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1E3AC" w14:textId="77777777" w:rsidR="00000000" w:rsidRDefault="00C43AED">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3B816F3" w14:textId="77777777" w:rsidR="00000000" w:rsidRDefault="00C43AED">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_Toc58766998 \h </w:instrText>
      </w:r>
      <w:r>
        <w:fldChar w:fldCharType="separate"/>
      </w:r>
      <w:r>
        <w:t>3</w:t>
      </w:r>
      <w:r>
        <w:fldChar w:fldCharType="end"/>
      </w:r>
    </w:p>
    <w:p w14:paraId="68553D78" w14:textId="77777777" w:rsidR="00000000" w:rsidRDefault="00C43AE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_Toc58766999 \h </w:instrText>
      </w:r>
      <w:r>
        <w:fldChar w:fldCharType="separate"/>
      </w:r>
      <w:r>
        <w:t>3</w:t>
      </w:r>
      <w:r>
        <w:fldChar w:fldCharType="end"/>
      </w:r>
    </w:p>
    <w:p w14:paraId="29241297" w14:textId="77777777" w:rsidR="00000000" w:rsidRDefault="00C43AED">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_Toc58767000 \h </w:instrText>
      </w:r>
      <w:r>
        <w:fldChar w:fldCharType="separate"/>
      </w:r>
      <w:r>
        <w:t>5</w:t>
      </w:r>
      <w:r>
        <w:fldChar w:fldCharType="end"/>
      </w:r>
    </w:p>
    <w:p w14:paraId="67E9F735" w14:textId="77777777" w:rsidR="00000000" w:rsidRDefault="00C43AED">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_Toc58767001</w:instrText>
      </w:r>
      <w:r>
        <w:instrText xml:space="preserve"> \h </w:instrText>
      </w:r>
      <w:r>
        <w:fldChar w:fldCharType="separate"/>
      </w:r>
      <w:r>
        <w:t>5</w:t>
      </w:r>
      <w:r>
        <w:fldChar w:fldCharType="end"/>
      </w:r>
    </w:p>
    <w:p w14:paraId="15BD899E" w14:textId="77777777" w:rsidR="00000000" w:rsidRDefault="00C43AED">
      <w:pPr>
        <w:pStyle w:val="TOC1"/>
        <w:tabs>
          <w:tab w:val="right" w:leader="dot" w:pos="8296"/>
        </w:tabs>
        <w:rPr>
          <w:rFonts w:ascii="Times New Roman" w:hAnsi="Times New Roman" w:cs="Times New Roman"/>
          <w:sz w:val="24"/>
          <w:szCs w:val="24"/>
        </w:rPr>
      </w:pPr>
      <w:r>
        <w:rPr>
          <w:rtl/>
        </w:rPr>
        <w:t>הצעות סיעות העבודה-מימד, ש"ס ומרצ--חד"ש-תע"ל--בל"ד--רע"ם להביע אי-אמון בממשלה בשל:</w:t>
      </w:r>
      <w:r>
        <w:tab/>
      </w:r>
      <w:r>
        <w:fldChar w:fldCharType="begin"/>
      </w:r>
      <w:r>
        <w:instrText xml:space="preserve"> PAGEREF _Toc58767002 \h </w:instrText>
      </w:r>
      <w:r>
        <w:fldChar w:fldCharType="separate"/>
      </w:r>
      <w:r>
        <w:t>6</w:t>
      </w:r>
      <w:r>
        <w:fldChar w:fldCharType="end"/>
      </w:r>
    </w:p>
    <w:p w14:paraId="23553250" w14:textId="77777777" w:rsidR="00000000" w:rsidRDefault="00C43AED">
      <w:pPr>
        <w:pStyle w:val="TOC1"/>
        <w:tabs>
          <w:tab w:val="right" w:leader="dot" w:pos="8296"/>
        </w:tabs>
        <w:rPr>
          <w:rFonts w:ascii="Times New Roman" w:hAnsi="Times New Roman" w:cs="Times New Roman"/>
          <w:sz w:val="24"/>
          <w:szCs w:val="24"/>
        </w:rPr>
      </w:pPr>
      <w:r>
        <w:rPr>
          <w:rtl/>
        </w:rPr>
        <w:t>א. מדיניותה החברתית, הכלכלית והמדינית</w:t>
      </w:r>
      <w:r>
        <w:t>;</w:t>
      </w:r>
      <w:r>
        <w:tab/>
      </w:r>
      <w:r>
        <w:fldChar w:fldCharType="begin"/>
      </w:r>
      <w:r>
        <w:instrText xml:space="preserve"> PAGEREF _Toc58767003 \h </w:instrText>
      </w:r>
      <w:r>
        <w:fldChar w:fldCharType="separate"/>
      </w:r>
      <w:r>
        <w:t>6</w:t>
      </w:r>
      <w:r>
        <w:fldChar w:fldCharType="end"/>
      </w:r>
    </w:p>
    <w:p w14:paraId="1677FE95" w14:textId="77777777" w:rsidR="00000000" w:rsidRDefault="00C43AED">
      <w:pPr>
        <w:pStyle w:val="TOC1"/>
        <w:tabs>
          <w:tab w:val="right" w:leader="dot" w:pos="8296"/>
        </w:tabs>
        <w:rPr>
          <w:rFonts w:ascii="Times New Roman" w:hAnsi="Times New Roman" w:cs="Times New Roman"/>
          <w:sz w:val="24"/>
          <w:szCs w:val="24"/>
        </w:rPr>
      </w:pPr>
      <w:r>
        <w:rPr>
          <w:rtl/>
        </w:rPr>
        <w:t>ב. קריסת שירותי הרווחה ברשויות המקומיות</w:t>
      </w:r>
      <w:r>
        <w:t>;</w:t>
      </w:r>
      <w:r>
        <w:tab/>
      </w:r>
      <w:r>
        <w:fldChar w:fldCharType="begin"/>
      </w:r>
      <w:r>
        <w:instrText xml:space="preserve"> PAGEREF _Toc58767004</w:instrText>
      </w:r>
      <w:r>
        <w:instrText xml:space="preserve"> \h </w:instrText>
      </w:r>
      <w:r>
        <w:fldChar w:fldCharType="separate"/>
      </w:r>
      <w:r>
        <w:t>6</w:t>
      </w:r>
      <w:r>
        <w:fldChar w:fldCharType="end"/>
      </w:r>
    </w:p>
    <w:p w14:paraId="146E539A" w14:textId="77777777" w:rsidR="00000000" w:rsidRDefault="00C43AED">
      <w:pPr>
        <w:pStyle w:val="TOC1"/>
        <w:tabs>
          <w:tab w:val="right" w:leader="dot" w:pos="8296"/>
        </w:tabs>
        <w:rPr>
          <w:rFonts w:ascii="Times New Roman" w:hAnsi="Times New Roman" w:cs="Times New Roman"/>
          <w:sz w:val="24"/>
          <w:szCs w:val="24"/>
        </w:rPr>
      </w:pPr>
      <w:r>
        <w:rPr>
          <w:rtl/>
        </w:rPr>
        <w:t>ג. המחסור בבניית כיתות לימוד במערכת החינוך בכלל ובמגזר הערבי בפרט וההשלכות של ביטול הקבלה לאוניברסיטאות על סמך ציוני הבגרות</w:t>
      </w:r>
      <w:r>
        <w:tab/>
      </w:r>
      <w:r>
        <w:fldChar w:fldCharType="begin"/>
      </w:r>
      <w:r>
        <w:instrText xml:space="preserve"> PAGEREF _Toc58767005 \h </w:instrText>
      </w:r>
      <w:r>
        <w:fldChar w:fldCharType="separate"/>
      </w:r>
      <w:r>
        <w:t>6</w:t>
      </w:r>
      <w:r>
        <w:fldChar w:fldCharType="end"/>
      </w:r>
    </w:p>
    <w:p w14:paraId="6789FAA2" w14:textId="77777777" w:rsidR="00000000" w:rsidRDefault="00C43AED">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_Toc58767006 \h </w:instrText>
      </w:r>
      <w:r>
        <w:fldChar w:fldCharType="separate"/>
      </w:r>
      <w:r>
        <w:t>6</w:t>
      </w:r>
      <w:r>
        <w:fldChar w:fldCharType="end"/>
      </w:r>
    </w:p>
    <w:p w14:paraId="336101D4" w14:textId="77777777" w:rsidR="00000000" w:rsidRDefault="00C43AED">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_Toc587670</w:instrText>
      </w:r>
      <w:r>
        <w:instrText xml:space="preserve">07 \h </w:instrText>
      </w:r>
      <w:r>
        <w:fldChar w:fldCharType="separate"/>
      </w:r>
      <w:r>
        <w:t>21</w:t>
      </w:r>
      <w:r>
        <w:fldChar w:fldCharType="end"/>
      </w:r>
    </w:p>
    <w:p w14:paraId="2B8FE7DA" w14:textId="77777777" w:rsidR="00000000" w:rsidRDefault="00C43AED">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_Toc58767008 \h </w:instrText>
      </w:r>
      <w:r>
        <w:fldChar w:fldCharType="separate"/>
      </w:r>
      <w:r>
        <w:t>27</w:t>
      </w:r>
      <w:r>
        <w:fldChar w:fldCharType="end"/>
      </w:r>
    </w:p>
    <w:p w14:paraId="4ABE54C3" w14:textId="77777777" w:rsidR="00000000" w:rsidRDefault="00C43AED">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_Toc58767009 \h </w:instrText>
      </w:r>
      <w:r>
        <w:fldChar w:fldCharType="separate"/>
      </w:r>
      <w:r>
        <w:t>32</w:t>
      </w:r>
      <w:r>
        <w:fldChar w:fldCharType="end"/>
      </w:r>
    </w:p>
    <w:p w14:paraId="02C68A05" w14:textId="77777777" w:rsidR="00000000" w:rsidRDefault="00C43AE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_Toc58767010 \h </w:instrText>
      </w:r>
      <w:r>
        <w:fldChar w:fldCharType="separate"/>
      </w:r>
      <w:r>
        <w:t>35</w:t>
      </w:r>
      <w:r>
        <w:fldChar w:fldCharType="end"/>
      </w:r>
    </w:p>
    <w:p w14:paraId="15A998BE" w14:textId="77777777" w:rsidR="00000000" w:rsidRDefault="00C43AED">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_Toc58767011 \h </w:instrText>
      </w:r>
      <w:r>
        <w:fldChar w:fldCharType="separate"/>
      </w:r>
      <w:r>
        <w:t>46</w:t>
      </w:r>
      <w:r>
        <w:fldChar w:fldCharType="end"/>
      </w:r>
    </w:p>
    <w:p w14:paraId="265569F9" w14:textId="77777777" w:rsidR="00000000" w:rsidRDefault="00C43AED">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_Toc58767012 \h </w:instrText>
      </w:r>
      <w:r>
        <w:fldChar w:fldCharType="separate"/>
      </w:r>
      <w:r>
        <w:t>53</w:t>
      </w:r>
      <w:r>
        <w:fldChar w:fldCharType="end"/>
      </w:r>
    </w:p>
    <w:p w14:paraId="35CF41BC" w14:textId="77777777" w:rsidR="00000000" w:rsidRDefault="00C43AED">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w:t>
      </w:r>
      <w:r>
        <w:t xml:space="preserve"> (</w:t>
      </w:r>
      <w:r>
        <w:rPr>
          <w:rtl/>
        </w:rPr>
        <w:t>העבודה-מימד):</w:t>
      </w:r>
      <w:r>
        <w:tab/>
      </w:r>
      <w:r>
        <w:fldChar w:fldCharType="begin"/>
      </w:r>
      <w:r>
        <w:instrText xml:space="preserve"> PAGEREF _Toc58767013 \h </w:instrText>
      </w:r>
      <w:r>
        <w:fldChar w:fldCharType="separate"/>
      </w:r>
      <w:r>
        <w:t>55</w:t>
      </w:r>
      <w:r>
        <w:fldChar w:fldCharType="end"/>
      </w:r>
    </w:p>
    <w:p w14:paraId="6B199FB0" w14:textId="77777777" w:rsidR="00000000" w:rsidRDefault="00C43AED">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_Toc58767014 \h </w:instrText>
      </w:r>
      <w:r>
        <w:fldChar w:fldCharType="separate"/>
      </w:r>
      <w:r>
        <w:t>58</w:t>
      </w:r>
      <w:r>
        <w:fldChar w:fldCharType="end"/>
      </w:r>
    </w:p>
    <w:p w14:paraId="51100D56" w14:textId="77777777" w:rsidR="00000000" w:rsidRDefault="00C43AED">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_Toc58767015 \h </w:instrText>
      </w:r>
      <w:r>
        <w:fldChar w:fldCharType="separate"/>
      </w:r>
      <w:r>
        <w:t>61</w:t>
      </w:r>
      <w:r>
        <w:fldChar w:fldCharType="end"/>
      </w:r>
    </w:p>
    <w:p w14:paraId="6FDC7362" w14:textId="77777777" w:rsidR="00000000" w:rsidRDefault="00C43AED">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_Toc58767016 \h </w:instrText>
      </w:r>
      <w:r>
        <w:fldChar w:fldCharType="separate"/>
      </w:r>
      <w:r>
        <w:t>63</w:t>
      </w:r>
      <w:r>
        <w:fldChar w:fldCharType="end"/>
      </w:r>
    </w:p>
    <w:p w14:paraId="774359F4" w14:textId="77777777" w:rsidR="00000000" w:rsidRDefault="00C43AED">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w:t>
      </w:r>
      <w:r>
        <w:rPr>
          <w:rtl/>
        </w:rPr>
        <w:t>יין (מפד"ל):</w:t>
      </w:r>
      <w:r>
        <w:tab/>
      </w:r>
      <w:r>
        <w:fldChar w:fldCharType="begin"/>
      </w:r>
      <w:r>
        <w:instrText xml:space="preserve"> PAGEREF _Toc58767017 \h </w:instrText>
      </w:r>
      <w:r>
        <w:fldChar w:fldCharType="separate"/>
      </w:r>
      <w:r>
        <w:t>66</w:t>
      </w:r>
      <w:r>
        <w:fldChar w:fldCharType="end"/>
      </w:r>
    </w:p>
    <w:p w14:paraId="6DDEE072" w14:textId="77777777" w:rsidR="00000000" w:rsidRDefault="00C43AED">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_Toc58767018 \h </w:instrText>
      </w:r>
      <w:r>
        <w:fldChar w:fldCharType="separate"/>
      </w:r>
      <w:r>
        <w:t>68</w:t>
      </w:r>
      <w:r>
        <w:fldChar w:fldCharType="end"/>
      </w:r>
    </w:p>
    <w:p w14:paraId="1A556A88" w14:textId="77777777" w:rsidR="00000000" w:rsidRDefault="00C43AED">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_Toc58767019 \h </w:instrText>
      </w:r>
      <w:r>
        <w:fldChar w:fldCharType="separate"/>
      </w:r>
      <w:r>
        <w:t>70</w:t>
      </w:r>
      <w:r>
        <w:fldChar w:fldCharType="end"/>
      </w:r>
    </w:p>
    <w:p w14:paraId="59E49349" w14:textId="77777777" w:rsidR="00000000" w:rsidRDefault="00C43AED">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_Toc58767020 \h </w:instrText>
      </w:r>
      <w:r>
        <w:fldChar w:fldCharType="separate"/>
      </w:r>
      <w:r>
        <w:t>72</w:t>
      </w:r>
      <w:r>
        <w:fldChar w:fldCharType="end"/>
      </w:r>
    </w:p>
    <w:p w14:paraId="30F333FB" w14:textId="77777777" w:rsidR="00000000" w:rsidRDefault="00C43AED">
      <w:pPr>
        <w:pStyle w:val="TOC2"/>
        <w:tabs>
          <w:tab w:val="right" w:leader="dot" w:pos="8296"/>
        </w:tabs>
        <w:ind w:right="0"/>
        <w:rPr>
          <w:rFonts w:ascii="Times New Roman" w:hAnsi="Times New Roman" w:cs="Times New Roman"/>
          <w:sz w:val="24"/>
          <w:szCs w:val="24"/>
        </w:rPr>
      </w:pPr>
      <w:r>
        <w:rPr>
          <w:rtl/>
        </w:rPr>
        <w:t>סגנית</w:t>
      </w:r>
      <w:r>
        <w:t xml:space="preserve"> </w:t>
      </w:r>
      <w:r>
        <w:rPr>
          <w:rtl/>
        </w:rPr>
        <w:t xml:space="preserve">מזכיר הכנסת </w:t>
      </w:r>
      <w:r>
        <w:rPr>
          <w:rtl/>
        </w:rPr>
        <w:t>רות קפלן:</w:t>
      </w:r>
      <w:r>
        <w:tab/>
      </w:r>
      <w:r>
        <w:fldChar w:fldCharType="begin"/>
      </w:r>
      <w:r>
        <w:instrText xml:space="preserve"> PAGEREF _Toc58767021 \h </w:instrText>
      </w:r>
      <w:r>
        <w:fldChar w:fldCharType="separate"/>
      </w:r>
      <w:r>
        <w:t>72</w:t>
      </w:r>
      <w:r>
        <w:fldChar w:fldCharType="end"/>
      </w:r>
    </w:p>
    <w:p w14:paraId="7D1E0390" w14:textId="77777777" w:rsidR="00000000" w:rsidRDefault="00C43AED">
      <w:pPr>
        <w:pStyle w:val="TOC1"/>
        <w:tabs>
          <w:tab w:val="right" w:leader="dot" w:pos="8296"/>
        </w:tabs>
        <w:rPr>
          <w:rFonts w:ascii="Times New Roman" w:hAnsi="Times New Roman" w:cs="Times New Roman"/>
          <w:sz w:val="24"/>
          <w:szCs w:val="24"/>
        </w:rPr>
      </w:pPr>
      <w:r>
        <w:rPr>
          <w:rtl/>
        </w:rPr>
        <w:t>הצעות סיעות העבודה-מימד, ש"ס ומרצ--חד"ש-תע"ל--בל"ד--רע"ם להביע אי-אמון בממשלה בשל:</w:t>
      </w:r>
      <w:r>
        <w:tab/>
      </w:r>
      <w:r>
        <w:fldChar w:fldCharType="begin"/>
      </w:r>
      <w:r>
        <w:instrText xml:space="preserve"> PAGEREF _Toc58767022 \h </w:instrText>
      </w:r>
      <w:r>
        <w:fldChar w:fldCharType="separate"/>
      </w:r>
      <w:r>
        <w:t>72</w:t>
      </w:r>
      <w:r>
        <w:fldChar w:fldCharType="end"/>
      </w:r>
    </w:p>
    <w:p w14:paraId="037BB449" w14:textId="77777777" w:rsidR="00000000" w:rsidRDefault="00C43AED">
      <w:pPr>
        <w:pStyle w:val="TOC1"/>
        <w:tabs>
          <w:tab w:val="right" w:leader="dot" w:pos="8296"/>
        </w:tabs>
        <w:rPr>
          <w:rFonts w:ascii="Times New Roman" w:hAnsi="Times New Roman" w:cs="Times New Roman"/>
          <w:sz w:val="24"/>
          <w:szCs w:val="24"/>
        </w:rPr>
      </w:pPr>
      <w:r>
        <w:rPr>
          <w:rtl/>
        </w:rPr>
        <w:t>א. מדיניותה החברתית, הכלכלית והמדינית</w:t>
      </w:r>
      <w:r>
        <w:t>;</w:t>
      </w:r>
      <w:r>
        <w:tab/>
      </w:r>
      <w:r>
        <w:fldChar w:fldCharType="begin"/>
      </w:r>
      <w:r>
        <w:instrText xml:space="preserve"> PAGEREF _Toc58767023 \h </w:instrText>
      </w:r>
      <w:r>
        <w:fldChar w:fldCharType="separate"/>
      </w:r>
      <w:r>
        <w:t>72</w:t>
      </w:r>
      <w:r>
        <w:fldChar w:fldCharType="end"/>
      </w:r>
    </w:p>
    <w:p w14:paraId="3BC0097F" w14:textId="77777777" w:rsidR="00000000" w:rsidRDefault="00C43AED">
      <w:pPr>
        <w:pStyle w:val="TOC1"/>
        <w:tabs>
          <w:tab w:val="right" w:leader="dot" w:pos="8296"/>
        </w:tabs>
        <w:rPr>
          <w:rFonts w:ascii="Times New Roman" w:hAnsi="Times New Roman" w:cs="Times New Roman"/>
          <w:sz w:val="24"/>
          <w:szCs w:val="24"/>
        </w:rPr>
      </w:pPr>
      <w:r>
        <w:rPr>
          <w:rtl/>
        </w:rPr>
        <w:t>ב. קריסת שירותי הרווחה ברשוי</w:t>
      </w:r>
      <w:r>
        <w:rPr>
          <w:rtl/>
        </w:rPr>
        <w:t>ות המקומיות</w:t>
      </w:r>
      <w:r>
        <w:t>;</w:t>
      </w:r>
      <w:r>
        <w:tab/>
      </w:r>
      <w:r>
        <w:fldChar w:fldCharType="begin"/>
      </w:r>
      <w:r>
        <w:instrText xml:space="preserve"> PAGEREF _Toc58767024 \h </w:instrText>
      </w:r>
      <w:r>
        <w:fldChar w:fldCharType="separate"/>
      </w:r>
      <w:r>
        <w:t>72</w:t>
      </w:r>
      <w:r>
        <w:fldChar w:fldCharType="end"/>
      </w:r>
    </w:p>
    <w:p w14:paraId="513910B9" w14:textId="77777777" w:rsidR="00000000" w:rsidRDefault="00C43AED">
      <w:pPr>
        <w:pStyle w:val="TOC1"/>
        <w:tabs>
          <w:tab w:val="right" w:leader="dot" w:pos="8296"/>
        </w:tabs>
        <w:rPr>
          <w:rFonts w:ascii="Times New Roman" w:hAnsi="Times New Roman" w:cs="Times New Roman"/>
          <w:sz w:val="24"/>
          <w:szCs w:val="24"/>
        </w:rPr>
      </w:pPr>
      <w:r>
        <w:rPr>
          <w:rtl/>
        </w:rPr>
        <w:t>ג. המחסור בבניית כיתות לימוד במערכת החינוך בכלל ובמגזר הערבי בפרט וההשלכות של ביטול הקבלה לאוניברסיטאות על סמך ציוני הבגרות</w:t>
      </w:r>
      <w:r>
        <w:tab/>
      </w:r>
      <w:r>
        <w:fldChar w:fldCharType="begin"/>
      </w:r>
      <w:r>
        <w:instrText xml:space="preserve"> PAGEREF _Toc58767025 \h </w:instrText>
      </w:r>
      <w:r>
        <w:fldChar w:fldCharType="separate"/>
      </w:r>
      <w:r>
        <w:t>73</w:t>
      </w:r>
      <w:r>
        <w:fldChar w:fldCharType="end"/>
      </w:r>
    </w:p>
    <w:p w14:paraId="15435CE8" w14:textId="77777777" w:rsidR="00000000" w:rsidRDefault="00C43AED">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_Toc58767026 \h </w:instrText>
      </w:r>
      <w:r>
        <w:fldChar w:fldCharType="separate"/>
      </w:r>
      <w:r>
        <w:t>73</w:t>
      </w:r>
      <w:r>
        <w:fldChar w:fldCharType="end"/>
      </w:r>
    </w:p>
    <w:p w14:paraId="544FDFA3" w14:textId="77777777" w:rsidR="00000000" w:rsidRDefault="00C43AED">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_Toc58767027 \h </w:instrText>
      </w:r>
      <w:r>
        <w:fldChar w:fldCharType="separate"/>
      </w:r>
      <w:r>
        <w:t>76</w:t>
      </w:r>
      <w:r>
        <w:fldChar w:fldCharType="end"/>
      </w:r>
    </w:p>
    <w:p w14:paraId="17434244" w14:textId="77777777" w:rsidR="00000000" w:rsidRDefault="00C43AED">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_Toc58767028 \h </w:instrText>
      </w:r>
      <w:r>
        <w:fldChar w:fldCharType="separate"/>
      </w:r>
      <w:r>
        <w:t>78</w:t>
      </w:r>
      <w:r>
        <w:fldChar w:fldCharType="end"/>
      </w:r>
    </w:p>
    <w:p w14:paraId="0A51DA36" w14:textId="77777777" w:rsidR="00000000" w:rsidRDefault="00C43AED">
      <w:pPr>
        <w:pStyle w:val="TOC2"/>
        <w:tabs>
          <w:tab w:val="right" w:leader="dot" w:pos="8296"/>
        </w:tabs>
        <w:ind w:right="0"/>
        <w:rPr>
          <w:rFonts w:ascii="Times New Roman" w:hAnsi="Times New Roman" w:cs="Times New Roman"/>
          <w:sz w:val="24"/>
          <w:szCs w:val="24"/>
        </w:rPr>
      </w:pPr>
      <w:r>
        <w:rPr>
          <w:rtl/>
        </w:rPr>
        <w:lastRenderedPageBreak/>
        <w:t>עבד</w:t>
      </w:r>
      <w:r>
        <w:t>-</w:t>
      </w:r>
      <w:r>
        <w:rPr>
          <w:rtl/>
        </w:rPr>
        <w:t>אלמאלכ דהאמשה (רע"ם):</w:t>
      </w:r>
      <w:r>
        <w:tab/>
      </w:r>
      <w:r>
        <w:fldChar w:fldCharType="begin"/>
      </w:r>
      <w:r>
        <w:instrText xml:space="preserve"> PAGEREF _Toc58767029 \h </w:instrText>
      </w:r>
      <w:r>
        <w:fldChar w:fldCharType="separate"/>
      </w:r>
      <w:r>
        <w:t>79</w:t>
      </w:r>
      <w:r>
        <w:fldChar w:fldCharType="end"/>
      </w:r>
    </w:p>
    <w:p w14:paraId="012D033E" w14:textId="77777777" w:rsidR="00000000" w:rsidRDefault="00C43AED">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_Toc58767030 \h </w:instrText>
      </w:r>
      <w:r>
        <w:fldChar w:fldCharType="separate"/>
      </w:r>
      <w:r>
        <w:t>83</w:t>
      </w:r>
      <w:r>
        <w:fldChar w:fldCharType="end"/>
      </w:r>
    </w:p>
    <w:p w14:paraId="36E208C9" w14:textId="77777777" w:rsidR="00000000" w:rsidRDefault="00C43AED">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_Toc58767031 \h </w:instrText>
      </w:r>
      <w:r>
        <w:fldChar w:fldCharType="separate"/>
      </w:r>
      <w:r>
        <w:t>86</w:t>
      </w:r>
      <w:r>
        <w:fldChar w:fldCharType="end"/>
      </w:r>
    </w:p>
    <w:p w14:paraId="1877E7C2" w14:textId="77777777" w:rsidR="00000000" w:rsidRDefault="00C43AED">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_Toc58767032 \h </w:instrText>
      </w:r>
      <w:r>
        <w:fldChar w:fldCharType="separate"/>
      </w:r>
      <w:r>
        <w:t>87</w:t>
      </w:r>
      <w:r>
        <w:fldChar w:fldCharType="end"/>
      </w:r>
    </w:p>
    <w:p w14:paraId="4B02A929" w14:textId="77777777" w:rsidR="00000000" w:rsidRDefault="00C43AED">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_Toc58767033 \h </w:instrText>
      </w:r>
      <w:r>
        <w:fldChar w:fldCharType="separate"/>
      </w:r>
      <w:r>
        <w:t>90</w:t>
      </w:r>
      <w:r>
        <w:fldChar w:fldCharType="end"/>
      </w:r>
    </w:p>
    <w:p w14:paraId="40205FC3" w14:textId="77777777" w:rsidR="00000000" w:rsidRDefault="00C43AED">
      <w:pPr>
        <w:pStyle w:val="TOC2"/>
        <w:tabs>
          <w:tab w:val="right" w:leader="dot" w:pos="8296"/>
        </w:tabs>
        <w:ind w:right="0"/>
        <w:rPr>
          <w:rFonts w:ascii="Times New Roman" w:hAnsi="Times New Roman" w:cs="Times New Roman"/>
          <w:sz w:val="24"/>
          <w:szCs w:val="24"/>
        </w:rPr>
      </w:pPr>
      <w:r>
        <w:rPr>
          <w:rtl/>
        </w:rPr>
        <w:t>אהוד יתום (הליכוד):</w:t>
      </w:r>
      <w:r>
        <w:tab/>
      </w:r>
      <w:r>
        <w:fldChar w:fldCharType="begin"/>
      </w:r>
      <w:r>
        <w:instrText xml:space="preserve"> PAGEREF _Toc58767034 \h </w:instrText>
      </w:r>
      <w:r>
        <w:fldChar w:fldCharType="separate"/>
      </w:r>
      <w:r>
        <w:t>94</w:t>
      </w:r>
      <w:r>
        <w:fldChar w:fldCharType="end"/>
      </w:r>
    </w:p>
    <w:p w14:paraId="35069BD3" w14:textId="77777777" w:rsidR="00000000" w:rsidRDefault="00C43AED">
      <w:pPr>
        <w:pStyle w:val="TOC1"/>
        <w:tabs>
          <w:tab w:val="right" w:leader="dot" w:pos="8296"/>
        </w:tabs>
        <w:rPr>
          <w:rFonts w:ascii="Times New Roman" w:hAnsi="Times New Roman" w:cs="Times New Roman"/>
          <w:sz w:val="24"/>
          <w:szCs w:val="24"/>
        </w:rPr>
      </w:pPr>
      <w:r>
        <w:rPr>
          <w:rtl/>
        </w:rPr>
        <w:t>הודעת הממשלה על רצונה</w:t>
      </w:r>
      <w:r>
        <w:t xml:space="preserve"> </w:t>
      </w:r>
      <w:r>
        <w:rPr>
          <w:rtl/>
        </w:rPr>
        <w:t>להחיל דין רציפות על הצעת חוק</w:t>
      </w:r>
      <w:r>
        <w:tab/>
      </w:r>
      <w:r>
        <w:fldChar w:fldCharType="begin"/>
      </w:r>
      <w:r>
        <w:instrText xml:space="preserve"> PAGEREF _Toc58767035 \h </w:instrText>
      </w:r>
      <w:r>
        <w:fldChar w:fldCharType="separate"/>
      </w:r>
      <w:r>
        <w:t>100</w:t>
      </w:r>
      <w:r>
        <w:fldChar w:fldCharType="end"/>
      </w:r>
    </w:p>
    <w:p w14:paraId="5994BB47" w14:textId="77777777" w:rsidR="00000000" w:rsidRDefault="00C43AED">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_Toc58767036 \h </w:instrText>
      </w:r>
      <w:r>
        <w:fldChar w:fldCharType="separate"/>
      </w:r>
      <w:r>
        <w:t>100</w:t>
      </w:r>
      <w:r>
        <w:fldChar w:fldCharType="end"/>
      </w:r>
    </w:p>
    <w:p w14:paraId="39E17387" w14:textId="77777777" w:rsidR="00000000" w:rsidRDefault="00C43AE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_Toc58767037 \h </w:instrText>
      </w:r>
      <w:r>
        <w:fldChar w:fldCharType="separate"/>
      </w:r>
      <w:r>
        <w:t>104</w:t>
      </w:r>
      <w:r>
        <w:fldChar w:fldCharType="end"/>
      </w:r>
    </w:p>
    <w:p w14:paraId="1919C8A1" w14:textId="77777777" w:rsidR="00000000" w:rsidRDefault="00C43AED">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_Toc58767038 \h </w:instrText>
      </w:r>
      <w:r>
        <w:fldChar w:fldCharType="separate"/>
      </w:r>
      <w:r>
        <w:t>105</w:t>
      </w:r>
      <w:r>
        <w:fldChar w:fldCharType="end"/>
      </w:r>
    </w:p>
    <w:p w14:paraId="0D328003" w14:textId="77777777" w:rsidR="00000000" w:rsidRDefault="00C43AED">
      <w:pPr>
        <w:pStyle w:val="TOC1"/>
        <w:tabs>
          <w:tab w:val="right" w:leader="dot" w:pos="8296"/>
        </w:tabs>
        <w:rPr>
          <w:rFonts w:ascii="Times New Roman" w:hAnsi="Times New Roman" w:cs="Times New Roman"/>
          <w:sz w:val="24"/>
          <w:szCs w:val="24"/>
        </w:rPr>
      </w:pPr>
      <w:r>
        <w:rPr>
          <w:rtl/>
        </w:rPr>
        <w:t>הצעת חוק להסדרת סמכות לכבילת עצור או אסיר במקום ציבורי (תיקוני חקיקה), התשס"ד-2003</w:t>
      </w:r>
      <w:r>
        <w:tab/>
      </w:r>
      <w:r>
        <w:fldChar w:fldCharType="begin"/>
      </w:r>
      <w:r>
        <w:instrText xml:space="preserve"> PAGEREF _To</w:instrText>
      </w:r>
      <w:r>
        <w:instrText xml:space="preserve">c58767039 \h </w:instrText>
      </w:r>
      <w:r>
        <w:fldChar w:fldCharType="separate"/>
      </w:r>
      <w:r>
        <w:t>106</w:t>
      </w:r>
      <w:r>
        <w:fldChar w:fldCharType="end"/>
      </w:r>
    </w:p>
    <w:p w14:paraId="6565BD6B" w14:textId="77777777" w:rsidR="00000000" w:rsidRDefault="00C43AED">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_Toc58767040 \h </w:instrText>
      </w:r>
      <w:r>
        <w:fldChar w:fldCharType="separate"/>
      </w:r>
      <w:r>
        <w:t>106</w:t>
      </w:r>
      <w:r>
        <w:fldChar w:fldCharType="end"/>
      </w:r>
    </w:p>
    <w:p w14:paraId="0B2092E8" w14:textId="77777777" w:rsidR="00000000" w:rsidRDefault="00C43AE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_Toc58767041 \h </w:instrText>
      </w:r>
      <w:r>
        <w:fldChar w:fldCharType="separate"/>
      </w:r>
      <w:r>
        <w:t>106</w:t>
      </w:r>
      <w:r>
        <w:fldChar w:fldCharType="end"/>
      </w:r>
    </w:p>
    <w:p w14:paraId="7BB08A5F" w14:textId="77777777" w:rsidR="00000000" w:rsidRDefault="00C43AE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_Toc58767042 \h </w:instrText>
      </w:r>
      <w:r>
        <w:fldChar w:fldCharType="separate"/>
      </w:r>
      <w:r>
        <w:t>111</w:t>
      </w:r>
      <w:r>
        <w:fldChar w:fldCharType="end"/>
      </w:r>
    </w:p>
    <w:p w14:paraId="3EB95247" w14:textId="77777777" w:rsidR="00000000" w:rsidRDefault="00C43AED">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_Toc58767</w:instrText>
      </w:r>
      <w:r>
        <w:instrText xml:space="preserve">043 \h </w:instrText>
      </w:r>
      <w:r>
        <w:fldChar w:fldCharType="separate"/>
      </w:r>
      <w:r>
        <w:t>112</w:t>
      </w:r>
      <w:r>
        <w:fldChar w:fldCharType="end"/>
      </w:r>
    </w:p>
    <w:p w14:paraId="669639B1" w14:textId="77777777" w:rsidR="00000000" w:rsidRDefault="00C43AE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_Toc58767044 \h </w:instrText>
      </w:r>
      <w:r>
        <w:fldChar w:fldCharType="separate"/>
      </w:r>
      <w:r>
        <w:t>114</w:t>
      </w:r>
      <w:r>
        <w:fldChar w:fldCharType="end"/>
      </w:r>
    </w:p>
    <w:p w14:paraId="2C303B94" w14:textId="77777777" w:rsidR="00000000" w:rsidRDefault="00C43AE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_Toc58767045 \h </w:instrText>
      </w:r>
      <w:r>
        <w:fldChar w:fldCharType="separate"/>
      </w:r>
      <w:r>
        <w:t>115</w:t>
      </w:r>
      <w:r>
        <w:fldChar w:fldCharType="end"/>
      </w:r>
    </w:p>
    <w:p w14:paraId="516A7568" w14:textId="77777777" w:rsidR="00000000" w:rsidRDefault="00C43AED">
      <w:pPr>
        <w:pStyle w:val="TOC1"/>
        <w:tabs>
          <w:tab w:val="right" w:leader="dot" w:pos="8296"/>
        </w:tabs>
        <w:rPr>
          <w:rFonts w:ascii="Times New Roman" w:hAnsi="Times New Roman" w:cs="Times New Roman"/>
          <w:sz w:val="24"/>
          <w:szCs w:val="24"/>
        </w:rPr>
      </w:pPr>
      <w:r>
        <w:rPr>
          <w:rtl/>
        </w:rPr>
        <w:t>הצעת חוק חינוך ממלכתי (תיקון מס' 6), התשס"ד-2003</w:t>
      </w:r>
      <w:r>
        <w:tab/>
      </w:r>
      <w:r>
        <w:fldChar w:fldCharType="begin"/>
      </w:r>
      <w:r>
        <w:instrText xml:space="preserve"> PAGEREF _Toc58767046 \h </w:instrText>
      </w:r>
      <w:r>
        <w:fldChar w:fldCharType="separate"/>
      </w:r>
      <w:r>
        <w:t>119</w:t>
      </w:r>
      <w:r>
        <w:fldChar w:fldCharType="end"/>
      </w:r>
    </w:p>
    <w:p w14:paraId="7C26EC0C" w14:textId="77777777" w:rsidR="00000000" w:rsidRDefault="00C43AED">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w:instrText>
      </w:r>
      <w:r>
        <w:instrText xml:space="preserve"> _Toc58767047 \h </w:instrText>
      </w:r>
      <w:r>
        <w:fldChar w:fldCharType="separate"/>
      </w:r>
      <w:r>
        <w:t>119</w:t>
      </w:r>
      <w:r>
        <w:fldChar w:fldCharType="end"/>
      </w:r>
    </w:p>
    <w:p w14:paraId="7C3A7D52" w14:textId="77777777" w:rsidR="00000000" w:rsidRDefault="00C43AED">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(יו"ר ועדת החינוך והתרבות):</w:t>
      </w:r>
      <w:r>
        <w:tab/>
      </w:r>
      <w:r>
        <w:fldChar w:fldCharType="begin"/>
      </w:r>
      <w:r>
        <w:instrText xml:space="preserve"> PAGEREF _Toc58767048 \h </w:instrText>
      </w:r>
      <w:r>
        <w:fldChar w:fldCharType="separate"/>
      </w:r>
      <w:r>
        <w:t>119</w:t>
      </w:r>
      <w:r>
        <w:fldChar w:fldCharType="end"/>
      </w:r>
    </w:p>
    <w:p w14:paraId="6AE6A175" w14:textId="77777777" w:rsidR="00000000" w:rsidRDefault="00C43AED">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_Toc58767049 \h </w:instrText>
      </w:r>
      <w:r>
        <w:fldChar w:fldCharType="separate"/>
      </w:r>
      <w:r>
        <w:t>120</w:t>
      </w:r>
      <w:r>
        <w:fldChar w:fldCharType="end"/>
      </w:r>
    </w:p>
    <w:p w14:paraId="2CCCEA49" w14:textId="77777777" w:rsidR="00000000" w:rsidRDefault="00C43AED">
      <w:pPr>
        <w:pStyle w:val="a0"/>
        <w:jc w:val="center"/>
        <w:rPr>
          <w:rtl/>
        </w:rPr>
      </w:pPr>
      <w:r>
        <w:rPr>
          <w:bCs/>
          <w:szCs w:val="36"/>
          <w:u w:val="single"/>
          <w:rtl/>
        </w:rPr>
        <w:fldChar w:fldCharType="end"/>
      </w:r>
    </w:p>
    <w:p w14:paraId="4C44B1D5" w14:textId="77777777" w:rsidR="00000000" w:rsidRDefault="00C43AED">
      <w:pPr>
        <w:pStyle w:val="a0"/>
        <w:rPr>
          <w:rtl/>
        </w:rPr>
      </w:pPr>
      <w:r>
        <w:rPr>
          <w:rtl/>
        </w:rPr>
        <w:br w:type="page"/>
      </w:r>
    </w:p>
    <w:p w14:paraId="026724E1" w14:textId="77777777" w:rsidR="00000000" w:rsidRDefault="00C43AED">
      <w:pPr>
        <w:pStyle w:val="a0"/>
        <w:rPr>
          <w:rFonts w:hint="cs"/>
          <w:b/>
          <w:bCs/>
          <w:rtl/>
        </w:rPr>
      </w:pPr>
      <w:r>
        <w:rPr>
          <w:rFonts w:hint="cs"/>
          <w:b/>
          <w:bCs/>
          <w:rtl/>
        </w:rPr>
        <w:t>דברי הכנסת</w:t>
      </w:r>
    </w:p>
    <w:p w14:paraId="49FE7FD0" w14:textId="77777777" w:rsidR="00000000" w:rsidRDefault="00C43AED">
      <w:pPr>
        <w:pStyle w:val="a0"/>
        <w:rPr>
          <w:rFonts w:hint="cs"/>
          <w:b/>
          <w:bCs/>
          <w:rtl/>
        </w:rPr>
      </w:pPr>
      <w:r>
        <w:rPr>
          <w:rFonts w:hint="cs"/>
          <w:b/>
          <w:bCs/>
          <w:rtl/>
        </w:rPr>
        <w:t>ח / מושב שני / ישיבות ע"ט</w:t>
      </w:r>
      <w:r>
        <w:rPr>
          <w:b/>
          <w:bCs/>
          <w:rtl/>
        </w:rPr>
        <w:t>—</w:t>
      </w:r>
      <w:r>
        <w:rPr>
          <w:rFonts w:hint="cs"/>
          <w:b/>
          <w:bCs/>
          <w:rtl/>
        </w:rPr>
        <w:t>פ"א /</w:t>
      </w:r>
    </w:p>
    <w:p w14:paraId="437A319F" w14:textId="77777777" w:rsidR="00000000" w:rsidRDefault="00C43AED">
      <w:pPr>
        <w:pStyle w:val="a0"/>
        <w:rPr>
          <w:rFonts w:hint="cs"/>
          <w:b/>
          <w:bCs/>
          <w:rtl/>
        </w:rPr>
      </w:pPr>
      <w:r>
        <w:rPr>
          <w:rFonts w:hint="cs"/>
          <w:b/>
          <w:bCs/>
          <w:rtl/>
        </w:rPr>
        <w:t>י"ג</w:t>
      </w:r>
      <w:r>
        <w:rPr>
          <w:b/>
          <w:bCs/>
          <w:rtl/>
        </w:rPr>
        <w:t>—</w:t>
      </w:r>
      <w:r>
        <w:rPr>
          <w:rFonts w:hint="cs"/>
          <w:b/>
          <w:bCs/>
          <w:rtl/>
        </w:rPr>
        <w:t>ט"ו בכסליו התשס"ד / 8-10 בדצמבר 2003 / 8</w:t>
      </w:r>
    </w:p>
    <w:p w14:paraId="41CE7030" w14:textId="77777777" w:rsidR="00000000" w:rsidRDefault="00C43AED">
      <w:pPr>
        <w:pStyle w:val="a0"/>
        <w:rPr>
          <w:rFonts w:hint="cs"/>
          <w:b/>
          <w:bCs/>
          <w:rtl/>
        </w:rPr>
      </w:pPr>
      <w:r>
        <w:rPr>
          <w:rFonts w:hint="cs"/>
          <w:b/>
          <w:bCs/>
          <w:rtl/>
        </w:rPr>
        <w:t>חוברת ח'</w:t>
      </w:r>
    </w:p>
    <w:p w14:paraId="27B2A998" w14:textId="77777777" w:rsidR="00000000" w:rsidRDefault="00C43AED">
      <w:pPr>
        <w:pStyle w:val="a0"/>
        <w:rPr>
          <w:rFonts w:hint="cs"/>
          <w:b/>
          <w:bCs/>
          <w:rtl/>
        </w:rPr>
      </w:pPr>
      <w:r>
        <w:rPr>
          <w:rFonts w:hint="cs"/>
          <w:b/>
          <w:bCs/>
          <w:rtl/>
        </w:rPr>
        <w:t>ישי</w:t>
      </w:r>
      <w:r>
        <w:rPr>
          <w:rFonts w:hint="cs"/>
          <w:b/>
          <w:bCs/>
          <w:rtl/>
        </w:rPr>
        <w:t>בה ע"ט</w:t>
      </w:r>
    </w:p>
    <w:p w14:paraId="0C2102FD" w14:textId="77777777" w:rsidR="00000000" w:rsidRDefault="00C43AED">
      <w:pPr>
        <w:pStyle w:val="a0"/>
        <w:rPr>
          <w:rFonts w:hint="cs"/>
          <w:rtl/>
        </w:rPr>
      </w:pPr>
    </w:p>
    <w:p w14:paraId="697C646C" w14:textId="77777777" w:rsidR="00000000" w:rsidRDefault="00C43AED">
      <w:pPr>
        <w:pStyle w:val="a0"/>
        <w:rPr>
          <w:rFonts w:hint="cs"/>
          <w:rtl/>
        </w:rPr>
      </w:pPr>
    </w:p>
    <w:p w14:paraId="64256C22" w14:textId="77777777" w:rsidR="00000000" w:rsidRDefault="00C43AED">
      <w:pPr>
        <w:pStyle w:val="a0"/>
        <w:rPr>
          <w:rFonts w:hint="cs"/>
          <w:rtl/>
        </w:rPr>
      </w:pPr>
    </w:p>
    <w:p w14:paraId="0AB23995" w14:textId="77777777" w:rsidR="00000000" w:rsidRDefault="00C43AED">
      <w:pPr>
        <w:pStyle w:val="a0"/>
        <w:rPr>
          <w:rFonts w:hint="cs"/>
          <w:rtl/>
        </w:rPr>
      </w:pPr>
    </w:p>
    <w:p w14:paraId="7257CBD0" w14:textId="77777777" w:rsidR="00000000" w:rsidRDefault="00C43AED">
      <w:pPr>
        <w:pStyle w:val="a0"/>
        <w:rPr>
          <w:rFonts w:hint="cs"/>
          <w:rtl/>
        </w:rPr>
      </w:pPr>
    </w:p>
    <w:p w14:paraId="2D32DDBB" w14:textId="77777777" w:rsidR="00000000" w:rsidRDefault="00C43AED">
      <w:pPr>
        <w:pStyle w:val="a0"/>
        <w:rPr>
          <w:rFonts w:hint="cs"/>
          <w:rtl/>
        </w:rPr>
      </w:pPr>
    </w:p>
    <w:p w14:paraId="13710975" w14:textId="77777777" w:rsidR="00000000" w:rsidRDefault="00C43AED">
      <w:pPr>
        <w:pStyle w:val="a0"/>
        <w:rPr>
          <w:rFonts w:hint="cs"/>
          <w:rtl/>
        </w:rPr>
      </w:pPr>
    </w:p>
    <w:p w14:paraId="72847BA8" w14:textId="77777777" w:rsidR="00000000" w:rsidRDefault="00C43AED">
      <w:pPr>
        <w:pStyle w:val="a0"/>
        <w:rPr>
          <w:rFonts w:hint="cs"/>
          <w:rtl/>
        </w:rPr>
      </w:pPr>
    </w:p>
    <w:p w14:paraId="5F88D809" w14:textId="77777777" w:rsidR="00000000" w:rsidRDefault="00C43AED">
      <w:pPr>
        <w:pStyle w:val="a5"/>
        <w:bidi/>
        <w:rPr>
          <w:rFonts w:hint="cs"/>
          <w:rtl/>
        </w:rPr>
      </w:pPr>
      <w:r>
        <w:rPr>
          <w:rtl/>
        </w:rPr>
        <w:t>הישיבה ה</w:t>
      </w:r>
      <w:r>
        <w:rPr>
          <w:rFonts w:hint="cs"/>
          <w:rtl/>
        </w:rPr>
        <w:t>שבעים-ותשע</w:t>
      </w:r>
      <w:r>
        <w:rPr>
          <w:rtl/>
        </w:rPr>
        <w:t xml:space="preserve"> של הכנסת ה</w:t>
      </w:r>
      <w:r>
        <w:rPr>
          <w:rFonts w:hint="cs"/>
          <w:rtl/>
        </w:rPr>
        <w:t>שש-עשרה</w:t>
      </w:r>
    </w:p>
    <w:p w14:paraId="1FD4C2CA" w14:textId="77777777" w:rsidR="00000000" w:rsidRDefault="00C43AED">
      <w:pPr>
        <w:pStyle w:val="a6"/>
        <w:bidi/>
        <w:rPr>
          <w:rtl/>
        </w:rPr>
      </w:pPr>
      <w:r>
        <w:rPr>
          <w:rtl/>
        </w:rPr>
        <w:t>יום שני,</w:t>
      </w:r>
      <w:r>
        <w:rPr>
          <w:rFonts w:hint="cs"/>
          <w:rtl/>
        </w:rPr>
        <w:t xml:space="preserve"> </w:t>
      </w:r>
      <w:r>
        <w:rPr>
          <w:rtl/>
        </w:rPr>
        <w:t>י"ג בכסל</w:t>
      </w:r>
      <w:r>
        <w:rPr>
          <w:rFonts w:hint="cs"/>
          <w:rtl/>
        </w:rPr>
        <w:t>י</w:t>
      </w:r>
      <w:r>
        <w:rPr>
          <w:rtl/>
        </w:rPr>
        <w:t xml:space="preserve">ו </w:t>
      </w:r>
      <w:r>
        <w:rPr>
          <w:rFonts w:hint="cs"/>
          <w:rtl/>
        </w:rPr>
        <w:t>ה</w:t>
      </w:r>
      <w:r>
        <w:rPr>
          <w:rtl/>
        </w:rPr>
        <w:t>תשס"ד (8 בדצמבר 2003)</w:t>
      </w:r>
    </w:p>
    <w:p w14:paraId="404179FA" w14:textId="77777777" w:rsidR="00000000" w:rsidRDefault="00C43AED">
      <w:pPr>
        <w:pStyle w:val="a7"/>
        <w:bidi/>
        <w:rPr>
          <w:rtl/>
        </w:rPr>
      </w:pPr>
      <w:r>
        <w:rPr>
          <w:rtl/>
        </w:rPr>
        <w:t>ירושלים, הכנסת, שעה 16:00</w:t>
      </w:r>
    </w:p>
    <w:p w14:paraId="2AF1474F" w14:textId="77777777" w:rsidR="00000000" w:rsidRDefault="00C43AED">
      <w:pPr>
        <w:pStyle w:val="a0"/>
        <w:rPr>
          <w:rFonts w:hint="cs"/>
          <w:rtl/>
        </w:rPr>
      </w:pPr>
    </w:p>
    <w:p w14:paraId="0549733A" w14:textId="77777777" w:rsidR="00000000" w:rsidRDefault="00C43AED">
      <w:pPr>
        <w:pStyle w:val="a0"/>
        <w:rPr>
          <w:rFonts w:hint="cs"/>
          <w:rtl/>
        </w:rPr>
      </w:pPr>
    </w:p>
    <w:p w14:paraId="6DD61D28" w14:textId="77777777" w:rsidR="00000000" w:rsidRDefault="00C43AED">
      <w:pPr>
        <w:pStyle w:val="a0"/>
        <w:rPr>
          <w:rFonts w:hint="cs"/>
          <w:rtl/>
        </w:rPr>
      </w:pPr>
    </w:p>
    <w:p w14:paraId="4A29845D" w14:textId="77777777" w:rsidR="00000000" w:rsidRDefault="00C43AED">
      <w:pPr>
        <w:pStyle w:val="a0"/>
        <w:rPr>
          <w:rFonts w:hint="cs"/>
          <w:rtl/>
        </w:rPr>
      </w:pPr>
    </w:p>
    <w:p w14:paraId="35C7AEF0" w14:textId="77777777" w:rsidR="00000000" w:rsidRDefault="00C43AED">
      <w:pPr>
        <w:pStyle w:val="a2"/>
        <w:rPr>
          <w:rtl/>
        </w:rPr>
      </w:pPr>
    </w:p>
    <w:p w14:paraId="488F0E25" w14:textId="77777777" w:rsidR="00000000" w:rsidRDefault="00C43AED">
      <w:pPr>
        <w:pStyle w:val="a2"/>
        <w:rPr>
          <w:rFonts w:hint="cs"/>
          <w:rtl/>
        </w:rPr>
      </w:pPr>
      <w:bookmarkStart w:id="0" w:name="_Toc58766998"/>
      <w:r>
        <w:rPr>
          <w:rFonts w:hint="cs"/>
          <w:rtl/>
        </w:rPr>
        <w:t>מסמכים שהונחו על שולחן הכנסת</w:t>
      </w:r>
      <w:bookmarkEnd w:id="0"/>
    </w:p>
    <w:p w14:paraId="331E7CEE" w14:textId="77777777" w:rsidR="00000000" w:rsidRDefault="00C43AED">
      <w:pPr>
        <w:pStyle w:val="af1"/>
        <w:rPr>
          <w:rFonts w:hint="cs"/>
          <w:rtl/>
        </w:rPr>
      </w:pPr>
    </w:p>
    <w:p w14:paraId="33AB87FC" w14:textId="77777777" w:rsidR="00000000" w:rsidRDefault="00C43AED">
      <w:pPr>
        <w:pStyle w:val="af1"/>
        <w:rPr>
          <w:rFonts w:hint="cs"/>
          <w:rtl/>
        </w:rPr>
      </w:pPr>
    </w:p>
    <w:p w14:paraId="568C9A00" w14:textId="77777777" w:rsidR="00000000" w:rsidRDefault="00C43AED">
      <w:pPr>
        <w:pStyle w:val="af1"/>
        <w:rPr>
          <w:rtl/>
        </w:rPr>
      </w:pPr>
      <w:r>
        <w:rPr>
          <w:rtl/>
        </w:rPr>
        <w:t>היו"ר ראובן ריבלין:</w:t>
      </w:r>
    </w:p>
    <w:p w14:paraId="6AFCC877" w14:textId="77777777" w:rsidR="00000000" w:rsidRDefault="00C43AED">
      <w:pPr>
        <w:pStyle w:val="a0"/>
        <w:rPr>
          <w:rtl/>
        </w:rPr>
      </w:pPr>
    </w:p>
    <w:p w14:paraId="7EA36E98" w14:textId="77777777" w:rsidR="00000000" w:rsidRDefault="00C43AED">
      <w:pPr>
        <w:pStyle w:val="a0"/>
        <w:rPr>
          <w:rFonts w:hint="cs"/>
          <w:rtl/>
        </w:rPr>
      </w:pPr>
      <w:r>
        <w:rPr>
          <w:rFonts w:hint="cs"/>
          <w:rtl/>
        </w:rPr>
        <w:t xml:space="preserve">חברי הכנסת,  היום יום שני, י"ג בכסליו התשס"ד, 8 בחודש דצמבר 2003 למניינם. אני </w:t>
      </w:r>
      <w:r>
        <w:rPr>
          <w:rFonts w:hint="cs"/>
          <w:rtl/>
        </w:rPr>
        <w:t xml:space="preserve">מתכבד לפתוח את ישיבת הכנסת. </w:t>
      </w:r>
    </w:p>
    <w:p w14:paraId="5ED6B6AD" w14:textId="77777777" w:rsidR="00000000" w:rsidRDefault="00C43AED">
      <w:pPr>
        <w:pStyle w:val="a0"/>
        <w:rPr>
          <w:rFonts w:hint="cs"/>
          <w:rtl/>
        </w:rPr>
      </w:pPr>
    </w:p>
    <w:p w14:paraId="6E2AF59E" w14:textId="77777777" w:rsidR="00000000" w:rsidRDefault="00C43AED">
      <w:pPr>
        <w:pStyle w:val="a0"/>
        <w:rPr>
          <w:rFonts w:hint="cs"/>
          <w:rtl/>
        </w:rPr>
      </w:pPr>
      <w:r>
        <w:rPr>
          <w:rFonts w:hint="cs"/>
          <w:rtl/>
        </w:rPr>
        <w:t>ותחילה, הודעה למזכיר הכנסת.</w:t>
      </w:r>
    </w:p>
    <w:p w14:paraId="011DA863" w14:textId="77777777" w:rsidR="00000000" w:rsidRDefault="00C43AED">
      <w:pPr>
        <w:pStyle w:val="a0"/>
        <w:ind w:firstLine="0"/>
        <w:rPr>
          <w:rFonts w:hint="cs"/>
          <w:rtl/>
        </w:rPr>
      </w:pPr>
    </w:p>
    <w:p w14:paraId="69D18659" w14:textId="77777777" w:rsidR="00000000" w:rsidRDefault="00C43AED">
      <w:pPr>
        <w:pStyle w:val="a"/>
        <w:rPr>
          <w:rtl/>
        </w:rPr>
      </w:pPr>
      <w:bookmarkStart w:id="1" w:name="FS000000661T08_12_2003_16_01_59"/>
      <w:bookmarkStart w:id="2" w:name="_Toc58766999"/>
      <w:bookmarkEnd w:id="1"/>
      <w:r>
        <w:rPr>
          <w:rFonts w:hint="eastAsia"/>
          <w:rtl/>
        </w:rPr>
        <w:t>מזכיר</w:t>
      </w:r>
      <w:r>
        <w:rPr>
          <w:rtl/>
        </w:rPr>
        <w:t xml:space="preserve"> הכנסת אריה האן:</w:t>
      </w:r>
      <w:bookmarkEnd w:id="2"/>
    </w:p>
    <w:p w14:paraId="261C00DE" w14:textId="77777777" w:rsidR="00000000" w:rsidRDefault="00C43AED">
      <w:pPr>
        <w:pStyle w:val="a0"/>
        <w:ind w:firstLine="0"/>
        <w:rPr>
          <w:rFonts w:hint="cs"/>
          <w:rtl/>
        </w:rPr>
      </w:pPr>
    </w:p>
    <w:p w14:paraId="1B59FF3F" w14:textId="77777777" w:rsidR="00000000" w:rsidRDefault="00C43AED">
      <w:pPr>
        <w:pStyle w:val="a0"/>
        <w:ind w:firstLine="0"/>
        <w:rPr>
          <w:rFonts w:hint="cs"/>
          <w:rtl/>
        </w:rPr>
      </w:pPr>
      <w:r>
        <w:rPr>
          <w:rFonts w:hint="cs"/>
          <w:rtl/>
        </w:rPr>
        <w:t xml:space="preserve"> </w:t>
      </w:r>
      <w:r>
        <w:rPr>
          <w:rFonts w:hint="cs"/>
          <w:rtl/>
        </w:rPr>
        <w:tab/>
        <w:t xml:space="preserve">ברשות יושב-ראש הכנסת, הנני מתכבד להודיע, כי הונחו היום על שולחן הכנסת </w:t>
      </w:r>
      <w:r>
        <w:rPr>
          <w:rtl/>
        </w:rPr>
        <w:t>–</w:t>
      </w:r>
      <w:r>
        <w:rPr>
          <w:rFonts w:hint="cs"/>
          <w:rtl/>
        </w:rPr>
        <w:t xml:space="preserve"> </w:t>
      </w:r>
    </w:p>
    <w:p w14:paraId="66A1C902" w14:textId="77777777" w:rsidR="00000000" w:rsidRDefault="00C43AED">
      <w:pPr>
        <w:pStyle w:val="a0"/>
        <w:ind w:firstLine="0"/>
        <w:rPr>
          <w:rFonts w:hint="cs"/>
          <w:rtl/>
        </w:rPr>
      </w:pPr>
    </w:p>
    <w:p w14:paraId="67A9499C" w14:textId="77777777" w:rsidR="00000000" w:rsidRDefault="00C43AED">
      <w:pPr>
        <w:pStyle w:val="a0"/>
        <w:rPr>
          <w:rFonts w:hint="cs"/>
          <w:rtl/>
        </w:rPr>
      </w:pPr>
      <w:r>
        <w:rPr>
          <w:rFonts w:hint="cs"/>
          <w:rtl/>
        </w:rPr>
        <w:t xml:space="preserve"> לקריאה שנייה ולקריאה שלישית: הצעת חוק החברות (תיקון מס' 2), התשס"ד-2003, שהחזירה ועדת החוקה, חוק </w:t>
      </w:r>
      <w:r>
        <w:rPr>
          <w:rFonts w:hint="cs"/>
          <w:rtl/>
        </w:rPr>
        <w:t xml:space="preserve">ומשפט. </w:t>
      </w:r>
    </w:p>
    <w:p w14:paraId="6479D77C" w14:textId="77777777" w:rsidR="00000000" w:rsidRDefault="00C43AED">
      <w:pPr>
        <w:pStyle w:val="a0"/>
        <w:ind w:firstLine="0"/>
        <w:rPr>
          <w:rtl/>
        </w:rPr>
      </w:pPr>
    </w:p>
    <w:p w14:paraId="314CACE1" w14:textId="77777777" w:rsidR="00000000" w:rsidRDefault="00C43AED">
      <w:pPr>
        <w:pStyle w:val="a0"/>
      </w:pPr>
      <w:r>
        <w:rPr>
          <w:rFonts w:hint="cs"/>
          <w:rtl/>
        </w:rPr>
        <w:t xml:space="preserve">לדיון מוקדם: </w:t>
      </w:r>
      <w:r>
        <w:rPr>
          <w:rtl/>
        </w:rPr>
        <w:t>הצעת חוק  ספרי לימוד, התשס"ד-2003, מאת חבר הכנסת יעקב מרגי; הצעת חוק המוזיאון הלאומי בית</w:t>
      </w:r>
      <w:r>
        <w:rPr>
          <w:rFonts w:hint="cs"/>
          <w:rtl/>
        </w:rPr>
        <w:t>-</w:t>
      </w:r>
      <w:r>
        <w:rPr>
          <w:rtl/>
        </w:rPr>
        <w:t>התפוצות, התשס"ד-2003, מאת חבר</w:t>
      </w:r>
      <w:r>
        <w:rPr>
          <w:rFonts w:hint="cs"/>
          <w:rtl/>
        </w:rPr>
        <w:t>ת</w:t>
      </w:r>
      <w:r>
        <w:rPr>
          <w:rtl/>
        </w:rPr>
        <w:t xml:space="preserve"> הכנסת ענבל גבריאלי וקבוצת חברי הכנסת; הצעת חוק הבטחת הכנסה (תיקון - סייגים לזכאות למלגה), התשס"ד-2003, מאת חבר</w:t>
      </w:r>
      <w:r>
        <w:rPr>
          <w:rFonts w:hint="cs"/>
          <w:rtl/>
        </w:rPr>
        <w:t>ת</w:t>
      </w:r>
      <w:r>
        <w:rPr>
          <w:rtl/>
        </w:rPr>
        <w:t xml:space="preserve"> הכ</w:t>
      </w:r>
      <w:r>
        <w:rPr>
          <w:rtl/>
        </w:rPr>
        <w:t>נסת מל פולישוק-בלוך וקבוצת חברי הכנסת; הצעת חוק פנסיה חובה, התשס"ד-2003, מאת חבר</w:t>
      </w:r>
      <w:r>
        <w:rPr>
          <w:rFonts w:hint="cs"/>
          <w:rtl/>
        </w:rPr>
        <w:t>י</w:t>
      </w:r>
      <w:r>
        <w:rPr>
          <w:rtl/>
        </w:rPr>
        <w:t xml:space="preserve"> הכנסת שאול יהלום</w:t>
      </w:r>
      <w:r>
        <w:rPr>
          <w:rFonts w:hint="cs"/>
          <w:rtl/>
        </w:rPr>
        <w:t xml:space="preserve"> ו</w:t>
      </w:r>
      <w:r>
        <w:rPr>
          <w:rtl/>
        </w:rPr>
        <w:t>אבשלום וילן; הצעת חוק כביש אגרה (כביש ארצי לישראל) (תיקון - קביעת סכומי האגרה ודרכי גבייתה), התשס"ד-2003, מאת חבר הכנסת אחמד טיבי וקבוצת חברי הכנסת; הצעת חו</w:t>
      </w:r>
      <w:r>
        <w:rPr>
          <w:rtl/>
        </w:rPr>
        <w:t>ק תרכובות מזון לתינוקות, התשס"ד-2003, מאת חבר הכנסת מוחמד ברכה וקבוצת חברי הכנסת; הצעת חוק העונשין (תיקון -  הריגה), התשס"ד-2003, מאת חבר הכנסת אריה אלדד  וקבוצת חברי הכנסת; הצעת חוק בתי</w:t>
      </w:r>
      <w:r>
        <w:rPr>
          <w:rFonts w:hint="cs"/>
          <w:rtl/>
        </w:rPr>
        <w:t>-</w:t>
      </w:r>
      <w:r>
        <w:rPr>
          <w:rtl/>
        </w:rPr>
        <w:t>המשפט (תיקון - סמכות ביטול חוק), התשס"ד-2003, מאת חבר הכנסת אופיר פינ</w:t>
      </w:r>
      <w:r>
        <w:rPr>
          <w:rtl/>
        </w:rPr>
        <w:t xml:space="preserve">ס-פז; הצעת חוק-יסוד: הכנסת (תיקון - התייצבות ממלאי תפקיד ציבורי בפני ועדות הכנסת), מאת חבר הכנסת אופיר פינס-פז; הצעת חוק לתיקון פקודת מס הכנסה (פטור דמי הבראה), התשס"ד-2003, מאת חבר הכנסת דוד אזולאי וקבוצת חברי הכנסת; הצעת חוק לתיקון פקודת מס הכנסה (מיסוי </w:t>
      </w:r>
      <w:r>
        <w:rPr>
          <w:rtl/>
        </w:rPr>
        <w:t>תמורה בגין מתן שירותים שעניינם דת ואמונה), התשס"ד-2003, מאת חבר</w:t>
      </w:r>
      <w:r>
        <w:rPr>
          <w:rFonts w:hint="cs"/>
          <w:rtl/>
        </w:rPr>
        <w:t>י</w:t>
      </w:r>
      <w:r>
        <w:rPr>
          <w:rtl/>
        </w:rPr>
        <w:t xml:space="preserve"> הכנסת רוני בריזון</w:t>
      </w:r>
      <w:r>
        <w:rPr>
          <w:rFonts w:hint="cs"/>
          <w:rtl/>
        </w:rPr>
        <w:t xml:space="preserve"> ו</w:t>
      </w:r>
      <w:r>
        <w:rPr>
          <w:rtl/>
        </w:rPr>
        <w:t>רשף חן; הצעת חוק העונשין (תיקון - איסור התעמרות בציבור), התשס"ד-2003, מאת חבר</w:t>
      </w:r>
      <w:r>
        <w:rPr>
          <w:rFonts w:hint="cs"/>
          <w:rtl/>
        </w:rPr>
        <w:t>י</w:t>
      </w:r>
      <w:r>
        <w:rPr>
          <w:rtl/>
        </w:rPr>
        <w:t xml:space="preserve"> הכנסת רשף חן, גילה גמליאל, גדעון סער</w:t>
      </w:r>
      <w:r>
        <w:rPr>
          <w:rFonts w:hint="cs"/>
          <w:rtl/>
        </w:rPr>
        <w:t xml:space="preserve"> ו</w:t>
      </w:r>
      <w:r>
        <w:rPr>
          <w:rtl/>
        </w:rPr>
        <w:t>רוני בריזון; הצעת חוק הכשרות המשפטית והאפוטרופסות (תיקו</w:t>
      </w:r>
      <w:r>
        <w:rPr>
          <w:rtl/>
        </w:rPr>
        <w:t>ן - הסכם בין הורים שאינם נשואים), התשס"ד-2003, מאת חבר הכנסת אילן שלגי  וקבוצת חברי הכנסת; הצעת חוק מיסוי תשלומים בתקופת בחירות (תיקון - פטור מתשלום מס לבני</w:t>
      </w:r>
      <w:r>
        <w:rPr>
          <w:rFonts w:hint="cs"/>
          <w:rtl/>
        </w:rPr>
        <w:t>-</w:t>
      </w:r>
      <w:r>
        <w:rPr>
          <w:rtl/>
        </w:rPr>
        <w:t>נוער), התשס"ד-2003, מאת חבר</w:t>
      </w:r>
      <w:r>
        <w:rPr>
          <w:rFonts w:hint="cs"/>
          <w:rtl/>
        </w:rPr>
        <w:t>י</w:t>
      </w:r>
      <w:r>
        <w:rPr>
          <w:rtl/>
        </w:rPr>
        <w:t xml:space="preserve"> הכנסת עמיר פרץ, דוד טל</w:t>
      </w:r>
      <w:r>
        <w:rPr>
          <w:rFonts w:hint="cs"/>
          <w:rtl/>
        </w:rPr>
        <w:t xml:space="preserve"> ו</w:t>
      </w:r>
      <w:r>
        <w:rPr>
          <w:rtl/>
        </w:rPr>
        <w:t>אילנה כהן; הצעת חוק לתיקון פקודת מס הכנסה (ניכ</w:t>
      </w:r>
      <w:r>
        <w:rPr>
          <w:rtl/>
        </w:rPr>
        <w:t xml:space="preserve">וי הוצאה בגין רכישת פוליסה לביטוח סיעודי), התשס"ד-2003, מאת חבר הכנסת שאול יהלום; הצעת חוק רשות השידור (תיקון - איסור פרסום בתחנות הרדיו הצבאיות), התשס"ד-2003, מאת חבר הכנסת חמי דורון; הצעת חוק הירושה (תיקון - צוואה לטובת עדים), התשס"ד-2003, מאת חבר הכנסת </w:t>
      </w:r>
      <w:r>
        <w:rPr>
          <w:rtl/>
        </w:rPr>
        <w:t>אילן שלגי וקבוצת חברי הכנסת; הצעת חוק הקרן לעידוד השיווק לחוץ</w:t>
      </w:r>
      <w:r>
        <w:rPr>
          <w:rFonts w:hint="cs"/>
          <w:rtl/>
        </w:rPr>
        <w:t>-</w:t>
      </w:r>
      <w:r>
        <w:rPr>
          <w:rtl/>
        </w:rPr>
        <w:t>לארץ, התשס"ד-2003, מאת חבר</w:t>
      </w:r>
      <w:r>
        <w:rPr>
          <w:rFonts w:hint="cs"/>
          <w:rtl/>
        </w:rPr>
        <w:t>י</w:t>
      </w:r>
      <w:r>
        <w:rPr>
          <w:rtl/>
        </w:rPr>
        <w:t xml:space="preserve"> הכנסת מל פולישוק-בלוך, אתי לבני, חמי דורון</w:t>
      </w:r>
      <w:r>
        <w:rPr>
          <w:rFonts w:hint="cs"/>
          <w:rtl/>
        </w:rPr>
        <w:t xml:space="preserve"> ו</w:t>
      </w:r>
      <w:r>
        <w:rPr>
          <w:rtl/>
        </w:rPr>
        <w:t>יגאל יאסינוב; הצעת חוק העונשין (תיקון - היזק לתשתיות), התשס"ד-2003, מאת חבר הכנסת ניסן סלומינסקי; הצעת חוק האזנת סתר (תיקו</w:t>
      </w:r>
      <w:r>
        <w:rPr>
          <w:rtl/>
        </w:rPr>
        <w:t xml:space="preserve">ן - איסור האזנות לחברי </w:t>
      </w:r>
      <w:r>
        <w:rPr>
          <w:rFonts w:hint="cs"/>
          <w:rtl/>
        </w:rPr>
        <w:t>ה</w:t>
      </w:r>
      <w:r>
        <w:rPr>
          <w:rtl/>
        </w:rPr>
        <w:t>כנסת), התשס"ד-2003, מאת חבר הכנסת אורי יהודה אריאל; הצעת חוק המרכז לגביית קנסות, אגרות והוצאות</w:t>
      </w:r>
      <w:r>
        <w:rPr>
          <w:rFonts w:hint="cs"/>
          <w:rtl/>
        </w:rPr>
        <w:t xml:space="preserve"> (תיקון)</w:t>
      </w:r>
      <w:r>
        <w:rPr>
          <w:rtl/>
        </w:rPr>
        <w:t>, התשס"ד-2003, מאת חבר הכנסת אורי יהודה אריאל; הצעת חוק לתיקון פקודת סדרי השלטון והמשפט (החלת המשפט במועצות אזוריות ומקומיות מסוימ</w:t>
      </w:r>
      <w:r>
        <w:rPr>
          <w:rtl/>
        </w:rPr>
        <w:t>ות), התשס"ד-2003, מאת חבר הכנסת אריה אלדד וקבוצת חברי הכנסת; הצעת חוק העונשין (תיקון - מכונת משחק אסור), התשס"ד-2003, מאת חבר הכנסת ניסן סלומינסקי; הצעת חוק רשות השידור (תיקון - משך תקופת הכהונה של חברי המליאה), התשס"ד-2003, מאת חבר הכנסת דניאל בנלולו וקבו</w:t>
      </w:r>
      <w:r>
        <w:rPr>
          <w:rtl/>
        </w:rPr>
        <w:t>צת חברי הכנסת; הצעת חוק הספקת החשמל (הוראת שעה)</w:t>
      </w:r>
      <w:r>
        <w:rPr>
          <w:rFonts w:hint="cs"/>
          <w:rtl/>
        </w:rPr>
        <w:t xml:space="preserve"> </w:t>
      </w:r>
      <w:r>
        <w:rPr>
          <w:rtl/>
        </w:rPr>
        <w:t>(תיקון - הארכת תוקף), התשס"ד-2003, מאת חבר הכנסת טלב אלסאנע; הצעת חוק חובת המכרזים (תיקון - העדפת תוצרת מקומית), התשס"ד-2003, מאת  חבר הכנסת יורי שטרן; הצעת חוק תנאי החזקתם במעצר של חיילי צבא</w:t>
      </w:r>
      <w:r>
        <w:rPr>
          <w:rFonts w:hint="cs"/>
          <w:rtl/>
        </w:rPr>
        <w:t>-</w:t>
      </w:r>
      <w:r>
        <w:rPr>
          <w:rtl/>
        </w:rPr>
        <w:t>הגנה לישראל, שוט</w:t>
      </w:r>
      <w:r>
        <w:rPr>
          <w:rtl/>
        </w:rPr>
        <w:t>רים ואנשי משמר הגבול, התשס"ד-2003, מאת חבר הכנסת איוב קרא; הצעת חוק להגנת חיית הבר (תיקון – בעל</w:t>
      </w:r>
      <w:r>
        <w:rPr>
          <w:rFonts w:hint="cs"/>
          <w:rtl/>
        </w:rPr>
        <w:t>-</w:t>
      </w:r>
      <w:r>
        <w:rPr>
          <w:rtl/>
        </w:rPr>
        <w:t>חיים ימי), התשס"ד-2003, מאת חבר</w:t>
      </w:r>
      <w:r>
        <w:rPr>
          <w:rFonts w:hint="cs"/>
          <w:rtl/>
        </w:rPr>
        <w:t>ת</w:t>
      </w:r>
      <w:r>
        <w:rPr>
          <w:rtl/>
        </w:rPr>
        <w:t xml:space="preserve"> הכנסת ענבל גבריאלי; הצעת חוק </w:t>
      </w:r>
      <w:r>
        <w:rPr>
          <w:rFonts w:hint="cs"/>
          <w:rtl/>
        </w:rPr>
        <w:t xml:space="preserve">לתיקון </w:t>
      </w:r>
      <w:r>
        <w:rPr>
          <w:rtl/>
        </w:rPr>
        <w:t>פקודת המשטרה (איסור קבלת שירות של מעשה זנות על</w:t>
      </w:r>
      <w:r>
        <w:rPr>
          <w:rFonts w:hint="cs"/>
          <w:rtl/>
        </w:rPr>
        <w:t>-</w:t>
      </w:r>
      <w:r>
        <w:rPr>
          <w:rtl/>
        </w:rPr>
        <w:t>ידי שוטר), התשס"ד-2003, מאת חבר</w:t>
      </w:r>
      <w:r>
        <w:rPr>
          <w:rFonts w:hint="cs"/>
          <w:rtl/>
        </w:rPr>
        <w:t>ת</w:t>
      </w:r>
      <w:r>
        <w:rPr>
          <w:rtl/>
        </w:rPr>
        <w:t xml:space="preserve"> הכנסת זהבה </w:t>
      </w:r>
      <w:r>
        <w:rPr>
          <w:rtl/>
        </w:rPr>
        <w:t xml:space="preserve">גלאון; הצעת חוק דחיית שירות מילואים לתלמידי תואר ראשון, התשס"ד-2003, מאת חבר הכנסת חמי דורון  וקבוצת חברי הכנסת; הצעת חוק </w:t>
      </w:r>
      <w:r>
        <w:rPr>
          <w:rFonts w:hint="cs"/>
          <w:rtl/>
        </w:rPr>
        <w:t xml:space="preserve">לתיקון </w:t>
      </w:r>
      <w:r>
        <w:rPr>
          <w:rtl/>
        </w:rPr>
        <w:t>פקודת העיריות (הנצחת נפגעי הטרור), התשס"ד-2003, מאת חבר</w:t>
      </w:r>
      <w:r>
        <w:rPr>
          <w:rFonts w:hint="cs"/>
          <w:rtl/>
        </w:rPr>
        <w:t>ת</w:t>
      </w:r>
      <w:r>
        <w:rPr>
          <w:rtl/>
        </w:rPr>
        <w:t xml:space="preserve"> הכנסת רוחמה אברהם; הצעת חוק הצהרת הון של נבחר ברשות מקומית (תיקוני חקי</w:t>
      </w:r>
      <w:r>
        <w:rPr>
          <w:rtl/>
        </w:rPr>
        <w:t xml:space="preserve">קה), התשס"ד-2003, מאת חבר הכנסת חמי דורון  וקבוצת חברי הכנסת; הצעת חוק </w:t>
      </w:r>
      <w:r>
        <w:rPr>
          <w:rFonts w:hint="cs"/>
          <w:rtl/>
        </w:rPr>
        <w:t xml:space="preserve">לתיקון </w:t>
      </w:r>
      <w:r>
        <w:rPr>
          <w:rtl/>
        </w:rPr>
        <w:t>פקודת העיריות (אחריות אישית), התשס"ד-2003, מאת חבר</w:t>
      </w:r>
      <w:r>
        <w:rPr>
          <w:rFonts w:hint="cs"/>
          <w:rtl/>
        </w:rPr>
        <w:t>י</w:t>
      </w:r>
      <w:r>
        <w:rPr>
          <w:rtl/>
        </w:rPr>
        <w:t xml:space="preserve"> הכנסת דוד אזולאי, יצחק וקנין, נסים זאב</w:t>
      </w:r>
      <w:r>
        <w:rPr>
          <w:rFonts w:hint="cs"/>
          <w:rtl/>
        </w:rPr>
        <w:t xml:space="preserve"> ו</w:t>
      </w:r>
      <w:r>
        <w:rPr>
          <w:rtl/>
        </w:rPr>
        <w:t xml:space="preserve">יעקב מרגי; הצעת חוק הרשויות המקומיות (בחירת ראש </w:t>
      </w:r>
      <w:r>
        <w:rPr>
          <w:rFonts w:hint="cs"/>
          <w:rtl/>
        </w:rPr>
        <w:t>ה</w:t>
      </w:r>
      <w:r>
        <w:rPr>
          <w:rtl/>
        </w:rPr>
        <w:t>רשות וסגניו וכהונתם)</w:t>
      </w:r>
      <w:r>
        <w:rPr>
          <w:rFonts w:hint="cs"/>
          <w:rtl/>
        </w:rPr>
        <w:t xml:space="preserve"> </w:t>
      </w:r>
      <w:r>
        <w:rPr>
          <w:rtl/>
        </w:rPr>
        <w:t>(תיקון - הגבלת כ</w:t>
      </w:r>
      <w:r>
        <w:rPr>
          <w:rtl/>
        </w:rPr>
        <w:t>הונת ראש רשות מקומית), התשס"ד-2003, מאת חבר הכנסת אילן ליבוביץ  וקבוצת חברי הכנסת</w:t>
      </w:r>
      <w:r>
        <w:rPr>
          <w:rFonts w:hint="cs"/>
          <w:rtl/>
        </w:rPr>
        <w:t>.</w:t>
      </w:r>
      <w:r>
        <w:rPr>
          <w:rtl/>
        </w:rPr>
        <w:t xml:space="preserve"> </w:t>
      </w:r>
    </w:p>
    <w:p w14:paraId="6590FEBD" w14:textId="77777777" w:rsidR="00000000" w:rsidRDefault="00C43AED">
      <w:pPr>
        <w:pStyle w:val="a0"/>
        <w:rPr>
          <w:rFonts w:hint="cs"/>
          <w:rtl/>
        </w:rPr>
      </w:pPr>
    </w:p>
    <w:p w14:paraId="0689920C" w14:textId="77777777" w:rsidR="00000000" w:rsidRDefault="00C43AED">
      <w:pPr>
        <w:pStyle w:val="a0"/>
        <w:ind w:firstLine="0"/>
        <w:rPr>
          <w:rFonts w:hint="cs"/>
          <w:rtl/>
        </w:rPr>
      </w:pPr>
      <w:r>
        <w:rPr>
          <w:rFonts w:hint="cs"/>
          <w:rtl/>
        </w:rPr>
        <w:tab/>
        <w:t xml:space="preserve">המלצת הוועדה הציבורית לקביעת שכר ותשלומים אחרים לחברי הכנסת בנושא תשלום עבור נסיעת חברי הכנסת בכביש חוצה-ישראל. </w:t>
      </w:r>
    </w:p>
    <w:p w14:paraId="66B493B9" w14:textId="77777777" w:rsidR="00000000" w:rsidRDefault="00C43AED">
      <w:pPr>
        <w:pStyle w:val="a0"/>
        <w:ind w:firstLine="0"/>
        <w:rPr>
          <w:rFonts w:hint="cs"/>
          <w:rtl/>
        </w:rPr>
      </w:pPr>
    </w:p>
    <w:p w14:paraId="38941758" w14:textId="77777777" w:rsidR="00000000" w:rsidRDefault="00C43AED">
      <w:pPr>
        <w:pStyle w:val="a0"/>
        <w:ind w:firstLine="720"/>
        <w:rPr>
          <w:rFonts w:hint="cs"/>
          <w:rtl/>
        </w:rPr>
      </w:pPr>
      <w:r>
        <w:rPr>
          <w:rFonts w:hint="cs"/>
          <w:rtl/>
        </w:rPr>
        <w:t>דיווח משלחת הכנסת לכנס פורום חברות הפרלמנטים האירו-ים-תי</w:t>
      </w:r>
      <w:r>
        <w:rPr>
          <w:rFonts w:hint="cs"/>
          <w:rtl/>
        </w:rPr>
        <w:t xml:space="preserve">כוני, שנערך בירדן, בהשתתפות חברות הכנסת גילה גמליאל וגילה פינקלשטיין. תודה רבה. </w:t>
      </w:r>
    </w:p>
    <w:p w14:paraId="24505D78" w14:textId="77777777" w:rsidR="00000000" w:rsidRDefault="00C43AED">
      <w:pPr>
        <w:pStyle w:val="a0"/>
        <w:ind w:firstLine="0"/>
        <w:rPr>
          <w:rFonts w:hint="cs"/>
          <w:rtl/>
        </w:rPr>
      </w:pPr>
    </w:p>
    <w:p w14:paraId="3A1E778C" w14:textId="77777777" w:rsidR="00000000" w:rsidRDefault="00C43AED">
      <w:pPr>
        <w:pStyle w:val="af1"/>
        <w:rPr>
          <w:rtl/>
        </w:rPr>
      </w:pPr>
      <w:r>
        <w:rPr>
          <w:rtl/>
        </w:rPr>
        <w:t>היו"ר ראובן ריבלין:</w:t>
      </w:r>
    </w:p>
    <w:p w14:paraId="3DDCFD1E" w14:textId="77777777" w:rsidR="00000000" w:rsidRDefault="00C43AED">
      <w:pPr>
        <w:pStyle w:val="a0"/>
        <w:rPr>
          <w:rtl/>
        </w:rPr>
      </w:pPr>
    </w:p>
    <w:p w14:paraId="61E737C5" w14:textId="77777777" w:rsidR="00000000" w:rsidRDefault="00C43AED">
      <w:pPr>
        <w:pStyle w:val="a0"/>
        <w:rPr>
          <w:rFonts w:hint="cs"/>
          <w:rtl/>
        </w:rPr>
      </w:pPr>
      <w:r>
        <w:rPr>
          <w:rFonts w:hint="cs"/>
          <w:rtl/>
        </w:rPr>
        <w:t xml:space="preserve">אני מאוד מודה למזכיר הכנסת. </w:t>
      </w:r>
    </w:p>
    <w:p w14:paraId="7E537287" w14:textId="77777777" w:rsidR="00000000" w:rsidRDefault="00C43AED">
      <w:pPr>
        <w:pStyle w:val="a2"/>
        <w:rPr>
          <w:rFonts w:hint="cs"/>
          <w:rtl/>
        </w:rPr>
      </w:pPr>
    </w:p>
    <w:p w14:paraId="625DAFCF" w14:textId="77777777" w:rsidR="00000000" w:rsidRDefault="00C43AED">
      <w:pPr>
        <w:pStyle w:val="a0"/>
        <w:rPr>
          <w:rFonts w:hint="cs"/>
          <w:rtl/>
        </w:rPr>
      </w:pPr>
    </w:p>
    <w:p w14:paraId="3F2E8153" w14:textId="77777777" w:rsidR="00000000" w:rsidRDefault="00C43AED">
      <w:pPr>
        <w:pStyle w:val="a2"/>
        <w:rPr>
          <w:rFonts w:hint="cs"/>
          <w:rtl/>
        </w:rPr>
      </w:pPr>
      <w:bookmarkStart w:id="3" w:name="_Toc58767000"/>
      <w:r>
        <w:rPr>
          <w:rFonts w:hint="cs"/>
          <w:rtl/>
        </w:rPr>
        <w:t>הצעה לסדר</w:t>
      </w:r>
      <w:bookmarkEnd w:id="3"/>
    </w:p>
    <w:p w14:paraId="762420EB" w14:textId="77777777" w:rsidR="00000000" w:rsidRDefault="00C43AED">
      <w:pPr>
        <w:pStyle w:val="a0"/>
        <w:rPr>
          <w:rFonts w:hint="cs"/>
          <w:rtl/>
        </w:rPr>
      </w:pPr>
    </w:p>
    <w:p w14:paraId="630FDA6B" w14:textId="77777777" w:rsidR="00000000" w:rsidRDefault="00C43AED">
      <w:pPr>
        <w:pStyle w:val="af1"/>
        <w:rPr>
          <w:rtl/>
        </w:rPr>
      </w:pPr>
      <w:r>
        <w:rPr>
          <w:rFonts w:hint="eastAsia"/>
          <w:rtl/>
        </w:rPr>
        <w:t>היו</w:t>
      </w:r>
      <w:r>
        <w:rPr>
          <w:rtl/>
        </w:rPr>
        <w:t>"ר ראובן ריבלין:</w:t>
      </w:r>
    </w:p>
    <w:p w14:paraId="723B2F3B" w14:textId="77777777" w:rsidR="00000000" w:rsidRDefault="00C43AED">
      <w:pPr>
        <w:pStyle w:val="a0"/>
        <w:rPr>
          <w:rFonts w:hint="cs"/>
          <w:rtl/>
        </w:rPr>
      </w:pPr>
    </w:p>
    <w:p w14:paraId="638FEE01" w14:textId="77777777" w:rsidR="00000000" w:rsidRDefault="00C43AED">
      <w:pPr>
        <w:pStyle w:val="a0"/>
        <w:rPr>
          <w:rFonts w:hint="cs"/>
          <w:rtl/>
        </w:rPr>
      </w:pPr>
      <w:r>
        <w:rPr>
          <w:rFonts w:hint="cs"/>
          <w:rtl/>
        </w:rPr>
        <w:t xml:space="preserve">הודעה לפי סעיף 53 לחברת הכנסת רוחמה אברהם, כפי שאנחנו עושים זאת מדי יום שני בפתיחת ישיבות </w:t>
      </w:r>
      <w:r>
        <w:rPr>
          <w:rFonts w:hint="cs"/>
          <w:rtl/>
        </w:rPr>
        <w:t xml:space="preserve">הכנסת.  </w:t>
      </w:r>
    </w:p>
    <w:p w14:paraId="23AA9B12" w14:textId="77777777" w:rsidR="00000000" w:rsidRDefault="00C43AED">
      <w:pPr>
        <w:pStyle w:val="a0"/>
        <w:ind w:firstLine="0"/>
        <w:rPr>
          <w:rFonts w:hint="cs"/>
          <w:rtl/>
        </w:rPr>
      </w:pPr>
    </w:p>
    <w:p w14:paraId="630BBAEF" w14:textId="77777777" w:rsidR="00000000" w:rsidRDefault="00C43AED">
      <w:pPr>
        <w:pStyle w:val="a"/>
        <w:rPr>
          <w:rtl/>
        </w:rPr>
      </w:pPr>
      <w:bookmarkStart w:id="4" w:name="FS000001026T08_12_2003_16_03_19"/>
      <w:bookmarkStart w:id="5" w:name="_Toc58767001"/>
      <w:bookmarkEnd w:id="4"/>
      <w:r>
        <w:rPr>
          <w:rFonts w:hint="eastAsia"/>
          <w:rtl/>
        </w:rPr>
        <w:t>רוחמה</w:t>
      </w:r>
      <w:r>
        <w:rPr>
          <w:rtl/>
        </w:rPr>
        <w:t xml:space="preserve"> אברהם (הליכוד):</w:t>
      </w:r>
      <w:bookmarkEnd w:id="5"/>
    </w:p>
    <w:p w14:paraId="540F41E8" w14:textId="77777777" w:rsidR="00000000" w:rsidRDefault="00C43AED">
      <w:pPr>
        <w:pStyle w:val="a0"/>
        <w:rPr>
          <w:rFonts w:hint="cs"/>
          <w:rtl/>
        </w:rPr>
      </w:pPr>
    </w:p>
    <w:p w14:paraId="68604E60" w14:textId="77777777" w:rsidR="00000000" w:rsidRDefault="00C43AED">
      <w:pPr>
        <w:pStyle w:val="a0"/>
        <w:rPr>
          <w:rFonts w:hint="cs"/>
          <w:rtl/>
        </w:rPr>
      </w:pPr>
      <w:r>
        <w:rPr>
          <w:rFonts w:hint="cs"/>
          <w:rtl/>
        </w:rPr>
        <w:t>אדוני היושב-ראש, חברי חברי הכנסת, בימים אלה לפני 55 שנים נחתמה ההכרזה בדבר זכויות האדם בעצרת האו"ם. מאז נחתמה, היא נחשבת לאחד המסמכים החשובים ביותר שנכתבו ונחתמו לאחר מלחמת העולם השנייה. אנו, חברי הכנסת, פונים מכאן אל כל או</w:t>
      </w:r>
      <w:r>
        <w:rPr>
          <w:rFonts w:hint="cs"/>
          <w:rtl/>
        </w:rPr>
        <w:t xml:space="preserve">מות העולם החופשי לפעול מייד לשחרור השבויים, החטופים והנעדרים הישראלים הנתונים בידי סוריה, לבנון ואירן. אין די בחזרה על הצהרות יפות במגילת זכויות האדם, יש לעשות על מנת שהן תהיינה ישימות. </w:t>
      </w:r>
    </w:p>
    <w:p w14:paraId="51ABA4B2" w14:textId="77777777" w:rsidR="00000000" w:rsidRDefault="00C43AED">
      <w:pPr>
        <w:pStyle w:val="a0"/>
        <w:rPr>
          <w:rFonts w:hint="cs"/>
          <w:rtl/>
        </w:rPr>
      </w:pPr>
    </w:p>
    <w:p w14:paraId="40DA291D" w14:textId="77777777" w:rsidR="00000000" w:rsidRDefault="00C43AED">
      <w:pPr>
        <w:pStyle w:val="a0"/>
        <w:rPr>
          <w:rFonts w:hint="cs"/>
          <w:rtl/>
        </w:rPr>
      </w:pPr>
      <w:r>
        <w:rPr>
          <w:rFonts w:hint="cs"/>
          <w:rtl/>
        </w:rPr>
        <w:t>אנו קוראים לכם לפעול בכל האמצעים העומדים לרשותכם עד לשחרורם של רב-סמ</w:t>
      </w:r>
      <w:r>
        <w:rPr>
          <w:rFonts w:hint="cs"/>
          <w:rtl/>
        </w:rPr>
        <w:t xml:space="preserve">ל צבי פלדמן, רב-סמל זכריה באומל, רב-סמל יהודה כץ, רב-סרן רון ארד, רב-טוראי גיא חבר, סמל ראשון בנימין אברהם, סמל ראשון עומר סועאד, סמל עדי אביטן ויונתן פולארד. </w:t>
      </w:r>
    </w:p>
    <w:p w14:paraId="0C681F52" w14:textId="77777777" w:rsidR="00000000" w:rsidRDefault="00C43AED">
      <w:pPr>
        <w:pStyle w:val="a0"/>
        <w:rPr>
          <w:rFonts w:hint="cs"/>
          <w:rtl/>
        </w:rPr>
      </w:pPr>
    </w:p>
    <w:p w14:paraId="118641D7" w14:textId="77777777" w:rsidR="00000000" w:rsidRDefault="00C43AED">
      <w:pPr>
        <w:pStyle w:val="a0"/>
        <w:rPr>
          <w:rFonts w:hint="cs"/>
          <w:rtl/>
        </w:rPr>
      </w:pPr>
      <w:r>
        <w:rPr>
          <w:rFonts w:hint="cs"/>
          <w:rtl/>
        </w:rPr>
        <w:t xml:space="preserve">בלבנו תקווה גדולה וציפייה דרוכה לשובם של היקרים אלינו. תודה רבה, אדוני היושב-ראש. </w:t>
      </w:r>
    </w:p>
    <w:p w14:paraId="66989FA8" w14:textId="77777777" w:rsidR="00000000" w:rsidRDefault="00C43AED">
      <w:pPr>
        <w:pStyle w:val="a0"/>
        <w:ind w:firstLine="0"/>
        <w:rPr>
          <w:rFonts w:hint="cs"/>
          <w:rtl/>
        </w:rPr>
      </w:pPr>
    </w:p>
    <w:p w14:paraId="0831E5F9" w14:textId="77777777" w:rsidR="00000000" w:rsidRDefault="00C43AED">
      <w:pPr>
        <w:pStyle w:val="af1"/>
        <w:rPr>
          <w:rtl/>
        </w:rPr>
      </w:pPr>
      <w:r>
        <w:rPr>
          <w:rtl/>
        </w:rPr>
        <w:t>היו"ר ראובן</w:t>
      </w:r>
      <w:r>
        <w:rPr>
          <w:rtl/>
        </w:rPr>
        <w:t xml:space="preserve"> ריבלין:</w:t>
      </w:r>
    </w:p>
    <w:p w14:paraId="7D50312F" w14:textId="77777777" w:rsidR="00000000" w:rsidRDefault="00C43AED">
      <w:pPr>
        <w:pStyle w:val="a0"/>
        <w:rPr>
          <w:rtl/>
        </w:rPr>
      </w:pPr>
    </w:p>
    <w:p w14:paraId="087BCCF7" w14:textId="77777777" w:rsidR="00000000" w:rsidRDefault="00C43AED">
      <w:pPr>
        <w:pStyle w:val="a0"/>
        <w:rPr>
          <w:rFonts w:hint="cs"/>
          <w:rtl/>
        </w:rPr>
      </w:pPr>
      <w:r>
        <w:rPr>
          <w:rFonts w:hint="cs"/>
          <w:rtl/>
        </w:rPr>
        <w:t xml:space="preserve">אני מודה לחברת הכנסת רוחמה אברהם. </w:t>
      </w:r>
    </w:p>
    <w:p w14:paraId="1072E0FF" w14:textId="77777777" w:rsidR="00000000" w:rsidRDefault="00C43AED">
      <w:pPr>
        <w:pStyle w:val="a0"/>
        <w:ind w:firstLine="0"/>
        <w:rPr>
          <w:rFonts w:hint="cs"/>
          <w:rtl/>
        </w:rPr>
      </w:pPr>
    </w:p>
    <w:p w14:paraId="222E5222" w14:textId="77777777" w:rsidR="00000000" w:rsidRDefault="00C43AED">
      <w:pPr>
        <w:pStyle w:val="a2"/>
        <w:rPr>
          <w:rtl/>
        </w:rPr>
      </w:pPr>
    </w:p>
    <w:p w14:paraId="66119E5E" w14:textId="77777777" w:rsidR="00000000" w:rsidRDefault="00C43AED">
      <w:pPr>
        <w:pStyle w:val="a2"/>
        <w:rPr>
          <w:rFonts w:hint="cs"/>
          <w:rtl/>
        </w:rPr>
      </w:pPr>
      <w:bookmarkStart w:id="6" w:name="CS17623FI0017623T08_12_2003_16_30_49"/>
      <w:bookmarkStart w:id="7" w:name="_Toc58767002"/>
      <w:bookmarkEnd w:id="6"/>
      <w:r>
        <w:rPr>
          <w:rtl/>
        </w:rPr>
        <w:t>הצע</w:t>
      </w:r>
      <w:r>
        <w:rPr>
          <w:rFonts w:hint="cs"/>
          <w:rtl/>
        </w:rPr>
        <w:t>ו</w:t>
      </w:r>
      <w:r>
        <w:rPr>
          <w:rtl/>
        </w:rPr>
        <w:t xml:space="preserve">ת </w:t>
      </w:r>
      <w:r>
        <w:rPr>
          <w:rFonts w:hint="cs"/>
          <w:rtl/>
        </w:rPr>
        <w:t xml:space="preserve">סיעות העבודה-מימד, ש"ס ומרצ--חד"ש-תע"ל--בל"ד--רע"ם </w:t>
      </w:r>
      <w:r>
        <w:rPr>
          <w:rtl/>
        </w:rPr>
        <w:br/>
      </w:r>
      <w:r>
        <w:rPr>
          <w:rFonts w:hint="cs"/>
          <w:rtl/>
        </w:rPr>
        <w:t>להביע אי-אמון בממשלה בשל:</w:t>
      </w:r>
      <w:bookmarkEnd w:id="7"/>
    </w:p>
    <w:p w14:paraId="4CF568F2" w14:textId="77777777" w:rsidR="00000000" w:rsidRDefault="00C43AED">
      <w:pPr>
        <w:pStyle w:val="a2"/>
        <w:rPr>
          <w:rFonts w:hint="cs"/>
          <w:rtl/>
        </w:rPr>
      </w:pPr>
      <w:bookmarkStart w:id="8" w:name="_Toc58767003"/>
      <w:r>
        <w:rPr>
          <w:rFonts w:hint="cs"/>
          <w:rtl/>
        </w:rPr>
        <w:t xml:space="preserve">א. </w:t>
      </w:r>
      <w:r>
        <w:rPr>
          <w:rtl/>
        </w:rPr>
        <w:t>מדיניותה החברתית, הכלכלית והמדינית</w:t>
      </w:r>
      <w:r>
        <w:rPr>
          <w:rFonts w:hint="cs"/>
          <w:rtl/>
        </w:rPr>
        <w:t>;</w:t>
      </w:r>
      <w:bookmarkEnd w:id="8"/>
    </w:p>
    <w:p w14:paraId="7DC7DBDC" w14:textId="77777777" w:rsidR="00000000" w:rsidRDefault="00C43AED">
      <w:pPr>
        <w:pStyle w:val="a2"/>
        <w:rPr>
          <w:rFonts w:hint="cs"/>
          <w:rtl/>
        </w:rPr>
      </w:pPr>
      <w:bookmarkStart w:id="9" w:name="CS18736FI0018736T08_12_2003_17_54_34"/>
      <w:bookmarkStart w:id="10" w:name="_Toc58767004"/>
      <w:bookmarkEnd w:id="9"/>
      <w:r>
        <w:rPr>
          <w:rFonts w:hint="cs"/>
          <w:rtl/>
        </w:rPr>
        <w:t xml:space="preserve">ב. </w:t>
      </w:r>
      <w:r>
        <w:rPr>
          <w:rtl/>
        </w:rPr>
        <w:t>קריסת ש</w:t>
      </w:r>
      <w:r>
        <w:rPr>
          <w:rFonts w:hint="cs"/>
          <w:rtl/>
        </w:rPr>
        <w:t>י</w:t>
      </w:r>
      <w:r>
        <w:rPr>
          <w:rtl/>
        </w:rPr>
        <w:t>רותי הרווחה ברשויות המקומיות</w:t>
      </w:r>
      <w:r>
        <w:rPr>
          <w:rFonts w:hint="cs"/>
          <w:rtl/>
        </w:rPr>
        <w:t>;</w:t>
      </w:r>
      <w:bookmarkEnd w:id="10"/>
    </w:p>
    <w:p w14:paraId="774A7FDA" w14:textId="77777777" w:rsidR="00000000" w:rsidRDefault="00C43AED">
      <w:pPr>
        <w:pStyle w:val="a2"/>
        <w:rPr>
          <w:rtl/>
        </w:rPr>
      </w:pPr>
      <w:bookmarkStart w:id="11" w:name="CS18743FI0018743T08_12_2003_17_54_40"/>
      <w:bookmarkStart w:id="12" w:name="_Toc58767005"/>
      <w:bookmarkEnd w:id="11"/>
      <w:r>
        <w:rPr>
          <w:rFonts w:hint="cs"/>
          <w:rtl/>
        </w:rPr>
        <w:t xml:space="preserve">ג. </w:t>
      </w:r>
      <w:r>
        <w:rPr>
          <w:rtl/>
        </w:rPr>
        <w:t>המחסור בבניית כ</w:t>
      </w:r>
      <w:r>
        <w:rPr>
          <w:rFonts w:hint="cs"/>
          <w:rtl/>
        </w:rPr>
        <w:t>י</w:t>
      </w:r>
      <w:r>
        <w:rPr>
          <w:rtl/>
        </w:rPr>
        <w:t>תות לימוד במערכת החינוך בכ</w:t>
      </w:r>
      <w:r>
        <w:rPr>
          <w:rtl/>
        </w:rPr>
        <w:t xml:space="preserve">לל ובמגזר הערבי בפרט וההשלכות </w:t>
      </w:r>
      <w:r>
        <w:rPr>
          <w:rFonts w:hint="cs"/>
          <w:rtl/>
        </w:rPr>
        <w:t xml:space="preserve">של </w:t>
      </w:r>
      <w:r>
        <w:rPr>
          <w:rtl/>
        </w:rPr>
        <w:t>ביטול הקבלה לאוניברסיטאות על סמך ציוני הבגרות</w:t>
      </w:r>
      <w:bookmarkEnd w:id="12"/>
    </w:p>
    <w:p w14:paraId="0017D4FF" w14:textId="77777777" w:rsidR="00000000" w:rsidRDefault="00C43AED">
      <w:pPr>
        <w:pStyle w:val="-0"/>
        <w:rPr>
          <w:rFonts w:hint="cs"/>
          <w:rtl/>
        </w:rPr>
      </w:pPr>
    </w:p>
    <w:p w14:paraId="2D52E56C" w14:textId="77777777" w:rsidR="00000000" w:rsidRDefault="00C43AED">
      <w:pPr>
        <w:pStyle w:val="af1"/>
        <w:rPr>
          <w:rtl/>
        </w:rPr>
      </w:pPr>
      <w:r>
        <w:rPr>
          <w:rtl/>
        </w:rPr>
        <w:t>היו"ר ראובן ריבלין:</w:t>
      </w:r>
    </w:p>
    <w:p w14:paraId="60382F35" w14:textId="77777777" w:rsidR="00000000" w:rsidRDefault="00C43AED">
      <w:pPr>
        <w:pStyle w:val="a0"/>
        <w:rPr>
          <w:rtl/>
        </w:rPr>
      </w:pPr>
    </w:p>
    <w:p w14:paraId="6677FCF6" w14:textId="77777777" w:rsidR="00000000" w:rsidRDefault="00C43AED">
      <w:pPr>
        <w:pStyle w:val="a0"/>
        <w:rPr>
          <w:rFonts w:hint="cs"/>
          <w:rtl/>
        </w:rPr>
      </w:pPr>
      <w:r>
        <w:rPr>
          <w:rFonts w:hint="cs"/>
          <w:rtl/>
        </w:rPr>
        <w:t>רבותי חברי הכנסת, אני לא יודע איך תשיב הממשלה על הצעת אי-אמון כאשר חבר הכנסת רמון כבר נוכח באולם וחברי הליכוד עדיין נמצאים בישיבת סיעתם. אני מבקש להודיע למ</w:t>
      </w:r>
      <w:r>
        <w:rPr>
          <w:rFonts w:hint="cs"/>
          <w:rtl/>
        </w:rPr>
        <w:t>משלה שאנחנו מבקשים להתחיל בדיון בהצעות האי-אמון. האם אדוני מסכים להתחיל בטרם הממשלה שומעת את דבריו? כשהם יגיעו, נעביר להם מייד את הסטנוגרמה עד לאותו רגע שהם יגיעו. כדי שלא לעכב, אנחנו נאפשר לאדוני להתחיל. השר עזרא צריך להיות כאן, אנחנו מקבלים אותו בברכה, א</w:t>
      </w:r>
      <w:r>
        <w:rPr>
          <w:rFonts w:hint="cs"/>
          <w:rtl/>
        </w:rPr>
        <w:t xml:space="preserve">בל אנחנו לא צריכים לחכות לו ולממשלה. </w:t>
      </w:r>
    </w:p>
    <w:p w14:paraId="24305B1C" w14:textId="77777777" w:rsidR="00000000" w:rsidRDefault="00C43AED">
      <w:pPr>
        <w:pStyle w:val="a0"/>
        <w:ind w:firstLine="0"/>
        <w:rPr>
          <w:rFonts w:hint="cs"/>
          <w:rtl/>
        </w:rPr>
      </w:pPr>
    </w:p>
    <w:p w14:paraId="6E2410AB" w14:textId="77777777" w:rsidR="00000000" w:rsidRDefault="00C43AED">
      <w:pPr>
        <w:pStyle w:val="a"/>
        <w:rPr>
          <w:rtl/>
        </w:rPr>
      </w:pPr>
      <w:bookmarkStart w:id="13" w:name="FS000000458T08_12_2003_16_05_54"/>
      <w:bookmarkStart w:id="14" w:name="_Toc58767006"/>
      <w:bookmarkEnd w:id="13"/>
      <w:r>
        <w:rPr>
          <w:rFonts w:hint="eastAsia"/>
          <w:rtl/>
        </w:rPr>
        <w:t>חיים</w:t>
      </w:r>
      <w:r>
        <w:rPr>
          <w:rtl/>
        </w:rPr>
        <w:t xml:space="preserve"> רמון (העבודה-מימד):</w:t>
      </w:r>
      <w:bookmarkEnd w:id="14"/>
    </w:p>
    <w:p w14:paraId="78A0659B" w14:textId="77777777" w:rsidR="00000000" w:rsidRDefault="00C43AED">
      <w:pPr>
        <w:pStyle w:val="a0"/>
        <w:rPr>
          <w:rFonts w:hint="cs"/>
          <w:rtl/>
        </w:rPr>
      </w:pPr>
    </w:p>
    <w:p w14:paraId="3C66E451" w14:textId="77777777" w:rsidR="00000000" w:rsidRDefault="00C43AED">
      <w:pPr>
        <w:pStyle w:val="a0"/>
        <w:rPr>
          <w:rFonts w:hint="cs"/>
          <w:rtl/>
        </w:rPr>
      </w:pPr>
      <w:r>
        <w:rPr>
          <w:rFonts w:hint="cs"/>
          <w:rtl/>
        </w:rPr>
        <w:t xml:space="preserve">אדוני היושב-ראש, האמת היא, קצת קשה לי לדעת איזו ממשלה תשיב, הממשלה שבעד חד-צדדי, הממשלה שבעד מדינה פלסטינית, הממשלה שהיא נגד מדינה פלסטינית. </w:t>
      </w:r>
    </w:p>
    <w:p w14:paraId="5251DEC0" w14:textId="77777777" w:rsidR="00000000" w:rsidRDefault="00C43AED">
      <w:pPr>
        <w:pStyle w:val="a0"/>
        <w:ind w:firstLine="0"/>
        <w:rPr>
          <w:rFonts w:hint="cs"/>
          <w:rtl/>
        </w:rPr>
      </w:pPr>
    </w:p>
    <w:p w14:paraId="29DB5819" w14:textId="77777777" w:rsidR="00000000" w:rsidRDefault="00C43AED">
      <w:pPr>
        <w:pStyle w:val="af1"/>
        <w:rPr>
          <w:rtl/>
        </w:rPr>
      </w:pPr>
      <w:r>
        <w:rPr>
          <w:rtl/>
        </w:rPr>
        <w:t>היו"ר ראובן ריבלין:</w:t>
      </w:r>
    </w:p>
    <w:p w14:paraId="5ECF8395" w14:textId="77777777" w:rsidR="00000000" w:rsidRDefault="00C43AED">
      <w:pPr>
        <w:pStyle w:val="a0"/>
        <w:rPr>
          <w:rtl/>
        </w:rPr>
      </w:pPr>
    </w:p>
    <w:p w14:paraId="59F7D66D" w14:textId="77777777" w:rsidR="00000000" w:rsidRDefault="00C43AED">
      <w:pPr>
        <w:pStyle w:val="a0"/>
        <w:rPr>
          <w:rFonts w:hint="cs"/>
          <w:rtl/>
        </w:rPr>
      </w:pPr>
      <w:r>
        <w:rPr>
          <w:rFonts w:hint="cs"/>
          <w:rtl/>
        </w:rPr>
        <w:t>אני הייתי מזמין את הממשלה ש</w:t>
      </w:r>
      <w:r>
        <w:rPr>
          <w:rFonts w:hint="cs"/>
          <w:rtl/>
        </w:rPr>
        <w:t xml:space="preserve">אתה תומך בה. </w:t>
      </w:r>
    </w:p>
    <w:p w14:paraId="13E9F1A3" w14:textId="77777777" w:rsidR="00000000" w:rsidRDefault="00C43AED">
      <w:pPr>
        <w:pStyle w:val="a0"/>
        <w:ind w:firstLine="0"/>
        <w:rPr>
          <w:rFonts w:hint="cs"/>
          <w:rtl/>
        </w:rPr>
      </w:pPr>
    </w:p>
    <w:p w14:paraId="10E7AC1F" w14:textId="77777777" w:rsidR="00000000" w:rsidRDefault="00C43AED">
      <w:pPr>
        <w:pStyle w:val="-"/>
        <w:rPr>
          <w:rtl/>
        </w:rPr>
      </w:pPr>
      <w:bookmarkStart w:id="15" w:name="FS000000458T08_12_2003_16_35_18"/>
      <w:bookmarkEnd w:id="15"/>
      <w:r>
        <w:rPr>
          <w:rFonts w:hint="eastAsia"/>
          <w:rtl/>
        </w:rPr>
        <w:t>חיים</w:t>
      </w:r>
      <w:r>
        <w:rPr>
          <w:rtl/>
        </w:rPr>
        <w:t xml:space="preserve"> רמון (העבודה-מימד):</w:t>
      </w:r>
    </w:p>
    <w:p w14:paraId="22C2D3B1" w14:textId="77777777" w:rsidR="00000000" w:rsidRDefault="00C43AED">
      <w:pPr>
        <w:pStyle w:val="a0"/>
        <w:rPr>
          <w:rFonts w:hint="cs"/>
          <w:rtl/>
        </w:rPr>
      </w:pPr>
    </w:p>
    <w:p w14:paraId="273FEA25" w14:textId="77777777" w:rsidR="00000000" w:rsidRDefault="00C43AED">
      <w:pPr>
        <w:pStyle w:val="a0"/>
        <w:rPr>
          <w:rFonts w:hint="cs"/>
          <w:rtl/>
        </w:rPr>
      </w:pPr>
      <w:r>
        <w:rPr>
          <w:rFonts w:hint="cs"/>
          <w:rtl/>
        </w:rPr>
        <w:t xml:space="preserve">זה קצת מבלבל, ממשלה שהיתה נגד הגדר וגינתה אותה - ממשלה שעכשיו כאילו בונה גדר. זאת לא ממשלה, זה קרקס. </w:t>
      </w:r>
    </w:p>
    <w:p w14:paraId="5A0653CC" w14:textId="77777777" w:rsidR="00000000" w:rsidRDefault="00C43AED">
      <w:pPr>
        <w:pStyle w:val="a0"/>
        <w:ind w:firstLine="0"/>
        <w:rPr>
          <w:rFonts w:hint="cs"/>
          <w:rtl/>
        </w:rPr>
      </w:pPr>
    </w:p>
    <w:p w14:paraId="3FC9A874" w14:textId="77777777" w:rsidR="00000000" w:rsidRDefault="00C43AED">
      <w:pPr>
        <w:pStyle w:val="af1"/>
        <w:rPr>
          <w:rtl/>
        </w:rPr>
      </w:pPr>
      <w:r>
        <w:rPr>
          <w:rtl/>
        </w:rPr>
        <w:t>היו"ר ראובן ריבלין:</w:t>
      </w:r>
    </w:p>
    <w:p w14:paraId="365040D5" w14:textId="77777777" w:rsidR="00000000" w:rsidRDefault="00C43AED">
      <w:pPr>
        <w:pStyle w:val="a0"/>
        <w:rPr>
          <w:rtl/>
        </w:rPr>
      </w:pPr>
    </w:p>
    <w:p w14:paraId="3FD40B4A" w14:textId="77777777" w:rsidR="00000000" w:rsidRDefault="00C43AED">
      <w:pPr>
        <w:pStyle w:val="a0"/>
        <w:rPr>
          <w:rFonts w:hint="cs"/>
          <w:rtl/>
        </w:rPr>
      </w:pPr>
      <w:r>
        <w:rPr>
          <w:rFonts w:hint="cs"/>
          <w:rtl/>
        </w:rPr>
        <w:t xml:space="preserve">השר עזרא משקף דעה רחבה בתוך הליכוד, בתוך ממשלת ישראל. </w:t>
      </w:r>
    </w:p>
    <w:p w14:paraId="44C1DC8A" w14:textId="77777777" w:rsidR="00000000" w:rsidRDefault="00C43AED">
      <w:pPr>
        <w:pStyle w:val="a0"/>
        <w:ind w:firstLine="0"/>
        <w:rPr>
          <w:rFonts w:hint="cs"/>
          <w:rtl/>
        </w:rPr>
      </w:pPr>
    </w:p>
    <w:p w14:paraId="5C367EFC" w14:textId="77777777" w:rsidR="00000000" w:rsidRDefault="00C43AED">
      <w:pPr>
        <w:pStyle w:val="-"/>
        <w:rPr>
          <w:rtl/>
        </w:rPr>
      </w:pPr>
      <w:bookmarkStart w:id="16" w:name="FS000000458T08_12_2003_16_36_01C"/>
      <w:bookmarkEnd w:id="16"/>
      <w:r>
        <w:rPr>
          <w:rtl/>
        </w:rPr>
        <w:t>חיים רמון (העבודה-מימד):</w:t>
      </w:r>
    </w:p>
    <w:p w14:paraId="31B2761F" w14:textId="77777777" w:rsidR="00000000" w:rsidRDefault="00C43AED">
      <w:pPr>
        <w:pStyle w:val="a0"/>
        <w:rPr>
          <w:rtl/>
        </w:rPr>
      </w:pPr>
    </w:p>
    <w:p w14:paraId="266A3E4F" w14:textId="77777777" w:rsidR="00000000" w:rsidRDefault="00C43AED">
      <w:pPr>
        <w:pStyle w:val="a0"/>
        <w:rPr>
          <w:rFonts w:hint="cs"/>
          <w:rtl/>
        </w:rPr>
      </w:pPr>
      <w:r>
        <w:rPr>
          <w:rFonts w:hint="cs"/>
          <w:rtl/>
        </w:rPr>
        <w:t>מה, יש לו</w:t>
      </w:r>
      <w:r>
        <w:rPr>
          <w:rFonts w:hint="cs"/>
          <w:rtl/>
        </w:rPr>
        <w:t xml:space="preserve"> דעה והוא מתנגד לה? </w:t>
      </w:r>
    </w:p>
    <w:p w14:paraId="54E51545" w14:textId="77777777" w:rsidR="00000000" w:rsidRDefault="00C43AED">
      <w:pPr>
        <w:pStyle w:val="a0"/>
        <w:ind w:firstLine="0"/>
        <w:rPr>
          <w:rFonts w:hint="cs"/>
          <w:rtl/>
        </w:rPr>
      </w:pPr>
    </w:p>
    <w:p w14:paraId="736DD739" w14:textId="77777777" w:rsidR="00000000" w:rsidRDefault="00C43AED">
      <w:pPr>
        <w:pStyle w:val="af1"/>
        <w:rPr>
          <w:rtl/>
        </w:rPr>
      </w:pPr>
      <w:r>
        <w:rPr>
          <w:rtl/>
        </w:rPr>
        <w:t>היו"ר ראובן ריבלין:</w:t>
      </w:r>
    </w:p>
    <w:p w14:paraId="57E699C5" w14:textId="77777777" w:rsidR="00000000" w:rsidRDefault="00C43AED">
      <w:pPr>
        <w:pStyle w:val="a0"/>
        <w:rPr>
          <w:rtl/>
        </w:rPr>
      </w:pPr>
    </w:p>
    <w:p w14:paraId="44A60258" w14:textId="77777777" w:rsidR="00000000" w:rsidRDefault="00C43AED">
      <w:pPr>
        <w:pStyle w:val="a0"/>
        <w:rPr>
          <w:rFonts w:hint="cs"/>
          <w:rtl/>
        </w:rPr>
      </w:pPr>
      <w:r>
        <w:rPr>
          <w:rFonts w:hint="cs"/>
          <w:rtl/>
        </w:rPr>
        <w:t xml:space="preserve">נהפוך הוא, הוא בהשקפת עולמו - - - </w:t>
      </w:r>
    </w:p>
    <w:p w14:paraId="2FB4B366" w14:textId="77777777" w:rsidR="00000000" w:rsidRDefault="00C43AED">
      <w:pPr>
        <w:pStyle w:val="a0"/>
        <w:ind w:firstLine="0"/>
        <w:rPr>
          <w:rFonts w:hint="cs"/>
          <w:rtl/>
        </w:rPr>
      </w:pPr>
    </w:p>
    <w:p w14:paraId="42532A32" w14:textId="77777777" w:rsidR="00000000" w:rsidRDefault="00C43AED">
      <w:pPr>
        <w:pStyle w:val="-"/>
        <w:rPr>
          <w:rtl/>
        </w:rPr>
      </w:pPr>
      <w:bookmarkStart w:id="17" w:name="FS000000458T08_12_2003_16_06_12C"/>
      <w:bookmarkEnd w:id="17"/>
      <w:r>
        <w:rPr>
          <w:rtl/>
        </w:rPr>
        <w:t>חיים רמון (העבודה-מימד):</w:t>
      </w:r>
    </w:p>
    <w:p w14:paraId="0B868759" w14:textId="77777777" w:rsidR="00000000" w:rsidRDefault="00C43AED">
      <w:pPr>
        <w:pStyle w:val="a0"/>
        <w:ind w:firstLine="0"/>
        <w:rPr>
          <w:rFonts w:hint="cs"/>
          <w:rtl/>
        </w:rPr>
      </w:pPr>
    </w:p>
    <w:p w14:paraId="43032A3D" w14:textId="77777777" w:rsidR="00000000" w:rsidRDefault="00C43AED">
      <w:pPr>
        <w:pStyle w:val="a0"/>
        <w:ind w:firstLine="0"/>
        <w:rPr>
          <w:rFonts w:hint="cs"/>
          <w:rtl/>
        </w:rPr>
      </w:pPr>
      <w:r>
        <w:rPr>
          <w:rFonts w:hint="cs"/>
          <w:rtl/>
        </w:rPr>
        <w:tab/>
        <w:t xml:space="preserve">הוא גם בעד וגם נגד? </w:t>
      </w:r>
    </w:p>
    <w:p w14:paraId="6B7835E2" w14:textId="77777777" w:rsidR="00000000" w:rsidRDefault="00C43AED">
      <w:pPr>
        <w:pStyle w:val="a0"/>
        <w:ind w:firstLine="0"/>
        <w:rPr>
          <w:rFonts w:hint="cs"/>
          <w:rtl/>
        </w:rPr>
      </w:pPr>
    </w:p>
    <w:p w14:paraId="7DB80321" w14:textId="77777777" w:rsidR="00000000" w:rsidRDefault="00C43AED">
      <w:pPr>
        <w:pStyle w:val="af1"/>
        <w:rPr>
          <w:rtl/>
        </w:rPr>
      </w:pPr>
      <w:r>
        <w:rPr>
          <w:rtl/>
        </w:rPr>
        <w:t>היו"ר ראובן ריבלין:</w:t>
      </w:r>
    </w:p>
    <w:p w14:paraId="175CF5B6" w14:textId="77777777" w:rsidR="00000000" w:rsidRDefault="00C43AED">
      <w:pPr>
        <w:pStyle w:val="a0"/>
        <w:rPr>
          <w:rtl/>
        </w:rPr>
      </w:pPr>
    </w:p>
    <w:p w14:paraId="644B102C" w14:textId="77777777" w:rsidR="00000000" w:rsidRDefault="00C43AED">
      <w:pPr>
        <w:pStyle w:val="a0"/>
        <w:rPr>
          <w:rFonts w:hint="cs"/>
          <w:rtl/>
        </w:rPr>
      </w:pPr>
      <w:r>
        <w:rPr>
          <w:rFonts w:hint="cs"/>
          <w:rtl/>
        </w:rPr>
        <w:t xml:space="preserve">הוא גם אידיאולוג וגם פרגמטיסט. </w:t>
      </w:r>
      <w:r>
        <w:rPr>
          <w:rFonts w:hint="cs"/>
          <w:rtl/>
        </w:rPr>
        <w:tab/>
      </w:r>
    </w:p>
    <w:p w14:paraId="2EB845A5" w14:textId="77777777" w:rsidR="00000000" w:rsidRDefault="00C43AED">
      <w:pPr>
        <w:pStyle w:val="a0"/>
        <w:ind w:firstLine="0"/>
        <w:rPr>
          <w:rFonts w:hint="cs"/>
          <w:rtl/>
        </w:rPr>
      </w:pPr>
    </w:p>
    <w:p w14:paraId="6E54A6BA" w14:textId="77777777" w:rsidR="00000000" w:rsidRDefault="00C43AED">
      <w:pPr>
        <w:pStyle w:val="-"/>
        <w:rPr>
          <w:rtl/>
        </w:rPr>
      </w:pPr>
      <w:bookmarkStart w:id="18" w:name="FS000000458T08_12_2003_16_06_42C"/>
      <w:bookmarkEnd w:id="18"/>
      <w:r>
        <w:rPr>
          <w:rtl/>
        </w:rPr>
        <w:t>חיים רמון (העבודה-מימד):</w:t>
      </w:r>
    </w:p>
    <w:p w14:paraId="408D1AF7" w14:textId="77777777" w:rsidR="00000000" w:rsidRDefault="00C43AED">
      <w:pPr>
        <w:pStyle w:val="a0"/>
        <w:rPr>
          <w:rtl/>
        </w:rPr>
      </w:pPr>
    </w:p>
    <w:p w14:paraId="00505711" w14:textId="77777777" w:rsidR="00000000" w:rsidRDefault="00C43AED">
      <w:pPr>
        <w:pStyle w:val="a0"/>
        <w:ind w:firstLine="0"/>
        <w:rPr>
          <w:rFonts w:hint="cs"/>
          <w:rtl/>
        </w:rPr>
      </w:pPr>
      <w:r>
        <w:rPr>
          <w:rFonts w:hint="cs"/>
          <w:rtl/>
        </w:rPr>
        <w:tab/>
        <w:t xml:space="preserve">זאת אומרת, הוא גם בעד וגם נגד. </w:t>
      </w:r>
    </w:p>
    <w:p w14:paraId="2528D8C8" w14:textId="77777777" w:rsidR="00000000" w:rsidRDefault="00C43AED">
      <w:pPr>
        <w:pStyle w:val="a0"/>
        <w:ind w:firstLine="0"/>
        <w:rPr>
          <w:rFonts w:hint="cs"/>
          <w:rtl/>
        </w:rPr>
      </w:pPr>
    </w:p>
    <w:p w14:paraId="2B112D93" w14:textId="77777777" w:rsidR="00000000" w:rsidRDefault="00C43AED">
      <w:pPr>
        <w:pStyle w:val="af1"/>
        <w:rPr>
          <w:rtl/>
        </w:rPr>
      </w:pPr>
      <w:r>
        <w:rPr>
          <w:rtl/>
        </w:rPr>
        <w:t>היו"ר ראובן ר</w:t>
      </w:r>
      <w:r>
        <w:rPr>
          <w:rtl/>
        </w:rPr>
        <w:t>יבלין:</w:t>
      </w:r>
    </w:p>
    <w:p w14:paraId="4D0E3C1D" w14:textId="77777777" w:rsidR="00000000" w:rsidRDefault="00C43AED">
      <w:pPr>
        <w:pStyle w:val="a0"/>
        <w:rPr>
          <w:rtl/>
        </w:rPr>
      </w:pPr>
    </w:p>
    <w:p w14:paraId="36250AF7" w14:textId="77777777" w:rsidR="00000000" w:rsidRDefault="00C43AED">
      <w:pPr>
        <w:pStyle w:val="a0"/>
        <w:rPr>
          <w:rFonts w:hint="cs"/>
          <w:rtl/>
        </w:rPr>
      </w:pPr>
      <w:r>
        <w:rPr>
          <w:rFonts w:hint="cs"/>
          <w:rtl/>
        </w:rPr>
        <w:t xml:space="preserve">הוא לא בעד ונגד, הוא בעד רחב יותר מאשר אני - אם הייתי בממשלה; הואיל ואני לא בממשלה - - - </w:t>
      </w:r>
    </w:p>
    <w:p w14:paraId="462264D2" w14:textId="77777777" w:rsidR="00000000" w:rsidRDefault="00C43AED">
      <w:pPr>
        <w:pStyle w:val="a0"/>
        <w:ind w:firstLine="0"/>
        <w:rPr>
          <w:rFonts w:hint="cs"/>
          <w:rtl/>
        </w:rPr>
      </w:pPr>
    </w:p>
    <w:p w14:paraId="3082A3E2" w14:textId="77777777" w:rsidR="00000000" w:rsidRDefault="00C43AED">
      <w:pPr>
        <w:pStyle w:val="-"/>
        <w:rPr>
          <w:rtl/>
        </w:rPr>
      </w:pPr>
      <w:bookmarkStart w:id="19" w:name="FS000000458T08_12_2003_16_37_40C"/>
      <w:bookmarkEnd w:id="19"/>
      <w:r>
        <w:rPr>
          <w:rtl/>
        </w:rPr>
        <w:t>חיים רמון (העבודה-מימד):</w:t>
      </w:r>
    </w:p>
    <w:p w14:paraId="1ED5D58B" w14:textId="77777777" w:rsidR="00000000" w:rsidRDefault="00C43AED">
      <w:pPr>
        <w:pStyle w:val="a0"/>
        <w:rPr>
          <w:rtl/>
        </w:rPr>
      </w:pPr>
    </w:p>
    <w:p w14:paraId="0C6DF111" w14:textId="77777777" w:rsidR="00000000" w:rsidRDefault="00C43AED">
      <w:pPr>
        <w:pStyle w:val="a0"/>
        <w:rPr>
          <w:rFonts w:hint="cs"/>
          <w:rtl/>
        </w:rPr>
      </w:pPr>
      <w:r>
        <w:rPr>
          <w:rFonts w:hint="cs"/>
          <w:rtl/>
        </w:rPr>
        <w:t xml:space="preserve">האם אדוני יכול להסביר לי למה הוא מתכוון? </w:t>
      </w:r>
    </w:p>
    <w:p w14:paraId="70C5DC29" w14:textId="77777777" w:rsidR="00000000" w:rsidRDefault="00C43AED">
      <w:pPr>
        <w:pStyle w:val="a0"/>
        <w:ind w:firstLine="0"/>
        <w:rPr>
          <w:rFonts w:hint="cs"/>
          <w:rtl/>
        </w:rPr>
      </w:pPr>
    </w:p>
    <w:p w14:paraId="719BF991" w14:textId="77777777" w:rsidR="00000000" w:rsidRDefault="00C43AED">
      <w:pPr>
        <w:pStyle w:val="af1"/>
        <w:rPr>
          <w:rtl/>
        </w:rPr>
      </w:pPr>
      <w:r>
        <w:rPr>
          <w:rtl/>
        </w:rPr>
        <w:t>היו"ר ראובן ריבלין:</w:t>
      </w:r>
    </w:p>
    <w:p w14:paraId="07C22671" w14:textId="77777777" w:rsidR="00000000" w:rsidRDefault="00C43AED">
      <w:pPr>
        <w:pStyle w:val="a0"/>
        <w:rPr>
          <w:rtl/>
        </w:rPr>
      </w:pPr>
    </w:p>
    <w:p w14:paraId="3E496CC8" w14:textId="77777777" w:rsidR="00000000" w:rsidRDefault="00C43AED">
      <w:pPr>
        <w:pStyle w:val="a0"/>
        <w:rPr>
          <w:rFonts w:hint="cs"/>
          <w:rtl/>
        </w:rPr>
      </w:pPr>
      <w:r>
        <w:rPr>
          <w:rFonts w:hint="cs"/>
          <w:rtl/>
        </w:rPr>
        <w:t>אם כך, אדוני רוצה הסבר, אולי אני אנמק, מדוע לא הייתי נותן אמון בממש</w:t>
      </w:r>
      <w:r>
        <w:rPr>
          <w:rFonts w:hint="cs"/>
          <w:rtl/>
        </w:rPr>
        <w:t xml:space="preserve">לה אחרת. </w:t>
      </w:r>
    </w:p>
    <w:p w14:paraId="21DF032F" w14:textId="77777777" w:rsidR="00000000" w:rsidRDefault="00C43AED">
      <w:pPr>
        <w:pStyle w:val="a0"/>
        <w:ind w:firstLine="0"/>
        <w:rPr>
          <w:rFonts w:hint="cs"/>
          <w:rtl/>
        </w:rPr>
      </w:pPr>
    </w:p>
    <w:p w14:paraId="0389E357" w14:textId="77777777" w:rsidR="00000000" w:rsidRDefault="00C43AED">
      <w:pPr>
        <w:pStyle w:val="-"/>
        <w:rPr>
          <w:rtl/>
        </w:rPr>
      </w:pPr>
      <w:bookmarkStart w:id="20" w:name="FS000000458T08_12_2003_16_38_07C"/>
      <w:bookmarkEnd w:id="20"/>
      <w:r>
        <w:rPr>
          <w:rtl/>
        </w:rPr>
        <w:t>חיים רמון (העבודה-מימד):</w:t>
      </w:r>
    </w:p>
    <w:p w14:paraId="5BE33C19" w14:textId="77777777" w:rsidR="00000000" w:rsidRDefault="00C43AED">
      <w:pPr>
        <w:pStyle w:val="a0"/>
        <w:rPr>
          <w:rtl/>
        </w:rPr>
      </w:pPr>
    </w:p>
    <w:p w14:paraId="37856D77" w14:textId="77777777" w:rsidR="00000000" w:rsidRDefault="00C43AED">
      <w:pPr>
        <w:pStyle w:val="a0"/>
        <w:rPr>
          <w:rFonts w:hint="cs"/>
          <w:rtl/>
        </w:rPr>
      </w:pPr>
      <w:r>
        <w:rPr>
          <w:rFonts w:hint="cs"/>
          <w:rtl/>
        </w:rPr>
        <w:t xml:space="preserve">לא, נדמה לי שגם בממשלה הזאת יש לך בעיה, לפחות בחלק מחבריה יש לאדוני בעיה לתת אמון, לא? </w:t>
      </w:r>
    </w:p>
    <w:p w14:paraId="14C534AB" w14:textId="77777777" w:rsidR="00000000" w:rsidRDefault="00C43AED">
      <w:pPr>
        <w:pStyle w:val="a0"/>
        <w:ind w:firstLine="0"/>
        <w:rPr>
          <w:rFonts w:hint="cs"/>
          <w:rtl/>
        </w:rPr>
      </w:pPr>
    </w:p>
    <w:p w14:paraId="6C822DB4" w14:textId="77777777" w:rsidR="00000000" w:rsidRDefault="00C43AED">
      <w:pPr>
        <w:pStyle w:val="af1"/>
        <w:rPr>
          <w:rtl/>
        </w:rPr>
      </w:pPr>
      <w:r>
        <w:rPr>
          <w:rtl/>
        </w:rPr>
        <w:t>היו"ר ראובן ריבלין:</w:t>
      </w:r>
    </w:p>
    <w:p w14:paraId="59204B53" w14:textId="77777777" w:rsidR="00000000" w:rsidRDefault="00C43AED">
      <w:pPr>
        <w:pStyle w:val="a0"/>
        <w:rPr>
          <w:rtl/>
        </w:rPr>
      </w:pPr>
    </w:p>
    <w:p w14:paraId="46F68F96" w14:textId="77777777" w:rsidR="00000000" w:rsidRDefault="00C43AED">
      <w:pPr>
        <w:pStyle w:val="a0"/>
        <w:rPr>
          <w:rFonts w:hint="cs"/>
          <w:rtl/>
        </w:rPr>
      </w:pPr>
      <w:r>
        <w:rPr>
          <w:rFonts w:hint="cs"/>
          <w:rtl/>
        </w:rPr>
        <w:t xml:space="preserve">אני נמצא על דוכן השופטים כל עוד אני לא מצביע; כשאני מצביע, אני מביע את דעתי. אני לא רוצה לומר - - - </w:t>
      </w:r>
    </w:p>
    <w:p w14:paraId="7BEF3E90" w14:textId="77777777" w:rsidR="00000000" w:rsidRDefault="00C43AED">
      <w:pPr>
        <w:pStyle w:val="a0"/>
        <w:ind w:firstLine="0"/>
        <w:rPr>
          <w:rFonts w:hint="cs"/>
          <w:rtl/>
        </w:rPr>
      </w:pPr>
    </w:p>
    <w:p w14:paraId="244008AF" w14:textId="77777777" w:rsidR="00000000" w:rsidRDefault="00C43AED">
      <w:pPr>
        <w:pStyle w:val="-"/>
        <w:rPr>
          <w:rtl/>
        </w:rPr>
      </w:pPr>
      <w:bookmarkStart w:id="21" w:name="FS000000458T08_12_2003_16_39_00C"/>
      <w:bookmarkEnd w:id="21"/>
      <w:r>
        <w:rPr>
          <w:rtl/>
        </w:rPr>
        <w:t>חיים רמ</w:t>
      </w:r>
      <w:r>
        <w:rPr>
          <w:rtl/>
        </w:rPr>
        <w:t>ון (העבודה-מימד):</w:t>
      </w:r>
    </w:p>
    <w:p w14:paraId="4799EA7B" w14:textId="77777777" w:rsidR="00000000" w:rsidRDefault="00C43AED">
      <w:pPr>
        <w:pStyle w:val="a0"/>
        <w:rPr>
          <w:rtl/>
        </w:rPr>
      </w:pPr>
    </w:p>
    <w:p w14:paraId="76C54067" w14:textId="77777777" w:rsidR="00000000" w:rsidRDefault="00C43AED">
      <w:pPr>
        <w:pStyle w:val="a0"/>
        <w:rPr>
          <w:rFonts w:hint="cs"/>
          <w:rtl/>
        </w:rPr>
      </w:pPr>
      <w:r>
        <w:rPr>
          <w:rFonts w:hint="cs"/>
          <w:rtl/>
        </w:rPr>
        <w:t xml:space="preserve">אפילו לא ברמז, כבודו? </w:t>
      </w:r>
    </w:p>
    <w:p w14:paraId="0844B9D0" w14:textId="77777777" w:rsidR="00000000" w:rsidRDefault="00C43AED">
      <w:pPr>
        <w:pStyle w:val="af1"/>
        <w:rPr>
          <w:rFonts w:hint="cs"/>
          <w:rtl/>
        </w:rPr>
      </w:pPr>
    </w:p>
    <w:p w14:paraId="4F9926EB" w14:textId="77777777" w:rsidR="00000000" w:rsidRDefault="00C43AED">
      <w:pPr>
        <w:pStyle w:val="af1"/>
        <w:rPr>
          <w:rtl/>
        </w:rPr>
      </w:pPr>
      <w:r>
        <w:rPr>
          <w:rtl/>
        </w:rPr>
        <w:t>היו"ר ראובן ריבלין:</w:t>
      </w:r>
    </w:p>
    <w:p w14:paraId="4176F4B7" w14:textId="77777777" w:rsidR="00000000" w:rsidRDefault="00C43AED">
      <w:pPr>
        <w:pStyle w:val="a0"/>
        <w:rPr>
          <w:rtl/>
        </w:rPr>
      </w:pPr>
    </w:p>
    <w:p w14:paraId="0B96E72D" w14:textId="77777777" w:rsidR="00000000" w:rsidRDefault="00C43AED">
      <w:pPr>
        <w:pStyle w:val="a0"/>
        <w:rPr>
          <w:rFonts w:hint="cs"/>
          <w:rtl/>
        </w:rPr>
      </w:pPr>
      <w:r>
        <w:rPr>
          <w:rFonts w:hint="cs"/>
          <w:rtl/>
        </w:rPr>
        <w:t xml:space="preserve">אפילו ברמז לא יכול להגיד לך מפאת כבוד המקום ולא מפאת כבודי. אבל אני מתאר לעצמי, שהיום אדוני מוצא לדעותיו  הרבה יותר שותפים בממשלה הקיימת. אני לא בטוח שהדבר משמח כל אחד - - - </w:t>
      </w:r>
    </w:p>
    <w:p w14:paraId="372F62E5" w14:textId="77777777" w:rsidR="00000000" w:rsidRDefault="00C43AED">
      <w:pPr>
        <w:pStyle w:val="a0"/>
        <w:ind w:firstLine="0"/>
        <w:rPr>
          <w:rFonts w:hint="cs"/>
          <w:rtl/>
        </w:rPr>
      </w:pPr>
    </w:p>
    <w:p w14:paraId="2FF1B1DA" w14:textId="77777777" w:rsidR="00000000" w:rsidRDefault="00C43AED">
      <w:pPr>
        <w:pStyle w:val="af0"/>
        <w:rPr>
          <w:rtl/>
        </w:rPr>
      </w:pPr>
      <w:r>
        <w:rPr>
          <w:rFonts w:hint="eastAsia"/>
          <w:rtl/>
        </w:rPr>
        <w:t>אילן</w:t>
      </w:r>
      <w:r>
        <w:rPr>
          <w:rtl/>
        </w:rPr>
        <w:t xml:space="preserve"> שלגי (שינוי</w:t>
      </w:r>
      <w:r>
        <w:rPr>
          <w:rtl/>
        </w:rPr>
        <w:t>):</w:t>
      </w:r>
    </w:p>
    <w:p w14:paraId="6640B6AF" w14:textId="77777777" w:rsidR="00000000" w:rsidRDefault="00C43AED">
      <w:pPr>
        <w:pStyle w:val="a0"/>
        <w:rPr>
          <w:rFonts w:hint="cs"/>
          <w:rtl/>
        </w:rPr>
      </w:pPr>
    </w:p>
    <w:p w14:paraId="5BAD4425" w14:textId="77777777" w:rsidR="00000000" w:rsidRDefault="00C43AED">
      <w:pPr>
        <w:pStyle w:val="a0"/>
        <w:rPr>
          <w:rFonts w:hint="cs"/>
          <w:rtl/>
        </w:rPr>
      </w:pPr>
      <w:r>
        <w:rPr>
          <w:rFonts w:hint="cs"/>
          <w:rtl/>
        </w:rPr>
        <w:t>רמון יודע שיש לו שותפים בקואליציה.</w:t>
      </w:r>
    </w:p>
    <w:p w14:paraId="211C20DA" w14:textId="77777777" w:rsidR="00000000" w:rsidRDefault="00C43AED">
      <w:pPr>
        <w:pStyle w:val="a0"/>
        <w:ind w:firstLine="0"/>
        <w:rPr>
          <w:rFonts w:hint="cs"/>
          <w:rtl/>
        </w:rPr>
      </w:pPr>
    </w:p>
    <w:p w14:paraId="4F2503C4" w14:textId="77777777" w:rsidR="00000000" w:rsidRDefault="00C43AED">
      <w:pPr>
        <w:pStyle w:val="af1"/>
        <w:rPr>
          <w:rtl/>
        </w:rPr>
      </w:pPr>
      <w:r>
        <w:rPr>
          <w:rtl/>
        </w:rPr>
        <w:t>היו"ר ראובן ריבלין:</w:t>
      </w:r>
    </w:p>
    <w:p w14:paraId="5A0E555C" w14:textId="77777777" w:rsidR="00000000" w:rsidRDefault="00C43AED">
      <w:pPr>
        <w:pStyle w:val="a0"/>
        <w:rPr>
          <w:rtl/>
        </w:rPr>
      </w:pPr>
    </w:p>
    <w:p w14:paraId="72ED9E7C" w14:textId="77777777" w:rsidR="00000000" w:rsidRDefault="00C43AED">
      <w:pPr>
        <w:pStyle w:val="a0"/>
        <w:rPr>
          <w:rFonts w:hint="cs"/>
          <w:rtl/>
        </w:rPr>
      </w:pPr>
      <w:r>
        <w:rPr>
          <w:rFonts w:hint="cs"/>
          <w:rtl/>
        </w:rPr>
        <w:t xml:space="preserve">אני הייתי על קברו של בן-גוריון כיושב-ראש הכנסת - - - </w:t>
      </w:r>
    </w:p>
    <w:p w14:paraId="20E5E2C0" w14:textId="77777777" w:rsidR="00000000" w:rsidRDefault="00C43AED">
      <w:pPr>
        <w:pStyle w:val="a0"/>
        <w:ind w:firstLine="0"/>
        <w:rPr>
          <w:rFonts w:hint="cs"/>
          <w:rtl/>
        </w:rPr>
      </w:pPr>
    </w:p>
    <w:p w14:paraId="2E38A236" w14:textId="77777777" w:rsidR="00000000" w:rsidRDefault="00C43AED">
      <w:pPr>
        <w:pStyle w:val="-"/>
        <w:rPr>
          <w:rtl/>
        </w:rPr>
      </w:pPr>
      <w:bookmarkStart w:id="22" w:name="FS000000458T08_12_2003_16_07_34C"/>
      <w:bookmarkEnd w:id="22"/>
      <w:r>
        <w:rPr>
          <w:rtl/>
        </w:rPr>
        <w:t>חיים רמון (העבודה-מימד):</w:t>
      </w:r>
    </w:p>
    <w:p w14:paraId="4DB3CFE0" w14:textId="77777777" w:rsidR="00000000" w:rsidRDefault="00C43AED">
      <w:pPr>
        <w:pStyle w:val="a0"/>
        <w:rPr>
          <w:rtl/>
        </w:rPr>
      </w:pPr>
    </w:p>
    <w:p w14:paraId="063AB18D" w14:textId="77777777" w:rsidR="00000000" w:rsidRDefault="00C43AED">
      <w:pPr>
        <w:pStyle w:val="a0"/>
        <w:rPr>
          <w:rFonts w:hint="cs"/>
          <w:rtl/>
        </w:rPr>
      </w:pPr>
      <w:r>
        <w:rPr>
          <w:rFonts w:hint="cs"/>
          <w:rtl/>
        </w:rPr>
        <w:t xml:space="preserve">אמרו לי שעד היום לא התאוששת. </w:t>
      </w:r>
    </w:p>
    <w:p w14:paraId="14BA144A" w14:textId="77777777" w:rsidR="00000000" w:rsidRDefault="00C43AED">
      <w:pPr>
        <w:pStyle w:val="a0"/>
        <w:ind w:firstLine="0"/>
        <w:rPr>
          <w:rFonts w:hint="cs"/>
          <w:rtl/>
        </w:rPr>
      </w:pPr>
    </w:p>
    <w:p w14:paraId="41A918D9" w14:textId="77777777" w:rsidR="00000000" w:rsidRDefault="00C43AED">
      <w:pPr>
        <w:pStyle w:val="af1"/>
        <w:rPr>
          <w:rtl/>
        </w:rPr>
      </w:pPr>
      <w:r>
        <w:rPr>
          <w:rtl/>
        </w:rPr>
        <w:t>היו"ר ראובן ריבלין:</w:t>
      </w:r>
    </w:p>
    <w:p w14:paraId="0F2B1EFE" w14:textId="77777777" w:rsidR="00000000" w:rsidRDefault="00C43AED">
      <w:pPr>
        <w:pStyle w:val="a0"/>
        <w:rPr>
          <w:rtl/>
        </w:rPr>
      </w:pPr>
    </w:p>
    <w:p w14:paraId="0450A7CE" w14:textId="77777777" w:rsidR="00000000" w:rsidRDefault="00C43AED">
      <w:pPr>
        <w:pStyle w:val="a0"/>
        <w:rPr>
          <w:rFonts w:hint="cs"/>
          <w:rtl/>
        </w:rPr>
      </w:pPr>
      <w:r>
        <w:rPr>
          <w:rFonts w:hint="cs"/>
          <w:rtl/>
        </w:rPr>
        <w:t xml:space="preserve">כמובן נתתי כבוד לבן-גוריון ולפולה שכנתי - - - </w:t>
      </w:r>
    </w:p>
    <w:p w14:paraId="25423FC9" w14:textId="77777777" w:rsidR="00000000" w:rsidRDefault="00C43AED">
      <w:pPr>
        <w:pStyle w:val="a0"/>
        <w:ind w:firstLine="0"/>
        <w:rPr>
          <w:rFonts w:hint="cs"/>
          <w:rtl/>
        </w:rPr>
      </w:pPr>
    </w:p>
    <w:p w14:paraId="7995D377" w14:textId="77777777" w:rsidR="00000000" w:rsidRDefault="00C43AED">
      <w:pPr>
        <w:pStyle w:val="-"/>
        <w:rPr>
          <w:rtl/>
        </w:rPr>
      </w:pPr>
      <w:bookmarkStart w:id="23" w:name="FS000000458T08_12_2003_16_41_48C"/>
      <w:bookmarkEnd w:id="23"/>
      <w:r>
        <w:rPr>
          <w:rtl/>
        </w:rPr>
        <w:t>חיים רמון (העב</w:t>
      </w:r>
      <w:r>
        <w:rPr>
          <w:rtl/>
        </w:rPr>
        <w:t>ודה-מימד):</w:t>
      </w:r>
    </w:p>
    <w:p w14:paraId="03DE6715" w14:textId="77777777" w:rsidR="00000000" w:rsidRDefault="00C43AED">
      <w:pPr>
        <w:pStyle w:val="a0"/>
        <w:rPr>
          <w:rtl/>
        </w:rPr>
      </w:pPr>
    </w:p>
    <w:p w14:paraId="06254502" w14:textId="77777777" w:rsidR="00000000" w:rsidRDefault="00C43AED">
      <w:pPr>
        <w:pStyle w:val="a0"/>
        <w:rPr>
          <w:rFonts w:hint="cs"/>
          <w:rtl/>
        </w:rPr>
      </w:pPr>
      <w:r>
        <w:rPr>
          <w:rFonts w:hint="cs"/>
          <w:rtl/>
        </w:rPr>
        <w:t xml:space="preserve">כבוד נתת לבן-גוריון, אני מדבר על כך שמהנאומים לא התאוששת, אדוני. </w:t>
      </w:r>
    </w:p>
    <w:p w14:paraId="5ED50FED" w14:textId="77777777" w:rsidR="00000000" w:rsidRDefault="00C43AED">
      <w:pPr>
        <w:pStyle w:val="a0"/>
        <w:ind w:firstLine="0"/>
        <w:rPr>
          <w:rFonts w:hint="cs"/>
          <w:rtl/>
        </w:rPr>
      </w:pPr>
    </w:p>
    <w:p w14:paraId="2ED0EBC3" w14:textId="77777777" w:rsidR="00000000" w:rsidRDefault="00C43AED">
      <w:pPr>
        <w:pStyle w:val="af1"/>
        <w:rPr>
          <w:rtl/>
        </w:rPr>
      </w:pPr>
      <w:r>
        <w:rPr>
          <w:rtl/>
        </w:rPr>
        <w:t>היו"ר ראובן ריבלין:</w:t>
      </w:r>
    </w:p>
    <w:p w14:paraId="1FF16A90" w14:textId="77777777" w:rsidR="00000000" w:rsidRDefault="00C43AED">
      <w:pPr>
        <w:pStyle w:val="a0"/>
        <w:rPr>
          <w:rtl/>
        </w:rPr>
      </w:pPr>
    </w:p>
    <w:p w14:paraId="0B91DE2C" w14:textId="77777777" w:rsidR="00000000" w:rsidRDefault="00C43AED">
      <w:pPr>
        <w:pStyle w:val="a0"/>
        <w:rPr>
          <w:rFonts w:hint="cs"/>
          <w:rtl/>
        </w:rPr>
      </w:pPr>
      <w:r>
        <w:rPr>
          <w:rFonts w:hint="cs"/>
          <w:rtl/>
        </w:rPr>
        <w:t xml:space="preserve">כאשר הייתי על קברו ושמעתי את אשר נאמר - - - </w:t>
      </w:r>
    </w:p>
    <w:p w14:paraId="7604F8E0" w14:textId="77777777" w:rsidR="00000000" w:rsidRDefault="00C43AED">
      <w:pPr>
        <w:pStyle w:val="a0"/>
        <w:ind w:firstLine="0"/>
        <w:rPr>
          <w:rFonts w:hint="cs"/>
          <w:rtl/>
        </w:rPr>
      </w:pPr>
    </w:p>
    <w:p w14:paraId="37CCA0BD" w14:textId="77777777" w:rsidR="00000000" w:rsidRDefault="00C43AED">
      <w:pPr>
        <w:pStyle w:val="-"/>
        <w:rPr>
          <w:rtl/>
        </w:rPr>
      </w:pPr>
      <w:bookmarkStart w:id="24" w:name="FS000000458T08_12_2003_16_42_14C"/>
      <w:bookmarkEnd w:id="24"/>
      <w:r>
        <w:rPr>
          <w:rtl/>
        </w:rPr>
        <w:t>חיים רמון (העבודה-מימד):</w:t>
      </w:r>
    </w:p>
    <w:p w14:paraId="403F33C6" w14:textId="77777777" w:rsidR="00000000" w:rsidRDefault="00C43AED">
      <w:pPr>
        <w:pStyle w:val="a0"/>
        <w:rPr>
          <w:rtl/>
        </w:rPr>
      </w:pPr>
    </w:p>
    <w:p w14:paraId="53B206D9" w14:textId="77777777" w:rsidR="00000000" w:rsidRDefault="00C43AED">
      <w:pPr>
        <w:pStyle w:val="a0"/>
        <w:rPr>
          <w:rFonts w:hint="cs"/>
          <w:rtl/>
        </w:rPr>
      </w:pPr>
      <w:r>
        <w:rPr>
          <w:rFonts w:hint="cs"/>
          <w:rtl/>
        </w:rPr>
        <w:t xml:space="preserve">אני יכול לומר, שהיית עצוב, לא רק משום שזה היה טקס אזכרה. </w:t>
      </w:r>
    </w:p>
    <w:p w14:paraId="6FBD9D74" w14:textId="77777777" w:rsidR="00000000" w:rsidRDefault="00C43AED">
      <w:pPr>
        <w:pStyle w:val="a0"/>
        <w:ind w:firstLine="0"/>
        <w:rPr>
          <w:rFonts w:hint="cs"/>
          <w:rtl/>
        </w:rPr>
      </w:pPr>
    </w:p>
    <w:p w14:paraId="584E5730" w14:textId="77777777" w:rsidR="00000000" w:rsidRDefault="00C43AED">
      <w:pPr>
        <w:pStyle w:val="af1"/>
        <w:rPr>
          <w:rtl/>
        </w:rPr>
      </w:pPr>
      <w:r>
        <w:rPr>
          <w:rtl/>
        </w:rPr>
        <w:t>היו"ר ראובן ריבלין:</w:t>
      </w:r>
    </w:p>
    <w:p w14:paraId="5073A394" w14:textId="77777777" w:rsidR="00000000" w:rsidRDefault="00C43AED">
      <w:pPr>
        <w:pStyle w:val="a0"/>
        <w:rPr>
          <w:rtl/>
        </w:rPr>
      </w:pPr>
    </w:p>
    <w:p w14:paraId="7F57481E" w14:textId="77777777" w:rsidR="00000000" w:rsidRDefault="00C43AED">
      <w:pPr>
        <w:pStyle w:val="a0"/>
        <w:ind w:firstLine="0"/>
        <w:rPr>
          <w:rFonts w:hint="cs"/>
          <w:rtl/>
        </w:rPr>
      </w:pPr>
      <w:r>
        <w:rPr>
          <w:rFonts w:hint="cs"/>
          <w:rtl/>
        </w:rPr>
        <w:tab/>
        <w:t>בהח</w:t>
      </w:r>
      <w:r>
        <w:rPr>
          <w:rFonts w:hint="cs"/>
          <w:rtl/>
        </w:rPr>
        <w:t xml:space="preserve">לט לא חזרתי בגלל סערת הרוח, אבל חזרתי עם סערת נפש. </w:t>
      </w:r>
    </w:p>
    <w:p w14:paraId="5276A18E" w14:textId="77777777" w:rsidR="00000000" w:rsidRDefault="00C43AED">
      <w:pPr>
        <w:pStyle w:val="a0"/>
        <w:ind w:firstLine="0"/>
        <w:rPr>
          <w:rFonts w:hint="cs"/>
          <w:rtl/>
        </w:rPr>
      </w:pPr>
    </w:p>
    <w:p w14:paraId="2C20ABC4" w14:textId="77777777" w:rsidR="00000000" w:rsidRDefault="00C43AED">
      <w:pPr>
        <w:pStyle w:val="af0"/>
        <w:rPr>
          <w:rtl/>
        </w:rPr>
      </w:pPr>
      <w:r>
        <w:rPr>
          <w:rFonts w:hint="eastAsia"/>
          <w:rtl/>
        </w:rPr>
        <w:t>רוחמה</w:t>
      </w:r>
      <w:r>
        <w:rPr>
          <w:rtl/>
        </w:rPr>
        <w:t xml:space="preserve"> אברהם (הליכוד):</w:t>
      </w:r>
    </w:p>
    <w:p w14:paraId="7C6A363F" w14:textId="77777777" w:rsidR="00000000" w:rsidRDefault="00C43AED">
      <w:pPr>
        <w:pStyle w:val="a0"/>
        <w:rPr>
          <w:rFonts w:hint="cs"/>
          <w:rtl/>
        </w:rPr>
      </w:pPr>
    </w:p>
    <w:p w14:paraId="11B009FF" w14:textId="77777777" w:rsidR="00000000" w:rsidRDefault="00C43AED">
      <w:pPr>
        <w:pStyle w:val="a0"/>
        <w:ind w:firstLine="720"/>
        <w:rPr>
          <w:rFonts w:hint="cs"/>
          <w:rtl/>
        </w:rPr>
      </w:pPr>
      <w:r>
        <w:rPr>
          <w:rFonts w:hint="cs"/>
          <w:rtl/>
        </w:rPr>
        <w:t xml:space="preserve">אולי, אדוני, חבר הכנסת רמון יואיל בטובו לפתוח את נאומו. </w:t>
      </w:r>
    </w:p>
    <w:p w14:paraId="297C3FE6" w14:textId="77777777" w:rsidR="00000000" w:rsidRDefault="00C43AED">
      <w:pPr>
        <w:pStyle w:val="-"/>
        <w:rPr>
          <w:rFonts w:hint="cs"/>
          <w:rtl/>
        </w:rPr>
      </w:pPr>
      <w:bookmarkStart w:id="25" w:name="FS000000458T08_12_2003_16_43_16C"/>
      <w:bookmarkEnd w:id="25"/>
    </w:p>
    <w:p w14:paraId="1EAC203E" w14:textId="77777777" w:rsidR="00000000" w:rsidRDefault="00C43AED">
      <w:pPr>
        <w:pStyle w:val="-"/>
        <w:rPr>
          <w:rtl/>
        </w:rPr>
      </w:pPr>
      <w:r>
        <w:rPr>
          <w:rtl/>
        </w:rPr>
        <w:t>חיים רמון (העבודה-מימד):</w:t>
      </w:r>
    </w:p>
    <w:p w14:paraId="4C5D9B27" w14:textId="77777777" w:rsidR="00000000" w:rsidRDefault="00C43AED">
      <w:pPr>
        <w:pStyle w:val="a0"/>
        <w:rPr>
          <w:rtl/>
        </w:rPr>
      </w:pPr>
    </w:p>
    <w:p w14:paraId="3E15FC96" w14:textId="77777777" w:rsidR="00000000" w:rsidRDefault="00C43AED">
      <w:pPr>
        <w:pStyle w:val="a0"/>
        <w:rPr>
          <w:rFonts w:hint="cs"/>
          <w:rtl/>
        </w:rPr>
      </w:pPr>
      <w:r>
        <w:rPr>
          <w:rFonts w:hint="cs"/>
          <w:rtl/>
        </w:rPr>
        <w:t xml:space="preserve">חיכיתי עד שהנציג הפורמלי - אני מדגיש, הפורמלי של הממשלה - יגיע. </w:t>
      </w:r>
    </w:p>
    <w:p w14:paraId="6C87E307" w14:textId="77777777" w:rsidR="00000000" w:rsidRDefault="00C43AED">
      <w:pPr>
        <w:pStyle w:val="a0"/>
        <w:rPr>
          <w:rFonts w:hint="cs"/>
          <w:rtl/>
        </w:rPr>
      </w:pPr>
    </w:p>
    <w:p w14:paraId="341D69E5" w14:textId="77777777" w:rsidR="00000000" w:rsidRDefault="00C43AED">
      <w:pPr>
        <w:pStyle w:val="af1"/>
        <w:rPr>
          <w:rtl/>
        </w:rPr>
      </w:pPr>
      <w:r>
        <w:rPr>
          <w:rtl/>
        </w:rPr>
        <w:t>היו"ר ראובן ריבלין:</w:t>
      </w:r>
    </w:p>
    <w:p w14:paraId="677454D3" w14:textId="77777777" w:rsidR="00000000" w:rsidRDefault="00C43AED">
      <w:pPr>
        <w:pStyle w:val="a0"/>
        <w:rPr>
          <w:rtl/>
        </w:rPr>
      </w:pPr>
    </w:p>
    <w:p w14:paraId="74E70C4C" w14:textId="77777777" w:rsidR="00000000" w:rsidRDefault="00C43AED">
      <w:pPr>
        <w:pStyle w:val="a0"/>
        <w:rPr>
          <w:rFonts w:hint="cs"/>
          <w:rtl/>
        </w:rPr>
      </w:pPr>
      <w:r>
        <w:rPr>
          <w:rFonts w:hint="cs"/>
          <w:rtl/>
        </w:rPr>
        <w:t>בהחלט, הי</w:t>
      </w:r>
      <w:r>
        <w:rPr>
          <w:rFonts w:hint="cs"/>
          <w:rtl/>
        </w:rPr>
        <w:t xml:space="preserve">ום, יותר מכל אחד אחר, השר גדעון עזרא משקף עמדות רחבות ביותר של הממשלה, כאשר הוא עומד על דברים קלה כחמורה, כמו שהוא מסכים על דברים אחרים. לכן אדוני יכול לומר את דבריו לשר גדעון עזרא, והוא מייצג נאמנה את הממשלה על כל הצדדים, מה שאתה מסכים ומה שאני לא מסכים. </w:t>
      </w:r>
    </w:p>
    <w:p w14:paraId="5ECFC428" w14:textId="77777777" w:rsidR="00000000" w:rsidRDefault="00C43AED">
      <w:pPr>
        <w:pStyle w:val="a0"/>
        <w:ind w:firstLine="0"/>
        <w:rPr>
          <w:rFonts w:hint="cs"/>
          <w:rtl/>
        </w:rPr>
      </w:pPr>
    </w:p>
    <w:p w14:paraId="63A518CE" w14:textId="77777777" w:rsidR="00000000" w:rsidRDefault="00C43AED">
      <w:pPr>
        <w:pStyle w:val="-"/>
        <w:rPr>
          <w:rtl/>
        </w:rPr>
      </w:pPr>
      <w:bookmarkStart w:id="26" w:name="FS000000458T08_12_2003_16_08_08C"/>
      <w:bookmarkEnd w:id="26"/>
      <w:r>
        <w:rPr>
          <w:rtl/>
        </w:rPr>
        <w:t>חיים רמון (העבודה-מימד):</w:t>
      </w:r>
    </w:p>
    <w:p w14:paraId="4FB594B7" w14:textId="77777777" w:rsidR="00000000" w:rsidRDefault="00C43AED">
      <w:pPr>
        <w:pStyle w:val="a0"/>
        <w:rPr>
          <w:rtl/>
        </w:rPr>
      </w:pPr>
    </w:p>
    <w:p w14:paraId="04171051" w14:textId="77777777" w:rsidR="00000000" w:rsidRDefault="00C43AED">
      <w:pPr>
        <w:pStyle w:val="a0"/>
        <w:rPr>
          <w:rFonts w:hint="cs"/>
          <w:rtl/>
        </w:rPr>
      </w:pPr>
      <w:r>
        <w:rPr>
          <w:rFonts w:hint="cs"/>
          <w:rtl/>
        </w:rPr>
        <w:t xml:space="preserve">אדוני היושב-ראש, חברי הכנסת, האמת היא, כפי שאמרתי בהקדמה לדברי, שקשה מאוד היום לדעת באיזו ממשלה אנחנו מביעים אי-אמון. כי הממשלה הזאת היא ממשלה מבולבלת. היא נראית כמו כנסת, לא כמו ממשלה. </w:t>
      </w:r>
    </w:p>
    <w:p w14:paraId="03D9B31E" w14:textId="77777777" w:rsidR="00000000" w:rsidRDefault="00C43AED">
      <w:pPr>
        <w:pStyle w:val="a0"/>
        <w:ind w:firstLine="0"/>
        <w:rPr>
          <w:rFonts w:hint="cs"/>
          <w:rtl/>
        </w:rPr>
      </w:pPr>
    </w:p>
    <w:p w14:paraId="51B94882" w14:textId="77777777" w:rsidR="00000000" w:rsidRDefault="00C43AED">
      <w:pPr>
        <w:pStyle w:val="af0"/>
        <w:rPr>
          <w:rtl/>
        </w:rPr>
      </w:pPr>
      <w:r>
        <w:rPr>
          <w:rFonts w:hint="eastAsia"/>
          <w:rtl/>
        </w:rPr>
        <w:t>טלב</w:t>
      </w:r>
      <w:r>
        <w:rPr>
          <w:rtl/>
        </w:rPr>
        <w:t xml:space="preserve"> אלסאנע (רע"ם):</w:t>
      </w:r>
    </w:p>
    <w:p w14:paraId="4C1F8F6C" w14:textId="77777777" w:rsidR="00000000" w:rsidRDefault="00C43AED">
      <w:pPr>
        <w:pStyle w:val="a0"/>
        <w:rPr>
          <w:rFonts w:hint="cs"/>
          <w:rtl/>
        </w:rPr>
      </w:pPr>
    </w:p>
    <w:p w14:paraId="71CE0729" w14:textId="77777777" w:rsidR="00000000" w:rsidRDefault="00C43AED">
      <w:pPr>
        <w:pStyle w:val="a0"/>
        <w:rPr>
          <w:rFonts w:hint="cs"/>
          <w:rtl/>
        </w:rPr>
      </w:pPr>
      <w:r>
        <w:rPr>
          <w:rFonts w:hint="cs"/>
          <w:rtl/>
        </w:rPr>
        <w:t>אל תעליב את הכנסת.</w:t>
      </w:r>
    </w:p>
    <w:p w14:paraId="07F5A370" w14:textId="77777777" w:rsidR="00000000" w:rsidRDefault="00C43AED">
      <w:pPr>
        <w:pStyle w:val="a0"/>
        <w:ind w:firstLine="0"/>
        <w:rPr>
          <w:rFonts w:hint="cs"/>
          <w:rtl/>
        </w:rPr>
      </w:pPr>
    </w:p>
    <w:p w14:paraId="758BB6C2" w14:textId="77777777" w:rsidR="00000000" w:rsidRDefault="00C43AED">
      <w:pPr>
        <w:pStyle w:val="-"/>
        <w:rPr>
          <w:rtl/>
        </w:rPr>
      </w:pPr>
      <w:bookmarkStart w:id="27" w:name="FS000000458T08_12_2003_16_45_19C"/>
      <w:bookmarkEnd w:id="27"/>
      <w:r>
        <w:rPr>
          <w:rtl/>
        </w:rPr>
        <w:t>חיים רמון (העבודה-מימד):</w:t>
      </w:r>
    </w:p>
    <w:p w14:paraId="0BEF1DBA" w14:textId="77777777" w:rsidR="00000000" w:rsidRDefault="00C43AED">
      <w:pPr>
        <w:pStyle w:val="a0"/>
        <w:rPr>
          <w:rtl/>
        </w:rPr>
      </w:pPr>
    </w:p>
    <w:p w14:paraId="6F5415C0" w14:textId="77777777" w:rsidR="00000000" w:rsidRDefault="00C43AED">
      <w:pPr>
        <w:pStyle w:val="a0"/>
        <w:rPr>
          <w:rFonts w:hint="cs"/>
          <w:rtl/>
        </w:rPr>
      </w:pPr>
      <w:r>
        <w:rPr>
          <w:rFonts w:hint="cs"/>
          <w:rtl/>
        </w:rPr>
        <w:t xml:space="preserve">כנסת במובן הממסדי. </w:t>
      </w:r>
      <w:bookmarkStart w:id="28" w:name="FS000000458T08_12_2003_16_08_57C"/>
      <w:bookmarkEnd w:id="28"/>
      <w:r>
        <w:rPr>
          <w:rFonts w:hint="cs"/>
          <w:rtl/>
        </w:rPr>
        <w:t xml:space="preserve">כנסת שבה יש דעות שונות, יש קואליציה, יש אופוזיציה. </w:t>
      </w:r>
    </w:p>
    <w:p w14:paraId="07D354E6" w14:textId="77777777" w:rsidR="00000000" w:rsidRDefault="00C43AED">
      <w:pPr>
        <w:pStyle w:val="a0"/>
        <w:rPr>
          <w:rFonts w:hint="cs"/>
          <w:rtl/>
        </w:rPr>
      </w:pPr>
    </w:p>
    <w:p w14:paraId="516CAFA1" w14:textId="77777777" w:rsidR="00000000" w:rsidRDefault="00C43AED">
      <w:pPr>
        <w:pStyle w:val="a0"/>
        <w:rPr>
          <w:rFonts w:hint="cs"/>
          <w:rtl/>
        </w:rPr>
      </w:pPr>
      <w:r>
        <w:rPr>
          <w:rFonts w:hint="cs"/>
          <w:rtl/>
        </w:rPr>
        <w:t>בממשלה הזאת הכול מבולבל.  מדי יום, מדי שבוע, אנחנו שומעים שהממשלה הזאת מנסה לומר דברים חדשים. היא מנסה לומר דבר שהיא לא אמרה. אני רוצה לומר למה הממשלה עושה את</w:t>
      </w:r>
      <w:r>
        <w:rPr>
          <w:rFonts w:hint="cs"/>
          <w:rtl/>
        </w:rPr>
        <w:t xml:space="preserve"> זה, למה חברים בממשלה עושים את זה.  אני אגיד לך, זה פשוט מאוד, אדוני השר. היא עושה את זה, קודם כול, כי בשלוש שנות כהונתו ראש הממשלה הזה נכשל כישלון חרוץ. כל מה שהוא הבטיח בכל התחומים, וזה מה שצריך לצפות, בכל תחומי החיים הוא נכשל כישלון חרוץ. נקודה. ולכן מב</w:t>
      </w:r>
      <w:r>
        <w:rPr>
          <w:rFonts w:hint="cs"/>
          <w:rtl/>
        </w:rPr>
        <w:t>יעים בו אי-אמון. יש לי תחושה, שראש הממשלה גם מביע אי-אמון בעצמו. לא אני מביע אי-אמון. הוא וממלא-מקומו מביעים אי-אמון במה שהם כל הזמן חשבו שהם יודעים ועושים. קודם כול, הוא הביע אי-אמון בכך שכל מה שהוא חשב ואמר על גדר ההפרדה, הוא חזר בו.</w:t>
      </w:r>
    </w:p>
    <w:p w14:paraId="519A968B" w14:textId="77777777" w:rsidR="00000000" w:rsidRDefault="00C43AED">
      <w:pPr>
        <w:pStyle w:val="a0"/>
        <w:ind w:firstLine="0"/>
        <w:rPr>
          <w:rFonts w:hint="cs"/>
          <w:rtl/>
        </w:rPr>
      </w:pPr>
    </w:p>
    <w:p w14:paraId="328E3148" w14:textId="77777777" w:rsidR="00000000" w:rsidRDefault="00C43AED">
      <w:pPr>
        <w:pStyle w:val="a0"/>
        <w:rPr>
          <w:rFonts w:hint="cs"/>
          <w:rtl/>
        </w:rPr>
      </w:pPr>
      <w:r>
        <w:rPr>
          <w:rFonts w:hint="cs"/>
          <w:rtl/>
        </w:rPr>
        <w:t>אני שמעתי את סגן הש</w:t>
      </w:r>
      <w:r>
        <w:rPr>
          <w:rFonts w:hint="cs"/>
          <w:rtl/>
        </w:rPr>
        <w:t>ר בוים ולא האמנתי שסגן שר או מישהו שמייצג את הממשלה יכול לומר כך. הוא אומר: תראו, אנחנו היינו נגד הגדר, כי לא חשבנו שצריך אותה, נהרגו קרוב ל-1,000 ישראלים, אז אנחנו עושים גדר. זה שום דבר, זו טעות קטנטנה כזאת, טעות לא ברורה, משהו מינורי כזה. מה זאת אומרת טע</w:t>
      </w:r>
      <w:r>
        <w:rPr>
          <w:rFonts w:hint="cs"/>
          <w:rtl/>
        </w:rPr>
        <w:t xml:space="preserve">ינו?  טעית בגדול, נהרגו מאות אנשים. בא ראש השב"כ ואומר: הקטע האמיתי שבנו חסך אלפי קורבנות, הוא מצדיק עשרת מונים את בניית הגדר. </w:t>
      </w:r>
    </w:p>
    <w:p w14:paraId="14056862" w14:textId="77777777" w:rsidR="00000000" w:rsidRDefault="00C43AED">
      <w:pPr>
        <w:pStyle w:val="a0"/>
        <w:rPr>
          <w:rFonts w:hint="cs"/>
          <w:rtl/>
        </w:rPr>
      </w:pPr>
    </w:p>
    <w:p w14:paraId="2E82272F" w14:textId="77777777" w:rsidR="00000000" w:rsidRDefault="00C43AED">
      <w:pPr>
        <w:pStyle w:val="a0"/>
        <w:rPr>
          <w:rFonts w:hint="cs"/>
          <w:rtl/>
        </w:rPr>
      </w:pPr>
      <w:r>
        <w:rPr>
          <w:rFonts w:hint="cs"/>
          <w:rtl/>
        </w:rPr>
        <w:t>כל מי שלא בנה, ונהרגו אנשים, צריך להביע בו אי-אמון, נכון? מי אומר את זה? ראש הממשלה. לא אני עומד כאן ומביע אי-אמון, אלא הוא מבי</w:t>
      </w:r>
      <w:r>
        <w:rPr>
          <w:rFonts w:hint="cs"/>
          <w:rtl/>
        </w:rPr>
        <w:t xml:space="preserve">ע אי-אמון בעצמו. באי-אמון הזה הוא מודה שטעותו עלתה בחיי אדם, לא באחד, לא בשניים </w:t>
      </w:r>
      <w:r>
        <w:rPr>
          <w:rtl/>
        </w:rPr>
        <w:t>–</w:t>
      </w:r>
      <w:r>
        <w:rPr>
          <w:rFonts w:hint="cs"/>
          <w:rtl/>
        </w:rPr>
        <w:t xml:space="preserve"> אף שכל אדם הוא עולם ומלואו </w:t>
      </w:r>
      <w:r>
        <w:rPr>
          <w:rtl/>
        </w:rPr>
        <w:t>–</w:t>
      </w:r>
      <w:r>
        <w:rPr>
          <w:rFonts w:hint="cs"/>
          <w:rtl/>
        </w:rPr>
        <w:t xml:space="preserve"> אלא במאות. אז הוא ראוי לאי-אמון. הוא בעצמו היה צריך להגיד: המחדל שעשיתי עלה במאות חיי אדם, אני הולך הביתה. כך צריך. </w:t>
      </w:r>
    </w:p>
    <w:p w14:paraId="5225F6A9" w14:textId="77777777" w:rsidR="00000000" w:rsidRDefault="00C43AED">
      <w:pPr>
        <w:pStyle w:val="a0"/>
        <w:rPr>
          <w:rFonts w:hint="cs"/>
          <w:rtl/>
        </w:rPr>
      </w:pPr>
    </w:p>
    <w:p w14:paraId="1574A144" w14:textId="77777777" w:rsidR="00000000" w:rsidRDefault="00C43AED">
      <w:pPr>
        <w:pStyle w:val="af0"/>
        <w:rPr>
          <w:rtl/>
        </w:rPr>
      </w:pPr>
      <w:r>
        <w:rPr>
          <w:rFonts w:hint="eastAsia"/>
          <w:rtl/>
        </w:rPr>
        <w:t>אורי</w:t>
      </w:r>
      <w:r>
        <w:rPr>
          <w:rtl/>
        </w:rPr>
        <w:t xml:space="preserve"> יהודה אריאל (האיחוד הל</w:t>
      </w:r>
      <w:r>
        <w:rPr>
          <w:rtl/>
        </w:rPr>
        <w:t>אומי - ישראל ביתנו):</w:t>
      </w:r>
    </w:p>
    <w:p w14:paraId="365B6873" w14:textId="77777777" w:rsidR="00000000" w:rsidRDefault="00C43AED">
      <w:pPr>
        <w:pStyle w:val="a0"/>
        <w:rPr>
          <w:rFonts w:hint="cs"/>
          <w:rtl/>
        </w:rPr>
      </w:pPr>
    </w:p>
    <w:p w14:paraId="6BC2C6D6" w14:textId="77777777" w:rsidR="00000000" w:rsidRDefault="00C43AED">
      <w:pPr>
        <w:pStyle w:val="a0"/>
        <w:rPr>
          <w:rFonts w:hint="cs"/>
          <w:rtl/>
        </w:rPr>
      </w:pPr>
      <w:r>
        <w:rPr>
          <w:rFonts w:hint="cs"/>
          <w:rtl/>
        </w:rPr>
        <w:t xml:space="preserve">כך אמרת על אוסלו. </w:t>
      </w:r>
    </w:p>
    <w:p w14:paraId="2A52EF63" w14:textId="77777777" w:rsidR="00000000" w:rsidRDefault="00C43AED">
      <w:pPr>
        <w:pStyle w:val="a0"/>
        <w:rPr>
          <w:rFonts w:hint="cs"/>
          <w:rtl/>
        </w:rPr>
      </w:pPr>
    </w:p>
    <w:p w14:paraId="4AB67551" w14:textId="77777777" w:rsidR="00000000" w:rsidRDefault="00C43AED">
      <w:pPr>
        <w:pStyle w:val="-"/>
        <w:rPr>
          <w:rtl/>
        </w:rPr>
      </w:pPr>
      <w:bookmarkStart w:id="29" w:name="FS000000458T08_12_2003_16_40_04"/>
      <w:bookmarkEnd w:id="29"/>
      <w:r>
        <w:rPr>
          <w:rFonts w:hint="eastAsia"/>
          <w:rtl/>
        </w:rPr>
        <w:t>חיים</w:t>
      </w:r>
      <w:r>
        <w:rPr>
          <w:rtl/>
        </w:rPr>
        <w:t xml:space="preserve"> רמון (העבודה-מימד):</w:t>
      </w:r>
    </w:p>
    <w:p w14:paraId="54BF81C9" w14:textId="77777777" w:rsidR="00000000" w:rsidRDefault="00C43AED">
      <w:pPr>
        <w:pStyle w:val="a0"/>
        <w:rPr>
          <w:rFonts w:hint="cs"/>
          <w:rtl/>
        </w:rPr>
      </w:pPr>
    </w:p>
    <w:p w14:paraId="51E2E24C" w14:textId="77777777" w:rsidR="00000000" w:rsidRDefault="00C43AED">
      <w:pPr>
        <w:pStyle w:val="a0"/>
        <w:rPr>
          <w:rFonts w:hint="cs"/>
          <w:rtl/>
        </w:rPr>
      </w:pPr>
      <w:r>
        <w:rPr>
          <w:rFonts w:hint="cs"/>
          <w:rtl/>
        </w:rPr>
        <w:t xml:space="preserve">אתה אמרת, אז תהיה עקבי. נניח שאנחנו לא אמרנו, אנחנו יושבים באופוזיציה, אבל אתה אמרת. אז אם אתה אדם הגון ולא מפלה ואחראי </w:t>
      </w:r>
      <w:r>
        <w:rPr>
          <w:rtl/>
        </w:rPr>
        <w:t>–</w:t>
      </w:r>
      <w:r>
        <w:rPr>
          <w:rFonts w:hint="cs"/>
          <w:rtl/>
        </w:rPr>
        <w:t xml:space="preserve"> תודה. אתה לא מודה שזאת היתה טעות, אבל ראש הממשלה מודה. אז אל תשב א</w:t>
      </w:r>
      <w:r>
        <w:rPr>
          <w:rFonts w:hint="cs"/>
          <w:rtl/>
        </w:rPr>
        <w:t xml:space="preserve">תו בממשלה. תגיד: עם אדם שטעה וטעותו עלתה בחיי מאות בני-אדם, אני לא יושב בממשלה, ואני דורש שהוא יתפטר. היית אומר: כך נהגתי בעבר וכך אני נוהג. אז אני אתייחס ברצינות למה שאמרת על אוסלו. </w:t>
      </w:r>
    </w:p>
    <w:p w14:paraId="08105521" w14:textId="77777777" w:rsidR="00000000" w:rsidRDefault="00C43AED">
      <w:pPr>
        <w:pStyle w:val="a0"/>
        <w:rPr>
          <w:rFonts w:hint="cs"/>
          <w:rtl/>
        </w:rPr>
      </w:pPr>
    </w:p>
    <w:p w14:paraId="759E8C75" w14:textId="77777777" w:rsidR="00000000" w:rsidRDefault="00C43AED">
      <w:pPr>
        <w:pStyle w:val="af0"/>
        <w:rPr>
          <w:rtl/>
        </w:rPr>
      </w:pPr>
      <w:r>
        <w:rPr>
          <w:rFonts w:hint="eastAsia"/>
          <w:rtl/>
        </w:rPr>
        <w:t>אורי</w:t>
      </w:r>
      <w:r>
        <w:rPr>
          <w:rtl/>
        </w:rPr>
        <w:t xml:space="preserve"> יהודה אריאל (האיחוד הלאומי - ישראל ביתנו):</w:t>
      </w:r>
    </w:p>
    <w:p w14:paraId="5E7F4A8E" w14:textId="77777777" w:rsidR="00000000" w:rsidRDefault="00C43AED">
      <w:pPr>
        <w:pStyle w:val="a0"/>
        <w:rPr>
          <w:rFonts w:hint="cs"/>
          <w:rtl/>
        </w:rPr>
      </w:pPr>
    </w:p>
    <w:p w14:paraId="545C12B6" w14:textId="77777777" w:rsidR="00000000" w:rsidRDefault="00C43AED">
      <w:pPr>
        <w:pStyle w:val="a0"/>
        <w:rPr>
          <w:rFonts w:hint="cs"/>
          <w:rtl/>
        </w:rPr>
      </w:pPr>
      <w:r>
        <w:rPr>
          <w:rFonts w:hint="cs"/>
          <w:rtl/>
        </w:rPr>
        <w:t>זה רעיון טוב ואנחנו נש</w:t>
      </w:r>
      <w:r>
        <w:rPr>
          <w:rFonts w:hint="cs"/>
          <w:rtl/>
        </w:rPr>
        <w:t xml:space="preserve">קול אותו. </w:t>
      </w:r>
    </w:p>
    <w:p w14:paraId="6B46A3E2" w14:textId="77777777" w:rsidR="00000000" w:rsidRDefault="00C43AED">
      <w:pPr>
        <w:pStyle w:val="a0"/>
        <w:rPr>
          <w:rFonts w:hint="cs"/>
          <w:rtl/>
        </w:rPr>
      </w:pPr>
    </w:p>
    <w:p w14:paraId="100A1828" w14:textId="77777777" w:rsidR="00000000" w:rsidRDefault="00C43AED">
      <w:pPr>
        <w:pStyle w:val="-"/>
        <w:rPr>
          <w:rtl/>
        </w:rPr>
      </w:pPr>
      <w:bookmarkStart w:id="30" w:name="FS000000458T08_12_2003_16_43_50C"/>
      <w:bookmarkEnd w:id="30"/>
      <w:r>
        <w:rPr>
          <w:rtl/>
        </w:rPr>
        <w:t>חיים רמון (העבודה-מימד):</w:t>
      </w:r>
    </w:p>
    <w:p w14:paraId="6E4D5E2A" w14:textId="77777777" w:rsidR="00000000" w:rsidRDefault="00C43AED">
      <w:pPr>
        <w:pStyle w:val="a0"/>
        <w:rPr>
          <w:rtl/>
        </w:rPr>
      </w:pPr>
    </w:p>
    <w:p w14:paraId="292274D5" w14:textId="77777777" w:rsidR="00000000" w:rsidRDefault="00C43AED">
      <w:pPr>
        <w:pStyle w:val="a0"/>
        <w:rPr>
          <w:rFonts w:hint="cs"/>
          <w:rtl/>
        </w:rPr>
      </w:pPr>
      <w:r>
        <w:rPr>
          <w:rFonts w:hint="cs"/>
          <w:rtl/>
        </w:rPr>
        <w:t xml:space="preserve">מאה אחוז. מהר, אני מקווה, כי אז אני אתייחס ברצינות לטענה שלך בנושא אוסלו. כל העניין של אוסלו אצלך הוא פוליטי, זה לא עניין של חיי אדם. אתה לא נוהג כך, אתה לא נוהג ביושר פוליטי ואתה אדם ישר, לא? </w:t>
      </w:r>
    </w:p>
    <w:p w14:paraId="29E8E7B9" w14:textId="77777777" w:rsidR="00000000" w:rsidRDefault="00C43AED">
      <w:pPr>
        <w:pStyle w:val="a0"/>
        <w:rPr>
          <w:rFonts w:hint="cs"/>
          <w:rtl/>
        </w:rPr>
      </w:pPr>
    </w:p>
    <w:p w14:paraId="670E5D9A" w14:textId="77777777" w:rsidR="00000000" w:rsidRDefault="00C43AED">
      <w:pPr>
        <w:pStyle w:val="af0"/>
        <w:rPr>
          <w:rtl/>
        </w:rPr>
      </w:pPr>
      <w:r>
        <w:rPr>
          <w:rFonts w:hint="eastAsia"/>
          <w:rtl/>
        </w:rPr>
        <w:t>אחמד</w:t>
      </w:r>
      <w:r>
        <w:rPr>
          <w:rtl/>
        </w:rPr>
        <w:t xml:space="preserve"> טיבי (חד"ש-תע"ל):</w:t>
      </w:r>
    </w:p>
    <w:p w14:paraId="2D29BC08" w14:textId="77777777" w:rsidR="00000000" w:rsidRDefault="00C43AED">
      <w:pPr>
        <w:pStyle w:val="a0"/>
        <w:rPr>
          <w:rFonts w:hint="cs"/>
          <w:rtl/>
        </w:rPr>
      </w:pPr>
    </w:p>
    <w:p w14:paraId="351F45A4" w14:textId="77777777" w:rsidR="00000000" w:rsidRDefault="00C43AED">
      <w:pPr>
        <w:pStyle w:val="a0"/>
        <w:rPr>
          <w:rFonts w:hint="cs"/>
          <w:rtl/>
        </w:rPr>
      </w:pPr>
      <w:r>
        <w:rPr>
          <w:rFonts w:hint="cs"/>
          <w:rtl/>
        </w:rPr>
        <w:t xml:space="preserve">מתנחל בהגדרה לא יכול להיות ישר. </w:t>
      </w:r>
    </w:p>
    <w:p w14:paraId="0BBF6A0A" w14:textId="77777777" w:rsidR="00000000" w:rsidRDefault="00C43AED">
      <w:pPr>
        <w:pStyle w:val="a0"/>
        <w:rPr>
          <w:rFonts w:hint="cs"/>
          <w:rtl/>
        </w:rPr>
      </w:pPr>
    </w:p>
    <w:p w14:paraId="4953C3B8" w14:textId="77777777" w:rsidR="00000000" w:rsidRDefault="00C43AED">
      <w:pPr>
        <w:pStyle w:val="-"/>
        <w:rPr>
          <w:rtl/>
        </w:rPr>
      </w:pPr>
      <w:bookmarkStart w:id="31" w:name="FS000000458T08_12_2003_16_46_12C"/>
      <w:bookmarkEnd w:id="31"/>
      <w:r>
        <w:rPr>
          <w:rtl/>
        </w:rPr>
        <w:t>חיים רמון (העבודה-מימד):</w:t>
      </w:r>
    </w:p>
    <w:p w14:paraId="2D884BA0" w14:textId="77777777" w:rsidR="00000000" w:rsidRDefault="00C43AED">
      <w:pPr>
        <w:pStyle w:val="a0"/>
        <w:rPr>
          <w:rtl/>
        </w:rPr>
      </w:pPr>
    </w:p>
    <w:p w14:paraId="60CA1489" w14:textId="77777777" w:rsidR="00000000" w:rsidRDefault="00C43AED">
      <w:pPr>
        <w:pStyle w:val="a0"/>
        <w:rPr>
          <w:rFonts w:hint="cs"/>
          <w:rtl/>
        </w:rPr>
      </w:pPr>
      <w:r>
        <w:rPr>
          <w:rFonts w:hint="cs"/>
          <w:rtl/>
        </w:rPr>
        <w:t xml:space="preserve">אני לא מקבל את ההגדרה הגורפת הזאת. </w:t>
      </w:r>
    </w:p>
    <w:p w14:paraId="4382BCB0" w14:textId="77777777" w:rsidR="00000000" w:rsidRDefault="00C43AED">
      <w:pPr>
        <w:pStyle w:val="a0"/>
        <w:rPr>
          <w:rFonts w:hint="cs"/>
          <w:rtl/>
        </w:rPr>
      </w:pPr>
    </w:p>
    <w:p w14:paraId="098D7B84" w14:textId="77777777" w:rsidR="00000000" w:rsidRDefault="00C43AED">
      <w:pPr>
        <w:pStyle w:val="af0"/>
        <w:rPr>
          <w:rtl/>
        </w:rPr>
      </w:pPr>
      <w:r>
        <w:rPr>
          <w:rFonts w:hint="eastAsia"/>
          <w:rtl/>
        </w:rPr>
        <w:t>אחמד</w:t>
      </w:r>
      <w:r>
        <w:rPr>
          <w:rtl/>
        </w:rPr>
        <w:t xml:space="preserve"> טיבי (חד"ש-תע"ל):</w:t>
      </w:r>
    </w:p>
    <w:p w14:paraId="13C826AF" w14:textId="77777777" w:rsidR="00000000" w:rsidRDefault="00C43AED">
      <w:pPr>
        <w:pStyle w:val="a0"/>
        <w:rPr>
          <w:rFonts w:hint="cs"/>
          <w:rtl/>
        </w:rPr>
      </w:pPr>
    </w:p>
    <w:p w14:paraId="0080D61A" w14:textId="77777777" w:rsidR="00000000" w:rsidRDefault="00C43AED">
      <w:pPr>
        <w:pStyle w:val="a0"/>
        <w:rPr>
          <w:rFonts w:hint="cs"/>
          <w:rtl/>
        </w:rPr>
      </w:pPr>
      <w:r>
        <w:rPr>
          <w:rFonts w:hint="cs"/>
          <w:rtl/>
        </w:rPr>
        <w:t xml:space="preserve">אמרתי מתנחל. </w:t>
      </w:r>
    </w:p>
    <w:p w14:paraId="69A264B5" w14:textId="77777777" w:rsidR="00000000" w:rsidRDefault="00C43AED">
      <w:pPr>
        <w:pStyle w:val="a0"/>
        <w:rPr>
          <w:rFonts w:hint="cs"/>
          <w:rtl/>
        </w:rPr>
      </w:pPr>
    </w:p>
    <w:p w14:paraId="15FE559D" w14:textId="77777777" w:rsidR="00000000" w:rsidRDefault="00C43AED">
      <w:pPr>
        <w:pStyle w:val="af1"/>
        <w:rPr>
          <w:rtl/>
        </w:rPr>
      </w:pPr>
      <w:r>
        <w:rPr>
          <w:rtl/>
        </w:rPr>
        <w:t>היו"ר ראובן ריבלין:</w:t>
      </w:r>
    </w:p>
    <w:p w14:paraId="59272F84" w14:textId="77777777" w:rsidR="00000000" w:rsidRDefault="00C43AED">
      <w:pPr>
        <w:pStyle w:val="a0"/>
        <w:rPr>
          <w:rtl/>
        </w:rPr>
      </w:pPr>
    </w:p>
    <w:p w14:paraId="4F56BFBB" w14:textId="77777777" w:rsidR="00000000" w:rsidRDefault="00C43AED">
      <w:pPr>
        <w:pStyle w:val="a0"/>
        <w:rPr>
          <w:rFonts w:hint="cs"/>
          <w:rtl/>
        </w:rPr>
      </w:pPr>
      <w:r>
        <w:rPr>
          <w:rFonts w:hint="cs"/>
          <w:rtl/>
        </w:rPr>
        <w:t xml:space="preserve">חבר הכנסת טיבי, אין אדם בארץ-ישראל שהוא לא מתנחל. </w:t>
      </w:r>
    </w:p>
    <w:p w14:paraId="4E064E89" w14:textId="77777777" w:rsidR="00000000" w:rsidRDefault="00C43AED">
      <w:pPr>
        <w:pStyle w:val="a0"/>
        <w:rPr>
          <w:rFonts w:hint="cs"/>
          <w:rtl/>
        </w:rPr>
      </w:pPr>
    </w:p>
    <w:p w14:paraId="62FFC34C" w14:textId="77777777" w:rsidR="00000000" w:rsidRDefault="00C43AED">
      <w:pPr>
        <w:pStyle w:val="-"/>
        <w:rPr>
          <w:rtl/>
        </w:rPr>
      </w:pPr>
      <w:bookmarkStart w:id="32" w:name="FS000000458T08_12_2003_16_46_32C"/>
      <w:bookmarkEnd w:id="32"/>
      <w:r>
        <w:rPr>
          <w:rtl/>
        </w:rPr>
        <w:t>חיים רמון (העבודה-מימד):</w:t>
      </w:r>
    </w:p>
    <w:p w14:paraId="08F4192C" w14:textId="77777777" w:rsidR="00000000" w:rsidRDefault="00C43AED">
      <w:pPr>
        <w:pStyle w:val="a0"/>
        <w:rPr>
          <w:rtl/>
        </w:rPr>
      </w:pPr>
    </w:p>
    <w:p w14:paraId="1776694E" w14:textId="77777777" w:rsidR="00000000" w:rsidRDefault="00C43AED">
      <w:pPr>
        <w:pStyle w:val="a0"/>
        <w:rPr>
          <w:rFonts w:hint="cs"/>
          <w:rtl/>
        </w:rPr>
      </w:pPr>
      <w:r>
        <w:rPr>
          <w:rFonts w:hint="cs"/>
          <w:rtl/>
        </w:rPr>
        <w:t>אבל ראש הממשלה עוד מ</w:t>
      </w:r>
      <w:r>
        <w:rPr>
          <w:rFonts w:hint="cs"/>
          <w:rtl/>
        </w:rPr>
        <w:t>וסיף חטא על פשע, הוא איננו עושה את מה שצריך לעשות. אולי פעם אפשר היה לבנות גדר כמו שהוא רצה, היום פחות או יותר אפשר לבנות גדר אך ורק על "הקו הירוק", אי-אפשר לבנות בשום מקום אחר. למה? כי כולנו עוד נבוא לבית-הדין הבין-לאומי בהאג. בעבר אפשר היה, היום אי-אפשר,</w:t>
      </w:r>
      <w:r>
        <w:rPr>
          <w:rFonts w:hint="cs"/>
          <w:rtl/>
        </w:rPr>
        <w:t xml:space="preserve"> בגלל המחדל של ראש הממשלה. אז ראש הממשלה ממשיך להקריב את ביטחון תושבי מדינת ישראל תמורת גדר פוליטית, שאיננה מפרידה בין האוכלוסיות ואיננה גדר ביטחונית. </w:t>
      </w:r>
    </w:p>
    <w:p w14:paraId="34B29148" w14:textId="77777777" w:rsidR="00000000" w:rsidRDefault="00C43AED">
      <w:pPr>
        <w:pStyle w:val="a0"/>
        <w:rPr>
          <w:rFonts w:hint="cs"/>
          <w:rtl/>
        </w:rPr>
      </w:pPr>
    </w:p>
    <w:p w14:paraId="417C369F" w14:textId="77777777" w:rsidR="00000000" w:rsidRDefault="00C43AED">
      <w:pPr>
        <w:pStyle w:val="af0"/>
        <w:rPr>
          <w:rtl/>
        </w:rPr>
      </w:pPr>
      <w:r>
        <w:rPr>
          <w:rFonts w:hint="eastAsia"/>
          <w:rtl/>
        </w:rPr>
        <w:t>אברהם</w:t>
      </w:r>
      <w:r>
        <w:rPr>
          <w:rtl/>
        </w:rPr>
        <w:t xml:space="preserve"> בייגה שוחט (העבודה-מימד):</w:t>
      </w:r>
    </w:p>
    <w:p w14:paraId="554845D5" w14:textId="77777777" w:rsidR="00000000" w:rsidRDefault="00C43AED">
      <w:pPr>
        <w:pStyle w:val="a0"/>
        <w:rPr>
          <w:rFonts w:hint="cs"/>
          <w:rtl/>
        </w:rPr>
      </w:pPr>
    </w:p>
    <w:p w14:paraId="50ABCE93" w14:textId="77777777" w:rsidR="00000000" w:rsidRDefault="00C43AED">
      <w:pPr>
        <w:pStyle w:val="a0"/>
        <w:rPr>
          <w:rFonts w:hint="cs"/>
          <w:rtl/>
        </w:rPr>
      </w:pPr>
      <w:r>
        <w:rPr>
          <w:rFonts w:hint="cs"/>
          <w:rtl/>
        </w:rPr>
        <w:t xml:space="preserve">שלא תיבנה. </w:t>
      </w:r>
    </w:p>
    <w:p w14:paraId="6A20C134" w14:textId="77777777" w:rsidR="00000000" w:rsidRDefault="00C43AED">
      <w:pPr>
        <w:pStyle w:val="a0"/>
        <w:rPr>
          <w:rFonts w:hint="cs"/>
          <w:rtl/>
        </w:rPr>
      </w:pPr>
    </w:p>
    <w:p w14:paraId="05A0E600" w14:textId="77777777" w:rsidR="00000000" w:rsidRDefault="00C43AED">
      <w:pPr>
        <w:pStyle w:val="-"/>
        <w:rPr>
          <w:rtl/>
        </w:rPr>
      </w:pPr>
      <w:bookmarkStart w:id="33" w:name="FS000000458T08_12_2003_16_50_57C"/>
      <w:bookmarkEnd w:id="33"/>
      <w:r>
        <w:rPr>
          <w:rtl/>
        </w:rPr>
        <w:t>חיים רמון (העבודה-מימד):</w:t>
      </w:r>
    </w:p>
    <w:p w14:paraId="08A43604" w14:textId="77777777" w:rsidR="00000000" w:rsidRDefault="00C43AED">
      <w:pPr>
        <w:pStyle w:val="a0"/>
        <w:rPr>
          <w:rtl/>
        </w:rPr>
      </w:pPr>
    </w:p>
    <w:p w14:paraId="1EB8EAC8" w14:textId="77777777" w:rsidR="00000000" w:rsidRDefault="00C43AED">
      <w:pPr>
        <w:pStyle w:val="a0"/>
        <w:rPr>
          <w:rFonts w:hint="cs"/>
          <w:rtl/>
        </w:rPr>
      </w:pPr>
      <w:r>
        <w:rPr>
          <w:rFonts w:hint="cs"/>
          <w:rtl/>
        </w:rPr>
        <w:t>אתה צודק, חבר הכנסת שוחט, שגם ל</w:t>
      </w:r>
      <w:r>
        <w:rPr>
          <w:rFonts w:hint="cs"/>
          <w:rtl/>
        </w:rPr>
        <w:t xml:space="preserve">א תיבנה. </w:t>
      </w:r>
    </w:p>
    <w:p w14:paraId="3713BE64" w14:textId="77777777" w:rsidR="00000000" w:rsidRDefault="00C43AED">
      <w:pPr>
        <w:pStyle w:val="a0"/>
        <w:rPr>
          <w:rFonts w:hint="cs"/>
          <w:rtl/>
        </w:rPr>
      </w:pPr>
    </w:p>
    <w:p w14:paraId="0B7BE3F7" w14:textId="77777777" w:rsidR="00000000" w:rsidRDefault="00C43AED">
      <w:pPr>
        <w:pStyle w:val="a0"/>
        <w:rPr>
          <w:rFonts w:hint="cs"/>
          <w:rtl/>
        </w:rPr>
      </w:pPr>
      <w:r>
        <w:rPr>
          <w:rFonts w:hint="cs"/>
          <w:rtl/>
        </w:rPr>
        <w:t xml:space="preserve">כך שראש הממשלה מוסיף חטא על פשע. אף שהוא יודע שאי-בניית הגדר תמשיך לעלות בחיי אדם </w:t>
      </w:r>
      <w:r>
        <w:rPr>
          <w:rtl/>
        </w:rPr>
        <w:t>–</w:t>
      </w:r>
      <w:r>
        <w:rPr>
          <w:rFonts w:hint="cs"/>
          <w:rtl/>
        </w:rPr>
        <w:t xml:space="preserve"> זה על-פי עדותו </w:t>
      </w:r>
      <w:r>
        <w:rPr>
          <w:rtl/>
        </w:rPr>
        <w:t>–</w:t>
      </w:r>
      <w:r>
        <w:rPr>
          <w:rFonts w:hint="cs"/>
          <w:rtl/>
        </w:rPr>
        <w:t xml:space="preserve"> הוא איננו בונה אותה משיקולים פוליטיים ואידיאולוגיים, גם אם ימותו בני-אדם. </w:t>
      </w:r>
    </w:p>
    <w:p w14:paraId="2AE521D8" w14:textId="77777777" w:rsidR="00000000" w:rsidRDefault="00C43AED">
      <w:pPr>
        <w:pStyle w:val="a0"/>
        <w:rPr>
          <w:rFonts w:hint="cs"/>
          <w:rtl/>
        </w:rPr>
      </w:pPr>
    </w:p>
    <w:p w14:paraId="33502E44" w14:textId="77777777" w:rsidR="00000000" w:rsidRDefault="00C43AED">
      <w:pPr>
        <w:pStyle w:val="a0"/>
        <w:rPr>
          <w:rFonts w:hint="cs"/>
          <w:rtl/>
        </w:rPr>
      </w:pPr>
      <w:r>
        <w:rPr>
          <w:rFonts w:hint="cs"/>
          <w:rtl/>
        </w:rPr>
        <w:t xml:space="preserve"> לאחרונה ראש הממשלה גם מביע אי-אמון, בינתיים רק בדבריו, בנושא של הצע</w:t>
      </w:r>
      <w:r>
        <w:rPr>
          <w:rFonts w:hint="cs"/>
          <w:rtl/>
        </w:rPr>
        <w:t>דים החד-צדדיים. מובן שבמשך שלוש השנים האלה ראש הממשלה לא הביא לא ביטחון ולא שלום, והכלכלה מידרדרת והחברה מתפוררת. רק לפני זמן קצר, לא לפני שנתיים ולא לפני שנה אלא לפני חודשים מספר, בא ראש הממשלה הזה ותקף אותי באופן אישי. מאז תחילת האינתיפאדה אני חושב שצריך</w:t>
      </w:r>
      <w:r>
        <w:rPr>
          <w:rFonts w:hint="cs"/>
          <w:rtl/>
        </w:rPr>
        <w:t xml:space="preserve"> ללכת לצעדים חד-צדדיים, ויותר מאוחר אגיד מה הם. ראש הממשלה תקף אותי והודיע, שאין דבר יותר נורא מצעד חד-צדדי, וצעדים חד-צדדיים הם פרס לטרור; שאין דבר יותר נורא ממה שיקרה אם ננקוט צעדים חד-צדדיים, וזה חורבנה של מדינת ישראל ופגיעה אנושה בביטחון. כך אמר ראש המ</w:t>
      </w:r>
      <w:r>
        <w:rPr>
          <w:rFonts w:hint="cs"/>
          <w:rtl/>
        </w:rPr>
        <w:t xml:space="preserve">משלה. </w:t>
      </w:r>
    </w:p>
    <w:p w14:paraId="260BB588" w14:textId="77777777" w:rsidR="00000000" w:rsidRDefault="00C43AED">
      <w:pPr>
        <w:pStyle w:val="a0"/>
        <w:rPr>
          <w:rFonts w:hint="cs"/>
          <w:rtl/>
        </w:rPr>
      </w:pPr>
    </w:p>
    <w:p w14:paraId="2A3FD92E" w14:textId="77777777" w:rsidR="00000000" w:rsidRDefault="00C43AED">
      <w:pPr>
        <w:pStyle w:val="af0"/>
        <w:rPr>
          <w:rtl/>
        </w:rPr>
      </w:pPr>
      <w:r>
        <w:rPr>
          <w:rFonts w:hint="eastAsia"/>
          <w:rtl/>
        </w:rPr>
        <w:t>נסים</w:t>
      </w:r>
      <w:r>
        <w:rPr>
          <w:rtl/>
        </w:rPr>
        <w:t xml:space="preserve"> דהן (ש"ס):</w:t>
      </w:r>
    </w:p>
    <w:p w14:paraId="6E7B8B15" w14:textId="77777777" w:rsidR="00000000" w:rsidRDefault="00C43AED">
      <w:pPr>
        <w:pStyle w:val="a0"/>
        <w:rPr>
          <w:rFonts w:hint="cs"/>
          <w:rtl/>
        </w:rPr>
      </w:pPr>
    </w:p>
    <w:p w14:paraId="14938883" w14:textId="77777777" w:rsidR="00000000" w:rsidRDefault="00C43AED">
      <w:pPr>
        <w:pStyle w:val="a0"/>
        <w:rPr>
          <w:rFonts w:hint="cs"/>
          <w:rtl/>
        </w:rPr>
      </w:pPr>
      <w:r>
        <w:rPr>
          <w:rFonts w:hint="cs"/>
          <w:rtl/>
        </w:rPr>
        <w:t xml:space="preserve">אתה מתכוון לאולמרט. </w:t>
      </w:r>
    </w:p>
    <w:p w14:paraId="7AE8C202" w14:textId="77777777" w:rsidR="00000000" w:rsidRDefault="00C43AED">
      <w:pPr>
        <w:pStyle w:val="a0"/>
        <w:rPr>
          <w:rFonts w:hint="cs"/>
          <w:rtl/>
        </w:rPr>
      </w:pPr>
    </w:p>
    <w:p w14:paraId="4E67BE50" w14:textId="77777777" w:rsidR="00000000" w:rsidRDefault="00C43AED">
      <w:pPr>
        <w:pStyle w:val="-"/>
        <w:rPr>
          <w:rtl/>
        </w:rPr>
      </w:pPr>
      <w:bookmarkStart w:id="34" w:name="FS000000458T08_12_2003_16_56_46C"/>
      <w:bookmarkEnd w:id="34"/>
      <w:r>
        <w:rPr>
          <w:rtl/>
        </w:rPr>
        <w:t>חיים רמון (העבודה-מימד):</w:t>
      </w:r>
    </w:p>
    <w:p w14:paraId="7CFCD900" w14:textId="77777777" w:rsidR="00000000" w:rsidRDefault="00C43AED">
      <w:pPr>
        <w:pStyle w:val="a0"/>
        <w:rPr>
          <w:rtl/>
        </w:rPr>
      </w:pPr>
    </w:p>
    <w:p w14:paraId="0B1DE251" w14:textId="77777777" w:rsidR="00000000" w:rsidRDefault="00C43AED">
      <w:pPr>
        <w:pStyle w:val="a0"/>
        <w:rPr>
          <w:rFonts w:hint="cs"/>
          <w:rtl/>
        </w:rPr>
      </w:pPr>
      <w:r>
        <w:rPr>
          <w:rFonts w:hint="cs"/>
          <w:rtl/>
        </w:rPr>
        <w:t xml:space="preserve">לא, אני מתכוון לראש הממשלה. אולמרט זה חשבון שלכם, לא חשבון שלי. </w:t>
      </w:r>
    </w:p>
    <w:p w14:paraId="14800715" w14:textId="77777777" w:rsidR="00000000" w:rsidRDefault="00C43AED">
      <w:pPr>
        <w:pStyle w:val="a0"/>
        <w:rPr>
          <w:rFonts w:hint="cs"/>
          <w:rtl/>
        </w:rPr>
      </w:pPr>
    </w:p>
    <w:p w14:paraId="0E9C7950" w14:textId="77777777" w:rsidR="00000000" w:rsidRDefault="00C43AED">
      <w:pPr>
        <w:pStyle w:val="af0"/>
        <w:rPr>
          <w:rtl/>
        </w:rPr>
      </w:pPr>
      <w:r>
        <w:rPr>
          <w:rFonts w:hint="eastAsia"/>
          <w:rtl/>
        </w:rPr>
        <w:t>אברהם</w:t>
      </w:r>
      <w:r>
        <w:rPr>
          <w:rtl/>
        </w:rPr>
        <w:t xml:space="preserve"> בורג (העבודה-מימד):</w:t>
      </w:r>
    </w:p>
    <w:p w14:paraId="23E6ACE2" w14:textId="77777777" w:rsidR="00000000" w:rsidRDefault="00C43AED">
      <w:pPr>
        <w:pStyle w:val="a0"/>
        <w:rPr>
          <w:rFonts w:hint="cs"/>
          <w:rtl/>
        </w:rPr>
      </w:pPr>
    </w:p>
    <w:p w14:paraId="63832421" w14:textId="77777777" w:rsidR="00000000" w:rsidRDefault="00C43AED">
      <w:pPr>
        <w:pStyle w:val="a0"/>
        <w:rPr>
          <w:rFonts w:hint="cs"/>
          <w:rtl/>
        </w:rPr>
      </w:pPr>
      <w:r>
        <w:rPr>
          <w:rFonts w:hint="cs"/>
          <w:rtl/>
        </w:rPr>
        <w:t xml:space="preserve">- - - </w:t>
      </w:r>
    </w:p>
    <w:p w14:paraId="390DF183" w14:textId="77777777" w:rsidR="00000000" w:rsidRDefault="00C43AED">
      <w:pPr>
        <w:pStyle w:val="a0"/>
        <w:rPr>
          <w:rFonts w:hint="cs"/>
          <w:rtl/>
        </w:rPr>
      </w:pPr>
    </w:p>
    <w:p w14:paraId="66F6FB2A" w14:textId="77777777" w:rsidR="00000000" w:rsidRDefault="00C43AED">
      <w:pPr>
        <w:pStyle w:val="af1"/>
        <w:rPr>
          <w:rtl/>
        </w:rPr>
      </w:pPr>
      <w:r>
        <w:rPr>
          <w:rtl/>
        </w:rPr>
        <w:t>היו"ר ראובן ריבלין:</w:t>
      </w:r>
    </w:p>
    <w:p w14:paraId="2C0E6C86" w14:textId="77777777" w:rsidR="00000000" w:rsidRDefault="00C43AED">
      <w:pPr>
        <w:pStyle w:val="a0"/>
        <w:rPr>
          <w:rtl/>
        </w:rPr>
      </w:pPr>
    </w:p>
    <w:p w14:paraId="40662A98" w14:textId="77777777" w:rsidR="00000000" w:rsidRDefault="00C43AED">
      <w:pPr>
        <w:pStyle w:val="a0"/>
        <w:rPr>
          <w:rFonts w:hint="cs"/>
          <w:rtl/>
        </w:rPr>
      </w:pPr>
      <w:r>
        <w:rPr>
          <w:rFonts w:hint="cs"/>
          <w:rtl/>
        </w:rPr>
        <w:t>כל המכובדים לא יעירו הערות כאשר הם עומדים. אני אבקש מהם לא לה</w:t>
      </w:r>
      <w:r>
        <w:rPr>
          <w:rFonts w:hint="cs"/>
          <w:rtl/>
        </w:rPr>
        <w:t xml:space="preserve">גזים בישיבה, אבל לפחות לא בעמידה. </w:t>
      </w:r>
    </w:p>
    <w:p w14:paraId="2A7CE1DC" w14:textId="77777777" w:rsidR="00000000" w:rsidRDefault="00C43AED">
      <w:pPr>
        <w:pStyle w:val="a0"/>
        <w:rPr>
          <w:rFonts w:hint="cs"/>
          <w:rtl/>
        </w:rPr>
      </w:pPr>
    </w:p>
    <w:p w14:paraId="13F18A31" w14:textId="77777777" w:rsidR="00000000" w:rsidRDefault="00C43AED">
      <w:pPr>
        <w:pStyle w:val="-"/>
        <w:rPr>
          <w:rtl/>
        </w:rPr>
      </w:pPr>
      <w:bookmarkStart w:id="35" w:name="FS000000458T08_12_2003_16_58_26C"/>
      <w:bookmarkEnd w:id="35"/>
      <w:r>
        <w:rPr>
          <w:rtl/>
        </w:rPr>
        <w:t>חיים רמון (העבודה-מימד):</w:t>
      </w:r>
    </w:p>
    <w:p w14:paraId="344F4867" w14:textId="77777777" w:rsidR="00000000" w:rsidRDefault="00C43AED">
      <w:pPr>
        <w:pStyle w:val="a0"/>
        <w:rPr>
          <w:rtl/>
        </w:rPr>
      </w:pPr>
    </w:p>
    <w:p w14:paraId="60995FA6" w14:textId="77777777" w:rsidR="00000000" w:rsidRDefault="00C43AED">
      <w:pPr>
        <w:pStyle w:val="a0"/>
        <w:rPr>
          <w:rFonts w:hint="cs"/>
          <w:rtl/>
        </w:rPr>
      </w:pPr>
      <w:r>
        <w:rPr>
          <w:rFonts w:hint="cs"/>
          <w:rtl/>
        </w:rPr>
        <w:t xml:space="preserve">והנה פתאום אומר ראש הממשלה משהו עמום, אבל ברמה העקרונית - צעדים חד-צדדיים. הכיצד? הרי זו הבעת אי-אמון בכל מה שהוא אמר עד היום. </w:t>
      </w:r>
    </w:p>
    <w:p w14:paraId="76F74109" w14:textId="77777777" w:rsidR="00000000" w:rsidRDefault="00C43AED">
      <w:pPr>
        <w:pStyle w:val="a0"/>
        <w:rPr>
          <w:rFonts w:hint="cs"/>
          <w:rtl/>
        </w:rPr>
      </w:pPr>
    </w:p>
    <w:p w14:paraId="0686FF64" w14:textId="77777777" w:rsidR="00000000" w:rsidRDefault="00C43AED">
      <w:pPr>
        <w:pStyle w:val="a0"/>
        <w:rPr>
          <w:rFonts w:hint="cs"/>
          <w:rtl/>
        </w:rPr>
      </w:pPr>
      <w:r>
        <w:rPr>
          <w:rFonts w:hint="cs"/>
          <w:rtl/>
        </w:rPr>
        <w:t>אני שואל את הציבור: ראש ממשלה שטעה כל כך והטעויות והמחדלים שלו על</w:t>
      </w:r>
      <w:r>
        <w:rPr>
          <w:rFonts w:hint="cs"/>
          <w:rtl/>
        </w:rPr>
        <w:t xml:space="preserve">ו ביוקר, במאות חיי אדם, לפי עדותו, איך הוא יכול להמשיך לכהן, אלא אם כן הוא ציני לחלוטין ושום דבר באמת לא נוגע לו? איך הוא יכול לעבור את המהפך הזה של חודש, חודשיים, ולומר אותו? לא לעשות אותו, לומר אותו, כי הוא צריך לעשות אותו? </w:t>
      </w:r>
    </w:p>
    <w:p w14:paraId="04006265" w14:textId="77777777" w:rsidR="00000000" w:rsidRDefault="00C43AED">
      <w:pPr>
        <w:pStyle w:val="a0"/>
        <w:rPr>
          <w:rFonts w:hint="cs"/>
          <w:rtl/>
        </w:rPr>
      </w:pPr>
    </w:p>
    <w:p w14:paraId="1DCB5F9C" w14:textId="77777777" w:rsidR="00000000" w:rsidRDefault="00C43AED">
      <w:pPr>
        <w:pStyle w:val="a0"/>
        <w:rPr>
          <w:rFonts w:hint="cs"/>
          <w:rtl/>
        </w:rPr>
      </w:pPr>
      <w:r>
        <w:rPr>
          <w:rFonts w:hint="cs"/>
          <w:rtl/>
        </w:rPr>
        <w:t>אני רוצה לומר לחברי מהליכוד:</w:t>
      </w:r>
      <w:r>
        <w:rPr>
          <w:rFonts w:hint="cs"/>
          <w:rtl/>
        </w:rPr>
        <w:t xml:space="preserve"> תראו, בסופו של דבר לא יעזור כלום לאף אחד </w:t>
      </w:r>
      <w:r>
        <w:rPr>
          <w:rtl/>
        </w:rPr>
        <w:t>–</w:t>
      </w:r>
      <w:r>
        <w:rPr>
          <w:rFonts w:hint="cs"/>
          <w:rtl/>
        </w:rPr>
        <w:t xml:space="preserve"> זה הדבר החשוב </w:t>
      </w:r>
      <w:r>
        <w:rPr>
          <w:rtl/>
        </w:rPr>
        <w:t>–</w:t>
      </w:r>
      <w:r>
        <w:rPr>
          <w:rFonts w:hint="cs"/>
          <w:rtl/>
        </w:rPr>
        <w:t xml:space="preserve"> אם אנחנו אוהבים את זה או לא אוהבים את זה. בעשור האחרון אין דוגמה לכך שיש קונסנזוס עולמי בנושא מסוים, ובסופו של דבר הקונסנזוס העולמי הזה לא מתקיים. אין דבר כזה. </w:t>
      </w:r>
    </w:p>
    <w:p w14:paraId="1E1FAFE0" w14:textId="77777777" w:rsidR="00000000" w:rsidRDefault="00C43AED">
      <w:pPr>
        <w:pStyle w:val="a0"/>
        <w:rPr>
          <w:rFonts w:hint="cs"/>
          <w:rtl/>
        </w:rPr>
      </w:pPr>
    </w:p>
    <w:p w14:paraId="40AAF3CD" w14:textId="77777777" w:rsidR="00000000" w:rsidRDefault="00C43AED">
      <w:pPr>
        <w:pStyle w:val="af0"/>
        <w:rPr>
          <w:rtl/>
        </w:rPr>
      </w:pPr>
      <w:r>
        <w:rPr>
          <w:rFonts w:hint="eastAsia"/>
          <w:rtl/>
        </w:rPr>
        <w:t>אברהם</w:t>
      </w:r>
      <w:r>
        <w:rPr>
          <w:rtl/>
        </w:rPr>
        <w:t xml:space="preserve"> בורג (העבודה-מימד):</w:t>
      </w:r>
    </w:p>
    <w:p w14:paraId="7957C7A0" w14:textId="77777777" w:rsidR="00000000" w:rsidRDefault="00C43AED">
      <w:pPr>
        <w:pStyle w:val="a0"/>
        <w:rPr>
          <w:rFonts w:hint="cs"/>
          <w:rtl/>
        </w:rPr>
      </w:pPr>
    </w:p>
    <w:p w14:paraId="37924242" w14:textId="77777777" w:rsidR="00000000" w:rsidRDefault="00C43AED">
      <w:pPr>
        <w:pStyle w:val="a0"/>
        <w:rPr>
          <w:rFonts w:hint="cs"/>
          <w:rtl/>
        </w:rPr>
      </w:pPr>
      <w:r>
        <w:rPr>
          <w:rFonts w:hint="cs"/>
          <w:rtl/>
        </w:rPr>
        <w:t>יש קונס</w:t>
      </w:r>
      <w:r>
        <w:rPr>
          <w:rFonts w:hint="cs"/>
          <w:rtl/>
        </w:rPr>
        <w:t xml:space="preserve">נזוס עולמי נגד הגדר. </w:t>
      </w:r>
    </w:p>
    <w:p w14:paraId="01049EA5" w14:textId="77777777" w:rsidR="00000000" w:rsidRDefault="00C43AED">
      <w:pPr>
        <w:pStyle w:val="a0"/>
        <w:rPr>
          <w:rFonts w:hint="cs"/>
          <w:rtl/>
        </w:rPr>
      </w:pPr>
    </w:p>
    <w:p w14:paraId="2946CA0E" w14:textId="77777777" w:rsidR="00000000" w:rsidRDefault="00C43AED">
      <w:pPr>
        <w:pStyle w:val="-"/>
        <w:rPr>
          <w:rtl/>
        </w:rPr>
      </w:pPr>
      <w:bookmarkStart w:id="36" w:name="FS000000458T08_12_2003_17_05_02C"/>
      <w:bookmarkEnd w:id="36"/>
      <w:r>
        <w:rPr>
          <w:rtl/>
        </w:rPr>
        <w:t>חיים רמון (העבודה-מימד):</w:t>
      </w:r>
    </w:p>
    <w:p w14:paraId="1BC231B6" w14:textId="77777777" w:rsidR="00000000" w:rsidRDefault="00C43AED">
      <w:pPr>
        <w:pStyle w:val="a0"/>
        <w:rPr>
          <w:rtl/>
        </w:rPr>
      </w:pPr>
    </w:p>
    <w:p w14:paraId="03F9E20F" w14:textId="77777777" w:rsidR="00000000" w:rsidRDefault="00C43AED">
      <w:pPr>
        <w:pStyle w:val="a0"/>
        <w:rPr>
          <w:rFonts w:hint="cs"/>
          <w:rtl/>
        </w:rPr>
      </w:pPr>
      <w:r>
        <w:rPr>
          <w:rFonts w:hint="cs"/>
          <w:rtl/>
        </w:rPr>
        <w:t xml:space="preserve">אין, אין קונסנזוס עולמי נגד הגדר על "הקו הירוק". </w:t>
      </w:r>
    </w:p>
    <w:p w14:paraId="2462077F" w14:textId="77777777" w:rsidR="00000000" w:rsidRDefault="00C43AED">
      <w:pPr>
        <w:pStyle w:val="a0"/>
        <w:rPr>
          <w:rFonts w:hint="cs"/>
          <w:rtl/>
        </w:rPr>
      </w:pPr>
    </w:p>
    <w:p w14:paraId="5FC64B25" w14:textId="77777777" w:rsidR="00000000" w:rsidRDefault="00C43AED">
      <w:pPr>
        <w:pStyle w:val="af0"/>
        <w:rPr>
          <w:rtl/>
        </w:rPr>
      </w:pPr>
      <w:r>
        <w:rPr>
          <w:rFonts w:hint="eastAsia"/>
          <w:rtl/>
        </w:rPr>
        <w:t>אברהם</w:t>
      </w:r>
      <w:r>
        <w:rPr>
          <w:rtl/>
        </w:rPr>
        <w:t xml:space="preserve"> בורג (העבודה-מימד):</w:t>
      </w:r>
    </w:p>
    <w:p w14:paraId="553DAEE2" w14:textId="77777777" w:rsidR="00000000" w:rsidRDefault="00C43AED">
      <w:pPr>
        <w:pStyle w:val="a0"/>
        <w:rPr>
          <w:rFonts w:hint="cs"/>
          <w:rtl/>
        </w:rPr>
      </w:pPr>
    </w:p>
    <w:p w14:paraId="3A6AED91" w14:textId="77777777" w:rsidR="00000000" w:rsidRDefault="00C43AED">
      <w:pPr>
        <w:pStyle w:val="a0"/>
        <w:rPr>
          <w:rFonts w:hint="cs"/>
          <w:rtl/>
        </w:rPr>
      </w:pPr>
      <w:r>
        <w:rPr>
          <w:rFonts w:hint="cs"/>
          <w:rtl/>
        </w:rPr>
        <w:t>גם הגדר וגם המתווה.</w:t>
      </w:r>
    </w:p>
    <w:p w14:paraId="3328A8DF" w14:textId="77777777" w:rsidR="00000000" w:rsidRDefault="00C43AED">
      <w:pPr>
        <w:pStyle w:val="a0"/>
        <w:rPr>
          <w:rFonts w:hint="cs"/>
          <w:rtl/>
        </w:rPr>
      </w:pPr>
    </w:p>
    <w:p w14:paraId="39E33AA5" w14:textId="77777777" w:rsidR="00000000" w:rsidRDefault="00C43AED">
      <w:pPr>
        <w:pStyle w:val="-"/>
        <w:rPr>
          <w:rtl/>
        </w:rPr>
      </w:pPr>
      <w:bookmarkStart w:id="37" w:name="FS000000458T08_12_2003_17_05_38C"/>
      <w:bookmarkEnd w:id="37"/>
      <w:r>
        <w:rPr>
          <w:rtl/>
        </w:rPr>
        <w:t>חיים רמון (העבודה-מימד):</w:t>
      </w:r>
    </w:p>
    <w:p w14:paraId="5D4D984B" w14:textId="77777777" w:rsidR="00000000" w:rsidRDefault="00C43AED">
      <w:pPr>
        <w:pStyle w:val="a0"/>
        <w:rPr>
          <w:rtl/>
        </w:rPr>
      </w:pPr>
    </w:p>
    <w:p w14:paraId="04D8529C" w14:textId="77777777" w:rsidR="00000000" w:rsidRDefault="00C43AED">
      <w:pPr>
        <w:pStyle w:val="a0"/>
        <w:rPr>
          <w:rFonts w:hint="cs"/>
          <w:rtl/>
        </w:rPr>
      </w:pPr>
      <w:r>
        <w:rPr>
          <w:rFonts w:hint="cs"/>
          <w:rtl/>
        </w:rPr>
        <w:t>חבר הכנסת בורג, אני אומר לך שאין, אני הייתי שם, כולם מדברים אך ורק על התוואי, אף א</w:t>
      </w:r>
      <w:r>
        <w:rPr>
          <w:rFonts w:hint="cs"/>
          <w:rtl/>
        </w:rPr>
        <w:t xml:space="preserve">חד לא מדבר על זכותה של ישראל להקים גדר ביטחונית. </w:t>
      </w:r>
    </w:p>
    <w:p w14:paraId="79E5EA95" w14:textId="77777777" w:rsidR="00000000" w:rsidRDefault="00C43AED">
      <w:pPr>
        <w:pStyle w:val="a0"/>
        <w:rPr>
          <w:rFonts w:hint="cs"/>
          <w:rtl/>
        </w:rPr>
      </w:pPr>
    </w:p>
    <w:p w14:paraId="04655403" w14:textId="77777777" w:rsidR="00000000" w:rsidRDefault="00C43AED">
      <w:pPr>
        <w:pStyle w:val="af1"/>
        <w:rPr>
          <w:rtl/>
        </w:rPr>
      </w:pPr>
      <w:r>
        <w:rPr>
          <w:rtl/>
        </w:rPr>
        <w:t>היו"ר ראובן ריבלין:</w:t>
      </w:r>
    </w:p>
    <w:p w14:paraId="3E54B08F" w14:textId="77777777" w:rsidR="00000000" w:rsidRDefault="00C43AED">
      <w:pPr>
        <w:pStyle w:val="a0"/>
        <w:rPr>
          <w:rtl/>
        </w:rPr>
      </w:pPr>
    </w:p>
    <w:p w14:paraId="52064400" w14:textId="77777777" w:rsidR="00000000" w:rsidRDefault="00C43AED">
      <w:pPr>
        <w:pStyle w:val="a0"/>
        <w:rPr>
          <w:rFonts w:hint="cs"/>
          <w:rtl/>
        </w:rPr>
      </w:pPr>
      <w:r>
        <w:rPr>
          <w:rFonts w:hint="cs"/>
          <w:rtl/>
        </w:rPr>
        <w:t xml:space="preserve">אם היינו מחכים לקונסנזוס עולמי, עד היום לא היינו מקימים את מדינת ישראל. </w:t>
      </w:r>
    </w:p>
    <w:p w14:paraId="556B9CF9" w14:textId="77777777" w:rsidR="00000000" w:rsidRDefault="00C43AED">
      <w:pPr>
        <w:pStyle w:val="a0"/>
        <w:rPr>
          <w:rFonts w:hint="cs"/>
          <w:rtl/>
        </w:rPr>
      </w:pPr>
    </w:p>
    <w:p w14:paraId="1C71E8A8" w14:textId="77777777" w:rsidR="00000000" w:rsidRDefault="00C43AED">
      <w:pPr>
        <w:pStyle w:val="-"/>
        <w:rPr>
          <w:rtl/>
        </w:rPr>
      </w:pPr>
      <w:bookmarkStart w:id="38" w:name="FS000000458T08_12_2003_17_06_40C"/>
      <w:bookmarkEnd w:id="38"/>
      <w:r>
        <w:rPr>
          <w:rtl/>
        </w:rPr>
        <w:t>חיים רמון (העבודה-מימד):</w:t>
      </w:r>
    </w:p>
    <w:p w14:paraId="58F73398" w14:textId="77777777" w:rsidR="00000000" w:rsidRDefault="00C43AED">
      <w:pPr>
        <w:pStyle w:val="a0"/>
        <w:rPr>
          <w:rtl/>
        </w:rPr>
      </w:pPr>
    </w:p>
    <w:p w14:paraId="1E8341C3" w14:textId="77777777" w:rsidR="00000000" w:rsidRDefault="00C43AED">
      <w:pPr>
        <w:pStyle w:val="a0"/>
        <w:rPr>
          <w:rFonts w:hint="cs"/>
          <w:rtl/>
        </w:rPr>
      </w:pPr>
      <w:r>
        <w:rPr>
          <w:rFonts w:hint="cs"/>
          <w:rtl/>
        </w:rPr>
        <w:t xml:space="preserve">אני מודיע לך, שאם היו בונים אותה לפני שנתיים, היא היתה מקובלת גם בתוואי אחר. </w:t>
      </w:r>
    </w:p>
    <w:p w14:paraId="2C7E8CC4" w14:textId="77777777" w:rsidR="00000000" w:rsidRDefault="00C43AED">
      <w:pPr>
        <w:pStyle w:val="a0"/>
        <w:rPr>
          <w:rFonts w:hint="cs"/>
          <w:rtl/>
        </w:rPr>
      </w:pPr>
    </w:p>
    <w:p w14:paraId="0DEAF427" w14:textId="77777777" w:rsidR="00000000" w:rsidRDefault="00C43AED">
      <w:pPr>
        <w:pStyle w:val="af0"/>
        <w:rPr>
          <w:rtl/>
        </w:rPr>
      </w:pPr>
      <w:r>
        <w:rPr>
          <w:rFonts w:hint="eastAsia"/>
          <w:rtl/>
        </w:rPr>
        <w:t>עמרם</w:t>
      </w:r>
      <w:r>
        <w:rPr>
          <w:rtl/>
        </w:rPr>
        <w:t xml:space="preserve"> </w:t>
      </w:r>
      <w:r>
        <w:rPr>
          <w:rtl/>
        </w:rPr>
        <w:t>מצנע (העבודה-מימד):</w:t>
      </w:r>
    </w:p>
    <w:p w14:paraId="09A53172" w14:textId="77777777" w:rsidR="00000000" w:rsidRDefault="00C43AED">
      <w:pPr>
        <w:pStyle w:val="a0"/>
        <w:rPr>
          <w:rFonts w:hint="cs"/>
          <w:rtl/>
        </w:rPr>
      </w:pPr>
    </w:p>
    <w:p w14:paraId="21669B83" w14:textId="77777777" w:rsidR="00000000" w:rsidRDefault="00C43AED">
      <w:pPr>
        <w:pStyle w:val="a0"/>
        <w:rPr>
          <w:rFonts w:hint="cs"/>
          <w:rtl/>
        </w:rPr>
      </w:pPr>
      <w:r>
        <w:rPr>
          <w:rFonts w:hint="cs"/>
          <w:rtl/>
        </w:rPr>
        <w:t xml:space="preserve">אפשר להפסיק. </w:t>
      </w:r>
    </w:p>
    <w:p w14:paraId="7868B3CC" w14:textId="77777777" w:rsidR="00000000" w:rsidRDefault="00C43AED">
      <w:pPr>
        <w:pStyle w:val="a0"/>
        <w:rPr>
          <w:rFonts w:hint="cs"/>
          <w:rtl/>
        </w:rPr>
      </w:pPr>
    </w:p>
    <w:p w14:paraId="63C696B0" w14:textId="77777777" w:rsidR="00000000" w:rsidRDefault="00C43AED">
      <w:pPr>
        <w:pStyle w:val="af0"/>
        <w:rPr>
          <w:rtl/>
        </w:rPr>
      </w:pPr>
      <w:r>
        <w:rPr>
          <w:rFonts w:hint="eastAsia"/>
          <w:rtl/>
        </w:rPr>
        <w:t>רוני</w:t>
      </w:r>
      <w:r>
        <w:rPr>
          <w:rtl/>
        </w:rPr>
        <w:t xml:space="preserve"> בר-און (הליכוד):</w:t>
      </w:r>
    </w:p>
    <w:p w14:paraId="548FC843" w14:textId="77777777" w:rsidR="00000000" w:rsidRDefault="00C43AED">
      <w:pPr>
        <w:pStyle w:val="a0"/>
        <w:rPr>
          <w:rFonts w:hint="cs"/>
          <w:rtl/>
        </w:rPr>
      </w:pPr>
    </w:p>
    <w:p w14:paraId="2B028284" w14:textId="77777777" w:rsidR="00000000" w:rsidRDefault="00C43AED">
      <w:pPr>
        <w:pStyle w:val="a0"/>
        <w:rPr>
          <w:rFonts w:hint="cs"/>
          <w:rtl/>
        </w:rPr>
      </w:pPr>
      <w:r>
        <w:rPr>
          <w:rFonts w:hint="cs"/>
          <w:rtl/>
        </w:rPr>
        <w:t>אני מציע לך לא - - -</w:t>
      </w:r>
    </w:p>
    <w:p w14:paraId="1A55C312" w14:textId="77777777" w:rsidR="00000000" w:rsidRDefault="00C43AED">
      <w:pPr>
        <w:pStyle w:val="a0"/>
        <w:rPr>
          <w:rFonts w:hint="cs"/>
          <w:rtl/>
        </w:rPr>
      </w:pPr>
    </w:p>
    <w:p w14:paraId="67293718" w14:textId="77777777" w:rsidR="00000000" w:rsidRDefault="00C43AED">
      <w:pPr>
        <w:pStyle w:val="-"/>
        <w:rPr>
          <w:rtl/>
        </w:rPr>
      </w:pPr>
      <w:bookmarkStart w:id="39" w:name="FS000000458T08_12_2003_17_07_49C"/>
      <w:bookmarkEnd w:id="39"/>
      <w:r>
        <w:rPr>
          <w:rtl/>
        </w:rPr>
        <w:t>חיים רמון (העבודה-מימד):</w:t>
      </w:r>
    </w:p>
    <w:p w14:paraId="33337E58" w14:textId="77777777" w:rsidR="00000000" w:rsidRDefault="00C43AED">
      <w:pPr>
        <w:pStyle w:val="a0"/>
        <w:rPr>
          <w:rtl/>
        </w:rPr>
      </w:pPr>
    </w:p>
    <w:p w14:paraId="5982BBA7" w14:textId="77777777" w:rsidR="00000000" w:rsidRDefault="00C43AED">
      <w:pPr>
        <w:pStyle w:val="a0"/>
        <w:rPr>
          <w:rFonts w:hint="cs"/>
          <w:rtl/>
        </w:rPr>
      </w:pPr>
      <w:r>
        <w:rPr>
          <w:rFonts w:hint="cs"/>
          <w:rtl/>
        </w:rPr>
        <w:t>אני רוצה לומר לך שכדאי, כי בסוף אתה תהיה שם, השאלה היחידה היא כמה זמן יעבור. אתה תהיה שם, חבר הכנסת רוני בר-און, כולכם תהיו שם, לא יעזור דבר, זה מה ש</w:t>
      </w:r>
      <w:r>
        <w:rPr>
          <w:rFonts w:hint="cs"/>
          <w:rtl/>
        </w:rPr>
        <w:t>יקרה. אני אגיד לך מה יהיה.</w:t>
      </w:r>
    </w:p>
    <w:p w14:paraId="0765CCAA" w14:textId="77777777" w:rsidR="00000000" w:rsidRDefault="00C43AED">
      <w:pPr>
        <w:pStyle w:val="a0"/>
        <w:rPr>
          <w:rFonts w:hint="cs"/>
          <w:rtl/>
        </w:rPr>
      </w:pPr>
    </w:p>
    <w:p w14:paraId="676944D0" w14:textId="77777777" w:rsidR="00000000" w:rsidRDefault="00C43AED">
      <w:pPr>
        <w:pStyle w:val="af1"/>
        <w:rPr>
          <w:rtl/>
        </w:rPr>
      </w:pPr>
      <w:r>
        <w:rPr>
          <w:rtl/>
        </w:rPr>
        <w:t>היו"ר ראובן ריבלין:</w:t>
      </w:r>
    </w:p>
    <w:p w14:paraId="4C81BC19" w14:textId="77777777" w:rsidR="00000000" w:rsidRDefault="00C43AED">
      <w:pPr>
        <w:pStyle w:val="a0"/>
        <w:rPr>
          <w:rtl/>
        </w:rPr>
      </w:pPr>
    </w:p>
    <w:p w14:paraId="2819F170" w14:textId="77777777" w:rsidR="00000000" w:rsidRDefault="00C43AED">
      <w:pPr>
        <w:pStyle w:val="a0"/>
        <w:rPr>
          <w:rFonts w:hint="cs"/>
          <w:rtl/>
        </w:rPr>
      </w:pPr>
      <w:r>
        <w:rPr>
          <w:rFonts w:hint="cs"/>
          <w:rtl/>
        </w:rPr>
        <w:t xml:space="preserve">אני כמעט בטוח שלא כולם יהיו שם. </w:t>
      </w:r>
    </w:p>
    <w:p w14:paraId="06500DD0" w14:textId="77777777" w:rsidR="00000000" w:rsidRDefault="00C43AED">
      <w:pPr>
        <w:pStyle w:val="a0"/>
        <w:rPr>
          <w:rFonts w:hint="cs"/>
          <w:rtl/>
        </w:rPr>
      </w:pPr>
    </w:p>
    <w:p w14:paraId="482E99E9" w14:textId="77777777" w:rsidR="00000000" w:rsidRDefault="00C43AED">
      <w:pPr>
        <w:pStyle w:val="-"/>
        <w:rPr>
          <w:rtl/>
        </w:rPr>
      </w:pPr>
      <w:bookmarkStart w:id="40" w:name="FS000000458T08_12_2003_17_09_08C"/>
      <w:bookmarkEnd w:id="40"/>
      <w:r>
        <w:rPr>
          <w:rtl/>
        </w:rPr>
        <w:t>חיים רמון (העבודה-מימד):</w:t>
      </w:r>
    </w:p>
    <w:p w14:paraId="3ED36612" w14:textId="77777777" w:rsidR="00000000" w:rsidRDefault="00C43AED">
      <w:pPr>
        <w:pStyle w:val="a0"/>
        <w:rPr>
          <w:rtl/>
        </w:rPr>
      </w:pPr>
    </w:p>
    <w:p w14:paraId="4EFFA5FE" w14:textId="77777777" w:rsidR="00000000" w:rsidRDefault="00C43AED">
      <w:pPr>
        <w:pStyle w:val="a0"/>
        <w:rPr>
          <w:rFonts w:hint="cs"/>
          <w:rtl/>
        </w:rPr>
      </w:pPr>
      <w:r>
        <w:rPr>
          <w:rFonts w:hint="cs"/>
          <w:rtl/>
        </w:rPr>
        <w:t xml:space="preserve">אני מדבר על מי שיכריע. </w:t>
      </w:r>
    </w:p>
    <w:p w14:paraId="408FD8DD" w14:textId="77777777" w:rsidR="00000000" w:rsidRDefault="00C43AED">
      <w:pPr>
        <w:pStyle w:val="a0"/>
        <w:rPr>
          <w:rFonts w:hint="cs"/>
          <w:rtl/>
        </w:rPr>
      </w:pPr>
    </w:p>
    <w:p w14:paraId="697F7D16" w14:textId="77777777" w:rsidR="00000000" w:rsidRDefault="00C43AED">
      <w:pPr>
        <w:pStyle w:val="af0"/>
        <w:rPr>
          <w:rtl/>
        </w:rPr>
      </w:pPr>
      <w:r>
        <w:rPr>
          <w:rFonts w:hint="eastAsia"/>
          <w:rtl/>
        </w:rPr>
        <w:t>דוד</w:t>
      </w:r>
      <w:r>
        <w:rPr>
          <w:rtl/>
        </w:rPr>
        <w:t xml:space="preserve"> לוי (הליכוד):</w:t>
      </w:r>
    </w:p>
    <w:p w14:paraId="5AEE96EC" w14:textId="77777777" w:rsidR="00000000" w:rsidRDefault="00C43AED">
      <w:pPr>
        <w:pStyle w:val="a0"/>
        <w:rPr>
          <w:rFonts w:hint="cs"/>
          <w:rtl/>
        </w:rPr>
      </w:pPr>
    </w:p>
    <w:p w14:paraId="0E20C516" w14:textId="77777777" w:rsidR="00000000" w:rsidRDefault="00C43AED">
      <w:pPr>
        <w:pStyle w:val="a0"/>
        <w:rPr>
          <w:rFonts w:hint="cs"/>
          <w:rtl/>
        </w:rPr>
      </w:pPr>
      <w:r>
        <w:rPr>
          <w:rFonts w:hint="cs"/>
          <w:rtl/>
        </w:rPr>
        <w:t xml:space="preserve">לא כולם יהיו שם. </w:t>
      </w:r>
    </w:p>
    <w:p w14:paraId="1A359F4E" w14:textId="77777777" w:rsidR="00000000" w:rsidRDefault="00C43AED">
      <w:pPr>
        <w:pStyle w:val="a0"/>
        <w:rPr>
          <w:rFonts w:hint="cs"/>
          <w:rtl/>
        </w:rPr>
      </w:pPr>
    </w:p>
    <w:p w14:paraId="162D43A9" w14:textId="77777777" w:rsidR="00000000" w:rsidRDefault="00C43AED">
      <w:pPr>
        <w:pStyle w:val="-"/>
        <w:rPr>
          <w:rtl/>
        </w:rPr>
      </w:pPr>
      <w:bookmarkStart w:id="41" w:name="FS000000458T08_12_2003_17_09_57C"/>
      <w:bookmarkEnd w:id="41"/>
      <w:r>
        <w:rPr>
          <w:rtl/>
        </w:rPr>
        <w:t>חיים רמון (העבודה-מימד):</w:t>
      </w:r>
    </w:p>
    <w:p w14:paraId="61897971" w14:textId="77777777" w:rsidR="00000000" w:rsidRDefault="00C43AED">
      <w:pPr>
        <w:pStyle w:val="a0"/>
        <w:rPr>
          <w:rtl/>
        </w:rPr>
      </w:pPr>
    </w:p>
    <w:p w14:paraId="7204D617" w14:textId="77777777" w:rsidR="00000000" w:rsidRDefault="00C43AED">
      <w:pPr>
        <w:pStyle w:val="a0"/>
        <w:rPr>
          <w:rFonts w:hint="cs"/>
          <w:rtl/>
        </w:rPr>
      </w:pPr>
      <w:r>
        <w:rPr>
          <w:rFonts w:hint="cs"/>
          <w:rtl/>
        </w:rPr>
        <w:t>זה יהיה הפתרון, גם אם לא כולם יתמכו בו. אבל אלה שלא יתמכו,</w:t>
      </w:r>
      <w:r>
        <w:rPr>
          <w:rFonts w:hint="cs"/>
          <w:rtl/>
        </w:rPr>
        <w:t xml:space="preserve"> ישמחו על כך שיש רוב נגד דעתם. </w:t>
      </w:r>
    </w:p>
    <w:p w14:paraId="3E961BBA" w14:textId="77777777" w:rsidR="00000000" w:rsidRDefault="00C43AED">
      <w:pPr>
        <w:pStyle w:val="a0"/>
        <w:rPr>
          <w:rFonts w:hint="cs"/>
          <w:rtl/>
        </w:rPr>
      </w:pPr>
    </w:p>
    <w:p w14:paraId="1FB293A7" w14:textId="77777777" w:rsidR="00000000" w:rsidRDefault="00C43AED">
      <w:pPr>
        <w:pStyle w:val="af0"/>
        <w:rPr>
          <w:rtl/>
        </w:rPr>
      </w:pPr>
      <w:r>
        <w:rPr>
          <w:rFonts w:hint="eastAsia"/>
          <w:rtl/>
        </w:rPr>
        <w:t>דוד</w:t>
      </w:r>
      <w:r>
        <w:rPr>
          <w:rtl/>
        </w:rPr>
        <w:t xml:space="preserve"> לוי (הליכוד):</w:t>
      </w:r>
    </w:p>
    <w:p w14:paraId="20D7226B" w14:textId="77777777" w:rsidR="00000000" w:rsidRDefault="00C43AED">
      <w:pPr>
        <w:pStyle w:val="a0"/>
        <w:rPr>
          <w:rFonts w:hint="cs"/>
          <w:rtl/>
        </w:rPr>
      </w:pPr>
    </w:p>
    <w:p w14:paraId="785037E9" w14:textId="77777777" w:rsidR="00000000" w:rsidRDefault="00C43AED">
      <w:pPr>
        <w:pStyle w:val="a0"/>
        <w:rPr>
          <w:rFonts w:hint="cs"/>
          <w:rtl/>
        </w:rPr>
      </w:pPr>
      <w:r>
        <w:rPr>
          <w:rFonts w:hint="cs"/>
          <w:rtl/>
        </w:rPr>
        <w:t xml:space="preserve">אתה זוכר שזה המשפט שאמרתם מעל הדוכן הזה בעניין אוסלו? </w:t>
      </w:r>
    </w:p>
    <w:p w14:paraId="387DEC11" w14:textId="77777777" w:rsidR="00000000" w:rsidRDefault="00C43AED">
      <w:pPr>
        <w:pStyle w:val="a0"/>
        <w:rPr>
          <w:rFonts w:hint="cs"/>
          <w:rtl/>
        </w:rPr>
      </w:pPr>
    </w:p>
    <w:p w14:paraId="51D61CEB" w14:textId="77777777" w:rsidR="00000000" w:rsidRDefault="00C43AED">
      <w:pPr>
        <w:pStyle w:val="-"/>
        <w:rPr>
          <w:rtl/>
        </w:rPr>
      </w:pPr>
      <w:bookmarkStart w:id="42" w:name="FS000000458T08_12_2003_17_11_11C"/>
      <w:bookmarkEnd w:id="42"/>
      <w:r>
        <w:rPr>
          <w:rtl/>
        </w:rPr>
        <w:t>חיים רמון (העבודה-מימד):</w:t>
      </w:r>
    </w:p>
    <w:p w14:paraId="1E204DEC" w14:textId="77777777" w:rsidR="00000000" w:rsidRDefault="00C43AED">
      <w:pPr>
        <w:pStyle w:val="a0"/>
        <w:rPr>
          <w:rtl/>
        </w:rPr>
      </w:pPr>
    </w:p>
    <w:p w14:paraId="585A1573" w14:textId="77777777" w:rsidR="00000000" w:rsidRDefault="00C43AED">
      <w:pPr>
        <w:pStyle w:val="a0"/>
        <w:rPr>
          <w:rFonts w:hint="cs"/>
          <w:rtl/>
        </w:rPr>
      </w:pPr>
      <w:r>
        <w:rPr>
          <w:rFonts w:hint="cs"/>
          <w:rtl/>
        </w:rPr>
        <w:t>מה עניין אוסלו? מה אוסלו היה צריך להביא? אוסלו היה תהליך שהיה צריך להביא שלום, והוא נכשל, אבל המהות לא משתנה. עובדה שראש ה</w:t>
      </w:r>
      <w:r>
        <w:rPr>
          <w:rFonts w:hint="cs"/>
          <w:rtl/>
        </w:rPr>
        <w:t xml:space="preserve">ממשלה הודיע, שהוא יכול להביא ביטחון ושלום בכל מיני דרכים, והוא נכשל כישלון חרוץ בכל הדרך שלו, והוא גם מודה בו. אני אומר שאת אוסלו אפשר היה לנהל אחרת, וזה היה מצליח, אבל ראש הממשלה בא ואומר את זה בניגוד לכל דעותיו. </w:t>
      </w:r>
    </w:p>
    <w:p w14:paraId="12F5B7E5" w14:textId="77777777" w:rsidR="00000000" w:rsidRDefault="00C43AED">
      <w:pPr>
        <w:pStyle w:val="a0"/>
        <w:rPr>
          <w:rFonts w:hint="cs"/>
          <w:rtl/>
        </w:rPr>
      </w:pPr>
    </w:p>
    <w:p w14:paraId="779C7ADE" w14:textId="77777777" w:rsidR="00000000" w:rsidRDefault="00C43AED">
      <w:pPr>
        <w:pStyle w:val="af1"/>
        <w:rPr>
          <w:rtl/>
        </w:rPr>
      </w:pPr>
      <w:r>
        <w:rPr>
          <w:rtl/>
        </w:rPr>
        <w:t>היו"ר ראובן ריבלין:</w:t>
      </w:r>
    </w:p>
    <w:p w14:paraId="49229D12" w14:textId="77777777" w:rsidR="00000000" w:rsidRDefault="00C43AED">
      <w:pPr>
        <w:pStyle w:val="a0"/>
        <w:rPr>
          <w:rtl/>
        </w:rPr>
      </w:pPr>
    </w:p>
    <w:p w14:paraId="4FF09048" w14:textId="77777777" w:rsidR="00000000" w:rsidRDefault="00C43AED">
      <w:pPr>
        <w:pStyle w:val="a0"/>
        <w:rPr>
          <w:rFonts w:hint="cs"/>
          <w:rtl/>
        </w:rPr>
      </w:pPr>
      <w:r>
        <w:rPr>
          <w:rFonts w:hint="cs"/>
          <w:rtl/>
        </w:rPr>
        <w:t>היו, כמו דוד לוי, ש</w:t>
      </w:r>
      <w:r>
        <w:rPr>
          <w:rFonts w:hint="cs"/>
          <w:rtl/>
        </w:rPr>
        <w:t xml:space="preserve">אמרו שמסלול אוסלו הוא מסלול התרסקות בלתי נמנע. </w:t>
      </w:r>
    </w:p>
    <w:p w14:paraId="5ADC04B4" w14:textId="77777777" w:rsidR="00000000" w:rsidRDefault="00C43AED">
      <w:pPr>
        <w:pStyle w:val="a0"/>
        <w:rPr>
          <w:rFonts w:hint="cs"/>
          <w:rtl/>
        </w:rPr>
      </w:pPr>
    </w:p>
    <w:p w14:paraId="45AD5278" w14:textId="77777777" w:rsidR="00000000" w:rsidRDefault="00C43AED">
      <w:pPr>
        <w:pStyle w:val="-"/>
        <w:rPr>
          <w:rtl/>
        </w:rPr>
      </w:pPr>
      <w:bookmarkStart w:id="43" w:name="FS000000458T08_12_2003_17_13_40C"/>
      <w:bookmarkEnd w:id="43"/>
      <w:r>
        <w:rPr>
          <w:rtl/>
        </w:rPr>
        <w:t>חיים רמון (העבודה-מימד):</w:t>
      </w:r>
    </w:p>
    <w:p w14:paraId="2541A0B5" w14:textId="77777777" w:rsidR="00000000" w:rsidRDefault="00C43AED">
      <w:pPr>
        <w:pStyle w:val="a0"/>
        <w:rPr>
          <w:rtl/>
        </w:rPr>
      </w:pPr>
    </w:p>
    <w:p w14:paraId="61BF14CC" w14:textId="77777777" w:rsidR="00000000" w:rsidRDefault="00C43AED">
      <w:pPr>
        <w:pStyle w:val="a0"/>
        <w:rPr>
          <w:rFonts w:hint="cs"/>
          <w:rtl/>
        </w:rPr>
      </w:pPr>
      <w:r>
        <w:rPr>
          <w:rFonts w:hint="cs"/>
          <w:rtl/>
        </w:rPr>
        <w:t xml:space="preserve">לא המסלול, התהליך, היו כאלה. בסופו של דבר, בתהליך כזה או אחר, אנחנו נהיה בגבולות 1967 ונספח את גושי ההתיישבות הגדולים </w:t>
      </w:r>
      <w:r>
        <w:rPr>
          <w:rtl/>
        </w:rPr>
        <w:t>–</w:t>
      </w:r>
      <w:r>
        <w:rPr>
          <w:rFonts w:hint="cs"/>
          <w:rtl/>
        </w:rPr>
        <w:t xml:space="preserve"> אינני יודע אם אלה יהיו 5% או 10% - ונחליף שטחים תמורת זה. ובי</w:t>
      </w:r>
      <w:r>
        <w:rPr>
          <w:rFonts w:hint="cs"/>
          <w:rtl/>
        </w:rPr>
        <w:t>רושלים, מה שערבי יהיה פלסטיני, ומה שיהודי יהיה ישראלי - כך תיראה ירושלים. הפלסטינים יוותרו - - -</w:t>
      </w:r>
    </w:p>
    <w:p w14:paraId="7A8DB62A" w14:textId="77777777" w:rsidR="00000000" w:rsidRDefault="00C43AED">
      <w:pPr>
        <w:pStyle w:val="a0"/>
        <w:rPr>
          <w:rFonts w:hint="cs"/>
          <w:rtl/>
        </w:rPr>
      </w:pPr>
    </w:p>
    <w:p w14:paraId="29926438" w14:textId="77777777" w:rsidR="00000000" w:rsidRDefault="00C43AED">
      <w:pPr>
        <w:pStyle w:val="af0"/>
        <w:rPr>
          <w:rtl/>
        </w:rPr>
      </w:pPr>
      <w:r>
        <w:rPr>
          <w:rFonts w:hint="eastAsia"/>
          <w:rtl/>
        </w:rPr>
        <w:t>חיים</w:t>
      </w:r>
      <w:r>
        <w:rPr>
          <w:rtl/>
        </w:rPr>
        <w:t xml:space="preserve"> אורון (מרצ):</w:t>
      </w:r>
    </w:p>
    <w:p w14:paraId="701B6EAA" w14:textId="77777777" w:rsidR="00000000" w:rsidRDefault="00C43AED">
      <w:pPr>
        <w:pStyle w:val="a0"/>
        <w:rPr>
          <w:rFonts w:hint="cs"/>
          <w:rtl/>
        </w:rPr>
      </w:pPr>
    </w:p>
    <w:p w14:paraId="6771640B" w14:textId="77777777" w:rsidR="00000000" w:rsidRDefault="00C43AED">
      <w:pPr>
        <w:pStyle w:val="a0"/>
        <w:rPr>
          <w:rFonts w:hint="cs"/>
          <w:rtl/>
        </w:rPr>
      </w:pPr>
      <w:r>
        <w:rPr>
          <w:rFonts w:hint="cs"/>
          <w:rtl/>
        </w:rPr>
        <w:t xml:space="preserve">מה שאתה אומר זה ז'נבה. </w:t>
      </w:r>
    </w:p>
    <w:p w14:paraId="0417F69B" w14:textId="77777777" w:rsidR="00000000" w:rsidRDefault="00C43AED">
      <w:pPr>
        <w:pStyle w:val="a0"/>
        <w:rPr>
          <w:rFonts w:hint="cs"/>
          <w:rtl/>
        </w:rPr>
      </w:pPr>
    </w:p>
    <w:p w14:paraId="265C4E69" w14:textId="77777777" w:rsidR="00000000" w:rsidRDefault="00C43AED">
      <w:pPr>
        <w:pStyle w:val="-"/>
        <w:rPr>
          <w:rtl/>
        </w:rPr>
      </w:pPr>
      <w:bookmarkStart w:id="44" w:name="FS000000458T08_12_2003_17_15_51C"/>
      <w:bookmarkEnd w:id="44"/>
      <w:r>
        <w:rPr>
          <w:rtl/>
        </w:rPr>
        <w:t>חיים רמון (העבודה-מימד):</w:t>
      </w:r>
    </w:p>
    <w:p w14:paraId="3E38CB2A" w14:textId="77777777" w:rsidR="00000000" w:rsidRDefault="00C43AED">
      <w:pPr>
        <w:pStyle w:val="a0"/>
        <w:rPr>
          <w:rtl/>
        </w:rPr>
      </w:pPr>
    </w:p>
    <w:p w14:paraId="23D6ECDE" w14:textId="77777777" w:rsidR="00000000" w:rsidRDefault="00C43AED">
      <w:pPr>
        <w:pStyle w:val="a0"/>
        <w:rPr>
          <w:rFonts w:hint="cs"/>
          <w:rtl/>
        </w:rPr>
      </w:pPr>
      <w:r>
        <w:rPr>
          <w:rFonts w:hint="cs"/>
          <w:rtl/>
        </w:rPr>
        <w:t>ז'נבה היא מקרה פרטי של מה שאני אומר - אני לא מתנגד לה, אף פעם לא התנגדתי. אלה בדיוק העקר</w:t>
      </w:r>
      <w:r>
        <w:rPr>
          <w:rFonts w:hint="cs"/>
          <w:rtl/>
        </w:rPr>
        <w:t xml:space="preserve">ונות שיהיו. גם אתם אומרים בז'נבה, על בסיס העקרונות, שהממשלה לא תהיה אותו דבר והיא תעשה דברים שונים, אבל אלה יהיו העקרונות, ואני מאמין בעקרונות האלה. </w:t>
      </w:r>
    </w:p>
    <w:p w14:paraId="0749B5A0" w14:textId="77777777" w:rsidR="00000000" w:rsidRDefault="00C43AED">
      <w:pPr>
        <w:pStyle w:val="a0"/>
        <w:rPr>
          <w:rFonts w:hint="cs"/>
          <w:rtl/>
        </w:rPr>
      </w:pPr>
    </w:p>
    <w:p w14:paraId="31C97EB6" w14:textId="77777777" w:rsidR="00000000" w:rsidRDefault="00C43AED">
      <w:pPr>
        <w:pStyle w:val="af0"/>
        <w:rPr>
          <w:rtl/>
        </w:rPr>
      </w:pPr>
      <w:r>
        <w:rPr>
          <w:rFonts w:hint="eastAsia"/>
          <w:rtl/>
        </w:rPr>
        <w:t>חיים</w:t>
      </w:r>
      <w:r>
        <w:rPr>
          <w:rtl/>
        </w:rPr>
        <w:t xml:space="preserve"> אורון (מרצ):</w:t>
      </w:r>
    </w:p>
    <w:p w14:paraId="1A0EDFD1" w14:textId="77777777" w:rsidR="00000000" w:rsidRDefault="00C43AED">
      <w:pPr>
        <w:pStyle w:val="a0"/>
        <w:rPr>
          <w:rFonts w:hint="cs"/>
          <w:rtl/>
        </w:rPr>
      </w:pPr>
    </w:p>
    <w:p w14:paraId="47AD0448" w14:textId="77777777" w:rsidR="00000000" w:rsidRDefault="00C43AED">
      <w:pPr>
        <w:pStyle w:val="a0"/>
        <w:rPr>
          <w:rFonts w:hint="cs"/>
          <w:rtl/>
        </w:rPr>
      </w:pPr>
      <w:r>
        <w:rPr>
          <w:rFonts w:hint="cs"/>
          <w:rtl/>
        </w:rPr>
        <w:t xml:space="preserve">אני יודע מה אנחנו אומרים, השאלה מה אתה אומר. </w:t>
      </w:r>
    </w:p>
    <w:p w14:paraId="538A1034" w14:textId="77777777" w:rsidR="00000000" w:rsidRDefault="00C43AED">
      <w:pPr>
        <w:pStyle w:val="a0"/>
        <w:rPr>
          <w:rFonts w:hint="cs"/>
          <w:rtl/>
        </w:rPr>
      </w:pPr>
    </w:p>
    <w:p w14:paraId="729C70C1" w14:textId="77777777" w:rsidR="00000000" w:rsidRDefault="00C43AED">
      <w:pPr>
        <w:pStyle w:val="-"/>
        <w:rPr>
          <w:rtl/>
        </w:rPr>
      </w:pPr>
      <w:bookmarkStart w:id="45" w:name="FS000000458T08_12_2003_16_35_48C"/>
      <w:bookmarkEnd w:id="45"/>
      <w:r>
        <w:rPr>
          <w:rtl/>
        </w:rPr>
        <w:t>חיים רמון (העבודה-מימד):</w:t>
      </w:r>
    </w:p>
    <w:p w14:paraId="769EA275" w14:textId="77777777" w:rsidR="00000000" w:rsidRDefault="00C43AED">
      <w:pPr>
        <w:pStyle w:val="a0"/>
        <w:rPr>
          <w:rtl/>
        </w:rPr>
      </w:pPr>
    </w:p>
    <w:p w14:paraId="3ECB5691" w14:textId="77777777" w:rsidR="00000000" w:rsidRDefault="00C43AED">
      <w:pPr>
        <w:pStyle w:val="a0"/>
        <w:rPr>
          <w:rFonts w:hint="cs"/>
          <w:rtl/>
        </w:rPr>
      </w:pPr>
      <w:r>
        <w:rPr>
          <w:rFonts w:hint="cs"/>
          <w:rtl/>
        </w:rPr>
        <w:t>לכן אני  מעדי</w:t>
      </w:r>
      <w:r>
        <w:rPr>
          <w:rFonts w:hint="cs"/>
          <w:rtl/>
        </w:rPr>
        <w:t xml:space="preserve">ף את העקרונות על פני עשרת הדיברות. </w:t>
      </w:r>
    </w:p>
    <w:p w14:paraId="19C4E074" w14:textId="77777777" w:rsidR="00000000" w:rsidRDefault="00C43AED">
      <w:pPr>
        <w:pStyle w:val="a0"/>
        <w:rPr>
          <w:rFonts w:hint="cs"/>
          <w:rtl/>
        </w:rPr>
      </w:pPr>
    </w:p>
    <w:p w14:paraId="30E38B92" w14:textId="77777777" w:rsidR="00000000" w:rsidRDefault="00C43AED">
      <w:pPr>
        <w:pStyle w:val="af1"/>
        <w:rPr>
          <w:rtl/>
        </w:rPr>
      </w:pPr>
      <w:r>
        <w:rPr>
          <w:rtl/>
        </w:rPr>
        <w:t>היו"ר ראובן ריבלין:</w:t>
      </w:r>
    </w:p>
    <w:p w14:paraId="246E3A2E" w14:textId="77777777" w:rsidR="00000000" w:rsidRDefault="00C43AED">
      <w:pPr>
        <w:pStyle w:val="a0"/>
        <w:rPr>
          <w:rtl/>
        </w:rPr>
      </w:pPr>
    </w:p>
    <w:p w14:paraId="33BABDE5" w14:textId="77777777" w:rsidR="00000000" w:rsidRDefault="00C43AED">
      <w:pPr>
        <w:pStyle w:val="a0"/>
        <w:rPr>
          <w:rFonts w:hint="cs"/>
          <w:rtl/>
        </w:rPr>
      </w:pPr>
      <w:r>
        <w:rPr>
          <w:rFonts w:hint="cs"/>
          <w:rtl/>
        </w:rPr>
        <w:t>אם יאמרו עכשיו: רמון יחלק את ירושלים, אתה תכעס?</w:t>
      </w:r>
    </w:p>
    <w:p w14:paraId="1E13C319" w14:textId="77777777" w:rsidR="00000000" w:rsidRDefault="00C43AED">
      <w:pPr>
        <w:pStyle w:val="a0"/>
        <w:ind w:firstLine="0"/>
        <w:rPr>
          <w:rFonts w:hint="cs"/>
          <w:rtl/>
        </w:rPr>
      </w:pPr>
    </w:p>
    <w:p w14:paraId="773065CD" w14:textId="77777777" w:rsidR="00000000" w:rsidRDefault="00C43AED">
      <w:pPr>
        <w:pStyle w:val="-"/>
        <w:rPr>
          <w:rtl/>
        </w:rPr>
      </w:pPr>
      <w:bookmarkStart w:id="46" w:name="FS000000458T08_12_2003_16_36_59C"/>
      <w:bookmarkEnd w:id="46"/>
      <w:r>
        <w:rPr>
          <w:rtl/>
        </w:rPr>
        <w:t>חיים רמון (העבודה-מימד):</w:t>
      </w:r>
    </w:p>
    <w:p w14:paraId="16BE73DE" w14:textId="77777777" w:rsidR="00000000" w:rsidRDefault="00C43AED">
      <w:pPr>
        <w:pStyle w:val="a0"/>
        <w:rPr>
          <w:rtl/>
        </w:rPr>
      </w:pPr>
    </w:p>
    <w:p w14:paraId="236FD202" w14:textId="77777777" w:rsidR="00000000" w:rsidRDefault="00C43AED">
      <w:pPr>
        <w:pStyle w:val="a0"/>
        <w:rPr>
          <w:rFonts w:hint="cs"/>
          <w:rtl/>
        </w:rPr>
      </w:pPr>
      <w:r>
        <w:rPr>
          <w:rFonts w:hint="cs"/>
          <w:rtl/>
        </w:rPr>
        <w:t>לא. אחרי שאולמרט מחלק, מי אני הקטן?</w:t>
      </w:r>
    </w:p>
    <w:p w14:paraId="13D85FB6" w14:textId="77777777" w:rsidR="00000000" w:rsidRDefault="00C43AED">
      <w:pPr>
        <w:pStyle w:val="a0"/>
        <w:rPr>
          <w:rFonts w:hint="cs"/>
          <w:rtl/>
        </w:rPr>
      </w:pPr>
    </w:p>
    <w:p w14:paraId="6EDC7972" w14:textId="77777777" w:rsidR="00000000" w:rsidRDefault="00C43AED">
      <w:pPr>
        <w:pStyle w:val="af1"/>
        <w:rPr>
          <w:rtl/>
        </w:rPr>
      </w:pPr>
      <w:r>
        <w:rPr>
          <w:rtl/>
        </w:rPr>
        <w:t>היו"ר ראובן ריבלין:</w:t>
      </w:r>
    </w:p>
    <w:p w14:paraId="1B2BEA53" w14:textId="77777777" w:rsidR="00000000" w:rsidRDefault="00C43AED">
      <w:pPr>
        <w:pStyle w:val="a0"/>
        <w:rPr>
          <w:rtl/>
        </w:rPr>
      </w:pPr>
    </w:p>
    <w:p w14:paraId="7EC938CE" w14:textId="77777777" w:rsidR="00000000" w:rsidRDefault="00C43AED">
      <w:pPr>
        <w:pStyle w:val="a0"/>
        <w:rPr>
          <w:rFonts w:hint="cs"/>
          <w:rtl/>
        </w:rPr>
      </w:pPr>
      <w:r>
        <w:rPr>
          <w:rFonts w:hint="cs"/>
          <w:rtl/>
        </w:rPr>
        <w:t xml:space="preserve">רק שאלתי אותך. </w:t>
      </w:r>
    </w:p>
    <w:p w14:paraId="0895420E" w14:textId="77777777" w:rsidR="00000000" w:rsidRDefault="00C43AED">
      <w:pPr>
        <w:pStyle w:val="a0"/>
        <w:rPr>
          <w:rFonts w:hint="cs"/>
          <w:rtl/>
        </w:rPr>
      </w:pPr>
    </w:p>
    <w:p w14:paraId="6113D971" w14:textId="77777777" w:rsidR="00000000" w:rsidRDefault="00C43AED">
      <w:pPr>
        <w:pStyle w:val="-"/>
        <w:rPr>
          <w:rtl/>
        </w:rPr>
      </w:pPr>
      <w:bookmarkStart w:id="47" w:name="FS000000458T08_12_2003_16_37_23C"/>
      <w:bookmarkEnd w:id="47"/>
      <w:r>
        <w:rPr>
          <w:rtl/>
        </w:rPr>
        <w:t>חיים רמון (העבודה-מימד):</w:t>
      </w:r>
    </w:p>
    <w:p w14:paraId="5189B365" w14:textId="77777777" w:rsidR="00000000" w:rsidRDefault="00C43AED">
      <w:pPr>
        <w:pStyle w:val="a0"/>
        <w:rPr>
          <w:rtl/>
        </w:rPr>
      </w:pPr>
    </w:p>
    <w:p w14:paraId="2AB40063" w14:textId="77777777" w:rsidR="00000000" w:rsidRDefault="00C43AED">
      <w:pPr>
        <w:pStyle w:val="a0"/>
        <w:rPr>
          <w:rFonts w:hint="cs"/>
          <w:rtl/>
        </w:rPr>
      </w:pPr>
      <w:r>
        <w:rPr>
          <w:rFonts w:hint="cs"/>
          <w:rtl/>
        </w:rPr>
        <w:t>אני מחלק אותה בין יהוד</w:t>
      </w:r>
      <w:r>
        <w:rPr>
          <w:rFonts w:hint="cs"/>
          <w:rtl/>
        </w:rPr>
        <w:t xml:space="preserve">ים לבין ערבים. זה מה שאני עושה, כי אני חושב שוואלג'ה, זה אסון אם היא תהיה במדינת ישראל. אתה, אדוני היושב-ראש, חושב שוואלג'ה זה המקום הכי קדוש כמעט. </w:t>
      </w:r>
    </w:p>
    <w:p w14:paraId="567F8F82" w14:textId="77777777" w:rsidR="00000000" w:rsidRDefault="00C43AED">
      <w:pPr>
        <w:pStyle w:val="a0"/>
        <w:rPr>
          <w:rFonts w:hint="cs"/>
          <w:rtl/>
        </w:rPr>
      </w:pPr>
    </w:p>
    <w:p w14:paraId="76B15B3F" w14:textId="77777777" w:rsidR="00000000" w:rsidRDefault="00C43AED">
      <w:pPr>
        <w:pStyle w:val="af1"/>
        <w:rPr>
          <w:rtl/>
        </w:rPr>
      </w:pPr>
      <w:r>
        <w:rPr>
          <w:rtl/>
        </w:rPr>
        <w:t>היו"ר ראובן ריבלין:</w:t>
      </w:r>
    </w:p>
    <w:p w14:paraId="0D0664BE" w14:textId="77777777" w:rsidR="00000000" w:rsidRDefault="00C43AED">
      <w:pPr>
        <w:pStyle w:val="a0"/>
        <w:rPr>
          <w:rtl/>
        </w:rPr>
      </w:pPr>
    </w:p>
    <w:p w14:paraId="49539362" w14:textId="77777777" w:rsidR="00000000" w:rsidRDefault="00C43AED">
      <w:pPr>
        <w:pStyle w:val="a0"/>
        <w:rPr>
          <w:rFonts w:hint="cs"/>
          <w:rtl/>
        </w:rPr>
      </w:pPr>
      <w:r>
        <w:rPr>
          <w:rFonts w:hint="cs"/>
          <w:rtl/>
        </w:rPr>
        <w:t xml:space="preserve">אבל  יש שם ישראלים, אז גם אותם תוציא מהכלל? </w:t>
      </w:r>
    </w:p>
    <w:p w14:paraId="2649DF95" w14:textId="77777777" w:rsidR="00000000" w:rsidRDefault="00C43AED">
      <w:pPr>
        <w:pStyle w:val="a0"/>
        <w:rPr>
          <w:rFonts w:hint="cs"/>
          <w:rtl/>
        </w:rPr>
      </w:pPr>
    </w:p>
    <w:p w14:paraId="7B132DD1" w14:textId="77777777" w:rsidR="00000000" w:rsidRDefault="00C43AED">
      <w:pPr>
        <w:pStyle w:val="-"/>
        <w:rPr>
          <w:rtl/>
        </w:rPr>
      </w:pPr>
      <w:bookmarkStart w:id="48" w:name="FS000000458T08_12_2003_16_39_08C"/>
      <w:bookmarkEnd w:id="48"/>
      <w:r>
        <w:rPr>
          <w:rtl/>
        </w:rPr>
        <w:t>חיים רמון (העבודה-מימד):</w:t>
      </w:r>
    </w:p>
    <w:p w14:paraId="29D1B133" w14:textId="77777777" w:rsidR="00000000" w:rsidRDefault="00C43AED">
      <w:pPr>
        <w:pStyle w:val="a0"/>
        <w:rPr>
          <w:rtl/>
        </w:rPr>
      </w:pPr>
    </w:p>
    <w:p w14:paraId="6C87B82F" w14:textId="77777777" w:rsidR="00000000" w:rsidRDefault="00C43AED">
      <w:pPr>
        <w:pStyle w:val="a0"/>
        <w:rPr>
          <w:rFonts w:hint="cs"/>
          <w:rtl/>
        </w:rPr>
      </w:pPr>
      <w:r>
        <w:rPr>
          <w:rFonts w:hint="cs"/>
          <w:rtl/>
        </w:rPr>
        <w:t>אני מחלק את י</w:t>
      </w:r>
      <w:r>
        <w:rPr>
          <w:rFonts w:hint="cs"/>
          <w:rtl/>
        </w:rPr>
        <w:t xml:space="preserve">רושלים - - - </w:t>
      </w:r>
    </w:p>
    <w:p w14:paraId="2DB1C7EE" w14:textId="77777777" w:rsidR="00000000" w:rsidRDefault="00C43AED">
      <w:pPr>
        <w:pStyle w:val="a0"/>
        <w:rPr>
          <w:rFonts w:hint="cs"/>
          <w:rtl/>
        </w:rPr>
      </w:pPr>
    </w:p>
    <w:p w14:paraId="184FBBD2" w14:textId="77777777" w:rsidR="00000000" w:rsidRDefault="00C43AED">
      <w:pPr>
        <w:pStyle w:val="af1"/>
        <w:rPr>
          <w:rtl/>
        </w:rPr>
      </w:pPr>
      <w:r>
        <w:rPr>
          <w:rtl/>
        </w:rPr>
        <w:t>היו"ר ראובן ריבלין:</w:t>
      </w:r>
    </w:p>
    <w:p w14:paraId="45E53045" w14:textId="77777777" w:rsidR="00000000" w:rsidRDefault="00C43AED">
      <w:pPr>
        <w:pStyle w:val="a0"/>
        <w:rPr>
          <w:rtl/>
        </w:rPr>
      </w:pPr>
    </w:p>
    <w:p w14:paraId="04799DC3" w14:textId="77777777" w:rsidR="00000000" w:rsidRDefault="00C43AED">
      <w:pPr>
        <w:pStyle w:val="a0"/>
        <w:rPr>
          <w:rFonts w:hint="cs"/>
          <w:rtl/>
        </w:rPr>
      </w:pPr>
      <w:r>
        <w:rPr>
          <w:rFonts w:hint="cs"/>
          <w:rtl/>
        </w:rPr>
        <w:t xml:space="preserve">חבר הכנסת טיבי, איפה אדוני גר, בירושלים? </w:t>
      </w:r>
    </w:p>
    <w:p w14:paraId="48A5FB62" w14:textId="77777777" w:rsidR="00000000" w:rsidRDefault="00C43AED">
      <w:pPr>
        <w:pStyle w:val="a0"/>
        <w:rPr>
          <w:rFonts w:hint="cs"/>
          <w:rtl/>
        </w:rPr>
      </w:pPr>
    </w:p>
    <w:p w14:paraId="22A9CBA0" w14:textId="77777777" w:rsidR="00000000" w:rsidRDefault="00C43AED">
      <w:pPr>
        <w:pStyle w:val="-"/>
        <w:rPr>
          <w:rtl/>
        </w:rPr>
      </w:pPr>
      <w:bookmarkStart w:id="49" w:name="FS000000458T08_12_2003_16_39_45C"/>
      <w:bookmarkEnd w:id="49"/>
      <w:r>
        <w:rPr>
          <w:rtl/>
        </w:rPr>
        <w:t>חיים רמון (העבודה-מימד):</w:t>
      </w:r>
    </w:p>
    <w:p w14:paraId="66F5779D" w14:textId="77777777" w:rsidR="00000000" w:rsidRDefault="00C43AED">
      <w:pPr>
        <w:pStyle w:val="a0"/>
        <w:rPr>
          <w:rtl/>
        </w:rPr>
      </w:pPr>
    </w:p>
    <w:p w14:paraId="71FAAE9B" w14:textId="77777777" w:rsidR="00000000" w:rsidRDefault="00C43AED">
      <w:pPr>
        <w:pStyle w:val="a0"/>
        <w:rPr>
          <w:rFonts w:hint="cs"/>
          <w:rtl/>
        </w:rPr>
      </w:pPr>
      <w:r>
        <w:rPr>
          <w:rFonts w:hint="cs"/>
          <w:rtl/>
        </w:rPr>
        <w:t>נו, אז מה?</w:t>
      </w:r>
    </w:p>
    <w:p w14:paraId="390951B7" w14:textId="77777777" w:rsidR="00000000" w:rsidRDefault="00C43AED">
      <w:pPr>
        <w:pStyle w:val="a0"/>
        <w:rPr>
          <w:rFonts w:hint="cs"/>
          <w:rtl/>
        </w:rPr>
      </w:pPr>
    </w:p>
    <w:p w14:paraId="3590B86A" w14:textId="77777777" w:rsidR="00000000" w:rsidRDefault="00C43AED">
      <w:pPr>
        <w:pStyle w:val="af1"/>
        <w:rPr>
          <w:rtl/>
        </w:rPr>
      </w:pPr>
      <w:r>
        <w:rPr>
          <w:rtl/>
        </w:rPr>
        <w:t>היו"ר ראובן ריבלין:</w:t>
      </w:r>
    </w:p>
    <w:p w14:paraId="0BFF99AC" w14:textId="77777777" w:rsidR="00000000" w:rsidRDefault="00C43AED">
      <w:pPr>
        <w:pStyle w:val="a0"/>
        <w:rPr>
          <w:rtl/>
        </w:rPr>
      </w:pPr>
    </w:p>
    <w:p w14:paraId="67B702D2" w14:textId="77777777" w:rsidR="00000000" w:rsidRDefault="00C43AED">
      <w:pPr>
        <w:pStyle w:val="a0"/>
        <w:rPr>
          <w:rFonts w:hint="cs"/>
          <w:rtl/>
        </w:rPr>
      </w:pPr>
      <w:r>
        <w:rPr>
          <w:rFonts w:hint="cs"/>
          <w:rtl/>
        </w:rPr>
        <w:t>אדוני רוצה להפריד בין יהודים וערבים בירושלים?</w:t>
      </w:r>
    </w:p>
    <w:p w14:paraId="72F419FD" w14:textId="77777777" w:rsidR="00000000" w:rsidRDefault="00C43AED">
      <w:pPr>
        <w:pStyle w:val="a0"/>
        <w:rPr>
          <w:rFonts w:hint="cs"/>
          <w:rtl/>
        </w:rPr>
      </w:pPr>
    </w:p>
    <w:p w14:paraId="1995E7BD" w14:textId="77777777" w:rsidR="00000000" w:rsidRDefault="00C43AED">
      <w:pPr>
        <w:pStyle w:val="-"/>
        <w:rPr>
          <w:rtl/>
        </w:rPr>
      </w:pPr>
      <w:bookmarkStart w:id="50" w:name="FS000000458T08_12_2003_16_40_08C"/>
      <w:bookmarkEnd w:id="50"/>
      <w:r>
        <w:rPr>
          <w:rtl/>
        </w:rPr>
        <w:t>חיים רמון (העבודה-מימד):</w:t>
      </w:r>
    </w:p>
    <w:p w14:paraId="26E7F5A2" w14:textId="77777777" w:rsidR="00000000" w:rsidRDefault="00C43AED">
      <w:pPr>
        <w:pStyle w:val="a0"/>
        <w:rPr>
          <w:rtl/>
        </w:rPr>
      </w:pPr>
    </w:p>
    <w:p w14:paraId="2BC715A1" w14:textId="77777777" w:rsidR="00000000" w:rsidRDefault="00C43AED">
      <w:pPr>
        <w:pStyle w:val="a0"/>
        <w:rPr>
          <w:rFonts w:hint="cs"/>
          <w:rtl/>
        </w:rPr>
      </w:pPr>
      <w:r>
        <w:rPr>
          <w:rFonts w:hint="cs"/>
          <w:rtl/>
        </w:rPr>
        <w:t>בוודאי.</w:t>
      </w:r>
    </w:p>
    <w:p w14:paraId="0F9589CC" w14:textId="77777777" w:rsidR="00000000" w:rsidRDefault="00C43AED">
      <w:pPr>
        <w:pStyle w:val="a0"/>
        <w:rPr>
          <w:rFonts w:hint="cs"/>
          <w:rtl/>
        </w:rPr>
      </w:pPr>
    </w:p>
    <w:p w14:paraId="76D41572" w14:textId="77777777" w:rsidR="00000000" w:rsidRDefault="00C43AED">
      <w:pPr>
        <w:pStyle w:val="af0"/>
        <w:rPr>
          <w:rtl/>
        </w:rPr>
      </w:pPr>
      <w:r>
        <w:rPr>
          <w:rFonts w:hint="eastAsia"/>
          <w:rtl/>
        </w:rPr>
        <w:t>אחמד</w:t>
      </w:r>
      <w:r>
        <w:rPr>
          <w:rtl/>
        </w:rPr>
        <w:t xml:space="preserve"> טיבי (חד"ש-תע"ל):</w:t>
      </w:r>
    </w:p>
    <w:p w14:paraId="4147BB69" w14:textId="77777777" w:rsidR="00000000" w:rsidRDefault="00C43AED">
      <w:pPr>
        <w:pStyle w:val="a0"/>
        <w:rPr>
          <w:rFonts w:hint="cs"/>
          <w:rtl/>
        </w:rPr>
      </w:pPr>
    </w:p>
    <w:p w14:paraId="77ED94DE" w14:textId="77777777" w:rsidR="00000000" w:rsidRDefault="00C43AED">
      <w:pPr>
        <w:pStyle w:val="a0"/>
        <w:rPr>
          <w:rFonts w:hint="cs"/>
          <w:rtl/>
        </w:rPr>
      </w:pPr>
      <w:r>
        <w:rPr>
          <w:rFonts w:hint="cs"/>
          <w:rtl/>
        </w:rPr>
        <w:t xml:space="preserve">- - - </w:t>
      </w:r>
    </w:p>
    <w:p w14:paraId="7074EDCD" w14:textId="77777777" w:rsidR="00000000" w:rsidRDefault="00C43AED">
      <w:pPr>
        <w:pStyle w:val="a0"/>
        <w:rPr>
          <w:rFonts w:hint="cs"/>
          <w:rtl/>
        </w:rPr>
      </w:pPr>
    </w:p>
    <w:p w14:paraId="50D3B3B4" w14:textId="77777777" w:rsidR="00000000" w:rsidRDefault="00C43AED">
      <w:pPr>
        <w:pStyle w:val="-"/>
        <w:rPr>
          <w:rtl/>
        </w:rPr>
      </w:pPr>
      <w:bookmarkStart w:id="51" w:name="FS000000458T08_12_2003_16_40_27C"/>
      <w:bookmarkEnd w:id="51"/>
      <w:r>
        <w:rPr>
          <w:rtl/>
        </w:rPr>
        <w:t>חיים</w:t>
      </w:r>
      <w:r>
        <w:rPr>
          <w:rtl/>
        </w:rPr>
        <w:t xml:space="preserve"> רמון (העבודה-מימד):</w:t>
      </w:r>
    </w:p>
    <w:p w14:paraId="64A1DF53" w14:textId="77777777" w:rsidR="00000000" w:rsidRDefault="00C43AED">
      <w:pPr>
        <w:pStyle w:val="a0"/>
        <w:rPr>
          <w:rtl/>
        </w:rPr>
      </w:pPr>
    </w:p>
    <w:p w14:paraId="31015250" w14:textId="77777777" w:rsidR="00000000" w:rsidRDefault="00C43AED">
      <w:pPr>
        <w:pStyle w:val="a0"/>
        <w:rPr>
          <w:rFonts w:hint="cs"/>
          <w:rtl/>
        </w:rPr>
      </w:pPr>
      <w:r>
        <w:rPr>
          <w:rFonts w:hint="cs"/>
          <w:rtl/>
        </w:rPr>
        <w:t>זה בגללם, לא בגללי.</w:t>
      </w:r>
    </w:p>
    <w:p w14:paraId="1ABF94C4" w14:textId="77777777" w:rsidR="00000000" w:rsidRDefault="00C43AED">
      <w:pPr>
        <w:pStyle w:val="a0"/>
        <w:rPr>
          <w:rFonts w:hint="cs"/>
          <w:rtl/>
        </w:rPr>
      </w:pPr>
    </w:p>
    <w:p w14:paraId="42BAE48A" w14:textId="77777777" w:rsidR="00000000" w:rsidRDefault="00C43AED">
      <w:pPr>
        <w:pStyle w:val="af1"/>
        <w:rPr>
          <w:rtl/>
        </w:rPr>
      </w:pPr>
      <w:r>
        <w:rPr>
          <w:rtl/>
        </w:rPr>
        <w:t>היו"ר ראובן ריבלין:</w:t>
      </w:r>
    </w:p>
    <w:p w14:paraId="16DE6AF6" w14:textId="77777777" w:rsidR="00000000" w:rsidRDefault="00C43AED">
      <w:pPr>
        <w:pStyle w:val="a0"/>
        <w:rPr>
          <w:rtl/>
        </w:rPr>
      </w:pPr>
    </w:p>
    <w:p w14:paraId="6DBA1743" w14:textId="77777777" w:rsidR="00000000" w:rsidRDefault="00C43AED">
      <w:pPr>
        <w:pStyle w:val="a0"/>
        <w:rPr>
          <w:rFonts w:hint="cs"/>
          <w:rtl/>
        </w:rPr>
      </w:pPr>
      <w:r>
        <w:rPr>
          <w:rFonts w:hint="cs"/>
          <w:rtl/>
        </w:rPr>
        <w:t>חבר הכנסת טיבי, על דעתי לא מתקבל דבר כזה.</w:t>
      </w:r>
    </w:p>
    <w:p w14:paraId="171B5283" w14:textId="77777777" w:rsidR="00000000" w:rsidRDefault="00C43AED">
      <w:pPr>
        <w:pStyle w:val="a0"/>
        <w:rPr>
          <w:rFonts w:hint="cs"/>
          <w:rtl/>
        </w:rPr>
      </w:pPr>
    </w:p>
    <w:p w14:paraId="0E393818" w14:textId="77777777" w:rsidR="00000000" w:rsidRDefault="00C43AED">
      <w:pPr>
        <w:pStyle w:val="-"/>
        <w:rPr>
          <w:rtl/>
        </w:rPr>
      </w:pPr>
      <w:bookmarkStart w:id="52" w:name="FS000000458T08_12_2003_16_40_58C"/>
      <w:bookmarkEnd w:id="52"/>
      <w:r>
        <w:rPr>
          <w:rtl/>
        </w:rPr>
        <w:t>חיים רמון (העבודה-מימד):</w:t>
      </w:r>
    </w:p>
    <w:p w14:paraId="4429B5A7" w14:textId="77777777" w:rsidR="00000000" w:rsidRDefault="00C43AED">
      <w:pPr>
        <w:pStyle w:val="a0"/>
        <w:rPr>
          <w:rtl/>
        </w:rPr>
      </w:pPr>
    </w:p>
    <w:p w14:paraId="0F2AA5B5" w14:textId="77777777" w:rsidR="00000000" w:rsidRDefault="00C43AED">
      <w:pPr>
        <w:pStyle w:val="a0"/>
        <w:rPr>
          <w:rFonts w:hint="cs"/>
          <w:rtl/>
        </w:rPr>
      </w:pPr>
      <w:r>
        <w:rPr>
          <w:rFonts w:hint="cs"/>
          <w:rtl/>
        </w:rPr>
        <w:t xml:space="preserve">לא תהיה זכות שיבה לפלסטינים, ולא יהיה טרור. </w:t>
      </w:r>
    </w:p>
    <w:p w14:paraId="7223C2A7" w14:textId="77777777" w:rsidR="00000000" w:rsidRDefault="00C43AED">
      <w:pPr>
        <w:pStyle w:val="a0"/>
        <w:rPr>
          <w:rFonts w:hint="cs"/>
          <w:rtl/>
        </w:rPr>
      </w:pPr>
    </w:p>
    <w:p w14:paraId="60EF7FD2" w14:textId="77777777" w:rsidR="00000000" w:rsidRDefault="00C43AED">
      <w:pPr>
        <w:pStyle w:val="a0"/>
        <w:rPr>
          <w:rFonts w:hint="cs"/>
          <w:rtl/>
        </w:rPr>
      </w:pPr>
      <w:r>
        <w:rPr>
          <w:rFonts w:hint="cs"/>
          <w:rtl/>
        </w:rPr>
        <w:t xml:space="preserve">מה אני רוצה להגיד לך, אדוני היושב-ראש </w:t>
      </w:r>
      <w:r>
        <w:rPr>
          <w:rFonts w:hint="eastAsia"/>
          <w:rtl/>
        </w:rPr>
        <w:t>–</w:t>
      </w:r>
      <w:r>
        <w:rPr>
          <w:rFonts w:hint="cs"/>
          <w:rtl/>
        </w:rPr>
        <w:t xml:space="preserve"> אתה זוכר כמה פעמים עמדתי על הדוכן פה,</w:t>
      </w:r>
      <w:r>
        <w:rPr>
          <w:rFonts w:hint="cs"/>
          <w:rtl/>
        </w:rPr>
        <w:t xml:space="preserve"> לבד, ואמרתי שתהיה גדר, השאלה היא רק כמה הרוגים יהיו עד הגדר? עד שלא היו 900 הרוגים, לא התחילו להקים את הגדר. </w:t>
      </w:r>
    </w:p>
    <w:p w14:paraId="5F077E91" w14:textId="77777777" w:rsidR="00000000" w:rsidRDefault="00C43AED">
      <w:pPr>
        <w:pStyle w:val="a0"/>
        <w:rPr>
          <w:rFonts w:hint="cs"/>
          <w:rtl/>
        </w:rPr>
      </w:pPr>
    </w:p>
    <w:p w14:paraId="3D8F745E" w14:textId="77777777" w:rsidR="00000000" w:rsidRDefault="00C43AED">
      <w:pPr>
        <w:pStyle w:val="af1"/>
        <w:rPr>
          <w:rtl/>
        </w:rPr>
      </w:pPr>
      <w:r>
        <w:rPr>
          <w:rtl/>
        </w:rPr>
        <w:t>היו"ר ראובן ריבלין:</w:t>
      </w:r>
    </w:p>
    <w:p w14:paraId="436FFF02" w14:textId="77777777" w:rsidR="00000000" w:rsidRDefault="00C43AED">
      <w:pPr>
        <w:pStyle w:val="a0"/>
        <w:rPr>
          <w:rtl/>
        </w:rPr>
      </w:pPr>
    </w:p>
    <w:p w14:paraId="3A96C6CB" w14:textId="77777777" w:rsidR="00000000" w:rsidRDefault="00C43AED">
      <w:pPr>
        <w:pStyle w:val="a0"/>
        <w:rPr>
          <w:rFonts w:hint="cs"/>
          <w:rtl/>
        </w:rPr>
      </w:pPr>
      <w:r>
        <w:rPr>
          <w:rFonts w:hint="cs"/>
          <w:rtl/>
        </w:rPr>
        <w:t xml:space="preserve">אמרת זאת לשרים ממפלגתך, שהיו בממשלה. </w:t>
      </w:r>
    </w:p>
    <w:p w14:paraId="45553622" w14:textId="77777777" w:rsidR="00000000" w:rsidRDefault="00C43AED">
      <w:pPr>
        <w:pStyle w:val="a0"/>
        <w:rPr>
          <w:rFonts w:hint="cs"/>
          <w:rtl/>
        </w:rPr>
      </w:pPr>
    </w:p>
    <w:p w14:paraId="710A8EC4" w14:textId="77777777" w:rsidR="00000000" w:rsidRDefault="00C43AED">
      <w:pPr>
        <w:pStyle w:val="-"/>
        <w:rPr>
          <w:rtl/>
        </w:rPr>
      </w:pPr>
      <w:bookmarkStart w:id="53" w:name="FS000000458T08_12_2003_16_42_47C"/>
      <w:bookmarkEnd w:id="53"/>
      <w:r>
        <w:rPr>
          <w:rtl/>
        </w:rPr>
        <w:t>חיים רמון (העבודה-מימד):</w:t>
      </w:r>
    </w:p>
    <w:p w14:paraId="3D13DBEE" w14:textId="77777777" w:rsidR="00000000" w:rsidRDefault="00C43AED">
      <w:pPr>
        <w:pStyle w:val="a0"/>
        <w:rPr>
          <w:rtl/>
        </w:rPr>
      </w:pPr>
    </w:p>
    <w:p w14:paraId="3DE91480" w14:textId="77777777" w:rsidR="00000000" w:rsidRDefault="00C43AED">
      <w:pPr>
        <w:pStyle w:val="a0"/>
        <w:rPr>
          <w:rFonts w:hint="cs"/>
          <w:rtl/>
        </w:rPr>
      </w:pPr>
      <w:r>
        <w:rPr>
          <w:rFonts w:hint="cs"/>
          <w:rtl/>
        </w:rPr>
        <w:t xml:space="preserve">אמרתי, גם לחברי, שאולי יש עם מי לדבר, וזה הדבר הטוב שעשתה </w:t>
      </w:r>
      <w:r>
        <w:rPr>
          <w:rFonts w:hint="cs"/>
          <w:rtl/>
        </w:rPr>
        <w:t>יוזמת ז</w:t>
      </w:r>
      <w:r>
        <w:rPr>
          <w:rtl/>
        </w:rPr>
        <w:t>’</w:t>
      </w:r>
      <w:r>
        <w:rPr>
          <w:rFonts w:hint="cs"/>
          <w:rtl/>
        </w:rPr>
        <w:t xml:space="preserve">נבה, אבל אין עם מי לחתום, ולכן לא יהיה מנוס מצעדים חד-צדדיים, כי אין לנו זמן. אין לנו זמן לחכות עד שבצד השני יהיה עם מי  לחתום על הסכם. אין </w:t>
      </w:r>
      <w:r>
        <w:rPr>
          <w:rFonts w:hint="eastAsia"/>
          <w:rtl/>
        </w:rPr>
        <w:t>–</w:t>
      </w:r>
      <w:r>
        <w:rPr>
          <w:rFonts w:hint="cs"/>
          <w:rtl/>
        </w:rPr>
        <w:t xml:space="preserve"> מה לעשות. לכן אנחנו לא יכולים להפקיר את גורלנו בידי הפלסטינים ולהפוך למדינה דו-לאומית.  </w:t>
      </w:r>
    </w:p>
    <w:p w14:paraId="31C44094" w14:textId="77777777" w:rsidR="00000000" w:rsidRDefault="00C43AED">
      <w:pPr>
        <w:pStyle w:val="a0"/>
        <w:rPr>
          <w:rFonts w:hint="cs"/>
          <w:rtl/>
        </w:rPr>
      </w:pPr>
    </w:p>
    <w:p w14:paraId="50EE2B95" w14:textId="77777777" w:rsidR="00000000" w:rsidRDefault="00C43AED">
      <w:pPr>
        <w:pStyle w:val="a0"/>
        <w:rPr>
          <w:rFonts w:hint="cs"/>
          <w:rtl/>
        </w:rPr>
      </w:pPr>
      <w:r>
        <w:rPr>
          <w:rFonts w:hint="cs"/>
          <w:rtl/>
        </w:rPr>
        <w:t>דיברתי עם אדם מא</w:t>
      </w:r>
      <w:r>
        <w:rPr>
          <w:rFonts w:hint="cs"/>
          <w:rtl/>
        </w:rPr>
        <w:t xml:space="preserve">וד נכבד בצד הפלסטיני, שדוגל בשתי מדינות לשני עמים. הוא אומר לי: חיים, תשמע - - -  אברום, אתה מפריע לי. אברום, אתה מפריע לי. אברום, אתה מפריע לי זאת הפעם הרביעית. </w:t>
      </w:r>
    </w:p>
    <w:p w14:paraId="5C0AC759" w14:textId="77777777" w:rsidR="00000000" w:rsidRDefault="00C43AED">
      <w:pPr>
        <w:pStyle w:val="a0"/>
        <w:rPr>
          <w:rFonts w:hint="cs"/>
          <w:rtl/>
        </w:rPr>
      </w:pPr>
    </w:p>
    <w:p w14:paraId="248E8178" w14:textId="77777777" w:rsidR="00000000" w:rsidRDefault="00C43AED">
      <w:pPr>
        <w:pStyle w:val="af1"/>
        <w:rPr>
          <w:rtl/>
        </w:rPr>
      </w:pPr>
      <w:r>
        <w:rPr>
          <w:rtl/>
        </w:rPr>
        <w:t>היו"ר ראובן ריבלין:</w:t>
      </w:r>
    </w:p>
    <w:p w14:paraId="0A098DCC" w14:textId="77777777" w:rsidR="00000000" w:rsidRDefault="00C43AED">
      <w:pPr>
        <w:pStyle w:val="a0"/>
        <w:rPr>
          <w:rtl/>
        </w:rPr>
      </w:pPr>
    </w:p>
    <w:p w14:paraId="2B917D3D" w14:textId="77777777" w:rsidR="00000000" w:rsidRDefault="00C43AED">
      <w:pPr>
        <w:pStyle w:val="a0"/>
        <w:rPr>
          <w:rFonts w:hint="cs"/>
          <w:rtl/>
        </w:rPr>
      </w:pPr>
      <w:r>
        <w:rPr>
          <w:rFonts w:hint="cs"/>
          <w:rtl/>
        </w:rPr>
        <w:t xml:space="preserve">רבותי, שימו לב, קשה מאוד להבחין שמפריעים עד שנמצאים על הדוכן. </w:t>
      </w:r>
    </w:p>
    <w:p w14:paraId="077E547F" w14:textId="77777777" w:rsidR="00000000" w:rsidRDefault="00C43AED">
      <w:pPr>
        <w:pStyle w:val="a0"/>
        <w:rPr>
          <w:rFonts w:hint="cs"/>
          <w:rtl/>
        </w:rPr>
      </w:pPr>
    </w:p>
    <w:p w14:paraId="147C3C9E" w14:textId="77777777" w:rsidR="00000000" w:rsidRDefault="00C43AED">
      <w:pPr>
        <w:pStyle w:val="-"/>
        <w:rPr>
          <w:rtl/>
        </w:rPr>
      </w:pPr>
      <w:bookmarkStart w:id="54" w:name="FS000000458T08_12_2003_16_46_49C"/>
      <w:bookmarkEnd w:id="54"/>
      <w:r>
        <w:rPr>
          <w:rtl/>
        </w:rPr>
        <w:t>חיים רמ</w:t>
      </w:r>
      <w:r>
        <w:rPr>
          <w:rtl/>
        </w:rPr>
        <w:t>ון (העבודה-מימד):</w:t>
      </w:r>
    </w:p>
    <w:p w14:paraId="7D2E40E0" w14:textId="77777777" w:rsidR="00000000" w:rsidRDefault="00C43AED">
      <w:pPr>
        <w:pStyle w:val="a0"/>
        <w:rPr>
          <w:rtl/>
        </w:rPr>
      </w:pPr>
    </w:p>
    <w:p w14:paraId="727BDC84" w14:textId="77777777" w:rsidR="00000000" w:rsidRDefault="00C43AED">
      <w:pPr>
        <w:pStyle w:val="a0"/>
        <w:rPr>
          <w:rFonts w:hint="cs"/>
          <w:rtl/>
        </w:rPr>
      </w:pPr>
      <w:r>
        <w:rPr>
          <w:rFonts w:hint="cs"/>
          <w:rtl/>
        </w:rPr>
        <w:t xml:space="preserve"> לכן, בצד השני אומרים לאותו אדם נכבד </w:t>
      </w:r>
      <w:r>
        <w:rPr>
          <w:rFonts w:hint="eastAsia"/>
          <w:rtl/>
        </w:rPr>
        <w:t>–</w:t>
      </w:r>
      <w:r>
        <w:rPr>
          <w:rFonts w:hint="cs"/>
          <w:rtl/>
        </w:rPr>
        <w:t xml:space="preserve"> אחד מראשי ההנהגה הפלסטינית </w:t>
      </w:r>
      <w:r>
        <w:rPr>
          <w:rFonts w:hint="eastAsia"/>
          <w:rtl/>
        </w:rPr>
        <w:t>–</w:t>
      </w:r>
      <w:r>
        <w:rPr>
          <w:rFonts w:hint="cs"/>
          <w:rtl/>
        </w:rPr>
        <w:t xml:space="preserve"> למה אתה לא מודה, אדוני זה וזה, שנכשלת בחזון שלך, של שתי מדינות לשני עמים? אתה כישלון מוחלט, אנחנו נוביל עכשיו רק  קו אחד: רק מדינה דו-לאומית. אנחנו  קוראים להפסקת הטרור </w:t>
      </w:r>
      <w:r>
        <w:rPr>
          <w:rFonts w:hint="cs"/>
          <w:rtl/>
        </w:rPr>
        <w:t xml:space="preserve">ודורשים שלא יהיה טרור מהצד הפלסטיני. הטרור הוא טעות קשה, נילחם נגד הטרור </w:t>
      </w:r>
      <w:r>
        <w:rPr>
          <w:rFonts w:hint="eastAsia"/>
          <w:rtl/>
        </w:rPr>
        <w:t>–</w:t>
      </w:r>
      <w:r>
        <w:rPr>
          <w:rFonts w:hint="cs"/>
          <w:rtl/>
        </w:rPr>
        <w:t xml:space="preserve"> וצריך להילחם </w:t>
      </w:r>
      <w:r>
        <w:rPr>
          <w:rFonts w:hint="eastAsia"/>
          <w:rtl/>
        </w:rPr>
        <w:t>–</w:t>
      </w:r>
      <w:r>
        <w:rPr>
          <w:rFonts w:hint="cs"/>
          <w:rtl/>
        </w:rPr>
        <w:t xml:space="preserve"> ונחכה. בעוד שנה-שנתיים נדרוש מהעולם רק דבר אחד: </w:t>
      </w:r>
      <w:r>
        <w:t>One person – one voice</w:t>
      </w:r>
      <w:r>
        <w:rPr>
          <w:rFonts w:hint="cs"/>
          <w:rtl/>
        </w:rPr>
        <w:t>.</w:t>
      </w:r>
    </w:p>
    <w:p w14:paraId="14C799A2" w14:textId="77777777" w:rsidR="00000000" w:rsidRDefault="00C43AED">
      <w:pPr>
        <w:pStyle w:val="a0"/>
        <w:rPr>
          <w:rtl/>
        </w:rPr>
      </w:pPr>
    </w:p>
    <w:p w14:paraId="485DA20F" w14:textId="77777777" w:rsidR="00000000" w:rsidRDefault="00C43AED">
      <w:pPr>
        <w:pStyle w:val="af1"/>
        <w:rPr>
          <w:rtl/>
        </w:rPr>
      </w:pPr>
      <w:r>
        <w:rPr>
          <w:rtl/>
        </w:rPr>
        <w:t>היו"ר ראובן ריבלין:</w:t>
      </w:r>
    </w:p>
    <w:p w14:paraId="4B1EFADB" w14:textId="77777777" w:rsidR="00000000" w:rsidRDefault="00C43AED">
      <w:pPr>
        <w:pStyle w:val="a0"/>
        <w:rPr>
          <w:rtl/>
        </w:rPr>
      </w:pPr>
    </w:p>
    <w:p w14:paraId="7E8A827D" w14:textId="77777777" w:rsidR="00000000" w:rsidRDefault="00C43AED">
      <w:pPr>
        <w:pStyle w:val="a0"/>
        <w:rPr>
          <w:rFonts w:hint="cs"/>
          <w:rtl/>
        </w:rPr>
      </w:pPr>
      <w:r>
        <w:rPr>
          <w:rFonts w:hint="cs"/>
          <w:rtl/>
        </w:rPr>
        <w:t>זאת היפותזה.</w:t>
      </w:r>
    </w:p>
    <w:p w14:paraId="22BCFAEF" w14:textId="77777777" w:rsidR="00000000" w:rsidRDefault="00C43AED">
      <w:pPr>
        <w:pStyle w:val="a0"/>
        <w:rPr>
          <w:rFonts w:hint="cs"/>
          <w:rtl/>
        </w:rPr>
      </w:pPr>
    </w:p>
    <w:p w14:paraId="46F370AD" w14:textId="77777777" w:rsidR="00000000" w:rsidRDefault="00C43AED">
      <w:pPr>
        <w:pStyle w:val="-"/>
        <w:rPr>
          <w:rtl/>
        </w:rPr>
      </w:pPr>
      <w:bookmarkStart w:id="55" w:name="FS000000458T08_12_2003_16_52_01C"/>
      <w:bookmarkEnd w:id="55"/>
      <w:r>
        <w:rPr>
          <w:rtl/>
        </w:rPr>
        <w:t>חיים רמון (העבודה-מימד):</w:t>
      </w:r>
    </w:p>
    <w:p w14:paraId="04366C20" w14:textId="77777777" w:rsidR="00000000" w:rsidRDefault="00C43AED">
      <w:pPr>
        <w:pStyle w:val="a0"/>
        <w:rPr>
          <w:rtl/>
        </w:rPr>
      </w:pPr>
    </w:p>
    <w:p w14:paraId="36DEC1D8" w14:textId="77777777" w:rsidR="00000000" w:rsidRDefault="00C43AED">
      <w:pPr>
        <w:pStyle w:val="a0"/>
        <w:rPr>
          <w:rFonts w:hint="cs"/>
          <w:rtl/>
        </w:rPr>
      </w:pPr>
      <w:r>
        <w:rPr>
          <w:rFonts w:hint="cs"/>
          <w:rtl/>
        </w:rPr>
        <w:t>זאת לא היפותזה. אלה דברים אמיתיי</w:t>
      </w:r>
      <w:r>
        <w:rPr>
          <w:rFonts w:hint="cs"/>
          <w:rtl/>
        </w:rPr>
        <w:t xml:space="preserve">ם שמתרחשים בצד הפלסטיני. מי שרוצה להמשיך לעצום את עיניו </w:t>
      </w:r>
      <w:r>
        <w:rPr>
          <w:rFonts w:hint="eastAsia"/>
          <w:rtl/>
        </w:rPr>
        <w:t>–</w:t>
      </w:r>
      <w:r>
        <w:rPr>
          <w:rFonts w:hint="cs"/>
          <w:rtl/>
        </w:rPr>
        <w:t xml:space="preserve"> שימשיך לעצום. הם באים ואומרים לאלה שהם בעד שתי מדינות לשני עמים: תרפו מזה, אתם כישלון. נכשלתם </w:t>
      </w:r>
      <w:r>
        <w:rPr>
          <w:rFonts w:hint="eastAsia"/>
          <w:rtl/>
        </w:rPr>
        <w:t>–</w:t>
      </w:r>
      <w:r>
        <w:rPr>
          <w:rFonts w:hint="cs"/>
          <w:rtl/>
        </w:rPr>
        <w:t xml:space="preserve"> זה  לא הצליח. </w:t>
      </w:r>
    </w:p>
    <w:p w14:paraId="1ABF5A7B" w14:textId="77777777" w:rsidR="00000000" w:rsidRDefault="00C43AED">
      <w:pPr>
        <w:pStyle w:val="a0"/>
        <w:ind w:firstLine="0"/>
        <w:rPr>
          <w:rFonts w:hint="cs"/>
          <w:rtl/>
        </w:rPr>
      </w:pPr>
    </w:p>
    <w:p w14:paraId="39FEE073" w14:textId="77777777" w:rsidR="00000000" w:rsidRDefault="00C43AED">
      <w:pPr>
        <w:pStyle w:val="af0"/>
        <w:rPr>
          <w:rtl/>
        </w:rPr>
      </w:pPr>
      <w:r>
        <w:rPr>
          <w:rFonts w:hint="eastAsia"/>
          <w:rtl/>
        </w:rPr>
        <w:t>רוני</w:t>
      </w:r>
      <w:r>
        <w:rPr>
          <w:rtl/>
        </w:rPr>
        <w:t xml:space="preserve"> בר-און (הליכוד):</w:t>
      </w:r>
    </w:p>
    <w:p w14:paraId="01F5655C" w14:textId="77777777" w:rsidR="00000000" w:rsidRDefault="00C43AED">
      <w:pPr>
        <w:pStyle w:val="a0"/>
        <w:ind w:firstLine="0"/>
        <w:rPr>
          <w:rFonts w:hint="cs"/>
          <w:rtl/>
        </w:rPr>
      </w:pPr>
    </w:p>
    <w:p w14:paraId="3E3E3C22" w14:textId="77777777" w:rsidR="00000000" w:rsidRDefault="00C43AED">
      <w:pPr>
        <w:pStyle w:val="a0"/>
        <w:rPr>
          <w:rFonts w:hint="cs"/>
          <w:rtl/>
        </w:rPr>
      </w:pPr>
      <w:r>
        <w:rPr>
          <w:rFonts w:hint="cs"/>
          <w:rtl/>
        </w:rPr>
        <w:t>בלי שמות זאת היפותזה.</w:t>
      </w:r>
    </w:p>
    <w:p w14:paraId="7495C9A7" w14:textId="77777777" w:rsidR="00000000" w:rsidRDefault="00C43AED">
      <w:pPr>
        <w:pStyle w:val="a0"/>
        <w:ind w:firstLine="0"/>
        <w:rPr>
          <w:rFonts w:hint="cs"/>
          <w:rtl/>
        </w:rPr>
      </w:pPr>
    </w:p>
    <w:p w14:paraId="316612B1" w14:textId="77777777" w:rsidR="00000000" w:rsidRDefault="00C43AED">
      <w:pPr>
        <w:pStyle w:val="-"/>
        <w:rPr>
          <w:rtl/>
        </w:rPr>
      </w:pPr>
      <w:bookmarkStart w:id="56" w:name="FS000000458T08_12_2003_16_53_44C"/>
      <w:bookmarkEnd w:id="56"/>
      <w:r>
        <w:rPr>
          <w:rtl/>
        </w:rPr>
        <w:t>חיים רמון (העבודה-מימד):</w:t>
      </w:r>
    </w:p>
    <w:p w14:paraId="33E7D011" w14:textId="77777777" w:rsidR="00000000" w:rsidRDefault="00C43AED">
      <w:pPr>
        <w:pStyle w:val="a0"/>
        <w:ind w:firstLine="0"/>
        <w:rPr>
          <w:rFonts w:hint="cs"/>
          <w:rtl/>
        </w:rPr>
      </w:pPr>
    </w:p>
    <w:p w14:paraId="5F25E5C1" w14:textId="77777777" w:rsidR="00000000" w:rsidRDefault="00C43AED">
      <w:pPr>
        <w:pStyle w:val="a0"/>
        <w:rPr>
          <w:rFonts w:hint="cs"/>
          <w:rtl/>
        </w:rPr>
      </w:pPr>
      <w:r>
        <w:rPr>
          <w:rFonts w:hint="cs"/>
          <w:rtl/>
        </w:rPr>
        <w:t>אני מוכן לתת ל</w:t>
      </w:r>
      <w:r>
        <w:rPr>
          <w:rFonts w:hint="cs"/>
          <w:rtl/>
        </w:rPr>
        <w:t xml:space="preserve">ך את השמות. תאמין לי </w:t>
      </w:r>
      <w:r>
        <w:rPr>
          <w:rFonts w:hint="eastAsia"/>
          <w:rtl/>
        </w:rPr>
        <w:t>–</w:t>
      </w:r>
      <w:r>
        <w:rPr>
          <w:rFonts w:hint="cs"/>
          <w:rtl/>
        </w:rPr>
        <w:t xml:space="preserve"> אני לא נוהג לצטט שיחות בארבע עיניים </w:t>
      </w:r>
      <w:r>
        <w:rPr>
          <w:rFonts w:hint="eastAsia"/>
          <w:rtl/>
        </w:rPr>
        <w:t>–</w:t>
      </w:r>
      <w:r>
        <w:rPr>
          <w:rFonts w:hint="cs"/>
          <w:rtl/>
        </w:rPr>
        <w:t xml:space="preserve"> אני אתן לך את השמות. תאמין לי, הם קיימים. לצערי הם לא אחד. אם היה אחד, מילא. </w:t>
      </w:r>
    </w:p>
    <w:p w14:paraId="4BEC0530" w14:textId="77777777" w:rsidR="00000000" w:rsidRDefault="00C43AED">
      <w:pPr>
        <w:pStyle w:val="a0"/>
        <w:rPr>
          <w:rFonts w:hint="cs"/>
          <w:rtl/>
        </w:rPr>
      </w:pPr>
    </w:p>
    <w:p w14:paraId="388FE7BE" w14:textId="77777777" w:rsidR="00000000" w:rsidRDefault="00C43AED">
      <w:pPr>
        <w:pStyle w:val="a0"/>
        <w:rPr>
          <w:rFonts w:hint="cs"/>
          <w:rtl/>
        </w:rPr>
      </w:pPr>
      <w:r>
        <w:rPr>
          <w:rFonts w:hint="cs"/>
          <w:rtl/>
        </w:rPr>
        <w:t xml:space="preserve"> הם באים ואומרים: אנחנו נשלח את המשלחת, ונגייס את מנדלה, והוא זה שבקונגרס ובסנאט בארצות-הברית יבוא ויאמר: אנחנו רוצי</w:t>
      </w:r>
      <w:r>
        <w:rPr>
          <w:rFonts w:hint="cs"/>
          <w:rtl/>
        </w:rPr>
        <w:t xml:space="preserve">ם רק דבר אחד - זכויות שוות. מי יעמוד מולם? מי יצליח לעצור אותם? כל העולם יהיה נגדנו. </w:t>
      </w:r>
    </w:p>
    <w:p w14:paraId="03BA2DAF" w14:textId="77777777" w:rsidR="00000000" w:rsidRDefault="00C43AED">
      <w:pPr>
        <w:pStyle w:val="a0"/>
        <w:rPr>
          <w:rFonts w:hint="cs"/>
          <w:rtl/>
        </w:rPr>
      </w:pPr>
    </w:p>
    <w:p w14:paraId="187734E5" w14:textId="77777777" w:rsidR="00000000" w:rsidRDefault="00C43AED">
      <w:pPr>
        <w:pStyle w:val="a0"/>
        <w:ind w:firstLine="720"/>
        <w:rPr>
          <w:rFonts w:hint="cs"/>
          <w:rtl/>
        </w:rPr>
      </w:pPr>
      <w:r>
        <w:rPr>
          <w:rFonts w:hint="cs"/>
          <w:rtl/>
        </w:rPr>
        <w:t>לכן, אין זמן. אין זמן לשבת ולחכות עד שהצד השני יהיה בשל לחתימה על הסכם על-פי העקרונות שאני אמרתי, שלא לדבר על העקרונות של היושב-ראש, שזה בהחלט דבר הרבה יותר דמיוני.</w:t>
      </w:r>
    </w:p>
    <w:p w14:paraId="3034F003" w14:textId="77777777" w:rsidR="00000000" w:rsidRDefault="00C43AED">
      <w:pPr>
        <w:pStyle w:val="a0"/>
        <w:ind w:firstLine="720"/>
        <w:rPr>
          <w:rFonts w:hint="cs"/>
          <w:rtl/>
        </w:rPr>
      </w:pPr>
    </w:p>
    <w:p w14:paraId="79E86D1E" w14:textId="77777777" w:rsidR="00000000" w:rsidRDefault="00C43AED">
      <w:pPr>
        <w:pStyle w:val="af0"/>
        <w:rPr>
          <w:rtl/>
        </w:rPr>
      </w:pPr>
      <w:r>
        <w:rPr>
          <w:rFonts w:hint="eastAsia"/>
          <w:rtl/>
        </w:rPr>
        <w:t>ג</w:t>
      </w:r>
      <w:r>
        <w:rPr>
          <w:rtl/>
        </w:rPr>
        <w:t>'מ</w:t>
      </w:r>
      <w:r>
        <w:rPr>
          <w:rtl/>
        </w:rPr>
        <w:t>אל זחאלקה (בל"ד):</w:t>
      </w:r>
    </w:p>
    <w:p w14:paraId="64AF036B" w14:textId="77777777" w:rsidR="00000000" w:rsidRDefault="00C43AED">
      <w:pPr>
        <w:pStyle w:val="a0"/>
        <w:rPr>
          <w:rFonts w:hint="cs"/>
          <w:rtl/>
        </w:rPr>
      </w:pPr>
    </w:p>
    <w:p w14:paraId="292312E3" w14:textId="77777777" w:rsidR="00000000" w:rsidRDefault="00C43AED">
      <w:pPr>
        <w:pStyle w:val="a0"/>
        <w:rPr>
          <w:rFonts w:hint="cs"/>
          <w:rtl/>
        </w:rPr>
      </w:pPr>
      <w:r>
        <w:rPr>
          <w:rFonts w:hint="cs"/>
          <w:rtl/>
        </w:rPr>
        <w:t xml:space="preserve">ממשלת ישראל בשלה  - - -  </w:t>
      </w:r>
    </w:p>
    <w:p w14:paraId="41986156" w14:textId="77777777" w:rsidR="00000000" w:rsidRDefault="00C43AED">
      <w:pPr>
        <w:pStyle w:val="a0"/>
        <w:rPr>
          <w:rFonts w:hint="cs"/>
          <w:rtl/>
        </w:rPr>
      </w:pPr>
    </w:p>
    <w:p w14:paraId="0DDAF60A" w14:textId="77777777" w:rsidR="00000000" w:rsidRDefault="00C43AED">
      <w:pPr>
        <w:pStyle w:val="-"/>
        <w:rPr>
          <w:rtl/>
        </w:rPr>
      </w:pPr>
      <w:bookmarkStart w:id="57" w:name="FS000000458T08_12_2003_16_57_26C"/>
      <w:bookmarkEnd w:id="57"/>
      <w:r>
        <w:rPr>
          <w:rtl/>
        </w:rPr>
        <w:t>חיים רמון (העבודה-מימד):</w:t>
      </w:r>
    </w:p>
    <w:p w14:paraId="241D9049" w14:textId="77777777" w:rsidR="00000000" w:rsidRDefault="00C43AED">
      <w:pPr>
        <w:pStyle w:val="a0"/>
        <w:rPr>
          <w:rtl/>
        </w:rPr>
      </w:pPr>
    </w:p>
    <w:p w14:paraId="1D351245" w14:textId="77777777" w:rsidR="00000000" w:rsidRDefault="00C43AED">
      <w:pPr>
        <w:pStyle w:val="a0"/>
        <w:rPr>
          <w:rFonts w:hint="cs"/>
          <w:rtl/>
        </w:rPr>
      </w:pPr>
      <w:r>
        <w:rPr>
          <w:rFonts w:hint="cs"/>
          <w:rtl/>
        </w:rPr>
        <w:t>יכול להיות שלא.</w:t>
      </w:r>
    </w:p>
    <w:p w14:paraId="180A9B10" w14:textId="77777777" w:rsidR="00000000" w:rsidRDefault="00C43AED">
      <w:pPr>
        <w:pStyle w:val="a0"/>
        <w:rPr>
          <w:rFonts w:hint="cs"/>
          <w:rtl/>
        </w:rPr>
      </w:pPr>
    </w:p>
    <w:p w14:paraId="69EB7EEA" w14:textId="77777777" w:rsidR="00000000" w:rsidRDefault="00C43AED">
      <w:pPr>
        <w:pStyle w:val="af0"/>
        <w:rPr>
          <w:rtl/>
        </w:rPr>
      </w:pPr>
      <w:r>
        <w:rPr>
          <w:rFonts w:hint="eastAsia"/>
          <w:rtl/>
        </w:rPr>
        <w:t>ג</w:t>
      </w:r>
      <w:r>
        <w:rPr>
          <w:rtl/>
        </w:rPr>
        <w:t>'מאל זחאלקה (בל"ד):</w:t>
      </w:r>
    </w:p>
    <w:p w14:paraId="0A70C980" w14:textId="77777777" w:rsidR="00000000" w:rsidRDefault="00C43AED">
      <w:pPr>
        <w:pStyle w:val="a0"/>
        <w:rPr>
          <w:rFonts w:hint="cs"/>
          <w:rtl/>
        </w:rPr>
      </w:pPr>
    </w:p>
    <w:p w14:paraId="23EEFBF5" w14:textId="77777777" w:rsidR="00000000" w:rsidRDefault="00C43AED">
      <w:pPr>
        <w:pStyle w:val="a0"/>
        <w:rPr>
          <w:rFonts w:hint="cs"/>
          <w:rtl/>
        </w:rPr>
      </w:pPr>
      <w:r>
        <w:rPr>
          <w:rFonts w:hint="cs"/>
          <w:rtl/>
        </w:rPr>
        <w:t xml:space="preserve">ממשלת שרון וליברמן בשלה לשלום </w:t>
      </w:r>
      <w:r>
        <w:rPr>
          <w:rFonts w:hint="eastAsia"/>
          <w:rtl/>
        </w:rPr>
        <w:t>–</w:t>
      </w:r>
      <w:r>
        <w:rPr>
          <w:rFonts w:hint="cs"/>
          <w:rtl/>
        </w:rPr>
        <w:t xml:space="preserve"> זאת ממש בדיחה - - - </w:t>
      </w:r>
    </w:p>
    <w:p w14:paraId="2244B248" w14:textId="77777777" w:rsidR="00000000" w:rsidRDefault="00C43AED">
      <w:pPr>
        <w:pStyle w:val="a0"/>
        <w:rPr>
          <w:rFonts w:hint="cs"/>
          <w:rtl/>
        </w:rPr>
      </w:pPr>
    </w:p>
    <w:p w14:paraId="40784A8D" w14:textId="77777777" w:rsidR="00000000" w:rsidRDefault="00C43AED">
      <w:pPr>
        <w:pStyle w:val="-"/>
        <w:rPr>
          <w:rtl/>
        </w:rPr>
      </w:pPr>
      <w:bookmarkStart w:id="58" w:name="FS000000458T08_12_2003_16_57_54C"/>
      <w:bookmarkEnd w:id="58"/>
      <w:r>
        <w:rPr>
          <w:rtl/>
        </w:rPr>
        <w:t>חיים רמון (העבודה-מימד):</w:t>
      </w:r>
    </w:p>
    <w:p w14:paraId="61D0C741" w14:textId="77777777" w:rsidR="00000000" w:rsidRDefault="00C43AED">
      <w:pPr>
        <w:pStyle w:val="a0"/>
        <w:rPr>
          <w:rtl/>
        </w:rPr>
      </w:pPr>
    </w:p>
    <w:p w14:paraId="2179061F" w14:textId="77777777" w:rsidR="00000000" w:rsidRDefault="00C43AED">
      <w:pPr>
        <w:pStyle w:val="a0"/>
        <w:rPr>
          <w:rFonts w:hint="cs"/>
          <w:rtl/>
        </w:rPr>
      </w:pPr>
      <w:r>
        <w:rPr>
          <w:rFonts w:hint="cs"/>
          <w:rtl/>
        </w:rPr>
        <w:t>חבר הכנסת זחאלקה, אני אגיד לך דבר חריג. גם אם היא היתה בשלה, יש ל</w:t>
      </w:r>
      <w:r>
        <w:rPr>
          <w:rFonts w:hint="cs"/>
          <w:rtl/>
        </w:rPr>
        <w:t xml:space="preserve">י ספק רב אם הצד השני בשל. אני לא רוצה להמר - - - </w:t>
      </w:r>
    </w:p>
    <w:p w14:paraId="3AEC9041" w14:textId="77777777" w:rsidR="00000000" w:rsidRDefault="00C43AED">
      <w:pPr>
        <w:pStyle w:val="a0"/>
        <w:rPr>
          <w:rFonts w:hint="cs"/>
          <w:rtl/>
        </w:rPr>
      </w:pPr>
    </w:p>
    <w:p w14:paraId="2066E1E9" w14:textId="77777777" w:rsidR="00000000" w:rsidRDefault="00C43AED">
      <w:pPr>
        <w:pStyle w:val="af0"/>
        <w:rPr>
          <w:rtl/>
        </w:rPr>
      </w:pPr>
      <w:r>
        <w:rPr>
          <w:rFonts w:hint="eastAsia"/>
          <w:rtl/>
        </w:rPr>
        <w:t>ג</w:t>
      </w:r>
      <w:r>
        <w:rPr>
          <w:rtl/>
        </w:rPr>
        <w:t>'מאל זחאלקה (בל"ד):</w:t>
      </w:r>
    </w:p>
    <w:p w14:paraId="25F56862" w14:textId="77777777" w:rsidR="00000000" w:rsidRDefault="00C43AED">
      <w:pPr>
        <w:pStyle w:val="a0"/>
        <w:rPr>
          <w:rFonts w:hint="cs"/>
          <w:rtl/>
        </w:rPr>
      </w:pPr>
    </w:p>
    <w:p w14:paraId="52B24F0B" w14:textId="77777777" w:rsidR="00000000" w:rsidRDefault="00C43AED">
      <w:pPr>
        <w:pStyle w:val="a0"/>
        <w:rPr>
          <w:rFonts w:hint="cs"/>
          <w:rtl/>
        </w:rPr>
      </w:pPr>
      <w:r>
        <w:rPr>
          <w:rFonts w:hint="cs"/>
          <w:rtl/>
        </w:rPr>
        <w:t xml:space="preserve">אתה אופוזיציה בישראל, אתה לא בפרלמנט הפלסטיני - - - </w:t>
      </w:r>
    </w:p>
    <w:p w14:paraId="1D8F31DD" w14:textId="77777777" w:rsidR="00000000" w:rsidRDefault="00C43AED">
      <w:pPr>
        <w:pStyle w:val="a0"/>
        <w:rPr>
          <w:rFonts w:hint="cs"/>
          <w:rtl/>
        </w:rPr>
      </w:pPr>
    </w:p>
    <w:p w14:paraId="1978AF19" w14:textId="77777777" w:rsidR="00000000" w:rsidRDefault="00C43AED">
      <w:pPr>
        <w:pStyle w:val="-"/>
        <w:rPr>
          <w:rtl/>
        </w:rPr>
      </w:pPr>
      <w:bookmarkStart w:id="59" w:name="FS000000458T08_12_2003_16_58_44C"/>
      <w:bookmarkEnd w:id="59"/>
      <w:r>
        <w:rPr>
          <w:rtl/>
        </w:rPr>
        <w:t>חיים רמון (העבודה-מימד):</w:t>
      </w:r>
    </w:p>
    <w:p w14:paraId="45E21452" w14:textId="77777777" w:rsidR="00000000" w:rsidRDefault="00C43AED">
      <w:pPr>
        <w:pStyle w:val="a0"/>
        <w:rPr>
          <w:rtl/>
        </w:rPr>
      </w:pPr>
    </w:p>
    <w:p w14:paraId="0D325726" w14:textId="77777777" w:rsidR="00000000" w:rsidRDefault="00C43AED">
      <w:pPr>
        <w:pStyle w:val="a0"/>
        <w:rPr>
          <w:rFonts w:hint="cs"/>
          <w:rtl/>
        </w:rPr>
      </w:pPr>
      <w:r>
        <w:rPr>
          <w:rFonts w:hint="cs"/>
          <w:rtl/>
        </w:rPr>
        <w:t xml:space="preserve">אז מה? אבל אני צריך להחליט מה צריך לעשות, חבר הכנסת זחאלקה. </w:t>
      </w:r>
    </w:p>
    <w:p w14:paraId="5F45F99C" w14:textId="77777777" w:rsidR="00000000" w:rsidRDefault="00C43AED">
      <w:pPr>
        <w:pStyle w:val="a0"/>
        <w:rPr>
          <w:rFonts w:hint="cs"/>
          <w:rtl/>
        </w:rPr>
      </w:pPr>
    </w:p>
    <w:p w14:paraId="1A85C757" w14:textId="77777777" w:rsidR="00000000" w:rsidRDefault="00C43AED">
      <w:pPr>
        <w:pStyle w:val="af1"/>
        <w:rPr>
          <w:rtl/>
        </w:rPr>
      </w:pPr>
      <w:r>
        <w:rPr>
          <w:rtl/>
        </w:rPr>
        <w:t>היו"ר ראובן ריבלין:</w:t>
      </w:r>
    </w:p>
    <w:p w14:paraId="193D1D24" w14:textId="77777777" w:rsidR="00000000" w:rsidRDefault="00C43AED">
      <w:pPr>
        <w:pStyle w:val="a0"/>
        <w:rPr>
          <w:rtl/>
        </w:rPr>
      </w:pPr>
    </w:p>
    <w:p w14:paraId="58939AF6" w14:textId="77777777" w:rsidR="00000000" w:rsidRDefault="00C43AED">
      <w:pPr>
        <w:pStyle w:val="a0"/>
        <w:rPr>
          <w:rFonts w:hint="cs"/>
          <w:rtl/>
        </w:rPr>
      </w:pPr>
      <w:r>
        <w:rPr>
          <w:rFonts w:hint="cs"/>
          <w:rtl/>
        </w:rPr>
        <w:t>חבר הכנסת זחאלקה, עכ</w:t>
      </w:r>
      <w:r>
        <w:rPr>
          <w:rFonts w:hint="cs"/>
          <w:rtl/>
        </w:rPr>
        <w:t xml:space="preserve">שיו זה על חשבון הכנסת ולא על חשבון רמון. נא לאפשר לו לסיים. </w:t>
      </w:r>
    </w:p>
    <w:p w14:paraId="31ACA1A4" w14:textId="77777777" w:rsidR="00000000" w:rsidRDefault="00C43AED">
      <w:pPr>
        <w:pStyle w:val="a0"/>
        <w:rPr>
          <w:rtl/>
        </w:rPr>
      </w:pPr>
    </w:p>
    <w:p w14:paraId="46C1D4FD" w14:textId="77777777" w:rsidR="00000000" w:rsidRDefault="00C43AED">
      <w:pPr>
        <w:pStyle w:val="-"/>
        <w:rPr>
          <w:rtl/>
        </w:rPr>
      </w:pPr>
      <w:bookmarkStart w:id="60" w:name="FS000000458T08_12_2003_16_59_26C"/>
      <w:bookmarkEnd w:id="60"/>
      <w:r>
        <w:rPr>
          <w:rtl/>
        </w:rPr>
        <w:t>חיים רמון (העבודה-מימד):</w:t>
      </w:r>
    </w:p>
    <w:p w14:paraId="1514C188" w14:textId="77777777" w:rsidR="00000000" w:rsidRDefault="00C43AED">
      <w:pPr>
        <w:pStyle w:val="a0"/>
        <w:rPr>
          <w:rtl/>
        </w:rPr>
      </w:pPr>
    </w:p>
    <w:p w14:paraId="58514D28" w14:textId="77777777" w:rsidR="00000000" w:rsidRDefault="00C43AED">
      <w:pPr>
        <w:pStyle w:val="a0"/>
        <w:rPr>
          <w:rFonts w:hint="cs"/>
          <w:rtl/>
        </w:rPr>
      </w:pPr>
      <w:r>
        <w:rPr>
          <w:rFonts w:hint="cs"/>
          <w:rtl/>
        </w:rPr>
        <w:t xml:space="preserve">חבר הכנסת זחאלקה, יש לי תקווה, ואני אומר לך ביושר </w:t>
      </w:r>
      <w:r>
        <w:rPr>
          <w:rFonts w:hint="eastAsia"/>
          <w:rtl/>
        </w:rPr>
        <w:t>–</w:t>
      </w:r>
      <w:r>
        <w:rPr>
          <w:rFonts w:hint="cs"/>
          <w:rtl/>
        </w:rPr>
        <w:t xml:space="preserve"> וזה מה שאתה צריך להגיד </w:t>
      </w:r>
      <w:r>
        <w:rPr>
          <w:rFonts w:hint="eastAsia"/>
          <w:rtl/>
        </w:rPr>
        <w:t>–</w:t>
      </w:r>
      <w:r>
        <w:rPr>
          <w:rFonts w:hint="cs"/>
          <w:rtl/>
        </w:rPr>
        <w:t xml:space="preserve"> שגם אם היתה ממשלה </w:t>
      </w:r>
      <w:r>
        <w:rPr>
          <w:rFonts w:hint="eastAsia"/>
          <w:rtl/>
        </w:rPr>
        <w:t>–</w:t>
      </w:r>
      <w:r>
        <w:rPr>
          <w:rFonts w:hint="cs"/>
          <w:rtl/>
        </w:rPr>
        <w:t xml:space="preserve"> והיתה ממשלה שהיתה מוכנה לצעדים מרחיקי-לכת, אבל זה לא צלח. יכול להיות שז</w:t>
      </w:r>
      <w:r>
        <w:rPr>
          <w:rFonts w:hint="cs"/>
          <w:rtl/>
        </w:rPr>
        <w:t xml:space="preserve">ה שוב לא יצלח. אני לא רוצה להפקיר את  גורל מדינת ישראל ואת מדינת ישראל, כעם היהודי, בידי הפלסטינים. לא רוצה. </w:t>
      </w:r>
    </w:p>
    <w:p w14:paraId="4209CDB3" w14:textId="77777777" w:rsidR="00000000" w:rsidRDefault="00C43AED">
      <w:pPr>
        <w:pStyle w:val="a0"/>
        <w:rPr>
          <w:rFonts w:hint="cs"/>
          <w:rtl/>
        </w:rPr>
      </w:pPr>
    </w:p>
    <w:p w14:paraId="0D252186" w14:textId="77777777" w:rsidR="00000000" w:rsidRDefault="00C43AED">
      <w:pPr>
        <w:pStyle w:val="a0"/>
        <w:rPr>
          <w:rFonts w:hint="cs"/>
          <w:rtl/>
        </w:rPr>
      </w:pPr>
      <w:r>
        <w:rPr>
          <w:rFonts w:hint="cs"/>
          <w:rtl/>
        </w:rPr>
        <w:t>לכן אני אומר, בואו נחליט בעצמנו מה טוב לנו ומה אנחנו רוצים. לא טוב לנו להיות בעזה, אז נקום ונצא משם. כל הקשקושים האלה על פרס לטרור - פרס לטרור זה</w:t>
      </w:r>
      <w:r>
        <w:rPr>
          <w:rFonts w:hint="cs"/>
          <w:rtl/>
        </w:rPr>
        <w:t xml:space="preserve"> שנישאר שם. אם יש דבר שהפלסטינים חוששים ממנו </w:t>
      </w:r>
      <w:r>
        <w:rPr>
          <w:rFonts w:hint="eastAsia"/>
          <w:rtl/>
        </w:rPr>
        <w:t>–</w:t>
      </w:r>
      <w:r>
        <w:rPr>
          <w:rFonts w:hint="cs"/>
          <w:rtl/>
        </w:rPr>
        <w:t xml:space="preserve"> כפי שה"חיזבאללה" היה נגד יציאה חד-צדדית מלבנון, והסורים היו נגד יציאה חד-צדדית מלבנון, והלבנונים היו נגד יציאה חד-צדדית, הפלסטינים הם שמתנגדים ליציאה חד-צדדית, כי הם יודעים שזה לא טוב להם. תאמינו לי, לפי כלל א</w:t>
      </w:r>
      <w:r>
        <w:rPr>
          <w:rFonts w:hint="cs"/>
          <w:rtl/>
        </w:rPr>
        <w:t xml:space="preserve">צבע, אם חושבים שזה לא טוב להם, זה כנראה טוב לנו. </w:t>
      </w:r>
    </w:p>
    <w:p w14:paraId="6483CED2" w14:textId="77777777" w:rsidR="00000000" w:rsidRDefault="00C43AED">
      <w:pPr>
        <w:pStyle w:val="a0"/>
        <w:rPr>
          <w:rFonts w:hint="cs"/>
          <w:rtl/>
        </w:rPr>
      </w:pPr>
    </w:p>
    <w:p w14:paraId="2FA23085" w14:textId="77777777" w:rsidR="00000000" w:rsidRDefault="00C43AED">
      <w:pPr>
        <w:pStyle w:val="a0"/>
        <w:rPr>
          <w:rFonts w:hint="cs"/>
          <w:rtl/>
        </w:rPr>
      </w:pPr>
      <w:r>
        <w:rPr>
          <w:rFonts w:hint="cs"/>
          <w:rtl/>
        </w:rPr>
        <w:t>מחר בבוקר צריך לקום ולצאת משם. צריך להודיע לאו"ם שבעוד חצי שנה אנחנו מתכוונים לקום ולצאת מעזה, ושהאו"ם ייקח את זה. נקווה שייקח את זה. אני בעד שהאו"ם ייקח את זה, אבל מציע לא להתנות את זה בזה שהוא ייקח את זה</w:t>
      </w:r>
      <w:r>
        <w:rPr>
          <w:rFonts w:hint="cs"/>
          <w:rtl/>
        </w:rPr>
        <w:t xml:space="preserve">.  </w:t>
      </w:r>
    </w:p>
    <w:p w14:paraId="7C2C3D2C" w14:textId="77777777" w:rsidR="00000000" w:rsidRDefault="00C43AED">
      <w:pPr>
        <w:pStyle w:val="a0"/>
        <w:rPr>
          <w:rFonts w:hint="cs"/>
          <w:rtl/>
        </w:rPr>
      </w:pPr>
    </w:p>
    <w:p w14:paraId="4833BF8A" w14:textId="77777777" w:rsidR="00000000" w:rsidRDefault="00C43AED">
      <w:pPr>
        <w:pStyle w:val="a0"/>
        <w:rPr>
          <w:rFonts w:hint="cs"/>
          <w:rtl/>
        </w:rPr>
      </w:pPr>
      <w:r>
        <w:rPr>
          <w:rFonts w:hint="cs"/>
          <w:rtl/>
        </w:rPr>
        <w:t>למי שחושש אני אומר, שיכול להיות שכל החששות יש להם מקום, לכן בואו לא נעשה את זה בבת-אחת. לא נצא חד-צדדית מכל המקומות. בואו נתחיל עם עזה ונראה מה קורה. גם הסיכון הוא קטן, אדוני היושב-ראש. הוא רוצה את עזה, אני מניח שיהיה לו קשה מאוד, יכאב לו הלב להתנתק מ</w:t>
      </w:r>
      <w:r>
        <w:rPr>
          <w:rFonts w:hint="cs"/>
          <w:rtl/>
        </w:rPr>
        <w:t xml:space="preserve">מחוזות ילדותו בעזה, אבל הוא יעשה את זה. זה יקרה לו. יהיה לו קשה, אבל הוא יעמוד בזה. אני חושב ש-90% מהציבור יעמדו בזה. נצא מהמקום הנורא הזה, ונבדוק. שם זה גבולות 1967, אין מחלוקת בעניין, מספר היהודים  קטן </w:t>
      </w:r>
      <w:r>
        <w:rPr>
          <w:rFonts w:hint="eastAsia"/>
          <w:rtl/>
        </w:rPr>
        <w:t>–</w:t>
      </w:r>
      <w:r>
        <w:rPr>
          <w:rFonts w:hint="cs"/>
          <w:rtl/>
        </w:rPr>
        <w:t xml:space="preserve"> נראה מה קורה. יש סיכוי שהאו"ם ייקח את זה. נראה מה </w:t>
      </w:r>
      <w:r>
        <w:rPr>
          <w:rFonts w:hint="cs"/>
          <w:rtl/>
        </w:rPr>
        <w:t xml:space="preserve">יקרה, אדוני. </w:t>
      </w:r>
    </w:p>
    <w:p w14:paraId="0447E309" w14:textId="77777777" w:rsidR="00000000" w:rsidRDefault="00C43AED">
      <w:pPr>
        <w:pStyle w:val="a0"/>
        <w:rPr>
          <w:rFonts w:hint="cs"/>
          <w:rtl/>
        </w:rPr>
      </w:pPr>
    </w:p>
    <w:p w14:paraId="54DD71D6" w14:textId="77777777" w:rsidR="00000000" w:rsidRDefault="00C43AED">
      <w:pPr>
        <w:pStyle w:val="a0"/>
        <w:rPr>
          <w:rFonts w:hint="cs"/>
          <w:rtl/>
        </w:rPr>
      </w:pPr>
      <w:r>
        <w:rPr>
          <w:rFonts w:hint="cs"/>
          <w:rtl/>
        </w:rPr>
        <w:t xml:space="preserve">מה הבעיה שלי?  שהממשלה כאילו מאמצת עמדות שאמרתי לפני שנתיים-שלוש. עמדות שזלזלתם בהן, שהפכתם אותו לחוכא ואיטלולא, אחרי שנתיים-שלוש, אחרי שאנחנו משלמים מחיר דמים נורא, פתאום מאמצים </w:t>
      </w:r>
      <w:r>
        <w:rPr>
          <w:rFonts w:hint="eastAsia"/>
          <w:rtl/>
        </w:rPr>
        <w:t>–</w:t>
      </w:r>
      <w:r>
        <w:rPr>
          <w:rFonts w:hint="cs"/>
          <w:rtl/>
        </w:rPr>
        <w:t xml:space="preserve"> לכאורה, בדיבור. אז בואו הפעם, פעם אחת, אל תאמצו את זה באיחור</w:t>
      </w:r>
      <w:r>
        <w:rPr>
          <w:rFonts w:hint="cs"/>
          <w:rtl/>
        </w:rPr>
        <w:t xml:space="preserve">. שילמנו מחיר יקר, תאמצו את הרעיון הזה כאן ועכשיו, כי לא תהיה ברירה. </w:t>
      </w:r>
    </w:p>
    <w:p w14:paraId="4E6506F8" w14:textId="77777777" w:rsidR="00000000" w:rsidRDefault="00C43AED">
      <w:pPr>
        <w:pStyle w:val="a0"/>
        <w:rPr>
          <w:rFonts w:hint="cs"/>
          <w:rtl/>
        </w:rPr>
      </w:pPr>
    </w:p>
    <w:p w14:paraId="14C924F9" w14:textId="77777777" w:rsidR="00000000" w:rsidRDefault="00C43AED">
      <w:pPr>
        <w:pStyle w:val="a0"/>
        <w:rPr>
          <w:rFonts w:hint="cs"/>
          <w:rtl/>
        </w:rPr>
      </w:pPr>
      <w:r>
        <w:rPr>
          <w:rFonts w:hint="cs"/>
          <w:rtl/>
        </w:rPr>
        <w:t xml:space="preserve">תזכור, אדוני היושב-ראש </w:t>
      </w:r>
      <w:r>
        <w:rPr>
          <w:rFonts w:hint="eastAsia"/>
          <w:rtl/>
        </w:rPr>
        <w:t>–</w:t>
      </w:r>
      <w:r>
        <w:rPr>
          <w:rFonts w:hint="cs"/>
          <w:rtl/>
        </w:rPr>
        <w:t xml:space="preserve"> אתם תעשו את זה, רק תעשו את זה עקום, אחרי ששני העמים ישלמו מחיר דמים נורא. מכיוון שאינני מאמין שיש סיכוי שתאמצו את הרעיונות האלה בזמן, אתם ראויים לאי-אמון. תודה.</w:t>
      </w:r>
      <w:r>
        <w:rPr>
          <w:rFonts w:hint="cs"/>
          <w:rtl/>
        </w:rPr>
        <w:t xml:space="preserve"> </w:t>
      </w:r>
    </w:p>
    <w:p w14:paraId="039C25E0" w14:textId="77777777" w:rsidR="00000000" w:rsidRDefault="00C43AED">
      <w:pPr>
        <w:pStyle w:val="a0"/>
        <w:rPr>
          <w:rFonts w:hint="cs"/>
          <w:rtl/>
        </w:rPr>
      </w:pPr>
    </w:p>
    <w:p w14:paraId="1865A572" w14:textId="77777777" w:rsidR="00000000" w:rsidRDefault="00C43AED">
      <w:pPr>
        <w:pStyle w:val="-"/>
        <w:rPr>
          <w:rtl/>
        </w:rPr>
      </w:pPr>
      <w:bookmarkStart w:id="61" w:name="FS000000458T08_12_2003_17_11_06C"/>
      <w:bookmarkEnd w:id="61"/>
      <w:r>
        <w:rPr>
          <w:rtl/>
        </w:rPr>
        <w:t>היו"ר ראובן ריבלין:</w:t>
      </w:r>
    </w:p>
    <w:p w14:paraId="0E88BA31" w14:textId="77777777" w:rsidR="00000000" w:rsidRDefault="00C43AED">
      <w:pPr>
        <w:pStyle w:val="a0"/>
        <w:rPr>
          <w:rtl/>
        </w:rPr>
      </w:pPr>
    </w:p>
    <w:p w14:paraId="2E5BB0FC" w14:textId="77777777" w:rsidR="00000000" w:rsidRDefault="00C43AED">
      <w:pPr>
        <w:pStyle w:val="a0"/>
        <w:rPr>
          <w:rFonts w:hint="cs"/>
          <w:rtl/>
        </w:rPr>
      </w:pPr>
      <w:r>
        <w:rPr>
          <w:rFonts w:hint="cs"/>
          <w:rtl/>
        </w:rPr>
        <w:t>תודה לאדוני. אני מודה לו על שלוש השניות שהוא חסך לנו.</w:t>
      </w:r>
    </w:p>
    <w:p w14:paraId="0EA17C75" w14:textId="77777777" w:rsidR="00000000" w:rsidRDefault="00C43AED">
      <w:pPr>
        <w:pStyle w:val="a0"/>
        <w:ind w:firstLine="0"/>
        <w:rPr>
          <w:rFonts w:hint="cs"/>
          <w:rtl/>
        </w:rPr>
      </w:pPr>
    </w:p>
    <w:p w14:paraId="64303DDD" w14:textId="77777777" w:rsidR="00000000" w:rsidRDefault="00C43AED">
      <w:pPr>
        <w:pStyle w:val="af0"/>
        <w:rPr>
          <w:rtl/>
        </w:rPr>
      </w:pPr>
      <w:r>
        <w:rPr>
          <w:rFonts w:hint="eastAsia"/>
          <w:rtl/>
        </w:rPr>
        <w:t>אילן</w:t>
      </w:r>
      <w:r>
        <w:rPr>
          <w:rtl/>
        </w:rPr>
        <w:t xml:space="preserve"> שלגי (שינוי):</w:t>
      </w:r>
    </w:p>
    <w:p w14:paraId="29C22B51" w14:textId="77777777" w:rsidR="00000000" w:rsidRDefault="00C43AED">
      <w:pPr>
        <w:pStyle w:val="a0"/>
        <w:rPr>
          <w:rFonts w:hint="cs"/>
          <w:rtl/>
        </w:rPr>
      </w:pPr>
    </w:p>
    <w:p w14:paraId="190488B6" w14:textId="77777777" w:rsidR="00000000" w:rsidRDefault="00C43AED">
      <w:pPr>
        <w:pStyle w:val="a0"/>
        <w:rPr>
          <w:rFonts w:hint="cs"/>
          <w:rtl/>
        </w:rPr>
      </w:pPr>
      <w:r>
        <w:rPr>
          <w:rFonts w:hint="cs"/>
          <w:rtl/>
        </w:rPr>
        <w:t xml:space="preserve">את מי אתה  מציע לתפקיד ראש הממשלה? </w:t>
      </w:r>
    </w:p>
    <w:p w14:paraId="5DFD7021" w14:textId="77777777" w:rsidR="00000000" w:rsidRDefault="00C43AED">
      <w:pPr>
        <w:pStyle w:val="a0"/>
        <w:ind w:firstLine="0"/>
        <w:rPr>
          <w:rFonts w:hint="cs"/>
          <w:rtl/>
        </w:rPr>
      </w:pPr>
    </w:p>
    <w:p w14:paraId="5EC37CCD" w14:textId="77777777" w:rsidR="00000000" w:rsidRDefault="00C43AED">
      <w:pPr>
        <w:pStyle w:val="af0"/>
        <w:rPr>
          <w:rtl/>
        </w:rPr>
      </w:pPr>
      <w:r>
        <w:rPr>
          <w:rFonts w:hint="eastAsia"/>
          <w:rtl/>
        </w:rPr>
        <w:t>חיים</w:t>
      </w:r>
      <w:r>
        <w:rPr>
          <w:rtl/>
        </w:rPr>
        <w:t xml:space="preserve"> רמון (העבודה-מימד):</w:t>
      </w:r>
    </w:p>
    <w:p w14:paraId="0C97A402" w14:textId="77777777" w:rsidR="00000000" w:rsidRDefault="00C43AED">
      <w:pPr>
        <w:pStyle w:val="a0"/>
        <w:rPr>
          <w:rFonts w:hint="cs"/>
          <w:rtl/>
        </w:rPr>
      </w:pPr>
    </w:p>
    <w:p w14:paraId="307BAAE8" w14:textId="77777777" w:rsidR="00000000" w:rsidRDefault="00C43AED">
      <w:pPr>
        <w:pStyle w:val="a0"/>
        <w:rPr>
          <w:rFonts w:hint="cs"/>
          <w:rtl/>
        </w:rPr>
      </w:pPr>
      <w:r>
        <w:rPr>
          <w:rFonts w:hint="cs"/>
          <w:rtl/>
        </w:rPr>
        <w:t xml:space="preserve">מי שהסיעה שלי תבחר - - - </w:t>
      </w:r>
    </w:p>
    <w:p w14:paraId="13585961" w14:textId="77777777" w:rsidR="00000000" w:rsidRDefault="00C43AED">
      <w:pPr>
        <w:pStyle w:val="a0"/>
        <w:ind w:firstLine="0"/>
        <w:rPr>
          <w:rFonts w:hint="cs"/>
          <w:rtl/>
        </w:rPr>
      </w:pPr>
    </w:p>
    <w:p w14:paraId="3F69A293" w14:textId="77777777" w:rsidR="00000000" w:rsidRDefault="00C43AED">
      <w:pPr>
        <w:pStyle w:val="af1"/>
        <w:rPr>
          <w:rtl/>
        </w:rPr>
      </w:pPr>
      <w:r>
        <w:rPr>
          <w:rtl/>
        </w:rPr>
        <w:t>היו"ר ראובן ריבלין:</w:t>
      </w:r>
    </w:p>
    <w:p w14:paraId="528EAE0E" w14:textId="77777777" w:rsidR="00000000" w:rsidRDefault="00C43AED">
      <w:pPr>
        <w:pStyle w:val="a0"/>
        <w:rPr>
          <w:rtl/>
        </w:rPr>
      </w:pPr>
    </w:p>
    <w:p w14:paraId="46B821F5" w14:textId="77777777" w:rsidR="00000000" w:rsidRDefault="00C43AED">
      <w:pPr>
        <w:pStyle w:val="a0"/>
        <w:rPr>
          <w:rFonts w:hint="cs"/>
          <w:rtl/>
        </w:rPr>
      </w:pPr>
      <w:r>
        <w:rPr>
          <w:rFonts w:hint="cs"/>
          <w:rtl/>
        </w:rPr>
        <w:t>חבר הכנסת רמון, אני רוצה להזכיר לאדוני שהוא סי</w:t>
      </w:r>
      <w:r>
        <w:rPr>
          <w:rFonts w:hint="cs"/>
          <w:rtl/>
        </w:rPr>
        <w:t xml:space="preserve">ים את דבריו. </w:t>
      </w:r>
    </w:p>
    <w:p w14:paraId="20FB89CD" w14:textId="77777777" w:rsidR="00000000" w:rsidRDefault="00C43AED">
      <w:pPr>
        <w:pStyle w:val="a0"/>
        <w:rPr>
          <w:rFonts w:hint="cs"/>
          <w:rtl/>
        </w:rPr>
      </w:pPr>
    </w:p>
    <w:p w14:paraId="6CE2301F" w14:textId="77777777" w:rsidR="00000000" w:rsidRDefault="00C43AED">
      <w:pPr>
        <w:pStyle w:val="af0"/>
        <w:rPr>
          <w:rtl/>
        </w:rPr>
      </w:pPr>
      <w:r>
        <w:rPr>
          <w:rFonts w:hint="eastAsia"/>
          <w:rtl/>
        </w:rPr>
        <w:t>חיים</w:t>
      </w:r>
      <w:r>
        <w:rPr>
          <w:rtl/>
        </w:rPr>
        <w:t xml:space="preserve"> רמון (העבודה-מימד):</w:t>
      </w:r>
    </w:p>
    <w:p w14:paraId="3C5D0D5F" w14:textId="77777777" w:rsidR="00000000" w:rsidRDefault="00C43AED">
      <w:pPr>
        <w:pStyle w:val="a0"/>
        <w:rPr>
          <w:rFonts w:hint="cs"/>
          <w:rtl/>
        </w:rPr>
      </w:pPr>
    </w:p>
    <w:p w14:paraId="58D6D5F1" w14:textId="77777777" w:rsidR="00000000" w:rsidRDefault="00C43AED">
      <w:pPr>
        <w:pStyle w:val="a0"/>
        <w:rPr>
          <w:rFonts w:hint="cs"/>
          <w:rtl/>
        </w:rPr>
      </w:pPr>
      <w:r>
        <w:rPr>
          <w:rFonts w:hint="cs"/>
          <w:rtl/>
        </w:rPr>
        <w:t xml:space="preserve">אדוני היושב-ראש, שאלו אותי שאלה - - - </w:t>
      </w:r>
    </w:p>
    <w:p w14:paraId="44DA75FD" w14:textId="77777777" w:rsidR="00000000" w:rsidRDefault="00C43AED">
      <w:pPr>
        <w:pStyle w:val="a0"/>
        <w:rPr>
          <w:rFonts w:hint="cs"/>
          <w:rtl/>
        </w:rPr>
      </w:pPr>
    </w:p>
    <w:p w14:paraId="0BED32EB" w14:textId="77777777" w:rsidR="00000000" w:rsidRDefault="00C43AED">
      <w:pPr>
        <w:pStyle w:val="af1"/>
        <w:rPr>
          <w:rtl/>
        </w:rPr>
      </w:pPr>
      <w:r>
        <w:rPr>
          <w:rtl/>
        </w:rPr>
        <w:t>היו"ר ראובן ריבלין:</w:t>
      </w:r>
    </w:p>
    <w:p w14:paraId="25C72A34" w14:textId="77777777" w:rsidR="00000000" w:rsidRDefault="00C43AED">
      <w:pPr>
        <w:pStyle w:val="a0"/>
        <w:rPr>
          <w:rtl/>
        </w:rPr>
      </w:pPr>
    </w:p>
    <w:p w14:paraId="64AAD5A5" w14:textId="77777777" w:rsidR="00000000" w:rsidRDefault="00C43AED">
      <w:pPr>
        <w:pStyle w:val="a0"/>
        <w:rPr>
          <w:rFonts w:hint="cs"/>
          <w:rtl/>
        </w:rPr>
      </w:pPr>
      <w:r>
        <w:rPr>
          <w:rFonts w:hint="cs"/>
          <w:rtl/>
        </w:rPr>
        <w:t xml:space="preserve">פה רק אני מנהל מי ישאל ומי ישיב. אני יכול להודיע לך שהצעתם. </w:t>
      </w:r>
    </w:p>
    <w:p w14:paraId="08D30318" w14:textId="77777777" w:rsidR="00000000" w:rsidRDefault="00C43AED">
      <w:pPr>
        <w:pStyle w:val="a0"/>
        <w:rPr>
          <w:rFonts w:hint="cs"/>
          <w:rtl/>
        </w:rPr>
      </w:pPr>
    </w:p>
    <w:p w14:paraId="222A75A1" w14:textId="77777777" w:rsidR="00000000" w:rsidRDefault="00C43AED">
      <w:pPr>
        <w:pStyle w:val="af0"/>
        <w:rPr>
          <w:rtl/>
        </w:rPr>
      </w:pPr>
      <w:r>
        <w:rPr>
          <w:rFonts w:hint="eastAsia"/>
          <w:rtl/>
        </w:rPr>
        <w:t>חיים</w:t>
      </w:r>
      <w:r>
        <w:rPr>
          <w:rtl/>
        </w:rPr>
        <w:t xml:space="preserve"> רמון (העבודה-מימד):</w:t>
      </w:r>
    </w:p>
    <w:p w14:paraId="51EF6705" w14:textId="77777777" w:rsidR="00000000" w:rsidRDefault="00C43AED">
      <w:pPr>
        <w:pStyle w:val="a0"/>
        <w:rPr>
          <w:rFonts w:hint="cs"/>
          <w:rtl/>
        </w:rPr>
      </w:pPr>
    </w:p>
    <w:p w14:paraId="68501A3C" w14:textId="77777777" w:rsidR="00000000" w:rsidRDefault="00C43AED">
      <w:pPr>
        <w:pStyle w:val="a0"/>
        <w:rPr>
          <w:rFonts w:hint="cs"/>
          <w:rtl/>
        </w:rPr>
      </w:pPr>
      <w:r>
        <w:rPr>
          <w:rFonts w:hint="cs"/>
          <w:rtl/>
        </w:rPr>
        <w:t xml:space="preserve">הצענו? </w:t>
      </w:r>
    </w:p>
    <w:p w14:paraId="640B4D75" w14:textId="77777777" w:rsidR="00000000" w:rsidRDefault="00C43AED">
      <w:pPr>
        <w:pStyle w:val="a0"/>
        <w:rPr>
          <w:rFonts w:hint="cs"/>
          <w:rtl/>
        </w:rPr>
      </w:pPr>
    </w:p>
    <w:p w14:paraId="20A75D4B" w14:textId="77777777" w:rsidR="00000000" w:rsidRDefault="00C43AED">
      <w:pPr>
        <w:pStyle w:val="af1"/>
        <w:rPr>
          <w:rtl/>
        </w:rPr>
      </w:pPr>
      <w:r>
        <w:rPr>
          <w:rtl/>
        </w:rPr>
        <w:t>היו"ר ראובן ריבלין:</w:t>
      </w:r>
    </w:p>
    <w:p w14:paraId="4FB2CD47" w14:textId="77777777" w:rsidR="00000000" w:rsidRDefault="00C43AED">
      <w:pPr>
        <w:pStyle w:val="a0"/>
        <w:rPr>
          <w:rtl/>
        </w:rPr>
      </w:pPr>
    </w:p>
    <w:p w14:paraId="1979FE21" w14:textId="77777777" w:rsidR="00000000" w:rsidRDefault="00C43AED">
      <w:pPr>
        <w:pStyle w:val="a0"/>
        <w:rPr>
          <w:rFonts w:hint="cs"/>
          <w:rtl/>
        </w:rPr>
      </w:pPr>
      <w:r>
        <w:rPr>
          <w:rFonts w:hint="cs"/>
          <w:rtl/>
        </w:rPr>
        <w:t>כן, הצעתם.</w:t>
      </w:r>
    </w:p>
    <w:p w14:paraId="7816E996" w14:textId="77777777" w:rsidR="00000000" w:rsidRDefault="00C43AED">
      <w:pPr>
        <w:pStyle w:val="a0"/>
        <w:rPr>
          <w:rFonts w:hint="cs"/>
          <w:rtl/>
        </w:rPr>
      </w:pPr>
    </w:p>
    <w:p w14:paraId="220C2923" w14:textId="77777777" w:rsidR="00000000" w:rsidRDefault="00C43AED">
      <w:pPr>
        <w:pStyle w:val="af0"/>
        <w:rPr>
          <w:rtl/>
        </w:rPr>
      </w:pPr>
      <w:r>
        <w:rPr>
          <w:rtl/>
        </w:rPr>
        <w:t>חיים רמון (העבודה-מימד):</w:t>
      </w:r>
    </w:p>
    <w:p w14:paraId="4792F11E" w14:textId="77777777" w:rsidR="00000000" w:rsidRDefault="00C43AED">
      <w:pPr>
        <w:pStyle w:val="a0"/>
        <w:rPr>
          <w:rtl/>
        </w:rPr>
      </w:pPr>
    </w:p>
    <w:p w14:paraId="6B38D7B9" w14:textId="77777777" w:rsidR="00000000" w:rsidRDefault="00C43AED">
      <w:pPr>
        <w:pStyle w:val="a0"/>
        <w:rPr>
          <w:rFonts w:hint="cs"/>
          <w:rtl/>
        </w:rPr>
      </w:pPr>
      <w:r>
        <w:rPr>
          <w:rFonts w:hint="cs"/>
          <w:rtl/>
        </w:rPr>
        <w:t xml:space="preserve">אז תברר - - - </w:t>
      </w:r>
    </w:p>
    <w:p w14:paraId="7EB8CD83" w14:textId="77777777" w:rsidR="00000000" w:rsidRDefault="00C43AED">
      <w:pPr>
        <w:pStyle w:val="a0"/>
        <w:rPr>
          <w:rFonts w:hint="cs"/>
          <w:rtl/>
        </w:rPr>
      </w:pPr>
    </w:p>
    <w:p w14:paraId="12B11DCB" w14:textId="77777777" w:rsidR="00000000" w:rsidRDefault="00C43AED">
      <w:pPr>
        <w:pStyle w:val="af1"/>
        <w:rPr>
          <w:rFonts w:hint="cs"/>
          <w:rtl/>
        </w:rPr>
      </w:pPr>
      <w:bookmarkStart w:id="62" w:name="FS000000474T08_12_2003_17_13_13"/>
      <w:bookmarkEnd w:id="62"/>
      <w:r>
        <w:rPr>
          <w:rtl/>
        </w:rPr>
        <w:t>היו"ר ראובן ריבלין:</w:t>
      </w:r>
    </w:p>
    <w:p w14:paraId="2FD0AA52" w14:textId="77777777" w:rsidR="00000000" w:rsidRDefault="00C43AED">
      <w:pPr>
        <w:pStyle w:val="a0"/>
        <w:rPr>
          <w:rFonts w:hint="cs"/>
          <w:rtl/>
        </w:rPr>
      </w:pPr>
    </w:p>
    <w:p w14:paraId="7322E0C1" w14:textId="77777777" w:rsidR="00000000" w:rsidRDefault="00C43AED">
      <w:pPr>
        <w:pStyle w:val="a0"/>
        <w:rPr>
          <w:rFonts w:hint="cs"/>
          <w:rtl/>
        </w:rPr>
      </w:pPr>
      <w:r>
        <w:rPr>
          <w:rFonts w:hint="cs"/>
          <w:rtl/>
        </w:rPr>
        <w:t>בבקשה, סגן השר גדעון עזרא.</w:t>
      </w:r>
    </w:p>
    <w:p w14:paraId="1C154B92" w14:textId="77777777" w:rsidR="00000000" w:rsidRDefault="00C43AED">
      <w:pPr>
        <w:pStyle w:val="a0"/>
        <w:rPr>
          <w:rFonts w:hint="cs"/>
          <w:rtl/>
        </w:rPr>
      </w:pPr>
    </w:p>
    <w:p w14:paraId="7800D276" w14:textId="77777777" w:rsidR="00000000" w:rsidRDefault="00C43AED">
      <w:pPr>
        <w:pStyle w:val="a"/>
        <w:rPr>
          <w:rtl/>
        </w:rPr>
      </w:pPr>
      <w:bookmarkStart w:id="63" w:name="_Toc58767007"/>
      <w:r>
        <w:rPr>
          <w:rFonts w:hint="eastAsia"/>
          <w:rtl/>
        </w:rPr>
        <w:t>השר</w:t>
      </w:r>
      <w:r>
        <w:rPr>
          <w:rtl/>
        </w:rPr>
        <w:t xml:space="preserve"> גדעון עזרא:</w:t>
      </w:r>
      <w:bookmarkEnd w:id="63"/>
    </w:p>
    <w:p w14:paraId="5297026F" w14:textId="77777777" w:rsidR="00000000" w:rsidRDefault="00C43AED">
      <w:pPr>
        <w:pStyle w:val="a0"/>
        <w:rPr>
          <w:rFonts w:hint="cs"/>
          <w:rtl/>
        </w:rPr>
      </w:pPr>
    </w:p>
    <w:p w14:paraId="0645490D" w14:textId="77777777" w:rsidR="00000000" w:rsidRDefault="00C43AED">
      <w:pPr>
        <w:pStyle w:val="a0"/>
        <w:rPr>
          <w:rFonts w:hint="cs"/>
          <w:rtl/>
        </w:rPr>
      </w:pPr>
      <w:r>
        <w:rPr>
          <w:rFonts w:hint="cs"/>
          <w:rtl/>
        </w:rPr>
        <w:t>אדוני היושב-ראש, חברי הכנסת, קשה להתחרות עם נאומו של חבר הכנסת חיים רמון, אבל נדמה לי שאנשים שוכחים קצת את עובדות החיים. כדי ללכת קצת אחורה, אני אומר שהסיפור לא התחיל באוקט</w:t>
      </w:r>
      <w:r>
        <w:rPr>
          <w:rFonts w:hint="cs"/>
          <w:rtl/>
        </w:rPr>
        <w:t>ובר 2000; הסיפור התחיל כאשר החלטנו להביא הנה את הגרועים באויבינו ונתנו להם גם להביא כלי נשק יחד אתם. ואתה, חיים רמון, מציע לחזור על אותו הדבר בפעם השנייה, ואני אגיד לך איך. בוא נניח לרגע שאני מקבל את התוכנית שלך לנסיגה חד-צדדית מיהודה ושומרון. מה יהיה על ג</w:t>
      </w:r>
      <w:r>
        <w:rPr>
          <w:rFonts w:hint="cs"/>
          <w:rtl/>
        </w:rPr>
        <w:t>בול הירדן? ייכנסו כל אותם אנשים שלא הספיקו להיכנס אז. מי ישמור עליהם? תראה מה כתוב בהסכם ז</w:t>
      </w:r>
      <w:r>
        <w:rPr>
          <w:rtl/>
        </w:rPr>
        <w:t>’</w:t>
      </w:r>
      <w:r>
        <w:rPr>
          <w:rFonts w:hint="cs"/>
          <w:rtl/>
        </w:rPr>
        <w:t>נבה. נאמר שם שאנחנו נשארים שם לפרק זמן מוגבל. ייכנסו כל מי שלא הספיקו להיכנס עם ערפאת, עם כל כלי הנשק שלא הספיקו להכניס. אז זה שיש גדר על-יד אום אל-פחם, זה יעזור במש</w:t>
      </w:r>
      <w:r>
        <w:rPr>
          <w:rFonts w:hint="cs"/>
          <w:rtl/>
        </w:rPr>
        <w:t>הו?</w:t>
      </w:r>
    </w:p>
    <w:p w14:paraId="2B101A57" w14:textId="77777777" w:rsidR="00000000" w:rsidRDefault="00C43AED">
      <w:pPr>
        <w:pStyle w:val="a0"/>
        <w:rPr>
          <w:rFonts w:hint="cs"/>
          <w:rtl/>
        </w:rPr>
      </w:pPr>
    </w:p>
    <w:p w14:paraId="23CF524D" w14:textId="77777777" w:rsidR="00000000" w:rsidRDefault="00C43AED">
      <w:pPr>
        <w:pStyle w:val="a0"/>
        <w:rPr>
          <w:rFonts w:hint="cs"/>
          <w:rtl/>
        </w:rPr>
      </w:pPr>
      <w:r>
        <w:rPr>
          <w:rFonts w:hint="cs"/>
          <w:rtl/>
        </w:rPr>
        <w:t xml:space="preserve">שמעת היום את דוברי ה"חמאס" אומרים לך: כל המדינה הזאת, גם תל-אביב וגם קדומים וגם כפר-כנא, מבחינתנו כולם אותו שטח. </w:t>
      </w:r>
    </w:p>
    <w:p w14:paraId="63950D84" w14:textId="77777777" w:rsidR="00000000" w:rsidRDefault="00C43AED">
      <w:pPr>
        <w:pStyle w:val="a0"/>
        <w:rPr>
          <w:rFonts w:hint="cs"/>
          <w:rtl/>
        </w:rPr>
      </w:pPr>
    </w:p>
    <w:p w14:paraId="68346DF9" w14:textId="77777777" w:rsidR="00000000" w:rsidRDefault="00C43AED">
      <w:pPr>
        <w:pStyle w:val="a0"/>
        <w:rPr>
          <w:rFonts w:hint="cs"/>
          <w:rtl/>
        </w:rPr>
      </w:pPr>
      <w:r>
        <w:rPr>
          <w:rFonts w:hint="cs"/>
          <w:rtl/>
        </w:rPr>
        <w:t>אני אומר לך שזה קצת לא ראוי, חבר הכנסת רמון, להאשים את ראש הממשלה בקורבנות שנפלו במלחמה הזאת.</w:t>
      </w:r>
    </w:p>
    <w:p w14:paraId="3E6BCE50" w14:textId="77777777" w:rsidR="00000000" w:rsidRDefault="00C43AED">
      <w:pPr>
        <w:pStyle w:val="a0"/>
        <w:rPr>
          <w:rFonts w:hint="cs"/>
          <w:rtl/>
        </w:rPr>
      </w:pPr>
    </w:p>
    <w:p w14:paraId="48D69945" w14:textId="77777777" w:rsidR="00000000" w:rsidRDefault="00C43AED">
      <w:pPr>
        <w:pStyle w:val="af0"/>
        <w:rPr>
          <w:rtl/>
        </w:rPr>
      </w:pPr>
      <w:r>
        <w:rPr>
          <w:rFonts w:hint="eastAsia"/>
          <w:rtl/>
        </w:rPr>
        <w:t>עבד</w:t>
      </w:r>
      <w:r>
        <w:rPr>
          <w:rtl/>
        </w:rPr>
        <w:t>-אלמאלכ דהאמשה (רע"ם):</w:t>
      </w:r>
    </w:p>
    <w:p w14:paraId="6BC2CD79" w14:textId="77777777" w:rsidR="00000000" w:rsidRDefault="00C43AED">
      <w:pPr>
        <w:pStyle w:val="a0"/>
        <w:rPr>
          <w:rFonts w:hint="cs"/>
          <w:rtl/>
        </w:rPr>
      </w:pPr>
    </w:p>
    <w:p w14:paraId="2B5179E5" w14:textId="77777777" w:rsidR="00000000" w:rsidRDefault="00C43AED">
      <w:pPr>
        <w:pStyle w:val="a0"/>
        <w:rPr>
          <w:rFonts w:hint="cs"/>
          <w:rtl/>
        </w:rPr>
      </w:pPr>
      <w:r>
        <w:rPr>
          <w:rFonts w:hint="cs"/>
          <w:rtl/>
        </w:rPr>
        <w:t xml:space="preserve">- - - </w:t>
      </w:r>
    </w:p>
    <w:p w14:paraId="6FBDFF0F" w14:textId="77777777" w:rsidR="00000000" w:rsidRDefault="00C43AED">
      <w:pPr>
        <w:pStyle w:val="a0"/>
        <w:rPr>
          <w:rFonts w:hint="cs"/>
          <w:rtl/>
        </w:rPr>
      </w:pPr>
    </w:p>
    <w:p w14:paraId="66EEDD7B" w14:textId="77777777" w:rsidR="00000000" w:rsidRDefault="00C43AED">
      <w:pPr>
        <w:pStyle w:val="-"/>
        <w:rPr>
          <w:rtl/>
        </w:rPr>
      </w:pPr>
      <w:bookmarkStart w:id="64" w:name="FS000000474T08_12_2003_16_57_16"/>
      <w:bookmarkEnd w:id="64"/>
      <w:r>
        <w:rPr>
          <w:rFonts w:hint="eastAsia"/>
          <w:rtl/>
        </w:rPr>
        <w:t>השר</w:t>
      </w:r>
      <w:r>
        <w:rPr>
          <w:rtl/>
        </w:rPr>
        <w:t xml:space="preserve"> גד</w:t>
      </w:r>
      <w:r>
        <w:rPr>
          <w:rtl/>
        </w:rPr>
        <w:t>עון עזרא:</w:t>
      </w:r>
    </w:p>
    <w:p w14:paraId="74B39B69" w14:textId="77777777" w:rsidR="00000000" w:rsidRDefault="00C43AED">
      <w:pPr>
        <w:pStyle w:val="a0"/>
        <w:rPr>
          <w:rFonts w:hint="cs"/>
          <w:rtl/>
        </w:rPr>
      </w:pPr>
    </w:p>
    <w:p w14:paraId="295E0248" w14:textId="77777777" w:rsidR="00000000" w:rsidRDefault="00C43AED">
      <w:pPr>
        <w:pStyle w:val="a0"/>
        <w:ind w:firstLine="0"/>
        <w:rPr>
          <w:rFonts w:hint="cs"/>
          <w:rtl/>
        </w:rPr>
      </w:pPr>
      <w:r>
        <w:rPr>
          <w:rFonts w:hint="cs"/>
          <w:rtl/>
        </w:rPr>
        <w:tab/>
        <w:t>סליחה, זה נושא של אנשים שמתעסקים עם זה, לא אנשים שיושבים על הגדר. ואם אתם הייתם עושים דבר-מה על מנת לשכנע את הגרועים שבאויבינו - - -</w:t>
      </w:r>
    </w:p>
    <w:p w14:paraId="168A56CE" w14:textId="77777777" w:rsidR="00000000" w:rsidRDefault="00C43AED">
      <w:pPr>
        <w:pStyle w:val="a0"/>
        <w:rPr>
          <w:rFonts w:hint="cs"/>
          <w:rtl/>
        </w:rPr>
      </w:pPr>
    </w:p>
    <w:p w14:paraId="5430DDB9" w14:textId="77777777" w:rsidR="00000000" w:rsidRDefault="00C43AED">
      <w:pPr>
        <w:pStyle w:val="af0"/>
        <w:rPr>
          <w:rtl/>
        </w:rPr>
      </w:pPr>
      <w:r>
        <w:rPr>
          <w:rFonts w:hint="eastAsia"/>
          <w:rtl/>
        </w:rPr>
        <w:t>עבד</w:t>
      </w:r>
      <w:r>
        <w:rPr>
          <w:rtl/>
        </w:rPr>
        <w:t>-אלמאלכ דהאמשה (רע"ם):</w:t>
      </w:r>
    </w:p>
    <w:p w14:paraId="71B6E795" w14:textId="77777777" w:rsidR="00000000" w:rsidRDefault="00C43AED">
      <w:pPr>
        <w:pStyle w:val="a0"/>
        <w:rPr>
          <w:rFonts w:hint="cs"/>
          <w:rtl/>
        </w:rPr>
      </w:pPr>
    </w:p>
    <w:p w14:paraId="10DF361E" w14:textId="77777777" w:rsidR="00000000" w:rsidRDefault="00C43AED">
      <w:pPr>
        <w:pStyle w:val="a0"/>
        <w:rPr>
          <w:rFonts w:hint="cs"/>
          <w:rtl/>
        </w:rPr>
      </w:pPr>
      <w:r>
        <w:rPr>
          <w:rFonts w:hint="cs"/>
          <w:rtl/>
        </w:rPr>
        <w:t>אנחנו שרים? אתם בממשלה.</w:t>
      </w:r>
    </w:p>
    <w:p w14:paraId="5E2BE175" w14:textId="77777777" w:rsidR="00000000" w:rsidRDefault="00C43AED">
      <w:pPr>
        <w:pStyle w:val="a0"/>
        <w:rPr>
          <w:rFonts w:hint="cs"/>
          <w:rtl/>
        </w:rPr>
      </w:pPr>
    </w:p>
    <w:p w14:paraId="5475270F" w14:textId="77777777" w:rsidR="00000000" w:rsidRDefault="00C43AED">
      <w:pPr>
        <w:pStyle w:val="-"/>
        <w:rPr>
          <w:rtl/>
        </w:rPr>
      </w:pPr>
      <w:bookmarkStart w:id="65" w:name="FS000000474T08_12_2003_17_03_52C"/>
      <w:bookmarkEnd w:id="65"/>
      <w:r>
        <w:rPr>
          <w:rtl/>
        </w:rPr>
        <w:t>השר גדעון עזרא:</w:t>
      </w:r>
    </w:p>
    <w:p w14:paraId="2D685752" w14:textId="77777777" w:rsidR="00000000" w:rsidRDefault="00C43AED">
      <w:pPr>
        <w:pStyle w:val="a0"/>
        <w:rPr>
          <w:rtl/>
        </w:rPr>
      </w:pPr>
    </w:p>
    <w:p w14:paraId="16EABBB5" w14:textId="77777777" w:rsidR="00000000" w:rsidRDefault="00C43AED">
      <w:pPr>
        <w:pStyle w:val="a0"/>
        <w:rPr>
          <w:rFonts w:hint="cs"/>
          <w:rtl/>
        </w:rPr>
      </w:pPr>
      <w:r>
        <w:rPr>
          <w:rFonts w:hint="cs"/>
          <w:rtl/>
        </w:rPr>
        <w:t xml:space="preserve">אתה מכיר אותם. אתה היית חבר שלהם, או חבר </w:t>
      </w:r>
      <w:r>
        <w:rPr>
          <w:rFonts w:hint="cs"/>
          <w:rtl/>
        </w:rPr>
        <w:t xml:space="preserve">שלהם גם היום. </w:t>
      </w:r>
    </w:p>
    <w:p w14:paraId="462FDD34" w14:textId="77777777" w:rsidR="00000000" w:rsidRDefault="00C43AED">
      <w:pPr>
        <w:pStyle w:val="a0"/>
        <w:rPr>
          <w:rFonts w:hint="cs"/>
          <w:rtl/>
        </w:rPr>
      </w:pPr>
    </w:p>
    <w:p w14:paraId="3545F48D" w14:textId="77777777" w:rsidR="00000000" w:rsidRDefault="00C43AED">
      <w:pPr>
        <w:pStyle w:val="af0"/>
        <w:rPr>
          <w:rtl/>
        </w:rPr>
      </w:pPr>
      <w:r>
        <w:rPr>
          <w:rFonts w:hint="eastAsia"/>
          <w:rtl/>
        </w:rPr>
        <w:t>עבד</w:t>
      </w:r>
      <w:r>
        <w:rPr>
          <w:rtl/>
        </w:rPr>
        <w:t>-אלמאלכ דהאמשה (רע"ם):</w:t>
      </w:r>
    </w:p>
    <w:p w14:paraId="57C384D6" w14:textId="77777777" w:rsidR="00000000" w:rsidRDefault="00C43AED">
      <w:pPr>
        <w:pStyle w:val="a0"/>
        <w:rPr>
          <w:rFonts w:hint="cs"/>
          <w:rtl/>
        </w:rPr>
      </w:pPr>
    </w:p>
    <w:p w14:paraId="02CBE7C1" w14:textId="77777777" w:rsidR="00000000" w:rsidRDefault="00C43AED">
      <w:pPr>
        <w:pStyle w:val="a0"/>
        <w:rPr>
          <w:rFonts w:hint="cs"/>
          <w:rtl/>
        </w:rPr>
      </w:pPr>
      <w:r>
        <w:rPr>
          <w:rFonts w:hint="cs"/>
          <w:rtl/>
        </w:rPr>
        <w:t>אתם לא עושים כלום. זאת ממשלה?</w:t>
      </w:r>
    </w:p>
    <w:p w14:paraId="63867AB4" w14:textId="77777777" w:rsidR="00000000" w:rsidRDefault="00C43AED">
      <w:pPr>
        <w:pStyle w:val="a0"/>
        <w:rPr>
          <w:rFonts w:hint="cs"/>
          <w:rtl/>
        </w:rPr>
      </w:pPr>
    </w:p>
    <w:p w14:paraId="391E2FF3" w14:textId="77777777" w:rsidR="00000000" w:rsidRDefault="00C43AED">
      <w:pPr>
        <w:pStyle w:val="-"/>
        <w:rPr>
          <w:rtl/>
        </w:rPr>
      </w:pPr>
      <w:bookmarkStart w:id="66" w:name="FS000000474T08_12_2003_17_04_19C"/>
      <w:bookmarkEnd w:id="66"/>
      <w:r>
        <w:rPr>
          <w:rtl/>
        </w:rPr>
        <w:t>השר גדעון עזרא:</w:t>
      </w:r>
    </w:p>
    <w:p w14:paraId="56223E9D" w14:textId="77777777" w:rsidR="00000000" w:rsidRDefault="00C43AED">
      <w:pPr>
        <w:pStyle w:val="a0"/>
        <w:rPr>
          <w:rtl/>
        </w:rPr>
      </w:pPr>
    </w:p>
    <w:p w14:paraId="7AC8F5DB" w14:textId="77777777" w:rsidR="00000000" w:rsidRDefault="00C43AED">
      <w:pPr>
        <w:pStyle w:val="a0"/>
        <w:rPr>
          <w:rFonts w:hint="cs"/>
          <w:rtl/>
        </w:rPr>
      </w:pPr>
      <w:r>
        <w:rPr>
          <w:rFonts w:hint="cs"/>
          <w:rtl/>
        </w:rPr>
        <w:t xml:space="preserve">ולכן, חבר הכנסת רמון, אני רוצה להגיד לך, לבוא ולהאשים את ראש הממשלה בקורבנות - ונכון שחבר הכנסת חיים רמון היה נגד ממשלת האחדות הלאומית, אבל חבריך ישבו בממשלת האחדות </w:t>
      </w:r>
      <w:r>
        <w:rPr>
          <w:rFonts w:hint="cs"/>
          <w:rtl/>
        </w:rPr>
        <w:t>הלאומית - - -</w:t>
      </w:r>
    </w:p>
    <w:p w14:paraId="0A8CD72F" w14:textId="77777777" w:rsidR="00000000" w:rsidRDefault="00C43AED">
      <w:pPr>
        <w:pStyle w:val="a0"/>
        <w:rPr>
          <w:rFonts w:hint="cs"/>
          <w:rtl/>
        </w:rPr>
      </w:pPr>
    </w:p>
    <w:p w14:paraId="5827ED08" w14:textId="77777777" w:rsidR="00000000" w:rsidRDefault="00C43AED">
      <w:pPr>
        <w:pStyle w:val="af1"/>
        <w:rPr>
          <w:rtl/>
        </w:rPr>
      </w:pPr>
      <w:r>
        <w:rPr>
          <w:rtl/>
        </w:rPr>
        <w:t>היו"ר ראובן ריבלין:</w:t>
      </w:r>
    </w:p>
    <w:p w14:paraId="0EBD2646" w14:textId="77777777" w:rsidR="00000000" w:rsidRDefault="00C43AED">
      <w:pPr>
        <w:pStyle w:val="a0"/>
        <w:rPr>
          <w:rtl/>
        </w:rPr>
      </w:pPr>
    </w:p>
    <w:p w14:paraId="09720128" w14:textId="77777777" w:rsidR="00000000" w:rsidRDefault="00C43AED">
      <w:pPr>
        <w:pStyle w:val="a0"/>
        <w:rPr>
          <w:rFonts w:hint="cs"/>
          <w:rtl/>
        </w:rPr>
      </w:pPr>
      <w:r>
        <w:rPr>
          <w:rFonts w:hint="cs"/>
          <w:rtl/>
        </w:rPr>
        <w:t>חבר הכנסת חיים רמון הביע אי-אמון גם בממשלת האחדות הלאומית.</w:t>
      </w:r>
    </w:p>
    <w:p w14:paraId="75A31812" w14:textId="77777777" w:rsidR="00000000" w:rsidRDefault="00C43AED">
      <w:pPr>
        <w:pStyle w:val="a0"/>
        <w:rPr>
          <w:rFonts w:hint="cs"/>
          <w:rtl/>
        </w:rPr>
      </w:pPr>
    </w:p>
    <w:p w14:paraId="0CDF61C1" w14:textId="77777777" w:rsidR="00000000" w:rsidRDefault="00C43AED">
      <w:pPr>
        <w:pStyle w:val="-"/>
        <w:rPr>
          <w:rtl/>
        </w:rPr>
      </w:pPr>
      <w:bookmarkStart w:id="67" w:name="FS000000474T08_12_2003_17_06_23C"/>
      <w:bookmarkEnd w:id="67"/>
      <w:r>
        <w:rPr>
          <w:rtl/>
        </w:rPr>
        <w:t>השר גדעון עזרא:</w:t>
      </w:r>
    </w:p>
    <w:p w14:paraId="70B5DC49" w14:textId="77777777" w:rsidR="00000000" w:rsidRDefault="00C43AED">
      <w:pPr>
        <w:pStyle w:val="a0"/>
        <w:rPr>
          <w:rtl/>
        </w:rPr>
      </w:pPr>
    </w:p>
    <w:p w14:paraId="0BD0DF0C" w14:textId="77777777" w:rsidR="00000000" w:rsidRDefault="00C43AED">
      <w:pPr>
        <w:pStyle w:val="a0"/>
        <w:rPr>
          <w:rFonts w:hint="cs"/>
          <w:rtl/>
        </w:rPr>
      </w:pPr>
      <w:r>
        <w:rPr>
          <w:rFonts w:hint="cs"/>
          <w:rtl/>
        </w:rPr>
        <w:t>בסדר. חבריו למפלגה ישבו, ועיקר הקורבנות היו אז. תראה את המבצעים שהיו לנו באותה תקופה, ואני משבח את שר הביטחון דאז, ואני משבח את ממשלת האחדות דא</w:t>
      </w:r>
      <w:r>
        <w:rPr>
          <w:rFonts w:hint="cs"/>
          <w:rtl/>
        </w:rPr>
        <w:t xml:space="preserve">ז. אני רוצה להגיד לך לגבי הממשלה הזאת - אני  מוכרח להגיד לך,  כחבר בממשלה, אני מרגיש שבממשלה הזאת יש הרבה יותר אחדות דרך  משהיתה בממשלת האחדות. </w:t>
      </w:r>
    </w:p>
    <w:p w14:paraId="67099304" w14:textId="77777777" w:rsidR="00000000" w:rsidRDefault="00C43AED">
      <w:pPr>
        <w:pStyle w:val="a0"/>
        <w:rPr>
          <w:rFonts w:hint="cs"/>
          <w:rtl/>
        </w:rPr>
      </w:pPr>
    </w:p>
    <w:p w14:paraId="755A017A" w14:textId="77777777" w:rsidR="00000000" w:rsidRDefault="00C43AED">
      <w:pPr>
        <w:pStyle w:val="af0"/>
        <w:rPr>
          <w:rtl/>
        </w:rPr>
      </w:pPr>
      <w:r>
        <w:rPr>
          <w:rFonts w:hint="eastAsia"/>
          <w:rtl/>
        </w:rPr>
        <w:t>אברהם</w:t>
      </w:r>
      <w:r>
        <w:rPr>
          <w:rtl/>
        </w:rPr>
        <w:t xml:space="preserve"> בורג (העבודה-מימד):</w:t>
      </w:r>
    </w:p>
    <w:p w14:paraId="18F79D49" w14:textId="77777777" w:rsidR="00000000" w:rsidRDefault="00C43AED">
      <w:pPr>
        <w:pStyle w:val="a0"/>
        <w:rPr>
          <w:rFonts w:hint="cs"/>
          <w:rtl/>
        </w:rPr>
      </w:pPr>
    </w:p>
    <w:p w14:paraId="6E59A5A6" w14:textId="77777777" w:rsidR="00000000" w:rsidRDefault="00C43AED">
      <w:pPr>
        <w:pStyle w:val="a0"/>
        <w:rPr>
          <w:rFonts w:hint="cs"/>
          <w:rtl/>
        </w:rPr>
      </w:pPr>
      <w:r>
        <w:rPr>
          <w:rFonts w:hint="cs"/>
          <w:rtl/>
        </w:rPr>
        <w:t>אחדות אני מבין, אבל מה הדרך?</w:t>
      </w:r>
    </w:p>
    <w:p w14:paraId="0034D0FD" w14:textId="77777777" w:rsidR="00000000" w:rsidRDefault="00C43AED">
      <w:pPr>
        <w:pStyle w:val="a0"/>
        <w:rPr>
          <w:rFonts w:hint="cs"/>
          <w:rtl/>
        </w:rPr>
      </w:pPr>
    </w:p>
    <w:p w14:paraId="05421ACF" w14:textId="77777777" w:rsidR="00000000" w:rsidRDefault="00C43AED">
      <w:pPr>
        <w:pStyle w:val="-"/>
        <w:rPr>
          <w:rtl/>
        </w:rPr>
      </w:pPr>
      <w:bookmarkStart w:id="68" w:name="FS000000474T08_12_2003_17_07_36C"/>
      <w:bookmarkEnd w:id="68"/>
      <w:r>
        <w:rPr>
          <w:rtl/>
        </w:rPr>
        <w:t>השר גדעון עזרא:</w:t>
      </w:r>
    </w:p>
    <w:p w14:paraId="540B20B6" w14:textId="77777777" w:rsidR="00000000" w:rsidRDefault="00C43AED">
      <w:pPr>
        <w:pStyle w:val="a0"/>
        <w:rPr>
          <w:rtl/>
        </w:rPr>
      </w:pPr>
    </w:p>
    <w:p w14:paraId="49F2C017" w14:textId="77777777" w:rsidR="00000000" w:rsidRDefault="00C43AED">
      <w:pPr>
        <w:pStyle w:val="a0"/>
        <w:rPr>
          <w:rFonts w:hint="cs"/>
          <w:rtl/>
        </w:rPr>
      </w:pPr>
      <w:r>
        <w:rPr>
          <w:rFonts w:hint="cs"/>
          <w:rtl/>
        </w:rPr>
        <w:t xml:space="preserve">אני אגיד לך מה הדרך - הדרך שלנו היא </w:t>
      </w:r>
      <w:r>
        <w:rPr>
          <w:rFonts w:hint="cs"/>
          <w:rtl/>
        </w:rPr>
        <w:t xml:space="preserve">לא להיכנע. הדרך שלנו היא לשמור על זכותנו על ארץ-ישראל. </w:t>
      </w:r>
    </w:p>
    <w:p w14:paraId="00C0217A" w14:textId="77777777" w:rsidR="00000000" w:rsidRDefault="00C43AED">
      <w:pPr>
        <w:pStyle w:val="a0"/>
        <w:rPr>
          <w:rFonts w:hint="cs"/>
          <w:rtl/>
        </w:rPr>
      </w:pPr>
    </w:p>
    <w:p w14:paraId="65D1071B" w14:textId="77777777" w:rsidR="00000000" w:rsidRDefault="00C43AED">
      <w:pPr>
        <w:pStyle w:val="af0"/>
        <w:rPr>
          <w:rtl/>
        </w:rPr>
      </w:pPr>
      <w:r>
        <w:rPr>
          <w:rFonts w:hint="eastAsia"/>
          <w:rtl/>
        </w:rPr>
        <w:t>אברהם</w:t>
      </w:r>
      <w:r>
        <w:rPr>
          <w:rtl/>
        </w:rPr>
        <w:t xml:space="preserve"> בורג (העבודה-מימד):</w:t>
      </w:r>
    </w:p>
    <w:p w14:paraId="1F0A8315" w14:textId="77777777" w:rsidR="00000000" w:rsidRDefault="00C43AED">
      <w:pPr>
        <w:pStyle w:val="a0"/>
        <w:rPr>
          <w:rFonts w:hint="cs"/>
          <w:rtl/>
        </w:rPr>
      </w:pPr>
    </w:p>
    <w:p w14:paraId="71538DA0" w14:textId="77777777" w:rsidR="00000000" w:rsidRDefault="00C43AED">
      <w:pPr>
        <w:pStyle w:val="a0"/>
        <w:rPr>
          <w:rFonts w:hint="cs"/>
          <w:rtl/>
        </w:rPr>
      </w:pPr>
      <w:r>
        <w:rPr>
          <w:rFonts w:hint="cs"/>
          <w:rtl/>
        </w:rPr>
        <w:t>אולמרט זה כניעה?</w:t>
      </w:r>
    </w:p>
    <w:p w14:paraId="2D6D1A87" w14:textId="77777777" w:rsidR="00000000" w:rsidRDefault="00C43AED">
      <w:pPr>
        <w:pStyle w:val="a0"/>
        <w:rPr>
          <w:rFonts w:hint="cs"/>
          <w:rtl/>
        </w:rPr>
      </w:pPr>
    </w:p>
    <w:p w14:paraId="4D9F79FE" w14:textId="77777777" w:rsidR="00000000" w:rsidRDefault="00C43AED">
      <w:pPr>
        <w:pStyle w:val="-"/>
        <w:rPr>
          <w:rtl/>
        </w:rPr>
      </w:pPr>
      <w:bookmarkStart w:id="69" w:name="FS000000474T08_12_2003_17_08_06C"/>
      <w:bookmarkEnd w:id="69"/>
      <w:r>
        <w:rPr>
          <w:rtl/>
        </w:rPr>
        <w:t>השר גדעון עזרא:</w:t>
      </w:r>
    </w:p>
    <w:p w14:paraId="7A17F404" w14:textId="77777777" w:rsidR="00000000" w:rsidRDefault="00C43AED">
      <w:pPr>
        <w:pStyle w:val="a0"/>
        <w:rPr>
          <w:rtl/>
        </w:rPr>
      </w:pPr>
    </w:p>
    <w:p w14:paraId="03F92921" w14:textId="77777777" w:rsidR="00000000" w:rsidRDefault="00C43AED">
      <w:pPr>
        <w:pStyle w:val="a0"/>
        <w:rPr>
          <w:rFonts w:hint="cs"/>
          <w:rtl/>
        </w:rPr>
      </w:pPr>
      <w:r>
        <w:rPr>
          <w:rFonts w:hint="cs"/>
          <w:rtl/>
        </w:rPr>
        <w:t xml:space="preserve">לגבי אולמרט אני רוצה להגיד לך דבר אחד - הממשלה הזאת התחייבה למפת הדרכים. </w:t>
      </w:r>
    </w:p>
    <w:p w14:paraId="08AB8B38" w14:textId="77777777" w:rsidR="00000000" w:rsidRDefault="00C43AED">
      <w:pPr>
        <w:pStyle w:val="a0"/>
        <w:rPr>
          <w:rFonts w:hint="cs"/>
          <w:rtl/>
        </w:rPr>
      </w:pPr>
    </w:p>
    <w:p w14:paraId="3808879C" w14:textId="77777777" w:rsidR="00000000" w:rsidRDefault="00C43AED">
      <w:pPr>
        <w:pStyle w:val="af0"/>
        <w:rPr>
          <w:rtl/>
        </w:rPr>
      </w:pPr>
      <w:r>
        <w:rPr>
          <w:rFonts w:hint="eastAsia"/>
          <w:rtl/>
        </w:rPr>
        <w:t>קולט</w:t>
      </w:r>
      <w:r>
        <w:rPr>
          <w:rtl/>
        </w:rPr>
        <w:t xml:space="preserve"> אביטל (העבודה-מימד):</w:t>
      </w:r>
    </w:p>
    <w:p w14:paraId="3A474237" w14:textId="77777777" w:rsidR="00000000" w:rsidRDefault="00C43AED">
      <w:pPr>
        <w:pStyle w:val="a0"/>
        <w:rPr>
          <w:rFonts w:hint="cs"/>
          <w:rtl/>
        </w:rPr>
      </w:pPr>
    </w:p>
    <w:p w14:paraId="5AC409F3" w14:textId="77777777" w:rsidR="00000000" w:rsidRDefault="00C43AED">
      <w:pPr>
        <w:pStyle w:val="a0"/>
        <w:rPr>
          <w:rFonts w:hint="cs"/>
          <w:rtl/>
        </w:rPr>
      </w:pPr>
      <w:r>
        <w:rPr>
          <w:rFonts w:hint="cs"/>
          <w:rtl/>
        </w:rPr>
        <w:t>- - -</w:t>
      </w:r>
    </w:p>
    <w:p w14:paraId="2DBEA48B" w14:textId="77777777" w:rsidR="00000000" w:rsidRDefault="00C43AED">
      <w:pPr>
        <w:pStyle w:val="a0"/>
        <w:rPr>
          <w:rFonts w:hint="cs"/>
          <w:rtl/>
        </w:rPr>
      </w:pPr>
    </w:p>
    <w:p w14:paraId="05BB263E" w14:textId="77777777" w:rsidR="00000000" w:rsidRDefault="00C43AED">
      <w:pPr>
        <w:pStyle w:val="-"/>
        <w:rPr>
          <w:rtl/>
        </w:rPr>
      </w:pPr>
      <w:bookmarkStart w:id="70" w:name="FS000000474T08_12_2003_17_08_41C"/>
      <w:bookmarkEnd w:id="70"/>
      <w:r>
        <w:rPr>
          <w:rtl/>
        </w:rPr>
        <w:t>השר גדעון עזרא:</w:t>
      </w:r>
    </w:p>
    <w:p w14:paraId="77B6BF68" w14:textId="77777777" w:rsidR="00000000" w:rsidRDefault="00C43AED">
      <w:pPr>
        <w:pStyle w:val="a0"/>
        <w:rPr>
          <w:rtl/>
        </w:rPr>
      </w:pPr>
    </w:p>
    <w:p w14:paraId="38DA0366" w14:textId="77777777" w:rsidR="00000000" w:rsidRDefault="00C43AED">
      <w:pPr>
        <w:pStyle w:val="a0"/>
        <w:rPr>
          <w:rFonts w:hint="cs"/>
          <w:rtl/>
        </w:rPr>
      </w:pPr>
      <w:r>
        <w:rPr>
          <w:rFonts w:hint="cs"/>
          <w:rtl/>
        </w:rPr>
        <w:t>אולמרט בדבר</w:t>
      </w:r>
      <w:r>
        <w:rPr>
          <w:rFonts w:hint="cs"/>
          <w:rtl/>
        </w:rPr>
        <w:t>יו איננו מייצג את ממשלת ישראל.</w:t>
      </w:r>
    </w:p>
    <w:p w14:paraId="1EC13B65" w14:textId="77777777" w:rsidR="00000000" w:rsidRDefault="00C43AED">
      <w:pPr>
        <w:pStyle w:val="a0"/>
        <w:rPr>
          <w:rFonts w:hint="cs"/>
          <w:rtl/>
        </w:rPr>
      </w:pPr>
    </w:p>
    <w:p w14:paraId="76105546" w14:textId="77777777" w:rsidR="00000000" w:rsidRDefault="00C43AED">
      <w:pPr>
        <w:pStyle w:val="af0"/>
        <w:rPr>
          <w:rtl/>
        </w:rPr>
      </w:pPr>
      <w:r>
        <w:rPr>
          <w:rFonts w:hint="eastAsia"/>
          <w:rtl/>
        </w:rPr>
        <w:t>חיים</w:t>
      </w:r>
      <w:r>
        <w:rPr>
          <w:rtl/>
        </w:rPr>
        <w:t xml:space="preserve"> רמון (העבודה-מימד):</w:t>
      </w:r>
    </w:p>
    <w:p w14:paraId="6BA4587C" w14:textId="77777777" w:rsidR="00000000" w:rsidRDefault="00C43AED">
      <w:pPr>
        <w:pStyle w:val="a0"/>
        <w:rPr>
          <w:rFonts w:hint="cs"/>
          <w:rtl/>
        </w:rPr>
      </w:pPr>
    </w:p>
    <w:p w14:paraId="1AE38935" w14:textId="77777777" w:rsidR="00000000" w:rsidRDefault="00C43AED">
      <w:pPr>
        <w:pStyle w:val="a0"/>
        <w:rPr>
          <w:rFonts w:hint="cs"/>
          <w:rtl/>
        </w:rPr>
      </w:pPr>
      <w:r>
        <w:rPr>
          <w:rFonts w:hint="cs"/>
          <w:rtl/>
        </w:rPr>
        <w:t>אז איפה האחדות?</w:t>
      </w:r>
    </w:p>
    <w:p w14:paraId="261368FB" w14:textId="77777777" w:rsidR="00000000" w:rsidRDefault="00C43AED">
      <w:pPr>
        <w:pStyle w:val="a0"/>
        <w:rPr>
          <w:rFonts w:hint="cs"/>
          <w:rtl/>
        </w:rPr>
      </w:pPr>
    </w:p>
    <w:p w14:paraId="51AF3DE6" w14:textId="77777777" w:rsidR="00000000" w:rsidRDefault="00C43AED">
      <w:pPr>
        <w:pStyle w:val="-"/>
        <w:rPr>
          <w:rtl/>
        </w:rPr>
      </w:pPr>
      <w:bookmarkStart w:id="71" w:name="FS000000474T08_12_2003_17_08_54C"/>
      <w:bookmarkEnd w:id="71"/>
      <w:r>
        <w:rPr>
          <w:rtl/>
        </w:rPr>
        <w:t>השר גדעון עזרא:</w:t>
      </w:r>
    </w:p>
    <w:p w14:paraId="4AE67CCB" w14:textId="77777777" w:rsidR="00000000" w:rsidRDefault="00C43AED">
      <w:pPr>
        <w:pStyle w:val="a0"/>
        <w:rPr>
          <w:rtl/>
        </w:rPr>
      </w:pPr>
    </w:p>
    <w:p w14:paraId="074E423B" w14:textId="77777777" w:rsidR="00000000" w:rsidRDefault="00C43AED">
      <w:pPr>
        <w:pStyle w:val="a0"/>
        <w:rPr>
          <w:rFonts w:hint="cs"/>
          <w:rtl/>
        </w:rPr>
      </w:pPr>
      <w:r>
        <w:rPr>
          <w:rFonts w:hint="cs"/>
          <w:rtl/>
        </w:rPr>
        <w:t>אני אומר לך - - -</w:t>
      </w:r>
    </w:p>
    <w:p w14:paraId="604F73AD" w14:textId="77777777" w:rsidR="00000000" w:rsidRDefault="00C43AED">
      <w:pPr>
        <w:pStyle w:val="a0"/>
        <w:rPr>
          <w:rFonts w:hint="cs"/>
          <w:rtl/>
        </w:rPr>
      </w:pPr>
    </w:p>
    <w:p w14:paraId="63158E0F" w14:textId="77777777" w:rsidR="00000000" w:rsidRDefault="00C43AED">
      <w:pPr>
        <w:pStyle w:val="af0"/>
        <w:rPr>
          <w:rtl/>
        </w:rPr>
      </w:pPr>
      <w:r>
        <w:rPr>
          <w:rFonts w:hint="eastAsia"/>
          <w:rtl/>
        </w:rPr>
        <w:t>אברהם</w:t>
      </w:r>
      <w:r>
        <w:rPr>
          <w:rtl/>
        </w:rPr>
        <w:t xml:space="preserve"> בורג (העבודה-מימד):</w:t>
      </w:r>
    </w:p>
    <w:p w14:paraId="4CF7C9F6" w14:textId="77777777" w:rsidR="00000000" w:rsidRDefault="00C43AED">
      <w:pPr>
        <w:pStyle w:val="a0"/>
        <w:rPr>
          <w:rFonts w:hint="cs"/>
          <w:rtl/>
        </w:rPr>
      </w:pPr>
    </w:p>
    <w:p w14:paraId="590BCD83" w14:textId="77777777" w:rsidR="00000000" w:rsidRDefault="00C43AED">
      <w:pPr>
        <w:pStyle w:val="a0"/>
        <w:rPr>
          <w:rFonts w:hint="cs"/>
          <w:rtl/>
        </w:rPr>
      </w:pPr>
      <w:r>
        <w:rPr>
          <w:rFonts w:hint="cs"/>
          <w:rtl/>
        </w:rPr>
        <w:t>או אחדות או דרך. מה הדרך?</w:t>
      </w:r>
    </w:p>
    <w:p w14:paraId="34D8110D" w14:textId="77777777" w:rsidR="00000000" w:rsidRDefault="00C43AED">
      <w:pPr>
        <w:pStyle w:val="a0"/>
        <w:rPr>
          <w:rFonts w:hint="cs"/>
          <w:rtl/>
        </w:rPr>
      </w:pPr>
    </w:p>
    <w:p w14:paraId="6013003B" w14:textId="77777777" w:rsidR="00000000" w:rsidRDefault="00C43AED">
      <w:pPr>
        <w:pStyle w:val="af1"/>
        <w:rPr>
          <w:rtl/>
        </w:rPr>
      </w:pPr>
      <w:r>
        <w:rPr>
          <w:rtl/>
        </w:rPr>
        <w:t>היו"ר ראובן ריבלין:</w:t>
      </w:r>
    </w:p>
    <w:p w14:paraId="53FCAF79" w14:textId="77777777" w:rsidR="00000000" w:rsidRDefault="00C43AED">
      <w:pPr>
        <w:pStyle w:val="a0"/>
        <w:rPr>
          <w:rtl/>
        </w:rPr>
      </w:pPr>
    </w:p>
    <w:p w14:paraId="1FE49F35" w14:textId="77777777" w:rsidR="00000000" w:rsidRDefault="00C43AED">
      <w:pPr>
        <w:pStyle w:val="a0"/>
        <w:rPr>
          <w:rFonts w:hint="cs"/>
          <w:rtl/>
        </w:rPr>
      </w:pPr>
      <w:r>
        <w:rPr>
          <w:rFonts w:hint="cs"/>
          <w:rtl/>
        </w:rPr>
        <w:t>חבר הכנסת בורג, אדוני הבהיר את הערתו והיא בהירה לכולם. אני מבקש מכם לא</w:t>
      </w:r>
      <w:r>
        <w:rPr>
          <w:rFonts w:hint="cs"/>
          <w:rtl/>
        </w:rPr>
        <w:t xml:space="preserve"> לקפח את הדיון על אולמרט, שהוא דיון בן 11 משתתפים ביום רביעי בהצעות לסדר-היום. עכשיו זה אי-אמון - זה פרק נפרד, והוא עומד בפני עצמו.  </w:t>
      </w:r>
    </w:p>
    <w:p w14:paraId="20BC7D76" w14:textId="77777777" w:rsidR="00000000" w:rsidRDefault="00C43AED">
      <w:pPr>
        <w:pStyle w:val="a0"/>
        <w:rPr>
          <w:rFonts w:hint="cs"/>
          <w:rtl/>
        </w:rPr>
      </w:pPr>
    </w:p>
    <w:p w14:paraId="7A25DD19" w14:textId="77777777" w:rsidR="00000000" w:rsidRDefault="00C43AED">
      <w:pPr>
        <w:pStyle w:val="af0"/>
        <w:rPr>
          <w:rtl/>
        </w:rPr>
      </w:pPr>
      <w:r>
        <w:rPr>
          <w:rFonts w:hint="eastAsia"/>
          <w:rtl/>
        </w:rPr>
        <w:t>חיים</w:t>
      </w:r>
      <w:r>
        <w:rPr>
          <w:rtl/>
        </w:rPr>
        <w:t xml:space="preserve"> רמון (העבודה-מימד):</w:t>
      </w:r>
    </w:p>
    <w:p w14:paraId="19A001FE" w14:textId="77777777" w:rsidR="00000000" w:rsidRDefault="00C43AED">
      <w:pPr>
        <w:pStyle w:val="a0"/>
        <w:rPr>
          <w:rFonts w:hint="cs"/>
          <w:rtl/>
        </w:rPr>
      </w:pPr>
    </w:p>
    <w:p w14:paraId="2A793522" w14:textId="77777777" w:rsidR="00000000" w:rsidRDefault="00C43AED">
      <w:pPr>
        <w:pStyle w:val="a0"/>
        <w:rPr>
          <w:rFonts w:hint="cs"/>
          <w:rtl/>
        </w:rPr>
      </w:pPr>
      <w:r>
        <w:rPr>
          <w:rFonts w:hint="cs"/>
          <w:rtl/>
        </w:rPr>
        <w:t>- - -</w:t>
      </w:r>
    </w:p>
    <w:p w14:paraId="06F81440" w14:textId="77777777" w:rsidR="00000000" w:rsidRDefault="00C43AED">
      <w:pPr>
        <w:pStyle w:val="a0"/>
        <w:rPr>
          <w:rFonts w:hint="cs"/>
          <w:rtl/>
        </w:rPr>
      </w:pPr>
    </w:p>
    <w:p w14:paraId="762D85E2" w14:textId="77777777" w:rsidR="00000000" w:rsidRDefault="00C43AED">
      <w:pPr>
        <w:pStyle w:val="-"/>
        <w:rPr>
          <w:rtl/>
        </w:rPr>
      </w:pPr>
      <w:bookmarkStart w:id="72" w:name="FS000000474T08_12_2003_17_10_28C"/>
      <w:bookmarkEnd w:id="72"/>
      <w:r>
        <w:rPr>
          <w:rtl/>
        </w:rPr>
        <w:t>השר גדעון עזרא:</w:t>
      </w:r>
    </w:p>
    <w:p w14:paraId="4B761681" w14:textId="77777777" w:rsidR="00000000" w:rsidRDefault="00C43AED">
      <w:pPr>
        <w:pStyle w:val="a0"/>
        <w:rPr>
          <w:rtl/>
        </w:rPr>
      </w:pPr>
    </w:p>
    <w:p w14:paraId="0C4A1FD1" w14:textId="77777777" w:rsidR="00000000" w:rsidRDefault="00C43AED">
      <w:pPr>
        <w:pStyle w:val="a0"/>
        <w:rPr>
          <w:rFonts w:hint="cs"/>
          <w:rtl/>
        </w:rPr>
      </w:pPr>
      <w:r>
        <w:rPr>
          <w:rFonts w:hint="cs"/>
          <w:rtl/>
        </w:rPr>
        <w:t xml:space="preserve">אני מדבר אל אזרחי מדינת ישראל. </w:t>
      </w:r>
    </w:p>
    <w:p w14:paraId="12B35D4F" w14:textId="77777777" w:rsidR="00000000" w:rsidRDefault="00C43AED">
      <w:pPr>
        <w:pStyle w:val="a0"/>
        <w:rPr>
          <w:rFonts w:hint="cs"/>
          <w:rtl/>
        </w:rPr>
      </w:pPr>
    </w:p>
    <w:p w14:paraId="060F6503" w14:textId="77777777" w:rsidR="00000000" w:rsidRDefault="00C43AED">
      <w:pPr>
        <w:pStyle w:val="af0"/>
        <w:rPr>
          <w:rtl/>
        </w:rPr>
      </w:pPr>
      <w:r>
        <w:rPr>
          <w:rFonts w:hint="eastAsia"/>
          <w:rtl/>
        </w:rPr>
        <w:t>איתן</w:t>
      </w:r>
      <w:r>
        <w:rPr>
          <w:rtl/>
        </w:rPr>
        <w:t xml:space="preserve"> כבל (העבודה-מימד):</w:t>
      </w:r>
    </w:p>
    <w:p w14:paraId="17A2D83E" w14:textId="77777777" w:rsidR="00000000" w:rsidRDefault="00C43AED">
      <w:pPr>
        <w:pStyle w:val="a0"/>
        <w:rPr>
          <w:rFonts w:hint="cs"/>
          <w:rtl/>
        </w:rPr>
      </w:pPr>
    </w:p>
    <w:p w14:paraId="5D4E862F" w14:textId="77777777" w:rsidR="00000000" w:rsidRDefault="00C43AED">
      <w:pPr>
        <w:pStyle w:val="a0"/>
        <w:rPr>
          <w:rFonts w:hint="cs"/>
          <w:rtl/>
        </w:rPr>
      </w:pPr>
      <w:r>
        <w:rPr>
          <w:rFonts w:hint="cs"/>
          <w:rtl/>
        </w:rPr>
        <w:t>אדוני היושב-ר</w:t>
      </w:r>
      <w:r>
        <w:rPr>
          <w:rFonts w:hint="cs"/>
          <w:rtl/>
        </w:rPr>
        <w:t>אש, פגשתי את השר אולמרט והוא בחיים.</w:t>
      </w:r>
    </w:p>
    <w:p w14:paraId="287E93BD" w14:textId="77777777" w:rsidR="00000000" w:rsidRDefault="00C43AED">
      <w:pPr>
        <w:pStyle w:val="a0"/>
        <w:rPr>
          <w:rFonts w:hint="cs"/>
          <w:rtl/>
        </w:rPr>
      </w:pPr>
    </w:p>
    <w:p w14:paraId="1AF68B42" w14:textId="77777777" w:rsidR="00000000" w:rsidRDefault="00C43AED">
      <w:pPr>
        <w:pStyle w:val="af1"/>
        <w:rPr>
          <w:rtl/>
        </w:rPr>
      </w:pPr>
      <w:r>
        <w:rPr>
          <w:rtl/>
        </w:rPr>
        <w:t>היו"ר ראובן ריבלין:</w:t>
      </w:r>
    </w:p>
    <w:p w14:paraId="7F493565" w14:textId="77777777" w:rsidR="00000000" w:rsidRDefault="00C43AED">
      <w:pPr>
        <w:pStyle w:val="a0"/>
        <w:rPr>
          <w:rtl/>
        </w:rPr>
      </w:pPr>
    </w:p>
    <w:p w14:paraId="36925C67" w14:textId="77777777" w:rsidR="00000000" w:rsidRDefault="00C43AED">
      <w:pPr>
        <w:pStyle w:val="a0"/>
        <w:rPr>
          <w:rFonts w:hint="cs"/>
          <w:rtl/>
        </w:rPr>
      </w:pPr>
      <w:r>
        <w:rPr>
          <w:rFonts w:hint="cs"/>
          <w:rtl/>
        </w:rPr>
        <w:t xml:space="preserve">חבר הכנסת שריד העיר הרגע שהשבוע יש שני דיונים חשובים, אחד על הרצל ואחד על אולמרט. רבותי חברי הכנסת, תפוחי זהב במשכיות כסף, דבר דבור על אופניו. עכשיו לא יפריעו לשר. </w:t>
      </w:r>
    </w:p>
    <w:p w14:paraId="27EFA6DF" w14:textId="77777777" w:rsidR="00000000" w:rsidRDefault="00C43AED">
      <w:pPr>
        <w:pStyle w:val="a0"/>
        <w:rPr>
          <w:rFonts w:hint="cs"/>
          <w:rtl/>
        </w:rPr>
      </w:pPr>
    </w:p>
    <w:p w14:paraId="2FE18F7B" w14:textId="77777777" w:rsidR="00000000" w:rsidRDefault="00C43AED">
      <w:pPr>
        <w:pStyle w:val="-"/>
        <w:rPr>
          <w:rtl/>
        </w:rPr>
      </w:pPr>
      <w:bookmarkStart w:id="73" w:name="FS000000474T08_12_2003_17_12_46C"/>
      <w:bookmarkEnd w:id="73"/>
      <w:r>
        <w:rPr>
          <w:rtl/>
        </w:rPr>
        <w:t>השר גדעון עזרא:</w:t>
      </w:r>
    </w:p>
    <w:p w14:paraId="7B4A2CAF" w14:textId="77777777" w:rsidR="00000000" w:rsidRDefault="00C43AED">
      <w:pPr>
        <w:pStyle w:val="a0"/>
        <w:rPr>
          <w:rtl/>
        </w:rPr>
      </w:pPr>
    </w:p>
    <w:p w14:paraId="67A12EF5" w14:textId="77777777" w:rsidR="00000000" w:rsidRDefault="00C43AED">
      <w:pPr>
        <w:pStyle w:val="a0"/>
        <w:rPr>
          <w:rFonts w:hint="cs"/>
          <w:rtl/>
        </w:rPr>
      </w:pPr>
      <w:r>
        <w:rPr>
          <w:rFonts w:hint="cs"/>
          <w:rtl/>
        </w:rPr>
        <w:t>נדמה לי שאחת הב</w:t>
      </w:r>
      <w:r>
        <w:rPr>
          <w:rFonts w:hint="cs"/>
          <w:rtl/>
        </w:rPr>
        <w:t xml:space="preserve">עיות שלנו, שמדינת ישראל במלחמה </w:t>
      </w:r>
      <w:r>
        <w:rPr>
          <w:rtl/>
        </w:rPr>
        <w:t>–</w:t>
      </w:r>
      <w:r>
        <w:rPr>
          <w:rFonts w:hint="cs"/>
          <w:rtl/>
        </w:rPr>
        <w:t xml:space="preserve"> מעולם לא היה מצב שהיתה בו מלחמה, ואנחנו במלחמה, וכל כך הרבה קולות מבפנים דיברו נגד הממשלה. כל כך הרבה קולות. ולכן אני אומר, ואני חושב שאין לנו ברירה אחרת: אם אנחנו רוצים לנצח, וננצח במאבק הזה, אנחנו צריכים שתהיה אחדות דעים </w:t>
      </w:r>
      <w:r>
        <w:rPr>
          <w:rFonts w:hint="cs"/>
          <w:rtl/>
        </w:rPr>
        <w:t>בתוכנו, ונלך עם מסר ברור, ושהממשלה הזאת תלך עם מסר ברור, והמסר של הממשלה הזאת נכון לעכשיו הוא שאנחנו דבקים במפת הדרכים על 14 ההסתייגויות, ואנחנו לא משנים את עמדתנו זו, גם אחרי שאולמרט אמר את  מה שאמר.</w:t>
      </w:r>
    </w:p>
    <w:p w14:paraId="2D9350BC" w14:textId="77777777" w:rsidR="00000000" w:rsidRDefault="00C43AED">
      <w:pPr>
        <w:pStyle w:val="a0"/>
        <w:rPr>
          <w:rFonts w:hint="cs"/>
          <w:rtl/>
        </w:rPr>
      </w:pPr>
    </w:p>
    <w:p w14:paraId="078D0D13" w14:textId="77777777" w:rsidR="00000000" w:rsidRDefault="00C43AED">
      <w:pPr>
        <w:pStyle w:val="a0"/>
        <w:rPr>
          <w:rFonts w:hint="cs"/>
          <w:rtl/>
        </w:rPr>
      </w:pPr>
      <w:r>
        <w:rPr>
          <w:rFonts w:hint="cs"/>
          <w:rtl/>
        </w:rPr>
        <w:t xml:space="preserve">אני מבקש לומר חד-משמעית בנושא הגדר. נדמה לי שזה הנושא </w:t>
      </w:r>
      <w:r>
        <w:rPr>
          <w:rFonts w:hint="cs"/>
          <w:rtl/>
        </w:rPr>
        <w:t xml:space="preserve">שחיים רמון מנפנף בו למעלה משנתיים. אני חושב שבאמת באזורים שבהם הוקמה גדר היא הביאה רגיעה, אבל הגדר הזאת לא גרמה להרגעה בשאר אזורי הארץ. או שאין בהם גדר, או שהם נמצאים מעבר לגדר. וגם עליהם אנחנו צריכים לחשוב, וזכותנו היא לא רק על תל-אביב, זכותנו היא על כל  </w:t>
      </w:r>
      <w:r>
        <w:rPr>
          <w:rFonts w:hint="cs"/>
          <w:rtl/>
        </w:rPr>
        <w:t>הארץ זאת, והמחויבות שלנו להילחם בטרור היא בכל מדינת ישראל, בכל ארץ-ישראל, ולא רק במקומות שאתם מבקשים. יש לנו בעיה בעניין הזה, גם אם תבדוק מנין הגיעו המחבלים, לא כולם עברו את השטחים שבהם אין גדר. חלק גדול מאוד עבר במעברים העמוסים, אם במחסום קלנדיה ואם בחוצה</w:t>
      </w:r>
      <w:r>
        <w:rPr>
          <w:rFonts w:hint="cs"/>
          <w:rtl/>
        </w:rPr>
        <w:t>-שומרון ואם במקומות אחרים. עם גדר ובלי גדר, המתאבדת ב"מקסים" נכנסה לחיפה באחד המעברים הללו. ולכן לנפנף רק בגדר, אני אומר לכם - - -</w:t>
      </w:r>
    </w:p>
    <w:p w14:paraId="493B3E09" w14:textId="77777777" w:rsidR="00000000" w:rsidRDefault="00C43AED">
      <w:pPr>
        <w:pStyle w:val="a0"/>
        <w:rPr>
          <w:rFonts w:hint="cs"/>
          <w:rtl/>
        </w:rPr>
      </w:pPr>
    </w:p>
    <w:p w14:paraId="00C7B897" w14:textId="77777777" w:rsidR="00000000" w:rsidRDefault="00C43AED">
      <w:pPr>
        <w:pStyle w:val="af0"/>
        <w:rPr>
          <w:rtl/>
        </w:rPr>
      </w:pPr>
      <w:r>
        <w:rPr>
          <w:rFonts w:hint="eastAsia"/>
          <w:rtl/>
        </w:rPr>
        <w:t>עמרם</w:t>
      </w:r>
      <w:r>
        <w:rPr>
          <w:rtl/>
        </w:rPr>
        <w:t xml:space="preserve"> מצנע (העבודה-מימד):</w:t>
      </w:r>
    </w:p>
    <w:p w14:paraId="090119C1" w14:textId="77777777" w:rsidR="00000000" w:rsidRDefault="00C43AED">
      <w:pPr>
        <w:pStyle w:val="a0"/>
        <w:rPr>
          <w:rFonts w:hint="cs"/>
          <w:rtl/>
        </w:rPr>
      </w:pPr>
    </w:p>
    <w:p w14:paraId="0A45AAA1" w14:textId="77777777" w:rsidR="00000000" w:rsidRDefault="00C43AED">
      <w:pPr>
        <w:pStyle w:val="a0"/>
        <w:rPr>
          <w:rFonts w:hint="cs"/>
          <w:rtl/>
        </w:rPr>
      </w:pPr>
      <w:r>
        <w:rPr>
          <w:rFonts w:hint="cs"/>
          <w:rtl/>
        </w:rPr>
        <w:t>בצורה שאתם - - -</w:t>
      </w:r>
    </w:p>
    <w:p w14:paraId="2DAF933B" w14:textId="77777777" w:rsidR="00000000" w:rsidRDefault="00C43AED">
      <w:pPr>
        <w:pStyle w:val="a0"/>
        <w:rPr>
          <w:rFonts w:hint="cs"/>
          <w:rtl/>
        </w:rPr>
      </w:pPr>
    </w:p>
    <w:p w14:paraId="43B00B1F" w14:textId="77777777" w:rsidR="00000000" w:rsidRDefault="00C43AED">
      <w:pPr>
        <w:pStyle w:val="-"/>
        <w:rPr>
          <w:rtl/>
        </w:rPr>
      </w:pPr>
      <w:bookmarkStart w:id="74" w:name="FS000000474T08_12_2003_16_36_36"/>
      <w:bookmarkEnd w:id="74"/>
      <w:r>
        <w:rPr>
          <w:rFonts w:hint="eastAsia"/>
          <w:rtl/>
        </w:rPr>
        <w:t>השר</w:t>
      </w:r>
      <w:r>
        <w:rPr>
          <w:rtl/>
        </w:rPr>
        <w:t xml:space="preserve"> גדעון עזרא:</w:t>
      </w:r>
    </w:p>
    <w:p w14:paraId="53A78DCC" w14:textId="77777777" w:rsidR="00000000" w:rsidRDefault="00C43AED">
      <w:pPr>
        <w:pStyle w:val="a0"/>
        <w:rPr>
          <w:rFonts w:hint="cs"/>
          <w:rtl/>
        </w:rPr>
      </w:pPr>
    </w:p>
    <w:p w14:paraId="5DF7B20F" w14:textId="77777777" w:rsidR="00000000" w:rsidRDefault="00C43AED">
      <w:pPr>
        <w:pStyle w:val="a0"/>
        <w:rPr>
          <w:rFonts w:hint="cs"/>
          <w:rtl/>
        </w:rPr>
      </w:pPr>
      <w:r>
        <w:rPr>
          <w:rFonts w:hint="cs"/>
          <w:rtl/>
        </w:rPr>
        <w:t>נכון, מצנע, אני לא חושש מהמעבר של החקלאים. אני חושש מהמעברים הע</w:t>
      </w:r>
      <w:r>
        <w:rPr>
          <w:rFonts w:hint="cs"/>
          <w:rtl/>
        </w:rPr>
        <w:t>מוסים, כאשר עוברת אשה ברכב ואין מי שיבדוק אותה. אני גם לא אוהב את העובדה שאין לנו אנשים קבועים במעברים.</w:t>
      </w:r>
    </w:p>
    <w:p w14:paraId="0276D952" w14:textId="77777777" w:rsidR="00000000" w:rsidRDefault="00C43AED">
      <w:pPr>
        <w:pStyle w:val="a0"/>
        <w:rPr>
          <w:rFonts w:hint="cs"/>
          <w:rtl/>
        </w:rPr>
      </w:pPr>
    </w:p>
    <w:p w14:paraId="247BD989" w14:textId="77777777" w:rsidR="00000000" w:rsidRDefault="00C43AED">
      <w:pPr>
        <w:pStyle w:val="af0"/>
        <w:rPr>
          <w:rtl/>
        </w:rPr>
      </w:pPr>
      <w:r>
        <w:rPr>
          <w:rFonts w:hint="eastAsia"/>
          <w:rtl/>
        </w:rPr>
        <w:t>עמרם</w:t>
      </w:r>
      <w:r>
        <w:rPr>
          <w:rtl/>
        </w:rPr>
        <w:t xml:space="preserve"> מצנע (העבודה-מימד):</w:t>
      </w:r>
    </w:p>
    <w:p w14:paraId="3E551FD5" w14:textId="77777777" w:rsidR="00000000" w:rsidRDefault="00C43AED">
      <w:pPr>
        <w:pStyle w:val="a0"/>
        <w:rPr>
          <w:rFonts w:hint="cs"/>
          <w:rtl/>
        </w:rPr>
      </w:pPr>
    </w:p>
    <w:p w14:paraId="62B30EA9" w14:textId="77777777" w:rsidR="00000000" w:rsidRDefault="00C43AED">
      <w:pPr>
        <w:pStyle w:val="a0"/>
        <w:rPr>
          <w:rFonts w:hint="cs"/>
          <w:rtl/>
        </w:rPr>
      </w:pPr>
      <w:r>
        <w:rPr>
          <w:rFonts w:hint="cs"/>
          <w:rtl/>
        </w:rPr>
        <w:t>אם הגדר תהיה על "הקו הירוק", יהיו פחות מעברים.</w:t>
      </w:r>
    </w:p>
    <w:p w14:paraId="0A4652E6" w14:textId="77777777" w:rsidR="00000000" w:rsidRDefault="00C43AED">
      <w:pPr>
        <w:pStyle w:val="a0"/>
        <w:rPr>
          <w:rFonts w:hint="cs"/>
          <w:rtl/>
        </w:rPr>
      </w:pPr>
    </w:p>
    <w:p w14:paraId="46E6EB71" w14:textId="77777777" w:rsidR="00000000" w:rsidRDefault="00C43AED">
      <w:pPr>
        <w:pStyle w:val="-"/>
        <w:rPr>
          <w:rtl/>
        </w:rPr>
      </w:pPr>
      <w:bookmarkStart w:id="75" w:name="FS000000474T08_12_2003_16_37_00C"/>
      <w:bookmarkEnd w:id="75"/>
      <w:r>
        <w:rPr>
          <w:rtl/>
        </w:rPr>
        <w:t>השר גדעון עזרא:</w:t>
      </w:r>
    </w:p>
    <w:p w14:paraId="23E31622" w14:textId="77777777" w:rsidR="00000000" w:rsidRDefault="00C43AED">
      <w:pPr>
        <w:pStyle w:val="a0"/>
        <w:rPr>
          <w:rtl/>
        </w:rPr>
      </w:pPr>
    </w:p>
    <w:p w14:paraId="59D4E626" w14:textId="77777777" w:rsidR="00000000" w:rsidRDefault="00C43AED">
      <w:pPr>
        <w:pStyle w:val="a0"/>
        <w:rPr>
          <w:rFonts w:hint="cs"/>
          <w:rtl/>
        </w:rPr>
      </w:pPr>
      <w:r>
        <w:rPr>
          <w:rFonts w:hint="cs"/>
          <w:rtl/>
        </w:rPr>
        <w:t>למה יהיו פחות מעברים? תסלח לי, אתה תיתן לאנשים להיכנס להתפלל</w:t>
      </w:r>
      <w:r>
        <w:rPr>
          <w:rFonts w:hint="cs"/>
          <w:rtl/>
        </w:rPr>
        <w:t xml:space="preserve"> בהר-הבית? תיתן או לא תיתן? יבואו 100,000 אנשים מיהודה ושומרון להתפלל בהר-הבית, מה תעשה, תבדוק אחד-אחד? אתה תרצה לתת למתיישבים מיהודה ושומרון להיכנס לתוך תחומי מדינת ישראל. בתוכם יהיה ערבי ישראלי  ממקום כלשהו ולידו בחורה עם חגורת נפץ. </w:t>
      </w:r>
    </w:p>
    <w:p w14:paraId="578E2ACD" w14:textId="77777777" w:rsidR="00000000" w:rsidRDefault="00C43AED">
      <w:pPr>
        <w:pStyle w:val="a0"/>
        <w:rPr>
          <w:rFonts w:hint="cs"/>
          <w:rtl/>
        </w:rPr>
      </w:pPr>
    </w:p>
    <w:p w14:paraId="040CE300" w14:textId="77777777" w:rsidR="00000000" w:rsidRDefault="00C43AED">
      <w:pPr>
        <w:pStyle w:val="af0"/>
        <w:rPr>
          <w:rtl/>
        </w:rPr>
      </w:pPr>
      <w:r>
        <w:rPr>
          <w:rFonts w:hint="eastAsia"/>
          <w:rtl/>
        </w:rPr>
        <w:t>חיים</w:t>
      </w:r>
      <w:r>
        <w:rPr>
          <w:rtl/>
        </w:rPr>
        <w:t xml:space="preserve"> רמון (העבודה-מ</w:t>
      </w:r>
      <w:r>
        <w:rPr>
          <w:rtl/>
        </w:rPr>
        <w:t>ימד):</w:t>
      </w:r>
    </w:p>
    <w:p w14:paraId="7D6D3962" w14:textId="77777777" w:rsidR="00000000" w:rsidRDefault="00C43AED">
      <w:pPr>
        <w:pStyle w:val="a0"/>
        <w:rPr>
          <w:rFonts w:hint="cs"/>
          <w:rtl/>
        </w:rPr>
      </w:pPr>
    </w:p>
    <w:p w14:paraId="623F6241" w14:textId="77777777" w:rsidR="00000000" w:rsidRDefault="00C43AED">
      <w:pPr>
        <w:pStyle w:val="a0"/>
        <w:rPr>
          <w:rFonts w:hint="cs"/>
          <w:rtl/>
        </w:rPr>
      </w:pPr>
      <w:r>
        <w:rPr>
          <w:rFonts w:hint="cs"/>
          <w:rtl/>
        </w:rPr>
        <w:t>- - -</w:t>
      </w:r>
    </w:p>
    <w:p w14:paraId="34A948FB" w14:textId="77777777" w:rsidR="00000000" w:rsidRDefault="00C43AED">
      <w:pPr>
        <w:pStyle w:val="a0"/>
        <w:rPr>
          <w:rFonts w:hint="cs"/>
          <w:rtl/>
        </w:rPr>
      </w:pPr>
    </w:p>
    <w:p w14:paraId="5D619834" w14:textId="77777777" w:rsidR="00000000" w:rsidRDefault="00C43AED">
      <w:pPr>
        <w:pStyle w:val="-"/>
        <w:rPr>
          <w:rtl/>
        </w:rPr>
      </w:pPr>
      <w:bookmarkStart w:id="76" w:name="FS000000474T08_12_2003_17_21_16C"/>
      <w:bookmarkEnd w:id="76"/>
      <w:r>
        <w:rPr>
          <w:rtl/>
        </w:rPr>
        <w:t>השר גדעון עזרא:</w:t>
      </w:r>
    </w:p>
    <w:p w14:paraId="0418E6A0" w14:textId="77777777" w:rsidR="00000000" w:rsidRDefault="00C43AED">
      <w:pPr>
        <w:pStyle w:val="a0"/>
        <w:rPr>
          <w:rtl/>
        </w:rPr>
      </w:pPr>
    </w:p>
    <w:p w14:paraId="4A543289" w14:textId="77777777" w:rsidR="00000000" w:rsidRDefault="00C43AED">
      <w:pPr>
        <w:pStyle w:val="a0"/>
        <w:rPr>
          <w:rFonts w:hint="cs"/>
          <w:rtl/>
        </w:rPr>
      </w:pPr>
      <w:r>
        <w:rPr>
          <w:rFonts w:hint="cs"/>
          <w:rtl/>
        </w:rPr>
        <w:t xml:space="preserve">אני מקצין, זה נכון. אני אומר לך, יש לנו בעיה גם בהוצאה הגדולה לצורך הגדר הזאת. יש לנו בעיה גם בעניין הזה. </w:t>
      </w:r>
    </w:p>
    <w:p w14:paraId="1B238445" w14:textId="77777777" w:rsidR="00000000" w:rsidRDefault="00C43AED">
      <w:pPr>
        <w:pStyle w:val="a0"/>
        <w:rPr>
          <w:rFonts w:hint="cs"/>
          <w:rtl/>
        </w:rPr>
      </w:pPr>
    </w:p>
    <w:p w14:paraId="3C95FE05" w14:textId="77777777" w:rsidR="00000000" w:rsidRDefault="00C43AED">
      <w:pPr>
        <w:pStyle w:val="af0"/>
        <w:rPr>
          <w:rtl/>
        </w:rPr>
      </w:pPr>
      <w:r>
        <w:rPr>
          <w:rFonts w:hint="eastAsia"/>
          <w:rtl/>
        </w:rPr>
        <w:t>חיים</w:t>
      </w:r>
      <w:r>
        <w:rPr>
          <w:rtl/>
        </w:rPr>
        <w:t xml:space="preserve"> רמון (העבודה-מימד):</w:t>
      </w:r>
    </w:p>
    <w:p w14:paraId="613ECD12" w14:textId="77777777" w:rsidR="00000000" w:rsidRDefault="00C43AED">
      <w:pPr>
        <w:pStyle w:val="a0"/>
        <w:rPr>
          <w:rFonts w:hint="cs"/>
          <w:rtl/>
        </w:rPr>
      </w:pPr>
    </w:p>
    <w:p w14:paraId="414E21C7" w14:textId="77777777" w:rsidR="00000000" w:rsidRDefault="00C43AED">
      <w:pPr>
        <w:pStyle w:val="a0"/>
        <w:rPr>
          <w:rFonts w:hint="cs"/>
          <w:rtl/>
        </w:rPr>
      </w:pPr>
      <w:r>
        <w:rPr>
          <w:rFonts w:hint="cs"/>
          <w:rtl/>
        </w:rPr>
        <w:t>- - -</w:t>
      </w:r>
    </w:p>
    <w:p w14:paraId="6D729AE5" w14:textId="77777777" w:rsidR="00000000" w:rsidRDefault="00C43AED">
      <w:pPr>
        <w:pStyle w:val="a0"/>
        <w:rPr>
          <w:rFonts w:hint="cs"/>
          <w:rtl/>
        </w:rPr>
      </w:pPr>
    </w:p>
    <w:p w14:paraId="60AD2798" w14:textId="77777777" w:rsidR="00000000" w:rsidRDefault="00C43AED">
      <w:pPr>
        <w:pStyle w:val="af1"/>
        <w:rPr>
          <w:rtl/>
        </w:rPr>
      </w:pPr>
      <w:r>
        <w:rPr>
          <w:rtl/>
        </w:rPr>
        <w:t>היו"ר ראובן ריבלין:</w:t>
      </w:r>
    </w:p>
    <w:p w14:paraId="6DD4DB57" w14:textId="77777777" w:rsidR="00000000" w:rsidRDefault="00C43AED">
      <w:pPr>
        <w:pStyle w:val="a0"/>
        <w:rPr>
          <w:rtl/>
        </w:rPr>
      </w:pPr>
    </w:p>
    <w:p w14:paraId="19EF92BE" w14:textId="77777777" w:rsidR="00000000" w:rsidRDefault="00C43AED">
      <w:pPr>
        <w:pStyle w:val="a0"/>
        <w:rPr>
          <w:rFonts w:hint="cs"/>
          <w:rtl/>
        </w:rPr>
      </w:pPr>
      <w:r>
        <w:rPr>
          <w:rFonts w:hint="cs"/>
          <w:rtl/>
        </w:rPr>
        <w:t>חבר הכנסת רמון, הרצית את טענותיך בצורה מפורטת, גם את הדברים האל</w:t>
      </w:r>
      <w:r>
        <w:rPr>
          <w:rFonts w:hint="cs"/>
          <w:rtl/>
        </w:rPr>
        <w:t>ה אדוני אמר.</w:t>
      </w:r>
    </w:p>
    <w:p w14:paraId="16DD3980" w14:textId="77777777" w:rsidR="00000000" w:rsidRDefault="00C43AED">
      <w:pPr>
        <w:pStyle w:val="a0"/>
        <w:rPr>
          <w:rFonts w:hint="cs"/>
          <w:rtl/>
        </w:rPr>
      </w:pPr>
    </w:p>
    <w:p w14:paraId="3FF39900" w14:textId="77777777" w:rsidR="00000000" w:rsidRDefault="00C43AED">
      <w:pPr>
        <w:pStyle w:val="-"/>
        <w:rPr>
          <w:rtl/>
        </w:rPr>
      </w:pPr>
      <w:bookmarkStart w:id="77" w:name="FS000000474T08_12_2003_17_22_05C"/>
      <w:bookmarkEnd w:id="77"/>
      <w:r>
        <w:rPr>
          <w:rtl/>
        </w:rPr>
        <w:t>השר גדעון עזרא:</w:t>
      </w:r>
    </w:p>
    <w:p w14:paraId="7F4162FF" w14:textId="77777777" w:rsidR="00000000" w:rsidRDefault="00C43AED">
      <w:pPr>
        <w:pStyle w:val="a0"/>
        <w:rPr>
          <w:rtl/>
        </w:rPr>
      </w:pPr>
    </w:p>
    <w:p w14:paraId="0A7FD437" w14:textId="77777777" w:rsidR="00000000" w:rsidRDefault="00C43AED">
      <w:pPr>
        <w:pStyle w:val="a0"/>
        <w:rPr>
          <w:rFonts w:hint="cs"/>
          <w:rtl/>
        </w:rPr>
      </w:pPr>
      <w:r>
        <w:rPr>
          <w:rFonts w:hint="cs"/>
          <w:rtl/>
        </w:rPr>
        <w:t>אין לנו שום רצון להוציא את מעלה-אדומים אל מחוץ לגדר. גם לך אין רצון. ואין לנו רצון להוציא את אריאל אל  מחוץ לגדר. ואם אתה מדבר על מעלה-אדומים, תעשה גדר לאורך כל "הקו הירוק" ותכלול בה את מעלה-אדומים, כאילו לא עשית שום דבר מבחי</w:t>
      </w:r>
      <w:r>
        <w:rPr>
          <w:rFonts w:hint="cs"/>
          <w:rtl/>
        </w:rPr>
        <w:t xml:space="preserve">נתם של הפלסטינים. תיתן מחר את כל אזור רצועת-עזה לפלסטינים ולא תיתן להם את אזור אריאל, לא עשית שום דבר. תשמע מה שהם אומרים. </w:t>
      </w:r>
    </w:p>
    <w:p w14:paraId="64FCF3F5" w14:textId="77777777" w:rsidR="00000000" w:rsidRDefault="00C43AED">
      <w:pPr>
        <w:pStyle w:val="a0"/>
        <w:rPr>
          <w:rFonts w:hint="cs"/>
          <w:rtl/>
        </w:rPr>
      </w:pPr>
    </w:p>
    <w:p w14:paraId="5727DDC3" w14:textId="77777777" w:rsidR="00000000" w:rsidRDefault="00C43AED">
      <w:pPr>
        <w:pStyle w:val="af0"/>
        <w:rPr>
          <w:rtl/>
        </w:rPr>
      </w:pPr>
      <w:r>
        <w:rPr>
          <w:rFonts w:hint="eastAsia"/>
          <w:rtl/>
        </w:rPr>
        <w:t>חיים</w:t>
      </w:r>
      <w:r>
        <w:rPr>
          <w:rtl/>
        </w:rPr>
        <w:t xml:space="preserve"> רמון (העבודה-מימד):</w:t>
      </w:r>
    </w:p>
    <w:p w14:paraId="2F7360ED" w14:textId="77777777" w:rsidR="00000000" w:rsidRDefault="00C43AED">
      <w:pPr>
        <w:pStyle w:val="a0"/>
        <w:rPr>
          <w:rFonts w:hint="cs"/>
          <w:rtl/>
        </w:rPr>
      </w:pPr>
    </w:p>
    <w:p w14:paraId="785A2AD4" w14:textId="77777777" w:rsidR="00000000" w:rsidRDefault="00C43AED">
      <w:pPr>
        <w:pStyle w:val="a0"/>
        <w:rPr>
          <w:rFonts w:hint="cs"/>
          <w:rtl/>
        </w:rPr>
      </w:pPr>
      <w:r>
        <w:rPr>
          <w:rFonts w:hint="cs"/>
          <w:rtl/>
        </w:rPr>
        <w:t xml:space="preserve">לא בשבילם אני עושה, זה בשבילי. אתה נכנע לטרור. הם מפחדים מכל צעד חד-צדדי. </w:t>
      </w:r>
    </w:p>
    <w:p w14:paraId="3629F2D7" w14:textId="77777777" w:rsidR="00000000" w:rsidRDefault="00C43AED">
      <w:pPr>
        <w:pStyle w:val="a0"/>
        <w:rPr>
          <w:rFonts w:hint="cs"/>
          <w:rtl/>
        </w:rPr>
      </w:pPr>
    </w:p>
    <w:p w14:paraId="0255E445" w14:textId="77777777" w:rsidR="00000000" w:rsidRDefault="00C43AED">
      <w:pPr>
        <w:pStyle w:val="-"/>
        <w:rPr>
          <w:rtl/>
        </w:rPr>
      </w:pPr>
      <w:bookmarkStart w:id="78" w:name="FS000000474T08_12_2003_17_23_46C"/>
      <w:bookmarkEnd w:id="78"/>
      <w:r>
        <w:rPr>
          <w:rtl/>
        </w:rPr>
        <w:t>השר גדעון עזרא:</w:t>
      </w:r>
    </w:p>
    <w:p w14:paraId="3422ED74" w14:textId="77777777" w:rsidR="00000000" w:rsidRDefault="00C43AED">
      <w:pPr>
        <w:pStyle w:val="a0"/>
        <w:rPr>
          <w:rtl/>
        </w:rPr>
      </w:pPr>
    </w:p>
    <w:p w14:paraId="3AFC526F" w14:textId="77777777" w:rsidR="00000000" w:rsidRDefault="00C43AED">
      <w:pPr>
        <w:pStyle w:val="a0"/>
        <w:rPr>
          <w:rFonts w:hint="cs"/>
          <w:rtl/>
        </w:rPr>
      </w:pPr>
      <w:r>
        <w:rPr>
          <w:rFonts w:hint="cs"/>
          <w:rtl/>
        </w:rPr>
        <w:t>תסלח לי, אנח</w:t>
      </w:r>
      <w:r>
        <w:rPr>
          <w:rFonts w:hint="cs"/>
          <w:rtl/>
        </w:rPr>
        <w:t xml:space="preserve">נו שם משום שזו הארץ היחידה שלנו. </w:t>
      </w:r>
    </w:p>
    <w:p w14:paraId="7CF34E41" w14:textId="77777777" w:rsidR="00000000" w:rsidRDefault="00C43AED">
      <w:pPr>
        <w:pStyle w:val="a0"/>
        <w:rPr>
          <w:rFonts w:hint="cs"/>
          <w:rtl/>
        </w:rPr>
      </w:pPr>
    </w:p>
    <w:p w14:paraId="1D0DFCF7" w14:textId="77777777" w:rsidR="00000000" w:rsidRDefault="00C43AED">
      <w:pPr>
        <w:pStyle w:val="af1"/>
        <w:rPr>
          <w:rtl/>
        </w:rPr>
      </w:pPr>
      <w:r>
        <w:rPr>
          <w:rtl/>
        </w:rPr>
        <w:t>היו"ר ראובן ריבלין:</w:t>
      </w:r>
    </w:p>
    <w:p w14:paraId="3CAE5231" w14:textId="77777777" w:rsidR="00000000" w:rsidRDefault="00C43AED">
      <w:pPr>
        <w:pStyle w:val="a0"/>
        <w:rPr>
          <w:rtl/>
        </w:rPr>
      </w:pPr>
    </w:p>
    <w:p w14:paraId="06940010" w14:textId="77777777" w:rsidR="00000000" w:rsidRDefault="00C43AED">
      <w:pPr>
        <w:pStyle w:val="a0"/>
        <w:rPr>
          <w:rFonts w:hint="cs"/>
          <w:rtl/>
        </w:rPr>
      </w:pPr>
      <w:r>
        <w:rPr>
          <w:rFonts w:hint="cs"/>
          <w:rtl/>
        </w:rPr>
        <w:t xml:space="preserve">רבותי חברי הכנסת, מספיק. </w:t>
      </w:r>
    </w:p>
    <w:p w14:paraId="76D32C9E" w14:textId="77777777" w:rsidR="00000000" w:rsidRDefault="00C43AED">
      <w:pPr>
        <w:pStyle w:val="a0"/>
        <w:rPr>
          <w:rFonts w:hint="cs"/>
          <w:rtl/>
        </w:rPr>
      </w:pPr>
    </w:p>
    <w:p w14:paraId="1E639C31" w14:textId="77777777" w:rsidR="00000000" w:rsidRDefault="00C43AED">
      <w:pPr>
        <w:pStyle w:val="-"/>
        <w:rPr>
          <w:rtl/>
        </w:rPr>
      </w:pPr>
      <w:bookmarkStart w:id="79" w:name="FS000000474T08_12_2003_17_24_22C"/>
      <w:bookmarkEnd w:id="79"/>
      <w:r>
        <w:rPr>
          <w:rtl/>
        </w:rPr>
        <w:t>השר גדעון עזרא:</w:t>
      </w:r>
    </w:p>
    <w:p w14:paraId="6E6BC1C4" w14:textId="77777777" w:rsidR="00000000" w:rsidRDefault="00C43AED">
      <w:pPr>
        <w:pStyle w:val="a0"/>
        <w:rPr>
          <w:rtl/>
        </w:rPr>
      </w:pPr>
    </w:p>
    <w:p w14:paraId="36F55E5C" w14:textId="77777777" w:rsidR="00000000" w:rsidRDefault="00C43AED">
      <w:pPr>
        <w:pStyle w:val="a0"/>
        <w:rPr>
          <w:rFonts w:hint="cs"/>
          <w:rtl/>
        </w:rPr>
      </w:pPr>
      <w:r>
        <w:rPr>
          <w:rFonts w:hint="cs"/>
          <w:rtl/>
        </w:rPr>
        <w:t xml:space="preserve">אני רוצה לומר, בסיכומם של הדברים, אנחנו חייבים לנצח במלחמה הזאת. </w:t>
      </w:r>
    </w:p>
    <w:p w14:paraId="7E31C776" w14:textId="77777777" w:rsidR="00000000" w:rsidRDefault="00C43AED">
      <w:pPr>
        <w:pStyle w:val="a0"/>
        <w:rPr>
          <w:rFonts w:hint="cs"/>
          <w:rtl/>
        </w:rPr>
      </w:pPr>
    </w:p>
    <w:p w14:paraId="56BDE41D" w14:textId="77777777" w:rsidR="00000000" w:rsidRDefault="00C43AED">
      <w:pPr>
        <w:pStyle w:val="af0"/>
        <w:rPr>
          <w:rtl/>
        </w:rPr>
      </w:pPr>
      <w:r>
        <w:rPr>
          <w:rFonts w:hint="eastAsia"/>
          <w:rtl/>
        </w:rPr>
        <w:t>חיים</w:t>
      </w:r>
      <w:r>
        <w:rPr>
          <w:rtl/>
        </w:rPr>
        <w:t xml:space="preserve"> רמון (העבודה-מימד):</w:t>
      </w:r>
    </w:p>
    <w:p w14:paraId="4DE51C41" w14:textId="77777777" w:rsidR="00000000" w:rsidRDefault="00C43AED">
      <w:pPr>
        <w:pStyle w:val="a0"/>
        <w:rPr>
          <w:rFonts w:hint="cs"/>
          <w:rtl/>
        </w:rPr>
      </w:pPr>
    </w:p>
    <w:p w14:paraId="6979BCC8" w14:textId="77777777" w:rsidR="00000000" w:rsidRDefault="00C43AED">
      <w:pPr>
        <w:pStyle w:val="a0"/>
        <w:rPr>
          <w:rFonts w:hint="cs"/>
          <w:rtl/>
        </w:rPr>
      </w:pPr>
      <w:r>
        <w:rPr>
          <w:rFonts w:hint="cs"/>
          <w:rtl/>
        </w:rPr>
        <w:t>ניצחנו.</w:t>
      </w:r>
    </w:p>
    <w:p w14:paraId="7E4C3652" w14:textId="77777777" w:rsidR="00000000" w:rsidRDefault="00C43AED">
      <w:pPr>
        <w:pStyle w:val="a0"/>
        <w:rPr>
          <w:rFonts w:hint="cs"/>
          <w:rtl/>
        </w:rPr>
      </w:pPr>
    </w:p>
    <w:p w14:paraId="4CCCD6AF" w14:textId="77777777" w:rsidR="00000000" w:rsidRDefault="00C43AED">
      <w:pPr>
        <w:pStyle w:val="-"/>
        <w:rPr>
          <w:rtl/>
        </w:rPr>
      </w:pPr>
      <w:bookmarkStart w:id="80" w:name="FS000000474T08_12_2003_17_24_40C"/>
      <w:bookmarkEnd w:id="80"/>
      <w:r>
        <w:rPr>
          <w:rtl/>
        </w:rPr>
        <w:t>השר גדעון עזרא:</w:t>
      </w:r>
    </w:p>
    <w:p w14:paraId="6954CAD1" w14:textId="77777777" w:rsidR="00000000" w:rsidRDefault="00C43AED">
      <w:pPr>
        <w:pStyle w:val="a0"/>
        <w:rPr>
          <w:rtl/>
        </w:rPr>
      </w:pPr>
    </w:p>
    <w:p w14:paraId="74F5AC8F" w14:textId="77777777" w:rsidR="00000000" w:rsidRDefault="00C43AED">
      <w:pPr>
        <w:pStyle w:val="a0"/>
        <w:rPr>
          <w:rFonts w:hint="cs"/>
          <w:rtl/>
        </w:rPr>
      </w:pPr>
      <w:r>
        <w:rPr>
          <w:rFonts w:hint="cs"/>
          <w:rtl/>
        </w:rPr>
        <w:t>אנחנו חייבים לצאת למאבק הזה, כדי שלאח</w:t>
      </w:r>
      <w:r>
        <w:rPr>
          <w:rFonts w:hint="cs"/>
          <w:rtl/>
        </w:rPr>
        <w:t>ר שיהיה הסכם, הוא לא יופר כעבור יומיים כפי שהופרו הסכמי אוסלו. ועד שלא תהיינה הערובות המתאימות, אנחנו לא נוכל להבטיח את המשך קיומם של עם ישראל ומדינת ישראל, ולכך אנחנו נשאף. תודה רבה. אני גם מציע כמובן לדחות את הצעת האי-אמון.</w:t>
      </w:r>
    </w:p>
    <w:p w14:paraId="0FE9D4BA" w14:textId="77777777" w:rsidR="00000000" w:rsidRDefault="00C43AED">
      <w:pPr>
        <w:pStyle w:val="a0"/>
        <w:rPr>
          <w:rFonts w:hint="cs"/>
          <w:rtl/>
        </w:rPr>
      </w:pPr>
    </w:p>
    <w:p w14:paraId="189290E8" w14:textId="77777777" w:rsidR="00000000" w:rsidRDefault="00C43AED">
      <w:pPr>
        <w:pStyle w:val="af1"/>
        <w:rPr>
          <w:rtl/>
        </w:rPr>
      </w:pPr>
      <w:r>
        <w:rPr>
          <w:rtl/>
        </w:rPr>
        <w:t>היו"ר ראובן ריבלין:</w:t>
      </w:r>
    </w:p>
    <w:p w14:paraId="49CDC3A3" w14:textId="77777777" w:rsidR="00000000" w:rsidRDefault="00C43AED">
      <w:pPr>
        <w:pStyle w:val="a0"/>
        <w:rPr>
          <w:rtl/>
        </w:rPr>
      </w:pPr>
    </w:p>
    <w:p w14:paraId="75D71642" w14:textId="77777777" w:rsidR="00000000" w:rsidRDefault="00C43AED">
      <w:pPr>
        <w:pStyle w:val="a0"/>
        <w:rPr>
          <w:rFonts w:hint="cs"/>
          <w:rtl/>
        </w:rPr>
      </w:pPr>
      <w:r>
        <w:rPr>
          <w:rFonts w:hint="cs"/>
          <w:rtl/>
        </w:rPr>
        <w:t>רבותי, ה</w:t>
      </w:r>
      <w:r>
        <w:rPr>
          <w:rFonts w:hint="cs"/>
          <w:rtl/>
        </w:rPr>
        <w:t>ואיל והדיון יהיה משולב, אנחנו נשמע את שלוש הצעות האי-אמון, ולאחר מכן נקיים דיון משולב. אני מזמין את חבר הכנסת שלמה בניזרי לעלות ולנמק את הצעתה של סיעת ש"ס להביע אי-אמון בממשלה בגין מצב שירותי הרווחה ברשויות המקומיות.</w:t>
      </w:r>
    </w:p>
    <w:p w14:paraId="577DDE35" w14:textId="77777777" w:rsidR="00000000" w:rsidRDefault="00C43AED">
      <w:pPr>
        <w:pStyle w:val="a0"/>
        <w:rPr>
          <w:rFonts w:hint="cs"/>
          <w:rtl/>
        </w:rPr>
      </w:pPr>
    </w:p>
    <w:p w14:paraId="12C27764" w14:textId="77777777" w:rsidR="00000000" w:rsidRDefault="00C43AED">
      <w:pPr>
        <w:pStyle w:val="af0"/>
        <w:rPr>
          <w:rtl/>
        </w:rPr>
      </w:pPr>
      <w:r>
        <w:rPr>
          <w:rFonts w:hint="eastAsia"/>
          <w:rtl/>
        </w:rPr>
        <w:t>יוסי</w:t>
      </w:r>
      <w:r>
        <w:rPr>
          <w:rtl/>
        </w:rPr>
        <w:t xml:space="preserve"> שריד (מרצ):</w:t>
      </w:r>
    </w:p>
    <w:p w14:paraId="496AEC87" w14:textId="77777777" w:rsidR="00000000" w:rsidRDefault="00C43AED">
      <w:pPr>
        <w:pStyle w:val="a0"/>
        <w:rPr>
          <w:rFonts w:hint="cs"/>
          <w:rtl/>
        </w:rPr>
      </w:pPr>
    </w:p>
    <w:p w14:paraId="2600CF89" w14:textId="77777777" w:rsidR="00000000" w:rsidRDefault="00C43AED">
      <w:pPr>
        <w:pStyle w:val="a0"/>
        <w:rPr>
          <w:rFonts w:hint="cs"/>
          <w:rtl/>
        </w:rPr>
      </w:pPr>
      <w:r>
        <w:rPr>
          <w:rFonts w:hint="cs"/>
          <w:rtl/>
        </w:rPr>
        <w:t>אדוני היושב-ראש, האם</w:t>
      </w:r>
      <w:r>
        <w:rPr>
          <w:rFonts w:hint="cs"/>
          <w:rtl/>
        </w:rPr>
        <w:t xml:space="preserve"> יש תאריך יעד לניצחון?</w:t>
      </w:r>
    </w:p>
    <w:p w14:paraId="0826821B" w14:textId="77777777" w:rsidR="00000000" w:rsidRDefault="00C43AED">
      <w:pPr>
        <w:pStyle w:val="a0"/>
        <w:rPr>
          <w:rFonts w:hint="cs"/>
          <w:rtl/>
        </w:rPr>
      </w:pPr>
    </w:p>
    <w:p w14:paraId="4859F649" w14:textId="77777777" w:rsidR="00000000" w:rsidRDefault="00C43AED">
      <w:pPr>
        <w:pStyle w:val="af1"/>
        <w:rPr>
          <w:rtl/>
        </w:rPr>
      </w:pPr>
      <w:r>
        <w:rPr>
          <w:rtl/>
        </w:rPr>
        <w:t>היו"ר ראובן ריבלין:</w:t>
      </w:r>
    </w:p>
    <w:p w14:paraId="3E4A3C5D" w14:textId="77777777" w:rsidR="00000000" w:rsidRDefault="00C43AED">
      <w:pPr>
        <w:pStyle w:val="a0"/>
        <w:rPr>
          <w:rtl/>
        </w:rPr>
      </w:pPr>
    </w:p>
    <w:p w14:paraId="40FAA090" w14:textId="77777777" w:rsidR="00000000" w:rsidRDefault="00C43AED">
      <w:pPr>
        <w:pStyle w:val="a0"/>
        <w:rPr>
          <w:rFonts w:hint="cs"/>
          <w:rtl/>
        </w:rPr>
      </w:pPr>
      <w:r>
        <w:rPr>
          <w:rFonts w:hint="cs"/>
          <w:rtl/>
        </w:rPr>
        <w:t>אדוני יגיש לי שאילתא, ואני אבקש מהממשלה לענות עליה.</w:t>
      </w:r>
    </w:p>
    <w:p w14:paraId="69EE99EA" w14:textId="77777777" w:rsidR="00000000" w:rsidRDefault="00C43AED">
      <w:pPr>
        <w:pStyle w:val="a0"/>
        <w:rPr>
          <w:rFonts w:hint="cs"/>
          <w:rtl/>
        </w:rPr>
      </w:pPr>
    </w:p>
    <w:p w14:paraId="01938B8A" w14:textId="77777777" w:rsidR="00000000" w:rsidRDefault="00C43AED">
      <w:pPr>
        <w:pStyle w:val="af0"/>
        <w:rPr>
          <w:rtl/>
        </w:rPr>
      </w:pPr>
      <w:r>
        <w:rPr>
          <w:rFonts w:hint="eastAsia"/>
          <w:rtl/>
        </w:rPr>
        <w:t>יוסי</w:t>
      </w:r>
      <w:r>
        <w:rPr>
          <w:rtl/>
        </w:rPr>
        <w:t xml:space="preserve"> שריד (מרצ):</w:t>
      </w:r>
    </w:p>
    <w:p w14:paraId="145CE555" w14:textId="77777777" w:rsidR="00000000" w:rsidRDefault="00C43AED">
      <w:pPr>
        <w:pStyle w:val="a0"/>
        <w:rPr>
          <w:rFonts w:hint="cs"/>
          <w:rtl/>
        </w:rPr>
      </w:pPr>
    </w:p>
    <w:p w14:paraId="4AD6AA32" w14:textId="77777777" w:rsidR="00000000" w:rsidRDefault="00C43AED">
      <w:pPr>
        <w:pStyle w:val="a0"/>
        <w:rPr>
          <w:rFonts w:hint="cs"/>
          <w:rtl/>
        </w:rPr>
      </w:pPr>
      <w:r>
        <w:rPr>
          <w:rFonts w:hint="cs"/>
          <w:rtl/>
        </w:rPr>
        <w:t>השר עזרא, יש לך מושג מתי ננצח?</w:t>
      </w:r>
    </w:p>
    <w:p w14:paraId="284C2DF9" w14:textId="77777777" w:rsidR="00000000" w:rsidRDefault="00C43AED">
      <w:pPr>
        <w:pStyle w:val="a0"/>
        <w:rPr>
          <w:rFonts w:hint="cs"/>
          <w:rtl/>
        </w:rPr>
      </w:pPr>
    </w:p>
    <w:p w14:paraId="0D8C7789" w14:textId="77777777" w:rsidR="00000000" w:rsidRDefault="00C43AED">
      <w:pPr>
        <w:pStyle w:val="-"/>
        <w:rPr>
          <w:rtl/>
        </w:rPr>
      </w:pPr>
      <w:bookmarkStart w:id="81" w:name="FS000000474T08_12_2003_17_27_43C"/>
      <w:bookmarkEnd w:id="81"/>
      <w:r>
        <w:rPr>
          <w:rtl/>
        </w:rPr>
        <w:t>השר גדעון עזרא:</w:t>
      </w:r>
    </w:p>
    <w:p w14:paraId="60D28095" w14:textId="77777777" w:rsidR="00000000" w:rsidRDefault="00C43AED">
      <w:pPr>
        <w:pStyle w:val="a0"/>
        <w:rPr>
          <w:rtl/>
        </w:rPr>
      </w:pPr>
    </w:p>
    <w:p w14:paraId="069BCEB7" w14:textId="77777777" w:rsidR="00000000" w:rsidRDefault="00C43AED">
      <w:pPr>
        <w:pStyle w:val="a0"/>
        <w:rPr>
          <w:rFonts w:hint="cs"/>
          <w:rtl/>
        </w:rPr>
      </w:pPr>
      <w:r>
        <w:rPr>
          <w:rFonts w:hint="cs"/>
          <w:rtl/>
        </w:rPr>
        <w:t>- - -</w:t>
      </w:r>
    </w:p>
    <w:p w14:paraId="2255FC41" w14:textId="77777777" w:rsidR="00000000" w:rsidRDefault="00C43AED">
      <w:pPr>
        <w:pStyle w:val="a0"/>
        <w:rPr>
          <w:rFonts w:hint="cs"/>
          <w:rtl/>
        </w:rPr>
      </w:pPr>
    </w:p>
    <w:p w14:paraId="57BAFED0" w14:textId="77777777" w:rsidR="00000000" w:rsidRDefault="00C43AED">
      <w:pPr>
        <w:pStyle w:val="af1"/>
        <w:rPr>
          <w:rtl/>
        </w:rPr>
      </w:pPr>
      <w:r>
        <w:rPr>
          <w:rtl/>
        </w:rPr>
        <w:t>היו"ר ראובן ריבלין:</w:t>
      </w:r>
    </w:p>
    <w:p w14:paraId="3BCE4A0E" w14:textId="77777777" w:rsidR="00000000" w:rsidRDefault="00C43AED">
      <w:pPr>
        <w:pStyle w:val="a0"/>
        <w:rPr>
          <w:rtl/>
        </w:rPr>
      </w:pPr>
    </w:p>
    <w:p w14:paraId="73FBC26A" w14:textId="77777777" w:rsidR="00000000" w:rsidRDefault="00C43AED">
      <w:pPr>
        <w:pStyle w:val="a0"/>
        <w:rPr>
          <w:rFonts w:hint="cs"/>
          <w:rtl/>
        </w:rPr>
      </w:pPr>
      <w:r>
        <w:rPr>
          <w:rFonts w:hint="cs"/>
          <w:rtl/>
        </w:rPr>
        <w:t>עדיין הציונות לא ניצחה, חבר הכנסת שריד. אנחנו מדברים בזמן  ומרח</w:t>
      </w:r>
      <w:r>
        <w:rPr>
          <w:rFonts w:hint="cs"/>
          <w:rtl/>
        </w:rPr>
        <w:t>ב של 200 שנה, עוד ייקח זמן.</w:t>
      </w:r>
    </w:p>
    <w:p w14:paraId="1C5E59B7" w14:textId="77777777" w:rsidR="00000000" w:rsidRDefault="00C43AED">
      <w:pPr>
        <w:pStyle w:val="a"/>
        <w:rPr>
          <w:rFonts w:hint="cs"/>
          <w:rtl/>
        </w:rPr>
      </w:pPr>
      <w:bookmarkStart w:id="82" w:name="FS000000474T08_12_2003_16_40_46"/>
      <w:bookmarkStart w:id="83" w:name="FS000000484T08_12_2003_16_41_24"/>
      <w:bookmarkEnd w:id="82"/>
      <w:bookmarkEnd w:id="83"/>
    </w:p>
    <w:p w14:paraId="6AA48909" w14:textId="77777777" w:rsidR="00000000" w:rsidRDefault="00C43AED">
      <w:pPr>
        <w:pStyle w:val="-"/>
        <w:rPr>
          <w:rtl/>
        </w:rPr>
      </w:pPr>
      <w:bookmarkStart w:id="84" w:name="FS000000474T08_12_2003_17_29_10C"/>
      <w:bookmarkEnd w:id="84"/>
      <w:r>
        <w:rPr>
          <w:rtl/>
        </w:rPr>
        <w:t>השר גדעון עזרא:</w:t>
      </w:r>
    </w:p>
    <w:p w14:paraId="452A0A04" w14:textId="77777777" w:rsidR="00000000" w:rsidRDefault="00C43AED">
      <w:pPr>
        <w:pStyle w:val="a0"/>
        <w:rPr>
          <w:rtl/>
        </w:rPr>
      </w:pPr>
    </w:p>
    <w:p w14:paraId="78CF1CEF" w14:textId="77777777" w:rsidR="00000000" w:rsidRDefault="00C43AED">
      <w:pPr>
        <w:pStyle w:val="a0"/>
        <w:rPr>
          <w:rFonts w:hint="cs"/>
          <w:rtl/>
        </w:rPr>
      </w:pPr>
      <w:r>
        <w:rPr>
          <w:rFonts w:hint="cs"/>
          <w:rtl/>
        </w:rPr>
        <w:t>- - -</w:t>
      </w:r>
    </w:p>
    <w:p w14:paraId="3C95E2BA" w14:textId="77777777" w:rsidR="00000000" w:rsidRDefault="00C43AED">
      <w:pPr>
        <w:pStyle w:val="af1"/>
        <w:rPr>
          <w:rtl/>
        </w:rPr>
      </w:pPr>
    </w:p>
    <w:p w14:paraId="5D27D49B" w14:textId="77777777" w:rsidR="00000000" w:rsidRDefault="00C43AED">
      <w:pPr>
        <w:pStyle w:val="af1"/>
        <w:rPr>
          <w:rtl/>
        </w:rPr>
      </w:pPr>
      <w:r>
        <w:rPr>
          <w:rtl/>
        </w:rPr>
        <w:t>היו"ר ראובן ריבלין:</w:t>
      </w:r>
    </w:p>
    <w:p w14:paraId="5C1432BF" w14:textId="77777777" w:rsidR="00000000" w:rsidRDefault="00C43AED">
      <w:pPr>
        <w:pStyle w:val="a0"/>
        <w:rPr>
          <w:rtl/>
        </w:rPr>
      </w:pPr>
    </w:p>
    <w:p w14:paraId="0DEBAD92" w14:textId="77777777" w:rsidR="00000000" w:rsidRDefault="00C43AED">
      <w:pPr>
        <w:pStyle w:val="a0"/>
        <w:rPr>
          <w:rFonts w:hint="cs"/>
          <w:rtl/>
        </w:rPr>
      </w:pPr>
      <w:r>
        <w:rPr>
          <w:rFonts w:hint="cs"/>
          <w:rtl/>
        </w:rPr>
        <w:t xml:space="preserve">השר עזרא, אני מבקש מאדוני לשבת. רבותי חברי הממשלה, השר עזרא, מי שצריך להשיב זה שר הרווחה. </w:t>
      </w:r>
    </w:p>
    <w:p w14:paraId="256E67E6" w14:textId="77777777" w:rsidR="00000000" w:rsidRDefault="00C43AED">
      <w:pPr>
        <w:pStyle w:val="a0"/>
        <w:rPr>
          <w:rFonts w:hint="cs"/>
          <w:rtl/>
        </w:rPr>
      </w:pPr>
    </w:p>
    <w:p w14:paraId="17949C54" w14:textId="77777777" w:rsidR="00000000" w:rsidRDefault="00C43AED">
      <w:pPr>
        <w:pStyle w:val="-"/>
        <w:rPr>
          <w:rtl/>
        </w:rPr>
      </w:pPr>
      <w:bookmarkStart w:id="85" w:name="FS000000474T08_12_2003_17_29_58C"/>
      <w:bookmarkEnd w:id="85"/>
      <w:r>
        <w:rPr>
          <w:rtl/>
        </w:rPr>
        <w:t>השר גדעון עזרא:</w:t>
      </w:r>
    </w:p>
    <w:p w14:paraId="3B3DF7B7" w14:textId="77777777" w:rsidR="00000000" w:rsidRDefault="00C43AED">
      <w:pPr>
        <w:pStyle w:val="a0"/>
        <w:rPr>
          <w:rtl/>
        </w:rPr>
      </w:pPr>
    </w:p>
    <w:p w14:paraId="5354FFF8" w14:textId="77777777" w:rsidR="00000000" w:rsidRDefault="00C43AED">
      <w:pPr>
        <w:pStyle w:val="a0"/>
        <w:rPr>
          <w:rFonts w:hint="cs"/>
          <w:rtl/>
        </w:rPr>
      </w:pPr>
      <w:r>
        <w:rPr>
          <w:rFonts w:hint="cs"/>
          <w:rtl/>
        </w:rPr>
        <w:t>אני משיב.</w:t>
      </w:r>
    </w:p>
    <w:p w14:paraId="7EECBAC9" w14:textId="77777777" w:rsidR="00000000" w:rsidRDefault="00C43AED">
      <w:pPr>
        <w:pStyle w:val="a0"/>
        <w:rPr>
          <w:rFonts w:hint="cs"/>
          <w:rtl/>
        </w:rPr>
      </w:pPr>
    </w:p>
    <w:p w14:paraId="5AC6AE39" w14:textId="77777777" w:rsidR="00000000" w:rsidRDefault="00C43AED">
      <w:pPr>
        <w:pStyle w:val="af1"/>
        <w:rPr>
          <w:rtl/>
        </w:rPr>
      </w:pPr>
      <w:r>
        <w:rPr>
          <w:rtl/>
        </w:rPr>
        <w:t>היו"ר ראובן ריבלין:</w:t>
      </w:r>
    </w:p>
    <w:p w14:paraId="1316AEA1" w14:textId="77777777" w:rsidR="00000000" w:rsidRDefault="00C43AED">
      <w:pPr>
        <w:pStyle w:val="a0"/>
        <w:rPr>
          <w:rtl/>
        </w:rPr>
      </w:pPr>
    </w:p>
    <w:p w14:paraId="68361BDF" w14:textId="77777777" w:rsidR="00000000" w:rsidRDefault="00C43AED">
      <w:pPr>
        <w:pStyle w:val="a0"/>
        <w:rPr>
          <w:rFonts w:hint="cs"/>
          <w:rtl/>
        </w:rPr>
      </w:pPr>
      <w:r>
        <w:rPr>
          <w:rFonts w:hint="cs"/>
          <w:rtl/>
        </w:rPr>
        <w:t>אתה משיב? הבנתי. בבקשה, אדוני.</w:t>
      </w:r>
    </w:p>
    <w:p w14:paraId="7ED81B7D" w14:textId="77777777" w:rsidR="00000000" w:rsidRDefault="00C43AED">
      <w:pPr>
        <w:pStyle w:val="a"/>
        <w:rPr>
          <w:rFonts w:hint="cs"/>
          <w:rtl/>
        </w:rPr>
      </w:pPr>
    </w:p>
    <w:p w14:paraId="43A396AD" w14:textId="77777777" w:rsidR="00000000" w:rsidRDefault="00C43AED">
      <w:pPr>
        <w:pStyle w:val="a"/>
        <w:rPr>
          <w:rtl/>
        </w:rPr>
      </w:pPr>
      <w:bookmarkStart w:id="86" w:name="_Toc58767008"/>
      <w:r>
        <w:rPr>
          <w:rFonts w:hint="eastAsia"/>
          <w:rtl/>
        </w:rPr>
        <w:t>שלמה</w:t>
      </w:r>
      <w:r>
        <w:rPr>
          <w:rtl/>
        </w:rPr>
        <w:t xml:space="preserve"> בניז</w:t>
      </w:r>
      <w:r>
        <w:rPr>
          <w:rtl/>
        </w:rPr>
        <w:t>רי (ש"ס):</w:t>
      </w:r>
      <w:bookmarkEnd w:id="86"/>
    </w:p>
    <w:p w14:paraId="75D845E2" w14:textId="77777777" w:rsidR="00000000" w:rsidRDefault="00C43AED">
      <w:pPr>
        <w:pStyle w:val="a0"/>
        <w:rPr>
          <w:rFonts w:hint="cs"/>
          <w:rtl/>
        </w:rPr>
      </w:pPr>
    </w:p>
    <w:p w14:paraId="04FDE38B" w14:textId="77777777" w:rsidR="00000000" w:rsidRDefault="00C43AED">
      <w:pPr>
        <w:pStyle w:val="a0"/>
        <w:rPr>
          <w:rFonts w:hint="cs"/>
          <w:rtl/>
        </w:rPr>
      </w:pPr>
      <w:r>
        <w:rPr>
          <w:rFonts w:hint="cs"/>
          <w:rtl/>
        </w:rPr>
        <w:t>אדוני היושב-ראש, רבותי חברי הכנסת, מובן שבנושא של גדר משקיעים את מירב הזמן בכנסת ישראל ובשיח הציבורי, וזו הבעיה הבוערת של מדינת ישראל - תהיה גדר, לא תהיה גדר. אבל את האזרח הקטן, אותו אזרח חלש שמדינת ישראל של 2003 החליטה להתעמר בו ולהתעלם מזכויות</w:t>
      </w:r>
      <w:r>
        <w:rPr>
          <w:rFonts w:hint="cs"/>
          <w:rtl/>
        </w:rPr>
        <w:t xml:space="preserve">יו, ממצוקותיו - אותו לא מעניינת הגדר. הוא מחפש גדר כדי לדעת איך לשרוד את חייו היומיומיים, כאשר ממשלה פשוט מתעללת באזרחיה. אין מלה אחרת. </w:t>
      </w:r>
    </w:p>
    <w:p w14:paraId="1B0F0977" w14:textId="77777777" w:rsidR="00000000" w:rsidRDefault="00C43AED">
      <w:pPr>
        <w:pStyle w:val="a0"/>
        <w:rPr>
          <w:rFonts w:hint="cs"/>
          <w:rtl/>
        </w:rPr>
      </w:pPr>
    </w:p>
    <w:p w14:paraId="2AEAD606" w14:textId="77777777" w:rsidR="00000000" w:rsidRDefault="00C43AED">
      <w:pPr>
        <w:pStyle w:val="a0"/>
        <w:rPr>
          <w:rtl/>
        </w:rPr>
      </w:pPr>
      <w:r>
        <w:rPr>
          <w:rFonts w:hint="cs"/>
          <w:rtl/>
        </w:rPr>
        <w:t>אנחנו שומעים עכשיו על קריסה של שירותי הרווחה ברשויות המקומיות. זה לא רק שם, גם המשרד בראשותו של השר הכושל הזה, זה משרד</w:t>
      </w:r>
      <w:r>
        <w:rPr>
          <w:rFonts w:hint="cs"/>
          <w:rtl/>
        </w:rPr>
        <w:t xml:space="preserve"> שהולך ומידרדר. יש פה מציאות נוראית, כשלמעשה יש גידול באוכלוסייה החלשה כתוצאה מכל הגזירות הכלכליות הללו שהנחיתה מדינת ישראל על האזרחים החלשים שלה. אז פשוט מאוד, האוכלוסייה החלשה הולכת וגדלה. גם אוכלוסיית הקשישים, אוכלוסיית העולים, התושבים הערבים של מדינת י</w:t>
      </w:r>
      <w:r>
        <w:rPr>
          <w:rFonts w:hint="cs"/>
          <w:rtl/>
        </w:rPr>
        <w:t xml:space="preserve">שראל. </w:t>
      </w:r>
    </w:p>
    <w:p w14:paraId="0E217C13" w14:textId="77777777" w:rsidR="00000000" w:rsidRDefault="00C43AED">
      <w:pPr>
        <w:pStyle w:val="a0"/>
        <w:rPr>
          <w:rFonts w:hint="cs"/>
          <w:rtl/>
        </w:rPr>
      </w:pPr>
    </w:p>
    <w:p w14:paraId="35A19ADA" w14:textId="77777777" w:rsidR="00000000" w:rsidRDefault="00C43AED">
      <w:pPr>
        <w:pStyle w:val="a0"/>
        <w:rPr>
          <w:rFonts w:hint="cs"/>
          <w:rtl/>
        </w:rPr>
      </w:pPr>
      <w:r>
        <w:rPr>
          <w:rFonts w:hint="cs"/>
          <w:rtl/>
        </w:rPr>
        <w:t>המצב הולך ומחמיר מיום ליום. פעם השכבות הבינוניות יכלו לסייע לאותם חלשים. איש את אחיו יעזורו, לאחיו יאמר חזק. אבל היום מי יעזור? הרי כתוצאה  מהגזירות הכלכליות הנוראיות גם מעמד הביניים מידרדר למטה. כלומר, גם הוא נהפך היום להיות נזקק. ולמעשה האוכלוסיי</w:t>
      </w:r>
      <w:r>
        <w:rPr>
          <w:rFonts w:hint="cs"/>
          <w:rtl/>
        </w:rPr>
        <w:t xml:space="preserve">ה החלשה הלכה וגדלה, הצרכים הלכו וגדלו, אבל תקציב הרווחה הלך והצטמצם פלאים. </w:t>
      </w:r>
    </w:p>
    <w:p w14:paraId="13BE6EA5" w14:textId="77777777" w:rsidR="00000000" w:rsidRDefault="00C43AED">
      <w:pPr>
        <w:pStyle w:val="a0"/>
        <w:rPr>
          <w:rFonts w:hint="cs"/>
          <w:rtl/>
        </w:rPr>
      </w:pPr>
    </w:p>
    <w:p w14:paraId="0BA7746E" w14:textId="77777777" w:rsidR="00000000" w:rsidRDefault="00C43AED">
      <w:pPr>
        <w:pStyle w:val="a0"/>
        <w:rPr>
          <w:rFonts w:hint="cs"/>
          <w:rtl/>
        </w:rPr>
      </w:pPr>
      <w:r>
        <w:rPr>
          <w:rFonts w:hint="cs"/>
          <w:rtl/>
        </w:rPr>
        <w:t>כרגע עברתי על ספר התקציב, לראות את הספר הכחול, מה שהוציאו היום, נדמה לי, וראיתי. אמרתי, אולי כתוצאה מהצרכים החברתיים, מהקושי של אזרחי מדינת ישראל, אולי התקציב הזה יגדל מעט. לא. רא</w:t>
      </w:r>
      <w:r>
        <w:rPr>
          <w:rFonts w:hint="cs"/>
          <w:rtl/>
        </w:rPr>
        <w:t>יתי שתקציבו של משרד המשפטים, למשל, גדל באיזה 25 מיליון. תקציב משרד הפנים גדל באיזה 20 מיליון. ודווקא המשרדים החברתיים, משרד הבריאות, משרד הרווחה, משרד החינוך, שאמור לדאוג לאותם אנשים, לעתיד של מדינת ישראל, לחינוך - ואתמול התבשרנו על 30% משתמשים בסמים - כאש</w:t>
      </w:r>
      <w:r>
        <w:rPr>
          <w:rFonts w:hint="cs"/>
          <w:rtl/>
        </w:rPr>
        <w:t xml:space="preserve">ר אנחנו רואים את המצוקות הנוראיות, אין סעיף בספר הרווחה שלא נפגע בצורה אכזרית ביותר. ולכן, מה אנחנו עושים? איך אפשר לחלץ אותם אנשים? אדרבה, משיתים עליהם גזירות נוספות, ייקור חשמל, ארנונה, מעלים את המע"מ. </w:t>
      </w:r>
    </w:p>
    <w:p w14:paraId="322A5430" w14:textId="77777777" w:rsidR="00000000" w:rsidRDefault="00C43AED">
      <w:pPr>
        <w:pStyle w:val="a0"/>
        <w:rPr>
          <w:rFonts w:hint="cs"/>
          <w:rtl/>
        </w:rPr>
      </w:pPr>
    </w:p>
    <w:p w14:paraId="1CEC8012" w14:textId="77777777" w:rsidR="00000000" w:rsidRDefault="00C43AED">
      <w:pPr>
        <w:pStyle w:val="a0"/>
        <w:rPr>
          <w:rFonts w:hint="cs"/>
          <w:rtl/>
        </w:rPr>
      </w:pPr>
      <w:r>
        <w:rPr>
          <w:rFonts w:hint="cs"/>
          <w:rtl/>
        </w:rPr>
        <w:t xml:space="preserve">כל אלה, רבותי, מביאים את הקשישים, העולים, המשפחות </w:t>
      </w:r>
      <w:r>
        <w:rPr>
          <w:rFonts w:hint="cs"/>
          <w:rtl/>
        </w:rPr>
        <w:t xml:space="preserve">החד-הוריות, לשירותי הרווחה. כשהייתי שר הרווחה וגם העבודה, פניתי לראש הממשלה כשהתחילה המדיניות הנוראית שנמשכת היום ביתר שאת, ואמרתי לו: תראה, תפסיק לפגוע בחלשים, הרי זה ילך ויתפח מיום ליום. זה יפגע בהם. אתה לא מבין לאיזו קטסטרופה אתה הולך. </w:t>
      </w:r>
    </w:p>
    <w:p w14:paraId="37F9E2B8" w14:textId="77777777" w:rsidR="00000000" w:rsidRDefault="00C43AED">
      <w:pPr>
        <w:pStyle w:val="a0"/>
        <w:rPr>
          <w:rFonts w:hint="cs"/>
          <w:rtl/>
        </w:rPr>
      </w:pPr>
    </w:p>
    <w:p w14:paraId="087B7ED2" w14:textId="77777777" w:rsidR="00000000" w:rsidRDefault="00C43AED">
      <w:pPr>
        <w:pStyle w:val="a0"/>
        <w:rPr>
          <w:rFonts w:hint="cs"/>
          <w:rtl/>
        </w:rPr>
      </w:pPr>
      <w:r>
        <w:rPr>
          <w:rFonts w:hint="cs"/>
          <w:rtl/>
        </w:rPr>
        <w:t>שיצאו לעבוד - ז</w:t>
      </w:r>
      <w:r>
        <w:rPr>
          <w:rFonts w:hint="cs"/>
          <w:rtl/>
        </w:rPr>
        <w:t>ו המדיניות המוצהרת של האוצר מאז ומתמיד. שיצאו לעבוד. כלומר, אם הם יצאו לעבוד, ייפתרו הבעיות במדינת ישראל. נו, יצאו לעבוד. כמה הצלחנו להכניס לשוק העבודה? מספר המובטלים הולך וגדל מיום  ליום. ואנחנו עם כל הקונספציה של משרד האוצר, שאם הם  יקשו את החיים על החלש</w:t>
      </w:r>
      <w:r>
        <w:rPr>
          <w:rFonts w:hint="cs"/>
          <w:rtl/>
        </w:rPr>
        <w:t>ים הם יצאו לעבוד, לא תהיה להם ברירה - נו, מישהו מהם יצא לעבוד? אנשים שמוגדרים מקרי סעד  או אנשים שהם מוכים בתוך החברה הם אנשים שלא עובדים? יש לכם טעות. רוב האנשים שנכללים באותן משפחות חלשות וקשות-יום אלה אנשים שכן הולכים ועובדים. מי אמר לכם שהם אינם עובדים</w:t>
      </w:r>
      <w:r>
        <w:rPr>
          <w:rFonts w:hint="cs"/>
          <w:rtl/>
        </w:rPr>
        <w:t xml:space="preserve">? אבל כמה בן-אדם יכול להשתכר במדינת ישראל? כשהייתי שר, פקידות אצלי במשרד הרוויחו 2,200-2,500 שקל, 3,000 שקל. בן-אדם יכול לפרנס משפחה - אני לא מדבר על ברוכות ילדים, עזבו שם את המצוקות, אני מדבר על משפחות בינוניות, ילד, שניים, שלושה, ארבעה ילדים. גם המשכורת </w:t>
      </w:r>
      <w:r>
        <w:rPr>
          <w:rFonts w:hint="cs"/>
          <w:rtl/>
        </w:rPr>
        <w:t xml:space="preserve">הזו של 2000-3,000, כשפגעת להם בכל ההכנסות, אם בהבטחת הכנסה, אם בהשלמת הכנסה - אם פגעת בכל שאר הדברים שמסביב, איך אנשים יכולים לחיות? </w:t>
      </w:r>
    </w:p>
    <w:p w14:paraId="04BCE6D4" w14:textId="77777777" w:rsidR="00000000" w:rsidRDefault="00C43AED">
      <w:pPr>
        <w:pStyle w:val="a0"/>
        <w:rPr>
          <w:rFonts w:hint="cs"/>
          <w:rtl/>
        </w:rPr>
      </w:pPr>
    </w:p>
    <w:p w14:paraId="5DF010C1" w14:textId="77777777" w:rsidR="00000000" w:rsidRDefault="00C43AED">
      <w:pPr>
        <w:pStyle w:val="a0"/>
        <w:rPr>
          <w:rFonts w:hint="cs"/>
          <w:rtl/>
        </w:rPr>
      </w:pPr>
      <w:r>
        <w:rPr>
          <w:rFonts w:hint="cs"/>
          <w:rtl/>
        </w:rPr>
        <w:t>האם אנחנו יכולים לשבת בשקט ולהגיד, נו, ידינו לא שפכו את הדם הזה?  האם הממשלה יכולה לבוא ולומר, ארחץ בניקיון כפי, כאשר היא</w:t>
      </w:r>
      <w:r>
        <w:rPr>
          <w:rFonts w:hint="cs"/>
          <w:rtl/>
        </w:rPr>
        <w:t xml:space="preserve"> הולכת ומתעללת באזרחיה?  אין שום רגישות בממשלה. </w:t>
      </w:r>
    </w:p>
    <w:p w14:paraId="5DBFAFBA" w14:textId="77777777" w:rsidR="00000000" w:rsidRDefault="00C43AED">
      <w:pPr>
        <w:pStyle w:val="a0"/>
        <w:rPr>
          <w:rFonts w:hint="cs"/>
          <w:rtl/>
        </w:rPr>
      </w:pPr>
    </w:p>
    <w:p w14:paraId="1DC556D4" w14:textId="77777777" w:rsidR="00000000" w:rsidRDefault="00C43AED">
      <w:pPr>
        <w:pStyle w:val="a0"/>
        <w:rPr>
          <w:rFonts w:hint="cs"/>
          <w:rtl/>
        </w:rPr>
      </w:pPr>
      <w:r>
        <w:rPr>
          <w:rFonts w:hint="cs"/>
          <w:rtl/>
        </w:rPr>
        <w:t>לפני שבועיים התבשרנו שממשלת ישראל החליטה סוף-סוף לפנות את זמנה ולדון בדוח העוני. נו, כמה זמן ישבו ודנו בדוח העוני? לפחות לפי התקשורת, מה שהתבשרנו - עשר דקות. ומה היה כל הדיון, לפחות מה ששמענו? הכול ירידה על</w:t>
      </w:r>
      <w:r>
        <w:rPr>
          <w:rFonts w:hint="cs"/>
          <w:rtl/>
        </w:rPr>
        <w:t xml:space="preserve"> החלשים. ירידה על המובטלים, שיצאו לעבוד. קצבאות. </w:t>
      </w:r>
    </w:p>
    <w:p w14:paraId="36A0B7D7" w14:textId="77777777" w:rsidR="00000000" w:rsidRDefault="00C43AED">
      <w:pPr>
        <w:pStyle w:val="a0"/>
        <w:rPr>
          <w:rFonts w:hint="cs"/>
          <w:rtl/>
        </w:rPr>
      </w:pPr>
    </w:p>
    <w:p w14:paraId="4EB98F1E" w14:textId="77777777" w:rsidR="00000000" w:rsidRDefault="00C43AED">
      <w:pPr>
        <w:pStyle w:val="a0"/>
        <w:rPr>
          <w:rFonts w:hint="cs"/>
          <w:rtl/>
        </w:rPr>
      </w:pPr>
      <w:r>
        <w:rPr>
          <w:rFonts w:hint="cs"/>
          <w:rtl/>
        </w:rPr>
        <w:t xml:space="preserve">כבר הצליחו לשטוף לאנשים </w:t>
      </w:r>
      <w:r>
        <w:rPr>
          <w:rtl/>
        </w:rPr>
        <w:t>–</w:t>
      </w:r>
      <w:r>
        <w:rPr>
          <w:rFonts w:hint="cs"/>
          <w:rtl/>
        </w:rPr>
        <w:t xml:space="preserve"> הייתי השבוע באיזה ריאיון טלוויזיוני, והמנחה אומר לי: שמע, אתה יודע שהמיליון ו-300,000 אלה שהם מתחת לקו העוני, זה לא אמיתי, אלה מספרים של רמאים וכל מיני נשים חד-הוריות וכל מיני מוב</w:t>
      </w:r>
      <w:r>
        <w:rPr>
          <w:rFonts w:hint="cs"/>
          <w:rtl/>
        </w:rPr>
        <w:t xml:space="preserve">טלים שמרמים. אמרתי לו: אתה יודע מה, מתוך מיליון ו-300,000, תגיד ש-300,000 רמאים, לשיטתך. יש מיליון שהם מתחת לקו העוני. גם הם רמאים? </w:t>
      </w:r>
    </w:p>
    <w:p w14:paraId="3FB44DD6" w14:textId="77777777" w:rsidR="00000000" w:rsidRDefault="00C43AED">
      <w:pPr>
        <w:pStyle w:val="a0"/>
        <w:rPr>
          <w:rFonts w:hint="cs"/>
          <w:rtl/>
        </w:rPr>
      </w:pPr>
    </w:p>
    <w:p w14:paraId="031ADFB7" w14:textId="77777777" w:rsidR="00000000" w:rsidRDefault="00C43AED">
      <w:pPr>
        <w:pStyle w:val="a0"/>
        <w:rPr>
          <w:rFonts w:hint="cs"/>
          <w:rtl/>
        </w:rPr>
      </w:pPr>
      <w:r>
        <w:rPr>
          <w:rFonts w:hint="cs"/>
          <w:rtl/>
        </w:rPr>
        <w:t>תראו מאיזו נקודת מוצא יוצאת הממשלה היום ומה היא מטיפה כנגד האדם החלש. לא מספיק שהוא מדוכא ממצבו האישי, המשפחתי, הוא עומד מ</w:t>
      </w:r>
      <w:r>
        <w:rPr>
          <w:rFonts w:hint="cs"/>
          <w:rtl/>
        </w:rPr>
        <w:t>ול מצוקות, מול ילדים רעבים בבית, אז הוא צריך עכשיו גם להתמודד ולהוכיח לכולם: רבותי, אני סובל, אני עני, יש לי מצוקות בבית. מעלילים עליהם ומכפישים אותם.</w:t>
      </w:r>
    </w:p>
    <w:p w14:paraId="39052235" w14:textId="77777777" w:rsidR="00000000" w:rsidRDefault="00C43AED">
      <w:pPr>
        <w:pStyle w:val="a0"/>
        <w:rPr>
          <w:rFonts w:hint="cs"/>
          <w:rtl/>
        </w:rPr>
      </w:pPr>
    </w:p>
    <w:p w14:paraId="14FE23F9" w14:textId="77777777" w:rsidR="00000000" w:rsidRDefault="00C43AED">
      <w:pPr>
        <w:pStyle w:val="af0"/>
        <w:rPr>
          <w:rtl/>
        </w:rPr>
      </w:pPr>
      <w:r>
        <w:rPr>
          <w:rFonts w:hint="eastAsia"/>
          <w:rtl/>
        </w:rPr>
        <w:t>יוסי</w:t>
      </w:r>
      <w:r>
        <w:rPr>
          <w:rtl/>
        </w:rPr>
        <w:t xml:space="preserve"> שריד (מרצ):</w:t>
      </w:r>
    </w:p>
    <w:p w14:paraId="74B6D455" w14:textId="77777777" w:rsidR="00000000" w:rsidRDefault="00C43AED">
      <w:pPr>
        <w:pStyle w:val="a0"/>
        <w:rPr>
          <w:rFonts w:hint="cs"/>
          <w:rtl/>
        </w:rPr>
      </w:pPr>
    </w:p>
    <w:p w14:paraId="24FCA8A8" w14:textId="77777777" w:rsidR="00000000" w:rsidRDefault="00C43AED">
      <w:pPr>
        <w:pStyle w:val="a0"/>
        <w:rPr>
          <w:rFonts w:hint="cs"/>
          <w:rtl/>
        </w:rPr>
      </w:pPr>
      <w:r>
        <w:rPr>
          <w:rFonts w:hint="cs"/>
          <w:rtl/>
        </w:rPr>
        <w:t>מדוכא, לא מדוכא.</w:t>
      </w:r>
    </w:p>
    <w:p w14:paraId="0BDEFE8A" w14:textId="77777777" w:rsidR="00000000" w:rsidRDefault="00C43AED">
      <w:pPr>
        <w:pStyle w:val="a0"/>
        <w:rPr>
          <w:rFonts w:hint="cs"/>
          <w:rtl/>
        </w:rPr>
      </w:pPr>
    </w:p>
    <w:p w14:paraId="04D7AEE1" w14:textId="77777777" w:rsidR="00000000" w:rsidRDefault="00C43AED">
      <w:pPr>
        <w:pStyle w:val="-"/>
        <w:rPr>
          <w:rtl/>
        </w:rPr>
      </w:pPr>
      <w:bookmarkStart w:id="87" w:name="FS000000484T08_12_2003_16_47_22C"/>
      <w:bookmarkEnd w:id="87"/>
      <w:r>
        <w:rPr>
          <w:rtl/>
        </w:rPr>
        <w:t>שלמה בניזרי (ש"ס):</w:t>
      </w:r>
    </w:p>
    <w:p w14:paraId="615CB0CC" w14:textId="77777777" w:rsidR="00000000" w:rsidRDefault="00C43AED">
      <w:pPr>
        <w:pStyle w:val="a0"/>
        <w:rPr>
          <w:rtl/>
        </w:rPr>
      </w:pPr>
    </w:p>
    <w:p w14:paraId="3BF771C1" w14:textId="77777777" w:rsidR="00000000" w:rsidRDefault="00C43AED">
      <w:pPr>
        <w:pStyle w:val="a0"/>
        <w:rPr>
          <w:rFonts w:hint="cs"/>
          <w:rtl/>
        </w:rPr>
      </w:pPr>
      <w:r>
        <w:rPr>
          <w:rFonts w:hint="cs"/>
          <w:rtl/>
        </w:rPr>
        <w:t>כלומר, אותם אנשים צריכים גם להתמודד מול עלילות ה</w:t>
      </w:r>
      <w:r>
        <w:rPr>
          <w:rFonts w:hint="cs"/>
          <w:rtl/>
        </w:rPr>
        <w:t xml:space="preserve">שווא שהממשלה באה ומטיפה נגדם. אני, שהייתי שר העבודה והרווחה, אמרתי: רבותי, אני יודע שיש רמאים. הקמתי יחידה מיוחדת בביטוח הלאומי, בעצם הרחבתי אותה, ואמרתי: לכו טפלו ברמאים, אבל אל תוציאו דיבה על כל אזרחי מדינת ישראל, שהם כאילו רמאים. </w:t>
      </w:r>
    </w:p>
    <w:p w14:paraId="1ED3C551" w14:textId="77777777" w:rsidR="00000000" w:rsidRDefault="00C43AED">
      <w:pPr>
        <w:pStyle w:val="a0"/>
        <w:rPr>
          <w:rFonts w:hint="cs"/>
          <w:rtl/>
        </w:rPr>
      </w:pPr>
    </w:p>
    <w:p w14:paraId="3D4583DA" w14:textId="77777777" w:rsidR="00000000" w:rsidRDefault="00C43AED">
      <w:pPr>
        <w:pStyle w:val="a0"/>
        <w:rPr>
          <w:rFonts w:hint="cs"/>
          <w:rtl/>
        </w:rPr>
      </w:pPr>
      <w:r>
        <w:rPr>
          <w:rFonts w:hint="cs"/>
          <w:rtl/>
        </w:rPr>
        <w:t>אני מנסה לשמוע את זעק</w:t>
      </w:r>
      <w:r>
        <w:rPr>
          <w:rFonts w:hint="cs"/>
          <w:rtl/>
        </w:rPr>
        <w:t>תו של שר הרווחה. מי שומע אותו? כל היום מתייפייף, ויש לו רק להטיל דופי במי? בשר הקודם. הוא יוצא לעיתונאים ואומר: טרגדיה - על השר הקודם - כאשר אני לפחות הבאתי במלחמה שהיתה כאשר קיצצו בתקציבים 500 עובדים סוציאליים - תעשו  חשבון כמה מיליונים אני הבאתי באותה תק</w:t>
      </w:r>
      <w:r>
        <w:rPr>
          <w:rFonts w:hint="cs"/>
          <w:rtl/>
        </w:rPr>
        <w:t>ופה. כאשר קיצצו בכל המשרדים, הוספתי למשרד העבודה והרווחה עוד 300 מיליון, ועשיתי עוד המון פעולות. לפחות שמעו שיש מצוקה. ירדתי למאהל, ירדתי להיפגש עם כל אותם מסכנים.  עשיתי מסיבות עיתונאים במשרד שלי. השר הזה הוא סטרילי. למה הוא סטרילי? הוא אומר: אתה יודע מה,</w:t>
      </w:r>
      <w:r>
        <w:rPr>
          <w:rFonts w:hint="cs"/>
          <w:rtl/>
        </w:rPr>
        <w:t xml:space="preserve"> אם אני אדבר הרבה על עוני - - -</w:t>
      </w:r>
    </w:p>
    <w:p w14:paraId="2EE00A5A" w14:textId="77777777" w:rsidR="00000000" w:rsidRDefault="00C43AED">
      <w:pPr>
        <w:pStyle w:val="a0"/>
        <w:rPr>
          <w:rFonts w:hint="cs"/>
          <w:rtl/>
        </w:rPr>
      </w:pPr>
    </w:p>
    <w:p w14:paraId="63F9F576" w14:textId="77777777" w:rsidR="00000000" w:rsidRDefault="00C43AED">
      <w:pPr>
        <w:pStyle w:val="af0"/>
        <w:rPr>
          <w:rtl/>
        </w:rPr>
      </w:pPr>
      <w:r>
        <w:rPr>
          <w:rFonts w:hint="eastAsia"/>
          <w:rtl/>
        </w:rPr>
        <w:t>חיים</w:t>
      </w:r>
      <w:r>
        <w:rPr>
          <w:rtl/>
        </w:rPr>
        <w:t xml:space="preserve"> רמון (העבודה-מימד):</w:t>
      </w:r>
    </w:p>
    <w:p w14:paraId="074A96BF" w14:textId="77777777" w:rsidR="00000000" w:rsidRDefault="00C43AED">
      <w:pPr>
        <w:pStyle w:val="a0"/>
        <w:rPr>
          <w:rFonts w:hint="cs"/>
          <w:rtl/>
        </w:rPr>
      </w:pPr>
    </w:p>
    <w:p w14:paraId="5385DFEC" w14:textId="77777777" w:rsidR="00000000" w:rsidRDefault="00C43AED">
      <w:pPr>
        <w:pStyle w:val="a0"/>
        <w:rPr>
          <w:rFonts w:hint="cs"/>
          <w:rtl/>
        </w:rPr>
      </w:pPr>
      <w:r>
        <w:rPr>
          <w:rFonts w:hint="cs"/>
          <w:rtl/>
        </w:rPr>
        <w:t>הוא גם בוכה.</w:t>
      </w:r>
    </w:p>
    <w:p w14:paraId="51EC45F6" w14:textId="77777777" w:rsidR="00000000" w:rsidRDefault="00C43AED">
      <w:pPr>
        <w:pStyle w:val="a0"/>
        <w:rPr>
          <w:rFonts w:hint="cs"/>
          <w:rtl/>
        </w:rPr>
      </w:pPr>
    </w:p>
    <w:p w14:paraId="7044D76A" w14:textId="77777777" w:rsidR="00000000" w:rsidRDefault="00C43AED">
      <w:pPr>
        <w:pStyle w:val="-"/>
        <w:rPr>
          <w:rtl/>
        </w:rPr>
      </w:pPr>
      <w:bookmarkStart w:id="88" w:name="FS000000484T08_12_2003_16_48_26C"/>
      <w:bookmarkEnd w:id="88"/>
      <w:r>
        <w:rPr>
          <w:rtl/>
        </w:rPr>
        <w:t>שלמה בניזרי (ש"ס):</w:t>
      </w:r>
    </w:p>
    <w:p w14:paraId="1C08F0AD" w14:textId="77777777" w:rsidR="00000000" w:rsidRDefault="00C43AED">
      <w:pPr>
        <w:pStyle w:val="a0"/>
        <w:rPr>
          <w:rtl/>
        </w:rPr>
      </w:pPr>
    </w:p>
    <w:p w14:paraId="1E05D75E" w14:textId="77777777" w:rsidR="00000000" w:rsidRDefault="00C43AED">
      <w:pPr>
        <w:pStyle w:val="a0"/>
        <w:rPr>
          <w:rFonts w:hint="cs"/>
          <w:rtl/>
        </w:rPr>
      </w:pPr>
      <w:r>
        <w:rPr>
          <w:rFonts w:hint="cs"/>
          <w:rtl/>
        </w:rPr>
        <w:t>מי שומע אותו? אני מחפש לראות אותו יורד למאהל פעם אחת, למאהל של אותם אנשים מסכנים.  לא ראיתי אותו. היה שם מול המשרד שלו מאהל של אותם אנשים שטוענים ששירותי הרווחה לק</w:t>
      </w:r>
      <w:r>
        <w:rPr>
          <w:rFonts w:hint="cs"/>
          <w:rtl/>
        </w:rPr>
        <w:t xml:space="preserve">חו את ילדיהם שלא בצדק. פעם אחת הוא לא דיבר אתם. כל הזמן הוא מקים ועדות לבחון. הוא קורא לממשלה, הוא רק קורא. קורא דגר ולא ילד, עושה  עושר ולא במשפט. </w:t>
      </w:r>
    </w:p>
    <w:p w14:paraId="612405AA" w14:textId="77777777" w:rsidR="00000000" w:rsidRDefault="00C43AED">
      <w:pPr>
        <w:pStyle w:val="a0"/>
        <w:rPr>
          <w:rFonts w:hint="cs"/>
          <w:rtl/>
        </w:rPr>
      </w:pPr>
    </w:p>
    <w:p w14:paraId="3DFA46C4" w14:textId="77777777" w:rsidR="00000000" w:rsidRDefault="00C43AED">
      <w:pPr>
        <w:pStyle w:val="af0"/>
        <w:rPr>
          <w:rtl/>
        </w:rPr>
      </w:pPr>
      <w:r>
        <w:rPr>
          <w:rFonts w:hint="eastAsia"/>
          <w:rtl/>
        </w:rPr>
        <w:t>חיים</w:t>
      </w:r>
      <w:r>
        <w:rPr>
          <w:rtl/>
        </w:rPr>
        <w:t xml:space="preserve"> רמון (העבודה-מימד):</w:t>
      </w:r>
    </w:p>
    <w:p w14:paraId="45799848" w14:textId="77777777" w:rsidR="00000000" w:rsidRDefault="00C43AED">
      <w:pPr>
        <w:pStyle w:val="a0"/>
        <w:rPr>
          <w:rFonts w:hint="cs"/>
          <w:rtl/>
        </w:rPr>
      </w:pPr>
    </w:p>
    <w:p w14:paraId="64D3DC25" w14:textId="77777777" w:rsidR="00000000" w:rsidRDefault="00C43AED">
      <w:pPr>
        <w:pStyle w:val="a0"/>
        <w:rPr>
          <w:rFonts w:hint="cs"/>
          <w:rtl/>
        </w:rPr>
      </w:pPr>
      <w:r>
        <w:rPr>
          <w:rFonts w:hint="cs"/>
          <w:rtl/>
        </w:rPr>
        <w:t xml:space="preserve">באמת שהוא נגד הממשלה. </w:t>
      </w:r>
    </w:p>
    <w:p w14:paraId="2EB1570D" w14:textId="77777777" w:rsidR="00000000" w:rsidRDefault="00C43AED">
      <w:pPr>
        <w:pStyle w:val="a0"/>
        <w:rPr>
          <w:rFonts w:hint="cs"/>
          <w:rtl/>
        </w:rPr>
      </w:pPr>
    </w:p>
    <w:p w14:paraId="64655EDE" w14:textId="77777777" w:rsidR="00000000" w:rsidRDefault="00C43AED">
      <w:pPr>
        <w:pStyle w:val="-"/>
        <w:rPr>
          <w:rtl/>
        </w:rPr>
      </w:pPr>
      <w:bookmarkStart w:id="89" w:name="FS000000484T08_12_2003_16_48_59C"/>
      <w:bookmarkEnd w:id="89"/>
      <w:r>
        <w:rPr>
          <w:rtl/>
        </w:rPr>
        <w:t>שלמה בניזרי (ש"ס):</w:t>
      </w:r>
    </w:p>
    <w:p w14:paraId="1FF55FFD" w14:textId="77777777" w:rsidR="00000000" w:rsidRDefault="00C43AED">
      <w:pPr>
        <w:pStyle w:val="a0"/>
        <w:rPr>
          <w:rtl/>
        </w:rPr>
      </w:pPr>
    </w:p>
    <w:p w14:paraId="2370319F" w14:textId="77777777" w:rsidR="00000000" w:rsidRDefault="00C43AED">
      <w:pPr>
        <w:pStyle w:val="a0"/>
        <w:rPr>
          <w:rFonts w:hint="cs"/>
          <w:rtl/>
        </w:rPr>
      </w:pPr>
      <w:r>
        <w:rPr>
          <w:rFonts w:hint="cs"/>
          <w:rtl/>
        </w:rPr>
        <w:t>אני לא שומע אותו, כנראה השמיעה שלי ס</w:t>
      </w:r>
      <w:r>
        <w:rPr>
          <w:rFonts w:hint="cs"/>
          <w:rtl/>
        </w:rPr>
        <w:t>לקטיבית, חיימק'ה. אני מחפש איזה איום, אני מחפש לראות משהו.  כלומר, המצב של החלשים הולך ומידרדר מיום ליום. תפתח את ספר התקציב, אין סעיף שלא פגעו בו. ואיפה השר?</w:t>
      </w:r>
    </w:p>
    <w:p w14:paraId="222C69E5" w14:textId="77777777" w:rsidR="00000000" w:rsidRDefault="00C43AED">
      <w:pPr>
        <w:pStyle w:val="a0"/>
        <w:rPr>
          <w:rFonts w:hint="cs"/>
          <w:rtl/>
        </w:rPr>
      </w:pPr>
    </w:p>
    <w:p w14:paraId="1CE73476" w14:textId="77777777" w:rsidR="00000000" w:rsidRDefault="00C43AED">
      <w:pPr>
        <w:pStyle w:val="af0"/>
        <w:rPr>
          <w:rtl/>
        </w:rPr>
      </w:pPr>
      <w:r>
        <w:rPr>
          <w:rFonts w:hint="eastAsia"/>
          <w:rtl/>
        </w:rPr>
        <w:t>צבי</w:t>
      </w:r>
      <w:r>
        <w:rPr>
          <w:rtl/>
        </w:rPr>
        <w:t xml:space="preserve"> הנדל (האיחוד הלאומי - ישראל ביתנו):</w:t>
      </w:r>
    </w:p>
    <w:p w14:paraId="6CD4442B" w14:textId="77777777" w:rsidR="00000000" w:rsidRDefault="00C43AED">
      <w:pPr>
        <w:pStyle w:val="a0"/>
        <w:rPr>
          <w:rFonts w:hint="cs"/>
          <w:rtl/>
        </w:rPr>
      </w:pPr>
    </w:p>
    <w:p w14:paraId="26481365" w14:textId="77777777" w:rsidR="00000000" w:rsidRDefault="00C43AED">
      <w:pPr>
        <w:pStyle w:val="a0"/>
        <w:rPr>
          <w:rFonts w:hint="cs"/>
          <w:rtl/>
        </w:rPr>
      </w:pPr>
      <w:r>
        <w:rPr>
          <w:rFonts w:hint="cs"/>
          <w:rtl/>
        </w:rPr>
        <w:t>מי המועמד שלך לראשות הממשלה?</w:t>
      </w:r>
    </w:p>
    <w:p w14:paraId="361CC137" w14:textId="77777777" w:rsidR="00000000" w:rsidRDefault="00C43AED">
      <w:pPr>
        <w:pStyle w:val="a0"/>
        <w:rPr>
          <w:rFonts w:hint="cs"/>
          <w:rtl/>
        </w:rPr>
      </w:pPr>
    </w:p>
    <w:p w14:paraId="082D2550" w14:textId="77777777" w:rsidR="00000000" w:rsidRDefault="00C43AED">
      <w:pPr>
        <w:pStyle w:val="af0"/>
        <w:rPr>
          <w:rtl/>
        </w:rPr>
      </w:pPr>
      <w:r>
        <w:rPr>
          <w:rFonts w:hint="eastAsia"/>
          <w:rtl/>
        </w:rPr>
        <w:t>חיים</w:t>
      </w:r>
      <w:r>
        <w:rPr>
          <w:rtl/>
        </w:rPr>
        <w:t xml:space="preserve"> רמון (העבודה-מימד):</w:t>
      </w:r>
    </w:p>
    <w:p w14:paraId="46FD28BB" w14:textId="77777777" w:rsidR="00000000" w:rsidRDefault="00C43AED">
      <w:pPr>
        <w:pStyle w:val="a0"/>
        <w:rPr>
          <w:rFonts w:hint="cs"/>
          <w:rtl/>
        </w:rPr>
      </w:pPr>
    </w:p>
    <w:p w14:paraId="79107063" w14:textId="77777777" w:rsidR="00000000" w:rsidRDefault="00C43AED">
      <w:pPr>
        <w:pStyle w:val="a0"/>
        <w:rPr>
          <w:rFonts w:hint="cs"/>
          <w:rtl/>
        </w:rPr>
      </w:pPr>
      <w:r>
        <w:rPr>
          <w:rFonts w:hint="cs"/>
          <w:rtl/>
        </w:rPr>
        <w:t xml:space="preserve">אתה. הנדל. </w:t>
      </w:r>
    </w:p>
    <w:p w14:paraId="06B479BC" w14:textId="77777777" w:rsidR="00000000" w:rsidRDefault="00C43AED">
      <w:pPr>
        <w:pStyle w:val="a0"/>
        <w:rPr>
          <w:rFonts w:hint="cs"/>
          <w:rtl/>
        </w:rPr>
      </w:pPr>
    </w:p>
    <w:p w14:paraId="54AEC6D6" w14:textId="77777777" w:rsidR="00000000" w:rsidRDefault="00C43AED">
      <w:pPr>
        <w:pStyle w:val="-"/>
        <w:rPr>
          <w:rtl/>
        </w:rPr>
      </w:pPr>
      <w:bookmarkStart w:id="90" w:name="FS000000484T08_12_2003_16_49_21C"/>
      <w:bookmarkEnd w:id="90"/>
      <w:r>
        <w:rPr>
          <w:rtl/>
        </w:rPr>
        <w:t>שלמה בניזרי (ש"ס):</w:t>
      </w:r>
    </w:p>
    <w:p w14:paraId="500ED9A8" w14:textId="77777777" w:rsidR="00000000" w:rsidRDefault="00C43AED">
      <w:pPr>
        <w:pStyle w:val="a0"/>
        <w:rPr>
          <w:rtl/>
        </w:rPr>
      </w:pPr>
    </w:p>
    <w:p w14:paraId="64C0DAAB" w14:textId="77777777" w:rsidR="00000000" w:rsidRDefault="00C43AED">
      <w:pPr>
        <w:pStyle w:val="a0"/>
        <w:rPr>
          <w:rFonts w:hint="cs"/>
          <w:rtl/>
        </w:rPr>
      </w:pPr>
      <w:r>
        <w:rPr>
          <w:rFonts w:hint="cs"/>
          <w:rtl/>
        </w:rPr>
        <w:t xml:space="preserve">אל תדאג, אנחנו נגיד במהלך הערב. אם אתה רוצה, אני מוכן להעמיד אותך, הנדל, זה בסדר גמור.  </w:t>
      </w:r>
    </w:p>
    <w:p w14:paraId="5591CDC0" w14:textId="77777777" w:rsidR="00000000" w:rsidRDefault="00C43AED">
      <w:pPr>
        <w:pStyle w:val="a0"/>
        <w:rPr>
          <w:rFonts w:hint="cs"/>
          <w:rtl/>
        </w:rPr>
      </w:pPr>
    </w:p>
    <w:p w14:paraId="558F33B6" w14:textId="77777777" w:rsidR="00000000" w:rsidRDefault="00C43AED">
      <w:pPr>
        <w:pStyle w:val="a0"/>
        <w:rPr>
          <w:rFonts w:hint="cs"/>
          <w:rtl/>
        </w:rPr>
      </w:pPr>
      <w:r>
        <w:rPr>
          <w:rFonts w:hint="cs"/>
          <w:rtl/>
        </w:rPr>
        <w:t>אנחנו רואים שהיום האידיאולוגיה של הממשלה אינה כמו זו שהיתה פעם -  יש בעיות אז לוקחים מפה ומשם. היום זאת אידיאולוגיה לפגוע בחלשים. זה</w:t>
      </w:r>
      <w:r>
        <w:rPr>
          <w:rFonts w:hint="cs"/>
          <w:rtl/>
        </w:rPr>
        <w:t xml:space="preserve"> כבר האינטרס של המדינה, כי הם נהפכו לבעיית המדינה, החלשים. איפה נשמע כזה דבר שאנחנו מפילים כל היום רק על האנשים האלה - כל היום מדברים פה על גדר, גדר, גדר. בסדר, חזק וברוך, גדר.  תראו איך הסתבכנו גם מבחינה בין-לאומית עם הגדר הזאת.</w:t>
      </w:r>
    </w:p>
    <w:p w14:paraId="71BFBBB5" w14:textId="77777777" w:rsidR="00000000" w:rsidRDefault="00C43AED">
      <w:pPr>
        <w:pStyle w:val="a0"/>
        <w:rPr>
          <w:rFonts w:hint="cs"/>
          <w:rtl/>
        </w:rPr>
      </w:pPr>
    </w:p>
    <w:p w14:paraId="639112DA" w14:textId="77777777" w:rsidR="00000000" w:rsidRDefault="00C43AED">
      <w:pPr>
        <w:pStyle w:val="af0"/>
        <w:rPr>
          <w:rtl/>
        </w:rPr>
      </w:pPr>
      <w:r>
        <w:rPr>
          <w:rFonts w:hint="eastAsia"/>
          <w:rtl/>
        </w:rPr>
        <w:t>דני</w:t>
      </w:r>
      <w:r>
        <w:rPr>
          <w:rtl/>
        </w:rPr>
        <w:t xml:space="preserve"> יתום (העבודה-מימד):</w:t>
      </w:r>
    </w:p>
    <w:p w14:paraId="4F8D1806" w14:textId="77777777" w:rsidR="00000000" w:rsidRDefault="00C43AED">
      <w:pPr>
        <w:pStyle w:val="a0"/>
        <w:rPr>
          <w:rFonts w:hint="cs"/>
          <w:rtl/>
        </w:rPr>
      </w:pPr>
    </w:p>
    <w:p w14:paraId="72DF8E6B" w14:textId="77777777" w:rsidR="00000000" w:rsidRDefault="00C43AED">
      <w:pPr>
        <w:pStyle w:val="a0"/>
        <w:rPr>
          <w:rFonts w:hint="cs"/>
          <w:rtl/>
        </w:rPr>
      </w:pPr>
      <w:r>
        <w:rPr>
          <w:rFonts w:hint="cs"/>
          <w:rtl/>
        </w:rPr>
        <w:t xml:space="preserve">לא הסתבכנו. </w:t>
      </w:r>
    </w:p>
    <w:p w14:paraId="0567A2D3" w14:textId="77777777" w:rsidR="00000000" w:rsidRDefault="00C43AED">
      <w:pPr>
        <w:pStyle w:val="a0"/>
        <w:rPr>
          <w:rFonts w:hint="cs"/>
          <w:rtl/>
        </w:rPr>
      </w:pPr>
    </w:p>
    <w:p w14:paraId="73DE272E" w14:textId="77777777" w:rsidR="00000000" w:rsidRDefault="00C43AED">
      <w:pPr>
        <w:pStyle w:val="-"/>
        <w:rPr>
          <w:rtl/>
        </w:rPr>
      </w:pPr>
      <w:bookmarkStart w:id="91" w:name="FS000000484T08_12_2003_16_49_53C"/>
      <w:bookmarkEnd w:id="91"/>
      <w:r>
        <w:rPr>
          <w:rtl/>
        </w:rPr>
        <w:t>שלמה בניזרי (ש"ס):</w:t>
      </w:r>
    </w:p>
    <w:p w14:paraId="2C920832" w14:textId="77777777" w:rsidR="00000000" w:rsidRDefault="00C43AED">
      <w:pPr>
        <w:pStyle w:val="a0"/>
        <w:rPr>
          <w:rtl/>
        </w:rPr>
      </w:pPr>
    </w:p>
    <w:p w14:paraId="795142FF" w14:textId="77777777" w:rsidR="00000000" w:rsidRDefault="00C43AED">
      <w:pPr>
        <w:pStyle w:val="a0"/>
        <w:rPr>
          <w:rFonts w:hint="cs"/>
          <w:rtl/>
        </w:rPr>
      </w:pPr>
      <w:r>
        <w:rPr>
          <w:rFonts w:hint="cs"/>
          <w:rtl/>
        </w:rPr>
        <w:t xml:space="preserve">עם כל הכבוד, אנשים לא הולכים למכולת עם גדר. אנשים לא חיים את הגדר. את האנשים האלה עכשיו מעניין, איך אני מביא אוכל לילדים שלי. </w:t>
      </w:r>
    </w:p>
    <w:p w14:paraId="3D8432DD" w14:textId="77777777" w:rsidR="00000000" w:rsidRDefault="00C43AED">
      <w:pPr>
        <w:pStyle w:val="a0"/>
        <w:rPr>
          <w:rFonts w:hint="cs"/>
          <w:rtl/>
        </w:rPr>
      </w:pPr>
    </w:p>
    <w:p w14:paraId="13A01670" w14:textId="77777777" w:rsidR="00000000" w:rsidRDefault="00C43AED">
      <w:pPr>
        <w:pStyle w:val="a0"/>
        <w:rPr>
          <w:rFonts w:hint="cs"/>
          <w:rtl/>
        </w:rPr>
      </w:pPr>
      <w:r>
        <w:rPr>
          <w:rFonts w:hint="cs"/>
          <w:rtl/>
        </w:rPr>
        <w:t>רבותי, מה שהולך לקרות פה עכשיו מבחינת קריסת שירותי הרווחה בכל מדינת ישראל - המשמעות היא יותר ס</w:t>
      </w:r>
      <w:r>
        <w:rPr>
          <w:rFonts w:hint="cs"/>
          <w:rtl/>
        </w:rPr>
        <w:t>מים, אלכוהוליסטים, דרי רחוב, כל העולים, עיוורים. השבוע כולם מדברים על סמים, ותראו מה קורה במדינה. במקום שייתנו יותר תקציבים, אנחנו הולכים לפגוע יותר. אנחנו רואים את כל דרי הרחוב שיפסיקו לקבל את הטיפול שלהם. קשישים נזקקים שמרותקים למיטותיהם יפסיקו לקבל את ה</w:t>
      </w:r>
      <w:r>
        <w:rPr>
          <w:rFonts w:hint="cs"/>
          <w:rtl/>
        </w:rPr>
        <w:t>טיפולים שלהם. ועוד כהנה וכהנה, ואם אפרט לכם את כל הרשימה, הרי זה פשוט מזעזע רק לחשוב מה יקרה לאותה מדינת רווחה, מדינת ישראל, מדינה שקולטת עלייה. בשביל מה אתם מביאים עולים? כדי לבוא ולדכא אותם פה? בשביל מה בנינו לנו פה מדינה לתפארת כל העולם מבחינת שירותי הר</w:t>
      </w:r>
      <w:r>
        <w:rPr>
          <w:rFonts w:hint="cs"/>
          <w:rtl/>
        </w:rPr>
        <w:t>ווחה? כל זה הולך ונהרס. באו מכל העולם לראות איך אנחנו נותנים שירותי רווחה. בשנתיים-שלוש האחרונות המדינה הולכת ומדרדרת אותנו מיום ליום. מדרדרת אותנו.</w:t>
      </w:r>
    </w:p>
    <w:p w14:paraId="7F898B78" w14:textId="77777777" w:rsidR="00000000" w:rsidRDefault="00C43AED">
      <w:pPr>
        <w:pStyle w:val="a0"/>
        <w:ind w:firstLine="0"/>
        <w:rPr>
          <w:rFonts w:hint="cs"/>
          <w:rtl/>
        </w:rPr>
      </w:pPr>
    </w:p>
    <w:p w14:paraId="5AB8710E" w14:textId="77777777" w:rsidR="00000000" w:rsidRDefault="00C43AED">
      <w:pPr>
        <w:pStyle w:val="a0"/>
        <w:ind w:firstLine="0"/>
        <w:rPr>
          <w:rFonts w:hint="cs"/>
          <w:rtl/>
        </w:rPr>
      </w:pPr>
      <w:r>
        <w:rPr>
          <w:rFonts w:hint="cs"/>
          <w:rtl/>
        </w:rPr>
        <w:tab/>
        <w:t xml:space="preserve">שימו לב </w:t>
      </w:r>
      <w:r>
        <w:rPr>
          <w:rFonts w:hint="eastAsia"/>
          <w:rtl/>
        </w:rPr>
        <w:t>–</w:t>
      </w:r>
      <w:r>
        <w:rPr>
          <w:rFonts w:hint="cs"/>
          <w:rtl/>
        </w:rPr>
        <w:t xml:space="preserve"> הרשימה קצרה, ובזה אני אסיים, אדוני היושב-ראש </w:t>
      </w:r>
      <w:r>
        <w:rPr>
          <w:rFonts w:hint="eastAsia"/>
          <w:rtl/>
        </w:rPr>
        <w:t>–</w:t>
      </w:r>
      <w:r>
        <w:rPr>
          <w:rFonts w:hint="cs"/>
          <w:rtl/>
        </w:rPr>
        <w:t xml:space="preserve"> למה שקראנו בספר התקציב: קיצוץ בקצבאות נכות, קיצו</w:t>
      </w:r>
      <w:r>
        <w:rPr>
          <w:rFonts w:hint="cs"/>
          <w:rtl/>
        </w:rPr>
        <w:t>ץ בקצבאות הילדים, קיצוץ בקצבאות נכי עבודה, הפחתת מענק הלידה, קיצוץ בקצבאות הזיקנה, קיצוץ בפנסיה, קיצוץ בהבטחת הכנסה, מיסוי קצבאות הביטוח הלאומי, ביטול מענקי לידה מוגדלים, קיצוץ קצבאות הזיקנה למקבלי גמלה, קיצוץ מרבית הקצבאות הנותרות - 4%, קיצוץ נוסף בקצבאות</w:t>
      </w:r>
      <w:r>
        <w:rPr>
          <w:rFonts w:hint="cs"/>
          <w:rtl/>
        </w:rPr>
        <w:t xml:space="preserve"> ללא-יוצאי צבא, ועוד כהנה וכהנה. </w:t>
      </w:r>
    </w:p>
    <w:p w14:paraId="70D606AA" w14:textId="77777777" w:rsidR="00000000" w:rsidRDefault="00C43AED">
      <w:pPr>
        <w:pStyle w:val="a0"/>
        <w:ind w:firstLine="0"/>
        <w:rPr>
          <w:rFonts w:hint="cs"/>
          <w:rtl/>
        </w:rPr>
      </w:pPr>
    </w:p>
    <w:p w14:paraId="5DCAAD21" w14:textId="77777777" w:rsidR="00000000" w:rsidRDefault="00C43AED">
      <w:pPr>
        <w:pStyle w:val="a0"/>
        <w:ind w:firstLine="0"/>
        <w:rPr>
          <w:rFonts w:hint="cs"/>
          <w:rtl/>
        </w:rPr>
      </w:pPr>
      <w:r>
        <w:rPr>
          <w:rFonts w:hint="cs"/>
          <w:rtl/>
        </w:rPr>
        <w:tab/>
        <w:t>זו רק רשימה קטנה ממה שעברתי עליו לפני כמה דקות, כדי לראות מה קורה בתקציב הזה. הוא פשוט אכזרי לחלוטין. אין לממשלה הזאת לב? מילא שלאוצר אין מוח, את זה כבר ראינו. בכל יום חמישי באים עם קיצוץ: ארבע תוכניות של תקציב הם מביאים</w:t>
      </w:r>
      <w:r>
        <w:rPr>
          <w:rFonts w:hint="cs"/>
          <w:rtl/>
        </w:rPr>
        <w:t xml:space="preserve"> לנו בשנה. גאונים.</w:t>
      </w:r>
    </w:p>
    <w:p w14:paraId="4360B11E" w14:textId="77777777" w:rsidR="00000000" w:rsidRDefault="00C43AED">
      <w:pPr>
        <w:pStyle w:val="a0"/>
        <w:ind w:firstLine="0"/>
        <w:rPr>
          <w:rFonts w:hint="cs"/>
          <w:rtl/>
        </w:rPr>
      </w:pPr>
    </w:p>
    <w:p w14:paraId="6F77957A" w14:textId="77777777" w:rsidR="00000000" w:rsidRDefault="00C43AED">
      <w:pPr>
        <w:pStyle w:val="af0"/>
        <w:rPr>
          <w:rtl/>
        </w:rPr>
      </w:pPr>
      <w:r>
        <w:rPr>
          <w:rFonts w:hint="eastAsia"/>
          <w:rtl/>
        </w:rPr>
        <w:t>דני</w:t>
      </w:r>
      <w:r>
        <w:rPr>
          <w:rtl/>
        </w:rPr>
        <w:t xml:space="preserve"> יתום (העבודה-מימד):</w:t>
      </w:r>
    </w:p>
    <w:p w14:paraId="59AE5165" w14:textId="77777777" w:rsidR="00000000" w:rsidRDefault="00C43AED">
      <w:pPr>
        <w:pStyle w:val="a0"/>
        <w:rPr>
          <w:rFonts w:hint="cs"/>
          <w:rtl/>
        </w:rPr>
      </w:pPr>
    </w:p>
    <w:p w14:paraId="0F757513" w14:textId="77777777" w:rsidR="00000000" w:rsidRDefault="00C43AED">
      <w:pPr>
        <w:pStyle w:val="a0"/>
        <w:rPr>
          <w:rFonts w:hint="cs"/>
          <w:rtl/>
        </w:rPr>
      </w:pPr>
      <w:r>
        <w:rPr>
          <w:rFonts w:hint="cs"/>
          <w:rtl/>
        </w:rPr>
        <w:t>"יצאנו מהמיתון".</w:t>
      </w:r>
    </w:p>
    <w:p w14:paraId="2819042A" w14:textId="77777777" w:rsidR="00000000" w:rsidRDefault="00C43AED">
      <w:pPr>
        <w:pStyle w:val="a0"/>
        <w:rPr>
          <w:rFonts w:hint="cs"/>
          <w:rtl/>
        </w:rPr>
      </w:pPr>
    </w:p>
    <w:p w14:paraId="62C183D1" w14:textId="77777777" w:rsidR="00000000" w:rsidRDefault="00C43AED">
      <w:pPr>
        <w:pStyle w:val="-"/>
        <w:rPr>
          <w:rtl/>
        </w:rPr>
      </w:pPr>
      <w:bookmarkStart w:id="92" w:name="FS000000484T08_12_2003_17_12_33"/>
      <w:bookmarkStart w:id="93" w:name="FS000000484T08_12_2003_17_12_52C"/>
      <w:bookmarkEnd w:id="92"/>
      <w:bookmarkEnd w:id="93"/>
      <w:r>
        <w:rPr>
          <w:rtl/>
        </w:rPr>
        <w:t>שלמה בניזרי (ש"ס):</w:t>
      </w:r>
    </w:p>
    <w:p w14:paraId="34EACA7C" w14:textId="77777777" w:rsidR="00000000" w:rsidRDefault="00C43AED">
      <w:pPr>
        <w:pStyle w:val="a0"/>
        <w:rPr>
          <w:rtl/>
        </w:rPr>
      </w:pPr>
    </w:p>
    <w:p w14:paraId="2E66BD8E" w14:textId="77777777" w:rsidR="00000000" w:rsidRDefault="00C43AED">
      <w:pPr>
        <w:pStyle w:val="a0"/>
        <w:rPr>
          <w:rFonts w:hint="cs"/>
          <w:rtl/>
        </w:rPr>
      </w:pPr>
      <w:r>
        <w:rPr>
          <w:rFonts w:hint="cs"/>
          <w:rtl/>
        </w:rPr>
        <w:t>איזה מיתון?</w:t>
      </w:r>
    </w:p>
    <w:p w14:paraId="3682C781" w14:textId="77777777" w:rsidR="00000000" w:rsidRDefault="00C43AED">
      <w:pPr>
        <w:pStyle w:val="a0"/>
        <w:rPr>
          <w:rFonts w:hint="cs"/>
          <w:rtl/>
        </w:rPr>
      </w:pPr>
    </w:p>
    <w:p w14:paraId="522C6E50" w14:textId="77777777" w:rsidR="00000000" w:rsidRDefault="00C43AED">
      <w:pPr>
        <w:pStyle w:val="af0"/>
        <w:rPr>
          <w:rtl/>
        </w:rPr>
      </w:pPr>
      <w:r>
        <w:rPr>
          <w:rFonts w:hint="eastAsia"/>
          <w:rtl/>
        </w:rPr>
        <w:t>דני</w:t>
      </w:r>
      <w:r>
        <w:rPr>
          <w:rtl/>
        </w:rPr>
        <w:t xml:space="preserve"> יתום (העבודה-מימד):</w:t>
      </w:r>
    </w:p>
    <w:p w14:paraId="0D90D3B9" w14:textId="77777777" w:rsidR="00000000" w:rsidRDefault="00C43AED">
      <w:pPr>
        <w:pStyle w:val="a0"/>
        <w:rPr>
          <w:rFonts w:hint="cs"/>
          <w:rtl/>
        </w:rPr>
      </w:pPr>
    </w:p>
    <w:p w14:paraId="08171FD3" w14:textId="77777777" w:rsidR="00000000" w:rsidRDefault="00C43AED">
      <w:pPr>
        <w:pStyle w:val="a0"/>
        <w:rPr>
          <w:rFonts w:hint="cs"/>
          <w:rtl/>
        </w:rPr>
      </w:pPr>
      <w:r>
        <w:rPr>
          <w:rFonts w:hint="cs"/>
          <w:rtl/>
        </w:rPr>
        <w:t>יצאנו.</w:t>
      </w:r>
    </w:p>
    <w:p w14:paraId="7A2C9D4B" w14:textId="77777777" w:rsidR="00000000" w:rsidRDefault="00C43AED">
      <w:pPr>
        <w:pStyle w:val="a0"/>
        <w:rPr>
          <w:rFonts w:hint="cs"/>
          <w:rtl/>
        </w:rPr>
      </w:pPr>
    </w:p>
    <w:p w14:paraId="1C9B3691" w14:textId="77777777" w:rsidR="00000000" w:rsidRDefault="00C43AED">
      <w:pPr>
        <w:pStyle w:val="-"/>
        <w:rPr>
          <w:rtl/>
        </w:rPr>
      </w:pPr>
      <w:bookmarkStart w:id="94" w:name="FS000000484T08_12_2003_17_13_01C"/>
      <w:bookmarkEnd w:id="94"/>
      <w:r>
        <w:rPr>
          <w:rtl/>
        </w:rPr>
        <w:t>שלמה בניזרי (ש"ס):</w:t>
      </w:r>
    </w:p>
    <w:p w14:paraId="098916F2" w14:textId="77777777" w:rsidR="00000000" w:rsidRDefault="00C43AED">
      <w:pPr>
        <w:pStyle w:val="a0"/>
        <w:rPr>
          <w:rtl/>
        </w:rPr>
      </w:pPr>
    </w:p>
    <w:p w14:paraId="6B41F337" w14:textId="77777777" w:rsidR="00000000" w:rsidRDefault="00C43AED">
      <w:pPr>
        <w:pStyle w:val="a0"/>
        <w:rPr>
          <w:rFonts w:hint="cs"/>
          <w:rtl/>
        </w:rPr>
      </w:pPr>
      <w:r>
        <w:rPr>
          <w:rFonts w:hint="cs"/>
          <w:rtl/>
        </w:rPr>
        <w:t xml:space="preserve">זאת הבדיחה הכי טובה ששמענו בשבועות האחרונים. אתם רואים את הגאונים של האוצר שמביאים תוכניות </w:t>
      </w:r>
      <w:r>
        <w:rPr>
          <w:rFonts w:hint="eastAsia"/>
          <w:rtl/>
        </w:rPr>
        <w:t>–</w:t>
      </w:r>
      <w:r>
        <w:rPr>
          <w:rFonts w:hint="cs"/>
          <w:rtl/>
        </w:rPr>
        <w:t xml:space="preserve"> ארבע פעמים בשנ</w:t>
      </w:r>
      <w:r>
        <w:rPr>
          <w:rFonts w:hint="cs"/>
          <w:rtl/>
        </w:rPr>
        <w:t>ה הם משנים תוכנית, משנים תקציב. לא קמה ועדת חקירה, אף אחד במדינה לא הרים קול זעקה ואמר: מה הולך פה? אותם גאונים, כל כך מוכשרים, אחר כך מקבלים תפקידים בכירים של מנכ"לים בכל מיני מקומות, ואף אחד לא בוחן את זה. מי שנענש הוא האזרח הקטן, ומה חטאו שהוא מסכן ופשו</w:t>
      </w:r>
      <w:r>
        <w:rPr>
          <w:rFonts w:hint="cs"/>
          <w:rtl/>
        </w:rPr>
        <w:t>ט אומלל?</w:t>
      </w:r>
    </w:p>
    <w:p w14:paraId="5C1C72C0" w14:textId="77777777" w:rsidR="00000000" w:rsidRDefault="00C43AED">
      <w:pPr>
        <w:pStyle w:val="a0"/>
        <w:rPr>
          <w:rFonts w:hint="cs"/>
          <w:rtl/>
        </w:rPr>
      </w:pPr>
    </w:p>
    <w:p w14:paraId="4A6B0DA3" w14:textId="77777777" w:rsidR="00000000" w:rsidRDefault="00C43AED">
      <w:pPr>
        <w:pStyle w:val="a0"/>
        <w:rPr>
          <w:rFonts w:hint="cs"/>
          <w:rtl/>
        </w:rPr>
      </w:pPr>
      <w:r>
        <w:rPr>
          <w:rFonts w:hint="cs"/>
          <w:rtl/>
        </w:rPr>
        <w:t xml:space="preserve">לכן, אדוני היושב-ראש, רבותי חברי הכנסת, הממשלה הזאת ראויה לאי-אמון הכי גדול לאו דווקא מספסלי האופוזיציה, אלא מכל מי שיש לו לב </w:t>
      </w:r>
      <w:r>
        <w:rPr>
          <w:rFonts w:hint="eastAsia"/>
          <w:rtl/>
        </w:rPr>
        <w:t>–</w:t>
      </w:r>
      <w:r>
        <w:rPr>
          <w:rFonts w:hint="cs"/>
          <w:rtl/>
        </w:rPr>
        <w:t xml:space="preserve"> טיפ-טיפה רחמנות, לחוס על אותם אנשים. צריך לדעת שהגיע זמנה של הממשלה הזאת לעבור מן העולם, שתקום ממשלה אחרת שתיתן את הדג</w:t>
      </w:r>
      <w:r>
        <w:rPr>
          <w:rFonts w:hint="cs"/>
          <w:rtl/>
        </w:rPr>
        <w:t>שים האמיתיים, שתיקח מאותם אנשים שמתכנסים - איפה הם? בקיסריה - באיזה מקום שם, שתדע לקחת מהם את הכספים ולהעביר אותם לחלשים, ושיפסיקו לבלבל לנו את המוח שהם אלה שמחזיקים את המדינה והם מחיים את המדינה. אז מה? אז מה אם הם נותנים למדינה? כל אחד נותן בכוחו ובמה שי</w:t>
      </w:r>
      <w:r>
        <w:rPr>
          <w:rFonts w:hint="cs"/>
          <w:rtl/>
        </w:rPr>
        <w:t xml:space="preserve">ש לו לתת. משום שהם תורמים צריך לתת להם עוד יותר, ומי שחלש צריך להחליש אותו? זו מיטת סדום? כמעט כסדום היינו, לעמורה דמינו. </w:t>
      </w:r>
    </w:p>
    <w:p w14:paraId="07F6F08C" w14:textId="77777777" w:rsidR="00000000" w:rsidRDefault="00C43AED">
      <w:pPr>
        <w:pStyle w:val="a0"/>
        <w:rPr>
          <w:rFonts w:hint="cs"/>
          <w:rtl/>
        </w:rPr>
      </w:pPr>
    </w:p>
    <w:p w14:paraId="2776E588" w14:textId="77777777" w:rsidR="00000000" w:rsidRDefault="00C43AED">
      <w:pPr>
        <w:pStyle w:val="a0"/>
        <w:rPr>
          <w:rFonts w:hint="cs"/>
          <w:rtl/>
        </w:rPr>
      </w:pPr>
      <w:r>
        <w:rPr>
          <w:rFonts w:hint="cs"/>
          <w:rtl/>
        </w:rPr>
        <w:t>אלה התוצאות של המדינה שהתלכדנו אליה פה אחרי אלפיים שנה? מדכאים את החלשים ובונים ומפארים את החזק? תודה, אדוני היושב-ראש.</w:t>
      </w:r>
    </w:p>
    <w:p w14:paraId="17504E80" w14:textId="77777777" w:rsidR="00000000" w:rsidRDefault="00C43AED">
      <w:pPr>
        <w:pStyle w:val="a0"/>
        <w:rPr>
          <w:rFonts w:hint="cs"/>
          <w:rtl/>
        </w:rPr>
      </w:pPr>
    </w:p>
    <w:p w14:paraId="7EE051E6" w14:textId="77777777" w:rsidR="00000000" w:rsidRDefault="00C43AED">
      <w:pPr>
        <w:pStyle w:val="af1"/>
        <w:rPr>
          <w:rtl/>
        </w:rPr>
      </w:pPr>
      <w:r>
        <w:rPr>
          <w:rtl/>
        </w:rPr>
        <w:t>היו"ר ראובן</w:t>
      </w:r>
      <w:r>
        <w:rPr>
          <w:rtl/>
        </w:rPr>
        <w:t xml:space="preserve"> ריבלין:</w:t>
      </w:r>
    </w:p>
    <w:p w14:paraId="7EB2D6BE" w14:textId="77777777" w:rsidR="00000000" w:rsidRDefault="00C43AED">
      <w:pPr>
        <w:pStyle w:val="a0"/>
        <w:rPr>
          <w:rtl/>
        </w:rPr>
      </w:pPr>
    </w:p>
    <w:p w14:paraId="2DE53055" w14:textId="77777777" w:rsidR="00000000" w:rsidRDefault="00C43AED">
      <w:pPr>
        <w:pStyle w:val="a0"/>
        <w:rPr>
          <w:rFonts w:hint="cs"/>
          <w:rtl/>
        </w:rPr>
      </w:pPr>
      <w:r>
        <w:rPr>
          <w:rFonts w:hint="cs"/>
          <w:rtl/>
        </w:rPr>
        <w:t>אני מודה לחבר הכנסת שלמה בניזרי. כבוד השר גדעון עזרא ישיב על הצעת האי-אמון. לאחר מכן נעבור להצעת האי-אמון של חבר הכנסת טלב אלסאנע בשם חד"ש.</w:t>
      </w:r>
    </w:p>
    <w:p w14:paraId="4C7C09B7" w14:textId="77777777" w:rsidR="00000000" w:rsidRDefault="00C43AED">
      <w:pPr>
        <w:pStyle w:val="a0"/>
        <w:rPr>
          <w:rFonts w:hint="cs"/>
          <w:rtl/>
        </w:rPr>
      </w:pPr>
    </w:p>
    <w:p w14:paraId="4D8D8D58" w14:textId="77777777" w:rsidR="00000000" w:rsidRDefault="00C43AED">
      <w:pPr>
        <w:pStyle w:val="a"/>
        <w:rPr>
          <w:rtl/>
        </w:rPr>
      </w:pPr>
      <w:bookmarkStart w:id="95" w:name="FS000000474T08_12_2003_17_20_11"/>
      <w:bookmarkStart w:id="96" w:name="_Toc58767009"/>
      <w:bookmarkEnd w:id="95"/>
      <w:r>
        <w:rPr>
          <w:rFonts w:hint="eastAsia"/>
          <w:rtl/>
        </w:rPr>
        <w:t>השר</w:t>
      </w:r>
      <w:r>
        <w:rPr>
          <w:rtl/>
        </w:rPr>
        <w:t xml:space="preserve"> גדעון עזרא:</w:t>
      </w:r>
      <w:bookmarkEnd w:id="96"/>
    </w:p>
    <w:p w14:paraId="4A7436F8" w14:textId="77777777" w:rsidR="00000000" w:rsidRDefault="00C43AED">
      <w:pPr>
        <w:pStyle w:val="a0"/>
        <w:rPr>
          <w:rFonts w:hint="cs"/>
          <w:rtl/>
        </w:rPr>
      </w:pPr>
    </w:p>
    <w:p w14:paraId="676DA54D" w14:textId="77777777" w:rsidR="00000000" w:rsidRDefault="00C43AED">
      <w:pPr>
        <w:pStyle w:val="a0"/>
        <w:rPr>
          <w:rFonts w:hint="cs"/>
          <w:rtl/>
        </w:rPr>
      </w:pPr>
      <w:r>
        <w:rPr>
          <w:rFonts w:hint="cs"/>
          <w:rtl/>
        </w:rPr>
        <w:t xml:space="preserve">אדוני היושב-ראש, חברי חברי הכנסת, השר לשעבר בניזרי, אני מוכרח לומר </w:t>
      </w:r>
      <w:r>
        <w:rPr>
          <w:rFonts w:hint="eastAsia"/>
          <w:rtl/>
        </w:rPr>
        <w:t>–</w:t>
      </w:r>
      <w:r>
        <w:rPr>
          <w:rFonts w:hint="cs"/>
          <w:rtl/>
        </w:rPr>
        <w:t xml:space="preserve"> לשמוע אותך, כבוד הש</w:t>
      </w:r>
      <w:r>
        <w:rPr>
          <w:rFonts w:hint="cs"/>
          <w:rtl/>
        </w:rPr>
        <w:t>ר לשעבר בניזרי, ולשאול איך הגענו עד הלום.</w:t>
      </w:r>
    </w:p>
    <w:p w14:paraId="746B79AC" w14:textId="77777777" w:rsidR="00000000" w:rsidRDefault="00C43AED">
      <w:pPr>
        <w:pStyle w:val="a0"/>
        <w:rPr>
          <w:rFonts w:hint="cs"/>
          <w:rtl/>
        </w:rPr>
      </w:pPr>
    </w:p>
    <w:p w14:paraId="5A27C19B" w14:textId="77777777" w:rsidR="00000000" w:rsidRDefault="00C43AED">
      <w:pPr>
        <w:pStyle w:val="a0"/>
        <w:rPr>
          <w:rFonts w:hint="cs"/>
          <w:rtl/>
        </w:rPr>
      </w:pPr>
      <w:r>
        <w:rPr>
          <w:rFonts w:hint="cs"/>
          <w:rtl/>
        </w:rPr>
        <w:t>אני רוצה לציין כמה נקודות לפני שאעלה את ההתייחסות של שר הרווחה, שלצערי נפל למשכב.</w:t>
      </w:r>
    </w:p>
    <w:p w14:paraId="423B368B" w14:textId="77777777" w:rsidR="00000000" w:rsidRDefault="00C43AED">
      <w:pPr>
        <w:pStyle w:val="a0"/>
        <w:rPr>
          <w:rFonts w:hint="cs"/>
          <w:rtl/>
        </w:rPr>
      </w:pPr>
    </w:p>
    <w:p w14:paraId="74A8472A" w14:textId="77777777" w:rsidR="00000000" w:rsidRDefault="00C43AED">
      <w:pPr>
        <w:pStyle w:val="a0"/>
        <w:rPr>
          <w:rFonts w:hint="cs"/>
          <w:rtl/>
        </w:rPr>
      </w:pPr>
      <w:r>
        <w:rPr>
          <w:rFonts w:hint="cs"/>
          <w:rtl/>
        </w:rPr>
        <w:t xml:space="preserve">אגב, הנושא שהעליתם בהצעת האי-אמון הוא קריסת שירותי הרווחה ברשויות המקומיות, ועל הרשויות המקומיות לא שמעתי בכלל, אבל ללא כל ספק יש </w:t>
      </w:r>
      <w:r>
        <w:rPr>
          <w:rFonts w:hint="cs"/>
          <w:rtl/>
        </w:rPr>
        <w:t>בעיה.</w:t>
      </w:r>
    </w:p>
    <w:p w14:paraId="76BEF9D6" w14:textId="77777777" w:rsidR="00000000" w:rsidRDefault="00C43AED">
      <w:pPr>
        <w:pStyle w:val="a0"/>
        <w:rPr>
          <w:rFonts w:hint="cs"/>
          <w:rtl/>
        </w:rPr>
      </w:pPr>
    </w:p>
    <w:p w14:paraId="17837005" w14:textId="77777777" w:rsidR="00000000" w:rsidRDefault="00C43AED">
      <w:pPr>
        <w:pStyle w:val="a0"/>
        <w:ind w:firstLine="0"/>
        <w:rPr>
          <w:rFonts w:hint="cs"/>
          <w:rtl/>
        </w:rPr>
      </w:pPr>
      <w:r>
        <w:rPr>
          <w:rFonts w:hint="cs"/>
          <w:rtl/>
        </w:rPr>
        <w:tab/>
        <w:t>במדינת ישראל יש מקומות עבודה פנויים. ראו את העובדים הזרים. נחזור ונאמר, ושוב נחזור ונאמר: הלוא כל האנשים האלה מרוויחים, כל האנשים האלה שולחים כסף לבתיהם, ומישהו הביא את העובדים הזרים לכאן. תשאל את עצמך, השר לשעבר בניזרי, מה היה בתקופתך בעניין  הזה.</w:t>
      </w:r>
    </w:p>
    <w:p w14:paraId="286D2B3C" w14:textId="77777777" w:rsidR="00000000" w:rsidRDefault="00C43AED">
      <w:pPr>
        <w:pStyle w:val="a0"/>
        <w:ind w:firstLine="0"/>
        <w:rPr>
          <w:rFonts w:hint="cs"/>
          <w:rtl/>
        </w:rPr>
      </w:pPr>
    </w:p>
    <w:p w14:paraId="7F207835" w14:textId="77777777" w:rsidR="00000000" w:rsidRDefault="00C43AED">
      <w:pPr>
        <w:pStyle w:val="af0"/>
        <w:rPr>
          <w:rtl/>
        </w:rPr>
      </w:pPr>
      <w:r>
        <w:rPr>
          <w:rFonts w:hint="eastAsia"/>
          <w:rtl/>
        </w:rPr>
        <w:t>שלמה</w:t>
      </w:r>
      <w:r>
        <w:rPr>
          <w:rtl/>
        </w:rPr>
        <w:t xml:space="preserve"> בניזרי (ש"ס):</w:t>
      </w:r>
    </w:p>
    <w:p w14:paraId="1BB07A2C" w14:textId="77777777" w:rsidR="00000000" w:rsidRDefault="00C43AED">
      <w:pPr>
        <w:pStyle w:val="a0"/>
        <w:rPr>
          <w:rFonts w:hint="cs"/>
          <w:rtl/>
        </w:rPr>
      </w:pPr>
    </w:p>
    <w:p w14:paraId="5C4BB9A2" w14:textId="77777777" w:rsidR="00000000" w:rsidRDefault="00C43AED">
      <w:pPr>
        <w:pStyle w:val="a0"/>
        <w:rPr>
          <w:rFonts w:hint="cs"/>
          <w:rtl/>
        </w:rPr>
      </w:pPr>
      <w:r>
        <w:rPr>
          <w:rFonts w:hint="cs"/>
          <w:rtl/>
        </w:rPr>
        <w:t>אני לחמתי הכי חזק בעובדים הזרים.</w:t>
      </w:r>
    </w:p>
    <w:p w14:paraId="601D58E9" w14:textId="77777777" w:rsidR="00000000" w:rsidRDefault="00C43AED">
      <w:pPr>
        <w:pStyle w:val="a0"/>
        <w:rPr>
          <w:rFonts w:hint="cs"/>
          <w:rtl/>
        </w:rPr>
      </w:pPr>
    </w:p>
    <w:p w14:paraId="60E8D369" w14:textId="77777777" w:rsidR="00000000" w:rsidRDefault="00C43AED">
      <w:pPr>
        <w:pStyle w:val="-"/>
        <w:rPr>
          <w:rtl/>
        </w:rPr>
      </w:pPr>
      <w:bookmarkStart w:id="97" w:name="FS000000474T08_12_2003_17_23_19C"/>
      <w:bookmarkEnd w:id="97"/>
      <w:r>
        <w:rPr>
          <w:rtl/>
        </w:rPr>
        <w:t>השר גדעון עזרא:</w:t>
      </w:r>
    </w:p>
    <w:p w14:paraId="5F034B25" w14:textId="77777777" w:rsidR="00000000" w:rsidRDefault="00C43AED">
      <w:pPr>
        <w:pStyle w:val="a0"/>
        <w:rPr>
          <w:rtl/>
        </w:rPr>
      </w:pPr>
    </w:p>
    <w:p w14:paraId="1C66A8C7" w14:textId="77777777" w:rsidR="00000000" w:rsidRDefault="00C43AED">
      <w:pPr>
        <w:pStyle w:val="a0"/>
        <w:rPr>
          <w:rFonts w:hint="cs"/>
          <w:rtl/>
        </w:rPr>
      </w:pPr>
      <w:r>
        <w:rPr>
          <w:rFonts w:hint="cs"/>
          <w:rtl/>
        </w:rPr>
        <w:t xml:space="preserve">השתתפתי, ולפחות ראיתי כיצד אתם נלחמים בתופעה </w:t>
      </w:r>
      <w:r>
        <w:rPr>
          <w:rFonts w:hint="eastAsia"/>
          <w:rtl/>
        </w:rPr>
        <w:t>–</w:t>
      </w:r>
      <w:r>
        <w:rPr>
          <w:rFonts w:hint="cs"/>
          <w:rtl/>
        </w:rPr>
        <w:t xml:space="preserve"> מעט מדי, בלי הרבה תוצאות, ועד שלא הוקמה יחידת ההגירה, למעשה לא היה שום דבר רציני. נכון שיחידת ההגירה הוקמה בתקופה שעדיין הייתם בממשלה.</w:t>
      </w:r>
    </w:p>
    <w:p w14:paraId="2965A812" w14:textId="77777777" w:rsidR="00000000" w:rsidRDefault="00C43AED">
      <w:pPr>
        <w:pStyle w:val="a0"/>
        <w:rPr>
          <w:rFonts w:hint="cs"/>
          <w:rtl/>
        </w:rPr>
      </w:pPr>
    </w:p>
    <w:p w14:paraId="3BED82D8" w14:textId="77777777" w:rsidR="00000000" w:rsidRDefault="00C43AED">
      <w:pPr>
        <w:pStyle w:val="a0"/>
        <w:rPr>
          <w:rFonts w:hint="cs"/>
          <w:rtl/>
        </w:rPr>
      </w:pPr>
      <w:r>
        <w:rPr>
          <w:rFonts w:hint="cs"/>
          <w:rtl/>
        </w:rPr>
        <w:t xml:space="preserve">ללא כל ספק, כל אדם שתופס משרה בסיעוד או בבניין, והוא עובד זר, את מקומו היה יכול לתפוס ישראלי, שאם היה רוצה עבודה, היה עובד עד עצם היום הזה. לא כולם יכולים לעבוד </w:t>
      </w:r>
      <w:r>
        <w:rPr>
          <w:rFonts w:hint="eastAsia"/>
          <w:rtl/>
        </w:rPr>
        <w:t>–</w:t>
      </w:r>
      <w:r>
        <w:rPr>
          <w:rFonts w:hint="cs"/>
          <w:rtl/>
        </w:rPr>
        <w:t xml:space="preserve"> אני מסכים גם עם זה. אני אומר שהיינו יכולים לתת יותר לכל מי שלא יכול לעבוד, אם לא היינו משלמים</w:t>
      </w:r>
      <w:r>
        <w:rPr>
          <w:rFonts w:hint="cs"/>
          <w:rtl/>
        </w:rPr>
        <w:t xml:space="preserve"> לאנשים שמקבלים הבטחת הכנסה, כזאת או אחרת, ויכולים לצאת לעבודה. אני יודע שחלק מאלה שמקבלים הבטחת הכנסה גם עובדים. אני אומר שלאלה היה אפשר לתת יותר, אם היינו דואגים לכך שכל המשרות במשק ייתפסו על-ידי עובדים ישראלים, ועדיין לא מאוחר.</w:t>
      </w:r>
    </w:p>
    <w:p w14:paraId="21C17D2D" w14:textId="77777777" w:rsidR="00000000" w:rsidRDefault="00C43AED">
      <w:pPr>
        <w:pStyle w:val="a0"/>
        <w:rPr>
          <w:rFonts w:hint="cs"/>
          <w:rtl/>
        </w:rPr>
      </w:pPr>
    </w:p>
    <w:p w14:paraId="16EBDF9F" w14:textId="77777777" w:rsidR="00000000" w:rsidRDefault="00C43AED">
      <w:pPr>
        <w:pStyle w:val="a0"/>
        <w:rPr>
          <w:rFonts w:hint="cs"/>
          <w:rtl/>
        </w:rPr>
      </w:pPr>
      <w:r>
        <w:rPr>
          <w:rFonts w:hint="cs"/>
          <w:rtl/>
        </w:rPr>
        <w:t>הדבר האחרון שאנחנו רוצים</w:t>
      </w:r>
      <w:r>
        <w:rPr>
          <w:rFonts w:hint="cs"/>
          <w:rtl/>
        </w:rPr>
        <w:t xml:space="preserve"> זה להטיף נגד העובד החלש. אתה יודע שזה לא נכון, מה שאתה אומר. התוצאה היא שעכשיו צריך לשנות את מצב המשק, ולשנות אותו, לצערי, בתקופה שקיבלנו משק רעוע מאוד. אנחנו צריכים לתקן את הדברים.</w:t>
      </w:r>
    </w:p>
    <w:p w14:paraId="71EE9A0B" w14:textId="77777777" w:rsidR="00000000" w:rsidRDefault="00C43AED">
      <w:pPr>
        <w:pStyle w:val="a0"/>
        <w:rPr>
          <w:rFonts w:hint="cs"/>
          <w:rtl/>
        </w:rPr>
      </w:pPr>
    </w:p>
    <w:p w14:paraId="69989C8B" w14:textId="77777777" w:rsidR="00000000" w:rsidRDefault="00C43AED">
      <w:pPr>
        <w:pStyle w:val="a0"/>
        <w:rPr>
          <w:rFonts w:hint="cs"/>
          <w:rtl/>
        </w:rPr>
      </w:pPr>
      <w:r>
        <w:rPr>
          <w:rFonts w:hint="cs"/>
          <w:rtl/>
        </w:rPr>
        <w:t>אדוני היושב-ראש, אני מבקש לומר את הדברים שהעלה השר זבולון אורלב. נכון אמ</w:t>
      </w:r>
      <w:r>
        <w:rPr>
          <w:rFonts w:hint="cs"/>
          <w:rtl/>
        </w:rPr>
        <w:t xml:space="preserve">ר השר לשעבר בניזרי, שמדינת ישראל היתה מדינת מופת בנושא הרווחה, והרבה באו ללמוד את מה שנעשה כאן במדינת ישראל, בהם אנשים ממדינות מפותחות רבות, לקבל מהידע הישראלי בנושא ההתנדבות, ההתמודדות במצבי לחץ, שיקום השכונות וכן הלאה; רבים באו ללמוד מאתנו. אביא את דברי </w:t>
      </w:r>
      <w:r>
        <w:rPr>
          <w:rFonts w:hint="cs"/>
          <w:rtl/>
        </w:rPr>
        <w:t>שר הרווחה.</w:t>
      </w:r>
    </w:p>
    <w:p w14:paraId="1EBA66C7" w14:textId="77777777" w:rsidR="00000000" w:rsidRDefault="00C43AED">
      <w:pPr>
        <w:pStyle w:val="a0"/>
        <w:rPr>
          <w:rFonts w:hint="cs"/>
          <w:rtl/>
        </w:rPr>
      </w:pPr>
    </w:p>
    <w:p w14:paraId="70059171" w14:textId="77777777" w:rsidR="00000000" w:rsidRDefault="00C43AED">
      <w:pPr>
        <w:pStyle w:val="a0"/>
        <w:rPr>
          <w:rtl/>
        </w:rPr>
      </w:pPr>
      <w:r>
        <w:rPr>
          <w:rFonts w:hint="cs"/>
          <w:rtl/>
        </w:rPr>
        <w:t>"נכון הוא שמאז תחילת 2002 מדיניות הממשלה היא לקצץ בהוצאותיה בכל התחומים, ולא רק בשירותי הרווחה. קיצוצים אלה כיווצו את מערכת שירותי הרווחה ומכבידים מאוד על היכולת לספק שירותים לאוכלוסיות רבות. אבל יש כמה סעיפים שהממשלה לא פגעה בהם. כמה נושאים קש</w:t>
      </w:r>
      <w:r>
        <w:rPr>
          <w:rFonts w:hint="cs"/>
          <w:rtl/>
        </w:rPr>
        <w:t>יחים, דוגמת פנימיות לילדים, לאנשים עם מוגבלות פיזית או שכלית, מקלטים לנשים מוכות, שבהם לא פגענו. לאור המצב התקציבי, הצענו וגם סיכמנו על חלופות אחדות לתוכניות הקיצוץ, וצוותי חשיבה בוחנים אפשרויות להקלת ההכבדה במקומות שבהם האוכלוסייה נפגעת בצורה הקשה ביותר.</w:t>
      </w:r>
    </w:p>
    <w:p w14:paraId="20A9A240" w14:textId="77777777" w:rsidR="00000000" w:rsidRDefault="00C43AED">
      <w:pPr>
        <w:pStyle w:val="a0"/>
        <w:rPr>
          <w:rFonts w:hint="cs"/>
          <w:rtl/>
        </w:rPr>
      </w:pPr>
    </w:p>
    <w:p w14:paraId="26C23104" w14:textId="77777777" w:rsidR="00000000" w:rsidRDefault="00C43AED">
      <w:pPr>
        <w:pStyle w:val="a0"/>
        <w:rPr>
          <w:rFonts w:hint="cs"/>
          <w:rtl/>
        </w:rPr>
      </w:pPr>
      <w:r>
        <w:rPr>
          <w:rFonts w:hint="cs"/>
          <w:rtl/>
        </w:rPr>
        <w:t>"לא שמענו מפי יוזמי האי-אמון הצעות מעשיות ורציניות למניעת הקריסה של שירותי הרווחה שאותה הם רואים."</w:t>
      </w:r>
    </w:p>
    <w:p w14:paraId="02DF3009" w14:textId="77777777" w:rsidR="00000000" w:rsidRDefault="00C43AED">
      <w:pPr>
        <w:pStyle w:val="a0"/>
        <w:rPr>
          <w:rFonts w:hint="cs"/>
          <w:rtl/>
        </w:rPr>
      </w:pPr>
    </w:p>
    <w:p w14:paraId="47428AFB" w14:textId="77777777" w:rsidR="00000000" w:rsidRDefault="00C43AED">
      <w:pPr>
        <w:pStyle w:val="af0"/>
        <w:rPr>
          <w:rtl/>
        </w:rPr>
      </w:pPr>
      <w:r>
        <w:rPr>
          <w:rFonts w:hint="eastAsia"/>
          <w:rtl/>
        </w:rPr>
        <w:t>שלמה</w:t>
      </w:r>
      <w:r>
        <w:rPr>
          <w:rtl/>
        </w:rPr>
        <w:t xml:space="preserve"> בניזרי (ש"ס):</w:t>
      </w:r>
    </w:p>
    <w:p w14:paraId="5EDAA47D" w14:textId="77777777" w:rsidR="00000000" w:rsidRDefault="00C43AED">
      <w:pPr>
        <w:pStyle w:val="a0"/>
        <w:rPr>
          <w:rFonts w:hint="cs"/>
          <w:rtl/>
        </w:rPr>
      </w:pPr>
    </w:p>
    <w:p w14:paraId="04E53012" w14:textId="77777777" w:rsidR="00000000" w:rsidRDefault="00C43AED">
      <w:pPr>
        <w:pStyle w:val="a0"/>
        <w:rPr>
          <w:rFonts w:hint="cs"/>
          <w:rtl/>
        </w:rPr>
      </w:pPr>
      <w:r>
        <w:rPr>
          <w:rFonts w:hint="cs"/>
          <w:rtl/>
        </w:rPr>
        <w:t>אתה קורא מהכתב?</w:t>
      </w:r>
    </w:p>
    <w:p w14:paraId="6771E227" w14:textId="77777777" w:rsidR="00000000" w:rsidRDefault="00C43AED">
      <w:pPr>
        <w:pStyle w:val="a0"/>
        <w:rPr>
          <w:rFonts w:hint="cs"/>
          <w:rtl/>
        </w:rPr>
      </w:pPr>
    </w:p>
    <w:p w14:paraId="16FDD42D" w14:textId="77777777" w:rsidR="00000000" w:rsidRDefault="00C43AED">
      <w:pPr>
        <w:pStyle w:val="af1"/>
        <w:rPr>
          <w:rtl/>
        </w:rPr>
      </w:pPr>
      <w:r>
        <w:rPr>
          <w:rtl/>
        </w:rPr>
        <w:t>היו"ר ראובן ריבלין:</w:t>
      </w:r>
    </w:p>
    <w:p w14:paraId="22C18C4E" w14:textId="77777777" w:rsidR="00000000" w:rsidRDefault="00C43AED">
      <w:pPr>
        <w:pStyle w:val="a0"/>
        <w:rPr>
          <w:rtl/>
        </w:rPr>
      </w:pPr>
    </w:p>
    <w:p w14:paraId="76304A86" w14:textId="77777777" w:rsidR="00000000" w:rsidRDefault="00C43AED">
      <w:pPr>
        <w:pStyle w:val="a0"/>
        <w:rPr>
          <w:rFonts w:hint="cs"/>
          <w:rtl/>
        </w:rPr>
      </w:pPr>
      <w:r>
        <w:rPr>
          <w:rFonts w:hint="cs"/>
          <w:rtl/>
        </w:rPr>
        <w:t>הוא ציין שהוא גואל עולם ואומר דברים בשם אומרם.</w:t>
      </w:r>
    </w:p>
    <w:p w14:paraId="35A7EDBE" w14:textId="77777777" w:rsidR="00000000" w:rsidRDefault="00C43AED">
      <w:pPr>
        <w:pStyle w:val="af0"/>
        <w:rPr>
          <w:rtl/>
        </w:rPr>
      </w:pPr>
      <w:bookmarkStart w:id="98" w:name="FS000000474T08_12_2003_17_37_56C"/>
      <w:bookmarkEnd w:id="98"/>
    </w:p>
    <w:p w14:paraId="06585DA1" w14:textId="77777777" w:rsidR="00000000" w:rsidRDefault="00C43AED">
      <w:pPr>
        <w:pStyle w:val="af0"/>
        <w:rPr>
          <w:rtl/>
        </w:rPr>
      </w:pPr>
      <w:r>
        <w:rPr>
          <w:rFonts w:hint="cs"/>
          <w:rtl/>
        </w:rPr>
        <w:t>ש</w:t>
      </w:r>
      <w:r>
        <w:rPr>
          <w:rtl/>
        </w:rPr>
        <w:t>למה בניזרי (ש"ס):</w:t>
      </w:r>
    </w:p>
    <w:p w14:paraId="070CA788" w14:textId="77777777" w:rsidR="00000000" w:rsidRDefault="00C43AED">
      <w:pPr>
        <w:pStyle w:val="a0"/>
        <w:rPr>
          <w:rtl/>
        </w:rPr>
      </w:pPr>
    </w:p>
    <w:p w14:paraId="0B83CF2C" w14:textId="77777777" w:rsidR="00000000" w:rsidRDefault="00C43AED">
      <w:pPr>
        <w:pStyle w:val="a0"/>
        <w:rPr>
          <w:rFonts w:hint="cs"/>
          <w:rtl/>
        </w:rPr>
      </w:pPr>
      <w:r>
        <w:rPr>
          <w:rFonts w:hint="cs"/>
          <w:rtl/>
        </w:rPr>
        <w:t>אם הוא קורא מהכתב, איך הוא עו</w:t>
      </w:r>
      <w:r>
        <w:rPr>
          <w:rFonts w:hint="cs"/>
          <w:rtl/>
        </w:rPr>
        <w:t>נה לי על מה שאמרתי?</w:t>
      </w:r>
    </w:p>
    <w:p w14:paraId="5AAF7864" w14:textId="77777777" w:rsidR="00000000" w:rsidRDefault="00C43AED">
      <w:pPr>
        <w:pStyle w:val="a0"/>
        <w:rPr>
          <w:rFonts w:hint="cs"/>
          <w:rtl/>
        </w:rPr>
      </w:pPr>
    </w:p>
    <w:p w14:paraId="18AA7104" w14:textId="77777777" w:rsidR="00000000" w:rsidRDefault="00C43AED">
      <w:pPr>
        <w:pStyle w:val="-"/>
        <w:rPr>
          <w:rtl/>
        </w:rPr>
      </w:pPr>
      <w:bookmarkStart w:id="99" w:name="FS000000474T08_12_2003_17_39_32C"/>
      <w:bookmarkEnd w:id="99"/>
      <w:r>
        <w:rPr>
          <w:rtl/>
        </w:rPr>
        <w:t>השר גדעון עזרא:</w:t>
      </w:r>
    </w:p>
    <w:p w14:paraId="5DBE7461" w14:textId="77777777" w:rsidR="00000000" w:rsidRDefault="00C43AED">
      <w:pPr>
        <w:pStyle w:val="a0"/>
        <w:rPr>
          <w:rtl/>
        </w:rPr>
      </w:pPr>
    </w:p>
    <w:p w14:paraId="6E83837A" w14:textId="77777777" w:rsidR="00000000" w:rsidRDefault="00C43AED">
      <w:pPr>
        <w:pStyle w:val="a0"/>
        <w:rPr>
          <w:rFonts w:hint="cs"/>
          <w:rtl/>
        </w:rPr>
      </w:pPr>
      <w:r>
        <w:rPr>
          <w:rFonts w:hint="cs"/>
          <w:rtl/>
        </w:rPr>
        <w:t xml:space="preserve">אחרי ששמעתי את דבריך </w:t>
      </w:r>
      <w:r>
        <w:rPr>
          <w:rFonts w:hint="eastAsia"/>
          <w:rtl/>
        </w:rPr>
        <w:t>–</w:t>
      </w:r>
      <w:r>
        <w:rPr>
          <w:rFonts w:hint="cs"/>
          <w:rtl/>
        </w:rPr>
        <w:t xml:space="preserve"> חוץ מזה שבאת בתלונות לממשלה, לא היתה שום הצעה מעשית אחת בדברים שלך, שאפשר להציע מחר בבוקר.</w:t>
      </w:r>
    </w:p>
    <w:p w14:paraId="4657E225" w14:textId="77777777" w:rsidR="00000000" w:rsidRDefault="00C43AED">
      <w:pPr>
        <w:pStyle w:val="a0"/>
        <w:rPr>
          <w:rFonts w:hint="cs"/>
          <w:rtl/>
        </w:rPr>
      </w:pPr>
    </w:p>
    <w:p w14:paraId="348B84FA" w14:textId="77777777" w:rsidR="00000000" w:rsidRDefault="00C43AED">
      <w:pPr>
        <w:pStyle w:val="a0"/>
        <w:rPr>
          <w:rFonts w:hint="cs"/>
          <w:rtl/>
        </w:rPr>
      </w:pPr>
      <w:r>
        <w:rPr>
          <w:rFonts w:hint="cs"/>
          <w:rtl/>
        </w:rPr>
        <w:t>"משרד הרווחה פועל לגיוס מקורות כספיים נוספים ממקורות שונים, כדי לסגור פערים בצרכים ולייעל את ניצול התקצ</w:t>
      </w:r>
      <w:r>
        <w:rPr>
          <w:rFonts w:hint="cs"/>
          <w:rtl/>
        </w:rPr>
        <w:t>יבים הקיימים. ואלה המקורות: גיוס תקציבים מקרנות ומתורמים בארץ ובחוץ-לארץ; איגום תקציבים ושותפויות בין-משרדיות ובין-ארגוניות; הסטת משאבים מסידורים חוץ-ביתיים לסידורים קהילתיים; הסטת משאבים וייעול הניצול של משאבים קיימים ליעדים חברתיים בעדיפות גבוהה יותר, כג</w:t>
      </w:r>
      <w:r>
        <w:rPr>
          <w:rFonts w:hint="cs"/>
          <w:rtl/>
        </w:rPr>
        <w:t>ון כספי תמיכות."</w:t>
      </w:r>
    </w:p>
    <w:p w14:paraId="677934FF" w14:textId="77777777" w:rsidR="00000000" w:rsidRDefault="00C43AED">
      <w:pPr>
        <w:pStyle w:val="a0"/>
        <w:rPr>
          <w:rFonts w:hint="cs"/>
          <w:rtl/>
        </w:rPr>
      </w:pPr>
    </w:p>
    <w:p w14:paraId="2FF31419" w14:textId="77777777" w:rsidR="00000000" w:rsidRDefault="00C43AED">
      <w:pPr>
        <w:pStyle w:val="a0"/>
        <w:rPr>
          <w:rFonts w:hint="cs"/>
          <w:rtl/>
        </w:rPr>
      </w:pPr>
      <w:r>
        <w:rPr>
          <w:rFonts w:hint="cs"/>
          <w:rtl/>
        </w:rPr>
        <w:t>שר הרווחה אינו סבור ש"יש להגדיר את המשבר הזמני, הנובע מהקיצוצים הקשים בתקציב המדינה, כמצב של קריסת שירותי הרווחה. נכון הוא שהקיצוצים יצרו בלימה בתנופת הפיתוח ופגעו בהבטחת מענה שוטף לאוכלוסיות במצוקה, אלה המוכרות ומטופלות ואלה הפונות לעזרה</w:t>
      </w:r>
      <w:r>
        <w:rPr>
          <w:rFonts w:hint="cs"/>
          <w:rtl/>
        </w:rPr>
        <w:t xml:space="preserve"> לראשונה כתוצאה מן האבטלה הגוברת  </w:t>
      </w:r>
      <w:r>
        <w:rPr>
          <w:rFonts w:hint="eastAsia"/>
          <w:rtl/>
        </w:rPr>
        <w:t>–</w:t>
      </w:r>
      <w:r>
        <w:rPr>
          <w:rFonts w:hint="cs"/>
          <w:rtl/>
        </w:rPr>
        <w:t xml:space="preserve">  יש גידול של  כ-15% בשנה וחצי האחרונה. ואולם במציאות של 'קריסה' לא ניתן לקיים את התוכניות המרשימות שעדיין מתבצעות בשירותי הרווחה ובשירותי השיקום בכל רחבי הארץ.</w:t>
      </w:r>
    </w:p>
    <w:p w14:paraId="1B56C76B" w14:textId="77777777" w:rsidR="00000000" w:rsidRDefault="00C43AED">
      <w:pPr>
        <w:pStyle w:val="a0"/>
        <w:rPr>
          <w:rFonts w:hint="cs"/>
          <w:rtl/>
        </w:rPr>
      </w:pPr>
    </w:p>
    <w:p w14:paraId="6B2D2085" w14:textId="77777777" w:rsidR="00000000" w:rsidRDefault="00C43AED">
      <w:pPr>
        <w:pStyle w:val="a0"/>
        <w:rPr>
          <w:rFonts w:hint="cs"/>
          <w:rtl/>
        </w:rPr>
      </w:pPr>
      <w:r>
        <w:rPr>
          <w:rFonts w:hint="cs"/>
          <w:rtl/>
        </w:rPr>
        <w:t>"זה המקום להבליט את תרומתן המשמעותית של פעולות המגזר השלישי</w:t>
      </w:r>
      <w:r>
        <w:rPr>
          <w:rFonts w:hint="cs"/>
          <w:rtl/>
        </w:rPr>
        <w:t xml:space="preserve"> והמגזר העסקי, המאפשרות לנו לסגור פערים ולספק סל בסיסי של שירותי רווחה ותוכניות רווחה משופרות בכל אזורי הארץ.</w:t>
      </w:r>
    </w:p>
    <w:p w14:paraId="3D45878D" w14:textId="77777777" w:rsidR="00000000" w:rsidRDefault="00C43AED">
      <w:pPr>
        <w:pStyle w:val="a0"/>
        <w:rPr>
          <w:rFonts w:hint="cs"/>
          <w:rtl/>
        </w:rPr>
      </w:pPr>
    </w:p>
    <w:p w14:paraId="2F6E022B" w14:textId="77777777" w:rsidR="00000000" w:rsidRDefault="00C43AED">
      <w:pPr>
        <w:pStyle w:val="a0"/>
        <w:rPr>
          <w:rFonts w:hint="cs"/>
          <w:rtl/>
        </w:rPr>
      </w:pPr>
      <w:r>
        <w:rPr>
          <w:rFonts w:hint="cs"/>
          <w:rtl/>
        </w:rPr>
        <w:t>"המשק הישראלי עדיין מצוי במיתון, וכולנו מודעים להכרח שהיה בצמצום הוצאות הממשלה. כן מתקיים מאבק לגיטימי בין תפיסות עולם המבקשות לשמר את מדינת הרוו</w:t>
      </w:r>
      <w:r>
        <w:rPr>
          <w:rFonts w:hint="cs"/>
          <w:rtl/>
        </w:rPr>
        <w:t>חה לבין מי שמבקשים לכרסם בה."</w:t>
      </w:r>
    </w:p>
    <w:p w14:paraId="2A55EC36" w14:textId="77777777" w:rsidR="00000000" w:rsidRDefault="00C43AED">
      <w:pPr>
        <w:pStyle w:val="a0"/>
        <w:rPr>
          <w:rFonts w:hint="cs"/>
          <w:rtl/>
        </w:rPr>
      </w:pPr>
    </w:p>
    <w:p w14:paraId="3D539D1F" w14:textId="77777777" w:rsidR="00000000" w:rsidRDefault="00C43AED">
      <w:pPr>
        <w:pStyle w:val="a0"/>
        <w:rPr>
          <w:rFonts w:hint="cs"/>
          <w:rtl/>
        </w:rPr>
      </w:pPr>
      <w:r>
        <w:rPr>
          <w:rFonts w:hint="cs"/>
          <w:rtl/>
        </w:rPr>
        <w:t xml:space="preserve">"אני מאמין" - מסיים שר הרווחה </w:t>
      </w:r>
      <w:r>
        <w:rPr>
          <w:rtl/>
        </w:rPr>
        <w:t>–</w:t>
      </w:r>
      <w:r>
        <w:rPr>
          <w:rFonts w:hint="cs"/>
          <w:rtl/>
        </w:rPr>
        <w:t xml:space="preserve"> "שנצליח לצאת מן המצר ולקיים כבר בשנים הקרובות שירותי רווחה המשקפים מידה טובה של אחריות ומחויבות של המדינה כלפי האוכלוסיות החלשות."</w:t>
      </w:r>
    </w:p>
    <w:p w14:paraId="4BBF8F5E" w14:textId="77777777" w:rsidR="00000000" w:rsidRDefault="00C43AED">
      <w:pPr>
        <w:pStyle w:val="a0"/>
        <w:rPr>
          <w:rFonts w:hint="cs"/>
          <w:rtl/>
        </w:rPr>
      </w:pPr>
    </w:p>
    <w:p w14:paraId="0EEBF293" w14:textId="77777777" w:rsidR="00000000" w:rsidRDefault="00C43AED">
      <w:pPr>
        <w:pStyle w:val="a0"/>
        <w:rPr>
          <w:rFonts w:hint="cs"/>
          <w:rtl/>
        </w:rPr>
      </w:pPr>
      <w:r>
        <w:rPr>
          <w:rFonts w:hint="cs"/>
          <w:rtl/>
        </w:rPr>
        <w:t>לאור זאת אני קורא לדחות את הצעת האי-אמון של סיעת ש"ס.</w:t>
      </w:r>
    </w:p>
    <w:p w14:paraId="0CC5BAB0" w14:textId="77777777" w:rsidR="00000000" w:rsidRDefault="00C43AED">
      <w:pPr>
        <w:pStyle w:val="a0"/>
        <w:ind w:firstLine="0"/>
        <w:rPr>
          <w:rFonts w:hint="cs"/>
          <w:rtl/>
        </w:rPr>
      </w:pPr>
    </w:p>
    <w:p w14:paraId="189797C7" w14:textId="77777777" w:rsidR="00000000" w:rsidRDefault="00C43AED">
      <w:pPr>
        <w:pStyle w:val="af1"/>
        <w:rPr>
          <w:rtl/>
        </w:rPr>
      </w:pPr>
      <w:r>
        <w:rPr>
          <w:rtl/>
        </w:rPr>
        <w:t xml:space="preserve">היו"ר </w:t>
      </w:r>
      <w:r>
        <w:rPr>
          <w:rtl/>
        </w:rPr>
        <w:t>ראובן ריבלין:</w:t>
      </w:r>
    </w:p>
    <w:p w14:paraId="0AA67CB8" w14:textId="77777777" w:rsidR="00000000" w:rsidRDefault="00C43AED">
      <w:pPr>
        <w:pStyle w:val="a0"/>
        <w:rPr>
          <w:rtl/>
        </w:rPr>
      </w:pPr>
    </w:p>
    <w:p w14:paraId="300B6700" w14:textId="77777777" w:rsidR="00000000" w:rsidRDefault="00C43AED">
      <w:pPr>
        <w:pStyle w:val="a0"/>
        <w:rPr>
          <w:rFonts w:hint="cs"/>
          <w:rtl/>
        </w:rPr>
      </w:pPr>
      <w:r>
        <w:rPr>
          <w:rFonts w:hint="cs"/>
          <w:rtl/>
        </w:rPr>
        <w:t xml:space="preserve">תודה רבה לשר גדעון עזרא. חבר הכנסת טלב אלסאנע ינמק הצעת אי-אמון מטעם סיעות מרצ, חד"ש-תע"ל, בל"ד ורע"ם.  בבקשה, אדוני. </w:t>
      </w:r>
    </w:p>
    <w:p w14:paraId="407B41C4" w14:textId="77777777" w:rsidR="00000000" w:rsidRDefault="00C43AED">
      <w:pPr>
        <w:pStyle w:val="a0"/>
        <w:ind w:firstLine="0"/>
        <w:rPr>
          <w:rFonts w:hint="cs"/>
          <w:rtl/>
        </w:rPr>
      </w:pPr>
    </w:p>
    <w:p w14:paraId="5396E314" w14:textId="77777777" w:rsidR="00000000" w:rsidRDefault="00C43AED">
      <w:pPr>
        <w:pStyle w:val="a"/>
        <w:rPr>
          <w:rtl/>
        </w:rPr>
      </w:pPr>
      <w:bookmarkStart w:id="100" w:name="FS000000549T08_12_2003_17_53_48"/>
      <w:bookmarkStart w:id="101" w:name="_Toc58767010"/>
      <w:bookmarkEnd w:id="100"/>
      <w:r>
        <w:rPr>
          <w:rFonts w:hint="eastAsia"/>
          <w:rtl/>
        </w:rPr>
        <w:t>טלב</w:t>
      </w:r>
      <w:r>
        <w:rPr>
          <w:rtl/>
        </w:rPr>
        <w:t xml:space="preserve"> אלסאנע (רע"ם):</w:t>
      </w:r>
      <w:bookmarkEnd w:id="101"/>
    </w:p>
    <w:p w14:paraId="5E925F2A" w14:textId="77777777" w:rsidR="00000000" w:rsidRDefault="00C43AED">
      <w:pPr>
        <w:pStyle w:val="a0"/>
        <w:rPr>
          <w:rFonts w:hint="cs"/>
          <w:rtl/>
        </w:rPr>
      </w:pPr>
    </w:p>
    <w:p w14:paraId="3059B37D" w14:textId="77777777" w:rsidR="00000000" w:rsidRDefault="00C43AED">
      <w:pPr>
        <w:pStyle w:val="a0"/>
        <w:rPr>
          <w:rFonts w:hint="cs"/>
          <w:rtl/>
        </w:rPr>
      </w:pPr>
      <w:r>
        <w:rPr>
          <w:rFonts w:hint="cs"/>
          <w:rtl/>
        </w:rPr>
        <w:t>אדוני היושב-ראש, חברי הכנסת, זו הצעת אי-אמון מטעם סיעות מרצ, חד"ש-תע"ל, בל"ד ורע"ם.</w:t>
      </w:r>
    </w:p>
    <w:p w14:paraId="7C478518" w14:textId="77777777" w:rsidR="00000000" w:rsidRDefault="00C43AED">
      <w:pPr>
        <w:pStyle w:val="a0"/>
        <w:rPr>
          <w:rFonts w:hint="cs"/>
          <w:rtl/>
        </w:rPr>
      </w:pPr>
    </w:p>
    <w:p w14:paraId="5EC9DCE2" w14:textId="77777777" w:rsidR="00000000" w:rsidRDefault="00C43AED">
      <w:pPr>
        <w:pStyle w:val="a0"/>
        <w:rPr>
          <w:rFonts w:hint="cs"/>
          <w:rtl/>
        </w:rPr>
      </w:pPr>
      <w:r>
        <w:rPr>
          <w:rFonts w:hint="cs"/>
          <w:rtl/>
        </w:rPr>
        <w:t xml:space="preserve">כבוד היושב-ראש, </w:t>
      </w:r>
      <w:r>
        <w:rPr>
          <w:rFonts w:hint="cs"/>
          <w:rtl/>
        </w:rPr>
        <w:t>כאשר הממשלה אינה מצליחה בתחום המדיני, והיא אינה מצליחה, יש לה התירוץ שאין פרטנר לקידום ההליך המדיני. כאשר היא לא מצליחה בתחום הכלכלי-החברתי, והיא לא מצליחה, יש לה אל מי לבוא בטענות, ואלה אזרחי מדינת ישראל שלא יוצאים לעבודה, ויש העובדים הזרים. שאלתי: למי לב</w:t>
      </w:r>
      <w:r>
        <w:rPr>
          <w:rFonts w:hint="cs"/>
          <w:rtl/>
        </w:rPr>
        <w:t>וא בטענות כאשר הממשלה נכשלת כישלון חרוץ בתחום החינוך? האם לבוא בטענות לילדי המדינה? הם אשמים? הם אחראים?</w:t>
      </w:r>
    </w:p>
    <w:p w14:paraId="012BAAFD" w14:textId="77777777" w:rsidR="00000000" w:rsidRDefault="00C43AED">
      <w:pPr>
        <w:pStyle w:val="a0"/>
        <w:rPr>
          <w:rFonts w:hint="cs"/>
          <w:rtl/>
        </w:rPr>
      </w:pPr>
    </w:p>
    <w:p w14:paraId="034B5A12" w14:textId="77777777" w:rsidR="00000000" w:rsidRDefault="00C43AED">
      <w:pPr>
        <w:pStyle w:val="a0"/>
        <w:rPr>
          <w:rFonts w:hint="cs"/>
          <w:rtl/>
        </w:rPr>
      </w:pPr>
      <w:r>
        <w:rPr>
          <w:rFonts w:hint="cs"/>
          <w:rtl/>
        </w:rPr>
        <w:t>אני שומע בתקופה האחרונה, שכל הדיונים מתחילים ומסתיימים סביב הגדר. כנראה, בסופו של דבר, לא יהיו כאן לא חברה, לא כלכלה ולא חינוך, ויהיה רק דבר אחד: תהיה</w:t>
      </w:r>
      <w:r>
        <w:rPr>
          <w:rFonts w:hint="cs"/>
          <w:rtl/>
        </w:rPr>
        <w:t xml:space="preserve"> גדר במדינה.</w:t>
      </w:r>
    </w:p>
    <w:p w14:paraId="7CCB13D1" w14:textId="77777777" w:rsidR="00000000" w:rsidRDefault="00C43AED">
      <w:pPr>
        <w:pStyle w:val="a0"/>
        <w:rPr>
          <w:rFonts w:hint="cs"/>
          <w:rtl/>
        </w:rPr>
      </w:pPr>
    </w:p>
    <w:p w14:paraId="15C435DF" w14:textId="77777777" w:rsidR="00000000" w:rsidRDefault="00C43AED">
      <w:pPr>
        <w:pStyle w:val="a0"/>
        <w:rPr>
          <w:rFonts w:hint="cs"/>
          <w:rtl/>
        </w:rPr>
      </w:pPr>
      <w:r>
        <w:rPr>
          <w:rFonts w:hint="cs"/>
          <w:rtl/>
        </w:rPr>
        <w:t>כבוד היושב-ראש, בשבוע שעבר היה דיון במליאת הכנסת, ועלה סגן שר החינוך צבי הנדל והחל למתוח ביקורת מאוד רצינית על מדיניות הממשלה כלפי מערכת החינוך: אין תקציבים, אין מקצים כלום, ולכן זה הכישלון. אמרתי שאם הם יושבים בממשלה וכואב להם, צריך להעמיד א</w:t>
      </w:r>
      <w:r>
        <w:rPr>
          <w:rFonts w:hint="cs"/>
          <w:rtl/>
        </w:rPr>
        <w:t>ת אמינותם במבחן. אנחנו מגישים אי-אמון כדי לראות איך אנשים יודעים ליילל, מצד אחד, ואיך הם מתנהגים, מצד אחר. זה המבחן. אם החינוך חשוב, אנחנו מגישים אי-אמון לא על רקע מדיני, שהוא שנוי במחלוקת, אלא בסוגיה חשובה: החינוך במדינת ישראל.</w:t>
      </w:r>
    </w:p>
    <w:p w14:paraId="23535766" w14:textId="77777777" w:rsidR="00000000" w:rsidRDefault="00C43AED">
      <w:pPr>
        <w:pStyle w:val="a0"/>
        <w:rPr>
          <w:rFonts w:hint="cs"/>
          <w:rtl/>
        </w:rPr>
      </w:pPr>
    </w:p>
    <w:p w14:paraId="4F4C9E0C" w14:textId="77777777" w:rsidR="00000000" w:rsidRDefault="00C43AED">
      <w:pPr>
        <w:pStyle w:val="a0"/>
        <w:rPr>
          <w:rFonts w:hint="cs"/>
          <w:rtl/>
        </w:rPr>
      </w:pPr>
      <w:r>
        <w:rPr>
          <w:rFonts w:hint="cs"/>
          <w:rtl/>
        </w:rPr>
        <w:t>זו כמעט הפעם הראשונה מאז ק</w:t>
      </w:r>
      <w:r>
        <w:rPr>
          <w:rFonts w:hint="cs"/>
          <w:rtl/>
        </w:rPr>
        <w:t>ום המדינה - וזה מה שאמר היום חבר הכנסת יוסי שריד בוועדת החינוך - שהמדינה מתנהלת ללא תקציב חינוך, ללא תקציב לבניית כיתות.</w:t>
      </w:r>
    </w:p>
    <w:p w14:paraId="495822D4" w14:textId="77777777" w:rsidR="00000000" w:rsidRDefault="00C43AED">
      <w:pPr>
        <w:pStyle w:val="af0"/>
        <w:rPr>
          <w:rtl/>
        </w:rPr>
      </w:pPr>
    </w:p>
    <w:p w14:paraId="553CEB24" w14:textId="77777777" w:rsidR="00000000" w:rsidRDefault="00C43AED">
      <w:pPr>
        <w:pStyle w:val="af0"/>
        <w:rPr>
          <w:rtl/>
        </w:rPr>
      </w:pPr>
      <w:r>
        <w:rPr>
          <w:rFonts w:hint="eastAsia"/>
          <w:rtl/>
        </w:rPr>
        <w:t>יוסי</w:t>
      </w:r>
      <w:r>
        <w:rPr>
          <w:rtl/>
        </w:rPr>
        <w:t xml:space="preserve"> שריד (מרצ):</w:t>
      </w:r>
    </w:p>
    <w:p w14:paraId="1D15B2E6" w14:textId="77777777" w:rsidR="00000000" w:rsidRDefault="00C43AED">
      <w:pPr>
        <w:pStyle w:val="a0"/>
        <w:rPr>
          <w:rFonts w:hint="cs"/>
          <w:rtl/>
        </w:rPr>
      </w:pPr>
    </w:p>
    <w:p w14:paraId="647CEDD4" w14:textId="77777777" w:rsidR="00000000" w:rsidRDefault="00C43AED">
      <w:pPr>
        <w:pStyle w:val="a0"/>
        <w:rPr>
          <w:rFonts w:hint="cs"/>
          <w:rtl/>
        </w:rPr>
      </w:pPr>
      <w:r>
        <w:rPr>
          <w:rFonts w:hint="cs"/>
          <w:rtl/>
        </w:rPr>
        <w:t xml:space="preserve">אף  לא כיתה אחת. </w:t>
      </w:r>
    </w:p>
    <w:p w14:paraId="27BCDAC6" w14:textId="77777777" w:rsidR="00000000" w:rsidRDefault="00C43AED">
      <w:pPr>
        <w:pStyle w:val="a0"/>
        <w:ind w:firstLine="0"/>
        <w:rPr>
          <w:rFonts w:hint="cs"/>
          <w:rtl/>
        </w:rPr>
      </w:pPr>
    </w:p>
    <w:p w14:paraId="1321A1F8" w14:textId="77777777" w:rsidR="00000000" w:rsidRDefault="00C43AED">
      <w:pPr>
        <w:pStyle w:val="-"/>
        <w:rPr>
          <w:rtl/>
        </w:rPr>
      </w:pPr>
      <w:bookmarkStart w:id="102" w:name="FS000000549T08_12_2003_17_58_04C"/>
      <w:bookmarkEnd w:id="102"/>
      <w:r>
        <w:rPr>
          <w:rtl/>
        </w:rPr>
        <w:t>טלב אלסאנע (רע"ם):</w:t>
      </w:r>
    </w:p>
    <w:p w14:paraId="0C4F57E0" w14:textId="77777777" w:rsidR="00000000" w:rsidRDefault="00C43AED">
      <w:pPr>
        <w:pStyle w:val="a0"/>
        <w:rPr>
          <w:rtl/>
        </w:rPr>
      </w:pPr>
    </w:p>
    <w:p w14:paraId="5AEAE95E" w14:textId="77777777" w:rsidR="00000000" w:rsidRDefault="00C43AED">
      <w:pPr>
        <w:pStyle w:val="a0"/>
        <w:rPr>
          <w:rFonts w:hint="cs"/>
          <w:rtl/>
        </w:rPr>
      </w:pPr>
      <w:r>
        <w:rPr>
          <w:rFonts w:hint="cs"/>
          <w:rtl/>
        </w:rPr>
        <w:t>לכן, חבר הכנסת שריד, נראה שהממשלה הזאת מצאה מה שאתם לא הצלחתם למצוא בזמן שלטו</w:t>
      </w:r>
      <w:r>
        <w:rPr>
          <w:rFonts w:hint="cs"/>
          <w:rtl/>
        </w:rPr>
        <w:t>נכם: היא מצאה נוסחה, איך אפשר לנהל מערכת חינוך בלי בניית כיתות. כנראה זה דבר מיותר, אלה מותרות שאפשר לוותר עליהם.</w:t>
      </w:r>
    </w:p>
    <w:p w14:paraId="01078F72" w14:textId="77777777" w:rsidR="00000000" w:rsidRDefault="00C43AED">
      <w:pPr>
        <w:pStyle w:val="a0"/>
        <w:rPr>
          <w:rFonts w:hint="cs"/>
          <w:rtl/>
        </w:rPr>
      </w:pPr>
    </w:p>
    <w:p w14:paraId="1A16C928" w14:textId="77777777" w:rsidR="00000000" w:rsidRDefault="00C43AED">
      <w:pPr>
        <w:pStyle w:val="a0"/>
        <w:rPr>
          <w:rFonts w:hint="cs"/>
          <w:rtl/>
        </w:rPr>
      </w:pPr>
      <w:r>
        <w:rPr>
          <w:rFonts w:hint="cs"/>
          <w:rtl/>
        </w:rPr>
        <w:t xml:space="preserve">פעם היה כאן דיון על כישלון מערכת החינוך לפי המבחן הבין-לאומי, ואמרנו שאולי זה כישלון חד-פעמי. אומנם, אז נבחנו כמה סוגיות </w:t>
      </w:r>
      <w:r>
        <w:rPr>
          <w:rtl/>
        </w:rPr>
        <w:t>–</w:t>
      </w:r>
      <w:r>
        <w:rPr>
          <w:rFonts w:hint="cs"/>
          <w:rtl/>
        </w:rPr>
        <w:t xml:space="preserve"> הבנת הנקרא, מתמטיק</w:t>
      </w:r>
      <w:r>
        <w:rPr>
          <w:rFonts w:hint="cs"/>
          <w:rtl/>
        </w:rPr>
        <w:t>ה, מדעים, ויש כאלה שניסו לטייח את הממצאים ואמרו שמי שאשם זה לא החינוך, אלא המדגם אחראי לטעות הזאת, או ייחסו את הכישלון למבחן, לסטטיסטיקה או לשאלות. אמרו שכל דבר אחראי לכישלון, להוציא דבר אחד: משרד החינוך. הוא לא אחראי. לא יכול להיות שהוא אחראי  לכישלון.</w:t>
      </w:r>
    </w:p>
    <w:p w14:paraId="772FB49B" w14:textId="77777777" w:rsidR="00000000" w:rsidRDefault="00C43AED">
      <w:pPr>
        <w:pStyle w:val="a0"/>
        <w:rPr>
          <w:rFonts w:hint="cs"/>
          <w:rtl/>
        </w:rPr>
      </w:pPr>
    </w:p>
    <w:p w14:paraId="7C30A909" w14:textId="77777777" w:rsidR="00000000" w:rsidRDefault="00C43AED">
      <w:pPr>
        <w:pStyle w:val="a0"/>
        <w:rPr>
          <w:rFonts w:hint="cs"/>
          <w:rtl/>
        </w:rPr>
      </w:pPr>
      <w:r>
        <w:rPr>
          <w:rFonts w:hint="cs"/>
          <w:rtl/>
        </w:rPr>
        <w:t>א</w:t>
      </w:r>
      <w:r>
        <w:rPr>
          <w:rFonts w:hint="cs"/>
          <w:rtl/>
        </w:rPr>
        <w:t>ני רוצה לציין שהנתונים שהיו, יהיו מצוינים לעומת מה שיהיה בעתיד. כי המצב רק הולך ומחמיר, במיוחד לאור הקיצוצים בתקציבים, כי יש קיצוצים חוזרים ונשנים במערכת החינוך, אבל, סגן השר צבי הנדל, דבר אחד אין בו קיצוץ, ואתה וגם השרה דואגים שלא יהיה בו קיצוץ, וזה תקציב</w:t>
      </w:r>
      <w:r>
        <w:rPr>
          <w:rFonts w:hint="cs"/>
          <w:rtl/>
        </w:rPr>
        <w:t xml:space="preserve"> ההתנחלויות. לקצץ בחינוך, לא אכפת לכם. המפד"ל תמשיך להיות בממשלה, השרה תמשיך להביע מחאה, אבל הקיצוץ ימשיך לעשות את שלו.</w:t>
      </w:r>
    </w:p>
    <w:p w14:paraId="71D1B720" w14:textId="77777777" w:rsidR="00000000" w:rsidRDefault="00C43AED">
      <w:pPr>
        <w:pStyle w:val="a0"/>
        <w:rPr>
          <w:rFonts w:hint="cs"/>
          <w:rtl/>
        </w:rPr>
      </w:pPr>
    </w:p>
    <w:p w14:paraId="156B4661" w14:textId="77777777" w:rsidR="00000000" w:rsidRDefault="00C43AED">
      <w:pPr>
        <w:pStyle w:val="a0"/>
        <w:rPr>
          <w:rFonts w:hint="cs"/>
          <w:rtl/>
        </w:rPr>
      </w:pPr>
      <w:r>
        <w:rPr>
          <w:rFonts w:hint="cs"/>
          <w:rtl/>
        </w:rPr>
        <w:t>אדוני היושב-ראש, בספטמבר 2001 קיבלה ממשלת ישראל החלטה על בניית 4,350 כיתות. רבותי, אנחנו רגילים לזה שהממשלה מקבלת החלטות. אבל, לצערי הר</w:t>
      </w:r>
      <w:r>
        <w:rPr>
          <w:rFonts w:hint="cs"/>
          <w:rtl/>
        </w:rPr>
        <w:t xml:space="preserve">ב, אנחנו רגילים לדבר נוסף -  שהיא מקבלת בו-זמנית גם החלטה לא לקיים את החלטתה. כנהוג, גם את ההחלטה הזאת, לבנות 4,350 כיתות, היא לא קיימה. </w:t>
      </w:r>
    </w:p>
    <w:p w14:paraId="4F77C58A" w14:textId="77777777" w:rsidR="00000000" w:rsidRDefault="00C43AED">
      <w:pPr>
        <w:pStyle w:val="a0"/>
        <w:ind w:firstLine="0"/>
        <w:rPr>
          <w:rFonts w:hint="cs"/>
          <w:rtl/>
        </w:rPr>
      </w:pPr>
    </w:p>
    <w:p w14:paraId="40E211DB" w14:textId="77777777" w:rsidR="00000000" w:rsidRDefault="00C43AED">
      <w:pPr>
        <w:pStyle w:val="af0"/>
        <w:rPr>
          <w:rtl/>
        </w:rPr>
      </w:pPr>
      <w:r>
        <w:rPr>
          <w:rFonts w:hint="eastAsia"/>
          <w:rtl/>
        </w:rPr>
        <w:t>יוסי</w:t>
      </w:r>
      <w:r>
        <w:rPr>
          <w:rtl/>
        </w:rPr>
        <w:t xml:space="preserve"> שריד (מרצ):</w:t>
      </w:r>
    </w:p>
    <w:p w14:paraId="3BD3C66A" w14:textId="77777777" w:rsidR="00000000" w:rsidRDefault="00C43AED">
      <w:pPr>
        <w:pStyle w:val="a0"/>
        <w:rPr>
          <w:rFonts w:hint="cs"/>
          <w:rtl/>
        </w:rPr>
      </w:pPr>
    </w:p>
    <w:p w14:paraId="466FB1C4" w14:textId="77777777" w:rsidR="00000000" w:rsidRDefault="00C43AED">
      <w:pPr>
        <w:pStyle w:val="a0"/>
        <w:rPr>
          <w:rFonts w:hint="cs"/>
          <w:rtl/>
        </w:rPr>
      </w:pPr>
      <w:r>
        <w:rPr>
          <w:rFonts w:hint="cs"/>
          <w:rtl/>
        </w:rPr>
        <w:t>הם רצו להוכיח שהם יודעים לבנות יותר מאשר אנחנו בנינו, והם בנו פחות. מה לעשות. הם יודעים יותר.</w:t>
      </w:r>
    </w:p>
    <w:p w14:paraId="46037D33" w14:textId="77777777" w:rsidR="00000000" w:rsidRDefault="00C43AED">
      <w:pPr>
        <w:pStyle w:val="a0"/>
        <w:ind w:firstLine="0"/>
        <w:rPr>
          <w:rFonts w:hint="cs"/>
          <w:rtl/>
        </w:rPr>
      </w:pPr>
    </w:p>
    <w:p w14:paraId="0EE6F4EF" w14:textId="77777777" w:rsidR="00000000" w:rsidRDefault="00C43AED">
      <w:pPr>
        <w:pStyle w:val="-"/>
        <w:rPr>
          <w:rtl/>
        </w:rPr>
      </w:pPr>
      <w:bookmarkStart w:id="103" w:name="FS000000549T08_12_2003_18_02_52C"/>
      <w:bookmarkEnd w:id="103"/>
      <w:r>
        <w:rPr>
          <w:rtl/>
        </w:rPr>
        <w:t xml:space="preserve">טלב </w:t>
      </w:r>
      <w:r>
        <w:rPr>
          <w:rtl/>
        </w:rPr>
        <w:t>אלסאנע (רע"ם):</w:t>
      </w:r>
    </w:p>
    <w:p w14:paraId="4D4F1B69" w14:textId="77777777" w:rsidR="00000000" w:rsidRDefault="00C43AED">
      <w:pPr>
        <w:pStyle w:val="a0"/>
        <w:rPr>
          <w:rtl/>
        </w:rPr>
      </w:pPr>
    </w:p>
    <w:p w14:paraId="6EDB79E3" w14:textId="77777777" w:rsidR="00000000" w:rsidRDefault="00C43AED">
      <w:pPr>
        <w:pStyle w:val="a0"/>
        <w:rPr>
          <w:rFonts w:hint="cs"/>
          <w:rtl/>
        </w:rPr>
      </w:pPr>
      <w:r>
        <w:rPr>
          <w:rFonts w:hint="cs"/>
          <w:rtl/>
        </w:rPr>
        <w:t xml:space="preserve">יש שני דברים. יש הבדל בין קבלת החלטה לבין ביצועה. אין ספק שהם יודעים לקבל החלטה. הבעיה היא שהם לא יודעים לבצע אותה. </w:t>
      </w:r>
    </w:p>
    <w:p w14:paraId="74DFE522" w14:textId="77777777" w:rsidR="00000000" w:rsidRDefault="00C43AED">
      <w:pPr>
        <w:pStyle w:val="af0"/>
        <w:rPr>
          <w:rtl/>
        </w:rPr>
      </w:pPr>
    </w:p>
    <w:p w14:paraId="4C664A4D" w14:textId="77777777" w:rsidR="00000000" w:rsidRDefault="00C43AED">
      <w:pPr>
        <w:pStyle w:val="af0"/>
        <w:rPr>
          <w:rtl/>
        </w:rPr>
      </w:pPr>
      <w:r>
        <w:rPr>
          <w:rFonts w:hint="eastAsia"/>
          <w:rtl/>
        </w:rPr>
        <w:t>יוסי</w:t>
      </w:r>
      <w:r>
        <w:rPr>
          <w:rtl/>
        </w:rPr>
        <w:t xml:space="preserve"> שריד (מרצ):</w:t>
      </w:r>
    </w:p>
    <w:p w14:paraId="0B3D5D0B" w14:textId="77777777" w:rsidR="00000000" w:rsidRDefault="00C43AED">
      <w:pPr>
        <w:pStyle w:val="a0"/>
        <w:rPr>
          <w:rFonts w:hint="cs"/>
          <w:rtl/>
        </w:rPr>
      </w:pPr>
    </w:p>
    <w:p w14:paraId="4C272625" w14:textId="77777777" w:rsidR="00000000" w:rsidRDefault="00C43AED">
      <w:pPr>
        <w:pStyle w:val="a0"/>
        <w:rPr>
          <w:rFonts w:hint="cs"/>
          <w:rtl/>
        </w:rPr>
      </w:pPr>
      <w:r>
        <w:rPr>
          <w:rFonts w:hint="cs"/>
          <w:rtl/>
        </w:rPr>
        <w:t xml:space="preserve">לקבל החלטות הם יודעים. </w:t>
      </w:r>
    </w:p>
    <w:p w14:paraId="14EF274B" w14:textId="77777777" w:rsidR="00000000" w:rsidRDefault="00C43AED">
      <w:pPr>
        <w:pStyle w:val="a0"/>
        <w:ind w:firstLine="0"/>
        <w:rPr>
          <w:rFonts w:hint="cs"/>
          <w:rtl/>
        </w:rPr>
      </w:pPr>
    </w:p>
    <w:p w14:paraId="35C33785" w14:textId="77777777" w:rsidR="00000000" w:rsidRDefault="00C43AED">
      <w:pPr>
        <w:pStyle w:val="-"/>
        <w:rPr>
          <w:rtl/>
        </w:rPr>
      </w:pPr>
      <w:bookmarkStart w:id="104" w:name="FS000000549T08_12_2003_18_03_25C"/>
      <w:bookmarkEnd w:id="104"/>
      <w:r>
        <w:rPr>
          <w:rtl/>
        </w:rPr>
        <w:t>טלב אלסאנע (רע"ם):</w:t>
      </w:r>
    </w:p>
    <w:p w14:paraId="1D35C9E7" w14:textId="77777777" w:rsidR="00000000" w:rsidRDefault="00C43AED">
      <w:pPr>
        <w:pStyle w:val="a0"/>
        <w:rPr>
          <w:rtl/>
        </w:rPr>
      </w:pPr>
    </w:p>
    <w:p w14:paraId="338F5B91" w14:textId="77777777" w:rsidR="00000000" w:rsidRDefault="00C43AED">
      <w:pPr>
        <w:pStyle w:val="a0"/>
        <w:rPr>
          <w:rFonts w:hint="cs"/>
          <w:rtl/>
        </w:rPr>
      </w:pPr>
      <w:r>
        <w:rPr>
          <w:rFonts w:hint="cs"/>
          <w:rtl/>
        </w:rPr>
        <w:t>לכן, כבוד היושב-ראש, בהחלטה הזאת של בניית 4,350 כיתות - 2,3</w:t>
      </w:r>
      <w:r>
        <w:rPr>
          <w:rFonts w:hint="cs"/>
          <w:rtl/>
        </w:rPr>
        <w:t>50 מתוכן היו אמורות להיבנות על-ידי מפעל הפיס, 1,000 כיתות היו אמורות להתבצע בשיטת ה-</w:t>
      </w:r>
      <w:r>
        <w:rPr>
          <w:rFonts w:hint="cs"/>
        </w:rPr>
        <w:t>PFI</w:t>
      </w:r>
      <w:r>
        <w:rPr>
          <w:rFonts w:hint="cs"/>
          <w:rtl/>
        </w:rPr>
        <w:t xml:space="preserve"> </w:t>
      </w:r>
      <w:r>
        <w:rPr>
          <w:rtl/>
        </w:rPr>
        <w:t>–</w:t>
      </w:r>
      <w:r>
        <w:rPr>
          <w:rFonts w:hint="cs"/>
          <w:rtl/>
        </w:rPr>
        <w:t xml:space="preserve"> במכרז שהאוצר היה אמור לפרסם, ועוד 925 כיתות על-ידי משרד החינוך, בבנייה מתוקצבת. מתוך מה שמשרד החינוך אחראי לו, 925 כיתות, כמה נבנו? 650 כיתות. המכרז שהאוצר היה אמור ל</w:t>
      </w:r>
      <w:r>
        <w:rPr>
          <w:rFonts w:hint="cs"/>
          <w:rtl/>
        </w:rPr>
        <w:t>פרסם, ופרסם אותו באיחור של שנה, הוקפא על-ידיו, אף שניגשו למכרז 18 חברות. הן היו אמורות להשתתף בבנייה, אבל משרד האוצר מנע את הבנייה. מתוך 2,350 כיתות שמפעל הפיס התחייב לבנות, נבנו 700 כיתות. לכן התוצאה היא שאולי שליש ממה שהוחלט התבצע, אבל התלמידים מגיעים למ</w:t>
      </w:r>
      <w:r>
        <w:rPr>
          <w:rFonts w:hint="cs"/>
          <w:rtl/>
        </w:rPr>
        <w:t>ערכת החינוך.</w:t>
      </w:r>
    </w:p>
    <w:p w14:paraId="1DB88971" w14:textId="77777777" w:rsidR="00000000" w:rsidRDefault="00C43AED">
      <w:pPr>
        <w:pStyle w:val="a0"/>
        <w:rPr>
          <w:rFonts w:hint="cs"/>
          <w:rtl/>
        </w:rPr>
      </w:pPr>
    </w:p>
    <w:p w14:paraId="4B7D7DA1" w14:textId="77777777" w:rsidR="00000000" w:rsidRDefault="00C43AED">
      <w:pPr>
        <w:pStyle w:val="a0"/>
        <w:rPr>
          <w:rFonts w:hint="cs"/>
          <w:rtl/>
        </w:rPr>
      </w:pPr>
      <w:r>
        <w:rPr>
          <w:rFonts w:hint="cs"/>
          <w:rtl/>
        </w:rPr>
        <w:t xml:space="preserve">  לא מסרו לאזרחי המדינה להפסיק ללדת ילדים כדי להתאים את מספר התלמידים למספר הכיתות. אנשים התנהגו בהתאם להחלטה. חושבים שלכל ילד יהיו גם כיתה, גם שולחן, גם כיסא, וכנראה זה לא מה שיהיה. </w:t>
      </w:r>
    </w:p>
    <w:p w14:paraId="28497191" w14:textId="77777777" w:rsidR="00000000" w:rsidRDefault="00C43AED">
      <w:pPr>
        <w:pStyle w:val="a0"/>
        <w:rPr>
          <w:rFonts w:hint="cs"/>
          <w:rtl/>
        </w:rPr>
      </w:pPr>
    </w:p>
    <w:p w14:paraId="2496869E" w14:textId="77777777" w:rsidR="00000000" w:rsidRDefault="00C43AED">
      <w:pPr>
        <w:pStyle w:val="a0"/>
        <w:rPr>
          <w:rFonts w:hint="cs"/>
          <w:rtl/>
        </w:rPr>
      </w:pPr>
      <w:r>
        <w:rPr>
          <w:rFonts w:hint="cs"/>
          <w:rtl/>
        </w:rPr>
        <w:t xml:space="preserve">במקרים כאלה מה הפתרון הקל, רבותי? הפתרון הכי קל הוא לרוץ </w:t>
      </w:r>
      <w:r>
        <w:rPr>
          <w:rFonts w:hint="cs"/>
          <w:rtl/>
        </w:rPr>
        <w:t xml:space="preserve">להביא קרוונים, להביא מבנים יבילים, כאילו זה הפתרון. כנראה זה מה שחושבים, לכן מקצים לזה כסף. את הכסף יוציאו על קרוונים. בעוד שלוש-ארבע שנים אפשר לזרוק את הקרוונים לפח. את הכסף הוציאו, אבל פתרון לא יהיה. זה הניהול של הממשלה. </w:t>
      </w:r>
    </w:p>
    <w:p w14:paraId="3DB7250E" w14:textId="77777777" w:rsidR="00000000" w:rsidRDefault="00C43AED">
      <w:pPr>
        <w:pStyle w:val="a0"/>
        <w:rPr>
          <w:rFonts w:hint="cs"/>
          <w:rtl/>
        </w:rPr>
      </w:pPr>
    </w:p>
    <w:p w14:paraId="361552C4" w14:textId="77777777" w:rsidR="00000000" w:rsidRDefault="00C43AED">
      <w:pPr>
        <w:pStyle w:val="a0"/>
        <w:rPr>
          <w:rFonts w:hint="cs"/>
          <w:rtl/>
        </w:rPr>
      </w:pPr>
      <w:r>
        <w:rPr>
          <w:rFonts w:hint="cs"/>
          <w:rtl/>
        </w:rPr>
        <w:t>בעצם, בתקציב של השנה הבאה, רבות</w:t>
      </w:r>
      <w:r>
        <w:rPr>
          <w:rFonts w:hint="cs"/>
          <w:rtl/>
        </w:rPr>
        <w:t xml:space="preserve">י, לא יהיה תקציב לבנייה, לא יהיה תקציב לתיקון ליקויי בטיחות, וגם לא יהיה תקציב לחידוש מבנים. אני שואל, כבוד סגן השר, איך מערכת החינוך תתנהל אם לא יהיה לך תקציב לבניית כיתות,  לתיקון ליקויי בטיחות ולשום דבר? איך אתה הולך לנהל מערכת חינוך? </w:t>
      </w:r>
    </w:p>
    <w:p w14:paraId="6B150A62" w14:textId="77777777" w:rsidR="00000000" w:rsidRDefault="00C43AED">
      <w:pPr>
        <w:pStyle w:val="a0"/>
        <w:ind w:firstLine="0"/>
        <w:rPr>
          <w:rFonts w:hint="cs"/>
          <w:rtl/>
        </w:rPr>
      </w:pPr>
    </w:p>
    <w:p w14:paraId="213C41FF" w14:textId="77777777" w:rsidR="00000000" w:rsidRDefault="00C43AED">
      <w:pPr>
        <w:pStyle w:val="af0"/>
        <w:rPr>
          <w:rtl/>
        </w:rPr>
      </w:pPr>
      <w:r>
        <w:rPr>
          <w:rFonts w:hint="eastAsia"/>
          <w:rtl/>
        </w:rPr>
        <w:t>יוסי</w:t>
      </w:r>
      <w:r>
        <w:rPr>
          <w:rtl/>
        </w:rPr>
        <w:t xml:space="preserve"> שריד (מרצ):</w:t>
      </w:r>
    </w:p>
    <w:p w14:paraId="1FBC98CC" w14:textId="77777777" w:rsidR="00000000" w:rsidRDefault="00C43AED">
      <w:pPr>
        <w:pStyle w:val="a0"/>
        <w:rPr>
          <w:rFonts w:hint="cs"/>
          <w:rtl/>
        </w:rPr>
      </w:pPr>
    </w:p>
    <w:p w14:paraId="213E96B0" w14:textId="77777777" w:rsidR="00000000" w:rsidRDefault="00C43AED">
      <w:pPr>
        <w:pStyle w:val="a0"/>
        <w:rPr>
          <w:rFonts w:hint="cs"/>
          <w:rtl/>
        </w:rPr>
      </w:pPr>
      <w:r>
        <w:rPr>
          <w:rFonts w:hint="cs"/>
          <w:rtl/>
        </w:rPr>
        <w:t xml:space="preserve">גם אין אגורה אחת להתנחלויות. </w:t>
      </w:r>
    </w:p>
    <w:p w14:paraId="7927A9D6" w14:textId="77777777" w:rsidR="00000000" w:rsidRDefault="00C43AED">
      <w:pPr>
        <w:pStyle w:val="a0"/>
        <w:ind w:firstLine="0"/>
        <w:rPr>
          <w:rFonts w:hint="cs"/>
          <w:rtl/>
        </w:rPr>
      </w:pPr>
    </w:p>
    <w:p w14:paraId="01AB7706" w14:textId="77777777" w:rsidR="00000000" w:rsidRDefault="00C43AED">
      <w:pPr>
        <w:pStyle w:val="-"/>
        <w:rPr>
          <w:rtl/>
        </w:rPr>
      </w:pPr>
      <w:bookmarkStart w:id="105" w:name="FS000000549T08_12_2003_18_09_38C"/>
      <w:bookmarkEnd w:id="105"/>
      <w:r>
        <w:rPr>
          <w:rtl/>
        </w:rPr>
        <w:t>טלב אלסאנע (רע"ם):</w:t>
      </w:r>
    </w:p>
    <w:p w14:paraId="2A01D375" w14:textId="77777777" w:rsidR="00000000" w:rsidRDefault="00C43AED">
      <w:pPr>
        <w:pStyle w:val="a0"/>
        <w:rPr>
          <w:rtl/>
        </w:rPr>
      </w:pPr>
    </w:p>
    <w:p w14:paraId="231A04C7" w14:textId="77777777" w:rsidR="00000000" w:rsidRDefault="00C43AED">
      <w:pPr>
        <w:pStyle w:val="a0"/>
        <w:rPr>
          <w:rFonts w:hint="cs"/>
          <w:rtl/>
        </w:rPr>
      </w:pPr>
      <w:r>
        <w:rPr>
          <w:rFonts w:hint="cs"/>
          <w:rtl/>
        </w:rPr>
        <w:t>אבל מה שהיה הכי חשוב, שבמהלך הדיון בוועדת החינוך על הבנייה במגזר הערבי, אומרים לנו: אנחנו החלטנו על 4,350 כיתות, 500 מהן במגזר הערבי. יותר מ-20%. אנחנו הולכים לבנות יותר ממה שמגיע לכם. מתברר, רבותי, ש-50</w:t>
      </w:r>
      <w:r>
        <w:rPr>
          <w:rFonts w:hint="cs"/>
          <w:rtl/>
        </w:rPr>
        <w:t>0 כיתות אמורות להיבנות בשיטה של ה-</w:t>
      </w:r>
      <w:r>
        <w:rPr>
          <w:rFonts w:hint="cs"/>
        </w:rPr>
        <w:t>PFI</w:t>
      </w:r>
      <w:r>
        <w:rPr>
          <w:rFonts w:hint="cs"/>
          <w:rtl/>
        </w:rPr>
        <w:t xml:space="preserve">, ובכל המדינה אמורות להיבנות בשיטה הזאת 1,000 כיתות. מתוך ה-1,000 אמרו, 20% נבנה לאוכלוסייה הערבית </w:t>
      </w:r>
      <w:r>
        <w:rPr>
          <w:rtl/>
        </w:rPr>
        <w:t>–</w:t>
      </w:r>
      <w:r>
        <w:rPr>
          <w:rFonts w:hint="cs"/>
          <w:rtl/>
        </w:rPr>
        <w:t xml:space="preserve"> 200 כיתות. זאת פעם ראשונה אפליה מתקנת בשיטה שלא הולכים לבצע אותה. שמע, זו חוכמה שצריך ללמוד אותה בספרים: איך לתת לאנשי</w:t>
      </w:r>
      <w:r>
        <w:rPr>
          <w:rFonts w:hint="cs"/>
          <w:rtl/>
        </w:rPr>
        <w:t xml:space="preserve">ם יתרון בדברים שלא הולכים לבצע. לכן, זה נרשם על הקרח. יש כיתות, אבל בעצם אין איפה ללמוד. </w:t>
      </w:r>
    </w:p>
    <w:p w14:paraId="38360589" w14:textId="77777777" w:rsidR="00000000" w:rsidRDefault="00C43AED">
      <w:pPr>
        <w:pStyle w:val="a0"/>
        <w:ind w:firstLine="0"/>
        <w:rPr>
          <w:rFonts w:hint="cs"/>
          <w:rtl/>
        </w:rPr>
      </w:pPr>
    </w:p>
    <w:p w14:paraId="0B7F17F0" w14:textId="77777777" w:rsidR="00000000" w:rsidRDefault="00C43AED">
      <w:pPr>
        <w:pStyle w:val="af0"/>
        <w:rPr>
          <w:rtl/>
        </w:rPr>
      </w:pPr>
      <w:r>
        <w:rPr>
          <w:rFonts w:hint="eastAsia"/>
          <w:rtl/>
        </w:rPr>
        <w:t>דניאל</w:t>
      </w:r>
      <w:r>
        <w:rPr>
          <w:rtl/>
        </w:rPr>
        <w:t xml:space="preserve"> בנלולו (הליכוד):</w:t>
      </w:r>
    </w:p>
    <w:p w14:paraId="25C60A63" w14:textId="77777777" w:rsidR="00000000" w:rsidRDefault="00C43AED">
      <w:pPr>
        <w:pStyle w:val="a0"/>
        <w:rPr>
          <w:rFonts w:hint="cs"/>
          <w:rtl/>
        </w:rPr>
      </w:pPr>
    </w:p>
    <w:p w14:paraId="39893448" w14:textId="77777777" w:rsidR="00000000" w:rsidRDefault="00C43AED">
      <w:pPr>
        <w:pStyle w:val="a0"/>
        <w:rPr>
          <w:rFonts w:hint="cs"/>
          <w:rtl/>
        </w:rPr>
      </w:pPr>
      <w:r>
        <w:rPr>
          <w:rFonts w:hint="cs"/>
          <w:rtl/>
        </w:rPr>
        <w:t>זה לא נרשם על הקרח.</w:t>
      </w:r>
    </w:p>
    <w:p w14:paraId="5FA79076" w14:textId="77777777" w:rsidR="00000000" w:rsidRDefault="00C43AED">
      <w:pPr>
        <w:pStyle w:val="a0"/>
        <w:ind w:firstLine="0"/>
        <w:rPr>
          <w:rFonts w:hint="cs"/>
          <w:rtl/>
        </w:rPr>
      </w:pPr>
    </w:p>
    <w:p w14:paraId="3A5DE4B2" w14:textId="77777777" w:rsidR="00000000" w:rsidRDefault="00C43AED">
      <w:pPr>
        <w:pStyle w:val="-"/>
        <w:rPr>
          <w:rtl/>
        </w:rPr>
      </w:pPr>
      <w:bookmarkStart w:id="106" w:name="FS000000549T08_12_2003_18_11_53C"/>
      <w:bookmarkEnd w:id="106"/>
      <w:r>
        <w:rPr>
          <w:rtl/>
        </w:rPr>
        <w:t>טלב אלסאנע (רע"ם):</w:t>
      </w:r>
    </w:p>
    <w:p w14:paraId="3F1B54BC" w14:textId="77777777" w:rsidR="00000000" w:rsidRDefault="00C43AED">
      <w:pPr>
        <w:pStyle w:val="a0"/>
        <w:rPr>
          <w:rtl/>
        </w:rPr>
      </w:pPr>
    </w:p>
    <w:p w14:paraId="168E827F" w14:textId="77777777" w:rsidR="00000000" w:rsidRDefault="00C43AED">
      <w:pPr>
        <w:pStyle w:val="a0"/>
        <w:rPr>
          <w:rFonts w:hint="cs"/>
          <w:rtl/>
        </w:rPr>
      </w:pPr>
      <w:r>
        <w:rPr>
          <w:rFonts w:hint="cs"/>
          <w:rtl/>
        </w:rPr>
        <w:t xml:space="preserve">זה נרשם על משהו יותר גרוע. </w:t>
      </w:r>
    </w:p>
    <w:p w14:paraId="7430FF93" w14:textId="77777777" w:rsidR="00000000" w:rsidRDefault="00C43AED">
      <w:pPr>
        <w:pStyle w:val="a0"/>
        <w:ind w:firstLine="0"/>
        <w:rPr>
          <w:rFonts w:hint="cs"/>
          <w:rtl/>
        </w:rPr>
      </w:pPr>
    </w:p>
    <w:p w14:paraId="16C9A882" w14:textId="77777777" w:rsidR="00000000" w:rsidRDefault="00C43AED">
      <w:pPr>
        <w:pStyle w:val="af0"/>
        <w:rPr>
          <w:rtl/>
        </w:rPr>
      </w:pPr>
      <w:r>
        <w:rPr>
          <w:rFonts w:hint="eastAsia"/>
          <w:rtl/>
        </w:rPr>
        <w:t>דניאל</w:t>
      </w:r>
      <w:r>
        <w:rPr>
          <w:rtl/>
        </w:rPr>
        <w:t xml:space="preserve"> בנלולו (הליכוד):</w:t>
      </w:r>
    </w:p>
    <w:p w14:paraId="515251AD" w14:textId="77777777" w:rsidR="00000000" w:rsidRDefault="00C43AED">
      <w:pPr>
        <w:pStyle w:val="a0"/>
        <w:rPr>
          <w:rFonts w:hint="cs"/>
          <w:rtl/>
        </w:rPr>
      </w:pPr>
    </w:p>
    <w:p w14:paraId="5E143A81" w14:textId="77777777" w:rsidR="00000000" w:rsidRDefault="00C43AED">
      <w:pPr>
        <w:pStyle w:val="a0"/>
        <w:rPr>
          <w:rFonts w:hint="cs"/>
          <w:rtl/>
        </w:rPr>
      </w:pPr>
      <w:r>
        <w:rPr>
          <w:rFonts w:hint="cs"/>
          <w:rtl/>
        </w:rPr>
        <w:t>אתה תופתע.</w:t>
      </w:r>
    </w:p>
    <w:p w14:paraId="49154CD7" w14:textId="77777777" w:rsidR="00000000" w:rsidRDefault="00C43AED">
      <w:pPr>
        <w:pStyle w:val="a0"/>
        <w:ind w:firstLine="0"/>
        <w:rPr>
          <w:rFonts w:hint="cs"/>
          <w:rtl/>
        </w:rPr>
      </w:pPr>
    </w:p>
    <w:p w14:paraId="5131B61C" w14:textId="77777777" w:rsidR="00000000" w:rsidRDefault="00C43AED">
      <w:pPr>
        <w:pStyle w:val="-"/>
        <w:rPr>
          <w:rtl/>
        </w:rPr>
      </w:pPr>
      <w:bookmarkStart w:id="107" w:name="FS000000549T08_12_2003_18_12_06C"/>
      <w:bookmarkEnd w:id="107"/>
      <w:r>
        <w:rPr>
          <w:rtl/>
        </w:rPr>
        <w:t>טלב אלסאנע (רע"ם):</w:t>
      </w:r>
    </w:p>
    <w:p w14:paraId="7B24407C" w14:textId="77777777" w:rsidR="00000000" w:rsidRDefault="00C43AED">
      <w:pPr>
        <w:pStyle w:val="a0"/>
        <w:rPr>
          <w:rtl/>
        </w:rPr>
      </w:pPr>
    </w:p>
    <w:p w14:paraId="38CADFF7" w14:textId="77777777" w:rsidR="00000000" w:rsidRDefault="00C43AED">
      <w:pPr>
        <w:pStyle w:val="a0"/>
        <w:rPr>
          <w:rFonts w:hint="cs"/>
          <w:rtl/>
        </w:rPr>
      </w:pPr>
      <w:r>
        <w:rPr>
          <w:rFonts w:hint="cs"/>
          <w:rtl/>
        </w:rPr>
        <w:t>אני מקווה שאופת</w:t>
      </w:r>
      <w:r>
        <w:rPr>
          <w:rFonts w:hint="cs"/>
          <w:rtl/>
        </w:rPr>
        <w:t>ע, חבר הכנסת בנלולו.</w:t>
      </w:r>
    </w:p>
    <w:p w14:paraId="59FED794" w14:textId="77777777" w:rsidR="00000000" w:rsidRDefault="00C43AED">
      <w:pPr>
        <w:pStyle w:val="a0"/>
        <w:ind w:firstLine="0"/>
        <w:rPr>
          <w:rFonts w:hint="cs"/>
          <w:rtl/>
        </w:rPr>
      </w:pPr>
    </w:p>
    <w:p w14:paraId="20A1223B" w14:textId="77777777" w:rsidR="00000000" w:rsidRDefault="00C43AED">
      <w:pPr>
        <w:pStyle w:val="af0"/>
        <w:rPr>
          <w:rtl/>
        </w:rPr>
      </w:pPr>
      <w:r>
        <w:rPr>
          <w:rFonts w:hint="eastAsia"/>
          <w:rtl/>
        </w:rPr>
        <w:t>דניאל</w:t>
      </w:r>
      <w:r>
        <w:rPr>
          <w:rtl/>
        </w:rPr>
        <w:t xml:space="preserve"> בנלולו (הליכוד):</w:t>
      </w:r>
    </w:p>
    <w:p w14:paraId="60AB06A0" w14:textId="77777777" w:rsidR="00000000" w:rsidRDefault="00C43AED">
      <w:pPr>
        <w:pStyle w:val="a0"/>
        <w:rPr>
          <w:rFonts w:hint="cs"/>
          <w:rtl/>
        </w:rPr>
      </w:pPr>
    </w:p>
    <w:p w14:paraId="1C2A161F" w14:textId="77777777" w:rsidR="00000000" w:rsidRDefault="00C43AED">
      <w:pPr>
        <w:pStyle w:val="a0"/>
        <w:rPr>
          <w:rFonts w:hint="cs"/>
          <w:rtl/>
        </w:rPr>
      </w:pPr>
      <w:r>
        <w:rPr>
          <w:rFonts w:hint="cs"/>
          <w:rtl/>
        </w:rPr>
        <w:t>אולי לא הבנת את התשובה של סגן שר החינוך.</w:t>
      </w:r>
    </w:p>
    <w:p w14:paraId="159F6F9E" w14:textId="77777777" w:rsidR="00000000" w:rsidRDefault="00C43AED">
      <w:pPr>
        <w:pStyle w:val="a0"/>
        <w:ind w:firstLine="0"/>
        <w:rPr>
          <w:rFonts w:hint="cs"/>
          <w:rtl/>
        </w:rPr>
      </w:pPr>
    </w:p>
    <w:p w14:paraId="2089B766" w14:textId="77777777" w:rsidR="00000000" w:rsidRDefault="00C43AED">
      <w:pPr>
        <w:pStyle w:val="af1"/>
        <w:rPr>
          <w:rtl/>
        </w:rPr>
      </w:pPr>
      <w:r>
        <w:rPr>
          <w:rtl/>
        </w:rPr>
        <w:t>היו"ר ראובן ריבלין:</w:t>
      </w:r>
    </w:p>
    <w:p w14:paraId="5E4D83F8" w14:textId="77777777" w:rsidR="00000000" w:rsidRDefault="00C43AED">
      <w:pPr>
        <w:pStyle w:val="a0"/>
        <w:rPr>
          <w:rtl/>
        </w:rPr>
      </w:pPr>
    </w:p>
    <w:p w14:paraId="5ECC989C" w14:textId="77777777" w:rsidR="00000000" w:rsidRDefault="00C43AED">
      <w:pPr>
        <w:pStyle w:val="a0"/>
        <w:rPr>
          <w:rFonts w:hint="cs"/>
          <w:rtl/>
        </w:rPr>
      </w:pPr>
      <w:r>
        <w:rPr>
          <w:rFonts w:hint="cs"/>
          <w:rtl/>
        </w:rPr>
        <w:t>יש לך עוד שתי דקות. חבר הכנסת דניאל בנלולו, נא להפסיק.</w:t>
      </w:r>
    </w:p>
    <w:p w14:paraId="6A077881" w14:textId="77777777" w:rsidR="00000000" w:rsidRDefault="00C43AED">
      <w:pPr>
        <w:pStyle w:val="a0"/>
        <w:ind w:firstLine="0"/>
        <w:rPr>
          <w:rFonts w:hint="cs"/>
          <w:rtl/>
        </w:rPr>
      </w:pPr>
    </w:p>
    <w:p w14:paraId="3BA6D2EB" w14:textId="77777777" w:rsidR="00000000" w:rsidRDefault="00C43AED">
      <w:pPr>
        <w:pStyle w:val="-"/>
        <w:rPr>
          <w:rtl/>
        </w:rPr>
      </w:pPr>
      <w:bookmarkStart w:id="108" w:name="FS000000549T08_12_2003_18_12_39C"/>
      <w:bookmarkEnd w:id="108"/>
      <w:r>
        <w:rPr>
          <w:rtl/>
        </w:rPr>
        <w:t>טלב אלסאנע (רע"ם):</w:t>
      </w:r>
    </w:p>
    <w:p w14:paraId="09F643FC" w14:textId="77777777" w:rsidR="00000000" w:rsidRDefault="00C43AED">
      <w:pPr>
        <w:pStyle w:val="a0"/>
        <w:rPr>
          <w:rtl/>
        </w:rPr>
      </w:pPr>
    </w:p>
    <w:p w14:paraId="479AE061" w14:textId="77777777" w:rsidR="00000000" w:rsidRDefault="00C43AED">
      <w:pPr>
        <w:pStyle w:val="a0"/>
        <w:rPr>
          <w:rFonts w:hint="cs"/>
          <w:rtl/>
        </w:rPr>
      </w:pPr>
      <w:r>
        <w:rPr>
          <w:rFonts w:hint="cs"/>
          <w:rtl/>
        </w:rPr>
        <w:t xml:space="preserve">אני רוצה לציין, כבוד היושב-ראש, שמהחלטת ועדת החומש שהוקמה, לבנות 1,500 </w:t>
      </w:r>
      <w:r>
        <w:rPr>
          <w:rFonts w:hint="cs"/>
          <w:rtl/>
        </w:rPr>
        <w:t xml:space="preserve">כיתות - מכל הכיתות האלה נבנו רק 800 כיתות, והתרגלנו גם לזה. </w:t>
      </w:r>
    </w:p>
    <w:p w14:paraId="1B9ECE2B" w14:textId="77777777" w:rsidR="00000000" w:rsidRDefault="00C43AED">
      <w:pPr>
        <w:pStyle w:val="a0"/>
        <w:rPr>
          <w:rFonts w:hint="cs"/>
          <w:rtl/>
        </w:rPr>
      </w:pPr>
    </w:p>
    <w:p w14:paraId="365814CC" w14:textId="77777777" w:rsidR="00000000" w:rsidRDefault="00C43AED">
      <w:pPr>
        <w:pStyle w:val="a0"/>
        <w:rPr>
          <w:rFonts w:hint="cs"/>
          <w:rtl/>
        </w:rPr>
      </w:pPr>
      <w:r>
        <w:rPr>
          <w:rFonts w:hint="cs"/>
          <w:rtl/>
        </w:rPr>
        <w:t>רבותי, כל הזמן חשבתי שלמשרד החינוך אכפת שיותר תלמידים יצליחו, ואם הם מצליחים, זה המבחן. זאת אומרת, הצלחה היא הפרמטר לגישה ולמסקנה של משרד החינוך. זה מה שמנחה את משרד החינוך. כשביטלו את התנאי לקב</w:t>
      </w:r>
      <w:r>
        <w:rPr>
          <w:rFonts w:hint="cs"/>
          <w:rtl/>
        </w:rPr>
        <w:t>לה לאוניברסיטאות, את הבחינה הפסיכומטרית, עלה מספר התלמידים הערבים שנתקבלו לאוניברסיטאות. אבל מתקיים דיון במועצה להשכלה גבוהה, במשרד החינוך ובוועדת החינוך, ואומרים שהשיטה נכשלה. למה השיטה הזאת נכשלה, רבותי? כי נתקבלו יותר סטודנטים ערבים לאוניברסיטאות, וזה א</w:t>
      </w:r>
      <w:r>
        <w:rPr>
          <w:rFonts w:hint="cs"/>
          <w:rtl/>
        </w:rPr>
        <w:t xml:space="preserve">ומר שהשיטה נכשלה. </w:t>
      </w:r>
    </w:p>
    <w:p w14:paraId="6C22B365" w14:textId="77777777" w:rsidR="00000000" w:rsidRDefault="00C43AED">
      <w:pPr>
        <w:pStyle w:val="a0"/>
        <w:ind w:firstLine="0"/>
        <w:rPr>
          <w:rFonts w:hint="cs"/>
          <w:rtl/>
        </w:rPr>
      </w:pPr>
    </w:p>
    <w:p w14:paraId="0A490901" w14:textId="77777777" w:rsidR="00000000" w:rsidRDefault="00C43AED">
      <w:pPr>
        <w:pStyle w:val="a0"/>
        <w:rPr>
          <w:rFonts w:hint="cs"/>
          <w:rtl/>
        </w:rPr>
      </w:pPr>
      <w:r>
        <w:rPr>
          <w:rFonts w:hint="cs"/>
          <w:rtl/>
        </w:rPr>
        <w:t>לכן צריך לחזור לשיטה המצליחה, לשיטת המבחן הפסיכומטרי. איך שיטת המבחן הפסיכומטרי מצליחה? כי על-פי השיטה הזאת פחות תלמידים ערבים מתקבלים. לכן, כנראה, הצלחה נמדדת ביכולת להכשיל תלמידים ערבים. כך השיטה נמדדת. באה לכאן השרה ואומרת: תשמעו, רב</w:t>
      </w:r>
      <w:r>
        <w:rPr>
          <w:rFonts w:hint="cs"/>
          <w:rtl/>
        </w:rPr>
        <w:t xml:space="preserve">ותי, אתם לא יכולים להאשים אותנו בגזענות. זאת לא גזענות, זה חופש אקדמי. נותנים לגיטימציה לגזענות תחת המושג היפה "חופש אקדמי". איך היה בשנה הקודמת? אילו התקבלו לאוניברסיטאות יותר תלמידים מיישובי הפריפריה, בוודאי היו ממשיכים בשיטה, שם החופש האקדמי לא חל. אבל </w:t>
      </w:r>
      <w:r>
        <w:rPr>
          <w:rFonts w:hint="cs"/>
          <w:rtl/>
        </w:rPr>
        <w:t xml:space="preserve">כיוון שיותר סטודנטים ערבים נתקבלו, השיטה נכשלה, ולכן צריך לעשות גם מסנן נוסף. </w:t>
      </w:r>
    </w:p>
    <w:p w14:paraId="2EEB20A3" w14:textId="77777777" w:rsidR="00000000" w:rsidRDefault="00C43AED">
      <w:pPr>
        <w:pStyle w:val="a0"/>
        <w:rPr>
          <w:rFonts w:hint="cs"/>
          <w:rtl/>
        </w:rPr>
      </w:pPr>
    </w:p>
    <w:p w14:paraId="0D4FECAD" w14:textId="77777777" w:rsidR="00000000" w:rsidRDefault="00C43AED">
      <w:pPr>
        <w:pStyle w:val="af0"/>
        <w:rPr>
          <w:rtl/>
        </w:rPr>
      </w:pPr>
      <w:r>
        <w:rPr>
          <w:rFonts w:hint="eastAsia"/>
          <w:rtl/>
        </w:rPr>
        <w:t>דניאל</w:t>
      </w:r>
      <w:r>
        <w:rPr>
          <w:rtl/>
        </w:rPr>
        <w:t xml:space="preserve"> בנלולו (הליכוד):</w:t>
      </w:r>
    </w:p>
    <w:p w14:paraId="4E376C0F" w14:textId="77777777" w:rsidR="00000000" w:rsidRDefault="00C43AED">
      <w:pPr>
        <w:pStyle w:val="a0"/>
        <w:rPr>
          <w:rFonts w:hint="cs"/>
          <w:rtl/>
        </w:rPr>
      </w:pPr>
    </w:p>
    <w:p w14:paraId="3F3952AB" w14:textId="77777777" w:rsidR="00000000" w:rsidRDefault="00C43AED">
      <w:pPr>
        <w:pStyle w:val="a0"/>
        <w:rPr>
          <w:rFonts w:hint="cs"/>
          <w:rtl/>
        </w:rPr>
      </w:pPr>
      <w:r>
        <w:rPr>
          <w:rFonts w:hint="cs"/>
          <w:rtl/>
        </w:rPr>
        <w:t xml:space="preserve">אי-אפשר להגיד דברים כאלה. </w:t>
      </w:r>
    </w:p>
    <w:p w14:paraId="15252E16" w14:textId="77777777" w:rsidR="00000000" w:rsidRDefault="00C43AED">
      <w:pPr>
        <w:pStyle w:val="a0"/>
        <w:rPr>
          <w:rFonts w:hint="cs"/>
          <w:rtl/>
        </w:rPr>
      </w:pPr>
    </w:p>
    <w:p w14:paraId="4E65ABCD" w14:textId="77777777" w:rsidR="00000000" w:rsidRDefault="00C43AED">
      <w:pPr>
        <w:pStyle w:val="af1"/>
        <w:rPr>
          <w:rtl/>
        </w:rPr>
      </w:pPr>
      <w:r>
        <w:rPr>
          <w:rtl/>
        </w:rPr>
        <w:t>היו"ר ראובן ריבלין:</w:t>
      </w:r>
    </w:p>
    <w:p w14:paraId="2D7CBEF3" w14:textId="77777777" w:rsidR="00000000" w:rsidRDefault="00C43AED">
      <w:pPr>
        <w:pStyle w:val="a0"/>
        <w:rPr>
          <w:rtl/>
        </w:rPr>
      </w:pPr>
    </w:p>
    <w:p w14:paraId="25B64433" w14:textId="77777777" w:rsidR="00000000" w:rsidRDefault="00C43AED">
      <w:pPr>
        <w:pStyle w:val="a0"/>
        <w:rPr>
          <w:rFonts w:hint="cs"/>
          <w:rtl/>
        </w:rPr>
      </w:pPr>
      <w:r>
        <w:rPr>
          <w:rFonts w:hint="cs"/>
          <w:rtl/>
        </w:rPr>
        <w:t xml:space="preserve">מותר לו לומר. אפשר, הנה, עובדה. </w:t>
      </w:r>
    </w:p>
    <w:p w14:paraId="5C631CC9" w14:textId="77777777" w:rsidR="00000000" w:rsidRDefault="00C43AED">
      <w:pPr>
        <w:pStyle w:val="a0"/>
        <w:rPr>
          <w:rFonts w:hint="cs"/>
          <w:rtl/>
        </w:rPr>
      </w:pPr>
    </w:p>
    <w:p w14:paraId="61543710" w14:textId="77777777" w:rsidR="00000000" w:rsidRDefault="00C43AED">
      <w:pPr>
        <w:pStyle w:val="af0"/>
        <w:rPr>
          <w:rtl/>
        </w:rPr>
      </w:pPr>
      <w:r>
        <w:rPr>
          <w:rFonts w:hint="eastAsia"/>
          <w:rtl/>
        </w:rPr>
        <w:t>אחמד</w:t>
      </w:r>
      <w:r>
        <w:rPr>
          <w:rtl/>
        </w:rPr>
        <w:t xml:space="preserve"> טיבי (חד"ש-תע"ל):</w:t>
      </w:r>
    </w:p>
    <w:p w14:paraId="76D15E2A" w14:textId="77777777" w:rsidR="00000000" w:rsidRDefault="00C43AED">
      <w:pPr>
        <w:pStyle w:val="a0"/>
        <w:rPr>
          <w:rFonts w:hint="cs"/>
          <w:rtl/>
        </w:rPr>
      </w:pPr>
    </w:p>
    <w:p w14:paraId="59166D0A" w14:textId="77777777" w:rsidR="00000000" w:rsidRDefault="00C43AED">
      <w:pPr>
        <w:pStyle w:val="a0"/>
        <w:rPr>
          <w:rFonts w:hint="cs"/>
          <w:rtl/>
        </w:rPr>
      </w:pPr>
      <w:r>
        <w:rPr>
          <w:rFonts w:hint="cs"/>
          <w:rtl/>
        </w:rPr>
        <w:t xml:space="preserve">מה זה אי-אפשר? אפשר. </w:t>
      </w:r>
    </w:p>
    <w:p w14:paraId="4C61F52B" w14:textId="77777777" w:rsidR="00000000" w:rsidRDefault="00C43AED">
      <w:pPr>
        <w:pStyle w:val="a0"/>
        <w:rPr>
          <w:rFonts w:hint="cs"/>
          <w:rtl/>
        </w:rPr>
      </w:pPr>
    </w:p>
    <w:p w14:paraId="650758F9" w14:textId="77777777" w:rsidR="00000000" w:rsidRDefault="00C43AED">
      <w:pPr>
        <w:pStyle w:val="af1"/>
        <w:rPr>
          <w:rtl/>
        </w:rPr>
      </w:pPr>
      <w:r>
        <w:rPr>
          <w:rtl/>
        </w:rPr>
        <w:t>היו"ר ראובן ריבלין:</w:t>
      </w:r>
    </w:p>
    <w:p w14:paraId="65ED26F1" w14:textId="77777777" w:rsidR="00000000" w:rsidRDefault="00C43AED">
      <w:pPr>
        <w:pStyle w:val="a0"/>
        <w:rPr>
          <w:rtl/>
        </w:rPr>
      </w:pPr>
    </w:p>
    <w:p w14:paraId="55FBC743" w14:textId="77777777" w:rsidR="00000000" w:rsidRDefault="00C43AED">
      <w:pPr>
        <w:pStyle w:val="a0"/>
        <w:rPr>
          <w:rFonts w:hint="cs"/>
          <w:rtl/>
        </w:rPr>
      </w:pPr>
      <w:r>
        <w:rPr>
          <w:rFonts w:hint="cs"/>
          <w:rtl/>
        </w:rPr>
        <w:t>ח</w:t>
      </w:r>
      <w:r>
        <w:rPr>
          <w:rFonts w:hint="cs"/>
          <w:rtl/>
        </w:rPr>
        <w:t xml:space="preserve">בר הכנסת בנלולו, עובדה שאפשר. </w:t>
      </w:r>
    </w:p>
    <w:p w14:paraId="37183BC5" w14:textId="77777777" w:rsidR="00000000" w:rsidRDefault="00C43AED">
      <w:pPr>
        <w:pStyle w:val="a0"/>
        <w:rPr>
          <w:rFonts w:hint="cs"/>
          <w:rtl/>
        </w:rPr>
      </w:pPr>
    </w:p>
    <w:p w14:paraId="37B9B3A8" w14:textId="77777777" w:rsidR="00000000" w:rsidRDefault="00C43AED">
      <w:pPr>
        <w:pStyle w:val="af0"/>
        <w:rPr>
          <w:rtl/>
        </w:rPr>
      </w:pPr>
      <w:r>
        <w:rPr>
          <w:rFonts w:hint="eastAsia"/>
          <w:rtl/>
        </w:rPr>
        <w:t>דניאל</w:t>
      </w:r>
      <w:r>
        <w:rPr>
          <w:rtl/>
        </w:rPr>
        <w:t xml:space="preserve"> בנלולו (הליכוד):</w:t>
      </w:r>
    </w:p>
    <w:p w14:paraId="6A2E0B9F" w14:textId="77777777" w:rsidR="00000000" w:rsidRDefault="00C43AED">
      <w:pPr>
        <w:pStyle w:val="a0"/>
        <w:rPr>
          <w:rFonts w:hint="cs"/>
          <w:rtl/>
        </w:rPr>
      </w:pPr>
    </w:p>
    <w:p w14:paraId="0380B991" w14:textId="77777777" w:rsidR="00000000" w:rsidRDefault="00C43AED">
      <w:pPr>
        <w:pStyle w:val="a0"/>
        <w:rPr>
          <w:rFonts w:hint="cs"/>
          <w:rtl/>
        </w:rPr>
      </w:pPr>
      <w:r>
        <w:rPr>
          <w:rFonts w:hint="cs"/>
          <w:rtl/>
        </w:rPr>
        <w:t>מאיפה הדיבורים האלה?</w:t>
      </w:r>
    </w:p>
    <w:p w14:paraId="7C5BAB3E" w14:textId="77777777" w:rsidR="00000000" w:rsidRDefault="00C43AED">
      <w:pPr>
        <w:pStyle w:val="a0"/>
        <w:rPr>
          <w:rFonts w:hint="cs"/>
          <w:rtl/>
        </w:rPr>
      </w:pPr>
    </w:p>
    <w:p w14:paraId="63C552DF" w14:textId="77777777" w:rsidR="00000000" w:rsidRDefault="00C43AED">
      <w:pPr>
        <w:pStyle w:val="af1"/>
        <w:rPr>
          <w:rtl/>
        </w:rPr>
      </w:pPr>
      <w:r>
        <w:rPr>
          <w:rtl/>
        </w:rPr>
        <w:t>היו"ר ראובן ריבלין:</w:t>
      </w:r>
    </w:p>
    <w:p w14:paraId="24091DD7" w14:textId="77777777" w:rsidR="00000000" w:rsidRDefault="00C43AED">
      <w:pPr>
        <w:pStyle w:val="a0"/>
        <w:rPr>
          <w:rtl/>
        </w:rPr>
      </w:pPr>
    </w:p>
    <w:p w14:paraId="0CCA7901" w14:textId="77777777" w:rsidR="00000000" w:rsidRDefault="00C43AED">
      <w:pPr>
        <w:pStyle w:val="a0"/>
        <w:rPr>
          <w:rFonts w:hint="cs"/>
          <w:rtl/>
        </w:rPr>
      </w:pPr>
      <w:r>
        <w:rPr>
          <w:rFonts w:hint="cs"/>
          <w:rtl/>
        </w:rPr>
        <w:t>חבר הכנסת בנלולו, בית-המשפט העליון קבע שמותר לומר כל דבר.</w:t>
      </w:r>
    </w:p>
    <w:p w14:paraId="4E90E22C" w14:textId="77777777" w:rsidR="00000000" w:rsidRDefault="00C43AED">
      <w:pPr>
        <w:pStyle w:val="a0"/>
        <w:rPr>
          <w:rFonts w:hint="cs"/>
          <w:rtl/>
        </w:rPr>
      </w:pPr>
    </w:p>
    <w:p w14:paraId="27417E6A" w14:textId="77777777" w:rsidR="00000000" w:rsidRDefault="00C43AED">
      <w:pPr>
        <w:pStyle w:val="af0"/>
        <w:rPr>
          <w:rtl/>
        </w:rPr>
      </w:pPr>
      <w:bookmarkStart w:id="109" w:name="FS000000549T08_12_2003_17_42_17C"/>
      <w:bookmarkEnd w:id="109"/>
      <w:r>
        <w:rPr>
          <w:rFonts w:hint="eastAsia"/>
          <w:rtl/>
        </w:rPr>
        <w:t>אחמד</w:t>
      </w:r>
      <w:r>
        <w:rPr>
          <w:rtl/>
        </w:rPr>
        <w:t xml:space="preserve"> טיבי (חד"ש-תע"ל):</w:t>
      </w:r>
    </w:p>
    <w:p w14:paraId="169B667A" w14:textId="77777777" w:rsidR="00000000" w:rsidRDefault="00C43AED">
      <w:pPr>
        <w:pStyle w:val="a0"/>
        <w:rPr>
          <w:rFonts w:hint="cs"/>
          <w:rtl/>
        </w:rPr>
      </w:pPr>
    </w:p>
    <w:p w14:paraId="62B7121C" w14:textId="77777777" w:rsidR="00000000" w:rsidRDefault="00C43AED">
      <w:pPr>
        <w:pStyle w:val="a0"/>
        <w:rPr>
          <w:rFonts w:hint="cs"/>
          <w:rtl/>
        </w:rPr>
      </w:pPr>
      <w:r>
        <w:rPr>
          <w:rFonts w:hint="cs"/>
          <w:rtl/>
        </w:rPr>
        <w:t>בכלל זה את האמת.</w:t>
      </w:r>
    </w:p>
    <w:p w14:paraId="243EBA6E" w14:textId="77777777" w:rsidR="00000000" w:rsidRDefault="00C43AED">
      <w:pPr>
        <w:pStyle w:val="a0"/>
        <w:rPr>
          <w:rFonts w:hint="cs"/>
          <w:rtl/>
        </w:rPr>
      </w:pPr>
    </w:p>
    <w:p w14:paraId="1582C3EA" w14:textId="77777777" w:rsidR="00000000" w:rsidRDefault="00C43AED">
      <w:pPr>
        <w:pStyle w:val="af0"/>
        <w:rPr>
          <w:rtl/>
        </w:rPr>
      </w:pPr>
      <w:r>
        <w:rPr>
          <w:rFonts w:hint="eastAsia"/>
          <w:rtl/>
        </w:rPr>
        <w:t>ואסל</w:t>
      </w:r>
      <w:r>
        <w:rPr>
          <w:rtl/>
        </w:rPr>
        <w:t xml:space="preserve"> טאהא (בל"ד):</w:t>
      </w:r>
    </w:p>
    <w:p w14:paraId="54A29317" w14:textId="77777777" w:rsidR="00000000" w:rsidRDefault="00C43AED">
      <w:pPr>
        <w:pStyle w:val="a0"/>
        <w:rPr>
          <w:rFonts w:hint="cs"/>
          <w:rtl/>
        </w:rPr>
      </w:pPr>
    </w:p>
    <w:p w14:paraId="7BF1C433" w14:textId="77777777" w:rsidR="00000000" w:rsidRDefault="00C43AED">
      <w:pPr>
        <w:pStyle w:val="a0"/>
        <w:rPr>
          <w:rFonts w:hint="cs"/>
          <w:rtl/>
        </w:rPr>
      </w:pPr>
      <w:r>
        <w:rPr>
          <w:rFonts w:hint="cs"/>
          <w:rtl/>
        </w:rPr>
        <w:t>אלה העובדות.</w:t>
      </w:r>
    </w:p>
    <w:p w14:paraId="0500D97C" w14:textId="77777777" w:rsidR="00000000" w:rsidRDefault="00C43AED">
      <w:pPr>
        <w:pStyle w:val="-"/>
        <w:rPr>
          <w:rFonts w:hint="cs"/>
          <w:rtl/>
        </w:rPr>
      </w:pPr>
    </w:p>
    <w:p w14:paraId="0CA40E64" w14:textId="77777777" w:rsidR="00000000" w:rsidRDefault="00C43AED">
      <w:pPr>
        <w:pStyle w:val="-"/>
        <w:rPr>
          <w:rtl/>
        </w:rPr>
      </w:pPr>
      <w:r>
        <w:rPr>
          <w:rtl/>
        </w:rPr>
        <w:t>טלב אלסאנע (רע"ם):</w:t>
      </w:r>
    </w:p>
    <w:p w14:paraId="0CC8C97B" w14:textId="77777777" w:rsidR="00000000" w:rsidRDefault="00C43AED">
      <w:pPr>
        <w:pStyle w:val="a0"/>
        <w:rPr>
          <w:rtl/>
        </w:rPr>
      </w:pPr>
    </w:p>
    <w:p w14:paraId="0DE61B2D" w14:textId="77777777" w:rsidR="00000000" w:rsidRDefault="00C43AED">
      <w:pPr>
        <w:pStyle w:val="a0"/>
        <w:rPr>
          <w:rFonts w:hint="cs"/>
          <w:rtl/>
        </w:rPr>
      </w:pPr>
      <w:r>
        <w:rPr>
          <w:rFonts w:hint="cs"/>
          <w:rtl/>
        </w:rPr>
        <w:t>זאת</w:t>
      </w:r>
      <w:r>
        <w:rPr>
          <w:rFonts w:hint="cs"/>
          <w:rtl/>
        </w:rPr>
        <w:t xml:space="preserve"> המציאות, אדוני, לצערי הרב. זה לא רק לומר. </w:t>
      </w:r>
    </w:p>
    <w:p w14:paraId="4FAD3642" w14:textId="77777777" w:rsidR="00000000" w:rsidRDefault="00C43AED">
      <w:pPr>
        <w:pStyle w:val="a0"/>
        <w:rPr>
          <w:rFonts w:hint="cs"/>
          <w:rtl/>
        </w:rPr>
      </w:pPr>
    </w:p>
    <w:p w14:paraId="4307628F" w14:textId="77777777" w:rsidR="00000000" w:rsidRDefault="00C43AED">
      <w:pPr>
        <w:pStyle w:val="af1"/>
        <w:rPr>
          <w:rtl/>
        </w:rPr>
      </w:pPr>
      <w:r>
        <w:rPr>
          <w:rtl/>
        </w:rPr>
        <w:t>היו"ר ראובן ריבלין:</w:t>
      </w:r>
    </w:p>
    <w:p w14:paraId="0D5CE6F6" w14:textId="77777777" w:rsidR="00000000" w:rsidRDefault="00C43AED">
      <w:pPr>
        <w:pStyle w:val="a0"/>
        <w:rPr>
          <w:rtl/>
        </w:rPr>
      </w:pPr>
    </w:p>
    <w:p w14:paraId="40152B22" w14:textId="77777777" w:rsidR="00000000" w:rsidRDefault="00C43AED">
      <w:pPr>
        <w:pStyle w:val="a0"/>
        <w:rPr>
          <w:rFonts w:hint="cs"/>
          <w:rtl/>
        </w:rPr>
      </w:pPr>
      <w:r>
        <w:rPr>
          <w:rFonts w:hint="cs"/>
          <w:rtl/>
        </w:rPr>
        <w:t xml:space="preserve">אתה שואל אותי איך יכול להיות שהוא יאמר? עובדה שהוא אמר. </w:t>
      </w:r>
    </w:p>
    <w:p w14:paraId="072480EF" w14:textId="77777777" w:rsidR="00000000" w:rsidRDefault="00C43AED">
      <w:pPr>
        <w:pStyle w:val="a0"/>
        <w:rPr>
          <w:rtl/>
        </w:rPr>
      </w:pPr>
    </w:p>
    <w:p w14:paraId="1E73128A" w14:textId="77777777" w:rsidR="00000000" w:rsidRDefault="00C43AED">
      <w:pPr>
        <w:pStyle w:val="af0"/>
        <w:rPr>
          <w:rtl/>
        </w:rPr>
      </w:pPr>
      <w:r>
        <w:rPr>
          <w:rtl/>
        </w:rPr>
        <w:t>יוסי שריד (מרצ):</w:t>
      </w:r>
    </w:p>
    <w:p w14:paraId="3F9AF713" w14:textId="77777777" w:rsidR="00000000" w:rsidRDefault="00C43AED">
      <w:pPr>
        <w:pStyle w:val="a0"/>
        <w:rPr>
          <w:rtl/>
        </w:rPr>
      </w:pPr>
    </w:p>
    <w:p w14:paraId="37055D8F" w14:textId="77777777" w:rsidR="00000000" w:rsidRDefault="00C43AED">
      <w:pPr>
        <w:pStyle w:val="a0"/>
        <w:rPr>
          <w:rFonts w:hint="cs"/>
          <w:rtl/>
        </w:rPr>
      </w:pPr>
      <w:r>
        <w:rPr>
          <w:rFonts w:hint="cs"/>
          <w:rtl/>
        </w:rPr>
        <w:t>אבל זה גם נכון.</w:t>
      </w:r>
    </w:p>
    <w:p w14:paraId="63E2FFA1" w14:textId="77777777" w:rsidR="00000000" w:rsidRDefault="00C43AED">
      <w:pPr>
        <w:pStyle w:val="a0"/>
        <w:rPr>
          <w:rFonts w:hint="cs"/>
          <w:rtl/>
        </w:rPr>
      </w:pPr>
    </w:p>
    <w:p w14:paraId="1675A4AC" w14:textId="77777777" w:rsidR="00000000" w:rsidRDefault="00C43AED">
      <w:pPr>
        <w:pStyle w:val="af1"/>
        <w:rPr>
          <w:rtl/>
        </w:rPr>
      </w:pPr>
      <w:r>
        <w:rPr>
          <w:rtl/>
        </w:rPr>
        <w:t>היו"ר ראובן ריבלין:</w:t>
      </w:r>
    </w:p>
    <w:p w14:paraId="3A3B2484" w14:textId="77777777" w:rsidR="00000000" w:rsidRDefault="00C43AED">
      <w:pPr>
        <w:pStyle w:val="a0"/>
        <w:rPr>
          <w:rtl/>
        </w:rPr>
      </w:pPr>
    </w:p>
    <w:p w14:paraId="09F4A11E" w14:textId="77777777" w:rsidR="00000000" w:rsidRDefault="00C43AED">
      <w:pPr>
        <w:pStyle w:val="a0"/>
        <w:rPr>
          <w:rFonts w:hint="cs"/>
          <w:rtl/>
        </w:rPr>
      </w:pPr>
      <w:r>
        <w:rPr>
          <w:rFonts w:hint="cs"/>
          <w:rtl/>
        </w:rPr>
        <w:t xml:space="preserve">אדרבה ואדרבה. </w:t>
      </w:r>
    </w:p>
    <w:p w14:paraId="08D5A21E" w14:textId="77777777" w:rsidR="00000000" w:rsidRDefault="00C43AED">
      <w:pPr>
        <w:pStyle w:val="a0"/>
        <w:rPr>
          <w:rFonts w:hint="cs"/>
          <w:rtl/>
        </w:rPr>
      </w:pPr>
    </w:p>
    <w:p w14:paraId="06B8FE71" w14:textId="77777777" w:rsidR="00000000" w:rsidRDefault="00C43AED">
      <w:pPr>
        <w:pStyle w:val="-"/>
        <w:rPr>
          <w:rtl/>
        </w:rPr>
      </w:pPr>
      <w:bookmarkStart w:id="110" w:name="FS000000549T08_12_2003_17_43_39C"/>
      <w:bookmarkEnd w:id="110"/>
      <w:r>
        <w:rPr>
          <w:rtl/>
        </w:rPr>
        <w:t>טלב אלסאנע (רע"ם):</w:t>
      </w:r>
    </w:p>
    <w:p w14:paraId="0205E89B" w14:textId="77777777" w:rsidR="00000000" w:rsidRDefault="00C43AED">
      <w:pPr>
        <w:pStyle w:val="a0"/>
        <w:rPr>
          <w:rtl/>
        </w:rPr>
      </w:pPr>
    </w:p>
    <w:p w14:paraId="37B93496" w14:textId="77777777" w:rsidR="00000000" w:rsidRDefault="00C43AED">
      <w:pPr>
        <w:pStyle w:val="a0"/>
        <w:rPr>
          <w:rFonts w:hint="cs"/>
          <w:rtl/>
        </w:rPr>
      </w:pPr>
      <w:r>
        <w:rPr>
          <w:rFonts w:hint="cs"/>
          <w:rtl/>
        </w:rPr>
        <w:t xml:space="preserve">לצערי זה גם נכון. </w:t>
      </w:r>
    </w:p>
    <w:p w14:paraId="572333C3" w14:textId="77777777" w:rsidR="00000000" w:rsidRDefault="00C43AED">
      <w:pPr>
        <w:pStyle w:val="a0"/>
        <w:rPr>
          <w:rFonts w:hint="cs"/>
          <w:rtl/>
        </w:rPr>
      </w:pPr>
    </w:p>
    <w:p w14:paraId="7C85A570" w14:textId="77777777" w:rsidR="00000000" w:rsidRDefault="00C43AED">
      <w:pPr>
        <w:pStyle w:val="af0"/>
        <w:rPr>
          <w:rtl/>
        </w:rPr>
      </w:pPr>
      <w:r>
        <w:rPr>
          <w:rFonts w:hint="eastAsia"/>
          <w:rtl/>
        </w:rPr>
        <w:t>אחמד</w:t>
      </w:r>
      <w:r>
        <w:rPr>
          <w:rtl/>
        </w:rPr>
        <w:t xml:space="preserve"> טיבי (חד"ש-תע"ל</w:t>
      </w:r>
      <w:r>
        <w:rPr>
          <w:rtl/>
        </w:rPr>
        <w:t>):</w:t>
      </w:r>
    </w:p>
    <w:p w14:paraId="2E28C594" w14:textId="77777777" w:rsidR="00000000" w:rsidRDefault="00C43AED">
      <w:pPr>
        <w:pStyle w:val="a0"/>
        <w:rPr>
          <w:rFonts w:hint="cs"/>
          <w:rtl/>
        </w:rPr>
      </w:pPr>
    </w:p>
    <w:p w14:paraId="6D309D66" w14:textId="77777777" w:rsidR="00000000" w:rsidRDefault="00C43AED">
      <w:pPr>
        <w:pStyle w:val="a0"/>
        <w:rPr>
          <w:rFonts w:hint="cs"/>
          <w:rtl/>
        </w:rPr>
      </w:pPr>
      <w:r>
        <w:rPr>
          <w:rFonts w:hint="cs"/>
          <w:rtl/>
        </w:rPr>
        <w:t xml:space="preserve">בית-המשפט קבע שאפשר לומר כל דבר, בכלל זה האמת. </w:t>
      </w:r>
    </w:p>
    <w:p w14:paraId="7D133BB3" w14:textId="77777777" w:rsidR="00000000" w:rsidRDefault="00C43AED">
      <w:pPr>
        <w:pStyle w:val="a0"/>
        <w:rPr>
          <w:rFonts w:hint="cs"/>
          <w:rtl/>
        </w:rPr>
      </w:pPr>
    </w:p>
    <w:p w14:paraId="65E646B9" w14:textId="77777777" w:rsidR="00000000" w:rsidRDefault="00C43AED">
      <w:pPr>
        <w:pStyle w:val="-"/>
        <w:rPr>
          <w:rtl/>
        </w:rPr>
      </w:pPr>
      <w:bookmarkStart w:id="111" w:name="FS000000549T08_12_2003_17_44_08C"/>
      <w:bookmarkEnd w:id="111"/>
      <w:r>
        <w:rPr>
          <w:rtl/>
        </w:rPr>
        <w:t>טלב אלסאנע (רע"ם):</w:t>
      </w:r>
    </w:p>
    <w:p w14:paraId="4E341B6C" w14:textId="77777777" w:rsidR="00000000" w:rsidRDefault="00C43AED">
      <w:pPr>
        <w:pStyle w:val="a0"/>
        <w:rPr>
          <w:rtl/>
        </w:rPr>
      </w:pPr>
    </w:p>
    <w:p w14:paraId="400CCD82" w14:textId="77777777" w:rsidR="00000000" w:rsidRDefault="00C43AED">
      <w:pPr>
        <w:pStyle w:val="a0"/>
        <w:rPr>
          <w:rFonts w:hint="cs"/>
          <w:rtl/>
        </w:rPr>
      </w:pPr>
      <w:r>
        <w:rPr>
          <w:rFonts w:hint="cs"/>
          <w:rtl/>
        </w:rPr>
        <w:t xml:space="preserve">הולכים לחזור לשיטה של המבחן הפסיכומטרי, ולמה? כי התקבלו יותר סטודנטים ערבים. זאת עובדה. </w:t>
      </w:r>
    </w:p>
    <w:p w14:paraId="4634D4CF" w14:textId="77777777" w:rsidR="00000000" w:rsidRDefault="00C43AED">
      <w:pPr>
        <w:pStyle w:val="a0"/>
        <w:rPr>
          <w:rFonts w:hint="cs"/>
          <w:rtl/>
        </w:rPr>
      </w:pPr>
    </w:p>
    <w:p w14:paraId="73D4E835" w14:textId="77777777" w:rsidR="00000000" w:rsidRDefault="00C43AED">
      <w:pPr>
        <w:pStyle w:val="af1"/>
        <w:rPr>
          <w:rtl/>
        </w:rPr>
      </w:pPr>
      <w:r>
        <w:rPr>
          <w:rtl/>
        </w:rPr>
        <w:t>היו"ר ראובן ריבלין:</w:t>
      </w:r>
    </w:p>
    <w:p w14:paraId="49DD1F62" w14:textId="77777777" w:rsidR="00000000" w:rsidRDefault="00C43AED">
      <w:pPr>
        <w:pStyle w:val="a0"/>
        <w:rPr>
          <w:rtl/>
        </w:rPr>
      </w:pPr>
    </w:p>
    <w:p w14:paraId="4309BC42" w14:textId="77777777" w:rsidR="00000000" w:rsidRDefault="00C43AED">
      <w:pPr>
        <w:pStyle w:val="a0"/>
        <w:rPr>
          <w:rFonts w:hint="cs"/>
          <w:rtl/>
        </w:rPr>
      </w:pPr>
      <w:r>
        <w:rPr>
          <w:rFonts w:hint="cs"/>
          <w:rtl/>
        </w:rPr>
        <w:t xml:space="preserve">זאת אופציה. </w:t>
      </w:r>
    </w:p>
    <w:p w14:paraId="6787F8A8" w14:textId="77777777" w:rsidR="00000000" w:rsidRDefault="00C43AED">
      <w:pPr>
        <w:pStyle w:val="a0"/>
        <w:rPr>
          <w:rFonts w:hint="cs"/>
          <w:rtl/>
        </w:rPr>
      </w:pPr>
    </w:p>
    <w:p w14:paraId="665B2636" w14:textId="77777777" w:rsidR="00000000" w:rsidRDefault="00C43AED">
      <w:pPr>
        <w:pStyle w:val="-"/>
        <w:rPr>
          <w:rtl/>
        </w:rPr>
      </w:pPr>
      <w:bookmarkStart w:id="112" w:name="FS000000549T08_12_2003_17_44_41C"/>
      <w:bookmarkEnd w:id="112"/>
      <w:r>
        <w:rPr>
          <w:rtl/>
        </w:rPr>
        <w:t>טלב אלסאנע (רע"ם):</w:t>
      </w:r>
    </w:p>
    <w:p w14:paraId="51D5D602" w14:textId="77777777" w:rsidR="00000000" w:rsidRDefault="00C43AED">
      <w:pPr>
        <w:pStyle w:val="a0"/>
        <w:rPr>
          <w:rtl/>
        </w:rPr>
      </w:pPr>
    </w:p>
    <w:p w14:paraId="137FF640" w14:textId="77777777" w:rsidR="00000000" w:rsidRDefault="00C43AED">
      <w:pPr>
        <w:pStyle w:val="a0"/>
        <w:rPr>
          <w:rFonts w:hint="cs"/>
          <w:rtl/>
        </w:rPr>
      </w:pPr>
      <w:r>
        <w:rPr>
          <w:rFonts w:hint="cs"/>
          <w:rtl/>
        </w:rPr>
        <w:t>זאת לא אופציה. מתחילים לעשות התאמה בין</w:t>
      </w:r>
      <w:r>
        <w:rPr>
          <w:rFonts w:hint="cs"/>
          <w:rtl/>
        </w:rPr>
        <w:t xml:space="preserve"> שני הדברים. </w:t>
      </w:r>
    </w:p>
    <w:p w14:paraId="2F16C1D4" w14:textId="77777777" w:rsidR="00000000" w:rsidRDefault="00C43AED">
      <w:pPr>
        <w:pStyle w:val="a0"/>
        <w:rPr>
          <w:rFonts w:hint="cs"/>
          <w:rtl/>
        </w:rPr>
      </w:pPr>
    </w:p>
    <w:p w14:paraId="1716ADEC" w14:textId="77777777" w:rsidR="00000000" w:rsidRDefault="00C43AED">
      <w:pPr>
        <w:pStyle w:val="af1"/>
        <w:rPr>
          <w:rtl/>
        </w:rPr>
      </w:pPr>
      <w:r>
        <w:rPr>
          <w:rtl/>
        </w:rPr>
        <w:t>היו"ר ראובן ריבלין:</w:t>
      </w:r>
    </w:p>
    <w:p w14:paraId="5C1AEA49" w14:textId="77777777" w:rsidR="00000000" w:rsidRDefault="00C43AED">
      <w:pPr>
        <w:pStyle w:val="a0"/>
        <w:rPr>
          <w:rtl/>
        </w:rPr>
      </w:pPr>
    </w:p>
    <w:p w14:paraId="0F9ACB2A" w14:textId="77777777" w:rsidR="00000000" w:rsidRDefault="00C43AED">
      <w:pPr>
        <w:pStyle w:val="a0"/>
        <w:rPr>
          <w:rFonts w:hint="cs"/>
          <w:rtl/>
        </w:rPr>
      </w:pPr>
      <w:r>
        <w:rPr>
          <w:rFonts w:hint="cs"/>
          <w:rtl/>
        </w:rPr>
        <w:t xml:space="preserve">סגן השרה שמע את הדבר שאמרת והוא ודאי ישיב עליו. הרי אם אדוני היה עומד פה ולא היה סגן שר שמשיב - אני בכלל לא דואג, אני יודע שאדוני יושב פה. </w:t>
      </w:r>
    </w:p>
    <w:p w14:paraId="4070B92A" w14:textId="77777777" w:rsidR="00000000" w:rsidRDefault="00C43AED">
      <w:pPr>
        <w:pStyle w:val="a0"/>
        <w:rPr>
          <w:rFonts w:hint="cs"/>
          <w:rtl/>
        </w:rPr>
      </w:pPr>
    </w:p>
    <w:p w14:paraId="3F7C4EDC" w14:textId="77777777" w:rsidR="00000000" w:rsidRDefault="00C43AED">
      <w:pPr>
        <w:pStyle w:val="af0"/>
        <w:rPr>
          <w:rtl/>
        </w:rPr>
      </w:pPr>
      <w:r>
        <w:rPr>
          <w:rFonts w:hint="eastAsia"/>
          <w:rtl/>
        </w:rPr>
        <w:t>סגן</w:t>
      </w:r>
      <w:r>
        <w:rPr>
          <w:rtl/>
        </w:rPr>
        <w:t xml:space="preserve"> שרת החינוך, התרבות והספורט צבי הנדל:</w:t>
      </w:r>
    </w:p>
    <w:p w14:paraId="1EEA1628" w14:textId="77777777" w:rsidR="00000000" w:rsidRDefault="00C43AED">
      <w:pPr>
        <w:pStyle w:val="a0"/>
        <w:rPr>
          <w:rFonts w:hint="cs"/>
          <w:rtl/>
        </w:rPr>
      </w:pPr>
    </w:p>
    <w:p w14:paraId="1560B3E8" w14:textId="77777777" w:rsidR="00000000" w:rsidRDefault="00C43AED">
      <w:pPr>
        <w:pStyle w:val="a0"/>
        <w:rPr>
          <w:rFonts w:hint="cs"/>
          <w:rtl/>
        </w:rPr>
      </w:pPr>
      <w:r>
        <w:rPr>
          <w:rFonts w:hint="cs"/>
          <w:rtl/>
        </w:rPr>
        <w:t xml:space="preserve">כל מלה, כל מלה. </w:t>
      </w:r>
    </w:p>
    <w:p w14:paraId="39E287AD" w14:textId="77777777" w:rsidR="00000000" w:rsidRDefault="00C43AED">
      <w:pPr>
        <w:pStyle w:val="a0"/>
        <w:rPr>
          <w:rFonts w:hint="cs"/>
          <w:rtl/>
        </w:rPr>
      </w:pPr>
    </w:p>
    <w:p w14:paraId="427BBAC2" w14:textId="77777777" w:rsidR="00000000" w:rsidRDefault="00C43AED">
      <w:pPr>
        <w:pStyle w:val="af1"/>
        <w:rPr>
          <w:rtl/>
        </w:rPr>
      </w:pPr>
      <w:r>
        <w:rPr>
          <w:rtl/>
        </w:rPr>
        <w:t>היו"ר ראובן ריבלין:</w:t>
      </w:r>
    </w:p>
    <w:p w14:paraId="1FB8862F" w14:textId="77777777" w:rsidR="00000000" w:rsidRDefault="00C43AED">
      <w:pPr>
        <w:pStyle w:val="a0"/>
        <w:rPr>
          <w:rtl/>
        </w:rPr>
      </w:pPr>
    </w:p>
    <w:p w14:paraId="05008D86" w14:textId="77777777" w:rsidR="00000000" w:rsidRDefault="00C43AED">
      <w:pPr>
        <w:pStyle w:val="a0"/>
        <w:rPr>
          <w:rFonts w:hint="cs"/>
          <w:rtl/>
        </w:rPr>
      </w:pPr>
      <w:r>
        <w:rPr>
          <w:rFonts w:hint="cs"/>
          <w:rtl/>
        </w:rPr>
        <w:t xml:space="preserve">חבר הכנסת בנלולו דואג ואני אמרתי לו: אל תדאג. </w:t>
      </w:r>
    </w:p>
    <w:p w14:paraId="0141F5FF" w14:textId="77777777" w:rsidR="00000000" w:rsidRDefault="00C43AED">
      <w:pPr>
        <w:pStyle w:val="a0"/>
        <w:rPr>
          <w:rFonts w:hint="cs"/>
          <w:rtl/>
        </w:rPr>
      </w:pPr>
    </w:p>
    <w:p w14:paraId="5A86E079" w14:textId="77777777" w:rsidR="00000000" w:rsidRDefault="00C43AED">
      <w:pPr>
        <w:pStyle w:val="af0"/>
        <w:rPr>
          <w:rtl/>
        </w:rPr>
      </w:pPr>
      <w:r>
        <w:rPr>
          <w:rFonts w:hint="eastAsia"/>
          <w:rtl/>
        </w:rPr>
        <w:t>עסאם</w:t>
      </w:r>
      <w:r>
        <w:rPr>
          <w:rtl/>
        </w:rPr>
        <w:t xml:space="preserve"> מח'ול (חד"ש-תע"ל):</w:t>
      </w:r>
    </w:p>
    <w:p w14:paraId="035E5B94" w14:textId="77777777" w:rsidR="00000000" w:rsidRDefault="00C43AED">
      <w:pPr>
        <w:pStyle w:val="a0"/>
        <w:rPr>
          <w:rFonts w:hint="cs"/>
          <w:rtl/>
        </w:rPr>
      </w:pPr>
    </w:p>
    <w:p w14:paraId="55EBDEA2" w14:textId="77777777" w:rsidR="00000000" w:rsidRDefault="00C43AED">
      <w:pPr>
        <w:pStyle w:val="a0"/>
        <w:rPr>
          <w:rFonts w:hint="cs"/>
          <w:rtl/>
        </w:rPr>
      </w:pPr>
      <w:r>
        <w:rPr>
          <w:rFonts w:hint="cs"/>
          <w:rtl/>
        </w:rPr>
        <w:t xml:space="preserve">כדאי שתדאג למצב, אדוני היושב-ראש. אדם הגון כמוך צריך לדאוג. </w:t>
      </w:r>
    </w:p>
    <w:p w14:paraId="54C8CA96" w14:textId="77777777" w:rsidR="00000000" w:rsidRDefault="00C43AED">
      <w:pPr>
        <w:pStyle w:val="a0"/>
        <w:rPr>
          <w:rFonts w:hint="cs"/>
          <w:rtl/>
        </w:rPr>
      </w:pPr>
    </w:p>
    <w:p w14:paraId="3610BF40" w14:textId="77777777" w:rsidR="00000000" w:rsidRDefault="00C43AED">
      <w:pPr>
        <w:pStyle w:val="af1"/>
        <w:rPr>
          <w:rtl/>
        </w:rPr>
      </w:pPr>
      <w:r>
        <w:rPr>
          <w:rtl/>
        </w:rPr>
        <w:t>היו"ר ראובן ריבלין:</w:t>
      </w:r>
    </w:p>
    <w:p w14:paraId="3B85BD29" w14:textId="77777777" w:rsidR="00000000" w:rsidRDefault="00C43AED">
      <w:pPr>
        <w:pStyle w:val="a0"/>
        <w:rPr>
          <w:rtl/>
        </w:rPr>
      </w:pPr>
    </w:p>
    <w:p w14:paraId="14B6AF9B" w14:textId="77777777" w:rsidR="00000000" w:rsidRDefault="00C43AED">
      <w:pPr>
        <w:pStyle w:val="a0"/>
        <w:rPr>
          <w:rFonts w:hint="cs"/>
          <w:rtl/>
        </w:rPr>
      </w:pPr>
      <w:r>
        <w:rPr>
          <w:rFonts w:hint="cs"/>
          <w:rtl/>
        </w:rPr>
        <w:t>קודם כול, תמיד אסור שיהיה, חלילה, שיש שני אנשים ברמה שווה ומפלים אחד מהם על בסיס לאום. זה חמור מאו</w:t>
      </w:r>
      <w:r>
        <w:rPr>
          <w:rFonts w:hint="cs"/>
          <w:rtl/>
        </w:rPr>
        <w:t xml:space="preserve">ד. השאלה היא אם צריך להעדיף מישהו ברמה יותר נמוכה בגלל נושא הלאום. זאת שאלה גם במדינה שהיא כולה דמוקרטית, אבל יש גם העדפות שיכולות להיות. נשמע את סגן השרה ואז נוכל לדון. </w:t>
      </w:r>
    </w:p>
    <w:p w14:paraId="3F7B7B64" w14:textId="77777777" w:rsidR="00000000" w:rsidRDefault="00C43AED">
      <w:pPr>
        <w:pStyle w:val="a0"/>
        <w:rPr>
          <w:rFonts w:hint="cs"/>
          <w:rtl/>
        </w:rPr>
      </w:pPr>
    </w:p>
    <w:p w14:paraId="7F397A00" w14:textId="77777777" w:rsidR="00000000" w:rsidRDefault="00C43AED">
      <w:pPr>
        <w:pStyle w:val="af0"/>
        <w:rPr>
          <w:rtl/>
        </w:rPr>
      </w:pPr>
      <w:r>
        <w:rPr>
          <w:rFonts w:hint="eastAsia"/>
          <w:rtl/>
        </w:rPr>
        <w:t>עסאם</w:t>
      </w:r>
      <w:r>
        <w:rPr>
          <w:rtl/>
        </w:rPr>
        <w:t xml:space="preserve"> מח'ול (חד"ש-תע"ל):</w:t>
      </w:r>
    </w:p>
    <w:p w14:paraId="5B0A4790" w14:textId="77777777" w:rsidR="00000000" w:rsidRDefault="00C43AED">
      <w:pPr>
        <w:pStyle w:val="a0"/>
        <w:rPr>
          <w:rFonts w:hint="cs"/>
          <w:rtl/>
        </w:rPr>
      </w:pPr>
    </w:p>
    <w:p w14:paraId="34683901" w14:textId="77777777" w:rsidR="00000000" w:rsidRDefault="00C43AED">
      <w:pPr>
        <w:pStyle w:val="a0"/>
        <w:rPr>
          <w:rFonts w:hint="cs"/>
          <w:rtl/>
        </w:rPr>
      </w:pPr>
      <w:r>
        <w:rPr>
          <w:rFonts w:hint="cs"/>
          <w:rtl/>
        </w:rPr>
        <w:t xml:space="preserve">לא על זה הוויכוח. זה לא הנושא בכלל. </w:t>
      </w:r>
    </w:p>
    <w:p w14:paraId="1D5F9F1A" w14:textId="77777777" w:rsidR="00000000" w:rsidRDefault="00C43AED">
      <w:pPr>
        <w:pStyle w:val="a0"/>
        <w:rPr>
          <w:rFonts w:hint="cs"/>
          <w:rtl/>
        </w:rPr>
      </w:pPr>
    </w:p>
    <w:p w14:paraId="786763B6" w14:textId="77777777" w:rsidR="00000000" w:rsidRDefault="00C43AED">
      <w:pPr>
        <w:pStyle w:val="af0"/>
        <w:rPr>
          <w:rtl/>
        </w:rPr>
      </w:pPr>
      <w:r>
        <w:rPr>
          <w:rFonts w:hint="eastAsia"/>
          <w:rtl/>
        </w:rPr>
        <w:t>יוסי</w:t>
      </w:r>
      <w:r>
        <w:rPr>
          <w:rtl/>
        </w:rPr>
        <w:t xml:space="preserve"> שריד (מרצ):</w:t>
      </w:r>
    </w:p>
    <w:p w14:paraId="316930F5" w14:textId="77777777" w:rsidR="00000000" w:rsidRDefault="00C43AED">
      <w:pPr>
        <w:pStyle w:val="a0"/>
        <w:rPr>
          <w:rFonts w:hint="cs"/>
          <w:rtl/>
        </w:rPr>
      </w:pPr>
    </w:p>
    <w:p w14:paraId="2B87F9F3" w14:textId="77777777" w:rsidR="00000000" w:rsidRDefault="00C43AED">
      <w:pPr>
        <w:pStyle w:val="a0"/>
        <w:rPr>
          <w:rFonts w:hint="cs"/>
          <w:rtl/>
        </w:rPr>
      </w:pPr>
      <w:r>
        <w:rPr>
          <w:rFonts w:hint="cs"/>
          <w:rtl/>
        </w:rPr>
        <w:t>אדו</w:t>
      </w:r>
      <w:r>
        <w:rPr>
          <w:rFonts w:hint="cs"/>
          <w:rtl/>
        </w:rPr>
        <w:t xml:space="preserve">ני היושב-ראש, סגן השרה לא יודע שום דבר. </w:t>
      </w:r>
    </w:p>
    <w:p w14:paraId="1A8CBC0B" w14:textId="77777777" w:rsidR="00000000" w:rsidRDefault="00C43AED">
      <w:pPr>
        <w:pStyle w:val="a0"/>
        <w:rPr>
          <w:rFonts w:hint="cs"/>
          <w:rtl/>
        </w:rPr>
      </w:pPr>
    </w:p>
    <w:p w14:paraId="2416A087" w14:textId="77777777" w:rsidR="00000000" w:rsidRDefault="00C43AED">
      <w:pPr>
        <w:pStyle w:val="af1"/>
        <w:rPr>
          <w:rtl/>
        </w:rPr>
      </w:pPr>
      <w:r>
        <w:rPr>
          <w:rtl/>
        </w:rPr>
        <w:t>היו"ר ראובן ריבלין:</w:t>
      </w:r>
    </w:p>
    <w:p w14:paraId="13192D2B" w14:textId="77777777" w:rsidR="00000000" w:rsidRDefault="00C43AED">
      <w:pPr>
        <w:pStyle w:val="a0"/>
        <w:rPr>
          <w:rtl/>
        </w:rPr>
      </w:pPr>
    </w:p>
    <w:p w14:paraId="47E68118" w14:textId="77777777" w:rsidR="00000000" w:rsidRDefault="00C43AED">
      <w:pPr>
        <w:pStyle w:val="a0"/>
        <w:rPr>
          <w:rFonts w:hint="cs"/>
          <w:rtl/>
        </w:rPr>
      </w:pPr>
      <w:r>
        <w:rPr>
          <w:rFonts w:hint="cs"/>
          <w:rtl/>
        </w:rPr>
        <w:t>למה אדוני אומר? למה אדוני אומר? למה? למה אדוני אומר דבר כזה?</w:t>
      </w:r>
    </w:p>
    <w:p w14:paraId="70F35194" w14:textId="77777777" w:rsidR="00000000" w:rsidRDefault="00C43AED">
      <w:pPr>
        <w:pStyle w:val="a0"/>
        <w:rPr>
          <w:rFonts w:hint="cs"/>
          <w:rtl/>
        </w:rPr>
      </w:pPr>
    </w:p>
    <w:p w14:paraId="418D8F21" w14:textId="77777777" w:rsidR="00000000" w:rsidRDefault="00C43AED">
      <w:pPr>
        <w:pStyle w:val="af0"/>
        <w:rPr>
          <w:rtl/>
        </w:rPr>
      </w:pPr>
      <w:r>
        <w:rPr>
          <w:rFonts w:hint="eastAsia"/>
          <w:rtl/>
        </w:rPr>
        <w:t>סגן</w:t>
      </w:r>
      <w:r>
        <w:rPr>
          <w:rtl/>
        </w:rPr>
        <w:t xml:space="preserve"> שרת החינוך, התרבות והספורט צבי הנדל:</w:t>
      </w:r>
    </w:p>
    <w:p w14:paraId="6EB8C245" w14:textId="77777777" w:rsidR="00000000" w:rsidRDefault="00C43AED">
      <w:pPr>
        <w:pStyle w:val="a0"/>
        <w:rPr>
          <w:rFonts w:hint="cs"/>
          <w:rtl/>
        </w:rPr>
      </w:pPr>
    </w:p>
    <w:p w14:paraId="4101D6BD" w14:textId="77777777" w:rsidR="00000000" w:rsidRDefault="00C43AED">
      <w:pPr>
        <w:pStyle w:val="a0"/>
        <w:rPr>
          <w:rFonts w:hint="cs"/>
          <w:rtl/>
        </w:rPr>
      </w:pPr>
      <w:r>
        <w:rPr>
          <w:rFonts w:hint="cs"/>
          <w:rtl/>
        </w:rPr>
        <w:t xml:space="preserve">רק הוא יודע. </w:t>
      </w:r>
    </w:p>
    <w:p w14:paraId="7E97EC4B" w14:textId="77777777" w:rsidR="00000000" w:rsidRDefault="00C43AED">
      <w:pPr>
        <w:pStyle w:val="a0"/>
        <w:rPr>
          <w:rFonts w:hint="cs"/>
          <w:rtl/>
        </w:rPr>
      </w:pPr>
    </w:p>
    <w:p w14:paraId="2550FF12" w14:textId="77777777" w:rsidR="00000000" w:rsidRDefault="00C43AED">
      <w:pPr>
        <w:pStyle w:val="af0"/>
        <w:rPr>
          <w:rtl/>
        </w:rPr>
      </w:pPr>
      <w:r>
        <w:rPr>
          <w:rFonts w:hint="eastAsia"/>
          <w:rtl/>
        </w:rPr>
        <w:t>יוסי</w:t>
      </w:r>
      <w:r>
        <w:rPr>
          <w:rtl/>
        </w:rPr>
        <w:t xml:space="preserve"> שריד (מרצ):</w:t>
      </w:r>
    </w:p>
    <w:p w14:paraId="2F5618E7" w14:textId="77777777" w:rsidR="00000000" w:rsidRDefault="00C43AED">
      <w:pPr>
        <w:pStyle w:val="a0"/>
        <w:rPr>
          <w:rFonts w:hint="cs"/>
          <w:rtl/>
        </w:rPr>
      </w:pPr>
    </w:p>
    <w:p w14:paraId="150614B6" w14:textId="77777777" w:rsidR="00000000" w:rsidRDefault="00C43AED">
      <w:pPr>
        <w:pStyle w:val="a0"/>
        <w:rPr>
          <w:rFonts w:hint="cs"/>
          <w:rtl/>
        </w:rPr>
      </w:pPr>
      <w:r>
        <w:rPr>
          <w:rFonts w:hint="cs"/>
          <w:rtl/>
        </w:rPr>
        <w:t>צלצל יושב-ראש ועד ראשי האוניברסיטאות לשרת החינוך ואמר לה</w:t>
      </w:r>
      <w:r>
        <w:rPr>
          <w:rFonts w:hint="cs"/>
          <w:rtl/>
        </w:rPr>
        <w:t>: קרה דבר איום ונורא, התקבלו יותר מדי סטודנטים ערבים. זאת האמת.</w:t>
      </w:r>
    </w:p>
    <w:p w14:paraId="255545D6" w14:textId="77777777" w:rsidR="00000000" w:rsidRDefault="00C43AED">
      <w:pPr>
        <w:pStyle w:val="a0"/>
        <w:rPr>
          <w:rFonts w:hint="cs"/>
          <w:rtl/>
        </w:rPr>
      </w:pPr>
    </w:p>
    <w:p w14:paraId="5364F3AA" w14:textId="77777777" w:rsidR="00000000" w:rsidRDefault="00C43AED">
      <w:pPr>
        <w:pStyle w:val="af1"/>
        <w:rPr>
          <w:rtl/>
        </w:rPr>
      </w:pPr>
      <w:r>
        <w:rPr>
          <w:rtl/>
        </w:rPr>
        <w:t>היו"ר ראובן ריבלין:</w:t>
      </w:r>
    </w:p>
    <w:p w14:paraId="62E4A130" w14:textId="77777777" w:rsidR="00000000" w:rsidRDefault="00C43AED">
      <w:pPr>
        <w:pStyle w:val="a0"/>
        <w:rPr>
          <w:rtl/>
        </w:rPr>
      </w:pPr>
    </w:p>
    <w:p w14:paraId="7808A5DF" w14:textId="77777777" w:rsidR="00000000" w:rsidRDefault="00C43AED">
      <w:pPr>
        <w:pStyle w:val="a0"/>
        <w:rPr>
          <w:rFonts w:hint="cs"/>
          <w:rtl/>
        </w:rPr>
      </w:pPr>
      <w:r>
        <w:rPr>
          <w:rFonts w:hint="cs"/>
          <w:rtl/>
        </w:rPr>
        <w:t xml:space="preserve">את זה אמר חבר הכנסת טלב אלסאנע. </w:t>
      </w:r>
    </w:p>
    <w:p w14:paraId="7ED04A61" w14:textId="77777777" w:rsidR="00000000" w:rsidRDefault="00C43AED">
      <w:pPr>
        <w:pStyle w:val="a0"/>
        <w:rPr>
          <w:rFonts w:hint="cs"/>
          <w:rtl/>
        </w:rPr>
      </w:pPr>
    </w:p>
    <w:p w14:paraId="17C25A82" w14:textId="77777777" w:rsidR="00000000" w:rsidRDefault="00C43AED">
      <w:pPr>
        <w:pStyle w:val="-"/>
        <w:rPr>
          <w:rtl/>
        </w:rPr>
      </w:pPr>
      <w:bookmarkStart w:id="113" w:name="FS000000549T08_12_2003_17_53_15C"/>
      <w:bookmarkEnd w:id="113"/>
      <w:r>
        <w:rPr>
          <w:rtl/>
        </w:rPr>
        <w:t>טלב אלסאנע (רע"ם):</w:t>
      </w:r>
    </w:p>
    <w:p w14:paraId="1616FD07" w14:textId="77777777" w:rsidR="00000000" w:rsidRDefault="00C43AED">
      <w:pPr>
        <w:pStyle w:val="a0"/>
        <w:rPr>
          <w:rtl/>
        </w:rPr>
      </w:pPr>
    </w:p>
    <w:p w14:paraId="0AF5BA2E" w14:textId="77777777" w:rsidR="00000000" w:rsidRDefault="00C43AED">
      <w:pPr>
        <w:pStyle w:val="a0"/>
        <w:rPr>
          <w:rFonts w:hint="cs"/>
          <w:rtl/>
        </w:rPr>
      </w:pPr>
      <w:r>
        <w:rPr>
          <w:rFonts w:hint="cs"/>
          <w:rtl/>
        </w:rPr>
        <w:t xml:space="preserve">כן, זאת העובדה. זה שאני אומר את העובדות האלה לא מבטל את התוקף שלהן. </w:t>
      </w:r>
    </w:p>
    <w:p w14:paraId="0FF438E0" w14:textId="77777777" w:rsidR="00000000" w:rsidRDefault="00C43AED">
      <w:pPr>
        <w:pStyle w:val="a0"/>
        <w:rPr>
          <w:rFonts w:hint="cs"/>
          <w:rtl/>
        </w:rPr>
      </w:pPr>
    </w:p>
    <w:p w14:paraId="2736ABC3" w14:textId="77777777" w:rsidR="00000000" w:rsidRDefault="00C43AED">
      <w:pPr>
        <w:pStyle w:val="af0"/>
        <w:rPr>
          <w:rtl/>
        </w:rPr>
      </w:pPr>
      <w:r>
        <w:rPr>
          <w:rFonts w:hint="eastAsia"/>
          <w:rtl/>
        </w:rPr>
        <w:t>עסאם</w:t>
      </w:r>
      <w:r>
        <w:rPr>
          <w:rtl/>
        </w:rPr>
        <w:t xml:space="preserve"> מח'ול (חד"ש-תע"ל):</w:t>
      </w:r>
    </w:p>
    <w:p w14:paraId="77682F21" w14:textId="77777777" w:rsidR="00000000" w:rsidRDefault="00C43AED">
      <w:pPr>
        <w:pStyle w:val="a0"/>
        <w:rPr>
          <w:rFonts w:hint="cs"/>
          <w:rtl/>
        </w:rPr>
      </w:pPr>
    </w:p>
    <w:p w14:paraId="72E4F647" w14:textId="77777777" w:rsidR="00000000" w:rsidRDefault="00C43AED">
      <w:pPr>
        <w:pStyle w:val="a0"/>
        <w:rPr>
          <w:rFonts w:hint="cs"/>
          <w:rtl/>
        </w:rPr>
      </w:pPr>
      <w:r>
        <w:rPr>
          <w:rFonts w:hint="cs"/>
          <w:rtl/>
        </w:rPr>
        <w:t>סגן השרה לא רוצה לשמו</w:t>
      </w:r>
      <w:r>
        <w:rPr>
          <w:rFonts w:hint="cs"/>
          <w:rtl/>
        </w:rPr>
        <w:t>ע את האמת.</w:t>
      </w:r>
    </w:p>
    <w:p w14:paraId="54C8F435" w14:textId="77777777" w:rsidR="00000000" w:rsidRDefault="00C43AED">
      <w:pPr>
        <w:pStyle w:val="a0"/>
        <w:rPr>
          <w:rFonts w:hint="cs"/>
          <w:rtl/>
        </w:rPr>
      </w:pPr>
    </w:p>
    <w:p w14:paraId="3C4D7D2E" w14:textId="77777777" w:rsidR="00000000" w:rsidRDefault="00C43AED">
      <w:pPr>
        <w:pStyle w:val="af1"/>
        <w:rPr>
          <w:rtl/>
        </w:rPr>
      </w:pPr>
      <w:r>
        <w:rPr>
          <w:rtl/>
        </w:rPr>
        <w:t>היו"ר ראובן ריבלין:</w:t>
      </w:r>
    </w:p>
    <w:p w14:paraId="03C82515" w14:textId="77777777" w:rsidR="00000000" w:rsidRDefault="00C43AED">
      <w:pPr>
        <w:pStyle w:val="a0"/>
        <w:rPr>
          <w:rtl/>
        </w:rPr>
      </w:pPr>
    </w:p>
    <w:p w14:paraId="3043422A" w14:textId="77777777" w:rsidR="00000000" w:rsidRDefault="00C43AED">
      <w:pPr>
        <w:pStyle w:val="a0"/>
        <w:rPr>
          <w:rFonts w:hint="cs"/>
          <w:rtl/>
        </w:rPr>
      </w:pPr>
      <w:r>
        <w:rPr>
          <w:rFonts w:hint="cs"/>
          <w:rtl/>
        </w:rPr>
        <w:t xml:space="preserve">רבותי, חבר הכנסת טלב אלסאנע אמר את זה, חבר הכנסת שריד חזר על מה שאמר טלב אלסאנע. סגן השרה ישיב, ולאחר מכן יש דיון. חבר הכנסת מח'ול, הרי פה נמצאים סטודנטים מעולים באוניברסיטאות, שהם גם חברי כנסת, והם לא יהודים. הם חברי כנסת </w:t>
      </w:r>
      <w:r>
        <w:rPr>
          <w:rFonts w:hint="cs"/>
          <w:rtl/>
        </w:rPr>
        <w:t xml:space="preserve">מצוינים. יש סטודנטים מעולים פה. יש גם דוקטורים, יש גם פרופסורים. מה קרה? אדוני רצה שייתנו לו לסיים את האוניברסיטה כיוון שהוא ערבי? הוא רצה לסיים כיוון שהוא מצוין. זה הכול, לא? </w:t>
      </w:r>
    </w:p>
    <w:p w14:paraId="1F4E0D31" w14:textId="77777777" w:rsidR="00000000" w:rsidRDefault="00C43AED">
      <w:pPr>
        <w:pStyle w:val="a0"/>
        <w:rPr>
          <w:rFonts w:hint="cs"/>
          <w:rtl/>
        </w:rPr>
      </w:pPr>
    </w:p>
    <w:p w14:paraId="105CD2AA" w14:textId="77777777" w:rsidR="00000000" w:rsidRDefault="00C43AED">
      <w:pPr>
        <w:pStyle w:val="af0"/>
        <w:rPr>
          <w:rtl/>
        </w:rPr>
      </w:pPr>
      <w:r>
        <w:rPr>
          <w:rFonts w:hint="eastAsia"/>
          <w:rtl/>
        </w:rPr>
        <w:t>עסאם</w:t>
      </w:r>
      <w:r>
        <w:rPr>
          <w:rtl/>
        </w:rPr>
        <w:t xml:space="preserve"> מח'ול (חד"ש-תע"ל):</w:t>
      </w:r>
    </w:p>
    <w:p w14:paraId="540A90A2" w14:textId="77777777" w:rsidR="00000000" w:rsidRDefault="00C43AED">
      <w:pPr>
        <w:pStyle w:val="a0"/>
        <w:rPr>
          <w:rFonts w:hint="cs"/>
          <w:rtl/>
        </w:rPr>
      </w:pPr>
    </w:p>
    <w:p w14:paraId="345B7EA1" w14:textId="77777777" w:rsidR="00000000" w:rsidRDefault="00C43AED">
      <w:pPr>
        <w:pStyle w:val="a0"/>
        <w:rPr>
          <w:rFonts w:hint="cs"/>
          <w:rtl/>
        </w:rPr>
      </w:pPr>
      <w:r>
        <w:rPr>
          <w:rFonts w:hint="cs"/>
          <w:rtl/>
        </w:rPr>
        <w:t xml:space="preserve">לא, השאלה היא למה ביטלו. אין שום הסבר. </w:t>
      </w:r>
    </w:p>
    <w:p w14:paraId="3515AFEB" w14:textId="77777777" w:rsidR="00000000" w:rsidRDefault="00C43AED">
      <w:pPr>
        <w:pStyle w:val="a0"/>
        <w:rPr>
          <w:rFonts w:hint="cs"/>
          <w:rtl/>
        </w:rPr>
      </w:pPr>
    </w:p>
    <w:p w14:paraId="1C0AA483" w14:textId="77777777" w:rsidR="00000000" w:rsidRDefault="00C43AED">
      <w:pPr>
        <w:pStyle w:val="af1"/>
        <w:rPr>
          <w:rtl/>
        </w:rPr>
      </w:pPr>
      <w:r>
        <w:rPr>
          <w:rtl/>
        </w:rPr>
        <w:t xml:space="preserve">היו"ר ראובן </w:t>
      </w:r>
      <w:r>
        <w:rPr>
          <w:rtl/>
        </w:rPr>
        <w:t>ריבלין:</w:t>
      </w:r>
    </w:p>
    <w:p w14:paraId="5F55FCC5" w14:textId="77777777" w:rsidR="00000000" w:rsidRDefault="00C43AED">
      <w:pPr>
        <w:pStyle w:val="a0"/>
        <w:ind w:firstLine="0"/>
        <w:rPr>
          <w:rFonts w:hint="cs"/>
          <w:rtl/>
        </w:rPr>
      </w:pPr>
      <w:r>
        <w:rPr>
          <w:rFonts w:hint="cs"/>
          <w:rtl/>
        </w:rPr>
        <w:tab/>
      </w:r>
    </w:p>
    <w:p w14:paraId="00CF00D7" w14:textId="77777777" w:rsidR="00000000" w:rsidRDefault="00C43AED">
      <w:pPr>
        <w:pStyle w:val="a0"/>
        <w:rPr>
          <w:rFonts w:hint="cs"/>
          <w:rtl/>
        </w:rPr>
      </w:pPr>
      <w:r>
        <w:rPr>
          <w:rFonts w:hint="cs"/>
          <w:rtl/>
        </w:rPr>
        <w:t xml:space="preserve">זאת בהחלט שאלה לגיטימית שהעלה חבר הכנסת טלב אלסאנע, ואם היא אמת, ודאי סגן השרה יתייחס אליה. אם היא לא אמת, הוא ודאי יאמר. חבר הכנסת בנלולו מתפלא איך אני מאפשר לומר זאת. הנה, למה לך להתפלא? הנה, אפשרתי לו לומר זאת. </w:t>
      </w:r>
    </w:p>
    <w:p w14:paraId="205FE178" w14:textId="77777777" w:rsidR="00000000" w:rsidRDefault="00C43AED">
      <w:pPr>
        <w:pStyle w:val="a0"/>
        <w:rPr>
          <w:rFonts w:hint="cs"/>
          <w:rtl/>
        </w:rPr>
      </w:pPr>
    </w:p>
    <w:p w14:paraId="19597643" w14:textId="77777777" w:rsidR="00000000" w:rsidRDefault="00C43AED">
      <w:pPr>
        <w:pStyle w:val="af0"/>
        <w:rPr>
          <w:rtl/>
        </w:rPr>
      </w:pPr>
      <w:r>
        <w:rPr>
          <w:rFonts w:hint="eastAsia"/>
          <w:rtl/>
        </w:rPr>
        <w:t>אחמד</w:t>
      </w:r>
      <w:r>
        <w:rPr>
          <w:rtl/>
        </w:rPr>
        <w:t xml:space="preserve"> טיבי (חד"ש-תע"ל):</w:t>
      </w:r>
    </w:p>
    <w:p w14:paraId="181ABA20" w14:textId="77777777" w:rsidR="00000000" w:rsidRDefault="00C43AED">
      <w:pPr>
        <w:pStyle w:val="a0"/>
        <w:rPr>
          <w:rFonts w:hint="cs"/>
          <w:rtl/>
        </w:rPr>
      </w:pPr>
    </w:p>
    <w:p w14:paraId="54632E49" w14:textId="77777777" w:rsidR="00000000" w:rsidRDefault="00C43AED">
      <w:pPr>
        <w:pStyle w:val="a0"/>
        <w:rPr>
          <w:rFonts w:hint="cs"/>
          <w:rtl/>
        </w:rPr>
      </w:pPr>
      <w:r>
        <w:rPr>
          <w:rFonts w:hint="cs"/>
          <w:rtl/>
        </w:rPr>
        <w:t>לא יעל</w:t>
      </w:r>
      <w:r>
        <w:rPr>
          <w:rFonts w:hint="cs"/>
          <w:rtl/>
        </w:rPr>
        <w:t xml:space="preserve">ה על הדעת. </w:t>
      </w:r>
    </w:p>
    <w:p w14:paraId="7BF381BE" w14:textId="77777777" w:rsidR="00000000" w:rsidRDefault="00C43AED">
      <w:pPr>
        <w:pStyle w:val="a0"/>
        <w:rPr>
          <w:rFonts w:hint="cs"/>
          <w:rtl/>
        </w:rPr>
      </w:pPr>
    </w:p>
    <w:p w14:paraId="47C548AA" w14:textId="77777777" w:rsidR="00000000" w:rsidRDefault="00C43AED">
      <w:pPr>
        <w:pStyle w:val="af1"/>
        <w:rPr>
          <w:rtl/>
        </w:rPr>
      </w:pPr>
      <w:r>
        <w:rPr>
          <w:rtl/>
        </w:rPr>
        <w:t>היו"ר ראובן ריבלין:</w:t>
      </w:r>
    </w:p>
    <w:p w14:paraId="7681784C" w14:textId="77777777" w:rsidR="00000000" w:rsidRDefault="00C43AED">
      <w:pPr>
        <w:pStyle w:val="a0"/>
        <w:rPr>
          <w:rtl/>
        </w:rPr>
      </w:pPr>
    </w:p>
    <w:p w14:paraId="5FF0F3F1" w14:textId="77777777" w:rsidR="00000000" w:rsidRDefault="00C43AED">
      <w:pPr>
        <w:pStyle w:val="a0"/>
        <w:rPr>
          <w:rFonts w:hint="cs"/>
          <w:rtl/>
        </w:rPr>
      </w:pPr>
      <w:r>
        <w:rPr>
          <w:rFonts w:hint="cs"/>
          <w:rtl/>
        </w:rPr>
        <w:t xml:space="preserve">לא יעלה על הדעת. הפסקנו אותך כאשר היתה לך עוד דקה וחצי. אני נותן לך את כל הדקה וחצי. בבקשה, נא לסיים. אם אדוני רוצה להתייחס לחבר הכנסת דניאל בנלולו, הוא ודאי ישמח, אבל זה על חשבונך. </w:t>
      </w:r>
    </w:p>
    <w:p w14:paraId="39CB59F7" w14:textId="77777777" w:rsidR="00000000" w:rsidRDefault="00C43AED">
      <w:pPr>
        <w:pStyle w:val="a0"/>
        <w:rPr>
          <w:rFonts w:hint="cs"/>
          <w:rtl/>
        </w:rPr>
      </w:pPr>
    </w:p>
    <w:p w14:paraId="49472468" w14:textId="77777777" w:rsidR="00000000" w:rsidRDefault="00C43AED">
      <w:pPr>
        <w:pStyle w:val="-"/>
        <w:rPr>
          <w:rtl/>
        </w:rPr>
      </w:pPr>
      <w:bookmarkStart w:id="114" w:name="FS000000549T08_12_2003_17_57_34C"/>
      <w:bookmarkEnd w:id="114"/>
      <w:r>
        <w:rPr>
          <w:rtl/>
        </w:rPr>
        <w:t>טלב אלסאנע (רע"ם):</w:t>
      </w:r>
    </w:p>
    <w:p w14:paraId="494C9527" w14:textId="77777777" w:rsidR="00000000" w:rsidRDefault="00C43AED">
      <w:pPr>
        <w:pStyle w:val="a0"/>
        <w:rPr>
          <w:rtl/>
        </w:rPr>
      </w:pPr>
    </w:p>
    <w:p w14:paraId="1A02DE2D" w14:textId="77777777" w:rsidR="00000000" w:rsidRDefault="00C43AED">
      <w:pPr>
        <w:pStyle w:val="a0"/>
        <w:rPr>
          <w:rFonts w:hint="cs"/>
          <w:rtl/>
        </w:rPr>
      </w:pPr>
      <w:r>
        <w:rPr>
          <w:rFonts w:hint="cs"/>
          <w:rtl/>
        </w:rPr>
        <w:t>הדברים שלו לא ראוי</w:t>
      </w:r>
      <w:r>
        <w:rPr>
          <w:rFonts w:hint="cs"/>
          <w:rtl/>
        </w:rPr>
        <w:t>ים להתייחסות?</w:t>
      </w:r>
    </w:p>
    <w:p w14:paraId="7B121220" w14:textId="77777777" w:rsidR="00000000" w:rsidRDefault="00C43AED">
      <w:pPr>
        <w:pStyle w:val="a0"/>
        <w:rPr>
          <w:rFonts w:hint="cs"/>
          <w:rtl/>
        </w:rPr>
      </w:pPr>
    </w:p>
    <w:p w14:paraId="7F4E5526" w14:textId="77777777" w:rsidR="00000000" w:rsidRDefault="00C43AED">
      <w:pPr>
        <w:pStyle w:val="af1"/>
        <w:rPr>
          <w:rtl/>
        </w:rPr>
      </w:pPr>
      <w:r>
        <w:rPr>
          <w:rtl/>
        </w:rPr>
        <w:t>היו"ר ראובן ריבלין:</w:t>
      </w:r>
    </w:p>
    <w:p w14:paraId="7B2598FF" w14:textId="77777777" w:rsidR="00000000" w:rsidRDefault="00C43AED">
      <w:pPr>
        <w:pStyle w:val="a0"/>
        <w:rPr>
          <w:rtl/>
        </w:rPr>
      </w:pPr>
    </w:p>
    <w:p w14:paraId="6C6B7B20" w14:textId="77777777" w:rsidR="00000000" w:rsidRDefault="00C43AED">
      <w:pPr>
        <w:pStyle w:val="a0"/>
        <w:rPr>
          <w:rFonts w:hint="cs"/>
          <w:rtl/>
        </w:rPr>
      </w:pPr>
      <w:r>
        <w:rPr>
          <w:rFonts w:hint="cs"/>
          <w:rtl/>
        </w:rPr>
        <w:t xml:space="preserve">ודאי, אבל על חשבון הדקה וחצי. </w:t>
      </w:r>
    </w:p>
    <w:p w14:paraId="725F6AA4" w14:textId="77777777" w:rsidR="00000000" w:rsidRDefault="00C43AED">
      <w:pPr>
        <w:pStyle w:val="a0"/>
        <w:rPr>
          <w:rFonts w:hint="cs"/>
          <w:rtl/>
        </w:rPr>
      </w:pPr>
    </w:p>
    <w:p w14:paraId="518B04B2" w14:textId="77777777" w:rsidR="00000000" w:rsidRDefault="00C43AED">
      <w:pPr>
        <w:pStyle w:val="-"/>
        <w:rPr>
          <w:rtl/>
        </w:rPr>
      </w:pPr>
      <w:bookmarkStart w:id="115" w:name="FS000000549T08_12_2003_17_57_01C"/>
      <w:bookmarkEnd w:id="115"/>
      <w:r>
        <w:rPr>
          <w:rtl/>
        </w:rPr>
        <w:t>טלב אלסאנע (רע"ם):</w:t>
      </w:r>
    </w:p>
    <w:p w14:paraId="5D4008E3" w14:textId="77777777" w:rsidR="00000000" w:rsidRDefault="00C43AED">
      <w:pPr>
        <w:pStyle w:val="a0"/>
        <w:rPr>
          <w:rFonts w:hint="cs"/>
          <w:rtl/>
        </w:rPr>
      </w:pPr>
    </w:p>
    <w:p w14:paraId="7CA1DFB4" w14:textId="77777777" w:rsidR="00000000" w:rsidRDefault="00C43AED">
      <w:pPr>
        <w:pStyle w:val="a0"/>
        <w:rPr>
          <w:rFonts w:hint="cs"/>
          <w:rtl/>
        </w:rPr>
      </w:pPr>
      <w:r>
        <w:rPr>
          <w:rFonts w:hint="cs"/>
          <w:rtl/>
        </w:rPr>
        <w:t xml:space="preserve">אילו היתה האפליה רק באוניברסיטאות, מילא. אבל אם אנחנו בוחנים גם את מעונות-היום, גם את הכיתות, גם את התקציבים למערכת החינוך וגם את האוניברסיטאות, התוצאה אומרת דורשני. </w:t>
      </w:r>
    </w:p>
    <w:p w14:paraId="690FE42A" w14:textId="77777777" w:rsidR="00000000" w:rsidRDefault="00C43AED">
      <w:pPr>
        <w:pStyle w:val="a0"/>
        <w:rPr>
          <w:rFonts w:hint="cs"/>
          <w:rtl/>
        </w:rPr>
      </w:pPr>
    </w:p>
    <w:p w14:paraId="21B10F21" w14:textId="77777777" w:rsidR="00000000" w:rsidRDefault="00C43AED">
      <w:pPr>
        <w:pStyle w:val="a0"/>
        <w:rPr>
          <w:rFonts w:hint="cs"/>
          <w:rtl/>
        </w:rPr>
      </w:pPr>
      <w:r>
        <w:rPr>
          <w:rFonts w:hint="cs"/>
          <w:rtl/>
        </w:rPr>
        <w:t>אדוני היושב-ראש, מי ילך ללמוד היום לפסיכומטרי? רק עשירים שיש להם כסף ללכת לכל מיני קורסים. אם הייתי מנסח את הבחינה הפסיכומטרית, תאמין לי שהייתי מכשיל את צבי הנדל. יש אצלנו אחד האנשים המומחים באנתרופולוגיה, אבן-חלדון, או אבן-רושד, אל-חוואריזמי, שאתה מכיר. ה</w:t>
      </w:r>
      <w:r>
        <w:rPr>
          <w:rFonts w:hint="cs"/>
          <w:rtl/>
        </w:rPr>
        <w:t xml:space="preserve">ולכים ושואלים את הסטודנט הערבי, למשל, על שפינוזה. הוא מכיר את אבן-רושד, הוא לא מכיר את שפינוזה. כל הניסוח של הבחינות בא מתוך מגמה תחילה להכשיל. צריך לשנות את הבחינה הזאת, צריך לבטל את הבחינה הזאת, צריך לתת אפשרות לתחרות חופשית </w:t>
      </w:r>
      <w:r>
        <w:rPr>
          <w:rtl/>
        </w:rPr>
        <w:t>–</w:t>
      </w:r>
      <w:r>
        <w:rPr>
          <w:rFonts w:hint="cs"/>
          <w:rtl/>
        </w:rPr>
        <w:t xml:space="preserve"> לקבל את התלמידים וכל מי שעו</w:t>
      </w:r>
      <w:r>
        <w:rPr>
          <w:rFonts w:hint="cs"/>
          <w:rtl/>
        </w:rPr>
        <w:t xml:space="preserve">מד במבחנים, שימשיך ללמוד. לא לעשות הטבות לאלה שיש להם כסף או לאלה שהרקע התרבותי שלהם מאפשר להם להצליח בבחינה. זאת מסננת פסולה שגורמת עוול לציבור רחב, שהוא הציבור הערבי. </w:t>
      </w:r>
    </w:p>
    <w:p w14:paraId="209E1FBC" w14:textId="77777777" w:rsidR="00000000" w:rsidRDefault="00C43AED">
      <w:pPr>
        <w:pStyle w:val="a0"/>
        <w:rPr>
          <w:rFonts w:hint="cs"/>
          <w:rtl/>
        </w:rPr>
      </w:pPr>
    </w:p>
    <w:p w14:paraId="6D34325B" w14:textId="77777777" w:rsidR="00000000" w:rsidRDefault="00C43AED">
      <w:pPr>
        <w:pStyle w:val="a0"/>
        <w:rPr>
          <w:rFonts w:hint="cs"/>
          <w:rtl/>
        </w:rPr>
      </w:pPr>
      <w:r>
        <w:rPr>
          <w:rFonts w:hint="cs"/>
          <w:rtl/>
        </w:rPr>
        <w:t xml:space="preserve">אני חושב, כבוד היושב-ראש, שדווקא החינוך הוא הפתרון לעוני, לאבטלה ולנחשלות, ואם אנחנו </w:t>
      </w:r>
      <w:r>
        <w:rPr>
          <w:rFonts w:hint="cs"/>
          <w:rtl/>
        </w:rPr>
        <w:t xml:space="preserve">רוצים להשיג שוויון אמיתי, נשיג זאת דרך השקעה בחינוך. צריך לתת הזדמנות שוויונית לילד הערבי ולא צריך להפלות אותו משום שהוא ערבי. לא צריך להתייחס לדברים שאמרתי כאילו הם לא נכונים, כיוון שאני אמרתי אותם. הם נכונים, ולצערי הרב זה מה שהחליט משרד החינוך. </w:t>
      </w:r>
    </w:p>
    <w:p w14:paraId="067CBCB5" w14:textId="77777777" w:rsidR="00000000" w:rsidRDefault="00C43AED">
      <w:pPr>
        <w:pStyle w:val="a0"/>
        <w:rPr>
          <w:rFonts w:hint="cs"/>
          <w:rtl/>
        </w:rPr>
      </w:pPr>
    </w:p>
    <w:p w14:paraId="7A6011BD" w14:textId="77777777" w:rsidR="00000000" w:rsidRDefault="00C43AED">
      <w:pPr>
        <w:pStyle w:val="af1"/>
        <w:rPr>
          <w:rtl/>
        </w:rPr>
      </w:pPr>
      <w:r>
        <w:rPr>
          <w:rtl/>
        </w:rPr>
        <w:t xml:space="preserve">היו"ר </w:t>
      </w:r>
      <w:r>
        <w:rPr>
          <w:rtl/>
        </w:rPr>
        <w:t>ראובן ריבלין:</w:t>
      </w:r>
    </w:p>
    <w:p w14:paraId="52958362" w14:textId="77777777" w:rsidR="00000000" w:rsidRDefault="00C43AED">
      <w:pPr>
        <w:pStyle w:val="a0"/>
        <w:rPr>
          <w:rtl/>
        </w:rPr>
      </w:pPr>
    </w:p>
    <w:p w14:paraId="4CDE2D07" w14:textId="77777777" w:rsidR="00000000" w:rsidRDefault="00C43AED">
      <w:pPr>
        <w:pStyle w:val="a0"/>
        <w:rPr>
          <w:rFonts w:hint="cs"/>
          <w:rtl/>
        </w:rPr>
      </w:pPr>
      <w:r>
        <w:rPr>
          <w:rFonts w:hint="cs"/>
          <w:rtl/>
        </w:rPr>
        <w:t xml:space="preserve">אבל אדוני אמר דבר אחר, שמשתמע בהחלט ויכול להיות שהוא דורש עיון. אדוני בא ואמר, שבפסיכומטרי הילדים הערבים נכשלים, זאת אומרת, הוא מבקש לא לעשות זאת, כדי לתת העדפה מתקנת לתלמידים ערבים. </w:t>
      </w:r>
    </w:p>
    <w:p w14:paraId="02724B00" w14:textId="77777777" w:rsidR="00000000" w:rsidRDefault="00C43AED">
      <w:pPr>
        <w:pStyle w:val="a0"/>
        <w:rPr>
          <w:rFonts w:hint="cs"/>
          <w:rtl/>
        </w:rPr>
      </w:pPr>
    </w:p>
    <w:p w14:paraId="75B3F03A" w14:textId="77777777" w:rsidR="00000000" w:rsidRDefault="00C43AED">
      <w:pPr>
        <w:pStyle w:val="-"/>
        <w:rPr>
          <w:rtl/>
        </w:rPr>
      </w:pPr>
      <w:bookmarkStart w:id="116" w:name="FS000000549T08_12_2003_18_03_50C"/>
      <w:bookmarkEnd w:id="116"/>
      <w:r>
        <w:rPr>
          <w:rtl/>
        </w:rPr>
        <w:t>טלב אלסאנע (רע"ם):</w:t>
      </w:r>
    </w:p>
    <w:p w14:paraId="1313C7E1" w14:textId="77777777" w:rsidR="00000000" w:rsidRDefault="00C43AED">
      <w:pPr>
        <w:pStyle w:val="a0"/>
        <w:rPr>
          <w:rtl/>
        </w:rPr>
      </w:pPr>
    </w:p>
    <w:p w14:paraId="78E7AF05" w14:textId="77777777" w:rsidR="00000000" w:rsidRDefault="00C43AED">
      <w:pPr>
        <w:pStyle w:val="a0"/>
        <w:rPr>
          <w:rFonts w:hint="cs"/>
          <w:rtl/>
        </w:rPr>
      </w:pPr>
      <w:r>
        <w:rPr>
          <w:rFonts w:hint="cs"/>
          <w:rtl/>
        </w:rPr>
        <w:t>הניסוח של הבחינה מכשיל. אני יכול לנס</w:t>
      </w:r>
      <w:r>
        <w:rPr>
          <w:rFonts w:hint="cs"/>
          <w:rtl/>
        </w:rPr>
        <w:t xml:space="preserve">ח את הבחינה הזאת באופן שאף אחד לא יעבור אותה. </w:t>
      </w:r>
    </w:p>
    <w:p w14:paraId="6B323A11" w14:textId="77777777" w:rsidR="00000000" w:rsidRDefault="00C43AED">
      <w:pPr>
        <w:pStyle w:val="a0"/>
        <w:rPr>
          <w:rFonts w:hint="cs"/>
          <w:rtl/>
        </w:rPr>
      </w:pPr>
    </w:p>
    <w:p w14:paraId="00EA83B5" w14:textId="77777777" w:rsidR="00000000" w:rsidRDefault="00C43AED">
      <w:pPr>
        <w:pStyle w:val="af1"/>
        <w:rPr>
          <w:rtl/>
        </w:rPr>
      </w:pPr>
      <w:r>
        <w:rPr>
          <w:rtl/>
        </w:rPr>
        <w:t>היו"ר ראובן ריבלין:</w:t>
      </w:r>
    </w:p>
    <w:p w14:paraId="3FCB6F07" w14:textId="77777777" w:rsidR="00000000" w:rsidRDefault="00C43AED">
      <w:pPr>
        <w:pStyle w:val="a0"/>
        <w:rPr>
          <w:rtl/>
        </w:rPr>
      </w:pPr>
    </w:p>
    <w:p w14:paraId="7A6F22D4" w14:textId="77777777" w:rsidR="00000000" w:rsidRDefault="00C43AED">
      <w:pPr>
        <w:pStyle w:val="a0"/>
        <w:rPr>
          <w:rFonts w:hint="cs"/>
          <w:rtl/>
        </w:rPr>
      </w:pPr>
      <w:r>
        <w:rPr>
          <w:rFonts w:hint="cs"/>
          <w:rtl/>
        </w:rPr>
        <w:t xml:space="preserve">הבחינה היא בחינה אובייקטיבית והיא חלה על כולם, גם על יהודים, אלא אם כן שואלים על שפינוזה או על "זכור ושמור בדיבור אחד". </w:t>
      </w:r>
    </w:p>
    <w:p w14:paraId="149808AB" w14:textId="77777777" w:rsidR="00000000" w:rsidRDefault="00C43AED">
      <w:pPr>
        <w:pStyle w:val="a0"/>
        <w:rPr>
          <w:rFonts w:hint="cs"/>
          <w:rtl/>
        </w:rPr>
      </w:pPr>
    </w:p>
    <w:p w14:paraId="27914018" w14:textId="77777777" w:rsidR="00000000" w:rsidRDefault="00C43AED">
      <w:pPr>
        <w:pStyle w:val="af0"/>
        <w:rPr>
          <w:rtl/>
        </w:rPr>
      </w:pPr>
      <w:r>
        <w:rPr>
          <w:rFonts w:hint="eastAsia"/>
          <w:rtl/>
        </w:rPr>
        <w:t>יוסי</w:t>
      </w:r>
      <w:r>
        <w:rPr>
          <w:rtl/>
        </w:rPr>
        <w:t xml:space="preserve"> שריד (מרצ):</w:t>
      </w:r>
    </w:p>
    <w:p w14:paraId="0A54A67F" w14:textId="77777777" w:rsidR="00000000" w:rsidRDefault="00C43AED">
      <w:pPr>
        <w:pStyle w:val="a0"/>
        <w:rPr>
          <w:rFonts w:hint="cs"/>
          <w:rtl/>
        </w:rPr>
      </w:pPr>
    </w:p>
    <w:p w14:paraId="6C841E71" w14:textId="77777777" w:rsidR="00000000" w:rsidRDefault="00C43AED">
      <w:pPr>
        <w:pStyle w:val="a0"/>
        <w:rPr>
          <w:rFonts w:hint="cs"/>
          <w:rtl/>
        </w:rPr>
      </w:pPr>
      <w:r>
        <w:rPr>
          <w:rFonts w:hint="cs"/>
          <w:rtl/>
        </w:rPr>
        <w:t xml:space="preserve">היא לא אובייקטיבית, וזאת היתה סיבת השינוי. </w:t>
      </w:r>
    </w:p>
    <w:p w14:paraId="2390B9C2" w14:textId="77777777" w:rsidR="00000000" w:rsidRDefault="00C43AED">
      <w:pPr>
        <w:pStyle w:val="a0"/>
        <w:rPr>
          <w:rFonts w:hint="cs"/>
          <w:rtl/>
        </w:rPr>
      </w:pPr>
    </w:p>
    <w:p w14:paraId="0232FFC0" w14:textId="77777777" w:rsidR="00000000" w:rsidRDefault="00C43AED">
      <w:pPr>
        <w:pStyle w:val="af1"/>
        <w:rPr>
          <w:rtl/>
        </w:rPr>
      </w:pPr>
      <w:bookmarkStart w:id="117" w:name="FS000000549T08_12_2003_18_04_59C"/>
      <w:bookmarkEnd w:id="117"/>
      <w:r>
        <w:rPr>
          <w:rtl/>
        </w:rPr>
        <w:t>הי</w:t>
      </w:r>
      <w:r>
        <w:rPr>
          <w:rtl/>
        </w:rPr>
        <w:t>ו"ר ראובן ריבלין:</w:t>
      </w:r>
    </w:p>
    <w:p w14:paraId="798A2C08" w14:textId="77777777" w:rsidR="00000000" w:rsidRDefault="00C43AED">
      <w:pPr>
        <w:pStyle w:val="a0"/>
        <w:rPr>
          <w:rtl/>
        </w:rPr>
      </w:pPr>
    </w:p>
    <w:p w14:paraId="44C83375" w14:textId="77777777" w:rsidR="00000000" w:rsidRDefault="00C43AED">
      <w:pPr>
        <w:pStyle w:val="a0"/>
        <w:rPr>
          <w:rFonts w:hint="cs"/>
          <w:rtl/>
        </w:rPr>
      </w:pPr>
      <w:r>
        <w:rPr>
          <w:rFonts w:hint="cs"/>
          <w:rtl/>
        </w:rPr>
        <w:t xml:space="preserve">אדוני היה שר החינוך. </w:t>
      </w:r>
    </w:p>
    <w:p w14:paraId="4F6AE658" w14:textId="77777777" w:rsidR="00000000" w:rsidRDefault="00C43AED">
      <w:pPr>
        <w:pStyle w:val="-"/>
        <w:rPr>
          <w:rFonts w:hint="cs"/>
          <w:rtl/>
        </w:rPr>
      </w:pPr>
    </w:p>
    <w:p w14:paraId="5313ABD0" w14:textId="77777777" w:rsidR="00000000" w:rsidRDefault="00C43AED">
      <w:pPr>
        <w:pStyle w:val="-"/>
        <w:rPr>
          <w:rtl/>
        </w:rPr>
      </w:pPr>
      <w:r>
        <w:rPr>
          <w:rtl/>
        </w:rPr>
        <w:t>טלב אלסאנע (רע"ם):</w:t>
      </w:r>
    </w:p>
    <w:p w14:paraId="34B32F58" w14:textId="77777777" w:rsidR="00000000" w:rsidRDefault="00C43AED">
      <w:pPr>
        <w:pStyle w:val="a0"/>
        <w:rPr>
          <w:rtl/>
        </w:rPr>
      </w:pPr>
    </w:p>
    <w:p w14:paraId="592C0235" w14:textId="77777777" w:rsidR="00000000" w:rsidRDefault="00C43AED">
      <w:pPr>
        <w:pStyle w:val="a0"/>
        <w:rPr>
          <w:rFonts w:hint="cs"/>
          <w:rtl/>
        </w:rPr>
      </w:pPr>
      <w:r>
        <w:rPr>
          <w:rFonts w:hint="cs"/>
          <w:rtl/>
        </w:rPr>
        <w:t xml:space="preserve">הרקע שונה. </w:t>
      </w:r>
    </w:p>
    <w:p w14:paraId="085D90C9" w14:textId="77777777" w:rsidR="00000000" w:rsidRDefault="00C43AED">
      <w:pPr>
        <w:pStyle w:val="a0"/>
        <w:rPr>
          <w:rFonts w:hint="cs"/>
          <w:rtl/>
        </w:rPr>
      </w:pPr>
    </w:p>
    <w:p w14:paraId="08882738" w14:textId="77777777" w:rsidR="00000000" w:rsidRDefault="00C43AED">
      <w:pPr>
        <w:pStyle w:val="af0"/>
        <w:rPr>
          <w:rtl/>
        </w:rPr>
      </w:pPr>
      <w:r>
        <w:rPr>
          <w:rFonts w:hint="eastAsia"/>
          <w:rtl/>
        </w:rPr>
        <w:t>יוסי</w:t>
      </w:r>
      <w:r>
        <w:rPr>
          <w:rtl/>
        </w:rPr>
        <w:t xml:space="preserve"> שריד (מרצ):</w:t>
      </w:r>
    </w:p>
    <w:p w14:paraId="6A554BA9" w14:textId="77777777" w:rsidR="00000000" w:rsidRDefault="00C43AED">
      <w:pPr>
        <w:pStyle w:val="a0"/>
        <w:rPr>
          <w:rFonts w:hint="cs"/>
          <w:rtl/>
        </w:rPr>
      </w:pPr>
    </w:p>
    <w:p w14:paraId="654474B3" w14:textId="77777777" w:rsidR="00000000" w:rsidRDefault="00C43AED">
      <w:pPr>
        <w:pStyle w:val="a0"/>
        <w:rPr>
          <w:rFonts w:hint="cs"/>
          <w:rtl/>
        </w:rPr>
      </w:pPr>
      <w:r>
        <w:rPr>
          <w:rFonts w:hint="cs"/>
          <w:rtl/>
        </w:rPr>
        <w:t xml:space="preserve">מומחים באים ואומרים שזה מבחן מכשיל. </w:t>
      </w:r>
    </w:p>
    <w:p w14:paraId="0E3DDCDC" w14:textId="77777777" w:rsidR="00000000" w:rsidRDefault="00C43AED">
      <w:pPr>
        <w:pStyle w:val="a0"/>
        <w:rPr>
          <w:rFonts w:hint="cs"/>
          <w:rtl/>
        </w:rPr>
      </w:pPr>
    </w:p>
    <w:p w14:paraId="764E91A0" w14:textId="77777777" w:rsidR="00000000" w:rsidRDefault="00C43AED">
      <w:pPr>
        <w:pStyle w:val="-"/>
        <w:rPr>
          <w:rtl/>
        </w:rPr>
      </w:pPr>
      <w:bookmarkStart w:id="118" w:name="FS000000549T08_12_2003_18_06_54C"/>
      <w:bookmarkEnd w:id="118"/>
      <w:r>
        <w:rPr>
          <w:rtl/>
        </w:rPr>
        <w:t>טלב אלסאנע (רע"ם):</w:t>
      </w:r>
    </w:p>
    <w:p w14:paraId="3F359FAF" w14:textId="77777777" w:rsidR="00000000" w:rsidRDefault="00C43AED">
      <w:pPr>
        <w:pStyle w:val="a0"/>
        <w:rPr>
          <w:rtl/>
        </w:rPr>
      </w:pPr>
    </w:p>
    <w:p w14:paraId="073BE075" w14:textId="77777777" w:rsidR="00000000" w:rsidRDefault="00C43AED">
      <w:pPr>
        <w:pStyle w:val="a0"/>
        <w:rPr>
          <w:rFonts w:hint="cs"/>
          <w:rtl/>
        </w:rPr>
      </w:pPr>
      <w:r>
        <w:rPr>
          <w:rFonts w:hint="cs"/>
          <w:rtl/>
        </w:rPr>
        <w:t xml:space="preserve">בגלל הניסוח שלו, התכנים שלו והשיטה שלו. </w:t>
      </w:r>
    </w:p>
    <w:p w14:paraId="1F1EA0DA" w14:textId="77777777" w:rsidR="00000000" w:rsidRDefault="00C43AED">
      <w:pPr>
        <w:pStyle w:val="a0"/>
        <w:rPr>
          <w:rFonts w:hint="cs"/>
          <w:rtl/>
        </w:rPr>
      </w:pPr>
    </w:p>
    <w:p w14:paraId="750D9572" w14:textId="77777777" w:rsidR="00000000" w:rsidRDefault="00C43AED">
      <w:pPr>
        <w:pStyle w:val="af1"/>
        <w:rPr>
          <w:rtl/>
        </w:rPr>
      </w:pPr>
      <w:r>
        <w:rPr>
          <w:rtl/>
        </w:rPr>
        <w:t>היו"ר ראובן ריבלין:</w:t>
      </w:r>
    </w:p>
    <w:p w14:paraId="252B36D8" w14:textId="77777777" w:rsidR="00000000" w:rsidRDefault="00C43AED">
      <w:pPr>
        <w:pStyle w:val="a0"/>
        <w:rPr>
          <w:rtl/>
        </w:rPr>
      </w:pPr>
    </w:p>
    <w:p w14:paraId="05E3BCD6" w14:textId="77777777" w:rsidR="00000000" w:rsidRDefault="00C43AED">
      <w:pPr>
        <w:pStyle w:val="a0"/>
        <w:rPr>
          <w:rFonts w:hint="cs"/>
          <w:rtl/>
        </w:rPr>
      </w:pPr>
      <w:r>
        <w:rPr>
          <w:rFonts w:hint="cs"/>
          <w:rtl/>
        </w:rPr>
        <w:t>בגלל נושא הלאום הוא מכשיל?</w:t>
      </w:r>
    </w:p>
    <w:p w14:paraId="0CD01258" w14:textId="77777777" w:rsidR="00000000" w:rsidRDefault="00C43AED">
      <w:pPr>
        <w:pStyle w:val="a0"/>
        <w:rPr>
          <w:rFonts w:hint="cs"/>
          <w:rtl/>
        </w:rPr>
      </w:pPr>
    </w:p>
    <w:p w14:paraId="255C8114" w14:textId="77777777" w:rsidR="00000000" w:rsidRDefault="00C43AED">
      <w:pPr>
        <w:pStyle w:val="-"/>
        <w:rPr>
          <w:rtl/>
        </w:rPr>
      </w:pPr>
      <w:bookmarkStart w:id="119" w:name="FS000000549T08_12_2003_18_07_18C"/>
      <w:bookmarkEnd w:id="119"/>
      <w:r>
        <w:rPr>
          <w:rtl/>
        </w:rPr>
        <w:t>טלב אלסאנע (רע</w:t>
      </w:r>
      <w:r>
        <w:rPr>
          <w:rtl/>
        </w:rPr>
        <w:t>"ם):</w:t>
      </w:r>
    </w:p>
    <w:p w14:paraId="68D09E33" w14:textId="77777777" w:rsidR="00000000" w:rsidRDefault="00C43AED">
      <w:pPr>
        <w:pStyle w:val="a0"/>
        <w:rPr>
          <w:rtl/>
        </w:rPr>
      </w:pPr>
    </w:p>
    <w:p w14:paraId="265204BD" w14:textId="77777777" w:rsidR="00000000" w:rsidRDefault="00C43AED">
      <w:pPr>
        <w:pStyle w:val="a0"/>
        <w:rPr>
          <w:rFonts w:hint="cs"/>
          <w:rtl/>
        </w:rPr>
      </w:pPr>
      <w:r>
        <w:rPr>
          <w:rFonts w:hint="cs"/>
          <w:rtl/>
        </w:rPr>
        <w:t>הנוסח של השאלות, הרקע של השאלות.</w:t>
      </w:r>
    </w:p>
    <w:p w14:paraId="338C83F4" w14:textId="77777777" w:rsidR="00000000" w:rsidRDefault="00C43AED">
      <w:pPr>
        <w:pStyle w:val="a0"/>
        <w:rPr>
          <w:rFonts w:hint="cs"/>
          <w:rtl/>
        </w:rPr>
      </w:pPr>
    </w:p>
    <w:p w14:paraId="30AEF172" w14:textId="77777777" w:rsidR="00000000" w:rsidRDefault="00C43AED">
      <w:pPr>
        <w:pStyle w:val="af1"/>
        <w:rPr>
          <w:rtl/>
        </w:rPr>
      </w:pPr>
      <w:r>
        <w:rPr>
          <w:rtl/>
        </w:rPr>
        <w:t>היו"ר ראובן ריבלין:</w:t>
      </w:r>
    </w:p>
    <w:p w14:paraId="42717908" w14:textId="77777777" w:rsidR="00000000" w:rsidRDefault="00C43AED">
      <w:pPr>
        <w:pStyle w:val="a0"/>
        <w:rPr>
          <w:rtl/>
        </w:rPr>
      </w:pPr>
    </w:p>
    <w:p w14:paraId="163D00D9" w14:textId="77777777" w:rsidR="00000000" w:rsidRDefault="00C43AED">
      <w:pPr>
        <w:pStyle w:val="a0"/>
        <w:rPr>
          <w:rFonts w:hint="cs"/>
          <w:rtl/>
        </w:rPr>
      </w:pPr>
      <w:r>
        <w:rPr>
          <w:rFonts w:hint="cs"/>
          <w:rtl/>
        </w:rPr>
        <w:t>הרקע של השאלות הוא על תרבות יהודית?</w:t>
      </w:r>
    </w:p>
    <w:p w14:paraId="3D564F9C" w14:textId="77777777" w:rsidR="00000000" w:rsidRDefault="00C43AED">
      <w:pPr>
        <w:pStyle w:val="a0"/>
        <w:rPr>
          <w:rFonts w:hint="cs"/>
          <w:rtl/>
        </w:rPr>
      </w:pPr>
    </w:p>
    <w:p w14:paraId="3338F827" w14:textId="77777777" w:rsidR="00000000" w:rsidRDefault="00C43AED">
      <w:pPr>
        <w:pStyle w:val="-"/>
        <w:rPr>
          <w:rtl/>
        </w:rPr>
      </w:pPr>
      <w:bookmarkStart w:id="120" w:name="FS000000549T08_12_2003_18_07_57C"/>
      <w:bookmarkEnd w:id="120"/>
      <w:r>
        <w:rPr>
          <w:rtl/>
        </w:rPr>
        <w:t>טלב אלסאנע (רע"ם):</w:t>
      </w:r>
    </w:p>
    <w:p w14:paraId="2B94B9E6" w14:textId="77777777" w:rsidR="00000000" w:rsidRDefault="00C43AED">
      <w:pPr>
        <w:pStyle w:val="a0"/>
        <w:rPr>
          <w:rtl/>
        </w:rPr>
      </w:pPr>
    </w:p>
    <w:p w14:paraId="03AC7C35" w14:textId="77777777" w:rsidR="00000000" w:rsidRDefault="00C43AED">
      <w:pPr>
        <w:pStyle w:val="a0"/>
        <w:rPr>
          <w:rFonts w:hint="cs"/>
          <w:rtl/>
        </w:rPr>
      </w:pPr>
      <w:r>
        <w:rPr>
          <w:rFonts w:hint="cs"/>
          <w:rtl/>
        </w:rPr>
        <w:t xml:space="preserve">כן, כן. </w:t>
      </w:r>
    </w:p>
    <w:p w14:paraId="0B25B3F5" w14:textId="77777777" w:rsidR="00000000" w:rsidRDefault="00C43AED">
      <w:pPr>
        <w:pStyle w:val="a0"/>
        <w:rPr>
          <w:rFonts w:hint="cs"/>
          <w:rtl/>
        </w:rPr>
      </w:pPr>
    </w:p>
    <w:p w14:paraId="4075620B" w14:textId="77777777" w:rsidR="00000000" w:rsidRDefault="00C43AED">
      <w:pPr>
        <w:pStyle w:val="af1"/>
        <w:rPr>
          <w:rtl/>
        </w:rPr>
      </w:pPr>
      <w:r>
        <w:rPr>
          <w:rtl/>
        </w:rPr>
        <w:t>היו"ר ראובן ריבלין:</w:t>
      </w:r>
    </w:p>
    <w:p w14:paraId="723F27FE" w14:textId="77777777" w:rsidR="00000000" w:rsidRDefault="00C43AED">
      <w:pPr>
        <w:pStyle w:val="a0"/>
        <w:rPr>
          <w:rtl/>
        </w:rPr>
      </w:pPr>
    </w:p>
    <w:p w14:paraId="7BEE3FF8" w14:textId="77777777" w:rsidR="00000000" w:rsidRDefault="00C43AED">
      <w:pPr>
        <w:pStyle w:val="a0"/>
        <w:rPr>
          <w:rFonts w:hint="cs"/>
          <w:rtl/>
        </w:rPr>
      </w:pPr>
      <w:r>
        <w:rPr>
          <w:rFonts w:hint="cs"/>
          <w:rtl/>
        </w:rPr>
        <w:t xml:space="preserve">צריך מבחן פסיכומטרי אחר לאדם עם תרבות אחרת. </w:t>
      </w:r>
    </w:p>
    <w:p w14:paraId="7E19014E" w14:textId="77777777" w:rsidR="00000000" w:rsidRDefault="00C43AED">
      <w:pPr>
        <w:pStyle w:val="a0"/>
        <w:rPr>
          <w:rFonts w:hint="cs"/>
          <w:rtl/>
        </w:rPr>
      </w:pPr>
    </w:p>
    <w:p w14:paraId="2054030D" w14:textId="77777777" w:rsidR="00000000" w:rsidRDefault="00C43AED">
      <w:pPr>
        <w:pStyle w:val="-"/>
        <w:rPr>
          <w:rtl/>
        </w:rPr>
      </w:pPr>
      <w:bookmarkStart w:id="121" w:name="FS000000549T08_12_2003_18_08_09C"/>
      <w:bookmarkEnd w:id="121"/>
      <w:r>
        <w:rPr>
          <w:rtl/>
        </w:rPr>
        <w:t>טלב אלסאנע (רע"ם):</w:t>
      </w:r>
    </w:p>
    <w:p w14:paraId="5205CAFC" w14:textId="77777777" w:rsidR="00000000" w:rsidRDefault="00C43AED">
      <w:pPr>
        <w:pStyle w:val="a0"/>
        <w:rPr>
          <w:rtl/>
        </w:rPr>
      </w:pPr>
    </w:p>
    <w:p w14:paraId="43490767" w14:textId="77777777" w:rsidR="00000000" w:rsidRDefault="00C43AED">
      <w:pPr>
        <w:pStyle w:val="a0"/>
        <w:rPr>
          <w:rFonts w:hint="cs"/>
          <w:rtl/>
        </w:rPr>
      </w:pPr>
      <w:r>
        <w:rPr>
          <w:rFonts w:hint="cs"/>
          <w:rtl/>
        </w:rPr>
        <w:t xml:space="preserve">צריך לנסח את זה אחרת. </w:t>
      </w:r>
    </w:p>
    <w:p w14:paraId="63ADDCCC" w14:textId="77777777" w:rsidR="00000000" w:rsidRDefault="00C43AED">
      <w:pPr>
        <w:pStyle w:val="a0"/>
        <w:rPr>
          <w:rFonts w:hint="cs"/>
          <w:rtl/>
        </w:rPr>
      </w:pPr>
    </w:p>
    <w:p w14:paraId="1FFC6AE8" w14:textId="77777777" w:rsidR="00000000" w:rsidRDefault="00C43AED">
      <w:pPr>
        <w:pStyle w:val="af1"/>
        <w:rPr>
          <w:rtl/>
        </w:rPr>
      </w:pPr>
      <w:r>
        <w:rPr>
          <w:rtl/>
        </w:rPr>
        <w:t>היו"ר ראובן ריבלי</w:t>
      </w:r>
      <w:r>
        <w:rPr>
          <w:rtl/>
        </w:rPr>
        <w:t>ן:</w:t>
      </w:r>
    </w:p>
    <w:p w14:paraId="319E163B" w14:textId="77777777" w:rsidR="00000000" w:rsidRDefault="00C43AED">
      <w:pPr>
        <w:pStyle w:val="a0"/>
        <w:rPr>
          <w:rtl/>
        </w:rPr>
      </w:pPr>
    </w:p>
    <w:p w14:paraId="18C7A802" w14:textId="77777777" w:rsidR="00000000" w:rsidRDefault="00C43AED">
      <w:pPr>
        <w:pStyle w:val="a0"/>
        <w:rPr>
          <w:rFonts w:hint="cs"/>
          <w:rtl/>
        </w:rPr>
      </w:pPr>
      <w:r>
        <w:rPr>
          <w:rFonts w:hint="cs"/>
          <w:rtl/>
        </w:rPr>
        <w:t xml:space="preserve">אני לא הייתי שר החינוך. </w:t>
      </w:r>
    </w:p>
    <w:p w14:paraId="3E850EA6" w14:textId="77777777" w:rsidR="00000000" w:rsidRDefault="00C43AED">
      <w:pPr>
        <w:pStyle w:val="a0"/>
        <w:rPr>
          <w:rFonts w:hint="cs"/>
          <w:rtl/>
        </w:rPr>
      </w:pPr>
    </w:p>
    <w:p w14:paraId="118FB972" w14:textId="77777777" w:rsidR="00000000" w:rsidRDefault="00C43AED">
      <w:pPr>
        <w:pStyle w:val="-"/>
        <w:rPr>
          <w:rtl/>
        </w:rPr>
      </w:pPr>
      <w:bookmarkStart w:id="122" w:name="FS000000549T08_12_2003_18_08_24C"/>
      <w:bookmarkEnd w:id="122"/>
      <w:r>
        <w:rPr>
          <w:rtl/>
        </w:rPr>
        <w:t>טלב אלסאנע (רע"ם):</w:t>
      </w:r>
    </w:p>
    <w:p w14:paraId="51C9F44C" w14:textId="77777777" w:rsidR="00000000" w:rsidRDefault="00C43AED">
      <w:pPr>
        <w:pStyle w:val="a0"/>
        <w:rPr>
          <w:rtl/>
        </w:rPr>
      </w:pPr>
    </w:p>
    <w:p w14:paraId="4BADF60E" w14:textId="77777777" w:rsidR="00000000" w:rsidRDefault="00C43AED">
      <w:pPr>
        <w:pStyle w:val="a0"/>
        <w:rPr>
          <w:rFonts w:hint="cs"/>
          <w:rtl/>
        </w:rPr>
      </w:pPr>
      <w:r>
        <w:rPr>
          <w:rFonts w:hint="cs"/>
          <w:rtl/>
        </w:rPr>
        <w:t>אדוני היושב-ראש, אומרים ללכת על המצרף. המצרף הוא לא בחינה לערבים. המצרף הוא בחינה אחידה לכל התלמידים שנבחנים באותם מקצועות ועושים ממוצע משותף. זה דבר אחיד לכולם, שלא מבחין.</w:t>
      </w:r>
    </w:p>
    <w:p w14:paraId="6BC546E2" w14:textId="77777777" w:rsidR="00000000" w:rsidRDefault="00C43AED">
      <w:pPr>
        <w:pStyle w:val="a0"/>
        <w:rPr>
          <w:rFonts w:hint="cs"/>
          <w:rtl/>
        </w:rPr>
      </w:pPr>
    </w:p>
    <w:p w14:paraId="0A3D371A" w14:textId="77777777" w:rsidR="00000000" w:rsidRDefault="00C43AED">
      <w:pPr>
        <w:pStyle w:val="af1"/>
        <w:rPr>
          <w:rtl/>
        </w:rPr>
      </w:pPr>
      <w:r>
        <w:rPr>
          <w:rtl/>
        </w:rPr>
        <w:t>היו"ר ראובן ריבלין:</w:t>
      </w:r>
    </w:p>
    <w:p w14:paraId="6977A29B" w14:textId="77777777" w:rsidR="00000000" w:rsidRDefault="00C43AED">
      <w:pPr>
        <w:pStyle w:val="a0"/>
        <w:rPr>
          <w:rtl/>
        </w:rPr>
      </w:pPr>
    </w:p>
    <w:p w14:paraId="2DA5FD0F" w14:textId="77777777" w:rsidR="00000000" w:rsidRDefault="00C43AED">
      <w:pPr>
        <w:pStyle w:val="a0"/>
        <w:rPr>
          <w:rFonts w:hint="cs"/>
          <w:rtl/>
        </w:rPr>
      </w:pPr>
      <w:r>
        <w:rPr>
          <w:rFonts w:hint="cs"/>
          <w:rtl/>
        </w:rPr>
        <w:t>צריך לתת הז</w:t>
      </w:r>
      <w:r>
        <w:rPr>
          <w:rFonts w:hint="cs"/>
          <w:rtl/>
        </w:rPr>
        <w:t xml:space="preserve">דמנויות שוות, אבל אנחנו צריכים לומר, שמי שטוב, הוא טוב. אני רואה פה, רבותי. אני רואה פה, מול עיני. מי שטוב, הוא טוב אבסולוטית. אצלי לא משחק הדבר הזה, בשבילי כולם אותו הדבר. </w:t>
      </w:r>
    </w:p>
    <w:p w14:paraId="53E9FFBD" w14:textId="77777777" w:rsidR="00000000" w:rsidRDefault="00C43AED">
      <w:pPr>
        <w:pStyle w:val="a0"/>
        <w:rPr>
          <w:rFonts w:hint="cs"/>
          <w:rtl/>
        </w:rPr>
      </w:pPr>
    </w:p>
    <w:p w14:paraId="5304E6F3" w14:textId="77777777" w:rsidR="00000000" w:rsidRDefault="00C43AED">
      <w:pPr>
        <w:pStyle w:val="-"/>
        <w:rPr>
          <w:rtl/>
        </w:rPr>
      </w:pPr>
      <w:bookmarkStart w:id="123" w:name="FS000000549T08_12_2003_18_09_46C"/>
      <w:bookmarkEnd w:id="123"/>
      <w:r>
        <w:rPr>
          <w:rtl/>
        </w:rPr>
        <w:t>טלב אלסאנע (רע"ם):</w:t>
      </w:r>
    </w:p>
    <w:p w14:paraId="7E1CEAB0" w14:textId="77777777" w:rsidR="00000000" w:rsidRDefault="00C43AED">
      <w:pPr>
        <w:pStyle w:val="a0"/>
        <w:rPr>
          <w:rtl/>
        </w:rPr>
      </w:pPr>
    </w:p>
    <w:p w14:paraId="36647027" w14:textId="77777777" w:rsidR="00000000" w:rsidRDefault="00C43AED">
      <w:pPr>
        <w:pStyle w:val="a0"/>
        <w:rPr>
          <w:rFonts w:hint="cs"/>
          <w:rtl/>
        </w:rPr>
      </w:pPr>
      <w:r>
        <w:rPr>
          <w:rFonts w:hint="cs"/>
          <w:rtl/>
        </w:rPr>
        <w:t>למה אלה שהולכים לקורסי הכנה לפסיכומטרי מצליחים? יש להם כסף, ה</w:t>
      </w:r>
      <w:r>
        <w:rPr>
          <w:rFonts w:hint="cs"/>
          <w:rtl/>
        </w:rPr>
        <w:t xml:space="preserve">ם משלמים ולומדים. מי שאין לו כסף לא יכול ללמוד ולא יכול להצליח. </w:t>
      </w:r>
    </w:p>
    <w:p w14:paraId="462F58B7" w14:textId="77777777" w:rsidR="00000000" w:rsidRDefault="00C43AED">
      <w:pPr>
        <w:pStyle w:val="a0"/>
        <w:rPr>
          <w:rFonts w:hint="cs"/>
          <w:rtl/>
        </w:rPr>
      </w:pPr>
    </w:p>
    <w:p w14:paraId="216B4870" w14:textId="77777777" w:rsidR="00000000" w:rsidRDefault="00C43AED">
      <w:pPr>
        <w:pStyle w:val="af1"/>
        <w:rPr>
          <w:rtl/>
        </w:rPr>
      </w:pPr>
      <w:r>
        <w:rPr>
          <w:rtl/>
        </w:rPr>
        <w:t>היו"ר ראובן ריבלין:</w:t>
      </w:r>
    </w:p>
    <w:p w14:paraId="2BC6B001" w14:textId="77777777" w:rsidR="00000000" w:rsidRDefault="00C43AED">
      <w:pPr>
        <w:pStyle w:val="a0"/>
        <w:rPr>
          <w:rtl/>
        </w:rPr>
      </w:pPr>
    </w:p>
    <w:p w14:paraId="005ADC80" w14:textId="77777777" w:rsidR="00000000" w:rsidRDefault="00C43AED">
      <w:pPr>
        <w:pStyle w:val="a0"/>
        <w:rPr>
          <w:rFonts w:hint="cs"/>
          <w:rtl/>
        </w:rPr>
      </w:pPr>
      <w:r>
        <w:rPr>
          <w:rFonts w:hint="cs"/>
          <w:rtl/>
        </w:rPr>
        <w:t>זה עניין אחר. ראיתי הרבה עשירים שנכשלים והרבה בני עניים שמהם יצאה תורה. ראיתי הרבה אנשים מהלאום הזה מצוינים ומהלאום הזה מצוינים, וחלילה, אנשים פחות טובים מהלאום הזה ומהל</w:t>
      </w:r>
      <w:r>
        <w:rPr>
          <w:rFonts w:hint="cs"/>
          <w:rtl/>
        </w:rPr>
        <w:t>אום הזה. אבל אדוני ביקש לבוא ולומר, שהבחינות הפסיכומטריות הן כאלה שהן מכשילות במכוון?</w:t>
      </w:r>
    </w:p>
    <w:p w14:paraId="38C9CE93" w14:textId="77777777" w:rsidR="00000000" w:rsidRDefault="00C43AED">
      <w:pPr>
        <w:pStyle w:val="a0"/>
        <w:rPr>
          <w:rFonts w:hint="cs"/>
          <w:rtl/>
        </w:rPr>
      </w:pPr>
    </w:p>
    <w:p w14:paraId="3106C076" w14:textId="77777777" w:rsidR="00000000" w:rsidRDefault="00C43AED">
      <w:pPr>
        <w:pStyle w:val="-"/>
        <w:rPr>
          <w:rtl/>
        </w:rPr>
      </w:pPr>
      <w:bookmarkStart w:id="124" w:name="FS000000549T08_12_2003_18_11_21C"/>
      <w:bookmarkEnd w:id="124"/>
      <w:r>
        <w:rPr>
          <w:rtl/>
        </w:rPr>
        <w:t>טלב אלסאנע (רע"ם):</w:t>
      </w:r>
    </w:p>
    <w:p w14:paraId="6B1235AC" w14:textId="77777777" w:rsidR="00000000" w:rsidRDefault="00C43AED">
      <w:pPr>
        <w:pStyle w:val="a0"/>
        <w:rPr>
          <w:rtl/>
        </w:rPr>
      </w:pPr>
    </w:p>
    <w:p w14:paraId="34A1FA47" w14:textId="77777777" w:rsidR="00000000" w:rsidRDefault="00C43AED">
      <w:pPr>
        <w:pStyle w:val="a0"/>
        <w:rPr>
          <w:rFonts w:hint="cs"/>
          <w:rtl/>
        </w:rPr>
      </w:pPr>
      <w:r>
        <w:rPr>
          <w:rFonts w:hint="cs"/>
          <w:rtl/>
        </w:rPr>
        <w:t xml:space="preserve">למה החזירו אותן? </w:t>
      </w:r>
    </w:p>
    <w:p w14:paraId="450B33C2" w14:textId="77777777" w:rsidR="00000000" w:rsidRDefault="00C43AED">
      <w:pPr>
        <w:pStyle w:val="a0"/>
        <w:rPr>
          <w:rFonts w:hint="cs"/>
          <w:rtl/>
        </w:rPr>
      </w:pPr>
    </w:p>
    <w:p w14:paraId="59CD7BA2" w14:textId="77777777" w:rsidR="00000000" w:rsidRDefault="00C43AED">
      <w:pPr>
        <w:pStyle w:val="af1"/>
        <w:rPr>
          <w:rtl/>
        </w:rPr>
      </w:pPr>
      <w:r>
        <w:rPr>
          <w:rtl/>
        </w:rPr>
        <w:t>היו"ר ראובן ריבלין:</w:t>
      </w:r>
    </w:p>
    <w:p w14:paraId="3B0CCDBE" w14:textId="77777777" w:rsidR="00000000" w:rsidRDefault="00C43AED">
      <w:pPr>
        <w:pStyle w:val="a0"/>
        <w:rPr>
          <w:rtl/>
        </w:rPr>
      </w:pPr>
    </w:p>
    <w:p w14:paraId="753DCE55" w14:textId="77777777" w:rsidR="00000000" w:rsidRDefault="00C43AED">
      <w:pPr>
        <w:pStyle w:val="a0"/>
        <w:rPr>
          <w:rFonts w:hint="cs"/>
          <w:rtl/>
        </w:rPr>
      </w:pPr>
      <w:r>
        <w:rPr>
          <w:rFonts w:hint="cs"/>
          <w:rtl/>
        </w:rPr>
        <w:t xml:space="preserve">נשמע את סגן השר. </w:t>
      </w:r>
    </w:p>
    <w:p w14:paraId="5F218AB0" w14:textId="77777777" w:rsidR="00000000" w:rsidRDefault="00C43AED">
      <w:pPr>
        <w:pStyle w:val="a0"/>
        <w:rPr>
          <w:rFonts w:hint="cs"/>
          <w:rtl/>
        </w:rPr>
      </w:pPr>
    </w:p>
    <w:p w14:paraId="24D26CDD" w14:textId="77777777" w:rsidR="00000000" w:rsidRDefault="00C43AED">
      <w:pPr>
        <w:pStyle w:val="-"/>
        <w:rPr>
          <w:rtl/>
        </w:rPr>
      </w:pPr>
      <w:bookmarkStart w:id="125" w:name="FS000000549T08_12_2003_18_11_38C"/>
      <w:bookmarkEnd w:id="125"/>
      <w:r>
        <w:rPr>
          <w:rtl/>
        </w:rPr>
        <w:t>טלב אלסאנע (רע"ם):</w:t>
      </w:r>
    </w:p>
    <w:p w14:paraId="37A7157B" w14:textId="77777777" w:rsidR="00000000" w:rsidRDefault="00C43AED">
      <w:pPr>
        <w:pStyle w:val="a0"/>
        <w:rPr>
          <w:rtl/>
        </w:rPr>
      </w:pPr>
    </w:p>
    <w:p w14:paraId="1FEFD632" w14:textId="77777777" w:rsidR="00000000" w:rsidRDefault="00C43AED">
      <w:pPr>
        <w:pStyle w:val="a0"/>
        <w:rPr>
          <w:rFonts w:hint="cs"/>
          <w:rtl/>
        </w:rPr>
      </w:pPr>
      <w:r>
        <w:rPr>
          <w:rFonts w:hint="cs"/>
          <w:rtl/>
        </w:rPr>
        <w:t>מועמדנו לראשות הממשלה הוא השר לשעבר, שהוכיח שאפשר למצוא גישה אחרת, מאז</w:t>
      </w:r>
      <w:r>
        <w:rPr>
          <w:rFonts w:hint="cs"/>
          <w:rtl/>
        </w:rPr>
        <w:t xml:space="preserve">נת יותר ושוויונית יותר, חבר הכנסת יוסי שריד. תודה רבה. </w:t>
      </w:r>
    </w:p>
    <w:p w14:paraId="4EF8ECB8" w14:textId="77777777" w:rsidR="00000000" w:rsidRDefault="00C43AED">
      <w:pPr>
        <w:pStyle w:val="a0"/>
        <w:rPr>
          <w:rFonts w:hint="cs"/>
          <w:rtl/>
        </w:rPr>
      </w:pPr>
    </w:p>
    <w:p w14:paraId="3E9E1D4B" w14:textId="77777777" w:rsidR="00000000" w:rsidRDefault="00C43AED">
      <w:pPr>
        <w:pStyle w:val="af1"/>
        <w:rPr>
          <w:rtl/>
        </w:rPr>
      </w:pPr>
      <w:r>
        <w:rPr>
          <w:rtl/>
        </w:rPr>
        <w:t>היו"ר ראובן ריבלין:</w:t>
      </w:r>
    </w:p>
    <w:p w14:paraId="52D6A6E7" w14:textId="77777777" w:rsidR="00000000" w:rsidRDefault="00C43AED">
      <w:pPr>
        <w:pStyle w:val="a0"/>
        <w:rPr>
          <w:rtl/>
        </w:rPr>
      </w:pPr>
    </w:p>
    <w:p w14:paraId="0FCDD1E6" w14:textId="77777777" w:rsidR="00000000" w:rsidRDefault="00C43AED">
      <w:pPr>
        <w:pStyle w:val="a0"/>
        <w:rPr>
          <w:rFonts w:hint="cs"/>
          <w:rtl/>
        </w:rPr>
      </w:pPr>
      <w:r>
        <w:rPr>
          <w:rFonts w:hint="cs"/>
          <w:rtl/>
        </w:rPr>
        <w:t xml:space="preserve">חבר הכנסת שריד, אם אדוני רוצה הודעה אישית, אני אאפשר זאת. </w:t>
      </w:r>
    </w:p>
    <w:p w14:paraId="65FA2032" w14:textId="77777777" w:rsidR="00000000" w:rsidRDefault="00C43AED">
      <w:pPr>
        <w:pStyle w:val="a0"/>
        <w:rPr>
          <w:rFonts w:hint="cs"/>
          <w:rtl/>
        </w:rPr>
      </w:pPr>
    </w:p>
    <w:p w14:paraId="47B20E7B" w14:textId="77777777" w:rsidR="00000000" w:rsidRDefault="00C43AED">
      <w:pPr>
        <w:pStyle w:val="a0"/>
        <w:rPr>
          <w:rFonts w:hint="cs"/>
          <w:rtl/>
        </w:rPr>
      </w:pPr>
      <w:r>
        <w:rPr>
          <w:rFonts w:hint="cs"/>
          <w:rtl/>
        </w:rPr>
        <w:t xml:space="preserve">יענה כבוד סגן שרת החינוך, חבר הכנסת צבי הנדל. </w:t>
      </w:r>
    </w:p>
    <w:p w14:paraId="14E2693E" w14:textId="77777777" w:rsidR="00000000" w:rsidRDefault="00C43AED">
      <w:pPr>
        <w:pStyle w:val="a0"/>
        <w:rPr>
          <w:rFonts w:hint="cs"/>
          <w:rtl/>
        </w:rPr>
      </w:pPr>
    </w:p>
    <w:p w14:paraId="4CEC19DC" w14:textId="77777777" w:rsidR="00000000" w:rsidRDefault="00C43AED">
      <w:pPr>
        <w:pStyle w:val="a"/>
        <w:rPr>
          <w:rtl/>
        </w:rPr>
      </w:pPr>
      <w:bookmarkStart w:id="126" w:name="FS000000412T08_12_2003_18_12_36"/>
      <w:bookmarkStart w:id="127" w:name="_Toc58767011"/>
      <w:bookmarkEnd w:id="126"/>
      <w:r>
        <w:rPr>
          <w:rFonts w:hint="eastAsia"/>
          <w:rtl/>
        </w:rPr>
        <w:t>סגן</w:t>
      </w:r>
      <w:r>
        <w:rPr>
          <w:rtl/>
        </w:rPr>
        <w:t xml:space="preserve"> שרת החינוך, התרבות והספורט צבי הנדל:</w:t>
      </w:r>
      <w:bookmarkEnd w:id="127"/>
    </w:p>
    <w:p w14:paraId="18A8D874" w14:textId="77777777" w:rsidR="00000000" w:rsidRDefault="00C43AED">
      <w:pPr>
        <w:pStyle w:val="a0"/>
        <w:rPr>
          <w:rFonts w:hint="cs"/>
          <w:rtl/>
        </w:rPr>
      </w:pPr>
    </w:p>
    <w:p w14:paraId="20849137" w14:textId="77777777" w:rsidR="00000000" w:rsidRDefault="00C43AED">
      <w:pPr>
        <w:pStyle w:val="a0"/>
        <w:rPr>
          <w:rFonts w:hint="cs"/>
          <w:rtl/>
        </w:rPr>
      </w:pPr>
      <w:r>
        <w:rPr>
          <w:rFonts w:hint="cs"/>
          <w:rtl/>
        </w:rPr>
        <w:t>חבר הכנסת טלב אלסאנע, שכחת כ</w:t>
      </w:r>
      <w:r>
        <w:rPr>
          <w:rFonts w:hint="cs"/>
          <w:rtl/>
        </w:rPr>
        <w:t xml:space="preserve">אן את העט ואני לא רוצה שתגיד אחר כך שאני עושק את הערבים. </w:t>
      </w:r>
    </w:p>
    <w:p w14:paraId="18C3B1DE" w14:textId="77777777" w:rsidR="00000000" w:rsidRDefault="00C43AED">
      <w:pPr>
        <w:pStyle w:val="a0"/>
        <w:rPr>
          <w:rFonts w:hint="cs"/>
          <w:rtl/>
        </w:rPr>
      </w:pPr>
    </w:p>
    <w:p w14:paraId="268B3EAF" w14:textId="77777777" w:rsidR="00000000" w:rsidRDefault="00C43AED">
      <w:pPr>
        <w:pStyle w:val="af0"/>
        <w:rPr>
          <w:rtl/>
        </w:rPr>
      </w:pPr>
      <w:r>
        <w:rPr>
          <w:rFonts w:hint="eastAsia"/>
          <w:rtl/>
        </w:rPr>
        <w:t>טלב</w:t>
      </w:r>
      <w:r>
        <w:rPr>
          <w:rtl/>
        </w:rPr>
        <w:t xml:space="preserve"> אלסאנע (רע"ם):</w:t>
      </w:r>
    </w:p>
    <w:p w14:paraId="46F0796B" w14:textId="77777777" w:rsidR="00000000" w:rsidRDefault="00C43AED">
      <w:pPr>
        <w:pStyle w:val="a0"/>
        <w:rPr>
          <w:rFonts w:hint="cs"/>
          <w:rtl/>
        </w:rPr>
      </w:pPr>
    </w:p>
    <w:p w14:paraId="126EE068" w14:textId="77777777" w:rsidR="00000000" w:rsidRDefault="00C43AED">
      <w:pPr>
        <w:pStyle w:val="a0"/>
        <w:rPr>
          <w:rFonts w:hint="cs"/>
          <w:rtl/>
        </w:rPr>
      </w:pPr>
      <w:r>
        <w:rPr>
          <w:rFonts w:hint="cs"/>
          <w:rtl/>
        </w:rPr>
        <w:t xml:space="preserve">לאור המצב של החינוך - - - </w:t>
      </w:r>
    </w:p>
    <w:p w14:paraId="42A3A3CA" w14:textId="77777777" w:rsidR="00000000" w:rsidRDefault="00C43AED">
      <w:pPr>
        <w:pStyle w:val="a0"/>
        <w:rPr>
          <w:rFonts w:hint="cs"/>
          <w:rtl/>
        </w:rPr>
      </w:pPr>
    </w:p>
    <w:p w14:paraId="1ACF4417" w14:textId="77777777" w:rsidR="00000000" w:rsidRDefault="00C43AED">
      <w:pPr>
        <w:pStyle w:val="af1"/>
        <w:rPr>
          <w:rtl/>
        </w:rPr>
      </w:pPr>
      <w:r>
        <w:rPr>
          <w:rtl/>
        </w:rPr>
        <w:t>היו"ר ראובן ריבלין:</w:t>
      </w:r>
    </w:p>
    <w:p w14:paraId="1C73F9AE" w14:textId="77777777" w:rsidR="00000000" w:rsidRDefault="00C43AED">
      <w:pPr>
        <w:pStyle w:val="a0"/>
        <w:rPr>
          <w:rtl/>
        </w:rPr>
      </w:pPr>
    </w:p>
    <w:p w14:paraId="283E3B17" w14:textId="77777777" w:rsidR="00000000" w:rsidRDefault="00C43AED">
      <w:pPr>
        <w:pStyle w:val="a0"/>
        <w:rPr>
          <w:rFonts w:hint="cs"/>
          <w:rtl/>
        </w:rPr>
      </w:pPr>
      <w:r>
        <w:rPr>
          <w:rFonts w:hint="cs"/>
          <w:rtl/>
        </w:rPr>
        <w:t xml:space="preserve">חבר הכנסת טלב אלסאנע, אני מקווה שמצב הכנסת לא כל כך גרוע, שאדוני ייתן לי עט בפעם הבאה. </w:t>
      </w:r>
    </w:p>
    <w:p w14:paraId="766DA1A4" w14:textId="77777777" w:rsidR="00000000" w:rsidRDefault="00C43AED">
      <w:pPr>
        <w:pStyle w:val="a0"/>
        <w:rPr>
          <w:rFonts w:hint="cs"/>
          <w:rtl/>
        </w:rPr>
      </w:pPr>
    </w:p>
    <w:p w14:paraId="66DF0AEF" w14:textId="77777777" w:rsidR="00000000" w:rsidRDefault="00C43AED">
      <w:pPr>
        <w:pStyle w:val="af0"/>
        <w:rPr>
          <w:rtl/>
        </w:rPr>
      </w:pPr>
      <w:r>
        <w:rPr>
          <w:rFonts w:hint="eastAsia"/>
          <w:rtl/>
        </w:rPr>
        <w:t>טלב</w:t>
      </w:r>
      <w:r>
        <w:rPr>
          <w:rtl/>
        </w:rPr>
        <w:t xml:space="preserve"> אלסאנע (רע"ם):</w:t>
      </w:r>
    </w:p>
    <w:p w14:paraId="15B3647E" w14:textId="77777777" w:rsidR="00000000" w:rsidRDefault="00C43AED">
      <w:pPr>
        <w:pStyle w:val="a0"/>
        <w:rPr>
          <w:rFonts w:hint="cs"/>
          <w:rtl/>
        </w:rPr>
      </w:pPr>
    </w:p>
    <w:p w14:paraId="1E22FE4E" w14:textId="77777777" w:rsidR="00000000" w:rsidRDefault="00C43AED">
      <w:pPr>
        <w:pStyle w:val="a0"/>
        <w:rPr>
          <w:rFonts w:hint="cs"/>
          <w:rtl/>
        </w:rPr>
      </w:pPr>
      <w:r>
        <w:rPr>
          <w:rFonts w:hint="cs"/>
          <w:rtl/>
        </w:rPr>
        <w:t>אדוני, אתה מחלק לכו</w:t>
      </w:r>
      <w:r>
        <w:rPr>
          <w:rFonts w:hint="cs"/>
          <w:rtl/>
        </w:rPr>
        <w:t>לם?</w:t>
      </w:r>
    </w:p>
    <w:p w14:paraId="3F82C995" w14:textId="77777777" w:rsidR="00000000" w:rsidRDefault="00C43AED">
      <w:pPr>
        <w:pStyle w:val="a0"/>
        <w:rPr>
          <w:rFonts w:hint="cs"/>
          <w:rtl/>
        </w:rPr>
      </w:pPr>
    </w:p>
    <w:p w14:paraId="177C2B67" w14:textId="77777777" w:rsidR="00000000" w:rsidRDefault="00C43AED">
      <w:pPr>
        <w:pStyle w:val="-"/>
        <w:rPr>
          <w:rtl/>
        </w:rPr>
      </w:pPr>
      <w:bookmarkStart w:id="128" w:name="FS000000412T08_12_2003_18_16_36C"/>
      <w:bookmarkEnd w:id="128"/>
      <w:r>
        <w:rPr>
          <w:rtl/>
        </w:rPr>
        <w:t>סגן שרת החינוך, התרבות והספורט צבי הנדל:</w:t>
      </w:r>
    </w:p>
    <w:p w14:paraId="1199D2D5" w14:textId="77777777" w:rsidR="00000000" w:rsidRDefault="00C43AED">
      <w:pPr>
        <w:pStyle w:val="a0"/>
        <w:rPr>
          <w:rtl/>
        </w:rPr>
      </w:pPr>
    </w:p>
    <w:p w14:paraId="5539E2A2" w14:textId="77777777" w:rsidR="00000000" w:rsidRDefault="00C43AED">
      <w:pPr>
        <w:pStyle w:val="a0"/>
        <w:rPr>
          <w:rFonts w:hint="cs"/>
          <w:rtl/>
        </w:rPr>
      </w:pPr>
      <w:r>
        <w:rPr>
          <w:rFonts w:hint="cs"/>
          <w:rtl/>
        </w:rPr>
        <w:t xml:space="preserve">אדוני היושב-ראש, חברי חברי הכנסת - - - </w:t>
      </w:r>
    </w:p>
    <w:p w14:paraId="28B855F7" w14:textId="77777777" w:rsidR="00000000" w:rsidRDefault="00C43AED">
      <w:pPr>
        <w:pStyle w:val="af0"/>
        <w:rPr>
          <w:rFonts w:hint="cs"/>
          <w:rtl/>
        </w:rPr>
      </w:pPr>
    </w:p>
    <w:p w14:paraId="42C6BAE6" w14:textId="77777777" w:rsidR="00000000" w:rsidRDefault="00C43AED">
      <w:pPr>
        <w:pStyle w:val="af0"/>
        <w:rPr>
          <w:rtl/>
        </w:rPr>
      </w:pPr>
      <w:r>
        <w:rPr>
          <w:rFonts w:hint="eastAsia"/>
          <w:rtl/>
        </w:rPr>
        <w:t>אחמד</w:t>
      </w:r>
      <w:r>
        <w:rPr>
          <w:rtl/>
        </w:rPr>
        <w:t xml:space="preserve"> טיבי (חד"ש-תע"ל):</w:t>
      </w:r>
    </w:p>
    <w:p w14:paraId="5CFCDF0C" w14:textId="77777777" w:rsidR="00000000" w:rsidRDefault="00C43AED">
      <w:pPr>
        <w:pStyle w:val="a0"/>
        <w:rPr>
          <w:rFonts w:hint="cs"/>
          <w:rtl/>
        </w:rPr>
      </w:pPr>
    </w:p>
    <w:p w14:paraId="6C05B2DD" w14:textId="77777777" w:rsidR="00000000" w:rsidRDefault="00C43AED">
      <w:pPr>
        <w:pStyle w:val="a0"/>
        <w:rPr>
          <w:rFonts w:hint="cs"/>
          <w:rtl/>
        </w:rPr>
      </w:pPr>
      <w:r>
        <w:rPr>
          <w:rFonts w:hint="cs"/>
          <w:rtl/>
        </w:rPr>
        <w:t>בכל זאת אני מציע להחזיר את העט.</w:t>
      </w:r>
    </w:p>
    <w:p w14:paraId="31ABAA84" w14:textId="77777777" w:rsidR="00000000" w:rsidRDefault="00C43AED">
      <w:pPr>
        <w:pStyle w:val="a0"/>
        <w:rPr>
          <w:rFonts w:hint="cs"/>
          <w:rtl/>
        </w:rPr>
      </w:pPr>
    </w:p>
    <w:p w14:paraId="21B968E4" w14:textId="77777777" w:rsidR="00000000" w:rsidRDefault="00C43AED">
      <w:pPr>
        <w:pStyle w:val="-"/>
        <w:rPr>
          <w:rtl/>
        </w:rPr>
      </w:pPr>
      <w:bookmarkStart w:id="129" w:name="FS000000412T08_12_2003_18_16_48C"/>
      <w:bookmarkEnd w:id="129"/>
      <w:r>
        <w:rPr>
          <w:rtl/>
        </w:rPr>
        <w:t>סגן שרת החינוך, התרבות והספורט צבי הנדל:</w:t>
      </w:r>
    </w:p>
    <w:p w14:paraId="60F9AB9F" w14:textId="77777777" w:rsidR="00000000" w:rsidRDefault="00C43AED">
      <w:pPr>
        <w:pStyle w:val="a0"/>
        <w:rPr>
          <w:rtl/>
        </w:rPr>
      </w:pPr>
    </w:p>
    <w:p w14:paraId="6539E6D3" w14:textId="77777777" w:rsidR="00000000" w:rsidRDefault="00C43AED">
      <w:pPr>
        <w:pStyle w:val="a0"/>
        <w:rPr>
          <w:rFonts w:hint="cs"/>
          <w:rtl/>
        </w:rPr>
      </w:pPr>
      <w:r>
        <w:rPr>
          <w:rFonts w:hint="cs"/>
          <w:rtl/>
        </w:rPr>
        <w:t>בכל זאת להחזיר?</w:t>
      </w:r>
    </w:p>
    <w:p w14:paraId="7959145A" w14:textId="77777777" w:rsidR="00000000" w:rsidRDefault="00C43AED">
      <w:pPr>
        <w:pStyle w:val="a0"/>
        <w:rPr>
          <w:rFonts w:hint="cs"/>
          <w:rtl/>
        </w:rPr>
      </w:pPr>
    </w:p>
    <w:p w14:paraId="696EA985" w14:textId="77777777" w:rsidR="00000000" w:rsidRDefault="00C43AED">
      <w:pPr>
        <w:pStyle w:val="af0"/>
        <w:rPr>
          <w:rtl/>
        </w:rPr>
      </w:pPr>
      <w:r>
        <w:rPr>
          <w:rFonts w:hint="eastAsia"/>
          <w:rtl/>
        </w:rPr>
        <w:t>יוסי</w:t>
      </w:r>
      <w:r>
        <w:rPr>
          <w:rtl/>
        </w:rPr>
        <w:t xml:space="preserve"> שריד (מרצ):</w:t>
      </w:r>
    </w:p>
    <w:p w14:paraId="556A31A6" w14:textId="77777777" w:rsidR="00000000" w:rsidRDefault="00C43AED">
      <w:pPr>
        <w:pStyle w:val="a0"/>
        <w:rPr>
          <w:rFonts w:hint="cs"/>
          <w:rtl/>
        </w:rPr>
      </w:pPr>
    </w:p>
    <w:p w14:paraId="65FFA171" w14:textId="77777777" w:rsidR="00000000" w:rsidRDefault="00C43AED">
      <w:pPr>
        <w:pStyle w:val="a0"/>
        <w:rPr>
          <w:rFonts w:hint="cs"/>
          <w:rtl/>
        </w:rPr>
      </w:pPr>
      <w:r>
        <w:rPr>
          <w:rFonts w:hint="cs"/>
          <w:rtl/>
        </w:rPr>
        <w:t>יש עכשיו עט שיורה.</w:t>
      </w:r>
    </w:p>
    <w:p w14:paraId="1AE15AB9" w14:textId="77777777" w:rsidR="00000000" w:rsidRDefault="00C43AED">
      <w:pPr>
        <w:pStyle w:val="a0"/>
        <w:rPr>
          <w:rFonts w:hint="cs"/>
          <w:rtl/>
        </w:rPr>
      </w:pPr>
    </w:p>
    <w:p w14:paraId="5262298C" w14:textId="77777777" w:rsidR="00000000" w:rsidRDefault="00C43AED">
      <w:pPr>
        <w:pStyle w:val="af1"/>
        <w:rPr>
          <w:rtl/>
        </w:rPr>
      </w:pPr>
      <w:r>
        <w:rPr>
          <w:rtl/>
        </w:rPr>
        <w:t>היו"ר ראובן רי</w:t>
      </w:r>
      <w:r>
        <w:rPr>
          <w:rtl/>
        </w:rPr>
        <w:t>בלין:</w:t>
      </w:r>
    </w:p>
    <w:p w14:paraId="1AE0BE7F" w14:textId="77777777" w:rsidR="00000000" w:rsidRDefault="00C43AED">
      <w:pPr>
        <w:pStyle w:val="a0"/>
        <w:rPr>
          <w:rtl/>
        </w:rPr>
      </w:pPr>
    </w:p>
    <w:p w14:paraId="3AF8D16C" w14:textId="77777777" w:rsidR="00000000" w:rsidRDefault="00C43AED">
      <w:pPr>
        <w:pStyle w:val="a0"/>
        <w:rPr>
          <w:rFonts w:hint="cs"/>
          <w:rtl/>
        </w:rPr>
      </w:pPr>
      <w:r>
        <w:rPr>
          <w:rFonts w:hint="cs"/>
          <w:rtl/>
        </w:rPr>
        <w:t xml:space="preserve">ברגע שאנחנו יודעים שחבר הכנסת טלב אלסאנע שם אותו, אנחנו לא מודאגים. </w:t>
      </w:r>
    </w:p>
    <w:p w14:paraId="7686FA6B" w14:textId="77777777" w:rsidR="00000000" w:rsidRDefault="00C43AED">
      <w:pPr>
        <w:pStyle w:val="a0"/>
        <w:rPr>
          <w:rFonts w:hint="cs"/>
          <w:rtl/>
        </w:rPr>
      </w:pPr>
    </w:p>
    <w:p w14:paraId="3341C113" w14:textId="77777777" w:rsidR="00000000" w:rsidRDefault="00C43AED">
      <w:pPr>
        <w:pStyle w:val="-"/>
        <w:rPr>
          <w:rtl/>
        </w:rPr>
      </w:pPr>
      <w:bookmarkStart w:id="130" w:name="FS000000412T08_12_2003_18_17_23C"/>
      <w:bookmarkEnd w:id="130"/>
      <w:r>
        <w:rPr>
          <w:rtl/>
        </w:rPr>
        <w:t>סגן שרת החינוך, התרבות והספורט צבי הנדל:</w:t>
      </w:r>
    </w:p>
    <w:p w14:paraId="7C98C672" w14:textId="77777777" w:rsidR="00000000" w:rsidRDefault="00C43AED">
      <w:pPr>
        <w:pStyle w:val="a0"/>
        <w:rPr>
          <w:rtl/>
        </w:rPr>
      </w:pPr>
    </w:p>
    <w:p w14:paraId="0C020DBC" w14:textId="77777777" w:rsidR="00000000" w:rsidRDefault="00C43AED">
      <w:pPr>
        <w:pStyle w:val="a0"/>
        <w:rPr>
          <w:rFonts w:hint="cs"/>
          <w:rtl/>
        </w:rPr>
      </w:pPr>
      <w:r>
        <w:rPr>
          <w:rFonts w:hint="cs"/>
          <w:rtl/>
        </w:rPr>
        <w:t xml:space="preserve">אני שומע שיוסי שריד דואג מיריות, וזה דואג ממתנחלים. ברוך השם, הכול בסדר. </w:t>
      </w:r>
    </w:p>
    <w:p w14:paraId="45D5A4C3" w14:textId="77777777" w:rsidR="00000000" w:rsidRDefault="00C43AED">
      <w:pPr>
        <w:pStyle w:val="a0"/>
        <w:rPr>
          <w:rFonts w:hint="cs"/>
          <w:rtl/>
        </w:rPr>
      </w:pPr>
    </w:p>
    <w:p w14:paraId="301EA0E9" w14:textId="77777777" w:rsidR="00000000" w:rsidRDefault="00C43AED">
      <w:pPr>
        <w:pStyle w:val="a0"/>
        <w:rPr>
          <w:rFonts w:hint="cs"/>
          <w:rtl/>
        </w:rPr>
      </w:pPr>
      <w:r>
        <w:rPr>
          <w:rFonts w:hint="cs"/>
          <w:rtl/>
        </w:rPr>
        <w:t>טלב, מאחר שהזכרת את המתנחלים - תיכף אני אגיע גם לכיתות וגם לאו</w:t>
      </w:r>
      <w:r>
        <w:rPr>
          <w:rFonts w:hint="cs"/>
          <w:rtl/>
        </w:rPr>
        <w:t>ניברסיטה, אבל אני רוצה, אחרי ששמעתי את חיים רמון, להגיד שמעל הבימה הזאת שלוחה ברכת חזק ואמץ לכל המתיישבים ביש"ע, ובמיוחד בחבל-קטיף, שעומדים בחזית המלחמה - ולא חלשי רוח וחלשי דעת, כמו כאלה שלפעמים יושבים גם בממשלה ואולי רוצים להגיע לאיזו דקת שידור נוספת - -</w:t>
      </w:r>
    </w:p>
    <w:p w14:paraId="220FDCD8" w14:textId="77777777" w:rsidR="00000000" w:rsidRDefault="00C43AED">
      <w:pPr>
        <w:pStyle w:val="a0"/>
        <w:rPr>
          <w:rFonts w:hint="cs"/>
          <w:rtl/>
        </w:rPr>
      </w:pPr>
    </w:p>
    <w:p w14:paraId="559807E9" w14:textId="77777777" w:rsidR="00000000" w:rsidRDefault="00C43AED">
      <w:pPr>
        <w:pStyle w:val="af0"/>
        <w:rPr>
          <w:rtl/>
        </w:rPr>
      </w:pPr>
      <w:r>
        <w:rPr>
          <w:rtl/>
        </w:rPr>
        <w:t>עסאם מח'ול (חד"ש-תע"ל):</w:t>
      </w:r>
    </w:p>
    <w:p w14:paraId="44744D63" w14:textId="77777777" w:rsidR="00000000" w:rsidRDefault="00C43AED">
      <w:pPr>
        <w:pStyle w:val="a0"/>
        <w:rPr>
          <w:rtl/>
        </w:rPr>
      </w:pPr>
    </w:p>
    <w:p w14:paraId="3CC99D57" w14:textId="77777777" w:rsidR="00000000" w:rsidRDefault="00C43AED">
      <w:pPr>
        <w:pStyle w:val="a0"/>
        <w:rPr>
          <w:rFonts w:hint="cs"/>
          <w:rtl/>
        </w:rPr>
      </w:pPr>
      <w:r>
        <w:rPr>
          <w:rFonts w:hint="cs"/>
          <w:rtl/>
        </w:rPr>
        <w:t>- - - זה נגמר - - -</w:t>
      </w:r>
    </w:p>
    <w:p w14:paraId="1DA5EC4C" w14:textId="77777777" w:rsidR="00000000" w:rsidRDefault="00C43AED">
      <w:pPr>
        <w:pStyle w:val="-"/>
        <w:rPr>
          <w:rtl/>
        </w:rPr>
      </w:pPr>
      <w:r>
        <w:rPr>
          <w:rtl/>
        </w:rPr>
        <w:br/>
      </w:r>
      <w:bookmarkStart w:id="131" w:name="FS000000412T08_12_2003_17_49_07C"/>
      <w:bookmarkEnd w:id="131"/>
      <w:r>
        <w:rPr>
          <w:rtl/>
        </w:rPr>
        <w:t>סגן שרת החינוך, התרבות והספורט צבי הנדל:</w:t>
      </w:r>
    </w:p>
    <w:p w14:paraId="0166E359" w14:textId="77777777" w:rsidR="00000000" w:rsidRDefault="00C43AED">
      <w:pPr>
        <w:pStyle w:val="a0"/>
        <w:rPr>
          <w:rtl/>
        </w:rPr>
      </w:pPr>
    </w:p>
    <w:p w14:paraId="632C8899" w14:textId="77777777" w:rsidR="00000000" w:rsidRDefault="00C43AED">
      <w:pPr>
        <w:pStyle w:val="a0"/>
        <w:rPr>
          <w:rFonts w:hint="cs"/>
          <w:rtl/>
        </w:rPr>
      </w:pPr>
      <w:r>
        <w:rPr>
          <w:rFonts w:hint="cs"/>
          <w:rtl/>
        </w:rPr>
        <w:t>- - ואז הם מוכרים בחינם חבלי מולדת. מאוד שמחתי על העירנות של חבר הכנסת חיים רמון, שחבל שהוא איננו פה, ששמע שאותו שר כנראה מוכר כי הוא מפחד מהבעיה הדמוגרפית. אמר לעצמו</w:t>
      </w:r>
      <w:r>
        <w:rPr>
          <w:rFonts w:hint="cs"/>
          <w:rtl/>
        </w:rPr>
        <w:t xml:space="preserve"> חיים רמון, מהי הבעיה הדמוגרפית? הרי תושבי יש"ע הערבים לא מצביעים לכנסת </w:t>
      </w:r>
      <w:r>
        <w:rPr>
          <w:rFonts w:hint="eastAsia"/>
          <w:rtl/>
        </w:rPr>
        <w:t>–</w:t>
      </w:r>
      <w:r>
        <w:rPr>
          <w:rFonts w:hint="cs"/>
          <w:rtl/>
        </w:rPr>
        <w:t xml:space="preserve"> אז אני אעשה תרגיל. עלה לבמה ואמר, תדעו לכם, חברי, נודע לי מחברי הערבים, שיש שם חבורה רצינית שאומרים למנהיגות הערבית, אל תעשו הסכמי שלום, נכשלתם, אנחנו רוצים להיות אזרחי ישראל. ואני, </w:t>
      </w:r>
      <w:r>
        <w:rPr>
          <w:rFonts w:hint="cs"/>
          <w:rtl/>
        </w:rPr>
        <w:t xml:space="preserve">חיים רמון, מספר לכם שהם רוצים להיות אזרחי ישראל. אז עכשיו אתם מבינים איך הוא עוזר לאולמרט? עכשיו ברור למה צריך לפחד מהבעיה הדמוגרפית </w:t>
      </w:r>
      <w:r>
        <w:rPr>
          <w:rFonts w:hint="eastAsia"/>
          <w:rtl/>
        </w:rPr>
        <w:t>–</w:t>
      </w:r>
      <w:r>
        <w:rPr>
          <w:rFonts w:hint="cs"/>
          <w:rtl/>
        </w:rPr>
        <w:t xml:space="preserve"> הוא פחד שאיזה עיתונאי שמאלני יהיה טיפה שפוי לשתי דקות וישאל שאלות רציניות - -</w:t>
      </w:r>
    </w:p>
    <w:p w14:paraId="3E81496C" w14:textId="77777777" w:rsidR="00000000" w:rsidRDefault="00C43AED">
      <w:pPr>
        <w:pStyle w:val="af0"/>
        <w:rPr>
          <w:rtl/>
        </w:rPr>
      </w:pPr>
      <w:r>
        <w:rPr>
          <w:rtl/>
        </w:rPr>
        <w:br/>
        <w:t>עסאם מח'ול (חד"ש-תע"ל):</w:t>
      </w:r>
    </w:p>
    <w:p w14:paraId="00EA9280" w14:textId="77777777" w:rsidR="00000000" w:rsidRDefault="00C43AED">
      <w:pPr>
        <w:pStyle w:val="a0"/>
        <w:rPr>
          <w:rtl/>
        </w:rPr>
      </w:pPr>
    </w:p>
    <w:p w14:paraId="4202D8F2" w14:textId="77777777" w:rsidR="00000000" w:rsidRDefault="00C43AED">
      <w:pPr>
        <w:pStyle w:val="a0"/>
        <w:rPr>
          <w:rFonts w:hint="cs"/>
          <w:rtl/>
        </w:rPr>
      </w:pPr>
      <w:r>
        <w:rPr>
          <w:rFonts w:hint="cs"/>
          <w:rtl/>
        </w:rPr>
        <w:t>- - -</w:t>
      </w:r>
    </w:p>
    <w:p w14:paraId="02498859" w14:textId="77777777" w:rsidR="00000000" w:rsidRDefault="00C43AED">
      <w:pPr>
        <w:pStyle w:val="-"/>
        <w:rPr>
          <w:rtl/>
        </w:rPr>
      </w:pPr>
      <w:r>
        <w:rPr>
          <w:rtl/>
        </w:rPr>
        <w:br/>
      </w:r>
      <w:bookmarkStart w:id="132" w:name="FS000000412T08_12_2003_17_52_10C"/>
      <w:bookmarkEnd w:id="132"/>
      <w:r>
        <w:rPr>
          <w:rtl/>
        </w:rPr>
        <w:t>סגן שרת הח</w:t>
      </w:r>
      <w:r>
        <w:rPr>
          <w:rtl/>
        </w:rPr>
        <w:t>ינוך, התרבות והספורט צבי הנדל:</w:t>
      </w:r>
    </w:p>
    <w:p w14:paraId="5A006166" w14:textId="77777777" w:rsidR="00000000" w:rsidRDefault="00C43AED">
      <w:pPr>
        <w:pStyle w:val="a0"/>
        <w:rPr>
          <w:rtl/>
        </w:rPr>
      </w:pPr>
    </w:p>
    <w:p w14:paraId="5BA56032" w14:textId="77777777" w:rsidR="00000000" w:rsidRDefault="00C43AED">
      <w:pPr>
        <w:pStyle w:val="a0"/>
        <w:rPr>
          <w:rFonts w:hint="cs"/>
          <w:rtl/>
        </w:rPr>
      </w:pPr>
      <w:r>
        <w:rPr>
          <w:rFonts w:hint="cs"/>
          <w:rtl/>
        </w:rPr>
        <w:t xml:space="preserve">- - וישאל, למשל, הרי יש כאלה </w:t>
      </w:r>
      <w:r>
        <w:rPr>
          <w:rFonts w:hint="eastAsia"/>
          <w:rtl/>
        </w:rPr>
        <w:t>–</w:t>
      </w:r>
      <w:r>
        <w:rPr>
          <w:rFonts w:hint="cs"/>
          <w:rtl/>
        </w:rPr>
        <w:t xml:space="preserve"> בהם היה אולמרט תקופה ארוכה </w:t>
      </w:r>
      <w:r>
        <w:rPr>
          <w:rFonts w:hint="eastAsia"/>
          <w:rtl/>
        </w:rPr>
        <w:t>–</w:t>
      </w:r>
      <w:r>
        <w:rPr>
          <w:rFonts w:hint="cs"/>
          <w:rtl/>
        </w:rPr>
        <w:t xml:space="preserve"> שלא מאמינים לנייר חתום עם הערבים, אז עכשיו הוא יורד מגב ההר, נוכח תל-אביב</w:t>
      </w:r>
      <w:r>
        <w:rPr>
          <w:rFonts w:hint="eastAsia"/>
          <w:rtl/>
        </w:rPr>
        <w:t>–</w:t>
      </w:r>
      <w:r>
        <w:rPr>
          <w:rFonts w:hint="cs"/>
          <w:rtl/>
        </w:rPr>
        <w:t xml:space="preserve">נתניה, וגם בלי פיסת נייר הוא מאמין שהצדיקים האלה לא יפציצו ולא יירו ולא יהרגו - - - </w:t>
      </w:r>
    </w:p>
    <w:p w14:paraId="72683C59" w14:textId="77777777" w:rsidR="00000000" w:rsidRDefault="00C43AED">
      <w:pPr>
        <w:pStyle w:val="af0"/>
        <w:rPr>
          <w:rtl/>
        </w:rPr>
      </w:pPr>
      <w:r>
        <w:rPr>
          <w:rtl/>
        </w:rPr>
        <w:br/>
        <w:t>עסאם</w:t>
      </w:r>
      <w:r>
        <w:rPr>
          <w:rtl/>
        </w:rPr>
        <w:t xml:space="preserve"> מח'ול (חד"ש-תע"ל):</w:t>
      </w:r>
    </w:p>
    <w:p w14:paraId="23E00889" w14:textId="77777777" w:rsidR="00000000" w:rsidRDefault="00C43AED">
      <w:pPr>
        <w:pStyle w:val="a0"/>
        <w:rPr>
          <w:rtl/>
        </w:rPr>
      </w:pPr>
    </w:p>
    <w:p w14:paraId="64B44051" w14:textId="77777777" w:rsidR="00000000" w:rsidRDefault="00C43AED">
      <w:pPr>
        <w:pStyle w:val="a0"/>
        <w:rPr>
          <w:rFonts w:hint="cs"/>
          <w:rtl/>
        </w:rPr>
      </w:pPr>
      <w:r>
        <w:rPr>
          <w:rFonts w:hint="cs"/>
          <w:rtl/>
        </w:rPr>
        <w:t>איזה פתרון - - - לבעיה הדמוגרפית?</w:t>
      </w:r>
    </w:p>
    <w:p w14:paraId="72144761" w14:textId="77777777" w:rsidR="00000000" w:rsidRDefault="00C43AED">
      <w:pPr>
        <w:pStyle w:val="-"/>
        <w:rPr>
          <w:rtl/>
        </w:rPr>
      </w:pPr>
      <w:r>
        <w:rPr>
          <w:rtl/>
        </w:rPr>
        <w:br/>
      </w:r>
      <w:bookmarkStart w:id="133" w:name="FS000000412T08_12_2003_17_53_29C"/>
      <w:bookmarkEnd w:id="133"/>
      <w:r>
        <w:rPr>
          <w:rtl/>
        </w:rPr>
        <w:t>סגן שרת החינוך, התרבות והספורט צבי הנדל:</w:t>
      </w:r>
    </w:p>
    <w:p w14:paraId="0F0339EB" w14:textId="77777777" w:rsidR="00000000" w:rsidRDefault="00C43AED">
      <w:pPr>
        <w:pStyle w:val="a0"/>
        <w:rPr>
          <w:rtl/>
        </w:rPr>
      </w:pPr>
    </w:p>
    <w:p w14:paraId="09D1B295" w14:textId="77777777" w:rsidR="00000000" w:rsidRDefault="00C43AED">
      <w:pPr>
        <w:pStyle w:val="a0"/>
        <w:rPr>
          <w:rFonts w:hint="cs"/>
          <w:rtl/>
        </w:rPr>
      </w:pPr>
      <w:r>
        <w:rPr>
          <w:rFonts w:hint="cs"/>
          <w:rtl/>
        </w:rPr>
        <w:t xml:space="preserve">- - - ואחר כך בדמוגרפיה. לכן, אני חייב לומר לכם שחיים רמון הוא באמת יהודי מאוד מוכשר בדמגוגיה </w:t>
      </w:r>
      <w:r>
        <w:rPr>
          <w:rFonts w:hint="eastAsia"/>
          <w:rtl/>
        </w:rPr>
        <w:t>–</w:t>
      </w:r>
      <w:r>
        <w:rPr>
          <w:rFonts w:hint="cs"/>
          <w:rtl/>
        </w:rPr>
        <w:t xml:space="preserve"> הוא עלה מייד על הנקודות שאפשר לתקוף, ומייד תיקן פה </w:t>
      </w:r>
      <w:r>
        <w:rPr>
          <w:rFonts w:hint="eastAsia"/>
          <w:rtl/>
        </w:rPr>
        <w:t>–</w:t>
      </w:r>
      <w:r>
        <w:rPr>
          <w:rFonts w:hint="cs"/>
          <w:rtl/>
        </w:rPr>
        <w:t xml:space="preserve"> החרה החזי</w:t>
      </w:r>
      <w:r>
        <w:rPr>
          <w:rFonts w:hint="cs"/>
          <w:rtl/>
        </w:rPr>
        <w:t xml:space="preserve">ק אחריו. </w:t>
      </w:r>
    </w:p>
    <w:p w14:paraId="4CBCB92C" w14:textId="77777777" w:rsidR="00000000" w:rsidRDefault="00C43AED">
      <w:pPr>
        <w:pStyle w:val="af1"/>
        <w:rPr>
          <w:rtl/>
        </w:rPr>
      </w:pPr>
      <w:r>
        <w:rPr>
          <w:rtl/>
        </w:rPr>
        <w:br/>
        <w:t>היו"ר ראובן ריבלין:</w:t>
      </w:r>
    </w:p>
    <w:p w14:paraId="7F18ABEA" w14:textId="77777777" w:rsidR="00000000" w:rsidRDefault="00C43AED">
      <w:pPr>
        <w:pStyle w:val="a0"/>
        <w:rPr>
          <w:rtl/>
        </w:rPr>
      </w:pPr>
    </w:p>
    <w:p w14:paraId="70883587" w14:textId="77777777" w:rsidR="00000000" w:rsidRDefault="00C43AED">
      <w:pPr>
        <w:pStyle w:val="a0"/>
        <w:rPr>
          <w:rFonts w:hint="cs"/>
          <w:rtl/>
        </w:rPr>
      </w:pPr>
      <w:r>
        <w:rPr>
          <w:rFonts w:hint="cs"/>
          <w:rtl/>
        </w:rPr>
        <w:t xml:space="preserve">מאה אחוז. ואשר לחינוך? </w:t>
      </w:r>
    </w:p>
    <w:p w14:paraId="347A7042" w14:textId="77777777" w:rsidR="00000000" w:rsidRDefault="00C43AED">
      <w:pPr>
        <w:pStyle w:val="-"/>
        <w:rPr>
          <w:rtl/>
        </w:rPr>
      </w:pPr>
      <w:r>
        <w:rPr>
          <w:rtl/>
        </w:rPr>
        <w:br/>
      </w:r>
      <w:bookmarkStart w:id="134" w:name="FS000000412T08_12_2003_17_54_38C"/>
      <w:bookmarkEnd w:id="134"/>
      <w:r>
        <w:rPr>
          <w:rtl/>
        </w:rPr>
        <w:t>סגן שרת החינוך, התרבות והספורט צבי הנדל:</w:t>
      </w:r>
    </w:p>
    <w:p w14:paraId="58316353" w14:textId="77777777" w:rsidR="00000000" w:rsidRDefault="00C43AED">
      <w:pPr>
        <w:pStyle w:val="a0"/>
        <w:rPr>
          <w:rtl/>
        </w:rPr>
      </w:pPr>
    </w:p>
    <w:p w14:paraId="79BC4EB3" w14:textId="77777777" w:rsidR="00000000" w:rsidRDefault="00C43AED">
      <w:pPr>
        <w:pStyle w:val="a0"/>
        <w:rPr>
          <w:rFonts w:hint="cs"/>
          <w:rtl/>
        </w:rPr>
      </w:pPr>
      <w:r>
        <w:rPr>
          <w:rFonts w:hint="cs"/>
          <w:rtl/>
        </w:rPr>
        <w:t>לכן אני אומר, חבר הכנסת אלסאנע, שיש עדיין הרבה מלחמות רציניות שהממשלה הזאת עוסקת ותעסוק בהן, ולא בקלות ומהר נפיל אותה.</w:t>
      </w:r>
    </w:p>
    <w:p w14:paraId="48242A47" w14:textId="77777777" w:rsidR="00000000" w:rsidRDefault="00C43AED">
      <w:pPr>
        <w:pStyle w:val="a0"/>
        <w:rPr>
          <w:rFonts w:hint="cs"/>
          <w:rtl/>
        </w:rPr>
      </w:pPr>
    </w:p>
    <w:p w14:paraId="2E76CC5F" w14:textId="77777777" w:rsidR="00000000" w:rsidRDefault="00C43AED">
      <w:pPr>
        <w:pStyle w:val="a0"/>
        <w:rPr>
          <w:rFonts w:hint="cs"/>
          <w:rtl/>
        </w:rPr>
      </w:pPr>
      <w:r>
        <w:rPr>
          <w:rFonts w:hint="cs"/>
          <w:rtl/>
        </w:rPr>
        <w:t>ולשאלותיך. נלך מהסוף להתחלה - - -</w:t>
      </w:r>
    </w:p>
    <w:p w14:paraId="1E8B258A" w14:textId="77777777" w:rsidR="00000000" w:rsidRDefault="00C43AED">
      <w:pPr>
        <w:pStyle w:val="af0"/>
        <w:rPr>
          <w:rtl/>
        </w:rPr>
      </w:pPr>
      <w:r>
        <w:rPr>
          <w:rtl/>
        </w:rPr>
        <w:br/>
        <w:t>עס</w:t>
      </w:r>
      <w:r>
        <w:rPr>
          <w:rtl/>
        </w:rPr>
        <w:t>אם מח'ול (חד"ש-תע"ל):</w:t>
      </w:r>
    </w:p>
    <w:p w14:paraId="5B2BEE7B" w14:textId="77777777" w:rsidR="00000000" w:rsidRDefault="00C43AED">
      <w:pPr>
        <w:pStyle w:val="a0"/>
        <w:rPr>
          <w:rtl/>
        </w:rPr>
      </w:pPr>
    </w:p>
    <w:p w14:paraId="3F68CC3C" w14:textId="77777777" w:rsidR="00000000" w:rsidRDefault="00C43AED">
      <w:pPr>
        <w:pStyle w:val="a0"/>
        <w:rPr>
          <w:rFonts w:hint="cs"/>
          <w:rtl/>
        </w:rPr>
      </w:pPr>
      <w:r>
        <w:rPr>
          <w:rFonts w:hint="cs"/>
          <w:rtl/>
        </w:rPr>
        <w:t>מה הקשר בין בניית כיתות לימוד לבין הסכנה הדמוגרפית?</w:t>
      </w:r>
    </w:p>
    <w:p w14:paraId="326FF4B0" w14:textId="77777777" w:rsidR="00000000" w:rsidRDefault="00C43AED">
      <w:pPr>
        <w:pStyle w:val="af1"/>
        <w:rPr>
          <w:rtl/>
        </w:rPr>
      </w:pPr>
      <w:r>
        <w:rPr>
          <w:rtl/>
        </w:rPr>
        <w:br/>
        <w:t>היו"ר יולי-יואל אדלשטיין:</w:t>
      </w:r>
    </w:p>
    <w:p w14:paraId="0C0AC414" w14:textId="77777777" w:rsidR="00000000" w:rsidRDefault="00C43AED">
      <w:pPr>
        <w:pStyle w:val="a0"/>
        <w:rPr>
          <w:rtl/>
        </w:rPr>
      </w:pPr>
    </w:p>
    <w:p w14:paraId="1410F954" w14:textId="77777777" w:rsidR="00000000" w:rsidRDefault="00C43AED">
      <w:pPr>
        <w:pStyle w:val="a0"/>
        <w:rPr>
          <w:rFonts w:hint="cs"/>
          <w:rtl/>
        </w:rPr>
      </w:pPr>
      <w:r>
        <w:rPr>
          <w:rFonts w:hint="cs"/>
          <w:rtl/>
        </w:rPr>
        <w:t>סגן השר מנסה להגיע לקשר הזה, בואו נאפשר לו. תודה רבה.</w:t>
      </w:r>
    </w:p>
    <w:p w14:paraId="6A39B89F" w14:textId="77777777" w:rsidR="00000000" w:rsidRDefault="00C43AED">
      <w:pPr>
        <w:pStyle w:val="-"/>
        <w:rPr>
          <w:rtl/>
        </w:rPr>
      </w:pPr>
      <w:r>
        <w:rPr>
          <w:rtl/>
        </w:rPr>
        <w:br/>
      </w:r>
      <w:bookmarkStart w:id="135" w:name="FS000000412T08_12_2003_17_57_02C"/>
      <w:bookmarkEnd w:id="135"/>
      <w:r>
        <w:rPr>
          <w:rtl/>
        </w:rPr>
        <w:t>סגן שרת החינוך, התרבות והספורט צבי הנדל:</w:t>
      </w:r>
    </w:p>
    <w:p w14:paraId="436C92F0" w14:textId="77777777" w:rsidR="00000000" w:rsidRDefault="00C43AED">
      <w:pPr>
        <w:pStyle w:val="a0"/>
        <w:rPr>
          <w:rtl/>
        </w:rPr>
      </w:pPr>
    </w:p>
    <w:p w14:paraId="374DDF99" w14:textId="77777777" w:rsidR="00000000" w:rsidRDefault="00C43AED">
      <w:pPr>
        <w:pStyle w:val="a0"/>
        <w:rPr>
          <w:rFonts w:hint="cs"/>
          <w:rtl/>
        </w:rPr>
      </w:pPr>
      <w:r>
        <w:rPr>
          <w:rFonts w:hint="cs"/>
          <w:rtl/>
        </w:rPr>
        <w:t xml:space="preserve">אני אגיע לזה. </w:t>
      </w:r>
    </w:p>
    <w:p w14:paraId="4187C553" w14:textId="77777777" w:rsidR="00000000" w:rsidRDefault="00C43AED">
      <w:pPr>
        <w:pStyle w:val="af0"/>
        <w:rPr>
          <w:rtl/>
        </w:rPr>
      </w:pPr>
      <w:r>
        <w:rPr>
          <w:rtl/>
        </w:rPr>
        <w:br/>
        <w:t>עסאם מח'ול (חד"ש-תע"ל):</w:t>
      </w:r>
    </w:p>
    <w:p w14:paraId="10A9EBB4" w14:textId="77777777" w:rsidR="00000000" w:rsidRDefault="00C43AED">
      <w:pPr>
        <w:pStyle w:val="a0"/>
        <w:rPr>
          <w:rtl/>
        </w:rPr>
      </w:pPr>
    </w:p>
    <w:p w14:paraId="61C4171B" w14:textId="77777777" w:rsidR="00000000" w:rsidRDefault="00C43AED">
      <w:pPr>
        <w:pStyle w:val="a0"/>
        <w:rPr>
          <w:rFonts w:hint="cs"/>
          <w:rtl/>
        </w:rPr>
      </w:pPr>
      <w:r>
        <w:rPr>
          <w:rFonts w:hint="cs"/>
          <w:rtl/>
        </w:rPr>
        <w:t>גם כשיחזירו אות</w:t>
      </w:r>
      <w:r>
        <w:rPr>
          <w:rFonts w:hint="cs"/>
          <w:rtl/>
        </w:rPr>
        <w:t>ך למדינה, יישאר - - -</w:t>
      </w:r>
    </w:p>
    <w:p w14:paraId="3AB741EC" w14:textId="77777777" w:rsidR="00000000" w:rsidRDefault="00C43AED">
      <w:pPr>
        <w:pStyle w:val="-"/>
        <w:rPr>
          <w:rtl/>
        </w:rPr>
      </w:pPr>
      <w:r>
        <w:rPr>
          <w:rtl/>
        </w:rPr>
        <w:br/>
      </w:r>
      <w:bookmarkStart w:id="136" w:name="FS000000412T08_12_2003_17_57_25C"/>
      <w:bookmarkEnd w:id="136"/>
      <w:r>
        <w:rPr>
          <w:rtl/>
        </w:rPr>
        <w:t>סגן שרת החינוך, התרבות והספורט צבי הנדל:</w:t>
      </w:r>
    </w:p>
    <w:p w14:paraId="2368CFC8" w14:textId="77777777" w:rsidR="00000000" w:rsidRDefault="00C43AED">
      <w:pPr>
        <w:pStyle w:val="a0"/>
        <w:rPr>
          <w:rtl/>
        </w:rPr>
      </w:pPr>
    </w:p>
    <w:p w14:paraId="06F7E55B" w14:textId="77777777" w:rsidR="00000000" w:rsidRDefault="00C43AED">
      <w:pPr>
        <w:pStyle w:val="a0"/>
        <w:rPr>
          <w:rFonts w:hint="cs"/>
          <w:rtl/>
        </w:rPr>
      </w:pPr>
      <w:r>
        <w:rPr>
          <w:rFonts w:hint="cs"/>
          <w:rtl/>
        </w:rPr>
        <w:t xml:space="preserve">כבר חזרתי, ברוך השם. פעם חבל הארץ הזה היה במצרים. הוא מעולם לא היה אצל הפלסטינים, והוא חזר לישראל, ברוך השם. </w:t>
      </w:r>
    </w:p>
    <w:p w14:paraId="6F268249" w14:textId="77777777" w:rsidR="00000000" w:rsidRDefault="00C43AED">
      <w:pPr>
        <w:pStyle w:val="a0"/>
        <w:rPr>
          <w:rFonts w:hint="cs"/>
          <w:rtl/>
        </w:rPr>
      </w:pPr>
    </w:p>
    <w:p w14:paraId="33612D7F" w14:textId="77777777" w:rsidR="00000000" w:rsidRDefault="00C43AED">
      <w:pPr>
        <w:pStyle w:val="a0"/>
        <w:rPr>
          <w:rFonts w:hint="cs"/>
          <w:rtl/>
        </w:rPr>
      </w:pPr>
      <w:r>
        <w:rPr>
          <w:rFonts w:hint="cs"/>
          <w:rtl/>
        </w:rPr>
        <w:t>חבר הכנסת אלסאנע, תראה, הסוגיה הזאת - אלא אם כן חבר הכנסת יוסי שריד, שר החינוך ל</w:t>
      </w:r>
      <w:r>
        <w:rPr>
          <w:rFonts w:hint="cs"/>
          <w:rtl/>
        </w:rPr>
        <w:t>שעבר, מעריך שראשי האוניברסיטאות הם מהימין הקיצוני הפנאטי, אני לא מבין את הסוגיה הזאת. הרי הוא עצמו אמר שישבו ראשי האוניברסיטאות - וזה נכון - ואמרו - - -</w:t>
      </w:r>
    </w:p>
    <w:p w14:paraId="321B2818" w14:textId="77777777" w:rsidR="00000000" w:rsidRDefault="00C43AED">
      <w:pPr>
        <w:pStyle w:val="af0"/>
        <w:rPr>
          <w:rtl/>
        </w:rPr>
      </w:pPr>
      <w:r>
        <w:rPr>
          <w:rtl/>
        </w:rPr>
        <w:br/>
        <w:t>טלב אלסאנע (רע"ם):</w:t>
      </w:r>
    </w:p>
    <w:p w14:paraId="56DDFB15" w14:textId="77777777" w:rsidR="00000000" w:rsidRDefault="00C43AED">
      <w:pPr>
        <w:pStyle w:val="a0"/>
        <w:rPr>
          <w:rtl/>
        </w:rPr>
      </w:pPr>
    </w:p>
    <w:p w14:paraId="1CF630B8" w14:textId="77777777" w:rsidR="00000000" w:rsidRDefault="00C43AED">
      <w:pPr>
        <w:pStyle w:val="a0"/>
        <w:rPr>
          <w:rFonts w:hint="cs"/>
          <w:rtl/>
        </w:rPr>
      </w:pPr>
      <w:r>
        <w:rPr>
          <w:rFonts w:hint="cs"/>
          <w:rtl/>
        </w:rPr>
        <w:t>אז מה? זה שיקול כספי בשבילם. יש להם אינטרס כלכלי - - -</w:t>
      </w:r>
    </w:p>
    <w:p w14:paraId="2BB7BF63" w14:textId="77777777" w:rsidR="00000000" w:rsidRDefault="00C43AED">
      <w:pPr>
        <w:pStyle w:val="-"/>
        <w:rPr>
          <w:rtl/>
        </w:rPr>
      </w:pPr>
      <w:r>
        <w:rPr>
          <w:rtl/>
        </w:rPr>
        <w:br/>
      </w:r>
      <w:bookmarkStart w:id="137" w:name="FS000000412T08_12_2003_17_59_41C"/>
      <w:bookmarkEnd w:id="137"/>
      <w:r>
        <w:rPr>
          <w:rtl/>
        </w:rPr>
        <w:t>סגן שרת החינוך, התרבות והס</w:t>
      </w:r>
      <w:r>
        <w:rPr>
          <w:rtl/>
        </w:rPr>
        <w:t>פורט צבי הנדל:</w:t>
      </w:r>
    </w:p>
    <w:p w14:paraId="433609D0" w14:textId="77777777" w:rsidR="00000000" w:rsidRDefault="00C43AED">
      <w:pPr>
        <w:pStyle w:val="a0"/>
        <w:rPr>
          <w:rtl/>
        </w:rPr>
      </w:pPr>
    </w:p>
    <w:p w14:paraId="0B234A08" w14:textId="77777777" w:rsidR="00000000" w:rsidRDefault="00C43AED">
      <w:pPr>
        <w:pStyle w:val="a0"/>
        <w:rPr>
          <w:rFonts w:hint="cs"/>
          <w:rtl/>
        </w:rPr>
      </w:pPr>
      <w:r>
        <w:rPr>
          <w:rFonts w:hint="cs"/>
          <w:rtl/>
        </w:rPr>
        <w:t>תן לי לסיים. ואמרו - - -</w:t>
      </w:r>
    </w:p>
    <w:p w14:paraId="63DBC3BC" w14:textId="77777777" w:rsidR="00000000" w:rsidRDefault="00C43AED">
      <w:pPr>
        <w:pStyle w:val="af0"/>
        <w:rPr>
          <w:rtl/>
        </w:rPr>
      </w:pPr>
      <w:r>
        <w:rPr>
          <w:rtl/>
        </w:rPr>
        <w:br/>
        <w:t>טלב אלסאנע (רע"ם):</w:t>
      </w:r>
    </w:p>
    <w:p w14:paraId="00F0F14C" w14:textId="77777777" w:rsidR="00000000" w:rsidRDefault="00C43AED">
      <w:pPr>
        <w:pStyle w:val="a0"/>
        <w:rPr>
          <w:rtl/>
        </w:rPr>
      </w:pPr>
    </w:p>
    <w:p w14:paraId="36659699" w14:textId="77777777" w:rsidR="00000000" w:rsidRDefault="00C43AED">
      <w:pPr>
        <w:pStyle w:val="a0"/>
        <w:rPr>
          <w:rFonts w:hint="cs"/>
          <w:rtl/>
        </w:rPr>
      </w:pPr>
      <w:r>
        <w:rPr>
          <w:rFonts w:hint="cs"/>
          <w:rtl/>
        </w:rPr>
        <w:t>זה משרד חינוך ממלכתי, הם אנשים - - -</w:t>
      </w:r>
    </w:p>
    <w:p w14:paraId="724F48F1" w14:textId="77777777" w:rsidR="00000000" w:rsidRDefault="00C43AED">
      <w:pPr>
        <w:pStyle w:val="af1"/>
        <w:rPr>
          <w:rtl/>
        </w:rPr>
      </w:pPr>
      <w:r>
        <w:rPr>
          <w:rtl/>
        </w:rPr>
        <w:br/>
        <w:t>היו"ר יולי-יואל אדלשטיין:</w:t>
      </w:r>
    </w:p>
    <w:p w14:paraId="66AE374A" w14:textId="77777777" w:rsidR="00000000" w:rsidRDefault="00C43AED">
      <w:pPr>
        <w:pStyle w:val="a0"/>
        <w:rPr>
          <w:rtl/>
        </w:rPr>
      </w:pPr>
    </w:p>
    <w:p w14:paraId="448C07E5" w14:textId="77777777" w:rsidR="00000000" w:rsidRDefault="00C43AED">
      <w:pPr>
        <w:pStyle w:val="a0"/>
        <w:rPr>
          <w:rFonts w:hint="cs"/>
          <w:rtl/>
        </w:rPr>
      </w:pPr>
      <w:r>
        <w:rPr>
          <w:rFonts w:hint="cs"/>
          <w:rtl/>
        </w:rPr>
        <w:t>חבר הכנסת אלסאנע, שמענו את דבריך בהצעת האי-אמון. בוא נשמע את התשובה. תודה רבה. בואו נשמע את התשובה של סגן השר. תודה.</w:t>
      </w:r>
    </w:p>
    <w:p w14:paraId="4B17B941" w14:textId="77777777" w:rsidR="00000000" w:rsidRDefault="00C43AED">
      <w:pPr>
        <w:pStyle w:val="-"/>
        <w:rPr>
          <w:rtl/>
        </w:rPr>
      </w:pPr>
      <w:r>
        <w:rPr>
          <w:rtl/>
        </w:rPr>
        <w:br/>
      </w:r>
      <w:bookmarkStart w:id="138" w:name="FS000000412T08_12_2003_18_01_07C"/>
      <w:bookmarkEnd w:id="138"/>
      <w:r>
        <w:rPr>
          <w:rtl/>
        </w:rPr>
        <w:t>סגן שרת החי</w:t>
      </w:r>
      <w:r>
        <w:rPr>
          <w:rtl/>
        </w:rPr>
        <w:t>נוך, התרבות והספורט צבי הנדל:</w:t>
      </w:r>
    </w:p>
    <w:p w14:paraId="682ABD04" w14:textId="77777777" w:rsidR="00000000" w:rsidRDefault="00C43AED">
      <w:pPr>
        <w:pStyle w:val="a0"/>
        <w:rPr>
          <w:rtl/>
        </w:rPr>
      </w:pPr>
    </w:p>
    <w:p w14:paraId="4AA22A74" w14:textId="77777777" w:rsidR="00000000" w:rsidRDefault="00C43AED">
      <w:pPr>
        <w:pStyle w:val="a0"/>
        <w:rPr>
          <w:rFonts w:hint="cs"/>
          <w:rtl/>
        </w:rPr>
      </w:pPr>
      <w:r>
        <w:rPr>
          <w:rFonts w:hint="cs"/>
          <w:rtl/>
        </w:rPr>
        <w:t xml:space="preserve">ישבו ראשי האוניברסיטאות ואמרו, עשינו בדיקה במשך שנה אחת לפי בחינות מצרף של בגרות, ומי שרצה </w:t>
      </w:r>
      <w:r>
        <w:rPr>
          <w:rFonts w:hint="eastAsia"/>
          <w:rtl/>
        </w:rPr>
        <w:t>–</w:t>
      </w:r>
      <w:r>
        <w:rPr>
          <w:rFonts w:hint="cs"/>
          <w:rtl/>
        </w:rPr>
        <w:t xml:space="preserve"> או מי שלא רצה </w:t>
      </w:r>
      <w:r>
        <w:rPr>
          <w:rFonts w:hint="eastAsia"/>
          <w:rtl/>
        </w:rPr>
        <w:t>–</w:t>
      </w:r>
      <w:r>
        <w:rPr>
          <w:rFonts w:hint="cs"/>
          <w:rtl/>
        </w:rPr>
        <w:t xml:space="preserve"> לא היה חייב לגשת למבחנים פסיכומטריים. היה אחוז קטן מאוד שלא ניגש למבחנים פסיכומטריים  </w:t>
      </w:r>
      <w:r>
        <w:rPr>
          <w:rFonts w:hint="eastAsia"/>
          <w:rtl/>
        </w:rPr>
        <w:t>–</w:t>
      </w:r>
      <w:r>
        <w:rPr>
          <w:rFonts w:hint="cs"/>
          <w:rtl/>
        </w:rPr>
        <w:t xml:space="preserve"> רוב מוחלט, מעל 90% - - -</w:t>
      </w:r>
    </w:p>
    <w:p w14:paraId="4A43827A" w14:textId="77777777" w:rsidR="00000000" w:rsidRDefault="00C43AED">
      <w:pPr>
        <w:pStyle w:val="af0"/>
        <w:rPr>
          <w:rtl/>
        </w:rPr>
      </w:pPr>
      <w:r>
        <w:rPr>
          <w:rtl/>
        </w:rPr>
        <w:br/>
        <w:t>עב</w:t>
      </w:r>
      <w:r>
        <w:rPr>
          <w:rtl/>
        </w:rPr>
        <w:t>ד-אלמאלכ דהאמשה (רע"ם):</w:t>
      </w:r>
    </w:p>
    <w:p w14:paraId="1AF15019" w14:textId="77777777" w:rsidR="00000000" w:rsidRDefault="00C43AED">
      <w:pPr>
        <w:pStyle w:val="a0"/>
        <w:rPr>
          <w:rtl/>
        </w:rPr>
      </w:pPr>
    </w:p>
    <w:p w14:paraId="369A9764" w14:textId="77777777" w:rsidR="00000000" w:rsidRDefault="00C43AED">
      <w:pPr>
        <w:pStyle w:val="a0"/>
        <w:rPr>
          <w:rFonts w:hint="cs"/>
          <w:rtl/>
        </w:rPr>
      </w:pPr>
      <w:r>
        <w:rPr>
          <w:rFonts w:hint="cs"/>
          <w:rtl/>
        </w:rPr>
        <w:t xml:space="preserve">- - - ערבים נכנסו באותה שנה - - - </w:t>
      </w:r>
    </w:p>
    <w:p w14:paraId="63AE95AB" w14:textId="77777777" w:rsidR="00000000" w:rsidRDefault="00C43AED">
      <w:pPr>
        <w:pStyle w:val="-"/>
        <w:rPr>
          <w:rtl/>
        </w:rPr>
      </w:pPr>
      <w:r>
        <w:rPr>
          <w:rtl/>
        </w:rPr>
        <w:br/>
      </w:r>
      <w:bookmarkStart w:id="139" w:name="FS000000412T08_12_2003_18_04_35C"/>
      <w:bookmarkEnd w:id="139"/>
      <w:r>
        <w:rPr>
          <w:rtl/>
        </w:rPr>
        <w:t>סגן שרת החינוך, התרבות והספורט צבי הנדל:</w:t>
      </w:r>
    </w:p>
    <w:p w14:paraId="3BB09FC2" w14:textId="77777777" w:rsidR="00000000" w:rsidRDefault="00C43AED">
      <w:pPr>
        <w:pStyle w:val="a0"/>
        <w:rPr>
          <w:rtl/>
        </w:rPr>
      </w:pPr>
    </w:p>
    <w:p w14:paraId="01ED98C4" w14:textId="77777777" w:rsidR="00000000" w:rsidRDefault="00C43AED">
      <w:pPr>
        <w:pStyle w:val="a0"/>
        <w:rPr>
          <w:rFonts w:hint="cs"/>
          <w:rtl/>
        </w:rPr>
      </w:pPr>
      <w:r>
        <w:rPr>
          <w:rFonts w:hint="cs"/>
          <w:rtl/>
        </w:rPr>
        <w:t>תראה, אם אתה רוצה תשובה, זה בסדר, ואם לא - - -</w:t>
      </w:r>
    </w:p>
    <w:p w14:paraId="130A4F07" w14:textId="77777777" w:rsidR="00000000" w:rsidRDefault="00C43AED">
      <w:pPr>
        <w:pStyle w:val="af0"/>
        <w:rPr>
          <w:rtl/>
        </w:rPr>
      </w:pPr>
      <w:r>
        <w:rPr>
          <w:rtl/>
        </w:rPr>
        <w:br/>
        <w:t>עבד-אלמאלכ דהאמשה (רע"ם):</w:t>
      </w:r>
    </w:p>
    <w:p w14:paraId="0D867F63" w14:textId="77777777" w:rsidR="00000000" w:rsidRDefault="00C43AED">
      <w:pPr>
        <w:pStyle w:val="a0"/>
        <w:rPr>
          <w:rtl/>
        </w:rPr>
      </w:pPr>
    </w:p>
    <w:p w14:paraId="7BD1BA26" w14:textId="77777777" w:rsidR="00000000" w:rsidRDefault="00C43AED">
      <w:pPr>
        <w:pStyle w:val="a0"/>
        <w:rPr>
          <w:rFonts w:hint="cs"/>
          <w:rtl/>
        </w:rPr>
      </w:pPr>
      <w:r>
        <w:rPr>
          <w:rFonts w:hint="cs"/>
          <w:rtl/>
        </w:rPr>
        <w:t>איך ייכנסו ערבים לאוניברסיטה - - -</w:t>
      </w:r>
    </w:p>
    <w:p w14:paraId="37DF450F" w14:textId="77777777" w:rsidR="00000000" w:rsidRDefault="00C43AED">
      <w:pPr>
        <w:pStyle w:val="af0"/>
        <w:rPr>
          <w:rtl/>
        </w:rPr>
      </w:pPr>
      <w:r>
        <w:rPr>
          <w:rtl/>
        </w:rPr>
        <w:br/>
      </w:r>
      <w:bookmarkStart w:id="140" w:name="FS000000412T08_12_2003_18_02_41C"/>
      <w:bookmarkEnd w:id="140"/>
      <w:r>
        <w:rPr>
          <w:rtl/>
        </w:rPr>
        <w:t>סגן שרת החינוך, התרבות והספורט צבי הנדל:</w:t>
      </w:r>
    </w:p>
    <w:p w14:paraId="0B6910AB" w14:textId="77777777" w:rsidR="00000000" w:rsidRDefault="00C43AED">
      <w:pPr>
        <w:pStyle w:val="a0"/>
        <w:rPr>
          <w:rtl/>
        </w:rPr>
      </w:pPr>
    </w:p>
    <w:p w14:paraId="58B116C8" w14:textId="77777777" w:rsidR="00000000" w:rsidRDefault="00C43AED">
      <w:pPr>
        <w:pStyle w:val="a0"/>
        <w:rPr>
          <w:rFonts w:hint="cs"/>
          <w:rtl/>
        </w:rPr>
      </w:pPr>
      <w:r>
        <w:rPr>
          <w:rFonts w:hint="cs"/>
          <w:rtl/>
        </w:rPr>
        <w:t xml:space="preserve">אם אתה רוצה תשובה, אני אתן לך. תאמין לי </w:t>
      </w:r>
      <w:r>
        <w:rPr>
          <w:rFonts w:hint="eastAsia"/>
          <w:rtl/>
        </w:rPr>
        <w:t>–</w:t>
      </w:r>
      <w:r>
        <w:rPr>
          <w:rFonts w:hint="cs"/>
          <w:rtl/>
        </w:rPr>
        <w:t xml:space="preserve"> ואני אגיד לך את כל האמת, רק את האמת ואת כל האמת. </w:t>
      </w:r>
    </w:p>
    <w:p w14:paraId="1CC3EC5F" w14:textId="77777777" w:rsidR="00000000" w:rsidRDefault="00C43AED">
      <w:pPr>
        <w:pStyle w:val="af0"/>
        <w:rPr>
          <w:rtl/>
        </w:rPr>
      </w:pPr>
      <w:r>
        <w:rPr>
          <w:rtl/>
        </w:rPr>
        <w:br/>
        <w:t>טלב אלסאנע (רע"ם):</w:t>
      </w:r>
    </w:p>
    <w:p w14:paraId="234FB9B4" w14:textId="77777777" w:rsidR="00000000" w:rsidRDefault="00C43AED">
      <w:pPr>
        <w:pStyle w:val="a0"/>
        <w:rPr>
          <w:rtl/>
        </w:rPr>
      </w:pPr>
    </w:p>
    <w:p w14:paraId="4493E2EA" w14:textId="77777777" w:rsidR="00000000" w:rsidRDefault="00C43AED">
      <w:pPr>
        <w:pStyle w:val="a0"/>
        <w:rPr>
          <w:rFonts w:hint="cs"/>
          <w:rtl/>
        </w:rPr>
      </w:pPr>
      <w:r>
        <w:rPr>
          <w:rFonts w:hint="cs"/>
          <w:rtl/>
        </w:rPr>
        <w:t>- - -</w:t>
      </w:r>
    </w:p>
    <w:p w14:paraId="78751182" w14:textId="77777777" w:rsidR="00000000" w:rsidRDefault="00C43AED">
      <w:pPr>
        <w:pStyle w:val="af0"/>
        <w:rPr>
          <w:rtl/>
        </w:rPr>
      </w:pPr>
      <w:r>
        <w:rPr>
          <w:rtl/>
        </w:rPr>
        <w:br/>
        <w:t>עבד-אלמאלכ דהאמשה (רע"ם):</w:t>
      </w:r>
    </w:p>
    <w:p w14:paraId="3E2D94A6" w14:textId="77777777" w:rsidR="00000000" w:rsidRDefault="00C43AED">
      <w:pPr>
        <w:pStyle w:val="a0"/>
        <w:rPr>
          <w:rtl/>
        </w:rPr>
      </w:pPr>
    </w:p>
    <w:p w14:paraId="75AC77D9" w14:textId="77777777" w:rsidR="00000000" w:rsidRDefault="00C43AED">
      <w:pPr>
        <w:pStyle w:val="a0"/>
        <w:rPr>
          <w:rFonts w:hint="cs"/>
          <w:rtl/>
        </w:rPr>
      </w:pPr>
      <w:r>
        <w:rPr>
          <w:rFonts w:hint="cs"/>
          <w:rtl/>
        </w:rPr>
        <w:t xml:space="preserve">כל האמת. </w:t>
      </w:r>
    </w:p>
    <w:p w14:paraId="747EADF9" w14:textId="77777777" w:rsidR="00000000" w:rsidRDefault="00C43AED">
      <w:pPr>
        <w:pStyle w:val="-"/>
        <w:rPr>
          <w:rtl/>
        </w:rPr>
      </w:pPr>
      <w:r>
        <w:rPr>
          <w:rtl/>
        </w:rPr>
        <w:br/>
      </w:r>
      <w:bookmarkStart w:id="141" w:name="FS000000412T08_12_2003_18_06_05C"/>
      <w:bookmarkEnd w:id="141"/>
      <w:r>
        <w:rPr>
          <w:rtl/>
        </w:rPr>
        <w:t>סגן שרת החינוך, התרבות והספורט צבי הנדל:</w:t>
      </w:r>
    </w:p>
    <w:p w14:paraId="3AE52A42" w14:textId="77777777" w:rsidR="00000000" w:rsidRDefault="00C43AED">
      <w:pPr>
        <w:pStyle w:val="a0"/>
        <w:rPr>
          <w:rtl/>
        </w:rPr>
      </w:pPr>
    </w:p>
    <w:p w14:paraId="0493091C" w14:textId="77777777" w:rsidR="00000000" w:rsidRDefault="00C43AED">
      <w:pPr>
        <w:pStyle w:val="a0"/>
        <w:rPr>
          <w:rFonts w:hint="cs"/>
          <w:rtl/>
        </w:rPr>
      </w:pPr>
      <w:r>
        <w:rPr>
          <w:rFonts w:hint="cs"/>
          <w:rtl/>
        </w:rPr>
        <w:t>ישבו ראשי האוניברסיטאות ואמרו שהסוגיה הזאת, של בדיקות לפ</w:t>
      </w:r>
      <w:r>
        <w:rPr>
          <w:rFonts w:hint="cs"/>
          <w:rtl/>
        </w:rPr>
        <w:t xml:space="preserve">י בחינות מצרף </w:t>
      </w:r>
      <w:r>
        <w:rPr>
          <w:rFonts w:hint="eastAsia"/>
          <w:rtl/>
        </w:rPr>
        <w:t>–</w:t>
      </w:r>
      <w:r>
        <w:rPr>
          <w:rFonts w:hint="cs"/>
          <w:rtl/>
        </w:rPr>
        <w:t xml:space="preserve"> מתברר שהבדיקות האלה בעייתיות. </w:t>
      </w:r>
    </w:p>
    <w:p w14:paraId="17D13690" w14:textId="77777777" w:rsidR="00000000" w:rsidRDefault="00C43AED">
      <w:pPr>
        <w:pStyle w:val="af0"/>
        <w:rPr>
          <w:rtl/>
        </w:rPr>
      </w:pPr>
      <w:r>
        <w:rPr>
          <w:rtl/>
        </w:rPr>
        <w:br/>
        <w:t>טלב אלסאנע (רע"ם):</w:t>
      </w:r>
    </w:p>
    <w:p w14:paraId="5026FF6A" w14:textId="77777777" w:rsidR="00000000" w:rsidRDefault="00C43AED">
      <w:pPr>
        <w:pStyle w:val="a0"/>
        <w:rPr>
          <w:rtl/>
        </w:rPr>
      </w:pPr>
    </w:p>
    <w:p w14:paraId="03215BD4" w14:textId="77777777" w:rsidR="00000000" w:rsidRDefault="00C43AED">
      <w:pPr>
        <w:pStyle w:val="a0"/>
        <w:rPr>
          <w:rFonts w:hint="cs"/>
          <w:rtl/>
        </w:rPr>
      </w:pPr>
      <w:r>
        <w:rPr>
          <w:rFonts w:hint="cs"/>
          <w:rtl/>
        </w:rPr>
        <w:t xml:space="preserve">למה? </w:t>
      </w:r>
    </w:p>
    <w:p w14:paraId="31CC9115" w14:textId="77777777" w:rsidR="00000000" w:rsidRDefault="00C43AED">
      <w:pPr>
        <w:pStyle w:val="-"/>
        <w:rPr>
          <w:rtl/>
        </w:rPr>
      </w:pPr>
      <w:r>
        <w:rPr>
          <w:rtl/>
        </w:rPr>
        <w:br/>
      </w:r>
      <w:bookmarkStart w:id="142" w:name="FS000000412T08_12_2003_18_06_47C"/>
      <w:bookmarkEnd w:id="142"/>
      <w:r>
        <w:rPr>
          <w:rtl/>
        </w:rPr>
        <w:t>סגן שרת החינוך, התרבות והספורט צבי הנדל:</w:t>
      </w:r>
    </w:p>
    <w:p w14:paraId="0FE6ADE6" w14:textId="77777777" w:rsidR="00000000" w:rsidRDefault="00C43AED">
      <w:pPr>
        <w:pStyle w:val="a0"/>
        <w:rPr>
          <w:rtl/>
        </w:rPr>
      </w:pPr>
    </w:p>
    <w:p w14:paraId="1FA9FDD0" w14:textId="77777777" w:rsidR="00000000" w:rsidRDefault="00C43AED">
      <w:pPr>
        <w:pStyle w:val="a0"/>
        <w:rPr>
          <w:rFonts w:hint="cs"/>
          <w:rtl/>
        </w:rPr>
      </w:pPr>
      <w:r>
        <w:rPr>
          <w:rFonts w:hint="cs"/>
          <w:rtl/>
        </w:rPr>
        <w:t>כי כנראה יש מוסדות חינוך  במקומות - -</w:t>
      </w:r>
    </w:p>
    <w:p w14:paraId="577AE350" w14:textId="77777777" w:rsidR="00000000" w:rsidRDefault="00C43AED">
      <w:pPr>
        <w:pStyle w:val="af0"/>
        <w:rPr>
          <w:rtl/>
        </w:rPr>
      </w:pPr>
      <w:r>
        <w:rPr>
          <w:rtl/>
        </w:rPr>
        <w:br/>
        <w:t>עבד-אלמאלכ דהאמשה (רע"ם):</w:t>
      </w:r>
    </w:p>
    <w:p w14:paraId="206F4A3B" w14:textId="77777777" w:rsidR="00000000" w:rsidRDefault="00C43AED">
      <w:pPr>
        <w:pStyle w:val="a0"/>
        <w:rPr>
          <w:rtl/>
        </w:rPr>
      </w:pPr>
    </w:p>
    <w:p w14:paraId="687F8EED" w14:textId="77777777" w:rsidR="00000000" w:rsidRDefault="00C43AED">
      <w:pPr>
        <w:pStyle w:val="a0"/>
        <w:rPr>
          <w:rFonts w:hint="cs"/>
          <w:rtl/>
        </w:rPr>
      </w:pPr>
      <w:r>
        <w:rPr>
          <w:rFonts w:hint="cs"/>
          <w:rtl/>
        </w:rPr>
        <w:t xml:space="preserve">עכשיו האמת. </w:t>
      </w:r>
    </w:p>
    <w:p w14:paraId="009AFD9B" w14:textId="77777777" w:rsidR="00000000" w:rsidRDefault="00C43AED">
      <w:pPr>
        <w:pStyle w:val="-"/>
        <w:rPr>
          <w:rtl/>
        </w:rPr>
      </w:pPr>
      <w:r>
        <w:rPr>
          <w:rtl/>
        </w:rPr>
        <w:br/>
      </w:r>
      <w:bookmarkStart w:id="143" w:name="FS000000412T08_12_2003_18_07_11C"/>
      <w:bookmarkEnd w:id="143"/>
      <w:r>
        <w:rPr>
          <w:rtl/>
        </w:rPr>
        <w:t>סגן שרת החינוך, התרבות והספורט צבי הנדל:</w:t>
      </w:r>
    </w:p>
    <w:p w14:paraId="54FFDF2D" w14:textId="77777777" w:rsidR="00000000" w:rsidRDefault="00C43AED">
      <w:pPr>
        <w:pStyle w:val="a0"/>
        <w:rPr>
          <w:rtl/>
        </w:rPr>
      </w:pPr>
    </w:p>
    <w:p w14:paraId="7721A034" w14:textId="77777777" w:rsidR="00000000" w:rsidRDefault="00C43AED">
      <w:pPr>
        <w:pStyle w:val="a0"/>
        <w:rPr>
          <w:rFonts w:hint="cs"/>
          <w:rtl/>
        </w:rPr>
      </w:pPr>
      <w:r>
        <w:rPr>
          <w:rFonts w:hint="cs"/>
          <w:rtl/>
        </w:rPr>
        <w:t>זאת האמת, ורק האמ</w:t>
      </w:r>
      <w:r>
        <w:rPr>
          <w:rFonts w:hint="cs"/>
          <w:rtl/>
        </w:rPr>
        <w:t>ת. - - שבהם המורים לא רק שלא מקפידים בשמירה על בחינות הבגרות, אלא לעתים, בתום לב, גם עוזרים לנבחנים. ולכן, בשביל לבחון - - -</w:t>
      </w:r>
    </w:p>
    <w:p w14:paraId="600BF4E8" w14:textId="77777777" w:rsidR="00000000" w:rsidRDefault="00C43AED">
      <w:pPr>
        <w:pStyle w:val="af0"/>
        <w:rPr>
          <w:rtl/>
        </w:rPr>
      </w:pPr>
      <w:r>
        <w:rPr>
          <w:rtl/>
        </w:rPr>
        <w:br/>
        <w:t>ואסל טאהא (בל"ד):</w:t>
      </w:r>
    </w:p>
    <w:p w14:paraId="45BF5899" w14:textId="77777777" w:rsidR="00000000" w:rsidRDefault="00C43AED">
      <w:pPr>
        <w:pStyle w:val="a0"/>
        <w:rPr>
          <w:rtl/>
        </w:rPr>
      </w:pPr>
    </w:p>
    <w:p w14:paraId="58B6CA22" w14:textId="77777777" w:rsidR="00000000" w:rsidRDefault="00C43AED">
      <w:pPr>
        <w:pStyle w:val="a0"/>
        <w:rPr>
          <w:rFonts w:hint="cs"/>
          <w:rtl/>
        </w:rPr>
      </w:pPr>
      <w:r>
        <w:rPr>
          <w:rFonts w:hint="cs"/>
          <w:rtl/>
        </w:rPr>
        <w:t>איפה הפיקוח - - -</w:t>
      </w:r>
    </w:p>
    <w:p w14:paraId="77757169" w14:textId="77777777" w:rsidR="00000000" w:rsidRDefault="00C43AED">
      <w:pPr>
        <w:pStyle w:val="af0"/>
        <w:rPr>
          <w:rtl/>
        </w:rPr>
      </w:pPr>
      <w:r>
        <w:rPr>
          <w:rtl/>
        </w:rPr>
        <w:br/>
        <w:t>עבד-אלמאלכ דהאמשה (רע"ם):</w:t>
      </w:r>
    </w:p>
    <w:p w14:paraId="6F8CBB08" w14:textId="77777777" w:rsidR="00000000" w:rsidRDefault="00C43AED">
      <w:pPr>
        <w:pStyle w:val="a0"/>
        <w:rPr>
          <w:rtl/>
        </w:rPr>
      </w:pPr>
    </w:p>
    <w:p w14:paraId="04F025B6" w14:textId="77777777" w:rsidR="00000000" w:rsidRDefault="00C43AED">
      <w:pPr>
        <w:pStyle w:val="a0"/>
        <w:rPr>
          <w:rFonts w:hint="cs"/>
          <w:rtl/>
        </w:rPr>
      </w:pPr>
      <w:r>
        <w:rPr>
          <w:rFonts w:hint="cs"/>
          <w:rtl/>
        </w:rPr>
        <w:t>- - - לפני שנה - - -</w:t>
      </w:r>
    </w:p>
    <w:p w14:paraId="0BE357B7" w14:textId="77777777" w:rsidR="00000000" w:rsidRDefault="00C43AED">
      <w:pPr>
        <w:pStyle w:val="-"/>
        <w:rPr>
          <w:rtl/>
        </w:rPr>
      </w:pPr>
      <w:r>
        <w:rPr>
          <w:rtl/>
        </w:rPr>
        <w:br/>
      </w:r>
      <w:bookmarkStart w:id="144" w:name="FS000000412T08_12_2003_18_08_15C"/>
      <w:bookmarkEnd w:id="144"/>
      <w:r>
        <w:rPr>
          <w:rtl/>
        </w:rPr>
        <w:t>סגן שרת החינוך, התרבות והספורט צבי הנדל:</w:t>
      </w:r>
    </w:p>
    <w:p w14:paraId="2BA8BB7B" w14:textId="77777777" w:rsidR="00000000" w:rsidRDefault="00C43AED">
      <w:pPr>
        <w:pStyle w:val="a0"/>
        <w:rPr>
          <w:rtl/>
        </w:rPr>
      </w:pPr>
    </w:p>
    <w:p w14:paraId="032D39C6" w14:textId="77777777" w:rsidR="00000000" w:rsidRDefault="00C43AED">
      <w:pPr>
        <w:pStyle w:val="a0"/>
        <w:rPr>
          <w:rFonts w:hint="cs"/>
          <w:rtl/>
        </w:rPr>
      </w:pPr>
      <w:r>
        <w:rPr>
          <w:rFonts w:hint="cs"/>
          <w:rtl/>
        </w:rPr>
        <w:t>ת</w:t>
      </w:r>
      <w:r>
        <w:rPr>
          <w:rFonts w:hint="cs"/>
          <w:rtl/>
        </w:rPr>
        <w:t>קשיבו לי עד הסוף. אולי תיתן לי לסיים?</w:t>
      </w:r>
    </w:p>
    <w:p w14:paraId="790E1D78" w14:textId="77777777" w:rsidR="00000000" w:rsidRDefault="00C43AED">
      <w:pPr>
        <w:pStyle w:val="af1"/>
        <w:rPr>
          <w:rtl/>
        </w:rPr>
      </w:pPr>
      <w:r>
        <w:rPr>
          <w:rtl/>
        </w:rPr>
        <w:br/>
        <w:t>היו"ר יולי-יואל אדלשטיין:</w:t>
      </w:r>
    </w:p>
    <w:p w14:paraId="2D8D7BCF" w14:textId="77777777" w:rsidR="00000000" w:rsidRDefault="00C43AED">
      <w:pPr>
        <w:pStyle w:val="a0"/>
        <w:rPr>
          <w:rtl/>
        </w:rPr>
      </w:pPr>
    </w:p>
    <w:p w14:paraId="27D37E4E" w14:textId="77777777" w:rsidR="00000000" w:rsidRDefault="00C43AED">
      <w:pPr>
        <w:pStyle w:val="a0"/>
        <w:rPr>
          <w:rFonts w:hint="cs"/>
          <w:rtl/>
        </w:rPr>
      </w:pPr>
      <w:r>
        <w:rPr>
          <w:rFonts w:hint="cs"/>
          <w:rtl/>
        </w:rPr>
        <w:t>חבר הכנסת דהאמשה.</w:t>
      </w:r>
    </w:p>
    <w:p w14:paraId="77A14276" w14:textId="77777777" w:rsidR="00000000" w:rsidRDefault="00C43AED">
      <w:pPr>
        <w:pStyle w:val="-"/>
        <w:rPr>
          <w:rtl/>
        </w:rPr>
      </w:pPr>
      <w:r>
        <w:rPr>
          <w:rtl/>
        </w:rPr>
        <w:br/>
      </w:r>
      <w:bookmarkStart w:id="145" w:name="FS000000412T08_12_2003_18_09_07C"/>
      <w:bookmarkEnd w:id="145"/>
      <w:r>
        <w:rPr>
          <w:rtl/>
        </w:rPr>
        <w:t>סגן שרת החינוך, התרבות והספורט צבי הנדל:</w:t>
      </w:r>
    </w:p>
    <w:p w14:paraId="007F97B1" w14:textId="77777777" w:rsidR="00000000" w:rsidRDefault="00C43AED">
      <w:pPr>
        <w:pStyle w:val="a0"/>
        <w:rPr>
          <w:rtl/>
        </w:rPr>
      </w:pPr>
    </w:p>
    <w:p w14:paraId="39EB074A" w14:textId="77777777" w:rsidR="00000000" w:rsidRDefault="00C43AED">
      <w:pPr>
        <w:pStyle w:val="a0"/>
        <w:rPr>
          <w:rFonts w:hint="cs"/>
          <w:rtl/>
        </w:rPr>
      </w:pPr>
      <w:r>
        <w:rPr>
          <w:rFonts w:hint="cs"/>
          <w:rtl/>
        </w:rPr>
        <w:t>גם לפני שנה היה לחץ גדול מהכנסת - ועדת החינוך - - -</w:t>
      </w:r>
    </w:p>
    <w:p w14:paraId="08837F40" w14:textId="77777777" w:rsidR="00000000" w:rsidRDefault="00C43AED">
      <w:pPr>
        <w:pStyle w:val="af0"/>
        <w:rPr>
          <w:rtl/>
        </w:rPr>
      </w:pPr>
      <w:r>
        <w:rPr>
          <w:rtl/>
        </w:rPr>
        <w:br/>
        <w:t>טלב אלסאנע (רע"ם):</w:t>
      </w:r>
    </w:p>
    <w:p w14:paraId="37B55F44" w14:textId="77777777" w:rsidR="00000000" w:rsidRDefault="00C43AED">
      <w:pPr>
        <w:pStyle w:val="a0"/>
        <w:rPr>
          <w:rtl/>
        </w:rPr>
      </w:pPr>
    </w:p>
    <w:p w14:paraId="44148334" w14:textId="77777777" w:rsidR="00000000" w:rsidRDefault="00C43AED">
      <w:pPr>
        <w:pStyle w:val="a0"/>
        <w:rPr>
          <w:rFonts w:hint="cs"/>
          <w:rtl/>
        </w:rPr>
      </w:pPr>
      <w:r>
        <w:rPr>
          <w:rFonts w:hint="cs"/>
          <w:rtl/>
        </w:rPr>
        <w:t xml:space="preserve">אז שיבטלו - - - </w:t>
      </w:r>
    </w:p>
    <w:p w14:paraId="61FA3103" w14:textId="77777777" w:rsidR="00000000" w:rsidRDefault="00C43AED">
      <w:pPr>
        <w:pStyle w:val="af1"/>
        <w:rPr>
          <w:rtl/>
        </w:rPr>
      </w:pPr>
      <w:r>
        <w:rPr>
          <w:rtl/>
        </w:rPr>
        <w:br/>
        <w:t>היו"ר יולי-יואל אדלשטיין:</w:t>
      </w:r>
    </w:p>
    <w:p w14:paraId="56373919" w14:textId="77777777" w:rsidR="00000000" w:rsidRDefault="00C43AED">
      <w:pPr>
        <w:pStyle w:val="a0"/>
        <w:rPr>
          <w:rtl/>
        </w:rPr>
      </w:pPr>
    </w:p>
    <w:p w14:paraId="1F965B56" w14:textId="77777777" w:rsidR="00000000" w:rsidRDefault="00C43AED">
      <w:pPr>
        <w:pStyle w:val="a0"/>
        <w:rPr>
          <w:rFonts w:hint="cs"/>
          <w:rtl/>
        </w:rPr>
      </w:pPr>
      <w:r>
        <w:rPr>
          <w:rFonts w:hint="cs"/>
          <w:rtl/>
        </w:rPr>
        <w:t>חבר הכנסת א</w:t>
      </w:r>
      <w:r>
        <w:rPr>
          <w:rFonts w:hint="cs"/>
          <w:rtl/>
        </w:rPr>
        <w:t xml:space="preserve">לסאנע, תסכים אתי שיהיה מאוד לא נעים אם אני אתחיל לקרוא לך לסדר. </w:t>
      </w:r>
    </w:p>
    <w:p w14:paraId="663AB141" w14:textId="77777777" w:rsidR="00000000" w:rsidRDefault="00C43AED">
      <w:pPr>
        <w:pStyle w:val="af0"/>
        <w:rPr>
          <w:rtl/>
        </w:rPr>
      </w:pPr>
      <w:r>
        <w:rPr>
          <w:rtl/>
        </w:rPr>
        <w:br/>
        <w:t>אברהם בייגה שוחט (העבודה-מימד):</w:t>
      </w:r>
    </w:p>
    <w:p w14:paraId="74AF0199" w14:textId="77777777" w:rsidR="00000000" w:rsidRDefault="00C43AED">
      <w:pPr>
        <w:pStyle w:val="a0"/>
        <w:rPr>
          <w:rFonts w:hint="cs"/>
          <w:rtl/>
        </w:rPr>
      </w:pPr>
    </w:p>
    <w:p w14:paraId="78DD3580" w14:textId="77777777" w:rsidR="00000000" w:rsidRDefault="00C43AED">
      <w:pPr>
        <w:pStyle w:val="a0"/>
        <w:rPr>
          <w:rFonts w:hint="cs"/>
          <w:rtl/>
        </w:rPr>
      </w:pPr>
      <w:r>
        <w:rPr>
          <w:rFonts w:hint="cs"/>
          <w:rtl/>
        </w:rPr>
        <w:t xml:space="preserve">טלב, שמענו אותך. תן לשמוע גם אותו. </w:t>
      </w:r>
    </w:p>
    <w:p w14:paraId="595A777E" w14:textId="77777777" w:rsidR="00000000" w:rsidRDefault="00C43AED">
      <w:pPr>
        <w:pStyle w:val="-"/>
        <w:rPr>
          <w:rtl/>
        </w:rPr>
      </w:pPr>
      <w:r>
        <w:rPr>
          <w:rtl/>
        </w:rPr>
        <w:br/>
      </w:r>
      <w:bookmarkStart w:id="146" w:name="FS000000412T08_12_2003_18_10_32C"/>
      <w:bookmarkEnd w:id="146"/>
      <w:r>
        <w:rPr>
          <w:rtl/>
        </w:rPr>
        <w:t>סגן שרת החינוך, התרבות והספורט צבי הנדל:</w:t>
      </w:r>
    </w:p>
    <w:p w14:paraId="7EA710AF" w14:textId="77777777" w:rsidR="00000000" w:rsidRDefault="00C43AED">
      <w:pPr>
        <w:pStyle w:val="a0"/>
        <w:rPr>
          <w:rtl/>
        </w:rPr>
      </w:pPr>
    </w:p>
    <w:p w14:paraId="6A3809B3" w14:textId="77777777" w:rsidR="00000000" w:rsidRDefault="00C43AED">
      <w:pPr>
        <w:pStyle w:val="a0"/>
        <w:rPr>
          <w:rFonts w:hint="cs"/>
          <w:rtl/>
        </w:rPr>
      </w:pPr>
      <w:r>
        <w:rPr>
          <w:rFonts w:hint="cs"/>
          <w:rtl/>
        </w:rPr>
        <w:t xml:space="preserve">לכן, אמרו ראשי האוניברסיטאות, אחרי שקיבלנו במשך שנה </w:t>
      </w:r>
      <w:r>
        <w:rPr>
          <w:rFonts w:hint="eastAsia"/>
          <w:rtl/>
        </w:rPr>
        <w:t>–</w:t>
      </w:r>
      <w:r>
        <w:rPr>
          <w:rFonts w:hint="cs"/>
          <w:rtl/>
        </w:rPr>
        <w:t xml:space="preserve"> תנו לנו לראות את הסטודנט</w:t>
      </w:r>
      <w:r>
        <w:rPr>
          <w:rFonts w:hint="cs"/>
          <w:rtl/>
        </w:rPr>
        <w:t xml:space="preserve">ים האלה, איך העניין מתנהל במשך עוד שנה, ובינתיים נחזור לבחינות הפסיכומטריות. </w:t>
      </w:r>
    </w:p>
    <w:p w14:paraId="02D90940" w14:textId="77777777" w:rsidR="00000000" w:rsidRDefault="00C43AED">
      <w:pPr>
        <w:pStyle w:val="af0"/>
        <w:rPr>
          <w:rtl/>
        </w:rPr>
      </w:pPr>
      <w:r>
        <w:rPr>
          <w:rtl/>
        </w:rPr>
        <w:br/>
        <w:t>עסאם מח'ול (חד"ש-תע"ל):</w:t>
      </w:r>
    </w:p>
    <w:p w14:paraId="5B447AF8" w14:textId="77777777" w:rsidR="00000000" w:rsidRDefault="00C43AED">
      <w:pPr>
        <w:pStyle w:val="a0"/>
        <w:rPr>
          <w:rtl/>
        </w:rPr>
      </w:pPr>
    </w:p>
    <w:p w14:paraId="6D2E6811" w14:textId="77777777" w:rsidR="00000000" w:rsidRDefault="00C43AED">
      <w:pPr>
        <w:pStyle w:val="a0"/>
        <w:rPr>
          <w:rFonts w:hint="cs"/>
          <w:rtl/>
        </w:rPr>
      </w:pPr>
      <w:r>
        <w:rPr>
          <w:rFonts w:hint="cs"/>
          <w:rtl/>
        </w:rPr>
        <w:t>- - -</w:t>
      </w:r>
    </w:p>
    <w:p w14:paraId="285B3B34" w14:textId="77777777" w:rsidR="00000000" w:rsidRDefault="00C43AED">
      <w:pPr>
        <w:pStyle w:val="-"/>
        <w:rPr>
          <w:rtl/>
        </w:rPr>
      </w:pPr>
      <w:r>
        <w:rPr>
          <w:rtl/>
        </w:rPr>
        <w:br/>
      </w:r>
      <w:bookmarkStart w:id="147" w:name="FS000000412T08_12_2003_18_11_27C"/>
      <w:bookmarkEnd w:id="147"/>
      <w:r>
        <w:rPr>
          <w:rtl/>
        </w:rPr>
        <w:t>סגן שרת החינוך, התרבות והספורט צבי הנדל:</w:t>
      </w:r>
    </w:p>
    <w:p w14:paraId="4EFB0A70" w14:textId="77777777" w:rsidR="00000000" w:rsidRDefault="00C43AED">
      <w:pPr>
        <w:pStyle w:val="a0"/>
        <w:rPr>
          <w:rtl/>
        </w:rPr>
      </w:pPr>
    </w:p>
    <w:p w14:paraId="0FCC4EA5" w14:textId="77777777" w:rsidR="00000000" w:rsidRDefault="00C43AED">
      <w:pPr>
        <w:pStyle w:val="a0"/>
        <w:rPr>
          <w:rFonts w:hint="cs"/>
          <w:rtl/>
        </w:rPr>
      </w:pPr>
      <w:r>
        <w:rPr>
          <w:rFonts w:hint="cs"/>
          <w:rtl/>
        </w:rPr>
        <w:t>גם שרת החינוך הגיעה אתם להסכמה, כדי שלא יהיו בעיות קבעו עוד מועדים, אני לא רוצה להיכנס לזה, זאת לא הסוג</w:t>
      </w:r>
      <w:r>
        <w:rPr>
          <w:rFonts w:hint="cs"/>
          <w:rtl/>
        </w:rPr>
        <w:t xml:space="preserve">יה, ובסוף השנה הנוספת של הבחינה </w:t>
      </w:r>
      <w:r>
        <w:rPr>
          <w:rFonts w:hint="eastAsia"/>
          <w:rtl/>
        </w:rPr>
        <w:t>–</w:t>
      </w:r>
      <w:r>
        <w:rPr>
          <w:rFonts w:hint="cs"/>
          <w:rtl/>
        </w:rPr>
        <w:t xml:space="preserve"> בינתיים נראה את הסטודנטים האלה, איך הם לומדים, ונראה אם יש התאמה בין התוצאות של המצרף או לא, אם זה באמת משפיע או לא משפיע. </w:t>
      </w:r>
    </w:p>
    <w:p w14:paraId="2BF1CF42" w14:textId="77777777" w:rsidR="00000000" w:rsidRDefault="00C43AED">
      <w:pPr>
        <w:pStyle w:val="a0"/>
        <w:rPr>
          <w:rFonts w:hint="cs"/>
          <w:rtl/>
        </w:rPr>
      </w:pPr>
    </w:p>
    <w:p w14:paraId="76A8DD1B" w14:textId="77777777" w:rsidR="00000000" w:rsidRDefault="00C43AED">
      <w:pPr>
        <w:pStyle w:val="a0"/>
        <w:rPr>
          <w:rFonts w:hint="cs"/>
          <w:rtl/>
        </w:rPr>
      </w:pPr>
      <w:r>
        <w:rPr>
          <w:rFonts w:hint="cs"/>
          <w:rtl/>
        </w:rPr>
        <w:t>אם ראשי האוניברסיטאות היו כולם תושבי מושב גני-טל בגוש-קטיף, שכנים שלי, אני מבין את החשד של יוסי ש</w:t>
      </w:r>
      <w:r>
        <w:rPr>
          <w:rFonts w:hint="cs"/>
          <w:rtl/>
        </w:rPr>
        <w:t>ריד, שלך וכו'. הם כנראה לא בדיוק מהקליקה שלי, ובכל זאת, האקדמיה חשובה להם. למה שלא ניתן להם קרדיט שהם רוצים את טובת העניין, ולא לעשות נזק לטלב אלסאנע ולחבריו? שהם חושבים שטובת האקדמיה היא - - -</w:t>
      </w:r>
    </w:p>
    <w:p w14:paraId="4737559C" w14:textId="77777777" w:rsidR="00000000" w:rsidRDefault="00C43AED">
      <w:pPr>
        <w:pStyle w:val="af0"/>
        <w:rPr>
          <w:rtl/>
        </w:rPr>
      </w:pPr>
      <w:r>
        <w:rPr>
          <w:rtl/>
        </w:rPr>
        <w:br/>
        <w:t>עבד-אלמאלכ דהאמשה (רע"ם):</w:t>
      </w:r>
    </w:p>
    <w:p w14:paraId="30DC24CE" w14:textId="77777777" w:rsidR="00000000" w:rsidRDefault="00C43AED">
      <w:pPr>
        <w:pStyle w:val="a0"/>
        <w:rPr>
          <w:rtl/>
        </w:rPr>
      </w:pPr>
    </w:p>
    <w:p w14:paraId="087CB23B" w14:textId="77777777" w:rsidR="00000000" w:rsidRDefault="00C43AED">
      <w:pPr>
        <w:pStyle w:val="a0"/>
        <w:rPr>
          <w:rFonts w:hint="cs"/>
          <w:rtl/>
        </w:rPr>
      </w:pPr>
      <w:r>
        <w:rPr>
          <w:rFonts w:hint="cs"/>
          <w:rtl/>
        </w:rPr>
        <w:t>מה השתנה במשך שנה? זה תמיד היה נכו</w:t>
      </w:r>
      <w:r>
        <w:rPr>
          <w:rFonts w:hint="cs"/>
          <w:rtl/>
        </w:rPr>
        <w:t>ן - - -</w:t>
      </w:r>
    </w:p>
    <w:p w14:paraId="32CE282C" w14:textId="77777777" w:rsidR="00000000" w:rsidRDefault="00C43AED">
      <w:pPr>
        <w:pStyle w:val="-"/>
        <w:rPr>
          <w:rtl/>
        </w:rPr>
      </w:pPr>
      <w:r>
        <w:rPr>
          <w:rtl/>
        </w:rPr>
        <w:br/>
      </w:r>
      <w:bookmarkStart w:id="148" w:name="FS000000412T08_12_2003_18_16_40C"/>
      <w:bookmarkEnd w:id="148"/>
      <w:r>
        <w:rPr>
          <w:rtl/>
        </w:rPr>
        <w:t>סגן שרת החינוך, התרבות והספורט צבי הנדל:</w:t>
      </w:r>
    </w:p>
    <w:p w14:paraId="29E7F64E" w14:textId="77777777" w:rsidR="00000000" w:rsidRDefault="00C43AED">
      <w:pPr>
        <w:pStyle w:val="a0"/>
        <w:rPr>
          <w:rtl/>
        </w:rPr>
      </w:pPr>
    </w:p>
    <w:p w14:paraId="42E0CB67" w14:textId="77777777" w:rsidR="00000000" w:rsidRDefault="00C43AED">
      <w:pPr>
        <w:pStyle w:val="a0"/>
        <w:rPr>
          <w:rFonts w:hint="cs"/>
          <w:rtl/>
        </w:rPr>
      </w:pPr>
      <w:r>
        <w:rPr>
          <w:rFonts w:hint="cs"/>
          <w:rtl/>
        </w:rPr>
        <w:t xml:space="preserve">- - - ובמקום שנילחם נגד זה, כל אחד ידאג במקומו שיקפידו בבחינות, שישמרו, שייתנו לעבוד </w:t>
      </w:r>
      <w:r>
        <w:rPr>
          <w:rFonts w:hint="eastAsia"/>
          <w:rtl/>
        </w:rPr>
        <w:t>–</w:t>
      </w:r>
      <w:r>
        <w:rPr>
          <w:rFonts w:hint="cs"/>
          <w:rtl/>
        </w:rPr>
        <w:t xml:space="preserve"> כמו שצריך. </w:t>
      </w:r>
    </w:p>
    <w:p w14:paraId="44E809AE" w14:textId="77777777" w:rsidR="00000000" w:rsidRDefault="00C43AED">
      <w:pPr>
        <w:pStyle w:val="a0"/>
        <w:rPr>
          <w:rFonts w:hint="cs"/>
          <w:rtl/>
        </w:rPr>
      </w:pPr>
    </w:p>
    <w:p w14:paraId="14C83B32" w14:textId="77777777" w:rsidR="00000000" w:rsidRDefault="00C43AED">
      <w:pPr>
        <w:pStyle w:val="a0"/>
        <w:rPr>
          <w:rFonts w:hint="cs"/>
          <w:rtl/>
        </w:rPr>
      </w:pPr>
      <w:r>
        <w:rPr>
          <w:rFonts w:hint="cs"/>
          <w:rtl/>
        </w:rPr>
        <w:t>לסוגיית הכיתות - - -</w:t>
      </w:r>
    </w:p>
    <w:p w14:paraId="60939E9D" w14:textId="77777777" w:rsidR="00000000" w:rsidRDefault="00C43AED">
      <w:pPr>
        <w:pStyle w:val="af0"/>
        <w:rPr>
          <w:rtl/>
        </w:rPr>
      </w:pPr>
      <w:r>
        <w:rPr>
          <w:rtl/>
        </w:rPr>
        <w:br/>
        <w:t>עבד-אלמאלכ דהאמשה (רע"ם):</w:t>
      </w:r>
    </w:p>
    <w:p w14:paraId="1A38E8BF" w14:textId="77777777" w:rsidR="00000000" w:rsidRDefault="00C43AED">
      <w:pPr>
        <w:pStyle w:val="a0"/>
        <w:rPr>
          <w:rtl/>
        </w:rPr>
      </w:pPr>
    </w:p>
    <w:p w14:paraId="14459698" w14:textId="77777777" w:rsidR="00000000" w:rsidRDefault="00C43AED">
      <w:pPr>
        <w:pStyle w:val="a0"/>
        <w:rPr>
          <w:rFonts w:hint="cs"/>
          <w:rtl/>
        </w:rPr>
      </w:pPr>
      <w:r>
        <w:rPr>
          <w:rFonts w:hint="cs"/>
          <w:rtl/>
        </w:rPr>
        <w:t xml:space="preserve">גם כאשר החליטו על המצרף זה היה נכון, למה עכשיו? </w:t>
      </w:r>
    </w:p>
    <w:p w14:paraId="4CAF0954" w14:textId="77777777" w:rsidR="00000000" w:rsidRDefault="00C43AED">
      <w:pPr>
        <w:pStyle w:val="-"/>
        <w:rPr>
          <w:rtl/>
        </w:rPr>
      </w:pPr>
      <w:r>
        <w:rPr>
          <w:rtl/>
        </w:rPr>
        <w:br/>
      </w:r>
      <w:bookmarkStart w:id="149" w:name="FS000000412T08_12_2003_18_17_37C"/>
      <w:bookmarkEnd w:id="149"/>
      <w:r>
        <w:rPr>
          <w:rtl/>
        </w:rPr>
        <w:t>סגן שר</w:t>
      </w:r>
      <w:r>
        <w:rPr>
          <w:rtl/>
        </w:rPr>
        <w:t>ת החינוך, התרבות והספורט צבי הנדל:</w:t>
      </w:r>
    </w:p>
    <w:p w14:paraId="7205B99F" w14:textId="77777777" w:rsidR="00000000" w:rsidRDefault="00C43AED">
      <w:pPr>
        <w:pStyle w:val="a0"/>
        <w:rPr>
          <w:rtl/>
        </w:rPr>
      </w:pPr>
    </w:p>
    <w:p w14:paraId="60AF0E5B" w14:textId="77777777" w:rsidR="00000000" w:rsidRDefault="00C43AED">
      <w:pPr>
        <w:pStyle w:val="a0"/>
        <w:rPr>
          <w:rFonts w:hint="cs"/>
          <w:rtl/>
        </w:rPr>
      </w:pPr>
      <w:r>
        <w:rPr>
          <w:rFonts w:hint="cs"/>
          <w:rtl/>
        </w:rPr>
        <w:t xml:space="preserve">לסוגיית הכיתות, תראו, בשבוע שעבר עמדתי כאן והאשמתי את הממשלה באי-בניית כיתות. אז קיבלתי עונש, שאני צריך לענות על הצעת אי-אמון - ואתה עמדת בהבטחתך, אמרת: אם אני אציע אי-אמון, מה תעשה? </w:t>
      </w:r>
      <w:r>
        <w:rPr>
          <w:rFonts w:hint="eastAsia"/>
          <w:rtl/>
        </w:rPr>
        <w:t>–</w:t>
      </w:r>
      <w:r>
        <w:rPr>
          <w:rFonts w:hint="cs"/>
          <w:rtl/>
        </w:rPr>
        <w:t xml:space="preserve"> אז זה העונש, הנה, אני מרצה את עונשי</w:t>
      </w:r>
      <w:r>
        <w:rPr>
          <w:rFonts w:hint="cs"/>
          <w:rtl/>
        </w:rPr>
        <w:t xml:space="preserve">, ואני עומד פה ואומר </w:t>
      </w:r>
      <w:r>
        <w:rPr>
          <w:rFonts w:hint="eastAsia"/>
          <w:rtl/>
        </w:rPr>
        <w:t>–</w:t>
      </w:r>
      <w:r>
        <w:rPr>
          <w:rFonts w:hint="cs"/>
          <w:rtl/>
        </w:rPr>
        <w:t xml:space="preserve"> אבל יש שינוי אחד. </w:t>
      </w:r>
    </w:p>
    <w:p w14:paraId="36C6B42B" w14:textId="77777777" w:rsidR="00000000" w:rsidRDefault="00C43AED">
      <w:pPr>
        <w:pStyle w:val="a0"/>
        <w:rPr>
          <w:rFonts w:hint="cs"/>
          <w:rtl/>
        </w:rPr>
      </w:pPr>
    </w:p>
    <w:p w14:paraId="7FFA99CD" w14:textId="77777777" w:rsidR="00000000" w:rsidRDefault="00C43AED">
      <w:pPr>
        <w:pStyle w:val="a0"/>
        <w:rPr>
          <w:rFonts w:hint="cs"/>
          <w:rtl/>
        </w:rPr>
      </w:pPr>
      <w:r>
        <w:rPr>
          <w:rFonts w:hint="cs"/>
          <w:rtl/>
        </w:rPr>
        <w:t xml:space="preserve">התחיל דיון בעקבות הדיון בשבוע שעבר </w:t>
      </w:r>
      <w:r>
        <w:rPr>
          <w:rtl/>
        </w:rPr>
        <w:t>–</w:t>
      </w:r>
      <w:r>
        <w:rPr>
          <w:rFonts w:hint="cs"/>
          <w:rtl/>
        </w:rPr>
        <w:t xml:space="preserve"> ולזכותו של חבר הכנסת בנלולו ייאמר, שהוא העלה את הנושא הזה לסדר-היום - התחיל דיון עם האוצר, יש משא-ומתן. עוד לא יצאנו וכל תאוותנו בידנו, אבל אנחנו מתקדמים הרבה יותר מכפי שהתקדמנ</w:t>
      </w:r>
      <w:r>
        <w:rPr>
          <w:rFonts w:hint="cs"/>
          <w:rtl/>
        </w:rPr>
        <w:t xml:space="preserve">ו לפני שבוע. </w:t>
      </w:r>
    </w:p>
    <w:p w14:paraId="4BEB58EA" w14:textId="77777777" w:rsidR="00000000" w:rsidRDefault="00C43AED">
      <w:pPr>
        <w:pStyle w:val="a0"/>
        <w:rPr>
          <w:rFonts w:hint="cs"/>
          <w:rtl/>
        </w:rPr>
      </w:pPr>
    </w:p>
    <w:p w14:paraId="1EBEE433" w14:textId="77777777" w:rsidR="00000000" w:rsidRDefault="00C43AED">
      <w:pPr>
        <w:pStyle w:val="a0"/>
        <w:rPr>
          <w:rFonts w:hint="cs"/>
          <w:rtl/>
        </w:rPr>
      </w:pPr>
      <w:r>
        <w:rPr>
          <w:rFonts w:hint="cs"/>
          <w:rtl/>
        </w:rPr>
        <w:t>אני מאוד מקווה שאם הכנסת, ובעיקר חברי ועדת הכספים, שלהם גם יש כוח בכל אצבע שהם מרימים, ימשיכו בנושא הזה של לחץ על האוצר ויעזרו לנו בניהול המשא-ומתן על כיתות לימוד, הרי ב-31 בדצמבר, כשנגיע להצבעות על התקציב, המצב יהיה שונה.</w:t>
      </w:r>
    </w:p>
    <w:p w14:paraId="1C452E2E" w14:textId="77777777" w:rsidR="00000000" w:rsidRDefault="00C43AED">
      <w:pPr>
        <w:pStyle w:val="a0"/>
        <w:rPr>
          <w:rFonts w:hint="cs"/>
          <w:rtl/>
        </w:rPr>
      </w:pPr>
    </w:p>
    <w:p w14:paraId="25095049" w14:textId="77777777" w:rsidR="00000000" w:rsidRDefault="00C43AED">
      <w:pPr>
        <w:pStyle w:val="a0"/>
        <w:rPr>
          <w:rFonts w:hint="cs"/>
          <w:rtl/>
        </w:rPr>
      </w:pPr>
      <w:r>
        <w:rPr>
          <w:rFonts w:hint="cs"/>
          <w:rtl/>
        </w:rPr>
        <w:t>כדי לתת סיכוי לחב</w:t>
      </w:r>
      <w:r>
        <w:rPr>
          <w:rFonts w:hint="cs"/>
          <w:rtl/>
        </w:rPr>
        <w:t xml:space="preserve">רי ועדת הכספים לעשות את מה שהם התחילו לעשות, ולהמשיך לעזור לנו, במשרד החינוך, לנהל את המשא-ומתן, אני חושב שצריך להצביע אמון בממשלה, כדי שנצליח להגיע למספר כיתות הלימוד הדרושות ולתקציב </w:t>
      </w:r>
      <w:r>
        <w:rPr>
          <w:rFonts w:hint="eastAsia"/>
          <w:rtl/>
        </w:rPr>
        <w:t>–</w:t>
      </w:r>
      <w:r>
        <w:rPr>
          <w:rFonts w:hint="cs"/>
          <w:rtl/>
        </w:rPr>
        <w:t xml:space="preserve"> כדי שיוכלו להיבנות כיתות גם במגזר הערבי, שבאמת יש בו חוסר גדול. תודה.</w:t>
      </w:r>
    </w:p>
    <w:p w14:paraId="7159D57C" w14:textId="77777777" w:rsidR="00000000" w:rsidRDefault="00C43AED">
      <w:pPr>
        <w:pStyle w:val="af1"/>
        <w:rPr>
          <w:rtl/>
        </w:rPr>
      </w:pPr>
      <w:r>
        <w:rPr>
          <w:rtl/>
        </w:rPr>
        <w:br/>
        <w:t>היו"ר יולי-יואל אדלשטיין:</w:t>
      </w:r>
    </w:p>
    <w:p w14:paraId="1E5FF581" w14:textId="77777777" w:rsidR="00000000" w:rsidRDefault="00C43AED">
      <w:pPr>
        <w:pStyle w:val="a0"/>
        <w:rPr>
          <w:rtl/>
        </w:rPr>
      </w:pPr>
    </w:p>
    <w:p w14:paraId="625A084A" w14:textId="77777777" w:rsidR="00000000" w:rsidRDefault="00C43AED">
      <w:pPr>
        <w:pStyle w:val="a0"/>
        <w:rPr>
          <w:rFonts w:hint="cs"/>
          <w:rtl/>
        </w:rPr>
      </w:pPr>
      <w:r>
        <w:rPr>
          <w:rFonts w:hint="cs"/>
          <w:rtl/>
        </w:rPr>
        <w:t xml:space="preserve">תודה רבה לסגן שרת החינוך חבר הכנסת צבי הנדל. </w:t>
      </w:r>
    </w:p>
    <w:p w14:paraId="32FCE217" w14:textId="77777777" w:rsidR="00000000" w:rsidRDefault="00C43AED">
      <w:pPr>
        <w:pStyle w:val="af0"/>
        <w:rPr>
          <w:rtl/>
        </w:rPr>
      </w:pPr>
      <w:r>
        <w:rPr>
          <w:rtl/>
        </w:rPr>
        <w:br/>
        <w:t>עבד-אלמאלכ דהאמשה (רע"ם):</w:t>
      </w:r>
    </w:p>
    <w:p w14:paraId="2A7A52B7" w14:textId="77777777" w:rsidR="00000000" w:rsidRDefault="00C43AED">
      <w:pPr>
        <w:pStyle w:val="a0"/>
        <w:rPr>
          <w:rtl/>
        </w:rPr>
      </w:pPr>
    </w:p>
    <w:p w14:paraId="31C3FF76" w14:textId="77777777" w:rsidR="00000000" w:rsidRDefault="00C43AED">
      <w:pPr>
        <w:pStyle w:val="a0"/>
        <w:rPr>
          <w:rFonts w:hint="cs"/>
          <w:rtl/>
        </w:rPr>
      </w:pPr>
      <w:r>
        <w:rPr>
          <w:rFonts w:hint="cs"/>
          <w:rtl/>
        </w:rPr>
        <w:t>מלאים הבטחות. הממשלה הזאת אלופה - - -</w:t>
      </w:r>
    </w:p>
    <w:p w14:paraId="472C288F" w14:textId="77777777" w:rsidR="00000000" w:rsidRDefault="00C43AED">
      <w:pPr>
        <w:pStyle w:val="af1"/>
        <w:rPr>
          <w:rtl/>
        </w:rPr>
      </w:pPr>
      <w:r>
        <w:rPr>
          <w:rtl/>
        </w:rPr>
        <w:br/>
        <w:t>היו"ר יולי-יואל אדלשטיין:</w:t>
      </w:r>
    </w:p>
    <w:p w14:paraId="041CD5DD" w14:textId="77777777" w:rsidR="00000000" w:rsidRDefault="00C43AED">
      <w:pPr>
        <w:pStyle w:val="a0"/>
        <w:rPr>
          <w:rtl/>
        </w:rPr>
      </w:pPr>
    </w:p>
    <w:p w14:paraId="61451F94" w14:textId="77777777" w:rsidR="00000000" w:rsidRDefault="00C43AED">
      <w:pPr>
        <w:pStyle w:val="a0"/>
        <w:rPr>
          <w:rFonts w:hint="cs"/>
          <w:rtl/>
        </w:rPr>
      </w:pPr>
      <w:r>
        <w:rPr>
          <w:rFonts w:hint="cs"/>
          <w:rtl/>
        </w:rPr>
        <w:t>חברי הכנסת, אנחנו נעבור, לפי קביעתה של ועדת הכנסת, לדיון המשולב בהצעות האי-אמון. ראשון ה</w:t>
      </w:r>
      <w:r>
        <w:rPr>
          <w:rFonts w:hint="cs"/>
          <w:rtl/>
        </w:rPr>
        <w:t>דוברים יהיה חבר הכנסת מגלי והבה - חמש דקות לרשות כבודו. אחריו ידברו חבר הכנסת אברהם בייגה שוחט, חבר הכנסת חמי דורון, חבר הכנסת שלמה בניזרי, וכן הלאה וכן הלאה.</w:t>
      </w:r>
    </w:p>
    <w:p w14:paraId="33D9559F" w14:textId="77777777" w:rsidR="00000000" w:rsidRDefault="00C43AED">
      <w:pPr>
        <w:pStyle w:val="a0"/>
        <w:rPr>
          <w:rFonts w:hint="cs"/>
          <w:rtl/>
        </w:rPr>
      </w:pPr>
    </w:p>
    <w:p w14:paraId="33B67AF8" w14:textId="77777777" w:rsidR="00000000" w:rsidRDefault="00C43AED">
      <w:pPr>
        <w:pStyle w:val="a0"/>
        <w:rPr>
          <w:rFonts w:hint="cs"/>
          <w:rtl/>
        </w:rPr>
      </w:pPr>
      <w:r>
        <w:rPr>
          <w:rFonts w:hint="cs"/>
          <w:rtl/>
        </w:rPr>
        <w:t xml:space="preserve">אני מניח שיש טעות מבחינת סיעת ש"ס, כי שלמה בניזרי, אני מבין, הציג את האי-אמון. יודיעו לנו בבקשה </w:t>
      </w:r>
      <w:r>
        <w:rPr>
          <w:rFonts w:hint="cs"/>
          <w:rtl/>
        </w:rPr>
        <w:t>מי מדבר.</w:t>
      </w:r>
    </w:p>
    <w:p w14:paraId="7A985D7F" w14:textId="77777777" w:rsidR="00000000" w:rsidRDefault="00C43AED">
      <w:pPr>
        <w:pStyle w:val="a"/>
        <w:rPr>
          <w:rtl/>
        </w:rPr>
      </w:pPr>
      <w:r>
        <w:rPr>
          <w:rtl/>
        </w:rPr>
        <w:br/>
      </w:r>
      <w:bookmarkStart w:id="150" w:name="FS000001030T08_12_2003_18_24_42"/>
      <w:bookmarkStart w:id="151" w:name="_Toc58767012"/>
      <w:bookmarkEnd w:id="150"/>
      <w:r>
        <w:rPr>
          <w:rtl/>
        </w:rPr>
        <w:t>מגלי והבה (הליכוד):</w:t>
      </w:r>
      <w:bookmarkEnd w:id="151"/>
    </w:p>
    <w:p w14:paraId="4247D66F" w14:textId="77777777" w:rsidR="00000000" w:rsidRDefault="00C43AED">
      <w:pPr>
        <w:pStyle w:val="a0"/>
        <w:rPr>
          <w:rtl/>
        </w:rPr>
      </w:pPr>
    </w:p>
    <w:p w14:paraId="58FA3F8F" w14:textId="77777777" w:rsidR="00000000" w:rsidRDefault="00C43AED">
      <w:pPr>
        <w:pStyle w:val="a0"/>
        <w:rPr>
          <w:rFonts w:hint="cs"/>
          <w:rtl/>
        </w:rPr>
      </w:pPr>
      <w:r>
        <w:rPr>
          <w:rFonts w:hint="cs"/>
          <w:rtl/>
        </w:rPr>
        <w:t xml:space="preserve">אדוני היושב-ראש, חברי הכנסת, שמעתי בקשב רב את דוברי האופוזיציה, אשר האשימו את ממשלת ישראל כמעט בכל דבר אפשרי. אין אפילו אחד מנציגי ש"ס פה </w:t>
      </w:r>
      <w:r>
        <w:rPr>
          <w:rFonts w:hint="eastAsia"/>
          <w:rtl/>
        </w:rPr>
        <w:t>–</w:t>
      </w:r>
      <w:r>
        <w:rPr>
          <w:rFonts w:hint="cs"/>
          <w:rtl/>
        </w:rPr>
        <w:t xml:space="preserve"> רציתי להגיד לשר לשעבר בניזרי שיסתכל לי בעיניים, האם הוא באמת לא רוצה, או לא לוחץ, לחז</w:t>
      </w:r>
      <w:r>
        <w:rPr>
          <w:rFonts w:hint="cs"/>
          <w:rtl/>
        </w:rPr>
        <w:t>ור מהר מאוד לממשלה שהם היו שותפים לה הרבה זמן. חלק מהבעיות שהעלה השר לשעבר בניזרי הן בעיות מוכרות, והוא עצמו טיפל בנושאים האלה ונתן הסברים בנושאי רווחה וכו'.</w:t>
      </w:r>
    </w:p>
    <w:p w14:paraId="1365259F" w14:textId="77777777" w:rsidR="00000000" w:rsidRDefault="00C43AED">
      <w:pPr>
        <w:pStyle w:val="a0"/>
        <w:rPr>
          <w:rFonts w:hint="cs"/>
          <w:rtl/>
        </w:rPr>
      </w:pPr>
    </w:p>
    <w:p w14:paraId="2A6101FB" w14:textId="77777777" w:rsidR="00000000" w:rsidRDefault="00C43AED">
      <w:pPr>
        <w:pStyle w:val="a0"/>
        <w:rPr>
          <w:rFonts w:hint="cs"/>
          <w:rtl/>
        </w:rPr>
      </w:pPr>
      <w:r>
        <w:rPr>
          <w:rFonts w:hint="cs"/>
          <w:rtl/>
        </w:rPr>
        <w:t xml:space="preserve">אבל, חברי חברי הכנסת, התכוונתי היום - ואני שמח שחבר הכנסת אורון נמצא כאן - להתייחס לנושא המדיני, </w:t>
      </w:r>
      <w:r>
        <w:rPr>
          <w:rFonts w:hint="cs"/>
          <w:rtl/>
        </w:rPr>
        <w:t>ובעיקר לדברים שמפריעים לי, כי ראיתי אתכם בז'נבה, ושמעתי בקשב רב, עם עוד נציגים זרים, פשוט הייתי עם חברי פרלמנט אירופים בנאפולי והקשבנו לחלק מהדברים. והדברים שהיו שם הם צד אחד;  אתם הלכתם לשם כשני צדדים לחתום על הסכם, או שחתמתם על הסכם, לעשות לו השקה, אבל ש</w:t>
      </w:r>
      <w:r>
        <w:rPr>
          <w:rFonts w:hint="cs"/>
          <w:rtl/>
        </w:rPr>
        <w:t>ם נשמעה טענה של צד אחד בלבד בכל מה שקשור לקורבנות - כל מה ששילמו. כשאנחנו שמענו את יאסר עבד-רבו, היינו מופתעים שהוא מדבר רק על הכיבוש, על האפרטהייד, על הנזק שישראל עשתה ועושה. אמרו לי האירופים: זה האיזון שאתה דורש מאתנו, כשמדברים על שלום? איפה הצד השני? למ</w:t>
      </w:r>
      <w:r>
        <w:rPr>
          <w:rFonts w:hint="cs"/>
          <w:rtl/>
        </w:rPr>
        <w:t>ה החבר'ה שלך, שנמצאים שם, לא דורשים ולא מעלים את הנושא?</w:t>
      </w:r>
    </w:p>
    <w:p w14:paraId="6695BD05" w14:textId="77777777" w:rsidR="00000000" w:rsidRDefault="00C43AED">
      <w:pPr>
        <w:pStyle w:val="a0"/>
        <w:rPr>
          <w:rFonts w:hint="cs"/>
          <w:rtl/>
        </w:rPr>
      </w:pPr>
    </w:p>
    <w:p w14:paraId="1981438F" w14:textId="77777777" w:rsidR="00000000" w:rsidRDefault="00C43AED">
      <w:pPr>
        <w:pStyle w:val="af0"/>
        <w:rPr>
          <w:rtl/>
        </w:rPr>
      </w:pPr>
      <w:r>
        <w:rPr>
          <w:rFonts w:hint="eastAsia"/>
          <w:rtl/>
        </w:rPr>
        <w:t>חיים</w:t>
      </w:r>
      <w:r>
        <w:rPr>
          <w:rtl/>
        </w:rPr>
        <w:t xml:space="preserve"> אורון (מרצ):</w:t>
      </w:r>
    </w:p>
    <w:p w14:paraId="0F097728" w14:textId="77777777" w:rsidR="00000000" w:rsidRDefault="00C43AED">
      <w:pPr>
        <w:pStyle w:val="a0"/>
        <w:rPr>
          <w:rFonts w:hint="cs"/>
          <w:rtl/>
        </w:rPr>
      </w:pPr>
    </w:p>
    <w:p w14:paraId="792CE177" w14:textId="77777777" w:rsidR="00000000" w:rsidRDefault="00C43AED">
      <w:pPr>
        <w:pStyle w:val="a0"/>
        <w:rPr>
          <w:rFonts w:hint="cs"/>
          <w:rtl/>
        </w:rPr>
      </w:pPr>
      <w:r>
        <w:rPr>
          <w:rFonts w:hint="cs"/>
          <w:rtl/>
        </w:rPr>
        <w:t>מה יש לך להגיד על המסמך עצמו?</w:t>
      </w:r>
    </w:p>
    <w:p w14:paraId="49D28B50" w14:textId="77777777" w:rsidR="00000000" w:rsidRDefault="00C43AED">
      <w:pPr>
        <w:pStyle w:val="a0"/>
        <w:rPr>
          <w:rFonts w:hint="cs"/>
          <w:rtl/>
        </w:rPr>
      </w:pPr>
    </w:p>
    <w:p w14:paraId="2D376A49" w14:textId="77777777" w:rsidR="00000000" w:rsidRDefault="00C43AED">
      <w:pPr>
        <w:pStyle w:val="-"/>
        <w:rPr>
          <w:rtl/>
        </w:rPr>
      </w:pPr>
      <w:bookmarkStart w:id="152" w:name="FS000001030T08_12_2003_17_48_27"/>
      <w:bookmarkStart w:id="153" w:name="FS000001030T08_12_2003_17_48_31C"/>
      <w:bookmarkEnd w:id="152"/>
      <w:bookmarkEnd w:id="153"/>
      <w:r>
        <w:rPr>
          <w:rtl/>
        </w:rPr>
        <w:t>מגלי והבה (הליכוד):</w:t>
      </w:r>
    </w:p>
    <w:p w14:paraId="41F52D6A" w14:textId="77777777" w:rsidR="00000000" w:rsidRDefault="00C43AED">
      <w:pPr>
        <w:pStyle w:val="a0"/>
        <w:rPr>
          <w:rtl/>
        </w:rPr>
      </w:pPr>
    </w:p>
    <w:p w14:paraId="75DC0C81" w14:textId="77777777" w:rsidR="00000000" w:rsidRDefault="00C43AED">
      <w:pPr>
        <w:pStyle w:val="a0"/>
        <w:rPr>
          <w:rFonts w:hint="cs"/>
          <w:rtl/>
        </w:rPr>
      </w:pPr>
      <w:r>
        <w:rPr>
          <w:rFonts w:hint="cs"/>
          <w:rtl/>
        </w:rPr>
        <w:t xml:space="preserve">יש לי מה להגיד. אני שמח שבמפה שלך, דרך אגב, שמופיעה על התוכנית מאחור, סיפחת את רמת-הגולן לישראל. זה צעד חיובי מאוד, שמוסכם עליך </w:t>
      </w:r>
      <w:r>
        <w:rPr>
          <w:rFonts w:hint="cs"/>
          <w:rtl/>
        </w:rPr>
        <w:t xml:space="preserve">ועל הפלסטינים, שרמת-הגולן היא חלק ממדינת ישראל. כנציג הצפון ותושבי רמת-הגולן אני שמח שרמת-הגולן היא חלק ממדינת ישראל. </w:t>
      </w:r>
    </w:p>
    <w:p w14:paraId="15D89844" w14:textId="77777777" w:rsidR="00000000" w:rsidRDefault="00C43AED">
      <w:pPr>
        <w:pStyle w:val="a0"/>
        <w:rPr>
          <w:rFonts w:hint="cs"/>
          <w:rtl/>
        </w:rPr>
      </w:pPr>
    </w:p>
    <w:p w14:paraId="315635A8" w14:textId="77777777" w:rsidR="00000000" w:rsidRDefault="00C43AED">
      <w:pPr>
        <w:pStyle w:val="af0"/>
        <w:rPr>
          <w:rtl/>
        </w:rPr>
      </w:pPr>
      <w:r>
        <w:rPr>
          <w:rFonts w:hint="eastAsia"/>
          <w:rtl/>
        </w:rPr>
        <w:t>חיים</w:t>
      </w:r>
      <w:r>
        <w:rPr>
          <w:rtl/>
        </w:rPr>
        <w:t xml:space="preserve"> אורון (מרצ):</w:t>
      </w:r>
    </w:p>
    <w:p w14:paraId="53553669" w14:textId="77777777" w:rsidR="00000000" w:rsidRDefault="00C43AED">
      <w:pPr>
        <w:pStyle w:val="a0"/>
        <w:rPr>
          <w:rFonts w:hint="cs"/>
          <w:rtl/>
        </w:rPr>
      </w:pPr>
    </w:p>
    <w:p w14:paraId="071545D2" w14:textId="77777777" w:rsidR="00000000" w:rsidRDefault="00C43AED">
      <w:pPr>
        <w:pStyle w:val="a0"/>
        <w:rPr>
          <w:rFonts w:hint="cs"/>
          <w:rtl/>
        </w:rPr>
      </w:pPr>
      <w:r>
        <w:rPr>
          <w:rFonts w:hint="cs"/>
          <w:rtl/>
        </w:rPr>
        <w:t>וכל השאר גם הוסכם?</w:t>
      </w:r>
    </w:p>
    <w:p w14:paraId="56243D70" w14:textId="77777777" w:rsidR="00000000" w:rsidRDefault="00C43AED">
      <w:pPr>
        <w:pStyle w:val="a0"/>
        <w:rPr>
          <w:rFonts w:hint="cs"/>
          <w:rtl/>
        </w:rPr>
      </w:pPr>
    </w:p>
    <w:p w14:paraId="4755DBB6" w14:textId="77777777" w:rsidR="00000000" w:rsidRDefault="00C43AED">
      <w:pPr>
        <w:pStyle w:val="-"/>
        <w:rPr>
          <w:rtl/>
        </w:rPr>
      </w:pPr>
      <w:bookmarkStart w:id="154" w:name="FS000001030T08_12_2003_17_49_49C"/>
      <w:bookmarkEnd w:id="154"/>
      <w:r>
        <w:rPr>
          <w:rtl/>
        </w:rPr>
        <w:t>מגלי והבה (הליכוד):</w:t>
      </w:r>
    </w:p>
    <w:p w14:paraId="43DAAFC8" w14:textId="77777777" w:rsidR="00000000" w:rsidRDefault="00C43AED">
      <w:pPr>
        <w:pStyle w:val="a0"/>
        <w:rPr>
          <w:rtl/>
        </w:rPr>
      </w:pPr>
    </w:p>
    <w:p w14:paraId="37965D41" w14:textId="77777777" w:rsidR="00000000" w:rsidRDefault="00C43AED">
      <w:pPr>
        <w:pStyle w:val="a0"/>
        <w:rPr>
          <w:rFonts w:hint="cs"/>
          <w:rtl/>
        </w:rPr>
      </w:pPr>
      <w:r>
        <w:rPr>
          <w:rFonts w:hint="cs"/>
          <w:rtl/>
        </w:rPr>
        <w:t xml:space="preserve">לא. כשצריך לדבר על שלום, זה שני צדדים ולא צד אחד. כל הזמן אתם מטיפים לממשלת </w:t>
      </w:r>
      <w:r>
        <w:rPr>
          <w:rFonts w:hint="cs"/>
          <w:rtl/>
        </w:rPr>
        <w:t>ישראל: אתם לא מתקרבים ולא מדברים על שלום. אבל אני רואה מה עשיתם ועל מה כן ויתרתם, וראיתי את מה שכתב הסופר עמוס עוז כשחזר ארצה, שהוא מאוכזב מהפרטנרים שלו. היו כמה דוברים ישראלים שלא היו מסוגלים לקום ולהגיד לצד השני: אתם אשמים לא פחות במה שקורה במזרח התיכון.</w:t>
      </w:r>
      <w:r>
        <w:rPr>
          <w:rFonts w:hint="cs"/>
          <w:rtl/>
        </w:rPr>
        <w:t xml:space="preserve"> כי עובדה היא, שבנושא המדיני מהספסלים של האופוזיציה, כאן מימין, כל הזמן מאשימים את ממשלת ישראל, ואפילו לא מנסים לבדוק ולאזן בדרישות שלהם את הצד השני. </w:t>
      </w:r>
    </w:p>
    <w:p w14:paraId="1E845909" w14:textId="77777777" w:rsidR="00000000" w:rsidRDefault="00C43AED">
      <w:pPr>
        <w:pStyle w:val="a0"/>
        <w:rPr>
          <w:rFonts w:hint="cs"/>
          <w:rtl/>
        </w:rPr>
      </w:pPr>
    </w:p>
    <w:p w14:paraId="5658809D" w14:textId="77777777" w:rsidR="00000000" w:rsidRDefault="00C43AED">
      <w:pPr>
        <w:pStyle w:val="a0"/>
        <w:rPr>
          <w:rFonts w:hint="cs"/>
          <w:rtl/>
        </w:rPr>
      </w:pPr>
      <w:r>
        <w:rPr>
          <w:rFonts w:hint="cs"/>
          <w:rtl/>
        </w:rPr>
        <w:t>עם מי אתם רוצים שנעשה הסכם היום? הרי שמענו היום את התשובה מקהיר; דיברו על הפסקת אש ושמענו היום את התשובה</w:t>
      </w:r>
      <w:r>
        <w:rPr>
          <w:rFonts w:hint="cs"/>
          <w:rtl/>
        </w:rPr>
        <w:t xml:space="preserve"> האמיתית. היה כתוב בעיתון שהציעו באי-אמון הזה, אדוני היושב-ראש, שחבר הכנסת דהאמשה יהיה מועמד לראשות הממשלה. אולי הוא יחבור עם אנשי "חמאס" שם, שלא רק שלא מוכנים לדבר עם ישראל, הם לא מוכנים להכיר בקיומה של ישראל. לא בגבולות כאלה ולא בגבולות אחרים. </w:t>
      </w:r>
    </w:p>
    <w:p w14:paraId="1C4AF8C7" w14:textId="77777777" w:rsidR="00000000" w:rsidRDefault="00C43AED">
      <w:pPr>
        <w:pStyle w:val="a0"/>
        <w:rPr>
          <w:rFonts w:hint="cs"/>
          <w:rtl/>
        </w:rPr>
      </w:pPr>
    </w:p>
    <w:p w14:paraId="0336B9CC" w14:textId="77777777" w:rsidR="00000000" w:rsidRDefault="00C43AED">
      <w:pPr>
        <w:pStyle w:val="a0"/>
        <w:rPr>
          <w:rFonts w:hint="cs"/>
          <w:rtl/>
        </w:rPr>
      </w:pPr>
      <w:r>
        <w:rPr>
          <w:rFonts w:hint="cs"/>
          <w:rtl/>
        </w:rPr>
        <w:t xml:space="preserve">כשאנחנו </w:t>
      </w:r>
      <w:r>
        <w:rPr>
          <w:rFonts w:hint="cs"/>
          <w:rtl/>
        </w:rPr>
        <w:t xml:space="preserve">שומעים את הדברים האלה, ואלה שטוענים לשלום ורוצים את השלום באים ולא מדברים אל שני הצדדים ולא מביאים את שני הצדדים לשולחן המשא-ומתן, ושם, דרך המשא-ומתן ניתן לנהל ולהגיע לפתרון - הם רק משלים וממשיכים להשלות עם עוד הסכם ועוד הצעה. בהתחלת הדיון פה שמעתי את חבר </w:t>
      </w:r>
      <w:r>
        <w:rPr>
          <w:rFonts w:hint="cs"/>
          <w:rtl/>
        </w:rPr>
        <w:t>הכנסת חיים רמון עם עוד הצעה חדשה, עם עוד אשליה חדשה. לאן אנחנו נגיע?</w:t>
      </w:r>
    </w:p>
    <w:p w14:paraId="65826FDE" w14:textId="77777777" w:rsidR="00000000" w:rsidRDefault="00C43AED">
      <w:pPr>
        <w:pStyle w:val="a0"/>
        <w:rPr>
          <w:rFonts w:hint="cs"/>
          <w:rtl/>
        </w:rPr>
      </w:pPr>
    </w:p>
    <w:p w14:paraId="580A90A9" w14:textId="77777777" w:rsidR="00000000" w:rsidRDefault="00C43AED">
      <w:pPr>
        <w:pStyle w:val="a0"/>
        <w:rPr>
          <w:rFonts w:hint="cs"/>
          <w:rtl/>
        </w:rPr>
      </w:pPr>
      <w:r>
        <w:rPr>
          <w:rFonts w:hint="cs"/>
          <w:rtl/>
        </w:rPr>
        <w:t>אם הצד השני יפסיק את הטרור ותהיה הפסקת אש כללית, שתמנע פגיעה באזרחים ישראלים באשר הם נמצאים, נבוא לשולחן המשא-ומתן ונהיה מוכנים לדון על המשך תהליך השלום, בהתאם להתפתחויות בשטח. תודה רבה.</w:t>
      </w:r>
      <w:r>
        <w:rPr>
          <w:rFonts w:hint="cs"/>
          <w:rtl/>
        </w:rPr>
        <w:t xml:space="preserve"> </w:t>
      </w:r>
    </w:p>
    <w:p w14:paraId="285C7B4A" w14:textId="77777777" w:rsidR="00000000" w:rsidRDefault="00C43AED">
      <w:pPr>
        <w:pStyle w:val="a0"/>
        <w:rPr>
          <w:rFonts w:hint="cs"/>
          <w:rtl/>
        </w:rPr>
      </w:pPr>
    </w:p>
    <w:p w14:paraId="7EF27BD4" w14:textId="77777777" w:rsidR="00000000" w:rsidRDefault="00C43AED">
      <w:pPr>
        <w:pStyle w:val="af1"/>
        <w:rPr>
          <w:rtl/>
        </w:rPr>
      </w:pPr>
      <w:r>
        <w:rPr>
          <w:rtl/>
        </w:rPr>
        <w:t>היו"ר יולי-יואל אדלשטיין:</w:t>
      </w:r>
    </w:p>
    <w:p w14:paraId="37856BD4" w14:textId="77777777" w:rsidR="00000000" w:rsidRDefault="00C43AED">
      <w:pPr>
        <w:pStyle w:val="a0"/>
        <w:rPr>
          <w:rtl/>
        </w:rPr>
      </w:pPr>
    </w:p>
    <w:p w14:paraId="14866894" w14:textId="77777777" w:rsidR="00000000" w:rsidRDefault="00C43AED">
      <w:pPr>
        <w:pStyle w:val="a0"/>
        <w:rPr>
          <w:rFonts w:hint="cs"/>
          <w:rtl/>
        </w:rPr>
      </w:pPr>
      <w:r>
        <w:rPr>
          <w:rFonts w:hint="cs"/>
          <w:rtl/>
        </w:rPr>
        <w:t xml:space="preserve">תודה לחבר הכנסת מגלי והבה. חבר הכנסת אברהם בייגה שוחט, חמש דקות לרשותו. אחריו </w:t>
      </w:r>
      <w:r>
        <w:rPr>
          <w:rtl/>
        </w:rPr>
        <w:t>–</w:t>
      </w:r>
      <w:r>
        <w:rPr>
          <w:rFonts w:hint="cs"/>
          <w:rtl/>
        </w:rPr>
        <w:t xml:space="preserve"> חבר הכנסת חמי דורון. יש לי חדשות טובות לחבר הכנסת דורון, שמונה דקות יעמדו לרשותו. בבקשה, אדוני. </w:t>
      </w:r>
    </w:p>
    <w:p w14:paraId="0366B0F7" w14:textId="77777777" w:rsidR="00000000" w:rsidRDefault="00C43AED">
      <w:pPr>
        <w:pStyle w:val="a0"/>
        <w:rPr>
          <w:rFonts w:hint="cs"/>
          <w:rtl/>
        </w:rPr>
      </w:pPr>
    </w:p>
    <w:p w14:paraId="159F93E1" w14:textId="77777777" w:rsidR="00000000" w:rsidRDefault="00C43AED">
      <w:pPr>
        <w:pStyle w:val="a"/>
        <w:rPr>
          <w:rtl/>
        </w:rPr>
      </w:pPr>
      <w:bookmarkStart w:id="155" w:name="FS000000459T08_12_2003_17_57_26"/>
      <w:bookmarkStart w:id="156" w:name="_Toc58767013"/>
      <w:bookmarkEnd w:id="155"/>
      <w:r>
        <w:rPr>
          <w:rFonts w:hint="eastAsia"/>
          <w:rtl/>
        </w:rPr>
        <w:t>אברהם</w:t>
      </w:r>
      <w:r>
        <w:rPr>
          <w:rtl/>
        </w:rPr>
        <w:t xml:space="preserve"> בייגה שוחט (העבודה-מימד):</w:t>
      </w:r>
      <w:bookmarkEnd w:id="156"/>
    </w:p>
    <w:p w14:paraId="25F8CF4B" w14:textId="77777777" w:rsidR="00000000" w:rsidRDefault="00C43AED">
      <w:pPr>
        <w:pStyle w:val="a0"/>
        <w:rPr>
          <w:rFonts w:hint="cs"/>
          <w:rtl/>
        </w:rPr>
      </w:pPr>
    </w:p>
    <w:p w14:paraId="55353EB2" w14:textId="77777777" w:rsidR="00000000" w:rsidRDefault="00C43AED">
      <w:pPr>
        <w:pStyle w:val="a0"/>
        <w:rPr>
          <w:rFonts w:hint="cs"/>
          <w:rtl/>
        </w:rPr>
      </w:pPr>
      <w:r>
        <w:rPr>
          <w:rFonts w:hint="cs"/>
          <w:rtl/>
        </w:rPr>
        <w:t>אדוני היושב-ראש</w:t>
      </w:r>
      <w:r>
        <w:rPr>
          <w:rFonts w:hint="cs"/>
          <w:rtl/>
        </w:rPr>
        <w:t xml:space="preserve">, רבותי חברי הכנסת, מר אייכלר, אני רוצה שתדע שאני מרגיש היום כמו צדיק כשאני עומד פה על הדוכן. אני מרגיש כמו צדיק שמלאכתו נעשתה בידי אחרים. מי שמלאכתו נעשית בידי אחרים, בוודאי צריך שתהיינה לו תכונות טובות. </w:t>
      </w:r>
    </w:p>
    <w:p w14:paraId="76B31352" w14:textId="77777777" w:rsidR="00000000" w:rsidRDefault="00C43AED">
      <w:pPr>
        <w:pStyle w:val="a0"/>
        <w:rPr>
          <w:rFonts w:hint="cs"/>
          <w:rtl/>
        </w:rPr>
      </w:pPr>
    </w:p>
    <w:p w14:paraId="4EF916C4" w14:textId="77777777" w:rsidR="00000000" w:rsidRDefault="00C43AED">
      <w:pPr>
        <w:pStyle w:val="a0"/>
        <w:rPr>
          <w:rFonts w:hint="cs"/>
          <w:rtl/>
        </w:rPr>
      </w:pPr>
      <w:r>
        <w:rPr>
          <w:rFonts w:hint="cs"/>
          <w:rtl/>
        </w:rPr>
        <w:t>האי-אמון מתייחס למדיניות החברתית, למדיניות הכלכלי</w:t>
      </w:r>
      <w:r>
        <w:rPr>
          <w:rFonts w:hint="cs"/>
          <w:rtl/>
        </w:rPr>
        <w:t>ת ולעניין המדיני. למה שאני אבוא ואדבר על מה שאני חושב על הדברים? אני לא צריך לדבר. התגלגלה לי זכות, ואני יושב בוועדת הכספים, ולפעמים גם בפורום אחר, ואני שומע מה חושבים שרי הממשלה על מה שעושה הממשלה. אומנם זה לא ציטוט מדויק, לא כתבתי את הדברים אות-אות ומלה-</w:t>
      </w:r>
      <w:r>
        <w:rPr>
          <w:rFonts w:hint="cs"/>
          <w:rtl/>
        </w:rPr>
        <w:t>מלה בדיוק באותו הסדר, אבל סהדי במרומים שאני לא טועה בהרבה, ומה שאני אומר הוא בהחלט בתוך המסגרת של הדברים שנאמרו על-ידי גורמי הממשלה ואנשי הממשלה. למעשה, האי-אמון הוא לא האי-אמון שלי כאופוזיציה, אלא האי-אמון הקולוסלי, הנורא, הקשה, שמבוטא כולו, חבר הכנסת והב</w:t>
      </w:r>
      <w:r>
        <w:rPr>
          <w:rFonts w:hint="cs"/>
          <w:rtl/>
        </w:rPr>
        <w:t xml:space="preserve">ה, על-ידי שרי הממשלה שיושבים בממשלה. יש להם אחריות קולקטיבית למה שקורה, והם באים ומדברים בלשון שכמותה לא שמעתי במשך השנים הרבות שבהן אני מכהן בבית הזה. </w:t>
      </w:r>
    </w:p>
    <w:p w14:paraId="44EB3F49" w14:textId="77777777" w:rsidR="00000000" w:rsidRDefault="00C43AED">
      <w:pPr>
        <w:pStyle w:val="a0"/>
        <w:rPr>
          <w:rFonts w:hint="cs"/>
          <w:rtl/>
        </w:rPr>
      </w:pPr>
    </w:p>
    <w:p w14:paraId="0FE7A472" w14:textId="77777777" w:rsidR="00000000" w:rsidRDefault="00C43AED">
      <w:pPr>
        <w:pStyle w:val="a0"/>
        <w:rPr>
          <w:rFonts w:hint="cs"/>
          <w:rtl/>
        </w:rPr>
      </w:pPr>
      <w:r>
        <w:rPr>
          <w:rFonts w:hint="cs"/>
          <w:rtl/>
        </w:rPr>
        <w:t xml:space="preserve">נתחיל בעניין החברתי. מנהל הביטוח הלאומי, יחד עם אנשיו </w:t>
      </w:r>
      <w:r>
        <w:rPr>
          <w:rtl/>
        </w:rPr>
        <w:t>–</w:t>
      </w:r>
      <w:r>
        <w:rPr>
          <w:rFonts w:hint="cs"/>
          <w:rtl/>
        </w:rPr>
        <w:t xml:space="preserve"> הביטוח הלאומי, כפי שאתה יודע, זה לא מוסד לא של</w:t>
      </w:r>
      <w:r>
        <w:rPr>
          <w:rFonts w:hint="cs"/>
          <w:rtl/>
        </w:rPr>
        <w:t xml:space="preserve"> מרצ ולא של מפלגת העבודה; זה לא מוסד פוליטי, זה מוסד של אנשים מקצועיים, הפועלים על-פי חוק </w:t>
      </w:r>
      <w:r>
        <w:rPr>
          <w:rtl/>
        </w:rPr>
        <w:t>–</w:t>
      </w:r>
      <w:r>
        <w:rPr>
          <w:rFonts w:hint="cs"/>
          <w:rtl/>
        </w:rPr>
        <w:t xml:space="preserve"> לשמוע את מה שהם אומרים ואילו תרחישים צופים לחברה הישראלית כתוצאה מהמדיניות של הממשלה, שאתה תומך בה, ואתה בא בטענות שתוקפים אותה מכל הכיוונים, לשמוע את אנשי המקצוע ה</w:t>
      </w:r>
      <w:r>
        <w:rPr>
          <w:rFonts w:hint="cs"/>
          <w:rtl/>
        </w:rPr>
        <w:t xml:space="preserve">אלה על החזות השחורה והקשה, הכמעט בלתי אפשרית, לאן תגיע מדינת ישראל לא בעוד 40-50 שנה, אלא במונחים של שנה-שנתיים, האמן לי שבתור אופוזיציה לא צריך להוסיף מלה וחצי מלה. </w:t>
      </w:r>
    </w:p>
    <w:p w14:paraId="449C637C" w14:textId="77777777" w:rsidR="00000000" w:rsidRDefault="00C43AED">
      <w:pPr>
        <w:pStyle w:val="a0"/>
        <w:rPr>
          <w:rFonts w:hint="cs"/>
          <w:rtl/>
        </w:rPr>
      </w:pPr>
    </w:p>
    <w:p w14:paraId="3EA15D1F" w14:textId="77777777" w:rsidR="00000000" w:rsidRDefault="00C43AED">
      <w:pPr>
        <w:pStyle w:val="af0"/>
        <w:rPr>
          <w:rtl/>
        </w:rPr>
      </w:pPr>
      <w:r>
        <w:rPr>
          <w:rFonts w:hint="eastAsia"/>
          <w:rtl/>
        </w:rPr>
        <w:t>מגלי</w:t>
      </w:r>
      <w:r>
        <w:rPr>
          <w:rtl/>
        </w:rPr>
        <w:t xml:space="preserve"> והבה (הליכוד):</w:t>
      </w:r>
    </w:p>
    <w:p w14:paraId="4F7E3644" w14:textId="77777777" w:rsidR="00000000" w:rsidRDefault="00C43AED">
      <w:pPr>
        <w:pStyle w:val="a0"/>
        <w:rPr>
          <w:rFonts w:hint="cs"/>
          <w:rtl/>
        </w:rPr>
      </w:pPr>
    </w:p>
    <w:p w14:paraId="37F4BDE6" w14:textId="77777777" w:rsidR="00000000" w:rsidRDefault="00C43AED">
      <w:pPr>
        <w:pStyle w:val="a0"/>
        <w:rPr>
          <w:rFonts w:hint="cs"/>
          <w:rtl/>
        </w:rPr>
      </w:pPr>
      <w:r>
        <w:rPr>
          <w:rFonts w:hint="cs"/>
          <w:rtl/>
        </w:rPr>
        <w:t xml:space="preserve">שכחת רק את אנשי הביטוח הלאומי, כמה משתכרים שם. </w:t>
      </w:r>
    </w:p>
    <w:p w14:paraId="4325E94F" w14:textId="77777777" w:rsidR="00000000" w:rsidRDefault="00C43AED">
      <w:pPr>
        <w:pStyle w:val="a0"/>
        <w:rPr>
          <w:rFonts w:hint="cs"/>
          <w:rtl/>
        </w:rPr>
      </w:pPr>
    </w:p>
    <w:p w14:paraId="207463DA" w14:textId="77777777" w:rsidR="00000000" w:rsidRDefault="00C43AED">
      <w:pPr>
        <w:pStyle w:val="-"/>
        <w:rPr>
          <w:rtl/>
        </w:rPr>
      </w:pPr>
      <w:bookmarkStart w:id="157" w:name="FS000000459T08_12_2003_18_06_42C"/>
      <w:bookmarkEnd w:id="157"/>
      <w:r>
        <w:rPr>
          <w:rtl/>
        </w:rPr>
        <w:t>אברהם בייגה שוחט (</w:t>
      </w:r>
      <w:r>
        <w:rPr>
          <w:rtl/>
        </w:rPr>
        <w:t>העבודה-מימד):</w:t>
      </w:r>
    </w:p>
    <w:p w14:paraId="2C27681B" w14:textId="77777777" w:rsidR="00000000" w:rsidRDefault="00C43AED">
      <w:pPr>
        <w:pStyle w:val="a0"/>
        <w:rPr>
          <w:rtl/>
        </w:rPr>
      </w:pPr>
    </w:p>
    <w:p w14:paraId="7ED19957" w14:textId="77777777" w:rsidR="00000000" w:rsidRDefault="00C43AED">
      <w:pPr>
        <w:pStyle w:val="a0"/>
        <w:rPr>
          <w:rFonts w:hint="cs"/>
          <w:rtl/>
        </w:rPr>
      </w:pPr>
      <w:r>
        <w:rPr>
          <w:rFonts w:hint="cs"/>
          <w:rtl/>
        </w:rPr>
        <w:t>יכול להיות. אני אפילו לא מתווכח. ואם הם היו משתכרים חצי, הייתם משנים את המדיניות?</w:t>
      </w:r>
    </w:p>
    <w:p w14:paraId="49F48E06" w14:textId="77777777" w:rsidR="00000000" w:rsidRDefault="00C43AED">
      <w:pPr>
        <w:pStyle w:val="a0"/>
        <w:rPr>
          <w:rFonts w:hint="cs"/>
          <w:rtl/>
        </w:rPr>
      </w:pPr>
    </w:p>
    <w:p w14:paraId="45F959EA" w14:textId="77777777" w:rsidR="00000000" w:rsidRDefault="00C43AED">
      <w:pPr>
        <w:pStyle w:val="af0"/>
        <w:rPr>
          <w:rtl/>
        </w:rPr>
      </w:pPr>
      <w:r>
        <w:rPr>
          <w:rFonts w:hint="eastAsia"/>
          <w:rtl/>
        </w:rPr>
        <w:t>מגלי</w:t>
      </w:r>
      <w:r>
        <w:rPr>
          <w:rtl/>
        </w:rPr>
        <w:t xml:space="preserve"> והבה (הליכוד):</w:t>
      </w:r>
    </w:p>
    <w:p w14:paraId="09FB48C4" w14:textId="77777777" w:rsidR="00000000" w:rsidRDefault="00C43AED">
      <w:pPr>
        <w:pStyle w:val="a0"/>
        <w:rPr>
          <w:rFonts w:hint="cs"/>
          <w:rtl/>
        </w:rPr>
      </w:pPr>
    </w:p>
    <w:p w14:paraId="08234A1E" w14:textId="77777777" w:rsidR="00000000" w:rsidRDefault="00C43AED">
      <w:pPr>
        <w:pStyle w:val="a0"/>
        <w:rPr>
          <w:rFonts w:hint="cs"/>
          <w:rtl/>
        </w:rPr>
      </w:pPr>
      <w:r>
        <w:rPr>
          <w:rFonts w:hint="cs"/>
          <w:rtl/>
        </w:rPr>
        <w:t xml:space="preserve">אבל אנחנו יודעים איך הגענו לזה. </w:t>
      </w:r>
    </w:p>
    <w:p w14:paraId="4CDF1C3E" w14:textId="77777777" w:rsidR="00000000" w:rsidRDefault="00C43AED">
      <w:pPr>
        <w:pStyle w:val="a0"/>
        <w:rPr>
          <w:rFonts w:hint="cs"/>
          <w:rtl/>
        </w:rPr>
      </w:pPr>
    </w:p>
    <w:p w14:paraId="264B4AF8" w14:textId="77777777" w:rsidR="00000000" w:rsidRDefault="00C43AED">
      <w:pPr>
        <w:pStyle w:val="-"/>
        <w:rPr>
          <w:rtl/>
        </w:rPr>
      </w:pPr>
      <w:bookmarkStart w:id="158" w:name="FS000000459T08_12_2003_18_07_22C"/>
      <w:bookmarkEnd w:id="158"/>
      <w:r>
        <w:rPr>
          <w:rtl/>
        </w:rPr>
        <w:t>אברהם בייגה שוחט (העבודה-מימד):</w:t>
      </w:r>
    </w:p>
    <w:p w14:paraId="3187DAC5" w14:textId="77777777" w:rsidR="00000000" w:rsidRDefault="00C43AED">
      <w:pPr>
        <w:pStyle w:val="a0"/>
        <w:rPr>
          <w:rtl/>
        </w:rPr>
      </w:pPr>
    </w:p>
    <w:p w14:paraId="43E086C4" w14:textId="77777777" w:rsidR="00000000" w:rsidRDefault="00C43AED">
      <w:pPr>
        <w:pStyle w:val="a0"/>
        <w:rPr>
          <w:rFonts w:hint="cs"/>
          <w:rtl/>
        </w:rPr>
      </w:pPr>
      <w:r>
        <w:rPr>
          <w:rFonts w:hint="cs"/>
          <w:rtl/>
        </w:rPr>
        <w:t>זאת הבעיה שלך, המדיניות של הממשלה. שרת החינוך מרוויחה נמוך, כמוך, אולי</w:t>
      </w:r>
      <w:r>
        <w:rPr>
          <w:rFonts w:hint="cs"/>
          <w:rtl/>
        </w:rPr>
        <w:t xml:space="preserve"> טיפה יותר. כשהיא אומרת שהתקציב הזה הוא הרס החינוך, וזאת המשמעות היחידה שיש למסגרות שבהן נותנים לה את כלי העבודה, את החומר לבצע את השליחות החינוכית שבאחריותה, משמעות העניין היא שזאת לא טענה כזאת או אחרת בשוליים, שתבוא שרה ותגיד: אני צריכה עוד 200 מיליון שק</w:t>
      </w:r>
      <w:r>
        <w:rPr>
          <w:rFonts w:hint="cs"/>
          <w:rtl/>
        </w:rPr>
        <w:t xml:space="preserve">לים לפרויקט כזה או אחר. אנחנו מדברים לא על העשבים, לא על העלים הצדדיים, אנחנו מדברים על גזע העץ, אנחנו מדברים על הדבר העיקרי. </w:t>
      </w:r>
    </w:p>
    <w:p w14:paraId="179EE6D2" w14:textId="77777777" w:rsidR="00000000" w:rsidRDefault="00C43AED">
      <w:pPr>
        <w:pStyle w:val="a0"/>
        <w:rPr>
          <w:rFonts w:hint="cs"/>
          <w:rtl/>
        </w:rPr>
      </w:pPr>
    </w:p>
    <w:p w14:paraId="4609C30E" w14:textId="77777777" w:rsidR="00000000" w:rsidRDefault="00C43AED">
      <w:pPr>
        <w:pStyle w:val="a0"/>
        <w:rPr>
          <w:rFonts w:hint="cs"/>
          <w:rtl/>
        </w:rPr>
      </w:pPr>
      <w:r>
        <w:rPr>
          <w:rFonts w:hint="cs"/>
          <w:rtl/>
        </w:rPr>
        <w:t xml:space="preserve">ויום לאחר מכן שר הבריאות. אומר שר הבריאות, שאותו דבר כל כך רגיש שנקרא סל התרופות </w:t>
      </w:r>
      <w:r>
        <w:rPr>
          <w:rtl/>
        </w:rPr>
        <w:t>–</w:t>
      </w:r>
      <w:r>
        <w:rPr>
          <w:rFonts w:hint="cs"/>
          <w:rtl/>
        </w:rPr>
        <w:t xml:space="preserve"> אחרי זה אגיע לתקציב הגדול </w:t>
      </w:r>
      <w:r>
        <w:rPr>
          <w:rtl/>
        </w:rPr>
        <w:t>–</w:t>
      </w:r>
      <w:r>
        <w:rPr>
          <w:rFonts w:hint="cs"/>
          <w:rtl/>
        </w:rPr>
        <w:t xml:space="preserve"> ששנה אחרי שנה, מא</w:t>
      </w:r>
      <w:r>
        <w:rPr>
          <w:rFonts w:hint="cs"/>
          <w:rtl/>
        </w:rPr>
        <w:t xml:space="preserve">ז חוקק חוק הבריאות, ב-1 בינואר 1995, ועמדה לי הזכות שנתיים-שלוש להיות שר האוצר בתקופה הזאת, סל הבריאות גדל מדי שנה. למה? הוא גדל מדי שנה כי יש תרופות חדשות ויש מכשור חדש, וזאת הפעם הראשונה שמדינת ישראל מביאה את המצב לכך שהבריאות הולכת ומקוצצת. </w:t>
      </w:r>
    </w:p>
    <w:p w14:paraId="7F8CD5D6" w14:textId="77777777" w:rsidR="00000000" w:rsidRDefault="00C43AED">
      <w:pPr>
        <w:pStyle w:val="a0"/>
        <w:rPr>
          <w:rFonts w:hint="cs"/>
          <w:rtl/>
        </w:rPr>
      </w:pPr>
    </w:p>
    <w:p w14:paraId="58F46635" w14:textId="77777777" w:rsidR="00000000" w:rsidRDefault="00C43AED">
      <w:pPr>
        <w:pStyle w:val="a0"/>
        <w:rPr>
          <w:rFonts w:hint="cs"/>
          <w:rtl/>
        </w:rPr>
      </w:pPr>
      <w:r>
        <w:rPr>
          <w:rFonts w:hint="cs"/>
          <w:rtl/>
        </w:rPr>
        <w:t>ולכן, כשאנ</w:t>
      </w:r>
      <w:r>
        <w:rPr>
          <w:rFonts w:hint="cs"/>
          <w:rtl/>
        </w:rPr>
        <w:t xml:space="preserve">חנו עוסקים בתחום החברתי, אין לי מה להוסיף. צריך לקחת את הדברים שנאמרים על-ידי שרי הממשלה בראש חוצות - ויושבים גם עיתונאים - כדי לדעת בדיוק מה הממשלה הזאת שווה. </w:t>
      </w:r>
    </w:p>
    <w:p w14:paraId="3301D5A6" w14:textId="77777777" w:rsidR="00000000" w:rsidRDefault="00C43AED">
      <w:pPr>
        <w:pStyle w:val="a0"/>
        <w:rPr>
          <w:rFonts w:hint="cs"/>
          <w:rtl/>
        </w:rPr>
      </w:pPr>
    </w:p>
    <w:p w14:paraId="686E0556" w14:textId="77777777" w:rsidR="00000000" w:rsidRDefault="00C43AED">
      <w:pPr>
        <w:pStyle w:val="a0"/>
        <w:rPr>
          <w:rFonts w:hint="cs"/>
          <w:rtl/>
        </w:rPr>
      </w:pPr>
      <w:r>
        <w:rPr>
          <w:rFonts w:hint="cs"/>
          <w:rtl/>
        </w:rPr>
        <w:t>לאחר מכן בתחום הכלכלי. השר אולמרט, ממלא-מקום ראש הממשלה, לא בהקשר של תוכניותיו המדיניות, יחד ע</w:t>
      </w:r>
      <w:r>
        <w:rPr>
          <w:rFonts w:hint="cs"/>
          <w:rtl/>
        </w:rPr>
        <w:t>ם הצוות המקצועי שלו, טרח להזמין אותנו לסיור ולפגישה עם אגפי המשרד ואמר את המשפט הזה: עם הקיצוץ של 600 מיליון שקלים בתקציב המדען הראשי, ועם מחיקת הסעיף של עידוד הייצור, ועם הקיצוץ בתשתיות לתעשייה, מדינת ישראל בשנה הבאה תהיה יותר ענייה, עם גירעון יותר גדול ו</w:t>
      </w:r>
      <w:r>
        <w:rPr>
          <w:rFonts w:hint="cs"/>
          <w:rtl/>
        </w:rPr>
        <w:t xml:space="preserve">עם אבטלה יותר גדולה. לא אני אמרתי את זה. </w:t>
      </w:r>
    </w:p>
    <w:p w14:paraId="5FCFB1BF" w14:textId="77777777" w:rsidR="00000000" w:rsidRDefault="00C43AED">
      <w:pPr>
        <w:pStyle w:val="a0"/>
        <w:rPr>
          <w:rFonts w:hint="cs"/>
          <w:rtl/>
        </w:rPr>
      </w:pPr>
    </w:p>
    <w:p w14:paraId="3DE2CFBE" w14:textId="77777777" w:rsidR="00000000" w:rsidRDefault="00C43AED">
      <w:pPr>
        <w:pStyle w:val="a0"/>
        <w:rPr>
          <w:rFonts w:hint="cs"/>
          <w:rtl/>
        </w:rPr>
      </w:pPr>
      <w:r>
        <w:rPr>
          <w:rFonts w:hint="cs"/>
          <w:rtl/>
        </w:rPr>
        <w:t>נלך לנושא האחרון, לביטחון. הרי מי שיושב ושומע את הדברים, ויושב פה יושב-ראש ועדת המשנה לתקציב הביטחון, חבר הכנסת אורי אריאל, והוא שמע את הדברים בישיבות במשרד הביטחון בתל-אביב ופה; הוא שמע מה אומרים אנשי הביטחון, אנ</w:t>
      </w:r>
      <w:r>
        <w:rPr>
          <w:rFonts w:hint="cs"/>
          <w:rtl/>
        </w:rPr>
        <w:t xml:space="preserve">שים מקצועיים, לא אנשים פוליטיים, מה אומר המנכ"ל, מה אומר שר הביטחון, מה אומרים האנשים על המדיניות, מה המשמעות של זה מבחינת חוזקה של ישראל. </w:t>
      </w:r>
    </w:p>
    <w:p w14:paraId="41488051" w14:textId="77777777" w:rsidR="00000000" w:rsidRDefault="00C43AED">
      <w:pPr>
        <w:pStyle w:val="a0"/>
        <w:rPr>
          <w:rFonts w:hint="cs"/>
          <w:rtl/>
        </w:rPr>
      </w:pPr>
    </w:p>
    <w:p w14:paraId="156F8A88" w14:textId="77777777" w:rsidR="00000000" w:rsidRDefault="00C43AED">
      <w:pPr>
        <w:pStyle w:val="a0"/>
        <w:ind w:firstLine="720"/>
        <w:rPr>
          <w:rFonts w:hint="cs"/>
          <w:rtl/>
        </w:rPr>
      </w:pPr>
      <w:r>
        <w:rPr>
          <w:rFonts w:hint="cs"/>
          <w:rtl/>
        </w:rPr>
        <w:t xml:space="preserve">לכן, רק כדי לתת תשובה הולמת למה שמבקשים ואומרים שרי הממשלה, שבאחריותם מתרחשים הדברים, אין לנו אלא לגרום להם לתחושה </w:t>
      </w:r>
      <w:r>
        <w:rPr>
          <w:rFonts w:hint="cs"/>
          <w:rtl/>
        </w:rPr>
        <w:t>נכונה אם אנחנו נביע אי-אמון באותה מערכת שהם מביעים בה אי-אמון יום-יום גם בציבור וגם בכנסת. תודה רבה.</w:t>
      </w:r>
    </w:p>
    <w:p w14:paraId="7322347B" w14:textId="77777777" w:rsidR="00000000" w:rsidRDefault="00C43AED">
      <w:pPr>
        <w:pStyle w:val="a0"/>
        <w:ind w:firstLine="0"/>
        <w:rPr>
          <w:rFonts w:hint="cs"/>
          <w:rtl/>
        </w:rPr>
      </w:pPr>
    </w:p>
    <w:p w14:paraId="024451EA" w14:textId="77777777" w:rsidR="00000000" w:rsidRDefault="00C43AED">
      <w:pPr>
        <w:pStyle w:val="af1"/>
        <w:rPr>
          <w:rtl/>
        </w:rPr>
      </w:pPr>
      <w:r>
        <w:rPr>
          <w:rtl/>
        </w:rPr>
        <w:t>היו"ר יולי-יואל אדלשטיין:</w:t>
      </w:r>
    </w:p>
    <w:p w14:paraId="120741F9" w14:textId="77777777" w:rsidR="00000000" w:rsidRDefault="00C43AED">
      <w:pPr>
        <w:pStyle w:val="a0"/>
        <w:rPr>
          <w:rtl/>
        </w:rPr>
      </w:pPr>
    </w:p>
    <w:p w14:paraId="3B7A9745" w14:textId="77777777" w:rsidR="00000000" w:rsidRDefault="00C43AED">
      <w:pPr>
        <w:pStyle w:val="a0"/>
        <w:rPr>
          <w:rFonts w:hint="cs"/>
          <w:rtl/>
        </w:rPr>
      </w:pPr>
      <w:r>
        <w:rPr>
          <w:rFonts w:hint="cs"/>
          <w:rtl/>
        </w:rPr>
        <w:t xml:space="preserve">תודה לחבר הכנסת אברהם שוחט. חבר הכנסת חמי דורון, ואחריו </w:t>
      </w:r>
      <w:r>
        <w:rPr>
          <w:rtl/>
        </w:rPr>
        <w:t>–</w:t>
      </w:r>
      <w:r>
        <w:rPr>
          <w:rFonts w:hint="cs"/>
          <w:rtl/>
        </w:rPr>
        <w:t xml:space="preserve"> נציג סיעת ש"ס, אם יודיעו לנו מי הוא. אם לא - חבר הכנסת אליעזר כהן. </w:t>
      </w:r>
    </w:p>
    <w:p w14:paraId="690A0A2E" w14:textId="77777777" w:rsidR="00000000" w:rsidRDefault="00C43AED">
      <w:pPr>
        <w:pStyle w:val="a0"/>
        <w:rPr>
          <w:rFonts w:hint="cs"/>
          <w:rtl/>
        </w:rPr>
      </w:pPr>
    </w:p>
    <w:p w14:paraId="413577EE" w14:textId="77777777" w:rsidR="00000000" w:rsidRDefault="00C43AED">
      <w:pPr>
        <w:pStyle w:val="af0"/>
        <w:rPr>
          <w:rtl/>
        </w:rPr>
      </w:pPr>
      <w:r>
        <w:rPr>
          <w:rFonts w:hint="eastAsia"/>
          <w:rtl/>
        </w:rPr>
        <w:t>גילה</w:t>
      </w:r>
      <w:r>
        <w:rPr>
          <w:rtl/>
        </w:rPr>
        <w:t xml:space="preserve"> פינקלשטיין (מפד"ל):</w:t>
      </w:r>
    </w:p>
    <w:p w14:paraId="3B46AA8C" w14:textId="77777777" w:rsidR="00000000" w:rsidRDefault="00C43AED">
      <w:pPr>
        <w:pStyle w:val="a0"/>
        <w:rPr>
          <w:rFonts w:hint="cs"/>
          <w:rtl/>
        </w:rPr>
      </w:pPr>
    </w:p>
    <w:p w14:paraId="21098278" w14:textId="77777777" w:rsidR="00000000" w:rsidRDefault="00C43AED">
      <w:pPr>
        <w:pStyle w:val="a0"/>
        <w:rPr>
          <w:rFonts w:hint="cs"/>
          <w:rtl/>
        </w:rPr>
      </w:pPr>
      <w:r>
        <w:rPr>
          <w:rFonts w:hint="cs"/>
          <w:rtl/>
        </w:rPr>
        <w:t>- - -</w:t>
      </w:r>
    </w:p>
    <w:p w14:paraId="04DF059F" w14:textId="77777777" w:rsidR="00000000" w:rsidRDefault="00C43AED">
      <w:pPr>
        <w:pStyle w:val="a0"/>
        <w:rPr>
          <w:rFonts w:hint="cs"/>
          <w:rtl/>
        </w:rPr>
      </w:pPr>
    </w:p>
    <w:p w14:paraId="7AE757EF" w14:textId="77777777" w:rsidR="00000000" w:rsidRDefault="00C43AED">
      <w:pPr>
        <w:pStyle w:val="af1"/>
        <w:rPr>
          <w:rtl/>
        </w:rPr>
      </w:pPr>
      <w:r>
        <w:rPr>
          <w:rtl/>
        </w:rPr>
        <w:t>היו"ר יולי-יואל אדלשטיין:</w:t>
      </w:r>
    </w:p>
    <w:p w14:paraId="18256E5A" w14:textId="77777777" w:rsidR="00000000" w:rsidRDefault="00C43AED">
      <w:pPr>
        <w:pStyle w:val="a0"/>
        <w:rPr>
          <w:rtl/>
        </w:rPr>
      </w:pPr>
    </w:p>
    <w:p w14:paraId="6F07365A" w14:textId="77777777" w:rsidR="00000000" w:rsidRDefault="00C43AED">
      <w:pPr>
        <w:pStyle w:val="a0"/>
        <w:rPr>
          <w:rFonts w:hint="cs"/>
          <w:rtl/>
        </w:rPr>
      </w:pPr>
      <w:r>
        <w:rPr>
          <w:rFonts w:hint="cs"/>
          <w:rtl/>
        </w:rPr>
        <w:t xml:space="preserve">הרשימה שאני קורא ממנה זו הרשימה ואין בלתה, גברתי. שמונה דקות לרשות אדוני. אם תנצל פחות, אנחנו נסלח לך. </w:t>
      </w:r>
    </w:p>
    <w:p w14:paraId="02BD1BBA" w14:textId="77777777" w:rsidR="00000000" w:rsidRDefault="00C43AED">
      <w:pPr>
        <w:pStyle w:val="a0"/>
        <w:rPr>
          <w:rFonts w:hint="cs"/>
          <w:rtl/>
        </w:rPr>
      </w:pPr>
    </w:p>
    <w:p w14:paraId="2BDD59F5" w14:textId="77777777" w:rsidR="00000000" w:rsidRDefault="00C43AED">
      <w:pPr>
        <w:pStyle w:val="af0"/>
        <w:rPr>
          <w:rtl/>
        </w:rPr>
      </w:pPr>
      <w:r>
        <w:rPr>
          <w:rFonts w:hint="eastAsia"/>
          <w:rtl/>
        </w:rPr>
        <w:t>מוחמד</w:t>
      </w:r>
      <w:r>
        <w:rPr>
          <w:rtl/>
        </w:rPr>
        <w:t xml:space="preserve"> ברכה (חד"ש-תע"ל):</w:t>
      </w:r>
    </w:p>
    <w:p w14:paraId="65D0C600" w14:textId="77777777" w:rsidR="00000000" w:rsidRDefault="00C43AED">
      <w:pPr>
        <w:pStyle w:val="a0"/>
        <w:rPr>
          <w:rFonts w:hint="cs"/>
          <w:rtl/>
        </w:rPr>
      </w:pPr>
    </w:p>
    <w:p w14:paraId="1548CF1C" w14:textId="77777777" w:rsidR="00000000" w:rsidRDefault="00C43AED">
      <w:pPr>
        <w:pStyle w:val="a0"/>
        <w:rPr>
          <w:rFonts w:hint="cs"/>
          <w:rtl/>
        </w:rPr>
      </w:pPr>
      <w:r>
        <w:rPr>
          <w:rFonts w:hint="cs"/>
          <w:rtl/>
        </w:rPr>
        <w:t>- - -</w:t>
      </w:r>
    </w:p>
    <w:p w14:paraId="253E283C" w14:textId="77777777" w:rsidR="00000000" w:rsidRDefault="00C43AED">
      <w:pPr>
        <w:pStyle w:val="a0"/>
        <w:rPr>
          <w:rFonts w:hint="cs"/>
          <w:rtl/>
        </w:rPr>
      </w:pPr>
    </w:p>
    <w:p w14:paraId="5C9A4F13" w14:textId="77777777" w:rsidR="00000000" w:rsidRDefault="00C43AED">
      <w:pPr>
        <w:pStyle w:val="a"/>
        <w:rPr>
          <w:rtl/>
        </w:rPr>
      </w:pPr>
      <w:bookmarkStart w:id="159" w:name="FS000001053T08_12_2003_18_05_01"/>
      <w:bookmarkStart w:id="160" w:name="_Toc58767014"/>
      <w:bookmarkEnd w:id="159"/>
      <w:r>
        <w:rPr>
          <w:rFonts w:hint="eastAsia"/>
          <w:rtl/>
        </w:rPr>
        <w:t>חמי</w:t>
      </w:r>
      <w:r>
        <w:rPr>
          <w:rtl/>
        </w:rPr>
        <w:t xml:space="preserve"> דורון (שינוי):</w:t>
      </w:r>
      <w:bookmarkEnd w:id="160"/>
    </w:p>
    <w:p w14:paraId="26D87E78" w14:textId="77777777" w:rsidR="00000000" w:rsidRDefault="00C43AED">
      <w:pPr>
        <w:pStyle w:val="a0"/>
        <w:rPr>
          <w:rFonts w:hint="cs"/>
          <w:rtl/>
        </w:rPr>
      </w:pPr>
    </w:p>
    <w:p w14:paraId="5A789104" w14:textId="77777777" w:rsidR="00000000" w:rsidRDefault="00C43AED">
      <w:pPr>
        <w:pStyle w:val="a0"/>
        <w:rPr>
          <w:rFonts w:hint="cs"/>
          <w:rtl/>
        </w:rPr>
      </w:pPr>
      <w:r>
        <w:rPr>
          <w:rFonts w:hint="cs"/>
          <w:rtl/>
        </w:rPr>
        <w:t>חבר הכנסת ברכה, לא הבנתי מה אמרת לגבי ש</w:t>
      </w:r>
      <w:r>
        <w:rPr>
          <w:rFonts w:hint="cs"/>
          <w:rtl/>
        </w:rPr>
        <w:t xml:space="preserve">ינוי, לא שמעתי. </w:t>
      </w:r>
    </w:p>
    <w:p w14:paraId="5E6034F9" w14:textId="77777777" w:rsidR="00000000" w:rsidRDefault="00C43AED">
      <w:pPr>
        <w:pStyle w:val="a0"/>
        <w:rPr>
          <w:rFonts w:hint="cs"/>
          <w:rtl/>
        </w:rPr>
      </w:pPr>
    </w:p>
    <w:p w14:paraId="2BDD0B3A" w14:textId="77777777" w:rsidR="00000000" w:rsidRDefault="00C43AED">
      <w:pPr>
        <w:pStyle w:val="af0"/>
        <w:rPr>
          <w:rtl/>
        </w:rPr>
      </w:pPr>
      <w:r>
        <w:rPr>
          <w:rFonts w:hint="eastAsia"/>
          <w:rtl/>
        </w:rPr>
        <w:t>מוחמד</w:t>
      </w:r>
      <w:r>
        <w:rPr>
          <w:rtl/>
        </w:rPr>
        <w:t xml:space="preserve"> ברכה (חד"ש-תע"ל):</w:t>
      </w:r>
    </w:p>
    <w:p w14:paraId="5A047095" w14:textId="77777777" w:rsidR="00000000" w:rsidRDefault="00C43AED">
      <w:pPr>
        <w:pStyle w:val="a0"/>
        <w:rPr>
          <w:rFonts w:hint="cs"/>
          <w:rtl/>
        </w:rPr>
      </w:pPr>
    </w:p>
    <w:p w14:paraId="775FED07" w14:textId="77777777" w:rsidR="00000000" w:rsidRDefault="00C43AED">
      <w:pPr>
        <w:pStyle w:val="a0"/>
        <w:rPr>
          <w:rFonts w:hint="cs"/>
          <w:rtl/>
        </w:rPr>
      </w:pPr>
      <w:r>
        <w:rPr>
          <w:rFonts w:hint="cs"/>
          <w:rtl/>
        </w:rPr>
        <w:t xml:space="preserve">שינוי גדולה יותר מהמפד"ל, לכן טבעי שהם מדברים קודם. </w:t>
      </w:r>
    </w:p>
    <w:p w14:paraId="36150AC6" w14:textId="77777777" w:rsidR="00000000" w:rsidRDefault="00C43AED">
      <w:pPr>
        <w:pStyle w:val="a0"/>
        <w:rPr>
          <w:rFonts w:hint="cs"/>
          <w:rtl/>
        </w:rPr>
      </w:pPr>
    </w:p>
    <w:p w14:paraId="604B10B0" w14:textId="77777777" w:rsidR="00000000" w:rsidRDefault="00C43AED">
      <w:pPr>
        <w:pStyle w:val="af0"/>
        <w:rPr>
          <w:rtl/>
        </w:rPr>
      </w:pPr>
      <w:r>
        <w:rPr>
          <w:rFonts w:hint="eastAsia"/>
          <w:rtl/>
        </w:rPr>
        <w:t>חיים</w:t>
      </w:r>
      <w:r>
        <w:rPr>
          <w:rtl/>
        </w:rPr>
        <w:t xml:space="preserve"> אורון (מרצ):</w:t>
      </w:r>
    </w:p>
    <w:p w14:paraId="3ACC2A12" w14:textId="77777777" w:rsidR="00000000" w:rsidRDefault="00C43AED">
      <w:pPr>
        <w:pStyle w:val="a0"/>
        <w:rPr>
          <w:rFonts w:hint="cs"/>
          <w:rtl/>
        </w:rPr>
      </w:pPr>
    </w:p>
    <w:p w14:paraId="4576D13A" w14:textId="77777777" w:rsidR="00000000" w:rsidRDefault="00C43AED">
      <w:pPr>
        <w:pStyle w:val="a0"/>
        <w:rPr>
          <w:rFonts w:hint="cs"/>
          <w:rtl/>
        </w:rPr>
      </w:pPr>
      <w:r>
        <w:rPr>
          <w:rFonts w:hint="cs"/>
          <w:rtl/>
        </w:rPr>
        <w:t xml:space="preserve">- - - עכשיו אתם שותקים. מאז הבחירות המוניציפליות לא שמעתי את לפיד. </w:t>
      </w:r>
    </w:p>
    <w:p w14:paraId="7A456BFE" w14:textId="77777777" w:rsidR="00000000" w:rsidRDefault="00C43AED">
      <w:pPr>
        <w:pStyle w:val="a0"/>
        <w:rPr>
          <w:rFonts w:hint="cs"/>
          <w:rtl/>
        </w:rPr>
      </w:pPr>
    </w:p>
    <w:p w14:paraId="544CEBE1" w14:textId="77777777" w:rsidR="00000000" w:rsidRDefault="00C43AED">
      <w:pPr>
        <w:pStyle w:val="af0"/>
        <w:rPr>
          <w:rtl/>
        </w:rPr>
      </w:pPr>
      <w:r>
        <w:rPr>
          <w:rFonts w:hint="eastAsia"/>
          <w:rtl/>
        </w:rPr>
        <w:t>אילן</w:t>
      </w:r>
      <w:r>
        <w:rPr>
          <w:rtl/>
        </w:rPr>
        <w:t xml:space="preserve"> שלגי (שינוי):</w:t>
      </w:r>
    </w:p>
    <w:p w14:paraId="2601F347" w14:textId="77777777" w:rsidR="00000000" w:rsidRDefault="00C43AED">
      <w:pPr>
        <w:pStyle w:val="a0"/>
        <w:rPr>
          <w:rFonts w:hint="cs"/>
          <w:rtl/>
        </w:rPr>
      </w:pPr>
    </w:p>
    <w:p w14:paraId="33DEAAC8" w14:textId="77777777" w:rsidR="00000000" w:rsidRDefault="00C43AED">
      <w:pPr>
        <w:pStyle w:val="a0"/>
        <w:rPr>
          <w:rFonts w:hint="cs"/>
          <w:rtl/>
        </w:rPr>
      </w:pPr>
      <w:r>
        <w:rPr>
          <w:rFonts w:hint="cs"/>
          <w:rtl/>
        </w:rPr>
        <w:t>תראה את הסקרים.</w:t>
      </w:r>
    </w:p>
    <w:p w14:paraId="004A9925" w14:textId="77777777" w:rsidR="00000000" w:rsidRDefault="00C43AED">
      <w:pPr>
        <w:pStyle w:val="a0"/>
        <w:rPr>
          <w:rFonts w:hint="cs"/>
          <w:rtl/>
        </w:rPr>
      </w:pPr>
    </w:p>
    <w:p w14:paraId="48E1D5CA" w14:textId="77777777" w:rsidR="00000000" w:rsidRDefault="00C43AED">
      <w:pPr>
        <w:pStyle w:val="af0"/>
        <w:rPr>
          <w:rtl/>
        </w:rPr>
      </w:pPr>
      <w:r>
        <w:rPr>
          <w:rFonts w:hint="eastAsia"/>
          <w:rtl/>
        </w:rPr>
        <w:t>חיים</w:t>
      </w:r>
      <w:r>
        <w:rPr>
          <w:rtl/>
        </w:rPr>
        <w:t xml:space="preserve"> אורון (מרצ):</w:t>
      </w:r>
    </w:p>
    <w:p w14:paraId="1AD38CD0" w14:textId="77777777" w:rsidR="00000000" w:rsidRDefault="00C43AED">
      <w:pPr>
        <w:pStyle w:val="a0"/>
        <w:rPr>
          <w:rFonts w:hint="cs"/>
          <w:rtl/>
        </w:rPr>
      </w:pPr>
    </w:p>
    <w:p w14:paraId="40CDD50A" w14:textId="77777777" w:rsidR="00000000" w:rsidRDefault="00C43AED">
      <w:pPr>
        <w:pStyle w:val="a0"/>
        <w:rPr>
          <w:rFonts w:hint="cs"/>
          <w:rtl/>
        </w:rPr>
      </w:pPr>
      <w:r>
        <w:rPr>
          <w:rFonts w:hint="cs"/>
          <w:rtl/>
        </w:rPr>
        <w:t>ראיתי את הסקרים</w:t>
      </w:r>
      <w:r>
        <w:rPr>
          <w:rFonts w:hint="cs"/>
          <w:rtl/>
        </w:rPr>
        <w:t xml:space="preserve">. ראיתי את תל-אביב וראיתי את כל הארץ. </w:t>
      </w:r>
    </w:p>
    <w:p w14:paraId="3372B36E" w14:textId="77777777" w:rsidR="00000000" w:rsidRDefault="00C43AED">
      <w:pPr>
        <w:pStyle w:val="a0"/>
        <w:rPr>
          <w:rFonts w:hint="cs"/>
          <w:rtl/>
        </w:rPr>
      </w:pPr>
    </w:p>
    <w:p w14:paraId="525A51C9" w14:textId="77777777" w:rsidR="00000000" w:rsidRDefault="00C43AED">
      <w:pPr>
        <w:pStyle w:val="-"/>
        <w:rPr>
          <w:rtl/>
        </w:rPr>
      </w:pPr>
      <w:bookmarkStart w:id="161" w:name="FS000001053T08_12_2003_18_08_53C"/>
      <w:bookmarkEnd w:id="161"/>
      <w:r>
        <w:rPr>
          <w:rtl/>
        </w:rPr>
        <w:t>חמי דורון (שינוי):</w:t>
      </w:r>
    </w:p>
    <w:p w14:paraId="6E006927" w14:textId="77777777" w:rsidR="00000000" w:rsidRDefault="00C43AED">
      <w:pPr>
        <w:pStyle w:val="a0"/>
        <w:rPr>
          <w:rtl/>
        </w:rPr>
      </w:pPr>
    </w:p>
    <w:p w14:paraId="20CEF4E8" w14:textId="77777777" w:rsidR="00000000" w:rsidRDefault="00C43AED">
      <w:pPr>
        <w:pStyle w:val="a0"/>
        <w:rPr>
          <w:rFonts w:hint="cs"/>
          <w:rtl/>
        </w:rPr>
      </w:pPr>
      <w:r>
        <w:rPr>
          <w:rFonts w:hint="cs"/>
          <w:rtl/>
        </w:rPr>
        <w:t>ראית גם בראשון?</w:t>
      </w:r>
    </w:p>
    <w:p w14:paraId="3E9625F3" w14:textId="77777777" w:rsidR="00000000" w:rsidRDefault="00C43AED">
      <w:pPr>
        <w:pStyle w:val="a0"/>
        <w:rPr>
          <w:rFonts w:hint="cs"/>
          <w:rtl/>
        </w:rPr>
      </w:pPr>
    </w:p>
    <w:p w14:paraId="213AA190" w14:textId="77777777" w:rsidR="00000000" w:rsidRDefault="00C43AED">
      <w:pPr>
        <w:pStyle w:val="af0"/>
        <w:rPr>
          <w:rtl/>
        </w:rPr>
      </w:pPr>
      <w:r>
        <w:rPr>
          <w:rFonts w:hint="eastAsia"/>
          <w:rtl/>
        </w:rPr>
        <w:t>אילן</w:t>
      </w:r>
      <w:r>
        <w:rPr>
          <w:rtl/>
        </w:rPr>
        <w:t xml:space="preserve"> שלגי (שינוי):</w:t>
      </w:r>
    </w:p>
    <w:p w14:paraId="6154D353" w14:textId="77777777" w:rsidR="00000000" w:rsidRDefault="00C43AED">
      <w:pPr>
        <w:pStyle w:val="a0"/>
        <w:rPr>
          <w:rFonts w:hint="cs"/>
          <w:rtl/>
        </w:rPr>
      </w:pPr>
    </w:p>
    <w:p w14:paraId="0E3BF1F8" w14:textId="77777777" w:rsidR="00000000" w:rsidRDefault="00C43AED">
      <w:pPr>
        <w:pStyle w:val="a0"/>
        <w:rPr>
          <w:rFonts w:hint="cs"/>
          <w:rtl/>
        </w:rPr>
      </w:pPr>
      <w:r>
        <w:rPr>
          <w:rFonts w:hint="cs"/>
          <w:rtl/>
        </w:rPr>
        <w:t>- - -</w:t>
      </w:r>
    </w:p>
    <w:p w14:paraId="2CBE7044" w14:textId="77777777" w:rsidR="00000000" w:rsidRDefault="00C43AED">
      <w:pPr>
        <w:pStyle w:val="a0"/>
        <w:rPr>
          <w:rFonts w:hint="cs"/>
          <w:rtl/>
        </w:rPr>
      </w:pPr>
    </w:p>
    <w:p w14:paraId="20E5AAE2" w14:textId="77777777" w:rsidR="00000000" w:rsidRDefault="00C43AED">
      <w:pPr>
        <w:pStyle w:val="-"/>
        <w:rPr>
          <w:rtl/>
        </w:rPr>
      </w:pPr>
      <w:bookmarkStart w:id="162" w:name="FS000001053T08_12_2003_18_09_19C"/>
      <w:bookmarkEnd w:id="162"/>
      <w:r>
        <w:rPr>
          <w:rtl/>
        </w:rPr>
        <w:t>חמי דורון (שינוי):</w:t>
      </w:r>
    </w:p>
    <w:p w14:paraId="25D97333" w14:textId="77777777" w:rsidR="00000000" w:rsidRDefault="00C43AED">
      <w:pPr>
        <w:pStyle w:val="a0"/>
        <w:rPr>
          <w:rtl/>
        </w:rPr>
      </w:pPr>
    </w:p>
    <w:p w14:paraId="22252FDD" w14:textId="77777777" w:rsidR="00000000" w:rsidRDefault="00C43AED">
      <w:pPr>
        <w:pStyle w:val="a0"/>
        <w:rPr>
          <w:rFonts w:hint="cs"/>
          <w:rtl/>
        </w:rPr>
      </w:pPr>
      <w:r>
        <w:rPr>
          <w:rFonts w:hint="cs"/>
          <w:rtl/>
        </w:rPr>
        <w:t>נעלמתם מהמפה.</w:t>
      </w:r>
    </w:p>
    <w:p w14:paraId="07A9FDF1" w14:textId="77777777" w:rsidR="00000000" w:rsidRDefault="00C43AED">
      <w:pPr>
        <w:pStyle w:val="a0"/>
        <w:rPr>
          <w:rFonts w:hint="cs"/>
          <w:rtl/>
        </w:rPr>
      </w:pPr>
    </w:p>
    <w:p w14:paraId="1F7FB30F" w14:textId="77777777" w:rsidR="00000000" w:rsidRDefault="00C43AED">
      <w:pPr>
        <w:pStyle w:val="af0"/>
        <w:rPr>
          <w:rtl/>
        </w:rPr>
      </w:pPr>
      <w:r>
        <w:rPr>
          <w:rFonts w:hint="eastAsia"/>
          <w:rtl/>
        </w:rPr>
        <w:t>חיים</w:t>
      </w:r>
      <w:r>
        <w:rPr>
          <w:rtl/>
        </w:rPr>
        <w:t xml:space="preserve"> אורון (מרצ):</w:t>
      </w:r>
    </w:p>
    <w:p w14:paraId="01051C3F" w14:textId="77777777" w:rsidR="00000000" w:rsidRDefault="00C43AED">
      <w:pPr>
        <w:pStyle w:val="a0"/>
        <w:rPr>
          <w:rFonts w:hint="cs"/>
          <w:rtl/>
        </w:rPr>
      </w:pPr>
    </w:p>
    <w:p w14:paraId="3C194F8A" w14:textId="77777777" w:rsidR="00000000" w:rsidRDefault="00C43AED">
      <w:pPr>
        <w:pStyle w:val="a0"/>
        <w:rPr>
          <w:rFonts w:hint="cs"/>
          <w:rtl/>
        </w:rPr>
      </w:pPr>
      <w:r>
        <w:rPr>
          <w:rFonts w:hint="cs"/>
          <w:rtl/>
        </w:rPr>
        <w:t>ראיתי את הכול. אל יתהלל חוגר כמפתח.</w:t>
      </w:r>
    </w:p>
    <w:p w14:paraId="320D32E2" w14:textId="77777777" w:rsidR="00000000" w:rsidRDefault="00C43AED">
      <w:pPr>
        <w:pStyle w:val="a0"/>
        <w:rPr>
          <w:rFonts w:hint="cs"/>
          <w:rtl/>
        </w:rPr>
      </w:pPr>
    </w:p>
    <w:p w14:paraId="3F65CD8F" w14:textId="77777777" w:rsidR="00000000" w:rsidRDefault="00C43AED">
      <w:pPr>
        <w:pStyle w:val="-"/>
        <w:rPr>
          <w:rtl/>
        </w:rPr>
      </w:pPr>
      <w:bookmarkStart w:id="163" w:name="FS000001053T08_12_2003_18_09_45C"/>
      <w:bookmarkEnd w:id="163"/>
      <w:r>
        <w:rPr>
          <w:rtl/>
        </w:rPr>
        <w:t>חמי דורון (שינוי):</w:t>
      </w:r>
    </w:p>
    <w:p w14:paraId="3F8BCF66" w14:textId="77777777" w:rsidR="00000000" w:rsidRDefault="00C43AED">
      <w:pPr>
        <w:pStyle w:val="a0"/>
        <w:rPr>
          <w:rtl/>
        </w:rPr>
      </w:pPr>
    </w:p>
    <w:p w14:paraId="71A05DD5" w14:textId="77777777" w:rsidR="00000000" w:rsidRDefault="00C43AED">
      <w:pPr>
        <w:pStyle w:val="a0"/>
        <w:rPr>
          <w:rFonts w:hint="cs"/>
          <w:rtl/>
        </w:rPr>
      </w:pPr>
      <w:r>
        <w:rPr>
          <w:rFonts w:hint="cs"/>
          <w:rtl/>
        </w:rPr>
        <w:t>על זה אני מסכים אתך.</w:t>
      </w:r>
    </w:p>
    <w:p w14:paraId="303CB628" w14:textId="77777777" w:rsidR="00000000" w:rsidRDefault="00C43AED">
      <w:pPr>
        <w:pStyle w:val="a0"/>
        <w:rPr>
          <w:rFonts w:hint="cs"/>
          <w:rtl/>
        </w:rPr>
      </w:pPr>
    </w:p>
    <w:p w14:paraId="2424E716" w14:textId="77777777" w:rsidR="00000000" w:rsidRDefault="00C43AED">
      <w:pPr>
        <w:pStyle w:val="af1"/>
        <w:rPr>
          <w:rtl/>
        </w:rPr>
      </w:pPr>
      <w:r>
        <w:rPr>
          <w:rtl/>
        </w:rPr>
        <w:t>היו"ר יולי-יואל אדל</w:t>
      </w:r>
      <w:r>
        <w:rPr>
          <w:rtl/>
        </w:rPr>
        <w:t>שטיין:</w:t>
      </w:r>
    </w:p>
    <w:p w14:paraId="36C20691" w14:textId="77777777" w:rsidR="00000000" w:rsidRDefault="00C43AED">
      <w:pPr>
        <w:pStyle w:val="a0"/>
        <w:rPr>
          <w:rtl/>
        </w:rPr>
      </w:pPr>
    </w:p>
    <w:p w14:paraId="4C82BEC5" w14:textId="77777777" w:rsidR="00000000" w:rsidRDefault="00C43AED">
      <w:pPr>
        <w:pStyle w:val="a0"/>
        <w:rPr>
          <w:rFonts w:hint="cs"/>
          <w:rtl/>
        </w:rPr>
      </w:pPr>
      <w:r>
        <w:rPr>
          <w:rFonts w:hint="cs"/>
          <w:rtl/>
        </w:rPr>
        <w:t>עכשיו חבר הכנסת חמי דורון יתחיל. בבקשה.</w:t>
      </w:r>
    </w:p>
    <w:p w14:paraId="4EDD5A17" w14:textId="77777777" w:rsidR="00000000" w:rsidRDefault="00C43AED">
      <w:pPr>
        <w:pStyle w:val="a0"/>
        <w:rPr>
          <w:rFonts w:hint="cs"/>
          <w:rtl/>
        </w:rPr>
      </w:pPr>
    </w:p>
    <w:p w14:paraId="1CD60BFC" w14:textId="77777777" w:rsidR="00000000" w:rsidRDefault="00C43AED">
      <w:pPr>
        <w:pStyle w:val="-"/>
        <w:rPr>
          <w:rtl/>
        </w:rPr>
      </w:pPr>
      <w:bookmarkStart w:id="164" w:name="FS000001053T08_12_2003_18_10_51C"/>
      <w:bookmarkEnd w:id="164"/>
      <w:r>
        <w:rPr>
          <w:rtl/>
        </w:rPr>
        <w:t>חמי דורון (שינוי):</w:t>
      </w:r>
    </w:p>
    <w:p w14:paraId="5A967E0A" w14:textId="77777777" w:rsidR="00000000" w:rsidRDefault="00C43AED">
      <w:pPr>
        <w:pStyle w:val="a0"/>
        <w:rPr>
          <w:rtl/>
        </w:rPr>
      </w:pPr>
    </w:p>
    <w:p w14:paraId="5A6E2803" w14:textId="77777777" w:rsidR="00000000" w:rsidRDefault="00C43AED">
      <w:pPr>
        <w:pStyle w:val="a0"/>
        <w:rPr>
          <w:rFonts w:hint="cs"/>
          <w:rtl/>
        </w:rPr>
      </w:pPr>
      <w:r>
        <w:rPr>
          <w:rFonts w:hint="cs"/>
          <w:rtl/>
        </w:rPr>
        <w:t>אדוני היושב-ראש, חברי חברי הכנסת, אני נמצא במצב קצת מוזר כשאני עומד כאן, כי המצב הכלכלי אכן אינו פשוט, המצב הכלכלי אינו קל, אבל כאשר יש מצב כלכלי קשה ולא פשוט, צריך לנקוט אמצעים שהם לא פש</w:t>
      </w:r>
      <w:r>
        <w:rPr>
          <w:rFonts w:hint="cs"/>
          <w:rtl/>
        </w:rPr>
        <w:t>וטים, ולעתים הם לא קלים.</w:t>
      </w:r>
    </w:p>
    <w:p w14:paraId="4F01E7E3" w14:textId="77777777" w:rsidR="00000000" w:rsidRDefault="00C43AED">
      <w:pPr>
        <w:pStyle w:val="a0"/>
        <w:rPr>
          <w:rFonts w:hint="cs"/>
          <w:rtl/>
        </w:rPr>
      </w:pPr>
      <w:r>
        <w:rPr>
          <w:rFonts w:hint="cs"/>
          <w:rtl/>
        </w:rPr>
        <w:t xml:space="preserve"> </w:t>
      </w:r>
    </w:p>
    <w:p w14:paraId="1729BF6B" w14:textId="77777777" w:rsidR="00000000" w:rsidRDefault="00C43AED">
      <w:pPr>
        <w:pStyle w:val="a0"/>
        <w:rPr>
          <w:rFonts w:hint="cs"/>
          <w:rtl/>
        </w:rPr>
      </w:pPr>
      <w:r>
        <w:rPr>
          <w:rFonts w:hint="cs"/>
          <w:rtl/>
        </w:rPr>
        <w:t>הממשלה הזאת מנסה להוציא את המשק מהמיתון הקשה שנכנסנו אליו בגלל טעויות העבר, בגלל מדיניות של שנים, מדיניות של קפיאה על השמרים, מדיניות של אי-שינוי במערכות. לכן, אין ברירה לפעמים, צריך לחשוב שכל העשייה שגם היום היא קשה, היא במטרה ל</w:t>
      </w:r>
      <w:r>
        <w:rPr>
          <w:rFonts w:hint="cs"/>
          <w:rtl/>
        </w:rPr>
        <w:t xml:space="preserve">עתיד טוב יותר. </w:t>
      </w:r>
    </w:p>
    <w:p w14:paraId="37A11814" w14:textId="77777777" w:rsidR="00000000" w:rsidRDefault="00C43AED">
      <w:pPr>
        <w:pStyle w:val="a0"/>
        <w:rPr>
          <w:rFonts w:hint="cs"/>
          <w:rtl/>
        </w:rPr>
      </w:pPr>
    </w:p>
    <w:p w14:paraId="3A25978D" w14:textId="77777777" w:rsidR="00000000" w:rsidRDefault="00C43AED">
      <w:pPr>
        <w:pStyle w:val="a0"/>
        <w:rPr>
          <w:rFonts w:hint="cs"/>
          <w:rtl/>
        </w:rPr>
      </w:pPr>
      <w:r>
        <w:rPr>
          <w:rFonts w:hint="cs"/>
          <w:rtl/>
        </w:rPr>
        <w:t>ומה אנחנו רואים? בתקופה שבה שר האוצר מנסה לייעל את המערכת הכלכלית והציבורית כדי לשקם, לתקן, על מנת שהמשק יצא מהמיתון, אנחנו רואים את יושב-ראש ההסתדרות ואת חבריו חברי ההסתדרות משביתים את המשק, מתבצרים בעמדותיהם, ולא על מנת להשיג תנאים טובים</w:t>
      </w:r>
      <w:r>
        <w:rPr>
          <w:rFonts w:hint="cs"/>
          <w:rtl/>
        </w:rPr>
        <w:t xml:space="preserve"> יותר לציבור העובדים, ולא על מנת לשמור על זכויותיהם, אלא מתוך התנצחות פוליטית וניסיון של יושב-ראש ההסתדרות לצבור הון פוליטי על גבם של העובדים.</w:t>
      </w:r>
    </w:p>
    <w:p w14:paraId="4F33BF5C" w14:textId="77777777" w:rsidR="00000000" w:rsidRDefault="00C43AED">
      <w:pPr>
        <w:pStyle w:val="a0"/>
        <w:rPr>
          <w:rFonts w:hint="cs"/>
          <w:rtl/>
        </w:rPr>
      </w:pPr>
    </w:p>
    <w:p w14:paraId="0F40FCAC" w14:textId="77777777" w:rsidR="00000000" w:rsidRDefault="00C43AED">
      <w:pPr>
        <w:pStyle w:val="a0"/>
        <w:rPr>
          <w:rFonts w:hint="cs"/>
          <w:rtl/>
        </w:rPr>
      </w:pPr>
      <w:r>
        <w:rPr>
          <w:rFonts w:hint="cs"/>
          <w:rtl/>
        </w:rPr>
        <w:t xml:space="preserve">איפה האחריות שלכם, חבר הכנסת פרץ? דרך אגב, אני לא יודע למה תמיד הוא לא נמצא כאן. </w:t>
      </w:r>
    </w:p>
    <w:p w14:paraId="4B2A1A91" w14:textId="77777777" w:rsidR="00000000" w:rsidRDefault="00C43AED">
      <w:pPr>
        <w:pStyle w:val="a0"/>
        <w:rPr>
          <w:rFonts w:hint="cs"/>
          <w:rtl/>
        </w:rPr>
      </w:pPr>
    </w:p>
    <w:p w14:paraId="2949FC7A" w14:textId="77777777" w:rsidR="00000000" w:rsidRDefault="00C43AED">
      <w:pPr>
        <w:pStyle w:val="a0"/>
        <w:rPr>
          <w:rFonts w:hint="cs"/>
          <w:rtl/>
        </w:rPr>
      </w:pPr>
      <w:r>
        <w:rPr>
          <w:rFonts w:hint="cs"/>
          <w:rtl/>
        </w:rPr>
        <w:t>בימים אלו של מיתון כלכלי, אתם</w:t>
      </w:r>
      <w:r>
        <w:rPr>
          <w:rFonts w:hint="cs"/>
          <w:rtl/>
        </w:rPr>
        <w:t xml:space="preserve"> משביתים את המשק וגורמים כל יום להפסדים ולנזקים נוספים. מי שנפגע מזה זה הציבור, אותו ציבור שבשמו כביכול יוצאים לשביתות ולעיצומים. כיצד ייתכן שמצד אחד יושב-ראש ההסתדרות טוען על המובטלים, על המצב הקשה, על הפיטורים; מצד שני, הוא סוגר את הנמל, וכל יום של סגירה</w:t>
      </w:r>
      <w:r>
        <w:rPr>
          <w:rFonts w:hint="cs"/>
          <w:rtl/>
        </w:rPr>
        <w:t xml:space="preserve"> כזאת - מיליארד, מיליארד וחצי שקל הפסד. מי ישלם את ההפסדים האלה, אדוני יושב-ראש ההסתדרות? מי? הציבור. כי ברגע שההפסדים האלה גורמים את נזקיהם, מפעלים נסגרים. כשמפעלים נסגרים, אנשים ונפלטים ממעגל העבודה. לכן, מה אתם עושים במעשיכם? מה אתם גורמים? אתם מנסים לה</w:t>
      </w:r>
      <w:r>
        <w:rPr>
          <w:rFonts w:hint="cs"/>
          <w:rtl/>
        </w:rPr>
        <w:t xml:space="preserve">שיג תוספת מקומות עבודה? הרי במעשיכם אתם מגדילים את מאגר האבטלה.      </w:t>
      </w:r>
    </w:p>
    <w:p w14:paraId="166798F5" w14:textId="77777777" w:rsidR="00000000" w:rsidRDefault="00C43AED">
      <w:pPr>
        <w:pStyle w:val="a0"/>
        <w:rPr>
          <w:rFonts w:hint="cs"/>
          <w:rtl/>
        </w:rPr>
      </w:pPr>
    </w:p>
    <w:p w14:paraId="1F63B12B" w14:textId="77777777" w:rsidR="00000000" w:rsidRDefault="00C43AED">
      <w:pPr>
        <w:pStyle w:val="af0"/>
        <w:rPr>
          <w:rtl/>
        </w:rPr>
      </w:pPr>
      <w:r>
        <w:rPr>
          <w:rFonts w:hint="eastAsia"/>
          <w:rtl/>
        </w:rPr>
        <w:t>דוד</w:t>
      </w:r>
      <w:r>
        <w:rPr>
          <w:rtl/>
        </w:rPr>
        <w:t xml:space="preserve"> טל (עם אחד):</w:t>
      </w:r>
    </w:p>
    <w:p w14:paraId="4E908102" w14:textId="77777777" w:rsidR="00000000" w:rsidRDefault="00C43AED">
      <w:pPr>
        <w:pStyle w:val="a0"/>
        <w:rPr>
          <w:rFonts w:hint="cs"/>
          <w:rtl/>
        </w:rPr>
      </w:pPr>
    </w:p>
    <w:p w14:paraId="18B20105" w14:textId="77777777" w:rsidR="00000000" w:rsidRDefault="00C43AED">
      <w:pPr>
        <w:pStyle w:val="a0"/>
        <w:rPr>
          <w:rFonts w:hint="cs"/>
          <w:rtl/>
        </w:rPr>
      </w:pPr>
      <w:r>
        <w:rPr>
          <w:rFonts w:hint="cs"/>
          <w:rtl/>
        </w:rPr>
        <w:t>מה אתה מציע?</w:t>
      </w:r>
    </w:p>
    <w:p w14:paraId="7FDDE7BE" w14:textId="77777777" w:rsidR="00000000" w:rsidRDefault="00C43AED">
      <w:pPr>
        <w:pStyle w:val="a0"/>
        <w:rPr>
          <w:rFonts w:hint="cs"/>
          <w:rtl/>
        </w:rPr>
      </w:pPr>
    </w:p>
    <w:p w14:paraId="7F10566F" w14:textId="77777777" w:rsidR="00000000" w:rsidRDefault="00C43AED">
      <w:pPr>
        <w:pStyle w:val="-"/>
        <w:rPr>
          <w:rtl/>
        </w:rPr>
      </w:pPr>
      <w:bookmarkStart w:id="165" w:name="FS000001053T08_12_2003_18_19_27C"/>
      <w:bookmarkEnd w:id="165"/>
      <w:r>
        <w:rPr>
          <w:rtl/>
        </w:rPr>
        <w:t>חמי דורון (שינוי):</w:t>
      </w:r>
    </w:p>
    <w:p w14:paraId="30D0EE9D" w14:textId="77777777" w:rsidR="00000000" w:rsidRDefault="00C43AED">
      <w:pPr>
        <w:pStyle w:val="a0"/>
        <w:rPr>
          <w:rtl/>
        </w:rPr>
      </w:pPr>
    </w:p>
    <w:p w14:paraId="5A5ED47A" w14:textId="77777777" w:rsidR="00000000" w:rsidRDefault="00C43AED">
      <w:pPr>
        <w:pStyle w:val="a0"/>
        <w:rPr>
          <w:rFonts w:hint="cs"/>
          <w:rtl/>
        </w:rPr>
      </w:pPr>
      <w:r>
        <w:rPr>
          <w:rFonts w:hint="cs"/>
          <w:rtl/>
        </w:rPr>
        <w:t xml:space="preserve">רבותי חברי הכנסת, הסכסוך בין שר האוצר ליושב-ראש ההסתדרות זו הצגה של ההסתדרות, אדוני חבר הכנסת דוד טל. על מי ההסתדרות מגינה, על עובדי </w:t>
      </w:r>
      <w:r>
        <w:rPr>
          <w:rFonts w:hint="cs"/>
          <w:rtl/>
        </w:rPr>
        <w:t xml:space="preserve">חברת החשמל המסכנים ודומיהם? חבר הכנסת פרץ, אני קורא לך לעשות סדר ולהבריא את האיגודים שבראשם אתה עומד, במקום להכריז מלחמה על הממשלה, על המשק ועל הציבור הישראלי. </w:t>
      </w:r>
    </w:p>
    <w:p w14:paraId="030A2530" w14:textId="77777777" w:rsidR="00000000" w:rsidRDefault="00C43AED">
      <w:pPr>
        <w:pStyle w:val="a0"/>
        <w:rPr>
          <w:rFonts w:hint="cs"/>
          <w:rtl/>
        </w:rPr>
      </w:pPr>
    </w:p>
    <w:p w14:paraId="37416640" w14:textId="77777777" w:rsidR="00000000" w:rsidRDefault="00C43AED">
      <w:pPr>
        <w:pStyle w:val="a0"/>
        <w:rPr>
          <w:rFonts w:hint="cs"/>
          <w:rtl/>
        </w:rPr>
      </w:pPr>
      <w:r>
        <w:rPr>
          <w:rFonts w:hint="cs"/>
          <w:rtl/>
        </w:rPr>
        <w:t>ככלל, אני רוצה להפנות את תשומת הלב לעובדה שזרעי המשבר הכלכלי והכניסה למיתון העמוק לא נולדו אתמ</w:t>
      </w:r>
      <w:r>
        <w:rPr>
          <w:rFonts w:hint="cs"/>
          <w:rtl/>
        </w:rPr>
        <w:t>ול, לא נולדו שלשום, אלא יש כאן תהליכים כלכליים שקרו במשך השנים, שלהם אחראיות גם הממשלות שאתם הייתם חברים בהן, גם מרצ וגם ש"ס. לא ראיתי את ההישגים הגדולים ברווחה שש"ס היתה מופקדת עליה.</w:t>
      </w:r>
    </w:p>
    <w:p w14:paraId="62FC677D" w14:textId="77777777" w:rsidR="00000000" w:rsidRDefault="00C43AED">
      <w:pPr>
        <w:pStyle w:val="a0"/>
        <w:rPr>
          <w:rFonts w:hint="cs"/>
          <w:rtl/>
        </w:rPr>
      </w:pPr>
    </w:p>
    <w:p w14:paraId="081B06C6" w14:textId="77777777" w:rsidR="00000000" w:rsidRDefault="00C43AED">
      <w:pPr>
        <w:pStyle w:val="a0"/>
        <w:rPr>
          <w:rFonts w:hint="cs"/>
          <w:rtl/>
        </w:rPr>
      </w:pPr>
      <w:r>
        <w:rPr>
          <w:rFonts w:hint="cs"/>
          <w:rtl/>
        </w:rPr>
        <w:t>יש הבעיה של מובטלים שלא רוצים לעבוד היום. נוח להם לקבל את דמי האבטלה, ד</w:t>
      </w:r>
      <w:r>
        <w:rPr>
          <w:rFonts w:hint="cs"/>
          <w:rtl/>
        </w:rPr>
        <w:t xml:space="preserve">מי הבטחת הכנסה. לצערי הרב, בשנים האחרונות חינכנו </w:t>
      </w:r>
      <w:r>
        <w:rPr>
          <w:rtl/>
        </w:rPr>
        <w:t>–</w:t>
      </w:r>
      <w:r>
        <w:rPr>
          <w:rFonts w:hint="cs"/>
          <w:rtl/>
        </w:rPr>
        <w:t xml:space="preserve"> אני אומר חינכנו, אף שבממשלה היו בעיקר חברי ש"ס שהיו אחראים לחינוך של דור שלם להתרגל לקצבאות, לנוח על קצבאות במקום על עבודה.     </w:t>
      </w:r>
    </w:p>
    <w:p w14:paraId="0FDF7DAC" w14:textId="77777777" w:rsidR="00000000" w:rsidRDefault="00C43AED">
      <w:pPr>
        <w:pStyle w:val="a0"/>
        <w:rPr>
          <w:rFonts w:hint="cs"/>
          <w:rtl/>
        </w:rPr>
      </w:pPr>
    </w:p>
    <w:p w14:paraId="0BE4FB9D" w14:textId="77777777" w:rsidR="00000000" w:rsidRDefault="00C43AED">
      <w:pPr>
        <w:pStyle w:val="a0"/>
        <w:rPr>
          <w:rFonts w:hint="cs"/>
          <w:rtl/>
        </w:rPr>
      </w:pPr>
      <w:r>
        <w:rPr>
          <w:rFonts w:hint="cs"/>
          <w:rtl/>
        </w:rPr>
        <w:t>לכן, כאשר בוכים היום על קריסת מערכת הרווחה בשלטון המקומי, תזכרו מה קורה בשל</w:t>
      </w:r>
      <w:r>
        <w:rPr>
          <w:rFonts w:hint="cs"/>
          <w:rtl/>
        </w:rPr>
        <w:t>טון המקומי. במקום להכניס עובדים סוציאליים, מעדיפים להכניס פקידים, מעדיפים להכניס אנשי שלומנו כדי שהם יקבלו את העבודה, כדי שהם ייהנו מהמשמנים, ואז אין כסף. לכן אין כסף ליועצים סוציאליים, לעובדים סוציאליים, אין כסף לפעולות. למה? כי למעלה מ-60% מתקציבי הרשויו</w:t>
      </w:r>
      <w:r>
        <w:rPr>
          <w:rFonts w:hint="cs"/>
          <w:rtl/>
        </w:rPr>
        <w:t xml:space="preserve">ת המקומיות מופנים לשכר. של מי? של פקידים, של נהנתנים. השכר ברשויות המקומיות, אם אנחנו לוקחים את ההסכמים הפנימיים שיש, הוא שכר שלא יעלה על הדעת במקרים רבים. </w:t>
      </w:r>
    </w:p>
    <w:p w14:paraId="6A957E7D" w14:textId="77777777" w:rsidR="00000000" w:rsidRDefault="00C43AED">
      <w:pPr>
        <w:pStyle w:val="a0"/>
        <w:rPr>
          <w:rFonts w:hint="cs"/>
          <w:rtl/>
        </w:rPr>
      </w:pPr>
    </w:p>
    <w:p w14:paraId="0422740E" w14:textId="77777777" w:rsidR="00000000" w:rsidRDefault="00C43AED">
      <w:pPr>
        <w:pStyle w:val="a0"/>
        <w:rPr>
          <w:rFonts w:hint="cs"/>
          <w:rtl/>
        </w:rPr>
      </w:pPr>
      <w:r>
        <w:rPr>
          <w:rFonts w:hint="cs"/>
          <w:rtl/>
        </w:rPr>
        <w:t>לגבי החזרת המבחן הפסיכומטרי וביטול הקבלה לאוניברסיטאות על סמך ציוני המצרף, כפי שהועלה בהצעת האי-אמ</w:t>
      </w:r>
      <w:r>
        <w:rPr>
          <w:rFonts w:hint="cs"/>
          <w:rtl/>
        </w:rPr>
        <w:t>ון של בל"ד, על זה כבר דנו בשבוע שעבר כאן, ושרת החינוך נתנה תשובה. נדמה לי שהתשובה היתה ברורה, טובה. בסך הכול התגלה שהציונים הפסיכומטריים הם המדד והמודד היחיד שהוא נייטרלי והוגן כדי לחזות גם את ההצלחה של אותם סטודנטים לגמור את התואר, לא רק להגיע לשנה הראשונ</w:t>
      </w:r>
      <w:r>
        <w:rPr>
          <w:rFonts w:hint="cs"/>
          <w:rtl/>
        </w:rPr>
        <w:t>ה.</w:t>
      </w:r>
    </w:p>
    <w:p w14:paraId="38CAED1E" w14:textId="77777777" w:rsidR="00000000" w:rsidRDefault="00C43AED">
      <w:pPr>
        <w:pStyle w:val="a0"/>
        <w:rPr>
          <w:rFonts w:hint="cs"/>
          <w:rtl/>
        </w:rPr>
      </w:pPr>
    </w:p>
    <w:p w14:paraId="5BF75BEF" w14:textId="77777777" w:rsidR="00000000" w:rsidRDefault="00C43AED">
      <w:pPr>
        <w:pStyle w:val="af0"/>
        <w:rPr>
          <w:rtl/>
        </w:rPr>
      </w:pPr>
      <w:r>
        <w:rPr>
          <w:rtl/>
        </w:rPr>
        <w:t>ואסל טאהא (בל"ד):</w:t>
      </w:r>
    </w:p>
    <w:p w14:paraId="3B8EB6F7" w14:textId="77777777" w:rsidR="00000000" w:rsidRDefault="00C43AED">
      <w:pPr>
        <w:pStyle w:val="a0"/>
        <w:rPr>
          <w:rtl/>
        </w:rPr>
      </w:pPr>
    </w:p>
    <w:p w14:paraId="6D0E0515" w14:textId="77777777" w:rsidR="00000000" w:rsidRDefault="00C43AED">
      <w:pPr>
        <w:pStyle w:val="a0"/>
        <w:rPr>
          <w:rFonts w:hint="cs"/>
          <w:rtl/>
        </w:rPr>
      </w:pPr>
      <w:r>
        <w:rPr>
          <w:rFonts w:hint="cs"/>
          <w:rtl/>
        </w:rPr>
        <w:t>זו דעה לא בהכרח נכונה.</w:t>
      </w:r>
    </w:p>
    <w:p w14:paraId="4DE5F149" w14:textId="77777777" w:rsidR="00000000" w:rsidRDefault="00C43AED">
      <w:pPr>
        <w:pStyle w:val="a0"/>
        <w:rPr>
          <w:rFonts w:hint="cs"/>
          <w:rtl/>
        </w:rPr>
      </w:pPr>
    </w:p>
    <w:p w14:paraId="096664B3" w14:textId="77777777" w:rsidR="00000000" w:rsidRDefault="00C43AED">
      <w:pPr>
        <w:pStyle w:val="-"/>
        <w:rPr>
          <w:rtl/>
        </w:rPr>
      </w:pPr>
      <w:bookmarkStart w:id="166" w:name="FS000001053T08_12_2003_18_31_44C"/>
      <w:bookmarkEnd w:id="166"/>
      <w:r>
        <w:rPr>
          <w:rtl/>
        </w:rPr>
        <w:t>חמי דורון (שינוי):</w:t>
      </w:r>
    </w:p>
    <w:p w14:paraId="3831DF13" w14:textId="77777777" w:rsidR="00000000" w:rsidRDefault="00C43AED">
      <w:pPr>
        <w:pStyle w:val="a0"/>
        <w:rPr>
          <w:rtl/>
        </w:rPr>
      </w:pPr>
    </w:p>
    <w:p w14:paraId="6C47B0A5" w14:textId="77777777" w:rsidR="00000000" w:rsidRDefault="00C43AED">
      <w:pPr>
        <w:pStyle w:val="a0"/>
        <w:rPr>
          <w:rFonts w:hint="cs"/>
          <w:rtl/>
        </w:rPr>
      </w:pPr>
      <w:r>
        <w:rPr>
          <w:rFonts w:hint="cs"/>
          <w:rtl/>
        </w:rPr>
        <w:t xml:space="preserve">כנראה זאת עובדה. אני בדקתי את הנושא הזה באוניברסיטת תל-אביב רק בשבוע שעבר, אדוני, והתברר לי שזו בדיוק הטענה של חברי ור"ה </w:t>
      </w:r>
      <w:r>
        <w:rPr>
          <w:rtl/>
        </w:rPr>
        <w:t>–</w:t>
      </w:r>
      <w:r>
        <w:rPr>
          <w:rFonts w:hint="cs"/>
          <w:rtl/>
        </w:rPr>
        <w:t xml:space="preserve"> ועד ראשי האוניברסיטאות - זאת הטענה של אנשי המקצוע באוניברסיטאות. ו</w:t>
      </w:r>
      <w:r>
        <w:rPr>
          <w:rFonts w:hint="cs"/>
          <w:rtl/>
        </w:rPr>
        <w:t>לכן, דומני שההחלטה שהגיעה אליה הממשלה היא החלטה נכונה.</w:t>
      </w:r>
    </w:p>
    <w:p w14:paraId="1550947E" w14:textId="77777777" w:rsidR="00000000" w:rsidRDefault="00C43AED">
      <w:pPr>
        <w:pStyle w:val="af0"/>
        <w:rPr>
          <w:rtl/>
        </w:rPr>
      </w:pPr>
    </w:p>
    <w:p w14:paraId="4F5D64A3" w14:textId="77777777" w:rsidR="00000000" w:rsidRDefault="00C43AED">
      <w:pPr>
        <w:pStyle w:val="af0"/>
        <w:rPr>
          <w:rtl/>
        </w:rPr>
      </w:pPr>
      <w:r>
        <w:rPr>
          <w:rtl/>
        </w:rPr>
        <w:t>ואסל טאהא (בל"ד):</w:t>
      </w:r>
    </w:p>
    <w:p w14:paraId="4CEAAA44" w14:textId="77777777" w:rsidR="00000000" w:rsidRDefault="00C43AED">
      <w:pPr>
        <w:pStyle w:val="a0"/>
        <w:rPr>
          <w:rtl/>
        </w:rPr>
      </w:pPr>
    </w:p>
    <w:p w14:paraId="6192BF81" w14:textId="77777777" w:rsidR="00000000" w:rsidRDefault="00C43AED">
      <w:pPr>
        <w:pStyle w:val="a0"/>
        <w:rPr>
          <w:rFonts w:hint="cs"/>
          <w:rtl/>
        </w:rPr>
      </w:pPr>
      <w:r>
        <w:rPr>
          <w:rFonts w:hint="cs"/>
          <w:rtl/>
        </w:rPr>
        <w:t>איפה היו האנשים כשביטלו את המבחן הפסיכומטרי והכניסו את ההצעה החדשה?</w:t>
      </w:r>
    </w:p>
    <w:p w14:paraId="55C998AB" w14:textId="77777777" w:rsidR="00000000" w:rsidRDefault="00C43AED">
      <w:pPr>
        <w:pStyle w:val="a0"/>
        <w:rPr>
          <w:rFonts w:hint="cs"/>
          <w:rtl/>
        </w:rPr>
      </w:pPr>
    </w:p>
    <w:p w14:paraId="31F2CC09" w14:textId="77777777" w:rsidR="00000000" w:rsidRDefault="00C43AED">
      <w:pPr>
        <w:pStyle w:val="af1"/>
        <w:rPr>
          <w:rtl/>
        </w:rPr>
      </w:pPr>
      <w:r>
        <w:rPr>
          <w:rtl/>
        </w:rPr>
        <w:t>היו"ר יולי-יואל אדלשטיין:</w:t>
      </w:r>
    </w:p>
    <w:p w14:paraId="4A8A4F09" w14:textId="77777777" w:rsidR="00000000" w:rsidRDefault="00C43AED">
      <w:pPr>
        <w:pStyle w:val="a0"/>
        <w:rPr>
          <w:rtl/>
        </w:rPr>
      </w:pPr>
    </w:p>
    <w:p w14:paraId="3706D6F9" w14:textId="77777777" w:rsidR="00000000" w:rsidRDefault="00C43AED">
      <w:pPr>
        <w:pStyle w:val="a0"/>
        <w:rPr>
          <w:rFonts w:hint="cs"/>
          <w:rtl/>
        </w:rPr>
      </w:pPr>
      <w:r>
        <w:rPr>
          <w:rFonts w:hint="cs"/>
          <w:rtl/>
        </w:rPr>
        <w:t xml:space="preserve">חבר הכנסת ואסל טאהא, עוד מעט אתה עולה לדוכן. </w:t>
      </w:r>
    </w:p>
    <w:p w14:paraId="1C71EBF8" w14:textId="77777777" w:rsidR="00000000" w:rsidRDefault="00C43AED">
      <w:pPr>
        <w:pStyle w:val="a0"/>
        <w:rPr>
          <w:rFonts w:hint="cs"/>
          <w:rtl/>
        </w:rPr>
      </w:pPr>
    </w:p>
    <w:p w14:paraId="597656F1" w14:textId="77777777" w:rsidR="00000000" w:rsidRDefault="00C43AED">
      <w:pPr>
        <w:pStyle w:val="-"/>
        <w:rPr>
          <w:rtl/>
        </w:rPr>
      </w:pPr>
      <w:bookmarkStart w:id="167" w:name="FS000001053T08_12_2003_18_34_16C"/>
      <w:bookmarkEnd w:id="167"/>
      <w:r>
        <w:rPr>
          <w:rFonts w:hint="eastAsia"/>
          <w:rtl/>
        </w:rPr>
        <w:t>חמי</w:t>
      </w:r>
      <w:r>
        <w:rPr>
          <w:rtl/>
        </w:rPr>
        <w:t xml:space="preserve"> דורון (שינוי):</w:t>
      </w:r>
    </w:p>
    <w:p w14:paraId="2BF25131" w14:textId="77777777" w:rsidR="00000000" w:rsidRDefault="00C43AED">
      <w:pPr>
        <w:pStyle w:val="a0"/>
        <w:rPr>
          <w:rFonts w:hint="cs"/>
          <w:rtl/>
        </w:rPr>
      </w:pPr>
    </w:p>
    <w:p w14:paraId="0A217F06" w14:textId="77777777" w:rsidR="00000000" w:rsidRDefault="00C43AED">
      <w:pPr>
        <w:pStyle w:val="a0"/>
        <w:rPr>
          <w:rFonts w:hint="cs"/>
          <w:rtl/>
        </w:rPr>
      </w:pPr>
      <w:r>
        <w:rPr>
          <w:rFonts w:hint="cs"/>
          <w:rtl/>
        </w:rPr>
        <w:t>דומני שההצעה שהתקב</w:t>
      </w:r>
      <w:r>
        <w:rPr>
          <w:rFonts w:hint="cs"/>
          <w:rtl/>
        </w:rPr>
        <w:t xml:space="preserve">לה, לתת אפשרות לגשת לבחינה פסיכומטרית גם באפריל וגם להסיר, לפחות לשנה זו, את תקופת הצינון של שישה חודשים, אדוני היושב-ראש, כפי שהיה מקובל עד עכשיו, היא פתרון טוב. כך מי שלא משיג את הציון המספיק טוב בבחינה הפסיכומטרית יכול לשפר את הציונים שלו בתוך חודשיים, </w:t>
      </w:r>
      <w:r>
        <w:rPr>
          <w:rFonts w:hint="cs"/>
          <w:rtl/>
        </w:rPr>
        <w:t xml:space="preserve">בבחינה שתהיה ביולי, אם ציוניו הוכיחו  שהוא זקוק לזה, וכך גם להתקבל לאוניברסיטה. </w:t>
      </w:r>
    </w:p>
    <w:p w14:paraId="4212C1D3" w14:textId="77777777" w:rsidR="00000000" w:rsidRDefault="00C43AED">
      <w:pPr>
        <w:pStyle w:val="a0"/>
        <w:ind w:firstLine="0"/>
        <w:rPr>
          <w:rFonts w:hint="cs"/>
          <w:rtl/>
        </w:rPr>
      </w:pPr>
    </w:p>
    <w:p w14:paraId="64A2A1C7" w14:textId="77777777" w:rsidR="00000000" w:rsidRDefault="00C43AED">
      <w:pPr>
        <w:pStyle w:val="a0"/>
        <w:ind w:firstLine="0"/>
        <w:rPr>
          <w:rFonts w:hint="cs"/>
          <w:rtl/>
        </w:rPr>
      </w:pPr>
      <w:r>
        <w:rPr>
          <w:rFonts w:hint="cs"/>
          <w:rtl/>
        </w:rPr>
        <w:tab/>
        <w:t>הייתי מבקש מחברי חברי הכנסת לדחות את הצעות האי-אמון, מכיוון שמדובר בהצעות חסרות שחר; מכיוון שאתם, מציעי ההצעות למיניהן, הייתם שותפים מלאים ליצירת המשבר הכלכלי הזה, ליצירת המ</w:t>
      </w:r>
      <w:r>
        <w:rPr>
          <w:rFonts w:hint="cs"/>
          <w:rtl/>
        </w:rPr>
        <w:t xml:space="preserve">צב שבו אנחנו נמצאים זה למעלה משלוש שנים. המצב לא התחיל לפני שלוש שנים. הוא לא התחיל כאשר ראש הממשלה אריק שרון נבחר, הוא התחיל הרבה לפני כן. </w:t>
      </w:r>
    </w:p>
    <w:p w14:paraId="4E253F3C" w14:textId="77777777" w:rsidR="00000000" w:rsidRDefault="00C43AED">
      <w:pPr>
        <w:pStyle w:val="a0"/>
        <w:ind w:firstLine="0"/>
        <w:rPr>
          <w:rFonts w:hint="cs"/>
          <w:rtl/>
        </w:rPr>
      </w:pPr>
    </w:p>
    <w:p w14:paraId="05F7C8E0" w14:textId="77777777" w:rsidR="00000000" w:rsidRDefault="00C43AED">
      <w:pPr>
        <w:pStyle w:val="af1"/>
        <w:rPr>
          <w:rtl/>
        </w:rPr>
      </w:pPr>
      <w:r>
        <w:rPr>
          <w:rtl/>
        </w:rPr>
        <w:t>היו"ר יולי-יואל אדלשטיין:</w:t>
      </w:r>
    </w:p>
    <w:p w14:paraId="0DE1F851" w14:textId="77777777" w:rsidR="00000000" w:rsidRDefault="00C43AED">
      <w:pPr>
        <w:pStyle w:val="a0"/>
        <w:rPr>
          <w:rtl/>
        </w:rPr>
      </w:pPr>
    </w:p>
    <w:p w14:paraId="31000515" w14:textId="77777777" w:rsidR="00000000" w:rsidRDefault="00C43AED">
      <w:pPr>
        <w:pStyle w:val="a0"/>
        <w:rPr>
          <w:rFonts w:hint="cs"/>
          <w:rtl/>
        </w:rPr>
      </w:pPr>
      <w:r>
        <w:rPr>
          <w:rFonts w:hint="cs"/>
          <w:rtl/>
        </w:rPr>
        <w:t xml:space="preserve">אבקש לסיים. </w:t>
      </w:r>
    </w:p>
    <w:p w14:paraId="68CFBF4F" w14:textId="77777777" w:rsidR="00000000" w:rsidRDefault="00C43AED">
      <w:pPr>
        <w:pStyle w:val="a0"/>
        <w:ind w:firstLine="0"/>
        <w:rPr>
          <w:rFonts w:hint="cs"/>
          <w:rtl/>
        </w:rPr>
      </w:pPr>
    </w:p>
    <w:p w14:paraId="04EB1AE3" w14:textId="77777777" w:rsidR="00000000" w:rsidRDefault="00C43AED">
      <w:pPr>
        <w:pStyle w:val="-"/>
        <w:rPr>
          <w:rtl/>
        </w:rPr>
      </w:pPr>
      <w:bookmarkStart w:id="168" w:name="FS000001053T08_12_2003_18_24_45C"/>
      <w:bookmarkEnd w:id="168"/>
      <w:r>
        <w:rPr>
          <w:rtl/>
        </w:rPr>
        <w:t>חמי דורון (שינוי):</w:t>
      </w:r>
    </w:p>
    <w:p w14:paraId="4A731A21" w14:textId="77777777" w:rsidR="00000000" w:rsidRDefault="00C43AED">
      <w:pPr>
        <w:pStyle w:val="a0"/>
        <w:rPr>
          <w:rtl/>
        </w:rPr>
      </w:pPr>
    </w:p>
    <w:p w14:paraId="3CBE4F83" w14:textId="77777777" w:rsidR="00000000" w:rsidRDefault="00C43AED">
      <w:pPr>
        <w:pStyle w:val="a0"/>
        <w:rPr>
          <w:rFonts w:hint="cs"/>
          <w:rtl/>
        </w:rPr>
      </w:pPr>
      <w:r>
        <w:rPr>
          <w:rFonts w:hint="cs"/>
          <w:rtl/>
        </w:rPr>
        <w:t>לכן, אל נא תלינו ואל תייללו. דומני שדרושה עזות מצח לא</w:t>
      </w:r>
      <w:r>
        <w:rPr>
          <w:rFonts w:hint="cs"/>
          <w:rtl/>
        </w:rPr>
        <w:t xml:space="preserve"> מעטה כדי להגיש הצעות אי-אמון מהסוג הזה. אני מבקש מחברי הבית לדחות את הצעות האי-אמון על הסף. תודה רבה. </w:t>
      </w:r>
    </w:p>
    <w:p w14:paraId="6BFD212A" w14:textId="77777777" w:rsidR="00000000" w:rsidRDefault="00C43AED">
      <w:pPr>
        <w:pStyle w:val="a0"/>
        <w:ind w:firstLine="0"/>
        <w:rPr>
          <w:rFonts w:hint="cs"/>
          <w:rtl/>
        </w:rPr>
      </w:pPr>
    </w:p>
    <w:p w14:paraId="68EE3A85" w14:textId="77777777" w:rsidR="00000000" w:rsidRDefault="00C43AED">
      <w:pPr>
        <w:pStyle w:val="af1"/>
        <w:rPr>
          <w:rtl/>
        </w:rPr>
      </w:pPr>
      <w:r>
        <w:rPr>
          <w:rtl/>
        </w:rPr>
        <w:t>היו"ר יולי-יואל אדלשטיין:</w:t>
      </w:r>
    </w:p>
    <w:p w14:paraId="164800AC" w14:textId="77777777" w:rsidR="00000000" w:rsidRDefault="00C43AED">
      <w:pPr>
        <w:pStyle w:val="a0"/>
        <w:rPr>
          <w:rtl/>
        </w:rPr>
      </w:pPr>
    </w:p>
    <w:p w14:paraId="634E7FBA" w14:textId="77777777" w:rsidR="00000000" w:rsidRDefault="00C43AED">
      <w:pPr>
        <w:pStyle w:val="a0"/>
        <w:rPr>
          <w:rFonts w:hint="cs"/>
          <w:rtl/>
        </w:rPr>
      </w:pPr>
      <w:r>
        <w:rPr>
          <w:rFonts w:hint="cs"/>
          <w:rtl/>
        </w:rPr>
        <w:t>תודה רבה לחבר הכנסת חמי דורון. אני מבין שבשם סיעת ש"ס ידבר חבר הכנסת נסים זאב. חמש דקות. אחריו - חבר הכנסת אליעזר כהן, ואחרי</w:t>
      </w:r>
      <w:r>
        <w:rPr>
          <w:rFonts w:hint="cs"/>
          <w:rtl/>
        </w:rPr>
        <w:t xml:space="preserve">ו - חבר הכנסת חיים אורון. בבקשה, אדוני, עד חמש דקות לרשותך. </w:t>
      </w:r>
    </w:p>
    <w:p w14:paraId="5586FA14" w14:textId="77777777" w:rsidR="00000000" w:rsidRDefault="00C43AED">
      <w:pPr>
        <w:pStyle w:val="a"/>
        <w:rPr>
          <w:rFonts w:hint="cs"/>
          <w:rtl/>
        </w:rPr>
      </w:pPr>
    </w:p>
    <w:p w14:paraId="3634C69B" w14:textId="77777777" w:rsidR="00000000" w:rsidRDefault="00C43AED">
      <w:pPr>
        <w:pStyle w:val="a"/>
        <w:rPr>
          <w:rtl/>
        </w:rPr>
      </w:pPr>
      <w:bookmarkStart w:id="169" w:name="_Toc58767015"/>
      <w:r>
        <w:rPr>
          <w:rtl/>
        </w:rPr>
        <w:t>נסים זאב (ש"ס):</w:t>
      </w:r>
      <w:bookmarkEnd w:id="169"/>
    </w:p>
    <w:p w14:paraId="21B3ED05" w14:textId="77777777" w:rsidR="00000000" w:rsidRDefault="00C43AED">
      <w:pPr>
        <w:pStyle w:val="a0"/>
        <w:rPr>
          <w:rtl/>
        </w:rPr>
      </w:pPr>
    </w:p>
    <w:p w14:paraId="0E98A1F3" w14:textId="77777777" w:rsidR="00000000" w:rsidRDefault="00C43AED">
      <w:pPr>
        <w:pStyle w:val="a0"/>
        <w:rPr>
          <w:rFonts w:hint="cs"/>
          <w:rtl/>
        </w:rPr>
      </w:pPr>
      <w:r>
        <w:rPr>
          <w:rFonts w:hint="cs"/>
          <w:rtl/>
        </w:rPr>
        <w:t>אדוני היושב בראש, כנסת נכבדה, עכשיו שמעתי את חבר הכנסת חמי דורון, שאמר כי צריך עזות מצח כדי להצביע אי-אמון בממשלה הזאת. אני רוצה לחדש לך, שהממשלה לא מאמינה בעצמה, לממשלה אין קו.</w:t>
      </w:r>
      <w:r>
        <w:rPr>
          <w:rFonts w:hint="cs"/>
          <w:rtl/>
        </w:rPr>
        <w:t xml:space="preserve"> אז ממשלה שלא מאמינה בעצמה, אין לה מדיניות משלה, אין לה קו משלה,  מתעתעת בעם - אתה מצפה שכנסת ישראל תיתן אמון בממשלה כזאת? </w:t>
      </w:r>
    </w:p>
    <w:p w14:paraId="1089A58C" w14:textId="77777777" w:rsidR="00000000" w:rsidRDefault="00C43AED">
      <w:pPr>
        <w:pStyle w:val="a0"/>
        <w:rPr>
          <w:rFonts w:hint="cs"/>
          <w:rtl/>
        </w:rPr>
      </w:pPr>
    </w:p>
    <w:p w14:paraId="0BA09D2A" w14:textId="77777777" w:rsidR="00000000" w:rsidRDefault="00C43AED">
      <w:pPr>
        <w:pStyle w:val="a0"/>
        <w:rPr>
          <w:rFonts w:hint="cs"/>
          <w:rtl/>
        </w:rPr>
      </w:pPr>
      <w:r>
        <w:rPr>
          <w:rFonts w:hint="cs"/>
          <w:rtl/>
        </w:rPr>
        <w:t>אני רוצה להזכיר לך את קווי היסוד שלכם בממשלה הנוכחית. בסעיף א', הסעיף הכללי: הממשלה תחתור להשגת היעדים הלאומיים והם: מאבק בעוני ובא</w:t>
      </w:r>
      <w:r>
        <w:rPr>
          <w:rFonts w:hint="cs"/>
          <w:rtl/>
        </w:rPr>
        <w:t xml:space="preserve">בטלה, צמצום הפערים החברתיים ושיפור איכות החיים בערי הפיתוח, בשכונות ובאזורי המצוקה. אדוני היושב-ראש, במקום מאבק בעוני, המאבק הוא בעניים. רודפים את הדלים, את האביונים, את המשפחות ברוכות הילדים, לוקחים את פת לחמם. זה המאבק של הממשלה הזאת בעוני. </w:t>
      </w:r>
    </w:p>
    <w:p w14:paraId="2BBA1BAB" w14:textId="77777777" w:rsidR="00000000" w:rsidRDefault="00C43AED">
      <w:pPr>
        <w:pStyle w:val="a0"/>
        <w:rPr>
          <w:rFonts w:hint="cs"/>
          <w:rtl/>
        </w:rPr>
      </w:pPr>
    </w:p>
    <w:p w14:paraId="1DC42692" w14:textId="77777777" w:rsidR="00000000" w:rsidRDefault="00C43AED">
      <w:pPr>
        <w:pStyle w:val="a0"/>
        <w:rPr>
          <w:rFonts w:hint="cs"/>
          <w:rtl/>
        </w:rPr>
      </w:pPr>
      <w:r>
        <w:rPr>
          <w:rFonts w:hint="cs"/>
          <w:rtl/>
        </w:rPr>
        <w:t>דבר נוסף: ה</w:t>
      </w:r>
      <w:r>
        <w:rPr>
          <w:rFonts w:hint="cs"/>
          <w:rtl/>
        </w:rPr>
        <w:t>גברת העלייה לישראל וקליטתם המוצלחת של העולים. העלינו כאן  פעמים מספר את הנושא של יהודי אתיופיה, שגוועים ברעב, מחכים לישועה, שהממשלה האטומה  תעשה צעד חיובי, חיוני, הכרחי ביותר להצלת חייהם. מעבר לכך שמדובר בעלייה אמיתית, השר פורז, בעזות מצח, כל פעם מהתל בכנס</w:t>
      </w:r>
      <w:r>
        <w:rPr>
          <w:rFonts w:hint="cs"/>
          <w:rtl/>
        </w:rPr>
        <w:t xml:space="preserve">ת הזאת ומתווכח אם הם יהודים על-פי ההלכה, כאשר למעלה מ-600,000 גויים נמצאים במדינת ישראל, ובגלל חוק השבות הם נחשבים ליהודים. הוא מתווכח על יהודי אתיופיה, שמוכנים לקבל על עצמם את דת ישראל ולהתגייר מחמת הספק.  מרן רבי עובדיה יוסף נתן את פסיקתו בעניין הזה, גם </w:t>
      </w:r>
      <w:r>
        <w:rPr>
          <w:rFonts w:hint="cs"/>
          <w:rtl/>
        </w:rPr>
        <w:t xml:space="preserve">הרב הראשי לישראל. והוא מתווכח פה, בתור מה? ככומר הוא עומד פה ומתווכח על ההלכה או כרב ראשי לישראל? עם מי הוא מתווכח כאן?  זאת הממשלה האטומה שלנו. </w:t>
      </w:r>
    </w:p>
    <w:p w14:paraId="09087267" w14:textId="77777777" w:rsidR="00000000" w:rsidRDefault="00C43AED">
      <w:pPr>
        <w:pStyle w:val="a0"/>
        <w:rPr>
          <w:rFonts w:hint="cs"/>
          <w:rtl/>
        </w:rPr>
      </w:pPr>
    </w:p>
    <w:p w14:paraId="24199836" w14:textId="77777777" w:rsidR="00000000" w:rsidRDefault="00C43AED">
      <w:pPr>
        <w:pStyle w:val="a0"/>
        <w:rPr>
          <w:rFonts w:hint="cs"/>
          <w:rtl/>
        </w:rPr>
      </w:pPr>
      <w:r>
        <w:rPr>
          <w:rFonts w:hint="cs"/>
          <w:rtl/>
        </w:rPr>
        <w:t>בואו נראה כיצד הממשלה הזאת פועלת. "הממשלה תפעל לקידום שכבות רחבות בעם, לצמצום הפערים, להעלאת רמת החיים של השכ</w:t>
      </w:r>
      <w:r>
        <w:rPr>
          <w:rFonts w:hint="cs"/>
          <w:rtl/>
        </w:rPr>
        <w:t xml:space="preserve">בות החלשות". איזה שכבות חלשות, רבותי, אדוני היושב-ראש, הממשלה הזאת פעלה לקידומן? </w:t>
      </w:r>
    </w:p>
    <w:p w14:paraId="04F10B57" w14:textId="77777777" w:rsidR="00000000" w:rsidRDefault="00C43AED">
      <w:pPr>
        <w:pStyle w:val="a0"/>
        <w:rPr>
          <w:rFonts w:hint="cs"/>
          <w:rtl/>
        </w:rPr>
      </w:pPr>
    </w:p>
    <w:p w14:paraId="2E4CB32B" w14:textId="77777777" w:rsidR="00000000" w:rsidRDefault="00C43AED">
      <w:pPr>
        <w:pStyle w:val="a0"/>
        <w:rPr>
          <w:rFonts w:hint="cs"/>
          <w:rtl/>
        </w:rPr>
      </w:pPr>
      <w:r>
        <w:rPr>
          <w:rFonts w:hint="cs"/>
          <w:rtl/>
        </w:rPr>
        <w:t>יתירה מזו, בתחום בריאות הציבור, התעסוקה, תנאי הדיור, היא תדאג לקשישים, לגמלאים, לנכים, למשפחות ברוכות ילדים, חד-הוריות, לאנשים המצויים במצוקה כלכלית וחברתית. הממשלה הזאת משק</w:t>
      </w:r>
      <w:r>
        <w:rPr>
          <w:rFonts w:hint="cs"/>
          <w:rtl/>
        </w:rPr>
        <w:t xml:space="preserve">רת לעם, משקרת השכם וערב לכנסת הזאת. כל מה שכתוב פה, מלה במלה, הממשלה הזאת פועלת הפוך. </w:t>
      </w:r>
    </w:p>
    <w:p w14:paraId="4F8232B1" w14:textId="77777777" w:rsidR="00000000" w:rsidRDefault="00C43AED">
      <w:pPr>
        <w:pStyle w:val="a0"/>
        <w:rPr>
          <w:rFonts w:hint="cs"/>
          <w:rtl/>
        </w:rPr>
      </w:pPr>
    </w:p>
    <w:p w14:paraId="50DF815F" w14:textId="77777777" w:rsidR="00000000" w:rsidRDefault="00C43AED">
      <w:pPr>
        <w:pStyle w:val="a0"/>
        <w:rPr>
          <w:rFonts w:hint="cs"/>
          <w:rtl/>
        </w:rPr>
      </w:pPr>
      <w:r>
        <w:rPr>
          <w:rFonts w:hint="cs"/>
          <w:rtl/>
        </w:rPr>
        <w:t>הנה, חבר הכנסת אפללו מאשר את זה בחיוך, הוא יודע בדיוק מי האנשים שפועלים בממשלה הזאת. הוא יודע מה ראש הממשלה אמר, שהוא עייף מהפלסטינים, שקשה לו לסבול 3.5 מיליוני פלסטיני</w:t>
      </w:r>
      <w:r>
        <w:rPr>
          <w:rFonts w:hint="cs"/>
          <w:rtl/>
        </w:rPr>
        <w:t>ם, ולכן צריך להחזיר את השטחים. הוא אפילו אימץ את המדיניות של השר אולמרט, שאמר, נסיגה חד-צדדית. אין צורך במשא-ומתן.  מה אתם עשיתם? ישבתם היום בסיעת הליכוד כמו שפנים, לא עשיתם דבר וחצי דבר, לא דיברתם מלה אחת. כשראש הממשלה והשר אולמרט ישבו מולכם, אתם, חברי הל</w:t>
      </w:r>
      <w:r>
        <w:rPr>
          <w:rFonts w:hint="cs"/>
          <w:rtl/>
        </w:rPr>
        <w:t xml:space="preserve">יכוד, אנשי הימין, העם מאמין בכם - - - </w:t>
      </w:r>
    </w:p>
    <w:p w14:paraId="297307E2" w14:textId="77777777" w:rsidR="00000000" w:rsidRDefault="00C43AED">
      <w:pPr>
        <w:pStyle w:val="a0"/>
        <w:ind w:firstLine="0"/>
        <w:rPr>
          <w:rFonts w:hint="cs"/>
          <w:rtl/>
        </w:rPr>
      </w:pPr>
    </w:p>
    <w:p w14:paraId="3D0231EF" w14:textId="77777777" w:rsidR="00000000" w:rsidRDefault="00C43AED">
      <w:pPr>
        <w:pStyle w:val="af0"/>
        <w:rPr>
          <w:rtl/>
        </w:rPr>
      </w:pPr>
      <w:r>
        <w:rPr>
          <w:rFonts w:hint="eastAsia"/>
          <w:rtl/>
        </w:rPr>
        <w:t>מגלי</w:t>
      </w:r>
      <w:r>
        <w:rPr>
          <w:rtl/>
        </w:rPr>
        <w:t xml:space="preserve"> והבה (הליכוד):</w:t>
      </w:r>
    </w:p>
    <w:p w14:paraId="18426695" w14:textId="77777777" w:rsidR="00000000" w:rsidRDefault="00C43AED">
      <w:pPr>
        <w:pStyle w:val="a0"/>
        <w:rPr>
          <w:rFonts w:hint="cs"/>
          <w:rtl/>
        </w:rPr>
      </w:pPr>
    </w:p>
    <w:p w14:paraId="466623EA" w14:textId="77777777" w:rsidR="00000000" w:rsidRDefault="00C43AED">
      <w:pPr>
        <w:pStyle w:val="a0"/>
        <w:rPr>
          <w:rFonts w:hint="cs"/>
          <w:rtl/>
        </w:rPr>
      </w:pPr>
      <w:r>
        <w:rPr>
          <w:rFonts w:hint="cs"/>
          <w:rtl/>
        </w:rPr>
        <w:t>הנושא לא עלה היום.</w:t>
      </w:r>
    </w:p>
    <w:p w14:paraId="577CB447" w14:textId="77777777" w:rsidR="00000000" w:rsidRDefault="00C43AED">
      <w:pPr>
        <w:pStyle w:val="a0"/>
        <w:ind w:firstLine="0"/>
        <w:rPr>
          <w:rFonts w:hint="cs"/>
          <w:rtl/>
        </w:rPr>
      </w:pPr>
    </w:p>
    <w:p w14:paraId="661CF3B0" w14:textId="77777777" w:rsidR="00000000" w:rsidRDefault="00C43AED">
      <w:pPr>
        <w:pStyle w:val="af0"/>
        <w:rPr>
          <w:rtl/>
        </w:rPr>
      </w:pPr>
      <w:r>
        <w:rPr>
          <w:rFonts w:hint="eastAsia"/>
          <w:rtl/>
        </w:rPr>
        <w:t>אלי</w:t>
      </w:r>
      <w:r>
        <w:rPr>
          <w:rtl/>
        </w:rPr>
        <w:t xml:space="preserve"> אפללו (הליכוד):</w:t>
      </w:r>
    </w:p>
    <w:p w14:paraId="7FBD965A" w14:textId="77777777" w:rsidR="00000000" w:rsidRDefault="00C43AED">
      <w:pPr>
        <w:pStyle w:val="a0"/>
        <w:rPr>
          <w:rFonts w:hint="cs"/>
          <w:rtl/>
        </w:rPr>
      </w:pPr>
    </w:p>
    <w:p w14:paraId="273DFEB9" w14:textId="77777777" w:rsidR="00000000" w:rsidRDefault="00C43AED">
      <w:pPr>
        <w:pStyle w:val="a0"/>
        <w:rPr>
          <w:rFonts w:hint="cs"/>
          <w:rtl/>
        </w:rPr>
      </w:pPr>
      <w:r>
        <w:rPr>
          <w:rFonts w:hint="cs"/>
          <w:rtl/>
        </w:rPr>
        <w:t xml:space="preserve">אתה בעד או נגד? אני לא יודע. </w:t>
      </w:r>
    </w:p>
    <w:p w14:paraId="1061B4C9" w14:textId="77777777" w:rsidR="00000000" w:rsidRDefault="00C43AED">
      <w:pPr>
        <w:pStyle w:val="-"/>
        <w:rPr>
          <w:rFonts w:hint="cs"/>
          <w:b w:val="0"/>
          <w:bCs w:val="0"/>
          <w:u w:val="none"/>
          <w:rtl/>
        </w:rPr>
      </w:pPr>
      <w:bookmarkStart w:id="170" w:name="FS000001053T08_12_2003_18_36_25C"/>
      <w:bookmarkEnd w:id="170"/>
    </w:p>
    <w:p w14:paraId="0F6131A1" w14:textId="77777777" w:rsidR="00000000" w:rsidRDefault="00C43AED">
      <w:pPr>
        <w:pStyle w:val="-"/>
        <w:rPr>
          <w:rtl/>
        </w:rPr>
      </w:pPr>
      <w:bookmarkStart w:id="171" w:name="FS000000490T08_12_2003_18_36_34"/>
      <w:bookmarkEnd w:id="171"/>
      <w:r>
        <w:rPr>
          <w:rFonts w:hint="eastAsia"/>
          <w:rtl/>
        </w:rPr>
        <w:t>נסים</w:t>
      </w:r>
      <w:r>
        <w:rPr>
          <w:rtl/>
        </w:rPr>
        <w:t xml:space="preserve"> זאב (ש"ס):</w:t>
      </w:r>
    </w:p>
    <w:p w14:paraId="1EB9A038" w14:textId="77777777" w:rsidR="00000000" w:rsidRDefault="00C43AED">
      <w:pPr>
        <w:pStyle w:val="a0"/>
        <w:rPr>
          <w:rFonts w:hint="cs"/>
          <w:rtl/>
        </w:rPr>
      </w:pPr>
    </w:p>
    <w:p w14:paraId="524436B2" w14:textId="77777777" w:rsidR="00000000" w:rsidRDefault="00C43AED">
      <w:pPr>
        <w:pStyle w:val="a0"/>
        <w:rPr>
          <w:rFonts w:hint="cs"/>
          <w:rtl/>
        </w:rPr>
      </w:pPr>
      <w:r>
        <w:rPr>
          <w:rFonts w:hint="cs"/>
          <w:rtl/>
        </w:rPr>
        <w:t>אתה יודע ממה זה נובע? כי לליכוד אין מדיניות, לא בביטחון, לא בכלכלה ולא בבריאות. הדבר היחיד שראש הממשלה יכו</w:t>
      </w:r>
      <w:r>
        <w:rPr>
          <w:rFonts w:hint="cs"/>
          <w:rtl/>
        </w:rPr>
        <w:t xml:space="preserve">ל להתפאר בו, והוא מתפאר בו  השכם וערב - שהוא הצליח לסגור את משרד הדתות. הוא הצליח לצמצם במשהו בממשלה הזאת, פחות תיק אחד בממשלה. </w:t>
      </w:r>
    </w:p>
    <w:p w14:paraId="1DF326E7" w14:textId="77777777" w:rsidR="00000000" w:rsidRDefault="00C43AED">
      <w:pPr>
        <w:pStyle w:val="a0"/>
        <w:ind w:firstLine="0"/>
        <w:rPr>
          <w:rFonts w:hint="cs"/>
          <w:rtl/>
        </w:rPr>
      </w:pPr>
    </w:p>
    <w:p w14:paraId="14283666" w14:textId="77777777" w:rsidR="00000000" w:rsidRDefault="00C43AED">
      <w:pPr>
        <w:pStyle w:val="af1"/>
        <w:rPr>
          <w:rtl/>
        </w:rPr>
      </w:pPr>
      <w:r>
        <w:rPr>
          <w:rtl/>
        </w:rPr>
        <w:t>היו"ר יולי-יואל אדלשטיין:</w:t>
      </w:r>
    </w:p>
    <w:p w14:paraId="65BBAFA9" w14:textId="77777777" w:rsidR="00000000" w:rsidRDefault="00C43AED">
      <w:pPr>
        <w:pStyle w:val="a0"/>
        <w:rPr>
          <w:rtl/>
        </w:rPr>
      </w:pPr>
    </w:p>
    <w:p w14:paraId="6C4EC09B" w14:textId="77777777" w:rsidR="00000000" w:rsidRDefault="00C43AED">
      <w:pPr>
        <w:pStyle w:val="a0"/>
        <w:rPr>
          <w:rFonts w:hint="cs"/>
          <w:rtl/>
        </w:rPr>
      </w:pPr>
      <w:r>
        <w:rPr>
          <w:rFonts w:hint="cs"/>
          <w:rtl/>
        </w:rPr>
        <w:t xml:space="preserve">תודה רבה. </w:t>
      </w:r>
    </w:p>
    <w:p w14:paraId="243FEED3" w14:textId="77777777" w:rsidR="00000000" w:rsidRDefault="00C43AED">
      <w:pPr>
        <w:pStyle w:val="a0"/>
        <w:ind w:firstLine="0"/>
        <w:rPr>
          <w:rFonts w:hint="cs"/>
          <w:rtl/>
        </w:rPr>
      </w:pPr>
    </w:p>
    <w:p w14:paraId="43B9D983" w14:textId="77777777" w:rsidR="00000000" w:rsidRDefault="00C43AED">
      <w:pPr>
        <w:pStyle w:val="-"/>
        <w:rPr>
          <w:rtl/>
        </w:rPr>
      </w:pPr>
      <w:bookmarkStart w:id="172" w:name="FS000000490T08_12_2003_18_37_46C"/>
      <w:bookmarkEnd w:id="172"/>
      <w:r>
        <w:rPr>
          <w:rtl/>
        </w:rPr>
        <w:t>נסים זאב (ש"ס):</w:t>
      </w:r>
    </w:p>
    <w:p w14:paraId="4BDA4DA8" w14:textId="77777777" w:rsidR="00000000" w:rsidRDefault="00C43AED">
      <w:pPr>
        <w:pStyle w:val="a0"/>
        <w:rPr>
          <w:rtl/>
        </w:rPr>
      </w:pPr>
    </w:p>
    <w:p w14:paraId="10E2026C" w14:textId="77777777" w:rsidR="00000000" w:rsidRDefault="00C43AED">
      <w:pPr>
        <w:pStyle w:val="a0"/>
        <w:rPr>
          <w:rFonts w:hint="cs"/>
          <w:rtl/>
        </w:rPr>
      </w:pPr>
      <w:r>
        <w:rPr>
          <w:rFonts w:hint="cs"/>
          <w:rtl/>
        </w:rPr>
        <w:t xml:space="preserve">לכן, אדוני היושב-ראש, אין לנו אמון בממשלה הזאת, בפרט כאשר הממשלה הזאת </w:t>
      </w:r>
      <w:r>
        <w:rPr>
          <w:rFonts w:hint="cs"/>
          <w:rtl/>
        </w:rPr>
        <w:t xml:space="preserve">התחייבה לשמור על צביונה היהודי של המדינה, על מורשת ישראל, שתכבד את הדתות והמסורות. היא פועלת בדיוק ההיפך. לכן אין לנו אמון בממשלה הזאת. </w:t>
      </w:r>
    </w:p>
    <w:p w14:paraId="49839B49" w14:textId="77777777" w:rsidR="00000000" w:rsidRDefault="00C43AED">
      <w:pPr>
        <w:pStyle w:val="a0"/>
        <w:ind w:firstLine="0"/>
        <w:rPr>
          <w:rFonts w:hint="cs"/>
          <w:rtl/>
        </w:rPr>
      </w:pPr>
    </w:p>
    <w:p w14:paraId="58E9263F" w14:textId="77777777" w:rsidR="00000000" w:rsidRDefault="00C43AED">
      <w:pPr>
        <w:pStyle w:val="af1"/>
        <w:rPr>
          <w:rtl/>
        </w:rPr>
      </w:pPr>
      <w:r>
        <w:rPr>
          <w:rtl/>
        </w:rPr>
        <w:t>היו"ר יולי-יואל אדלשטיין:</w:t>
      </w:r>
    </w:p>
    <w:p w14:paraId="036D19DB" w14:textId="77777777" w:rsidR="00000000" w:rsidRDefault="00C43AED">
      <w:pPr>
        <w:pStyle w:val="a0"/>
        <w:rPr>
          <w:rtl/>
        </w:rPr>
      </w:pPr>
    </w:p>
    <w:p w14:paraId="0B85874E" w14:textId="77777777" w:rsidR="00000000" w:rsidRDefault="00C43AED">
      <w:pPr>
        <w:pStyle w:val="a0"/>
        <w:ind w:firstLine="0"/>
        <w:rPr>
          <w:rFonts w:hint="cs"/>
          <w:rtl/>
        </w:rPr>
      </w:pPr>
      <w:r>
        <w:rPr>
          <w:rFonts w:hint="cs"/>
          <w:rtl/>
        </w:rPr>
        <w:tab/>
        <w:t>תודה לחבר הכנסת נסים זאב. חבר הכנסת אליעזר כהן - לא נמצא כאן. חבר הכנסת חיים אורון, בבקשה.</w:t>
      </w:r>
      <w:r>
        <w:rPr>
          <w:rFonts w:hint="cs"/>
          <w:rtl/>
        </w:rPr>
        <w:t xml:space="preserve"> אחריו - חברת הכנסת גילה פינקלשטיין.  בבקשה, עד חמש דקות לרשות אדוני. </w:t>
      </w:r>
    </w:p>
    <w:p w14:paraId="1CA47D46" w14:textId="77777777" w:rsidR="00000000" w:rsidRDefault="00C43AED">
      <w:pPr>
        <w:pStyle w:val="a0"/>
        <w:ind w:firstLine="0"/>
        <w:rPr>
          <w:rFonts w:hint="cs"/>
          <w:rtl/>
        </w:rPr>
      </w:pPr>
    </w:p>
    <w:p w14:paraId="6D66BA46" w14:textId="77777777" w:rsidR="00000000" w:rsidRDefault="00C43AED">
      <w:pPr>
        <w:pStyle w:val="a"/>
        <w:rPr>
          <w:rtl/>
        </w:rPr>
      </w:pPr>
      <w:bookmarkStart w:id="173" w:name="FS000001065T08_12_2003_17_58_05"/>
      <w:bookmarkStart w:id="174" w:name="_Toc58767016"/>
      <w:bookmarkEnd w:id="173"/>
      <w:r>
        <w:rPr>
          <w:rFonts w:hint="eastAsia"/>
          <w:rtl/>
        </w:rPr>
        <w:t>חיים</w:t>
      </w:r>
      <w:r>
        <w:rPr>
          <w:rtl/>
        </w:rPr>
        <w:t xml:space="preserve"> אורון (מרצ):</w:t>
      </w:r>
      <w:bookmarkEnd w:id="174"/>
    </w:p>
    <w:p w14:paraId="1904F316" w14:textId="77777777" w:rsidR="00000000" w:rsidRDefault="00C43AED">
      <w:pPr>
        <w:pStyle w:val="a0"/>
        <w:rPr>
          <w:rFonts w:hint="cs"/>
          <w:rtl/>
        </w:rPr>
      </w:pPr>
    </w:p>
    <w:p w14:paraId="6DEE5CF2" w14:textId="77777777" w:rsidR="00000000" w:rsidRDefault="00C43AED">
      <w:pPr>
        <w:pStyle w:val="a0"/>
        <w:rPr>
          <w:rFonts w:hint="cs"/>
          <w:rtl/>
        </w:rPr>
      </w:pPr>
      <w:r>
        <w:rPr>
          <w:rFonts w:hint="cs"/>
          <w:rtl/>
        </w:rPr>
        <w:t xml:space="preserve">אדוני היושב-ראש, חברי הכנסת, בשבועות האחרונים - - - </w:t>
      </w:r>
    </w:p>
    <w:p w14:paraId="6C709477" w14:textId="77777777" w:rsidR="00000000" w:rsidRDefault="00C43AED">
      <w:pPr>
        <w:pStyle w:val="a0"/>
        <w:ind w:firstLine="0"/>
        <w:rPr>
          <w:rFonts w:hint="cs"/>
          <w:rtl/>
        </w:rPr>
      </w:pPr>
    </w:p>
    <w:p w14:paraId="35FC9071" w14:textId="77777777" w:rsidR="00000000" w:rsidRDefault="00C43AED">
      <w:pPr>
        <w:pStyle w:val="af1"/>
        <w:rPr>
          <w:rtl/>
        </w:rPr>
      </w:pPr>
      <w:r>
        <w:rPr>
          <w:rtl/>
        </w:rPr>
        <w:t>היו"ר יולי-יואל אדלשטיין:</w:t>
      </w:r>
    </w:p>
    <w:p w14:paraId="353E1897" w14:textId="77777777" w:rsidR="00000000" w:rsidRDefault="00C43AED">
      <w:pPr>
        <w:pStyle w:val="a0"/>
        <w:rPr>
          <w:rtl/>
        </w:rPr>
      </w:pPr>
    </w:p>
    <w:p w14:paraId="2A423505" w14:textId="77777777" w:rsidR="00000000" w:rsidRDefault="00C43AED">
      <w:pPr>
        <w:pStyle w:val="a0"/>
        <w:rPr>
          <w:rFonts w:hint="cs"/>
          <w:rtl/>
        </w:rPr>
      </w:pPr>
      <w:r>
        <w:rPr>
          <w:rFonts w:hint="cs"/>
          <w:rtl/>
        </w:rPr>
        <w:t xml:space="preserve">חבר הכנסת ליצמן והשר ישראל כץ רוצים לשמוע את הדברים בישיבה, נכון? </w:t>
      </w:r>
    </w:p>
    <w:p w14:paraId="48F8C454" w14:textId="77777777" w:rsidR="00000000" w:rsidRDefault="00C43AED">
      <w:pPr>
        <w:pStyle w:val="a0"/>
        <w:ind w:firstLine="0"/>
        <w:rPr>
          <w:rFonts w:hint="cs"/>
          <w:rtl/>
        </w:rPr>
      </w:pPr>
    </w:p>
    <w:p w14:paraId="0A90973F" w14:textId="77777777" w:rsidR="00000000" w:rsidRDefault="00C43AED">
      <w:pPr>
        <w:pStyle w:val="-"/>
        <w:rPr>
          <w:rtl/>
        </w:rPr>
      </w:pPr>
      <w:bookmarkStart w:id="175" w:name="FS000001065T08_12_2003_17_58_33C"/>
      <w:bookmarkEnd w:id="175"/>
      <w:r>
        <w:rPr>
          <w:rtl/>
        </w:rPr>
        <w:t>חיים אורון (מרצ)</w:t>
      </w:r>
      <w:r>
        <w:rPr>
          <w:rtl/>
        </w:rPr>
        <w:t>:</w:t>
      </w:r>
    </w:p>
    <w:p w14:paraId="6806FF5C" w14:textId="77777777" w:rsidR="00000000" w:rsidRDefault="00C43AED">
      <w:pPr>
        <w:pStyle w:val="a0"/>
        <w:rPr>
          <w:rtl/>
        </w:rPr>
      </w:pPr>
    </w:p>
    <w:p w14:paraId="6F7F6474" w14:textId="77777777" w:rsidR="00000000" w:rsidRDefault="00C43AED">
      <w:pPr>
        <w:pStyle w:val="a0"/>
        <w:rPr>
          <w:rFonts w:hint="cs"/>
          <w:rtl/>
        </w:rPr>
      </w:pPr>
      <w:r>
        <w:rPr>
          <w:rFonts w:hint="cs"/>
          <w:rtl/>
        </w:rPr>
        <w:t xml:space="preserve">אדוני היושב-ראש, בממשלה הנוכחית יש תופעה ייחודית, שלא היתה קיימת בממשלות אחרות. אני יושב שנים רבות בוועדת הכספים של הכנסת, אדוני השר, ובמועד הזה של השנה, כל השנים,  התקיימו דיוני התקציב. ואני, אדוני היושב-ראש, אמרתי כמה פעמים ליושב-ראש הוועדה, נראה מתי </w:t>
      </w:r>
      <w:r>
        <w:rPr>
          <w:rFonts w:hint="cs"/>
          <w:rtl/>
        </w:rPr>
        <w:t xml:space="preserve">יישבר הכלל, שאמרתי שהוא מתקיים. אני מדווח לך, אדוני היושב-ראש. עד עכשיו הופיעו בפני הוועדה שישה-שבעה שרים. עדיין לא כולם. רק שר אחד תמך בתקציב, השר ליברמן. כל השרים האחרים שהופיעו בוועדה, באו לוועדת הכספים ואמרו בעצם, תפתחו את התקציב. </w:t>
      </w:r>
    </w:p>
    <w:p w14:paraId="053DB5E6" w14:textId="77777777" w:rsidR="00000000" w:rsidRDefault="00C43AED">
      <w:pPr>
        <w:pStyle w:val="a0"/>
        <w:ind w:firstLine="0"/>
        <w:rPr>
          <w:rFonts w:hint="cs"/>
          <w:rtl/>
        </w:rPr>
      </w:pPr>
    </w:p>
    <w:p w14:paraId="2B77E07E" w14:textId="77777777" w:rsidR="00000000" w:rsidRDefault="00C43AED">
      <w:pPr>
        <w:pStyle w:val="af0"/>
        <w:rPr>
          <w:rtl/>
        </w:rPr>
      </w:pPr>
      <w:r>
        <w:rPr>
          <w:rFonts w:hint="eastAsia"/>
          <w:rtl/>
        </w:rPr>
        <w:t>יעקב</w:t>
      </w:r>
      <w:r>
        <w:rPr>
          <w:rtl/>
        </w:rPr>
        <w:t xml:space="preserve"> ליצמן (יהדות ה</w:t>
      </w:r>
      <w:r>
        <w:rPr>
          <w:rtl/>
        </w:rPr>
        <w:t>תורה):</w:t>
      </w:r>
    </w:p>
    <w:p w14:paraId="30EC147F" w14:textId="77777777" w:rsidR="00000000" w:rsidRDefault="00C43AED">
      <w:pPr>
        <w:pStyle w:val="a0"/>
        <w:rPr>
          <w:rFonts w:hint="cs"/>
          <w:rtl/>
        </w:rPr>
      </w:pPr>
    </w:p>
    <w:p w14:paraId="6BDB13FE" w14:textId="77777777" w:rsidR="00000000" w:rsidRDefault="00C43AED">
      <w:pPr>
        <w:pStyle w:val="a0"/>
        <w:ind w:firstLine="720"/>
        <w:rPr>
          <w:rFonts w:hint="cs"/>
          <w:rtl/>
        </w:rPr>
      </w:pPr>
      <w:r>
        <w:rPr>
          <w:rFonts w:hint="cs"/>
          <w:rtl/>
        </w:rPr>
        <w:t xml:space="preserve">תעזרו לנו. </w:t>
      </w:r>
    </w:p>
    <w:p w14:paraId="4E9AD888" w14:textId="77777777" w:rsidR="00000000" w:rsidRDefault="00C43AED">
      <w:pPr>
        <w:pStyle w:val="-"/>
        <w:rPr>
          <w:rFonts w:hint="cs"/>
          <w:rtl/>
        </w:rPr>
      </w:pPr>
      <w:bookmarkStart w:id="176" w:name="FS000000490T08_12_2003_18_41_37C"/>
      <w:bookmarkEnd w:id="176"/>
    </w:p>
    <w:p w14:paraId="2571AA8E" w14:textId="77777777" w:rsidR="00000000" w:rsidRDefault="00C43AED">
      <w:pPr>
        <w:pStyle w:val="-"/>
        <w:rPr>
          <w:rtl/>
        </w:rPr>
      </w:pPr>
      <w:bookmarkStart w:id="177" w:name="FS000001065T08_12_2003_18_41_45"/>
      <w:bookmarkEnd w:id="177"/>
      <w:r>
        <w:rPr>
          <w:rFonts w:hint="eastAsia"/>
          <w:rtl/>
        </w:rPr>
        <w:t>חיים</w:t>
      </w:r>
      <w:r>
        <w:rPr>
          <w:rtl/>
        </w:rPr>
        <w:t xml:space="preserve"> אורון (מרצ):</w:t>
      </w:r>
    </w:p>
    <w:p w14:paraId="14A8D890" w14:textId="77777777" w:rsidR="00000000" w:rsidRDefault="00C43AED">
      <w:pPr>
        <w:pStyle w:val="a0"/>
        <w:rPr>
          <w:rFonts w:hint="cs"/>
          <w:rtl/>
        </w:rPr>
      </w:pPr>
    </w:p>
    <w:p w14:paraId="2C88D106" w14:textId="77777777" w:rsidR="00000000" w:rsidRDefault="00C43AED">
      <w:pPr>
        <w:pStyle w:val="a0"/>
        <w:rPr>
          <w:rFonts w:hint="cs"/>
          <w:rtl/>
        </w:rPr>
      </w:pPr>
      <w:r>
        <w:rPr>
          <w:rFonts w:hint="cs"/>
          <w:rtl/>
        </w:rPr>
        <w:t xml:space="preserve">האמן לי, לא באיזה שינוי של עוד 5 מיליוני שקל. פחות ממיליארד - - - </w:t>
      </w:r>
    </w:p>
    <w:p w14:paraId="17C79C50" w14:textId="77777777" w:rsidR="00000000" w:rsidRDefault="00C43AED">
      <w:pPr>
        <w:pStyle w:val="a0"/>
        <w:ind w:firstLine="0"/>
        <w:rPr>
          <w:rFonts w:hint="cs"/>
          <w:rtl/>
        </w:rPr>
      </w:pPr>
    </w:p>
    <w:p w14:paraId="5FC46754" w14:textId="77777777" w:rsidR="00000000" w:rsidRDefault="00C43AED">
      <w:pPr>
        <w:pStyle w:val="af0"/>
        <w:rPr>
          <w:rtl/>
        </w:rPr>
      </w:pPr>
      <w:r>
        <w:rPr>
          <w:rFonts w:hint="eastAsia"/>
          <w:rtl/>
        </w:rPr>
        <w:t>אלי</w:t>
      </w:r>
      <w:r>
        <w:rPr>
          <w:rtl/>
        </w:rPr>
        <w:t xml:space="preserve"> אפללו (הליכוד):</w:t>
      </w:r>
    </w:p>
    <w:p w14:paraId="0CBCD92F" w14:textId="77777777" w:rsidR="00000000" w:rsidRDefault="00C43AED">
      <w:pPr>
        <w:pStyle w:val="a0"/>
        <w:rPr>
          <w:rFonts w:hint="cs"/>
          <w:rtl/>
        </w:rPr>
      </w:pPr>
    </w:p>
    <w:p w14:paraId="43E4A77B" w14:textId="77777777" w:rsidR="00000000" w:rsidRDefault="00C43AED">
      <w:pPr>
        <w:pStyle w:val="a0"/>
        <w:ind w:firstLine="720"/>
        <w:rPr>
          <w:rFonts w:hint="cs"/>
          <w:rtl/>
        </w:rPr>
      </w:pPr>
      <w:r>
        <w:rPr>
          <w:rFonts w:hint="cs"/>
          <w:rtl/>
        </w:rPr>
        <w:t xml:space="preserve">אדוני שר החקלאות אמר את זה? </w:t>
      </w:r>
    </w:p>
    <w:p w14:paraId="35F9F77F" w14:textId="77777777" w:rsidR="00000000" w:rsidRDefault="00C43AED">
      <w:pPr>
        <w:pStyle w:val="a0"/>
        <w:ind w:firstLine="720"/>
        <w:rPr>
          <w:rFonts w:hint="cs"/>
          <w:rtl/>
        </w:rPr>
      </w:pPr>
    </w:p>
    <w:p w14:paraId="5198867F" w14:textId="77777777" w:rsidR="00000000" w:rsidRDefault="00C43AED">
      <w:pPr>
        <w:pStyle w:val="-"/>
        <w:rPr>
          <w:rtl/>
        </w:rPr>
      </w:pPr>
      <w:bookmarkStart w:id="178" w:name="FS000001065T08_12_2003_18_42_44C"/>
      <w:bookmarkEnd w:id="178"/>
      <w:r>
        <w:rPr>
          <w:rtl/>
        </w:rPr>
        <w:t>חיים אורון (מרצ):</w:t>
      </w:r>
    </w:p>
    <w:p w14:paraId="636C9B4A" w14:textId="77777777" w:rsidR="00000000" w:rsidRDefault="00C43AED">
      <w:pPr>
        <w:pStyle w:val="a0"/>
        <w:rPr>
          <w:rtl/>
        </w:rPr>
      </w:pPr>
    </w:p>
    <w:p w14:paraId="588E47F6" w14:textId="77777777" w:rsidR="00000000" w:rsidRDefault="00C43AED">
      <w:pPr>
        <w:pStyle w:val="a0"/>
        <w:rPr>
          <w:rFonts w:hint="cs"/>
          <w:rtl/>
        </w:rPr>
      </w:pPr>
      <w:r>
        <w:rPr>
          <w:rFonts w:hint="cs"/>
          <w:rtl/>
        </w:rPr>
        <w:t xml:space="preserve">הוא עדיין לא בא. </w:t>
      </w:r>
    </w:p>
    <w:p w14:paraId="656B9FA7" w14:textId="77777777" w:rsidR="00000000" w:rsidRDefault="00C43AED">
      <w:pPr>
        <w:pStyle w:val="a0"/>
        <w:ind w:firstLine="0"/>
        <w:rPr>
          <w:rFonts w:hint="cs"/>
          <w:rtl/>
        </w:rPr>
      </w:pPr>
    </w:p>
    <w:p w14:paraId="6CD8AA19" w14:textId="77777777" w:rsidR="00000000" w:rsidRDefault="00C43AED">
      <w:pPr>
        <w:pStyle w:val="af0"/>
        <w:rPr>
          <w:rtl/>
        </w:rPr>
      </w:pPr>
      <w:r>
        <w:rPr>
          <w:rFonts w:hint="eastAsia"/>
          <w:rtl/>
        </w:rPr>
        <w:t>אלי</w:t>
      </w:r>
      <w:r>
        <w:rPr>
          <w:rtl/>
        </w:rPr>
        <w:t xml:space="preserve"> אפללו (הליכוד):</w:t>
      </w:r>
    </w:p>
    <w:p w14:paraId="4F027884" w14:textId="77777777" w:rsidR="00000000" w:rsidRDefault="00C43AED">
      <w:pPr>
        <w:pStyle w:val="a0"/>
        <w:rPr>
          <w:rFonts w:hint="cs"/>
          <w:rtl/>
        </w:rPr>
      </w:pPr>
    </w:p>
    <w:p w14:paraId="2CD64E79" w14:textId="77777777" w:rsidR="00000000" w:rsidRDefault="00C43AED">
      <w:pPr>
        <w:pStyle w:val="a0"/>
        <w:rPr>
          <w:rFonts w:hint="cs"/>
          <w:rtl/>
        </w:rPr>
      </w:pPr>
      <w:r>
        <w:rPr>
          <w:rFonts w:hint="cs"/>
          <w:rtl/>
        </w:rPr>
        <w:t xml:space="preserve">הוא היה. </w:t>
      </w:r>
    </w:p>
    <w:p w14:paraId="348D4EBA" w14:textId="77777777" w:rsidR="00000000" w:rsidRDefault="00C43AED">
      <w:pPr>
        <w:pStyle w:val="a0"/>
        <w:ind w:firstLine="0"/>
        <w:rPr>
          <w:rFonts w:hint="cs"/>
          <w:rtl/>
        </w:rPr>
      </w:pPr>
    </w:p>
    <w:p w14:paraId="2C11F616" w14:textId="77777777" w:rsidR="00000000" w:rsidRDefault="00C43AED">
      <w:pPr>
        <w:pStyle w:val="-"/>
        <w:rPr>
          <w:rtl/>
        </w:rPr>
      </w:pPr>
      <w:bookmarkStart w:id="179" w:name="FS000001065T08_12_2003_18_43_04C"/>
      <w:bookmarkEnd w:id="179"/>
      <w:r>
        <w:rPr>
          <w:rtl/>
        </w:rPr>
        <w:t>חיים אורון (מרצ):</w:t>
      </w:r>
    </w:p>
    <w:p w14:paraId="481A6C87" w14:textId="77777777" w:rsidR="00000000" w:rsidRDefault="00C43AED">
      <w:pPr>
        <w:pStyle w:val="a0"/>
        <w:rPr>
          <w:rtl/>
        </w:rPr>
      </w:pPr>
    </w:p>
    <w:p w14:paraId="38C25C46" w14:textId="77777777" w:rsidR="00000000" w:rsidRDefault="00C43AED">
      <w:pPr>
        <w:pStyle w:val="a0"/>
        <w:rPr>
          <w:rFonts w:hint="cs"/>
          <w:rtl/>
        </w:rPr>
      </w:pPr>
      <w:r>
        <w:rPr>
          <w:rFonts w:hint="cs"/>
          <w:rtl/>
        </w:rPr>
        <w:t>הוא עדיי</w:t>
      </w:r>
      <w:r>
        <w:rPr>
          <w:rFonts w:hint="cs"/>
          <w:rtl/>
        </w:rPr>
        <w:t xml:space="preserve">ן לא היה בוועדה. </w:t>
      </w:r>
    </w:p>
    <w:p w14:paraId="135AAC1E" w14:textId="77777777" w:rsidR="00000000" w:rsidRDefault="00C43AED">
      <w:pPr>
        <w:pStyle w:val="a0"/>
        <w:ind w:firstLine="0"/>
        <w:rPr>
          <w:rFonts w:hint="cs"/>
          <w:rtl/>
        </w:rPr>
      </w:pPr>
    </w:p>
    <w:p w14:paraId="1889C7B4" w14:textId="77777777" w:rsidR="00000000" w:rsidRDefault="00C43AED">
      <w:pPr>
        <w:pStyle w:val="af0"/>
        <w:rPr>
          <w:rtl/>
        </w:rPr>
      </w:pPr>
      <w:r>
        <w:rPr>
          <w:rFonts w:hint="eastAsia"/>
          <w:rtl/>
        </w:rPr>
        <w:t>אורית</w:t>
      </w:r>
      <w:r>
        <w:rPr>
          <w:rtl/>
        </w:rPr>
        <w:t xml:space="preserve"> נוקד (העבודה-מימד):</w:t>
      </w:r>
    </w:p>
    <w:p w14:paraId="78BEFED5" w14:textId="77777777" w:rsidR="00000000" w:rsidRDefault="00C43AED">
      <w:pPr>
        <w:pStyle w:val="a0"/>
        <w:rPr>
          <w:rFonts w:hint="cs"/>
          <w:rtl/>
        </w:rPr>
      </w:pPr>
    </w:p>
    <w:p w14:paraId="5243254B" w14:textId="77777777" w:rsidR="00000000" w:rsidRDefault="00C43AED">
      <w:pPr>
        <w:pStyle w:val="a0"/>
        <w:ind w:firstLine="720"/>
        <w:rPr>
          <w:rFonts w:hint="cs"/>
          <w:rtl/>
        </w:rPr>
      </w:pPr>
      <w:r>
        <w:rPr>
          <w:rFonts w:hint="cs"/>
          <w:rtl/>
        </w:rPr>
        <w:t xml:space="preserve">ביום רביעי הוא יהיה. </w:t>
      </w:r>
    </w:p>
    <w:p w14:paraId="74FA8815" w14:textId="77777777" w:rsidR="00000000" w:rsidRDefault="00C43AED">
      <w:pPr>
        <w:pStyle w:val="a0"/>
        <w:ind w:firstLine="0"/>
        <w:rPr>
          <w:rFonts w:hint="cs"/>
          <w:rtl/>
        </w:rPr>
      </w:pPr>
    </w:p>
    <w:p w14:paraId="4A4385AA" w14:textId="77777777" w:rsidR="00000000" w:rsidRDefault="00C43AED">
      <w:pPr>
        <w:pStyle w:val="-"/>
        <w:rPr>
          <w:rtl/>
        </w:rPr>
      </w:pPr>
      <w:bookmarkStart w:id="180" w:name="FS000001065T08_12_2003_17_59_56C"/>
      <w:bookmarkEnd w:id="180"/>
      <w:r>
        <w:rPr>
          <w:rtl/>
        </w:rPr>
        <w:t>חיים אורון (מרצ):</w:t>
      </w:r>
    </w:p>
    <w:p w14:paraId="1B6BA44D" w14:textId="77777777" w:rsidR="00000000" w:rsidRDefault="00C43AED">
      <w:pPr>
        <w:pStyle w:val="a0"/>
        <w:rPr>
          <w:rtl/>
        </w:rPr>
      </w:pPr>
    </w:p>
    <w:p w14:paraId="0B8AD3C6" w14:textId="77777777" w:rsidR="00000000" w:rsidRDefault="00C43AED">
      <w:pPr>
        <w:pStyle w:val="a0"/>
        <w:rPr>
          <w:rFonts w:hint="cs"/>
          <w:rtl/>
        </w:rPr>
      </w:pPr>
      <w:r>
        <w:rPr>
          <w:rFonts w:hint="cs"/>
          <w:rtl/>
        </w:rPr>
        <w:t>אני השתתפתי בכל הישיבות, אתה מכיר אותי. יושבים כאן עוד שלושה חברי ועדת הכספים, אם אני אומר דבר לא מדויק, יתקנו אותי. לא מתקנים את זה במיליון, ב-5 מיליונים - במיליארדים.</w:t>
      </w:r>
      <w:r>
        <w:rPr>
          <w:rFonts w:hint="cs"/>
          <w:rtl/>
        </w:rPr>
        <w:t xml:space="preserve"> אתה אומר להם, מה שאתם מבקשים, זה תקציב אחר;</w:t>
      </w:r>
      <w:r>
        <w:rPr>
          <w:rtl/>
        </w:rPr>
        <w:t xml:space="preserve"> </w:t>
      </w:r>
      <w:r>
        <w:rPr>
          <w:rFonts w:hint="cs"/>
          <w:rtl/>
        </w:rPr>
        <w:t xml:space="preserve">זה לא לתקן את התקציב, זה תקציב אחר, זה לא מסתדר. הם אמרו: זאת בעיה שלכם. </w:t>
      </w:r>
    </w:p>
    <w:p w14:paraId="67EB1670" w14:textId="77777777" w:rsidR="00000000" w:rsidRDefault="00C43AED">
      <w:pPr>
        <w:pStyle w:val="a0"/>
        <w:ind w:firstLine="0"/>
        <w:rPr>
          <w:rFonts w:hint="cs"/>
          <w:rtl/>
        </w:rPr>
      </w:pPr>
    </w:p>
    <w:p w14:paraId="40C8B9C7" w14:textId="77777777" w:rsidR="00000000" w:rsidRDefault="00C43AED">
      <w:pPr>
        <w:pStyle w:val="a0"/>
        <w:rPr>
          <w:rFonts w:hint="cs"/>
          <w:rtl/>
        </w:rPr>
      </w:pPr>
      <w:r>
        <w:rPr>
          <w:rFonts w:hint="cs"/>
          <w:rtl/>
        </w:rPr>
        <w:t xml:space="preserve">חשבתי שזה רק בענייני  תקציב. אני בא למליאת הכנסת, וראש הממשלה, כשהוא כבר מתכבד ומופיע פה בנאומים, אומר: הממשלה אימצה את מפת הדרכים. אני </w:t>
      </w:r>
      <w:r>
        <w:rPr>
          <w:rFonts w:hint="cs"/>
          <w:rtl/>
        </w:rPr>
        <w:t xml:space="preserve">קורא לו קריאת ביניים, אדוני היושב-ראש, עדיין לא שמעתי חבר כנסת אחד מהקואליציה שעלה לדוכן ואמר: אני תומך במפת הדרכים. אחד. כל מי שעולה לדוכן מסביר למה במקרה הטוב מפת הדרכים היא טעות, במקרה הפחות טוב היא שקר, ובמקרה העיקרי היא אסון למדינה. </w:t>
      </w:r>
    </w:p>
    <w:p w14:paraId="6F8BE121" w14:textId="77777777" w:rsidR="00000000" w:rsidRDefault="00C43AED">
      <w:pPr>
        <w:pStyle w:val="a0"/>
        <w:rPr>
          <w:rFonts w:hint="cs"/>
          <w:rtl/>
        </w:rPr>
      </w:pPr>
    </w:p>
    <w:p w14:paraId="6448A706" w14:textId="77777777" w:rsidR="00000000" w:rsidRDefault="00C43AED">
      <w:pPr>
        <w:pStyle w:val="af1"/>
        <w:rPr>
          <w:rtl/>
        </w:rPr>
      </w:pPr>
      <w:r>
        <w:rPr>
          <w:rtl/>
        </w:rPr>
        <w:t xml:space="preserve">היו"ר יולי-יואל </w:t>
      </w:r>
      <w:r>
        <w:rPr>
          <w:rtl/>
        </w:rPr>
        <w:t>אדלשטיין:</w:t>
      </w:r>
    </w:p>
    <w:p w14:paraId="523C6AB8" w14:textId="77777777" w:rsidR="00000000" w:rsidRDefault="00C43AED">
      <w:pPr>
        <w:pStyle w:val="a0"/>
        <w:rPr>
          <w:rtl/>
        </w:rPr>
      </w:pPr>
    </w:p>
    <w:p w14:paraId="72D6F101" w14:textId="77777777" w:rsidR="00000000" w:rsidRDefault="00C43AED">
      <w:pPr>
        <w:pStyle w:val="a0"/>
        <w:rPr>
          <w:rFonts w:hint="cs"/>
          <w:rtl/>
        </w:rPr>
      </w:pPr>
      <w:r>
        <w:rPr>
          <w:rFonts w:hint="cs"/>
          <w:rtl/>
        </w:rPr>
        <w:t xml:space="preserve">מכיוון שביקשת שנתקן אותך </w:t>
      </w:r>
      <w:r>
        <w:rPr>
          <w:rFonts w:hint="eastAsia"/>
          <w:rtl/>
        </w:rPr>
        <w:t>–</w:t>
      </w:r>
      <w:r>
        <w:rPr>
          <w:rFonts w:hint="cs"/>
          <w:rtl/>
        </w:rPr>
        <w:t xml:space="preserve"> נמצא כאן חבר הכנסת מגלי והבה. אני ישבתי בראש הישיבה בזמן שהוא תמך במפת הדרכים. </w:t>
      </w:r>
    </w:p>
    <w:p w14:paraId="3AE89D3D" w14:textId="77777777" w:rsidR="00000000" w:rsidRDefault="00C43AED">
      <w:pPr>
        <w:pStyle w:val="a0"/>
        <w:rPr>
          <w:rFonts w:hint="cs"/>
          <w:rtl/>
        </w:rPr>
      </w:pPr>
    </w:p>
    <w:p w14:paraId="08E4F9F7" w14:textId="77777777" w:rsidR="00000000" w:rsidRDefault="00C43AED">
      <w:pPr>
        <w:pStyle w:val="-"/>
        <w:rPr>
          <w:rtl/>
        </w:rPr>
      </w:pPr>
      <w:bookmarkStart w:id="181" w:name="FS000001065T08_12_2003_18_22_46"/>
      <w:bookmarkEnd w:id="181"/>
      <w:r>
        <w:rPr>
          <w:rFonts w:hint="eastAsia"/>
          <w:rtl/>
        </w:rPr>
        <w:t>חיים</w:t>
      </w:r>
      <w:r>
        <w:rPr>
          <w:rtl/>
        </w:rPr>
        <w:t xml:space="preserve"> אורון (מרצ):</w:t>
      </w:r>
    </w:p>
    <w:p w14:paraId="5356332C" w14:textId="77777777" w:rsidR="00000000" w:rsidRDefault="00C43AED">
      <w:pPr>
        <w:pStyle w:val="a0"/>
        <w:rPr>
          <w:rFonts w:hint="cs"/>
          <w:rtl/>
        </w:rPr>
      </w:pPr>
    </w:p>
    <w:p w14:paraId="2CF612E6" w14:textId="77777777" w:rsidR="00000000" w:rsidRDefault="00C43AED">
      <w:pPr>
        <w:pStyle w:val="a0"/>
        <w:rPr>
          <w:rFonts w:hint="cs"/>
          <w:rtl/>
        </w:rPr>
      </w:pPr>
      <w:r>
        <w:rPr>
          <w:rFonts w:hint="cs"/>
          <w:rtl/>
        </w:rPr>
        <w:t>אני חוזר בי. אבל מה שאמרת רק מאשר את הכלל. אם רק חבר כנסת אחד תמך, נאמר שניים, ונאמר שלושה, ונאמר ארבעה, ונאמר חמישה -</w:t>
      </w:r>
      <w:r>
        <w:rPr>
          <w:rFonts w:hint="cs"/>
          <w:rtl/>
        </w:rPr>
        <w:t xml:space="preserve"> - -</w:t>
      </w:r>
    </w:p>
    <w:p w14:paraId="773FDB51" w14:textId="77777777" w:rsidR="00000000" w:rsidRDefault="00C43AED">
      <w:pPr>
        <w:pStyle w:val="a0"/>
        <w:rPr>
          <w:rFonts w:hint="cs"/>
          <w:rtl/>
        </w:rPr>
      </w:pPr>
    </w:p>
    <w:p w14:paraId="67CDA37E" w14:textId="77777777" w:rsidR="00000000" w:rsidRDefault="00C43AED">
      <w:pPr>
        <w:pStyle w:val="af0"/>
        <w:rPr>
          <w:rtl/>
        </w:rPr>
      </w:pPr>
      <w:r>
        <w:rPr>
          <w:rFonts w:hint="eastAsia"/>
          <w:rtl/>
        </w:rPr>
        <w:t>עסאם</w:t>
      </w:r>
      <w:r>
        <w:rPr>
          <w:rtl/>
        </w:rPr>
        <w:t xml:space="preserve"> מח'ול (חד"ש-תע"ל):</w:t>
      </w:r>
    </w:p>
    <w:p w14:paraId="5705F65C" w14:textId="77777777" w:rsidR="00000000" w:rsidRDefault="00C43AED">
      <w:pPr>
        <w:pStyle w:val="a0"/>
        <w:rPr>
          <w:rFonts w:hint="cs"/>
          <w:rtl/>
        </w:rPr>
      </w:pPr>
    </w:p>
    <w:p w14:paraId="1AC8FC3E" w14:textId="77777777" w:rsidR="00000000" w:rsidRDefault="00C43AED">
      <w:pPr>
        <w:pStyle w:val="a0"/>
        <w:rPr>
          <w:rFonts w:hint="cs"/>
          <w:rtl/>
        </w:rPr>
      </w:pPr>
      <w:r>
        <w:rPr>
          <w:rFonts w:hint="cs"/>
          <w:rtl/>
        </w:rPr>
        <w:t xml:space="preserve">אז יש חבר כנסת אחד. </w:t>
      </w:r>
    </w:p>
    <w:p w14:paraId="2B81A1AE" w14:textId="77777777" w:rsidR="00000000" w:rsidRDefault="00C43AED">
      <w:pPr>
        <w:pStyle w:val="a0"/>
        <w:rPr>
          <w:rFonts w:hint="cs"/>
          <w:rtl/>
        </w:rPr>
      </w:pPr>
    </w:p>
    <w:p w14:paraId="27244ACF" w14:textId="77777777" w:rsidR="00000000" w:rsidRDefault="00C43AED">
      <w:pPr>
        <w:pStyle w:val="-"/>
        <w:rPr>
          <w:rtl/>
        </w:rPr>
      </w:pPr>
      <w:bookmarkStart w:id="182" w:name="FS000001065T08_12_2003_18_24_24C"/>
      <w:bookmarkEnd w:id="182"/>
      <w:r>
        <w:rPr>
          <w:rtl/>
        </w:rPr>
        <w:t>חיים אורון (מרצ):</w:t>
      </w:r>
    </w:p>
    <w:p w14:paraId="36569C53" w14:textId="77777777" w:rsidR="00000000" w:rsidRDefault="00C43AED">
      <w:pPr>
        <w:pStyle w:val="a0"/>
        <w:rPr>
          <w:rtl/>
        </w:rPr>
      </w:pPr>
    </w:p>
    <w:p w14:paraId="33B7EDAD" w14:textId="77777777" w:rsidR="00000000" w:rsidRDefault="00C43AED">
      <w:pPr>
        <w:pStyle w:val="a0"/>
        <w:rPr>
          <w:rFonts w:hint="cs"/>
          <w:rtl/>
        </w:rPr>
      </w:pPr>
      <w:r>
        <w:rPr>
          <w:rFonts w:hint="cs"/>
          <w:rtl/>
        </w:rPr>
        <w:t xml:space="preserve">אז יש חבר כנסת אחד. חשבתי שהעניין נגמר בזה. עכשיו גם לכל אחד מהשרים יש עמדה. האמן לי, אדוני היושב-ראש, אני פותח את דלתות המועדון כפתחו של אולם, שיבוא אולמרט, שיבוא שטרית ושיבואו כולם. </w:t>
      </w:r>
      <w:r>
        <w:rPr>
          <w:rFonts w:hint="cs"/>
          <w:rtl/>
        </w:rPr>
        <w:t xml:space="preserve">בכל זאת, אני שואל: מה עם הממשלה, מה עמדתה? הרי בין מה שאמר אהוד אולמרט לבין מה שאומר ראש הממשלה, לא מר ליברמן, איך אמרו פעם </w:t>
      </w:r>
      <w:r>
        <w:rPr>
          <w:rFonts w:hint="eastAsia"/>
          <w:rtl/>
        </w:rPr>
        <w:t>–</w:t>
      </w:r>
      <w:r>
        <w:rPr>
          <w:rFonts w:hint="cs"/>
          <w:rtl/>
        </w:rPr>
        <w:t xml:space="preserve"> אפשר להעביר במרחק הזה ארמיה רוסית. לא אחת, עשר. זה לא מתחבר אחד עם השני. </w:t>
      </w:r>
    </w:p>
    <w:p w14:paraId="3225D14D" w14:textId="77777777" w:rsidR="00000000" w:rsidRDefault="00C43AED">
      <w:pPr>
        <w:pStyle w:val="a0"/>
        <w:rPr>
          <w:rFonts w:hint="cs"/>
          <w:rtl/>
        </w:rPr>
      </w:pPr>
    </w:p>
    <w:p w14:paraId="6FDB4D70" w14:textId="77777777" w:rsidR="00000000" w:rsidRDefault="00C43AED">
      <w:pPr>
        <w:pStyle w:val="a0"/>
        <w:rPr>
          <w:rFonts w:hint="cs"/>
          <w:rtl/>
        </w:rPr>
      </w:pPr>
      <w:r>
        <w:rPr>
          <w:rFonts w:hint="cs"/>
          <w:rtl/>
        </w:rPr>
        <w:t>חברי שינוי כבר אינם פה, אבל הם היו אומרים לי, מה אתה רו</w:t>
      </w:r>
      <w:r>
        <w:rPr>
          <w:rFonts w:hint="cs"/>
          <w:rtl/>
        </w:rPr>
        <w:t xml:space="preserve">צה, היה רוב בעם. כל הכבוד לרוב בעם, אני מכבד את הרוב בעם, וכאשר יהיה רוב הוא יבצע דברים. אבל, אלוהים אדירים, לאן אתם מוליכים את כל הסיפור הזה? לא בנושא הכלכלי, לא בנושא החברתי, לא בכנסת, תגידו, לאן זה הולך? מהי המדיניות? </w:t>
      </w:r>
    </w:p>
    <w:p w14:paraId="4B36B30E" w14:textId="77777777" w:rsidR="00000000" w:rsidRDefault="00C43AED">
      <w:pPr>
        <w:pStyle w:val="a0"/>
        <w:rPr>
          <w:rFonts w:hint="cs"/>
          <w:rtl/>
        </w:rPr>
      </w:pPr>
    </w:p>
    <w:p w14:paraId="0C7FF32F" w14:textId="77777777" w:rsidR="00000000" w:rsidRDefault="00C43AED">
      <w:pPr>
        <w:pStyle w:val="a0"/>
        <w:rPr>
          <w:rFonts w:hint="cs"/>
          <w:rtl/>
        </w:rPr>
      </w:pPr>
      <w:r>
        <w:rPr>
          <w:rFonts w:hint="cs"/>
          <w:rtl/>
        </w:rPr>
        <w:t>אני לא מקבל את ההנחה שאין מדיניות</w:t>
      </w:r>
      <w:r>
        <w:rPr>
          <w:rFonts w:hint="cs"/>
          <w:rtl/>
        </w:rPr>
        <w:t xml:space="preserve">. יש מדיניות </w:t>
      </w:r>
      <w:r>
        <w:rPr>
          <w:rFonts w:hint="eastAsia"/>
          <w:rtl/>
        </w:rPr>
        <w:t>–</w:t>
      </w:r>
      <w:r>
        <w:rPr>
          <w:rFonts w:hint="cs"/>
          <w:rtl/>
        </w:rPr>
        <w:t xml:space="preserve"> שר האוצר מפעיל מדיניות מאוד  ברורה, רוב שרי הממשלה שאני שומע בישיבות ארוכות וממושכות מדברים נגד המדיניות הזאת. ראש הממשלה מפעיל מדיניות מאוד ברורה, שעיקרה שב ואל תעשה. אל תעשו גלים, תנו לזמן לעבור, רק שלא יהיה יותר מדי להחליט. אני לא רוצה גד</w:t>
      </w:r>
      <w:r>
        <w:rPr>
          <w:rFonts w:hint="cs"/>
          <w:rtl/>
        </w:rPr>
        <w:t xml:space="preserve">ר </w:t>
      </w:r>
      <w:r>
        <w:rPr>
          <w:rtl/>
        </w:rPr>
        <w:t>–</w:t>
      </w:r>
      <w:r>
        <w:rPr>
          <w:rFonts w:hint="cs"/>
          <w:rtl/>
        </w:rPr>
        <w:t xml:space="preserve"> בסוף יש גדר, ועוד איזה גדר, הגדר הכי ארוכה על הגלובוס, שמקיפה את כל השטחים. </w:t>
      </w:r>
    </w:p>
    <w:p w14:paraId="23A11669" w14:textId="77777777" w:rsidR="00000000" w:rsidRDefault="00C43AED">
      <w:pPr>
        <w:pStyle w:val="a0"/>
        <w:rPr>
          <w:rFonts w:hint="cs"/>
          <w:rtl/>
        </w:rPr>
      </w:pPr>
    </w:p>
    <w:p w14:paraId="75E586CB" w14:textId="77777777" w:rsidR="00000000" w:rsidRDefault="00C43AED">
      <w:pPr>
        <w:pStyle w:val="a0"/>
        <w:rPr>
          <w:rFonts w:hint="cs"/>
          <w:rtl/>
        </w:rPr>
      </w:pPr>
      <w:r>
        <w:rPr>
          <w:rFonts w:hint="cs"/>
          <w:rtl/>
        </w:rPr>
        <w:t>אדוני היושב-ראש, חברי הכנסת, איך אומרת הסבתא היהודייה? אני לא רוצה לקלקל את זה ביידיש המקולקלת שלי, אז אני לא רוצה לומר את זה ביידיש. זה לא יוצא לי טוב. אם זה לא היה התינוק ש</w:t>
      </w:r>
      <w:r>
        <w:rPr>
          <w:rFonts w:hint="cs"/>
          <w:rtl/>
        </w:rPr>
        <w:t>לנו - - -</w:t>
      </w:r>
    </w:p>
    <w:p w14:paraId="017112FC" w14:textId="77777777" w:rsidR="00000000" w:rsidRDefault="00C43AED">
      <w:pPr>
        <w:pStyle w:val="a0"/>
        <w:rPr>
          <w:rFonts w:hint="cs"/>
          <w:rtl/>
        </w:rPr>
      </w:pPr>
    </w:p>
    <w:p w14:paraId="69F1FD20" w14:textId="77777777" w:rsidR="00000000" w:rsidRDefault="00C43AED">
      <w:pPr>
        <w:pStyle w:val="af0"/>
        <w:rPr>
          <w:rtl/>
        </w:rPr>
      </w:pPr>
      <w:r>
        <w:rPr>
          <w:rFonts w:hint="eastAsia"/>
          <w:rtl/>
        </w:rPr>
        <w:t>יעקב</w:t>
      </w:r>
      <w:r>
        <w:rPr>
          <w:rtl/>
        </w:rPr>
        <w:t xml:space="preserve"> ליצמן (יהדות התורה):</w:t>
      </w:r>
    </w:p>
    <w:p w14:paraId="03889B95" w14:textId="77777777" w:rsidR="00000000" w:rsidRDefault="00C43AED">
      <w:pPr>
        <w:pStyle w:val="a0"/>
        <w:rPr>
          <w:rFonts w:hint="cs"/>
          <w:rtl/>
        </w:rPr>
      </w:pPr>
    </w:p>
    <w:p w14:paraId="2AC551BC" w14:textId="77777777" w:rsidR="00000000" w:rsidRDefault="00C43AED">
      <w:pPr>
        <w:pStyle w:val="a0"/>
        <w:rPr>
          <w:rFonts w:hint="cs"/>
          <w:rtl/>
        </w:rPr>
      </w:pPr>
      <w:r>
        <w:rPr>
          <w:rFonts w:hint="cs"/>
          <w:rtl/>
        </w:rPr>
        <w:t xml:space="preserve">אם הנער לא היה שלי. </w:t>
      </w:r>
    </w:p>
    <w:p w14:paraId="6EDD7262" w14:textId="77777777" w:rsidR="00000000" w:rsidRDefault="00C43AED">
      <w:pPr>
        <w:pStyle w:val="a0"/>
        <w:rPr>
          <w:rFonts w:hint="cs"/>
          <w:rtl/>
        </w:rPr>
      </w:pPr>
    </w:p>
    <w:p w14:paraId="407A18AE" w14:textId="77777777" w:rsidR="00000000" w:rsidRDefault="00C43AED">
      <w:pPr>
        <w:pStyle w:val="-"/>
        <w:rPr>
          <w:rtl/>
        </w:rPr>
      </w:pPr>
      <w:bookmarkStart w:id="183" w:name="FS000001065T08_12_2003_18_32_08C"/>
      <w:bookmarkEnd w:id="183"/>
      <w:r>
        <w:rPr>
          <w:rtl/>
        </w:rPr>
        <w:t>חיים אורון (מרצ):</w:t>
      </w:r>
    </w:p>
    <w:p w14:paraId="2711A773" w14:textId="77777777" w:rsidR="00000000" w:rsidRDefault="00C43AED">
      <w:pPr>
        <w:pStyle w:val="a0"/>
        <w:rPr>
          <w:rtl/>
        </w:rPr>
      </w:pPr>
    </w:p>
    <w:p w14:paraId="6B51B141" w14:textId="77777777" w:rsidR="00000000" w:rsidRDefault="00C43AED">
      <w:pPr>
        <w:pStyle w:val="a0"/>
        <w:rPr>
          <w:rFonts w:hint="cs"/>
          <w:rtl/>
        </w:rPr>
      </w:pPr>
      <w:r>
        <w:rPr>
          <w:rFonts w:hint="cs"/>
          <w:rtl/>
        </w:rPr>
        <w:t xml:space="preserve">אני לא רוצה לקלקל את זה בקצת היידיש שלי. אני אומר: אם הילד הזה לא היה שלנו, אולי זה היה נושא לבדיחות. אבל האמן לי, אדוני היושב-ראש, כך בדיוק נראה הנער שלנו, ואתם אחראים לכך. </w:t>
      </w:r>
    </w:p>
    <w:p w14:paraId="3809F995" w14:textId="77777777" w:rsidR="00000000" w:rsidRDefault="00C43AED">
      <w:pPr>
        <w:pStyle w:val="a0"/>
        <w:rPr>
          <w:rFonts w:hint="cs"/>
          <w:rtl/>
        </w:rPr>
      </w:pPr>
    </w:p>
    <w:p w14:paraId="71B8A36A" w14:textId="77777777" w:rsidR="00000000" w:rsidRDefault="00C43AED">
      <w:pPr>
        <w:pStyle w:val="af1"/>
        <w:rPr>
          <w:rtl/>
        </w:rPr>
      </w:pPr>
      <w:r>
        <w:rPr>
          <w:rtl/>
        </w:rPr>
        <w:t>ה</w:t>
      </w:r>
      <w:r>
        <w:rPr>
          <w:rtl/>
        </w:rPr>
        <w:t>יו"ר יולי-יואל אדלשטיין:</w:t>
      </w:r>
    </w:p>
    <w:p w14:paraId="536214FD" w14:textId="77777777" w:rsidR="00000000" w:rsidRDefault="00C43AED">
      <w:pPr>
        <w:pStyle w:val="a0"/>
        <w:rPr>
          <w:rtl/>
        </w:rPr>
      </w:pPr>
    </w:p>
    <w:p w14:paraId="74CC14EF" w14:textId="77777777" w:rsidR="00000000" w:rsidRDefault="00C43AED">
      <w:pPr>
        <w:pStyle w:val="a0"/>
        <w:rPr>
          <w:rFonts w:hint="cs"/>
          <w:rtl/>
        </w:rPr>
      </w:pPr>
      <w:r>
        <w:rPr>
          <w:rFonts w:hint="cs"/>
          <w:rtl/>
        </w:rPr>
        <w:t xml:space="preserve">תודה רבה לחבר הכנסת חיים אורון. חברת הכנסת גילה פינקלשטיין. לאחר מכן </w:t>
      </w:r>
      <w:r>
        <w:rPr>
          <w:rtl/>
        </w:rPr>
        <w:t>–</w:t>
      </w:r>
      <w:r>
        <w:rPr>
          <w:rFonts w:hint="cs"/>
          <w:rtl/>
        </w:rPr>
        <w:t xml:space="preserve"> חבר הכנסת יעקב ליצמן. לאחר מכן </w:t>
      </w:r>
      <w:r>
        <w:rPr>
          <w:rtl/>
        </w:rPr>
        <w:t>–</w:t>
      </w:r>
      <w:r>
        <w:rPr>
          <w:rFonts w:hint="cs"/>
          <w:rtl/>
        </w:rPr>
        <w:t xml:space="preserve"> חבר הכנסת אליעזר כהן. בבקשה, גברתי, עד חמש דקות לרשותך.</w:t>
      </w:r>
    </w:p>
    <w:p w14:paraId="544C0BA9" w14:textId="77777777" w:rsidR="00000000" w:rsidRDefault="00C43AED">
      <w:pPr>
        <w:pStyle w:val="a0"/>
        <w:rPr>
          <w:rFonts w:hint="cs"/>
          <w:rtl/>
        </w:rPr>
      </w:pPr>
    </w:p>
    <w:p w14:paraId="04682F89" w14:textId="77777777" w:rsidR="00000000" w:rsidRDefault="00C43AED">
      <w:pPr>
        <w:pStyle w:val="af0"/>
        <w:rPr>
          <w:rtl/>
        </w:rPr>
      </w:pPr>
      <w:r>
        <w:rPr>
          <w:rFonts w:hint="eastAsia"/>
          <w:rtl/>
        </w:rPr>
        <w:t>חיים</w:t>
      </w:r>
      <w:r>
        <w:rPr>
          <w:rtl/>
        </w:rPr>
        <w:t xml:space="preserve"> אורון (מרצ):</w:t>
      </w:r>
    </w:p>
    <w:p w14:paraId="2BF445C8" w14:textId="77777777" w:rsidR="00000000" w:rsidRDefault="00C43AED">
      <w:pPr>
        <w:pStyle w:val="a0"/>
        <w:rPr>
          <w:rFonts w:hint="cs"/>
          <w:rtl/>
        </w:rPr>
      </w:pPr>
    </w:p>
    <w:p w14:paraId="5525C72C" w14:textId="77777777" w:rsidR="00000000" w:rsidRDefault="00C43AED">
      <w:pPr>
        <w:pStyle w:val="a0"/>
        <w:rPr>
          <w:rFonts w:hint="cs"/>
          <w:rtl/>
        </w:rPr>
      </w:pPr>
      <w:r>
        <w:rPr>
          <w:rFonts w:hint="cs"/>
          <w:rtl/>
        </w:rPr>
        <w:t>היא תתמוך במפת הדרכים.</w:t>
      </w:r>
    </w:p>
    <w:p w14:paraId="2556C1B2" w14:textId="77777777" w:rsidR="00000000" w:rsidRDefault="00C43AED">
      <w:pPr>
        <w:pStyle w:val="a0"/>
        <w:rPr>
          <w:rFonts w:hint="cs"/>
          <w:rtl/>
        </w:rPr>
      </w:pPr>
    </w:p>
    <w:p w14:paraId="0C5193EC" w14:textId="77777777" w:rsidR="00000000" w:rsidRDefault="00C43AED">
      <w:pPr>
        <w:pStyle w:val="a"/>
        <w:rPr>
          <w:rtl/>
        </w:rPr>
      </w:pPr>
      <w:bookmarkStart w:id="184" w:name="FS000001059T08_12_2003_18_33_40"/>
      <w:bookmarkStart w:id="185" w:name="_Toc58767017"/>
      <w:bookmarkEnd w:id="184"/>
      <w:r>
        <w:rPr>
          <w:rFonts w:hint="eastAsia"/>
          <w:rtl/>
        </w:rPr>
        <w:t>גילה</w:t>
      </w:r>
      <w:r>
        <w:rPr>
          <w:rtl/>
        </w:rPr>
        <w:t xml:space="preserve"> פינקלשטיין (מפד"ל):</w:t>
      </w:r>
      <w:bookmarkEnd w:id="185"/>
    </w:p>
    <w:p w14:paraId="30A47870" w14:textId="77777777" w:rsidR="00000000" w:rsidRDefault="00C43AED">
      <w:pPr>
        <w:pStyle w:val="a0"/>
        <w:rPr>
          <w:rFonts w:hint="cs"/>
          <w:rtl/>
        </w:rPr>
      </w:pPr>
    </w:p>
    <w:p w14:paraId="30AD20E7" w14:textId="77777777" w:rsidR="00000000" w:rsidRDefault="00C43AED">
      <w:pPr>
        <w:pStyle w:val="a0"/>
        <w:rPr>
          <w:rFonts w:hint="cs"/>
          <w:rtl/>
        </w:rPr>
      </w:pPr>
      <w:r>
        <w:rPr>
          <w:rFonts w:hint="cs"/>
          <w:rtl/>
        </w:rPr>
        <w:t>אדוני היושב-ראש, כבוד השר, כנסת נכבדה, השבוע התבשרנו על יוזמה מדינית שלא ברור אם יצאה מבית-מדרשו של ראש הממשלה, אבל על כל פנים יצאה מפיו של ממלא-מקומו, שהוא, על-פי הסברה הרווחת, גם מהטוענים לכתר ההנהגה. ייתכן שניאלץ כולנו להתאזר בסבלנות, להמתין ולראות אם ר</w:t>
      </w:r>
      <w:r>
        <w:rPr>
          <w:rFonts w:hint="cs"/>
          <w:rtl/>
        </w:rPr>
        <w:t>אש הממשלה מר שרון אומנם מצדד בעמדתו של מר אולמרט, אבל כך או כך, קשה להימנע מלהתייחס לדברים.</w:t>
      </w:r>
    </w:p>
    <w:p w14:paraId="7CD40AF1" w14:textId="77777777" w:rsidR="00000000" w:rsidRDefault="00C43AED">
      <w:pPr>
        <w:pStyle w:val="a0"/>
        <w:rPr>
          <w:rFonts w:hint="cs"/>
          <w:rtl/>
        </w:rPr>
      </w:pPr>
    </w:p>
    <w:p w14:paraId="6DB4B543" w14:textId="77777777" w:rsidR="00000000" w:rsidRDefault="00C43AED">
      <w:pPr>
        <w:pStyle w:val="a0"/>
        <w:rPr>
          <w:rFonts w:hint="cs"/>
          <w:rtl/>
        </w:rPr>
      </w:pPr>
      <w:r>
        <w:rPr>
          <w:rFonts w:hint="cs"/>
          <w:rtl/>
        </w:rPr>
        <w:t>לפי מה שנראה כמשנתו החדשה, שספק אם הגה אותה לאחרונה או רק בחר להצהיר עליה כעת, ממלא-מקום ראש הממשלה סבור כי יש לפנות חלקים מיהודה, שומרון וחבל-עזה, וכן חלקים ממזרח</w:t>
      </w:r>
      <w:r>
        <w:rPr>
          <w:rFonts w:hint="cs"/>
          <w:rtl/>
        </w:rPr>
        <w:t>-ירושלים. למעשה הוא מסכים בכך לחלוקת ישראל לשתי מדינות, שהגבול ביניהן לא ייקבע על-פי הדמוגרפיה. על-פי הצעתו, הגבול יסורטט כך ש-80% מתושבי ישראל יהיו יהודים ו-20% ערבים. המספרים האלה קרובים מאוד להרכב האוכלוסייה בישראל היום, ללא שטחי יהודה ושומרון. מבחינת ה</w:t>
      </w:r>
      <w:r>
        <w:rPr>
          <w:rFonts w:hint="cs"/>
          <w:rtl/>
        </w:rPr>
        <w:t xml:space="preserve">גבול, מתברר שהוא קרוב מאוד לזה של "הקו הירוק". </w:t>
      </w:r>
    </w:p>
    <w:p w14:paraId="489AB2F7" w14:textId="77777777" w:rsidR="00000000" w:rsidRDefault="00C43AED">
      <w:pPr>
        <w:pStyle w:val="a0"/>
        <w:rPr>
          <w:rFonts w:hint="cs"/>
          <w:rtl/>
        </w:rPr>
      </w:pPr>
    </w:p>
    <w:p w14:paraId="71D08FA9" w14:textId="77777777" w:rsidR="00000000" w:rsidRDefault="00C43AED">
      <w:pPr>
        <w:pStyle w:val="a0"/>
        <w:rPr>
          <w:rFonts w:hint="cs"/>
          <w:rtl/>
        </w:rPr>
      </w:pPr>
      <w:r>
        <w:rPr>
          <w:rFonts w:hint="cs"/>
          <w:rtl/>
        </w:rPr>
        <w:t xml:space="preserve">ראשית, עלי להזכיר כי מבחינת חלוקת ירושלים כבר הצהיר מר אולמרט בעבר על תמיכתו באהוד השני, ראש הממשלה דאז אהוד ברק, והבעת התמיכה בו, שנראתה אז תמוהה, אולי מובנת היום יותר, שכן ממילא הזדהה אולמרט, אז ראש העיר, </w:t>
      </w:r>
      <w:r>
        <w:rPr>
          <w:rFonts w:hint="cs"/>
          <w:rtl/>
        </w:rPr>
        <w:t>עם חלוקתה של הבירה, ירושלים.</w:t>
      </w:r>
    </w:p>
    <w:p w14:paraId="69242FBE" w14:textId="77777777" w:rsidR="00000000" w:rsidRDefault="00C43AED">
      <w:pPr>
        <w:pStyle w:val="a0"/>
        <w:rPr>
          <w:rFonts w:hint="cs"/>
          <w:rtl/>
        </w:rPr>
      </w:pPr>
    </w:p>
    <w:p w14:paraId="2C4874DA" w14:textId="77777777" w:rsidR="00000000" w:rsidRDefault="00C43AED">
      <w:pPr>
        <w:pStyle w:val="a0"/>
        <w:rPr>
          <w:rFonts w:hint="cs"/>
          <w:rtl/>
        </w:rPr>
      </w:pPr>
      <w:r>
        <w:rPr>
          <w:rFonts w:hint="cs"/>
          <w:rtl/>
        </w:rPr>
        <w:t>נוסף על כך, הוא שואף לפינוי התנחלויות, למעט גושים גדולים, ולכך שישראל תצא משכונות ערביות בשטח השיפוט של ירושלים, וכל זה בצעד חד-צדדי וללא כל תמורה. קשה להבין את ההיגיון של השר, שאנו באמת מוקירים את פועלו הרב הן בירושלים הן בתפ</w:t>
      </w:r>
      <w:r>
        <w:rPr>
          <w:rFonts w:hint="cs"/>
          <w:rtl/>
        </w:rPr>
        <w:t>קידיו בממשלה, כיצד הוא מעלה בדעתו שנקיים מהלך כה חד-צדדי בלא שייגרם נזק לישראל? הרי הוא הלך על הפתרון הקל ביותר: תמיד יש פתרון להרים ידיים, לוותר ולהפסיק לשבור את הראש, אבל אין פותרים בכך את הבעיות, אלא מסתלקים מאחיזה בארץ אפילו בלי להעלות תביעה כלשהי.</w:t>
      </w:r>
    </w:p>
    <w:p w14:paraId="72B78717" w14:textId="77777777" w:rsidR="00000000" w:rsidRDefault="00C43AED">
      <w:pPr>
        <w:pStyle w:val="a0"/>
        <w:rPr>
          <w:rFonts w:hint="cs"/>
          <w:rtl/>
        </w:rPr>
      </w:pPr>
    </w:p>
    <w:p w14:paraId="05C66A88" w14:textId="77777777" w:rsidR="00000000" w:rsidRDefault="00C43AED">
      <w:pPr>
        <w:pStyle w:val="a0"/>
        <w:rPr>
          <w:rFonts w:hint="cs"/>
          <w:rtl/>
        </w:rPr>
      </w:pPr>
      <w:r>
        <w:rPr>
          <w:rFonts w:hint="cs"/>
          <w:rtl/>
        </w:rPr>
        <w:t>ני</w:t>
      </w:r>
      <w:r>
        <w:rPr>
          <w:rFonts w:hint="cs"/>
          <w:rtl/>
        </w:rPr>
        <w:t xml:space="preserve">תן בהחלט להסכים עם דבריו, כי "אנחנו מתקרבים לרגע שבו תידרש מישראל הכרעה אסטרטגית". אבל הכרעה כזאת צריכה לשלוח מסר ברור ולא מגמגם אל אויבינו מקרוב ומרחוק </w:t>
      </w:r>
      <w:r>
        <w:rPr>
          <w:rFonts w:hint="eastAsia"/>
          <w:rtl/>
        </w:rPr>
        <w:t>–</w:t>
      </w:r>
      <w:r>
        <w:rPr>
          <w:rFonts w:hint="cs"/>
          <w:rtl/>
        </w:rPr>
        <w:t xml:space="preserve"> מעשי הטרור הנבזיים שלכם אינם מחלישים אותנו ואינם גורמים לנו להסס ולהתקפל, אדרבה, הדרך שלנו ברורה, ובא</w:t>
      </w:r>
      <w:r>
        <w:rPr>
          <w:rFonts w:hint="cs"/>
          <w:rtl/>
        </w:rPr>
        <w:t>מונה שלנו ננצח.</w:t>
      </w:r>
    </w:p>
    <w:p w14:paraId="27F1898C" w14:textId="77777777" w:rsidR="00000000" w:rsidRDefault="00C43AED">
      <w:pPr>
        <w:pStyle w:val="a0"/>
        <w:rPr>
          <w:rFonts w:hint="cs"/>
          <w:rtl/>
        </w:rPr>
      </w:pPr>
    </w:p>
    <w:p w14:paraId="783684CA" w14:textId="77777777" w:rsidR="00000000" w:rsidRDefault="00C43AED">
      <w:pPr>
        <w:pStyle w:val="a0"/>
        <w:rPr>
          <w:rFonts w:hint="cs"/>
          <w:rtl/>
        </w:rPr>
      </w:pPr>
      <w:r>
        <w:rPr>
          <w:rFonts w:hint="cs"/>
          <w:rtl/>
        </w:rPr>
        <w:t xml:space="preserve">אני מקווה, ככל חברי סיעתי, כי הרעיונות שמעלה אולמרט הם בגדר הרהורים בלבד. אומנם יש בהם בין השיטין גם גרעינים של אמת, אולם מהלך כזה איננו ישים כרגע </w:t>
      </w:r>
      <w:r>
        <w:rPr>
          <w:rFonts w:hint="eastAsia"/>
          <w:rtl/>
        </w:rPr>
        <w:t>–</w:t>
      </w:r>
      <w:r>
        <w:rPr>
          <w:rFonts w:hint="cs"/>
          <w:rtl/>
        </w:rPr>
        <w:t xml:space="preserve"> ואני סמוכה ובטוחה שראש הממשלה מבין זאת היטב, כי שעה שאנו מצויים במלחמה אין מקום לוויתורים,</w:t>
      </w:r>
      <w:r>
        <w:rPr>
          <w:rFonts w:hint="cs"/>
          <w:rtl/>
        </w:rPr>
        <w:t xml:space="preserve"> אין מקום לנסיגות.</w:t>
      </w:r>
    </w:p>
    <w:p w14:paraId="5E913DC8" w14:textId="77777777" w:rsidR="00000000" w:rsidRDefault="00C43AED">
      <w:pPr>
        <w:pStyle w:val="a0"/>
        <w:rPr>
          <w:rFonts w:hint="cs"/>
          <w:rtl/>
        </w:rPr>
      </w:pPr>
    </w:p>
    <w:p w14:paraId="04FBFA00" w14:textId="77777777" w:rsidR="00000000" w:rsidRDefault="00C43AED">
      <w:pPr>
        <w:pStyle w:val="a0"/>
        <w:rPr>
          <w:rFonts w:hint="cs"/>
          <w:rtl/>
        </w:rPr>
      </w:pPr>
      <w:r>
        <w:rPr>
          <w:rFonts w:hint="cs"/>
          <w:rtl/>
        </w:rPr>
        <w:t xml:space="preserve">אשר למדיניותה הכלכלית-החברתית של הממשלה </w:t>
      </w:r>
      <w:r>
        <w:rPr>
          <w:rFonts w:hint="eastAsia"/>
          <w:rtl/>
        </w:rPr>
        <w:t>–</w:t>
      </w:r>
      <w:r>
        <w:rPr>
          <w:rFonts w:hint="cs"/>
          <w:rtl/>
        </w:rPr>
        <w:t xml:space="preserve"> בתוך עמי אני יושבת, ואני מקבלת אין-ספור פניות, מכל שכבות הציבור, על המצוקה הקיימת, ואני מודעת היטב לתחושות ולמצב. רק בשבוע שעבר קראנו על מספרן הרב של משפחות הנתמכות בעמותות המחלקות מזון, ועל כך </w:t>
      </w:r>
      <w:r>
        <w:rPr>
          <w:rFonts w:hint="cs"/>
          <w:rtl/>
        </w:rPr>
        <w:t xml:space="preserve">שגדל בהן מאוד מספרם של הצעירים ובני המעמד הבינוני. אולם חשוב להזכיר כי לא הכול בידינו. הטרור שהכה בנו ונפילת ההיי-טק בשנים האחרונות האיצו תהליכים של העדר השקעות ותיירות, וכך רבים מצאו את עצמם מפוטרים, עצמאים רבים נאלצו לסגור עסקים, ובד בבד עם האבטלה העמיק </w:t>
      </w:r>
      <w:r>
        <w:rPr>
          <w:rFonts w:hint="cs"/>
          <w:rtl/>
        </w:rPr>
        <w:t>המיתון והכנסות המדינה הצטמצמו.</w:t>
      </w:r>
    </w:p>
    <w:p w14:paraId="51B28B65" w14:textId="77777777" w:rsidR="00000000" w:rsidRDefault="00C43AED">
      <w:pPr>
        <w:pStyle w:val="a0"/>
        <w:rPr>
          <w:rFonts w:hint="cs"/>
          <w:rtl/>
        </w:rPr>
      </w:pPr>
    </w:p>
    <w:p w14:paraId="499A80C6" w14:textId="77777777" w:rsidR="00000000" w:rsidRDefault="00C43AED">
      <w:pPr>
        <w:pStyle w:val="a0"/>
        <w:rPr>
          <w:rFonts w:hint="cs"/>
          <w:rtl/>
        </w:rPr>
      </w:pPr>
      <w:r>
        <w:rPr>
          <w:rFonts w:hint="cs"/>
          <w:rtl/>
        </w:rPr>
        <w:t>כל אלה מאלצים את מקבלי ההחלטות לבחור לעתים בדרך הלא-קלה של מהלכים לייעול, כמו המהלך שנעשה ברשויות המקומיות, הגם שבמקומות ספורים. מול הגזירות המאוד לא סימפתיות לקיצוץ בתמיכות חשובות כמו בטיפולי פוריות, שאני כמובן מתנגדת להן ב</w:t>
      </w:r>
      <w:r>
        <w:rPr>
          <w:rFonts w:hint="cs"/>
          <w:rtl/>
        </w:rPr>
        <w:t xml:space="preserve">חריפות ומקווה כי העוול יתוקן, התבשרנו על פיטורי 200 מעובדי "מקורות" בהסכמה עם ועד העובדים. אם אנו רוצים לראות עוד אורות בקצה המנהרה </w:t>
      </w:r>
      <w:r>
        <w:rPr>
          <w:rFonts w:hint="eastAsia"/>
          <w:rtl/>
        </w:rPr>
        <w:t>–</w:t>
      </w:r>
      <w:r>
        <w:rPr>
          <w:rFonts w:hint="cs"/>
          <w:rtl/>
        </w:rPr>
        <w:t xml:space="preserve"> היום מתפרסם כי כ-1,000 עובדים חדשים נקלטו בענף התחבורה הציבורית מאז החלה הרפורמה בענף ונכנסו מפעילים חדשים, והדבר בהחלט מע</w:t>
      </w:r>
      <w:r>
        <w:rPr>
          <w:rFonts w:hint="cs"/>
          <w:rtl/>
        </w:rPr>
        <w:t xml:space="preserve">ודד ומשמח. על אלו אפשר להוסיף את האופטימיות ששידרו משתתפי הכנס הכלכלי האחרון, הצופים צמיחה והאצה במשק בשנה הבאה. </w:t>
      </w:r>
    </w:p>
    <w:p w14:paraId="474B1906" w14:textId="77777777" w:rsidR="00000000" w:rsidRDefault="00C43AED">
      <w:pPr>
        <w:pStyle w:val="a0"/>
        <w:rPr>
          <w:rFonts w:hint="cs"/>
          <w:rtl/>
        </w:rPr>
      </w:pPr>
    </w:p>
    <w:p w14:paraId="270BE701" w14:textId="77777777" w:rsidR="00000000" w:rsidRDefault="00C43AED">
      <w:pPr>
        <w:pStyle w:val="a0"/>
        <w:rPr>
          <w:rFonts w:hint="cs"/>
          <w:rtl/>
        </w:rPr>
      </w:pPr>
      <w:r>
        <w:rPr>
          <w:rFonts w:hint="cs"/>
          <w:rtl/>
        </w:rPr>
        <w:t xml:space="preserve">קשה להשלים עם המצב הנוכחי, ולהשקפתי ודאי שאין להכביד עוד את היד על מי שממילא אין לו הרבה, אולם אני סבורה כי מתוך המשבר עושה הממשלה מהלך כולל </w:t>
      </w:r>
      <w:r>
        <w:rPr>
          <w:rFonts w:hint="cs"/>
          <w:rtl/>
        </w:rPr>
        <w:t xml:space="preserve">שיש בו כדי לחלץ אותנו מן הבוץ, ולכן אין לנו אלא לחזק את ידיה, גם אם בהסתייגויות אלה ואחרות, ולעמוד מאחוריה בהובלת המשק לאופק חדש. </w:t>
      </w:r>
    </w:p>
    <w:p w14:paraId="0EA9D374" w14:textId="77777777" w:rsidR="00000000" w:rsidRDefault="00C43AED">
      <w:pPr>
        <w:pStyle w:val="a0"/>
        <w:rPr>
          <w:rFonts w:hint="cs"/>
          <w:rtl/>
        </w:rPr>
      </w:pPr>
    </w:p>
    <w:p w14:paraId="2421C490" w14:textId="77777777" w:rsidR="00000000" w:rsidRDefault="00C43AED">
      <w:pPr>
        <w:pStyle w:val="a0"/>
        <w:rPr>
          <w:rFonts w:hint="cs"/>
          <w:rtl/>
        </w:rPr>
      </w:pPr>
      <w:r>
        <w:rPr>
          <w:rFonts w:hint="cs"/>
          <w:rtl/>
        </w:rPr>
        <w:t xml:space="preserve">על כן תצביע סיעת המפד"ל נגד הצעות האי-אמון. </w:t>
      </w:r>
    </w:p>
    <w:p w14:paraId="3E7E7D5D" w14:textId="77777777" w:rsidR="00000000" w:rsidRDefault="00C43AED">
      <w:pPr>
        <w:pStyle w:val="a0"/>
        <w:rPr>
          <w:rFonts w:hint="cs"/>
          <w:rtl/>
        </w:rPr>
      </w:pPr>
    </w:p>
    <w:p w14:paraId="159C2357" w14:textId="77777777" w:rsidR="00000000" w:rsidRDefault="00C43AED">
      <w:pPr>
        <w:pStyle w:val="af1"/>
        <w:rPr>
          <w:rtl/>
        </w:rPr>
      </w:pPr>
      <w:bookmarkStart w:id="186" w:name="FS000000528T08_12_2003_18_11_04"/>
      <w:bookmarkEnd w:id="186"/>
      <w:r>
        <w:rPr>
          <w:rtl/>
        </w:rPr>
        <w:t>היו"ר יולי-יואל אדלשטיין:</w:t>
      </w:r>
    </w:p>
    <w:p w14:paraId="2204902E" w14:textId="77777777" w:rsidR="00000000" w:rsidRDefault="00C43AED">
      <w:pPr>
        <w:pStyle w:val="a0"/>
        <w:rPr>
          <w:rtl/>
        </w:rPr>
      </w:pPr>
    </w:p>
    <w:p w14:paraId="241C0ACE" w14:textId="77777777" w:rsidR="00000000" w:rsidRDefault="00C43AED">
      <w:pPr>
        <w:pStyle w:val="a0"/>
        <w:rPr>
          <w:rFonts w:hint="cs"/>
          <w:rtl/>
        </w:rPr>
      </w:pPr>
      <w:r>
        <w:rPr>
          <w:rFonts w:hint="cs"/>
          <w:rtl/>
        </w:rPr>
        <w:t>תודה לחברת הכנסת גילה פינקלשטיין. חבר הכנסת יעקב לי</w:t>
      </w:r>
      <w:r>
        <w:rPr>
          <w:rFonts w:hint="cs"/>
          <w:rtl/>
        </w:rPr>
        <w:t xml:space="preserve">צמן, אחריו - חבר הכנסת אליעזר כהן, ואחריו - חבר הכנסת עסאם מח'ול. </w:t>
      </w:r>
    </w:p>
    <w:p w14:paraId="62D74F5C" w14:textId="77777777" w:rsidR="00000000" w:rsidRDefault="00C43AED">
      <w:pPr>
        <w:pStyle w:val="a"/>
        <w:rPr>
          <w:rFonts w:hint="cs"/>
          <w:rtl/>
        </w:rPr>
      </w:pPr>
    </w:p>
    <w:p w14:paraId="790C640B" w14:textId="77777777" w:rsidR="00000000" w:rsidRDefault="00C43AED">
      <w:pPr>
        <w:pStyle w:val="a"/>
        <w:rPr>
          <w:rtl/>
        </w:rPr>
      </w:pPr>
      <w:bookmarkStart w:id="187" w:name="_Toc58767018"/>
      <w:r>
        <w:rPr>
          <w:rFonts w:hint="eastAsia"/>
          <w:rtl/>
        </w:rPr>
        <w:t>יעקב</w:t>
      </w:r>
      <w:r>
        <w:rPr>
          <w:rtl/>
        </w:rPr>
        <w:t xml:space="preserve"> ליצמן (יהדות התורה):</w:t>
      </w:r>
      <w:bookmarkEnd w:id="187"/>
    </w:p>
    <w:p w14:paraId="6B670237" w14:textId="77777777" w:rsidR="00000000" w:rsidRDefault="00C43AED">
      <w:pPr>
        <w:pStyle w:val="a0"/>
        <w:rPr>
          <w:rFonts w:hint="cs"/>
          <w:rtl/>
        </w:rPr>
      </w:pPr>
    </w:p>
    <w:p w14:paraId="69CCDA82" w14:textId="77777777" w:rsidR="00000000" w:rsidRDefault="00C43AED">
      <w:pPr>
        <w:pStyle w:val="a0"/>
        <w:rPr>
          <w:rFonts w:hint="cs"/>
          <w:rtl/>
        </w:rPr>
      </w:pPr>
      <w:r>
        <w:rPr>
          <w:rFonts w:hint="cs"/>
          <w:rtl/>
        </w:rPr>
        <w:t>אדוני היושב-ראש, כנסת נכבדה, שמעתי את הנאום של חברת הכנסת פינקלשטיין. הכול היה טוב ויפה, רק הסיום היה לא נכון. לכן היית צריכה להצביע נגד - בעד האי-אמון ונגד הממש</w:t>
      </w:r>
      <w:r>
        <w:rPr>
          <w:rFonts w:hint="cs"/>
          <w:rtl/>
        </w:rPr>
        <w:t xml:space="preserve">לה. הסברת כל כך טוב ויפה למה הכול לא טוב, אז איך מגיע הסיום לכל הנאום שלך? </w:t>
      </w:r>
    </w:p>
    <w:p w14:paraId="72E7A808" w14:textId="77777777" w:rsidR="00000000" w:rsidRDefault="00C43AED">
      <w:pPr>
        <w:pStyle w:val="a0"/>
        <w:ind w:firstLine="0"/>
        <w:rPr>
          <w:rFonts w:hint="cs"/>
          <w:rtl/>
        </w:rPr>
      </w:pPr>
    </w:p>
    <w:p w14:paraId="3C262FF2" w14:textId="77777777" w:rsidR="00000000" w:rsidRDefault="00C43AED">
      <w:pPr>
        <w:pStyle w:val="af0"/>
        <w:rPr>
          <w:rtl/>
        </w:rPr>
      </w:pPr>
      <w:r>
        <w:rPr>
          <w:rFonts w:hint="eastAsia"/>
          <w:rtl/>
        </w:rPr>
        <w:t>גילה</w:t>
      </w:r>
      <w:r>
        <w:rPr>
          <w:rtl/>
        </w:rPr>
        <w:t xml:space="preserve"> פינקלשטיין (מפד"ל):</w:t>
      </w:r>
    </w:p>
    <w:p w14:paraId="200A2644" w14:textId="77777777" w:rsidR="00000000" w:rsidRDefault="00C43AED">
      <w:pPr>
        <w:pStyle w:val="a0"/>
        <w:rPr>
          <w:rFonts w:hint="cs"/>
          <w:rtl/>
        </w:rPr>
      </w:pPr>
    </w:p>
    <w:p w14:paraId="406ABFE4" w14:textId="77777777" w:rsidR="00000000" w:rsidRDefault="00C43AED">
      <w:pPr>
        <w:pStyle w:val="a0"/>
        <w:ind w:firstLine="720"/>
        <w:rPr>
          <w:rFonts w:hint="cs"/>
          <w:rtl/>
        </w:rPr>
      </w:pPr>
      <w:r>
        <w:rPr>
          <w:rFonts w:hint="cs"/>
          <w:rtl/>
        </w:rPr>
        <w:t>יש תכנון, יש תקווה.</w:t>
      </w:r>
    </w:p>
    <w:p w14:paraId="5A5068B7" w14:textId="77777777" w:rsidR="00000000" w:rsidRDefault="00C43AED">
      <w:pPr>
        <w:pStyle w:val="a0"/>
        <w:rPr>
          <w:rFonts w:hint="cs"/>
          <w:rtl/>
        </w:rPr>
      </w:pPr>
    </w:p>
    <w:p w14:paraId="59CE1AFB" w14:textId="77777777" w:rsidR="00000000" w:rsidRDefault="00C43AED">
      <w:pPr>
        <w:pStyle w:val="-"/>
        <w:rPr>
          <w:rtl/>
        </w:rPr>
      </w:pPr>
      <w:bookmarkStart w:id="188" w:name="FS000000528T08_12_2003_18_11_20C"/>
      <w:bookmarkEnd w:id="188"/>
      <w:r>
        <w:rPr>
          <w:rtl/>
        </w:rPr>
        <w:t>יעקב ליצמן (יהדות התורה):</w:t>
      </w:r>
    </w:p>
    <w:p w14:paraId="52EDFB9B" w14:textId="77777777" w:rsidR="00000000" w:rsidRDefault="00C43AED">
      <w:pPr>
        <w:pStyle w:val="a0"/>
        <w:rPr>
          <w:rtl/>
        </w:rPr>
      </w:pPr>
    </w:p>
    <w:p w14:paraId="0EDA3CC8" w14:textId="77777777" w:rsidR="00000000" w:rsidRDefault="00C43AED">
      <w:pPr>
        <w:pStyle w:val="a0"/>
        <w:rPr>
          <w:rFonts w:hint="cs"/>
          <w:rtl/>
        </w:rPr>
      </w:pPr>
      <w:r>
        <w:rPr>
          <w:rFonts w:hint="cs"/>
          <w:rtl/>
        </w:rPr>
        <w:t>הכול טוב, אבל לא לאי-אמון. כל מה שאמרת טוב לומר בחוץ, לעשות בחירות. כאן בכנסת הסברת במשך חמש דקות כל כך י</w:t>
      </w:r>
      <w:r>
        <w:rPr>
          <w:rFonts w:hint="cs"/>
          <w:rtl/>
        </w:rPr>
        <w:t xml:space="preserve">פה, לא ייאמן, למה אסור לתמוך בממשלה, למה לא כל כך טוב, למה אולמרט מוליך אתכם שולל. אז מה את רוצה פתאום? איך פתאום את  מגיעה למסקנה שהכול טוב? </w:t>
      </w:r>
    </w:p>
    <w:p w14:paraId="655A8578" w14:textId="77777777" w:rsidR="00000000" w:rsidRDefault="00C43AED">
      <w:pPr>
        <w:pStyle w:val="a0"/>
        <w:rPr>
          <w:rFonts w:hint="cs"/>
          <w:rtl/>
        </w:rPr>
      </w:pPr>
    </w:p>
    <w:p w14:paraId="5CBF2B01" w14:textId="77777777" w:rsidR="00000000" w:rsidRDefault="00C43AED">
      <w:pPr>
        <w:pStyle w:val="a0"/>
        <w:rPr>
          <w:rFonts w:hint="cs"/>
          <w:rtl/>
        </w:rPr>
      </w:pPr>
      <w:r>
        <w:rPr>
          <w:rFonts w:hint="cs"/>
          <w:rtl/>
        </w:rPr>
        <w:t>רבותי חברי הכנסת, אני רוצה להסביר עוד דבר. הנושא היום הוא דיון חברתי, על נושא הכיתות,  ואני רוצה להבין מה קורה ב</w:t>
      </w:r>
      <w:r>
        <w:rPr>
          <w:rFonts w:hint="cs"/>
          <w:rtl/>
        </w:rPr>
        <w:t>מדינה. יש  משרד הבריאות שמטפל בבריאות של הציבור. אנחנו רואים שלגבי "רמדיה" הוא פתאום לא מטפל בבריאות,  הוא לא בדק את האוכל.  למחרת הוא לקח דברים שהם כן בסדר - דגים - והוא זרק אותם לים ואמר שהם לא בסדר.  מה שלא טוב, הוא מאשר; מה שכן טוב, הוא זורק.  אנחנו בח</w:t>
      </w:r>
      <w:r>
        <w:rPr>
          <w:rFonts w:hint="cs"/>
          <w:rtl/>
        </w:rPr>
        <w:t xml:space="preserve">לם כאן. </w:t>
      </w:r>
    </w:p>
    <w:p w14:paraId="2CE19A1C" w14:textId="77777777" w:rsidR="00000000" w:rsidRDefault="00C43AED">
      <w:pPr>
        <w:pStyle w:val="a0"/>
        <w:rPr>
          <w:rFonts w:hint="cs"/>
          <w:rtl/>
        </w:rPr>
      </w:pPr>
    </w:p>
    <w:p w14:paraId="65E1E85B" w14:textId="77777777" w:rsidR="00000000" w:rsidRDefault="00C43AED">
      <w:pPr>
        <w:pStyle w:val="a0"/>
        <w:rPr>
          <w:rFonts w:hint="cs"/>
          <w:rtl/>
        </w:rPr>
      </w:pPr>
      <w:r>
        <w:rPr>
          <w:rFonts w:hint="cs"/>
          <w:rtl/>
        </w:rPr>
        <w:t>רוצים לעשות הוזלות, להוריד מחירים. חברי חברי הכנסת, חבר הכנסת טל, אני רוצה להסביר לך, כמקורב להסתדרות, מה עושים כשרוצים להוריד מחירים כאן במדינה. הרי אי-אפשר סתם להוריד מחירים. אז קודם כול מורידים ממשקל המוצר 50 גרם, 100 גרם, 200 גרם, ואחר כך אפש</w:t>
      </w:r>
      <w:r>
        <w:rPr>
          <w:rFonts w:hint="cs"/>
          <w:rtl/>
        </w:rPr>
        <w:t>ר להוריד עוד קצת את המחיר. גונבים קצת, אבל איפה משרד התעשייה והמסחר? איפה המשרד? אף אחד לא בודק.  מה שקורה במדינה זה פשוט חלם.</w:t>
      </w:r>
    </w:p>
    <w:p w14:paraId="269BD024" w14:textId="77777777" w:rsidR="00000000" w:rsidRDefault="00C43AED">
      <w:pPr>
        <w:pStyle w:val="a0"/>
        <w:rPr>
          <w:rFonts w:hint="cs"/>
          <w:rtl/>
        </w:rPr>
      </w:pPr>
    </w:p>
    <w:p w14:paraId="428CA9D4" w14:textId="77777777" w:rsidR="00000000" w:rsidRDefault="00C43AED">
      <w:pPr>
        <w:pStyle w:val="a0"/>
        <w:rPr>
          <w:rFonts w:hint="cs"/>
          <w:rtl/>
        </w:rPr>
      </w:pPr>
      <w:r>
        <w:rPr>
          <w:rFonts w:hint="cs"/>
          <w:rtl/>
        </w:rPr>
        <w:t>אני מבין שמשרד התעשייה והמסחר רוצה לבדוק כל מיני מכשירים, אם הם תקינים או לא תקינים. המשרד לוקח אותם ולא מחזיר אותם. הם נמצאים ב</w:t>
      </w:r>
      <w:r>
        <w:rPr>
          <w:rFonts w:hint="cs"/>
          <w:rtl/>
        </w:rPr>
        <w:t xml:space="preserve">איזה מקום, ואף אחד לא יודע איפה המכשירים האלה. אני אומר לכם דברים שקראתי בעיתונות. </w:t>
      </w:r>
    </w:p>
    <w:p w14:paraId="295BFF10" w14:textId="77777777" w:rsidR="00000000" w:rsidRDefault="00C43AED">
      <w:pPr>
        <w:pStyle w:val="a0"/>
        <w:rPr>
          <w:rFonts w:hint="cs"/>
          <w:rtl/>
        </w:rPr>
      </w:pPr>
    </w:p>
    <w:p w14:paraId="4954C282" w14:textId="77777777" w:rsidR="00000000" w:rsidRDefault="00C43AED">
      <w:pPr>
        <w:pStyle w:val="a0"/>
        <w:rPr>
          <w:rFonts w:hint="cs"/>
          <w:rtl/>
        </w:rPr>
      </w:pPr>
      <w:r>
        <w:rPr>
          <w:rFonts w:hint="cs"/>
          <w:rtl/>
        </w:rPr>
        <w:t>משרד השיכון רוצה לעזור לקבלנים. הוא רוצה לתת כמה שיותר משכנתאות, אבל מה אנחנו קוראים בימים האחרונים? ש-1,500 משפחות בשנה מפונות, מפני שאין להן אפשרות לשלם את המשכנתה. אל ת</w:t>
      </w:r>
      <w:r>
        <w:rPr>
          <w:rFonts w:hint="cs"/>
          <w:rtl/>
        </w:rPr>
        <w:t xml:space="preserve">יתן משכנתה, אל תעזור, ותשאיר את  האנשים. לאנשים כאן אין כסף. הממשלה פשוט לא מבינה שהיא מוציאה את הפרוטה האחרונה מהאנשים. דרך אגב, זה אחד הסימנים שהמשיח אמור לבוא בקרוב -  עד שתכלה פרוטה מהכיס. </w:t>
      </w:r>
    </w:p>
    <w:p w14:paraId="53B6C9D2" w14:textId="77777777" w:rsidR="00000000" w:rsidRDefault="00C43AED">
      <w:pPr>
        <w:pStyle w:val="a0"/>
        <w:rPr>
          <w:rFonts w:hint="cs"/>
          <w:rtl/>
        </w:rPr>
      </w:pPr>
    </w:p>
    <w:p w14:paraId="266959E7" w14:textId="77777777" w:rsidR="00000000" w:rsidRDefault="00C43AED">
      <w:pPr>
        <w:pStyle w:val="a0"/>
        <w:rPr>
          <w:rFonts w:hint="cs"/>
          <w:rtl/>
        </w:rPr>
      </w:pPr>
      <w:r>
        <w:rPr>
          <w:rFonts w:hint="cs"/>
          <w:rtl/>
        </w:rPr>
        <w:t>אנחנו אמורים ללמוד בכיתות. צריך בתי-ספר. אבל מה? אין כסף.  לו</w:t>
      </w:r>
      <w:r>
        <w:rPr>
          <w:rFonts w:hint="cs"/>
          <w:rtl/>
        </w:rPr>
        <w:t xml:space="preserve">מדים בקרוונים, ואם אין קרוונים, נותנים לילדים להסתובב ברחובות. </w:t>
      </w:r>
    </w:p>
    <w:p w14:paraId="32AAB9E0" w14:textId="77777777" w:rsidR="00000000" w:rsidRDefault="00C43AED">
      <w:pPr>
        <w:pStyle w:val="a0"/>
        <w:rPr>
          <w:rFonts w:hint="cs"/>
          <w:rtl/>
        </w:rPr>
      </w:pPr>
    </w:p>
    <w:p w14:paraId="5AA9A0BD" w14:textId="77777777" w:rsidR="00000000" w:rsidRDefault="00C43AED">
      <w:pPr>
        <w:pStyle w:val="a0"/>
        <w:rPr>
          <w:rFonts w:hint="cs"/>
          <w:rtl/>
        </w:rPr>
      </w:pPr>
      <w:r>
        <w:rPr>
          <w:rFonts w:hint="cs"/>
          <w:rtl/>
        </w:rPr>
        <w:t>בקיצור, כל מה שהממשלה אמורה לטפל ולעשות, היא עושה בדיוק את ההיפך. אז מה אנחנו מתפלאים שאולמרט, שאמור לייצג את הליכוד, היום הוא מייצג את מרצ? אפילו פרס מתבייש בעמדות של אולמרט. אפילו הוא לא מג</w:t>
      </w:r>
      <w:r>
        <w:rPr>
          <w:rFonts w:hint="cs"/>
          <w:rtl/>
        </w:rPr>
        <w:t xml:space="preserve">יע לזה. אולמרט כבר מעבר. ייתכן שהוא עשה טובה בכך שבימים האחרונים לא מדברים כל כך על ביילין, אלא על אולמרט, כי אולמרט כבר הלך מעבר לזה. יכול להיות שהוא לא התכוון כל כך לטובה, אבל בדיעבד זה דווקא לא רע. אז לא מדברים היום על ביילין, אלא מדברים על אולמרט. </w:t>
      </w:r>
    </w:p>
    <w:p w14:paraId="38884EBF" w14:textId="77777777" w:rsidR="00000000" w:rsidRDefault="00C43AED">
      <w:pPr>
        <w:pStyle w:val="a0"/>
        <w:rPr>
          <w:rFonts w:hint="cs"/>
          <w:rtl/>
        </w:rPr>
      </w:pPr>
    </w:p>
    <w:p w14:paraId="6041D84A" w14:textId="77777777" w:rsidR="00000000" w:rsidRDefault="00C43AED">
      <w:pPr>
        <w:pStyle w:val="af0"/>
        <w:rPr>
          <w:rtl/>
        </w:rPr>
      </w:pPr>
      <w:r>
        <w:rPr>
          <w:rFonts w:hint="eastAsia"/>
          <w:rtl/>
        </w:rPr>
        <w:t>עס</w:t>
      </w:r>
      <w:r>
        <w:rPr>
          <w:rFonts w:hint="eastAsia"/>
          <w:rtl/>
        </w:rPr>
        <w:t>אם</w:t>
      </w:r>
      <w:r>
        <w:rPr>
          <w:rtl/>
        </w:rPr>
        <w:t xml:space="preserve"> מח'ול (חד"ש-תע"ל):</w:t>
      </w:r>
    </w:p>
    <w:p w14:paraId="59138618" w14:textId="77777777" w:rsidR="00000000" w:rsidRDefault="00C43AED">
      <w:pPr>
        <w:pStyle w:val="a0"/>
        <w:rPr>
          <w:rFonts w:hint="cs"/>
          <w:rtl/>
        </w:rPr>
      </w:pPr>
    </w:p>
    <w:p w14:paraId="5D0C202F" w14:textId="77777777" w:rsidR="00000000" w:rsidRDefault="00C43AED">
      <w:pPr>
        <w:pStyle w:val="a0"/>
        <w:ind w:firstLine="720"/>
        <w:rPr>
          <w:rFonts w:hint="cs"/>
          <w:rtl/>
        </w:rPr>
      </w:pPr>
      <w:r>
        <w:rPr>
          <w:rFonts w:hint="cs"/>
          <w:rtl/>
        </w:rPr>
        <w:t>חיפשתי באמת את אולמרט והוא היה בז'נבה.</w:t>
      </w:r>
    </w:p>
    <w:p w14:paraId="353B8045" w14:textId="77777777" w:rsidR="00000000" w:rsidRDefault="00C43AED">
      <w:pPr>
        <w:pStyle w:val="a0"/>
        <w:ind w:firstLine="0"/>
        <w:rPr>
          <w:rFonts w:hint="cs"/>
          <w:rtl/>
        </w:rPr>
      </w:pPr>
    </w:p>
    <w:p w14:paraId="46B49EB3" w14:textId="77777777" w:rsidR="00000000" w:rsidRDefault="00C43AED">
      <w:pPr>
        <w:pStyle w:val="-"/>
        <w:rPr>
          <w:rtl/>
        </w:rPr>
      </w:pPr>
      <w:bookmarkStart w:id="189" w:name="FS000000528T08_12_2003_18_15_27C"/>
      <w:bookmarkEnd w:id="189"/>
      <w:r>
        <w:rPr>
          <w:rtl/>
        </w:rPr>
        <w:t>יעקב ליצמן (יהדות התורה):</w:t>
      </w:r>
    </w:p>
    <w:p w14:paraId="1A390562" w14:textId="77777777" w:rsidR="00000000" w:rsidRDefault="00C43AED">
      <w:pPr>
        <w:pStyle w:val="a0"/>
        <w:rPr>
          <w:rtl/>
        </w:rPr>
      </w:pPr>
    </w:p>
    <w:p w14:paraId="1890379A" w14:textId="77777777" w:rsidR="00000000" w:rsidRDefault="00C43AED">
      <w:pPr>
        <w:pStyle w:val="a0"/>
        <w:rPr>
          <w:rFonts w:hint="cs"/>
          <w:rtl/>
        </w:rPr>
      </w:pPr>
      <w:r>
        <w:rPr>
          <w:rFonts w:hint="cs"/>
          <w:rtl/>
        </w:rPr>
        <w:t>חברי הכנסת, יכול להיות שבקרוב נראה איזה ציר חדש ביילין-אולמרט. בהחלט יכול להיות. הכול יכול להיות כאן. כאן הכול משתנה - בבוקר קוראים סקרים ובערב קובעים עמדות. ככה זה ה</w:t>
      </w:r>
      <w:r>
        <w:rPr>
          <w:rFonts w:hint="cs"/>
          <w:rtl/>
        </w:rPr>
        <w:t xml:space="preserve">ולך במדינה. </w:t>
      </w:r>
    </w:p>
    <w:p w14:paraId="6FB1CEDB" w14:textId="77777777" w:rsidR="00000000" w:rsidRDefault="00C43AED">
      <w:pPr>
        <w:pStyle w:val="a0"/>
        <w:rPr>
          <w:rFonts w:hint="cs"/>
          <w:rtl/>
        </w:rPr>
      </w:pPr>
    </w:p>
    <w:p w14:paraId="1359A571" w14:textId="77777777" w:rsidR="00000000" w:rsidRDefault="00C43AED">
      <w:pPr>
        <w:pStyle w:val="a0"/>
        <w:rPr>
          <w:rFonts w:hint="cs"/>
          <w:rtl/>
        </w:rPr>
      </w:pPr>
      <w:r>
        <w:rPr>
          <w:rFonts w:hint="cs"/>
          <w:rtl/>
        </w:rPr>
        <w:t xml:space="preserve">אני רוצה לסיים בדיוק במה שחברת הכנסת גילה פינקלשטיין לא סיימה. בהחלט צריך לתמוך באי-אמון. </w:t>
      </w:r>
    </w:p>
    <w:p w14:paraId="712C9985" w14:textId="77777777" w:rsidR="00000000" w:rsidRDefault="00C43AED">
      <w:pPr>
        <w:pStyle w:val="a0"/>
        <w:rPr>
          <w:rFonts w:hint="cs"/>
          <w:rtl/>
        </w:rPr>
      </w:pPr>
    </w:p>
    <w:p w14:paraId="570A695E" w14:textId="77777777" w:rsidR="00000000" w:rsidRDefault="00C43AED">
      <w:pPr>
        <w:pStyle w:val="a0"/>
        <w:rPr>
          <w:rFonts w:hint="cs"/>
          <w:rtl/>
        </w:rPr>
      </w:pPr>
      <w:r>
        <w:rPr>
          <w:rFonts w:hint="cs"/>
          <w:rtl/>
        </w:rPr>
        <w:t>בנושא הכיתות לא הרחבתי, אבל קורה דבר חמור. הציבור החרדי היה מקופח כל השנים בבניית הכיתות וכך גם הציבור הערבי. דווקא השנה, כשצריך את הכיתות האלה יותר ו</w:t>
      </w:r>
      <w:r>
        <w:rPr>
          <w:rFonts w:hint="cs"/>
          <w:rtl/>
        </w:rPr>
        <w:t xml:space="preserve">הגיע הזמן לתקן את העוול, מקפיאים את הנושא. </w:t>
      </w:r>
    </w:p>
    <w:p w14:paraId="45792446" w14:textId="77777777" w:rsidR="00000000" w:rsidRDefault="00C43AED">
      <w:pPr>
        <w:pStyle w:val="a0"/>
        <w:ind w:firstLine="0"/>
        <w:rPr>
          <w:rFonts w:hint="cs"/>
          <w:rtl/>
        </w:rPr>
      </w:pPr>
    </w:p>
    <w:p w14:paraId="53716533" w14:textId="77777777" w:rsidR="00000000" w:rsidRDefault="00C43AED">
      <w:pPr>
        <w:pStyle w:val="af0"/>
        <w:rPr>
          <w:rtl/>
        </w:rPr>
      </w:pPr>
      <w:r>
        <w:rPr>
          <w:rFonts w:hint="eastAsia"/>
          <w:rtl/>
        </w:rPr>
        <w:t>ואסל</w:t>
      </w:r>
      <w:r>
        <w:rPr>
          <w:rtl/>
        </w:rPr>
        <w:t xml:space="preserve"> טאהא (בל"ד):</w:t>
      </w:r>
    </w:p>
    <w:p w14:paraId="40443237" w14:textId="77777777" w:rsidR="00000000" w:rsidRDefault="00C43AED">
      <w:pPr>
        <w:pStyle w:val="a0"/>
        <w:rPr>
          <w:rFonts w:hint="cs"/>
          <w:rtl/>
        </w:rPr>
      </w:pPr>
    </w:p>
    <w:p w14:paraId="134735E9" w14:textId="77777777" w:rsidR="00000000" w:rsidRDefault="00C43AED">
      <w:pPr>
        <w:pStyle w:val="a0"/>
        <w:ind w:firstLine="720"/>
        <w:rPr>
          <w:rFonts w:hint="cs"/>
          <w:rtl/>
        </w:rPr>
      </w:pPr>
      <w:r>
        <w:rPr>
          <w:rFonts w:hint="cs"/>
          <w:rtl/>
        </w:rPr>
        <w:t>זו ממשלה להענשת ילדים.</w:t>
      </w:r>
    </w:p>
    <w:p w14:paraId="2DEBDB86" w14:textId="77777777" w:rsidR="00000000" w:rsidRDefault="00C43AED">
      <w:pPr>
        <w:pStyle w:val="a0"/>
        <w:rPr>
          <w:rFonts w:hint="cs"/>
          <w:rtl/>
        </w:rPr>
      </w:pPr>
    </w:p>
    <w:p w14:paraId="4C518024" w14:textId="77777777" w:rsidR="00000000" w:rsidRDefault="00C43AED">
      <w:pPr>
        <w:pStyle w:val="-"/>
        <w:rPr>
          <w:rtl/>
        </w:rPr>
      </w:pPr>
      <w:bookmarkStart w:id="190" w:name="FS000000528T08_12_2003_18_16_15C"/>
      <w:bookmarkEnd w:id="190"/>
      <w:r>
        <w:rPr>
          <w:rtl/>
        </w:rPr>
        <w:t>יעקב ליצמן (יהדות התורה):</w:t>
      </w:r>
    </w:p>
    <w:p w14:paraId="6DADC476" w14:textId="77777777" w:rsidR="00000000" w:rsidRDefault="00C43AED">
      <w:pPr>
        <w:pStyle w:val="a0"/>
        <w:rPr>
          <w:rtl/>
        </w:rPr>
      </w:pPr>
    </w:p>
    <w:p w14:paraId="3E56C579" w14:textId="77777777" w:rsidR="00000000" w:rsidRDefault="00C43AED">
      <w:pPr>
        <w:pStyle w:val="a0"/>
        <w:rPr>
          <w:rFonts w:hint="cs"/>
          <w:rtl/>
        </w:rPr>
      </w:pPr>
      <w:r>
        <w:rPr>
          <w:rFonts w:hint="cs"/>
          <w:rtl/>
        </w:rPr>
        <w:t>כן. זה התחיל באוכל ואחר כך זה בכיתות ובדירות. תודה רבה.</w:t>
      </w:r>
    </w:p>
    <w:p w14:paraId="21E28E4C" w14:textId="77777777" w:rsidR="00000000" w:rsidRDefault="00C43AED">
      <w:pPr>
        <w:pStyle w:val="a0"/>
        <w:rPr>
          <w:rFonts w:hint="cs"/>
          <w:rtl/>
        </w:rPr>
      </w:pPr>
      <w:r>
        <w:rPr>
          <w:rFonts w:hint="cs"/>
          <w:rtl/>
        </w:rPr>
        <w:t xml:space="preserve"> </w:t>
      </w:r>
    </w:p>
    <w:p w14:paraId="0B79BD33" w14:textId="77777777" w:rsidR="00000000" w:rsidRDefault="00C43AED">
      <w:pPr>
        <w:pStyle w:val="af1"/>
        <w:rPr>
          <w:rtl/>
        </w:rPr>
      </w:pPr>
      <w:r>
        <w:rPr>
          <w:rtl/>
        </w:rPr>
        <w:t>היו"ר יולי-יואל אדלשטיין:</w:t>
      </w:r>
    </w:p>
    <w:p w14:paraId="585BFADC" w14:textId="77777777" w:rsidR="00000000" w:rsidRDefault="00C43AED">
      <w:pPr>
        <w:pStyle w:val="a0"/>
        <w:rPr>
          <w:rtl/>
        </w:rPr>
      </w:pPr>
    </w:p>
    <w:p w14:paraId="5BB39FA3" w14:textId="77777777" w:rsidR="00000000" w:rsidRDefault="00C43AED">
      <w:pPr>
        <w:pStyle w:val="a0"/>
        <w:rPr>
          <w:rFonts w:hint="cs"/>
          <w:rtl/>
        </w:rPr>
      </w:pPr>
      <w:r>
        <w:rPr>
          <w:rFonts w:hint="cs"/>
          <w:rtl/>
        </w:rPr>
        <w:t xml:space="preserve">תודה לחבר הכנסת יעקב ליצמן. חבר הכנסת אליעזר כהן, אחריו </w:t>
      </w:r>
      <w:r>
        <w:rPr>
          <w:rFonts w:hint="cs"/>
          <w:rtl/>
        </w:rPr>
        <w:t xml:space="preserve">- חבר הכנסת עסאם מח'ול, ואחריו - חבר הכנסת דוד טל. בבקשה, אדוני, עד חמש דקות לרשותך. </w:t>
      </w:r>
    </w:p>
    <w:p w14:paraId="150028A1" w14:textId="77777777" w:rsidR="00000000" w:rsidRDefault="00C43AED">
      <w:pPr>
        <w:pStyle w:val="a0"/>
        <w:rPr>
          <w:rFonts w:hint="cs"/>
          <w:rtl/>
        </w:rPr>
      </w:pPr>
    </w:p>
    <w:p w14:paraId="422357FE" w14:textId="77777777" w:rsidR="00000000" w:rsidRDefault="00C43AED">
      <w:pPr>
        <w:pStyle w:val="a"/>
        <w:rPr>
          <w:rtl/>
        </w:rPr>
      </w:pPr>
      <w:bookmarkStart w:id="191" w:name="FS000000421T08_12_2003_18_16_28"/>
      <w:bookmarkStart w:id="192" w:name="_Toc58767019"/>
      <w:bookmarkEnd w:id="191"/>
      <w:r>
        <w:rPr>
          <w:rFonts w:hint="eastAsia"/>
          <w:rtl/>
        </w:rPr>
        <w:t>אליעזר</w:t>
      </w:r>
      <w:r>
        <w:rPr>
          <w:rtl/>
        </w:rPr>
        <w:t xml:space="preserve"> כהן (האיחוד הלאומי - ישראל ביתנו):</w:t>
      </w:r>
      <w:bookmarkEnd w:id="192"/>
    </w:p>
    <w:p w14:paraId="60F38B41" w14:textId="77777777" w:rsidR="00000000" w:rsidRDefault="00C43AED">
      <w:pPr>
        <w:pStyle w:val="a0"/>
        <w:rPr>
          <w:rFonts w:hint="cs"/>
          <w:rtl/>
        </w:rPr>
      </w:pPr>
    </w:p>
    <w:p w14:paraId="7A323099" w14:textId="77777777" w:rsidR="00000000" w:rsidRDefault="00C43AED">
      <w:pPr>
        <w:pStyle w:val="a0"/>
        <w:rPr>
          <w:rFonts w:hint="cs"/>
          <w:rtl/>
        </w:rPr>
      </w:pPr>
      <w:r>
        <w:rPr>
          <w:rFonts w:hint="cs"/>
          <w:rtl/>
        </w:rPr>
        <w:t xml:space="preserve">אני מעריך שאני לא אנצל את כל הזמן הזה. </w:t>
      </w:r>
    </w:p>
    <w:p w14:paraId="727F64AD" w14:textId="77777777" w:rsidR="00000000" w:rsidRDefault="00C43AED">
      <w:pPr>
        <w:pStyle w:val="a0"/>
        <w:rPr>
          <w:rFonts w:hint="cs"/>
          <w:rtl/>
        </w:rPr>
      </w:pPr>
    </w:p>
    <w:p w14:paraId="1C462DDF" w14:textId="77777777" w:rsidR="00000000" w:rsidRDefault="00C43AED">
      <w:pPr>
        <w:pStyle w:val="af1"/>
        <w:rPr>
          <w:rtl/>
        </w:rPr>
      </w:pPr>
      <w:r>
        <w:rPr>
          <w:rtl/>
        </w:rPr>
        <w:t>היו"ר יולי-יואל אדלשטיין:</w:t>
      </w:r>
    </w:p>
    <w:p w14:paraId="4B5A8294" w14:textId="77777777" w:rsidR="00000000" w:rsidRDefault="00C43AED">
      <w:pPr>
        <w:pStyle w:val="a0"/>
        <w:rPr>
          <w:rtl/>
        </w:rPr>
      </w:pPr>
    </w:p>
    <w:p w14:paraId="6A5034F1" w14:textId="77777777" w:rsidR="00000000" w:rsidRDefault="00C43AED">
      <w:pPr>
        <w:pStyle w:val="a0"/>
        <w:rPr>
          <w:rFonts w:hint="cs"/>
          <w:rtl/>
        </w:rPr>
      </w:pPr>
      <w:r>
        <w:rPr>
          <w:rFonts w:hint="cs"/>
          <w:rtl/>
        </w:rPr>
        <w:t xml:space="preserve">אני אודה לך בשם הכנסת. </w:t>
      </w:r>
    </w:p>
    <w:p w14:paraId="220BDED7" w14:textId="77777777" w:rsidR="00000000" w:rsidRDefault="00C43AED">
      <w:pPr>
        <w:pStyle w:val="a"/>
        <w:rPr>
          <w:rFonts w:hint="cs"/>
          <w:rtl/>
        </w:rPr>
      </w:pPr>
      <w:bookmarkStart w:id="193" w:name="FS000000421T08_12_2003_18_45_12"/>
      <w:bookmarkEnd w:id="193"/>
    </w:p>
    <w:p w14:paraId="3C70970D" w14:textId="77777777" w:rsidR="00000000" w:rsidRDefault="00C43AED">
      <w:pPr>
        <w:pStyle w:val="-"/>
        <w:rPr>
          <w:rFonts w:hint="cs"/>
          <w:rtl/>
        </w:rPr>
      </w:pPr>
      <w:bookmarkStart w:id="194" w:name="FS000000421T08_12_2003_18_45_19C"/>
      <w:bookmarkEnd w:id="194"/>
      <w:r>
        <w:rPr>
          <w:rtl/>
        </w:rPr>
        <w:t>אליעזר כהן (האיחוד הלאומי - ישראל</w:t>
      </w:r>
      <w:r>
        <w:rPr>
          <w:rtl/>
        </w:rPr>
        <w:t xml:space="preserve"> ביתנו):</w:t>
      </w:r>
    </w:p>
    <w:p w14:paraId="465FA95C" w14:textId="77777777" w:rsidR="00000000" w:rsidRDefault="00C43AED">
      <w:pPr>
        <w:pStyle w:val="a0"/>
        <w:rPr>
          <w:rFonts w:hint="cs"/>
          <w:rtl/>
        </w:rPr>
      </w:pPr>
    </w:p>
    <w:p w14:paraId="5EF10DE1" w14:textId="77777777" w:rsidR="00000000" w:rsidRDefault="00C43AED">
      <w:pPr>
        <w:pStyle w:val="a0"/>
        <w:rPr>
          <w:rFonts w:hint="cs"/>
          <w:rtl/>
        </w:rPr>
      </w:pPr>
      <w:r>
        <w:rPr>
          <w:rFonts w:hint="cs"/>
          <w:rtl/>
        </w:rPr>
        <w:t xml:space="preserve">אדוני היושב-ראש, חברי הכנסת, בעניין המדיני אני רוצה לומר, שלמדינת ישראל יש גבול מזרחי, והגבול המזרחי הוא הירדן. מדינת ישראל התחייבה בחוזה שלום, אחד ויחיד עד היום, עם מצרים הגדולה, שהיא תיתן אוטונומיה לתושבי השטחים הפלסטינים. עד עכשיו מדינת ישראל </w:t>
      </w:r>
      <w:r>
        <w:rPr>
          <w:rFonts w:hint="cs"/>
          <w:rtl/>
        </w:rPr>
        <w:t>לא התחייבה לשום דבר אחר עם אף אחד. לא התחייבה לשום דבר אחר עם אף אחד. מה שזה אומר בעניין המדיני הוא, שמה שמדינת ישראל יכולה וצריכה לעשות זה להמשיך עם גבולותיה הנוכחיים, למעט דבר אחד: אולי לצאת ממרכזי האוכלוסייה הפלסטיניים ולתת להם ניהול עצמי. זה הדבר היחיד</w:t>
      </w:r>
      <w:r>
        <w:rPr>
          <w:rFonts w:hint="cs"/>
          <w:rtl/>
        </w:rPr>
        <w:t xml:space="preserve">, היחיד והבלעדי שהתחייבה לגביו עד היום בהסכם השלום ב-1977,  עם  סאדאת, בגין והנשיא קרטר. </w:t>
      </w:r>
    </w:p>
    <w:p w14:paraId="60AE5A50" w14:textId="77777777" w:rsidR="00000000" w:rsidRDefault="00C43AED">
      <w:pPr>
        <w:pStyle w:val="a0"/>
        <w:rPr>
          <w:rFonts w:hint="cs"/>
          <w:rtl/>
        </w:rPr>
      </w:pPr>
    </w:p>
    <w:p w14:paraId="1BCB8648" w14:textId="77777777" w:rsidR="00000000" w:rsidRDefault="00C43AED">
      <w:pPr>
        <w:pStyle w:val="af0"/>
        <w:rPr>
          <w:rtl/>
        </w:rPr>
      </w:pPr>
      <w:r>
        <w:rPr>
          <w:rFonts w:hint="eastAsia"/>
          <w:rtl/>
        </w:rPr>
        <w:t>ואסל</w:t>
      </w:r>
      <w:r>
        <w:rPr>
          <w:rtl/>
        </w:rPr>
        <w:t xml:space="preserve"> טאהא (בל"ד):</w:t>
      </w:r>
    </w:p>
    <w:p w14:paraId="69EB3C1D" w14:textId="77777777" w:rsidR="00000000" w:rsidRDefault="00C43AED">
      <w:pPr>
        <w:pStyle w:val="a0"/>
        <w:rPr>
          <w:rFonts w:hint="cs"/>
          <w:rtl/>
        </w:rPr>
      </w:pPr>
    </w:p>
    <w:p w14:paraId="006E1B13" w14:textId="77777777" w:rsidR="00000000" w:rsidRDefault="00C43AED">
      <w:pPr>
        <w:pStyle w:val="a0"/>
        <w:rPr>
          <w:rFonts w:hint="cs"/>
          <w:rtl/>
        </w:rPr>
      </w:pPr>
      <w:r>
        <w:rPr>
          <w:rFonts w:hint="cs"/>
          <w:rtl/>
        </w:rPr>
        <w:t xml:space="preserve">על סכנה לשני עמים - - - </w:t>
      </w:r>
    </w:p>
    <w:p w14:paraId="1B116905" w14:textId="77777777" w:rsidR="00000000" w:rsidRDefault="00C43AED">
      <w:pPr>
        <w:pStyle w:val="a0"/>
        <w:rPr>
          <w:rFonts w:hint="cs"/>
          <w:rtl/>
        </w:rPr>
      </w:pPr>
    </w:p>
    <w:p w14:paraId="05F69261" w14:textId="77777777" w:rsidR="00000000" w:rsidRDefault="00C43AED">
      <w:pPr>
        <w:pStyle w:val="-"/>
        <w:rPr>
          <w:rtl/>
        </w:rPr>
      </w:pPr>
      <w:bookmarkStart w:id="195" w:name="FS000000421T08_12_2003_18_17_42C"/>
      <w:bookmarkEnd w:id="195"/>
      <w:r>
        <w:rPr>
          <w:rtl/>
        </w:rPr>
        <w:t>אליעזר כהן (האיחוד הלאומי - ישראל ביתנו):</w:t>
      </w:r>
    </w:p>
    <w:p w14:paraId="5F5A3CA2" w14:textId="77777777" w:rsidR="00000000" w:rsidRDefault="00C43AED">
      <w:pPr>
        <w:pStyle w:val="a0"/>
        <w:rPr>
          <w:rtl/>
        </w:rPr>
      </w:pPr>
    </w:p>
    <w:p w14:paraId="23D50D8C" w14:textId="77777777" w:rsidR="00000000" w:rsidRDefault="00C43AED">
      <w:pPr>
        <w:pStyle w:val="a0"/>
        <w:rPr>
          <w:rFonts w:hint="cs"/>
          <w:rtl/>
        </w:rPr>
      </w:pPr>
      <w:r>
        <w:rPr>
          <w:rFonts w:hint="cs"/>
          <w:rtl/>
        </w:rPr>
        <w:t>הרי מה שאתה אומר לא מעניין אותי; למה אתה חושב שמעניין אותי מה שאתה אומר?</w:t>
      </w:r>
    </w:p>
    <w:p w14:paraId="3F758B3A" w14:textId="77777777" w:rsidR="00000000" w:rsidRDefault="00C43AED">
      <w:pPr>
        <w:pStyle w:val="a0"/>
        <w:rPr>
          <w:rFonts w:hint="cs"/>
          <w:rtl/>
        </w:rPr>
      </w:pPr>
    </w:p>
    <w:p w14:paraId="1B6B01F8" w14:textId="77777777" w:rsidR="00000000" w:rsidRDefault="00C43AED">
      <w:pPr>
        <w:pStyle w:val="a0"/>
        <w:rPr>
          <w:rFonts w:hint="cs"/>
          <w:rtl/>
        </w:rPr>
      </w:pPr>
      <w:r>
        <w:rPr>
          <w:rFonts w:hint="cs"/>
          <w:rtl/>
        </w:rPr>
        <w:t>אזר</w:t>
      </w:r>
      <w:r>
        <w:rPr>
          <w:rFonts w:hint="cs"/>
          <w:rtl/>
        </w:rPr>
        <w:t>חי מדינת ישראל מוצאים את עצמם חדשות לבקרים מול שביתות עובדים; שביתות עובדים  הפוגעות במשק ובציבור בצורה קשה. אני לא צריך לספר לאף אחד מה עושות השביתות בשירותים החיוניים, שבהם עשוי להיגרם נזק הכרוך בדיני נפשות, בעיקר בשירות הרפואי, אך גם במשרדי הממשלה השוני</w:t>
      </w:r>
      <w:r>
        <w:rPr>
          <w:rFonts w:hint="cs"/>
          <w:rtl/>
        </w:rPr>
        <w:t xml:space="preserve">ם יש פגיעה בסדר החיים התקין של האזרחים. היום פורסם ב"ידיעות אחרונות" על אזרחים המקבלים שירות במשרד הפנים באמצעות מאכערים תמורת תשלום. </w:t>
      </w:r>
    </w:p>
    <w:p w14:paraId="73374F06" w14:textId="77777777" w:rsidR="00000000" w:rsidRDefault="00C43AED">
      <w:pPr>
        <w:pStyle w:val="a0"/>
        <w:rPr>
          <w:rFonts w:hint="cs"/>
          <w:rtl/>
        </w:rPr>
      </w:pPr>
    </w:p>
    <w:p w14:paraId="2BDF8168" w14:textId="77777777" w:rsidR="00000000" w:rsidRDefault="00C43AED">
      <w:pPr>
        <w:pStyle w:val="a0"/>
        <w:rPr>
          <w:rFonts w:hint="cs"/>
          <w:rtl/>
        </w:rPr>
      </w:pPr>
      <w:r>
        <w:rPr>
          <w:rFonts w:hint="cs"/>
          <w:rtl/>
        </w:rPr>
        <w:t>הבעיה צצה במלוא חריפותה כאשר השביתה מתקיימת בשירות הציבורי, משום שכלל הציבור נפגע מהשלכותיה, והציבור הופך להיות שבוי ביד</w:t>
      </w:r>
      <w:r>
        <w:rPr>
          <w:rFonts w:hint="cs"/>
          <w:rtl/>
        </w:rPr>
        <w:t>יהם של העובדים באותו שירות ציבורי. מצב זה יוצר תוצאה קשה בכך שאותם עובדים מסוגלים בלחץ השביתה להשיג תנאי העסקה טובים הרבה יותר מיתר העובדים המועסקים במשק.</w:t>
      </w:r>
    </w:p>
    <w:p w14:paraId="38743FBC" w14:textId="77777777" w:rsidR="00000000" w:rsidRDefault="00C43AED">
      <w:pPr>
        <w:pStyle w:val="a0"/>
        <w:rPr>
          <w:rFonts w:hint="cs"/>
          <w:rtl/>
        </w:rPr>
      </w:pPr>
    </w:p>
    <w:p w14:paraId="5EBDD7AD" w14:textId="77777777" w:rsidR="00000000" w:rsidRDefault="00C43AED">
      <w:pPr>
        <w:pStyle w:val="a0"/>
        <w:rPr>
          <w:rFonts w:hint="cs"/>
          <w:rtl/>
        </w:rPr>
      </w:pPr>
      <w:r>
        <w:rPr>
          <w:rFonts w:hint="cs"/>
          <w:rtl/>
        </w:rPr>
        <w:t xml:space="preserve"> סיעת האיחוד הלאומי הגישה את הצעת חוק הבוררות, חוק המציע לחייב את האוצר ואת נציגי העובדים להיזקק לבו</w:t>
      </w:r>
      <w:r>
        <w:rPr>
          <w:rFonts w:hint="cs"/>
          <w:rtl/>
        </w:rPr>
        <w:t>ררות אם אינם יכולים להגיע להסכמים במשא-ומתן ישיר. משא-ומתן ישיר תמיד עדיף ודרוש וטוב, אבל כשאין מגיעים אליו ולא מגיעים להסכמה, צריך להגיע לבוררות. חקיקה זו הינה מוסרית וצודקת יותר מכל שביתה, ובוודאי נכון הדבר לגבי עובדי המדינה ומגזרי משק חיוניים, שהציבור ה</w:t>
      </w:r>
      <w:r>
        <w:rPr>
          <w:rFonts w:hint="cs"/>
          <w:rtl/>
        </w:rPr>
        <w:t xml:space="preserve">רחב תלוי בהם. סוגרים לו שאלטרים, מכבים לו חשמל, מפסיקים לו מים, והכי גרוע, מפסיקים לתת לו שירותים רפואיים. </w:t>
      </w:r>
    </w:p>
    <w:p w14:paraId="3407F385" w14:textId="77777777" w:rsidR="00000000" w:rsidRDefault="00C43AED">
      <w:pPr>
        <w:pStyle w:val="a0"/>
        <w:rPr>
          <w:rFonts w:hint="cs"/>
          <w:rtl/>
        </w:rPr>
      </w:pPr>
    </w:p>
    <w:p w14:paraId="30160FD5" w14:textId="77777777" w:rsidR="00000000" w:rsidRDefault="00C43AED">
      <w:pPr>
        <w:pStyle w:val="a0"/>
        <w:rPr>
          <w:rFonts w:hint="cs"/>
          <w:rtl/>
        </w:rPr>
      </w:pPr>
      <w:r>
        <w:rPr>
          <w:rFonts w:hint="cs"/>
          <w:rtl/>
        </w:rPr>
        <w:t xml:space="preserve">הצעת חוק זו הועלתה כבר בכנסת החמש-עשרה מטעם חבר הכנסת אביגדור ליברמן, היום שר התחבורה, ואני מקווה שהיא תעבור בכנסת הנוכחית.  </w:t>
      </w:r>
    </w:p>
    <w:p w14:paraId="596A220A" w14:textId="77777777" w:rsidR="00000000" w:rsidRDefault="00C43AED">
      <w:pPr>
        <w:pStyle w:val="a0"/>
        <w:rPr>
          <w:rFonts w:hint="cs"/>
          <w:rtl/>
        </w:rPr>
      </w:pPr>
    </w:p>
    <w:p w14:paraId="57A8B44C" w14:textId="77777777" w:rsidR="00000000" w:rsidRDefault="00C43AED">
      <w:pPr>
        <w:pStyle w:val="a0"/>
        <w:rPr>
          <w:rFonts w:hint="cs"/>
          <w:rtl/>
        </w:rPr>
      </w:pPr>
      <w:r>
        <w:rPr>
          <w:rFonts w:hint="cs"/>
          <w:rtl/>
        </w:rPr>
        <w:t xml:space="preserve">נוסף על כך, הצעה זו </w:t>
      </w:r>
      <w:r>
        <w:rPr>
          <w:rFonts w:hint="cs"/>
          <w:rtl/>
        </w:rPr>
        <w:t xml:space="preserve">באה להגן על תנאי עבודתם ושכרם של עובדים שאינם יכולים לשבות. יש לחייב על-פי חוק את הממשלה להופיע בפני גוף של בוררות ולקבל עליה את פסק הבוררות.  </w:t>
      </w:r>
    </w:p>
    <w:p w14:paraId="7E199934" w14:textId="77777777" w:rsidR="00000000" w:rsidRDefault="00C43AED">
      <w:pPr>
        <w:pStyle w:val="a0"/>
        <w:rPr>
          <w:rFonts w:hint="cs"/>
          <w:rtl/>
        </w:rPr>
      </w:pPr>
    </w:p>
    <w:p w14:paraId="371758AD" w14:textId="77777777" w:rsidR="00000000" w:rsidRDefault="00C43AED">
      <w:pPr>
        <w:pStyle w:val="a0"/>
        <w:rPr>
          <w:rFonts w:hint="cs"/>
          <w:rtl/>
        </w:rPr>
      </w:pPr>
      <w:r>
        <w:rPr>
          <w:rFonts w:hint="cs"/>
          <w:rtl/>
        </w:rPr>
        <w:t>אני מודע לכך שיש עוד חברי כנסת העוסקים בהכנה של הצעות חוק קרובות ודומות, כמו זו של חברת הכנסת רוחמה אברהם, שמחי</w:t>
      </w:r>
      <w:r>
        <w:rPr>
          <w:rFonts w:hint="cs"/>
          <w:rtl/>
        </w:rPr>
        <w:t xml:space="preserve">יבת משאל והצבעה של עובדים לפני שביתה במפעל שלהם. ההצעה שלנו איננה פוגעת בהצעה שלה, להיפך, כל ההצעות משלימות זו את זו. </w:t>
      </w:r>
    </w:p>
    <w:p w14:paraId="15B1B732" w14:textId="77777777" w:rsidR="00000000" w:rsidRDefault="00C43AED">
      <w:pPr>
        <w:pStyle w:val="a0"/>
        <w:rPr>
          <w:rFonts w:hint="cs"/>
          <w:rtl/>
        </w:rPr>
      </w:pPr>
    </w:p>
    <w:p w14:paraId="5DCDC48A" w14:textId="77777777" w:rsidR="00000000" w:rsidRDefault="00C43AED">
      <w:pPr>
        <w:pStyle w:val="a0"/>
        <w:rPr>
          <w:rFonts w:hint="cs"/>
          <w:rtl/>
        </w:rPr>
      </w:pPr>
      <w:r>
        <w:rPr>
          <w:rFonts w:hint="cs"/>
          <w:rtl/>
        </w:rPr>
        <w:t xml:space="preserve">השביתות הפראיות במשק חייבות להיפסק. תודה רבה. </w:t>
      </w:r>
    </w:p>
    <w:p w14:paraId="39F9D7FF" w14:textId="77777777" w:rsidR="00000000" w:rsidRDefault="00C43AED">
      <w:pPr>
        <w:pStyle w:val="a0"/>
        <w:rPr>
          <w:rFonts w:hint="cs"/>
          <w:rtl/>
        </w:rPr>
      </w:pPr>
    </w:p>
    <w:p w14:paraId="40E020C3" w14:textId="77777777" w:rsidR="00000000" w:rsidRDefault="00C43AED">
      <w:pPr>
        <w:pStyle w:val="a0"/>
        <w:rPr>
          <w:rFonts w:hint="cs"/>
          <w:rtl/>
        </w:rPr>
      </w:pPr>
      <w:r>
        <w:rPr>
          <w:rFonts w:hint="cs"/>
          <w:rtl/>
        </w:rPr>
        <w:t xml:space="preserve">סיעת האיחוד הלאומי תצביע כמובן נגד הבעת האי-אמון. </w:t>
      </w:r>
    </w:p>
    <w:p w14:paraId="7155AB7C" w14:textId="77777777" w:rsidR="00000000" w:rsidRDefault="00C43AED">
      <w:pPr>
        <w:pStyle w:val="a0"/>
        <w:rPr>
          <w:rFonts w:hint="cs"/>
          <w:rtl/>
        </w:rPr>
      </w:pPr>
    </w:p>
    <w:p w14:paraId="7EA09B4B" w14:textId="77777777" w:rsidR="00000000" w:rsidRDefault="00C43AED">
      <w:pPr>
        <w:pStyle w:val="af1"/>
        <w:rPr>
          <w:rtl/>
        </w:rPr>
      </w:pPr>
      <w:r>
        <w:rPr>
          <w:rtl/>
        </w:rPr>
        <w:t>היו"ר יולי-יואל אדלשטיין:</w:t>
      </w:r>
    </w:p>
    <w:p w14:paraId="72729822" w14:textId="77777777" w:rsidR="00000000" w:rsidRDefault="00C43AED">
      <w:pPr>
        <w:pStyle w:val="a0"/>
        <w:rPr>
          <w:rtl/>
        </w:rPr>
      </w:pPr>
    </w:p>
    <w:p w14:paraId="3143555A" w14:textId="77777777" w:rsidR="00000000" w:rsidRDefault="00C43AED">
      <w:pPr>
        <w:pStyle w:val="a0"/>
        <w:rPr>
          <w:rFonts w:hint="cs"/>
          <w:rtl/>
        </w:rPr>
      </w:pPr>
      <w:r>
        <w:rPr>
          <w:rFonts w:hint="cs"/>
          <w:rtl/>
        </w:rPr>
        <w:t>תודה לחבר</w:t>
      </w:r>
      <w:r>
        <w:rPr>
          <w:rFonts w:hint="cs"/>
          <w:rtl/>
        </w:rPr>
        <w:t xml:space="preserve"> הכנסת אליעזר כהן, שאכן לא ניצל את כל הזמן שעמד לרשותו. חבר הכנסת עסאם מח'ול, ואחריו - חבר הכנסת דוד טל. </w:t>
      </w:r>
    </w:p>
    <w:p w14:paraId="7F2E210D" w14:textId="77777777" w:rsidR="00000000" w:rsidRDefault="00C43AED">
      <w:pPr>
        <w:pStyle w:val="a0"/>
        <w:rPr>
          <w:rFonts w:hint="cs"/>
          <w:rtl/>
        </w:rPr>
      </w:pPr>
    </w:p>
    <w:p w14:paraId="27B6FB3E" w14:textId="77777777" w:rsidR="00000000" w:rsidRDefault="00C43AED">
      <w:pPr>
        <w:pStyle w:val="a0"/>
        <w:rPr>
          <w:rFonts w:hint="cs"/>
          <w:rtl/>
        </w:rPr>
      </w:pPr>
    </w:p>
    <w:p w14:paraId="31D13564" w14:textId="77777777" w:rsidR="00000000" w:rsidRDefault="00C43AED">
      <w:pPr>
        <w:pStyle w:val="a2"/>
        <w:rPr>
          <w:rFonts w:hint="cs"/>
          <w:rtl/>
        </w:rPr>
      </w:pPr>
      <w:bookmarkStart w:id="196" w:name="FS000000136T08_12_2003_18_54_21"/>
      <w:bookmarkStart w:id="197" w:name="_Toc58767020"/>
      <w:bookmarkEnd w:id="196"/>
      <w:r>
        <w:rPr>
          <w:rFonts w:hint="cs"/>
          <w:rtl/>
        </w:rPr>
        <w:t>מסמכים שהונחו על שולחן הכנסת</w:t>
      </w:r>
      <w:bookmarkEnd w:id="197"/>
    </w:p>
    <w:p w14:paraId="41FA1C30" w14:textId="77777777" w:rsidR="00000000" w:rsidRDefault="00C43AED">
      <w:pPr>
        <w:pStyle w:val="a0"/>
        <w:rPr>
          <w:rFonts w:hint="cs"/>
          <w:rtl/>
        </w:rPr>
      </w:pPr>
    </w:p>
    <w:p w14:paraId="331835A1" w14:textId="77777777" w:rsidR="00000000" w:rsidRDefault="00C43AED">
      <w:pPr>
        <w:pStyle w:val="af1"/>
        <w:rPr>
          <w:rtl/>
        </w:rPr>
      </w:pPr>
      <w:r>
        <w:rPr>
          <w:rtl/>
        </w:rPr>
        <w:t>היו"ר יולי-יואל אדלשטיין:</w:t>
      </w:r>
    </w:p>
    <w:p w14:paraId="42CE334F" w14:textId="77777777" w:rsidR="00000000" w:rsidRDefault="00C43AED">
      <w:pPr>
        <w:pStyle w:val="a0"/>
        <w:rPr>
          <w:rtl/>
        </w:rPr>
      </w:pPr>
    </w:p>
    <w:p w14:paraId="7B934506" w14:textId="77777777" w:rsidR="00000000" w:rsidRDefault="00C43AED">
      <w:pPr>
        <w:pStyle w:val="a0"/>
        <w:rPr>
          <w:rFonts w:hint="cs"/>
          <w:rtl/>
        </w:rPr>
      </w:pPr>
      <w:r>
        <w:rPr>
          <w:rFonts w:hint="cs"/>
          <w:rtl/>
        </w:rPr>
        <w:t xml:space="preserve">בינתיים הכרזה לסגנית המזכיר. </w:t>
      </w:r>
    </w:p>
    <w:p w14:paraId="5BCBE386" w14:textId="77777777" w:rsidR="00000000" w:rsidRDefault="00C43AED">
      <w:pPr>
        <w:pStyle w:val="a"/>
        <w:rPr>
          <w:rFonts w:hint="cs"/>
          <w:rtl/>
        </w:rPr>
      </w:pPr>
    </w:p>
    <w:p w14:paraId="37E47EB2" w14:textId="77777777" w:rsidR="00000000" w:rsidRDefault="00C43AED">
      <w:pPr>
        <w:pStyle w:val="a"/>
        <w:rPr>
          <w:rFonts w:hint="cs"/>
          <w:rtl/>
        </w:rPr>
      </w:pPr>
      <w:bookmarkStart w:id="198" w:name="_Toc58767021"/>
      <w:r>
        <w:rPr>
          <w:rFonts w:hint="eastAsia"/>
          <w:rtl/>
        </w:rPr>
        <w:t>סגנית</w:t>
      </w:r>
      <w:r>
        <w:rPr>
          <w:rtl/>
        </w:rPr>
        <w:t xml:space="preserve"> מזכיר הכנסת רות קפלן:</w:t>
      </w:r>
      <w:bookmarkEnd w:id="198"/>
    </w:p>
    <w:p w14:paraId="53DD4589" w14:textId="77777777" w:rsidR="00000000" w:rsidRDefault="00C43AED">
      <w:pPr>
        <w:pStyle w:val="a0"/>
        <w:rPr>
          <w:rFonts w:hint="cs"/>
          <w:rtl/>
        </w:rPr>
      </w:pPr>
    </w:p>
    <w:p w14:paraId="6AC16E8F" w14:textId="77777777" w:rsidR="00000000" w:rsidRDefault="00C43AED">
      <w:pPr>
        <w:pStyle w:val="a0"/>
        <w:rPr>
          <w:rFonts w:hint="cs"/>
          <w:rtl/>
        </w:rPr>
      </w:pPr>
      <w:r>
        <w:rPr>
          <w:rFonts w:hint="cs"/>
          <w:rtl/>
        </w:rPr>
        <w:t xml:space="preserve">תודה רבה. </w:t>
      </w:r>
    </w:p>
    <w:p w14:paraId="19BB6354" w14:textId="77777777" w:rsidR="00000000" w:rsidRDefault="00C43AED">
      <w:pPr>
        <w:pStyle w:val="a0"/>
        <w:rPr>
          <w:rFonts w:hint="cs"/>
          <w:rtl/>
        </w:rPr>
      </w:pPr>
    </w:p>
    <w:p w14:paraId="44DE5F43" w14:textId="77777777" w:rsidR="00000000" w:rsidRDefault="00C43AED">
      <w:pPr>
        <w:pStyle w:val="a0"/>
        <w:rPr>
          <w:rFonts w:hint="cs"/>
          <w:rtl/>
        </w:rPr>
      </w:pPr>
      <w:r>
        <w:rPr>
          <w:rFonts w:hint="cs"/>
          <w:rtl/>
        </w:rPr>
        <w:t>ברשות יושב-ראש הישי</w:t>
      </w:r>
      <w:r>
        <w:rPr>
          <w:rFonts w:hint="cs"/>
          <w:rtl/>
        </w:rPr>
        <w:t xml:space="preserve">בה, הנני מתכבדת להודיע, כי הונחו על שולחן הכנסת מסקנות ועדת החינוך והתרבות בעקבות דיון מהיר בנושא: הפצת סיכומי שיעורים בפקולטה למשפטים באוניברסיטה העברית. תודה רבה. </w:t>
      </w:r>
    </w:p>
    <w:p w14:paraId="21F96DB3" w14:textId="77777777" w:rsidR="00000000" w:rsidRDefault="00C43AED">
      <w:pPr>
        <w:pStyle w:val="a0"/>
        <w:rPr>
          <w:rFonts w:hint="cs"/>
          <w:rtl/>
        </w:rPr>
      </w:pPr>
    </w:p>
    <w:p w14:paraId="78F23621" w14:textId="77777777" w:rsidR="00000000" w:rsidRDefault="00C43AED">
      <w:pPr>
        <w:pStyle w:val="af1"/>
        <w:rPr>
          <w:rtl/>
        </w:rPr>
      </w:pPr>
      <w:r>
        <w:rPr>
          <w:rtl/>
        </w:rPr>
        <w:t>היו"ר יולי-יואל אדלשטיין:</w:t>
      </w:r>
    </w:p>
    <w:p w14:paraId="7F13827A" w14:textId="77777777" w:rsidR="00000000" w:rsidRDefault="00C43AED">
      <w:pPr>
        <w:pStyle w:val="a0"/>
        <w:rPr>
          <w:rtl/>
        </w:rPr>
      </w:pPr>
    </w:p>
    <w:p w14:paraId="2A817124" w14:textId="77777777" w:rsidR="00000000" w:rsidRDefault="00C43AED">
      <w:pPr>
        <w:pStyle w:val="a0"/>
        <w:rPr>
          <w:rFonts w:hint="cs"/>
          <w:rtl/>
        </w:rPr>
      </w:pPr>
      <w:r>
        <w:rPr>
          <w:rFonts w:hint="cs"/>
          <w:rtl/>
        </w:rPr>
        <w:t xml:space="preserve">תודה לסגנית המזכיר. </w:t>
      </w:r>
    </w:p>
    <w:p w14:paraId="42DE3E6E" w14:textId="77777777" w:rsidR="00000000" w:rsidRDefault="00C43AED">
      <w:pPr>
        <w:pStyle w:val="a0"/>
        <w:rPr>
          <w:rFonts w:hint="cs"/>
          <w:rtl/>
        </w:rPr>
      </w:pPr>
    </w:p>
    <w:p w14:paraId="630DDF52" w14:textId="77777777" w:rsidR="00000000" w:rsidRDefault="00C43AED">
      <w:pPr>
        <w:pStyle w:val="a2"/>
        <w:rPr>
          <w:rtl/>
        </w:rPr>
      </w:pPr>
    </w:p>
    <w:p w14:paraId="263D3311" w14:textId="77777777" w:rsidR="00000000" w:rsidRDefault="00C43AED">
      <w:pPr>
        <w:pStyle w:val="a2"/>
        <w:rPr>
          <w:rFonts w:hint="cs"/>
          <w:rtl/>
        </w:rPr>
      </w:pPr>
      <w:bookmarkStart w:id="199" w:name="CS17623FI0017623T08_12_2003_19_06_48"/>
      <w:bookmarkStart w:id="200" w:name="_Toc58767022"/>
      <w:bookmarkEnd w:id="199"/>
      <w:r>
        <w:rPr>
          <w:rtl/>
        </w:rPr>
        <w:t>הצע</w:t>
      </w:r>
      <w:r>
        <w:rPr>
          <w:rFonts w:hint="cs"/>
          <w:rtl/>
        </w:rPr>
        <w:t>ו</w:t>
      </w:r>
      <w:r>
        <w:rPr>
          <w:rtl/>
        </w:rPr>
        <w:t xml:space="preserve">ת </w:t>
      </w:r>
      <w:r>
        <w:rPr>
          <w:rFonts w:hint="cs"/>
          <w:rtl/>
        </w:rPr>
        <w:t>סיעות העבודה-מימד, ש"ס ומרצ--חד"ש</w:t>
      </w:r>
      <w:r>
        <w:rPr>
          <w:rFonts w:hint="cs"/>
          <w:rtl/>
        </w:rPr>
        <w:t xml:space="preserve">-תע"ל--בל"ד--רע"ם </w:t>
      </w:r>
      <w:r>
        <w:rPr>
          <w:rtl/>
        </w:rPr>
        <w:br/>
      </w:r>
      <w:r>
        <w:rPr>
          <w:rFonts w:hint="cs"/>
          <w:rtl/>
        </w:rPr>
        <w:t>להביע אי-אמון בממשלה בשל:</w:t>
      </w:r>
      <w:bookmarkEnd w:id="200"/>
    </w:p>
    <w:p w14:paraId="14DCEAB2" w14:textId="77777777" w:rsidR="00000000" w:rsidRDefault="00C43AED">
      <w:pPr>
        <w:pStyle w:val="a2"/>
        <w:rPr>
          <w:rFonts w:hint="cs"/>
          <w:rtl/>
        </w:rPr>
      </w:pPr>
      <w:bookmarkStart w:id="201" w:name="_Toc58767023"/>
      <w:r>
        <w:rPr>
          <w:rFonts w:hint="cs"/>
          <w:rtl/>
        </w:rPr>
        <w:t xml:space="preserve">א. </w:t>
      </w:r>
      <w:r>
        <w:rPr>
          <w:rtl/>
        </w:rPr>
        <w:t>מדיניותה החברתית, הכלכלית והמדינית</w:t>
      </w:r>
      <w:r>
        <w:rPr>
          <w:rFonts w:hint="cs"/>
          <w:rtl/>
        </w:rPr>
        <w:t>;</w:t>
      </w:r>
      <w:bookmarkEnd w:id="201"/>
    </w:p>
    <w:p w14:paraId="7A246821" w14:textId="77777777" w:rsidR="00000000" w:rsidRDefault="00C43AED">
      <w:pPr>
        <w:pStyle w:val="a2"/>
        <w:rPr>
          <w:rFonts w:hint="cs"/>
          <w:rtl/>
        </w:rPr>
      </w:pPr>
      <w:bookmarkStart w:id="202" w:name="CS18736FI0018736T08_12_2003_20_11_55"/>
      <w:bookmarkStart w:id="203" w:name="_Toc58767024"/>
      <w:bookmarkEnd w:id="202"/>
      <w:r>
        <w:rPr>
          <w:rFonts w:hint="cs"/>
          <w:rtl/>
        </w:rPr>
        <w:t xml:space="preserve">ב. </w:t>
      </w:r>
      <w:r>
        <w:rPr>
          <w:rtl/>
        </w:rPr>
        <w:t>קריסת ש</w:t>
      </w:r>
      <w:r>
        <w:rPr>
          <w:rFonts w:hint="cs"/>
          <w:rtl/>
        </w:rPr>
        <w:t>י</w:t>
      </w:r>
      <w:r>
        <w:rPr>
          <w:rtl/>
        </w:rPr>
        <w:t>רותי הרווחה ברשויות המקומיות</w:t>
      </w:r>
      <w:r>
        <w:rPr>
          <w:rFonts w:hint="cs"/>
          <w:rtl/>
        </w:rPr>
        <w:t>;</w:t>
      </w:r>
      <w:bookmarkEnd w:id="203"/>
    </w:p>
    <w:p w14:paraId="61BBC667" w14:textId="77777777" w:rsidR="00000000" w:rsidRDefault="00C43AED">
      <w:pPr>
        <w:pStyle w:val="a2"/>
        <w:rPr>
          <w:rtl/>
        </w:rPr>
      </w:pPr>
      <w:bookmarkStart w:id="204" w:name="CS18743FI0018743T08_12_2003_20_12_03"/>
      <w:bookmarkStart w:id="205" w:name="_Toc58767025"/>
      <w:bookmarkEnd w:id="204"/>
      <w:r>
        <w:rPr>
          <w:rFonts w:hint="cs"/>
          <w:rtl/>
        </w:rPr>
        <w:t xml:space="preserve">ג. </w:t>
      </w:r>
      <w:r>
        <w:rPr>
          <w:rtl/>
        </w:rPr>
        <w:t>המחסור בבניית כ</w:t>
      </w:r>
      <w:r>
        <w:rPr>
          <w:rFonts w:hint="cs"/>
          <w:rtl/>
        </w:rPr>
        <w:t>י</w:t>
      </w:r>
      <w:r>
        <w:rPr>
          <w:rtl/>
        </w:rPr>
        <w:t xml:space="preserve">תות לימוד במערכת החינוך בכלל ובמגזר הערבי בפרט וההשלכות </w:t>
      </w:r>
      <w:r>
        <w:rPr>
          <w:rFonts w:hint="cs"/>
          <w:rtl/>
        </w:rPr>
        <w:t xml:space="preserve">של </w:t>
      </w:r>
      <w:r>
        <w:rPr>
          <w:rtl/>
        </w:rPr>
        <w:t>ביטול הקבלה לאוניברסיטאות על סמך ציוני הבגרות</w:t>
      </w:r>
      <w:bookmarkEnd w:id="205"/>
    </w:p>
    <w:p w14:paraId="7BB7468A" w14:textId="77777777" w:rsidR="00000000" w:rsidRDefault="00C43AED">
      <w:pPr>
        <w:pStyle w:val="-0"/>
        <w:rPr>
          <w:rFonts w:hint="cs"/>
          <w:rtl/>
        </w:rPr>
      </w:pPr>
    </w:p>
    <w:p w14:paraId="411A1644" w14:textId="77777777" w:rsidR="00000000" w:rsidRDefault="00C43AED">
      <w:pPr>
        <w:pStyle w:val="af1"/>
        <w:rPr>
          <w:rtl/>
        </w:rPr>
      </w:pPr>
      <w:r>
        <w:rPr>
          <w:rtl/>
        </w:rPr>
        <w:t xml:space="preserve">היו"ר </w:t>
      </w:r>
      <w:r>
        <w:rPr>
          <w:rtl/>
        </w:rPr>
        <w:t>יולי-יואל אדלשטיין:</w:t>
      </w:r>
    </w:p>
    <w:p w14:paraId="20D50B8B" w14:textId="77777777" w:rsidR="00000000" w:rsidRDefault="00C43AED">
      <w:pPr>
        <w:pStyle w:val="a0"/>
        <w:rPr>
          <w:rtl/>
        </w:rPr>
      </w:pPr>
    </w:p>
    <w:p w14:paraId="282888FF" w14:textId="77777777" w:rsidR="00000000" w:rsidRDefault="00C43AED">
      <w:pPr>
        <w:pStyle w:val="a0"/>
        <w:rPr>
          <w:rFonts w:hint="cs"/>
          <w:rtl/>
        </w:rPr>
      </w:pPr>
      <w:r>
        <w:rPr>
          <w:rFonts w:hint="cs"/>
          <w:rtl/>
        </w:rPr>
        <w:t xml:space="preserve">עכשיו חבר הכנסת עסאם מח'ול, עד חמש דקות. </w:t>
      </w:r>
    </w:p>
    <w:p w14:paraId="361C6CA3" w14:textId="77777777" w:rsidR="00000000" w:rsidRDefault="00C43AED">
      <w:pPr>
        <w:pStyle w:val="a0"/>
        <w:rPr>
          <w:rFonts w:hint="cs"/>
          <w:rtl/>
        </w:rPr>
      </w:pPr>
    </w:p>
    <w:p w14:paraId="7B80866C" w14:textId="77777777" w:rsidR="00000000" w:rsidRDefault="00C43AED">
      <w:pPr>
        <w:pStyle w:val="a"/>
        <w:rPr>
          <w:rtl/>
        </w:rPr>
      </w:pPr>
      <w:bookmarkStart w:id="206" w:name="FS000000542T08_12_2003_18_57_49"/>
      <w:bookmarkStart w:id="207" w:name="_Toc58767026"/>
      <w:bookmarkEnd w:id="206"/>
      <w:r>
        <w:rPr>
          <w:rFonts w:hint="eastAsia"/>
          <w:rtl/>
        </w:rPr>
        <w:t>עסאם</w:t>
      </w:r>
      <w:r>
        <w:rPr>
          <w:rtl/>
        </w:rPr>
        <w:t xml:space="preserve"> מח'ול (חד"ש-תע"ל):</w:t>
      </w:r>
      <w:bookmarkEnd w:id="207"/>
    </w:p>
    <w:p w14:paraId="0CB1DBF1" w14:textId="77777777" w:rsidR="00000000" w:rsidRDefault="00C43AED">
      <w:pPr>
        <w:pStyle w:val="a0"/>
        <w:rPr>
          <w:rFonts w:hint="cs"/>
          <w:rtl/>
        </w:rPr>
      </w:pPr>
    </w:p>
    <w:p w14:paraId="1E4F6606" w14:textId="77777777" w:rsidR="00000000" w:rsidRDefault="00C43AED">
      <w:pPr>
        <w:pStyle w:val="a0"/>
        <w:rPr>
          <w:rFonts w:hint="cs"/>
          <w:rtl/>
        </w:rPr>
      </w:pPr>
      <w:r>
        <w:rPr>
          <w:rFonts w:hint="cs"/>
          <w:rtl/>
        </w:rPr>
        <w:t xml:space="preserve">אדוני היושב-ראש, חברי הכנסת, חבר הכנסת צ'יטה והנאום ה"צ'יטיאני" שהוא נתן כאן כרגע מאלצים אותי לחזור ולספר פעם נוספת איך נהגו ללכוד קופים בג'ונגלים של אפריקה. היו שמים </w:t>
      </w:r>
      <w:r>
        <w:rPr>
          <w:rFonts w:hint="cs"/>
          <w:rtl/>
        </w:rPr>
        <w:t>כד באמצע הג'ונגל, שמים בתוכו קוקוס גדול והקוף היה בא ומכניס את היד כדי להוציא את הקוקוס. הוא החזיק בקוקוס ולא יכול היה להוציא, לא את הקוקוס ולא את היד שלו. צ'יטה, שדיבר כאן כרגע על הגבול המזרחי היחיד במדינת ישראל, בנהר הירדן, על אוטונומיה ושטויות, הכניס את</w:t>
      </w:r>
      <w:r>
        <w:rPr>
          <w:rFonts w:hint="cs"/>
          <w:rtl/>
        </w:rPr>
        <w:t xml:space="preserve"> היד למקום, והוא צריך לדעת - הציבור בישראל כיום כבר יודע, ואפילו השר אולמרט יודע, אולי גם ראש הממשלה, שאי-אפשר להציל את מדינת ישראל אם היא לא מוציאה את היד בלי האגוז, בלי השטחים שנכבשו במלחמת יוני 1967. זה כל הסיפור כולו של מה שמתרחש עם הממשלה הזאת.</w:t>
      </w:r>
    </w:p>
    <w:p w14:paraId="6709B3DE" w14:textId="77777777" w:rsidR="00000000" w:rsidRDefault="00C43AED">
      <w:pPr>
        <w:pStyle w:val="a0"/>
        <w:rPr>
          <w:rFonts w:hint="cs"/>
          <w:rtl/>
        </w:rPr>
      </w:pPr>
      <w:r>
        <w:rPr>
          <w:rFonts w:hint="cs"/>
          <w:rtl/>
        </w:rPr>
        <w:t xml:space="preserve"> </w:t>
      </w:r>
    </w:p>
    <w:p w14:paraId="7A46349F" w14:textId="77777777" w:rsidR="00000000" w:rsidRDefault="00C43AED">
      <w:pPr>
        <w:pStyle w:val="af0"/>
        <w:rPr>
          <w:rtl/>
        </w:rPr>
      </w:pPr>
      <w:r>
        <w:rPr>
          <w:rFonts w:hint="eastAsia"/>
          <w:rtl/>
        </w:rPr>
        <w:t>אריה</w:t>
      </w:r>
      <w:r>
        <w:rPr>
          <w:rtl/>
        </w:rPr>
        <w:t xml:space="preserve"> אלדד (האיחוד הלאומי - ישראל ביתנו):</w:t>
      </w:r>
    </w:p>
    <w:p w14:paraId="725DA3F5" w14:textId="77777777" w:rsidR="00000000" w:rsidRDefault="00C43AED">
      <w:pPr>
        <w:pStyle w:val="a0"/>
        <w:ind w:left="719" w:firstLine="0"/>
        <w:rPr>
          <w:rFonts w:hint="cs"/>
          <w:rtl/>
        </w:rPr>
      </w:pPr>
    </w:p>
    <w:p w14:paraId="0D67D2F0" w14:textId="77777777" w:rsidR="00000000" w:rsidRDefault="00C43AED">
      <w:pPr>
        <w:pStyle w:val="a0"/>
        <w:ind w:left="719" w:firstLine="0"/>
        <w:rPr>
          <w:rFonts w:hint="cs"/>
          <w:rtl/>
        </w:rPr>
      </w:pPr>
      <w:r>
        <w:rPr>
          <w:rFonts w:hint="cs"/>
          <w:rtl/>
        </w:rPr>
        <w:t xml:space="preserve"> - - - שלא לשמור אותה כאן. </w:t>
      </w:r>
    </w:p>
    <w:p w14:paraId="6313E813" w14:textId="77777777" w:rsidR="00000000" w:rsidRDefault="00C43AED">
      <w:pPr>
        <w:pStyle w:val="a0"/>
        <w:ind w:left="719" w:firstLine="0"/>
        <w:rPr>
          <w:rFonts w:hint="cs"/>
          <w:rtl/>
        </w:rPr>
      </w:pPr>
    </w:p>
    <w:p w14:paraId="0DBB0529" w14:textId="77777777" w:rsidR="00000000" w:rsidRDefault="00C43AED">
      <w:pPr>
        <w:pStyle w:val="-"/>
        <w:rPr>
          <w:rtl/>
        </w:rPr>
      </w:pPr>
      <w:bookmarkStart w:id="208" w:name="FS000000542T08_12_2003_19_12_47C"/>
      <w:bookmarkEnd w:id="208"/>
      <w:r>
        <w:rPr>
          <w:rtl/>
        </w:rPr>
        <w:t>עסאם מח'ול (חד"ש-תע"ל):</w:t>
      </w:r>
    </w:p>
    <w:p w14:paraId="5AC1AAB8" w14:textId="77777777" w:rsidR="00000000" w:rsidRDefault="00C43AED">
      <w:pPr>
        <w:pStyle w:val="a0"/>
        <w:rPr>
          <w:rtl/>
        </w:rPr>
      </w:pPr>
    </w:p>
    <w:p w14:paraId="52BF30DB" w14:textId="77777777" w:rsidR="00000000" w:rsidRDefault="00C43AED">
      <w:pPr>
        <w:pStyle w:val="a0"/>
        <w:rPr>
          <w:rFonts w:hint="cs"/>
          <w:rtl/>
        </w:rPr>
      </w:pPr>
      <w:r>
        <w:rPr>
          <w:rFonts w:hint="cs"/>
          <w:rtl/>
        </w:rPr>
        <w:t>אני בטוח שתמיד היו כאלה שהחליטו שהם מחזיקים בקוקוס ולא מוציאים את היד עד שנלכדים. העם בישראל קצה נפשו בגופים שרוצים להילכד. הוא רוצה להשתחרר מהכיבוש, ולא רק העם הפל</w:t>
      </w:r>
      <w:r>
        <w:rPr>
          <w:rFonts w:hint="cs"/>
          <w:rtl/>
        </w:rPr>
        <w:t>סטיני רוצה להשתחרר מהכיבוש. זאת האמת, זאת המציאות שטופחת על פניכם. זאת המציאות שהממשלה הזאת נראית בגינה מזועזעת, אבל גם מזעזעת. המציאות הזאת הופכת את ממשלת ישראל לממשלה - שימו לב - בלתי רלוונטית. הממשלה הזאת, עם המדיניות שלה, היא היא שהפכה להיות ממשלה בלתי</w:t>
      </w:r>
      <w:r>
        <w:rPr>
          <w:rFonts w:hint="cs"/>
          <w:rtl/>
        </w:rPr>
        <w:t xml:space="preserve"> רלוונטית במשוואה הקיימת בסכסוך הישראלי-הפלסטיני.</w:t>
      </w:r>
    </w:p>
    <w:p w14:paraId="0BC21D80" w14:textId="77777777" w:rsidR="00000000" w:rsidRDefault="00C43AED">
      <w:pPr>
        <w:pStyle w:val="a0"/>
        <w:rPr>
          <w:rFonts w:hint="cs"/>
          <w:rtl/>
        </w:rPr>
      </w:pPr>
    </w:p>
    <w:p w14:paraId="30F2661B" w14:textId="77777777" w:rsidR="00000000" w:rsidRDefault="00C43AED">
      <w:pPr>
        <w:pStyle w:val="a0"/>
        <w:rPr>
          <w:rFonts w:hint="cs"/>
          <w:rtl/>
        </w:rPr>
      </w:pPr>
      <w:r>
        <w:rPr>
          <w:rFonts w:hint="cs"/>
          <w:rtl/>
        </w:rPr>
        <w:t>לכן זאת ממשלה מבודדת היום בעולם, והיא הולכת להיות מבודדת עוד יותר, אבל היא יכולה להיות מבודדת גם בתוך ישראל, וזה האתגר האמיתי העומד בפני הקורבנות הרעבים, העניים, המובטלים, המוכים על-ידי הגזירות הכלכליות, ש</w:t>
      </w:r>
      <w:r>
        <w:rPr>
          <w:rFonts w:hint="cs"/>
          <w:rtl/>
        </w:rPr>
        <w:t xml:space="preserve">יצטרכו בסופו של דבר לבודד גם את הממשלה הזאת. כי זו ממשלה אנכרוניסטית בעמדות שלה, במדיניות שהיא מייצגת. </w:t>
      </w:r>
    </w:p>
    <w:p w14:paraId="5E43F2E6" w14:textId="77777777" w:rsidR="00000000" w:rsidRDefault="00C43AED">
      <w:pPr>
        <w:pStyle w:val="a0"/>
        <w:rPr>
          <w:rFonts w:hint="cs"/>
          <w:rtl/>
        </w:rPr>
      </w:pPr>
    </w:p>
    <w:p w14:paraId="6FCA3A44" w14:textId="77777777" w:rsidR="00000000" w:rsidRDefault="00C43AED">
      <w:pPr>
        <w:pStyle w:val="a0"/>
        <w:rPr>
          <w:rFonts w:hint="cs"/>
          <w:rtl/>
        </w:rPr>
      </w:pPr>
      <w:r>
        <w:rPr>
          <w:rFonts w:hint="cs"/>
          <w:rtl/>
        </w:rPr>
        <w:t>אז אולמרט מנסה. אני מאחל לו שיצליח לשכנע את הממשלה הזאת שהיא צריכה לשנות כיוון. אבל הכיוון שצריך להשתנות הוא לא בהחלטות חד-צדדיות, אלא בהסכמים. ויש הזד</w:t>
      </w:r>
      <w:r>
        <w:rPr>
          <w:rFonts w:hint="cs"/>
          <w:rtl/>
        </w:rPr>
        <w:t xml:space="preserve">מנות. </w:t>
      </w:r>
    </w:p>
    <w:p w14:paraId="3C2A454E" w14:textId="77777777" w:rsidR="00000000" w:rsidRDefault="00C43AED">
      <w:pPr>
        <w:pStyle w:val="a0"/>
        <w:rPr>
          <w:rFonts w:hint="cs"/>
          <w:rtl/>
        </w:rPr>
      </w:pPr>
    </w:p>
    <w:p w14:paraId="3CB18BE4" w14:textId="77777777" w:rsidR="00000000" w:rsidRDefault="00C43AED">
      <w:pPr>
        <w:pStyle w:val="af0"/>
        <w:rPr>
          <w:rtl/>
        </w:rPr>
      </w:pPr>
      <w:r>
        <w:rPr>
          <w:rFonts w:hint="eastAsia"/>
          <w:rtl/>
        </w:rPr>
        <w:t>אלי</w:t>
      </w:r>
      <w:r>
        <w:rPr>
          <w:rtl/>
        </w:rPr>
        <w:t xml:space="preserve"> אפללו (הליכוד):</w:t>
      </w:r>
    </w:p>
    <w:p w14:paraId="02507968" w14:textId="77777777" w:rsidR="00000000" w:rsidRDefault="00C43AED">
      <w:pPr>
        <w:pStyle w:val="a0"/>
        <w:rPr>
          <w:rFonts w:hint="cs"/>
          <w:rtl/>
        </w:rPr>
      </w:pPr>
    </w:p>
    <w:p w14:paraId="644E3A82" w14:textId="77777777" w:rsidR="00000000" w:rsidRDefault="00C43AED">
      <w:pPr>
        <w:pStyle w:val="a0"/>
        <w:rPr>
          <w:rFonts w:hint="cs"/>
          <w:rtl/>
        </w:rPr>
      </w:pPr>
      <w:r>
        <w:rPr>
          <w:rFonts w:hint="cs"/>
          <w:rtl/>
        </w:rPr>
        <w:t>איזה הסכמים?</w:t>
      </w:r>
    </w:p>
    <w:p w14:paraId="2827821E" w14:textId="77777777" w:rsidR="00000000" w:rsidRDefault="00C43AED">
      <w:pPr>
        <w:pStyle w:val="a0"/>
        <w:rPr>
          <w:rFonts w:hint="cs"/>
          <w:rtl/>
        </w:rPr>
      </w:pPr>
    </w:p>
    <w:p w14:paraId="0EB7912B" w14:textId="77777777" w:rsidR="00000000" w:rsidRDefault="00C43AED">
      <w:pPr>
        <w:pStyle w:val="-"/>
        <w:rPr>
          <w:rtl/>
        </w:rPr>
      </w:pPr>
      <w:bookmarkStart w:id="209" w:name="FS000000542T08_12_2003_19_17_11C"/>
      <w:bookmarkEnd w:id="209"/>
      <w:r>
        <w:rPr>
          <w:rtl/>
        </w:rPr>
        <w:t>עסאם מח'ול (חד"ש-תע"ל):</w:t>
      </w:r>
    </w:p>
    <w:p w14:paraId="3348D10D" w14:textId="77777777" w:rsidR="00000000" w:rsidRDefault="00C43AED">
      <w:pPr>
        <w:pStyle w:val="a0"/>
        <w:rPr>
          <w:rtl/>
        </w:rPr>
      </w:pPr>
    </w:p>
    <w:p w14:paraId="0B889C91" w14:textId="77777777" w:rsidR="00000000" w:rsidRDefault="00C43AED">
      <w:pPr>
        <w:pStyle w:val="a0"/>
        <w:rPr>
          <w:rFonts w:hint="cs"/>
          <w:rtl/>
        </w:rPr>
      </w:pPr>
      <w:r>
        <w:rPr>
          <w:rFonts w:hint="cs"/>
          <w:rtl/>
        </w:rPr>
        <w:t>אני אגיד לך איזה הסכמים. הציבור בישראל יודע שהממשלה הזאת ניסתה להכריע את המצב - - -</w:t>
      </w:r>
    </w:p>
    <w:p w14:paraId="12EB2D09" w14:textId="77777777" w:rsidR="00000000" w:rsidRDefault="00C43AED">
      <w:pPr>
        <w:pStyle w:val="a0"/>
        <w:rPr>
          <w:rFonts w:hint="cs"/>
          <w:rtl/>
        </w:rPr>
      </w:pPr>
    </w:p>
    <w:p w14:paraId="632B7B3F" w14:textId="77777777" w:rsidR="00000000" w:rsidRDefault="00C43AED">
      <w:pPr>
        <w:pStyle w:val="af0"/>
        <w:rPr>
          <w:rtl/>
        </w:rPr>
      </w:pPr>
      <w:r>
        <w:rPr>
          <w:rFonts w:hint="eastAsia"/>
          <w:rtl/>
        </w:rPr>
        <w:t>אלי</w:t>
      </w:r>
      <w:r>
        <w:rPr>
          <w:rtl/>
        </w:rPr>
        <w:t xml:space="preserve"> אפללו (הליכוד):</w:t>
      </w:r>
    </w:p>
    <w:p w14:paraId="16241CF2" w14:textId="77777777" w:rsidR="00000000" w:rsidRDefault="00C43AED">
      <w:pPr>
        <w:pStyle w:val="a0"/>
        <w:rPr>
          <w:rFonts w:hint="cs"/>
          <w:rtl/>
        </w:rPr>
      </w:pPr>
    </w:p>
    <w:p w14:paraId="02772977" w14:textId="77777777" w:rsidR="00000000" w:rsidRDefault="00C43AED">
      <w:pPr>
        <w:pStyle w:val="a0"/>
        <w:rPr>
          <w:rFonts w:hint="cs"/>
          <w:rtl/>
        </w:rPr>
      </w:pPr>
      <w:r>
        <w:rPr>
          <w:rFonts w:hint="cs"/>
          <w:rtl/>
        </w:rPr>
        <w:t>איזה הסכמים? ברק נתן לו את הכול.</w:t>
      </w:r>
    </w:p>
    <w:p w14:paraId="307E5A87" w14:textId="77777777" w:rsidR="00000000" w:rsidRDefault="00C43AED">
      <w:pPr>
        <w:pStyle w:val="a0"/>
        <w:rPr>
          <w:rFonts w:hint="cs"/>
          <w:rtl/>
        </w:rPr>
      </w:pPr>
    </w:p>
    <w:p w14:paraId="7A63AB88" w14:textId="77777777" w:rsidR="00000000" w:rsidRDefault="00C43AED">
      <w:pPr>
        <w:pStyle w:val="af1"/>
        <w:rPr>
          <w:rtl/>
        </w:rPr>
      </w:pPr>
      <w:r>
        <w:rPr>
          <w:rtl/>
        </w:rPr>
        <w:t>היו"ר יולי-יואל אדלשטיין:</w:t>
      </w:r>
    </w:p>
    <w:p w14:paraId="5CB883FB" w14:textId="77777777" w:rsidR="00000000" w:rsidRDefault="00C43AED">
      <w:pPr>
        <w:pStyle w:val="a0"/>
        <w:rPr>
          <w:rtl/>
        </w:rPr>
      </w:pPr>
    </w:p>
    <w:p w14:paraId="2DAC0C87" w14:textId="77777777" w:rsidR="00000000" w:rsidRDefault="00C43AED">
      <w:pPr>
        <w:pStyle w:val="a0"/>
        <w:rPr>
          <w:rFonts w:hint="cs"/>
          <w:rtl/>
        </w:rPr>
      </w:pPr>
      <w:r>
        <w:rPr>
          <w:rFonts w:hint="cs"/>
          <w:rtl/>
        </w:rPr>
        <w:t>חבר הכנסת אפללו.</w:t>
      </w:r>
    </w:p>
    <w:p w14:paraId="3C695070" w14:textId="77777777" w:rsidR="00000000" w:rsidRDefault="00C43AED">
      <w:pPr>
        <w:pStyle w:val="a0"/>
        <w:rPr>
          <w:rFonts w:hint="cs"/>
          <w:rtl/>
        </w:rPr>
      </w:pPr>
    </w:p>
    <w:p w14:paraId="2F3FB7C6" w14:textId="77777777" w:rsidR="00000000" w:rsidRDefault="00C43AED">
      <w:pPr>
        <w:pStyle w:val="-"/>
        <w:rPr>
          <w:rtl/>
        </w:rPr>
      </w:pPr>
      <w:bookmarkStart w:id="210" w:name="FS000000542T08_12_2003_19_18_14C"/>
      <w:bookmarkEnd w:id="210"/>
      <w:r>
        <w:rPr>
          <w:rtl/>
        </w:rPr>
        <w:t>עסא</w:t>
      </w:r>
      <w:r>
        <w:rPr>
          <w:rtl/>
        </w:rPr>
        <w:t>ם מח'ול (חד"ש-תע"ל):</w:t>
      </w:r>
    </w:p>
    <w:p w14:paraId="3A79EDAA" w14:textId="77777777" w:rsidR="00000000" w:rsidRDefault="00C43AED">
      <w:pPr>
        <w:pStyle w:val="a0"/>
        <w:rPr>
          <w:rtl/>
        </w:rPr>
      </w:pPr>
    </w:p>
    <w:p w14:paraId="729F5837" w14:textId="77777777" w:rsidR="00000000" w:rsidRDefault="00C43AED">
      <w:pPr>
        <w:pStyle w:val="a0"/>
        <w:rPr>
          <w:rFonts w:hint="cs"/>
          <w:rtl/>
        </w:rPr>
      </w:pPr>
      <w:r>
        <w:rPr>
          <w:rFonts w:hint="cs"/>
          <w:rtl/>
        </w:rPr>
        <w:t>הממשלה הזאת ניסתה להכריע את העם הפלסטיני על-ידי הרעבתו. אבל התוצאה היא, שהיא הרעיבה את העם בישראל, על-ידי זריקתו לאבטלה, לעוני. אז העוני רדף את הישראלים לכאן - - -</w:t>
      </w:r>
    </w:p>
    <w:p w14:paraId="66081E6E" w14:textId="77777777" w:rsidR="00000000" w:rsidRDefault="00C43AED">
      <w:pPr>
        <w:pStyle w:val="a0"/>
        <w:rPr>
          <w:rFonts w:hint="cs"/>
          <w:rtl/>
        </w:rPr>
      </w:pPr>
    </w:p>
    <w:p w14:paraId="608443E4" w14:textId="77777777" w:rsidR="00000000" w:rsidRDefault="00C43AED">
      <w:pPr>
        <w:pStyle w:val="af0"/>
        <w:rPr>
          <w:rtl/>
        </w:rPr>
      </w:pPr>
      <w:r>
        <w:rPr>
          <w:rFonts w:hint="eastAsia"/>
          <w:rtl/>
        </w:rPr>
        <w:t>אלי</w:t>
      </w:r>
      <w:r>
        <w:rPr>
          <w:rtl/>
        </w:rPr>
        <w:t xml:space="preserve"> אפללו (הליכוד):</w:t>
      </w:r>
    </w:p>
    <w:p w14:paraId="4D2D6B2D" w14:textId="77777777" w:rsidR="00000000" w:rsidRDefault="00C43AED">
      <w:pPr>
        <w:pStyle w:val="a0"/>
        <w:rPr>
          <w:rFonts w:hint="cs"/>
          <w:rtl/>
        </w:rPr>
      </w:pPr>
    </w:p>
    <w:p w14:paraId="62758605" w14:textId="77777777" w:rsidR="00000000" w:rsidRDefault="00C43AED">
      <w:pPr>
        <w:pStyle w:val="a0"/>
        <w:rPr>
          <w:rFonts w:hint="cs"/>
          <w:rtl/>
        </w:rPr>
      </w:pPr>
      <w:r>
        <w:rPr>
          <w:rFonts w:hint="cs"/>
          <w:rtl/>
        </w:rPr>
        <w:t>- - -</w:t>
      </w:r>
    </w:p>
    <w:p w14:paraId="51A36481" w14:textId="77777777" w:rsidR="00000000" w:rsidRDefault="00C43AED">
      <w:pPr>
        <w:pStyle w:val="a0"/>
        <w:rPr>
          <w:rFonts w:hint="cs"/>
          <w:rtl/>
        </w:rPr>
      </w:pPr>
    </w:p>
    <w:p w14:paraId="045377EB" w14:textId="77777777" w:rsidR="00000000" w:rsidRDefault="00C43AED">
      <w:pPr>
        <w:pStyle w:val="-"/>
        <w:rPr>
          <w:rtl/>
        </w:rPr>
      </w:pPr>
      <w:bookmarkStart w:id="211" w:name="FS000000542T08_12_2003_19_19_27C"/>
      <w:bookmarkEnd w:id="211"/>
      <w:r>
        <w:rPr>
          <w:rtl/>
        </w:rPr>
        <w:t>עסאם מח'ול (חד"ש-תע"ל):</w:t>
      </w:r>
    </w:p>
    <w:p w14:paraId="112C17B0" w14:textId="77777777" w:rsidR="00000000" w:rsidRDefault="00C43AED">
      <w:pPr>
        <w:pStyle w:val="a0"/>
        <w:rPr>
          <w:rtl/>
        </w:rPr>
      </w:pPr>
    </w:p>
    <w:p w14:paraId="63957FF2" w14:textId="77777777" w:rsidR="00000000" w:rsidRDefault="00C43AED">
      <w:pPr>
        <w:pStyle w:val="a0"/>
        <w:rPr>
          <w:rFonts w:hint="cs"/>
          <w:rtl/>
        </w:rPr>
      </w:pPr>
      <w:r>
        <w:rPr>
          <w:rFonts w:hint="cs"/>
          <w:rtl/>
        </w:rPr>
        <w:t xml:space="preserve">מי שרוצה להיפטר </w:t>
      </w:r>
      <w:r>
        <w:rPr>
          <w:rFonts w:hint="cs"/>
          <w:rtl/>
        </w:rPr>
        <w:t xml:space="preserve">מהעוני, מהאבטלה, מהרעב, צריך להיפטר מהממשלה הזאת, ממדיניותה ומהקו הזה. </w:t>
      </w:r>
    </w:p>
    <w:p w14:paraId="795A4BEA" w14:textId="77777777" w:rsidR="00000000" w:rsidRDefault="00C43AED">
      <w:pPr>
        <w:pStyle w:val="a0"/>
        <w:rPr>
          <w:rFonts w:hint="cs"/>
          <w:rtl/>
        </w:rPr>
      </w:pPr>
    </w:p>
    <w:p w14:paraId="181F4A85" w14:textId="77777777" w:rsidR="00000000" w:rsidRDefault="00C43AED">
      <w:pPr>
        <w:pStyle w:val="a0"/>
        <w:rPr>
          <w:rFonts w:hint="cs"/>
          <w:rtl/>
        </w:rPr>
      </w:pPr>
      <w:r>
        <w:rPr>
          <w:rFonts w:hint="cs"/>
          <w:rtl/>
        </w:rPr>
        <w:t>אתה תמשיך לצרוח. תמשיך לצרוח.</w:t>
      </w:r>
    </w:p>
    <w:p w14:paraId="037A8332" w14:textId="77777777" w:rsidR="00000000" w:rsidRDefault="00C43AED">
      <w:pPr>
        <w:pStyle w:val="a0"/>
        <w:rPr>
          <w:rFonts w:hint="cs"/>
          <w:rtl/>
        </w:rPr>
      </w:pPr>
    </w:p>
    <w:p w14:paraId="0E07D575" w14:textId="77777777" w:rsidR="00000000" w:rsidRDefault="00C43AED">
      <w:pPr>
        <w:pStyle w:val="af1"/>
        <w:rPr>
          <w:rtl/>
        </w:rPr>
      </w:pPr>
      <w:r>
        <w:rPr>
          <w:rtl/>
        </w:rPr>
        <w:t>היו"ר יולי-יואל אדלשטיין:</w:t>
      </w:r>
    </w:p>
    <w:p w14:paraId="5D949722" w14:textId="77777777" w:rsidR="00000000" w:rsidRDefault="00C43AED">
      <w:pPr>
        <w:pStyle w:val="a0"/>
        <w:rPr>
          <w:rtl/>
        </w:rPr>
      </w:pPr>
    </w:p>
    <w:p w14:paraId="2876E4F2" w14:textId="77777777" w:rsidR="00000000" w:rsidRDefault="00C43AED">
      <w:pPr>
        <w:pStyle w:val="a0"/>
        <w:rPr>
          <w:rFonts w:hint="cs"/>
          <w:rtl/>
        </w:rPr>
      </w:pPr>
      <w:r>
        <w:rPr>
          <w:rFonts w:hint="cs"/>
          <w:rtl/>
        </w:rPr>
        <w:t>חבר הכנסת אפללו.</w:t>
      </w:r>
    </w:p>
    <w:p w14:paraId="7439D979" w14:textId="77777777" w:rsidR="00000000" w:rsidRDefault="00C43AED">
      <w:pPr>
        <w:pStyle w:val="a0"/>
        <w:rPr>
          <w:rFonts w:hint="cs"/>
          <w:rtl/>
        </w:rPr>
      </w:pPr>
    </w:p>
    <w:p w14:paraId="6A58F4AF" w14:textId="77777777" w:rsidR="00000000" w:rsidRDefault="00C43AED">
      <w:pPr>
        <w:pStyle w:val="-"/>
        <w:rPr>
          <w:rtl/>
        </w:rPr>
      </w:pPr>
      <w:bookmarkStart w:id="212" w:name="FS000000542T08_12_2003_19_20_12C"/>
      <w:bookmarkEnd w:id="212"/>
      <w:r>
        <w:rPr>
          <w:rtl/>
        </w:rPr>
        <w:t>עסאם מח'ול (חד"ש-תע"ל):</w:t>
      </w:r>
    </w:p>
    <w:p w14:paraId="71AFD5FB" w14:textId="77777777" w:rsidR="00000000" w:rsidRDefault="00C43AED">
      <w:pPr>
        <w:pStyle w:val="a0"/>
        <w:rPr>
          <w:rtl/>
        </w:rPr>
      </w:pPr>
    </w:p>
    <w:p w14:paraId="01B0FA6B" w14:textId="77777777" w:rsidR="00000000" w:rsidRDefault="00C43AED">
      <w:pPr>
        <w:pStyle w:val="a0"/>
        <w:rPr>
          <w:rFonts w:hint="cs"/>
          <w:rtl/>
        </w:rPr>
      </w:pPr>
      <w:r>
        <w:rPr>
          <w:rFonts w:hint="cs"/>
          <w:rtl/>
        </w:rPr>
        <w:t>אבל השיירה תמשיך ללכת. תמשיך לצרוח - - -</w:t>
      </w:r>
    </w:p>
    <w:p w14:paraId="7D8394A3" w14:textId="77777777" w:rsidR="00000000" w:rsidRDefault="00C43AED">
      <w:pPr>
        <w:pStyle w:val="af0"/>
        <w:rPr>
          <w:rFonts w:hint="cs"/>
          <w:rtl/>
        </w:rPr>
      </w:pPr>
    </w:p>
    <w:p w14:paraId="3BEA3325" w14:textId="77777777" w:rsidR="00000000" w:rsidRDefault="00C43AED">
      <w:pPr>
        <w:pStyle w:val="af0"/>
        <w:rPr>
          <w:rtl/>
        </w:rPr>
      </w:pPr>
      <w:r>
        <w:rPr>
          <w:rFonts w:hint="eastAsia"/>
          <w:rtl/>
        </w:rPr>
        <w:t>אלי</w:t>
      </w:r>
      <w:r>
        <w:rPr>
          <w:rtl/>
        </w:rPr>
        <w:t xml:space="preserve"> אפללו (הליכוד):</w:t>
      </w:r>
    </w:p>
    <w:p w14:paraId="22B8DBA6" w14:textId="77777777" w:rsidR="00000000" w:rsidRDefault="00C43AED">
      <w:pPr>
        <w:pStyle w:val="a0"/>
        <w:rPr>
          <w:rFonts w:hint="cs"/>
          <w:rtl/>
        </w:rPr>
      </w:pPr>
    </w:p>
    <w:p w14:paraId="28CF348A" w14:textId="77777777" w:rsidR="00000000" w:rsidRDefault="00C43AED">
      <w:pPr>
        <w:pStyle w:val="a0"/>
        <w:rPr>
          <w:rFonts w:hint="cs"/>
          <w:rtl/>
        </w:rPr>
      </w:pPr>
      <w:r>
        <w:rPr>
          <w:rFonts w:hint="cs"/>
          <w:rtl/>
        </w:rPr>
        <w:t>- - -</w:t>
      </w:r>
    </w:p>
    <w:p w14:paraId="301F65AE" w14:textId="77777777" w:rsidR="00000000" w:rsidRDefault="00C43AED">
      <w:pPr>
        <w:pStyle w:val="af0"/>
        <w:rPr>
          <w:rFonts w:hint="cs"/>
          <w:rtl/>
        </w:rPr>
      </w:pPr>
    </w:p>
    <w:p w14:paraId="3F8C8BFE" w14:textId="77777777" w:rsidR="00000000" w:rsidRDefault="00C43AED">
      <w:pPr>
        <w:pStyle w:val="af0"/>
        <w:rPr>
          <w:rtl/>
        </w:rPr>
      </w:pPr>
      <w:r>
        <w:rPr>
          <w:rFonts w:hint="eastAsia"/>
          <w:rtl/>
        </w:rPr>
        <w:t>קולט</w:t>
      </w:r>
      <w:r>
        <w:rPr>
          <w:rtl/>
        </w:rPr>
        <w:t xml:space="preserve"> אביטל (</w:t>
      </w:r>
      <w:r>
        <w:rPr>
          <w:rtl/>
        </w:rPr>
        <w:t>העבודה-מימד):</w:t>
      </w:r>
    </w:p>
    <w:p w14:paraId="0DE36991" w14:textId="77777777" w:rsidR="00000000" w:rsidRDefault="00C43AED">
      <w:pPr>
        <w:pStyle w:val="a0"/>
        <w:rPr>
          <w:rFonts w:hint="cs"/>
          <w:rtl/>
        </w:rPr>
      </w:pPr>
    </w:p>
    <w:p w14:paraId="68558E6E" w14:textId="77777777" w:rsidR="00000000" w:rsidRDefault="00C43AED">
      <w:pPr>
        <w:pStyle w:val="a0"/>
        <w:rPr>
          <w:rFonts w:hint="cs"/>
          <w:rtl/>
        </w:rPr>
      </w:pPr>
      <w:r>
        <w:rPr>
          <w:rFonts w:hint="cs"/>
          <w:rtl/>
        </w:rPr>
        <w:t xml:space="preserve">שמענו את המנטרה הזאת. </w:t>
      </w:r>
    </w:p>
    <w:p w14:paraId="3545F8FD" w14:textId="77777777" w:rsidR="00000000" w:rsidRDefault="00C43AED">
      <w:pPr>
        <w:pStyle w:val="a0"/>
        <w:rPr>
          <w:rFonts w:hint="cs"/>
          <w:rtl/>
        </w:rPr>
      </w:pPr>
    </w:p>
    <w:p w14:paraId="586DD262" w14:textId="77777777" w:rsidR="00000000" w:rsidRDefault="00C43AED">
      <w:pPr>
        <w:pStyle w:val="-"/>
        <w:rPr>
          <w:rtl/>
        </w:rPr>
      </w:pPr>
      <w:bookmarkStart w:id="213" w:name="FS000000542T08_12_2003_19_21_33C"/>
      <w:bookmarkEnd w:id="213"/>
      <w:r>
        <w:rPr>
          <w:rtl/>
        </w:rPr>
        <w:t>עסאם מח'ול (חד"ש-תע"ל):</w:t>
      </w:r>
    </w:p>
    <w:p w14:paraId="082CD697" w14:textId="77777777" w:rsidR="00000000" w:rsidRDefault="00C43AED">
      <w:pPr>
        <w:pStyle w:val="a0"/>
        <w:rPr>
          <w:rtl/>
        </w:rPr>
      </w:pPr>
    </w:p>
    <w:p w14:paraId="3B31224B" w14:textId="77777777" w:rsidR="00000000" w:rsidRDefault="00C43AED">
      <w:pPr>
        <w:pStyle w:val="a0"/>
        <w:ind w:firstLine="0"/>
        <w:rPr>
          <w:rFonts w:hint="cs"/>
          <w:rtl/>
        </w:rPr>
      </w:pPr>
      <w:r>
        <w:rPr>
          <w:rFonts w:hint="cs"/>
          <w:rtl/>
        </w:rPr>
        <w:tab/>
        <w:t>השיירה שהיום הולכת גם בתוך ישראל היא שיירה שהולכת בכיוון חיפוש מוצא, מוצא של פתרון מדיני, מוצא של פתרון שלום, מוצא של פרטנר, ויש אפשרות להגיע להסכמים. גם בקהיר, היום, במה שמתרחש שם, יש אפשרות</w:t>
      </w:r>
      <w:r>
        <w:rPr>
          <w:rFonts w:hint="cs"/>
          <w:rtl/>
        </w:rPr>
        <w:t xml:space="preserve"> להגיע להסכמים, להפסקת שפיכות הדמים, להפסקת האש. </w:t>
      </w:r>
    </w:p>
    <w:p w14:paraId="66FD5D01" w14:textId="77777777" w:rsidR="00000000" w:rsidRDefault="00C43AED">
      <w:pPr>
        <w:pStyle w:val="a0"/>
        <w:ind w:firstLine="0"/>
        <w:rPr>
          <w:rFonts w:hint="cs"/>
          <w:rtl/>
        </w:rPr>
      </w:pPr>
    </w:p>
    <w:p w14:paraId="20E5CD53" w14:textId="77777777" w:rsidR="00000000" w:rsidRDefault="00C43AED">
      <w:pPr>
        <w:pStyle w:val="a0"/>
        <w:ind w:firstLine="0"/>
        <w:rPr>
          <w:rFonts w:hint="cs"/>
          <w:rtl/>
        </w:rPr>
      </w:pPr>
      <w:r>
        <w:rPr>
          <w:rFonts w:hint="cs"/>
          <w:rtl/>
        </w:rPr>
        <w:tab/>
        <w:t xml:space="preserve">שני גורמים מתנגדים להפסקת האש היום: "הג'יהאד האסלאמי" וה"חמאס" מצד אחד </w:t>
      </w:r>
      <w:r>
        <w:rPr>
          <w:rtl/>
        </w:rPr>
        <w:t>–</w:t>
      </w:r>
      <w:r>
        <w:rPr>
          <w:rFonts w:hint="cs"/>
          <w:rtl/>
        </w:rPr>
        <w:t xml:space="preserve"> עדיין, אולי עוד יסכימו - וממשלת ישראל מהצד השני. אלה שאינם סובלים אופציה מדינית, או אלה שרוצים לחסל כל אופציה מדינית. </w:t>
      </w:r>
    </w:p>
    <w:p w14:paraId="2B02BA73" w14:textId="77777777" w:rsidR="00000000" w:rsidRDefault="00C43AED">
      <w:pPr>
        <w:pStyle w:val="a0"/>
        <w:rPr>
          <w:rFonts w:hint="cs"/>
          <w:rtl/>
        </w:rPr>
      </w:pPr>
    </w:p>
    <w:p w14:paraId="22B7AAB1" w14:textId="77777777" w:rsidR="00000000" w:rsidRDefault="00C43AED">
      <w:pPr>
        <w:pStyle w:val="a0"/>
        <w:rPr>
          <w:rFonts w:hint="cs"/>
          <w:rtl/>
        </w:rPr>
      </w:pPr>
      <w:r>
        <w:rPr>
          <w:rFonts w:hint="cs"/>
          <w:rtl/>
        </w:rPr>
        <w:t>לכן אני היי</w:t>
      </w:r>
      <w:r>
        <w:rPr>
          <w:rFonts w:hint="cs"/>
          <w:rtl/>
        </w:rPr>
        <w:t xml:space="preserve">תי מציע שכולם יפקחו עיניים. שני העמים עייפו מהמצב הנוראי הזה שהממשלה הזאת הובילה אליו. יש מוצא וצריך למצוא את המוצא הזה. אם לא, כולם ימשיכו לשלם את המחיר. </w:t>
      </w:r>
    </w:p>
    <w:p w14:paraId="7B1C04C4" w14:textId="77777777" w:rsidR="00000000" w:rsidRDefault="00C43AED">
      <w:pPr>
        <w:pStyle w:val="a0"/>
        <w:rPr>
          <w:rFonts w:hint="cs"/>
          <w:rtl/>
        </w:rPr>
      </w:pPr>
    </w:p>
    <w:p w14:paraId="7CEFC371" w14:textId="77777777" w:rsidR="00000000" w:rsidRDefault="00C43AED">
      <w:pPr>
        <w:pStyle w:val="af1"/>
        <w:rPr>
          <w:rtl/>
        </w:rPr>
      </w:pPr>
      <w:r>
        <w:rPr>
          <w:rtl/>
        </w:rPr>
        <w:t>היו"ר יולי-יואל אדלשטיין:</w:t>
      </w:r>
    </w:p>
    <w:p w14:paraId="1529CA27" w14:textId="77777777" w:rsidR="00000000" w:rsidRDefault="00C43AED">
      <w:pPr>
        <w:pStyle w:val="a0"/>
        <w:rPr>
          <w:rtl/>
        </w:rPr>
      </w:pPr>
    </w:p>
    <w:p w14:paraId="7F3CF6A2" w14:textId="77777777" w:rsidR="00000000" w:rsidRDefault="00C43AED">
      <w:pPr>
        <w:pStyle w:val="a0"/>
        <w:rPr>
          <w:rFonts w:hint="cs"/>
          <w:rtl/>
        </w:rPr>
      </w:pPr>
      <w:r>
        <w:rPr>
          <w:rFonts w:hint="cs"/>
          <w:rtl/>
        </w:rPr>
        <w:t xml:space="preserve">תודה. </w:t>
      </w:r>
    </w:p>
    <w:p w14:paraId="60CE9518" w14:textId="77777777" w:rsidR="00000000" w:rsidRDefault="00C43AED">
      <w:pPr>
        <w:pStyle w:val="a0"/>
        <w:rPr>
          <w:rFonts w:hint="cs"/>
          <w:rtl/>
        </w:rPr>
      </w:pPr>
    </w:p>
    <w:p w14:paraId="703A9774" w14:textId="77777777" w:rsidR="00000000" w:rsidRDefault="00C43AED">
      <w:pPr>
        <w:pStyle w:val="-"/>
        <w:rPr>
          <w:rtl/>
        </w:rPr>
      </w:pPr>
      <w:bookmarkStart w:id="214" w:name="FS000000542T08_12_2003_19_24_46C"/>
      <w:bookmarkEnd w:id="214"/>
      <w:r>
        <w:rPr>
          <w:rtl/>
        </w:rPr>
        <w:t>עסאם מח'ול (חד"ש-תע"ל):</w:t>
      </w:r>
    </w:p>
    <w:p w14:paraId="12D11FE6" w14:textId="77777777" w:rsidR="00000000" w:rsidRDefault="00C43AED">
      <w:pPr>
        <w:pStyle w:val="a0"/>
        <w:rPr>
          <w:rtl/>
        </w:rPr>
      </w:pPr>
    </w:p>
    <w:p w14:paraId="7BC17D9D" w14:textId="77777777" w:rsidR="00000000" w:rsidRDefault="00C43AED">
      <w:pPr>
        <w:pStyle w:val="a0"/>
        <w:rPr>
          <w:rFonts w:hint="cs"/>
          <w:rtl/>
        </w:rPr>
      </w:pPr>
      <w:r>
        <w:rPr>
          <w:rFonts w:hint="cs"/>
          <w:rtl/>
        </w:rPr>
        <w:t>את המחיר הזה משלמים בחינוך. את המחיר הז</w:t>
      </w:r>
      <w:r>
        <w:rPr>
          <w:rFonts w:hint="cs"/>
          <w:rtl/>
        </w:rPr>
        <w:t xml:space="preserve">ה משלמים בצורה של סטטיסטיקה שאומרת שהממשלה הזאת לא בנתה אפילו כיתה אחת ללימודים - -  </w:t>
      </w:r>
    </w:p>
    <w:p w14:paraId="48FCDFAE" w14:textId="77777777" w:rsidR="00000000" w:rsidRDefault="00C43AED">
      <w:pPr>
        <w:pStyle w:val="a0"/>
        <w:rPr>
          <w:rFonts w:hint="cs"/>
          <w:rtl/>
        </w:rPr>
      </w:pPr>
    </w:p>
    <w:p w14:paraId="281DE291" w14:textId="77777777" w:rsidR="00000000" w:rsidRDefault="00C43AED">
      <w:pPr>
        <w:pStyle w:val="af1"/>
        <w:rPr>
          <w:rtl/>
        </w:rPr>
      </w:pPr>
      <w:r>
        <w:rPr>
          <w:rtl/>
        </w:rPr>
        <w:t>היו"ר יולי-יואל אדלשטיין:</w:t>
      </w:r>
    </w:p>
    <w:p w14:paraId="1D898BAD" w14:textId="77777777" w:rsidR="00000000" w:rsidRDefault="00C43AED">
      <w:pPr>
        <w:pStyle w:val="a0"/>
        <w:rPr>
          <w:rtl/>
        </w:rPr>
      </w:pPr>
    </w:p>
    <w:p w14:paraId="40C02BC3" w14:textId="77777777" w:rsidR="00000000" w:rsidRDefault="00C43AED">
      <w:pPr>
        <w:pStyle w:val="a0"/>
        <w:rPr>
          <w:rFonts w:hint="cs"/>
          <w:rtl/>
        </w:rPr>
      </w:pPr>
      <w:r>
        <w:rPr>
          <w:rFonts w:hint="cs"/>
          <w:rtl/>
        </w:rPr>
        <w:t>תודה רבה.</w:t>
      </w:r>
    </w:p>
    <w:p w14:paraId="275BAF5C" w14:textId="77777777" w:rsidR="00000000" w:rsidRDefault="00C43AED">
      <w:pPr>
        <w:pStyle w:val="a0"/>
        <w:rPr>
          <w:rFonts w:hint="cs"/>
          <w:rtl/>
        </w:rPr>
      </w:pPr>
    </w:p>
    <w:p w14:paraId="036315E5" w14:textId="77777777" w:rsidR="00000000" w:rsidRDefault="00C43AED">
      <w:pPr>
        <w:pStyle w:val="-"/>
        <w:rPr>
          <w:rtl/>
        </w:rPr>
      </w:pPr>
      <w:bookmarkStart w:id="215" w:name="FS000000542T08_12_2003_19_26_07C"/>
      <w:bookmarkEnd w:id="215"/>
      <w:r>
        <w:rPr>
          <w:rtl/>
        </w:rPr>
        <w:t>עסאם מח'ול (חד"ש-תע"ל):</w:t>
      </w:r>
    </w:p>
    <w:p w14:paraId="0B4BB1E2" w14:textId="77777777" w:rsidR="00000000" w:rsidRDefault="00C43AED">
      <w:pPr>
        <w:pStyle w:val="a0"/>
        <w:rPr>
          <w:rtl/>
        </w:rPr>
      </w:pPr>
    </w:p>
    <w:p w14:paraId="71F3EDB6" w14:textId="77777777" w:rsidR="00000000" w:rsidRDefault="00C43AED">
      <w:pPr>
        <w:pStyle w:val="a0"/>
        <w:rPr>
          <w:rFonts w:hint="cs"/>
          <w:rtl/>
        </w:rPr>
      </w:pPr>
      <w:r>
        <w:rPr>
          <w:rFonts w:hint="cs"/>
          <w:rtl/>
        </w:rPr>
        <w:t>- - ומי שלא בונה כיתות ללימודים, יש לו סקר ודוח על הסמים כפי שחווינו השבוע הזה.</w:t>
      </w:r>
    </w:p>
    <w:p w14:paraId="35F34B51" w14:textId="77777777" w:rsidR="00000000" w:rsidRDefault="00C43AED">
      <w:pPr>
        <w:pStyle w:val="a0"/>
        <w:rPr>
          <w:rFonts w:hint="cs"/>
          <w:rtl/>
        </w:rPr>
      </w:pPr>
    </w:p>
    <w:p w14:paraId="519D20FD" w14:textId="77777777" w:rsidR="00000000" w:rsidRDefault="00C43AED">
      <w:pPr>
        <w:pStyle w:val="af1"/>
        <w:rPr>
          <w:rtl/>
        </w:rPr>
      </w:pPr>
      <w:r>
        <w:rPr>
          <w:rtl/>
        </w:rPr>
        <w:t>היו"ר יולי-יואל אדלשטיין:</w:t>
      </w:r>
    </w:p>
    <w:p w14:paraId="14077D74" w14:textId="77777777" w:rsidR="00000000" w:rsidRDefault="00C43AED">
      <w:pPr>
        <w:pStyle w:val="a0"/>
        <w:rPr>
          <w:rtl/>
        </w:rPr>
      </w:pPr>
    </w:p>
    <w:p w14:paraId="7E64820F" w14:textId="77777777" w:rsidR="00000000" w:rsidRDefault="00C43AED">
      <w:pPr>
        <w:pStyle w:val="a0"/>
        <w:rPr>
          <w:rFonts w:hint="cs"/>
          <w:rtl/>
        </w:rPr>
      </w:pPr>
      <w:r>
        <w:rPr>
          <w:rFonts w:hint="cs"/>
          <w:rtl/>
        </w:rPr>
        <w:t xml:space="preserve">תודה רבה. </w:t>
      </w:r>
    </w:p>
    <w:p w14:paraId="70DE7F1E" w14:textId="77777777" w:rsidR="00000000" w:rsidRDefault="00C43AED">
      <w:pPr>
        <w:pStyle w:val="a0"/>
        <w:rPr>
          <w:rFonts w:hint="cs"/>
          <w:rtl/>
        </w:rPr>
      </w:pPr>
    </w:p>
    <w:p w14:paraId="22BFA3E7" w14:textId="77777777" w:rsidR="00000000" w:rsidRDefault="00C43AED">
      <w:pPr>
        <w:pStyle w:val="-"/>
        <w:rPr>
          <w:rtl/>
        </w:rPr>
      </w:pPr>
      <w:bookmarkStart w:id="216" w:name="FS000000542T08_12_2003_19_27_12C"/>
      <w:bookmarkEnd w:id="216"/>
      <w:r>
        <w:rPr>
          <w:rtl/>
        </w:rPr>
        <w:t>עסאם מח'ול (חד"ש-תע"ל):</w:t>
      </w:r>
    </w:p>
    <w:p w14:paraId="2CFF8E17" w14:textId="77777777" w:rsidR="00000000" w:rsidRDefault="00C43AED">
      <w:pPr>
        <w:pStyle w:val="a0"/>
        <w:rPr>
          <w:rtl/>
        </w:rPr>
      </w:pPr>
    </w:p>
    <w:p w14:paraId="62FAD288" w14:textId="77777777" w:rsidR="00000000" w:rsidRDefault="00C43AED">
      <w:pPr>
        <w:pStyle w:val="a0"/>
        <w:rPr>
          <w:rFonts w:hint="cs"/>
          <w:rtl/>
        </w:rPr>
      </w:pPr>
      <w:r>
        <w:rPr>
          <w:rFonts w:hint="cs"/>
          <w:rtl/>
        </w:rPr>
        <w:t xml:space="preserve">מי שלא פותח בתי-ספר וכיתות יצטרך לפתוח טיפוליות לטיפול במכורים לסמים. זאת ממשלה שמסממת את עמה, מרעיבה אותו, ולכן היא צריכה ללכת, אין לה זכות קיום, אין לה זכות לשלוט במדינת ישראל. </w:t>
      </w:r>
    </w:p>
    <w:p w14:paraId="4B6BA4DD" w14:textId="77777777" w:rsidR="00000000" w:rsidRDefault="00C43AED">
      <w:pPr>
        <w:pStyle w:val="a0"/>
        <w:rPr>
          <w:rFonts w:hint="cs"/>
          <w:rtl/>
        </w:rPr>
      </w:pPr>
    </w:p>
    <w:p w14:paraId="7BA09CFB" w14:textId="77777777" w:rsidR="00000000" w:rsidRDefault="00C43AED">
      <w:pPr>
        <w:pStyle w:val="af1"/>
        <w:rPr>
          <w:rtl/>
        </w:rPr>
      </w:pPr>
      <w:r>
        <w:rPr>
          <w:rtl/>
        </w:rPr>
        <w:t>היו"ר יולי-יואל אדלשטיין:</w:t>
      </w:r>
    </w:p>
    <w:p w14:paraId="5BB33C32" w14:textId="77777777" w:rsidR="00000000" w:rsidRDefault="00C43AED">
      <w:pPr>
        <w:pStyle w:val="a0"/>
        <w:rPr>
          <w:rtl/>
        </w:rPr>
      </w:pPr>
    </w:p>
    <w:p w14:paraId="0619437A" w14:textId="77777777" w:rsidR="00000000" w:rsidRDefault="00C43AED">
      <w:pPr>
        <w:pStyle w:val="a0"/>
        <w:rPr>
          <w:rFonts w:hint="cs"/>
          <w:rtl/>
        </w:rPr>
      </w:pPr>
      <w:r>
        <w:rPr>
          <w:rFonts w:hint="cs"/>
          <w:rtl/>
        </w:rPr>
        <w:t>תודה לחבר</w:t>
      </w:r>
      <w:r>
        <w:rPr>
          <w:rFonts w:hint="cs"/>
          <w:rtl/>
        </w:rPr>
        <w:t xml:space="preserve"> הכנסת מח'ול. חבר הכנסת דוד טל, בבקשה. אחריו - חבר הכנסת ואסל טאהא. לאחר מכן - חבר הכנסת עבד-אלמאלכ דהאמשה. בבקשה, לרשות אדוני עד חמש דקות.</w:t>
      </w:r>
    </w:p>
    <w:p w14:paraId="123E55B9" w14:textId="77777777" w:rsidR="00000000" w:rsidRDefault="00C43AED">
      <w:pPr>
        <w:pStyle w:val="a0"/>
        <w:rPr>
          <w:rFonts w:hint="cs"/>
          <w:rtl/>
        </w:rPr>
      </w:pPr>
    </w:p>
    <w:p w14:paraId="7C6B48BC" w14:textId="77777777" w:rsidR="00000000" w:rsidRDefault="00C43AED">
      <w:pPr>
        <w:pStyle w:val="a"/>
        <w:rPr>
          <w:rtl/>
        </w:rPr>
      </w:pPr>
      <w:bookmarkStart w:id="217" w:name="FS000000493T08_12_2003_19_28_37"/>
      <w:bookmarkStart w:id="218" w:name="_Toc58767027"/>
      <w:bookmarkEnd w:id="217"/>
      <w:r>
        <w:rPr>
          <w:rFonts w:hint="eastAsia"/>
          <w:rtl/>
        </w:rPr>
        <w:t>דוד</w:t>
      </w:r>
      <w:r>
        <w:rPr>
          <w:rtl/>
        </w:rPr>
        <w:t xml:space="preserve"> טל (עם אחד):</w:t>
      </w:r>
      <w:bookmarkEnd w:id="218"/>
    </w:p>
    <w:p w14:paraId="3AD24CC8" w14:textId="77777777" w:rsidR="00000000" w:rsidRDefault="00C43AED">
      <w:pPr>
        <w:pStyle w:val="a0"/>
        <w:rPr>
          <w:rFonts w:hint="cs"/>
          <w:rtl/>
        </w:rPr>
      </w:pPr>
    </w:p>
    <w:p w14:paraId="30D8717E" w14:textId="77777777" w:rsidR="00000000" w:rsidRDefault="00C43AED">
      <w:pPr>
        <w:pStyle w:val="a0"/>
        <w:rPr>
          <w:rFonts w:hint="cs"/>
          <w:rtl/>
        </w:rPr>
      </w:pPr>
      <w:r>
        <w:rPr>
          <w:rFonts w:hint="cs"/>
          <w:rtl/>
        </w:rPr>
        <w:t xml:space="preserve">תודה רבה, אדוני. אני מאוד מודה לך. </w:t>
      </w:r>
    </w:p>
    <w:p w14:paraId="7A86CAA2" w14:textId="77777777" w:rsidR="00000000" w:rsidRDefault="00C43AED">
      <w:pPr>
        <w:pStyle w:val="a0"/>
        <w:rPr>
          <w:rFonts w:hint="cs"/>
          <w:rtl/>
        </w:rPr>
      </w:pPr>
    </w:p>
    <w:p w14:paraId="20189D38" w14:textId="77777777" w:rsidR="00000000" w:rsidRDefault="00C43AED">
      <w:pPr>
        <w:pStyle w:val="a0"/>
        <w:rPr>
          <w:rFonts w:hint="cs"/>
          <w:rtl/>
        </w:rPr>
      </w:pPr>
      <w:r>
        <w:rPr>
          <w:rFonts w:hint="cs"/>
          <w:rtl/>
        </w:rPr>
        <w:t>אדוני היושב-ראש, אישי הכנסת, פעם אחר פעם אנחנו מגיעים ליום ש</w:t>
      </w:r>
      <w:r>
        <w:rPr>
          <w:rFonts w:hint="cs"/>
          <w:rtl/>
        </w:rPr>
        <w:t xml:space="preserve">ני בשבוע ומגיעים להגשת אי-אמון בממשלה, וכנראה מצפים לראות שמשהו ישתנה בממשלה הזאת, אולי משהו יזעזע אותה, אבל לצערי שום דבר לא קורה. </w:t>
      </w:r>
    </w:p>
    <w:p w14:paraId="6B542444" w14:textId="77777777" w:rsidR="00000000" w:rsidRDefault="00C43AED">
      <w:pPr>
        <w:pStyle w:val="a0"/>
        <w:rPr>
          <w:rFonts w:hint="cs"/>
          <w:rtl/>
        </w:rPr>
      </w:pPr>
    </w:p>
    <w:p w14:paraId="16002404" w14:textId="77777777" w:rsidR="00000000" w:rsidRDefault="00C43AED">
      <w:pPr>
        <w:pStyle w:val="a0"/>
        <w:rPr>
          <w:rFonts w:hint="cs"/>
          <w:rtl/>
        </w:rPr>
      </w:pPr>
      <w:r>
        <w:rPr>
          <w:rFonts w:hint="cs"/>
          <w:rtl/>
        </w:rPr>
        <w:t>אם אנחנו מדברים על נושא הרווחה ברשויות המקומיות, למשל, נוצר מצב - אני חושב שכבר הרבה מאוד זמן - שהרבה מאוד רשויות לא מעניק</w:t>
      </w:r>
      <w:r>
        <w:rPr>
          <w:rFonts w:hint="cs"/>
          <w:rtl/>
        </w:rPr>
        <w:t xml:space="preserve">ות את הדברים, הנושאים האלמנטריים שצריכים להעניק למשפחות שזקוקות לתקציבי רווחה. על-פי הנהלים, בדרך כלל הממשלה, השלטון המרכזי מעביר 75% מהתקציב של הרווחה, והעירייה אמורה להשלים את 25% הנוספים. בפועל, אני אומר לכם, במקומות רבים, בערים רבות, קורה בדיוק להיפך: </w:t>
      </w:r>
      <w:r>
        <w:rPr>
          <w:rFonts w:hint="cs"/>
          <w:rtl/>
        </w:rPr>
        <w:t xml:space="preserve">הממשלה מעבירה 25% או כלום, והרשויות המקומיות מעבירות ומסבסדות או משלמות את כל השאר. נוצר מצב שיש מקומות שכבר אמרו: די, לא יכולים יותר. אתם שומעים כנראה את עדי אלדר, האומר שהעומס על השלטון המקומי הוא כה גדול, שהם מרימים ידיים. </w:t>
      </w:r>
    </w:p>
    <w:p w14:paraId="1E7262BB" w14:textId="77777777" w:rsidR="00000000" w:rsidRDefault="00C43AED">
      <w:pPr>
        <w:pStyle w:val="a0"/>
        <w:rPr>
          <w:rFonts w:hint="cs"/>
          <w:rtl/>
        </w:rPr>
      </w:pPr>
    </w:p>
    <w:p w14:paraId="25425908" w14:textId="77777777" w:rsidR="00000000" w:rsidRDefault="00C43AED">
      <w:pPr>
        <w:pStyle w:val="a0"/>
        <w:rPr>
          <w:rFonts w:hint="cs"/>
          <w:rtl/>
        </w:rPr>
      </w:pPr>
      <w:r>
        <w:rPr>
          <w:rFonts w:hint="cs"/>
          <w:rtl/>
        </w:rPr>
        <w:t>בכל נושא שניגע בו - דיברנו ע</w:t>
      </w:r>
      <w:r>
        <w:rPr>
          <w:rFonts w:hint="cs"/>
          <w:rtl/>
        </w:rPr>
        <w:t xml:space="preserve">ל הרווחה, כך גם הבריאות, כמעט כל נושא </w:t>
      </w:r>
      <w:r>
        <w:rPr>
          <w:rtl/>
        </w:rPr>
        <w:t>–</w:t>
      </w:r>
      <w:r>
        <w:rPr>
          <w:rFonts w:hint="cs"/>
          <w:rtl/>
        </w:rPr>
        <w:t xml:space="preserve"> כולנו מסכימים שהמצב קשה ואתה מצפה לראות משהו שהממשלה עושה כדי להוציא מהחושך אל האור את האנשים שבאמת זקוקים לסיוע. אנחנו יכולים להתעלם מהם. כחברה, אנחנו יכולים להתעלם מהם. השאלה היא, איזה מין חברה זו תהיה. האם זה יהיה</w:t>
      </w:r>
      <w:r>
        <w:rPr>
          <w:rFonts w:hint="cs"/>
          <w:rtl/>
        </w:rPr>
        <w:t xml:space="preserve"> ג'ונגל שרק החזק שורד בו, האם רק מי שהפרוטה מצויה בכיסו יוכל לממן חינוך אפור, יוכל לממן תרופות,  ומי שלא יוכל לממן תרופות - אחת דינו להיגזר?</w:t>
      </w:r>
    </w:p>
    <w:p w14:paraId="7D5E4B1D" w14:textId="77777777" w:rsidR="00000000" w:rsidRDefault="00C43AED">
      <w:pPr>
        <w:pStyle w:val="a0"/>
        <w:rPr>
          <w:rFonts w:hint="cs"/>
          <w:rtl/>
        </w:rPr>
      </w:pPr>
    </w:p>
    <w:p w14:paraId="2574951E" w14:textId="77777777" w:rsidR="00000000" w:rsidRDefault="00C43AED">
      <w:pPr>
        <w:pStyle w:val="a0"/>
        <w:rPr>
          <w:rFonts w:hint="cs"/>
          <w:rtl/>
        </w:rPr>
      </w:pPr>
      <w:r>
        <w:rPr>
          <w:rFonts w:hint="cs"/>
          <w:rtl/>
        </w:rPr>
        <w:t>אני חושב, שאם חפצי חיים אנחנו, ואנחנו רוצים לראות את עצמנו חברה מתוקנת, מדינת רווחה, אנחנו חייבים לתת את דעתנו לנו</w:t>
      </w:r>
      <w:r>
        <w:rPr>
          <w:rFonts w:hint="cs"/>
          <w:rtl/>
        </w:rPr>
        <w:t>שא הזה; ולא רק לתת את דעתנו - אנחנו צריכים לשנות קונספציה. כבר הרבה מאוד שנים, לפחות ארבע-חמש שנים, הממשלה, או כל הממשלות האלה בשנים האחרונות, ניסו תוכנית כזאת ועוד תוכנית ועוד תוכנית. הייתי מצפה שבתוכנית שכזאת כל פעם נלך ונעלה עוד מדרגה ונגיע, אולי, לעצמא</w:t>
      </w:r>
      <w:r>
        <w:rPr>
          <w:rFonts w:hint="cs"/>
          <w:rtl/>
        </w:rPr>
        <w:t xml:space="preserve">ות הכלכלית המיוחלת, אבל לא היא. אנחנו הולכים ומידרדרים. </w:t>
      </w:r>
    </w:p>
    <w:p w14:paraId="048963DD" w14:textId="77777777" w:rsidR="00000000" w:rsidRDefault="00C43AED">
      <w:pPr>
        <w:pStyle w:val="a0"/>
        <w:rPr>
          <w:rFonts w:hint="cs"/>
          <w:rtl/>
        </w:rPr>
      </w:pPr>
    </w:p>
    <w:p w14:paraId="25C8BF19" w14:textId="77777777" w:rsidR="00000000" w:rsidRDefault="00C43AED">
      <w:pPr>
        <w:pStyle w:val="a0"/>
        <w:rPr>
          <w:rFonts w:hint="cs"/>
          <w:rtl/>
        </w:rPr>
      </w:pPr>
      <w:r>
        <w:rPr>
          <w:rFonts w:hint="cs"/>
          <w:rtl/>
        </w:rPr>
        <w:t>השר איתם, אני רוצה לשאול את אדוני: לו יצויר למשל שאדוני היום נשיא חברת "ג'נרל מוטורס", והנהלת "ג'נרל מוטורס" הגישה לך איזו תוכנית כלכלית והתוכנית לא הצליחה - מה היית מסיק? אילו מסקנות? לדעתי, היית מ</w:t>
      </w:r>
      <w:r>
        <w:rPr>
          <w:rFonts w:hint="cs"/>
          <w:rtl/>
        </w:rPr>
        <w:t>פטר את כולם. היות שאתה טוב לב ורחב לב, היית אומר: אתן עוד צ'אנס אחד, בשנה הבאה אני מבקש תוכנית אחרת, אבל שתהיה טובה, כדי לראות שהעסק הולך ומתרומם. אבל אם גם שנה לאחר מכן התוכנית כשלה, אני בטוח שגם אתה, עם כל טוב לבך, היית מסיק את המסקנות המתבקשות והיית אומ</w:t>
      </w:r>
      <w:r>
        <w:rPr>
          <w:rFonts w:hint="cs"/>
          <w:rtl/>
        </w:rPr>
        <w:t xml:space="preserve">ר: רבותי, יש לי חובת נאמנות לבעלי השליטה, ואני צריך להראות להם קבלות. אין הספק, אין תוצאות </w:t>
      </w:r>
      <w:r>
        <w:rPr>
          <w:rFonts w:hint="eastAsia"/>
          <w:rtl/>
        </w:rPr>
        <w:t>–</w:t>
      </w:r>
      <w:r>
        <w:rPr>
          <w:rFonts w:hint="cs"/>
          <w:rtl/>
        </w:rPr>
        <w:t xml:space="preserve"> הביתה.</w:t>
      </w:r>
    </w:p>
    <w:p w14:paraId="2157E332" w14:textId="77777777" w:rsidR="00000000" w:rsidRDefault="00C43AED">
      <w:pPr>
        <w:pStyle w:val="a0"/>
        <w:ind w:firstLine="0"/>
        <w:rPr>
          <w:rFonts w:hint="cs"/>
          <w:rtl/>
        </w:rPr>
      </w:pPr>
    </w:p>
    <w:p w14:paraId="43B3C915" w14:textId="77777777" w:rsidR="00000000" w:rsidRDefault="00C43AED">
      <w:pPr>
        <w:pStyle w:val="a0"/>
        <w:ind w:firstLine="0"/>
        <w:rPr>
          <w:rFonts w:hint="cs"/>
          <w:rtl/>
        </w:rPr>
      </w:pPr>
      <w:r>
        <w:rPr>
          <w:rFonts w:hint="cs"/>
          <w:rtl/>
        </w:rPr>
        <w:tab/>
        <w:t>כאן אני רואה פעם אחר פעם את האוצר מגיש תוכנית, ועוד תוכנית, ועוד תוכנית, ואף אחד לא מסיק מסקנות על האנשים שם. אולי באמת הקונספציה, התפיסה לא נכונה, אולי צ</w:t>
      </w:r>
      <w:r>
        <w:rPr>
          <w:rFonts w:hint="cs"/>
          <w:rtl/>
        </w:rPr>
        <w:t>ריך לשנות אותה.</w:t>
      </w:r>
    </w:p>
    <w:p w14:paraId="63361540" w14:textId="77777777" w:rsidR="00000000" w:rsidRDefault="00C43AED">
      <w:pPr>
        <w:pStyle w:val="a0"/>
        <w:ind w:firstLine="0"/>
        <w:rPr>
          <w:rFonts w:hint="cs"/>
          <w:rtl/>
        </w:rPr>
      </w:pPr>
    </w:p>
    <w:p w14:paraId="2CDA244C" w14:textId="77777777" w:rsidR="00000000" w:rsidRDefault="00C43AED">
      <w:pPr>
        <w:pStyle w:val="af0"/>
        <w:rPr>
          <w:rtl/>
        </w:rPr>
      </w:pPr>
      <w:r>
        <w:rPr>
          <w:rFonts w:hint="eastAsia"/>
          <w:rtl/>
        </w:rPr>
        <w:t>יעקב</w:t>
      </w:r>
      <w:r>
        <w:rPr>
          <w:rtl/>
        </w:rPr>
        <w:t xml:space="preserve"> מרגי (ש"ס):</w:t>
      </w:r>
    </w:p>
    <w:p w14:paraId="47AF4E9A" w14:textId="77777777" w:rsidR="00000000" w:rsidRDefault="00C43AED">
      <w:pPr>
        <w:pStyle w:val="a0"/>
        <w:rPr>
          <w:rFonts w:hint="cs"/>
          <w:rtl/>
        </w:rPr>
      </w:pPr>
    </w:p>
    <w:p w14:paraId="2B673F5D" w14:textId="77777777" w:rsidR="00000000" w:rsidRDefault="00C43AED">
      <w:pPr>
        <w:pStyle w:val="a0"/>
        <w:rPr>
          <w:rFonts w:hint="cs"/>
          <w:rtl/>
        </w:rPr>
      </w:pPr>
      <w:r>
        <w:rPr>
          <w:rFonts w:hint="cs"/>
          <w:rtl/>
        </w:rPr>
        <w:t>לא, המדינה הלכה הביתה.</w:t>
      </w:r>
    </w:p>
    <w:p w14:paraId="32F6AF53" w14:textId="77777777" w:rsidR="00000000" w:rsidRDefault="00C43AED">
      <w:pPr>
        <w:pStyle w:val="a0"/>
        <w:rPr>
          <w:rFonts w:hint="cs"/>
          <w:rtl/>
        </w:rPr>
      </w:pPr>
    </w:p>
    <w:p w14:paraId="3CB0C324" w14:textId="77777777" w:rsidR="00000000" w:rsidRDefault="00C43AED">
      <w:pPr>
        <w:pStyle w:val="-"/>
        <w:rPr>
          <w:rtl/>
        </w:rPr>
      </w:pPr>
      <w:bookmarkStart w:id="219" w:name="FS000000493T08_12_2003_19_07_22"/>
      <w:bookmarkStart w:id="220" w:name="FS000000493T08_12_2003_19_07_28C"/>
      <w:bookmarkEnd w:id="219"/>
      <w:bookmarkEnd w:id="220"/>
      <w:r>
        <w:rPr>
          <w:rtl/>
        </w:rPr>
        <w:t>דוד טל (עם אחד):</w:t>
      </w:r>
    </w:p>
    <w:p w14:paraId="643B1A90" w14:textId="77777777" w:rsidR="00000000" w:rsidRDefault="00C43AED">
      <w:pPr>
        <w:pStyle w:val="a0"/>
        <w:rPr>
          <w:rtl/>
        </w:rPr>
      </w:pPr>
    </w:p>
    <w:p w14:paraId="4A76E206" w14:textId="77777777" w:rsidR="00000000" w:rsidRDefault="00C43AED">
      <w:pPr>
        <w:pStyle w:val="a0"/>
        <w:rPr>
          <w:rFonts w:hint="cs"/>
          <w:rtl/>
        </w:rPr>
      </w:pPr>
      <w:r>
        <w:rPr>
          <w:rFonts w:hint="cs"/>
          <w:rtl/>
        </w:rPr>
        <w:t xml:space="preserve">אדוני היושב-ראש, אני חושב בנושאים הללו, כמו בנושאים אחרים </w:t>
      </w:r>
      <w:r>
        <w:rPr>
          <w:rFonts w:hint="eastAsia"/>
          <w:rtl/>
        </w:rPr>
        <w:t>–</w:t>
      </w:r>
      <w:r>
        <w:rPr>
          <w:rFonts w:hint="cs"/>
          <w:rtl/>
        </w:rPr>
        <w:t xml:space="preserve"> למשל, בשבוע שעבר, אדוני זוכר, דיברנו על הבנקים. הזכירו לנו צמיחה, צמיחה, צמיחה, וראה זה פלא, הבנקים, ברוך השם - ואמרתי </w:t>
      </w:r>
      <w:r>
        <w:rPr>
          <w:rFonts w:hint="cs"/>
          <w:rtl/>
        </w:rPr>
        <w:t xml:space="preserve">לך כבר קודם, עיני לא צרה בהם, שהבנקים ירוויחו, שירוויחו מנושאים עסקיים, אבל על מה הם מרוויחים? 70% מהרווחים ב-2002 היו מעמלות ומשיעורי הריבית הגבוהים. אלה שיעורי ריבית דורסניים. לא ייאמן </w:t>
      </w:r>
      <w:r>
        <w:rPr>
          <w:rFonts w:hint="eastAsia"/>
          <w:rtl/>
        </w:rPr>
        <w:t>–</w:t>
      </w:r>
      <w:r>
        <w:rPr>
          <w:rFonts w:hint="cs"/>
          <w:rtl/>
        </w:rPr>
        <w:t xml:space="preserve"> איך אפשר? </w:t>
      </w:r>
    </w:p>
    <w:p w14:paraId="4DC9E69B" w14:textId="77777777" w:rsidR="00000000" w:rsidRDefault="00C43AED">
      <w:pPr>
        <w:pStyle w:val="a0"/>
        <w:rPr>
          <w:rFonts w:hint="cs"/>
          <w:rtl/>
        </w:rPr>
      </w:pPr>
    </w:p>
    <w:p w14:paraId="55A0ADC3" w14:textId="77777777" w:rsidR="00000000" w:rsidRDefault="00C43AED">
      <w:pPr>
        <w:pStyle w:val="a0"/>
        <w:rPr>
          <w:rFonts w:hint="cs"/>
          <w:rtl/>
        </w:rPr>
      </w:pPr>
      <w:r>
        <w:rPr>
          <w:rFonts w:hint="cs"/>
          <w:rtl/>
        </w:rPr>
        <w:t xml:space="preserve">יותר מכך, משקי הבית מסבסדים את העסקים שלהם. זאת אומרת, </w:t>
      </w:r>
      <w:r>
        <w:rPr>
          <w:rFonts w:hint="cs"/>
          <w:rtl/>
        </w:rPr>
        <w:t>העסקים משלמים 6%-7%, כל אחד לפי כוחו ויכולתו. לעומת זאת, אנחנו, עמך, אתם ששומעים אותי בבית, אתם משלמים 16%-17% ריבית, כמו ברוני הסמים בקולומביה. כלום יעלה על הדעת שזה יקרה במדינת ישראל? 70% מהאשראי במדינת ישראל ניתן ל-1% מהאנשים. זה לא ייאמן, אבל זה קורה.</w:t>
      </w:r>
    </w:p>
    <w:p w14:paraId="1036E96F" w14:textId="77777777" w:rsidR="00000000" w:rsidRDefault="00C43AED">
      <w:pPr>
        <w:pStyle w:val="a0"/>
        <w:rPr>
          <w:rFonts w:hint="cs"/>
          <w:rtl/>
        </w:rPr>
      </w:pPr>
    </w:p>
    <w:p w14:paraId="25A607C4" w14:textId="77777777" w:rsidR="00000000" w:rsidRDefault="00C43AED">
      <w:pPr>
        <w:pStyle w:val="a0"/>
        <w:rPr>
          <w:rFonts w:hint="cs"/>
          <w:rtl/>
        </w:rPr>
      </w:pPr>
      <w:r>
        <w:rPr>
          <w:rFonts w:hint="cs"/>
          <w:rtl/>
        </w:rPr>
        <w:t xml:space="preserve">אדוני היושב-ראש, אני אסיים בזה - ברוב טובך, תאשר לי בבקשה עוד משפט לסיכום - בכל התוכנית הזאת, ובחוק ההסדרים, אתה רואה שהמדינה לא פוסחת על אף מגזר. מבחינתה שילכו 200 או 300 איש מ"מקורות" הביתה - כבר הלכו, אגב; שילכו מהדואר הביתה </w:t>
      </w:r>
      <w:r>
        <w:rPr>
          <w:rFonts w:hint="eastAsia"/>
          <w:rtl/>
        </w:rPr>
        <w:t>–</w:t>
      </w:r>
      <w:r>
        <w:rPr>
          <w:rFonts w:hint="cs"/>
          <w:rtl/>
        </w:rPr>
        <w:t xml:space="preserve"> הם מנסים להפוך את הדואר ל</w:t>
      </w:r>
      <w:r>
        <w:rPr>
          <w:rFonts w:hint="cs"/>
          <w:rtl/>
        </w:rPr>
        <w:t>חברה פרטית, ואנחנו יודעים בעליל שיעלו המחירים, כי כך קבע דוח-מקנזי. הם קבעו שהמחירים יעלו, ובכל אופן המדינה רוצה לאמץ את זה, כדי שבסוף אנחנו נשלם יותר. תודה רבה.</w:t>
      </w:r>
    </w:p>
    <w:p w14:paraId="6D84A5C5" w14:textId="77777777" w:rsidR="00000000" w:rsidRDefault="00C43AED">
      <w:pPr>
        <w:pStyle w:val="a0"/>
        <w:ind w:firstLine="0"/>
        <w:rPr>
          <w:rFonts w:hint="cs"/>
          <w:rtl/>
        </w:rPr>
      </w:pPr>
    </w:p>
    <w:p w14:paraId="14D85FEB" w14:textId="77777777" w:rsidR="00000000" w:rsidRDefault="00C43AED">
      <w:pPr>
        <w:pStyle w:val="af1"/>
        <w:rPr>
          <w:rtl/>
        </w:rPr>
      </w:pPr>
      <w:r>
        <w:rPr>
          <w:rtl/>
        </w:rPr>
        <w:t>היו"ר יולי-יואל אדלשטיין:</w:t>
      </w:r>
    </w:p>
    <w:p w14:paraId="4BE47CD5" w14:textId="77777777" w:rsidR="00000000" w:rsidRDefault="00C43AED">
      <w:pPr>
        <w:pStyle w:val="a0"/>
        <w:rPr>
          <w:rtl/>
        </w:rPr>
      </w:pPr>
    </w:p>
    <w:p w14:paraId="1795D5A4" w14:textId="77777777" w:rsidR="00000000" w:rsidRDefault="00C43AED">
      <w:pPr>
        <w:pStyle w:val="a0"/>
        <w:rPr>
          <w:rFonts w:hint="cs"/>
          <w:rtl/>
        </w:rPr>
      </w:pPr>
      <w:r>
        <w:rPr>
          <w:rFonts w:hint="cs"/>
          <w:rtl/>
        </w:rPr>
        <w:t>תודה רבה לחבר הכנסת דוד טל. חבר הכנסת ואסל טאהא. אחריו - חבר הכנסת</w:t>
      </w:r>
      <w:r>
        <w:rPr>
          <w:rFonts w:hint="cs"/>
          <w:rtl/>
        </w:rPr>
        <w:t xml:space="preserve"> עבד-אלמאלכ דהאמשה, ואחריו - חבר הכנסת אלי אפללו. בבקשה, אדוני.</w:t>
      </w:r>
    </w:p>
    <w:p w14:paraId="6A31BB62" w14:textId="77777777" w:rsidR="00000000" w:rsidRDefault="00C43AED">
      <w:pPr>
        <w:pStyle w:val="a"/>
        <w:rPr>
          <w:rtl/>
        </w:rPr>
      </w:pPr>
      <w:bookmarkStart w:id="221" w:name="FS000001062T08_12_2003_19_12_48"/>
      <w:bookmarkEnd w:id="221"/>
    </w:p>
    <w:p w14:paraId="10EE9165" w14:textId="77777777" w:rsidR="00000000" w:rsidRDefault="00C43AED">
      <w:pPr>
        <w:pStyle w:val="a"/>
        <w:rPr>
          <w:rtl/>
        </w:rPr>
      </w:pPr>
      <w:bookmarkStart w:id="222" w:name="_Toc58767028"/>
      <w:r>
        <w:rPr>
          <w:rFonts w:hint="eastAsia"/>
          <w:rtl/>
        </w:rPr>
        <w:t>ואסל</w:t>
      </w:r>
      <w:r>
        <w:rPr>
          <w:rtl/>
        </w:rPr>
        <w:t xml:space="preserve"> טאהא (בל"ד):</w:t>
      </w:r>
      <w:bookmarkEnd w:id="222"/>
    </w:p>
    <w:p w14:paraId="2B4C8DA9" w14:textId="77777777" w:rsidR="00000000" w:rsidRDefault="00C43AED">
      <w:pPr>
        <w:pStyle w:val="a0"/>
        <w:rPr>
          <w:rFonts w:hint="cs"/>
          <w:rtl/>
        </w:rPr>
      </w:pPr>
    </w:p>
    <w:p w14:paraId="32E34830" w14:textId="77777777" w:rsidR="00000000" w:rsidRDefault="00C43AED">
      <w:pPr>
        <w:pStyle w:val="a0"/>
        <w:rPr>
          <w:rFonts w:hint="cs"/>
          <w:rtl/>
        </w:rPr>
      </w:pPr>
      <w:r>
        <w:rPr>
          <w:rFonts w:hint="cs"/>
          <w:rtl/>
        </w:rPr>
        <w:t xml:space="preserve">אדוני היושב-ראש, הממשלה הזאת, נוכח הצעדים שהיא נוקטת, אינה ראויה לאמון. הקיצוצים פוגעים בשכבות החלשות, בנכים, בחד-הוריות, בילדים </w:t>
      </w:r>
      <w:r>
        <w:rPr>
          <w:rFonts w:hint="eastAsia"/>
          <w:rtl/>
        </w:rPr>
        <w:t>–</w:t>
      </w:r>
      <w:r>
        <w:rPr>
          <w:rFonts w:hint="cs"/>
          <w:rtl/>
        </w:rPr>
        <w:t xml:space="preserve"> במי היא לא פוגעת </w:t>
      </w:r>
      <w:r>
        <w:rPr>
          <w:rFonts w:hint="eastAsia"/>
          <w:rtl/>
        </w:rPr>
        <w:t>–</w:t>
      </w:r>
      <w:r>
        <w:rPr>
          <w:rFonts w:hint="cs"/>
          <w:rtl/>
        </w:rPr>
        <w:t xml:space="preserve"> בשלטון המקומי, קיצוץ ש</w:t>
      </w:r>
      <w:r>
        <w:rPr>
          <w:rFonts w:hint="cs"/>
          <w:rtl/>
        </w:rPr>
        <w:t>ל כ-40% ממענקי המועצות והעיריות. זאת הזמנה לקריסת השלטון המקומי, במיוחד בסקטור הערבי.</w:t>
      </w:r>
    </w:p>
    <w:p w14:paraId="54553154" w14:textId="77777777" w:rsidR="00000000" w:rsidRDefault="00C43AED">
      <w:pPr>
        <w:pStyle w:val="a0"/>
        <w:rPr>
          <w:rFonts w:hint="cs"/>
          <w:rtl/>
        </w:rPr>
      </w:pPr>
    </w:p>
    <w:p w14:paraId="63523FD3" w14:textId="77777777" w:rsidR="00000000" w:rsidRDefault="00C43AED">
      <w:pPr>
        <w:pStyle w:val="a0"/>
        <w:rPr>
          <w:rFonts w:hint="cs"/>
          <w:rtl/>
        </w:rPr>
      </w:pPr>
      <w:r>
        <w:rPr>
          <w:rFonts w:hint="cs"/>
          <w:rtl/>
        </w:rPr>
        <w:t xml:space="preserve">הפגיעה בחינוך </w:t>
      </w:r>
      <w:r>
        <w:rPr>
          <w:rFonts w:hint="eastAsia"/>
          <w:rtl/>
        </w:rPr>
        <w:t>–</w:t>
      </w:r>
      <w:r>
        <w:rPr>
          <w:rFonts w:hint="cs"/>
          <w:rtl/>
        </w:rPr>
        <w:t xml:space="preserve"> אדוני היושב-ראש, חינוך זה דבר מקודש. לא צריכות להיות פה מחלוקות, צריך לתת גם לתלמידים המקופחים, בסקטור הערבי, החרדי, בעיירות פיתוח, בכל סקטור, את היכולת </w:t>
      </w:r>
      <w:r>
        <w:rPr>
          <w:rFonts w:hint="cs"/>
          <w:rtl/>
        </w:rPr>
        <w:t>ללמוד כשאר התלמידים בעולם.</w:t>
      </w:r>
    </w:p>
    <w:p w14:paraId="65677976" w14:textId="77777777" w:rsidR="00000000" w:rsidRDefault="00C43AED">
      <w:pPr>
        <w:pStyle w:val="a0"/>
        <w:rPr>
          <w:rFonts w:hint="cs"/>
          <w:rtl/>
        </w:rPr>
      </w:pPr>
    </w:p>
    <w:p w14:paraId="4DAB8EB7" w14:textId="77777777" w:rsidR="00000000" w:rsidRDefault="00C43AED">
      <w:pPr>
        <w:pStyle w:val="a0"/>
        <w:rPr>
          <w:rFonts w:hint="cs"/>
          <w:rtl/>
        </w:rPr>
      </w:pPr>
      <w:r>
        <w:rPr>
          <w:rFonts w:hint="cs"/>
          <w:rtl/>
        </w:rPr>
        <w:t xml:space="preserve">אם נסתכל על תקציב 2004, נראה שהמצב הולך ומחמיר. אם נלמד את הסטטיסטיקה, כל ילד רביעי בישראל, כל תלמיד רביעי, לומד במערכת החינוך הערבית. וכשמחלקים את המשאבים, מכרסמים לילד הרביעי הזה את התקציב. הוא לא יוכל ללמוד כשאר התלמידים, גם </w:t>
      </w:r>
      <w:r>
        <w:rPr>
          <w:rFonts w:hint="cs"/>
          <w:rtl/>
        </w:rPr>
        <w:t xml:space="preserve">מבחינה פיזית. יש מחסור בכיתות, יותר מ-1,500 כיתות חסרות בסקטור הערבי. כדי להדביק את הריבוי הטבעי על משרד החינוך לבנות 400 כיתות בשנה. </w:t>
      </w:r>
    </w:p>
    <w:p w14:paraId="498EDD12" w14:textId="77777777" w:rsidR="00000000" w:rsidRDefault="00C43AED">
      <w:pPr>
        <w:pStyle w:val="a0"/>
        <w:rPr>
          <w:rFonts w:hint="cs"/>
          <w:rtl/>
        </w:rPr>
      </w:pPr>
    </w:p>
    <w:p w14:paraId="08C3C62C" w14:textId="77777777" w:rsidR="00000000" w:rsidRDefault="00C43AED">
      <w:pPr>
        <w:pStyle w:val="a0"/>
        <w:rPr>
          <w:rFonts w:hint="cs"/>
          <w:rtl/>
        </w:rPr>
      </w:pPr>
      <w:r>
        <w:rPr>
          <w:rFonts w:hint="cs"/>
          <w:rtl/>
        </w:rPr>
        <w:t xml:space="preserve">אם נמשיך להסתכל בתקציבים שהוחלט עליהם, בתוכניות שהחליטו עליהן, קיצצו כמעט 50% מתקציב תוכנית החומש, לא נשאר בה כלום </w:t>
      </w:r>
      <w:r>
        <w:rPr>
          <w:rFonts w:hint="eastAsia"/>
          <w:rtl/>
        </w:rPr>
        <w:t>–</w:t>
      </w:r>
      <w:r>
        <w:rPr>
          <w:rFonts w:hint="cs"/>
          <w:rtl/>
        </w:rPr>
        <w:t xml:space="preserve"> 3%.</w:t>
      </w:r>
      <w:r>
        <w:rPr>
          <w:rFonts w:hint="cs"/>
          <w:rtl/>
        </w:rPr>
        <w:t xml:space="preserve"> כל התקציב שהוחלט להשתמש בו כמנוף ועזרה לתלמידים החלשים בסקטור הערבי מגיע אך ורק ל-3% מתקציב המינהל הפדגוגי.</w:t>
      </w:r>
    </w:p>
    <w:p w14:paraId="59963629" w14:textId="77777777" w:rsidR="00000000" w:rsidRDefault="00C43AED">
      <w:pPr>
        <w:pStyle w:val="a0"/>
        <w:rPr>
          <w:rFonts w:hint="cs"/>
          <w:rtl/>
        </w:rPr>
      </w:pPr>
    </w:p>
    <w:p w14:paraId="72A8BB3A" w14:textId="77777777" w:rsidR="00000000" w:rsidRDefault="00C43AED">
      <w:pPr>
        <w:pStyle w:val="a0"/>
        <w:rPr>
          <w:rFonts w:hint="cs"/>
          <w:rtl/>
        </w:rPr>
      </w:pPr>
      <w:r>
        <w:rPr>
          <w:rFonts w:hint="cs"/>
          <w:rtl/>
        </w:rPr>
        <w:t>אדוני היושב-ראש, אין פלא שהתנאים האובייקטיביים והפיזיים בכיתות, שמאלצים רשויות מקומיות לשכור חדרי לימוד ושכופים על התלמידים ללמוד בצפיפות גבוהה, מ</w:t>
      </w:r>
      <w:r>
        <w:rPr>
          <w:rFonts w:hint="cs"/>
          <w:rtl/>
        </w:rPr>
        <w:t xml:space="preserve">ביאים לתוצאות עגומות וקשות, ובהן ירידה בשיעור הניגשים לבחינת הבגרות. שיעור הנשירה גבוה </w:t>
      </w:r>
      <w:r>
        <w:rPr>
          <w:rFonts w:hint="eastAsia"/>
          <w:rtl/>
        </w:rPr>
        <w:t>–</w:t>
      </w:r>
      <w:r>
        <w:rPr>
          <w:rFonts w:hint="cs"/>
          <w:rtl/>
        </w:rPr>
        <w:t xml:space="preserve"> הסטטיסטיקה הרשמית של משרד החינוך אומרת ששיעור הנשירה בסקטור הערבי הוא 11%, לעומת 5% בסקטור היהודי. התלמידים בגיל 17 שמגיעים לי"ב - 60% מכלל התלמידים הערבים; 90% בסקטור</w:t>
      </w:r>
      <w:r>
        <w:rPr>
          <w:rFonts w:hint="cs"/>
          <w:rtl/>
        </w:rPr>
        <w:t xml:space="preserve"> היהודי. כל אלה אלמנטים שמכשילים את התלמידים הערבים ואת מערכת החינוך הערבית.</w:t>
      </w:r>
    </w:p>
    <w:p w14:paraId="4E239555" w14:textId="77777777" w:rsidR="00000000" w:rsidRDefault="00C43AED">
      <w:pPr>
        <w:pStyle w:val="a0"/>
        <w:rPr>
          <w:rFonts w:hint="cs"/>
          <w:rtl/>
        </w:rPr>
      </w:pPr>
    </w:p>
    <w:p w14:paraId="4624C20F" w14:textId="77777777" w:rsidR="00000000" w:rsidRDefault="00C43AED">
      <w:pPr>
        <w:pStyle w:val="a0"/>
        <w:rPr>
          <w:rFonts w:hint="cs"/>
          <w:rtl/>
        </w:rPr>
      </w:pPr>
      <w:r>
        <w:rPr>
          <w:rFonts w:hint="cs"/>
          <w:rtl/>
        </w:rPr>
        <w:t>מה עוד? עוד הכשלה ברורה היא התוכנית של ראשי החינוך בישראל לחזור לשיטה הקודמת בקבלה לאוניברסיטאות, כלומר להחזיר את המבחנים הפסיכומטריים כתנאי קבלה. הסיבה כתובה בעיתונים, שחור על ג</w:t>
      </w:r>
      <w:r>
        <w:rPr>
          <w:rFonts w:hint="cs"/>
          <w:rtl/>
        </w:rPr>
        <w:t>בי לבן - לא חשבו שרוב הנהנים מביטול הפסיכומטרי יהיו ערבים, חשבו שזה יתרום לצעירים בעיירות פיתוח, אך שיעור הסטודנטים מאזורים אלה לא המריא. כלומר, עיירות פיתוח זה טוב; סטודנטים ערבים שמצליחים להגיע לפקולטות מכובדות - זה מעורר דאגה.</w:t>
      </w:r>
    </w:p>
    <w:p w14:paraId="0B358DAC" w14:textId="77777777" w:rsidR="00000000" w:rsidRDefault="00C43AED">
      <w:pPr>
        <w:pStyle w:val="a0"/>
        <w:rPr>
          <w:rFonts w:hint="cs"/>
          <w:rtl/>
        </w:rPr>
      </w:pPr>
    </w:p>
    <w:p w14:paraId="2088B942" w14:textId="77777777" w:rsidR="00000000" w:rsidRDefault="00C43AED">
      <w:pPr>
        <w:pStyle w:val="a0"/>
        <w:rPr>
          <w:rFonts w:hint="cs"/>
          <w:rtl/>
        </w:rPr>
      </w:pPr>
      <w:r>
        <w:rPr>
          <w:rFonts w:hint="cs"/>
          <w:rtl/>
        </w:rPr>
        <w:t>גם אני דואג לעיירות הפיתו</w:t>
      </w:r>
      <w:r>
        <w:rPr>
          <w:rFonts w:hint="cs"/>
          <w:rtl/>
        </w:rPr>
        <w:t>ח ולתלמידים שם. אם שרת החינוך באמת רוצה לדאוג לכל החתכים של העם, לכל הסקטורים. השיטה הזאת פעלה ונתנה אפשרות לסטודנטים הערבים להתקבל לאוניברסיטאות, להתקדם - בואו נחשוב על שיטה אחרת, שתעזור גם לתלמידים בעיירות הפיתוח. אבל נראה ששרת החינוך דואגת אך ורק לסקטור</w:t>
      </w:r>
      <w:r>
        <w:rPr>
          <w:rFonts w:hint="cs"/>
          <w:rtl/>
        </w:rPr>
        <w:t xml:space="preserve"> אחד - לסקטור היהודי, ולא אכפת לה מהחינוך הערבי.</w:t>
      </w:r>
    </w:p>
    <w:p w14:paraId="3837CE2D" w14:textId="77777777" w:rsidR="00000000" w:rsidRDefault="00C43AED">
      <w:pPr>
        <w:pStyle w:val="a0"/>
        <w:rPr>
          <w:rFonts w:hint="cs"/>
          <w:rtl/>
        </w:rPr>
      </w:pPr>
    </w:p>
    <w:p w14:paraId="4FED6CD6" w14:textId="77777777" w:rsidR="00000000" w:rsidRDefault="00C43AED">
      <w:pPr>
        <w:pStyle w:val="af1"/>
        <w:rPr>
          <w:rtl/>
        </w:rPr>
      </w:pPr>
      <w:r>
        <w:rPr>
          <w:rtl/>
        </w:rPr>
        <w:t>היו"ר יולי-יואל אדלשטיין:</w:t>
      </w:r>
    </w:p>
    <w:p w14:paraId="62753B6F" w14:textId="77777777" w:rsidR="00000000" w:rsidRDefault="00C43AED">
      <w:pPr>
        <w:pStyle w:val="a0"/>
        <w:rPr>
          <w:rtl/>
        </w:rPr>
      </w:pPr>
    </w:p>
    <w:p w14:paraId="46760E88" w14:textId="77777777" w:rsidR="00000000" w:rsidRDefault="00C43AED">
      <w:pPr>
        <w:pStyle w:val="a0"/>
        <w:rPr>
          <w:rFonts w:hint="cs"/>
          <w:rtl/>
        </w:rPr>
      </w:pPr>
      <w:r>
        <w:rPr>
          <w:rFonts w:hint="cs"/>
          <w:rtl/>
        </w:rPr>
        <w:t>תודה רבה.</w:t>
      </w:r>
    </w:p>
    <w:p w14:paraId="3A183EE3" w14:textId="77777777" w:rsidR="00000000" w:rsidRDefault="00C43AED">
      <w:pPr>
        <w:pStyle w:val="a0"/>
        <w:rPr>
          <w:rFonts w:hint="cs"/>
          <w:rtl/>
        </w:rPr>
      </w:pPr>
    </w:p>
    <w:p w14:paraId="4F316F3E" w14:textId="77777777" w:rsidR="00000000" w:rsidRDefault="00C43AED">
      <w:pPr>
        <w:pStyle w:val="-"/>
        <w:rPr>
          <w:rtl/>
        </w:rPr>
      </w:pPr>
      <w:bookmarkStart w:id="223" w:name="FS000001062T08_12_2003_19_21_54C"/>
      <w:bookmarkEnd w:id="223"/>
      <w:r>
        <w:rPr>
          <w:rtl/>
        </w:rPr>
        <w:t>ואסל טאהא (בל"ד):</w:t>
      </w:r>
    </w:p>
    <w:p w14:paraId="36858321" w14:textId="77777777" w:rsidR="00000000" w:rsidRDefault="00C43AED">
      <w:pPr>
        <w:pStyle w:val="a0"/>
        <w:rPr>
          <w:rtl/>
        </w:rPr>
      </w:pPr>
    </w:p>
    <w:p w14:paraId="3B044827" w14:textId="77777777" w:rsidR="00000000" w:rsidRDefault="00C43AED">
      <w:pPr>
        <w:pStyle w:val="a0"/>
        <w:rPr>
          <w:rFonts w:hint="cs"/>
          <w:rtl/>
        </w:rPr>
      </w:pPr>
      <w:r>
        <w:rPr>
          <w:rFonts w:hint="cs"/>
          <w:rtl/>
        </w:rPr>
        <w:t xml:space="preserve">לכן, אדוני היושב-ראש, על אף הדברים הקשים, התנאים הבלתי-ראויים והיחס הכרוני של אפליה כלפי ילדינו, ברשותך, אני רוצה לפנות אל ילדינו נוכח ההאשמה ששמעתי </w:t>
      </w:r>
      <w:r>
        <w:rPr>
          <w:rFonts w:hint="cs"/>
          <w:rtl/>
        </w:rPr>
        <w:t>מסגן שר החינוך, ששם מעתיקים, ששם נעזרים במורים. אני אומר לתלמידים שלנו: אנחנו גאים בכם, אנחנו גאים בהישגים שלכם, תצליחו למרות כל המכשולים, ואנחנו בטוחים שתצליחו ותכשילו את כל השיטות שננקטות נגדכם.</w:t>
      </w:r>
    </w:p>
    <w:p w14:paraId="2E50DEBB" w14:textId="77777777" w:rsidR="00000000" w:rsidRDefault="00C43AED">
      <w:pPr>
        <w:pStyle w:val="a0"/>
        <w:rPr>
          <w:rFonts w:hint="cs"/>
          <w:rtl/>
        </w:rPr>
      </w:pPr>
    </w:p>
    <w:p w14:paraId="6F7D6840" w14:textId="77777777" w:rsidR="00000000" w:rsidRDefault="00C43AED">
      <w:pPr>
        <w:pStyle w:val="a0"/>
        <w:rPr>
          <w:rFonts w:hint="cs"/>
          <w:rtl/>
        </w:rPr>
      </w:pPr>
      <w:r>
        <w:rPr>
          <w:rFonts w:hint="cs"/>
          <w:rtl/>
        </w:rPr>
        <w:t>אדוני היושב-ראש, אני פונה אל חברי הכנסת ואומר להם להצביע א</w:t>
      </w:r>
      <w:r>
        <w:rPr>
          <w:rFonts w:hint="cs"/>
          <w:rtl/>
        </w:rPr>
        <w:t>י-אמון בממשלה הזאת.</w:t>
      </w:r>
    </w:p>
    <w:p w14:paraId="3915418F" w14:textId="77777777" w:rsidR="00000000" w:rsidRDefault="00C43AED">
      <w:pPr>
        <w:pStyle w:val="a0"/>
        <w:rPr>
          <w:rFonts w:hint="cs"/>
          <w:rtl/>
        </w:rPr>
      </w:pPr>
    </w:p>
    <w:p w14:paraId="7F80CA69" w14:textId="77777777" w:rsidR="00000000" w:rsidRDefault="00C43AED">
      <w:pPr>
        <w:pStyle w:val="af1"/>
        <w:rPr>
          <w:rtl/>
        </w:rPr>
      </w:pPr>
      <w:r>
        <w:rPr>
          <w:rtl/>
        </w:rPr>
        <w:t>היו"ר יולי-יואל אדלשטיין:</w:t>
      </w:r>
    </w:p>
    <w:p w14:paraId="0AE21895" w14:textId="77777777" w:rsidR="00000000" w:rsidRDefault="00C43AED">
      <w:pPr>
        <w:pStyle w:val="a0"/>
        <w:rPr>
          <w:rtl/>
        </w:rPr>
      </w:pPr>
    </w:p>
    <w:p w14:paraId="1ED5B81D" w14:textId="77777777" w:rsidR="00000000" w:rsidRDefault="00C43AED">
      <w:pPr>
        <w:pStyle w:val="a0"/>
        <w:rPr>
          <w:rFonts w:hint="cs"/>
          <w:rtl/>
        </w:rPr>
      </w:pPr>
      <w:r>
        <w:rPr>
          <w:rFonts w:hint="cs"/>
          <w:rtl/>
        </w:rPr>
        <w:t>תודה לחבר הכנסת ואסל טאהא. חבר הכנסת עבד-אלמאלכ דהאמשה. אחריו - חבר הכנסת אלי אפללו, ואחריו - חברת הכנסת יולי תמיר. בבקשה, אדוני.</w:t>
      </w:r>
    </w:p>
    <w:p w14:paraId="0804FBEB" w14:textId="77777777" w:rsidR="00000000" w:rsidRDefault="00C43AED">
      <w:pPr>
        <w:pStyle w:val="a0"/>
        <w:rPr>
          <w:rFonts w:hint="cs"/>
          <w:rtl/>
        </w:rPr>
      </w:pPr>
    </w:p>
    <w:p w14:paraId="42410F82" w14:textId="77777777" w:rsidR="00000000" w:rsidRDefault="00C43AED">
      <w:pPr>
        <w:pStyle w:val="a"/>
        <w:rPr>
          <w:rtl/>
        </w:rPr>
      </w:pPr>
      <w:bookmarkStart w:id="224" w:name="FS000000550T08_12_2003_19_23_46"/>
      <w:bookmarkStart w:id="225" w:name="_Toc58767029"/>
      <w:bookmarkEnd w:id="224"/>
      <w:r>
        <w:rPr>
          <w:rFonts w:hint="eastAsia"/>
          <w:rtl/>
        </w:rPr>
        <w:t>עבד</w:t>
      </w:r>
      <w:r>
        <w:rPr>
          <w:rtl/>
        </w:rPr>
        <w:t>-אלמאלכ דהאמשה (רע"ם):</w:t>
      </w:r>
      <w:bookmarkEnd w:id="225"/>
    </w:p>
    <w:p w14:paraId="54FCBD5A" w14:textId="77777777" w:rsidR="00000000" w:rsidRDefault="00C43AED">
      <w:pPr>
        <w:pStyle w:val="a0"/>
        <w:rPr>
          <w:rFonts w:hint="cs"/>
          <w:rtl/>
        </w:rPr>
      </w:pPr>
    </w:p>
    <w:p w14:paraId="7EF8F856" w14:textId="77777777" w:rsidR="00000000" w:rsidRDefault="00C43AED">
      <w:pPr>
        <w:pStyle w:val="a0"/>
        <w:rPr>
          <w:rFonts w:hint="cs"/>
          <w:rtl/>
        </w:rPr>
      </w:pPr>
      <w:r>
        <w:rPr>
          <w:rFonts w:hint="cs"/>
          <w:rtl/>
        </w:rPr>
        <w:t>כבוד היושב-ראש, מכובדי השר, חברי חברי הכנסת, לא פל</w:t>
      </w:r>
      <w:r>
        <w:rPr>
          <w:rFonts w:hint="cs"/>
          <w:rtl/>
        </w:rPr>
        <w:t>א שקודמי, רובם המכריע סיימו את דבריהם במלים: הממשלה הזאת איננה ראויה לאמון. אנחנו רואים שהדברים האלה יום-יום נראים יותר מוחשיים ויותר ברורים, ויותר ויותר אירועים מעידים על כך.</w:t>
      </w:r>
    </w:p>
    <w:p w14:paraId="305C08DC" w14:textId="77777777" w:rsidR="00000000" w:rsidRDefault="00C43AED">
      <w:pPr>
        <w:pStyle w:val="a0"/>
        <w:rPr>
          <w:rFonts w:hint="cs"/>
          <w:rtl/>
        </w:rPr>
      </w:pPr>
    </w:p>
    <w:p w14:paraId="55CC9F16" w14:textId="77777777" w:rsidR="00000000" w:rsidRDefault="00C43AED">
      <w:pPr>
        <w:pStyle w:val="a0"/>
        <w:rPr>
          <w:rFonts w:hint="cs"/>
          <w:rtl/>
        </w:rPr>
      </w:pPr>
      <w:r>
        <w:rPr>
          <w:rFonts w:hint="cs"/>
          <w:rtl/>
        </w:rPr>
        <w:t>הצעת האי-אמון שהגישה סיעתנו היום היא בעניין החינוך, יותר נכון האפליה והחוסר בחי</w:t>
      </w:r>
      <w:r>
        <w:rPr>
          <w:rFonts w:hint="cs"/>
          <w:rtl/>
        </w:rPr>
        <w:t xml:space="preserve">נוך לערבים, אבל אי-אפשר להתעלם גם מהצד המדיני. </w:t>
      </w:r>
    </w:p>
    <w:p w14:paraId="25FFED8E" w14:textId="77777777" w:rsidR="00000000" w:rsidRDefault="00C43AED">
      <w:pPr>
        <w:pStyle w:val="a0"/>
        <w:ind w:firstLine="0"/>
        <w:rPr>
          <w:rFonts w:hint="cs"/>
          <w:rtl/>
        </w:rPr>
      </w:pPr>
    </w:p>
    <w:p w14:paraId="66491CE7" w14:textId="77777777" w:rsidR="00000000" w:rsidRDefault="00C43AED">
      <w:pPr>
        <w:pStyle w:val="a0"/>
        <w:ind w:firstLine="0"/>
        <w:rPr>
          <w:rFonts w:hint="cs"/>
          <w:rtl/>
        </w:rPr>
      </w:pPr>
      <w:r>
        <w:rPr>
          <w:rFonts w:hint="cs"/>
          <w:rtl/>
        </w:rPr>
        <w:tab/>
        <w:t xml:space="preserve">במלה אחת ייאמר, שהממשלה הזאת השכילה לרמות חלקים גדולים בעם, לא רק כאשר שכנעה אותם לבחור בה והציגה את ראשה כאילו הוא היחיד שיכול להביא לשלום ולביטחון, אלא  בפועל היא למעשה ממשיכה לרמות חלקים נרחבים גם היום. </w:t>
      </w:r>
      <w:r>
        <w:rPr>
          <w:rFonts w:hint="cs"/>
          <w:rtl/>
        </w:rPr>
        <w:t>אלא מאי? שיותר ויותר אנשים מתפכחים, יותר ויותר אנשים "תופסים שכל", כפי שאומרים בשפה המדוברת, גם בתוך הממשלה עצמה, גם בתוך הקואליציה, בליכוד ובמרכז הליכוד. לכל ההליך הזה מוסר-השכל אחד: הממשלה הזאת רימתה את כולנו די הרבה זמן, לא יישמה ולא פרעה את ההבטחות. הי</w:t>
      </w:r>
      <w:r>
        <w:rPr>
          <w:rFonts w:hint="cs"/>
          <w:rtl/>
        </w:rPr>
        <w:t xml:space="preserve">א מוליכה מדחי אל דחי והיא איננה מסוגלת להיות פרטנר לשלום. </w:t>
      </w:r>
    </w:p>
    <w:p w14:paraId="1DE6AC3A" w14:textId="77777777" w:rsidR="00000000" w:rsidRDefault="00C43AED">
      <w:pPr>
        <w:pStyle w:val="a0"/>
        <w:ind w:firstLine="0"/>
        <w:rPr>
          <w:rFonts w:hint="cs"/>
          <w:rtl/>
        </w:rPr>
      </w:pPr>
    </w:p>
    <w:p w14:paraId="3569EC89" w14:textId="77777777" w:rsidR="00000000" w:rsidRDefault="00C43AED">
      <w:pPr>
        <w:pStyle w:val="a0"/>
        <w:ind w:firstLine="720"/>
        <w:rPr>
          <w:rFonts w:hint="cs"/>
          <w:rtl/>
        </w:rPr>
      </w:pPr>
      <w:r>
        <w:rPr>
          <w:rFonts w:hint="cs"/>
          <w:rtl/>
        </w:rPr>
        <w:t>אי-אפשר לצאת מהסבך הנורא שבו נתונים שני העמים כתוצאה ממדיניות מכוונת, של הממשלה הזאת בעיקר. לגורם השני יש גם כן צד. אבל יש הבדל תהומי בין מי שבידיו כל הקלפים, מי ששולט, מי שיש לו הכוח, מי שקובע ומ</w:t>
      </w:r>
      <w:r>
        <w:rPr>
          <w:rFonts w:hint="cs"/>
          <w:rtl/>
        </w:rPr>
        <w:t>י שיכול לעשות סדר-יום גם לאחרים ולא רק לעצמו, לבין מי שנאנק תחת כיבוש ומתנגד באמצעים שנשארו בידיו או שיש בידיו ובדרכים שלפעמים גם אינן מקילות עלי, אבל בחסר ובמעט שיש לו הוא עושה כפי שהוא מוצא לנכון.</w:t>
      </w:r>
    </w:p>
    <w:p w14:paraId="3BA417D7" w14:textId="77777777" w:rsidR="00000000" w:rsidRDefault="00C43AED">
      <w:pPr>
        <w:pStyle w:val="a0"/>
        <w:ind w:firstLine="0"/>
        <w:rPr>
          <w:rFonts w:hint="cs"/>
          <w:rtl/>
        </w:rPr>
      </w:pPr>
    </w:p>
    <w:p w14:paraId="2133654E" w14:textId="77777777" w:rsidR="00000000" w:rsidRDefault="00C43AED">
      <w:pPr>
        <w:pStyle w:val="a0"/>
        <w:ind w:firstLine="0"/>
        <w:rPr>
          <w:rFonts w:hint="cs"/>
          <w:rtl/>
        </w:rPr>
      </w:pPr>
      <w:r>
        <w:rPr>
          <w:rFonts w:hint="cs"/>
          <w:rtl/>
        </w:rPr>
        <w:tab/>
        <w:t xml:space="preserve">אני לא רוצה להמשיך לדבר על הנושא המדיני, אבל אני מקווה </w:t>
      </w:r>
      <w:r>
        <w:rPr>
          <w:rFonts w:hint="cs"/>
          <w:rtl/>
        </w:rPr>
        <w:t>שאנחנו על סף פתיחת תקופה חדשה. בפני הממשלה עומדת האפשרות לאזור אומץ ולגשת סוף-סוף למעשים ולצעדים לכיוון ה"הודנה". אגב, מאשימים את הפלסטינים בכישלון ה"הודנה". מה עשתה ממשלת ישראל ל"הודנה"? מה מוכנה הממשלה הזאת לעשות בשביל ה"הודנה"? היא אומרת דבר אחד, וחוזרת</w:t>
      </w:r>
      <w:r>
        <w:rPr>
          <w:rFonts w:hint="cs"/>
          <w:rtl/>
        </w:rPr>
        <w:t xml:space="preserve"> עליו בוקר וערב: "אני לא צד". אז מי הצד? עם מי עושים "הודנה"? הרי הפלסטינים אינם נלחמים בינם לבין עצמם.</w:t>
      </w:r>
    </w:p>
    <w:p w14:paraId="4BC21EC7" w14:textId="77777777" w:rsidR="00000000" w:rsidRDefault="00C43AED">
      <w:pPr>
        <w:pStyle w:val="a0"/>
        <w:ind w:firstLine="0"/>
        <w:rPr>
          <w:rFonts w:hint="cs"/>
          <w:rtl/>
        </w:rPr>
      </w:pPr>
    </w:p>
    <w:p w14:paraId="71239008" w14:textId="77777777" w:rsidR="00000000" w:rsidRDefault="00C43AED">
      <w:pPr>
        <w:pStyle w:val="af0"/>
        <w:rPr>
          <w:rtl/>
        </w:rPr>
      </w:pPr>
      <w:r>
        <w:rPr>
          <w:rFonts w:hint="eastAsia"/>
          <w:rtl/>
        </w:rPr>
        <w:t>אלי</w:t>
      </w:r>
      <w:r>
        <w:rPr>
          <w:rtl/>
        </w:rPr>
        <w:t xml:space="preserve"> אפללו (הליכוד):</w:t>
      </w:r>
    </w:p>
    <w:p w14:paraId="7C5977A4" w14:textId="77777777" w:rsidR="00000000" w:rsidRDefault="00C43AED">
      <w:pPr>
        <w:pStyle w:val="a0"/>
        <w:rPr>
          <w:rFonts w:hint="cs"/>
          <w:rtl/>
        </w:rPr>
      </w:pPr>
    </w:p>
    <w:p w14:paraId="0F4FCEC9" w14:textId="77777777" w:rsidR="00000000" w:rsidRDefault="00C43AED">
      <w:pPr>
        <w:pStyle w:val="a0"/>
        <w:rPr>
          <w:rFonts w:hint="cs"/>
          <w:rtl/>
        </w:rPr>
      </w:pPr>
      <w:r>
        <w:rPr>
          <w:rFonts w:hint="cs"/>
          <w:rtl/>
        </w:rPr>
        <w:t>למה "הודנה"? למה לא שלום?</w:t>
      </w:r>
    </w:p>
    <w:p w14:paraId="03BCA068" w14:textId="77777777" w:rsidR="00000000" w:rsidRDefault="00C43AED">
      <w:pPr>
        <w:pStyle w:val="a0"/>
        <w:ind w:firstLine="0"/>
        <w:rPr>
          <w:rFonts w:hint="cs"/>
          <w:rtl/>
        </w:rPr>
      </w:pPr>
    </w:p>
    <w:p w14:paraId="76626FC6" w14:textId="77777777" w:rsidR="00000000" w:rsidRDefault="00C43AED">
      <w:pPr>
        <w:pStyle w:val="-"/>
        <w:rPr>
          <w:rtl/>
        </w:rPr>
      </w:pPr>
      <w:bookmarkStart w:id="226" w:name="FS000000550T08_12_2003_19_31_57"/>
      <w:bookmarkStart w:id="227" w:name="FS000000550T08_12_2003_19_32_04C"/>
      <w:bookmarkEnd w:id="226"/>
      <w:bookmarkEnd w:id="227"/>
      <w:r>
        <w:rPr>
          <w:rtl/>
        </w:rPr>
        <w:t>עבד-אלמאלכ דהאמשה (רע"ם):</w:t>
      </w:r>
    </w:p>
    <w:p w14:paraId="3966EF66" w14:textId="77777777" w:rsidR="00000000" w:rsidRDefault="00C43AED">
      <w:pPr>
        <w:pStyle w:val="a0"/>
        <w:rPr>
          <w:rtl/>
        </w:rPr>
      </w:pPr>
    </w:p>
    <w:p w14:paraId="3CFAE842" w14:textId="77777777" w:rsidR="00000000" w:rsidRDefault="00C43AED">
      <w:pPr>
        <w:pStyle w:val="a0"/>
        <w:rPr>
          <w:rFonts w:hint="cs"/>
          <w:rtl/>
        </w:rPr>
      </w:pPr>
      <w:r>
        <w:rPr>
          <w:rFonts w:hint="cs"/>
          <w:rtl/>
        </w:rPr>
        <w:t>אדוני, הצד הוא ישראל. יש פה מלחמה בין כובש לבין מתנגד לכיבוש. בגדול. ה"הודנה</w:t>
      </w:r>
      <w:r>
        <w:rPr>
          <w:rFonts w:hint="cs"/>
          <w:rtl/>
        </w:rPr>
        <w:t>" צריכה להיות בין שני הצדדים האלה על שלוחותיהם.</w:t>
      </w:r>
    </w:p>
    <w:p w14:paraId="00ACFB68" w14:textId="77777777" w:rsidR="00000000" w:rsidRDefault="00C43AED">
      <w:pPr>
        <w:pStyle w:val="a0"/>
        <w:ind w:firstLine="0"/>
        <w:rPr>
          <w:rFonts w:hint="cs"/>
          <w:rtl/>
        </w:rPr>
      </w:pPr>
    </w:p>
    <w:p w14:paraId="07356694" w14:textId="77777777" w:rsidR="00000000" w:rsidRDefault="00C43AED">
      <w:pPr>
        <w:pStyle w:val="af0"/>
        <w:rPr>
          <w:rtl/>
        </w:rPr>
      </w:pPr>
      <w:r>
        <w:rPr>
          <w:rFonts w:hint="eastAsia"/>
          <w:rtl/>
        </w:rPr>
        <w:t>אלי</w:t>
      </w:r>
      <w:r>
        <w:rPr>
          <w:rtl/>
        </w:rPr>
        <w:t xml:space="preserve"> אפללו (הליכוד):</w:t>
      </w:r>
    </w:p>
    <w:p w14:paraId="26ACEC2C" w14:textId="77777777" w:rsidR="00000000" w:rsidRDefault="00C43AED">
      <w:pPr>
        <w:pStyle w:val="a0"/>
        <w:rPr>
          <w:rFonts w:hint="cs"/>
          <w:rtl/>
        </w:rPr>
      </w:pPr>
    </w:p>
    <w:p w14:paraId="52ED2000" w14:textId="77777777" w:rsidR="00000000" w:rsidRDefault="00C43AED">
      <w:pPr>
        <w:pStyle w:val="a0"/>
        <w:rPr>
          <w:rFonts w:hint="cs"/>
          <w:rtl/>
        </w:rPr>
      </w:pPr>
      <w:r>
        <w:rPr>
          <w:rFonts w:hint="cs"/>
          <w:rtl/>
        </w:rPr>
        <w:t>למה "הודנה" ולא שלום? תגיד שלום.</w:t>
      </w:r>
    </w:p>
    <w:p w14:paraId="6DF1712F" w14:textId="77777777" w:rsidR="00000000" w:rsidRDefault="00C43AED">
      <w:pPr>
        <w:pStyle w:val="-"/>
        <w:rPr>
          <w:rtl/>
        </w:rPr>
      </w:pPr>
      <w:bookmarkStart w:id="228" w:name="FS000000550T08_12_2003_19_32_34C"/>
      <w:bookmarkEnd w:id="228"/>
    </w:p>
    <w:p w14:paraId="628FFDAD" w14:textId="77777777" w:rsidR="00000000" w:rsidRDefault="00C43AED">
      <w:pPr>
        <w:pStyle w:val="-"/>
        <w:rPr>
          <w:rtl/>
        </w:rPr>
      </w:pPr>
      <w:r>
        <w:rPr>
          <w:rtl/>
        </w:rPr>
        <w:t>עבד-אלמאלכ דהאמשה (רע"ם):</w:t>
      </w:r>
    </w:p>
    <w:p w14:paraId="4903BB60" w14:textId="77777777" w:rsidR="00000000" w:rsidRDefault="00C43AED">
      <w:pPr>
        <w:pStyle w:val="a0"/>
        <w:rPr>
          <w:rtl/>
        </w:rPr>
      </w:pPr>
    </w:p>
    <w:p w14:paraId="2F383070" w14:textId="77777777" w:rsidR="00000000" w:rsidRDefault="00C43AED">
      <w:pPr>
        <w:pStyle w:val="a0"/>
        <w:rPr>
          <w:rFonts w:hint="cs"/>
          <w:rtl/>
        </w:rPr>
      </w:pPr>
      <w:r>
        <w:rPr>
          <w:rFonts w:hint="cs"/>
          <w:rtl/>
        </w:rPr>
        <w:t>ברגע שממשלת שרון אומרת "אינני צד", והיא לא מוכנה להיות צד ל"הודנה", היא טורקת למעשה את הדלת בפני כל אפשרות של שלום.</w:t>
      </w:r>
    </w:p>
    <w:p w14:paraId="19A6F502" w14:textId="77777777" w:rsidR="00000000" w:rsidRDefault="00C43AED">
      <w:pPr>
        <w:pStyle w:val="a0"/>
        <w:ind w:firstLine="0"/>
        <w:rPr>
          <w:rFonts w:hint="cs"/>
          <w:rtl/>
        </w:rPr>
      </w:pPr>
    </w:p>
    <w:p w14:paraId="351209AC" w14:textId="77777777" w:rsidR="00000000" w:rsidRDefault="00C43AED">
      <w:pPr>
        <w:pStyle w:val="af0"/>
        <w:rPr>
          <w:rtl/>
        </w:rPr>
      </w:pPr>
      <w:r>
        <w:rPr>
          <w:rFonts w:hint="eastAsia"/>
          <w:rtl/>
        </w:rPr>
        <w:t>אלי</w:t>
      </w:r>
      <w:r>
        <w:rPr>
          <w:rtl/>
        </w:rPr>
        <w:t xml:space="preserve"> אפלל</w:t>
      </w:r>
      <w:r>
        <w:rPr>
          <w:rtl/>
        </w:rPr>
        <w:t>ו (הליכוד):</w:t>
      </w:r>
    </w:p>
    <w:p w14:paraId="1009CAF4" w14:textId="77777777" w:rsidR="00000000" w:rsidRDefault="00C43AED">
      <w:pPr>
        <w:pStyle w:val="a0"/>
        <w:rPr>
          <w:rFonts w:hint="cs"/>
          <w:rtl/>
        </w:rPr>
      </w:pPr>
    </w:p>
    <w:p w14:paraId="62BBA058" w14:textId="77777777" w:rsidR="00000000" w:rsidRDefault="00C43AED">
      <w:pPr>
        <w:pStyle w:val="a0"/>
        <w:rPr>
          <w:rFonts w:hint="cs"/>
          <w:rtl/>
        </w:rPr>
      </w:pPr>
      <w:r>
        <w:rPr>
          <w:rFonts w:hint="cs"/>
          <w:rtl/>
        </w:rPr>
        <w:t>תגיד שלום.</w:t>
      </w:r>
    </w:p>
    <w:p w14:paraId="53034887" w14:textId="77777777" w:rsidR="00000000" w:rsidRDefault="00C43AED">
      <w:pPr>
        <w:pStyle w:val="a0"/>
        <w:ind w:firstLine="0"/>
        <w:rPr>
          <w:rFonts w:hint="cs"/>
          <w:rtl/>
        </w:rPr>
      </w:pPr>
    </w:p>
    <w:p w14:paraId="400246D9" w14:textId="77777777" w:rsidR="00000000" w:rsidRDefault="00C43AED">
      <w:pPr>
        <w:pStyle w:val="-"/>
        <w:rPr>
          <w:rtl/>
        </w:rPr>
      </w:pPr>
      <w:bookmarkStart w:id="229" w:name="FS000000550T08_12_2003_19_33_20C"/>
      <w:bookmarkEnd w:id="229"/>
      <w:r>
        <w:rPr>
          <w:rtl/>
        </w:rPr>
        <w:t>עבד-אלמאלכ דהאמשה (רע"ם):</w:t>
      </w:r>
    </w:p>
    <w:p w14:paraId="3264CA93" w14:textId="77777777" w:rsidR="00000000" w:rsidRDefault="00C43AED">
      <w:pPr>
        <w:pStyle w:val="a0"/>
        <w:rPr>
          <w:rtl/>
        </w:rPr>
      </w:pPr>
    </w:p>
    <w:p w14:paraId="5FBC37C7" w14:textId="77777777" w:rsidR="00000000" w:rsidRDefault="00C43AED">
      <w:pPr>
        <w:pStyle w:val="a0"/>
        <w:rPr>
          <w:rFonts w:hint="cs"/>
          <w:rtl/>
        </w:rPr>
      </w:pPr>
      <w:r>
        <w:rPr>
          <w:rFonts w:hint="cs"/>
          <w:rtl/>
        </w:rPr>
        <w:t xml:space="preserve">חבר הכנסת אפללו, אני מציע לך, במקום להפריע לי, לך להתרכז בחבר שלך, אולמרט. אולי תוכל בצורה כלשהי לסייע לו, כי כנראה כרישי הליכוד מאיימים לטרוף אותו. </w:t>
      </w:r>
    </w:p>
    <w:p w14:paraId="52B4A6FB" w14:textId="77777777" w:rsidR="00000000" w:rsidRDefault="00C43AED">
      <w:pPr>
        <w:pStyle w:val="a0"/>
        <w:ind w:firstLine="0"/>
        <w:rPr>
          <w:rFonts w:hint="cs"/>
          <w:rtl/>
        </w:rPr>
      </w:pPr>
    </w:p>
    <w:p w14:paraId="7776D547" w14:textId="77777777" w:rsidR="00000000" w:rsidRDefault="00C43AED">
      <w:pPr>
        <w:pStyle w:val="af1"/>
        <w:rPr>
          <w:rtl/>
        </w:rPr>
      </w:pPr>
      <w:r>
        <w:rPr>
          <w:rtl/>
        </w:rPr>
        <w:t>היו"ר יולי-יואל אדלשטיין:</w:t>
      </w:r>
    </w:p>
    <w:p w14:paraId="24E10CCA" w14:textId="77777777" w:rsidR="00000000" w:rsidRDefault="00C43AED">
      <w:pPr>
        <w:pStyle w:val="a0"/>
        <w:rPr>
          <w:rtl/>
        </w:rPr>
      </w:pPr>
    </w:p>
    <w:p w14:paraId="68B46EEE" w14:textId="77777777" w:rsidR="00000000" w:rsidRDefault="00C43AED">
      <w:pPr>
        <w:pStyle w:val="a0"/>
        <w:rPr>
          <w:rFonts w:hint="cs"/>
          <w:rtl/>
        </w:rPr>
      </w:pPr>
      <w:r>
        <w:rPr>
          <w:rFonts w:hint="cs"/>
          <w:rtl/>
        </w:rPr>
        <w:t>דווקא אלי אפללו מגן עליו י</w:t>
      </w:r>
      <w:r>
        <w:rPr>
          <w:rFonts w:hint="cs"/>
          <w:rtl/>
        </w:rPr>
        <w:t>פה מאוד.</w:t>
      </w:r>
    </w:p>
    <w:p w14:paraId="6D10A096" w14:textId="77777777" w:rsidR="00000000" w:rsidRDefault="00C43AED">
      <w:pPr>
        <w:pStyle w:val="a0"/>
        <w:ind w:firstLine="0"/>
        <w:rPr>
          <w:rFonts w:hint="cs"/>
          <w:rtl/>
        </w:rPr>
      </w:pPr>
    </w:p>
    <w:p w14:paraId="31ED8B8F" w14:textId="77777777" w:rsidR="00000000" w:rsidRDefault="00C43AED">
      <w:pPr>
        <w:pStyle w:val="-"/>
        <w:rPr>
          <w:rtl/>
        </w:rPr>
      </w:pPr>
      <w:bookmarkStart w:id="230" w:name="FS000000550T08_12_2003_19_34_20C"/>
      <w:bookmarkEnd w:id="230"/>
      <w:r>
        <w:rPr>
          <w:rtl/>
        </w:rPr>
        <w:t>עבד-אלמאלכ דהאמשה (רע"ם):</w:t>
      </w:r>
    </w:p>
    <w:p w14:paraId="010FCA8A" w14:textId="77777777" w:rsidR="00000000" w:rsidRDefault="00C43AED">
      <w:pPr>
        <w:pStyle w:val="a0"/>
        <w:rPr>
          <w:rtl/>
        </w:rPr>
      </w:pPr>
    </w:p>
    <w:p w14:paraId="55D9BE96" w14:textId="77777777" w:rsidR="00000000" w:rsidRDefault="00C43AED">
      <w:pPr>
        <w:pStyle w:val="a0"/>
        <w:rPr>
          <w:rFonts w:hint="cs"/>
          <w:rtl/>
        </w:rPr>
      </w:pPr>
      <w:r>
        <w:rPr>
          <w:rFonts w:hint="cs"/>
          <w:rtl/>
        </w:rPr>
        <w:t>האיש הזה גילה סוף-סוף גם שכל. מה לעשות, מתפכחים, אפילו אם זה מאוחר.</w:t>
      </w:r>
    </w:p>
    <w:p w14:paraId="1D717203" w14:textId="77777777" w:rsidR="00000000" w:rsidRDefault="00C43AED">
      <w:pPr>
        <w:pStyle w:val="a0"/>
        <w:ind w:firstLine="0"/>
        <w:rPr>
          <w:rFonts w:hint="cs"/>
          <w:rtl/>
        </w:rPr>
      </w:pPr>
    </w:p>
    <w:p w14:paraId="242FA326" w14:textId="77777777" w:rsidR="00000000" w:rsidRDefault="00C43AED">
      <w:pPr>
        <w:pStyle w:val="af0"/>
        <w:rPr>
          <w:rtl/>
        </w:rPr>
      </w:pPr>
      <w:r>
        <w:rPr>
          <w:rFonts w:hint="eastAsia"/>
          <w:rtl/>
        </w:rPr>
        <w:t>יולי</w:t>
      </w:r>
      <w:r>
        <w:rPr>
          <w:rtl/>
        </w:rPr>
        <w:t xml:space="preserve"> תמיר (העבודה-מימד):</w:t>
      </w:r>
    </w:p>
    <w:p w14:paraId="5292BC46" w14:textId="77777777" w:rsidR="00000000" w:rsidRDefault="00C43AED">
      <w:pPr>
        <w:pStyle w:val="a0"/>
        <w:rPr>
          <w:rFonts w:hint="cs"/>
          <w:rtl/>
        </w:rPr>
      </w:pPr>
    </w:p>
    <w:p w14:paraId="624DB09B" w14:textId="77777777" w:rsidR="00000000" w:rsidRDefault="00C43AED">
      <w:pPr>
        <w:pStyle w:val="a0"/>
        <w:rPr>
          <w:rFonts w:hint="cs"/>
          <w:rtl/>
        </w:rPr>
      </w:pPr>
      <w:r>
        <w:rPr>
          <w:rFonts w:hint="cs"/>
          <w:rtl/>
        </w:rPr>
        <w:t>אחרי 50 שנה הוא מצא שכל. אנחנו מברכים על כך.</w:t>
      </w:r>
    </w:p>
    <w:p w14:paraId="597D08B8" w14:textId="77777777" w:rsidR="00000000" w:rsidRDefault="00C43AED">
      <w:pPr>
        <w:pStyle w:val="a0"/>
        <w:ind w:firstLine="0"/>
        <w:rPr>
          <w:rFonts w:hint="cs"/>
          <w:rtl/>
        </w:rPr>
      </w:pPr>
    </w:p>
    <w:p w14:paraId="2CC44F97" w14:textId="77777777" w:rsidR="00000000" w:rsidRDefault="00C43AED">
      <w:pPr>
        <w:pStyle w:val="-"/>
        <w:rPr>
          <w:rtl/>
        </w:rPr>
      </w:pPr>
      <w:bookmarkStart w:id="231" w:name="FS000000550T08_12_2003_19_34_59C"/>
      <w:bookmarkEnd w:id="231"/>
      <w:r>
        <w:rPr>
          <w:rtl/>
        </w:rPr>
        <w:t>עבד-אלמאלכ דהאמשה (רע"ם):</w:t>
      </w:r>
    </w:p>
    <w:p w14:paraId="022E180B" w14:textId="77777777" w:rsidR="00000000" w:rsidRDefault="00C43AED">
      <w:pPr>
        <w:pStyle w:val="a0"/>
        <w:rPr>
          <w:rtl/>
        </w:rPr>
      </w:pPr>
    </w:p>
    <w:p w14:paraId="3D5D1CB6" w14:textId="77777777" w:rsidR="00000000" w:rsidRDefault="00C43AED">
      <w:pPr>
        <w:pStyle w:val="a0"/>
        <w:rPr>
          <w:rFonts w:hint="cs"/>
          <w:rtl/>
        </w:rPr>
      </w:pPr>
      <w:r>
        <w:rPr>
          <w:rFonts w:hint="cs"/>
          <w:rtl/>
        </w:rPr>
        <w:t>עוד יותר טוב. לכן, כדי שלא להמשיך בכיוון הזה, אני ח</w:t>
      </w:r>
      <w:r>
        <w:rPr>
          <w:rFonts w:hint="cs"/>
          <w:rtl/>
        </w:rPr>
        <w:t xml:space="preserve">ייב גם לתת, כבוד היושב-ראש, מעט מזעיר נתונים אשר דוקרים את העין ומראים באלף אמרות או באלף מעשים עד כמה  גדול הפער ועד כמה גרועים התנאים שבהם שרוי החינוך הערבי. </w:t>
      </w:r>
    </w:p>
    <w:p w14:paraId="38234D3C" w14:textId="77777777" w:rsidR="00000000" w:rsidRDefault="00C43AED">
      <w:pPr>
        <w:pStyle w:val="a0"/>
        <w:rPr>
          <w:rFonts w:hint="cs"/>
          <w:rtl/>
        </w:rPr>
      </w:pPr>
    </w:p>
    <w:p w14:paraId="3D56BC7B" w14:textId="77777777" w:rsidR="00000000" w:rsidRDefault="00C43AED">
      <w:pPr>
        <w:pStyle w:val="a0"/>
        <w:rPr>
          <w:rFonts w:hint="cs"/>
          <w:rtl/>
        </w:rPr>
      </w:pPr>
      <w:r>
        <w:rPr>
          <w:rFonts w:hint="cs"/>
          <w:rtl/>
        </w:rPr>
        <w:t>דיברתי גם קודם, ודיברו חברי, על כך שסוף-סוף, כאשר היתה אפשרות לתקן משהו מהפער הזה, ובשנה שעברה</w:t>
      </w:r>
      <w:r>
        <w:rPr>
          <w:rFonts w:hint="cs"/>
          <w:rtl/>
        </w:rPr>
        <w:t xml:space="preserve"> נתקבלו למקצועות מסוימים קצת יותר סטודנטים ערבים, הנה באים ומבטלים את המדד של תוצאות בחינות הבגרות, מה שנקרא בשעתו "המצרף", ואומרים לחזור למבחן הפסיכומטרי, שאליבא דכל המחנכים, וגם בהסכמה כללית בוועדת החינוך, איננו המבחן השוויוני ואיננו נותן הזדמנות נכונה ל</w:t>
      </w:r>
      <w:r>
        <w:rPr>
          <w:rFonts w:hint="cs"/>
          <w:rtl/>
        </w:rPr>
        <w:t xml:space="preserve">ילדים עניים, לילדי הפריפריה ולערבים, ורק בגלל זה ניתנה האפשרות להתקבל לאוניברסיטאות לפי תעודות הבגרות. </w:t>
      </w:r>
    </w:p>
    <w:p w14:paraId="438991AD" w14:textId="77777777" w:rsidR="00000000" w:rsidRDefault="00C43AED">
      <w:pPr>
        <w:pStyle w:val="a0"/>
        <w:rPr>
          <w:rFonts w:hint="cs"/>
          <w:rtl/>
        </w:rPr>
      </w:pPr>
    </w:p>
    <w:p w14:paraId="0FA66F45" w14:textId="77777777" w:rsidR="00000000" w:rsidRDefault="00C43AED">
      <w:pPr>
        <w:pStyle w:val="a0"/>
        <w:rPr>
          <w:rFonts w:hint="cs"/>
          <w:rtl/>
        </w:rPr>
      </w:pPr>
      <w:r>
        <w:rPr>
          <w:rFonts w:hint="cs"/>
          <w:rtl/>
        </w:rPr>
        <w:t xml:space="preserve">אסתפק בנתון אחד, אדוני, היות שלא נשאר זמן - - - </w:t>
      </w:r>
    </w:p>
    <w:p w14:paraId="7F07603C" w14:textId="77777777" w:rsidR="00000000" w:rsidRDefault="00C43AED">
      <w:pPr>
        <w:pStyle w:val="a0"/>
        <w:ind w:firstLine="0"/>
        <w:rPr>
          <w:rFonts w:hint="cs"/>
          <w:rtl/>
        </w:rPr>
      </w:pPr>
    </w:p>
    <w:p w14:paraId="5903EA83" w14:textId="77777777" w:rsidR="00000000" w:rsidRDefault="00C43AED">
      <w:pPr>
        <w:pStyle w:val="af1"/>
        <w:rPr>
          <w:rtl/>
        </w:rPr>
      </w:pPr>
      <w:r>
        <w:rPr>
          <w:rtl/>
        </w:rPr>
        <w:t>היו"ר יולי-יואל אדלשטיין:</w:t>
      </w:r>
    </w:p>
    <w:p w14:paraId="0648823A" w14:textId="77777777" w:rsidR="00000000" w:rsidRDefault="00C43AED">
      <w:pPr>
        <w:pStyle w:val="a0"/>
        <w:rPr>
          <w:rtl/>
        </w:rPr>
      </w:pPr>
    </w:p>
    <w:p w14:paraId="26B8AE5C" w14:textId="77777777" w:rsidR="00000000" w:rsidRDefault="00C43AED">
      <w:pPr>
        <w:pStyle w:val="a0"/>
        <w:rPr>
          <w:rFonts w:hint="cs"/>
          <w:rtl/>
        </w:rPr>
      </w:pPr>
      <w:r>
        <w:rPr>
          <w:rFonts w:hint="cs"/>
          <w:rtl/>
        </w:rPr>
        <w:t>אבל כבר מזמן לא נשאר זמן.</w:t>
      </w:r>
    </w:p>
    <w:p w14:paraId="1605B73F" w14:textId="77777777" w:rsidR="00000000" w:rsidRDefault="00C43AED">
      <w:pPr>
        <w:pStyle w:val="a0"/>
        <w:ind w:firstLine="0"/>
        <w:rPr>
          <w:rFonts w:hint="cs"/>
          <w:rtl/>
        </w:rPr>
      </w:pPr>
    </w:p>
    <w:p w14:paraId="7453ABB9" w14:textId="77777777" w:rsidR="00000000" w:rsidRDefault="00C43AED">
      <w:pPr>
        <w:pStyle w:val="-"/>
        <w:rPr>
          <w:rtl/>
        </w:rPr>
      </w:pPr>
      <w:bookmarkStart w:id="232" w:name="FS000000550T08_12_2003_19_37_43C"/>
      <w:bookmarkEnd w:id="232"/>
      <w:r>
        <w:rPr>
          <w:rtl/>
        </w:rPr>
        <w:t>עבד-אלמאלכ דהאמשה (רע"ם):</w:t>
      </w:r>
    </w:p>
    <w:p w14:paraId="48EFCF1E" w14:textId="77777777" w:rsidR="00000000" w:rsidRDefault="00C43AED">
      <w:pPr>
        <w:pStyle w:val="a0"/>
        <w:rPr>
          <w:rtl/>
        </w:rPr>
      </w:pPr>
    </w:p>
    <w:p w14:paraId="32E995EE" w14:textId="77777777" w:rsidR="00000000" w:rsidRDefault="00C43AED">
      <w:pPr>
        <w:pStyle w:val="a0"/>
        <w:rPr>
          <w:rFonts w:hint="cs"/>
          <w:rtl/>
        </w:rPr>
      </w:pPr>
      <w:r>
        <w:rPr>
          <w:rFonts w:hint="cs"/>
          <w:rtl/>
        </w:rPr>
        <w:t>בסדר. רק נתון אחד. א</w:t>
      </w:r>
      <w:r>
        <w:rPr>
          <w:rFonts w:hint="cs"/>
          <w:rtl/>
        </w:rPr>
        <w:t xml:space="preserve">ני לא רוצה לדבר על מספר החדרים שלא נבנים, על המחסור במאות ובאלפי חדרים בחינוך הערבי. אני אדבר על ממוצע התלמידים בכל כיתה. בלימוד היסודי - - - </w:t>
      </w:r>
    </w:p>
    <w:p w14:paraId="462991BE" w14:textId="77777777" w:rsidR="00000000" w:rsidRDefault="00C43AED">
      <w:pPr>
        <w:pStyle w:val="a0"/>
        <w:ind w:firstLine="0"/>
        <w:rPr>
          <w:rFonts w:hint="cs"/>
          <w:rtl/>
        </w:rPr>
      </w:pPr>
    </w:p>
    <w:p w14:paraId="43C90E66" w14:textId="77777777" w:rsidR="00000000" w:rsidRDefault="00C43AED">
      <w:pPr>
        <w:pStyle w:val="af1"/>
        <w:rPr>
          <w:rtl/>
        </w:rPr>
      </w:pPr>
      <w:r>
        <w:rPr>
          <w:rtl/>
        </w:rPr>
        <w:t>היו"ר יולי-יואל אדלשטיין:</w:t>
      </w:r>
    </w:p>
    <w:p w14:paraId="133A39DF" w14:textId="77777777" w:rsidR="00000000" w:rsidRDefault="00C43AED">
      <w:pPr>
        <w:pStyle w:val="a0"/>
        <w:rPr>
          <w:rtl/>
        </w:rPr>
      </w:pPr>
    </w:p>
    <w:p w14:paraId="3BCAD92F" w14:textId="77777777" w:rsidR="00000000" w:rsidRDefault="00C43AED">
      <w:pPr>
        <w:pStyle w:val="a0"/>
        <w:rPr>
          <w:rFonts w:hint="cs"/>
          <w:rtl/>
        </w:rPr>
      </w:pPr>
      <w:r>
        <w:rPr>
          <w:rFonts w:hint="cs"/>
          <w:rtl/>
        </w:rPr>
        <w:t>חבר הכנסת דהאמשה, אתה לא יכול להקדיש את כל חמש הדקות לנאום מדיני ועכשיו להתחיל בזה.</w:t>
      </w:r>
    </w:p>
    <w:p w14:paraId="6FFAAA40" w14:textId="77777777" w:rsidR="00000000" w:rsidRDefault="00C43AED">
      <w:pPr>
        <w:pStyle w:val="a0"/>
        <w:ind w:firstLine="0"/>
        <w:rPr>
          <w:rFonts w:hint="cs"/>
          <w:rtl/>
        </w:rPr>
      </w:pPr>
    </w:p>
    <w:p w14:paraId="7E6252B5" w14:textId="77777777" w:rsidR="00000000" w:rsidRDefault="00C43AED">
      <w:pPr>
        <w:pStyle w:val="-"/>
        <w:rPr>
          <w:rtl/>
        </w:rPr>
      </w:pPr>
      <w:bookmarkStart w:id="233" w:name="FS000000550T08_12_2003_19_38_27C"/>
      <w:bookmarkEnd w:id="233"/>
      <w:r>
        <w:rPr>
          <w:rtl/>
        </w:rPr>
        <w:t>עבד-אלמאלכ דהאמשה (רע"ם):</w:t>
      </w:r>
    </w:p>
    <w:p w14:paraId="1D0BD487" w14:textId="77777777" w:rsidR="00000000" w:rsidRDefault="00C43AED">
      <w:pPr>
        <w:pStyle w:val="a0"/>
        <w:rPr>
          <w:rtl/>
        </w:rPr>
      </w:pPr>
    </w:p>
    <w:p w14:paraId="69E512BC" w14:textId="77777777" w:rsidR="00000000" w:rsidRDefault="00C43AED">
      <w:pPr>
        <w:pStyle w:val="a0"/>
        <w:rPr>
          <w:rFonts w:hint="cs"/>
          <w:rtl/>
        </w:rPr>
      </w:pPr>
      <w:r>
        <w:rPr>
          <w:rFonts w:hint="cs"/>
          <w:rtl/>
        </w:rPr>
        <w:t xml:space="preserve">שלושה משפטים, אדוני. הממוצע במגזר העברי </w:t>
      </w:r>
      <w:r>
        <w:rPr>
          <w:rtl/>
        </w:rPr>
        <w:t>–</w:t>
      </w:r>
      <w:r>
        <w:rPr>
          <w:rFonts w:hint="cs"/>
          <w:rtl/>
        </w:rPr>
        <w:t xml:space="preserve"> 24 ילדים לכיתה. במגזר הערבי </w:t>
      </w:r>
      <w:r>
        <w:rPr>
          <w:rtl/>
        </w:rPr>
        <w:t>–</w:t>
      </w:r>
      <w:r>
        <w:rPr>
          <w:rFonts w:hint="cs"/>
          <w:rtl/>
        </w:rPr>
        <w:t xml:space="preserve"> 29. בחטיבות הביניים </w:t>
      </w:r>
      <w:r>
        <w:rPr>
          <w:rtl/>
        </w:rPr>
        <w:t>–</w:t>
      </w:r>
      <w:r>
        <w:rPr>
          <w:rFonts w:hint="cs"/>
          <w:rtl/>
        </w:rPr>
        <w:t xml:space="preserve"> 30 מול 33. בעליונות </w:t>
      </w:r>
      <w:r>
        <w:rPr>
          <w:rtl/>
        </w:rPr>
        <w:t>–</w:t>
      </w:r>
      <w:r>
        <w:rPr>
          <w:rFonts w:hint="cs"/>
          <w:rtl/>
        </w:rPr>
        <w:t xml:space="preserve"> 26 מול 29. זה אומר כמעט את הכול. תודה רבה, אדוני. </w:t>
      </w:r>
    </w:p>
    <w:p w14:paraId="140CB262" w14:textId="77777777" w:rsidR="00000000" w:rsidRDefault="00C43AED">
      <w:pPr>
        <w:pStyle w:val="a0"/>
        <w:ind w:firstLine="0"/>
        <w:rPr>
          <w:rFonts w:hint="cs"/>
          <w:rtl/>
        </w:rPr>
      </w:pPr>
    </w:p>
    <w:p w14:paraId="46240549" w14:textId="77777777" w:rsidR="00000000" w:rsidRDefault="00C43AED">
      <w:pPr>
        <w:pStyle w:val="af1"/>
        <w:rPr>
          <w:rtl/>
        </w:rPr>
      </w:pPr>
      <w:r>
        <w:rPr>
          <w:rtl/>
        </w:rPr>
        <w:t>היו"ר יולי-יואל אדלשטיין:</w:t>
      </w:r>
    </w:p>
    <w:p w14:paraId="6EEB9763" w14:textId="77777777" w:rsidR="00000000" w:rsidRDefault="00C43AED">
      <w:pPr>
        <w:pStyle w:val="a0"/>
        <w:rPr>
          <w:rtl/>
        </w:rPr>
      </w:pPr>
    </w:p>
    <w:p w14:paraId="5F1B90F2" w14:textId="77777777" w:rsidR="00000000" w:rsidRDefault="00C43AED">
      <w:pPr>
        <w:pStyle w:val="a0"/>
        <w:rPr>
          <w:rFonts w:hint="cs"/>
          <w:rtl/>
        </w:rPr>
      </w:pPr>
      <w:r>
        <w:rPr>
          <w:rFonts w:hint="cs"/>
          <w:rtl/>
        </w:rPr>
        <w:t xml:space="preserve">תודה לחבר הכנסת דהאמשה. חבר הכנסת </w:t>
      </w:r>
      <w:r>
        <w:rPr>
          <w:rFonts w:hint="cs"/>
          <w:rtl/>
        </w:rPr>
        <w:t xml:space="preserve">אלי אפללו, ואחריו </w:t>
      </w:r>
      <w:r>
        <w:rPr>
          <w:rtl/>
        </w:rPr>
        <w:t>–</w:t>
      </w:r>
      <w:r>
        <w:rPr>
          <w:rFonts w:hint="cs"/>
          <w:rtl/>
        </w:rPr>
        <w:t xml:space="preserve"> חברת הכנסת יולי תמיר. לאחר מכן - חבר הכנסת יחיאל חזן. </w:t>
      </w:r>
    </w:p>
    <w:p w14:paraId="3F9487FA" w14:textId="77777777" w:rsidR="00000000" w:rsidRDefault="00C43AED">
      <w:pPr>
        <w:pStyle w:val="a0"/>
        <w:ind w:firstLine="0"/>
        <w:rPr>
          <w:rFonts w:hint="cs"/>
          <w:rtl/>
        </w:rPr>
      </w:pPr>
    </w:p>
    <w:p w14:paraId="40316985" w14:textId="77777777" w:rsidR="00000000" w:rsidRDefault="00C43AED">
      <w:pPr>
        <w:pStyle w:val="af0"/>
        <w:rPr>
          <w:rtl/>
        </w:rPr>
      </w:pPr>
      <w:r>
        <w:rPr>
          <w:rFonts w:hint="eastAsia"/>
          <w:rtl/>
        </w:rPr>
        <w:t>אברהם</w:t>
      </w:r>
      <w:r>
        <w:rPr>
          <w:rtl/>
        </w:rPr>
        <w:t xml:space="preserve"> בורג (העבודה-מימד):</w:t>
      </w:r>
    </w:p>
    <w:p w14:paraId="42A9FC24" w14:textId="77777777" w:rsidR="00000000" w:rsidRDefault="00C43AED">
      <w:pPr>
        <w:pStyle w:val="a0"/>
        <w:rPr>
          <w:rFonts w:hint="cs"/>
          <w:rtl/>
        </w:rPr>
      </w:pPr>
    </w:p>
    <w:p w14:paraId="0E3ACF57" w14:textId="77777777" w:rsidR="00000000" w:rsidRDefault="00C43AED">
      <w:pPr>
        <w:pStyle w:val="a0"/>
        <w:rPr>
          <w:rFonts w:hint="cs"/>
          <w:rtl/>
        </w:rPr>
      </w:pPr>
      <w:r>
        <w:rPr>
          <w:rFonts w:hint="cs"/>
          <w:rtl/>
        </w:rPr>
        <w:t xml:space="preserve">מתי נדע אם לממשלה יש אמון או לא? </w:t>
      </w:r>
    </w:p>
    <w:p w14:paraId="0131036B" w14:textId="77777777" w:rsidR="00000000" w:rsidRDefault="00C43AED">
      <w:pPr>
        <w:pStyle w:val="a0"/>
        <w:ind w:firstLine="0"/>
        <w:rPr>
          <w:rFonts w:hint="cs"/>
          <w:rtl/>
        </w:rPr>
      </w:pPr>
    </w:p>
    <w:p w14:paraId="505CC5EF" w14:textId="77777777" w:rsidR="00000000" w:rsidRDefault="00C43AED">
      <w:pPr>
        <w:pStyle w:val="af0"/>
        <w:rPr>
          <w:rtl/>
        </w:rPr>
      </w:pPr>
      <w:r>
        <w:rPr>
          <w:rFonts w:hint="eastAsia"/>
          <w:rtl/>
        </w:rPr>
        <w:t>אלי</w:t>
      </w:r>
      <w:r>
        <w:rPr>
          <w:rtl/>
        </w:rPr>
        <w:t xml:space="preserve"> אפללו (הליכוד):</w:t>
      </w:r>
    </w:p>
    <w:p w14:paraId="12224628" w14:textId="77777777" w:rsidR="00000000" w:rsidRDefault="00C43AED">
      <w:pPr>
        <w:pStyle w:val="a0"/>
        <w:rPr>
          <w:rFonts w:hint="cs"/>
          <w:rtl/>
        </w:rPr>
      </w:pPr>
    </w:p>
    <w:p w14:paraId="47EA33CA" w14:textId="77777777" w:rsidR="00000000" w:rsidRDefault="00C43AED">
      <w:pPr>
        <w:pStyle w:val="a0"/>
        <w:rPr>
          <w:rFonts w:hint="cs"/>
          <w:rtl/>
        </w:rPr>
      </w:pPr>
      <w:r>
        <w:rPr>
          <w:rFonts w:hint="cs"/>
          <w:rtl/>
        </w:rPr>
        <w:t>עוד ארבע שנים ויותר.</w:t>
      </w:r>
    </w:p>
    <w:p w14:paraId="7ED19C41" w14:textId="77777777" w:rsidR="00000000" w:rsidRDefault="00C43AED">
      <w:pPr>
        <w:pStyle w:val="a0"/>
        <w:ind w:firstLine="0"/>
        <w:rPr>
          <w:rFonts w:hint="cs"/>
          <w:rtl/>
        </w:rPr>
      </w:pPr>
    </w:p>
    <w:p w14:paraId="4A645B94" w14:textId="77777777" w:rsidR="00000000" w:rsidRDefault="00C43AED">
      <w:pPr>
        <w:pStyle w:val="af1"/>
        <w:rPr>
          <w:rtl/>
        </w:rPr>
      </w:pPr>
      <w:r>
        <w:rPr>
          <w:rtl/>
        </w:rPr>
        <w:t>היו"ר יולי-יואל אדלשטיין:</w:t>
      </w:r>
    </w:p>
    <w:p w14:paraId="071A2140" w14:textId="77777777" w:rsidR="00000000" w:rsidRDefault="00C43AED">
      <w:pPr>
        <w:pStyle w:val="a0"/>
        <w:rPr>
          <w:rtl/>
        </w:rPr>
      </w:pPr>
    </w:p>
    <w:p w14:paraId="107A379F" w14:textId="77777777" w:rsidR="00000000" w:rsidRDefault="00C43AED">
      <w:pPr>
        <w:pStyle w:val="a0"/>
        <w:rPr>
          <w:rFonts w:hint="cs"/>
          <w:rtl/>
        </w:rPr>
      </w:pPr>
      <w:r>
        <w:rPr>
          <w:rFonts w:hint="cs"/>
          <w:rtl/>
        </w:rPr>
        <w:t>אני מציע להקשיב לחבר הכנסת אפללו, והוא תיכף יסבי</w:t>
      </w:r>
      <w:r>
        <w:rPr>
          <w:rFonts w:hint="cs"/>
          <w:rtl/>
        </w:rPr>
        <w:t>ר אם יש אמון או לא. בבקשה, אדוני, עד חמש דקות לרשותך.</w:t>
      </w:r>
    </w:p>
    <w:p w14:paraId="3BB4780C" w14:textId="77777777" w:rsidR="00000000" w:rsidRDefault="00C43AED">
      <w:pPr>
        <w:pStyle w:val="a0"/>
        <w:ind w:firstLine="0"/>
        <w:rPr>
          <w:rFonts w:hint="cs"/>
          <w:rtl/>
        </w:rPr>
      </w:pPr>
    </w:p>
    <w:p w14:paraId="156E416C" w14:textId="77777777" w:rsidR="00000000" w:rsidRDefault="00C43AED">
      <w:pPr>
        <w:pStyle w:val="a"/>
        <w:rPr>
          <w:rtl/>
        </w:rPr>
      </w:pPr>
      <w:bookmarkStart w:id="234" w:name="FS000001033T08_12_2003_19_39_51"/>
      <w:bookmarkStart w:id="235" w:name="_Toc58767030"/>
      <w:bookmarkEnd w:id="234"/>
      <w:r>
        <w:rPr>
          <w:rFonts w:hint="eastAsia"/>
          <w:rtl/>
        </w:rPr>
        <w:t>אלי</w:t>
      </w:r>
      <w:r>
        <w:rPr>
          <w:rtl/>
        </w:rPr>
        <w:t xml:space="preserve"> אפללו (הליכוד):</w:t>
      </w:r>
      <w:bookmarkEnd w:id="235"/>
    </w:p>
    <w:p w14:paraId="41D096A3" w14:textId="77777777" w:rsidR="00000000" w:rsidRDefault="00C43AED">
      <w:pPr>
        <w:pStyle w:val="a0"/>
        <w:rPr>
          <w:rFonts w:hint="cs"/>
          <w:rtl/>
        </w:rPr>
      </w:pPr>
    </w:p>
    <w:p w14:paraId="7A2FD336" w14:textId="77777777" w:rsidR="00000000" w:rsidRDefault="00C43AED">
      <w:pPr>
        <w:pStyle w:val="a0"/>
        <w:rPr>
          <w:rFonts w:hint="cs"/>
          <w:rtl/>
        </w:rPr>
      </w:pPr>
      <w:r>
        <w:rPr>
          <w:rFonts w:hint="cs"/>
          <w:rtl/>
        </w:rPr>
        <w:t xml:space="preserve">אדוני היושב-ראש, חברי כנסת נכבדים, אני שומע את הנאום של חבר הכנסת דהאמשה, שאומר: אנחנו רוצים "הודנה". הרשות הפלסטינית רוצה "הודנה". </w:t>
      </w:r>
    </w:p>
    <w:p w14:paraId="17C6C351" w14:textId="77777777" w:rsidR="00000000" w:rsidRDefault="00C43AED">
      <w:pPr>
        <w:pStyle w:val="a0"/>
        <w:ind w:firstLine="0"/>
        <w:rPr>
          <w:rFonts w:hint="cs"/>
          <w:rtl/>
        </w:rPr>
      </w:pPr>
    </w:p>
    <w:p w14:paraId="3F3FC847" w14:textId="77777777" w:rsidR="00000000" w:rsidRDefault="00C43AED">
      <w:pPr>
        <w:pStyle w:val="af0"/>
        <w:rPr>
          <w:rtl/>
        </w:rPr>
      </w:pPr>
      <w:r>
        <w:rPr>
          <w:rFonts w:hint="eastAsia"/>
          <w:rtl/>
        </w:rPr>
        <w:t>עבד</w:t>
      </w:r>
      <w:r>
        <w:rPr>
          <w:rtl/>
        </w:rPr>
        <w:t>-אלמאלכ דהאמשה (רע"ם):</w:t>
      </w:r>
    </w:p>
    <w:p w14:paraId="0CF31B12" w14:textId="77777777" w:rsidR="00000000" w:rsidRDefault="00C43AED">
      <w:pPr>
        <w:pStyle w:val="a0"/>
        <w:rPr>
          <w:rFonts w:hint="cs"/>
          <w:rtl/>
        </w:rPr>
      </w:pPr>
    </w:p>
    <w:p w14:paraId="65623BC2" w14:textId="77777777" w:rsidR="00000000" w:rsidRDefault="00C43AED">
      <w:pPr>
        <w:pStyle w:val="a0"/>
        <w:rPr>
          <w:rFonts w:hint="cs"/>
          <w:rtl/>
        </w:rPr>
      </w:pPr>
      <w:r>
        <w:rPr>
          <w:rFonts w:hint="cs"/>
          <w:rtl/>
        </w:rPr>
        <w:t>המצב רוצה, המצב מחי</w:t>
      </w:r>
      <w:r>
        <w:rPr>
          <w:rFonts w:hint="cs"/>
          <w:rtl/>
        </w:rPr>
        <w:t>יב.</w:t>
      </w:r>
    </w:p>
    <w:p w14:paraId="049B607D" w14:textId="77777777" w:rsidR="00000000" w:rsidRDefault="00C43AED">
      <w:pPr>
        <w:pStyle w:val="a0"/>
        <w:rPr>
          <w:rFonts w:hint="cs"/>
          <w:rtl/>
        </w:rPr>
      </w:pPr>
    </w:p>
    <w:p w14:paraId="57D15B2C" w14:textId="77777777" w:rsidR="00000000" w:rsidRDefault="00C43AED">
      <w:pPr>
        <w:pStyle w:val="-"/>
        <w:rPr>
          <w:rtl/>
        </w:rPr>
      </w:pPr>
      <w:bookmarkStart w:id="236" w:name="FS000001033T08_12_2003_19_40_46C"/>
      <w:bookmarkEnd w:id="236"/>
      <w:r>
        <w:rPr>
          <w:rtl/>
        </w:rPr>
        <w:t>אלי אפללו (הליכוד):</w:t>
      </w:r>
    </w:p>
    <w:p w14:paraId="15A396EE" w14:textId="77777777" w:rsidR="00000000" w:rsidRDefault="00C43AED">
      <w:pPr>
        <w:pStyle w:val="a0"/>
        <w:rPr>
          <w:rtl/>
        </w:rPr>
      </w:pPr>
    </w:p>
    <w:p w14:paraId="3FE1EA2C" w14:textId="77777777" w:rsidR="00000000" w:rsidRDefault="00C43AED">
      <w:pPr>
        <w:pStyle w:val="a0"/>
        <w:rPr>
          <w:rFonts w:hint="cs"/>
          <w:rtl/>
        </w:rPr>
      </w:pPr>
      <w:r>
        <w:rPr>
          <w:rFonts w:hint="cs"/>
          <w:rtl/>
        </w:rPr>
        <w:t>האם פעם אחת תדברו על שלום? האם פעם אחת תדברו על מה שחשוב? למה הרשות הפלסטינית מעניינת אותך כל כך? המדינה לא מעניינת אותך? מה טובת המדינה? אני לא מבין אותך.</w:t>
      </w:r>
    </w:p>
    <w:p w14:paraId="58E17F49" w14:textId="77777777" w:rsidR="00000000" w:rsidRDefault="00C43AED">
      <w:pPr>
        <w:pStyle w:val="a0"/>
        <w:ind w:firstLine="0"/>
        <w:rPr>
          <w:rFonts w:hint="cs"/>
          <w:rtl/>
        </w:rPr>
      </w:pPr>
    </w:p>
    <w:p w14:paraId="5DDD0389" w14:textId="77777777" w:rsidR="00000000" w:rsidRDefault="00C43AED">
      <w:pPr>
        <w:pStyle w:val="af0"/>
        <w:rPr>
          <w:rtl/>
        </w:rPr>
      </w:pPr>
      <w:r>
        <w:rPr>
          <w:rFonts w:hint="eastAsia"/>
          <w:rtl/>
        </w:rPr>
        <w:t>עבד</w:t>
      </w:r>
      <w:r>
        <w:rPr>
          <w:rtl/>
        </w:rPr>
        <w:t>-אלמאלכ דהאמשה (רע"ם):</w:t>
      </w:r>
    </w:p>
    <w:p w14:paraId="02DD8DD1" w14:textId="77777777" w:rsidR="00000000" w:rsidRDefault="00C43AED">
      <w:pPr>
        <w:pStyle w:val="a0"/>
        <w:rPr>
          <w:rFonts w:hint="cs"/>
          <w:rtl/>
        </w:rPr>
      </w:pPr>
    </w:p>
    <w:p w14:paraId="089645C0" w14:textId="77777777" w:rsidR="00000000" w:rsidRDefault="00C43AED">
      <w:pPr>
        <w:pStyle w:val="a0"/>
        <w:rPr>
          <w:rFonts w:hint="cs"/>
          <w:rtl/>
        </w:rPr>
      </w:pPr>
      <w:r>
        <w:rPr>
          <w:rFonts w:hint="cs"/>
          <w:rtl/>
        </w:rPr>
        <w:t>קודם מפסיקים לירות האחד על הראש של האחר.</w:t>
      </w:r>
    </w:p>
    <w:p w14:paraId="07FE7A6C" w14:textId="77777777" w:rsidR="00000000" w:rsidRDefault="00C43AED">
      <w:pPr>
        <w:pStyle w:val="a0"/>
        <w:ind w:firstLine="0"/>
        <w:rPr>
          <w:rFonts w:hint="cs"/>
          <w:rtl/>
        </w:rPr>
      </w:pPr>
    </w:p>
    <w:p w14:paraId="48AB3706" w14:textId="77777777" w:rsidR="00000000" w:rsidRDefault="00C43AED">
      <w:pPr>
        <w:pStyle w:val="-"/>
        <w:rPr>
          <w:rtl/>
        </w:rPr>
      </w:pPr>
      <w:bookmarkStart w:id="237" w:name="FS000001033T08_12_2003_19_41_34C"/>
      <w:bookmarkEnd w:id="237"/>
      <w:r>
        <w:rPr>
          <w:rtl/>
        </w:rPr>
        <w:t xml:space="preserve">אלי </w:t>
      </w:r>
      <w:r>
        <w:rPr>
          <w:rtl/>
        </w:rPr>
        <w:t>אפללו (הליכוד):</w:t>
      </w:r>
    </w:p>
    <w:p w14:paraId="6B6ABBCB" w14:textId="77777777" w:rsidR="00000000" w:rsidRDefault="00C43AED">
      <w:pPr>
        <w:pStyle w:val="a0"/>
        <w:rPr>
          <w:rtl/>
        </w:rPr>
      </w:pPr>
    </w:p>
    <w:p w14:paraId="78B35327" w14:textId="77777777" w:rsidR="00000000" w:rsidRDefault="00C43AED">
      <w:pPr>
        <w:pStyle w:val="a0"/>
        <w:rPr>
          <w:rFonts w:hint="cs"/>
          <w:rtl/>
        </w:rPr>
      </w:pPr>
      <w:r>
        <w:rPr>
          <w:rFonts w:hint="cs"/>
          <w:rtl/>
        </w:rPr>
        <w:t>אתה ערבי ישראלי, אתה צריך לדאוג קודם כול לאינטרסים של ערביי ארץ-ישראל, ואתה לא דואג להם.  אתה רק מדבר.</w:t>
      </w:r>
    </w:p>
    <w:p w14:paraId="1289FB7A" w14:textId="77777777" w:rsidR="00000000" w:rsidRDefault="00C43AED">
      <w:pPr>
        <w:pStyle w:val="a0"/>
        <w:ind w:firstLine="0"/>
        <w:rPr>
          <w:rFonts w:hint="cs"/>
          <w:rtl/>
        </w:rPr>
      </w:pPr>
    </w:p>
    <w:p w14:paraId="528137FC" w14:textId="77777777" w:rsidR="00000000" w:rsidRDefault="00C43AED">
      <w:pPr>
        <w:pStyle w:val="af0"/>
        <w:rPr>
          <w:rtl/>
        </w:rPr>
      </w:pPr>
      <w:r>
        <w:rPr>
          <w:rFonts w:hint="eastAsia"/>
          <w:rtl/>
        </w:rPr>
        <w:t>עבד</w:t>
      </w:r>
      <w:r>
        <w:rPr>
          <w:rtl/>
        </w:rPr>
        <w:t>-אלמאלכ דהאמשה (רע"ם):</w:t>
      </w:r>
    </w:p>
    <w:p w14:paraId="424D8F05" w14:textId="77777777" w:rsidR="00000000" w:rsidRDefault="00C43AED">
      <w:pPr>
        <w:pStyle w:val="a0"/>
        <w:rPr>
          <w:rFonts w:hint="cs"/>
          <w:rtl/>
        </w:rPr>
      </w:pPr>
    </w:p>
    <w:p w14:paraId="34748FCE" w14:textId="77777777" w:rsidR="00000000" w:rsidRDefault="00C43AED">
      <w:pPr>
        <w:pStyle w:val="a0"/>
        <w:rPr>
          <w:rFonts w:hint="cs"/>
          <w:rtl/>
        </w:rPr>
      </w:pPr>
      <w:r>
        <w:rPr>
          <w:rFonts w:hint="cs"/>
          <w:rtl/>
        </w:rPr>
        <w:t>ודאי שאני דואג. אתה דואג לאינטרסים שלהם?</w:t>
      </w:r>
    </w:p>
    <w:p w14:paraId="76BD9545" w14:textId="77777777" w:rsidR="00000000" w:rsidRDefault="00C43AED">
      <w:pPr>
        <w:pStyle w:val="a0"/>
        <w:ind w:firstLine="0"/>
        <w:rPr>
          <w:rFonts w:hint="cs"/>
          <w:rtl/>
        </w:rPr>
      </w:pPr>
    </w:p>
    <w:p w14:paraId="62146430" w14:textId="77777777" w:rsidR="00000000" w:rsidRDefault="00C43AED">
      <w:pPr>
        <w:pStyle w:val="af1"/>
        <w:rPr>
          <w:rtl/>
        </w:rPr>
      </w:pPr>
      <w:r>
        <w:rPr>
          <w:rtl/>
        </w:rPr>
        <w:t>היו"ר יולי-יואל אדלשטיין:</w:t>
      </w:r>
    </w:p>
    <w:p w14:paraId="43546379" w14:textId="77777777" w:rsidR="00000000" w:rsidRDefault="00C43AED">
      <w:pPr>
        <w:pStyle w:val="a0"/>
        <w:rPr>
          <w:rtl/>
        </w:rPr>
      </w:pPr>
    </w:p>
    <w:p w14:paraId="1778F13A" w14:textId="77777777" w:rsidR="00000000" w:rsidRDefault="00C43AED">
      <w:pPr>
        <w:pStyle w:val="a0"/>
        <w:rPr>
          <w:rFonts w:hint="cs"/>
          <w:rtl/>
        </w:rPr>
      </w:pPr>
      <w:r>
        <w:rPr>
          <w:rFonts w:hint="cs"/>
          <w:rtl/>
        </w:rPr>
        <w:t>חבר הכנסת אפללו, רגע. חבר הכנסת דהאמשה,</w:t>
      </w:r>
      <w:r>
        <w:rPr>
          <w:rFonts w:hint="cs"/>
          <w:rtl/>
        </w:rPr>
        <w:t xml:space="preserve"> זה עתה דיברת שבע דקות במקום חמש דקות. תן לחבר הכנסת אפללו לדבר חמש דקות.</w:t>
      </w:r>
    </w:p>
    <w:p w14:paraId="15CAF080" w14:textId="77777777" w:rsidR="00000000" w:rsidRDefault="00C43AED">
      <w:pPr>
        <w:pStyle w:val="a0"/>
        <w:ind w:firstLine="0"/>
        <w:rPr>
          <w:rFonts w:hint="cs"/>
          <w:rtl/>
        </w:rPr>
      </w:pPr>
    </w:p>
    <w:p w14:paraId="25791B58" w14:textId="77777777" w:rsidR="00000000" w:rsidRDefault="00C43AED">
      <w:pPr>
        <w:pStyle w:val="-"/>
        <w:rPr>
          <w:rtl/>
        </w:rPr>
      </w:pPr>
      <w:bookmarkStart w:id="238" w:name="FS000001033T08_12_2003_19_42_45C"/>
      <w:bookmarkEnd w:id="238"/>
      <w:r>
        <w:rPr>
          <w:rtl/>
        </w:rPr>
        <w:t>אלי אפללו (הליכוד):</w:t>
      </w:r>
    </w:p>
    <w:p w14:paraId="321AC554" w14:textId="77777777" w:rsidR="00000000" w:rsidRDefault="00C43AED">
      <w:pPr>
        <w:pStyle w:val="a0"/>
        <w:rPr>
          <w:rtl/>
        </w:rPr>
      </w:pPr>
    </w:p>
    <w:p w14:paraId="4810F07F" w14:textId="77777777" w:rsidR="00000000" w:rsidRDefault="00C43AED">
      <w:pPr>
        <w:pStyle w:val="a0"/>
        <w:rPr>
          <w:rFonts w:hint="cs"/>
          <w:rtl/>
        </w:rPr>
      </w:pPr>
      <w:r>
        <w:rPr>
          <w:rFonts w:hint="cs"/>
          <w:rtl/>
        </w:rPr>
        <w:t xml:space="preserve">חבר הכנסת דהאמשה, תתחילו לדאוג למה שקורה לערביי ארץ-ישראל </w:t>
      </w:r>
      <w:r>
        <w:rPr>
          <w:rtl/>
        </w:rPr>
        <w:t>–</w:t>
      </w:r>
      <w:r>
        <w:rPr>
          <w:rFonts w:hint="cs"/>
          <w:rtl/>
        </w:rPr>
        <w:t xml:space="preserve"> הצרכים שלהם, מה שקורה בכפרים. במקום זה, כל הססמאות האלה של "הודנה", "שמודנה". תפסיקו לדבר על זה. תפס</w:t>
      </w:r>
      <w:r>
        <w:rPr>
          <w:rFonts w:hint="cs"/>
          <w:rtl/>
        </w:rPr>
        <w:t xml:space="preserve">יקו. אחמד טיבי בא מהסכם ז'נבה. למה לא נסעת? הסכמים, ניירות. לאן אתה נוסע? תדברו על דברים מעשיים. תסתכלו על המציאות של החיים, רבותי. </w:t>
      </w:r>
    </w:p>
    <w:p w14:paraId="4CE70ED4" w14:textId="77777777" w:rsidR="00000000" w:rsidRDefault="00C43AED">
      <w:pPr>
        <w:pStyle w:val="a0"/>
        <w:rPr>
          <w:rFonts w:hint="cs"/>
          <w:rtl/>
        </w:rPr>
      </w:pPr>
    </w:p>
    <w:p w14:paraId="5730BAEC" w14:textId="77777777" w:rsidR="00000000" w:rsidRDefault="00C43AED">
      <w:pPr>
        <w:pStyle w:val="af0"/>
        <w:rPr>
          <w:rtl/>
        </w:rPr>
      </w:pPr>
      <w:r>
        <w:rPr>
          <w:rFonts w:hint="eastAsia"/>
          <w:rtl/>
        </w:rPr>
        <w:t>קריאות</w:t>
      </w:r>
      <w:r>
        <w:rPr>
          <w:rtl/>
        </w:rPr>
        <w:t>:</w:t>
      </w:r>
    </w:p>
    <w:p w14:paraId="037FDCC2" w14:textId="77777777" w:rsidR="00000000" w:rsidRDefault="00C43AED">
      <w:pPr>
        <w:pStyle w:val="a0"/>
        <w:rPr>
          <w:rFonts w:hint="cs"/>
          <w:rtl/>
        </w:rPr>
      </w:pPr>
    </w:p>
    <w:p w14:paraId="5B44BCF7" w14:textId="77777777" w:rsidR="00000000" w:rsidRDefault="00C43AED">
      <w:pPr>
        <w:pStyle w:val="a0"/>
        <w:rPr>
          <w:rFonts w:hint="cs"/>
          <w:rtl/>
        </w:rPr>
      </w:pPr>
      <w:r>
        <w:rPr>
          <w:rFonts w:hint="cs"/>
          <w:rtl/>
        </w:rPr>
        <w:t xml:space="preserve">- - - </w:t>
      </w:r>
    </w:p>
    <w:p w14:paraId="77123C4C" w14:textId="77777777" w:rsidR="00000000" w:rsidRDefault="00C43AED">
      <w:pPr>
        <w:pStyle w:val="a0"/>
        <w:ind w:firstLine="0"/>
        <w:rPr>
          <w:rFonts w:hint="cs"/>
          <w:rtl/>
        </w:rPr>
      </w:pPr>
    </w:p>
    <w:p w14:paraId="11A03762" w14:textId="77777777" w:rsidR="00000000" w:rsidRDefault="00C43AED">
      <w:pPr>
        <w:pStyle w:val="-"/>
        <w:rPr>
          <w:rtl/>
        </w:rPr>
      </w:pPr>
      <w:bookmarkStart w:id="239" w:name="FS000001033T08_12_2003_19_44_52C"/>
      <w:bookmarkEnd w:id="239"/>
      <w:r>
        <w:rPr>
          <w:rtl/>
        </w:rPr>
        <w:t>אלי אפללו (הליכוד):</w:t>
      </w:r>
    </w:p>
    <w:p w14:paraId="4A79632C" w14:textId="77777777" w:rsidR="00000000" w:rsidRDefault="00C43AED">
      <w:pPr>
        <w:pStyle w:val="a0"/>
        <w:rPr>
          <w:rtl/>
        </w:rPr>
      </w:pPr>
    </w:p>
    <w:p w14:paraId="2DDE6E25" w14:textId="77777777" w:rsidR="00000000" w:rsidRDefault="00C43AED">
      <w:pPr>
        <w:pStyle w:val="a0"/>
        <w:rPr>
          <w:rFonts w:hint="cs"/>
          <w:rtl/>
        </w:rPr>
      </w:pPr>
      <w:r>
        <w:rPr>
          <w:rFonts w:hint="cs"/>
          <w:rtl/>
        </w:rPr>
        <w:t>תתחילו לראות, יועץ ערפאת, יועץ אינני יודע של מי, יועץ של סוריה, יועץ של ירדן. תתחילו</w:t>
      </w:r>
      <w:r>
        <w:rPr>
          <w:rFonts w:hint="cs"/>
          <w:rtl/>
        </w:rPr>
        <w:t xml:space="preserve"> להיות יועצים של ערביי ארץ-ישראל, אלו ששלחו אתכם.</w:t>
      </w:r>
    </w:p>
    <w:p w14:paraId="49344F24" w14:textId="77777777" w:rsidR="00000000" w:rsidRDefault="00C43AED">
      <w:pPr>
        <w:pStyle w:val="a0"/>
        <w:ind w:firstLine="0"/>
        <w:rPr>
          <w:rFonts w:hint="cs"/>
          <w:rtl/>
        </w:rPr>
      </w:pPr>
    </w:p>
    <w:p w14:paraId="76CCFFC7" w14:textId="77777777" w:rsidR="00000000" w:rsidRDefault="00C43AED">
      <w:pPr>
        <w:pStyle w:val="af0"/>
        <w:rPr>
          <w:rtl/>
        </w:rPr>
      </w:pPr>
      <w:r>
        <w:rPr>
          <w:rFonts w:hint="eastAsia"/>
          <w:rtl/>
        </w:rPr>
        <w:t>אחמד</w:t>
      </w:r>
      <w:r>
        <w:rPr>
          <w:rtl/>
        </w:rPr>
        <w:t xml:space="preserve"> טיבי (חד"ש-תע"ל):</w:t>
      </w:r>
    </w:p>
    <w:p w14:paraId="317D5E1E" w14:textId="77777777" w:rsidR="00000000" w:rsidRDefault="00C43AED">
      <w:pPr>
        <w:pStyle w:val="a0"/>
        <w:rPr>
          <w:rFonts w:hint="cs"/>
          <w:rtl/>
        </w:rPr>
      </w:pPr>
    </w:p>
    <w:p w14:paraId="3190833C" w14:textId="77777777" w:rsidR="00000000" w:rsidRDefault="00C43AED">
      <w:pPr>
        <w:pStyle w:val="a0"/>
        <w:rPr>
          <w:rFonts w:hint="cs"/>
          <w:rtl/>
        </w:rPr>
      </w:pPr>
      <w:r>
        <w:rPr>
          <w:rFonts w:hint="cs"/>
          <w:rtl/>
        </w:rPr>
        <w:t>מה עם הרמזור בטייבה?</w:t>
      </w:r>
    </w:p>
    <w:p w14:paraId="10076293" w14:textId="77777777" w:rsidR="00000000" w:rsidRDefault="00C43AED">
      <w:pPr>
        <w:pStyle w:val="a0"/>
        <w:ind w:firstLine="0"/>
        <w:rPr>
          <w:rFonts w:hint="cs"/>
          <w:rtl/>
        </w:rPr>
      </w:pPr>
    </w:p>
    <w:p w14:paraId="065D69B6" w14:textId="77777777" w:rsidR="00000000" w:rsidRDefault="00C43AED">
      <w:pPr>
        <w:pStyle w:val="-"/>
        <w:rPr>
          <w:rtl/>
        </w:rPr>
      </w:pPr>
      <w:bookmarkStart w:id="240" w:name="FS000001033T08_12_2003_19_45_22C"/>
      <w:bookmarkEnd w:id="240"/>
      <w:r>
        <w:rPr>
          <w:rtl/>
        </w:rPr>
        <w:t>אלי אפללו (הליכוד):</w:t>
      </w:r>
    </w:p>
    <w:p w14:paraId="48AD2975" w14:textId="77777777" w:rsidR="00000000" w:rsidRDefault="00C43AED">
      <w:pPr>
        <w:pStyle w:val="a0"/>
        <w:rPr>
          <w:rtl/>
        </w:rPr>
      </w:pPr>
    </w:p>
    <w:p w14:paraId="361C4C24" w14:textId="77777777" w:rsidR="00000000" w:rsidRDefault="00C43AED">
      <w:pPr>
        <w:pStyle w:val="a0"/>
        <w:rPr>
          <w:rFonts w:hint="cs"/>
          <w:rtl/>
        </w:rPr>
      </w:pPr>
      <w:r>
        <w:rPr>
          <w:rFonts w:hint="cs"/>
          <w:rtl/>
        </w:rPr>
        <w:t xml:space="preserve">הרמזור בטייבה חשוב, נכון. תתחילו לדאוג. </w:t>
      </w:r>
    </w:p>
    <w:p w14:paraId="76A1C45C" w14:textId="77777777" w:rsidR="00000000" w:rsidRDefault="00C43AED">
      <w:pPr>
        <w:pStyle w:val="a0"/>
        <w:ind w:firstLine="0"/>
        <w:rPr>
          <w:rFonts w:hint="cs"/>
          <w:rtl/>
        </w:rPr>
      </w:pPr>
    </w:p>
    <w:p w14:paraId="36F701F9" w14:textId="77777777" w:rsidR="00000000" w:rsidRDefault="00C43AED">
      <w:pPr>
        <w:pStyle w:val="af0"/>
        <w:rPr>
          <w:rtl/>
        </w:rPr>
      </w:pPr>
      <w:r>
        <w:rPr>
          <w:rFonts w:hint="eastAsia"/>
          <w:rtl/>
        </w:rPr>
        <w:t>אחמד</w:t>
      </w:r>
      <w:r>
        <w:rPr>
          <w:rtl/>
        </w:rPr>
        <w:t xml:space="preserve"> טיבי (חד"ש-תע"ל):</w:t>
      </w:r>
    </w:p>
    <w:p w14:paraId="3D136D5F" w14:textId="77777777" w:rsidR="00000000" w:rsidRDefault="00C43AED">
      <w:pPr>
        <w:pStyle w:val="a0"/>
        <w:rPr>
          <w:rFonts w:hint="cs"/>
          <w:rtl/>
        </w:rPr>
      </w:pPr>
    </w:p>
    <w:p w14:paraId="2D57AD08" w14:textId="77777777" w:rsidR="00000000" w:rsidRDefault="00C43AED">
      <w:pPr>
        <w:pStyle w:val="a0"/>
        <w:rPr>
          <w:rFonts w:hint="cs"/>
          <w:rtl/>
        </w:rPr>
      </w:pPr>
      <w:r>
        <w:rPr>
          <w:rFonts w:hint="cs"/>
          <w:rtl/>
        </w:rPr>
        <w:t>יהיה רמזור?</w:t>
      </w:r>
    </w:p>
    <w:p w14:paraId="1795C561" w14:textId="77777777" w:rsidR="00000000" w:rsidRDefault="00C43AED">
      <w:pPr>
        <w:pStyle w:val="a0"/>
        <w:ind w:firstLine="0"/>
        <w:rPr>
          <w:rFonts w:hint="cs"/>
          <w:rtl/>
        </w:rPr>
      </w:pPr>
    </w:p>
    <w:p w14:paraId="67C1D9ED" w14:textId="77777777" w:rsidR="00000000" w:rsidRDefault="00C43AED">
      <w:pPr>
        <w:pStyle w:val="-"/>
        <w:rPr>
          <w:rtl/>
        </w:rPr>
      </w:pPr>
      <w:bookmarkStart w:id="241" w:name="FS000001033T08_12_2003_19_45_36C"/>
      <w:bookmarkEnd w:id="241"/>
      <w:r>
        <w:rPr>
          <w:rtl/>
        </w:rPr>
        <w:t>אלי אפללו (הליכוד):</w:t>
      </w:r>
    </w:p>
    <w:p w14:paraId="12D24213" w14:textId="77777777" w:rsidR="00000000" w:rsidRDefault="00C43AED">
      <w:pPr>
        <w:pStyle w:val="a0"/>
        <w:rPr>
          <w:rtl/>
        </w:rPr>
      </w:pPr>
    </w:p>
    <w:p w14:paraId="273D98BD" w14:textId="77777777" w:rsidR="00000000" w:rsidRDefault="00C43AED">
      <w:pPr>
        <w:pStyle w:val="a0"/>
        <w:rPr>
          <w:rFonts w:hint="cs"/>
          <w:rtl/>
        </w:rPr>
      </w:pPr>
      <w:r>
        <w:rPr>
          <w:rFonts w:hint="cs"/>
          <w:rtl/>
        </w:rPr>
        <w:t xml:space="preserve">יהיה רמזור בטייבה. זה מה שחשוב? </w:t>
      </w:r>
    </w:p>
    <w:p w14:paraId="0119493B" w14:textId="77777777" w:rsidR="00000000" w:rsidRDefault="00C43AED">
      <w:pPr>
        <w:pStyle w:val="-"/>
        <w:rPr>
          <w:rFonts w:hint="cs"/>
          <w:b w:val="0"/>
          <w:bCs w:val="0"/>
          <w:u w:val="none"/>
          <w:rtl/>
        </w:rPr>
      </w:pPr>
      <w:bookmarkStart w:id="242" w:name="FS000001033T08_12_2003_19_46_19C"/>
      <w:bookmarkEnd w:id="242"/>
    </w:p>
    <w:p w14:paraId="421B033F" w14:textId="77777777" w:rsidR="00000000" w:rsidRDefault="00C43AED">
      <w:pPr>
        <w:pStyle w:val="af0"/>
        <w:rPr>
          <w:rtl/>
        </w:rPr>
      </w:pPr>
      <w:r>
        <w:rPr>
          <w:rFonts w:hint="eastAsia"/>
          <w:rtl/>
        </w:rPr>
        <w:t>אחמד</w:t>
      </w:r>
      <w:r>
        <w:rPr>
          <w:rtl/>
        </w:rPr>
        <w:t xml:space="preserve"> טיבי (חד"ש-תע"ל):</w:t>
      </w:r>
    </w:p>
    <w:p w14:paraId="2158652D" w14:textId="77777777" w:rsidR="00000000" w:rsidRDefault="00C43AED">
      <w:pPr>
        <w:pStyle w:val="a0"/>
        <w:rPr>
          <w:rFonts w:hint="cs"/>
          <w:rtl/>
        </w:rPr>
      </w:pPr>
    </w:p>
    <w:p w14:paraId="572E33C2" w14:textId="77777777" w:rsidR="00000000" w:rsidRDefault="00C43AED">
      <w:pPr>
        <w:pStyle w:val="a0"/>
        <w:rPr>
          <w:rFonts w:hint="cs"/>
          <w:rtl/>
        </w:rPr>
      </w:pPr>
      <w:r>
        <w:rPr>
          <w:rFonts w:hint="cs"/>
          <w:rtl/>
        </w:rPr>
        <w:t xml:space="preserve">חשוב. תפסיק להיות קיצוני. </w:t>
      </w:r>
    </w:p>
    <w:p w14:paraId="22846D19" w14:textId="77777777" w:rsidR="00000000" w:rsidRDefault="00C43AED">
      <w:pPr>
        <w:pStyle w:val="a0"/>
        <w:ind w:firstLine="0"/>
        <w:rPr>
          <w:rFonts w:hint="cs"/>
          <w:rtl/>
        </w:rPr>
      </w:pPr>
    </w:p>
    <w:p w14:paraId="4D5A26D5" w14:textId="77777777" w:rsidR="00000000" w:rsidRDefault="00C43AED">
      <w:pPr>
        <w:pStyle w:val="-"/>
        <w:rPr>
          <w:rtl/>
        </w:rPr>
      </w:pPr>
      <w:bookmarkStart w:id="243" w:name="FS000001033T08_12_2003_19_46_36C"/>
      <w:bookmarkEnd w:id="243"/>
      <w:r>
        <w:rPr>
          <w:rtl/>
        </w:rPr>
        <w:t>אלי אפללו (הליכוד):</w:t>
      </w:r>
    </w:p>
    <w:p w14:paraId="16908F8D" w14:textId="77777777" w:rsidR="00000000" w:rsidRDefault="00C43AED">
      <w:pPr>
        <w:pStyle w:val="a0"/>
        <w:ind w:firstLine="0"/>
        <w:rPr>
          <w:rFonts w:hint="cs"/>
          <w:rtl/>
        </w:rPr>
      </w:pPr>
    </w:p>
    <w:p w14:paraId="42DFC35A" w14:textId="77777777" w:rsidR="00000000" w:rsidRDefault="00C43AED">
      <w:pPr>
        <w:pStyle w:val="a0"/>
        <w:rPr>
          <w:rFonts w:hint="cs"/>
          <w:rtl/>
        </w:rPr>
      </w:pPr>
      <w:r>
        <w:rPr>
          <w:rFonts w:hint="cs"/>
          <w:rtl/>
        </w:rPr>
        <w:t xml:space="preserve">סוף כל סוף אתם מתחילים להתעורר. לשם זה באתם. </w:t>
      </w:r>
    </w:p>
    <w:p w14:paraId="1D563734" w14:textId="77777777" w:rsidR="00000000" w:rsidRDefault="00C43AED">
      <w:pPr>
        <w:pStyle w:val="a0"/>
        <w:rPr>
          <w:rFonts w:hint="cs"/>
          <w:rtl/>
        </w:rPr>
      </w:pPr>
    </w:p>
    <w:p w14:paraId="0F9081C3" w14:textId="77777777" w:rsidR="00000000" w:rsidRDefault="00C43AED">
      <w:pPr>
        <w:pStyle w:val="af0"/>
        <w:rPr>
          <w:rtl/>
        </w:rPr>
      </w:pPr>
      <w:r>
        <w:rPr>
          <w:rFonts w:hint="eastAsia"/>
          <w:rtl/>
        </w:rPr>
        <w:t>אחמד</w:t>
      </w:r>
      <w:r>
        <w:rPr>
          <w:rtl/>
        </w:rPr>
        <w:t xml:space="preserve"> טיבי (חד"ש-תע"ל):</w:t>
      </w:r>
    </w:p>
    <w:p w14:paraId="35CECE56" w14:textId="77777777" w:rsidR="00000000" w:rsidRDefault="00C43AED">
      <w:pPr>
        <w:pStyle w:val="a0"/>
        <w:rPr>
          <w:rFonts w:hint="cs"/>
          <w:rtl/>
        </w:rPr>
      </w:pPr>
    </w:p>
    <w:p w14:paraId="59CE916E" w14:textId="77777777" w:rsidR="00000000" w:rsidRDefault="00C43AED">
      <w:pPr>
        <w:pStyle w:val="a0"/>
        <w:rPr>
          <w:rFonts w:hint="cs"/>
          <w:rtl/>
        </w:rPr>
      </w:pPr>
      <w:r>
        <w:rPr>
          <w:rFonts w:hint="cs"/>
          <w:rtl/>
        </w:rPr>
        <w:t xml:space="preserve">- - - </w:t>
      </w:r>
    </w:p>
    <w:p w14:paraId="64AE2125" w14:textId="77777777" w:rsidR="00000000" w:rsidRDefault="00C43AED">
      <w:pPr>
        <w:pStyle w:val="a0"/>
        <w:ind w:firstLine="0"/>
        <w:rPr>
          <w:rFonts w:hint="cs"/>
          <w:rtl/>
        </w:rPr>
      </w:pPr>
    </w:p>
    <w:p w14:paraId="073A6FC5" w14:textId="77777777" w:rsidR="00000000" w:rsidRDefault="00C43AED">
      <w:pPr>
        <w:pStyle w:val="-"/>
        <w:rPr>
          <w:rtl/>
        </w:rPr>
      </w:pPr>
      <w:bookmarkStart w:id="244" w:name="FS000001033T08_12_2003_19_47_10C"/>
      <w:bookmarkEnd w:id="244"/>
      <w:r>
        <w:rPr>
          <w:rtl/>
        </w:rPr>
        <w:t>אלי אפללו (הליכוד):</w:t>
      </w:r>
    </w:p>
    <w:p w14:paraId="67DE9E8C" w14:textId="77777777" w:rsidR="00000000" w:rsidRDefault="00C43AED">
      <w:pPr>
        <w:pStyle w:val="a0"/>
        <w:rPr>
          <w:rtl/>
        </w:rPr>
      </w:pPr>
    </w:p>
    <w:p w14:paraId="627553B9" w14:textId="77777777" w:rsidR="00000000" w:rsidRDefault="00C43AED">
      <w:pPr>
        <w:pStyle w:val="a0"/>
        <w:rPr>
          <w:rFonts w:hint="cs"/>
          <w:rtl/>
        </w:rPr>
      </w:pPr>
      <w:r>
        <w:rPr>
          <w:rFonts w:hint="cs"/>
          <w:rtl/>
        </w:rPr>
        <w:t xml:space="preserve">עכשיו התעוררת, אני מאוד שמח. הגיע הזמן שתתחילו להיות על הקרקע ותתחילו לראות את הצרכים, </w:t>
      </w:r>
      <w:r>
        <w:rPr>
          <w:rFonts w:hint="cs"/>
          <w:rtl/>
        </w:rPr>
        <w:t xml:space="preserve">חברי הטוב. </w:t>
      </w:r>
    </w:p>
    <w:p w14:paraId="4A19CB81" w14:textId="77777777" w:rsidR="00000000" w:rsidRDefault="00C43AED">
      <w:pPr>
        <w:pStyle w:val="a0"/>
        <w:ind w:firstLine="0"/>
        <w:rPr>
          <w:rFonts w:hint="cs"/>
          <w:rtl/>
        </w:rPr>
      </w:pPr>
    </w:p>
    <w:p w14:paraId="5AA0F1E6" w14:textId="77777777" w:rsidR="00000000" w:rsidRDefault="00C43AED">
      <w:pPr>
        <w:pStyle w:val="af0"/>
        <w:rPr>
          <w:rtl/>
        </w:rPr>
      </w:pPr>
      <w:r>
        <w:rPr>
          <w:rFonts w:hint="eastAsia"/>
          <w:rtl/>
        </w:rPr>
        <w:t>עבד</w:t>
      </w:r>
      <w:r>
        <w:rPr>
          <w:rtl/>
        </w:rPr>
        <w:t>-אלמאלכ דהאמשה (רע"ם):</w:t>
      </w:r>
    </w:p>
    <w:p w14:paraId="6B6CDCD1" w14:textId="77777777" w:rsidR="00000000" w:rsidRDefault="00C43AED">
      <w:pPr>
        <w:pStyle w:val="a0"/>
        <w:rPr>
          <w:rFonts w:hint="cs"/>
          <w:rtl/>
        </w:rPr>
      </w:pPr>
    </w:p>
    <w:p w14:paraId="4A603D14" w14:textId="77777777" w:rsidR="00000000" w:rsidRDefault="00C43AED">
      <w:pPr>
        <w:pStyle w:val="a0"/>
        <w:rPr>
          <w:rFonts w:hint="cs"/>
          <w:rtl/>
        </w:rPr>
      </w:pPr>
      <w:r>
        <w:rPr>
          <w:rFonts w:hint="cs"/>
          <w:rtl/>
        </w:rPr>
        <w:t>כל הזמן.</w:t>
      </w:r>
    </w:p>
    <w:p w14:paraId="69140B8B" w14:textId="77777777" w:rsidR="00000000" w:rsidRDefault="00C43AED">
      <w:pPr>
        <w:pStyle w:val="a0"/>
        <w:ind w:firstLine="0"/>
        <w:rPr>
          <w:rFonts w:hint="cs"/>
          <w:rtl/>
        </w:rPr>
      </w:pPr>
    </w:p>
    <w:p w14:paraId="410BC730" w14:textId="77777777" w:rsidR="00000000" w:rsidRDefault="00C43AED">
      <w:pPr>
        <w:pStyle w:val="-"/>
        <w:rPr>
          <w:rtl/>
        </w:rPr>
      </w:pPr>
      <w:bookmarkStart w:id="245" w:name="FS000001033T08_12_2003_19_47_58C"/>
      <w:bookmarkEnd w:id="245"/>
      <w:r>
        <w:rPr>
          <w:rtl/>
        </w:rPr>
        <w:t>אלי אפללו (הליכוד):</w:t>
      </w:r>
    </w:p>
    <w:p w14:paraId="7BE5414B" w14:textId="77777777" w:rsidR="00000000" w:rsidRDefault="00C43AED">
      <w:pPr>
        <w:pStyle w:val="a0"/>
        <w:rPr>
          <w:rtl/>
        </w:rPr>
      </w:pPr>
    </w:p>
    <w:p w14:paraId="2506D7AE" w14:textId="77777777" w:rsidR="00000000" w:rsidRDefault="00C43AED">
      <w:pPr>
        <w:pStyle w:val="a0"/>
        <w:rPr>
          <w:rFonts w:hint="cs"/>
          <w:rtl/>
        </w:rPr>
      </w:pPr>
      <w:r>
        <w:rPr>
          <w:rFonts w:hint="cs"/>
          <w:rtl/>
        </w:rPr>
        <w:t>תתחילו להתעסק בעיקר ולא בטפל. בנושא המדיניות אתם לא יכולים להשפיע, אתם יכולים רק לנבוח. עם נביחה לא עושים שלום. תהיו גשר לשלום. תתחילו להיות גשר.</w:t>
      </w:r>
    </w:p>
    <w:p w14:paraId="128CE463" w14:textId="77777777" w:rsidR="00000000" w:rsidRDefault="00C43AED">
      <w:pPr>
        <w:pStyle w:val="a0"/>
        <w:ind w:firstLine="0"/>
        <w:rPr>
          <w:rFonts w:hint="cs"/>
          <w:rtl/>
        </w:rPr>
      </w:pPr>
    </w:p>
    <w:p w14:paraId="422269F4" w14:textId="77777777" w:rsidR="00000000" w:rsidRDefault="00C43AED">
      <w:pPr>
        <w:pStyle w:val="af0"/>
        <w:rPr>
          <w:rtl/>
        </w:rPr>
      </w:pPr>
      <w:r>
        <w:rPr>
          <w:rFonts w:hint="eastAsia"/>
          <w:rtl/>
        </w:rPr>
        <w:t>עבד</w:t>
      </w:r>
      <w:r>
        <w:rPr>
          <w:rtl/>
        </w:rPr>
        <w:t>-אלמאלכ דהאמשה (רע"ם):</w:t>
      </w:r>
    </w:p>
    <w:p w14:paraId="3D479420" w14:textId="77777777" w:rsidR="00000000" w:rsidRDefault="00C43AED">
      <w:pPr>
        <w:pStyle w:val="a0"/>
        <w:rPr>
          <w:rFonts w:hint="cs"/>
          <w:rtl/>
        </w:rPr>
      </w:pPr>
    </w:p>
    <w:p w14:paraId="7E0A6B55" w14:textId="77777777" w:rsidR="00000000" w:rsidRDefault="00C43AED">
      <w:pPr>
        <w:pStyle w:val="a0"/>
        <w:rPr>
          <w:rFonts w:hint="cs"/>
          <w:rtl/>
        </w:rPr>
      </w:pPr>
      <w:r>
        <w:rPr>
          <w:rFonts w:hint="cs"/>
          <w:rtl/>
        </w:rPr>
        <w:t xml:space="preserve">אבל הממשלה </w:t>
      </w:r>
      <w:r>
        <w:rPr>
          <w:rFonts w:hint="cs"/>
          <w:rtl/>
        </w:rPr>
        <w:t xml:space="preserve">לא רוצה. </w:t>
      </w:r>
    </w:p>
    <w:p w14:paraId="70C4A8AB" w14:textId="77777777" w:rsidR="00000000" w:rsidRDefault="00C43AED">
      <w:pPr>
        <w:pStyle w:val="a0"/>
        <w:ind w:firstLine="0"/>
        <w:rPr>
          <w:rFonts w:hint="cs"/>
          <w:rtl/>
        </w:rPr>
      </w:pPr>
    </w:p>
    <w:p w14:paraId="43878DA6" w14:textId="77777777" w:rsidR="00000000" w:rsidRDefault="00C43AED">
      <w:pPr>
        <w:pStyle w:val="-"/>
        <w:rPr>
          <w:rtl/>
        </w:rPr>
      </w:pPr>
      <w:bookmarkStart w:id="246" w:name="FS000001033T08_12_2003_19_48_50C"/>
      <w:bookmarkEnd w:id="246"/>
      <w:r>
        <w:rPr>
          <w:rtl/>
        </w:rPr>
        <w:t>אלי אפללו (הליכוד):</w:t>
      </w:r>
    </w:p>
    <w:p w14:paraId="4251F7F0" w14:textId="77777777" w:rsidR="00000000" w:rsidRDefault="00C43AED">
      <w:pPr>
        <w:pStyle w:val="a0"/>
        <w:rPr>
          <w:rtl/>
        </w:rPr>
      </w:pPr>
    </w:p>
    <w:p w14:paraId="5DA19BD6" w14:textId="77777777" w:rsidR="00000000" w:rsidRDefault="00C43AED">
      <w:pPr>
        <w:pStyle w:val="a0"/>
        <w:rPr>
          <w:rFonts w:hint="cs"/>
          <w:rtl/>
        </w:rPr>
      </w:pPr>
      <w:r>
        <w:rPr>
          <w:rFonts w:hint="cs"/>
          <w:rtl/>
        </w:rPr>
        <w:t xml:space="preserve">הממשלה רוצה. שמעת מה אמר אהוד אולמרט היום. אנחנו רוצים שלום. </w:t>
      </w:r>
    </w:p>
    <w:p w14:paraId="1BE43EEE" w14:textId="77777777" w:rsidR="00000000" w:rsidRDefault="00C43AED">
      <w:pPr>
        <w:pStyle w:val="a0"/>
        <w:ind w:firstLine="0"/>
        <w:rPr>
          <w:rFonts w:hint="cs"/>
          <w:rtl/>
        </w:rPr>
      </w:pPr>
    </w:p>
    <w:p w14:paraId="1E4EF04D" w14:textId="77777777" w:rsidR="00000000" w:rsidRDefault="00C43AED">
      <w:pPr>
        <w:pStyle w:val="af0"/>
        <w:rPr>
          <w:rtl/>
        </w:rPr>
      </w:pPr>
      <w:r>
        <w:rPr>
          <w:rFonts w:hint="eastAsia"/>
          <w:rtl/>
        </w:rPr>
        <w:t>אברהם</w:t>
      </w:r>
      <w:r>
        <w:rPr>
          <w:rtl/>
        </w:rPr>
        <w:t xml:space="preserve"> בורג (העבודה-מימד):</w:t>
      </w:r>
    </w:p>
    <w:p w14:paraId="55658A85" w14:textId="77777777" w:rsidR="00000000" w:rsidRDefault="00C43AED">
      <w:pPr>
        <w:pStyle w:val="a0"/>
        <w:rPr>
          <w:rFonts w:hint="cs"/>
          <w:rtl/>
        </w:rPr>
      </w:pPr>
    </w:p>
    <w:p w14:paraId="337FF446" w14:textId="77777777" w:rsidR="00000000" w:rsidRDefault="00C43AED">
      <w:pPr>
        <w:pStyle w:val="a0"/>
        <w:rPr>
          <w:rFonts w:hint="cs"/>
          <w:rtl/>
        </w:rPr>
      </w:pPr>
      <w:r>
        <w:rPr>
          <w:rFonts w:hint="cs"/>
          <w:rtl/>
        </w:rPr>
        <w:t>שמעתי את אפי איתם.</w:t>
      </w:r>
    </w:p>
    <w:p w14:paraId="4ECAE0BE" w14:textId="77777777" w:rsidR="00000000" w:rsidRDefault="00C43AED">
      <w:pPr>
        <w:pStyle w:val="a0"/>
        <w:ind w:firstLine="0"/>
        <w:rPr>
          <w:rFonts w:hint="cs"/>
          <w:rtl/>
        </w:rPr>
      </w:pPr>
    </w:p>
    <w:p w14:paraId="581CC585" w14:textId="77777777" w:rsidR="00000000" w:rsidRDefault="00C43AED">
      <w:pPr>
        <w:pStyle w:val="-"/>
        <w:rPr>
          <w:rtl/>
        </w:rPr>
      </w:pPr>
      <w:bookmarkStart w:id="247" w:name="FS000001033T08_12_2003_19_49_26C"/>
      <w:bookmarkEnd w:id="247"/>
      <w:r>
        <w:rPr>
          <w:rtl/>
        </w:rPr>
        <w:t>אלי אפללו (הליכוד):</w:t>
      </w:r>
    </w:p>
    <w:p w14:paraId="62D259C1" w14:textId="77777777" w:rsidR="00000000" w:rsidRDefault="00C43AED">
      <w:pPr>
        <w:pStyle w:val="a0"/>
        <w:rPr>
          <w:rtl/>
        </w:rPr>
      </w:pPr>
    </w:p>
    <w:p w14:paraId="3ACA242B" w14:textId="77777777" w:rsidR="00000000" w:rsidRDefault="00C43AED">
      <w:pPr>
        <w:pStyle w:val="a0"/>
        <w:rPr>
          <w:rFonts w:hint="cs"/>
          <w:rtl/>
        </w:rPr>
      </w:pPr>
      <w:r>
        <w:rPr>
          <w:rFonts w:hint="cs"/>
          <w:rtl/>
        </w:rPr>
        <w:t>שכחת? זה לא בתקופה של ברק, שאתם סנדלתם אותו. אתה הראשון.</w:t>
      </w:r>
    </w:p>
    <w:p w14:paraId="77DA6467" w14:textId="77777777" w:rsidR="00000000" w:rsidRDefault="00C43AED">
      <w:pPr>
        <w:pStyle w:val="a0"/>
        <w:ind w:firstLine="0"/>
        <w:rPr>
          <w:rFonts w:hint="cs"/>
          <w:rtl/>
        </w:rPr>
      </w:pPr>
    </w:p>
    <w:p w14:paraId="104ABB02" w14:textId="77777777" w:rsidR="00000000" w:rsidRDefault="00C43AED">
      <w:pPr>
        <w:pStyle w:val="af0"/>
        <w:rPr>
          <w:rtl/>
        </w:rPr>
      </w:pPr>
      <w:r>
        <w:rPr>
          <w:rFonts w:hint="eastAsia"/>
          <w:rtl/>
        </w:rPr>
        <w:t>אברהם</w:t>
      </w:r>
      <w:r>
        <w:rPr>
          <w:rtl/>
        </w:rPr>
        <w:t xml:space="preserve"> בורג (העבודה-מימד):</w:t>
      </w:r>
    </w:p>
    <w:p w14:paraId="1DF4EB4F" w14:textId="77777777" w:rsidR="00000000" w:rsidRDefault="00C43AED">
      <w:pPr>
        <w:pStyle w:val="a0"/>
        <w:rPr>
          <w:rFonts w:hint="cs"/>
          <w:rtl/>
        </w:rPr>
      </w:pPr>
    </w:p>
    <w:p w14:paraId="57F3F649" w14:textId="77777777" w:rsidR="00000000" w:rsidRDefault="00C43AED">
      <w:pPr>
        <w:pStyle w:val="a0"/>
        <w:rPr>
          <w:rFonts w:hint="cs"/>
          <w:rtl/>
        </w:rPr>
      </w:pPr>
      <w:r>
        <w:rPr>
          <w:rFonts w:hint="cs"/>
          <w:rtl/>
        </w:rPr>
        <w:t>זה לא נכ</w:t>
      </w:r>
      <w:r>
        <w:rPr>
          <w:rFonts w:hint="cs"/>
          <w:rtl/>
        </w:rPr>
        <w:t xml:space="preserve">ון. הוא סנדל אותנו. </w:t>
      </w:r>
    </w:p>
    <w:p w14:paraId="453C3E63" w14:textId="77777777" w:rsidR="00000000" w:rsidRDefault="00C43AED">
      <w:pPr>
        <w:pStyle w:val="a0"/>
        <w:ind w:firstLine="0"/>
        <w:rPr>
          <w:rFonts w:hint="cs"/>
          <w:rtl/>
        </w:rPr>
      </w:pPr>
    </w:p>
    <w:p w14:paraId="33323D13" w14:textId="77777777" w:rsidR="00000000" w:rsidRDefault="00C43AED">
      <w:pPr>
        <w:pStyle w:val="-"/>
        <w:rPr>
          <w:rtl/>
        </w:rPr>
      </w:pPr>
      <w:bookmarkStart w:id="248" w:name="FS000001033T08_12_2003_19_49_54C"/>
      <w:bookmarkEnd w:id="248"/>
      <w:r>
        <w:rPr>
          <w:rtl/>
        </w:rPr>
        <w:t>אלי אפללו (הליכוד):</w:t>
      </w:r>
    </w:p>
    <w:p w14:paraId="295DC4F7" w14:textId="77777777" w:rsidR="00000000" w:rsidRDefault="00C43AED">
      <w:pPr>
        <w:pStyle w:val="a0"/>
        <w:rPr>
          <w:rtl/>
        </w:rPr>
      </w:pPr>
    </w:p>
    <w:p w14:paraId="0D5A0104" w14:textId="77777777" w:rsidR="00000000" w:rsidRDefault="00C43AED">
      <w:pPr>
        <w:pStyle w:val="a0"/>
        <w:ind w:firstLine="0"/>
        <w:rPr>
          <w:rFonts w:hint="cs"/>
          <w:rtl/>
        </w:rPr>
      </w:pPr>
      <w:r>
        <w:rPr>
          <w:rFonts w:hint="cs"/>
          <w:rtl/>
        </w:rPr>
        <w:tab/>
        <w:t>הוא סנדל אתכם? ברק גילה את האמת על הרשות הפלסטינית. הוא הכריח אתכם לפקוח את העיניים, שתתעוררו מהחלום. החלום נגמר.</w:t>
      </w:r>
    </w:p>
    <w:p w14:paraId="50E59C4B" w14:textId="77777777" w:rsidR="00000000" w:rsidRDefault="00C43AED">
      <w:pPr>
        <w:pStyle w:val="a0"/>
        <w:ind w:firstLine="0"/>
        <w:rPr>
          <w:rFonts w:hint="cs"/>
          <w:rtl/>
        </w:rPr>
      </w:pPr>
    </w:p>
    <w:p w14:paraId="13A9B8AC" w14:textId="77777777" w:rsidR="00000000" w:rsidRDefault="00C43AED">
      <w:pPr>
        <w:pStyle w:val="af0"/>
        <w:rPr>
          <w:rtl/>
        </w:rPr>
      </w:pPr>
      <w:r>
        <w:rPr>
          <w:rFonts w:hint="eastAsia"/>
          <w:rtl/>
        </w:rPr>
        <w:t>אברהם</w:t>
      </w:r>
      <w:r>
        <w:rPr>
          <w:rtl/>
        </w:rPr>
        <w:t xml:space="preserve"> בורג (העבודה-מימד):</w:t>
      </w:r>
    </w:p>
    <w:p w14:paraId="711E66A3" w14:textId="77777777" w:rsidR="00000000" w:rsidRDefault="00C43AED">
      <w:pPr>
        <w:pStyle w:val="a0"/>
        <w:rPr>
          <w:rFonts w:hint="cs"/>
          <w:rtl/>
        </w:rPr>
      </w:pPr>
    </w:p>
    <w:p w14:paraId="36547859" w14:textId="77777777" w:rsidR="00000000" w:rsidRDefault="00C43AED">
      <w:pPr>
        <w:pStyle w:val="a0"/>
        <w:rPr>
          <w:rFonts w:hint="cs"/>
          <w:rtl/>
        </w:rPr>
      </w:pPr>
      <w:r>
        <w:rPr>
          <w:rFonts w:hint="cs"/>
          <w:rtl/>
        </w:rPr>
        <w:t xml:space="preserve">ראש הממשלה חושב כמו אולמרט? זה הכול. </w:t>
      </w:r>
    </w:p>
    <w:p w14:paraId="6199AEFE" w14:textId="77777777" w:rsidR="00000000" w:rsidRDefault="00C43AED">
      <w:pPr>
        <w:pStyle w:val="a0"/>
        <w:rPr>
          <w:rFonts w:hint="cs"/>
          <w:rtl/>
        </w:rPr>
      </w:pPr>
    </w:p>
    <w:p w14:paraId="5FDB3D1C" w14:textId="77777777" w:rsidR="00000000" w:rsidRDefault="00C43AED">
      <w:pPr>
        <w:pStyle w:val="-"/>
        <w:rPr>
          <w:rtl/>
        </w:rPr>
      </w:pPr>
      <w:bookmarkStart w:id="249" w:name="FS000001033T08_12_2003_19_50_53C"/>
      <w:bookmarkEnd w:id="249"/>
      <w:r>
        <w:rPr>
          <w:rtl/>
        </w:rPr>
        <w:t>אלי אפללו (הליכוד):</w:t>
      </w:r>
    </w:p>
    <w:p w14:paraId="78C43828" w14:textId="77777777" w:rsidR="00000000" w:rsidRDefault="00C43AED">
      <w:pPr>
        <w:pStyle w:val="a0"/>
        <w:rPr>
          <w:rtl/>
        </w:rPr>
      </w:pPr>
    </w:p>
    <w:p w14:paraId="1AAB4055" w14:textId="77777777" w:rsidR="00000000" w:rsidRDefault="00C43AED">
      <w:pPr>
        <w:pStyle w:val="a0"/>
        <w:rPr>
          <w:rFonts w:hint="cs"/>
          <w:rtl/>
        </w:rPr>
      </w:pPr>
      <w:r>
        <w:rPr>
          <w:rFonts w:hint="cs"/>
          <w:rtl/>
        </w:rPr>
        <w:t>החלום נגמר</w:t>
      </w:r>
      <w:r>
        <w:rPr>
          <w:rFonts w:hint="cs"/>
          <w:rtl/>
        </w:rPr>
        <w:t>. תקשיבו, תתעוררו.</w:t>
      </w:r>
    </w:p>
    <w:p w14:paraId="36CFC2A3" w14:textId="77777777" w:rsidR="00000000" w:rsidRDefault="00C43AED">
      <w:pPr>
        <w:pStyle w:val="a0"/>
        <w:ind w:firstLine="0"/>
        <w:rPr>
          <w:rFonts w:hint="cs"/>
          <w:rtl/>
        </w:rPr>
      </w:pPr>
    </w:p>
    <w:p w14:paraId="5B6AC52C" w14:textId="77777777" w:rsidR="00000000" w:rsidRDefault="00C43AED">
      <w:pPr>
        <w:pStyle w:val="af0"/>
        <w:rPr>
          <w:rtl/>
        </w:rPr>
      </w:pPr>
      <w:r>
        <w:rPr>
          <w:rFonts w:hint="eastAsia"/>
          <w:rtl/>
        </w:rPr>
        <w:t>אברהם</w:t>
      </w:r>
      <w:r>
        <w:rPr>
          <w:rtl/>
        </w:rPr>
        <w:t xml:space="preserve"> בורג (העבודה-מימד):</w:t>
      </w:r>
    </w:p>
    <w:p w14:paraId="2A1B20A6" w14:textId="77777777" w:rsidR="00000000" w:rsidRDefault="00C43AED">
      <w:pPr>
        <w:pStyle w:val="a0"/>
        <w:rPr>
          <w:rFonts w:hint="cs"/>
          <w:rtl/>
        </w:rPr>
      </w:pPr>
    </w:p>
    <w:p w14:paraId="6DC036DA" w14:textId="77777777" w:rsidR="00000000" w:rsidRDefault="00C43AED">
      <w:pPr>
        <w:pStyle w:val="a0"/>
        <w:rPr>
          <w:rFonts w:hint="cs"/>
          <w:rtl/>
        </w:rPr>
      </w:pPr>
      <w:r>
        <w:rPr>
          <w:rFonts w:hint="cs"/>
          <w:rtl/>
        </w:rPr>
        <w:t xml:space="preserve">עוזי לנדאו חושב כמו אולמרט? </w:t>
      </w:r>
    </w:p>
    <w:p w14:paraId="02052C08" w14:textId="77777777" w:rsidR="00000000" w:rsidRDefault="00C43AED">
      <w:pPr>
        <w:pStyle w:val="a0"/>
        <w:ind w:firstLine="0"/>
        <w:rPr>
          <w:rFonts w:hint="cs"/>
          <w:rtl/>
        </w:rPr>
      </w:pPr>
    </w:p>
    <w:p w14:paraId="1B76D280" w14:textId="77777777" w:rsidR="00000000" w:rsidRDefault="00C43AED">
      <w:pPr>
        <w:pStyle w:val="af1"/>
        <w:rPr>
          <w:rtl/>
        </w:rPr>
      </w:pPr>
      <w:r>
        <w:rPr>
          <w:rtl/>
        </w:rPr>
        <w:t>היו"ר יולי-יואל אדלשטיין:</w:t>
      </w:r>
    </w:p>
    <w:p w14:paraId="387636B2" w14:textId="77777777" w:rsidR="00000000" w:rsidRDefault="00C43AED">
      <w:pPr>
        <w:pStyle w:val="a0"/>
        <w:rPr>
          <w:rtl/>
        </w:rPr>
      </w:pPr>
    </w:p>
    <w:p w14:paraId="2A1D0C01" w14:textId="77777777" w:rsidR="00000000" w:rsidRDefault="00C43AED">
      <w:pPr>
        <w:pStyle w:val="a0"/>
        <w:rPr>
          <w:rFonts w:hint="cs"/>
          <w:rtl/>
        </w:rPr>
      </w:pPr>
      <w:r>
        <w:rPr>
          <w:rFonts w:hint="cs"/>
          <w:rtl/>
        </w:rPr>
        <w:t xml:space="preserve">חבר הכנסת אפללו, אני רואה שאתה נהנה מזה. זה לא עוזר. רק תגיד לי, אני אעזור לך. </w:t>
      </w:r>
    </w:p>
    <w:p w14:paraId="376244D3" w14:textId="77777777" w:rsidR="00000000" w:rsidRDefault="00C43AED">
      <w:pPr>
        <w:pStyle w:val="a0"/>
        <w:ind w:firstLine="0"/>
        <w:rPr>
          <w:rFonts w:hint="cs"/>
          <w:rtl/>
        </w:rPr>
      </w:pPr>
    </w:p>
    <w:p w14:paraId="4FF730E9" w14:textId="77777777" w:rsidR="00000000" w:rsidRDefault="00C43AED">
      <w:pPr>
        <w:pStyle w:val="-"/>
        <w:rPr>
          <w:rtl/>
        </w:rPr>
      </w:pPr>
      <w:bookmarkStart w:id="250" w:name="FS000001033T08_12_2003_19_51_35C"/>
      <w:bookmarkEnd w:id="250"/>
      <w:r>
        <w:rPr>
          <w:rtl/>
        </w:rPr>
        <w:t>אלי אפללו (הליכוד):</w:t>
      </w:r>
    </w:p>
    <w:p w14:paraId="591C47D0" w14:textId="77777777" w:rsidR="00000000" w:rsidRDefault="00C43AED">
      <w:pPr>
        <w:pStyle w:val="a0"/>
        <w:rPr>
          <w:rtl/>
        </w:rPr>
      </w:pPr>
    </w:p>
    <w:p w14:paraId="2CFBE95B" w14:textId="77777777" w:rsidR="00000000" w:rsidRDefault="00C43AED">
      <w:pPr>
        <w:pStyle w:val="a0"/>
        <w:rPr>
          <w:rFonts w:hint="cs"/>
          <w:rtl/>
        </w:rPr>
      </w:pPr>
      <w:r>
        <w:rPr>
          <w:rFonts w:hint="cs"/>
          <w:rtl/>
        </w:rPr>
        <w:t xml:space="preserve">עוד לא התחלתי לדבר. </w:t>
      </w:r>
    </w:p>
    <w:p w14:paraId="57340606" w14:textId="77777777" w:rsidR="00000000" w:rsidRDefault="00C43AED">
      <w:pPr>
        <w:pStyle w:val="a0"/>
        <w:rPr>
          <w:rFonts w:hint="cs"/>
          <w:rtl/>
        </w:rPr>
      </w:pPr>
    </w:p>
    <w:p w14:paraId="01D7F657" w14:textId="77777777" w:rsidR="00000000" w:rsidRDefault="00C43AED">
      <w:pPr>
        <w:pStyle w:val="af0"/>
        <w:rPr>
          <w:rtl/>
        </w:rPr>
      </w:pPr>
      <w:r>
        <w:rPr>
          <w:rtl/>
        </w:rPr>
        <w:t>אחמד טיבי (חד"ש-תע"ל):</w:t>
      </w:r>
    </w:p>
    <w:p w14:paraId="55121922" w14:textId="77777777" w:rsidR="00000000" w:rsidRDefault="00C43AED">
      <w:pPr>
        <w:pStyle w:val="a0"/>
        <w:rPr>
          <w:rtl/>
        </w:rPr>
      </w:pPr>
    </w:p>
    <w:p w14:paraId="325B09AB" w14:textId="77777777" w:rsidR="00000000" w:rsidRDefault="00C43AED">
      <w:pPr>
        <w:pStyle w:val="a0"/>
        <w:rPr>
          <w:rFonts w:hint="cs"/>
          <w:rtl/>
        </w:rPr>
      </w:pPr>
      <w:r>
        <w:rPr>
          <w:rFonts w:hint="cs"/>
          <w:rtl/>
        </w:rPr>
        <w:t>מה ע</w:t>
      </w:r>
      <w:r>
        <w:rPr>
          <w:rFonts w:hint="cs"/>
          <w:rtl/>
        </w:rPr>
        <w:t>ם הרמזור?</w:t>
      </w:r>
    </w:p>
    <w:p w14:paraId="698EA735" w14:textId="77777777" w:rsidR="00000000" w:rsidRDefault="00C43AED">
      <w:pPr>
        <w:pStyle w:val="a0"/>
        <w:rPr>
          <w:rFonts w:hint="cs"/>
          <w:rtl/>
        </w:rPr>
      </w:pPr>
    </w:p>
    <w:p w14:paraId="20B17E0A" w14:textId="77777777" w:rsidR="00000000" w:rsidRDefault="00C43AED">
      <w:pPr>
        <w:pStyle w:val="af1"/>
        <w:rPr>
          <w:rtl/>
        </w:rPr>
      </w:pPr>
      <w:r>
        <w:rPr>
          <w:rtl/>
        </w:rPr>
        <w:t>היו"ר יולי-יואל אדלשטיין:</w:t>
      </w:r>
    </w:p>
    <w:p w14:paraId="543CFAAE" w14:textId="77777777" w:rsidR="00000000" w:rsidRDefault="00C43AED">
      <w:pPr>
        <w:pStyle w:val="a0"/>
        <w:rPr>
          <w:rtl/>
        </w:rPr>
      </w:pPr>
    </w:p>
    <w:p w14:paraId="4269D621" w14:textId="77777777" w:rsidR="00000000" w:rsidRDefault="00C43AED">
      <w:pPr>
        <w:pStyle w:val="a0"/>
        <w:rPr>
          <w:rFonts w:hint="cs"/>
          <w:rtl/>
        </w:rPr>
      </w:pPr>
      <w:r>
        <w:rPr>
          <w:rFonts w:hint="cs"/>
          <w:rtl/>
        </w:rPr>
        <w:t xml:space="preserve">חברי הכנסת, נתבקשתי על-ידי חבר הכנסת אפללו לתת לו קצת סיוע. אני מבקש מכם לאפשר לו עכשיו לדבר ברצף דקה ו-20 שניות. </w:t>
      </w:r>
    </w:p>
    <w:p w14:paraId="71487F8F" w14:textId="77777777" w:rsidR="00000000" w:rsidRDefault="00C43AED">
      <w:pPr>
        <w:pStyle w:val="a0"/>
        <w:rPr>
          <w:rFonts w:hint="cs"/>
          <w:rtl/>
        </w:rPr>
      </w:pPr>
    </w:p>
    <w:p w14:paraId="05528D69" w14:textId="77777777" w:rsidR="00000000" w:rsidRDefault="00C43AED">
      <w:pPr>
        <w:pStyle w:val="af0"/>
        <w:rPr>
          <w:rtl/>
        </w:rPr>
      </w:pPr>
      <w:r>
        <w:rPr>
          <w:rFonts w:hint="eastAsia"/>
          <w:rtl/>
        </w:rPr>
        <w:t>אחמד</w:t>
      </w:r>
      <w:r>
        <w:rPr>
          <w:rtl/>
        </w:rPr>
        <w:t xml:space="preserve"> טיבי (חד"ש-תע"ל):</w:t>
      </w:r>
    </w:p>
    <w:p w14:paraId="4B079D61" w14:textId="77777777" w:rsidR="00000000" w:rsidRDefault="00C43AED">
      <w:pPr>
        <w:pStyle w:val="a0"/>
        <w:rPr>
          <w:rFonts w:hint="cs"/>
          <w:rtl/>
        </w:rPr>
      </w:pPr>
    </w:p>
    <w:p w14:paraId="7E2D80D4" w14:textId="77777777" w:rsidR="00000000" w:rsidRDefault="00C43AED">
      <w:pPr>
        <w:pStyle w:val="a0"/>
        <w:rPr>
          <w:rFonts w:hint="cs"/>
          <w:rtl/>
        </w:rPr>
      </w:pPr>
      <w:r>
        <w:rPr>
          <w:rFonts w:hint="cs"/>
          <w:rtl/>
        </w:rPr>
        <w:t xml:space="preserve">קח גם את הזמן שלי. </w:t>
      </w:r>
    </w:p>
    <w:p w14:paraId="32B4491E" w14:textId="77777777" w:rsidR="00000000" w:rsidRDefault="00C43AED">
      <w:pPr>
        <w:pStyle w:val="a0"/>
        <w:rPr>
          <w:rFonts w:hint="cs"/>
          <w:rtl/>
        </w:rPr>
      </w:pPr>
    </w:p>
    <w:p w14:paraId="4965C05E" w14:textId="77777777" w:rsidR="00000000" w:rsidRDefault="00C43AED">
      <w:pPr>
        <w:pStyle w:val="a"/>
        <w:rPr>
          <w:rtl/>
        </w:rPr>
      </w:pPr>
      <w:bookmarkStart w:id="251" w:name="FS000001033T08_12_2003_19_11_04"/>
      <w:bookmarkStart w:id="252" w:name="_Toc58767031"/>
      <w:bookmarkEnd w:id="251"/>
      <w:r>
        <w:rPr>
          <w:rFonts w:hint="eastAsia"/>
          <w:rtl/>
        </w:rPr>
        <w:t>אלי</w:t>
      </w:r>
      <w:r>
        <w:rPr>
          <w:rtl/>
        </w:rPr>
        <w:t xml:space="preserve"> אפללו (הליכוד):</w:t>
      </w:r>
      <w:bookmarkEnd w:id="252"/>
    </w:p>
    <w:p w14:paraId="5F91A007" w14:textId="77777777" w:rsidR="00000000" w:rsidRDefault="00C43AED">
      <w:pPr>
        <w:pStyle w:val="a0"/>
        <w:rPr>
          <w:rFonts w:hint="cs"/>
          <w:rtl/>
        </w:rPr>
      </w:pPr>
    </w:p>
    <w:p w14:paraId="70B50A20" w14:textId="77777777" w:rsidR="00000000" w:rsidRDefault="00C43AED">
      <w:pPr>
        <w:pStyle w:val="a0"/>
        <w:rPr>
          <w:rFonts w:hint="cs"/>
          <w:rtl/>
        </w:rPr>
      </w:pPr>
      <w:r>
        <w:rPr>
          <w:rFonts w:hint="cs"/>
          <w:rtl/>
        </w:rPr>
        <w:t xml:space="preserve">רבותי, היות שהיתה לי רק אמירת תשובה </w:t>
      </w:r>
      <w:r>
        <w:rPr>
          <w:rFonts w:hint="cs"/>
          <w:rtl/>
        </w:rPr>
        <w:t xml:space="preserve">למה שנאמר, בואו נדבר לגופו של עניין. חבל שנשאר לי רק מעט מאוד זמן, ואני מקווה שהיושב-ראש יתחשב. אנחנו מדברים על הנושא הכלכלי. לשם שינוי, אני אדבר ברצינות. </w:t>
      </w:r>
    </w:p>
    <w:p w14:paraId="6C5268CE" w14:textId="77777777" w:rsidR="00000000" w:rsidRDefault="00C43AED">
      <w:pPr>
        <w:pStyle w:val="a0"/>
        <w:rPr>
          <w:rFonts w:hint="cs"/>
          <w:rtl/>
        </w:rPr>
      </w:pPr>
    </w:p>
    <w:p w14:paraId="308B985B" w14:textId="77777777" w:rsidR="00000000" w:rsidRDefault="00C43AED">
      <w:pPr>
        <w:pStyle w:val="a0"/>
        <w:rPr>
          <w:rFonts w:hint="cs"/>
          <w:rtl/>
        </w:rPr>
      </w:pPr>
      <w:r>
        <w:rPr>
          <w:rFonts w:hint="cs"/>
          <w:rtl/>
        </w:rPr>
        <w:t>לכולנו כואב מה שנעשה בנושא החברתי-הכלכלי ובנושא הבריאות. לי כואב לא פחות מאשר לכל אחד מכם, אבל יש ר</w:t>
      </w:r>
      <w:r>
        <w:rPr>
          <w:rFonts w:hint="cs"/>
          <w:rtl/>
        </w:rPr>
        <w:t xml:space="preserve">צוי ויש מצוי. מובא לפנינו תקציב קשה בוועדת הכספים, תקציב שאנחנו צריכים לתקן. חבר הכנסת ג'ומס אמר שכל שר מתנגד לתקציב בנושא שלו. נכון, כל אחד לא רוצה שהפגיעה תהיה במשרד שלו. כל אחד אומר: לא בבית-ספרי, אלא אצל מישהו אחר. אבל צריך לעשות מעשה כדי לשקם את המשק </w:t>
      </w:r>
      <w:r>
        <w:rPr>
          <w:rFonts w:hint="cs"/>
          <w:rtl/>
        </w:rPr>
        <w:t xml:space="preserve">הזה. אנחנו בוועדת הכספים נשקול כל עניין לגופו ונראה במה כן ובמה לא. שר האוצר יודע שלא ניתן לפגוע בדברים מאוד כואבים. </w:t>
      </w:r>
    </w:p>
    <w:p w14:paraId="766095B9" w14:textId="77777777" w:rsidR="00000000" w:rsidRDefault="00C43AED">
      <w:pPr>
        <w:pStyle w:val="a0"/>
        <w:rPr>
          <w:rFonts w:hint="cs"/>
          <w:rtl/>
        </w:rPr>
      </w:pPr>
    </w:p>
    <w:p w14:paraId="725CE306" w14:textId="77777777" w:rsidR="00000000" w:rsidRDefault="00C43AED">
      <w:pPr>
        <w:pStyle w:val="a0"/>
        <w:rPr>
          <w:rFonts w:hint="cs"/>
          <w:rtl/>
        </w:rPr>
      </w:pPr>
      <w:r>
        <w:rPr>
          <w:rFonts w:hint="cs"/>
          <w:rtl/>
        </w:rPr>
        <w:t xml:space="preserve">אדוני היושב-ראש, בשם כולם, בשם חברי ועדת הכספים, אופוזיציה כקואליציה, אני אומר לכם שאנחנו לא רואים שום דבר מלבד טובת האנשים. </w:t>
      </w:r>
    </w:p>
    <w:p w14:paraId="707E5117" w14:textId="77777777" w:rsidR="00000000" w:rsidRDefault="00C43AED">
      <w:pPr>
        <w:pStyle w:val="a0"/>
        <w:rPr>
          <w:rFonts w:hint="cs"/>
          <w:rtl/>
        </w:rPr>
      </w:pPr>
    </w:p>
    <w:p w14:paraId="38F9DF8F" w14:textId="77777777" w:rsidR="00000000" w:rsidRDefault="00C43AED">
      <w:pPr>
        <w:pStyle w:val="a0"/>
        <w:rPr>
          <w:rFonts w:hint="cs"/>
          <w:rtl/>
        </w:rPr>
      </w:pPr>
      <w:r>
        <w:rPr>
          <w:rFonts w:hint="cs"/>
          <w:rtl/>
        </w:rPr>
        <w:t>אני אומר ל</w:t>
      </w:r>
      <w:r>
        <w:rPr>
          <w:rFonts w:hint="cs"/>
          <w:rtl/>
        </w:rPr>
        <w:t xml:space="preserve">כם שצריך לתת אמון בממשלה הזאת. הממשלה הזאת הולכת בדרך המלך, והיא תצליח. תודה רבה לך. </w:t>
      </w:r>
    </w:p>
    <w:p w14:paraId="650242B2" w14:textId="77777777" w:rsidR="00000000" w:rsidRDefault="00C43AED">
      <w:pPr>
        <w:pStyle w:val="a0"/>
        <w:rPr>
          <w:rFonts w:hint="cs"/>
          <w:rtl/>
        </w:rPr>
      </w:pPr>
    </w:p>
    <w:p w14:paraId="22C58706" w14:textId="77777777" w:rsidR="00000000" w:rsidRDefault="00C43AED">
      <w:pPr>
        <w:pStyle w:val="af1"/>
        <w:rPr>
          <w:rtl/>
        </w:rPr>
      </w:pPr>
      <w:r>
        <w:rPr>
          <w:rtl/>
        </w:rPr>
        <w:t>היו"ר יולי-יואל אדלשטיין:</w:t>
      </w:r>
    </w:p>
    <w:p w14:paraId="0ED9BB49" w14:textId="77777777" w:rsidR="00000000" w:rsidRDefault="00C43AED">
      <w:pPr>
        <w:pStyle w:val="a0"/>
        <w:rPr>
          <w:rtl/>
        </w:rPr>
      </w:pPr>
    </w:p>
    <w:p w14:paraId="51F2ABA5" w14:textId="77777777" w:rsidR="00000000" w:rsidRDefault="00C43AED">
      <w:pPr>
        <w:pStyle w:val="a0"/>
        <w:rPr>
          <w:rFonts w:hint="cs"/>
          <w:rtl/>
        </w:rPr>
      </w:pPr>
      <w:r>
        <w:rPr>
          <w:rFonts w:hint="cs"/>
          <w:rtl/>
        </w:rPr>
        <w:t xml:space="preserve">תודה לחבר הכנסת אלי אפללו. חברת הכנסת יולי תמיר. אחריה - חבר הכנסת יחיאל חזן, ויחתום את הדיון חבר הכנסת אהוד יתום. גברתי, עד חמש דקות לרשותך. </w:t>
      </w:r>
    </w:p>
    <w:p w14:paraId="65AFC7C2" w14:textId="77777777" w:rsidR="00000000" w:rsidRDefault="00C43AED">
      <w:pPr>
        <w:pStyle w:val="a0"/>
        <w:rPr>
          <w:rFonts w:hint="cs"/>
          <w:rtl/>
        </w:rPr>
      </w:pPr>
    </w:p>
    <w:p w14:paraId="238F501E" w14:textId="77777777" w:rsidR="00000000" w:rsidRDefault="00C43AED">
      <w:pPr>
        <w:pStyle w:val="a"/>
        <w:rPr>
          <w:rtl/>
        </w:rPr>
      </w:pPr>
      <w:bookmarkStart w:id="253" w:name="FS000001043T08_12_2003_19_15_00"/>
      <w:bookmarkStart w:id="254" w:name="_Toc58767032"/>
      <w:bookmarkEnd w:id="253"/>
      <w:r>
        <w:rPr>
          <w:rFonts w:hint="eastAsia"/>
          <w:rtl/>
        </w:rPr>
        <w:t>יולי</w:t>
      </w:r>
      <w:r>
        <w:rPr>
          <w:rtl/>
        </w:rPr>
        <w:t xml:space="preserve"> תמיר (העבודה-מימד):</w:t>
      </w:r>
      <w:bookmarkEnd w:id="254"/>
    </w:p>
    <w:p w14:paraId="4C01654A" w14:textId="77777777" w:rsidR="00000000" w:rsidRDefault="00C43AED">
      <w:pPr>
        <w:pStyle w:val="a0"/>
        <w:rPr>
          <w:rFonts w:hint="cs"/>
          <w:rtl/>
        </w:rPr>
      </w:pPr>
    </w:p>
    <w:p w14:paraId="6C97B247" w14:textId="77777777" w:rsidR="00000000" w:rsidRDefault="00C43AED">
      <w:pPr>
        <w:pStyle w:val="a0"/>
        <w:rPr>
          <w:rFonts w:hint="cs"/>
          <w:rtl/>
        </w:rPr>
      </w:pPr>
      <w:r>
        <w:rPr>
          <w:rFonts w:hint="cs"/>
          <w:rtl/>
        </w:rPr>
        <w:t xml:space="preserve">תודה. </w:t>
      </w:r>
    </w:p>
    <w:p w14:paraId="129F4B4D" w14:textId="77777777" w:rsidR="00000000" w:rsidRDefault="00C43AED">
      <w:pPr>
        <w:pStyle w:val="a0"/>
        <w:rPr>
          <w:rFonts w:hint="cs"/>
          <w:rtl/>
        </w:rPr>
      </w:pPr>
    </w:p>
    <w:p w14:paraId="0418860B" w14:textId="77777777" w:rsidR="00000000" w:rsidRDefault="00C43AED">
      <w:pPr>
        <w:pStyle w:val="a0"/>
        <w:rPr>
          <w:rFonts w:hint="cs"/>
          <w:rtl/>
        </w:rPr>
      </w:pPr>
      <w:r>
        <w:rPr>
          <w:rFonts w:hint="cs"/>
          <w:rtl/>
        </w:rPr>
        <w:t xml:space="preserve">חברי חברי הכנסת, אני מברכת את חבר הכנסת אפללו על הדברים שהוא אמר בנושא המדיני. אני חושבת, חבר הכנסת אפללו, שעוד מעט נהיה באותה מפלגה, ושנינו באופוזיציה. אני מקווה שהשינוי הזה יקרה, ולטובה. </w:t>
      </w:r>
    </w:p>
    <w:p w14:paraId="3BDB08E5" w14:textId="77777777" w:rsidR="00000000" w:rsidRDefault="00C43AED">
      <w:pPr>
        <w:pStyle w:val="a0"/>
        <w:rPr>
          <w:rFonts w:hint="cs"/>
          <w:rtl/>
        </w:rPr>
      </w:pPr>
    </w:p>
    <w:p w14:paraId="5CF11C2C" w14:textId="77777777" w:rsidR="00000000" w:rsidRDefault="00C43AED">
      <w:pPr>
        <w:pStyle w:val="af1"/>
        <w:rPr>
          <w:rtl/>
        </w:rPr>
      </w:pPr>
      <w:r>
        <w:rPr>
          <w:rtl/>
        </w:rPr>
        <w:t>היו"ר יולי-יואל אדלשטיין:</w:t>
      </w:r>
    </w:p>
    <w:p w14:paraId="28D29BCD" w14:textId="77777777" w:rsidR="00000000" w:rsidRDefault="00C43AED">
      <w:pPr>
        <w:pStyle w:val="a0"/>
        <w:rPr>
          <w:rtl/>
        </w:rPr>
      </w:pPr>
    </w:p>
    <w:p w14:paraId="32AFDCD1" w14:textId="77777777" w:rsidR="00000000" w:rsidRDefault="00C43AED">
      <w:pPr>
        <w:pStyle w:val="a0"/>
        <w:rPr>
          <w:rFonts w:hint="cs"/>
          <w:rtl/>
        </w:rPr>
      </w:pPr>
      <w:r>
        <w:rPr>
          <w:rFonts w:hint="cs"/>
          <w:rtl/>
        </w:rPr>
        <w:t>לט</w:t>
      </w:r>
      <w:r>
        <w:rPr>
          <w:rFonts w:hint="cs"/>
          <w:rtl/>
        </w:rPr>
        <w:t xml:space="preserve">ובה שהוא יהיה באופוזיציה? לא הבנתי. </w:t>
      </w:r>
    </w:p>
    <w:p w14:paraId="1FB7137F" w14:textId="77777777" w:rsidR="00000000" w:rsidRDefault="00C43AED">
      <w:pPr>
        <w:pStyle w:val="a0"/>
        <w:rPr>
          <w:rFonts w:hint="cs"/>
          <w:rtl/>
        </w:rPr>
      </w:pPr>
    </w:p>
    <w:p w14:paraId="4D73B33F" w14:textId="77777777" w:rsidR="00000000" w:rsidRDefault="00C43AED">
      <w:pPr>
        <w:pStyle w:val="-"/>
        <w:rPr>
          <w:rtl/>
        </w:rPr>
      </w:pPr>
      <w:bookmarkStart w:id="255" w:name="FS000001043T08_12_2003_19_15_52C"/>
      <w:bookmarkEnd w:id="255"/>
      <w:r>
        <w:rPr>
          <w:rtl/>
        </w:rPr>
        <w:t>יולי תמיר (העבודה-מימד):</w:t>
      </w:r>
    </w:p>
    <w:p w14:paraId="6AB055FF" w14:textId="77777777" w:rsidR="00000000" w:rsidRDefault="00C43AED">
      <w:pPr>
        <w:pStyle w:val="a0"/>
        <w:rPr>
          <w:rtl/>
        </w:rPr>
      </w:pPr>
    </w:p>
    <w:p w14:paraId="09DFF6E0" w14:textId="77777777" w:rsidR="00000000" w:rsidRDefault="00C43AED">
      <w:pPr>
        <w:pStyle w:val="a0"/>
        <w:rPr>
          <w:rFonts w:hint="cs"/>
          <w:rtl/>
        </w:rPr>
      </w:pPr>
      <w:r>
        <w:rPr>
          <w:rFonts w:hint="cs"/>
          <w:rtl/>
        </w:rPr>
        <w:t xml:space="preserve">כן, סוף-סוף נביא לכך שיקום פה גוש גדול שמבין שבלי ויתור מדיני מדינת ישראל הולכת ומאבדת את עצמה לדעת. אני מברכת את המצטרפים החדשים, הם טובים וחשובים. </w:t>
      </w:r>
    </w:p>
    <w:p w14:paraId="700E9DAE" w14:textId="77777777" w:rsidR="00000000" w:rsidRDefault="00C43AED">
      <w:pPr>
        <w:pStyle w:val="a0"/>
        <w:rPr>
          <w:rFonts w:hint="cs"/>
          <w:rtl/>
        </w:rPr>
      </w:pPr>
    </w:p>
    <w:p w14:paraId="7BC3FFCA" w14:textId="77777777" w:rsidR="00000000" w:rsidRDefault="00C43AED">
      <w:pPr>
        <w:pStyle w:val="af0"/>
        <w:rPr>
          <w:rtl/>
        </w:rPr>
      </w:pPr>
      <w:r>
        <w:rPr>
          <w:rFonts w:hint="eastAsia"/>
          <w:rtl/>
        </w:rPr>
        <w:t>אברהם</w:t>
      </w:r>
      <w:r>
        <w:rPr>
          <w:rtl/>
        </w:rPr>
        <w:t xml:space="preserve"> בורג (העבודה-מימד):</w:t>
      </w:r>
    </w:p>
    <w:p w14:paraId="2938D1A9" w14:textId="77777777" w:rsidR="00000000" w:rsidRDefault="00C43AED">
      <w:pPr>
        <w:pStyle w:val="a0"/>
        <w:rPr>
          <w:rFonts w:hint="cs"/>
          <w:rtl/>
        </w:rPr>
      </w:pPr>
    </w:p>
    <w:p w14:paraId="03CFFBD1" w14:textId="77777777" w:rsidR="00000000" w:rsidRDefault="00C43AED">
      <w:pPr>
        <w:pStyle w:val="a0"/>
        <w:rPr>
          <w:rFonts w:hint="cs"/>
          <w:rtl/>
        </w:rPr>
      </w:pPr>
      <w:r>
        <w:rPr>
          <w:rFonts w:hint="cs"/>
          <w:rtl/>
        </w:rPr>
        <w:t>אדוני היושב-רא</w:t>
      </w:r>
      <w:r>
        <w:rPr>
          <w:rFonts w:hint="cs"/>
          <w:rtl/>
        </w:rPr>
        <w:t xml:space="preserve">ש, אבי זיכרונו לברכה נהג לומר, שהספרדים אומרים שנגד פרנקו היה יותר קל. </w:t>
      </w:r>
    </w:p>
    <w:p w14:paraId="5CFC35F9" w14:textId="77777777" w:rsidR="00000000" w:rsidRDefault="00C43AED">
      <w:pPr>
        <w:pStyle w:val="a0"/>
        <w:rPr>
          <w:rFonts w:hint="cs"/>
          <w:rtl/>
        </w:rPr>
      </w:pPr>
    </w:p>
    <w:p w14:paraId="52AF8260" w14:textId="77777777" w:rsidR="00000000" w:rsidRDefault="00C43AED">
      <w:pPr>
        <w:pStyle w:val="-"/>
        <w:rPr>
          <w:rtl/>
        </w:rPr>
      </w:pPr>
      <w:bookmarkStart w:id="256" w:name="FS000001043T08_12_2003_19_16_48C"/>
      <w:bookmarkEnd w:id="256"/>
      <w:r>
        <w:rPr>
          <w:rtl/>
        </w:rPr>
        <w:t>יולי תמיר (העבודה-מימד):</w:t>
      </w:r>
    </w:p>
    <w:p w14:paraId="32296C73" w14:textId="77777777" w:rsidR="00000000" w:rsidRDefault="00C43AED">
      <w:pPr>
        <w:pStyle w:val="a0"/>
        <w:rPr>
          <w:rtl/>
        </w:rPr>
      </w:pPr>
    </w:p>
    <w:p w14:paraId="7A324DDE" w14:textId="77777777" w:rsidR="00000000" w:rsidRDefault="00C43AED">
      <w:pPr>
        <w:pStyle w:val="a0"/>
        <w:rPr>
          <w:rFonts w:hint="cs"/>
          <w:rtl/>
        </w:rPr>
      </w:pPr>
      <w:r>
        <w:rPr>
          <w:rFonts w:hint="cs"/>
          <w:rtl/>
        </w:rPr>
        <w:t>אני רוצה להקדיש את חמש הדקות שיש לי לדברים מאוד כואבים. אמרת, חבר הכנסת אפללו, שוועדת הכספים תדון בכל עניין לגופו, ואני רוצה להעלות בפניך בצורה הכי פחות פולמ</w:t>
      </w:r>
      <w:r>
        <w:rPr>
          <w:rFonts w:hint="cs"/>
          <w:rtl/>
        </w:rPr>
        <w:t xml:space="preserve">וסית והכי עניינית שלושה נושאים שלדעתי חובה לטפל בהם. </w:t>
      </w:r>
    </w:p>
    <w:p w14:paraId="76E23289" w14:textId="77777777" w:rsidR="00000000" w:rsidRDefault="00C43AED">
      <w:pPr>
        <w:pStyle w:val="a0"/>
        <w:rPr>
          <w:rFonts w:hint="cs"/>
          <w:rtl/>
        </w:rPr>
      </w:pPr>
    </w:p>
    <w:p w14:paraId="5EB99965" w14:textId="77777777" w:rsidR="00000000" w:rsidRDefault="00C43AED">
      <w:pPr>
        <w:pStyle w:val="a0"/>
        <w:rPr>
          <w:rFonts w:hint="cs"/>
          <w:rtl/>
        </w:rPr>
      </w:pPr>
      <w:r>
        <w:rPr>
          <w:rFonts w:hint="cs"/>
          <w:rtl/>
        </w:rPr>
        <w:t>הנושא הראשון הוא מעשה נבלה, לדעתי - קיצוץ הסיוע וההדרכה לעיוורים. לקחת מעיוורים? התקשרו אלי אנשים עיוורים - - -</w:t>
      </w:r>
    </w:p>
    <w:p w14:paraId="113E99A0" w14:textId="77777777" w:rsidR="00000000" w:rsidRDefault="00C43AED">
      <w:pPr>
        <w:pStyle w:val="a0"/>
        <w:rPr>
          <w:rFonts w:hint="cs"/>
          <w:rtl/>
        </w:rPr>
      </w:pPr>
    </w:p>
    <w:p w14:paraId="2998521D" w14:textId="77777777" w:rsidR="00000000" w:rsidRDefault="00C43AED">
      <w:pPr>
        <w:pStyle w:val="af0"/>
        <w:rPr>
          <w:rtl/>
        </w:rPr>
      </w:pPr>
      <w:r>
        <w:rPr>
          <w:rFonts w:hint="eastAsia"/>
          <w:rtl/>
        </w:rPr>
        <w:t>אלי</w:t>
      </w:r>
      <w:r>
        <w:rPr>
          <w:rtl/>
        </w:rPr>
        <w:t xml:space="preserve"> אפללו (הליכוד):</w:t>
      </w:r>
    </w:p>
    <w:p w14:paraId="5392E4D9" w14:textId="77777777" w:rsidR="00000000" w:rsidRDefault="00C43AED">
      <w:pPr>
        <w:pStyle w:val="a0"/>
        <w:rPr>
          <w:rFonts w:hint="cs"/>
          <w:rtl/>
        </w:rPr>
      </w:pPr>
    </w:p>
    <w:p w14:paraId="45622928" w14:textId="77777777" w:rsidR="00000000" w:rsidRDefault="00C43AED">
      <w:pPr>
        <w:pStyle w:val="a0"/>
        <w:rPr>
          <w:rFonts w:hint="cs"/>
          <w:rtl/>
        </w:rPr>
      </w:pPr>
      <w:r>
        <w:rPr>
          <w:rFonts w:hint="cs"/>
          <w:rtl/>
        </w:rPr>
        <w:t xml:space="preserve">את צודקת, אני אתך. </w:t>
      </w:r>
    </w:p>
    <w:p w14:paraId="61D1B294" w14:textId="77777777" w:rsidR="00000000" w:rsidRDefault="00C43AED">
      <w:pPr>
        <w:pStyle w:val="a0"/>
        <w:rPr>
          <w:rFonts w:hint="cs"/>
          <w:rtl/>
        </w:rPr>
      </w:pPr>
    </w:p>
    <w:p w14:paraId="44BCC9CE" w14:textId="77777777" w:rsidR="00000000" w:rsidRDefault="00C43AED">
      <w:pPr>
        <w:pStyle w:val="-"/>
        <w:rPr>
          <w:rtl/>
        </w:rPr>
      </w:pPr>
      <w:bookmarkStart w:id="257" w:name="FS000001043T08_12_2003_19_18_09C"/>
      <w:bookmarkEnd w:id="257"/>
      <w:r>
        <w:rPr>
          <w:rtl/>
        </w:rPr>
        <w:t>יולי תמיר (העבודה-מימד):</w:t>
      </w:r>
    </w:p>
    <w:p w14:paraId="1996CF36" w14:textId="77777777" w:rsidR="00000000" w:rsidRDefault="00C43AED">
      <w:pPr>
        <w:pStyle w:val="a0"/>
        <w:rPr>
          <w:rtl/>
        </w:rPr>
      </w:pPr>
    </w:p>
    <w:p w14:paraId="49980942" w14:textId="77777777" w:rsidR="00000000" w:rsidRDefault="00C43AED">
      <w:pPr>
        <w:pStyle w:val="a0"/>
        <w:rPr>
          <w:rFonts w:hint="cs"/>
          <w:rtl/>
        </w:rPr>
      </w:pPr>
      <w:r>
        <w:rPr>
          <w:rFonts w:hint="cs"/>
          <w:rtl/>
        </w:rPr>
        <w:t>אנחנו עושים עכשיו קו</w:t>
      </w:r>
      <w:r>
        <w:rPr>
          <w:rFonts w:hint="cs"/>
          <w:rtl/>
        </w:rPr>
        <w:t xml:space="preserve">אליציה, אתה רואה? נסכים עכשיו על שלושה דברים וניאבק עליהם יחד בוועדת הכספים. האחד הוא עניין העיוורים </w:t>
      </w:r>
      <w:r>
        <w:rPr>
          <w:rFonts w:hint="eastAsia"/>
          <w:rtl/>
        </w:rPr>
        <w:t>–</w:t>
      </w:r>
      <w:r>
        <w:rPr>
          <w:rFonts w:hint="cs"/>
          <w:rtl/>
        </w:rPr>
        <w:t xml:space="preserve"> לא יעלה על הדעת שתמורת קיצוץ של מיליון וחצי שקל עיוורים לא יוכלו לקבל סיוע. </w:t>
      </w:r>
    </w:p>
    <w:p w14:paraId="68A7FD1E" w14:textId="77777777" w:rsidR="00000000" w:rsidRDefault="00C43AED">
      <w:pPr>
        <w:pStyle w:val="a0"/>
        <w:rPr>
          <w:rFonts w:hint="cs"/>
          <w:rtl/>
        </w:rPr>
      </w:pPr>
    </w:p>
    <w:p w14:paraId="0FA6676E" w14:textId="77777777" w:rsidR="00000000" w:rsidRDefault="00C43AED">
      <w:pPr>
        <w:pStyle w:val="af0"/>
        <w:rPr>
          <w:rtl/>
        </w:rPr>
      </w:pPr>
      <w:r>
        <w:rPr>
          <w:rFonts w:hint="eastAsia"/>
          <w:rtl/>
        </w:rPr>
        <w:t>אלי</w:t>
      </w:r>
      <w:r>
        <w:rPr>
          <w:rtl/>
        </w:rPr>
        <w:t xml:space="preserve"> אפללו (הליכוד):</w:t>
      </w:r>
    </w:p>
    <w:p w14:paraId="7DDAA047" w14:textId="77777777" w:rsidR="00000000" w:rsidRDefault="00C43AED">
      <w:pPr>
        <w:pStyle w:val="a0"/>
        <w:rPr>
          <w:rFonts w:hint="cs"/>
          <w:rtl/>
        </w:rPr>
      </w:pPr>
    </w:p>
    <w:p w14:paraId="4743C246" w14:textId="77777777" w:rsidR="00000000" w:rsidRDefault="00C43AED">
      <w:pPr>
        <w:pStyle w:val="a0"/>
        <w:rPr>
          <w:rFonts w:hint="cs"/>
          <w:rtl/>
        </w:rPr>
      </w:pPr>
      <w:r>
        <w:rPr>
          <w:rFonts w:hint="cs"/>
          <w:rtl/>
        </w:rPr>
        <w:t xml:space="preserve">הסירי דאגה מלבך. תרשמי את זה בפרוטוקול. </w:t>
      </w:r>
    </w:p>
    <w:p w14:paraId="0D80C249" w14:textId="77777777" w:rsidR="00000000" w:rsidRDefault="00C43AED">
      <w:pPr>
        <w:pStyle w:val="a0"/>
        <w:rPr>
          <w:rFonts w:hint="cs"/>
          <w:rtl/>
        </w:rPr>
      </w:pPr>
    </w:p>
    <w:p w14:paraId="1FAA2F9B" w14:textId="77777777" w:rsidR="00000000" w:rsidRDefault="00C43AED">
      <w:pPr>
        <w:pStyle w:val="-"/>
        <w:rPr>
          <w:rtl/>
        </w:rPr>
      </w:pPr>
      <w:bookmarkStart w:id="258" w:name="FS000001043T08_12_2003_19_19_01C"/>
      <w:bookmarkEnd w:id="258"/>
      <w:r>
        <w:rPr>
          <w:rtl/>
        </w:rPr>
        <w:t>יולי תמיר (ה</w:t>
      </w:r>
      <w:r>
        <w:rPr>
          <w:rtl/>
        </w:rPr>
        <w:t>עבודה-מימד):</w:t>
      </w:r>
    </w:p>
    <w:p w14:paraId="5EF112EA" w14:textId="77777777" w:rsidR="00000000" w:rsidRDefault="00C43AED">
      <w:pPr>
        <w:pStyle w:val="a0"/>
        <w:rPr>
          <w:rtl/>
        </w:rPr>
      </w:pPr>
    </w:p>
    <w:p w14:paraId="616F9165" w14:textId="77777777" w:rsidR="00000000" w:rsidRDefault="00C43AED">
      <w:pPr>
        <w:pStyle w:val="a0"/>
        <w:rPr>
          <w:rFonts w:hint="cs"/>
          <w:rtl/>
        </w:rPr>
      </w:pPr>
      <w:r>
        <w:rPr>
          <w:rFonts w:hint="cs"/>
          <w:rtl/>
        </w:rPr>
        <w:t xml:space="preserve">רשום בפרוטוקול? מצוין. כולן בקשות קטנות, כי יותר משאני מעוניינת בפולמוס, אני מעוניינת בתוצאה. </w:t>
      </w:r>
    </w:p>
    <w:p w14:paraId="1029A93C" w14:textId="77777777" w:rsidR="00000000" w:rsidRDefault="00C43AED">
      <w:pPr>
        <w:pStyle w:val="a0"/>
        <w:rPr>
          <w:rFonts w:hint="cs"/>
          <w:rtl/>
        </w:rPr>
      </w:pPr>
    </w:p>
    <w:p w14:paraId="294E1899" w14:textId="77777777" w:rsidR="00000000" w:rsidRDefault="00C43AED">
      <w:pPr>
        <w:pStyle w:val="a0"/>
        <w:rPr>
          <w:rFonts w:hint="cs"/>
          <w:rtl/>
        </w:rPr>
      </w:pPr>
      <w:r>
        <w:rPr>
          <w:rFonts w:hint="cs"/>
          <w:rtl/>
        </w:rPr>
        <w:t xml:space="preserve">הדבר השני </w:t>
      </w:r>
      <w:r>
        <w:rPr>
          <w:rtl/>
        </w:rPr>
        <w:t>–</w:t>
      </w:r>
      <w:r>
        <w:rPr>
          <w:rFonts w:hint="cs"/>
          <w:rtl/>
        </w:rPr>
        <w:t xml:space="preserve"> הסיוע לחולי אלצהיימר עלול להיפגע תמורת פרוטות. אני חושבת שיחד אנחנו צריכים ללכת לביטוח הלאומי ולדרוש מהם לתת את הסיוע הנדרש לחולי אלצה</w:t>
      </w:r>
      <w:r>
        <w:rPr>
          <w:rFonts w:hint="cs"/>
          <w:rtl/>
        </w:rPr>
        <w:t xml:space="preserve">יימר, לרבות הטיפול. סיכמנו דבר שני? גם זה לפרוטוקול. </w:t>
      </w:r>
    </w:p>
    <w:p w14:paraId="34126918" w14:textId="77777777" w:rsidR="00000000" w:rsidRDefault="00C43AED">
      <w:pPr>
        <w:pStyle w:val="a0"/>
        <w:rPr>
          <w:rFonts w:hint="cs"/>
          <w:rtl/>
        </w:rPr>
      </w:pPr>
    </w:p>
    <w:p w14:paraId="41568A72" w14:textId="77777777" w:rsidR="00000000" w:rsidRDefault="00C43AED">
      <w:pPr>
        <w:pStyle w:val="af0"/>
        <w:rPr>
          <w:rtl/>
        </w:rPr>
      </w:pPr>
      <w:r>
        <w:rPr>
          <w:rFonts w:hint="eastAsia"/>
          <w:rtl/>
        </w:rPr>
        <w:t>אלי</w:t>
      </w:r>
      <w:r>
        <w:rPr>
          <w:rtl/>
        </w:rPr>
        <w:t xml:space="preserve"> אפללו (הליכוד):</w:t>
      </w:r>
    </w:p>
    <w:p w14:paraId="300A1141" w14:textId="77777777" w:rsidR="00000000" w:rsidRDefault="00C43AED">
      <w:pPr>
        <w:pStyle w:val="a0"/>
        <w:rPr>
          <w:rFonts w:hint="cs"/>
          <w:rtl/>
        </w:rPr>
      </w:pPr>
    </w:p>
    <w:p w14:paraId="0D44BC4A" w14:textId="77777777" w:rsidR="00000000" w:rsidRDefault="00C43AED">
      <w:pPr>
        <w:pStyle w:val="a0"/>
        <w:rPr>
          <w:rFonts w:hint="cs"/>
          <w:rtl/>
        </w:rPr>
      </w:pPr>
      <w:r>
        <w:rPr>
          <w:rFonts w:hint="cs"/>
          <w:rtl/>
        </w:rPr>
        <w:t xml:space="preserve">גם לזה אני מסכים. אנחנו בקואליציה גם בזה. </w:t>
      </w:r>
    </w:p>
    <w:p w14:paraId="20F815E9" w14:textId="77777777" w:rsidR="00000000" w:rsidRDefault="00C43AED">
      <w:pPr>
        <w:pStyle w:val="a0"/>
        <w:rPr>
          <w:rFonts w:hint="cs"/>
          <w:rtl/>
        </w:rPr>
      </w:pPr>
    </w:p>
    <w:p w14:paraId="686D59DE" w14:textId="77777777" w:rsidR="00000000" w:rsidRDefault="00C43AED">
      <w:pPr>
        <w:pStyle w:val="af1"/>
        <w:rPr>
          <w:rtl/>
        </w:rPr>
      </w:pPr>
      <w:r>
        <w:rPr>
          <w:rtl/>
        </w:rPr>
        <w:t>היו"ר יולי-יואל אדלשטיין:</w:t>
      </w:r>
    </w:p>
    <w:p w14:paraId="461D8BC4" w14:textId="77777777" w:rsidR="00000000" w:rsidRDefault="00C43AED">
      <w:pPr>
        <w:pStyle w:val="a0"/>
        <w:rPr>
          <w:rtl/>
        </w:rPr>
      </w:pPr>
    </w:p>
    <w:p w14:paraId="7687AA2D" w14:textId="77777777" w:rsidR="00000000" w:rsidRDefault="00C43AED">
      <w:pPr>
        <w:pStyle w:val="a0"/>
        <w:rPr>
          <w:rFonts w:hint="cs"/>
          <w:rtl/>
        </w:rPr>
      </w:pPr>
      <w:r>
        <w:rPr>
          <w:rFonts w:hint="cs"/>
          <w:rtl/>
        </w:rPr>
        <w:t xml:space="preserve">אנחנו מתקדמים יפה מאוד. </w:t>
      </w:r>
    </w:p>
    <w:p w14:paraId="4D988798" w14:textId="77777777" w:rsidR="00000000" w:rsidRDefault="00C43AED">
      <w:pPr>
        <w:pStyle w:val="a0"/>
        <w:rPr>
          <w:rFonts w:hint="cs"/>
          <w:rtl/>
        </w:rPr>
      </w:pPr>
    </w:p>
    <w:p w14:paraId="6F96A6CF" w14:textId="77777777" w:rsidR="00000000" w:rsidRDefault="00C43AED">
      <w:pPr>
        <w:pStyle w:val="-"/>
        <w:rPr>
          <w:rtl/>
        </w:rPr>
      </w:pPr>
      <w:bookmarkStart w:id="259" w:name="FS000001043T08_12_2003_19_21_01C"/>
      <w:bookmarkEnd w:id="259"/>
      <w:r>
        <w:rPr>
          <w:rtl/>
        </w:rPr>
        <w:t>יולי תמיר (העבודה-מימד):</w:t>
      </w:r>
    </w:p>
    <w:p w14:paraId="018A562E" w14:textId="77777777" w:rsidR="00000000" w:rsidRDefault="00C43AED">
      <w:pPr>
        <w:pStyle w:val="a0"/>
        <w:rPr>
          <w:rtl/>
        </w:rPr>
      </w:pPr>
    </w:p>
    <w:p w14:paraId="3318C34E" w14:textId="77777777" w:rsidR="00000000" w:rsidRDefault="00C43AED">
      <w:pPr>
        <w:pStyle w:val="a0"/>
        <w:rPr>
          <w:rFonts w:hint="cs"/>
          <w:rtl/>
        </w:rPr>
      </w:pPr>
      <w:r>
        <w:rPr>
          <w:rFonts w:hint="cs"/>
          <w:rtl/>
        </w:rPr>
        <w:t xml:space="preserve">יכול להיות שפעם אחת אני אצא וכל תאוותי בידי. הדבר השלישי </w:t>
      </w:r>
      <w:r>
        <w:rPr>
          <w:rFonts w:hint="cs"/>
          <w:rtl/>
        </w:rPr>
        <w:t>- - -</w:t>
      </w:r>
    </w:p>
    <w:p w14:paraId="580961B3" w14:textId="77777777" w:rsidR="00000000" w:rsidRDefault="00C43AED">
      <w:pPr>
        <w:pStyle w:val="a0"/>
        <w:rPr>
          <w:rFonts w:hint="cs"/>
          <w:rtl/>
        </w:rPr>
      </w:pPr>
    </w:p>
    <w:p w14:paraId="7AF5F79D" w14:textId="77777777" w:rsidR="00000000" w:rsidRDefault="00C43AED">
      <w:pPr>
        <w:pStyle w:val="af0"/>
        <w:rPr>
          <w:rtl/>
        </w:rPr>
      </w:pPr>
      <w:r>
        <w:rPr>
          <w:rFonts w:hint="eastAsia"/>
          <w:rtl/>
        </w:rPr>
        <w:t>אברהם</w:t>
      </w:r>
      <w:r>
        <w:rPr>
          <w:rtl/>
        </w:rPr>
        <w:t xml:space="preserve"> בורג (העבודה-מימד):</w:t>
      </w:r>
    </w:p>
    <w:p w14:paraId="492933A0" w14:textId="77777777" w:rsidR="00000000" w:rsidRDefault="00C43AED">
      <w:pPr>
        <w:pStyle w:val="a0"/>
        <w:rPr>
          <w:rFonts w:hint="cs"/>
          <w:rtl/>
        </w:rPr>
      </w:pPr>
    </w:p>
    <w:p w14:paraId="4CAE690D" w14:textId="77777777" w:rsidR="00000000" w:rsidRDefault="00C43AED">
      <w:pPr>
        <w:pStyle w:val="a0"/>
        <w:rPr>
          <w:rFonts w:hint="cs"/>
          <w:rtl/>
        </w:rPr>
      </w:pPr>
      <w:r>
        <w:rPr>
          <w:rFonts w:hint="cs"/>
          <w:rtl/>
        </w:rPr>
        <w:t xml:space="preserve">הדבר השלישי הוא הגדר. </w:t>
      </w:r>
    </w:p>
    <w:p w14:paraId="5A00EF16" w14:textId="77777777" w:rsidR="00000000" w:rsidRDefault="00C43AED">
      <w:pPr>
        <w:pStyle w:val="a0"/>
        <w:rPr>
          <w:rFonts w:hint="cs"/>
          <w:rtl/>
        </w:rPr>
      </w:pPr>
    </w:p>
    <w:p w14:paraId="70E11740" w14:textId="77777777" w:rsidR="00000000" w:rsidRDefault="00C43AED">
      <w:pPr>
        <w:pStyle w:val="-"/>
        <w:rPr>
          <w:rtl/>
        </w:rPr>
      </w:pPr>
      <w:bookmarkStart w:id="260" w:name="FS000001043T08_12_2003_19_21_27C"/>
      <w:bookmarkEnd w:id="260"/>
      <w:r>
        <w:rPr>
          <w:rtl/>
        </w:rPr>
        <w:t>יולי תמיר (העבודה-מימד):</w:t>
      </w:r>
    </w:p>
    <w:p w14:paraId="0645E08C" w14:textId="77777777" w:rsidR="00000000" w:rsidRDefault="00C43AED">
      <w:pPr>
        <w:pStyle w:val="a0"/>
        <w:rPr>
          <w:rtl/>
        </w:rPr>
      </w:pPr>
    </w:p>
    <w:p w14:paraId="41C41CB9" w14:textId="77777777" w:rsidR="00000000" w:rsidRDefault="00C43AED">
      <w:pPr>
        <w:pStyle w:val="a0"/>
        <w:rPr>
          <w:rFonts w:hint="cs"/>
          <w:rtl/>
        </w:rPr>
      </w:pPr>
      <w:r>
        <w:rPr>
          <w:rFonts w:hint="cs"/>
          <w:rtl/>
        </w:rPr>
        <w:t xml:space="preserve">לא, באתי הנה ממקום ריאלי. </w:t>
      </w:r>
    </w:p>
    <w:p w14:paraId="1B8EB216" w14:textId="77777777" w:rsidR="00000000" w:rsidRDefault="00C43AED">
      <w:pPr>
        <w:pStyle w:val="a0"/>
        <w:rPr>
          <w:rFonts w:hint="cs"/>
          <w:rtl/>
        </w:rPr>
      </w:pPr>
    </w:p>
    <w:p w14:paraId="4C52B767" w14:textId="77777777" w:rsidR="00000000" w:rsidRDefault="00C43AED">
      <w:pPr>
        <w:pStyle w:val="af1"/>
        <w:rPr>
          <w:rtl/>
        </w:rPr>
      </w:pPr>
      <w:r>
        <w:rPr>
          <w:rtl/>
        </w:rPr>
        <w:t>היו"ר יולי-יואל אדלשטיין:</w:t>
      </w:r>
    </w:p>
    <w:p w14:paraId="1C52DA37" w14:textId="77777777" w:rsidR="00000000" w:rsidRDefault="00C43AED">
      <w:pPr>
        <w:pStyle w:val="a0"/>
        <w:rPr>
          <w:rtl/>
        </w:rPr>
      </w:pPr>
    </w:p>
    <w:p w14:paraId="318A23C2" w14:textId="77777777" w:rsidR="00000000" w:rsidRDefault="00C43AED">
      <w:pPr>
        <w:pStyle w:val="a0"/>
        <w:rPr>
          <w:rFonts w:hint="cs"/>
          <w:rtl/>
        </w:rPr>
      </w:pPr>
      <w:r>
        <w:rPr>
          <w:rFonts w:hint="cs"/>
          <w:rtl/>
        </w:rPr>
        <w:t xml:space="preserve">חבר הכנסת בורג, אני מבקש </w:t>
      </w:r>
      <w:r>
        <w:rPr>
          <w:rFonts w:hint="eastAsia"/>
          <w:rtl/>
        </w:rPr>
        <w:t>–</w:t>
      </w:r>
      <w:r>
        <w:rPr>
          <w:rFonts w:hint="cs"/>
          <w:rtl/>
        </w:rPr>
        <w:t xml:space="preserve"> יש פה סיכומים מאוד יפים, וגם מתקדמים יפה מאוד בזמן, ואתה מפריע. </w:t>
      </w:r>
    </w:p>
    <w:p w14:paraId="1B8A90A9" w14:textId="77777777" w:rsidR="00000000" w:rsidRDefault="00C43AED">
      <w:pPr>
        <w:pStyle w:val="a0"/>
        <w:rPr>
          <w:rFonts w:hint="cs"/>
          <w:rtl/>
        </w:rPr>
      </w:pPr>
    </w:p>
    <w:p w14:paraId="2DDC6C4D" w14:textId="77777777" w:rsidR="00000000" w:rsidRDefault="00C43AED">
      <w:pPr>
        <w:pStyle w:val="-"/>
        <w:rPr>
          <w:rtl/>
        </w:rPr>
      </w:pPr>
      <w:bookmarkStart w:id="261" w:name="FS000001043T08_12_2003_19_21_51C"/>
      <w:bookmarkEnd w:id="261"/>
      <w:r>
        <w:rPr>
          <w:rtl/>
        </w:rPr>
        <w:t>יולי תמיר (העבודה-מימד):</w:t>
      </w:r>
    </w:p>
    <w:p w14:paraId="7C3395B1" w14:textId="77777777" w:rsidR="00000000" w:rsidRDefault="00C43AED">
      <w:pPr>
        <w:pStyle w:val="a0"/>
        <w:rPr>
          <w:rtl/>
        </w:rPr>
      </w:pPr>
    </w:p>
    <w:p w14:paraId="6202B1B1" w14:textId="77777777" w:rsidR="00000000" w:rsidRDefault="00C43AED">
      <w:pPr>
        <w:pStyle w:val="a0"/>
        <w:rPr>
          <w:rFonts w:hint="cs"/>
          <w:rtl/>
        </w:rPr>
      </w:pPr>
      <w:r>
        <w:rPr>
          <w:rFonts w:hint="cs"/>
          <w:rtl/>
        </w:rPr>
        <w:t xml:space="preserve">כשאנחנו רוצים להתווכח אנחנו מתווכחים, וכשאנחנו רוצים להסכים </w:t>
      </w:r>
      <w:r>
        <w:rPr>
          <w:rFonts w:hint="eastAsia"/>
          <w:rtl/>
        </w:rPr>
        <w:t>–</w:t>
      </w:r>
      <w:r>
        <w:rPr>
          <w:rFonts w:hint="cs"/>
          <w:rtl/>
        </w:rPr>
        <w:t xml:space="preserve"> מסכימים. </w:t>
      </w:r>
    </w:p>
    <w:p w14:paraId="1C67C006" w14:textId="77777777" w:rsidR="00000000" w:rsidRDefault="00C43AED">
      <w:pPr>
        <w:pStyle w:val="a0"/>
        <w:rPr>
          <w:rFonts w:hint="cs"/>
          <w:rtl/>
        </w:rPr>
      </w:pPr>
    </w:p>
    <w:p w14:paraId="533E6F29" w14:textId="77777777" w:rsidR="00000000" w:rsidRDefault="00C43AED">
      <w:pPr>
        <w:pStyle w:val="a0"/>
        <w:rPr>
          <w:rFonts w:hint="cs"/>
          <w:rtl/>
        </w:rPr>
      </w:pPr>
      <w:r>
        <w:rPr>
          <w:rFonts w:hint="cs"/>
          <w:rtl/>
        </w:rPr>
        <w:t>הדבר השלישי הוא הקיצוץ של הקרן לילדים בסיכון. מורידים 3 מיליוני שקלים ומפקירים את הילדים. הרי אנחנו קוראים על הסמים ועל הבעיות ועל המצוקות, ויודע חבר הכנסת אדלשטיין מה קורה בקרב בני</w:t>
      </w:r>
      <w:r>
        <w:rPr>
          <w:rFonts w:hint="cs"/>
          <w:rtl/>
        </w:rPr>
        <w:t xml:space="preserve">-הנוער העולים, באמת כאב לב. ילדים שאנחנו אחראים להם לא מקבלים את השירות הבסיסי שהמדינה צריכה לתת להם. </w:t>
      </w:r>
    </w:p>
    <w:p w14:paraId="1D3B4E97" w14:textId="77777777" w:rsidR="00000000" w:rsidRDefault="00C43AED">
      <w:pPr>
        <w:pStyle w:val="a0"/>
        <w:rPr>
          <w:rFonts w:hint="cs"/>
          <w:rtl/>
        </w:rPr>
      </w:pPr>
    </w:p>
    <w:p w14:paraId="0742B067" w14:textId="77777777" w:rsidR="00000000" w:rsidRDefault="00C43AED">
      <w:pPr>
        <w:pStyle w:val="af0"/>
        <w:rPr>
          <w:rtl/>
        </w:rPr>
      </w:pPr>
      <w:r>
        <w:rPr>
          <w:rFonts w:hint="eastAsia"/>
          <w:rtl/>
        </w:rPr>
        <w:t>אלי</w:t>
      </w:r>
      <w:r>
        <w:rPr>
          <w:rtl/>
        </w:rPr>
        <w:t xml:space="preserve"> אפללו (הליכוד):</w:t>
      </w:r>
    </w:p>
    <w:p w14:paraId="24762614" w14:textId="77777777" w:rsidR="00000000" w:rsidRDefault="00C43AED">
      <w:pPr>
        <w:pStyle w:val="a0"/>
        <w:rPr>
          <w:rFonts w:hint="cs"/>
          <w:rtl/>
        </w:rPr>
      </w:pPr>
    </w:p>
    <w:p w14:paraId="639F8BC1" w14:textId="77777777" w:rsidR="00000000" w:rsidRDefault="00C43AED">
      <w:pPr>
        <w:pStyle w:val="a0"/>
        <w:rPr>
          <w:rFonts w:hint="cs"/>
          <w:rtl/>
        </w:rPr>
      </w:pPr>
      <w:r>
        <w:rPr>
          <w:rFonts w:hint="cs"/>
          <w:rtl/>
        </w:rPr>
        <w:t xml:space="preserve">גם בזה אני אתך, אבל יש עוד נושאים </w:t>
      </w:r>
      <w:r>
        <w:rPr>
          <w:rFonts w:hint="eastAsia"/>
          <w:rtl/>
        </w:rPr>
        <w:t>–</w:t>
      </w:r>
      <w:r>
        <w:rPr>
          <w:rFonts w:hint="cs"/>
          <w:rtl/>
        </w:rPr>
        <w:t xml:space="preserve"> יש הפריה חוץ-גופית, שאני אתך. </w:t>
      </w:r>
    </w:p>
    <w:p w14:paraId="7AC157AE" w14:textId="77777777" w:rsidR="00000000" w:rsidRDefault="00C43AED">
      <w:pPr>
        <w:pStyle w:val="a0"/>
        <w:rPr>
          <w:rFonts w:hint="cs"/>
          <w:rtl/>
        </w:rPr>
      </w:pPr>
    </w:p>
    <w:p w14:paraId="664DB5FB" w14:textId="77777777" w:rsidR="00000000" w:rsidRDefault="00C43AED">
      <w:pPr>
        <w:pStyle w:val="af1"/>
        <w:rPr>
          <w:rtl/>
        </w:rPr>
      </w:pPr>
      <w:bookmarkStart w:id="262" w:name="FS000001043T08_12_2003_19_23_40C"/>
      <w:bookmarkEnd w:id="262"/>
      <w:r>
        <w:rPr>
          <w:rtl/>
        </w:rPr>
        <w:t>היו"ר יולי-יואל אדלשטיין:</w:t>
      </w:r>
    </w:p>
    <w:p w14:paraId="4E4B3D1E" w14:textId="77777777" w:rsidR="00000000" w:rsidRDefault="00C43AED">
      <w:pPr>
        <w:pStyle w:val="a0"/>
        <w:rPr>
          <w:rtl/>
        </w:rPr>
      </w:pPr>
    </w:p>
    <w:p w14:paraId="3774870F" w14:textId="77777777" w:rsidR="00000000" w:rsidRDefault="00C43AED">
      <w:pPr>
        <w:pStyle w:val="a0"/>
        <w:rPr>
          <w:rFonts w:hint="cs"/>
          <w:rtl/>
        </w:rPr>
      </w:pPr>
      <w:r>
        <w:rPr>
          <w:rFonts w:hint="cs"/>
          <w:rtl/>
        </w:rPr>
        <w:t>לא נשאר לחברת הכנסת תמיר על מה לדבר.</w:t>
      </w:r>
      <w:r>
        <w:rPr>
          <w:rFonts w:hint="cs"/>
          <w:rtl/>
        </w:rPr>
        <w:t xml:space="preserve"> </w:t>
      </w:r>
    </w:p>
    <w:p w14:paraId="0C6E1827" w14:textId="77777777" w:rsidR="00000000" w:rsidRDefault="00C43AED">
      <w:pPr>
        <w:pStyle w:val="-"/>
        <w:rPr>
          <w:rFonts w:hint="cs"/>
          <w:rtl/>
        </w:rPr>
      </w:pPr>
    </w:p>
    <w:p w14:paraId="76A15181" w14:textId="77777777" w:rsidR="00000000" w:rsidRDefault="00C43AED">
      <w:pPr>
        <w:pStyle w:val="-"/>
        <w:rPr>
          <w:rtl/>
        </w:rPr>
      </w:pPr>
      <w:r>
        <w:rPr>
          <w:rtl/>
        </w:rPr>
        <w:t>יולי תמיר (העבודה-מימד):</w:t>
      </w:r>
    </w:p>
    <w:p w14:paraId="25C0AAB1" w14:textId="77777777" w:rsidR="00000000" w:rsidRDefault="00C43AED">
      <w:pPr>
        <w:pStyle w:val="a0"/>
        <w:rPr>
          <w:rtl/>
        </w:rPr>
      </w:pPr>
    </w:p>
    <w:p w14:paraId="6B610045" w14:textId="77777777" w:rsidR="00000000" w:rsidRDefault="00C43AED">
      <w:pPr>
        <w:pStyle w:val="a0"/>
        <w:rPr>
          <w:rFonts w:hint="cs"/>
          <w:rtl/>
        </w:rPr>
      </w:pPr>
      <w:r>
        <w:rPr>
          <w:rFonts w:hint="cs"/>
          <w:rtl/>
        </w:rPr>
        <w:t xml:space="preserve">מצוין. מעולם לא רציתי לכלות את דברי לריק. הנה שלושה סיכומים לפרוטוקול: יבוטל הקיצוץ לילדים בסיכון, יינתן הטיפול הראוי לעיוורים, יינתן הטיפול הראוי לחולי אלצהיימר </w:t>
      </w:r>
      <w:r>
        <w:rPr>
          <w:rFonts w:hint="eastAsia"/>
          <w:rtl/>
        </w:rPr>
        <w:t>–</w:t>
      </w:r>
      <w:r>
        <w:rPr>
          <w:rFonts w:hint="cs"/>
          <w:rtl/>
        </w:rPr>
        <w:t xml:space="preserve"> ואנחנו בדרך לקואליציה. </w:t>
      </w:r>
    </w:p>
    <w:p w14:paraId="03544B36" w14:textId="77777777" w:rsidR="00000000" w:rsidRDefault="00C43AED">
      <w:pPr>
        <w:pStyle w:val="a0"/>
        <w:rPr>
          <w:rFonts w:hint="cs"/>
          <w:rtl/>
        </w:rPr>
      </w:pPr>
    </w:p>
    <w:p w14:paraId="53D5F8B5" w14:textId="77777777" w:rsidR="00000000" w:rsidRDefault="00C43AED">
      <w:pPr>
        <w:pStyle w:val="af1"/>
        <w:rPr>
          <w:rtl/>
        </w:rPr>
      </w:pPr>
      <w:r>
        <w:rPr>
          <w:rtl/>
        </w:rPr>
        <w:t>היו"ר יולי-יואל אדלשטיין:</w:t>
      </w:r>
    </w:p>
    <w:p w14:paraId="52B32A65" w14:textId="77777777" w:rsidR="00000000" w:rsidRDefault="00C43AED">
      <w:pPr>
        <w:pStyle w:val="a0"/>
        <w:rPr>
          <w:rtl/>
        </w:rPr>
      </w:pPr>
    </w:p>
    <w:p w14:paraId="3E6E5216" w14:textId="77777777" w:rsidR="00000000" w:rsidRDefault="00C43AED">
      <w:pPr>
        <w:pStyle w:val="a0"/>
        <w:rPr>
          <w:rFonts w:hint="cs"/>
          <w:rtl/>
        </w:rPr>
      </w:pPr>
      <w:r>
        <w:rPr>
          <w:rFonts w:hint="cs"/>
          <w:rtl/>
        </w:rPr>
        <w:t xml:space="preserve">תודה לחברת </w:t>
      </w:r>
      <w:r>
        <w:rPr>
          <w:rFonts w:hint="cs"/>
          <w:rtl/>
        </w:rPr>
        <w:t xml:space="preserve">הכנסת יולי תמיר. </w:t>
      </w:r>
    </w:p>
    <w:p w14:paraId="294FF753" w14:textId="77777777" w:rsidR="00000000" w:rsidRDefault="00C43AED">
      <w:pPr>
        <w:pStyle w:val="a0"/>
        <w:rPr>
          <w:rFonts w:hint="cs"/>
          <w:rtl/>
        </w:rPr>
      </w:pPr>
    </w:p>
    <w:p w14:paraId="7BD0031D" w14:textId="77777777" w:rsidR="00000000" w:rsidRDefault="00C43AED">
      <w:pPr>
        <w:pStyle w:val="af0"/>
        <w:rPr>
          <w:rtl/>
        </w:rPr>
      </w:pPr>
      <w:r>
        <w:rPr>
          <w:rFonts w:hint="eastAsia"/>
          <w:rtl/>
        </w:rPr>
        <w:t>אלי</w:t>
      </w:r>
      <w:r>
        <w:rPr>
          <w:rtl/>
        </w:rPr>
        <w:t xml:space="preserve"> אפללו (הליכוד):</w:t>
      </w:r>
    </w:p>
    <w:p w14:paraId="7614792D" w14:textId="77777777" w:rsidR="00000000" w:rsidRDefault="00C43AED">
      <w:pPr>
        <w:pStyle w:val="a0"/>
        <w:rPr>
          <w:rFonts w:hint="cs"/>
          <w:rtl/>
        </w:rPr>
      </w:pPr>
    </w:p>
    <w:p w14:paraId="0A79A71E" w14:textId="77777777" w:rsidR="00000000" w:rsidRDefault="00C43AED">
      <w:pPr>
        <w:pStyle w:val="a0"/>
        <w:rPr>
          <w:rFonts w:hint="cs"/>
          <w:rtl/>
        </w:rPr>
      </w:pPr>
      <w:r>
        <w:rPr>
          <w:rFonts w:hint="cs"/>
          <w:rtl/>
        </w:rPr>
        <w:t xml:space="preserve">אני רוצה שיירשם בפרוטוקול עוד דבר. </w:t>
      </w:r>
    </w:p>
    <w:p w14:paraId="780CCF6F" w14:textId="77777777" w:rsidR="00000000" w:rsidRDefault="00C43AED">
      <w:pPr>
        <w:pStyle w:val="a0"/>
        <w:rPr>
          <w:rFonts w:hint="cs"/>
          <w:rtl/>
        </w:rPr>
      </w:pPr>
    </w:p>
    <w:p w14:paraId="1E7ED59B" w14:textId="77777777" w:rsidR="00000000" w:rsidRDefault="00C43AED">
      <w:pPr>
        <w:pStyle w:val="af1"/>
        <w:rPr>
          <w:rtl/>
        </w:rPr>
      </w:pPr>
      <w:r>
        <w:rPr>
          <w:rtl/>
        </w:rPr>
        <w:t>היו"ר יולי-יואל אדלשטיין:</w:t>
      </w:r>
    </w:p>
    <w:p w14:paraId="02D54D97" w14:textId="77777777" w:rsidR="00000000" w:rsidRDefault="00C43AED">
      <w:pPr>
        <w:pStyle w:val="a0"/>
        <w:rPr>
          <w:rtl/>
        </w:rPr>
      </w:pPr>
    </w:p>
    <w:p w14:paraId="4C0E48C3" w14:textId="77777777" w:rsidR="00000000" w:rsidRDefault="00C43AED">
      <w:pPr>
        <w:pStyle w:val="a0"/>
        <w:rPr>
          <w:rFonts w:hint="cs"/>
          <w:rtl/>
        </w:rPr>
      </w:pPr>
      <w:r>
        <w:rPr>
          <w:rFonts w:hint="cs"/>
          <w:rtl/>
        </w:rPr>
        <w:t xml:space="preserve">לא, אם אתה מנסה גם לסכם את המנהיגות של אהוד אולמרט בגוף העתידי שאתם מדברים עליו, זה לא פה </w:t>
      </w:r>
      <w:r>
        <w:rPr>
          <w:rFonts w:hint="eastAsia"/>
          <w:rtl/>
        </w:rPr>
        <w:t>–</w:t>
      </w:r>
      <w:r>
        <w:rPr>
          <w:rFonts w:hint="cs"/>
          <w:rtl/>
        </w:rPr>
        <w:t xml:space="preserve"> לא במליאה. חבר הכנסת יחיאל חזן, ואחרון הדוברים </w:t>
      </w:r>
      <w:r>
        <w:rPr>
          <w:rFonts w:hint="eastAsia"/>
          <w:rtl/>
        </w:rPr>
        <w:t>–</w:t>
      </w:r>
      <w:r>
        <w:rPr>
          <w:rFonts w:hint="cs"/>
          <w:rtl/>
        </w:rPr>
        <w:t xml:space="preserve"> חבר הכנסת י</w:t>
      </w:r>
      <w:r>
        <w:rPr>
          <w:rFonts w:hint="cs"/>
          <w:rtl/>
        </w:rPr>
        <w:t xml:space="preserve">תום. </w:t>
      </w:r>
    </w:p>
    <w:p w14:paraId="5B0A2F71" w14:textId="77777777" w:rsidR="00000000" w:rsidRDefault="00C43AED">
      <w:pPr>
        <w:pStyle w:val="a0"/>
        <w:rPr>
          <w:rFonts w:hint="cs"/>
          <w:rtl/>
        </w:rPr>
      </w:pPr>
    </w:p>
    <w:p w14:paraId="30CAE149" w14:textId="77777777" w:rsidR="00000000" w:rsidRDefault="00C43AED">
      <w:pPr>
        <w:pStyle w:val="af0"/>
        <w:rPr>
          <w:rtl/>
        </w:rPr>
      </w:pPr>
      <w:r>
        <w:rPr>
          <w:rFonts w:hint="eastAsia"/>
          <w:rtl/>
        </w:rPr>
        <w:t>ג</w:t>
      </w:r>
      <w:r>
        <w:rPr>
          <w:rtl/>
        </w:rPr>
        <w:t>'מאל זחאלקה (בל"ד):</w:t>
      </w:r>
    </w:p>
    <w:p w14:paraId="72318230" w14:textId="77777777" w:rsidR="00000000" w:rsidRDefault="00C43AED">
      <w:pPr>
        <w:pStyle w:val="a0"/>
        <w:rPr>
          <w:rFonts w:hint="cs"/>
          <w:rtl/>
        </w:rPr>
      </w:pPr>
    </w:p>
    <w:p w14:paraId="705C4F04" w14:textId="77777777" w:rsidR="00000000" w:rsidRDefault="00C43AED">
      <w:pPr>
        <w:pStyle w:val="a0"/>
        <w:rPr>
          <w:rFonts w:hint="cs"/>
          <w:rtl/>
        </w:rPr>
      </w:pPr>
      <w:r>
        <w:rPr>
          <w:rFonts w:hint="cs"/>
          <w:rtl/>
        </w:rPr>
        <w:t xml:space="preserve">כל הכסף להתנחלויות. </w:t>
      </w:r>
    </w:p>
    <w:p w14:paraId="205035BB" w14:textId="77777777" w:rsidR="00000000" w:rsidRDefault="00C43AED">
      <w:pPr>
        <w:pStyle w:val="a0"/>
        <w:rPr>
          <w:rFonts w:hint="cs"/>
          <w:rtl/>
        </w:rPr>
      </w:pPr>
    </w:p>
    <w:p w14:paraId="402A025A" w14:textId="77777777" w:rsidR="00000000" w:rsidRDefault="00C43AED">
      <w:pPr>
        <w:pStyle w:val="a"/>
        <w:rPr>
          <w:rtl/>
        </w:rPr>
      </w:pPr>
      <w:bookmarkStart w:id="263" w:name="FS000001040T08_12_2003_19_26_29"/>
      <w:bookmarkStart w:id="264" w:name="_Toc58767033"/>
      <w:bookmarkEnd w:id="263"/>
      <w:r>
        <w:rPr>
          <w:rFonts w:hint="eastAsia"/>
          <w:rtl/>
        </w:rPr>
        <w:t>יחיאל</w:t>
      </w:r>
      <w:r>
        <w:rPr>
          <w:rtl/>
        </w:rPr>
        <w:t xml:space="preserve"> חזן (הליכוד):</w:t>
      </w:r>
      <w:bookmarkEnd w:id="264"/>
    </w:p>
    <w:p w14:paraId="26A9121C" w14:textId="77777777" w:rsidR="00000000" w:rsidRDefault="00C43AED">
      <w:pPr>
        <w:pStyle w:val="a0"/>
        <w:rPr>
          <w:rFonts w:hint="cs"/>
          <w:rtl/>
        </w:rPr>
      </w:pPr>
    </w:p>
    <w:p w14:paraId="3F2886BA" w14:textId="77777777" w:rsidR="00000000" w:rsidRDefault="00C43AED">
      <w:pPr>
        <w:pStyle w:val="a0"/>
        <w:rPr>
          <w:rFonts w:hint="cs"/>
          <w:rtl/>
        </w:rPr>
      </w:pPr>
      <w:r>
        <w:rPr>
          <w:rFonts w:hint="cs"/>
          <w:rtl/>
        </w:rPr>
        <w:t>אדוני היושב-ראש, חברי חברי הכנסת, שמחתי שיש תמימות דעים בין חברי, חבר הכנסת אפללו והגברת פרופסור יולי תמיר. אני דווקא חושב שגם מפלגת העבודה וגם מפלגת הליכוד, וכל סיעות הבית, תמימות דעי</w:t>
      </w:r>
      <w:r>
        <w:rPr>
          <w:rFonts w:hint="cs"/>
          <w:rtl/>
        </w:rPr>
        <w:t xml:space="preserve">ם בעניין החברתי-הכלכלי. אני חושב שכולנו רוצים שיהיה פה טוב. אין לי ספק בכלל, שכאשר הולכים לקצץ בתקציב הילדים בסיכון, כל חברי הכנסת ירצו לסייע לאותם ילדים. אתמול היה היום הבין-לאומי למאבק בסמים. אין ספק שיש תחומים נוספים רבים שאנחנו אמורים לסייע בהם ולפתור </w:t>
      </w:r>
      <w:r>
        <w:rPr>
          <w:rFonts w:hint="cs"/>
          <w:rtl/>
        </w:rPr>
        <w:t xml:space="preserve">את הבעיות. אלא מה? לצערי הרב, כאילו את כל הצרות שנפלו על עם ישראל יצר הליכוד. </w:t>
      </w:r>
    </w:p>
    <w:p w14:paraId="10C55D26" w14:textId="77777777" w:rsidR="00000000" w:rsidRDefault="00C43AED">
      <w:pPr>
        <w:pStyle w:val="a0"/>
        <w:rPr>
          <w:rFonts w:hint="cs"/>
          <w:rtl/>
        </w:rPr>
      </w:pPr>
    </w:p>
    <w:p w14:paraId="7E932A88" w14:textId="77777777" w:rsidR="00000000" w:rsidRDefault="00C43AED">
      <w:pPr>
        <w:pStyle w:val="af0"/>
        <w:rPr>
          <w:rtl/>
        </w:rPr>
      </w:pPr>
      <w:r>
        <w:rPr>
          <w:rFonts w:hint="eastAsia"/>
          <w:rtl/>
        </w:rPr>
        <w:t>אחמד</w:t>
      </w:r>
      <w:r>
        <w:rPr>
          <w:rtl/>
        </w:rPr>
        <w:t xml:space="preserve"> טיבי (חד"ש-תע"ל):</w:t>
      </w:r>
    </w:p>
    <w:p w14:paraId="6ED3984B" w14:textId="77777777" w:rsidR="00000000" w:rsidRDefault="00C43AED">
      <w:pPr>
        <w:pStyle w:val="a0"/>
        <w:rPr>
          <w:rFonts w:hint="cs"/>
          <w:rtl/>
        </w:rPr>
      </w:pPr>
    </w:p>
    <w:p w14:paraId="46865CDF" w14:textId="77777777" w:rsidR="00000000" w:rsidRDefault="00C43AED">
      <w:pPr>
        <w:pStyle w:val="a0"/>
        <w:rPr>
          <w:rFonts w:hint="cs"/>
          <w:rtl/>
        </w:rPr>
      </w:pPr>
      <w:r>
        <w:rPr>
          <w:rFonts w:hint="cs"/>
          <w:rtl/>
        </w:rPr>
        <w:t xml:space="preserve">את הרוב </w:t>
      </w:r>
      <w:r>
        <w:rPr>
          <w:rFonts w:hint="eastAsia"/>
          <w:rtl/>
        </w:rPr>
        <w:t>–</w:t>
      </w:r>
      <w:r>
        <w:rPr>
          <w:rFonts w:hint="cs"/>
          <w:rtl/>
        </w:rPr>
        <w:t xml:space="preserve"> את רוב הבעיות. </w:t>
      </w:r>
    </w:p>
    <w:p w14:paraId="2BA5B8F2" w14:textId="77777777" w:rsidR="00000000" w:rsidRDefault="00C43AED">
      <w:pPr>
        <w:pStyle w:val="a0"/>
        <w:rPr>
          <w:rFonts w:hint="cs"/>
          <w:rtl/>
        </w:rPr>
      </w:pPr>
    </w:p>
    <w:p w14:paraId="0FB4DEE7" w14:textId="77777777" w:rsidR="00000000" w:rsidRDefault="00C43AED">
      <w:pPr>
        <w:pStyle w:val="-"/>
        <w:rPr>
          <w:rtl/>
        </w:rPr>
      </w:pPr>
      <w:bookmarkStart w:id="265" w:name="FS000001040T08_12_2003_19_29_03C"/>
      <w:bookmarkEnd w:id="265"/>
      <w:r>
        <w:rPr>
          <w:rtl/>
        </w:rPr>
        <w:t>יחיאל חזן (הליכוד):</w:t>
      </w:r>
    </w:p>
    <w:p w14:paraId="28D8063B" w14:textId="77777777" w:rsidR="00000000" w:rsidRDefault="00C43AED">
      <w:pPr>
        <w:pStyle w:val="a0"/>
        <w:rPr>
          <w:rtl/>
        </w:rPr>
      </w:pPr>
    </w:p>
    <w:p w14:paraId="0273D5C3" w14:textId="77777777" w:rsidR="00000000" w:rsidRDefault="00C43AED">
      <w:pPr>
        <w:pStyle w:val="a0"/>
        <w:rPr>
          <w:rFonts w:hint="cs"/>
          <w:rtl/>
        </w:rPr>
      </w:pPr>
      <w:r>
        <w:rPr>
          <w:rFonts w:hint="cs"/>
          <w:rtl/>
        </w:rPr>
        <w:t xml:space="preserve">אני רואה שסיעות העבודה-מימד, מרצ, חד"ש-תע"ל </w:t>
      </w:r>
      <w:r>
        <w:rPr>
          <w:rFonts w:hint="eastAsia"/>
          <w:rtl/>
        </w:rPr>
        <w:t>–</w:t>
      </w:r>
      <w:r>
        <w:rPr>
          <w:rFonts w:hint="cs"/>
          <w:rtl/>
        </w:rPr>
        <w:t xml:space="preserve"> כולם מעלים אי-אמון בממשלה בגלל הבעיות החברתיות-הכלכליות. </w:t>
      </w:r>
    </w:p>
    <w:p w14:paraId="30DC4287" w14:textId="77777777" w:rsidR="00000000" w:rsidRDefault="00C43AED">
      <w:pPr>
        <w:pStyle w:val="a0"/>
        <w:rPr>
          <w:rFonts w:hint="cs"/>
          <w:rtl/>
        </w:rPr>
      </w:pPr>
    </w:p>
    <w:p w14:paraId="0CF100BA" w14:textId="77777777" w:rsidR="00000000" w:rsidRDefault="00C43AED">
      <w:pPr>
        <w:pStyle w:val="af0"/>
        <w:rPr>
          <w:rtl/>
        </w:rPr>
      </w:pPr>
      <w:r>
        <w:rPr>
          <w:rFonts w:hint="eastAsia"/>
          <w:rtl/>
        </w:rPr>
        <w:t>חיים</w:t>
      </w:r>
      <w:r>
        <w:rPr>
          <w:rtl/>
        </w:rPr>
        <w:t xml:space="preserve"> רמון (העבודה-מימד):</w:t>
      </w:r>
    </w:p>
    <w:p w14:paraId="14B59539" w14:textId="77777777" w:rsidR="00000000" w:rsidRDefault="00C43AED">
      <w:pPr>
        <w:pStyle w:val="a0"/>
        <w:rPr>
          <w:rFonts w:hint="cs"/>
          <w:rtl/>
        </w:rPr>
      </w:pPr>
    </w:p>
    <w:p w14:paraId="152A6149" w14:textId="77777777" w:rsidR="00000000" w:rsidRDefault="00C43AED">
      <w:pPr>
        <w:pStyle w:val="a0"/>
        <w:rPr>
          <w:rFonts w:hint="cs"/>
          <w:rtl/>
        </w:rPr>
      </w:pPr>
      <w:r>
        <w:rPr>
          <w:rFonts w:hint="cs"/>
          <w:rtl/>
        </w:rPr>
        <w:t xml:space="preserve">כמה שנים תהיו בשלטון עד שתהיו אחראים? אתה שבוע בשלטון? </w:t>
      </w:r>
    </w:p>
    <w:p w14:paraId="15E2DC21" w14:textId="77777777" w:rsidR="00000000" w:rsidRDefault="00C43AED">
      <w:pPr>
        <w:pStyle w:val="a0"/>
        <w:rPr>
          <w:rFonts w:hint="cs"/>
          <w:rtl/>
        </w:rPr>
      </w:pPr>
    </w:p>
    <w:p w14:paraId="3B2390B7" w14:textId="77777777" w:rsidR="00000000" w:rsidRDefault="00C43AED">
      <w:pPr>
        <w:pStyle w:val="-"/>
        <w:rPr>
          <w:rtl/>
        </w:rPr>
      </w:pPr>
      <w:bookmarkStart w:id="266" w:name="FS000001040T08_12_2003_19_30_02C"/>
      <w:bookmarkEnd w:id="266"/>
      <w:r>
        <w:rPr>
          <w:rtl/>
        </w:rPr>
        <w:t>יחיאל חזן (הליכוד):</w:t>
      </w:r>
    </w:p>
    <w:p w14:paraId="5E739532" w14:textId="77777777" w:rsidR="00000000" w:rsidRDefault="00C43AED">
      <w:pPr>
        <w:pStyle w:val="a0"/>
        <w:rPr>
          <w:rtl/>
        </w:rPr>
      </w:pPr>
    </w:p>
    <w:p w14:paraId="132F7B67" w14:textId="77777777" w:rsidR="00000000" w:rsidRDefault="00C43AED">
      <w:pPr>
        <w:pStyle w:val="a0"/>
        <w:rPr>
          <w:rFonts w:hint="cs"/>
          <w:rtl/>
        </w:rPr>
      </w:pPr>
      <w:r>
        <w:rPr>
          <w:rFonts w:hint="cs"/>
          <w:rtl/>
        </w:rPr>
        <w:t xml:space="preserve">רק לפני ארבע שנים היית השר לענייני ירושלים, ובאתי אליך. </w:t>
      </w:r>
    </w:p>
    <w:p w14:paraId="1F9DE8E6" w14:textId="77777777" w:rsidR="00000000" w:rsidRDefault="00C43AED">
      <w:pPr>
        <w:pStyle w:val="a0"/>
        <w:rPr>
          <w:rFonts w:hint="cs"/>
          <w:rtl/>
        </w:rPr>
      </w:pPr>
    </w:p>
    <w:p w14:paraId="07FC882A" w14:textId="77777777" w:rsidR="00000000" w:rsidRDefault="00C43AED">
      <w:pPr>
        <w:pStyle w:val="af0"/>
        <w:rPr>
          <w:rtl/>
        </w:rPr>
      </w:pPr>
      <w:r>
        <w:rPr>
          <w:rFonts w:hint="eastAsia"/>
          <w:rtl/>
        </w:rPr>
        <w:t>חיים</w:t>
      </w:r>
      <w:r>
        <w:rPr>
          <w:rtl/>
        </w:rPr>
        <w:t xml:space="preserve"> רמון (העבודה-מימד):</w:t>
      </w:r>
    </w:p>
    <w:p w14:paraId="7E00671B" w14:textId="77777777" w:rsidR="00000000" w:rsidRDefault="00C43AED">
      <w:pPr>
        <w:pStyle w:val="a0"/>
        <w:rPr>
          <w:rFonts w:hint="cs"/>
          <w:rtl/>
        </w:rPr>
      </w:pPr>
    </w:p>
    <w:p w14:paraId="70806B52" w14:textId="77777777" w:rsidR="00000000" w:rsidRDefault="00C43AED">
      <w:pPr>
        <w:pStyle w:val="a0"/>
        <w:rPr>
          <w:rFonts w:hint="cs"/>
          <w:rtl/>
        </w:rPr>
      </w:pPr>
      <w:r>
        <w:rPr>
          <w:rFonts w:hint="cs"/>
          <w:rtl/>
        </w:rPr>
        <w:t>מ-1977 עד 2003, 80% מהזמן הייתם בשלטון. אבל אף פעם לא הייתם אחראים.</w:t>
      </w:r>
      <w:r>
        <w:rPr>
          <w:rFonts w:hint="cs"/>
          <w:rtl/>
        </w:rPr>
        <w:t xml:space="preserve"> </w:t>
      </w:r>
    </w:p>
    <w:p w14:paraId="09A21404" w14:textId="77777777" w:rsidR="00000000" w:rsidRDefault="00C43AED">
      <w:pPr>
        <w:pStyle w:val="a0"/>
        <w:rPr>
          <w:rFonts w:hint="cs"/>
          <w:rtl/>
        </w:rPr>
      </w:pPr>
    </w:p>
    <w:p w14:paraId="29E68E3C" w14:textId="77777777" w:rsidR="00000000" w:rsidRDefault="00C43AED">
      <w:pPr>
        <w:pStyle w:val="af0"/>
        <w:rPr>
          <w:rtl/>
        </w:rPr>
      </w:pPr>
      <w:r>
        <w:rPr>
          <w:rFonts w:hint="eastAsia"/>
          <w:rtl/>
        </w:rPr>
        <w:t>אברהם</w:t>
      </w:r>
      <w:r>
        <w:rPr>
          <w:rtl/>
        </w:rPr>
        <w:t xml:space="preserve"> הירשזון (הליכוד):</w:t>
      </w:r>
    </w:p>
    <w:p w14:paraId="0CEB50CB" w14:textId="77777777" w:rsidR="00000000" w:rsidRDefault="00C43AED">
      <w:pPr>
        <w:pStyle w:val="a0"/>
        <w:rPr>
          <w:rFonts w:hint="cs"/>
          <w:rtl/>
        </w:rPr>
      </w:pPr>
    </w:p>
    <w:p w14:paraId="3A8729AE" w14:textId="77777777" w:rsidR="00000000" w:rsidRDefault="00C43AED">
      <w:pPr>
        <w:pStyle w:val="a0"/>
        <w:rPr>
          <w:rFonts w:hint="cs"/>
          <w:rtl/>
        </w:rPr>
      </w:pPr>
      <w:r>
        <w:rPr>
          <w:rFonts w:hint="cs"/>
          <w:rtl/>
        </w:rPr>
        <w:t xml:space="preserve">יחד אתכם. </w:t>
      </w:r>
    </w:p>
    <w:p w14:paraId="6E56B8F2" w14:textId="77777777" w:rsidR="00000000" w:rsidRDefault="00C43AED">
      <w:pPr>
        <w:pStyle w:val="a0"/>
        <w:rPr>
          <w:rFonts w:hint="cs"/>
          <w:rtl/>
        </w:rPr>
      </w:pPr>
    </w:p>
    <w:p w14:paraId="100219B9" w14:textId="77777777" w:rsidR="00000000" w:rsidRDefault="00C43AED">
      <w:pPr>
        <w:pStyle w:val="-"/>
        <w:rPr>
          <w:rtl/>
        </w:rPr>
      </w:pPr>
      <w:bookmarkStart w:id="267" w:name="FS000001040T08_12_2003_19_31_02C"/>
      <w:bookmarkEnd w:id="267"/>
      <w:r>
        <w:rPr>
          <w:rtl/>
        </w:rPr>
        <w:t>יחיאל חזן (הליכוד):</w:t>
      </w:r>
    </w:p>
    <w:p w14:paraId="3BA180C9" w14:textId="77777777" w:rsidR="00000000" w:rsidRDefault="00C43AED">
      <w:pPr>
        <w:pStyle w:val="a0"/>
        <w:rPr>
          <w:rtl/>
        </w:rPr>
      </w:pPr>
    </w:p>
    <w:p w14:paraId="3DD669CC" w14:textId="77777777" w:rsidR="00000000" w:rsidRDefault="00C43AED">
      <w:pPr>
        <w:pStyle w:val="a0"/>
        <w:rPr>
          <w:rFonts w:hint="cs"/>
          <w:rtl/>
        </w:rPr>
      </w:pPr>
      <w:r>
        <w:rPr>
          <w:rFonts w:hint="cs"/>
          <w:rtl/>
        </w:rPr>
        <w:t xml:space="preserve">לצערי הרב, היינו שותפים יחד אתכם בממשלות. </w:t>
      </w:r>
    </w:p>
    <w:p w14:paraId="65A59B96" w14:textId="77777777" w:rsidR="00000000" w:rsidRDefault="00C43AED">
      <w:pPr>
        <w:pStyle w:val="a0"/>
        <w:rPr>
          <w:rFonts w:hint="cs"/>
          <w:rtl/>
        </w:rPr>
      </w:pPr>
    </w:p>
    <w:p w14:paraId="1D4EB996" w14:textId="77777777" w:rsidR="00000000" w:rsidRDefault="00C43AED">
      <w:pPr>
        <w:pStyle w:val="af0"/>
        <w:rPr>
          <w:rtl/>
        </w:rPr>
      </w:pPr>
      <w:r>
        <w:rPr>
          <w:rFonts w:hint="eastAsia"/>
          <w:rtl/>
        </w:rPr>
        <w:t>חיים</w:t>
      </w:r>
      <w:r>
        <w:rPr>
          <w:rtl/>
        </w:rPr>
        <w:t xml:space="preserve"> רמון (העבודה-מימד):</w:t>
      </w:r>
    </w:p>
    <w:p w14:paraId="70327F23" w14:textId="77777777" w:rsidR="00000000" w:rsidRDefault="00C43AED">
      <w:pPr>
        <w:pStyle w:val="a0"/>
        <w:rPr>
          <w:rFonts w:hint="cs"/>
          <w:rtl/>
        </w:rPr>
      </w:pPr>
    </w:p>
    <w:p w14:paraId="5C446523" w14:textId="77777777" w:rsidR="00000000" w:rsidRDefault="00C43AED">
      <w:pPr>
        <w:pStyle w:val="a0"/>
        <w:rPr>
          <w:rFonts w:hint="cs"/>
          <w:rtl/>
        </w:rPr>
      </w:pPr>
      <w:r>
        <w:rPr>
          <w:rFonts w:hint="cs"/>
          <w:rtl/>
        </w:rPr>
        <w:t xml:space="preserve">שרי האוצר היו תמיד שלכם. </w:t>
      </w:r>
    </w:p>
    <w:p w14:paraId="46E8E0A2" w14:textId="77777777" w:rsidR="00000000" w:rsidRDefault="00C43AED">
      <w:pPr>
        <w:pStyle w:val="a0"/>
        <w:rPr>
          <w:rFonts w:hint="cs"/>
          <w:rtl/>
        </w:rPr>
      </w:pPr>
    </w:p>
    <w:p w14:paraId="6EFE766C" w14:textId="77777777" w:rsidR="00000000" w:rsidRDefault="00C43AED">
      <w:pPr>
        <w:pStyle w:val="-"/>
        <w:rPr>
          <w:rtl/>
        </w:rPr>
      </w:pPr>
      <w:bookmarkStart w:id="268" w:name="FS000001040T08_12_2003_19_31_32C"/>
      <w:bookmarkEnd w:id="268"/>
      <w:r>
        <w:rPr>
          <w:rtl/>
        </w:rPr>
        <w:t>יחיאל חזן (הליכוד):</w:t>
      </w:r>
    </w:p>
    <w:p w14:paraId="331209B1" w14:textId="77777777" w:rsidR="00000000" w:rsidRDefault="00C43AED">
      <w:pPr>
        <w:pStyle w:val="a0"/>
        <w:rPr>
          <w:rtl/>
        </w:rPr>
      </w:pPr>
    </w:p>
    <w:p w14:paraId="560A99E6" w14:textId="77777777" w:rsidR="00000000" w:rsidRDefault="00C43AED">
      <w:pPr>
        <w:pStyle w:val="a0"/>
        <w:rPr>
          <w:rFonts w:hint="cs"/>
          <w:rtl/>
        </w:rPr>
      </w:pPr>
      <w:r>
        <w:rPr>
          <w:rFonts w:hint="cs"/>
          <w:rtl/>
        </w:rPr>
        <w:t>לצערי הרב היינו שותפים יחד אתכם, חברי חבר הכנסת חיים רמון, ואתה יודע את האמת.</w:t>
      </w:r>
      <w:r>
        <w:rPr>
          <w:rFonts w:hint="cs"/>
          <w:rtl/>
        </w:rPr>
        <w:t xml:space="preserve"> אתה </w:t>
      </w:r>
      <w:r>
        <w:rPr>
          <w:rFonts w:hint="eastAsia"/>
          <w:rtl/>
        </w:rPr>
        <w:t>–</w:t>
      </w:r>
      <w:r>
        <w:rPr>
          <w:rFonts w:hint="cs"/>
          <w:rtl/>
        </w:rPr>
        <w:t xml:space="preserve"> אתה יודע את האמת. אתה יודע את האמת, ולא נעשה מזה פוליטיקה, כי זאת האמת. </w:t>
      </w:r>
    </w:p>
    <w:p w14:paraId="6FBEFB25" w14:textId="77777777" w:rsidR="00000000" w:rsidRDefault="00C43AED">
      <w:pPr>
        <w:pStyle w:val="a0"/>
        <w:rPr>
          <w:rFonts w:hint="cs"/>
          <w:rtl/>
        </w:rPr>
      </w:pPr>
    </w:p>
    <w:p w14:paraId="0CB5BE8B" w14:textId="77777777" w:rsidR="00000000" w:rsidRDefault="00C43AED">
      <w:pPr>
        <w:pStyle w:val="a0"/>
        <w:rPr>
          <w:rFonts w:hint="cs"/>
          <w:rtl/>
        </w:rPr>
      </w:pPr>
      <w:r>
        <w:rPr>
          <w:rFonts w:hint="cs"/>
          <w:rtl/>
        </w:rPr>
        <w:t xml:space="preserve">קודם צעק חברי זחאלקה: כל הכסף להתנחלויות, ואני רוצה לשאול אותך: אני, כמי שנולד באור-עקיבא, מגיע לבן שלי בית-ספר? </w:t>
      </w:r>
    </w:p>
    <w:p w14:paraId="335B96F7" w14:textId="77777777" w:rsidR="00000000" w:rsidRDefault="00C43AED">
      <w:pPr>
        <w:pStyle w:val="a0"/>
        <w:rPr>
          <w:rFonts w:hint="cs"/>
          <w:rtl/>
        </w:rPr>
      </w:pPr>
    </w:p>
    <w:p w14:paraId="5BBB4B9C" w14:textId="77777777" w:rsidR="00000000" w:rsidRDefault="00C43AED">
      <w:pPr>
        <w:pStyle w:val="af0"/>
        <w:rPr>
          <w:rtl/>
        </w:rPr>
      </w:pPr>
      <w:r>
        <w:rPr>
          <w:rFonts w:hint="eastAsia"/>
          <w:rtl/>
        </w:rPr>
        <w:t>חיים</w:t>
      </w:r>
      <w:r>
        <w:rPr>
          <w:rtl/>
        </w:rPr>
        <w:t xml:space="preserve"> רמון (העבודה-מימד):</w:t>
      </w:r>
    </w:p>
    <w:p w14:paraId="3B507D42" w14:textId="77777777" w:rsidR="00000000" w:rsidRDefault="00C43AED">
      <w:pPr>
        <w:pStyle w:val="a0"/>
        <w:rPr>
          <w:rFonts w:hint="cs"/>
          <w:rtl/>
        </w:rPr>
      </w:pPr>
    </w:p>
    <w:p w14:paraId="19E221CC" w14:textId="77777777" w:rsidR="00000000" w:rsidRDefault="00C43AED">
      <w:pPr>
        <w:pStyle w:val="a0"/>
        <w:rPr>
          <w:rFonts w:hint="cs"/>
          <w:rtl/>
        </w:rPr>
      </w:pPr>
      <w:r>
        <w:rPr>
          <w:rFonts w:hint="cs"/>
          <w:rtl/>
        </w:rPr>
        <w:t>מאה אחוז.</w:t>
      </w:r>
    </w:p>
    <w:p w14:paraId="13375A44" w14:textId="77777777" w:rsidR="00000000" w:rsidRDefault="00C43AED">
      <w:pPr>
        <w:pStyle w:val="a0"/>
        <w:rPr>
          <w:rFonts w:hint="cs"/>
          <w:rtl/>
        </w:rPr>
      </w:pPr>
    </w:p>
    <w:p w14:paraId="4D8E9D4C" w14:textId="77777777" w:rsidR="00000000" w:rsidRDefault="00C43AED">
      <w:pPr>
        <w:pStyle w:val="-"/>
        <w:rPr>
          <w:rtl/>
        </w:rPr>
      </w:pPr>
      <w:bookmarkStart w:id="269" w:name="FS000001040T08_12_2003_19_32_33C"/>
      <w:bookmarkEnd w:id="269"/>
      <w:r>
        <w:rPr>
          <w:rtl/>
        </w:rPr>
        <w:t>יחיאל חזן (הליכוד):</w:t>
      </w:r>
    </w:p>
    <w:p w14:paraId="73354818" w14:textId="77777777" w:rsidR="00000000" w:rsidRDefault="00C43AED">
      <w:pPr>
        <w:pStyle w:val="a0"/>
        <w:rPr>
          <w:rtl/>
        </w:rPr>
      </w:pPr>
    </w:p>
    <w:p w14:paraId="5E1BB89A" w14:textId="77777777" w:rsidR="00000000" w:rsidRDefault="00C43AED">
      <w:pPr>
        <w:pStyle w:val="a0"/>
        <w:rPr>
          <w:rFonts w:hint="cs"/>
          <w:rtl/>
        </w:rPr>
      </w:pPr>
      <w:r>
        <w:rPr>
          <w:rFonts w:hint="cs"/>
          <w:rtl/>
        </w:rPr>
        <w:t>אם</w:t>
      </w:r>
      <w:r>
        <w:rPr>
          <w:rFonts w:hint="cs"/>
          <w:rtl/>
        </w:rPr>
        <w:t xml:space="preserve"> עברתי לגור באריאל, מגיע לי בית-ספר באריאל?</w:t>
      </w:r>
    </w:p>
    <w:p w14:paraId="6885DDC2" w14:textId="77777777" w:rsidR="00000000" w:rsidRDefault="00C43AED">
      <w:pPr>
        <w:pStyle w:val="a0"/>
        <w:rPr>
          <w:rFonts w:hint="cs"/>
          <w:rtl/>
        </w:rPr>
      </w:pPr>
    </w:p>
    <w:p w14:paraId="7299584E" w14:textId="77777777" w:rsidR="00000000" w:rsidRDefault="00C43AED">
      <w:pPr>
        <w:pStyle w:val="af0"/>
        <w:rPr>
          <w:rtl/>
        </w:rPr>
      </w:pPr>
      <w:r>
        <w:rPr>
          <w:rFonts w:hint="eastAsia"/>
          <w:rtl/>
        </w:rPr>
        <w:t>חיים</w:t>
      </w:r>
      <w:r>
        <w:rPr>
          <w:rtl/>
        </w:rPr>
        <w:t xml:space="preserve"> רמון (העבודה-מימד):</w:t>
      </w:r>
    </w:p>
    <w:p w14:paraId="7FDD99B3" w14:textId="77777777" w:rsidR="00000000" w:rsidRDefault="00C43AED">
      <w:pPr>
        <w:pStyle w:val="a0"/>
        <w:rPr>
          <w:rFonts w:hint="cs"/>
          <w:rtl/>
        </w:rPr>
      </w:pPr>
    </w:p>
    <w:p w14:paraId="735E617C" w14:textId="77777777" w:rsidR="00000000" w:rsidRDefault="00C43AED">
      <w:pPr>
        <w:pStyle w:val="a0"/>
        <w:rPr>
          <w:rFonts w:hint="cs"/>
          <w:rtl/>
        </w:rPr>
      </w:pPr>
      <w:r>
        <w:rPr>
          <w:rFonts w:hint="cs"/>
          <w:rtl/>
        </w:rPr>
        <w:t xml:space="preserve">מאה אחוז. </w:t>
      </w:r>
    </w:p>
    <w:p w14:paraId="06CEBCD3" w14:textId="77777777" w:rsidR="00000000" w:rsidRDefault="00C43AED">
      <w:pPr>
        <w:pStyle w:val="a0"/>
        <w:rPr>
          <w:rFonts w:hint="cs"/>
          <w:rtl/>
        </w:rPr>
      </w:pPr>
    </w:p>
    <w:p w14:paraId="442E97FC" w14:textId="77777777" w:rsidR="00000000" w:rsidRDefault="00C43AED">
      <w:pPr>
        <w:pStyle w:val="-"/>
        <w:rPr>
          <w:rtl/>
        </w:rPr>
      </w:pPr>
      <w:bookmarkStart w:id="270" w:name="FS000001040T08_12_2003_19_32_49C"/>
      <w:bookmarkEnd w:id="270"/>
      <w:r>
        <w:rPr>
          <w:rtl/>
        </w:rPr>
        <w:t>יחיאל חזן (הליכוד):</w:t>
      </w:r>
    </w:p>
    <w:p w14:paraId="4A897444" w14:textId="77777777" w:rsidR="00000000" w:rsidRDefault="00C43AED">
      <w:pPr>
        <w:pStyle w:val="a0"/>
        <w:rPr>
          <w:rtl/>
        </w:rPr>
      </w:pPr>
    </w:p>
    <w:p w14:paraId="163E26C1" w14:textId="77777777" w:rsidR="00000000" w:rsidRDefault="00C43AED">
      <w:pPr>
        <w:pStyle w:val="a0"/>
        <w:rPr>
          <w:rFonts w:hint="cs"/>
          <w:rtl/>
        </w:rPr>
      </w:pPr>
      <w:r>
        <w:rPr>
          <w:rFonts w:hint="cs"/>
          <w:rtl/>
        </w:rPr>
        <w:t>אתה אומר, כל הכסף להתנחלויות. כל הכסף מגיע לאותו אזרח שילדו צריך להתחנך בבית-ספר. אגב, אני חושב שמגיעה כיתת לימוד ומגיע בית-ספר למגזר הערבי-ישראלי. יכול</w:t>
      </w:r>
      <w:r>
        <w:rPr>
          <w:rFonts w:hint="cs"/>
          <w:rtl/>
        </w:rPr>
        <w:t xml:space="preserve"> להעיד ראש מועצת כאבול, אתה יכול לשאול אותו, שאני סייעתי בידו להקים בית-ספר. אני. אבל מה? אתה מגיש הצעת חוק: מוסדות חינוך במגזר הערבי. תגיד לי, מי עשה את זה, הליכוד? מי גרם לכך שלא יהיו כיתות, הליכוד?</w:t>
      </w:r>
    </w:p>
    <w:p w14:paraId="6961699E" w14:textId="77777777" w:rsidR="00000000" w:rsidRDefault="00C43AED">
      <w:pPr>
        <w:pStyle w:val="a0"/>
        <w:rPr>
          <w:rFonts w:hint="cs"/>
          <w:rtl/>
        </w:rPr>
      </w:pPr>
    </w:p>
    <w:p w14:paraId="591DB261" w14:textId="77777777" w:rsidR="00000000" w:rsidRDefault="00C43AED">
      <w:pPr>
        <w:pStyle w:val="af0"/>
        <w:rPr>
          <w:rtl/>
        </w:rPr>
      </w:pPr>
      <w:r>
        <w:rPr>
          <w:rFonts w:hint="eastAsia"/>
          <w:rtl/>
        </w:rPr>
        <w:t>חיים</w:t>
      </w:r>
      <w:r>
        <w:rPr>
          <w:rtl/>
        </w:rPr>
        <w:t xml:space="preserve"> רמון (העבודה-מימד):</w:t>
      </w:r>
    </w:p>
    <w:p w14:paraId="6351273A" w14:textId="77777777" w:rsidR="00000000" w:rsidRDefault="00C43AED">
      <w:pPr>
        <w:pStyle w:val="a0"/>
        <w:rPr>
          <w:rFonts w:hint="cs"/>
          <w:rtl/>
        </w:rPr>
      </w:pPr>
    </w:p>
    <w:p w14:paraId="3B5ABCCE" w14:textId="77777777" w:rsidR="00000000" w:rsidRDefault="00C43AED">
      <w:pPr>
        <w:pStyle w:val="a0"/>
        <w:rPr>
          <w:rFonts w:hint="cs"/>
          <w:rtl/>
        </w:rPr>
      </w:pPr>
      <w:r>
        <w:rPr>
          <w:rFonts w:hint="cs"/>
          <w:rtl/>
        </w:rPr>
        <w:t xml:space="preserve">כן, אתם. </w:t>
      </w:r>
    </w:p>
    <w:p w14:paraId="2309F16C" w14:textId="77777777" w:rsidR="00000000" w:rsidRDefault="00C43AED">
      <w:pPr>
        <w:pStyle w:val="a0"/>
        <w:rPr>
          <w:rFonts w:hint="cs"/>
          <w:rtl/>
        </w:rPr>
      </w:pPr>
    </w:p>
    <w:p w14:paraId="4F7F73C1" w14:textId="77777777" w:rsidR="00000000" w:rsidRDefault="00C43AED">
      <w:pPr>
        <w:pStyle w:val="-"/>
        <w:rPr>
          <w:rtl/>
        </w:rPr>
      </w:pPr>
      <w:bookmarkStart w:id="271" w:name="FS000001040T08_12_2003_19_34_13C"/>
      <w:bookmarkEnd w:id="271"/>
      <w:r>
        <w:rPr>
          <w:rtl/>
        </w:rPr>
        <w:t>יחיאל חזן (הליכוד</w:t>
      </w:r>
      <w:r>
        <w:rPr>
          <w:rtl/>
        </w:rPr>
        <w:t>):</w:t>
      </w:r>
    </w:p>
    <w:p w14:paraId="6788A3CE" w14:textId="77777777" w:rsidR="00000000" w:rsidRDefault="00C43AED">
      <w:pPr>
        <w:pStyle w:val="a0"/>
        <w:rPr>
          <w:rtl/>
        </w:rPr>
      </w:pPr>
    </w:p>
    <w:p w14:paraId="0000F6DF" w14:textId="77777777" w:rsidR="00000000" w:rsidRDefault="00C43AED">
      <w:pPr>
        <w:pStyle w:val="a0"/>
        <w:rPr>
          <w:rFonts w:hint="cs"/>
          <w:rtl/>
        </w:rPr>
      </w:pPr>
      <w:r>
        <w:rPr>
          <w:rFonts w:hint="cs"/>
          <w:rtl/>
        </w:rPr>
        <w:t xml:space="preserve">לא הליכוד. </w:t>
      </w:r>
    </w:p>
    <w:p w14:paraId="400B851B" w14:textId="77777777" w:rsidR="00000000" w:rsidRDefault="00C43AED">
      <w:pPr>
        <w:pStyle w:val="a0"/>
        <w:rPr>
          <w:rFonts w:hint="cs"/>
          <w:rtl/>
        </w:rPr>
      </w:pPr>
    </w:p>
    <w:p w14:paraId="14FE2A37" w14:textId="77777777" w:rsidR="00000000" w:rsidRDefault="00C43AED">
      <w:pPr>
        <w:pStyle w:val="af0"/>
        <w:rPr>
          <w:rtl/>
        </w:rPr>
      </w:pPr>
      <w:r>
        <w:rPr>
          <w:rFonts w:hint="eastAsia"/>
          <w:rtl/>
        </w:rPr>
        <w:t>יולי</w:t>
      </w:r>
      <w:r>
        <w:rPr>
          <w:rtl/>
        </w:rPr>
        <w:t xml:space="preserve"> תמיר (העבודה-מימד):</w:t>
      </w:r>
    </w:p>
    <w:p w14:paraId="75A6334E" w14:textId="77777777" w:rsidR="00000000" w:rsidRDefault="00C43AED">
      <w:pPr>
        <w:pStyle w:val="a0"/>
        <w:rPr>
          <w:rFonts w:hint="cs"/>
          <w:rtl/>
        </w:rPr>
      </w:pPr>
    </w:p>
    <w:p w14:paraId="040B2170" w14:textId="77777777" w:rsidR="00000000" w:rsidRDefault="00C43AED">
      <w:pPr>
        <w:pStyle w:val="a0"/>
        <w:rPr>
          <w:rFonts w:hint="cs"/>
          <w:rtl/>
        </w:rPr>
      </w:pPr>
      <w:r>
        <w:rPr>
          <w:rFonts w:hint="cs"/>
          <w:rtl/>
        </w:rPr>
        <w:t>מי, אנחנו?</w:t>
      </w:r>
    </w:p>
    <w:p w14:paraId="3A0E80F5" w14:textId="77777777" w:rsidR="00000000" w:rsidRDefault="00C43AED">
      <w:pPr>
        <w:pStyle w:val="a0"/>
        <w:rPr>
          <w:rFonts w:hint="cs"/>
          <w:rtl/>
        </w:rPr>
      </w:pPr>
    </w:p>
    <w:p w14:paraId="5976047B" w14:textId="77777777" w:rsidR="00000000" w:rsidRDefault="00C43AED">
      <w:pPr>
        <w:pStyle w:val="-"/>
        <w:rPr>
          <w:rtl/>
        </w:rPr>
      </w:pPr>
      <w:bookmarkStart w:id="272" w:name="FS000001040T08_12_2003_19_34_25C"/>
      <w:bookmarkEnd w:id="272"/>
      <w:r>
        <w:rPr>
          <w:rtl/>
        </w:rPr>
        <w:t>יחיאל חזן (הליכוד):</w:t>
      </w:r>
    </w:p>
    <w:p w14:paraId="1F96B57B" w14:textId="77777777" w:rsidR="00000000" w:rsidRDefault="00C43AED">
      <w:pPr>
        <w:pStyle w:val="a0"/>
        <w:rPr>
          <w:rtl/>
        </w:rPr>
      </w:pPr>
    </w:p>
    <w:p w14:paraId="73BCFE81" w14:textId="77777777" w:rsidR="00000000" w:rsidRDefault="00C43AED">
      <w:pPr>
        <w:pStyle w:val="a0"/>
        <w:rPr>
          <w:rFonts w:hint="cs"/>
          <w:rtl/>
        </w:rPr>
      </w:pPr>
      <w:r>
        <w:rPr>
          <w:rFonts w:hint="cs"/>
          <w:rtl/>
        </w:rPr>
        <w:t>לא הליכוד, אלא כל ממשלות ישראל לדורותיהן. ממשלות ישראל לדורותיהן גרמו לכך שיהיה מחסור בכיתות. אבל מה לעשות? אני מצדיע לכם. ברהט כל יום נולדת כיתה. בעיר הבדואית רהט כל יום נולדת כית</w:t>
      </w:r>
      <w:r>
        <w:rPr>
          <w:rFonts w:hint="cs"/>
          <w:rtl/>
        </w:rPr>
        <w:t xml:space="preserve">ה חדשה, ומשרד החינוך לא עומד בקצב הילודה שם, כי כל יום צריך לבנות עוד גן. לכן יש שם בעיה, מה לעשות. הלוואי עלינו, על היהודים, שכך זה יהיה, שכל יום תיוולד כיתה באריאל. </w:t>
      </w:r>
    </w:p>
    <w:p w14:paraId="347C9E5D" w14:textId="77777777" w:rsidR="00000000" w:rsidRDefault="00C43AED">
      <w:pPr>
        <w:pStyle w:val="a0"/>
        <w:rPr>
          <w:rFonts w:hint="cs"/>
          <w:rtl/>
        </w:rPr>
      </w:pPr>
    </w:p>
    <w:p w14:paraId="2BD4273C" w14:textId="77777777" w:rsidR="00000000" w:rsidRDefault="00C43AED">
      <w:pPr>
        <w:pStyle w:val="a0"/>
        <w:rPr>
          <w:rFonts w:hint="cs"/>
          <w:rtl/>
        </w:rPr>
      </w:pPr>
      <w:r>
        <w:rPr>
          <w:rFonts w:hint="cs"/>
          <w:rtl/>
        </w:rPr>
        <w:t>האמת ידועה לכולם. המצב הכלכלי-החברתי נובע בעיקר מהמצב הביטחוני. כולנו פה בבית תמימי דעי</w:t>
      </w:r>
      <w:r>
        <w:rPr>
          <w:rFonts w:hint="cs"/>
          <w:rtl/>
        </w:rPr>
        <w:t xml:space="preserve">ם בעניין הזה. מובן שיש ויכוח, אבל כולנו מסכימים שהמצב הכלכלי נובע בעיקר מהמצב הביטחוני, מהטרור; מהטרור, מאותם מחבלים ומפגעים שמסתובבים בערי ישראל. זה עולה כסף. בשביל להגן על האזרחים, בשביל לשמור על הביטחון, צריך להשקיע כסף, וכאשר מתפוצצים באוטובוסים, צריך </w:t>
      </w:r>
      <w:r>
        <w:rPr>
          <w:rFonts w:hint="cs"/>
          <w:rtl/>
        </w:rPr>
        <w:t>להשקיע כסף במאבטחים, אדוני חבר הכנסת זחאלקה, צריך להשקיע במאבטחים וזה עולה כסף - - -</w:t>
      </w:r>
    </w:p>
    <w:p w14:paraId="04F1ED49" w14:textId="77777777" w:rsidR="00000000" w:rsidRDefault="00C43AED">
      <w:pPr>
        <w:pStyle w:val="af0"/>
        <w:rPr>
          <w:rtl/>
        </w:rPr>
      </w:pPr>
      <w:r>
        <w:rPr>
          <w:rtl/>
        </w:rPr>
        <w:br/>
        <w:t>עבד-אלמאלכ דהאמשה (רע"ם):</w:t>
      </w:r>
    </w:p>
    <w:p w14:paraId="5028BDBE" w14:textId="77777777" w:rsidR="00000000" w:rsidRDefault="00C43AED">
      <w:pPr>
        <w:pStyle w:val="a0"/>
        <w:rPr>
          <w:rtl/>
        </w:rPr>
      </w:pPr>
    </w:p>
    <w:p w14:paraId="46041304" w14:textId="77777777" w:rsidR="00000000" w:rsidRDefault="00C43AED">
      <w:pPr>
        <w:pStyle w:val="a0"/>
        <w:ind w:firstLine="720"/>
        <w:rPr>
          <w:rFonts w:hint="cs"/>
          <w:rtl/>
        </w:rPr>
      </w:pPr>
      <w:r>
        <w:rPr>
          <w:rFonts w:hint="cs"/>
          <w:rtl/>
        </w:rPr>
        <w:t>תעשו שלום, ונגמור את הסיפור - - -</w:t>
      </w:r>
    </w:p>
    <w:p w14:paraId="255A56FF" w14:textId="77777777" w:rsidR="00000000" w:rsidRDefault="00C43AED">
      <w:pPr>
        <w:pStyle w:val="af0"/>
        <w:rPr>
          <w:rtl/>
        </w:rPr>
      </w:pPr>
      <w:r>
        <w:rPr>
          <w:rtl/>
        </w:rPr>
        <w:br/>
        <w:t>מיכאל רצון (הליכוד):</w:t>
      </w:r>
    </w:p>
    <w:p w14:paraId="15C8469C" w14:textId="77777777" w:rsidR="00000000" w:rsidRDefault="00C43AED">
      <w:pPr>
        <w:pStyle w:val="a0"/>
        <w:rPr>
          <w:rtl/>
        </w:rPr>
      </w:pPr>
    </w:p>
    <w:p w14:paraId="3F499D92" w14:textId="77777777" w:rsidR="00000000" w:rsidRDefault="00C43AED">
      <w:pPr>
        <w:pStyle w:val="a0"/>
        <w:rPr>
          <w:rFonts w:hint="cs"/>
          <w:rtl/>
        </w:rPr>
      </w:pPr>
      <w:r>
        <w:rPr>
          <w:rFonts w:hint="cs"/>
          <w:rtl/>
        </w:rPr>
        <w:t>עם מי - - -</w:t>
      </w:r>
    </w:p>
    <w:p w14:paraId="062ECE26" w14:textId="77777777" w:rsidR="00000000" w:rsidRDefault="00C43AED">
      <w:pPr>
        <w:pStyle w:val="af0"/>
        <w:rPr>
          <w:rtl/>
        </w:rPr>
      </w:pPr>
      <w:r>
        <w:rPr>
          <w:rtl/>
        </w:rPr>
        <w:br/>
        <w:t>קריאות:</w:t>
      </w:r>
    </w:p>
    <w:p w14:paraId="4CA72EB1" w14:textId="77777777" w:rsidR="00000000" w:rsidRDefault="00C43AED">
      <w:pPr>
        <w:pStyle w:val="a0"/>
        <w:rPr>
          <w:rtl/>
        </w:rPr>
      </w:pPr>
    </w:p>
    <w:p w14:paraId="44B7208E" w14:textId="77777777" w:rsidR="00000000" w:rsidRDefault="00C43AED">
      <w:pPr>
        <w:pStyle w:val="a0"/>
        <w:rPr>
          <w:rFonts w:hint="cs"/>
          <w:rtl/>
        </w:rPr>
      </w:pPr>
      <w:r>
        <w:rPr>
          <w:rFonts w:hint="cs"/>
          <w:rtl/>
        </w:rPr>
        <w:t>- - -</w:t>
      </w:r>
    </w:p>
    <w:p w14:paraId="4068C2C6" w14:textId="77777777" w:rsidR="00000000" w:rsidRDefault="00C43AED">
      <w:pPr>
        <w:pStyle w:val="-"/>
        <w:rPr>
          <w:rtl/>
        </w:rPr>
      </w:pPr>
      <w:r>
        <w:rPr>
          <w:rtl/>
        </w:rPr>
        <w:br/>
      </w:r>
      <w:bookmarkStart w:id="273" w:name="FS000001030T08_12_2003_19_23_16C"/>
      <w:bookmarkStart w:id="274" w:name="FS000001040T08_12_2003_19_23_22"/>
      <w:bookmarkStart w:id="275" w:name="FS000001040T08_12_2003_19_23_26C"/>
      <w:bookmarkEnd w:id="273"/>
      <w:bookmarkEnd w:id="274"/>
      <w:bookmarkEnd w:id="275"/>
      <w:r>
        <w:rPr>
          <w:rtl/>
        </w:rPr>
        <w:t>יחיאל חזן (הליכוד):</w:t>
      </w:r>
    </w:p>
    <w:p w14:paraId="0E0501F2" w14:textId="77777777" w:rsidR="00000000" w:rsidRDefault="00C43AED">
      <w:pPr>
        <w:pStyle w:val="a0"/>
        <w:rPr>
          <w:rFonts w:hint="cs"/>
          <w:rtl/>
        </w:rPr>
      </w:pPr>
    </w:p>
    <w:p w14:paraId="7128567C" w14:textId="77777777" w:rsidR="00000000" w:rsidRDefault="00C43AED">
      <w:pPr>
        <w:pStyle w:val="a0"/>
        <w:rPr>
          <w:rFonts w:hint="cs"/>
          <w:rtl/>
        </w:rPr>
      </w:pPr>
      <w:r>
        <w:rPr>
          <w:rFonts w:hint="cs"/>
          <w:rtl/>
        </w:rPr>
        <w:t>כאשר באמת אתה תפסיק לדאוג לפלסטינים,</w:t>
      </w:r>
      <w:r>
        <w:rPr>
          <w:rFonts w:hint="cs"/>
          <w:rtl/>
        </w:rPr>
        <w:t xml:space="preserve"> תפסיק לדאוג לערפאת, תפסיק לדאוג לאבו-עלא ותפסיק לדאוג לאבו-מאזן ותתחיל לדאוג למי ששלח אותך לבית הזה, לאותם ערבים-ישראלים, תתחיל לדאוג להם, שבאמת יהיו להם חיים טובים יותר פה בארץ הזאת, ואת כל מה שיש לך, את כל היום וכל המרץ שיש לך תשקיע בדאגה לערביי ארץ-ישר</w:t>
      </w:r>
      <w:r>
        <w:rPr>
          <w:rFonts w:hint="cs"/>
          <w:rtl/>
        </w:rPr>
        <w:t>אל - אני משוכנע שיהיו שם יותר כיתות. כי אתה - הרי אתה, ברוך השם, אדם עם ניסיון גדול, גם אקדמאי - תבוא בהצעות לשר האוצר ותסביר לו איך הוא יכול באמת להשקיע כסף באותן כיתות שאתה טוען שהן חסרות - - -</w:t>
      </w:r>
    </w:p>
    <w:p w14:paraId="338ACE61" w14:textId="77777777" w:rsidR="00000000" w:rsidRDefault="00C43AED">
      <w:pPr>
        <w:pStyle w:val="af0"/>
        <w:rPr>
          <w:rtl/>
        </w:rPr>
      </w:pPr>
      <w:r>
        <w:rPr>
          <w:rtl/>
        </w:rPr>
        <w:br/>
        <w:t>עבד-אלמאלכ דהאמשה (רע"ם):</w:t>
      </w:r>
    </w:p>
    <w:p w14:paraId="6F1C387A" w14:textId="77777777" w:rsidR="00000000" w:rsidRDefault="00C43AED">
      <w:pPr>
        <w:pStyle w:val="a0"/>
        <w:rPr>
          <w:rtl/>
        </w:rPr>
      </w:pPr>
    </w:p>
    <w:p w14:paraId="28AF86F9" w14:textId="77777777" w:rsidR="00000000" w:rsidRDefault="00C43AED">
      <w:pPr>
        <w:pStyle w:val="a0"/>
        <w:rPr>
          <w:rFonts w:hint="cs"/>
          <w:rtl/>
        </w:rPr>
      </w:pPr>
      <w:r>
        <w:rPr>
          <w:rFonts w:hint="cs"/>
          <w:rtl/>
        </w:rPr>
        <w:t xml:space="preserve">שבאמת חסרות. </w:t>
      </w:r>
    </w:p>
    <w:p w14:paraId="70D9D299" w14:textId="77777777" w:rsidR="00000000" w:rsidRDefault="00C43AED">
      <w:pPr>
        <w:pStyle w:val="-"/>
        <w:rPr>
          <w:rtl/>
        </w:rPr>
      </w:pPr>
      <w:r>
        <w:rPr>
          <w:rtl/>
        </w:rPr>
        <w:br/>
      </w:r>
      <w:bookmarkStart w:id="276" w:name="FS000001040T08_12_2003_19_26_59C"/>
      <w:bookmarkEnd w:id="276"/>
      <w:r>
        <w:rPr>
          <w:rtl/>
        </w:rPr>
        <w:t>יחיאל חזן (הליכוד</w:t>
      </w:r>
      <w:r>
        <w:rPr>
          <w:rtl/>
        </w:rPr>
        <w:t>):</w:t>
      </w:r>
    </w:p>
    <w:p w14:paraId="6F71371C" w14:textId="77777777" w:rsidR="00000000" w:rsidRDefault="00C43AED">
      <w:pPr>
        <w:pStyle w:val="a0"/>
        <w:rPr>
          <w:rtl/>
        </w:rPr>
      </w:pPr>
    </w:p>
    <w:p w14:paraId="655C0D01" w14:textId="77777777" w:rsidR="00000000" w:rsidRDefault="00C43AED">
      <w:pPr>
        <w:pStyle w:val="a0"/>
        <w:rPr>
          <w:rFonts w:hint="cs"/>
          <w:rtl/>
        </w:rPr>
      </w:pPr>
      <w:r>
        <w:rPr>
          <w:rFonts w:hint="cs"/>
          <w:rtl/>
        </w:rPr>
        <w:t>- - -  תבוא ותשקיע בחינוך במגזר הערבי-הישראלי, שלא יחנכו שם לפוצץ יהודים בכל מקום.</w:t>
      </w:r>
    </w:p>
    <w:p w14:paraId="176BC57E" w14:textId="77777777" w:rsidR="00000000" w:rsidRDefault="00C43AED">
      <w:pPr>
        <w:pStyle w:val="af0"/>
        <w:rPr>
          <w:rtl/>
        </w:rPr>
      </w:pPr>
      <w:r>
        <w:rPr>
          <w:rtl/>
        </w:rPr>
        <w:br/>
        <w:t>עבד-אלמאלכ דהאמשה (רע"ם):</w:t>
      </w:r>
    </w:p>
    <w:p w14:paraId="1C843C5B" w14:textId="77777777" w:rsidR="00000000" w:rsidRDefault="00C43AED">
      <w:pPr>
        <w:pStyle w:val="a0"/>
        <w:rPr>
          <w:rtl/>
        </w:rPr>
      </w:pPr>
    </w:p>
    <w:p w14:paraId="180C30C6" w14:textId="77777777" w:rsidR="00000000" w:rsidRDefault="00C43AED">
      <w:pPr>
        <w:pStyle w:val="a0"/>
        <w:rPr>
          <w:rFonts w:hint="cs"/>
          <w:rtl/>
        </w:rPr>
      </w:pPr>
      <w:r>
        <w:rPr>
          <w:rFonts w:hint="cs"/>
          <w:rtl/>
        </w:rPr>
        <w:t>אוי ואבוי - - -</w:t>
      </w:r>
    </w:p>
    <w:p w14:paraId="26B7DADF" w14:textId="77777777" w:rsidR="00000000" w:rsidRDefault="00C43AED">
      <w:pPr>
        <w:pStyle w:val="-"/>
        <w:rPr>
          <w:rtl/>
        </w:rPr>
      </w:pPr>
      <w:r>
        <w:rPr>
          <w:rtl/>
        </w:rPr>
        <w:br/>
      </w:r>
      <w:bookmarkStart w:id="277" w:name="FS000001040T08_12_2003_19_27_35C"/>
      <w:bookmarkEnd w:id="277"/>
      <w:r>
        <w:rPr>
          <w:rtl/>
        </w:rPr>
        <w:t>יחיאל חזן (הליכוד):</w:t>
      </w:r>
    </w:p>
    <w:p w14:paraId="765466AA" w14:textId="77777777" w:rsidR="00000000" w:rsidRDefault="00C43AED">
      <w:pPr>
        <w:pStyle w:val="a0"/>
        <w:rPr>
          <w:rtl/>
        </w:rPr>
      </w:pPr>
    </w:p>
    <w:p w14:paraId="1EF376CE" w14:textId="77777777" w:rsidR="00000000" w:rsidRDefault="00C43AED">
      <w:pPr>
        <w:pStyle w:val="a0"/>
        <w:rPr>
          <w:rFonts w:hint="cs"/>
          <w:rtl/>
        </w:rPr>
      </w:pPr>
      <w:r>
        <w:rPr>
          <w:rFonts w:hint="cs"/>
          <w:rtl/>
        </w:rPr>
        <w:t>כאשר אתה יושב בבית עם אותם חברים שלך, תדבר על השלום ולא תגיד "בס חק אל-עאודה", ואז אני אדע שאתה באמת דו</w:t>
      </w:r>
      <w:r>
        <w:rPr>
          <w:rFonts w:hint="cs"/>
          <w:rtl/>
        </w:rPr>
        <w:t>אג לאותם מצביעים ערביי ארץ-ישראל ששלחו אותך לבית הזה. כאשר אתה תדאג להם - אז אני אהיה משוכנע מאוד שהשלום קרוב, ואני אהיה משוכנע מאוד שהעצות שאתה תיתן לערפאת יהיו כאלה שייטעו את הביטחון, גם אצלכם, במגזר הערבי-הישראלי, גם אצלנו בהתיישבות ביהודה ושומרון, גם ב</w:t>
      </w:r>
      <w:r>
        <w:rPr>
          <w:rFonts w:hint="cs"/>
          <w:rtl/>
        </w:rPr>
        <w:t>תל-אביב, גם בחיפה וגם בכל מקום.</w:t>
      </w:r>
    </w:p>
    <w:p w14:paraId="7D2177CD" w14:textId="77777777" w:rsidR="00000000" w:rsidRDefault="00C43AED">
      <w:pPr>
        <w:pStyle w:val="af1"/>
        <w:rPr>
          <w:rtl/>
        </w:rPr>
      </w:pPr>
      <w:r>
        <w:rPr>
          <w:rtl/>
        </w:rPr>
        <w:br/>
        <w:t>היו"ר ראובן ריבלין:</w:t>
      </w:r>
    </w:p>
    <w:p w14:paraId="07FDF1CE" w14:textId="77777777" w:rsidR="00000000" w:rsidRDefault="00C43AED">
      <w:pPr>
        <w:pStyle w:val="a0"/>
        <w:rPr>
          <w:rtl/>
        </w:rPr>
      </w:pPr>
    </w:p>
    <w:p w14:paraId="343228E7" w14:textId="77777777" w:rsidR="00000000" w:rsidRDefault="00C43AED">
      <w:pPr>
        <w:pStyle w:val="a0"/>
        <w:rPr>
          <w:rFonts w:hint="cs"/>
          <w:rtl/>
        </w:rPr>
      </w:pPr>
      <w:r>
        <w:rPr>
          <w:rFonts w:hint="cs"/>
          <w:rtl/>
        </w:rPr>
        <w:t>תודה רבה.</w:t>
      </w:r>
    </w:p>
    <w:p w14:paraId="0358012F" w14:textId="77777777" w:rsidR="00000000" w:rsidRDefault="00C43AED">
      <w:pPr>
        <w:pStyle w:val="af0"/>
        <w:rPr>
          <w:rtl/>
        </w:rPr>
      </w:pPr>
      <w:r>
        <w:rPr>
          <w:rtl/>
        </w:rPr>
        <w:br/>
      </w:r>
      <w:bookmarkStart w:id="278" w:name="FS000001040T08_12_2003_19_33_01C"/>
      <w:bookmarkEnd w:id="278"/>
      <w:r>
        <w:rPr>
          <w:rtl/>
        </w:rPr>
        <w:t>ג'מאל זחאלקה (בל"ד):</w:t>
      </w:r>
    </w:p>
    <w:p w14:paraId="623224B0" w14:textId="77777777" w:rsidR="00000000" w:rsidRDefault="00C43AED">
      <w:pPr>
        <w:pStyle w:val="a0"/>
        <w:rPr>
          <w:rFonts w:hint="cs"/>
          <w:rtl/>
        </w:rPr>
      </w:pPr>
    </w:p>
    <w:p w14:paraId="38B6721E" w14:textId="77777777" w:rsidR="00000000" w:rsidRDefault="00C43AED">
      <w:pPr>
        <w:pStyle w:val="a0"/>
        <w:rPr>
          <w:rFonts w:hint="cs"/>
          <w:rtl/>
        </w:rPr>
      </w:pPr>
      <w:r>
        <w:rPr>
          <w:rFonts w:hint="cs"/>
          <w:rtl/>
        </w:rPr>
        <w:t>אדוני היושב-ראש - - -</w:t>
      </w:r>
    </w:p>
    <w:p w14:paraId="4A44BE3E" w14:textId="77777777" w:rsidR="00000000" w:rsidRDefault="00C43AED">
      <w:pPr>
        <w:pStyle w:val="af1"/>
        <w:rPr>
          <w:rtl/>
        </w:rPr>
      </w:pPr>
      <w:r>
        <w:rPr>
          <w:rtl/>
        </w:rPr>
        <w:br/>
        <w:t>היו"ר ראובן ריבלין:</w:t>
      </w:r>
    </w:p>
    <w:p w14:paraId="4A432617" w14:textId="77777777" w:rsidR="00000000" w:rsidRDefault="00C43AED">
      <w:pPr>
        <w:pStyle w:val="a0"/>
        <w:rPr>
          <w:rtl/>
        </w:rPr>
      </w:pPr>
    </w:p>
    <w:p w14:paraId="0D192AD5" w14:textId="77777777" w:rsidR="00000000" w:rsidRDefault="00C43AED">
      <w:pPr>
        <w:pStyle w:val="a0"/>
        <w:rPr>
          <w:rFonts w:hint="cs"/>
          <w:rtl/>
        </w:rPr>
      </w:pPr>
      <w:r>
        <w:rPr>
          <w:rFonts w:hint="cs"/>
          <w:rtl/>
        </w:rPr>
        <w:t xml:space="preserve">לא, לא. הוא לקח אותך, אני אפילו לא - - -  חבר הכנסת, תודה רבה. הרי היה לך, כבר דיברת. </w:t>
      </w:r>
    </w:p>
    <w:p w14:paraId="198CE521" w14:textId="77777777" w:rsidR="00000000" w:rsidRDefault="00C43AED">
      <w:pPr>
        <w:pStyle w:val="af0"/>
        <w:rPr>
          <w:rtl/>
        </w:rPr>
      </w:pPr>
      <w:r>
        <w:rPr>
          <w:rtl/>
        </w:rPr>
        <w:br/>
        <w:t>ג'מאל זחאלקה (בל"ד):</w:t>
      </w:r>
    </w:p>
    <w:p w14:paraId="4D3EDBDC" w14:textId="77777777" w:rsidR="00000000" w:rsidRDefault="00C43AED">
      <w:pPr>
        <w:pStyle w:val="a0"/>
        <w:rPr>
          <w:rtl/>
        </w:rPr>
      </w:pPr>
    </w:p>
    <w:p w14:paraId="7F855B96" w14:textId="77777777" w:rsidR="00000000" w:rsidRDefault="00C43AED">
      <w:pPr>
        <w:pStyle w:val="a0"/>
        <w:rPr>
          <w:rFonts w:hint="cs"/>
          <w:rtl/>
        </w:rPr>
      </w:pPr>
      <w:r>
        <w:rPr>
          <w:rFonts w:hint="cs"/>
          <w:rtl/>
        </w:rPr>
        <w:t>לא דיברתי - - -</w:t>
      </w:r>
    </w:p>
    <w:p w14:paraId="3A179370" w14:textId="77777777" w:rsidR="00000000" w:rsidRDefault="00C43AED">
      <w:pPr>
        <w:pStyle w:val="af1"/>
        <w:rPr>
          <w:rtl/>
        </w:rPr>
      </w:pPr>
      <w:r>
        <w:rPr>
          <w:rtl/>
        </w:rPr>
        <w:br/>
        <w:t>היו"ר ראובן ריבלין:</w:t>
      </w:r>
    </w:p>
    <w:p w14:paraId="357FF299" w14:textId="77777777" w:rsidR="00000000" w:rsidRDefault="00C43AED">
      <w:pPr>
        <w:pStyle w:val="a0"/>
        <w:rPr>
          <w:rtl/>
        </w:rPr>
      </w:pPr>
    </w:p>
    <w:p w14:paraId="088AB94B" w14:textId="77777777" w:rsidR="00000000" w:rsidRDefault="00C43AED">
      <w:pPr>
        <w:pStyle w:val="a0"/>
        <w:rPr>
          <w:rFonts w:hint="cs"/>
          <w:rtl/>
        </w:rPr>
      </w:pPr>
      <w:r>
        <w:rPr>
          <w:rFonts w:hint="cs"/>
          <w:rtl/>
        </w:rPr>
        <w:t>נא לסיים.</w:t>
      </w:r>
    </w:p>
    <w:p w14:paraId="4CF32054" w14:textId="77777777" w:rsidR="00000000" w:rsidRDefault="00C43AED">
      <w:pPr>
        <w:pStyle w:val="-"/>
        <w:rPr>
          <w:rtl/>
        </w:rPr>
      </w:pPr>
      <w:r>
        <w:rPr>
          <w:rtl/>
        </w:rPr>
        <w:br/>
      </w:r>
      <w:bookmarkStart w:id="279" w:name="FS000001040T08_12_2003_19_34_33C"/>
      <w:bookmarkEnd w:id="279"/>
      <w:r>
        <w:rPr>
          <w:rtl/>
        </w:rPr>
        <w:t>יחיאל חזן (הליכוד):</w:t>
      </w:r>
    </w:p>
    <w:p w14:paraId="262C0531" w14:textId="77777777" w:rsidR="00000000" w:rsidRDefault="00C43AED">
      <w:pPr>
        <w:pStyle w:val="a0"/>
        <w:rPr>
          <w:rtl/>
        </w:rPr>
      </w:pPr>
    </w:p>
    <w:p w14:paraId="01CFF801" w14:textId="77777777" w:rsidR="00000000" w:rsidRDefault="00C43AED">
      <w:pPr>
        <w:pStyle w:val="a0"/>
        <w:rPr>
          <w:rFonts w:hint="cs"/>
          <w:rtl/>
        </w:rPr>
      </w:pPr>
      <w:r>
        <w:rPr>
          <w:rFonts w:hint="cs"/>
          <w:rtl/>
        </w:rPr>
        <w:t>אני כבר מסיים. אני מקווה שבפעם הבאה, כאשר תעלו אי-אמון בממשלה, תעלו אותה על רקע אמיתי ולא רק על רקע של קנטרנות. תודה רבה.</w:t>
      </w:r>
    </w:p>
    <w:p w14:paraId="2269F19E" w14:textId="77777777" w:rsidR="00000000" w:rsidRDefault="00C43AED">
      <w:pPr>
        <w:pStyle w:val="af1"/>
        <w:rPr>
          <w:rtl/>
        </w:rPr>
      </w:pPr>
      <w:r>
        <w:rPr>
          <w:rtl/>
        </w:rPr>
        <w:br/>
        <w:t>היו"ר ראובן ריבלין:</w:t>
      </w:r>
    </w:p>
    <w:p w14:paraId="5566F72B" w14:textId="77777777" w:rsidR="00000000" w:rsidRDefault="00C43AED">
      <w:pPr>
        <w:pStyle w:val="a0"/>
        <w:rPr>
          <w:rtl/>
        </w:rPr>
      </w:pPr>
    </w:p>
    <w:p w14:paraId="6A250303" w14:textId="77777777" w:rsidR="00000000" w:rsidRDefault="00C43AED">
      <w:pPr>
        <w:pStyle w:val="a0"/>
        <w:rPr>
          <w:rFonts w:hint="cs"/>
          <w:rtl/>
        </w:rPr>
      </w:pPr>
      <w:r>
        <w:rPr>
          <w:rFonts w:hint="cs"/>
          <w:rtl/>
        </w:rPr>
        <w:t>תודה רבה לחבר הכנסת יחיאל חזן. חבר הכנסת אהוד יתום, אחרון</w:t>
      </w:r>
      <w:r>
        <w:rPr>
          <w:rFonts w:hint="cs"/>
          <w:rtl/>
        </w:rPr>
        <w:t xml:space="preserve"> הדוברים. רבותי חברי הכנסת, מייד לאחר סיום דבריו, אם השר ירצה להשיב -  הוא יעלה, ואם לא - אנחנו עוברים מייד להצבעה. רבותי מצליפי הסיעות. חבר הכנסת יתום, לרשות אדוני חמש דקות. אדוני יכול להתחיל. </w:t>
      </w:r>
    </w:p>
    <w:p w14:paraId="28F1747D" w14:textId="77777777" w:rsidR="00000000" w:rsidRDefault="00C43AED">
      <w:pPr>
        <w:pStyle w:val="a"/>
        <w:rPr>
          <w:rtl/>
        </w:rPr>
      </w:pPr>
      <w:r>
        <w:rPr>
          <w:rtl/>
        </w:rPr>
        <w:br/>
      </w:r>
      <w:bookmarkStart w:id="280" w:name="FS000001032T08_12_2003_19_36_21"/>
      <w:bookmarkStart w:id="281" w:name="_Toc58767034"/>
      <w:bookmarkEnd w:id="280"/>
      <w:r>
        <w:rPr>
          <w:rtl/>
        </w:rPr>
        <w:t>אהוד יתום (הליכוד):</w:t>
      </w:r>
      <w:bookmarkEnd w:id="281"/>
    </w:p>
    <w:p w14:paraId="520EB68D" w14:textId="77777777" w:rsidR="00000000" w:rsidRDefault="00C43AED">
      <w:pPr>
        <w:pStyle w:val="a0"/>
        <w:rPr>
          <w:rtl/>
        </w:rPr>
      </w:pPr>
    </w:p>
    <w:p w14:paraId="197E2295" w14:textId="77777777" w:rsidR="00000000" w:rsidRDefault="00C43AED">
      <w:pPr>
        <w:pStyle w:val="a0"/>
        <w:rPr>
          <w:rFonts w:hint="cs"/>
          <w:rtl/>
        </w:rPr>
      </w:pPr>
      <w:r>
        <w:rPr>
          <w:rFonts w:hint="cs"/>
          <w:rtl/>
        </w:rPr>
        <w:t xml:space="preserve">אדוני היושב-ראש, חברי השרים, חברי חברי </w:t>
      </w:r>
      <w:r>
        <w:rPr>
          <w:rFonts w:hint="cs"/>
          <w:rtl/>
        </w:rPr>
        <w:t>הכנסת - - -</w:t>
      </w:r>
    </w:p>
    <w:p w14:paraId="17015C10" w14:textId="77777777" w:rsidR="00000000" w:rsidRDefault="00C43AED">
      <w:pPr>
        <w:pStyle w:val="af1"/>
        <w:rPr>
          <w:rtl/>
        </w:rPr>
      </w:pPr>
      <w:r>
        <w:rPr>
          <w:rtl/>
        </w:rPr>
        <w:br/>
        <w:t>היו"ר ראובן ריבלין:</w:t>
      </w:r>
    </w:p>
    <w:p w14:paraId="2A35928D" w14:textId="77777777" w:rsidR="00000000" w:rsidRDefault="00C43AED">
      <w:pPr>
        <w:pStyle w:val="a0"/>
        <w:rPr>
          <w:rtl/>
        </w:rPr>
      </w:pPr>
    </w:p>
    <w:p w14:paraId="644402A9" w14:textId="77777777" w:rsidR="00000000" w:rsidRDefault="00C43AED">
      <w:pPr>
        <w:pStyle w:val="a0"/>
        <w:rPr>
          <w:rFonts w:hint="cs"/>
          <w:rtl/>
        </w:rPr>
      </w:pPr>
      <w:r>
        <w:rPr>
          <w:rFonts w:hint="cs"/>
          <w:rtl/>
        </w:rPr>
        <w:t xml:space="preserve">חברי החברים במפלגת העבודה. מפלגת העבודה-מימד, לא סתם. חברת הכנסת תמיר, גברתי. </w:t>
      </w:r>
    </w:p>
    <w:p w14:paraId="20270CA0" w14:textId="77777777" w:rsidR="00000000" w:rsidRDefault="00C43AED">
      <w:pPr>
        <w:pStyle w:val="-"/>
        <w:rPr>
          <w:rtl/>
        </w:rPr>
      </w:pPr>
      <w:r>
        <w:rPr>
          <w:rtl/>
        </w:rPr>
        <w:br/>
      </w:r>
      <w:bookmarkStart w:id="282" w:name="FS000001032T08_12_2003_19_37_10C"/>
      <w:bookmarkEnd w:id="282"/>
      <w:r>
        <w:rPr>
          <w:rtl/>
        </w:rPr>
        <w:t>אהוד יתום (הליכוד):</w:t>
      </w:r>
    </w:p>
    <w:p w14:paraId="151C19F0" w14:textId="77777777" w:rsidR="00000000" w:rsidRDefault="00C43AED">
      <w:pPr>
        <w:pStyle w:val="a0"/>
        <w:rPr>
          <w:rtl/>
        </w:rPr>
      </w:pPr>
    </w:p>
    <w:p w14:paraId="721BCE6C" w14:textId="77777777" w:rsidR="00000000" w:rsidRDefault="00C43AED">
      <w:pPr>
        <w:pStyle w:val="a0"/>
        <w:rPr>
          <w:rFonts w:hint="cs"/>
          <w:rtl/>
        </w:rPr>
      </w:pPr>
      <w:r>
        <w:rPr>
          <w:rFonts w:hint="cs"/>
          <w:rtl/>
        </w:rPr>
        <w:t>מי שלא נכח במליאה לפני - - -</w:t>
      </w:r>
    </w:p>
    <w:p w14:paraId="2FCAF4F4" w14:textId="77777777" w:rsidR="00000000" w:rsidRDefault="00C43AED">
      <w:pPr>
        <w:pStyle w:val="af1"/>
        <w:rPr>
          <w:rtl/>
        </w:rPr>
      </w:pPr>
      <w:r>
        <w:rPr>
          <w:rtl/>
        </w:rPr>
        <w:br/>
        <w:t>היו"ר ראובן ריבלין:</w:t>
      </w:r>
    </w:p>
    <w:p w14:paraId="182407E4" w14:textId="77777777" w:rsidR="00000000" w:rsidRDefault="00C43AED">
      <w:pPr>
        <w:pStyle w:val="a0"/>
        <w:rPr>
          <w:rtl/>
        </w:rPr>
      </w:pPr>
    </w:p>
    <w:p w14:paraId="394F61BD" w14:textId="77777777" w:rsidR="00000000" w:rsidRDefault="00C43AED">
      <w:pPr>
        <w:pStyle w:val="a0"/>
        <w:rPr>
          <w:rFonts w:hint="cs"/>
          <w:rtl/>
        </w:rPr>
      </w:pPr>
      <w:r>
        <w:rPr>
          <w:rFonts w:hint="cs"/>
          <w:rtl/>
        </w:rPr>
        <w:t>חבר הכנסת רמון, אדוני זוכר שזה מפריע. אני עוד לא הפעלתי את השעון. זה מ</w:t>
      </w:r>
      <w:r>
        <w:rPr>
          <w:rFonts w:hint="cs"/>
          <w:rtl/>
        </w:rPr>
        <w:t>פריע מאוד לדובר. בבקשה.</w:t>
      </w:r>
    </w:p>
    <w:p w14:paraId="35655412" w14:textId="77777777" w:rsidR="00000000" w:rsidRDefault="00C43AED">
      <w:pPr>
        <w:pStyle w:val="-"/>
        <w:rPr>
          <w:rtl/>
        </w:rPr>
      </w:pPr>
      <w:r>
        <w:rPr>
          <w:rtl/>
        </w:rPr>
        <w:br/>
      </w:r>
      <w:bookmarkStart w:id="283" w:name="FS000001032T08_12_2003_19_37_44C"/>
      <w:bookmarkEnd w:id="283"/>
      <w:r>
        <w:rPr>
          <w:rtl/>
        </w:rPr>
        <w:t>אהוד יתום (הליכוד):</w:t>
      </w:r>
    </w:p>
    <w:p w14:paraId="0B570A2A" w14:textId="77777777" w:rsidR="00000000" w:rsidRDefault="00C43AED">
      <w:pPr>
        <w:pStyle w:val="a0"/>
        <w:rPr>
          <w:rtl/>
        </w:rPr>
      </w:pPr>
    </w:p>
    <w:p w14:paraId="252D95A5" w14:textId="77777777" w:rsidR="00000000" w:rsidRDefault="00C43AED">
      <w:pPr>
        <w:pStyle w:val="a0"/>
        <w:rPr>
          <w:rFonts w:hint="cs"/>
          <w:rtl/>
        </w:rPr>
      </w:pPr>
      <w:r>
        <w:rPr>
          <w:rFonts w:hint="cs"/>
          <w:rtl/>
        </w:rPr>
        <w:t>מי שלא נכח במליאה לפני חמש דקות, הפסיד למעשה דיאלוג אידיאלי בין חברת הכנסת יולי תמיר - שהעלתה כאן כמה וכמה נושאים כלכליים - לבין חבר ועדת הכספים של הכנסת אלי אפללו, ולמרבה הפלא, בצורה נעימה ותרבותית השניים הגיע</w:t>
      </w:r>
      <w:r>
        <w:rPr>
          <w:rFonts w:hint="cs"/>
          <w:rtl/>
        </w:rPr>
        <w:t>ו להסכמות.</w:t>
      </w:r>
    </w:p>
    <w:p w14:paraId="60D2B11B" w14:textId="77777777" w:rsidR="00000000" w:rsidRDefault="00C43AED">
      <w:pPr>
        <w:pStyle w:val="af0"/>
        <w:rPr>
          <w:rtl/>
        </w:rPr>
      </w:pPr>
      <w:r>
        <w:rPr>
          <w:rtl/>
        </w:rPr>
        <w:br/>
        <w:t>חיים רמון (העבודה-מימד):</w:t>
      </w:r>
    </w:p>
    <w:p w14:paraId="0DE154AB" w14:textId="77777777" w:rsidR="00000000" w:rsidRDefault="00C43AED">
      <w:pPr>
        <w:pStyle w:val="a0"/>
        <w:rPr>
          <w:rtl/>
        </w:rPr>
      </w:pPr>
    </w:p>
    <w:p w14:paraId="1879E144" w14:textId="77777777" w:rsidR="00000000" w:rsidRDefault="00C43AED">
      <w:pPr>
        <w:pStyle w:val="a0"/>
        <w:rPr>
          <w:rFonts w:hint="cs"/>
          <w:rtl/>
        </w:rPr>
      </w:pPr>
      <w:r>
        <w:rPr>
          <w:rFonts w:hint="cs"/>
          <w:rtl/>
        </w:rPr>
        <w:t>אין ספק ...</w:t>
      </w:r>
    </w:p>
    <w:p w14:paraId="16C3A993" w14:textId="77777777" w:rsidR="00000000" w:rsidRDefault="00C43AED">
      <w:pPr>
        <w:pStyle w:val="-"/>
        <w:rPr>
          <w:rtl/>
        </w:rPr>
      </w:pPr>
      <w:r>
        <w:rPr>
          <w:rtl/>
        </w:rPr>
        <w:br/>
      </w:r>
      <w:bookmarkStart w:id="284" w:name="FS000001032T08_12_2003_19_39_44C"/>
      <w:bookmarkEnd w:id="284"/>
      <w:r>
        <w:rPr>
          <w:rtl/>
        </w:rPr>
        <w:t>אהוד יתום (הליכוד):</w:t>
      </w:r>
    </w:p>
    <w:p w14:paraId="6B4D24E5" w14:textId="77777777" w:rsidR="00000000" w:rsidRDefault="00C43AED">
      <w:pPr>
        <w:pStyle w:val="a0"/>
        <w:rPr>
          <w:rtl/>
        </w:rPr>
      </w:pPr>
    </w:p>
    <w:p w14:paraId="098D63C0" w14:textId="77777777" w:rsidR="00000000" w:rsidRDefault="00C43AED">
      <w:pPr>
        <w:pStyle w:val="a0"/>
        <w:rPr>
          <w:rFonts w:hint="cs"/>
          <w:rtl/>
        </w:rPr>
      </w:pPr>
      <w:r>
        <w:rPr>
          <w:rFonts w:hint="cs"/>
          <w:rtl/>
        </w:rPr>
        <w:t>אם הגיעו להסכמות, בשביל מה, אדוני חיים רמון, על כל "פיפס" בשבועות האחרונים, בחודשים האחרונים - בשביל מה צריך להפוך את הצבעות האי-אמון לספורט לאומי? בשביל מה? אם ניתן להגיע - - -</w:t>
      </w:r>
    </w:p>
    <w:p w14:paraId="10386849" w14:textId="77777777" w:rsidR="00000000" w:rsidRDefault="00C43AED">
      <w:pPr>
        <w:pStyle w:val="af0"/>
        <w:rPr>
          <w:rtl/>
        </w:rPr>
      </w:pPr>
      <w:r>
        <w:rPr>
          <w:rtl/>
        </w:rPr>
        <w:br/>
        <w:t xml:space="preserve">חיים </w:t>
      </w:r>
      <w:r>
        <w:rPr>
          <w:rtl/>
        </w:rPr>
        <w:t>רמון (העבודה-מימד):</w:t>
      </w:r>
    </w:p>
    <w:p w14:paraId="5F058073" w14:textId="77777777" w:rsidR="00000000" w:rsidRDefault="00C43AED">
      <w:pPr>
        <w:pStyle w:val="a0"/>
        <w:rPr>
          <w:rtl/>
        </w:rPr>
      </w:pPr>
    </w:p>
    <w:p w14:paraId="711DA400" w14:textId="77777777" w:rsidR="00000000" w:rsidRDefault="00C43AED">
      <w:pPr>
        <w:pStyle w:val="a0"/>
        <w:rPr>
          <w:rFonts w:hint="cs"/>
          <w:rtl/>
        </w:rPr>
      </w:pPr>
      <w:r>
        <w:rPr>
          <w:rFonts w:hint="cs"/>
          <w:rtl/>
        </w:rPr>
        <w:t>חבר הכנסת יתום, אני אגיד לך. חבר הכנסת אפללו יצביע נגד עמדתו, כי יש לו עמדה והוא לא תומך בה בהצבעה, וזה מה שקובע בכנסת. לא מה אתה אומר, אלא מה אתה מצביע - - -</w:t>
      </w:r>
    </w:p>
    <w:p w14:paraId="1929873E" w14:textId="77777777" w:rsidR="00000000" w:rsidRDefault="00C43AED">
      <w:pPr>
        <w:pStyle w:val="af0"/>
        <w:rPr>
          <w:rtl/>
        </w:rPr>
      </w:pPr>
      <w:r>
        <w:rPr>
          <w:rtl/>
        </w:rPr>
        <w:br/>
        <w:t>אלי אפללו (הליכוד):</w:t>
      </w:r>
    </w:p>
    <w:p w14:paraId="69361715" w14:textId="77777777" w:rsidR="00000000" w:rsidRDefault="00C43AED">
      <w:pPr>
        <w:pStyle w:val="a0"/>
        <w:rPr>
          <w:rtl/>
        </w:rPr>
      </w:pPr>
    </w:p>
    <w:p w14:paraId="5B207E5B" w14:textId="77777777" w:rsidR="00000000" w:rsidRDefault="00C43AED">
      <w:pPr>
        <w:pStyle w:val="a0"/>
        <w:rPr>
          <w:rFonts w:hint="cs"/>
          <w:rtl/>
        </w:rPr>
      </w:pPr>
      <w:r>
        <w:rPr>
          <w:rFonts w:hint="cs"/>
          <w:rtl/>
        </w:rPr>
        <w:t>- - -</w:t>
      </w:r>
    </w:p>
    <w:p w14:paraId="089C6152" w14:textId="77777777" w:rsidR="00000000" w:rsidRDefault="00C43AED">
      <w:pPr>
        <w:pStyle w:val="-"/>
        <w:rPr>
          <w:rtl/>
        </w:rPr>
      </w:pPr>
      <w:bookmarkStart w:id="285" w:name="FS000001032T08_12_2003_19_41_22C"/>
      <w:bookmarkEnd w:id="285"/>
      <w:r>
        <w:rPr>
          <w:rtl/>
        </w:rPr>
        <w:br/>
        <w:t>אהוד יתום (הליכוד):</w:t>
      </w:r>
    </w:p>
    <w:p w14:paraId="724E4EB8" w14:textId="77777777" w:rsidR="00000000" w:rsidRDefault="00C43AED">
      <w:pPr>
        <w:pStyle w:val="a0"/>
        <w:rPr>
          <w:rtl/>
        </w:rPr>
      </w:pPr>
    </w:p>
    <w:p w14:paraId="412ED112" w14:textId="77777777" w:rsidR="00000000" w:rsidRDefault="00C43AED">
      <w:pPr>
        <w:pStyle w:val="a0"/>
        <w:rPr>
          <w:rFonts w:hint="cs"/>
          <w:rtl/>
        </w:rPr>
      </w:pPr>
      <w:r>
        <w:rPr>
          <w:rFonts w:hint="cs"/>
          <w:rtl/>
        </w:rPr>
        <w:t>רבותי. חבר הכנסת רמון, אתה</w:t>
      </w:r>
      <w:r>
        <w:rPr>
          <w:rFonts w:hint="cs"/>
          <w:rtl/>
        </w:rPr>
        <w:t xml:space="preserve"> לא היית כאן לפני כחמש דקות, תשאל את הגברת תמיר איך התנהל הדיון בינה לבין אפללו - - </w:t>
      </w:r>
    </w:p>
    <w:p w14:paraId="3C176C7E" w14:textId="77777777" w:rsidR="00000000" w:rsidRDefault="00C43AED">
      <w:pPr>
        <w:pStyle w:val="af1"/>
        <w:rPr>
          <w:rtl/>
        </w:rPr>
      </w:pPr>
      <w:r>
        <w:rPr>
          <w:rtl/>
        </w:rPr>
        <w:br/>
        <w:t>היו"ר ראובן ריבלין:</w:t>
      </w:r>
    </w:p>
    <w:p w14:paraId="69A9E627" w14:textId="77777777" w:rsidR="00000000" w:rsidRDefault="00C43AED">
      <w:pPr>
        <w:pStyle w:val="a0"/>
        <w:rPr>
          <w:rtl/>
        </w:rPr>
      </w:pPr>
    </w:p>
    <w:p w14:paraId="35EF51D7" w14:textId="77777777" w:rsidR="00000000" w:rsidRDefault="00C43AED">
      <w:pPr>
        <w:pStyle w:val="a0"/>
        <w:rPr>
          <w:rFonts w:hint="cs"/>
          <w:rtl/>
        </w:rPr>
      </w:pPr>
      <w:r>
        <w:rPr>
          <w:rFonts w:hint="cs"/>
          <w:rtl/>
        </w:rPr>
        <w:t xml:space="preserve">חבר הכנסת רמון. חבר הכנסת אפללו. </w:t>
      </w:r>
    </w:p>
    <w:p w14:paraId="39237F9F" w14:textId="77777777" w:rsidR="00000000" w:rsidRDefault="00C43AED">
      <w:pPr>
        <w:pStyle w:val="af0"/>
        <w:rPr>
          <w:rtl/>
        </w:rPr>
      </w:pPr>
      <w:r>
        <w:rPr>
          <w:rtl/>
        </w:rPr>
        <w:br/>
        <w:t>חיים רמון (העבודה-מימד):</w:t>
      </w:r>
    </w:p>
    <w:p w14:paraId="21E3BA6D" w14:textId="77777777" w:rsidR="00000000" w:rsidRDefault="00C43AED">
      <w:pPr>
        <w:pStyle w:val="a0"/>
        <w:rPr>
          <w:rtl/>
        </w:rPr>
      </w:pPr>
    </w:p>
    <w:p w14:paraId="38739BE6" w14:textId="77777777" w:rsidR="00000000" w:rsidRDefault="00C43AED">
      <w:pPr>
        <w:pStyle w:val="a0"/>
        <w:rPr>
          <w:rFonts w:hint="cs"/>
          <w:rtl/>
        </w:rPr>
      </w:pPr>
      <w:r>
        <w:rPr>
          <w:rFonts w:hint="cs"/>
          <w:rtl/>
        </w:rPr>
        <w:t>יפה. אנחנו נהיה פה ב-31 בדצמבר - - - על כל אחת מההסכמות נראה איך - - -</w:t>
      </w:r>
    </w:p>
    <w:p w14:paraId="46309827" w14:textId="77777777" w:rsidR="00000000" w:rsidRDefault="00C43AED">
      <w:pPr>
        <w:pStyle w:val="-"/>
        <w:rPr>
          <w:rFonts w:hint="cs"/>
          <w:rtl/>
        </w:rPr>
      </w:pPr>
      <w:r>
        <w:rPr>
          <w:rtl/>
        </w:rPr>
        <w:br/>
      </w:r>
      <w:bookmarkStart w:id="286" w:name="FS000001032T08_12_2003_19_43_22C"/>
      <w:bookmarkEnd w:id="286"/>
      <w:r>
        <w:rPr>
          <w:rtl/>
        </w:rPr>
        <w:t>אהוד יתום (הליכו</w:t>
      </w:r>
      <w:r>
        <w:rPr>
          <w:rtl/>
        </w:rPr>
        <w:t>ד):</w:t>
      </w:r>
    </w:p>
    <w:p w14:paraId="5149E297" w14:textId="77777777" w:rsidR="00000000" w:rsidRDefault="00C43AED">
      <w:pPr>
        <w:pStyle w:val="-"/>
        <w:rPr>
          <w:rFonts w:hint="cs"/>
          <w:rtl/>
        </w:rPr>
      </w:pPr>
    </w:p>
    <w:p w14:paraId="1A868D34" w14:textId="77777777" w:rsidR="00000000" w:rsidRDefault="00C43AED">
      <w:pPr>
        <w:pStyle w:val="-"/>
        <w:rPr>
          <w:rFonts w:hint="cs"/>
          <w:b w:val="0"/>
          <w:bCs w:val="0"/>
          <w:u w:val="none"/>
          <w:rtl/>
        </w:rPr>
      </w:pPr>
      <w:r>
        <w:rPr>
          <w:rFonts w:hint="cs"/>
          <w:b w:val="0"/>
          <w:bCs w:val="0"/>
          <w:u w:val="none"/>
          <w:rtl/>
        </w:rPr>
        <w:tab/>
        <w:t>- -  ואני מציע לכולם - גם אם זה מאוד - - -</w:t>
      </w:r>
    </w:p>
    <w:p w14:paraId="36E3CF45" w14:textId="77777777" w:rsidR="00000000" w:rsidRDefault="00C43AED">
      <w:pPr>
        <w:pStyle w:val="af1"/>
        <w:rPr>
          <w:rtl/>
        </w:rPr>
      </w:pPr>
      <w:r>
        <w:rPr>
          <w:b w:val="0"/>
          <w:bCs w:val="0"/>
          <w:u w:val="none"/>
          <w:rtl/>
        </w:rPr>
        <w:br/>
      </w:r>
      <w:r>
        <w:rPr>
          <w:rtl/>
        </w:rPr>
        <w:t>היו"ר ראובן ריבלין:</w:t>
      </w:r>
    </w:p>
    <w:p w14:paraId="5C935990" w14:textId="77777777" w:rsidR="00000000" w:rsidRDefault="00C43AED">
      <w:pPr>
        <w:pStyle w:val="a0"/>
        <w:rPr>
          <w:rtl/>
        </w:rPr>
      </w:pPr>
    </w:p>
    <w:p w14:paraId="1BDFDECD" w14:textId="77777777" w:rsidR="00000000" w:rsidRDefault="00C43AED">
      <w:pPr>
        <w:pStyle w:val="a0"/>
        <w:rPr>
          <w:rFonts w:hint="cs"/>
          <w:rtl/>
        </w:rPr>
      </w:pPr>
      <w:r>
        <w:rPr>
          <w:rFonts w:hint="cs"/>
          <w:rtl/>
        </w:rPr>
        <w:t>המתן רק רגע, עצרתי את השעון. חבר הכנסת רמון, אדוני היום  - - -</w:t>
      </w:r>
    </w:p>
    <w:p w14:paraId="7673311E" w14:textId="77777777" w:rsidR="00000000" w:rsidRDefault="00C43AED">
      <w:pPr>
        <w:pStyle w:val="af0"/>
        <w:rPr>
          <w:rtl/>
        </w:rPr>
      </w:pPr>
      <w:r>
        <w:rPr>
          <w:rtl/>
        </w:rPr>
        <w:br/>
        <w:t>אלי אפללו (הליכוד):</w:t>
      </w:r>
    </w:p>
    <w:p w14:paraId="3C303326" w14:textId="77777777" w:rsidR="00000000" w:rsidRDefault="00C43AED">
      <w:pPr>
        <w:pStyle w:val="a0"/>
        <w:rPr>
          <w:rtl/>
        </w:rPr>
      </w:pPr>
    </w:p>
    <w:p w14:paraId="20271E56" w14:textId="77777777" w:rsidR="00000000" w:rsidRDefault="00C43AED">
      <w:pPr>
        <w:pStyle w:val="a0"/>
        <w:rPr>
          <w:rFonts w:hint="cs"/>
          <w:rtl/>
        </w:rPr>
      </w:pPr>
      <w:r>
        <w:rPr>
          <w:rFonts w:hint="cs"/>
          <w:rtl/>
        </w:rPr>
        <w:t>- - -</w:t>
      </w:r>
    </w:p>
    <w:p w14:paraId="17C38171" w14:textId="77777777" w:rsidR="00000000" w:rsidRDefault="00C43AED">
      <w:pPr>
        <w:pStyle w:val="af1"/>
        <w:rPr>
          <w:rtl/>
        </w:rPr>
      </w:pPr>
      <w:r>
        <w:rPr>
          <w:rtl/>
        </w:rPr>
        <w:br/>
        <w:t>היו"ר ראובן ריבלין:</w:t>
      </w:r>
    </w:p>
    <w:p w14:paraId="4249885E" w14:textId="77777777" w:rsidR="00000000" w:rsidRDefault="00C43AED">
      <w:pPr>
        <w:pStyle w:val="a0"/>
        <w:rPr>
          <w:rtl/>
        </w:rPr>
      </w:pPr>
    </w:p>
    <w:p w14:paraId="1A016075" w14:textId="77777777" w:rsidR="00000000" w:rsidRDefault="00C43AED">
      <w:pPr>
        <w:pStyle w:val="a0"/>
        <w:rPr>
          <w:rFonts w:hint="cs"/>
          <w:rtl/>
        </w:rPr>
      </w:pPr>
      <w:r>
        <w:rPr>
          <w:rFonts w:hint="cs"/>
          <w:rtl/>
        </w:rPr>
        <w:t>חבר הכנסת אפללו, אולי אדוני לא שם לב - אני מדבר אל חבר הכנסת רמון. חבר ה</w:t>
      </w:r>
      <w:r>
        <w:rPr>
          <w:rFonts w:hint="cs"/>
          <w:rtl/>
        </w:rPr>
        <w:t>כנסת רמון, כולם משיבים לך. אין לך תשובה על תשובה. בבקשה.</w:t>
      </w:r>
    </w:p>
    <w:p w14:paraId="41DE27F8" w14:textId="77777777" w:rsidR="00000000" w:rsidRDefault="00C43AED">
      <w:pPr>
        <w:pStyle w:val="-"/>
        <w:rPr>
          <w:rtl/>
        </w:rPr>
      </w:pPr>
      <w:r>
        <w:rPr>
          <w:rtl/>
        </w:rPr>
        <w:br/>
      </w:r>
      <w:bookmarkStart w:id="287" w:name="FS000001032T08_12_2003_19_46_09C"/>
      <w:bookmarkEnd w:id="287"/>
      <w:r>
        <w:rPr>
          <w:rtl/>
        </w:rPr>
        <w:t>אהוד יתום (הליכוד):</w:t>
      </w:r>
    </w:p>
    <w:p w14:paraId="02B0292B" w14:textId="77777777" w:rsidR="00000000" w:rsidRDefault="00C43AED">
      <w:pPr>
        <w:pStyle w:val="a0"/>
        <w:rPr>
          <w:rtl/>
        </w:rPr>
      </w:pPr>
    </w:p>
    <w:p w14:paraId="3B280274" w14:textId="77777777" w:rsidR="00000000" w:rsidRDefault="00C43AED">
      <w:pPr>
        <w:pStyle w:val="a0"/>
        <w:rPr>
          <w:rFonts w:hint="cs"/>
          <w:rtl/>
        </w:rPr>
      </w:pPr>
      <w:r>
        <w:rPr>
          <w:rFonts w:hint="cs"/>
          <w:rtl/>
        </w:rPr>
        <w:t>גם אם זה באמת מושך תשומת לב מרבית, כל שבוע לחזור ולדון בהצעות אי-אמון ולא לחדש דבר - הרי לא מחדשים כאן דבר; כל פעם עולים האנשים, טוענים את טענותיהם, חוזרים על דבריהם, ואנחנו, כא</w:t>
      </w:r>
      <w:r>
        <w:rPr>
          <w:rFonts w:hint="cs"/>
          <w:rtl/>
        </w:rPr>
        <w:t xml:space="preserve">שר אנחנו עולים על הבימה, פעם אחת איש כזה ופעם אחרת איש אחר, אנחנו למעשה משיבים אותן תשובות, ולא בא לציון גואל. </w:t>
      </w:r>
    </w:p>
    <w:p w14:paraId="08F2FFF3" w14:textId="77777777" w:rsidR="00000000" w:rsidRDefault="00C43AED">
      <w:pPr>
        <w:pStyle w:val="a0"/>
        <w:rPr>
          <w:rFonts w:hint="cs"/>
          <w:rtl/>
        </w:rPr>
      </w:pPr>
    </w:p>
    <w:p w14:paraId="6D51D5A8" w14:textId="77777777" w:rsidR="00000000" w:rsidRDefault="00C43AED">
      <w:pPr>
        <w:pStyle w:val="a0"/>
        <w:rPr>
          <w:rFonts w:hint="cs"/>
          <w:rtl/>
        </w:rPr>
      </w:pPr>
      <w:r>
        <w:rPr>
          <w:rFonts w:hint="cs"/>
          <w:rtl/>
        </w:rPr>
        <w:t>חבר הכנסת מח'ול, בנושאים החברתיים-הכלכליים יש הרבה מאוד מן המשותף בעמדות האופוזיציה ובעמדות הקואליציה, אבל מה אפשר לעשות שממשלה מושלת בישראל שה</w:t>
      </w:r>
      <w:r>
        <w:rPr>
          <w:rFonts w:hint="cs"/>
          <w:rtl/>
        </w:rPr>
        <w:t>חליטה בנושאים האלה, פעם אחת ולתמיד, ליטול את המושכות ולנהל מדיניות שאני מקווה - וכולנו מקווים - שתוציא אותנו מהבוץ שאליו נכנסו ממשלות ישראל לדורותיהן; מה אפשר לעשות. ועל זה קמים אנשים ואומרים את דבריהם, ואני מסכים שיש דברים כואבים - - -</w:t>
      </w:r>
    </w:p>
    <w:p w14:paraId="777E79B3" w14:textId="77777777" w:rsidR="00000000" w:rsidRDefault="00C43AED">
      <w:pPr>
        <w:pStyle w:val="af0"/>
        <w:rPr>
          <w:rtl/>
        </w:rPr>
      </w:pPr>
      <w:r>
        <w:rPr>
          <w:rtl/>
        </w:rPr>
        <w:br/>
        <w:t>עמרם מצנע (העבודה-</w:t>
      </w:r>
      <w:r>
        <w:rPr>
          <w:rtl/>
        </w:rPr>
        <w:t>מימד):</w:t>
      </w:r>
    </w:p>
    <w:p w14:paraId="4A0FC8FB" w14:textId="77777777" w:rsidR="00000000" w:rsidRDefault="00C43AED">
      <w:pPr>
        <w:pStyle w:val="a0"/>
        <w:rPr>
          <w:rtl/>
        </w:rPr>
      </w:pPr>
    </w:p>
    <w:p w14:paraId="5A9E0FE3" w14:textId="77777777" w:rsidR="00000000" w:rsidRDefault="00C43AED">
      <w:pPr>
        <w:pStyle w:val="a0"/>
        <w:rPr>
          <w:rFonts w:hint="cs"/>
          <w:rtl/>
        </w:rPr>
      </w:pPr>
      <w:r>
        <w:rPr>
          <w:rFonts w:hint="cs"/>
          <w:rtl/>
        </w:rPr>
        <w:t xml:space="preserve">איזו מדיניות? של ראש הממשלה או של ממלא-מקומו? </w:t>
      </w:r>
    </w:p>
    <w:p w14:paraId="7CD454F9" w14:textId="77777777" w:rsidR="00000000" w:rsidRDefault="00C43AED">
      <w:pPr>
        <w:pStyle w:val="-"/>
        <w:rPr>
          <w:rtl/>
        </w:rPr>
      </w:pPr>
      <w:r>
        <w:rPr>
          <w:rtl/>
        </w:rPr>
        <w:br/>
      </w:r>
      <w:bookmarkStart w:id="288" w:name="FS000001032T08_12_2003_19_49_51C"/>
      <w:bookmarkEnd w:id="288"/>
      <w:r>
        <w:rPr>
          <w:rtl/>
        </w:rPr>
        <w:t>אהוד יתום (הליכוד):</w:t>
      </w:r>
    </w:p>
    <w:p w14:paraId="78CCC8AB" w14:textId="77777777" w:rsidR="00000000" w:rsidRDefault="00C43AED">
      <w:pPr>
        <w:pStyle w:val="a0"/>
        <w:rPr>
          <w:rtl/>
        </w:rPr>
      </w:pPr>
    </w:p>
    <w:p w14:paraId="633B3DD5" w14:textId="77777777" w:rsidR="00000000" w:rsidRDefault="00C43AED">
      <w:pPr>
        <w:pStyle w:val="a0"/>
        <w:rPr>
          <w:rFonts w:hint="cs"/>
          <w:rtl/>
        </w:rPr>
      </w:pPr>
      <w:r>
        <w:rPr>
          <w:rFonts w:hint="cs"/>
          <w:rtl/>
        </w:rPr>
        <w:t>בנושא החברתי-הכלכלי יש דברים שמאוד-מאוד כואבים, אנחנו עושים מאמצים גדולים ורבים, בין הקריאות השונות, לנסות ולשפר את המצב - כאשר יש קווים אדומים - ובסיכומו של דבר ההצעה אשר תעלה כא</w:t>
      </w:r>
      <w:r>
        <w:rPr>
          <w:rFonts w:hint="cs"/>
          <w:rtl/>
        </w:rPr>
        <w:t>ן תהיה ההצעה המקסימלית שאפשר ללכת אתה בנושא הצ'ופרים לאזרחי ישראל, שאכן ראויים לכך. לא נסבל ולא ניתן להסכים למצב שבו יפגעו באנשים שכבר לא יכולים לעזור לעצמם בנושאים כאלה ואחרים. אני משוכנע שבסיכומו של דבר, בד בבד עם הרצון הכן לתקן את כלכלת ישראל, נגיע למצב</w:t>
      </w:r>
      <w:r>
        <w:rPr>
          <w:rFonts w:hint="cs"/>
          <w:rtl/>
        </w:rPr>
        <w:t xml:space="preserve"> שבו כל אלה שזקוקים לסיוע ימשיכו לקבל אותו, בצורה כזאת או אחרת. </w:t>
      </w:r>
    </w:p>
    <w:p w14:paraId="72BFFC01" w14:textId="77777777" w:rsidR="00000000" w:rsidRDefault="00C43AED">
      <w:pPr>
        <w:pStyle w:val="a0"/>
        <w:rPr>
          <w:rFonts w:hint="cs"/>
          <w:rtl/>
        </w:rPr>
      </w:pPr>
    </w:p>
    <w:p w14:paraId="4A339438" w14:textId="77777777" w:rsidR="00000000" w:rsidRDefault="00C43AED">
      <w:pPr>
        <w:pStyle w:val="a0"/>
        <w:rPr>
          <w:rFonts w:hint="cs"/>
          <w:rtl/>
        </w:rPr>
      </w:pPr>
      <w:r>
        <w:rPr>
          <w:rFonts w:hint="cs"/>
          <w:rtl/>
        </w:rPr>
        <w:t>כאן, קואליציה ואופוזיציה, אני חושב, בפירוש מאוחדים גם בכאבים וגם בדילמות - אין פה אנשים טובים יותר ואנשים טובים פחות, יש פה אנשים שבאמת מתכוונים לסייע ולעזור, אבל לתת איזה פורמט למצב שבו כלכ</w:t>
      </w:r>
      <w:r>
        <w:rPr>
          <w:rFonts w:hint="cs"/>
          <w:rtl/>
        </w:rPr>
        <w:t>לת ישראל תהיה הרבה יותר טובה.</w:t>
      </w:r>
    </w:p>
    <w:p w14:paraId="37CA0AE0" w14:textId="77777777" w:rsidR="00000000" w:rsidRDefault="00C43AED">
      <w:pPr>
        <w:pStyle w:val="a0"/>
        <w:rPr>
          <w:rFonts w:hint="cs"/>
          <w:rtl/>
        </w:rPr>
      </w:pPr>
    </w:p>
    <w:p w14:paraId="5D1007BE" w14:textId="77777777" w:rsidR="00000000" w:rsidRDefault="00C43AED">
      <w:pPr>
        <w:pStyle w:val="a0"/>
        <w:rPr>
          <w:rFonts w:hint="cs"/>
          <w:rtl/>
        </w:rPr>
      </w:pPr>
      <w:r>
        <w:rPr>
          <w:rFonts w:hint="cs"/>
          <w:rtl/>
        </w:rPr>
        <w:t xml:space="preserve">בנושא המדיני דעתנו שונה. רק היום ואתמול - - </w:t>
      </w:r>
    </w:p>
    <w:p w14:paraId="4B05F218" w14:textId="77777777" w:rsidR="00000000" w:rsidRDefault="00C43AED">
      <w:pPr>
        <w:pStyle w:val="af0"/>
        <w:rPr>
          <w:rtl/>
        </w:rPr>
      </w:pPr>
      <w:r>
        <w:rPr>
          <w:rtl/>
        </w:rPr>
        <w:br/>
        <w:t>אלי אפללו (הליכוד):</w:t>
      </w:r>
    </w:p>
    <w:p w14:paraId="3E25560A" w14:textId="77777777" w:rsidR="00000000" w:rsidRDefault="00C43AED">
      <w:pPr>
        <w:pStyle w:val="a0"/>
        <w:rPr>
          <w:rtl/>
        </w:rPr>
      </w:pPr>
    </w:p>
    <w:p w14:paraId="396296E0" w14:textId="77777777" w:rsidR="00000000" w:rsidRDefault="00C43AED">
      <w:pPr>
        <w:pStyle w:val="a0"/>
        <w:rPr>
          <w:rFonts w:hint="cs"/>
          <w:rtl/>
        </w:rPr>
      </w:pPr>
      <w:r>
        <w:rPr>
          <w:rFonts w:hint="cs"/>
          <w:rtl/>
        </w:rPr>
        <w:t>מה עם הבריאות - - -</w:t>
      </w:r>
    </w:p>
    <w:p w14:paraId="1642CFAB" w14:textId="77777777" w:rsidR="00000000" w:rsidRDefault="00C43AED">
      <w:pPr>
        <w:pStyle w:val="-"/>
        <w:rPr>
          <w:rtl/>
        </w:rPr>
      </w:pPr>
      <w:r>
        <w:rPr>
          <w:rtl/>
        </w:rPr>
        <w:br/>
      </w:r>
      <w:bookmarkStart w:id="289" w:name="FS000001032T08_12_2003_19_54_11C"/>
      <w:bookmarkEnd w:id="289"/>
      <w:r>
        <w:rPr>
          <w:rtl/>
        </w:rPr>
        <w:t>אהוד יתום (הליכוד):</w:t>
      </w:r>
    </w:p>
    <w:p w14:paraId="1C2580C1" w14:textId="77777777" w:rsidR="00000000" w:rsidRDefault="00C43AED">
      <w:pPr>
        <w:pStyle w:val="a0"/>
        <w:rPr>
          <w:rtl/>
        </w:rPr>
      </w:pPr>
    </w:p>
    <w:p w14:paraId="65C93757" w14:textId="77777777" w:rsidR="00000000" w:rsidRDefault="00C43AED">
      <w:pPr>
        <w:pStyle w:val="a0"/>
        <w:rPr>
          <w:rFonts w:hint="cs"/>
          <w:rtl/>
        </w:rPr>
      </w:pPr>
      <w:r>
        <w:rPr>
          <w:rFonts w:hint="cs"/>
          <w:rtl/>
        </w:rPr>
        <w:t>- - התכנסו בקהיר, תחת חסותו של הנשיא מובארק, ארגונים מארגונים שונים, על מנת לנסות ולהגיע ל"הודנה" - לא בינינו לבינם;</w:t>
      </w:r>
      <w:r>
        <w:rPr>
          <w:rFonts w:hint="cs"/>
          <w:rtl/>
        </w:rPr>
        <w:t xml:space="preserve"> בינם לבין עצמם, בינם לבין הרשות הפלסטינית - עדיין איננו יודעים מי הגורם שטרפד למעשה את הרצון של חלק מהאנשים - לפחות יש אנשים - - -</w:t>
      </w:r>
    </w:p>
    <w:p w14:paraId="735CEC87" w14:textId="77777777" w:rsidR="00000000" w:rsidRDefault="00C43AED">
      <w:pPr>
        <w:pStyle w:val="af0"/>
        <w:rPr>
          <w:rtl/>
        </w:rPr>
      </w:pPr>
      <w:r>
        <w:rPr>
          <w:rtl/>
        </w:rPr>
        <w:br/>
        <w:t>ג'מאל זחאלקה (בל"ד):</w:t>
      </w:r>
    </w:p>
    <w:p w14:paraId="4EEAF4C6" w14:textId="77777777" w:rsidR="00000000" w:rsidRDefault="00C43AED">
      <w:pPr>
        <w:pStyle w:val="a0"/>
        <w:rPr>
          <w:rtl/>
        </w:rPr>
      </w:pPr>
    </w:p>
    <w:p w14:paraId="26BD21FA" w14:textId="77777777" w:rsidR="00000000" w:rsidRDefault="00C43AED">
      <w:pPr>
        <w:pStyle w:val="a0"/>
        <w:rPr>
          <w:rFonts w:hint="cs"/>
          <w:rtl/>
        </w:rPr>
      </w:pPr>
      <w:r>
        <w:rPr>
          <w:rFonts w:hint="cs"/>
          <w:rtl/>
        </w:rPr>
        <w:t>ממשלת ישראל. אני אגיד לך, קוראים לו אריאל שרון - - - שלא מסכים להפסקת אש - - -</w:t>
      </w:r>
    </w:p>
    <w:p w14:paraId="40CD49B0" w14:textId="77777777" w:rsidR="00000000" w:rsidRDefault="00C43AED">
      <w:pPr>
        <w:pStyle w:val="af0"/>
        <w:rPr>
          <w:rtl/>
        </w:rPr>
      </w:pPr>
      <w:r>
        <w:rPr>
          <w:rtl/>
        </w:rPr>
        <w:br/>
        <w:t>אלי אפללו (הליכוד):</w:t>
      </w:r>
    </w:p>
    <w:p w14:paraId="1E90C4EC" w14:textId="77777777" w:rsidR="00000000" w:rsidRDefault="00C43AED">
      <w:pPr>
        <w:pStyle w:val="a0"/>
        <w:rPr>
          <w:rtl/>
        </w:rPr>
      </w:pPr>
    </w:p>
    <w:p w14:paraId="32DF5F5C" w14:textId="77777777" w:rsidR="00000000" w:rsidRDefault="00C43AED">
      <w:pPr>
        <w:pStyle w:val="a0"/>
        <w:rPr>
          <w:rFonts w:hint="cs"/>
          <w:rtl/>
        </w:rPr>
      </w:pPr>
      <w:r>
        <w:rPr>
          <w:rFonts w:hint="cs"/>
          <w:rtl/>
        </w:rPr>
        <w:t>- - -</w:t>
      </w:r>
    </w:p>
    <w:p w14:paraId="3E5A2D28" w14:textId="77777777" w:rsidR="00000000" w:rsidRDefault="00C43AED">
      <w:pPr>
        <w:pStyle w:val="af0"/>
        <w:rPr>
          <w:rFonts w:hint="cs"/>
          <w:rtl/>
        </w:rPr>
      </w:pPr>
    </w:p>
    <w:p w14:paraId="24831E1E" w14:textId="77777777" w:rsidR="00000000" w:rsidRDefault="00C43AED">
      <w:pPr>
        <w:pStyle w:val="af0"/>
        <w:rPr>
          <w:rtl/>
        </w:rPr>
      </w:pPr>
      <w:r>
        <w:rPr>
          <w:rtl/>
        </w:rPr>
        <w:t>קריאות:</w:t>
      </w:r>
    </w:p>
    <w:p w14:paraId="55271C6B" w14:textId="77777777" w:rsidR="00000000" w:rsidRDefault="00C43AED">
      <w:pPr>
        <w:pStyle w:val="a0"/>
        <w:rPr>
          <w:rtl/>
        </w:rPr>
      </w:pPr>
    </w:p>
    <w:p w14:paraId="587A2590" w14:textId="77777777" w:rsidR="00000000" w:rsidRDefault="00C43AED">
      <w:pPr>
        <w:pStyle w:val="a0"/>
        <w:rPr>
          <w:rFonts w:hint="cs"/>
          <w:rtl/>
        </w:rPr>
      </w:pPr>
      <w:r>
        <w:rPr>
          <w:rFonts w:hint="cs"/>
          <w:rtl/>
        </w:rPr>
        <w:t>- - -</w:t>
      </w:r>
    </w:p>
    <w:p w14:paraId="60FFE658" w14:textId="77777777" w:rsidR="00000000" w:rsidRDefault="00C43AED">
      <w:pPr>
        <w:pStyle w:val="-"/>
        <w:rPr>
          <w:rtl/>
        </w:rPr>
      </w:pPr>
      <w:r>
        <w:rPr>
          <w:rtl/>
        </w:rPr>
        <w:br/>
      </w:r>
      <w:bookmarkStart w:id="290" w:name="FS000001032T08_12_2003_19_57_22C"/>
      <w:bookmarkEnd w:id="290"/>
      <w:r>
        <w:rPr>
          <w:rtl/>
        </w:rPr>
        <w:t>אהוד יתום (הליכוד):</w:t>
      </w:r>
    </w:p>
    <w:p w14:paraId="5434A06C" w14:textId="77777777" w:rsidR="00000000" w:rsidRDefault="00C43AED">
      <w:pPr>
        <w:pStyle w:val="a0"/>
        <w:rPr>
          <w:rtl/>
        </w:rPr>
      </w:pPr>
    </w:p>
    <w:p w14:paraId="01FB4301" w14:textId="77777777" w:rsidR="00000000" w:rsidRDefault="00C43AED">
      <w:pPr>
        <w:pStyle w:val="a0"/>
        <w:rPr>
          <w:rFonts w:hint="cs"/>
          <w:rtl/>
        </w:rPr>
      </w:pPr>
      <w:r>
        <w:rPr>
          <w:rFonts w:hint="cs"/>
          <w:rtl/>
        </w:rPr>
        <w:t>יש אנשים שיש להם רצון כן - - -</w:t>
      </w:r>
    </w:p>
    <w:p w14:paraId="1F4622D4" w14:textId="77777777" w:rsidR="00000000" w:rsidRDefault="00C43AED">
      <w:pPr>
        <w:pStyle w:val="af1"/>
        <w:rPr>
          <w:rtl/>
        </w:rPr>
      </w:pPr>
      <w:r>
        <w:rPr>
          <w:rtl/>
        </w:rPr>
        <w:br/>
        <w:t>היו"ר ראובן ריבלין:</w:t>
      </w:r>
    </w:p>
    <w:p w14:paraId="60B2F1F6" w14:textId="77777777" w:rsidR="00000000" w:rsidRDefault="00C43AED">
      <w:pPr>
        <w:pStyle w:val="a0"/>
        <w:rPr>
          <w:rtl/>
        </w:rPr>
      </w:pPr>
    </w:p>
    <w:p w14:paraId="4BF95E22" w14:textId="77777777" w:rsidR="00000000" w:rsidRDefault="00C43AED">
      <w:pPr>
        <w:pStyle w:val="a0"/>
        <w:rPr>
          <w:rFonts w:hint="cs"/>
          <w:rtl/>
        </w:rPr>
      </w:pPr>
      <w:r>
        <w:rPr>
          <w:rFonts w:hint="cs"/>
          <w:rtl/>
        </w:rPr>
        <w:t xml:space="preserve">חבר הכנסת זחאלקה, שמעו אותך. חבר הכנסת זחאלקה, אמרת ראש הממשלה אריאל שרון. שמעו. </w:t>
      </w:r>
    </w:p>
    <w:p w14:paraId="389D0A2E" w14:textId="77777777" w:rsidR="00000000" w:rsidRDefault="00C43AED">
      <w:pPr>
        <w:pStyle w:val="-"/>
        <w:rPr>
          <w:rtl/>
        </w:rPr>
      </w:pPr>
      <w:r>
        <w:rPr>
          <w:rtl/>
        </w:rPr>
        <w:br/>
      </w:r>
      <w:bookmarkStart w:id="291" w:name="FS000001032T08_12_2003_19_56_53C"/>
      <w:bookmarkEnd w:id="291"/>
      <w:r>
        <w:rPr>
          <w:rtl/>
        </w:rPr>
        <w:t>אהוד יתום (הליכוד):</w:t>
      </w:r>
    </w:p>
    <w:p w14:paraId="7B9C59A7" w14:textId="77777777" w:rsidR="00000000" w:rsidRDefault="00C43AED">
      <w:pPr>
        <w:pStyle w:val="a0"/>
        <w:rPr>
          <w:rtl/>
        </w:rPr>
      </w:pPr>
    </w:p>
    <w:p w14:paraId="38285ECB" w14:textId="77777777" w:rsidR="00000000" w:rsidRDefault="00C43AED">
      <w:pPr>
        <w:pStyle w:val="a0"/>
        <w:rPr>
          <w:rFonts w:hint="cs"/>
          <w:rtl/>
        </w:rPr>
      </w:pPr>
      <w:r>
        <w:rPr>
          <w:rFonts w:hint="cs"/>
          <w:rtl/>
        </w:rPr>
        <w:t>תבדוק אם זה ראש הממשלה אריאל שרון, או ראש הממשלה אבו-על</w:t>
      </w:r>
      <w:r>
        <w:rPr>
          <w:rFonts w:hint="cs"/>
          <w:rtl/>
        </w:rPr>
        <w:t xml:space="preserve">א. תבדוק את זה, תבדוק. תבדוק, חברי חבר הכנסת זחאלקה. תבדוק טוב לפני שאתה אומר בקריאת ביניים את מה שאמרת. </w:t>
      </w:r>
    </w:p>
    <w:p w14:paraId="7FC966C9" w14:textId="77777777" w:rsidR="00000000" w:rsidRDefault="00C43AED">
      <w:pPr>
        <w:pStyle w:val="a0"/>
        <w:rPr>
          <w:rFonts w:hint="cs"/>
          <w:rtl/>
        </w:rPr>
      </w:pPr>
    </w:p>
    <w:p w14:paraId="6C793370" w14:textId="77777777" w:rsidR="00000000" w:rsidRDefault="00C43AED">
      <w:pPr>
        <w:pStyle w:val="a0"/>
        <w:rPr>
          <w:rFonts w:hint="cs"/>
          <w:rtl/>
        </w:rPr>
      </w:pPr>
      <w:r>
        <w:rPr>
          <w:rFonts w:hint="cs"/>
          <w:rtl/>
        </w:rPr>
        <w:t>בנושאים הללו לא יעלה על הדעת שתצא מקהיר הודעה שמבדילה בין דם יהודי לדם יהודי. לא שונים אזרחי ישראל שנאחזו בקרקע ביהודה, שומרון וחבל-עזה - ברשות ובסמכ</w:t>
      </w:r>
      <w:r>
        <w:rPr>
          <w:rFonts w:hint="cs"/>
          <w:rtl/>
        </w:rPr>
        <w:t>ות, וברישוי ממשלות ישראל - מאותם אזרחים שנאחזו בקרקע מהעלייה הראשונה ואילך, ועוד לפני כן, על אדמתנו, במה שקרוי גבולות "הקו הירוק". עד אשר הרשות הפלסטינית וארגוני הסירוב לא יבינו שדם יהודי קשור בדם יהודי, ואין לעשות הפרדה בעניין הזה - וגם דם ערבי-ישראלי קשו</w:t>
      </w:r>
      <w:r>
        <w:rPr>
          <w:rFonts w:hint="cs"/>
          <w:rtl/>
        </w:rPr>
        <w:t xml:space="preserve">ר באותו דם - אני מאמין ואני משוכנע שלא נגיע למצב שתהיה פה הפסקת אש. </w:t>
      </w:r>
    </w:p>
    <w:p w14:paraId="00B74ACD" w14:textId="77777777" w:rsidR="00000000" w:rsidRDefault="00C43AED">
      <w:pPr>
        <w:pStyle w:val="a0"/>
        <w:rPr>
          <w:rFonts w:hint="cs"/>
          <w:rtl/>
        </w:rPr>
      </w:pPr>
    </w:p>
    <w:p w14:paraId="12BD385F" w14:textId="77777777" w:rsidR="00000000" w:rsidRDefault="00C43AED">
      <w:pPr>
        <w:pStyle w:val="a0"/>
        <w:rPr>
          <w:rFonts w:hint="cs"/>
          <w:rtl/>
        </w:rPr>
      </w:pPr>
      <w:r>
        <w:rPr>
          <w:rFonts w:hint="cs"/>
          <w:rtl/>
        </w:rPr>
        <w:t>ואם לא תהיה הפסקת אש, והרשות הפלסטינית לא תבצע את המוטל עליה במסגרת סעיף א' במפת הדרכים - קרי פירוק תשתיות הטרור - לא תיוותר לממשלת ישראל שום ברירה אחרת, אלא לעשות. ואתם יודעים, כולנו יו</w:t>
      </w:r>
      <w:r>
        <w:rPr>
          <w:rFonts w:hint="cs"/>
          <w:rtl/>
        </w:rPr>
        <w:t>דעים, חברי הכנסת, שאנחנו יכולים לעשות את זה בכוחנו שלנו, ואנחנו צריכים לדאוג לעצמנו בצורה הטובה ביותר. על כן אני מציע לראות נכוחה גם את הפעולות בתחום הכלכלי-החברתי וגם את הפעולות בתחום הביטחוני ככאלה שמחפשות מוצא ודרך של דו-קיום בשלום, של מצב שבו נוכל לחיו</w:t>
      </w:r>
      <w:r>
        <w:rPr>
          <w:rFonts w:hint="cs"/>
          <w:rtl/>
        </w:rPr>
        <w:t xml:space="preserve">ת בצורה כזאת או אחרת, ולכבד איש את רעהו, כדי שלא נגיע למצב של המשך שפיכות הדמים, כפי שוועידת קהיר של היום גורסת ודורשת. </w:t>
      </w:r>
    </w:p>
    <w:p w14:paraId="00285A33" w14:textId="77777777" w:rsidR="00000000" w:rsidRDefault="00C43AED">
      <w:pPr>
        <w:pStyle w:val="a0"/>
        <w:rPr>
          <w:rFonts w:hint="cs"/>
          <w:rtl/>
        </w:rPr>
      </w:pPr>
    </w:p>
    <w:p w14:paraId="271912A9" w14:textId="77777777" w:rsidR="00000000" w:rsidRDefault="00C43AED">
      <w:pPr>
        <w:pStyle w:val="a0"/>
        <w:rPr>
          <w:rFonts w:hint="cs"/>
          <w:rtl/>
        </w:rPr>
      </w:pPr>
      <w:r>
        <w:rPr>
          <w:rFonts w:hint="cs"/>
          <w:rtl/>
        </w:rPr>
        <w:t>על כן, רבותי, אני מציע להסיר את כל הצעות האי-אמון האלה מעל הפרק, ולא לחזור כל שבוע על אותה הצעה, רק באמצעות דוברים אחרים. תודה רבה, אד</w:t>
      </w:r>
      <w:r>
        <w:rPr>
          <w:rFonts w:hint="cs"/>
          <w:rtl/>
        </w:rPr>
        <w:t xml:space="preserve">וני היושב-ראש. </w:t>
      </w:r>
    </w:p>
    <w:p w14:paraId="07ED9B1A" w14:textId="77777777" w:rsidR="00000000" w:rsidRDefault="00C43AED">
      <w:pPr>
        <w:pStyle w:val="a0"/>
        <w:rPr>
          <w:rFonts w:hint="cs"/>
          <w:rtl/>
        </w:rPr>
      </w:pPr>
    </w:p>
    <w:p w14:paraId="4163F96B" w14:textId="77777777" w:rsidR="00000000" w:rsidRDefault="00C43AED">
      <w:pPr>
        <w:pStyle w:val="af1"/>
        <w:rPr>
          <w:rtl/>
        </w:rPr>
      </w:pPr>
      <w:r>
        <w:rPr>
          <w:rtl/>
        </w:rPr>
        <w:t>היו"ר ראובן ריבלין:</w:t>
      </w:r>
    </w:p>
    <w:p w14:paraId="33644C36" w14:textId="77777777" w:rsidR="00000000" w:rsidRDefault="00C43AED">
      <w:pPr>
        <w:pStyle w:val="a0"/>
        <w:rPr>
          <w:rtl/>
        </w:rPr>
      </w:pPr>
    </w:p>
    <w:p w14:paraId="29CC769B" w14:textId="77777777" w:rsidR="00000000" w:rsidRDefault="00C43AED">
      <w:pPr>
        <w:pStyle w:val="a0"/>
        <w:rPr>
          <w:rFonts w:hint="cs"/>
          <w:rtl/>
        </w:rPr>
      </w:pPr>
      <w:r>
        <w:rPr>
          <w:rFonts w:hint="cs"/>
          <w:rtl/>
        </w:rPr>
        <w:t xml:space="preserve">אני מודה מאוד לחבר הכנסת אהוד יתום. רבותי, מה היה קורה אם היינו מאפשרים רק שלוש דקות? </w:t>
      </w:r>
    </w:p>
    <w:p w14:paraId="23EEDA9F" w14:textId="77777777" w:rsidR="00000000" w:rsidRDefault="00C43AED">
      <w:pPr>
        <w:pStyle w:val="a0"/>
        <w:rPr>
          <w:rFonts w:hint="cs"/>
          <w:rtl/>
        </w:rPr>
      </w:pPr>
    </w:p>
    <w:p w14:paraId="1D45D616" w14:textId="77777777" w:rsidR="00000000" w:rsidRDefault="00C43AED">
      <w:pPr>
        <w:pStyle w:val="af0"/>
        <w:rPr>
          <w:rtl/>
        </w:rPr>
      </w:pPr>
      <w:r>
        <w:rPr>
          <w:rFonts w:hint="eastAsia"/>
          <w:rtl/>
        </w:rPr>
        <w:t>יצחק</w:t>
      </w:r>
      <w:r>
        <w:rPr>
          <w:rtl/>
        </w:rPr>
        <w:t xml:space="preserve"> כהן (ש"ס):</w:t>
      </w:r>
    </w:p>
    <w:p w14:paraId="1B32D90B" w14:textId="77777777" w:rsidR="00000000" w:rsidRDefault="00C43AED">
      <w:pPr>
        <w:pStyle w:val="a0"/>
        <w:rPr>
          <w:rFonts w:hint="cs"/>
          <w:rtl/>
        </w:rPr>
      </w:pPr>
    </w:p>
    <w:p w14:paraId="08BD46AD" w14:textId="77777777" w:rsidR="00000000" w:rsidRDefault="00C43AED">
      <w:pPr>
        <w:pStyle w:val="a0"/>
        <w:rPr>
          <w:rFonts w:hint="cs"/>
          <w:rtl/>
        </w:rPr>
      </w:pPr>
      <w:r>
        <w:rPr>
          <w:rFonts w:hint="cs"/>
          <w:rtl/>
        </w:rPr>
        <w:t>הצבעה שמית.</w:t>
      </w:r>
    </w:p>
    <w:p w14:paraId="604D1FDB" w14:textId="77777777" w:rsidR="00000000" w:rsidRDefault="00C43AED">
      <w:pPr>
        <w:pStyle w:val="a0"/>
        <w:rPr>
          <w:rFonts w:hint="cs"/>
          <w:rtl/>
        </w:rPr>
      </w:pPr>
    </w:p>
    <w:p w14:paraId="09CBF991" w14:textId="77777777" w:rsidR="00000000" w:rsidRDefault="00C43AED">
      <w:pPr>
        <w:pStyle w:val="af1"/>
        <w:rPr>
          <w:rtl/>
        </w:rPr>
      </w:pPr>
      <w:r>
        <w:rPr>
          <w:rtl/>
        </w:rPr>
        <w:t>היו"ר ראובן ריבלין:</w:t>
      </w:r>
    </w:p>
    <w:p w14:paraId="7131DD74" w14:textId="77777777" w:rsidR="00000000" w:rsidRDefault="00C43AED">
      <w:pPr>
        <w:pStyle w:val="a0"/>
        <w:rPr>
          <w:rtl/>
        </w:rPr>
      </w:pPr>
    </w:p>
    <w:p w14:paraId="2109AAAC" w14:textId="77777777" w:rsidR="00000000" w:rsidRDefault="00C43AED">
      <w:pPr>
        <w:pStyle w:val="a0"/>
        <w:rPr>
          <w:rFonts w:hint="cs"/>
          <w:rtl/>
        </w:rPr>
      </w:pPr>
      <w:r>
        <w:rPr>
          <w:rFonts w:hint="cs"/>
          <w:rtl/>
        </w:rPr>
        <w:t xml:space="preserve">לא הוגשה לי בקשה כזאת. </w:t>
      </w:r>
    </w:p>
    <w:p w14:paraId="0AE541F5" w14:textId="77777777" w:rsidR="00000000" w:rsidRDefault="00C43AED">
      <w:pPr>
        <w:pStyle w:val="a0"/>
        <w:rPr>
          <w:rFonts w:hint="cs"/>
          <w:rtl/>
        </w:rPr>
      </w:pPr>
    </w:p>
    <w:p w14:paraId="182013B2" w14:textId="77777777" w:rsidR="00000000" w:rsidRDefault="00C43AED">
      <w:pPr>
        <w:pStyle w:val="a0"/>
        <w:rPr>
          <w:rFonts w:hint="cs"/>
          <w:rtl/>
        </w:rPr>
      </w:pPr>
      <w:r>
        <w:rPr>
          <w:rFonts w:hint="cs"/>
          <w:rtl/>
        </w:rPr>
        <w:t>רבותי חברי הכנסת, אנחנו עוברים להצבעה. חבר כנסת שלא יש</w:t>
      </w:r>
      <w:r>
        <w:rPr>
          <w:rFonts w:hint="cs"/>
          <w:rtl/>
        </w:rPr>
        <w:t>ב במקומו ולא יצביע נכון, שלא יבוא אלי בטענות. כל העמדות ברורות. אנחנו עוברים להצבעות. אני מצביע הצבעה ראשונה על הצעת האי-אמון של סיעת העבודה-מימד על מדיניותה של הממשלה, מדיניותה החברתית, הכלכלית והמדינית. נא להצביע. מי בעד? מי נגד?</w:t>
      </w:r>
    </w:p>
    <w:p w14:paraId="21A05647" w14:textId="77777777" w:rsidR="00000000" w:rsidRDefault="00C43AED">
      <w:pPr>
        <w:pStyle w:val="a0"/>
        <w:rPr>
          <w:rFonts w:hint="cs"/>
          <w:rtl/>
        </w:rPr>
      </w:pPr>
    </w:p>
    <w:p w14:paraId="1F1AA7A1" w14:textId="77777777" w:rsidR="00000000" w:rsidRDefault="00C43AED">
      <w:pPr>
        <w:pStyle w:val="ab"/>
        <w:bidi/>
        <w:rPr>
          <w:rFonts w:hint="cs"/>
          <w:rtl/>
        </w:rPr>
      </w:pPr>
      <w:r>
        <w:rPr>
          <w:rFonts w:hint="cs"/>
          <w:rtl/>
        </w:rPr>
        <w:t>הצבעה</w:t>
      </w:r>
    </w:p>
    <w:p w14:paraId="5C9D8A0D" w14:textId="77777777" w:rsidR="00000000" w:rsidRDefault="00C43AED">
      <w:pPr>
        <w:pStyle w:val="a0"/>
        <w:rPr>
          <w:rFonts w:hint="cs"/>
          <w:rtl/>
        </w:rPr>
      </w:pPr>
    </w:p>
    <w:p w14:paraId="22C60844" w14:textId="77777777" w:rsidR="00000000" w:rsidRDefault="00C43AED">
      <w:pPr>
        <w:pStyle w:val="ac"/>
        <w:bidi/>
        <w:rPr>
          <w:rFonts w:hint="cs"/>
          <w:rtl/>
        </w:rPr>
      </w:pPr>
      <w:r>
        <w:rPr>
          <w:rFonts w:hint="cs"/>
          <w:rtl/>
        </w:rPr>
        <w:t>בעד הצעת סיעת הע</w:t>
      </w:r>
      <w:r>
        <w:rPr>
          <w:rFonts w:hint="cs"/>
          <w:rtl/>
        </w:rPr>
        <w:t xml:space="preserve">בודה-מימד להביע אי-אמון בממשלה </w:t>
      </w:r>
      <w:r>
        <w:rPr>
          <w:rtl/>
        </w:rPr>
        <w:t>–</w:t>
      </w:r>
      <w:r>
        <w:rPr>
          <w:rFonts w:hint="cs"/>
          <w:rtl/>
        </w:rPr>
        <w:t xml:space="preserve"> 31</w:t>
      </w:r>
    </w:p>
    <w:p w14:paraId="2237CFA1" w14:textId="77777777" w:rsidR="00000000" w:rsidRDefault="00C43AED">
      <w:pPr>
        <w:pStyle w:val="ac"/>
        <w:bidi/>
        <w:rPr>
          <w:rFonts w:hint="cs"/>
          <w:rtl/>
        </w:rPr>
      </w:pPr>
      <w:r>
        <w:rPr>
          <w:rFonts w:hint="cs"/>
          <w:rtl/>
        </w:rPr>
        <w:t xml:space="preserve">נגד </w:t>
      </w:r>
      <w:r>
        <w:rPr>
          <w:rtl/>
        </w:rPr>
        <w:t>–</w:t>
      </w:r>
      <w:r>
        <w:rPr>
          <w:rFonts w:hint="cs"/>
          <w:rtl/>
        </w:rPr>
        <w:t xml:space="preserve"> 42</w:t>
      </w:r>
    </w:p>
    <w:p w14:paraId="52250C6F" w14:textId="77777777" w:rsidR="00000000" w:rsidRDefault="00C43AED">
      <w:pPr>
        <w:pStyle w:val="ac"/>
        <w:bidi/>
        <w:rPr>
          <w:rFonts w:hint="cs"/>
          <w:rtl/>
        </w:rPr>
      </w:pPr>
      <w:r>
        <w:rPr>
          <w:rFonts w:hint="cs"/>
          <w:rtl/>
        </w:rPr>
        <w:t xml:space="preserve">נמנעים </w:t>
      </w:r>
      <w:r>
        <w:rPr>
          <w:rtl/>
        </w:rPr>
        <w:t>–</w:t>
      </w:r>
      <w:r>
        <w:rPr>
          <w:rFonts w:hint="cs"/>
          <w:rtl/>
        </w:rPr>
        <w:t xml:space="preserve"> 1</w:t>
      </w:r>
    </w:p>
    <w:p w14:paraId="725AD9F5" w14:textId="77777777" w:rsidR="00000000" w:rsidRDefault="00C43AED">
      <w:pPr>
        <w:pStyle w:val="ad"/>
        <w:bidi/>
        <w:rPr>
          <w:rFonts w:hint="cs"/>
          <w:rtl/>
        </w:rPr>
      </w:pPr>
      <w:r>
        <w:rPr>
          <w:rFonts w:hint="cs"/>
          <w:rtl/>
        </w:rPr>
        <w:t xml:space="preserve">הצעת סיעת העבודה-מימד להביע אי-אמון בממשלה לא נתקבלה. </w:t>
      </w:r>
    </w:p>
    <w:p w14:paraId="226891D4" w14:textId="77777777" w:rsidR="00000000" w:rsidRDefault="00C43AED">
      <w:pPr>
        <w:pStyle w:val="a0"/>
        <w:rPr>
          <w:rFonts w:hint="cs"/>
          <w:rtl/>
        </w:rPr>
      </w:pPr>
    </w:p>
    <w:p w14:paraId="20AF3561" w14:textId="77777777" w:rsidR="00000000" w:rsidRDefault="00C43AED">
      <w:pPr>
        <w:pStyle w:val="af1"/>
        <w:rPr>
          <w:rtl/>
        </w:rPr>
      </w:pPr>
      <w:r>
        <w:rPr>
          <w:rtl/>
        </w:rPr>
        <w:t>היו"ר ראובן ריבלין:</w:t>
      </w:r>
    </w:p>
    <w:p w14:paraId="7C9F8906" w14:textId="77777777" w:rsidR="00000000" w:rsidRDefault="00C43AED">
      <w:pPr>
        <w:pStyle w:val="a0"/>
        <w:rPr>
          <w:rtl/>
        </w:rPr>
      </w:pPr>
    </w:p>
    <w:p w14:paraId="0F58B3A1" w14:textId="77777777" w:rsidR="00000000" w:rsidRDefault="00C43AED">
      <w:pPr>
        <w:pStyle w:val="a0"/>
        <w:rPr>
          <w:rFonts w:hint="cs"/>
          <w:rtl/>
        </w:rPr>
      </w:pPr>
      <w:r>
        <w:rPr>
          <w:rFonts w:hint="cs"/>
          <w:rtl/>
        </w:rPr>
        <w:t xml:space="preserve">31 בעד, אולם 42 נגד, אחד נמנע. אני קובע שהממשלה לא נפלה. </w:t>
      </w:r>
    </w:p>
    <w:p w14:paraId="58EFD21F" w14:textId="77777777" w:rsidR="00000000" w:rsidRDefault="00C43AED">
      <w:pPr>
        <w:pStyle w:val="a0"/>
        <w:rPr>
          <w:rFonts w:hint="cs"/>
          <w:rtl/>
        </w:rPr>
      </w:pPr>
    </w:p>
    <w:p w14:paraId="035CD6AB" w14:textId="77777777" w:rsidR="00000000" w:rsidRDefault="00C43AED">
      <w:pPr>
        <w:pStyle w:val="a0"/>
        <w:rPr>
          <w:rFonts w:hint="cs"/>
          <w:rtl/>
        </w:rPr>
      </w:pPr>
      <w:r>
        <w:rPr>
          <w:rFonts w:hint="cs"/>
          <w:rtl/>
        </w:rPr>
        <w:t>נעבור להצעת אי-אמון אחרת, והיא הצעת האי-אמון של סיעת ש"ס, בגלל מ</w:t>
      </w:r>
      <w:r>
        <w:rPr>
          <w:rFonts w:hint="cs"/>
          <w:rtl/>
        </w:rPr>
        <w:t>צב שירותי הרווחה ברשויות המקומיות. נא להצביע, רבותי חברי הכנסת. מי בעד הצעת האי-אמון? מי נגד?</w:t>
      </w:r>
    </w:p>
    <w:p w14:paraId="1BA404B6" w14:textId="77777777" w:rsidR="00000000" w:rsidRDefault="00C43AED">
      <w:pPr>
        <w:pStyle w:val="a0"/>
        <w:rPr>
          <w:rFonts w:hint="cs"/>
          <w:rtl/>
        </w:rPr>
      </w:pPr>
    </w:p>
    <w:p w14:paraId="7E55827F" w14:textId="77777777" w:rsidR="00000000" w:rsidRDefault="00C43AED">
      <w:pPr>
        <w:pStyle w:val="ab"/>
        <w:bidi/>
        <w:rPr>
          <w:rFonts w:hint="cs"/>
          <w:rtl/>
        </w:rPr>
      </w:pPr>
      <w:r>
        <w:rPr>
          <w:rFonts w:hint="cs"/>
          <w:rtl/>
        </w:rPr>
        <w:t>הצבעה</w:t>
      </w:r>
    </w:p>
    <w:p w14:paraId="317C2DCF" w14:textId="77777777" w:rsidR="00000000" w:rsidRDefault="00C43AED">
      <w:pPr>
        <w:pStyle w:val="a0"/>
        <w:rPr>
          <w:rFonts w:hint="cs"/>
          <w:rtl/>
        </w:rPr>
      </w:pPr>
    </w:p>
    <w:p w14:paraId="03F638CB" w14:textId="77777777" w:rsidR="00000000" w:rsidRDefault="00C43AED">
      <w:pPr>
        <w:pStyle w:val="ac"/>
        <w:bidi/>
        <w:rPr>
          <w:rFonts w:hint="cs"/>
          <w:rtl/>
        </w:rPr>
      </w:pPr>
      <w:r>
        <w:rPr>
          <w:rFonts w:hint="cs"/>
          <w:rtl/>
        </w:rPr>
        <w:t xml:space="preserve">בעד הצעת סיעת ש"ס להביע אי-אמון בממשלה </w:t>
      </w:r>
      <w:r>
        <w:rPr>
          <w:rtl/>
        </w:rPr>
        <w:t>–</w:t>
      </w:r>
      <w:r>
        <w:rPr>
          <w:rFonts w:hint="cs"/>
          <w:rtl/>
        </w:rPr>
        <w:t xml:space="preserve"> 30</w:t>
      </w:r>
    </w:p>
    <w:p w14:paraId="17ED6804" w14:textId="77777777" w:rsidR="00000000" w:rsidRDefault="00C43AED">
      <w:pPr>
        <w:pStyle w:val="ac"/>
        <w:bidi/>
        <w:rPr>
          <w:rFonts w:hint="cs"/>
          <w:rtl/>
        </w:rPr>
      </w:pPr>
      <w:r>
        <w:rPr>
          <w:rFonts w:hint="cs"/>
          <w:rtl/>
        </w:rPr>
        <w:t xml:space="preserve">נגד </w:t>
      </w:r>
      <w:r>
        <w:rPr>
          <w:rtl/>
        </w:rPr>
        <w:t>–</w:t>
      </w:r>
      <w:r>
        <w:rPr>
          <w:rFonts w:hint="cs"/>
          <w:rtl/>
        </w:rPr>
        <w:t xml:space="preserve"> 42</w:t>
      </w:r>
    </w:p>
    <w:p w14:paraId="09BC11A3" w14:textId="77777777" w:rsidR="00000000" w:rsidRDefault="00C43AED">
      <w:pPr>
        <w:pStyle w:val="ac"/>
        <w:bidi/>
        <w:rPr>
          <w:rFonts w:hint="cs"/>
          <w:rtl/>
        </w:rPr>
      </w:pPr>
      <w:r>
        <w:rPr>
          <w:rFonts w:hint="cs"/>
          <w:rtl/>
        </w:rPr>
        <w:t xml:space="preserve">נמנעים </w:t>
      </w:r>
      <w:r>
        <w:rPr>
          <w:rtl/>
        </w:rPr>
        <w:t>–</w:t>
      </w:r>
      <w:r>
        <w:rPr>
          <w:rFonts w:hint="cs"/>
          <w:rtl/>
        </w:rPr>
        <w:t xml:space="preserve"> 1</w:t>
      </w:r>
    </w:p>
    <w:p w14:paraId="0EFD45D4" w14:textId="77777777" w:rsidR="00000000" w:rsidRDefault="00C43AED">
      <w:pPr>
        <w:pStyle w:val="ad"/>
        <w:bidi/>
        <w:rPr>
          <w:rFonts w:hint="cs"/>
          <w:rtl/>
        </w:rPr>
      </w:pPr>
      <w:r>
        <w:rPr>
          <w:rFonts w:hint="cs"/>
          <w:rtl/>
        </w:rPr>
        <w:t xml:space="preserve">הצעת סיעת ש"ס להביע אי-אמון בממשלה לא נתקבלה. </w:t>
      </w:r>
    </w:p>
    <w:p w14:paraId="256C7E8E" w14:textId="77777777" w:rsidR="00000000" w:rsidRDefault="00C43AED">
      <w:pPr>
        <w:pStyle w:val="a0"/>
        <w:rPr>
          <w:rFonts w:hint="cs"/>
          <w:rtl/>
        </w:rPr>
      </w:pPr>
    </w:p>
    <w:p w14:paraId="4E3FCB54" w14:textId="77777777" w:rsidR="00000000" w:rsidRDefault="00C43AED">
      <w:pPr>
        <w:pStyle w:val="af1"/>
        <w:rPr>
          <w:rtl/>
        </w:rPr>
      </w:pPr>
      <w:r>
        <w:rPr>
          <w:rtl/>
        </w:rPr>
        <w:t>היו"ר ראובן ריבלין:</w:t>
      </w:r>
    </w:p>
    <w:p w14:paraId="006822C5" w14:textId="77777777" w:rsidR="00000000" w:rsidRDefault="00C43AED">
      <w:pPr>
        <w:pStyle w:val="a0"/>
        <w:rPr>
          <w:rtl/>
        </w:rPr>
      </w:pPr>
    </w:p>
    <w:p w14:paraId="360A9D75" w14:textId="77777777" w:rsidR="00000000" w:rsidRDefault="00C43AED">
      <w:pPr>
        <w:pStyle w:val="a0"/>
        <w:rPr>
          <w:rFonts w:hint="cs"/>
          <w:rtl/>
        </w:rPr>
      </w:pPr>
      <w:r>
        <w:rPr>
          <w:rFonts w:hint="cs"/>
          <w:rtl/>
        </w:rPr>
        <w:t>30 בעד, 42 נגד, אחד נ</w:t>
      </w:r>
      <w:r>
        <w:rPr>
          <w:rFonts w:hint="cs"/>
          <w:rtl/>
        </w:rPr>
        <w:t xml:space="preserve">מנע. אני קובע שהצעת האי-אמון לא נתקבלה. </w:t>
      </w:r>
    </w:p>
    <w:p w14:paraId="50476CB1" w14:textId="77777777" w:rsidR="00000000" w:rsidRDefault="00C43AED">
      <w:pPr>
        <w:pStyle w:val="a0"/>
        <w:rPr>
          <w:rFonts w:hint="cs"/>
          <w:rtl/>
        </w:rPr>
      </w:pPr>
    </w:p>
    <w:p w14:paraId="5F21ACB3" w14:textId="77777777" w:rsidR="00000000" w:rsidRDefault="00C43AED">
      <w:pPr>
        <w:pStyle w:val="a0"/>
        <w:rPr>
          <w:rFonts w:hint="cs"/>
          <w:rtl/>
        </w:rPr>
      </w:pPr>
      <w:r>
        <w:rPr>
          <w:rFonts w:hint="cs"/>
          <w:rtl/>
        </w:rPr>
        <w:t>רבותי חברי הכנסת, אנחנו עוברים להצבעה על הצעת האי-אמון של הסיעות מרצ, חד"ש-תע"ל, בל"ד ורע"ם, בשל המחסור בבניית כיתות לימוד במערכת החינוך בכלל ובמגזר הערבי בפרט וההשלכות של ביטול הקבלה לאוניברסיטאות על סמך ציוני הבג</w:t>
      </w:r>
      <w:r>
        <w:rPr>
          <w:rFonts w:hint="cs"/>
          <w:rtl/>
        </w:rPr>
        <w:t>רות. נא להצביע. מי בעד? מי נגד?</w:t>
      </w:r>
    </w:p>
    <w:p w14:paraId="29EB262C" w14:textId="77777777" w:rsidR="00000000" w:rsidRDefault="00C43AED">
      <w:pPr>
        <w:pStyle w:val="a0"/>
        <w:rPr>
          <w:rFonts w:hint="cs"/>
          <w:rtl/>
        </w:rPr>
      </w:pPr>
    </w:p>
    <w:p w14:paraId="3D2422FA" w14:textId="77777777" w:rsidR="00000000" w:rsidRDefault="00C43AED">
      <w:pPr>
        <w:pStyle w:val="ab"/>
        <w:bidi/>
        <w:rPr>
          <w:rFonts w:hint="cs"/>
          <w:rtl/>
        </w:rPr>
      </w:pPr>
      <w:r>
        <w:rPr>
          <w:rFonts w:hint="cs"/>
          <w:rtl/>
        </w:rPr>
        <w:t>הצבעה</w:t>
      </w:r>
    </w:p>
    <w:p w14:paraId="2E5EA51E" w14:textId="77777777" w:rsidR="00000000" w:rsidRDefault="00C43AED">
      <w:pPr>
        <w:pStyle w:val="a0"/>
        <w:rPr>
          <w:rFonts w:hint="cs"/>
          <w:rtl/>
        </w:rPr>
      </w:pPr>
    </w:p>
    <w:p w14:paraId="7FF130A2" w14:textId="77777777" w:rsidR="00000000" w:rsidRDefault="00C43AED">
      <w:pPr>
        <w:pStyle w:val="ac"/>
        <w:bidi/>
        <w:rPr>
          <w:rFonts w:hint="cs"/>
          <w:rtl/>
        </w:rPr>
      </w:pPr>
      <w:r>
        <w:rPr>
          <w:rFonts w:hint="cs"/>
          <w:rtl/>
        </w:rPr>
        <w:t xml:space="preserve">בעד הצעת סיעות מרצ--חד"ש-תע"ל--בל"ד--רע"ם להביע אי-אמון בממשלה </w:t>
      </w:r>
      <w:r>
        <w:rPr>
          <w:rtl/>
        </w:rPr>
        <w:t>–</w:t>
      </w:r>
      <w:r>
        <w:rPr>
          <w:rFonts w:hint="cs"/>
          <w:rtl/>
        </w:rPr>
        <w:t xml:space="preserve"> 31</w:t>
      </w:r>
    </w:p>
    <w:p w14:paraId="62E3B4A8" w14:textId="77777777" w:rsidR="00000000" w:rsidRDefault="00C43AED">
      <w:pPr>
        <w:pStyle w:val="ac"/>
        <w:bidi/>
        <w:rPr>
          <w:rFonts w:hint="cs"/>
          <w:rtl/>
        </w:rPr>
      </w:pPr>
      <w:r>
        <w:rPr>
          <w:rFonts w:hint="cs"/>
          <w:rtl/>
        </w:rPr>
        <w:t xml:space="preserve">נגד </w:t>
      </w:r>
      <w:r>
        <w:rPr>
          <w:rtl/>
        </w:rPr>
        <w:t>–</w:t>
      </w:r>
      <w:r>
        <w:rPr>
          <w:rFonts w:hint="cs"/>
          <w:rtl/>
        </w:rPr>
        <w:t xml:space="preserve"> 41</w:t>
      </w:r>
    </w:p>
    <w:p w14:paraId="549669F8" w14:textId="77777777" w:rsidR="00000000" w:rsidRDefault="00C43AED">
      <w:pPr>
        <w:pStyle w:val="ac"/>
        <w:bidi/>
        <w:rPr>
          <w:rFonts w:hint="cs"/>
          <w:rtl/>
        </w:rPr>
      </w:pPr>
      <w:r>
        <w:rPr>
          <w:rFonts w:hint="cs"/>
          <w:rtl/>
        </w:rPr>
        <w:t xml:space="preserve">נמנעים </w:t>
      </w:r>
      <w:r>
        <w:rPr>
          <w:rtl/>
        </w:rPr>
        <w:t>–</w:t>
      </w:r>
      <w:r>
        <w:rPr>
          <w:rFonts w:hint="cs"/>
          <w:rtl/>
        </w:rPr>
        <w:t xml:space="preserve"> 1</w:t>
      </w:r>
    </w:p>
    <w:p w14:paraId="296C403D" w14:textId="77777777" w:rsidR="00000000" w:rsidRDefault="00C43AED">
      <w:pPr>
        <w:pStyle w:val="ad"/>
        <w:bidi/>
        <w:rPr>
          <w:rFonts w:hint="cs"/>
          <w:rtl/>
        </w:rPr>
      </w:pPr>
      <w:r>
        <w:rPr>
          <w:rFonts w:hint="cs"/>
          <w:rtl/>
        </w:rPr>
        <w:t xml:space="preserve">הצעת סיעות מרצ--חד"ש-תע"ל--בל"ד--רע"ם להביע אי-אמון בממשלה לא נתקבלה. </w:t>
      </w:r>
    </w:p>
    <w:p w14:paraId="38E92247" w14:textId="77777777" w:rsidR="00000000" w:rsidRDefault="00C43AED">
      <w:pPr>
        <w:pStyle w:val="a0"/>
        <w:rPr>
          <w:rFonts w:hint="cs"/>
          <w:rtl/>
        </w:rPr>
      </w:pPr>
    </w:p>
    <w:p w14:paraId="62D4C785" w14:textId="77777777" w:rsidR="00000000" w:rsidRDefault="00C43AED">
      <w:pPr>
        <w:pStyle w:val="af1"/>
        <w:rPr>
          <w:rtl/>
        </w:rPr>
      </w:pPr>
      <w:r>
        <w:rPr>
          <w:rtl/>
        </w:rPr>
        <w:t>היו"ר ראובן ריבלין:</w:t>
      </w:r>
    </w:p>
    <w:p w14:paraId="17F72F55" w14:textId="77777777" w:rsidR="00000000" w:rsidRDefault="00C43AED">
      <w:pPr>
        <w:pStyle w:val="a0"/>
        <w:rPr>
          <w:rtl/>
        </w:rPr>
      </w:pPr>
    </w:p>
    <w:p w14:paraId="00DF8695" w14:textId="77777777" w:rsidR="00000000" w:rsidRDefault="00C43AED">
      <w:pPr>
        <w:pStyle w:val="a0"/>
        <w:rPr>
          <w:rFonts w:hint="cs"/>
          <w:rtl/>
        </w:rPr>
      </w:pPr>
      <w:r>
        <w:rPr>
          <w:rFonts w:hint="cs"/>
          <w:rtl/>
        </w:rPr>
        <w:t xml:space="preserve">ובכן, רבותי חברי הכנסת, 31 בעד, 41 </w:t>
      </w:r>
      <w:r>
        <w:rPr>
          <w:rFonts w:hint="cs"/>
          <w:rtl/>
        </w:rPr>
        <w:t xml:space="preserve">נגד, אחד נמנע. אני קובע שהצעת האי-אמון לא נתקבלה. </w:t>
      </w:r>
    </w:p>
    <w:p w14:paraId="1A3AA62C" w14:textId="77777777" w:rsidR="00000000" w:rsidRDefault="00C43AED">
      <w:pPr>
        <w:pStyle w:val="a2"/>
        <w:rPr>
          <w:rFonts w:hint="cs"/>
          <w:rtl/>
        </w:rPr>
      </w:pPr>
    </w:p>
    <w:p w14:paraId="5705A79F" w14:textId="77777777" w:rsidR="00000000" w:rsidRDefault="00C43AED">
      <w:pPr>
        <w:pStyle w:val="a0"/>
        <w:rPr>
          <w:rFonts w:hint="cs"/>
          <w:rtl/>
        </w:rPr>
      </w:pPr>
    </w:p>
    <w:p w14:paraId="0EFC689A" w14:textId="77777777" w:rsidR="00000000" w:rsidRDefault="00C43AED">
      <w:pPr>
        <w:pStyle w:val="a2"/>
        <w:rPr>
          <w:rFonts w:hint="cs"/>
          <w:rtl/>
        </w:rPr>
      </w:pPr>
      <w:bookmarkStart w:id="292" w:name="CS18584FI0018584T08_12_2003_19_38_19"/>
      <w:bookmarkStart w:id="293" w:name="_Toc58767035"/>
      <w:bookmarkEnd w:id="292"/>
      <w:r>
        <w:rPr>
          <w:rFonts w:hint="cs"/>
          <w:rtl/>
        </w:rPr>
        <w:t>הודעת הממשלה על רצונה</w:t>
      </w:r>
      <w:r>
        <w:rPr>
          <w:rtl/>
        </w:rPr>
        <w:t xml:space="preserve"> להחיל דין רציפות על הצעת חוק</w:t>
      </w:r>
      <w:bookmarkEnd w:id="293"/>
      <w:r>
        <w:rPr>
          <w:rtl/>
        </w:rPr>
        <w:t xml:space="preserve"> </w:t>
      </w:r>
    </w:p>
    <w:p w14:paraId="0445920C" w14:textId="77777777" w:rsidR="00000000" w:rsidRDefault="00C43AED">
      <w:pPr>
        <w:pStyle w:val="a0"/>
        <w:rPr>
          <w:rFonts w:hint="cs"/>
          <w:rtl/>
        </w:rPr>
      </w:pPr>
      <w:r>
        <w:rPr>
          <w:rtl/>
        </w:rPr>
        <w:t xml:space="preserve">["דברי הכנסת", חוב' </w:t>
      </w:r>
      <w:r>
        <w:rPr>
          <w:rFonts w:hint="cs"/>
          <w:rtl/>
        </w:rPr>
        <w:t>ו'</w:t>
      </w:r>
      <w:r>
        <w:rPr>
          <w:rtl/>
        </w:rPr>
        <w:t xml:space="preserve">, עמ' </w:t>
      </w:r>
      <w:r>
        <w:rPr>
          <w:rFonts w:hint="cs"/>
          <w:rtl/>
        </w:rPr>
        <w:t xml:space="preserve">   6306.</w:t>
      </w:r>
      <w:r>
        <w:rPr>
          <w:rtl/>
        </w:rPr>
        <w:t>]</w:t>
      </w:r>
    </w:p>
    <w:p w14:paraId="7C008F60" w14:textId="77777777" w:rsidR="00000000" w:rsidRDefault="00C43AED">
      <w:pPr>
        <w:pStyle w:val="-0"/>
        <w:rPr>
          <w:rFonts w:hint="cs"/>
          <w:rtl/>
        </w:rPr>
      </w:pPr>
    </w:p>
    <w:p w14:paraId="3C895ED8" w14:textId="77777777" w:rsidR="00000000" w:rsidRDefault="00C43AED">
      <w:pPr>
        <w:pStyle w:val="af1"/>
        <w:rPr>
          <w:rtl/>
        </w:rPr>
      </w:pPr>
      <w:r>
        <w:rPr>
          <w:rtl/>
        </w:rPr>
        <w:t>היו"ר ראובן ריבלין:</w:t>
      </w:r>
    </w:p>
    <w:p w14:paraId="7D085FCE" w14:textId="77777777" w:rsidR="00000000" w:rsidRDefault="00C43AED">
      <w:pPr>
        <w:pStyle w:val="a0"/>
        <w:rPr>
          <w:rtl/>
        </w:rPr>
      </w:pPr>
    </w:p>
    <w:p w14:paraId="45504BC9" w14:textId="77777777" w:rsidR="00000000" w:rsidRDefault="00C43AED">
      <w:pPr>
        <w:pStyle w:val="a0"/>
        <w:rPr>
          <w:rFonts w:hint="cs"/>
          <w:rtl/>
        </w:rPr>
      </w:pPr>
      <w:r>
        <w:rPr>
          <w:rFonts w:hint="cs"/>
          <w:rtl/>
        </w:rPr>
        <w:t xml:space="preserve">אנחנו עוברים לסדר-היום: </w:t>
      </w:r>
      <w:r>
        <w:rPr>
          <w:rtl/>
        </w:rPr>
        <w:t>הצעות סיע</w:t>
      </w:r>
      <w:r>
        <w:rPr>
          <w:rFonts w:hint="cs"/>
          <w:rtl/>
        </w:rPr>
        <w:t>ו</w:t>
      </w:r>
      <w:r>
        <w:rPr>
          <w:rtl/>
        </w:rPr>
        <w:t>ת חד"ש-תע"ל ובל"ד שלא להחיל דין רציפות על הצעת חוק זכויות</w:t>
      </w:r>
      <w:r>
        <w:rPr>
          <w:rtl/>
        </w:rPr>
        <w:t xml:space="preserve"> יוצרים ומבצעים (שיפוט בענייני תמ</w:t>
      </w:r>
      <w:r>
        <w:rPr>
          <w:rFonts w:hint="cs"/>
          <w:rtl/>
        </w:rPr>
        <w:t>ל</w:t>
      </w:r>
      <w:r>
        <w:rPr>
          <w:rtl/>
        </w:rPr>
        <w:t>ו</w:t>
      </w:r>
      <w:r>
        <w:rPr>
          <w:rFonts w:hint="cs"/>
          <w:rtl/>
        </w:rPr>
        <w:t>ג</w:t>
      </w:r>
      <w:r>
        <w:rPr>
          <w:rtl/>
        </w:rPr>
        <w:t>ים), התשס"א-2001</w:t>
      </w:r>
      <w:r>
        <w:rPr>
          <w:rFonts w:hint="cs"/>
          <w:rtl/>
        </w:rPr>
        <w:t xml:space="preserve">. ינמק חבר הכנסת אחמד טיבי, ואחריו </w:t>
      </w:r>
      <w:r>
        <w:rPr>
          <w:rtl/>
        </w:rPr>
        <w:t>–</w:t>
      </w:r>
      <w:r>
        <w:rPr>
          <w:rFonts w:hint="cs"/>
          <w:rtl/>
        </w:rPr>
        <w:t xml:space="preserve"> חבר הכנסת זחאלקה. לאדוני חמש דקות לומר את כל מה שהוא רוצה להשיב לחבר הכנסת חזן. בבקשה, אדוני. </w:t>
      </w:r>
    </w:p>
    <w:p w14:paraId="347831DE" w14:textId="77777777" w:rsidR="00000000" w:rsidRDefault="00C43AED">
      <w:pPr>
        <w:pStyle w:val="a0"/>
        <w:rPr>
          <w:rFonts w:hint="cs"/>
          <w:rtl/>
        </w:rPr>
      </w:pPr>
    </w:p>
    <w:p w14:paraId="021DCEF2" w14:textId="77777777" w:rsidR="00000000" w:rsidRDefault="00C43AED">
      <w:pPr>
        <w:pStyle w:val="a"/>
        <w:rPr>
          <w:rtl/>
        </w:rPr>
      </w:pPr>
      <w:bookmarkStart w:id="294" w:name="FS000000560T08_12_2003_19_40_05"/>
      <w:bookmarkStart w:id="295" w:name="_Toc58767036"/>
      <w:bookmarkEnd w:id="294"/>
      <w:r>
        <w:rPr>
          <w:rFonts w:hint="eastAsia"/>
          <w:rtl/>
        </w:rPr>
        <w:t>אחמד</w:t>
      </w:r>
      <w:r>
        <w:rPr>
          <w:rtl/>
        </w:rPr>
        <w:t xml:space="preserve"> טיבי (חד"ש-תע"ל):</w:t>
      </w:r>
      <w:bookmarkEnd w:id="295"/>
    </w:p>
    <w:p w14:paraId="4C98BD5B" w14:textId="77777777" w:rsidR="00000000" w:rsidRDefault="00C43AED">
      <w:pPr>
        <w:pStyle w:val="a0"/>
        <w:rPr>
          <w:rFonts w:hint="cs"/>
          <w:rtl/>
        </w:rPr>
      </w:pPr>
    </w:p>
    <w:p w14:paraId="1AA522AE" w14:textId="77777777" w:rsidR="00000000" w:rsidRDefault="00C43AED">
      <w:pPr>
        <w:pStyle w:val="a0"/>
        <w:rPr>
          <w:rFonts w:hint="cs"/>
          <w:rtl/>
        </w:rPr>
      </w:pPr>
      <w:r>
        <w:rPr>
          <w:rFonts w:hint="cs"/>
          <w:rtl/>
        </w:rPr>
        <w:t>אדוני היושב-ראש, רבותי חברי הכנסת, בהמשך לנושאי</w:t>
      </w:r>
      <w:r>
        <w:rPr>
          <w:rFonts w:hint="cs"/>
          <w:rtl/>
        </w:rPr>
        <w:t>ם הקודמים, הרי התוכנית הכלכלית-החברתית של הממשלה מובילה את החברה הישראלית מדחי אל דחי. דשנו ודנו ואמרנו רבות על התקציבים המדוללים ועל העדר התקציבים ליישובים הערביים. מובן שהשיא היה במה שאתה, חבר הכנסת בנלולו, אולי לא הבנת. חבר הכנסת בנלולו התרעם על כך שחבר</w:t>
      </w:r>
      <w:r>
        <w:rPr>
          <w:rFonts w:hint="cs"/>
          <w:rtl/>
        </w:rPr>
        <w:t xml:space="preserve"> הכנסת טלב אלסאנע דיבר על ביטול המצרף וחזרה לשיטה הקודמת של המבחנים הפסיכומטריים. אמרת שלא יעלה על הדעת שהוא יגיד דבר כזה מעל הדוכן. </w:t>
      </w:r>
    </w:p>
    <w:p w14:paraId="4C3036CA" w14:textId="77777777" w:rsidR="00000000" w:rsidRDefault="00C43AED">
      <w:pPr>
        <w:pStyle w:val="a0"/>
        <w:rPr>
          <w:rFonts w:hint="cs"/>
          <w:rtl/>
        </w:rPr>
      </w:pPr>
    </w:p>
    <w:p w14:paraId="70B2CB75" w14:textId="77777777" w:rsidR="00000000" w:rsidRDefault="00C43AED">
      <w:pPr>
        <w:pStyle w:val="af0"/>
        <w:rPr>
          <w:rtl/>
        </w:rPr>
      </w:pPr>
      <w:r>
        <w:rPr>
          <w:rFonts w:hint="eastAsia"/>
          <w:rtl/>
        </w:rPr>
        <w:t>אלי</w:t>
      </w:r>
      <w:r>
        <w:rPr>
          <w:rtl/>
        </w:rPr>
        <w:t xml:space="preserve"> אפללו (הליכוד):</w:t>
      </w:r>
    </w:p>
    <w:p w14:paraId="16342CCF" w14:textId="77777777" w:rsidR="00000000" w:rsidRDefault="00C43AED">
      <w:pPr>
        <w:pStyle w:val="a0"/>
        <w:rPr>
          <w:rFonts w:hint="cs"/>
          <w:rtl/>
        </w:rPr>
      </w:pPr>
    </w:p>
    <w:p w14:paraId="6AA7CADA" w14:textId="77777777" w:rsidR="00000000" w:rsidRDefault="00C43AED">
      <w:pPr>
        <w:pStyle w:val="a0"/>
        <w:rPr>
          <w:rFonts w:hint="cs"/>
          <w:rtl/>
        </w:rPr>
      </w:pPr>
      <w:r>
        <w:rPr>
          <w:rFonts w:hint="cs"/>
          <w:rtl/>
        </w:rPr>
        <w:t>מה עם הרמזור בטייבה?</w:t>
      </w:r>
    </w:p>
    <w:p w14:paraId="421DFC3D" w14:textId="77777777" w:rsidR="00000000" w:rsidRDefault="00C43AED">
      <w:pPr>
        <w:pStyle w:val="a0"/>
        <w:rPr>
          <w:rFonts w:hint="cs"/>
          <w:rtl/>
        </w:rPr>
      </w:pPr>
    </w:p>
    <w:p w14:paraId="13629158" w14:textId="77777777" w:rsidR="00000000" w:rsidRDefault="00C43AED">
      <w:pPr>
        <w:pStyle w:val="-"/>
        <w:rPr>
          <w:rtl/>
        </w:rPr>
      </w:pPr>
      <w:bookmarkStart w:id="296" w:name="FS000000560T08_12_2003_19_44_09C"/>
      <w:bookmarkEnd w:id="296"/>
      <w:r>
        <w:rPr>
          <w:rtl/>
        </w:rPr>
        <w:t>אחמד טיבי (חד"ש-תע"ל):</w:t>
      </w:r>
    </w:p>
    <w:p w14:paraId="476EA6FF" w14:textId="77777777" w:rsidR="00000000" w:rsidRDefault="00C43AED">
      <w:pPr>
        <w:pStyle w:val="a0"/>
        <w:rPr>
          <w:rtl/>
        </w:rPr>
      </w:pPr>
    </w:p>
    <w:p w14:paraId="7B097028" w14:textId="77777777" w:rsidR="00000000" w:rsidRDefault="00C43AED">
      <w:pPr>
        <w:pStyle w:val="a0"/>
        <w:rPr>
          <w:rFonts w:hint="cs"/>
          <w:rtl/>
        </w:rPr>
      </w:pPr>
      <w:r>
        <w:rPr>
          <w:rFonts w:hint="cs"/>
          <w:rtl/>
        </w:rPr>
        <w:t>מייד נגיע לרמזור בטייבה. בעיני זה משקף בדיוק את מדיניו</w:t>
      </w:r>
      <w:r>
        <w:rPr>
          <w:rFonts w:hint="cs"/>
          <w:rtl/>
        </w:rPr>
        <w:t>ת הממשלה. אתה מתאר לעצמך שיש יישוב יהודי, שבו בצומת בכניסה ייהרגו אנשים, והציבור ירצה רמזור ולא יקימו לו רמזור תוך שבועיים? הוא הרי לא יגיע למצב שאין רמזור בכניסה.</w:t>
      </w:r>
    </w:p>
    <w:p w14:paraId="3420A179" w14:textId="77777777" w:rsidR="00000000" w:rsidRDefault="00C43AED">
      <w:pPr>
        <w:pStyle w:val="a0"/>
        <w:rPr>
          <w:rFonts w:hint="cs"/>
          <w:rtl/>
        </w:rPr>
      </w:pPr>
    </w:p>
    <w:p w14:paraId="62DF6B02" w14:textId="77777777" w:rsidR="00000000" w:rsidRDefault="00C43AED">
      <w:pPr>
        <w:pStyle w:val="af0"/>
        <w:rPr>
          <w:rtl/>
        </w:rPr>
      </w:pPr>
      <w:r>
        <w:rPr>
          <w:rFonts w:hint="eastAsia"/>
          <w:rtl/>
        </w:rPr>
        <w:t>אלי</w:t>
      </w:r>
      <w:r>
        <w:rPr>
          <w:rtl/>
        </w:rPr>
        <w:t xml:space="preserve"> אפללו (הליכוד):</w:t>
      </w:r>
    </w:p>
    <w:p w14:paraId="30191394" w14:textId="77777777" w:rsidR="00000000" w:rsidRDefault="00C43AED">
      <w:pPr>
        <w:pStyle w:val="a0"/>
        <w:rPr>
          <w:rFonts w:hint="cs"/>
          <w:rtl/>
        </w:rPr>
      </w:pPr>
    </w:p>
    <w:p w14:paraId="4D10E52A" w14:textId="77777777" w:rsidR="00000000" w:rsidRDefault="00C43AED">
      <w:pPr>
        <w:pStyle w:val="a0"/>
        <w:rPr>
          <w:rFonts w:hint="cs"/>
          <w:rtl/>
        </w:rPr>
      </w:pPr>
      <w:r>
        <w:rPr>
          <w:rFonts w:hint="cs"/>
          <w:rtl/>
        </w:rPr>
        <w:t xml:space="preserve">אבל אני רוצה לדעת אם ערפאת אישר את זה. </w:t>
      </w:r>
    </w:p>
    <w:p w14:paraId="1C345247" w14:textId="77777777" w:rsidR="00000000" w:rsidRDefault="00C43AED">
      <w:pPr>
        <w:pStyle w:val="a0"/>
        <w:rPr>
          <w:rFonts w:hint="cs"/>
          <w:rtl/>
        </w:rPr>
      </w:pPr>
    </w:p>
    <w:p w14:paraId="1E45355A" w14:textId="77777777" w:rsidR="00000000" w:rsidRDefault="00C43AED">
      <w:pPr>
        <w:pStyle w:val="-"/>
        <w:rPr>
          <w:rtl/>
        </w:rPr>
      </w:pPr>
      <w:bookmarkStart w:id="297" w:name="FS000000560T08_12_2003_19_45_30C"/>
      <w:bookmarkEnd w:id="297"/>
      <w:r>
        <w:rPr>
          <w:rtl/>
        </w:rPr>
        <w:t>אחמד טיבי (חד"ש-תע"ל):</w:t>
      </w:r>
    </w:p>
    <w:p w14:paraId="601C8314" w14:textId="77777777" w:rsidR="00000000" w:rsidRDefault="00C43AED">
      <w:pPr>
        <w:pStyle w:val="a0"/>
        <w:rPr>
          <w:rtl/>
        </w:rPr>
      </w:pPr>
    </w:p>
    <w:p w14:paraId="40DD77BF" w14:textId="77777777" w:rsidR="00000000" w:rsidRDefault="00C43AED">
      <w:pPr>
        <w:pStyle w:val="a0"/>
        <w:rPr>
          <w:rFonts w:hint="cs"/>
          <w:rtl/>
        </w:rPr>
      </w:pPr>
      <w:r>
        <w:rPr>
          <w:rFonts w:hint="cs"/>
          <w:rtl/>
        </w:rPr>
        <w:t>אם תה</w:t>
      </w:r>
      <w:r>
        <w:rPr>
          <w:rFonts w:hint="cs"/>
          <w:rtl/>
        </w:rPr>
        <w:t xml:space="preserve">יה רציני, חבר הכנסת אפללו, תתרום פעם מהעובדה שאתה חבר קואליציה לגיוס חברים שלך, אנשים קיצוניים כמו זה שעומד מאחוריך, חבר הכנסת גדעון סער, אדם ששם לנגד עיניו את האמירה "לא" כדגל: לא למשא-ומתן, לא לפשרה, לא לשלום אמיתי. </w:t>
      </w:r>
    </w:p>
    <w:p w14:paraId="0B47C04B" w14:textId="77777777" w:rsidR="00000000" w:rsidRDefault="00C43AED">
      <w:pPr>
        <w:pStyle w:val="a0"/>
        <w:rPr>
          <w:rFonts w:hint="cs"/>
          <w:rtl/>
        </w:rPr>
      </w:pPr>
    </w:p>
    <w:p w14:paraId="5AA8B1EB" w14:textId="77777777" w:rsidR="00000000" w:rsidRDefault="00C43AED">
      <w:pPr>
        <w:pStyle w:val="af0"/>
        <w:rPr>
          <w:rtl/>
        </w:rPr>
      </w:pPr>
      <w:r>
        <w:rPr>
          <w:rFonts w:hint="eastAsia"/>
          <w:rtl/>
        </w:rPr>
        <w:t>גדעון</w:t>
      </w:r>
      <w:r>
        <w:rPr>
          <w:rtl/>
        </w:rPr>
        <w:t xml:space="preserve"> סער (הליכוד):</w:t>
      </w:r>
    </w:p>
    <w:p w14:paraId="14BE78D0" w14:textId="77777777" w:rsidR="00000000" w:rsidRDefault="00C43AED">
      <w:pPr>
        <w:pStyle w:val="a0"/>
        <w:rPr>
          <w:rFonts w:hint="cs"/>
          <w:rtl/>
        </w:rPr>
      </w:pPr>
    </w:p>
    <w:p w14:paraId="6A2D8160" w14:textId="77777777" w:rsidR="00000000" w:rsidRDefault="00C43AED">
      <w:pPr>
        <w:pStyle w:val="a0"/>
        <w:rPr>
          <w:rFonts w:hint="cs"/>
          <w:rtl/>
        </w:rPr>
      </w:pPr>
      <w:r>
        <w:rPr>
          <w:rFonts w:hint="cs"/>
          <w:rtl/>
        </w:rPr>
        <w:t>אני?</w:t>
      </w:r>
    </w:p>
    <w:p w14:paraId="6EC93A75" w14:textId="77777777" w:rsidR="00000000" w:rsidRDefault="00C43AED">
      <w:pPr>
        <w:pStyle w:val="a0"/>
        <w:rPr>
          <w:rFonts w:hint="cs"/>
          <w:rtl/>
        </w:rPr>
      </w:pPr>
    </w:p>
    <w:p w14:paraId="38D47AA3" w14:textId="77777777" w:rsidR="00000000" w:rsidRDefault="00C43AED">
      <w:pPr>
        <w:pStyle w:val="-"/>
        <w:rPr>
          <w:rtl/>
        </w:rPr>
      </w:pPr>
      <w:bookmarkStart w:id="298" w:name="FS000000560T08_12_2003_19_46_37C"/>
      <w:bookmarkEnd w:id="298"/>
      <w:r>
        <w:rPr>
          <w:rtl/>
        </w:rPr>
        <w:t>אחמד טיבי</w:t>
      </w:r>
      <w:r>
        <w:rPr>
          <w:rtl/>
        </w:rPr>
        <w:t xml:space="preserve"> (חד"ש-תע"ל):</w:t>
      </w:r>
    </w:p>
    <w:p w14:paraId="4A719ADA" w14:textId="77777777" w:rsidR="00000000" w:rsidRDefault="00C43AED">
      <w:pPr>
        <w:pStyle w:val="a0"/>
        <w:rPr>
          <w:rtl/>
        </w:rPr>
      </w:pPr>
    </w:p>
    <w:p w14:paraId="034E7CA8" w14:textId="77777777" w:rsidR="00000000" w:rsidRDefault="00C43AED">
      <w:pPr>
        <w:pStyle w:val="a0"/>
        <w:rPr>
          <w:rFonts w:hint="cs"/>
          <w:rtl/>
        </w:rPr>
      </w:pPr>
      <w:r>
        <w:rPr>
          <w:rFonts w:hint="cs"/>
          <w:rtl/>
        </w:rPr>
        <w:t xml:space="preserve">זה בדיוק אתה, כן. אתה מיתמם? </w:t>
      </w:r>
    </w:p>
    <w:p w14:paraId="7510FC3D" w14:textId="77777777" w:rsidR="00000000" w:rsidRDefault="00C43AED">
      <w:pPr>
        <w:pStyle w:val="a0"/>
        <w:rPr>
          <w:rFonts w:hint="cs"/>
          <w:rtl/>
        </w:rPr>
      </w:pPr>
    </w:p>
    <w:p w14:paraId="27A9ADBE" w14:textId="77777777" w:rsidR="00000000" w:rsidRDefault="00C43AED">
      <w:pPr>
        <w:pStyle w:val="af0"/>
        <w:rPr>
          <w:rtl/>
        </w:rPr>
      </w:pPr>
      <w:r>
        <w:rPr>
          <w:rFonts w:hint="eastAsia"/>
          <w:rtl/>
        </w:rPr>
        <w:t>גדעון</w:t>
      </w:r>
      <w:r>
        <w:rPr>
          <w:rtl/>
        </w:rPr>
        <w:t xml:space="preserve"> סער (הליכוד):</w:t>
      </w:r>
    </w:p>
    <w:p w14:paraId="337B2D10" w14:textId="77777777" w:rsidR="00000000" w:rsidRDefault="00C43AED">
      <w:pPr>
        <w:pStyle w:val="a0"/>
        <w:rPr>
          <w:rFonts w:hint="cs"/>
          <w:rtl/>
        </w:rPr>
      </w:pPr>
    </w:p>
    <w:p w14:paraId="177C8CE4" w14:textId="77777777" w:rsidR="00000000" w:rsidRDefault="00C43AED">
      <w:pPr>
        <w:pStyle w:val="a0"/>
        <w:rPr>
          <w:rFonts w:hint="cs"/>
          <w:rtl/>
        </w:rPr>
      </w:pPr>
      <w:r>
        <w:rPr>
          <w:rFonts w:hint="cs"/>
          <w:rtl/>
        </w:rPr>
        <w:t xml:space="preserve">יש לי חדשות בשבילך, אני מהמתונים בסיעת הליכוד. נמצא פה חבר הכנסת גלעד ארדן, והוא יכול להעיד על זה. </w:t>
      </w:r>
    </w:p>
    <w:p w14:paraId="2035C4A5" w14:textId="77777777" w:rsidR="00000000" w:rsidRDefault="00C43AED">
      <w:pPr>
        <w:pStyle w:val="a0"/>
        <w:rPr>
          <w:rFonts w:hint="cs"/>
          <w:rtl/>
        </w:rPr>
      </w:pPr>
    </w:p>
    <w:p w14:paraId="49C5C229" w14:textId="77777777" w:rsidR="00000000" w:rsidRDefault="00C43AED">
      <w:pPr>
        <w:pStyle w:val="-"/>
        <w:rPr>
          <w:rtl/>
        </w:rPr>
      </w:pPr>
      <w:bookmarkStart w:id="299" w:name="FS000000560T08_12_2003_19_47_37C"/>
      <w:bookmarkEnd w:id="299"/>
      <w:r>
        <w:rPr>
          <w:rtl/>
        </w:rPr>
        <w:t>אחמד טיבי (חד"ש-תע"ל):</w:t>
      </w:r>
    </w:p>
    <w:p w14:paraId="42B67F07" w14:textId="77777777" w:rsidR="00000000" w:rsidRDefault="00C43AED">
      <w:pPr>
        <w:pStyle w:val="a0"/>
        <w:rPr>
          <w:rtl/>
        </w:rPr>
      </w:pPr>
    </w:p>
    <w:p w14:paraId="6E340B1A" w14:textId="77777777" w:rsidR="00000000" w:rsidRDefault="00C43AED">
      <w:pPr>
        <w:pStyle w:val="a0"/>
        <w:rPr>
          <w:rFonts w:hint="cs"/>
          <w:rtl/>
        </w:rPr>
      </w:pPr>
      <w:r>
        <w:rPr>
          <w:rFonts w:hint="cs"/>
          <w:rtl/>
        </w:rPr>
        <w:t>כך נראית סיעת הליכוד וכך נראית הממשלה באמת. אתה מהמתונים בסיעת ה</w:t>
      </w:r>
      <w:r>
        <w:rPr>
          <w:rFonts w:hint="cs"/>
          <w:rtl/>
        </w:rPr>
        <w:t xml:space="preserve">ליכוד? אתה מוציא שם טוב לאמא תרזה בנושא הזה. </w:t>
      </w:r>
    </w:p>
    <w:p w14:paraId="5D9AE34C" w14:textId="77777777" w:rsidR="00000000" w:rsidRDefault="00C43AED">
      <w:pPr>
        <w:pStyle w:val="a0"/>
        <w:rPr>
          <w:rFonts w:hint="cs"/>
          <w:rtl/>
        </w:rPr>
      </w:pPr>
    </w:p>
    <w:p w14:paraId="1A0EC862" w14:textId="77777777" w:rsidR="00000000" w:rsidRDefault="00C43AED">
      <w:pPr>
        <w:pStyle w:val="a0"/>
        <w:rPr>
          <w:rFonts w:hint="cs"/>
          <w:rtl/>
        </w:rPr>
      </w:pPr>
      <w:r>
        <w:rPr>
          <w:rFonts w:hint="cs"/>
          <w:rtl/>
        </w:rPr>
        <w:t>הדבר הכי מעניין הוא, שעמרי שרון רוצה ללמד אותנו מה הוא הסגנון של מתינות בדיון במליאה. תעלה לכאן, חבר הכנסת שרון, ואני מוכן להקשיב לך קשב רב. תעלה לכאן לדוכן, ואז אשמע מה הסגנון שלך. אני אוהב לשמוע מה הסגנון של</w:t>
      </w:r>
      <w:r>
        <w:rPr>
          <w:rFonts w:hint="cs"/>
          <w:rtl/>
        </w:rPr>
        <w:t xml:space="preserve">ך. אנחנו עוד לא מכירים מה הסגנון שלך, חבר הכנסת שרון. אנחנו יודעים מה הסגנון של ראש הממשלה שרון מעל הדוכן.  </w:t>
      </w:r>
    </w:p>
    <w:p w14:paraId="442A0F0C" w14:textId="77777777" w:rsidR="00000000" w:rsidRDefault="00C43AED">
      <w:pPr>
        <w:pStyle w:val="a0"/>
        <w:rPr>
          <w:rFonts w:hint="cs"/>
          <w:rtl/>
        </w:rPr>
      </w:pPr>
    </w:p>
    <w:p w14:paraId="1C902916" w14:textId="77777777" w:rsidR="00000000" w:rsidRDefault="00C43AED">
      <w:pPr>
        <w:pStyle w:val="af0"/>
        <w:rPr>
          <w:rtl/>
        </w:rPr>
      </w:pPr>
      <w:r>
        <w:rPr>
          <w:rFonts w:hint="eastAsia"/>
          <w:rtl/>
        </w:rPr>
        <w:t>אלי</w:t>
      </w:r>
      <w:r>
        <w:rPr>
          <w:rtl/>
        </w:rPr>
        <w:t xml:space="preserve"> אפללו (הליכוד):</w:t>
      </w:r>
    </w:p>
    <w:p w14:paraId="6184EFC8" w14:textId="77777777" w:rsidR="00000000" w:rsidRDefault="00C43AED">
      <w:pPr>
        <w:pStyle w:val="a0"/>
        <w:rPr>
          <w:rFonts w:hint="cs"/>
          <w:rtl/>
        </w:rPr>
      </w:pPr>
    </w:p>
    <w:p w14:paraId="43EFADBD" w14:textId="77777777" w:rsidR="00000000" w:rsidRDefault="00C43AED">
      <w:pPr>
        <w:pStyle w:val="a0"/>
        <w:rPr>
          <w:rFonts w:hint="cs"/>
          <w:rtl/>
        </w:rPr>
      </w:pPr>
      <w:r>
        <w:rPr>
          <w:rFonts w:hint="cs"/>
          <w:rtl/>
        </w:rPr>
        <w:t xml:space="preserve">יש לו שליחים. </w:t>
      </w:r>
    </w:p>
    <w:p w14:paraId="5CE8FC95" w14:textId="77777777" w:rsidR="00000000" w:rsidRDefault="00C43AED">
      <w:pPr>
        <w:pStyle w:val="a0"/>
        <w:rPr>
          <w:rFonts w:hint="cs"/>
          <w:rtl/>
        </w:rPr>
      </w:pPr>
    </w:p>
    <w:p w14:paraId="712EC08F" w14:textId="77777777" w:rsidR="00000000" w:rsidRDefault="00C43AED">
      <w:pPr>
        <w:pStyle w:val="-"/>
        <w:rPr>
          <w:rtl/>
        </w:rPr>
      </w:pPr>
      <w:bookmarkStart w:id="300" w:name="FS000000560T08_12_2003_19_53_08C"/>
      <w:bookmarkEnd w:id="300"/>
      <w:r>
        <w:rPr>
          <w:rtl/>
        </w:rPr>
        <w:t>אחמד טיבי (חד"ש-תע"ל):</w:t>
      </w:r>
    </w:p>
    <w:p w14:paraId="299E2563" w14:textId="77777777" w:rsidR="00000000" w:rsidRDefault="00C43AED">
      <w:pPr>
        <w:pStyle w:val="a0"/>
        <w:rPr>
          <w:rtl/>
        </w:rPr>
      </w:pPr>
    </w:p>
    <w:p w14:paraId="330D0F1F" w14:textId="77777777" w:rsidR="00000000" w:rsidRDefault="00C43AED">
      <w:pPr>
        <w:pStyle w:val="a0"/>
        <w:rPr>
          <w:rFonts w:hint="cs"/>
          <w:rtl/>
        </w:rPr>
      </w:pPr>
      <w:r>
        <w:rPr>
          <w:rFonts w:hint="cs"/>
          <w:rtl/>
        </w:rPr>
        <w:t>על כן, גברתי היושבת-ראש, רבותי חברי הכנסת, אין ספק שביטול המבחנים האלה, חבר הכנסת בנל</w:t>
      </w:r>
      <w:r>
        <w:rPr>
          <w:rFonts w:hint="cs"/>
          <w:rtl/>
        </w:rPr>
        <w:t xml:space="preserve">ולו, צריך להדאיג אותך. מה הסטודנטים הערבים אחראים שיש להם אינסנטיב? יש להם דחף חזק יותר להצטיין, מה לעשות? גם הרופאים הכי טובים בבתי-החולים הם רופאים ערבים, מה לעשות? הם נמצאים שם משום שהם מצוינים, אף-על-פי שהם ערבים. </w:t>
      </w:r>
    </w:p>
    <w:p w14:paraId="1709EF08" w14:textId="77777777" w:rsidR="00000000" w:rsidRDefault="00C43AED">
      <w:pPr>
        <w:pStyle w:val="a0"/>
        <w:rPr>
          <w:rFonts w:hint="cs"/>
          <w:rtl/>
        </w:rPr>
      </w:pPr>
    </w:p>
    <w:p w14:paraId="7323C66B" w14:textId="77777777" w:rsidR="00000000" w:rsidRDefault="00C43AED">
      <w:pPr>
        <w:pStyle w:val="af0"/>
        <w:rPr>
          <w:rtl/>
        </w:rPr>
      </w:pPr>
      <w:r>
        <w:rPr>
          <w:rFonts w:hint="eastAsia"/>
          <w:rtl/>
        </w:rPr>
        <w:t>דניאל</w:t>
      </w:r>
      <w:r>
        <w:rPr>
          <w:rtl/>
        </w:rPr>
        <w:t xml:space="preserve"> בנלולו (הליכוד):</w:t>
      </w:r>
    </w:p>
    <w:p w14:paraId="3E7FDFC5" w14:textId="77777777" w:rsidR="00000000" w:rsidRDefault="00C43AED">
      <w:pPr>
        <w:pStyle w:val="a0"/>
        <w:rPr>
          <w:rFonts w:hint="cs"/>
          <w:rtl/>
        </w:rPr>
      </w:pPr>
    </w:p>
    <w:p w14:paraId="4AB86DCB" w14:textId="77777777" w:rsidR="00000000" w:rsidRDefault="00C43AED">
      <w:pPr>
        <w:pStyle w:val="a0"/>
        <w:rPr>
          <w:rFonts w:hint="cs"/>
          <w:rtl/>
        </w:rPr>
      </w:pPr>
      <w:r>
        <w:rPr>
          <w:rFonts w:hint="cs"/>
          <w:rtl/>
        </w:rPr>
        <w:t>אין השוואה ל</w:t>
      </w:r>
      <w:r>
        <w:rPr>
          <w:rFonts w:hint="cs"/>
          <w:rtl/>
        </w:rPr>
        <w:t xml:space="preserve">כלום, אם הם טובים הם טובים. </w:t>
      </w:r>
    </w:p>
    <w:p w14:paraId="2058EDCC" w14:textId="77777777" w:rsidR="00000000" w:rsidRDefault="00C43AED">
      <w:pPr>
        <w:pStyle w:val="a0"/>
        <w:rPr>
          <w:rFonts w:hint="cs"/>
          <w:rtl/>
        </w:rPr>
      </w:pPr>
    </w:p>
    <w:p w14:paraId="0EA777EA" w14:textId="77777777" w:rsidR="00000000" w:rsidRDefault="00C43AED">
      <w:pPr>
        <w:pStyle w:val="-"/>
        <w:rPr>
          <w:rtl/>
        </w:rPr>
      </w:pPr>
      <w:bookmarkStart w:id="301" w:name="FS000000560T08_12_2003_19_55_20C"/>
      <w:bookmarkEnd w:id="301"/>
      <w:r>
        <w:rPr>
          <w:rtl/>
        </w:rPr>
        <w:t>אחמד טיבי (חד"ש-תע"ל):</w:t>
      </w:r>
    </w:p>
    <w:p w14:paraId="49B00674" w14:textId="77777777" w:rsidR="00000000" w:rsidRDefault="00C43AED">
      <w:pPr>
        <w:pStyle w:val="a0"/>
        <w:rPr>
          <w:rtl/>
        </w:rPr>
      </w:pPr>
    </w:p>
    <w:p w14:paraId="00F45DB2" w14:textId="77777777" w:rsidR="00000000" w:rsidRDefault="00C43AED">
      <w:pPr>
        <w:pStyle w:val="a0"/>
        <w:rPr>
          <w:rFonts w:hint="cs"/>
          <w:rtl/>
        </w:rPr>
      </w:pPr>
      <w:r>
        <w:rPr>
          <w:rFonts w:hint="cs"/>
          <w:rtl/>
        </w:rPr>
        <w:t xml:space="preserve">בחלק מהמקרים, אף-על-פי שהם ערבים, חד-משמעית. כי יש מכשול, שמים בפניהם מכשולים רבים. לכן אולי תירגע לרגע, תנשום עמוק ותחשוב לאן תוביל המדיניות הזאת, הכלכלית-החברתית, כמו שאתה הסכמת פה עם חברת הכנסת יולי </w:t>
      </w:r>
      <w:r>
        <w:rPr>
          <w:rFonts w:hint="cs"/>
          <w:rtl/>
        </w:rPr>
        <w:t>תמיר כמעט על כל דבר. הרמזור בטייבה - לא צודק?</w:t>
      </w:r>
    </w:p>
    <w:p w14:paraId="39BB2911" w14:textId="77777777" w:rsidR="00000000" w:rsidRDefault="00C43AED">
      <w:pPr>
        <w:pStyle w:val="a0"/>
        <w:rPr>
          <w:rFonts w:hint="cs"/>
          <w:rtl/>
        </w:rPr>
      </w:pPr>
    </w:p>
    <w:p w14:paraId="5C233BE1" w14:textId="77777777" w:rsidR="00000000" w:rsidRDefault="00C43AED">
      <w:pPr>
        <w:pStyle w:val="af0"/>
        <w:rPr>
          <w:rtl/>
        </w:rPr>
      </w:pPr>
      <w:r>
        <w:rPr>
          <w:rFonts w:hint="eastAsia"/>
          <w:rtl/>
        </w:rPr>
        <w:t>אלי</w:t>
      </w:r>
      <w:r>
        <w:rPr>
          <w:rtl/>
        </w:rPr>
        <w:t xml:space="preserve"> אפללו (הליכוד):</w:t>
      </w:r>
    </w:p>
    <w:p w14:paraId="4EBD0FB6" w14:textId="77777777" w:rsidR="00000000" w:rsidRDefault="00C43AED">
      <w:pPr>
        <w:pStyle w:val="a0"/>
        <w:rPr>
          <w:rFonts w:hint="cs"/>
          <w:rtl/>
        </w:rPr>
      </w:pPr>
    </w:p>
    <w:p w14:paraId="4610A550" w14:textId="77777777" w:rsidR="00000000" w:rsidRDefault="00C43AED">
      <w:pPr>
        <w:pStyle w:val="a0"/>
        <w:rPr>
          <w:rFonts w:hint="cs"/>
          <w:rtl/>
        </w:rPr>
      </w:pPr>
      <w:r>
        <w:rPr>
          <w:rFonts w:hint="cs"/>
          <w:rtl/>
        </w:rPr>
        <w:t xml:space="preserve">בוודאי צודק. עד עכשיו דאגת לא להם. </w:t>
      </w:r>
    </w:p>
    <w:p w14:paraId="07A2D2FF" w14:textId="77777777" w:rsidR="00000000" w:rsidRDefault="00C43AED">
      <w:pPr>
        <w:pStyle w:val="a0"/>
        <w:rPr>
          <w:rFonts w:hint="cs"/>
          <w:rtl/>
        </w:rPr>
      </w:pPr>
    </w:p>
    <w:p w14:paraId="0C852774" w14:textId="77777777" w:rsidR="00000000" w:rsidRDefault="00C43AED">
      <w:pPr>
        <w:pStyle w:val="-"/>
        <w:rPr>
          <w:rtl/>
        </w:rPr>
      </w:pPr>
      <w:bookmarkStart w:id="302" w:name="FS000000560T08_12_2003_19_56_46C"/>
      <w:bookmarkEnd w:id="302"/>
      <w:r>
        <w:rPr>
          <w:rtl/>
        </w:rPr>
        <w:t>אחמד טיבי (חד"ש-תע"ל):</w:t>
      </w:r>
    </w:p>
    <w:p w14:paraId="6B474410" w14:textId="77777777" w:rsidR="00000000" w:rsidRDefault="00C43AED">
      <w:pPr>
        <w:pStyle w:val="a0"/>
        <w:rPr>
          <w:rtl/>
        </w:rPr>
      </w:pPr>
    </w:p>
    <w:p w14:paraId="280AF920" w14:textId="77777777" w:rsidR="00000000" w:rsidRDefault="00C43AED">
      <w:pPr>
        <w:pStyle w:val="a0"/>
        <w:rPr>
          <w:rFonts w:hint="cs"/>
          <w:rtl/>
        </w:rPr>
      </w:pPr>
      <w:r>
        <w:rPr>
          <w:rFonts w:hint="cs"/>
          <w:rtl/>
        </w:rPr>
        <w:t>התשתיות באום-אל-פחם ובדיר-אל-אסד - לא צודק? תוכנית מיתאר בסח'נין - זה לא טוב?</w:t>
      </w:r>
      <w:bookmarkStart w:id="303" w:name="FS000000560T08_12_2003_19_57_37C"/>
      <w:bookmarkEnd w:id="303"/>
      <w:r>
        <w:rPr>
          <w:rFonts w:hint="cs"/>
          <w:rtl/>
        </w:rPr>
        <w:t xml:space="preserve"> חבר הכנסת אפללו, אתה תתמוך בהקמת בית-חולים בסח'ני</w:t>
      </w:r>
      <w:r>
        <w:rPr>
          <w:rFonts w:hint="cs"/>
          <w:rtl/>
        </w:rPr>
        <w:t>ן?</w:t>
      </w:r>
    </w:p>
    <w:p w14:paraId="4803F5E6" w14:textId="77777777" w:rsidR="00000000" w:rsidRDefault="00C43AED">
      <w:pPr>
        <w:pStyle w:val="a0"/>
        <w:rPr>
          <w:rFonts w:hint="cs"/>
          <w:rtl/>
        </w:rPr>
      </w:pPr>
    </w:p>
    <w:p w14:paraId="5AFD5803" w14:textId="77777777" w:rsidR="00000000" w:rsidRDefault="00C43AED">
      <w:pPr>
        <w:pStyle w:val="af0"/>
        <w:rPr>
          <w:rtl/>
        </w:rPr>
      </w:pPr>
      <w:r>
        <w:rPr>
          <w:rFonts w:hint="eastAsia"/>
          <w:rtl/>
        </w:rPr>
        <w:t>אלי</w:t>
      </w:r>
      <w:r>
        <w:rPr>
          <w:rtl/>
        </w:rPr>
        <w:t xml:space="preserve"> אפללו (הליכוד):</w:t>
      </w:r>
    </w:p>
    <w:p w14:paraId="442654AA" w14:textId="77777777" w:rsidR="00000000" w:rsidRDefault="00C43AED">
      <w:pPr>
        <w:pStyle w:val="a0"/>
        <w:rPr>
          <w:rFonts w:hint="cs"/>
          <w:rtl/>
        </w:rPr>
      </w:pPr>
    </w:p>
    <w:p w14:paraId="0D8AD4FA" w14:textId="77777777" w:rsidR="00000000" w:rsidRDefault="00C43AED">
      <w:pPr>
        <w:pStyle w:val="a0"/>
        <w:rPr>
          <w:rFonts w:hint="cs"/>
          <w:rtl/>
        </w:rPr>
      </w:pPr>
      <w:r>
        <w:rPr>
          <w:rFonts w:hint="cs"/>
          <w:rtl/>
        </w:rPr>
        <w:t xml:space="preserve">כן. </w:t>
      </w:r>
    </w:p>
    <w:p w14:paraId="22193EC8" w14:textId="77777777" w:rsidR="00000000" w:rsidRDefault="00C43AED">
      <w:pPr>
        <w:pStyle w:val="a0"/>
        <w:rPr>
          <w:rFonts w:hint="cs"/>
          <w:rtl/>
        </w:rPr>
      </w:pPr>
    </w:p>
    <w:p w14:paraId="3D8A4ED4" w14:textId="77777777" w:rsidR="00000000" w:rsidRDefault="00C43AED">
      <w:pPr>
        <w:pStyle w:val="-"/>
        <w:rPr>
          <w:rtl/>
        </w:rPr>
      </w:pPr>
      <w:bookmarkStart w:id="304" w:name="FS000000560T08_12_2003_19_57_56C"/>
      <w:bookmarkEnd w:id="304"/>
      <w:r>
        <w:rPr>
          <w:rtl/>
        </w:rPr>
        <w:t>אחמד טיבי (חד"ש-תע"ל):</w:t>
      </w:r>
    </w:p>
    <w:p w14:paraId="7DFF027D" w14:textId="77777777" w:rsidR="00000000" w:rsidRDefault="00C43AED">
      <w:pPr>
        <w:pStyle w:val="a0"/>
        <w:rPr>
          <w:rtl/>
        </w:rPr>
      </w:pPr>
    </w:p>
    <w:p w14:paraId="3B0F6FB2" w14:textId="77777777" w:rsidR="00000000" w:rsidRDefault="00C43AED">
      <w:pPr>
        <w:pStyle w:val="a0"/>
        <w:rPr>
          <w:rFonts w:hint="cs"/>
          <w:rtl/>
        </w:rPr>
      </w:pPr>
      <w:r>
        <w:rPr>
          <w:rFonts w:hint="cs"/>
          <w:rtl/>
        </w:rPr>
        <w:t>אתה תביא את החברים שלך?</w:t>
      </w:r>
    </w:p>
    <w:p w14:paraId="5A3CC3EC" w14:textId="77777777" w:rsidR="00000000" w:rsidRDefault="00C43AED">
      <w:pPr>
        <w:pStyle w:val="a0"/>
        <w:rPr>
          <w:rFonts w:hint="cs"/>
          <w:rtl/>
        </w:rPr>
      </w:pPr>
    </w:p>
    <w:p w14:paraId="683520C7" w14:textId="77777777" w:rsidR="00000000" w:rsidRDefault="00C43AED">
      <w:pPr>
        <w:pStyle w:val="af0"/>
        <w:rPr>
          <w:rtl/>
        </w:rPr>
      </w:pPr>
      <w:r>
        <w:rPr>
          <w:rFonts w:hint="eastAsia"/>
          <w:rtl/>
        </w:rPr>
        <w:t>אלי</w:t>
      </w:r>
      <w:r>
        <w:rPr>
          <w:rtl/>
        </w:rPr>
        <w:t xml:space="preserve"> אפללו (הליכוד):</w:t>
      </w:r>
    </w:p>
    <w:p w14:paraId="59376FA6" w14:textId="77777777" w:rsidR="00000000" w:rsidRDefault="00C43AED">
      <w:pPr>
        <w:pStyle w:val="a0"/>
        <w:rPr>
          <w:rFonts w:hint="cs"/>
          <w:rtl/>
        </w:rPr>
      </w:pPr>
    </w:p>
    <w:p w14:paraId="3EC308B9" w14:textId="77777777" w:rsidR="00000000" w:rsidRDefault="00C43AED">
      <w:pPr>
        <w:pStyle w:val="a0"/>
        <w:rPr>
          <w:rFonts w:hint="cs"/>
          <w:rtl/>
        </w:rPr>
      </w:pPr>
      <w:r>
        <w:rPr>
          <w:rFonts w:hint="cs"/>
          <w:rtl/>
        </w:rPr>
        <w:t>כן.</w:t>
      </w:r>
    </w:p>
    <w:p w14:paraId="5B327DBE" w14:textId="77777777" w:rsidR="00000000" w:rsidRDefault="00C43AED">
      <w:pPr>
        <w:pStyle w:val="a0"/>
        <w:rPr>
          <w:rFonts w:hint="cs"/>
          <w:rtl/>
        </w:rPr>
      </w:pPr>
    </w:p>
    <w:p w14:paraId="3B0EC860" w14:textId="77777777" w:rsidR="00000000" w:rsidRDefault="00C43AED">
      <w:pPr>
        <w:pStyle w:val="-"/>
        <w:rPr>
          <w:rtl/>
        </w:rPr>
      </w:pPr>
      <w:bookmarkStart w:id="305" w:name="FS000000560T08_12_2003_19_58_07C"/>
      <w:bookmarkEnd w:id="305"/>
      <w:r>
        <w:rPr>
          <w:rtl/>
        </w:rPr>
        <w:t>אחמד טיבי (חד"ש-תע"ל):</w:t>
      </w:r>
    </w:p>
    <w:p w14:paraId="4129E95C" w14:textId="77777777" w:rsidR="00000000" w:rsidRDefault="00C43AED">
      <w:pPr>
        <w:pStyle w:val="a0"/>
        <w:rPr>
          <w:rtl/>
        </w:rPr>
      </w:pPr>
    </w:p>
    <w:p w14:paraId="7FEA4A21" w14:textId="77777777" w:rsidR="00000000" w:rsidRDefault="00C43AED">
      <w:pPr>
        <w:pStyle w:val="a0"/>
        <w:rPr>
          <w:rFonts w:hint="cs"/>
          <w:rtl/>
        </w:rPr>
      </w:pPr>
      <w:r>
        <w:rPr>
          <w:rFonts w:hint="cs"/>
          <w:rtl/>
        </w:rPr>
        <w:t xml:space="preserve">הם יעיפו אותך מהסיעה. גדעון סער יטיל עליך סנקציות, לא תוכל לנאום מהדוכן. </w:t>
      </w:r>
    </w:p>
    <w:p w14:paraId="5A2AE0C7" w14:textId="77777777" w:rsidR="00000000" w:rsidRDefault="00C43AED">
      <w:pPr>
        <w:pStyle w:val="a0"/>
        <w:rPr>
          <w:rFonts w:hint="cs"/>
          <w:rtl/>
        </w:rPr>
      </w:pPr>
    </w:p>
    <w:p w14:paraId="39FE17D2" w14:textId="77777777" w:rsidR="00000000" w:rsidRDefault="00C43AED">
      <w:pPr>
        <w:pStyle w:val="af0"/>
        <w:rPr>
          <w:rtl/>
        </w:rPr>
      </w:pPr>
      <w:r>
        <w:rPr>
          <w:rFonts w:hint="eastAsia"/>
          <w:rtl/>
        </w:rPr>
        <w:t>אלי</w:t>
      </w:r>
      <w:r>
        <w:rPr>
          <w:rtl/>
        </w:rPr>
        <w:t xml:space="preserve"> אפללו (הליכוד):</w:t>
      </w:r>
    </w:p>
    <w:p w14:paraId="63E4B1D9" w14:textId="77777777" w:rsidR="00000000" w:rsidRDefault="00C43AED">
      <w:pPr>
        <w:pStyle w:val="a0"/>
        <w:rPr>
          <w:rFonts w:hint="cs"/>
          <w:rtl/>
        </w:rPr>
      </w:pPr>
    </w:p>
    <w:p w14:paraId="5787B483" w14:textId="77777777" w:rsidR="00000000" w:rsidRDefault="00C43AED">
      <w:pPr>
        <w:pStyle w:val="a0"/>
        <w:rPr>
          <w:rFonts w:hint="cs"/>
          <w:rtl/>
        </w:rPr>
      </w:pPr>
      <w:r>
        <w:rPr>
          <w:rFonts w:hint="cs"/>
          <w:rtl/>
        </w:rPr>
        <w:t>למה?</w:t>
      </w:r>
    </w:p>
    <w:p w14:paraId="0C24E7E6" w14:textId="77777777" w:rsidR="00000000" w:rsidRDefault="00C43AED">
      <w:pPr>
        <w:pStyle w:val="a0"/>
        <w:rPr>
          <w:rFonts w:hint="cs"/>
          <w:rtl/>
        </w:rPr>
      </w:pPr>
    </w:p>
    <w:p w14:paraId="7EE12204" w14:textId="77777777" w:rsidR="00000000" w:rsidRDefault="00C43AED">
      <w:pPr>
        <w:pStyle w:val="-"/>
        <w:rPr>
          <w:rFonts w:hint="cs"/>
          <w:rtl/>
        </w:rPr>
      </w:pPr>
      <w:bookmarkStart w:id="306" w:name="FS000000560T08_12_2003_19_58_38C"/>
      <w:bookmarkEnd w:id="306"/>
    </w:p>
    <w:p w14:paraId="1DE2EDE3" w14:textId="77777777" w:rsidR="00000000" w:rsidRDefault="00C43AED">
      <w:pPr>
        <w:pStyle w:val="-"/>
        <w:rPr>
          <w:rtl/>
        </w:rPr>
      </w:pPr>
      <w:r>
        <w:rPr>
          <w:rtl/>
        </w:rPr>
        <w:t>אחמד טיבי (חד"ש-תע"ל):</w:t>
      </w:r>
    </w:p>
    <w:p w14:paraId="25CCEFD0" w14:textId="77777777" w:rsidR="00000000" w:rsidRDefault="00C43AED">
      <w:pPr>
        <w:pStyle w:val="a0"/>
        <w:rPr>
          <w:rtl/>
        </w:rPr>
      </w:pPr>
    </w:p>
    <w:p w14:paraId="4218C9F1" w14:textId="77777777" w:rsidR="00000000" w:rsidRDefault="00C43AED">
      <w:pPr>
        <w:pStyle w:val="a0"/>
        <w:rPr>
          <w:rFonts w:hint="cs"/>
          <w:rtl/>
        </w:rPr>
      </w:pPr>
      <w:r>
        <w:rPr>
          <w:rFonts w:hint="cs"/>
          <w:rtl/>
        </w:rPr>
        <w:t xml:space="preserve">לתמוך בבית-חולים בסח'נין? מה קרה, השתגעת? </w:t>
      </w:r>
    </w:p>
    <w:p w14:paraId="4C07F20D" w14:textId="77777777" w:rsidR="00000000" w:rsidRDefault="00C43AED">
      <w:pPr>
        <w:pStyle w:val="a0"/>
        <w:rPr>
          <w:rFonts w:hint="cs"/>
          <w:rtl/>
        </w:rPr>
      </w:pPr>
    </w:p>
    <w:p w14:paraId="67DDABD8" w14:textId="77777777" w:rsidR="00000000" w:rsidRDefault="00C43AED">
      <w:pPr>
        <w:pStyle w:val="af0"/>
        <w:rPr>
          <w:rtl/>
        </w:rPr>
      </w:pPr>
      <w:r>
        <w:rPr>
          <w:rFonts w:hint="eastAsia"/>
          <w:rtl/>
        </w:rPr>
        <w:t>אלי</w:t>
      </w:r>
      <w:r>
        <w:rPr>
          <w:rtl/>
        </w:rPr>
        <w:t xml:space="preserve"> אפללו (הליכוד):</w:t>
      </w:r>
    </w:p>
    <w:p w14:paraId="3E16767A" w14:textId="77777777" w:rsidR="00000000" w:rsidRDefault="00C43AED">
      <w:pPr>
        <w:pStyle w:val="a0"/>
        <w:rPr>
          <w:rFonts w:hint="cs"/>
          <w:rtl/>
        </w:rPr>
      </w:pPr>
    </w:p>
    <w:p w14:paraId="7ECC0D91" w14:textId="77777777" w:rsidR="00000000" w:rsidRDefault="00C43AED">
      <w:pPr>
        <w:pStyle w:val="a0"/>
        <w:rPr>
          <w:rFonts w:hint="cs"/>
          <w:rtl/>
        </w:rPr>
      </w:pPr>
      <w:r>
        <w:rPr>
          <w:rFonts w:hint="cs"/>
          <w:rtl/>
        </w:rPr>
        <w:t xml:space="preserve">לתמוך בשלום רוצים, לתמוך אחד בשני. </w:t>
      </w:r>
    </w:p>
    <w:p w14:paraId="75317F6A" w14:textId="77777777" w:rsidR="00000000" w:rsidRDefault="00C43AED">
      <w:pPr>
        <w:pStyle w:val="a0"/>
        <w:rPr>
          <w:rFonts w:hint="cs"/>
          <w:rtl/>
        </w:rPr>
      </w:pPr>
    </w:p>
    <w:p w14:paraId="06F1FC93" w14:textId="77777777" w:rsidR="00000000" w:rsidRDefault="00C43AED">
      <w:pPr>
        <w:pStyle w:val="-"/>
        <w:rPr>
          <w:rtl/>
        </w:rPr>
      </w:pPr>
      <w:bookmarkStart w:id="307" w:name="FS000000560T08_12_2003_19_59_09C"/>
      <w:bookmarkEnd w:id="307"/>
      <w:r>
        <w:rPr>
          <w:rtl/>
        </w:rPr>
        <w:t>אחמד טיבי (חד"ש-תע"ל):</w:t>
      </w:r>
    </w:p>
    <w:p w14:paraId="0C7338A5" w14:textId="77777777" w:rsidR="00000000" w:rsidRDefault="00C43AED">
      <w:pPr>
        <w:pStyle w:val="a0"/>
        <w:rPr>
          <w:rtl/>
        </w:rPr>
      </w:pPr>
    </w:p>
    <w:p w14:paraId="3B50CFFC" w14:textId="77777777" w:rsidR="00000000" w:rsidRDefault="00C43AED">
      <w:pPr>
        <w:pStyle w:val="a0"/>
        <w:rPr>
          <w:rFonts w:hint="cs"/>
          <w:rtl/>
        </w:rPr>
      </w:pPr>
      <w:r>
        <w:rPr>
          <w:rFonts w:hint="cs"/>
          <w:rtl/>
        </w:rPr>
        <w:t>לכן, גברתי היושבת-ראש, אין ספק שמדובר בסיעה מבולבלת. יש אדם שמציג כאן תמיכה במתן זכויות לאוכלוסייה המקופחת, וחבר כנסת אחר, שהוא ר</w:t>
      </w:r>
      <w:r>
        <w:rPr>
          <w:rFonts w:hint="cs"/>
          <w:rtl/>
        </w:rPr>
        <w:t xml:space="preserve">כז סיעת הליכוד בוועדת הכספים, אם אני לא טועה - - - </w:t>
      </w:r>
    </w:p>
    <w:p w14:paraId="2647B94F" w14:textId="77777777" w:rsidR="00000000" w:rsidRDefault="00C43AED">
      <w:pPr>
        <w:pStyle w:val="a0"/>
        <w:rPr>
          <w:rFonts w:hint="cs"/>
          <w:rtl/>
        </w:rPr>
      </w:pPr>
    </w:p>
    <w:p w14:paraId="289CDF79" w14:textId="77777777" w:rsidR="00000000" w:rsidRDefault="00C43AED">
      <w:pPr>
        <w:pStyle w:val="af0"/>
        <w:rPr>
          <w:rtl/>
        </w:rPr>
      </w:pPr>
      <w:r>
        <w:rPr>
          <w:rFonts w:hint="eastAsia"/>
          <w:rtl/>
        </w:rPr>
        <w:t>אלי</w:t>
      </w:r>
      <w:r>
        <w:rPr>
          <w:rtl/>
        </w:rPr>
        <w:t xml:space="preserve"> אפללו (הליכוד):</w:t>
      </w:r>
    </w:p>
    <w:p w14:paraId="2535DB48" w14:textId="77777777" w:rsidR="00000000" w:rsidRDefault="00C43AED">
      <w:pPr>
        <w:pStyle w:val="a0"/>
        <w:rPr>
          <w:rFonts w:hint="cs"/>
          <w:rtl/>
        </w:rPr>
      </w:pPr>
    </w:p>
    <w:p w14:paraId="1E2A2716" w14:textId="77777777" w:rsidR="00000000" w:rsidRDefault="00C43AED">
      <w:pPr>
        <w:pStyle w:val="a0"/>
        <w:rPr>
          <w:rFonts w:hint="cs"/>
          <w:rtl/>
        </w:rPr>
      </w:pPr>
      <w:r>
        <w:rPr>
          <w:rFonts w:hint="cs"/>
          <w:rtl/>
        </w:rPr>
        <w:t xml:space="preserve">אתה צודק. </w:t>
      </w:r>
    </w:p>
    <w:p w14:paraId="522A26DF" w14:textId="77777777" w:rsidR="00000000" w:rsidRDefault="00C43AED">
      <w:pPr>
        <w:pStyle w:val="a0"/>
        <w:rPr>
          <w:rFonts w:hint="cs"/>
          <w:rtl/>
        </w:rPr>
      </w:pPr>
    </w:p>
    <w:p w14:paraId="36221579" w14:textId="77777777" w:rsidR="00000000" w:rsidRDefault="00C43AED">
      <w:pPr>
        <w:pStyle w:val="-"/>
        <w:rPr>
          <w:rtl/>
        </w:rPr>
      </w:pPr>
      <w:bookmarkStart w:id="308" w:name="FS000000560T08_12_2003_20_00_06C"/>
      <w:bookmarkEnd w:id="308"/>
      <w:r>
        <w:rPr>
          <w:rtl/>
        </w:rPr>
        <w:t>אחמד טיבי (חד"ש-תע"ל):</w:t>
      </w:r>
    </w:p>
    <w:p w14:paraId="549EA257" w14:textId="77777777" w:rsidR="00000000" w:rsidRDefault="00C43AED">
      <w:pPr>
        <w:pStyle w:val="a0"/>
        <w:rPr>
          <w:rtl/>
        </w:rPr>
      </w:pPr>
    </w:p>
    <w:p w14:paraId="64C6C636" w14:textId="77777777" w:rsidR="00000000" w:rsidRDefault="00C43AED">
      <w:pPr>
        <w:pStyle w:val="a0"/>
        <w:rPr>
          <w:rFonts w:hint="cs"/>
          <w:rtl/>
        </w:rPr>
      </w:pPr>
      <w:r>
        <w:rPr>
          <w:rFonts w:hint="cs"/>
          <w:rtl/>
        </w:rPr>
        <w:t>אני צודק. אבל אני שמח שאתה מוכן לבוא לקראתי בנושאים האלה. אני רוצה להיות הגון ולציין בפני הקהל בעיקר, וגם בפני חברי הכנסת, שבנושא אחד אנחנו משתפים</w:t>
      </w:r>
      <w:r>
        <w:rPr>
          <w:rFonts w:hint="cs"/>
          <w:rtl/>
        </w:rPr>
        <w:t xml:space="preserve"> פעולה ואני מקווה שנצליח, בנושא הקנסות בכביש חוצה-ישראל והדרך שבה החברה הזאת גונבת מהאזרח ומהצרכן. </w:t>
      </w:r>
    </w:p>
    <w:p w14:paraId="38AEE0F5" w14:textId="77777777" w:rsidR="00000000" w:rsidRDefault="00C43AED">
      <w:pPr>
        <w:pStyle w:val="a0"/>
        <w:rPr>
          <w:rFonts w:hint="cs"/>
          <w:rtl/>
        </w:rPr>
      </w:pPr>
    </w:p>
    <w:p w14:paraId="27F8DA97" w14:textId="77777777" w:rsidR="00000000" w:rsidRDefault="00C43AED">
      <w:pPr>
        <w:pStyle w:val="af0"/>
        <w:rPr>
          <w:rtl/>
        </w:rPr>
      </w:pPr>
      <w:r>
        <w:rPr>
          <w:rFonts w:hint="eastAsia"/>
          <w:rtl/>
        </w:rPr>
        <w:t>אלי</w:t>
      </w:r>
      <w:r>
        <w:rPr>
          <w:rtl/>
        </w:rPr>
        <w:t xml:space="preserve"> אפללו (הליכוד):</w:t>
      </w:r>
    </w:p>
    <w:p w14:paraId="10E6A68E" w14:textId="77777777" w:rsidR="00000000" w:rsidRDefault="00C43AED">
      <w:pPr>
        <w:pStyle w:val="a0"/>
        <w:rPr>
          <w:rFonts w:hint="cs"/>
          <w:rtl/>
        </w:rPr>
      </w:pPr>
    </w:p>
    <w:p w14:paraId="7B9044F0" w14:textId="77777777" w:rsidR="00000000" w:rsidRDefault="00C43AED">
      <w:pPr>
        <w:pStyle w:val="a0"/>
        <w:rPr>
          <w:rFonts w:hint="cs"/>
          <w:rtl/>
        </w:rPr>
      </w:pPr>
      <w:r>
        <w:rPr>
          <w:rFonts w:hint="cs"/>
          <w:rtl/>
        </w:rPr>
        <w:t xml:space="preserve">לא כביש חוצה-ישראל, כביש שודדי ישראל. </w:t>
      </w:r>
    </w:p>
    <w:p w14:paraId="68B1A398" w14:textId="77777777" w:rsidR="00000000" w:rsidRDefault="00C43AED">
      <w:pPr>
        <w:pStyle w:val="a0"/>
        <w:rPr>
          <w:rFonts w:hint="cs"/>
          <w:rtl/>
        </w:rPr>
      </w:pPr>
    </w:p>
    <w:p w14:paraId="01DDFA87" w14:textId="77777777" w:rsidR="00000000" w:rsidRDefault="00C43AED">
      <w:pPr>
        <w:pStyle w:val="-"/>
        <w:rPr>
          <w:rtl/>
        </w:rPr>
      </w:pPr>
      <w:bookmarkStart w:id="309" w:name="FS000000560T08_12_2003_20_01_36C"/>
      <w:bookmarkEnd w:id="309"/>
      <w:r>
        <w:rPr>
          <w:rtl/>
        </w:rPr>
        <w:t>אחמד טיבי (חד"ש-תע"ל):</w:t>
      </w:r>
    </w:p>
    <w:p w14:paraId="3BE0CDA2" w14:textId="77777777" w:rsidR="00000000" w:rsidRDefault="00C43AED">
      <w:pPr>
        <w:pStyle w:val="a0"/>
        <w:rPr>
          <w:rtl/>
        </w:rPr>
      </w:pPr>
    </w:p>
    <w:p w14:paraId="3A3D895C" w14:textId="77777777" w:rsidR="00000000" w:rsidRDefault="00C43AED">
      <w:pPr>
        <w:pStyle w:val="a0"/>
        <w:rPr>
          <w:rFonts w:hint="cs"/>
          <w:rtl/>
        </w:rPr>
      </w:pPr>
      <w:r>
        <w:rPr>
          <w:rFonts w:hint="cs"/>
          <w:rtl/>
        </w:rPr>
        <w:t>שודדי הצרכנים הישראלים. ולכן ההצעה המשותפת שלך ושלי ושל רבים מהחברים כ</w:t>
      </w:r>
      <w:r>
        <w:rPr>
          <w:rFonts w:hint="cs"/>
          <w:rtl/>
        </w:rPr>
        <w:t xml:space="preserve">אן, אני מקווה שתבוא בקרוב, ואולי ביחד נבשר לצרכנים שאנחנו ננצח את הגנבים. תודה רבה. </w:t>
      </w:r>
    </w:p>
    <w:p w14:paraId="65CB602B" w14:textId="77777777" w:rsidR="00000000" w:rsidRDefault="00C43AED">
      <w:pPr>
        <w:pStyle w:val="a0"/>
        <w:rPr>
          <w:rFonts w:hint="cs"/>
          <w:rtl/>
        </w:rPr>
      </w:pPr>
    </w:p>
    <w:p w14:paraId="463531FB" w14:textId="77777777" w:rsidR="00000000" w:rsidRDefault="00C43AED">
      <w:pPr>
        <w:pStyle w:val="af1"/>
        <w:rPr>
          <w:rtl/>
        </w:rPr>
      </w:pPr>
      <w:r>
        <w:rPr>
          <w:rtl/>
        </w:rPr>
        <w:t>היו"ר אתי לבני:</w:t>
      </w:r>
    </w:p>
    <w:p w14:paraId="01CB344B" w14:textId="77777777" w:rsidR="00000000" w:rsidRDefault="00C43AED">
      <w:pPr>
        <w:pStyle w:val="a0"/>
        <w:rPr>
          <w:rtl/>
        </w:rPr>
      </w:pPr>
    </w:p>
    <w:p w14:paraId="6BA1C702" w14:textId="77777777" w:rsidR="00000000" w:rsidRDefault="00C43AED">
      <w:pPr>
        <w:pStyle w:val="a0"/>
        <w:rPr>
          <w:rFonts w:hint="cs"/>
          <w:rtl/>
        </w:rPr>
      </w:pPr>
      <w:r>
        <w:rPr>
          <w:rFonts w:hint="cs"/>
          <w:rtl/>
        </w:rPr>
        <w:t>תודה רבה. חבר הכנסת ג'מאל זחאלקה, גם לך חמש דקות. בבקשה.</w:t>
      </w:r>
    </w:p>
    <w:p w14:paraId="385C868C" w14:textId="77777777" w:rsidR="00000000" w:rsidRDefault="00C43AED">
      <w:pPr>
        <w:pStyle w:val="a0"/>
        <w:rPr>
          <w:rFonts w:hint="cs"/>
          <w:rtl/>
        </w:rPr>
      </w:pPr>
    </w:p>
    <w:p w14:paraId="50A28C23" w14:textId="77777777" w:rsidR="00000000" w:rsidRDefault="00C43AED">
      <w:pPr>
        <w:pStyle w:val="a"/>
        <w:rPr>
          <w:rtl/>
        </w:rPr>
      </w:pPr>
      <w:bookmarkStart w:id="310" w:name="FS000001061T08_12_2003_19_36_09"/>
      <w:bookmarkStart w:id="311" w:name="_Toc58767037"/>
      <w:bookmarkEnd w:id="310"/>
      <w:r>
        <w:rPr>
          <w:rFonts w:hint="eastAsia"/>
          <w:rtl/>
        </w:rPr>
        <w:t>ג</w:t>
      </w:r>
      <w:r>
        <w:rPr>
          <w:rtl/>
        </w:rPr>
        <w:t>'מאל זחאלקה (בל"ד):</w:t>
      </w:r>
      <w:bookmarkEnd w:id="311"/>
    </w:p>
    <w:p w14:paraId="06E70E68" w14:textId="77777777" w:rsidR="00000000" w:rsidRDefault="00C43AED">
      <w:pPr>
        <w:pStyle w:val="a0"/>
        <w:rPr>
          <w:rFonts w:hint="cs"/>
          <w:rtl/>
        </w:rPr>
      </w:pPr>
    </w:p>
    <w:p w14:paraId="692070A3" w14:textId="77777777" w:rsidR="00000000" w:rsidRDefault="00C43AED">
      <w:pPr>
        <w:pStyle w:val="a0"/>
        <w:rPr>
          <w:rFonts w:hint="cs"/>
          <w:rtl/>
        </w:rPr>
      </w:pPr>
      <w:r>
        <w:rPr>
          <w:rFonts w:hint="cs"/>
          <w:rtl/>
        </w:rPr>
        <w:t>גברתי היושבת-ראש, עמיתי חבר הכנסת, אני לא יודע למי יש זכות יוצרים בקונטקס</w:t>
      </w:r>
      <w:r>
        <w:rPr>
          <w:rFonts w:hint="cs"/>
          <w:rtl/>
        </w:rPr>
        <w:t xml:space="preserve">ט הנוכחי על המלה "הודנה", אבל שיחות קהיר הסתיימו כפי שהסתיימו, ומובן שהיתה אפשרות אחרת </w:t>
      </w:r>
      <w:r>
        <w:rPr>
          <w:rFonts w:hint="eastAsia"/>
          <w:rtl/>
        </w:rPr>
        <w:t>–</w:t>
      </w:r>
      <w:r>
        <w:rPr>
          <w:rFonts w:hint="cs"/>
          <w:rtl/>
        </w:rPr>
        <w:t xml:space="preserve"> שיסתיימו בצורה אחרת, אם ממשלת ישראל לא היתה מתנהגת כפי שהיא שהתנהגה.</w:t>
      </w:r>
    </w:p>
    <w:p w14:paraId="1C8E1AA6" w14:textId="77777777" w:rsidR="00000000" w:rsidRDefault="00C43AED">
      <w:pPr>
        <w:pStyle w:val="a0"/>
        <w:rPr>
          <w:rFonts w:hint="cs"/>
          <w:rtl/>
        </w:rPr>
      </w:pPr>
    </w:p>
    <w:p w14:paraId="12A10855" w14:textId="77777777" w:rsidR="00000000" w:rsidRDefault="00C43AED">
      <w:pPr>
        <w:pStyle w:val="a0"/>
        <w:rPr>
          <w:rFonts w:hint="cs"/>
          <w:rtl/>
        </w:rPr>
      </w:pPr>
      <w:r>
        <w:rPr>
          <w:rFonts w:hint="cs"/>
          <w:rtl/>
        </w:rPr>
        <w:t>ממשלת ישראל הודיעה מראש ששום הפסקת אש אינה מחייבת אותה. היא הודיעה מראש שתמשיך את מדיניות החיסולי</w:t>
      </w:r>
      <w:r>
        <w:rPr>
          <w:rFonts w:hint="cs"/>
          <w:rtl/>
        </w:rPr>
        <w:t xml:space="preserve">ם. היא הודיעה מראש שבפועל היא תפלוש ותבצע מעצרים והרג של פלסטינים בגדה וברצועה, והיא עשתה זאת בפועל בזמן השיחות עצמן או ערב השיחות. </w:t>
      </w:r>
    </w:p>
    <w:p w14:paraId="46C956EE" w14:textId="77777777" w:rsidR="00000000" w:rsidRDefault="00C43AED">
      <w:pPr>
        <w:pStyle w:val="a0"/>
        <w:rPr>
          <w:rFonts w:hint="cs"/>
          <w:rtl/>
        </w:rPr>
      </w:pPr>
    </w:p>
    <w:p w14:paraId="3518CF30" w14:textId="77777777" w:rsidR="00000000" w:rsidRDefault="00C43AED">
      <w:pPr>
        <w:pStyle w:val="a0"/>
        <w:rPr>
          <w:rFonts w:hint="cs"/>
          <w:rtl/>
        </w:rPr>
      </w:pPr>
      <w:r>
        <w:rPr>
          <w:rFonts w:hint="cs"/>
          <w:rtl/>
        </w:rPr>
        <w:t>כמובן, אני תומך ב"הודנה", אבל אחד המכשולים בשיחות קהיר היה עמדתה של ממשלת ישראל שהותירה את הפלסטינים במצב של הפסקת אש ו"הו</w:t>
      </w:r>
      <w:r>
        <w:rPr>
          <w:rFonts w:hint="cs"/>
          <w:rtl/>
        </w:rPr>
        <w:t xml:space="preserve">דנה" מצד אחד. כלומר, רבים שאלו: אנחנו נכריז על "הודנה" </w:t>
      </w:r>
      <w:r>
        <w:rPr>
          <w:rFonts w:hint="eastAsia"/>
          <w:rtl/>
        </w:rPr>
        <w:t>–</w:t>
      </w:r>
      <w:r>
        <w:rPr>
          <w:rFonts w:hint="cs"/>
          <w:rtl/>
        </w:rPr>
        <w:t xml:space="preserve"> האם ממשלת ישראל מוכנה להכריז על "הודנה"? ממשלת ישראל הודיעה שלא.</w:t>
      </w:r>
    </w:p>
    <w:p w14:paraId="13D13F67" w14:textId="77777777" w:rsidR="00000000" w:rsidRDefault="00C43AED">
      <w:pPr>
        <w:pStyle w:val="a0"/>
        <w:rPr>
          <w:rFonts w:hint="cs"/>
          <w:rtl/>
        </w:rPr>
      </w:pPr>
    </w:p>
    <w:p w14:paraId="5D7A1986" w14:textId="77777777" w:rsidR="00000000" w:rsidRDefault="00C43AED">
      <w:pPr>
        <w:pStyle w:val="af0"/>
        <w:rPr>
          <w:rtl/>
        </w:rPr>
      </w:pPr>
      <w:r>
        <w:rPr>
          <w:rFonts w:hint="eastAsia"/>
          <w:rtl/>
        </w:rPr>
        <w:t>מגלי</w:t>
      </w:r>
      <w:r>
        <w:rPr>
          <w:rtl/>
        </w:rPr>
        <w:t xml:space="preserve"> והבה (הליכוד):</w:t>
      </w:r>
    </w:p>
    <w:p w14:paraId="303211FB" w14:textId="77777777" w:rsidR="00000000" w:rsidRDefault="00C43AED">
      <w:pPr>
        <w:pStyle w:val="a0"/>
        <w:rPr>
          <w:rFonts w:hint="cs"/>
          <w:rtl/>
        </w:rPr>
      </w:pPr>
    </w:p>
    <w:p w14:paraId="0BE89E08" w14:textId="77777777" w:rsidR="00000000" w:rsidRDefault="00C43AED">
      <w:pPr>
        <w:pStyle w:val="a0"/>
        <w:rPr>
          <w:rFonts w:hint="cs"/>
          <w:rtl/>
        </w:rPr>
      </w:pPr>
      <w:r>
        <w:rPr>
          <w:rFonts w:hint="cs"/>
          <w:rtl/>
        </w:rPr>
        <w:t xml:space="preserve">- - - תשמע מה הם אומרים. </w:t>
      </w:r>
    </w:p>
    <w:p w14:paraId="76035632" w14:textId="77777777" w:rsidR="00000000" w:rsidRDefault="00C43AED">
      <w:pPr>
        <w:pStyle w:val="a0"/>
        <w:rPr>
          <w:rFonts w:hint="cs"/>
          <w:rtl/>
        </w:rPr>
      </w:pPr>
    </w:p>
    <w:p w14:paraId="790EAC54" w14:textId="77777777" w:rsidR="00000000" w:rsidRDefault="00C43AED">
      <w:pPr>
        <w:pStyle w:val="-"/>
        <w:rPr>
          <w:rtl/>
        </w:rPr>
      </w:pPr>
      <w:bookmarkStart w:id="312" w:name="FS000001061T08_12_2003_19_41_49C"/>
      <w:bookmarkEnd w:id="312"/>
      <w:r>
        <w:rPr>
          <w:rtl/>
        </w:rPr>
        <w:t>ג'מאל זחאלקה (בל"ד):</w:t>
      </w:r>
    </w:p>
    <w:p w14:paraId="42F60F92" w14:textId="77777777" w:rsidR="00000000" w:rsidRDefault="00C43AED">
      <w:pPr>
        <w:pStyle w:val="a0"/>
        <w:rPr>
          <w:rtl/>
        </w:rPr>
      </w:pPr>
    </w:p>
    <w:p w14:paraId="74C03405" w14:textId="77777777" w:rsidR="00000000" w:rsidRDefault="00C43AED">
      <w:pPr>
        <w:pStyle w:val="a0"/>
        <w:rPr>
          <w:rFonts w:hint="cs"/>
          <w:rtl/>
        </w:rPr>
      </w:pPr>
      <w:r>
        <w:rPr>
          <w:rFonts w:hint="cs"/>
          <w:rtl/>
        </w:rPr>
        <w:t>חבר הכנסת והבה, אתה לא חייב כל הזמן להגן על שרון. זה שהוא חבר ש</w:t>
      </w:r>
      <w:r>
        <w:rPr>
          <w:rFonts w:hint="cs"/>
          <w:rtl/>
        </w:rPr>
        <w:t xml:space="preserve">לך, זה שאתה בכיס הקטן שלו </w:t>
      </w:r>
      <w:r>
        <w:rPr>
          <w:rFonts w:hint="eastAsia"/>
          <w:rtl/>
        </w:rPr>
        <w:t>–</w:t>
      </w:r>
      <w:r>
        <w:rPr>
          <w:rFonts w:hint="cs"/>
          <w:rtl/>
        </w:rPr>
        <w:t xml:space="preserve"> אתה לא חייב כל הזמן להיות פה איש שלו. פעם דבר אמת. פעם תנסה לגעת ולהתקרב לאמת. לא כל הזמן להיות יחצן של השקרים של הממשלה. </w:t>
      </w:r>
    </w:p>
    <w:p w14:paraId="0C9897CF" w14:textId="77777777" w:rsidR="00000000" w:rsidRDefault="00C43AED">
      <w:pPr>
        <w:pStyle w:val="a0"/>
        <w:rPr>
          <w:rFonts w:hint="cs"/>
          <w:rtl/>
        </w:rPr>
      </w:pPr>
    </w:p>
    <w:p w14:paraId="55049A91" w14:textId="77777777" w:rsidR="00000000" w:rsidRDefault="00C43AED">
      <w:pPr>
        <w:pStyle w:val="af0"/>
        <w:rPr>
          <w:rtl/>
        </w:rPr>
      </w:pPr>
      <w:r>
        <w:rPr>
          <w:rFonts w:hint="eastAsia"/>
          <w:rtl/>
        </w:rPr>
        <w:t>מגלי</w:t>
      </w:r>
      <w:r>
        <w:rPr>
          <w:rtl/>
        </w:rPr>
        <w:t xml:space="preserve"> והבה (הליכוד):</w:t>
      </w:r>
    </w:p>
    <w:p w14:paraId="2CAA999F" w14:textId="77777777" w:rsidR="00000000" w:rsidRDefault="00C43AED">
      <w:pPr>
        <w:pStyle w:val="a0"/>
        <w:rPr>
          <w:rFonts w:hint="cs"/>
          <w:rtl/>
        </w:rPr>
      </w:pPr>
    </w:p>
    <w:p w14:paraId="27D446A6" w14:textId="77777777" w:rsidR="00000000" w:rsidRDefault="00C43AED">
      <w:pPr>
        <w:pStyle w:val="a0"/>
        <w:rPr>
          <w:rFonts w:hint="cs"/>
          <w:rtl/>
        </w:rPr>
      </w:pPr>
      <w:r>
        <w:rPr>
          <w:rFonts w:hint="cs"/>
          <w:rtl/>
        </w:rPr>
        <w:t>- - - אתה אפילו לא מקשיב למה שאתה אומר.</w:t>
      </w:r>
    </w:p>
    <w:p w14:paraId="15A718A3" w14:textId="77777777" w:rsidR="00000000" w:rsidRDefault="00C43AED">
      <w:pPr>
        <w:pStyle w:val="a0"/>
        <w:rPr>
          <w:rFonts w:hint="cs"/>
          <w:rtl/>
        </w:rPr>
      </w:pPr>
    </w:p>
    <w:p w14:paraId="4668DFE2" w14:textId="77777777" w:rsidR="00000000" w:rsidRDefault="00C43AED">
      <w:pPr>
        <w:pStyle w:val="-"/>
        <w:rPr>
          <w:rtl/>
        </w:rPr>
      </w:pPr>
      <w:bookmarkStart w:id="313" w:name="FS000001061T08_12_2003_19_43_58C"/>
      <w:bookmarkEnd w:id="313"/>
      <w:r>
        <w:rPr>
          <w:rtl/>
        </w:rPr>
        <w:t>ג'מאל זחאלקה (בל"ד):</w:t>
      </w:r>
    </w:p>
    <w:p w14:paraId="4061C38F" w14:textId="77777777" w:rsidR="00000000" w:rsidRDefault="00C43AED">
      <w:pPr>
        <w:pStyle w:val="a0"/>
        <w:rPr>
          <w:rtl/>
        </w:rPr>
      </w:pPr>
    </w:p>
    <w:p w14:paraId="0198125B" w14:textId="77777777" w:rsidR="00000000" w:rsidRDefault="00C43AED">
      <w:pPr>
        <w:pStyle w:val="a0"/>
        <w:rPr>
          <w:rFonts w:hint="cs"/>
          <w:rtl/>
        </w:rPr>
      </w:pPr>
      <w:r>
        <w:rPr>
          <w:rFonts w:hint="cs"/>
          <w:rtl/>
        </w:rPr>
        <w:t>ה"הודנה" הקודמת, גבר</w:t>
      </w:r>
      <w:r>
        <w:rPr>
          <w:rFonts w:hint="cs"/>
          <w:rtl/>
        </w:rPr>
        <w:t>תי היושבת-ראש, התמוטטה. היא התמוטטה בגלל מעשיה של ממשלת ישראל.</w:t>
      </w:r>
    </w:p>
    <w:p w14:paraId="4204D286" w14:textId="77777777" w:rsidR="00000000" w:rsidRDefault="00C43AED">
      <w:pPr>
        <w:pStyle w:val="af0"/>
        <w:rPr>
          <w:rtl/>
        </w:rPr>
      </w:pPr>
    </w:p>
    <w:p w14:paraId="4E0D31A0" w14:textId="77777777" w:rsidR="00000000" w:rsidRDefault="00C43AED">
      <w:pPr>
        <w:pStyle w:val="af0"/>
        <w:rPr>
          <w:rtl/>
        </w:rPr>
      </w:pPr>
      <w:r>
        <w:rPr>
          <w:rFonts w:hint="eastAsia"/>
          <w:rtl/>
        </w:rPr>
        <w:t>יחיאל</w:t>
      </w:r>
      <w:r>
        <w:rPr>
          <w:rtl/>
        </w:rPr>
        <w:t xml:space="preserve"> חזן (הליכוד):</w:t>
      </w:r>
    </w:p>
    <w:p w14:paraId="6B35AF59" w14:textId="77777777" w:rsidR="00000000" w:rsidRDefault="00C43AED">
      <w:pPr>
        <w:pStyle w:val="a0"/>
        <w:rPr>
          <w:rFonts w:hint="cs"/>
          <w:rtl/>
        </w:rPr>
      </w:pPr>
    </w:p>
    <w:p w14:paraId="0594DC93" w14:textId="77777777" w:rsidR="00000000" w:rsidRDefault="00C43AED">
      <w:pPr>
        <w:pStyle w:val="a0"/>
        <w:rPr>
          <w:rFonts w:hint="cs"/>
          <w:rtl/>
        </w:rPr>
      </w:pPr>
      <w:r>
        <w:rPr>
          <w:rFonts w:hint="cs"/>
          <w:rtl/>
        </w:rPr>
        <w:t>למה ה"הודנה" הזאת התמוטטה?</w:t>
      </w:r>
    </w:p>
    <w:p w14:paraId="3ADEB4F7" w14:textId="77777777" w:rsidR="00000000" w:rsidRDefault="00C43AED">
      <w:pPr>
        <w:pStyle w:val="a0"/>
        <w:rPr>
          <w:rFonts w:hint="cs"/>
          <w:rtl/>
        </w:rPr>
      </w:pPr>
    </w:p>
    <w:p w14:paraId="0CD13F1A" w14:textId="77777777" w:rsidR="00000000" w:rsidRDefault="00C43AED">
      <w:pPr>
        <w:pStyle w:val="-"/>
        <w:rPr>
          <w:rtl/>
        </w:rPr>
      </w:pPr>
      <w:bookmarkStart w:id="314" w:name="FS000001061T08_12_2003_19_44_54C"/>
      <w:bookmarkEnd w:id="314"/>
      <w:r>
        <w:rPr>
          <w:rtl/>
        </w:rPr>
        <w:t>ג'מאל זחאלקה (בל"ד):</w:t>
      </w:r>
    </w:p>
    <w:p w14:paraId="526E73FA" w14:textId="77777777" w:rsidR="00000000" w:rsidRDefault="00C43AED">
      <w:pPr>
        <w:pStyle w:val="a0"/>
        <w:rPr>
          <w:rtl/>
        </w:rPr>
      </w:pPr>
    </w:p>
    <w:p w14:paraId="72642C1D" w14:textId="77777777" w:rsidR="00000000" w:rsidRDefault="00C43AED">
      <w:pPr>
        <w:pStyle w:val="a0"/>
        <w:rPr>
          <w:rFonts w:hint="cs"/>
          <w:rtl/>
        </w:rPr>
      </w:pPr>
      <w:r>
        <w:rPr>
          <w:rFonts w:hint="cs"/>
          <w:rtl/>
        </w:rPr>
        <w:t xml:space="preserve">גברתי היושבת-ראש, ה"הודנה" ההיא חסכה בחיי אדם, יהודים וערבים, בארץ הזאת יותר מאשר כל פעולות הממשלה, וכל פעולות הצבא, וכל </w:t>
      </w:r>
      <w:r>
        <w:rPr>
          <w:rFonts w:hint="cs"/>
          <w:rtl/>
        </w:rPr>
        <w:t>ההרג, וכל הגדרות וכל הסגרים. אפשר לעשות את זה. זה עזר גם לכלכלה הישראלית וגם לכלכלה הפלסטינית. אם מר נתניהו היום מתפאר בשינוי כלכלי, הוא מסתמך רק על השינוי שהיה ב-51 הימים של "הודנה". מדובר כאן בחיי אדם. אני מתפלא על חברי הכנסת שלא מתקוממים וקמים נגד הממשל</w:t>
      </w:r>
      <w:r>
        <w:rPr>
          <w:rFonts w:hint="cs"/>
          <w:rtl/>
        </w:rPr>
        <w:t>ה, ששותקת, שלא מוכנה להושיט יד להפסקת אש, שלא עושה בשביל לחסוך בחיי ישראלים, יהודים וערבים, ובחיי פלסטינים. אפשר לעשות את זה אחרת.</w:t>
      </w:r>
    </w:p>
    <w:p w14:paraId="07FD3CC4" w14:textId="77777777" w:rsidR="00000000" w:rsidRDefault="00C43AED">
      <w:pPr>
        <w:pStyle w:val="a0"/>
        <w:rPr>
          <w:rFonts w:hint="cs"/>
          <w:rtl/>
        </w:rPr>
      </w:pPr>
    </w:p>
    <w:p w14:paraId="1910D1CB" w14:textId="77777777" w:rsidR="00000000" w:rsidRDefault="00C43AED">
      <w:pPr>
        <w:pStyle w:val="a0"/>
        <w:rPr>
          <w:rFonts w:hint="cs"/>
          <w:rtl/>
        </w:rPr>
      </w:pPr>
      <w:r>
        <w:rPr>
          <w:rFonts w:hint="cs"/>
          <w:rtl/>
        </w:rPr>
        <w:t>אני קורא לחברי הכנסת לדאוג לחייהם של אזרחי ישראל, לא להפקיר אותם בידי ממשלה חסרת אחריות שאינה מוכנה להפסקת אש ול"הודנה". תוד</w:t>
      </w:r>
      <w:r>
        <w:rPr>
          <w:rFonts w:hint="cs"/>
          <w:rtl/>
        </w:rPr>
        <w:t>ה רבה.</w:t>
      </w:r>
    </w:p>
    <w:p w14:paraId="354D2121" w14:textId="77777777" w:rsidR="00000000" w:rsidRDefault="00C43AED">
      <w:pPr>
        <w:pStyle w:val="a0"/>
        <w:rPr>
          <w:rFonts w:hint="cs"/>
          <w:rtl/>
        </w:rPr>
      </w:pPr>
    </w:p>
    <w:p w14:paraId="6AFCB44B" w14:textId="77777777" w:rsidR="00000000" w:rsidRDefault="00C43AED">
      <w:pPr>
        <w:pStyle w:val="af1"/>
        <w:rPr>
          <w:rtl/>
        </w:rPr>
      </w:pPr>
      <w:r>
        <w:rPr>
          <w:rtl/>
        </w:rPr>
        <w:t>היו"ר אתי לבני:</w:t>
      </w:r>
    </w:p>
    <w:p w14:paraId="7B9DA21F" w14:textId="77777777" w:rsidR="00000000" w:rsidRDefault="00C43AED">
      <w:pPr>
        <w:pStyle w:val="a0"/>
        <w:rPr>
          <w:rtl/>
        </w:rPr>
      </w:pPr>
    </w:p>
    <w:p w14:paraId="69616948" w14:textId="77777777" w:rsidR="00000000" w:rsidRDefault="00C43AED">
      <w:pPr>
        <w:pStyle w:val="a0"/>
        <w:rPr>
          <w:rFonts w:hint="cs"/>
          <w:rtl/>
        </w:rPr>
      </w:pPr>
      <w:r>
        <w:rPr>
          <w:rFonts w:hint="cs"/>
          <w:rtl/>
        </w:rPr>
        <w:t>תודה רבה. משיב שר המשפטים מר טומי לפיד.</w:t>
      </w:r>
    </w:p>
    <w:p w14:paraId="5910F042" w14:textId="77777777" w:rsidR="00000000" w:rsidRDefault="00C43AED">
      <w:pPr>
        <w:pStyle w:val="a0"/>
        <w:rPr>
          <w:rFonts w:hint="cs"/>
          <w:rtl/>
        </w:rPr>
      </w:pPr>
    </w:p>
    <w:p w14:paraId="79DDEC8A" w14:textId="77777777" w:rsidR="00000000" w:rsidRDefault="00C43AED">
      <w:pPr>
        <w:pStyle w:val="a"/>
        <w:rPr>
          <w:rtl/>
        </w:rPr>
      </w:pPr>
      <w:bookmarkStart w:id="315" w:name="FS000000517T08_12_2003_19_48_41"/>
      <w:bookmarkStart w:id="316" w:name="_Toc58767038"/>
      <w:bookmarkEnd w:id="315"/>
      <w:r>
        <w:rPr>
          <w:rFonts w:hint="eastAsia"/>
          <w:rtl/>
        </w:rPr>
        <w:t>שר</w:t>
      </w:r>
      <w:r>
        <w:rPr>
          <w:rtl/>
        </w:rPr>
        <w:t xml:space="preserve"> המשפטים יוסף לפיד:</w:t>
      </w:r>
      <w:bookmarkEnd w:id="316"/>
    </w:p>
    <w:p w14:paraId="51C85ECC" w14:textId="77777777" w:rsidR="00000000" w:rsidRDefault="00C43AED">
      <w:pPr>
        <w:pStyle w:val="a0"/>
        <w:rPr>
          <w:rFonts w:hint="cs"/>
          <w:rtl/>
        </w:rPr>
      </w:pPr>
    </w:p>
    <w:p w14:paraId="0EE98AE9" w14:textId="77777777" w:rsidR="00000000" w:rsidRDefault="00C43AED">
      <w:pPr>
        <w:pStyle w:val="a0"/>
        <w:rPr>
          <w:rFonts w:hint="cs"/>
          <w:rtl/>
        </w:rPr>
      </w:pPr>
      <w:r>
        <w:rPr>
          <w:rFonts w:hint="cs"/>
          <w:rtl/>
        </w:rPr>
        <w:t xml:space="preserve">שני הדוברים שכחו בכלל על איזה חוק מדובר, אבל נסלח להם. מדובר על כך שאנחנו רוצים להחיל רציפות על הצעת חוק זכויות יוצרים ומבצעים (שיפוט בענייני תמלוגים), שנוגע לבתי-דין </w:t>
      </w:r>
      <w:r>
        <w:rPr>
          <w:rFonts w:hint="cs"/>
          <w:rtl/>
        </w:rPr>
        <w:t>לתמלוגים, לעזור לאמנים וליוצרים. אני מבקש להצביע נגד ההצעה שמתנגדת להחלת הרציפות. תודה.</w:t>
      </w:r>
    </w:p>
    <w:p w14:paraId="3082B51B" w14:textId="77777777" w:rsidR="00000000" w:rsidRDefault="00C43AED">
      <w:pPr>
        <w:pStyle w:val="a0"/>
        <w:rPr>
          <w:rFonts w:hint="cs"/>
          <w:rtl/>
        </w:rPr>
      </w:pPr>
    </w:p>
    <w:p w14:paraId="216AA9F2" w14:textId="77777777" w:rsidR="00000000" w:rsidRDefault="00C43AED">
      <w:pPr>
        <w:pStyle w:val="af1"/>
        <w:rPr>
          <w:rtl/>
        </w:rPr>
      </w:pPr>
      <w:r>
        <w:rPr>
          <w:rFonts w:hint="eastAsia"/>
          <w:rtl/>
        </w:rPr>
        <w:t>היו</w:t>
      </w:r>
      <w:r>
        <w:rPr>
          <w:rtl/>
        </w:rPr>
        <w:t>"ר אתי לבני:</w:t>
      </w:r>
    </w:p>
    <w:p w14:paraId="14067A4A" w14:textId="77777777" w:rsidR="00000000" w:rsidRDefault="00C43AED">
      <w:pPr>
        <w:pStyle w:val="a0"/>
        <w:rPr>
          <w:rFonts w:hint="cs"/>
          <w:rtl/>
        </w:rPr>
      </w:pPr>
    </w:p>
    <w:p w14:paraId="578E2666" w14:textId="77777777" w:rsidR="00000000" w:rsidRDefault="00C43AED">
      <w:pPr>
        <w:pStyle w:val="a0"/>
        <w:rPr>
          <w:rFonts w:hint="cs"/>
          <w:rtl/>
        </w:rPr>
      </w:pPr>
      <w:r>
        <w:rPr>
          <w:rFonts w:hint="cs"/>
          <w:rtl/>
        </w:rPr>
        <w:t xml:space="preserve">אנחנו עוברים להצבעה, בבקשה. מי שמצביע בעד </w:t>
      </w:r>
      <w:r>
        <w:rPr>
          <w:rFonts w:hint="eastAsia"/>
          <w:rtl/>
        </w:rPr>
        <w:t>–</w:t>
      </w:r>
      <w:r>
        <w:rPr>
          <w:rFonts w:hint="cs"/>
          <w:rtl/>
        </w:rPr>
        <w:t xml:space="preserve"> מצביע בעד ההתנגדות להחיל דין רציפות. מי שנגד </w:t>
      </w:r>
      <w:r>
        <w:rPr>
          <w:rFonts w:hint="eastAsia"/>
          <w:rtl/>
        </w:rPr>
        <w:t>–</w:t>
      </w:r>
      <w:r>
        <w:rPr>
          <w:rFonts w:hint="cs"/>
          <w:rtl/>
        </w:rPr>
        <w:t xml:space="preserve"> ההיפך. </w:t>
      </w:r>
    </w:p>
    <w:p w14:paraId="0363F5C5" w14:textId="77777777" w:rsidR="00000000" w:rsidRDefault="00C43AED">
      <w:pPr>
        <w:pStyle w:val="a0"/>
        <w:rPr>
          <w:rFonts w:hint="cs"/>
          <w:rtl/>
        </w:rPr>
      </w:pPr>
    </w:p>
    <w:p w14:paraId="2CD82A75" w14:textId="77777777" w:rsidR="00000000" w:rsidRDefault="00C43AED">
      <w:pPr>
        <w:pStyle w:val="ab"/>
        <w:bidi/>
        <w:rPr>
          <w:rtl/>
        </w:rPr>
      </w:pPr>
    </w:p>
    <w:p w14:paraId="7BE1A490" w14:textId="77777777" w:rsidR="00000000" w:rsidRDefault="00C43AED">
      <w:pPr>
        <w:pStyle w:val="ab"/>
        <w:bidi/>
        <w:rPr>
          <w:rFonts w:hint="cs"/>
          <w:rtl/>
        </w:rPr>
      </w:pPr>
      <w:r>
        <w:rPr>
          <w:rFonts w:hint="cs"/>
          <w:rtl/>
        </w:rPr>
        <w:t xml:space="preserve">הצבעה    </w:t>
      </w:r>
    </w:p>
    <w:p w14:paraId="1A733541" w14:textId="77777777" w:rsidR="00000000" w:rsidRDefault="00C43AED">
      <w:pPr>
        <w:pStyle w:val="a0"/>
        <w:rPr>
          <w:rFonts w:hint="cs"/>
          <w:rtl/>
        </w:rPr>
      </w:pPr>
    </w:p>
    <w:p w14:paraId="50CECBB7" w14:textId="77777777" w:rsidR="00000000" w:rsidRDefault="00C43AED">
      <w:pPr>
        <w:pStyle w:val="ac"/>
        <w:bidi/>
        <w:rPr>
          <w:rFonts w:hint="cs"/>
          <w:rtl/>
        </w:rPr>
      </w:pPr>
      <w:r>
        <w:rPr>
          <w:rFonts w:hint="cs"/>
          <w:rtl/>
        </w:rPr>
        <w:t xml:space="preserve">בעד הודעת הממשלה </w:t>
      </w:r>
      <w:r>
        <w:rPr>
          <w:rtl/>
        </w:rPr>
        <w:t>–</w:t>
      </w:r>
      <w:r>
        <w:rPr>
          <w:rFonts w:hint="cs"/>
          <w:rtl/>
        </w:rPr>
        <w:t xml:space="preserve"> 23</w:t>
      </w:r>
    </w:p>
    <w:p w14:paraId="286A01CD" w14:textId="77777777" w:rsidR="00000000" w:rsidRDefault="00C43AED">
      <w:pPr>
        <w:pStyle w:val="ac"/>
        <w:bidi/>
        <w:rPr>
          <w:rFonts w:hint="cs"/>
          <w:rtl/>
        </w:rPr>
      </w:pPr>
      <w:r>
        <w:rPr>
          <w:rFonts w:hint="cs"/>
          <w:rtl/>
        </w:rPr>
        <w:t xml:space="preserve">נגד </w:t>
      </w:r>
      <w:r>
        <w:rPr>
          <w:rtl/>
        </w:rPr>
        <w:t>–</w:t>
      </w:r>
      <w:r>
        <w:rPr>
          <w:rFonts w:hint="cs"/>
          <w:rtl/>
        </w:rPr>
        <w:t xml:space="preserve"> 2</w:t>
      </w:r>
    </w:p>
    <w:p w14:paraId="05D3D28B" w14:textId="77777777" w:rsidR="00000000" w:rsidRDefault="00C43AED">
      <w:pPr>
        <w:pStyle w:val="ac"/>
        <w:bidi/>
        <w:rPr>
          <w:rFonts w:hint="cs"/>
          <w:rtl/>
        </w:rPr>
      </w:pPr>
      <w:r>
        <w:rPr>
          <w:rFonts w:hint="cs"/>
          <w:rtl/>
        </w:rPr>
        <w:t xml:space="preserve">נמנעים </w:t>
      </w:r>
      <w:r>
        <w:rPr>
          <w:rtl/>
        </w:rPr>
        <w:t>–</w:t>
      </w:r>
      <w:r>
        <w:rPr>
          <w:rFonts w:hint="cs"/>
          <w:rtl/>
        </w:rPr>
        <w:t xml:space="preserve"> 3</w:t>
      </w:r>
    </w:p>
    <w:p w14:paraId="2A40D366" w14:textId="77777777" w:rsidR="00000000" w:rsidRDefault="00C43AED">
      <w:pPr>
        <w:pStyle w:val="ad"/>
        <w:bidi/>
        <w:rPr>
          <w:rFonts w:hint="cs"/>
          <w:rtl/>
        </w:rPr>
      </w:pPr>
      <w:r>
        <w:rPr>
          <w:rFonts w:hint="cs"/>
          <w:rtl/>
        </w:rPr>
        <w:t>הודעת הממשלה על רצונה להחיל דין רציפות על הצעת חוק זכויות יוצרים ומבצעים (שיפוט בענייני תמלוגים), התשס"א-2001, נתקבלה.</w:t>
      </w:r>
    </w:p>
    <w:p w14:paraId="13FAACAD" w14:textId="77777777" w:rsidR="00000000" w:rsidRDefault="00C43AED">
      <w:pPr>
        <w:pStyle w:val="a0"/>
        <w:rPr>
          <w:rFonts w:hint="cs"/>
          <w:rtl/>
        </w:rPr>
      </w:pPr>
    </w:p>
    <w:p w14:paraId="12BF1A4E" w14:textId="77777777" w:rsidR="00000000" w:rsidRDefault="00C43AED">
      <w:pPr>
        <w:pStyle w:val="af1"/>
        <w:rPr>
          <w:rFonts w:hint="cs"/>
          <w:rtl/>
        </w:rPr>
      </w:pPr>
      <w:r>
        <w:rPr>
          <w:rtl/>
        </w:rPr>
        <w:t>היו"ר אתי לבני</w:t>
      </w:r>
      <w:r>
        <w:rPr>
          <w:rFonts w:hint="cs"/>
          <w:rtl/>
        </w:rPr>
        <w:t>:</w:t>
      </w:r>
    </w:p>
    <w:p w14:paraId="4860D151" w14:textId="77777777" w:rsidR="00000000" w:rsidRDefault="00C43AED">
      <w:pPr>
        <w:pStyle w:val="af1"/>
        <w:rPr>
          <w:rFonts w:hint="cs"/>
          <w:rtl/>
        </w:rPr>
      </w:pPr>
    </w:p>
    <w:p w14:paraId="454AE5FE" w14:textId="77777777" w:rsidR="00000000" w:rsidRDefault="00C43AED">
      <w:pPr>
        <w:pStyle w:val="a0"/>
        <w:rPr>
          <w:rFonts w:hint="cs"/>
          <w:rtl/>
        </w:rPr>
      </w:pPr>
      <w:r>
        <w:rPr>
          <w:rFonts w:hint="cs"/>
          <w:rtl/>
        </w:rPr>
        <w:t>24, עם היושב-ראש, נגד, שניים בעד, שלושה נמנעים. הבקשה שלא להחיל דין רציפות לא התקבלה. יוחל דין רציפות על הצעת חוק זכ</w:t>
      </w:r>
      <w:r>
        <w:rPr>
          <w:rFonts w:hint="cs"/>
          <w:rtl/>
        </w:rPr>
        <w:t>ויות יוצרים ומבצעים (שיפוט בענייני תמלוגים). תודה רבה.</w:t>
      </w:r>
    </w:p>
    <w:p w14:paraId="65662BBF" w14:textId="77777777" w:rsidR="00000000" w:rsidRDefault="00C43AED">
      <w:pPr>
        <w:pStyle w:val="a2"/>
        <w:rPr>
          <w:rFonts w:hint="cs"/>
          <w:rtl/>
        </w:rPr>
      </w:pPr>
    </w:p>
    <w:p w14:paraId="1BA91C80" w14:textId="77777777" w:rsidR="00000000" w:rsidRDefault="00C43AED">
      <w:pPr>
        <w:pStyle w:val="a0"/>
        <w:rPr>
          <w:rFonts w:hint="cs"/>
          <w:rtl/>
        </w:rPr>
      </w:pPr>
    </w:p>
    <w:p w14:paraId="41B7135F" w14:textId="77777777" w:rsidR="00000000" w:rsidRDefault="00C43AED">
      <w:pPr>
        <w:pStyle w:val="a2"/>
        <w:rPr>
          <w:rFonts w:hint="cs"/>
          <w:rtl/>
        </w:rPr>
      </w:pPr>
      <w:bookmarkStart w:id="317" w:name="CS18586FI0018586T08_12_2003_20_00_49"/>
      <w:bookmarkStart w:id="318" w:name="_Toc58767039"/>
      <w:bookmarkEnd w:id="317"/>
      <w:r>
        <w:rPr>
          <w:rtl/>
        </w:rPr>
        <w:t xml:space="preserve">הצעת חוק להסדרת סמכות לכבילת עצור או אסיר במקום ציבורי </w:t>
      </w:r>
      <w:r>
        <w:rPr>
          <w:rFonts w:hint="cs"/>
          <w:rtl/>
        </w:rPr>
        <w:br/>
      </w:r>
      <w:r>
        <w:rPr>
          <w:rtl/>
        </w:rPr>
        <w:t>(תיקוני חקיקה), התשס"ד-2003</w:t>
      </w:r>
      <w:bookmarkEnd w:id="318"/>
      <w:r>
        <w:rPr>
          <w:rtl/>
        </w:rPr>
        <w:t xml:space="preserve"> </w:t>
      </w:r>
    </w:p>
    <w:p w14:paraId="276EF82F" w14:textId="77777777" w:rsidR="00000000" w:rsidRDefault="00C43AED">
      <w:pPr>
        <w:pStyle w:val="a0"/>
        <w:rPr>
          <w:rFonts w:hint="cs"/>
          <w:rtl/>
        </w:rPr>
      </w:pPr>
      <w:r>
        <w:rPr>
          <w:rtl/>
        </w:rPr>
        <w:t>[מס'</w:t>
      </w:r>
      <w:r>
        <w:rPr>
          <w:rFonts w:hint="cs"/>
          <w:rtl/>
        </w:rPr>
        <w:t xml:space="preserve"> כ/27</w:t>
      </w:r>
      <w:r>
        <w:rPr>
          <w:rtl/>
        </w:rPr>
        <w:t>; "דברי הכנסת",</w:t>
      </w:r>
      <w:r>
        <w:rPr>
          <w:rFonts w:hint="cs"/>
          <w:rtl/>
        </w:rPr>
        <w:t xml:space="preserve"> מושב ראשון,</w:t>
      </w:r>
      <w:r>
        <w:rPr>
          <w:rtl/>
        </w:rPr>
        <w:t xml:space="preserve"> חוב'</w:t>
      </w:r>
      <w:r>
        <w:rPr>
          <w:rFonts w:hint="cs"/>
          <w:rtl/>
        </w:rPr>
        <w:t xml:space="preserve"> י"ט</w:t>
      </w:r>
      <w:r>
        <w:rPr>
          <w:rtl/>
        </w:rPr>
        <w:t xml:space="preserve">, עמ' </w:t>
      </w:r>
      <w:r>
        <w:rPr>
          <w:rFonts w:hint="cs"/>
          <w:rtl/>
        </w:rPr>
        <w:t>4573</w:t>
      </w:r>
      <w:r>
        <w:rPr>
          <w:rtl/>
        </w:rPr>
        <w:t>;  נספחות.]</w:t>
      </w:r>
    </w:p>
    <w:p w14:paraId="6733E04A" w14:textId="77777777" w:rsidR="00000000" w:rsidRDefault="00C43AED">
      <w:pPr>
        <w:pStyle w:val="-0"/>
        <w:rPr>
          <w:rFonts w:hint="cs"/>
          <w:rtl/>
        </w:rPr>
      </w:pPr>
      <w:bookmarkStart w:id="319" w:name="_Toc58767040"/>
      <w:r>
        <w:rPr>
          <w:rtl/>
        </w:rPr>
        <w:t>(קריאה שנ</w:t>
      </w:r>
      <w:r>
        <w:rPr>
          <w:rFonts w:hint="cs"/>
          <w:rtl/>
        </w:rPr>
        <w:t>י</w:t>
      </w:r>
      <w:r>
        <w:rPr>
          <w:rtl/>
        </w:rPr>
        <w:t>יה וקריאה שלישית)</w:t>
      </w:r>
      <w:bookmarkEnd w:id="319"/>
      <w:r>
        <w:rPr>
          <w:rtl/>
        </w:rPr>
        <w:t xml:space="preserve"> </w:t>
      </w:r>
    </w:p>
    <w:p w14:paraId="4C306015" w14:textId="77777777" w:rsidR="00000000" w:rsidRDefault="00C43AED">
      <w:pPr>
        <w:pStyle w:val="a0"/>
        <w:rPr>
          <w:rFonts w:hint="cs"/>
          <w:rtl/>
        </w:rPr>
      </w:pPr>
    </w:p>
    <w:p w14:paraId="76E2E05D" w14:textId="77777777" w:rsidR="00000000" w:rsidRDefault="00C43AED">
      <w:pPr>
        <w:pStyle w:val="af1"/>
        <w:rPr>
          <w:rtl/>
        </w:rPr>
      </w:pPr>
      <w:r>
        <w:rPr>
          <w:rtl/>
        </w:rPr>
        <w:t>היו"ר אתי לבני:</w:t>
      </w:r>
    </w:p>
    <w:p w14:paraId="78C64EB6" w14:textId="77777777" w:rsidR="00000000" w:rsidRDefault="00C43AED">
      <w:pPr>
        <w:pStyle w:val="a0"/>
        <w:rPr>
          <w:rtl/>
        </w:rPr>
      </w:pPr>
    </w:p>
    <w:p w14:paraId="6AC690EE" w14:textId="77777777" w:rsidR="00000000" w:rsidRDefault="00C43AED">
      <w:pPr>
        <w:pStyle w:val="a0"/>
        <w:rPr>
          <w:rFonts w:hint="cs"/>
          <w:rtl/>
        </w:rPr>
      </w:pPr>
      <w:r>
        <w:rPr>
          <w:rFonts w:hint="cs"/>
          <w:rtl/>
        </w:rPr>
        <w:t>אנחנו עוברים עכשיו להצעת חוק להסדרת סמכות לכבילת עצור או אסיר במקום ציבורי (תיקוני חקיקה), התשס"ד-2003, קריאה שנייה וקריאה שלישית. יציג את הצעת החוק יושב-ראש ועדת החוקה, מר מיכאל איתן.</w:t>
      </w:r>
    </w:p>
    <w:p w14:paraId="5EB2DB31" w14:textId="77777777" w:rsidR="00000000" w:rsidRDefault="00C43AED">
      <w:pPr>
        <w:pStyle w:val="a0"/>
        <w:rPr>
          <w:rFonts w:hint="cs"/>
          <w:rtl/>
        </w:rPr>
      </w:pPr>
    </w:p>
    <w:p w14:paraId="0E8FD3D3" w14:textId="77777777" w:rsidR="00000000" w:rsidRDefault="00C43AED">
      <w:pPr>
        <w:pStyle w:val="a"/>
        <w:rPr>
          <w:rtl/>
        </w:rPr>
      </w:pPr>
      <w:bookmarkStart w:id="320" w:name="FS000000462T08_12_2003_20_02_08"/>
      <w:bookmarkStart w:id="321" w:name="FS000000462T08_12_2003_20_48_19"/>
      <w:bookmarkStart w:id="322" w:name="_Toc58767041"/>
      <w:bookmarkEnd w:id="320"/>
      <w:r>
        <w:rPr>
          <w:rFonts w:hint="eastAsia"/>
          <w:rtl/>
        </w:rPr>
        <w:t>מיכאל</w:t>
      </w:r>
      <w:r>
        <w:rPr>
          <w:rtl/>
        </w:rPr>
        <w:t xml:space="preserve"> איתן (יו"ר ועדת החוקה, חוק ומשפט):</w:t>
      </w:r>
      <w:bookmarkEnd w:id="322"/>
    </w:p>
    <w:p w14:paraId="3EBE0425" w14:textId="77777777" w:rsidR="00000000" w:rsidRDefault="00C43AED">
      <w:pPr>
        <w:pStyle w:val="a0"/>
        <w:rPr>
          <w:rtl/>
        </w:rPr>
      </w:pPr>
    </w:p>
    <w:bookmarkEnd w:id="321"/>
    <w:p w14:paraId="1AB1C5A7" w14:textId="77777777" w:rsidR="00000000" w:rsidRDefault="00C43AED">
      <w:pPr>
        <w:pStyle w:val="a0"/>
        <w:rPr>
          <w:rFonts w:hint="cs"/>
          <w:rtl/>
        </w:rPr>
      </w:pPr>
      <w:r>
        <w:rPr>
          <w:rFonts w:hint="cs"/>
          <w:rtl/>
        </w:rPr>
        <w:t>גברתי היושבת-ראש, כנסת נכבדה</w:t>
      </w:r>
      <w:r>
        <w:rPr>
          <w:rFonts w:hint="cs"/>
          <w:rtl/>
        </w:rPr>
        <w:t>, אני שמח מאוד להביא לכנסת הצעת חוק שוועדת החוקה, חוק ומשפט הקדישה לה זמן רב, דיונים ארוכים בהשתתפות נציגי שירות בתי-הסוהר והמשטרה, וכל זאת בעקבות יוזמתו של חבר הכנסת גדעון סער, שהגיש הצעת חוק פרטית. הצעת החוק  התגלגלה לוועדה, והיום, בסיום הליכי החקיקה, אנ</w:t>
      </w:r>
      <w:r>
        <w:rPr>
          <w:rFonts w:hint="cs"/>
          <w:rtl/>
        </w:rPr>
        <w:t xml:space="preserve">חנו מביאים אותה לאישור המליאה בקריאה שנייה ושלישית, ואם היא תזכה כאן לרוב, היא תהפוך לחוק במדינת ישראל. </w:t>
      </w:r>
    </w:p>
    <w:p w14:paraId="30F852B6" w14:textId="77777777" w:rsidR="00000000" w:rsidRDefault="00C43AED">
      <w:pPr>
        <w:pStyle w:val="a0"/>
        <w:rPr>
          <w:rFonts w:hint="cs"/>
          <w:rtl/>
        </w:rPr>
      </w:pPr>
    </w:p>
    <w:p w14:paraId="4189EF0D" w14:textId="77777777" w:rsidR="00000000" w:rsidRDefault="00C43AED">
      <w:pPr>
        <w:pStyle w:val="a0"/>
        <w:rPr>
          <w:rFonts w:hint="cs"/>
          <w:rtl/>
        </w:rPr>
      </w:pPr>
      <w:r>
        <w:rPr>
          <w:rFonts w:hint="cs"/>
          <w:rtl/>
        </w:rPr>
        <w:t>במה מדובר, ומה היו ההתלבטויות העיקריות של הוועדה? אנחנו מדברים על מצב שבו אנשים מובאים לבתי-משפט לדיונים או להארכת מעצר, והם כבולים באזיקים בידיהם ובר</w:t>
      </w:r>
      <w:r>
        <w:rPr>
          <w:rFonts w:hint="cs"/>
          <w:rtl/>
        </w:rPr>
        <w:t xml:space="preserve">גליהם </w:t>
      </w:r>
      <w:r>
        <w:rPr>
          <w:rFonts w:hint="eastAsia"/>
          <w:rtl/>
        </w:rPr>
        <w:t>–</w:t>
      </w:r>
      <w:r>
        <w:rPr>
          <w:rFonts w:hint="cs"/>
          <w:rtl/>
        </w:rPr>
        <w:t xml:space="preserve"> לפעמים רק בידיהם - והנה מסתבר שהיכולת הזאת של המשטרה, הסמכות שיש לה לכבול עצירים, מנוצלת לעתים יותר מדי קרובות לרעה. </w:t>
      </w:r>
    </w:p>
    <w:p w14:paraId="63A4A4E1" w14:textId="77777777" w:rsidR="00000000" w:rsidRDefault="00C43AED">
      <w:pPr>
        <w:pStyle w:val="a0"/>
        <w:rPr>
          <w:rFonts w:hint="cs"/>
          <w:rtl/>
        </w:rPr>
      </w:pPr>
    </w:p>
    <w:p w14:paraId="3E563FCD" w14:textId="77777777" w:rsidR="00000000" w:rsidRDefault="00C43AED">
      <w:pPr>
        <w:pStyle w:val="a0"/>
        <w:rPr>
          <w:rFonts w:hint="cs"/>
          <w:rtl/>
        </w:rPr>
      </w:pPr>
      <w:r>
        <w:rPr>
          <w:rFonts w:hint="cs"/>
          <w:rtl/>
        </w:rPr>
        <w:t>מגיש ההצעה, חבר הכנסת גדעון סער, וחברי הוועדה זכרו דמויות של אנשים שמטרת הכבילה שלהם לא היתה להביא לכך שהם לא יימלטו. היה ברור שב</w:t>
      </w:r>
      <w:r>
        <w:rPr>
          <w:rFonts w:hint="cs"/>
          <w:rtl/>
        </w:rPr>
        <w:t xml:space="preserve">נסיבות העניין מדובר באנשים שנחשדו בעבירות אבל אין שום סכנה שהם יימלטו. אנשים שיש להם משפחה, שיש להם מעמד, אנשים ידועים, יכול להיות שהם עברו עבירה - - -  </w:t>
      </w:r>
    </w:p>
    <w:p w14:paraId="0DDA832D" w14:textId="77777777" w:rsidR="00000000" w:rsidRDefault="00C43AED">
      <w:pPr>
        <w:pStyle w:val="a0"/>
        <w:rPr>
          <w:rFonts w:hint="cs"/>
          <w:rtl/>
        </w:rPr>
      </w:pPr>
    </w:p>
    <w:p w14:paraId="12E717D0" w14:textId="77777777" w:rsidR="00000000" w:rsidRDefault="00C43AED">
      <w:pPr>
        <w:pStyle w:val="af0"/>
        <w:rPr>
          <w:rtl/>
        </w:rPr>
      </w:pPr>
      <w:r>
        <w:rPr>
          <w:rFonts w:hint="eastAsia"/>
          <w:rtl/>
        </w:rPr>
        <w:t>ג</w:t>
      </w:r>
      <w:r>
        <w:rPr>
          <w:rtl/>
        </w:rPr>
        <w:t>'מאל זחאלקה (בל"ד):</w:t>
      </w:r>
    </w:p>
    <w:p w14:paraId="46893E75" w14:textId="77777777" w:rsidR="00000000" w:rsidRDefault="00C43AED">
      <w:pPr>
        <w:pStyle w:val="a0"/>
        <w:rPr>
          <w:rFonts w:hint="cs"/>
          <w:rtl/>
        </w:rPr>
      </w:pPr>
    </w:p>
    <w:p w14:paraId="1A2DFBAD" w14:textId="77777777" w:rsidR="00000000" w:rsidRDefault="00C43AED">
      <w:pPr>
        <w:pStyle w:val="a0"/>
        <w:rPr>
          <w:rFonts w:hint="cs"/>
          <w:rtl/>
        </w:rPr>
      </w:pPr>
      <w:r>
        <w:rPr>
          <w:rFonts w:hint="cs"/>
          <w:rtl/>
        </w:rPr>
        <w:t>פעם ראשונה שחבר הכנסת גדעון סער עשה דבר נכון.</w:t>
      </w:r>
    </w:p>
    <w:p w14:paraId="711CE846" w14:textId="77777777" w:rsidR="00000000" w:rsidRDefault="00C43AED">
      <w:pPr>
        <w:pStyle w:val="a0"/>
        <w:ind w:firstLine="0"/>
        <w:rPr>
          <w:rFonts w:hint="cs"/>
          <w:rtl/>
        </w:rPr>
      </w:pPr>
    </w:p>
    <w:p w14:paraId="7D07A9C1" w14:textId="77777777" w:rsidR="00000000" w:rsidRDefault="00C43AED">
      <w:pPr>
        <w:pStyle w:val="-"/>
        <w:rPr>
          <w:rtl/>
        </w:rPr>
      </w:pPr>
      <w:bookmarkStart w:id="323" w:name="FS000000462T08_12_2003_19_30_06"/>
      <w:bookmarkStart w:id="324" w:name="FS000000462T08_12_2003_19_44_34"/>
      <w:bookmarkEnd w:id="323"/>
      <w:bookmarkEnd w:id="324"/>
      <w:r>
        <w:rPr>
          <w:rFonts w:hint="eastAsia"/>
          <w:rtl/>
        </w:rPr>
        <w:t>מיכאל</w:t>
      </w:r>
      <w:r>
        <w:rPr>
          <w:rtl/>
        </w:rPr>
        <w:t xml:space="preserve"> איתן (יו"ר ועדת החוקה, חוק</w:t>
      </w:r>
      <w:r>
        <w:rPr>
          <w:rtl/>
        </w:rPr>
        <w:t xml:space="preserve"> ומשפט):</w:t>
      </w:r>
    </w:p>
    <w:p w14:paraId="2A0859B6" w14:textId="77777777" w:rsidR="00000000" w:rsidRDefault="00C43AED">
      <w:pPr>
        <w:pStyle w:val="a0"/>
        <w:rPr>
          <w:rFonts w:hint="cs"/>
          <w:rtl/>
        </w:rPr>
      </w:pPr>
    </w:p>
    <w:p w14:paraId="1D6653B1" w14:textId="77777777" w:rsidR="00000000" w:rsidRDefault="00C43AED">
      <w:pPr>
        <w:pStyle w:val="a0"/>
        <w:rPr>
          <w:rFonts w:hint="cs"/>
          <w:rtl/>
        </w:rPr>
      </w:pPr>
      <w:r>
        <w:rPr>
          <w:rFonts w:hint="cs"/>
          <w:rtl/>
        </w:rPr>
        <w:t>התחושה היתה, שהרבה פעמים משתמשים באמצעי הכבילה לא למטרה ראויה. כלומר, כן, כאשר יש חשש שהעבריין יימלט צריך לכבול אותו, ואף אחד מאתנו לא מטיל בזה ספק. אבל כשמדובר, למשל, במקרים שהגיעו אלינו - אדם בן 80 וכמה שנעצר בשל אי-תשלום חוב מובל לבית-המשפט כב</w:t>
      </w:r>
      <w:r>
        <w:rPr>
          <w:rFonts w:hint="cs"/>
          <w:rtl/>
        </w:rPr>
        <w:t xml:space="preserve">ול בידיים וברגליים. ונוסף על הכול הוא גם חולה. </w:t>
      </w:r>
    </w:p>
    <w:p w14:paraId="79A56618" w14:textId="77777777" w:rsidR="00000000" w:rsidRDefault="00C43AED">
      <w:pPr>
        <w:pStyle w:val="a0"/>
        <w:ind w:firstLine="0"/>
        <w:rPr>
          <w:rFonts w:hint="cs"/>
          <w:rtl/>
        </w:rPr>
      </w:pPr>
    </w:p>
    <w:p w14:paraId="594A9AC8" w14:textId="77777777" w:rsidR="00000000" w:rsidRDefault="00C43AED">
      <w:pPr>
        <w:pStyle w:val="af0"/>
        <w:rPr>
          <w:rtl/>
        </w:rPr>
      </w:pPr>
      <w:r>
        <w:rPr>
          <w:rFonts w:hint="eastAsia"/>
          <w:rtl/>
        </w:rPr>
        <w:t>עבד</w:t>
      </w:r>
      <w:r>
        <w:rPr>
          <w:rtl/>
        </w:rPr>
        <w:t>-אלמאלכ דהאמשה (רע"ם):</w:t>
      </w:r>
    </w:p>
    <w:p w14:paraId="1E20D26F" w14:textId="77777777" w:rsidR="00000000" w:rsidRDefault="00C43AED">
      <w:pPr>
        <w:pStyle w:val="a0"/>
        <w:rPr>
          <w:rFonts w:hint="cs"/>
          <w:rtl/>
        </w:rPr>
      </w:pPr>
    </w:p>
    <w:p w14:paraId="6C35B5C0" w14:textId="77777777" w:rsidR="00000000" w:rsidRDefault="00C43AED">
      <w:pPr>
        <w:pStyle w:val="a0"/>
        <w:rPr>
          <w:rFonts w:hint="cs"/>
          <w:rtl/>
        </w:rPr>
      </w:pPr>
      <w:r>
        <w:rPr>
          <w:rFonts w:hint="cs"/>
          <w:rtl/>
        </w:rPr>
        <w:t>הוא לא יכול לרוץ.</w:t>
      </w:r>
    </w:p>
    <w:p w14:paraId="638A8740" w14:textId="77777777" w:rsidR="00000000" w:rsidRDefault="00C43AED">
      <w:pPr>
        <w:pStyle w:val="a0"/>
        <w:rPr>
          <w:rFonts w:hint="cs"/>
          <w:rtl/>
        </w:rPr>
      </w:pPr>
    </w:p>
    <w:p w14:paraId="54738FDF" w14:textId="77777777" w:rsidR="00000000" w:rsidRDefault="00C43AED">
      <w:pPr>
        <w:pStyle w:val="-"/>
        <w:rPr>
          <w:rtl/>
        </w:rPr>
      </w:pPr>
      <w:bookmarkStart w:id="325" w:name="FS000000462T08_12_2003_19_45_51C"/>
      <w:bookmarkEnd w:id="325"/>
      <w:r>
        <w:rPr>
          <w:rtl/>
        </w:rPr>
        <w:t>מיכאל איתן (יו"ר ועדת החוקה, חוק ומשפט):</w:t>
      </w:r>
    </w:p>
    <w:p w14:paraId="70632DE2" w14:textId="77777777" w:rsidR="00000000" w:rsidRDefault="00C43AED">
      <w:pPr>
        <w:pStyle w:val="a0"/>
        <w:rPr>
          <w:rtl/>
        </w:rPr>
      </w:pPr>
    </w:p>
    <w:p w14:paraId="27E42912" w14:textId="77777777" w:rsidR="00000000" w:rsidRDefault="00C43AED">
      <w:pPr>
        <w:pStyle w:val="a0"/>
        <w:rPr>
          <w:rFonts w:hint="cs"/>
          <w:rtl/>
        </w:rPr>
      </w:pPr>
      <w:bookmarkStart w:id="326" w:name="FS000000462T08_12_2003_19_31_25C"/>
      <w:bookmarkEnd w:id="326"/>
      <w:r>
        <w:rPr>
          <w:rFonts w:hint="cs"/>
          <w:rtl/>
        </w:rPr>
        <w:t>הוא לא יכול לרוץ גם אם תוריד לו את האזיקים. המשטרה גם הודתה שהיו חריגות מהמדיניות. אנחנו סבורים שמדינת ישראל צריכה לשמו</w:t>
      </w:r>
      <w:r>
        <w:rPr>
          <w:rFonts w:hint="cs"/>
          <w:rtl/>
        </w:rPr>
        <w:t xml:space="preserve">ר על כבוד האדם באשר הוא אדם. </w:t>
      </w:r>
    </w:p>
    <w:p w14:paraId="770855A7" w14:textId="77777777" w:rsidR="00000000" w:rsidRDefault="00C43AED">
      <w:pPr>
        <w:pStyle w:val="a0"/>
        <w:rPr>
          <w:rFonts w:hint="cs"/>
          <w:rtl/>
        </w:rPr>
      </w:pPr>
    </w:p>
    <w:p w14:paraId="15CAD7C3" w14:textId="77777777" w:rsidR="00000000" w:rsidRDefault="00C43AED">
      <w:pPr>
        <w:pStyle w:val="a0"/>
        <w:rPr>
          <w:rFonts w:hint="cs"/>
          <w:rtl/>
        </w:rPr>
      </w:pPr>
      <w:r>
        <w:rPr>
          <w:rFonts w:hint="cs"/>
          <w:rtl/>
        </w:rPr>
        <w:t>דרך אגב, מחרתיים יחול יום זכויות האדם, גם מחר אנחנו נקיים בוועדת החוקה דיונים על זכויות האדם. אנחנו מדינה שיש לה - מול הרצון לכבד את זכויות האדם -  מאבק קשה נגד הטרור. מצד אחד, אנחנו רוצים לעשות את כל מה שאפשר על מנת לשמור על</w:t>
      </w:r>
      <w:r>
        <w:rPr>
          <w:rFonts w:hint="cs"/>
          <w:rtl/>
        </w:rPr>
        <w:t xml:space="preserve"> כבוד האדם באשר הוא אדם, אולם מצד שני יש קבוצות אוכלוסייה, שלצערי הרב יש מתוכן איזה סיכון, שיכול לבוא אדם, לכאורה לא לוחם, לא מאיים, ולהתפוצץ. וצריך גם להתגונן מפניו. </w:t>
      </w:r>
    </w:p>
    <w:p w14:paraId="21C4237E" w14:textId="77777777" w:rsidR="00000000" w:rsidRDefault="00C43AED">
      <w:pPr>
        <w:pStyle w:val="a0"/>
        <w:ind w:firstLine="0"/>
        <w:rPr>
          <w:rFonts w:hint="cs"/>
          <w:rtl/>
        </w:rPr>
      </w:pPr>
    </w:p>
    <w:p w14:paraId="7C924F78" w14:textId="77777777" w:rsidR="00000000" w:rsidRDefault="00C43AED">
      <w:pPr>
        <w:pStyle w:val="af0"/>
        <w:rPr>
          <w:rtl/>
        </w:rPr>
      </w:pPr>
      <w:r>
        <w:rPr>
          <w:rFonts w:hint="eastAsia"/>
          <w:rtl/>
        </w:rPr>
        <w:t>ג</w:t>
      </w:r>
      <w:r>
        <w:rPr>
          <w:rtl/>
        </w:rPr>
        <w:t>'מאל זחאלקה (בל"ד):</w:t>
      </w:r>
    </w:p>
    <w:p w14:paraId="13FF9F5D" w14:textId="77777777" w:rsidR="00000000" w:rsidRDefault="00C43AED">
      <w:pPr>
        <w:pStyle w:val="a0"/>
        <w:rPr>
          <w:rFonts w:hint="cs"/>
          <w:rtl/>
        </w:rPr>
      </w:pPr>
    </w:p>
    <w:p w14:paraId="5091747F" w14:textId="77777777" w:rsidR="00000000" w:rsidRDefault="00C43AED">
      <w:pPr>
        <w:pStyle w:val="a0"/>
        <w:rPr>
          <w:rFonts w:hint="cs"/>
          <w:rtl/>
        </w:rPr>
      </w:pPr>
      <w:r>
        <w:rPr>
          <w:rFonts w:hint="cs"/>
          <w:rtl/>
        </w:rPr>
        <w:t>אל תשכח את יגאל עמיר ומאיפה הוא בא.</w:t>
      </w:r>
    </w:p>
    <w:p w14:paraId="772F1170" w14:textId="77777777" w:rsidR="00000000" w:rsidRDefault="00C43AED">
      <w:pPr>
        <w:pStyle w:val="-"/>
        <w:rPr>
          <w:rFonts w:hint="cs"/>
          <w:rtl/>
        </w:rPr>
      </w:pPr>
      <w:bookmarkStart w:id="327" w:name="FS000000462T08_12_2003_19_48_39C"/>
      <w:bookmarkEnd w:id="327"/>
    </w:p>
    <w:p w14:paraId="63BCE5B4" w14:textId="77777777" w:rsidR="00000000" w:rsidRDefault="00C43AED">
      <w:pPr>
        <w:pStyle w:val="-"/>
        <w:rPr>
          <w:rtl/>
        </w:rPr>
      </w:pPr>
      <w:r>
        <w:rPr>
          <w:rtl/>
        </w:rPr>
        <w:t>מיכאל איתן (יו"ר ועדת החוקה,</w:t>
      </w:r>
      <w:r>
        <w:rPr>
          <w:rtl/>
        </w:rPr>
        <w:t xml:space="preserve"> חוק ומשפט):</w:t>
      </w:r>
    </w:p>
    <w:p w14:paraId="60C51982" w14:textId="77777777" w:rsidR="00000000" w:rsidRDefault="00C43AED">
      <w:pPr>
        <w:pStyle w:val="a0"/>
        <w:rPr>
          <w:rtl/>
        </w:rPr>
      </w:pPr>
    </w:p>
    <w:p w14:paraId="04707861" w14:textId="77777777" w:rsidR="00000000" w:rsidRDefault="00C43AED">
      <w:pPr>
        <w:pStyle w:val="a0"/>
        <w:rPr>
          <w:rFonts w:hint="cs"/>
          <w:rtl/>
        </w:rPr>
      </w:pPr>
      <w:r>
        <w:rPr>
          <w:rFonts w:hint="cs"/>
          <w:rtl/>
        </w:rPr>
        <w:t xml:space="preserve">לא לשכוח מה? </w:t>
      </w:r>
    </w:p>
    <w:p w14:paraId="69C6E725" w14:textId="77777777" w:rsidR="00000000" w:rsidRDefault="00C43AED">
      <w:pPr>
        <w:pStyle w:val="a0"/>
        <w:ind w:firstLine="0"/>
        <w:rPr>
          <w:rFonts w:hint="cs"/>
          <w:rtl/>
        </w:rPr>
      </w:pPr>
    </w:p>
    <w:p w14:paraId="0E9E6257" w14:textId="77777777" w:rsidR="00000000" w:rsidRDefault="00C43AED">
      <w:pPr>
        <w:pStyle w:val="af0"/>
        <w:rPr>
          <w:rtl/>
        </w:rPr>
      </w:pPr>
      <w:r>
        <w:rPr>
          <w:rFonts w:hint="eastAsia"/>
          <w:rtl/>
        </w:rPr>
        <w:t>ג</w:t>
      </w:r>
      <w:r>
        <w:rPr>
          <w:rtl/>
        </w:rPr>
        <w:t>'מאל זחאלקה (בל"ד):</w:t>
      </w:r>
    </w:p>
    <w:p w14:paraId="6D2F6CA8" w14:textId="77777777" w:rsidR="00000000" w:rsidRDefault="00C43AED">
      <w:pPr>
        <w:pStyle w:val="a0"/>
        <w:rPr>
          <w:rFonts w:hint="cs"/>
          <w:rtl/>
        </w:rPr>
      </w:pPr>
    </w:p>
    <w:p w14:paraId="4F686D0E" w14:textId="77777777" w:rsidR="00000000" w:rsidRDefault="00C43AED">
      <w:pPr>
        <w:pStyle w:val="a0"/>
        <w:ind w:firstLine="0"/>
        <w:rPr>
          <w:rFonts w:hint="cs"/>
          <w:rtl/>
        </w:rPr>
      </w:pPr>
      <w:r>
        <w:rPr>
          <w:rFonts w:hint="cs"/>
          <w:rtl/>
        </w:rPr>
        <w:tab/>
        <w:t xml:space="preserve">גם כשאתה מדבר ככה, אל תשכח את יגאל עמיר, מה בית-הגידול שלו ובאיזו אווירה הוא צמח. </w:t>
      </w:r>
    </w:p>
    <w:p w14:paraId="742C8E05" w14:textId="77777777" w:rsidR="00000000" w:rsidRDefault="00C43AED">
      <w:pPr>
        <w:pStyle w:val="a0"/>
        <w:ind w:firstLine="0"/>
        <w:rPr>
          <w:rFonts w:hint="cs"/>
          <w:rtl/>
        </w:rPr>
      </w:pPr>
    </w:p>
    <w:p w14:paraId="6C515125" w14:textId="77777777" w:rsidR="00000000" w:rsidRDefault="00C43AED">
      <w:pPr>
        <w:pStyle w:val="-"/>
        <w:rPr>
          <w:rtl/>
        </w:rPr>
      </w:pPr>
      <w:bookmarkStart w:id="328" w:name="FS000000462T08_12_2003_19_49_09C"/>
      <w:bookmarkEnd w:id="328"/>
      <w:r>
        <w:rPr>
          <w:rtl/>
        </w:rPr>
        <w:t>מיכאל איתן (יו"ר ועדת החוקה, חוק ומשפט):</w:t>
      </w:r>
    </w:p>
    <w:p w14:paraId="06A2F80C" w14:textId="77777777" w:rsidR="00000000" w:rsidRDefault="00C43AED">
      <w:pPr>
        <w:pStyle w:val="a0"/>
        <w:rPr>
          <w:rtl/>
        </w:rPr>
      </w:pPr>
    </w:p>
    <w:p w14:paraId="3512A4B9" w14:textId="77777777" w:rsidR="00000000" w:rsidRDefault="00C43AED">
      <w:pPr>
        <w:pStyle w:val="a0"/>
        <w:rPr>
          <w:rFonts w:hint="cs"/>
          <w:rtl/>
        </w:rPr>
      </w:pPr>
      <w:bookmarkStart w:id="329" w:name="FS000000462T08_12_2003_19_32_51C"/>
      <w:bookmarkEnd w:id="329"/>
      <w:r>
        <w:rPr>
          <w:rFonts w:hint="cs"/>
          <w:rtl/>
        </w:rPr>
        <w:t>חבר הכנסת זחאלקה, לא צריך להעמיד פנים, כולנו אמורים להילחם בטרור חסר הבחנה וכו</w:t>
      </w:r>
      <w:r>
        <w:rPr>
          <w:rFonts w:hint="cs"/>
          <w:rtl/>
        </w:rPr>
        <w:t>לנו אמורים לתת גיבוי למניעת הטרור הזה. במאבק נגד טרור, בכוונה אמרתי: מתוך קבוצות - כי אני לא רוצה להפוך את הוויכוח הזה ואת יום זכויות האדם, שצריך להיות יום משותף לכולנו, לוויכוח פוליטי. אבל אני כן רוצה לומר, מצד אחד יש יום זכויות האדם, אבל הזכות הכי בסיסית</w:t>
      </w:r>
      <w:r>
        <w:rPr>
          <w:rFonts w:hint="cs"/>
          <w:rtl/>
        </w:rPr>
        <w:t xml:space="preserve"> של האדם היא לחיות, ואנחנו צריכים לשמור על זכות האנשים לחיות. אם יש אנשים שאומרים, אני לוקח על עצמי לשים עלי פצצה ולהרוג אנשים שיתפוצצו, לא מעניין אותי מי, לא מעניין אותי מה, העיקר שהם יהיו מעם אחר, מדת אחרת - מי שעוצר אותם מגן על זכויות האדם, הוא לא פוגע </w:t>
      </w:r>
      <w:r>
        <w:rPr>
          <w:rFonts w:hint="cs"/>
          <w:rtl/>
        </w:rPr>
        <w:t>בזכויות האדם. איפה מתעוררים הבעיה והקונפליקט? כשאתה רוצה להילחם על מנת להגן על ביטחונם של אנשים, אתה צריך לפעול בכל מיני פעולות, שבחלקן אתה פוגע בזכויות אנשים תמימים לגמרי, שבכלל לא היו קשורים. כאן יש מצב, שאנחנו צריכים להגיע בו לאיזונים נכונים: מצד אחד לה</w:t>
      </w:r>
      <w:r>
        <w:rPr>
          <w:rFonts w:hint="cs"/>
          <w:rtl/>
        </w:rPr>
        <w:t xml:space="preserve">משיך במלחמה בטרור, מצד שני להגן על זכויות האדם ולהשתדל שלא לפגוע באנשים חפים מפשע. זה ברמה הכללית. </w:t>
      </w:r>
    </w:p>
    <w:p w14:paraId="2746282C" w14:textId="77777777" w:rsidR="00000000" w:rsidRDefault="00C43AED">
      <w:pPr>
        <w:pStyle w:val="a0"/>
        <w:ind w:firstLine="0"/>
        <w:rPr>
          <w:rFonts w:hint="cs"/>
          <w:rtl/>
        </w:rPr>
      </w:pPr>
    </w:p>
    <w:p w14:paraId="497FE717" w14:textId="77777777" w:rsidR="00000000" w:rsidRDefault="00C43AED">
      <w:pPr>
        <w:pStyle w:val="af0"/>
        <w:rPr>
          <w:rtl/>
        </w:rPr>
      </w:pPr>
      <w:r>
        <w:rPr>
          <w:rFonts w:hint="eastAsia"/>
          <w:rtl/>
        </w:rPr>
        <w:t>ג</w:t>
      </w:r>
      <w:r>
        <w:rPr>
          <w:rtl/>
        </w:rPr>
        <w:t>'מאל זחאלקה (בל"ד):</w:t>
      </w:r>
    </w:p>
    <w:p w14:paraId="4AD145A8" w14:textId="77777777" w:rsidR="00000000" w:rsidRDefault="00C43AED">
      <w:pPr>
        <w:pStyle w:val="a0"/>
        <w:rPr>
          <w:rFonts w:hint="cs"/>
          <w:rtl/>
        </w:rPr>
      </w:pPr>
    </w:p>
    <w:p w14:paraId="596A11E0" w14:textId="77777777" w:rsidR="00000000" w:rsidRDefault="00C43AED">
      <w:pPr>
        <w:pStyle w:val="a0"/>
        <w:rPr>
          <w:rFonts w:hint="cs"/>
          <w:rtl/>
        </w:rPr>
      </w:pPr>
      <w:r>
        <w:rPr>
          <w:rFonts w:hint="cs"/>
          <w:rtl/>
        </w:rPr>
        <w:t xml:space="preserve">גם לא במטוסים? </w:t>
      </w:r>
    </w:p>
    <w:p w14:paraId="553CA207" w14:textId="77777777" w:rsidR="00000000" w:rsidRDefault="00C43AED">
      <w:pPr>
        <w:pStyle w:val="a0"/>
        <w:rPr>
          <w:rFonts w:hint="cs"/>
          <w:rtl/>
        </w:rPr>
      </w:pPr>
    </w:p>
    <w:p w14:paraId="1220D6B7" w14:textId="77777777" w:rsidR="00000000" w:rsidRDefault="00C43AED">
      <w:pPr>
        <w:pStyle w:val="-"/>
        <w:rPr>
          <w:rtl/>
        </w:rPr>
      </w:pPr>
      <w:bookmarkStart w:id="330" w:name="FS000000462T08_12_2003_19_52_43C"/>
      <w:bookmarkEnd w:id="330"/>
      <w:r>
        <w:rPr>
          <w:rtl/>
        </w:rPr>
        <w:t>מיכאל איתן (יו"ר ועדת החוקה, חוק ומשפט):</w:t>
      </w:r>
    </w:p>
    <w:p w14:paraId="10D9DABD" w14:textId="77777777" w:rsidR="00000000" w:rsidRDefault="00C43AED">
      <w:pPr>
        <w:pStyle w:val="a0"/>
        <w:rPr>
          <w:rtl/>
        </w:rPr>
      </w:pPr>
    </w:p>
    <w:p w14:paraId="10A9373D" w14:textId="77777777" w:rsidR="00000000" w:rsidRDefault="00C43AED">
      <w:pPr>
        <w:pStyle w:val="a0"/>
        <w:rPr>
          <w:rFonts w:hint="cs"/>
          <w:rtl/>
        </w:rPr>
      </w:pPr>
      <w:r>
        <w:rPr>
          <w:rFonts w:hint="cs"/>
          <w:rtl/>
        </w:rPr>
        <w:t xml:space="preserve">חבר הכנסת זחאלקה, </w:t>
      </w:r>
      <w:bookmarkStart w:id="331" w:name="FS000000462T08_12_2003_19_34_37C"/>
      <w:bookmarkEnd w:id="331"/>
      <w:r>
        <w:rPr>
          <w:rFonts w:hint="cs"/>
          <w:rtl/>
        </w:rPr>
        <w:t>את הוויכוח בינינו על הסוגיה הזאת, אם יש ויכוח - אני מקוו</w:t>
      </w:r>
      <w:r>
        <w:rPr>
          <w:rFonts w:hint="cs"/>
          <w:rtl/>
        </w:rPr>
        <w:t xml:space="preserve">ה שאין בכלל ויכוח, לא צריך  להיות ויכוח, אבל אני אומר - - - </w:t>
      </w:r>
    </w:p>
    <w:p w14:paraId="46B8E9F0" w14:textId="77777777" w:rsidR="00000000" w:rsidRDefault="00C43AED">
      <w:pPr>
        <w:pStyle w:val="a0"/>
        <w:ind w:firstLine="0"/>
        <w:rPr>
          <w:rFonts w:hint="cs"/>
          <w:rtl/>
        </w:rPr>
      </w:pPr>
    </w:p>
    <w:p w14:paraId="3EF380AB" w14:textId="77777777" w:rsidR="00000000" w:rsidRDefault="00C43AED">
      <w:pPr>
        <w:pStyle w:val="af0"/>
        <w:rPr>
          <w:rtl/>
        </w:rPr>
      </w:pPr>
      <w:r>
        <w:rPr>
          <w:rFonts w:hint="eastAsia"/>
          <w:rtl/>
        </w:rPr>
        <w:t>ג</w:t>
      </w:r>
      <w:r>
        <w:rPr>
          <w:rtl/>
        </w:rPr>
        <w:t>'מאל זחאלקה (בל"ד):</w:t>
      </w:r>
    </w:p>
    <w:p w14:paraId="1E9BE9DA" w14:textId="77777777" w:rsidR="00000000" w:rsidRDefault="00C43AED">
      <w:pPr>
        <w:pStyle w:val="a0"/>
        <w:rPr>
          <w:rFonts w:hint="cs"/>
          <w:rtl/>
        </w:rPr>
      </w:pPr>
    </w:p>
    <w:p w14:paraId="5E671FD8" w14:textId="77777777" w:rsidR="00000000" w:rsidRDefault="00C43AED">
      <w:pPr>
        <w:pStyle w:val="a0"/>
        <w:rPr>
          <w:rFonts w:hint="cs"/>
          <w:rtl/>
        </w:rPr>
      </w:pPr>
      <w:r>
        <w:rPr>
          <w:rFonts w:hint="cs"/>
          <w:rtl/>
        </w:rPr>
        <w:t xml:space="preserve">אני נגד פגיעה באזרחים חפים מפשע, אם הם נפגעים על-ידי טייס שמטיל פצצות ואם על-ידי  מתאבד. זה העיקרון, בלי מוסר כפול. </w:t>
      </w:r>
    </w:p>
    <w:p w14:paraId="353D7E88" w14:textId="77777777" w:rsidR="00000000" w:rsidRDefault="00C43AED">
      <w:pPr>
        <w:pStyle w:val="a0"/>
        <w:ind w:firstLine="0"/>
        <w:rPr>
          <w:rFonts w:hint="cs"/>
          <w:rtl/>
        </w:rPr>
      </w:pPr>
    </w:p>
    <w:p w14:paraId="132BF1D0" w14:textId="77777777" w:rsidR="00000000" w:rsidRDefault="00C43AED">
      <w:pPr>
        <w:pStyle w:val="-"/>
        <w:rPr>
          <w:rtl/>
        </w:rPr>
      </w:pPr>
      <w:bookmarkStart w:id="332" w:name="FS000000462T08_12_2003_19_54_20C"/>
      <w:bookmarkEnd w:id="332"/>
      <w:r>
        <w:rPr>
          <w:rtl/>
        </w:rPr>
        <w:t>מיכאל איתן (יו"ר ועדת החוקה, חוק ומשפט):</w:t>
      </w:r>
    </w:p>
    <w:p w14:paraId="17E87A34" w14:textId="77777777" w:rsidR="00000000" w:rsidRDefault="00C43AED">
      <w:pPr>
        <w:pStyle w:val="a0"/>
        <w:rPr>
          <w:rtl/>
        </w:rPr>
      </w:pPr>
    </w:p>
    <w:p w14:paraId="4CA4D4DD" w14:textId="77777777" w:rsidR="00000000" w:rsidRDefault="00C43AED">
      <w:pPr>
        <w:pStyle w:val="a0"/>
        <w:rPr>
          <w:rFonts w:hint="cs"/>
          <w:rtl/>
        </w:rPr>
      </w:pPr>
      <w:bookmarkStart w:id="333" w:name="FS000000462T08_12_2003_19_35_02C"/>
      <w:bookmarkEnd w:id="333"/>
      <w:r>
        <w:rPr>
          <w:rFonts w:hint="cs"/>
          <w:rtl/>
        </w:rPr>
        <w:t>העיקרון לא נ</w:t>
      </w:r>
      <w:r>
        <w:rPr>
          <w:rFonts w:hint="cs"/>
          <w:rtl/>
        </w:rPr>
        <w:t>קבע בצורה הזאת. העיקרון נקבע, שכאשר שולחים - אתה אמרת טייס, אני לא רוצה לומר דווקא טייס - שולחים כוח צבאי להילחם במפקדת טרור, כאשר ההוראות ניתנות: עליכם לתקוף את מפקדת הטרור הנמצאת במקום שבסביבתו גרים אזרחים, אז תיזהרו. מוקד הפגיעה שלכם צריך להיות מפקדת הט</w:t>
      </w:r>
      <w:r>
        <w:rPr>
          <w:rFonts w:hint="cs"/>
          <w:rtl/>
        </w:rPr>
        <w:t>רור. תוך כדי הפעולה הזאת נהרגו אזרחים חפים מפשע. זאת טרגדיה גדולה לכל מי שנהרג. אבל הפעולה הזאת היא פעולה מוצדקת. לעומת זאת, כאשר אתה אומר למישהו, קח עליך פצצה, לך תחפש מטרה אזרחית, היכן שיש הכי הרבה ילדים או הכי הרבה אזרחים ותתפוצץ שם, זה פשע מלחמה. זה הה</w:t>
      </w:r>
      <w:r>
        <w:rPr>
          <w:rFonts w:hint="cs"/>
          <w:rtl/>
        </w:rPr>
        <w:t xml:space="preserve">בדל. אי-אפשר להשוות בין שני הדברים האלה. אוי ואבוי לנו אם אנחנו נשווה.  </w:t>
      </w:r>
    </w:p>
    <w:p w14:paraId="6A86F00F" w14:textId="77777777" w:rsidR="00000000" w:rsidRDefault="00C43AED">
      <w:pPr>
        <w:pStyle w:val="a0"/>
        <w:ind w:firstLine="0"/>
        <w:rPr>
          <w:rFonts w:hint="cs"/>
          <w:rtl/>
        </w:rPr>
      </w:pPr>
    </w:p>
    <w:p w14:paraId="55B45E1E" w14:textId="77777777" w:rsidR="00000000" w:rsidRDefault="00C43AED">
      <w:pPr>
        <w:pStyle w:val="af0"/>
        <w:rPr>
          <w:rtl/>
        </w:rPr>
      </w:pPr>
      <w:r>
        <w:rPr>
          <w:rFonts w:hint="eastAsia"/>
          <w:rtl/>
        </w:rPr>
        <w:t>ג</w:t>
      </w:r>
      <w:r>
        <w:rPr>
          <w:rtl/>
        </w:rPr>
        <w:t>'מאל זחאלקה (בל"ד):</w:t>
      </w:r>
    </w:p>
    <w:p w14:paraId="038B899B" w14:textId="77777777" w:rsidR="00000000" w:rsidRDefault="00C43AED">
      <w:pPr>
        <w:pStyle w:val="a0"/>
        <w:rPr>
          <w:rFonts w:hint="cs"/>
          <w:rtl/>
        </w:rPr>
      </w:pPr>
    </w:p>
    <w:p w14:paraId="1B2AB795" w14:textId="77777777" w:rsidR="00000000" w:rsidRDefault="00C43AED">
      <w:pPr>
        <w:pStyle w:val="a0"/>
        <w:rPr>
          <w:rFonts w:hint="cs"/>
          <w:rtl/>
        </w:rPr>
      </w:pPr>
      <w:r>
        <w:rPr>
          <w:rFonts w:hint="cs"/>
          <w:rtl/>
        </w:rPr>
        <w:t xml:space="preserve">בשיטה שלך נהרגו 2,400 אזרחים. </w:t>
      </w:r>
    </w:p>
    <w:p w14:paraId="50D1926A" w14:textId="77777777" w:rsidR="00000000" w:rsidRDefault="00C43AED">
      <w:pPr>
        <w:pStyle w:val="a0"/>
        <w:rPr>
          <w:rFonts w:hint="cs"/>
          <w:rtl/>
        </w:rPr>
      </w:pPr>
    </w:p>
    <w:p w14:paraId="12EACAB2" w14:textId="77777777" w:rsidR="00000000" w:rsidRDefault="00C43AED">
      <w:pPr>
        <w:pStyle w:val="af0"/>
        <w:rPr>
          <w:rtl/>
        </w:rPr>
      </w:pPr>
      <w:r>
        <w:rPr>
          <w:rFonts w:hint="eastAsia"/>
          <w:rtl/>
        </w:rPr>
        <w:t>עבד</w:t>
      </w:r>
      <w:r>
        <w:rPr>
          <w:rtl/>
        </w:rPr>
        <w:t>-אלמאלכ דהאמשה (רע"ם):</w:t>
      </w:r>
    </w:p>
    <w:p w14:paraId="546ECE81" w14:textId="77777777" w:rsidR="00000000" w:rsidRDefault="00C43AED">
      <w:pPr>
        <w:pStyle w:val="a0"/>
        <w:rPr>
          <w:rFonts w:hint="cs"/>
          <w:rtl/>
        </w:rPr>
      </w:pPr>
    </w:p>
    <w:p w14:paraId="39F4FB69" w14:textId="77777777" w:rsidR="00000000" w:rsidRDefault="00C43AED">
      <w:pPr>
        <w:pStyle w:val="a0"/>
        <w:ind w:firstLine="720"/>
        <w:rPr>
          <w:rFonts w:hint="cs"/>
          <w:rtl/>
        </w:rPr>
      </w:pPr>
      <w:r>
        <w:rPr>
          <w:rFonts w:hint="cs"/>
          <w:rtl/>
        </w:rPr>
        <w:t>לא נעשה את הוויכוח כאן, אני מסכים.</w:t>
      </w:r>
    </w:p>
    <w:p w14:paraId="065DCF1A" w14:textId="77777777" w:rsidR="00000000" w:rsidRDefault="00C43AED">
      <w:pPr>
        <w:pStyle w:val="a0"/>
        <w:ind w:firstLine="0"/>
        <w:rPr>
          <w:rFonts w:hint="cs"/>
          <w:rtl/>
        </w:rPr>
      </w:pPr>
    </w:p>
    <w:p w14:paraId="57DED7C2" w14:textId="77777777" w:rsidR="00000000" w:rsidRDefault="00C43AED">
      <w:pPr>
        <w:pStyle w:val="-"/>
        <w:rPr>
          <w:rtl/>
        </w:rPr>
      </w:pPr>
      <w:bookmarkStart w:id="334" w:name="FS000000462T08_12_2003_19_57_09C"/>
      <w:bookmarkEnd w:id="334"/>
      <w:r>
        <w:rPr>
          <w:rtl/>
        </w:rPr>
        <w:t>מיכאל איתן (יו"ר ועדת החוקה, חוק ומשפט):</w:t>
      </w:r>
    </w:p>
    <w:p w14:paraId="1B0819FA" w14:textId="77777777" w:rsidR="00000000" w:rsidRDefault="00C43AED">
      <w:pPr>
        <w:pStyle w:val="a0"/>
        <w:rPr>
          <w:rtl/>
        </w:rPr>
      </w:pPr>
    </w:p>
    <w:p w14:paraId="20D93FE6" w14:textId="77777777" w:rsidR="00000000" w:rsidRDefault="00C43AED">
      <w:pPr>
        <w:pStyle w:val="a0"/>
        <w:rPr>
          <w:rFonts w:hint="cs"/>
          <w:rtl/>
        </w:rPr>
      </w:pPr>
      <w:bookmarkStart w:id="335" w:name="FS000000462T08_12_2003_19_36_29C"/>
      <w:bookmarkEnd w:id="335"/>
      <w:r>
        <w:rPr>
          <w:rFonts w:hint="cs"/>
          <w:rtl/>
        </w:rPr>
        <w:t xml:space="preserve">חברים, אני מציע שנעזוב </w:t>
      </w:r>
      <w:r>
        <w:rPr>
          <w:rFonts w:hint="cs"/>
          <w:rtl/>
        </w:rPr>
        <w:t>את הוויכוח ברמה הפוליטית, ברמת המלחמה בטרור, וניקח את הצעת החוק הזאת ונדבר עליה, כי גם בה יש התנגשות בין דברים שונים. מצד אחד, כפי שאמרתי, אנחנו רוצים לשמור על כבודו של אדם, גם אדם שנעצר. אני רוצה להזכיר, אחוז קטן מאוד מאלה שנעצרים, בסופו של דבר מורשעים. כ</w:t>
      </w:r>
      <w:r>
        <w:rPr>
          <w:rFonts w:hint="cs"/>
          <w:rtl/>
        </w:rPr>
        <w:t xml:space="preserve">לומר, אותו עצור, הסיכוי הגדול הוא שהוא אדם חף מפשע. מדוע כאשר אין סכנה שהוא יכול להימלט, ישימו עליו כבלים? </w:t>
      </w:r>
    </w:p>
    <w:p w14:paraId="4975173F" w14:textId="77777777" w:rsidR="00000000" w:rsidRDefault="00C43AED">
      <w:pPr>
        <w:pStyle w:val="a0"/>
        <w:rPr>
          <w:rFonts w:hint="cs"/>
          <w:rtl/>
        </w:rPr>
      </w:pPr>
    </w:p>
    <w:p w14:paraId="2C09AAAC" w14:textId="77777777" w:rsidR="00000000" w:rsidRDefault="00C43AED">
      <w:pPr>
        <w:pStyle w:val="a0"/>
        <w:rPr>
          <w:rFonts w:hint="cs"/>
          <w:rtl/>
        </w:rPr>
      </w:pPr>
      <w:r>
        <w:rPr>
          <w:rFonts w:hint="cs"/>
          <w:rtl/>
        </w:rPr>
        <w:t>הצעת החוק שאנחנו מביאים היום קובעת באופן כללי כלל -  עצור לא יהיה כבול במקום ציבורי, אלא לפי הוראות אלה, וההוראות הן כדלקמן: שהשוטר שמלווה אותו, שמ</w:t>
      </w:r>
      <w:r>
        <w:rPr>
          <w:rFonts w:hint="cs"/>
          <w:rtl/>
        </w:rPr>
        <w:t>חזיק אותו כבול, סובר כי קיים חשש סביר שהעצור עלול לעשות אחד מאלה: להימלט או לסייע לאחר להימלט, לגרום נזק לגוף או לרכוש, לפגוע בראיות או להעלימן, לקבל או למסור חפץ שעשוי לשמש בביצוע עבירה או לפגוע בסדרי מקום המעצר. האיזון הוא בכך, שאם לא קיימים האלמנטים האל</w:t>
      </w:r>
      <w:r>
        <w:rPr>
          <w:rFonts w:hint="cs"/>
          <w:rtl/>
        </w:rPr>
        <w:t xml:space="preserve">ה, לא צריך לכבול אדם. </w:t>
      </w:r>
    </w:p>
    <w:p w14:paraId="09E559B6" w14:textId="77777777" w:rsidR="00000000" w:rsidRDefault="00C43AED">
      <w:pPr>
        <w:pStyle w:val="a0"/>
        <w:rPr>
          <w:rFonts w:hint="cs"/>
          <w:rtl/>
        </w:rPr>
      </w:pPr>
    </w:p>
    <w:p w14:paraId="3EAF4AB2" w14:textId="77777777" w:rsidR="00000000" w:rsidRDefault="00C43AED">
      <w:pPr>
        <w:pStyle w:val="a0"/>
        <w:rPr>
          <w:rFonts w:hint="cs"/>
          <w:rtl/>
        </w:rPr>
      </w:pPr>
      <w:r>
        <w:rPr>
          <w:rFonts w:hint="cs"/>
          <w:rtl/>
        </w:rPr>
        <w:t>בוועדה התקיים ויכוח גדול: האם יש לכבול אנשים בעת העברתם, למשל, ממקום המעצר אל בית-המשפט? המעבר מתבצע במכונית שמלווה עצורים. שלטונות שירות בתי-הסוהר והמשטרה טענו, שבמכונית הזאת, גם אם מובילים עשרה אנשים שאין שום חשש שהם רוצים להימלט,</w:t>
      </w:r>
      <w:r>
        <w:rPr>
          <w:rFonts w:hint="cs"/>
          <w:rtl/>
        </w:rPr>
        <w:t xml:space="preserve"> שהם אלימים, שאחד מהדברים האלה חל בהם, מספיק שאחד יהיה עבריין אלים, בפרקטיקה הם צריכים  לכבול את כולם. נתנו לזה הסברים, אני לא רוצה כעת להרחיב את הדיבור. התקיים ויכוח בוועדה, אם אין בזה פגיעה למעלה מהמותר בכבוד האדם, שכאשר תשעה בני-אדם נוסעים או מובלים לבי</w:t>
      </w:r>
      <w:r>
        <w:rPr>
          <w:rFonts w:hint="cs"/>
          <w:rtl/>
        </w:rPr>
        <w:t>ת-משפט, ואחד מהם, העשירי, הוא אדם מסוכן, כובלים את כל העשרה, גם את התשעה שלא מסוכנים, מחזיקים אותם כבולים בידיים וברגליים ומלווים את כולם בשורה אחת. הפשרה שהגענו אליה עם המשטרה היתה שייאמר: במקום ציבורי הדבר הזה לא ייעשה. זה יכול להיעשות בדרך או בניידת. זא</w:t>
      </w:r>
      <w:r>
        <w:rPr>
          <w:rFonts w:hint="cs"/>
          <w:rtl/>
        </w:rPr>
        <w:t>ת היתה פשרה, כאשר ההיגיון שהנחה את חברי הוועדה היה, שהנזק העיקרי נעשה לאותו אדם כאשר מצלמים אותו לתקשורת. גם כך זה נזק והשפלה, אבל היא גדלה פי כמה וכמה כאשר הוא מובל עם הכבלים, בלי שהוא מהווה סכנה ולא רוצה לברוח; אבל מצלמים אותו ומפיצים את תמונתו למחרת. לכ</w:t>
      </w:r>
      <w:r>
        <w:rPr>
          <w:rFonts w:hint="cs"/>
          <w:rtl/>
        </w:rPr>
        <w:t xml:space="preserve">ן הגענו לנוסחה הזאת. </w:t>
      </w:r>
    </w:p>
    <w:p w14:paraId="65D1759D" w14:textId="77777777" w:rsidR="00000000" w:rsidRDefault="00C43AED">
      <w:pPr>
        <w:pStyle w:val="a0"/>
        <w:rPr>
          <w:rFonts w:hint="cs"/>
          <w:rtl/>
        </w:rPr>
      </w:pPr>
    </w:p>
    <w:p w14:paraId="2F99F7E8" w14:textId="77777777" w:rsidR="00000000" w:rsidRDefault="00C43AED">
      <w:pPr>
        <w:pStyle w:val="a0"/>
        <w:rPr>
          <w:rFonts w:hint="cs"/>
          <w:rtl/>
        </w:rPr>
      </w:pPr>
      <w:r>
        <w:rPr>
          <w:rFonts w:hint="cs"/>
          <w:rtl/>
        </w:rPr>
        <w:t xml:space="preserve">אני רוצה להוסיף עוד הערה קטנה ובזה אני אסיים. יש עבירות יותר חמורות שלגביהן יש החרגה בחוק. במקרים אלה שיקול הדעת של השוטר יותר מצומצם -  גם שם יש  שיקול דעת -  כאשר מדובר בעבירות חמורות  מאוד, לרבות  עבירות נגד  ביטחון  המדינה. </w:t>
      </w:r>
    </w:p>
    <w:p w14:paraId="40C83A06" w14:textId="77777777" w:rsidR="00000000" w:rsidRDefault="00C43AED">
      <w:pPr>
        <w:pStyle w:val="a0"/>
        <w:rPr>
          <w:rFonts w:hint="cs"/>
          <w:rtl/>
        </w:rPr>
      </w:pPr>
    </w:p>
    <w:p w14:paraId="5C66E19A" w14:textId="77777777" w:rsidR="00000000" w:rsidRDefault="00C43AED">
      <w:pPr>
        <w:pStyle w:val="a0"/>
        <w:rPr>
          <w:rFonts w:hint="cs"/>
          <w:rtl/>
        </w:rPr>
      </w:pPr>
      <w:r>
        <w:rPr>
          <w:rFonts w:hint="cs"/>
          <w:rtl/>
        </w:rPr>
        <w:t>הער</w:t>
      </w:r>
      <w:r>
        <w:rPr>
          <w:rFonts w:hint="cs"/>
          <w:rtl/>
        </w:rPr>
        <w:t xml:space="preserve">ה אחרונה. שופט יהיה רשאי להורות על שחרור עצור  מכבילה כשהעצור שוהה בתחום אולם בית-המשפט, אף ששוטר סבר אחרת. </w:t>
      </w:r>
    </w:p>
    <w:p w14:paraId="71E9C096" w14:textId="77777777" w:rsidR="00000000" w:rsidRDefault="00C43AED">
      <w:pPr>
        <w:pStyle w:val="a0"/>
        <w:rPr>
          <w:rFonts w:hint="cs"/>
          <w:rtl/>
        </w:rPr>
      </w:pPr>
    </w:p>
    <w:p w14:paraId="2F8E2D0F" w14:textId="77777777" w:rsidR="00000000" w:rsidRDefault="00C43AED">
      <w:pPr>
        <w:pStyle w:val="a0"/>
        <w:rPr>
          <w:rFonts w:hint="cs"/>
          <w:rtl/>
        </w:rPr>
      </w:pPr>
      <w:r>
        <w:rPr>
          <w:rFonts w:hint="cs"/>
          <w:rtl/>
        </w:rPr>
        <w:t>אני רוצה לשבח את חבר הכנסת גדעון סער על היוזמה. כפי שאתם יודעים, חבר הכנסת גדעון סער הוא גם יושב-ראש הקואליציה, ויש לי רושם שחלק מהנכונות של  המשט</w:t>
      </w:r>
      <w:r>
        <w:rPr>
          <w:rFonts w:hint="cs"/>
          <w:rtl/>
        </w:rPr>
        <w:t xml:space="preserve">רה, של שירות בתי-הסוהר ושל נציגי הממשלה ללכת לקראתנו בחקיקה נבע גם מהעובדה שיושב-ראש הקואליציה נתן תמיכה לחוק הזה.  </w:t>
      </w:r>
    </w:p>
    <w:p w14:paraId="7C6367F2" w14:textId="77777777" w:rsidR="00000000" w:rsidRDefault="00C43AED">
      <w:pPr>
        <w:pStyle w:val="a0"/>
        <w:rPr>
          <w:rFonts w:hint="cs"/>
          <w:rtl/>
        </w:rPr>
      </w:pPr>
    </w:p>
    <w:p w14:paraId="0C97A468" w14:textId="77777777" w:rsidR="00000000" w:rsidRDefault="00C43AED">
      <w:pPr>
        <w:pStyle w:val="a0"/>
        <w:rPr>
          <w:rFonts w:hint="cs"/>
          <w:rtl/>
        </w:rPr>
      </w:pPr>
      <w:r>
        <w:rPr>
          <w:rFonts w:hint="cs"/>
          <w:rtl/>
        </w:rPr>
        <w:t xml:space="preserve">אני רוצה לסיים ולומר, שהחוק הזה מביא כבוד גדול למדינת ישראל, שיותר מהרבה מדינות, עם הרבה פחות בעיות של ביטחון, יודעת לאזן בדרך הנכונה בין </w:t>
      </w:r>
      <w:r>
        <w:rPr>
          <w:rFonts w:hint="cs"/>
          <w:rtl/>
        </w:rPr>
        <w:t>כבוד האדם לבין הצורך להגן על החברה מפני בני-אדם שאולי אין להם כבוד כל כך גדול.  תודה רבה.</w:t>
      </w:r>
    </w:p>
    <w:p w14:paraId="308AD611" w14:textId="77777777" w:rsidR="00000000" w:rsidRDefault="00C43AED">
      <w:pPr>
        <w:pStyle w:val="a0"/>
        <w:rPr>
          <w:rFonts w:hint="cs"/>
          <w:rtl/>
        </w:rPr>
      </w:pPr>
    </w:p>
    <w:p w14:paraId="59430B10" w14:textId="77777777" w:rsidR="00000000" w:rsidRDefault="00C43AED">
      <w:pPr>
        <w:pStyle w:val="af1"/>
        <w:rPr>
          <w:rtl/>
        </w:rPr>
      </w:pPr>
      <w:r>
        <w:rPr>
          <w:rtl/>
        </w:rPr>
        <w:t>היו"ר אתי לבני:</w:t>
      </w:r>
    </w:p>
    <w:p w14:paraId="7C0C4A30" w14:textId="77777777" w:rsidR="00000000" w:rsidRDefault="00C43AED">
      <w:pPr>
        <w:pStyle w:val="a0"/>
        <w:rPr>
          <w:rtl/>
        </w:rPr>
      </w:pPr>
    </w:p>
    <w:p w14:paraId="7E870A6C" w14:textId="77777777" w:rsidR="00000000" w:rsidRDefault="00C43AED">
      <w:pPr>
        <w:pStyle w:val="a0"/>
        <w:rPr>
          <w:rFonts w:hint="cs"/>
          <w:rtl/>
        </w:rPr>
      </w:pPr>
      <w:r>
        <w:rPr>
          <w:rFonts w:hint="cs"/>
          <w:rtl/>
        </w:rPr>
        <w:t>תודה רבה.  מגיש החוק, חבר הכנסת גדעון סער, בבקשה.</w:t>
      </w:r>
    </w:p>
    <w:p w14:paraId="1DA7BC29" w14:textId="77777777" w:rsidR="00000000" w:rsidRDefault="00C43AED">
      <w:pPr>
        <w:pStyle w:val="a0"/>
        <w:rPr>
          <w:rFonts w:hint="cs"/>
          <w:rtl/>
        </w:rPr>
      </w:pPr>
    </w:p>
    <w:p w14:paraId="46EA2C2A" w14:textId="77777777" w:rsidR="00000000" w:rsidRDefault="00C43AED">
      <w:pPr>
        <w:pStyle w:val="af0"/>
        <w:rPr>
          <w:rtl/>
        </w:rPr>
      </w:pPr>
      <w:r>
        <w:rPr>
          <w:rFonts w:hint="eastAsia"/>
          <w:rtl/>
        </w:rPr>
        <w:t>אופיר</w:t>
      </w:r>
      <w:r>
        <w:rPr>
          <w:rtl/>
        </w:rPr>
        <w:t xml:space="preserve"> פינס-פז (העבודה-מימד):</w:t>
      </w:r>
    </w:p>
    <w:p w14:paraId="20AD14BC" w14:textId="77777777" w:rsidR="00000000" w:rsidRDefault="00C43AED">
      <w:pPr>
        <w:pStyle w:val="a0"/>
        <w:rPr>
          <w:rFonts w:hint="cs"/>
          <w:rtl/>
        </w:rPr>
      </w:pPr>
    </w:p>
    <w:p w14:paraId="2B014318" w14:textId="77777777" w:rsidR="00000000" w:rsidRDefault="00C43AED">
      <w:pPr>
        <w:pStyle w:val="a0"/>
        <w:rPr>
          <w:rFonts w:hint="cs"/>
          <w:rtl/>
        </w:rPr>
      </w:pPr>
      <w:r>
        <w:rPr>
          <w:rFonts w:hint="cs"/>
          <w:rtl/>
        </w:rPr>
        <w:t>לפי איזו פרוצדורה?</w:t>
      </w:r>
    </w:p>
    <w:p w14:paraId="6A77BE8B" w14:textId="77777777" w:rsidR="00000000" w:rsidRDefault="00C43AED">
      <w:pPr>
        <w:pStyle w:val="a0"/>
        <w:rPr>
          <w:rFonts w:hint="cs"/>
          <w:rtl/>
        </w:rPr>
      </w:pPr>
    </w:p>
    <w:p w14:paraId="0ED5B7A3" w14:textId="77777777" w:rsidR="00000000" w:rsidRDefault="00C43AED">
      <w:pPr>
        <w:pStyle w:val="af1"/>
        <w:rPr>
          <w:rtl/>
        </w:rPr>
      </w:pPr>
      <w:r>
        <w:rPr>
          <w:rtl/>
        </w:rPr>
        <w:t>היו"ר אתי לבני:</w:t>
      </w:r>
    </w:p>
    <w:p w14:paraId="37F29339" w14:textId="77777777" w:rsidR="00000000" w:rsidRDefault="00C43AED">
      <w:pPr>
        <w:pStyle w:val="a0"/>
        <w:rPr>
          <w:rtl/>
        </w:rPr>
      </w:pPr>
    </w:p>
    <w:p w14:paraId="7006D595" w14:textId="77777777" w:rsidR="00000000" w:rsidRDefault="00C43AED">
      <w:pPr>
        <w:pStyle w:val="a0"/>
        <w:rPr>
          <w:rFonts w:hint="cs"/>
          <w:rtl/>
        </w:rPr>
      </w:pPr>
      <w:r>
        <w:rPr>
          <w:rFonts w:hint="cs"/>
          <w:rtl/>
        </w:rPr>
        <w:t>אני בודקת בתקנון. בעמוד 106 בת</w:t>
      </w:r>
      <w:r>
        <w:rPr>
          <w:rFonts w:hint="cs"/>
          <w:rtl/>
        </w:rPr>
        <w:t xml:space="preserve">קנון: "בעת הדיון בקריאה השנייה בהצעת חוק של חבר הכנסת, מייד לאחר הרצאת יושב-ראש הוועדה - - - תינתן רשות הדיבור, למשך שלוש דקות, לחבר הכנסת שהציע את החוק". </w:t>
      </w:r>
    </w:p>
    <w:p w14:paraId="513CBA33" w14:textId="77777777" w:rsidR="00000000" w:rsidRDefault="00C43AED">
      <w:pPr>
        <w:pStyle w:val="a0"/>
        <w:rPr>
          <w:rFonts w:hint="cs"/>
          <w:rtl/>
        </w:rPr>
      </w:pPr>
    </w:p>
    <w:p w14:paraId="21C02726" w14:textId="77777777" w:rsidR="00000000" w:rsidRDefault="00C43AED">
      <w:pPr>
        <w:pStyle w:val="af0"/>
        <w:rPr>
          <w:rtl/>
        </w:rPr>
      </w:pPr>
      <w:r>
        <w:rPr>
          <w:rFonts w:hint="eastAsia"/>
          <w:rtl/>
        </w:rPr>
        <w:t>אופיר</w:t>
      </w:r>
      <w:r>
        <w:rPr>
          <w:rtl/>
        </w:rPr>
        <w:t xml:space="preserve"> פינס-פז (העבודה-מימד):</w:t>
      </w:r>
    </w:p>
    <w:p w14:paraId="63AA9081" w14:textId="77777777" w:rsidR="00000000" w:rsidRDefault="00C43AED">
      <w:pPr>
        <w:pStyle w:val="a0"/>
        <w:rPr>
          <w:rFonts w:hint="cs"/>
          <w:rtl/>
        </w:rPr>
      </w:pPr>
    </w:p>
    <w:p w14:paraId="21768B71" w14:textId="77777777" w:rsidR="00000000" w:rsidRDefault="00C43AED">
      <w:pPr>
        <w:pStyle w:val="a0"/>
        <w:rPr>
          <w:rFonts w:hint="cs"/>
          <w:rtl/>
        </w:rPr>
      </w:pPr>
      <w:r>
        <w:rPr>
          <w:rFonts w:hint="cs"/>
          <w:rtl/>
        </w:rPr>
        <w:t>למדתי משהו.</w:t>
      </w:r>
    </w:p>
    <w:p w14:paraId="5BD03B13" w14:textId="77777777" w:rsidR="00000000" w:rsidRDefault="00C43AED">
      <w:pPr>
        <w:pStyle w:val="a0"/>
        <w:rPr>
          <w:rFonts w:hint="cs"/>
          <w:rtl/>
        </w:rPr>
      </w:pPr>
    </w:p>
    <w:p w14:paraId="5E773D9D" w14:textId="77777777" w:rsidR="00000000" w:rsidRDefault="00C43AED">
      <w:pPr>
        <w:pStyle w:val="a"/>
        <w:rPr>
          <w:rtl/>
        </w:rPr>
      </w:pPr>
      <w:bookmarkStart w:id="336" w:name="FS000001027T08_12_2003_20_04_52"/>
      <w:bookmarkStart w:id="337" w:name="_Toc58767042"/>
      <w:bookmarkEnd w:id="336"/>
      <w:r>
        <w:rPr>
          <w:rFonts w:hint="eastAsia"/>
          <w:rtl/>
        </w:rPr>
        <w:t>גדעון</w:t>
      </w:r>
      <w:r>
        <w:rPr>
          <w:rtl/>
        </w:rPr>
        <w:t xml:space="preserve"> סער (הליכוד):</w:t>
      </w:r>
      <w:bookmarkEnd w:id="337"/>
    </w:p>
    <w:p w14:paraId="1F839797" w14:textId="77777777" w:rsidR="00000000" w:rsidRDefault="00C43AED">
      <w:pPr>
        <w:pStyle w:val="a0"/>
        <w:rPr>
          <w:rFonts w:hint="cs"/>
          <w:rtl/>
        </w:rPr>
      </w:pPr>
    </w:p>
    <w:p w14:paraId="165B3062" w14:textId="77777777" w:rsidR="00000000" w:rsidRDefault="00C43AED">
      <w:pPr>
        <w:pStyle w:val="a0"/>
        <w:rPr>
          <w:rFonts w:hint="cs"/>
          <w:rtl/>
        </w:rPr>
      </w:pPr>
      <w:r>
        <w:rPr>
          <w:rFonts w:hint="cs"/>
          <w:rtl/>
        </w:rPr>
        <w:t xml:space="preserve">תמיד לומדים. יש לנו  מנהגים שכנראה </w:t>
      </w:r>
      <w:r>
        <w:rPr>
          <w:rFonts w:hint="cs"/>
          <w:rtl/>
        </w:rPr>
        <w:t>צריך לשרש אותם.</w:t>
      </w:r>
    </w:p>
    <w:p w14:paraId="435BDFBE" w14:textId="77777777" w:rsidR="00000000" w:rsidRDefault="00C43AED">
      <w:pPr>
        <w:pStyle w:val="a0"/>
        <w:rPr>
          <w:rFonts w:hint="cs"/>
          <w:rtl/>
        </w:rPr>
      </w:pPr>
    </w:p>
    <w:p w14:paraId="36A34215" w14:textId="77777777" w:rsidR="00000000" w:rsidRDefault="00C43AED">
      <w:pPr>
        <w:pStyle w:val="a0"/>
        <w:rPr>
          <w:rFonts w:hint="cs"/>
          <w:rtl/>
        </w:rPr>
      </w:pPr>
      <w:r>
        <w:rPr>
          <w:rFonts w:hint="cs"/>
          <w:rtl/>
        </w:rPr>
        <w:t>גברתי היושבת-ראש, כנסת נכבדה, בראשית דברי אני רוצה להודות ליושב-ראש ועדת החוקה, חוק ומשפט, חבר הכנסת מיכאל איתן, שבסיועו נצליח להביא, בעזרת השם, את החוק הזה לכלל השלמה. זה לא היה פשוט, כי גופים ביורוקרטיים, שעושים עבודה חשובה בתחומים שהם מ</w:t>
      </w:r>
      <w:r>
        <w:rPr>
          <w:rFonts w:hint="cs"/>
          <w:rtl/>
        </w:rPr>
        <w:t>ופקדים עליהם, לפעמים מאוד חרדים מפני שינויים, אבל בזכות הנחישות שלך והמחויבות שלך לנושא של זכויות האדם וכבודו הצלחנו להגיע לנקודה הזאת, ועל כך אני מודה לך.</w:t>
      </w:r>
    </w:p>
    <w:p w14:paraId="302AF31A" w14:textId="77777777" w:rsidR="00000000" w:rsidRDefault="00C43AED">
      <w:pPr>
        <w:pStyle w:val="a0"/>
        <w:rPr>
          <w:rFonts w:hint="cs"/>
          <w:rtl/>
        </w:rPr>
      </w:pPr>
    </w:p>
    <w:p w14:paraId="7ABCED41" w14:textId="77777777" w:rsidR="00000000" w:rsidRDefault="00C43AED">
      <w:pPr>
        <w:pStyle w:val="a0"/>
        <w:rPr>
          <w:rFonts w:hint="cs"/>
          <w:rtl/>
        </w:rPr>
      </w:pPr>
      <w:r>
        <w:rPr>
          <w:rFonts w:hint="cs"/>
          <w:rtl/>
        </w:rPr>
        <w:t>עוד דבר. זה חוק ראשון שאני מביא לקריאה שנייה ושלישית כחבר הכנסת, ואני גאה בכך שזה חוק מובהק של זכוי</w:t>
      </w:r>
      <w:r>
        <w:rPr>
          <w:rFonts w:hint="cs"/>
          <w:rtl/>
        </w:rPr>
        <w:t xml:space="preserve">ות אדם. גדלתי בתנועה ועל אמונה שזה היה אחד מעיקריה. </w:t>
      </w:r>
    </w:p>
    <w:p w14:paraId="3CE6DB63" w14:textId="77777777" w:rsidR="00000000" w:rsidRDefault="00C43AED">
      <w:pPr>
        <w:pStyle w:val="a0"/>
        <w:rPr>
          <w:rFonts w:hint="cs"/>
          <w:rtl/>
        </w:rPr>
      </w:pPr>
    </w:p>
    <w:p w14:paraId="7F7B39B5" w14:textId="77777777" w:rsidR="00000000" w:rsidRDefault="00C43AED">
      <w:pPr>
        <w:pStyle w:val="a0"/>
        <w:rPr>
          <w:rFonts w:hint="cs"/>
          <w:rtl/>
        </w:rPr>
      </w:pPr>
      <w:r>
        <w:rPr>
          <w:rFonts w:hint="cs"/>
          <w:rtl/>
        </w:rPr>
        <w:t>כולנו מכירים את המקרים המפורסמים שרואים אותם בכלי התקשורת. אני רוצה שתבינו במה אנחנו עוסקים, ולכן אני רוצה להביא לכם שתי דוגמאות מהעת האחרונה, של אנשים שהובאו באזיקים לאולם בית-המשפט.</w:t>
      </w:r>
    </w:p>
    <w:p w14:paraId="3561BF4E" w14:textId="77777777" w:rsidR="00000000" w:rsidRDefault="00C43AED">
      <w:pPr>
        <w:pStyle w:val="a0"/>
        <w:rPr>
          <w:rFonts w:hint="cs"/>
          <w:rtl/>
        </w:rPr>
      </w:pPr>
    </w:p>
    <w:p w14:paraId="01F4D234" w14:textId="77777777" w:rsidR="00000000" w:rsidRDefault="00C43AED">
      <w:pPr>
        <w:pStyle w:val="a0"/>
        <w:rPr>
          <w:rFonts w:hint="cs"/>
          <w:rtl/>
        </w:rPr>
      </w:pPr>
      <w:r>
        <w:rPr>
          <w:rFonts w:hint="cs"/>
          <w:rtl/>
        </w:rPr>
        <w:t>בחודש אוגוסט השנה</w:t>
      </w:r>
      <w:r>
        <w:rPr>
          <w:rFonts w:hint="cs"/>
          <w:rtl/>
        </w:rPr>
        <w:t xml:space="preserve"> הובא לבית-המעצר פעמים מספר, גם לבית-החולים, אדם קשיש, בן 83, שנאסר בגין אי-תשלום קנס, כשהוא כבול באזיקים בידיו וברגליו. מקרה נוסף הוא של קשיש כבן  70, שלפני חודשים מספר קיבל מפקחי העירייה דוח ברירת קנס על סך 320 שקלים בגין רוכלות ללא רשיון.  מדובר על אדם </w:t>
      </w:r>
      <w:r>
        <w:rPr>
          <w:rFonts w:hint="cs"/>
          <w:rtl/>
        </w:rPr>
        <w:t>במצב כלכלי קשה, שנהג למכור חפצים ישנים שהיה מוצא בפחי האשפה תמורת פרוטות. הוא התייצב למשפט, הקנס שלו הוקטן ל-100 שקלים, והוא היה צריך לשלם סכום מסוים או לרצות בתמורה ימי מאסר. מאחר שהוא חשש שלא יוכל לעמוד בהתחייבות הזאת, הוא נמנע מלחתום ונאסר. זה אדם בן 70</w:t>
      </w:r>
      <w:r>
        <w:rPr>
          <w:rFonts w:hint="cs"/>
          <w:rtl/>
        </w:rPr>
        <w:t xml:space="preserve"> שנלקח לבית-המעצר, שם נבדק על-ידי רופא. הרופא הזמין ניידת טיפול נמרץ ואותו אדם פונה לחדר מיון -  בכוונה אני לא רוצה לומר את השם, כי מדובר בפרטיותו של אדם - ובדרך לבית-החולים, באמבולנס ובמיטה שלו בחדר המיון הוא היה כבול בידיו וברגליו. </w:t>
      </w:r>
    </w:p>
    <w:p w14:paraId="2830D794" w14:textId="77777777" w:rsidR="00000000" w:rsidRDefault="00C43AED">
      <w:pPr>
        <w:pStyle w:val="a0"/>
        <w:rPr>
          <w:rFonts w:hint="cs"/>
          <w:rtl/>
        </w:rPr>
      </w:pPr>
    </w:p>
    <w:p w14:paraId="74CB1591" w14:textId="77777777" w:rsidR="00000000" w:rsidRDefault="00C43AED">
      <w:pPr>
        <w:pStyle w:val="a0"/>
        <w:rPr>
          <w:rFonts w:hint="cs"/>
          <w:rtl/>
        </w:rPr>
      </w:pPr>
      <w:r>
        <w:rPr>
          <w:rFonts w:hint="cs"/>
          <w:rtl/>
        </w:rPr>
        <w:t>אני יכול להמשיך ולתא</w:t>
      </w:r>
      <w:r>
        <w:rPr>
          <w:rFonts w:hint="cs"/>
          <w:rtl/>
        </w:rPr>
        <w:t xml:space="preserve">ר את הייסורים של אותו אדם כדי שתבינו שנכון להיום ובכל התקופה שהיתה עד היום, המשטרה נוהגת בנושא הזה באופן שבו אנשים נכבלים ללא הצדקה עניינית. </w:t>
      </w:r>
    </w:p>
    <w:p w14:paraId="2E07537D" w14:textId="77777777" w:rsidR="00000000" w:rsidRDefault="00C43AED">
      <w:pPr>
        <w:pStyle w:val="a0"/>
        <w:rPr>
          <w:rFonts w:hint="cs"/>
          <w:rtl/>
        </w:rPr>
      </w:pPr>
    </w:p>
    <w:p w14:paraId="6A1AA6F8" w14:textId="77777777" w:rsidR="00000000" w:rsidRDefault="00C43AED">
      <w:pPr>
        <w:pStyle w:val="a0"/>
        <w:rPr>
          <w:rFonts w:hint="cs"/>
          <w:rtl/>
        </w:rPr>
      </w:pPr>
      <w:r>
        <w:rPr>
          <w:rFonts w:hint="cs"/>
          <w:rtl/>
        </w:rPr>
        <w:t>מה שחשוב בחוק הזה, שהוא מאבחן ויוצר את העילות של המסוכנות - של סכנת הבריחה, סכנת האלימות, סכנת  השמדת הראיות, שבה</w:t>
      </w:r>
      <w:r>
        <w:rPr>
          <w:rFonts w:hint="cs"/>
          <w:rtl/>
        </w:rPr>
        <w:t xml:space="preserve">ן מוצדק לכבול, לעומת מקרים אחרים, שבהם חוץ מהשפלת האדם והבאתו לטקס השפלה תקשורתי או שבירתו לצורכי חקירה, אין שום הצדקה לכבילה. </w:t>
      </w:r>
    </w:p>
    <w:p w14:paraId="1B8459A7" w14:textId="77777777" w:rsidR="00000000" w:rsidRDefault="00C43AED">
      <w:pPr>
        <w:pStyle w:val="a0"/>
        <w:rPr>
          <w:rFonts w:hint="cs"/>
          <w:rtl/>
        </w:rPr>
      </w:pPr>
    </w:p>
    <w:p w14:paraId="3F70222D" w14:textId="77777777" w:rsidR="00000000" w:rsidRDefault="00C43AED">
      <w:pPr>
        <w:pStyle w:val="a0"/>
        <w:rPr>
          <w:rFonts w:hint="cs"/>
          <w:rtl/>
        </w:rPr>
      </w:pPr>
      <w:r>
        <w:rPr>
          <w:rFonts w:hint="cs"/>
          <w:rtl/>
        </w:rPr>
        <w:t>אני רוצה לומר לחברי הכנסת במשפט אחרון: האיזון הנכון מבוטא בהצעת החוק הזאת. הגענו לאיזון הזה אחרי שיג ושיח לא פשוטים עם המשטרה ו</w:t>
      </w:r>
      <w:r>
        <w:rPr>
          <w:rFonts w:hint="cs"/>
          <w:rtl/>
        </w:rPr>
        <w:t xml:space="preserve">עם רשויות אחרות. ההסתייגויות מהוות סטייה מהצעת החוק ומכבידות על המשטרה. בהסתייגות אחת יש הסרה של אחת העילות, בשנייה יש בריחה לנושא שמדבר על כבילה לא במקום ציבורי. אנחנו התמודדנו עם המקום הציבורי. זאת תחילתה של העבודה, ובתחום הזה ניכנס לכל הנושא  של אזיקה, </w:t>
      </w:r>
      <w:r>
        <w:rPr>
          <w:rFonts w:hint="cs"/>
          <w:rtl/>
        </w:rPr>
        <w:t>ובהמשך, אחרי שיחוקק החוק,  גם למה שנוגע לפיקוח וגם אזיקה בדרך לבית-המשפט או במתקני הכליאה עצמם. פה אנחנו רק מתחילים מהלך, ולכן אני מבקש מחברי הכנסת לאשר את הצעת החוק ולדחות את ההסתייגויות. תודה.</w:t>
      </w:r>
    </w:p>
    <w:p w14:paraId="4BDBEF44" w14:textId="77777777" w:rsidR="00000000" w:rsidRDefault="00C43AED">
      <w:pPr>
        <w:pStyle w:val="a0"/>
        <w:rPr>
          <w:rFonts w:hint="cs"/>
          <w:rtl/>
        </w:rPr>
      </w:pPr>
    </w:p>
    <w:p w14:paraId="4F76D227" w14:textId="77777777" w:rsidR="00000000" w:rsidRDefault="00C43AED">
      <w:pPr>
        <w:pStyle w:val="af1"/>
        <w:rPr>
          <w:rtl/>
        </w:rPr>
      </w:pPr>
      <w:r>
        <w:rPr>
          <w:rtl/>
        </w:rPr>
        <w:t>היו"ר אתי לבני:</w:t>
      </w:r>
    </w:p>
    <w:p w14:paraId="1C6902D4" w14:textId="77777777" w:rsidR="00000000" w:rsidRDefault="00C43AED">
      <w:pPr>
        <w:pStyle w:val="a0"/>
        <w:rPr>
          <w:rtl/>
        </w:rPr>
      </w:pPr>
    </w:p>
    <w:p w14:paraId="039E3EA2" w14:textId="77777777" w:rsidR="00000000" w:rsidRDefault="00C43AED">
      <w:pPr>
        <w:pStyle w:val="a0"/>
        <w:rPr>
          <w:rFonts w:hint="cs"/>
          <w:rtl/>
        </w:rPr>
      </w:pPr>
      <w:r>
        <w:rPr>
          <w:rFonts w:hint="cs"/>
          <w:rtl/>
        </w:rPr>
        <w:t xml:space="preserve">תודה רבה. אני מזמינה את המסתייגים לסעיף 1. </w:t>
      </w:r>
      <w:r>
        <w:rPr>
          <w:rFonts w:hint="cs"/>
          <w:rtl/>
        </w:rPr>
        <w:t xml:space="preserve"> חברי הכנסת מוחמד ברכה, עסאם מח'ול ואחמד טיבי - אינם נוכחים. הסתייגותו של חבר הכנסת אופיר פינס-פז לסעיף 1, בבקשה, יש לך חמש דקות.</w:t>
      </w:r>
    </w:p>
    <w:p w14:paraId="68D5887E" w14:textId="77777777" w:rsidR="00000000" w:rsidRDefault="00C43AED">
      <w:pPr>
        <w:pStyle w:val="a0"/>
        <w:rPr>
          <w:rFonts w:hint="cs"/>
          <w:rtl/>
        </w:rPr>
      </w:pPr>
    </w:p>
    <w:p w14:paraId="62E23A17" w14:textId="77777777" w:rsidR="00000000" w:rsidRDefault="00C43AED">
      <w:pPr>
        <w:pStyle w:val="a"/>
        <w:rPr>
          <w:rtl/>
        </w:rPr>
      </w:pPr>
      <w:bookmarkStart w:id="338" w:name="FS000000455T08_12_2003_20_20_52"/>
      <w:bookmarkStart w:id="339" w:name="_Toc58767043"/>
      <w:bookmarkEnd w:id="338"/>
      <w:r>
        <w:rPr>
          <w:rFonts w:hint="eastAsia"/>
          <w:rtl/>
        </w:rPr>
        <w:t>אופיר</w:t>
      </w:r>
      <w:r>
        <w:rPr>
          <w:rtl/>
        </w:rPr>
        <w:t xml:space="preserve"> פינס-פז (העבודה-מימד):</w:t>
      </w:r>
      <w:bookmarkEnd w:id="339"/>
    </w:p>
    <w:p w14:paraId="1BDB68E9" w14:textId="77777777" w:rsidR="00000000" w:rsidRDefault="00C43AED">
      <w:pPr>
        <w:pStyle w:val="a0"/>
        <w:rPr>
          <w:rFonts w:hint="cs"/>
          <w:rtl/>
        </w:rPr>
      </w:pPr>
    </w:p>
    <w:p w14:paraId="4B548358" w14:textId="77777777" w:rsidR="00000000" w:rsidRDefault="00C43AED">
      <w:pPr>
        <w:pStyle w:val="a0"/>
        <w:rPr>
          <w:rFonts w:hint="cs"/>
          <w:rtl/>
        </w:rPr>
      </w:pPr>
      <w:r>
        <w:rPr>
          <w:rFonts w:hint="cs"/>
          <w:rtl/>
        </w:rPr>
        <w:t xml:space="preserve">תודה, גברתי היושבת-ראש. </w:t>
      </w:r>
    </w:p>
    <w:p w14:paraId="043F9280" w14:textId="77777777" w:rsidR="00000000" w:rsidRDefault="00C43AED">
      <w:pPr>
        <w:pStyle w:val="a0"/>
        <w:rPr>
          <w:rFonts w:hint="cs"/>
          <w:rtl/>
        </w:rPr>
      </w:pPr>
    </w:p>
    <w:p w14:paraId="15E3EF93" w14:textId="77777777" w:rsidR="00000000" w:rsidRDefault="00C43AED">
      <w:pPr>
        <w:pStyle w:val="a0"/>
        <w:rPr>
          <w:rFonts w:hint="cs"/>
          <w:rtl/>
        </w:rPr>
      </w:pPr>
      <w:r>
        <w:rPr>
          <w:rFonts w:hint="cs"/>
          <w:rtl/>
        </w:rPr>
        <w:t xml:space="preserve">ראשית, אני רוצה לברך את חבר הכנסת סער על הצעת החוק. היא בהחלט מכניסה </w:t>
      </w:r>
      <w:r>
        <w:rPr>
          <w:rFonts w:hint="cs"/>
          <w:rtl/>
        </w:rPr>
        <w:t xml:space="preserve">סדר בעניין רגיש ומורכב. לא אשכח את התמונות הקשות שהתפרסמו לא מזמן </w:t>
      </w:r>
      <w:r>
        <w:rPr>
          <w:rtl/>
        </w:rPr>
        <w:t>–</w:t>
      </w:r>
      <w:r>
        <w:rPr>
          <w:rFonts w:hint="cs"/>
          <w:rtl/>
        </w:rPr>
        <w:t xml:space="preserve"> אומנם לא מהארץ </w:t>
      </w:r>
      <w:r>
        <w:rPr>
          <w:rtl/>
        </w:rPr>
        <w:t>–</w:t>
      </w:r>
      <w:r>
        <w:rPr>
          <w:rFonts w:hint="cs"/>
          <w:rtl/>
        </w:rPr>
        <w:t xml:space="preserve"> סביב המעצר של מייקל ג'קסון. זו התמונה, לראות את מייקל ג'קסון באזיקים. אחר כך נראה אם נשחרר אותו בערבות, נראה כמה זה נכון וכמה זה לא נכון. </w:t>
      </w:r>
    </w:p>
    <w:p w14:paraId="646AA148" w14:textId="77777777" w:rsidR="00000000" w:rsidRDefault="00C43AED">
      <w:pPr>
        <w:pStyle w:val="a0"/>
        <w:rPr>
          <w:rFonts w:hint="cs"/>
          <w:rtl/>
        </w:rPr>
      </w:pPr>
    </w:p>
    <w:p w14:paraId="69BA40EA" w14:textId="77777777" w:rsidR="00000000" w:rsidRDefault="00C43AED">
      <w:pPr>
        <w:pStyle w:val="a0"/>
        <w:rPr>
          <w:rFonts w:hint="cs"/>
          <w:rtl/>
        </w:rPr>
      </w:pPr>
      <w:r>
        <w:rPr>
          <w:rFonts w:hint="cs"/>
          <w:rtl/>
        </w:rPr>
        <w:t>לא פעם ולא פעמיים הקטע בארץ הוא</w:t>
      </w:r>
      <w:r>
        <w:rPr>
          <w:rFonts w:hint="cs"/>
          <w:rtl/>
        </w:rPr>
        <w:t xml:space="preserve"> לכבול עצירים באזיקים גם כשאין שום בעיה, לא של ביטחון  שלהם, לא של ביטחון של אחרים, לא חשש לבריחה שלהם ולא חשש שיסייעו לבריחה של אחרים, ואין לי אלא לומר -  כחלק מתהליך ההשפלה, הביזוי ויצירת המצוקה הנפשית אצל עציר-אסיר, שאולי מישהו מהפסיכולוגים במשטרה ובשיר</w:t>
      </w:r>
      <w:r>
        <w:rPr>
          <w:rFonts w:hint="cs"/>
          <w:rtl/>
        </w:rPr>
        <w:t xml:space="preserve">ות בתי-הסוהר חושב שזה מקל לאחר מכן את עבודת החקירה של אותו עציר או  חשוד. אני סבור שיש פה פגיעה חריפה מדי בזכויות אדם ללא שום צורך,  גם אם מדובר באסירים, בוודאי אם מדובר בעצורים, בוודאי אם מדובר בחשודים שמגיעים לאולם בית-המשפט. </w:t>
      </w:r>
    </w:p>
    <w:p w14:paraId="29593138" w14:textId="77777777" w:rsidR="00000000" w:rsidRDefault="00C43AED">
      <w:pPr>
        <w:pStyle w:val="a0"/>
        <w:rPr>
          <w:rFonts w:hint="cs"/>
          <w:rtl/>
        </w:rPr>
      </w:pPr>
    </w:p>
    <w:p w14:paraId="5DC1ED82" w14:textId="77777777" w:rsidR="00000000" w:rsidRDefault="00C43AED">
      <w:pPr>
        <w:pStyle w:val="a0"/>
        <w:rPr>
          <w:rFonts w:hint="cs"/>
          <w:rtl/>
        </w:rPr>
      </w:pPr>
      <w:r>
        <w:rPr>
          <w:rFonts w:hint="cs"/>
          <w:rtl/>
        </w:rPr>
        <w:t>לכן טוב תעשה הכנסת אם תאמץ</w:t>
      </w:r>
      <w:r>
        <w:rPr>
          <w:rFonts w:hint="cs"/>
          <w:rtl/>
        </w:rPr>
        <w:t xml:space="preserve"> את הצעת החוק של חבר הכנסת סער, מה גם שהיא הצעת חוק מאוזנת. היו בוועדה הצעות מרחיקות-לכת, שאני התנגדתי להן, שהיו פוגעות ביכולתה של המשטרה לבצע את עבודתה לפי טעמי, שהגיעו עם עניין האיזוק גם למקומות אחרים. אני חושב שזה לא היה נכון. העיקר הוא החשיפה הציבורית,</w:t>
      </w:r>
      <w:r>
        <w:rPr>
          <w:rFonts w:hint="cs"/>
          <w:rtl/>
        </w:rPr>
        <w:t xml:space="preserve"> שבעיני איננה ממין העניין ולא תורמת דבר  וחצי דבר לעבודת המשטרה או לשירות בתי-הסוהר, ומנגד כן פוגעת בכבוד האדם באשר הוא אדם.</w:t>
      </w:r>
    </w:p>
    <w:p w14:paraId="73C18EF5" w14:textId="77777777" w:rsidR="00000000" w:rsidRDefault="00C43AED">
      <w:pPr>
        <w:pStyle w:val="a0"/>
        <w:rPr>
          <w:rFonts w:hint="cs"/>
          <w:rtl/>
        </w:rPr>
      </w:pPr>
    </w:p>
    <w:p w14:paraId="63963B12" w14:textId="77777777" w:rsidR="00000000" w:rsidRDefault="00C43AED">
      <w:pPr>
        <w:pStyle w:val="a0"/>
        <w:rPr>
          <w:rFonts w:hint="cs"/>
          <w:rtl/>
        </w:rPr>
      </w:pPr>
      <w:r>
        <w:rPr>
          <w:rFonts w:hint="cs"/>
          <w:rtl/>
        </w:rPr>
        <w:t>בכל מה שקשור לעצורים שהם כן מסוכנים, שיש חשש שיברחו או שיש חשש שיסייעו לאחרים בבריחה, ודאי שאלה חייבים להיות אזוקים, והחוק גם קובע</w:t>
      </w:r>
      <w:r>
        <w:rPr>
          <w:rFonts w:hint="cs"/>
          <w:rtl/>
        </w:rPr>
        <w:t xml:space="preserve"> את זה באופן ברור, שאינו משתמע לשתי פנים. </w:t>
      </w:r>
    </w:p>
    <w:p w14:paraId="15651B4D" w14:textId="77777777" w:rsidR="00000000" w:rsidRDefault="00C43AED">
      <w:pPr>
        <w:pStyle w:val="a0"/>
        <w:rPr>
          <w:rFonts w:hint="cs"/>
          <w:rtl/>
        </w:rPr>
      </w:pPr>
    </w:p>
    <w:p w14:paraId="62D512D1" w14:textId="77777777" w:rsidR="00000000" w:rsidRDefault="00C43AED">
      <w:pPr>
        <w:pStyle w:val="a0"/>
        <w:rPr>
          <w:rFonts w:hint="cs"/>
          <w:rtl/>
        </w:rPr>
      </w:pPr>
      <w:r>
        <w:rPr>
          <w:rFonts w:hint="cs"/>
          <w:rtl/>
        </w:rPr>
        <w:t xml:space="preserve">ברשותך, גברתי היושבת-ראש, אני רוצה לעסוק בעוד נושא שהוא על סדר-היום הציבורי, ובצדק, והוא הדרישה של סיעת שינוי לשנות את תוואי גדר הביטחון. אני </w:t>
      </w:r>
      <w:r>
        <w:rPr>
          <w:rFonts w:hint="eastAsia"/>
          <w:rtl/>
        </w:rPr>
        <w:t>–</w:t>
      </w:r>
      <w:r>
        <w:rPr>
          <w:rFonts w:hint="cs"/>
          <w:rtl/>
        </w:rPr>
        <w:t xml:space="preserve"> גם מעל הבמה </w:t>
      </w:r>
      <w:r>
        <w:rPr>
          <w:rFonts w:hint="eastAsia"/>
          <w:rtl/>
        </w:rPr>
        <w:t>–</w:t>
      </w:r>
      <w:r>
        <w:rPr>
          <w:rFonts w:hint="cs"/>
          <w:rtl/>
        </w:rPr>
        <w:t xml:space="preserve"> וחברי זעקנו לא פעם את זעקת גדר הביטחון. חשבנו שנכון תע</w:t>
      </w:r>
      <w:r>
        <w:rPr>
          <w:rFonts w:hint="cs"/>
          <w:rtl/>
        </w:rPr>
        <w:t xml:space="preserve">שה מדינת ישראל אם תדע להגן על עצמה מפני תוקפנות טרור ותדע לייצב את עצמה, במצב הקיים, על "הקו הירוק" </w:t>
      </w:r>
      <w:r>
        <w:rPr>
          <w:rFonts w:hint="eastAsia"/>
          <w:rtl/>
        </w:rPr>
        <w:t>–</w:t>
      </w:r>
      <w:r>
        <w:rPr>
          <w:rFonts w:hint="cs"/>
          <w:rtl/>
        </w:rPr>
        <w:t xml:space="preserve"> עם גדר ביטחון. למה על "הקו הירוק"? כי חששנו בדיוק ממה שקורה היום. מצד אחד ההתנחלויות מוגנות הרבה יותר מהיישובים בתוך "הקו הירוק". זה מטבע הדברים, כי הן גם</w:t>
      </w:r>
      <w:r>
        <w:rPr>
          <w:rFonts w:hint="cs"/>
          <w:rtl/>
        </w:rPr>
        <w:t xml:space="preserve"> מאוימות יותר. הן מוגנות </w:t>
      </w:r>
      <w:r>
        <w:rPr>
          <w:rFonts w:hint="eastAsia"/>
          <w:rtl/>
        </w:rPr>
        <w:t>–</w:t>
      </w:r>
      <w:r>
        <w:rPr>
          <w:rFonts w:hint="cs"/>
          <w:rtl/>
        </w:rPr>
        <w:t xml:space="preserve"> יש בהן גדרות וגדרות כפולות. לצערי, לא פעם יש תקלות בעניין הזה, אבל לא הגדר הזאת תושיע. הבטן הרכה של מדינת ישראל היתה דווקא היישובים בתוך "הקו הירוק", שמצאו את עצמם חשופים למתקפות טרור אכזריות ונפשעות מאין כמותן. לשם כך, ולשם כך ב</w:t>
      </w:r>
      <w:r>
        <w:rPr>
          <w:rFonts w:hint="cs"/>
          <w:rtl/>
        </w:rPr>
        <w:t>לבד, נועדה גדר הביטחון.</w:t>
      </w:r>
    </w:p>
    <w:p w14:paraId="233FBE75" w14:textId="77777777" w:rsidR="00000000" w:rsidRDefault="00C43AED">
      <w:pPr>
        <w:pStyle w:val="a0"/>
        <w:rPr>
          <w:rFonts w:hint="cs"/>
          <w:rtl/>
        </w:rPr>
      </w:pPr>
    </w:p>
    <w:p w14:paraId="5F7A62DF" w14:textId="77777777" w:rsidR="00000000" w:rsidRDefault="00C43AED">
      <w:pPr>
        <w:pStyle w:val="a0"/>
        <w:rPr>
          <w:rFonts w:hint="cs"/>
          <w:rtl/>
        </w:rPr>
      </w:pPr>
      <w:r>
        <w:rPr>
          <w:rFonts w:hint="cs"/>
          <w:rtl/>
        </w:rPr>
        <w:t xml:space="preserve">אלא מה? הממשלה התמהמהה עד קצה גבול היכולת בעניין הקמת הגדר. כשסוף-סוף היא התחילה לבצע את המלאכה, היא הכניסה לתוך שיקולי תוואי הגדר שיקולים פוליטיים מובהקים, ונכנעה בשיקול דעתה לשיקול הדעת של מועצת יש"ע, של המתנחלים ושל ההתנחלויות, </w:t>
      </w:r>
      <w:r>
        <w:rPr>
          <w:rFonts w:hint="cs"/>
          <w:rtl/>
        </w:rPr>
        <w:t xml:space="preserve">שלצערי גם מיוצגים בממשלה, וגם בסיעות האופוזיציה, במידה גדולה בהרבה מייצוגם האמיתי במדינת ישראל או באוכלוסייה הישראלית. התוצאה של העניין הזה היא, שנבנית גדר בתוואי פוליטי בתוך השטחים, והיא נתפסת - לא על-ידי הפלסטינים, על-ידי העולם כולו </w:t>
      </w:r>
      <w:r>
        <w:rPr>
          <w:rFonts w:hint="eastAsia"/>
          <w:rtl/>
        </w:rPr>
        <w:t>–</w:t>
      </w:r>
      <w:r>
        <w:rPr>
          <w:rFonts w:hint="cs"/>
          <w:rtl/>
        </w:rPr>
        <w:t xml:space="preserve"> כסיפוח הלכה למעשה, </w:t>
      </w:r>
      <w:r>
        <w:rPr>
          <w:rFonts w:hint="cs"/>
          <w:rtl/>
        </w:rPr>
        <w:t xml:space="preserve">דה-פקטו, של שטחים גדולים מאוד למדינת ישראל. </w:t>
      </w:r>
    </w:p>
    <w:p w14:paraId="752FF314" w14:textId="77777777" w:rsidR="00000000" w:rsidRDefault="00C43AED">
      <w:pPr>
        <w:pStyle w:val="a0"/>
        <w:rPr>
          <w:rFonts w:hint="cs"/>
          <w:rtl/>
        </w:rPr>
      </w:pPr>
    </w:p>
    <w:p w14:paraId="4B8D3FF3" w14:textId="77777777" w:rsidR="00000000" w:rsidRDefault="00C43AED">
      <w:pPr>
        <w:pStyle w:val="a0"/>
        <w:rPr>
          <w:rFonts w:hint="cs"/>
          <w:rtl/>
        </w:rPr>
      </w:pPr>
      <w:r>
        <w:rPr>
          <w:rFonts w:hint="cs"/>
          <w:rtl/>
        </w:rPr>
        <w:t>תראו איפה אנחנו עומדים -  ממצב שבו כל העולם תמך בנו ובזכותנו להתגונן מפני טרור, אנחנו מוצאים את עצמנו מותקפים על-ידי כל העולם, לרבות ידידי ישראל המובהקים ביותר, על כך שתוואי הגדר הוא תוואי גדר פולשנית בתוך השטח</w:t>
      </w:r>
      <w:r>
        <w:rPr>
          <w:rFonts w:hint="cs"/>
          <w:rtl/>
        </w:rPr>
        <w:t xml:space="preserve">ים, מקיפה התנחלויות, מספחת עשרות אלפי פלסטינים לתוך מדינת ישראל. עד כדי כך העניין עומד, שהוא כנראה יגיע עד בית-המשפט לפשעי מלחמה בהאג. </w:t>
      </w:r>
    </w:p>
    <w:p w14:paraId="04DB2685" w14:textId="77777777" w:rsidR="00000000" w:rsidRDefault="00C43AED">
      <w:pPr>
        <w:pStyle w:val="a0"/>
        <w:rPr>
          <w:rFonts w:hint="cs"/>
          <w:rtl/>
        </w:rPr>
      </w:pPr>
    </w:p>
    <w:p w14:paraId="66617C9A" w14:textId="77777777" w:rsidR="00000000" w:rsidRDefault="00C43AED">
      <w:pPr>
        <w:pStyle w:val="a0"/>
        <w:rPr>
          <w:rFonts w:hint="cs"/>
          <w:rtl/>
        </w:rPr>
      </w:pPr>
      <w:r>
        <w:rPr>
          <w:rFonts w:hint="cs"/>
          <w:rtl/>
        </w:rPr>
        <w:t>קודם כול אני מברך את סיעת שינוי ואת העומד בראשה על כך שהם סוף-סוף לקחו יוזמה בעניין הזה ואומרים לראש הממשלה ולממשלה: די</w:t>
      </w:r>
      <w:r>
        <w:rPr>
          <w:rFonts w:hint="cs"/>
          <w:rtl/>
        </w:rPr>
        <w:t xml:space="preserve">, עד כאן. נכון שזה מאוחר, אני מקווה שלא מאוחר מדי, אבל זה דבר שחייב להיעשות. אני אומר לך, גברתי היושבת-ראש, סיעת שינוי צריכה להטיל את העניין הזה כווטו, שאם הוא לא יתקבל על-ידי הממשלה במליאה ביום ראשון, סיעת שינוי תודיע שהיא לא תהיה חלק מהממשלה הזאת </w:t>
      </w:r>
      <w:r>
        <w:rPr>
          <w:rFonts w:hint="eastAsia"/>
          <w:rtl/>
        </w:rPr>
        <w:t>–</w:t>
      </w:r>
      <w:r>
        <w:rPr>
          <w:rFonts w:hint="cs"/>
          <w:rtl/>
        </w:rPr>
        <w:t xml:space="preserve"> שהיא </w:t>
      </w:r>
      <w:r>
        <w:rPr>
          <w:rFonts w:hint="cs"/>
          <w:rtl/>
        </w:rPr>
        <w:t xml:space="preserve">תפרוש מהממשלה אם תוואי הגדר לא ישונה באופן דרמטי ויתייצב פחות או יותר על "הקו הירוק". תודה רבה. </w:t>
      </w:r>
    </w:p>
    <w:p w14:paraId="44F61A4E" w14:textId="77777777" w:rsidR="00000000" w:rsidRDefault="00C43AED">
      <w:pPr>
        <w:pStyle w:val="a0"/>
        <w:rPr>
          <w:rFonts w:hint="cs"/>
          <w:rtl/>
        </w:rPr>
      </w:pPr>
    </w:p>
    <w:p w14:paraId="305BED91" w14:textId="77777777" w:rsidR="00000000" w:rsidRDefault="00C43AED">
      <w:pPr>
        <w:pStyle w:val="af1"/>
        <w:rPr>
          <w:rtl/>
        </w:rPr>
      </w:pPr>
      <w:r>
        <w:rPr>
          <w:rtl/>
        </w:rPr>
        <w:t>היו"ר אתי לבני:</w:t>
      </w:r>
    </w:p>
    <w:p w14:paraId="51B5953D" w14:textId="77777777" w:rsidR="00000000" w:rsidRDefault="00C43AED">
      <w:pPr>
        <w:pStyle w:val="a0"/>
        <w:rPr>
          <w:rtl/>
        </w:rPr>
      </w:pPr>
    </w:p>
    <w:p w14:paraId="3E2B1C87" w14:textId="77777777" w:rsidR="00000000" w:rsidRDefault="00C43AED">
      <w:pPr>
        <w:pStyle w:val="a0"/>
        <w:rPr>
          <w:rFonts w:hint="cs"/>
          <w:rtl/>
        </w:rPr>
      </w:pPr>
      <w:r>
        <w:rPr>
          <w:rFonts w:hint="cs"/>
          <w:rtl/>
        </w:rPr>
        <w:t xml:space="preserve">תודה רבה על העצות הטובות. מסתייג חבר הכנסת נסים זאב. אני מבקשת שתסתייג על שני הסעיפים בעת ובעונה אחת.  </w:t>
      </w:r>
    </w:p>
    <w:p w14:paraId="16F238F1" w14:textId="77777777" w:rsidR="00000000" w:rsidRDefault="00C43AED">
      <w:pPr>
        <w:pStyle w:val="a0"/>
        <w:rPr>
          <w:rFonts w:hint="cs"/>
          <w:rtl/>
        </w:rPr>
      </w:pPr>
    </w:p>
    <w:p w14:paraId="657F3D7B" w14:textId="77777777" w:rsidR="00000000" w:rsidRDefault="00C43AED">
      <w:pPr>
        <w:pStyle w:val="a"/>
        <w:rPr>
          <w:rtl/>
        </w:rPr>
      </w:pPr>
      <w:bookmarkStart w:id="340" w:name="FS000000490T08_12_2003_19_54_37"/>
      <w:bookmarkStart w:id="341" w:name="_Toc58767044"/>
      <w:bookmarkEnd w:id="340"/>
      <w:r>
        <w:rPr>
          <w:rFonts w:hint="eastAsia"/>
          <w:rtl/>
        </w:rPr>
        <w:t>נסים</w:t>
      </w:r>
      <w:r>
        <w:rPr>
          <w:rtl/>
        </w:rPr>
        <w:t xml:space="preserve"> זאב (ש"ס):</w:t>
      </w:r>
      <w:bookmarkEnd w:id="341"/>
    </w:p>
    <w:p w14:paraId="5D667FE8" w14:textId="77777777" w:rsidR="00000000" w:rsidRDefault="00C43AED">
      <w:pPr>
        <w:pStyle w:val="a0"/>
        <w:rPr>
          <w:rFonts w:hint="cs"/>
          <w:rtl/>
        </w:rPr>
      </w:pPr>
    </w:p>
    <w:p w14:paraId="4045DA85" w14:textId="77777777" w:rsidR="00000000" w:rsidRDefault="00C43AED">
      <w:pPr>
        <w:pStyle w:val="a0"/>
        <w:rPr>
          <w:rFonts w:hint="cs"/>
          <w:rtl/>
        </w:rPr>
      </w:pPr>
      <w:r>
        <w:rPr>
          <w:rFonts w:hint="cs"/>
          <w:rtl/>
        </w:rPr>
        <w:t xml:space="preserve">גברתי היושבת בראש, </w:t>
      </w:r>
      <w:r>
        <w:rPr>
          <w:rFonts w:hint="cs"/>
          <w:rtl/>
        </w:rPr>
        <w:t xml:space="preserve">כנסת נכבדה, אני לא אדבר על גדר ההפרדה ועל תוכנית הממשלה </w:t>
      </w:r>
      <w:r>
        <w:rPr>
          <w:rFonts w:hint="eastAsia"/>
          <w:rtl/>
        </w:rPr>
        <w:t>–</w:t>
      </w:r>
      <w:r>
        <w:rPr>
          <w:rFonts w:hint="cs"/>
          <w:rtl/>
        </w:rPr>
        <w:t xml:space="preserve"> שאין לה אף תוכנית - אלא לגופו של עניין. </w:t>
      </w:r>
    </w:p>
    <w:p w14:paraId="52DD0817" w14:textId="77777777" w:rsidR="00000000" w:rsidRDefault="00C43AED">
      <w:pPr>
        <w:pStyle w:val="a0"/>
        <w:rPr>
          <w:rFonts w:hint="cs"/>
          <w:rtl/>
        </w:rPr>
      </w:pPr>
    </w:p>
    <w:p w14:paraId="048C4A27" w14:textId="77777777" w:rsidR="00000000" w:rsidRDefault="00C43AED">
      <w:pPr>
        <w:pStyle w:val="a0"/>
        <w:rPr>
          <w:rFonts w:hint="cs"/>
          <w:rtl/>
        </w:rPr>
      </w:pPr>
      <w:r>
        <w:rPr>
          <w:rFonts w:hint="cs"/>
          <w:rtl/>
        </w:rPr>
        <w:t>קודם כול הערה ליושב-ראש הוועדה. אמרת שהמשטרה, הפרקליטות וכולם תמכו בהצעת החוק כי מי שהציע אותה הוא יושב-ראש הקואליציה, אז אני רוצה לומר לך שלא תומכים בפוליט</w:t>
      </w:r>
      <w:r>
        <w:rPr>
          <w:rFonts w:hint="cs"/>
          <w:rtl/>
        </w:rPr>
        <w:t xml:space="preserve">יקאי. </w:t>
      </w:r>
    </w:p>
    <w:p w14:paraId="15056DF2" w14:textId="77777777" w:rsidR="00000000" w:rsidRDefault="00C43AED">
      <w:pPr>
        <w:pStyle w:val="a0"/>
        <w:rPr>
          <w:rFonts w:hint="cs"/>
          <w:rtl/>
        </w:rPr>
      </w:pPr>
    </w:p>
    <w:p w14:paraId="0C57A419" w14:textId="77777777" w:rsidR="00000000" w:rsidRDefault="00C43AED">
      <w:pPr>
        <w:pStyle w:val="af0"/>
        <w:rPr>
          <w:rFonts w:hint="cs"/>
          <w:rtl/>
        </w:rPr>
      </w:pPr>
      <w:r>
        <w:rPr>
          <w:rtl/>
        </w:rPr>
        <w:t>מיכאל איתן (יו"ר ועדת החוקה, חוק ומשפט):</w:t>
      </w:r>
    </w:p>
    <w:p w14:paraId="193F1BFD" w14:textId="77777777" w:rsidR="00000000" w:rsidRDefault="00C43AED">
      <w:pPr>
        <w:pStyle w:val="a0"/>
        <w:rPr>
          <w:rFonts w:hint="cs"/>
          <w:rtl/>
        </w:rPr>
      </w:pPr>
    </w:p>
    <w:p w14:paraId="252188A3" w14:textId="77777777" w:rsidR="00000000" w:rsidRDefault="00C43AED">
      <w:pPr>
        <w:pStyle w:val="a0"/>
        <w:rPr>
          <w:rFonts w:hint="cs"/>
          <w:rtl/>
        </w:rPr>
      </w:pPr>
      <w:r>
        <w:rPr>
          <w:rFonts w:hint="cs"/>
          <w:rtl/>
        </w:rPr>
        <w:t>אמרתי שזה עזר.</w:t>
      </w:r>
    </w:p>
    <w:p w14:paraId="128392E2" w14:textId="77777777" w:rsidR="00000000" w:rsidRDefault="00C43AED">
      <w:pPr>
        <w:pStyle w:val="a0"/>
        <w:rPr>
          <w:rFonts w:hint="cs"/>
          <w:rtl/>
        </w:rPr>
      </w:pPr>
    </w:p>
    <w:p w14:paraId="5CA6AE62" w14:textId="77777777" w:rsidR="00000000" w:rsidRDefault="00C43AED">
      <w:pPr>
        <w:pStyle w:val="-"/>
        <w:rPr>
          <w:rtl/>
        </w:rPr>
      </w:pPr>
      <w:bookmarkStart w:id="342" w:name="FS000000490T08_12_2003_19_55_31C"/>
      <w:bookmarkEnd w:id="342"/>
      <w:r>
        <w:rPr>
          <w:rtl/>
        </w:rPr>
        <w:t>נסים זאב (ש"ס):</w:t>
      </w:r>
    </w:p>
    <w:p w14:paraId="017CCDFB" w14:textId="77777777" w:rsidR="00000000" w:rsidRDefault="00C43AED">
      <w:pPr>
        <w:pStyle w:val="a0"/>
        <w:rPr>
          <w:rtl/>
        </w:rPr>
      </w:pPr>
    </w:p>
    <w:p w14:paraId="2BF6CAA3" w14:textId="77777777" w:rsidR="00000000" w:rsidRDefault="00C43AED">
      <w:pPr>
        <w:pStyle w:val="a0"/>
        <w:rPr>
          <w:rFonts w:hint="cs"/>
          <w:rtl/>
        </w:rPr>
      </w:pPr>
      <w:r>
        <w:rPr>
          <w:rFonts w:hint="cs"/>
          <w:rtl/>
        </w:rPr>
        <w:t xml:space="preserve">אני לא יודע כמה זה עזר. תומכים ברעיון ולא בפוליטיקאי. זה שהוא יושב-ראש הקואליציה, זה עדיין לא מפחיד מישהו, ודאי לא את המשטרה. תראה מה קרה היום, איזו מכה חטף שר המשפטים כאשר </w:t>
      </w:r>
      <w:r>
        <w:rPr>
          <w:rFonts w:hint="cs"/>
          <w:rtl/>
        </w:rPr>
        <w:t>ועדת-בך לא אישרה את המועמד שלו. כלומר, הפוליטיקאים לא בהכרח שולטים בכל מצב ובכל תחום.</w:t>
      </w:r>
    </w:p>
    <w:p w14:paraId="35C88863" w14:textId="77777777" w:rsidR="00000000" w:rsidRDefault="00C43AED">
      <w:pPr>
        <w:pStyle w:val="a0"/>
        <w:rPr>
          <w:rFonts w:hint="cs"/>
          <w:rtl/>
        </w:rPr>
      </w:pPr>
    </w:p>
    <w:p w14:paraId="692513A5" w14:textId="77777777" w:rsidR="00000000" w:rsidRDefault="00C43AED">
      <w:pPr>
        <w:pStyle w:val="a0"/>
        <w:rPr>
          <w:rFonts w:hint="cs"/>
          <w:rtl/>
        </w:rPr>
      </w:pPr>
      <w:r>
        <w:rPr>
          <w:rFonts w:hint="cs"/>
          <w:rtl/>
        </w:rPr>
        <w:t>לגופו של עניין, הצעת החוק היא הצעה שצריך לתמוך בה. אני רוצה להתייחס רק להסתייגות שלי. כפי שאמר היושב-ראש, למעשה, כאשר קיים חשש, וחשש סביר, שיקול הדעת הוא של אותו שוטר שס</w:t>
      </w:r>
      <w:r>
        <w:rPr>
          <w:rFonts w:hint="cs"/>
          <w:rtl/>
        </w:rPr>
        <w:t>ובר שקיים חשש שהעצור עלול לעשות מעשה שיכול לפגוע בראיות או לגרום נזק לרכוש או לגוף, או להימלט, או לסייע למישהו אחר להימלט, או, כפי שאנחנו יודעים, לפעמים אסיר עושה לעצמו דין ומחליט להעלים ראיות, לא פעם יש כאלה שאפילו בולעים מסמכים כדי להעלים אותם, אין לי ספ</w:t>
      </w:r>
      <w:r>
        <w:rPr>
          <w:rFonts w:hint="cs"/>
          <w:rtl/>
        </w:rPr>
        <w:t xml:space="preserve">ק שמחובתו של אותו שוטר </w:t>
      </w:r>
      <w:r>
        <w:rPr>
          <w:rFonts w:hint="eastAsia"/>
          <w:rtl/>
        </w:rPr>
        <w:t>–</w:t>
      </w:r>
      <w:r>
        <w:rPr>
          <w:rFonts w:hint="cs"/>
          <w:rtl/>
        </w:rPr>
        <w:t xml:space="preserve"> לא רק שהוא זכאי </w:t>
      </w:r>
      <w:r>
        <w:rPr>
          <w:rFonts w:hint="eastAsia"/>
          <w:rtl/>
        </w:rPr>
        <w:t>–</w:t>
      </w:r>
      <w:r>
        <w:rPr>
          <w:rFonts w:hint="cs"/>
          <w:rtl/>
        </w:rPr>
        <w:t xml:space="preserve">  לעצור ולכבול את אותו אסיר. אבל כאשר מדובר באסיר סביר, שאולי הוא מינהלי </w:t>
      </w:r>
      <w:r>
        <w:rPr>
          <w:rFonts w:hint="eastAsia"/>
          <w:rtl/>
        </w:rPr>
        <w:t>–</w:t>
      </w:r>
      <w:r>
        <w:rPr>
          <w:rFonts w:hint="cs"/>
          <w:rtl/>
        </w:rPr>
        <w:t xml:space="preserve"> אולי משום שהוא חייב חוב כלשהו - פעם ליוויתי אסיר שנעצר בגין חוב ארנונה. עצרו אותו בבית. אומנם פה מדובר בהעברה מבית-המעצר לבית-המשפט, אבל לפ</w:t>
      </w:r>
      <w:r>
        <w:rPr>
          <w:rFonts w:hint="cs"/>
          <w:rtl/>
        </w:rPr>
        <w:t xml:space="preserve">עמים לוקחים אזרחים שאפילו לא יודעים על מה הם נעצרים </w:t>
      </w:r>
      <w:r>
        <w:rPr>
          <w:rFonts w:hint="eastAsia"/>
          <w:rtl/>
        </w:rPr>
        <w:t>–</w:t>
      </w:r>
      <w:r>
        <w:rPr>
          <w:rFonts w:hint="cs"/>
          <w:rtl/>
        </w:rPr>
        <w:t xml:space="preserve"> ולוקחים אותם מהבית כבולים באזיקים, ממש בחרפה, אף שהאסיר אומר שאם יש צו מעצר נגדו הוא מתחייב לבוא לתחנת המשטרה, לאן שרוצים, מרצונו. אי-אפשר לזלזל ולפגוע באותו אדם כאשר אין חשש שמא הוא יברח. </w:t>
      </w:r>
    </w:p>
    <w:p w14:paraId="4E6F82A6" w14:textId="77777777" w:rsidR="00000000" w:rsidRDefault="00C43AED">
      <w:pPr>
        <w:pStyle w:val="a0"/>
        <w:rPr>
          <w:rFonts w:hint="cs"/>
          <w:rtl/>
        </w:rPr>
      </w:pPr>
    </w:p>
    <w:p w14:paraId="26F3EEC0" w14:textId="77777777" w:rsidR="00000000" w:rsidRDefault="00C43AED">
      <w:pPr>
        <w:pStyle w:val="a0"/>
        <w:rPr>
          <w:rFonts w:hint="cs"/>
          <w:rtl/>
        </w:rPr>
      </w:pPr>
      <w:r>
        <w:rPr>
          <w:rFonts w:hint="cs"/>
          <w:rtl/>
        </w:rPr>
        <w:t>לכן הבקשה ו</w:t>
      </w:r>
      <w:r>
        <w:rPr>
          <w:rFonts w:hint="cs"/>
          <w:rtl/>
        </w:rPr>
        <w:t xml:space="preserve">ההסתייגות שלי היו, שכאשר אנחנו מדברים על מקום ציבורי, צריך לכלול את העניין של הסעה מבית-המעצר לבית-המשפט. שלא יהיה מצב שאיש אחד יחטא ועל כל העדה תקצוף. לא  יעלה על הדעת שאדם אלים, או שיש חשש שהוא אלים, והוא נמצא ברכב שנמצאים בו עוד תשעה או עשרה אנשים שאין </w:t>
      </w:r>
      <w:r>
        <w:rPr>
          <w:rFonts w:hint="cs"/>
          <w:rtl/>
        </w:rPr>
        <w:t xml:space="preserve">חשש לגביהם, בגלל אותו אסיר או עצור צריך לכבול את כולם. </w:t>
      </w:r>
    </w:p>
    <w:p w14:paraId="771B0A6C" w14:textId="77777777" w:rsidR="00000000" w:rsidRDefault="00C43AED">
      <w:pPr>
        <w:pStyle w:val="a0"/>
        <w:rPr>
          <w:rFonts w:hint="cs"/>
          <w:rtl/>
        </w:rPr>
      </w:pPr>
    </w:p>
    <w:p w14:paraId="636BC6CC" w14:textId="77777777" w:rsidR="00000000" w:rsidRDefault="00C43AED">
      <w:pPr>
        <w:pStyle w:val="a0"/>
        <w:rPr>
          <w:rFonts w:hint="cs"/>
          <w:rtl/>
        </w:rPr>
      </w:pPr>
      <w:r>
        <w:rPr>
          <w:rFonts w:hint="cs"/>
          <w:rtl/>
        </w:rPr>
        <w:t>אני מקווה שתהיה תמיכה בהצעה, כי כפי שהיושב-ראש אמר לא פעם,  יש בה היגיון. אם אנחנו כבר מעלים הצעת חוק, כדאי שהיא תהיה מושלמת. אני מבקש מהיושבת-ראש לאמץ את ההסתייגות הזאת, ואודה לחברי הכנסת אם יתמכו ב</w:t>
      </w:r>
      <w:r>
        <w:rPr>
          <w:rFonts w:hint="cs"/>
          <w:rtl/>
        </w:rPr>
        <w:t>ה.</w:t>
      </w:r>
    </w:p>
    <w:p w14:paraId="38B659CD" w14:textId="77777777" w:rsidR="00000000" w:rsidRDefault="00C43AED">
      <w:pPr>
        <w:pStyle w:val="a0"/>
        <w:rPr>
          <w:rFonts w:hint="cs"/>
          <w:rtl/>
        </w:rPr>
      </w:pPr>
    </w:p>
    <w:p w14:paraId="469FD135" w14:textId="77777777" w:rsidR="00000000" w:rsidRDefault="00C43AED">
      <w:pPr>
        <w:pStyle w:val="af1"/>
        <w:rPr>
          <w:rtl/>
        </w:rPr>
      </w:pPr>
      <w:r>
        <w:rPr>
          <w:rtl/>
        </w:rPr>
        <w:t>היו"ר אתי לבני:</w:t>
      </w:r>
    </w:p>
    <w:p w14:paraId="7C29BFE2" w14:textId="77777777" w:rsidR="00000000" w:rsidRDefault="00C43AED">
      <w:pPr>
        <w:pStyle w:val="a0"/>
        <w:rPr>
          <w:rtl/>
        </w:rPr>
      </w:pPr>
    </w:p>
    <w:p w14:paraId="68B334F0" w14:textId="77777777" w:rsidR="00000000" w:rsidRDefault="00C43AED">
      <w:pPr>
        <w:pStyle w:val="a0"/>
        <w:rPr>
          <w:rFonts w:hint="cs"/>
          <w:rtl/>
        </w:rPr>
      </w:pPr>
      <w:r>
        <w:rPr>
          <w:rFonts w:hint="cs"/>
          <w:rtl/>
        </w:rPr>
        <w:t>תודה רבה. לסעיף 2 מסתייגים חברי הכנסת מוחמד ברכה, עסאם מח'ול ואחמד טיבי. הם אינם נוכחים. יושב-ראש הוועדה מוזמן להשיב על ההסתייגויות.</w:t>
      </w:r>
    </w:p>
    <w:p w14:paraId="3E02D47F" w14:textId="77777777" w:rsidR="00000000" w:rsidRDefault="00C43AED">
      <w:pPr>
        <w:pStyle w:val="a0"/>
        <w:rPr>
          <w:rFonts w:hint="cs"/>
          <w:rtl/>
        </w:rPr>
      </w:pPr>
    </w:p>
    <w:p w14:paraId="0D9EE8E7" w14:textId="77777777" w:rsidR="00000000" w:rsidRDefault="00C43AED">
      <w:pPr>
        <w:pStyle w:val="a"/>
        <w:rPr>
          <w:rtl/>
        </w:rPr>
      </w:pPr>
      <w:bookmarkStart w:id="343" w:name="FS000000462T08_12_2003_19_59_54"/>
      <w:bookmarkStart w:id="344" w:name="_Toc58767045"/>
      <w:bookmarkEnd w:id="343"/>
      <w:r>
        <w:rPr>
          <w:rFonts w:hint="eastAsia"/>
          <w:rtl/>
        </w:rPr>
        <w:t>מיכאל</w:t>
      </w:r>
      <w:r>
        <w:rPr>
          <w:rtl/>
        </w:rPr>
        <w:t xml:space="preserve"> איתן (יו"ר ועדת החוקה, חוק ומשפט):</w:t>
      </w:r>
      <w:bookmarkEnd w:id="344"/>
    </w:p>
    <w:p w14:paraId="24599473" w14:textId="77777777" w:rsidR="00000000" w:rsidRDefault="00C43AED">
      <w:pPr>
        <w:pStyle w:val="a0"/>
        <w:rPr>
          <w:rFonts w:hint="cs"/>
          <w:rtl/>
        </w:rPr>
      </w:pPr>
    </w:p>
    <w:p w14:paraId="1BA0D1E7" w14:textId="77777777" w:rsidR="00000000" w:rsidRDefault="00C43AED">
      <w:pPr>
        <w:pStyle w:val="a0"/>
        <w:rPr>
          <w:rFonts w:hint="cs"/>
          <w:rtl/>
        </w:rPr>
      </w:pPr>
      <w:r>
        <w:rPr>
          <w:rFonts w:hint="cs"/>
          <w:rtl/>
        </w:rPr>
        <w:t>גברתי היושבת-ראש, כנסת נכבדה, אני מבקש להעיר שלוש הערות. הר</w:t>
      </w:r>
      <w:r>
        <w:rPr>
          <w:rFonts w:hint="cs"/>
          <w:rtl/>
        </w:rPr>
        <w:t>אשונה מכוונת אל המסתייג חבר הכנסת נסים זאב. ההסתייגות שלך, כפי שאמרתי בוועדה וכפי שציטטת אותי כאן, מדברת על מצב שבו משטרת ישראל מסיעה אנשים, עצורים, לבתי-המשפט, ובגלל בעיות של ביטחון - כפי שהם מבינים אותן - הם כובלים את האסירים שיש חשש שיברחו וגם את אלה שע</w:t>
      </w:r>
      <w:r>
        <w:rPr>
          <w:rFonts w:hint="cs"/>
          <w:rtl/>
        </w:rPr>
        <w:t>ל-פי החוק אין בעצם הצדקה לכבילתם.</w:t>
      </w:r>
    </w:p>
    <w:p w14:paraId="03A14165" w14:textId="77777777" w:rsidR="00000000" w:rsidRDefault="00C43AED">
      <w:pPr>
        <w:pStyle w:val="a0"/>
        <w:rPr>
          <w:rFonts w:hint="cs"/>
          <w:rtl/>
        </w:rPr>
      </w:pPr>
    </w:p>
    <w:p w14:paraId="5C567530" w14:textId="77777777" w:rsidR="00000000" w:rsidRDefault="00C43AED">
      <w:pPr>
        <w:pStyle w:val="a0"/>
        <w:rPr>
          <w:rFonts w:hint="cs"/>
          <w:rtl/>
        </w:rPr>
      </w:pPr>
      <w:r>
        <w:rPr>
          <w:rFonts w:hint="cs"/>
          <w:rtl/>
        </w:rPr>
        <w:t>האמת היא שיש כאן עוול ופגיעה קשה בכבוד האדם, כי אתה אומר: הבן-אדם הזה, אין סיכוי שהוא יברח, אין צורך לשים עליו אזיקים; רק מפני שהוא נוסע עם שישה או שבעה כאלה ורק אחד שם מסוכן, אני צריך לכבול את כולם. ואז נשאלת השאלה: אז ל</w:t>
      </w:r>
      <w:r>
        <w:rPr>
          <w:rFonts w:hint="cs"/>
          <w:rtl/>
        </w:rPr>
        <w:t xml:space="preserve">מה אתם מסיעים אותם ביחד? למה אי-אפשר להסיע בנפרד? למה אי-אפשר לעשות איזו מחיצה? למה לא למצוא פתרונות אחרים? </w:t>
      </w:r>
    </w:p>
    <w:p w14:paraId="7BDAA6CC" w14:textId="77777777" w:rsidR="00000000" w:rsidRDefault="00C43AED">
      <w:pPr>
        <w:pStyle w:val="a0"/>
        <w:rPr>
          <w:rFonts w:hint="cs"/>
          <w:rtl/>
        </w:rPr>
      </w:pPr>
    </w:p>
    <w:p w14:paraId="0E3DE3B0" w14:textId="77777777" w:rsidR="00000000" w:rsidRDefault="00C43AED">
      <w:pPr>
        <w:pStyle w:val="a0"/>
        <w:rPr>
          <w:rFonts w:hint="cs"/>
          <w:rtl/>
        </w:rPr>
      </w:pPr>
      <w:r>
        <w:rPr>
          <w:rFonts w:hint="cs"/>
          <w:rtl/>
        </w:rPr>
        <w:t>אבל אתה יודע יפה מאוד שהחיים הם בדרך של פשרות, ואנחנו הלכנו צעד אחד גדול קדימה. אני אומר שאני בספק אם מבחינת ערך כבוד האדם וחירותו יש כאן פגיעה מו</w:t>
      </w:r>
      <w:r>
        <w:rPr>
          <w:rFonts w:hint="cs"/>
          <w:rtl/>
        </w:rPr>
        <w:t xml:space="preserve">צדקת בכבודם של שישה או שבעה אסירים, כאשר אחד מהם גורם לכך שלא מפרידים. הם, השישה, צריכים להיות כבולים רק כיוון שאחד הוא מסוכן והוא כבול בדין. יכול להיות אפילו שהחקיקה בעניין הזה עומדת בסתירה לחוק-יסוד: כבוד האדם וחירותו. </w:t>
      </w:r>
    </w:p>
    <w:p w14:paraId="775488E9" w14:textId="77777777" w:rsidR="00000000" w:rsidRDefault="00C43AED">
      <w:pPr>
        <w:pStyle w:val="a0"/>
        <w:rPr>
          <w:rFonts w:hint="cs"/>
          <w:rtl/>
        </w:rPr>
      </w:pPr>
    </w:p>
    <w:p w14:paraId="011558C5" w14:textId="77777777" w:rsidR="00000000" w:rsidRDefault="00C43AED">
      <w:pPr>
        <w:pStyle w:val="a0"/>
        <w:rPr>
          <w:rFonts w:hint="cs"/>
          <w:rtl/>
        </w:rPr>
      </w:pPr>
      <w:r>
        <w:rPr>
          <w:rFonts w:hint="cs"/>
          <w:rtl/>
        </w:rPr>
        <w:t>אבל בדיונים שלנו - וגם אילוצים כס</w:t>
      </w:r>
      <w:r>
        <w:rPr>
          <w:rFonts w:hint="cs"/>
          <w:rtl/>
        </w:rPr>
        <w:t>פיים ואילוצי התארגנות של המשטרה הם דברים שצריך להביא אותם בחשבון על מנת לקבוע את המידתיות של הפגיעה, כי אין ספק שיש כאן פגיעה בכבוד האדם, השאלה היא אם זה במידה הראויה. יכול להיות שאנחנו טועים, יכול להיות שהפשרה נכונה. אין ספק שאם היו הרבה משאבים, ההסתייגות</w:t>
      </w:r>
      <w:r>
        <w:rPr>
          <w:rFonts w:hint="cs"/>
          <w:rtl/>
        </w:rPr>
        <w:t xml:space="preserve"> שלך היתה צריכה להתקבל, אבל הגענו לסיכומים עם המשטרה במהלך הדיון, ואנחנו אמורים לכבד את הסיכומים האלה.</w:t>
      </w:r>
    </w:p>
    <w:p w14:paraId="2AFB3670" w14:textId="77777777" w:rsidR="00000000" w:rsidRDefault="00C43AED">
      <w:pPr>
        <w:pStyle w:val="a0"/>
        <w:rPr>
          <w:rtl/>
        </w:rPr>
      </w:pPr>
      <w:r>
        <w:rPr>
          <w:rFonts w:hint="cs"/>
          <w:rtl/>
        </w:rPr>
        <w:t xml:space="preserve"> </w:t>
      </w:r>
    </w:p>
    <w:p w14:paraId="02643B5D" w14:textId="77777777" w:rsidR="00000000" w:rsidRDefault="00C43AED">
      <w:pPr>
        <w:pStyle w:val="a0"/>
        <w:rPr>
          <w:rFonts w:hint="cs"/>
          <w:rtl/>
        </w:rPr>
      </w:pPr>
      <w:r>
        <w:rPr>
          <w:rFonts w:hint="cs"/>
          <w:rtl/>
        </w:rPr>
        <w:t xml:space="preserve">ההערה השנייה: אני רוצה לומר, שלא מדובר רק בעצורים. כולנו מתייחסים לסעיף 1 של החוק, בסעיף 2 מדובר על כך שמדובר גם באסירים. </w:t>
      </w:r>
    </w:p>
    <w:p w14:paraId="5A460123" w14:textId="77777777" w:rsidR="00000000" w:rsidRDefault="00C43AED">
      <w:pPr>
        <w:pStyle w:val="a0"/>
        <w:rPr>
          <w:rFonts w:hint="cs"/>
          <w:rtl/>
        </w:rPr>
      </w:pPr>
    </w:p>
    <w:p w14:paraId="4AA69391" w14:textId="77777777" w:rsidR="00000000" w:rsidRDefault="00C43AED">
      <w:pPr>
        <w:pStyle w:val="a0"/>
        <w:rPr>
          <w:rFonts w:hint="cs"/>
          <w:rtl/>
        </w:rPr>
      </w:pPr>
      <w:r>
        <w:rPr>
          <w:rFonts w:hint="cs"/>
          <w:rtl/>
        </w:rPr>
        <w:t xml:space="preserve">הערה שלישית ואחרונה: במהלך </w:t>
      </w:r>
      <w:r>
        <w:rPr>
          <w:rFonts w:hint="cs"/>
          <w:rtl/>
        </w:rPr>
        <w:t xml:space="preserve">החקיקה היו שלבים מסוימים שבהם חשבנו שצריך להנהיג את העניין של אי-כבילת אסירים ועצורים לא רק במקום ציבורי, אלא להגיע להאחדת הכללים עם שירות בתי-הסוהר ועם המשטרה גם בתוך המתקנים הסגורים, אבל ראינו שיש שם הרבה חילוקי דעות. אולי היינו יכולים, עם עוד מאמץ קטן, </w:t>
      </w:r>
      <w:r>
        <w:rPr>
          <w:rFonts w:hint="cs"/>
          <w:rtl/>
        </w:rPr>
        <w:t>לפתור גם את חילוקי הדעות האלה ולהגיע למכלול שלם בכל נושא הכבילה, אבל העדפנו - כשראינו שזה ייקח אולי מאמץ נוסף, פנה אלי המציע וקיבלתי את הצעתו הנבונה להסתפק במה שעשינו, אבל אני בהחלט אומר שצריך להשאיר לעיון את קביעת הכללים גם למקומות שאינם מקומות ציבוריים ו</w:t>
      </w:r>
      <w:r>
        <w:rPr>
          <w:rFonts w:hint="cs"/>
          <w:rtl/>
        </w:rPr>
        <w:t xml:space="preserve">גם בהם צריכים להיות כללים. יש גם היום כללים, רק צריך לאחד אותם ולהתאים אותם לנורמות שקבענו גם במקומות שהם לא מקומות ציבוריים ושנמצאים בהם אסירים ועצורים. </w:t>
      </w:r>
    </w:p>
    <w:p w14:paraId="7377ED6D" w14:textId="77777777" w:rsidR="00000000" w:rsidRDefault="00C43AED">
      <w:pPr>
        <w:pStyle w:val="a0"/>
        <w:rPr>
          <w:rFonts w:hint="cs"/>
          <w:rtl/>
        </w:rPr>
      </w:pPr>
    </w:p>
    <w:p w14:paraId="5ADC60F0" w14:textId="77777777" w:rsidR="00000000" w:rsidRDefault="00C43AED">
      <w:pPr>
        <w:pStyle w:val="a0"/>
        <w:rPr>
          <w:rFonts w:hint="cs"/>
          <w:rtl/>
        </w:rPr>
      </w:pPr>
      <w:r>
        <w:rPr>
          <w:rFonts w:hint="cs"/>
          <w:rtl/>
        </w:rPr>
        <w:t>בכל מקרה, אני מבקש מחבר הכנסת נסים זאב להוריד את ההסתייגות שלו, זה יוכל להקל עלי, אבל אם הוא יעמיד א</w:t>
      </w:r>
      <w:r>
        <w:rPr>
          <w:rFonts w:hint="cs"/>
          <w:rtl/>
        </w:rPr>
        <w:t>ותה, לא תהיה לי ברירה אלא להצביע נגדה ולקרוא גם לחברי הכנסת להצביע נגדה, על סמך ההבנה שההצעה הזאת היא הצעה שעברה דיון בוועדה, בהשתתפות גורמים שונים; המשטרה הלכה לקראתנו, והנוסח הזה מוסכם על רוב חברי הכנסת בוועדה, וכך אנחנו מביאים אותו להצבעה במליאה. תודה.</w:t>
      </w:r>
    </w:p>
    <w:p w14:paraId="537FB838" w14:textId="77777777" w:rsidR="00000000" w:rsidRDefault="00C43AED">
      <w:pPr>
        <w:pStyle w:val="af1"/>
        <w:rPr>
          <w:rFonts w:hint="cs"/>
          <w:rtl/>
        </w:rPr>
      </w:pPr>
    </w:p>
    <w:p w14:paraId="65CB1ECC" w14:textId="77777777" w:rsidR="00000000" w:rsidRDefault="00C43AED">
      <w:pPr>
        <w:pStyle w:val="af1"/>
        <w:rPr>
          <w:rtl/>
        </w:rPr>
      </w:pPr>
      <w:r>
        <w:rPr>
          <w:rFonts w:hint="eastAsia"/>
          <w:rtl/>
        </w:rPr>
        <w:t>היו</w:t>
      </w:r>
      <w:r>
        <w:rPr>
          <w:rtl/>
        </w:rPr>
        <w:t>"ר אתי לבני:</w:t>
      </w:r>
    </w:p>
    <w:p w14:paraId="3C696BE0" w14:textId="77777777" w:rsidR="00000000" w:rsidRDefault="00C43AED">
      <w:pPr>
        <w:pStyle w:val="a0"/>
        <w:rPr>
          <w:rFonts w:hint="cs"/>
          <w:rtl/>
        </w:rPr>
      </w:pPr>
    </w:p>
    <w:p w14:paraId="335C3C34" w14:textId="77777777" w:rsidR="00000000" w:rsidRDefault="00C43AED">
      <w:pPr>
        <w:pStyle w:val="a0"/>
        <w:rPr>
          <w:rFonts w:hint="cs"/>
          <w:rtl/>
        </w:rPr>
      </w:pPr>
      <w:r>
        <w:rPr>
          <w:rFonts w:hint="cs"/>
          <w:rtl/>
        </w:rPr>
        <w:t>תודה רבה. חבר הכנסת נסים זאב, האם אתה נענה לקריאה?</w:t>
      </w:r>
    </w:p>
    <w:p w14:paraId="747E69D5" w14:textId="77777777" w:rsidR="00000000" w:rsidRDefault="00C43AED">
      <w:pPr>
        <w:pStyle w:val="a0"/>
        <w:rPr>
          <w:rFonts w:hint="cs"/>
          <w:rtl/>
        </w:rPr>
      </w:pPr>
    </w:p>
    <w:p w14:paraId="30AF1381" w14:textId="77777777" w:rsidR="00000000" w:rsidRDefault="00C43AED">
      <w:pPr>
        <w:pStyle w:val="af0"/>
        <w:rPr>
          <w:rtl/>
        </w:rPr>
      </w:pPr>
      <w:r>
        <w:rPr>
          <w:rFonts w:hint="eastAsia"/>
          <w:rtl/>
        </w:rPr>
        <w:t>נסים</w:t>
      </w:r>
      <w:r>
        <w:rPr>
          <w:rtl/>
        </w:rPr>
        <w:t xml:space="preserve"> זאב (ש"ס):</w:t>
      </w:r>
    </w:p>
    <w:p w14:paraId="478C10E8" w14:textId="77777777" w:rsidR="00000000" w:rsidRDefault="00C43AED">
      <w:pPr>
        <w:pStyle w:val="a0"/>
        <w:rPr>
          <w:rFonts w:hint="cs"/>
          <w:rtl/>
        </w:rPr>
      </w:pPr>
    </w:p>
    <w:p w14:paraId="63717456" w14:textId="77777777" w:rsidR="00000000" w:rsidRDefault="00C43AED">
      <w:pPr>
        <w:pStyle w:val="a0"/>
        <w:rPr>
          <w:rFonts w:hint="cs"/>
          <w:rtl/>
        </w:rPr>
      </w:pPr>
      <w:r>
        <w:rPr>
          <w:rFonts w:hint="cs"/>
          <w:rtl/>
        </w:rPr>
        <w:t>לא, אני חושב שזה לא עניין של כסף. יש רכב מיוחד לעבריינים אלימים.</w:t>
      </w:r>
    </w:p>
    <w:p w14:paraId="12890234" w14:textId="77777777" w:rsidR="00000000" w:rsidRDefault="00C43AED">
      <w:pPr>
        <w:pStyle w:val="a0"/>
        <w:rPr>
          <w:rFonts w:hint="cs"/>
          <w:rtl/>
        </w:rPr>
      </w:pPr>
    </w:p>
    <w:p w14:paraId="2D263B24" w14:textId="77777777" w:rsidR="00000000" w:rsidRDefault="00C43AED">
      <w:pPr>
        <w:pStyle w:val="af1"/>
        <w:rPr>
          <w:rtl/>
        </w:rPr>
      </w:pPr>
      <w:r>
        <w:rPr>
          <w:rtl/>
        </w:rPr>
        <w:t>היו"ר אתי לבני:</w:t>
      </w:r>
    </w:p>
    <w:p w14:paraId="2EB79B09" w14:textId="77777777" w:rsidR="00000000" w:rsidRDefault="00C43AED">
      <w:pPr>
        <w:pStyle w:val="a0"/>
        <w:rPr>
          <w:rtl/>
        </w:rPr>
      </w:pPr>
    </w:p>
    <w:p w14:paraId="54C382A2" w14:textId="77777777" w:rsidR="00000000" w:rsidRDefault="00C43AED">
      <w:pPr>
        <w:pStyle w:val="a0"/>
        <w:rPr>
          <w:rFonts w:hint="cs"/>
          <w:rtl/>
        </w:rPr>
      </w:pPr>
      <w:r>
        <w:rPr>
          <w:rFonts w:hint="cs"/>
          <w:rtl/>
        </w:rPr>
        <w:t>בסדר גמור, אנחנו נצביע על ההסתייגות שלך.</w:t>
      </w:r>
    </w:p>
    <w:p w14:paraId="6B775CF0" w14:textId="77777777" w:rsidR="00000000" w:rsidRDefault="00C43AED">
      <w:pPr>
        <w:pStyle w:val="a0"/>
        <w:rPr>
          <w:rFonts w:hint="cs"/>
          <w:rtl/>
        </w:rPr>
      </w:pPr>
    </w:p>
    <w:p w14:paraId="5D354617" w14:textId="77777777" w:rsidR="00000000" w:rsidRDefault="00C43AED">
      <w:pPr>
        <w:pStyle w:val="af0"/>
        <w:rPr>
          <w:rtl/>
        </w:rPr>
      </w:pPr>
      <w:r>
        <w:rPr>
          <w:rFonts w:hint="eastAsia"/>
          <w:rtl/>
        </w:rPr>
        <w:t>משה</w:t>
      </w:r>
      <w:r>
        <w:rPr>
          <w:rtl/>
        </w:rPr>
        <w:t xml:space="preserve"> גפני (יהדות התורה):</w:t>
      </w:r>
    </w:p>
    <w:p w14:paraId="5FCED791" w14:textId="77777777" w:rsidR="00000000" w:rsidRDefault="00C43AED">
      <w:pPr>
        <w:pStyle w:val="a0"/>
        <w:rPr>
          <w:rFonts w:hint="cs"/>
          <w:rtl/>
        </w:rPr>
      </w:pPr>
    </w:p>
    <w:p w14:paraId="1D30AF25" w14:textId="77777777" w:rsidR="00000000" w:rsidRDefault="00C43AED">
      <w:pPr>
        <w:pStyle w:val="a0"/>
        <w:rPr>
          <w:rFonts w:hint="cs"/>
          <w:rtl/>
        </w:rPr>
      </w:pPr>
      <w:r>
        <w:rPr>
          <w:rFonts w:hint="cs"/>
          <w:rtl/>
        </w:rPr>
        <w:t>מה ההסתייגות?</w:t>
      </w:r>
    </w:p>
    <w:p w14:paraId="6FBBCD45" w14:textId="77777777" w:rsidR="00000000" w:rsidRDefault="00C43AED">
      <w:pPr>
        <w:pStyle w:val="a0"/>
        <w:rPr>
          <w:rFonts w:hint="cs"/>
          <w:rtl/>
        </w:rPr>
      </w:pPr>
    </w:p>
    <w:p w14:paraId="12BEBE10" w14:textId="77777777" w:rsidR="00000000" w:rsidRDefault="00C43AED">
      <w:pPr>
        <w:pStyle w:val="af0"/>
        <w:rPr>
          <w:rtl/>
        </w:rPr>
      </w:pPr>
      <w:r>
        <w:rPr>
          <w:rFonts w:hint="eastAsia"/>
          <w:rtl/>
        </w:rPr>
        <w:t>נסים</w:t>
      </w:r>
      <w:r>
        <w:rPr>
          <w:rtl/>
        </w:rPr>
        <w:t xml:space="preserve"> זאב (ש"ס):</w:t>
      </w:r>
    </w:p>
    <w:p w14:paraId="3A8E382A" w14:textId="77777777" w:rsidR="00000000" w:rsidRDefault="00C43AED">
      <w:pPr>
        <w:pStyle w:val="a0"/>
        <w:rPr>
          <w:rFonts w:hint="cs"/>
          <w:rtl/>
        </w:rPr>
      </w:pPr>
    </w:p>
    <w:p w14:paraId="7D0D809D" w14:textId="77777777" w:rsidR="00000000" w:rsidRDefault="00C43AED">
      <w:pPr>
        <w:pStyle w:val="a0"/>
        <w:rPr>
          <w:rFonts w:hint="cs"/>
          <w:rtl/>
        </w:rPr>
      </w:pPr>
      <w:r>
        <w:rPr>
          <w:rFonts w:hint="cs"/>
          <w:rtl/>
        </w:rPr>
        <w:t>אין צורך לכבול אותם בתוך הרכב. כבוד האדם וחירותו.</w:t>
      </w:r>
    </w:p>
    <w:p w14:paraId="0A0C13AE" w14:textId="77777777" w:rsidR="00000000" w:rsidRDefault="00C43AED">
      <w:pPr>
        <w:pStyle w:val="a0"/>
        <w:rPr>
          <w:rFonts w:hint="cs"/>
          <w:rtl/>
        </w:rPr>
      </w:pPr>
    </w:p>
    <w:p w14:paraId="0C5BAB71" w14:textId="77777777" w:rsidR="00000000" w:rsidRDefault="00C43AED">
      <w:pPr>
        <w:pStyle w:val="af1"/>
        <w:rPr>
          <w:rtl/>
        </w:rPr>
      </w:pPr>
      <w:r>
        <w:rPr>
          <w:rtl/>
        </w:rPr>
        <w:t>היו"ר אתי לבני:</w:t>
      </w:r>
    </w:p>
    <w:p w14:paraId="33CCCE7D" w14:textId="77777777" w:rsidR="00000000" w:rsidRDefault="00C43AED">
      <w:pPr>
        <w:pStyle w:val="a0"/>
        <w:rPr>
          <w:rtl/>
        </w:rPr>
      </w:pPr>
    </w:p>
    <w:p w14:paraId="531A7357" w14:textId="77777777" w:rsidR="00000000" w:rsidRDefault="00C43AED">
      <w:pPr>
        <w:pStyle w:val="a0"/>
        <w:rPr>
          <w:rFonts w:hint="cs"/>
          <w:rtl/>
        </w:rPr>
      </w:pPr>
      <w:r>
        <w:rPr>
          <w:rFonts w:hint="cs"/>
          <w:rtl/>
        </w:rPr>
        <w:t>עכשיו אנחנו נצביע. נעבור להצבעה. לשם החוק אין הסתייגויות. שם החוק כנוסח הוועדה - אנחנו עוברים להצבעה. מי בעד?</w:t>
      </w:r>
    </w:p>
    <w:p w14:paraId="38C7B9F5" w14:textId="77777777" w:rsidR="00000000" w:rsidRDefault="00C43AED">
      <w:pPr>
        <w:pStyle w:val="a0"/>
        <w:rPr>
          <w:rFonts w:hint="cs"/>
          <w:rtl/>
        </w:rPr>
      </w:pPr>
    </w:p>
    <w:p w14:paraId="6135AE50" w14:textId="77777777" w:rsidR="00000000" w:rsidRDefault="00C43AED">
      <w:pPr>
        <w:pStyle w:val="ab"/>
        <w:bidi/>
        <w:rPr>
          <w:rFonts w:hint="cs"/>
          <w:rtl/>
        </w:rPr>
      </w:pPr>
      <w:r>
        <w:rPr>
          <w:rFonts w:hint="cs"/>
          <w:rtl/>
        </w:rPr>
        <w:t>הצבעה</w:t>
      </w:r>
    </w:p>
    <w:p w14:paraId="636D29BF" w14:textId="77777777" w:rsidR="00000000" w:rsidRDefault="00C43AED">
      <w:pPr>
        <w:pStyle w:val="a0"/>
        <w:rPr>
          <w:rFonts w:hint="cs"/>
          <w:rtl/>
        </w:rPr>
      </w:pPr>
    </w:p>
    <w:p w14:paraId="6DE779CC" w14:textId="77777777" w:rsidR="00000000" w:rsidRDefault="00C43AED">
      <w:pPr>
        <w:pStyle w:val="ac"/>
        <w:rPr>
          <w:rFonts w:hint="cs"/>
          <w:rtl/>
        </w:rPr>
      </w:pPr>
      <w:r>
        <w:rPr>
          <w:rFonts w:hint="cs"/>
          <w:rtl/>
        </w:rPr>
        <w:t>בעד שם החוק - 14</w:t>
      </w:r>
    </w:p>
    <w:p w14:paraId="64387926" w14:textId="77777777" w:rsidR="00000000" w:rsidRDefault="00C43AED">
      <w:pPr>
        <w:pStyle w:val="ac"/>
        <w:rPr>
          <w:rFonts w:hint="cs"/>
          <w:rtl/>
        </w:rPr>
      </w:pPr>
      <w:r>
        <w:rPr>
          <w:rFonts w:hint="cs"/>
          <w:rtl/>
        </w:rPr>
        <w:t>נגד - אין</w:t>
      </w:r>
    </w:p>
    <w:p w14:paraId="658C9253" w14:textId="77777777" w:rsidR="00000000" w:rsidRDefault="00C43AED">
      <w:pPr>
        <w:pStyle w:val="ac"/>
        <w:rPr>
          <w:rFonts w:hint="cs"/>
          <w:rtl/>
        </w:rPr>
      </w:pPr>
      <w:r>
        <w:rPr>
          <w:rFonts w:hint="cs"/>
          <w:rtl/>
        </w:rPr>
        <w:t>נמנעים - אין</w:t>
      </w:r>
    </w:p>
    <w:p w14:paraId="5CD66D17" w14:textId="77777777" w:rsidR="00000000" w:rsidRDefault="00C43AED">
      <w:pPr>
        <w:pStyle w:val="ad"/>
        <w:bidi/>
        <w:rPr>
          <w:rFonts w:hint="cs"/>
          <w:rtl/>
        </w:rPr>
      </w:pPr>
      <w:r>
        <w:rPr>
          <w:rFonts w:hint="cs"/>
          <w:rtl/>
        </w:rPr>
        <w:t>שם החוק נתקבל.</w:t>
      </w:r>
    </w:p>
    <w:p w14:paraId="2923FD9F" w14:textId="77777777" w:rsidR="00000000" w:rsidRDefault="00C43AED">
      <w:pPr>
        <w:pStyle w:val="a0"/>
        <w:rPr>
          <w:rFonts w:hint="cs"/>
          <w:rtl/>
        </w:rPr>
      </w:pPr>
    </w:p>
    <w:p w14:paraId="64C596AC" w14:textId="77777777" w:rsidR="00000000" w:rsidRDefault="00C43AED">
      <w:pPr>
        <w:pStyle w:val="af1"/>
        <w:rPr>
          <w:rtl/>
        </w:rPr>
      </w:pPr>
      <w:r>
        <w:rPr>
          <w:rtl/>
        </w:rPr>
        <w:t>ה</w:t>
      </w:r>
      <w:r>
        <w:rPr>
          <w:rtl/>
        </w:rPr>
        <w:t>יו"ר אתי לבני:</w:t>
      </w:r>
    </w:p>
    <w:p w14:paraId="0B32437E" w14:textId="77777777" w:rsidR="00000000" w:rsidRDefault="00C43AED">
      <w:pPr>
        <w:pStyle w:val="a0"/>
        <w:rPr>
          <w:rtl/>
        </w:rPr>
      </w:pPr>
    </w:p>
    <w:p w14:paraId="2253E7AE" w14:textId="77777777" w:rsidR="00000000" w:rsidRDefault="00C43AED">
      <w:pPr>
        <w:pStyle w:val="a0"/>
        <w:rPr>
          <w:rFonts w:hint="cs"/>
          <w:rtl/>
        </w:rPr>
      </w:pPr>
      <w:r>
        <w:rPr>
          <w:rFonts w:hint="cs"/>
          <w:rtl/>
        </w:rPr>
        <w:t xml:space="preserve">בעד - 14, נגד אין, אין נמנעים. שם החוק כהצעת הוועדה נתקבל. </w:t>
      </w:r>
    </w:p>
    <w:p w14:paraId="07EBCCD1" w14:textId="77777777" w:rsidR="00000000" w:rsidRDefault="00C43AED">
      <w:pPr>
        <w:pStyle w:val="a0"/>
        <w:rPr>
          <w:rFonts w:hint="cs"/>
          <w:rtl/>
        </w:rPr>
      </w:pPr>
    </w:p>
    <w:p w14:paraId="7C1D0FCA" w14:textId="77777777" w:rsidR="00000000" w:rsidRDefault="00C43AED">
      <w:pPr>
        <w:pStyle w:val="a0"/>
        <w:rPr>
          <w:rFonts w:hint="cs"/>
          <w:rtl/>
        </w:rPr>
      </w:pPr>
      <w:r>
        <w:rPr>
          <w:rFonts w:hint="cs"/>
          <w:rtl/>
        </w:rPr>
        <w:t xml:space="preserve">לסעיף 1, אנחנו נצביע על ההסתייגות של חבר הכנסת נסים זאב. מי בעד ההסתייגות ומי נגד? </w:t>
      </w:r>
    </w:p>
    <w:p w14:paraId="01F3BC7C" w14:textId="77777777" w:rsidR="00000000" w:rsidRDefault="00C43AED">
      <w:pPr>
        <w:pStyle w:val="a0"/>
        <w:rPr>
          <w:rFonts w:hint="cs"/>
          <w:rtl/>
        </w:rPr>
      </w:pPr>
    </w:p>
    <w:p w14:paraId="7E929D83" w14:textId="77777777" w:rsidR="00000000" w:rsidRDefault="00C43AED">
      <w:pPr>
        <w:pStyle w:val="ab"/>
        <w:bidi/>
        <w:rPr>
          <w:rFonts w:hint="cs"/>
          <w:rtl/>
        </w:rPr>
      </w:pPr>
      <w:r>
        <w:rPr>
          <w:rFonts w:hint="cs"/>
          <w:rtl/>
        </w:rPr>
        <w:t>הצבעה</w:t>
      </w:r>
    </w:p>
    <w:p w14:paraId="59B19AD5" w14:textId="77777777" w:rsidR="00000000" w:rsidRDefault="00C43AED">
      <w:pPr>
        <w:pStyle w:val="a0"/>
        <w:rPr>
          <w:rFonts w:hint="cs"/>
          <w:rtl/>
        </w:rPr>
      </w:pPr>
    </w:p>
    <w:p w14:paraId="0D8DD20C" w14:textId="77777777" w:rsidR="00000000" w:rsidRDefault="00C43AED">
      <w:pPr>
        <w:pStyle w:val="ac"/>
      </w:pPr>
      <w:r>
        <w:rPr>
          <w:rFonts w:hint="cs"/>
          <w:rtl/>
        </w:rPr>
        <w:t>בעד ההסתייגות - 3</w:t>
      </w:r>
    </w:p>
    <w:p w14:paraId="14BFC2B8" w14:textId="77777777" w:rsidR="00000000" w:rsidRDefault="00C43AED">
      <w:pPr>
        <w:pStyle w:val="ac"/>
        <w:rPr>
          <w:rFonts w:hint="cs"/>
          <w:rtl/>
        </w:rPr>
      </w:pPr>
      <w:r>
        <w:rPr>
          <w:rFonts w:hint="cs"/>
          <w:rtl/>
        </w:rPr>
        <w:t>נגד - 10</w:t>
      </w:r>
    </w:p>
    <w:p w14:paraId="1B9DD4B4" w14:textId="77777777" w:rsidR="00000000" w:rsidRDefault="00C43AED">
      <w:pPr>
        <w:pStyle w:val="ac"/>
        <w:rPr>
          <w:rFonts w:hint="cs"/>
          <w:rtl/>
        </w:rPr>
      </w:pPr>
      <w:r>
        <w:rPr>
          <w:rFonts w:hint="cs"/>
          <w:rtl/>
        </w:rPr>
        <w:t>נמנעים - 1</w:t>
      </w:r>
    </w:p>
    <w:p w14:paraId="10F5B84A" w14:textId="77777777" w:rsidR="00000000" w:rsidRDefault="00C43AED">
      <w:pPr>
        <w:pStyle w:val="ad"/>
        <w:bidi/>
        <w:rPr>
          <w:rFonts w:hint="cs"/>
          <w:rtl/>
        </w:rPr>
      </w:pPr>
      <w:r>
        <w:rPr>
          <w:rFonts w:hint="cs"/>
          <w:rtl/>
        </w:rPr>
        <w:t>ההסתייגות של חבר הכנסת נסים זאב לסעיף 1 לא נתקבלה</w:t>
      </w:r>
      <w:r>
        <w:rPr>
          <w:rFonts w:hint="cs"/>
          <w:rtl/>
        </w:rPr>
        <w:t>.</w:t>
      </w:r>
    </w:p>
    <w:p w14:paraId="3DAB9984" w14:textId="77777777" w:rsidR="00000000" w:rsidRDefault="00C43AED">
      <w:pPr>
        <w:pStyle w:val="a0"/>
        <w:rPr>
          <w:rFonts w:hint="cs"/>
          <w:rtl/>
        </w:rPr>
      </w:pPr>
      <w:r>
        <w:rPr>
          <w:rFonts w:hint="cs"/>
          <w:rtl/>
        </w:rPr>
        <w:t xml:space="preserve"> </w:t>
      </w:r>
    </w:p>
    <w:p w14:paraId="7B2D445A" w14:textId="77777777" w:rsidR="00000000" w:rsidRDefault="00C43AED">
      <w:pPr>
        <w:pStyle w:val="af1"/>
        <w:rPr>
          <w:rtl/>
        </w:rPr>
      </w:pPr>
      <w:r>
        <w:rPr>
          <w:rtl/>
        </w:rPr>
        <w:t>היו"ר אתי לבני:</w:t>
      </w:r>
    </w:p>
    <w:p w14:paraId="12A42403" w14:textId="77777777" w:rsidR="00000000" w:rsidRDefault="00C43AED">
      <w:pPr>
        <w:pStyle w:val="a0"/>
        <w:rPr>
          <w:rtl/>
        </w:rPr>
      </w:pPr>
    </w:p>
    <w:p w14:paraId="3E064F8C" w14:textId="77777777" w:rsidR="00000000" w:rsidRDefault="00C43AED">
      <w:pPr>
        <w:pStyle w:val="a0"/>
        <w:rPr>
          <w:rFonts w:hint="cs"/>
          <w:rtl/>
        </w:rPr>
      </w:pPr>
      <w:r>
        <w:rPr>
          <w:rFonts w:hint="cs"/>
          <w:rtl/>
        </w:rPr>
        <w:t xml:space="preserve">נגד - 10, בעד - 3, נמנע אחד. ההסתייגות לא התקבלה. </w:t>
      </w:r>
    </w:p>
    <w:p w14:paraId="13267A24" w14:textId="77777777" w:rsidR="00000000" w:rsidRDefault="00C43AED">
      <w:pPr>
        <w:pStyle w:val="a0"/>
        <w:rPr>
          <w:rFonts w:hint="cs"/>
          <w:rtl/>
        </w:rPr>
      </w:pPr>
    </w:p>
    <w:p w14:paraId="4628671B" w14:textId="77777777" w:rsidR="00000000" w:rsidRDefault="00C43AED">
      <w:pPr>
        <w:pStyle w:val="a0"/>
        <w:rPr>
          <w:rFonts w:hint="cs"/>
          <w:rtl/>
        </w:rPr>
      </w:pPr>
      <w:r>
        <w:rPr>
          <w:rFonts w:hint="cs"/>
          <w:rtl/>
        </w:rPr>
        <w:t>אנחנו נצביע עכשיו על הסעיף כנוסח הוועדה.</w:t>
      </w:r>
    </w:p>
    <w:p w14:paraId="17086136" w14:textId="77777777" w:rsidR="00000000" w:rsidRDefault="00C43AED">
      <w:pPr>
        <w:pStyle w:val="a0"/>
        <w:rPr>
          <w:rFonts w:hint="cs"/>
          <w:rtl/>
        </w:rPr>
      </w:pPr>
    </w:p>
    <w:p w14:paraId="37860565" w14:textId="77777777" w:rsidR="00000000" w:rsidRDefault="00C43AED">
      <w:pPr>
        <w:pStyle w:val="ab"/>
        <w:bidi/>
        <w:rPr>
          <w:rFonts w:hint="cs"/>
          <w:rtl/>
        </w:rPr>
      </w:pPr>
      <w:r>
        <w:rPr>
          <w:rFonts w:hint="cs"/>
          <w:rtl/>
        </w:rPr>
        <w:t>הצבעה</w:t>
      </w:r>
    </w:p>
    <w:p w14:paraId="2B89D70C" w14:textId="77777777" w:rsidR="00000000" w:rsidRDefault="00C43AED">
      <w:pPr>
        <w:pStyle w:val="a0"/>
        <w:rPr>
          <w:rFonts w:hint="cs"/>
          <w:rtl/>
        </w:rPr>
      </w:pPr>
    </w:p>
    <w:p w14:paraId="620BBBA7" w14:textId="77777777" w:rsidR="00000000" w:rsidRDefault="00C43AED">
      <w:pPr>
        <w:pStyle w:val="ac"/>
      </w:pPr>
      <w:r>
        <w:rPr>
          <w:rFonts w:hint="cs"/>
          <w:rtl/>
        </w:rPr>
        <w:t>בעד סעיף 1, כהצעת הוועדה - 15</w:t>
      </w:r>
    </w:p>
    <w:p w14:paraId="772ADCC4" w14:textId="77777777" w:rsidR="00000000" w:rsidRDefault="00C43AED">
      <w:pPr>
        <w:pStyle w:val="ac"/>
        <w:rPr>
          <w:rFonts w:hint="cs"/>
          <w:rtl/>
        </w:rPr>
      </w:pPr>
      <w:r>
        <w:rPr>
          <w:rFonts w:hint="cs"/>
          <w:rtl/>
        </w:rPr>
        <w:t>נגד - אין</w:t>
      </w:r>
    </w:p>
    <w:p w14:paraId="42644902" w14:textId="77777777" w:rsidR="00000000" w:rsidRDefault="00C43AED">
      <w:pPr>
        <w:pStyle w:val="ac"/>
      </w:pPr>
      <w:r>
        <w:rPr>
          <w:rFonts w:hint="cs"/>
          <w:rtl/>
        </w:rPr>
        <w:t>נמנעים - אין</w:t>
      </w:r>
    </w:p>
    <w:p w14:paraId="1C51AAAB" w14:textId="77777777" w:rsidR="00000000" w:rsidRDefault="00C43AED">
      <w:pPr>
        <w:pStyle w:val="ad"/>
        <w:bidi/>
        <w:rPr>
          <w:rFonts w:hint="cs"/>
          <w:rtl/>
        </w:rPr>
      </w:pPr>
      <w:r>
        <w:rPr>
          <w:rFonts w:hint="cs"/>
          <w:rtl/>
        </w:rPr>
        <w:t>סעיף 1, כהצעת הוועדה, נתקבל.</w:t>
      </w:r>
    </w:p>
    <w:p w14:paraId="040D2CE7" w14:textId="77777777" w:rsidR="00000000" w:rsidRDefault="00C43AED">
      <w:pPr>
        <w:pStyle w:val="ac"/>
        <w:rPr>
          <w:rtl/>
        </w:rPr>
      </w:pPr>
    </w:p>
    <w:p w14:paraId="0880580A" w14:textId="77777777" w:rsidR="00000000" w:rsidRDefault="00C43AED">
      <w:pPr>
        <w:pStyle w:val="af1"/>
        <w:rPr>
          <w:rtl/>
        </w:rPr>
      </w:pPr>
      <w:r>
        <w:rPr>
          <w:rFonts w:hint="eastAsia"/>
          <w:rtl/>
        </w:rPr>
        <w:t>היו</w:t>
      </w:r>
      <w:r>
        <w:rPr>
          <w:rtl/>
        </w:rPr>
        <w:t>"ר אתי לבני:</w:t>
      </w:r>
    </w:p>
    <w:p w14:paraId="3EBE1B00" w14:textId="77777777" w:rsidR="00000000" w:rsidRDefault="00C43AED">
      <w:pPr>
        <w:pStyle w:val="a0"/>
        <w:rPr>
          <w:rFonts w:hint="cs"/>
          <w:rtl/>
        </w:rPr>
      </w:pPr>
    </w:p>
    <w:p w14:paraId="1E1E9EA7" w14:textId="77777777" w:rsidR="00000000" w:rsidRDefault="00C43AED">
      <w:pPr>
        <w:pStyle w:val="a0"/>
        <w:rPr>
          <w:rFonts w:hint="cs"/>
          <w:rtl/>
        </w:rPr>
      </w:pPr>
      <w:r>
        <w:rPr>
          <w:rFonts w:hint="cs"/>
          <w:rtl/>
        </w:rPr>
        <w:t>בעד - 15, אין נמנעים ואין מתנגדים.</w:t>
      </w:r>
      <w:r>
        <w:rPr>
          <w:rFonts w:hint="cs"/>
          <w:rtl/>
        </w:rPr>
        <w:t xml:space="preserve"> סעיף 1 התקבל כנוסח הוועדה. </w:t>
      </w:r>
    </w:p>
    <w:p w14:paraId="17B9235E" w14:textId="77777777" w:rsidR="00000000" w:rsidRDefault="00C43AED">
      <w:pPr>
        <w:pStyle w:val="a0"/>
        <w:rPr>
          <w:rFonts w:hint="cs"/>
          <w:rtl/>
        </w:rPr>
      </w:pPr>
    </w:p>
    <w:p w14:paraId="348E978E" w14:textId="77777777" w:rsidR="00000000" w:rsidRDefault="00C43AED">
      <w:pPr>
        <w:pStyle w:val="a0"/>
        <w:rPr>
          <w:rFonts w:hint="cs"/>
          <w:rtl/>
        </w:rPr>
      </w:pPr>
      <w:r>
        <w:rPr>
          <w:rFonts w:hint="cs"/>
          <w:rtl/>
        </w:rPr>
        <w:t>לסעיף 2, אנחנו נעבור להצבעה. ההסתייגות של חבר הכנסת נסים זאב.</w:t>
      </w:r>
    </w:p>
    <w:p w14:paraId="5D58E439" w14:textId="77777777" w:rsidR="00000000" w:rsidRDefault="00C43AED">
      <w:pPr>
        <w:pStyle w:val="a0"/>
        <w:rPr>
          <w:rFonts w:hint="cs"/>
          <w:rtl/>
        </w:rPr>
      </w:pPr>
    </w:p>
    <w:p w14:paraId="36383D0B" w14:textId="77777777" w:rsidR="00000000" w:rsidRDefault="00C43AED">
      <w:pPr>
        <w:pStyle w:val="af0"/>
        <w:rPr>
          <w:rtl/>
        </w:rPr>
      </w:pPr>
      <w:r>
        <w:rPr>
          <w:rFonts w:hint="eastAsia"/>
          <w:rtl/>
        </w:rPr>
        <w:t>נסים</w:t>
      </w:r>
      <w:r>
        <w:rPr>
          <w:rtl/>
        </w:rPr>
        <w:t xml:space="preserve"> זאב (ש"ס):</w:t>
      </w:r>
    </w:p>
    <w:p w14:paraId="268A9CC6" w14:textId="77777777" w:rsidR="00000000" w:rsidRDefault="00C43AED">
      <w:pPr>
        <w:pStyle w:val="a0"/>
        <w:rPr>
          <w:rFonts w:hint="cs"/>
          <w:rtl/>
        </w:rPr>
      </w:pPr>
    </w:p>
    <w:p w14:paraId="2EAD203D" w14:textId="77777777" w:rsidR="00000000" w:rsidRDefault="00C43AED">
      <w:pPr>
        <w:pStyle w:val="a0"/>
        <w:rPr>
          <w:rFonts w:hint="cs"/>
          <w:rtl/>
        </w:rPr>
      </w:pPr>
      <w:r>
        <w:rPr>
          <w:rFonts w:hint="cs"/>
          <w:rtl/>
        </w:rPr>
        <w:t>לא, זה לא שייך, זה רק חלק מזערי.</w:t>
      </w:r>
    </w:p>
    <w:p w14:paraId="42BA8280" w14:textId="77777777" w:rsidR="00000000" w:rsidRDefault="00C43AED">
      <w:pPr>
        <w:pStyle w:val="a0"/>
        <w:rPr>
          <w:rFonts w:hint="cs"/>
          <w:rtl/>
        </w:rPr>
      </w:pPr>
    </w:p>
    <w:p w14:paraId="082D4723" w14:textId="77777777" w:rsidR="00000000" w:rsidRDefault="00C43AED">
      <w:pPr>
        <w:pStyle w:val="af1"/>
        <w:rPr>
          <w:rtl/>
        </w:rPr>
      </w:pPr>
      <w:r>
        <w:rPr>
          <w:rtl/>
        </w:rPr>
        <w:t>היו"ר אתי לבני:</w:t>
      </w:r>
    </w:p>
    <w:p w14:paraId="4C0ECD00" w14:textId="77777777" w:rsidR="00000000" w:rsidRDefault="00C43AED">
      <w:pPr>
        <w:pStyle w:val="a0"/>
        <w:rPr>
          <w:rtl/>
        </w:rPr>
      </w:pPr>
    </w:p>
    <w:p w14:paraId="6EDB572F" w14:textId="77777777" w:rsidR="00000000" w:rsidRDefault="00C43AED">
      <w:pPr>
        <w:pStyle w:val="a0"/>
        <w:rPr>
          <w:rFonts w:hint="cs"/>
          <w:rtl/>
        </w:rPr>
      </w:pPr>
      <w:r>
        <w:rPr>
          <w:rFonts w:hint="cs"/>
          <w:rtl/>
        </w:rPr>
        <w:t>סליחה, זה רק חלק? אתה יורד מההסתייגות הזאת?</w:t>
      </w:r>
    </w:p>
    <w:p w14:paraId="6FAC8C46" w14:textId="77777777" w:rsidR="00000000" w:rsidRDefault="00C43AED">
      <w:pPr>
        <w:pStyle w:val="a0"/>
        <w:rPr>
          <w:rFonts w:hint="cs"/>
          <w:rtl/>
        </w:rPr>
      </w:pPr>
    </w:p>
    <w:p w14:paraId="498E5057" w14:textId="77777777" w:rsidR="00000000" w:rsidRDefault="00C43AED">
      <w:pPr>
        <w:pStyle w:val="af0"/>
        <w:rPr>
          <w:rtl/>
        </w:rPr>
      </w:pPr>
      <w:r>
        <w:rPr>
          <w:rFonts w:hint="eastAsia"/>
          <w:rtl/>
        </w:rPr>
        <w:t>נסים</w:t>
      </w:r>
      <w:r>
        <w:rPr>
          <w:rtl/>
        </w:rPr>
        <w:t xml:space="preserve"> זאב (ש"ס):</w:t>
      </w:r>
    </w:p>
    <w:p w14:paraId="73ACFDA2" w14:textId="77777777" w:rsidR="00000000" w:rsidRDefault="00C43AED">
      <w:pPr>
        <w:pStyle w:val="a0"/>
        <w:rPr>
          <w:rFonts w:hint="cs"/>
          <w:rtl/>
        </w:rPr>
      </w:pPr>
    </w:p>
    <w:p w14:paraId="4E8B1C7F" w14:textId="77777777" w:rsidR="00000000" w:rsidRDefault="00C43AED">
      <w:pPr>
        <w:pStyle w:val="a0"/>
        <w:rPr>
          <w:rFonts w:hint="cs"/>
          <w:rtl/>
        </w:rPr>
      </w:pPr>
      <w:r>
        <w:rPr>
          <w:rFonts w:hint="cs"/>
          <w:rtl/>
        </w:rPr>
        <w:t xml:space="preserve">כן. </w:t>
      </w:r>
    </w:p>
    <w:p w14:paraId="49D11CA9" w14:textId="77777777" w:rsidR="00000000" w:rsidRDefault="00C43AED">
      <w:pPr>
        <w:pStyle w:val="af1"/>
        <w:rPr>
          <w:rFonts w:hint="cs"/>
          <w:rtl/>
        </w:rPr>
      </w:pPr>
    </w:p>
    <w:p w14:paraId="76456824" w14:textId="77777777" w:rsidR="00000000" w:rsidRDefault="00C43AED">
      <w:pPr>
        <w:pStyle w:val="af1"/>
        <w:rPr>
          <w:rtl/>
        </w:rPr>
      </w:pPr>
      <w:r>
        <w:rPr>
          <w:rtl/>
        </w:rPr>
        <w:t>היו"ר אתי לבני:</w:t>
      </w:r>
    </w:p>
    <w:p w14:paraId="5FB92ABB" w14:textId="77777777" w:rsidR="00000000" w:rsidRDefault="00C43AED">
      <w:pPr>
        <w:pStyle w:val="a0"/>
        <w:rPr>
          <w:rtl/>
        </w:rPr>
      </w:pPr>
    </w:p>
    <w:p w14:paraId="5DA9394C" w14:textId="77777777" w:rsidR="00000000" w:rsidRDefault="00C43AED">
      <w:pPr>
        <w:pStyle w:val="a0"/>
        <w:rPr>
          <w:rFonts w:hint="cs"/>
          <w:rtl/>
        </w:rPr>
      </w:pPr>
      <w:r>
        <w:rPr>
          <w:rFonts w:hint="cs"/>
          <w:rtl/>
        </w:rPr>
        <w:t>תודה. סעיף</w:t>
      </w:r>
      <w:r>
        <w:rPr>
          <w:rFonts w:hint="cs"/>
          <w:rtl/>
        </w:rPr>
        <w:t xml:space="preserve"> 2 כנוסח הוועדה. תודה. </w:t>
      </w:r>
    </w:p>
    <w:p w14:paraId="400811FE" w14:textId="77777777" w:rsidR="00000000" w:rsidRDefault="00C43AED">
      <w:pPr>
        <w:pStyle w:val="a0"/>
        <w:rPr>
          <w:rFonts w:hint="cs"/>
          <w:rtl/>
        </w:rPr>
      </w:pPr>
    </w:p>
    <w:p w14:paraId="10A72102" w14:textId="77777777" w:rsidR="00000000" w:rsidRDefault="00C43AED">
      <w:pPr>
        <w:pStyle w:val="ab"/>
        <w:bidi/>
        <w:rPr>
          <w:rFonts w:hint="cs"/>
          <w:rtl/>
        </w:rPr>
      </w:pPr>
      <w:r>
        <w:rPr>
          <w:rFonts w:hint="cs"/>
          <w:rtl/>
        </w:rPr>
        <w:t>הצבעה</w:t>
      </w:r>
    </w:p>
    <w:p w14:paraId="76A9F422" w14:textId="77777777" w:rsidR="00000000" w:rsidRDefault="00C43AED">
      <w:pPr>
        <w:pStyle w:val="a0"/>
        <w:rPr>
          <w:rFonts w:hint="cs"/>
          <w:rtl/>
        </w:rPr>
      </w:pPr>
    </w:p>
    <w:p w14:paraId="7107B535" w14:textId="77777777" w:rsidR="00000000" w:rsidRDefault="00C43AED">
      <w:pPr>
        <w:pStyle w:val="ac"/>
      </w:pPr>
      <w:r>
        <w:rPr>
          <w:rFonts w:hint="cs"/>
          <w:rtl/>
        </w:rPr>
        <w:t>בעד סעיף 2 - 15</w:t>
      </w:r>
    </w:p>
    <w:p w14:paraId="4FBFB202" w14:textId="77777777" w:rsidR="00000000" w:rsidRDefault="00C43AED">
      <w:pPr>
        <w:pStyle w:val="ac"/>
        <w:rPr>
          <w:rFonts w:hint="cs"/>
          <w:rtl/>
        </w:rPr>
      </w:pPr>
      <w:r>
        <w:rPr>
          <w:rFonts w:hint="cs"/>
          <w:rtl/>
        </w:rPr>
        <w:t>נגד - אין</w:t>
      </w:r>
    </w:p>
    <w:p w14:paraId="081CC508" w14:textId="77777777" w:rsidR="00000000" w:rsidRDefault="00C43AED">
      <w:pPr>
        <w:pStyle w:val="ac"/>
        <w:rPr>
          <w:rFonts w:hint="cs"/>
          <w:rtl/>
        </w:rPr>
      </w:pPr>
      <w:r>
        <w:rPr>
          <w:rFonts w:hint="cs"/>
          <w:rtl/>
        </w:rPr>
        <w:t>נמנעים - אין</w:t>
      </w:r>
    </w:p>
    <w:p w14:paraId="52BF7043" w14:textId="77777777" w:rsidR="00000000" w:rsidRDefault="00C43AED">
      <w:pPr>
        <w:pStyle w:val="ad"/>
        <w:bidi/>
        <w:rPr>
          <w:rFonts w:hint="cs"/>
          <w:rtl/>
        </w:rPr>
      </w:pPr>
      <w:r>
        <w:rPr>
          <w:rFonts w:hint="cs"/>
          <w:rtl/>
        </w:rPr>
        <w:t xml:space="preserve">סעיף 2 נתקבל. </w:t>
      </w:r>
    </w:p>
    <w:p w14:paraId="1542A890" w14:textId="77777777" w:rsidR="00000000" w:rsidRDefault="00C43AED">
      <w:pPr>
        <w:pStyle w:val="a0"/>
        <w:rPr>
          <w:rFonts w:hint="cs"/>
          <w:rtl/>
        </w:rPr>
      </w:pPr>
    </w:p>
    <w:p w14:paraId="39495735" w14:textId="77777777" w:rsidR="00000000" w:rsidRDefault="00C43AED">
      <w:pPr>
        <w:pStyle w:val="af1"/>
        <w:rPr>
          <w:rtl/>
        </w:rPr>
      </w:pPr>
      <w:r>
        <w:rPr>
          <w:rtl/>
        </w:rPr>
        <w:t>היו"ר אתי לבני:</w:t>
      </w:r>
    </w:p>
    <w:p w14:paraId="4DA35D40" w14:textId="77777777" w:rsidR="00000000" w:rsidRDefault="00C43AED">
      <w:pPr>
        <w:pStyle w:val="a0"/>
        <w:rPr>
          <w:rtl/>
        </w:rPr>
      </w:pPr>
    </w:p>
    <w:p w14:paraId="0F3D47A8" w14:textId="77777777" w:rsidR="00000000" w:rsidRDefault="00C43AED">
      <w:pPr>
        <w:pStyle w:val="a0"/>
        <w:rPr>
          <w:rFonts w:hint="cs"/>
          <w:rtl/>
        </w:rPr>
      </w:pPr>
      <w:r>
        <w:rPr>
          <w:rFonts w:hint="cs"/>
          <w:rtl/>
        </w:rPr>
        <w:t>בעד - 15, אין נגד ואין נמנעים. סעיף 2 כנוסח הוועדה נתקבל.</w:t>
      </w:r>
    </w:p>
    <w:p w14:paraId="3CF29E9F" w14:textId="77777777" w:rsidR="00000000" w:rsidRDefault="00C43AED">
      <w:pPr>
        <w:pStyle w:val="a0"/>
        <w:rPr>
          <w:rFonts w:hint="cs"/>
          <w:rtl/>
        </w:rPr>
      </w:pPr>
    </w:p>
    <w:p w14:paraId="42BC0225" w14:textId="77777777" w:rsidR="00000000" w:rsidRDefault="00C43AED">
      <w:pPr>
        <w:pStyle w:val="a0"/>
        <w:rPr>
          <w:rFonts w:hint="cs"/>
          <w:rtl/>
        </w:rPr>
      </w:pPr>
      <w:r>
        <w:rPr>
          <w:rFonts w:hint="cs"/>
          <w:rtl/>
        </w:rPr>
        <w:t>אנחנו עוברים להצבעה על כל החוק בקריאה שלישית.</w:t>
      </w:r>
    </w:p>
    <w:p w14:paraId="41AB0AC0" w14:textId="77777777" w:rsidR="00000000" w:rsidRDefault="00C43AED">
      <w:pPr>
        <w:pStyle w:val="a0"/>
        <w:rPr>
          <w:rFonts w:hint="cs"/>
          <w:rtl/>
        </w:rPr>
      </w:pPr>
    </w:p>
    <w:p w14:paraId="59C84243" w14:textId="77777777" w:rsidR="00000000" w:rsidRDefault="00C43AED">
      <w:pPr>
        <w:pStyle w:val="ab"/>
        <w:bidi/>
        <w:rPr>
          <w:rFonts w:hint="cs"/>
          <w:rtl/>
        </w:rPr>
      </w:pPr>
      <w:r>
        <w:rPr>
          <w:rFonts w:hint="cs"/>
          <w:rtl/>
        </w:rPr>
        <w:t>הצבעה</w:t>
      </w:r>
    </w:p>
    <w:p w14:paraId="72A2EE5C" w14:textId="77777777" w:rsidR="00000000" w:rsidRDefault="00C43AED">
      <w:pPr>
        <w:pStyle w:val="a0"/>
        <w:rPr>
          <w:rFonts w:hint="cs"/>
          <w:rtl/>
        </w:rPr>
      </w:pPr>
    </w:p>
    <w:p w14:paraId="6F9F4072" w14:textId="77777777" w:rsidR="00000000" w:rsidRDefault="00C43AED">
      <w:pPr>
        <w:pStyle w:val="ac"/>
        <w:rPr>
          <w:rFonts w:hint="cs"/>
          <w:rtl/>
        </w:rPr>
      </w:pPr>
      <w:r>
        <w:rPr>
          <w:rFonts w:hint="cs"/>
          <w:rtl/>
        </w:rPr>
        <w:t>בעד החוק - 16</w:t>
      </w:r>
    </w:p>
    <w:p w14:paraId="4B784D86" w14:textId="77777777" w:rsidR="00000000" w:rsidRDefault="00C43AED">
      <w:pPr>
        <w:pStyle w:val="ac"/>
        <w:rPr>
          <w:rFonts w:hint="cs"/>
          <w:rtl/>
        </w:rPr>
      </w:pPr>
      <w:r>
        <w:rPr>
          <w:rFonts w:hint="cs"/>
          <w:rtl/>
        </w:rPr>
        <w:t>נגד - אין</w:t>
      </w:r>
    </w:p>
    <w:p w14:paraId="6142EE1C" w14:textId="77777777" w:rsidR="00000000" w:rsidRDefault="00C43AED">
      <w:pPr>
        <w:pStyle w:val="ac"/>
        <w:rPr>
          <w:rFonts w:hint="cs"/>
          <w:rtl/>
        </w:rPr>
      </w:pPr>
      <w:r>
        <w:rPr>
          <w:rFonts w:hint="cs"/>
          <w:rtl/>
        </w:rPr>
        <w:t>נמנעים - אין</w:t>
      </w:r>
    </w:p>
    <w:p w14:paraId="5FB59F9B" w14:textId="77777777" w:rsidR="00000000" w:rsidRDefault="00C43AED">
      <w:pPr>
        <w:pStyle w:val="ad"/>
        <w:bidi/>
        <w:rPr>
          <w:rFonts w:hint="cs"/>
          <w:rtl/>
        </w:rPr>
      </w:pPr>
      <w:r>
        <w:rPr>
          <w:rFonts w:hint="cs"/>
          <w:rtl/>
        </w:rPr>
        <w:t>חו</w:t>
      </w:r>
      <w:r>
        <w:rPr>
          <w:rFonts w:hint="cs"/>
          <w:rtl/>
        </w:rPr>
        <w:t xml:space="preserve">ק להסדרת סמכות לכבילת עצור או אסיר במקום ציבורי (תיקוני חקיקה), </w:t>
      </w:r>
    </w:p>
    <w:p w14:paraId="55B8EBAD" w14:textId="77777777" w:rsidR="00000000" w:rsidRDefault="00C43AED">
      <w:pPr>
        <w:pStyle w:val="ad"/>
        <w:bidi/>
        <w:rPr>
          <w:rFonts w:hint="cs"/>
          <w:rtl/>
        </w:rPr>
      </w:pPr>
      <w:r>
        <w:rPr>
          <w:rFonts w:hint="cs"/>
          <w:rtl/>
        </w:rPr>
        <w:t>התשס"ד-2003, נתקבל.</w:t>
      </w:r>
    </w:p>
    <w:p w14:paraId="32363B0B" w14:textId="77777777" w:rsidR="00000000" w:rsidRDefault="00C43AED">
      <w:pPr>
        <w:pStyle w:val="ad"/>
        <w:bidi/>
        <w:rPr>
          <w:rFonts w:hint="cs"/>
          <w:rtl/>
        </w:rPr>
      </w:pPr>
    </w:p>
    <w:p w14:paraId="6583DDC0" w14:textId="77777777" w:rsidR="00000000" w:rsidRDefault="00C43AED">
      <w:pPr>
        <w:pStyle w:val="af1"/>
        <w:rPr>
          <w:rtl/>
        </w:rPr>
      </w:pPr>
      <w:r>
        <w:rPr>
          <w:rFonts w:hint="eastAsia"/>
          <w:rtl/>
        </w:rPr>
        <w:t>היו</w:t>
      </w:r>
      <w:r>
        <w:rPr>
          <w:rtl/>
        </w:rPr>
        <w:t>"ר אתי לבני:</w:t>
      </w:r>
    </w:p>
    <w:p w14:paraId="0EDEF6E7" w14:textId="77777777" w:rsidR="00000000" w:rsidRDefault="00C43AED">
      <w:pPr>
        <w:pStyle w:val="a0"/>
        <w:rPr>
          <w:rFonts w:hint="cs"/>
          <w:rtl/>
        </w:rPr>
      </w:pPr>
    </w:p>
    <w:p w14:paraId="1AB2C1D4" w14:textId="77777777" w:rsidR="00000000" w:rsidRDefault="00C43AED">
      <w:pPr>
        <w:pStyle w:val="a0"/>
        <w:rPr>
          <w:rFonts w:hint="cs"/>
          <w:rtl/>
        </w:rPr>
      </w:pPr>
      <w:r>
        <w:rPr>
          <w:rFonts w:hint="cs"/>
          <w:rtl/>
        </w:rPr>
        <w:t xml:space="preserve">בעד - 16, אין נגד ואין נמנעים. החוק עבר בקריאה שנייה ובקריאה שלישית. תודה רבה, ברכות. </w:t>
      </w:r>
    </w:p>
    <w:p w14:paraId="56C2A78C" w14:textId="77777777" w:rsidR="00000000" w:rsidRDefault="00C43AED">
      <w:pPr>
        <w:pStyle w:val="a0"/>
        <w:rPr>
          <w:rFonts w:hint="cs"/>
          <w:rtl/>
        </w:rPr>
      </w:pPr>
    </w:p>
    <w:p w14:paraId="04A29548" w14:textId="77777777" w:rsidR="00000000" w:rsidRDefault="00C43AED">
      <w:pPr>
        <w:pStyle w:val="a2"/>
        <w:rPr>
          <w:rtl/>
        </w:rPr>
      </w:pPr>
    </w:p>
    <w:p w14:paraId="6C45A273" w14:textId="77777777" w:rsidR="00000000" w:rsidRDefault="00C43AED">
      <w:pPr>
        <w:pStyle w:val="a2"/>
        <w:rPr>
          <w:rFonts w:hint="cs"/>
          <w:rtl/>
        </w:rPr>
      </w:pPr>
      <w:bookmarkStart w:id="345" w:name="CS18587FI0018587T08_12_2003_21_18_50"/>
      <w:bookmarkStart w:id="346" w:name="_Toc58767046"/>
      <w:bookmarkEnd w:id="345"/>
      <w:r>
        <w:rPr>
          <w:rtl/>
        </w:rPr>
        <w:t>הצעת חוק חינוך ממלכתי (תיקון מס' 6), התשס"ד-2003</w:t>
      </w:r>
      <w:bookmarkEnd w:id="346"/>
      <w:r>
        <w:rPr>
          <w:rtl/>
        </w:rPr>
        <w:t xml:space="preserve"> </w:t>
      </w:r>
    </w:p>
    <w:p w14:paraId="467617ED" w14:textId="77777777" w:rsidR="00000000" w:rsidRDefault="00C43AED">
      <w:pPr>
        <w:pStyle w:val="a0"/>
        <w:rPr>
          <w:rFonts w:hint="cs"/>
          <w:rtl/>
        </w:rPr>
      </w:pPr>
      <w:r>
        <w:rPr>
          <w:rtl/>
        </w:rPr>
        <w:t>[מס'</w:t>
      </w:r>
      <w:r>
        <w:rPr>
          <w:rFonts w:hint="cs"/>
          <w:rtl/>
        </w:rPr>
        <w:t xml:space="preserve"> כ/5</w:t>
      </w:r>
      <w:r>
        <w:rPr>
          <w:rtl/>
        </w:rPr>
        <w:t>; "דבר</w:t>
      </w:r>
      <w:r>
        <w:rPr>
          <w:rtl/>
        </w:rPr>
        <w:t xml:space="preserve">י הכנסת", </w:t>
      </w:r>
      <w:r>
        <w:rPr>
          <w:rFonts w:hint="cs"/>
          <w:rtl/>
        </w:rPr>
        <w:t xml:space="preserve">מושב ראשון, </w:t>
      </w:r>
      <w:r>
        <w:rPr>
          <w:rtl/>
        </w:rPr>
        <w:t xml:space="preserve">חוב' </w:t>
      </w:r>
      <w:r>
        <w:rPr>
          <w:rFonts w:hint="cs"/>
          <w:rtl/>
        </w:rPr>
        <w:t xml:space="preserve"> ט"ו</w:t>
      </w:r>
      <w:r>
        <w:rPr>
          <w:rtl/>
        </w:rPr>
        <w:t>, עמ'</w:t>
      </w:r>
      <w:r>
        <w:rPr>
          <w:rFonts w:hint="cs"/>
          <w:rtl/>
        </w:rPr>
        <w:t xml:space="preserve"> 3511; נספחות.</w:t>
      </w:r>
      <w:r>
        <w:rPr>
          <w:rtl/>
        </w:rPr>
        <w:t>]</w:t>
      </w:r>
    </w:p>
    <w:p w14:paraId="3B80CC92" w14:textId="77777777" w:rsidR="00000000" w:rsidRDefault="00C43AED">
      <w:pPr>
        <w:pStyle w:val="-0"/>
        <w:rPr>
          <w:rtl/>
        </w:rPr>
      </w:pPr>
      <w:bookmarkStart w:id="347" w:name="_Toc58767047"/>
      <w:r>
        <w:rPr>
          <w:rtl/>
        </w:rPr>
        <w:t>(קריאה שני</w:t>
      </w:r>
      <w:r>
        <w:rPr>
          <w:rFonts w:hint="cs"/>
          <w:rtl/>
        </w:rPr>
        <w:t>י</w:t>
      </w:r>
      <w:r>
        <w:rPr>
          <w:rtl/>
        </w:rPr>
        <w:t>ה וקריאה שלישית)</w:t>
      </w:r>
      <w:bookmarkEnd w:id="347"/>
    </w:p>
    <w:p w14:paraId="5734BEFA" w14:textId="77777777" w:rsidR="00000000" w:rsidRDefault="00C43AED">
      <w:pPr>
        <w:pStyle w:val="-0"/>
        <w:rPr>
          <w:rFonts w:hint="cs"/>
          <w:rtl/>
        </w:rPr>
      </w:pPr>
    </w:p>
    <w:p w14:paraId="1D8F50AB" w14:textId="77777777" w:rsidR="00000000" w:rsidRDefault="00C43AED">
      <w:pPr>
        <w:pStyle w:val="af1"/>
        <w:rPr>
          <w:rtl/>
        </w:rPr>
      </w:pPr>
      <w:r>
        <w:rPr>
          <w:rtl/>
        </w:rPr>
        <w:t>היו"ר אתי לבני:</w:t>
      </w:r>
    </w:p>
    <w:p w14:paraId="1E166D6A" w14:textId="77777777" w:rsidR="00000000" w:rsidRDefault="00C43AED">
      <w:pPr>
        <w:pStyle w:val="a0"/>
        <w:rPr>
          <w:rtl/>
        </w:rPr>
      </w:pPr>
    </w:p>
    <w:p w14:paraId="5D704550" w14:textId="77777777" w:rsidR="00000000" w:rsidRDefault="00C43AED">
      <w:pPr>
        <w:pStyle w:val="a0"/>
        <w:rPr>
          <w:rFonts w:hint="cs"/>
          <w:rtl/>
        </w:rPr>
      </w:pPr>
      <w:r>
        <w:rPr>
          <w:rFonts w:hint="cs"/>
          <w:rtl/>
        </w:rPr>
        <w:t>אנחנו עוברים לסעיף האחרון בסדר-היום: הצעת חוק חינוך ממלכתי (תיקון מס' 6), התשס"ד-2003, קריאה שנייה ושלישית. יציג את החוק יושב-ראש ועדת החינוך והתרבות, חבר הכנ</w:t>
      </w:r>
      <w:r>
        <w:rPr>
          <w:rFonts w:hint="cs"/>
          <w:rtl/>
        </w:rPr>
        <w:t>סת שלגי.</w:t>
      </w:r>
    </w:p>
    <w:p w14:paraId="371FE4AE" w14:textId="77777777" w:rsidR="00000000" w:rsidRDefault="00C43AED">
      <w:pPr>
        <w:pStyle w:val="a0"/>
        <w:rPr>
          <w:rFonts w:hint="cs"/>
          <w:rtl/>
        </w:rPr>
      </w:pPr>
    </w:p>
    <w:p w14:paraId="5D94C026" w14:textId="77777777" w:rsidR="00000000" w:rsidRDefault="00C43AED">
      <w:pPr>
        <w:pStyle w:val="a"/>
        <w:rPr>
          <w:rtl/>
        </w:rPr>
      </w:pPr>
      <w:bookmarkStart w:id="348" w:name="FS000000490T08_12_2003_21_20_29"/>
      <w:bookmarkStart w:id="349" w:name="FS000001046T08_12_2003_21_20_42"/>
      <w:bookmarkStart w:id="350" w:name="FS000001046T08_12_2003_21_20_50"/>
      <w:bookmarkStart w:id="351" w:name="_Toc58767048"/>
      <w:bookmarkEnd w:id="348"/>
      <w:bookmarkEnd w:id="349"/>
      <w:bookmarkEnd w:id="350"/>
      <w:r>
        <w:rPr>
          <w:rFonts w:hint="eastAsia"/>
          <w:rtl/>
        </w:rPr>
        <w:t>אילן</w:t>
      </w:r>
      <w:r>
        <w:rPr>
          <w:rtl/>
        </w:rPr>
        <w:t xml:space="preserve"> שלגי (יו"ר ועדת החינוך והתרבות):</w:t>
      </w:r>
      <w:bookmarkEnd w:id="351"/>
    </w:p>
    <w:p w14:paraId="2E9C62F3" w14:textId="77777777" w:rsidR="00000000" w:rsidRDefault="00C43AED">
      <w:pPr>
        <w:pStyle w:val="a0"/>
        <w:rPr>
          <w:rFonts w:hint="cs"/>
          <w:rtl/>
        </w:rPr>
      </w:pPr>
    </w:p>
    <w:p w14:paraId="408CC265" w14:textId="77777777" w:rsidR="00000000" w:rsidRDefault="00C43AED">
      <w:pPr>
        <w:pStyle w:val="a0"/>
        <w:rPr>
          <w:rFonts w:hint="cs"/>
          <w:rtl/>
        </w:rPr>
      </w:pPr>
      <w:r>
        <w:rPr>
          <w:rFonts w:hint="cs"/>
          <w:rtl/>
        </w:rPr>
        <w:t>גברתי היושבת-ראש, חברות וחברי הכנסת, אני שמח להביא לפני הכנסת לקריאה שנייה ושלישית את הצעת חוק חינוך ממלכתי (תיקון מס' 6), התשס"ד-2003. על הצעת חוק זו, שיזמה בכנסת הקודמת קבוצת חברי הכנסת, בהם חברת הכנסת לשע</w:t>
      </w:r>
      <w:r>
        <w:rPr>
          <w:rFonts w:hint="cs"/>
          <w:rtl/>
        </w:rPr>
        <w:t xml:space="preserve">בר תמר גוז'נסקי, חברת הכנסת קולט אביטל וחברי הכנסת מוחמד ברכה, זהבה גלאון ועסאם מח'ול, הוחל דין רציפות בכנסת הנוכחית, והיא הועברה לוועדת החינוך והתרבות לשם הכנתה לקריאה שנייה ולקריאה שלישית. </w:t>
      </w:r>
    </w:p>
    <w:p w14:paraId="730A666B" w14:textId="77777777" w:rsidR="00000000" w:rsidRDefault="00C43AED">
      <w:pPr>
        <w:pStyle w:val="a0"/>
        <w:rPr>
          <w:rFonts w:hint="cs"/>
          <w:rtl/>
        </w:rPr>
      </w:pPr>
    </w:p>
    <w:p w14:paraId="71080CE1" w14:textId="77777777" w:rsidR="00000000" w:rsidRDefault="00C43AED">
      <w:pPr>
        <w:pStyle w:val="a0"/>
        <w:rPr>
          <w:rFonts w:hint="cs"/>
          <w:rtl/>
        </w:rPr>
      </w:pPr>
      <w:r>
        <w:rPr>
          <w:rFonts w:hint="cs"/>
          <w:rtl/>
        </w:rPr>
        <w:t>החוק מתקן את סעיף 2(5) לחוק חינוך ממלכתי, העוסק במטרות החינוך ה</w:t>
      </w:r>
      <w:r>
        <w:rPr>
          <w:rFonts w:hint="cs"/>
          <w:rtl/>
        </w:rPr>
        <w:t xml:space="preserve">ממלכתי, ומוסיף למטרות אלה באופן מפורש גם את הרחבת האופקים התרבותיים של התלמידים ואת פיתוח יכולתם לחוות חוויה אמנותית. </w:t>
      </w:r>
    </w:p>
    <w:p w14:paraId="5CE3173C" w14:textId="77777777" w:rsidR="00000000" w:rsidRDefault="00C43AED">
      <w:pPr>
        <w:pStyle w:val="a0"/>
        <w:rPr>
          <w:rFonts w:hint="cs"/>
          <w:rtl/>
        </w:rPr>
      </w:pPr>
    </w:p>
    <w:p w14:paraId="0EFF509C" w14:textId="77777777" w:rsidR="00000000" w:rsidRDefault="00C43AED">
      <w:pPr>
        <w:pStyle w:val="a0"/>
        <w:ind w:firstLine="0"/>
        <w:rPr>
          <w:rFonts w:hint="cs"/>
          <w:rtl/>
        </w:rPr>
      </w:pPr>
      <w:r>
        <w:rPr>
          <w:rFonts w:hint="cs"/>
          <w:rtl/>
        </w:rPr>
        <w:tab/>
        <w:t>נראה שאין חולק על כך שמדובר במטרות חשובות, אשר ראוי שיהיה להן עיגון מפורש בסעיף העוסק במטרות החינוך הממלכתי. יש לקרב את הנוער שלנו אל ה</w:t>
      </w:r>
      <w:r>
        <w:rPr>
          <w:rFonts w:hint="cs"/>
          <w:rtl/>
        </w:rPr>
        <w:t>תיאטרון והמוזיקה, המחול, הציור, הפיסול, הספרות והשירה. יש לעודד אותו לבקר במוזיאונים, בפסטיבלים ובסינמטקים. יש לקרב אותו אל התרבות היהודית.</w:t>
      </w:r>
    </w:p>
    <w:p w14:paraId="73C43527" w14:textId="77777777" w:rsidR="00000000" w:rsidRDefault="00C43AED">
      <w:pPr>
        <w:pStyle w:val="a0"/>
        <w:ind w:firstLine="0"/>
        <w:rPr>
          <w:rFonts w:hint="cs"/>
          <w:rtl/>
        </w:rPr>
      </w:pPr>
    </w:p>
    <w:p w14:paraId="49381A1F" w14:textId="77777777" w:rsidR="00000000" w:rsidRDefault="00C43AED">
      <w:pPr>
        <w:pStyle w:val="a0"/>
        <w:ind w:firstLine="0"/>
        <w:rPr>
          <w:rFonts w:hint="cs"/>
          <w:rtl/>
        </w:rPr>
      </w:pPr>
      <w:r>
        <w:rPr>
          <w:rFonts w:hint="cs"/>
          <w:rtl/>
        </w:rPr>
        <w:tab/>
        <w:t>בסעיף הקודם בחוק יש התייחסות יפה לתורת ישראל, תולדות העם היהודי, מורשת ישראל והמסורת היהודית. לא נזכרת שם התרבות ה</w:t>
      </w:r>
      <w:r>
        <w:rPr>
          <w:rFonts w:hint="cs"/>
          <w:rtl/>
        </w:rPr>
        <w:t>יהודית, והסעיף הזה מדבר על תרבות, כמובן התרבות היהודית על כל סוגיה, לרבות הליברלית, הפלורליסטית, ההומניסטית, ומובן שעלינו לעצב את הצעירים שלנו גם כבני התרבות האוניברסלית; ובקרבנו יש גם אזרחים שאינם יהודים, ומן הראוי לקרב אותם אל תרבותם.</w:t>
      </w:r>
    </w:p>
    <w:p w14:paraId="084EE1F8" w14:textId="77777777" w:rsidR="00000000" w:rsidRDefault="00C43AED">
      <w:pPr>
        <w:pStyle w:val="a0"/>
        <w:ind w:firstLine="0"/>
        <w:rPr>
          <w:rFonts w:hint="cs"/>
          <w:rtl/>
        </w:rPr>
      </w:pPr>
    </w:p>
    <w:p w14:paraId="553F9E3D" w14:textId="77777777" w:rsidR="00000000" w:rsidRDefault="00C43AED">
      <w:pPr>
        <w:pStyle w:val="a0"/>
        <w:ind w:firstLine="0"/>
        <w:rPr>
          <w:rFonts w:hint="cs"/>
          <w:rtl/>
        </w:rPr>
      </w:pPr>
      <w:r>
        <w:rPr>
          <w:rFonts w:hint="cs"/>
          <w:rtl/>
        </w:rPr>
        <w:tab/>
        <w:t>לפיכך, אני מבקש מ</w:t>
      </w:r>
      <w:r>
        <w:rPr>
          <w:rFonts w:hint="cs"/>
          <w:rtl/>
        </w:rPr>
        <w:t xml:space="preserve">חברי הבית לאשר את הצעת החוק בקריאה שנייה ובקריאה שלישית, כפי שהוכנה על-ידי הוועדה. תודה רבה. </w:t>
      </w:r>
    </w:p>
    <w:p w14:paraId="04A67E61" w14:textId="77777777" w:rsidR="00000000" w:rsidRDefault="00C43AED">
      <w:pPr>
        <w:pStyle w:val="a0"/>
        <w:rPr>
          <w:rFonts w:hint="cs"/>
          <w:rtl/>
        </w:rPr>
      </w:pPr>
    </w:p>
    <w:p w14:paraId="024AF827" w14:textId="77777777" w:rsidR="00000000" w:rsidRDefault="00C43AED">
      <w:pPr>
        <w:pStyle w:val="af1"/>
        <w:rPr>
          <w:rtl/>
        </w:rPr>
      </w:pPr>
      <w:r>
        <w:rPr>
          <w:rtl/>
        </w:rPr>
        <w:t>היו"ר אתי לבני:</w:t>
      </w:r>
    </w:p>
    <w:p w14:paraId="111EAA64" w14:textId="77777777" w:rsidR="00000000" w:rsidRDefault="00C43AED">
      <w:pPr>
        <w:pStyle w:val="a0"/>
        <w:rPr>
          <w:rtl/>
        </w:rPr>
      </w:pPr>
    </w:p>
    <w:p w14:paraId="607B76F9" w14:textId="77777777" w:rsidR="00000000" w:rsidRDefault="00C43AED">
      <w:pPr>
        <w:pStyle w:val="a0"/>
        <w:rPr>
          <w:rFonts w:hint="cs"/>
          <w:rtl/>
        </w:rPr>
      </w:pPr>
      <w:r>
        <w:rPr>
          <w:rFonts w:hint="cs"/>
          <w:rtl/>
        </w:rPr>
        <w:t>תודה רבה. יש לנו מסתייג אחד - חבר הכנסת משה גפני. לסעיף 1 שלוש הסתייגויות נפרדות. בבקשה.</w:t>
      </w:r>
    </w:p>
    <w:p w14:paraId="7B902B95" w14:textId="77777777" w:rsidR="00000000" w:rsidRDefault="00C43AED">
      <w:pPr>
        <w:pStyle w:val="a0"/>
        <w:rPr>
          <w:rFonts w:hint="cs"/>
          <w:rtl/>
        </w:rPr>
      </w:pPr>
    </w:p>
    <w:p w14:paraId="64E5005E" w14:textId="77777777" w:rsidR="00000000" w:rsidRDefault="00C43AED">
      <w:pPr>
        <w:pStyle w:val="a"/>
        <w:rPr>
          <w:rtl/>
        </w:rPr>
      </w:pPr>
      <w:bookmarkStart w:id="352" w:name="_Toc58767049"/>
      <w:r>
        <w:rPr>
          <w:rtl/>
        </w:rPr>
        <w:t>משה גפני (יהדות התורה):</w:t>
      </w:r>
      <w:bookmarkEnd w:id="352"/>
    </w:p>
    <w:p w14:paraId="404BFF20" w14:textId="77777777" w:rsidR="00000000" w:rsidRDefault="00C43AED">
      <w:pPr>
        <w:pStyle w:val="a0"/>
        <w:rPr>
          <w:rFonts w:hint="cs"/>
          <w:rtl/>
        </w:rPr>
      </w:pPr>
    </w:p>
    <w:p w14:paraId="3E873475" w14:textId="77777777" w:rsidR="00000000" w:rsidRDefault="00C43AED">
      <w:pPr>
        <w:pStyle w:val="a0"/>
        <w:rPr>
          <w:rFonts w:hint="cs"/>
          <w:rtl/>
        </w:rPr>
      </w:pPr>
      <w:r>
        <w:rPr>
          <w:rFonts w:hint="cs"/>
          <w:rtl/>
        </w:rPr>
        <w:t xml:space="preserve">גברתי היושבת-ראש, רבותי חברי </w:t>
      </w:r>
      <w:r>
        <w:rPr>
          <w:rFonts w:hint="cs"/>
          <w:rtl/>
        </w:rPr>
        <w:t>הכנסת, אדוני השר, אדוני יושב-ראש ועדת החינוך, אין לי התנגדות לחוק הזה. אגב, רציתי להוסיף בהסתייגות, לכתוב במפורש את הנושא של התרבות היהודית, אבל אני לא נוהג להתווכח אתך, אדוני יושב-ראש הוועדה, ואני מקבל את מה שאתה אומר, כמובן בדברים לא עקרוניים; בדברים העק</w:t>
      </w:r>
      <w:r>
        <w:rPr>
          <w:rFonts w:hint="cs"/>
          <w:rtl/>
        </w:rPr>
        <w:t>רוניים, מטבע הדברים, אנחנו נתווכח. אני מקבל את זה.</w:t>
      </w:r>
    </w:p>
    <w:p w14:paraId="63F4516E" w14:textId="77777777" w:rsidR="00000000" w:rsidRDefault="00C43AED">
      <w:pPr>
        <w:pStyle w:val="a0"/>
        <w:rPr>
          <w:rFonts w:hint="cs"/>
          <w:rtl/>
        </w:rPr>
      </w:pPr>
    </w:p>
    <w:p w14:paraId="2EE4DC80" w14:textId="77777777" w:rsidR="00000000" w:rsidRDefault="00C43AED">
      <w:pPr>
        <w:pStyle w:val="a0"/>
        <w:rPr>
          <w:rFonts w:hint="cs"/>
          <w:rtl/>
        </w:rPr>
      </w:pPr>
      <w:r>
        <w:rPr>
          <w:rFonts w:hint="cs"/>
          <w:rtl/>
        </w:rPr>
        <w:t>אני מבקש, גברתי היושבת-ראש, מכיוון שאנחנו מדברים על ערכים שעליהם מתחנך הנער בחינוך הממלכתי - אגב, הנושא של תורת ישראל הוכנס על-ידי חברי, חבר הכנסת לשעבר הלפרט, והוא עבר בהסתייגות, וזה באמת כפי שקראת, יש ש</w:t>
      </w:r>
      <w:r>
        <w:rPr>
          <w:rFonts w:hint="cs"/>
          <w:rtl/>
        </w:rPr>
        <w:t xml:space="preserve">ם דברים שהם באמת דברים חשובים. השאלה היא אם באמת מיישמים את כל מה שמופיע בפרק הזה בכל מה שנוגע לחינוך הממלכתי. </w:t>
      </w:r>
    </w:p>
    <w:p w14:paraId="1CEBF7CA" w14:textId="77777777" w:rsidR="00000000" w:rsidRDefault="00C43AED">
      <w:pPr>
        <w:pStyle w:val="a0"/>
        <w:rPr>
          <w:rFonts w:hint="cs"/>
          <w:rtl/>
        </w:rPr>
      </w:pPr>
    </w:p>
    <w:p w14:paraId="238DB955" w14:textId="77777777" w:rsidR="00000000" w:rsidRDefault="00C43AED">
      <w:pPr>
        <w:pStyle w:val="a0"/>
        <w:rPr>
          <w:rFonts w:hint="cs"/>
          <w:rtl/>
        </w:rPr>
      </w:pPr>
      <w:r>
        <w:rPr>
          <w:rFonts w:hint="cs"/>
          <w:rtl/>
        </w:rPr>
        <w:t>אנחנו "התבשרנו" על מה שקורה באוניברסיטאות, על צריכת הסמים. 40% מהסטודנטים - לא האמנתי למראה עיני, ראיתי את זה בעיתון - יש אוניברסיטאות שבהן כמע</w:t>
      </w:r>
      <w:r>
        <w:rPr>
          <w:rFonts w:hint="cs"/>
          <w:rtl/>
        </w:rPr>
        <w:t xml:space="preserve">ט כל סטודנט שני צורך סמים? באוניברסיטת בר-אילן - 16%, נדמה לי, אבל באוניברסיטת בן-גוריון  40%, בבית-ברל. זה דבר שמשולל כל היגיון. אנחנו נשארים אדישים לכל המצב הזה? אנחנו נשארים אדישים למה שקורה בכלל בחינוך הממלכתי, במצבנו הבין-לאומי, כפי שאנחנו נראים, כפי </w:t>
      </w:r>
      <w:r>
        <w:rPr>
          <w:rFonts w:hint="cs"/>
          <w:rtl/>
        </w:rPr>
        <w:t>שדור העתיד שלנו נראה, כמעט בכל התחומים - בידע, בהשכלה, במשמעת, באלימות, בצריכת סמים. איך קרה לנו, חברה מתורבתת, במדינה דמוקרטית מפותחת - איך קורה דבר כזה שהידרדרנו למצב כל כך נורא? אתה, אדוני, אתה יושב-ראש ועדת החינוך, אתה מבחינת הכנסת מופקד על העניין הזה.</w:t>
      </w:r>
    </w:p>
    <w:p w14:paraId="0F0BA728" w14:textId="77777777" w:rsidR="00000000" w:rsidRDefault="00C43AED">
      <w:pPr>
        <w:pStyle w:val="a0"/>
        <w:rPr>
          <w:rFonts w:hint="cs"/>
          <w:rtl/>
        </w:rPr>
      </w:pPr>
    </w:p>
    <w:p w14:paraId="4D1862A0" w14:textId="77777777" w:rsidR="00000000" w:rsidRDefault="00C43AED">
      <w:pPr>
        <w:pStyle w:val="a0"/>
        <w:rPr>
          <w:rFonts w:hint="cs"/>
          <w:rtl/>
        </w:rPr>
      </w:pPr>
      <w:r>
        <w:rPr>
          <w:rFonts w:hint="cs"/>
          <w:rtl/>
        </w:rPr>
        <w:t>פניתי אליך בבקשה שתעלה לדיון בוועדה את הנושא של איך קרה שהחינוך החרדי כן הצליח. צריך להוציא את הדברים הטובים מכל מקום. כפי שאני מכיר אותך, אני יודע שתקיים דיון על זה. חזקה עליך שתקיים דיון על הנושא. אבל צריך פעם אחת לשבת ולרדת לשורש העניין. זה דבר בלתי א</w:t>
      </w:r>
      <w:r>
        <w:rPr>
          <w:rFonts w:hint="cs"/>
          <w:rtl/>
        </w:rPr>
        <w:t>פשרי, הוא בלתי מתקבל על הדעת, הרי בדור הבא ישפטו אותנו, אנחנו חברי הכנסת, למה היינו אדישים, למה רבנו פה על דברים שנראים מאוד בשוליים, ובדבר המרכזי של חינוך הנוער, של דור העתיד - את זה הזנחנו, את זה השארנו.</w:t>
      </w:r>
    </w:p>
    <w:p w14:paraId="3B8C7DB3" w14:textId="77777777" w:rsidR="00000000" w:rsidRDefault="00C43AED">
      <w:pPr>
        <w:pStyle w:val="a0"/>
        <w:rPr>
          <w:rFonts w:hint="cs"/>
          <w:rtl/>
        </w:rPr>
      </w:pPr>
    </w:p>
    <w:p w14:paraId="17BF133F" w14:textId="77777777" w:rsidR="00000000" w:rsidRDefault="00C43AED">
      <w:pPr>
        <w:pStyle w:val="a0"/>
        <w:rPr>
          <w:rFonts w:hint="cs"/>
          <w:rtl/>
        </w:rPr>
      </w:pPr>
      <w:r>
        <w:rPr>
          <w:rFonts w:hint="cs"/>
          <w:rtl/>
        </w:rPr>
        <w:t>אסור להרפות מהעניין הזה, כי התופעה הזאת הולכת ומח</w:t>
      </w:r>
      <w:r>
        <w:rPr>
          <w:rFonts w:hint="cs"/>
          <w:rtl/>
        </w:rPr>
        <w:t xml:space="preserve">ריפה. אמרתי את זה, אני לא זוכר אם אמרתי במליאת הכנסת או שאמרתי בוועדה, אבל אני רוצה לחזור במשפט אחד: הנוער בדור הקודם ידע למה הוא קם, היו לו ערכים. אז היה ייבוש ביצות, היו ערכים של הקמת מדינה, היו ערכים של צבא. </w:t>
      </w:r>
    </w:p>
    <w:p w14:paraId="18521BD9" w14:textId="77777777" w:rsidR="00000000" w:rsidRDefault="00C43AED">
      <w:pPr>
        <w:pStyle w:val="a0"/>
        <w:rPr>
          <w:rFonts w:hint="cs"/>
          <w:rtl/>
        </w:rPr>
      </w:pPr>
    </w:p>
    <w:p w14:paraId="21032402" w14:textId="77777777" w:rsidR="00000000" w:rsidRDefault="00C43AED">
      <w:pPr>
        <w:pStyle w:val="af0"/>
        <w:rPr>
          <w:rtl/>
        </w:rPr>
      </w:pPr>
      <w:r>
        <w:rPr>
          <w:rFonts w:hint="eastAsia"/>
          <w:rtl/>
        </w:rPr>
        <w:t>עבד</w:t>
      </w:r>
      <w:r>
        <w:rPr>
          <w:rtl/>
        </w:rPr>
        <w:t>-אלמאלכ דהאמשה (רע"ם):</w:t>
      </w:r>
    </w:p>
    <w:p w14:paraId="108921D8" w14:textId="77777777" w:rsidR="00000000" w:rsidRDefault="00C43AED">
      <w:pPr>
        <w:pStyle w:val="a0"/>
        <w:rPr>
          <w:rFonts w:hint="cs"/>
          <w:rtl/>
        </w:rPr>
      </w:pPr>
    </w:p>
    <w:p w14:paraId="77E40906" w14:textId="77777777" w:rsidR="00000000" w:rsidRDefault="00C43AED">
      <w:pPr>
        <w:pStyle w:val="a0"/>
        <w:rPr>
          <w:rFonts w:hint="cs"/>
          <w:rtl/>
        </w:rPr>
      </w:pPr>
      <w:r>
        <w:rPr>
          <w:rFonts w:hint="cs"/>
          <w:rtl/>
        </w:rPr>
        <w:t>אני וחבר הכנסת ז</w:t>
      </w:r>
      <w:r>
        <w:rPr>
          <w:rFonts w:hint="cs"/>
          <w:rtl/>
        </w:rPr>
        <w:t>אב השתכנענו.</w:t>
      </w:r>
    </w:p>
    <w:p w14:paraId="023B15CF" w14:textId="77777777" w:rsidR="00000000" w:rsidRDefault="00C43AED">
      <w:pPr>
        <w:pStyle w:val="a0"/>
        <w:rPr>
          <w:rFonts w:hint="cs"/>
          <w:rtl/>
        </w:rPr>
      </w:pPr>
    </w:p>
    <w:p w14:paraId="2FC04598" w14:textId="77777777" w:rsidR="00000000" w:rsidRDefault="00C43AED">
      <w:pPr>
        <w:pStyle w:val="-"/>
        <w:rPr>
          <w:rtl/>
        </w:rPr>
      </w:pPr>
      <w:bookmarkStart w:id="353" w:name="FS000000526T08_12_2003_20_15_36C"/>
      <w:bookmarkEnd w:id="353"/>
      <w:r>
        <w:rPr>
          <w:rtl/>
        </w:rPr>
        <w:t>משה גפני (יהדות התורה):</w:t>
      </w:r>
    </w:p>
    <w:p w14:paraId="7E3AB62D" w14:textId="77777777" w:rsidR="00000000" w:rsidRDefault="00C43AED">
      <w:pPr>
        <w:pStyle w:val="a0"/>
        <w:rPr>
          <w:rtl/>
        </w:rPr>
      </w:pPr>
    </w:p>
    <w:p w14:paraId="2D6BEB03" w14:textId="77777777" w:rsidR="00000000" w:rsidRDefault="00C43AED">
      <w:pPr>
        <w:pStyle w:val="a0"/>
        <w:rPr>
          <w:rFonts w:hint="cs"/>
          <w:rtl/>
        </w:rPr>
      </w:pPr>
      <w:r>
        <w:rPr>
          <w:rFonts w:hint="cs"/>
          <w:rtl/>
        </w:rPr>
        <w:t>היו ערכים. טענו אז שאלה ערכים חולפים. אמרנו שכשאתה נותן לנוער ערך כמו הקמת מדינה, זה ערך, אבל הוא ערך חולף. אתה לא יכול להקים מדינה 100 שנה, אתה יכול להקים שנה, שנתיים, חמש שנים, עשר שנים. זהו. יש ערכים, ואנחנו עם שיש</w:t>
      </w:r>
      <w:r>
        <w:rPr>
          <w:rFonts w:hint="cs"/>
          <w:rtl/>
        </w:rPr>
        <w:t xml:space="preserve"> לו ערכים שלא חולפים, הם ערכי נצח. הם היו נכונים לפני אלפיים שנה, הם יהיו נכונים בעוד אלפיים שנה. נתנו להם ערכים אחרים וערטלנו אותם מהערכים הקבועים, ועם האמת הזאת צריך להתמודד, אי-אפשר לברוח ממנה.</w:t>
      </w:r>
    </w:p>
    <w:p w14:paraId="2023A5F0" w14:textId="77777777" w:rsidR="00000000" w:rsidRDefault="00C43AED">
      <w:pPr>
        <w:pStyle w:val="a0"/>
        <w:rPr>
          <w:rFonts w:hint="cs"/>
          <w:rtl/>
        </w:rPr>
      </w:pPr>
    </w:p>
    <w:p w14:paraId="12A1A57B" w14:textId="77777777" w:rsidR="00000000" w:rsidRDefault="00C43AED">
      <w:pPr>
        <w:pStyle w:val="a0"/>
        <w:rPr>
          <w:rFonts w:hint="cs"/>
          <w:rtl/>
        </w:rPr>
      </w:pPr>
      <w:r>
        <w:rPr>
          <w:rFonts w:hint="cs"/>
          <w:rtl/>
        </w:rPr>
        <w:t>אם יש ערכים אחרים, בבקשה, בואו נדבר על ערכים אחרים. סביר ל</w:t>
      </w:r>
      <w:r>
        <w:rPr>
          <w:rFonts w:hint="cs"/>
          <w:rtl/>
        </w:rPr>
        <w:t xml:space="preserve">הניח שאני לא אשתכנע, אבל תביאו משהו אחר. איך אמר החזון-איש, זכר צדיק לברכה, בפגישה שלו עם בן-גוריון המנוח? הוא אמר לו: אנחנו באים עם עגלה מלאה. המשל הידוע. זה לא מוצא חן בעיני הרבה אנשים, בסדר, אני אדם פתוח לדיון, תביא עגלה אחרת, אבל תשים בה משהו. </w:t>
      </w:r>
    </w:p>
    <w:p w14:paraId="5E56297D" w14:textId="77777777" w:rsidR="00000000" w:rsidRDefault="00C43AED">
      <w:pPr>
        <w:pStyle w:val="a0"/>
        <w:rPr>
          <w:rFonts w:hint="cs"/>
          <w:rtl/>
        </w:rPr>
      </w:pPr>
    </w:p>
    <w:p w14:paraId="2A827707" w14:textId="77777777" w:rsidR="00000000" w:rsidRDefault="00C43AED">
      <w:pPr>
        <w:pStyle w:val="a0"/>
        <w:rPr>
          <w:rFonts w:hint="cs"/>
          <w:rtl/>
        </w:rPr>
      </w:pPr>
      <w:r>
        <w:rPr>
          <w:rFonts w:hint="cs"/>
          <w:rtl/>
        </w:rPr>
        <w:t>התוצאו</w:t>
      </w:r>
      <w:r>
        <w:rPr>
          <w:rFonts w:hint="cs"/>
          <w:rtl/>
        </w:rPr>
        <w:t>ת טופחות על פנינו. ראיתי את זה לגבי הסטודנטים, הרי הם אקדמאים, הם אלה שהולכים להיות הרופאים, המהנדסים, הטכנאים, אנשי אקדמיה, שופטי בית-המשפט העליון עם סמים. לא חס וחלילה שאני אומר ששופטי בית-המשפט העליון הם עם סמים, אני מדבר על הדור הבא. אני לא יודע, לא בד</w:t>
      </w:r>
      <w:r>
        <w:rPr>
          <w:rFonts w:hint="cs"/>
          <w:rtl/>
        </w:rPr>
        <w:t>קתי כלום, חס וחלילה. חבר הכנסת נסים זאב, אל תתפוס אותי במלה, עוד יגידו שאמרתי על שופטי בית-המשפט העליון מה שאני אומר על הדור הבא.</w:t>
      </w:r>
    </w:p>
    <w:p w14:paraId="6A1D207B" w14:textId="77777777" w:rsidR="00000000" w:rsidRDefault="00C43AED">
      <w:pPr>
        <w:pStyle w:val="a0"/>
        <w:rPr>
          <w:rFonts w:hint="cs"/>
          <w:rtl/>
        </w:rPr>
      </w:pPr>
    </w:p>
    <w:p w14:paraId="7A73FFD2" w14:textId="77777777" w:rsidR="00000000" w:rsidRDefault="00C43AED">
      <w:pPr>
        <w:pStyle w:val="af0"/>
        <w:rPr>
          <w:rtl/>
        </w:rPr>
      </w:pPr>
      <w:r>
        <w:rPr>
          <w:rFonts w:hint="eastAsia"/>
          <w:rtl/>
        </w:rPr>
        <w:t>נסים</w:t>
      </w:r>
      <w:r>
        <w:rPr>
          <w:rtl/>
        </w:rPr>
        <w:t xml:space="preserve"> זאב (ש"ס):</w:t>
      </w:r>
    </w:p>
    <w:p w14:paraId="4F2A2621" w14:textId="77777777" w:rsidR="00000000" w:rsidRDefault="00C43AED">
      <w:pPr>
        <w:pStyle w:val="a0"/>
        <w:rPr>
          <w:rFonts w:hint="cs"/>
          <w:rtl/>
        </w:rPr>
      </w:pPr>
    </w:p>
    <w:p w14:paraId="1F05B029" w14:textId="77777777" w:rsidR="00000000" w:rsidRDefault="00C43AED">
      <w:pPr>
        <w:pStyle w:val="a0"/>
        <w:rPr>
          <w:rFonts w:hint="cs"/>
          <w:rtl/>
        </w:rPr>
      </w:pPr>
      <w:r>
        <w:rPr>
          <w:rFonts w:hint="cs"/>
          <w:rtl/>
        </w:rPr>
        <w:t>הם לא מתרגשים מזה, אז מה אתה מתרגש?</w:t>
      </w:r>
    </w:p>
    <w:p w14:paraId="3843C526" w14:textId="77777777" w:rsidR="00000000" w:rsidRDefault="00C43AED">
      <w:pPr>
        <w:pStyle w:val="a0"/>
        <w:rPr>
          <w:rFonts w:hint="cs"/>
          <w:rtl/>
        </w:rPr>
      </w:pPr>
    </w:p>
    <w:p w14:paraId="1AEF1BBF" w14:textId="77777777" w:rsidR="00000000" w:rsidRDefault="00C43AED">
      <w:pPr>
        <w:pStyle w:val="-"/>
        <w:rPr>
          <w:rtl/>
        </w:rPr>
      </w:pPr>
      <w:bookmarkStart w:id="354" w:name="FS000000526T08_12_2003_20_17_32C"/>
      <w:bookmarkEnd w:id="354"/>
      <w:r>
        <w:rPr>
          <w:rtl/>
        </w:rPr>
        <w:t>משה גפני (יהדות התורה):</w:t>
      </w:r>
    </w:p>
    <w:p w14:paraId="6208392A" w14:textId="77777777" w:rsidR="00000000" w:rsidRDefault="00C43AED">
      <w:pPr>
        <w:pStyle w:val="a0"/>
        <w:rPr>
          <w:rFonts w:hint="cs"/>
          <w:rtl/>
        </w:rPr>
      </w:pPr>
    </w:p>
    <w:p w14:paraId="7085E4BC" w14:textId="77777777" w:rsidR="00000000" w:rsidRDefault="00C43AED">
      <w:pPr>
        <w:pStyle w:val="a0"/>
        <w:rPr>
          <w:rFonts w:hint="cs"/>
          <w:rtl/>
        </w:rPr>
      </w:pPr>
      <w:r>
        <w:rPr>
          <w:rFonts w:hint="cs"/>
          <w:rtl/>
        </w:rPr>
        <w:t xml:space="preserve">לא, לא אמרתי. אני אומר שאנחנו צריכים לחשוב מה </w:t>
      </w:r>
      <w:r>
        <w:rPr>
          <w:rFonts w:hint="cs"/>
          <w:rtl/>
        </w:rPr>
        <w:t>יהיה בעוד 20 שנה. אדוני יושב-ראש ועדת החינוך, אני כמובן לא מתנגד לחוק שהבאת, אין לי בעיה עם העניין הזה, אבל אני מציע לקיים דיון בדברים המאוד-מאוד אקוטיים, מאוד-מאוד רציניים, הדברים הכי חשובים של החברה הישראלית - עם מה נער קם בבוקר, מה היעד שלו, עם מה הוא ה</w:t>
      </w:r>
      <w:r>
        <w:rPr>
          <w:rFonts w:hint="cs"/>
          <w:rtl/>
        </w:rPr>
        <w:t>ולך לישון, עם איזה ערך. לא מספיק מה שהוא לומד, כי אז גם הידע שלו הופך להיות לקוי, וראינו את זה בסקרים שדנת בהם לא אחת. אגב, אני מודה לך על הדיונים האלה, כי גם אני השכלתי מהדיונים האלה שהיו על הסקרים הבין-לאומיים. תודה רבה.</w:t>
      </w:r>
    </w:p>
    <w:p w14:paraId="5BA4F063" w14:textId="77777777" w:rsidR="00000000" w:rsidRDefault="00C43AED">
      <w:pPr>
        <w:pStyle w:val="a0"/>
        <w:rPr>
          <w:rFonts w:hint="cs"/>
          <w:rtl/>
        </w:rPr>
      </w:pPr>
    </w:p>
    <w:p w14:paraId="61A6FBFA" w14:textId="77777777" w:rsidR="00000000" w:rsidRDefault="00C43AED">
      <w:pPr>
        <w:pStyle w:val="af1"/>
        <w:rPr>
          <w:rtl/>
        </w:rPr>
      </w:pPr>
      <w:r>
        <w:rPr>
          <w:rtl/>
        </w:rPr>
        <w:t>היו"ר</w:t>
      </w:r>
      <w:r>
        <w:rPr>
          <w:rFonts w:hint="cs"/>
          <w:rtl/>
        </w:rPr>
        <w:t xml:space="preserve"> אתי לבני</w:t>
      </w:r>
      <w:r>
        <w:rPr>
          <w:rtl/>
        </w:rPr>
        <w:t>:</w:t>
      </w:r>
    </w:p>
    <w:p w14:paraId="5E1D82E1" w14:textId="77777777" w:rsidR="00000000" w:rsidRDefault="00C43AED">
      <w:pPr>
        <w:pStyle w:val="a0"/>
        <w:rPr>
          <w:rtl/>
        </w:rPr>
      </w:pPr>
    </w:p>
    <w:p w14:paraId="2D32E282" w14:textId="77777777" w:rsidR="00000000" w:rsidRDefault="00C43AED">
      <w:pPr>
        <w:pStyle w:val="a0"/>
        <w:rPr>
          <w:rFonts w:hint="cs"/>
          <w:rtl/>
        </w:rPr>
      </w:pPr>
      <w:r>
        <w:rPr>
          <w:rFonts w:hint="cs"/>
          <w:rtl/>
        </w:rPr>
        <w:t>אתה מוותר על הה</w:t>
      </w:r>
      <w:r>
        <w:rPr>
          <w:rFonts w:hint="cs"/>
          <w:rtl/>
        </w:rPr>
        <w:t>צבעות?</w:t>
      </w:r>
    </w:p>
    <w:p w14:paraId="142856DE" w14:textId="77777777" w:rsidR="00000000" w:rsidRDefault="00C43AED">
      <w:pPr>
        <w:pStyle w:val="a0"/>
        <w:rPr>
          <w:rFonts w:hint="cs"/>
          <w:rtl/>
        </w:rPr>
      </w:pPr>
    </w:p>
    <w:p w14:paraId="6A993A9E" w14:textId="77777777" w:rsidR="00000000" w:rsidRDefault="00C43AED">
      <w:pPr>
        <w:pStyle w:val="-"/>
        <w:rPr>
          <w:rtl/>
        </w:rPr>
      </w:pPr>
      <w:bookmarkStart w:id="355" w:name="FS000001046T08_12_2003_20_52_47C"/>
      <w:bookmarkStart w:id="356" w:name="FS000000526T08_12_2003_20_52_57"/>
      <w:bookmarkStart w:id="357" w:name="FS000000526T08_12_2003_20_53_02C"/>
      <w:bookmarkEnd w:id="355"/>
      <w:bookmarkEnd w:id="356"/>
      <w:bookmarkEnd w:id="357"/>
      <w:r>
        <w:rPr>
          <w:rtl/>
        </w:rPr>
        <w:t>משה גפני (יהדות התורה):</w:t>
      </w:r>
    </w:p>
    <w:p w14:paraId="136AB38A" w14:textId="77777777" w:rsidR="00000000" w:rsidRDefault="00C43AED">
      <w:pPr>
        <w:pStyle w:val="a0"/>
        <w:rPr>
          <w:rtl/>
        </w:rPr>
      </w:pPr>
    </w:p>
    <w:p w14:paraId="7F767D6F" w14:textId="77777777" w:rsidR="00000000" w:rsidRDefault="00C43AED">
      <w:pPr>
        <w:pStyle w:val="a0"/>
        <w:rPr>
          <w:rFonts w:hint="cs"/>
          <w:rtl/>
        </w:rPr>
      </w:pPr>
      <w:r>
        <w:rPr>
          <w:rFonts w:hint="cs"/>
          <w:rtl/>
        </w:rPr>
        <w:t>כן.</w:t>
      </w:r>
    </w:p>
    <w:p w14:paraId="7FB71663" w14:textId="77777777" w:rsidR="00000000" w:rsidRDefault="00C43AED">
      <w:pPr>
        <w:pStyle w:val="a0"/>
        <w:rPr>
          <w:rtl/>
        </w:rPr>
      </w:pPr>
    </w:p>
    <w:p w14:paraId="2DE2D8F7" w14:textId="77777777" w:rsidR="00000000" w:rsidRDefault="00C43AED">
      <w:pPr>
        <w:pStyle w:val="af1"/>
        <w:rPr>
          <w:rtl/>
        </w:rPr>
      </w:pPr>
      <w:r>
        <w:rPr>
          <w:rtl/>
        </w:rPr>
        <w:t>היו"ר אתי לבני:</w:t>
      </w:r>
    </w:p>
    <w:p w14:paraId="72AA3F17" w14:textId="77777777" w:rsidR="00000000" w:rsidRDefault="00C43AED">
      <w:pPr>
        <w:pStyle w:val="a0"/>
        <w:rPr>
          <w:rtl/>
        </w:rPr>
      </w:pPr>
    </w:p>
    <w:p w14:paraId="08433A83" w14:textId="77777777" w:rsidR="00000000" w:rsidRDefault="00C43AED">
      <w:pPr>
        <w:pStyle w:val="a0"/>
        <w:rPr>
          <w:rFonts w:hint="cs"/>
          <w:rtl/>
        </w:rPr>
      </w:pPr>
      <w:r>
        <w:rPr>
          <w:rFonts w:hint="cs"/>
          <w:rtl/>
        </w:rPr>
        <w:t>תודה רבה. נצביע על החוק כולו בקריאה שנייה. אנחנו עוברים להצבעה. מי בעד?</w:t>
      </w:r>
    </w:p>
    <w:p w14:paraId="16286F76" w14:textId="77777777" w:rsidR="00000000" w:rsidRDefault="00C43AED">
      <w:pPr>
        <w:pStyle w:val="a0"/>
        <w:rPr>
          <w:rFonts w:hint="cs"/>
          <w:rtl/>
        </w:rPr>
      </w:pPr>
    </w:p>
    <w:p w14:paraId="2848BA5D" w14:textId="77777777" w:rsidR="00000000" w:rsidRDefault="00C43AED">
      <w:pPr>
        <w:pStyle w:val="ab"/>
        <w:bidi/>
        <w:rPr>
          <w:rFonts w:hint="cs"/>
          <w:rtl/>
        </w:rPr>
      </w:pPr>
      <w:r>
        <w:rPr>
          <w:rFonts w:hint="cs"/>
          <w:rtl/>
        </w:rPr>
        <w:t xml:space="preserve">הצבעה </w:t>
      </w:r>
    </w:p>
    <w:p w14:paraId="092259FB" w14:textId="77777777" w:rsidR="00000000" w:rsidRDefault="00C43AED">
      <w:pPr>
        <w:pStyle w:val="a0"/>
        <w:rPr>
          <w:rFonts w:hint="cs"/>
          <w:rtl/>
        </w:rPr>
      </w:pPr>
    </w:p>
    <w:p w14:paraId="05E29DA5" w14:textId="77777777" w:rsidR="00000000" w:rsidRDefault="00C43AED">
      <w:pPr>
        <w:pStyle w:val="ac"/>
        <w:bidi/>
        <w:rPr>
          <w:rFonts w:hint="cs"/>
          <w:rtl/>
        </w:rPr>
      </w:pPr>
      <w:r>
        <w:rPr>
          <w:rFonts w:hint="cs"/>
          <w:rtl/>
        </w:rPr>
        <w:t>בעד סעיף 1 - 7</w:t>
      </w:r>
    </w:p>
    <w:p w14:paraId="61C683E7" w14:textId="77777777" w:rsidR="00000000" w:rsidRDefault="00C43AED">
      <w:pPr>
        <w:pStyle w:val="ac"/>
        <w:bidi/>
        <w:rPr>
          <w:rFonts w:hint="cs"/>
          <w:rtl/>
        </w:rPr>
      </w:pPr>
      <w:r>
        <w:rPr>
          <w:rFonts w:hint="cs"/>
          <w:rtl/>
        </w:rPr>
        <w:t>נגד - אין</w:t>
      </w:r>
    </w:p>
    <w:p w14:paraId="17BF2144" w14:textId="77777777" w:rsidR="00000000" w:rsidRDefault="00C43AED">
      <w:pPr>
        <w:pStyle w:val="ac"/>
        <w:bidi/>
        <w:rPr>
          <w:rFonts w:hint="cs"/>
          <w:rtl/>
        </w:rPr>
      </w:pPr>
      <w:r>
        <w:rPr>
          <w:rFonts w:hint="cs"/>
          <w:rtl/>
        </w:rPr>
        <w:t>נמנעים - אין</w:t>
      </w:r>
    </w:p>
    <w:p w14:paraId="1A6BFA35" w14:textId="77777777" w:rsidR="00000000" w:rsidRDefault="00C43AED">
      <w:pPr>
        <w:pStyle w:val="ac"/>
        <w:bidi/>
        <w:rPr>
          <w:rFonts w:hint="cs"/>
          <w:rtl/>
        </w:rPr>
      </w:pPr>
      <w:r>
        <w:rPr>
          <w:rFonts w:hint="cs"/>
          <w:rtl/>
        </w:rPr>
        <w:t>סעיף 1 נתקבל.</w:t>
      </w:r>
    </w:p>
    <w:p w14:paraId="3B6A8830" w14:textId="77777777" w:rsidR="00000000" w:rsidRDefault="00C43AED">
      <w:pPr>
        <w:pStyle w:val="af1"/>
        <w:rPr>
          <w:rtl/>
        </w:rPr>
      </w:pPr>
    </w:p>
    <w:p w14:paraId="00F7777A" w14:textId="77777777" w:rsidR="00000000" w:rsidRDefault="00C43AED">
      <w:pPr>
        <w:pStyle w:val="af1"/>
        <w:rPr>
          <w:rtl/>
        </w:rPr>
      </w:pPr>
      <w:r>
        <w:rPr>
          <w:rtl/>
        </w:rPr>
        <w:t>היו"ר אתי לבני:</w:t>
      </w:r>
    </w:p>
    <w:p w14:paraId="30AF3539" w14:textId="77777777" w:rsidR="00000000" w:rsidRDefault="00C43AED">
      <w:pPr>
        <w:pStyle w:val="a0"/>
        <w:rPr>
          <w:rtl/>
        </w:rPr>
      </w:pPr>
    </w:p>
    <w:p w14:paraId="4C99A47F" w14:textId="77777777" w:rsidR="00000000" w:rsidRDefault="00C43AED">
      <w:pPr>
        <w:pStyle w:val="a0"/>
        <w:rPr>
          <w:rFonts w:hint="cs"/>
          <w:rtl/>
        </w:rPr>
      </w:pPr>
      <w:r>
        <w:rPr>
          <w:rFonts w:hint="cs"/>
          <w:rtl/>
        </w:rPr>
        <w:t>בעד - 7, אין נמנעים ואין נגד. הצעת החוק עברה בקריא</w:t>
      </w:r>
      <w:r>
        <w:rPr>
          <w:rFonts w:hint="cs"/>
          <w:rtl/>
        </w:rPr>
        <w:t xml:space="preserve">ה שנייה. </w:t>
      </w:r>
    </w:p>
    <w:p w14:paraId="3D488AD8" w14:textId="77777777" w:rsidR="00000000" w:rsidRDefault="00C43AED">
      <w:pPr>
        <w:pStyle w:val="a0"/>
        <w:rPr>
          <w:rFonts w:hint="cs"/>
          <w:rtl/>
        </w:rPr>
      </w:pPr>
    </w:p>
    <w:p w14:paraId="23035571" w14:textId="77777777" w:rsidR="00000000" w:rsidRDefault="00C43AED">
      <w:pPr>
        <w:pStyle w:val="a0"/>
        <w:rPr>
          <w:rFonts w:hint="cs"/>
          <w:rtl/>
        </w:rPr>
      </w:pPr>
      <w:r>
        <w:rPr>
          <w:rFonts w:hint="cs"/>
          <w:rtl/>
        </w:rPr>
        <w:t>אנחנו עוברים מייד להצבעה בקריאה שלישית.</w:t>
      </w:r>
    </w:p>
    <w:p w14:paraId="51F182C7" w14:textId="77777777" w:rsidR="00000000" w:rsidRDefault="00C43AED">
      <w:pPr>
        <w:pStyle w:val="a0"/>
        <w:rPr>
          <w:rFonts w:hint="cs"/>
          <w:rtl/>
        </w:rPr>
      </w:pPr>
    </w:p>
    <w:p w14:paraId="3932E502" w14:textId="77777777" w:rsidR="00000000" w:rsidRDefault="00C43AED">
      <w:pPr>
        <w:pStyle w:val="ab"/>
        <w:bidi/>
        <w:rPr>
          <w:rFonts w:hint="cs"/>
          <w:rtl/>
        </w:rPr>
      </w:pPr>
      <w:r>
        <w:rPr>
          <w:rFonts w:hint="cs"/>
          <w:rtl/>
        </w:rPr>
        <w:t xml:space="preserve">הצבעה </w:t>
      </w:r>
    </w:p>
    <w:p w14:paraId="708859F6" w14:textId="77777777" w:rsidR="00000000" w:rsidRDefault="00C43AED">
      <w:pPr>
        <w:pStyle w:val="a0"/>
        <w:rPr>
          <w:rFonts w:hint="cs"/>
          <w:rtl/>
        </w:rPr>
      </w:pPr>
    </w:p>
    <w:p w14:paraId="39F02336" w14:textId="77777777" w:rsidR="00000000" w:rsidRDefault="00C43AED">
      <w:pPr>
        <w:pStyle w:val="ac"/>
        <w:bidi/>
        <w:rPr>
          <w:rFonts w:hint="cs"/>
          <w:rtl/>
        </w:rPr>
      </w:pPr>
      <w:r>
        <w:rPr>
          <w:rFonts w:hint="cs"/>
          <w:rtl/>
        </w:rPr>
        <w:t>בעד  החוק - 7</w:t>
      </w:r>
    </w:p>
    <w:p w14:paraId="4C83975F" w14:textId="77777777" w:rsidR="00000000" w:rsidRDefault="00C43AED">
      <w:pPr>
        <w:pStyle w:val="ac"/>
        <w:bidi/>
        <w:rPr>
          <w:rFonts w:hint="cs"/>
          <w:rtl/>
        </w:rPr>
      </w:pPr>
      <w:r>
        <w:rPr>
          <w:rFonts w:hint="cs"/>
          <w:rtl/>
        </w:rPr>
        <w:t>נגד - אין</w:t>
      </w:r>
    </w:p>
    <w:p w14:paraId="6F52FFA9" w14:textId="77777777" w:rsidR="00000000" w:rsidRDefault="00C43AED">
      <w:pPr>
        <w:pStyle w:val="ac"/>
        <w:bidi/>
        <w:rPr>
          <w:rFonts w:hint="cs"/>
          <w:rtl/>
        </w:rPr>
      </w:pPr>
      <w:r>
        <w:rPr>
          <w:rFonts w:hint="cs"/>
          <w:rtl/>
        </w:rPr>
        <w:t>נמנעים - אין</w:t>
      </w:r>
    </w:p>
    <w:p w14:paraId="5E26E2AA" w14:textId="77777777" w:rsidR="00000000" w:rsidRDefault="00C43AED">
      <w:pPr>
        <w:pStyle w:val="ad"/>
        <w:bidi/>
        <w:rPr>
          <w:rFonts w:hint="cs"/>
          <w:rtl/>
        </w:rPr>
      </w:pPr>
      <w:r>
        <w:rPr>
          <w:rFonts w:hint="cs"/>
          <w:rtl/>
        </w:rPr>
        <w:t>חוק חינוך ממלכתי (תיקון מס' 6), התשס"ד-2003, נתקבל.</w:t>
      </w:r>
    </w:p>
    <w:p w14:paraId="14D27FBC" w14:textId="77777777" w:rsidR="00000000" w:rsidRDefault="00C43AED">
      <w:pPr>
        <w:pStyle w:val="a0"/>
        <w:rPr>
          <w:rFonts w:hint="cs"/>
          <w:rtl/>
        </w:rPr>
      </w:pPr>
    </w:p>
    <w:p w14:paraId="6A7AF8F4" w14:textId="77777777" w:rsidR="00000000" w:rsidRDefault="00C43AED">
      <w:pPr>
        <w:pStyle w:val="af1"/>
        <w:rPr>
          <w:rtl/>
        </w:rPr>
      </w:pPr>
      <w:r>
        <w:rPr>
          <w:rtl/>
        </w:rPr>
        <w:t>היו"ר אתי לבני:</w:t>
      </w:r>
    </w:p>
    <w:p w14:paraId="0AADA88C" w14:textId="77777777" w:rsidR="00000000" w:rsidRDefault="00C43AED">
      <w:pPr>
        <w:pStyle w:val="a0"/>
        <w:rPr>
          <w:rtl/>
        </w:rPr>
      </w:pPr>
    </w:p>
    <w:p w14:paraId="4327B8A8" w14:textId="77777777" w:rsidR="00000000" w:rsidRDefault="00C43AED">
      <w:pPr>
        <w:pStyle w:val="a0"/>
        <w:rPr>
          <w:rFonts w:hint="cs"/>
          <w:rtl/>
        </w:rPr>
      </w:pPr>
      <w:r>
        <w:rPr>
          <w:rFonts w:hint="cs"/>
          <w:rtl/>
        </w:rPr>
        <w:t xml:space="preserve">בעד - 7, אין מתנגדים ואין נמנעים. החוק עבר בקריאה שנייה ושלישית. </w:t>
      </w:r>
    </w:p>
    <w:p w14:paraId="65E3EEE7" w14:textId="77777777" w:rsidR="00000000" w:rsidRDefault="00C43AED">
      <w:pPr>
        <w:pStyle w:val="a0"/>
        <w:rPr>
          <w:rFonts w:hint="cs"/>
          <w:rtl/>
        </w:rPr>
      </w:pPr>
    </w:p>
    <w:p w14:paraId="74510701" w14:textId="77777777" w:rsidR="00000000" w:rsidRDefault="00C43AED">
      <w:pPr>
        <w:pStyle w:val="a0"/>
        <w:rPr>
          <w:rFonts w:hint="cs"/>
          <w:rtl/>
        </w:rPr>
      </w:pPr>
      <w:r>
        <w:rPr>
          <w:rFonts w:hint="cs"/>
          <w:rtl/>
        </w:rPr>
        <w:t>חברי הכנסת, תם סדר-היו</w:t>
      </w:r>
      <w:r>
        <w:rPr>
          <w:rFonts w:hint="cs"/>
          <w:rtl/>
        </w:rPr>
        <w:t>ם. הישיבה הבאה - מחר, יום שלישי, י"ד בכסליו התשס"ד, 9 בדצמבר 2003, בשעה 15:00. ישיבה זו נעולה. ערב טוב.</w:t>
      </w:r>
    </w:p>
    <w:p w14:paraId="6386B190" w14:textId="77777777" w:rsidR="00000000" w:rsidRDefault="00C43AED">
      <w:pPr>
        <w:pStyle w:val="a0"/>
        <w:rPr>
          <w:rFonts w:hint="cs"/>
          <w:rtl/>
        </w:rPr>
      </w:pPr>
    </w:p>
    <w:p w14:paraId="4156D96C" w14:textId="77777777" w:rsidR="00000000" w:rsidRDefault="00C43AED">
      <w:pPr>
        <w:pStyle w:val="a0"/>
        <w:jc w:val="center"/>
        <w:rPr>
          <w:rFonts w:hint="cs"/>
          <w:rtl/>
        </w:rPr>
      </w:pPr>
      <w:r>
        <w:rPr>
          <w:rFonts w:hint="cs"/>
          <w:rtl/>
        </w:rPr>
        <w:t>הישיבה ננעלה בשעה 20:19.</w:t>
      </w:r>
    </w:p>
    <w:p w14:paraId="3BDFE498" w14:textId="77777777" w:rsidR="00000000" w:rsidRDefault="00C43AED">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D3D9C" w14:textId="77777777" w:rsidR="00000000" w:rsidRDefault="00C43AED">
      <w:r>
        <w:separator/>
      </w:r>
    </w:p>
  </w:endnote>
  <w:endnote w:type="continuationSeparator" w:id="0">
    <w:p w14:paraId="4C35DA0E" w14:textId="77777777" w:rsidR="00000000" w:rsidRDefault="00C43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E380D" w14:textId="77777777" w:rsidR="00000000" w:rsidRDefault="00C43AE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516553" w14:textId="77777777" w:rsidR="00000000" w:rsidRDefault="00C43AED">
      <w:r>
        <w:separator/>
      </w:r>
    </w:p>
  </w:footnote>
  <w:footnote w:type="continuationSeparator" w:id="0">
    <w:p w14:paraId="73A3AB9C" w14:textId="77777777" w:rsidR="00000000" w:rsidRDefault="00C43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8583_1-25.doc"/>
    <w:docVar w:name="Position" w:val="Merged1-25"/>
    <w:docVar w:name="Queue" w:val="1-25"/>
    <w:docVar w:name="SaveYN" w:val="N"/>
    <w:docVar w:name="Session" w:val="18583"/>
    <w:docVar w:name="SessionDate" w:val="08/12/03"/>
    <w:docVar w:name="SpeakersNum" w:val="0"/>
    <w:docVar w:name="StartMode" w:val="4"/>
  </w:docVars>
  <w:rsids>
    <w:rsidRoot w:val="00C43AED"/>
    <w:rsid w:val="00C43A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CAFE98"/>
  <w15:chartTrackingRefBased/>
  <w15:docId w15:val="{B2F1C7CD-CA8B-4A1C-8ECF-8A2A3ABC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24626</Words>
  <Characters>140369</Characters>
  <Application>Microsoft Office Word</Application>
  <DocSecurity>0</DocSecurity>
  <Lines>1169</Lines>
  <Paragraphs>329</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164666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79 מתאריך 08/12/2003</dc:title>
  <dc:subject/>
  <dc:creator>knesset</dc:creator>
  <cp:keywords/>
  <dc:description/>
  <cp:lastModifiedBy>vladimir</cp:lastModifiedBy>
  <cp:revision>2</cp:revision>
  <cp:lastPrinted>2004-04-20T12:06:00Z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17880203</vt:lpwstr>
  </property>
  <property fmtid="{D5CDD505-2E9C-101B-9397-08002B2CF9AE}" pid="4" name="SDDocDate">
    <vt:lpwstr>2005-07-17T12:36:23Z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79.0000000000000</vt:lpwstr>
  </property>
  <property fmtid="{D5CDD505-2E9C-101B-9397-08002B2CF9AE}" pid="8" name="SDAuthor">
    <vt:lpwstr>דבורה אביבי</vt:lpwstr>
  </property>
  <property fmtid="{D5CDD505-2E9C-101B-9397-08002B2CF9AE}" pid="9" name="TaarichYeshiva">
    <vt:lpwstr>2003-12-08T02:00:00Z</vt:lpwstr>
  </property>
</Properties>
</file>