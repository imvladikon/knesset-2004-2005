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D0244" w14:textId="77777777" w:rsidR="00000000" w:rsidRDefault="000C6BB5">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BCCD255" w14:textId="77777777" w:rsidR="00000000" w:rsidRDefault="000C6BB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_Toc100311678 \h </w:instrText>
      </w:r>
      <w:r>
        <w:fldChar w:fldCharType="separate"/>
      </w:r>
      <w:r>
        <w:t>7</w:t>
      </w:r>
      <w:r>
        <w:fldChar w:fldCharType="end"/>
      </w:r>
    </w:p>
    <w:p w14:paraId="6BADC25F" w14:textId="77777777" w:rsidR="00000000" w:rsidRDefault="000C6BB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_Toc100311679 \h </w:instrText>
      </w:r>
      <w:r>
        <w:fldChar w:fldCharType="separate"/>
      </w:r>
      <w:r>
        <w:t>7</w:t>
      </w:r>
      <w:r>
        <w:fldChar w:fldCharType="end"/>
      </w:r>
    </w:p>
    <w:p w14:paraId="040698E6" w14:textId="77777777" w:rsidR="00000000" w:rsidRDefault="000C6BB5">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 xml:space="preserve">יחד--חד"ש-תע"ל--רע"ם, </w:t>
      </w:r>
      <w:r>
        <w:t xml:space="preserve"> </w:t>
      </w:r>
      <w:r>
        <w:rPr>
          <w:rtl/>
        </w:rPr>
        <w:t>ש"ס, יהדות התורה ובל"ד להביע אי-אמו</w:t>
      </w:r>
      <w:r>
        <w:rPr>
          <w:rtl/>
        </w:rPr>
        <w:t xml:space="preserve">ן בממשלה בשל: </w:t>
      </w:r>
      <w:r>
        <w:t xml:space="preserve"> </w:t>
      </w:r>
      <w:r>
        <w:rPr>
          <w:rtl/>
        </w:rPr>
        <w:t>א. מדיניותה בתחום החברתי והכלכלי</w:t>
      </w:r>
      <w:r>
        <w:t xml:space="preserve">;  </w:t>
      </w:r>
      <w:r>
        <w:rPr>
          <w:rtl/>
        </w:rPr>
        <w:t>ב. מדיניותה בתחום המדיני, החברתי והכלכלי</w:t>
      </w:r>
      <w:r>
        <w:t xml:space="preserve">; </w:t>
      </w:r>
      <w:r>
        <w:rPr>
          <w:rtl/>
        </w:rPr>
        <w:t>ג. אישור הצעת חוק ברית הנישואים של הממשלה</w:t>
      </w:r>
      <w:r>
        <w:t>;</w:t>
      </w:r>
      <w:r>
        <w:tab/>
      </w:r>
      <w:r>
        <w:fldChar w:fldCharType="begin"/>
      </w:r>
      <w:r>
        <w:instrText xml:space="preserve"> PAGEREF _Toc100311680 \h </w:instrText>
      </w:r>
      <w:r>
        <w:fldChar w:fldCharType="separate"/>
      </w:r>
      <w:r>
        <w:t>10</w:t>
      </w:r>
      <w:r>
        <w:fldChar w:fldCharType="end"/>
      </w:r>
    </w:p>
    <w:p w14:paraId="0C244FB4" w14:textId="77777777" w:rsidR="00000000" w:rsidRDefault="000C6BB5">
      <w:pPr>
        <w:pStyle w:val="TOC1"/>
        <w:tabs>
          <w:tab w:val="right" w:leader="dot" w:pos="8296"/>
        </w:tabs>
        <w:ind w:right="0"/>
        <w:rPr>
          <w:rFonts w:ascii="Times New Roman" w:hAnsi="Times New Roman" w:cs="Times New Roman"/>
          <w:sz w:val="24"/>
          <w:szCs w:val="24"/>
        </w:rPr>
      </w:pPr>
      <w:r>
        <w:rPr>
          <w:rtl/>
        </w:rPr>
        <w:t>ד. מדיניותה החברתית והכלכלית ואי</w:t>
      </w:r>
      <w:r>
        <w:t>-</w:t>
      </w:r>
      <w:r>
        <w:rPr>
          <w:rtl/>
        </w:rPr>
        <w:t>תשלום שכר עובדי המועצות הדתיות</w:t>
      </w:r>
      <w:r>
        <w:t>;</w:t>
      </w:r>
      <w:r>
        <w:tab/>
      </w:r>
      <w:r>
        <w:fldChar w:fldCharType="begin"/>
      </w:r>
      <w:r>
        <w:instrText xml:space="preserve"> PAGEREF _Toc100311681</w:instrText>
      </w:r>
      <w:r>
        <w:instrText xml:space="preserve"> \h </w:instrText>
      </w:r>
      <w:r>
        <w:fldChar w:fldCharType="separate"/>
      </w:r>
      <w:r>
        <w:t>10</w:t>
      </w:r>
      <w:r>
        <w:fldChar w:fldCharType="end"/>
      </w:r>
    </w:p>
    <w:p w14:paraId="68125CF1" w14:textId="77777777" w:rsidR="00000000" w:rsidRDefault="000C6BB5">
      <w:pPr>
        <w:pStyle w:val="TOC1"/>
        <w:tabs>
          <w:tab w:val="right" w:leader="dot" w:pos="8296"/>
        </w:tabs>
        <w:ind w:right="0"/>
        <w:rPr>
          <w:rFonts w:ascii="Times New Roman" w:hAnsi="Times New Roman" w:cs="Times New Roman"/>
          <w:sz w:val="24"/>
          <w:szCs w:val="24"/>
        </w:rPr>
      </w:pPr>
      <w:r>
        <w:rPr>
          <w:rtl/>
        </w:rPr>
        <w:t>ה. מדיניותה בשטחים</w:t>
      </w:r>
      <w:r>
        <w:tab/>
      </w:r>
      <w:r>
        <w:fldChar w:fldCharType="begin"/>
      </w:r>
      <w:r>
        <w:instrText xml:space="preserve"> PAGEREF _Toc100311682 \h </w:instrText>
      </w:r>
      <w:r>
        <w:fldChar w:fldCharType="separate"/>
      </w:r>
      <w:r>
        <w:t>10</w:t>
      </w:r>
      <w:r>
        <w:fldChar w:fldCharType="end"/>
      </w:r>
    </w:p>
    <w:p w14:paraId="23847E5E" w14:textId="77777777" w:rsidR="00000000" w:rsidRDefault="000C6BB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_Toc100311683 \h </w:instrText>
      </w:r>
      <w:r>
        <w:fldChar w:fldCharType="separate"/>
      </w:r>
      <w:r>
        <w:t>10</w:t>
      </w:r>
      <w:r>
        <w:fldChar w:fldCharType="end"/>
      </w:r>
    </w:p>
    <w:p w14:paraId="2CF09672" w14:textId="77777777" w:rsidR="00000000" w:rsidRDefault="000C6BB5">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_Toc100311684 \h </w:instrText>
      </w:r>
      <w:r>
        <w:fldChar w:fldCharType="separate"/>
      </w:r>
      <w:r>
        <w:t>13</w:t>
      </w:r>
      <w:r>
        <w:fldChar w:fldCharType="end"/>
      </w:r>
    </w:p>
    <w:p w14:paraId="24C85308" w14:textId="77777777" w:rsidR="00000000" w:rsidRDefault="000C6BB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_Toc100311685 \h </w:instrText>
      </w:r>
      <w:r>
        <w:fldChar w:fldCharType="separate"/>
      </w:r>
      <w:r>
        <w:t>16</w:t>
      </w:r>
      <w:r>
        <w:fldChar w:fldCharType="end"/>
      </w:r>
    </w:p>
    <w:p w14:paraId="3426158D" w14:textId="77777777" w:rsidR="00000000" w:rsidRDefault="000C6BB5">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w:t>
      </w:r>
      <w:r>
        <w:rPr>
          <w:rtl/>
        </w:rPr>
        <w:t>זרא:</w:t>
      </w:r>
      <w:r>
        <w:tab/>
      </w:r>
      <w:r>
        <w:fldChar w:fldCharType="begin"/>
      </w:r>
      <w:r>
        <w:instrText xml:space="preserve"> PAGEREF _Toc100311686 \h </w:instrText>
      </w:r>
      <w:r>
        <w:fldChar w:fldCharType="separate"/>
      </w:r>
      <w:r>
        <w:t>18</w:t>
      </w:r>
      <w:r>
        <w:fldChar w:fldCharType="end"/>
      </w:r>
    </w:p>
    <w:p w14:paraId="34158C2E" w14:textId="77777777" w:rsidR="00000000" w:rsidRDefault="000C6BB5">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_Toc100311687 \h </w:instrText>
      </w:r>
      <w:r>
        <w:fldChar w:fldCharType="separate"/>
      </w:r>
      <w:r>
        <w:t>24</w:t>
      </w:r>
      <w:r>
        <w:fldChar w:fldCharType="end"/>
      </w:r>
    </w:p>
    <w:p w14:paraId="39AF7EE7" w14:textId="77777777" w:rsidR="00000000" w:rsidRDefault="000C6BB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_Toc100311688 \h </w:instrText>
      </w:r>
      <w:r>
        <w:fldChar w:fldCharType="separate"/>
      </w:r>
      <w:r>
        <w:t>28</w:t>
      </w:r>
      <w:r>
        <w:fldChar w:fldCharType="end"/>
      </w:r>
    </w:p>
    <w:p w14:paraId="1CA4349E" w14:textId="77777777" w:rsidR="00000000" w:rsidRDefault="000C6BB5">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_Toc100311689 \h </w:instrText>
      </w:r>
      <w:r>
        <w:fldChar w:fldCharType="separate"/>
      </w:r>
      <w:r>
        <w:t>32</w:t>
      </w:r>
      <w:r>
        <w:fldChar w:fldCharType="end"/>
      </w:r>
    </w:p>
    <w:p w14:paraId="62835CED" w14:textId="77777777" w:rsidR="00000000" w:rsidRDefault="000C6BB5">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_Toc100311690 \h </w:instrText>
      </w:r>
      <w:r>
        <w:fldChar w:fldCharType="separate"/>
      </w:r>
      <w:r>
        <w:t>33</w:t>
      </w:r>
      <w:r>
        <w:fldChar w:fldCharType="end"/>
      </w:r>
    </w:p>
    <w:p w14:paraId="6490CD88" w14:textId="77777777" w:rsidR="00000000" w:rsidRDefault="000C6BB5">
      <w:pPr>
        <w:pStyle w:val="TOC1"/>
        <w:tabs>
          <w:tab w:val="right" w:leader="dot" w:pos="8296"/>
        </w:tabs>
        <w:ind w:right="0"/>
        <w:rPr>
          <w:rFonts w:ascii="Times New Roman" w:hAnsi="Times New Roman" w:cs="Times New Roman"/>
          <w:sz w:val="24"/>
          <w:szCs w:val="24"/>
        </w:rPr>
      </w:pPr>
      <w:r>
        <w:rPr>
          <w:rtl/>
        </w:rPr>
        <w:t>מסמכים שהונח</w:t>
      </w:r>
      <w:r>
        <w:rPr>
          <w:rtl/>
        </w:rPr>
        <w:t>ו על שולחן הכנסת</w:t>
      </w:r>
      <w:r>
        <w:tab/>
      </w:r>
      <w:r>
        <w:fldChar w:fldCharType="begin"/>
      </w:r>
      <w:r>
        <w:instrText xml:space="preserve"> PAGEREF _Toc100311691 \h </w:instrText>
      </w:r>
      <w:r>
        <w:fldChar w:fldCharType="separate"/>
      </w:r>
      <w:r>
        <w:t>37</w:t>
      </w:r>
      <w:r>
        <w:fldChar w:fldCharType="end"/>
      </w:r>
    </w:p>
    <w:p w14:paraId="2229C7A7" w14:textId="77777777" w:rsidR="00000000" w:rsidRDefault="000C6BB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_Toc100311692 \h </w:instrText>
      </w:r>
      <w:r>
        <w:fldChar w:fldCharType="separate"/>
      </w:r>
      <w:r>
        <w:t>37</w:t>
      </w:r>
      <w:r>
        <w:fldChar w:fldCharType="end"/>
      </w:r>
    </w:p>
    <w:p w14:paraId="37DD2510" w14:textId="77777777" w:rsidR="00000000" w:rsidRDefault="000C6BB5">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 xml:space="preserve">יחד--חד"ש-תע"ל--רע"ם, </w:t>
      </w:r>
      <w:r>
        <w:t xml:space="preserve"> </w:t>
      </w:r>
      <w:r>
        <w:rPr>
          <w:rtl/>
        </w:rPr>
        <w:t xml:space="preserve">ש"ס, יהדות התורה ובל"ד להביע אי-אמון בממשלה בשל: </w:t>
      </w:r>
      <w:r>
        <w:t xml:space="preserve"> </w:t>
      </w:r>
      <w:r>
        <w:rPr>
          <w:rtl/>
        </w:rPr>
        <w:t>א. מדיניותה בתחום החברתי והכלכלי</w:t>
      </w:r>
      <w:r>
        <w:t xml:space="preserve">;  </w:t>
      </w:r>
      <w:r>
        <w:rPr>
          <w:rtl/>
        </w:rPr>
        <w:t xml:space="preserve">ב. מדיניותה בתחום </w:t>
      </w:r>
      <w:r>
        <w:rPr>
          <w:rtl/>
        </w:rPr>
        <w:t>המדיני, החברתי והכלכלי</w:t>
      </w:r>
      <w:r>
        <w:t xml:space="preserve">;  </w:t>
      </w:r>
      <w:r>
        <w:rPr>
          <w:rtl/>
        </w:rPr>
        <w:t>ג. אישור הצעת חוק ברית הנישואים של הממשלה</w:t>
      </w:r>
      <w:r>
        <w:t>;</w:t>
      </w:r>
      <w:r>
        <w:tab/>
      </w:r>
      <w:r>
        <w:fldChar w:fldCharType="begin"/>
      </w:r>
      <w:r>
        <w:instrText xml:space="preserve"> PAGEREF _Toc100311693 \h </w:instrText>
      </w:r>
      <w:r>
        <w:fldChar w:fldCharType="separate"/>
      </w:r>
      <w:r>
        <w:t>37</w:t>
      </w:r>
      <w:r>
        <w:fldChar w:fldCharType="end"/>
      </w:r>
    </w:p>
    <w:p w14:paraId="39E3B705" w14:textId="77777777" w:rsidR="00000000" w:rsidRDefault="000C6BB5">
      <w:pPr>
        <w:pStyle w:val="TOC1"/>
        <w:tabs>
          <w:tab w:val="right" w:leader="dot" w:pos="8296"/>
        </w:tabs>
        <w:ind w:right="0"/>
        <w:rPr>
          <w:rFonts w:ascii="Times New Roman" w:hAnsi="Times New Roman" w:cs="Times New Roman"/>
          <w:sz w:val="24"/>
          <w:szCs w:val="24"/>
        </w:rPr>
      </w:pPr>
      <w:r>
        <w:rPr>
          <w:rtl/>
        </w:rPr>
        <w:t>ד. מדיניותה החברתית והכלכלית ואי</w:t>
      </w:r>
      <w:r>
        <w:t>-</w:t>
      </w:r>
      <w:r>
        <w:rPr>
          <w:rtl/>
        </w:rPr>
        <w:t>תשלום שכר עובדי המועצות הדתיות</w:t>
      </w:r>
      <w:r>
        <w:t>;</w:t>
      </w:r>
      <w:r>
        <w:tab/>
      </w:r>
      <w:r>
        <w:fldChar w:fldCharType="begin"/>
      </w:r>
      <w:r>
        <w:instrText xml:space="preserve"> PAGEREF _Toc100311694 \h </w:instrText>
      </w:r>
      <w:r>
        <w:fldChar w:fldCharType="separate"/>
      </w:r>
      <w:r>
        <w:t>38</w:t>
      </w:r>
      <w:r>
        <w:fldChar w:fldCharType="end"/>
      </w:r>
    </w:p>
    <w:p w14:paraId="6FF11D58" w14:textId="77777777" w:rsidR="00000000" w:rsidRDefault="000C6BB5">
      <w:pPr>
        <w:pStyle w:val="TOC1"/>
        <w:tabs>
          <w:tab w:val="right" w:leader="dot" w:pos="8296"/>
        </w:tabs>
        <w:ind w:right="0"/>
        <w:rPr>
          <w:rFonts w:ascii="Times New Roman" w:hAnsi="Times New Roman" w:cs="Times New Roman"/>
          <w:sz w:val="24"/>
          <w:szCs w:val="24"/>
        </w:rPr>
      </w:pPr>
      <w:r>
        <w:rPr>
          <w:rtl/>
        </w:rPr>
        <w:t>ה. מדיניותה בשטחים</w:t>
      </w:r>
      <w:r>
        <w:tab/>
      </w:r>
      <w:r>
        <w:fldChar w:fldCharType="begin"/>
      </w:r>
      <w:r>
        <w:instrText xml:space="preserve"> PAGEREF _Toc100311695 \h </w:instrText>
      </w:r>
      <w:r>
        <w:fldChar w:fldCharType="separate"/>
      </w:r>
      <w:r>
        <w:t>38</w:t>
      </w:r>
      <w:r>
        <w:fldChar w:fldCharType="end"/>
      </w:r>
    </w:p>
    <w:p w14:paraId="0FFFB3B4" w14:textId="77777777" w:rsidR="00000000" w:rsidRDefault="000C6BB5">
      <w:pPr>
        <w:pStyle w:val="TOC2"/>
        <w:tabs>
          <w:tab w:val="right" w:leader="dot" w:pos="8296"/>
        </w:tabs>
        <w:ind w:right="0"/>
        <w:rPr>
          <w:rFonts w:ascii="Times New Roman" w:hAnsi="Times New Roman" w:cs="Times New Roman"/>
          <w:sz w:val="24"/>
          <w:szCs w:val="24"/>
        </w:rPr>
      </w:pPr>
      <w:r>
        <w:rPr>
          <w:rtl/>
        </w:rPr>
        <w:t>דני</w:t>
      </w:r>
      <w:r>
        <w:t xml:space="preserve"> </w:t>
      </w:r>
      <w:r>
        <w:rPr>
          <w:rtl/>
        </w:rPr>
        <w:t>י</w:t>
      </w:r>
      <w:r>
        <w:rPr>
          <w:rtl/>
        </w:rPr>
        <w:t>תום (העבודה-מימד):</w:t>
      </w:r>
      <w:r>
        <w:tab/>
      </w:r>
      <w:r>
        <w:fldChar w:fldCharType="begin"/>
      </w:r>
      <w:r>
        <w:instrText xml:space="preserve"> PAGEREF _Toc100311696 \h </w:instrText>
      </w:r>
      <w:r>
        <w:fldChar w:fldCharType="separate"/>
      </w:r>
      <w:r>
        <w:t>38</w:t>
      </w:r>
      <w:r>
        <w:fldChar w:fldCharType="end"/>
      </w:r>
    </w:p>
    <w:p w14:paraId="5F9DC83F" w14:textId="77777777" w:rsidR="00000000" w:rsidRDefault="000C6BB5">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_Toc100311697 \h </w:instrText>
      </w:r>
      <w:r>
        <w:fldChar w:fldCharType="separate"/>
      </w:r>
      <w:r>
        <w:t>40</w:t>
      </w:r>
      <w:r>
        <w:fldChar w:fldCharType="end"/>
      </w:r>
    </w:p>
    <w:p w14:paraId="4317FA25" w14:textId="77777777" w:rsidR="00000000" w:rsidRDefault="000C6BB5">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_Toc100311698 \h </w:instrText>
      </w:r>
      <w:r>
        <w:fldChar w:fldCharType="separate"/>
      </w:r>
      <w:r>
        <w:t>43</w:t>
      </w:r>
      <w:r>
        <w:fldChar w:fldCharType="end"/>
      </w:r>
    </w:p>
    <w:p w14:paraId="09E42E71" w14:textId="77777777" w:rsidR="00000000" w:rsidRDefault="000C6BB5">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_Toc100311699 \h </w:instrText>
      </w:r>
      <w:r>
        <w:fldChar w:fldCharType="separate"/>
      </w:r>
      <w:r>
        <w:t>46</w:t>
      </w:r>
      <w:r>
        <w:fldChar w:fldCharType="end"/>
      </w:r>
    </w:p>
    <w:p w14:paraId="11D66617" w14:textId="77777777" w:rsidR="00000000" w:rsidRDefault="000C6BB5">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_Toc100311700 \h </w:instrText>
      </w:r>
      <w:r>
        <w:fldChar w:fldCharType="separate"/>
      </w:r>
      <w:r>
        <w:t>50</w:t>
      </w:r>
      <w:r>
        <w:fldChar w:fldCharType="end"/>
      </w:r>
    </w:p>
    <w:p w14:paraId="69174D4E" w14:textId="77777777" w:rsidR="00000000" w:rsidRDefault="000C6BB5">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_Toc100311701 \h </w:instrText>
      </w:r>
      <w:r>
        <w:fldChar w:fldCharType="separate"/>
      </w:r>
      <w:r>
        <w:t>53</w:t>
      </w:r>
      <w:r>
        <w:fldChar w:fldCharType="end"/>
      </w:r>
    </w:p>
    <w:p w14:paraId="3DFD9815" w14:textId="77777777" w:rsidR="00000000" w:rsidRDefault="000C6BB5">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_Toc100311702 \h </w:instrText>
      </w:r>
      <w:r>
        <w:fldChar w:fldCharType="separate"/>
      </w:r>
      <w:r>
        <w:t>55</w:t>
      </w:r>
      <w:r>
        <w:fldChar w:fldCharType="end"/>
      </w:r>
    </w:p>
    <w:p w14:paraId="44C022F0" w14:textId="77777777" w:rsidR="00000000" w:rsidRDefault="000C6BB5">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_Toc100311703 \h </w:instrText>
      </w:r>
      <w:r>
        <w:fldChar w:fldCharType="separate"/>
      </w:r>
      <w:r>
        <w:t>57</w:t>
      </w:r>
      <w:r>
        <w:fldChar w:fldCharType="end"/>
      </w:r>
    </w:p>
    <w:p w14:paraId="1A092BB4" w14:textId="77777777" w:rsidR="00000000" w:rsidRDefault="000C6BB5">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_Toc100311704 \h </w:instrText>
      </w:r>
      <w:r>
        <w:fldChar w:fldCharType="separate"/>
      </w:r>
      <w:r>
        <w:t>59</w:t>
      </w:r>
      <w:r>
        <w:fldChar w:fldCharType="end"/>
      </w:r>
    </w:p>
    <w:p w14:paraId="6CDE5C0C" w14:textId="77777777" w:rsidR="00000000" w:rsidRDefault="000C6BB5">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w:instrText>
      </w:r>
      <w:r>
        <w:instrText xml:space="preserve">0311705 \h </w:instrText>
      </w:r>
      <w:r>
        <w:fldChar w:fldCharType="separate"/>
      </w:r>
      <w:r>
        <w:t>61</w:t>
      </w:r>
      <w:r>
        <w:fldChar w:fldCharType="end"/>
      </w:r>
    </w:p>
    <w:p w14:paraId="297E3963" w14:textId="77777777" w:rsidR="00000000" w:rsidRDefault="000C6BB5">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_Toc100311706 \h </w:instrText>
      </w:r>
      <w:r>
        <w:fldChar w:fldCharType="separate"/>
      </w:r>
      <w:r>
        <w:t>63</w:t>
      </w:r>
      <w:r>
        <w:fldChar w:fldCharType="end"/>
      </w:r>
    </w:p>
    <w:p w14:paraId="6A6C5CB6" w14:textId="77777777" w:rsidR="00000000" w:rsidRDefault="000C6BB5">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_Toc100311707 \h </w:instrText>
      </w:r>
      <w:r>
        <w:fldChar w:fldCharType="separate"/>
      </w:r>
      <w:r>
        <w:t>67</w:t>
      </w:r>
      <w:r>
        <w:fldChar w:fldCharType="end"/>
      </w:r>
    </w:p>
    <w:p w14:paraId="5A2D9279" w14:textId="77777777" w:rsidR="00000000" w:rsidRDefault="000C6BB5">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_Toc100311708 \h </w:instrText>
      </w:r>
      <w:r>
        <w:fldChar w:fldCharType="separate"/>
      </w:r>
      <w:r>
        <w:t>71</w:t>
      </w:r>
      <w:r>
        <w:fldChar w:fldCharType="end"/>
      </w:r>
    </w:p>
    <w:p w14:paraId="21591C6D" w14:textId="77777777" w:rsidR="00000000" w:rsidRDefault="000C6BB5">
      <w:pPr>
        <w:pStyle w:val="TOC2"/>
        <w:tabs>
          <w:tab w:val="right" w:leader="dot" w:pos="8296"/>
        </w:tabs>
        <w:ind w:right="0"/>
        <w:rPr>
          <w:rFonts w:ascii="Times New Roman" w:hAnsi="Times New Roman" w:cs="Times New Roman"/>
          <w:sz w:val="24"/>
          <w:szCs w:val="24"/>
        </w:rPr>
      </w:pPr>
      <w:r>
        <w:rPr>
          <w:rtl/>
        </w:rPr>
        <w:lastRenderedPageBreak/>
        <w:t>רוני</w:t>
      </w:r>
      <w:r>
        <w:t xml:space="preserve"> </w:t>
      </w:r>
      <w:r>
        <w:rPr>
          <w:rtl/>
        </w:rPr>
        <w:t>בר-און (יו</w:t>
      </w:r>
      <w:r>
        <w:t>"</w:t>
      </w:r>
      <w:r>
        <w:rPr>
          <w:rtl/>
        </w:rPr>
        <w:t>ר ועדת הכנסת</w:t>
      </w:r>
      <w:r>
        <w:t>):</w:t>
      </w:r>
      <w:r>
        <w:tab/>
      </w:r>
      <w:r>
        <w:fldChar w:fldCharType="begin"/>
      </w:r>
      <w:r>
        <w:instrText xml:space="preserve"> PAGEREF _Toc100</w:instrText>
      </w:r>
      <w:r>
        <w:instrText xml:space="preserve">311709 \h </w:instrText>
      </w:r>
      <w:r>
        <w:fldChar w:fldCharType="separate"/>
      </w:r>
      <w:r>
        <w:t>71</w:t>
      </w:r>
      <w:r>
        <w:fldChar w:fldCharType="end"/>
      </w:r>
    </w:p>
    <w:p w14:paraId="72A44DB9" w14:textId="77777777" w:rsidR="00000000" w:rsidRDefault="000C6BB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_Toc100311710 \h </w:instrText>
      </w:r>
      <w:r>
        <w:fldChar w:fldCharType="separate"/>
      </w:r>
      <w:r>
        <w:t>72</w:t>
      </w:r>
      <w:r>
        <w:fldChar w:fldCharType="end"/>
      </w:r>
    </w:p>
    <w:p w14:paraId="2446A107" w14:textId="77777777" w:rsidR="00000000" w:rsidRDefault="000C6BB5">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_Toc100311711 \h </w:instrText>
      </w:r>
      <w:r>
        <w:fldChar w:fldCharType="separate"/>
      </w:r>
      <w:r>
        <w:t>73</w:t>
      </w:r>
      <w:r>
        <w:fldChar w:fldCharType="end"/>
      </w:r>
    </w:p>
    <w:p w14:paraId="449C55E5" w14:textId="77777777" w:rsidR="00000000" w:rsidRDefault="000C6BB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_Toc100311712 \h </w:instrText>
      </w:r>
      <w:r>
        <w:fldChar w:fldCharType="separate"/>
      </w:r>
      <w:r>
        <w:t>73</w:t>
      </w:r>
      <w:r>
        <w:fldChar w:fldCharType="end"/>
      </w:r>
    </w:p>
    <w:p w14:paraId="3C980F8D"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לתיקון פקודת העיריות (מס' 91), התשס"ד-2004</w:t>
      </w:r>
      <w:r>
        <w:tab/>
      </w:r>
      <w:r>
        <w:fldChar w:fldCharType="begin"/>
      </w:r>
      <w:r>
        <w:instrText xml:space="preserve"> PAGEREF _Toc100311713 \h </w:instrText>
      </w:r>
      <w:r>
        <w:fldChar w:fldCharType="separate"/>
      </w:r>
      <w:r>
        <w:t>74</w:t>
      </w:r>
      <w:r>
        <w:fldChar w:fldCharType="end"/>
      </w:r>
    </w:p>
    <w:p w14:paraId="30997A80" w14:textId="77777777" w:rsidR="00000000" w:rsidRDefault="000C6BB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_Toc100311714 \h </w:instrText>
      </w:r>
      <w:r>
        <w:fldChar w:fldCharType="separate"/>
      </w:r>
      <w:r>
        <w:t>74</w:t>
      </w:r>
      <w:r>
        <w:fldChar w:fldCharType="end"/>
      </w:r>
    </w:p>
    <w:p w14:paraId="0AFD5805" w14:textId="77777777" w:rsidR="00000000" w:rsidRDefault="000C6BB5">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_Toc100311715 \h </w:instrText>
      </w:r>
      <w:r>
        <w:fldChar w:fldCharType="separate"/>
      </w:r>
      <w:r>
        <w:t>76</w:t>
      </w:r>
      <w:r>
        <w:fldChar w:fldCharType="end"/>
      </w:r>
    </w:p>
    <w:p w14:paraId="3426714A" w14:textId="77777777" w:rsidR="00000000" w:rsidRDefault="000C6BB5">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_Toc100311716 \h </w:instrText>
      </w:r>
      <w:r>
        <w:fldChar w:fldCharType="separate"/>
      </w:r>
      <w:r>
        <w:t>79</w:t>
      </w:r>
      <w:r>
        <w:fldChar w:fldCharType="end"/>
      </w:r>
    </w:p>
    <w:p w14:paraId="41D4E392" w14:textId="77777777" w:rsidR="00000000" w:rsidRDefault="000C6BB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_Toc100311717 \h </w:instrText>
      </w:r>
      <w:r>
        <w:fldChar w:fldCharType="separate"/>
      </w:r>
      <w:r>
        <w:t>80</w:t>
      </w:r>
      <w:r>
        <w:fldChar w:fldCharType="end"/>
      </w:r>
    </w:p>
    <w:p w14:paraId="1F2B4104" w14:textId="77777777" w:rsidR="00000000" w:rsidRDefault="000C6BB5">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_Toc100311718 \h </w:instrText>
      </w:r>
      <w:r>
        <w:fldChar w:fldCharType="separate"/>
      </w:r>
      <w:r>
        <w:t>81</w:t>
      </w:r>
      <w:r>
        <w:fldChar w:fldCharType="end"/>
      </w:r>
    </w:p>
    <w:p w14:paraId="5969FC49" w14:textId="77777777" w:rsidR="00000000" w:rsidRDefault="000C6BB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w:t>
      </w:r>
      <w:r>
        <w:t xml:space="preserve"> </w:t>
      </w:r>
      <w:r>
        <w:rPr>
          <w:rtl/>
        </w:rPr>
        <w:t>ועדת הפנים ואיכות הסביבה</w:t>
      </w:r>
      <w:r>
        <w:t>):</w:t>
      </w:r>
      <w:r>
        <w:tab/>
      </w:r>
      <w:r>
        <w:fldChar w:fldCharType="begin"/>
      </w:r>
      <w:r>
        <w:instrText xml:space="preserve"> PAGEREF _Toc100311719 \h </w:instrText>
      </w:r>
      <w:r>
        <w:fldChar w:fldCharType="separate"/>
      </w:r>
      <w:r>
        <w:t>84</w:t>
      </w:r>
      <w:r>
        <w:fldChar w:fldCharType="end"/>
      </w:r>
    </w:p>
    <w:p w14:paraId="52006172" w14:textId="77777777" w:rsidR="00000000" w:rsidRDefault="000C6BB5">
      <w:pPr>
        <w:pStyle w:val="TOC1"/>
        <w:tabs>
          <w:tab w:val="right" w:leader="dot" w:pos="8296"/>
        </w:tabs>
        <w:ind w:right="0"/>
        <w:rPr>
          <w:rFonts w:ascii="Times New Roman" w:hAnsi="Times New Roman" w:cs="Times New Roman"/>
          <w:sz w:val="24"/>
          <w:szCs w:val="24"/>
        </w:rPr>
      </w:pPr>
      <w:r>
        <w:rPr>
          <w:rtl/>
        </w:rPr>
        <w:t xml:space="preserve">הצעת ועדת הפנים ואיכות הסביבה בדבר חלוקת הצעת חוק התכנון והבנייה </w:t>
      </w:r>
      <w:r>
        <w:t xml:space="preserve"> (</w:t>
      </w:r>
      <w:r>
        <w:rPr>
          <w:rtl/>
        </w:rPr>
        <w:t>תיקון מס' 67), התשס"ד-2004</w:t>
      </w:r>
      <w:r>
        <w:tab/>
      </w:r>
      <w:r>
        <w:fldChar w:fldCharType="begin"/>
      </w:r>
      <w:r>
        <w:instrText xml:space="preserve"> PAGEREF _Toc100311720 \h </w:instrText>
      </w:r>
      <w:r>
        <w:fldChar w:fldCharType="separate"/>
      </w:r>
      <w:r>
        <w:t>86</w:t>
      </w:r>
      <w:r>
        <w:fldChar w:fldCharType="end"/>
      </w:r>
    </w:p>
    <w:p w14:paraId="73A745F3" w14:textId="77777777" w:rsidR="00000000" w:rsidRDefault="000C6BB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_Toc100311721 \h </w:instrText>
      </w:r>
      <w:r>
        <w:fldChar w:fldCharType="separate"/>
      </w:r>
      <w:r>
        <w:t>86</w:t>
      </w:r>
      <w:r>
        <w:fldChar w:fldCharType="end"/>
      </w:r>
    </w:p>
    <w:p w14:paraId="73337EEC" w14:textId="77777777" w:rsidR="00000000" w:rsidRDefault="000C6BB5">
      <w:pPr>
        <w:pStyle w:val="TOC1"/>
        <w:tabs>
          <w:tab w:val="right" w:leader="dot" w:pos="8296"/>
        </w:tabs>
        <w:ind w:right="0"/>
        <w:rPr>
          <w:rFonts w:ascii="Times New Roman" w:hAnsi="Times New Roman" w:cs="Times New Roman"/>
          <w:sz w:val="24"/>
          <w:szCs w:val="24"/>
        </w:rPr>
      </w:pPr>
      <w:r>
        <w:rPr>
          <w:rtl/>
        </w:rPr>
        <w:t>הצעת</w:t>
      </w:r>
      <w:r>
        <w:t xml:space="preserve"> </w:t>
      </w:r>
      <w:r>
        <w:rPr>
          <w:rtl/>
        </w:rPr>
        <w:t xml:space="preserve">ועדת הכספים בדבר אישור צו תעריף המכס והפטורים ומס קנייה </w:t>
      </w:r>
      <w:r>
        <w:t xml:space="preserve"> </w:t>
      </w:r>
      <w:r>
        <w:rPr>
          <w:rtl/>
        </w:rPr>
        <w:t>על טובין (תיקון מס' 22), התשס"ד-2004</w:t>
      </w:r>
      <w:r>
        <w:tab/>
      </w:r>
      <w:r>
        <w:fldChar w:fldCharType="begin"/>
      </w:r>
      <w:r>
        <w:instrText xml:space="preserve"> PAGEREF _Toc100311722 \h </w:instrText>
      </w:r>
      <w:r>
        <w:fldChar w:fldCharType="separate"/>
      </w:r>
      <w:r>
        <w:t>87</w:t>
      </w:r>
      <w:r>
        <w:fldChar w:fldCharType="end"/>
      </w:r>
    </w:p>
    <w:p w14:paraId="1999297C" w14:textId="77777777" w:rsidR="00000000" w:rsidRDefault="000C6BB5">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(בשם ועדת הכספים</w:t>
      </w:r>
      <w:r>
        <w:t>):</w:t>
      </w:r>
      <w:r>
        <w:tab/>
      </w:r>
      <w:r>
        <w:fldChar w:fldCharType="begin"/>
      </w:r>
      <w:r>
        <w:instrText xml:space="preserve"> PAGEREF _</w:instrText>
      </w:r>
      <w:r>
        <w:instrText xml:space="preserve">Toc100311723 \h </w:instrText>
      </w:r>
      <w:r>
        <w:fldChar w:fldCharType="separate"/>
      </w:r>
      <w:r>
        <w:t>88</w:t>
      </w:r>
      <w:r>
        <w:fldChar w:fldCharType="end"/>
      </w:r>
    </w:p>
    <w:p w14:paraId="23D9365E"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ניירות ערך (תיקון מס' 24), התשס"ד-2004</w:t>
      </w:r>
      <w:r>
        <w:tab/>
      </w:r>
      <w:r>
        <w:fldChar w:fldCharType="begin"/>
      </w:r>
      <w:r>
        <w:instrText xml:space="preserve"> PAGEREF _Toc100311724 \h </w:instrText>
      </w:r>
      <w:r>
        <w:fldChar w:fldCharType="separate"/>
      </w:r>
      <w:r>
        <w:t>88</w:t>
      </w:r>
      <w:r>
        <w:fldChar w:fldCharType="end"/>
      </w:r>
    </w:p>
    <w:p w14:paraId="5F077017" w14:textId="77777777" w:rsidR="00000000" w:rsidRDefault="000C6BB5">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(בשם ועדת הכספים</w:t>
      </w:r>
      <w:r>
        <w:t>):</w:t>
      </w:r>
      <w:r>
        <w:tab/>
      </w:r>
      <w:r>
        <w:fldChar w:fldCharType="begin"/>
      </w:r>
      <w:r>
        <w:instrText xml:space="preserve"> PAGEREF _Toc100311725 \h </w:instrText>
      </w:r>
      <w:r>
        <w:fldChar w:fldCharType="separate"/>
      </w:r>
      <w:r>
        <w:t>89</w:t>
      </w:r>
      <w:r>
        <w:fldChar w:fldCharType="end"/>
      </w:r>
    </w:p>
    <w:p w14:paraId="3B64082F"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איסור שידורים שלא כדין (תיקוני חקיקה), התשס"ד-2004</w:t>
      </w:r>
      <w:r>
        <w:tab/>
      </w:r>
      <w:r>
        <w:fldChar w:fldCharType="begin"/>
      </w:r>
      <w:r>
        <w:instrText xml:space="preserve"> PAGEREF _Toc100311726 \h </w:instrText>
      </w:r>
      <w:r>
        <w:fldChar w:fldCharType="separate"/>
      </w:r>
      <w:r>
        <w:t>92</w:t>
      </w:r>
      <w:r>
        <w:fldChar w:fldCharType="end"/>
      </w:r>
    </w:p>
    <w:p w14:paraId="079AC726" w14:textId="77777777" w:rsidR="00000000" w:rsidRDefault="000C6BB5">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_Toc100311727 \h </w:instrText>
      </w:r>
      <w:r>
        <w:fldChar w:fldCharType="separate"/>
      </w:r>
      <w:r>
        <w:t>93</w:t>
      </w:r>
      <w:r>
        <w:fldChar w:fldCharType="end"/>
      </w:r>
    </w:p>
    <w:p w14:paraId="57D6A8A3" w14:textId="77777777" w:rsidR="00000000" w:rsidRDefault="000C6BB5">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_Toc100311728 \h </w:instrText>
      </w:r>
      <w:r>
        <w:fldChar w:fldCharType="separate"/>
      </w:r>
      <w:r>
        <w:t>93</w:t>
      </w:r>
      <w:r>
        <w:fldChar w:fldCharType="end"/>
      </w:r>
    </w:p>
    <w:p w14:paraId="61105905" w14:textId="77777777" w:rsidR="00000000" w:rsidRDefault="000C6BB5">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_Toc100311729 \h </w:instrText>
      </w:r>
      <w:r>
        <w:fldChar w:fldCharType="separate"/>
      </w:r>
      <w:r>
        <w:t>94</w:t>
      </w:r>
      <w:r>
        <w:fldChar w:fldCharType="end"/>
      </w:r>
    </w:p>
    <w:p w14:paraId="4B33EC8F" w14:textId="77777777" w:rsidR="00000000" w:rsidRDefault="000C6BB5">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_Toc100311730 \h </w:instrText>
      </w:r>
      <w:r>
        <w:fldChar w:fldCharType="separate"/>
      </w:r>
      <w:r>
        <w:t>95</w:t>
      </w:r>
      <w:r>
        <w:fldChar w:fldCharType="end"/>
      </w:r>
    </w:p>
    <w:p w14:paraId="2206F854"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להסדרת תוצרת אורגנית, התשס"ד</w:t>
      </w:r>
      <w:r>
        <w:rPr>
          <w:rtl/>
        </w:rPr>
        <w:t>-2004</w:t>
      </w:r>
      <w:r>
        <w:tab/>
      </w:r>
      <w:r>
        <w:fldChar w:fldCharType="begin"/>
      </w:r>
      <w:r>
        <w:instrText xml:space="preserve"> PAGEREF _Toc100311731 \h </w:instrText>
      </w:r>
      <w:r>
        <w:fldChar w:fldCharType="separate"/>
      </w:r>
      <w:r>
        <w:t>101</w:t>
      </w:r>
      <w:r>
        <w:fldChar w:fldCharType="end"/>
      </w:r>
    </w:p>
    <w:p w14:paraId="007161D9" w14:textId="77777777" w:rsidR="00000000" w:rsidRDefault="000C6BB5">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_Toc100311732 \h </w:instrText>
      </w:r>
      <w:r>
        <w:fldChar w:fldCharType="separate"/>
      </w:r>
      <w:r>
        <w:t>101</w:t>
      </w:r>
      <w:r>
        <w:fldChar w:fldCharType="end"/>
      </w:r>
    </w:p>
    <w:p w14:paraId="18C35F35" w14:textId="77777777" w:rsidR="00000000" w:rsidRDefault="000C6BB5">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_Toc100311733 \h </w:instrText>
      </w:r>
      <w:r>
        <w:fldChar w:fldCharType="separate"/>
      </w:r>
      <w:r>
        <w:t>112</w:t>
      </w:r>
      <w:r>
        <w:fldChar w:fldCharType="end"/>
      </w:r>
    </w:p>
    <w:p w14:paraId="1A282F87" w14:textId="77777777" w:rsidR="00000000" w:rsidRDefault="000C6BB5">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_Toc100311734 \h </w:instrText>
      </w:r>
      <w:r>
        <w:fldChar w:fldCharType="separate"/>
      </w:r>
      <w:r>
        <w:t>113</w:t>
      </w:r>
      <w:r>
        <w:fldChar w:fldCharType="end"/>
      </w:r>
    </w:p>
    <w:p w14:paraId="12B400A9" w14:textId="77777777" w:rsidR="00000000" w:rsidRDefault="000C6BB5">
      <w:pPr>
        <w:pStyle w:val="TOC2"/>
        <w:tabs>
          <w:tab w:val="right" w:leader="dot" w:pos="8296"/>
        </w:tabs>
        <w:ind w:right="0"/>
        <w:rPr>
          <w:rFonts w:ascii="Times New Roman" w:hAnsi="Times New Roman" w:cs="Times New Roman"/>
          <w:sz w:val="24"/>
          <w:szCs w:val="24"/>
        </w:rPr>
      </w:pPr>
      <w:r>
        <w:rPr>
          <w:rtl/>
        </w:rPr>
        <w:t>שלום שמחון (יו"ר ועדת הכלכלה):</w:t>
      </w:r>
      <w:r>
        <w:tab/>
      </w:r>
      <w:r>
        <w:fldChar w:fldCharType="begin"/>
      </w:r>
      <w:r>
        <w:instrText xml:space="preserve"> P</w:instrText>
      </w:r>
      <w:r>
        <w:instrText xml:space="preserve">AGEREF _Toc100311735 \h </w:instrText>
      </w:r>
      <w:r>
        <w:fldChar w:fldCharType="separate"/>
      </w:r>
      <w:r>
        <w:t>114</w:t>
      </w:r>
      <w:r>
        <w:fldChar w:fldCharType="end"/>
      </w:r>
    </w:p>
    <w:p w14:paraId="1E8A0E7A" w14:textId="77777777" w:rsidR="00000000" w:rsidRDefault="000C6BB5">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_Toc100311736 \h </w:instrText>
      </w:r>
      <w:r>
        <w:fldChar w:fldCharType="separate"/>
      </w:r>
      <w:r>
        <w:t>117</w:t>
      </w:r>
      <w:r>
        <w:fldChar w:fldCharType="end"/>
      </w:r>
    </w:p>
    <w:p w14:paraId="315A2D8F"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הגבלת הפרסומת</w:t>
      </w:r>
      <w:r>
        <w:t xml:space="preserve"> </w:t>
      </w:r>
      <w:r>
        <w:rPr>
          <w:rtl/>
        </w:rPr>
        <w:t>למוצרי טבק לעישון (תיקון מס' 3), התשס"ד-2004</w:t>
      </w:r>
      <w:r>
        <w:tab/>
      </w:r>
      <w:r>
        <w:fldChar w:fldCharType="begin"/>
      </w:r>
      <w:r>
        <w:instrText xml:space="preserve"> PAGEREF _Toc100311737 \h </w:instrText>
      </w:r>
      <w:r>
        <w:fldChar w:fldCharType="separate"/>
      </w:r>
      <w:r>
        <w:t>118</w:t>
      </w:r>
      <w:r>
        <w:fldChar w:fldCharType="end"/>
      </w:r>
    </w:p>
    <w:p w14:paraId="6B9290DD" w14:textId="77777777" w:rsidR="00000000" w:rsidRDefault="000C6BB5">
      <w:pPr>
        <w:pStyle w:val="TOC2"/>
        <w:tabs>
          <w:tab w:val="right" w:leader="dot" w:pos="8296"/>
        </w:tabs>
        <w:ind w:right="0"/>
        <w:rPr>
          <w:rFonts w:ascii="Times New Roman" w:hAnsi="Times New Roman" w:cs="Times New Roman"/>
          <w:sz w:val="24"/>
          <w:szCs w:val="24"/>
        </w:rPr>
      </w:pPr>
      <w:r>
        <w:rPr>
          <w:rtl/>
        </w:rPr>
        <w:t>שלום שמחון (יו</w:t>
      </w:r>
      <w:r>
        <w:t>"</w:t>
      </w:r>
      <w:r>
        <w:rPr>
          <w:rtl/>
        </w:rPr>
        <w:t>ר ועדת הכלכלה):</w:t>
      </w:r>
      <w:r>
        <w:tab/>
      </w:r>
      <w:r>
        <w:fldChar w:fldCharType="begin"/>
      </w:r>
      <w:r>
        <w:instrText xml:space="preserve"> PAGEREF _Toc100311738 \h </w:instrText>
      </w:r>
      <w:r>
        <w:fldChar w:fldCharType="separate"/>
      </w:r>
      <w:r>
        <w:t>118</w:t>
      </w:r>
      <w:r>
        <w:fldChar w:fldCharType="end"/>
      </w:r>
    </w:p>
    <w:p w14:paraId="70CC6289" w14:textId="77777777" w:rsidR="00000000" w:rsidRDefault="000C6BB5">
      <w:pPr>
        <w:pStyle w:val="TOC2"/>
        <w:tabs>
          <w:tab w:val="right" w:leader="dot" w:pos="8296"/>
        </w:tabs>
        <w:ind w:right="0"/>
        <w:rPr>
          <w:rFonts w:ascii="Times New Roman" w:hAnsi="Times New Roman" w:cs="Times New Roman"/>
          <w:sz w:val="24"/>
          <w:szCs w:val="24"/>
        </w:rPr>
      </w:pPr>
      <w:r>
        <w:rPr>
          <w:rtl/>
        </w:rPr>
        <w:t>שר ה</w:t>
      </w:r>
      <w:r>
        <w:rPr>
          <w:rtl/>
        </w:rPr>
        <w:t>בריאות דני נוה:</w:t>
      </w:r>
      <w:r>
        <w:tab/>
      </w:r>
      <w:r>
        <w:fldChar w:fldCharType="begin"/>
      </w:r>
      <w:r>
        <w:instrText xml:space="preserve"> PAGEREF _Toc100311739 \h </w:instrText>
      </w:r>
      <w:r>
        <w:fldChar w:fldCharType="separate"/>
      </w:r>
      <w:r>
        <w:t>121</w:t>
      </w:r>
      <w:r>
        <w:fldChar w:fldCharType="end"/>
      </w:r>
    </w:p>
    <w:p w14:paraId="6BED07BF" w14:textId="77777777" w:rsidR="00000000" w:rsidRDefault="000C6BB5">
      <w:pPr>
        <w:pStyle w:val="TOC2"/>
        <w:tabs>
          <w:tab w:val="right" w:leader="dot" w:pos="8296"/>
        </w:tabs>
        <w:ind w:right="0"/>
        <w:rPr>
          <w:rFonts w:ascii="Times New Roman" w:hAnsi="Times New Roman" w:cs="Times New Roman"/>
          <w:sz w:val="24"/>
          <w:szCs w:val="24"/>
        </w:rPr>
      </w:pPr>
      <w:r>
        <w:rPr>
          <w:rtl/>
        </w:rPr>
        <w:t>שלום שמחון (יו</w:t>
      </w:r>
      <w:r>
        <w:t>"</w:t>
      </w:r>
      <w:r>
        <w:rPr>
          <w:rtl/>
        </w:rPr>
        <w:t>ר ועדת הכלכלה):</w:t>
      </w:r>
      <w:r>
        <w:tab/>
      </w:r>
      <w:r>
        <w:fldChar w:fldCharType="begin"/>
      </w:r>
      <w:r>
        <w:instrText xml:space="preserve"> PAGEREF _Toc100311740 \h </w:instrText>
      </w:r>
      <w:r>
        <w:fldChar w:fldCharType="separate"/>
      </w:r>
      <w:r>
        <w:t>121</w:t>
      </w:r>
      <w:r>
        <w:fldChar w:fldCharType="end"/>
      </w:r>
    </w:p>
    <w:p w14:paraId="7F4F0C77" w14:textId="77777777" w:rsidR="00000000" w:rsidRDefault="000C6BB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_Toc100311741 \h </w:instrText>
      </w:r>
      <w:r>
        <w:fldChar w:fldCharType="separate"/>
      </w:r>
      <w:r>
        <w:t>123</w:t>
      </w:r>
      <w:r>
        <w:fldChar w:fldCharType="end"/>
      </w:r>
    </w:p>
    <w:p w14:paraId="169E2898" w14:textId="77777777" w:rsidR="00000000" w:rsidRDefault="000C6BB5">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_Toc100311742 \h </w:instrText>
      </w:r>
      <w:r>
        <w:fldChar w:fldCharType="separate"/>
      </w:r>
      <w:r>
        <w:t>123</w:t>
      </w:r>
      <w:r>
        <w:fldChar w:fldCharType="end"/>
      </w:r>
    </w:p>
    <w:p w14:paraId="4C881055"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לתיקון פקוד</w:t>
      </w:r>
      <w:r>
        <w:rPr>
          <w:rtl/>
        </w:rPr>
        <w:t>ת התעבורה (מס' 62), התשס"ד-2004</w:t>
      </w:r>
      <w:r>
        <w:tab/>
      </w:r>
      <w:r>
        <w:fldChar w:fldCharType="begin"/>
      </w:r>
      <w:r>
        <w:instrText xml:space="preserve"> PAGEREF _Toc100311743 \h </w:instrText>
      </w:r>
      <w:r>
        <w:fldChar w:fldCharType="separate"/>
      </w:r>
      <w:r>
        <w:t>123</w:t>
      </w:r>
      <w:r>
        <w:fldChar w:fldCharType="end"/>
      </w:r>
    </w:p>
    <w:p w14:paraId="1AE760CD" w14:textId="77777777" w:rsidR="00000000" w:rsidRDefault="000C6BB5">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_Toc100311744 \h </w:instrText>
      </w:r>
      <w:r>
        <w:fldChar w:fldCharType="separate"/>
      </w:r>
      <w:r>
        <w:t>123</w:t>
      </w:r>
      <w:r>
        <w:fldChar w:fldCharType="end"/>
      </w:r>
    </w:p>
    <w:p w14:paraId="39795CBC" w14:textId="77777777" w:rsidR="00000000" w:rsidRDefault="000C6BB5">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_Toc100311745 \h </w:instrText>
      </w:r>
      <w:r>
        <w:fldChar w:fldCharType="separate"/>
      </w:r>
      <w:r>
        <w:t>126</w:t>
      </w:r>
      <w:r>
        <w:fldChar w:fldCharType="end"/>
      </w:r>
    </w:p>
    <w:p w14:paraId="7FE75DFA"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הלוואות לדיור (תיקון מס' 11), התשס"ד-2004</w:t>
      </w:r>
      <w:r>
        <w:tab/>
      </w:r>
      <w:r>
        <w:fldChar w:fldCharType="begin"/>
      </w:r>
      <w:r>
        <w:instrText xml:space="preserve"> PAGEREF _Toc100311746</w:instrText>
      </w:r>
      <w:r>
        <w:instrText xml:space="preserve"> \h </w:instrText>
      </w:r>
      <w:r>
        <w:fldChar w:fldCharType="separate"/>
      </w:r>
      <w:r>
        <w:t>126</w:t>
      </w:r>
      <w:r>
        <w:fldChar w:fldCharType="end"/>
      </w:r>
    </w:p>
    <w:p w14:paraId="6A0D3D2C" w14:textId="77777777" w:rsidR="00000000" w:rsidRDefault="000C6BB5">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w:t>
      </w:r>
      <w:r>
        <w:tab/>
      </w:r>
      <w:r>
        <w:fldChar w:fldCharType="begin"/>
      </w:r>
      <w:r>
        <w:instrText xml:space="preserve"> PAGEREF _Toc100311747 \h </w:instrText>
      </w:r>
      <w:r>
        <w:fldChar w:fldCharType="separate"/>
      </w:r>
      <w:r>
        <w:t>126</w:t>
      </w:r>
      <w:r>
        <w:fldChar w:fldCharType="end"/>
      </w:r>
    </w:p>
    <w:p w14:paraId="18F0BCD8" w14:textId="77777777" w:rsidR="00000000" w:rsidRDefault="000C6BB5">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_Toc100311748 \h </w:instrText>
      </w:r>
      <w:r>
        <w:fldChar w:fldCharType="separate"/>
      </w:r>
      <w:r>
        <w:t>128</w:t>
      </w:r>
      <w:r>
        <w:fldChar w:fldCharType="end"/>
      </w:r>
    </w:p>
    <w:p w14:paraId="6689679C"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ניירות ערך (תיקון מס' 27) (יציבות מסלקות), התשס"ד-2004</w:t>
      </w:r>
      <w:r>
        <w:t>;</w:t>
      </w:r>
      <w:r>
        <w:tab/>
      </w:r>
      <w:r>
        <w:fldChar w:fldCharType="begin"/>
      </w:r>
      <w:r>
        <w:instrText xml:space="preserve"> PAGEREF _Toc100311749 \h </w:instrText>
      </w:r>
      <w:r>
        <w:fldChar w:fldCharType="separate"/>
      </w:r>
      <w:r>
        <w:t>129</w:t>
      </w:r>
      <w:r>
        <w:fldChar w:fldCharType="end"/>
      </w:r>
    </w:p>
    <w:p w14:paraId="4058ADE7"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מלווה המדינה (</w:t>
      </w:r>
      <w:r>
        <w:rPr>
          <w:rtl/>
        </w:rPr>
        <w:t>תיקון מס' 14), התשס"ד-2004</w:t>
      </w:r>
      <w:r>
        <w:tab/>
      </w:r>
      <w:r>
        <w:fldChar w:fldCharType="begin"/>
      </w:r>
      <w:r>
        <w:instrText xml:space="preserve"> PAGEREF _Toc100311750 \h </w:instrText>
      </w:r>
      <w:r>
        <w:fldChar w:fldCharType="separate"/>
      </w:r>
      <w:r>
        <w:t>129</w:t>
      </w:r>
      <w:r>
        <w:fldChar w:fldCharType="end"/>
      </w:r>
    </w:p>
    <w:p w14:paraId="251455C7" w14:textId="77777777" w:rsidR="00000000" w:rsidRDefault="000C6BB5">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_Toc100311751 \h </w:instrText>
      </w:r>
      <w:r>
        <w:fldChar w:fldCharType="separate"/>
      </w:r>
      <w:r>
        <w:t>129</w:t>
      </w:r>
      <w:r>
        <w:fldChar w:fldCharType="end"/>
      </w:r>
    </w:p>
    <w:p w14:paraId="182B8B7C" w14:textId="77777777" w:rsidR="00000000" w:rsidRDefault="000C6BB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_Toc100311752 \h </w:instrText>
      </w:r>
      <w:r>
        <w:fldChar w:fldCharType="separate"/>
      </w:r>
      <w:r>
        <w:t>132</w:t>
      </w:r>
      <w:r>
        <w:fldChar w:fldCharType="end"/>
      </w:r>
    </w:p>
    <w:p w14:paraId="5992E5DE" w14:textId="77777777" w:rsidR="00000000" w:rsidRDefault="000C6BB5">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_Toc100311753 \h </w:instrText>
      </w:r>
      <w:r>
        <w:fldChar w:fldCharType="separate"/>
      </w:r>
      <w:r>
        <w:t>135</w:t>
      </w:r>
      <w:r>
        <w:fldChar w:fldCharType="end"/>
      </w:r>
    </w:p>
    <w:p w14:paraId="73895CF9" w14:textId="77777777" w:rsidR="00000000" w:rsidRDefault="000C6BB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w:t>
      </w:r>
      <w:r>
        <w:rPr>
          <w:rtl/>
        </w:rPr>
        <w:t xml:space="preserve"> (רע"ם):</w:t>
      </w:r>
      <w:r>
        <w:tab/>
      </w:r>
      <w:r>
        <w:fldChar w:fldCharType="begin"/>
      </w:r>
      <w:r>
        <w:instrText xml:space="preserve"> PAGEREF _Toc100311754 \h </w:instrText>
      </w:r>
      <w:r>
        <w:fldChar w:fldCharType="separate"/>
      </w:r>
      <w:r>
        <w:t>138</w:t>
      </w:r>
      <w:r>
        <w:fldChar w:fldCharType="end"/>
      </w:r>
    </w:p>
    <w:p w14:paraId="77C0A8CD" w14:textId="77777777" w:rsidR="00000000" w:rsidRDefault="000C6BB5">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_Toc100311755 \h </w:instrText>
      </w:r>
      <w:r>
        <w:fldChar w:fldCharType="separate"/>
      </w:r>
      <w:r>
        <w:t>139</w:t>
      </w:r>
      <w:r>
        <w:fldChar w:fldCharType="end"/>
      </w:r>
    </w:p>
    <w:p w14:paraId="3518B37D" w14:textId="77777777" w:rsidR="00000000" w:rsidRDefault="000C6BB5">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_Toc100311756 \h </w:instrText>
      </w:r>
      <w:r>
        <w:fldChar w:fldCharType="separate"/>
      </w:r>
      <w:r>
        <w:t>140</w:t>
      </w:r>
      <w:r>
        <w:fldChar w:fldCharType="end"/>
      </w:r>
    </w:p>
    <w:p w14:paraId="0FAA955C" w14:textId="77777777" w:rsidR="00000000" w:rsidRDefault="000C6BB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_Toc100311757 \h </w:instrText>
      </w:r>
      <w:r>
        <w:fldChar w:fldCharType="separate"/>
      </w:r>
      <w:r>
        <w:t>141</w:t>
      </w:r>
      <w:r>
        <w:fldChar w:fldCharType="end"/>
      </w:r>
    </w:p>
    <w:p w14:paraId="1E30A0D2" w14:textId="77777777" w:rsidR="00000000" w:rsidRDefault="000C6BB5">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w:instrText>
      </w:r>
      <w:r>
        <w:instrText xml:space="preserve">c100311758 \h </w:instrText>
      </w:r>
      <w:r>
        <w:fldChar w:fldCharType="separate"/>
      </w:r>
      <w:r>
        <w:t>142</w:t>
      </w:r>
      <w:r>
        <w:fldChar w:fldCharType="end"/>
      </w:r>
    </w:p>
    <w:p w14:paraId="4A966D2F" w14:textId="77777777" w:rsidR="00000000" w:rsidRDefault="000C6BB5">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_Toc100311759 \h </w:instrText>
      </w:r>
      <w:r>
        <w:fldChar w:fldCharType="separate"/>
      </w:r>
      <w:r>
        <w:t>144</w:t>
      </w:r>
      <w:r>
        <w:fldChar w:fldCharType="end"/>
      </w:r>
    </w:p>
    <w:p w14:paraId="07E77633" w14:textId="77777777" w:rsidR="00000000" w:rsidRDefault="000C6BB5">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_Toc100311760 \h </w:instrText>
      </w:r>
      <w:r>
        <w:fldChar w:fldCharType="separate"/>
      </w:r>
      <w:r>
        <w:t>145</w:t>
      </w:r>
      <w:r>
        <w:fldChar w:fldCharType="end"/>
      </w:r>
    </w:p>
    <w:p w14:paraId="55AE3900" w14:textId="77777777" w:rsidR="00000000" w:rsidRDefault="000C6BB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_Toc100311761 \h </w:instrText>
      </w:r>
      <w:r>
        <w:fldChar w:fldCharType="separate"/>
      </w:r>
      <w:r>
        <w:t>147</w:t>
      </w:r>
      <w:r>
        <w:fldChar w:fldCharType="end"/>
      </w:r>
    </w:p>
    <w:p w14:paraId="17CD90DD" w14:textId="77777777" w:rsidR="00000000" w:rsidRDefault="000C6BB5">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w:instrText>
      </w:r>
      <w:r>
        <w:instrText xml:space="preserve"> _Toc100311762 \h </w:instrText>
      </w:r>
      <w:r>
        <w:fldChar w:fldCharType="separate"/>
      </w:r>
      <w:r>
        <w:t>149</w:t>
      </w:r>
      <w:r>
        <w:fldChar w:fldCharType="end"/>
      </w:r>
    </w:p>
    <w:p w14:paraId="443B3C49" w14:textId="77777777" w:rsidR="00000000" w:rsidRDefault="000C6BB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_Toc100311763 \h </w:instrText>
      </w:r>
      <w:r>
        <w:fldChar w:fldCharType="separate"/>
      </w:r>
      <w:r>
        <w:t>151</w:t>
      </w:r>
      <w:r>
        <w:fldChar w:fldCharType="end"/>
      </w:r>
    </w:p>
    <w:p w14:paraId="2F8499BB" w14:textId="77777777" w:rsidR="00000000" w:rsidRDefault="000C6BB5">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_Toc100311764 \h </w:instrText>
      </w:r>
      <w:r>
        <w:fldChar w:fldCharType="separate"/>
      </w:r>
      <w:r>
        <w:t>152</w:t>
      </w:r>
      <w:r>
        <w:fldChar w:fldCharType="end"/>
      </w:r>
    </w:p>
    <w:p w14:paraId="0D0A7347"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השיפוט הצבאי (תיקון מס' 50)</w:t>
      </w:r>
      <w:r>
        <w:t xml:space="preserve"> (</w:t>
      </w:r>
      <w:r>
        <w:rPr>
          <w:rtl/>
        </w:rPr>
        <w:t>סדר דין פלילי וראיות), התשס"ד-2004</w:t>
      </w:r>
      <w:r>
        <w:tab/>
      </w:r>
      <w:r>
        <w:fldChar w:fldCharType="begin"/>
      </w:r>
      <w:r>
        <w:instrText xml:space="preserve"> PAGEREF _Toc100311765 </w:instrText>
      </w:r>
      <w:r>
        <w:instrText xml:space="preserve">\h </w:instrText>
      </w:r>
      <w:r>
        <w:fldChar w:fldCharType="separate"/>
      </w:r>
      <w:r>
        <w:t>152</w:t>
      </w:r>
      <w:r>
        <w:fldChar w:fldCharType="end"/>
      </w:r>
    </w:p>
    <w:p w14:paraId="64F52430" w14:textId="77777777" w:rsidR="00000000" w:rsidRDefault="000C6BB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_Toc100311766 \h </w:instrText>
      </w:r>
      <w:r>
        <w:fldChar w:fldCharType="separate"/>
      </w:r>
      <w:r>
        <w:t>152</w:t>
      </w:r>
      <w:r>
        <w:fldChar w:fldCharType="end"/>
      </w:r>
    </w:p>
    <w:p w14:paraId="2B7A2486" w14:textId="77777777" w:rsidR="00000000" w:rsidRDefault="000C6BB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_Toc100311767 \h </w:instrText>
      </w:r>
      <w:r>
        <w:fldChar w:fldCharType="separate"/>
      </w:r>
      <w:r>
        <w:t>154</w:t>
      </w:r>
      <w:r>
        <w:fldChar w:fldCharType="end"/>
      </w:r>
    </w:p>
    <w:p w14:paraId="07D7EF6A" w14:textId="77777777" w:rsidR="00000000" w:rsidRDefault="000C6BB5">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_Toc100311768 \h </w:instrText>
      </w:r>
      <w:r>
        <w:fldChar w:fldCharType="separate"/>
      </w:r>
      <w:r>
        <w:t>155</w:t>
      </w:r>
      <w:r>
        <w:fldChar w:fldCharType="end"/>
      </w:r>
    </w:p>
    <w:p w14:paraId="02087AF8" w14:textId="77777777" w:rsidR="00000000" w:rsidRDefault="000C6BB5">
      <w:pPr>
        <w:pStyle w:val="TOC2"/>
        <w:tabs>
          <w:tab w:val="right" w:leader="dot" w:pos="8296"/>
        </w:tabs>
        <w:ind w:right="0"/>
        <w:rPr>
          <w:rFonts w:ascii="Times New Roman" w:hAnsi="Times New Roman" w:cs="Times New Roman"/>
          <w:sz w:val="24"/>
          <w:szCs w:val="24"/>
        </w:rPr>
      </w:pPr>
      <w:r>
        <w:rPr>
          <w:rtl/>
        </w:rPr>
        <w:t>יצחק לוי (מפד"ל):</w:t>
      </w:r>
      <w:r>
        <w:tab/>
      </w:r>
      <w:r>
        <w:fldChar w:fldCharType="begin"/>
      </w:r>
      <w:r>
        <w:instrText xml:space="preserve"> PAGEREF _Toc100311769 \h </w:instrText>
      </w:r>
      <w:r>
        <w:fldChar w:fldCharType="separate"/>
      </w:r>
      <w:r>
        <w:t>157</w:t>
      </w:r>
      <w:r>
        <w:fldChar w:fldCharType="end"/>
      </w:r>
    </w:p>
    <w:p w14:paraId="1A623E2F" w14:textId="77777777" w:rsidR="00000000" w:rsidRDefault="000C6BB5">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w:t>
      </w:r>
      <w:r>
        <w:rPr>
          <w:rtl/>
        </w:rPr>
        <w:t>וד):</w:t>
      </w:r>
      <w:r>
        <w:tab/>
      </w:r>
      <w:r>
        <w:fldChar w:fldCharType="begin"/>
      </w:r>
      <w:r>
        <w:instrText xml:space="preserve"> PAGEREF _Toc100311770 \h </w:instrText>
      </w:r>
      <w:r>
        <w:fldChar w:fldCharType="separate"/>
      </w:r>
      <w:r>
        <w:t>159</w:t>
      </w:r>
      <w:r>
        <w:fldChar w:fldCharType="end"/>
      </w:r>
    </w:p>
    <w:p w14:paraId="45F84C7F" w14:textId="77777777" w:rsidR="00000000" w:rsidRDefault="000C6BB5">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_Toc100311771 \h </w:instrText>
      </w:r>
      <w:r>
        <w:fldChar w:fldCharType="separate"/>
      </w:r>
      <w:r>
        <w:t>162</w:t>
      </w:r>
      <w:r>
        <w:fldChar w:fldCharType="end"/>
      </w:r>
    </w:p>
    <w:p w14:paraId="619B7030" w14:textId="77777777" w:rsidR="00000000" w:rsidRDefault="000C6BB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_Toc100311772 \h </w:instrText>
      </w:r>
      <w:r>
        <w:fldChar w:fldCharType="separate"/>
      </w:r>
      <w:r>
        <w:t>163</w:t>
      </w:r>
      <w:r>
        <w:fldChar w:fldCharType="end"/>
      </w:r>
    </w:p>
    <w:p w14:paraId="232BC94A" w14:textId="77777777" w:rsidR="00000000" w:rsidRDefault="000C6BB5">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_Toc100311773 \h </w:instrText>
      </w:r>
      <w:r>
        <w:fldChar w:fldCharType="separate"/>
      </w:r>
      <w:r>
        <w:t>164</w:t>
      </w:r>
      <w:r>
        <w:fldChar w:fldCharType="end"/>
      </w:r>
    </w:p>
    <w:p w14:paraId="61D5EC47" w14:textId="77777777" w:rsidR="00000000" w:rsidRDefault="000C6BB5">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w:instrText>
      </w:r>
      <w:r>
        <w:instrText xml:space="preserve">EREF _Toc100311774 \h </w:instrText>
      </w:r>
      <w:r>
        <w:fldChar w:fldCharType="separate"/>
      </w:r>
      <w:r>
        <w:t>166</w:t>
      </w:r>
      <w:r>
        <w:fldChar w:fldCharType="end"/>
      </w:r>
    </w:p>
    <w:p w14:paraId="66D65C2C" w14:textId="77777777" w:rsidR="00000000" w:rsidRDefault="000C6BB5">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_Toc100311775 \h </w:instrText>
      </w:r>
      <w:r>
        <w:fldChar w:fldCharType="separate"/>
      </w:r>
      <w:r>
        <w:t>167</w:t>
      </w:r>
      <w:r>
        <w:fldChar w:fldCharType="end"/>
      </w:r>
    </w:p>
    <w:p w14:paraId="489AF1E7" w14:textId="77777777" w:rsidR="00000000" w:rsidRDefault="000C6BB5">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_Toc100311776 \h </w:instrText>
      </w:r>
      <w:r>
        <w:fldChar w:fldCharType="separate"/>
      </w:r>
      <w:r>
        <w:t>168</w:t>
      </w:r>
      <w:r>
        <w:fldChar w:fldCharType="end"/>
      </w:r>
    </w:p>
    <w:p w14:paraId="7B3F16A9" w14:textId="77777777" w:rsidR="00000000" w:rsidRDefault="000C6BB5">
      <w:pPr>
        <w:pStyle w:val="TOC1"/>
        <w:tabs>
          <w:tab w:val="right" w:leader="dot" w:pos="8296"/>
        </w:tabs>
        <w:ind w:right="0"/>
        <w:rPr>
          <w:rFonts w:ascii="Times New Roman" w:hAnsi="Times New Roman" w:cs="Times New Roman"/>
          <w:sz w:val="24"/>
          <w:szCs w:val="24"/>
        </w:rPr>
      </w:pPr>
      <w:r>
        <w:rPr>
          <w:rtl/>
        </w:rPr>
        <w:t xml:space="preserve">הצעת ועדת הכלכלה בדבר חלוקת הצעת חוק תאגידי מים וביוב </w:t>
      </w:r>
      <w:r>
        <w:t xml:space="preserve"> (</w:t>
      </w:r>
      <w:r>
        <w:rPr>
          <w:rtl/>
        </w:rPr>
        <w:t>תיקון מס' 3), התשס"ד-2004</w:t>
      </w:r>
      <w:r>
        <w:tab/>
      </w:r>
      <w:r>
        <w:fldChar w:fldCharType="begin"/>
      </w:r>
      <w:r>
        <w:instrText xml:space="preserve"> PAGEREF _Toc1003117</w:instrText>
      </w:r>
      <w:r>
        <w:instrText xml:space="preserve">77 \h </w:instrText>
      </w:r>
      <w:r>
        <w:fldChar w:fldCharType="separate"/>
      </w:r>
      <w:r>
        <w:t>170</w:t>
      </w:r>
      <w:r>
        <w:fldChar w:fldCharType="end"/>
      </w:r>
    </w:p>
    <w:p w14:paraId="3E55593D" w14:textId="77777777" w:rsidR="00000000" w:rsidRDefault="000C6BB5">
      <w:pPr>
        <w:pStyle w:val="TOC2"/>
        <w:tabs>
          <w:tab w:val="right" w:leader="dot" w:pos="8296"/>
        </w:tabs>
        <w:ind w:right="0"/>
        <w:rPr>
          <w:rFonts w:ascii="Times New Roman" w:hAnsi="Times New Roman" w:cs="Times New Roman"/>
          <w:sz w:val="24"/>
          <w:szCs w:val="24"/>
        </w:rPr>
      </w:pPr>
      <w:r>
        <w:rPr>
          <w:rtl/>
        </w:rPr>
        <w:t>שלום שמחון (יו"ר ועדת הכלכלה):</w:t>
      </w:r>
      <w:r>
        <w:tab/>
      </w:r>
      <w:r>
        <w:fldChar w:fldCharType="begin"/>
      </w:r>
      <w:r>
        <w:instrText xml:space="preserve"> PAGEREF _Toc100311778 \h </w:instrText>
      </w:r>
      <w:r>
        <w:fldChar w:fldCharType="separate"/>
      </w:r>
      <w:r>
        <w:t>170</w:t>
      </w:r>
      <w:r>
        <w:fldChar w:fldCharType="end"/>
      </w:r>
    </w:p>
    <w:p w14:paraId="6B4D5F23" w14:textId="77777777" w:rsidR="00000000" w:rsidRDefault="000C6BB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_Toc100311779 \h </w:instrText>
      </w:r>
      <w:r>
        <w:fldChar w:fldCharType="separate"/>
      </w:r>
      <w:r>
        <w:t>172</w:t>
      </w:r>
      <w:r>
        <w:fldChar w:fldCharType="end"/>
      </w:r>
    </w:p>
    <w:p w14:paraId="1247A3B9" w14:textId="77777777" w:rsidR="00000000" w:rsidRDefault="000C6BB5">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_Toc100311780 \h </w:instrText>
      </w:r>
      <w:r>
        <w:fldChar w:fldCharType="separate"/>
      </w:r>
      <w:r>
        <w:t>172</w:t>
      </w:r>
      <w:r>
        <w:fldChar w:fldCharType="end"/>
      </w:r>
    </w:p>
    <w:p w14:paraId="6160BA29" w14:textId="77777777" w:rsidR="00000000" w:rsidRDefault="000C6BB5">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_Toc100311781 \h </w:instrText>
      </w:r>
      <w:r>
        <w:fldChar w:fldCharType="separate"/>
      </w:r>
      <w:r>
        <w:t>172</w:t>
      </w:r>
      <w:r>
        <w:fldChar w:fldCharType="end"/>
      </w:r>
    </w:p>
    <w:p w14:paraId="56D29B72" w14:textId="77777777" w:rsidR="00000000" w:rsidRDefault="000C6BB5">
      <w:pPr>
        <w:pStyle w:val="TOC1"/>
        <w:tabs>
          <w:tab w:val="right" w:leader="dot" w:pos="8296"/>
        </w:tabs>
        <w:ind w:right="0"/>
        <w:rPr>
          <w:rFonts w:ascii="Times New Roman" w:hAnsi="Times New Roman" w:cs="Times New Roman"/>
          <w:sz w:val="24"/>
          <w:szCs w:val="24"/>
        </w:rPr>
      </w:pPr>
      <w:r>
        <w:t xml:space="preserve">1397. </w:t>
      </w:r>
      <w:r>
        <w:rPr>
          <w:rtl/>
        </w:rPr>
        <w:t>החרמת תעודות זהות של תושבי השטחים</w:t>
      </w:r>
      <w:r>
        <w:tab/>
      </w:r>
      <w:r>
        <w:fldChar w:fldCharType="begin"/>
      </w:r>
      <w:r>
        <w:instrText xml:space="preserve"> PAGEREF _Toc100311782 \h </w:instrText>
      </w:r>
      <w:r>
        <w:fldChar w:fldCharType="separate"/>
      </w:r>
      <w:r>
        <w:t>172</w:t>
      </w:r>
      <w:r>
        <w:fldChar w:fldCharType="end"/>
      </w:r>
    </w:p>
    <w:p w14:paraId="68A25B79" w14:textId="77777777" w:rsidR="00000000" w:rsidRDefault="000C6BB5">
      <w:pPr>
        <w:pStyle w:val="TOC1"/>
        <w:tabs>
          <w:tab w:val="right" w:leader="dot" w:pos="8296"/>
        </w:tabs>
        <w:ind w:right="0"/>
        <w:rPr>
          <w:rFonts w:ascii="Times New Roman" w:hAnsi="Times New Roman" w:cs="Times New Roman"/>
          <w:sz w:val="24"/>
          <w:szCs w:val="24"/>
        </w:rPr>
      </w:pPr>
      <w:r>
        <w:t xml:space="preserve">1484. </w:t>
      </w:r>
      <w:r>
        <w:rPr>
          <w:rtl/>
        </w:rPr>
        <w:t>הנחיה</w:t>
      </w:r>
      <w:r>
        <w:t xml:space="preserve"> </w:t>
      </w:r>
      <w:r>
        <w:rPr>
          <w:rtl/>
        </w:rPr>
        <w:t>חדשה</w:t>
      </w:r>
      <w:r>
        <w:t xml:space="preserve"> </w:t>
      </w:r>
      <w:r>
        <w:rPr>
          <w:rtl/>
        </w:rPr>
        <w:t>בנוגע למתן אישורי כניסה לרצועת</w:t>
      </w:r>
      <w:r>
        <w:t>-</w:t>
      </w:r>
      <w:r>
        <w:rPr>
          <w:rtl/>
        </w:rPr>
        <w:t>עזה</w:t>
      </w:r>
      <w:r>
        <w:tab/>
      </w:r>
      <w:r>
        <w:fldChar w:fldCharType="begin"/>
      </w:r>
      <w:r>
        <w:instrText xml:space="preserve"> PAGEREF _Toc100311783 \h </w:instrText>
      </w:r>
      <w:r>
        <w:fldChar w:fldCharType="separate"/>
      </w:r>
      <w:r>
        <w:t>173</w:t>
      </w:r>
      <w:r>
        <w:fldChar w:fldCharType="end"/>
      </w:r>
    </w:p>
    <w:p w14:paraId="379C22D9" w14:textId="77777777" w:rsidR="00000000" w:rsidRDefault="000C6BB5">
      <w:pPr>
        <w:pStyle w:val="TOC1"/>
        <w:tabs>
          <w:tab w:val="right" w:leader="dot" w:pos="8296"/>
        </w:tabs>
        <w:ind w:right="0"/>
        <w:rPr>
          <w:rFonts w:ascii="Times New Roman" w:hAnsi="Times New Roman" w:cs="Times New Roman"/>
          <w:sz w:val="24"/>
          <w:szCs w:val="24"/>
        </w:rPr>
      </w:pPr>
      <w:r>
        <w:t xml:space="preserve">1642. </w:t>
      </w:r>
      <w:r>
        <w:rPr>
          <w:rtl/>
        </w:rPr>
        <w:t>תנאי קבלה לחיל המודיעין</w:t>
      </w:r>
      <w:r>
        <w:tab/>
      </w:r>
      <w:r>
        <w:fldChar w:fldCharType="begin"/>
      </w:r>
      <w:r>
        <w:instrText xml:space="preserve"> PAGEREF _Toc100311784 \h </w:instrText>
      </w:r>
      <w:r>
        <w:fldChar w:fldCharType="separate"/>
      </w:r>
      <w:r>
        <w:t>174</w:t>
      </w:r>
      <w:r>
        <w:fldChar w:fldCharType="end"/>
      </w:r>
    </w:p>
    <w:p w14:paraId="7BF1BC44" w14:textId="77777777" w:rsidR="00000000" w:rsidRDefault="000C6BB5">
      <w:pPr>
        <w:pStyle w:val="TOC1"/>
        <w:tabs>
          <w:tab w:val="right" w:leader="dot" w:pos="8296"/>
        </w:tabs>
        <w:ind w:right="0"/>
        <w:rPr>
          <w:rFonts w:ascii="Times New Roman" w:hAnsi="Times New Roman" w:cs="Times New Roman"/>
          <w:sz w:val="24"/>
          <w:szCs w:val="24"/>
        </w:rPr>
      </w:pPr>
      <w:r>
        <w:t xml:space="preserve">1732. </w:t>
      </w:r>
      <w:r>
        <w:rPr>
          <w:rtl/>
        </w:rPr>
        <w:t>מינוי קצין מטה לעניי</w:t>
      </w:r>
      <w:r>
        <w:rPr>
          <w:rtl/>
        </w:rPr>
        <w:t>ני משפטים</w:t>
      </w:r>
      <w:r>
        <w:tab/>
      </w:r>
      <w:r>
        <w:fldChar w:fldCharType="begin"/>
      </w:r>
      <w:r>
        <w:instrText xml:space="preserve"> PAGEREF _Toc100311785 \h </w:instrText>
      </w:r>
      <w:r>
        <w:fldChar w:fldCharType="separate"/>
      </w:r>
      <w:r>
        <w:t>175</w:t>
      </w:r>
      <w:r>
        <w:fldChar w:fldCharType="end"/>
      </w:r>
    </w:p>
    <w:p w14:paraId="03D069F4" w14:textId="77777777" w:rsidR="00000000" w:rsidRDefault="000C6BB5">
      <w:pPr>
        <w:pStyle w:val="TOC1"/>
        <w:tabs>
          <w:tab w:val="right" w:leader="dot" w:pos="8296"/>
        </w:tabs>
        <w:ind w:right="0"/>
        <w:rPr>
          <w:rFonts w:ascii="Times New Roman" w:hAnsi="Times New Roman" w:cs="Times New Roman"/>
          <w:sz w:val="24"/>
          <w:szCs w:val="24"/>
        </w:rPr>
      </w:pPr>
      <w:r>
        <w:t xml:space="preserve">1735. </w:t>
      </w:r>
      <w:r>
        <w:rPr>
          <w:rtl/>
        </w:rPr>
        <w:t>הכניסה</w:t>
      </w:r>
      <w:r>
        <w:t xml:space="preserve"> </w:t>
      </w:r>
      <w:r>
        <w:rPr>
          <w:rtl/>
        </w:rPr>
        <w:t>למחנה צריפין</w:t>
      </w:r>
      <w:r>
        <w:tab/>
      </w:r>
      <w:r>
        <w:fldChar w:fldCharType="begin"/>
      </w:r>
      <w:r>
        <w:instrText xml:space="preserve"> PAGEREF _Toc100311786 \h </w:instrText>
      </w:r>
      <w:r>
        <w:fldChar w:fldCharType="separate"/>
      </w:r>
      <w:r>
        <w:t>176</w:t>
      </w:r>
      <w:r>
        <w:fldChar w:fldCharType="end"/>
      </w:r>
    </w:p>
    <w:p w14:paraId="6D7D62D2" w14:textId="77777777" w:rsidR="00000000" w:rsidRDefault="000C6BB5">
      <w:pPr>
        <w:pStyle w:val="TOC1"/>
        <w:tabs>
          <w:tab w:val="right" w:leader="dot" w:pos="8296"/>
        </w:tabs>
        <w:ind w:right="0"/>
        <w:rPr>
          <w:rFonts w:ascii="Times New Roman" w:hAnsi="Times New Roman" w:cs="Times New Roman"/>
          <w:sz w:val="24"/>
          <w:szCs w:val="24"/>
        </w:rPr>
      </w:pPr>
      <w:r>
        <w:t xml:space="preserve">1909. </w:t>
      </w:r>
      <w:r>
        <w:rPr>
          <w:rtl/>
        </w:rPr>
        <w:t>שימוש במכ"ם</w:t>
      </w:r>
      <w:r>
        <w:t xml:space="preserve"> </w:t>
      </w:r>
      <w:r>
        <w:rPr>
          <w:rtl/>
        </w:rPr>
        <w:t>לגילוי מנהרות</w:t>
      </w:r>
      <w:r>
        <w:tab/>
      </w:r>
      <w:r>
        <w:fldChar w:fldCharType="begin"/>
      </w:r>
      <w:r>
        <w:instrText xml:space="preserve"> PAGEREF _Toc100311787 \h </w:instrText>
      </w:r>
      <w:r>
        <w:fldChar w:fldCharType="separate"/>
      </w:r>
      <w:r>
        <w:t>177</w:t>
      </w:r>
      <w:r>
        <w:fldChar w:fldCharType="end"/>
      </w:r>
    </w:p>
    <w:p w14:paraId="7E45006E" w14:textId="77777777" w:rsidR="00000000" w:rsidRDefault="000C6BB5">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w:t>
      </w:r>
      <w:r>
        <w:tab/>
      </w:r>
      <w:r>
        <w:fldChar w:fldCharType="begin"/>
      </w:r>
      <w:r>
        <w:instrText xml:space="preserve"> PAGEREF _Toc100311788 \h </w:instrText>
      </w:r>
      <w:r>
        <w:fldChar w:fldCharType="separate"/>
      </w:r>
      <w:r>
        <w:t>178</w:t>
      </w:r>
      <w:r>
        <w:fldChar w:fldCharType="end"/>
      </w:r>
    </w:p>
    <w:p w14:paraId="382E7CC3" w14:textId="77777777" w:rsidR="00000000" w:rsidRDefault="000C6BB5">
      <w:pPr>
        <w:pStyle w:val="TOC1"/>
        <w:tabs>
          <w:tab w:val="right" w:leader="dot" w:pos="8296"/>
        </w:tabs>
        <w:ind w:right="0"/>
        <w:rPr>
          <w:rFonts w:ascii="Times New Roman" w:hAnsi="Times New Roman" w:cs="Times New Roman"/>
          <w:sz w:val="24"/>
          <w:szCs w:val="24"/>
        </w:rPr>
      </w:pPr>
      <w:r>
        <w:t xml:space="preserve">1526. </w:t>
      </w:r>
      <w:r>
        <w:rPr>
          <w:rtl/>
        </w:rPr>
        <w:t>מעמדן של גננות ברשתות</w:t>
      </w:r>
      <w:r>
        <w:rPr>
          <w:rtl/>
        </w:rPr>
        <w:t xml:space="preserve"> פרטיות</w:t>
      </w:r>
      <w:r>
        <w:tab/>
      </w:r>
      <w:r>
        <w:fldChar w:fldCharType="begin"/>
      </w:r>
      <w:r>
        <w:instrText xml:space="preserve"> PAGEREF _Toc100311789 \h </w:instrText>
      </w:r>
      <w:r>
        <w:fldChar w:fldCharType="separate"/>
      </w:r>
      <w:r>
        <w:t>178</w:t>
      </w:r>
      <w:r>
        <w:fldChar w:fldCharType="end"/>
      </w:r>
    </w:p>
    <w:p w14:paraId="6A7527F8" w14:textId="77777777" w:rsidR="00000000" w:rsidRDefault="000C6BB5">
      <w:pPr>
        <w:pStyle w:val="TOC1"/>
        <w:tabs>
          <w:tab w:val="right" w:leader="dot" w:pos="8296"/>
        </w:tabs>
        <w:ind w:right="0"/>
        <w:rPr>
          <w:rFonts w:ascii="Times New Roman" w:hAnsi="Times New Roman" w:cs="Times New Roman"/>
          <w:sz w:val="24"/>
          <w:szCs w:val="24"/>
        </w:rPr>
      </w:pPr>
      <w:r>
        <w:t xml:space="preserve">1564. </w:t>
      </w:r>
      <w:r>
        <w:rPr>
          <w:rtl/>
        </w:rPr>
        <w:t>נשירת</w:t>
      </w:r>
      <w:r>
        <w:t xml:space="preserve"> </w:t>
      </w:r>
      <w:r>
        <w:rPr>
          <w:rtl/>
        </w:rPr>
        <w:t>בני נוער יוצאי אתיופיה מהחינוך העל-יסודי</w:t>
      </w:r>
      <w:r>
        <w:tab/>
      </w:r>
      <w:r>
        <w:fldChar w:fldCharType="begin"/>
      </w:r>
      <w:r>
        <w:instrText xml:space="preserve"> PAGEREF _Toc100311790 \h </w:instrText>
      </w:r>
      <w:r>
        <w:fldChar w:fldCharType="separate"/>
      </w:r>
      <w:r>
        <w:t>179</w:t>
      </w:r>
      <w:r>
        <w:fldChar w:fldCharType="end"/>
      </w:r>
    </w:p>
    <w:p w14:paraId="2B8B3AD9" w14:textId="77777777" w:rsidR="00000000" w:rsidRDefault="000C6BB5">
      <w:pPr>
        <w:pStyle w:val="TOC1"/>
        <w:tabs>
          <w:tab w:val="right" w:leader="dot" w:pos="8296"/>
        </w:tabs>
        <w:ind w:right="0"/>
        <w:rPr>
          <w:rFonts w:ascii="Times New Roman" w:hAnsi="Times New Roman" w:cs="Times New Roman"/>
          <w:sz w:val="24"/>
          <w:szCs w:val="24"/>
        </w:rPr>
      </w:pPr>
      <w:r>
        <w:t xml:space="preserve">1568. </w:t>
      </w:r>
      <w:r>
        <w:rPr>
          <w:rtl/>
        </w:rPr>
        <w:t>פיקוח על חומרי בנייה הנמצאים בשימוש במוסדות חינוך</w:t>
      </w:r>
      <w:r>
        <w:tab/>
      </w:r>
      <w:r>
        <w:fldChar w:fldCharType="begin"/>
      </w:r>
      <w:r>
        <w:instrText xml:space="preserve"> PAGEREF _Toc100311791 \h </w:instrText>
      </w:r>
      <w:r>
        <w:fldChar w:fldCharType="separate"/>
      </w:r>
      <w:r>
        <w:t>180</w:t>
      </w:r>
      <w:r>
        <w:fldChar w:fldCharType="end"/>
      </w:r>
    </w:p>
    <w:p w14:paraId="175D63F0" w14:textId="77777777" w:rsidR="00000000" w:rsidRDefault="000C6BB5">
      <w:pPr>
        <w:pStyle w:val="TOC1"/>
        <w:tabs>
          <w:tab w:val="right" w:leader="dot" w:pos="8296"/>
        </w:tabs>
        <w:ind w:right="0"/>
        <w:rPr>
          <w:rFonts w:ascii="Times New Roman" w:hAnsi="Times New Roman" w:cs="Times New Roman"/>
          <w:sz w:val="24"/>
          <w:szCs w:val="24"/>
        </w:rPr>
      </w:pPr>
      <w:r>
        <w:t xml:space="preserve">1597. </w:t>
      </w:r>
      <w:r>
        <w:rPr>
          <w:rtl/>
        </w:rPr>
        <w:t>מעורבותם של בני נוער יוצאי חבר</w:t>
      </w:r>
      <w:r>
        <w:t xml:space="preserve"> </w:t>
      </w:r>
      <w:r>
        <w:rPr>
          <w:rtl/>
        </w:rPr>
        <w:t>המדינות</w:t>
      </w:r>
      <w:r>
        <w:t xml:space="preserve"> </w:t>
      </w:r>
      <w:r>
        <w:rPr>
          <w:rtl/>
        </w:rPr>
        <w:t>בפשיעה</w:t>
      </w:r>
      <w:r>
        <w:tab/>
      </w:r>
      <w:r>
        <w:fldChar w:fldCharType="begin"/>
      </w:r>
      <w:r>
        <w:instrText xml:space="preserve"> PAGEREF _Toc100311792 \h </w:instrText>
      </w:r>
      <w:r>
        <w:fldChar w:fldCharType="separate"/>
      </w:r>
      <w:r>
        <w:t>181</w:t>
      </w:r>
      <w:r>
        <w:fldChar w:fldCharType="end"/>
      </w:r>
    </w:p>
    <w:p w14:paraId="74CF9E24" w14:textId="77777777" w:rsidR="00000000" w:rsidRDefault="000C6BB5">
      <w:pPr>
        <w:pStyle w:val="TOC1"/>
        <w:tabs>
          <w:tab w:val="right" w:leader="dot" w:pos="8296"/>
        </w:tabs>
        <w:ind w:right="0"/>
        <w:rPr>
          <w:rFonts w:ascii="Times New Roman" w:hAnsi="Times New Roman" w:cs="Times New Roman"/>
          <w:sz w:val="24"/>
          <w:szCs w:val="24"/>
        </w:rPr>
      </w:pPr>
      <w:r>
        <w:t xml:space="preserve">1617. </w:t>
      </w:r>
      <w:r>
        <w:rPr>
          <w:rtl/>
        </w:rPr>
        <w:t>יחס צוות בית-הספר לתלמידים</w:t>
      </w:r>
      <w:r>
        <w:tab/>
      </w:r>
      <w:r>
        <w:fldChar w:fldCharType="begin"/>
      </w:r>
      <w:r>
        <w:instrText xml:space="preserve"> PAGEREF _Toc100311793 \h </w:instrText>
      </w:r>
      <w:r>
        <w:fldChar w:fldCharType="separate"/>
      </w:r>
      <w:r>
        <w:t>182</w:t>
      </w:r>
      <w:r>
        <w:fldChar w:fldCharType="end"/>
      </w:r>
    </w:p>
    <w:p w14:paraId="5BF2AE82" w14:textId="77777777" w:rsidR="00000000" w:rsidRDefault="000C6BB5">
      <w:pPr>
        <w:pStyle w:val="TOC1"/>
        <w:tabs>
          <w:tab w:val="right" w:leader="dot" w:pos="8296"/>
        </w:tabs>
        <w:ind w:right="0"/>
        <w:rPr>
          <w:rFonts w:ascii="Times New Roman" w:hAnsi="Times New Roman" w:cs="Times New Roman"/>
          <w:sz w:val="24"/>
          <w:szCs w:val="24"/>
        </w:rPr>
      </w:pPr>
      <w:r>
        <w:t xml:space="preserve">1625. </w:t>
      </w:r>
      <w:r>
        <w:rPr>
          <w:rtl/>
        </w:rPr>
        <w:t>רמת בחינת הבגרות במתמטיקה</w:t>
      </w:r>
      <w:r>
        <w:tab/>
      </w:r>
      <w:r>
        <w:fldChar w:fldCharType="begin"/>
      </w:r>
      <w:r>
        <w:instrText xml:space="preserve"> PAGEREF _Toc100311794 \h </w:instrText>
      </w:r>
      <w:r>
        <w:fldChar w:fldCharType="separate"/>
      </w:r>
      <w:r>
        <w:t>183</w:t>
      </w:r>
      <w:r>
        <w:fldChar w:fldCharType="end"/>
      </w:r>
    </w:p>
    <w:p w14:paraId="081D8C91" w14:textId="77777777" w:rsidR="00000000" w:rsidRDefault="000C6BB5">
      <w:pPr>
        <w:pStyle w:val="TOC1"/>
        <w:tabs>
          <w:tab w:val="right" w:leader="dot" w:pos="8296"/>
        </w:tabs>
        <w:ind w:right="0"/>
        <w:rPr>
          <w:rFonts w:ascii="Times New Roman" w:hAnsi="Times New Roman" w:cs="Times New Roman"/>
          <w:sz w:val="24"/>
          <w:szCs w:val="24"/>
        </w:rPr>
      </w:pPr>
      <w:r>
        <w:t xml:space="preserve">1632. </w:t>
      </w:r>
      <w:r>
        <w:rPr>
          <w:rtl/>
        </w:rPr>
        <w:t xml:space="preserve">שיטת </w:t>
      </w:r>
      <w:r>
        <w:t xml:space="preserve">ABA </w:t>
      </w:r>
      <w:r>
        <w:rPr>
          <w:rtl/>
        </w:rPr>
        <w:t>לטיפול בילדים אוטיסטים</w:t>
      </w:r>
      <w:r>
        <w:tab/>
      </w:r>
      <w:r>
        <w:fldChar w:fldCharType="begin"/>
      </w:r>
      <w:r>
        <w:instrText xml:space="preserve"> PAGEREF _Toc100311795 \h </w:instrText>
      </w:r>
      <w:r>
        <w:fldChar w:fldCharType="separate"/>
      </w:r>
      <w:r>
        <w:t>184</w:t>
      </w:r>
      <w:r>
        <w:fldChar w:fldCharType="end"/>
      </w:r>
    </w:p>
    <w:p w14:paraId="70A65A42" w14:textId="77777777" w:rsidR="00000000" w:rsidRDefault="000C6BB5">
      <w:pPr>
        <w:pStyle w:val="TOC1"/>
        <w:tabs>
          <w:tab w:val="right" w:leader="dot" w:pos="8296"/>
        </w:tabs>
        <w:ind w:right="0"/>
        <w:rPr>
          <w:rFonts w:ascii="Times New Roman" w:hAnsi="Times New Roman" w:cs="Times New Roman"/>
          <w:sz w:val="24"/>
          <w:szCs w:val="24"/>
        </w:rPr>
      </w:pPr>
      <w:r>
        <w:t>16</w:t>
      </w:r>
      <w:r>
        <w:t xml:space="preserve">50. </w:t>
      </w:r>
      <w:r>
        <w:rPr>
          <w:rtl/>
        </w:rPr>
        <w:t>אלימות כלפי מורים</w:t>
      </w:r>
      <w:r>
        <w:tab/>
      </w:r>
      <w:r>
        <w:fldChar w:fldCharType="begin"/>
      </w:r>
      <w:r>
        <w:instrText xml:space="preserve"> PAGEREF _Toc100311796 \h </w:instrText>
      </w:r>
      <w:r>
        <w:fldChar w:fldCharType="separate"/>
      </w:r>
      <w:r>
        <w:t>185</w:t>
      </w:r>
      <w:r>
        <w:fldChar w:fldCharType="end"/>
      </w:r>
    </w:p>
    <w:p w14:paraId="38E19009" w14:textId="77777777" w:rsidR="00000000" w:rsidRDefault="000C6BB5">
      <w:pPr>
        <w:pStyle w:val="TOC1"/>
        <w:tabs>
          <w:tab w:val="right" w:leader="dot" w:pos="8296"/>
        </w:tabs>
        <w:ind w:right="0"/>
        <w:rPr>
          <w:rFonts w:ascii="Times New Roman" w:hAnsi="Times New Roman" w:cs="Times New Roman"/>
          <w:sz w:val="24"/>
          <w:szCs w:val="24"/>
        </w:rPr>
      </w:pPr>
      <w:r>
        <w:t xml:space="preserve">1727. </w:t>
      </w:r>
      <w:r>
        <w:rPr>
          <w:rtl/>
        </w:rPr>
        <w:t>פרס שרת החינוך בתחום היצירה הספרותית</w:t>
      </w:r>
      <w:r>
        <w:tab/>
      </w:r>
      <w:r>
        <w:fldChar w:fldCharType="begin"/>
      </w:r>
      <w:r>
        <w:instrText xml:space="preserve"> PAGEREF _Toc100311797 \h </w:instrText>
      </w:r>
      <w:r>
        <w:fldChar w:fldCharType="separate"/>
      </w:r>
      <w:r>
        <w:t>186</w:t>
      </w:r>
      <w:r>
        <w:fldChar w:fldCharType="end"/>
      </w:r>
    </w:p>
    <w:p w14:paraId="405F7F10" w14:textId="77777777" w:rsidR="00000000" w:rsidRDefault="000C6BB5">
      <w:pPr>
        <w:pStyle w:val="TOC1"/>
        <w:tabs>
          <w:tab w:val="right" w:leader="dot" w:pos="8296"/>
        </w:tabs>
        <w:ind w:right="0"/>
        <w:rPr>
          <w:rFonts w:ascii="Times New Roman" w:hAnsi="Times New Roman" w:cs="Times New Roman"/>
          <w:sz w:val="24"/>
          <w:szCs w:val="24"/>
        </w:rPr>
      </w:pPr>
      <w:r>
        <w:t xml:space="preserve">1807. </w:t>
      </w:r>
      <w:r>
        <w:rPr>
          <w:rtl/>
        </w:rPr>
        <w:t>הקיצוץ בתקציב מוסדות הפטור</w:t>
      </w:r>
      <w:r>
        <w:tab/>
      </w:r>
      <w:r>
        <w:fldChar w:fldCharType="begin"/>
      </w:r>
      <w:r>
        <w:instrText xml:space="preserve"> PAGEREF _Toc100311798 \h </w:instrText>
      </w:r>
      <w:r>
        <w:fldChar w:fldCharType="separate"/>
      </w:r>
      <w:r>
        <w:t>187</w:t>
      </w:r>
      <w:r>
        <w:fldChar w:fldCharType="end"/>
      </w:r>
    </w:p>
    <w:p w14:paraId="2A9A61D4" w14:textId="77777777" w:rsidR="00000000" w:rsidRDefault="000C6BB5">
      <w:pPr>
        <w:pStyle w:val="TOC1"/>
        <w:tabs>
          <w:tab w:val="right" w:leader="dot" w:pos="8296"/>
        </w:tabs>
        <w:ind w:right="0"/>
        <w:rPr>
          <w:rFonts w:ascii="Times New Roman" w:hAnsi="Times New Roman" w:cs="Times New Roman"/>
          <w:sz w:val="24"/>
          <w:szCs w:val="24"/>
        </w:rPr>
      </w:pPr>
      <w:r>
        <w:t xml:space="preserve">1808. </w:t>
      </w:r>
      <w:r>
        <w:rPr>
          <w:rtl/>
        </w:rPr>
        <w:t>תקצוב מוסדות לילדים לקויי שמיעה</w:t>
      </w:r>
      <w:r>
        <w:tab/>
      </w:r>
      <w:r>
        <w:fldChar w:fldCharType="begin"/>
      </w:r>
      <w:r>
        <w:instrText xml:space="preserve"> PAGEREF _Toc1003</w:instrText>
      </w:r>
      <w:r>
        <w:instrText xml:space="preserve">11799 \h </w:instrText>
      </w:r>
      <w:r>
        <w:fldChar w:fldCharType="separate"/>
      </w:r>
      <w:r>
        <w:t>188</w:t>
      </w:r>
      <w:r>
        <w:fldChar w:fldCharType="end"/>
      </w:r>
    </w:p>
    <w:p w14:paraId="7FA7D3C2" w14:textId="77777777" w:rsidR="00000000" w:rsidRDefault="000C6BB5">
      <w:pPr>
        <w:pStyle w:val="TOC1"/>
        <w:tabs>
          <w:tab w:val="right" w:leader="dot" w:pos="8296"/>
        </w:tabs>
        <w:ind w:right="0"/>
        <w:rPr>
          <w:rFonts w:ascii="Times New Roman" w:hAnsi="Times New Roman" w:cs="Times New Roman"/>
          <w:sz w:val="24"/>
          <w:szCs w:val="24"/>
        </w:rPr>
      </w:pPr>
      <w:r>
        <w:t xml:space="preserve">1809. </w:t>
      </w:r>
      <w:r>
        <w:rPr>
          <w:rtl/>
        </w:rPr>
        <w:t>אי-השתתפות תלמידים</w:t>
      </w:r>
      <w:r>
        <w:t xml:space="preserve"> </w:t>
      </w:r>
      <w:r>
        <w:rPr>
          <w:rtl/>
        </w:rPr>
        <w:t>נזקקים בטיולים שנתיים</w:t>
      </w:r>
      <w:r>
        <w:tab/>
      </w:r>
      <w:r>
        <w:fldChar w:fldCharType="begin"/>
      </w:r>
      <w:r>
        <w:instrText xml:space="preserve"> PAGEREF _Toc100311800 \h </w:instrText>
      </w:r>
      <w:r>
        <w:fldChar w:fldCharType="separate"/>
      </w:r>
      <w:r>
        <w:t>188</w:t>
      </w:r>
      <w:r>
        <w:fldChar w:fldCharType="end"/>
      </w:r>
    </w:p>
    <w:p w14:paraId="6473C032" w14:textId="77777777" w:rsidR="00000000" w:rsidRDefault="000C6BB5">
      <w:pPr>
        <w:pStyle w:val="TOC1"/>
        <w:tabs>
          <w:tab w:val="right" w:leader="dot" w:pos="8296"/>
        </w:tabs>
        <w:ind w:right="0"/>
        <w:rPr>
          <w:rFonts w:ascii="Times New Roman" w:hAnsi="Times New Roman" w:cs="Times New Roman"/>
          <w:sz w:val="24"/>
          <w:szCs w:val="24"/>
        </w:rPr>
      </w:pPr>
      <w:r>
        <w:t xml:space="preserve">1810. </w:t>
      </w:r>
      <w:r>
        <w:rPr>
          <w:rtl/>
        </w:rPr>
        <w:t>אי-מתן תעודות לתלמידים בשל חוב הוריהם לבית-הספר</w:t>
      </w:r>
      <w:r>
        <w:tab/>
      </w:r>
      <w:r>
        <w:fldChar w:fldCharType="begin"/>
      </w:r>
      <w:r>
        <w:instrText xml:space="preserve"> PAGEREF _Toc100311801 \h </w:instrText>
      </w:r>
      <w:r>
        <w:fldChar w:fldCharType="separate"/>
      </w:r>
      <w:r>
        <w:t>189</w:t>
      </w:r>
      <w:r>
        <w:fldChar w:fldCharType="end"/>
      </w:r>
    </w:p>
    <w:p w14:paraId="47A12EC8" w14:textId="77777777" w:rsidR="00000000" w:rsidRDefault="000C6BB5">
      <w:pPr>
        <w:pStyle w:val="TOC1"/>
        <w:tabs>
          <w:tab w:val="right" w:leader="dot" w:pos="8296"/>
        </w:tabs>
        <w:ind w:right="0"/>
        <w:rPr>
          <w:rFonts w:ascii="Times New Roman" w:hAnsi="Times New Roman" w:cs="Times New Roman"/>
          <w:sz w:val="24"/>
          <w:szCs w:val="24"/>
        </w:rPr>
      </w:pPr>
      <w:r>
        <w:t xml:space="preserve">1830. </w:t>
      </w:r>
      <w:r>
        <w:rPr>
          <w:rtl/>
        </w:rPr>
        <w:t>השימוש ב</w:t>
      </w:r>
      <w:r>
        <w:t>"</w:t>
      </w:r>
      <w:r>
        <w:rPr>
          <w:rtl/>
        </w:rPr>
        <w:t>ריטלין</w:t>
      </w:r>
      <w:r>
        <w:t xml:space="preserve">" </w:t>
      </w:r>
      <w:r>
        <w:rPr>
          <w:rtl/>
        </w:rPr>
        <w:t>במערכת החינוך</w:t>
      </w:r>
      <w:r>
        <w:tab/>
      </w:r>
      <w:r>
        <w:fldChar w:fldCharType="begin"/>
      </w:r>
      <w:r>
        <w:instrText xml:space="preserve"> PAGEREF _Toc100311802 \h </w:instrText>
      </w:r>
      <w:r>
        <w:fldChar w:fldCharType="separate"/>
      </w:r>
      <w:r>
        <w:t>190</w:t>
      </w:r>
      <w:r>
        <w:fldChar w:fldCharType="end"/>
      </w:r>
    </w:p>
    <w:p w14:paraId="0D8C88B9" w14:textId="77777777" w:rsidR="00000000" w:rsidRDefault="000C6BB5">
      <w:pPr>
        <w:pStyle w:val="TOC1"/>
        <w:tabs>
          <w:tab w:val="right" w:leader="dot" w:pos="8296"/>
        </w:tabs>
        <w:ind w:right="0"/>
        <w:rPr>
          <w:rFonts w:ascii="Times New Roman" w:hAnsi="Times New Roman" w:cs="Times New Roman"/>
          <w:sz w:val="24"/>
          <w:szCs w:val="24"/>
        </w:rPr>
      </w:pPr>
      <w:r>
        <w:t xml:space="preserve">1831. </w:t>
      </w:r>
      <w:r>
        <w:rPr>
          <w:rtl/>
        </w:rPr>
        <w:t>מערכת החינוך הערבית בחיפה</w:t>
      </w:r>
      <w:r>
        <w:tab/>
      </w:r>
      <w:r>
        <w:fldChar w:fldCharType="begin"/>
      </w:r>
      <w:r>
        <w:instrText xml:space="preserve"> PAGEREF _Toc100311803 \h </w:instrText>
      </w:r>
      <w:r>
        <w:fldChar w:fldCharType="separate"/>
      </w:r>
      <w:r>
        <w:t>191</w:t>
      </w:r>
      <w:r>
        <w:fldChar w:fldCharType="end"/>
      </w:r>
    </w:p>
    <w:p w14:paraId="6365E16B" w14:textId="77777777" w:rsidR="00000000" w:rsidRDefault="000C6BB5">
      <w:pPr>
        <w:pStyle w:val="TOC1"/>
        <w:tabs>
          <w:tab w:val="right" w:leader="dot" w:pos="8296"/>
        </w:tabs>
        <w:ind w:right="0"/>
        <w:rPr>
          <w:rFonts w:ascii="Times New Roman" w:hAnsi="Times New Roman" w:cs="Times New Roman"/>
          <w:sz w:val="24"/>
          <w:szCs w:val="24"/>
        </w:rPr>
      </w:pPr>
      <w:r>
        <w:t xml:space="preserve">1832. </w:t>
      </w:r>
      <w:r>
        <w:rPr>
          <w:rtl/>
        </w:rPr>
        <w:t>רישום</w:t>
      </w:r>
      <w:r>
        <w:t xml:space="preserve"> </w:t>
      </w:r>
      <w:r>
        <w:rPr>
          <w:rtl/>
        </w:rPr>
        <w:t>אתרי עתיקות</w:t>
      </w:r>
      <w:r>
        <w:t xml:space="preserve"> </w:t>
      </w:r>
      <w:r>
        <w:rPr>
          <w:rtl/>
        </w:rPr>
        <w:t>בטאבו</w:t>
      </w:r>
      <w:r>
        <w:tab/>
      </w:r>
      <w:r>
        <w:fldChar w:fldCharType="begin"/>
      </w:r>
      <w:r>
        <w:instrText xml:space="preserve"> PAGEREF _Toc100311804 \h </w:instrText>
      </w:r>
      <w:r>
        <w:fldChar w:fldCharType="separate"/>
      </w:r>
      <w:r>
        <w:t>192</w:t>
      </w:r>
      <w:r>
        <w:fldChar w:fldCharType="end"/>
      </w:r>
    </w:p>
    <w:p w14:paraId="5685B942" w14:textId="77777777" w:rsidR="00000000" w:rsidRDefault="000C6BB5">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_Toc100311805 \h </w:instrText>
      </w:r>
      <w:r>
        <w:fldChar w:fldCharType="separate"/>
      </w:r>
      <w:r>
        <w:t>194</w:t>
      </w:r>
      <w:r>
        <w:fldChar w:fldCharType="end"/>
      </w:r>
    </w:p>
    <w:p w14:paraId="63210EB0" w14:textId="77777777" w:rsidR="00000000" w:rsidRDefault="000C6BB5">
      <w:pPr>
        <w:pStyle w:val="TOC1"/>
        <w:tabs>
          <w:tab w:val="right" w:leader="dot" w:pos="8296"/>
        </w:tabs>
        <w:ind w:right="0"/>
        <w:rPr>
          <w:rFonts w:ascii="Times New Roman" w:hAnsi="Times New Roman" w:cs="Times New Roman"/>
          <w:sz w:val="24"/>
          <w:szCs w:val="24"/>
        </w:rPr>
      </w:pPr>
      <w:r>
        <w:t xml:space="preserve">1833. </w:t>
      </w:r>
      <w:r>
        <w:rPr>
          <w:rtl/>
        </w:rPr>
        <w:t>מחסור בגני</w:t>
      </w:r>
      <w:r>
        <w:t>-</w:t>
      </w:r>
      <w:r>
        <w:rPr>
          <w:rtl/>
        </w:rPr>
        <w:t>ילדים בעיר לוד</w:t>
      </w:r>
      <w:r>
        <w:tab/>
      </w:r>
      <w:r>
        <w:fldChar w:fldCharType="begin"/>
      </w:r>
      <w:r>
        <w:instrText xml:space="preserve"> PAGEREF _Toc1003118</w:instrText>
      </w:r>
      <w:r>
        <w:instrText xml:space="preserve">06 \h </w:instrText>
      </w:r>
      <w:r>
        <w:fldChar w:fldCharType="separate"/>
      </w:r>
      <w:r>
        <w:t>194</w:t>
      </w:r>
      <w:r>
        <w:fldChar w:fldCharType="end"/>
      </w:r>
    </w:p>
    <w:p w14:paraId="063D5D7E" w14:textId="77777777" w:rsidR="00000000" w:rsidRDefault="000C6BB5">
      <w:pPr>
        <w:pStyle w:val="TOC1"/>
        <w:tabs>
          <w:tab w:val="right" w:leader="dot" w:pos="8296"/>
        </w:tabs>
        <w:ind w:right="0"/>
        <w:rPr>
          <w:rFonts w:ascii="Times New Roman" w:hAnsi="Times New Roman" w:cs="Times New Roman"/>
          <w:sz w:val="24"/>
          <w:szCs w:val="24"/>
        </w:rPr>
      </w:pPr>
      <w:r>
        <w:t xml:space="preserve">1848. </w:t>
      </w:r>
      <w:r>
        <w:rPr>
          <w:rtl/>
        </w:rPr>
        <w:t>השוואת תארים למכללות אקדמיות להנדסה</w:t>
      </w:r>
      <w:r>
        <w:tab/>
      </w:r>
      <w:r>
        <w:fldChar w:fldCharType="begin"/>
      </w:r>
      <w:r>
        <w:instrText xml:space="preserve"> PAGEREF _Toc100311807 \h </w:instrText>
      </w:r>
      <w:r>
        <w:fldChar w:fldCharType="separate"/>
      </w:r>
      <w:r>
        <w:t>195</w:t>
      </w:r>
      <w:r>
        <w:fldChar w:fldCharType="end"/>
      </w:r>
    </w:p>
    <w:p w14:paraId="7B385F4B" w14:textId="77777777" w:rsidR="00000000" w:rsidRDefault="000C6BB5">
      <w:pPr>
        <w:pStyle w:val="TOC1"/>
        <w:tabs>
          <w:tab w:val="right" w:leader="dot" w:pos="8296"/>
        </w:tabs>
        <w:ind w:right="0"/>
        <w:rPr>
          <w:rFonts w:ascii="Times New Roman" w:hAnsi="Times New Roman" w:cs="Times New Roman"/>
          <w:sz w:val="24"/>
          <w:szCs w:val="24"/>
        </w:rPr>
      </w:pPr>
      <w:r>
        <w:t xml:space="preserve">1849. </w:t>
      </w:r>
      <w:r>
        <w:rPr>
          <w:rtl/>
        </w:rPr>
        <w:t>בית-ספר לתלמידים יהודים וערבים בכפר-קרע</w:t>
      </w:r>
      <w:r>
        <w:tab/>
      </w:r>
      <w:r>
        <w:fldChar w:fldCharType="begin"/>
      </w:r>
      <w:r>
        <w:instrText xml:space="preserve"> PAGEREF _Toc100311808 \h </w:instrText>
      </w:r>
      <w:r>
        <w:fldChar w:fldCharType="separate"/>
      </w:r>
      <w:r>
        <w:t>196</w:t>
      </w:r>
      <w:r>
        <w:fldChar w:fldCharType="end"/>
      </w:r>
    </w:p>
    <w:p w14:paraId="3CACCD1D" w14:textId="77777777" w:rsidR="00000000" w:rsidRDefault="000C6BB5">
      <w:pPr>
        <w:pStyle w:val="TOC1"/>
        <w:tabs>
          <w:tab w:val="right" w:leader="dot" w:pos="8296"/>
        </w:tabs>
        <w:ind w:right="0"/>
        <w:rPr>
          <w:rFonts w:ascii="Times New Roman" w:hAnsi="Times New Roman" w:cs="Times New Roman"/>
          <w:sz w:val="24"/>
          <w:szCs w:val="24"/>
        </w:rPr>
      </w:pPr>
      <w:r>
        <w:t xml:space="preserve">1850, 1851, 1852, 1853, 1854. </w:t>
      </w:r>
      <w:r>
        <w:rPr>
          <w:rtl/>
        </w:rPr>
        <w:t>מחסור</w:t>
      </w:r>
      <w:r>
        <w:t xml:space="preserve"> </w:t>
      </w:r>
      <w:r>
        <w:rPr>
          <w:rtl/>
        </w:rPr>
        <w:t>בכיתות לימוד ברשויות</w:t>
      </w:r>
      <w:r>
        <w:t xml:space="preserve"> </w:t>
      </w:r>
      <w:r>
        <w:rPr>
          <w:rtl/>
        </w:rPr>
        <w:t>הבדואיות בנגב</w:t>
      </w:r>
      <w:r>
        <w:tab/>
      </w:r>
      <w:r>
        <w:fldChar w:fldCharType="begin"/>
      </w:r>
      <w:r>
        <w:instrText xml:space="preserve"> PAGEREF _Toc10</w:instrText>
      </w:r>
      <w:r>
        <w:instrText xml:space="preserve">0311809 \h </w:instrText>
      </w:r>
      <w:r>
        <w:fldChar w:fldCharType="separate"/>
      </w:r>
      <w:r>
        <w:t>197</w:t>
      </w:r>
      <w:r>
        <w:fldChar w:fldCharType="end"/>
      </w:r>
    </w:p>
    <w:p w14:paraId="4C459798" w14:textId="77777777" w:rsidR="00000000" w:rsidRDefault="000C6BB5">
      <w:pPr>
        <w:pStyle w:val="TOC1"/>
        <w:tabs>
          <w:tab w:val="right" w:leader="dot" w:pos="8296"/>
        </w:tabs>
        <w:ind w:right="0"/>
        <w:rPr>
          <w:rFonts w:ascii="Times New Roman" w:hAnsi="Times New Roman" w:cs="Times New Roman"/>
          <w:sz w:val="24"/>
          <w:szCs w:val="24"/>
        </w:rPr>
      </w:pPr>
      <w:r>
        <w:t xml:space="preserve">1855. </w:t>
      </w:r>
      <w:r>
        <w:rPr>
          <w:rtl/>
        </w:rPr>
        <w:t>השימוש בסמים בקרב הנוער הבדואי בנגב</w:t>
      </w:r>
      <w:r>
        <w:tab/>
      </w:r>
      <w:r>
        <w:fldChar w:fldCharType="begin"/>
      </w:r>
      <w:r>
        <w:instrText xml:space="preserve"> PAGEREF _Toc100311810 \h </w:instrText>
      </w:r>
      <w:r>
        <w:fldChar w:fldCharType="separate"/>
      </w:r>
      <w:r>
        <w:t>200</w:t>
      </w:r>
      <w:r>
        <w:fldChar w:fldCharType="end"/>
      </w:r>
    </w:p>
    <w:p w14:paraId="24D575B1" w14:textId="77777777" w:rsidR="00000000" w:rsidRDefault="000C6BB5">
      <w:pPr>
        <w:pStyle w:val="TOC1"/>
        <w:tabs>
          <w:tab w:val="right" w:leader="dot" w:pos="8296"/>
        </w:tabs>
        <w:ind w:right="0"/>
        <w:rPr>
          <w:rFonts w:ascii="Times New Roman" w:hAnsi="Times New Roman" w:cs="Times New Roman"/>
          <w:sz w:val="24"/>
          <w:szCs w:val="24"/>
        </w:rPr>
      </w:pPr>
      <w:r>
        <w:t xml:space="preserve">1856. </w:t>
      </w:r>
      <w:r>
        <w:rPr>
          <w:rtl/>
        </w:rPr>
        <w:t>אלימות במוסדות החינוך הבדואיים בנגב</w:t>
      </w:r>
      <w:r>
        <w:tab/>
      </w:r>
      <w:r>
        <w:fldChar w:fldCharType="begin"/>
      </w:r>
      <w:r>
        <w:instrText xml:space="preserve"> PAGEREF _Toc100311811 \h </w:instrText>
      </w:r>
      <w:r>
        <w:fldChar w:fldCharType="separate"/>
      </w:r>
      <w:r>
        <w:t>202</w:t>
      </w:r>
      <w:r>
        <w:fldChar w:fldCharType="end"/>
      </w:r>
    </w:p>
    <w:p w14:paraId="2C10C81E" w14:textId="77777777" w:rsidR="00000000" w:rsidRDefault="000C6BB5">
      <w:pPr>
        <w:pStyle w:val="TOC1"/>
        <w:tabs>
          <w:tab w:val="right" w:leader="dot" w:pos="8296"/>
        </w:tabs>
        <w:ind w:right="0"/>
        <w:rPr>
          <w:rFonts w:ascii="Times New Roman" w:hAnsi="Times New Roman" w:cs="Times New Roman"/>
          <w:sz w:val="24"/>
          <w:szCs w:val="24"/>
        </w:rPr>
      </w:pPr>
      <w:r>
        <w:t xml:space="preserve">1871. </w:t>
      </w:r>
      <w:r>
        <w:rPr>
          <w:rtl/>
        </w:rPr>
        <w:t>פעילות כת הסיינטולוגיה</w:t>
      </w:r>
      <w:r>
        <w:t xml:space="preserve"> </w:t>
      </w:r>
      <w:r>
        <w:rPr>
          <w:rtl/>
        </w:rPr>
        <w:t>במערכת החינוך</w:t>
      </w:r>
      <w:r>
        <w:tab/>
      </w:r>
      <w:r>
        <w:fldChar w:fldCharType="begin"/>
      </w:r>
      <w:r>
        <w:instrText xml:space="preserve"> PAGEREF _Toc100311812 \h </w:instrText>
      </w:r>
      <w:r>
        <w:fldChar w:fldCharType="separate"/>
      </w:r>
      <w:r>
        <w:t>204</w:t>
      </w:r>
      <w:r>
        <w:fldChar w:fldCharType="end"/>
      </w:r>
    </w:p>
    <w:p w14:paraId="1AD9DEF3" w14:textId="77777777" w:rsidR="00000000" w:rsidRDefault="000C6BB5">
      <w:pPr>
        <w:pStyle w:val="TOC1"/>
        <w:tabs>
          <w:tab w:val="right" w:leader="dot" w:pos="8296"/>
        </w:tabs>
        <w:ind w:right="0"/>
        <w:rPr>
          <w:rFonts w:ascii="Times New Roman" w:hAnsi="Times New Roman" w:cs="Times New Roman"/>
          <w:sz w:val="24"/>
          <w:szCs w:val="24"/>
        </w:rPr>
      </w:pPr>
      <w:r>
        <w:t xml:space="preserve">1873. </w:t>
      </w:r>
      <w:r>
        <w:rPr>
          <w:rtl/>
        </w:rPr>
        <w:t>תוכ</w:t>
      </w:r>
      <w:r>
        <w:rPr>
          <w:rtl/>
        </w:rPr>
        <w:t>נית מלגות של אוניברסיטת תל-אביב לתלמידים מצטיינים</w:t>
      </w:r>
      <w:r>
        <w:tab/>
      </w:r>
      <w:r>
        <w:fldChar w:fldCharType="begin"/>
      </w:r>
      <w:r>
        <w:instrText xml:space="preserve"> PAGEREF _Toc100311813 \h </w:instrText>
      </w:r>
      <w:r>
        <w:fldChar w:fldCharType="separate"/>
      </w:r>
      <w:r>
        <w:t>205</w:t>
      </w:r>
      <w:r>
        <w:fldChar w:fldCharType="end"/>
      </w:r>
    </w:p>
    <w:p w14:paraId="334ABEA9" w14:textId="77777777" w:rsidR="00000000" w:rsidRDefault="000C6BB5">
      <w:pPr>
        <w:pStyle w:val="TOC1"/>
        <w:tabs>
          <w:tab w:val="right" w:leader="dot" w:pos="8296"/>
        </w:tabs>
        <w:ind w:right="0"/>
        <w:rPr>
          <w:rFonts w:ascii="Times New Roman" w:hAnsi="Times New Roman" w:cs="Times New Roman"/>
          <w:sz w:val="24"/>
          <w:szCs w:val="24"/>
        </w:rPr>
      </w:pPr>
      <w:r>
        <w:t xml:space="preserve">1898. </w:t>
      </w:r>
      <w:r>
        <w:rPr>
          <w:rtl/>
        </w:rPr>
        <w:t>מחסור בכיתות לימוד</w:t>
      </w:r>
      <w:r>
        <w:t xml:space="preserve"> </w:t>
      </w:r>
      <w:r>
        <w:rPr>
          <w:rtl/>
        </w:rPr>
        <w:t>במגזר הערבי</w:t>
      </w:r>
      <w:r>
        <w:tab/>
      </w:r>
      <w:r>
        <w:fldChar w:fldCharType="begin"/>
      </w:r>
      <w:r>
        <w:instrText xml:space="preserve"> PAGEREF _Toc100311814 \h </w:instrText>
      </w:r>
      <w:r>
        <w:fldChar w:fldCharType="separate"/>
      </w:r>
      <w:r>
        <w:t>205</w:t>
      </w:r>
      <w:r>
        <w:fldChar w:fldCharType="end"/>
      </w:r>
    </w:p>
    <w:p w14:paraId="55811D94" w14:textId="77777777" w:rsidR="00000000" w:rsidRDefault="000C6BB5">
      <w:pPr>
        <w:pStyle w:val="TOC1"/>
        <w:tabs>
          <w:tab w:val="right" w:leader="dot" w:pos="8296"/>
        </w:tabs>
        <w:ind w:right="0"/>
        <w:rPr>
          <w:rFonts w:ascii="Times New Roman" w:hAnsi="Times New Roman" w:cs="Times New Roman"/>
          <w:sz w:val="24"/>
          <w:szCs w:val="24"/>
        </w:rPr>
      </w:pPr>
      <w:r>
        <w:t xml:space="preserve">1899, 1931. </w:t>
      </w:r>
      <w:r>
        <w:rPr>
          <w:rtl/>
        </w:rPr>
        <w:t>דברי מנהל מחוז הצפון במשרד החינוך</w:t>
      </w:r>
      <w:r>
        <w:t xml:space="preserve"> </w:t>
      </w:r>
      <w:r>
        <w:rPr>
          <w:rtl/>
        </w:rPr>
        <w:t>על מספר התלמידים הערבים</w:t>
      </w:r>
      <w:r>
        <w:tab/>
      </w:r>
      <w:r>
        <w:fldChar w:fldCharType="begin"/>
      </w:r>
      <w:r>
        <w:instrText xml:space="preserve"> PAGEREF _Toc100311815 \h </w:instrText>
      </w:r>
      <w:r>
        <w:fldChar w:fldCharType="separate"/>
      </w:r>
      <w:r>
        <w:t>20</w:t>
      </w:r>
      <w:r>
        <w:t>6</w:t>
      </w:r>
      <w:r>
        <w:fldChar w:fldCharType="end"/>
      </w:r>
    </w:p>
    <w:p w14:paraId="55589BD8" w14:textId="77777777" w:rsidR="00000000" w:rsidRDefault="000C6BB5">
      <w:pPr>
        <w:pStyle w:val="TOC1"/>
        <w:tabs>
          <w:tab w:val="right" w:leader="dot" w:pos="8296"/>
        </w:tabs>
        <w:ind w:right="0"/>
        <w:rPr>
          <w:rFonts w:ascii="Times New Roman" w:hAnsi="Times New Roman" w:cs="Times New Roman"/>
          <w:sz w:val="24"/>
          <w:szCs w:val="24"/>
        </w:rPr>
      </w:pPr>
      <w:r>
        <w:t xml:space="preserve">1913. </w:t>
      </w:r>
      <w:r>
        <w:rPr>
          <w:rtl/>
        </w:rPr>
        <w:t>מחסור במקומות התמחות לבעלי תעודת הוראה</w:t>
      </w:r>
      <w:r>
        <w:tab/>
      </w:r>
      <w:r>
        <w:fldChar w:fldCharType="begin"/>
      </w:r>
      <w:r>
        <w:instrText xml:space="preserve"> PAGEREF _Toc100311816 \h </w:instrText>
      </w:r>
      <w:r>
        <w:fldChar w:fldCharType="separate"/>
      </w:r>
      <w:r>
        <w:t>207</w:t>
      </w:r>
      <w:r>
        <w:fldChar w:fldCharType="end"/>
      </w:r>
    </w:p>
    <w:p w14:paraId="435F8895" w14:textId="77777777" w:rsidR="00000000" w:rsidRDefault="000C6BB5">
      <w:pPr>
        <w:pStyle w:val="TOC1"/>
        <w:tabs>
          <w:tab w:val="right" w:leader="dot" w:pos="8296"/>
        </w:tabs>
        <w:ind w:right="0"/>
        <w:rPr>
          <w:rFonts w:ascii="Times New Roman" w:hAnsi="Times New Roman" w:cs="Times New Roman"/>
          <w:sz w:val="24"/>
          <w:szCs w:val="24"/>
        </w:rPr>
      </w:pPr>
      <w:r>
        <w:t xml:space="preserve">1930. </w:t>
      </w:r>
      <w:r>
        <w:rPr>
          <w:rtl/>
        </w:rPr>
        <w:t>רישום תלמידים ערבים לבתי-ספר בחיפה</w:t>
      </w:r>
      <w:r>
        <w:tab/>
      </w:r>
      <w:r>
        <w:fldChar w:fldCharType="begin"/>
      </w:r>
      <w:r>
        <w:instrText xml:space="preserve"> PAGEREF _Toc100311817 \h </w:instrText>
      </w:r>
      <w:r>
        <w:fldChar w:fldCharType="separate"/>
      </w:r>
      <w:r>
        <w:t>209</w:t>
      </w:r>
      <w:r>
        <w:fldChar w:fldCharType="end"/>
      </w:r>
    </w:p>
    <w:p w14:paraId="4307912C"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אנשי צבא דרום</w:t>
      </w:r>
      <w:r>
        <w:t>-</w:t>
      </w:r>
      <w:r>
        <w:rPr>
          <w:rtl/>
        </w:rPr>
        <w:t>לבנון ומשפחותיהם, התשס"ד-2004</w:t>
      </w:r>
      <w:r>
        <w:tab/>
      </w:r>
      <w:r>
        <w:fldChar w:fldCharType="begin"/>
      </w:r>
      <w:r>
        <w:instrText xml:space="preserve"> PAGEREF _Toc100311818 \h </w:instrText>
      </w:r>
      <w:r>
        <w:fldChar w:fldCharType="separate"/>
      </w:r>
      <w:r>
        <w:t>211</w:t>
      </w:r>
      <w:r>
        <w:fldChar w:fldCharType="end"/>
      </w:r>
    </w:p>
    <w:p w14:paraId="1459250C" w14:textId="77777777" w:rsidR="00000000" w:rsidRDefault="000C6BB5">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w:t>
      </w:r>
      <w:r>
        <w:rPr>
          <w:rtl/>
        </w:rPr>
        <w:t>העבודה-מימד):</w:t>
      </w:r>
      <w:r>
        <w:tab/>
      </w:r>
      <w:r>
        <w:fldChar w:fldCharType="begin"/>
      </w:r>
      <w:r>
        <w:instrText xml:space="preserve"> PAGEREF _Toc100311819 \h </w:instrText>
      </w:r>
      <w:r>
        <w:fldChar w:fldCharType="separate"/>
      </w:r>
      <w:r>
        <w:t>211</w:t>
      </w:r>
      <w:r>
        <w:fldChar w:fldCharType="end"/>
      </w:r>
    </w:p>
    <w:p w14:paraId="3AEEEB97" w14:textId="77777777" w:rsidR="00000000" w:rsidRDefault="000C6BB5">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_Toc100311820 \h </w:instrText>
      </w:r>
      <w:r>
        <w:fldChar w:fldCharType="separate"/>
      </w:r>
      <w:r>
        <w:t>214</w:t>
      </w:r>
      <w:r>
        <w:fldChar w:fldCharType="end"/>
      </w:r>
    </w:p>
    <w:p w14:paraId="7AD0DC77" w14:textId="77777777" w:rsidR="00000000" w:rsidRDefault="000C6BB5">
      <w:pPr>
        <w:pStyle w:val="TOC2"/>
        <w:tabs>
          <w:tab w:val="right" w:leader="dot" w:pos="8296"/>
        </w:tabs>
        <w:ind w:right="0"/>
        <w:rPr>
          <w:rFonts w:ascii="Times New Roman" w:hAnsi="Times New Roman" w:cs="Times New Roman"/>
          <w:sz w:val="24"/>
          <w:szCs w:val="24"/>
        </w:rPr>
      </w:pPr>
      <w:r>
        <w:rPr>
          <w:rtl/>
        </w:rPr>
        <w:t>יצחק לוי (מפד"ל):</w:t>
      </w:r>
      <w:r>
        <w:tab/>
      </w:r>
      <w:r>
        <w:fldChar w:fldCharType="begin"/>
      </w:r>
      <w:r>
        <w:instrText xml:space="preserve"> PAGEREF _Toc100311821 \h </w:instrText>
      </w:r>
      <w:r>
        <w:fldChar w:fldCharType="separate"/>
      </w:r>
      <w:r>
        <w:t>214</w:t>
      </w:r>
      <w:r>
        <w:fldChar w:fldCharType="end"/>
      </w:r>
    </w:p>
    <w:p w14:paraId="39A6AE8D" w14:textId="77777777" w:rsidR="00000000" w:rsidRDefault="000C6BB5">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_Toc100311822 \h </w:instrText>
      </w:r>
      <w:r>
        <w:fldChar w:fldCharType="separate"/>
      </w:r>
      <w:r>
        <w:t>215</w:t>
      </w:r>
      <w:r>
        <w:fldChar w:fldCharType="end"/>
      </w:r>
    </w:p>
    <w:p w14:paraId="4A8331A9" w14:textId="77777777" w:rsidR="00000000" w:rsidRDefault="000C6BB5">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יהודה אריאל (האיחוד הלאומי - ישראל </w:t>
      </w:r>
      <w:r>
        <w:rPr>
          <w:rtl/>
        </w:rPr>
        <w:t>ביתנו):</w:t>
      </w:r>
      <w:r>
        <w:tab/>
      </w:r>
      <w:r>
        <w:fldChar w:fldCharType="begin"/>
      </w:r>
      <w:r>
        <w:instrText xml:space="preserve"> PAGEREF _Toc100311823 \h </w:instrText>
      </w:r>
      <w:r>
        <w:fldChar w:fldCharType="separate"/>
      </w:r>
      <w:r>
        <w:t>216</w:t>
      </w:r>
      <w:r>
        <w:fldChar w:fldCharType="end"/>
      </w:r>
    </w:p>
    <w:p w14:paraId="26150374" w14:textId="77777777" w:rsidR="00000000" w:rsidRDefault="000C6BB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_Toc100311824 \h </w:instrText>
      </w:r>
      <w:r>
        <w:fldChar w:fldCharType="separate"/>
      </w:r>
      <w:r>
        <w:t>217</w:t>
      </w:r>
      <w:r>
        <w:fldChar w:fldCharType="end"/>
      </w:r>
    </w:p>
    <w:p w14:paraId="0F323191" w14:textId="77777777" w:rsidR="00000000" w:rsidRDefault="000C6BB5">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_Toc100311825 \h </w:instrText>
      </w:r>
      <w:r>
        <w:fldChar w:fldCharType="separate"/>
      </w:r>
      <w:r>
        <w:t>217</w:t>
      </w:r>
      <w:r>
        <w:fldChar w:fldCharType="end"/>
      </w:r>
    </w:p>
    <w:p w14:paraId="13A4328A"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אנשי צבא דרום</w:t>
      </w:r>
      <w:r>
        <w:t>-</w:t>
      </w:r>
      <w:r>
        <w:rPr>
          <w:rtl/>
        </w:rPr>
        <w:t>לבנון ומשפחותיהם, התשס"ד-2004</w:t>
      </w:r>
      <w:r>
        <w:tab/>
      </w:r>
      <w:r>
        <w:fldChar w:fldCharType="begin"/>
      </w:r>
      <w:r>
        <w:instrText xml:space="preserve"> PAGEREF _Toc100311826 \h </w:instrText>
      </w:r>
      <w:r>
        <w:fldChar w:fldCharType="separate"/>
      </w:r>
      <w:r>
        <w:t>217</w:t>
      </w:r>
      <w:r>
        <w:fldChar w:fldCharType="end"/>
      </w:r>
    </w:p>
    <w:p w14:paraId="1D3387B7" w14:textId="77777777" w:rsidR="00000000" w:rsidRDefault="000C6BB5">
      <w:pPr>
        <w:pStyle w:val="TOC2"/>
        <w:tabs>
          <w:tab w:val="right" w:leader="dot" w:pos="8296"/>
        </w:tabs>
        <w:ind w:right="0"/>
        <w:rPr>
          <w:rFonts w:ascii="Times New Roman" w:hAnsi="Times New Roman" w:cs="Times New Roman"/>
          <w:sz w:val="24"/>
          <w:szCs w:val="24"/>
        </w:rPr>
      </w:pPr>
      <w:r>
        <w:rPr>
          <w:rtl/>
        </w:rPr>
        <w:t>נס</w:t>
      </w:r>
      <w:r>
        <w:rPr>
          <w:rtl/>
        </w:rPr>
        <w:t>ים זאב (ש"ס):</w:t>
      </w:r>
      <w:r>
        <w:tab/>
      </w:r>
      <w:r>
        <w:fldChar w:fldCharType="begin"/>
      </w:r>
      <w:r>
        <w:instrText xml:space="preserve"> PAGEREF _Toc100311827 \h </w:instrText>
      </w:r>
      <w:r>
        <w:fldChar w:fldCharType="separate"/>
      </w:r>
      <w:r>
        <w:t>218</w:t>
      </w:r>
      <w:r>
        <w:fldChar w:fldCharType="end"/>
      </w:r>
    </w:p>
    <w:p w14:paraId="5CEA3811"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ארוחה יומית לתלמיד</w:t>
      </w:r>
      <w:r>
        <w:t xml:space="preserve">, </w:t>
      </w:r>
      <w:r>
        <w:rPr>
          <w:rtl/>
        </w:rPr>
        <w:t>התשס"ד-2004</w:t>
      </w:r>
      <w:r>
        <w:tab/>
      </w:r>
      <w:r>
        <w:fldChar w:fldCharType="begin"/>
      </w:r>
      <w:r>
        <w:instrText xml:space="preserve"> PAGEREF _Toc100311828 \h </w:instrText>
      </w:r>
      <w:r>
        <w:fldChar w:fldCharType="separate"/>
      </w:r>
      <w:r>
        <w:t>219</w:t>
      </w:r>
      <w:r>
        <w:fldChar w:fldCharType="end"/>
      </w:r>
    </w:p>
    <w:p w14:paraId="2075D40C" w14:textId="77777777" w:rsidR="00000000" w:rsidRDefault="000C6BB5">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_Toc100311829 \h </w:instrText>
      </w:r>
      <w:r>
        <w:fldChar w:fldCharType="separate"/>
      </w:r>
      <w:r>
        <w:t>220</w:t>
      </w:r>
      <w:r>
        <w:fldChar w:fldCharType="end"/>
      </w:r>
    </w:p>
    <w:p w14:paraId="63548B1A" w14:textId="77777777" w:rsidR="00000000" w:rsidRDefault="000C6BB5">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_Toc100311830 \h </w:instrText>
      </w:r>
      <w:r>
        <w:fldChar w:fldCharType="separate"/>
      </w:r>
      <w:r>
        <w:t>222</w:t>
      </w:r>
      <w:r>
        <w:fldChar w:fldCharType="end"/>
      </w:r>
    </w:p>
    <w:p w14:paraId="3D694DDF" w14:textId="77777777" w:rsidR="00000000" w:rsidRDefault="000C6BB5">
      <w:pPr>
        <w:pStyle w:val="TOC2"/>
        <w:tabs>
          <w:tab w:val="right" w:leader="dot" w:pos="8296"/>
        </w:tabs>
        <w:ind w:right="0"/>
        <w:rPr>
          <w:rFonts w:ascii="Times New Roman" w:hAnsi="Times New Roman" w:cs="Times New Roman"/>
          <w:sz w:val="24"/>
          <w:szCs w:val="24"/>
        </w:rPr>
      </w:pPr>
      <w:r>
        <w:rPr>
          <w:rtl/>
        </w:rPr>
        <w:t>יצחק לוי (מפד"</w:t>
      </w:r>
      <w:r>
        <w:rPr>
          <w:rtl/>
        </w:rPr>
        <w:t>ל):</w:t>
      </w:r>
      <w:r>
        <w:tab/>
      </w:r>
      <w:r>
        <w:fldChar w:fldCharType="begin"/>
      </w:r>
      <w:r>
        <w:instrText xml:space="preserve"> PAGEREF _Toc100311831 \h </w:instrText>
      </w:r>
      <w:r>
        <w:fldChar w:fldCharType="separate"/>
      </w:r>
      <w:r>
        <w:t>229</w:t>
      </w:r>
      <w:r>
        <w:fldChar w:fldCharType="end"/>
      </w:r>
    </w:p>
    <w:p w14:paraId="0BDD2D4C" w14:textId="77777777" w:rsidR="00000000" w:rsidRDefault="000C6BB5">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_Toc100311832 \h </w:instrText>
      </w:r>
      <w:r>
        <w:fldChar w:fldCharType="separate"/>
      </w:r>
      <w:r>
        <w:t>232</w:t>
      </w:r>
      <w:r>
        <w:fldChar w:fldCharType="end"/>
      </w:r>
    </w:p>
    <w:p w14:paraId="3F1F6273" w14:textId="77777777" w:rsidR="00000000" w:rsidRDefault="000C6BB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_Toc100311833 \h </w:instrText>
      </w:r>
      <w:r>
        <w:fldChar w:fldCharType="separate"/>
      </w:r>
      <w:r>
        <w:t>233</w:t>
      </w:r>
      <w:r>
        <w:fldChar w:fldCharType="end"/>
      </w:r>
    </w:p>
    <w:p w14:paraId="3210A534" w14:textId="77777777" w:rsidR="00000000" w:rsidRDefault="000C6BB5">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_Toc100311834 \h </w:instrText>
      </w:r>
      <w:r>
        <w:fldChar w:fldCharType="separate"/>
      </w:r>
      <w:r>
        <w:t>234</w:t>
      </w:r>
      <w:r>
        <w:fldChar w:fldCharType="end"/>
      </w:r>
    </w:p>
    <w:p w14:paraId="439E840C" w14:textId="77777777" w:rsidR="00000000" w:rsidRDefault="000C6BB5">
      <w:pPr>
        <w:pStyle w:val="TOC1"/>
        <w:tabs>
          <w:tab w:val="right" w:leader="dot" w:pos="8296"/>
        </w:tabs>
        <w:ind w:right="0"/>
        <w:rPr>
          <w:rFonts w:ascii="Times New Roman" w:hAnsi="Times New Roman" w:cs="Times New Roman"/>
          <w:sz w:val="24"/>
          <w:szCs w:val="24"/>
        </w:rPr>
      </w:pPr>
      <w:r>
        <w:rPr>
          <w:rtl/>
        </w:rPr>
        <w:t>הצעת חוק שוויון זכויות לאנשים עם</w:t>
      </w:r>
      <w:r>
        <w:rPr>
          <w:rtl/>
        </w:rPr>
        <w:t xml:space="preserve"> מוגבלות (תיקון מס' 2) </w:t>
      </w:r>
      <w:r>
        <w:t xml:space="preserve"> (</w:t>
      </w:r>
      <w:r>
        <w:rPr>
          <w:rtl/>
        </w:rPr>
        <w:t>פטור מתשלום למופעי תרבות), התשס"ד-2004</w:t>
      </w:r>
      <w:r>
        <w:tab/>
      </w:r>
      <w:r>
        <w:fldChar w:fldCharType="begin"/>
      </w:r>
      <w:r>
        <w:instrText xml:space="preserve"> PAGEREF _Toc100311835 \h </w:instrText>
      </w:r>
      <w:r>
        <w:fldChar w:fldCharType="separate"/>
      </w:r>
      <w:r>
        <w:t>237</w:t>
      </w:r>
      <w:r>
        <w:fldChar w:fldCharType="end"/>
      </w:r>
    </w:p>
    <w:p w14:paraId="333C9721" w14:textId="77777777" w:rsidR="00000000" w:rsidRDefault="000C6BB5">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_Toc100311836 \h </w:instrText>
      </w:r>
      <w:r>
        <w:fldChar w:fldCharType="separate"/>
      </w:r>
      <w:r>
        <w:t>237</w:t>
      </w:r>
      <w:r>
        <w:fldChar w:fldCharType="end"/>
      </w:r>
    </w:p>
    <w:p w14:paraId="367E8D81" w14:textId="77777777" w:rsidR="00000000" w:rsidRDefault="000C6BB5">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(מס' 92) </w:t>
      </w:r>
      <w:r>
        <w:t xml:space="preserve"> (</w:t>
      </w:r>
      <w:r>
        <w:rPr>
          <w:rtl/>
        </w:rPr>
        <w:t>דרכי מינוי עובדים בכירים), התשס"ד-2004</w:t>
      </w:r>
      <w:r>
        <w:tab/>
      </w:r>
      <w:r>
        <w:fldChar w:fldCharType="begin"/>
      </w:r>
      <w:r>
        <w:instrText xml:space="preserve"> PAGEREF _Toc1003</w:instrText>
      </w:r>
      <w:r>
        <w:instrText xml:space="preserve">11837 \h </w:instrText>
      </w:r>
      <w:r>
        <w:fldChar w:fldCharType="separate"/>
      </w:r>
      <w:r>
        <w:t>239</w:t>
      </w:r>
      <w:r>
        <w:fldChar w:fldCharType="end"/>
      </w:r>
    </w:p>
    <w:p w14:paraId="30075067" w14:textId="77777777" w:rsidR="00000000" w:rsidRDefault="000C6BB5">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_Toc100311838 \h </w:instrText>
      </w:r>
      <w:r>
        <w:fldChar w:fldCharType="separate"/>
      </w:r>
      <w:r>
        <w:t>239</w:t>
      </w:r>
      <w:r>
        <w:fldChar w:fldCharType="end"/>
      </w:r>
    </w:p>
    <w:p w14:paraId="23A43E49" w14:textId="77777777" w:rsidR="00000000" w:rsidRDefault="000C6BB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_Toc100311839 \h </w:instrText>
      </w:r>
      <w:r>
        <w:fldChar w:fldCharType="separate"/>
      </w:r>
      <w:r>
        <w:t>242</w:t>
      </w:r>
      <w:r>
        <w:fldChar w:fldCharType="end"/>
      </w:r>
    </w:p>
    <w:p w14:paraId="6EF63934" w14:textId="77777777" w:rsidR="00000000" w:rsidRDefault="000C6BB5">
      <w:pPr>
        <w:pStyle w:val="TOC1"/>
        <w:tabs>
          <w:tab w:val="right" w:leader="dot" w:pos="8296"/>
        </w:tabs>
        <w:ind w:right="0"/>
        <w:rPr>
          <w:rFonts w:ascii="Times New Roman" w:hAnsi="Times New Roman" w:cs="Times New Roman"/>
          <w:sz w:val="24"/>
          <w:szCs w:val="24"/>
        </w:rPr>
      </w:pPr>
      <w:r>
        <w:rPr>
          <w:rtl/>
        </w:rPr>
        <w:t xml:space="preserve">הצעת חוק בתי-המשפט (תיקון מס' 40) (תקופת צינון למינוי היועץ המשפטי לממשלה </w:t>
      </w:r>
      <w:r>
        <w:t xml:space="preserve"> </w:t>
      </w:r>
      <w:r>
        <w:rPr>
          <w:rtl/>
        </w:rPr>
        <w:t>או פרקליט המדינה כשופטים בבית-המשפט העליון), התשס"ד-‏2004</w:t>
      </w:r>
      <w:r>
        <w:tab/>
      </w:r>
      <w:r>
        <w:fldChar w:fldCharType="begin"/>
      </w:r>
      <w:r>
        <w:instrText xml:space="preserve"> PAGER</w:instrText>
      </w:r>
      <w:r>
        <w:instrText xml:space="preserve">EF _Toc100311840 \h </w:instrText>
      </w:r>
      <w:r>
        <w:fldChar w:fldCharType="separate"/>
      </w:r>
      <w:r>
        <w:t>243</w:t>
      </w:r>
      <w:r>
        <w:fldChar w:fldCharType="end"/>
      </w:r>
    </w:p>
    <w:p w14:paraId="76FD730D" w14:textId="77777777" w:rsidR="00000000" w:rsidRDefault="000C6B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_Toc100311841 \h </w:instrText>
      </w:r>
      <w:r>
        <w:fldChar w:fldCharType="separate"/>
      </w:r>
      <w:r>
        <w:t>243</w:t>
      </w:r>
      <w:r>
        <w:fldChar w:fldCharType="end"/>
      </w:r>
    </w:p>
    <w:p w14:paraId="7433C0F7" w14:textId="77777777" w:rsidR="00000000" w:rsidRDefault="000C6B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_Toc100311842 \h </w:instrText>
      </w:r>
      <w:r>
        <w:fldChar w:fldCharType="separate"/>
      </w:r>
      <w:r>
        <w:t>244</w:t>
      </w:r>
      <w:r>
        <w:fldChar w:fldCharType="end"/>
      </w:r>
    </w:p>
    <w:p w14:paraId="007EBEB1" w14:textId="77777777" w:rsidR="00000000" w:rsidRDefault="000C6B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_Toc100311843 \h </w:instrText>
      </w:r>
      <w:r>
        <w:fldChar w:fldCharType="separate"/>
      </w:r>
      <w:r>
        <w:t>244</w:t>
      </w:r>
      <w:r>
        <w:fldChar w:fldCharType="end"/>
      </w:r>
    </w:p>
    <w:p w14:paraId="196642A0" w14:textId="77777777" w:rsidR="00000000" w:rsidRDefault="000C6B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_Toc100311844 \h </w:instrText>
      </w:r>
      <w:r>
        <w:fldChar w:fldCharType="separate"/>
      </w:r>
      <w:r>
        <w:t>246</w:t>
      </w:r>
      <w:r>
        <w:fldChar w:fldCharType="end"/>
      </w:r>
    </w:p>
    <w:p w14:paraId="0316C20E" w14:textId="77777777" w:rsidR="00000000" w:rsidRDefault="000C6BB5">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w:t>
      </w:r>
      <w:r>
        <w:rPr>
          <w:rtl/>
        </w:rPr>
        <w:t>ס-פז (העבודה-מימד)</w:t>
      </w:r>
      <w:r>
        <w:t>:</w:t>
      </w:r>
      <w:r>
        <w:tab/>
      </w:r>
      <w:r>
        <w:fldChar w:fldCharType="begin"/>
      </w:r>
      <w:r>
        <w:instrText xml:space="preserve"> PAGEREF _Toc100311845 \h </w:instrText>
      </w:r>
      <w:r>
        <w:fldChar w:fldCharType="separate"/>
      </w:r>
      <w:r>
        <w:t>246</w:t>
      </w:r>
      <w:r>
        <w:fldChar w:fldCharType="end"/>
      </w:r>
    </w:p>
    <w:p w14:paraId="1B1F4E78" w14:textId="77777777" w:rsidR="00000000" w:rsidRDefault="000C6BB5">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_Toc100311846 \h </w:instrText>
      </w:r>
      <w:r>
        <w:fldChar w:fldCharType="separate"/>
      </w:r>
      <w:r>
        <w:t>248</w:t>
      </w:r>
      <w:r>
        <w:fldChar w:fldCharType="end"/>
      </w:r>
    </w:p>
    <w:p w14:paraId="1B121658" w14:textId="77777777" w:rsidR="00000000" w:rsidRDefault="000C6B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_Toc100311847 \h </w:instrText>
      </w:r>
      <w:r>
        <w:fldChar w:fldCharType="separate"/>
      </w:r>
      <w:r>
        <w:t>249</w:t>
      </w:r>
      <w:r>
        <w:fldChar w:fldCharType="end"/>
      </w:r>
    </w:p>
    <w:p w14:paraId="1FEFFE68" w14:textId="77777777" w:rsidR="00000000" w:rsidRDefault="000C6BB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_Toc100311848 \h </w:instrText>
      </w:r>
      <w:r>
        <w:fldChar w:fldCharType="separate"/>
      </w:r>
      <w:r>
        <w:t>249</w:t>
      </w:r>
      <w:r>
        <w:fldChar w:fldCharType="end"/>
      </w:r>
    </w:p>
    <w:p w14:paraId="54FFA21A" w14:textId="77777777" w:rsidR="00000000" w:rsidRDefault="000C6B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_Toc100311849 </w:instrText>
      </w:r>
      <w:r>
        <w:instrText xml:space="preserve">\h </w:instrText>
      </w:r>
      <w:r>
        <w:fldChar w:fldCharType="separate"/>
      </w:r>
      <w:r>
        <w:t>250</w:t>
      </w:r>
      <w:r>
        <w:fldChar w:fldCharType="end"/>
      </w:r>
    </w:p>
    <w:p w14:paraId="6DFA981F" w14:textId="77777777" w:rsidR="00000000" w:rsidRDefault="000C6B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_Toc100311850 \h </w:instrText>
      </w:r>
      <w:r>
        <w:fldChar w:fldCharType="separate"/>
      </w:r>
      <w:r>
        <w:t>251</w:t>
      </w:r>
      <w:r>
        <w:fldChar w:fldCharType="end"/>
      </w:r>
    </w:p>
    <w:p w14:paraId="41AAC929" w14:textId="77777777" w:rsidR="00000000" w:rsidRDefault="000C6BB5">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_Toc100311851 \h </w:instrText>
      </w:r>
      <w:r>
        <w:fldChar w:fldCharType="separate"/>
      </w:r>
      <w:r>
        <w:t>252</w:t>
      </w:r>
      <w:r>
        <w:fldChar w:fldCharType="end"/>
      </w:r>
    </w:p>
    <w:p w14:paraId="4FF3F2F3" w14:textId="77777777" w:rsidR="00000000" w:rsidRDefault="000C6BB5">
      <w:pPr>
        <w:pStyle w:val="TOC1"/>
        <w:tabs>
          <w:tab w:val="right" w:leader="dot" w:pos="8296"/>
        </w:tabs>
        <w:ind w:right="0"/>
        <w:rPr>
          <w:rFonts w:ascii="Times New Roman" w:hAnsi="Times New Roman" w:cs="Times New Roman"/>
          <w:sz w:val="24"/>
          <w:szCs w:val="24"/>
        </w:rPr>
      </w:pPr>
      <w:r>
        <w:t xml:space="preserve">569. </w:t>
      </w:r>
      <w:r>
        <w:rPr>
          <w:rtl/>
        </w:rPr>
        <w:t>העסקת וטרינרים לחיסון</w:t>
      </w:r>
      <w:r>
        <w:t xml:space="preserve"> </w:t>
      </w:r>
      <w:r>
        <w:rPr>
          <w:rtl/>
        </w:rPr>
        <w:t>בקר וכבשים</w:t>
      </w:r>
      <w:r>
        <w:tab/>
      </w:r>
      <w:r>
        <w:fldChar w:fldCharType="begin"/>
      </w:r>
      <w:r>
        <w:instrText xml:space="preserve"> PAGEREF _Toc100311852 \h </w:instrText>
      </w:r>
      <w:r>
        <w:fldChar w:fldCharType="separate"/>
      </w:r>
      <w:r>
        <w:t>252</w:t>
      </w:r>
      <w:r>
        <w:fldChar w:fldCharType="end"/>
      </w:r>
    </w:p>
    <w:p w14:paraId="5CBC31F0" w14:textId="77777777" w:rsidR="00000000" w:rsidRDefault="000C6BB5">
      <w:pPr>
        <w:pStyle w:val="TOC1"/>
        <w:tabs>
          <w:tab w:val="right" w:leader="dot" w:pos="8296"/>
        </w:tabs>
        <w:ind w:right="0"/>
        <w:rPr>
          <w:rFonts w:ascii="Times New Roman" w:hAnsi="Times New Roman" w:cs="Times New Roman"/>
          <w:sz w:val="24"/>
          <w:szCs w:val="24"/>
        </w:rPr>
      </w:pPr>
      <w:r>
        <w:t xml:space="preserve">1668. </w:t>
      </w:r>
      <w:r>
        <w:rPr>
          <w:rtl/>
        </w:rPr>
        <w:t>שיווק מוצרי חלב של</w:t>
      </w:r>
      <w:r>
        <w:t xml:space="preserve"> </w:t>
      </w:r>
      <w:r>
        <w:rPr>
          <w:rtl/>
        </w:rPr>
        <w:t>מגדלי צאן בדואים</w:t>
      </w:r>
      <w:r>
        <w:t xml:space="preserve"> </w:t>
      </w:r>
      <w:r>
        <w:rPr>
          <w:rtl/>
        </w:rPr>
        <w:t>בנגב</w:t>
      </w:r>
      <w:r>
        <w:tab/>
      </w:r>
      <w:r>
        <w:fldChar w:fldCharType="begin"/>
      </w:r>
      <w:r>
        <w:instrText xml:space="preserve"> PAGEREF _Toc10031185</w:instrText>
      </w:r>
      <w:r>
        <w:instrText xml:space="preserve">3 \h </w:instrText>
      </w:r>
      <w:r>
        <w:fldChar w:fldCharType="separate"/>
      </w:r>
      <w:r>
        <w:t>253</w:t>
      </w:r>
      <w:r>
        <w:fldChar w:fldCharType="end"/>
      </w:r>
    </w:p>
    <w:p w14:paraId="3AD49FFA" w14:textId="77777777" w:rsidR="00000000" w:rsidRDefault="000C6BB5">
      <w:pPr>
        <w:pStyle w:val="TOC1"/>
        <w:tabs>
          <w:tab w:val="right" w:leader="dot" w:pos="8296"/>
        </w:tabs>
        <w:ind w:right="0"/>
        <w:rPr>
          <w:rFonts w:ascii="Times New Roman" w:hAnsi="Times New Roman" w:cs="Times New Roman"/>
          <w:sz w:val="24"/>
          <w:szCs w:val="24"/>
        </w:rPr>
      </w:pPr>
      <w:r>
        <w:t xml:space="preserve">1752. </w:t>
      </w:r>
      <w:r>
        <w:rPr>
          <w:rtl/>
        </w:rPr>
        <w:t>ויסות שוק</w:t>
      </w:r>
      <w:r>
        <w:t xml:space="preserve"> </w:t>
      </w:r>
      <w:r>
        <w:rPr>
          <w:rtl/>
        </w:rPr>
        <w:t>הפירות</w:t>
      </w:r>
      <w:r>
        <w:t xml:space="preserve"> </w:t>
      </w:r>
      <w:r>
        <w:rPr>
          <w:rtl/>
        </w:rPr>
        <w:t>והירקות</w:t>
      </w:r>
      <w:r>
        <w:tab/>
      </w:r>
      <w:r>
        <w:fldChar w:fldCharType="begin"/>
      </w:r>
      <w:r>
        <w:instrText xml:space="preserve"> PAGEREF _Toc100311854 \h </w:instrText>
      </w:r>
      <w:r>
        <w:fldChar w:fldCharType="separate"/>
      </w:r>
      <w:r>
        <w:t>253</w:t>
      </w:r>
      <w:r>
        <w:fldChar w:fldCharType="end"/>
      </w:r>
    </w:p>
    <w:p w14:paraId="0A0A00DB" w14:textId="77777777" w:rsidR="00000000" w:rsidRDefault="000C6BB5">
      <w:pPr>
        <w:pStyle w:val="TOC1"/>
        <w:tabs>
          <w:tab w:val="right" w:leader="dot" w:pos="8296"/>
        </w:tabs>
        <w:ind w:right="0"/>
        <w:rPr>
          <w:rFonts w:ascii="Times New Roman" w:hAnsi="Times New Roman" w:cs="Times New Roman"/>
          <w:sz w:val="24"/>
          <w:szCs w:val="24"/>
        </w:rPr>
      </w:pPr>
      <w:r>
        <w:t xml:space="preserve">1755. </w:t>
      </w:r>
      <w:r>
        <w:rPr>
          <w:rtl/>
        </w:rPr>
        <w:t>העתקת עצים בתוואי חוצה-ישראל</w:t>
      </w:r>
      <w:r>
        <w:tab/>
      </w:r>
      <w:r>
        <w:fldChar w:fldCharType="begin"/>
      </w:r>
      <w:r>
        <w:instrText xml:space="preserve"> PAGEREF _Toc100311855 \h </w:instrText>
      </w:r>
      <w:r>
        <w:fldChar w:fldCharType="separate"/>
      </w:r>
      <w:r>
        <w:t>255</w:t>
      </w:r>
      <w:r>
        <w:fldChar w:fldCharType="end"/>
      </w:r>
    </w:p>
    <w:p w14:paraId="3CCF8C87" w14:textId="77777777" w:rsidR="00000000" w:rsidRDefault="000C6BB5">
      <w:pPr>
        <w:pStyle w:val="TOC1"/>
        <w:tabs>
          <w:tab w:val="right" w:leader="dot" w:pos="8296"/>
        </w:tabs>
        <w:ind w:right="0"/>
        <w:rPr>
          <w:rFonts w:ascii="Times New Roman" w:hAnsi="Times New Roman" w:cs="Times New Roman"/>
          <w:sz w:val="24"/>
          <w:szCs w:val="24"/>
        </w:rPr>
      </w:pPr>
      <w:r>
        <w:t xml:space="preserve">1770. </w:t>
      </w:r>
      <w:r>
        <w:rPr>
          <w:rtl/>
        </w:rPr>
        <w:t>הונאה בכשרות</w:t>
      </w:r>
      <w:r>
        <w:tab/>
      </w:r>
      <w:r>
        <w:fldChar w:fldCharType="begin"/>
      </w:r>
      <w:r>
        <w:instrText xml:space="preserve"> PAGEREF _Toc100311856 \h </w:instrText>
      </w:r>
      <w:r>
        <w:fldChar w:fldCharType="separate"/>
      </w:r>
      <w:r>
        <w:t>255</w:t>
      </w:r>
      <w:r>
        <w:fldChar w:fldCharType="end"/>
      </w:r>
    </w:p>
    <w:p w14:paraId="014EEF03" w14:textId="77777777" w:rsidR="00000000" w:rsidRDefault="000C6BB5">
      <w:pPr>
        <w:pStyle w:val="TOC1"/>
        <w:tabs>
          <w:tab w:val="right" w:leader="dot" w:pos="8296"/>
        </w:tabs>
        <w:ind w:right="0"/>
        <w:rPr>
          <w:rFonts w:ascii="Times New Roman" w:hAnsi="Times New Roman" w:cs="Times New Roman"/>
          <w:sz w:val="24"/>
          <w:szCs w:val="24"/>
        </w:rPr>
      </w:pPr>
      <w:r>
        <w:t xml:space="preserve">1857. </w:t>
      </w:r>
      <w:r>
        <w:rPr>
          <w:rtl/>
        </w:rPr>
        <w:t>איתור מועמד לתפקיד מנהל השירותים הווטרינריים</w:t>
      </w:r>
      <w:r>
        <w:tab/>
      </w:r>
      <w:r>
        <w:fldChar w:fldCharType="begin"/>
      </w:r>
      <w:r>
        <w:instrText xml:space="preserve"> PAGE</w:instrText>
      </w:r>
      <w:r>
        <w:instrText xml:space="preserve">REF _Toc100311857 \h </w:instrText>
      </w:r>
      <w:r>
        <w:fldChar w:fldCharType="separate"/>
      </w:r>
      <w:r>
        <w:t>256</w:t>
      </w:r>
      <w:r>
        <w:fldChar w:fldCharType="end"/>
      </w:r>
    </w:p>
    <w:p w14:paraId="4C340302" w14:textId="77777777" w:rsidR="00000000" w:rsidRDefault="000C6BB5">
      <w:pPr>
        <w:pStyle w:val="TOC1"/>
        <w:tabs>
          <w:tab w:val="right" w:leader="dot" w:pos="8296"/>
        </w:tabs>
        <w:ind w:right="0"/>
        <w:rPr>
          <w:rFonts w:ascii="Times New Roman" w:hAnsi="Times New Roman" w:cs="Times New Roman"/>
          <w:sz w:val="24"/>
          <w:szCs w:val="24"/>
        </w:rPr>
      </w:pPr>
      <w:r>
        <w:t xml:space="preserve">1914. </w:t>
      </w:r>
      <w:r>
        <w:rPr>
          <w:rtl/>
        </w:rPr>
        <w:t>איחוד מועצות</w:t>
      </w:r>
      <w:r>
        <w:t xml:space="preserve"> </w:t>
      </w:r>
      <w:r>
        <w:rPr>
          <w:rtl/>
        </w:rPr>
        <w:t>הייצור</w:t>
      </w:r>
      <w:r>
        <w:tab/>
      </w:r>
      <w:r>
        <w:fldChar w:fldCharType="begin"/>
      </w:r>
      <w:r>
        <w:instrText xml:space="preserve"> PAGEREF _Toc100311858 \h </w:instrText>
      </w:r>
      <w:r>
        <w:fldChar w:fldCharType="separate"/>
      </w:r>
      <w:r>
        <w:t>257</w:t>
      </w:r>
      <w:r>
        <w:fldChar w:fldCharType="end"/>
      </w:r>
    </w:p>
    <w:p w14:paraId="0264310F" w14:textId="77777777" w:rsidR="00000000" w:rsidRDefault="000C6BB5">
      <w:pPr>
        <w:pStyle w:val="TOC1"/>
        <w:tabs>
          <w:tab w:val="right" w:leader="dot" w:pos="8296"/>
        </w:tabs>
        <w:ind w:right="0"/>
        <w:rPr>
          <w:rFonts w:ascii="Times New Roman" w:hAnsi="Times New Roman" w:cs="Times New Roman"/>
          <w:sz w:val="24"/>
          <w:szCs w:val="24"/>
        </w:rPr>
      </w:pPr>
      <w:r>
        <w:t xml:space="preserve">1915. </w:t>
      </w:r>
      <w:r>
        <w:rPr>
          <w:rtl/>
        </w:rPr>
        <w:t>בקר למרעה</w:t>
      </w:r>
      <w:r>
        <w:tab/>
      </w:r>
      <w:r>
        <w:fldChar w:fldCharType="begin"/>
      </w:r>
      <w:r>
        <w:instrText xml:space="preserve"> PAGEREF _Toc100311859 \h </w:instrText>
      </w:r>
      <w:r>
        <w:fldChar w:fldCharType="separate"/>
      </w:r>
      <w:r>
        <w:t>258</w:t>
      </w:r>
      <w:r>
        <w:fldChar w:fldCharType="end"/>
      </w:r>
    </w:p>
    <w:p w14:paraId="58BAB668" w14:textId="77777777" w:rsidR="00000000" w:rsidRDefault="000C6BB5">
      <w:pPr>
        <w:pStyle w:val="a0"/>
        <w:jc w:val="center"/>
        <w:rPr>
          <w:rtl/>
        </w:rPr>
      </w:pPr>
      <w:r>
        <w:rPr>
          <w:bCs/>
          <w:szCs w:val="36"/>
          <w:u w:val="single"/>
          <w:rtl/>
        </w:rPr>
        <w:fldChar w:fldCharType="end"/>
      </w:r>
    </w:p>
    <w:p w14:paraId="0DF4A933" w14:textId="77777777" w:rsidR="00000000" w:rsidRDefault="000C6BB5">
      <w:pPr>
        <w:pStyle w:val="a0"/>
        <w:rPr>
          <w:rtl/>
        </w:rPr>
      </w:pPr>
      <w:r>
        <w:rPr>
          <w:rtl/>
        </w:rPr>
        <w:br w:type="page"/>
      </w:r>
    </w:p>
    <w:p w14:paraId="7E0BC5D7" w14:textId="77777777" w:rsidR="00000000" w:rsidRDefault="000C6BB5">
      <w:pPr>
        <w:pStyle w:val="a0"/>
        <w:rPr>
          <w:rFonts w:hint="cs"/>
          <w:rtl/>
        </w:rPr>
      </w:pPr>
      <w:r>
        <w:rPr>
          <w:rFonts w:hint="cs"/>
          <w:rtl/>
        </w:rPr>
        <w:t>דברי הכנסת</w:t>
      </w:r>
    </w:p>
    <w:p w14:paraId="24B1D1C7" w14:textId="77777777" w:rsidR="00000000" w:rsidRDefault="000C6BB5">
      <w:pPr>
        <w:pStyle w:val="a0"/>
        <w:rPr>
          <w:rFonts w:hint="cs"/>
          <w:rtl/>
        </w:rPr>
      </w:pPr>
      <w:r>
        <w:rPr>
          <w:rFonts w:hint="cs"/>
          <w:rtl/>
        </w:rPr>
        <w:t>לח / מושב שני / ישיבות קס"א</w:t>
      </w:r>
      <w:r>
        <w:rPr>
          <w:rtl/>
        </w:rPr>
        <w:t>—</w:t>
      </w:r>
      <w:r>
        <w:rPr>
          <w:rFonts w:hint="cs"/>
          <w:rtl/>
        </w:rPr>
        <w:t>קס"ג /</w:t>
      </w:r>
    </w:p>
    <w:p w14:paraId="54C97EC2" w14:textId="77777777" w:rsidR="00000000" w:rsidRDefault="000C6BB5">
      <w:pPr>
        <w:pStyle w:val="a0"/>
        <w:rPr>
          <w:rFonts w:hint="cs"/>
          <w:rtl/>
        </w:rPr>
      </w:pPr>
      <w:r>
        <w:rPr>
          <w:rFonts w:hint="cs"/>
          <w:rtl/>
        </w:rPr>
        <w:t>ט"ו</w:t>
      </w:r>
      <w:r>
        <w:rPr>
          <w:rtl/>
        </w:rPr>
        <w:t>—</w:t>
      </w:r>
      <w:r>
        <w:rPr>
          <w:rFonts w:hint="cs"/>
          <w:rtl/>
        </w:rPr>
        <w:t>י"ז באב התשס"ד / 2-4 באוגוסט 2004 / 38</w:t>
      </w:r>
    </w:p>
    <w:p w14:paraId="5110AC8C" w14:textId="77777777" w:rsidR="00000000" w:rsidRDefault="000C6BB5">
      <w:pPr>
        <w:pStyle w:val="a0"/>
        <w:rPr>
          <w:rFonts w:hint="cs"/>
          <w:rtl/>
        </w:rPr>
      </w:pPr>
      <w:r>
        <w:rPr>
          <w:rFonts w:hint="cs"/>
          <w:rtl/>
        </w:rPr>
        <w:t>חוברת ל"ח</w:t>
      </w:r>
    </w:p>
    <w:p w14:paraId="07B8490F" w14:textId="77777777" w:rsidR="00000000" w:rsidRDefault="000C6BB5">
      <w:pPr>
        <w:pStyle w:val="a0"/>
        <w:rPr>
          <w:rtl/>
        </w:rPr>
      </w:pPr>
      <w:r>
        <w:rPr>
          <w:rFonts w:hint="cs"/>
          <w:rtl/>
        </w:rPr>
        <w:t>ישיבה קס"א</w:t>
      </w:r>
    </w:p>
    <w:p w14:paraId="43D781E4" w14:textId="77777777" w:rsidR="00000000" w:rsidRDefault="000C6BB5">
      <w:pPr>
        <w:pStyle w:val="a0"/>
        <w:rPr>
          <w:rFonts w:hint="cs"/>
          <w:rtl/>
        </w:rPr>
      </w:pPr>
    </w:p>
    <w:p w14:paraId="3D9EDF92" w14:textId="77777777" w:rsidR="00000000" w:rsidRDefault="000C6BB5">
      <w:pPr>
        <w:pStyle w:val="a0"/>
        <w:rPr>
          <w:rFonts w:hint="cs"/>
          <w:rtl/>
        </w:rPr>
      </w:pPr>
    </w:p>
    <w:p w14:paraId="12F3B26B" w14:textId="77777777" w:rsidR="00000000" w:rsidRDefault="000C6BB5">
      <w:pPr>
        <w:pStyle w:val="a0"/>
        <w:rPr>
          <w:rFonts w:hint="cs"/>
          <w:rtl/>
        </w:rPr>
      </w:pPr>
    </w:p>
    <w:p w14:paraId="2A106633" w14:textId="77777777" w:rsidR="00000000" w:rsidRDefault="000C6BB5">
      <w:pPr>
        <w:pStyle w:val="a5"/>
        <w:bidi/>
        <w:rPr>
          <w:rFonts w:hint="cs"/>
          <w:rtl/>
        </w:rPr>
      </w:pPr>
      <w:r>
        <w:rPr>
          <w:rtl/>
        </w:rPr>
        <w:t>ה</w:t>
      </w:r>
      <w:r>
        <w:rPr>
          <w:rtl/>
        </w:rPr>
        <w:t>ישיבה ה</w:t>
      </w:r>
      <w:r>
        <w:rPr>
          <w:rFonts w:hint="cs"/>
          <w:rtl/>
        </w:rPr>
        <w:t>מאה-ושישים-ואחת</w:t>
      </w:r>
      <w:r>
        <w:rPr>
          <w:rtl/>
        </w:rPr>
        <w:t xml:space="preserve"> של הכנסת ה</w:t>
      </w:r>
      <w:r>
        <w:rPr>
          <w:rFonts w:hint="cs"/>
          <w:rtl/>
        </w:rPr>
        <w:t>שש-עשרה</w:t>
      </w:r>
    </w:p>
    <w:p w14:paraId="522D7643" w14:textId="77777777" w:rsidR="00000000" w:rsidRDefault="000C6BB5">
      <w:pPr>
        <w:pStyle w:val="a6"/>
        <w:bidi/>
        <w:rPr>
          <w:rtl/>
        </w:rPr>
      </w:pPr>
      <w:r>
        <w:rPr>
          <w:rtl/>
        </w:rPr>
        <w:t>יום שני</w:t>
      </w:r>
      <w:r>
        <w:rPr>
          <w:rFonts w:hint="cs"/>
          <w:rtl/>
        </w:rPr>
        <w:t>,</w:t>
      </w:r>
      <w:r>
        <w:rPr>
          <w:rtl/>
        </w:rPr>
        <w:t xml:space="preserve"> ט"ו באב </w:t>
      </w:r>
      <w:r>
        <w:rPr>
          <w:rFonts w:hint="cs"/>
          <w:rtl/>
        </w:rPr>
        <w:t>ה</w:t>
      </w:r>
      <w:r>
        <w:rPr>
          <w:rtl/>
        </w:rPr>
        <w:t>תשס"ד (2 באוגוסט 2004)</w:t>
      </w:r>
    </w:p>
    <w:p w14:paraId="351EC9F9" w14:textId="77777777" w:rsidR="00000000" w:rsidRDefault="000C6BB5">
      <w:pPr>
        <w:pStyle w:val="a7"/>
        <w:bidi/>
        <w:rPr>
          <w:rFonts w:hint="cs"/>
          <w:rtl/>
        </w:rPr>
      </w:pPr>
      <w:r>
        <w:rPr>
          <w:rtl/>
        </w:rPr>
        <w:t>ירושלים, הכנסת, שעה 16:0</w:t>
      </w:r>
      <w:r>
        <w:rPr>
          <w:rFonts w:hint="cs"/>
          <w:rtl/>
        </w:rPr>
        <w:t>2</w:t>
      </w:r>
    </w:p>
    <w:p w14:paraId="793722EE" w14:textId="77777777" w:rsidR="00000000" w:rsidRDefault="000C6BB5">
      <w:pPr>
        <w:pStyle w:val="a0"/>
        <w:rPr>
          <w:rFonts w:hint="cs"/>
          <w:rtl/>
        </w:rPr>
      </w:pPr>
    </w:p>
    <w:p w14:paraId="5343FD9E" w14:textId="77777777" w:rsidR="00000000" w:rsidRDefault="000C6BB5">
      <w:pPr>
        <w:pStyle w:val="a2"/>
        <w:rPr>
          <w:rtl/>
        </w:rPr>
      </w:pPr>
    </w:p>
    <w:p w14:paraId="72658BA9" w14:textId="77777777" w:rsidR="00000000" w:rsidRDefault="000C6BB5">
      <w:pPr>
        <w:pStyle w:val="a2"/>
        <w:rPr>
          <w:rtl/>
        </w:rPr>
      </w:pPr>
      <w:bookmarkStart w:id="0" w:name="_Toc100311678"/>
      <w:r>
        <w:rPr>
          <w:rtl/>
        </w:rPr>
        <w:t>מסמכים שהונחו על שולחן הכנסת</w:t>
      </w:r>
      <w:bookmarkEnd w:id="0"/>
    </w:p>
    <w:p w14:paraId="3CABB680" w14:textId="77777777" w:rsidR="00000000" w:rsidRDefault="000C6BB5">
      <w:pPr>
        <w:pStyle w:val="-0"/>
        <w:rPr>
          <w:rFonts w:hint="cs"/>
          <w:rtl/>
        </w:rPr>
      </w:pPr>
    </w:p>
    <w:p w14:paraId="228519C1" w14:textId="77777777" w:rsidR="00000000" w:rsidRDefault="000C6BB5">
      <w:pPr>
        <w:pStyle w:val="af1"/>
        <w:rPr>
          <w:rtl/>
        </w:rPr>
      </w:pPr>
      <w:r>
        <w:rPr>
          <w:rtl/>
        </w:rPr>
        <w:t>היו"ר ראובן ריבלין:</w:t>
      </w:r>
    </w:p>
    <w:p w14:paraId="6739BF01" w14:textId="77777777" w:rsidR="00000000" w:rsidRDefault="000C6BB5">
      <w:pPr>
        <w:pStyle w:val="a0"/>
        <w:rPr>
          <w:rtl/>
        </w:rPr>
      </w:pPr>
    </w:p>
    <w:p w14:paraId="2D61648D" w14:textId="77777777" w:rsidR="00000000" w:rsidRDefault="000C6BB5">
      <w:pPr>
        <w:pStyle w:val="a0"/>
        <w:rPr>
          <w:rFonts w:hint="cs"/>
          <w:rtl/>
        </w:rPr>
      </w:pPr>
      <w:r>
        <w:rPr>
          <w:rFonts w:hint="cs"/>
          <w:rtl/>
        </w:rPr>
        <w:t xml:space="preserve">רבותי חברי הכנסת, היום יום שני, ט"ו באב תשס"ד, 2 בחודש אוגוסט 2004 למניינם. אני מתכבד לפתוח את </w:t>
      </w:r>
      <w:r>
        <w:rPr>
          <w:rFonts w:hint="cs"/>
          <w:rtl/>
        </w:rPr>
        <w:t xml:space="preserve">ישיבת הכנסת. </w:t>
      </w:r>
    </w:p>
    <w:p w14:paraId="0C5B513D" w14:textId="77777777" w:rsidR="00000000" w:rsidRDefault="000C6BB5">
      <w:pPr>
        <w:pStyle w:val="a0"/>
        <w:rPr>
          <w:rFonts w:hint="cs"/>
          <w:rtl/>
        </w:rPr>
      </w:pPr>
    </w:p>
    <w:p w14:paraId="264846BC" w14:textId="77777777" w:rsidR="00000000" w:rsidRDefault="000C6BB5">
      <w:pPr>
        <w:pStyle w:val="a0"/>
        <w:rPr>
          <w:rFonts w:hint="cs"/>
          <w:rtl/>
        </w:rPr>
      </w:pPr>
      <w:r>
        <w:rPr>
          <w:rFonts w:hint="cs"/>
          <w:rtl/>
        </w:rPr>
        <w:t xml:space="preserve">אני מקווה שישיבת הכנסת תיערך היום, והלוואי בכל ימות השנה, באווירת ט"ו באב, ואין לי כל ספק שחבר הכנסת בייגה שוחט, שעתיד עוד מעט לבוא ולקבוע מדוע הוא רוצה להביע אי-אמון בממשלה, יעשה זאת מתוך אהבה רבה, כיאה ליום זה. כבוד השר נמצא כאן. </w:t>
      </w:r>
    </w:p>
    <w:p w14:paraId="3DCE6F44" w14:textId="77777777" w:rsidR="00000000" w:rsidRDefault="000C6BB5">
      <w:pPr>
        <w:pStyle w:val="a0"/>
        <w:rPr>
          <w:rFonts w:hint="cs"/>
          <w:rtl/>
        </w:rPr>
      </w:pPr>
    </w:p>
    <w:p w14:paraId="338F5CCB" w14:textId="77777777" w:rsidR="00000000" w:rsidRDefault="000C6BB5">
      <w:pPr>
        <w:pStyle w:val="a0"/>
        <w:rPr>
          <w:rFonts w:hint="cs"/>
          <w:rtl/>
        </w:rPr>
      </w:pPr>
      <w:r>
        <w:rPr>
          <w:rFonts w:hint="cs"/>
          <w:rtl/>
        </w:rPr>
        <w:t>הודעה ל</w:t>
      </w:r>
      <w:r>
        <w:rPr>
          <w:rFonts w:hint="cs"/>
          <w:rtl/>
        </w:rPr>
        <w:t xml:space="preserve">מזכיר הכנסת. בבקשה, אדוני. </w:t>
      </w:r>
    </w:p>
    <w:p w14:paraId="1DE7B077" w14:textId="77777777" w:rsidR="00000000" w:rsidRDefault="000C6BB5">
      <w:pPr>
        <w:pStyle w:val="a0"/>
        <w:rPr>
          <w:rFonts w:hint="cs"/>
          <w:rtl/>
        </w:rPr>
      </w:pPr>
    </w:p>
    <w:p w14:paraId="5C697B1A" w14:textId="77777777" w:rsidR="00000000" w:rsidRDefault="000C6BB5">
      <w:pPr>
        <w:pStyle w:val="a"/>
        <w:rPr>
          <w:rtl/>
        </w:rPr>
      </w:pPr>
      <w:bookmarkStart w:id="1" w:name="FS000000661T02_08_2004_16_05_38"/>
      <w:bookmarkStart w:id="2" w:name="_Toc100311679"/>
      <w:bookmarkEnd w:id="1"/>
      <w:r>
        <w:rPr>
          <w:rFonts w:hint="eastAsia"/>
          <w:rtl/>
        </w:rPr>
        <w:t>מזכיר</w:t>
      </w:r>
      <w:r>
        <w:rPr>
          <w:rtl/>
        </w:rPr>
        <w:t xml:space="preserve"> הכנסת אריה האן:</w:t>
      </w:r>
      <w:bookmarkEnd w:id="2"/>
    </w:p>
    <w:p w14:paraId="55A48549" w14:textId="77777777" w:rsidR="00000000" w:rsidRDefault="000C6BB5">
      <w:pPr>
        <w:pStyle w:val="a0"/>
        <w:rPr>
          <w:rFonts w:hint="cs"/>
          <w:rtl/>
        </w:rPr>
      </w:pPr>
    </w:p>
    <w:p w14:paraId="239A307E" w14:textId="77777777" w:rsidR="00000000" w:rsidRDefault="000C6BB5">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6D43059F" w14:textId="77777777" w:rsidR="00000000" w:rsidRDefault="000C6BB5">
      <w:pPr>
        <w:pStyle w:val="a0"/>
        <w:rPr>
          <w:rFonts w:hint="cs"/>
          <w:rtl/>
        </w:rPr>
      </w:pPr>
    </w:p>
    <w:p w14:paraId="3F3B9947" w14:textId="77777777" w:rsidR="00000000" w:rsidRDefault="000C6BB5">
      <w:pPr>
        <w:pStyle w:val="a0"/>
        <w:rPr>
          <w:rFonts w:hint="cs"/>
          <w:rtl/>
        </w:rPr>
      </w:pPr>
      <w:r>
        <w:rPr>
          <w:rFonts w:hint="cs"/>
          <w:rtl/>
        </w:rPr>
        <w:t xml:space="preserve">לקריאה שנייה ולקריאה שלישית: הצעת חוק הבחירות לכנסת (תיקון מס' 52), התשס"ד-2004, שהחזירה ועדת החוקה, חוק ומשפט. </w:t>
      </w:r>
    </w:p>
    <w:p w14:paraId="6C73FDA6" w14:textId="77777777" w:rsidR="00000000" w:rsidRDefault="000C6BB5">
      <w:pPr>
        <w:pStyle w:val="a0"/>
        <w:rPr>
          <w:rtl/>
        </w:rPr>
      </w:pPr>
    </w:p>
    <w:p w14:paraId="38D6C6BC" w14:textId="77777777" w:rsidR="00000000" w:rsidRDefault="000C6BB5">
      <w:pPr>
        <w:pStyle w:val="a0"/>
        <w:rPr>
          <w:rFonts w:hint="cs"/>
        </w:rPr>
      </w:pPr>
      <w:r>
        <w:rPr>
          <w:rFonts w:hint="cs"/>
          <w:rtl/>
        </w:rPr>
        <w:t xml:space="preserve">לדיון מוקדם: </w:t>
      </w:r>
      <w:r>
        <w:rPr>
          <w:rtl/>
        </w:rPr>
        <w:t>הצע</w:t>
      </w:r>
      <w:r>
        <w:rPr>
          <w:rtl/>
        </w:rPr>
        <w:t>ת חוק מיסוי מקרקעין (שבח, מכירה ורכישה)</w:t>
      </w:r>
      <w:r>
        <w:rPr>
          <w:rFonts w:hint="cs"/>
          <w:rtl/>
        </w:rPr>
        <w:t xml:space="preserve"> </w:t>
      </w:r>
      <w:r>
        <w:rPr>
          <w:rtl/>
        </w:rPr>
        <w:t>(תיקון - מס רכישה על דירת מגורים), התשס"ד-2004, מאת חבר הכנסת דני יתום; הצעת חוק מס הבולים על מסמכים (תיקון - ביטול הדרגתי של מס הבולים), התשס"ד-2004, מאת חבר הכנסת אהוד רצאבי; הצעת חוק נציבות זכויות אדם, התשס"ד-2004</w:t>
      </w:r>
      <w:r>
        <w:rPr>
          <w:rtl/>
        </w:rPr>
        <w:t>, מאת חבר הכנסת חיים אורון וקבוצת חברי הכנסת; הצעת חוק הפחתת מס על רכב (תיקוני חקיקה), התשס"ד-2004, מאת חבר</w:t>
      </w:r>
      <w:r>
        <w:rPr>
          <w:rFonts w:hint="cs"/>
          <w:rtl/>
        </w:rPr>
        <w:t>י</w:t>
      </w:r>
      <w:r>
        <w:rPr>
          <w:rtl/>
        </w:rPr>
        <w:t xml:space="preserve"> הכנסת אהוד רצאבי</w:t>
      </w:r>
      <w:r>
        <w:rPr>
          <w:rFonts w:hint="cs"/>
          <w:rtl/>
        </w:rPr>
        <w:t xml:space="preserve"> ו</w:t>
      </w:r>
      <w:r>
        <w:rPr>
          <w:rtl/>
        </w:rPr>
        <w:t>רשף חן; הצעת חוק הגנת הפרטיות (תיקון) (דרישת מידע על</w:t>
      </w:r>
      <w:r>
        <w:rPr>
          <w:rFonts w:hint="cs"/>
          <w:rtl/>
        </w:rPr>
        <w:t>-</w:t>
      </w:r>
      <w:r>
        <w:rPr>
          <w:rtl/>
        </w:rPr>
        <w:t xml:space="preserve">ידי גופים ציבוריים), התשס"ד-2004, מאת חבר הכנסת מיכאל איתן; הצעת חוק התכנון </w:t>
      </w:r>
      <w:r>
        <w:rPr>
          <w:rtl/>
        </w:rPr>
        <w:t>והבני</w:t>
      </w:r>
      <w:r>
        <w:rPr>
          <w:rFonts w:hint="cs"/>
          <w:rtl/>
        </w:rPr>
        <w:t>י</w:t>
      </w:r>
      <w:r>
        <w:rPr>
          <w:rtl/>
        </w:rPr>
        <w:t xml:space="preserve">ה (תיקון - היתר לשינוי </w:t>
      </w:r>
      <w:r>
        <w:rPr>
          <w:rFonts w:hint="cs"/>
          <w:rtl/>
        </w:rPr>
        <w:t>י</w:t>
      </w:r>
      <w:r>
        <w:rPr>
          <w:rtl/>
        </w:rPr>
        <w:t>יעוד של קרקע חקלאית), התשס"ד-2004, מאת חבר הכנסת אהוד יתום; הצעת חוק חובת המכרזים (תיקון - יישובי עדיפות), התשס"ד-2004, מאת חבר הכנסת צבי הנדל; הצעת חוק השיפוט הצבאי (תיקון - תחולת החוק על מי שחדל להיות חייל), התשס"ד-2004, מאת</w:t>
      </w:r>
      <w:r>
        <w:rPr>
          <w:rtl/>
        </w:rPr>
        <w:t xml:space="preserve"> חבר הכנסת דני יתום; הצעת חוק מינהל מקרקעי ישראל (ערר על שומת קרקע), התשס"ד-2004, מאת חבר</w:t>
      </w:r>
      <w:r>
        <w:rPr>
          <w:rFonts w:hint="cs"/>
          <w:rtl/>
        </w:rPr>
        <w:t>ת</w:t>
      </w:r>
      <w:r>
        <w:rPr>
          <w:rtl/>
        </w:rPr>
        <w:t xml:space="preserve"> הכנסת אורית נוקד; הצעת חוק מיסוי מקרקעין (שבח, מכירה ורכישה) (תיקון - מס רכישה על דירת מגורים), התשס"ד-2004, מאת חבר הכנסת משה גפני; הצעת חוק לתיקון פקודת העיריות (י</w:t>
      </w:r>
      <w:r>
        <w:rPr>
          <w:rtl/>
        </w:rPr>
        <w:t>שיבות פתוחות לציבור), התשס"ד-2004, מאת חבר הכנסת חמי דורון וקבוצת חברי הכנסת; הצעת חוק הבטחת הכנסה (תיקון - התוספת השני</w:t>
      </w:r>
      <w:r>
        <w:rPr>
          <w:rFonts w:hint="cs"/>
          <w:rtl/>
        </w:rPr>
        <w:t>י</w:t>
      </w:r>
      <w:r>
        <w:rPr>
          <w:rtl/>
        </w:rPr>
        <w:t>ה), התשס"ד-2004, מאת חבר הכנסת משה גפני; הצעת חוק הת</w:t>
      </w:r>
      <w:r>
        <w:rPr>
          <w:rFonts w:hint="cs"/>
          <w:rtl/>
        </w:rPr>
        <w:t>ו</w:t>
      </w:r>
      <w:r>
        <w:rPr>
          <w:rtl/>
        </w:rPr>
        <w:t>כנית להבראת כלכלת ישראל (תיקוני חקיקה להשגת יעדי התקציב והמדיניות הכלכלית לשנות הכס</w:t>
      </w:r>
      <w:r>
        <w:rPr>
          <w:rtl/>
        </w:rPr>
        <w:t>פים 2003 ו-2004) (תיקון - איחוד רשויות מקומיות), התשס"ד-2004, מאת חבר הכנסת דוד אזולאי וקבוצת חברי הכנסת; הצעת חוק לתיקון פקודת המשטרה (חקירת סוהרים בידי המחלקה לחקיר</w:t>
      </w:r>
      <w:r>
        <w:rPr>
          <w:rFonts w:hint="cs"/>
          <w:rtl/>
        </w:rPr>
        <w:t>ו</w:t>
      </w:r>
      <w:r>
        <w:rPr>
          <w:rtl/>
        </w:rPr>
        <w:t>ת שוטרים), התשס"ד-2004, מאת חבר</w:t>
      </w:r>
      <w:r>
        <w:rPr>
          <w:rFonts w:hint="cs"/>
          <w:rtl/>
        </w:rPr>
        <w:t>י</w:t>
      </w:r>
      <w:r>
        <w:rPr>
          <w:rtl/>
        </w:rPr>
        <w:t xml:space="preserve"> הכנסת דוד אזולאי, נסים דהן, יאיר פרץ</w:t>
      </w:r>
      <w:r>
        <w:rPr>
          <w:rFonts w:hint="cs"/>
          <w:rtl/>
        </w:rPr>
        <w:t xml:space="preserve"> ו</w:t>
      </w:r>
      <w:r>
        <w:rPr>
          <w:rtl/>
        </w:rPr>
        <w:t>יעקב מרגי; הצעת חו</w:t>
      </w:r>
      <w:r>
        <w:rPr>
          <w:rtl/>
        </w:rPr>
        <w:t>ק שיווי זכויות האשה (תיקון - ייצוג הולם בו</w:t>
      </w:r>
      <w:r>
        <w:rPr>
          <w:rFonts w:hint="cs"/>
          <w:rtl/>
        </w:rPr>
        <w:t>ו</w:t>
      </w:r>
      <w:r>
        <w:rPr>
          <w:rtl/>
        </w:rPr>
        <w:t>עדות), התשס"ד-2004, מאת חבר</w:t>
      </w:r>
      <w:r>
        <w:rPr>
          <w:rFonts w:hint="cs"/>
          <w:rtl/>
        </w:rPr>
        <w:t>י</w:t>
      </w:r>
      <w:r>
        <w:rPr>
          <w:rtl/>
        </w:rPr>
        <w:t xml:space="preserve"> הכנסת מל פולישוק-בלוך, רוני בריזון</w:t>
      </w:r>
      <w:r>
        <w:rPr>
          <w:rFonts w:hint="cs"/>
          <w:rtl/>
        </w:rPr>
        <w:t xml:space="preserve"> ו</w:t>
      </w:r>
      <w:r>
        <w:rPr>
          <w:rtl/>
        </w:rPr>
        <w:t>אתי לבני; הצעת חוק הספורט (תיקון - סמכות מוסדות שיפוט פנימיים), התשס"ד-2004, מאת חבר</w:t>
      </w:r>
      <w:r>
        <w:rPr>
          <w:rFonts w:hint="cs"/>
          <w:rtl/>
        </w:rPr>
        <w:t>י</w:t>
      </w:r>
      <w:r>
        <w:rPr>
          <w:rtl/>
        </w:rPr>
        <w:t xml:space="preserve"> הכנסת מל פולישוק-בלוך, רשף חן, אתי לבני</w:t>
      </w:r>
      <w:r>
        <w:rPr>
          <w:rFonts w:hint="cs"/>
          <w:rtl/>
        </w:rPr>
        <w:t xml:space="preserve"> ו</w:t>
      </w:r>
      <w:r>
        <w:rPr>
          <w:rtl/>
        </w:rPr>
        <w:t>יגאל יאסינוב; הצעת חו</w:t>
      </w:r>
      <w:r>
        <w:rPr>
          <w:rtl/>
        </w:rPr>
        <w:t xml:space="preserve">ק העונשין (תיקון - סגירת ישיבה </w:t>
      </w:r>
      <w:r>
        <w:rPr>
          <w:rFonts w:hint="cs"/>
          <w:rtl/>
        </w:rPr>
        <w:t>ש</w:t>
      </w:r>
      <w:r>
        <w:rPr>
          <w:rtl/>
        </w:rPr>
        <w:t>מתנהלת בה הסתה), התשס"ד-2004, מאת חבר</w:t>
      </w:r>
      <w:r>
        <w:rPr>
          <w:rFonts w:hint="cs"/>
          <w:rtl/>
        </w:rPr>
        <w:t>ת</w:t>
      </w:r>
      <w:r>
        <w:rPr>
          <w:rtl/>
        </w:rPr>
        <w:t xml:space="preserve"> הכנסת קולט אביטל וקבוצת חברי הכנסת; הצעת חוק-יסוד: הממשלה (הנמקת פיטורי שר), מאת חבר הכנסת יצחק לוי; הצעת חוק להגנה על עדים, התשס"ד-2004, מאת חבר הכנסת אופיר פינס-פז; הצעת חוק העונשין (</w:t>
      </w:r>
      <w:r>
        <w:rPr>
          <w:rtl/>
        </w:rPr>
        <w:t>תיקון - החזקת מקום לשם זנות), התשס"ד-2004, מאת חבר הכנסת רשף חן; הצעת חוק לקידום הפעילות למען שחרורו של יהונתן פולארד, התשס"ד-2004, מאת חבר הכנסת גלעד ארדן; הצעת חוק לתיקון פקודת התעבורה (שלילת רשיון נהיגה), התשס"ד-2004, מאת חבר</w:t>
      </w:r>
      <w:r>
        <w:rPr>
          <w:rFonts w:hint="cs"/>
          <w:rtl/>
        </w:rPr>
        <w:t>י</w:t>
      </w:r>
      <w:r>
        <w:rPr>
          <w:rtl/>
        </w:rPr>
        <w:t xml:space="preserve"> הכנסת אהוד יתום</w:t>
      </w:r>
      <w:r>
        <w:rPr>
          <w:rFonts w:hint="cs"/>
          <w:rtl/>
        </w:rPr>
        <w:t xml:space="preserve"> ו</w:t>
      </w:r>
      <w:r>
        <w:rPr>
          <w:rtl/>
        </w:rPr>
        <w:t>דני יתום;</w:t>
      </w:r>
      <w:r>
        <w:rPr>
          <w:rtl/>
        </w:rPr>
        <w:t xml:space="preserve"> הצעת חוק הטלת אגרות, התשס"ד-2004, מאת חבר הכנסת נסים דהן; הצעת חוק הביטוח הלאומי (תיקון - קצבאות ילדים), התשס"ד-2004, מאת חבר הכנסת משה גפני; הצעת חוק פיצוי למפוני שטחי יהודה, שומרון וחבל</w:t>
      </w:r>
      <w:r>
        <w:rPr>
          <w:rFonts w:hint="cs"/>
          <w:rtl/>
        </w:rPr>
        <w:t>-</w:t>
      </w:r>
      <w:r>
        <w:rPr>
          <w:rtl/>
        </w:rPr>
        <w:t>עזה, התשס"ד-2004, מאת חבר</w:t>
      </w:r>
      <w:r>
        <w:rPr>
          <w:rFonts w:hint="cs"/>
          <w:rtl/>
        </w:rPr>
        <w:t>י</w:t>
      </w:r>
      <w:r>
        <w:rPr>
          <w:rtl/>
        </w:rPr>
        <w:t xml:space="preserve"> הכנסת אופיר פינס-פז</w:t>
      </w:r>
      <w:r>
        <w:rPr>
          <w:rFonts w:hint="cs"/>
          <w:rtl/>
        </w:rPr>
        <w:t xml:space="preserve"> ו</w:t>
      </w:r>
      <w:r>
        <w:rPr>
          <w:rtl/>
        </w:rPr>
        <w:t>רן כהן; הצעת חוק הע</w:t>
      </w:r>
      <w:r>
        <w:rPr>
          <w:rtl/>
        </w:rPr>
        <w:t>תיקות (תיקון - הכרזה על אתר ארכיאולוגי), התשס"ד-2004, מאת חבר</w:t>
      </w:r>
      <w:r>
        <w:rPr>
          <w:rFonts w:hint="cs"/>
          <w:rtl/>
        </w:rPr>
        <w:t>ת</w:t>
      </w:r>
      <w:r>
        <w:rPr>
          <w:rtl/>
        </w:rPr>
        <w:t xml:space="preserve"> הכנסת גילה פינקלשטיין; הצעת חוק לתיקון פקודת העיריות (מועד מינוי ועדת הביקורת), התשס"ד-2004, מאת חבר</w:t>
      </w:r>
      <w:r>
        <w:rPr>
          <w:rFonts w:hint="cs"/>
          <w:rtl/>
        </w:rPr>
        <w:t>ת</w:t>
      </w:r>
      <w:r>
        <w:rPr>
          <w:rtl/>
        </w:rPr>
        <w:t xml:space="preserve"> הכנסת מל פולישוק-בלוך וקבוצת חברי הכנסת; הצעת חוק שירות המדינה (מינויים) (תיקון - משך כהונת</w:t>
      </w:r>
      <w:r>
        <w:rPr>
          <w:rtl/>
        </w:rPr>
        <w:t xml:space="preserve"> הממונה על הביטחון במשרד הביטחון), התשס"ד-2004, מאת חבר הכנסת אופיר פינס-פז; הצעת חוק רשות השידור (תיקון - עיקול טל</w:t>
      </w:r>
      <w:r>
        <w:rPr>
          <w:rFonts w:hint="cs"/>
          <w:rtl/>
        </w:rPr>
        <w:t>ו</w:t>
      </w:r>
      <w:r>
        <w:rPr>
          <w:rtl/>
        </w:rPr>
        <w:t>ויזיה), התשס"ד-2004, מאת חבר</w:t>
      </w:r>
      <w:r>
        <w:rPr>
          <w:rFonts w:hint="cs"/>
          <w:rtl/>
        </w:rPr>
        <w:t>י</w:t>
      </w:r>
      <w:r>
        <w:rPr>
          <w:rtl/>
        </w:rPr>
        <w:t xml:space="preserve"> הכנסת עסאם מח'ול, מוחמד ברכה</w:t>
      </w:r>
      <w:r>
        <w:rPr>
          <w:rFonts w:hint="cs"/>
          <w:rtl/>
        </w:rPr>
        <w:t xml:space="preserve"> ו</w:t>
      </w:r>
      <w:r>
        <w:rPr>
          <w:rtl/>
        </w:rPr>
        <w:t>אחמד טיבי; הצעת חוק לתיקון פקודת מס הכנסה (פטור לתאגיד לתעסוקת נכים ומוגבלים), ה</w:t>
      </w:r>
      <w:r>
        <w:rPr>
          <w:rtl/>
        </w:rPr>
        <w:t xml:space="preserve">תשס"ד-2004, מאת חבר הכנסת צבי הנדל; הצעת חוק לתיקון פקודת התעבורה (חלקה של רשות מקומית באגרות), התשס"ד-2004, מאת חבר הכנסת צבי הנדל; הצעת חוק המועצות האזוריות (מבקר המועצה), התשס"ד-2004, מאת חבר הכנסת חמי דורון וקבוצת חברי הכנסת; הצעת חוק שירותי דת במערכת </w:t>
      </w:r>
      <w:r>
        <w:rPr>
          <w:rtl/>
        </w:rPr>
        <w:t>הביטחון, התשס"ד-2004, מאת חבר</w:t>
      </w:r>
      <w:r>
        <w:rPr>
          <w:rFonts w:hint="cs"/>
          <w:rtl/>
        </w:rPr>
        <w:t>י</w:t>
      </w:r>
      <w:r>
        <w:rPr>
          <w:rtl/>
        </w:rPr>
        <w:t xml:space="preserve"> הכנסת רן כהן, איוב קרא</w:t>
      </w:r>
      <w:r>
        <w:rPr>
          <w:rFonts w:hint="cs"/>
          <w:rtl/>
        </w:rPr>
        <w:t xml:space="preserve"> ו</w:t>
      </w:r>
      <w:r>
        <w:rPr>
          <w:rtl/>
        </w:rPr>
        <w:t>מגלי והבה; הצעת חוק ונשמרתם מא</w:t>
      </w:r>
      <w:r>
        <w:rPr>
          <w:rFonts w:hint="cs"/>
          <w:rtl/>
        </w:rPr>
        <w:t>ו</w:t>
      </w:r>
      <w:r>
        <w:rPr>
          <w:rtl/>
        </w:rPr>
        <w:t>ד לנפש</w:t>
      </w:r>
      <w:r>
        <w:rPr>
          <w:rFonts w:hint="cs"/>
          <w:rtl/>
        </w:rPr>
        <w:t>ו</w:t>
      </w:r>
      <w:r>
        <w:rPr>
          <w:rtl/>
        </w:rPr>
        <w:t>תיכם, התשס"ד-2004, מאת חבר</w:t>
      </w:r>
      <w:r>
        <w:rPr>
          <w:rFonts w:hint="cs"/>
          <w:rtl/>
        </w:rPr>
        <w:t>י</w:t>
      </w:r>
      <w:r>
        <w:rPr>
          <w:rtl/>
        </w:rPr>
        <w:t xml:space="preserve"> הכנסת נעמי בלומנטל</w:t>
      </w:r>
      <w:r>
        <w:rPr>
          <w:rFonts w:hint="cs"/>
          <w:rtl/>
        </w:rPr>
        <w:t xml:space="preserve"> ו</w:t>
      </w:r>
      <w:r>
        <w:rPr>
          <w:rtl/>
        </w:rPr>
        <w:t>עמרם מצנע וקבוצת חברי הכנסת; הצעת חוק העונשין (תיקון - פגיעה ברגשי דת), התשס"ד-2004, מאת חבר הכנסת רוני בריזון וקבו</w:t>
      </w:r>
      <w:r>
        <w:rPr>
          <w:rtl/>
        </w:rPr>
        <w:t>צת חברי הכנסת; הצעת חוק-יסוד: הממשלה (תיקון - הבעת אי</w:t>
      </w:r>
      <w:r>
        <w:rPr>
          <w:rFonts w:hint="cs"/>
          <w:rtl/>
        </w:rPr>
        <w:t>-</w:t>
      </w:r>
      <w:r>
        <w:rPr>
          <w:rtl/>
        </w:rPr>
        <w:t>אמון ללא מועמד לראשות הממשלה), מאת חבר הכנסת יצחק לוי; הצעת חוק מועד הגשת תסקיר (תיקוני</w:t>
      </w:r>
      <w:r>
        <w:rPr>
          <w:rFonts w:hint="cs"/>
          <w:rtl/>
        </w:rPr>
        <w:t xml:space="preserve"> </w:t>
      </w:r>
      <w:r>
        <w:rPr>
          <w:rtl/>
        </w:rPr>
        <w:t>חקיקה), התשס"ד-2004, מאת חבר הכנסת אברהם רביץ; הצעת חוק האצת בניית גדר הבטחון, התשס"ד-2004, מאת חבר הכנסת גלעד ארד</w:t>
      </w:r>
      <w:r>
        <w:rPr>
          <w:rtl/>
        </w:rPr>
        <w:t>ן; הצעת חוק סגירת הכור האטומי בדימונה, התשס"ד-2004, מאת חבר</w:t>
      </w:r>
      <w:r>
        <w:rPr>
          <w:rFonts w:hint="cs"/>
          <w:rtl/>
        </w:rPr>
        <w:t>י</w:t>
      </w:r>
      <w:r>
        <w:rPr>
          <w:rtl/>
        </w:rPr>
        <w:t xml:space="preserve"> הכנסת עסאם מח'ול, מוחמד ברכה</w:t>
      </w:r>
      <w:r>
        <w:rPr>
          <w:rFonts w:hint="cs"/>
          <w:rtl/>
        </w:rPr>
        <w:t xml:space="preserve"> ו</w:t>
      </w:r>
      <w:r>
        <w:rPr>
          <w:rtl/>
        </w:rPr>
        <w:t>אחמד טיבי; הצעת חוק הירושה (תיקון - ירושת מי שנולד מביצית מופרית), התשס"ד-2004, מאת חבר</w:t>
      </w:r>
      <w:r>
        <w:rPr>
          <w:rFonts w:hint="cs"/>
          <w:rtl/>
        </w:rPr>
        <w:t>ת</w:t>
      </w:r>
      <w:r>
        <w:rPr>
          <w:rtl/>
        </w:rPr>
        <w:t xml:space="preserve"> הכנסת גילה פינקלשטיין; הצעת חוק-יסוד: הכנסת (תיקון - התייצבות לפני הוועדות),</w:t>
      </w:r>
      <w:r>
        <w:rPr>
          <w:rtl/>
        </w:rPr>
        <w:t xml:space="preserve"> מאת חבר הכנסת צבי הנדל; הצעת חוק מס ערך מוסף (תיקון - ביטול חיוב בהעדר תשלום), התשס"ד-2004, מאת חבר</w:t>
      </w:r>
      <w:r>
        <w:rPr>
          <w:rFonts w:hint="cs"/>
          <w:rtl/>
        </w:rPr>
        <w:t>י</w:t>
      </w:r>
      <w:r>
        <w:rPr>
          <w:rtl/>
        </w:rPr>
        <w:t xml:space="preserve"> הכנסת אברהם הירשזון</w:t>
      </w:r>
      <w:r>
        <w:rPr>
          <w:rFonts w:hint="cs"/>
          <w:rtl/>
        </w:rPr>
        <w:t xml:space="preserve"> ו</w:t>
      </w:r>
      <w:r>
        <w:rPr>
          <w:rtl/>
        </w:rPr>
        <w:t>רשף חן וקבוצת חברי הכנסת; הצעת חוק חינוך ממלכתי (תיקון - שבוע הלימודים במוסדות חינוך מוכרים לא רשמיים), התשס"ד-2004, מאת חבר הכנסת יצ</w:t>
      </w:r>
      <w:r>
        <w:rPr>
          <w:rtl/>
        </w:rPr>
        <w:t>חק לוי; הצעת חוק הרשות הלאומית לתרבות שבזי, התשס"ד-2004, מאת חבר</w:t>
      </w:r>
      <w:r>
        <w:rPr>
          <w:rFonts w:hint="cs"/>
          <w:rtl/>
        </w:rPr>
        <w:t>י</w:t>
      </w:r>
      <w:r>
        <w:rPr>
          <w:rtl/>
        </w:rPr>
        <w:t xml:space="preserve"> הכנסת אהוד רצאבי</w:t>
      </w:r>
      <w:r>
        <w:rPr>
          <w:rFonts w:hint="cs"/>
          <w:rtl/>
        </w:rPr>
        <w:t xml:space="preserve"> ו</w:t>
      </w:r>
      <w:r>
        <w:rPr>
          <w:rtl/>
        </w:rPr>
        <w:t>רשף חן; הצעת חוק-יסוד: הגדרת סמכויות הרשות השופטת, מאת חבר הכנסת צבי הנדל; הצעת חוק הרשויות המקומיות (העברת תשלומים מהמדינה) (תיקון - תשלום פיגורים), התשס"ד-2004, מאת חבר</w:t>
      </w:r>
      <w:r>
        <w:rPr>
          <w:rFonts w:hint="cs"/>
          <w:rtl/>
        </w:rPr>
        <w:t>י</w:t>
      </w:r>
      <w:r>
        <w:rPr>
          <w:rtl/>
        </w:rPr>
        <w:t xml:space="preserve"> </w:t>
      </w:r>
      <w:r>
        <w:rPr>
          <w:rtl/>
        </w:rPr>
        <w:t>הכנסת עסאם מח'ול, מוחמד ברכה</w:t>
      </w:r>
      <w:r>
        <w:rPr>
          <w:rFonts w:hint="cs"/>
          <w:rtl/>
        </w:rPr>
        <w:t xml:space="preserve"> ו</w:t>
      </w:r>
      <w:r>
        <w:rPr>
          <w:rtl/>
        </w:rPr>
        <w:t>אחמד טיבי; הצעת חוק המועצה להשכלה גבוהה (תיקון - מוסדות אקדמיים להכשרת מורים), התשס"ד-2004, מאת חבר הכנסת רשף חן וקבוצת חברי הכנסת; הצעת חוק הרשויות המקומיות (ייעוד כספי הקצבות למטרות מימון המשפחתונים), התשס"ד-2004, מאת חבר</w:t>
      </w:r>
      <w:r>
        <w:rPr>
          <w:rFonts w:hint="cs"/>
          <w:rtl/>
        </w:rPr>
        <w:t>י</w:t>
      </w:r>
      <w:r>
        <w:rPr>
          <w:rtl/>
        </w:rPr>
        <w:t xml:space="preserve"> ה</w:t>
      </w:r>
      <w:r>
        <w:rPr>
          <w:rtl/>
        </w:rPr>
        <w:t>כנסת עסאם מח'ול, מוחמד ברכה</w:t>
      </w:r>
      <w:r>
        <w:rPr>
          <w:rFonts w:hint="cs"/>
          <w:rtl/>
        </w:rPr>
        <w:t xml:space="preserve"> ו</w:t>
      </w:r>
      <w:r>
        <w:rPr>
          <w:rtl/>
        </w:rPr>
        <w:t>אחמד טיבי; הצעת חוק יום העצמאות (תיקון - איסור ציון יום העצמאות או הקמת מדינת ישראל כיום אבל), התשס"ד-2004, מאת חבר הכנסת צבי הנדל; הצעת חוק לתיקון פקודת זכויות יוצרים (פיצוי בלי הוכחת נזק), התשס"ד-2004, מאת חבר</w:t>
      </w:r>
      <w:r>
        <w:rPr>
          <w:rFonts w:hint="cs"/>
          <w:rtl/>
        </w:rPr>
        <w:t>י</w:t>
      </w:r>
      <w:r>
        <w:rPr>
          <w:rtl/>
        </w:rPr>
        <w:t xml:space="preserve"> הכנסת נעמי בלו</w:t>
      </w:r>
      <w:r>
        <w:rPr>
          <w:rtl/>
        </w:rPr>
        <w:t>מנטל</w:t>
      </w:r>
      <w:r>
        <w:rPr>
          <w:rFonts w:hint="cs"/>
          <w:rtl/>
        </w:rPr>
        <w:t xml:space="preserve"> ו</w:t>
      </w:r>
      <w:r>
        <w:rPr>
          <w:rtl/>
        </w:rPr>
        <w:t>צבי הנדל; הצעת חוק לתיקון פקודת התעבורה (חובת מלווה מבוגר באוטובוס המסיע ילדים), התשס"ד-2004, מאת חבר</w:t>
      </w:r>
      <w:r>
        <w:rPr>
          <w:rFonts w:hint="cs"/>
          <w:rtl/>
        </w:rPr>
        <w:t>י</w:t>
      </w:r>
      <w:r>
        <w:rPr>
          <w:rtl/>
        </w:rPr>
        <w:t xml:space="preserve"> הכנסת גלעד ארדן</w:t>
      </w:r>
      <w:r>
        <w:rPr>
          <w:rFonts w:hint="cs"/>
          <w:rtl/>
        </w:rPr>
        <w:t xml:space="preserve"> ו</w:t>
      </w:r>
      <w:r>
        <w:rPr>
          <w:rtl/>
        </w:rPr>
        <w:t>איתן כבל; הצעת חוק עידוד התנדבות (סיעוד ושיקום ביתי), התשס"ד-2004, מאת חבר הכנסת שאול יהלום וקבוצת חברי הכנסת; הצעת חוק העונשין (ת</w:t>
      </w:r>
      <w:r>
        <w:rPr>
          <w:rtl/>
        </w:rPr>
        <w:t>יקון - התאגדות גזענית אסורה), התשס"ד-2004, מאת חבר</w:t>
      </w:r>
      <w:r>
        <w:rPr>
          <w:rFonts w:hint="cs"/>
          <w:rtl/>
        </w:rPr>
        <w:t>ות</w:t>
      </w:r>
      <w:r>
        <w:rPr>
          <w:rtl/>
        </w:rPr>
        <w:t xml:space="preserve"> הכנסת נעמי בלומנטל</w:t>
      </w:r>
      <w:r>
        <w:rPr>
          <w:rFonts w:hint="cs"/>
          <w:rtl/>
        </w:rPr>
        <w:t xml:space="preserve"> וי</w:t>
      </w:r>
      <w:r>
        <w:rPr>
          <w:rtl/>
        </w:rPr>
        <w:t>ולי תמיר וקבוצת חברי הכנסת; הצעת חוק לקליטת העלי</w:t>
      </w:r>
      <w:r>
        <w:rPr>
          <w:rFonts w:hint="cs"/>
          <w:rtl/>
        </w:rPr>
        <w:t>י</w:t>
      </w:r>
      <w:r>
        <w:rPr>
          <w:rtl/>
        </w:rPr>
        <w:t>ה (פרסום בעיתונות הרוסית) (הוראת שעה), התשס"ד-2004, מאת חבר</w:t>
      </w:r>
      <w:r>
        <w:rPr>
          <w:rFonts w:hint="cs"/>
          <w:rtl/>
        </w:rPr>
        <w:t>י</w:t>
      </w:r>
      <w:r>
        <w:rPr>
          <w:rtl/>
        </w:rPr>
        <w:t xml:space="preserve"> הכנסת רומן ברונפמן</w:t>
      </w:r>
      <w:r>
        <w:rPr>
          <w:rFonts w:hint="cs"/>
          <w:rtl/>
        </w:rPr>
        <w:t xml:space="preserve"> ו</w:t>
      </w:r>
      <w:r>
        <w:rPr>
          <w:rtl/>
        </w:rPr>
        <w:t>מרינה סולודקין; הצעת חוק סדר הדין הפלילי (תיקון - הת</w:t>
      </w:r>
      <w:r>
        <w:rPr>
          <w:rtl/>
        </w:rPr>
        <w:t>יישנות עבירות הקשורות לרצח שר או ראש הממשלה), התשס"ד-2004, מאת חבר הכנסת צבי הנדל; הצעת חוק הבחירות לכנסת (תיקון - הצהרת בוחרים ומועמדים על נאמנותם למדינה ולחוקיה), התשס"ד-2004, מאת חבר הכנסת צבי הנדל; הצעת חוק-יסוד: המנון מדינת ישראל, מאת חבר הכנסת צבי הנ</w:t>
      </w:r>
      <w:r>
        <w:rPr>
          <w:rtl/>
        </w:rPr>
        <w:t>דל; הצעת חוק שידורי רדיו י</w:t>
      </w:r>
      <w:r>
        <w:rPr>
          <w:rFonts w:hint="cs"/>
          <w:rtl/>
        </w:rPr>
        <w:t>י</w:t>
      </w:r>
      <w:r>
        <w:rPr>
          <w:rtl/>
        </w:rPr>
        <w:t>עודיים, התשס"ד-2004, מאת חבר הכנסת צבי הנדל; הצעת חוק העונשין (תיקון - ציטוט מתוך כתבי דת כפרסום אסור), התשס"ד-2004, מאת חבר</w:t>
      </w:r>
      <w:r>
        <w:rPr>
          <w:rFonts w:hint="cs"/>
          <w:rtl/>
        </w:rPr>
        <w:t>ת</w:t>
      </w:r>
      <w:r>
        <w:rPr>
          <w:rtl/>
        </w:rPr>
        <w:t xml:space="preserve"> הכנסת אתי לבני וקבוצת חברי הכנסת; הצעת חוק העונשין (תיקון - עונשי מינימום למציתי יערות), התשס"ד-2004, מ</w:t>
      </w:r>
      <w:r>
        <w:rPr>
          <w:rtl/>
        </w:rPr>
        <w:t>את חבר הכנסת צבי הנדל; הצעת חוק לתיקון פקודת התעבורה (הוספת סמכויות אכיפה לפקחי רשות מקומית), התשס"ד-2004, מאת חבר הכנסת אהוד רצאבי וקבוצת חברי הכנסת; הצעת חוק מזונות לילד בגיר (תיקוני חקיקה), התשס"ד-2004, מאת חבר</w:t>
      </w:r>
      <w:r>
        <w:rPr>
          <w:rFonts w:hint="cs"/>
          <w:rtl/>
        </w:rPr>
        <w:t>ת</w:t>
      </w:r>
      <w:r>
        <w:rPr>
          <w:rtl/>
        </w:rPr>
        <w:t xml:space="preserve"> הכנסת גילה גמליאל; הצעת חוק-יסוד: הכנסת (</w:t>
      </w:r>
      <w:r>
        <w:rPr>
          <w:rtl/>
        </w:rPr>
        <w:t>יום שבתון למצביעים) (תיקוני חקיקה), מאת חבר הכנסת גילה גמליאל; הצעת חוק ביטוח בריאות ממלכתי (תיקון - עדכון התוספת החמישית), התשס"ד-2004, מאת חבר</w:t>
      </w:r>
      <w:r>
        <w:rPr>
          <w:rFonts w:hint="cs"/>
          <w:rtl/>
        </w:rPr>
        <w:t>י</w:t>
      </w:r>
      <w:r>
        <w:rPr>
          <w:rtl/>
        </w:rPr>
        <w:t xml:space="preserve"> הכנסת אפרים סנה</w:t>
      </w:r>
      <w:r>
        <w:rPr>
          <w:rFonts w:hint="cs"/>
          <w:rtl/>
        </w:rPr>
        <w:t xml:space="preserve"> ו</w:t>
      </w:r>
      <w:r>
        <w:rPr>
          <w:rtl/>
        </w:rPr>
        <w:t>חיים אורון; הצעת חוק ביטוח בריאות ממלכתי (תיקון - תוספת קבועה לסל שירותי הבריאות - טכנולוגיות</w:t>
      </w:r>
      <w:r>
        <w:rPr>
          <w:rtl/>
        </w:rPr>
        <w:t xml:space="preserve"> רפואיות חדשות, תרופות, מכשור ושיטות טיפול), התשס"ד-2004, מאת חבר</w:t>
      </w:r>
      <w:r>
        <w:rPr>
          <w:rFonts w:hint="cs"/>
          <w:rtl/>
        </w:rPr>
        <w:t>י</w:t>
      </w:r>
      <w:r>
        <w:rPr>
          <w:rtl/>
        </w:rPr>
        <w:t xml:space="preserve"> הכנסת חיים אורון,  ענבל גבריאלי, משה גפני, שאול יהלום, איתן כבל, אמנון כהן, אתי לבני </w:t>
      </w:r>
      <w:r>
        <w:rPr>
          <w:rFonts w:hint="cs"/>
          <w:rtl/>
        </w:rPr>
        <w:t>ו</w:t>
      </w:r>
      <w:r>
        <w:rPr>
          <w:rtl/>
        </w:rPr>
        <w:t>אהוד רצאבי וקבוצת חברי הכנסת</w:t>
      </w:r>
      <w:r>
        <w:rPr>
          <w:rFonts w:hint="cs"/>
          <w:rtl/>
        </w:rPr>
        <w:t xml:space="preserve">. </w:t>
      </w:r>
    </w:p>
    <w:p w14:paraId="2292F6D6" w14:textId="77777777" w:rsidR="00000000" w:rsidRDefault="000C6BB5">
      <w:pPr>
        <w:pStyle w:val="a0"/>
        <w:rPr>
          <w:rFonts w:hint="cs"/>
          <w:rtl/>
        </w:rPr>
      </w:pPr>
    </w:p>
    <w:p w14:paraId="7B142FBA" w14:textId="77777777" w:rsidR="00000000" w:rsidRDefault="000C6BB5">
      <w:pPr>
        <w:pStyle w:val="a0"/>
        <w:rPr>
          <w:rFonts w:hint="cs"/>
          <w:rtl/>
        </w:rPr>
      </w:pPr>
      <w:r>
        <w:rPr>
          <w:rFonts w:hint="cs"/>
          <w:rtl/>
        </w:rPr>
        <w:t xml:space="preserve">לוח תיקונים להצעת חוק להסדרת תוצרת אורגנית, התשס"ד-2004. תודה רבה. </w:t>
      </w:r>
    </w:p>
    <w:p w14:paraId="5077F76B" w14:textId="77777777" w:rsidR="00000000" w:rsidRDefault="000C6BB5">
      <w:pPr>
        <w:pStyle w:val="a0"/>
        <w:rPr>
          <w:rFonts w:hint="cs"/>
          <w:rtl/>
        </w:rPr>
      </w:pPr>
    </w:p>
    <w:p w14:paraId="255B9FA9" w14:textId="77777777" w:rsidR="00000000" w:rsidRDefault="000C6BB5">
      <w:pPr>
        <w:pStyle w:val="af1"/>
        <w:rPr>
          <w:rtl/>
        </w:rPr>
      </w:pPr>
      <w:r>
        <w:rPr>
          <w:rtl/>
        </w:rPr>
        <w:t>הי</w:t>
      </w:r>
      <w:r>
        <w:rPr>
          <w:rtl/>
        </w:rPr>
        <w:t>ו"ר ראובן ריבלין:</w:t>
      </w:r>
    </w:p>
    <w:p w14:paraId="4708DD6D" w14:textId="77777777" w:rsidR="00000000" w:rsidRDefault="000C6BB5">
      <w:pPr>
        <w:pStyle w:val="a0"/>
        <w:rPr>
          <w:rtl/>
        </w:rPr>
      </w:pPr>
    </w:p>
    <w:p w14:paraId="3A237FEE" w14:textId="77777777" w:rsidR="00000000" w:rsidRDefault="000C6BB5">
      <w:pPr>
        <w:pStyle w:val="a0"/>
        <w:rPr>
          <w:rFonts w:hint="cs"/>
          <w:rtl/>
        </w:rPr>
      </w:pPr>
      <w:r>
        <w:rPr>
          <w:rFonts w:hint="cs"/>
          <w:rtl/>
        </w:rPr>
        <w:t xml:space="preserve">תודה רבה למזכיר הכנסת. </w:t>
      </w:r>
    </w:p>
    <w:p w14:paraId="7EEFA56C" w14:textId="77777777" w:rsidR="00000000" w:rsidRDefault="000C6BB5">
      <w:pPr>
        <w:pStyle w:val="a2"/>
        <w:rPr>
          <w:rFonts w:hint="cs"/>
          <w:rtl/>
        </w:rPr>
      </w:pPr>
    </w:p>
    <w:p w14:paraId="4AAA29E1" w14:textId="77777777" w:rsidR="00000000" w:rsidRDefault="000C6BB5">
      <w:pPr>
        <w:pStyle w:val="a0"/>
        <w:rPr>
          <w:rFonts w:hint="cs"/>
          <w:rtl/>
        </w:rPr>
      </w:pPr>
    </w:p>
    <w:p w14:paraId="7D156A23" w14:textId="77777777" w:rsidR="00000000" w:rsidRDefault="000C6BB5">
      <w:pPr>
        <w:pStyle w:val="a2"/>
        <w:rPr>
          <w:rFonts w:hint="cs"/>
          <w:rtl/>
        </w:rPr>
      </w:pPr>
      <w:bookmarkStart w:id="3" w:name="CS30960FI0030960T02_08_2004_16_23_40"/>
      <w:bookmarkStart w:id="4" w:name="_Toc100311680"/>
      <w:bookmarkEnd w:id="3"/>
      <w:r>
        <w:rPr>
          <w:rtl/>
        </w:rPr>
        <w:t>הצע</w:t>
      </w:r>
      <w:r>
        <w:rPr>
          <w:rFonts w:hint="cs"/>
          <w:rtl/>
        </w:rPr>
        <w:t>ו</w:t>
      </w:r>
      <w:r>
        <w:rPr>
          <w:rtl/>
        </w:rPr>
        <w:t>ת סיע</w:t>
      </w:r>
      <w:r>
        <w:rPr>
          <w:rFonts w:hint="cs"/>
          <w:rtl/>
        </w:rPr>
        <w:t>ו</w:t>
      </w:r>
      <w:r>
        <w:rPr>
          <w:rtl/>
        </w:rPr>
        <w:t>ת העבודה-מימד</w:t>
      </w:r>
      <w:r>
        <w:rPr>
          <w:rFonts w:hint="cs"/>
          <w:rtl/>
        </w:rPr>
        <w:t xml:space="preserve">, יחד--חד"ש-תע"ל--רע"ם, </w:t>
      </w:r>
      <w:r>
        <w:rPr>
          <w:rtl/>
        </w:rPr>
        <w:br/>
      </w:r>
      <w:r>
        <w:rPr>
          <w:rFonts w:hint="cs"/>
          <w:rtl/>
        </w:rPr>
        <w:t xml:space="preserve">ש"ס, יהדות התורה ובל"ד להביע אי-אמון בממשלה בשל: </w:t>
      </w:r>
      <w:r>
        <w:rPr>
          <w:rtl/>
        </w:rPr>
        <w:br/>
      </w:r>
      <w:r>
        <w:rPr>
          <w:rFonts w:hint="cs"/>
          <w:rtl/>
        </w:rPr>
        <w:t xml:space="preserve">א. </w:t>
      </w:r>
      <w:r>
        <w:rPr>
          <w:rtl/>
        </w:rPr>
        <w:t>מדיניותה בתחום החברתי והכלכלי</w:t>
      </w:r>
      <w:r>
        <w:rPr>
          <w:rFonts w:hint="cs"/>
          <w:rtl/>
        </w:rPr>
        <w:t xml:space="preserve">; </w:t>
      </w:r>
      <w:bookmarkStart w:id="5" w:name="CS31096FI0031096T02_08_2004_16_26_55"/>
      <w:bookmarkEnd w:id="5"/>
      <w:r>
        <w:rPr>
          <w:rtl/>
        </w:rPr>
        <w:br/>
      </w:r>
      <w:r>
        <w:rPr>
          <w:rFonts w:hint="cs"/>
          <w:rtl/>
        </w:rPr>
        <w:t xml:space="preserve">ב. </w:t>
      </w:r>
      <w:r>
        <w:rPr>
          <w:rtl/>
        </w:rPr>
        <w:t>מדיניותה בתחום המדיני, החברתי והכלכלי</w:t>
      </w:r>
      <w:r>
        <w:rPr>
          <w:rFonts w:hint="cs"/>
          <w:rtl/>
        </w:rPr>
        <w:t>;</w:t>
      </w:r>
      <w:r>
        <w:rPr>
          <w:rtl/>
        </w:rPr>
        <w:br/>
      </w:r>
      <w:bookmarkStart w:id="6" w:name="CS31098FI0031098T02_08_2004_16_28_12"/>
      <w:bookmarkEnd w:id="6"/>
      <w:r>
        <w:rPr>
          <w:rFonts w:hint="cs"/>
          <w:rtl/>
        </w:rPr>
        <w:t xml:space="preserve">ג. </w:t>
      </w:r>
      <w:r>
        <w:rPr>
          <w:rtl/>
        </w:rPr>
        <w:t>אישור הצעת חוק ברית הנישואים של ה</w:t>
      </w:r>
      <w:r>
        <w:rPr>
          <w:rtl/>
        </w:rPr>
        <w:t>ממשלה</w:t>
      </w:r>
      <w:r>
        <w:rPr>
          <w:rFonts w:hint="cs"/>
          <w:rtl/>
        </w:rPr>
        <w:t>;</w:t>
      </w:r>
      <w:bookmarkEnd w:id="4"/>
      <w:r>
        <w:rPr>
          <w:rFonts w:hint="cs"/>
          <w:rtl/>
        </w:rPr>
        <w:t xml:space="preserve"> </w:t>
      </w:r>
    </w:p>
    <w:p w14:paraId="3995B2E8" w14:textId="77777777" w:rsidR="00000000" w:rsidRDefault="000C6BB5">
      <w:pPr>
        <w:pStyle w:val="a2"/>
        <w:rPr>
          <w:rFonts w:hint="cs"/>
          <w:rtl/>
        </w:rPr>
      </w:pPr>
      <w:bookmarkStart w:id="7" w:name="CS31123FI0031123T02_08_2004_16_29_41"/>
      <w:bookmarkStart w:id="8" w:name="_Toc100311681"/>
      <w:bookmarkEnd w:id="7"/>
      <w:r>
        <w:rPr>
          <w:rFonts w:hint="cs"/>
          <w:rtl/>
        </w:rPr>
        <w:t xml:space="preserve">ד. </w:t>
      </w:r>
      <w:r>
        <w:rPr>
          <w:rtl/>
        </w:rPr>
        <w:t>מדיניותה החברתית והכלכלית ואי</w:t>
      </w:r>
      <w:r>
        <w:rPr>
          <w:rFonts w:hint="cs"/>
          <w:rtl/>
        </w:rPr>
        <w:t>-</w:t>
      </w:r>
      <w:r>
        <w:rPr>
          <w:rtl/>
        </w:rPr>
        <w:t>תשלום שכר עובדי המועצות הדתיות</w:t>
      </w:r>
      <w:r>
        <w:rPr>
          <w:rFonts w:hint="cs"/>
          <w:rtl/>
        </w:rPr>
        <w:t>;</w:t>
      </w:r>
      <w:bookmarkEnd w:id="8"/>
      <w:r>
        <w:rPr>
          <w:rFonts w:hint="cs"/>
          <w:rtl/>
        </w:rPr>
        <w:t xml:space="preserve"> </w:t>
      </w:r>
    </w:p>
    <w:p w14:paraId="3EFD413A" w14:textId="77777777" w:rsidR="00000000" w:rsidRDefault="000C6BB5">
      <w:pPr>
        <w:pStyle w:val="a2"/>
        <w:rPr>
          <w:rtl/>
        </w:rPr>
      </w:pPr>
      <w:bookmarkStart w:id="9" w:name="CS31131FI0031131T02_08_2004_16_39_57"/>
      <w:bookmarkStart w:id="10" w:name="_Toc100311682"/>
      <w:bookmarkEnd w:id="9"/>
      <w:r>
        <w:rPr>
          <w:rFonts w:hint="cs"/>
          <w:rtl/>
        </w:rPr>
        <w:t xml:space="preserve">ה. </w:t>
      </w:r>
      <w:r>
        <w:rPr>
          <w:rtl/>
        </w:rPr>
        <w:t>מדיניותה בשטחים</w:t>
      </w:r>
      <w:bookmarkEnd w:id="10"/>
    </w:p>
    <w:p w14:paraId="14BC2AD6" w14:textId="77777777" w:rsidR="00000000" w:rsidRDefault="000C6BB5">
      <w:pPr>
        <w:pStyle w:val="-0"/>
        <w:rPr>
          <w:rFonts w:hint="cs"/>
          <w:rtl/>
        </w:rPr>
      </w:pPr>
    </w:p>
    <w:p w14:paraId="11C40247" w14:textId="77777777" w:rsidR="00000000" w:rsidRDefault="000C6BB5">
      <w:pPr>
        <w:pStyle w:val="af1"/>
        <w:rPr>
          <w:rtl/>
        </w:rPr>
      </w:pPr>
      <w:r>
        <w:rPr>
          <w:rtl/>
        </w:rPr>
        <w:t>היו"ר ראובן ריבלין:</w:t>
      </w:r>
    </w:p>
    <w:p w14:paraId="2798098E" w14:textId="77777777" w:rsidR="00000000" w:rsidRDefault="000C6BB5">
      <w:pPr>
        <w:pStyle w:val="a0"/>
        <w:rPr>
          <w:rtl/>
        </w:rPr>
      </w:pPr>
    </w:p>
    <w:p w14:paraId="0EB34310" w14:textId="77777777" w:rsidR="00000000" w:rsidRDefault="000C6BB5">
      <w:pPr>
        <w:pStyle w:val="a0"/>
        <w:rPr>
          <w:rFonts w:hint="cs"/>
          <w:rtl/>
        </w:rPr>
      </w:pPr>
      <w:r>
        <w:rPr>
          <w:rFonts w:hint="cs"/>
          <w:rtl/>
        </w:rPr>
        <w:t xml:space="preserve">רבותי, אנחנו עוברים להצעות אי-אמון בממשלה מטעם סיעות העבודה-מימד, יחד--חד"ש-תע"ל--רע"ם, ש"ס, יהדות התורה ובל"ד. ארבע ההצעות הראשונות תישמענה </w:t>
      </w:r>
      <w:r>
        <w:rPr>
          <w:rFonts w:hint="cs"/>
          <w:rtl/>
        </w:rPr>
        <w:t xml:space="preserve">בזו אחר זו, והשר גדעון עזרא ישיב על ארבעתן, ולאחר מכן תושמע הצעת האי-אמון החמישית ועליה יענה סגן שר הביטחון. לאחר מכן יתקיים דיון משולב בכל הצעות האי-אמון. </w:t>
      </w:r>
    </w:p>
    <w:p w14:paraId="0E207251" w14:textId="77777777" w:rsidR="00000000" w:rsidRDefault="000C6BB5">
      <w:pPr>
        <w:pStyle w:val="a0"/>
        <w:rPr>
          <w:rFonts w:hint="cs"/>
          <w:rtl/>
        </w:rPr>
      </w:pPr>
    </w:p>
    <w:p w14:paraId="0DCE3511" w14:textId="77777777" w:rsidR="00000000" w:rsidRDefault="000C6BB5">
      <w:pPr>
        <w:pStyle w:val="a0"/>
        <w:rPr>
          <w:rFonts w:hint="cs"/>
          <w:rtl/>
        </w:rPr>
      </w:pPr>
      <w:r>
        <w:rPr>
          <w:rFonts w:hint="cs"/>
          <w:rtl/>
        </w:rPr>
        <w:t>אני מזמין את חבר הכנסת אברהם בייגה שוחט לבוא ולנמק את הצעת העבודה-מימד, מדוע יש להביע אי-אמון בממש</w:t>
      </w:r>
      <w:r>
        <w:rPr>
          <w:rFonts w:hint="cs"/>
          <w:rtl/>
        </w:rPr>
        <w:t xml:space="preserve">לה על מדיניותה בתחום החברתי והכלכלי. בבקשה, לרשות אדוני כמובן עשר דקות. </w:t>
      </w:r>
    </w:p>
    <w:p w14:paraId="3AD68406" w14:textId="77777777" w:rsidR="00000000" w:rsidRDefault="000C6BB5">
      <w:pPr>
        <w:pStyle w:val="a0"/>
        <w:rPr>
          <w:rFonts w:hint="cs"/>
          <w:rtl/>
        </w:rPr>
      </w:pPr>
    </w:p>
    <w:p w14:paraId="5293B285" w14:textId="77777777" w:rsidR="00000000" w:rsidRDefault="000C6BB5">
      <w:pPr>
        <w:pStyle w:val="a"/>
        <w:rPr>
          <w:rtl/>
        </w:rPr>
      </w:pPr>
      <w:bookmarkStart w:id="11" w:name="FS000000459T02_08_2004_16_07_45"/>
      <w:bookmarkStart w:id="12" w:name="_Toc100311683"/>
      <w:bookmarkEnd w:id="11"/>
      <w:r>
        <w:rPr>
          <w:rFonts w:hint="eastAsia"/>
          <w:rtl/>
        </w:rPr>
        <w:t>אברהם</w:t>
      </w:r>
      <w:r>
        <w:rPr>
          <w:rtl/>
        </w:rPr>
        <w:t xml:space="preserve"> בייגה שוחט (העבודה-מימד):</w:t>
      </w:r>
      <w:bookmarkEnd w:id="12"/>
    </w:p>
    <w:p w14:paraId="07347814" w14:textId="77777777" w:rsidR="00000000" w:rsidRDefault="000C6BB5">
      <w:pPr>
        <w:pStyle w:val="a0"/>
        <w:rPr>
          <w:rFonts w:hint="cs"/>
          <w:rtl/>
        </w:rPr>
      </w:pPr>
    </w:p>
    <w:p w14:paraId="02EF4FFE" w14:textId="77777777" w:rsidR="00000000" w:rsidRDefault="000C6BB5">
      <w:pPr>
        <w:pStyle w:val="a0"/>
        <w:rPr>
          <w:rFonts w:hint="cs"/>
          <w:rtl/>
        </w:rPr>
      </w:pPr>
      <w:r>
        <w:rPr>
          <w:rFonts w:hint="cs"/>
          <w:rtl/>
        </w:rPr>
        <w:t>אדוני היושב-ראש, רבותי חברי הכנסת, מובן שעל רקע המשא-ומתן המתקיים בין מפלגת העבודה ובין הליכוד, יכולה להסתמן הרמת גבה מעל עינו של זה או אחר בשל העובד</w:t>
      </w:r>
      <w:r>
        <w:rPr>
          <w:rFonts w:hint="cs"/>
          <w:rtl/>
        </w:rPr>
        <w:t xml:space="preserve">ה שבערב מתנהל משא-ומתן קואליציוני ובמליאת הכנסת מובע אי-אמון במדיניותה של הממשלה בתחום הכלכלי-החברתי. אין אני רואה את הדברים האלה בסתירה, מה גם שקיבלתי חיזוק גדול מאוד מדבריו של ראש הממשלה ושל ממלא-מקום ראש הממשלה ושל שר הבריאות אתמול בישיבת הממשלה, אדוני </w:t>
      </w:r>
      <w:r>
        <w:rPr>
          <w:rFonts w:hint="cs"/>
          <w:rtl/>
        </w:rPr>
        <w:t xml:space="preserve">היושב-ראש, בדיון התקציבי, ששלושתם אמרו שמן הראוי לשנות את מדיניותה של הממשלה, להסתכל יותר על התוצאות החברתיות הקשות של המדיניות שאושרה על-ידי הממשלה. כפי שאמרתי, הדברים נאמרו לא מתוך חוגי מפלגת העבודה, אלא על-ידי ראשי השלטון - ראש הממשלה, ממלא-מקומו ושרים </w:t>
      </w:r>
      <w:r>
        <w:rPr>
          <w:rFonts w:hint="cs"/>
          <w:rtl/>
        </w:rPr>
        <w:t xml:space="preserve">אחרים בממשלה. </w:t>
      </w:r>
    </w:p>
    <w:p w14:paraId="31DC63A5" w14:textId="77777777" w:rsidR="00000000" w:rsidRDefault="000C6BB5">
      <w:pPr>
        <w:pStyle w:val="a0"/>
        <w:rPr>
          <w:rFonts w:hint="cs"/>
          <w:rtl/>
        </w:rPr>
      </w:pPr>
    </w:p>
    <w:p w14:paraId="6EE77666" w14:textId="77777777" w:rsidR="00000000" w:rsidRDefault="000C6BB5">
      <w:pPr>
        <w:pStyle w:val="a0"/>
        <w:rPr>
          <w:rFonts w:hint="cs"/>
          <w:rtl/>
        </w:rPr>
      </w:pPr>
      <w:r>
        <w:rPr>
          <w:rFonts w:hint="cs"/>
          <w:rtl/>
        </w:rPr>
        <w:t xml:space="preserve">לגופו של עניין אומר, שהמצב המיוחד הזה שכביכול מקשה בצד הגשת האי-אמון, הוא מצב שאנחנו רגילים בו. אני מאוד מקווה - אני בין אלה במפלגת העבודה שמאוד מקווים </w:t>
      </w:r>
      <w:r>
        <w:rPr>
          <w:rtl/>
        </w:rPr>
        <w:t>–</w:t>
      </w:r>
      <w:r>
        <w:rPr>
          <w:rFonts w:hint="cs"/>
          <w:rtl/>
        </w:rPr>
        <w:t xml:space="preserve"> שהמשא-ומתן יסתיים בהצלחה ונוכל להיות חלק מהקואליציה, שכן אני רואה בעניין ההתנתקות, באו</w:t>
      </w:r>
      <w:r>
        <w:rPr>
          <w:rFonts w:hint="cs"/>
          <w:rtl/>
        </w:rPr>
        <w:t>תה תוכנית שראש הממשלה הביא והממשלה אישרה עם כל מיני כוכביות וסעיפי ביניים, שבעיני הן זמניות - אני רואה בתוכנית הזאת דבר חשוב מאוד, אדוני היושב-ראש, אם אינני טועה בניגוד לעמדתך האישית, אבל אני, כפי שאמרתי, חושב שהמהלך הזה הוא בעל משמעות פנימית עמוקה מאוד במ</w:t>
      </w:r>
      <w:r>
        <w:rPr>
          <w:rFonts w:hint="cs"/>
          <w:rtl/>
        </w:rPr>
        <w:t>בנה הפוליטי של המפלגות במדינת ישראל. הוא יצר את החיץ בין המתנחלים לליכוד, הוא יצר את החיץ בין חברי מהאיחוד הלאומי לליכוד. הוא יצר מערכת שלמה של תהיות ושברים בתוך הליכוד. כאיש שחושב שצריך להגיע לפתרון שבו אנחנו מתנתקים מהפלסטינים ומפנים את מירב השטחים, הדבר</w:t>
      </w:r>
      <w:r>
        <w:rPr>
          <w:rFonts w:hint="cs"/>
          <w:rtl/>
        </w:rPr>
        <w:t xml:space="preserve"> הזה הוא בעיני בעדיפות עליונה והחשוב ביותר, ועל כן אנחנו רוצים וצריכים להיכנס לממשלה. </w:t>
      </w:r>
    </w:p>
    <w:p w14:paraId="40B62682" w14:textId="77777777" w:rsidR="00000000" w:rsidRDefault="000C6BB5">
      <w:pPr>
        <w:pStyle w:val="a0"/>
        <w:rPr>
          <w:rFonts w:hint="cs"/>
          <w:rtl/>
        </w:rPr>
      </w:pPr>
    </w:p>
    <w:p w14:paraId="26F02205" w14:textId="77777777" w:rsidR="00000000" w:rsidRDefault="000C6BB5">
      <w:pPr>
        <w:pStyle w:val="a0"/>
        <w:rPr>
          <w:rFonts w:hint="cs"/>
          <w:rtl/>
        </w:rPr>
      </w:pPr>
      <w:r>
        <w:rPr>
          <w:rFonts w:hint="cs"/>
          <w:rtl/>
        </w:rPr>
        <w:t>אבל מכיוון שכפי שאמרתי גם ראש הממשלה וגם ממלא-מקומו וגם שרים אחרים וגם גופים שלטוניים מקצועיים כמו הביטוח הלאומי וגופי המחקר ובנק ישראל, כולם כאחד מבינים שלמדיניות הממש</w:t>
      </w:r>
      <w:r>
        <w:rPr>
          <w:rFonts w:hint="cs"/>
          <w:rtl/>
        </w:rPr>
        <w:t>לה יש מחירים חברתיים קשים ביותר, בעלי משמעות קשה לחברה הישראלית, ואנחנו לא נוכל למצוא את עצמנו, לא בטווח רחוק של שנים, במדינה עם פרופיל אחר, וכאשר נסתכל במראה נראה מדינה שיש בה הרבה יותר עניים, הרבה יותר אנשים במצוקות, נראה מדינה עם רמת אי-שוויון הרבה יותר</w:t>
      </w:r>
      <w:r>
        <w:rPr>
          <w:rFonts w:hint="cs"/>
          <w:rtl/>
        </w:rPr>
        <w:t xml:space="preserve"> גדולה, עם מערכות חינוך ובריאות קורסות, ואנחנו נמצא את עצמנו ונשאל את עצמנו איך ולמה לא שעינו לאזהרות, גם של מומחים, גם של אנשים מקצועיים, גם של אלה שאמונים על העניין, שבאו ואמרו לכם: רבותי, תיזהרו, יש דברים שצריך לעשות, וחובה לעשות אותם, אבל יש דברים שברמ</w:t>
      </w:r>
      <w:r>
        <w:rPr>
          <w:rFonts w:hint="cs"/>
          <w:rtl/>
        </w:rPr>
        <w:t xml:space="preserve">ת המינון שבה הממשלה פעלה, הם סכנה לדמותה של החברה בישראל, והמחירים שישלמו על כך בעתיד, אדוני היושב-ראש, יהיו קשים. </w:t>
      </w:r>
    </w:p>
    <w:p w14:paraId="6555D6A8" w14:textId="77777777" w:rsidR="00000000" w:rsidRDefault="000C6BB5">
      <w:pPr>
        <w:pStyle w:val="a0"/>
        <w:rPr>
          <w:rFonts w:hint="cs"/>
          <w:rtl/>
        </w:rPr>
      </w:pPr>
    </w:p>
    <w:p w14:paraId="2918D7C1" w14:textId="77777777" w:rsidR="00000000" w:rsidRDefault="000C6BB5">
      <w:pPr>
        <w:pStyle w:val="af1"/>
        <w:rPr>
          <w:rtl/>
        </w:rPr>
      </w:pPr>
      <w:r>
        <w:rPr>
          <w:rtl/>
        </w:rPr>
        <w:t>היו"ר ראובן ריבלין:</w:t>
      </w:r>
    </w:p>
    <w:p w14:paraId="3919D018" w14:textId="77777777" w:rsidR="00000000" w:rsidRDefault="000C6BB5">
      <w:pPr>
        <w:pStyle w:val="a0"/>
        <w:rPr>
          <w:rtl/>
        </w:rPr>
      </w:pPr>
    </w:p>
    <w:p w14:paraId="2E50FF6A" w14:textId="77777777" w:rsidR="00000000" w:rsidRDefault="000C6BB5">
      <w:pPr>
        <w:pStyle w:val="a0"/>
        <w:rPr>
          <w:rFonts w:hint="cs"/>
          <w:rtl/>
        </w:rPr>
      </w:pPr>
      <w:r>
        <w:rPr>
          <w:rFonts w:hint="cs"/>
          <w:rtl/>
        </w:rPr>
        <w:t xml:space="preserve">אדוני הנואם, חבר הכנסת שוחט, לצערי הרב הודיע לי ברגע זה יושב-ראש הוועדה, שמה שהוסכם זה שלכל נואם יהיו חמש דקות. הואיל </w:t>
      </w:r>
      <w:r>
        <w:rPr>
          <w:rFonts w:hint="cs"/>
          <w:rtl/>
        </w:rPr>
        <w:t xml:space="preserve">ואני נתתי לך עשר דקות, ולכן לא כלכלת את מעשיך, אז לך אני נותן עוד שתי דקות, זאת אומרת, יהיו לך שבע דקות. </w:t>
      </w:r>
    </w:p>
    <w:p w14:paraId="74633F0D" w14:textId="77777777" w:rsidR="00000000" w:rsidRDefault="000C6BB5">
      <w:pPr>
        <w:pStyle w:val="a0"/>
        <w:rPr>
          <w:rFonts w:hint="cs"/>
          <w:rtl/>
        </w:rPr>
      </w:pPr>
    </w:p>
    <w:p w14:paraId="1E76C2BF" w14:textId="77777777" w:rsidR="00000000" w:rsidRDefault="000C6BB5">
      <w:pPr>
        <w:pStyle w:val="-"/>
        <w:rPr>
          <w:rtl/>
        </w:rPr>
      </w:pPr>
      <w:bookmarkStart w:id="13" w:name="FS000000459T02_08_2004_16_14_31C"/>
      <w:bookmarkEnd w:id="13"/>
      <w:r>
        <w:rPr>
          <w:rtl/>
        </w:rPr>
        <w:t>אברהם בייגה שוחט (העבודה-מימד):</w:t>
      </w:r>
    </w:p>
    <w:p w14:paraId="4D19D7F4" w14:textId="77777777" w:rsidR="00000000" w:rsidRDefault="000C6BB5">
      <w:pPr>
        <w:pStyle w:val="a0"/>
        <w:rPr>
          <w:rtl/>
        </w:rPr>
      </w:pPr>
    </w:p>
    <w:p w14:paraId="737E78D0" w14:textId="77777777" w:rsidR="00000000" w:rsidRDefault="000C6BB5">
      <w:pPr>
        <w:pStyle w:val="a0"/>
        <w:rPr>
          <w:rFonts w:hint="cs"/>
          <w:rtl/>
        </w:rPr>
      </w:pPr>
      <w:r>
        <w:rPr>
          <w:rFonts w:hint="cs"/>
          <w:rtl/>
        </w:rPr>
        <w:t>כלומר, 12 דקות.</w:t>
      </w:r>
    </w:p>
    <w:p w14:paraId="55EDC736" w14:textId="77777777" w:rsidR="00000000" w:rsidRDefault="000C6BB5">
      <w:pPr>
        <w:pStyle w:val="a0"/>
        <w:rPr>
          <w:rFonts w:hint="cs"/>
          <w:rtl/>
        </w:rPr>
      </w:pPr>
    </w:p>
    <w:p w14:paraId="1E004201" w14:textId="77777777" w:rsidR="00000000" w:rsidRDefault="000C6BB5">
      <w:pPr>
        <w:pStyle w:val="af1"/>
        <w:rPr>
          <w:rtl/>
        </w:rPr>
      </w:pPr>
      <w:r>
        <w:rPr>
          <w:rtl/>
        </w:rPr>
        <w:t>היו"ר ראובן ריבלין:</w:t>
      </w:r>
    </w:p>
    <w:p w14:paraId="0AF0DC9C" w14:textId="77777777" w:rsidR="00000000" w:rsidRDefault="000C6BB5">
      <w:pPr>
        <w:pStyle w:val="a0"/>
        <w:rPr>
          <w:rtl/>
        </w:rPr>
      </w:pPr>
    </w:p>
    <w:p w14:paraId="554C01A5" w14:textId="77777777" w:rsidR="00000000" w:rsidRDefault="000C6BB5">
      <w:pPr>
        <w:pStyle w:val="a0"/>
        <w:rPr>
          <w:rFonts w:hint="cs"/>
          <w:rtl/>
        </w:rPr>
      </w:pPr>
      <w:r>
        <w:rPr>
          <w:rFonts w:hint="cs"/>
          <w:rtl/>
        </w:rPr>
        <w:t xml:space="preserve">לא. עד עכשיו אדוני דיבר ארבע דקות ולכן יהיו לו עוד שלוש דקות מלאות. אני מתנצל </w:t>
      </w:r>
      <w:r>
        <w:rPr>
          <w:rFonts w:hint="cs"/>
          <w:rtl/>
        </w:rPr>
        <w:t xml:space="preserve">בפני כל החברים. </w:t>
      </w:r>
    </w:p>
    <w:p w14:paraId="5FE800E3" w14:textId="77777777" w:rsidR="00000000" w:rsidRDefault="000C6BB5">
      <w:pPr>
        <w:pStyle w:val="a0"/>
        <w:rPr>
          <w:rFonts w:hint="cs"/>
          <w:rtl/>
        </w:rPr>
      </w:pPr>
    </w:p>
    <w:p w14:paraId="6276FE85" w14:textId="77777777" w:rsidR="00000000" w:rsidRDefault="000C6BB5">
      <w:pPr>
        <w:pStyle w:val="-"/>
        <w:rPr>
          <w:rtl/>
        </w:rPr>
      </w:pPr>
      <w:bookmarkStart w:id="14" w:name="FS000000459T02_08_2004_16_14_51C"/>
      <w:bookmarkEnd w:id="14"/>
      <w:r>
        <w:rPr>
          <w:rtl/>
        </w:rPr>
        <w:t>אברהם בייגה שוחט (העבודה-מימד):</w:t>
      </w:r>
    </w:p>
    <w:p w14:paraId="0A0F3067" w14:textId="77777777" w:rsidR="00000000" w:rsidRDefault="000C6BB5">
      <w:pPr>
        <w:pStyle w:val="a0"/>
        <w:rPr>
          <w:rtl/>
        </w:rPr>
      </w:pPr>
    </w:p>
    <w:p w14:paraId="03C08B1B" w14:textId="77777777" w:rsidR="00000000" w:rsidRDefault="000C6BB5">
      <w:pPr>
        <w:pStyle w:val="a0"/>
        <w:rPr>
          <w:rFonts w:hint="cs"/>
          <w:rtl/>
        </w:rPr>
      </w:pPr>
      <w:r>
        <w:rPr>
          <w:rFonts w:hint="cs"/>
          <w:rtl/>
        </w:rPr>
        <w:t>אנחנו במשא-ומתן, ומעבר לנושאים הביטחוניים החשובים והנושא של ההתנתקות, לרבות פירוט לוח זמנים מזורז לביצוע  ההתנתקות,  גם בתחום הכלכלי אנחנו צריכים לשלב ידיים עם אלה בתוך הליכוד שחושבים שאכן עלתה הצעקה לשמים</w:t>
      </w:r>
      <w:r>
        <w:rPr>
          <w:rFonts w:hint="cs"/>
          <w:rtl/>
        </w:rPr>
        <w:t xml:space="preserve"> והדברים אכן אמיתיים. </w:t>
      </w:r>
    </w:p>
    <w:p w14:paraId="0CA53A51" w14:textId="77777777" w:rsidR="00000000" w:rsidRDefault="000C6BB5">
      <w:pPr>
        <w:pStyle w:val="a0"/>
        <w:rPr>
          <w:rFonts w:hint="cs"/>
          <w:rtl/>
        </w:rPr>
      </w:pPr>
    </w:p>
    <w:p w14:paraId="39BAEF0C" w14:textId="77777777" w:rsidR="00000000" w:rsidRDefault="000C6BB5">
      <w:pPr>
        <w:pStyle w:val="a0"/>
        <w:rPr>
          <w:rFonts w:hint="cs"/>
          <w:rtl/>
        </w:rPr>
      </w:pPr>
      <w:r>
        <w:rPr>
          <w:rFonts w:hint="cs"/>
          <w:rtl/>
        </w:rPr>
        <w:t xml:space="preserve">אני רוצה להעיר כמה הערות. היום הופיעו בוועדת הכספים ראשי הרשויות הקטנות, מ-5,000 תושבים ומטה. היית צריך לשמוע מה האנשים האלה, לרבות חברי מפלגתך, חברי מוסדות המפלגה, חושבים על מה שעושה להם הממשלה. </w:t>
      </w:r>
    </w:p>
    <w:p w14:paraId="53716CFC" w14:textId="77777777" w:rsidR="00000000" w:rsidRDefault="000C6BB5">
      <w:pPr>
        <w:pStyle w:val="a0"/>
        <w:rPr>
          <w:rFonts w:hint="cs"/>
          <w:rtl/>
        </w:rPr>
      </w:pPr>
    </w:p>
    <w:p w14:paraId="416EE048" w14:textId="77777777" w:rsidR="00000000" w:rsidRDefault="000C6BB5">
      <w:pPr>
        <w:pStyle w:val="a0"/>
        <w:rPr>
          <w:rFonts w:hint="cs"/>
          <w:rtl/>
        </w:rPr>
      </w:pPr>
      <w:r>
        <w:rPr>
          <w:rFonts w:hint="cs"/>
          <w:rtl/>
        </w:rPr>
        <w:t>פעם אחת קיצצו את תקציב השלטון המקו</w:t>
      </w:r>
      <w:r>
        <w:rPr>
          <w:rFonts w:hint="cs"/>
          <w:rtl/>
        </w:rPr>
        <w:t>מי, שבדרך כלל הולך ליישובים החלשים, בצורה בלתי סבירה, בממדים ענקיים שגורמים לחוסר יכולת להתמודד עם תוכנית הבראה או עם רצון להתייעל, משום שכשאתה מוציא את החמצן מהאוהל, אי-אפשר לרפא את החולה. אתה יכול לתת קצת תרופה, אתה יכול לטפל בעדינות, אבל אתה לא יכול להר</w:t>
      </w:r>
      <w:r>
        <w:rPr>
          <w:rFonts w:hint="cs"/>
          <w:rtl/>
        </w:rPr>
        <w:t xml:space="preserve">וג את החולה ולהוציא ממנו את החמצן. </w:t>
      </w:r>
    </w:p>
    <w:p w14:paraId="559EF0BD" w14:textId="77777777" w:rsidR="00000000" w:rsidRDefault="000C6BB5">
      <w:pPr>
        <w:pStyle w:val="a0"/>
        <w:rPr>
          <w:rFonts w:hint="cs"/>
          <w:rtl/>
        </w:rPr>
      </w:pPr>
    </w:p>
    <w:p w14:paraId="4D86608B" w14:textId="77777777" w:rsidR="00000000" w:rsidRDefault="000C6BB5">
      <w:pPr>
        <w:pStyle w:val="a0"/>
        <w:rPr>
          <w:rFonts w:hint="cs"/>
          <w:rtl/>
        </w:rPr>
      </w:pPr>
      <w:r>
        <w:rPr>
          <w:rFonts w:hint="cs"/>
          <w:rtl/>
        </w:rPr>
        <w:t xml:space="preserve">אחרי כן קיבלה הממשלה הגאונית הזאת החלטה נוספת האומרת, שביישובים שמתחת ל-5,000 נפש,  רק אם הם יתאחדו עם יישובים, שלא ברור מי הם ומה הם, תיעשה תוכנית הבראה. </w:t>
      </w:r>
    </w:p>
    <w:p w14:paraId="3732A530" w14:textId="77777777" w:rsidR="00000000" w:rsidRDefault="000C6BB5">
      <w:pPr>
        <w:pStyle w:val="a0"/>
        <w:rPr>
          <w:rFonts w:hint="cs"/>
          <w:rtl/>
        </w:rPr>
      </w:pPr>
    </w:p>
    <w:p w14:paraId="2CF80379" w14:textId="77777777" w:rsidR="00000000" w:rsidRDefault="000C6BB5">
      <w:pPr>
        <w:pStyle w:val="a0"/>
        <w:rPr>
          <w:rFonts w:hint="cs"/>
          <w:rtl/>
        </w:rPr>
      </w:pPr>
      <w:r>
        <w:rPr>
          <w:rFonts w:hint="cs"/>
          <w:rtl/>
        </w:rPr>
        <w:t>לראות במאה ה-21, במדינה מודרנית, מצב שבו עדיין, אדוני השר, עשר</w:t>
      </w:r>
      <w:r>
        <w:rPr>
          <w:rFonts w:hint="cs"/>
          <w:rtl/>
        </w:rPr>
        <w:t xml:space="preserve">ות אלפי אנשים לא מקבלים משכורות במשך כמה חודשים </w:t>
      </w:r>
      <w:r>
        <w:rPr>
          <w:rtl/>
        </w:rPr>
        <w:t>–</w:t>
      </w:r>
      <w:r>
        <w:rPr>
          <w:rFonts w:hint="cs"/>
          <w:rtl/>
        </w:rPr>
        <w:t xml:space="preserve"> היו גם מקרים שלמעלה משנה </w:t>
      </w:r>
      <w:r>
        <w:rPr>
          <w:rtl/>
        </w:rPr>
        <w:t>–</w:t>
      </w:r>
      <w:r>
        <w:rPr>
          <w:rFonts w:hint="cs"/>
          <w:rtl/>
        </w:rPr>
        <w:t xml:space="preserve"> זה דבר שאני מקווה שהציבור בישראל</w:t>
      </w:r>
      <w:r>
        <w:rPr>
          <w:rtl/>
        </w:rPr>
        <w:t xml:space="preserve"> </w:t>
      </w:r>
      <w:r>
        <w:rPr>
          <w:rFonts w:hint="cs"/>
          <w:rtl/>
        </w:rPr>
        <w:t>לא יסלח לעולם לממשלה הזאת. לעולם. אין לזה אח ורע, אין לזה דוגמה. אי-אפשר להבין את האטימות כאשר אתה שומע את ראשי הרשויות, חלקם חדשים, שלא בזמנם נוצ</w:t>
      </w:r>
      <w:r>
        <w:rPr>
          <w:rFonts w:hint="cs"/>
          <w:rtl/>
        </w:rPr>
        <w:t>רה הבעיה, מספרים מה קורה ביישובים שלהם ואנה אנחנו באים.</w:t>
      </w:r>
    </w:p>
    <w:p w14:paraId="41A9F50D" w14:textId="77777777" w:rsidR="00000000" w:rsidRDefault="000C6BB5">
      <w:pPr>
        <w:pStyle w:val="a0"/>
        <w:rPr>
          <w:rFonts w:hint="cs"/>
          <w:rtl/>
        </w:rPr>
      </w:pPr>
    </w:p>
    <w:p w14:paraId="302AC120" w14:textId="77777777" w:rsidR="00000000" w:rsidRDefault="000C6BB5">
      <w:pPr>
        <w:pStyle w:val="a0"/>
        <w:rPr>
          <w:rFonts w:hint="cs"/>
          <w:rtl/>
        </w:rPr>
      </w:pPr>
      <w:r>
        <w:rPr>
          <w:rFonts w:hint="cs"/>
          <w:rtl/>
        </w:rPr>
        <w:t>באותה ישיבה בוצעו גם כמה העברות כספיות, חלקן טובות וחלקן לא טובות. היה מעניין לראות מה המקור של הכסף כשעושים שינוי ומוסיפים לפעולה א', ב' או ג'. המקור לכסף  כולו היה מהמענקים המקוצצים של סעיף השיכון.</w:t>
      </w:r>
      <w:r>
        <w:rPr>
          <w:rFonts w:hint="cs"/>
          <w:rtl/>
        </w:rPr>
        <w:t xml:space="preserve"> מה זה אומר? זה אומר שבמדינת ישראל, במקומות שצריך, המועדפים, שיש מענקים, שיש סבסוד ריבית, פשוט לא קונים דירות. הראיה, שיש עודף כזה; הראיה, שהתקציב לא מנוצל; הראיה, שזה משמש איזו בריכה לשאיבת מים לביצוע של דברים אחרים, חלקם טובים וחלקם לא טובים.  </w:t>
      </w:r>
    </w:p>
    <w:p w14:paraId="733FB473" w14:textId="77777777" w:rsidR="00000000" w:rsidRDefault="000C6BB5">
      <w:pPr>
        <w:pStyle w:val="a0"/>
        <w:rPr>
          <w:rFonts w:hint="cs"/>
          <w:rtl/>
        </w:rPr>
      </w:pPr>
    </w:p>
    <w:p w14:paraId="6DFA9915" w14:textId="77777777" w:rsidR="00000000" w:rsidRDefault="000C6BB5">
      <w:pPr>
        <w:pStyle w:val="a0"/>
        <w:rPr>
          <w:rFonts w:hint="cs"/>
          <w:rtl/>
        </w:rPr>
      </w:pPr>
      <w:r>
        <w:rPr>
          <w:rFonts w:hint="cs"/>
          <w:rtl/>
        </w:rPr>
        <w:t>לכן כאשר</w:t>
      </w:r>
      <w:r>
        <w:rPr>
          <w:rFonts w:hint="cs"/>
          <w:rtl/>
        </w:rPr>
        <w:t xml:space="preserve"> פתחתי את דברי ואמרתי שהסיטואציה נראית אולי בלתי הגיונית - היא נראית הגיונית, שכן, לפי דעתי, בדיונים שמתקיימים בשעות האלה, בימים האלה, בתקופה הזאת, מתוך מגמה להגיע להסכם, ואני מקווה שנגיע להסכם, מפלגת העבודה לא צריכה לוותר על קווים אדומים שלא מערערים את יצ</w:t>
      </w:r>
      <w:r>
        <w:rPr>
          <w:rFonts w:hint="cs"/>
          <w:rtl/>
        </w:rPr>
        <w:t xml:space="preserve">יבות המשק, לא גורמים לאסון כלכלי, נהפוך הוא, הופכים את הדברים לרציונליים יותר וגורמים לכך שבעוד כמה שנים נוכל להסתכל בפניהם של אלה שהיום כל כך מכבידים עליהם וכל כך פוגעים בהם. תודה רבה.  </w:t>
      </w:r>
    </w:p>
    <w:p w14:paraId="41CFBDD4" w14:textId="77777777" w:rsidR="00000000" w:rsidRDefault="000C6BB5">
      <w:pPr>
        <w:pStyle w:val="a0"/>
        <w:rPr>
          <w:rFonts w:hint="cs"/>
          <w:rtl/>
        </w:rPr>
      </w:pPr>
    </w:p>
    <w:p w14:paraId="59B249F4" w14:textId="77777777" w:rsidR="00000000" w:rsidRDefault="000C6BB5">
      <w:pPr>
        <w:pStyle w:val="af1"/>
        <w:rPr>
          <w:rtl/>
        </w:rPr>
      </w:pPr>
      <w:r>
        <w:rPr>
          <w:rtl/>
        </w:rPr>
        <w:t>היו"ר ראובן ריבלין:</w:t>
      </w:r>
    </w:p>
    <w:p w14:paraId="27CBEA9C" w14:textId="77777777" w:rsidR="00000000" w:rsidRDefault="000C6BB5">
      <w:pPr>
        <w:pStyle w:val="a0"/>
        <w:rPr>
          <w:rtl/>
        </w:rPr>
      </w:pPr>
    </w:p>
    <w:p w14:paraId="54F43BC3" w14:textId="77777777" w:rsidR="00000000" w:rsidRDefault="000C6BB5">
      <w:pPr>
        <w:pStyle w:val="a0"/>
        <w:rPr>
          <w:rFonts w:hint="cs"/>
          <w:rtl/>
        </w:rPr>
      </w:pPr>
      <w:r>
        <w:rPr>
          <w:rFonts w:hint="cs"/>
          <w:rtl/>
        </w:rPr>
        <w:t>תודה רבה. נדמה לי שהוויכוח העיקרי הוא בנושא הכ</w:t>
      </w:r>
      <w:r>
        <w:rPr>
          <w:rFonts w:hint="cs"/>
          <w:rtl/>
        </w:rPr>
        <w:t>לכלי, שכן בנושא ההתנתקות אדוני אמר שאני לא מסכים אתו. כנראה אני לא מסכים עם עוד אנשים שהם לא ממפלגתו של אדוני. הנושא הכלכלי הוא בהחלט בעייתי.</w:t>
      </w:r>
    </w:p>
    <w:p w14:paraId="38A5808E" w14:textId="77777777" w:rsidR="00000000" w:rsidRDefault="000C6BB5">
      <w:pPr>
        <w:pStyle w:val="a0"/>
        <w:rPr>
          <w:rFonts w:hint="cs"/>
          <w:rtl/>
        </w:rPr>
      </w:pPr>
    </w:p>
    <w:p w14:paraId="4041A3D3" w14:textId="77777777" w:rsidR="00000000" w:rsidRDefault="000C6BB5">
      <w:pPr>
        <w:pStyle w:val="a0"/>
        <w:rPr>
          <w:rFonts w:hint="cs"/>
          <w:rtl/>
        </w:rPr>
      </w:pPr>
      <w:r>
        <w:rPr>
          <w:rFonts w:hint="cs"/>
          <w:rtl/>
        </w:rPr>
        <w:t>עכשיו אנחנו מזמינים את חבר הכנסת אבשלום וילן, שיבוא וינמק מטעם סיעות יחד, חד"ש-תע"ל ורע"ם את הנמקתו להבעת אי-אמון</w:t>
      </w:r>
      <w:r>
        <w:rPr>
          <w:rFonts w:hint="cs"/>
          <w:rtl/>
        </w:rPr>
        <w:t xml:space="preserve"> בממשלה בגין מדיניותה בתחום המדיני, החברתי והכלכלי. ההבדל בינך לבין בייגה הוא, שאתה הוספת את העניין המדיני. כנראה אתה מסכים אתי בעניין ההתנתקות. </w:t>
      </w:r>
    </w:p>
    <w:p w14:paraId="3136A022" w14:textId="77777777" w:rsidR="00000000" w:rsidRDefault="000C6BB5">
      <w:pPr>
        <w:pStyle w:val="a0"/>
        <w:rPr>
          <w:rFonts w:hint="cs"/>
          <w:rtl/>
        </w:rPr>
      </w:pPr>
    </w:p>
    <w:p w14:paraId="17AA00F6" w14:textId="77777777" w:rsidR="00000000" w:rsidRDefault="000C6BB5">
      <w:pPr>
        <w:pStyle w:val="a"/>
        <w:rPr>
          <w:rtl/>
        </w:rPr>
      </w:pPr>
      <w:bookmarkStart w:id="15" w:name="FS000000505T02_08_2004_16_18_28"/>
      <w:bookmarkStart w:id="16" w:name="_Toc100311684"/>
      <w:bookmarkEnd w:id="15"/>
      <w:r>
        <w:rPr>
          <w:rFonts w:hint="eastAsia"/>
          <w:rtl/>
        </w:rPr>
        <w:t>אבשלום</w:t>
      </w:r>
      <w:r>
        <w:rPr>
          <w:rtl/>
        </w:rPr>
        <w:t xml:space="preserve"> וילן (יחד):</w:t>
      </w:r>
      <w:bookmarkEnd w:id="16"/>
    </w:p>
    <w:p w14:paraId="6FF39137" w14:textId="77777777" w:rsidR="00000000" w:rsidRDefault="000C6BB5">
      <w:pPr>
        <w:pStyle w:val="a0"/>
        <w:rPr>
          <w:rFonts w:hint="cs"/>
          <w:rtl/>
        </w:rPr>
      </w:pPr>
    </w:p>
    <w:p w14:paraId="6E16DF7E" w14:textId="77777777" w:rsidR="00000000" w:rsidRDefault="000C6BB5">
      <w:pPr>
        <w:pStyle w:val="a0"/>
        <w:rPr>
          <w:rFonts w:hint="cs"/>
          <w:rtl/>
        </w:rPr>
      </w:pPr>
      <w:r>
        <w:rPr>
          <w:rFonts w:hint="cs"/>
          <w:rtl/>
        </w:rPr>
        <w:t>אדוני היושב-ראש, רבותי חברי הכנסת, רוח רעה מהלכת על פני הארץ הזאת, הרוח הרעה של הממשלה הז</w:t>
      </w:r>
      <w:r>
        <w:rPr>
          <w:rFonts w:hint="cs"/>
          <w:rtl/>
        </w:rPr>
        <w:t xml:space="preserve">את שהגיעה זמנה ללכת, גם מבחינה כלכלית-חברתית ולא פחות מכך גם מבחינה  מדינית, ובעצם מכל הבחינות. </w:t>
      </w:r>
    </w:p>
    <w:p w14:paraId="7E88CFFE" w14:textId="77777777" w:rsidR="00000000" w:rsidRDefault="000C6BB5">
      <w:pPr>
        <w:pStyle w:val="a0"/>
        <w:rPr>
          <w:rFonts w:hint="cs"/>
          <w:rtl/>
        </w:rPr>
      </w:pPr>
    </w:p>
    <w:p w14:paraId="61A040C7" w14:textId="77777777" w:rsidR="00000000" w:rsidRDefault="000C6BB5">
      <w:pPr>
        <w:pStyle w:val="a0"/>
        <w:rPr>
          <w:rFonts w:hint="cs"/>
          <w:rtl/>
        </w:rPr>
      </w:pPr>
      <w:r>
        <w:rPr>
          <w:rFonts w:hint="cs"/>
          <w:rtl/>
        </w:rPr>
        <w:t>תראו מה קורה בתחום הכלכלי-החברתי. הממשלה החליטה שהיא הולכת בכוח בנושא הנמלים, ומה שניתן היה להגיע בו להסדר ללא שביתה עם מחיר נורא למשק, לתעשייה ולכל ענפי המשק</w:t>
      </w:r>
      <w:r>
        <w:rPr>
          <w:rFonts w:hint="cs"/>
          <w:rtl/>
        </w:rPr>
        <w:t xml:space="preserve">, החליט בנימין תאצ'ר הראשון שמה שלא הולך בכוח ילך ביותר כוח, והנה לכם התוצאה. </w:t>
      </w:r>
    </w:p>
    <w:p w14:paraId="5BE1F5B9" w14:textId="77777777" w:rsidR="00000000" w:rsidRDefault="000C6BB5">
      <w:pPr>
        <w:pStyle w:val="a0"/>
        <w:rPr>
          <w:rFonts w:hint="cs"/>
          <w:rtl/>
        </w:rPr>
      </w:pPr>
    </w:p>
    <w:p w14:paraId="069C9579" w14:textId="77777777" w:rsidR="00000000" w:rsidRDefault="000C6BB5">
      <w:pPr>
        <w:pStyle w:val="af1"/>
        <w:rPr>
          <w:rtl/>
        </w:rPr>
      </w:pPr>
      <w:r>
        <w:rPr>
          <w:rtl/>
        </w:rPr>
        <w:t>היו"ר ראובן ריבלין:</w:t>
      </w:r>
    </w:p>
    <w:p w14:paraId="401EFF93" w14:textId="77777777" w:rsidR="00000000" w:rsidRDefault="000C6BB5">
      <w:pPr>
        <w:pStyle w:val="a0"/>
        <w:rPr>
          <w:rtl/>
        </w:rPr>
      </w:pPr>
    </w:p>
    <w:p w14:paraId="003F8239" w14:textId="77777777" w:rsidR="00000000" w:rsidRDefault="000C6BB5">
      <w:pPr>
        <w:pStyle w:val="a0"/>
        <w:rPr>
          <w:rFonts w:hint="cs"/>
          <w:rtl/>
        </w:rPr>
      </w:pPr>
      <w:r>
        <w:rPr>
          <w:rFonts w:hint="cs"/>
          <w:rtl/>
        </w:rPr>
        <w:t>מה יאמרו בנינו ובני בנינו שיקראו בעוד 50-60 שנה את "דברי הכנסת", או בעוד 500 שנה, ויאמרו: בנימין תאצ'ר הראשון. למי אדוני מתכוון?</w:t>
      </w:r>
    </w:p>
    <w:p w14:paraId="1F7373B0" w14:textId="77777777" w:rsidR="00000000" w:rsidRDefault="000C6BB5">
      <w:pPr>
        <w:pStyle w:val="a0"/>
        <w:rPr>
          <w:rFonts w:hint="cs"/>
          <w:rtl/>
        </w:rPr>
      </w:pPr>
    </w:p>
    <w:p w14:paraId="2B29FC82" w14:textId="77777777" w:rsidR="00000000" w:rsidRDefault="000C6BB5">
      <w:pPr>
        <w:pStyle w:val="af0"/>
        <w:rPr>
          <w:rtl/>
        </w:rPr>
      </w:pPr>
      <w:r>
        <w:rPr>
          <w:rFonts w:hint="eastAsia"/>
          <w:rtl/>
        </w:rPr>
        <w:t>רוני</w:t>
      </w:r>
      <w:r>
        <w:rPr>
          <w:rtl/>
        </w:rPr>
        <w:t xml:space="preserve"> בר-און (הליכוד):</w:t>
      </w:r>
    </w:p>
    <w:p w14:paraId="04C8D9BA" w14:textId="77777777" w:rsidR="00000000" w:rsidRDefault="000C6BB5">
      <w:pPr>
        <w:pStyle w:val="a0"/>
        <w:rPr>
          <w:rFonts w:hint="cs"/>
          <w:rtl/>
        </w:rPr>
      </w:pPr>
    </w:p>
    <w:p w14:paraId="28556786" w14:textId="77777777" w:rsidR="00000000" w:rsidRDefault="000C6BB5">
      <w:pPr>
        <w:pStyle w:val="a0"/>
        <w:rPr>
          <w:rFonts w:hint="cs"/>
          <w:rtl/>
        </w:rPr>
      </w:pPr>
      <w:r>
        <w:rPr>
          <w:rFonts w:hint="cs"/>
          <w:rtl/>
        </w:rPr>
        <w:t xml:space="preserve">- </w:t>
      </w:r>
      <w:r>
        <w:rPr>
          <w:rFonts w:hint="cs"/>
          <w:rtl/>
        </w:rPr>
        <w:t xml:space="preserve">- - </w:t>
      </w:r>
    </w:p>
    <w:p w14:paraId="6F7146EF" w14:textId="77777777" w:rsidR="00000000" w:rsidRDefault="000C6BB5">
      <w:pPr>
        <w:pStyle w:val="a0"/>
        <w:rPr>
          <w:rFonts w:hint="cs"/>
          <w:rtl/>
        </w:rPr>
      </w:pPr>
    </w:p>
    <w:p w14:paraId="67BB350F" w14:textId="77777777" w:rsidR="00000000" w:rsidRDefault="000C6BB5">
      <w:pPr>
        <w:pStyle w:val="-"/>
        <w:rPr>
          <w:rtl/>
        </w:rPr>
      </w:pPr>
      <w:bookmarkStart w:id="17" w:name="FS000000505T02_08_2004_16_19_47C"/>
      <w:bookmarkEnd w:id="17"/>
      <w:r>
        <w:rPr>
          <w:rtl/>
        </w:rPr>
        <w:t>אבשלום וילן (יחד):</w:t>
      </w:r>
    </w:p>
    <w:p w14:paraId="13EF7291" w14:textId="77777777" w:rsidR="00000000" w:rsidRDefault="000C6BB5">
      <w:pPr>
        <w:pStyle w:val="a0"/>
        <w:rPr>
          <w:rtl/>
        </w:rPr>
      </w:pPr>
    </w:p>
    <w:p w14:paraId="640AF0A7" w14:textId="77777777" w:rsidR="00000000" w:rsidRDefault="000C6BB5">
      <w:pPr>
        <w:pStyle w:val="a0"/>
        <w:rPr>
          <w:rFonts w:hint="cs"/>
          <w:rtl/>
        </w:rPr>
      </w:pPr>
      <w:r>
        <w:rPr>
          <w:rFonts w:hint="cs"/>
          <w:rtl/>
        </w:rPr>
        <w:t xml:space="preserve">ברגע ששר האוצר הודיע שהדמות שלו להזדהות כלכלית היא מרגרט תאצ'ר, הרי ממילא מתבקש לקרוא לו בנימין תאצ'ר הראשון. ביטוי פרלמנטרי. </w:t>
      </w:r>
    </w:p>
    <w:p w14:paraId="12BF178E" w14:textId="77777777" w:rsidR="00000000" w:rsidRDefault="000C6BB5">
      <w:pPr>
        <w:pStyle w:val="a0"/>
        <w:rPr>
          <w:rFonts w:hint="cs"/>
          <w:rtl/>
        </w:rPr>
      </w:pPr>
    </w:p>
    <w:p w14:paraId="47F750BE" w14:textId="77777777" w:rsidR="00000000" w:rsidRDefault="000C6BB5">
      <w:pPr>
        <w:pStyle w:val="a0"/>
        <w:rPr>
          <w:rFonts w:hint="cs"/>
          <w:rtl/>
        </w:rPr>
      </w:pPr>
      <w:r>
        <w:rPr>
          <w:rFonts w:hint="cs"/>
          <w:rtl/>
        </w:rPr>
        <w:t>אני אומר את זה, כי רק אתמול הביא שר האוצר לממשלה את תוכנית תקציב 2005. מה הוא מציע שם? הפרטה מרחיקת לכ</w:t>
      </w:r>
      <w:r>
        <w:rPr>
          <w:rFonts w:hint="cs"/>
          <w:rtl/>
        </w:rPr>
        <w:t>ת בבריאות ובחינוך, כי אחרת לא ניתן להבין איך בסל התרופות אין כסף, מפריטים שני בתי-חולים, בניגוד לעמדת כל מערכת הבריאות,  ובחינוך מורידים עוד 500 מיליון שקל. דוח-דברת - לפני חודשיים אימצה הממשלה את דוח-דברת, אבל מישהו שמע משהו, מישהו רואה פה דוח-דברת? לאן נ</w:t>
      </w:r>
      <w:r>
        <w:rPr>
          <w:rFonts w:hint="cs"/>
          <w:rtl/>
        </w:rPr>
        <w:t xml:space="preserve">עלם דוח-דברת, אדוני היושב-ראש? יש כאן מהלך של הפרטה מרחיקה לכת בסגנון אמריקני ובריטי, שגם הבריטים וגם האמריקנים כבר תיקנו אותו, אבל אצלנו הממשלה כולה עונה אמן, ואת המחיר משלמת כל החברה הישראלית. </w:t>
      </w:r>
    </w:p>
    <w:p w14:paraId="75E15EAA" w14:textId="77777777" w:rsidR="00000000" w:rsidRDefault="000C6BB5">
      <w:pPr>
        <w:pStyle w:val="a0"/>
        <w:rPr>
          <w:rFonts w:hint="cs"/>
          <w:rtl/>
        </w:rPr>
      </w:pPr>
    </w:p>
    <w:p w14:paraId="61F99133" w14:textId="77777777" w:rsidR="00000000" w:rsidRDefault="000C6BB5">
      <w:pPr>
        <w:pStyle w:val="a0"/>
        <w:rPr>
          <w:rFonts w:hint="cs"/>
          <w:rtl/>
        </w:rPr>
      </w:pPr>
      <w:r>
        <w:rPr>
          <w:rFonts w:hint="cs"/>
          <w:rtl/>
        </w:rPr>
        <w:t>אדוני היושב-ראש, אתמול הגענו לשיא חדש. ממשלת ישראל אישרה מפ</w:t>
      </w:r>
      <w:r>
        <w:rPr>
          <w:rFonts w:hint="cs"/>
          <w:rtl/>
        </w:rPr>
        <w:t>על הזנה בבתי-הספר. צריך לקום סלי מרידור, יושב-ראש הסוכנות היהודית, כדי להסביר שמבחינת מדינת ישראל זאת בושה וחרפה ללכת ברחבי העולם כולו ולאסוף כסף כדי להסביר שלילדים אין מה לאכול. זה לא מפעל הזנה ראוי, כפי שהיה בשנות ה-50 וה-60, אלא מפעל דה-לוקס, כאשר תצטרך</w:t>
      </w:r>
      <w:r>
        <w:rPr>
          <w:rFonts w:hint="cs"/>
          <w:rtl/>
        </w:rPr>
        <w:t xml:space="preserve"> להוכיח שלמשפחתך אין אמצעים והיא תוכל להירשם לתוכנית. לא מדובר בתוכנית אוניברסלית או בהצעת חוק הוגנת, כפי שנהוג במדינות מתוקנות, אלא חרפה של בית-תמחוי לאותם מסכנים שאין ביכולת הוריהם לספק להם כלכלה. זאת מחליטה ממשלת ישראל הנבחרת, וצריך לעמוד סלי מרידור, אי</w:t>
      </w:r>
      <w:r>
        <w:rPr>
          <w:rFonts w:hint="cs"/>
          <w:rtl/>
        </w:rPr>
        <w:t xml:space="preserve">ש ליכוד אידיאולוגי, ולהגיד: לאן הלכה הבושה? </w:t>
      </w:r>
    </w:p>
    <w:p w14:paraId="3E442BAB" w14:textId="77777777" w:rsidR="00000000" w:rsidRDefault="000C6BB5">
      <w:pPr>
        <w:pStyle w:val="a0"/>
        <w:rPr>
          <w:rFonts w:hint="cs"/>
          <w:rtl/>
        </w:rPr>
      </w:pPr>
    </w:p>
    <w:p w14:paraId="584C064D" w14:textId="77777777" w:rsidR="00000000" w:rsidRDefault="000C6BB5">
      <w:pPr>
        <w:pStyle w:val="a0"/>
        <w:rPr>
          <w:rFonts w:hint="cs"/>
          <w:rtl/>
        </w:rPr>
      </w:pPr>
      <w:r>
        <w:rPr>
          <w:rFonts w:hint="cs"/>
          <w:rtl/>
        </w:rPr>
        <w:t>פה בכנסת, כאשר היתה הצעה מגדילה והרבה יותר נבונה של חברת הכנסת יולי תמיר, ואף עברה במליאה - בברוטליות, בגסות, בשחצנות, הורדתם אותה בוועדת הכספים ובאתם עם חוק לא רק תאצ'ריסטי, אלא בסגנון המאה ה-19. מרגרט תאצ'ר ה</w:t>
      </w:r>
      <w:r>
        <w:rPr>
          <w:rFonts w:hint="cs"/>
          <w:rtl/>
        </w:rPr>
        <w:t xml:space="preserve">יתה מתביישת בחוק של רוחמה אברהם שהיום אתם רוצים להעבירו בקריאה ראשונה. </w:t>
      </w:r>
    </w:p>
    <w:p w14:paraId="779AA73D" w14:textId="77777777" w:rsidR="00000000" w:rsidRDefault="000C6BB5">
      <w:pPr>
        <w:pStyle w:val="a0"/>
        <w:rPr>
          <w:rFonts w:hint="cs"/>
          <w:rtl/>
        </w:rPr>
      </w:pPr>
    </w:p>
    <w:p w14:paraId="030EC540" w14:textId="77777777" w:rsidR="00000000" w:rsidRDefault="000C6BB5">
      <w:pPr>
        <w:pStyle w:val="a0"/>
        <w:rPr>
          <w:rFonts w:hint="cs"/>
          <w:rtl/>
        </w:rPr>
      </w:pPr>
      <w:r>
        <w:rPr>
          <w:rFonts w:hint="cs"/>
          <w:rtl/>
        </w:rPr>
        <w:t>אדוני היושב-ראש, איך אמר זוג הקשישים המסכן מלוד במכתב ההתאבדות שלו? התוכנית הכלכלית של שרון-נתניהו הצליחה. לתפארת מדינת ישראל. אינני אומר שבגלל ראש הממשלה ושר האוצר התאבדו בני-הזוג. א</w:t>
      </w:r>
      <w:r>
        <w:rPr>
          <w:rFonts w:hint="cs"/>
          <w:rtl/>
        </w:rPr>
        <w:t>ני רק אומר את זה כדי להבין לאיזו מצוקה נקלעו רבים מאזרחי מדינת ישראל. רק בגלל המצוקה הזאת, הממשלה הזאת צריכה ללכת.</w:t>
      </w:r>
    </w:p>
    <w:p w14:paraId="68B1E5EA" w14:textId="77777777" w:rsidR="00000000" w:rsidRDefault="000C6BB5">
      <w:pPr>
        <w:pStyle w:val="a0"/>
        <w:rPr>
          <w:rFonts w:hint="cs"/>
          <w:rtl/>
        </w:rPr>
      </w:pPr>
    </w:p>
    <w:p w14:paraId="0BCE2EA9" w14:textId="77777777" w:rsidR="00000000" w:rsidRDefault="000C6BB5">
      <w:pPr>
        <w:pStyle w:val="a0"/>
        <w:rPr>
          <w:rFonts w:hint="cs"/>
          <w:rtl/>
        </w:rPr>
      </w:pPr>
      <w:r>
        <w:rPr>
          <w:rFonts w:hint="cs"/>
          <w:rtl/>
        </w:rPr>
        <w:t>אדוני היושב-ראש, ברומי, כאשר הגלדיאטורים היו עולים לקרבות בקולוסיאום, היו אומרים: ההולכים למוות מברכים אותך, הקיסר. מה עוד צריך לקרות במדינת</w:t>
      </w:r>
      <w:r>
        <w:rPr>
          <w:rFonts w:hint="cs"/>
          <w:rtl/>
        </w:rPr>
        <w:t xml:space="preserve"> ישראל כדי שתבינו שהמחיר החברתי הנוראי של המדיניות הכלכלית שלכם בעצם פוגע במיליונים? מה עוד צריך לקרות כדי שתבינו, שמי שמציע להוריד 1.5% בביטוח הלאומי למעסיקים ויוצר חור של 5.5 מיליארדי שקלים בביטוח הלאומי, הופך את הביטוח הלאומי למחלקת גבייה מסכנה באוצר ומ</w:t>
      </w:r>
      <w:r>
        <w:rPr>
          <w:rFonts w:hint="cs"/>
          <w:rtl/>
        </w:rPr>
        <w:t>משיך לפגוע בכל אותם מסכנים?</w:t>
      </w:r>
    </w:p>
    <w:p w14:paraId="7FE0BC0B" w14:textId="77777777" w:rsidR="00000000" w:rsidRDefault="000C6BB5">
      <w:pPr>
        <w:pStyle w:val="a0"/>
        <w:rPr>
          <w:rFonts w:hint="cs"/>
          <w:rtl/>
        </w:rPr>
      </w:pPr>
    </w:p>
    <w:p w14:paraId="6B9AEA1B" w14:textId="77777777" w:rsidR="00000000" w:rsidRDefault="000C6BB5">
      <w:pPr>
        <w:pStyle w:val="a0"/>
        <w:rPr>
          <w:rFonts w:hint="cs"/>
          <w:rtl/>
        </w:rPr>
      </w:pPr>
      <w:r>
        <w:rPr>
          <w:rFonts w:hint="cs"/>
          <w:rtl/>
        </w:rPr>
        <w:t>אדוני, אילו היתה הבעיה רק בתחום החברתי-הכלכלי - דיינו. אבל תראו מה קורה בתחום המדיני. ממשלת ישראל מאפשרת לפני חודשיים תוספת של 600 דירות - איפה? במעלה-אדומים. לא מפרסמים את זה. מדוע? משום שמפחדים מהאמריקנים. כי התחייבנו בפני הא</w:t>
      </w:r>
      <w:r>
        <w:rPr>
          <w:rFonts w:hint="cs"/>
          <w:rtl/>
        </w:rPr>
        <w:t>מריקנים. ראש הממשלה התחייב פעם אחרי פעם בפני הנשיא. דובי וייסגלס, ראש לשכת ראש הממשלה, התחייב בפני היועצת לביטחון לאומי, קונדוליסה רייס. אז מחביאים את זה מהאמריקנים, מרמים את עצמנו. איך קוראים לזה בשפת העם? "ישראבלוף". אבל ה"ישראבלוף" נמשך.</w:t>
      </w:r>
    </w:p>
    <w:p w14:paraId="3113EE3E" w14:textId="77777777" w:rsidR="00000000" w:rsidRDefault="000C6BB5">
      <w:pPr>
        <w:pStyle w:val="a0"/>
        <w:rPr>
          <w:rFonts w:hint="cs"/>
          <w:rtl/>
        </w:rPr>
      </w:pPr>
    </w:p>
    <w:p w14:paraId="64A791AB" w14:textId="77777777" w:rsidR="00000000" w:rsidRDefault="000C6BB5">
      <w:pPr>
        <w:pStyle w:val="af1"/>
        <w:rPr>
          <w:rtl/>
        </w:rPr>
      </w:pPr>
      <w:r>
        <w:rPr>
          <w:rtl/>
        </w:rPr>
        <w:t>היו"ר ראובן רי</w:t>
      </w:r>
      <w:r>
        <w:rPr>
          <w:rtl/>
        </w:rPr>
        <w:t>בלין:</w:t>
      </w:r>
    </w:p>
    <w:p w14:paraId="0B8C4276" w14:textId="77777777" w:rsidR="00000000" w:rsidRDefault="000C6BB5">
      <w:pPr>
        <w:pStyle w:val="a0"/>
        <w:rPr>
          <w:rtl/>
        </w:rPr>
      </w:pPr>
    </w:p>
    <w:p w14:paraId="1EDE6D94" w14:textId="77777777" w:rsidR="00000000" w:rsidRDefault="000C6BB5">
      <w:pPr>
        <w:pStyle w:val="a0"/>
        <w:rPr>
          <w:rFonts w:hint="cs"/>
          <w:rtl/>
        </w:rPr>
      </w:pPr>
      <w:r>
        <w:rPr>
          <w:rFonts w:hint="cs"/>
          <w:rtl/>
        </w:rPr>
        <w:t>למה, זה "אמריקן בלוף".</w:t>
      </w:r>
    </w:p>
    <w:p w14:paraId="561E8FE5" w14:textId="77777777" w:rsidR="00000000" w:rsidRDefault="000C6BB5">
      <w:pPr>
        <w:pStyle w:val="a0"/>
        <w:ind w:firstLine="0"/>
        <w:rPr>
          <w:rFonts w:hint="cs"/>
          <w:rtl/>
        </w:rPr>
      </w:pPr>
    </w:p>
    <w:p w14:paraId="6D8328D1" w14:textId="77777777" w:rsidR="00000000" w:rsidRDefault="000C6BB5">
      <w:pPr>
        <w:pStyle w:val="-"/>
        <w:rPr>
          <w:rtl/>
        </w:rPr>
      </w:pPr>
      <w:bookmarkStart w:id="18" w:name="FS000000505T02_08_2004_16_52_22"/>
      <w:bookmarkStart w:id="19" w:name="FS000000505T02_08_2004_16_52_27C"/>
      <w:bookmarkEnd w:id="18"/>
      <w:bookmarkEnd w:id="19"/>
      <w:r>
        <w:rPr>
          <w:rtl/>
        </w:rPr>
        <w:t>אבשלום וילן (יחד):</w:t>
      </w:r>
    </w:p>
    <w:p w14:paraId="5BC1D7F4" w14:textId="77777777" w:rsidR="00000000" w:rsidRDefault="000C6BB5">
      <w:pPr>
        <w:pStyle w:val="a0"/>
        <w:rPr>
          <w:rtl/>
        </w:rPr>
      </w:pPr>
    </w:p>
    <w:p w14:paraId="36869990" w14:textId="77777777" w:rsidR="00000000" w:rsidRDefault="000C6BB5">
      <w:pPr>
        <w:pStyle w:val="a0"/>
        <w:rPr>
          <w:rFonts w:hint="cs"/>
          <w:rtl/>
        </w:rPr>
      </w:pPr>
      <w:r>
        <w:rPr>
          <w:rFonts w:hint="cs"/>
          <w:rtl/>
        </w:rPr>
        <w:t xml:space="preserve">"ישרא-אמריקנו בלוף". </w:t>
      </w:r>
    </w:p>
    <w:p w14:paraId="64BDEEB2" w14:textId="77777777" w:rsidR="00000000" w:rsidRDefault="000C6BB5">
      <w:pPr>
        <w:pStyle w:val="a0"/>
        <w:rPr>
          <w:rFonts w:hint="cs"/>
          <w:rtl/>
        </w:rPr>
      </w:pPr>
    </w:p>
    <w:p w14:paraId="657B0425" w14:textId="77777777" w:rsidR="00000000" w:rsidRDefault="000C6BB5">
      <w:pPr>
        <w:pStyle w:val="a0"/>
        <w:rPr>
          <w:rFonts w:hint="cs"/>
          <w:rtl/>
        </w:rPr>
      </w:pPr>
      <w:r>
        <w:rPr>
          <w:rFonts w:hint="cs"/>
          <w:rtl/>
        </w:rPr>
        <w:t xml:space="preserve">אבל יותר מזה, התחייבנו לפנות את המאחזים הבלתי-חוקיים. נכון לרגע זה, אף מאחד בלתי חוקי אמיתי אחד, לא "ישראבלוף", לא פונה. </w:t>
      </w:r>
    </w:p>
    <w:p w14:paraId="3B5AE558" w14:textId="77777777" w:rsidR="00000000" w:rsidRDefault="000C6BB5">
      <w:pPr>
        <w:pStyle w:val="a0"/>
        <w:rPr>
          <w:rFonts w:hint="cs"/>
          <w:rtl/>
        </w:rPr>
      </w:pPr>
    </w:p>
    <w:p w14:paraId="291D3C02" w14:textId="77777777" w:rsidR="00000000" w:rsidRDefault="000C6BB5">
      <w:pPr>
        <w:pStyle w:val="a0"/>
        <w:rPr>
          <w:rFonts w:hint="cs"/>
          <w:rtl/>
        </w:rPr>
      </w:pPr>
      <w:r>
        <w:rPr>
          <w:rFonts w:hint="cs"/>
          <w:rtl/>
        </w:rPr>
        <w:t>בוא נמשיך הלאה: אנחנו נמצאים בתוך מלחמה אכזרית בטרור. מה אנ</w:t>
      </w:r>
      <w:r>
        <w:rPr>
          <w:rFonts w:hint="cs"/>
          <w:rtl/>
        </w:rPr>
        <w:t>חנו עושים? כדי להילחם בטרור וב"קסאמים" על שדרות ועל יישובי הנגב, אנחנו נכנסים לבית-חאנון, וברוב איוולתנו, מבלי שאני מבין איך זה מתיישר עם האינטרס הלאומי, הביטחוני הישראלי, עוקרים 3,000 דונם פרדסים ברצועת-עזה. נכנס בולדוזר, דחפור, אל תוך בית-אריזה של 400 חק</w:t>
      </w:r>
      <w:r>
        <w:rPr>
          <w:rFonts w:hint="cs"/>
          <w:rtl/>
        </w:rPr>
        <w:t xml:space="preserve">לאים מסכנים - וזה לתפארת מדינת ישראל? ככה נפסיק את ה"קסאמים"? והראיה - רק הבוקר נפלו שוב "קסאמים" על שדרות. </w:t>
      </w:r>
    </w:p>
    <w:p w14:paraId="6193E6CD" w14:textId="77777777" w:rsidR="00000000" w:rsidRDefault="000C6BB5">
      <w:pPr>
        <w:pStyle w:val="a0"/>
        <w:rPr>
          <w:rFonts w:hint="cs"/>
          <w:rtl/>
        </w:rPr>
      </w:pPr>
    </w:p>
    <w:p w14:paraId="020A2AA8" w14:textId="77777777" w:rsidR="00000000" w:rsidRDefault="000C6BB5">
      <w:pPr>
        <w:pStyle w:val="a0"/>
        <w:rPr>
          <w:rFonts w:hint="cs"/>
          <w:rtl/>
        </w:rPr>
      </w:pPr>
      <w:r>
        <w:rPr>
          <w:rFonts w:hint="cs"/>
          <w:rtl/>
        </w:rPr>
        <w:t>כלומר, מישהו פה מתבלבל. מישהו חושב, שבוואקום מדיני, כאשר אין שום תוכנית מדינית, כאשר אין שום מעלה אסטרטגית, ההתנתקות - מדברים כבר חצי שנה על התנתק</w:t>
      </w:r>
      <w:r>
        <w:rPr>
          <w:rFonts w:hint="cs"/>
          <w:rtl/>
        </w:rPr>
        <w:t>ות ודבר לא קרה. אין התנתקות, ספק אם תהיה התנתקות, אין רוב בקואליציה, אין רוב בליכוד. רק בשביל שרשרת המהלכים הללו על הממשלה הזאת ללכת.</w:t>
      </w:r>
    </w:p>
    <w:p w14:paraId="5B131CE3" w14:textId="77777777" w:rsidR="00000000" w:rsidRDefault="000C6BB5">
      <w:pPr>
        <w:pStyle w:val="a0"/>
        <w:rPr>
          <w:rFonts w:hint="cs"/>
          <w:rtl/>
        </w:rPr>
      </w:pPr>
    </w:p>
    <w:p w14:paraId="0748109B" w14:textId="77777777" w:rsidR="00000000" w:rsidRDefault="000C6BB5">
      <w:pPr>
        <w:pStyle w:val="a0"/>
        <w:rPr>
          <w:rFonts w:hint="cs"/>
          <w:rtl/>
        </w:rPr>
      </w:pPr>
      <w:r>
        <w:rPr>
          <w:rFonts w:hint="cs"/>
          <w:rtl/>
        </w:rPr>
        <w:t xml:space="preserve">תראה, אדוני היושב-ראש, רוב הציבור, ללא כל קשר, מימין ומשמאל, מסתובב עם האף באדמה. בעצם, יש אובדן קשה של תקווה. כל האובדן </w:t>
      </w:r>
      <w:r>
        <w:rPr>
          <w:rFonts w:hint="cs"/>
          <w:rtl/>
        </w:rPr>
        <w:t>של האמונה בישראליות, שנקים פה מדינה שיהיה שווה לחיות בה, שתהיה משהו אחר - כל העסק הזה מתמסמס ומתחיל להיעלם. פעם, אבות הציונות דיברו על מרכז רוחני. היום, מה שנשאר זה בקושי מרכז הליכוד. לא מרכז רוחני, כי אם מרכז ליכוד למסכנים. זה מה שיש. אבות הציונות דיברו ע</w:t>
      </w:r>
      <w:r>
        <w:rPr>
          <w:rFonts w:hint="cs"/>
          <w:rtl/>
        </w:rPr>
        <w:t>ל אור לגויים. היום, לא רק שאין לנו אור בגויים, אלא הממשלה הזאת מפילה עלינו חושך אחד גדול.</w:t>
      </w:r>
    </w:p>
    <w:p w14:paraId="72B1B025" w14:textId="77777777" w:rsidR="00000000" w:rsidRDefault="000C6BB5">
      <w:pPr>
        <w:pStyle w:val="a0"/>
        <w:rPr>
          <w:rFonts w:hint="cs"/>
          <w:rtl/>
        </w:rPr>
      </w:pPr>
    </w:p>
    <w:p w14:paraId="25BF713B" w14:textId="77777777" w:rsidR="00000000" w:rsidRDefault="000C6BB5">
      <w:pPr>
        <w:pStyle w:val="a0"/>
        <w:rPr>
          <w:rFonts w:hint="cs"/>
          <w:rtl/>
        </w:rPr>
      </w:pPr>
      <w:r>
        <w:rPr>
          <w:rFonts w:hint="cs"/>
          <w:rtl/>
        </w:rPr>
        <w:t>לכן, מכל הנימוקים האלה, מי שרוצה קצת אור וקצת מרכז רוחני אמיתי, שתהיה מדינה שיהיה שווה לחיות בה ולא רק להיהרג למענה, צריך לדאוג שהממשלה הזאת תלך ומהר. תודה, אדוני.</w:t>
      </w:r>
    </w:p>
    <w:p w14:paraId="3C67AC97" w14:textId="77777777" w:rsidR="00000000" w:rsidRDefault="000C6BB5">
      <w:pPr>
        <w:pStyle w:val="a0"/>
        <w:rPr>
          <w:rFonts w:hint="cs"/>
          <w:rtl/>
        </w:rPr>
      </w:pPr>
    </w:p>
    <w:p w14:paraId="7054F39F" w14:textId="77777777" w:rsidR="00000000" w:rsidRDefault="000C6BB5">
      <w:pPr>
        <w:pStyle w:val="af1"/>
        <w:rPr>
          <w:rtl/>
        </w:rPr>
      </w:pPr>
      <w:r>
        <w:rPr>
          <w:rtl/>
        </w:rPr>
        <w:t>היו"ר ראובן ריבלין:</w:t>
      </w:r>
    </w:p>
    <w:p w14:paraId="061301A4" w14:textId="77777777" w:rsidR="00000000" w:rsidRDefault="000C6BB5">
      <w:pPr>
        <w:pStyle w:val="a0"/>
        <w:rPr>
          <w:rtl/>
        </w:rPr>
      </w:pPr>
    </w:p>
    <w:p w14:paraId="2232B331" w14:textId="77777777" w:rsidR="00000000" w:rsidRDefault="000C6BB5">
      <w:pPr>
        <w:pStyle w:val="a0"/>
        <w:rPr>
          <w:rFonts w:hint="cs"/>
          <w:rtl/>
        </w:rPr>
      </w:pPr>
      <w:r>
        <w:rPr>
          <w:rFonts w:hint="cs"/>
          <w:rtl/>
        </w:rPr>
        <w:t>תודה לחבר הכנסת אבשלום וילן. יעלה ויבוא כבוד הרב רביץ, בבקשה, שינמק את הצעת יהדות התורה להביע אי-אמון בממשלה בגלל מדיניותה החברתית והכלכלית ואי-תשלום שכר עובדי המועצות הדתיות. חבר הכנסת אברהם רביץ, בבקשה.</w:t>
      </w:r>
    </w:p>
    <w:p w14:paraId="0E1124A3" w14:textId="77777777" w:rsidR="00000000" w:rsidRDefault="000C6BB5">
      <w:pPr>
        <w:pStyle w:val="a0"/>
        <w:rPr>
          <w:rFonts w:hint="cs"/>
          <w:rtl/>
        </w:rPr>
      </w:pPr>
    </w:p>
    <w:p w14:paraId="42B73FC8" w14:textId="77777777" w:rsidR="00000000" w:rsidRDefault="000C6BB5">
      <w:pPr>
        <w:pStyle w:val="a"/>
        <w:rPr>
          <w:rtl/>
        </w:rPr>
      </w:pPr>
      <w:bookmarkStart w:id="20" w:name="FS000000661T02_08_2004_16_27_42C"/>
      <w:bookmarkStart w:id="21" w:name="FS000000531T02_08_2004_16_27_48"/>
      <w:bookmarkStart w:id="22" w:name="_Toc100311685"/>
      <w:bookmarkEnd w:id="20"/>
      <w:bookmarkEnd w:id="21"/>
      <w:r>
        <w:rPr>
          <w:rFonts w:hint="eastAsia"/>
          <w:rtl/>
        </w:rPr>
        <w:t>אברהם</w:t>
      </w:r>
      <w:r>
        <w:rPr>
          <w:rtl/>
        </w:rPr>
        <w:t xml:space="preserve"> רביץ (יהדות התורה):</w:t>
      </w:r>
      <w:bookmarkEnd w:id="22"/>
    </w:p>
    <w:p w14:paraId="0B16A8D6" w14:textId="77777777" w:rsidR="00000000" w:rsidRDefault="000C6BB5">
      <w:pPr>
        <w:pStyle w:val="a0"/>
        <w:rPr>
          <w:rFonts w:hint="cs"/>
          <w:rtl/>
        </w:rPr>
      </w:pPr>
    </w:p>
    <w:p w14:paraId="7F57D0A9" w14:textId="77777777" w:rsidR="00000000" w:rsidRDefault="000C6BB5">
      <w:pPr>
        <w:pStyle w:val="a0"/>
        <w:rPr>
          <w:rFonts w:hint="cs"/>
          <w:rtl/>
        </w:rPr>
      </w:pPr>
      <w:r>
        <w:rPr>
          <w:rFonts w:hint="cs"/>
          <w:rtl/>
        </w:rPr>
        <w:t>אד</w:t>
      </w:r>
      <w:r>
        <w:rPr>
          <w:rFonts w:hint="cs"/>
          <w:rtl/>
        </w:rPr>
        <w:t xml:space="preserve">וני היושב-ראש, חברי הכנסת, אני מצטער שאקדיש את רוב דברי לאקטואליה, ברשותכם. אני חושב שזה מתקשר להצעת האי-אמון שאנחנו מגישים היום. אין זה סוד שאנחנו מנהלים משא-ומתן אינטנסיבי עם הליכוד, כדי להצטרף לממשלה. אני מוכן לגלות לכם אפילו יותר, שהמשא-ומתן די מוצלח. </w:t>
      </w:r>
      <w:r>
        <w:rPr>
          <w:rFonts w:hint="cs"/>
          <w:rtl/>
        </w:rPr>
        <w:t xml:space="preserve">אני רואה, אולי בתמימותי כי רבה, רצון טוב של צוות המשא-ומתן להבין את הפגמים ואת הפגעים ואת הקלקולים שהליכוד, שהממשלה הזאת גרמה במשך השנה וחצי האחרונה. אני רואה רצון לתקן אותם פגמים. </w:t>
      </w:r>
    </w:p>
    <w:p w14:paraId="66ECE911" w14:textId="77777777" w:rsidR="00000000" w:rsidRDefault="000C6BB5">
      <w:pPr>
        <w:pStyle w:val="a0"/>
        <w:rPr>
          <w:rFonts w:hint="cs"/>
          <w:rtl/>
        </w:rPr>
      </w:pPr>
    </w:p>
    <w:p w14:paraId="29B60CD1" w14:textId="77777777" w:rsidR="00000000" w:rsidRDefault="000C6BB5">
      <w:pPr>
        <w:pStyle w:val="a0"/>
        <w:rPr>
          <w:rFonts w:hint="cs"/>
          <w:rtl/>
        </w:rPr>
      </w:pPr>
      <w:r>
        <w:rPr>
          <w:rFonts w:hint="cs"/>
          <w:rtl/>
        </w:rPr>
        <w:t>אינני מדבר על כלל ישראל ברגע זה, אף שכלל ישראל הוא החשוב ביותר, אבל מכיוו</w:t>
      </w:r>
      <w:r>
        <w:rPr>
          <w:rFonts w:hint="cs"/>
          <w:rtl/>
        </w:rPr>
        <w:t>ן שאני בטוח שבייגה שוחט היטיב ממני לדבר על הנושאים הכלליים של החברה בישראל, אני ארשה לעצמי שלא לדבר על כך ולדבר על הדברים שנוגעים באופן ספציפי, מיוחד, לציבור החרדי במדינת ישראל. מדוע? אני רוצה לומר לכם, אולי אתם לא יודעים, שבמסגרת הפגיעות והקיצוצים והקלקול</w:t>
      </w:r>
      <w:r>
        <w:rPr>
          <w:rFonts w:hint="cs"/>
          <w:rtl/>
        </w:rPr>
        <w:t>ים, כאשר הם נעשו על בסיס הרעיון שיש לקצץ בתקציב המדינה, לגבי הציבור החרדי הם תמיד נעשו בתוספת שהיא מעל ומעבר לפגיעה בשכבות החלשות הכלליות. מה לעשות? יש לי כמה דוגמאות מסמרות שיער. חלק מהן הבאתי לפניכם, חברי חברי הכנסת, בכמה נאומים, והתרעתי על כך, ועל זה אנ</w:t>
      </w:r>
      <w:r>
        <w:rPr>
          <w:rFonts w:hint="cs"/>
          <w:rtl/>
        </w:rPr>
        <w:t>חנו מדברים עם הליכוד. הליכוד, כפי שאמרתי, צועד לקראתנו ויכול להיות שיצא גם דבר טוב מהעניין הזה, לתיקון הדברים המיוחדים.</w:t>
      </w:r>
    </w:p>
    <w:p w14:paraId="48166705" w14:textId="77777777" w:rsidR="00000000" w:rsidRDefault="000C6BB5">
      <w:pPr>
        <w:pStyle w:val="a0"/>
        <w:rPr>
          <w:rFonts w:hint="cs"/>
          <w:rtl/>
        </w:rPr>
      </w:pPr>
    </w:p>
    <w:p w14:paraId="1E7B1465" w14:textId="77777777" w:rsidR="00000000" w:rsidRDefault="000C6BB5">
      <w:pPr>
        <w:pStyle w:val="a0"/>
        <w:rPr>
          <w:rFonts w:hint="cs"/>
          <w:rtl/>
        </w:rPr>
      </w:pPr>
      <w:r>
        <w:rPr>
          <w:rFonts w:hint="cs"/>
          <w:rtl/>
        </w:rPr>
        <w:t>אבל אמרו לי, איזו ציפור קטנה לחשה לי, שכשאני מצביע אמון לממשלה, אני מצביע אמון לכל הממשלה. זה לא לראש הממשלה. לכל השרים, לממשלה כולה. א</w:t>
      </w:r>
      <w:r>
        <w:rPr>
          <w:rFonts w:hint="cs"/>
          <w:rtl/>
        </w:rPr>
        <w:t xml:space="preserve">ני מוכרח להעלות כאן, אפילו בתוך האווירה של הפיוס - ואני מאוד ניסיתי ומנסה ודוחף ליצור אווירה של פיוס בין הקיצוניים משני הקצוות; למצוא אווירת פיוס, אווירה של ביחד, אווירה של הבנה הדדית. חבל שאף אחד אינו נמצא כאן. אני מתכוון למפלגת שינוי מול הציבור החרדי. </w:t>
      </w:r>
    </w:p>
    <w:p w14:paraId="72CA178B" w14:textId="77777777" w:rsidR="00000000" w:rsidRDefault="000C6BB5">
      <w:pPr>
        <w:pStyle w:val="a0"/>
        <w:rPr>
          <w:rFonts w:hint="cs"/>
          <w:rtl/>
        </w:rPr>
      </w:pPr>
    </w:p>
    <w:p w14:paraId="4DF619D2" w14:textId="77777777" w:rsidR="00000000" w:rsidRDefault="000C6BB5">
      <w:pPr>
        <w:pStyle w:val="a0"/>
        <w:rPr>
          <w:rFonts w:hint="cs"/>
          <w:rtl/>
        </w:rPr>
      </w:pPr>
      <w:r>
        <w:rPr>
          <w:rFonts w:hint="cs"/>
          <w:rtl/>
        </w:rPr>
        <w:t xml:space="preserve">עוד לא היה כדבר הזה, חברים יקרים, שמפלגה, למשך תקופה, מאז היווסדה, חרתה על דגלה שנאה, שטנה, דחייה, דה-לגיטימציה של ציבור שלם בישראל, והצליחה, לדאבוני, להשפיע על הממשלה כולה בדרכה זו. יש לנו ויכוח קשה מאוד בנושא דת ומדינה עם מרצ, ויכוח עתיק יומין מאז תקופת </w:t>
      </w:r>
      <w:r>
        <w:rPr>
          <w:rFonts w:hint="cs"/>
          <w:rtl/>
        </w:rPr>
        <w:t>שולמית אלוני, חברת הכנסת לשעבר. זהו ויכוח מר לפעמים, אבל אף פעם לא נתקלנו בחומה של שנאה. לא היה כדבר הזה. ופה קם איזה מין "מונסטר" כזה, שאוכל כל חלקה טובה.</w:t>
      </w:r>
    </w:p>
    <w:p w14:paraId="75495D89" w14:textId="77777777" w:rsidR="00000000" w:rsidRDefault="000C6BB5">
      <w:pPr>
        <w:pStyle w:val="a0"/>
        <w:rPr>
          <w:rFonts w:hint="cs"/>
          <w:rtl/>
        </w:rPr>
      </w:pPr>
    </w:p>
    <w:p w14:paraId="1A963F37" w14:textId="77777777" w:rsidR="00000000" w:rsidRDefault="000C6BB5">
      <w:pPr>
        <w:pStyle w:val="a0"/>
        <w:rPr>
          <w:rFonts w:hint="cs"/>
          <w:rtl/>
        </w:rPr>
      </w:pPr>
      <w:r>
        <w:rPr>
          <w:rFonts w:hint="cs"/>
          <w:rtl/>
        </w:rPr>
        <w:t>עכשיו תראו: אריק שרון, ראש ממשלתנו, אמר שאסור לפסול אף אחד. לכן לא פסלנו. מה אני אמרתי - דבר נורא פ</w:t>
      </w:r>
      <w:r>
        <w:rPr>
          <w:rFonts w:hint="cs"/>
          <w:rtl/>
        </w:rPr>
        <w:t>שוט: אינני פוסל את שינוי, ואני אומר את זה מעל במת הכנסת, אבל שינוי חייבת לעשות משהו. אינני מבקש משינוי שתשנה את דעותיה, את האידיאולוגיה שלה. אינני מבקש זאת. אבל את ההתייחסות, את הלגיטימיות של הזר, של השונה, של הזולת? ולא ייתכן כדבר הזה שבלילה יקום מישהו וי</w:t>
      </w:r>
      <w:r>
        <w:rPr>
          <w:rFonts w:hint="cs"/>
          <w:rtl/>
        </w:rPr>
        <w:t xml:space="preserve">כפיש, ויבזה, ולמחרת, ביום - עסקים כרגיל. זה לא יכול להיות. חייב להיות שינוי בשינוי. </w:t>
      </w:r>
    </w:p>
    <w:p w14:paraId="1103F0EF" w14:textId="77777777" w:rsidR="00000000" w:rsidRDefault="000C6BB5">
      <w:pPr>
        <w:pStyle w:val="a0"/>
        <w:rPr>
          <w:rFonts w:hint="cs"/>
          <w:rtl/>
        </w:rPr>
      </w:pPr>
    </w:p>
    <w:p w14:paraId="5F3EAD08" w14:textId="77777777" w:rsidR="00000000" w:rsidRDefault="000C6BB5">
      <w:pPr>
        <w:pStyle w:val="a0"/>
        <w:rPr>
          <w:rFonts w:hint="cs"/>
          <w:rtl/>
        </w:rPr>
      </w:pPr>
      <w:r>
        <w:rPr>
          <w:rFonts w:hint="cs"/>
          <w:rtl/>
        </w:rPr>
        <w:t>מה אני שומע היום, כאשר שינוי ראתה - ואני אומר את זה בצער, כי עכשיו צריך להמשיך ולמצוא את הפיוס, אבל אני רוצה להעמיד דברים על דיוקם - כאשר שינוי ראתה הבוקר שכלתה אליה הרעה</w:t>
      </w:r>
      <w:r>
        <w:rPr>
          <w:rFonts w:hint="cs"/>
          <w:rtl/>
        </w:rPr>
        <w:t>, והיא אמורה לעזוב את הכיסאות, בגלל הודעתו של ראש הממשלה - מצאו נוסחה נפלאה. הם לקחו את מפלגת העבודה כמנטרה, ואמרו: אם מפלגת העבודה נכנסת, אפשר גם לסבול את יהדות התורה, אבל בתנאי - בתנאי שיהדות התורה לא תשב בממשלה; ועוד תנאי, עם המון תחכום שטני - לא יהיה ל</w:t>
      </w:r>
      <w:r>
        <w:rPr>
          <w:rFonts w:hint="cs"/>
          <w:rtl/>
        </w:rPr>
        <w:t xml:space="preserve">הם חבר בוועדת הכספים. היום יש לנו. </w:t>
      </w:r>
    </w:p>
    <w:p w14:paraId="0280EC31" w14:textId="77777777" w:rsidR="00000000" w:rsidRDefault="000C6BB5">
      <w:pPr>
        <w:pStyle w:val="a0"/>
        <w:rPr>
          <w:rFonts w:hint="cs"/>
          <w:rtl/>
        </w:rPr>
      </w:pPr>
    </w:p>
    <w:p w14:paraId="26F1D6F0" w14:textId="77777777" w:rsidR="00000000" w:rsidRDefault="000C6BB5">
      <w:pPr>
        <w:pStyle w:val="af0"/>
        <w:rPr>
          <w:rtl/>
        </w:rPr>
      </w:pPr>
      <w:r>
        <w:rPr>
          <w:rFonts w:hint="eastAsia"/>
          <w:rtl/>
        </w:rPr>
        <w:t>אברהם</w:t>
      </w:r>
      <w:r>
        <w:rPr>
          <w:rtl/>
        </w:rPr>
        <w:t xml:space="preserve"> בייגה שוחט (העבודה-מימד):</w:t>
      </w:r>
    </w:p>
    <w:p w14:paraId="26CF8571" w14:textId="77777777" w:rsidR="00000000" w:rsidRDefault="000C6BB5">
      <w:pPr>
        <w:pStyle w:val="a0"/>
        <w:rPr>
          <w:rFonts w:hint="cs"/>
          <w:rtl/>
        </w:rPr>
      </w:pPr>
    </w:p>
    <w:p w14:paraId="023EF8C7" w14:textId="77777777" w:rsidR="00000000" w:rsidRDefault="000C6BB5">
      <w:pPr>
        <w:pStyle w:val="a0"/>
        <w:rPr>
          <w:rFonts w:hint="cs"/>
          <w:rtl/>
        </w:rPr>
      </w:pPr>
      <w:r>
        <w:rPr>
          <w:rFonts w:hint="cs"/>
          <w:rtl/>
        </w:rPr>
        <w:t xml:space="preserve">לא יהיה חבר או לא יהיה יושב-ראש? </w:t>
      </w:r>
    </w:p>
    <w:p w14:paraId="44DA8AA9" w14:textId="77777777" w:rsidR="00000000" w:rsidRDefault="000C6BB5">
      <w:pPr>
        <w:pStyle w:val="a0"/>
        <w:rPr>
          <w:rFonts w:hint="cs"/>
          <w:rtl/>
        </w:rPr>
      </w:pPr>
    </w:p>
    <w:p w14:paraId="0F066139" w14:textId="77777777" w:rsidR="00000000" w:rsidRDefault="000C6BB5">
      <w:pPr>
        <w:pStyle w:val="-"/>
        <w:rPr>
          <w:rtl/>
        </w:rPr>
      </w:pPr>
      <w:bookmarkStart w:id="23" w:name="FS000000531T02_08_2004_17_19_51C"/>
      <w:bookmarkEnd w:id="23"/>
      <w:r>
        <w:rPr>
          <w:rtl/>
        </w:rPr>
        <w:t>אברהם רביץ (יהדות התורה):</w:t>
      </w:r>
    </w:p>
    <w:p w14:paraId="02CC7A70" w14:textId="77777777" w:rsidR="00000000" w:rsidRDefault="000C6BB5">
      <w:pPr>
        <w:pStyle w:val="a0"/>
        <w:rPr>
          <w:rtl/>
        </w:rPr>
      </w:pPr>
    </w:p>
    <w:p w14:paraId="7981CD09" w14:textId="77777777" w:rsidR="00000000" w:rsidRDefault="000C6BB5">
      <w:pPr>
        <w:pStyle w:val="a0"/>
        <w:rPr>
          <w:rFonts w:hint="cs"/>
          <w:rtl/>
        </w:rPr>
      </w:pPr>
      <w:r>
        <w:rPr>
          <w:rFonts w:hint="cs"/>
          <w:rtl/>
        </w:rPr>
        <w:t>לא יהיה חבר בוועדת הכספים. כך אמר אדון טומי לפיד היום - - -</w:t>
      </w:r>
    </w:p>
    <w:p w14:paraId="03A3D4E0" w14:textId="77777777" w:rsidR="00000000" w:rsidRDefault="000C6BB5">
      <w:pPr>
        <w:pStyle w:val="a0"/>
        <w:rPr>
          <w:rFonts w:hint="cs"/>
          <w:rtl/>
        </w:rPr>
      </w:pPr>
    </w:p>
    <w:p w14:paraId="3F2A507E" w14:textId="77777777" w:rsidR="00000000" w:rsidRDefault="000C6BB5">
      <w:pPr>
        <w:pStyle w:val="af0"/>
        <w:rPr>
          <w:rtl/>
        </w:rPr>
      </w:pPr>
      <w:r>
        <w:rPr>
          <w:rFonts w:hint="eastAsia"/>
          <w:rtl/>
        </w:rPr>
        <w:t>אברהם</w:t>
      </w:r>
      <w:r>
        <w:rPr>
          <w:rtl/>
        </w:rPr>
        <w:t xml:space="preserve"> בייגה שוחט (העבודה-מימד):</w:t>
      </w:r>
    </w:p>
    <w:p w14:paraId="555ED7AD" w14:textId="77777777" w:rsidR="00000000" w:rsidRDefault="000C6BB5">
      <w:pPr>
        <w:pStyle w:val="a0"/>
        <w:rPr>
          <w:rFonts w:hint="cs"/>
          <w:rtl/>
        </w:rPr>
      </w:pPr>
    </w:p>
    <w:p w14:paraId="3284E2E3" w14:textId="77777777" w:rsidR="00000000" w:rsidRDefault="000C6BB5">
      <w:pPr>
        <w:pStyle w:val="a0"/>
        <w:rPr>
          <w:rFonts w:hint="cs"/>
          <w:rtl/>
        </w:rPr>
      </w:pPr>
      <w:r>
        <w:rPr>
          <w:rFonts w:hint="cs"/>
          <w:rtl/>
        </w:rPr>
        <w:t xml:space="preserve">יושב-ראש או חבר? </w:t>
      </w:r>
    </w:p>
    <w:p w14:paraId="2F00EC8B" w14:textId="77777777" w:rsidR="00000000" w:rsidRDefault="000C6BB5">
      <w:pPr>
        <w:pStyle w:val="a0"/>
        <w:rPr>
          <w:rFonts w:hint="cs"/>
          <w:rtl/>
        </w:rPr>
      </w:pPr>
    </w:p>
    <w:p w14:paraId="517F4E50" w14:textId="77777777" w:rsidR="00000000" w:rsidRDefault="000C6BB5">
      <w:pPr>
        <w:pStyle w:val="af0"/>
        <w:rPr>
          <w:rtl/>
        </w:rPr>
      </w:pPr>
      <w:r>
        <w:rPr>
          <w:rFonts w:hint="eastAsia"/>
          <w:rtl/>
        </w:rPr>
        <w:t>אברהם</w:t>
      </w:r>
      <w:r>
        <w:rPr>
          <w:rtl/>
        </w:rPr>
        <w:t xml:space="preserve"> רביץ </w:t>
      </w:r>
      <w:r>
        <w:rPr>
          <w:rtl/>
        </w:rPr>
        <w:t>(יהדות התורה):</w:t>
      </w:r>
    </w:p>
    <w:p w14:paraId="1BEC2749" w14:textId="77777777" w:rsidR="00000000" w:rsidRDefault="000C6BB5">
      <w:pPr>
        <w:pStyle w:val="a0"/>
        <w:rPr>
          <w:rFonts w:hint="cs"/>
          <w:rtl/>
        </w:rPr>
      </w:pPr>
    </w:p>
    <w:p w14:paraId="4DABD54A" w14:textId="77777777" w:rsidR="00000000" w:rsidRDefault="000C6BB5">
      <w:pPr>
        <w:pStyle w:val="a0"/>
        <w:rPr>
          <w:rFonts w:hint="cs"/>
          <w:rtl/>
        </w:rPr>
      </w:pPr>
      <w:r>
        <w:rPr>
          <w:rFonts w:hint="cs"/>
          <w:rtl/>
        </w:rPr>
        <w:t xml:space="preserve">לא, חבר. על יושב-ראש גם אתם אומרים. </w:t>
      </w:r>
    </w:p>
    <w:p w14:paraId="54225372" w14:textId="77777777" w:rsidR="00000000" w:rsidRDefault="000C6BB5">
      <w:pPr>
        <w:pStyle w:val="a0"/>
        <w:rPr>
          <w:rFonts w:hint="cs"/>
          <w:rtl/>
        </w:rPr>
      </w:pPr>
    </w:p>
    <w:p w14:paraId="43E814E8" w14:textId="77777777" w:rsidR="00000000" w:rsidRDefault="000C6BB5">
      <w:pPr>
        <w:pStyle w:val="af1"/>
        <w:rPr>
          <w:rtl/>
        </w:rPr>
      </w:pPr>
      <w:r>
        <w:rPr>
          <w:rtl/>
        </w:rPr>
        <w:t>היו"ר</w:t>
      </w:r>
      <w:r>
        <w:rPr>
          <w:rFonts w:hint="cs"/>
          <w:rtl/>
        </w:rPr>
        <w:t xml:space="preserve"> ראובן ריבלין</w:t>
      </w:r>
      <w:r>
        <w:rPr>
          <w:rtl/>
        </w:rPr>
        <w:t>:</w:t>
      </w:r>
    </w:p>
    <w:p w14:paraId="3976CF9D" w14:textId="77777777" w:rsidR="00000000" w:rsidRDefault="000C6BB5">
      <w:pPr>
        <w:pStyle w:val="a0"/>
        <w:rPr>
          <w:rtl/>
        </w:rPr>
      </w:pPr>
    </w:p>
    <w:p w14:paraId="1E0790E1" w14:textId="77777777" w:rsidR="00000000" w:rsidRDefault="000C6BB5">
      <w:pPr>
        <w:pStyle w:val="a0"/>
        <w:rPr>
          <w:rFonts w:hint="cs"/>
          <w:rtl/>
        </w:rPr>
      </w:pPr>
      <w:r>
        <w:rPr>
          <w:rFonts w:hint="cs"/>
          <w:rtl/>
        </w:rPr>
        <w:t xml:space="preserve">אני מקווה רק שלא יהיה תנאי שאתם תהיו בכנסת בעמידה. </w:t>
      </w:r>
    </w:p>
    <w:p w14:paraId="234DCF39" w14:textId="77777777" w:rsidR="00000000" w:rsidRDefault="000C6BB5">
      <w:pPr>
        <w:pStyle w:val="a0"/>
        <w:rPr>
          <w:rFonts w:hint="cs"/>
          <w:rtl/>
        </w:rPr>
      </w:pPr>
    </w:p>
    <w:p w14:paraId="7B137C1E" w14:textId="77777777" w:rsidR="00000000" w:rsidRDefault="000C6BB5">
      <w:pPr>
        <w:pStyle w:val="-"/>
        <w:rPr>
          <w:rtl/>
        </w:rPr>
      </w:pPr>
      <w:bookmarkStart w:id="24" w:name="FS000000531T02_08_2004_17_21_04C"/>
      <w:bookmarkEnd w:id="24"/>
      <w:r>
        <w:rPr>
          <w:rtl/>
        </w:rPr>
        <w:t>אברהם רביץ (יהדות התורה):</w:t>
      </w:r>
    </w:p>
    <w:p w14:paraId="358D96DE" w14:textId="77777777" w:rsidR="00000000" w:rsidRDefault="000C6BB5">
      <w:pPr>
        <w:pStyle w:val="a0"/>
        <w:rPr>
          <w:rtl/>
        </w:rPr>
      </w:pPr>
    </w:p>
    <w:p w14:paraId="13E181D1" w14:textId="77777777" w:rsidR="00000000" w:rsidRDefault="000C6BB5">
      <w:pPr>
        <w:pStyle w:val="a0"/>
        <w:rPr>
          <w:rFonts w:hint="cs"/>
          <w:rtl/>
        </w:rPr>
      </w:pPr>
      <w:r>
        <w:rPr>
          <w:rFonts w:hint="cs"/>
          <w:rtl/>
        </w:rPr>
        <w:t>אנחנו היינו יחד בוועדת הכספים. וכך רוצים לבוא. מה, הם עושים לנו טובה ומכתיבים לנו תנאים? הייתי נותן ל</w:t>
      </w:r>
      <w:r>
        <w:rPr>
          <w:rFonts w:hint="cs"/>
          <w:rtl/>
        </w:rPr>
        <w:t>הם בעיטה באיזה מקום עדין ומעיף אותם. מה זה, אנחנו כאן, חברי הכנסת, מסכימים לנוסח כזה? עם דבר כזה אי-אפשר לשבת באותה ממשלה. זה לא ייתכן. אתם יודעים מה? אני גדלתי באותה אווירה של פעם. יש גם חברות. לא הכול ניירות. אתה לא יכול לנהל ממשלה מפני שיש לך נייר משותף</w:t>
      </w:r>
      <w:r>
        <w:rPr>
          <w:rFonts w:hint="cs"/>
          <w:rtl/>
        </w:rPr>
        <w:t xml:space="preserve">. יש טיפה של כבוד הדדי, ואם אין כבוד הדדי אין מה לשבת יחד. אני בסך הכול ביקשתי </w:t>
      </w:r>
      <w:r>
        <w:rPr>
          <w:rtl/>
        </w:rPr>
        <w:t>–</w:t>
      </w:r>
      <w:r>
        <w:rPr>
          <w:rFonts w:hint="cs"/>
          <w:rtl/>
        </w:rPr>
        <w:t xml:space="preserve"> צעד קטן לאדם שיוליך לצעד גדול לאנושות. </w:t>
      </w:r>
    </w:p>
    <w:p w14:paraId="4D3DE71F" w14:textId="77777777" w:rsidR="00000000" w:rsidRDefault="000C6BB5">
      <w:pPr>
        <w:pStyle w:val="a0"/>
        <w:rPr>
          <w:rFonts w:hint="cs"/>
          <w:rtl/>
        </w:rPr>
      </w:pPr>
    </w:p>
    <w:p w14:paraId="5AD872F1" w14:textId="77777777" w:rsidR="00000000" w:rsidRDefault="000C6BB5">
      <w:pPr>
        <w:pStyle w:val="a0"/>
        <w:rPr>
          <w:rFonts w:hint="cs"/>
          <w:rtl/>
        </w:rPr>
      </w:pPr>
      <w:r>
        <w:rPr>
          <w:rFonts w:hint="cs"/>
          <w:rtl/>
        </w:rPr>
        <w:t xml:space="preserve">ואני רוצה לומר, אדוני השר, חברי הליכוד היקרים שיושבים כאן, כולם ידידים, תעבירו את זה למקום שצריך ותסיקו מסקנות. זה או הם או אנחנו, או </w:t>
      </w:r>
      <w:r>
        <w:rPr>
          <w:rFonts w:hint="cs"/>
          <w:rtl/>
        </w:rPr>
        <w:t>שהם יהיו אנחנו. עשרות שנים מחיי הסתובבתי בין אנשים, ואנשים הסתובבו סביבי, כאשר המכנה המשותף היה שהאדם, אם הוא רוצה הוא יכול להשתנות. ושינוי זה לא מצב סטטי. שינוי זה שינוי. לכן, אדוני היושב-ראש, אני מצטער על שלא פרסתי את משנתנו ואת כאבן של השכבות החלשות בחב</w:t>
      </w:r>
      <w:r>
        <w:rPr>
          <w:rFonts w:hint="cs"/>
          <w:rtl/>
        </w:rPr>
        <w:t xml:space="preserve">רה. אני בטוח שעשו זאת קודמי בטוב טעם ודעת, וזה חשוב לדעת לכולם. תודה. </w:t>
      </w:r>
    </w:p>
    <w:p w14:paraId="3CBE69DB" w14:textId="77777777" w:rsidR="00000000" w:rsidRDefault="000C6BB5">
      <w:pPr>
        <w:pStyle w:val="a0"/>
        <w:rPr>
          <w:rFonts w:hint="cs"/>
          <w:rtl/>
        </w:rPr>
      </w:pPr>
    </w:p>
    <w:p w14:paraId="6FEFDC62" w14:textId="77777777" w:rsidR="00000000" w:rsidRDefault="000C6BB5">
      <w:pPr>
        <w:pStyle w:val="af1"/>
        <w:rPr>
          <w:rtl/>
        </w:rPr>
      </w:pPr>
      <w:r>
        <w:rPr>
          <w:rtl/>
        </w:rPr>
        <w:t>היו"ר</w:t>
      </w:r>
      <w:r>
        <w:rPr>
          <w:rFonts w:hint="cs"/>
          <w:rtl/>
        </w:rPr>
        <w:t xml:space="preserve"> ראובן ריבלין</w:t>
      </w:r>
      <w:r>
        <w:rPr>
          <w:rtl/>
        </w:rPr>
        <w:t>:</w:t>
      </w:r>
    </w:p>
    <w:p w14:paraId="5FE69608" w14:textId="77777777" w:rsidR="00000000" w:rsidRDefault="000C6BB5">
      <w:pPr>
        <w:pStyle w:val="a0"/>
        <w:rPr>
          <w:rtl/>
        </w:rPr>
      </w:pPr>
    </w:p>
    <w:p w14:paraId="2C16A99E" w14:textId="77777777" w:rsidR="00000000" w:rsidRDefault="000C6BB5">
      <w:pPr>
        <w:pStyle w:val="a0"/>
        <w:rPr>
          <w:rFonts w:hint="cs"/>
          <w:rtl/>
        </w:rPr>
      </w:pPr>
      <w:r>
        <w:rPr>
          <w:rFonts w:hint="cs"/>
          <w:rtl/>
        </w:rPr>
        <w:t xml:space="preserve">שצריך שיהיה שינוי. </w:t>
      </w:r>
    </w:p>
    <w:p w14:paraId="7C75DDC6" w14:textId="77777777" w:rsidR="00000000" w:rsidRDefault="000C6BB5">
      <w:pPr>
        <w:pStyle w:val="a0"/>
        <w:rPr>
          <w:rFonts w:hint="cs"/>
          <w:rtl/>
        </w:rPr>
      </w:pPr>
    </w:p>
    <w:p w14:paraId="50C9EACB" w14:textId="77777777" w:rsidR="00000000" w:rsidRDefault="000C6BB5">
      <w:pPr>
        <w:pStyle w:val="a0"/>
        <w:rPr>
          <w:rFonts w:hint="cs"/>
          <w:rtl/>
        </w:rPr>
      </w:pPr>
      <w:r>
        <w:rPr>
          <w:rFonts w:hint="cs"/>
          <w:rtl/>
        </w:rPr>
        <w:t>נדמה לי שהתשובה לבל"ד היא על-ידי סגן שר הביטחון. עכשיו תהיה לנו עוד הצעת אי-אמון של ש"ס. אינו נמצא כאן. כבוד השר גדעון עזרא ישיב על ההצעות שהי</w:t>
      </w:r>
      <w:r>
        <w:rPr>
          <w:rFonts w:hint="cs"/>
          <w:rtl/>
        </w:rPr>
        <w:t xml:space="preserve">ו. לאחר מכן יעלה חבר הכנסת עזמי בשארה על מנת לנמק את הצעת סיעתו לאי-אמון, ויענה עליה סגן שר הביטחון. </w:t>
      </w:r>
    </w:p>
    <w:p w14:paraId="6D413CF1" w14:textId="77777777" w:rsidR="00000000" w:rsidRDefault="000C6BB5">
      <w:pPr>
        <w:pStyle w:val="a0"/>
        <w:rPr>
          <w:rFonts w:hint="cs"/>
          <w:rtl/>
        </w:rPr>
      </w:pPr>
    </w:p>
    <w:p w14:paraId="7ACBE986" w14:textId="77777777" w:rsidR="00000000" w:rsidRDefault="000C6BB5">
      <w:pPr>
        <w:pStyle w:val="a"/>
        <w:rPr>
          <w:rtl/>
        </w:rPr>
      </w:pPr>
      <w:bookmarkStart w:id="25" w:name="FS000000474T02_08_2004_17_25_45"/>
      <w:bookmarkStart w:id="26" w:name="_Toc100311686"/>
      <w:bookmarkEnd w:id="25"/>
      <w:r>
        <w:rPr>
          <w:rFonts w:hint="eastAsia"/>
          <w:rtl/>
        </w:rPr>
        <w:t>שר</w:t>
      </w:r>
      <w:r>
        <w:rPr>
          <w:rtl/>
        </w:rPr>
        <w:t xml:space="preserve"> התיירות גדעון עזרא:</w:t>
      </w:r>
      <w:bookmarkEnd w:id="26"/>
    </w:p>
    <w:p w14:paraId="7BCAC32B" w14:textId="77777777" w:rsidR="00000000" w:rsidRDefault="000C6BB5">
      <w:pPr>
        <w:pStyle w:val="a0"/>
        <w:rPr>
          <w:rFonts w:hint="cs"/>
          <w:rtl/>
        </w:rPr>
      </w:pPr>
    </w:p>
    <w:p w14:paraId="2CAE54D0" w14:textId="77777777" w:rsidR="00000000" w:rsidRDefault="000C6BB5">
      <w:pPr>
        <w:pStyle w:val="a0"/>
        <w:rPr>
          <w:rFonts w:hint="cs"/>
          <w:rtl/>
        </w:rPr>
      </w:pPr>
      <w:r>
        <w:rPr>
          <w:rFonts w:hint="cs"/>
          <w:rtl/>
        </w:rPr>
        <w:t>אדוני היושב-ראש, חברי חברי הכנסת. אני מוכרח לומר, חבר הכנסת הרב רביץ - - -</w:t>
      </w:r>
    </w:p>
    <w:p w14:paraId="36F883B5" w14:textId="77777777" w:rsidR="00000000" w:rsidRDefault="000C6BB5">
      <w:pPr>
        <w:pStyle w:val="a0"/>
        <w:rPr>
          <w:rFonts w:hint="cs"/>
          <w:rtl/>
        </w:rPr>
      </w:pPr>
    </w:p>
    <w:p w14:paraId="76E18FEA" w14:textId="77777777" w:rsidR="00000000" w:rsidRDefault="000C6BB5">
      <w:pPr>
        <w:pStyle w:val="af1"/>
        <w:rPr>
          <w:rtl/>
        </w:rPr>
      </w:pPr>
      <w:r>
        <w:rPr>
          <w:rtl/>
        </w:rPr>
        <w:t>היו"ר</w:t>
      </w:r>
      <w:r>
        <w:rPr>
          <w:rFonts w:hint="cs"/>
          <w:rtl/>
        </w:rPr>
        <w:t xml:space="preserve"> ראובן ריבלין</w:t>
      </w:r>
      <w:r>
        <w:rPr>
          <w:rtl/>
        </w:rPr>
        <w:t>:</w:t>
      </w:r>
    </w:p>
    <w:p w14:paraId="465B0A0E" w14:textId="77777777" w:rsidR="00000000" w:rsidRDefault="000C6BB5">
      <w:pPr>
        <w:pStyle w:val="a0"/>
        <w:ind w:firstLine="0"/>
        <w:rPr>
          <w:rFonts w:hint="cs"/>
          <w:rtl/>
        </w:rPr>
      </w:pPr>
    </w:p>
    <w:p w14:paraId="2D9D9347" w14:textId="77777777" w:rsidR="00000000" w:rsidRDefault="000C6BB5">
      <w:pPr>
        <w:pStyle w:val="a0"/>
        <w:ind w:firstLine="0"/>
        <w:rPr>
          <w:rFonts w:hint="cs"/>
          <w:rtl/>
        </w:rPr>
      </w:pPr>
      <w:r>
        <w:rPr>
          <w:rFonts w:hint="cs"/>
          <w:rtl/>
        </w:rPr>
        <w:tab/>
        <w:t xml:space="preserve">חבר הכנסת רביץ, השר פונה אליך, </w:t>
      </w:r>
      <w:r>
        <w:rPr>
          <w:rFonts w:hint="cs"/>
          <w:rtl/>
        </w:rPr>
        <w:t xml:space="preserve">להשיב לך. </w:t>
      </w:r>
    </w:p>
    <w:p w14:paraId="1127DC9E" w14:textId="77777777" w:rsidR="00000000" w:rsidRDefault="000C6BB5">
      <w:pPr>
        <w:pStyle w:val="a0"/>
        <w:ind w:firstLine="0"/>
        <w:rPr>
          <w:rFonts w:hint="cs"/>
          <w:rtl/>
        </w:rPr>
      </w:pPr>
    </w:p>
    <w:p w14:paraId="41475A5D" w14:textId="77777777" w:rsidR="00000000" w:rsidRDefault="000C6BB5">
      <w:pPr>
        <w:pStyle w:val="-"/>
        <w:rPr>
          <w:rtl/>
        </w:rPr>
      </w:pPr>
      <w:bookmarkStart w:id="27" w:name="FS000000474T02_08_2004_17_26_25C"/>
      <w:bookmarkEnd w:id="27"/>
      <w:r>
        <w:rPr>
          <w:rtl/>
        </w:rPr>
        <w:t>שר התיירות גדעון עזרא:</w:t>
      </w:r>
    </w:p>
    <w:p w14:paraId="696267C4" w14:textId="77777777" w:rsidR="00000000" w:rsidRDefault="000C6BB5">
      <w:pPr>
        <w:pStyle w:val="a0"/>
        <w:rPr>
          <w:rtl/>
        </w:rPr>
      </w:pPr>
    </w:p>
    <w:p w14:paraId="7F33BD11" w14:textId="77777777" w:rsidR="00000000" w:rsidRDefault="000C6BB5">
      <w:pPr>
        <w:pStyle w:val="a0"/>
        <w:rPr>
          <w:rFonts w:hint="cs"/>
          <w:rtl/>
        </w:rPr>
      </w:pPr>
      <w:r>
        <w:rPr>
          <w:rFonts w:hint="cs"/>
          <w:rtl/>
        </w:rPr>
        <w:t xml:space="preserve">אני אומר לך </w:t>
      </w:r>
      <w:r>
        <w:rPr>
          <w:rtl/>
        </w:rPr>
        <w:t>–</w:t>
      </w:r>
      <w:r>
        <w:rPr>
          <w:rFonts w:hint="cs"/>
          <w:rtl/>
        </w:rPr>
        <w:t xml:space="preserve"> אותי שכנעת, הרב רביץ, ואין לי כל ספק שעל מנת שאתם תהיו חברים בקואליציה יצטרכו כולם לוותר בצורה כזאת או אחרת. </w:t>
      </w:r>
    </w:p>
    <w:p w14:paraId="7EE92078" w14:textId="77777777" w:rsidR="00000000" w:rsidRDefault="000C6BB5">
      <w:pPr>
        <w:pStyle w:val="a0"/>
        <w:rPr>
          <w:rFonts w:hint="cs"/>
          <w:rtl/>
        </w:rPr>
      </w:pPr>
    </w:p>
    <w:p w14:paraId="508F9FFE" w14:textId="77777777" w:rsidR="00000000" w:rsidRDefault="000C6BB5">
      <w:pPr>
        <w:pStyle w:val="a0"/>
        <w:rPr>
          <w:rFonts w:hint="cs"/>
          <w:rtl/>
        </w:rPr>
      </w:pPr>
      <w:r>
        <w:rPr>
          <w:rFonts w:hint="cs"/>
          <w:rtl/>
        </w:rPr>
        <w:t>דיבר כאן חבר הכנסת בייגה שוחט, ואחריו - חבר הכנסת אבו וילן, על המצב החברתי-המדיני, ואני חייב לו</w:t>
      </w:r>
      <w:r>
        <w:rPr>
          <w:rFonts w:hint="cs"/>
          <w:rtl/>
        </w:rPr>
        <w:t>מר שבשנים האחרונות מדינת ישראל עברה מלחמה והיא עדיין עוברת מלחמה, ומשום מה חברי הכנסת מתעלמים, כאילו אנחנו חיים חיים שאין בהם בעיות ביטחוניות. לצערי, המלחמה הזאת נמשכת, ואני חושב שכוחות הביטחון עשו עבודה בלתי רגילה, אבל גם עבודה שעולה הרבה ממון למדינה. אני</w:t>
      </w:r>
      <w:r>
        <w:rPr>
          <w:rFonts w:hint="cs"/>
          <w:rtl/>
        </w:rPr>
        <w:t xml:space="preserve"> לא מדבר על חיי אדם כרגע, שזה הדבר החשוב ביותר. </w:t>
      </w:r>
    </w:p>
    <w:p w14:paraId="30F9AB9D" w14:textId="77777777" w:rsidR="00000000" w:rsidRDefault="000C6BB5">
      <w:pPr>
        <w:pStyle w:val="a0"/>
        <w:rPr>
          <w:rFonts w:hint="cs"/>
          <w:rtl/>
        </w:rPr>
      </w:pPr>
    </w:p>
    <w:p w14:paraId="753985CA" w14:textId="77777777" w:rsidR="00000000" w:rsidRDefault="000C6BB5">
      <w:pPr>
        <w:pStyle w:val="a0"/>
        <w:rPr>
          <w:rFonts w:hint="cs"/>
          <w:rtl/>
        </w:rPr>
      </w:pPr>
      <w:r>
        <w:rPr>
          <w:rFonts w:hint="cs"/>
          <w:rtl/>
        </w:rPr>
        <w:t xml:space="preserve">המדינה הזאת החליטה על הקמת גדר שעולה מיליארדים רבים. מבחינתכם היא הוצאה שלא קיימת. מדובר על התנתקות. היא עולה ממון רב, ומבחינתכם היא לא קיימת. </w:t>
      </w:r>
    </w:p>
    <w:p w14:paraId="3ACE9BD5" w14:textId="77777777" w:rsidR="00000000" w:rsidRDefault="000C6BB5">
      <w:pPr>
        <w:pStyle w:val="af0"/>
        <w:rPr>
          <w:rFonts w:hint="cs"/>
          <w:rtl/>
        </w:rPr>
      </w:pPr>
    </w:p>
    <w:p w14:paraId="233D0130" w14:textId="77777777" w:rsidR="00000000" w:rsidRDefault="000C6BB5">
      <w:pPr>
        <w:pStyle w:val="af0"/>
        <w:rPr>
          <w:rtl/>
        </w:rPr>
      </w:pPr>
      <w:r>
        <w:rPr>
          <w:rFonts w:hint="eastAsia"/>
          <w:rtl/>
        </w:rPr>
        <w:t>אבשלום</w:t>
      </w:r>
      <w:r>
        <w:rPr>
          <w:rtl/>
        </w:rPr>
        <w:t xml:space="preserve"> וילן (יחד):</w:t>
      </w:r>
    </w:p>
    <w:p w14:paraId="76635ADD" w14:textId="77777777" w:rsidR="00000000" w:rsidRDefault="000C6BB5">
      <w:pPr>
        <w:pStyle w:val="a0"/>
        <w:rPr>
          <w:rFonts w:hint="cs"/>
          <w:rtl/>
        </w:rPr>
      </w:pPr>
    </w:p>
    <w:p w14:paraId="5CA1B49D" w14:textId="77777777" w:rsidR="00000000" w:rsidRDefault="000C6BB5">
      <w:pPr>
        <w:pStyle w:val="a0"/>
        <w:rPr>
          <w:rFonts w:hint="cs"/>
          <w:rtl/>
        </w:rPr>
      </w:pPr>
      <w:r>
        <w:rPr>
          <w:rFonts w:hint="cs"/>
          <w:rtl/>
        </w:rPr>
        <w:t xml:space="preserve">גדר? תמכנו בגדר. אם הייתם - - - </w:t>
      </w:r>
    </w:p>
    <w:p w14:paraId="429ACD44" w14:textId="77777777" w:rsidR="00000000" w:rsidRDefault="000C6BB5">
      <w:pPr>
        <w:pStyle w:val="a0"/>
        <w:rPr>
          <w:rFonts w:hint="cs"/>
          <w:rtl/>
        </w:rPr>
      </w:pPr>
    </w:p>
    <w:p w14:paraId="47C18890" w14:textId="77777777" w:rsidR="00000000" w:rsidRDefault="000C6BB5">
      <w:pPr>
        <w:pStyle w:val="-"/>
        <w:rPr>
          <w:rtl/>
        </w:rPr>
      </w:pPr>
      <w:bookmarkStart w:id="28" w:name="FS000000474T02_08_2004_17_44_26C"/>
      <w:bookmarkEnd w:id="28"/>
      <w:r>
        <w:rPr>
          <w:rtl/>
        </w:rPr>
        <w:t>שר התיי</w:t>
      </w:r>
      <w:r>
        <w:rPr>
          <w:rtl/>
        </w:rPr>
        <w:t>רות גדעון עזרא:</w:t>
      </w:r>
    </w:p>
    <w:p w14:paraId="66A0D480" w14:textId="77777777" w:rsidR="00000000" w:rsidRDefault="000C6BB5">
      <w:pPr>
        <w:pStyle w:val="a0"/>
        <w:rPr>
          <w:rtl/>
        </w:rPr>
      </w:pPr>
    </w:p>
    <w:p w14:paraId="43052AAF" w14:textId="77777777" w:rsidR="00000000" w:rsidRDefault="000C6BB5">
      <w:pPr>
        <w:pStyle w:val="a0"/>
        <w:rPr>
          <w:rFonts w:hint="cs"/>
          <w:rtl/>
        </w:rPr>
      </w:pPr>
      <w:r>
        <w:rPr>
          <w:rFonts w:hint="cs"/>
          <w:rtl/>
        </w:rPr>
        <w:t>אתה לא מדבר על הכסף שהגדר עולה. מישהו כאן צריך להוציא את זה מאיזה מקום. ושלומה וביטחונה של מדינת ישראל חשוב - - -</w:t>
      </w:r>
    </w:p>
    <w:p w14:paraId="384362E7" w14:textId="77777777" w:rsidR="00000000" w:rsidRDefault="000C6BB5">
      <w:pPr>
        <w:pStyle w:val="a0"/>
        <w:rPr>
          <w:rFonts w:hint="cs"/>
          <w:rtl/>
        </w:rPr>
      </w:pPr>
    </w:p>
    <w:p w14:paraId="0C35FDE8" w14:textId="77777777" w:rsidR="00000000" w:rsidRDefault="000C6BB5">
      <w:pPr>
        <w:pStyle w:val="af0"/>
        <w:rPr>
          <w:rtl/>
        </w:rPr>
      </w:pPr>
      <w:r>
        <w:rPr>
          <w:rFonts w:hint="eastAsia"/>
          <w:rtl/>
        </w:rPr>
        <w:t>אבשלום</w:t>
      </w:r>
      <w:r>
        <w:rPr>
          <w:rtl/>
        </w:rPr>
        <w:t xml:space="preserve"> וילן (יחד):</w:t>
      </w:r>
    </w:p>
    <w:p w14:paraId="0E5A536C" w14:textId="77777777" w:rsidR="00000000" w:rsidRDefault="000C6BB5">
      <w:pPr>
        <w:pStyle w:val="a0"/>
        <w:rPr>
          <w:rFonts w:hint="cs"/>
          <w:rtl/>
        </w:rPr>
      </w:pPr>
    </w:p>
    <w:p w14:paraId="3A3F1B2B" w14:textId="77777777" w:rsidR="00000000" w:rsidRDefault="000C6BB5">
      <w:pPr>
        <w:pStyle w:val="a0"/>
        <w:rPr>
          <w:rFonts w:hint="cs"/>
          <w:rtl/>
        </w:rPr>
      </w:pPr>
      <w:r>
        <w:rPr>
          <w:rFonts w:hint="cs"/>
          <w:rtl/>
        </w:rPr>
        <w:t xml:space="preserve">בייגה שוחט ואנוכי - - - אנשים שלכם לא תמכו. </w:t>
      </w:r>
    </w:p>
    <w:p w14:paraId="22021EA9" w14:textId="77777777" w:rsidR="00000000" w:rsidRDefault="000C6BB5">
      <w:pPr>
        <w:pStyle w:val="a0"/>
        <w:rPr>
          <w:rFonts w:hint="cs"/>
          <w:rtl/>
        </w:rPr>
      </w:pPr>
    </w:p>
    <w:p w14:paraId="465EEB4C" w14:textId="77777777" w:rsidR="00000000" w:rsidRDefault="000C6BB5">
      <w:pPr>
        <w:pStyle w:val="af1"/>
        <w:rPr>
          <w:rtl/>
        </w:rPr>
      </w:pPr>
      <w:r>
        <w:rPr>
          <w:rtl/>
        </w:rPr>
        <w:t>היו"ר</w:t>
      </w:r>
      <w:r>
        <w:rPr>
          <w:rFonts w:hint="cs"/>
          <w:rtl/>
        </w:rPr>
        <w:t xml:space="preserve"> ראובן ריבלין</w:t>
      </w:r>
      <w:r>
        <w:rPr>
          <w:rtl/>
        </w:rPr>
        <w:t>:</w:t>
      </w:r>
    </w:p>
    <w:p w14:paraId="42759B66" w14:textId="77777777" w:rsidR="00000000" w:rsidRDefault="000C6BB5">
      <w:pPr>
        <w:pStyle w:val="a0"/>
        <w:rPr>
          <w:rFonts w:hint="cs"/>
          <w:rtl/>
        </w:rPr>
      </w:pPr>
    </w:p>
    <w:p w14:paraId="34D77B43" w14:textId="77777777" w:rsidR="00000000" w:rsidRDefault="000C6BB5">
      <w:pPr>
        <w:pStyle w:val="a0"/>
        <w:rPr>
          <w:rFonts w:hint="cs"/>
          <w:rtl/>
        </w:rPr>
      </w:pPr>
      <w:r>
        <w:rPr>
          <w:rFonts w:hint="cs"/>
          <w:rtl/>
        </w:rPr>
        <w:t>חבר הכנסת וילן, עמדתך ברורה. השר משיב</w:t>
      </w:r>
      <w:r>
        <w:rPr>
          <w:rFonts w:hint="cs"/>
          <w:rtl/>
        </w:rPr>
        <w:t xml:space="preserve">. </w:t>
      </w:r>
    </w:p>
    <w:p w14:paraId="49A07FB2" w14:textId="77777777" w:rsidR="00000000" w:rsidRDefault="000C6BB5">
      <w:pPr>
        <w:pStyle w:val="a0"/>
        <w:rPr>
          <w:rFonts w:hint="cs"/>
          <w:rtl/>
        </w:rPr>
      </w:pPr>
    </w:p>
    <w:p w14:paraId="2D4FBF02" w14:textId="77777777" w:rsidR="00000000" w:rsidRDefault="000C6BB5">
      <w:pPr>
        <w:pStyle w:val="af0"/>
        <w:rPr>
          <w:rFonts w:hint="cs"/>
          <w:rtl/>
        </w:rPr>
      </w:pPr>
      <w:bookmarkStart w:id="29" w:name="FS000000474T02_08_2004_17_45_42C"/>
      <w:bookmarkEnd w:id="29"/>
      <w:r>
        <w:rPr>
          <w:rFonts w:hint="eastAsia"/>
          <w:rtl/>
        </w:rPr>
        <w:t>אבשלום</w:t>
      </w:r>
      <w:r>
        <w:rPr>
          <w:rtl/>
        </w:rPr>
        <w:t xml:space="preserve"> וילן (יחד):</w:t>
      </w:r>
    </w:p>
    <w:p w14:paraId="675F866B" w14:textId="77777777" w:rsidR="00000000" w:rsidRDefault="000C6BB5">
      <w:pPr>
        <w:pStyle w:val="af0"/>
        <w:rPr>
          <w:rFonts w:hint="cs"/>
          <w:rtl/>
        </w:rPr>
      </w:pPr>
    </w:p>
    <w:p w14:paraId="56B496C7" w14:textId="77777777" w:rsidR="00000000" w:rsidRDefault="000C6BB5">
      <w:pPr>
        <w:pStyle w:val="af0"/>
        <w:rPr>
          <w:rFonts w:hint="cs"/>
          <w:b w:val="0"/>
          <w:bCs w:val="0"/>
          <w:u w:val="none"/>
          <w:rtl/>
        </w:rPr>
      </w:pPr>
      <w:r>
        <w:rPr>
          <w:rFonts w:hint="cs"/>
          <w:b w:val="0"/>
          <w:bCs w:val="0"/>
          <w:u w:val="none"/>
          <w:rtl/>
        </w:rPr>
        <w:tab/>
      </w:r>
    </w:p>
    <w:p w14:paraId="69093D50" w14:textId="77777777" w:rsidR="00000000" w:rsidRDefault="000C6BB5">
      <w:pPr>
        <w:pStyle w:val="af0"/>
        <w:ind w:left="720"/>
        <w:rPr>
          <w:rFonts w:hint="cs"/>
          <w:b w:val="0"/>
          <w:bCs w:val="0"/>
          <w:u w:val="none"/>
          <w:rtl/>
        </w:rPr>
      </w:pPr>
      <w:r>
        <w:rPr>
          <w:rFonts w:hint="cs"/>
          <w:b w:val="0"/>
          <w:bCs w:val="0"/>
          <w:u w:val="none"/>
          <w:rtl/>
        </w:rPr>
        <w:t>- - -</w:t>
      </w:r>
    </w:p>
    <w:p w14:paraId="22820AEB" w14:textId="77777777" w:rsidR="00000000" w:rsidRDefault="000C6BB5">
      <w:pPr>
        <w:pStyle w:val="af0"/>
        <w:ind w:left="720"/>
        <w:rPr>
          <w:rFonts w:hint="cs"/>
          <w:b w:val="0"/>
          <w:bCs w:val="0"/>
          <w:u w:val="none"/>
          <w:rtl/>
        </w:rPr>
      </w:pPr>
    </w:p>
    <w:p w14:paraId="71E99F94" w14:textId="77777777" w:rsidR="00000000" w:rsidRDefault="000C6BB5">
      <w:pPr>
        <w:pStyle w:val="af0"/>
        <w:rPr>
          <w:rFonts w:hint="cs"/>
          <w:rtl/>
        </w:rPr>
      </w:pPr>
    </w:p>
    <w:p w14:paraId="2A9BD22D" w14:textId="77777777" w:rsidR="00000000" w:rsidRDefault="000C6BB5">
      <w:pPr>
        <w:pStyle w:val="af1"/>
        <w:rPr>
          <w:rtl/>
        </w:rPr>
      </w:pPr>
      <w:r>
        <w:rPr>
          <w:rtl/>
        </w:rPr>
        <w:t>היו"ר</w:t>
      </w:r>
      <w:r>
        <w:rPr>
          <w:rFonts w:hint="cs"/>
          <w:rtl/>
        </w:rPr>
        <w:t xml:space="preserve"> ראובן ריבלין</w:t>
      </w:r>
      <w:r>
        <w:rPr>
          <w:rtl/>
        </w:rPr>
        <w:t>:</w:t>
      </w:r>
    </w:p>
    <w:p w14:paraId="36DAC0EB" w14:textId="77777777" w:rsidR="00000000" w:rsidRDefault="000C6BB5">
      <w:pPr>
        <w:pStyle w:val="a0"/>
        <w:rPr>
          <w:rFonts w:hint="cs"/>
          <w:rtl/>
        </w:rPr>
      </w:pPr>
    </w:p>
    <w:p w14:paraId="0127D689" w14:textId="77777777" w:rsidR="00000000" w:rsidRDefault="000C6BB5">
      <w:pPr>
        <w:pStyle w:val="a0"/>
        <w:rPr>
          <w:rFonts w:hint="cs"/>
          <w:rtl/>
        </w:rPr>
      </w:pPr>
      <w:r>
        <w:rPr>
          <w:rFonts w:hint="cs"/>
          <w:rtl/>
        </w:rPr>
        <w:t xml:space="preserve">חבר הכנסת וילן, אדוני לא רוצה שאני אקרא לו. </w:t>
      </w:r>
    </w:p>
    <w:p w14:paraId="705DED1B" w14:textId="77777777" w:rsidR="00000000" w:rsidRDefault="000C6BB5">
      <w:pPr>
        <w:pStyle w:val="a0"/>
        <w:rPr>
          <w:rFonts w:hint="cs"/>
          <w:b/>
          <w:bCs/>
          <w:rtl/>
        </w:rPr>
      </w:pPr>
    </w:p>
    <w:p w14:paraId="5E5E0C82" w14:textId="77777777" w:rsidR="00000000" w:rsidRDefault="000C6BB5">
      <w:pPr>
        <w:pStyle w:val="-"/>
        <w:rPr>
          <w:rtl/>
        </w:rPr>
      </w:pPr>
      <w:r>
        <w:rPr>
          <w:rtl/>
        </w:rPr>
        <w:t>שר התיירות גדעון עזרא:</w:t>
      </w:r>
    </w:p>
    <w:p w14:paraId="5912CB97" w14:textId="77777777" w:rsidR="00000000" w:rsidRDefault="000C6BB5">
      <w:pPr>
        <w:pStyle w:val="a0"/>
        <w:rPr>
          <w:rtl/>
        </w:rPr>
      </w:pPr>
    </w:p>
    <w:p w14:paraId="41193D11" w14:textId="77777777" w:rsidR="00000000" w:rsidRDefault="000C6BB5">
      <w:pPr>
        <w:pStyle w:val="a0"/>
        <w:rPr>
          <w:rFonts w:hint="cs"/>
          <w:rtl/>
        </w:rPr>
      </w:pPr>
      <w:r>
        <w:rPr>
          <w:rFonts w:hint="cs"/>
          <w:rtl/>
        </w:rPr>
        <w:t>די אם אני אביא את מה שקרה לענף שקרוב ללבי היום, התיירות, על מנת לראות מה קרה לו מאז שנת 2000 ועד היום הזה בגלל המלחמה. וכאן, כתוצאה</w:t>
      </w:r>
      <w:r>
        <w:rPr>
          <w:rFonts w:hint="cs"/>
          <w:rtl/>
        </w:rPr>
        <w:t xml:space="preserve"> מהדברים הללו היו שנים קשות להרבה מאוד אזרחים, וצריך גם לציין כאן שמוסדות כאלה ואחרים - בעיקר ברשויות המקומיות, צברו מאות מיליונים של חובות, וכנ"ל גם במועצות הדתיות, וכל הדברים האלה התכנסו למקום אחד, וזה לממשלת ישראל, שצריכה לתת מענה על כל הנושאים שדיברתי </w:t>
      </w:r>
      <w:r>
        <w:rPr>
          <w:rFonts w:hint="cs"/>
          <w:rtl/>
        </w:rPr>
        <w:t xml:space="preserve">עליהם. </w:t>
      </w:r>
    </w:p>
    <w:p w14:paraId="00488D85" w14:textId="77777777" w:rsidR="00000000" w:rsidRDefault="000C6BB5">
      <w:pPr>
        <w:pStyle w:val="a0"/>
        <w:rPr>
          <w:rFonts w:hint="cs"/>
          <w:rtl/>
        </w:rPr>
      </w:pPr>
    </w:p>
    <w:p w14:paraId="7A69E0B5" w14:textId="77777777" w:rsidR="00000000" w:rsidRDefault="000C6BB5">
      <w:pPr>
        <w:pStyle w:val="a0"/>
        <w:rPr>
          <w:rFonts w:hint="cs"/>
          <w:rtl/>
        </w:rPr>
      </w:pPr>
      <w:r>
        <w:rPr>
          <w:rFonts w:hint="cs"/>
          <w:rtl/>
        </w:rPr>
        <w:t>אתמול היה בממשלה דיון במשך חמש שעות על כיוונים כלליים, ללא החלטות. אבל לפני הדיון הזה הועבר חוק של מפעל ההזנה. ובמפעל ההזנה, כפי שהוחלט עליו אתמול, מדובר שכל הילדים שלומדים יום לימודים ארוך ברחבי מדינת ישראל יקבלו ארוחת צהריי</w:t>
      </w:r>
      <w:r>
        <w:rPr>
          <w:rFonts w:hint="eastAsia"/>
          <w:rtl/>
        </w:rPr>
        <w:t>ם</w:t>
      </w:r>
      <w:r>
        <w:rPr>
          <w:rFonts w:hint="cs"/>
          <w:rtl/>
        </w:rPr>
        <w:t xml:space="preserve"> חמה כל יום, להוציא, </w:t>
      </w:r>
      <w:r>
        <w:rPr>
          <w:rFonts w:hint="cs"/>
          <w:rtl/>
        </w:rPr>
        <w:t xml:space="preserve">אגב, יום שלישי, שבו אין יום לימודים ארוך, וראש הממשלה ביקש למצוא פתרון גם ליום שלישי. </w:t>
      </w:r>
    </w:p>
    <w:p w14:paraId="4ADE8534" w14:textId="77777777" w:rsidR="00000000" w:rsidRDefault="000C6BB5">
      <w:pPr>
        <w:pStyle w:val="a0"/>
        <w:rPr>
          <w:rFonts w:hint="cs"/>
          <w:rtl/>
        </w:rPr>
      </w:pPr>
    </w:p>
    <w:p w14:paraId="55A8F115" w14:textId="77777777" w:rsidR="00000000" w:rsidRDefault="000C6BB5">
      <w:pPr>
        <w:pStyle w:val="af0"/>
        <w:rPr>
          <w:rtl/>
        </w:rPr>
      </w:pPr>
      <w:r>
        <w:rPr>
          <w:rFonts w:hint="eastAsia"/>
          <w:rtl/>
        </w:rPr>
        <w:t>רן</w:t>
      </w:r>
      <w:r>
        <w:rPr>
          <w:rtl/>
        </w:rPr>
        <w:t xml:space="preserve"> כהן (יחד):</w:t>
      </w:r>
    </w:p>
    <w:p w14:paraId="4D35A0A0" w14:textId="77777777" w:rsidR="00000000" w:rsidRDefault="000C6BB5">
      <w:pPr>
        <w:pStyle w:val="a0"/>
        <w:rPr>
          <w:rFonts w:hint="cs"/>
          <w:rtl/>
        </w:rPr>
      </w:pPr>
    </w:p>
    <w:p w14:paraId="1D5FE67B" w14:textId="77777777" w:rsidR="00000000" w:rsidRDefault="000C6BB5">
      <w:pPr>
        <w:pStyle w:val="a0"/>
        <w:rPr>
          <w:rFonts w:hint="cs"/>
          <w:rtl/>
        </w:rPr>
      </w:pPr>
      <w:r>
        <w:rPr>
          <w:rFonts w:hint="cs"/>
          <w:rtl/>
        </w:rPr>
        <w:t xml:space="preserve">אבל זה תרומות, זה לא תקציב המדינה. </w:t>
      </w:r>
    </w:p>
    <w:p w14:paraId="0319B3AF" w14:textId="77777777" w:rsidR="00000000" w:rsidRDefault="000C6BB5">
      <w:pPr>
        <w:pStyle w:val="a0"/>
        <w:rPr>
          <w:rFonts w:hint="cs"/>
          <w:rtl/>
        </w:rPr>
      </w:pPr>
    </w:p>
    <w:p w14:paraId="0C0F007E" w14:textId="77777777" w:rsidR="00000000" w:rsidRDefault="000C6BB5">
      <w:pPr>
        <w:pStyle w:val="-"/>
        <w:rPr>
          <w:rtl/>
        </w:rPr>
      </w:pPr>
      <w:bookmarkStart w:id="30" w:name="FS000000474T02_08_2004_17_49_49C"/>
      <w:bookmarkEnd w:id="30"/>
      <w:r>
        <w:rPr>
          <w:rtl/>
        </w:rPr>
        <w:t>שר התיירות גדעון עזרא:</w:t>
      </w:r>
    </w:p>
    <w:p w14:paraId="369292EE" w14:textId="77777777" w:rsidR="00000000" w:rsidRDefault="000C6BB5">
      <w:pPr>
        <w:pStyle w:val="a0"/>
        <w:rPr>
          <w:rtl/>
        </w:rPr>
      </w:pPr>
    </w:p>
    <w:p w14:paraId="301B84ED" w14:textId="77777777" w:rsidR="00000000" w:rsidRDefault="000C6BB5">
      <w:pPr>
        <w:pStyle w:val="a0"/>
        <w:rPr>
          <w:rFonts w:hint="cs"/>
          <w:rtl/>
        </w:rPr>
      </w:pPr>
      <w:r>
        <w:rPr>
          <w:rFonts w:hint="cs"/>
          <w:rtl/>
        </w:rPr>
        <w:t>וכל הדברים זה לא תרומות של תושבי חו"ל, וזה לא נכון; זה הועבר אתמול בממשלה, זה נאמר בממשלה במ</w:t>
      </w:r>
      <w:r>
        <w:rPr>
          <w:rFonts w:hint="cs"/>
          <w:rtl/>
        </w:rPr>
        <w:t xml:space="preserve">פורש, שלא נבקש מהעולם היהודי שיסייע בנושא הזה. וזה לא נכון מה שאתם אומרים. </w:t>
      </w:r>
    </w:p>
    <w:p w14:paraId="2AC745CD" w14:textId="77777777" w:rsidR="00000000" w:rsidRDefault="000C6BB5">
      <w:pPr>
        <w:pStyle w:val="a0"/>
        <w:rPr>
          <w:rFonts w:hint="cs"/>
          <w:rtl/>
        </w:rPr>
      </w:pPr>
    </w:p>
    <w:p w14:paraId="39CD8AD0" w14:textId="77777777" w:rsidR="00000000" w:rsidRDefault="000C6BB5">
      <w:pPr>
        <w:pStyle w:val="af0"/>
        <w:rPr>
          <w:rtl/>
        </w:rPr>
      </w:pPr>
      <w:r>
        <w:rPr>
          <w:rFonts w:hint="eastAsia"/>
          <w:rtl/>
        </w:rPr>
        <w:t>נסים</w:t>
      </w:r>
      <w:r>
        <w:rPr>
          <w:rtl/>
        </w:rPr>
        <w:t xml:space="preserve"> דהן (ש"ס):</w:t>
      </w:r>
    </w:p>
    <w:p w14:paraId="1D531007" w14:textId="77777777" w:rsidR="00000000" w:rsidRDefault="000C6BB5">
      <w:pPr>
        <w:pStyle w:val="a0"/>
        <w:rPr>
          <w:rFonts w:hint="cs"/>
          <w:rtl/>
        </w:rPr>
      </w:pPr>
    </w:p>
    <w:p w14:paraId="169A9471" w14:textId="77777777" w:rsidR="00000000" w:rsidRDefault="000C6BB5">
      <w:pPr>
        <w:pStyle w:val="a0"/>
        <w:rPr>
          <w:rFonts w:hint="cs"/>
          <w:rtl/>
        </w:rPr>
      </w:pPr>
      <w:r>
        <w:rPr>
          <w:rFonts w:hint="cs"/>
          <w:rtl/>
        </w:rPr>
        <w:t xml:space="preserve">זה החוק, אדוני כבוד השר. </w:t>
      </w:r>
    </w:p>
    <w:p w14:paraId="433D79DC" w14:textId="77777777" w:rsidR="00000000" w:rsidRDefault="000C6BB5">
      <w:pPr>
        <w:pStyle w:val="a0"/>
        <w:rPr>
          <w:rFonts w:hint="cs"/>
          <w:rtl/>
        </w:rPr>
      </w:pPr>
    </w:p>
    <w:p w14:paraId="2878B95A" w14:textId="77777777" w:rsidR="00000000" w:rsidRDefault="000C6BB5">
      <w:pPr>
        <w:pStyle w:val="-"/>
        <w:rPr>
          <w:rtl/>
        </w:rPr>
      </w:pPr>
      <w:bookmarkStart w:id="31" w:name="FS000000474T02_08_2004_17_53_26C"/>
      <w:bookmarkEnd w:id="31"/>
      <w:r>
        <w:rPr>
          <w:rtl/>
        </w:rPr>
        <w:t>שר התיירות גדעון עזרא:</w:t>
      </w:r>
    </w:p>
    <w:p w14:paraId="3A6B6FA9" w14:textId="77777777" w:rsidR="00000000" w:rsidRDefault="000C6BB5">
      <w:pPr>
        <w:pStyle w:val="a0"/>
        <w:rPr>
          <w:rtl/>
        </w:rPr>
      </w:pPr>
    </w:p>
    <w:p w14:paraId="46A7888D" w14:textId="77777777" w:rsidR="00000000" w:rsidRDefault="000C6BB5">
      <w:pPr>
        <w:pStyle w:val="a0"/>
        <w:rPr>
          <w:rFonts w:hint="cs"/>
          <w:rtl/>
        </w:rPr>
      </w:pPr>
      <w:r>
        <w:rPr>
          <w:rFonts w:hint="cs"/>
          <w:rtl/>
        </w:rPr>
        <w:t xml:space="preserve">זה לא החוק. </w:t>
      </w:r>
    </w:p>
    <w:p w14:paraId="242E611E" w14:textId="77777777" w:rsidR="00000000" w:rsidRDefault="000C6BB5">
      <w:pPr>
        <w:pStyle w:val="a0"/>
        <w:rPr>
          <w:rFonts w:hint="cs"/>
          <w:rtl/>
        </w:rPr>
      </w:pPr>
    </w:p>
    <w:p w14:paraId="225071D9" w14:textId="77777777" w:rsidR="00000000" w:rsidRDefault="000C6BB5">
      <w:pPr>
        <w:pStyle w:val="af0"/>
        <w:rPr>
          <w:rtl/>
        </w:rPr>
      </w:pPr>
      <w:r>
        <w:rPr>
          <w:rFonts w:hint="eastAsia"/>
          <w:rtl/>
        </w:rPr>
        <w:t>קריאות</w:t>
      </w:r>
      <w:r>
        <w:rPr>
          <w:rtl/>
        </w:rPr>
        <w:t>:</w:t>
      </w:r>
    </w:p>
    <w:p w14:paraId="032C6348" w14:textId="77777777" w:rsidR="00000000" w:rsidRDefault="000C6BB5">
      <w:pPr>
        <w:pStyle w:val="a0"/>
        <w:rPr>
          <w:rFonts w:hint="cs"/>
          <w:rtl/>
        </w:rPr>
      </w:pPr>
    </w:p>
    <w:p w14:paraId="58E985A4" w14:textId="77777777" w:rsidR="00000000" w:rsidRDefault="000C6BB5">
      <w:pPr>
        <w:pStyle w:val="a0"/>
        <w:rPr>
          <w:rFonts w:hint="cs"/>
          <w:rtl/>
        </w:rPr>
      </w:pPr>
      <w:r>
        <w:rPr>
          <w:rFonts w:hint="cs"/>
          <w:rtl/>
        </w:rPr>
        <w:t>- - -</w:t>
      </w:r>
    </w:p>
    <w:p w14:paraId="11B8BF2C" w14:textId="77777777" w:rsidR="00000000" w:rsidRDefault="000C6BB5">
      <w:pPr>
        <w:pStyle w:val="a0"/>
        <w:rPr>
          <w:rFonts w:hint="cs"/>
          <w:rtl/>
        </w:rPr>
      </w:pPr>
    </w:p>
    <w:p w14:paraId="778AB640" w14:textId="77777777" w:rsidR="00000000" w:rsidRDefault="000C6BB5">
      <w:pPr>
        <w:pStyle w:val="af1"/>
        <w:rPr>
          <w:rtl/>
        </w:rPr>
      </w:pPr>
      <w:r>
        <w:rPr>
          <w:rtl/>
        </w:rPr>
        <w:t>היו"ר</w:t>
      </w:r>
      <w:r>
        <w:rPr>
          <w:rFonts w:hint="cs"/>
          <w:rtl/>
        </w:rPr>
        <w:t xml:space="preserve"> ראובן ריבלין</w:t>
      </w:r>
      <w:r>
        <w:rPr>
          <w:rtl/>
        </w:rPr>
        <w:t>:</w:t>
      </w:r>
    </w:p>
    <w:p w14:paraId="1F7EA917" w14:textId="77777777" w:rsidR="00000000" w:rsidRDefault="000C6BB5">
      <w:pPr>
        <w:pStyle w:val="a0"/>
        <w:rPr>
          <w:rtl/>
        </w:rPr>
      </w:pPr>
    </w:p>
    <w:p w14:paraId="5929AA4D" w14:textId="77777777" w:rsidR="00000000" w:rsidRDefault="000C6BB5">
      <w:pPr>
        <w:pStyle w:val="a0"/>
        <w:rPr>
          <w:rFonts w:hint="cs"/>
          <w:rtl/>
        </w:rPr>
      </w:pPr>
      <w:r>
        <w:rPr>
          <w:rFonts w:hint="cs"/>
          <w:rtl/>
        </w:rPr>
        <w:t xml:space="preserve">או.קיי., השר משיב. חבר הכנסת דהן. </w:t>
      </w:r>
    </w:p>
    <w:p w14:paraId="2E7728BC" w14:textId="77777777" w:rsidR="00000000" w:rsidRDefault="000C6BB5">
      <w:pPr>
        <w:pStyle w:val="a0"/>
        <w:rPr>
          <w:rFonts w:hint="cs"/>
          <w:rtl/>
        </w:rPr>
      </w:pPr>
    </w:p>
    <w:p w14:paraId="2C628931" w14:textId="77777777" w:rsidR="00000000" w:rsidRDefault="000C6BB5">
      <w:pPr>
        <w:pStyle w:val="-"/>
        <w:rPr>
          <w:rtl/>
        </w:rPr>
      </w:pPr>
      <w:bookmarkStart w:id="32" w:name="FS000000474T02_08_2004_17_53_58C"/>
      <w:bookmarkEnd w:id="32"/>
      <w:r>
        <w:rPr>
          <w:rtl/>
        </w:rPr>
        <w:t>שר התיירות גדעון עזרא:</w:t>
      </w:r>
    </w:p>
    <w:p w14:paraId="5B35EEEC" w14:textId="77777777" w:rsidR="00000000" w:rsidRDefault="000C6BB5">
      <w:pPr>
        <w:pStyle w:val="a0"/>
        <w:rPr>
          <w:rtl/>
        </w:rPr>
      </w:pPr>
    </w:p>
    <w:p w14:paraId="3F1BB092" w14:textId="77777777" w:rsidR="00000000" w:rsidRDefault="000C6BB5">
      <w:pPr>
        <w:pStyle w:val="a0"/>
        <w:rPr>
          <w:rFonts w:hint="cs"/>
          <w:rtl/>
        </w:rPr>
      </w:pPr>
      <w:r>
        <w:rPr>
          <w:rFonts w:hint="cs"/>
          <w:rtl/>
        </w:rPr>
        <w:t>וגם הנה מגיע חבר הכנסת אבו וילן ומדבר על צה"ל הנורא, שעוקר פרדסים בבית-חאנון, שמהם יורים "קסאמים" על שדרות. ואתה רוצה שנמשיך לא לעשות דבר על מנת למנוע את ה"קסאמים". ולצערי - - -</w:t>
      </w:r>
    </w:p>
    <w:p w14:paraId="2451ACE7" w14:textId="77777777" w:rsidR="00000000" w:rsidRDefault="000C6BB5">
      <w:pPr>
        <w:pStyle w:val="a0"/>
        <w:ind w:firstLine="0"/>
        <w:rPr>
          <w:rFonts w:hint="cs"/>
          <w:rtl/>
        </w:rPr>
      </w:pPr>
    </w:p>
    <w:p w14:paraId="6C62E7EA" w14:textId="77777777" w:rsidR="00000000" w:rsidRDefault="000C6BB5">
      <w:pPr>
        <w:pStyle w:val="af0"/>
        <w:rPr>
          <w:rtl/>
        </w:rPr>
      </w:pPr>
      <w:r>
        <w:rPr>
          <w:rFonts w:hint="eastAsia"/>
          <w:rtl/>
        </w:rPr>
        <w:t>אבשלום</w:t>
      </w:r>
      <w:r>
        <w:rPr>
          <w:rtl/>
        </w:rPr>
        <w:t xml:space="preserve"> וילן (יחד):</w:t>
      </w:r>
    </w:p>
    <w:p w14:paraId="2967FF95" w14:textId="77777777" w:rsidR="00000000" w:rsidRDefault="000C6BB5">
      <w:pPr>
        <w:pStyle w:val="a0"/>
        <w:rPr>
          <w:rFonts w:hint="cs"/>
          <w:rtl/>
        </w:rPr>
      </w:pPr>
    </w:p>
    <w:p w14:paraId="15C4CF79" w14:textId="77777777" w:rsidR="00000000" w:rsidRDefault="000C6BB5">
      <w:pPr>
        <w:pStyle w:val="a0"/>
        <w:rPr>
          <w:rFonts w:hint="cs"/>
          <w:rtl/>
        </w:rPr>
      </w:pPr>
      <w:r>
        <w:rPr>
          <w:rFonts w:hint="cs"/>
          <w:rtl/>
        </w:rPr>
        <w:t xml:space="preserve">שיעבדו עם הראש ולא עם הבטן. עם הראש. </w:t>
      </w:r>
    </w:p>
    <w:p w14:paraId="3A580E5A" w14:textId="77777777" w:rsidR="00000000" w:rsidRDefault="000C6BB5">
      <w:pPr>
        <w:pStyle w:val="a0"/>
        <w:rPr>
          <w:rFonts w:hint="cs"/>
          <w:rtl/>
        </w:rPr>
      </w:pPr>
    </w:p>
    <w:p w14:paraId="5F2B71C7" w14:textId="77777777" w:rsidR="00000000" w:rsidRDefault="000C6BB5">
      <w:pPr>
        <w:pStyle w:val="-"/>
        <w:rPr>
          <w:rtl/>
        </w:rPr>
      </w:pPr>
      <w:bookmarkStart w:id="33" w:name="FS000000474T02_08_2004_17_55_06C"/>
      <w:bookmarkEnd w:id="33"/>
      <w:r>
        <w:rPr>
          <w:rtl/>
        </w:rPr>
        <w:t>שר התיירות גדעון ע</w:t>
      </w:r>
      <w:r>
        <w:rPr>
          <w:rtl/>
        </w:rPr>
        <w:t>זרא:</w:t>
      </w:r>
    </w:p>
    <w:p w14:paraId="20B8CC64" w14:textId="77777777" w:rsidR="00000000" w:rsidRDefault="000C6BB5">
      <w:pPr>
        <w:pStyle w:val="a0"/>
        <w:rPr>
          <w:rtl/>
        </w:rPr>
      </w:pPr>
    </w:p>
    <w:p w14:paraId="6C85DDC9" w14:textId="77777777" w:rsidR="00000000" w:rsidRDefault="000C6BB5">
      <w:pPr>
        <w:pStyle w:val="a0"/>
        <w:rPr>
          <w:rFonts w:hint="cs"/>
          <w:rtl/>
        </w:rPr>
      </w:pPr>
      <w:r>
        <w:rPr>
          <w:rFonts w:hint="cs"/>
          <w:rtl/>
        </w:rPr>
        <w:t>תדע לך דבר אחד: ראינו אתכם עם הראש מול ערפאת, הגואל, המשיח, ולאן הגענו. אז אתם עם הראש שלכם - - -</w:t>
      </w:r>
    </w:p>
    <w:p w14:paraId="669A5078" w14:textId="77777777" w:rsidR="00000000" w:rsidRDefault="000C6BB5">
      <w:pPr>
        <w:pStyle w:val="a0"/>
        <w:rPr>
          <w:rFonts w:hint="cs"/>
          <w:rtl/>
        </w:rPr>
      </w:pPr>
    </w:p>
    <w:p w14:paraId="490DED86" w14:textId="77777777" w:rsidR="00000000" w:rsidRDefault="000C6BB5">
      <w:pPr>
        <w:pStyle w:val="af0"/>
        <w:rPr>
          <w:rtl/>
        </w:rPr>
      </w:pPr>
      <w:r>
        <w:rPr>
          <w:rFonts w:hint="eastAsia"/>
          <w:rtl/>
        </w:rPr>
        <w:t>אבשלום</w:t>
      </w:r>
      <w:r>
        <w:rPr>
          <w:rtl/>
        </w:rPr>
        <w:t xml:space="preserve"> וילן (יחד):</w:t>
      </w:r>
    </w:p>
    <w:p w14:paraId="365E1708" w14:textId="77777777" w:rsidR="00000000" w:rsidRDefault="000C6BB5">
      <w:pPr>
        <w:pStyle w:val="a0"/>
        <w:ind w:firstLine="0"/>
        <w:rPr>
          <w:rFonts w:hint="cs"/>
          <w:rtl/>
        </w:rPr>
      </w:pPr>
    </w:p>
    <w:p w14:paraId="52A65038" w14:textId="77777777" w:rsidR="00000000" w:rsidRDefault="000C6BB5">
      <w:pPr>
        <w:pStyle w:val="a0"/>
        <w:rPr>
          <w:rFonts w:hint="cs"/>
          <w:rtl/>
        </w:rPr>
      </w:pPr>
      <w:r>
        <w:rPr>
          <w:rFonts w:hint="cs"/>
          <w:rtl/>
        </w:rPr>
        <w:t>60 הרוגים, לא 1,000 - - -</w:t>
      </w:r>
    </w:p>
    <w:p w14:paraId="516044AB" w14:textId="77777777" w:rsidR="00000000" w:rsidRDefault="000C6BB5">
      <w:pPr>
        <w:pStyle w:val="a0"/>
        <w:rPr>
          <w:rFonts w:hint="cs"/>
          <w:rtl/>
        </w:rPr>
      </w:pPr>
    </w:p>
    <w:p w14:paraId="7537232B" w14:textId="77777777" w:rsidR="00000000" w:rsidRDefault="000C6BB5">
      <w:pPr>
        <w:pStyle w:val="-"/>
        <w:rPr>
          <w:rtl/>
        </w:rPr>
      </w:pPr>
      <w:bookmarkStart w:id="34" w:name="FS000000474T02_08_2004_17_56_02C"/>
      <w:bookmarkEnd w:id="34"/>
      <w:r>
        <w:rPr>
          <w:rtl/>
        </w:rPr>
        <w:t>שר התיירות גדעון עזרא:</w:t>
      </w:r>
    </w:p>
    <w:p w14:paraId="5F4D1AA9" w14:textId="77777777" w:rsidR="00000000" w:rsidRDefault="000C6BB5">
      <w:pPr>
        <w:pStyle w:val="a0"/>
        <w:rPr>
          <w:rtl/>
        </w:rPr>
      </w:pPr>
    </w:p>
    <w:p w14:paraId="2C04B0EB" w14:textId="77777777" w:rsidR="00000000" w:rsidRDefault="000C6BB5">
      <w:pPr>
        <w:pStyle w:val="a0"/>
        <w:rPr>
          <w:rFonts w:hint="cs"/>
          <w:rtl/>
        </w:rPr>
      </w:pPr>
      <w:r>
        <w:rPr>
          <w:rFonts w:hint="cs"/>
          <w:rtl/>
        </w:rPr>
        <w:t>ולכן, רבותי, הממשלה הזאת נמצאת במצב שבו היא החליטה עוד דבר: היא החליטה בגדול לממ</w:t>
      </w:r>
      <w:r>
        <w:rPr>
          <w:rFonts w:hint="cs"/>
          <w:rtl/>
        </w:rPr>
        <w:t xml:space="preserve">ש את דוח-דברת בשנת התקציב הקרובה. היא החליטה על כך. והיום, בישיבת הסיעה של הליכוד, דובר על כך שאנחנו צריכים לכסות את הפער לפנסיונרים - בעקבות הדחייה של גיל הפנסיה ל-67 - על מנת שהם יקבלו פנסיה מיום צאתם לגמלאות, אף שהם לא הגיעו לחודשים הקובעים הללו. </w:t>
      </w:r>
    </w:p>
    <w:p w14:paraId="4B03F3F3" w14:textId="77777777" w:rsidR="00000000" w:rsidRDefault="000C6BB5">
      <w:pPr>
        <w:pStyle w:val="af0"/>
        <w:rPr>
          <w:rtl/>
        </w:rPr>
      </w:pPr>
      <w:r>
        <w:rPr>
          <w:rtl/>
        </w:rPr>
        <w:br/>
        <w:t>אברה</w:t>
      </w:r>
      <w:r>
        <w:rPr>
          <w:rtl/>
        </w:rPr>
        <w:t>ם בייגה שוחט (העבודה-מימד):</w:t>
      </w:r>
    </w:p>
    <w:p w14:paraId="71B27D2D" w14:textId="77777777" w:rsidR="00000000" w:rsidRDefault="000C6BB5">
      <w:pPr>
        <w:pStyle w:val="a0"/>
        <w:rPr>
          <w:rFonts w:hint="cs"/>
          <w:rtl/>
        </w:rPr>
      </w:pPr>
    </w:p>
    <w:p w14:paraId="6779279F" w14:textId="77777777" w:rsidR="00000000" w:rsidRDefault="000C6BB5">
      <w:pPr>
        <w:pStyle w:val="a0"/>
        <w:rPr>
          <w:rFonts w:hint="cs"/>
          <w:rtl/>
        </w:rPr>
      </w:pPr>
      <w:r>
        <w:rPr>
          <w:rFonts w:hint="cs"/>
          <w:rtl/>
        </w:rPr>
        <w:t>מה היום? זה אושר בכנסת, בחוק. מה אתה מדבר?</w:t>
      </w:r>
    </w:p>
    <w:p w14:paraId="2DF1FDC4" w14:textId="77777777" w:rsidR="00000000" w:rsidRDefault="000C6BB5">
      <w:pPr>
        <w:pStyle w:val="-"/>
        <w:rPr>
          <w:rtl/>
        </w:rPr>
      </w:pPr>
      <w:r>
        <w:rPr>
          <w:rtl/>
        </w:rPr>
        <w:br/>
      </w:r>
      <w:bookmarkStart w:id="35" w:name="FS000000474T02_08_2004_17_02_14"/>
      <w:bookmarkStart w:id="36" w:name="FS000000474T02_08_2004_17_02_17C"/>
      <w:bookmarkEnd w:id="35"/>
      <w:bookmarkEnd w:id="36"/>
      <w:r>
        <w:rPr>
          <w:rtl/>
        </w:rPr>
        <w:t>שר התיירות גדעון עזרא:</w:t>
      </w:r>
    </w:p>
    <w:p w14:paraId="37A11D79" w14:textId="77777777" w:rsidR="00000000" w:rsidRDefault="000C6BB5">
      <w:pPr>
        <w:pStyle w:val="a0"/>
        <w:rPr>
          <w:rFonts w:hint="cs"/>
          <w:rtl/>
        </w:rPr>
      </w:pPr>
    </w:p>
    <w:p w14:paraId="3AF4798F" w14:textId="77777777" w:rsidR="00000000" w:rsidRDefault="000C6BB5">
      <w:pPr>
        <w:pStyle w:val="a0"/>
        <w:rPr>
          <w:rFonts w:hint="cs"/>
          <w:rtl/>
        </w:rPr>
      </w:pPr>
      <w:r>
        <w:rPr>
          <w:rFonts w:hint="cs"/>
          <w:rtl/>
        </w:rPr>
        <w:t xml:space="preserve">לא, לא. תסלח לי. יש בעיה - ואתה יודע את הבעיה </w:t>
      </w:r>
      <w:r>
        <w:rPr>
          <w:rtl/>
        </w:rPr>
        <w:t>–</w:t>
      </w:r>
      <w:r>
        <w:rPr>
          <w:rFonts w:hint="cs"/>
          <w:rtl/>
        </w:rPr>
        <w:t xml:space="preserve"> ועל אודות הבעיה הזאת דיברנו היום, על מנת למצוא כיסוי לעניין הזה - -</w:t>
      </w:r>
    </w:p>
    <w:p w14:paraId="4FE82B2E" w14:textId="77777777" w:rsidR="00000000" w:rsidRDefault="000C6BB5">
      <w:pPr>
        <w:pStyle w:val="af0"/>
        <w:rPr>
          <w:rtl/>
        </w:rPr>
      </w:pPr>
      <w:r>
        <w:rPr>
          <w:rtl/>
        </w:rPr>
        <w:br/>
        <w:t>אברהם בייגה שוחט (העבודה-מימד):</w:t>
      </w:r>
    </w:p>
    <w:p w14:paraId="18CD6173" w14:textId="77777777" w:rsidR="00000000" w:rsidRDefault="000C6BB5">
      <w:pPr>
        <w:pStyle w:val="a0"/>
        <w:rPr>
          <w:rtl/>
        </w:rPr>
      </w:pPr>
    </w:p>
    <w:p w14:paraId="1A20352C" w14:textId="77777777" w:rsidR="00000000" w:rsidRDefault="000C6BB5">
      <w:pPr>
        <w:pStyle w:val="a0"/>
        <w:rPr>
          <w:rFonts w:hint="cs"/>
          <w:rtl/>
        </w:rPr>
      </w:pPr>
      <w:r>
        <w:rPr>
          <w:rFonts w:hint="cs"/>
          <w:rtl/>
        </w:rPr>
        <w:t xml:space="preserve">יש כיסוי </w:t>
      </w:r>
      <w:r>
        <w:rPr>
          <w:rFonts w:hint="cs"/>
          <w:rtl/>
        </w:rPr>
        <w:t>- - - 150 מיליון שקל - - -</w:t>
      </w:r>
    </w:p>
    <w:p w14:paraId="60A49BE5" w14:textId="77777777" w:rsidR="00000000" w:rsidRDefault="000C6BB5">
      <w:pPr>
        <w:pStyle w:val="-"/>
        <w:rPr>
          <w:rtl/>
        </w:rPr>
      </w:pPr>
      <w:r>
        <w:rPr>
          <w:rtl/>
        </w:rPr>
        <w:br/>
      </w:r>
      <w:bookmarkStart w:id="37" w:name="FS000000474T02_08_2004_17_03_27C"/>
      <w:bookmarkEnd w:id="37"/>
      <w:r>
        <w:rPr>
          <w:rtl/>
        </w:rPr>
        <w:t>שר התיירות גדעון עזרא:</w:t>
      </w:r>
    </w:p>
    <w:p w14:paraId="25FD81E6" w14:textId="77777777" w:rsidR="00000000" w:rsidRDefault="000C6BB5">
      <w:pPr>
        <w:pStyle w:val="a0"/>
        <w:rPr>
          <w:rtl/>
        </w:rPr>
      </w:pPr>
    </w:p>
    <w:p w14:paraId="096D2901" w14:textId="77777777" w:rsidR="00000000" w:rsidRDefault="000C6BB5">
      <w:pPr>
        <w:pStyle w:val="a0"/>
        <w:rPr>
          <w:rFonts w:hint="cs"/>
          <w:rtl/>
        </w:rPr>
      </w:pPr>
      <w:r>
        <w:rPr>
          <w:rFonts w:hint="cs"/>
          <w:rtl/>
        </w:rPr>
        <w:t>- - ויש עוד דברים רבים אל מול הרשויות המקומיות. והנושא הזה מטריד את כולנו ומטריד אותנו בצורה רצינית מאוד. לא יעלה על הדעת שאדם עובד ולא מקבל שכר - בוודאי אם מדובר בחודשים ארוכים.</w:t>
      </w:r>
    </w:p>
    <w:p w14:paraId="3BCAB3AD" w14:textId="77777777" w:rsidR="00000000" w:rsidRDefault="000C6BB5">
      <w:pPr>
        <w:pStyle w:val="af0"/>
        <w:rPr>
          <w:rtl/>
        </w:rPr>
      </w:pPr>
      <w:r>
        <w:rPr>
          <w:rtl/>
        </w:rPr>
        <w:br/>
        <w:t>אבשלום וילן (יחד):</w:t>
      </w:r>
    </w:p>
    <w:p w14:paraId="6A5BC30B" w14:textId="77777777" w:rsidR="00000000" w:rsidRDefault="000C6BB5">
      <w:pPr>
        <w:pStyle w:val="a0"/>
        <w:rPr>
          <w:rtl/>
        </w:rPr>
      </w:pPr>
    </w:p>
    <w:p w14:paraId="5D567CF9" w14:textId="77777777" w:rsidR="00000000" w:rsidRDefault="000C6BB5">
      <w:pPr>
        <w:pStyle w:val="a0"/>
        <w:rPr>
          <w:rFonts w:hint="cs"/>
          <w:rtl/>
        </w:rPr>
      </w:pPr>
      <w:r>
        <w:rPr>
          <w:rFonts w:hint="cs"/>
          <w:rtl/>
        </w:rPr>
        <w:t>תגיד</w:t>
      </w:r>
      <w:r>
        <w:rPr>
          <w:rFonts w:hint="cs"/>
          <w:rtl/>
        </w:rPr>
        <w:t xml:space="preserve">, אתה בשלטון או אנחנו? </w:t>
      </w:r>
    </w:p>
    <w:p w14:paraId="5A053F96" w14:textId="77777777" w:rsidR="00000000" w:rsidRDefault="000C6BB5">
      <w:pPr>
        <w:pStyle w:val="-"/>
        <w:rPr>
          <w:rtl/>
        </w:rPr>
      </w:pPr>
      <w:r>
        <w:rPr>
          <w:rtl/>
        </w:rPr>
        <w:br/>
      </w:r>
      <w:bookmarkStart w:id="38" w:name="FS000000474T02_08_2004_17_05_00C"/>
      <w:bookmarkEnd w:id="38"/>
      <w:r>
        <w:rPr>
          <w:rtl/>
        </w:rPr>
        <w:t>שר התיירות גדעון עזרא:</w:t>
      </w:r>
    </w:p>
    <w:p w14:paraId="1665433F" w14:textId="77777777" w:rsidR="00000000" w:rsidRDefault="000C6BB5">
      <w:pPr>
        <w:pStyle w:val="a0"/>
        <w:rPr>
          <w:rtl/>
        </w:rPr>
      </w:pPr>
    </w:p>
    <w:p w14:paraId="45D194FD" w14:textId="77777777" w:rsidR="00000000" w:rsidRDefault="000C6BB5">
      <w:pPr>
        <w:pStyle w:val="a0"/>
        <w:rPr>
          <w:rFonts w:hint="cs"/>
          <w:rtl/>
        </w:rPr>
      </w:pPr>
      <w:r>
        <w:rPr>
          <w:rFonts w:hint="cs"/>
          <w:rtl/>
        </w:rPr>
        <w:t>אנחנו בשלטון - -</w:t>
      </w:r>
    </w:p>
    <w:p w14:paraId="144D843B" w14:textId="77777777" w:rsidR="00000000" w:rsidRDefault="000C6BB5">
      <w:pPr>
        <w:pStyle w:val="af0"/>
        <w:rPr>
          <w:rtl/>
        </w:rPr>
      </w:pPr>
      <w:r>
        <w:rPr>
          <w:rtl/>
        </w:rPr>
        <w:br/>
        <w:t>אבשלום וילן (יחד):</w:t>
      </w:r>
    </w:p>
    <w:p w14:paraId="7CD6887F" w14:textId="77777777" w:rsidR="00000000" w:rsidRDefault="000C6BB5">
      <w:pPr>
        <w:pStyle w:val="a0"/>
        <w:rPr>
          <w:rtl/>
        </w:rPr>
      </w:pPr>
    </w:p>
    <w:p w14:paraId="4D3F71C3" w14:textId="77777777" w:rsidR="00000000" w:rsidRDefault="000C6BB5">
      <w:pPr>
        <w:pStyle w:val="a0"/>
        <w:rPr>
          <w:rFonts w:hint="cs"/>
          <w:rtl/>
        </w:rPr>
      </w:pPr>
      <w:r>
        <w:rPr>
          <w:rFonts w:hint="cs"/>
          <w:rtl/>
        </w:rPr>
        <w:t>נו, אז למה - - -</w:t>
      </w:r>
    </w:p>
    <w:p w14:paraId="15FC28F9" w14:textId="77777777" w:rsidR="00000000" w:rsidRDefault="000C6BB5">
      <w:pPr>
        <w:pStyle w:val="-"/>
        <w:rPr>
          <w:rtl/>
        </w:rPr>
      </w:pPr>
      <w:r>
        <w:rPr>
          <w:rtl/>
        </w:rPr>
        <w:br/>
      </w:r>
      <w:bookmarkStart w:id="39" w:name="FS000000474T02_08_2004_17_05_15C"/>
      <w:bookmarkEnd w:id="39"/>
      <w:r>
        <w:rPr>
          <w:rtl/>
        </w:rPr>
        <w:t>שר התיירות גדעון עזרא:</w:t>
      </w:r>
    </w:p>
    <w:p w14:paraId="05BC97DA" w14:textId="77777777" w:rsidR="00000000" w:rsidRDefault="000C6BB5">
      <w:pPr>
        <w:pStyle w:val="a0"/>
        <w:rPr>
          <w:rtl/>
        </w:rPr>
      </w:pPr>
    </w:p>
    <w:p w14:paraId="2F1A2CEF" w14:textId="77777777" w:rsidR="00000000" w:rsidRDefault="000C6BB5">
      <w:pPr>
        <w:pStyle w:val="a0"/>
        <w:rPr>
          <w:rFonts w:hint="cs"/>
          <w:rtl/>
        </w:rPr>
      </w:pPr>
      <w:r>
        <w:rPr>
          <w:rFonts w:hint="cs"/>
          <w:rtl/>
        </w:rPr>
        <w:t>- - ואנחנו ניצבים היום בפני תקציב, בפני בניית תקציב חדש, של שנת 2005, ואני אומר לכם: התקציב הוא תקציב נתון, וחלוקתו צריכה להיות</w:t>
      </w:r>
      <w:r>
        <w:rPr>
          <w:rFonts w:hint="cs"/>
          <w:rtl/>
        </w:rPr>
        <w:t xml:space="preserve"> חלוקה נכונה, על-פי סדרי עדיפויות של מדינת ישראל, ואני מציע לכם - ואתם יושבים בוועדת הכספים - שאם יש בזבוז כלשהו בסעיף כלשהו, תרימו קול צעקה. אבל לבוא ולהגיד לממשלה הזאת, שנמצאת מול הבעיות הללו, שהממשלה הזאת אינה נוהגת כשורה - אני מבקש שכל אחד ואחד מכם יבו</w:t>
      </w:r>
      <w:r>
        <w:rPr>
          <w:rFonts w:hint="cs"/>
          <w:rtl/>
        </w:rPr>
        <w:t xml:space="preserve">א ויגיד מאיפה לקחת את הכסף - - </w:t>
      </w:r>
    </w:p>
    <w:p w14:paraId="1A3AA325" w14:textId="77777777" w:rsidR="00000000" w:rsidRDefault="000C6BB5">
      <w:pPr>
        <w:pStyle w:val="af0"/>
        <w:rPr>
          <w:rtl/>
        </w:rPr>
      </w:pPr>
      <w:r>
        <w:rPr>
          <w:rtl/>
        </w:rPr>
        <w:br/>
        <w:t>אברהם בייגה שוחט (העבודה-מימד):</w:t>
      </w:r>
    </w:p>
    <w:p w14:paraId="56917F82" w14:textId="77777777" w:rsidR="00000000" w:rsidRDefault="000C6BB5">
      <w:pPr>
        <w:pStyle w:val="a0"/>
        <w:rPr>
          <w:rtl/>
        </w:rPr>
      </w:pPr>
    </w:p>
    <w:p w14:paraId="26D5797E" w14:textId="77777777" w:rsidR="00000000" w:rsidRDefault="000C6BB5">
      <w:pPr>
        <w:pStyle w:val="a0"/>
        <w:rPr>
          <w:rFonts w:hint="cs"/>
          <w:rtl/>
        </w:rPr>
      </w:pPr>
      <w:r>
        <w:rPr>
          <w:rFonts w:hint="cs"/>
          <w:rtl/>
        </w:rPr>
        <w:t>שמענו רק - - -</w:t>
      </w:r>
    </w:p>
    <w:p w14:paraId="66A29363" w14:textId="77777777" w:rsidR="00000000" w:rsidRDefault="000C6BB5">
      <w:pPr>
        <w:pStyle w:val="-"/>
        <w:rPr>
          <w:rtl/>
        </w:rPr>
      </w:pPr>
      <w:r>
        <w:rPr>
          <w:rtl/>
        </w:rPr>
        <w:br/>
      </w:r>
      <w:bookmarkStart w:id="40" w:name="FS000000474T02_08_2004_17_07_54C"/>
      <w:bookmarkEnd w:id="40"/>
      <w:r>
        <w:rPr>
          <w:rtl/>
        </w:rPr>
        <w:t>שר התיירות גדעון עזרא:</w:t>
      </w:r>
    </w:p>
    <w:p w14:paraId="05FD3B26" w14:textId="77777777" w:rsidR="00000000" w:rsidRDefault="000C6BB5">
      <w:pPr>
        <w:pStyle w:val="a0"/>
        <w:rPr>
          <w:rtl/>
        </w:rPr>
      </w:pPr>
    </w:p>
    <w:p w14:paraId="5ED2CFC8" w14:textId="77777777" w:rsidR="00000000" w:rsidRDefault="000C6BB5">
      <w:pPr>
        <w:pStyle w:val="a0"/>
        <w:rPr>
          <w:rFonts w:hint="cs"/>
          <w:rtl/>
        </w:rPr>
      </w:pPr>
      <w:r>
        <w:rPr>
          <w:rFonts w:hint="cs"/>
          <w:rtl/>
        </w:rPr>
        <w:t>- - ואם בונים במעלה-אדומים - - -</w:t>
      </w:r>
    </w:p>
    <w:p w14:paraId="587A2796" w14:textId="77777777" w:rsidR="00000000" w:rsidRDefault="000C6BB5">
      <w:pPr>
        <w:pStyle w:val="af0"/>
        <w:rPr>
          <w:rtl/>
        </w:rPr>
      </w:pPr>
      <w:r>
        <w:rPr>
          <w:rtl/>
        </w:rPr>
        <w:br/>
        <w:t>אברהם בייגה שוחט (העבודה-מימד):</w:t>
      </w:r>
    </w:p>
    <w:p w14:paraId="614D8FF7" w14:textId="77777777" w:rsidR="00000000" w:rsidRDefault="000C6BB5">
      <w:pPr>
        <w:pStyle w:val="a0"/>
        <w:rPr>
          <w:rtl/>
        </w:rPr>
      </w:pPr>
    </w:p>
    <w:p w14:paraId="7798D4D6" w14:textId="77777777" w:rsidR="00000000" w:rsidRDefault="000C6BB5">
      <w:pPr>
        <w:pStyle w:val="a0"/>
        <w:rPr>
          <w:rFonts w:hint="cs"/>
          <w:rtl/>
        </w:rPr>
      </w:pPr>
      <w:r>
        <w:rPr>
          <w:rFonts w:hint="cs"/>
          <w:rtl/>
        </w:rPr>
        <w:t xml:space="preserve">שמענו את אולמרט. </w:t>
      </w:r>
    </w:p>
    <w:p w14:paraId="3D2A1B57" w14:textId="77777777" w:rsidR="00000000" w:rsidRDefault="000C6BB5">
      <w:pPr>
        <w:pStyle w:val="-"/>
        <w:rPr>
          <w:rtl/>
        </w:rPr>
      </w:pPr>
      <w:r>
        <w:rPr>
          <w:rtl/>
        </w:rPr>
        <w:br/>
      </w:r>
      <w:bookmarkStart w:id="41" w:name="FS000000474T02_08_2004_17_08_20C"/>
      <w:bookmarkEnd w:id="41"/>
      <w:r>
        <w:rPr>
          <w:rtl/>
        </w:rPr>
        <w:t>שר התיירות גדעון עזרא:</w:t>
      </w:r>
    </w:p>
    <w:p w14:paraId="1367AD5A" w14:textId="77777777" w:rsidR="00000000" w:rsidRDefault="000C6BB5">
      <w:pPr>
        <w:pStyle w:val="a0"/>
        <w:rPr>
          <w:rtl/>
        </w:rPr>
      </w:pPr>
    </w:p>
    <w:p w14:paraId="0B7219E2" w14:textId="77777777" w:rsidR="00000000" w:rsidRDefault="000C6BB5">
      <w:pPr>
        <w:pStyle w:val="a0"/>
        <w:rPr>
          <w:rFonts w:hint="cs"/>
          <w:rtl/>
        </w:rPr>
      </w:pPr>
      <w:r>
        <w:rPr>
          <w:rFonts w:hint="cs"/>
          <w:rtl/>
        </w:rPr>
        <w:t>תסלח לי. היה דיון - אני אומר לך, דיון פו</w:t>
      </w:r>
      <w:r>
        <w:rPr>
          <w:rFonts w:hint="cs"/>
          <w:rtl/>
        </w:rPr>
        <w:t xml:space="preserve">רה ודיון טוב - אני לא שמעתי את הצעת התקציב של אולמרט, כמו שלא שמעתי - דיברו שם על עקרונות, ועקרונות בלבד. לא ירדו לפירוט. </w:t>
      </w:r>
    </w:p>
    <w:p w14:paraId="3357B1D1" w14:textId="77777777" w:rsidR="00000000" w:rsidRDefault="000C6BB5">
      <w:pPr>
        <w:pStyle w:val="af1"/>
        <w:rPr>
          <w:rtl/>
        </w:rPr>
      </w:pPr>
      <w:r>
        <w:rPr>
          <w:rtl/>
        </w:rPr>
        <w:br/>
        <w:t>היו"ר ראובן ריבלין:</w:t>
      </w:r>
    </w:p>
    <w:p w14:paraId="464D7A0A" w14:textId="77777777" w:rsidR="00000000" w:rsidRDefault="000C6BB5">
      <w:pPr>
        <w:pStyle w:val="a0"/>
        <w:rPr>
          <w:rtl/>
        </w:rPr>
      </w:pPr>
    </w:p>
    <w:p w14:paraId="254FA6AE" w14:textId="77777777" w:rsidR="00000000" w:rsidRDefault="000C6BB5">
      <w:pPr>
        <w:pStyle w:val="a0"/>
        <w:rPr>
          <w:rFonts w:hint="cs"/>
          <w:rtl/>
        </w:rPr>
      </w:pPr>
      <w:r>
        <w:rPr>
          <w:rFonts w:hint="cs"/>
          <w:rtl/>
        </w:rPr>
        <w:t>חבר הכנסת שוחט, אתה הצבעת נגד התקציב; אולמרט הצביע בעד התקציב.</w:t>
      </w:r>
    </w:p>
    <w:p w14:paraId="7BBA1AE7" w14:textId="77777777" w:rsidR="00000000" w:rsidRDefault="000C6BB5">
      <w:pPr>
        <w:pStyle w:val="af0"/>
        <w:rPr>
          <w:rtl/>
        </w:rPr>
      </w:pPr>
      <w:r>
        <w:rPr>
          <w:rtl/>
        </w:rPr>
        <w:br/>
        <w:t>נסים דהן (ש"ס):</w:t>
      </w:r>
    </w:p>
    <w:p w14:paraId="2DA70AE0" w14:textId="77777777" w:rsidR="00000000" w:rsidRDefault="000C6BB5">
      <w:pPr>
        <w:pStyle w:val="a0"/>
        <w:rPr>
          <w:rtl/>
        </w:rPr>
      </w:pPr>
    </w:p>
    <w:p w14:paraId="7C59100F" w14:textId="77777777" w:rsidR="00000000" w:rsidRDefault="000C6BB5">
      <w:pPr>
        <w:pStyle w:val="a0"/>
        <w:rPr>
          <w:rFonts w:hint="cs"/>
          <w:rtl/>
        </w:rPr>
      </w:pPr>
      <w:r>
        <w:rPr>
          <w:rFonts w:hint="cs"/>
          <w:rtl/>
        </w:rPr>
        <w:t>לא, לא. אולמרט החדש - - -</w:t>
      </w:r>
    </w:p>
    <w:p w14:paraId="7FCA03BC" w14:textId="77777777" w:rsidR="00000000" w:rsidRDefault="000C6BB5">
      <w:pPr>
        <w:pStyle w:val="af1"/>
        <w:rPr>
          <w:rtl/>
        </w:rPr>
      </w:pPr>
      <w:r>
        <w:rPr>
          <w:rtl/>
        </w:rPr>
        <w:br/>
        <w:t>היו</w:t>
      </w:r>
      <w:r>
        <w:rPr>
          <w:rtl/>
        </w:rPr>
        <w:t>"ר ראובן ריבלין:</w:t>
      </w:r>
    </w:p>
    <w:p w14:paraId="03FE3FE8" w14:textId="77777777" w:rsidR="00000000" w:rsidRDefault="000C6BB5">
      <w:pPr>
        <w:pStyle w:val="a0"/>
        <w:rPr>
          <w:rtl/>
        </w:rPr>
      </w:pPr>
    </w:p>
    <w:p w14:paraId="4BE65D74" w14:textId="77777777" w:rsidR="00000000" w:rsidRDefault="000C6BB5">
      <w:pPr>
        <w:pStyle w:val="a0"/>
        <w:rPr>
          <w:rFonts w:hint="cs"/>
          <w:rtl/>
        </w:rPr>
      </w:pPr>
      <w:r>
        <w:rPr>
          <w:rFonts w:hint="cs"/>
          <w:rtl/>
        </w:rPr>
        <w:t xml:space="preserve">שהוא ביקר אותו. </w:t>
      </w:r>
    </w:p>
    <w:p w14:paraId="5F9C117E" w14:textId="77777777" w:rsidR="00000000" w:rsidRDefault="000C6BB5">
      <w:pPr>
        <w:pStyle w:val="af0"/>
        <w:rPr>
          <w:rtl/>
        </w:rPr>
      </w:pPr>
      <w:r>
        <w:rPr>
          <w:rtl/>
        </w:rPr>
        <w:br/>
        <w:t>אבשלום וילן (יחד):</w:t>
      </w:r>
    </w:p>
    <w:p w14:paraId="0157ED43" w14:textId="77777777" w:rsidR="00000000" w:rsidRDefault="000C6BB5">
      <w:pPr>
        <w:pStyle w:val="a0"/>
        <w:rPr>
          <w:rtl/>
        </w:rPr>
      </w:pPr>
    </w:p>
    <w:p w14:paraId="2535D8B1" w14:textId="77777777" w:rsidR="00000000" w:rsidRDefault="000C6BB5">
      <w:pPr>
        <w:pStyle w:val="a0"/>
        <w:rPr>
          <w:rFonts w:hint="cs"/>
          <w:rtl/>
        </w:rPr>
      </w:pPr>
      <w:r>
        <w:rPr>
          <w:rFonts w:hint="cs"/>
          <w:rtl/>
        </w:rPr>
        <w:t xml:space="preserve">הציע לא לקצץ 6 - - - שקל. </w:t>
      </w:r>
    </w:p>
    <w:p w14:paraId="1DC6BE5E" w14:textId="77777777" w:rsidR="00000000" w:rsidRDefault="000C6BB5">
      <w:pPr>
        <w:pStyle w:val="af0"/>
        <w:rPr>
          <w:rtl/>
        </w:rPr>
      </w:pPr>
      <w:r>
        <w:rPr>
          <w:rtl/>
        </w:rPr>
        <w:br/>
        <w:t>נסים דהן (ש"ס):</w:t>
      </w:r>
    </w:p>
    <w:p w14:paraId="6C81E6BD" w14:textId="77777777" w:rsidR="00000000" w:rsidRDefault="000C6BB5">
      <w:pPr>
        <w:pStyle w:val="a0"/>
        <w:rPr>
          <w:rtl/>
        </w:rPr>
      </w:pPr>
    </w:p>
    <w:p w14:paraId="4E7DC6E6" w14:textId="77777777" w:rsidR="00000000" w:rsidRDefault="000C6BB5">
      <w:pPr>
        <w:pStyle w:val="a0"/>
        <w:rPr>
          <w:rFonts w:hint="cs"/>
          <w:rtl/>
        </w:rPr>
      </w:pPr>
      <w:r>
        <w:rPr>
          <w:rFonts w:hint="cs"/>
          <w:rtl/>
        </w:rPr>
        <w:t>אולמרט החדש, לא אולמרט של שנה שעברה - - -</w:t>
      </w:r>
    </w:p>
    <w:p w14:paraId="4A444CE1" w14:textId="77777777" w:rsidR="00000000" w:rsidRDefault="000C6BB5">
      <w:pPr>
        <w:pStyle w:val="af1"/>
        <w:rPr>
          <w:rtl/>
        </w:rPr>
      </w:pPr>
      <w:r>
        <w:rPr>
          <w:rtl/>
        </w:rPr>
        <w:br/>
        <w:t>היו"ר ראובן ריבלין:</w:t>
      </w:r>
    </w:p>
    <w:p w14:paraId="39464016" w14:textId="77777777" w:rsidR="00000000" w:rsidRDefault="000C6BB5">
      <w:pPr>
        <w:pStyle w:val="a0"/>
        <w:rPr>
          <w:rtl/>
        </w:rPr>
      </w:pPr>
    </w:p>
    <w:p w14:paraId="5715587E" w14:textId="77777777" w:rsidR="00000000" w:rsidRDefault="000C6BB5">
      <w:pPr>
        <w:pStyle w:val="a0"/>
        <w:rPr>
          <w:rFonts w:hint="cs"/>
          <w:rtl/>
        </w:rPr>
      </w:pPr>
      <w:r>
        <w:rPr>
          <w:rFonts w:hint="cs"/>
          <w:rtl/>
        </w:rPr>
        <w:t>לא, לא. על השנה שעברה - לא, אני לא הבנתי.</w:t>
      </w:r>
    </w:p>
    <w:p w14:paraId="68F0C512" w14:textId="77777777" w:rsidR="00000000" w:rsidRDefault="000C6BB5">
      <w:pPr>
        <w:pStyle w:val="-"/>
        <w:rPr>
          <w:rtl/>
        </w:rPr>
      </w:pPr>
    </w:p>
    <w:p w14:paraId="77C52192" w14:textId="77777777" w:rsidR="00000000" w:rsidRDefault="000C6BB5">
      <w:pPr>
        <w:pStyle w:val="-"/>
        <w:rPr>
          <w:rtl/>
        </w:rPr>
      </w:pPr>
      <w:r>
        <w:rPr>
          <w:rtl/>
        </w:rPr>
        <w:br/>
      </w:r>
      <w:bookmarkStart w:id="42" w:name="FS000000474T02_08_2004_17_10_14C"/>
      <w:bookmarkEnd w:id="42"/>
      <w:r>
        <w:rPr>
          <w:rtl/>
        </w:rPr>
        <w:t>שר התיירות גדעון עזרא:</w:t>
      </w:r>
    </w:p>
    <w:p w14:paraId="60A5DCAB" w14:textId="77777777" w:rsidR="00000000" w:rsidRDefault="000C6BB5">
      <w:pPr>
        <w:pStyle w:val="a0"/>
        <w:rPr>
          <w:rtl/>
        </w:rPr>
      </w:pPr>
    </w:p>
    <w:p w14:paraId="560F650F" w14:textId="77777777" w:rsidR="00000000" w:rsidRDefault="000C6BB5">
      <w:pPr>
        <w:pStyle w:val="a0"/>
        <w:rPr>
          <w:rFonts w:hint="cs"/>
          <w:rtl/>
        </w:rPr>
      </w:pPr>
      <w:r>
        <w:rPr>
          <w:rFonts w:hint="cs"/>
          <w:rtl/>
        </w:rPr>
        <w:t>וממשלת ישראל - ראש הממש</w:t>
      </w:r>
      <w:r>
        <w:rPr>
          <w:rFonts w:hint="cs"/>
          <w:rtl/>
        </w:rPr>
        <w:t xml:space="preserve">לה אמר אתמול, שבשנת התקציב הבאה עלינו לטובה אנחנו גם נשפר את מצבם של החלשים במשק, ודובר שם במפורש על הקשישים ועל קבוצות אחרות. </w:t>
      </w:r>
    </w:p>
    <w:p w14:paraId="27A4E198" w14:textId="77777777" w:rsidR="00000000" w:rsidRDefault="000C6BB5">
      <w:pPr>
        <w:pStyle w:val="a0"/>
        <w:rPr>
          <w:rFonts w:hint="cs"/>
          <w:rtl/>
        </w:rPr>
      </w:pPr>
    </w:p>
    <w:p w14:paraId="7B6F4255" w14:textId="77777777" w:rsidR="00000000" w:rsidRDefault="000C6BB5">
      <w:pPr>
        <w:pStyle w:val="a0"/>
        <w:rPr>
          <w:rFonts w:hint="cs"/>
          <w:rtl/>
        </w:rPr>
      </w:pPr>
      <w:r>
        <w:rPr>
          <w:rFonts w:hint="cs"/>
          <w:rtl/>
        </w:rPr>
        <w:t xml:space="preserve">אתה דיברת שם על הפרטת שני בתי-חולים. עלה נושא של הפרטת בית-חולים אחד, לא שניים, אז הגוזמאות שלכם ידועות - אני מדבר אליך, אליך, </w:t>
      </w:r>
      <w:r>
        <w:rPr>
          <w:rFonts w:hint="cs"/>
          <w:rtl/>
        </w:rPr>
        <w:t xml:space="preserve">אבו וילן. </w:t>
      </w:r>
    </w:p>
    <w:p w14:paraId="7650A6F8" w14:textId="77777777" w:rsidR="00000000" w:rsidRDefault="000C6BB5">
      <w:pPr>
        <w:pStyle w:val="af0"/>
        <w:rPr>
          <w:rtl/>
        </w:rPr>
      </w:pPr>
      <w:r>
        <w:rPr>
          <w:rtl/>
        </w:rPr>
        <w:br/>
        <w:t>אבשלום וילן (יחד):</w:t>
      </w:r>
    </w:p>
    <w:p w14:paraId="0F226E1C" w14:textId="77777777" w:rsidR="00000000" w:rsidRDefault="000C6BB5">
      <w:pPr>
        <w:pStyle w:val="a0"/>
        <w:rPr>
          <w:rtl/>
        </w:rPr>
      </w:pPr>
    </w:p>
    <w:p w14:paraId="36E6DEF2" w14:textId="77777777" w:rsidR="00000000" w:rsidRDefault="000C6BB5">
      <w:pPr>
        <w:pStyle w:val="a0"/>
        <w:rPr>
          <w:rFonts w:hint="cs"/>
          <w:rtl/>
        </w:rPr>
      </w:pPr>
      <w:r>
        <w:rPr>
          <w:rFonts w:hint="cs"/>
          <w:rtl/>
        </w:rPr>
        <w:t>השנה - - - עכשיו השני - - -</w:t>
      </w:r>
    </w:p>
    <w:p w14:paraId="5203BB49" w14:textId="77777777" w:rsidR="00000000" w:rsidRDefault="000C6BB5">
      <w:pPr>
        <w:pStyle w:val="af1"/>
        <w:rPr>
          <w:rtl/>
        </w:rPr>
      </w:pPr>
      <w:r>
        <w:rPr>
          <w:rtl/>
        </w:rPr>
        <w:br/>
        <w:t>היו"ר ראובן ריבלין:</w:t>
      </w:r>
    </w:p>
    <w:p w14:paraId="7434C365" w14:textId="77777777" w:rsidR="00000000" w:rsidRDefault="000C6BB5">
      <w:pPr>
        <w:pStyle w:val="a0"/>
        <w:rPr>
          <w:rtl/>
        </w:rPr>
      </w:pPr>
    </w:p>
    <w:p w14:paraId="2738FEC4" w14:textId="77777777" w:rsidR="00000000" w:rsidRDefault="000C6BB5">
      <w:pPr>
        <w:pStyle w:val="a0"/>
        <w:rPr>
          <w:rFonts w:hint="cs"/>
          <w:rtl/>
        </w:rPr>
      </w:pPr>
      <w:r>
        <w:rPr>
          <w:rFonts w:hint="cs"/>
          <w:rtl/>
        </w:rPr>
        <w:t xml:space="preserve">חבר הכנסת וילן. אדוני השר, אל תפנה לחברי הכנסת אישית, כי אז הם משיבים לך. </w:t>
      </w:r>
    </w:p>
    <w:p w14:paraId="50926F75" w14:textId="77777777" w:rsidR="00000000" w:rsidRDefault="000C6BB5">
      <w:pPr>
        <w:pStyle w:val="-"/>
        <w:rPr>
          <w:rtl/>
        </w:rPr>
      </w:pPr>
      <w:r>
        <w:rPr>
          <w:rtl/>
        </w:rPr>
        <w:br/>
      </w:r>
      <w:bookmarkStart w:id="43" w:name="FS000000474T02_08_2004_17_40_07C"/>
      <w:bookmarkEnd w:id="43"/>
      <w:r>
        <w:rPr>
          <w:rtl/>
        </w:rPr>
        <w:t>שר התיירות גדעון עזרא:</w:t>
      </w:r>
    </w:p>
    <w:p w14:paraId="1CCAB592" w14:textId="77777777" w:rsidR="00000000" w:rsidRDefault="000C6BB5">
      <w:pPr>
        <w:pStyle w:val="a0"/>
        <w:rPr>
          <w:rtl/>
        </w:rPr>
      </w:pPr>
    </w:p>
    <w:p w14:paraId="27A46241" w14:textId="77777777" w:rsidR="00000000" w:rsidRDefault="000C6BB5">
      <w:pPr>
        <w:pStyle w:val="a0"/>
        <w:rPr>
          <w:rFonts w:hint="cs"/>
          <w:rtl/>
        </w:rPr>
      </w:pPr>
      <w:r>
        <w:rPr>
          <w:rFonts w:hint="cs"/>
          <w:rtl/>
        </w:rPr>
        <w:t xml:space="preserve">אתם ממלאים את תפקידכם כאופוזיציה, ואנחנו נמלא את תפקידנו כקואליציה, ונעשה </w:t>
      </w:r>
      <w:r>
        <w:rPr>
          <w:rFonts w:hint="cs"/>
          <w:rtl/>
        </w:rPr>
        <w:t>את הטוב ביותר למדינת ישראל, ללא כחל ושרק, וברור לגמרי שעם כל שקל אפשר לעשות הרבה מאוד דברים. הבעיה היא לא רק לפתור את הבעיות המיידיות, אלא גם - וכך האוצר נוהג, ואתה קראת לנתניהו תאצ'ר הראשון, כך קראת לו - ואני אומר לך שחלק גדול מאוד מהפעולות של שר האוצר בנ</w:t>
      </w:r>
      <w:r>
        <w:rPr>
          <w:rFonts w:hint="cs"/>
          <w:rtl/>
        </w:rPr>
        <w:t>ימין נתניהו מתקבלות בברכה על-ידי הכלכלנים, והמשק נמצא על עברי פי פחת לפני שבנימין נתניהו התחיל לבצע את התוכנית שבה אנחנו מדברים - -</w:t>
      </w:r>
    </w:p>
    <w:p w14:paraId="685A24A3" w14:textId="77777777" w:rsidR="00000000" w:rsidRDefault="000C6BB5">
      <w:pPr>
        <w:pStyle w:val="af0"/>
        <w:rPr>
          <w:rtl/>
        </w:rPr>
      </w:pPr>
      <w:r>
        <w:rPr>
          <w:rtl/>
        </w:rPr>
        <w:br/>
        <w:t>אבשלום וילן (יחד):</w:t>
      </w:r>
    </w:p>
    <w:p w14:paraId="653C76ED" w14:textId="77777777" w:rsidR="00000000" w:rsidRDefault="000C6BB5">
      <w:pPr>
        <w:pStyle w:val="a0"/>
        <w:rPr>
          <w:rtl/>
        </w:rPr>
      </w:pPr>
    </w:p>
    <w:p w14:paraId="5BAB49A6" w14:textId="77777777" w:rsidR="00000000" w:rsidRDefault="000C6BB5">
      <w:pPr>
        <w:pStyle w:val="a0"/>
        <w:rPr>
          <w:rFonts w:hint="cs"/>
          <w:rtl/>
        </w:rPr>
      </w:pPr>
      <w:r>
        <w:rPr>
          <w:rFonts w:hint="cs"/>
          <w:rtl/>
        </w:rPr>
        <w:t>מי היה שר האוצר לפניו? - - - סילבן שלום - - -</w:t>
      </w:r>
    </w:p>
    <w:p w14:paraId="55354031" w14:textId="77777777" w:rsidR="00000000" w:rsidRDefault="000C6BB5">
      <w:pPr>
        <w:pStyle w:val="-"/>
        <w:rPr>
          <w:rtl/>
        </w:rPr>
      </w:pPr>
      <w:r>
        <w:rPr>
          <w:rtl/>
        </w:rPr>
        <w:br/>
      </w:r>
      <w:bookmarkStart w:id="44" w:name="FS000000474T02_08_2004_17_43_22C"/>
      <w:bookmarkEnd w:id="44"/>
      <w:r>
        <w:rPr>
          <w:rtl/>
        </w:rPr>
        <w:t>שר התיירות גדעון עזרא:</w:t>
      </w:r>
    </w:p>
    <w:p w14:paraId="76EC7E4D" w14:textId="77777777" w:rsidR="00000000" w:rsidRDefault="000C6BB5">
      <w:pPr>
        <w:pStyle w:val="a0"/>
        <w:rPr>
          <w:rtl/>
        </w:rPr>
      </w:pPr>
    </w:p>
    <w:p w14:paraId="69B63C64" w14:textId="77777777" w:rsidR="00000000" w:rsidRDefault="000C6BB5">
      <w:pPr>
        <w:pStyle w:val="a0"/>
        <w:rPr>
          <w:rFonts w:hint="cs"/>
          <w:rtl/>
        </w:rPr>
      </w:pPr>
      <w:r>
        <w:rPr>
          <w:rFonts w:hint="cs"/>
          <w:rtl/>
        </w:rPr>
        <w:t>- -  ולכן, רבותי, אני אומר לכם כ</w:t>
      </w:r>
      <w:r>
        <w:rPr>
          <w:rFonts w:hint="cs"/>
          <w:rtl/>
        </w:rPr>
        <w:t xml:space="preserve">אן, לבית הזה - כולנו ביחד, תפקידנו לעשות את הטוב ביותר לעם הזה - גם קואליציה וגם אופוזיציה - ובואו נדבר לגופו של עניין. הרי לא תצליחו להפיל את הממשלה הזאת - - </w:t>
      </w:r>
    </w:p>
    <w:p w14:paraId="0F37C23D" w14:textId="77777777" w:rsidR="00000000" w:rsidRDefault="000C6BB5">
      <w:pPr>
        <w:pStyle w:val="af0"/>
        <w:rPr>
          <w:rtl/>
        </w:rPr>
      </w:pPr>
    </w:p>
    <w:p w14:paraId="692365F0" w14:textId="77777777" w:rsidR="00000000" w:rsidRDefault="000C6BB5">
      <w:pPr>
        <w:pStyle w:val="af0"/>
        <w:rPr>
          <w:rtl/>
        </w:rPr>
      </w:pPr>
    </w:p>
    <w:p w14:paraId="0E0AA8D8" w14:textId="77777777" w:rsidR="00000000" w:rsidRDefault="000C6BB5">
      <w:pPr>
        <w:pStyle w:val="af0"/>
        <w:rPr>
          <w:rtl/>
        </w:rPr>
      </w:pPr>
      <w:r>
        <w:rPr>
          <w:rtl/>
        </w:rPr>
        <w:t>עבד-אלמאלכ דהאמשה (רע"ם):</w:t>
      </w:r>
    </w:p>
    <w:p w14:paraId="49FC1539" w14:textId="77777777" w:rsidR="00000000" w:rsidRDefault="000C6BB5">
      <w:pPr>
        <w:pStyle w:val="a0"/>
        <w:rPr>
          <w:rtl/>
        </w:rPr>
      </w:pPr>
    </w:p>
    <w:p w14:paraId="66C712BB" w14:textId="77777777" w:rsidR="00000000" w:rsidRDefault="000C6BB5">
      <w:pPr>
        <w:pStyle w:val="a0"/>
        <w:rPr>
          <w:rFonts w:hint="cs"/>
          <w:rtl/>
        </w:rPr>
      </w:pPr>
      <w:r>
        <w:rPr>
          <w:rFonts w:hint="cs"/>
          <w:rtl/>
        </w:rPr>
        <w:t>- - -</w:t>
      </w:r>
    </w:p>
    <w:p w14:paraId="7E2686C4" w14:textId="77777777" w:rsidR="00000000" w:rsidRDefault="000C6BB5">
      <w:pPr>
        <w:pStyle w:val="-"/>
        <w:rPr>
          <w:rtl/>
        </w:rPr>
      </w:pPr>
      <w:r>
        <w:rPr>
          <w:rtl/>
        </w:rPr>
        <w:br/>
      </w:r>
      <w:bookmarkStart w:id="45" w:name="FS000000474T02_08_2004_17_44_55C"/>
      <w:bookmarkEnd w:id="45"/>
      <w:r>
        <w:rPr>
          <w:rtl/>
        </w:rPr>
        <w:t>שר התיירות גדעון עזרא:</w:t>
      </w:r>
    </w:p>
    <w:p w14:paraId="270D108E" w14:textId="77777777" w:rsidR="00000000" w:rsidRDefault="000C6BB5">
      <w:pPr>
        <w:pStyle w:val="a0"/>
        <w:rPr>
          <w:rtl/>
        </w:rPr>
      </w:pPr>
    </w:p>
    <w:p w14:paraId="3B40DB19" w14:textId="77777777" w:rsidR="00000000" w:rsidRDefault="000C6BB5">
      <w:pPr>
        <w:pStyle w:val="a0"/>
        <w:rPr>
          <w:rFonts w:hint="cs"/>
          <w:rtl/>
        </w:rPr>
      </w:pPr>
      <w:r>
        <w:rPr>
          <w:rFonts w:hint="cs"/>
          <w:rtl/>
        </w:rPr>
        <w:t>- -  אתם רק יכולים להשחיר את המצב מע</w:t>
      </w:r>
      <w:r>
        <w:rPr>
          <w:rFonts w:hint="cs"/>
          <w:rtl/>
        </w:rPr>
        <w:t>בר למה שהוא היום, וצריך לראות את העיקר. והעיקר הוא שלומה של מדינת ישראל ועתידה, ושיפור החיים בה. ולכן, אני דוחה את כל הצעות האי-אמון שהועלו על-ידיכם. תודה רבה.</w:t>
      </w:r>
    </w:p>
    <w:p w14:paraId="42221ACF" w14:textId="77777777" w:rsidR="00000000" w:rsidRDefault="000C6BB5">
      <w:pPr>
        <w:pStyle w:val="af1"/>
        <w:rPr>
          <w:rtl/>
        </w:rPr>
      </w:pPr>
      <w:r>
        <w:rPr>
          <w:rtl/>
        </w:rPr>
        <w:br/>
        <w:t>היו"ר ראובן ריבלין:</w:t>
      </w:r>
    </w:p>
    <w:p w14:paraId="316B510A" w14:textId="77777777" w:rsidR="00000000" w:rsidRDefault="000C6BB5">
      <w:pPr>
        <w:pStyle w:val="a0"/>
        <w:rPr>
          <w:rtl/>
        </w:rPr>
      </w:pPr>
    </w:p>
    <w:p w14:paraId="7D10BE4D" w14:textId="77777777" w:rsidR="00000000" w:rsidRDefault="000C6BB5">
      <w:pPr>
        <w:pStyle w:val="a0"/>
        <w:rPr>
          <w:rFonts w:hint="cs"/>
          <w:rtl/>
        </w:rPr>
      </w:pPr>
      <w:r>
        <w:rPr>
          <w:rFonts w:hint="cs"/>
          <w:rtl/>
        </w:rPr>
        <w:t>תודה רבה. אני מזמין את חבר הכנסת עזמי בשארה לבוא ולנמק את הצעת האי-אמון מט</w:t>
      </w:r>
      <w:r>
        <w:rPr>
          <w:rFonts w:hint="cs"/>
          <w:rtl/>
        </w:rPr>
        <w:t>עם - - -</w:t>
      </w:r>
    </w:p>
    <w:p w14:paraId="06618FBB" w14:textId="77777777" w:rsidR="00000000" w:rsidRDefault="000C6BB5">
      <w:pPr>
        <w:pStyle w:val="af0"/>
        <w:rPr>
          <w:rtl/>
        </w:rPr>
      </w:pPr>
      <w:r>
        <w:rPr>
          <w:rtl/>
        </w:rPr>
        <w:br/>
        <w:t>נסים דהן (ש"ס):</w:t>
      </w:r>
    </w:p>
    <w:p w14:paraId="67D3A0DE" w14:textId="77777777" w:rsidR="00000000" w:rsidRDefault="000C6BB5">
      <w:pPr>
        <w:pStyle w:val="a0"/>
        <w:rPr>
          <w:rtl/>
        </w:rPr>
      </w:pPr>
    </w:p>
    <w:p w14:paraId="3CCF5DBC" w14:textId="77777777" w:rsidR="00000000" w:rsidRDefault="000C6BB5">
      <w:pPr>
        <w:pStyle w:val="a0"/>
        <w:rPr>
          <w:rFonts w:hint="cs"/>
          <w:rtl/>
        </w:rPr>
      </w:pPr>
      <w:r>
        <w:rPr>
          <w:rFonts w:hint="cs"/>
          <w:rtl/>
        </w:rPr>
        <w:t>אדוני היושב-ראש - - -</w:t>
      </w:r>
    </w:p>
    <w:p w14:paraId="7A4BBD26" w14:textId="77777777" w:rsidR="00000000" w:rsidRDefault="000C6BB5">
      <w:pPr>
        <w:pStyle w:val="af1"/>
        <w:rPr>
          <w:rtl/>
        </w:rPr>
      </w:pPr>
      <w:r>
        <w:rPr>
          <w:rtl/>
        </w:rPr>
        <w:br/>
        <w:t>היו"ר ראובן ריבלין:</w:t>
      </w:r>
    </w:p>
    <w:p w14:paraId="46A4626D" w14:textId="77777777" w:rsidR="00000000" w:rsidRDefault="000C6BB5">
      <w:pPr>
        <w:pStyle w:val="a0"/>
        <w:rPr>
          <w:rtl/>
        </w:rPr>
      </w:pPr>
    </w:p>
    <w:p w14:paraId="2B60C0BF" w14:textId="77777777" w:rsidR="00000000" w:rsidRDefault="000C6BB5">
      <w:pPr>
        <w:pStyle w:val="a0"/>
        <w:rPr>
          <w:rFonts w:hint="cs"/>
          <w:rtl/>
        </w:rPr>
      </w:pPr>
      <w:r>
        <w:rPr>
          <w:rFonts w:hint="cs"/>
          <w:rtl/>
        </w:rPr>
        <w:t xml:space="preserve">כן, אדוני, קראתי לו, הוא לא היה פה. אחרי שישיב סגן שר הביטחון, אדוני יעלה וינמק את הצעת האי-אמון שלו ויתחיל הדיון. השר עזרא היה כאן על מנת להשיב לו. בבקשה, יעלה חבר הכנסת עזמי בשארה על </w:t>
      </w:r>
      <w:r>
        <w:rPr>
          <w:rFonts w:hint="cs"/>
          <w:rtl/>
        </w:rPr>
        <w:t>מנת לנמק את הצעת האי-אמון מטעם בל"ד בעניין המדיניות בשטחים.</w:t>
      </w:r>
    </w:p>
    <w:p w14:paraId="39CF2E5D" w14:textId="77777777" w:rsidR="00000000" w:rsidRDefault="000C6BB5">
      <w:pPr>
        <w:pStyle w:val="a"/>
        <w:rPr>
          <w:rtl/>
        </w:rPr>
      </w:pPr>
      <w:r>
        <w:rPr>
          <w:rtl/>
        </w:rPr>
        <w:br/>
      </w:r>
      <w:bookmarkStart w:id="46" w:name="FS000000558T02_08_2004_17_50_15"/>
      <w:bookmarkStart w:id="47" w:name="_Toc100311687"/>
      <w:bookmarkEnd w:id="46"/>
      <w:r>
        <w:rPr>
          <w:rtl/>
        </w:rPr>
        <w:t>עזמי בשארה (בל"ד):</w:t>
      </w:r>
      <w:bookmarkEnd w:id="47"/>
    </w:p>
    <w:p w14:paraId="5C326A7E" w14:textId="77777777" w:rsidR="00000000" w:rsidRDefault="000C6BB5">
      <w:pPr>
        <w:pStyle w:val="a0"/>
        <w:rPr>
          <w:rtl/>
        </w:rPr>
      </w:pPr>
    </w:p>
    <w:p w14:paraId="152C5345" w14:textId="77777777" w:rsidR="00000000" w:rsidRDefault="000C6BB5">
      <w:pPr>
        <w:pStyle w:val="a0"/>
        <w:rPr>
          <w:rFonts w:hint="cs"/>
          <w:rtl/>
        </w:rPr>
      </w:pPr>
      <w:r>
        <w:rPr>
          <w:rFonts w:hint="cs"/>
          <w:rtl/>
        </w:rPr>
        <w:t>אדוני היושב-ראש, חברי חברי הכנסת, מובן שאנחנו היינו מצטרפים בשמחה לכל אחת מהצעות האי-אמון שהוצעו. אנחנו גם הצענו אי-אמון בנושאים כאלה במשך המושב הזה.</w:t>
      </w:r>
    </w:p>
    <w:p w14:paraId="60833C55" w14:textId="77777777" w:rsidR="00000000" w:rsidRDefault="000C6BB5">
      <w:pPr>
        <w:pStyle w:val="a0"/>
        <w:rPr>
          <w:rFonts w:hint="cs"/>
          <w:rtl/>
        </w:rPr>
      </w:pPr>
    </w:p>
    <w:p w14:paraId="25AE608C" w14:textId="77777777" w:rsidR="00000000" w:rsidRDefault="000C6BB5">
      <w:pPr>
        <w:pStyle w:val="a0"/>
        <w:rPr>
          <w:rFonts w:hint="cs"/>
          <w:rtl/>
        </w:rPr>
      </w:pPr>
      <w:r>
        <w:rPr>
          <w:rFonts w:hint="cs"/>
          <w:rtl/>
        </w:rPr>
        <w:t>אבל למה חשבנו לסיים את ה</w:t>
      </w:r>
      <w:r>
        <w:rPr>
          <w:rFonts w:hint="cs"/>
          <w:rtl/>
        </w:rPr>
        <w:t>מושב בהצעת אי-אמון הנוגעת להסלמה בשטחים? מכיוון שיש נטייה בתקופה האחרונה להסתכל על זה כעל שגרה - כאילו יש שגרת חיים חדשה בארץ. הפסקה שבה סיים חברי הרב רביץ את דבריו: צעד קטן לאדם, צעד גדול לאנושות, יכולה גם להביא הרבה אזרחים לחשוב איפה חיים חברי הכנסת - על</w:t>
      </w:r>
      <w:r>
        <w:rPr>
          <w:rFonts w:hint="cs"/>
          <w:rtl/>
        </w:rPr>
        <w:t xml:space="preserve"> הירח, או מה. אז אני רוצה קצת לחזור לארץ. כמובן, אני אתך בהצעותיך, וכל הנושאים הנוגעים לשנאה, וכו' - ללא שום ספק - אבל ככה עם רגליים על הארץ, שלא תהיה שגרת כיבוש - שגרת כיבוש, אדוני היושב-ראש. </w:t>
      </w:r>
    </w:p>
    <w:p w14:paraId="2DBAA244" w14:textId="77777777" w:rsidR="00000000" w:rsidRDefault="000C6BB5">
      <w:pPr>
        <w:pStyle w:val="a0"/>
        <w:rPr>
          <w:rFonts w:hint="cs"/>
          <w:rtl/>
        </w:rPr>
      </w:pPr>
    </w:p>
    <w:p w14:paraId="6BEFE883" w14:textId="77777777" w:rsidR="00000000" w:rsidRDefault="000C6BB5">
      <w:pPr>
        <w:pStyle w:val="a0"/>
        <w:rPr>
          <w:rFonts w:hint="cs"/>
          <w:rtl/>
        </w:rPr>
      </w:pPr>
      <w:r>
        <w:rPr>
          <w:rFonts w:hint="cs"/>
          <w:rtl/>
        </w:rPr>
        <w:t>וגם בכנסת כבר לא מתייחסים כמעט לנושאים האלה כהצעות דחופות לסד</w:t>
      </w:r>
      <w:r>
        <w:rPr>
          <w:rFonts w:hint="cs"/>
          <w:rtl/>
        </w:rPr>
        <w:t xml:space="preserve">ר-היום. אני בטוח שאדוני היושב-ראש מודע לזה, שהריגת אשה זקנה היום - כמו אתמול בלילה בכדור תועה בביתה בעזה; או זקן בביתו, כשביתו נהרס עליו ברפיח לפני שלושה שבועות; או בחורים שעונו - ממש עונו - במחסום, לפי "מחסום </w:t>
      </w:r>
      <w:r>
        <w:rPr>
          <w:rFonts w:hint="cs"/>
        </w:rPr>
        <w:t>WATCH</w:t>
      </w:r>
      <w:r>
        <w:rPr>
          <w:rFonts w:hint="cs"/>
          <w:rtl/>
        </w:rPr>
        <w:t>" ולפי ארגונים בין-לאומיים, ובסוף לפי הוד</w:t>
      </w:r>
      <w:r>
        <w:rPr>
          <w:rFonts w:hint="cs"/>
          <w:rtl/>
        </w:rPr>
        <w:t>עה של דובר צה"ל - אלה כבר לא נושאים דחופים לסדר-היום, וזאת שעת-חירום שאלה לא נושאים דחופים על סדר-היום שלה.</w:t>
      </w:r>
    </w:p>
    <w:p w14:paraId="6DB7D350" w14:textId="77777777" w:rsidR="00000000" w:rsidRDefault="000C6BB5">
      <w:pPr>
        <w:pStyle w:val="a0"/>
        <w:rPr>
          <w:rFonts w:hint="cs"/>
          <w:rtl/>
        </w:rPr>
      </w:pPr>
    </w:p>
    <w:p w14:paraId="4032894A" w14:textId="77777777" w:rsidR="00000000" w:rsidRDefault="000C6BB5">
      <w:pPr>
        <w:pStyle w:val="a0"/>
        <w:rPr>
          <w:rFonts w:hint="cs"/>
          <w:rtl/>
        </w:rPr>
      </w:pPr>
      <w:r>
        <w:rPr>
          <w:rFonts w:hint="cs"/>
          <w:rtl/>
        </w:rPr>
        <w:t xml:space="preserve">חשבנו, אדוני היושב-ראש - בזמן שהרבה אנשים בורחים לאנרכיה בשטחים, כאליבי לכך שהתרחקו מנושא הכיבוש וכאילו האנרכיה בשטחים זה שטחים אחרים, זה על הירח, </w:t>
      </w:r>
      <w:r>
        <w:rPr>
          <w:rFonts w:hint="cs"/>
          <w:rtl/>
        </w:rPr>
        <w:t>זה לא במסגרת הכיבוש הישראלי, האנרכיה הזאת, ואין אחריות לכיבוש הישראלי, אלא סתם שחיתות ברשות, רבים - כאילו מדינה עצמאית שיש בה שחיתות ויש בה זרמים אידיאולוגיים שרבים.</w:t>
      </w:r>
    </w:p>
    <w:p w14:paraId="6DC9C501" w14:textId="77777777" w:rsidR="00000000" w:rsidRDefault="000C6BB5">
      <w:pPr>
        <w:pStyle w:val="a0"/>
        <w:rPr>
          <w:rFonts w:hint="cs"/>
          <w:rtl/>
        </w:rPr>
      </w:pPr>
    </w:p>
    <w:p w14:paraId="7097B17E" w14:textId="77777777" w:rsidR="00000000" w:rsidRDefault="000C6BB5">
      <w:pPr>
        <w:pStyle w:val="a0"/>
        <w:rPr>
          <w:rFonts w:hint="cs"/>
          <w:rtl/>
        </w:rPr>
      </w:pPr>
      <w:r>
        <w:rPr>
          <w:rFonts w:hint="cs"/>
          <w:rtl/>
        </w:rPr>
        <w:t>אתה יכול לתאר לעצמך, אדוני, אלימות שמתפרצת כלפי פנים בכל מקום נורמלי בעולם שיש בו 75% אבט</w:t>
      </w:r>
      <w:r>
        <w:rPr>
          <w:rFonts w:hint="cs"/>
          <w:rtl/>
        </w:rPr>
        <w:t>לה, כמו בעזה?</w:t>
      </w:r>
    </w:p>
    <w:p w14:paraId="068131FA" w14:textId="77777777" w:rsidR="00000000" w:rsidRDefault="000C6BB5">
      <w:pPr>
        <w:pStyle w:val="af1"/>
        <w:rPr>
          <w:rtl/>
        </w:rPr>
      </w:pPr>
      <w:r>
        <w:rPr>
          <w:rtl/>
        </w:rPr>
        <w:br/>
        <w:t>היו"ר ראובן ריבלין:</w:t>
      </w:r>
    </w:p>
    <w:p w14:paraId="2566F965" w14:textId="77777777" w:rsidR="00000000" w:rsidRDefault="000C6BB5">
      <w:pPr>
        <w:pStyle w:val="a0"/>
        <w:rPr>
          <w:rtl/>
        </w:rPr>
      </w:pPr>
    </w:p>
    <w:p w14:paraId="7A7A6CA8" w14:textId="77777777" w:rsidR="00000000" w:rsidRDefault="000C6BB5">
      <w:pPr>
        <w:pStyle w:val="a0"/>
        <w:rPr>
          <w:rFonts w:hint="cs"/>
          <w:rtl/>
        </w:rPr>
      </w:pPr>
      <w:r>
        <w:rPr>
          <w:rFonts w:hint="cs"/>
          <w:rtl/>
        </w:rPr>
        <w:t xml:space="preserve">יכולות להיות שתי סיבות, שהאחת לא תלויה בשנייה, כמובן. </w:t>
      </w:r>
    </w:p>
    <w:p w14:paraId="45A7687C" w14:textId="77777777" w:rsidR="00000000" w:rsidRDefault="000C6BB5">
      <w:pPr>
        <w:pStyle w:val="-"/>
        <w:rPr>
          <w:rtl/>
        </w:rPr>
      </w:pPr>
      <w:r>
        <w:rPr>
          <w:rtl/>
        </w:rPr>
        <w:br/>
      </w:r>
      <w:bookmarkStart w:id="48" w:name="FS000000558T02_08_2004_18_00_15C"/>
      <w:bookmarkEnd w:id="48"/>
      <w:r>
        <w:rPr>
          <w:rtl/>
        </w:rPr>
        <w:t>עזמי בשארה (בל"ד):</w:t>
      </w:r>
    </w:p>
    <w:p w14:paraId="426035D6" w14:textId="77777777" w:rsidR="00000000" w:rsidRDefault="000C6BB5">
      <w:pPr>
        <w:pStyle w:val="a0"/>
        <w:rPr>
          <w:rtl/>
        </w:rPr>
      </w:pPr>
    </w:p>
    <w:p w14:paraId="7FFE35F2" w14:textId="77777777" w:rsidR="00000000" w:rsidRDefault="000C6BB5">
      <w:pPr>
        <w:pStyle w:val="a0"/>
        <w:rPr>
          <w:rFonts w:hint="cs"/>
          <w:rtl/>
        </w:rPr>
      </w:pPr>
      <w:r>
        <w:rPr>
          <w:rFonts w:hint="cs"/>
          <w:rtl/>
        </w:rPr>
        <w:t xml:space="preserve">יכול להיות. אגב, אני חושב שהן תלויות - כאשר יש מצור מבחוץ, ואתה מדבר על יותר מעשור שאנשים לא זזים מהמקום הזה שנקרא רצועת-עזה, שאלימות כן מצטברת </w:t>
      </w:r>
      <w:r>
        <w:rPr>
          <w:rFonts w:hint="cs"/>
          <w:rtl/>
        </w:rPr>
        <w:t xml:space="preserve">וכן מתפתחת דינמיקה של "גטו" פנימה, ואלימות מתפרצת פנימה כאשר יש 75% אבטלה בלי שום אופציות לעתיד, בלי לזכות שום גורם פנימי מהאחריות. אבל הגורם העיקרי נותר הגורם של הכיבוש וההסלמה, והאלימות של הכיבוש נגד התושבים - גם במחסומים, גם בהריגת אנשים חפים מפשע, כפי </w:t>
      </w:r>
      <w:r>
        <w:rPr>
          <w:rFonts w:hint="cs"/>
          <w:rtl/>
        </w:rPr>
        <w:t>שראינו.</w:t>
      </w:r>
    </w:p>
    <w:p w14:paraId="566871A2" w14:textId="77777777" w:rsidR="00000000" w:rsidRDefault="000C6BB5">
      <w:pPr>
        <w:pStyle w:val="a0"/>
        <w:rPr>
          <w:rFonts w:hint="cs"/>
          <w:rtl/>
        </w:rPr>
      </w:pPr>
    </w:p>
    <w:p w14:paraId="7FDC4344" w14:textId="77777777" w:rsidR="00000000" w:rsidRDefault="000C6BB5">
      <w:pPr>
        <w:pStyle w:val="a0"/>
        <w:rPr>
          <w:rFonts w:hint="cs"/>
          <w:rtl/>
        </w:rPr>
      </w:pPr>
      <w:r>
        <w:rPr>
          <w:rFonts w:hint="cs"/>
          <w:rtl/>
        </w:rPr>
        <w:t xml:space="preserve">הלילה זו היתה אשה זקנה, בת 60; לפני כמה שבועות היה זקן שביתו נהרס עליו. אנחנו כבר שומעים על תערוכות של חיילים נגד שתיקה על מה שקורה במחסומים - מה שהם עברו במחסומים - ואני רוצה להזכיר כמה נקודות, אדוני היושב-ראש, כדי שיהיה לסגן שר הביטחון מה לענות </w:t>
      </w:r>
      <w:r>
        <w:rPr>
          <w:rFonts w:hint="cs"/>
          <w:rtl/>
        </w:rPr>
        <w:t xml:space="preserve">חוץ מהנוסחאות הכלליות. </w:t>
      </w:r>
    </w:p>
    <w:p w14:paraId="400D8BBA" w14:textId="77777777" w:rsidR="00000000" w:rsidRDefault="000C6BB5">
      <w:pPr>
        <w:pStyle w:val="af0"/>
        <w:rPr>
          <w:rtl/>
        </w:rPr>
      </w:pPr>
      <w:r>
        <w:rPr>
          <w:rtl/>
        </w:rPr>
        <w:br/>
      </w:r>
      <w:r>
        <w:rPr>
          <w:rFonts w:hint="cs"/>
          <w:rtl/>
        </w:rPr>
        <w:t xml:space="preserve">סגן שר הביטחון </w:t>
      </w:r>
      <w:r>
        <w:rPr>
          <w:rtl/>
        </w:rPr>
        <w:t>זאב בוים:</w:t>
      </w:r>
    </w:p>
    <w:p w14:paraId="62B63A81" w14:textId="77777777" w:rsidR="00000000" w:rsidRDefault="000C6BB5">
      <w:pPr>
        <w:pStyle w:val="a0"/>
        <w:rPr>
          <w:rtl/>
        </w:rPr>
      </w:pPr>
    </w:p>
    <w:p w14:paraId="03EF6233" w14:textId="77777777" w:rsidR="00000000" w:rsidRDefault="000C6BB5">
      <w:pPr>
        <w:pStyle w:val="a0"/>
        <w:rPr>
          <w:rFonts w:hint="cs"/>
          <w:rtl/>
        </w:rPr>
      </w:pPr>
      <w:r>
        <w:rPr>
          <w:rFonts w:hint="cs"/>
          <w:rtl/>
        </w:rPr>
        <w:t>חוץ ממה?</w:t>
      </w:r>
    </w:p>
    <w:p w14:paraId="1196F142" w14:textId="77777777" w:rsidR="00000000" w:rsidRDefault="000C6BB5">
      <w:pPr>
        <w:pStyle w:val="af1"/>
        <w:rPr>
          <w:rtl/>
        </w:rPr>
      </w:pPr>
      <w:r>
        <w:rPr>
          <w:rtl/>
        </w:rPr>
        <w:br/>
        <w:t>היו"ר ראובן ריבלין:</w:t>
      </w:r>
    </w:p>
    <w:p w14:paraId="66B22354" w14:textId="77777777" w:rsidR="00000000" w:rsidRDefault="000C6BB5">
      <w:pPr>
        <w:pStyle w:val="a0"/>
        <w:rPr>
          <w:rtl/>
        </w:rPr>
      </w:pPr>
    </w:p>
    <w:p w14:paraId="5B0229C0" w14:textId="77777777" w:rsidR="00000000" w:rsidRDefault="000C6BB5">
      <w:pPr>
        <w:pStyle w:val="a0"/>
        <w:rPr>
          <w:rFonts w:hint="cs"/>
          <w:rtl/>
        </w:rPr>
      </w:pPr>
      <w:r>
        <w:rPr>
          <w:rFonts w:hint="cs"/>
          <w:rtl/>
        </w:rPr>
        <w:t xml:space="preserve">הנוסחאות הכלליות. </w:t>
      </w:r>
    </w:p>
    <w:p w14:paraId="7D089B97" w14:textId="77777777" w:rsidR="00000000" w:rsidRDefault="000C6BB5">
      <w:pPr>
        <w:pStyle w:val="a0"/>
        <w:rPr>
          <w:rFonts w:hint="cs"/>
          <w:rtl/>
        </w:rPr>
      </w:pPr>
    </w:p>
    <w:p w14:paraId="4E45DED3" w14:textId="77777777" w:rsidR="00000000" w:rsidRDefault="000C6BB5">
      <w:pPr>
        <w:pStyle w:val="-"/>
        <w:rPr>
          <w:rtl/>
        </w:rPr>
      </w:pPr>
      <w:bookmarkStart w:id="49" w:name="FS000000558T02_08_2004_18_03_58C"/>
      <w:bookmarkEnd w:id="49"/>
      <w:r>
        <w:rPr>
          <w:rtl/>
        </w:rPr>
        <w:t>עזמי בשארה (בל"ד):</w:t>
      </w:r>
    </w:p>
    <w:p w14:paraId="69821EF0" w14:textId="77777777" w:rsidR="00000000" w:rsidRDefault="000C6BB5">
      <w:pPr>
        <w:pStyle w:val="a0"/>
        <w:rPr>
          <w:rtl/>
        </w:rPr>
      </w:pPr>
    </w:p>
    <w:p w14:paraId="3FE9D8AB" w14:textId="77777777" w:rsidR="00000000" w:rsidRDefault="000C6BB5">
      <w:pPr>
        <w:pStyle w:val="a0"/>
        <w:rPr>
          <w:rFonts w:hint="cs"/>
          <w:rtl/>
        </w:rPr>
      </w:pPr>
      <w:r>
        <w:rPr>
          <w:rFonts w:hint="cs"/>
          <w:rtl/>
        </w:rPr>
        <w:t>הנוסחאות הכלליות נגד הצעות האי-אמון כל יום שני - הרי זאת שגרה - אבל זו לא שגרה שאני מביא נושא כזה. בכלל אגב, ביום שני אני בדרך כלל מבי</w:t>
      </w:r>
      <w:r>
        <w:rPr>
          <w:rFonts w:hint="cs"/>
          <w:rtl/>
        </w:rPr>
        <w:t xml:space="preserve">א דברים אחרים. </w:t>
      </w:r>
    </w:p>
    <w:p w14:paraId="0929FF27" w14:textId="77777777" w:rsidR="00000000" w:rsidRDefault="000C6BB5">
      <w:pPr>
        <w:pStyle w:val="af0"/>
        <w:rPr>
          <w:rtl/>
        </w:rPr>
      </w:pPr>
      <w:r>
        <w:rPr>
          <w:rtl/>
        </w:rPr>
        <w:br/>
      </w:r>
      <w:r>
        <w:rPr>
          <w:rFonts w:hint="cs"/>
          <w:rtl/>
        </w:rPr>
        <w:t xml:space="preserve">סגן שר הביטחון </w:t>
      </w:r>
      <w:r>
        <w:rPr>
          <w:rtl/>
        </w:rPr>
        <w:t>זאב בוים:</w:t>
      </w:r>
    </w:p>
    <w:p w14:paraId="2B2E2547" w14:textId="77777777" w:rsidR="00000000" w:rsidRDefault="000C6BB5">
      <w:pPr>
        <w:pStyle w:val="a0"/>
        <w:rPr>
          <w:rtl/>
        </w:rPr>
      </w:pPr>
    </w:p>
    <w:p w14:paraId="2458F1C8" w14:textId="77777777" w:rsidR="00000000" w:rsidRDefault="000C6BB5">
      <w:pPr>
        <w:pStyle w:val="a0"/>
        <w:rPr>
          <w:rFonts w:hint="cs"/>
          <w:rtl/>
        </w:rPr>
      </w:pPr>
      <w:r>
        <w:rPr>
          <w:rFonts w:hint="cs"/>
          <w:rtl/>
        </w:rPr>
        <w:t>אתה מתלונן על השגרה שלנו או על השגרה שלך?</w:t>
      </w:r>
    </w:p>
    <w:p w14:paraId="03404919" w14:textId="77777777" w:rsidR="00000000" w:rsidRDefault="000C6BB5">
      <w:pPr>
        <w:pStyle w:val="-"/>
        <w:rPr>
          <w:rtl/>
        </w:rPr>
      </w:pPr>
      <w:r>
        <w:rPr>
          <w:rtl/>
        </w:rPr>
        <w:br/>
      </w:r>
      <w:bookmarkStart w:id="50" w:name="FS000000558T02_08_2004_18_05_09C"/>
      <w:bookmarkEnd w:id="50"/>
      <w:r>
        <w:rPr>
          <w:rtl/>
        </w:rPr>
        <w:t>עזמי בשארה (בל"ד):</w:t>
      </w:r>
    </w:p>
    <w:p w14:paraId="5440E37A" w14:textId="77777777" w:rsidR="00000000" w:rsidRDefault="000C6BB5">
      <w:pPr>
        <w:pStyle w:val="a0"/>
        <w:rPr>
          <w:rtl/>
        </w:rPr>
      </w:pPr>
    </w:p>
    <w:p w14:paraId="58639D48" w14:textId="77777777" w:rsidR="00000000" w:rsidRDefault="000C6BB5">
      <w:pPr>
        <w:pStyle w:val="a0"/>
        <w:rPr>
          <w:rFonts w:hint="cs"/>
          <w:rtl/>
        </w:rPr>
      </w:pPr>
      <w:r>
        <w:rPr>
          <w:rFonts w:hint="cs"/>
          <w:rtl/>
        </w:rPr>
        <w:t xml:space="preserve">לא, לא. אני בכלל לא מביא נושאים כאלה כשגרה, אגב. כל יום שני אנחנו לא מביאים נושאים כאלה, בכלל לא. אנחנו תמיד הבאנו נושאים מהסוג שדובר עליו עד עכשיו. </w:t>
      </w:r>
    </w:p>
    <w:p w14:paraId="0095BB76" w14:textId="77777777" w:rsidR="00000000" w:rsidRDefault="000C6BB5">
      <w:pPr>
        <w:pStyle w:val="af1"/>
        <w:rPr>
          <w:rtl/>
        </w:rPr>
      </w:pPr>
      <w:r>
        <w:rPr>
          <w:rtl/>
        </w:rPr>
        <w:br/>
        <w:t>היו"ר ראובן ריבלין:</w:t>
      </w:r>
    </w:p>
    <w:p w14:paraId="0B454B5A" w14:textId="77777777" w:rsidR="00000000" w:rsidRDefault="000C6BB5">
      <w:pPr>
        <w:pStyle w:val="a0"/>
        <w:rPr>
          <w:rtl/>
        </w:rPr>
      </w:pPr>
    </w:p>
    <w:p w14:paraId="7C6878FC" w14:textId="77777777" w:rsidR="00000000" w:rsidRDefault="000C6BB5">
      <w:pPr>
        <w:pStyle w:val="a0"/>
        <w:rPr>
          <w:rFonts w:hint="cs"/>
          <w:rtl/>
        </w:rPr>
      </w:pPr>
      <w:r>
        <w:rPr>
          <w:rFonts w:hint="cs"/>
          <w:rtl/>
        </w:rPr>
        <w:t xml:space="preserve">נא להמשיך. </w:t>
      </w:r>
    </w:p>
    <w:p w14:paraId="4EF65737" w14:textId="77777777" w:rsidR="00000000" w:rsidRDefault="000C6BB5">
      <w:pPr>
        <w:pStyle w:val="-"/>
        <w:rPr>
          <w:rtl/>
        </w:rPr>
      </w:pPr>
      <w:r>
        <w:rPr>
          <w:rtl/>
        </w:rPr>
        <w:br/>
      </w:r>
      <w:bookmarkStart w:id="51" w:name="FS000000558T02_08_2004_18_06_44C"/>
      <w:bookmarkEnd w:id="51"/>
      <w:r>
        <w:rPr>
          <w:rtl/>
        </w:rPr>
        <w:t>עזמי בשארה (בל"ד):</w:t>
      </w:r>
    </w:p>
    <w:p w14:paraId="5B7CBE5B" w14:textId="77777777" w:rsidR="00000000" w:rsidRDefault="000C6BB5">
      <w:pPr>
        <w:pStyle w:val="a0"/>
        <w:rPr>
          <w:rtl/>
        </w:rPr>
      </w:pPr>
    </w:p>
    <w:p w14:paraId="5B9FA00B" w14:textId="77777777" w:rsidR="00000000" w:rsidRDefault="000C6BB5">
      <w:pPr>
        <w:pStyle w:val="a0"/>
        <w:rPr>
          <w:rFonts w:hint="cs"/>
          <w:rtl/>
        </w:rPr>
      </w:pPr>
      <w:r>
        <w:rPr>
          <w:rFonts w:hint="cs"/>
          <w:rtl/>
        </w:rPr>
        <w:t xml:space="preserve">היום, 2 באוגוסט, כפי שאמרתי, נהרגה אשה בביתה. בזמן שדחפורים פעלו בהריסת בתים, כדור תועה הגיע גם אליה; ב-12 ביולי 2004 הרס צה"ל בתים רבים ברצועת-עזה, ותוך כדי ההריסות מת הפלסטיני מחמוד חלאף, בן 70 שנה, </w:t>
      </w:r>
      <w:r>
        <w:rPr>
          <w:rFonts w:hint="cs"/>
          <w:rtl/>
        </w:rPr>
        <w:t xml:space="preserve">כתוצאה מהריסת ביתו כשהוא בתוך הבית. </w:t>
      </w:r>
    </w:p>
    <w:p w14:paraId="15CBB0EC" w14:textId="77777777" w:rsidR="00000000" w:rsidRDefault="000C6BB5">
      <w:pPr>
        <w:pStyle w:val="a0"/>
        <w:rPr>
          <w:rFonts w:hint="cs"/>
          <w:rtl/>
        </w:rPr>
      </w:pPr>
    </w:p>
    <w:p w14:paraId="424F08EE" w14:textId="77777777" w:rsidR="00000000" w:rsidRDefault="000C6BB5">
      <w:pPr>
        <w:pStyle w:val="a0"/>
        <w:rPr>
          <w:rFonts w:hint="cs"/>
          <w:rtl/>
        </w:rPr>
      </w:pPr>
      <w:r>
        <w:rPr>
          <w:rFonts w:hint="cs"/>
          <w:rtl/>
        </w:rPr>
        <w:t>ב-2 ביולי 2004 חמישה טנקים, שלושה נגמ"שים ושלושה דחפורים נכנסו לשכונת ברזיל במחנה הפליטים רפיח ברצועת-עזה. הדחפורים החלו להרוס בתים בשכונה, וחמושים פלסטינים החלו לירות לעברם. הטנקים השיבו אש וילד בן תשע שנים, מוחמד זרע</w:t>
      </w:r>
      <w:r>
        <w:rPr>
          <w:rFonts w:hint="cs"/>
          <w:rtl/>
        </w:rPr>
        <w:t xml:space="preserve">ן, נהרג. </w:t>
      </w:r>
    </w:p>
    <w:p w14:paraId="6D1658F7" w14:textId="77777777" w:rsidR="00000000" w:rsidRDefault="000C6BB5">
      <w:pPr>
        <w:pStyle w:val="a0"/>
        <w:ind w:firstLine="0"/>
        <w:rPr>
          <w:rFonts w:hint="cs"/>
          <w:rtl/>
        </w:rPr>
      </w:pPr>
    </w:p>
    <w:p w14:paraId="0D5FF904" w14:textId="77777777" w:rsidR="00000000" w:rsidRDefault="000C6BB5">
      <w:pPr>
        <w:pStyle w:val="a0"/>
        <w:rPr>
          <w:rFonts w:hint="cs"/>
          <w:rtl/>
        </w:rPr>
      </w:pPr>
      <w:r>
        <w:rPr>
          <w:rFonts w:hint="cs"/>
          <w:rtl/>
        </w:rPr>
        <w:t xml:space="preserve">אדוני היושב-ראש, סגן שר הביטחון חבר הכנסת זאב בוים, בשבוע שעבר, בטול-כרם, התרברבו חצי שעה על פעולה נגד חמושים, והתברר שאחד האנשים עמד סתם בצד </w:t>
      </w:r>
      <w:r>
        <w:rPr>
          <w:rFonts w:hint="eastAsia"/>
          <w:rtl/>
        </w:rPr>
        <w:t>–</w:t>
      </w:r>
      <w:r>
        <w:rPr>
          <w:rFonts w:hint="cs"/>
          <w:rtl/>
        </w:rPr>
        <w:t xml:space="preserve"> הוא רק סיים בית-ספר תיכון ואין לו שום קשר למעשה </w:t>
      </w:r>
      <w:r>
        <w:rPr>
          <w:rFonts w:hint="eastAsia"/>
          <w:rtl/>
        </w:rPr>
        <w:t>–</w:t>
      </w:r>
      <w:r>
        <w:rPr>
          <w:rFonts w:hint="cs"/>
          <w:rtl/>
        </w:rPr>
        <w:t xml:space="preserve"> והוא נורה בראשו, לא מטיל תועה, אלא בכדורים של יחידה</w:t>
      </w:r>
      <w:r>
        <w:rPr>
          <w:rFonts w:hint="cs"/>
          <w:rtl/>
        </w:rPr>
        <w:t xml:space="preserve"> שנכנסה והרגה אנשים. </w:t>
      </w:r>
    </w:p>
    <w:p w14:paraId="35E0B68A" w14:textId="77777777" w:rsidR="00000000" w:rsidRDefault="000C6BB5">
      <w:pPr>
        <w:pStyle w:val="a0"/>
        <w:rPr>
          <w:rFonts w:hint="cs"/>
          <w:rtl/>
        </w:rPr>
      </w:pPr>
    </w:p>
    <w:p w14:paraId="08C7ACCB" w14:textId="77777777" w:rsidR="00000000" w:rsidRDefault="000C6BB5">
      <w:pPr>
        <w:pStyle w:val="a0"/>
        <w:rPr>
          <w:rFonts w:hint="cs"/>
          <w:rtl/>
        </w:rPr>
      </w:pPr>
      <w:r>
        <w:rPr>
          <w:rFonts w:hint="cs"/>
          <w:rtl/>
        </w:rPr>
        <w:t xml:space="preserve">המקרה שזעזע את כל השטחים, של המרצה חאלד סאלח מא-נג'אח ובנו מוחמד </w:t>
      </w:r>
      <w:r>
        <w:rPr>
          <w:rtl/>
        </w:rPr>
        <w:t>–</w:t>
      </w:r>
      <w:r>
        <w:rPr>
          <w:rFonts w:hint="cs"/>
          <w:rtl/>
        </w:rPr>
        <w:t xml:space="preserve"> גם במקרה הזה צה"ל הודה שסאלח יצא מתוך הבניין כשידיו מורמות. הוא אמר: אין לי מה לעשות בזה, פשוט מישהו נכנס לבניין, הרים את הידיים, יצא מהבניין וירו בו. אחר כך יצא בנו </w:t>
      </w:r>
      <w:r>
        <w:rPr>
          <w:rFonts w:hint="cs"/>
          <w:rtl/>
        </w:rPr>
        <w:t xml:space="preserve">מוחמד אחריו, וגם בו ירו. </w:t>
      </w:r>
    </w:p>
    <w:p w14:paraId="6F3CA75C" w14:textId="77777777" w:rsidR="00000000" w:rsidRDefault="000C6BB5">
      <w:pPr>
        <w:pStyle w:val="a0"/>
        <w:rPr>
          <w:rFonts w:hint="cs"/>
          <w:rtl/>
        </w:rPr>
      </w:pPr>
    </w:p>
    <w:p w14:paraId="04ED566F" w14:textId="77777777" w:rsidR="00000000" w:rsidRDefault="000C6BB5">
      <w:pPr>
        <w:pStyle w:val="a0"/>
        <w:rPr>
          <w:rFonts w:hint="cs"/>
          <w:rtl/>
        </w:rPr>
      </w:pPr>
      <w:r>
        <w:rPr>
          <w:rFonts w:hint="cs"/>
          <w:rtl/>
        </w:rPr>
        <w:t xml:space="preserve">זאת השגרה היום בשטחים </w:t>
      </w:r>
      <w:r>
        <w:rPr>
          <w:rFonts w:hint="eastAsia"/>
          <w:rtl/>
        </w:rPr>
        <w:t>–</w:t>
      </w:r>
      <w:r>
        <w:rPr>
          <w:rFonts w:hint="cs"/>
          <w:rtl/>
        </w:rPr>
        <w:t xml:space="preserve"> זה כמעט הפך לשגרה של כל יום, ואני צועק דווקא נגד השגרה. המדיניות של הכיבוש הישראלי בשטחים כאילו הפכה לשגרה, ואף אחד לא שם לב. זה כבר לא נושא דחוף על סדר-היום. בתנאים האלה, כשהמדינה חושבת שכשיש אנרכיה בשטחי</w:t>
      </w:r>
      <w:r>
        <w:rPr>
          <w:rFonts w:hint="cs"/>
          <w:rtl/>
        </w:rPr>
        <w:t xml:space="preserve">ם פלוס גדר זה אליבי </w:t>
      </w:r>
      <w:r>
        <w:rPr>
          <w:rFonts w:hint="eastAsia"/>
          <w:rtl/>
        </w:rPr>
        <w:t>–</w:t>
      </w:r>
      <w:r>
        <w:rPr>
          <w:rFonts w:hint="cs"/>
          <w:rtl/>
        </w:rPr>
        <w:t xml:space="preserve"> תהיה גדר, שיעשו מה שבא להם מאחורי הגדר, תהיה אנרכיה בשטחים וישראל כבר לא אחראית לשום דבר, לא להרג, לא להריסת בית-אריזה שאפילו מכון פרס תרם לו מכונה, בית-אריזה ש-400 משפחות חיות ממנו </w:t>
      </w:r>
      <w:r>
        <w:rPr>
          <w:rFonts w:hint="eastAsia"/>
          <w:rtl/>
        </w:rPr>
        <w:t>–</w:t>
      </w:r>
      <w:r>
        <w:rPr>
          <w:rFonts w:hint="cs"/>
          <w:rtl/>
        </w:rPr>
        <w:t xml:space="preserve"> כל זה כבר לא חדשות, אלא שגרה. </w:t>
      </w:r>
    </w:p>
    <w:p w14:paraId="201983EB" w14:textId="77777777" w:rsidR="00000000" w:rsidRDefault="000C6BB5">
      <w:pPr>
        <w:pStyle w:val="a0"/>
        <w:rPr>
          <w:rFonts w:hint="cs"/>
          <w:rtl/>
        </w:rPr>
      </w:pPr>
    </w:p>
    <w:p w14:paraId="0DE68C91" w14:textId="77777777" w:rsidR="00000000" w:rsidRDefault="000C6BB5">
      <w:pPr>
        <w:pStyle w:val="a0"/>
        <w:rPr>
          <w:rFonts w:hint="cs"/>
          <w:rtl/>
        </w:rPr>
      </w:pPr>
      <w:r>
        <w:rPr>
          <w:rFonts w:hint="cs"/>
          <w:rtl/>
        </w:rPr>
        <w:t>אגב, כל מה שאמרתי,</w:t>
      </w:r>
      <w:r>
        <w:rPr>
          <w:rFonts w:hint="cs"/>
          <w:rtl/>
        </w:rPr>
        <w:t xml:space="preserve"> אדוני, אף שזה יום שני, הכנתי 30 עמודים שכל-כולם מהעיתונות הישראלית וממקורות בצה"ל. דובר צה"ל לא דייק בחלק מדבריו, אבל כל המקורות הם של צה"ל. אגב, אדוני, גם זה מעשה של יום-יום </w:t>
      </w:r>
      <w:r>
        <w:rPr>
          <w:rFonts w:hint="eastAsia"/>
          <w:rtl/>
        </w:rPr>
        <w:t>–</w:t>
      </w:r>
      <w:r>
        <w:rPr>
          <w:rFonts w:hint="cs"/>
          <w:rtl/>
        </w:rPr>
        <w:t xml:space="preserve"> גם העדויות של חיילים על מה שקורה במחסומים, ובכלל זה על מכות לסטודנטים, הן עניי</w:t>
      </w:r>
      <w:r>
        <w:rPr>
          <w:rFonts w:hint="cs"/>
          <w:rtl/>
        </w:rPr>
        <w:t xml:space="preserve">ן של יום-יום. בהתחלה צה"ל מכחיש, ואחר כך, אם מתברר שהיה שם מישהו מ"מחסום </w:t>
      </w:r>
      <w:r>
        <w:rPr>
          <w:rFonts w:hint="cs"/>
        </w:rPr>
        <w:t>WATCH</w:t>
      </w:r>
      <w:r>
        <w:rPr>
          <w:rFonts w:hint="cs"/>
          <w:rtl/>
        </w:rPr>
        <w:t xml:space="preserve">" או היה עד ישראלי - עיתונאי ישראלי </w:t>
      </w:r>
      <w:r>
        <w:rPr>
          <w:rFonts w:hint="eastAsia"/>
          <w:rtl/>
        </w:rPr>
        <w:t>–</w:t>
      </w:r>
      <w:r>
        <w:rPr>
          <w:rFonts w:hint="cs"/>
          <w:rtl/>
        </w:rPr>
        <w:t xml:space="preserve"> מודים. אף פעם לא מודים, אלא אם כן היה עד לא פלסטיני שאימת את הדברים. </w:t>
      </w:r>
    </w:p>
    <w:p w14:paraId="60AB4102" w14:textId="77777777" w:rsidR="00000000" w:rsidRDefault="000C6BB5">
      <w:pPr>
        <w:pStyle w:val="a0"/>
        <w:rPr>
          <w:rFonts w:hint="cs"/>
          <w:rtl/>
        </w:rPr>
      </w:pPr>
    </w:p>
    <w:p w14:paraId="24E9DB9F" w14:textId="77777777" w:rsidR="00000000" w:rsidRDefault="000C6BB5">
      <w:pPr>
        <w:pStyle w:val="a0"/>
        <w:rPr>
          <w:rFonts w:hint="cs"/>
          <w:rtl/>
        </w:rPr>
      </w:pPr>
      <w:r>
        <w:rPr>
          <w:rFonts w:hint="cs"/>
          <w:rtl/>
        </w:rPr>
        <w:t>זו שגרה של יום-יום בשטחים, ועל זה אני מבקש אי-אמון בממשלה, מכיוון שלד</w:t>
      </w:r>
      <w:r>
        <w:rPr>
          <w:rFonts w:hint="cs"/>
          <w:rtl/>
        </w:rPr>
        <w:t>עתי זה הנושא העיקרי שמעסיק אותנו, למרות הכול. תודה רבה.</w:t>
      </w:r>
    </w:p>
    <w:p w14:paraId="3A9B19D6" w14:textId="77777777" w:rsidR="00000000" w:rsidRDefault="000C6BB5">
      <w:pPr>
        <w:pStyle w:val="a0"/>
        <w:rPr>
          <w:rFonts w:hint="cs"/>
          <w:rtl/>
        </w:rPr>
      </w:pPr>
    </w:p>
    <w:p w14:paraId="6B3AED9F" w14:textId="77777777" w:rsidR="00000000" w:rsidRDefault="000C6BB5">
      <w:pPr>
        <w:pStyle w:val="af1"/>
        <w:rPr>
          <w:rtl/>
        </w:rPr>
      </w:pPr>
      <w:r>
        <w:rPr>
          <w:rtl/>
        </w:rPr>
        <w:t>היו"ר ראובן ריבלין:</w:t>
      </w:r>
    </w:p>
    <w:p w14:paraId="4EBAE685" w14:textId="77777777" w:rsidR="00000000" w:rsidRDefault="000C6BB5">
      <w:pPr>
        <w:pStyle w:val="a0"/>
        <w:rPr>
          <w:rtl/>
        </w:rPr>
      </w:pPr>
    </w:p>
    <w:p w14:paraId="732A5C99" w14:textId="77777777" w:rsidR="00000000" w:rsidRDefault="000C6BB5">
      <w:pPr>
        <w:pStyle w:val="a0"/>
        <w:rPr>
          <w:rFonts w:hint="cs"/>
          <w:rtl/>
        </w:rPr>
      </w:pPr>
      <w:r>
        <w:rPr>
          <w:rFonts w:hint="cs"/>
          <w:rtl/>
        </w:rPr>
        <w:t xml:space="preserve">תודה רבה לחבר הכנסת עזמי בשארה. ישיב סגן שר הביטחון זאב בוים. לאחר תשובת סגן השר יעלה וינמק חבר הכנסת נסים דהן את הצעת האי-אמון מטעם סיעת ש"ס. השר כבר ענה. </w:t>
      </w:r>
    </w:p>
    <w:p w14:paraId="3B2F4315" w14:textId="77777777" w:rsidR="00000000" w:rsidRDefault="000C6BB5">
      <w:pPr>
        <w:pStyle w:val="a0"/>
        <w:rPr>
          <w:rFonts w:hint="cs"/>
          <w:rtl/>
        </w:rPr>
      </w:pPr>
    </w:p>
    <w:p w14:paraId="1F2D4CE1" w14:textId="77777777" w:rsidR="00000000" w:rsidRDefault="000C6BB5">
      <w:pPr>
        <w:pStyle w:val="af0"/>
        <w:rPr>
          <w:rtl/>
        </w:rPr>
      </w:pPr>
      <w:r>
        <w:rPr>
          <w:rFonts w:hint="eastAsia"/>
          <w:rtl/>
        </w:rPr>
        <w:t>נסים</w:t>
      </w:r>
      <w:r>
        <w:rPr>
          <w:rtl/>
        </w:rPr>
        <w:t xml:space="preserve"> דהן (ש"ס):</w:t>
      </w:r>
    </w:p>
    <w:p w14:paraId="27EB1BD2" w14:textId="77777777" w:rsidR="00000000" w:rsidRDefault="000C6BB5">
      <w:pPr>
        <w:pStyle w:val="a0"/>
        <w:rPr>
          <w:rFonts w:hint="cs"/>
          <w:rtl/>
        </w:rPr>
      </w:pPr>
    </w:p>
    <w:p w14:paraId="01971718" w14:textId="77777777" w:rsidR="00000000" w:rsidRDefault="000C6BB5">
      <w:pPr>
        <w:pStyle w:val="a0"/>
        <w:rPr>
          <w:rFonts w:hint="cs"/>
          <w:rtl/>
        </w:rPr>
      </w:pPr>
      <w:r>
        <w:rPr>
          <w:rFonts w:hint="cs"/>
          <w:rtl/>
        </w:rPr>
        <w:t>שמע</w:t>
      </w:r>
      <w:r>
        <w:rPr>
          <w:rFonts w:hint="cs"/>
          <w:rtl/>
        </w:rPr>
        <w:t xml:space="preserve">תי את תגובת השר </w:t>
      </w:r>
      <w:r>
        <w:rPr>
          <w:rFonts w:hint="eastAsia"/>
          <w:rtl/>
        </w:rPr>
        <w:t>–</w:t>
      </w:r>
      <w:r>
        <w:rPr>
          <w:rFonts w:hint="cs"/>
          <w:rtl/>
        </w:rPr>
        <w:t xml:space="preserve"> לי הוא לא ענה. </w:t>
      </w:r>
    </w:p>
    <w:p w14:paraId="1C5D91FE" w14:textId="77777777" w:rsidR="00000000" w:rsidRDefault="000C6BB5">
      <w:pPr>
        <w:pStyle w:val="a0"/>
        <w:rPr>
          <w:rFonts w:hint="cs"/>
          <w:rtl/>
        </w:rPr>
      </w:pPr>
    </w:p>
    <w:p w14:paraId="4CB67F70" w14:textId="77777777" w:rsidR="00000000" w:rsidRDefault="000C6BB5">
      <w:pPr>
        <w:pStyle w:val="af1"/>
        <w:rPr>
          <w:rtl/>
        </w:rPr>
      </w:pPr>
      <w:r>
        <w:rPr>
          <w:rtl/>
        </w:rPr>
        <w:t>היו"ר ראובן ריבלין:</w:t>
      </w:r>
    </w:p>
    <w:p w14:paraId="1043B994" w14:textId="77777777" w:rsidR="00000000" w:rsidRDefault="000C6BB5">
      <w:pPr>
        <w:pStyle w:val="a0"/>
        <w:rPr>
          <w:rtl/>
        </w:rPr>
      </w:pPr>
    </w:p>
    <w:p w14:paraId="1133224F" w14:textId="77777777" w:rsidR="00000000" w:rsidRDefault="000C6BB5">
      <w:pPr>
        <w:pStyle w:val="a0"/>
        <w:rPr>
          <w:rFonts w:hint="cs"/>
          <w:rtl/>
        </w:rPr>
      </w:pPr>
      <w:r>
        <w:rPr>
          <w:rFonts w:hint="cs"/>
          <w:rtl/>
        </w:rPr>
        <w:t xml:space="preserve">לך הוא לא ענה, אבל אדוני לא היה בזמן כדי שהוא יענה גם לו. </w:t>
      </w:r>
    </w:p>
    <w:p w14:paraId="71B7E55F" w14:textId="77777777" w:rsidR="00000000" w:rsidRDefault="000C6BB5">
      <w:pPr>
        <w:pStyle w:val="a0"/>
        <w:rPr>
          <w:rFonts w:hint="cs"/>
          <w:rtl/>
        </w:rPr>
      </w:pPr>
    </w:p>
    <w:p w14:paraId="36E761F4" w14:textId="77777777" w:rsidR="00000000" w:rsidRDefault="000C6BB5">
      <w:pPr>
        <w:pStyle w:val="af0"/>
        <w:rPr>
          <w:rtl/>
        </w:rPr>
      </w:pPr>
      <w:r>
        <w:rPr>
          <w:rFonts w:hint="eastAsia"/>
          <w:rtl/>
        </w:rPr>
        <w:t>רן</w:t>
      </w:r>
      <w:r>
        <w:rPr>
          <w:rtl/>
        </w:rPr>
        <w:t xml:space="preserve"> כהן (יחד):</w:t>
      </w:r>
    </w:p>
    <w:p w14:paraId="65A58B9B" w14:textId="77777777" w:rsidR="00000000" w:rsidRDefault="000C6BB5">
      <w:pPr>
        <w:pStyle w:val="a0"/>
        <w:rPr>
          <w:rFonts w:hint="cs"/>
          <w:rtl/>
        </w:rPr>
      </w:pPr>
    </w:p>
    <w:p w14:paraId="1AE99B78" w14:textId="77777777" w:rsidR="00000000" w:rsidRDefault="000C6BB5">
      <w:pPr>
        <w:pStyle w:val="a0"/>
        <w:rPr>
          <w:rFonts w:hint="cs"/>
          <w:rtl/>
        </w:rPr>
      </w:pPr>
      <w:r>
        <w:rPr>
          <w:rFonts w:hint="cs"/>
          <w:rtl/>
        </w:rPr>
        <w:t xml:space="preserve">אדוני היושב-ראש, אולי תתיר לי, אחרי תשובת סגן השר, להשיב על תשובת השר עזרא? </w:t>
      </w:r>
    </w:p>
    <w:p w14:paraId="0EFDFC20" w14:textId="77777777" w:rsidR="00000000" w:rsidRDefault="000C6BB5">
      <w:pPr>
        <w:pStyle w:val="a0"/>
        <w:rPr>
          <w:rFonts w:hint="cs"/>
          <w:rtl/>
        </w:rPr>
      </w:pPr>
    </w:p>
    <w:p w14:paraId="40BE0D93" w14:textId="77777777" w:rsidR="00000000" w:rsidRDefault="000C6BB5">
      <w:pPr>
        <w:pStyle w:val="af1"/>
        <w:rPr>
          <w:rtl/>
        </w:rPr>
      </w:pPr>
      <w:r>
        <w:rPr>
          <w:rFonts w:hint="eastAsia"/>
          <w:rtl/>
        </w:rPr>
        <w:t>היו</w:t>
      </w:r>
      <w:r>
        <w:rPr>
          <w:rtl/>
        </w:rPr>
        <w:t>"ר ראובן ריבלין:</w:t>
      </w:r>
    </w:p>
    <w:p w14:paraId="561B91D9" w14:textId="77777777" w:rsidR="00000000" w:rsidRDefault="000C6BB5">
      <w:pPr>
        <w:pStyle w:val="a0"/>
        <w:rPr>
          <w:rFonts w:hint="cs"/>
          <w:rtl/>
        </w:rPr>
      </w:pPr>
    </w:p>
    <w:p w14:paraId="7AB71CAD" w14:textId="77777777" w:rsidR="00000000" w:rsidRDefault="000C6BB5">
      <w:pPr>
        <w:pStyle w:val="a0"/>
        <w:rPr>
          <w:rFonts w:hint="cs"/>
          <w:rtl/>
        </w:rPr>
      </w:pPr>
      <w:r>
        <w:rPr>
          <w:rFonts w:hint="cs"/>
          <w:rtl/>
        </w:rPr>
        <w:t>בבקשה, אחרי סגן השר בוים ת</w:t>
      </w:r>
      <w:r>
        <w:rPr>
          <w:rFonts w:hint="cs"/>
          <w:rtl/>
        </w:rPr>
        <w:t xml:space="preserve">וכל לדבר. </w:t>
      </w:r>
    </w:p>
    <w:p w14:paraId="5DD419CC" w14:textId="77777777" w:rsidR="00000000" w:rsidRDefault="000C6BB5">
      <w:pPr>
        <w:pStyle w:val="a0"/>
        <w:rPr>
          <w:rFonts w:hint="cs"/>
          <w:rtl/>
        </w:rPr>
      </w:pPr>
    </w:p>
    <w:p w14:paraId="2CEE982D" w14:textId="77777777" w:rsidR="00000000" w:rsidRDefault="000C6BB5">
      <w:pPr>
        <w:pStyle w:val="a"/>
        <w:rPr>
          <w:rtl/>
        </w:rPr>
      </w:pPr>
      <w:bookmarkStart w:id="52" w:name="FS000000464T02_08_2004_16_58_03"/>
      <w:bookmarkStart w:id="53" w:name="_Toc100311688"/>
      <w:bookmarkEnd w:id="52"/>
      <w:r>
        <w:rPr>
          <w:rFonts w:hint="eastAsia"/>
          <w:rtl/>
        </w:rPr>
        <w:t>סגן</w:t>
      </w:r>
      <w:r>
        <w:rPr>
          <w:rtl/>
        </w:rPr>
        <w:t xml:space="preserve"> שר הביטחון זאב בוים:</w:t>
      </w:r>
      <w:bookmarkEnd w:id="53"/>
    </w:p>
    <w:p w14:paraId="5850D3DB" w14:textId="77777777" w:rsidR="00000000" w:rsidRDefault="000C6BB5">
      <w:pPr>
        <w:pStyle w:val="a0"/>
        <w:rPr>
          <w:rFonts w:hint="cs"/>
          <w:rtl/>
        </w:rPr>
      </w:pPr>
    </w:p>
    <w:p w14:paraId="2FDC6CC6" w14:textId="77777777" w:rsidR="00000000" w:rsidRDefault="000C6BB5">
      <w:pPr>
        <w:pStyle w:val="a0"/>
        <w:rPr>
          <w:rFonts w:hint="cs"/>
          <w:rtl/>
        </w:rPr>
      </w:pPr>
      <w:r>
        <w:rPr>
          <w:rFonts w:hint="cs"/>
          <w:rtl/>
        </w:rPr>
        <w:t xml:space="preserve">אדוני היושב-ראש, חברי הכנסת, חבר הכנסת עזמי בשארה, אני מציע שלא נסתגל לשגרה שתיארת כאן על הרג של זקנים וילדים. איך אפשר להסתגל לשגרה כזאת, חבר הכנסת עזמי בשארה? אני לא חושב שאנחנו מסתגלים לשגרה כזאת. אתה מתעלם לחלוטין </w:t>
      </w:r>
      <w:r>
        <w:rPr>
          <w:rFonts w:hint="cs"/>
          <w:rtl/>
        </w:rPr>
        <w:t xml:space="preserve">מכך שהתופעות הקשות האלה הן תוצאה של מצב שגרה שאנחנו חיים בו במשך ארבע שנים, שגרת הטרור. לא הזכרת את זה במלה אחת, כאילו הארץ שקטה וחיילי צה"ל באים עם דחפורים והורסים בתים על יושביהם. זאת השגרה שאתה מציע </w:t>
      </w:r>
      <w:r>
        <w:rPr>
          <w:rFonts w:hint="eastAsia"/>
          <w:rtl/>
        </w:rPr>
        <w:t>–</w:t>
      </w:r>
      <w:r>
        <w:rPr>
          <w:rFonts w:hint="cs"/>
          <w:rtl/>
        </w:rPr>
        <w:t xml:space="preserve"> להתעלם לחלוטין מהמקום שאנחנו חיים ונמצאים בו. </w:t>
      </w:r>
    </w:p>
    <w:p w14:paraId="3645B734" w14:textId="77777777" w:rsidR="00000000" w:rsidRDefault="000C6BB5">
      <w:pPr>
        <w:pStyle w:val="a0"/>
        <w:rPr>
          <w:rFonts w:hint="cs"/>
          <w:rtl/>
        </w:rPr>
      </w:pPr>
      <w:r>
        <w:rPr>
          <w:rFonts w:hint="cs"/>
          <w:rtl/>
        </w:rPr>
        <w:t xml:space="preserve"> </w:t>
      </w:r>
    </w:p>
    <w:p w14:paraId="2B92267A" w14:textId="77777777" w:rsidR="00000000" w:rsidRDefault="000C6BB5">
      <w:pPr>
        <w:pStyle w:val="af0"/>
        <w:rPr>
          <w:rtl/>
        </w:rPr>
      </w:pPr>
      <w:r>
        <w:rPr>
          <w:rFonts w:hint="eastAsia"/>
          <w:rtl/>
        </w:rPr>
        <w:t>עבד</w:t>
      </w:r>
      <w:r>
        <w:rPr>
          <w:rtl/>
        </w:rPr>
        <w:t>-אלמאלכ דהאמשה (רע"ם):</w:t>
      </w:r>
    </w:p>
    <w:p w14:paraId="20DACEF8" w14:textId="77777777" w:rsidR="00000000" w:rsidRDefault="000C6BB5">
      <w:pPr>
        <w:pStyle w:val="a0"/>
        <w:rPr>
          <w:rFonts w:hint="cs"/>
          <w:rtl/>
        </w:rPr>
      </w:pPr>
    </w:p>
    <w:p w14:paraId="0542BFDD" w14:textId="77777777" w:rsidR="00000000" w:rsidRDefault="000C6BB5">
      <w:pPr>
        <w:pStyle w:val="a0"/>
        <w:rPr>
          <w:rFonts w:hint="cs"/>
          <w:rtl/>
        </w:rPr>
      </w:pPr>
      <w:r>
        <w:rPr>
          <w:rFonts w:hint="cs"/>
          <w:rtl/>
        </w:rPr>
        <w:t xml:space="preserve">רק זה חסר עכשיו, שגם יהרסו. </w:t>
      </w:r>
    </w:p>
    <w:p w14:paraId="6CC72480" w14:textId="77777777" w:rsidR="00000000" w:rsidRDefault="000C6BB5">
      <w:pPr>
        <w:pStyle w:val="a0"/>
        <w:rPr>
          <w:rFonts w:hint="cs"/>
          <w:rtl/>
        </w:rPr>
      </w:pPr>
    </w:p>
    <w:p w14:paraId="2ED02A94" w14:textId="77777777" w:rsidR="00000000" w:rsidRDefault="000C6BB5">
      <w:pPr>
        <w:pStyle w:val="-"/>
        <w:rPr>
          <w:rtl/>
        </w:rPr>
      </w:pPr>
      <w:bookmarkStart w:id="54" w:name="FS000000464T02_08_2004_16_58_15C"/>
      <w:bookmarkEnd w:id="54"/>
      <w:r>
        <w:rPr>
          <w:rtl/>
        </w:rPr>
        <w:t>סגן שר הביטחון זאב בוים:</w:t>
      </w:r>
    </w:p>
    <w:p w14:paraId="02FE2EC9" w14:textId="77777777" w:rsidR="00000000" w:rsidRDefault="000C6BB5">
      <w:pPr>
        <w:pStyle w:val="a0"/>
        <w:rPr>
          <w:rtl/>
        </w:rPr>
      </w:pPr>
    </w:p>
    <w:p w14:paraId="6C557F47" w14:textId="77777777" w:rsidR="00000000" w:rsidRDefault="000C6BB5">
      <w:pPr>
        <w:pStyle w:val="a0"/>
        <w:rPr>
          <w:rFonts w:hint="cs"/>
          <w:rtl/>
        </w:rPr>
      </w:pPr>
      <w:r>
        <w:rPr>
          <w:rFonts w:hint="cs"/>
          <w:rtl/>
        </w:rPr>
        <w:t xml:space="preserve">חברי הכנסת, בחודשיים האחרונים </w:t>
      </w:r>
      <w:r>
        <w:rPr>
          <w:rFonts w:hint="eastAsia"/>
          <w:rtl/>
        </w:rPr>
        <w:t>–</w:t>
      </w:r>
      <w:r>
        <w:rPr>
          <w:rFonts w:hint="cs"/>
          <w:rtl/>
        </w:rPr>
        <w:t xml:space="preserve"> יוני-יולי </w:t>
      </w:r>
      <w:r>
        <w:rPr>
          <w:rFonts w:hint="eastAsia"/>
          <w:rtl/>
        </w:rPr>
        <w:t>–</w:t>
      </w:r>
      <w:r>
        <w:rPr>
          <w:rFonts w:hint="cs"/>
          <w:rtl/>
        </w:rPr>
        <w:t xml:space="preserve"> סוכלו 31 פיגועי תופת רצחניים שכוונו אל עורף מדינת ישראל. במשך החודש הזה בלבד נרשמו שמונה סיכולים של פיגועי התאבדות. לפני זמן לא רב ה</w:t>
      </w:r>
      <w:r>
        <w:rPr>
          <w:rFonts w:hint="cs"/>
          <w:rtl/>
        </w:rPr>
        <w:t xml:space="preserve">צלחנו פחות בסיכולים, ואני מציע שנשווה לנגד עינינו מה היה קורה </w:t>
      </w:r>
      <w:r>
        <w:rPr>
          <w:rtl/>
        </w:rPr>
        <w:t>–</w:t>
      </w:r>
      <w:r>
        <w:rPr>
          <w:rFonts w:hint="cs"/>
          <w:rtl/>
        </w:rPr>
        <w:t xml:space="preserve"> אני לא אומר אם כל הפיגועים היו יוצאים אל הפועל, חס וחלילה </w:t>
      </w:r>
      <w:r>
        <w:rPr>
          <w:rtl/>
        </w:rPr>
        <w:t>–</w:t>
      </w:r>
      <w:r>
        <w:rPr>
          <w:rFonts w:hint="cs"/>
          <w:rtl/>
        </w:rPr>
        <w:t xml:space="preserve"> אם חלק מהפיגועים, מ-31 פיגועי התופת, היו יוצאים לפועל. נסו להעריך כמה זקנים, נשים וילדים חסרי ישע, תמימים, שאליהם </w:t>
      </w:r>
      <w:r>
        <w:rPr>
          <w:rtl/>
        </w:rPr>
        <w:t>–</w:t>
      </w:r>
      <w:r>
        <w:rPr>
          <w:rFonts w:hint="cs"/>
          <w:rtl/>
        </w:rPr>
        <w:t xml:space="preserve"> במפורש אליהם </w:t>
      </w:r>
      <w:r>
        <w:rPr>
          <w:rtl/>
        </w:rPr>
        <w:t>–</w:t>
      </w:r>
      <w:r>
        <w:rPr>
          <w:rFonts w:hint="cs"/>
          <w:rtl/>
        </w:rPr>
        <w:t xml:space="preserve">  </w:t>
      </w:r>
      <w:r>
        <w:rPr>
          <w:rFonts w:hint="cs"/>
          <w:rtl/>
        </w:rPr>
        <w:t xml:space="preserve">הטרור הרצחני הזה מכוון, כמה מהם היו מאבדים את חייהם. עזמי בשארה, זאת השגרה, שלמזלנו כוחות הביטחון </w:t>
      </w:r>
      <w:r>
        <w:rPr>
          <w:rFonts w:hint="eastAsia"/>
          <w:rtl/>
        </w:rPr>
        <w:t>–</w:t>
      </w:r>
      <w:r>
        <w:rPr>
          <w:rFonts w:hint="cs"/>
          <w:rtl/>
        </w:rPr>
        <w:t xml:space="preserve"> ביוזמה, בתושייה, בעבודה קשה, בנחישות,  לילה ויום </w:t>
      </w:r>
      <w:r>
        <w:rPr>
          <w:rFonts w:hint="eastAsia"/>
          <w:rtl/>
        </w:rPr>
        <w:t>–</w:t>
      </w:r>
      <w:r>
        <w:rPr>
          <w:rFonts w:hint="cs"/>
          <w:rtl/>
        </w:rPr>
        <w:t xml:space="preserve"> מונעים. </w:t>
      </w:r>
    </w:p>
    <w:p w14:paraId="2700B1B8" w14:textId="77777777" w:rsidR="00000000" w:rsidRDefault="000C6BB5">
      <w:pPr>
        <w:pStyle w:val="a0"/>
        <w:rPr>
          <w:rFonts w:hint="cs"/>
          <w:rtl/>
        </w:rPr>
      </w:pPr>
    </w:p>
    <w:p w14:paraId="60AEB20A" w14:textId="77777777" w:rsidR="00000000" w:rsidRDefault="000C6BB5">
      <w:pPr>
        <w:pStyle w:val="af0"/>
        <w:rPr>
          <w:rtl/>
        </w:rPr>
      </w:pPr>
      <w:r>
        <w:rPr>
          <w:rFonts w:hint="eastAsia"/>
          <w:rtl/>
        </w:rPr>
        <w:t>רן</w:t>
      </w:r>
      <w:r>
        <w:rPr>
          <w:rtl/>
        </w:rPr>
        <w:t xml:space="preserve"> כהן (יחד):</w:t>
      </w:r>
    </w:p>
    <w:p w14:paraId="28F10D70" w14:textId="77777777" w:rsidR="00000000" w:rsidRDefault="000C6BB5">
      <w:pPr>
        <w:pStyle w:val="a0"/>
        <w:rPr>
          <w:rFonts w:hint="cs"/>
          <w:rtl/>
        </w:rPr>
      </w:pPr>
    </w:p>
    <w:p w14:paraId="429D596E" w14:textId="77777777" w:rsidR="00000000" w:rsidRDefault="000C6BB5">
      <w:pPr>
        <w:pStyle w:val="a0"/>
        <w:rPr>
          <w:rFonts w:hint="cs"/>
          <w:rtl/>
        </w:rPr>
      </w:pPr>
      <w:r>
        <w:rPr>
          <w:rFonts w:hint="cs"/>
          <w:rtl/>
        </w:rPr>
        <w:t xml:space="preserve">כשלא מדובר בסיכון חיים. </w:t>
      </w:r>
    </w:p>
    <w:p w14:paraId="297C9F56" w14:textId="77777777" w:rsidR="00000000" w:rsidRDefault="000C6BB5">
      <w:pPr>
        <w:pStyle w:val="a0"/>
        <w:rPr>
          <w:rFonts w:hint="cs"/>
          <w:rtl/>
        </w:rPr>
      </w:pPr>
    </w:p>
    <w:p w14:paraId="2CF97FEF" w14:textId="77777777" w:rsidR="00000000" w:rsidRDefault="000C6BB5">
      <w:pPr>
        <w:pStyle w:val="-"/>
        <w:rPr>
          <w:rtl/>
        </w:rPr>
      </w:pPr>
      <w:bookmarkStart w:id="55" w:name="FS000000464T02_08_2004_16_59_04C"/>
      <w:bookmarkEnd w:id="55"/>
      <w:r>
        <w:rPr>
          <w:rtl/>
        </w:rPr>
        <w:t>סגן שר הביטחון זאב בוים:</w:t>
      </w:r>
    </w:p>
    <w:p w14:paraId="7AADB78E" w14:textId="77777777" w:rsidR="00000000" w:rsidRDefault="000C6BB5">
      <w:pPr>
        <w:pStyle w:val="a0"/>
        <w:rPr>
          <w:rtl/>
        </w:rPr>
      </w:pPr>
    </w:p>
    <w:p w14:paraId="7567CA94" w14:textId="77777777" w:rsidR="00000000" w:rsidRDefault="000C6BB5">
      <w:pPr>
        <w:pStyle w:val="a0"/>
        <w:rPr>
          <w:rFonts w:hint="cs"/>
          <w:rtl/>
        </w:rPr>
      </w:pPr>
      <w:r>
        <w:rPr>
          <w:rFonts w:hint="cs"/>
          <w:rtl/>
        </w:rPr>
        <w:t>ודאי, נכון. כמעט מדי יום מנס</w:t>
      </w:r>
      <w:r>
        <w:rPr>
          <w:rFonts w:hint="cs"/>
          <w:rtl/>
        </w:rPr>
        <w:t xml:space="preserve">ים ומצליחים לשבש </w:t>
      </w:r>
      <w:r>
        <w:rPr>
          <w:rtl/>
        </w:rPr>
        <w:t>–</w:t>
      </w:r>
      <w:r>
        <w:rPr>
          <w:rFonts w:hint="cs"/>
          <w:rtl/>
        </w:rPr>
        <w:t xml:space="preserve"> במעצרים מונעים; בזה שאנחנו חושפים - - - </w:t>
      </w:r>
    </w:p>
    <w:p w14:paraId="29D383AE" w14:textId="77777777" w:rsidR="00000000" w:rsidRDefault="000C6BB5">
      <w:pPr>
        <w:pStyle w:val="a0"/>
        <w:rPr>
          <w:rFonts w:hint="cs"/>
          <w:rtl/>
        </w:rPr>
      </w:pPr>
    </w:p>
    <w:p w14:paraId="326F840D" w14:textId="77777777" w:rsidR="00000000" w:rsidRDefault="000C6BB5">
      <w:pPr>
        <w:pStyle w:val="af0"/>
        <w:rPr>
          <w:rtl/>
        </w:rPr>
      </w:pPr>
      <w:r>
        <w:rPr>
          <w:rFonts w:hint="eastAsia"/>
          <w:rtl/>
        </w:rPr>
        <w:t>עזמי</w:t>
      </w:r>
      <w:r>
        <w:rPr>
          <w:rtl/>
        </w:rPr>
        <w:t xml:space="preserve"> בשארה (בל"ד):</w:t>
      </w:r>
    </w:p>
    <w:p w14:paraId="7B29B864" w14:textId="77777777" w:rsidR="00000000" w:rsidRDefault="000C6BB5">
      <w:pPr>
        <w:pStyle w:val="a0"/>
        <w:rPr>
          <w:rFonts w:hint="cs"/>
          <w:rtl/>
        </w:rPr>
      </w:pPr>
    </w:p>
    <w:p w14:paraId="0A93D416" w14:textId="77777777" w:rsidR="00000000" w:rsidRDefault="000C6BB5">
      <w:pPr>
        <w:pStyle w:val="a0"/>
        <w:rPr>
          <w:rFonts w:hint="cs"/>
          <w:rtl/>
        </w:rPr>
      </w:pPr>
      <w:r>
        <w:rPr>
          <w:rFonts w:hint="cs"/>
          <w:rtl/>
        </w:rPr>
        <w:t xml:space="preserve">רוצים לשמור על הכיבוש. גם זה כיבוש </w:t>
      </w:r>
      <w:r>
        <w:rPr>
          <w:rFonts w:hint="eastAsia"/>
          <w:rtl/>
        </w:rPr>
        <w:t>–</w:t>
      </w:r>
      <w:r>
        <w:rPr>
          <w:rFonts w:hint="cs"/>
          <w:rtl/>
        </w:rPr>
        <w:t xml:space="preserve"> גם אצלנו וגם אצלכם. </w:t>
      </w:r>
    </w:p>
    <w:p w14:paraId="643BF7ED" w14:textId="77777777" w:rsidR="00000000" w:rsidRDefault="000C6BB5">
      <w:pPr>
        <w:pStyle w:val="a0"/>
        <w:rPr>
          <w:rFonts w:hint="cs"/>
          <w:rtl/>
        </w:rPr>
      </w:pPr>
    </w:p>
    <w:p w14:paraId="6BA3382E" w14:textId="77777777" w:rsidR="00000000" w:rsidRDefault="000C6BB5">
      <w:pPr>
        <w:pStyle w:val="af1"/>
        <w:rPr>
          <w:rtl/>
        </w:rPr>
      </w:pPr>
      <w:r>
        <w:rPr>
          <w:rtl/>
        </w:rPr>
        <w:t>היו"ר ראובן ריבלין:</w:t>
      </w:r>
    </w:p>
    <w:p w14:paraId="6FAF2AEE" w14:textId="77777777" w:rsidR="00000000" w:rsidRDefault="000C6BB5">
      <w:pPr>
        <w:pStyle w:val="a0"/>
        <w:rPr>
          <w:rtl/>
        </w:rPr>
      </w:pPr>
    </w:p>
    <w:p w14:paraId="2E0ECDCB" w14:textId="77777777" w:rsidR="00000000" w:rsidRDefault="000C6BB5">
      <w:pPr>
        <w:pStyle w:val="a0"/>
        <w:rPr>
          <w:rFonts w:hint="cs"/>
          <w:rtl/>
        </w:rPr>
      </w:pPr>
      <w:r>
        <w:rPr>
          <w:rFonts w:hint="cs"/>
          <w:rtl/>
        </w:rPr>
        <w:t xml:space="preserve">חבר הכנסת בשארה, בקזואיסטיקה נגיע לאדם הראשון. </w:t>
      </w:r>
    </w:p>
    <w:p w14:paraId="08F9BCCA" w14:textId="77777777" w:rsidR="00000000" w:rsidRDefault="000C6BB5">
      <w:pPr>
        <w:pStyle w:val="a0"/>
        <w:rPr>
          <w:rFonts w:hint="cs"/>
          <w:rtl/>
        </w:rPr>
      </w:pPr>
    </w:p>
    <w:p w14:paraId="6FCC5544" w14:textId="77777777" w:rsidR="00000000" w:rsidRDefault="000C6BB5">
      <w:pPr>
        <w:pStyle w:val="af0"/>
        <w:rPr>
          <w:rtl/>
        </w:rPr>
      </w:pPr>
      <w:r>
        <w:rPr>
          <w:rFonts w:hint="eastAsia"/>
          <w:rtl/>
        </w:rPr>
        <w:t>רן</w:t>
      </w:r>
      <w:r>
        <w:rPr>
          <w:rtl/>
        </w:rPr>
        <w:t xml:space="preserve"> כהן (יחד):</w:t>
      </w:r>
    </w:p>
    <w:p w14:paraId="0CF00146" w14:textId="77777777" w:rsidR="00000000" w:rsidRDefault="000C6BB5">
      <w:pPr>
        <w:pStyle w:val="a0"/>
        <w:rPr>
          <w:rFonts w:hint="cs"/>
          <w:rtl/>
        </w:rPr>
      </w:pPr>
    </w:p>
    <w:p w14:paraId="6E6D9FBC" w14:textId="77777777" w:rsidR="00000000" w:rsidRDefault="000C6BB5">
      <w:pPr>
        <w:pStyle w:val="a0"/>
        <w:rPr>
          <w:rFonts w:hint="cs"/>
          <w:rtl/>
        </w:rPr>
      </w:pPr>
      <w:r>
        <w:rPr>
          <w:rFonts w:hint="cs"/>
          <w:rtl/>
        </w:rPr>
        <w:t xml:space="preserve">יש פה נאבק חדש נגד הכיבוש. הוא </w:t>
      </w:r>
      <w:r>
        <w:rPr>
          <w:rFonts w:hint="cs"/>
          <w:rtl/>
        </w:rPr>
        <w:t xml:space="preserve">יספר לי מה זה להיות נגד הכיבוש. </w:t>
      </w:r>
    </w:p>
    <w:p w14:paraId="7E95F02C" w14:textId="77777777" w:rsidR="00000000" w:rsidRDefault="000C6BB5">
      <w:pPr>
        <w:pStyle w:val="a0"/>
        <w:rPr>
          <w:rFonts w:hint="cs"/>
          <w:rtl/>
        </w:rPr>
      </w:pPr>
    </w:p>
    <w:p w14:paraId="592BB202" w14:textId="77777777" w:rsidR="00000000" w:rsidRDefault="000C6BB5">
      <w:pPr>
        <w:pStyle w:val="-"/>
        <w:rPr>
          <w:rtl/>
        </w:rPr>
      </w:pPr>
      <w:bookmarkStart w:id="56" w:name="FS000000464T02_08_2004_16_59_58C"/>
      <w:bookmarkEnd w:id="56"/>
      <w:r>
        <w:rPr>
          <w:rtl/>
        </w:rPr>
        <w:t>סגן שר הביטחון זאב בוים:</w:t>
      </w:r>
    </w:p>
    <w:p w14:paraId="7C58D176" w14:textId="77777777" w:rsidR="00000000" w:rsidRDefault="000C6BB5">
      <w:pPr>
        <w:pStyle w:val="a0"/>
        <w:rPr>
          <w:rFonts w:hint="cs"/>
          <w:rtl/>
        </w:rPr>
      </w:pPr>
    </w:p>
    <w:p w14:paraId="76689ACB" w14:textId="77777777" w:rsidR="00000000" w:rsidRDefault="000C6BB5">
      <w:pPr>
        <w:pStyle w:val="a0"/>
        <w:rPr>
          <w:rFonts w:hint="cs"/>
          <w:rtl/>
        </w:rPr>
      </w:pPr>
      <w:r>
        <w:rPr>
          <w:rFonts w:hint="cs"/>
          <w:rtl/>
        </w:rPr>
        <w:t xml:space="preserve">אדוני היושב-ראש, אנחנו יודעים על 60 התרעות יומיות בשבוע שחלף. נתתי כמה דוגמאות של סיכום של חודש-חודשיים של המציאות שאנחנו חיים בה </w:t>
      </w:r>
      <w:r>
        <w:rPr>
          <w:rFonts w:hint="eastAsia"/>
          <w:rtl/>
        </w:rPr>
        <w:t>–</w:t>
      </w:r>
      <w:r>
        <w:rPr>
          <w:rFonts w:hint="cs"/>
          <w:rtl/>
        </w:rPr>
        <w:t xml:space="preserve"> של השגרה הזאת שאנחנו חיים בה </w:t>
      </w:r>
      <w:r>
        <w:rPr>
          <w:rFonts w:hint="eastAsia"/>
          <w:rtl/>
        </w:rPr>
        <w:t>–</w:t>
      </w:r>
      <w:r>
        <w:rPr>
          <w:rFonts w:hint="cs"/>
          <w:rtl/>
        </w:rPr>
        <w:t xml:space="preserve"> של הגברת המאמצים והמוטיבציה של הג</w:t>
      </w:r>
      <w:r>
        <w:rPr>
          <w:rFonts w:hint="cs"/>
          <w:rtl/>
        </w:rPr>
        <w:t xml:space="preserve">רעין הטרוריסטי הפלסטיני לפגע במדינת ישראל. אנו מזהים עלייה בהיקף הפיגועים בעיקר ברצועת-עזה. לנוכח הכישלונות במימוש פיגועים ארגוני הטרור מגבירים את השימוש בירי תלול-מסלול </w:t>
      </w:r>
      <w:r>
        <w:rPr>
          <w:rtl/>
        </w:rPr>
        <w:t>–</w:t>
      </w:r>
      <w:r>
        <w:rPr>
          <w:rFonts w:hint="cs"/>
          <w:rtl/>
        </w:rPr>
        <w:t xml:space="preserve"> ה"קסאמים", הפצמ"רים, ירי המכוון בייחוד אל העיר שדרות, וגם אל יישובים אחרים בנגב המער</w:t>
      </w:r>
      <w:r>
        <w:rPr>
          <w:rFonts w:hint="cs"/>
          <w:rtl/>
        </w:rPr>
        <w:t xml:space="preserve">בי. היום היתה פגיעה ישירה בבית בשדרות. </w:t>
      </w:r>
    </w:p>
    <w:p w14:paraId="26075290" w14:textId="77777777" w:rsidR="00000000" w:rsidRDefault="000C6BB5">
      <w:pPr>
        <w:pStyle w:val="a0"/>
        <w:rPr>
          <w:rFonts w:hint="cs"/>
          <w:rtl/>
        </w:rPr>
      </w:pPr>
    </w:p>
    <w:p w14:paraId="01F718B0" w14:textId="77777777" w:rsidR="00000000" w:rsidRDefault="000C6BB5">
      <w:pPr>
        <w:pStyle w:val="a0"/>
        <w:rPr>
          <w:rFonts w:hint="cs"/>
          <w:rtl/>
        </w:rPr>
      </w:pPr>
      <w:r>
        <w:rPr>
          <w:rFonts w:hint="cs"/>
          <w:rtl/>
        </w:rPr>
        <w:t xml:space="preserve">אם אנחנו מדברים על התקופה הזאת </w:t>
      </w:r>
      <w:r>
        <w:rPr>
          <w:rFonts w:hint="eastAsia"/>
          <w:rtl/>
        </w:rPr>
        <w:t>–</w:t>
      </w:r>
      <w:r>
        <w:rPr>
          <w:rFonts w:hint="cs"/>
          <w:rtl/>
        </w:rPr>
        <w:t xml:space="preserve"> על שגרת הטרור שנמשכת כבר ארבע שנים </w:t>
      </w:r>
      <w:r>
        <w:rPr>
          <w:rFonts w:hint="eastAsia"/>
          <w:rtl/>
        </w:rPr>
        <w:t>–</w:t>
      </w:r>
      <w:r>
        <w:rPr>
          <w:rFonts w:hint="cs"/>
          <w:rtl/>
        </w:rPr>
        <w:t xml:space="preserve"> אם מדובר על ירי תלול-מסלול, אתן לכם מושג על התלול-מסלול הפלסטיני: 3,909 פצצות מרגמה נפלו על יישובים, רובן ברצועת-עזה, בגוש-קטיף, ועוד 568 רקטות. </w:t>
      </w:r>
    </w:p>
    <w:p w14:paraId="7F7AB827" w14:textId="77777777" w:rsidR="00000000" w:rsidRDefault="000C6BB5">
      <w:pPr>
        <w:pStyle w:val="a0"/>
        <w:rPr>
          <w:rFonts w:hint="cs"/>
          <w:rtl/>
        </w:rPr>
      </w:pPr>
    </w:p>
    <w:p w14:paraId="21F7B46C" w14:textId="77777777" w:rsidR="00000000" w:rsidRDefault="000C6BB5">
      <w:pPr>
        <w:pStyle w:val="af0"/>
        <w:rPr>
          <w:rtl/>
        </w:rPr>
      </w:pPr>
      <w:r>
        <w:rPr>
          <w:rFonts w:hint="eastAsia"/>
          <w:rtl/>
        </w:rPr>
        <w:t>אליעזר</w:t>
      </w:r>
      <w:r>
        <w:rPr>
          <w:rtl/>
        </w:rPr>
        <w:t xml:space="preserve"> כהן (האיחוד הלאומי - ישראל ביתנו):</w:t>
      </w:r>
    </w:p>
    <w:p w14:paraId="36D14E34" w14:textId="77777777" w:rsidR="00000000" w:rsidRDefault="000C6BB5">
      <w:pPr>
        <w:pStyle w:val="a0"/>
        <w:rPr>
          <w:rFonts w:hint="cs"/>
          <w:rtl/>
        </w:rPr>
      </w:pPr>
    </w:p>
    <w:p w14:paraId="16B1F8DC" w14:textId="77777777" w:rsidR="00000000" w:rsidRDefault="000C6BB5">
      <w:pPr>
        <w:pStyle w:val="a0"/>
        <w:rPr>
          <w:rFonts w:hint="cs"/>
          <w:rtl/>
        </w:rPr>
      </w:pPr>
      <w:r>
        <w:rPr>
          <w:rFonts w:hint="cs"/>
          <w:rtl/>
        </w:rPr>
        <w:t xml:space="preserve">מדוע צה"ל - - - </w:t>
      </w:r>
    </w:p>
    <w:p w14:paraId="44A4CCD7" w14:textId="77777777" w:rsidR="00000000" w:rsidRDefault="000C6BB5">
      <w:pPr>
        <w:pStyle w:val="a0"/>
        <w:rPr>
          <w:rFonts w:hint="cs"/>
          <w:rtl/>
        </w:rPr>
      </w:pPr>
    </w:p>
    <w:p w14:paraId="01532170" w14:textId="77777777" w:rsidR="00000000" w:rsidRDefault="000C6BB5">
      <w:pPr>
        <w:pStyle w:val="af1"/>
        <w:rPr>
          <w:rtl/>
        </w:rPr>
      </w:pPr>
      <w:r>
        <w:rPr>
          <w:rtl/>
        </w:rPr>
        <w:t>היו"ר ראובן ריבלין:</w:t>
      </w:r>
    </w:p>
    <w:p w14:paraId="6D36642E" w14:textId="77777777" w:rsidR="00000000" w:rsidRDefault="000C6BB5">
      <w:pPr>
        <w:pStyle w:val="a0"/>
        <w:rPr>
          <w:rtl/>
        </w:rPr>
      </w:pPr>
    </w:p>
    <w:p w14:paraId="5AAE3624" w14:textId="77777777" w:rsidR="00000000" w:rsidRDefault="000C6BB5">
      <w:pPr>
        <w:pStyle w:val="a0"/>
        <w:rPr>
          <w:rFonts w:hint="cs"/>
          <w:rtl/>
        </w:rPr>
      </w:pPr>
      <w:r>
        <w:rPr>
          <w:rFonts w:hint="cs"/>
          <w:rtl/>
        </w:rPr>
        <w:t xml:space="preserve">כי הוא לא רוצה לפגוע באזרחים שלא לצורך. </w:t>
      </w:r>
    </w:p>
    <w:p w14:paraId="685FEB00" w14:textId="77777777" w:rsidR="00000000" w:rsidRDefault="000C6BB5">
      <w:pPr>
        <w:pStyle w:val="a0"/>
        <w:rPr>
          <w:rFonts w:hint="cs"/>
          <w:rtl/>
        </w:rPr>
      </w:pPr>
    </w:p>
    <w:p w14:paraId="42C75CBB" w14:textId="77777777" w:rsidR="00000000" w:rsidRDefault="000C6BB5">
      <w:pPr>
        <w:pStyle w:val="-"/>
        <w:rPr>
          <w:rtl/>
        </w:rPr>
      </w:pPr>
      <w:bookmarkStart w:id="57" w:name="FS000000464T02_08_2004_17_40_36"/>
      <w:bookmarkEnd w:id="57"/>
      <w:r>
        <w:rPr>
          <w:rFonts w:hint="eastAsia"/>
          <w:rtl/>
        </w:rPr>
        <w:t>סגן</w:t>
      </w:r>
      <w:r>
        <w:rPr>
          <w:rtl/>
        </w:rPr>
        <w:t xml:space="preserve"> שר הביטחון זאב בוים:</w:t>
      </w:r>
    </w:p>
    <w:p w14:paraId="753D43D4" w14:textId="77777777" w:rsidR="00000000" w:rsidRDefault="000C6BB5">
      <w:pPr>
        <w:pStyle w:val="a0"/>
        <w:rPr>
          <w:rFonts w:hint="cs"/>
          <w:rtl/>
        </w:rPr>
      </w:pPr>
    </w:p>
    <w:p w14:paraId="4A600A4F" w14:textId="77777777" w:rsidR="00000000" w:rsidRDefault="000C6BB5">
      <w:pPr>
        <w:pStyle w:val="a0"/>
        <w:rPr>
          <w:rFonts w:hint="cs"/>
          <w:rtl/>
        </w:rPr>
      </w:pPr>
      <w:r>
        <w:rPr>
          <w:rFonts w:hint="cs"/>
          <w:rtl/>
        </w:rPr>
        <w:t xml:space="preserve">אלא שאתה מסתכל על צד אחד של המטבע הזאת. </w:t>
      </w:r>
    </w:p>
    <w:p w14:paraId="617860EC" w14:textId="77777777" w:rsidR="00000000" w:rsidRDefault="000C6BB5">
      <w:pPr>
        <w:pStyle w:val="a0"/>
        <w:rPr>
          <w:rFonts w:hint="cs"/>
          <w:rtl/>
        </w:rPr>
      </w:pPr>
    </w:p>
    <w:p w14:paraId="622B30F9" w14:textId="77777777" w:rsidR="00000000" w:rsidRDefault="000C6BB5">
      <w:pPr>
        <w:pStyle w:val="af0"/>
        <w:rPr>
          <w:rtl/>
        </w:rPr>
      </w:pPr>
      <w:r>
        <w:rPr>
          <w:rFonts w:hint="eastAsia"/>
          <w:rtl/>
        </w:rPr>
        <w:t>אליעזר</w:t>
      </w:r>
      <w:r>
        <w:rPr>
          <w:rtl/>
        </w:rPr>
        <w:t xml:space="preserve"> כהן (האיחוד הלאומי - ישראל ביתנו):</w:t>
      </w:r>
    </w:p>
    <w:p w14:paraId="2E02A83C" w14:textId="77777777" w:rsidR="00000000" w:rsidRDefault="000C6BB5">
      <w:pPr>
        <w:pStyle w:val="a0"/>
        <w:rPr>
          <w:rFonts w:hint="cs"/>
          <w:rtl/>
        </w:rPr>
      </w:pPr>
    </w:p>
    <w:p w14:paraId="36FCCF3A" w14:textId="77777777" w:rsidR="00000000" w:rsidRDefault="000C6BB5">
      <w:pPr>
        <w:pStyle w:val="a0"/>
        <w:rPr>
          <w:rFonts w:hint="cs"/>
          <w:rtl/>
        </w:rPr>
      </w:pPr>
      <w:r>
        <w:rPr>
          <w:rFonts w:hint="cs"/>
          <w:rtl/>
        </w:rPr>
        <w:t>למה רק להם מותר לעש</w:t>
      </w:r>
      <w:r>
        <w:rPr>
          <w:rFonts w:hint="cs"/>
          <w:rtl/>
        </w:rPr>
        <w:t>ות את זה?</w:t>
      </w:r>
    </w:p>
    <w:p w14:paraId="1BA6BE36" w14:textId="77777777" w:rsidR="00000000" w:rsidRDefault="000C6BB5">
      <w:pPr>
        <w:pStyle w:val="a0"/>
        <w:rPr>
          <w:rFonts w:hint="cs"/>
          <w:rtl/>
        </w:rPr>
      </w:pPr>
    </w:p>
    <w:p w14:paraId="66DBE4CC" w14:textId="77777777" w:rsidR="00000000" w:rsidRDefault="000C6BB5">
      <w:pPr>
        <w:pStyle w:val="-"/>
        <w:rPr>
          <w:rtl/>
        </w:rPr>
      </w:pPr>
      <w:bookmarkStart w:id="58" w:name="FS000000464T02_08_2004_17_41_46C"/>
      <w:bookmarkEnd w:id="58"/>
      <w:r>
        <w:rPr>
          <w:rtl/>
        </w:rPr>
        <w:t>סגן שר הביטחון זאב בוים:</w:t>
      </w:r>
    </w:p>
    <w:p w14:paraId="1CE55561" w14:textId="77777777" w:rsidR="00000000" w:rsidRDefault="000C6BB5">
      <w:pPr>
        <w:pStyle w:val="a0"/>
        <w:rPr>
          <w:rtl/>
        </w:rPr>
      </w:pPr>
    </w:p>
    <w:p w14:paraId="250939F7" w14:textId="77777777" w:rsidR="00000000" w:rsidRDefault="000C6BB5">
      <w:pPr>
        <w:pStyle w:val="a0"/>
        <w:rPr>
          <w:rFonts w:hint="cs"/>
          <w:rtl/>
        </w:rPr>
      </w:pPr>
      <w:r>
        <w:rPr>
          <w:rFonts w:hint="cs"/>
          <w:rtl/>
        </w:rPr>
        <w:t xml:space="preserve">הפלסטינים, וגם ישראלים, מלינים על המחסומים, על ההמתנה ממושכת במעברים </w:t>
      </w:r>
      <w:r>
        <w:rPr>
          <w:rFonts w:hint="eastAsia"/>
          <w:rtl/>
        </w:rPr>
        <w:t>–</w:t>
      </w:r>
      <w:r>
        <w:rPr>
          <w:rFonts w:hint="cs"/>
          <w:rtl/>
        </w:rPr>
        <w:t xml:space="preserve"> אני חושב שקודם כול צריך להלין על הטרור הבלתי-פוסק שמופנה כלפינו באופן מאורגן ורצחני. </w:t>
      </w:r>
    </w:p>
    <w:p w14:paraId="6E017665" w14:textId="77777777" w:rsidR="00000000" w:rsidRDefault="000C6BB5">
      <w:pPr>
        <w:pStyle w:val="a0"/>
        <w:rPr>
          <w:rFonts w:hint="cs"/>
          <w:rtl/>
        </w:rPr>
      </w:pPr>
    </w:p>
    <w:p w14:paraId="4927ED56" w14:textId="77777777" w:rsidR="00000000" w:rsidRDefault="000C6BB5">
      <w:pPr>
        <w:pStyle w:val="a0"/>
        <w:rPr>
          <w:rFonts w:hint="cs"/>
          <w:rtl/>
        </w:rPr>
      </w:pPr>
      <w:r>
        <w:rPr>
          <w:rFonts w:hint="cs"/>
          <w:rtl/>
        </w:rPr>
        <w:t>אם הייתי שומע ממך פעם אחת, חבר הכנסת עזמי בשארה, שנושא השחיתו</w:t>
      </w:r>
      <w:r>
        <w:rPr>
          <w:rFonts w:hint="cs"/>
          <w:rtl/>
        </w:rPr>
        <w:t xml:space="preserve">ת, ונושא הסבל, ונושא הנזקים, ונושא הקורבנות, ונושא האבטלה </w:t>
      </w:r>
      <w:r>
        <w:rPr>
          <w:rFonts w:hint="eastAsia"/>
          <w:rtl/>
        </w:rPr>
        <w:t>–</w:t>
      </w:r>
      <w:r>
        <w:rPr>
          <w:rFonts w:hint="cs"/>
          <w:rtl/>
        </w:rPr>
        <w:t xml:space="preserve"> כל הנושאים האלה, שהם נחלתם של הפלסטינים </w:t>
      </w:r>
      <w:r>
        <w:rPr>
          <w:rFonts w:hint="eastAsia"/>
          <w:rtl/>
        </w:rPr>
        <w:t>–</w:t>
      </w:r>
      <w:r>
        <w:rPr>
          <w:rFonts w:hint="cs"/>
          <w:rtl/>
        </w:rPr>
        <w:t xml:space="preserve"> אם פעם אחת היית מפנה אצבע מאשימה, או לפחות מאזן ואומר: גם לפלסטינים עצמם, גם לרשות, גם לארגונים, גם ליאסר ערפאת יש חלק כלשהו בסבל הזה, אם פעם אחת היית אומ</w:t>
      </w:r>
      <w:r>
        <w:rPr>
          <w:rFonts w:hint="cs"/>
          <w:rtl/>
        </w:rPr>
        <w:t xml:space="preserve">ר זאת </w:t>
      </w:r>
      <w:r>
        <w:rPr>
          <w:rFonts w:hint="eastAsia"/>
          <w:rtl/>
        </w:rPr>
        <w:t>–</w:t>
      </w:r>
      <w:r>
        <w:rPr>
          <w:rFonts w:hint="cs"/>
          <w:rtl/>
        </w:rPr>
        <w:t xml:space="preserve"> אבל אף פעם לא שמעתי זאת מכם. מה אתה עושה לי ככה? לא שמעתי זאת.</w:t>
      </w:r>
    </w:p>
    <w:p w14:paraId="1BC8E4C5" w14:textId="77777777" w:rsidR="00000000" w:rsidRDefault="000C6BB5">
      <w:pPr>
        <w:pStyle w:val="a0"/>
        <w:ind w:firstLine="720"/>
        <w:rPr>
          <w:rFonts w:hint="cs"/>
          <w:rtl/>
        </w:rPr>
      </w:pPr>
    </w:p>
    <w:p w14:paraId="04FD1BF5" w14:textId="77777777" w:rsidR="00000000" w:rsidRDefault="000C6BB5">
      <w:pPr>
        <w:pStyle w:val="a0"/>
        <w:ind w:firstLine="720"/>
        <w:rPr>
          <w:rFonts w:hint="cs"/>
          <w:rtl/>
        </w:rPr>
      </w:pPr>
      <w:r>
        <w:rPr>
          <w:rFonts w:hint="cs"/>
          <w:rtl/>
        </w:rPr>
        <w:t xml:space="preserve"> דרך אגב, לא נכון מה שאתה אומר, שרק אם מישהו רואה אנחנו מודים שנפגע אזרח שאינו מעורב. אתה מדבר על האיש הצעיר שנפגע בטול-כרם </w:t>
      </w:r>
      <w:r>
        <w:rPr>
          <w:rFonts w:hint="eastAsia"/>
          <w:rtl/>
        </w:rPr>
        <w:t>–</w:t>
      </w:r>
      <w:r>
        <w:rPr>
          <w:rFonts w:hint="cs"/>
          <w:rtl/>
        </w:rPr>
        <w:t xml:space="preserve"> אתה עצמך אומר שמצד אחד הוא חף מפשע ותמים, אבל מצד שני הוא </w:t>
      </w:r>
      <w:r>
        <w:rPr>
          <w:rFonts w:hint="cs"/>
          <w:rtl/>
        </w:rPr>
        <w:t xml:space="preserve">איכשהו נמצא בזירה של לחימה, ומסביבו חמישה חמושים, שחלק מהם הם מראשי ארגוני הרצח </w:t>
      </w:r>
      <w:r>
        <w:rPr>
          <w:rFonts w:hint="eastAsia"/>
          <w:rtl/>
        </w:rPr>
        <w:t>–</w:t>
      </w:r>
      <w:r>
        <w:rPr>
          <w:rFonts w:hint="cs"/>
          <w:rtl/>
        </w:rPr>
        <w:t xml:space="preserve"> הטרור </w:t>
      </w:r>
      <w:r>
        <w:rPr>
          <w:rFonts w:hint="eastAsia"/>
          <w:rtl/>
        </w:rPr>
        <w:t>–</w:t>
      </w:r>
      <w:r>
        <w:rPr>
          <w:rFonts w:hint="cs"/>
          <w:rtl/>
        </w:rPr>
        <w:t xml:space="preserve"> של ה"תנזים" ושל "הג'יהאד האסלאמי". אז מה אתה מבקש? מה אתה רוצה מאתנו? אנחנו פה מגוננים על חיינו, ואתה בא בטענות. </w:t>
      </w:r>
    </w:p>
    <w:p w14:paraId="7D2636EE" w14:textId="77777777" w:rsidR="00000000" w:rsidRDefault="000C6BB5">
      <w:pPr>
        <w:pStyle w:val="a0"/>
        <w:ind w:firstLine="720"/>
        <w:rPr>
          <w:rFonts w:hint="cs"/>
          <w:rtl/>
        </w:rPr>
      </w:pPr>
    </w:p>
    <w:p w14:paraId="3E1639C1" w14:textId="77777777" w:rsidR="00000000" w:rsidRDefault="000C6BB5">
      <w:pPr>
        <w:pStyle w:val="a0"/>
        <w:ind w:firstLine="720"/>
        <w:rPr>
          <w:rFonts w:hint="cs"/>
          <w:rtl/>
        </w:rPr>
      </w:pPr>
      <w:r>
        <w:rPr>
          <w:rFonts w:hint="cs"/>
          <w:rtl/>
        </w:rPr>
        <w:t xml:space="preserve">אני רוצה לומר עוד </w:t>
      </w:r>
      <w:r>
        <w:rPr>
          <w:rFonts w:hint="eastAsia"/>
          <w:rtl/>
        </w:rPr>
        <w:t>–</w:t>
      </w:r>
      <w:r>
        <w:rPr>
          <w:rFonts w:hint="cs"/>
          <w:rtl/>
        </w:rPr>
        <w:t xml:space="preserve"> אנחנו מדברים, ואנחנו משתדלים </w:t>
      </w:r>
      <w:r>
        <w:rPr>
          <w:rFonts w:hint="eastAsia"/>
          <w:rtl/>
        </w:rPr>
        <w:t>–</w:t>
      </w:r>
      <w:r>
        <w:rPr>
          <w:rFonts w:hint="cs"/>
          <w:rtl/>
        </w:rPr>
        <w:t xml:space="preserve"> </w:t>
      </w:r>
      <w:r>
        <w:rPr>
          <w:rFonts w:hint="cs"/>
          <w:rtl/>
        </w:rPr>
        <w:t xml:space="preserve">לא תמיד מצליחים </w:t>
      </w:r>
      <w:r>
        <w:rPr>
          <w:rFonts w:hint="eastAsia"/>
          <w:rtl/>
        </w:rPr>
        <w:t>–</w:t>
      </w:r>
      <w:r>
        <w:rPr>
          <w:rFonts w:hint="cs"/>
          <w:rtl/>
        </w:rPr>
        <w:t xml:space="preserve"> לעשות בידול והבחנה בין אוכלוסייה אזרחית בלתי מעורבת לבין החמושים הטרוריסטים. אנחנו מנסים לעשות זאת. לא תמיד אנחנו מצליחים. אבל תראה מה החברים שלך עושים ברשות: הם יוצרים בעיות הומניטריות קשות.</w:t>
      </w:r>
    </w:p>
    <w:p w14:paraId="75B26D2A" w14:textId="77777777" w:rsidR="00000000" w:rsidRDefault="000C6BB5">
      <w:pPr>
        <w:pStyle w:val="a0"/>
        <w:rPr>
          <w:rFonts w:hint="cs"/>
          <w:rtl/>
        </w:rPr>
      </w:pPr>
    </w:p>
    <w:p w14:paraId="5912CC1B" w14:textId="77777777" w:rsidR="00000000" w:rsidRDefault="000C6BB5">
      <w:pPr>
        <w:pStyle w:val="af1"/>
        <w:rPr>
          <w:rtl/>
        </w:rPr>
      </w:pPr>
      <w:r>
        <w:rPr>
          <w:rtl/>
        </w:rPr>
        <w:t>היו"ר ראובן ריבלין:</w:t>
      </w:r>
    </w:p>
    <w:p w14:paraId="412D1EB8" w14:textId="77777777" w:rsidR="00000000" w:rsidRDefault="000C6BB5">
      <w:pPr>
        <w:pStyle w:val="a0"/>
        <w:rPr>
          <w:rtl/>
        </w:rPr>
      </w:pPr>
    </w:p>
    <w:p w14:paraId="7B005CCB" w14:textId="77777777" w:rsidR="00000000" w:rsidRDefault="000C6BB5">
      <w:pPr>
        <w:pStyle w:val="a0"/>
        <w:rPr>
          <w:rFonts w:hint="cs"/>
          <w:rtl/>
        </w:rPr>
      </w:pPr>
      <w:r>
        <w:rPr>
          <w:rFonts w:hint="cs"/>
          <w:rtl/>
        </w:rPr>
        <w:t>ודאי יש לחבר הכנסת בשארה</w:t>
      </w:r>
      <w:r>
        <w:rPr>
          <w:rFonts w:hint="cs"/>
          <w:rtl/>
        </w:rPr>
        <w:t xml:space="preserve"> חברים רבים גם ברשות, אבל לא צריך לומר: "החברים שלך". יש מעשי אלימות </w:t>
      </w:r>
      <w:r>
        <w:rPr>
          <w:rFonts w:hint="eastAsia"/>
          <w:rtl/>
        </w:rPr>
        <w:t>–</w:t>
      </w:r>
      <w:r>
        <w:rPr>
          <w:rFonts w:hint="cs"/>
          <w:rtl/>
        </w:rPr>
        <w:t xml:space="preserve"> גם מעשי אלימות נעשים ברשות </w:t>
      </w:r>
      <w:r>
        <w:rPr>
          <w:rFonts w:hint="eastAsia"/>
          <w:rtl/>
        </w:rPr>
        <w:t>–</w:t>
      </w:r>
      <w:r>
        <w:rPr>
          <w:rFonts w:hint="cs"/>
          <w:rtl/>
        </w:rPr>
        <w:t xml:space="preserve"> אבל אין אומרים: "החברים שלך". אני בטוח שיש לו חברים, אבל לא צריך - - - </w:t>
      </w:r>
    </w:p>
    <w:p w14:paraId="57F4E3C9" w14:textId="77777777" w:rsidR="00000000" w:rsidRDefault="000C6BB5">
      <w:pPr>
        <w:pStyle w:val="a0"/>
        <w:ind w:firstLine="0"/>
        <w:rPr>
          <w:rFonts w:hint="cs"/>
          <w:rtl/>
        </w:rPr>
      </w:pPr>
    </w:p>
    <w:p w14:paraId="68D38297" w14:textId="77777777" w:rsidR="00000000" w:rsidRDefault="000C6BB5">
      <w:pPr>
        <w:pStyle w:val="-"/>
        <w:rPr>
          <w:rtl/>
        </w:rPr>
      </w:pPr>
      <w:bookmarkStart w:id="59" w:name="FS000000464T02_08_2004_17_24_53"/>
      <w:bookmarkStart w:id="60" w:name="FS000000464T02_08_2004_17_24_57C"/>
      <w:bookmarkEnd w:id="59"/>
      <w:bookmarkEnd w:id="60"/>
      <w:r>
        <w:rPr>
          <w:rtl/>
        </w:rPr>
        <w:t>סגן שר הביטחון זאב בוים:</w:t>
      </w:r>
    </w:p>
    <w:p w14:paraId="1545BC44" w14:textId="77777777" w:rsidR="00000000" w:rsidRDefault="000C6BB5">
      <w:pPr>
        <w:pStyle w:val="a0"/>
        <w:rPr>
          <w:rtl/>
        </w:rPr>
      </w:pPr>
    </w:p>
    <w:p w14:paraId="2F543546" w14:textId="77777777" w:rsidR="00000000" w:rsidRDefault="000C6BB5">
      <w:pPr>
        <w:pStyle w:val="a0"/>
        <w:rPr>
          <w:rFonts w:hint="cs"/>
          <w:rtl/>
        </w:rPr>
      </w:pPr>
      <w:r>
        <w:rPr>
          <w:rFonts w:hint="cs"/>
          <w:rtl/>
        </w:rPr>
        <w:t>אני מסכים שמה שאומר עכשיו מתאים בדיוק לחברים שלו.</w:t>
      </w:r>
    </w:p>
    <w:p w14:paraId="4C8C9D97" w14:textId="77777777" w:rsidR="00000000" w:rsidRDefault="000C6BB5">
      <w:pPr>
        <w:pStyle w:val="a0"/>
        <w:ind w:firstLine="0"/>
        <w:rPr>
          <w:rFonts w:hint="cs"/>
          <w:rtl/>
        </w:rPr>
      </w:pPr>
    </w:p>
    <w:p w14:paraId="4986778E" w14:textId="77777777" w:rsidR="00000000" w:rsidRDefault="000C6BB5">
      <w:pPr>
        <w:pStyle w:val="af1"/>
        <w:rPr>
          <w:rtl/>
        </w:rPr>
      </w:pPr>
      <w:r>
        <w:rPr>
          <w:rtl/>
        </w:rPr>
        <w:t xml:space="preserve">היו"ר </w:t>
      </w:r>
      <w:r>
        <w:rPr>
          <w:rtl/>
        </w:rPr>
        <w:t>ראובן ריבלין:</w:t>
      </w:r>
    </w:p>
    <w:p w14:paraId="46A56A49" w14:textId="77777777" w:rsidR="00000000" w:rsidRDefault="000C6BB5">
      <w:pPr>
        <w:pStyle w:val="a0"/>
        <w:rPr>
          <w:rtl/>
        </w:rPr>
      </w:pPr>
    </w:p>
    <w:p w14:paraId="52EB5B58" w14:textId="77777777" w:rsidR="00000000" w:rsidRDefault="000C6BB5">
      <w:pPr>
        <w:pStyle w:val="a0"/>
        <w:rPr>
          <w:rFonts w:hint="cs"/>
          <w:rtl/>
        </w:rPr>
      </w:pPr>
      <w:r>
        <w:rPr>
          <w:rFonts w:hint="cs"/>
          <w:rtl/>
        </w:rPr>
        <w:t>אם אדוני רוצה להשתמש בביטוי, בבקשה. אם כן, ניתן לו זכות להשיב.</w:t>
      </w:r>
    </w:p>
    <w:p w14:paraId="2A1C1D3B" w14:textId="77777777" w:rsidR="00000000" w:rsidRDefault="000C6BB5">
      <w:pPr>
        <w:pStyle w:val="a0"/>
        <w:ind w:firstLine="0"/>
        <w:rPr>
          <w:rFonts w:hint="cs"/>
          <w:rtl/>
        </w:rPr>
      </w:pPr>
    </w:p>
    <w:p w14:paraId="139A273E" w14:textId="77777777" w:rsidR="00000000" w:rsidRDefault="000C6BB5">
      <w:pPr>
        <w:pStyle w:val="-"/>
        <w:rPr>
          <w:rtl/>
        </w:rPr>
      </w:pPr>
      <w:bookmarkStart w:id="61" w:name="FS000000464T02_08_2004_17_25_18C"/>
      <w:bookmarkEnd w:id="61"/>
      <w:r>
        <w:rPr>
          <w:rtl/>
        </w:rPr>
        <w:t>סגן שר הביטחון זאב בוים:</w:t>
      </w:r>
    </w:p>
    <w:p w14:paraId="1BE041F4" w14:textId="77777777" w:rsidR="00000000" w:rsidRDefault="000C6BB5">
      <w:pPr>
        <w:pStyle w:val="a0"/>
        <w:rPr>
          <w:rtl/>
        </w:rPr>
      </w:pPr>
    </w:p>
    <w:p w14:paraId="054EEB9C" w14:textId="77777777" w:rsidR="00000000" w:rsidRDefault="000C6BB5">
      <w:pPr>
        <w:pStyle w:val="a0"/>
        <w:rPr>
          <w:rFonts w:hint="cs"/>
          <w:rtl/>
        </w:rPr>
      </w:pPr>
      <w:r>
        <w:rPr>
          <w:rFonts w:hint="cs"/>
          <w:rtl/>
        </w:rPr>
        <w:t xml:space="preserve">אתן את הדוגמה, ואז הדבר יובן, אדוני היושב-ראש. </w:t>
      </w:r>
    </w:p>
    <w:p w14:paraId="3FB17B77" w14:textId="77777777" w:rsidR="00000000" w:rsidRDefault="000C6BB5">
      <w:pPr>
        <w:pStyle w:val="af1"/>
        <w:rPr>
          <w:rtl/>
        </w:rPr>
      </w:pPr>
    </w:p>
    <w:p w14:paraId="16DA5C20" w14:textId="77777777" w:rsidR="00000000" w:rsidRDefault="000C6BB5">
      <w:pPr>
        <w:pStyle w:val="af1"/>
        <w:rPr>
          <w:rtl/>
        </w:rPr>
      </w:pPr>
      <w:r>
        <w:rPr>
          <w:rtl/>
        </w:rPr>
        <w:t>היו"ר ראובן ריבלין:</w:t>
      </w:r>
    </w:p>
    <w:p w14:paraId="520CED93" w14:textId="77777777" w:rsidR="00000000" w:rsidRDefault="000C6BB5">
      <w:pPr>
        <w:pStyle w:val="a0"/>
        <w:rPr>
          <w:rtl/>
        </w:rPr>
      </w:pPr>
    </w:p>
    <w:p w14:paraId="5502F1D9" w14:textId="77777777" w:rsidR="00000000" w:rsidRDefault="000C6BB5">
      <w:pPr>
        <w:pStyle w:val="a0"/>
        <w:rPr>
          <w:rFonts w:hint="cs"/>
          <w:rtl/>
        </w:rPr>
      </w:pPr>
      <w:r>
        <w:rPr>
          <w:rFonts w:hint="cs"/>
          <w:rtl/>
        </w:rPr>
        <w:t>בבקשה.</w:t>
      </w:r>
    </w:p>
    <w:p w14:paraId="6D04FCAD" w14:textId="77777777" w:rsidR="00000000" w:rsidRDefault="000C6BB5">
      <w:pPr>
        <w:pStyle w:val="a0"/>
        <w:ind w:firstLine="0"/>
        <w:rPr>
          <w:rFonts w:hint="cs"/>
          <w:rtl/>
        </w:rPr>
      </w:pPr>
    </w:p>
    <w:p w14:paraId="735E79CC" w14:textId="77777777" w:rsidR="00000000" w:rsidRDefault="000C6BB5">
      <w:pPr>
        <w:pStyle w:val="-"/>
        <w:rPr>
          <w:rtl/>
        </w:rPr>
      </w:pPr>
      <w:bookmarkStart w:id="62" w:name="FS000000464T02_08_2004_17_25_30C"/>
      <w:bookmarkEnd w:id="62"/>
      <w:r>
        <w:rPr>
          <w:rtl/>
        </w:rPr>
        <w:t>סגן שר הביטחון זאב בוים:</w:t>
      </w:r>
    </w:p>
    <w:p w14:paraId="0A73782E" w14:textId="77777777" w:rsidR="00000000" w:rsidRDefault="000C6BB5">
      <w:pPr>
        <w:pStyle w:val="a0"/>
        <w:rPr>
          <w:rtl/>
        </w:rPr>
      </w:pPr>
    </w:p>
    <w:p w14:paraId="0AD633F0" w14:textId="77777777" w:rsidR="00000000" w:rsidRDefault="000C6BB5">
      <w:pPr>
        <w:pStyle w:val="a0"/>
        <w:rPr>
          <w:rFonts w:hint="cs"/>
          <w:rtl/>
        </w:rPr>
      </w:pPr>
      <w:r>
        <w:rPr>
          <w:rFonts w:hint="cs"/>
          <w:rtl/>
        </w:rPr>
        <w:t>באזור המעבר הבין-לאומי ברפיח יש היום ריכוז גדול</w:t>
      </w:r>
      <w:r>
        <w:rPr>
          <w:rFonts w:hint="cs"/>
          <w:rtl/>
        </w:rPr>
        <w:t xml:space="preserve"> של פלסטינים משני צדי המעבר. כ-2,000 בני-אדם מבקשים לעבור מרצועת-עזה למצרים, בהם סטודנטים ואחרים, והפוך </w:t>
      </w:r>
      <w:r>
        <w:rPr>
          <w:rtl/>
        </w:rPr>
        <w:t>–</w:t>
      </w:r>
      <w:r>
        <w:rPr>
          <w:rFonts w:hint="cs"/>
          <w:rtl/>
        </w:rPr>
        <w:t xml:space="preserve"> 3,000 מבקשים להיכנס. </w:t>
      </w:r>
    </w:p>
    <w:p w14:paraId="56932CA4" w14:textId="77777777" w:rsidR="00000000" w:rsidRDefault="000C6BB5">
      <w:pPr>
        <w:pStyle w:val="a0"/>
        <w:ind w:firstLine="0"/>
        <w:rPr>
          <w:rFonts w:hint="cs"/>
          <w:rtl/>
        </w:rPr>
      </w:pPr>
    </w:p>
    <w:p w14:paraId="67248118" w14:textId="77777777" w:rsidR="00000000" w:rsidRDefault="000C6BB5">
      <w:pPr>
        <w:pStyle w:val="af0"/>
        <w:rPr>
          <w:rtl/>
        </w:rPr>
      </w:pPr>
      <w:r>
        <w:rPr>
          <w:rFonts w:hint="eastAsia"/>
          <w:rtl/>
        </w:rPr>
        <w:t>עזמי</w:t>
      </w:r>
      <w:r>
        <w:rPr>
          <w:rtl/>
        </w:rPr>
        <w:t xml:space="preserve"> בשארה (בל"ד):</w:t>
      </w:r>
    </w:p>
    <w:p w14:paraId="7E7956AC" w14:textId="77777777" w:rsidR="00000000" w:rsidRDefault="000C6BB5">
      <w:pPr>
        <w:pStyle w:val="a0"/>
        <w:rPr>
          <w:rFonts w:hint="cs"/>
          <w:rtl/>
        </w:rPr>
      </w:pPr>
    </w:p>
    <w:p w14:paraId="0FFF0657" w14:textId="77777777" w:rsidR="00000000" w:rsidRDefault="000C6BB5">
      <w:pPr>
        <w:pStyle w:val="a0"/>
        <w:rPr>
          <w:rFonts w:hint="cs"/>
          <w:rtl/>
        </w:rPr>
      </w:pPr>
      <w:r>
        <w:rPr>
          <w:rFonts w:hint="cs"/>
          <w:rtl/>
        </w:rPr>
        <w:t>2,000 תקועים.</w:t>
      </w:r>
    </w:p>
    <w:p w14:paraId="45A2E2D7" w14:textId="77777777" w:rsidR="00000000" w:rsidRDefault="000C6BB5">
      <w:pPr>
        <w:pStyle w:val="a0"/>
        <w:ind w:firstLine="0"/>
        <w:rPr>
          <w:rFonts w:hint="cs"/>
          <w:rtl/>
        </w:rPr>
      </w:pPr>
    </w:p>
    <w:p w14:paraId="14E52488" w14:textId="77777777" w:rsidR="00000000" w:rsidRDefault="000C6BB5">
      <w:pPr>
        <w:pStyle w:val="-"/>
        <w:rPr>
          <w:rtl/>
        </w:rPr>
      </w:pPr>
      <w:bookmarkStart w:id="63" w:name="FS000000464T02_08_2004_17_26_24C"/>
      <w:bookmarkEnd w:id="63"/>
      <w:r>
        <w:rPr>
          <w:rtl/>
        </w:rPr>
        <w:t>סגן שר הביטחון זאב בוים:</w:t>
      </w:r>
    </w:p>
    <w:p w14:paraId="35B72164" w14:textId="77777777" w:rsidR="00000000" w:rsidRDefault="000C6BB5">
      <w:pPr>
        <w:pStyle w:val="a0"/>
        <w:rPr>
          <w:rtl/>
        </w:rPr>
      </w:pPr>
    </w:p>
    <w:p w14:paraId="4D88C4B5" w14:textId="77777777" w:rsidR="00000000" w:rsidRDefault="000C6BB5">
      <w:pPr>
        <w:pStyle w:val="a0"/>
        <w:rPr>
          <w:rFonts w:hint="cs"/>
          <w:rtl/>
        </w:rPr>
      </w:pPr>
      <w:r>
        <w:rPr>
          <w:rFonts w:hint="cs"/>
          <w:rtl/>
        </w:rPr>
        <w:t xml:space="preserve">2,000 תקועים בצד אחד ו-3,000 בצד השני, והמעבר חסום. שואלים אותנו: </w:t>
      </w:r>
      <w:r>
        <w:rPr>
          <w:rFonts w:hint="cs"/>
          <w:rtl/>
        </w:rPr>
        <w:t xml:space="preserve">למה המעבר חסום? הוא חסום כבר כמה ימים, כי יש התרעה חמה על חפירת מנהרת תופת באזור המעבר. מטעמי ביטחון </w:t>
      </w:r>
      <w:r>
        <w:rPr>
          <w:rFonts w:hint="eastAsia"/>
          <w:rtl/>
        </w:rPr>
        <w:t>–</w:t>
      </w:r>
      <w:r>
        <w:rPr>
          <w:rFonts w:hint="cs"/>
          <w:rtl/>
        </w:rPr>
        <w:t xml:space="preserve"> גם של החיילים, גם של אנשי רשות שדות התעופה, גם של כל מי שנמצא בסביבה, לרבות הפלסטינים ולרבות קצת תיירים שעוברים שם </w:t>
      </w:r>
      <w:r>
        <w:rPr>
          <w:rFonts w:hint="eastAsia"/>
          <w:rtl/>
        </w:rPr>
        <w:t>–</w:t>
      </w:r>
      <w:r>
        <w:rPr>
          <w:rFonts w:hint="cs"/>
          <w:rtl/>
        </w:rPr>
        <w:t xml:space="preserve"> מתוך דאגה שלא ייפגעו, איננו נותנים ל</w:t>
      </w:r>
      <w:r>
        <w:rPr>
          <w:rFonts w:hint="cs"/>
          <w:rtl/>
        </w:rPr>
        <w:t xml:space="preserve">עבור שם, ומבצעים בדיקות. מכיוון שמציאת מנהרה כזאת היא בבחינת מציאת מחט בערימת שחת, כדי למנוע את הסבל, ומנקודת ראות הומניטרית, הצענו "שאטלים" </w:t>
      </w:r>
      <w:r>
        <w:rPr>
          <w:rFonts w:hint="eastAsia"/>
          <w:rtl/>
        </w:rPr>
        <w:t>–</w:t>
      </w:r>
      <w:r>
        <w:rPr>
          <w:rFonts w:hint="cs"/>
          <w:rtl/>
        </w:rPr>
        <w:t xml:space="preserve"> לקחת את המבקשים לעבור דרך מעבר ניצנה, מדרום לרצועת-עזה, ולהעביר אותם - - - </w:t>
      </w:r>
    </w:p>
    <w:p w14:paraId="12EF2342" w14:textId="77777777" w:rsidR="00000000" w:rsidRDefault="000C6BB5">
      <w:pPr>
        <w:pStyle w:val="a0"/>
        <w:ind w:firstLine="0"/>
        <w:rPr>
          <w:rFonts w:hint="cs"/>
          <w:rtl/>
        </w:rPr>
      </w:pPr>
    </w:p>
    <w:p w14:paraId="7B2843BC" w14:textId="77777777" w:rsidR="00000000" w:rsidRDefault="000C6BB5">
      <w:pPr>
        <w:pStyle w:val="af0"/>
        <w:rPr>
          <w:rtl/>
        </w:rPr>
      </w:pPr>
      <w:r>
        <w:rPr>
          <w:rFonts w:hint="eastAsia"/>
          <w:rtl/>
        </w:rPr>
        <w:t>עזמי</w:t>
      </w:r>
      <w:r>
        <w:rPr>
          <w:rtl/>
        </w:rPr>
        <w:t xml:space="preserve"> בשארה (בל"ד):</w:t>
      </w:r>
    </w:p>
    <w:p w14:paraId="52BB7C4E" w14:textId="77777777" w:rsidR="00000000" w:rsidRDefault="000C6BB5">
      <w:pPr>
        <w:pStyle w:val="a0"/>
        <w:rPr>
          <w:rFonts w:hint="cs"/>
          <w:rtl/>
        </w:rPr>
      </w:pPr>
    </w:p>
    <w:p w14:paraId="7D9CA3A9" w14:textId="77777777" w:rsidR="00000000" w:rsidRDefault="000C6BB5">
      <w:pPr>
        <w:pStyle w:val="a0"/>
        <w:rPr>
          <w:rFonts w:hint="cs"/>
          <w:rtl/>
        </w:rPr>
      </w:pPr>
      <w:r>
        <w:rPr>
          <w:rFonts w:hint="cs"/>
          <w:rtl/>
        </w:rPr>
        <w:t>הם היו עוברים כב</w:t>
      </w:r>
      <w:r>
        <w:rPr>
          <w:rFonts w:hint="cs"/>
          <w:rtl/>
        </w:rPr>
        <w:t>ר מזמן, למה לא העברתם אותם?</w:t>
      </w:r>
    </w:p>
    <w:p w14:paraId="7D3F76BD" w14:textId="77777777" w:rsidR="00000000" w:rsidRDefault="000C6BB5">
      <w:pPr>
        <w:pStyle w:val="a0"/>
        <w:ind w:firstLine="0"/>
        <w:rPr>
          <w:rFonts w:hint="cs"/>
          <w:rtl/>
        </w:rPr>
      </w:pPr>
    </w:p>
    <w:p w14:paraId="06BB23AE" w14:textId="77777777" w:rsidR="00000000" w:rsidRDefault="000C6BB5">
      <w:pPr>
        <w:pStyle w:val="-"/>
        <w:rPr>
          <w:rtl/>
        </w:rPr>
      </w:pPr>
      <w:bookmarkStart w:id="64" w:name="FS000000464T02_08_2004_17_29_23C"/>
      <w:bookmarkEnd w:id="64"/>
      <w:r>
        <w:rPr>
          <w:rtl/>
        </w:rPr>
        <w:t>סגן שר הביטחון זאב בוים:</w:t>
      </w:r>
    </w:p>
    <w:p w14:paraId="545476CB" w14:textId="77777777" w:rsidR="00000000" w:rsidRDefault="000C6BB5">
      <w:pPr>
        <w:pStyle w:val="a0"/>
        <w:rPr>
          <w:rtl/>
        </w:rPr>
      </w:pPr>
    </w:p>
    <w:p w14:paraId="475E2682" w14:textId="77777777" w:rsidR="00000000" w:rsidRDefault="000C6BB5">
      <w:pPr>
        <w:pStyle w:val="a0"/>
        <w:rPr>
          <w:rFonts w:hint="cs"/>
          <w:rtl/>
        </w:rPr>
      </w:pPr>
      <w:r>
        <w:rPr>
          <w:rFonts w:hint="cs"/>
          <w:rtl/>
        </w:rPr>
        <w:t xml:space="preserve">חבר הכנסת בשארה, אני מסביר למה </w:t>
      </w:r>
      <w:r>
        <w:rPr>
          <w:rFonts w:hint="eastAsia"/>
          <w:rtl/>
        </w:rPr>
        <w:t>–</w:t>
      </w:r>
      <w:r>
        <w:rPr>
          <w:rFonts w:hint="cs"/>
          <w:rtl/>
        </w:rPr>
        <w:t xml:space="preserve"> פינינו את כל המעבר, ומבצעים שם קידוחים כדי למצוא את מנהרת התופת. זה לא משהו כללי, זה לא משהו מעורפל, מדובר בהתרעה חמה </w:t>
      </w:r>
      <w:r>
        <w:rPr>
          <w:rFonts w:hint="eastAsia"/>
          <w:rtl/>
        </w:rPr>
        <w:t>–</w:t>
      </w:r>
      <w:r>
        <w:rPr>
          <w:rFonts w:hint="cs"/>
          <w:rtl/>
        </w:rPr>
        <w:t xml:space="preserve"> אנחנו יודעים שזה נמצא שם, רק צריך לאתר את זה. הצ</w:t>
      </w:r>
      <w:r>
        <w:rPr>
          <w:rFonts w:hint="cs"/>
          <w:rtl/>
        </w:rPr>
        <w:t xml:space="preserve">ענו כפתרון זמני, כפתרון ביניים, כדי להפחית את הסבל של האנשים </w:t>
      </w:r>
      <w:r>
        <w:rPr>
          <w:rFonts w:hint="eastAsia"/>
          <w:rtl/>
        </w:rPr>
        <w:t>–</w:t>
      </w:r>
      <w:r>
        <w:rPr>
          <w:rFonts w:hint="cs"/>
          <w:rtl/>
        </w:rPr>
        <w:t xml:space="preserve"> שבאמת יעברו </w:t>
      </w:r>
      <w:r>
        <w:rPr>
          <w:rFonts w:hint="eastAsia"/>
          <w:rtl/>
        </w:rPr>
        <w:t>–</w:t>
      </w:r>
      <w:r>
        <w:rPr>
          <w:rFonts w:hint="cs"/>
          <w:rtl/>
        </w:rPr>
        <w:t xml:space="preserve"> לנסוע מרחק </w:t>
      </w:r>
      <w:r>
        <w:rPr>
          <w:rtl/>
        </w:rPr>
        <w:t>–</w:t>
      </w:r>
      <w:r>
        <w:rPr>
          <w:rFonts w:hint="cs"/>
          <w:rtl/>
        </w:rPr>
        <w:t xml:space="preserve"> יגיד חבר הכנסת רן כהן כמה זמן נוסעים מרפיח עד ניצנה ומניצנה עד אל-עריש, שעתיים?</w:t>
      </w:r>
    </w:p>
    <w:p w14:paraId="01F81E20" w14:textId="77777777" w:rsidR="00000000" w:rsidRDefault="000C6BB5">
      <w:pPr>
        <w:pStyle w:val="a0"/>
        <w:ind w:firstLine="0"/>
        <w:rPr>
          <w:rFonts w:hint="cs"/>
          <w:rtl/>
        </w:rPr>
      </w:pPr>
    </w:p>
    <w:p w14:paraId="26A85D63" w14:textId="77777777" w:rsidR="00000000" w:rsidRDefault="000C6BB5">
      <w:pPr>
        <w:pStyle w:val="af0"/>
        <w:rPr>
          <w:rtl/>
        </w:rPr>
      </w:pPr>
      <w:r>
        <w:rPr>
          <w:rFonts w:hint="eastAsia"/>
          <w:rtl/>
        </w:rPr>
        <w:t>רן</w:t>
      </w:r>
      <w:r>
        <w:rPr>
          <w:rtl/>
        </w:rPr>
        <w:t xml:space="preserve"> כהן (יחד):</w:t>
      </w:r>
    </w:p>
    <w:p w14:paraId="24135571" w14:textId="77777777" w:rsidR="00000000" w:rsidRDefault="000C6BB5">
      <w:pPr>
        <w:pStyle w:val="a0"/>
        <w:rPr>
          <w:rFonts w:hint="cs"/>
          <w:rtl/>
        </w:rPr>
      </w:pPr>
    </w:p>
    <w:p w14:paraId="14C19C8E" w14:textId="77777777" w:rsidR="00000000" w:rsidRDefault="000C6BB5">
      <w:pPr>
        <w:pStyle w:val="a0"/>
        <w:rPr>
          <w:rFonts w:hint="cs"/>
          <w:rtl/>
        </w:rPr>
      </w:pPr>
      <w:r>
        <w:rPr>
          <w:rFonts w:hint="cs"/>
          <w:rtl/>
        </w:rPr>
        <w:t>כן.</w:t>
      </w:r>
    </w:p>
    <w:p w14:paraId="629FB885" w14:textId="77777777" w:rsidR="00000000" w:rsidRDefault="000C6BB5">
      <w:pPr>
        <w:pStyle w:val="a0"/>
        <w:ind w:firstLine="0"/>
        <w:rPr>
          <w:rFonts w:hint="cs"/>
          <w:rtl/>
        </w:rPr>
      </w:pPr>
    </w:p>
    <w:p w14:paraId="2476A45A" w14:textId="77777777" w:rsidR="00000000" w:rsidRDefault="000C6BB5">
      <w:pPr>
        <w:pStyle w:val="-"/>
        <w:rPr>
          <w:rtl/>
        </w:rPr>
      </w:pPr>
      <w:bookmarkStart w:id="65" w:name="FS000000464T02_08_2004_17_30_33C"/>
      <w:bookmarkEnd w:id="65"/>
      <w:r>
        <w:rPr>
          <w:rtl/>
        </w:rPr>
        <w:t>סגן שר הביטחון זאב בוים:</w:t>
      </w:r>
    </w:p>
    <w:p w14:paraId="768BE8F5" w14:textId="77777777" w:rsidR="00000000" w:rsidRDefault="000C6BB5">
      <w:pPr>
        <w:pStyle w:val="a0"/>
        <w:rPr>
          <w:rtl/>
        </w:rPr>
      </w:pPr>
    </w:p>
    <w:p w14:paraId="7074FE28" w14:textId="77777777" w:rsidR="00000000" w:rsidRDefault="000C6BB5">
      <w:pPr>
        <w:pStyle w:val="a0"/>
        <w:rPr>
          <w:rFonts w:hint="cs"/>
          <w:rtl/>
        </w:rPr>
      </w:pPr>
      <w:r>
        <w:rPr>
          <w:rFonts w:hint="cs"/>
          <w:rtl/>
        </w:rPr>
        <w:t>שעתיים. אבל החברים של בשארה אומרים: בפר</w:t>
      </w:r>
      <w:r>
        <w:rPr>
          <w:rFonts w:hint="cs"/>
          <w:rtl/>
        </w:rPr>
        <w:t xml:space="preserve">ינציפ </w:t>
      </w:r>
      <w:r>
        <w:rPr>
          <w:rFonts w:hint="eastAsia"/>
          <w:rtl/>
        </w:rPr>
        <w:t>–</w:t>
      </w:r>
      <w:r>
        <w:rPr>
          <w:rFonts w:hint="cs"/>
          <w:rtl/>
        </w:rPr>
        <w:t xml:space="preserve"> לא. בעניין הזה, כולם חברים שלו. למה? אין תשובה. כשאני אומר לך שהסבל הגדול של האוכלוסייה הפלסטינית בא מתוך עצמה, מתוך המנהיגות שלה ומתוך הראיס שלה, לא סתם אני אומר זאת, והם יודעים את הדבר.</w:t>
      </w:r>
    </w:p>
    <w:p w14:paraId="534727CF" w14:textId="77777777" w:rsidR="00000000" w:rsidRDefault="000C6BB5">
      <w:pPr>
        <w:pStyle w:val="a0"/>
        <w:rPr>
          <w:rFonts w:hint="cs"/>
          <w:rtl/>
        </w:rPr>
      </w:pPr>
    </w:p>
    <w:p w14:paraId="6BCF23F6" w14:textId="77777777" w:rsidR="00000000" w:rsidRDefault="000C6BB5">
      <w:pPr>
        <w:pStyle w:val="a0"/>
        <w:rPr>
          <w:rFonts w:hint="cs"/>
          <w:rtl/>
        </w:rPr>
      </w:pPr>
      <w:r>
        <w:rPr>
          <w:rFonts w:hint="cs"/>
          <w:rtl/>
        </w:rPr>
        <w:t xml:space="preserve">אותו דבר בבית-חאנון. לא נסכים ש"קסאמים" ייפלו על שדרות. עד </w:t>
      </w:r>
      <w:r>
        <w:rPr>
          <w:rFonts w:hint="cs"/>
          <w:rtl/>
        </w:rPr>
        <w:t xml:space="preserve">שלא יפסיקו שם את השילוח לא נצא מבית-חאנון ולא נניח שם. אני מציע לתושבי בית-חאנון, שאני יודע שהם סובלים, ואני יודע שחלק מהם כבר יצאו נגד הארגונים, ויש גם משפחה שכבר שילמה על ההתנגדות שלה, וצריך להעריך זאת ולקרוא לכולם שיעשו בבית-חאנון מה שעשו בבית-ג'אלה </w:t>
      </w:r>
      <w:r>
        <w:rPr>
          <w:rFonts w:hint="eastAsia"/>
          <w:rtl/>
        </w:rPr>
        <w:t>–</w:t>
      </w:r>
      <w:r>
        <w:rPr>
          <w:rFonts w:hint="cs"/>
          <w:rtl/>
        </w:rPr>
        <w:t xml:space="preserve"> כ</w:t>
      </w:r>
      <w:r>
        <w:rPr>
          <w:rFonts w:hint="cs"/>
          <w:rtl/>
        </w:rPr>
        <w:t xml:space="preserve">שירו מבית-ג'אלה על גילה, כשהסברנו להם מהי משמעות הדבר, בסופו של דבר הם הבינו. אני חושב שאתה מכיר את הבדיחה על לדבר ולהסביר. הסברנו. אנחנו קוראים לבית-חאנון </w:t>
      </w:r>
      <w:r>
        <w:rPr>
          <w:rtl/>
        </w:rPr>
        <w:t>–</w:t>
      </w:r>
      <w:r>
        <w:rPr>
          <w:rFonts w:hint="cs"/>
          <w:rtl/>
        </w:rPr>
        <w:t xml:space="preserve"> אנחנו לא רוצים להסביר </w:t>
      </w:r>
      <w:r>
        <w:rPr>
          <w:rtl/>
        </w:rPr>
        <w:t>–</w:t>
      </w:r>
      <w:r>
        <w:rPr>
          <w:rFonts w:hint="cs"/>
          <w:rtl/>
        </w:rPr>
        <w:t xml:space="preserve"> שיעשו בעצמם את הפעולה הזאת. שהרשות </w:t>
      </w:r>
      <w:r>
        <w:rPr>
          <w:rFonts w:hint="eastAsia"/>
          <w:rtl/>
        </w:rPr>
        <w:t>–</w:t>
      </w:r>
      <w:r>
        <w:rPr>
          <w:rFonts w:hint="cs"/>
          <w:rtl/>
        </w:rPr>
        <w:t xml:space="preserve"> שחלק מהחברים שלך שם </w:t>
      </w:r>
      <w:r>
        <w:rPr>
          <w:rFonts w:hint="eastAsia"/>
          <w:rtl/>
        </w:rPr>
        <w:t>–</w:t>
      </w:r>
      <w:r>
        <w:rPr>
          <w:rFonts w:hint="cs"/>
          <w:rtl/>
        </w:rPr>
        <w:t xml:space="preserve"> תעשה את הפעולה </w:t>
      </w:r>
      <w:r>
        <w:rPr>
          <w:rFonts w:hint="cs"/>
          <w:rtl/>
        </w:rPr>
        <w:t>נגד הקיצונים האלה, הרצחנים האלה, שבאים לשם בהיחבא, פורקים, ובחמש דקות משלחים טיל ובורחים. בידיכם לעשות זאת.</w:t>
      </w:r>
    </w:p>
    <w:p w14:paraId="04A38690" w14:textId="77777777" w:rsidR="00000000" w:rsidRDefault="000C6BB5">
      <w:pPr>
        <w:pStyle w:val="a0"/>
        <w:rPr>
          <w:rFonts w:hint="cs"/>
          <w:rtl/>
        </w:rPr>
      </w:pPr>
    </w:p>
    <w:p w14:paraId="106DEEE6" w14:textId="77777777" w:rsidR="00000000" w:rsidRDefault="000C6BB5">
      <w:pPr>
        <w:pStyle w:val="a0"/>
        <w:rPr>
          <w:rFonts w:hint="cs"/>
          <w:rtl/>
        </w:rPr>
      </w:pPr>
      <w:r>
        <w:rPr>
          <w:rFonts w:hint="cs"/>
          <w:rtl/>
        </w:rPr>
        <w:t xml:space="preserve">אדוני היושב-ראש, אני מבקש מחברי הכנסת להסיר את הצעת האי-אמון מסדר-היום. </w:t>
      </w:r>
    </w:p>
    <w:p w14:paraId="6472A3F3" w14:textId="77777777" w:rsidR="00000000" w:rsidRDefault="000C6BB5">
      <w:pPr>
        <w:pStyle w:val="a0"/>
        <w:ind w:firstLine="0"/>
        <w:rPr>
          <w:rFonts w:hint="cs"/>
          <w:rtl/>
        </w:rPr>
      </w:pPr>
    </w:p>
    <w:p w14:paraId="1D089C89" w14:textId="77777777" w:rsidR="00000000" w:rsidRDefault="000C6BB5">
      <w:pPr>
        <w:pStyle w:val="af1"/>
        <w:rPr>
          <w:rtl/>
        </w:rPr>
      </w:pPr>
      <w:r>
        <w:rPr>
          <w:rtl/>
        </w:rPr>
        <w:t>היו"ר ראובן ריבלין:</w:t>
      </w:r>
    </w:p>
    <w:p w14:paraId="6E6A05E3" w14:textId="77777777" w:rsidR="00000000" w:rsidRDefault="000C6BB5">
      <w:pPr>
        <w:pStyle w:val="a0"/>
        <w:rPr>
          <w:rtl/>
        </w:rPr>
      </w:pPr>
    </w:p>
    <w:p w14:paraId="7470D8A9" w14:textId="77777777" w:rsidR="00000000" w:rsidRDefault="000C6BB5">
      <w:pPr>
        <w:pStyle w:val="a0"/>
        <w:rPr>
          <w:rFonts w:hint="cs"/>
          <w:rtl/>
        </w:rPr>
      </w:pPr>
      <w:r>
        <w:rPr>
          <w:rFonts w:hint="cs"/>
          <w:rtl/>
        </w:rPr>
        <w:t>תודה רבה. חבר הכנסת רן כהן, אדוני רשום לדיבור. בבקשה</w:t>
      </w:r>
      <w:r>
        <w:rPr>
          <w:rFonts w:hint="cs"/>
          <w:rtl/>
        </w:rPr>
        <w:t xml:space="preserve">, מהצד, רק הערה לשר עזרא. חבר הכנסת דהן, אדוני יעלה ויבוא וינמק את הצעת האי-אמון של ש"ס, בלי שתהיה עליה תשובת הממשלה. התשובה תהיה בהצבעה. </w:t>
      </w:r>
    </w:p>
    <w:p w14:paraId="2834CDB2" w14:textId="77777777" w:rsidR="00000000" w:rsidRDefault="000C6BB5">
      <w:pPr>
        <w:pStyle w:val="a0"/>
        <w:ind w:firstLine="0"/>
        <w:rPr>
          <w:rFonts w:hint="cs"/>
          <w:rtl/>
        </w:rPr>
      </w:pPr>
    </w:p>
    <w:p w14:paraId="0CC3FAB6" w14:textId="77777777" w:rsidR="00000000" w:rsidRDefault="000C6BB5">
      <w:pPr>
        <w:pStyle w:val="af0"/>
        <w:rPr>
          <w:rtl/>
        </w:rPr>
      </w:pPr>
      <w:r>
        <w:rPr>
          <w:rFonts w:hint="eastAsia"/>
          <w:rtl/>
        </w:rPr>
        <w:t>נסים</w:t>
      </w:r>
      <w:r>
        <w:rPr>
          <w:rtl/>
        </w:rPr>
        <w:t xml:space="preserve"> דהן (ש"ס):</w:t>
      </w:r>
    </w:p>
    <w:p w14:paraId="5575D1D0" w14:textId="77777777" w:rsidR="00000000" w:rsidRDefault="000C6BB5">
      <w:pPr>
        <w:pStyle w:val="a0"/>
        <w:rPr>
          <w:rFonts w:hint="cs"/>
          <w:rtl/>
        </w:rPr>
      </w:pPr>
    </w:p>
    <w:p w14:paraId="23FEED29" w14:textId="77777777" w:rsidR="00000000" w:rsidRDefault="000C6BB5">
      <w:pPr>
        <w:pStyle w:val="a0"/>
        <w:rPr>
          <w:rFonts w:hint="cs"/>
          <w:rtl/>
        </w:rPr>
      </w:pPr>
      <w:r>
        <w:rPr>
          <w:rFonts w:hint="cs"/>
          <w:rtl/>
        </w:rPr>
        <w:t xml:space="preserve">אף פעם אין להם מה להשיב. </w:t>
      </w:r>
    </w:p>
    <w:p w14:paraId="05DCF426" w14:textId="77777777" w:rsidR="00000000" w:rsidRDefault="000C6BB5">
      <w:pPr>
        <w:pStyle w:val="a0"/>
        <w:ind w:firstLine="0"/>
        <w:rPr>
          <w:rFonts w:hint="cs"/>
          <w:rtl/>
        </w:rPr>
      </w:pPr>
    </w:p>
    <w:p w14:paraId="088EF667" w14:textId="77777777" w:rsidR="00000000" w:rsidRDefault="000C6BB5">
      <w:pPr>
        <w:pStyle w:val="a"/>
        <w:rPr>
          <w:rtl/>
        </w:rPr>
      </w:pPr>
      <w:bookmarkStart w:id="66" w:name="FS000000507T02_08_2004_17_34_51"/>
      <w:bookmarkStart w:id="67" w:name="_Toc100311689"/>
      <w:bookmarkEnd w:id="66"/>
      <w:r>
        <w:rPr>
          <w:rFonts w:hint="eastAsia"/>
          <w:rtl/>
        </w:rPr>
        <w:t>רן</w:t>
      </w:r>
      <w:r>
        <w:rPr>
          <w:rtl/>
        </w:rPr>
        <w:t xml:space="preserve"> כהן (יחד):</w:t>
      </w:r>
      <w:bookmarkEnd w:id="67"/>
    </w:p>
    <w:p w14:paraId="6F8F816A" w14:textId="77777777" w:rsidR="00000000" w:rsidRDefault="000C6BB5">
      <w:pPr>
        <w:pStyle w:val="a0"/>
        <w:rPr>
          <w:rFonts w:hint="cs"/>
          <w:rtl/>
        </w:rPr>
      </w:pPr>
    </w:p>
    <w:p w14:paraId="6F64C1F5" w14:textId="77777777" w:rsidR="00000000" w:rsidRDefault="000C6BB5">
      <w:pPr>
        <w:pStyle w:val="a0"/>
        <w:rPr>
          <w:rFonts w:hint="cs"/>
          <w:rtl/>
        </w:rPr>
      </w:pPr>
      <w:r>
        <w:rPr>
          <w:rFonts w:hint="cs"/>
          <w:rtl/>
        </w:rPr>
        <w:t>אדוני היושב-ראש, אני מודה לך על ההערה. אני פשוט מעיר בעקב</w:t>
      </w:r>
      <w:r>
        <w:rPr>
          <w:rFonts w:hint="cs"/>
          <w:rtl/>
        </w:rPr>
        <w:t xml:space="preserve">ות דבריו של השר עזרא </w:t>
      </w:r>
      <w:r>
        <w:rPr>
          <w:rFonts w:hint="eastAsia"/>
          <w:rtl/>
        </w:rPr>
        <w:t>–</w:t>
      </w:r>
      <w:r>
        <w:rPr>
          <w:rFonts w:hint="cs"/>
          <w:rtl/>
        </w:rPr>
        <w:t xml:space="preserve"> אני בטוח שהוא טעה או הוטעה.</w:t>
      </w:r>
    </w:p>
    <w:p w14:paraId="0771B6FD" w14:textId="77777777" w:rsidR="00000000" w:rsidRDefault="000C6BB5">
      <w:pPr>
        <w:pStyle w:val="a0"/>
        <w:ind w:firstLine="0"/>
        <w:rPr>
          <w:rFonts w:hint="cs"/>
          <w:rtl/>
        </w:rPr>
      </w:pPr>
    </w:p>
    <w:p w14:paraId="3085B970" w14:textId="77777777" w:rsidR="00000000" w:rsidRDefault="000C6BB5">
      <w:pPr>
        <w:pStyle w:val="af1"/>
        <w:rPr>
          <w:rtl/>
        </w:rPr>
      </w:pPr>
      <w:r>
        <w:rPr>
          <w:rtl/>
        </w:rPr>
        <w:t>היו"ר ראובן ריבלין:</w:t>
      </w:r>
    </w:p>
    <w:p w14:paraId="1527DA01" w14:textId="77777777" w:rsidR="00000000" w:rsidRDefault="000C6BB5">
      <w:pPr>
        <w:pStyle w:val="a0"/>
        <w:rPr>
          <w:rtl/>
        </w:rPr>
      </w:pPr>
    </w:p>
    <w:p w14:paraId="34E30373" w14:textId="77777777" w:rsidR="00000000" w:rsidRDefault="000C6BB5">
      <w:pPr>
        <w:pStyle w:val="a0"/>
        <w:rPr>
          <w:rFonts w:hint="cs"/>
          <w:rtl/>
        </w:rPr>
      </w:pPr>
      <w:r>
        <w:rPr>
          <w:rFonts w:hint="cs"/>
          <w:rtl/>
        </w:rPr>
        <w:t>אדוני רצה להראות את החוק שקיים?</w:t>
      </w:r>
    </w:p>
    <w:p w14:paraId="04081744" w14:textId="77777777" w:rsidR="00000000" w:rsidRDefault="000C6BB5">
      <w:pPr>
        <w:pStyle w:val="a0"/>
        <w:ind w:firstLine="0"/>
        <w:rPr>
          <w:rFonts w:hint="cs"/>
          <w:rtl/>
        </w:rPr>
      </w:pPr>
    </w:p>
    <w:p w14:paraId="45713FEE" w14:textId="77777777" w:rsidR="00000000" w:rsidRDefault="000C6BB5">
      <w:pPr>
        <w:pStyle w:val="-"/>
        <w:rPr>
          <w:rtl/>
        </w:rPr>
      </w:pPr>
      <w:bookmarkStart w:id="68" w:name="FS000000507T02_08_2004_17_35_18C"/>
      <w:bookmarkEnd w:id="68"/>
      <w:r>
        <w:rPr>
          <w:rtl/>
        </w:rPr>
        <w:t>רן כהן (יחד):</w:t>
      </w:r>
    </w:p>
    <w:p w14:paraId="24AE5817" w14:textId="77777777" w:rsidR="00000000" w:rsidRDefault="000C6BB5">
      <w:pPr>
        <w:pStyle w:val="a0"/>
        <w:rPr>
          <w:rtl/>
        </w:rPr>
      </w:pPr>
    </w:p>
    <w:p w14:paraId="4F7640E6" w14:textId="77777777" w:rsidR="00000000" w:rsidRDefault="000C6BB5">
      <w:pPr>
        <w:pStyle w:val="a0"/>
        <w:rPr>
          <w:rFonts w:hint="cs"/>
          <w:rtl/>
        </w:rPr>
      </w:pPr>
      <w:r>
        <w:rPr>
          <w:rFonts w:hint="cs"/>
          <w:rtl/>
        </w:rPr>
        <w:t>בדיוק. אני מחזיק בידי את החוק בנושא מפעל ההזנה, ויש הבדל מהותי מאוד בין הדברים שאמר כאן השר עזרא ובין מה שכתוב בחוק. כתוב כאן חד וחלק ש</w:t>
      </w:r>
      <w:r>
        <w:rPr>
          <w:rFonts w:hint="cs"/>
          <w:rtl/>
        </w:rPr>
        <w:t>השירות לא יינתן לכל ילדי ישראל. נאמר כאן: "חוק זה יחול בהדרגה ביישובים או בשכונות מתוך מתן עדיפות ליישובים או לשכונות אשר לדעת השר יש לסייע להם". לא זו בלבד, אלא שהמציעה, חברת הכנסת רוחמה אברהם, מעריכה שהעלות היא בין 600 ל-700 מיליון ש"ח, והאוצר נותן לזה ר</w:t>
      </w:r>
      <w:r>
        <w:rPr>
          <w:rFonts w:hint="cs"/>
          <w:rtl/>
        </w:rPr>
        <w:t xml:space="preserve">ק 2 מיליונים, וזה בעצם מראה שאין מדובר במפעל הזנה. נוסף על כך - - - </w:t>
      </w:r>
    </w:p>
    <w:p w14:paraId="06A48988" w14:textId="77777777" w:rsidR="00000000" w:rsidRDefault="000C6BB5">
      <w:pPr>
        <w:pStyle w:val="a0"/>
        <w:ind w:firstLine="0"/>
        <w:rPr>
          <w:rFonts w:hint="cs"/>
          <w:rtl/>
        </w:rPr>
      </w:pPr>
    </w:p>
    <w:p w14:paraId="713CCEF1" w14:textId="77777777" w:rsidR="00000000" w:rsidRDefault="000C6BB5">
      <w:pPr>
        <w:pStyle w:val="af1"/>
        <w:rPr>
          <w:rtl/>
        </w:rPr>
      </w:pPr>
      <w:r>
        <w:rPr>
          <w:rtl/>
        </w:rPr>
        <w:t>היו"ר ראובן ריבלין:</w:t>
      </w:r>
    </w:p>
    <w:p w14:paraId="44DBD7A8" w14:textId="77777777" w:rsidR="00000000" w:rsidRDefault="000C6BB5">
      <w:pPr>
        <w:pStyle w:val="a0"/>
        <w:rPr>
          <w:rtl/>
        </w:rPr>
      </w:pPr>
    </w:p>
    <w:p w14:paraId="40ED1548" w14:textId="77777777" w:rsidR="00000000" w:rsidRDefault="000C6BB5">
      <w:pPr>
        <w:pStyle w:val="a0"/>
        <w:rPr>
          <w:rFonts w:hint="cs"/>
          <w:rtl/>
        </w:rPr>
      </w:pPr>
      <w:r>
        <w:rPr>
          <w:rFonts w:hint="cs"/>
          <w:rtl/>
        </w:rPr>
        <w:t xml:space="preserve">לאדוני תהיה הזדמנות לדבר. אדוני הבהיר, לא צריך "נוסף על כך". </w:t>
      </w:r>
    </w:p>
    <w:p w14:paraId="62564F69" w14:textId="77777777" w:rsidR="00000000" w:rsidRDefault="000C6BB5">
      <w:pPr>
        <w:pStyle w:val="a0"/>
        <w:ind w:firstLine="0"/>
        <w:rPr>
          <w:rFonts w:hint="cs"/>
          <w:rtl/>
        </w:rPr>
      </w:pPr>
    </w:p>
    <w:p w14:paraId="24314A56" w14:textId="77777777" w:rsidR="00000000" w:rsidRDefault="000C6BB5">
      <w:pPr>
        <w:pStyle w:val="-"/>
        <w:rPr>
          <w:rtl/>
        </w:rPr>
      </w:pPr>
      <w:bookmarkStart w:id="69" w:name="FS000000507T02_08_2004_17_37_05C"/>
      <w:bookmarkEnd w:id="69"/>
      <w:r>
        <w:rPr>
          <w:rtl/>
        </w:rPr>
        <w:t>רן כהן (יחד):</w:t>
      </w:r>
    </w:p>
    <w:p w14:paraId="11FD7AE5" w14:textId="77777777" w:rsidR="00000000" w:rsidRDefault="000C6BB5">
      <w:pPr>
        <w:pStyle w:val="a0"/>
        <w:rPr>
          <w:rtl/>
        </w:rPr>
      </w:pPr>
    </w:p>
    <w:p w14:paraId="446058C4" w14:textId="77777777" w:rsidR="00000000" w:rsidRDefault="000C6BB5">
      <w:pPr>
        <w:pStyle w:val="a0"/>
        <w:rPr>
          <w:rFonts w:hint="cs"/>
          <w:rtl/>
        </w:rPr>
      </w:pPr>
      <w:r>
        <w:rPr>
          <w:rFonts w:hint="cs"/>
          <w:rtl/>
        </w:rPr>
        <w:t xml:space="preserve">סיימתי. המימון להזנה יהיה רק מקרן של תרומות ולא מתקציב המדינה. תודה. </w:t>
      </w:r>
    </w:p>
    <w:p w14:paraId="3F3A2C2C" w14:textId="77777777" w:rsidR="00000000" w:rsidRDefault="000C6BB5">
      <w:pPr>
        <w:pStyle w:val="a0"/>
        <w:ind w:firstLine="0"/>
        <w:rPr>
          <w:rFonts w:hint="cs"/>
          <w:rtl/>
        </w:rPr>
      </w:pPr>
    </w:p>
    <w:p w14:paraId="35BD6D13" w14:textId="77777777" w:rsidR="00000000" w:rsidRDefault="000C6BB5">
      <w:pPr>
        <w:pStyle w:val="af1"/>
        <w:rPr>
          <w:rtl/>
        </w:rPr>
      </w:pPr>
      <w:r>
        <w:rPr>
          <w:rtl/>
        </w:rPr>
        <w:t>היו"ר משה כחלון:</w:t>
      </w:r>
    </w:p>
    <w:p w14:paraId="3F0E4A9E" w14:textId="77777777" w:rsidR="00000000" w:rsidRDefault="000C6BB5">
      <w:pPr>
        <w:pStyle w:val="a0"/>
        <w:rPr>
          <w:rtl/>
        </w:rPr>
      </w:pPr>
    </w:p>
    <w:p w14:paraId="22516BA3" w14:textId="77777777" w:rsidR="00000000" w:rsidRDefault="000C6BB5">
      <w:pPr>
        <w:pStyle w:val="a0"/>
        <w:rPr>
          <w:rFonts w:hint="cs"/>
          <w:rtl/>
        </w:rPr>
      </w:pPr>
      <w:r>
        <w:rPr>
          <w:rFonts w:hint="cs"/>
          <w:rtl/>
        </w:rPr>
        <w:t xml:space="preserve">תודה רבה. חבר הכנסת נסים דהן, בבקשה. </w:t>
      </w:r>
    </w:p>
    <w:p w14:paraId="289B16B2" w14:textId="77777777" w:rsidR="00000000" w:rsidRDefault="000C6BB5">
      <w:pPr>
        <w:pStyle w:val="a0"/>
        <w:ind w:firstLine="0"/>
        <w:rPr>
          <w:rFonts w:hint="cs"/>
          <w:rtl/>
        </w:rPr>
      </w:pPr>
    </w:p>
    <w:p w14:paraId="60C27345" w14:textId="77777777" w:rsidR="00000000" w:rsidRDefault="000C6BB5">
      <w:pPr>
        <w:pStyle w:val="a"/>
        <w:rPr>
          <w:rtl/>
        </w:rPr>
      </w:pPr>
      <w:bookmarkStart w:id="70" w:name="FS000000487T02_08_2004_17_37_37"/>
      <w:bookmarkStart w:id="71" w:name="_Toc100311690"/>
      <w:bookmarkEnd w:id="70"/>
      <w:r>
        <w:rPr>
          <w:rFonts w:hint="eastAsia"/>
          <w:rtl/>
        </w:rPr>
        <w:t>נסים</w:t>
      </w:r>
      <w:r>
        <w:rPr>
          <w:rtl/>
        </w:rPr>
        <w:t xml:space="preserve"> דהן (ש"ס):</w:t>
      </w:r>
      <w:bookmarkEnd w:id="71"/>
    </w:p>
    <w:p w14:paraId="1ECCF848" w14:textId="77777777" w:rsidR="00000000" w:rsidRDefault="000C6BB5">
      <w:pPr>
        <w:pStyle w:val="a0"/>
        <w:rPr>
          <w:rFonts w:hint="cs"/>
          <w:rtl/>
        </w:rPr>
      </w:pPr>
    </w:p>
    <w:p w14:paraId="385DB04F" w14:textId="77777777" w:rsidR="00000000" w:rsidRDefault="000C6BB5">
      <w:pPr>
        <w:pStyle w:val="a0"/>
        <w:rPr>
          <w:rFonts w:hint="cs"/>
          <w:rtl/>
        </w:rPr>
      </w:pPr>
      <w:r>
        <w:rPr>
          <w:rFonts w:hint="cs"/>
          <w:rtl/>
        </w:rPr>
        <w:t xml:space="preserve">אדוני היושב-ראש, חברי חברי הכנסת, כנסת נכבדה, אין לנו אמון בממשלה הזאת. זה לא סוד. </w:t>
      </w:r>
    </w:p>
    <w:p w14:paraId="7D418B7B" w14:textId="77777777" w:rsidR="00000000" w:rsidRDefault="000C6BB5">
      <w:pPr>
        <w:pStyle w:val="a0"/>
        <w:ind w:firstLine="0"/>
        <w:rPr>
          <w:rFonts w:hint="cs"/>
          <w:rtl/>
        </w:rPr>
      </w:pPr>
    </w:p>
    <w:p w14:paraId="5690E425" w14:textId="77777777" w:rsidR="00000000" w:rsidRDefault="000C6BB5">
      <w:pPr>
        <w:pStyle w:val="af0"/>
        <w:rPr>
          <w:rtl/>
        </w:rPr>
      </w:pPr>
      <w:r>
        <w:rPr>
          <w:rFonts w:hint="eastAsia"/>
          <w:rtl/>
        </w:rPr>
        <w:t>עמיר</w:t>
      </w:r>
      <w:r>
        <w:rPr>
          <w:rtl/>
        </w:rPr>
        <w:t xml:space="preserve"> פרץ (עם אחד):</w:t>
      </w:r>
    </w:p>
    <w:p w14:paraId="0F8D4007" w14:textId="77777777" w:rsidR="00000000" w:rsidRDefault="000C6BB5">
      <w:pPr>
        <w:pStyle w:val="a0"/>
        <w:rPr>
          <w:rFonts w:hint="cs"/>
          <w:rtl/>
        </w:rPr>
      </w:pPr>
    </w:p>
    <w:p w14:paraId="38DE0531" w14:textId="77777777" w:rsidR="00000000" w:rsidRDefault="000C6BB5">
      <w:pPr>
        <w:pStyle w:val="a0"/>
        <w:rPr>
          <w:rFonts w:hint="cs"/>
          <w:rtl/>
        </w:rPr>
      </w:pPr>
      <w:r>
        <w:rPr>
          <w:rFonts w:hint="cs"/>
          <w:rtl/>
        </w:rPr>
        <w:t>לא יכול להיות.</w:t>
      </w:r>
    </w:p>
    <w:p w14:paraId="3879E891" w14:textId="77777777" w:rsidR="00000000" w:rsidRDefault="000C6BB5">
      <w:pPr>
        <w:pStyle w:val="a0"/>
        <w:ind w:firstLine="0"/>
        <w:rPr>
          <w:rFonts w:hint="cs"/>
          <w:rtl/>
        </w:rPr>
      </w:pPr>
    </w:p>
    <w:p w14:paraId="37DBCC42" w14:textId="77777777" w:rsidR="00000000" w:rsidRDefault="000C6BB5">
      <w:pPr>
        <w:pStyle w:val="-"/>
        <w:rPr>
          <w:rtl/>
        </w:rPr>
      </w:pPr>
      <w:bookmarkStart w:id="72" w:name="FS000000487T02_08_2004_17_38_09C"/>
      <w:bookmarkEnd w:id="72"/>
      <w:r>
        <w:rPr>
          <w:rtl/>
        </w:rPr>
        <w:t>נסים דהן (ש"ס):</w:t>
      </w:r>
    </w:p>
    <w:p w14:paraId="0637C1B1" w14:textId="77777777" w:rsidR="00000000" w:rsidRDefault="000C6BB5">
      <w:pPr>
        <w:pStyle w:val="a0"/>
        <w:rPr>
          <w:rtl/>
        </w:rPr>
      </w:pPr>
    </w:p>
    <w:p w14:paraId="240E623E" w14:textId="77777777" w:rsidR="00000000" w:rsidRDefault="000C6BB5">
      <w:pPr>
        <w:pStyle w:val="a0"/>
        <w:rPr>
          <w:rFonts w:hint="cs"/>
          <w:rtl/>
        </w:rPr>
      </w:pPr>
      <w:r>
        <w:rPr>
          <w:rFonts w:hint="cs"/>
          <w:rtl/>
        </w:rPr>
        <w:t xml:space="preserve">חבר הכנסת עמיר פרץ, אם תשים לב ותשמע טוב - - - </w:t>
      </w:r>
    </w:p>
    <w:p w14:paraId="56DBAE2D" w14:textId="77777777" w:rsidR="00000000" w:rsidRDefault="000C6BB5">
      <w:pPr>
        <w:pStyle w:val="af0"/>
        <w:rPr>
          <w:rFonts w:hint="cs"/>
          <w:rtl/>
        </w:rPr>
      </w:pPr>
    </w:p>
    <w:p w14:paraId="44B5E364" w14:textId="77777777" w:rsidR="00000000" w:rsidRDefault="000C6BB5">
      <w:pPr>
        <w:pStyle w:val="af0"/>
        <w:rPr>
          <w:rtl/>
        </w:rPr>
      </w:pPr>
      <w:r>
        <w:rPr>
          <w:rFonts w:hint="eastAsia"/>
          <w:rtl/>
        </w:rPr>
        <w:t>עמיר</w:t>
      </w:r>
      <w:r>
        <w:rPr>
          <w:rtl/>
        </w:rPr>
        <w:t xml:space="preserve"> פרץ (ע</w:t>
      </w:r>
      <w:r>
        <w:rPr>
          <w:rtl/>
        </w:rPr>
        <w:t>ם אחד):</w:t>
      </w:r>
    </w:p>
    <w:p w14:paraId="10E15483" w14:textId="77777777" w:rsidR="00000000" w:rsidRDefault="000C6BB5">
      <w:pPr>
        <w:pStyle w:val="a0"/>
        <w:rPr>
          <w:rFonts w:hint="cs"/>
          <w:rtl/>
        </w:rPr>
      </w:pPr>
    </w:p>
    <w:p w14:paraId="2F73EF9F" w14:textId="77777777" w:rsidR="00000000" w:rsidRDefault="000C6BB5">
      <w:pPr>
        <w:pStyle w:val="a0"/>
        <w:rPr>
          <w:rFonts w:hint="cs"/>
          <w:rtl/>
        </w:rPr>
      </w:pPr>
      <w:r>
        <w:rPr>
          <w:rFonts w:hint="cs"/>
          <w:rtl/>
        </w:rPr>
        <w:t xml:space="preserve">תגיד זאת עוד הפעם. </w:t>
      </w:r>
    </w:p>
    <w:p w14:paraId="0DBC6BED" w14:textId="77777777" w:rsidR="00000000" w:rsidRDefault="000C6BB5">
      <w:pPr>
        <w:pStyle w:val="a0"/>
        <w:rPr>
          <w:rFonts w:hint="cs"/>
          <w:rtl/>
        </w:rPr>
      </w:pPr>
    </w:p>
    <w:p w14:paraId="10850950" w14:textId="77777777" w:rsidR="00000000" w:rsidRDefault="000C6BB5">
      <w:pPr>
        <w:pStyle w:val="-"/>
        <w:rPr>
          <w:rtl/>
        </w:rPr>
      </w:pPr>
      <w:bookmarkStart w:id="73" w:name="FS000000487T02_08_2004_17_38_34C"/>
      <w:bookmarkEnd w:id="73"/>
      <w:r>
        <w:rPr>
          <w:rtl/>
        </w:rPr>
        <w:t>נסים דהן (ש"ס):</w:t>
      </w:r>
    </w:p>
    <w:p w14:paraId="5AC30DF7" w14:textId="77777777" w:rsidR="00000000" w:rsidRDefault="000C6BB5">
      <w:pPr>
        <w:pStyle w:val="a0"/>
        <w:rPr>
          <w:rtl/>
        </w:rPr>
      </w:pPr>
    </w:p>
    <w:p w14:paraId="07FB96A6" w14:textId="77777777" w:rsidR="00000000" w:rsidRDefault="000C6BB5">
      <w:pPr>
        <w:pStyle w:val="a0"/>
        <w:rPr>
          <w:rFonts w:hint="cs"/>
          <w:rtl/>
        </w:rPr>
      </w:pPr>
      <w:r>
        <w:rPr>
          <w:rFonts w:hint="cs"/>
          <w:rtl/>
        </w:rPr>
        <w:t xml:space="preserve">אין לנו אמון בממשלה הזאת. </w:t>
      </w:r>
    </w:p>
    <w:p w14:paraId="59CF1095" w14:textId="77777777" w:rsidR="00000000" w:rsidRDefault="000C6BB5">
      <w:pPr>
        <w:pStyle w:val="a0"/>
        <w:ind w:firstLine="0"/>
        <w:rPr>
          <w:rFonts w:hint="cs"/>
          <w:rtl/>
        </w:rPr>
      </w:pPr>
    </w:p>
    <w:p w14:paraId="77BBF965" w14:textId="77777777" w:rsidR="00000000" w:rsidRDefault="000C6BB5">
      <w:pPr>
        <w:pStyle w:val="af0"/>
        <w:rPr>
          <w:rtl/>
        </w:rPr>
      </w:pPr>
      <w:r>
        <w:rPr>
          <w:rFonts w:hint="eastAsia"/>
          <w:rtl/>
        </w:rPr>
        <w:t>עמיר</w:t>
      </w:r>
      <w:r>
        <w:rPr>
          <w:rtl/>
        </w:rPr>
        <w:t xml:space="preserve"> פרץ (עם אחד):</w:t>
      </w:r>
    </w:p>
    <w:p w14:paraId="015B8CA9" w14:textId="77777777" w:rsidR="00000000" w:rsidRDefault="000C6BB5">
      <w:pPr>
        <w:pStyle w:val="a0"/>
        <w:rPr>
          <w:rFonts w:hint="cs"/>
          <w:rtl/>
        </w:rPr>
      </w:pPr>
    </w:p>
    <w:p w14:paraId="302FD157" w14:textId="77777777" w:rsidR="00000000" w:rsidRDefault="000C6BB5">
      <w:pPr>
        <w:pStyle w:val="a0"/>
        <w:rPr>
          <w:rFonts w:hint="cs"/>
          <w:rtl/>
        </w:rPr>
      </w:pPr>
      <w:r>
        <w:rPr>
          <w:rFonts w:hint="cs"/>
          <w:rtl/>
        </w:rPr>
        <w:t>אני מאמין לו.</w:t>
      </w:r>
    </w:p>
    <w:p w14:paraId="357EB4F3" w14:textId="77777777" w:rsidR="00000000" w:rsidRDefault="000C6BB5">
      <w:pPr>
        <w:pStyle w:val="a0"/>
        <w:ind w:firstLine="0"/>
        <w:rPr>
          <w:rFonts w:hint="cs"/>
          <w:rtl/>
        </w:rPr>
      </w:pPr>
    </w:p>
    <w:p w14:paraId="58F0920C" w14:textId="77777777" w:rsidR="00000000" w:rsidRDefault="000C6BB5">
      <w:pPr>
        <w:pStyle w:val="-"/>
        <w:rPr>
          <w:rtl/>
        </w:rPr>
      </w:pPr>
      <w:bookmarkStart w:id="74" w:name="FS000000487T02_08_2004_17_38_56C"/>
      <w:bookmarkEnd w:id="74"/>
      <w:r>
        <w:rPr>
          <w:rtl/>
        </w:rPr>
        <w:t>נסים דהן (ש"ס):</w:t>
      </w:r>
    </w:p>
    <w:p w14:paraId="201FCEB2" w14:textId="77777777" w:rsidR="00000000" w:rsidRDefault="000C6BB5">
      <w:pPr>
        <w:pStyle w:val="a0"/>
        <w:rPr>
          <w:rtl/>
        </w:rPr>
      </w:pPr>
    </w:p>
    <w:p w14:paraId="7F49518F" w14:textId="77777777" w:rsidR="00000000" w:rsidRDefault="000C6BB5">
      <w:pPr>
        <w:pStyle w:val="a0"/>
        <w:rPr>
          <w:rFonts w:hint="cs"/>
          <w:rtl/>
        </w:rPr>
      </w:pPr>
      <w:r>
        <w:rPr>
          <w:rFonts w:hint="cs"/>
          <w:rtl/>
        </w:rPr>
        <w:t xml:space="preserve">חבר הכנסת עמיר פרץ, אם תשמע אותי עד הסוף גם תבין למה אין לנו אמון בממשלה הזאת. אני מדגיש - הזאת. </w:t>
      </w:r>
    </w:p>
    <w:p w14:paraId="3ACAE56B" w14:textId="77777777" w:rsidR="00000000" w:rsidRDefault="000C6BB5">
      <w:pPr>
        <w:pStyle w:val="a0"/>
        <w:ind w:firstLine="0"/>
        <w:rPr>
          <w:rFonts w:hint="cs"/>
          <w:rtl/>
        </w:rPr>
      </w:pPr>
    </w:p>
    <w:p w14:paraId="14D00720" w14:textId="77777777" w:rsidR="00000000" w:rsidRDefault="000C6BB5">
      <w:pPr>
        <w:pStyle w:val="af0"/>
        <w:rPr>
          <w:rtl/>
        </w:rPr>
      </w:pPr>
      <w:r>
        <w:rPr>
          <w:rFonts w:hint="eastAsia"/>
          <w:rtl/>
        </w:rPr>
        <w:t>עזמי</w:t>
      </w:r>
      <w:r>
        <w:rPr>
          <w:rtl/>
        </w:rPr>
        <w:t xml:space="preserve"> בשארה (בל"ד):</w:t>
      </w:r>
    </w:p>
    <w:p w14:paraId="0BAE1485" w14:textId="77777777" w:rsidR="00000000" w:rsidRDefault="000C6BB5">
      <w:pPr>
        <w:pStyle w:val="a0"/>
        <w:rPr>
          <w:rFonts w:hint="cs"/>
          <w:rtl/>
        </w:rPr>
      </w:pPr>
    </w:p>
    <w:p w14:paraId="3055E724" w14:textId="77777777" w:rsidR="00000000" w:rsidRDefault="000C6BB5">
      <w:pPr>
        <w:pStyle w:val="a0"/>
        <w:rPr>
          <w:rFonts w:hint="cs"/>
          <w:rtl/>
        </w:rPr>
      </w:pPr>
      <w:r>
        <w:rPr>
          <w:rFonts w:hint="cs"/>
          <w:rtl/>
        </w:rPr>
        <w:t xml:space="preserve">- - - </w:t>
      </w:r>
    </w:p>
    <w:p w14:paraId="6A912C16" w14:textId="77777777" w:rsidR="00000000" w:rsidRDefault="000C6BB5">
      <w:pPr>
        <w:pStyle w:val="a0"/>
        <w:ind w:firstLine="0"/>
        <w:rPr>
          <w:rFonts w:hint="cs"/>
          <w:rtl/>
        </w:rPr>
      </w:pPr>
    </w:p>
    <w:p w14:paraId="5E554A4A" w14:textId="77777777" w:rsidR="00000000" w:rsidRDefault="000C6BB5">
      <w:pPr>
        <w:pStyle w:val="-"/>
        <w:rPr>
          <w:rtl/>
        </w:rPr>
      </w:pPr>
      <w:bookmarkStart w:id="75" w:name="FS000000487T02_08_2004_17_40_32C"/>
      <w:bookmarkEnd w:id="75"/>
      <w:r>
        <w:rPr>
          <w:rtl/>
        </w:rPr>
        <w:t>נס</w:t>
      </w:r>
      <w:r>
        <w:rPr>
          <w:rtl/>
        </w:rPr>
        <w:t>ים דהן (ש"ס):</w:t>
      </w:r>
    </w:p>
    <w:p w14:paraId="090FF438" w14:textId="77777777" w:rsidR="00000000" w:rsidRDefault="000C6BB5">
      <w:pPr>
        <w:pStyle w:val="a0"/>
        <w:rPr>
          <w:rtl/>
        </w:rPr>
      </w:pPr>
    </w:p>
    <w:p w14:paraId="4418BB12" w14:textId="77777777" w:rsidR="00000000" w:rsidRDefault="000C6BB5">
      <w:pPr>
        <w:pStyle w:val="a0"/>
        <w:rPr>
          <w:rFonts w:hint="cs"/>
          <w:rtl/>
        </w:rPr>
      </w:pPr>
      <w:r>
        <w:rPr>
          <w:rFonts w:hint="cs"/>
          <w:rtl/>
        </w:rPr>
        <w:t>אני מדגיש - הזאת. ממשלה אחרת היא סיפור אחר. ממשלה בהרכב אחר היא סיפור אחר. אנחנו מדגישים את הממשלה הזאת, בהרכבה זה. אין לנו אמון בממשלה הזאת, כי היא הוקמה על בסיס של פירוד, על בסיס של שנאה, על בסיס של אפליה, על בסיס שכאשר עולים לשלטון מקדמים</w:t>
      </w:r>
      <w:r>
        <w:rPr>
          <w:rFonts w:hint="cs"/>
          <w:rtl/>
        </w:rPr>
        <w:t xml:space="preserve"> את המצביעים שלך </w:t>
      </w:r>
      <w:r>
        <w:rPr>
          <w:rtl/>
        </w:rPr>
        <w:t>–</w:t>
      </w:r>
      <w:r>
        <w:rPr>
          <w:rFonts w:hint="cs"/>
          <w:rtl/>
        </w:rPr>
        <w:t xml:space="preserve"> זה בסדר </w:t>
      </w:r>
      <w:r>
        <w:rPr>
          <w:rtl/>
        </w:rPr>
        <w:t>–</w:t>
      </w:r>
      <w:r>
        <w:rPr>
          <w:rFonts w:hint="cs"/>
          <w:rtl/>
        </w:rPr>
        <w:t xml:space="preserve"> אבל מתעללים במצביעים אחרים, במי שלא הצביעו לך. </w:t>
      </w:r>
    </w:p>
    <w:p w14:paraId="03CD7A42" w14:textId="77777777" w:rsidR="00000000" w:rsidRDefault="000C6BB5">
      <w:pPr>
        <w:pStyle w:val="a0"/>
        <w:rPr>
          <w:rFonts w:hint="cs"/>
          <w:rtl/>
        </w:rPr>
      </w:pPr>
    </w:p>
    <w:p w14:paraId="7CD7EBD9" w14:textId="77777777" w:rsidR="00000000" w:rsidRDefault="000C6BB5">
      <w:pPr>
        <w:pStyle w:val="a0"/>
        <w:rPr>
          <w:rFonts w:hint="cs"/>
          <w:rtl/>
        </w:rPr>
      </w:pPr>
      <w:r>
        <w:rPr>
          <w:rFonts w:hint="cs"/>
          <w:rtl/>
        </w:rPr>
        <w:t xml:space="preserve">לא היה כדבר הזה בהיסטוריה של עם ישראל, שממשלה </w:t>
      </w:r>
      <w:r>
        <w:rPr>
          <w:rFonts w:hint="eastAsia"/>
          <w:rtl/>
        </w:rPr>
        <w:t xml:space="preserve">– </w:t>
      </w:r>
      <w:r>
        <w:rPr>
          <w:rFonts w:hint="cs"/>
          <w:rtl/>
        </w:rPr>
        <w:t xml:space="preserve">או מפלגה </w:t>
      </w:r>
      <w:r>
        <w:rPr>
          <w:rFonts w:hint="eastAsia"/>
          <w:rtl/>
        </w:rPr>
        <w:t>–</w:t>
      </w:r>
      <w:r>
        <w:rPr>
          <w:rFonts w:hint="cs"/>
          <w:rtl/>
        </w:rPr>
        <w:t xml:space="preserve"> שהגיעה לשלטון לא רק שאפה להגשים את המצע שלה </w:t>
      </w:r>
      <w:r>
        <w:rPr>
          <w:rtl/>
        </w:rPr>
        <w:t>–</w:t>
      </w:r>
      <w:r>
        <w:rPr>
          <w:rFonts w:hint="cs"/>
          <w:rtl/>
        </w:rPr>
        <w:t xml:space="preserve"> זה בסדר, זה לגיטימי, בשביל זה רוצים להגיע לשלטון, בשביל זה הולכים לבחירות</w:t>
      </w:r>
      <w:r>
        <w:rPr>
          <w:rFonts w:hint="cs"/>
          <w:rtl/>
        </w:rPr>
        <w:t xml:space="preserve">, כל מפלגה מציגה את המצע שלה, ונבחרת על סמך המצע והאמון שנותנים לה הבוחרים; אחרי שזכתה באמון של בוחרים היא תקבל את כוחה היחסי בכנסת, ואם היא תזכה היא תשב ליד שולחן הממשלה. בשביל מה? כדי להגשים את המצע שבשמו היא הלכה לבחירות. אבל לא עלה על הדעת שמפלגה תגיע </w:t>
      </w:r>
      <w:r>
        <w:rPr>
          <w:rFonts w:hint="cs"/>
          <w:rtl/>
        </w:rPr>
        <w:t xml:space="preserve">לשלטון רק כדי להתעלל באלה שלא בחרו בה. לא כדי לקדם את המצע של אלה שבחרו בה שזה לגיטימי, אלא להתעלל, להעניש ולענות את אלה שלא בחרו בה. </w:t>
      </w:r>
    </w:p>
    <w:p w14:paraId="027FD4AE" w14:textId="77777777" w:rsidR="00000000" w:rsidRDefault="000C6BB5">
      <w:pPr>
        <w:pStyle w:val="a0"/>
        <w:rPr>
          <w:rFonts w:hint="cs"/>
          <w:rtl/>
        </w:rPr>
      </w:pPr>
    </w:p>
    <w:p w14:paraId="7D0EB99A" w14:textId="77777777" w:rsidR="00000000" w:rsidRDefault="000C6BB5">
      <w:pPr>
        <w:pStyle w:val="a0"/>
        <w:rPr>
          <w:rFonts w:hint="cs"/>
          <w:rtl/>
        </w:rPr>
      </w:pPr>
      <w:r>
        <w:rPr>
          <w:rFonts w:hint="cs"/>
          <w:rtl/>
        </w:rPr>
        <w:t xml:space="preserve">לראשונה בהיסטוריה של ממשלות ישראל, כששינוי מגיעה לשלטון, וכל המטרה שלה היא להתנגד ולהתעלל, ולהעניש ולהשפיל ולפלג את העם </w:t>
      </w:r>
      <w:r>
        <w:rPr>
          <w:rFonts w:hint="cs"/>
          <w:rtl/>
        </w:rPr>
        <w:t xml:space="preserve">מקבוצה שלא רצו לראות אותה בשלטון. </w:t>
      </w:r>
    </w:p>
    <w:p w14:paraId="38F33119" w14:textId="77777777" w:rsidR="00000000" w:rsidRDefault="000C6BB5">
      <w:pPr>
        <w:pStyle w:val="a0"/>
        <w:rPr>
          <w:rFonts w:hint="cs"/>
          <w:rtl/>
        </w:rPr>
      </w:pPr>
    </w:p>
    <w:p w14:paraId="64AF6911" w14:textId="77777777" w:rsidR="00000000" w:rsidRDefault="000C6BB5">
      <w:pPr>
        <w:pStyle w:val="a0"/>
        <w:rPr>
          <w:rFonts w:hint="cs"/>
          <w:rtl/>
        </w:rPr>
      </w:pPr>
      <w:r>
        <w:rPr>
          <w:rFonts w:hint="cs"/>
          <w:rtl/>
        </w:rPr>
        <w:t>אם היו דואגים רק לעצמם, מילא. דואגים לבוחרים שלהם, סביר. אבל לבוחרים שלהם הם לא דאגו במאומה. שום דבר ממה ששינוי הבטיחה לבוחרים שלה לא התקיים. יותר מכך, שכבות הביניים, וזה חרות בכותרת של שינוי - שינוי קוראת לעצמה מפלגת הח</w:t>
      </w:r>
      <w:r>
        <w:rPr>
          <w:rFonts w:hint="cs"/>
          <w:rtl/>
        </w:rPr>
        <w:t xml:space="preserve">ילונים ושכבות הביניים - מי שנפגעו הכי הרבה מהתוכנית הכלכלית של הממשלה הזאת בתמיכתה הבלתי-מעורערת של שינוי, הן שכבות הביניים. הן נפגעו הכי הרבה, הן ירדו מתחת לקו העוני, ושינוי גרמה לזה. </w:t>
      </w:r>
    </w:p>
    <w:p w14:paraId="385E9AFA" w14:textId="77777777" w:rsidR="00000000" w:rsidRDefault="000C6BB5">
      <w:pPr>
        <w:pStyle w:val="a0"/>
        <w:rPr>
          <w:rFonts w:hint="cs"/>
          <w:rtl/>
        </w:rPr>
      </w:pPr>
    </w:p>
    <w:p w14:paraId="206C2E95" w14:textId="77777777" w:rsidR="00000000" w:rsidRDefault="000C6BB5">
      <w:pPr>
        <w:pStyle w:val="a0"/>
        <w:rPr>
          <w:rFonts w:hint="cs"/>
          <w:rtl/>
        </w:rPr>
      </w:pPr>
      <w:r>
        <w:rPr>
          <w:rFonts w:hint="cs"/>
          <w:rtl/>
        </w:rPr>
        <w:t xml:space="preserve">לא רק שלא הועילו לבוחרים, יש להם אג'נדה של כמה שיותר להעניש, להתעלל, </w:t>
      </w:r>
      <w:r>
        <w:rPr>
          <w:rFonts w:hint="cs"/>
          <w:rtl/>
        </w:rPr>
        <w:t>לרדוף מפלגות אחרות. אני זוכר את עצמי כילד כאשר אמרו: בלי מק"י בלי חרות. חשבנו שהימים האלה עברו, בטלו מהעולם ולא פוסלים יותר. בפוליטיקה אין בכלל פסילות.  בלי מק"י, בלי חרות - היה  חידוש גדול שגם הוא נגמר  פעם. אבל עכשיו יש כבר דבר חדש. נקרא לתינוק בשמו, אבל</w:t>
      </w:r>
      <w:r>
        <w:rPr>
          <w:rFonts w:hint="cs"/>
          <w:rtl/>
        </w:rPr>
        <w:t xml:space="preserve"> נגיד גם את הלשון היפה שבה מציעים את זה: בלי המפלגות החרדיות. אבל מי שמתבונן טוב במשפט הזה מתכוון: בלי אנשים יוצאי עדות המזרח. למה? כי לגבי מפלגות חרדית התברר שזה לא נכון. מוכנים לשבת עם מפלגה חרדית, אבל הם יוצאי מזרח-אירופה, פולין והסביבה. אבל אחרים, חס ו</w:t>
      </w:r>
      <w:r>
        <w:rPr>
          <w:rFonts w:hint="cs"/>
          <w:rtl/>
        </w:rPr>
        <w:t xml:space="preserve">שלום. עליהם יש וטו מוחלט. </w:t>
      </w:r>
    </w:p>
    <w:p w14:paraId="7143C1B9" w14:textId="77777777" w:rsidR="00000000" w:rsidRDefault="000C6BB5">
      <w:pPr>
        <w:pStyle w:val="a0"/>
        <w:rPr>
          <w:rFonts w:hint="cs"/>
          <w:rtl/>
        </w:rPr>
      </w:pPr>
    </w:p>
    <w:p w14:paraId="4F6BCDDE" w14:textId="77777777" w:rsidR="00000000" w:rsidRDefault="000C6BB5">
      <w:pPr>
        <w:pStyle w:val="a0"/>
        <w:rPr>
          <w:rFonts w:hint="cs"/>
          <w:rtl/>
        </w:rPr>
      </w:pPr>
      <w:r>
        <w:rPr>
          <w:rFonts w:hint="cs"/>
          <w:rtl/>
        </w:rPr>
        <w:t>אם מישהו חושב שהוציאו את השד העדתי מהבקבוק, הוא טועה. הוא מעולם לא נכנס לבקבוק. אלא מה? השד העדתי היה כל הזמן בחוץ, וכל פעם עטפו את זה. חבר הכנסת דוד לוי, אתה בטח זוכר שכשהיינו ילדים היינו משחקים א"ש לילה. בחלק מהמשחק היו מתעטפי</w:t>
      </w:r>
      <w:r>
        <w:rPr>
          <w:rFonts w:hint="cs"/>
          <w:rtl/>
        </w:rPr>
        <w:t>ם בסדין לבן כדי להפחיד את הקבוצה האחרת. עטפו את השד העדתי בסדין לבן, הוא נשאר בחוץ, ואף אחד לא הכניס אותו לבקבוק.</w:t>
      </w:r>
    </w:p>
    <w:p w14:paraId="75C59AA2" w14:textId="77777777" w:rsidR="00000000" w:rsidRDefault="000C6BB5">
      <w:pPr>
        <w:pStyle w:val="a0"/>
        <w:rPr>
          <w:rFonts w:hint="cs"/>
          <w:rtl/>
        </w:rPr>
      </w:pPr>
    </w:p>
    <w:p w14:paraId="38CA22A7" w14:textId="77777777" w:rsidR="00000000" w:rsidRDefault="000C6BB5">
      <w:pPr>
        <w:pStyle w:val="af0"/>
        <w:rPr>
          <w:rtl/>
        </w:rPr>
      </w:pPr>
      <w:r>
        <w:rPr>
          <w:rFonts w:hint="eastAsia"/>
          <w:rtl/>
        </w:rPr>
        <w:t>שר</w:t>
      </w:r>
      <w:r>
        <w:rPr>
          <w:rtl/>
        </w:rPr>
        <w:t xml:space="preserve"> הרווחה זבולון אורלב:</w:t>
      </w:r>
    </w:p>
    <w:p w14:paraId="3DA0266D" w14:textId="77777777" w:rsidR="00000000" w:rsidRDefault="000C6BB5">
      <w:pPr>
        <w:pStyle w:val="a0"/>
        <w:ind w:firstLine="0"/>
        <w:rPr>
          <w:rFonts w:hint="cs"/>
        </w:rPr>
      </w:pPr>
    </w:p>
    <w:p w14:paraId="43EF018F" w14:textId="77777777" w:rsidR="00000000" w:rsidRDefault="000C6BB5">
      <w:pPr>
        <w:pStyle w:val="a0"/>
        <w:ind w:firstLine="720"/>
        <w:rPr>
          <w:rFonts w:hint="cs"/>
          <w:rtl/>
        </w:rPr>
      </w:pPr>
      <w:r>
        <w:rPr>
          <w:rFonts w:hint="cs"/>
          <w:rtl/>
        </w:rPr>
        <w:t>בש"ס יש גם א"ש לילה?</w:t>
      </w:r>
    </w:p>
    <w:p w14:paraId="431B9C3F" w14:textId="77777777" w:rsidR="00000000" w:rsidRDefault="000C6BB5">
      <w:pPr>
        <w:pStyle w:val="a0"/>
        <w:ind w:firstLine="0"/>
        <w:rPr>
          <w:rFonts w:hint="cs"/>
          <w:rtl/>
        </w:rPr>
      </w:pPr>
    </w:p>
    <w:p w14:paraId="1545F9CD" w14:textId="77777777" w:rsidR="00000000" w:rsidRDefault="000C6BB5">
      <w:pPr>
        <w:pStyle w:val="-"/>
        <w:rPr>
          <w:rtl/>
        </w:rPr>
      </w:pPr>
      <w:bookmarkStart w:id="76" w:name="FS000000487T02_08_2004_17_48_37"/>
      <w:bookmarkStart w:id="77" w:name="FS000000487T02_08_2004_17_48_40C"/>
      <w:bookmarkEnd w:id="76"/>
      <w:bookmarkEnd w:id="77"/>
      <w:r>
        <w:rPr>
          <w:rtl/>
        </w:rPr>
        <w:t>נסים דהן (ש"ס):</w:t>
      </w:r>
    </w:p>
    <w:p w14:paraId="388CE9F1" w14:textId="77777777" w:rsidR="00000000" w:rsidRDefault="000C6BB5">
      <w:pPr>
        <w:pStyle w:val="a0"/>
        <w:rPr>
          <w:rtl/>
        </w:rPr>
      </w:pPr>
    </w:p>
    <w:p w14:paraId="10F78C6F" w14:textId="77777777" w:rsidR="00000000" w:rsidRDefault="000C6BB5">
      <w:pPr>
        <w:pStyle w:val="a0"/>
        <w:rPr>
          <w:rFonts w:hint="cs"/>
          <w:rtl/>
        </w:rPr>
      </w:pPr>
      <w:r>
        <w:rPr>
          <w:rFonts w:hint="cs"/>
          <w:rtl/>
        </w:rPr>
        <w:t>חבר הכנסת אורלב, היה לי הכבוד כילד וכנער להיות גם ב"נוער העובד והלומד" וגם ב"</w:t>
      </w:r>
      <w:r>
        <w:rPr>
          <w:rFonts w:hint="cs"/>
          <w:rtl/>
        </w:rPr>
        <w:t xml:space="preserve">בני עקיבא". </w:t>
      </w:r>
    </w:p>
    <w:p w14:paraId="03D3358D" w14:textId="77777777" w:rsidR="00000000" w:rsidRDefault="000C6BB5">
      <w:pPr>
        <w:pStyle w:val="a0"/>
        <w:rPr>
          <w:rFonts w:hint="cs"/>
          <w:rtl/>
        </w:rPr>
      </w:pPr>
    </w:p>
    <w:p w14:paraId="58BA10AD" w14:textId="77777777" w:rsidR="00000000" w:rsidRDefault="000C6BB5">
      <w:pPr>
        <w:pStyle w:val="af0"/>
        <w:rPr>
          <w:rtl/>
        </w:rPr>
      </w:pPr>
      <w:r>
        <w:rPr>
          <w:rFonts w:hint="eastAsia"/>
          <w:rtl/>
        </w:rPr>
        <w:t>שר</w:t>
      </w:r>
      <w:r>
        <w:rPr>
          <w:rtl/>
        </w:rPr>
        <w:t xml:space="preserve"> הרווחה זבולון אורלב:</w:t>
      </w:r>
    </w:p>
    <w:p w14:paraId="751EAE5C" w14:textId="77777777" w:rsidR="00000000" w:rsidRDefault="000C6BB5">
      <w:pPr>
        <w:pStyle w:val="a0"/>
        <w:rPr>
          <w:rFonts w:hint="cs"/>
          <w:rtl/>
        </w:rPr>
      </w:pPr>
    </w:p>
    <w:p w14:paraId="351406BE" w14:textId="77777777" w:rsidR="00000000" w:rsidRDefault="000C6BB5">
      <w:pPr>
        <w:pStyle w:val="a0"/>
        <w:ind w:firstLine="720"/>
        <w:rPr>
          <w:rFonts w:hint="cs"/>
          <w:rtl/>
        </w:rPr>
      </w:pPr>
      <w:r>
        <w:rPr>
          <w:rFonts w:hint="cs"/>
          <w:rtl/>
        </w:rPr>
        <w:t>ב"בני עקיבא" יש א"ש לילה.</w:t>
      </w:r>
    </w:p>
    <w:p w14:paraId="5C5382A9" w14:textId="77777777" w:rsidR="00000000" w:rsidRDefault="000C6BB5">
      <w:pPr>
        <w:pStyle w:val="a0"/>
        <w:ind w:firstLine="0"/>
        <w:rPr>
          <w:rFonts w:hint="cs"/>
          <w:rtl/>
        </w:rPr>
      </w:pPr>
    </w:p>
    <w:p w14:paraId="0AC86CDB" w14:textId="77777777" w:rsidR="00000000" w:rsidRDefault="000C6BB5">
      <w:pPr>
        <w:pStyle w:val="-"/>
        <w:rPr>
          <w:rtl/>
        </w:rPr>
      </w:pPr>
      <w:bookmarkStart w:id="78" w:name="FS000000487T02_08_2004_17_49_35C"/>
      <w:bookmarkEnd w:id="78"/>
      <w:r>
        <w:rPr>
          <w:rtl/>
        </w:rPr>
        <w:t>נסים דהן (ש"ס):</w:t>
      </w:r>
    </w:p>
    <w:p w14:paraId="4604D0C5" w14:textId="77777777" w:rsidR="00000000" w:rsidRDefault="000C6BB5">
      <w:pPr>
        <w:pStyle w:val="a0"/>
        <w:rPr>
          <w:rtl/>
        </w:rPr>
      </w:pPr>
    </w:p>
    <w:p w14:paraId="41C9ECC8" w14:textId="77777777" w:rsidR="00000000" w:rsidRDefault="000C6BB5">
      <w:pPr>
        <w:pStyle w:val="a0"/>
        <w:rPr>
          <w:rFonts w:hint="cs"/>
          <w:rtl/>
        </w:rPr>
      </w:pPr>
      <w:r>
        <w:rPr>
          <w:rFonts w:hint="cs"/>
          <w:rtl/>
        </w:rPr>
        <w:t>נכון, גם "בנוער העובד והלומד" היה א"ש לילה ושיחקנו בזה לא פחות מאשר במשחק אחר.</w:t>
      </w:r>
    </w:p>
    <w:p w14:paraId="7A8D9EFA" w14:textId="77777777" w:rsidR="00000000" w:rsidRDefault="000C6BB5">
      <w:pPr>
        <w:pStyle w:val="a0"/>
        <w:rPr>
          <w:rFonts w:hint="cs"/>
          <w:rtl/>
        </w:rPr>
      </w:pPr>
    </w:p>
    <w:p w14:paraId="2618D35C" w14:textId="77777777" w:rsidR="00000000" w:rsidRDefault="000C6BB5">
      <w:pPr>
        <w:pStyle w:val="af0"/>
        <w:rPr>
          <w:rtl/>
        </w:rPr>
      </w:pPr>
      <w:r>
        <w:rPr>
          <w:rFonts w:hint="eastAsia"/>
          <w:rtl/>
        </w:rPr>
        <w:t>דני</w:t>
      </w:r>
      <w:r>
        <w:rPr>
          <w:rtl/>
        </w:rPr>
        <w:t xml:space="preserve"> יתום (העבודה-מימד):</w:t>
      </w:r>
    </w:p>
    <w:p w14:paraId="217131B0" w14:textId="77777777" w:rsidR="00000000" w:rsidRDefault="000C6BB5">
      <w:pPr>
        <w:pStyle w:val="a0"/>
        <w:ind w:firstLine="0"/>
        <w:rPr>
          <w:rFonts w:hint="cs"/>
          <w:rtl/>
        </w:rPr>
      </w:pPr>
      <w:r>
        <w:rPr>
          <w:rFonts w:hint="cs"/>
          <w:rtl/>
        </w:rPr>
        <w:tab/>
      </w:r>
    </w:p>
    <w:p w14:paraId="0E8BE86F" w14:textId="77777777" w:rsidR="00000000" w:rsidRDefault="000C6BB5">
      <w:pPr>
        <w:pStyle w:val="a0"/>
        <w:ind w:firstLine="720"/>
        <w:rPr>
          <w:rFonts w:hint="cs"/>
          <w:rtl/>
        </w:rPr>
      </w:pPr>
      <w:r>
        <w:rPr>
          <w:rFonts w:hint="cs"/>
          <w:rtl/>
        </w:rPr>
        <w:t>נשאר רק הלילה.</w:t>
      </w:r>
    </w:p>
    <w:p w14:paraId="2860A658" w14:textId="77777777" w:rsidR="00000000" w:rsidRDefault="000C6BB5">
      <w:pPr>
        <w:pStyle w:val="a0"/>
        <w:ind w:firstLine="0"/>
        <w:rPr>
          <w:rFonts w:hint="cs"/>
          <w:rtl/>
        </w:rPr>
      </w:pPr>
    </w:p>
    <w:p w14:paraId="1EDA4467" w14:textId="77777777" w:rsidR="00000000" w:rsidRDefault="000C6BB5">
      <w:pPr>
        <w:pStyle w:val="-"/>
        <w:rPr>
          <w:rFonts w:hint="cs"/>
          <w:rtl/>
        </w:rPr>
      </w:pPr>
      <w:bookmarkStart w:id="79" w:name="FS000000464T02_08_2004_17_16_23C"/>
      <w:bookmarkStart w:id="80" w:name="FS000000487T02_08_2004_17_16_40"/>
      <w:bookmarkStart w:id="81" w:name="FS000000487T02_08_2004_17_16_43C"/>
      <w:bookmarkEnd w:id="79"/>
      <w:bookmarkEnd w:id="80"/>
      <w:bookmarkEnd w:id="81"/>
      <w:r>
        <w:rPr>
          <w:rtl/>
        </w:rPr>
        <w:t>נסים דהן (ש"ס):</w:t>
      </w:r>
    </w:p>
    <w:p w14:paraId="367EF35E" w14:textId="77777777" w:rsidR="00000000" w:rsidRDefault="000C6BB5">
      <w:pPr>
        <w:pStyle w:val="a0"/>
        <w:rPr>
          <w:rtl/>
        </w:rPr>
      </w:pPr>
    </w:p>
    <w:p w14:paraId="3F4B2FB8" w14:textId="77777777" w:rsidR="00000000" w:rsidRDefault="000C6BB5">
      <w:pPr>
        <w:pStyle w:val="a0"/>
        <w:rPr>
          <w:rFonts w:hint="cs"/>
          <w:rtl/>
        </w:rPr>
      </w:pPr>
      <w:r>
        <w:rPr>
          <w:rFonts w:hint="cs"/>
          <w:rtl/>
        </w:rPr>
        <w:t>אנחנו מדברים על ממשלה שמפלגת את הע</w:t>
      </w:r>
      <w:r>
        <w:rPr>
          <w:rFonts w:hint="cs"/>
          <w:rtl/>
        </w:rPr>
        <w:t xml:space="preserve">ם, וחמור מכך. אז דיברנו על הפרדה בין עניים לעשירים, שהעניים נהיו עניים יותר, העשירים נהיו עשירים יותר. דיברנו - בין צפונים ללא צפונים. עכשיו אנחנו מדברים על פילוג חמור יותר מכך. </w:t>
      </w:r>
    </w:p>
    <w:p w14:paraId="42728620" w14:textId="77777777" w:rsidR="00000000" w:rsidRDefault="000C6BB5">
      <w:pPr>
        <w:pStyle w:val="a0"/>
        <w:rPr>
          <w:rFonts w:hint="cs"/>
          <w:rtl/>
        </w:rPr>
      </w:pPr>
    </w:p>
    <w:p w14:paraId="3E906320" w14:textId="77777777" w:rsidR="00000000" w:rsidRDefault="000C6BB5">
      <w:pPr>
        <w:pStyle w:val="a0"/>
        <w:rPr>
          <w:rFonts w:hint="cs"/>
          <w:rtl/>
        </w:rPr>
      </w:pPr>
      <w:r>
        <w:rPr>
          <w:rFonts w:hint="cs"/>
          <w:rtl/>
        </w:rPr>
        <w:t xml:space="preserve">יש בעיה עם 30,000 פסולי חיתון, ועל עוד 300,000 גויים שצריך למצוא להם פתרון. </w:t>
      </w:r>
      <w:r>
        <w:rPr>
          <w:rFonts w:hint="cs"/>
          <w:rtl/>
        </w:rPr>
        <w:t>יש בעיה, ולהם חייבים למצוא פתרון. ישבה ועדה והיא היתה מוצאת פתרון אם לא היו משתמשים בבעיה הזאת לניגוח מחנה אחר בבית הזה. אבל מה רוצים אלה משינוי? לפתור בעיה של 300,000 אולי, אבל 5 מיליונים יהיו מחוץ לגדר. הם רוצים לפלג את העם, כאילו להכניס 300,000 לתוך העם</w:t>
      </w:r>
      <w:r>
        <w:rPr>
          <w:rFonts w:hint="cs"/>
          <w:rtl/>
        </w:rPr>
        <w:t xml:space="preserve">. אבל, ברגע שידרוך אחד מה-300,000 בתוך המחנה, 5 מיליונים יצאו בחוץ. חבר הכנסת דוד לוי, זה עוד סוג של הפרדה בממשלה הזאת, זה עוד סוג של פילוג, גדר ההפרדה. זו ממשלה שקמה רק להפריט - - </w:t>
      </w:r>
    </w:p>
    <w:p w14:paraId="443792E0" w14:textId="77777777" w:rsidR="00000000" w:rsidRDefault="000C6BB5">
      <w:pPr>
        <w:pStyle w:val="a0"/>
        <w:ind w:firstLine="0"/>
        <w:rPr>
          <w:rFonts w:hint="cs"/>
          <w:rtl/>
        </w:rPr>
      </w:pPr>
    </w:p>
    <w:p w14:paraId="230A6375" w14:textId="77777777" w:rsidR="00000000" w:rsidRDefault="000C6BB5">
      <w:pPr>
        <w:pStyle w:val="af0"/>
        <w:rPr>
          <w:rtl/>
        </w:rPr>
      </w:pPr>
      <w:bookmarkStart w:id="82" w:name="FS000001056T02_08_2004_17_17_59"/>
      <w:bookmarkEnd w:id="82"/>
      <w:r>
        <w:rPr>
          <w:rFonts w:hint="eastAsia"/>
          <w:rtl/>
        </w:rPr>
        <w:t>יעקב</w:t>
      </w:r>
      <w:r>
        <w:rPr>
          <w:rtl/>
        </w:rPr>
        <w:t xml:space="preserve"> מרגי (ש"ס):</w:t>
      </w:r>
    </w:p>
    <w:p w14:paraId="60964F4D" w14:textId="77777777" w:rsidR="00000000" w:rsidRDefault="000C6BB5">
      <w:pPr>
        <w:pStyle w:val="a0"/>
        <w:ind w:firstLine="0"/>
        <w:rPr>
          <w:rFonts w:hint="cs"/>
          <w:rtl/>
        </w:rPr>
      </w:pPr>
    </w:p>
    <w:p w14:paraId="016D27F9" w14:textId="77777777" w:rsidR="00000000" w:rsidRDefault="000C6BB5">
      <w:pPr>
        <w:pStyle w:val="a0"/>
        <w:rPr>
          <w:rFonts w:hint="cs"/>
          <w:rtl/>
        </w:rPr>
      </w:pPr>
      <w:r>
        <w:rPr>
          <w:rFonts w:hint="cs"/>
          <w:rtl/>
        </w:rPr>
        <w:t>להתנתק.</w:t>
      </w:r>
    </w:p>
    <w:p w14:paraId="53A33D9E" w14:textId="77777777" w:rsidR="00000000" w:rsidRDefault="000C6BB5">
      <w:pPr>
        <w:pStyle w:val="a0"/>
        <w:rPr>
          <w:rFonts w:hint="cs"/>
          <w:rtl/>
        </w:rPr>
      </w:pPr>
    </w:p>
    <w:p w14:paraId="387FBF26" w14:textId="77777777" w:rsidR="00000000" w:rsidRDefault="000C6BB5">
      <w:pPr>
        <w:pStyle w:val="-"/>
        <w:rPr>
          <w:rtl/>
        </w:rPr>
      </w:pPr>
      <w:bookmarkStart w:id="83" w:name="FS000000487T02_08_2004_17_55_10C"/>
      <w:bookmarkEnd w:id="83"/>
      <w:r>
        <w:rPr>
          <w:rtl/>
        </w:rPr>
        <w:t>נסים דהן (ש"ס):</w:t>
      </w:r>
    </w:p>
    <w:p w14:paraId="17D4F790" w14:textId="77777777" w:rsidR="00000000" w:rsidRDefault="000C6BB5">
      <w:pPr>
        <w:pStyle w:val="a0"/>
        <w:rPr>
          <w:rtl/>
        </w:rPr>
      </w:pPr>
    </w:p>
    <w:p w14:paraId="602A1239" w14:textId="77777777" w:rsidR="00000000" w:rsidRDefault="000C6BB5">
      <w:pPr>
        <w:pStyle w:val="a0"/>
        <w:rPr>
          <w:rFonts w:hint="cs"/>
          <w:rtl/>
        </w:rPr>
      </w:pPr>
      <w:r>
        <w:rPr>
          <w:rFonts w:hint="cs"/>
          <w:rtl/>
        </w:rPr>
        <w:t>- - להתנתק, להפריד.</w:t>
      </w:r>
      <w:bookmarkStart w:id="84" w:name="FS000001056T02_08_2004_17_18_02C"/>
      <w:bookmarkStart w:id="85" w:name="FS000001056T02_08_2004_17_18_05C"/>
      <w:bookmarkStart w:id="86" w:name="FS000001056T02_08_2004_17_18_13C"/>
      <w:bookmarkEnd w:id="84"/>
      <w:bookmarkEnd w:id="85"/>
      <w:bookmarkEnd w:id="86"/>
      <w:r>
        <w:rPr>
          <w:rFonts w:hint="cs"/>
          <w:rtl/>
        </w:rPr>
        <w:t xml:space="preserve"> </w:t>
      </w:r>
    </w:p>
    <w:p w14:paraId="4909F66A" w14:textId="77777777" w:rsidR="00000000" w:rsidRDefault="000C6BB5">
      <w:pPr>
        <w:pStyle w:val="a0"/>
        <w:rPr>
          <w:rFonts w:hint="cs"/>
          <w:rtl/>
        </w:rPr>
      </w:pPr>
    </w:p>
    <w:p w14:paraId="1E3F14F4" w14:textId="77777777" w:rsidR="00000000" w:rsidRDefault="000C6BB5">
      <w:pPr>
        <w:pStyle w:val="a0"/>
        <w:rPr>
          <w:rFonts w:hint="cs"/>
          <w:rtl/>
        </w:rPr>
      </w:pPr>
      <w:r>
        <w:rPr>
          <w:rFonts w:hint="cs"/>
          <w:rtl/>
        </w:rPr>
        <w:t>חברי חב</w:t>
      </w:r>
      <w:r>
        <w:rPr>
          <w:rFonts w:hint="cs"/>
          <w:rtl/>
        </w:rPr>
        <w:t>רי הכנסת, אדוני היושב-ראש, אמרתי בתחילת דברי: אין לנו אמון בממשלה הזאת, כי יכול שתהיה ממשלה אחרת, ממשלה שאכפת לה מהאחר, מהחלשים, מהעניים, ממשלה שרוצה לאחד, ממשלה שרוצה עם אחד מאוחד, ממשלה שרוצה שוויון זכויות אמיתי, ממשלה שרוצה מה שפחות מעמדות, אלא מעמד אחד</w:t>
      </w:r>
      <w:r>
        <w:rPr>
          <w:rFonts w:hint="cs"/>
          <w:rtl/>
        </w:rPr>
        <w:t xml:space="preserve"> שווה של מעמד הביניים פלוס מינוס, בלי פער עצום.</w:t>
      </w:r>
    </w:p>
    <w:p w14:paraId="7513A350" w14:textId="77777777" w:rsidR="00000000" w:rsidRDefault="000C6BB5">
      <w:pPr>
        <w:pStyle w:val="a0"/>
        <w:rPr>
          <w:rFonts w:hint="cs"/>
          <w:rtl/>
        </w:rPr>
      </w:pPr>
    </w:p>
    <w:p w14:paraId="0D6D29A1" w14:textId="77777777" w:rsidR="00000000" w:rsidRDefault="000C6BB5">
      <w:pPr>
        <w:pStyle w:val="a0"/>
        <w:rPr>
          <w:rFonts w:hint="cs"/>
          <w:rtl/>
        </w:rPr>
      </w:pPr>
      <w:r>
        <w:rPr>
          <w:rFonts w:hint="cs"/>
          <w:rtl/>
        </w:rPr>
        <w:t>כבוד שר הרווחה יודע שהמדינה הזאת היא המדינה הראשונה בעולם, לצערנו הרב, בפער בין העשירון התחתון לעשירון העליון - אחת המדינות שבהן הפער הוא הכי גדול. את זה רצינו לצמצם, אבל שינוי לא תיתן, כי היא מפלגה של שנאה,</w:t>
      </w:r>
      <w:r>
        <w:rPr>
          <w:rFonts w:hint="cs"/>
          <w:rtl/>
        </w:rPr>
        <w:t xml:space="preserve"> מפלגה של הפרדה, מפלגה  של אי-אחדות, מפלגה שבאה לעשות קיטוב בעם. </w:t>
      </w:r>
    </w:p>
    <w:p w14:paraId="2FE2B8D1" w14:textId="77777777" w:rsidR="00000000" w:rsidRDefault="000C6BB5">
      <w:pPr>
        <w:pStyle w:val="a0"/>
        <w:rPr>
          <w:rFonts w:hint="cs"/>
          <w:rtl/>
        </w:rPr>
      </w:pPr>
    </w:p>
    <w:p w14:paraId="27D8EDAA" w14:textId="77777777" w:rsidR="00000000" w:rsidRDefault="000C6BB5">
      <w:pPr>
        <w:pStyle w:val="a0"/>
        <w:rPr>
          <w:rFonts w:hint="cs"/>
          <w:rtl/>
        </w:rPr>
      </w:pPr>
      <w:r>
        <w:rPr>
          <w:rFonts w:hint="cs"/>
          <w:rtl/>
        </w:rPr>
        <w:t>הגיע הזמן שיאמרו לכל הממשלה הזאת ללכת הביתה, ונרכיב ממשלה אחרת, הרבה יותר טובה.</w:t>
      </w:r>
    </w:p>
    <w:p w14:paraId="48224E07" w14:textId="77777777" w:rsidR="00000000" w:rsidRDefault="000C6BB5">
      <w:pPr>
        <w:pStyle w:val="a0"/>
        <w:rPr>
          <w:rFonts w:hint="cs"/>
          <w:rtl/>
        </w:rPr>
      </w:pPr>
    </w:p>
    <w:p w14:paraId="67183004" w14:textId="77777777" w:rsidR="00000000" w:rsidRDefault="000C6BB5">
      <w:pPr>
        <w:pStyle w:val="af1"/>
        <w:rPr>
          <w:rFonts w:hint="cs"/>
          <w:rtl/>
        </w:rPr>
      </w:pPr>
      <w:r>
        <w:rPr>
          <w:rtl/>
        </w:rPr>
        <w:t>היו"ר</w:t>
      </w:r>
      <w:r>
        <w:rPr>
          <w:rFonts w:hint="cs"/>
          <w:rtl/>
        </w:rPr>
        <w:t xml:space="preserve"> משה כחלון:</w:t>
      </w:r>
    </w:p>
    <w:p w14:paraId="25F7029D" w14:textId="77777777" w:rsidR="00000000" w:rsidRDefault="000C6BB5">
      <w:pPr>
        <w:pStyle w:val="a0"/>
        <w:rPr>
          <w:rtl/>
        </w:rPr>
      </w:pPr>
    </w:p>
    <w:p w14:paraId="102C0FDD" w14:textId="77777777" w:rsidR="00000000" w:rsidRDefault="000C6BB5">
      <w:pPr>
        <w:pStyle w:val="a0"/>
        <w:rPr>
          <w:rFonts w:hint="cs"/>
          <w:rtl/>
        </w:rPr>
      </w:pPr>
      <w:r>
        <w:rPr>
          <w:rFonts w:hint="cs"/>
          <w:rtl/>
        </w:rPr>
        <w:t>תודה רבה.</w:t>
      </w:r>
    </w:p>
    <w:p w14:paraId="05694810" w14:textId="77777777" w:rsidR="00000000" w:rsidRDefault="000C6BB5">
      <w:pPr>
        <w:pStyle w:val="a0"/>
        <w:rPr>
          <w:rFonts w:hint="cs"/>
          <w:rtl/>
        </w:rPr>
      </w:pPr>
    </w:p>
    <w:p w14:paraId="32FE38D3" w14:textId="77777777" w:rsidR="00000000" w:rsidRDefault="000C6BB5">
      <w:pPr>
        <w:pStyle w:val="a2"/>
        <w:rPr>
          <w:rtl/>
        </w:rPr>
      </w:pPr>
    </w:p>
    <w:p w14:paraId="5DD6B42B" w14:textId="77777777" w:rsidR="00000000" w:rsidRDefault="000C6BB5">
      <w:pPr>
        <w:pStyle w:val="a2"/>
        <w:rPr>
          <w:rtl/>
        </w:rPr>
      </w:pPr>
      <w:bookmarkStart w:id="87" w:name="_Toc100311691"/>
      <w:r>
        <w:rPr>
          <w:rtl/>
        </w:rPr>
        <w:t>מסמכים שהונחו על שולחן הכנסת</w:t>
      </w:r>
      <w:bookmarkEnd w:id="87"/>
    </w:p>
    <w:p w14:paraId="10CAB455" w14:textId="77777777" w:rsidR="00000000" w:rsidRDefault="000C6BB5">
      <w:pPr>
        <w:pStyle w:val="-0"/>
        <w:rPr>
          <w:rFonts w:hint="cs"/>
          <w:rtl/>
        </w:rPr>
      </w:pPr>
    </w:p>
    <w:p w14:paraId="4B74EB22" w14:textId="77777777" w:rsidR="00000000" w:rsidRDefault="000C6BB5">
      <w:pPr>
        <w:pStyle w:val="af1"/>
        <w:rPr>
          <w:rFonts w:hint="cs"/>
          <w:rtl/>
        </w:rPr>
      </w:pPr>
      <w:r>
        <w:rPr>
          <w:rtl/>
        </w:rPr>
        <w:t>היו"ר</w:t>
      </w:r>
      <w:r>
        <w:rPr>
          <w:rFonts w:hint="cs"/>
          <w:rtl/>
        </w:rPr>
        <w:t xml:space="preserve"> משה כחלון:</w:t>
      </w:r>
    </w:p>
    <w:p w14:paraId="5F6D516A" w14:textId="77777777" w:rsidR="00000000" w:rsidRDefault="000C6BB5">
      <w:pPr>
        <w:pStyle w:val="a0"/>
        <w:rPr>
          <w:rtl/>
        </w:rPr>
      </w:pPr>
    </w:p>
    <w:p w14:paraId="7FD93615" w14:textId="77777777" w:rsidR="00000000" w:rsidRDefault="000C6BB5">
      <w:pPr>
        <w:pStyle w:val="a0"/>
        <w:rPr>
          <w:rFonts w:hint="cs"/>
          <w:rtl/>
        </w:rPr>
      </w:pPr>
      <w:r>
        <w:rPr>
          <w:rFonts w:hint="cs"/>
          <w:rtl/>
        </w:rPr>
        <w:t>הודעה למזכיר הכנסת.</w:t>
      </w:r>
    </w:p>
    <w:p w14:paraId="4AFCB705" w14:textId="77777777" w:rsidR="00000000" w:rsidRDefault="000C6BB5">
      <w:pPr>
        <w:pStyle w:val="a0"/>
        <w:rPr>
          <w:rFonts w:hint="cs"/>
          <w:rtl/>
        </w:rPr>
      </w:pPr>
    </w:p>
    <w:p w14:paraId="5C060A2A" w14:textId="77777777" w:rsidR="00000000" w:rsidRDefault="000C6BB5">
      <w:pPr>
        <w:pStyle w:val="a"/>
        <w:rPr>
          <w:rtl/>
        </w:rPr>
      </w:pPr>
      <w:bookmarkStart w:id="88" w:name="FS000000661T02_08_2004_17_19_39"/>
      <w:bookmarkStart w:id="89" w:name="_Toc100311692"/>
      <w:bookmarkEnd w:id="88"/>
      <w:r>
        <w:rPr>
          <w:rFonts w:hint="eastAsia"/>
          <w:rtl/>
        </w:rPr>
        <w:t>מזכיר</w:t>
      </w:r>
      <w:r>
        <w:rPr>
          <w:rtl/>
        </w:rPr>
        <w:t xml:space="preserve"> הכנ</w:t>
      </w:r>
      <w:r>
        <w:rPr>
          <w:rtl/>
        </w:rPr>
        <w:t>סת אריה האן:</w:t>
      </w:r>
      <w:bookmarkEnd w:id="89"/>
    </w:p>
    <w:p w14:paraId="6EC0D4CE" w14:textId="77777777" w:rsidR="00000000" w:rsidRDefault="000C6BB5">
      <w:pPr>
        <w:pStyle w:val="a0"/>
        <w:rPr>
          <w:rFonts w:hint="cs"/>
          <w:rtl/>
        </w:rPr>
      </w:pPr>
    </w:p>
    <w:p w14:paraId="76B0E416" w14:textId="77777777" w:rsidR="00000000" w:rsidRDefault="000C6BB5">
      <w:pPr>
        <w:pStyle w:val="a0"/>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7B2B0691" w14:textId="77777777" w:rsidR="00000000" w:rsidRDefault="000C6BB5">
      <w:pPr>
        <w:pStyle w:val="a0"/>
        <w:rPr>
          <w:rFonts w:hint="cs"/>
          <w:rtl/>
        </w:rPr>
      </w:pPr>
    </w:p>
    <w:p w14:paraId="3CA7DC24" w14:textId="77777777" w:rsidR="00000000" w:rsidRDefault="000C6BB5">
      <w:pPr>
        <w:pStyle w:val="a0"/>
        <w:rPr>
          <w:rFonts w:hint="cs"/>
          <w:rtl/>
        </w:rPr>
      </w:pPr>
      <w:r>
        <w:rPr>
          <w:rFonts w:hint="cs"/>
          <w:rtl/>
        </w:rPr>
        <w:t>החלטה בדבר חלוקת הצעת חוק התכנון והבנייה (תיקון מס' 67), התשס"ד-2004, לפי סעיף 121 לתקנון הכנסת.</w:t>
      </w:r>
    </w:p>
    <w:p w14:paraId="0EB52779" w14:textId="77777777" w:rsidR="00000000" w:rsidRDefault="000C6BB5">
      <w:pPr>
        <w:pStyle w:val="a0"/>
        <w:rPr>
          <w:rFonts w:hint="cs"/>
          <w:rtl/>
        </w:rPr>
      </w:pPr>
    </w:p>
    <w:p w14:paraId="56B810FE" w14:textId="77777777" w:rsidR="00000000" w:rsidRDefault="000C6BB5">
      <w:pPr>
        <w:pStyle w:val="a0"/>
        <w:rPr>
          <w:rFonts w:hint="cs"/>
          <w:rtl/>
        </w:rPr>
      </w:pPr>
      <w:r>
        <w:rPr>
          <w:rFonts w:hint="cs"/>
          <w:rtl/>
        </w:rPr>
        <w:t>לקריאה שנייה ולקריאה שלישית: הצעת חוק הבנקאות (רישוי) (תיקון מס' 13),</w:t>
      </w:r>
      <w:r>
        <w:rPr>
          <w:rFonts w:hint="cs"/>
          <w:rtl/>
        </w:rPr>
        <w:t xml:space="preserve"> התשס"ד-2004, שהחזירה ועדת הכספים; הצעת חוק הבחירות לכנסת (תיקון מס' 52), התשס"ד-2004, שהחזירה ועדת החוקה, חוק ומשפט. </w:t>
      </w:r>
    </w:p>
    <w:p w14:paraId="6E70B76A" w14:textId="77777777" w:rsidR="00000000" w:rsidRDefault="000C6BB5">
      <w:pPr>
        <w:pStyle w:val="a0"/>
        <w:rPr>
          <w:rFonts w:hint="cs"/>
          <w:rtl/>
        </w:rPr>
      </w:pPr>
    </w:p>
    <w:p w14:paraId="753940DC" w14:textId="77777777" w:rsidR="00000000" w:rsidRDefault="000C6BB5">
      <w:pPr>
        <w:pStyle w:val="a0"/>
        <w:rPr>
          <w:rFonts w:hint="cs"/>
          <w:rtl/>
        </w:rPr>
      </w:pPr>
      <w:r>
        <w:rPr>
          <w:rFonts w:hint="cs"/>
          <w:rtl/>
        </w:rPr>
        <w:t xml:space="preserve">לקריאה ראשונה, מטעם הממשלה: הצעת חוק העברת סמכויות (שר העבודה והרווחה) (תיקוני חקיקה), התשס"ד-2004. תודה רבה. </w:t>
      </w:r>
    </w:p>
    <w:p w14:paraId="307A32BB" w14:textId="77777777" w:rsidR="00000000" w:rsidRDefault="000C6BB5">
      <w:pPr>
        <w:pStyle w:val="a2"/>
        <w:rPr>
          <w:rFonts w:hint="cs"/>
          <w:rtl/>
        </w:rPr>
      </w:pPr>
    </w:p>
    <w:p w14:paraId="5AF8FEAF" w14:textId="77777777" w:rsidR="00000000" w:rsidRDefault="000C6BB5">
      <w:pPr>
        <w:pStyle w:val="af1"/>
        <w:rPr>
          <w:rFonts w:hint="cs"/>
          <w:rtl/>
        </w:rPr>
      </w:pPr>
      <w:bookmarkStart w:id="90" w:name="FS000000661T02_08_2004_17_19_45C"/>
      <w:bookmarkEnd w:id="90"/>
      <w:r>
        <w:rPr>
          <w:rtl/>
        </w:rPr>
        <w:t>היו"ר</w:t>
      </w:r>
      <w:r>
        <w:rPr>
          <w:rFonts w:hint="cs"/>
          <w:rtl/>
        </w:rPr>
        <w:t xml:space="preserve"> משה כחלון:</w:t>
      </w:r>
    </w:p>
    <w:p w14:paraId="1D4F55BF" w14:textId="77777777" w:rsidR="00000000" w:rsidRDefault="000C6BB5">
      <w:pPr>
        <w:pStyle w:val="a0"/>
        <w:rPr>
          <w:rtl/>
        </w:rPr>
      </w:pPr>
    </w:p>
    <w:p w14:paraId="07992F85" w14:textId="77777777" w:rsidR="00000000" w:rsidRDefault="000C6BB5">
      <w:pPr>
        <w:pStyle w:val="a0"/>
        <w:rPr>
          <w:rFonts w:hint="cs"/>
          <w:rtl/>
        </w:rPr>
      </w:pPr>
      <w:r>
        <w:rPr>
          <w:rFonts w:hint="cs"/>
          <w:rtl/>
        </w:rPr>
        <w:t>תודה ר</w:t>
      </w:r>
      <w:r>
        <w:rPr>
          <w:rFonts w:hint="cs"/>
          <w:rtl/>
        </w:rPr>
        <w:t xml:space="preserve">בה. </w:t>
      </w:r>
    </w:p>
    <w:p w14:paraId="1AC0BE76" w14:textId="77777777" w:rsidR="00000000" w:rsidRDefault="000C6BB5">
      <w:pPr>
        <w:pStyle w:val="a0"/>
        <w:rPr>
          <w:rFonts w:hint="cs"/>
          <w:rtl/>
        </w:rPr>
      </w:pPr>
    </w:p>
    <w:p w14:paraId="6F5770BB" w14:textId="77777777" w:rsidR="00000000" w:rsidRDefault="000C6BB5">
      <w:pPr>
        <w:pStyle w:val="a2"/>
        <w:rPr>
          <w:rtl/>
        </w:rPr>
      </w:pPr>
    </w:p>
    <w:p w14:paraId="088CBB29" w14:textId="77777777" w:rsidR="00000000" w:rsidRDefault="000C6BB5">
      <w:pPr>
        <w:pStyle w:val="a2"/>
        <w:rPr>
          <w:rFonts w:hint="cs"/>
          <w:rtl/>
        </w:rPr>
      </w:pPr>
      <w:bookmarkStart w:id="91" w:name="_Toc100311693"/>
      <w:r>
        <w:rPr>
          <w:rtl/>
        </w:rPr>
        <w:t>הצע</w:t>
      </w:r>
      <w:r>
        <w:rPr>
          <w:rFonts w:hint="cs"/>
          <w:rtl/>
        </w:rPr>
        <w:t>ו</w:t>
      </w:r>
      <w:r>
        <w:rPr>
          <w:rtl/>
        </w:rPr>
        <w:t>ת סיע</w:t>
      </w:r>
      <w:r>
        <w:rPr>
          <w:rFonts w:hint="cs"/>
          <w:rtl/>
        </w:rPr>
        <w:t>ו</w:t>
      </w:r>
      <w:r>
        <w:rPr>
          <w:rtl/>
        </w:rPr>
        <w:t>ת העבודה-מימד</w:t>
      </w:r>
      <w:r>
        <w:rPr>
          <w:rFonts w:hint="cs"/>
          <w:rtl/>
        </w:rPr>
        <w:t xml:space="preserve">, יחד--חד"ש-תע"ל--רע"ם, </w:t>
      </w:r>
      <w:r>
        <w:rPr>
          <w:rtl/>
        </w:rPr>
        <w:br/>
      </w:r>
      <w:r>
        <w:rPr>
          <w:rFonts w:hint="cs"/>
          <w:rtl/>
        </w:rPr>
        <w:t xml:space="preserve">ש"ס, יהדות התורה ובל"ד להביע אי-אמון בממשלה בשל: </w:t>
      </w:r>
      <w:r>
        <w:rPr>
          <w:rtl/>
        </w:rPr>
        <w:br/>
      </w:r>
      <w:r>
        <w:rPr>
          <w:rFonts w:hint="cs"/>
          <w:rtl/>
        </w:rPr>
        <w:t xml:space="preserve">א. </w:t>
      </w:r>
      <w:r>
        <w:rPr>
          <w:rtl/>
        </w:rPr>
        <w:t>מדיניותה בתחום החברתי והכלכלי</w:t>
      </w:r>
      <w:r>
        <w:rPr>
          <w:rFonts w:hint="cs"/>
          <w:rtl/>
        </w:rPr>
        <w:t xml:space="preserve">; </w:t>
      </w:r>
      <w:r>
        <w:rPr>
          <w:rtl/>
        </w:rPr>
        <w:br/>
      </w:r>
      <w:r>
        <w:rPr>
          <w:rFonts w:hint="cs"/>
          <w:rtl/>
        </w:rPr>
        <w:t xml:space="preserve">ב. </w:t>
      </w:r>
      <w:r>
        <w:rPr>
          <w:rtl/>
        </w:rPr>
        <w:t>מדיניותה בתחום המדיני, החברתי והכלכלי</w:t>
      </w:r>
      <w:r>
        <w:rPr>
          <w:rFonts w:hint="cs"/>
          <w:rtl/>
        </w:rPr>
        <w:t xml:space="preserve">; </w:t>
      </w:r>
      <w:r>
        <w:rPr>
          <w:rtl/>
        </w:rPr>
        <w:br/>
      </w:r>
      <w:r>
        <w:rPr>
          <w:rFonts w:hint="cs"/>
          <w:rtl/>
        </w:rPr>
        <w:t xml:space="preserve">ג. </w:t>
      </w:r>
      <w:r>
        <w:rPr>
          <w:rtl/>
        </w:rPr>
        <w:t>אישור הצעת חוק ברית הנישואים של הממשלה</w:t>
      </w:r>
      <w:r>
        <w:rPr>
          <w:rFonts w:hint="cs"/>
          <w:rtl/>
        </w:rPr>
        <w:t>;</w:t>
      </w:r>
      <w:bookmarkEnd w:id="91"/>
      <w:r>
        <w:rPr>
          <w:rFonts w:hint="cs"/>
          <w:rtl/>
        </w:rPr>
        <w:t xml:space="preserve"> </w:t>
      </w:r>
    </w:p>
    <w:p w14:paraId="19F4C5E0" w14:textId="77777777" w:rsidR="00000000" w:rsidRDefault="000C6BB5">
      <w:pPr>
        <w:pStyle w:val="a2"/>
        <w:rPr>
          <w:rFonts w:hint="cs"/>
          <w:rtl/>
        </w:rPr>
      </w:pPr>
      <w:bookmarkStart w:id="92" w:name="_Toc100311694"/>
      <w:r>
        <w:rPr>
          <w:rFonts w:hint="cs"/>
          <w:rtl/>
        </w:rPr>
        <w:t xml:space="preserve">ד. </w:t>
      </w:r>
      <w:r>
        <w:rPr>
          <w:rtl/>
        </w:rPr>
        <w:t xml:space="preserve">מדיניותה החברתית והכלכלית </w:t>
      </w:r>
      <w:r>
        <w:rPr>
          <w:rtl/>
        </w:rPr>
        <w:t>ואי</w:t>
      </w:r>
      <w:r>
        <w:rPr>
          <w:rFonts w:hint="cs"/>
          <w:rtl/>
        </w:rPr>
        <w:t>-</w:t>
      </w:r>
      <w:r>
        <w:rPr>
          <w:rtl/>
        </w:rPr>
        <w:t>תשלום שכר עובדי המועצות הדתיות</w:t>
      </w:r>
      <w:r>
        <w:rPr>
          <w:rFonts w:hint="cs"/>
          <w:rtl/>
        </w:rPr>
        <w:t>;</w:t>
      </w:r>
      <w:bookmarkEnd w:id="92"/>
      <w:r>
        <w:rPr>
          <w:rFonts w:hint="cs"/>
          <w:rtl/>
        </w:rPr>
        <w:t xml:space="preserve"> </w:t>
      </w:r>
    </w:p>
    <w:p w14:paraId="5E57DBC5" w14:textId="77777777" w:rsidR="00000000" w:rsidRDefault="000C6BB5">
      <w:pPr>
        <w:pStyle w:val="a2"/>
        <w:rPr>
          <w:rtl/>
        </w:rPr>
      </w:pPr>
      <w:bookmarkStart w:id="93" w:name="_Toc100311695"/>
      <w:r>
        <w:rPr>
          <w:rFonts w:hint="cs"/>
          <w:rtl/>
        </w:rPr>
        <w:t xml:space="preserve">ה. </w:t>
      </w:r>
      <w:r>
        <w:rPr>
          <w:rtl/>
        </w:rPr>
        <w:t>מדיניותה בשטחים</w:t>
      </w:r>
      <w:bookmarkEnd w:id="93"/>
    </w:p>
    <w:p w14:paraId="6B96F3A6" w14:textId="77777777" w:rsidR="00000000" w:rsidRDefault="000C6BB5">
      <w:pPr>
        <w:pStyle w:val="a0"/>
        <w:rPr>
          <w:rFonts w:hint="cs"/>
          <w:rtl/>
        </w:rPr>
      </w:pPr>
    </w:p>
    <w:p w14:paraId="190E1467" w14:textId="77777777" w:rsidR="00000000" w:rsidRDefault="000C6BB5">
      <w:pPr>
        <w:pStyle w:val="af1"/>
        <w:rPr>
          <w:rFonts w:hint="cs"/>
          <w:rtl/>
        </w:rPr>
      </w:pPr>
      <w:r>
        <w:rPr>
          <w:rtl/>
        </w:rPr>
        <w:t>היו"ר</w:t>
      </w:r>
      <w:r>
        <w:rPr>
          <w:rFonts w:hint="cs"/>
          <w:rtl/>
        </w:rPr>
        <w:t xml:space="preserve"> משה כחלון:</w:t>
      </w:r>
    </w:p>
    <w:p w14:paraId="4C3178E0" w14:textId="77777777" w:rsidR="00000000" w:rsidRDefault="000C6BB5">
      <w:pPr>
        <w:pStyle w:val="a0"/>
        <w:rPr>
          <w:rFonts w:hint="cs"/>
          <w:rtl/>
        </w:rPr>
      </w:pPr>
    </w:p>
    <w:p w14:paraId="20F711D4" w14:textId="77777777" w:rsidR="00000000" w:rsidRDefault="000C6BB5">
      <w:pPr>
        <w:pStyle w:val="a0"/>
        <w:rPr>
          <w:rFonts w:hint="cs"/>
          <w:rtl/>
        </w:rPr>
      </w:pPr>
      <w:r>
        <w:rPr>
          <w:rFonts w:hint="cs"/>
          <w:rtl/>
        </w:rPr>
        <w:t>אנחנו מתחילים בדיון. חבר הכנסת דני יתום - ראשון הדוברים, ואחריו - חברת הכנסת אתי לבני.</w:t>
      </w:r>
    </w:p>
    <w:p w14:paraId="4173AD6F" w14:textId="77777777" w:rsidR="00000000" w:rsidRDefault="000C6BB5">
      <w:pPr>
        <w:pStyle w:val="a0"/>
        <w:ind w:firstLine="0"/>
        <w:rPr>
          <w:rFonts w:hint="cs"/>
          <w:rtl/>
        </w:rPr>
      </w:pPr>
    </w:p>
    <w:p w14:paraId="0DD156BD" w14:textId="77777777" w:rsidR="00000000" w:rsidRDefault="000C6BB5">
      <w:pPr>
        <w:pStyle w:val="a"/>
        <w:rPr>
          <w:rtl/>
        </w:rPr>
      </w:pPr>
      <w:bookmarkStart w:id="94" w:name="FS000001045T02_08_2004_17_20_00"/>
      <w:bookmarkStart w:id="95" w:name="_Toc100311696"/>
      <w:bookmarkEnd w:id="94"/>
      <w:r>
        <w:rPr>
          <w:rFonts w:hint="eastAsia"/>
          <w:rtl/>
        </w:rPr>
        <w:t>דני</w:t>
      </w:r>
      <w:r>
        <w:rPr>
          <w:rtl/>
        </w:rPr>
        <w:t xml:space="preserve"> יתום (העבודה-מימד):</w:t>
      </w:r>
      <w:bookmarkEnd w:id="95"/>
    </w:p>
    <w:p w14:paraId="32F95B37" w14:textId="77777777" w:rsidR="00000000" w:rsidRDefault="000C6BB5">
      <w:pPr>
        <w:pStyle w:val="a0"/>
        <w:rPr>
          <w:rFonts w:hint="cs"/>
          <w:rtl/>
        </w:rPr>
      </w:pPr>
    </w:p>
    <w:p w14:paraId="232D1C8E" w14:textId="77777777" w:rsidR="00000000" w:rsidRDefault="000C6BB5">
      <w:pPr>
        <w:pStyle w:val="a0"/>
        <w:rPr>
          <w:rFonts w:hint="cs"/>
          <w:rtl/>
        </w:rPr>
      </w:pPr>
      <w:r>
        <w:rPr>
          <w:rFonts w:hint="cs"/>
          <w:rtl/>
        </w:rPr>
        <w:t>אדוני יושב-ראש הישיבה, חברי חברי הכנסת, אנחנו הגשנו היום אי-אמון בממ</w:t>
      </w:r>
      <w:r>
        <w:rPr>
          <w:rFonts w:hint="cs"/>
          <w:rtl/>
        </w:rPr>
        <w:t>שלה מכיוון שהממשלה הזאת איננה ראויה לאמון. היא ממשלה גרועה, ממשלה שראוי שתחדל לכהן. זאת ממשלה שלא קשובה כלל וכלל לתלאות של האזרח, ואיננה מתכוונת, כפי שהדברים נראים על-פי הצעת התקציב של שר האוצר לשנת 2005, לתקן את העוולות, ואיננה מתכוונת לתקן את העיוותים שה</w:t>
      </w:r>
      <w:r>
        <w:rPr>
          <w:rFonts w:hint="cs"/>
          <w:rtl/>
        </w:rPr>
        <w:t>ם פועל יוצא מהתקציב הלא-חברתי, תקציב שאין בו רווחה של שנת 2004, אדוני שר הרווחה, וכזה הוא כנראה הולך להיות גם בשנת 2005, אלא אם כן יתעשתו יותר שרים ויעמדו כאיש אחד ויתמודדו מול הכוונות האכזריות של האוצר ושל ראש הממשלה.</w:t>
      </w:r>
    </w:p>
    <w:p w14:paraId="14AD49AE" w14:textId="77777777" w:rsidR="00000000" w:rsidRDefault="000C6BB5">
      <w:pPr>
        <w:pStyle w:val="a0"/>
        <w:rPr>
          <w:rFonts w:hint="cs"/>
          <w:rtl/>
        </w:rPr>
      </w:pPr>
    </w:p>
    <w:p w14:paraId="56F066BC" w14:textId="77777777" w:rsidR="00000000" w:rsidRDefault="000C6BB5">
      <w:pPr>
        <w:pStyle w:val="a0"/>
        <w:rPr>
          <w:rFonts w:hint="cs"/>
          <w:rtl/>
        </w:rPr>
      </w:pPr>
      <w:r>
        <w:rPr>
          <w:rFonts w:hint="cs"/>
          <w:rtl/>
        </w:rPr>
        <w:t>קורה משהו בממשלה? אולי, סימן שאלה גד</w:t>
      </w:r>
      <w:r>
        <w:rPr>
          <w:rFonts w:hint="cs"/>
          <w:rtl/>
        </w:rPr>
        <w:t xml:space="preserve">ול. נקעה נפשם של חלק מהשרים ואתמול הם הרימו קול זעקה. אבל אני אינני בטוח כלל וכלל שהדבר לא יסתיים בזעקה בלבד, ובסופו של דבר בקול ענות חלושה. זהו מבחן לאינטגריטי של חלק משרי הממשלה, זהו מבחן לאנושיות של כל אחד ואחד מאתנו. </w:t>
      </w:r>
    </w:p>
    <w:p w14:paraId="5FA221EC" w14:textId="77777777" w:rsidR="00000000" w:rsidRDefault="000C6BB5">
      <w:pPr>
        <w:pStyle w:val="a0"/>
        <w:rPr>
          <w:rFonts w:hint="cs"/>
          <w:rtl/>
        </w:rPr>
      </w:pPr>
    </w:p>
    <w:p w14:paraId="69FC3C97" w14:textId="77777777" w:rsidR="00000000" w:rsidRDefault="000C6BB5">
      <w:pPr>
        <w:pStyle w:val="a0"/>
        <w:rPr>
          <w:rFonts w:hint="cs"/>
          <w:rtl/>
        </w:rPr>
      </w:pPr>
      <w:r>
        <w:rPr>
          <w:rFonts w:hint="cs"/>
          <w:rtl/>
        </w:rPr>
        <w:t>הממשלה איננה אנושית. מחד גיסא הממ</w:t>
      </w:r>
      <w:r>
        <w:rPr>
          <w:rFonts w:hint="cs"/>
          <w:rtl/>
        </w:rPr>
        <w:t>שלה פוגעת בחלשים וממשיכה לפגוע בחלשים, ומאידך גיסא היא חוששת כנראה מהחזקים, חוששת כנראה מפני האלפיון העליון. הצעת התקציב מסייעת למי שממילא לא זקוק לאותן תוספות שלהן זקוקות השכבות החלשות.</w:t>
      </w:r>
    </w:p>
    <w:p w14:paraId="0CAD4F3D" w14:textId="77777777" w:rsidR="00000000" w:rsidRDefault="000C6BB5">
      <w:pPr>
        <w:pStyle w:val="a0"/>
        <w:rPr>
          <w:rFonts w:hint="cs"/>
          <w:rtl/>
        </w:rPr>
      </w:pPr>
    </w:p>
    <w:p w14:paraId="6FC59D97" w14:textId="77777777" w:rsidR="00000000" w:rsidRDefault="000C6BB5">
      <w:pPr>
        <w:pStyle w:val="a0"/>
        <w:rPr>
          <w:rFonts w:hint="cs"/>
          <w:rtl/>
        </w:rPr>
      </w:pPr>
      <w:r>
        <w:rPr>
          <w:rFonts w:hint="cs"/>
          <w:rtl/>
        </w:rPr>
        <w:t>ראו נא, ראש הממשלה הנחה, דיבר אתמול בשפתו ובקולו. הוא אמר שהתקציב של</w:t>
      </w:r>
      <w:r>
        <w:rPr>
          <w:rFonts w:hint="cs"/>
          <w:rtl/>
        </w:rPr>
        <w:t xml:space="preserve"> שנת 2005 חייב להיות תקציב חברתי. ומנגד, שר האוצר בכלל לא מקשיב וחוזר ומניח על השולחן תקציב אנטי-חברתי, אנטי השכבות החלשות, אנטי רווחה, אנטי כל דבר שיש בו משהו מהאנושיות ומהצורך לדאוג לחלשים.</w:t>
      </w:r>
    </w:p>
    <w:p w14:paraId="0B3BA02C" w14:textId="77777777" w:rsidR="00000000" w:rsidRDefault="000C6BB5">
      <w:pPr>
        <w:pStyle w:val="a0"/>
        <w:rPr>
          <w:rFonts w:hint="cs"/>
          <w:rtl/>
        </w:rPr>
      </w:pPr>
    </w:p>
    <w:p w14:paraId="097C6445" w14:textId="77777777" w:rsidR="00000000" w:rsidRDefault="000C6BB5">
      <w:pPr>
        <w:pStyle w:val="a0"/>
        <w:rPr>
          <w:rFonts w:hint="cs"/>
          <w:rtl/>
        </w:rPr>
      </w:pPr>
      <w:r>
        <w:rPr>
          <w:rFonts w:hint="cs"/>
          <w:rtl/>
        </w:rPr>
        <w:t>הממשלה מתרגמת הלכה למעשה מדיניות של התנתקות, אבל לא התנתקות מהפ</w:t>
      </w:r>
      <w:r>
        <w:rPr>
          <w:rFonts w:hint="cs"/>
          <w:rtl/>
        </w:rPr>
        <w:t>לסטינים, אלא התנתקות מהשכבות החלשות באוכלוסייה. יש לא מעט חברי ליכוד, חברי כנסת של הליכוד, אדוני היושב-ראש, שבאו מעיירות הפיתוח. איך אתם יכולים להישיר מבט לעיני הבוחרים שלכם ולתמוך בהצעת התקציב - זו של 2004 וזו של 2005? רק לכם, אולי, פתרונים. לי ודאי שלא.</w:t>
      </w:r>
    </w:p>
    <w:p w14:paraId="041F6BF5" w14:textId="77777777" w:rsidR="00000000" w:rsidRDefault="000C6BB5">
      <w:pPr>
        <w:pStyle w:val="a0"/>
        <w:rPr>
          <w:rFonts w:hint="cs"/>
          <w:rtl/>
        </w:rPr>
      </w:pPr>
    </w:p>
    <w:p w14:paraId="447D5505" w14:textId="77777777" w:rsidR="00000000" w:rsidRDefault="000C6BB5">
      <w:pPr>
        <w:pStyle w:val="a0"/>
        <w:rPr>
          <w:rFonts w:hint="cs"/>
          <w:rtl/>
        </w:rPr>
      </w:pPr>
      <w:r>
        <w:rPr>
          <w:rFonts w:hint="cs"/>
          <w:rtl/>
        </w:rPr>
        <w:t xml:space="preserve">וגם כאשר רוצה הממשלה להראות שהיא מתרצה, היא זורקת פירורים - משהו מזערי לקשישים, משהו מזערי לרשויות המקומיות, ואתם באמת חושבים שתוכלו לעוור את עיני הרואים כל כך הרבה זמן? אתם טועים. הציבור במדינת ישראל מבין את הדברים, רואה את המראות ושומע את הקולות, ובעצם </w:t>
      </w:r>
      <w:r>
        <w:rPr>
          <w:rFonts w:hint="cs"/>
          <w:rtl/>
        </w:rPr>
        <w:t>לא שומע דבר. מה עוד צריך לקרות שגם עיניה של הממשלה ועיניהם של חברי הקואליציה יראו את המראות האלה וישמעו את הקולות האלה - את הכאב, את הבכי, את ההשפלה? אנשים שמכתתים רגליהם אל עבר פחי הזבל, ולאחר מכן מחטטים בפחי הזבל על מנת לאתר פרוסה, על מנת לאתר משהו שאפשר</w:t>
      </w:r>
      <w:r>
        <w:rPr>
          <w:rFonts w:hint="cs"/>
          <w:rtl/>
        </w:rPr>
        <w:t xml:space="preserve"> באמצעותו אולי להשביע חלק מהרעב שלהם.</w:t>
      </w:r>
    </w:p>
    <w:p w14:paraId="17337171" w14:textId="77777777" w:rsidR="00000000" w:rsidRDefault="000C6BB5">
      <w:pPr>
        <w:pStyle w:val="a0"/>
        <w:rPr>
          <w:rFonts w:hint="cs"/>
          <w:rtl/>
        </w:rPr>
      </w:pPr>
    </w:p>
    <w:p w14:paraId="2B93C09D" w14:textId="77777777" w:rsidR="00000000" w:rsidRDefault="000C6BB5">
      <w:pPr>
        <w:pStyle w:val="a0"/>
        <w:rPr>
          <w:rFonts w:hint="cs"/>
          <w:rtl/>
        </w:rPr>
      </w:pPr>
      <w:r>
        <w:rPr>
          <w:rFonts w:hint="cs"/>
          <w:rtl/>
        </w:rPr>
        <w:t>הממשלה, עושה רושם, הכירה בכך שיש ילדים שידם לא משגת להביא סנדוויץ' לבית-הספר, אז היא תומכת בהצעת חוק שתוקם קרן שתתבסס על תרומות כדי לטפל באותם ילדים עניים. אם זה לא היה כל כך עצוב, אזי אני לא יודע איזו תגובה היינו צרי</w:t>
      </w:r>
      <w:r>
        <w:rPr>
          <w:rFonts w:hint="cs"/>
          <w:rtl/>
        </w:rPr>
        <w:t xml:space="preserve">כים להגיב על העניין. אם אכן הממשלה מכירה בכך שילדים לא מסוגלים להשביע את רעבונם, היא צריכה להקצות מתקציב המדינה על מנת להבטיח שהדבר הזה יחדל מלהתקיים, ולא להתבסס על תרומות - לא מארצות-הברית ולא משום מקום אחר. </w:t>
      </w:r>
    </w:p>
    <w:p w14:paraId="5E51023A" w14:textId="77777777" w:rsidR="00000000" w:rsidRDefault="000C6BB5">
      <w:pPr>
        <w:pStyle w:val="a0"/>
        <w:rPr>
          <w:rFonts w:hint="cs"/>
          <w:rtl/>
        </w:rPr>
      </w:pPr>
    </w:p>
    <w:p w14:paraId="64CF57F0" w14:textId="77777777" w:rsidR="00000000" w:rsidRDefault="000C6BB5">
      <w:pPr>
        <w:pStyle w:val="a0"/>
        <w:rPr>
          <w:rFonts w:hint="cs"/>
          <w:rtl/>
        </w:rPr>
      </w:pPr>
      <w:r>
        <w:rPr>
          <w:rFonts w:hint="cs"/>
          <w:rtl/>
        </w:rPr>
        <w:t>לסיכום, הממשלה התנתקה מאחריותה לאזרחיה, אדוני</w:t>
      </w:r>
      <w:r>
        <w:rPr>
          <w:rFonts w:hint="cs"/>
          <w:rtl/>
        </w:rPr>
        <w:t xml:space="preserve"> יושב-הראש, והגיע הזמן שהאזרחים יתנתקו מהממשלה הזאת. תודה.</w:t>
      </w:r>
    </w:p>
    <w:p w14:paraId="016D8F79" w14:textId="77777777" w:rsidR="00000000" w:rsidRDefault="000C6BB5">
      <w:pPr>
        <w:pStyle w:val="a0"/>
        <w:ind w:firstLine="0"/>
        <w:rPr>
          <w:rFonts w:hint="cs"/>
          <w:rtl/>
        </w:rPr>
      </w:pPr>
    </w:p>
    <w:p w14:paraId="6325BD0B" w14:textId="77777777" w:rsidR="00000000" w:rsidRDefault="000C6BB5">
      <w:pPr>
        <w:pStyle w:val="af1"/>
        <w:rPr>
          <w:rtl/>
        </w:rPr>
      </w:pPr>
      <w:r>
        <w:rPr>
          <w:rtl/>
        </w:rPr>
        <w:t>היו"ר משה כחלון:</w:t>
      </w:r>
    </w:p>
    <w:p w14:paraId="39D22FA8" w14:textId="77777777" w:rsidR="00000000" w:rsidRDefault="000C6BB5">
      <w:pPr>
        <w:pStyle w:val="a0"/>
        <w:ind w:firstLine="0"/>
        <w:rPr>
          <w:rFonts w:hint="cs"/>
          <w:rtl/>
        </w:rPr>
      </w:pPr>
    </w:p>
    <w:p w14:paraId="4F7B0B1C" w14:textId="77777777" w:rsidR="00000000" w:rsidRDefault="000C6BB5">
      <w:pPr>
        <w:pStyle w:val="a0"/>
        <w:rPr>
          <w:rFonts w:hint="cs"/>
          <w:rtl/>
        </w:rPr>
      </w:pPr>
      <w:r>
        <w:rPr>
          <w:rFonts w:hint="cs"/>
          <w:rtl/>
        </w:rPr>
        <w:t xml:space="preserve">תודה רבה. </w:t>
      </w:r>
    </w:p>
    <w:p w14:paraId="3E660B29" w14:textId="77777777" w:rsidR="00000000" w:rsidRDefault="000C6BB5">
      <w:pPr>
        <w:pStyle w:val="a0"/>
        <w:rPr>
          <w:rFonts w:hint="cs"/>
          <w:rtl/>
        </w:rPr>
      </w:pPr>
    </w:p>
    <w:p w14:paraId="6BC70380" w14:textId="77777777" w:rsidR="00000000" w:rsidRDefault="000C6BB5">
      <w:pPr>
        <w:pStyle w:val="a0"/>
        <w:rPr>
          <w:rFonts w:hint="cs"/>
          <w:rtl/>
        </w:rPr>
      </w:pPr>
      <w:r>
        <w:rPr>
          <w:rFonts w:hint="cs"/>
          <w:rtl/>
        </w:rPr>
        <w:t xml:space="preserve">חברי הכנסת, יושבת ביציע משלחת פרלמנטרית ממונגוליה שהגיעה לישראל כמשלחת לימוד, כדי ללמוד כיצד מקיימים ממשלת אחדות או בונים ממשלת אחדות, זאת בעקבות תוצאות הבחירות שהיו </w:t>
      </w:r>
      <w:r>
        <w:rPr>
          <w:rFonts w:hint="cs"/>
          <w:rtl/>
        </w:rPr>
        <w:t>במונגוליה, שכל מפלגה גדולה קיבלה 36 מנדטים. אנחנו קודם כול מאחלים להם הצלחה בבניית הקואליציה - - -</w:t>
      </w:r>
    </w:p>
    <w:p w14:paraId="4CDE3D03" w14:textId="77777777" w:rsidR="00000000" w:rsidRDefault="000C6BB5">
      <w:pPr>
        <w:pStyle w:val="a0"/>
        <w:ind w:firstLine="0"/>
        <w:rPr>
          <w:rFonts w:hint="cs"/>
          <w:rtl/>
        </w:rPr>
      </w:pPr>
    </w:p>
    <w:p w14:paraId="04D76B25" w14:textId="77777777" w:rsidR="00000000" w:rsidRDefault="000C6BB5">
      <w:pPr>
        <w:pStyle w:val="af0"/>
        <w:rPr>
          <w:rtl/>
        </w:rPr>
      </w:pPr>
      <w:r>
        <w:rPr>
          <w:rFonts w:hint="eastAsia"/>
          <w:rtl/>
        </w:rPr>
        <w:t>עזמי</w:t>
      </w:r>
      <w:r>
        <w:rPr>
          <w:rtl/>
        </w:rPr>
        <w:t xml:space="preserve"> בשארה (בל"ד):</w:t>
      </w:r>
    </w:p>
    <w:p w14:paraId="57360FC1" w14:textId="77777777" w:rsidR="00000000" w:rsidRDefault="000C6BB5">
      <w:pPr>
        <w:pStyle w:val="a0"/>
        <w:ind w:firstLine="0"/>
        <w:rPr>
          <w:rFonts w:hint="cs"/>
          <w:rtl/>
        </w:rPr>
      </w:pPr>
    </w:p>
    <w:p w14:paraId="50074A7C" w14:textId="77777777" w:rsidR="00000000" w:rsidRDefault="000C6BB5">
      <w:pPr>
        <w:pStyle w:val="a0"/>
        <w:rPr>
          <w:rFonts w:hint="cs"/>
          <w:rtl/>
        </w:rPr>
      </w:pPr>
      <w:r>
        <w:rPr>
          <w:rFonts w:hint="cs"/>
          <w:rtl/>
        </w:rPr>
        <w:t>שם כולם אזרחים, אין להם בעיה.</w:t>
      </w:r>
    </w:p>
    <w:p w14:paraId="42C15C0D" w14:textId="77777777" w:rsidR="00000000" w:rsidRDefault="000C6BB5">
      <w:pPr>
        <w:pStyle w:val="af1"/>
        <w:rPr>
          <w:rtl/>
        </w:rPr>
      </w:pPr>
    </w:p>
    <w:p w14:paraId="0EF532DF" w14:textId="77777777" w:rsidR="00000000" w:rsidRDefault="000C6BB5">
      <w:pPr>
        <w:pStyle w:val="af1"/>
        <w:rPr>
          <w:rtl/>
        </w:rPr>
      </w:pPr>
      <w:r>
        <w:rPr>
          <w:rtl/>
        </w:rPr>
        <w:t>היו"ר משה כחלון:</w:t>
      </w:r>
    </w:p>
    <w:p w14:paraId="6FAD47CF" w14:textId="77777777" w:rsidR="00000000" w:rsidRDefault="000C6BB5">
      <w:pPr>
        <w:pStyle w:val="a0"/>
        <w:ind w:firstLine="0"/>
        <w:rPr>
          <w:rFonts w:hint="cs"/>
          <w:rtl/>
        </w:rPr>
      </w:pPr>
    </w:p>
    <w:p w14:paraId="65A8D63E" w14:textId="77777777" w:rsidR="00000000" w:rsidRDefault="000C6BB5">
      <w:pPr>
        <w:pStyle w:val="a0"/>
        <w:rPr>
          <w:rFonts w:hint="cs"/>
          <w:rtl/>
        </w:rPr>
      </w:pPr>
      <w:r>
        <w:rPr>
          <w:rFonts w:hint="cs"/>
          <w:rtl/>
        </w:rPr>
        <w:t>כן, אין שם הבעיה, אני מקווה שאין להם הבעיות שלנו, ואנחנו באמת מאחלים להם הצלחה וביקור מ</w:t>
      </w:r>
      <w:r>
        <w:rPr>
          <w:rFonts w:hint="cs"/>
          <w:rtl/>
        </w:rPr>
        <w:t>וצלח. ברוכים הבאים.</w:t>
      </w:r>
    </w:p>
    <w:p w14:paraId="19300714" w14:textId="77777777" w:rsidR="00000000" w:rsidRDefault="000C6BB5">
      <w:pPr>
        <w:pStyle w:val="a0"/>
        <w:rPr>
          <w:rFonts w:hint="cs"/>
          <w:rtl/>
        </w:rPr>
      </w:pPr>
    </w:p>
    <w:p w14:paraId="628C5C16" w14:textId="77777777" w:rsidR="00000000" w:rsidRDefault="000C6BB5">
      <w:pPr>
        <w:pStyle w:val="a0"/>
        <w:rPr>
          <w:rFonts w:hint="cs"/>
          <w:rtl/>
        </w:rPr>
      </w:pPr>
      <w:r>
        <w:rPr>
          <w:rFonts w:hint="cs"/>
          <w:rtl/>
        </w:rPr>
        <w:t>אנו ממשיכים. חברת הכנסת אתי לבני - אינה נוכחת. חבר הכנסת שלמה בניזרי, בבקשה</w:t>
      </w:r>
      <w:bookmarkStart w:id="96" w:name="FS000000484T02_08_2004_17_26_31"/>
      <w:bookmarkEnd w:id="96"/>
      <w:r>
        <w:rPr>
          <w:rFonts w:hint="cs"/>
          <w:rtl/>
        </w:rPr>
        <w:t>.</w:t>
      </w:r>
    </w:p>
    <w:p w14:paraId="3DB59F52" w14:textId="77777777" w:rsidR="00000000" w:rsidRDefault="000C6BB5">
      <w:pPr>
        <w:pStyle w:val="a"/>
        <w:rPr>
          <w:rFonts w:hint="cs"/>
          <w:rtl/>
        </w:rPr>
      </w:pPr>
    </w:p>
    <w:p w14:paraId="7BADD2C5" w14:textId="77777777" w:rsidR="00000000" w:rsidRDefault="000C6BB5">
      <w:pPr>
        <w:pStyle w:val="a"/>
        <w:rPr>
          <w:rFonts w:hint="cs"/>
          <w:rtl/>
        </w:rPr>
      </w:pPr>
      <w:bookmarkStart w:id="97" w:name="_Toc100311697"/>
      <w:r>
        <w:rPr>
          <w:rFonts w:hint="eastAsia"/>
          <w:rtl/>
        </w:rPr>
        <w:t>שלמה</w:t>
      </w:r>
      <w:r>
        <w:rPr>
          <w:rtl/>
        </w:rPr>
        <w:t xml:space="preserve"> בניזרי (ש"ס):</w:t>
      </w:r>
      <w:bookmarkEnd w:id="97"/>
    </w:p>
    <w:p w14:paraId="567BC26E" w14:textId="77777777" w:rsidR="00000000" w:rsidRDefault="000C6BB5">
      <w:pPr>
        <w:pStyle w:val="a0"/>
        <w:rPr>
          <w:rFonts w:hint="cs"/>
          <w:rtl/>
        </w:rPr>
      </w:pPr>
    </w:p>
    <w:p w14:paraId="64DEE155" w14:textId="77777777" w:rsidR="00000000" w:rsidRDefault="000C6BB5">
      <w:pPr>
        <w:pStyle w:val="a0"/>
        <w:rPr>
          <w:rFonts w:hint="cs"/>
          <w:rtl/>
        </w:rPr>
      </w:pPr>
      <w:r>
        <w:rPr>
          <w:rFonts w:hint="cs"/>
          <w:rtl/>
        </w:rPr>
        <w:t>אדוני היושב-ראש, רבותי חברי הכנסת, אני לפעמים עורך חופות, וכאשר אנו מגיעים לחופה, כל בעל צעיר אומר לאשתו: הרי את מקודשת לי בטבעת זו כדת מ</w:t>
      </w:r>
      <w:r>
        <w:rPr>
          <w:rFonts w:hint="cs"/>
          <w:rtl/>
        </w:rPr>
        <w:t xml:space="preserve">שה וישראל. לאורך כל ההיסטוריה של העם היהודי זו היתה הדרך </w:t>
      </w:r>
      <w:r>
        <w:rPr>
          <w:rtl/>
        </w:rPr>
        <w:t>–</w:t>
      </w:r>
      <w:r>
        <w:rPr>
          <w:rFonts w:hint="cs"/>
          <w:rtl/>
        </w:rPr>
        <w:t xml:space="preserve"> מקודשת, עניין של קדושה, כפי שתורתנו מצווה, קדושים תהיו. כלומר יש לנו דרך איך לקדש את העם היהודי, איך לבנות את העם היהודי. זו הדרך של הנישואין שהתקיימה לאורך אלפי שנים. </w:t>
      </w:r>
    </w:p>
    <w:p w14:paraId="55775EE2" w14:textId="77777777" w:rsidR="00000000" w:rsidRDefault="000C6BB5">
      <w:pPr>
        <w:pStyle w:val="a0"/>
        <w:rPr>
          <w:rFonts w:hint="cs"/>
          <w:rtl/>
        </w:rPr>
      </w:pPr>
    </w:p>
    <w:p w14:paraId="5F7FD83F" w14:textId="77777777" w:rsidR="00000000" w:rsidRDefault="000C6BB5">
      <w:pPr>
        <w:pStyle w:val="a0"/>
        <w:rPr>
          <w:rFonts w:hint="cs"/>
          <w:rtl/>
        </w:rPr>
      </w:pPr>
      <w:r>
        <w:rPr>
          <w:rFonts w:hint="cs"/>
          <w:rtl/>
        </w:rPr>
        <w:t>עד שקמתי דבורה, עד שקמתי אם</w:t>
      </w:r>
      <w:r>
        <w:rPr>
          <w:rFonts w:hint="cs"/>
          <w:rtl/>
        </w:rPr>
        <w:t xml:space="preserve"> בישראל, עד שקמה ממשלת הזדון הזאת והחליטה: זהו, הקץ לנישואים על-פי תורתנו הקדושה, בואו ונלך: ברית הזוגיות. איזו מלה מפוצצת. הם חושבים שאפשר לטהר את השרץ. אם תשנה את השם - אצלנו יש לנו כלל ביהדות, אדם שהוא חולה, עושים לו שינוי השם. בדיוק פה, מה הם רוצים עכש</w:t>
      </w:r>
      <w:r>
        <w:rPr>
          <w:rFonts w:hint="cs"/>
          <w:rtl/>
        </w:rPr>
        <w:t xml:space="preserve">יו? לטהר את השרץ. תעשה את השינוי, על-ידי כך אתה חושב שאתה תבנה את העם בצורה אחרת? </w:t>
      </w:r>
    </w:p>
    <w:p w14:paraId="4697C20D" w14:textId="77777777" w:rsidR="00000000" w:rsidRDefault="000C6BB5">
      <w:pPr>
        <w:pStyle w:val="a0"/>
        <w:rPr>
          <w:rFonts w:hint="cs"/>
          <w:rtl/>
        </w:rPr>
      </w:pPr>
    </w:p>
    <w:p w14:paraId="46FC4C68" w14:textId="77777777" w:rsidR="00000000" w:rsidRDefault="000C6BB5">
      <w:pPr>
        <w:pStyle w:val="a0"/>
        <w:rPr>
          <w:rFonts w:hint="cs"/>
          <w:rtl/>
        </w:rPr>
      </w:pPr>
      <w:r>
        <w:rPr>
          <w:rFonts w:hint="cs"/>
          <w:rtl/>
        </w:rPr>
        <w:t>ראיתי פעם ציטוט גם של גולדה מאיר, וכזכורני, גם של דוד בן-גוריון. הם התנגדו לנישואים אזרחיים מהנימוק המעניין ביותר. הם אמרו כך: לא אתן את ידי לחלוקת בית ישראל לשניים. ברגע ש</w:t>
      </w:r>
      <w:r>
        <w:rPr>
          <w:rFonts w:hint="cs"/>
          <w:rtl/>
        </w:rPr>
        <w:t>יש לנו שתי דרכי נישואין, אז מה המשמעות של כך שאתה חוצה את העם בצורה ברורה על-פי חוק במדינת ישראל - יש הנישואים על-פי דת משה וישראל, ויש על-פי הדת של שינוי. עושים לך דרך של נישואים, ואז המשמעות - אם עד היום היינו עם אחד בעל שתי תרבויות, התרבות היהודית האותנ</w:t>
      </w:r>
      <w:r>
        <w:rPr>
          <w:rFonts w:hint="cs"/>
          <w:rtl/>
        </w:rPr>
        <w:t xml:space="preserve">טית המקורית שאנחנו מקיימיה, מול התרבות הישראלית, בעלת שינוי השם, גם כן, החילונית, לא היהדות החילונית; כפי שאמר פעם בזמנו אבא אבן, אין מושג של יהדות חילונית - יהדות זה מושג דתי. לכן לא שייך להגיד: היהדות החילונית, היהדות ההומניסטית. יש היהודים החילונים שלא </w:t>
      </w:r>
      <w:r>
        <w:rPr>
          <w:rFonts w:hint="cs"/>
          <w:rtl/>
        </w:rPr>
        <w:t xml:space="preserve">תמיד הולכים בדרכי תורת ישראל ובדרכי היהדות -  יותר נכון לומר. </w:t>
      </w:r>
    </w:p>
    <w:p w14:paraId="580C09E5" w14:textId="77777777" w:rsidR="00000000" w:rsidRDefault="000C6BB5">
      <w:pPr>
        <w:pStyle w:val="a0"/>
        <w:rPr>
          <w:rFonts w:hint="cs"/>
          <w:rtl/>
        </w:rPr>
      </w:pPr>
    </w:p>
    <w:p w14:paraId="60E48768" w14:textId="77777777" w:rsidR="00000000" w:rsidRDefault="000C6BB5">
      <w:pPr>
        <w:pStyle w:val="a0"/>
        <w:rPr>
          <w:rFonts w:hint="cs"/>
          <w:rtl/>
        </w:rPr>
      </w:pPr>
      <w:r>
        <w:rPr>
          <w:rFonts w:hint="cs"/>
          <w:rtl/>
        </w:rPr>
        <w:t>אז מה אנחנו עושים היום? באה כנסת ישראל, והממשלה כבר בכיוון, אלמלא איזה תרגיל בינתיים של השהיה, והולכת לאשר נישואין שלא כדת משה וישראל, לבוא ולגרום לפירוד בעם, כפי שתמיד האשימו אותנו - אתם, החר</w:t>
      </w:r>
      <w:r>
        <w:rPr>
          <w:rFonts w:hint="cs"/>
          <w:rtl/>
        </w:rPr>
        <w:t xml:space="preserve">דים, גורמים לפירוד בעם. אנחנו גורמים? ראו מה אתם עושים, מה אתם מעוללים במשך השנה האחרונה. אני יושב, אני מדבר עם אנשים, אלה שלא משמיעים ברדיו ובטלוויזיה ובעיתונות, אלא העם האמיתי, ואני שומע מה הם אומרים לי </w:t>
      </w:r>
      <w:r>
        <w:rPr>
          <w:rtl/>
        </w:rPr>
        <w:t>–</w:t>
      </w:r>
      <w:r>
        <w:rPr>
          <w:rFonts w:hint="cs"/>
          <w:rtl/>
        </w:rPr>
        <w:t xml:space="preserve"> עד מתי רשעים יעלוזו, יביעו ידברו עתק? עד מתי רוצי</w:t>
      </w:r>
      <w:r>
        <w:rPr>
          <w:rFonts w:hint="cs"/>
          <w:rtl/>
        </w:rPr>
        <w:t xml:space="preserve">ם להרוס לנו את כל המדינה שנבנתה בדם ובזיעה ובעמל? </w:t>
      </w:r>
    </w:p>
    <w:p w14:paraId="3A2B8C3B" w14:textId="77777777" w:rsidR="00000000" w:rsidRDefault="000C6BB5">
      <w:pPr>
        <w:pStyle w:val="a0"/>
        <w:rPr>
          <w:rFonts w:hint="cs"/>
          <w:rtl/>
        </w:rPr>
      </w:pPr>
    </w:p>
    <w:p w14:paraId="33AF790B" w14:textId="77777777" w:rsidR="00000000" w:rsidRDefault="000C6BB5">
      <w:pPr>
        <w:pStyle w:val="a0"/>
        <w:rPr>
          <w:rFonts w:hint="cs"/>
          <w:rtl/>
        </w:rPr>
      </w:pPr>
      <w:r>
        <w:rPr>
          <w:rFonts w:hint="cs"/>
          <w:rtl/>
        </w:rPr>
        <w:t>ואל תספרו לנו סיפורים, רק אתם עושים צבא. גם אבא שלי עשה צבא. גם אני ושבעת אחי עשינו צבא. גם חברי בש"ס עשו צבא. אז אל תספרו לי שאתם בניתם את המדינה. המדינה היא לא שלכם פרטית, המדינה ממומנת מכספי שלי, מהמסי</w:t>
      </w:r>
      <w:r>
        <w:rPr>
          <w:rFonts w:hint="cs"/>
          <w:rtl/>
        </w:rPr>
        <w:t xml:space="preserve">ם, מהארנונה של החרדים, ממע"מ, ממס ערך מוסף. אתם מצליחים לשטוף לכולם את הראש, שאתם עושים לנו טובה, פרזיטים של המדינה. </w:t>
      </w:r>
    </w:p>
    <w:p w14:paraId="6DC36B04" w14:textId="77777777" w:rsidR="00000000" w:rsidRDefault="000C6BB5">
      <w:pPr>
        <w:pStyle w:val="a0"/>
        <w:rPr>
          <w:rFonts w:hint="cs"/>
          <w:rtl/>
        </w:rPr>
      </w:pPr>
    </w:p>
    <w:p w14:paraId="7CED785A" w14:textId="77777777" w:rsidR="00000000" w:rsidRDefault="000C6BB5">
      <w:pPr>
        <w:pStyle w:val="a0"/>
        <w:rPr>
          <w:rFonts w:hint="cs"/>
          <w:rtl/>
        </w:rPr>
      </w:pPr>
      <w:r>
        <w:rPr>
          <w:rFonts w:hint="cs"/>
          <w:rtl/>
        </w:rPr>
        <w:t>ויש פה שר משפטים במדינת ישראל, גזען, טומי לה-פן. לכל מדינה יש הלה-פן שלה, וגם לנו יש, והוא בא היום ומתחיל להצטעצע במלים. מה הוא טוען? הוא</w:t>
      </w:r>
      <w:r>
        <w:rPr>
          <w:rFonts w:hint="cs"/>
          <w:rtl/>
        </w:rPr>
        <w:t xml:space="preserve"> אומר: אנחנו נוכיח לכולם שאיננו מפלגה של נושא אחד, יענו הוא מודה בדבר, שעד היום היה לו דבר אחד בחיים שלו </w:t>
      </w:r>
      <w:r>
        <w:rPr>
          <w:rtl/>
        </w:rPr>
        <w:t>–</w:t>
      </w:r>
      <w:r>
        <w:rPr>
          <w:rFonts w:hint="cs"/>
          <w:rtl/>
        </w:rPr>
        <w:t xml:space="preserve"> שנאת החרדים, עקירת היהדות. אדם שהוא ניצול שואה, שאמור - אדרבה, כשבן-גוריון נתן את ההיתר לאותם 400 בחורי ישיבה שישבו וילמדו תורה, אמר: לא אתן את ידי ל</w:t>
      </w:r>
      <w:r>
        <w:rPr>
          <w:rFonts w:hint="cs"/>
          <w:rtl/>
        </w:rPr>
        <w:t>עשות את מה שרצה הצורר באירופה לעשות לעם ישראל, לעקור מאתנו את היהדות ואת התורה, ולכן באותה תקופה, שבה כל חייל היה חשוב לצבא-הגנה לישראל, כי אז לא נלחמו עם טילים, אלא עם "סטנים", כל חייל היתה לו משמעות, והוא אמר: לא, הם ישבו וילמדו תורה, כי הוא הבין מה הייח</w:t>
      </w:r>
      <w:r>
        <w:rPr>
          <w:rFonts w:hint="cs"/>
          <w:rtl/>
        </w:rPr>
        <w:t xml:space="preserve">ודיות של העם היהודי. </w:t>
      </w:r>
    </w:p>
    <w:p w14:paraId="3D2F174C" w14:textId="77777777" w:rsidR="00000000" w:rsidRDefault="000C6BB5">
      <w:pPr>
        <w:pStyle w:val="a0"/>
        <w:rPr>
          <w:rFonts w:hint="cs"/>
          <w:rtl/>
        </w:rPr>
      </w:pPr>
    </w:p>
    <w:p w14:paraId="529D892A" w14:textId="77777777" w:rsidR="00000000" w:rsidRDefault="000C6BB5">
      <w:pPr>
        <w:pStyle w:val="a0"/>
        <w:rPr>
          <w:rFonts w:hint="cs"/>
          <w:rtl/>
        </w:rPr>
      </w:pPr>
      <w:r>
        <w:rPr>
          <w:rFonts w:hint="cs"/>
          <w:rtl/>
        </w:rPr>
        <w:t xml:space="preserve">אין ישראל אומה אלא בתורותיה, אומר רבי סעדיה גאון. הייחודיות שלנו זה התורה שלנו, זה הערכים, זה המצוות. עד שקמה לנו פה כזאת מפלגה, וממשלה, מה זה מפלגה, שלצערי, גם חברי לשעבר, השר אורלב - אתה זוכר, אדוני השר, אותם קולות וברקים כשנכנסתם </w:t>
      </w:r>
      <w:r>
        <w:rPr>
          <w:rFonts w:hint="cs"/>
          <w:rtl/>
        </w:rPr>
        <w:t>לממשלה? שמעתי שבשבוע שעבר חברך הטוב אפי איתם היה בכותל - - -</w:t>
      </w:r>
    </w:p>
    <w:p w14:paraId="00A3DFD6" w14:textId="77777777" w:rsidR="00000000" w:rsidRDefault="000C6BB5">
      <w:pPr>
        <w:pStyle w:val="a0"/>
        <w:ind w:firstLine="0"/>
        <w:rPr>
          <w:rFonts w:hint="cs"/>
          <w:rtl/>
        </w:rPr>
      </w:pPr>
    </w:p>
    <w:p w14:paraId="29CEC479" w14:textId="77777777" w:rsidR="00000000" w:rsidRDefault="000C6BB5">
      <w:pPr>
        <w:pStyle w:val="af0"/>
        <w:rPr>
          <w:rFonts w:hint="cs"/>
          <w:rtl/>
        </w:rPr>
      </w:pPr>
      <w:r>
        <w:rPr>
          <w:rFonts w:hint="eastAsia"/>
          <w:rtl/>
        </w:rPr>
        <w:t>עזמי</w:t>
      </w:r>
      <w:r>
        <w:rPr>
          <w:rtl/>
        </w:rPr>
        <w:t xml:space="preserve"> בשארה (בל"ד):</w:t>
      </w:r>
    </w:p>
    <w:p w14:paraId="7C54247B" w14:textId="77777777" w:rsidR="00000000" w:rsidRDefault="000C6BB5">
      <w:pPr>
        <w:pStyle w:val="af0"/>
        <w:rPr>
          <w:rFonts w:hint="cs"/>
          <w:rtl/>
        </w:rPr>
      </w:pPr>
    </w:p>
    <w:p w14:paraId="430875D0" w14:textId="77777777" w:rsidR="00000000" w:rsidRDefault="000C6BB5">
      <w:pPr>
        <w:pStyle w:val="a0"/>
        <w:rPr>
          <w:rFonts w:hint="cs"/>
          <w:rtl/>
        </w:rPr>
      </w:pPr>
    </w:p>
    <w:p w14:paraId="369C76D1" w14:textId="77777777" w:rsidR="00000000" w:rsidRDefault="000C6BB5">
      <w:pPr>
        <w:pStyle w:val="a0"/>
        <w:rPr>
          <w:rFonts w:hint="cs"/>
          <w:rtl/>
        </w:rPr>
      </w:pPr>
      <w:r>
        <w:rPr>
          <w:rFonts w:hint="cs"/>
          <w:rtl/>
        </w:rPr>
        <w:t>לשעבר?</w:t>
      </w:r>
    </w:p>
    <w:p w14:paraId="2B8709FE" w14:textId="77777777" w:rsidR="00000000" w:rsidRDefault="000C6BB5">
      <w:pPr>
        <w:pStyle w:val="a0"/>
        <w:rPr>
          <w:rFonts w:hint="cs"/>
          <w:rtl/>
        </w:rPr>
      </w:pPr>
    </w:p>
    <w:p w14:paraId="7697157C" w14:textId="77777777" w:rsidR="00000000" w:rsidRDefault="000C6BB5">
      <w:pPr>
        <w:pStyle w:val="-"/>
        <w:rPr>
          <w:rtl/>
        </w:rPr>
      </w:pPr>
      <w:bookmarkStart w:id="98" w:name="FS000000484T02_08_2004_18_03_39"/>
      <w:bookmarkEnd w:id="98"/>
      <w:r>
        <w:rPr>
          <w:rFonts w:hint="eastAsia"/>
          <w:rtl/>
        </w:rPr>
        <w:t>שלמה</w:t>
      </w:r>
      <w:r>
        <w:rPr>
          <w:rtl/>
        </w:rPr>
        <w:t xml:space="preserve"> בניזרי (ש"ס):</w:t>
      </w:r>
    </w:p>
    <w:p w14:paraId="1D202970" w14:textId="77777777" w:rsidR="00000000" w:rsidRDefault="000C6BB5">
      <w:pPr>
        <w:pStyle w:val="a0"/>
        <w:ind w:firstLine="0"/>
        <w:rPr>
          <w:rFonts w:hint="cs"/>
          <w:rtl/>
        </w:rPr>
      </w:pPr>
    </w:p>
    <w:p w14:paraId="75E27D09" w14:textId="77777777" w:rsidR="00000000" w:rsidRDefault="000C6BB5">
      <w:pPr>
        <w:pStyle w:val="a0"/>
        <w:rPr>
          <w:rFonts w:hint="cs"/>
          <w:rtl/>
        </w:rPr>
      </w:pPr>
      <w:r>
        <w:rPr>
          <w:rFonts w:hint="cs"/>
          <w:rtl/>
        </w:rPr>
        <w:t>לא, חברי בהווה, זה בסדר. חס ושלום. בפוליטיקה יש אולי יריבות, אבל זה בסדר. היה בכותל בשבוע שעבר חברך אפי איתם, ושם הוא התבטא שהוא מכה על חטא על הי</w:t>
      </w:r>
      <w:r>
        <w:rPr>
          <w:rFonts w:hint="cs"/>
          <w:rtl/>
        </w:rPr>
        <w:t>ום הזה שהם נכנסו לממשלה וחתמו את ההסכם הנוראי הזה עם מפלגת שינוי. הרי העוון הזה של כל עקירת היהדות על צווארכם. מתי תבינו? בשבוע שעבר זעק לך מהכיסאות השר לשעבר בנימין אלון ואמר לך: זבולון, ההזדמנות האחרונה שלכם ביום שני - אז ההזדמנות שלכם באמת היום. הנה, לפ</w:t>
      </w:r>
      <w:r>
        <w:rPr>
          <w:rFonts w:hint="cs"/>
          <w:rtl/>
        </w:rPr>
        <w:t>ני חודש אלול, אולי להתעורר קצת. אלול בארמית פירושו ויאללון - לחפש. אולי תחפשו, תבדקו היכן טעיתם, נחפשה דרכינו ונחקורה ונשובה? אצל שינוי אני לא יכול להגיד להם: ונשובה עד ה', אצלכם אפשר להגיד: ונשובה עד ה'?</w:t>
      </w:r>
    </w:p>
    <w:p w14:paraId="0CE3A9D3" w14:textId="77777777" w:rsidR="00000000" w:rsidRDefault="000C6BB5">
      <w:pPr>
        <w:pStyle w:val="a0"/>
        <w:rPr>
          <w:rFonts w:hint="cs"/>
          <w:rtl/>
        </w:rPr>
      </w:pPr>
    </w:p>
    <w:p w14:paraId="14F6B854" w14:textId="77777777" w:rsidR="00000000" w:rsidRDefault="000C6BB5">
      <w:pPr>
        <w:pStyle w:val="a0"/>
        <w:rPr>
          <w:rFonts w:hint="cs"/>
          <w:rtl/>
        </w:rPr>
      </w:pPr>
      <w:r>
        <w:rPr>
          <w:rFonts w:hint="cs"/>
          <w:rtl/>
        </w:rPr>
        <w:t>לכן אני היום שומע את טומי לפיד, זמירות חדשות היו ל</w:t>
      </w:r>
      <w:r>
        <w:rPr>
          <w:rFonts w:hint="cs"/>
          <w:rtl/>
        </w:rPr>
        <w:t xml:space="preserve">נו היום, מזמור שיר ליום השבת, טומי לפיד בא לשכנע את חבריו - לנו אין דגל אחד, יש לנו עוד נושאים מסוימים. ההתנתקות פתאום היא בדמו, בנפשו? </w:t>
      </w:r>
    </w:p>
    <w:p w14:paraId="580A3C97" w14:textId="77777777" w:rsidR="00000000" w:rsidRDefault="000C6BB5">
      <w:pPr>
        <w:pStyle w:val="a0"/>
        <w:rPr>
          <w:rFonts w:hint="cs"/>
          <w:rtl/>
        </w:rPr>
      </w:pPr>
    </w:p>
    <w:p w14:paraId="1BC3510A" w14:textId="77777777" w:rsidR="00000000" w:rsidRDefault="000C6BB5">
      <w:pPr>
        <w:pStyle w:val="a0"/>
        <w:rPr>
          <w:rFonts w:hint="cs"/>
          <w:rtl/>
        </w:rPr>
      </w:pPr>
      <w:r>
        <w:rPr>
          <w:rFonts w:hint="cs"/>
          <w:rtl/>
        </w:rPr>
        <w:t xml:space="preserve">אם נעזוב, הוא אומר, החרדים ייכנסו, וכל ההישגים שעשינו </w:t>
      </w:r>
      <w:r>
        <w:rPr>
          <w:rFonts w:hint="eastAsia"/>
          <w:rtl/>
        </w:rPr>
        <w:t>–</w:t>
      </w:r>
      <w:r>
        <w:rPr>
          <w:rFonts w:hint="cs"/>
          <w:rtl/>
        </w:rPr>
        <w:t xml:space="preserve"> אילו הישגים היו לכם, שפגעתם בקשישים? שפגעתם בילדים? שפגעתם במש</w:t>
      </w:r>
      <w:r>
        <w:rPr>
          <w:rFonts w:hint="cs"/>
          <w:rtl/>
        </w:rPr>
        <w:t xml:space="preserve">פחות? הוא אומר: אם אנחנו נצא, כל ההישגים שלנו יתבטלו. כל ההישגים </w:t>
      </w:r>
      <w:r>
        <w:rPr>
          <w:rFonts w:hint="eastAsia"/>
          <w:rtl/>
        </w:rPr>
        <w:t>–</w:t>
      </w:r>
      <w:r>
        <w:rPr>
          <w:rFonts w:hint="cs"/>
          <w:rtl/>
        </w:rPr>
        <w:t xml:space="preserve"> שלקחנו כספים מהישיבות, והרעבנו אברכים, וסגרנו כוללים </w:t>
      </w:r>
      <w:r>
        <w:rPr>
          <w:rFonts w:hint="eastAsia"/>
          <w:rtl/>
        </w:rPr>
        <w:t>–</w:t>
      </w:r>
      <w:r>
        <w:rPr>
          <w:rFonts w:hint="cs"/>
          <w:rtl/>
        </w:rPr>
        <w:t xml:space="preserve"> הכול ילך לנו לאבדון. אבל שיהיה לכם ברור </w:t>
      </w:r>
      <w:r>
        <w:rPr>
          <w:rFonts w:hint="eastAsia"/>
          <w:rtl/>
        </w:rPr>
        <w:t>–</w:t>
      </w:r>
      <w:r>
        <w:rPr>
          <w:rFonts w:hint="cs"/>
          <w:rtl/>
        </w:rPr>
        <w:t xml:space="preserve"> איך אמר פרעה ליוסף? מתאים לפרעונים שלנו פה: רק הכיסא אגדל ממך. כאשר מדברים כאן על כיסא, יש ל</w:t>
      </w:r>
      <w:r>
        <w:rPr>
          <w:rFonts w:hint="cs"/>
          <w:rtl/>
        </w:rPr>
        <w:t xml:space="preserve">כיסא משמעות אחרת </w:t>
      </w:r>
      <w:r>
        <w:rPr>
          <w:rFonts w:hint="eastAsia"/>
          <w:rtl/>
        </w:rPr>
        <w:t>–</w:t>
      </w:r>
      <w:r>
        <w:rPr>
          <w:rFonts w:hint="cs"/>
          <w:rtl/>
        </w:rPr>
        <w:t xml:space="preserve"> אפשר לוותר על ערכים; אפשר לוותר על עקרונות. שינוי </w:t>
      </w:r>
      <w:r>
        <w:rPr>
          <w:rFonts w:hint="eastAsia"/>
          <w:rtl/>
        </w:rPr>
        <w:t>–</w:t>
      </w:r>
      <w:r>
        <w:rPr>
          <w:rFonts w:hint="cs"/>
          <w:rtl/>
        </w:rPr>
        <w:t xml:space="preserve"> הבאתם שינוי לעולם?</w:t>
      </w:r>
    </w:p>
    <w:p w14:paraId="2F089A7E" w14:textId="77777777" w:rsidR="00000000" w:rsidRDefault="000C6BB5">
      <w:pPr>
        <w:pStyle w:val="a0"/>
        <w:rPr>
          <w:rFonts w:hint="cs"/>
          <w:rtl/>
        </w:rPr>
      </w:pPr>
    </w:p>
    <w:p w14:paraId="781B8D8A" w14:textId="77777777" w:rsidR="00000000" w:rsidRDefault="000C6BB5">
      <w:pPr>
        <w:pStyle w:val="a0"/>
        <w:rPr>
          <w:rFonts w:hint="cs"/>
          <w:rtl/>
        </w:rPr>
      </w:pPr>
      <w:r>
        <w:rPr>
          <w:rFonts w:hint="cs"/>
          <w:rtl/>
        </w:rPr>
        <w:t>אדוני היושב-ראש, ככה, לסיום, שמעתי את טומי לפיד אומר הבוקר: לא אשב עם ש"ס, המפלגה המושחתת, שהשחיתה כל חלקה טובה במדינת ישראל.</w:t>
      </w:r>
    </w:p>
    <w:p w14:paraId="5411E90F" w14:textId="77777777" w:rsidR="00000000" w:rsidRDefault="000C6BB5">
      <w:pPr>
        <w:pStyle w:val="a0"/>
        <w:rPr>
          <w:rFonts w:hint="cs"/>
          <w:rtl/>
        </w:rPr>
      </w:pPr>
    </w:p>
    <w:p w14:paraId="4E26BD17" w14:textId="77777777" w:rsidR="00000000" w:rsidRDefault="000C6BB5">
      <w:pPr>
        <w:pStyle w:val="af1"/>
        <w:rPr>
          <w:rFonts w:hint="cs"/>
          <w:rtl/>
        </w:rPr>
      </w:pPr>
      <w:r>
        <w:rPr>
          <w:rtl/>
        </w:rPr>
        <w:t>היו"ר משה כחלון:</w:t>
      </w:r>
    </w:p>
    <w:p w14:paraId="3F30F0A0" w14:textId="77777777" w:rsidR="00000000" w:rsidRDefault="000C6BB5">
      <w:pPr>
        <w:pStyle w:val="a0"/>
        <w:rPr>
          <w:rtl/>
        </w:rPr>
      </w:pPr>
    </w:p>
    <w:p w14:paraId="538BF8B9" w14:textId="77777777" w:rsidR="00000000" w:rsidRDefault="000C6BB5">
      <w:pPr>
        <w:pStyle w:val="a0"/>
        <w:rPr>
          <w:rFonts w:hint="cs"/>
          <w:rtl/>
        </w:rPr>
      </w:pPr>
      <w:r>
        <w:rPr>
          <w:rFonts w:hint="cs"/>
          <w:rtl/>
        </w:rPr>
        <w:t>אני מבקש לסיים.</w:t>
      </w:r>
    </w:p>
    <w:p w14:paraId="3BD1BFCD" w14:textId="77777777" w:rsidR="00000000" w:rsidRDefault="000C6BB5">
      <w:pPr>
        <w:pStyle w:val="a0"/>
        <w:rPr>
          <w:rFonts w:hint="cs"/>
          <w:rtl/>
        </w:rPr>
      </w:pPr>
    </w:p>
    <w:p w14:paraId="78B7F934" w14:textId="77777777" w:rsidR="00000000" w:rsidRDefault="000C6BB5">
      <w:pPr>
        <w:pStyle w:val="-"/>
        <w:rPr>
          <w:rtl/>
        </w:rPr>
      </w:pPr>
      <w:bookmarkStart w:id="99" w:name="FS000000484T02_08_2004_18_28_08"/>
      <w:bookmarkStart w:id="100" w:name="FS000000484T02_08_2004_18_28_09C"/>
      <w:bookmarkEnd w:id="99"/>
      <w:bookmarkEnd w:id="100"/>
      <w:r>
        <w:rPr>
          <w:rtl/>
        </w:rPr>
        <w:t>שלמ</w:t>
      </w:r>
      <w:r>
        <w:rPr>
          <w:rtl/>
        </w:rPr>
        <w:t>ה בניזרי (ש"ס):</w:t>
      </w:r>
    </w:p>
    <w:p w14:paraId="44E04902" w14:textId="77777777" w:rsidR="00000000" w:rsidRDefault="000C6BB5">
      <w:pPr>
        <w:pStyle w:val="a0"/>
        <w:rPr>
          <w:rtl/>
        </w:rPr>
      </w:pPr>
    </w:p>
    <w:p w14:paraId="6B5DBB26" w14:textId="77777777" w:rsidR="00000000" w:rsidRDefault="000C6BB5">
      <w:pPr>
        <w:pStyle w:val="a0"/>
        <w:rPr>
          <w:rFonts w:hint="cs"/>
          <w:rtl/>
        </w:rPr>
      </w:pPr>
      <w:r>
        <w:rPr>
          <w:rFonts w:hint="cs"/>
          <w:rtl/>
        </w:rPr>
        <w:t xml:space="preserve">אני מוכן לבדוק אתו מה השחתנו. אבל אתה יודע מה? הרי רק לפני שבועיים זרקתם את השר פריצקי על שחיתות. שבוע לאחר מכן </w:t>
      </w:r>
      <w:r>
        <w:rPr>
          <w:rFonts w:hint="eastAsia"/>
          <w:rtl/>
        </w:rPr>
        <w:t xml:space="preserve">– </w:t>
      </w:r>
      <w:r>
        <w:rPr>
          <w:rFonts w:hint="cs"/>
          <w:rtl/>
        </w:rPr>
        <w:t>דוח מבקר המדינה קובע: ש"ס יצאו צדיקים, ברוך השם, ואתם יצאתם מפלגה עם שחיתות בבחירות לרשויות המקומיות.</w:t>
      </w:r>
    </w:p>
    <w:p w14:paraId="05E19074" w14:textId="77777777" w:rsidR="00000000" w:rsidRDefault="000C6BB5">
      <w:pPr>
        <w:pStyle w:val="a0"/>
        <w:rPr>
          <w:rFonts w:hint="cs"/>
          <w:rtl/>
        </w:rPr>
      </w:pPr>
    </w:p>
    <w:p w14:paraId="396F5821" w14:textId="77777777" w:rsidR="00000000" w:rsidRDefault="000C6BB5">
      <w:pPr>
        <w:pStyle w:val="af0"/>
        <w:rPr>
          <w:rtl/>
        </w:rPr>
      </w:pPr>
      <w:r>
        <w:rPr>
          <w:rFonts w:hint="eastAsia"/>
          <w:rtl/>
        </w:rPr>
        <w:t>אתי</w:t>
      </w:r>
      <w:r>
        <w:rPr>
          <w:rtl/>
        </w:rPr>
        <w:t xml:space="preserve"> לבני (שינוי):</w:t>
      </w:r>
    </w:p>
    <w:p w14:paraId="7F94C758" w14:textId="77777777" w:rsidR="00000000" w:rsidRDefault="000C6BB5">
      <w:pPr>
        <w:pStyle w:val="a0"/>
        <w:rPr>
          <w:rFonts w:hint="cs"/>
          <w:rtl/>
        </w:rPr>
      </w:pPr>
    </w:p>
    <w:p w14:paraId="09B0879D" w14:textId="77777777" w:rsidR="00000000" w:rsidRDefault="000C6BB5">
      <w:pPr>
        <w:pStyle w:val="a0"/>
        <w:rPr>
          <w:rFonts w:hint="cs"/>
          <w:rtl/>
        </w:rPr>
      </w:pPr>
      <w:r>
        <w:rPr>
          <w:rFonts w:hint="cs"/>
          <w:rtl/>
        </w:rPr>
        <w:t>הכי</w:t>
      </w:r>
      <w:r>
        <w:rPr>
          <w:rFonts w:hint="cs"/>
          <w:rtl/>
        </w:rPr>
        <w:t xml:space="preserve"> מעט מכל המפלגות.</w:t>
      </w:r>
    </w:p>
    <w:p w14:paraId="544F4343" w14:textId="77777777" w:rsidR="00000000" w:rsidRDefault="000C6BB5">
      <w:pPr>
        <w:pStyle w:val="a0"/>
        <w:rPr>
          <w:rFonts w:hint="cs"/>
          <w:rtl/>
        </w:rPr>
      </w:pPr>
    </w:p>
    <w:p w14:paraId="7FD44823" w14:textId="77777777" w:rsidR="00000000" w:rsidRDefault="000C6BB5">
      <w:pPr>
        <w:pStyle w:val="-"/>
        <w:rPr>
          <w:rtl/>
        </w:rPr>
      </w:pPr>
      <w:bookmarkStart w:id="101" w:name="FS000000484T02_08_2004_18_36_01C"/>
      <w:bookmarkEnd w:id="101"/>
      <w:r>
        <w:rPr>
          <w:rtl/>
        </w:rPr>
        <w:t>שלמה בניזרי (ש"ס):</w:t>
      </w:r>
    </w:p>
    <w:p w14:paraId="0DE06F03" w14:textId="77777777" w:rsidR="00000000" w:rsidRDefault="000C6BB5">
      <w:pPr>
        <w:pStyle w:val="a0"/>
        <w:rPr>
          <w:rtl/>
        </w:rPr>
      </w:pPr>
    </w:p>
    <w:p w14:paraId="760F8926" w14:textId="77777777" w:rsidR="00000000" w:rsidRDefault="000C6BB5">
      <w:pPr>
        <w:pStyle w:val="a0"/>
        <w:rPr>
          <w:rFonts w:hint="cs"/>
          <w:rtl/>
        </w:rPr>
      </w:pPr>
      <w:r>
        <w:rPr>
          <w:rFonts w:hint="cs"/>
          <w:rtl/>
        </w:rPr>
        <w:t xml:space="preserve">הוהו, הכי מעט יצאתם </w:t>
      </w:r>
      <w:r>
        <w:rPr>
          <w:rFonts w:hint="eastAsia"/>
          <w:rtl/>
        </w:rPr>
        <w:t>–</w:t>
      </w:r>
      <w:r>
        <w:rPr>
          <w:rFonts w:hint="cs"/>
          <w:rtl/>
        </w:rPr>
        <w:t xml:space="preserve"> רק שנה וחצי בשלטון. אדוני היושב-ראש, מעניין שכל המדינה שכחה משהו. אם זה היה קורה לש"ס, תראו מה היה קורה </w:t>
      </w:r>
      <w:r>
        <w:rPr>
          <w:rFonts w:hint="eastAsia"/>
          <w:rtl/>
        </w:rPr>
        <w:t>–</w:t>
      </w:r>
      <w:r>
        <w:rPr>
          <w:rFonts w:hint="cs"/>
          <w:rtl/>
        </w:rPr>
        <w:t xml:space="preserve"> ראש עיריית חיפה, שהוא ידידי הטוב, ואני באמת אוהב אותו ומאחל לו שיצא זכאי מכל הסיפור הזה, </w:t>
      </w:r>
      <w:r>
        <w:rPr>
          <w:rFonts w:hint="cs"/>
          <w:rtl/>
        </w:rPr>
        <w:t xml:space="preserve">אתם יודעים מאיזו מפלגה הוא? הוא משינוי. אם הוא היה מש"ס, כל הכותרות היו זועקות: ראש עיריית חיפה מש"ס נחקר; ש"ס, ש"ס, ש"ס. רבותי, ראש עיריית חיפה הוא משינוי. שימו לב, אתם שנה וחצי בממשלה, ואנחנו </w:t>
      </w:r>
      <w:r>
        <w:rPr>
          <w:rFonts w:hint="eastAsia"/>
          <w:rtl/>
        </w:rPr>
        <w:t>–</w:t>
      </w:r>
      <w:r>
        <w:rPr>
          <w:rFonts w:hint="cs"/>
          <w:rtl/>
        </w:rPr>
        <w:t xml:space="preserve"> 20 שנה. יכולות להיות טעויות. שנה וחצי, וכבר שלוש "פאלטות", א</w:t>
      </w:r>
      <w:r>
        <w:rPr>
          <w:rFonts w:hint="cs"/>
          <w:rtl/>
        </w:rPr>
        <w:t>יך שאומרים: פריצקי, דוח מבקר המדינה ויונה יהב.</w:t>
      </w:r>
    </w:p>
    <w:p w14:paraId="4D0D6673" w14:textId="77777777" w:rsidR="00000000" w:rsidRDefault="000C6BB5">
      <w:pPr>
        <w:pStyle w:val="a0"/>
        <w:rPr>
          <w:rFonts w:hint="cs"/>
          <w:rtl/>
        </w:rPr>
      </w:pPr>
    </w:p>
    <w:p w14:paraId="16201622" w14:textId="77777777" w:rsidR="00000000" w:rsidRDefault="000C6BB5">
      <w:pPr>
        <w:pStyle w:val="af1"/>
        <w:rPr>
          <w:rtl/>
        </w:rPr>
      </w:pPr>
      <w:r>
        <w:rPr>
          <w:rtl/>
        </w:rPr>
        <w:t>היו"ר משה כחלון:</w:t>
      </w:r>
    </w:p>
    <w:p w14:paraId="67FDCD59" w14:textId="77777777" w:rsidR="00000000" w:rsidRDefault="000C6BB5">
      <w:pPr>
        <w:pStyle w:val="a0"/>
        <w:rPr>
          <w:rtl/>
        </w:rPr>
      </w:pPr>
    </w:p>
    <w:p w14:paraId="0EBBB59D" w14:textId="77777777" w:rsidR="00000000" w:rsidRDefault="000C6BB5">
      <w:pPr>
        <w:pStyle w:val="a0"/>
        <w:rPr>
          <w:rFonts w:hint="cs"/>
          <w:rtl/>
        </w:rPr>
      </w:pPr>
      <w:r>
        <w:rPr>
          <w:rFonts w:hint="cs"/>
          <w:rtl/>
        </w:rPr>
        <w:t>עם ה"פאלטה" הזאת אתה מסיים, חבר הכנסת בניזרי.</w:t>
      </w:r>
    </w:p>
    <w:p w14:paraId="5232F930" w14:textId="77777777" w:rsidR="00000000" w:rsidRDefault="000C6BB5">
      <w:pPr>
        <w:pStyle w:val="-"/>
        <w:rPr>
          <w:rtl/>
        </w:rPr>
      </w:pPr>
    </w:p>
    <w:p w14:paraId="088E8646" w14:textId="77777777" w:rsidR="00000000" w:rsidRDefault="000C6BB5">
      <w:pPr>
        <w:pStyle w:val="-"/>
        <w:rPr>
          <w:rtl/>
        </w:rPr>
      </w:pPr>
      <w:bookmarkStart w:id="102" w:name="FS000000484T02_08_2004_18_38_10C"/>
      <w:bookmarkStart w:id="103" w:name="FS000000484T02_08_2004_18_38_25C"/>
      <w:bookmarkEnd w:id="102"/>
      <w:bookmarkEnd w:id="103"/>
      <w:r>
        <w:rPr>
          <w:rtl/>
        </w:rPr>
        <w:t>שלמה בניזרי (ש"ס):</w:t>
      </w:r>
    </w:p>
    <w:p w14:paraId="5EC1EB1E" w14:textId="77777777" w:rsidR="00000000" w:rsidRDefault="000C6BB5">
      <w:pPr>
        <w:pStyle w:val="a0"/>
        <w:rPr>
          <w:rFonts w:hint="cs"/>
          <w:rtl/>
        </w:rPr>
      </w:pPr>
    </w:p>
    <w:p w14:paraId="5065C6DF" w14:textId="77777777" w:rsidR="00000000" w:rsidRDefault="000C6BB5">
      <w:pPr>
        <w:pStyle w:val="a0"/>
        <w:rPr>
          <w:rFonts w:hint="cs"/>
          <w:rtl/>
        </w:rPr>
      </w:pPr>
      <w:r>
        <w:rPr>
          <w:rFonts w:hint="cs"/>
          <w:rtl/>
        </w:rPr>
        <w:t>שלושה דברים. על שלושה פשעי דמשק. בושו לכם. אתם תבואו ותיתנו לנו מוסר? אתם תפסלו אותנו? אתם פסולים; כל הפוסל במומו פוסל.</w:t>
      </w:r>
    </w:p>
    <w:p w14:paraId="6B8B4535" w14:textId="77777777" w:rsidR="00000000" w:rsidRDefault="000C6BB5">
      <w:pPr>
        <w:pStyle w:val="a0"/>
        <w:rPr>
          <w:rFonts w:hint="cs"/>
          <w:rtl/>
        </w:rPr>
      </w:pPr>
    </w:p>
    <w:p w14:paraId="58EAE72E" w14:textId="77777777" w:rsidR="00000000" w:rsidRDefault="000C6BB5">
      <w:pPr>
        <w:pStyle w:val="af1"/>
        <w:rPr>
          <w:rtl/>
        </w:rPr>
      </w:pPr>
      <w:r>
        <w:rPr>
          <w:rtl/>
        </w:rPr>
        <w:t>הי</w:t>
      </w:r>
      <w:r>
        <w:rPr>
          <w:rtl/>
        </w:rPr>
        <w:t>ו"ר משה כחלון:</w:t>
      </w:r>
    </w:p>
    <w:p w14:paraId="46B3C353" w14:textId="77777777" w:rsidR="00000000" w:rsidRDefault="000C6BB5">
      <w:pPr>
        <w:pStyle w:val="a0"/>
        <w:rPr>
          <w:rtl/>
        </w:rPr>
      </w:pPr>
    </w:p>
    <w:p w14:paraId="79592B67" w14:textId="77777777" w:rsidR="00000000" w:rsidRDefault="000C6BB5">
      <w:pPr>
        <w:pStyle w:val="a0"/>
        <w:rPr>
          <w:rFonts w:hint="cs"/>
          <w:rtl/>
        </w:rPr>
      </w:pPr>
      <w:r>
        <w:rPr>
          <w:rFonts w:hint="cs"/>
          <w:rtl/>
        </w:rPr>
        <w:t>חבר הכנסת בניזרי, תודה רבה. חברת הכנסת אתי לבני, יש לך הזדמנות להשיב.</w:t>
      </w:r>
    </w:p>
    <w:p w14:paraId="6CE30FF7" w14:textId="77777777" w:rsidR="00000000" w:rsidRDefault="000C6BB5">
      <w:pPr>
        <w:pStyle w:val="a0"/>
        <w:rPr>
          <w:rFonts w:hint="cs"/>
          <w:rtl/>
        </w:rPr>
      </w:pPr>
    </w:p>
    <w:p w14:paraId="5DE8792E" w14:textId="77777777" w:rsidR="00000000" w:rsidRDefault="000C6BB5">
      <w:pPr>
        <w:pStyle w:val="a"/>
        <w:rPr>
          <w:rtl/>
        </w:rPr>
      </w:pPr>
      <w:bookmarkStart w:id="104" w:name="FS000001051T02_08_2004_18_39_12"/>
      <w:bookmarkStart w:id="105" w:name="_Toc100311698"/>
      <w:bookmarkEnd w:id="104"/>
      <w:r>
        <w:rPr>
          <w:rFonts w:hint="eastAsia"/>
          <w:rtl/>
        </w:rPr>
        <w:t>אתי</w:t>
      </w:r>
      <w:r>
        <w:rPr>
          <w:rtl/>
        </w:rPr>
        <w:t xml:space="preserve"> לבני (שינוי):</w:t>
      </w:r>
      <w:bookmarkEnd w:id="105"/>
    </w:p>
    <w:p w14:paraId="3A7DBCB1" w14:textId="77777777" w:rsidR="00000000" w:rsidRDefault="000C6BB5">
      <w:pPr>
        <w:pStyle w:val="a0"/>
        <w:rPr>
          <w:rFonts w:hint="cs"/>
          <w:rtl/>
        </w:rPr>
      </w:pPr>
    </w:p>
    <w:p w14:paraId="04BCAA1F" w14:textId="77777777" w:rsidR="00000000" w:rsidRDefault="000C6BB5">
      <w:pPr>
        <w:pStyle w:val="a0"/>
        <w:rPr>
          <w:rFonts w:hint="cs"/>
          <w:rtl/>
        </w:rPr>
      </w:pPr>
      <w:r>
        <w:rPr>
          <w:rFonts w:hint="cs"/>
          <w:rtl/>
        </w:rPr>
        <w:t xml:space="preserve">אדוני היושב-ראש, חברותי וחברי חברי הכנסת, אתחיל להשיב. אמרת: שלושה פשעי דמשק - פריצקי, חריגה בתקציב הבחירות </w:t>
      </w:r>
      <w:r>
        <w:rPr>
          <w:rFonts w:hint="eastAsia"/>
          <w:rtl/>
        </w:rPr>
        <w:t>–</w:t>
      </w:r>
      <w:r>
        <w:rPr>
          <w:rFonts w:hint="cs"/>
          <w:rtl/>
        </w:rPr>
        <w:t xml:space="preserve"> זו אחרונת המפלגות מבחינת חריגת התקציב, א</w:t>
      </w:r>
      <w:r>
        <w:rPr>
          <w:rFonts w:hint="cs"/>
          <w:rtl/>
        </w:rPr>
        <w:t>חרי הליכוד, העבודה, יהדות התורה וכל האחרים, וזה בסכומים מאוד קטנים של הוצאה כזאת או הוצאה אחרת, והכול היה שקוף.</w:t>
      </w:r>
    </w:p>
    <w:p w14:paraId="54D7163E" w14:textId="77777777" w:rsidR="00000000" w:rsidRDefault="000C6BB5">
      <w:pPr>
        <w:pStyle w:val="a0"/>
        <w:rPr>
          <w:rFonts w:hint="cs"/>
          <w:rtl/>
        </w:rPr>
      </w:pPr>
    </w:p>
    <w:p w14:paraId="5A7D1E17" w14:textId="77777777" w:rsidR="00000000" w:rsidRDefault="000C6BB5">
      <w:pPr>
        <w:pStyle w:val="af0"/>
        <w:rPr>
          <w:rtl/>
        </w:rPr>
      </w:pPr>
      <w:r>
        <w:rPr>
          <w:rFonts w:hint="eastAsia"/>
          <w:rtl/>
        </w:rPr>
        <w:t>שלמה</w:t>
      </w:r>
      <w:r>
        <w:rPr>
          <w:rtl/>
        </w:rPr>
        <w:t xml:space="preserve"> בניזרי (ש"ס):</w:t>
      </w:r>
    </w:p>
    <w:p w14:paraId="0CF842D5" w14:textId="77777777" w:rsidR="00000000" w:rsidRDefault="000C6BB5">
      <w:pPr>
        <w:pStyle w:val="a0"/>
        <w:rPr>
          <w:rFonts w:hint="cs"/>
          <w:rtl/>
        </w:rPr>
      </w:pPr>
    </w:p>
    <w:p w14:paraId="2B289D21" w14:textId="77777777" w:rsidR="00000000" w:rsidRDefault="000C6BB5">
      <w:pPr>
        <w:pStyle w:val="a0"/>
        <w:rPr>
          <w:rFonts w:hint="cs"/>
          <w:rtl/>
        </w:rPr>
      </w:pPr>
      <w:r>
        <w:rPr>
          <w:rFonts w:hint="cs"/>
          <w:rtl/>
        </w:rPr>
        <w:t>חברת הכנסת - - - הרי זה פשע. הרי זו עבירה.</w:t>
      </w:r>
    </w:p>
    <w:p w14:paraId="5020B3DC" w14:textId="77777777" w:rsidR="00000000" w:rsidRDefault="000C6BB5">
      <w:pPr>
        <w:pStyle w:val="a0"/>
        <w:rPr>
          <w:rFonts w:hint="cs"/>
          <w:rtl/>
        </w:rPr>
      </w:pPr>
    </w:p>
    <w:p w14:paraId="11A0D398" w14:textId="77777777" w:rsidR="00000000" w:rsidRDefault="000C6BB5">
      <w:pPr>
        <w:pStyle w:val="-"/>
        <w:rPr>
          <w:rtl/>
        </w:rPr>
      </w:pPr>
      <w:bookmarkStart w:id="106" w:name="FS000001051T02_08_2004_18_39_13C"/>
      <w:bookmarkEnd w:id="106"/>
      <w:r>
        <w:rPr>
          <w:rtl/>
        </w:rPr>
        <w:t>אתי לבני (שינוי):</w:t>
      </w:r>
    </w:p>
    <w:p w14:paraId="61E22B6F" w14:textId="77777777" w:rsidR="00000000" w:rsidRDefault="000C6BB5">
      <w:pPr>
        <w:pStyle w:val="a0"/>
        <w:rPr>
          <w:rFonts w:hint="cs"/>
          <w:rtl/>
        </w:rPr>
      </w:pPr>
    </w:p>
    <w:p w14:paraId="3CA92A86" w14:textId="77777777" w:rsidR="00000000" w:rsidRDefault="000C6BB5">
      <w:pPr>
        <w:pStyle w:val="a0"/>
        <w:rPr>
          <w:rFonts w:hint="cs"/>
          <w:rtl/>
        </w:rPr>
      </w:pPr>
      <w:r>
        <w:rPr>
          <w:rFonts w:hint="cs"/>
          <w:rtl/>
        </w:rPr>
        <w:t xml:space="preserve">אני לא רוצה לשקול את ה"שחיתות" בש"ס מול השחיתות בשינוי. אני </w:t>
      </w:r>
      <w:r>
        <w:rPr>
          <w:rFonts w:hint="cs"/>
          <w:rtl/>
        </w:rPr>
        <w:t>רק רוצה להגיד איך שינוי התנהגה כשהיה חשש לשחיתות, חשש להתנהגות לא נאותה.</w:t>
      </w:r>
    </w:p>
    <w:p w14:paraId="40D1316B" w14:textId="77777777" w:rsidR="00000000" w:rsidRDefault="000C6BB5">
      <w:pPr>
        <w:pStyle w:val="a0"/>
        <w:rPr>
          <w:rFonts w:hint="cs"/>
          <w:rtl/>
        </w:rPr>
      </w:pPr>
    </w:p>
    <w:p w14:paraId="3461AE70" w14:textId="77777777" w:rsidR="00000000" w:rsidRDefault="000C6BB5">
      <w:pPr>
        <w:pStyle w:val="af0"/>
        <w:rPr>
          <w:rtl/>
        </w:rPr>
      </w:pPr>
      <w:r>
        <w:rPr>
          <w:rFonts w:hint="eastAsia"/>
          <w:rtl/>
        </w:rPr>
        <w:t>שלמה</w:t>
      </w:r>
      <w:r>
        <w:rPr>
          <w:rtl/>
        </w:rPr>
        <w:t xml:space="preserve"> בניזרי (ש"ס):</w:t>
      </w:r>
    </w:p>
    <w:p w14:paraId="226DCCFD" w14:textId="77777777" w:rsidR="00000000" w:rsidRDefault="000C6BB5">
      <w:pPr>
        <w:pStyle w:val="a0"/>
        <w:rPr>
          <w:rFonts w:hint="cs"/>
          <w:rtl/>
        </w:rPr>
      </w:pPr>
    </w:p>
    <w:p w14:paraId="695DD8A1" w14:textId="77777777" w:rsidR="00000000" w:rsidRDefault="000C6BB5">
      <w:pPr>
        <w:pStyle w:val="a0"/>
        <w:rPr>
          <w:rFonts w:hint="cs"/>
          <w:rtl/>
        </w:rPr>
      </w:pPr>
      <w:r>
        <w:rPr>
          <w:rFonts w:hint="cs"/>
          <w:rtl/>
        </w:rPr>
        <w:t>אנחנו עבריינים ואתם צדיקים.</w:t>
      </w:r>
    </w:p>
    <w:p w14:paraId="504C86B5" w14:textId="77777777" w:rsidR="00000000" w:rsidRDefault="000C6BB5">
      <w:pPr>
        <w:pStyle w:val="a0"/>
        <w:rPr>
          <w:rFonts w:hint="cs"/>
          <w:rtl/>
        </w:rPr>
      </w:pPr>
    </w:p>
    <w:p w14:paraId="22D8AF03" w14:textId="77777777" w:rsidR="00000000" w:rsidRDefault="000C6BB5">
      <w:pPr>
        <w:pStyle w:val="-"/>
        <w:rPr>
          <w:rtl/>
        </w:rPr>
      </w:pPr>
      <w:bookmarkStart w:id="107" w:name="FS000001051T02_08_2004_18_39_15C"/>
      <w:bookmarkEnd w:id="107"/>
      <w:r>
        <w:rPr>
          <w:rtl/>
        </w:rPr>
        <w:t>אתי לבני (שינוי):</w:t>
      </w:r>
    </w:p>
    <w:p w14:paraId="6DBED716" w14:textId="77777777" w:rsidR="00000000" w:rsidRDefault="000C6BB5">
      <w:pPr>
        <w:pStyle w:val="a0"/>
        <w:rPr>
          <w:rtl/>
        </w:rPr>
      </w:pPr>
    </w:p>
    <w:p w14:paraId="4D4E4E65" w14:textId="77777777" w:rsidR="00000000" w:rsidRDefault="000C6BB5">
      <w:pPr>
        <w:pStyle w:val="a0"/>
        <w:rPr>
          <w:rFonts w:hint="cs"/>
          <w:rtl/>
        </w:rPr>
      </w:pPr>
      <w:r>
        <w:rPr>
          <w:rFonts w:hint="cs"/>
          <w:rtl/>
        </w:rPr>
        <w:t xml:space="preserve">זו עדיין לא שחיתות, כי לא בטוח שיהיה כאן תיק פלילי, לעומת תיקים פליליים אחרים שחברי הכנסת עומדים לפניהם. בתוך זמן </w:t>
      </w:r>
      <w:r>
        <w:rPr>
          <w:rFonts w:hint="cs"/>
          <w:rtl/>
        </w:rPr>
        <w:t>קצר מאוד הוצאנו את האיש משורותינו, כי לא רק שחיתות חשובה, גם הסולידריות חשובה. כשאדם פוגע בסולידריות שלנו, בינינו, ומתנהג בצורה לא נאותה, אין לו מקום בתוכנו.</w:t>
      </w:r>
    </w:p>
    <w:p w14:paraId="502245A4" w14:textId="77777777" w:rsidR="00000000" w:rsidRDefault="000C6BB5">
      <w:pPr>
        <w:pStyle w:val="a0"/>
        <w:rPr>
          <w:rFonts w:hint="cs"/>
          <w:rtl/>
        </w:rPr>
      </w:pPr>
    </w:p>
    <w:p w14:paraId="4DD69352" w14:textId="77777777" w:rsidR="00000000" w:rsidRDefault="000C6BB5">
      <w:pPr>
        <w:pStyle w:val="a0"/>
        <w:rPr>
          <w:rFonts w:hint="cs"/>
          <w:rtl/>
        </w:rPr>
      </w:pPr>
      <w:r>
        <w:rPr>
          <w:rFonts w:hint="cs"/>
          <w:rtl/>
        </w:rPr>
        <w:t>אני רוצה לחזור ולדבר על הנישואים האזרחיים, או על ברית הזוגיות. הבוקר היה במשכן הכנסת אירוע חשוב ו</w:t>
      </w:r>
      <w:r>
        <w:rPr>
          <w:rFonts w:hint="cs"/>
          <w:rtl/>
        </w:rPr>
        <w:t xml:space="preserve">יפה מאוד. אף אחד מחברי הכנסת לא הופיע. משום מה הופיעו רק חברות הכנסת. הנושא היה: עגונות ומסורבות גט. הוקרן סרט שהראה את נתיב הייסורים שעוברות מסורבות הגט </w:t>
      </w:r>
      <w:r>
        <w:rPr>
          <w:rFonts w:hint="eastAsia"/>
          <w:rtl/>
        </w:rPr>
        <w:t>–</w:t>
      </w:r>
      <w:r>
        <w:rPr>
          <w:rFonts w:hint="cs"/>
          <w:rtl/>
        </w:rPr>
        <w:t xml:space="preserve"> איזה נתיב ייסורים עוברות נשים שכל העוול שלהן הוא שהן רוצות להתגרש, והבעל אינו נותן להן גט ומחזיק אות</w:t>
      </w:r>
      <w:r>
        <w:rPr>
          <w:rFonts w:hint="cs"/>
          <w:rtl/>
        </w:rPr>
        <w:t>ם שבויות בידו.</w:t>
      </w:r>
    </w:p>
    <w:p w14:paraId="3BDE9C76" w14:textId="77777777" w:rsidR="00000000" w:rsidRDefault="000C6BB5">
      <w:pPr>
        <w:pStyle w:val="a0"/>
        <w:rPr>
          <w:rFonts w:hint="cs"/>
          <w:rtl/>
        </w:rPr>
      </w:pPr>
    </w:p>
    <w:p w14:paraId="66253561" w14:textId="77777777" w:rsidR="00000000" w:rsidRDefault="000C6BB5">
      <w:pPr>
        <w:pStyle w:val="a0"/>
        <w:rPr>
          <w:rFonts w:hint="cs"/>
          <w:rtl/>
        </w:rPr>
      </w:pPr>
      <w:r>
        <w:rPr>
          <w:rFonts w:hint="cs"/>
          <w:rtl/>
        </w:rPr>
        <w:t xml:space="preserve">הבעיה היא בשני מישורים. יש בעיה של ההלכה. כל ההתנהגות לאשה בהלכה, במסגרת דיני הנישואים והגירושים </w:t>
      </w:r>
      <w:r>
        <w:rPr>
          <w:rFonts w:hint="eastAsia"/>
          <w:rtl/>
        </w:rPr>
        <w:t>–</w:t>
      </w:r>
      <w:r>
        <w:rPr>
          <w:rFonts w:hint="cs"/>
          <w:rtl/>
        </w:rPr>
        <w:t xml:space="preserve"> האשה היא קניינו של הגבר: רוצה </w:t>
      </w:r>
      <w:r>
        <w:rPr>
          <w:rFonts w:hint="eastAsia"/>
          <w:rtl/>
        </w:rPr>
        <w:t>–</w:t>
      </w:r>
      <w:r>
        <w:rPr>
          <w:rFonts w:hint="cs"/>
          <w:rtl/>
        </w:rPr>
        <w:t xml:space="preserve"> מגרש אותה; לא רוצה </w:t>
      </w:r>
      <w:r>
        <w:rPr>
          <w:rFonts w:hint="eastAsia"/>
          <w:rtl/>
        </w:rPr>
        <w:t>–</w:t>
      </w:r>
      <w:r>
        <w:rPr>
          <w:rFonts w:hint="cs"/>
          <w:rtl/>
        </w:rPr>
        <w:t xml:space="preserve"> מחזיק אותה ונושא אשה אחרת ומוליד ילדים אחרים, והיא </w:t>
      </w:r>
      <w:r>
        <w:rPr>
          <w:rFonts w:hint="eastAsia"/>
          <w:rtl/>
        </w:rPr>
        <w:t>–</w:t>
      </w:r>
      <w:r>
        <w:rPr>
          <w:rFonts w:hint="cs"/>
          <w:rtl/>
        </w:rPr>
        <w:t xml:space="preserve"> שתגמור את שנותיה הטובות ביותר, את מ</w:t>
      </w:r>
      <w:r>
        <w:rPr>
          <w:rFonts w:hint="cs"/>
          <w:rtl/>
        </w:rPr>
        <w:t xml:space="preserve">י זה מעניין? אין דרך להתמודד עם זה במסגרת ההלכה. עם כל הפטנטים שניסו להציג לפנינו </w:t>
      </w:r>
      <w:r>
        <w:rPr>
          <w:rFonts w:hint="eastAsia"/>
          <w:rtl/>
        </w:rPr>
        <w:t>–</w:t>
      </w:r>
      <w:r>
        <w:rPr>
          <w:rFonts w:hint="cs"/>
          <w:rtl/>
        </w:rPr>
        <w:t xml:space="preserve"> אין דרך להתמודד עם זה.</w:t>
      </w:r>
    </w:p>
    <w:p w14:paraId="3C7DB443" w14:textId="77777777" w:rsidR="00000000" w:rsidRDefault="000C6BB5">
      <w:pPr>
        <w:pStyle w:val="a0"/>
        <w:rPr>
          <w:rFonts w:hint="cs"/>
          <w:rtl/>
        </w:rPr>
      </w:pPr>
    </w:p>
    <w:p w14:paraId="3D794901" w14:textId="77777777" w:rsidR="00000000" w:rsidRDefault="000C6BB5">
      <w:pPr>
        <w:pStyle w:val="a0"/>
        <w:rPr>
          <w:rFonts w:hint="cs"/>
          <w:rtl/>
        </w:rPr>
      </w:pPr>
      <w:r>
        <w:rPr>
          <w:rFonts w:hint="cs"/>
          <w:rtl/>
        </w:rPr>
        <w:t>הפן השני, הקשה מאוד, הוא התנהלות הדיינים בבתי-הדין הרבניים. אינני מדברת רק על השחיתות, אינני מדברת על העצלות, על גבהות הלב, על האי-אכפתיות ועל ההעדפ</w:t>
      </w:r>
      <w:r>
        <w:rPr>
          <w:rFonts w:hint="cs"/>
          <w:rtl/>
        </w:rPr>
        <w:t xml:space="preserve">ה הבולטת של הגברים על פני הנשים </w:t>
      </w:r>
      <w:r>
        <w:rPr>
          <w:rFonts w:hint="eastAsia"/>
          <w:rtl/>
        </w:rPr>
        <w:t>–</w:t>
      </w:r>
      <w:r>
        <w:rPr>
          <w:rFonts w:hint="cs"/>
          <w:rtl/>
        </w:rPr>
        <w:t xml:space="preserve"> על כל זה אפשר אולי להתגבר בצורה כלשהי של תיקון המערכות, ומרגע שמערכת בתי-הדין עברה למשרד המשפטים כבר לא יהיו מקרים כמו שראינו היום בסרט, שהרבנים אינם מגיעים, או מגיעים בשעה 10:00, ואין הרכבים ואין דחיות.</w:t>
      </w:r>
    </w:p>
    <w:p w14:paraId="70F27CF5" w14:textId="77777777" w:rsidR="00000000" w:rsidRDefault="000C6BB5">
      <w:pPr>
        <w:pStyle w:val="a0"/>
        <w:rPr>
          <w:rFonts w:hint="cs"/>
          <w:rtl/>
        </w:rPr>
      </w:pPr>
    </w:p>
    <w:p w14:paraId="21B0BBCA" w14:textId="77777777" w:rsidR="00000000" w:rsidRDefault="000C6BB5">
      <w:pPr>
        <w:pStyle w:val="af0"/>
        <w:rPr>
          <w:rtl/>
        </w:rPr>
      </w:pPr>
      <w:r>
        <w:rPr>
          <w:rFonts w:hint="eastAsia"/>
          <w:rtl/>
        </w:rPr>
        <w:t>שלמה</w:t>
      </w:r>
      <w:r>
        <w:rPr>
          <w:rtl/>
        </w:rPr>
        <w:t xml:space="preserve"> בניזרי (ש"ס)</w:t>
      </w:r>
      <w:r>
        <w:rPr>
          <w:rtl/>
        </w:rPr>
        <w:t>:</w:t>
      </w:r>
    </w:p>
    <w:p w14:paraId="142106BB" w14:textId="77777777" w:rsidR="00000000" w:rsidRDefault="000C6BB5">
      <w:pPr>
        <w:pStyle w:val="a0"/>
        <w:rPr>
          <w:rFonts w:hint="cs"/>
          <w:rtl/>
        </w:rPr>
      </w:pPr>
    </w:p>
    <w:p w14:paraId="520BFF50" w14:textId="77777777" w:rsidR="00000000" w:rsidRDefault="000C6BB5">
      <w:pPr>
        <w:pStyle w:val="a0"/>
        <w:rPr>
          <w:rFonts w:hint="cs"/>
          <w:rtl/>
        </w:rPr>
      </w:pPr>
      <w:r>
        <w:rPr>
          <w:rFonts w:hint="cs"/>
          <w:rtl/>
        </w:rPr>
        <w:t>את יודעת מה יש בבתי-המשפט?</w:t>
      </w:r>
    </w:p>
    <w:p w14:paraId="314E6F90" w14:textId="77777777" w:rsidR="00000000" w:rsidRDefault="000C6BB5">
      <w:pPr>
        <w:pStyle w:val="a0"/>
        <w:rPr>
          <w:rFonts w:hint="cs"/>
          <w:rtl/>
        </w:rPr>
      </w:pPr>
    </w:p>
    <w:p w14:paraId="291AB670" w14:textId="77777777" w:rsidR="00000000" w:rsidRDefault="000C6BB5">
      <w:pPr>
        <w:pStyle w:val="-"/>
        <w:rPr>
          <w:rtl/>
        </w:rPr>
      </w:pPr>
      <w:bookmarkStart w:id="108" w:name="FS000001051T02_08_2004_18_45_19C"/>
      <w:bookmarkEnd w:id="108"/>
      <w:r>
        <w:rPr>
          <w:rtl/>
        </w:rPr>
        <w:t>אתי לבני (שינוי):</w:t>
      </w:r>
    </w:p>
    <w:p w14:paraId="00D5B956" w14:textId="77777777" w:rsidR="00000000" w:rsidRDefault="000C6BB5">
      <w:pPr>
        <w:pStyle w:val="a0"/>
        <w:rPr>
          <w:rtl/>
        </w:rPr>
      </w:pPr>
    </w:p>
    <w:p w14:paraId="2233D922" w14:textId="77777777" w:rsidR="00000000" w:rsidRDefault="000C6BB5">
      <w:pPr>
        <w:pStyle w:val="a0"/>
        <w:rPr>
          <w:rFonts w:hint="cs"/>
          <w:rtl/>
        </w:rPr>
      </w:pPr>
      <w:r>
        <w:rPr>
          <w:rFonts w:hint="cs"/>
          <w:rtl/>
        </w:rPr>
        <w:t xml:space="preserve">הדברים האלה </w:t>
      </w:r>
      <w:r>
        <w:rPr>
          <w:rFonts w:hint="eastAsia"/>
          <w:rtl/>
        </w:rPr>
        <w:t>–</w:t>
      </w:r>
      <w:r>
        <w:rPr>
          <w:rFonts w:hint="cs"/>
          <w:rtl/>
        </w:rPr>
        <w:t xml:space="preserve"> אולי אפשר קצת לתקן </w:t>
      </w:r>
      <w:r>
        <w:rPr>
          <w:rFonts w:hint="eastAsia"/>
          <w:rtl/>
        </w:rPr>
        <w:t>– ה</w:t>
      </w:r>
      <w:r>
        <w:rPr>
          <w:rFonts w:hint="cs"/>
          <w:rtl/>
        </w:rPr>
        <w:t>מערכת מושחתת, המערכת רעה - -</w:t>
      </w:r>
    </w:p>
    <w:p w14:paraId="3A1DAC5E" w14:textId="77777777" w:rsidR="00000000" w:rsidRDefault="000C6BB5">
      <w:pPr>
        <w:pStyle w:val="a0"/>
        <w:rPr>
          <w:rFonts w:hint="cs"/>
          <w:rtl/>
        </w:rPr>
      </w:pPr>
    </w:p>
    <w:p w14:paraId="1F6A6E46" w14:textId="77777777" w:rsidR="00000000" w:rsidRDefault="000C6BB5">
      <w:pPr>
        <w:pStyle w:val="af0"/>
        <w:rPr>
          <w:rtl/>
        </w:rPr>
      </w:pPr>
      <w:r>
        <w:rPr>
          <w:rFonts w:hint="eastAsia"/>
          <w:rtl/>
        </w:rPr>
        <w:t>שלמה</w:t>
      </w:r>
      <w:r>
        <w:rPr>
          <w:rtl/>
        </w:rPr>
        <w:t xml:space="preserve"> בניזרי (ש"ס):</w:t>
      </w:r>
    </w:p>
    <w:p w14:paraId="51154699" w14:textId="77777777" w:rsidR="00000000" w:rsidRDefault="000C6BB5">
      <w:pPr>
        <w:pStyle w:val="a0"/>
        <w:rPr>
          <w:rFonts w:hint="cs"/>
          <w:rtl/>
        </w:rPr>
      </w:pPr>
    </w:p>
    <w:p w14:paraId="38424D40" w14:textId="77777777" w:rsidR="00000000" w:rsidRDefault="000C6BB5">
      <w:pPr>
        <w:pStyle w:val="a0"/>
        <w:rPr>
          <w:rFonts w:hint="cs"/>
          <w:rtl/>
        </w:rPr>
      </w:pPr>
      <w:r>
        <w:rPr>
          <w:rFonts w:hint="cs"/>
          <w:rtl/>
        </w:rPr>
        <w:t>איזו סחבת יש בבתי-המשפט? חמש-שש שנים.</w:t>
      </w:r>
    </w:p>
    <w:p w14:paraId="629A58C7" w14:textId="77777777" w:rsidR="00000000" w:rsidRDefault="000C6BB5">
      <w:pPr>
        <w:pStyle w:val="a0"/>
        <w:rPr>
          <w:rFonts w:hint="cs"/>
          <w:rtl/>
        </w:rPr>
      </w:pPr>
    </w:p>
    <w:p w14:paraId="564CC3E7" w14:textId="77777777" w:rsidR="00000000" w:rsidRDefault="000C6BB5">
      <w:pPr>
        <w:pStyle w:val="-"/>
        <w:rPr>
          <w:rtl/>
        </w:rPr>
      </w:pPr>
      <w:bookmarkStart w:id="109" w:name="FS000001051T02_08_2004_18_47_16C"/>
      <w:bookmarkEnd w:id="109"/>
      <w:r>
        <w:rPr>
          <w:rtl/>
        </w:rPr>
        <w:t>אתי לבני (שינוי):</w:t>
      </w:r>
    </w:p>
    <w:p w14:paraId="5A044730" w14:textId="77777777" w:rsidR="00000000" w:rsidRDefault="000C6BB5">
      <w:pPr>
        <w:pStyle w:val="a0"/>
        <w:rPr>
          <w:rtl/>
        </w:rPr>
      </w:pPr>
    </w:p>
    <w:p w14:paraId="712BE735" w14:textId="77777777" w:rsidR="00000000" w:rsidRDefault="000C6BB5">
      <w:pPr>
        <w:pStyle w:val="a0"/>
        <w:rPr>
          <w:rFonts w:hint="cs"/>
          <w:rtl/>
        </w:rPr>
      </w:pPr>
      <w:r>
        <w:rPr>
          <w:rFonts w:hint="cs"/>
          <w:rtl/>
        </w:rPr>
        <w:t xml:space="preserve">- - אבל על ההלכה ועל תקנותיה והלכותיה אי-אפשר להתגבר. אין פלא </w:t>
      </w:r>
      <w:r>
        <w:rPr>
          <w:rFonts w:hint="cs"/>
          <w:rtl/>
        </w:rPr>
        <w:t>שבמשך 20 השנים האחרונות לא גדל מספר הנישאים ברבנות אף שהאוכלוסיה בישראל גדלה מאוד. למה? כי הבנים שלי נוסעים לקפריסין, הבנים שלי עושים הסכמי נישואים. החברים שלהם, הסטודנטים, הצעירים, אלה שרוצים לחיות בצורה נורמלית, כמו כל מדינה בעולם, הם לא ייכנסו בפתח הרבנ</w:t>
      </w:r>
      <w:r>
        <w:rPr>
          <w:rFonts w:hint="cs"/>
          <w:rtl/>
        </w:rPr>
        <w:t>ות. הם לא יצאו מבתי-הדין הרבניים. הם לא יבואו לשם.</w:t>
      </w:r>
    </w:p>
    <w:p w14:paraId="3C51D63D" w14:textId="77777777" w:rsidR="00000000" w:rsidRDefault="000C6BB5">
      <w:pPr>
        <w:pStyle w:val="a0"/>
        <w:rPr>
          <w:rFonts w:hint="cs"/>
          <w:rtl/>
        </w:rPr>
      </w:pPr>
    </w:p>
    <w:p w14:paraId="2A94B0E9" w14:textId="77777777" w:rsidR="00000000" w:rsidRDefault="000C6BB5">
      <w:pPr>
        <w:pStyle w:val="af0"/>
        <w:rPr>
          <w:rtl/>
        </w:rPr>
      </w:pPr>
      <w:r>
        <w:rPr>
          <w:rFonts w:hint="eastAsia"/>
          <w:rtl/>
        </w:rPr>
        <w:t>צבי</w:t>
      </w:r>
      <w:r>
        <w:rPr>
          <w:rtl/>
        </w:rPr>
        <w:t xml:space="preserve"> הנדל (האיחוד הלאומי - ישראל ביתנו):</w:t>
      </w:r>
    </w:p>
    <w:p w14:paraId="2553B0D0" w14:textId="77777777" w:rsidR="00000000" w:rsidRDefault="000C6BB5">
      <w:pPr>
        <w:pStyle w:val="a0"/>
        <w:rPr>
          <w:rFonts w:hint="cs"/>
          <w:rtl/>
        </w:rPr>
      </w:pPr>
    </w:p>
    <w:p w14:paraId="16B2F10F" w14:textId="77777777" w:rsidR="00000000" w:rsidRDefault="000C6BB5">
      <w:pPr>
        <w:pStyle w:val="a0"/>
        <w:rPr>
          <w:rtl/>
        </w:rPr>
      </w:pPr>
      <w:r>
        <w:rPr>
          <w:rFonts w:hint="cs"/>
          <w:rtl/>
        </w:rPr>
        <w:t>אוי ואבוי לך.</w:t>
      </w:r>
    </w:p>
    <w:p w14:paraId="69D68997" w14:textId="77777777" w:rsidR="00000000" w:rsidRDefault="000C6BB5">
      <w:pPr>
        <w:pStyle w:val="af0"/>
        <w:rPr>
          <w:rtl/>
        </w:rPr>
      </w:pPr>
    </w:p>
    <w:p w14:paraId="66694816" w14:textId="77777777" w:rsidR="00000000" w:rsidRDefault="000C6BB5">
      <w:pPr>
        <w:pStyle w:val="af0"/>
        <w:rPr>
          <w:rtl/>
        </w:rPr>
      </w:pPr>
      <w:r>
        <w:rPr>
          <w:rtl/>
        </w:rPr>
        <w:t>שלמה בניזרי (ש"ס):</w:t>
      </w:r>
    </w:p>
    <w:p w14:paraId="6FFF52D9" w14:textId="77777777" w:rsidR="00000000" w:rsidRDefault="000C6BB5">
      <w:pPr>
        <w:pStyle w:val="a0"/>
        <w:rPr>
          <w:rFonts w:hint="eastAsia"/>
          <w:rtl/>
        </w:rPr>
      </w:pPr>
    </w:p>
    <w:p w14:paraId="311A4D63" w14:textId="77777777" w:rsidR="00000000" w:rsidRDefault="000C6BB5">
      <w:pPr>
        <w:pStyle w:val="a0"/>
        <w:rPr>
          <w:rFonts w:hint="cs"/>
          <w:rtl/>
        </w:rPr>
      </w:pPr>
      <w:r>
        <w:rPr>
          <w:rFonts w:hint="cs"/>
          <w:rtl/>
        </w:rPr>
        <w:t xml:space="preserve">מה לכם ולמדינת ישראל? </w:t>
      </w:r>
    </w:p>
    <w:p w14:paraId="5917A0DC" w14:textId="77777777" w:rsidR="00000000" w:rsidRDefault="000C6BB5">
      <w:pPr>
        <w:pStyle w:val="a0"/>
        <w:rPr>
          <w:rFonts w:hint="cs"/>
          <w:rtl/>
        </w:rPr>
      </w:pPr>
    </w:p>
    <w:p w14:paraId="7A830637" w14:textId="77777777" w:rsidR="00000000" w:rsidRDefault="000C6BB5">
      <w:pPr>
        <w:pStyle w:val="-"/>
        <w:rPr>
          <w:rtl/>
        </w:rPr>
      </w:pPr>
      <w:bookmarkStart w:id="110" w:name="FS000001051T02_08_2004_18_48_37C"/>
      <w:bookmarkEnd w:id="110"/>
      <w:r>
        <w:rPr>
          <w:rtl/>
        </w:rPr>
        <w:t>אתי לבני (שינוי):</w:t>
      </w:r>
    </w:p>
    <w:p w14:paraId="0F925436" w14:textId="77777777" w:rsidR="00000000" w:rsidRDefault="000C6BB5">
      <w:pPr>
        <w:pStyle w:val="a0"/>
        <w:rPr>
          <w:rtl/>
        </w:rPr>
      </w:pPr>
    </w:p>
    <w:p w14:paraId="7BB54234" w14:textId="77777777" w:rsidR="00000000" w:rsidRDefault="000C6BB5">
      <w:pPr>
        <w:pStyle w:val="a0"/>
        <w:rPr>
          <w:rFonts w:hint="cs"/>
          <w:rtl/>
        </w:rPr>
      </w:pPr>
      <w:r>
        <w:rPr>
          <w:rFonts w:hint="cs"/>
          <w:rtl/>
        </w:rPr>
        <w:t xml:space="preserve">לא רק הם </w:t>
      </w:r>
      <w:r>
        <w:rPr>
          <w:rFonts w:hint="eastAsia"/>
          <w:rtl/>
        </w:rPr>
        <w:t>–</w:t>
      </w:r>
      <w:r>
        <w:rPr>
          <w:rFonts w:hint="cs"/>
          <w:rtl/>
        </w:rPr>
        <w:t xml:space="preserve"> הם אלה שאינם רוצים. בואו נדבר על פסולי החיתון, על 300,000 בני-אדם שרוצים ל</w:t>
      </w:r>
      <w:r>
        <w:rPr>
          <w:rFonts w:hint="cs"/>
          <w:rtl/>
        </w:rPr>
        <w:t>התחתן. מה העוול? המדינה לא צריכה לתת לאזרחיה את האפשרות להתחתן? למה לא? זו זכות יסוד.</w:t>
      </w:r>
    </w:p>
    <w:p w14:paraId="73B9B3A2" w14:textId="77777777" w:rsidR="00000000" w:rsidRDefault="000C6BB5">
      <w:pPr>
        <w:pStyle w:val="a0"/>
        <w:rPr>
          <w:rFonts w:hint="cs"/>
          <w:rtl/>
        </w:rPr>
      </w:pPr>
    </w:p>
    <w:p w14:paraId="362D39AD" w14:textId="77777777" w:rsidR="00000000" w:rsidRDefault="000C6BB5">
      <w:pPr>
        <w:pStyle w:val="af0"/>
        <w:rPr>
          <w:rtl/>
        </w:rPr>
      </w:pPr>
      <w:r>
        <w:rPr>
          <w:rFonts w:hint="eastAsia"/>
          <w:rtl/>
        </w:rPr>
        <w:t>יעקב</w:t>
      </w:r>
      <w:r>
        <w:rPr>
          <w:rtl/>
        </w:rPr>
        <w:t xml:space="preserve"> מרגי (ש"ס):</w:t>
      </w:r>
    </w:p>
    <w:p w14:paraId="000A6403" w14:textId="77777777" w:rsidR="00000000" w:rsidRDefault="000C6BB5">
      <w:pPr>
        <w:pStyle w:val="a0"/>
        <w:rPr>
          <w:rFonts w:hint="cs"/>
          <w:rtl/>
        </w:rPr>
      </w:pPr>
    </w:p>
    <w:p w14:paraId="29AB897A" w14:textId="77777777" w:rsidR="00000000" w:rsidRDefault="000C6BB5">
      <w:pPr>
        <w:pStyle w:val="a0"/>
        <w:rPr>
          <w:rFonts w:hint="cs"/>
          <w:rtl/>
        </w:rPr>
      </w:pPr>
      <w:r>
        <w:rPr>
          <w:rFonts w:hint="cs"/>
          <w:rtl/>
        </w:rPr>
        <w:t>- - -</w:t>
      </w:r>
    </w:p>
    <w:p w14:paraId="34C5E49D" w14:textId="77777777" w:rsidR="00000000" w:rsidRDefault="000C6BB5">
      <w:pPr>
        <w:pStyle w:val="a0"/>
        <w:rPr>
          <w:rFonts w:hint="cs"/>
          <w:rtl/>
        </w:rPr>
      </w:pPr>
    </w:p>
    <w:p w14:paraId="26E0339A" w14:textId="77777777" w:rsidR="00000000" w:rsidRDefault="000C6BB5">
      <w:pPr>
        <w:pStyle w:val="-"/>
        <w:rPr>
          <w:rtl/>
        </w:rPr>
      </w:pPr>
      <w:bookmarkStart w:id="111" w:name="FS000001051T02_08_2004_18_50_30C"/>
      <w:bookmarkEnd w:id="111"/>
      <w:r>
        <w:rPr>
          <w:rtl/>
        </w:rPr>
        <w:t>אתי לבני (שינוי):</w:t>
      </w:r>
    </w:p>
    <w:p w14:paraId="02286940" w14:textId="77777777" w:rsidR="00000000" w:rsidRDefault="000C6BB5">
      <w:pPr>
        <w:pStyle w:val="a0"/>
        <w:rPr>
          <w:rtl/>
        </w:rPr>
      </w:pPr>
    </w:p>
    <w:p w14:paraId="635A689B" w14:textId="77777777" w:rsidR="00000000" w:rsidRDefault="000C6BB5">
      <w:pPr>
        <w:pStyle w:val="a0"/>
        <w:rPr>
          <w:rFonts w:hint="cs"/>
          <w:rtl/>
        </w:rPr>
      </w:pPr>
      <w:r>
        <w:rPr>
          <w:rFonts w:hint="cs"/>
          <w:rtl/>
        </w:rPr>
        <w:t xml:space="preserve">אנחנו באנו, וישבה ועדה בכנסת </w:t>
      </w:r>
      <w:r>
        <w:rPr>
          <w:rFonts w:hint="eastAsia"/>
          <w:rtl/>
        </w:rPr>
        <w:t>–</w:t>
      </w:r>
      <w:r>
        <w:rPr>
          <w:rFonts w:hint="cs"/>
          <w:rtl/>
        </w:rPr>
        <w:t xml:space="preserve"> חבר הכנסת בניזרי, ראיתי, יש מכתבים משלושת הרבנים החשובים ביותר שתומכים בברית הזוגיות, עד שבא ה</w:t>
      </w:r>
      <w:r>
        <w:rPr>
          <w:rFonts w:hint="cs"/>
          <w:rtl/>
        </w:rPr>
        <w:t xml:space="preserve">רב עמר וכתב: "אני לא מסכים". אלה שלושה רבנים </w:t>
      </w:r>
      <w:r>
        <w:rPr>
          <w:rFonts w:hint="eastAsia"/>
          <w:rtl/>
        </w:rPr>
        <w:t>–</w:t>
      </w:r>
      <w:r>
        <w:rPr>
          <w:rFonts w:hint="cs"/>
          <w:rtl/>
        </w:rPr>
        <w:t xml:space="preserve"> ותבדוק את זה אצל יושב-ראש הוועדה, תבדוק את המכתבים, תבדוק מה אמרו אנשים דתיים הבוקר, בכנס בכנסת </w:t>
      </w:r>
      <w:r>
        <w:rPr>
          <w:rFonts w:hint="eastAsia"/>
          <w:rtl/>
        </w:rPr>
        <w:t>–</w:t>
      </w:r>
      <w:r>
        <w:rPr>
          <w:rFonts w:hint="cs"/>
          <w:rtl/>
        </w:rPr>
        <w:t xml:space="preserve"> כולם הגיעו להכרה שלא ייתכן מסלול אחד של נישואים. צריך להיות מסלול הלכתי, וצריך להיות מסלול שיאפשר לכל האחרים </w:t>
      </w:r>
      <w:r>
        <w:rPr>
          <w:rFonts w:hint="eastAsia"/>
          <w:rtl/>
        </w:rPr>
        <w:t>–</w:t>
      </w:r>
      <w:r>
        <w:rPr>
          <w:rFonts w:hint="cs"/>
          <w:rtl/>
        </w:rPr>
        <w:t xml:space="preserve"> </w:t>
      </w:r>
      <w:r>
        <w:rPr>
          <w:rFonts w:hint="cs"/>
          <w:rtl/>
        </w:rPr>
        <w:t xml:space="preserve">גם לפסולי החיתון, גם למנועי החיתון וגם למי שאינם רוצים להיכנס בפתחי בתי-הדין הרבניים. לכן, לא אנחנו המצאנו זאת. </w:t>
      </w:r>
    </w:p>
    <w:p w14:paraId="1E6BF088" w14:textId="77777777" w:rsidR="00000000" w:rsidRDefault="000C6BB5">
      <w:pPr>
        <w:pStyle w:val="a0"/>
        <w:rPr>
          <w:rFonts w:hint="cs"/>
          <w:rtl/>
        </w:rPr>
      </w:pPr>
    </w:p>
    <w:p w14:paraId="2DF7634E" w14:textId="77777777" w:rsidR="00000000" w:rsidRDefault="000C6BB5">
      <w:pPr>
        <w:pStyle w:val="a0"/>
        <w:rPr>
          <w:rFonts w:hint="cs"/>
          <w:rtl/>
        </w:rPr>
      </w:pPr>
      <w:r>
        <w:rPr>
          <w:rFonts w:hint="cs"/>
          <w:rtl/>
        </w:rPr>
        <w:t xml:space="preserve">יש לנו תמיכה גדולה בעם </w:t>
      </w:r>
      <w:r>
        <w:rPr>
          <w:rFonts w:hint="eastAsia"/>
          <w:rtl/>
        </w:rPr>
        <w:t>–</w:t>
      </w:r>
      <w:r>
        <w:rPr>
          <w:rFonts w:hint="cs"/>
          <w:rtl/>
        </w:rPr>
        <w:t xml:space="preserve"> גם בציבור החילוני וגם בציבור הדתי. כל מי שעיניו בראשו מבין שאתם מאבדים את עם ישראל. כן, אתם מאבדים את עם ישראל.</w:t>
      </w:r>
    </w:p>
    <w:p w14:paraId="06A96F45" w14:textId="77777777" w:rsidR="00000000" w:rsidRDefault="000C6BB5">
      <w:pPr>
        <w:pStyle w:val="a0"/>
        <w:rPr>
          <w:rFonts w:hint="cs"/>
          <w:rtl/>
        </w:rPr>
      </w:pPr>
      <w:r>
        <w:rPr>
          <w:rFonts w:hint="cs"/>
          <w:rtl/>
        </w:rPr>
        <w:t xml:space="preserve"> </w:t>
      </w:r>
    </w:p>
    <w:p w14:paraId="2D1E6BEE" w14:textId="77777777" w:rsidR="00000000" w:rsidRDefault="000C6BB5">
      <w:pPr>
        <w:pStyle w:val="af0"/>
        <w:rPr>
          <w:rtl/>
        </w:rPr>
      </w:pPr>
      <w:r>
        <w:rPr>
          <w:rFonts w:hint="eastAsia"/>
          <w:rtl/>
        </w:rPr>
        <w:t>שלמ</w:t>
      </w:r>
      <w:r>
        <w:rPr>
          <w:rFonts w:hint="eastAsia"/>
          <w:rtl/>
        </w:rPr>
        <w:t>ה</w:t>
      </w:r>
      <w:r>
        <w:rPr>
          <w:rtl/>
        </w:rPr>
        <w:t xml:space="preserve"> בניזרי (ש"ס):</w:t>
      </w:r>
    </w:p>
    <w:p w14:paraId="031F5657" w14:textId="77777777" w:rsidR="00000000" w:rsidRDefault="000C6BB5">
      <w:pPr>
        <w:pStyle w:val="a0"/>
        <w:rPr>
          <w:rFonts w:hint="cs"/>
          <w:rtl/>
        </w:rPr>
      </w:pPr>
    </w:p>
    <w:p w14:paraId="64400904" w14:textId="77777777" w:rsidR="00000000" w:rsidRDefault="000C6BB5">
      <w:pPr>
        <w:pStyle w:val="a0"/>
        <w:rPr>
          <w:rFonts w:hint="cs"/>
          <w:rtl/>
        </w:rPr>
      </w:pPr>
      <w:r>
        <w:rPr>
          <w:rFonts w:hint="cs"/>
          <w:rtl/>
        </w:rPr>
        <w:t>את בכלל עם ישראל, את?</w:t>
      </w:r>
    </w:p>
    <w:p w14:paraId="07A6CE41" w14:textId="77777777" w:rsidR="00000000" w:rsidRDefault="000C6BB5">
      <w:pPr>
        <w:pStyle w:val="a0"/>
        <w:rPr>
          <w:rFonts w:hint="cs"/>
          <w:rtl/>
        </w:rPr>
      </w:pPr>
    </w:p>
    <w:p w14:paraId="25433808" w14:textId="77777777" w:rsidR="00000000" w:rsidRDefault="000C6BB5">
      <w:pPr>
        <w:pStyle w:val="-"/>
        <w:rPr>
          <w:rtl/>
        </w:rPr>
      </w:pPr>
      <w:bookmarkStart w:id="112" w:name="FS000001051T02_08_2004_18_53_10C"/>
      <w:bookmarkEnd w:id="112"/>
      <w:r>
        <w:rPr>
          <w:rtl/>
        </w:rPr>
        <w:t>אתי לבני (שינוי):</w:t>
      </w:r>
    </w:p>
    <w:p w14:paraId="1EC94906" w14:textId="77777777" w:rsidR="00000000" w:rsidRDefault="000C6BB5">
      <w:pPr>
        <w:pStyle w:val="a0"/>
        <w:rPr>
          <w:rtl/>
        </w:rPr>
      </w:pPr>
    </w:p>
    <w:p w14:paraId="2B0334E9" w14:textId="77777777" w:rsidR="00000000" w:rsidRDefault="000C6BB5">
      <w:pPr>
        <w:pStyle w:val="a0"/>
        <w:rPr>
          <w:rFonts w:hint="cs"/>
          <w:rtl/>
        </w:rPr>
      </w:pPr>
      <w:r>
        <w:rPr>
          <w:rFonts w:hint="cs"/>
          <w:rtl/>
        </w:rPr>
        <w:t>אנחנו יהודים בדיוק כמוך. אתה לא יהודי יותר טוב ממני אפילו בגרם אחד, אדון בניזרי, ואולי אפילו פחות. אני יהודייה בדיוק כמוך, וצריך לקיים את היותנו יהודים בצורה שמתאימה לבני-אדם במאה ה-21, כך שיהיו פת</w:t>
      </w:r>
      <w:r>
        <w:rPr>
          <w:rFonts w:hint="cs"/>
          <w:rtl/>
        </w:rPr>
        <w:t>רונות לכל מי שמבקשים פתרונות ודרך אחרת.</w:t>
      </w:r>
    </w:p>
    <w:p w14:paraId="35119E4B" w14:textId="77777777" w:rsidR="00000000" w:rsidRDefault="000C6BB5">
      <w:pPr>
        <w:pStyle w:val="af0"/>
        <w:rPr>
          <w:rtl/>
        </w:rPr>
      </w:pPr>
    </w:p>
    <w:p w14:paraId="7FF2804E" w14:textId="77777777" w:rsidR="00000000" w:rsidRDefault="000C6BB5">
      <w:pPr>
        <w:pStyle w:val="af0"/>
        <w:rPr>
          <w:rtl/>
        </w:rPr>
      </w:pPr>
      <w:r>
        <w:rPr>
          <w:rFonts w:hint="eastAsia"/>
          <w:rtl/>
        </w:rPr>
        <w:t>רן</w:t>
      </w:r>
      <w:r>
        <w:rPr>
          <w:rtl/>
        </w:rPr>
        <w:t xml:space="preserve"> כהן (יחד):</w:t>
      </w:r>
    </w:p>
    <w:p w14:paraId="1531211B" w14:textId="77777777" w:rsidR="00000000" w:rsidRDefault="000C6BB5">
      <w:pPr>
        <w:pStyle w:val="a0"/>
        <w:rPr>
          <w:rFonts w:hint="cs"/>
          <w:rtl/>
        </w:rPr>
      </w:pPr>
    </w:p>
    <w:p w14:paraId="18CFCA86" w14:textId="77777777" w:rsidR="00000000" w:rsidRDefault="000C6BB5">
      <w:pPr>
        <w:pStyle w:val="a0"/>
        <w:rPr>
          <w:rFonts w:hint="cs"/>
          <w:rtl/>
        </w:rPr>
      </w:pPr>
      <w:r>
        <w:rPr>
          <w:rFonts w:hint="cs"/>
          <w:rtl/>
        </w:rPr>
        <w:t>- - -</w:t>
      </w:r>
    </w:p>
    <w:p w14:paraId="7699359E" w14:textId="77777777" w:rsidR="00000000" w:rsidRDefault="000C6BB5">
      <w:pPr>
        <w:pStyle w:val="a0"/>
        <w:rPr>
          <w:rFonts w:hint="cs"/>
          <w:rtl/>
        </w:rPr>
      </w:pPr>
    </w:p>
    <w:p w14:paraId="6EAADE6A" w14:textId="77777777" w:rsidR="00000000" w:rsidRDefault="000C6BB5">
      <w:pPr>
        <w:pStyle w:val="-"/>
        <w:rPr>
          <w:rtl/>
        </w:rPr>
      </w:pPr>
      <w:bookmarkStart w:id="113" w:name="FS000001051T02_08_2004_18_54_36C"/>
      <w:bookmarkEnd w:id="113"/>
      <w:r>
        <w:rPr>
          <w:rtl/>
        </w:rPr>
        <w:t>אתי לבני (שינוי):</w:t>
      </w:r>
    </w:p>
    <w:p w14:paraId="2C2377A1" w14:textId="77777777" w:rsidR="00000000" w:rsidRDefault="000C6BB5">
      <w:pPr>
        <w:pStyle w:val="a0"/>
        <w:rPr>
          <w:rtl/>
        </w:rPr>
      </w:pPr>
    </w:p>
    <w:p w14:paraId="67B11D59" w14:textId="77777777" w:rsidR="00000000" w:rsidRDefault="000C6BB5">
      <w:pPr>
        <w:pStyle w:val="a0"/>
        <w:rPr>
          <w:rFonts w:hint="cs"/>
          <w:rtl/>
        </w:rPr>
      </w:pPr>
      <w:r>
        <w:rPr>
          <w:rFonts w:hint="cs"/>
          <w:rtl/>
        </w:rPr>
        <w:t xml:space="preserve">לכן הסכמנו שתהיה ממשלה חילונית עם מפלגת העבודה, ובלבד שנוכל להעביר </w:t>
      </w:r>
      <w:r>
        <w:rPr>
          <w:rFonts w:hint="eastAsia"/>
          <w:rtl/>
        </w:rPr>
        <w:t xml:space="preserve">– </w:t>
      </w:r>
      <w:r>
        <w:rPr>
          <w:rFonts w:hint="cs"/>
          <w:rtl/>
        </w:rPr>
        <w:t xml:space="preserve">סוף-סוף, אחרי 56 שנה </w:t>
      </w:r>
      <w:r>
        <w:rPr>
          <w:rFonts w:hint="eastAsia"/>
          <w:rtl/>
        </w:rPr>
        <w:t>–</w:t>
      </w:r>
      <w:r>
        <w:rPr>
          <w:rFonts w:hint="cs"/>
          <w:rtl/>
        </w:rPr>
        <w:t xml:space="preserve"> דברים ונושאים לתיקון החברה הישראלית. תודה.</w:t>
      </w:r>
    </w:p>
    <w:p w14:paraId="10BFD293" w14:textId="77777777" w:rsidR="00000000" w:rsidRDefault="000C6BB5">
      <w:pPr>
        <w:pStyle w:val="a0"/>
        <w:rPr>
          <w:rFonts w:hint="cs"/>
          <w:rtl/>
        </w:rPr>
      </w:pPr>
    </w:p>
    <w:p w14:paraId="29FE12D1" w14:textId="77777777" w:rsidR="00000000" w:rsidRDefault="000C6BB5">
      <w:pPr>
        <w:pStyle w:val="af1"/>
        <w:rPr>
          <w:rFonts w:hint="cs"/>
          <w:rtl/>
        </w:rPr>
      </w:pPr>
      <w:r>
        <w:rPr>
          <w:rtl/>
        </w:rPr>
        <w:t>היו"ר משה כחלון:</w:t>
      </w:r>
    </w:p>
    <w:p w14:paraId="1324A55C" w14:textId="77777777" w:rsidR="00000000" w:rsidRDefault="000C6BB5">
      <w:pPr>
        <w:pStyle w:val="a0"/>
        <w:rPr>
          <w:rFonts w:hint="cs"/>
          <w:rtl/>
        </w:rPr>
      </w:pPr>
    </w:p>
    <w:p w14:paraId="7FE86E32" w14:textId="77777777" w:rsidR="00000000" w:rsidRDefault="000C6BB5">
      <w:pPr>
        <w:pStyle w:val="a0"/>
        <w:rPr>
          <w:rFonts w:hint="cs"/>
          <w:rtl/>
        </w:rPr>
      </w:pPr>
      <w:r>
        <w:rPr>
          <w:rFonts w:hint="cs"/>
          <w:rtl/>
        </w:rPr>
        <w:t xml:space="preserve">תודה רבה. חבר הכנסת </w:t>
      </w:r>
      <w:r>
        <w:rPr>
          <w:rFonts w:hint="cs"/>
          <w:rtl/>
        </w:rPr>
        <w:t>רן כהן, בבקשה.</w:t>
      </w:r>
    </w:p>
    <w:p w14:paraId="12D861B6" w14:textId="77777777" w:rsidR="00000000" w:rsidRDefault="000C6BB5">
      <w:pPr>
        <w:pStyle w:val="a0"/>
        <w:rPr>
          <w:rFonts w:hint="cs"/>
          <w:rtl/>
        </w:rPr>
      </w:pPr>
    </w:p>
    <w:p w14:paraId="12294C2D" w14:textId="77777777" w:rsidR="00000000" w:rsidRDefault="000C6BB5">
      <w:pPr>
        <w:pStyle w:val="a"/>
        <w:rPr>
          <w:rtl/>
        </w:rPr>
      </w:pPr>
      <w:bookmarkStart w:id="114" w:name="FS000000507T02_08_2004_18_55_23"/>
      <w:bookmarkStart w:id="115" w:name="_Toc100311699"/>
      <w:bookmarkEnd w:id="114"/>
      <w:r>
        <w:rPr>
          <w:rFonts w:hint="eastAsia"/>
          <w:rtl/>
        </w:rPr>
        <w:t>רן</w:t>
      </w:r>
      <w:r>
        <w:rPr>
          <w:rtl/>
        </w:rPr>
        <w:t xml:space="preserve"> כהן (יחד):</w:t>
      </w:r>
      <w:bookmarkEnd w:id="115"/>
    </w:p>
    <w:p w14:paraId="555C11A5" w14:textId="77777777" w:rsidR="00000000" w:rsidRDefault="000C6BB5">
      <w:pPr>
        <w:pStyle w:val="a0"/>
        <w:rPr>
          <w:rFonts w:hint="cs"/>
          <w:rtl/>
        </w:rPr>
      </w:pPr>
    </w:p>
    <w:p w14:paraId="481DC2BA" w14:textId="77777777" w:rsidR="00000000" w:rsidRDefault="000C6BB5">
      <w:pPr>
        <w:pStyle w:val="a0"/>
        <w:rPr>
          <w:rFonts w:hint="cs"/>
          <w:rtl/>
        </w:rPr>
      </w:pPr>
      <w:r>
        <w:rPr>
          <w:rFonts w:hint="cs"/>
          <w:rtl/>
        </w:rPr>
        <w:t xml:space="preserve">אדוני היושב-ראש, חברות וחברי הכנסת, שמעתי זה עתה את דבריה של חברת הכנסת אתי לבני, שאני באמת מאוד מעריך ומוקיר, אבל אני חייב לומר שהיום הוא היום השחור של שינוי. מאחר ששינוי היא היום מרכיב בממשלה </w:t>
      </w:r>
      <w:r>
        <w:rPr>
          <w:rFonts w:hint="eastAsia"/>
          <w:rtl/>
        </w:rPr>
        <w:t>–</w:t>
      </w:r>
      <w:r>
        <w:rPr>
          <w:rFonts w:hint="cs"/>
          <w:rtl/>
        </w:rPr>
        <w:t xml:space="preserve"> אין לנו היום אמון בממשלה הזאת</w:t>
      </w:r>
      <w:r>
        <w:rPr>
          <w:rFonts w:hint="cs"/>
          <w:rtl/>
        </w:rPr>
        <w:t>, משום שמעשיה והתנהלותה מובילים את מדינת ישראל לחרפה גדולה.</w:t>
      </w:r>
    </w:p>
    <w:p w14:paraId="38C446F7" w14:textId="77777777" w:rsidR="00000000" w:rsidRDefault="000C6BB5">
      <w:pPr>
        <w:pStyle w:val="a0"/>
        <w:rPr>
          <w:rFonts w:hint="cs"/>
          <w:rtl/>
        </w:rPr>
      </w:pPr>
    </w:p>
    <w:p w14:paraId="5CE35310" w14:textId="77777777" w:rsidR="00000000" w:rsidRDefault="000C6BB5">
      <w:pPr>
        <w:pStyle w:val="a0"/>
        <w:rPr>
          <w:rFonts w:hint="cs"/>
          <w:rtl/>
        </w:rPr>
      </w:pPr>
      <w:r>
        <w:rPr>
          <w:rFonts w:hint="cs"/>
          <w:rtl/>
        </w:rPr>
        <w:t xml:space="preserve">מצד אחד </w:t>
      </w:r>
      <w:r>
        <w:rPr>
          <w:rFonts w:hint="eastAsia"/>
          <w:rtl/>
        </w:rPr>
        <w:t>–</w:t>
      </w:r>
      <w:r>
        <w:rPr>
          <w:rFonts w:hint="cs"/>
          <w:rtl/>
        </w:rPr>
        <w:t xml:space="preserve"> השר דוד לוי, אתה יודע מה שר האוצר נתניהו עושה? בכל הסיפור של הפרטת הנמלים כביכול מביאים לייעול ולהוזלת המחירים והכול </w:t>
      </w:r>
      <w:r>
        <w:rPr>
          <w:rFonts w:hint="eastAsia"/>
          <w:rtl/>
        </w:rPr>
        <w:t>–</w:t>
      </w:r>
      <w:r>
        <w:rPr>
          <w:rFonts w:hint="cs"/>
          <w:rtl/>
        </w:rPr>
        <w:t xml:space="preserve"> כל הסיפור הוא ניסיון ומאמץ לקחת היום רכוש של מיליארדים שנמצא ברשות</w:t>
      </w:r>
      <w:r>
        <w:rPr>
          <w:rFonts w:hint="cs"/>
          <w:rtl/>
        </w:rPr>
        <w:t xml:space="preserve"> הנמלים, בבעלות הנמלים, ולהפריד בינו לבין הנמלים, הפועלים כמי שמעסיקים, ועובדים בהם העובדים. כלומר, יכול להיות שלאחר כל ההפרטה הזאת, ולאחר שהעבירו את החוק הזה, ייווצר מצב שבו לא יהיה אפילו מי שישלם את שכר העובדים. אתה זוכר שעבדנו יחד על חוק הדיור הציבורי? </w:t>
      </w:r>
      <w:r>
        <w:rPr>
          <w:rFonts w:hint="cs"/>
          <w:rtl/>
        </w:rPr>
        <w:t xml:space="preserve">בין היתר למה? כי הוא רצה לקחת את כל "עמידר" ולמכור אותה, עם הדיירים </w:t>
      </w:r>
      <w:r>
        <w:rPr>
          <w:rtl/>
        </w:rPr>
        <w:t>–</w:t>
      </w:r>
      <w:r>
        <w:rPr>
          <w:rFonts w:hint="cs"/>
          <w:rtl/>
        </w:rPr>
        <w:t xml:space="preserve"> רק 90,000 משפחות. הוא מוכר משפחות. עכשיו רוצים למכור את כל העניין הזה עם העובדים, אבל להשאיר את העובדים בלי הגב הכלכלי והפיננסי של הנמלים. ראית דבר כזה? ועוד להציג את כל זה בתור הצלה גדו</w:t>
      </w:r>
      <w:r>
        <w:rPr>
          <w:rFonts w:hint="cs"/>
          <w:rtl/>
        </w:rPr>
        <w:t>לה לישראל. זה הצד של נתניהו.</w:t>
      </w:r>
    </w:p>
    <w:p w14:paraId="17F664C8" w14:textId="77777777" w:rsidR="00000000" w:rsidRDefault="000C6BB5">
      <w:pPr>
        <w:pStyle w:val="a0"/>
        <w:rPr>
          <w:rFonts w:hint="cs"/>
          <w:rtl/>
        </w:rPr>
      </w:pPr>
    </w:p>
    <w:p w14:paraId="62850992" w14:textId="77777777" w:rsidR="00000000" w:rsidRDefault="000C6BB5">
      <w:pPr>
        <w:pStyle w:val="a0"/>
        <w:rPr>
          <w:rFonts w:hint="cs"/>
          <w:rtl/>
        </w:rPr>
      </w:pPr>
      <w:r>
        <w:rPr>
          <w:rFonts w:hint="cs"/>
          <w:rtl/>
        </w:rPr>
        <w:t xml:space="preserve">מה הצד של שינוי? היום הוכח הצד המכוער של שינוי </w:t>
      </w:r>
      <w:r>
        <w:rPr>
          <w:rFonts w:hint="eastAsia"/>
          <w:rtl/>
        </w:rPr>
        <w:t>–</w:t>
      </w:r>
      <w:r>
        <w:rPr>
          <w:rFonts w:hint="cs"/>
          <w:rtl/>
        </w:rPr>
        <w:t xml:space="preserve"> מפלגה שבנויה לא רק על שנאה ורק על שנאה, אלא בעיקרו של דבר ללא חוט שדרה, ללא עקרונות אלמנטריים. מה קרה? עד לפני שבועיים אמרה שינוי שהיא תומכת בהתנתקות, אבל לפני שבועיים פתאום יצא</w:t>
      </w:r>
      <w:r>
        <w:rPr>
          <w:rFonts w:hint="cs"/>
          <w:rtl/>
        </w:rPr>
        <w:t>ה ידיעה ב"מעריב", שטומי לפיד אומר בה שאם שינוי תעזוב את הממשלה, לא בטוח שהיא בעד ההתנתקות. כלומר, לא מה שטוב לעם ישראל מנחה את שינוי, אלא מה שטוב לכיסאות. אם היא על כיסא בממשלה היא תומכת בהתנתקות; אם תהיה בלי הכיסא בממשלה אולי היא תהיה נגד ההתנתקות.</w:t>
      </w:r>
      <w:bookmarkStart w:id="116" w:name="FS000000507T02_08_2004_18_55_24C"/>
      <w:bookmarkEnd w:id="116"/>
    </w:p>
    <w:p w14:paraId="24CD19BB" w14:textId="77777777" w:rsidR="00000000" w:rsidRDefault="000C6BB5">
      <w:pPr>
        <w:pStyle w:val="a0"/>
        <w:rPr>
          <w:rtl/>
        </w:rPr>
      </w:pPr>
    </w:p>
    <w:p w14:paraId="6B60DFCA" w14:textId="77777777" w:rsidR="00000000" w:rsidRDefault="000C6BB5">
      <w:pPr>
        <w:pStyle w:val="a0"/>
        <w:rPr>
          <w:rFonts w:hint="cs"/>
          <w:rtl/>
        </w:rPr>
      </w:pPr>
      <w:r>
        <w:rPr>
          <w:rFonts w:hint="cs"/>
          <w:rtl/>
        </w:rPr>
        <w:t>אבל ה</w:t>
      </w:r>
      <w:r>
        <w:rPr>
          <w:rFonts w:hint="cs"/>
          <w:rtl/>
        </w:rPr>
        <w:t>יום יצא המרצע מהשק בצורה המכוערת ביותר. מדוע? משום שהיום גם שינוי אומרת באופן הברור ביותר שהיא מוכנה לשבת עם יהדות התורה.</w:t>
      </w:r>
    </w:p>
    <w:p w14:paraId="7E7645CF" w14:textId="77777777" w:rsidR="00000000" w:rsidRDefault="000C6BB5">
      <w:pPr>
        <w:pStyle w:val="a0"/>
        <w:rPr>
          <w:rFonts w:hint="cs"/>
          <w:rtl/>
        </w:rPr>
      </w:pPr>
    </w:p>
    <w:p w14:paraId="1A61191A" w14:textId="77777777" w:rsidR="00000000" w:rsidRDefault="000C6BB5">
      <w:pPr>
        <w:pStyle w:val="af0"/>
        <w:rPr>
          <w:rtl/>
        </w:rPr>
      </w:pPr>
      <w:r>
        <w:rPr>
          <w:rFonts w:hint="eastAsia"/>
          <w:rtl/>
        </w:rPr>
        <w:t>אחמד</w:t>
      </w:r>
      <w:r>
        <w:rPr>
          <w:rtl/>
        </w:rPr>
        <w:t xml:space="preserve"> טיבי (חד"ש-תע"ל):</w:t>
      </w:r>
    </w:p>
    <w:p w14:paraId="1A0CBA83" w14:textId="77777777" w:rsidR="00000000" w:rsidRDefault="000C6BB5">
      <w:pPr>
        <w:pStyle w:val="a0"/>
        <w:rPr>
          <w:rFonts w:hint="cs"/>
          <w:rtl/>
        </w:rPr>
      </w:pPr>
    </w:p>
    <w:p w14:paraId="755BF2AD" w14:textId="77777777" w:rsidR="00000000" w:rsidRDefault="000C6BB5">
      <w:pPr>
        <w:pStyle w:val="a0"/>
        <w:rPr>
          <w:rFonts w:hint="cs"/>
          <w:rtl/>
        </w:rPr>
      </w:pPr>
      <w:r>
        <w:rPr>
          <w:rFonts w:hint="cs"/>
          <w:rtl/>
        </w:rPr>
        <w:t>לא עם ש"ס?</w:t>
      </w:r>
    </w:p>
    <w:p w14:paraId="6379D4CD" w14:textId="77777777" w:rsidR="00000000" w:rsidRDefault="000C6BB5">
      <w:pPr>
        <w:pStyle w:val="a0"/>
        <w:rPr>
          <w:rFonts w:hint="cs"/>
          <w:rtl/>
        </w:rPr>
      </w:pPr>
    </w:p>
    <w:p w14:paraId="53E5A359" w14:textId="77777777" w:rsidR="00000000" w:rsidRDefault="000C6BB5">
      <w:pPr>
        <w:pStyle w:val="-"/>
        <w:rPr>
          <w:rtl/>
        </w:rPr>
      </w:pPr>
      <w:bookmarkStart w:id="117" w:name="FS000000507T02_08_2004_19_01_01C"/>
      <w:bookmarkEnd w:id="117"/>
      <w:r>
        <w:rPr>
          <w:rtl/>
        </w:rPr>
        <w:t>רן כהן (יחד):</w:t>
      </w:r>
    </w:p>
    <w:p w14:paraId="2BB8763C" w14:textId="77777777" w:rsidR="00000000" w:rsidRDefault="000C6BB5">
      <w:pPr>
        <w:pStyle w:val="a0"/>
        <w:rPr>
          <w:rtl/>
        </w:rPr>
      </w:pPr>
    </w:p>
    <w:p w14:paraId="5E9C9AA9" w14:textId="77777777" w:rsidR="00000000" w:rsidRDefault="000C6BB5">
      <w:pPr>
        <w:pStyle w:val="a0"/>
        <w:rPr>
          <w:rFonts w:hint="cs"/>
          <w:rtl/>
        </w:rPr>
      </w:pPr>
      <w:r>
        <w:rPr>
          <w:rFonts w:hint="cs"/>
          <w:rtl/>
        </w:rPr>
        <w:t>ולא עם ש"ס.</w:t>
      </w:r>
    </w:p>
    <w:p w14:paraId="38E62E72" w14:textId="77777777" w:rsidR="00000000" w:rsidRDefault="000C6BB5">
      <w:pPr>
        <w:pStyle w:val="a0"/>
        <w:rPr>
          <w:rFonts w:hint="cs"/>
          <w:rtl/>
        </w:rPr>
      </w:pPr>
    </w:p>
    <w:p w14:paraId="71909836" w14:textId="77777777" w:rsidR="00000000" w:rsidRDefault="000C6BB5">
      <w:pPr>
        <w:pStyle w:val="af0"/>
        <w:rPr>
          <w:rtl/>
        </w:rPr>
      </w:pPr>
      <w:r>
        <w:rPr>
          <w:rFonts w:hint="eastAsia"/>
          <w:rtl/>
        </w:rPr>
        <w:t>אחמד</w:t>
      </w:r>
      <w:r>
        <w:rPr>
          <w:rtl/>
        </w:rPr>
        <w:t xml:space="preserve"> טיבי (חד"ש-תע"ל):</w:t>
      </w:r>
    </w:p>
    <w:p w14:paraId="532C56C9" w14:textId="77777777" w:rsidR="00000000" w:rsidRDefault="000C6BB5">
      <w:pPr>
        <w:pStyle w:val="a0"/>
        <w:rPr>
          <w:rFonts w:hint="cs"/>
          <w:rtl/>
        </w:rPr>
      </w:pPr>
    </w:p>
    <w:p w14:paraId="670A50EE" w14:textId="77777777" w:rsidR="00000000" w:rsidRDefault="000C6BB5">
      <w:pPr>
        <w:pStyle w:val="a0"/>
        <w:rPr>
          <w:rFonts w:hint="cs"/>
          <w:rtl/>
        </w:rPr>
      </w:pPr>
      <w:r>
        <w:rPr>
          <w:rFonts w:hint="cs"/>
          <w:rtl/>
        </w:rPr>
        <w:t>למה?</w:t>
      </w:r>
    </w:p>
    <w:p w14:paraId="11CFBA97" w14:textId="77777777" w:rsidR="00000000" w:rsidRDefault="000C6BB5">
      <w:pPr>
        <w:pStyle w:val="a0"/>
        <w:rPr>
          <w:rFonts w:hint="cs"/>
          <w:rtl/>
        </w:rPr>
      </w:pPr>
    </w:p>
    <w:p w14:paraId="6935FD8F" w14:textId="77777777" w:rsidR="00000000" w:rsidRDefault="000C6BB5">
      <w:pPr>
        <w:pStyle w:val="-"/>
        <w:rPr>
          <w:rtl/>
        </w:rPr>
      </w:pPr>
      <w:bookmarkStart w:id="118" w:name="FS000000507T02_08_2004_19_01_10C"/>
      <w:bookmarkEnd w:id="118"/>
      <w:r>
        <w:rPr>
          <w:rtl/>
        </w:rPr>
        <w:t>רן כהן (יחד):</w:t>
      </w:r>
    </w:p>
    <w:p w14:paraId="574D3475" w14:textId="77777777" w:rsidR="00000000" w:rsidRDefault="000C6BB5">
      <w:pPr>
        <w:pStyle w:val="a0"/>
        <w:rPr>
          <w:rtl/>
        </w:rPr>
      </w:pPr>
    </w:p>
    <w:p w14:paraId="47E260B8" w14:textId="77777777" w:rsidR="00000000" w:rsidRDefault="000C6BB5">
      <w:pPr>
        <w:pStyle w:val="a0"/>
        <w:rPr>
          <w:rFonts w:hint="cs"/>
          <w:rtl/>
        </w:rPr>
      </w:pPr>
      <w:r>
        <w:rPr>
          <w:rFonts w:hint="cs"/>
          <w:rtl/>
        </w:rPr>
        <w:t xml:space="preserve">חבר הכנסת טיבי, זה הדבר </w:t>
      </w:r>
      <w:r>
        <w:rPr>
          <w:rFonts w:hint="cs"/>
          <w:rtl/>
        </w:rPr>
        <w:t>המעניין.</w:t>
      </w:r>
    </w:p>
    <w:p w14:paraId="52A5421E" w14:textId="77777777" w:rsidR="00000000" w:rsidRDefault="000C6BB5">
      <w:pPr>
        <w:pStyle w:val="a0"/>
        <w:rPr>
          <w:rFonts w:hint="cs"/>
          <w:rtl/>
        </w:rPr>
      </w:pPr>
    </w:p>
    <w:p w14:paraId="28E6597C" w14:textId="77777777" w:rsidR="00000000" w:rsidRDefault="000C6BB5">
      <w:pPr>
        <w:pStyle w:val="af0"/>
        <w:rPr>
          <w:rtl/>
        </w:rPr>
      </w:pPr>
      <w:r>
        <w:rPr>
          <w:rFonts w:hint="eastAsia"/>
          <w:rtl/>
        </w:rPr>
        <w:t>אחמד</w:t>
      </w:r>
      <w:r>
        <w:rPr>
          <w:rtl/>
        </w:rPr>
        <w:t xml:space="preserve"> טיבי (חד"ש-תע"ל):</w:t>
      </w:r>
    </w:p>
    <w:p w14:paraId="2803A2B2" w14:textId="77777777" w:rsidR="00000000" w:rsidRDefault="000C6BB5">
      <w:pPr>
        <w:pStyle w:val="a0"/>
        <w:rPr>
          <w:rFonts w:hint="cs"/>
          <w:rtl/>
        </w:rPr>
      </w:pPr>
    </w:p>
    <w:p w14:paraId="2E85466E" w14:textId="77777777" w:rsidR="00000000" w:rsidRDefault="000C6BB5">
      <w:pPr>
        <w:pStyle w:val="a0"/>
        <w:rPr>
          <w:rFonts w:hint="cs"/>
          <w:rtl/>
        </w:rPr>
      </w:pPr>
      <w:r>
        <w:rPr>
          <w:rFonts w:hint="cs"/>
          <w:rtl/>
        </w:rPr>
        <w:t>לא הבנתי.</w:t>
      </w:r>
    </w:p>
    <w:p w14:paraId="49EBB38A" w14:textId="77777777" w:rsidR="00000000" w:rsidRDefault="000C6BB5">
      <w:pPr>
        <w:pStyle w:val="a0"/>
        <w:rPr>
          <w:rFonts w:hint="cs"/>
          <w:rtl/>
        </w:rPr>
      </w:pPr>
    </w:p>
    <w:p w14:paraId="72539D35" w14:textId="77777777" w:rsidR="00000000" w:rsidRDefault="000C6BB5">
      <w:pPr>
        <w:pStyle w:val="-"/>
        <w:rPr>
          <w:rtl/>
        </w:rPr>
      </w:pPr>
      <w:bookmarkStart w:id="119" w:name="FS000000507T02_08_2004_19_01_56C"/>
      <w:bookmarkEnd w:id="119"/>
      <w:r>
        <w:rPr>
          <w:rtl/>
        </w:rPr>
        <w:t>רן כהן (יחד):</w:t>
      </w:r>
    </w:p>
    <w:p w14:paraId="0CC2DF8F" w14:textId="77777777" w:rsidR="00000000" w:rsidRDefault="000C6BB5">
      <w:pPr>
        <w:pStyle w:val="a0"/>
        <w:rPr>
          <w:rtl/>
        </w:rPr>
      </w:pPr>
    </w:p>
    <w:p w14:paraId="2B073A9B" w14:textId="77777777" w:rsidR="00000000" w:rsidRDefault="000C6BB5">
      <w:pPr>
        <w:pStyle w:val="a0"/>
        <w:rPr>
          <w:rFonts w:hint="cs"/>
          <w:rtl/>
        </w:rPr>
      </w:pPr>
      <w:r>
        <w:rPr>
          <w:rFonts w:hint="cs"/>
          <w:rtl/>
        </w:rPr>
        <w:t>גם אני. אמר טומי לפיד היום בבוקר ברדיו: זה משום שש"ס גדולה ויהדות התורה קטנה.</w:t>
      </w:r>
    </w:p>
    <w:p w14:paraId="4F6014FD" w14:textId="77777777" w:rsidR="00000000" w:rsidRDefault="000C6BB5">
      <w:pPr>
        <w:pStyle w:val="a0"/>
        <w:rPr>
          <w:rFonts w:hint="cs"/>
          <w:rtl/>
        </w:rPr>
      </w:pPr>
    </w:p>
    <w:p w14:paraId="34120F18" w14:textId="77777777" w:rsidR="00000000" w:rsidRDefault="000C6BB5">
      <w:pPr>
        <w:pStyle w:val="af0"/>
        <w:rPr>
          <w:rtl/>
        </w:rPr>
      </w:pPr>
      <w:r>
        <w:rPr>
          <w:rFonts w:hint="eastAsia"/>
          <w:rtl/>
        </w:rPr>
        <w:t>אחמד</w:t>
      </w:r>
      <w:r>
        <w:rPr>
          <w:rtl/>
        </w:rPr>
        <w:t xml:space="preserve"> טיבי (חד"ש-תע"ל):</w:t>
      </w:r>
    </w:p>
    <w:p w14:paraId="33D9D5C0" w14:textId="77777777" w:rsidR="00000000" w:rsidRDefault="000C6BB5">
      <w:pPr>
        <w:pStyle w:val="a0"/>
        <w:rPr>
          <w:rFonts w:hint="cs"/>
          <w:rtl/>
        </w:rPr>
      </w:pPr>
    </w:p>
    <w:p w14:paraId="46E9EBE9" w14:textId="77777777" w:rsidR="00000000" w:rsidRDefault="000C6BB5">
      <w:pPr>
        <w:pStyle w:val="a0"/>
        <w:rPr>
          <w:rFonts w:hint="cs"/>
          <w:rtl/>
        </w:rPr>
      </w:pPr>
      <w:r>
        <w:rPr>
          <w:rFonts w:hint="cs"/>
          <w:rtl/>
        </w:rPr>
        <w:t>ככה קוראים לזה היום?</w:t>
      </w:r>
    </w:p>
    <w:p w14:paraId="170C1639" w14:textId="77777777" w:rsidR="00000000" w:rsidRDefault="000C6BB5">
      <w:pPr>
        <w:pStyle w:val="a0"/>
        <w:rPr>
          <w:rFonts w:hint="cs"/>
          <w:rtl/>
        </w:rPr>
      </w:pPr>
    </w:p>
    <w:p w14:paraId="45BD549C" w14:textId="77777777" w:rsidR="00000000" w:rsidRDefault="000C6BB5">
      <w:pPr>
        <w:pStyle w:val="-"/>
        <w:rPr>
          <w:rtl/>
        </w:rPr>
      </w:pPr>
      <w:bookmarkStart w:id="120" w:name="FS000000507T02_08_2004_19_02_30C"/>
      <w:bookmarkEnd w:id="120"/>
      <w:r>
        <w:rPr>
          <w:rtl/>
        </w:rPr>
        <w:t>רן כהן (יחד):</w:t>
      </w:r>
    </w:p>
    <w:p w14:paraId="0B63BE97" w14:textId="77777777" w:rsidR="00000000" w:rsidRDefault="000C6BB5">
      <w:pPr>
        <w:pStyle w:val="a0"/>
        <w:rPr>
          <w:rtl/>
        </w:rPr>
      </w:pPr>
    </w:p>
    <w:p w14:paraId="0C935923" w14:textId="77777777" w:rsidR="00000000" w:rsidRDefault="000C6BB5">
      <w:pPr>
        <w:pStyle w:val="a0"/>
        <w:rPr>
          <w:rFonts w:hint="cs"/>
          <w:rtl/>
        </w:rPr>
      </w:pPr>
      <w:r>
        <w:rPr>
          <w:rFonts w:hint="cs"/>
          <w:rtl/>
        </w:rPr>
        <w:t>כך הוא קורא לזה.</w:t>
      </w:r>
    </w:p>
    <w:p w14:paraId="0BCF42A0" w14:textId="77777777" w:rsidR="00000000" w:rsidRDefault="000C6BB5">
      <w:pPr>
        <w:pStyle w:val="a0"/>
        <w:rPr>
          <w:rFonts w:hint="cs"/>
          <w:rtl/>
        </w:rPr>
      </w:pPr>
    </w:p>
    <w:p w14:paraId="293B9C5D" w14:textId="77777777" w:rsidR="00000000" w:rsidRDefault="000C6BB5">
      <w:pPr>
        <w:pStyle w:val="af1"/>
        <w:rPr>
          <w:rtl/>
        </w:rPr>
      </w:pPr>
      <w:r>
        <w:rPr>
          <w:rtl/>
        </w:rPr>
        <w:t>היו"ר משה כחלון:</w:t>
      </w:r>
    </w:p>
    <w:p w14:paraId="6EEA6403" w14:textId="77777777" w:rsidR="00000000" w:rsidRDefault="000C6BB5">
      <w:pPr>
        <w:pStyle w:val="a0"/>
        <w:rPr>
          <w:rtl/>
        </w:rPr>
      </w:pPr>
    </w:p>
    <w:p w14:paraId="310BCB31" w14:textId="77777777" w:rsidR="00000000" w:rsidRDefault="000C6BB5">
      <w:pPr>
        <w:pStyle w:val="a0"/>
        <w:rPr>
          <w:rFonts w:hint="cs"/>
          <w:rtl/>
        </w:rPr>
      </w:pPr>
      <w:r>
        <w:rPr>
          <w:rFonts w:hint="cs"/>
          <w:rtl/>
        </w:rPr>
        <w:t>חבר הכנסת בניזרי, אפ</w:t>
      </w:r>
      <w:r>
        <w:rPr>
          <w:rFonts w:hint="cs"/>
          <w:rtl/>
        </w:rPr>
        <w:t xml:space="preserve">שר לפרוט אותה לשניים </w:t>
      </w:r>
      <w:r>
        <w:rPr>
          <w:rFonts w:hint="eastAsia"/>
          <w:rtl/>
        </w:rPr>
        <w:t>–</w:t>
      </w:r>
      <w:r>
        <w:rPr>
          <w:rFonts w:hint="cs"/>
          <w:rtl/>
        </w:rPr>
        <w:t xml:space="preserve"> אולי נפרוט את ש"ס לשניים ויהיה אפשר להכניס אתכם.</w:t>
      </w:r>
    </w:p>
    <w:p w14:paraId="2C7ED345" w14:textId="77777777" w:rsidR="00000000" w:rsidRDefault="000C6BB5">
      <w:pPr>
        <w:pStyle w:val="a0"/>
        <w:rPr>
          <w:rtl/>
        </w:rPr>
      </w:pPr>
    </w:p>
    <w:p w14:paraId="187BC7F3" w14:textId="77777777" w:rsidR="00000000" w:rsidRDefault="000C6BB5">
      <w:pPr>
        <w:pStyle w:val="af0"/>
        <w:rPr>
          <w:rtl/>
        </w:rPr>
      </w:pPr>
      <w:r>
        <w:rPr>
          <w:rtl/>
        </w:rPr>
        <w:t>אחמד טיבי (חד"ש-תע"ל):</w:t>
      </w:r>
    </w:p>
    <w:p w14:paraId="5FB26C7F" w14:textId="77777777" w:rsidR="00000000" w:rsidRDefault="000C6BB5">
      <w:pPr>
        <w:pStyle w:val="a0"/>
        <w:rPr>
          <w:rFonts w:hint="eastAsia"/>
          <w:rtl/>
        </w:rPr>
      </w:pPr>
    </w:p>
    <w:p w14:paraId="5AF93F51" w14:textId="77777777" w:rsidR="00000000" w:rsidRDefault="000C6BB5">
      <w:pPr>
        <w:pStyle w:val="a0"/>
        <w:rPr>
          <w:rFonts w:hint="cs"/>
          <w:rtl/>
        </w:rPr>
      </w:pPr>
      <w:r>
        <w:rPr>
          <w:rFonts w:hint="cs"/>
          <w:rtl/>
        </w:rPr>
        <w:t>- - -</w:t>
      </w:r>
    </w:p>
    <w:p w14:paraId="26FEF7F2" w14:textId="77777777" w:rsidR="00000000" w:rsidRDefault="000C6BB5">
      <w:pPr>
        <w:pStyle w:val="a0"/>
        <w:rPr>
          <w:rFonts w:hint="cs"/>
          <w:rtl/>
        </w:rPr>
      </w:pPr>
    </w:p>
    <w:p w14:paraId="1E7AB983" w14:textId="77777777" w:rsidR="00000000" w:rsidRDefault="000C6BB5">
      <w:pPr>
        <w:pStyle w:val="af0"/>
        <w:rPr>
          <w:rtl/>
        </w:rPr>
      </w:pPr>
      <w:r>
        <w:rPr>
          <w:rFonts w:hint="eastAsia"/>
          <w:rtl/>
        </w:rPr>
        <w:t>יעקב</w:t>
      </w:r>
      <w:r>
        <w:rPr>
          <w:rtl/>
        </w:rPr>
        <w:t xml:space="preserve"> מרגי (ש"ס):</w:t>
      </w:r>
    </w:p>
    <w:p w14:paraId="652B8BB6" w14:textId="77777777" w:rsidR="00000000" w:rsidRDefault="000C6BB5">
      <w:pPr>
        <w:pStyle w:val="a0"/>
        <w:rPr>
          <w:rFonts w:hint="cs"/>
          <w:rtl/>
        </w:rPr>
      </w:pPr>
    </w:p>
    <w:p w14:paraId="529BBD00" w14:textId="77777777" w:rsidR="00000000" w:rsidRDefault="000C6BB5">
      <w:pPr>
        <w:pStyle w:val="a0"/>
        <w:rPr>
          <w:rFonts w:hint="cs"/>
          <w:rtl/>
        </w:rPr>
      </w:pPr>
      <w:r>
        <w:rPr>
          <w:rFonts w:hint="cs"/>
          <w:rtl/>
        </w:rPr>
        <w:t>ואז יהיה טוב יותר.</w:t>
      </w:r>
    </w:p>
    <w:p w14:paraId="3BAE9AD1" w14:textId="77777777" w:rsidR="00000000" w:rsidRDefault="000C6BB5">
      <w:pPr>
        <w:pStyle w:val="a0"/>
        <w:rPr>
          <w:rFonts w:hint="cs"/>
          <w:rtl/>
        </w:rPr>
      </w:pPr>
    </w:p>
    <w:p w14:paraId="34761A65" w14:textId="77777777" w:rsidR="00000000" w:rsidRDefault="000C6BB5">
      <w:pPr>
        <w:pStyle w:val="-"/>
        <w:rPr>
          <w:rtl/>
        </w:rPr>
      </w:pPr>
      <w:bookmarkStart w:id="121" w:name="FS000000507T02_08_2004_19_03_46C"/>
      <w:bookmarkEnd w:id="121"/>
      <w:r>
        <w:rPr>
          <w:rtl/>
        </w:rPr>
        <w:t>רן כהן (יחד):</w:t>
      </w:r>
    </w:p>
    <w:p w14:paraId="31DF5FB2" w14:textId="77777777" w:rsidR="00000000" w:rsidRDefault="000C6BB5">
      <w:pPr>
        <w:pStyle w:val="a0"/>
        <w:rPr>
          <w:rtl/>
        </w:rPr>
      </w:pPr>
    </w:p>
    <w:p w14:paraId="616702AF" w14:textId="77777777" w:rsidR="00000000" w:rsidRDefault="000C6BB5">
      <w:pPr>
        <w:pStyle w:val="a0"/>
        <w:rPr>
          <w:rFonts w:hint="cs"/>
          <w:rtl/>
        </w:rPr>
      </w:pPr>
      <w:r>
        <w:rPr>
          <w:rFonts w:hint="cs"/>
          <w:rtl/>
        </w:rPr>
        <w:t>אז יש לו עכשיו נימוק. קודם כול, הוא מסתיר מהציבור - -</w:t>
      </w:r>
    </w:p>
    <w:p w14:paraId="47DED74E" w14:textId="77777777" w:rsidR="00000000" w:rsidRDefault="000C6BB5">
      <w:pPr>
        <w:pStyle w:val="a0"/>
        <w:rPr>
          <w:rFonts w:hint="cs"/>
          <w:rtl/>
        </w:rPr>
      </w:pPr>
    </w:p>
    <w:p w14:paraId="4AF69C1C" w14:textId="77777777" w:rsidR="00000000" w:rsidRDefault="000C6BB5">
      <w:pPr>
        <w:pStyle w:val="af0"/>
        <w:rPr>
          <w:rtl/>
        </w:rPr>
      </w:pPr>
      <w:r>
        <w:rPr>
          <w:rFonts w:hint="eastAsia"/>
          <w:rtl/>
        </w:rPr>
        <w:t>אחמד</w:t>
      </w:r>
      <w:r>
        <w:rPr>
          <w:rtl/>
        </w:rPr>
        <w:t xml:space="preserve"> טיבי (חד"ש-תע"ל):</w:t>
      </w:r>
    </w:p>
    <w:p w14:paraId="71CFB0AA" w14:textId="77777777" w:rsidR="00000000" w:rsidRDefault="000C6BB5">
      <w:pPr>
        <w:pStyle w:val="a0"/>
        <w:rPr>
          <w:rFonts w:hint="cs"/>
          <w:rtl/>
        </w:rPr>
      </w:pPr>
    </w:p>
    <w:p w14:paraId="47B9696F" w14:textId="77777777" w:rsidR="00000000" w:rsidRDefault="000C6BB5">
      <w:pPr>
        <w:pStyle w:val="a0"/>
        <w:rPr>
          <w:rFonts w:hint="cs"/>
          <w:rtl/>
        </w:rPr>
      </w:pPr>
      <w:r>
        <w:rPr>
          <w:rFonts w:hint="cs"/>
          <w:rtl/>
        </w:rPr>
        <w:t>הכול - - -</w:t>
      </w:r>
    </w:p>
    <w:p w14:paraId="2F0EB4F2" w14:textId="77777777" w:rsidR="00000000" w:rsidRDefault="000C6BB5">
      <w:pPr>
        <w:pStyle w:val="a0"/>
        <w:rPr>
          <w:rFonts w:hint="cs"/>
          <w:rtl/>
        </w:rPr>
      </w:pPr>
    </w:p>
    <w:p w14:paraId="624077C9" w14:textId="77777777" w:rsidR="00000000" w:rsidRDefault="000C6BB5">
      <w:pPr>
        <w:pStyle w:val="-"/>
        <w:rPr>
          <w:rtl/>
        </w:rPr>
      </w:pPr>
      <w:bookmarkStart w:id="122" w:name="FS000000507T02_08_2004_19_04_04C"/>
      <w:bookmarkEnd w:id="122"/>
      <w:r>
        <w:rPr>
          <w:rtl/>
        </w:rPr>
        <w:t>רן כהן (</w:t>
      </w:r>
      <w:r>
        <w:rPr>
          <w:rtl/>
        </w:rPr>
        <w:t>יחד):</w:t>
      </w:r>
    </w:p>
    <w:p w14:paraId="5E404BFC" w14:textId="77777777" w:rsidR="00000000" w:rsidRDefault="000C6BB5">
      <w:pPr>
        <w:pStyle w:val="a0"/>
        <w:rPr>
          <w:rtl/>
        </w:rPr>
      </w:pPr>
    </w:p>
    <w:p w14:paraId="63AFE6F3" w14:textId="77777777" w:rsidR="00000000" w:rsidRDefault="000C6BB5">
      <w:pPr>
        <w:pStyle w:val="a0"/>
        <w:rPr>
          <w:rFonts w:hint="cs"/>
          <w:rtl/>
        </w:rPr>
      </w:pPr>
      <w:r>
        <w:rPr>
          <w:rFonts w:hint="cs"/>
          <w:rtl/>
        </w:rPr>
        <w:t xml:space="preserve">- - שפעם מה ששינוי הבטיחה היה שהיא לא יושבת עם החרדים </w:t>
      </w:r>
      <w:r>
        <w:rPr>
          <w:rFonts w:hint="eastAsia"/>
          <w:rtl/>
        </w:rPr>
        <w:t>–</w:t>
      </w:r>
      <w:r>
        <w:rPr>
          <w:rFonts w:hint="cs"/>
          <w:rtl/>
        </w:rPr>
        <w:t xml:space="preserve"> זאת היתה ההבטחה של שינוי, שעם כל החרדים היא לא יושבת. אם כן, למה היום היא מסכימה לשבת עם עם יהדות התורה, ועם ש"ס לא? יהדות התורה פחות חרדית? היא יותר חרדית. אם כן, למה? משום שהם המקור. יהדות הת</w:t>
      </w:r>
      <w:r>
        <w:rPr>
          <w:rFonts w:hint="cs"/>
          <w:rtl/>
        </w:rPr>
        <w:t>ורה משרתים יותר בצה"ל? לא. מצביעי ש"ס משרתים הרבה יותר בצה"ל. טומי לפיד עוד לא העביר אף חוק אחד שהבטיח - לא שינוי של חוק טל ולא גיוס חרדים - - -</w:t>
      </w:r>
    </w:p>
    <w:p w14:paraId="6E3BE166" w14:textId="77777777" w:rsidR="00000000" w:rsidRDefault="000C6BB5">
      <w:pPr>
        <w:pStyle w:val="a0"/>
        <w:rPr>
          <w:rFonts w:hint="cs"/>
          <w:rtl/>
        </w:rPr>
      </w:pPr>
    </w:p>
    <w:p w14:paraId="0A430031" w14:textId="77777777" w:rsidR="00000000" w:rsidRDefault="000C6BB5">
      <w:pPr>
        <w:pStyle w:val="af1"/>
        <w:rPr>
          <w:rtl/>
        </w:rPr>
      </w:pPr>
      <w:r>
        <w:rPr>
          <w:rtl/>
        </w:rPr>
        <w:t>היו"ר משה כחלון:</w:t>
      </w:r>
    </w:p>
    <w:p w14:paraId="476B0E46" w14:textId="77777777" w:rsidR="00000000" w:rsidRDefault="000C6BB5">
      <w:pPr>
        <w:pStyle w:val="a0"/>
        <w:rPr>
          <w:rtl/>
        </w:rPr>
      </w:pPr>
    </w:p>
    <w:p w14:paraId="710F6F4A" w14:textId="77777777" w:rsidR="00000000" w:rsidRDefault="000C6BB5">
      <w:pPr>
        <w:pStyle w:val="a0"/>
        <w:rPr>
          <w:rFonts w:hint="cs"/>
          <w:rtl/>
        </w:rPr>
      </w:pPr>
      <w:r>
        <w:rPr>
          <w:rFonts w:hint="cs"/>
          <w:rtl/>
        </w:rPr>
        <w:t>חבר הכנסת כהן, מה ההשערה שלך? למה?</w:t>
      </w:r>
    </w:p>
    <w:p w14:paraId="782D5E3E" w14:textId="77777777" w:rsidR="00000000" w:rsidRDefault="000C6BB5">
      <w:pPr>
        <w:pStyle w:val="a0"/>
        <w:rPr>
          <w:rFonts w:hint="cs"/>
          <w:rtl/>
        </w:rPr>
      </w:pPr>
    </w:p>
    <w:p w14:paraId="7F85742B" w14:textId="77777777" w:rsidR="00000000" w:rsidRDefault="000C6BB5">
      <w:pPr>
        <w:pStyle w:val="-"/>
        <w:rPr>
          <w:rtl/>
        </w:rPr>
      </w:pPr>
      <w:bookmarkStart w:id="123" w:name="FS000000507T02_08_2004_19_05_25C"/>
      <w:bookmarkEnd w:id="123"/>
      <w:r>
        <w:rPr>
          <w:rtl/>
        </w:rPr>
        <w:t>רן כהן (יחד):</w:t>
      </w:r>
    </w:p>
    <w:p w14:paraId="3DC69B5E" w14:textId="77777777" w:rsidR="00000000" w:rsidRDefault="000C6BB5">
      <w:pPr>
        <w:pStyle w:val="a0"/>
        <w:rPr>
          <w:rtl/>
        </w:rPr>
      </w:pPr>
    </w:p>
    <w:p w14:paraId="074347D5" w14:textId="77777777" w:rsidR="00000000" w:rsidRDefault="000C6BB5">
      <w:pPr>
        <w:pStyle w:val="a0"/>
        <w:rPr>
          <w:rFonts w:hint="cs"/>
          <w:rtl/>
        </w:rPr>
      </w:pPr>
      <w:r>
        <w:rPr>
          <w:rFonts w:hint="cs"/>
          <w:rtl/>
        </w:rPr>
        <w:t xml:space="preserve">תיכף אומר לך למה. תאמין לי שממני תשמע את </w:t>
      </w:r>
      <w:r>
        <w:rPr>
          <w:rFonts w:hint="cs"/>
          <w:rtl/>
        </w:rPr>
        <w:t>זה בשיא הבהירות.</w:t>
      </w:r>
    </w:p>
    <w:p w14:paraId="3B277252" w14:textId="77777777" w:rsidR="00000000" w:rsidRDefault="000C6BB5">
      <w:pPr>
        <w:pStyle w:val="a0"/>
        <w:rPr>
          <w:rFonts w:hint="cs"/>
          <w:rtl/>
        </w:rPr>
      </w:pPr>
    </w:p>
    <w:p w14:paraId="7359999D" w14:textId="77777777" w:rsidR="00000000" w:rsidRDefault="000C6BB5">
      <w:pPr>
        <w:pStyle w:val="af1"/>
        <w:rPr>
          <w:rtl/>
        </w:rPr>
      </w:pPr>
      <w:r>
        <w:rPr>
          <w:rtl/>
        </w:rPr>
        <w:t>היו"ר משה כחלון:</w:t>
      </w:r>
    </w:p>
    <w:p w14:paraId="4F671678" w14:textId="77777777" w:rsidR="00000000" w:rsidRDefault="000C6BB5">
      <w:pPr>
        <w:pStyle w:val="a0"/>
        <w:rPr>
          <w:rtl/>
        </w:rPr>
      </w:pPr>
    </w:p>
    <w:p w14:paraId="40D5CBF1" w14:textId="77777777" w:rsidR="00000000" w:rsidRDefault="000C6BB5">
      <w:pPr>
        <w:pStyle w:val="a0"/>
        <w:rPr>
          <w:rFonts w:hint="cs"/>
          <w:rtl/>
        </w:rPr>
      </w:pPr>
      <w:r>
        <w:rPr>
          <w:rFonts w:hint="cs"/>
          <w:rtl/>
        </w:rPr>
        <w:t>בשביל זה אתה מקבל עוד דקה.</w:t>
      </w:r>
    </w:p>
    <w:p w14:paraId="64FDA7ED" w14:textId="77777777" w:rsidR="00000000" w:rsidRDefault="000C6BB5">
      <w:pPr>
        <w:pStyle w:val="a0"/>
        <w:rPr>
          <w:rFonts w:hint="cs"/>
          <w:rtl/>
        </w:rPr>
      </w:pPr>
    </w:p>
    <w:p w14:paraId="722024F5" w14:textId="77777777" w:rsidR="00000000" w:rsidRDefault="000C6BB5">
      <w:pPr>
        <w:pStyle w:val="-"/>
        <w:rPr>
          <w:rtl/>
        </w:rPr>
      </w:pPr>
      <w:bookmarkStart w:id="124" w:name="FS000000507T02_08_2004_19_05_59C"/>
      <w:bookmarkEnd w:id="124"/>
      <w:r>
        <w:rPr>
          <w:rtl/>
        </w:rPr>
        <w:t>רן כהן (יחד):</w:t>
      </w:r>
    </w:p>
    <w:p w14:paraId="5636C07E" w14:textId="77777777" w:rsidR="00000000" w:rsidRDefault="000C6BB5">
      <w:pPr>
        <w:pStyle w:val="a0"/>
        <w:rPr>
          <w:rtl/>
        </w:rPr>
      </w:pPr>
    </w:p>
    <w:p w14:paraId="0D83746C" w14:textId="77777777" w:rsidR="00000000" w:rsidRDefault="000C6BB5">
      <w:pPr>
        <w:pStyle w:val="a0"/>
        <w:rPr>
          <w:rFonts w:hint="cs"/>
          <w:rtl/>
        </w:rPr>
      </w:pPr>
      <w:r>
        <w:rPr>
          <w:rFonts w:hint="cs"/>
          <w:rtl/>
        </w:rPr>
        <w:t>אף חוק אחד שבא לייצג את המאבק נגד השתלטות החרדים הוא לא העביר. עכשיו הוא כבר מוכן לשבת, עם יהדות התורה - כן, ועם ש"ס - לא. מה ההבדל? ש"ס משרתים יותר בצבא, וגם המצביעים שלהם משרת</w:t>
      </w:r>
      <w:r>
        <w:rPr>
          <w:rFonts w:hint="cs"/>
          <w:rtl/>
        </w:rPr>
        <w:t>ים יותר בצבא - -</w:t>
      </w:r>
    </w:p>
    <w:p w14:paraId="07161420" w14:textId="77777777" w:rsidR="00000000" w:rsidRDefault="000C6BB5">
      <w:pPr>
        <w:pStyle w:val="a0"/>
        <w:rPr>
          <w:rFonts w:hint="cs"/>
          <w:rtl/>
        </w:rPr>
      </w:pPr>
    </w:p>
    <w:p w14:paraId="750ECEA3" w14:textId="77777777" w:rsidR="00000000" w:rsidRDefault="000C6BB5">
      <w:pPr>
        <w:pStyle w:val="af0"/>
        <w:rPr>
          <w:rtl/>
        </w:rPr>
      </w:pPr>
      <w:r>
        <w:rPr>
          <w:rFonts w:hint="eastAsia"/>
          <w:rtl/>
        </w:rPr>
        <w:t>אחמד</w:t>
      </w:r>
      <w:r>
        <w:rPr>
          <w:rtl/>
        </w:rPr>
        <w:t xml:space="preserve"> טיבי (חד"ש-תע"ל):</w:t>
      </w:r>
    </w:p>
    <w:p w14:paraId="541A3A33" w14:textId="77777777" w:rsidR="00000000" w:rsidRDefault="000C6BB5">
      <w:pPr>
        <w:pStyle w:val="a0"/>
        <w:rPr>
          <w:rFonts w:hint="cs"/>
          <w:rtl/>
        </w:rPr>
      </w:pPr>
    </w:p>
    <w:p w14:paraId="0D37A174" w14:textId="77777777" w:rsidR="00000000" w:rsidRDefault="000C6BB5">
      <w:pPr>
        <w:pStyle w:val="a0"/>
        <w:rPr>
          <w:rFonts w:hint="cs"/>
          <w:rtl/>
        </w:rPr>
      </w:pPr>
      <w:r>
        <w:rPr>
          <w:rFonts w:hint="cs"/>
          <w:rtl/>
        </w:rPr>
        <w:t>- - -</w:t>
      </w:r>
    </w:p>
    <w:p w14:paraId="2A399A56" w14:textId="77777777" w:rsidR="00000000" w:rsidRDefault="000C6BB5">
      <w:pPr>
        <w:pStyle w:val="a0"/>
        <w:rPr>
          <w:rFonts w:hint="cs"/>
          <w:rtl/>
        </w:rPr>
      </w:pPr>
    </w:p>
    <w:p w14:paraId="7EE29BBF" w14:textId="77777777" w:rsidR="00000000" w:rsidRDefault="000C6BB5">
      <w:pPr>
        <w:pStyle w:val="-"/>
        <w:rPr>
          <w:rtl/>
        </w:rPr>
      </w:pPr>
      <w:bookmarkStart w:id="125" w:name="FS000000507T02_08_2004_19_06_44C"/>
      <w:bookmarkEnd w:id="125"/>
      <w:r>
        <w:rPr>
          <w:rtl/>
        </w:rPr>
        <w:t>רן כהן (יחד):</w:t>
      </w:r>
    </w:p>
    <w:p w14:paraId="567DEBAA" w14:textId="77777777" w:rsidR="00000000" w:rsidRDefault="000C6BB5">
      <w:pPr>
        <w:pStyle w:val="a0"/>
        <w:rPr>
          <w:rtl/>
        </w:rPr>
      </w:pPr>
    </w:p>
    <w:p w14:paraId="37C6CD92" w14:textId="77777777" w:rsidR="00000000" w:rsidRDefault="000C6BB5">
      <w:pPr>
        <w:pStyle w:val="a0"/>
        <w:rPr>
          <w:rFonts w:hint="cs"/>
          <w:rtl/>
        </w:rPr>
      </w:pPr>
      <w:r>
        <w:rPr>
          <w:rFonts w:hint="cs"/>
          <w:rtl/>
        </w:rPr>
        <w:t xml:space="preserve">- - יותר פועלים ויותר עובדים ויותר מתפרנסים מאשר בחורי הישיבות של החרדים מיהדות התורה. למה טומי לפיד אינו מוכן לשבת עם ש"ס ומוכן לשבת עם יהדות התורה? רק בגלל גזענות </w:t>
      </w:r>
      <w:r>
        <w:rPr>
          <w:rFonts w:hint="eastAsia"/>
          <w:rtl/>
        </w:rPr>
        <w:t>–</w:t>
      </w:r>
      <w:r>
        <w:rPr>
          <w:rFonts w:hint="cs"/>
          <w:rtl/>
        </w:rPr>
        <w:t xml:space="preserve"> אין לזה ביטוי אחר. אתם יו</w:t>
      </w:r>
      <w:r>
        <w:rPr>
          <w:rFonts w:hint="cs"/>
          <w:rtl/>
        </w:rPr>
        <w:t xml:space="preserve">דעים מצוין שאני לעולם לא הולך לטיעון העדתי וכל זה, אף שאני מכיר את הפערים החברתיים ואת הפערים העדתיים המקבילים, והכול מוכר וידוע. אבל הרי פה זה נחשף </w:t>
      </w:r>
      <w:r>
        <w:rPr>
          <w:rFonts w:hint="eastAsia"/>
          <w:rtl/>
        </w:rPr>
        <w:t>–</w:t>
      </w:r>
      <w:r>
        <w:rPr>
          <w:rFonts w:hint="cs"/>
          <w:rtl/>
        </w:rPr>
        <w:t xml:space="preserve"> זו הפעם הראשונה שמפלגה בישראל קמה ואומרת ככה, בריש גלי: לא אשב אתם. למה? כי הם יותר עניים, יותר מזרחים, י</w:t>
      </w:r>
      <w:r>
        <w:rPr>
          <w:rFonts w:hint="cs"/>
          <w:rtl/>
        </w:rPr>
        <w:t xml:space="preserve">ותר קרובים לנושאים חברתיים. על מה? אלוהים אדירים, על מה? אני לא ידוע בתור חסיד של ש"ס. אנחנו עזבנו ממשלה, והתווכחנו, וויתרנו על כיסאות </w:t>
      </w:r>
      <w:r>
        <w:rPr>
          <w:rFonts w:hint="eastAsia"/>
          <w:rtl/>
        </w:rPr>
        <w:t>–</w:t>
      </w:r>
      <w:r>
        <w:rPr>
          <w:rFonts w:hint="cs"/>
          <w:rtl/>
        </w:rPr>
        <w:t xml:space="preserve"> אני הייתי שר בממשלה ועזבנו על רקע זה </w:t>
      </w:r>
      <w:r>
        <w:rPr>
          <w:rFonts w:hint="eastAsia"/>
          <w:rtl/>
        </w:rPr>
        <w:t>–</w:t>
      </w:r>
      <w:r>
        <w:rPr>
          <w:rFonts w:hint="cs"/>
          <w:rtl/>
        </w:rPr>
        <w:t xml:space="preserve"> הוא לא מוותר על כלום.</w:t>
      </w:r>
    </w:p>
    <w:p w14:paraId="60C93AB2" w14:textId="77777777" w:rsidR="00000000" w:rsidRDefault="000C6BB5">
      <w:pPr>
        <w:pStyle w:val="a0"/>
        <w:rPr>
          <w:rFonts w:hint="cs"/>
          <w:rtl/>
        </w:rPr>
      </w:pPr>
    </w:p>
    <w:p w14:paraId="22DDA4A5" w14:textId="77777777" w:rsidR="00000000" w:rsidRDefault="000C6BB5">
      <w:pPr>
        <w:pStyle w:val="af1"/>
        <w:rPr>
          <w:rtl/>
        </w:rPr>
      </w:pPr>
      <w:r>
        <w:rPr>
          <w:rtl/>
        </w:rPr>
        <w:t>היו"ר משה כחלון:</w:t>
      </w:r>
    </w:p>
    <w:p w14:paraId="2C020996" w14:textId="77777777" w:rsidR="00000000" w:rsidRDefault="000C6BB5">
      <w:pPr>
        <w:pStyle w:val="a0"/>
        <w:rPr>
          <w:rtl/>
        </w:rPr>
      </w:pPr>
    </w:p>
    <w:p w14:paraId="65368972" w14:textId="77777777" w:rsidR="00000000" w:rsidRDefault="000C6BB5">
      <w:pPr>
        <w:pStyle w:val="a0"/>
        <w:rPr>
          <w:rFonts w:hint="cs"/>
          <w:rtl/>
        </w:rPr>
      </w:pPr>
      <w:r>
        <w:rPr>
          <w:rFonts w:hint="cs"/>
          <w:rtl/>
        </w:rPr>
        <w:t>חבר הכנסת רן כהן, אני מבקש לסיים.</w:t>
      </w:r>
    </w:p>
    <w:p w14:paraId="7843BEF7" w14:textId="77777777" w:rsidR="00000000" w:rsidRDefault="000C6BB5">
      <w:pPr>
        <w:pStyle w:val="a0"/>
        <w:rPr>
          <w:rFonts w:hint="cs"/>
          <w:rtl/>
        </w:rPr>
      </w:pPr>
    </w:p>
    <w:p w14:paraId="5A0200CA" w14:textId="77777777" w:rsidR="00000000" w:rsidRDefault="000C6BB5">
      <w:pPr>
        <w:pStyle w:val="-"/>
        <w:rPr>
          <w:rtl/>
        </w:rPr>
      </w:pPr>
      <w:bookmarkStart w:id="126" w:name="FS000000507T02_08_2004_19_08_56C"/>
      <w:bookmarkEnd w:id="126"/>
      <w:r>
        <w:rPr>
          <w:rtl/>
        </w:rPr>
        <w:t>רן כ</w:t>
      </w:r>
      <w:r>
        <w:rPr>
          <w:rtl/>
        </w:rPr>
        <w:t>הן (יחד):</w:t>
      </w:r>
    </w:p>
    <w:p w14:paraId="19E5375A" w14:textId="77777777" w:rsidR="00000000" w:rsidRDefault="000C6BB5">
      <w:pPr>
        <w:pStyle w:val="a0"/>
        <w:rPr>
          <w:rtl/>
        </w:rPr>
      </w:pPr>
    </w:p>
    <w:p w14:paraId="098935BD" w14:textId="77777777" w:rsidR="00000000" w:rsidRDefault="000C6BB5">
      <w:pPr>
        <w:pStyle w:val="a0"/>
        <w:rPr>
          <w:rFonts w:hint="cs"/>
          <w:rtl/>
        </w:rPr>
      </w:pPr>
      <w:r>
        <w:rPr>
          <w:rFonts w:hint="cs"/>
          <w:rtl/>
        </w:rPr>
        <w:t>אני מסיים.</w:t>
      </w:r>
    </w:p>
    <w:p w14:paraId="6FDF566B" w14:textId="77777777" w:rsidR="00000000" w:rsidRDefault="000C6BB5">
      <w:pPr>
        <w:pStyle w:val="a0"/>
        <w:rPr>
          <w:rFonts w:hint="cs"/>
          <w:rtl/>
        </w:rPr>
      </w:pPr>
    </w:p>
    <w:p w14:paraId="66034101" w14:textId="77777777" w:rsidR="00000000" w:rsidRDefault="000C6BB5">
      <w:pPr>
        <w:pStyle w:val="a0"/>
        <w:rPr>
          <w:rFonts w:hint="cs"/>
          <w:rtl/>
        </w:rPr>
      </w:pPr>
      <w:r>
        <w:rPr>
          <w:rFonts w:hint="cs"/>
          <w:rtl/>
        </w:rPr>
        <w:t xml:space="preserve">אבל הדבר הכי חמור שקורה בעניין הזה הוא שהמסר הזה עובר היום לחברה הישראלית </w:t>
      </w:r>
      <w:r>
        <w:rPr>
          <w:rFonts w:hint="eastAsia"/>
          <w:rtl/>
        </w:rPr>
        <w:t>–</w:t>
      </w:r>
      <w:r>
        <w:rPr>
          <w:rFonts w:hint="cs"/>
          <w:rtl/>
        </w:rPr>
        <w:t xml:space="preserve"> שדר של גזענות מפי שר המשפטים ומפלגתו, והארץ אינה רועשת. תודה רבה.</w:t>
      </w:r>
    </w:p>
    <w:p w14:paraId="25E1A034" w14:textId="77777777" w:rsidR="00000000" w:rsidRDefault="000C6BB5">
      <w:pPr>
        <w:pStyle w:val="a0"/>
        <w:rPr>
          <w:rFonts w:hint="cs"/>
          <w:rtl/>
        </w:rPr>
      </w:pPr>
    </w:p>
    <w:p w14:paraId="5BCBA063" w14:textId="77777777" w:rsidR="00000000" w:rsidRDefault="000C6BB5">
      <w:pPr>
        <w:pStyle w:val="af1"/>
        <w:rPr>
          <w:rtl/>
        </w:rPr>
      </w:pPr>
      <w:r>
        <w:rPr>
          <w:rtl/>
        </w:rPr>
        <w:t>היו"ר משה כחלון:</w:t>
      </w:r>
    </w:p>
    <w:p w14:paraId="2DD4EA54" w14:textId="77777777" w:rsidR="00000000" w:rsidRDefault="000C6BB5">
      <w:pPr>
        <w:pStyle w:val="a0"/>
        <w:rPr>
          <w:rtl/>
        </w:rPr>
      </w:pPr>
    </w:p>
    <w:p w14:paraId="5C2E75BA" w14:textId="77777777" w:rsidR="00000000" w:rsidRDefault="000C6BB5">
      <w:pPr>
        <w:pStyle w:val="a0"/>
        <w:rPr>
          <w:rFonts w:hint="cs"/>
          <w:rtl/>
        </w:rPr>
      </w:pPr>
      <w:r>
        <w:rPr>
          <w:rFonts w:hint="cs"/>
          <w:rtl/>
        </w:rPr>
        <w:t xml:space="preserve">תודה רבה. חברת הכנסת גילה פינקלשטיין, בבקשה. אחריה </w:t>
      </w:r>
      <w:r>
        <w:rPr>
          <w:rFonts w:hint="eastAsia"/>
          <w:rtl/>
        </w:rPr>
        <w:t>–</w:t>
      </w:r>
      <w:r>
        <w:rPr>
          <w:rFonts w:hint="cs"/>
          <w:rtl/>
        </w:rPr>
        <w:t xml:space="preserve"> חבר הכנסת אחמד טיבי</w:t>
      </w:r>
      <w:r>
        <w:rPr>
          <w:rFonts w:hint="cs"/>
          <w:rtl/>
        </w:rPr>
        <w:t>.</w:t>
      </w:r>
    </w:p>
    <w:p w14:paraId="7D6738E8" w14:textId="77777777" w:rsidR="00000000" w:rsidRDefault="000C6BB5">
      <w:pPr>
        <w:pStyle w:val="af0"/>
        <w:rPr>
          <w:rtl/>
        </w:rPr>
      </w:pPr>
    </w:p>
    <w:p w14:paraId="7BFF2266" w14:textId="77777777" w:rsidR="00000000" w:rsidRDefault="000C6BB5">
      <w:pPr>
        <w:pStyle w:val="af0"/>
        <w:rPr>
          <w:rtl/>
        </w:rPr>
      </w:pPr>
      <w:r>
        <w:rPr>
          <w:rFonts w:hint="eastAsia"/>
          <w:rtl/>
        </w:rPr>
        <w:t>יעקב</w:t>
      </w:r>
      <w:r>
        <w:rPr>
          <w:rtl/>
        </w:rPr>
        <w:t xml:space="preserve"> מרגי (ש"ס):</w:t>
      </w:r>
    </w:p>
    <w:p w14:paraId="05D7A8A8" w14:textId="77777777" w:rsidR="00000000" w:rsidRDefault="000C6BB5">
      <w:pPr>
        <w:pStyle w:val="a0"/>
        <w:rPr>
          <w:rFonts w:hint="cs"/>
          <w:rtl/>
        </w:rPr>
      </w:pPr>
    </w:p>
    <w:p w14:paraId="3D6DE36A" w14:textId="77777777" w:rsidR="00000000" w:rsidRDefault="000C6BB5">
      <w:pPr>
        <w:pStyle w:val="a0"/>
        <w:rPr>
          <w:rtl/>
        </w:rPr>
      </w:pPr>
      <w:r>
        <w:rPr>
          <w:rFonts w:hint="cs"/>
          <w:rtl/>
        </w:rPr>
        <w:t>יישר כוח.</w:t>
      </w:r>
    </w:p>
    <w:p w14:paraId="3BBA1DB1" w14:textId="77777777" w:rsidR="00000000" w:rsidRDefault="000C6BB5">
      <w:pPr>
        <w:pStyle w:val="af0"/>
        <w:rPr>
          <w:rFonts w:hint="cs"/>
          <w:rtl/>
        </w:rPr>
      </w:pPr>
    </w:p>
    <w:p w14:paraId="6E11F460" w14:textId="77777777" w:rsidR="00000000" w:rsidRDefault="000C6BB5">
      <w:pPr>
        <w:pStyle w:val="af0"/>
        <w:rPr>
          <w:rtl/>
        </w:rPr>
      </w:pPr>
      <w:r>
        <w:rPr>
          <w:rtl/>
        </w:rPr>
        <w:t>שלמה בניזרי (ש"ס):</w:t>
      </w:r>
    </w:p>
    <w:p w14:paraId="41D9085A" w14:textId="77777777" w:rsidR="00000000" w:rsidRDefault="000C6BB5">
      <w:pPr>
        <w:pStyle w:val="a0"/>
        <w:rPr>
          <w:rFonts w:hint="cs"/>
          <w:rtl/>
        </w:rPr>
      </w:pPr>
    </w:p>
    <w:p w14:paraId="3E2239BD" w14:textId="77777777" w:rsidR="00000000" w:rsidRDefault="000C6BB5">
      <w:pPr>
        <w:pStyle w:val="a0"/>
        <w:rPr>
          <w:rFonts w:hint="cs"/>
          <w:rtl/>
        </w:rPr>
      </w:pPr>
      <w:r>
        <w:rPr>
          <w:rFonts w:hint="cs"/>
          <w:rtl/>
        </w:rPr>
        <w:t>נשקול להכניס אותך לש"ס.</w:t>
      </w:r>
    </w:p>
    <w:p w14:paraId="420DE7B8" w14:textId="77777777" w:rsidR="00000000" w:rsidRDefault="000C6BB5">
      <w:pPr>
        <w:pStyle w:val="a0"/>
        <w:rPr>
          <w:rFonts w:hint="cs"/>
          <w:rtl/>
        </w:rPr>
      </w:pPr>
    </w:p>
    <w:p w14:paraId="2A7F5270" w14:textId="77777777" w:rsidR="00000000" w:rsidRDefault="000C6BB5">
      <w:pPr>
        <w:pStyle w:val="af0"/>
        <w:rPr>
          <w:rtl/>
        </w:rPr>
      </w:pPr>
      <w:r>
        <w:rPr>
          <w:rFonts w:hint="eastAsia"/>
          <w:rtl/>
        </w:rPr>
        <w:t>אחמד</w:t>
      </w:r>
      <w:r>
        <w:rPr>
          <w:rtl/>
        </w:rPr>
        <w:t xml:space="preserve"> טיבי (חד"ש-תע"ל):</w:t>
      </w:r>
    </w:p>
    <w:p w14:paraId="718A6F4C" w14:textId="77777777" w:rsidR="00000000" w:rsidRDefault="000C6BB5">
      <w:pPr>
        <w:pStyle w:val="a0"/>
        <w:rPr>
          <w:rFonts w:hint="cs"/>
          <w:rtl/>
        </w:rPr>
      </w:pPr>
    </w:p>
    <w:p w14:paraId="66DCA3ED" w14:textId="77777777" w:rsidR="00000000" w:rsidRDefault="000C6BB5">
      <w:pPr>
        <w:pStyle w:val="a0"/>
        <w:rPr>
          <w:rFonts w:hint="cs"/>
          <w:rtl/>
        </w:rPr>
      </w:pPr>
      <w:r>
        <w:rPr>
          <w:rFonts w:hint="cs"/>
          <w:rtl/>
        </w:rPr>
        <w:t>עכשיו הבנתי למה - - -</w:t>
      </w:r>
    </w:p>
    <w:p w14:paraId="3989BBE6" w14:textId="77777777" w:rsidR="00000000" w:rsidRDefault="000C6BB5">
      <w:pPr>
        <w:pStyle w:val="a0"/>
        <w:rPr>
          <w:rFonts w:hint="cs"/>
          <w:rtl/>
        </w:rPr>
      </w:pPr>
    </w:p>
    <w:p w14:paraId="73FA499B" w14:textId="77777777" w:rsidR="00000000" w:rsidRDefault="000C6BB5">
      <w:pPr>
        <w:pStyle w:val="af0"/>
        <w:rPr>
          <w:rtl/>
        </w:rPr>
      </w:pPr>
      <w:r>
        <w:rPr>
          <w:rFonts w:hint="eastAsia"/>
          <w:rtl/>
        </w:rPr>
        <w:t>רן</w:t>
      </w:r>
      <w:r>
        <w:rPr>
          <w:rtl/>
        </w:rPr>
        <w:t xml:space="preserve"> כהן (יחד):</w:t>
      </w:r>
    </w:p>
    <w:p w14:paraId="63E6C474" w14:textId="77777777" w:rsidR="00000000" w:rsidRDefault="000C6BB5">
      <w:pPr>
        <w:pStyle w:val="a0"/>
        <w:rPr>
          <w:rFonts w:hint="cs"/>
          <w:rtl/>
        </w:rPr>
      </w:pPr>
    </w:p>
    <w:p w14:paraId="270B8DCE" w14:textId="77777777" w:rsidR="00000000" w:rsidRDefault="000C6BB5">
      <w:pPr>
        <w:pStyle w:val="a0"/>
        <w:rPr>
          <w:rFonts w:hint="cs"/>
          <w:rtl/>
        </w:rPr>
      </w:pPr>
      <w:r>
        <w:rPr>
          <w:rFonts w:hint="cs"/>
          <w:rtl/>
        </w:rPr>
        <w:t>אפילו עם ערבים הם לא רוצים.</w:t>
      </w:r>
    </w:p>
    <w:p w14:paraId="014BCE63" w14:textId="77777777" w:rsidR="00000000" w:rsidRDefault="000C6BB5">
      <w:pPr>
        <w:pStyle w:val="a0"/>
        <w:rPr>
          <w:rFonts w:hint="cs"/>
          <w:rtl/>
        </w:rPr>
      </w:pPr>
    </w:p>
    <w:p w14:paraId="5439686E" w14:textId="77777777" w:rsidR="00000000" w:rsidRDefault="000C6BB5">
      <w:pPr>
        <w:pStyle w:val="af0"/>
        <w:rPr>
          <w:rtl/>
        </w:rPr>
      </w:pPr>
      <w:bookmarkStart w:id="127" w:name="FS000001059T02_08_2004_19_11_22"/>
      <w:bookmarkEnd w:id="127"/>
      <w:r>
        <w:rPr>
          <w:rtl/>
        </w:rPr>
        <w:t>אחמד טיבי (חד"ש-תע"ל):</w:t>
      </w:r>
    </w:p>
    <w:p w14:paraId="39683435" w14:textId="77777777" w:rsidR="00000000" w:rsidRDefault="000C6BB5">
      <w:pPr>
        <w:pStyle w:val="a0"/>
        <w:rPr>
          <w:rtl/>
        </w:rPr>
      </w:pPr>
    </w:p>
    <w:p w14:paraId="6DA797F0" w14:textId="77777777" w:rsidR="00000000" w:rsidRDefault="000C6BB5">
      <w:pPr>
        <w:pStyle w:val="a0"/>
        <w:rPr>
          <w:rFonts w:hint="cs"/>
          <w:rtl/>
        </w:rPr>
      </w:pPr>
      <w:r>
        <w:rPr>
          <w:rFonts w:hint="cs"/>
          <w:rtl/>
        </w:rPr>
        <w:t>כי הם חושבים שהם ערבים.</w:t>
      </w:r>
    </w:p>
    <w:p w14:paraId="517CC55A" w14:textId="77777777" w:rsidR="00000000" w:rsidRDefault="000C6BB5">
      <w:pPr>
        <w:pStyle w:val="a0"/>
        <w:rPr>
          <w:rFonts w:hint="cs"/>
          <w:rtl/>
        </w:rPr>
      </w:pPr>
    </w:p>
    <w:p w14:paraId="3AABEE94" w14:textId="77777777" w:rsidR="00000000" w:rsidRDefault="000C6BB5">
      <w:pPr>
        <w:pStyle w:val="a"/>
        <w:rPr>
          <w:rFonts w:hint="cs"/>
          <w:rtl/>
        </w:rPr>
      </w:pPr>
      <w:bookmarkStart w:id="128" w:name="FS000001059T02_08_2004_19_12_20"/>
      <w:bookmarkStart w:id="129" w:name="_Toc100311700"/>
      <w:bookmarkEnd w:id="128"/>
      <w:r>
        <w:rPr>
          <w:rFonts w:hint="eastAsia"/>
          <w:rtl/>
        </w:rPr>
        <w:t>גילה</w:t>
      </w:r>
      <w:r>
        <w:rPr>
          <w:rtl/>
        </w:rPr>
        <w:t xml:space="preserve"> פינקלשטיין (מפד"ל):</w:t>
      </w:r>
      <w:bookmarkEnd w:id="129"/>
    </w:p>
    <w:p w14:paraId="70EC7848" w14:textId="77777777" w:rsidR="00000000" w:rsidRDefault="000C6BB5">
      <w:pPr>
        <w:pStyle w:val="a0"/>
        <w:rPr>
          <w:rFonts w:hint="cs"/>
          <w:rtl/>
        </w:rPr>
      </w:pPr>
    </w:p>
    <w:p w14:paraId="3ACF5E2A" w14:textId="77777777" w:rsidR="00000000" w:rsidRDefault="000C6BB5">
      <w:pPr>
        <w:pStyle w:val="a0"/>
        <w:rPr>
          <w:rFonts w:hint="cs"/>
          <w:rtl/>
        </w:rPr>
      </w:pPr>
      <w:r>
        <w:rPr>
          <w:rFonts w:hint="cs"/>
          <w:rtl/>
        </w:rPr>
        <w:t>אדוני היושב-ר</w:t>
      </w:r>
      <w:r>
        <w:rPr>
          <w:rFonts w:hint="cs"/>
          <w:rtl/>
        </w:rPr>
        <w:t>אש, כנסת נכבדה, כותרת היום בעיתונות מדברת על המאבק האחרון של הקואליציה לפני היציאה לפגרה. תמוה לכנות את רשימות האי-אמון הממוחזרות האלה בשם "מאבק", כאשר אין בהן כל חידוש. יושבי האולם הזה התרגלו לשמוע מדי יום שני אותם נושאים - המדיניות בשטחים, המועצות הדתיות</w:t>
      </w:r>
      <w:r>
        <w:rPr>
          <w:rFonts w:hint="cs"/>
          <w:rtl/>
        </w:rPr>
        <w:t xml:space="preserve"> והמצב הכלכלי-חברתי העגום. אין הגדרה אחרת לתיאור ההצעות האלה מלבד צביעות. מצד אחד הצעת אי-אמון; מצד שני משא-ומתן. ביד אחת מוחים על אי-תשלום שכר במועצות הדתיות, וביד השנייה מגישים יד ללחיצה על הסכם קואליציוני חדש.</w:t>
      </w:r>
    </w:p>
    <w:p w14:paraId="405C3C69" w14:textId="77777777" w:rsidR="00000000" w:rsidRDefault="000C6BB5">
      <w:pPr>
        <w:pStyle w:val="a0"/>
        <w:rPr>
          <w:rFonts w:hint="cs"/>
          <w:rtl/>
        </w:rPr>
      </w:pPr>
    </w:p>
    <w:p w14:paraId="2D86691A" w14:textId="77777777" w:rsidR="00000000" w:rsidRDefault="000C6BB5">
      <w:pPr>
        <w:pStyle w:val="a0"/>
        <w:rPr>
          <w:rFonts w:hint="cs"/>
          <w:rtl/>
        </w:rPr>
      </w:pPr>
      <w:r>
        <w:rPr>
          <w:rFonts w:hint="cs"/>
          <w:rtl/>
        </w:rPr>
        <w:t>תחת מעטה של "אופוזיציה לוחמת" סיעות האופוז</w:t>
      </w:r>
      <w:r>
        <w:rPr>
          <w:rFonts w:hint="cs"/>
          <w:rtl/>
        </w:rPr>
        <w:t>יציה מתעלמות מההיערכות הכלכלית העדכנית ומהתחייבויות ממשיות לפתרון בעיותיהן של המועצות הדתיות.</w:t>
      </w:r>
    </w:p>
    <w:p w14:paraId="187AE5EF" w14:textId="77777777" w:rsidR="00000000" w:rsidRDefault="000C6BB5">
      <w:pPr>
        <w:pStyle w:val="a0"/>
        <w:rPr>
          <w:rFonts w:hint="cs"/>
          <w:rtl/>
        </w:rPr>
      </w:pPr>
    </w:p>
    <w:p w14:paraId="3DD3D359" w14:textId="77777777" w:rsidR="00000000" w:rsidRDefault="000C6BB5">
      <w:pPr>
        <w:pStyle w:val="a0"/>
        <w:rPr>
          <w:rFonts w:hint="cs"/>
          <w:rtl/>
        </w:rPr>
      </w:pPr>
      <w:r>
        <w:rPr>
          <w:rFonts w:hint="cs"/>
          <w:rtl/>
        </w:rPr>
        <w:t xml:space="preserve">תקופת השנה וחצי האחרונה מבשרת מפנה חיובי במשק ויציאה אטית מהמיתון העמוק. יש גידול ניכר בשיעור ההשתתפות בכוח העבודה </w:t>
      </w:r>
      <w:r>
        <w:rPr>
          <w:rFonts w:hint="eastAsia"/>
          <w:rtl/>
        </w:rPr>
        <w:t>–</w:t>
      </w:r>
      <w:r>
        <w:rPr>
          <w:rFonts w:hint="cs"/>
          <w:rtl/>
        </w:rPr>
        <w:t xml:space="preserve"> השתתפות שנרשמה ברבעון האחרון של שנת 2003 ובר</w:t>
      </w:r>
      <w:r>
        <w:rPr>
          <w:rFonts w:hint="cs"/>
          <w:rtl/>
        </w:rPr>
        <w:t>בעון הראשון של שנת 2004. הנתונים על הגידול שנרשם בתקופה זו במספר המועסקים הישראלים מראים שיש התאוששות בשוק העבודה. הישראלים חוזרים אל מעגל התעסוקה ונוצרים מקומות עבודה חדשים. מספר המועסקים הישראלים גדל בשלושת הרבעונים האחרונים בכ-70,000 נפש.</w:t>
      </w:r>
    </w:p>
    <w:p w14:paraId="025FC8CA" w14:textId="77777777" w:rsidR="00000000" w:rsidRDefault="000C6BB5">
      <w:pPr>
        <w:pStyle w:val="a0"/>
        <w:rPr>
          <w:rFonts w:hint="cs"/>
          <w:rtl/>
        </w:rPr>
      </w:pPr>
    </w:p>
    <w:p w14:paraId="2FA69D7D" w14:textId="77777777" w:rsidR="00000000" w:rsidRDefault="000C6BB5">
      <w:pPr>
        <w:pStyle w:val="a0"/>
        <w:rPr>
          <w:rtl/>
        </w:rPr>
      </w:pPr>
      <w:r>
        <w:rPr>
          <w:rFonts w:hint="cs"/>
          <w:rtl/>
        </w:rPr>
        <w:t>אומנם נכון, ל</w:t>
      </w:r>
      <w:r>
        <w:rPr>
          <w:rFonts w:hint="cs"/>
          <w:rtl/>
        </w:rPr>
        <w:t>מרות הגידול הזה אין שינוי של ממש במצב האבטלה במשק. מספר הבלתי-מועסקים נותר כשהיה, למעט עליות וירידות קלות של כעשירית האחוז. ועם זאת, אין בכך כדי לגרוע מהישגי הממשלה בהנעת המשק לצמיחה ולחידוש הפעילות הכלכלית ביתר שאת. מהלך כזה אינו יכול להיעשות בתוך זמן מוע</w:t>
      </w:r>
      <w:r>
        <w:rPr>
          <w:rFonts w:hint="cs"/>
          <w:rtl/>
        </w:rPr>
        <w:t>ט. ההשפעות הממשיות על השטח אינן מיידיות. בתוך שנה אי-אפשר לחלץ משק שהיה נתון למכות קשות ולמדיניות לקויה במשך שנים.</w:t>
      </w:r>
    </w:p>
    <w:p w14:paraId="25F48F6B" w14:textId="77777777" w:rsidR="00000000" w:rsidRDefault="000C6BB5">
      <w:pPr>
        <w:pStyle w:val="a0"/>
        <w:rPr>
          <w:rFonts w:hint="cs"/>
          <w:rtl/>
        </w:rPr>
      </w:pPr>
    </w:p>
    <w:p w14:paraId="322EBF88" w14:textId="77777777" w:rsidR="00000000" w:rsidRDefault="000C6BB5">
      <w:pPr>
        <w:pStyle w:val="a0"/>
        <w:rPr>
          <w:rFonts w:hint="cs"/>
          <w:rtl/>
        </w:rPr>
      </w:pPr>
      <w:r>
        <w:rPr>
          <w:rFonts w:hint="cs"/>
          <w:rtl/>
        </w:rPr>
        <w:t xml:space="preserve">בחוק ההזנה, שאושר בממשלה אתמול, יש משום הכרעה חברתית חשובה. מהשנה הבאה יקבלו הילדים הלומדים ב-500 בתי-ספר יום לימודים ארוך וארוחה חמה, שהיא </w:t>
      </w:r>
      <w:r>
        <w:rPr>
          <w:rFonts w:hint="cs"/>
          <w:rtl/>
        </w:rPr>
        <w:t>מצרך נדיר לילדים עניים רבים. המפד"ל תעודד כל צעד בכיוון הזה.</w:t>
      </w:r>
    </w:p>
    <w:p w14:paraId="46769F12" w14:textId="77777777" w:rsidR="00000000" w:rsidRDefault="000C6BB5">
      <w:pPr>
        <w:pStyle w:val="a0"/>
        <w:rPr>
          <w:rFonts w:hint="cs"/>
          <w:rtl/>
        </w:rPr>
      </w:pPr>
    </w:p>
    <w:p w14:paraId="4FC14723" w14:textId="77777777" w:rsidR="00000000" w:rsidRDefault="000C6BB5">
      <w:pPr>
        <w:pStyle w:val="af0"/>
        <w:rPr>
          <w:rtl/>
        </w:rPr>
      </w:pPr>
      <w:r>
        <w:rPr>
          <w:rFonts w:hint="eastAsia"/>
          <w:rtl/>
        </w:rPr>
        <w:t>יעקב</w:t>
      </w:r>
      <w:r>
        <w:rPr>
          <w:rtl/>
        </w:rPr>
        <w:t xml:space="preserve"> מרגי (ש"ס):</w:t>
      </w:r>
    </w:p>
    <w:p w14:paraId="44D2DC23" w14:textId="77777777" w:rsidR="00000000" w:rsidRDefault="000C6BB5">
      <w:pPr>
        <w:pStyle w:val="a0"/>
        <w:rPr>
          <w:rFonts w:hint="cs"/>
          <w:rtl/>
        </w:rPr>
      </w:pPr>
    </w:p>
    <w:p w14:paraId="6853FD0F" w14:textId="77777777" w:rsidR="00000000" w:rsidRDefault="000C6BB5">
      <w:pPr>
        <w:pStyle w:val="a0"/>
        <w:rPr>
          <w:rFonts w:hint="cs"/>
          <w:rtl/>
        </w:rPr>
      </w:pPr>
      <w:r>
        <w:rPr>
          <w:rFonts w:hint="cs"/>
          <w:rtl/>
        </w:rPr>
        <w:t>הממשלה עצמה הולכת עכשיו לבית-תמחוי.</w:t>
      </w:r>
    </w:p>
    <w:p w14:paraId="79201A30" w14:textId="77777777" w:rsidR="00000000" w:rsidRDefault="000C6BB5">
      <w:pPr>
        <w:pStyle w:val="a0"/>
        <w:rPr>
          <w:rFonts w:hint="cs"/>
          <w:rtl/>
        </w:rPr>
      </w:pPr>
    </w:p>
    <w:p w14:paraId="5F99994C" w14:textId="77777777" w:rsidR="00000000" w:rsidRDefault="000C6BB5">
      <w:pPr>
        <w:pStyle w:val="-"/>
        <w:rPr>
          <w:rtl/>
        </w:rPr>
      </w:pPr>
      <w:bookmarkStart w:id="130" w:name="FS000001059T02_08_2004_19_12_27C"/>
      <w:bookmarkEnd w:id="130"/>
      <w:r>
        <w:rPr>
          <w:rtl/>
        </w:rPr>
        <w:t>גילה פינקלשטיין (מפד"ל):</w:t>
      </w:r>
    </w:p>
    <w:p w14:paraId="229AEE2D" w14:textId="77777777" w:rsidR="00000000" w:rsidRDefault="000C6BB5">
      <w:pPr>
        <w:pStyle w:val="a0"/>
        <w:rPr>
          <w:rtl/>
        </w:rPr>
      </w:pPr>
    </w:p>
    <w:p w14:paraId="2CAFE79A" w14:textId="77777777" w:rsidR="00000000" w:rsidRDefault="000C6BB5">
      <w:pPr>
        <w:pStyle w:val="a0"/>
        <w:rPr>
          <w:rFonts w:hint="cs"/>
          <w:rtl/>
        </w:rPr>
      </w:pPr>
      <w:r>
        <w:rPr>
          <w:rFonts w:hint="cs"/>
          <w:rtl/>
        </w:rPr>
        <w:t>אין לזה קשר עם בית-תמחוי. תלמידי 500 בתי-ספר שיש בהם יום לימודים ארוך, יקבלו ארוחה חמה. אין לזה שום קשר עם בית-תמ</w:t>
      </w:r>
      <w:r>
        <w:rPr>
          <w:rFonts w:hint="cs"/>
          <w:rtl/>
        </w:rPr>
        <w:t>חוי.</w:t>
      </w:r>
    </w:p>
    <w:p w14:paraId="7354BBB6" w14:textId="77777777" w:rsidR="00000000" w:rsidRDefault="000C6BB5">
      <w:pPr>
        <w:pStyle w:val="a0"/>
        <w:rPr>
          <w:rFonts w:hint="cs"/>
          <w:rtl/>
        </w:rPr>
      </w:pPr>
    </w:p>
    <w:p w14:paraId="14B21ADF" w14:textId="77777777" w:rsidR="00000000" w:rsidRDefault="000C6BB5">
      <w:pPr>
        <w:pStyle w:val="af0"/>
        <w:rPr>
          <w:rtl/>
        </w:rPr>
      </w:pPr>
      <w:r>
        <w:rPr>
          <w:rFonts w:hint="eastAsia"/>
          <w:rtl/>
        </w:rPr>
        <w:t>יעקב</w:t>
      </w:r>
      <w:r>
        <w:rPr>
          <w:rtl/>
        </w:rPr>
        <w:t xml:space="preserve"> מרגי (ש"ס):</w:t>
      </w:r>
    </w:p>
    <w:p w14:paraId="0FBDAA44" w14:textId="77777777" w:rsidR="00000000" w:rsidRDefault="000C6BB5">
      <w:pPr>
        <w:pStyle w:val="a0"/>
        <w:rPr>
          <w:rFonts w:hint="cs"/>
          <w:rtl/>
        </w:rPr>
      </w:pPr>
    </w:p>
    <w:p w14:paraId="7A39B097" w14:textId="77777777" w:rsidR="00000000" w:rsidRDefault="000C6BB5">
      <w:pPr>
        <w:pStyle w:val="a0"/>
        <w:rPr>
          <w:rFonts w:hint="cs"/>
          <w:rtl/>
        </w:rPr>
      </w:pPr>
      <w:r>
        <w:rPr>
          <w:rFonts w:hint="cs"/>
          <w:rtl/>
        </w:rPr>
        <w:t>בתרומות. בתרומות.</w:t>
      </w:r>
    </w:p>
    <w:p w14:paraId="12389269" w14:textId="77777777" w:rsidR="00000000" w:rsidRDefault="000C6BB5">
      <w:pPr>
        <w:pStyle w:val="a0"/>
        <w:rPr>
          <w:rFonts w:hint="cs"/>
          <w:rtl/>
        </w:rPr>
      </w:pPr>
    </w:p>
    <w:p w14:paraId="1F557BDF" w14:textId="77777777" w:rsidR="00000000" w:rsidRDefault="000C6BB5">
      <w:pPr>
        <w:pStyle w:val="-"/>
        <w:rPr>
          <w:rtl/>
        </w:rPr>
      </w:pPr>
      <w:bookmarkStart w:id="131" w:name="FS000001059T02_08_2004_19_12_32C"/>
      <w:bookmarkEnd w:id="131"/>
      <w:r>
        <w:rPr>
          <w:rtl/>
        </w:rPr>
        <w:t>גילה פינקלשטיין (מפד"ל):</w:t>
      </w:r>
    </w:p>
    <w:p w14:paraId="2D7DD68E" w14:textId="77777777" w:rsidR="00000000" w:rsidRDefault="000C6BB5">
      <w:pPr>
        <w:pStyle w:val="a0"/>
        <w:rPr>
          <w:rtl/>
        </w:rPr>
      </w:pPr>
    </w:p>
    <w:p w14:paraId="4F9CD66F" w14:textId="77777777" w:rsidR="00000000" w:rsidRDefault="000C6BB5">
      <w:pPr>
        <w:pStyle w:val="a0"/>
        <w:rPr>
          <w:rFonts w:hint="cs"/>
          <w:rtl/>
        </w:rPr>
      </w:pPr>
      <w:r>
        <w:rPr>
          <w:rFonts w:hint="cs"/>
          <w:rtl/>
        </w:rPr>
        <w:t>הכול לפי איך שרוצים להסתכל על זה.</w:t>
      </w:r>
    </w:p>
    <w:p w14:paraId="4EDB39CA" w14:textId="77777777" w:rsidR="00000000" w:rsidRDefault="000C6BB5">
      <w:pPr>
        <w:pStyle w:val="a0"/>
        <w:rPr>
          <w:rFonts w:hint="cs"/>
          <w:rtl/>
        </w:rPr>
      </w:pPr>
    </w:p>
    <w:p w14:paraId="4B44CF93" w14:textId="77777777" w:rsidR="00000000" w:rsidRDefault="000C6BB5">
      <w:pPr>
        <w:pStyle w:val="a0"/>
        <w:rPr>
          <w:rFonts w:hint="cs"/>
          <w:rtl/>
        </w:rPr>
      </w:pPr>
      <w:r>
        <w:rPr>
          <w:rFonts w:hint="cs"/>
          <w:rtl/>
        </w:rPr>
        <w:t xml:space="preserve">המפד"ל תעודד כל צעד בכיוון זה ותקדם את החלת הפרויקט על כלל בתי-הספר. זהו צעד נכון וחשוב, ויש בו משום פיצוי כלשהו על הקיצוץ בקצבאות הילדים </w:t>
      </w:r>
      <w:r>
        <w:rPr>
          <w:rFonts w:hint="eastAsia"/>
          <w:rtl/>
        </w:rPr>
        <w:t>–</w:t>
      </w:r>
      <w:r>
        <w:rPr>
          <w:rFonts w:hint="cs"/>
          <w:rtl/>
        </w:rPr>
        <w:t xml:space="preserve"> ואומנם אין ב</w:t>
      </w:r>
      <w:r>
        <w:rPr>
          <w:rFonts w:hint="cs"/>
          <w:rtl/>
        </w:rPr>
        <w:t>כך די. חשוב להדגיש כי אנו במפד"ל נילחם נגד כל קיצוץ חדש בתקציב הרווחה ונגד כל פגיעה נוספת בקצבאות המקוצצות ממילא.</w:t>
      </w:r>
    </w:p>
    <w:p w14:paraId="29DC2866" w14:textId="77777777" w:rsidR="00000000" w:rsidRDefault="000C6BB5">
      <w:pPr>
        <w:pStyle w:val="a0"/>
        <w:rPr>
          <w:rFonts w:hint="cs"/>
          <w:rtl/>
        </w:rPr>
      </w:pPr>
    </w:p>
    <w:p w14:paraId="7E069D67" w14:textId="77777777" w:rsidR="00000000" w:rsidRDefault="000C6BB5">
      <w:pPr>
        <w:pStyle w:val="af0"/>
        <w:rPr>
          <w:rtl/>
        </w:rPr>
      </w:pPr>
      <w:r>
        <w:rPr>
          <w:rFonts w:hint="eastAsia"/>
          <w:rtl/>
        </w:rPr>
        <w:t>צבי</w:t>
      </w:r>
      <w:r>
        <w:rPr>
          <w:rtl/>
        </w:rPr>
        <w:t xml:space="preserve"> הנדל (האיחוד הלאומי - ישראל ביתנו):</w:t>
      </w:r>
    </w:p>
    <w:p w14:paraId="5ED17C24" w14:textId="77777777" w:rsidR="00000000" w:rsidRDefault="000C6BB5">
      <w:pPr>
        <w:pStyle w:val="a0"/>
        <w:rPr>
          <w:rFonts w:hint="cs"/>
          <w:rtl/>
        </w:rPr>
      </w:pPr>
    </w:p>
    <w:p w14:paraId="25945782" w14:textId="77777777" w:rsidR="00000000" w:rsidRDefault="000C6BB5">
      <w:pPr>
        <w:pStyle w:val="a0"/>
        <w:rPr>
          <w:rFonts w:hint="cs"/>
          <w:rtl/>
        </w:rPr>
      </w:pPr>
      <w:r>
        <w:rPr>
          <w:rFonts w:hint="cs"/>
          <w:rtl/>
        </w:rPr>
        <w:t>- - - המפד"ל תביא.</w:t>
      </w:r>
    </w:p>
    <w:p w14:paraId="46EDD551" w14:textId="77777777" w:rsidR="00000000" w:rsidRDefault="000C6BB5">
      <w:pPr>
        <w:pStyle w:val="a0"/>
        <w:rPr>
          <w:rFonts w:hint="cs"/>
          <w:rtl/>
        </w:rPr>
      </w:pPr>
    </w:p>
    <w:p w14:paraId="2D1D5C05" w14:textId="77777777" w:rsidR="00000000" w:rsidRDefault="000C6BB5">
      <w:pPr>
        <w:pStyle w:val="-"/>
        <w:rPr>
          <w:rtl/>
        </w:rPr>
      </w:pPr>
      <w:bookmarkStart w:id="132" w:name="FS000001059T02_08_2004_19_21_31C"/>
      <w:bookmarkEnd w:id="132"/>
    </w:p>
    <w:p w14:paraId="5A5FEC41" w14:textId="77777777" w:rsidR="00000000" w:rsidRDefault="000C6BB5">
      <w:pPr>
        <w:pStyle w:val="-"/>
        <w:rPr>
          <w:rtl/>
        </w:rPr>
      </w:pPr>
      <w:r>
        <w:rPr>
          <w:rtl/>
        </w:rPr>
        <w:t>גילה פינקלשטיין (מפד"ל):</w:t>
      </w:r>
    </w:p>
    <w:p w14:paraId="2CF75B8C" w14:textId="77777777" w:rsidR="00000000" w:rsidRDefault="000C6BB5">
      <w:pPr>
        <w:pStyle w:val="a0"/>
        <w:rPr>
          <w:rtl/>
        </w:rPr>
      </w:pPr>
    </w:p>
    <w:p w14:paraId="287FCCD9" w14:textId="77777777" w:rsidR="00000000" w:rsidRDefault="000C6BB5">
      <w:pPr>
        <w:pStyle w:val="a0"/>
        <w:rPr>
          <w:rFonts w:hint="cs"/>
          <w:rtl/>
        </w:rPr>
      </w:pPr>
      <w:r>
        <w:rPr>
          <w:rFonts w:hint="cs"/>
          <w:rtl/>
        </w:rPr>
        <w:t>סיעות האופוזיציה מתעלמות במכוון מהנתונים האלה, וכמו ש</w:t>
      </w:r>
      <w:r>
        <w:rPr>
          <w:rFonts w:hint="cs"/>
          <w:rtl/>
        </w:rPr>
        <w:t xml:space="preserve">הן נהגו בנושא החברתי-הכלכלי כך הן נהגו גם בנושא המועצות הדתיות </w:t>
      </w:r>
      <w:r>
        <w:rPr>
          <w:rFonts w:hint="eastAsia"/>
          <w:rtl/>
        </w:rPr>
        <w:t>–</w:t>
      </w:r>
      <w:r>
        <w:rPr>
          <w:rFonts w:hint="cs"/>
          <w:rtl/>
        </w:rPr>
        <w:t xml:space="preserve"> שוב הגישו הצעת אי-אמון פופוליסטית על גב עובדי המועצות הדתיות, במקום לחדור אל עומק המשבר ולהבין את השורשים - - -</w:t>
      </w:r>
    </w:p>
    <w:p w14:paraId="49E26325" w14:textId="77777777" w:rsidR="00000000" w:rsidRDefault="000C6BB5">
      <w:pPr>
        <w:pStyle w:val="a0"/>
        <w:rPr>
          <w:rFonts w:hint="cs"/>
          <w:rtl/>
        </w:rPr>
      </w:pPr>
    </w:p>
    <w:p w14:paraId="0D0252C5" w14:textId="77777777" w:rsidR="00000000" w:rsidRDefault="000C6BB5">
      <w:pPr>
        <w:pStyle w:val="af0"/>
        <w:rPr>
          <w:rtl/>
        </w:rPr>
      </w:pPr>
      <w:r>
        <w:rPr>
          <w:rFonts w:hint="eastAsia"/>
          <w:rtl/>
        </w:rPr>
        <w:t>צבי</w:t>
      </w:r>
      <w:r>
        <w:rPr>
          <w:rtl/>
        </w:rPr>
        <w:t xml:space="preserve"> הנדל (האיחוד הלאומי - ישראל ביתנו):</w:t>
      </w:r>
    </w:p>
    <w:p w14:paraId="2D2DF841" w14:textId="77777777" w:rsidR="00000000" w:rsidRDefault="000C6BB5">
      <w:pPr>
        <w:pStyle w:val="a0"/>
        <w:rPr>
          <w:rFonts w:hint="cs"/>
          <w:rtl/>
        </w:rPr>
      </w:pPr>
    </w:p>
    <w:p w14:paraId="5799A14A" w14:textId="77777777" w:rsidR="00000000" w:rsidRDefault="000C6BB5">
      <w:pPr>
        <w:pStyle w:val="a0"/>
        <w:rPr>
          <w:rFonts w:hint="cs"/>
          <w:rtl/>
        </w:rPr>
      </w:pPr>
      <w:r>
        <w:rPr>
          <w:rFonts w:hint="cs"/>
          <w:rtl/>
        </w:rPr>
        <w:t>גילה, קצת בושה.</w:t>
      </w:r>
    </w:p>
    <w:p w14:paraId="3BCD7F41" w14:textId="77777777" w:rsidR="00000000" w:rsidRDefault="000C6BB5">
      <w:pPr>
        <w:pStyle w:val="af0"/>
        <w:rPr>
          <w:rFonts w:hint="cs"/>
          <w:rtl/>
        </w:rPr>
      </w:pPr>
    </w:p>
    <w:p w14:paraId="5597C59E" w14:textId="77777777" w:rsidR="00000000" w:rsidRDefault="000C6BB5">
      <w:pPr>
        <w:pStyle w:val="af0"/>
        <w:rPr>
          <w:rtl/>
        </w:rPr>
      </w:pPr>
      <w:bookmarkStart w:id="133" w:name="FS000001059T02_08_2004_19_22_38C"/>
      <w:bookmarkEnd w:id="133"/>
      <w:r>
        <w:rPr>
          <w:rtl/>
        </w:rPr>
        <w:t>גילה פינקלשטיין (מפד</w:t>
      </w:r>
      <w:r>
        <w:rPr>
          <w:rtl/>
        </w:rPr>
        <w:t>"ל):</w:t>
      </w:r>
    </w:p>
    <w:p w14:paraId="3A85128B" w14:textId="77777777" w:rsidR="00000000" w:rsidRDefault="000C6BB5">
      <w:pPr>
        <w:pStyle w:val="a0"/>
        <w:rPr>
          <w:rFonts w:hint="cs"/>
          <w:rtl/>
        </w:rPr>
      </w:pPr>
    </w:p>
    <w:p w14:paraId="1E2537AA" w14:textId="77777777" w:rsidR="00000000" w:rsidRDefault="000C6BB5">
      <w:pPr>
        <w:pStyle w:val="a0"/>
        <w:rPr>
          <w:rFonts w:hint="cs"/>
          <w:rtl/>
        </w:rPr>
      </w:pPr>
      <w:r>
        <w:rPr>
          <w:rFonts w:hint="cs"/>
          <w:rtl/>
        </w:rPr>
        <w:t>אנחנו משקמים עכשיו את המועצות הדתיות.</w:t>
      </w:r>
    </w:p>
    <w:p w14:paraId="14D52E15" w14:textId="77777777" w:rsidR="00000000" w:rsidRDefault="000C6BB5">
      <w:pPr>
        <w:pStyle w:val="a0"/>
        <w:rPr>
          <w:rFonts w:hint="cs"/>
          <w:rtl/>
        </w:rPr>
      </w:pPr>
    </w:p>
    <w:p w14:paraId="51558D61" w14:textId="77777777" w:rsidR="00000000" w:rsidRDefault="000C6BB5">
      <w:pPr>
        <w:pStyle w:val="af0"/>
        <w:rPr>
          <w:rtl/>
        </w:rPr>
      </w:pPr>
      <w:r>
        <w:rPr>
          <w:rtl/>
        </w:rPr>
        <w:t>יעקב מרגי (ש"ס):</w:t>
      </w:r>
    </w:p>
    <w:p w14:paraId="5A1DB374" w14:textId="77777777" w:rsidR="00000000" w:rsidRDefault="000C6BB5">
      <w:pPr>
        <w:pStyle w:val="a0"/>
        <w:rPr>
          <w:rtl/>
        </w:rPr>
      </w:pPr>
    </w:p>
    <w:p w14:paraId="407A5497" w14:textId="77777777" w:rsidR="00000000" w:rsidRDefault="000C6BB5">
      <w:pPr>
        <w:pStyle w:val="a0"/>
        <w:ind w:firstLine="0"/>
        <w:rPr>
          <w:rFonts w:hint="cs"/>
          <w:rtl/>
        </w:rPr>
      </w:pPr>
      <w:r>
        <w:rPr>
          <w:rFonts w:hint="cs"/>
          <w:rtl/>
        </w:rPr>
        <w:tab/>
        <w:t>הוּהוּ.</w:t>
      </w:r>
    </w:p>
    <w:p w14:paraId="300BEA77" w14:textId="77777777" w:rsidR="00000000" w:rsidRDefault="000C6BB5">
      <w:pPr>
        <w:pStyle w:val="a0"/>
        <w:ind w:firstLine="0"/>
        <w:rPr>
          <w:rFonts w:hint="cs"/>
          <w:rtl/>
        </w:rPr>
      </w:pPr>
    </w:p>
    <w:p w14:paraId="542EA741" w14:textId="77777777" w:rsidR="00000000" w:rsidRDefault="000C6BB5">
      <w:pPr>
        <w:pStyle w:val="-"/>
        <w:rPr>
          <w:rtl/>
        </w:rPr>
      </w:pPr>
      <w:bookmarkStart w:id="134" w:name="FS000001059T02_08_2004_19_23_51C"/>
      <w:bookmarkEnd w:id="134"/>
      <w:r>
        <w:rPr>
          <w:rtl/>
        </w:rPr>
        <w:t>גילה פינקלשטיין (מפד"ל):</w:t>
      </w:r>
    </w:p>
    <w:p w14:paraId="1CD34228" w14:textId="77777777" w:rsidR="00000000" w:rsidRDefault="000C6BB5">
      <w:pPr>
        <w:pStyle w:val="a0"/>
        <w:rPr>
          <w:rFonts w:hint="cs"/>
          <w:rtl/>
        </w:rPr>
      </w:pPr>
    </w:p>
    <w:p w14:paraId="6F9DAE54" w14:textId="77777777" w:rsidR="00000000" w:rsidRDefault="000C6BB5">
      <w:pPr>
        <w:pStyle w:val="a0"/>
        <w:rPr>
          <w:rFonts w:hint="cs"/>
          <w:rtl/>
        </w:rPr>
      </w:pPr>
      <w:r>
        <w:rPr>
          <w:rFonts w:hint="cs"/>
          <w:rtl/>
        </w:rPr>
        <w:t>יש הרבה מועצות דתיות שכבר קיבלו את הכספים.</w:t>
      </w:r>
    </w:p>
    <w:p w14:paraId="0F35B665" w14:textId="77777777" w:rsidR="00000000" w:rsidRDefault="000C6BB5">
      <w:pPr>
        <w:pStyle w:val="a0"/>
        <w:rPr>
          <w:rFonts w:hint="cs"/>
          <w:rtl/>
        </w:rPr>
      </w:pPr>
    </w:p>
    <w:p w14:paraId="1AA2E722" w14:textId="77777777" w:rsidR="00000000" w:rsidRDefault="000C6BB5">
      <w:pPr>
        <w:pStyle w:val="af0"/>
        <w:rPr>
          <w:rtl/>
        </w:rPr>
      </w:pPr>
      <w:r>
        <w:rPr>
          <w:rFonts w:hint="eastAsia"/>
          <w:rtl/>
        </w:rPr>
        <w:t>צבי</w:t>
      </w:r>
      <w:r>
        <w:rPr>
          <w:rtl/>
        </w:rPr>
        <w:t xml:space="preserve"> הנדל (האיחוד הלאומי - ישראל ביתנו):</w:t>
      </w:r>
    </w:p>
    <w:p w14:paraId="7689BDCB" w14:textId="77777777" w:rsidR="00000000" w:rsidRDefault="000C6BB5">
      <w:pPr>
        <w:pStyle w:val="a0"/>
        <w:rPr>
          <w:rFonts w:hint="cs"/>
          <w:rtl/>
        </w:rPr>
      </w:pPr>
    </w:p>
    <w:p w14:paraId="1D4308AA" w14:textId="77777777" w:rsidR="00000000" w:rsidRDefault="000C6BB5">
      <w:pPr>
        <w:pStyle w:val="a0"/>
        <w:rPr>
          <w:rFonts w:hint="cs"/>
          <w:rtl/>
        </w:rPr>
      </w:pPr>
      <w:r>
        <w:rPr>
          <w:rFonts w:hint="cs"/>
          <w:rtl/>
        </w:rPr>
        <w:t>אין להם אוכל.</w:t>
      </w:r>
    </w:p>
    <w:p w14:paraId="2FB0153C" w14:textId="77777777" w:rsidR="00000000" w:rsidRDefault="000C6BB5">
      <w:pPr>
        <w:pStyle w:val="a0"/>
        <w:rPr>
          <w:rFonts w:hint="cs"/>
          <w:rtl/>
        </w:rPr>
      </w:pPr>
    </w:p>
    <w:p w14:paraId="112B7079" w14:textId="77777777" w:rsidR="00000000" w:rsidRDefault="000C6BB5">
      <w:pPr>
        <w:pStyle w:val="-"/>
        <w:rPr>
          <w:rtl/>
        </w:rPr>
      </w:pPr>
      <w:bookmarkStart w:id="135" w:name="FS000001059T02_08_2004_19_24_09C"/>
      <w:bookmarkEnd w:id="135"/>
      <w:r>
        <w:rPr>
          <w:rtl/>
        </w:rPr>
        <w:t>גילה פינקלשטיין (מפד"ל):</w:t>
      </w:r>
    </w:p>
    <w:p w14:paraId="4A8684FC" w14:textId="77777777" w:rsidR="00000000" w:rsidRDefault="000C6BB5">
      <w:pPr>
        <w:pStyle w:val="a0"/>
        <w:rPr>
          <w:rtl/>
        </w:rPr>
      </w:pPr>
    </w:p>
    <w:p w14:paraId="25A885C6" w14:textId="77777777" w:rsidR="00000000" w:rsidRDefault="000C6BB5">
      <w:pPr>
        <w:pStyle w:val="a0"/>
        <w:rPr>
          <w:rFonts w:hint="cs"/>
          <w:rtl/>
        </w:rPr>
      </w:pPr>
      <w:r>
        <w:rPr>
          <w:rFonts w:hint="cs"/>
          <w:rtl/>
        </w:rPr>
        <w:t xml:space="preserve">אני רוצה לחדש לך: מועצות דתיות </w:t>
      </w:r>
      <w:r>
        <w:rPr>
          <w:rFonts w:hint="cs"/>
          <w:rtl/>
        </w:rPr>
        <w:t>רבות כבר קיבלו חשבונות וכספים, ומשקמים אותן.</w:t>
      </w:r>
    </w:p>
    <w:p w14:paraId="4D20C8AF" w14:textId="77777777" w:rsidR="00000000" w:rsidRDefault="000C6BB5">
      <w:pPr>
        <w:pStyle w:val="a0"/>
        <w:rPr>
          <w:rFonts w:hint="cs"/>
          <w:rtl/>
        </w:rPr>
      </w:pPr>
    </w:p>
    <w:p w14:paraId="7DBFAD8C" w14:textId="77777777" w:rsidR="00000000" w:rsidRDefault="000C6BB5">
      <w:pPr>
        <w:pStyle w:val="a0"/>
        <w:rPr>
          <w:rFonts w:hint="cs"/>
          <w:rtl/>
        </w:rPr>
      </w:pPr>
      <w:r>
        <w:rPr>
          <w:rFonts w:hint="cs"/>
          <w:rtl/>
        </w:rPr>
        <w:t>משבר המועצות הדתיות נגרם בשל פירוקו החפוז של משרד הדתות. קריסת שירותי הדת היא תוצאה ישירה של חיפזון, ואת השברים צריך לאסוף ולחבר מתוך הסכמת הממשלה ובשילוב ידיים.</w:t>
      </w:r>
    </w:p>
    <w:p w14:paraId="3D71DB1B" w14:textId="77777777" w:rsidR="00000000" w:rsidRDefault="000C6BB5">
      <w:pPr>
        <w:pStyle w:val="a0"/>
        <w:rPr>
          <w:rFonts w:hint="cs"/>
          <w:rtl/>
        </w:rPr>
      </w:pPr>
    </w:p>
    <w:p w14:paraId="53EF6F67" w14:textId="77777777" w:rsidR="00000000" w:rsidRDefault="000C6BB5">
      <w:pPr>
        <w:pStyle w:val="a0"/>
        <w:rPr>
          <w:rFonts w:hint="cs"/>
          <w:rtl/>
        </w:rPr>
      </w:pPr>
      <w:r>
        <w:rPr>
          <w:rFonts w:hint="cs"/>
          <w:rtl/>
        </w:rPr>
        <w:t xml:space="preserve">בלחץ המפד"ל הוקמה ועדה מיוחדת </w:t>
      </w:r>
      <w:r>
        <w:rPr>
          <w:rFonts w:hint="eastAsia"/>
          <w:rtl/>
        </w:rPr>
        <w:t>–</w:t>
      </w:r>
      <w:r>
        <w:rPr>
          <w:rFonts w:hint="cs"/>
          <w:rtl/>
        </w:rPr>
        <w:t xml:space="preserve"> ועדת שרים מיוחד</w:t>
      </w:r>
      <w:r>
        <w:rPr>
          <w:rFonts w:hint="cs"/>
          <w:rtl/>
        </w:rPr>
        <w:t>ת לשירותים דתיים, ובכוחה, רק בכוחה תתאפשר חזרת מתן שירותי הדת בישראל למצב הראוי. תפקיד הוועדה לעצור את ההידרדרות במצב ולאפשר את החזרת השירותים הדתיים למצבם התקין. המפד"ל תדאג לפתרון משבר המועצות הדתיות, כפי שעשתה עד כה, ותמשיך לשקם אותם. בזכות המפד"ל התחיי</w:t>
      </w:r>
      <w:r>
        <w:rPr>
          <w:rFonts w:hint="cs"/>
          <w:rtl/>
        </w:rPr>
        <w:t>ב ראש הממשלה להירתם אישית להסדרת העניין ובשל הפעילות הנמרצת הועברו 26 מיליון שקלים לכיסוי חובות ולתשלום משכורות.</w:t>
      </w:r>
    </w:p>
    <w:p w14:paraId="23919F08" w14:textId="77777777" w:rsidR="00000000" w:rsidRDefault="000C6BB5">
      <w:pPr>
        <w:pStyle w:val="a0"/>
        <w:rPr>
          <w:rFonts w:hint="cs"/>
          <w:rtl/>
        </w:rPr>
      </w:pPr>
    </w:p>
    <w:p w14:paraId="248EBCDE" w14:textId="77777777" w:rsidR="00000000" w:rsidRDefault="000C6BB5">
      <w:pPr>
        <w:pStyle w:val="a0"/>
        <w:rPr>
          <w:rFonts w:hint="cs"/>
          <w:rtl/>
        </w:rPr>
      </w:pPr>
      <w:r>
        <w:rPr>
          <w:rFonts w:hint="cs"/>
          <w:rtl/>
        </w:rPr>
        <w:t>כפי שהיינו עדים בשבועות האחרונים לא הועילה ולו הבעת אי-אמון אחת להיעלמות הבעיה. אין ערך אמיתי להצעות הללו, בייחוד כאשר משתמשים בהן כדי לנגח ול</w:t>
      </w:r>
      <w:r>
        <w:rPr>
          <w:rFonts w:hint="cs"/>
          <w:rtl/>
        </w:rPr>
        <w:t>א מתוך כוונה רצינית לפתור.</w:t>
      </w:r>
    </w:p>
    <w:p w14:paraId="12F044A7" w14:textId="77777777" w:rsidR="00000000" w:rsidRDefault="000C6BB5">
      <w:pPr>
        <w:pStyle w:val="a0"/>
        <w:rPr>
          <w:rFonts w:hint="cs"/>
          <w:rtl/>
        </w:rPr>
      </w:pPr>
    </w:p>
    <w:p w14:paraId="26867065" w14:textId="77777777" w:rsidR="00000000" w:rsidRDefault="000C6BB5">
      <w:pPr>
        <w:pStyle w:val="af0"/>
        <w:rPr>
          <w:rtl/>
        </w:rPr>
      </w:pPr>
      <w:r>
        <w:rPr>
          <w:rFonts w:hint="eastAsia"/>
          <w:rtl/>
        </w:rPr>
        <w:t>יעקב</w:t>
      </w:r>
      <w:r>
        <w:rPr>
          <w:rtl/>
        </w:rPr>
        <w:t xml:space="preserve"> מרגי (ש"ס):</w:t>
      </w:r>
    </w:p>
    <w:p w14:paraId="0E928F3D" w14:textId="77777777" w:rsidR="00000000" w:rsidRDefault="000C6BB5">
      <w:pPr>
        <w:pStyle w:val="a0"/>
        <w:rPr>
          <w:rFonts w:hint="cs"/>
          <w:rtl/>
        </w:rPr>
      </w:pPr>
    </w:p>
    <w:p w14:paraId="278DC1A5" w14:textId="77777777" w:rsidR="00000000" w:rsidRDefault="000C6BB5">
      <w:pPr>
        <w:pStyle w:val="a0"/>
        <w:rPr>
          <w:rFonts w:hint="cs"/>
          <w:rtl/>
        </w:rPr>
      </w:pPr>
      <w:r>
        <w:rPr>
          <w:rFonts w:hint="cs"/>
          <w:rtl/>
        </w:rPr>
        <w:t>גילה, מה עם ההתנתקות?</w:t>
      </w:r>
    </w:p>
    <w:p w14:paraId="044AB069" w14:textId="77777777" w:rsidR="00000000" w:rsidRDefault="000C6BB5">
      <w:pPr>
        <w:pStyle w:val="a"/>
        <w:rPr>
          <w:rFonts w:hint="cs"/>
          <w:rtl/>
        </w:rPr>
      </w:pPr>
      <w:bookmarkStart w:id="136" w:name="FS000001059T02_08_2004_17_53_43"/>
      <w:bookmarkEnd w:id="136"/>
    </w:p>
    <w:p w14:paraId="405E5AFA" w14:textId="77777777" w:rsidR="00000000" w:rsidRDefault="000C6BB5">
      <w:pPr>
        <w:pStyle w:val="-"/>
        <w:rPr>
          <w:rtl/>
        </w:rPr>
      </w:pPr>
      <w:bookmarkStart w:id="137" w:name="FS000001059T02_08_2004_17_53_46C"/>
      <w:bookmarkEnd w:id="137"/>
      <w:r>
        <w:rPr>
          <w:rtl/>
        </w:rPr>
        <w:t>גילה פינקלשטיין (מפד"ל):</w:t>
      </w:r>
    </w:p>
    <w:p w14:paraId="7ED4F073" w14:textId="77777777" w:rsidR="00000000" w:rsidRDefault="000C6BB5">
      <w:pPr>
        <w:pStyle w:val="a0"/>
        <w:rPr>
          <w:rtl/>
        </w:rPr>
      </w:pPr>
    </w:p>
    <w:p w14:paraId="4A195E7E" w14:textId="77777777" w:rsidR="00000000" w:rsidRDefault="000C6BB5">
      <w:pPr>
        <w:pStyle w:val="a0"/>
        <w:rPr>
          <w:rFonts w:hint="cs"/>
          <w:rtl/>
        </w:rPr>
      </w:pPr>
      <w:r>
        <w:rPr>
          <w:rFonts w:hint="cs"/>
          <w:rtl/>
        </w:rPr>
        <w:t xml:space="preserve">רע מאוד. אנחנו מאמינים שההתנתקות לא תתקיים. לא יכול להיות שהיא תהיה. לא מאמינים להתנתקות. היא לא תהיה. לא תהיה ההתנתקות. תודה רבה. </w:t>
      </w:r>
    </w:p>
    <w:p w14:paraId="4A4AE535" w14:textId="77777777" w:rsidR="00000000" w:rsidRDefault="000C6BB5">
      <w:pPr>
        <w:pStyle w:val="a0"/>
        <w:rPr>
          <w:rFonts w:hint="cs"/>
          <w:rtl/>
        </w:rPr>
      </w:pPr>
    </w:p>
    <w:p w14:paraId="36480F80" w14:textId="77777777" w:rsidR="00000000" w:rsidRDefault="000C6BB5">
      <w:pPr>
        <w:pStyle w:val="af1"/>
        <w:rPr>
          <w:rtl/>
        </w:rPr>
      </w:pPr>
      <w:r>
        <w:rPr>
          <w:rtl/>
        </w:rPr>
        <w:t>היו"ר משה כחלון:</w:t>
      </w:r>
    </w:p>
    <w:p w14:paraId="058774E6" w14:textId="77777777" w:rsidR="00000000" w:rsidRDefault="000C6BB5">
      <w:pPr>
        <w:pStyle w:val="a0"/>
        <w:rPr>
          <w:rFonts w:hint="cs"/>
          <w:rtl/>
        </w:rPr>
      </w:pPr>
    </w:p>
    <w:p w14:paraId="389C5566" w14:textId="77777777" w:rsidR="00000000" w:rsidRDefault="000C6BB5">
      <w:pPr>
        <w:pStyle w:val="a0"/>
        <w:rPr>
          <w:rFonts w:hint="cs"/>
          <w:rtl/>
        </w:rPr>
      </w:pPr>
      <w:r>
        <w:rPr>
          <w:rFonts w:hint="cs"/>
          <w:rtl/>
        </w:rPr>
        <w:t>תודה רבה ל</w:t>
      </w:r>
      <w:r>
        <w:rPr>
          <w:rFonts w:hint="cs"/>
          <w:rtl/>
        </w:rPr>
        <w:t xml:space="preserve">חברת הכנסת גילה פינקלשטיין. חבר הכנסת אחמד טיבי, בבקשה. </w:t>
      </w:r>
    </w:p>
    <w:p w14:paraId="60850C95" w14:textId="77777777" w:rsidR="00000000" w:rsidRDefault="000C6BB5">
      <w:pPr>
        <w:pStyle w:val="a0"/>
        <w:rPr>
          <w:rFonts w:hint="cs"/>
          <w:rtl/>
        </w:rPr>
      </w:pPr>
    </w:p>
    <w:p w14:paraId="6B40AADC" w14:textId="77777777" w:rsidR="00000000" w:rsidRDefault="000C6BB5">
      <w:pPr>
        <w:pStyle w:val="a"/>
        <w:rPr>
          <w:rtl/>
        </w:rPr>
      </w:pPr>
      <w:bookmarkStart w:id="138" w:name="FS000000560T02_08_2004_17_54_15"/>
      <w:bookmarkStart w:id="139" w:name="_Toc100311701"/>
      <w:bookmarkEnd w:id="138"/>
      <w:r>
        <w:rPr>
          <w:rtl/>
        </w:rPr>
        <w:t>אחמד טיבי (חד"ש-תע"ל):</w:t>
      </w:r>
      <w:bookmarkEnd w:id="139"/>
    </w:p>
    <w:p w14:paraId="2AE7A7FE" w14:textId="77777777" w:rsidR="00000000" w:rsidRDefault="000C6BB5">
      <w:pPr>
        <w:pStyle w:val="a0"/>
        <w:rPr>
          <w:rtl/>
        </w:rPr>
      </w:pPr>
    </w:p>
    <w:p w14:paraId="14248EAC" w14:textId="77777777" w:rsidR="00000000" w:rsidRDefault="000C6BB5">
      <w:pPr>
        <w:pStyle w:val="a0"/>
        <w:rPr>
          <w:rFonts w:hint="cs"/>
          <w:rtl/>
        </w:rPr>
      </w:pPr>
      <w:r>
        <w:rPr>
          <w:rFonts w:hint="cs"/>
          <w:rtl/>
        </w:rPr>
        <w:t>אדוני היושב-ראש, רבותי חברי הכנסת, מבחינה פוליטית זה נחשב יום מעניין, לא כל יום אתה שומע על שינוי דרסטי כזה בעמדתה של מפלגה שה-</w:t>
      </w:r>
      <w:r>
        <w:t>ticket</w:t>
      </w:r>
      <w:r>
        <w:rPr>
          <w:rtl/>
        </w:rPr>
        <w:t xml:space="preserve"> </w:t>
      </w:r>
      <w:r>
        <w:rPr>
          <w:rFonts w:hint="cs"/>
          <w:rtl/>
        </w:rPr>
        <w:t xml:space="preserve">היחיד שלה היה אנטי-חרדיות והשמעת ססמאות </w:t>
      </w:r>
      <w:r>
        <w:rPr>
          <w:rFonts w:hint="cs"/>
          <w:rtl/>
        </w:rPr>
        <w:t>נגד המפלגות החרדיות. היום התבשרנו שבכל זאת תהיה אפשרות לדו-קיום בשלום בין יהדות התורה מצד אחד לבין סיעת שינוי מצד שני. מדובר בהתפתחות דרמטית, אבל זו בשורה לא טובה לאנשים עם עקרונות. מדובר בכושר בלתי נלאה של הסתגלות למצב קואליציוני, מצב של משרדי ממשלה, נוחו</w:t>
      </w:r>
      <w:r>
        <w:rPr>
          <w:rFonts w:hint="cs"/>
          <w:rtl/>
        </w:rPr>
        <w:t xml:space="preserve">ת וכדומה. אין לקנא באנשי סיעת שינוי על היום הזה. מדובר ביום לא קל. הם אולי ישמרו כך על הכיסאות שלהם, אבל קשה להם להסביר את זה לציבור. </w:t>
      </w:r>
    </w:p>
    <w:p w14:paraId="59821654" w14:textId="77777777" w:rsidR="00000000" w:rsidRDefault="000C6BB5">
      <w:pPr>
        <w:pStyle w:val="a0"/>
        <w:rPr>
          <w:rFonts w:hint="cs"/>
          <w:rtl/>
        </w:rPr>
      </w:pPr>
    </w:p>
    <w:p w14:paraId="6E9F770B" w14:textId="77777777" w:rsidR="00000000" w:rsidRDefault="000C6BB5">
      <w:pPr>
        <w:pStyle w:val="a0"/>
        <w:rPr>
          <w:rFonts w:hint="cs"/>
          <w:rtl/>
        </w:rPr>
      </w:pPr>
      <w:r>
        <w:rPr>
          <w:rFonts w:hint="cs"/>
          <w:rtl/>
        </w:rPr>
        <w:t xml:space="preserve">אני עדיין תוהה ושואל בקול רם, למה יהדות התורה כן וש"ס לא? זו שאלה קשה, נוקבת. </w:t>
      </w:r>
    </w:p>
    <w:p w14:paraId="76A6DBBA" w14:textId="77777777" w:rsidR="00000000" w:rsidRDefault="000C6BB5">
      <w:pPr>
        <w:pStyle w:val="a0"/>
        <w:rPr>
          <w:rFonts w:hint="cs"/>
          <w:rtl/>
        </w:rPr>
      </w:pPr>
    </w:p>
    <w:p w14:paraId="7A485CC9" w14:textId="77777777" w:rsidR="00000000" w:rsidRDefault="000C6BB5">
      <w:pPr>
        <w:pStyle w:val="af0"/>
        <w:rPr>
          <w:rtl/>
        </w:rPr>
      </w:pPr>
      <w:r>
        <w:rPr>
          <w:rFonts w:hint="eastAsia"/>
          <w:rtl/>
        </w:rPr>
        <w:t>נסים</w:t>
      </w:r>
      <w:r>
        <w:rPr>
          <w:rtl/>
        </w:rPr>
        <w:t xml:space="preserve"> זאב (ש"ס):</w:t>
      </w:r>
    </w:p>
    <w:p w14:paraId="451C92B7" w14:textId="77777777" w:rsidR="00000000" w:rsidRDefault="000C6BB5">
      <w:pPr>
        <w:pStyle w:val="a0"/>
        <w:rPr>
          <w:rFonts w:hint="cs"/>
          <w:rtl/>
        </w:rPr>
      </w:pPr>
    </w:p>
    <w:p w14:paraId="74354E85" w14:textId="77777777" w:rsidR="00000000" w:rsidRDefault="000C6BB5">
      <w:pPr>
        <w:pStyle w:val="a0"/>
        <w:rPr>
          <w:rFonts w:hint="cs"/>
          <w:rtl/>
        </w:rPr>
      </w:pPr>
      <w:r>
        <w:rPr>
          <w:rFonts w:hint="cs"/>
          <w:rtl/>
        </w:rPr>
        <w:t>אתה שואל מתוך דאגה?</w:t>
      </w:r>
    </w:p>
    <w:p w14:paraId="3C122E91" w14:textId="77777777" w:rsidR="00000000" w:rsidRDefault="000C6BB5">
      <w:pPr>
        <w:pStyle w:val="a0"/>
        <w:rPr>
          <w:rFonts w:hint="cs"/>
          <w:rtl/>
        </w:rPr>
      </w:pPr>
    </w:p>
    <w:p w14:paraId="20913A08" w14:textId="77777777" w:rsidR="00000000" w:rsidRDefault="000C6BB5">
      <w:pPr>
        <w:pStyle w:val="-"/>
        <w:rPr>
          <w:rtl/>
        </w:rPr>
      </w:pPr>
      <w:bookmarkStart w:id="140" w:name="FS000000560T02_08_2004_17_56_07C"/>
      <w:bookmarkEnd w:id="140"/>
      <w:r>
        <w:rPr>
          <w:rtl/>
        </w:rPr>
        <w:t>אח</w:t>
      </w:r>
      <w:r>
        <w:rPr>
          <w:rtl/>
        </w:rPr>
        <w:t>מד טיבי (חד"ש-תע"ל):</w:t>
      </w:r>
    </w:p>
    <w:p w14:paraId="7E6C1813" w14:textId="77777777" w:rsidR="00000000" w:rsidRDefault="000C6BB5">
      <w:pPr>
        <w:pStyle w:val="a0"/>
        <w:rPr>
          <w:rtl/>
        </w:rPr>
      </w:pPr>
    </w:p>
    <w:p w14:paraId="13E48292" w14:textId="77777777" w:rsidR="00000000" w:rsidRDefault="000C6BB5">
      <w:pPr>
        <w:pStyle w:val="a0"/>
        <w:rPr>
          <w:rFonts w:hint="cs"/>
          <w:rtl/>
        </w:rPr>
      </w:pPr>
      <w:r>
        <w:rPr>
          <w:rFonts w:hint="cs"/>
          <w:rtl/>
        </w:rPr>
        <w:t>אני מוכן שתעזור לי בהסבר. אתה מש"ס. אומרים ששירות צבאי חשוב לשינוי, והרי רוב הצעירים שלכם משרתים בצבא, ולא כך אצל יהדות התורה. אני לא יודע מי עולה יותר כסף, אתם או יהדות התורה. שניכם עולים כסף. אבל אומרים שזה בגלל הגודל, ובמקרה שלכם ה</w:t>
      </w:r>
      <w:r>
        <w:rPr>
          <w:rFonts w:hint="cs"/>
          <w:rtl/>
        </w:rPr>
        <w:t xml:space="preserve">גודל כן קובע. כלומר - כיוון שיש לכם הרבה חברי כנסת, או לפחות המספר שלכם גדול יותר ממספר המנדטים של יהדות התורה; אני לא מצליח להבין. אני מנסה להבין למה, אבל לא מצליח להבין. </w:t>
      </w:r>
    </w:p>
    <w:p w14:paraId="4071E3A5" w14:textId="77777777" w:rsidR="00000000" w:rsidRDefault="000C6BB5">
      <w:pPr>
        <w:pStyle w:val="a0"/>
        <w:rPr>
          <w:rFonts w:hint="cs"/>
          <w:rtl/>
        </w:rPr>
      </w:pPr>
    </w:p>
    <w:p w14:paraId="6C370B27" w14:textId="77777777" w:rsidR="00000000" w:rsidRDefault="000C6BB5">
      <w:pPr>
        <w:pStyle w:val="a0"/>
        <w:rPr>
          <w:rFonts w:hint="cs"/>
          <w:rtl/>
        </w:rPr>
      </w:pPr>
      <w:r>
        <w:rPr>
          <w:rFonts w:hint="cs"/>
          <w:rtl/>
        </w:rPr>
        <w:t xml:space="preserve">לכן אין ספק שמדובר בהישג חסר תקדים של חבר הכנסת גפני, אחד המאושרים היום בפוליטיקה </w:t>
      </w:r>
      <w:r>
        <w:rPr>
          <w:rFonts w:hint="cs"/>
          <w:rtl/>
        </w:rPr>
        <w:t>הישראלית עם הישג חסר תקדים. חבר הכנסת גפני הוא זה שניהל משא-ומתן עם הליכוד והצליח יחד עם חבריו. אני אוהב לפרגן גם ליריבים פוליטיים. בכל זאת זה יום חג למשה גפני - גם עומד על העקרונות שלו, גם היריבים שלו סופגים מכה אחר מכה, וגם אומרים שהוא בסדר ואחרים לא. את</w:t>
      </w:r>
      <w:r>
        <w:rPr>
          <w:rFonts w:hint="cs"/>
          <w:rtl/>
        </w:rPr>
        <w:t xml:space="preserve">ם למשל, לא. אף שיש לכם 11 מנדטים. מתברר שאתם חמישה - - </w:t>
      </w:r>
    </w:p>
    <w:p w14:paraId="16B3CBAF" w14:textId="77777777" w:rsidR="00000000" w:rsidRDefault="000C6BB5">
      <w:pPr>
        <w:pStyle w:val="a0"/>
        <w:rPr>
          <w:rFonts w:hint="cs"/>
          <w:rtl/>
        </w:rPr>
      </w:pPr>
    </w:p>
    <w:p w14:paraId="0A99BD70" w14:textId="77777777" w:rsidR="00000000" w:rsidRDefault="000C6BB5">
      <w:pPr>
        <w:pStyle w:val="af0"/>
        <w:rPr>
          <w:rtl/>
        </w:rPr>
      </w:pPr>
      <w:r>
        <w:rPr>
          <w:rFonts w:hint="eastAsia"/>
          <w:rtl/>
        </w:rPr>
        <w:t>משה</w:t>
      </w:r>
      <w:r>
        <w:rPr>
          <w:rtl/>
        </w:rPr>
        <w:t xml:space="preserve"> גפני (יהדות התורה):</w:t>
      </w:r>
    </w:p>
    <w:p w14:paraId="47052264" w14:textId="77777777" w:rsidR="00000000" w:rsidRDefault="000C6BB5">
      <w:pPr>
        <w:pStyle w:val="a0"/>
        <w:rPr>
          <w:rFonts w:hint="cs"/>
          <w:rtl/>
        </w:rPr>
      </w:pPr>
    </w:p>
    <w:p w14:paraId="2B0532B7" w14:textId="77777777" w:rsidR="00000000" w:rsidRDefault="000C6BB5">
      <w:pPr>
        <w:pStyle w:val="a0"/>
        <w:rPr>
          <w:rFonts w:hint="cs"/>
          <w:rtl/>
        </w:rPr>
      </w:pPr>
      <w:r>
        <w:rPr>
          <w:rFonts w:hint="cs"/>
          <w:rtl/>
        </w:rPr>
        <w:t xml:space="preserve">בשלב הזה. </w:t>
      </w:r>
    </w:p>
    <w:p w14:paraId="01776EE6" w14:textId="77777777" w:rsidR="00000000" w:rsidRDefault="000C6BB5">
      <w:pPr>
        <w:pStyle w:val="a0"/>
        <w:rPr>
          <w:rFonts w:hint="cs"/>
          <w:rtl/>
        </w:rPr>
      </w:pPr>
    </w:p>
    <w:p w14:paraId="5DE62DEB" w14:textId="77777777" w:rsidR="00000000" w:rsidRDefault="000C6BB5">
      <w:pPr>
        <w:pStyle w:val="-"/>
        <w:rPr>
          <w:rtl/>
        </w:rPr>
      </w:pPr>
      <w:bookmarkStart w:id="141" w:name="FS000000560T02_08_2004_17_57_49C"/>
      <w:bookmarkEnd w:id="141"/>
      <w:r>
        <w:rPr>
          <w:rtl/>
        </w:rPr>
        <w:t>אחמד טיבי (חד"ש-תע"ל):</w:t>
      </w:r>
    </w:p>
    <w:p w14:paraId="627C6B55" w14:textId="77777777" w:rsidR="00000000" w:rsidRDefault="000C6BB5">
      <w:pPr>
        <w:pStyle w:val="a0"/>
        <w:rPr>
          <w:rtl/>
        </w:rPr>
      </w:pPr>
    </w:p>
    <w:p w14:paraId="5A2E94D0" w14:textId="77777777" w:rsidR="00000000" w:rsidRDefault="000C6BB5">
      <w:pPr>
        <w:pStyle w:val="a0"/>
        <w:rPr>
          <w:rFonts w:hint="cs"/>
          <w:rtl/>
        </w:rPr>
      </w:pPr>
      <w:r>
        <w:rPr>
          <w:rFonts w:hint="cs"/>
          <w:rtl/>
        </w:rPr>
        <w:t>- - וחמישה בשלב הזה הם יותר גדולים מ-11. דרך אגב, שאלו את שינוי למה אתם כן והם לא. הם אמרו שלגביהם הגודל כן קובע. בגלל שהם גדולים, זה מפרי</w:t>
      </w:r>
      <w:r>
        <w:rPr>
          <w:rFonts w:hint="cs"/>
          <w:rtl/>
        </w:rPr>
        <w:t xml:space="preserve">ע. </w:t>
      </w:r>
    </w:p>
    <w:p w14:paraId="480FCFD8" w14:textId="77777777" w:rsidR="00000000" w:rsidRDefault="000C6BB5">
      <w:pPr>
        <w:pStyle w:val="a0"/>
        <w:rPr>
          <w:rFonts w:hint="cs"/>
          <w:rtl/>
        </w:rPr>
      </w:pPr>
    </w:p>
    <w:p w14:paraId="21A57AF8" w14:textId="77777777" w:rsidR="00000000" w:rsidRDefault="000C6BB5">
      <w:pPr>
        <w:pStyle w:val="a0"/>
        <w:rPr>
          <w:rFonts w:hint="cs"/>
          <w:rtl/>
        </w:rPr>
      </w:pPr>
      <w:r>
        <w:rPr>
          <w:rFonts w:hint="cs"/>
          <w:rtl/>
        </w:rPr>
        <w:t xml:space="preserve">לכן, אדוני היושב-ראש, כדאי לציין את היום הזה כיום חשוב בתולדות הפוליטיקה הישראלית. </w:t>
      </w:r>
    </w:p>
    <w:p w14:paraId="646B4C57" w14:textId="77777777" w:rsidR="00000000" w:rsidRDefault="000C6BB5">
      <w:pPr>
        <w:pStyle w:val="a0"/>
        <w:rPr>
          <w:rFonts w:hint="cs"/>
          <w:rtl/>
        </w:rPr>
      </w:pPr>
    </w:p>
    <w:p w14:paraId="035C940E" w14:textId="77777777" w:rsidR="00000000" w:rsidRDefault="000C6BB5">
      <w:pPr>
        <w:pStyle w:val="a0"/>
        <w:rPr>
          <w:rFonts w:hint="cs"/>
          <w:rtl/>
        </w:rPr>
      </w:pPr>
      <w:r>
        <w:rPr>
          <w:rFonts w:hint="cs"/>
          <w:rtl/>
        </w:rPr>
        <w:t>חבר הכנסת רן כהן סיים את נאומו ודיבר על גזענות של שר המשפטים והארץ לא רועשת ולא גועשת. הרי כל הזמן, יקירי חבר הכנסת רן כהן, היתה גזענות כלפי הערבים, ואז לא רק שהמדינה</w:t>
      </w:r>
      <w:r>
        <w:rPr>
          <w:rFonts w:hint="cs"/>
          <w:rtl/>
        </w:rPr>
        <w:t xml:space="preserve"> לא געשה ולא רעשה, זה הפך להיות </w:t>
      </w:r>
      <w:r>
        <w:t>main stream</w:t>
      </w:r>
      <w:r>
        <w:rPr>
          <w:rFonts w:hint="cs"/>
          <w:rtl/>
        </w:rPr>
        <w:t xml:space="preserve">. כששנאת ערבים הופכת להיות דבר נורמטיבי, </w:t>
      </w:r>
      <w:r>
        <w:t>main stream</w:t>
      </w:r>
      <w:r>
        <w:rPr>
          <w:rFonts w:hint="cs"/>
          <w:rtl/>
        </w:rPr>
        <w:t>, גם שנאת יהודים כאלה הופכת לדבר נורמלי. בסופו של דבר, תוך כדי הקואליציה המוזרה הזאת בין גפני לשינוי, אולי תתפתח שנאת יהודים כאלה. גזענות היא וירוס, אבל טוטלי, ג</w:t>
      </w:r>
      <w:r>
        <w:rPr>
          <w:rFonts w:hint="cs"/>
          <w:rtl/>
        </w:rPr>
        <w:t>ורף, מידבק - ערבים, אתיופים, ספרדים. אחר כך תת-קבוצות של יהודים, סוג א', סוג ב', סוג ג', בני-ברק, אשקלון.</w:t>
      </w:r>
    </w:p>
    <w:p w14:paraId="11A88686" w14:textId="77777777" w:rsidR="00000000" w:rsidRDefault="000C6BB5">
      <w:pPr>
        <w:pStyle w:val="a0"/>
        <w:rPr>
          <w:rFonts w:hint="cs"/>
          <w:rtl/>
        </w:rPr>
      </w:pPr>
    </w:p>
    <w:p w14:paraId="093D8751" w14:textId="77777777" w:rsidR="00000000" w:rsidRDefault="000C6BB5">
      <w:pPr>
        <w:pStyle w:val="af0"/>
        <w:rPr>
          <w:rFonts w:hint="cs"/>
          <w:rtl/>
        </w:rPr>
      </w:pPr>
      <w:r>
        <w:rPr>
          <w:rFonts w:hint="eastAsia"/>
          <w:rtl/>
        </w:rPr>
        <w:t>צבי</w:t>
      </w:r>
      <w:r>
        <w:rPr>
          <w:rtl/>
        </w:rPr>
        <w:t xml:space="preserve"> הנדל (האיחוד הלאומי - ישראל ביתנו):</w:t>
      </w:r>
    </w:p>
    <w:p w14:paraId="187CF097" w14:textId="77777777" w:rsidR="00000000" w:rsidRDefault="000C6BB5">
      <w:pPr>
        <w:pStyle w:val="a0"/>
        <w:rPr>
          <w:rFonts w:hint="cs"/>
          <w:rtl/>
        </w:rPr>
      </w:pPr>
    </w:p>
    <w:p w14:paraId="0C26933F" w14:textId="77777777" w:rsidR="00000000" w:rsidRDefault="000C6BB5">
      <w:pPr>
        <w:pStyle w:val="a0"/>
        <w:rPr>
          <w:rFonts w:hint="cs"/>
          <w:rtl/>
        </w:rPr>
      </w:pPr>
      <w:r>
        <w:rPr>
          <w:rFonts w:hint="cs"/>
          <w:rtl/>
        </w:rPr>
        <w:t>מתנחלים.</w:t>
      </w:r>
    </w:p>
    <w:p w14:paraId="3EEB88D1" w14:textId="77777777" w:rsidR="00000000" w:rsidRDefault="000C6BB5">
      <w:pPr>
        <w:pStyle w:val="a0"/>
        <w:rPr>
          <w:rFonts w:hint="cs"/>
          <w:rtl/>
        </w:rPr>
      </w:pPr>
    </w:p>
    <w:p w14:paraId="6CEC84DA" w14:textId="77777777" w:rsidR="00000000" w:rsidRDefault="000C6BB5">
      <w:pPr>
        <w:pStyle w:val="af0"/>
        <w:rPr>
          <w:rtl/>
        </w:rPr>
      </w:pPr>
      <w:r>
        <w:rPr>
          <w:rFonts w:hint="eastAsia"/>
          <w:rtl/>
        </w:rPr>
        <w:t>יעקב</w:t>
      </w:r>
      <w:r>
        <w:rPr>
          <w:rtl/>
        </w:rPr>
        <w:t xml:space="preserve"> מרגי (ש"ס):</w:t>
      </w:r>
    </w:p>
    <w:p w14:paraId="48B1919C" w14:textId="77777777" w:rsidR="00000000" w:rsidRDefault="000C6BB5">
      <w:pPr>
        <w:pStyle w:val="a0"/>
        <w:rPr>
          <w:rFonts w:hint="cs"/>
          <w:rtl/>
        </w:rPr>
      </w:pPr>
    </w:p>
    <w:p w14:paraId="5F2BF599" w14:textId="77777777" w:rsidR="00000000" w:rsidRDefault="000C6BB5">
      <w:pPr>
        <w:pStyle w:val="a0"/>
        <w:rPr>
          <w:rFonts w:hint="cs"/>
          <w:rtl/>
        </w:rPr>
      </w:pPr>
      <w:r>
        <w:rPr>
          <w:rFonts w:hint="cs"/>
          <w:rtl/>
        </w:rPr>
        <w:t>אחמד, שנאת המזרחים התחילה לפני שנאת הערבים.</w:t>
      </w:r>
    </w:p>
    <w:p w14:paraId="3479C5F3" w14:textId="77777777" w:rsidR="00000000" w:rsidRDefault="000C6BB5">
      <w:pPr>
        <w:pStyle w:val="a0"/>
        <w:rPr>
          <w:rFonts w:hint="cs"/>
          <w:rtl/>
        </w:rPr>
      </w:pPr>
    </w:p>
    <w:p w14:paraId="3EABCD2D" w14:textId="77777777" w:rsidR="00000000" w:rsidRDefault="000C6BB5">
      <w:pPr>
        <w:pStyle w:val="af0"/>
        <w:rPr>
          <w:rtl/>
        </w:rPr>
      </w:pPr>
      <w:r>
        <w:rPr>
          <w:rFonts w:hint="eastAsia"/>
          <w:rtl/>
        </w:rPr>
        <w:t>אליעזר</w:t>
      </w:r>
      <w:r>
        <w:rPr>
          <w:rtl/>
        </w:rPr>
        <w:t xml:space="preserve"> כהן (האיחוד הלאומי - ישראל ב</w:t>
      </w:r>
      <w:r>
        <w:rPr>
          <w:rtl/>
        </w:rPr>
        <w:t>יתנו):</w:t>
      </w:r>
    </w:p>
    <w:p w14:paraId="5FEAFF47" w14:textId="77777777" w:rsidR="00000000" w:rsidRDefault="000C6BB5">
      <w:pPr>
        <w:pStyle w:val="a0"/>
        <w:rPr>
          <w:rFonts w:hint="cs"/>
          <w:rtl/>
        </w:rPr>
      </w:pPr>
    </w:p>
    <w:p w14:paraId="55502F04" w14:textId="77777777" w:rsidR="00000000" w:rsidRDefault="000C6BB5">
      <w:pPr>
        <w:pStyle w:val="a0"/>
        <w:rPr>
          <w:rFonts w:hint="cs"/>
          <w:rtl/>
        </w:rPr>
      </w:pPr>
      <w:r>
        <w:rPr>
          <w:rFonts w:hint="cs"/>
          <w:rtl/>
        </w:rPr>
        <w:t xml:space="preserve">- - - זה לא רע, אחמד. </w:t>
      </w:r>
    </w:p>
    <w:p w14:paraId="00289FB2" w14:textId="77777777" w:rsidR="00000000" w:rsidRDefault="000C6BB5">
      <w:pPr>
        <w:pStyle w:val="a0"/>
        <w:rPr>
          <w:rFonts w:hint="cs"/>
          <w:rtl/>
        </w:rPr>
      </w:pPr>
    </w:p>
    <w:p w14:paraId="31833114" w14:textId="77777777" w:rsidR="00000000" w:rsidRDefault="000C6BB5">
      <w:pPr>
        <w:pStyle w:val="-"/>
        <w:rPr>
          <w:rtl/>
        </w:rPr>
      </w:pPr>
      <w:bookmarkStart w:id="142" w:name="FS000000560T02_08_2004_17_59_33C"/>
      <w:bookmarkEnd w:id="142"/>
      <w:r>
        <w:rPr>
          <w:rtl/>
        </w:rPr>
        <w:t>אחמד טיבי (חד"ש-תע"ל):</w:t>
      </w:r>
    </w:p>
    <w:p w14:paraId="10FE95B3" w14:textId="77777777" w:rsidR="00000000" w:rsidRDefault="000C6BB5">
      <w:pPr>
        <w:pStyle w:val="a0"/>
        <w:rPr>
          <w:rtl/>
        </w:rPr>
      </w:pPr>
    </w:p>
    <w:p w14:paraId="11C1B631" w14:textId="77777777" w:rsidR="00000000" w:rsidRDefault="000C6BB5">
      <w:pPr>
        <w:pStyle w:val="a0"/>
        <w:rPr>
          <w:rFonts w:hint="cs"/>
          <w:rtl/>
        </w:rPr>
      </w:pPr>
      <w:r>
        <w:rPr>
          <w:rFonts w:hint="cs"/>
          <w:rtl/>
        </w:rPr>
        <w:t>תודה. אני משתדל. קוראים לזה תהליך של דה-סנסיטיזציה - התרגלו לשנאת ערבים ולגזענות נגד ערבים ולכן תהליך הדה-סנסיטיזציה מגיע ליהודים ספרדים שהגזענות שלהם הפכה דבר רשמי.</w:t>
      </w:r>
    </w:p>
    <w:p w14:paraId="4F773830" w14:textId="77777777" w:rsidR="00000000" w:rsidRDefault="000C6BB5">
      <w:pPr>
        <w:pStyle w:val="a0"/>
        <w:rPr>
          <w:rFonts w:hint="cs"/>
          <w:rtl/>
        </w:rPr>
      </w:pPr>
    </w:p>
    <w:p w14:paraId="2BB360BB" w14:textId="77777777" w:rsidR="00000000" w:rsidRDefault="000C6BB5">
      <w:pPr>
        <w:pStyle w:val="a0"/>
        <w:rPr>
          <w:rFonts w:hint="cs"/>
          <w:rtl/>
        </w:rPr>
      </w:pPr>
      <w:r>
        <w:rPr>
          <w:rFonts w:hint="cs"/>
          <w:rtl/>
        </w:rPr>
        <w:t>אדוני היושב-ראש, במשפט הסיכום אני</w:t>
      </w:r>
      <w:r>
        <w:rPr>
          <w:rFonts w:hint="cs"/>
          <w:rtl/>
        </w:rPr>
        <w:t xml:space="preserve"> לא יכול שלא לחזור למה שמתנהל סביב גדר ההפרדה והניסיונות הנואשים לשים אנשים במכלאות, בעיקר באזור ירושלים. אין ספק שמדובר בכישלון ערכי-מוסרי שבו מתייחסים לאנשים כאל חיות שצריך לדחוק אל תוך מכלאות. אזור ירושלים הוא אזור שאי-אפשר להעביר בו שום תוואי, שום גדר.</w:t>
      </w:r>
    </w:p>
    <w:p w14:paraId="1B92B0DD" w14:textId="77777777" w:rsidR="00000000" w:rsidRDefault="000C6BB5">
      <w:pPr>
        <w:pStyle w:val="a0"/>
        <w:rPr>
          <w:rFonts w:hint="cs"/>
          <w:rtl/>
        </w:rPr>
      </w:pPr>
    </w:p>
    <w:p w14:paraId="6597DA56" w14:textId="77777777" w:rsidR="00000000" w:rsidRDefault="000C6BB5">
      <w:pPr>
        <w:pStyle w:val="a0"/>
        <w:rPr>
          <w:rFonts w:hint="cs"/>
          <w:rtl/>
        </w:rPr>
      </w:pPr>
      <w:r>
        <w:rPr>
          <w:rFonts w:hint="cs"/>
          <w:rtl/>
        </w:rPr>
        <w:t xml:space="preserve">לכן, גם בגלל הכישלונות החברתיים-הכלכליים וגם בגלל נושא חומת ההפרדה של האפרטהייד וגם בגלל התנהגותה הכושלת כמעט בכל תחום, ראויה הממשלה הזאת לאי-אמון של סיעת חד"ש-תע"ל, ואני מקווה גם של כלל חברי הבית הזה. תודה. </w:t>
      </w:r>
    </w:p>
    <w:p w14:paraId="0D9FFD19" w14:textId="77777777" w:rsidR="00000000" w:rsidRDefault="000C6BB5">
      <w:pPr>
        <w:pStyle w:val="a0"/>
        <w:rPr>
          <w:rFonts w:hint="cs"/>
          <w:rtl/>
        </w:rPr>
      </w:pPr>
    </w:p>
    <w:p w14:paraId="4DBD521E" w14:textId="77777777" w:rsidR="00000000" w:rsidRDefault="000C6BB5">
      <w:pPr>
        <w:pStyle w:val="af1"/>
        <w:rPr>
          <w:rtl/>
        </w:rPr>
      </w:pPr>
      <w:r>
        <w:rPr>
          <w:rtl/>
        </w:rPr>
        <w:t>היו"ר משה כחלון:</w:t>
      </w:r>
    </w:p>
    <w:p w14:paraId="73041EEA" w14:textId="77777777" w:rsidR="00000000" w:rsidRDefault="000C6BB5">
      <w:pPr>
        <w:pStyle w:val="a0"/>
        <w:rPr>
          <w:rtl/>
        </w:rPr>
      </w:pPr>
    </w:p>
    <w:p w14:paraId="0022E4EF" w14:textId="77777777" w:rsidR="00000000" w:rsidRDefault="000C6BB5">
      <w:pPr>
        <w:pStyle w:val="a0"/>
        <w:rPr>
          <w:rFonts w:hint="cs"/>
          <w:rtl/>
        </w:rPr>
      </w:pPr>
      <w:r>
        <w:rPr>
          <w:rFonts w:hint="cs"/>
          <w:rtl/>
        </w:rPr>
        <w:t>תודה רבה, אדוני. חבר הכנסת</w:t>
      </w:r>
      <w:r>
        <w:rPr>
          <w:rFonts w:hint="cs"/>
          <w:rtl/>
        </w:rPr>
        <w:t xml:space="preserve"> טלב אלסאנע, בבקשה. אחריו - חברי הכנסת עמיר פרץ, מאיר פרוש, ואסל טאהא וחברת הכנסת גבריאלי.</w:t>
      </w:r>
    </w:p>
    <w:p w14:paraId="55B543EB" w14:textId="77777777" w:rsidR="00000000" w:rsidRDefault="000C6BB5">
      <w:pPr>
        <w:pStyle w:val="a0"/>
        <w:rPr>
          <w:rFonts w:hint="cs"/>
          <w:rtl/>
        </w:rPr>
      </w:pPr>
    </w:p>
    <w:p w14:paraId="25FB76D3" w14:textId="77777777" w:rsidR="00000000" w:rsidRDefault="000C6BB5">
      <w:pPr>
        <w:pStyle w:val="a"/>
        <w:rPr>
          <w:rtl/>
        </w:rPr>
      </w:pPr>
      <w:bookmarkStart w:id="143" w:name="FS000000549T02_08_2004_18_01_07"/>
      <w:bookmarkStart w:id="144" w:name="_Toc100311702"/>
      <w:bookmarkEnd w:id="143"/>
      <w:r>
        <w:rPr>
          <w:rFonts w:hint="eastAsia"/>
          <w:rtl/>
        </w:rPr>
        <w:t>טלב</w:t>
      </w:r>
      <w:r>
        <w:rPr>
          <w:rtl/>
        </w:rPr>
        <w:t xml:space="preserve"> אלסאנע (רע"ם):</w:t>
      </w:r>
      <w:bookmarkEnd w:id="144"/>
    </w:p>
    <w:p w14:paraId="3B0A4675" w14:textId="77777777" w:rsidR="00000000" w:rsidRDefault="000C6BB5">
      <w:pPr>
        <w:pStyle w:val="a0"/>
        <w:rPr>
          <w:rFonts w:hint="cs"/>
          <w:rtl/>
        </w:rPr>
      </w:pPr>
    </w:p>
    <w:p w14:paraId="143DCD20" w14:textId="77777777" w:rsidR="00000000" w:rsidRDefault="000C6BB5">
      <w:pPr>
        <w:pStyle w:val="a0"/>
        <w:rPr>
          <w:rtl/>
        </w:rPr>
      </w:pPr>
      <w:r>
        <w:rPr>
          <w:rFonts w:hint="cs"/>
          <w:rtl/>
        </w:rPr>
        <w:t>אדוני היושב-ראש, חברי הכנסת, אכן יש תוכנית התנתקות באוויר, אבל שום התנתקות ממשית לא מתרחשת בפועל, פרט לבשורה של היום, שלפיה מפלגת שינוי החליטה ל</w:t>
      </w:r>
      <w:r>
        <w:rPr>
          <w:rFonts w:hint="cs"/>
          <w:rtl/>
        </w:rPr>
        <w:t>התנתק מהאידיאולוגיה שלה ולשנות את עמדתה. מה שמעניין הוא, שאין לה יותר נגד צירוף חרדים, העיקר שהחרדים האלה לא יהיו ספרדים, חבר הכנסת זאב. שיהיו חרדים, ובלבד שצבע העור שלהם לא יהיה כצבע העור שלך, אלא צבע עור אחר. לכן זו ההתנתקות היחידה שמתרחשת לקראת סוף המוש</w:t>
      </w:r>
      <w:r>
        <w:rPr>
          <w:rFonts w:hint="cs"/>
          <w:rtl/>
        </w:rPr>
        <w:t xml:space="preserve">ב הזה. </w:t>
      </w:r>
    </w:p>
    <w:p w14:paraId="21F2F734" w14:textId="77777777" w:rsidR="00000000" w:rsidRDefault="000C6BB5">
      <w:pPr>
        <w:pStyle w:val="a0"/>
        <w:rPr>
          <w:rtl/>
        </w:rPr>
      </w:pPr>
    </w:p>
    <w:p w14:paraId="010250AC" w14:textId="77777777" w:rsidR="00000000" w:rsidRDefault="000C6BB5">
      <w:pPr>
        <w:pStyle w:val="a0"/>
        <w:rPr>
          <w:rFonts w:hint="cs"/>
          <w:rtl/>
        </w:rPr>
      </w:pPr>
      <w:r>
        <w:rPr>
          <w:rFonts w:hint="cs"/>
          <w:rtl/>
        </w:rPr>
        <w:t xml:space="preserve">אני רוצה לציין, רבותי, שעכשיו הממשלה מקיימת דיון בסוגיה חשובה, מאוד מהותית </w:t>
      </w:r>
      <w:r>
        <w:rPr>
          <w:rtl/>
        </w:rPr>
        <w:t>–</w:t>
      </w:r>
      <w:r>
        <w:rPr>
          <w:rFonts w:hint="cs"/>
          <w:rtl/>
        </w:rPr>
        <w:t xml:space="preserve"> תקציב המדינה. לדעתי, זה המפתח לשינוי סדר העדיפויות. זאת ההזדמנות למימוש הבטחות, זו ההזדמנות למימוש החלטות. הפעם הזאת מתקיים דיון לאחר שוועדת-אור אמרה את דבריה בכל הנוגע ל</w:t>
      </w:r>
      <w:r>
        <w:rPr>
          <w:rFonts w:hint="cs"/>
          <w:rtl/>
        </w:rPr>
        <w:t xml:space="preserve">מדיניות הקיפוח והאפליה נגד הציבור הערבי, גם לאחר שוועדת-לפיד אמרה את דבריה ולאחר שיושב-ראש ועדת השרים לעניין הערבים, ראש הממשלה, קיבל על עצמו את התפקיד הזה. </w:t>
      </w:r>
    </w:p>
    <w:p w14:paraId="50DD9499" w14:textId="77777777" w:rsidR="00000000" w:rsidRDefault="000C6BB5">
      <w:pPr>
        <w:pStyle w:val="a0"/>
        <w:rPr>
          <w:rFonts w:hint="cs"/>
          <w:rtl/>
        </w:rPr>
      </w:pPr>
    </w:p>
    <w:p w14:paraId="5F9AA1AD" w14:textId="77777777" w:rsidR="00000000" w:rsidRDefault="000C6BB5">
      <w:pPr>
        <w:pStyle w:val="a0"/>
        <w:rPr>
          <w:rFonts w:hint="cs"/>
          <w:rtl/>
        </w:rPr>
      </w:pPr>
      <w:r>
        <w:rPr>
          <w:rFonts w:hint="cs"/>
          <w:rtl/>
        </w:rPr>
        <w:t>זה המבחן האמיתי של כל ההבטחות והניסיונות, לומר שאנחנו רוצים לשנות את המציאות הקשה של האוכלוסייה ה</w:t>
      </w:r>
      <w:r>
        <w:rPr>
          <w:rFonts w:hint="cs"/>
          <w:rtl/>
        </w:rPr>
        <w:t>ערבית, ומה שנדרש היום זה לא להשאיר את האוכלוסייה הערבית, האזרחים הערבים, 20% מאזרחי המדינה, על שולי המדיניות החברתית-הכלכלית, ולא להשאיר את חברי הכנסת הערבים מחוץ לבמה הפוליטית של המשא-ומתן, לגבי סעיפי התקציב. זכותנו לבחון ולבדוק איך אפשר לשפר את המציאות ה</w:t>
      </w:r>
      <w:r>
        <w:rPr>
          <w:rFonts w:hint="cs"/>
          <w:rtl/>
        </w:rPr>
        <w:t>כלכלית-החברתית הקשה של האזרחים הערבים.</w:t>
      </w:r>
    </w:p>
    <w:p w14:paraId="4A3944F6" w14:textId="77777777" w:rsidR="00000000" w:rsidRDefault="000C6BB5">
      <w:pPr>
        <w:pStyle w:val="a0"/>
        <w:rPr>
          <w:rFonts w:hint="cs"/>
          <w:rtl/>
        </w:rPr>
      </w:pPr>
    </w:p>
    <w:p w14:paraId="1217666A" w14:textId="77777777" w:rsidR="00000000" w:rsidRDefault="000C6BB5">
      <w:pPr>
        <w:pStyle w:val="a0"/>
        <w:rPr>
          <w:rFonts w:hint="cs"/>
          <w:rtl/>
        </w:rPr>
      </w:pPr>
      <w:r>
        <w:rPr>
          <w:rFonts w:hint="cs"/>
          <w:rtl/>
        </w:rPr>
        <w:t xml:space="preserve">לדעתי, אם הממשלה הזאת הבטיחה להקצות ולממש את ההחלטה של הקצאת 4 מיליארדי שקלים, דבר שלא נעשה עד היום, זו ההזדמנות לקיים את ההבטחה שהופרה במשך שנים. אם הוחלט לפתח אזורי תעשייה ומסחר, על מנת להתמודד עם האבטלה, עם העוני </w:t>
      </w:r>
      <w:r>
        <w:rPr>
          <w:rFonts w:hint="cs"/>
          <w:rtl/>
        </w:rPr>
        <w:t xml:space="preserve">בקרב הציבור הערבי, גם זה הזמן, ולא רק לנהל דיון בין השרים של הליכוד לבין חברי המרכז של הליכוד. עם כל הכבוד למפלגה הזאת, היום הם לא כל אזרחי המדינה, וראש הממשלה הוא לא ראש ממשלה של מפלגה אלא ראש ממשלה של כל אזרחי המדינה, שחייב להביא בחשבון את הצרכים של כלל </w:t>
      </w:r>
      <w:r>
        <w:rPr>
          <w:rFonts w:hint="cs"/>
          <w:rtl/>
        </w:rPr>
        <w:t>אזרחי המדינה.</w:t>
      </w:r>
    </w:p>
    <w:p w14:paraId="26C0AA34" w14:textId="77777777" w:rsidR="00000000" w:rsidRDefault="000C6BB5">
      <w:pPr>
        <w:pStyle w:val="af0"/>
        <w:rPr>
          <w:rFonts w:hint="cs"/>
          <w:rtl/>
        </w:rPr>
      </w:pPr>
    </w:p>
    <w:p w14:paraId="484E617C" w14:textId="77777777" w:rsidR="00000000" w:rsidRDefault="000C6BB5">
      <w:pPr>
        <w:pStyle w:val="af0"/>
        <w:rPr>
          <w:rtl/>
        </w:rPr>
      </w:pPr>
      <w:r>
        <w:rPr>
          <w:rFonts w:hint="eastAsia"/>
          <w:rtl/>
        </w:rPr>
        <w:t>צבי</w:t>
      </w:r>
      <w:r>
        <w:rPr>
          <w:rtl/>
        </w:rPr>
        <w:t xml:space="preserve"> הנדל (האיחוד הלאומי - ישראל ביתנו):</w:t>
      </w:r>
    </w:p>
    <w:p w14:paraId="01FEAEAA" w14:textId="77777777" w:rsidR="00000000" w:rsidRDefault="000C6BB5">
      <w:pPr>
        <w:pStyle w:val="a0"/>
        <w:rPr>
          <w:rFonts w:hint="cs"/>
          <w:rtl/>
        </w:rPr>
      </w:pPr>
    </w:p>
    <w:p w14:paraId="227F505B" w14:textId="77777777" w:rsidR="00000000" w:rsidRDefault="000C6BB5">
      <w:pPr>
        <w:pStyle w:val="a0"/>
        <w:rPr>
          <w:rFonts w:hint="cs"/>
          <w:rtl/>
        </w:rPr>
      </w:pPr>
      <w:r>
        <w:rPr>
          <w:rFonts w:hint="cs"/>
          <w:rtl/>
        </w:rPr>
        <w:t>רק אזרחים הגונים.</w:t>
      </w:r>
    </w:p>
    <w:p w14:paraId="093A6711" w14:textId="77777777" w:rsidR="00000000" w:rsidRDefault="000C6BB5">
      <w:pPr>
        <w:pStyle w:val="a0"/>
        <w:rPr>
          <w:rFonts w:hint="cs"/>
          <w:rtl/>
        </w:rPr>
      </w:pPr>
    </w:p>
    <w:p w14:paraId="20909D8B" w14:textId="77777777" w:rsidR="00000000" w:rsidRDefault="000C6BB5">
      <w:pPr>
        <w:pStyle w:val="-"/>
        <w:rPr>
          <w:rtl/>
        </w:rPr>
      </w:pPr>
      <w:bookmarkStart w:id="145" w:name="FS000000549T02_08_2004_18_04_17"/>
      <w:bookmarkEnd w:id="145"/>
      <w:r>
        <w:rPr>
          <w:rFonts w:hint="eastAsia"/>
          <w:rtl/>
        </w:rPr>
        <w:t>טלב</w:t>
      </w:r>
      <w:r>
        <w:rPr>
          <w:rtl/>
        </w:rPr>
        <w:t xml:space="preserve"> אלסאנע (רע"ם):</w:t>
      </w:r>
    </w:p>
    <w:p w14:paraId="66F890F8" w14:textId="77777777" w:rsidR="00000000" w:rsidRDefault="000C6BB5">
      <w:pPr>
        <w:pStyle w:val="a0"/>
        <w:rPr>
          <w:rFonts w:hint="cs"/>
          <w:rtl/>
        </w:rPr>
      </w:pPr>
    </w:p>
    <w:p w14:paraId="68DE7220" w14:textId="77777777" w:rsidR="00000000" w:rsidRDefault="000C6BB5">
      <w:pPr>
        <w:pStyle w:val="a0"/>
        <w:rPr>
          <w:rFonts w:hint="cs"/>
          <w:rtl/>
        </w:rPr>
      </w:pPr>
      <w:r>
        <w:rPr>
          <w:rFonts w:hint="cs"/>
          <w:rtl/>
        </w:rPr>
        <w:t>אזרחים שנמצאים בגבולות המדינה. אין כזאת ממשלה שצריכה לדאוג לאזרחים שמחוץ לגבולות המדינה. מדינה צריכה לדאוג לאזרחיה, שחיים בגבולותיה - - -</w:t>
      </w:r>
    </w:p>
    <w:p w14:paraId="38CD3561" w14:textId="77777777" w:rsidR="00000000" w:rsidRDefault="000C6BB5">
      <w:pPr>
        <w:pStyle w:val="a0"/>
        <w:rPr>
          <w:rFonts w:hint="cs"/>
          <w:rtl/>
        </w:rPr>
      </w:pPr>
    </w:p>
    <w:p w14:paraId="33859877" w14:textId="77777777" w:rsidR="00000000" w:rsidRDefault="000C6BB5">
      <w:pPr>
        <w:pStyle w:val="af0"/>
        <w:rPr>
          <w:rtl/>
        </w:rPr>
      </w:pPr>
      <w:r>
        <w:rPr>
          <w:rtl/>
        </w:rPr>
        <w:t>צבי הנדל (האיחוד הלאומ</w:t>
      </w:r>
      <w:r>
        <w:rPr>
          <w:rtl/>
        </w:rPr>
        <w:t>י - ישראל ביתנו):</w:t>
      </w:r>
    </w:p>
    <w:p w14:paraId="2736D8FC" w14:textId="77777777" w:rsidR="00000000" w:rsidRDefault="000C6BB5">
      <w:pPr>
        <w:pStyle w:val="a0"/>
        <w:rPr>
          <w:rtl/>
        </w:rPr>
      </w:pPr>
    </w:p>
    <w:p w14:paraId="7E2F0785" w14:textId="77777777" w:rsidR="00000000" w:rsidRDefault="000C6BB5">
      <w:pPr>
        <w:pStyle w:val="a0"/>
        <w:ind w:left="719" w:firstLine="0"/>
        <w:rPr>
          <w:rFonts w:hint="cs"/>
          <w:rtl/>
        </w:rPr>
      </w:pPr>
      <w:r>
        <w:rPr>
          <w:rFonts w:hint="cs"/>
          <w:rtl/>
        </w:rPr>
        <w:t>- - -</w:t>
      </w:r>
    </w:p>
    <w:p w14:paraId="6D40808F" w14:textId="77777777" w:rsidR="00000000" w:rsidRDefault="000C6BB5">
      <w:pPr>
        <w:pStyle w:val="a0"/>
        <w:ind w:left="719" w:firstLine="0"/>
        <w:rPr>
          <w:rFonts w:hint="cs"/>
          <w:rtl/>
        </w:rPr>
      </w:pPr>
    </w:p>
    <w:p w14:paraId="5E90E8E8" w14:textId="77777777" w:rsidR="00000000" w:rsidRDefault="000C6BB5">
      <w:pPr>
        <w:pStyle w:val="af0"/>
        <w:rPr>
          <w:rtl/>
        </w:rPr>
      </w:pPr>
      <w:r>
        <w:rPr>
          <w:rFonts w:hint="eastAsia"/>
          <w:rtl/>
        </w:rPr>
        <w:t>עסאם</w:t>
      </w:r>
      <w:r>
        <w:rPr>
          <w:rtl/>
        </w:rPr>
        <w:t xml:space="preserve"> מח'ול (חד"ש-תע"ל):</w:t>
      </w:r>
    </w:p>
    <w:p w14:paraId="7843E8F7" w14:textId="77777777" w:rsidR="00000000" w:rsidRDefault="000C6BB5">
      <w:pPr>
        <w:pStyle w:val="a0"/>
        <w:rPr>
          <w:rFonts w:hint="cs"/>
          <w:rtl/>
        </w:rPr>
      </w:pPr>
    </w:p>
    <w:p w14:paraId="604D4004" w14:textId="77777777" w:rsidR="00000000" w:rsidRDefault="000C6BB5">
      <w:pPr>
        <w:pStyle w:val="a0"/>
        <w:ind w:left="719" w:firstLine="0"/>
        <w:rPr>
          <w:rFonts w:hint="cs"/>
          <w:rtl/>
        </w:rPr>
      </w:pPr>
      <w:r>
        <w:rPr>
          <w:rFonts w:hint="cs"/>
          <w:rtl/>
        </w:rPr>
        <w:t xml:space="preserve">- - - </w:t>
      </w:r>
    </w:p>
    <w:p w14:paraId="0E9DD610" w14:textId="77777777" w:rsidR="00000000" w:rsidRDefault="000C6BB5">
      <w:pPr>
        <w:pStyle w:val="a0"/>
        <w:rPr>
          <w:rFonts w:hint="cs"/>
          <w:rtl/>
        </w:rPr>
      </w:pPr>
    </w:p>
    <w:p w14:paraId="5829D9E9" w14:textId="77777777" w:rsidR="00000000" w:rsidRDefault="000C6BB5">
      <w:pPr>
        <w:pStyle w:val="af1"/>
        <w:rPr>
          <w:rtl/>
        </w:rPr>
      </w:pPr>
      <w:r>
        <w:rPr>
          <w:rtl/>
        </w:rPr>
        <w:t>היו"ר משה כחלון:</w:t>
      </w:r>
    </w:p>
    <w:p w14:paraId="58999F07" w14:textId="77777777" w:rsidR="00000000" w:rsidRDefault="000C6BB5">
      <w:pPr>
        <w:pStyle w:val="a0"/>
        <w:rPr>
          <w:rtl/>
        </w:rPr>
      </w:pPr>
    </w:p>
    <w:p w14:paraId="1876B227" w14:textId="77777777" w:rsidR="00000000" w:rsidRDefault="000C6BB5">
      <w:pPr>
        <w:pStyle w:val="a0"/>
        <w:rPr>
          <w:rFonts w:hint="cs"/>
          <w:rtl/>
        </w:rPr>
      </w:pPr>
      <w:r>
        <w:rPr>
          <w:rFonts w:hint="cs"/>
          <w:rtl/>
        </w:rPr>
        <w:t>חבר הכנסת הנדל.</w:t>
      </w:r>
    </w:p>
    <w:p w14:paraId="1C9D3725" w14:textId="77777777" w:rsidR="00000000" w:rsidRDefault="000C6BB5">
      <w:pPr>
        <w:pStyle w:val="-"/>
        <w:rPr>
          <w:rFonts w:hint="cs"/>
          <w:rtl/>
        </w:rPr>
      </w:pPr>
    </w:p>
    <w:p w14:paraId="56594A07" w14:textId="77777777" w:rsidR="00000000" w:rsidRDefault="000C6BB5">
      <w:pPr>
        <w:pStyle w:val="-"/>
        <w:rPr>
          <w:rtl/>
        </w:rPr>
      </w:pPr>
      <w:bookmarkStart w:id="146" w:name="FS000000549T02_08_2004_18_04_43C"/>
      <w:bookmarkEnd w:id="146"/>
      <w:r>
        <w:rPr>
          <w:rFonts w:hint="eastAsia"/>
          <w:rtl/>
        </w:rPr>
        <w:t>טלב</w:t>
      </w:r>
      <w:r>
        <w:rPr>
          <w:rtl/>
        </w:rPr>
        <w:t xml:space="preserve"> אלסאנע (רע"ם):</w:t>
      </w:r>
    </w:p>
    <w:p w14:paraId="3A79C23D" w14:textId="77777777" w:rsidR="00000000" w:rsidRDefault="000C6BB5">
      <w:pPr>
        <w:pStyle w:val="a0"/>
        <w:rPr>
          <w:rtl/>
        </w:rPr>
      </w:pPr>
    </w:p>
    <w:p w14:paraId="6C1D73E0" w14:textId="77777777" w:rsidR="00000000" w:rsidRDefault="000C6BB5">
      <w:pPr>
        <w:pStyle w:val="a0"/>
        <w:rPr>
          <w:rFonts w:hint="cs"/>
          <w:rtl/>
        </w:rPr>
      </w:pPr>
      <w:r>
        <w:rPr>
          <w:rFonts w:hint="cs"/>
          <w:rtl/>
        </w:rPr>
        <w:t xml:space="preserve">אני לא יכול לסרב להצעתו של עסאם מח'ול. </w:t>
      </w:r>
    </w:p>
    <w:p w14:paraId="40F350C9" w14:textId="77777777" w:rsidR="00000000" w:rsidRDefault="000C6BB5">
      <w:pPr>
        <w:pStyle w:val="a0"/>
        <w:rPr>
          <w:rFonts w:hint="cs"/>
          <w:rtl/>
        </w:rPr>
      </w:pPr>
    </w:p>
    <w:p w14:paraId="516F04F6" w14:textId="77777777" w:rsidR="00000000" w:rsidRDefault="000C6BB5">
      <w:pPr>
        <w:pStyle w:val="a0"/>
        <w:rPr>
          <w:rFonts w:hint="cs"/>
          <w:rtl/>
        </w:rPr>
      </w:pPr>
      <w:r>
        <w:rPr>
          <w:rFonts w:hint="cs"/>
          <w:rtl/>
        </w:rPr>
        <w:t>זכותך גם לפיצוי, ואנחנו נקפיד על זה, שאכן הממשלה הזאת תכין תוכנית לתשלום פיצוי הוגן על  הפינוי, כי אנ</w:t>
      </w:r>
      <w:r>
        <w:rPr>
          <w:rFonts w:hint="cs"/>
          <w:rtl/>
        </w:rPr>
        <w:t xml:space="preserve">חנו בוודאי לא בעד קיפוח של מישהו. אנחנו בעד השלום וגם בעד שתשובו הביתה, צבי הנדל. </w:t>
      </w:r>
    </w:p>
    <w:p w14:paraId="2B1E3852" w14:textId="77777777" w:rsidR="00000000" w:rsidRDefault="000C6BB5">
      <w:pPr>
        <w:pStyle w:val="a0"/>
        <w:rPr>
          <w:rFonts w:hint="cs"/>
          <w:rtl/>
        </w:rPr>
      </w:pPr>
    </w:p>
    <w:p w14:paraId="41636B4B" w14:textId="77777777" w:rsidR="00000000" w:rsidRDefault="000C6BB5">
      <w:pPr>
        <w:pStyle w:val="a0"/>
        <w:rPr>
          <w:rFonts w:hint="cs"/>
          <w:rtl/>
        </w:rPr>
      </w:pPr>
      <w:r>
        <w:rPr>
          <w:rFonts w:hint="cs"/>
          <w:rtl/>
        </w:rPr>
        <w:t>אני רוצה לציין, שגם הרשויות הערביות עומדות בפני קריסה. לאחר 50 שנה של קיפוח, אי-אפשר להגיד היום: אנחנו רוצים לקצץ באופן שוויוני לכל הרשויות המקומיות. הרי הרשויות המקומיות ה</w:t>
      </w:r>
      <w:r>
        <w:rPr>
          <w:rFonts w:hint="cs"/>
          <w:rtl/>
        </w:rPr>
        <w:t xml:space="preserve">ערביות היו מקוצצות בלאו הכי, עקב מדיניות אפליה וקיפוח, ואתה היום בא לקצץ ממה שלא קיים. לכן, כל הרשויות הערביות לא יבטלו את הקיצוצים במענקי האיזון אם ישנו את המגמה, ויקרסו, והממשלה הזאת תישא בתוצאות. </w:t>
      </w:r>
    </w:p>
    <w:p w14:paraId="1E17FD5B" w14:textId="77777777" w:rsidR="00000000" w:rsidRDefault="000C6BB5">
      <w:pPr>
        <w:pStyle w:val="a0"/>
        <w:rPr>
          <w:rFonts w:hint="cs"/>
          <w:rtl/>
        </w:rPr>
      </w:pPr>
    </w:p>
    <w:p w14:paraId="195F4F1F" w14:textId="77777777" w:rsidR="00000000" w:rsidRDefault="000C6BB5">
      <w:pPr>
        <w:pStyle w:val="a0"/>
        <w:rPr>
          <w:rFonts w:hint="cs"/>
          <w:rtl/>
        </w:rPr>
      </w:pPr>
      <w:r>
        <w:rPr>
          <w:rFonts w:hint="cs"/>
          <w:rtl/>
        </w:rPr>
        <w:t>ראשי הרשויות הם בעצם האנשים של השלטון המרכזי בשטח, הם ה</w:t>
      </w:r>
      <w:r>
        <w:rPr>
          <w:rFonts w:hint="cs"/>
          <w:rtl/>
        </w:rPr>
        <w:t xml:space="preserve">מתמודדים עם הבעיות יום יום. הם הנמצאים בחוד החנית ובחזית הראשונה. לכן, הממשלה הזאת חייבת להעמיד לרשותם את הכלים להתמודד עם הבעיות האמיתיות, וכן, להקצות את התקציבים גם לאוכלוסייה הערבית-הבדואית בנגב. הממשלה החליטה - הממשלה צריכה לקיים. ההחלטות צריכות להיות </w:t>
      </w:r>
      <w:r>
        <w:rPr>
          <w:rFonts w:hint="cs"/>
          <w:rtl/>
        </w:rPr>
        <w:t>לא רק על הנייר ובתוך המגירות, אלא יש לגבות אותנו עם תקציבים.</w:t>
      </w:r>
    </w:p>
    <w:p w14:paraId="786B218A" w14:textId="77777777" w:rsidR="00000000" w:rsidRDefault="000C6BB5">
      <w:pPr>
        <w:pStyle w:val="a0"/>
        <w:rPr>
          <w:rFonts w:hint="cs"/>
          <w:rtl/>
        </w:rPr>
      </w:pPr>
    </w:p>
    <w:p w14:paraId="40F29DB3" w14:textId="77777777" w:rsidR="00000000" w:rsidRDefault="000C6BB5">
      <w:pPr>
        <w:pStyle w:val="a0"/>
        <w:rPr>
          <w:rFonts w:hint="cs"/>
          <w:rtl/>
        </w:rPr>
      </w:pPr>
      <w:r>
        <w:rPr>
          <w:rFonts w:hint="cs"/>
          <w:rtl/>
        </w:rPr>
        <w:t>אני רוצה לומר לך, אדוני היושב-ראש, שהממשלה הזאת הקימה מועצה אזורית חדשה, והופתעתי שאין לה תקציב, לא תקציב שוטף ולא תקציב הקמה ליישובים חדשים ולא תקציב פיתוח. אין לה שום תקציב. לכן, יש משרדים, אב</w:t>
      </w:r>
      <w:r>
        <w:rPr>
          <w:rFonts w:hint="cs"/>
          <w:rtl/>
        </w:rPr>
        <w:t xml:space="preserve">ל אין פעילות. אומרים שיש שלט שיש מועצה, אבל מועצה שאין לה האמצעים להתמודד עם הבעיות האמיתיות. לכן, יהיה צורך להקצות תקציבים במיוחד להצלת השלטון המקומי ולהצלת מערכת החינוך, כשלדעתי, ללא קשר להמלצות ועדת-דברת, יש צורך שלכל תלמיד יהיו לפחות כיתה, כיסא ושולחן </w:t>
      </w:r>
      <w:r>
        <w:rPr>
          <w:rFonts w:hint="cs"/>
          <w:rtl/>
        </w:rPr>
        <w:t xml:space="preserve">בתחילת השנה הבאה. </w:t>
      </w:r>
    </w:p>
    <w:p w14:paraId="3698AB87" w14:textId="77777777" w:rsidR="00000000" w:rsidRDefault="000C6BB5">
      <w:pPr>
        <w:pStyle w:val="a0"/>
        <w:rPr>
          <w:rFonts w:hint="cs"/>
          <w:rtl/>
        </w:rPr>
      </w:pPr>
    </w:p>
    <w:p w14:paraId="19F9292B" w14:textId="77777777" w:rsidR="00000000" w:rsidRDefault="000C6BB5">
      <w:pPr>
        <w:pStyle w:val="a0"/>
        <w:rPr>
          <w:rFonts w:hint="cs"/>
          <w:rtl/>
        </w:rPr>
      </w:pPr>
      <w:r>
        <w:rPr>
          <w:rFonts w:hint="cs"/>
          <w:rtl/>
        </w:rPr>
        <w:t>מאחר שהממשלה הזאת לא עושה את זה, מאחר שהיא עד היום רק מדברת ולא עושה, לא בתחום הכלכלי-החברתי וגם לא בתחום המדיני - - -</w:t>
      </w:r>
    </w:p>
    <w:p w14:paraId="06AD2945" w14:textId="77777777" w:rsidR="00000000" w:rsidRDefault="000C6BB5">
      <w:pPr>
        <w:pStyle w:val="a0"/>
        <w:rPr>
          <w:rFonts w:hint="cs"/>
          <w:rtl/>
        </w:rPr>
      </w:pPr>
    </w:p>
    <w:p w14:paraId="3C14FCF4" w14:textId="77777777" w:rsidR="00000000" w:rsidRDefault="000C6BB5">
      <w:pPr>
        <w:pStyle w:val="af1"/>
        <w:rPr>
          <w:rtl/>
        </w:rPr>
      </w:pPr>
      <w:r>
        <w:rPr>
          <w:rFonts w:hint="eastAsia"/>
          <w:rtl/>
        </w:rPr>
        <w:t>היו</w:t>
      </w:r>
      <w:r>
        <w:rPr>
          <w:rtl/>
        </w:rPr>
        <w:t>"ר משה כחלון:</w:t>
      </w:r>
    </w:p>
    <w:p w14:paraId="0C390206" w14:textId="77777777" w:rsidR="00000000" w:rsidRDefault="000C6BB5">
      <w:pPr>
        <w:pStyle w:val="a0"/>
        <w:rPr>
          <w:rFonts w:hint="cs"/>
          <w:rtl/>
        </w:rPr>
      </w:pPr>
    </w:p>
    <w:p w14:paraId="020F4A71" w14:textId="77777777" w:rsidR="00000000" w:rsidRDefault="000C6BB5">
      <w:pPr>
        <w:pStyle w:val="a0"/>
        <w:rPr>
          <w:rFonts w:hint="cs"/>
          <w:rtl/>
        </w:rPr>
      </w:pPr>
      <w:r>
        <w:rPr>
          <w:rFonts w:hint="cs"/>
          <w:rtl/>
        </w:rPr>
        <w:t>אני מבקש לסיים, חבר הכנסת אלסאנע.</w:t>
      </w:r>
    </w:p>
    <w:p w14:paraId="1FA7959D" w14:textId="77777777" w:rsidR="00000000" w:rsidRDefault="000C6BB5">
      <w:pPr>
        <w:pStyle w:val="a0"/>
        <w:rPr>
          <w:rFonts w:hint="cs"/>
          <w:rtl/>
        </w:rPr>
      </w:pPr>
    </w:p>
    <w:p w14:paraId="7B23633A" w14:textId="77777777" w:rsidR="00000000" w:rsidRDefault="000C6BB5">
      <w:pPr>
        <w:pStyle w:val="-"/>
        <w:rPr>
          <w:rtl/>
        </w:rPr>
      </w:pPr>
      <w:bookmarkStart w:id="147" w:name="FS000000549T02_08_2004_18_06_47C"/>
      <w:bookmarkEnd w:id="147"/>
      <w:r>
        <w:rPr>
          <w:rtl/>
        </w:rPr>
        <w:t>טלב אלסאנע (רע"ם):</w:t>
      </w:r>
    </w:p>
    <w:p w14:paraId="17A2ABF2" w14:textId="77777777" w:rsidR="00000000" w:rsidRDefault="000C6BB5">
      <w:pPr>
        <w:pStyle w:val="a0"/>
        <w:rPr>
          <w:rtl/>
        </w:rPr>
      </w:pPr>
    </w:p>
    <w:p w14:paraId="56AB30C3" w14:textId="77777777" w:rsidR="00000000" w:rsidRDefault="000C6BB5">
      <w:pPr>
        <w:pStyle w:val="a0"/>
        <w:rPr>
          <w:rFonts w:hint="cs"/>
          <w:rtl/>
        </w:rPr>
      </w:pPr>
      <w:r>
        <w:rPr>
          <w:rFonts w:hint="cs"/>
          <w:rtl/>
        </w:rPr>
        <w:t>- - - כשדיברו הרבה על תוכנית ההינתקות, דיבר</w:t>
      </w:r>
      <w:r>
        <w:rPr>
          <w:rFonts w:hint="cs"/>
          <w:rtl/>
        </w:rPr>
        <w:t>ו הרבה על קידום השלום באזור. אין התנתקות ובינתיים המתנחלים נמצאים איפה שהם נמצאים, ולכן, לא חל שינוי. לכן, אין לנו אמון בממשלה ואנחנו נצביע אי-אמון בה.</w:t>
      </w:r>
    </w:p>
    <w:p w14:paraId="007A9E7B" w14:textId="77777777" w:rsidR="00000000" w:rsidRDefault="000C6BB5">
      <w:pPr>
        <w:pStyle w:val="a0"/>
        <w:rPr>
          <w:rFonts w:hint="cs"/>
          <w:rtl/>
        </w:rPr>
      </w:pPr>
    </w:p>
    <w:p w14:paraId="7B1E8EE6" w14:textId="77777777" w:rsidR="00000000" w:rsidRDefault="000C6BB5">
      <w:pPr>
        <w:pStyle w:val="af0"/>
        <w:rPr>
          <w:rtl/>
        </w:rPr>
      </w:pPr>
      <w:r>
        <w:rPr>
          <w:rFonts w:hint="eastAsia"/>
          <w:rtl/>
        </w:rPr>
        <w:t>צבי</w:t>
      </w:r>
      <w:r>
        <w:rPr>
          <w:rtl/>
        </w:rPr>
        <w:t xml:space="preserve"> הנדל (האיחוד הלאומי - ישראל ביתנו):</w:t>
      </w:r>
    </w:p>
    <w:p w14:paraId="5E5D12ED" w14:textId="77777777" w:rsidR="00000000" w:rsidRDefault="000C6BB5">
      <w:pPr>
        <w:pStyle w:val="a0"/>
        <w:rPr>
          <w:rFonts w:hint="cs"/>
          <w:rtl/>
        </w:rPr>
      </w:pPr>
    </w:p>
    <w:p w14:paraId="33ABFFC4" w14:textId="77777777" w:rsidR="00000000" w:rsidRDefault="000C6BB5">
      <w:pPr>
        <w:pStyle w:val="a0"/>
        <w:rPr>
          <w:rFonts w:hint="cs"/>
          <w:rtl/>
        </w:rPr>
      </w:pPr>
      <w:r>
        <w:rPr>
          <w:rFonts w:hint="cs"/>
          <w:rtl/>
        </w:rPr>
        <w:t xml:space="preserve">תחשוב על הקרקעות שגזלתם ויהיה לכם כסף. את כל הקרקעות שגזלתם - </w:t>
      </w:r>
      <w:r>
        <w:rPr>
          <w:rFonts w:hint="cs"/>
          <w:rtl/>
        </w:rPr>
        <w:t>תחזירו.</w:t>
      </w:r>
    </w:p>
    <w:p w14:paraId="687FCABB" w14:textId="77777777" w:rsidR="00000000" w:rsidRDefault="000C6BB5">
      <w:pPr>
        <w:pStyle w:val="a0"/>
        <w:rPr>
          <w:rFonts w:hint="cs"/>
          <w:rtl/>
        </w:rPr>
      </w:pPr>
    </w:p>
    <w:p w14:paraId="0991618C" w14:textId="77777777" w:rsidR="00000000" w:rsidRDefault="000C6BB5">
      <w:pPr>
        <w:pStyle w:val="af1"/>
        <w:rPr>
          <w:rtl/>
        </w:rPr>
      </w:pPr>
      <w:r>
        <w:rPr>
          <w:rFonts w:hint="eastAsia"/>
          <w:rtl/>
        </w:rPr>
        <w:t>היו</w:t>
      </w:r>
      <w:r>
        <w:rPr>
          <w:rtl/>
        </w:rPr>
        <w:t>"ר משה כחלון:</w:t>
      </w:r>
    </w:p>
    <w:p w14:paraId="2957E3C5" w14:textId="77777777" w:rsidR="00000000" w:rsidRDefault="000C6BB5">
      <w:pPr>
        <w:pStyle w:val="a0"/>
        <w:rPr>
          <w:rFonts w:hint="cs"/>
          <w:rtl/>
        </w:rPr>
      </w:pPr>
    </w:p>
    <w:p w14:paraId="2BC9C0FA" w14:textId="77777777" w:rsidR="00000000" w:rsidRDefault="000C6BB5">
      <w:pPr>
        <w:pStyle w:val="a0"/>
        <w:rPr>
          <w:rFonts w:hint="cs"/>
          <w:rtl/>
        </w:rPr>
      </w:pPr>
      <w:r>
        <w:rPr>
          <w:rFonts w:hint="cs"/>
          <w:rtl/>
        </w:rPr>
        <w:t>תודה רבה. חבר הכנסת עמיר פרץ, בבקשה. אחריו - חבר הכנסת מאיר פרוש.</w:t>
      </w:r>
    </w:p>
    <w:p w14:paraId="75FD0A70" w14:textId="77777777" w:rsidR="00000000" w:rsidRDefault="000C6BB5">
      <w:pPr>
        <w:pStyle w:val="a0"/>
        <w:rPr>
          <w:rFonts w:hint="cs"/>
          <w:rtl/>
        </w:rPr>
      </w:pPr>
    </w:p>
    <w:p w14:paraId="07865FCE" w14:textId="77777777" w:rsidR="00000000" w:rsidRDefault="000C6BB5">
      <w:pPr>
        <w:pStyle w:val="a"/>
        <w:rPr>
          <w:rtl/>
        </w:rPr>
      </w:pPr>
      <w:bookmarkStart w:id="148" w:name="FS000000557T02_08_2004_18_07_15"/>
      <w:bookmarkStart w:id="149" w:name="_Toc100311703"/>
      <w:bookmarkEnd w:id="148"/>
      <w:r>
        <w:rPr>
          <w:rFonts w:hint="eastAsia"/>
          <w:rtl/>
        </w:rPr>
        <w:t>עמיר</w:t>
      </w:r>
      <w:r>
        <w:rPr>
          <w:rtl/>
        </w:rPr>
        <w:t xml:space="preserve"> פרץ (עם אחד):</w:t>
      </w:r>
      <w:bookmarkEnd w:id="149"/>
    </w:p>
    <w:p w14:paraId="491611B7" w14:textId="77777777" w:rsidR="00000000" w:rsidRDefault="000C6BB5">
      <w:pPr>
        <w:pStyle w:val="a0"/>
        <w:rPr>
          <w:rFonts w:hint="cs"/>
          <w:rtl/>
        </w:rPr>
      </w:pPr>
    </w:p>
    <w:p w14:paraId="6EB275F1" w14:textId="77777777" w:rsidR="00000000" w:rsidRDefault="000C6BB5">
      <w:pPr>
        <w:pStyle w:val="a0"/>
        <w:rPr>
          <w:rFonts w:hint="cs"/>
          <w:rtl/>
        </w:rPr>
      </w:pPr>
      <w:r>
        <w:rPr>
          <w:rFonts w:hint="cs"/>
          <w:rtl/>
        </w:rPr>
        <w:t>אדוני היושב-ראש, חברי הכנסת, כבוד השר, לפני חמישה שבועות עלה לכאן ראש הממשלה באופן מפתיע וביקש להשיב על הצעת החוק שהצעתי באותה עת, כדי לוודא ש</w:t>
      </w:r>
      <w:r>
        <w:rPr>
          <w:rFonts w:hint="cs"/>
          <w:rtl/>
        </w:rPr>
        <w:t>הפנסיונרים של המועצות הדתיות יקבלו את משכורתם. עלה ראש הממשלה ואמר שאני אומר דברים כדי לתקוף את הממשלה, ואמר בזו הלשון: בזה אני רוצה להודיע שהממשלה לא תפקיר את הפנסיונרים של המועצות הדתיות, כפי שלא תפקיר את שכר העובדים במועצות הדתיות וברשויות המקומיות. אנו</w:t>
      </w:r>
      <w:r>
        <w:rPr>
          <w:rFonts w:hint="cs"/>
          <w:rtl/>
        </w:rPr>
        <w:t xml:space="preserve"> מרגישים מחויבות לפתור בהקדם, בתוך כמה שבועות, את הבעיה. הטלתי על מנכ"ל משרדי, מנכ"ל משרד ראש הממשלה, לעבוד על הנושא הזה והוא מטפל בסוגיה זאת. יפה. אז ראש הממשלה אמר. אמר לפני כמה שבועות, ועכשיו באמת יש חידה, והיינו רוצים שיעלה לכאן מישהו מוסמך מהממשלה ויא</w:t>
      </w:r>
      <w:r>
        <w:rPr>
          <w:rFonts w:hint="cs"/>
          <w:rtl/>
        </w:rPr>
        <w:t xml:space="preserve">מר לנו למה התכוון ראש הממשלה כשאמר "כמה שבועות". </w:t>
      </w:r>
    </w:p>
    <w:p w14:paraId="4F637DEF" w14:textId="77777777" w:rsidR="00000000" w:rsidRDefault="000C6BB5">
      <w:pPr>
        <w:pStyle w:val="a0"/>
        <w:rPr>
          <w:rFonts w:hint="cs"/>
          <w:rtl/>
        </w:rPr>
      </w:pPr>
    </w:p>
    <w:p w14:paraId="36E31C81" w14:textId="77777777" w:rsidR="00000000" w:rsidRDefault="000C6BB5">
      <w:pPr>
        <w:pStyle w:val="af0"/>
        <w:rPr>
          <w:rtl/>
        </w:rPr>
      </w:pPr>
      <w:r>
        <w:rPr>
          <w:rFonts w:hint="eastAsia"/>
          <w:rtl/>
        </w:rPr>
        <w:t>צבי</w:t>
      </w:r>
      <w:r>
        <w:rPr>
          <w:rtl/>
        </w:rPr>
        <w:t xml:space="preserve"> הנדל (האיחוד הלאומי - ישראל ביתנו):</w:t>
      </w:r>
    </w:p>
    <w:p w14:paraId="41C9632B" w14:textId="77777777" w:rsidR="00000000" w:rsidRDefault="000C6BB5">
      <w:pPr>
        <w:pStyle w:val="a0"/>
        <w:rPr>
          <w:rFonts w:hint="cs"/>
          <w:rtl/>
        </w:rPr>
      </w:pPr>
    </w:p>
    <w:p w14:paraId="65EE4E72" w14:textId="77777777" w:rsidR="00000000" w:rsidRDefault="000C6BB5">
      <w:pPr>
        <w:pStyle w:val="a0"/>
        <w:rPr>
          <w:rFonts w:hint="cs"/>
          <w:rtl/>
        </w:rPr>
      </w:pPr>
      <w:r>
        <w:rPr>
          <w:rFonts w:hint="cs"/>
          <w:rtl/>
        </w:rPr>
        <w:t>שלושה שבועות, הוא אמר.</w:t>
      </w:r>
    </w:p>
    <w:p w14:paraId="024465DA" w14:textId="77777777" w:rsidR="00000000" w:rsidRDefault="000C6BB5">
      <w:pPr>
        <w:pStyle w:val="a0"/>
        <w:rPr>
          <w:rFonts w:hint="cs"/>
          <w:rtl/>
        </w:rPr>
      </w:pPr>
    </w:p>
    <w:p w14:paraId="15040808" w14:textId="77777777" w:rsidR="00000000" w:rsidRDefault="000C6BB5">
      <w:pPr>
        <w:pStyle w:val="-"/>
        <w:rPr>
          <w:rtl/>
        </w:rPr>
      </w:pPr>
      <w:bookmarkStart w:id="150" w:name="FS000000557T02_08_2004_18_08_44C"/>
      <w:bookmarkEnd w:id="150"/>
      <w:r>
        <w:rPr>
          <w:rtl/>
        </w:rPr>
        <w:t>עמיר פרץ (עם אחד):</w:t>
      </w:r>
    </w:p>
    <w:p w14:paraId="56B4D859" w14:textId="77777777" w:rsidR="00000000" w:rsidRDefault="000C6BB5">
      <w:pPr>
        <w:pStyle w:val="a0"/>
        <w:rPr>
          <w:rtl/>
        </w:rPr>
      </w:pPr>
    </w:p>
    <w:p w14:paraId="72DCBD13" w14:textId="77777777" w:rsidR="00000000" w:rsidRDefault="000C6BB5">
      <w:pPr>
        <w:pStyle w:val="a0"/>
        <w:rPr>
          <w:rFonts w:hint="cs"/>
          <w:rtl/>
        </w:rPr>
      </w:pPr>
      <w:r>
        <w:rPr>
          <w:rFonts w:hint="cs"/>
          <w:rtl/>
        </w:rPr>
        <w:t>שלושה שבועות? חלפו - עוד מעט - שישה שבועות. אני פונה לשר אורלב. גם השר זבולון אורלב האשים אותי בפופוליזם, והנה נפלה ההצע</w:t>
      </w:r>
      <w:r>
        <w:rPr>
          <w:rFonts w:hint="cs"/>
          <w:rtl/>
        </w:rPr>
        <w:t>ה ואתה קיבלת את מחויבותו של ראש הממשלה, וראית אתמול איך אתה מביא את אנשיך לכך שהם נאלצים לא לקבור אנשים. איך אתה מביא את אנשיך, כולם אנשי מפד"ל שם. שנים רבות המועצות הדתיות התאכלסו על-ידי אנשי מפד"ל. איך אתם לא זועקים? איך אתם ישנים בלילות כשכבוד המת מחולל</w:t>
      </w:r>
      <w:r>
        <w:rPr>
          <w:rFonts w:hint="cs"/>
          <w:rtl/>
        </w:rPr>
        <w:t xml:space="preserve"> בגלל שכרם של העובדים, כשראש ממשלה התייצב כאן, ואנשים צריכים לבכות בלילות, והם בוכים בכי מר ואמיתי, ואני מאמין להם, כי הם נקרעים בגלל העובדה שבמשך שנים איש לא הביא אותם לכך. אז אתם עומדים מנגד? </w:t>
      </w:r>
    </w:p>
    <w:p w14:paraId="194E6D94" w14:textId="77777777" w:rsidR="00000000" w:rsidRDefault="000C6BB5">
      <w:pPr>
        <w:pStyle w:val="a0"/>
        <w:rPr>
          <w:rFonts w:hint="cs"/>
          <w:rtl/>
        </w:rPr>
      </w:pPr>
    </w:p>
    <w:p w14:paraId="70CE7AFD" w14:textId="77777777" w:rsidR="00000000" w:rsidRDefault="000C6BB5">
      <w:pPr>
        <w:pStyle w:val="a0"/>
        <w:rPr>
          <w:rFonts w:hint="cs"/>
          <w:rtl/>
        </w:rPr>
      </w:pPr>
      <w:r>
        <w:rPr>
          <w:rFonts w:hint="cs"/>
          <w:rtl/>
        </w:rPr>
        <w:t>אז הנה, הוא הבטיח והשגתם רוב בהצבעה, מאה אחוז. מדוע, אדוני ש</w:t>
      </w:r>
      <w:r>
        <w:rPr>
          <w:rFonts w:hint="cs"/>
          <w:rtl/>
        </w:rPr>
        <w:t>ר הרווחה, לא תקום כאן ובאומץ תאמר שראש הממשלה לא עמד בדיבורו. השבועות שהוא הבטיח הופכים לחודשים והחודשים, חלילה, יכולים להפוך לשנים. היום הופיעו ראשי הרשויות בפני ועדת הכספים, אחרי שחוקק חוק, ואומרים שעובדי הרשויות בישראל יקבלו את שכרם. מה קורה כאן? מה הנו</w:t>
      </w:r>
      <w:r>
        <w:rPr>
          <w:rFonts w:hint="cs"/>
          <w:rtl/>
        </w:rPr>
        <w:t xml:space="preserve">רמות האלה שמדינת ישראל מתרגלת אליהן? אז מה? עשו תרגיל. </w:t>
      </w:r>
    </w:p>
    <w:p w14:paraId="3C512CE7" w14:textId="77777777" w:rsidR="00000000" w:rsidRDefault="000C6BB5">
      <w:pPr>
        <w:pStyle w:val="a0"/>
        <w:rPr>
          <w:rFonts w:hint="cs"/>
          <w:rtl/>
        </w:rPr>
      </w:pPr>
    </w:p>
    <w:p w14:paraId="11347077" w14:textId="77777777" w:rsidR="00000000" w:rsidRDefault="000C6BB5">
      <w:pPr>
        <w:pStyle w:val="a0"/>
        <w:rPr>
          <w:rFonts w:hint="cs"/>
          <w:rtl/>
        </w:rPr>
      </w:pPr>
      <w:r>
        <w:rPr>
          <w:rFonts w:hint="cs"/>
          <w:rtl/>
        </w:rPr>
        <w:t>דעו לכם, אם יש מישהו בארץ הזאת שגם "עובד" על כולם וגם מצליח להרוויח נקודות בציבור, זה  היחצ"ן מספר אחת של מדינת ישראל, שר האוצר. אז הוא ראה שהבלוף במועצות המקומיות הולך ומתקיים. הוא ראה שהבלוף למועצו</w:t>
      </w:r>
      <w:r>
        <w:rPr>
          <w:rFonts w:hint="cs"/>
          <w:rtl/>
        </w:rPr>
        <w:t>ת הדתיות גם הולך ונחשף. אז מה הוא עשה? תכנן שביתה בנמלים. פשוט תכנן אותה, כי הוא הביא את החוק כשהוא ידע שאפשר להגיע להסכמים. באו אליו התעשיינים והתחננו בפניו ואמרו לו: אל תלחץ על ההדק, כי אתה מביא למלחמה שכל הצדדים יצטרכו להגיב עליה.</w:t>
      </w:r>
    </w:p>
    <w:p w14:paraId="23CB30D7" w14:textId="77777777" w:rsidR="00000000" w:rsidRDefault="000C6BB5">
      <w:pPr>
        <w:pStyle w:val="a0"/>
        <w:rPr>
          <w:rFonts w:hint="cs"/>
          <w:rtl/>
        </w:rPr>
      </w:pPr>
    </w:p>
    <w:p w14:paraId="451D7701" w14:textId="77777777" w:rsidR="00000000" w:rsidRDefault="000C6BB5">
      <w:pPr>
        <w:pStyle w:val="a0"/>
        <w:rPr>
          <w:rFonts w:hint="cs"/>
          <w:rtl/>
        </w:rPr>
      </w:pPr>
      <w:r>
        <w:rPr>
          <w:rFonts w:hint="cs"/>
          <w:rtl/>
        </w:rPr>
        <w:t xml:space="preserve"> אבל אני רוצה לגלות ל</w:t>
      </w:r>
      <w:r>
        <w:rPr>
          <w:rFonts w:hint="cs"/>
          <w:rtl/>
        </w:rPr>
        <w:t>כם כמה דברים, וכדאי מאוד שאזרחי ישראל ישמעו. האמת, חברי, צבי הנדל, אתה יודע, יש לי אידיאולוגיה בחיים, כמוך. אתה חולם על ארץ-ישראל השלמה, ויכול להיות שהרוב בכנסת ייקח לך חלק מהחלומות שלך. מה לעשות? לחלום מותר? מותר. גם אני חולם על ארץ אחרת, שבה האדם העובד י</w:t>
      </w:r>
      <w:r>
        <w:rPr>
          <w:rFonts w:hint="cs"/>
          <w:rtl/>
        </w:rPr>
        <w:t>רגיש שהוא אזרח מספר אחת; שהאדם ירגיש שהוא מסיים את החודש בכבוד; שירגיש, כשהוא רוצה לקנות בית ולשלם משכנתה, שיהיה לו ממה להחזיר; שזוג צעיר ידע שיש לו תקווה במדינה הזאת. בסדר, יש לי חלום. לא תמיד יש לך הרוב בכנסת להגשים חלומות. אני חשבתי שאסור להעביר את הנמל</w:t>
      </w:r>
      <w:r>
        <w:rPr>
          <w:rFonts w:hint="cs"/>
          <w:rtl/>
        </w:rPr>
        <w:t>ים לידיים פרטיות, כי זה יהיה עוד שוד במדינה. אבל, כמו שאמרתי, יש רוב בכנסת, מותר לממשלה לשנות, מה לעשות?</w:t>
      </w:r>
    </w:p>
    <w:p w14:paraId="166B4578" w14:textId="77777777" w:rsidR="00000000" w:rsidRDefault="000C6BB5">
      <w:pPr>
        <w:pStyle w:val="a0"/>
        <w:rPr>
          <w:rFonts w:hint="cs"/>
          <w:rtl/>
        </w:rPr>
      </w:pPr>
    </w:p>
    <w:p w14:paraId="2C54D9D9" w14:textId="77777777" w:rsidR="00000000" w:rsidRDefault="000C6BB5">
      <w:pPr>
        <w:pStyle w:val="af1"/>
        <w:rPr>
          <w:rtl/>
        </w:rPr>
      </w:pPr>
      <w:r>
        <w:rPr>
          <w:rFonts w:hint="eastAsia"/>
          <w:rtl/>
        </w:rPr>
        <w:t>היו</w:t>
      </w:r>
      <w:r>
        <w:rPr>
          <w:rtl/>
        </w:rPr>
        <w:t>"ר משה כחלון:</w:t>
      </w:r>
    </w:p>
    <w:p w14:paraId="4E3617B9" w14:textId="77777777" w:rsidR="00000000" w:rsidRDefault="000C6BB5">
      <w:pPr>
        <w:pStyle w:val="a0"/>
        <w:rPr>
          <w:rFonts w:hint="cs"/>
          <w:rtl/>
        </w:rPr>
      </w:pPr>
    </w:p>
    <w:p w14:paraId="0C38EF66" w14:textId="77777777" w:rsidR="00000000" w:rsidRDefault="000C6BB5">
      <w:pPr>
        <w:pStyle w:val="a0"/>
        <w:rPr>
          <w:rFonts w:hint="cs"/>
          <w:rtl/>
        </w:rPr>
      </w:pPr>
      <w:r>
        <w:rPr>
          <w:rFonts w:hint="cs"/>
          <w:rtl/>
        </w:rPr>
        <w:t>חבר הכנסת פרץ, זמנך תם, אני מבקש לסיים. לא רציתי להעיר אותם מהחלום.</w:t>
      </w:r>
    </w:p>
    <w:p w14:paraId="7F44D1B3" w14:textId="77777777" w:rsidR="00000000" w:rsidRDefault="000C6BB5">
      <w:pPr>
        <w:pStyle w:val="a0"/>
        <w:rPr>
          <w:rFonts w:hint="cs"/>
          <w:rtl/>
        </w:rPr>
      </w:pPr>
    </w:p>
    <w:p w14:paraId="0E2DC255" w14:textId="77777777" w:rsidR="00000000" w:rsidRDefault="000C6BB5">
      <w:pPr>
        <w:pStyle w:val="-"/>
        <w:rPr>
          <w:rtl/>
        </w:rPr>
      </w:pPr>
      <w:bookmarkStart w:id="151" w:name="FS000000557T02_08_2004_18_12_46C"/>
      <w:bookmarkEnd w:id="151"/>
      <w:r>
        <w:rPr>
          <w:rtl/>
        </w:rPr>
        <w:t>עמיר פרץ (עם אחד):</w:t>
      </w:r>
    </w:p>
    <w:p w14:paraId="0C84E590" w14:textId="77777777" w:rsidR="00000000" w:rsidRDefault="000C6BB5">
      <w:pPr>
        <w:pStyle w:val="a0"/>
        <w:rPr>
          <w:rtl/>
        </w:rPr>
      </w:pPr>
    </w:p>
    <w:p w14:paraId="61677F01" w14:textId="77777777" w:rsidR="00000000" w:rsidRDefault="000C6BB5">
      <w:pPr>
        <w:pStyle w:val="a0"/>
        <w:rPr>
          <w:rFonts w:hint="cs"/>
          <w:rtl/>
        </w:rPr>
      </w:pPr>
      <w:r>
        <w:rPr>
          <w:rFonts w:hint="cs"/>
          <w:rtl/>
        </w:rPr>
        <w:t>זמני תם? יש לי דבר אחד שאני חייב להסביר לצב</w:t>
      </w:r>
      <w:r>
        <w:rPr>
          <w:rFonts w:hint="cs"/>
          <w:rtl/>
        </w:rPr>
        <w:t>י, אני לא אשאיר אותו בלי הסבר: אני מאוד התפלאתי, למה הממשלה כל כך רוצה ארבע חברות נפרדות ולא מסתפקת בשלוש חברות תחת רשות הנמלים? מה הסתבר? שלצד החברות הממשלתיות העצמאיות: נמל אשדוד, נמל חיפה, נמל אילת - מקימים חברת נכסים, והחוק מעביר את כל הנכסים לחברת הנכ</w:t>
      </w:r>
      <w:r>
        <w:rPr>
          <w:rFonts w:hint="cs"/>
          <w:rtl/>
        </w:rPr>
        <w:t xml:space="preserve">סים. בכמה רשום ערך הנכסים בספרי רשות הנמלים? ב-60 מיליון דולר. אלה נכסים - שאזרחי ישראל ידעו - ששוויים קרוב ל-7 מיליארדי שקלים. </w:t>
      </w:r>
    </w:p>
    <w:p w14:paraId="5A804452" w14:textId="77777777" w:rsidR="00000000" w:rsidRDefault="000C6BB5">
      <w:pPr>
        <w:pStyle w:val="a0"/>
        <w:rPr>
          <w:rFonts w:hint="cs"/>
          <w:rtl/>
        </w:rPr>
      </w:pPr>
    </w:p>
    <w:p w14:paraId="05C9DA68" w14:textId="77777777" w:rsidR="00000000" w:rsidRDefault="000C6BB5">
      <w:pPr>
        <w:pStyle w:val="af1"/>
        <w:rPr>
          <w:rtl/>
        </w:rPr>
      </w:pPr>
      <w:r>
        <w:rPr>
          <w:rtl/>
        </w:rPr>
        <w:t>היו"ר</w:t>
      </w:r>
      <w:r>
        <w:rPr>
          <w:rFonts w:hint="cs"/>
          <w:rtl/>
        </w:rPr>
        <w:t xml:space="preserve"> משה כחלון</w:t>
      </w:r>
      <w:r>
        <w:rPr>
          <w:rtl/>
        </w:rPr>
        <w:t>:</w:t>
      </w:r>
    </w:p>
    <w:p w14:paraId="2BCC6860" w14:textId="77777777" w:rsidR="00000000" w:rsidRDefault="000C6BB5">
      <w:pPr>
        <w:pStyle w:val="a0"/>
        <w:rPr>
          <w:rtl/>
        </w:rPr>
      </w:pPr>
    </w:p>
    <w:p w14:paraId="5BCD053D" w14:textId="77777777" w:rsidR="00000000" w:rsidRDefault="000C6BB5">
      <w:pPr>
        <w:pStyle w:val="a0"/>
        <w:rPr>
          <w:rFonts w:hint="cs"/>
          <w:rtl/>
        </w:rPr>
      </w:pPr>
      <w:r>
        <w:rPr>
          <w:rFonts w:hint="cs"/>
          <w:rtl/>
        </w:rPr>
        <w:t xml:space="preserve">חבר הכנסת פרץ, תודה רבה. </w:t>
      </w:r>
    </w:p>
    <w:p w14:paraId="634ED13F" w14:textId="77777777" w:rsidR="00000000" w:rsidRDefault="000C6BB5">
      <w:pPr>
        <w:pStyle w:val="a0"/>
        <w:rPr>
          <w:rFonts w:hint="cs"/>
          <w:rtl/>
        </w:rPr>
      </w:pPr>
    </w:p>
    <w:p w14:paraId="61BE40CA" w14:textId="77777777" w:rsidR="00000000" w:rsidRDefault="000C6BB5">
      <w:pPr>
        <w:pStyle w:val="-"/>
        <w:rPr>
          <w:rtl/>
        </w:rPr>
      </w:pPr>
      <w:bookmarkStart w:id="152" w:name="FS000000557T02_08_2004_18_31_25C"/>
      <w:bookmarkEnd w:id="152"/>
      <w:r>
        <w:rPr>
          <w:rtl/>
        </w:rPr>
        <w:t>עמיר פרץ (עם אחד):</w:t>
      </w:r>
    </w:p>
    <w:p w14:paraId="5AC87C98" w14:textId="77777777" w:rsidR="00000000" w:rsidRDefault="000C6BB5">
      <w:pPr>
        <w:pStyle w:val="a0"/>
        <w:rPr>
          <w:rtl/>
        </w:rPr>
      </w:pPr>
    </w:p>
    <w:p w14:paraId="5860ACAF" w14:textId="77777777" w:rsidR="00000000" w:rsidRDefault="000C6BB5">
      <w:pPr>
        <w:pStyle w:val="a0"/>
        <w:rPr>
          <w:rFonts w:hint="cs"/>
          <w:rtl/>
        </w:rPr>
      </w:pPr>
      <w:r>
        <w:rPr>
          <w:rFonts w:hint="cs"/>
          <w:rtl/>
        </w:rPr>
        <w:t>הולכת חברת נכסים חדשה - אני מסיים - לקבל נכס ב-7 מיליארדי שקל</w:t>
      </w:r>
      <w:r>
        <w:rPr>
          <w:rFonts w:hint="cs"/>
          <w:rtl/>
        </w:rPr>
        <w:t xml:space="preserve">ים, שיירשם ב-60 מיליון דולר. תסתכלו בעוד שנה איך באילת יבואו כל החברים, לא שלי, אתם יודעים של מי, ויקבלו את כל הבוננזות. אתם תיראו איך בחיפה יהיה שוד קרקעות ששר האוצר מתכנן אותו כבר עכשיו, כי זו המטרה האמיתית של החוק, וזו המטרה של הסכסוך שאליו נקלענו. </w:t>
      </w:r>
    </w:p>
    <w:p w14:paraId="0FCD8AC5" w14:textId="77777777" w:rsidR="00000000" w:rsidRDefault="000C6BB5">
      <w:pPr>
        <w:pStyle w:val="a0"/>
        <w:rPr>
          <w:rFonts w:hint="cs"/>
          <w:rtl/>
        </w:rPr>
      </w:pPr>
    </w:p>
    <w:p w14:paraId="5B516F32" w14:textId="77777777" w:rsidR="00000000" w:rsidRDefault="000C6BB5">
      <w:pPr>
        <w:pStyle w:val="af1"/>
        <w:rPr>
          <w:rtl/>
        </w:rPr>
      </w:pPr>
      <w:r>
        <w:rPr>
          <w:rtl/>
        </w:rPr>
        <w:t>הי</w:t>
      </w:r>
      <w:r>
        <w:rPr>
          <w:rtl/>
        </w:rPr>
        <w:t>ו"ר</w:t>
      </w:r>
      <w:r>
        <w:rPr>
          <w:rFonts w:hint="cs"/>
          <w:rtl/>
        </w:rPr>
        <w:t xml:space="preserve"> משה כחלון</w:t>
      </w:r>
      <w:r>
        <w:rPr>
          <w:rtl/>
        </w:rPr>
        <w:t>:</w:t>
      </w:r>
    </w:p>
    <w:p w14:paraId="5E23C3E1" w14:textId="77777777" w:rsidR="00000000" w:rsidRDefault="000C6BB5">
      <w:pPr>
        <w:pStyle w:val="a0"/>
        <w:rPr>
          <w:rFonts w:hint="cs"/>
          <w:rtl/>
        </w:rPr>
      </w:pPr>
    </w:p>
    <w:p w14:paraId="1D1E6C1A" w14:textId="77777777" w:rsidR="00000000" w:rsidRDefault="000C6BB5">
      <w:pPr>
        <w:pStyle w:val="a0"/>
        <w:rPr>
          <w:rFonts w:hint="cs"/>
          <w:rtl/>
        </w:rPr>
      </w:pPr>
      <w:r>
        <w:rPr>
          <w:rFonts w:hint="cs"/>
          <w:rtl/>
        </w:rPr>
        <w:t xml:space="preserve">תודה רבה. חבר הכנסת הרב מאיר פרוש, בבקשה. אחריו - חבר הכנסת ואסל טאהא, ואחרונה - חברת הכנסת גבריאלי. </w:t>
      </w:r>
    </w:p>
    <w:p w14:paraId="3325E15C" w14:textId="77777777" w:rsidR="00000000" w:rsidRDefault="000C6BB5">
      <w:pPr>
        <w:pStyle w:val="a0"/>
        <w:rPr>
          <w:rFonts w:hint="cs"/>
          <w:rtl/>
        </w:rPr>
      </w:pPr>
    </w:p>
    <w:p w14:paraId="4F435DF0" w14:textId="77777777" w:rsidR="00000000" w:rsidRDefault="000C6BB5">
      <w:pPr>
        <w:pStyle w:val="a"/>
        <w:rPr>
          <w:rtl/>
        </w:rPr>
      </w:pPr>
      <w:bookmarkStart w:id="153" w:name="FS000000563T02_08_2004_18_14_19"/>
      <w:bookmarkStart w:id="154" w:name="_Toc100311704"/>
      <w:bookmarkEnd w:id="153"/>
      <w:r>
        <w:rPr>
          <w:rFonts w:hint="eastAsia"/>
          <w:rtl/>
        </w:rPr>
        <w:t>מאיר</w:t>
      </w:r>
      <w:r>
        <w:rPr>
          <w:rtl/>
        </w:rPr>
        <w:t xml:space="preserve"> פרוש (יהדות התורה):</w:t>
      </w:r>
      <w:bookmarkEnd w:id="154"/>
    </w:p>
    <w:p w14:paraId="6677A005" w14:textId="77777777" w:rsidR="00000000" w:rsidRDefault="000C6BB5">
      <w:pPr>
        <w:pStyle w:val="a0"/>
        <w:rPr>
          <w:rFonts w:hint="cs"/>
          <w:rtl/>
        </w:rPr>
      </w:pPr>
    </w:p>
    <w:p w14:paraId="1642C5DF" w14:textId="77777777" w:rsidR="00000000" w:rsidRDefault="000C6BB5">
      <w:pPr>
        <w:pStyle w:val="a0"/>
        <w:rPr>
          <w:rFonts w:hint="cs"/>
          <w:rtl/>
        </w:rPr>
      </w:pPr>
      <w:r>
        <w:rPr>
          <w:rFonts w:hint="cs"/>
          <w:rtl/>
        </w:rPr>
        <w:t>אדוני היושב-ראש, חברי הכנסת, הכנסת דנה היום בכמה הצעות אי-אמון בממשלה, ואני, בכל אופן, רוצה מעל הדוכן לחזור, לה</w:t>
      </w:r>
      <w:r>
        <w:rPr>
          <w:rFonts w:hint="cs"/>
          <w:rtl/>
        </w:rPr>
        <w:t xml:space="preserve">דגיש ולומר את מה שאמרנו בחודשים האחרונים, ובעצם אנחנו אומרים את זה כבר כשנה וחצי, ושום דבר לא השתנה. </w:t>
      </w:r>
    </w:p>
    <w:p w14:paraId="1AADBEA0" w14:textId="77777777" w:rsidR="00000000" w:rsidRDefault="000C6BB5">
      <w:pPr>
        <w:pStyle w:val="a0"/>
        <w:rPr>
          <w:rFonts w:hint="cs"/>
          <w:rtl/>
        </w:rPr>
      </w:pPr>
    </w:p>
    <w:p w14:paraId="1676C5F6" w14:textId="77777777" w:rsidR="00000000" w:rsidRDefault="000C6BB5">
      <w:pPr>
        <w:pStyle w:val="a0"/>
        <w:rPr>
          <w:rFonts w:hint="cs"/>
          <w:rtl/>
        </w:rPr>
      </w:pPr>
      <w:r>
        <w:rPr>
          <w:rFonts w:hint="cs"/>
          <w:rtl/>
        </w:rPr>
        <w:t>אני שואל את עצמי ואני שואל את החברים: האם אנחנו יכולים לתת אמון בממשלה שפגעה כל כך בישיבות - המקום שבו אנחנו מחנכים ואליו שולחים את ילדינו, ומבקשים מהם ש</w:t>
      </w:r>
      <w:r>
        <w:rPr>
          <w:rFonts w:hint="cs"/>
          <w:rtl/>
        </w:rPr>
        <w:t xml:space="preserve">ילמדו את תורת ישראל; ולא קיצצו בישיבות כמו שקיצצו לכל סקטור, אלא ברור שמעל ומעבר, קיצוץ עמוק ופוגע, ויהיה קשה מאוד היום לנהל גם את הישיבות וגם את הכוללים. </w:t>
      </w:r>
    </w:p>
    <w:p w14:paraId="65952CEE" w14:textId="77777777" w:rsidR="00000000" w:rsidRDefault="000C6BB5">
      <w:pPr>
        <w:pStyle w:val="a0"/>
        <w:rPr>
          <w:rFonts w:hint="cs"/>
          <w:rtl/>
        </w:rPr>
      </w:pPr>
    </w:p>
    <w:p w14:paraId="26E99A01" w14:textId="77777777" w:rsidR="00000000" w:rsidRDefault="000C6BB5">
      <w:pPr>
        <w:pStyle w:val="af0"/>
        <w:rPr>
          <w:rtl/>
        </w:rPr>
      </w:pPr>
      <w:r>
        <w:rPr>
          <w:rFonts w:hint="eastAsia"/>
          <w:rtl/>
        </w:rPr>
        <w:t>צבי</w:t>
      </w:r>
      <w:r>
        <w:rPr>
          <w:rtl/>
        </w:rPr>
        <w:t xml:space="preserve"> הנדל (האיחוד הלאומי - ישראל ביתנו):</w:t>
      </w:r>
    </w:p>
    <w:p w14:paraId="6AC5CF49" w14:textId="77777777" w:rsidR="00000000" w:rsidRDefault="000C6BB5">
      <w:pPr>
        <w:pStyle w:val="a0"/>
        <w:rPr>
          <w:rFonts w:hint="cs"/>
          <w:rtl/>
        </w:rPr>
      </w:pPr>
    </w:p>
    <w:p w14:paraId="41AE02D4" w14:textId="77777777" w:rsidR="00000000" w:rsidRDefault="000C6BB5">
      <w:pPr>
        <w:pStyle w:val="a0"/>
        <w:rPr>
          <w:rFonts w:hint="cs"/>
          <w:rtl/>
        </w:rPr>
      </w:pPr>
      <w:r>
        <w:rPr>
          <w:rFonts w:hint="cs"/>
          <w:rtl/>
        </w:rPr>
        <w:t xml:space="preserve">- - - פי-שלושה. </w:t>
      </w:r>
    </w:p>
    <w:p w14:paraId="4BAF5AA7" w14:textId="77777777" w:rsidR="00000000" w:rsidRDefault="000C6BB5">
      <w:pPr>
        <w:pStyle w:val="a0"/>
        <w:rPr>
          <w:rFonts w:hint="cs"/>
          <w:rtl/>
        </w:rPr>
      </w:pPr>
    </w:p>
    <w:p w14:paraId="21359821" w14:textId="77777777" w:rsidR="00000000" w:rsidRDefault="000C6BB5">
      <w:pPr>
        <w:pStyle w:val="-"/>
        <w:rPr>
          <w:rtl/>
        </w:rPr>
      </w:pPr>
      <w:bookmarkStart w:id="155" w:name="FS000000557T02_08_2004_18_36_00C"/>
      <w:bookmarkStart w:id="156" w:name="FS000000563T02_08_2004_18_36_12"/>
      <w:bookmarkEnd w:id="155"/>
      <w:bookmarkEnd w:id="156"/>
      <w:r>
        <w:rPr>
          <w:rFonts w:hint="eastAsia"/>
          <w:rtl/>
        </w:rPr>
        <w:t>מאיר</w:t>
      </w:r>
      <w:r>
        <w:rPr>
          <w:rtl/>
        </w:rPr>
        <w:t xml:space="preserve"> פרוש (יהדות התורה):</w:t>
      </w:r>
    </w:p>
    <w:p w14:paraId="2019ED34" w14:textId="77777777" w:rsidR="00000000" w:rsidRDefault="000C6BB5">
      <w:pPr>
        <w:pStyle w:val="a0"/>
        <w:rPr>
          <w:rFonts w:hint="cs"/>
          <w:rtl/>
        </w:rPr>
      </w:pPr>
    </w:p>
    <w:p w14:paraId="1DAD94BF" w14:textId="77777777" w:rsidR="00000000" w:rsidRDefault="000C6BB5">
      <w:pPr>
        <w:pStyle w:val="a0"/>
        <w:rPr>
          <w:rFonts w:hint="cs"/>
          <w:rtl/>
        </w:rPr>
      </w:pPr>
      <w:r>
        <w:rPr>
          <w:rFonts w:hint="cs"/>
          <w:rtl/>
        </w:rPr>
        <w:t>האם ניתן אנחנו</w:t>
      </w:r>
      <w:r>
        <w:rPr>
          <w:rFonts w:hint="cs"/>
          <w:rtl/>
        </w:rPr>
        <w:t xml:space="preserve"> אמון בממשלה שפגעה כל כך קשה במשפחות ברוכות ילדים וקיצצה את הקצבאות של המשפחות ברוכות הילדים, ושל הנזקקים ושל הזקנים וכל מי שחי ותלוי ועומד על אותן קצבאות? האם אנחנו ניתן אמון בממשלה שפגעה כל כך קשה במועצות הדתיות וגרמה לקריסת שירותי הדת במדינת  ישראל? הזכ</w:t>
      </w:r>
      <w:r>
        <w:rPr>
          <w:rFonts w:hint="cs"/>
          <w:rtl/>
        </w:rPr>
        <w:t>יר כאן חבר הכנסת פרץ מהכיוון שלו, שעובדי המועצות הדתיות במקומות מסוימים לא קוברים את המתים, מכיוון שהם הגיעו למצב שחודשים על חודשים הם לא מקבלים משכורות. דיברה פה חברת הכנסת גילה פינקלשטיין מהמפד"ל - שהיתה אחת מהשישה, כשושבין באותה קואליציה של ליכוד-שינוי-</w:t>
      </w:r>
      <w:r>
        <w:rPr>
          <w:rFonts w:hint="cs"/>
          <w:rtl/>
        </w:rPr>
        <w:t xml:space="preserve">מפד"ל - על כך שראש הממשלה התחייב. אנחנו יודעים שראש הממשלה התחייב, אבל מה יש אם הוא התחייב כאשר בפועל אין שירותי דת? שירותי הדת קרסו במדינת ישראל. </w:t>
      </w:r>
    </w:p>
    <w:p w14:paraId="27302759" w14:textId="77777777" w:rsidR="00000000" w:rsidRDefault="000C6BB5">
      <w:pPr>
        <w:pStyle w:val="a0"/>
        <w:rPr>
          <w:rFonts w:hint="cs"/>
          <w:rtl/>
        </w:rPr>
      </w:pPr>
    </w:p>
    <w:p w14:paraId="7D625180" w14:textId="77777777" w:rsidR="00000000" w:rsidRDefault="000C6BB5">
      <w:pPr>
        <w:pStyle w:val="a0"/>
        <w:rPr>
          <w:rFonts w:hint="cs"/>
          <w:rtl/>
        </w:rPr>
      </w:pPr>
      <w:r>
        <w:rPr>
          <w:rFonts w:hint="cs"/>
          <w:rtl/>
        </w:rPr>
        <w:t>אנחנו ניתן אמון בממשלה שפוגעת בעצם האפשרות שהבנות שלנו בגיל הסמינרים תוכלנה להמשיך באותה מתכונת שבה הן למדו</w:t>
      </w:r>
      <w:r>
        <w:rPr>
          <w:rFonts w:hint="cs"/>
          <w:rtl/>
        </w:rPr>
        <w:t xml:space="preserve"> עד היום, שנים על גבי שנים, מאז קום המדינה ולפני זה? אנחנו יכולים לתת אמון בממשלה שרק בהחלטה מיניסטריאלית שרת החינוך מודיעה שגני-הילדים של החינוך המוכר - להם יהיה קיצוץ של 15% נוספים מעבר לקיצוץ הרגיל;  מכיוון שאתם בחרתם לילדים הקטנים שלכם, לבני חמש, אותו </w:t>
      </w:r>
      <w:r>
        <w:rPr>
          <w:rFonts w:hint="cs"/>
          <w:rtl/>
        </w:rPr>
        <w:t xml:space="preserve">חינוך, ללא פיקוח של הממלכתי - תקבלו קיצוץ של עוד 15%. אנחנו יכולים לתת אמון בממשלה שגורמת לכך  שבתלמודי-תורה - אם בכיתה הראשונה, כיתה א', אין 22 תלמידים, צריך לסגור את התלמוד-תורה ומשרד החינוך לא יאשר אותו? </w:t>
      </w:r>
    </w:p>
    <w:p w14:paraId="3FDDA957" w14:textId="77777777" w:rsidR="00000000" w:rsidRDefault="000C6BB5">
      <w:pPr>
        <w:pStyle w:val="a0"/>
        <w:rPr>
          <w:rFonts w:hint="cs"/>
          <w:rtl/>
        </w:rPr>
      </w:pPr>
    </w:p>
    <w:p w14:paraId="35B6429A" w14:textId="77777777" w:rsidR="00000000" w:rsidRDefault="000C6BB5">
      <w:pPr>
        <w:pStyle w:val="a0"/>
        <w:rPr>
          <w:rFonts w:hint="cs"/>
          <w:rtl/>
        </w:rPr>
      </w:pPr>
      <w:r>
        <w:rPr>
          <w:rFonts w:hint="cs"/>
          <w:rtl/>
        </w:rPr>
        <w:t>אנחנו יכולים לתת אמון בממשלה שמקדמת, או נותנת ל</w:t>
      </w:r>
      <w:r>
        <w:rPr>
          <w:rFonts w:hint="cs"/>
          <w:rtl/>
        </w:rPr>
        <w:t xml:space="preserve">שר המשפטים, שהוא שר בכיר, את החוק האומלל של ברית הזוגיות, ולהכניס מסלול חדש של רישום נישואין למדינת ישראל? ואנחנו יכולים לתת אמון בממשלה שיש לה ועדה פעילה שמחפשת דרך איך לחייל בני-ישיבות? </w:t>
      </w:r>
    </w:p>
    <w:p w14:paraId="2C25D92D" w14:textId="77777777" w:rsidR="00000000" w:rsidRDefault="000C6BB5">
      <w:pPr>
        <w:pStyle w:val="a0"/>
        <w:rPr>
          <w:rFonts w:hint="cs"/>
          <w:rtl/>
        </w:rPr>
      </w:pPr>
    </w:p>
    <w:p w14:paraId="430954E9" w14:textId="77777777" w:rsidR="00000000" w:rsidRDefault="000C6BB5">
      <w:pPr>
        <w:pStyle w:val="a0"/>
        <w:rPr>
          <w:rFonts w:hint="cs"/>
          <w:rtl/>
        </w:rPr>
      </w:pPr>
      <w:r>
        <w:rPr>
          <w:rFonts w:hint="cs"/>
          <w:rtl/>
        </w:rPr>
        <w:t>אבל אני חייב לומר לך, אדוני היושב-ראש, מה שקורה עם תהפוכות שינוי ז</w:t>
      </w:r>
      <w:r>
        <w:rPr>
          <w:rFonts w:hint="cs"/>
          <w:rtl/>
        </w:rPr>
        <w:t>ה דבר שבאמת אני לא מבין אותו. רק לפני שבוע היו שתי חברות כנסת שניסו לומר שאולי הן כן ישבו עם החרדים. מייד כינסו במפלגת שינוי בית-דין שדה וסתמו להן את הפה. יושב-ראש שינוי, שר המשפטים, הודיע שלא ייתכן - לא נשב עם החרדים. והנה, מכיוון שיהדות התורה הוזמנה למשא</w:t>
      </w:r>
      <w:r>
        <w:rPr>
          <w:rFonts w:hint="cs"/>
          <w:rtl/>
        </w:rPr>
        <w:t xml:space="preserve">-ומתן - זמירות חדשות בשינוי. כל מה שהיה בעיניהם טרף, אסור, מוקצה - טומי לפיד מודיע שאפשר לשבת עם יהדות התורה בקואליציה אחת. מי התיר לו? אני הייתי רוצה לדעת, חבר הכנסת טיבי, מי הוא הרב שטומי לפיד קיבל ממנו את ההיתר. </w:t>
      </w:r>
    </w:p>
    <w:p w14:paraId="580B4603" w14:textId="77777777" w:rsidR="00000000" w:rsidRDefault="000C6BB5">
      <w:pPr>
        <w:pStyle w:val="a0"/>
        <w:rPr>
          <w:rFonts w:hint="cs"/>
          <w:rtl/>
        </w:rPr>
      </w:pPr>
    </w:p>
    <w:p w14:paraId="4389B2FD" w14:textId="77777777" w:rsidR="00000000" w:rsidRDefault="000C6BB5">
      <w:pPr>
        <w:pStyle w:val="a0"/>
        <w:rPr>
          <w:rFonts w:hint="cs"/>
          <w:rtl/>
        </w:rPr>
      </w:pPr>
      <w:r>
        <w:rPr>
          <w:rFonts w:hint="cs"/>
          <w:rtl/>
        </w:rPr>
        <w:t xml:space="preserve">רק דבר אחד אני רוצה לומר לך, ואני אומר </w:t>
      </w:r>
      <w:r>
        <w:rPr>
          <w:rFonts w:hint="cs"/>
          <w:rtl/>
        </w:rPr>
        <w:t>את זה לכולם: העובדה ששינוי מכריזה על כך שהיא מחרימה את סיעת ש"ס - היינו לפני שבועיים אצל ראש הממשלה ואמרנו לו: אנחנו שתי מפלגות. כל אחד יש לו הדרישות שלו, וכל אחד מעריך את עצמו כמו שהוא מעריך את עצמו וחושב שמגיע לו כך וכך. אבל אמרנו לראש הממשלה, שאם יחרימו</w:t>
      </w:r>
      <w:r>
        <w:rPr>
          <w:rFonts w:hint="cs"/>
          <w:rtl/>
        </w:rPr>
        <w:t xml:space="preserve"> את ש"ס, אנחנו לא נוכל להיות בקואליציה הזאת. ואני אומר כאן, מעל לדוכן: לא מחרימים את ש"ס רק מכיוון שהם חרדים. ואנחנו לא נוכל לעכל החרמה של חרדים. </w:t>
      </w:r>
    </w:p>
    <w:p w14:paraId="14A45BD8" w14:textId="77777777" w:rsidR="00000000" w:rsidRDefault="000C6BB5">
      <w:pPr>
        <w:pStyle w:val="a0"/>
        <w:rPr>
          <w:rFonts w:hint="cs"/>
          <w:rtl/>
        </w:rPr>
      </w:pPr>
    </w:p>
    <w:p w14:paraId="00642F56" w14:textId="77777777" w:rsidR="00000000" w:rsidRDefault="000C6BB5">
      <w:pPr>
        <w:pStyle w:val="a0"/>
        <w:rPr>
          <w:rFonts w:hint="cs"/>
          <w:rtl/>
        </w:rPr>
      </w:pPr>
      <w:r>
        <w:rPr>
          <w:rFonts w:hint="cs"/>
          <w:rtl/>
        </w:rPr>
        <w:t>חברי סיעת שינוי שנמצאים כאן, במליאה, אנא, העבירו לתשומת לבם של ראשיכם מה שאנחנו חושבים, איך הממשלה הזאת צריכ</w:t>
      </w:r>
      <w:r>
        <w:rPr>
          <w:rFonts w:hint="cs"/>
          <w:rtl/>
        </w:rPr>
        <w:t xml:space="preserve">ה להיראות. תודה רבה. </w:t>
      </w:r>
    </w:p>
    <w:p w14:paraId="1E789CC2" w14:textId="77777777" w:rsidR="00000000" w:rsidRDefault="000C6BB5">
      <w:pPr>
        <w:pStyle w:val="a0"/>
        <w:rPr>
          <w:rFonts w:hint="cs"/>
          <w:rtl/>
        </w:rPr>
      </w:pPr>
    </w:p>
    <w:p w14:paraId="14227FE5" w14:textId="77777777" w:rsidR="00000000" w:rsidRDefault="000C6BB5">
      <w:pPr>
        <w:pStyle w:val="af1"/>
        <w:rPr>
          <w:rtl/>
        </w:rPr>
      </w:pPr>
      <w:r>
        <w:rPr>
          <w:rtl/>
        </w:rPr>
        <w:t>היו"ר</w:t>
      </w:r>
      <w:r>
        <w:rPr>
          <w:rFonts w:hint="cs"/>
          <w:rtl/>
        </w:rPr>
        <w:t xml:space="preserve"> משה כחלון</w:t>
      </w:r>
      <w:r>
        <w:rPr>
          <w:rtl/>
        </w:rPr>
        <w:t>:</w:t>
      </w:r>
    </w:p>
    <w:p w14:paraId="0A9125A6" w14:textId="77777777" w:rsidR="00000000" w:rsidRDefault="000C6BB5">
      <w:pPr>
        <w:pStyle w:val="a0"/>
        <w:rPr>
          <w:rFonts w:hint="cs"/>
          <w:rtl/>
        </w:rPr>
      </w:pPr>
    </w:p>
    <w:p w14:paraId="7D5E0048" w14:textId="77777777" w:rsidR="00000000" w:rsidRDefault="000C6BB5">
      <w:pPr>
        <w:pStyle w:val="a0"/>
        <w:rPr>
          <w:rFonts w:hint="cs"/>
          <w:rtl/>
        </w:rPr>
      </w:pPr>
      <w:r>
        <w:rPr>
          <w:rFonts w:hint="cs"/>
          <w:rtl/>
        </w:rPr>
        <w:t xml:space="preserve">תודה רבה, אדוני. חבר הכנסת ואסל טאהא, בבקשה. </w:t>
      </w:r>
    </w:p>
    <w:p w14:paraId="1A3DC617" w14:textId="77777777" w:rsidR="00000000" w:rsidRDefault="000C6BB5">
      <w:pPr>
        <w:pStyle w:val="a0"/>
        <w:rPr>
          <w:rFonts w:hint="cs"/>
          <w:rtl/>
        </w:rPr>
      </w:pPr>
    </w:p>
    <w:p w14:paraId="4EE5249D" w14:textId="77777777" w:rsidR="00000000" w:rsidRDefault="000C6BB5">
      <w:pPr>
        <w:pStyle w:val="a"/>
        <w:rPr>
          <w:rtl/>
        </w:rPr>
      </w:pPr>
      <w:bookmarkStart w:id="157" w:name="FS000001062T02_08_2004_18_48_57"/>
      <w:bookmarkStart w:id="158" w:name="_Toc100311705"/>
      <w:bookmarkEnd w:id="157"/>
      <w:r>
        <w:rPr>
          <w:rFonts w:hint="eastAsia"/>
          <w:rtl/>
        </w:rPr>
        <w:t>ואסל</w:t>
      </w:r>
      <w:r>
        <w:rPr>
          <w:rtl/>
        </w:rPr>
        <w:t xml:space="preserve"> טאהא (בל"ד):</w:t>
      </w:r>
      <w:bookmarkEnd w:id="158"/>
    </w:p>
    <w:p w14:paraId="47BA8715" w14:textId="77777777" w:rsidR="00000000" w:rsidRDefault="000C6BB5">
      <w:pPr>
        <w:pStyle w:val="a0"/>
        <w:rPr>
          <w:rFonts w:hint="cs"/>
          <w:rtl/>
        </w:rPr>
      </w:pPr>
    </w:p>
    <w:p w14:paraId="59DD079F" w14:textId="77777777" w:rsidR="00000000" w:rsidRDefault="000C6BB5">
      <w:pPr>
        <w:pStyle w:val="a0"/>
        <w:rPr>
          <w:rFonts w:hint="cs"/>
          <w:rtl/>
        </w:rPr>
      </w:pPr>
      <w:r>
        <w:rPr>
          <w:rFonts w:hint="cs"/>
          <w:rtl/>
        </w:rPr>
        <w:t xml:space="preserve">אדוני היושב-ראש, חברי הכנסת, אתמול שודרה בערוץ-2 כתבה מזעזעת על הפועלים העומדים בצפיפות בארז, מחכים לקבל אשרות עבודה. זה הזכיר לי את התורים והצפיפות </w:t>
      </w:r>
      <w:r>
        <w:rPr>
          <w:rFonts w:hint="cs"/>
          <w:rtl/>
        </w:rPr>
        <w:t>באפריקה, בשנות הבצורת, במדינות אפריקה, כשעומדים אזרחים בצפיפות רבה כדי לקבל מרק לאכול. אנשים עומדים שעות על שעות, נחנקים בצפיפות, וכשהם רוצים לנשום הם מטפסים על הקירות כדי לנשום. מראות מזעזעים, המצביעים על האכזריות והגסות של מדיניות הממשלה הזאת בשטחים הכבו</w:t>
      </w:r>
      <w:r>
        <w:rPr>
          <w:rFonts w:hint="cs"/>
          <w:rtl/>
        </w:rPr>
        <w:t xml:space="preserve">שים. </w:t>
      </w:r>
    </w:p>
    <w:p w14:paraId="0F7A342F" w14:textId="77777777" w:rsidR="00000000" w:rsidRDefault="000C6BB5">
      <w:pPr>
        <w:pStyle w:val="a0"/>
        <w:rPr>
          <w:rFonts w:hint="cs"/>
          <w:rtl/>
        </w:rPr>
      </w:pPr>
    </w:p>
    <w:p w14:paraId="5E30A53F" w14:textId="77777777" w:rsidR="00000000" w:rsidRDefault="000C6BB5">
      <w:pPr>
        <w:pStyle w:val="a0"/>
        <w:rPr>
          <w:rFonts w:hint="cs"/>
          <w:rtl/>
        </w:rPr>
      </w:pPr>
      <w:r>
        <w:rPr>
          <w:rFonts w:hint="cs"/>
          <w:rtl/>
        </w:rPr>
        <w:t>אדוני היושב-ראש, אני, עקרונית, נגד הכיבוש, ונאבק בו בצורה מתמדת. אנחנו נאבקים נגד הכיבוש ותובעים לסיימו. לא רק נגד הכיבוש, אלא נגד כל תופעות הלוואי שלו - מחסומים, כיתור, הרעבה, עקירת עצים, עקירת פרדסים, סתימת פיות. כל התופעות האלה מטרתן להשפיל את הע</w:t>
      </w:r>
      <w:r>
        <w:rPr>
          <w:rFonts w:hint="cs"/>
          <w:rtl/>
        </w:rPr>
        <w:t>ם הפלסטיני, להשפיל את העם שתובע חירות ותובע עצמאות. אבל כשמקימים מחסומים, וכשמבצעים פעולות צבאיות, אנשים שפויים צריכים לעשות איזון. גם בזה לא עושים איזון. אזרחים נהרגים. בתים נהרסים, ילדים נהרגים. זקנים, נשים, חפים מפשע - כולם נהרגים. בלי איזון, בלי מדיניו</w:t>
      </w:r>
      <w:r>
        <w:rPr>
          <w:rFonts w:hint="cs"/>
          <w:rtl/>
        </w:rPr>
        <w:t xml:space="preserve">ת שפויה. </w:t>
      </w:r>
    </w:p>
    <w:p w14:paraId="0B40483E" w14:textId="77777777" w:rsidR="00000000" w:rsidRDefault="000C6BB5">
      <w:pPr>
        <w:pStyle w:val="a0"/>
        <w:rPr>
          <w:rFonts w:hint="cs"/>
          <w:rtl/>
        </w:rPr>
      </w:pPr>
    </w:p>
    <w:p w14:paraId="3C202AA5" w14:textId="77777777" w:rsidR="00000000" w:rsidRDefault="000C6BB5">
      <w:pPr>
        <w:pStyle w:val="a0"/>
        <w:rPr>
          <w:rFonts w:hint="cs"/>
          <w:rtl/>
        </w:rPr>
      </w:pPr>
      <w:r>
        <w:rPr>
          <w:rFonts w:hint="cs"/>
          <w:rtl/>
        </w:rPr>
        <w:t xml:space="preserve">לכן, אדוני היושב-ראש, מה שקרה אתמול בח'אן-יונס </w:t>
      </w:r>
      <w:r>
        <w:rPr>
          <w:rtl/>
        </w:rPr>
        <w:t>–</w:t>
      </w:r>
      <w:r>
        <w:rPr>
          <w:rFonts w:hint="cs"/>
          <w:rtl/>
        </w:rPr>
        <w:t xml:space="preserve"> אשה נהרגה מכדור תועה. ודובר צה"ל אומר: טעות. טוב, מה עם הפרופסור בג'נין, חאלד סאלח, שעמד על המרפסת וזעק, וגם את זה גילה ערוץ-2 כאשר שידר את המפגש המרתק בין העיתונאי לבין אותו פרופסור שהוא שוחר שלו</w:t>
      </w:r>
      <w:r>
        <w:rPr>
          <w:rFonts w:hint="cs"/>
          <w:rtl/>
        </w:rPr>
        <w:t>ם, רודף שלום, אבל רוצה שעמו יקבל את העצמאות והחירות בכבוד? ירו בו, על המרפסת, על לא עוול בכפו, וירו גם בבנו. המדיניות הזאת, אם תימשך, תוביל את כולנו באזור הזה לתהום.</w:t>
      </w:r>
    </w:p>
    <w:p w14:paraId="3910D7A8" w14:textId="77777777" w:rsidR="00000000" w:rsidRDefault="000C6BB5">
      <w:pPr>
        <w:pStyle w:val="a0"/>
        <w:ind w:firstLine="0"/>
        <w:rPr>
          <w:rFonts w:hint="cs"/>
          <w:rtl/>
        </w:rPr>
      </w:pPr>
    </w:p>
    <w:p w14:paraId="562E0818" w14:textId="77777777" w:rsidR="00000000" w:rsidRDefault="000C6BB5">
      <w:pPr>
        <w:pStyle w:val="a0"/>
        <w:ind w:firstLine="0"/>
        <w:rPr>
          <w:rFonts w:hint="cs"/>
          <w:rtl/>
        </w:rPr>
      </w:pPr>
      <w:r>
        <w:rPr>
          <w:rFonts w:hint="cs"/>
          <w:rtl/>
        </w:rPr>
        <w:tab/>
        <w:t>אדוני היושב-ראש, ראש הממשלה הוא אמן בקלקול היחסים לא רק עם העם הפלסטיני, אלא גם עם ירדן.</w:t>
      </w:r>
      <w:r>
        <w:rPr>
          <w:rFonts w:hint="cs"/>
          <w:rtl/>
        </w:rPr>
        <w:t xml:space="preserve"> הוא תוקף את ירדן, ותקף את ירדן כל הזמן, מפני שהיא אמרה שצריך להרוס את גדר ההפרדה, כי היא פוגעת בירדן ופוגעת בעם הפלסטיני. הוא רוצה לכפות את דעתו על ירדן, כאילו ירדן היא גרורה ישראלית. </w:t>
      </w:r>
    </w:p>
    <w:p w14:paraId="3EF9662C" w14:textId="77777777" w:rsidR="00000000" w:rsidRDefault="000C6BB5">
      <w:pPr>
        <w:pStyle w:val="a0"/>
        <w:ind w:firstLine="0"/>
        <w:rPr>
          <w:rFonts w:hint="cs"/>
          <w:rtl/>
        </w:rPr>
      </w:pPr>
    </w:p>
    <w:p w14:paraId="00D17D94" w14:textId="77777777" w:rsidR="00000000" w:rsidRDefault="000C6BB5">
      <w:pPr>
        <w:pStyle w:val="a0"/>
        <w:ind w:firstLine="0"/>
        <w:rPr>
          <w:rFonts w:hint="cs"/>
          <w:rtl/>
        </w:rPr>
      </w:pPr>
      <w:r>
        <w:rPr>
          <w:rFonts w:hint="cs"/>
          <w:rtl/>
        </w:rPr>
        <w:tab/>
        <w:t>הוא אמן בקלקול היחסים עם העולם. תראו מה שקרה בצרפת. תראו מה שקרה בצר</w:t>
      </w:r>
      <w:r>
        <w:rPr>
          <w:rFonts w:hint="cs"/>
          <w:rtl/>
        </w:rPr>
        <w:t xml:space="preserve">פת  </w:t>
      </w:r>
      <w:r>
        <w:rPr>
          <w:rFonts w:hint="eastAsia"/>
          <w:rtl/>
        </w:rPr>
        <w:t>–</w:t>
      </w:r>
      <w:r>
        <w:rPr>
          <w:rFonts w:hint="cs"/>
          <w:rtl/>
        </w:rPr>
        <w:t xml:space="preserve"> הוא אורח לא רצוי שם. מעולם לא היה ראש ממשלה במדינה דמוקרטית שעושה צעדים כאלה. </w:t>
      </w:r>
    </w:p>
    <w:p w14:paraId="7FCB5733" w14:textId="77777777" w:rsidR="00000000" w:rsidRDefault="000C6BB5">
      <w:pPr>
        <w:pStyle w:val="a0"/>
        <w:ind w:firstLine="0"/>
        <w:rPr>
          <w:rFonts w:hint="cs"/>
          <w:rtl/>
        </w:rPr>
      </w:pPr>
    </w:p>
    <w:p w14:paraId="36DD47D3" w14:textId="77777777" w:rsidR="00000000" w:rsidRDefault="000C6BB5">
      <w:pPr>
        <w:pStyle w:val="a0"/>
        <w:ind w:firstLine="0"/>
        <w:rPr>
          <w:rFonts w:hint="cs"/>
          <w:rtl/>
        </w:rPr>
      </w:pPr>
      <w:r>
        <w:rPr>
          <w:rFonts w:hint="cs"/>
          <w:rtl/>
        </w:rPr>
        <w:tab/>
        <w:t xml:space="preserve">סטרטגוס ביוון העתיקה היה מטפל בשלום ובמלחמה. במה ראש הממשלה מטפל? במלחמה </w:t>
      </w:r>
      <w:r>
        <w:rPr>
          <w:rFonts w:hint="eastAsia"/>
          <w:rtl/>
        </w:rPr>
        <w:t>–</w:t>
      </w:r>
      <w:r>
        <w:rPr>
          <w:rFonts w:hint="cs"/>
          <w:rtl/>
        </w:rPr>
        <w:t xml:space="preserve"> הוא גרם להסלמה שאין כמותה באזור, בשטחים הכבושים. המדיניות הזאת לא תוביל לא לשלום ולא לביטחון; </w:t>
      </w:r>
      <w:r>
        <w:rPr>
          <w:rFonts w:hint="cs"/>
          <w:rtl/>
        </w:rPr>
        <w:t xml:space="preserve">המדיניות שהממשלה נוקטת בשטחים הכבושים, השלכותיה הן לא רק על השטחים. נכון שהיא משליכה על השטחים, וגורמת גם לאלימות פנימית וגם לקונפליקטים פנימיים, מפני שהאבטלה שם היא יותר מ-75% </w:t>
      </w:r>
      <w:r>
        <w:rPr>
          <w:rFonts w:hint="eastAsia"/>
          <w:rtl/>
        </w:rPr>
        <w:t>–</w:t>
      </w:r>
      <w:r>
        <w:rPr>
          <w:rFonts w:hint="cs"/>
          <w:rtl/>
        </w:rPr>
        <w:t xml:space="preserve"> שלושת-רבעי העם הפלסטיני מובטלים, לא עובדים, רעבים, אין להם מה לעשות. עומדים, </w:t>
      </w:r>
      <w:r>
        <w:rPr>
          <w:rFonts w:hint="cs"/>
          <w:rtl/>
        </w:rPr>
        <w:t xml:space="preserve">דורשים עבודה </w:t>
      </w:r>
      <w:r>
        <w:rPr>
          <w:rFonts w:hint="eastAsia"/>
          <w:rtl/>
        </w:rPr>
        <w:t>–</w:t>
      </w:r>
      <w:r>
        <w:rPr>
          <w:rFonts w:hint="cs"/>
          <w:rtl/>
        </w:rPr>
        <w:t xml:space="preserve"> ואין עבודה. </w:t>
      </w:r>
    </w:p>
    <w:p w14:paraId="62193840" w14:textId="77777777" w:rsidR="00000000" w:rsidRDefault="000C6BB5">
      <w:pPr>
        <w:pStyle w:val="a0"/>
        <w:ind w:firstLine="0"/>
        <w:rPr>
          <w:rFonts w:hint="cs"/>
          <w:rtl/>
        </w:rPr>
      </w:pPr>
    </w:p>
    <w:p w14:paraId="7C8FDDD7" w14:textId="77777777" w:rsidR="00000000" w:rsidRDefault="000C6BB5">
      <w:pPr>
        <w:pStyle w:val="a0"/>
        <w:ind w:firstLine="0"/>
        <w:rPr>
          <w:rFonts w:hint="cs"/>
          <w:rtl/>
        </w:rPr>
      </w:pPr>
      <w:r>
        <w:rPr>
          <w:rFonts w:hint="cs"/>
          <w:rtl/>
        </w:rPr>
        <w:tab/>
        <w:t xml:space="preserve">ההשלכות האלה יחלחלו גם לתוך מדינת ישראל, כפי שהרסו את השלום - - </w:t>
      </w:r>
    </w:p>
    <w:p w14:paraId="363E8534" w14:textId="77777777" w:rsidR="00000000" w:rsidRDefault="000C6BB5">
      <w:pPr>
        <w:pStyle w:val="af1"/>
        <w:rPr>
          <w:rtl/>
        </w:rPr>
      </w:pPr>
      <w:r>
        <w:rPr>
          <w:rtl/>
        </w:rPr>
        <w:br/>
        <w:t>היו"ר משה כחלון:</w:t>
      </w:r>
    </w:p>
    <w:p w14:paraId="1788FEB9" w14:textId="77777777" w:rsidR="00000000" w:rsidRDefault="000C6BB5">
      <w:pPr>
        <w:pStyle w:val="a0"/>
        <w:rPr>
          <w:rtl/>
        </w:rPr>
      </w:pPr>
    </w:p>
    <w:p w14:paraId="7DA0C915" w14:textId="77777777" w:rsidR="00000000" w:rsidRDefault="000C6BB5">
      <w:pPr>
        <w:pStyle w:val="a0"/>
        <w:rPr>
          <w:rFonts w:hint="cs"/>
          <w:rtl/>
        </w:rPr>
      </w:pPr>
      <w:r>
        <w:rPr>
          <w:rFonts w:hint="cs"/>
          <w:rtl/>
        </w:rPr>
        <w:t>אני מבקש לסיים, חבר הכנסת טאהא.</w:t>
      </w:r>
    </w:p>
    <w:p w14:paraId="1C4F2E95" w14:textId="77777777" w:rsidR="00000000" w:rsidRDefault="000C6BB5">
      <w:pPr>
        <w:pStyle w:val="-"/>
        <w:rPr>
          <w:rtl/>
        </w:rPr>
      </w:pPr>
      <w:r>
        <w:rPr>
          <w:rtl/>
        </w:rPr>
        <w:br/>
      </w:r>
      <w:bookmarkStart w:id="159" w:name="FS000000558T02_08_2004_19_03_16C"/>
      <w:bookmarkStart w:id="160" w:name="FS000001062T02_08_2004_19_03_21"/>
      <w:bookmarkStart w:id="161" w:name="FS000001062T02_08_2004_19_03_24C"/>
      <w:bookmarkEnd w:id="159"/>
      <w:bookmarkEnd w:id="160"/>
      <w:bookmarkEnd w:id="161"/>
      <w:r>
        <w:rPr>
          <w:rtl/>
        </w:rPr>
        <w:t>ואסל טאהא (בל"ד):</w:t>
      </w:r>
    </w:p>
    <w:p w14:paraId="24BAB8A9" w14:textId="77777777" w:rsidR="00000000" w:rsidRDefault="000C6BB5">
      <w:pPr>
        <w:pStyle w:val="a0"/>
        <w:rPr>
          <w:rFonts w:hint="cs"/>
          <w:rtl/>
        </w:rPr>
      </w:pPr>
    </w:p>
    <w:p w14:paraId="2A4AFD85" w14:textId="77777777" w:rsidR="00000000" w:rsidRDefault="000C6BB5">
      <w:pPr>
        <w:pStyle w:val="a0"/>
        <w:rPr>
          <w:rFonts w:hint="cs"/>
          <w:rtl/>
        </w:rPr>
      </w:pPr>
      <w:r>
        <w:rPr>
          <w:rFonts w:hint="cs"/>
          <w:rtl/>
        </w:rPr>
        <w:t>- - כפי שהרסו את הכול. ראש הממשלה וממשלתו גם יהרסו את התקווה שכל אחד מאתנו תלוי בה. יש תקו</w:t>
      </w:r>
      <w:r>
        <w:rPr>
          <w:rFonts w:hint="cs"/>
          <w:rtl/>
        </w:rPr>
        <w:t xml:space="preserve">וה, צריך לשמור עליה </w:t>
      </w:r>
      <w:r>
        <w:rPr>
          <w:rFonts w:hint="eastAsia"/>
          <w:rtl/>
        </w:rPr>
        <w:t>–</w:t>
      </w:r>
      <w:r>
        <w:rPr>
          <w:rFonts w:hint="cs"/>
          <w:rtl/>
        </w:rPr>
        <w:t xml:space="preserve"> צריך לסיים את הכיבוש, להרוס את הכיבוש במקום להרוס את השלום.</w:t>
      </w:r>
    </w:p>
    <w:p w14:paraId="19EC8DCB" w14:textId="77777777" w:rsidR="00000000" w:rsidRDefault="000C6BB5">
      <w:pPr>
        <w:pStyle w:val="a0"/>
        <w:rPr>
          <w:rFonts w:hint="cs"/>
          <w:rtl/>
        </w:rPr>
      </w:pPr>
    </w:p>
    <w:p w14:paraId="23085A3F" w14:textId="77777777" w:rsidR="00000000" w:rsidRDefault="000C6BB5">
      <w:pPr>
        <w:pStyle w:val="a0"/>
        <w:rPr>
          <w:rFonts w:hint="cs"/>
          <w:rtl/>
        </w:rPr>
      </w:pPr>
      <w:r>
        <w:rPr>
          <w:rFonts w:hint="cs"/>
          <w:rtl/>
        </w:rPr>
        <w:t xml:space="preserve">לכן הממשלה הזאת אינה ראויה לאמון. </w:t>
      </w:r>
    </w:p>
    <w:p w14:paraId="127AF0E4" w14:textId="77777777" w:rsidR="00000000" w:rsidRDefault="000C6BB5">
      <w:pPr>
        <w:pStyle w:val="af1"/>
        <w:rPr>
          <w:rtl/>
        </w:rPr>
      </w:pPr>
      <w:r>
        <w:rPr>
          <w:rtl/>
        </w:rPr>
        <w:br/>
        <w:t>היו"ר משה כחלון:</w:t>
      </w:r>
    </w:p>
    <w:p w14:paraId="117811AE" w14:textId="77777777" w:rsidR="00000000" w:rsidRDefault="000C6BB5">
      <w:pPr>
        <w:pStyle w:val="a0"/>
        <w:rPr>
          <w:rtl/>
        </w:rPr>
      </w:pPr>
    </w:p>
    <w:p w14:paraId="464AF230" w14:textId="77777777" w:rsidR="00000000" w:rsidRDefault="000C6BB5">
      <w:pPr>
        <w:pStyle w:val="a0"/>
        <w:rPr>
          <w:rFonts w:hint="cs"/>
          <w:rtl/>
        </w:rPr>
      </w:pPr>
      <w:r>
        <w:rPr>
          <w:rFonts w:hint="cs"/>
          <w:rtl/>
        </w:rPr>
        <w:t>תודה רבה. חברת הכנסת ענבל גבריאלי, בבקשה.</w:t>
      </w:r>
    </w:p>
    <w:p w14:paraId="4439FB32" w14:textId="77777777" w:rsidR="00000000" w:rsidRDefault="000C6BB5">
      <w:pPr>
        <w:pStyle w:val="a"/>
        <w:rPr>
          <w:rtl/>
        </w:rPr>
      </w:pPr>
      <w:bookmarkStart w:id="162" w:name="EndOfSelect1_36"/>
      <w:bookmarkEnd w:id="162"/>
    </w:p>
    <w:p w14:paraId="7F668C3F" w14:textId="77777777" w:rsidR="00000000" w:rsidRDefault="000C6BB5">
      <w:pPr>
        <w:pStyle w:val="a"/>
        <w:rPr>
          <w:rtl/>
        </w:rPr>
      </w:pPr>
      <w:r>
        <w:rPr>
          <w:rtl/>
        </w:rPr>
        <w:br/>
      </w:r>
      <w:bookmarkStart w:id="163" w:name="FS000001039T02_08_2004_19_04_36"/>
      <w:bookmarkStart w:id="164" w:name="_Toc100311706"/>
      <w:bookmarkEnd w:id="163"/>
      <w:r>
        <w:rPr>
          <w:rtl/>
        </w:rPr>
        <w:t>ענבל גבריאלי (הליכוד):</w:t>
      </w:r>
      <w:bookmarkEnd w:id="164"/>
    </w:p>
    <w:p w14:paraId="1C1F39FC" w14:textId="77777777" w:rsidR="00000000" w:rsidRDefault="000C6BB5">
      <w:pPr>
        <w:pStyle w:val="a0"/>
        <w:rPr>
          <w:rtl/>
        </w:rPr>
      </w:pPr>
    </w:p>
    <w:p w14:paraId="75003E01" w14:textId="77777777" w:rsidR="00000000" w:rsidRDefault="000C6BB5">
      <w:pPr>
        <w:pStyle w:val="a0"/>
        <w:rPr>
          <w:rFonts w:hint="cs"/>
          <w:rtl/>
        </w:rPr>
      </w:pPr>
      <w:r>
        <w:rPr>
          <w:rFonts w:hint="cs"/>
          <w:rtl/>
        </w:rPr>
        <w:t>אדוני היושב-ראש, כנסת נכבדה, מאז הקמת הממשלה הנוכחי</w:t>
      </w:r>
      <w:r>
        <w:rPr>
          <w:rFonts w:hint="cs"/>
          <w:rtl/>
        </w:rPr>
        <w:t xml:space="preserve">ת נוכחנו </w:t>
      </w:r>
      <w:r>
        <w:rPr>
          <w:rFonts w:hint="eastAsia"/>
          <w:rtl/>
        </w:rPr>
        <w:t>–</w:t>
      </w:r>
      <w:r>
        <w:rPr>
          <w:rFonts w:hint="cs"/>
          <w:rtl/>
        </w:rPr>
        <w:t xml:space="preserve"> כשאני אומרת "נוכחנו" אני מתכוונת: אנו, הקואליציה </w:t>
      </w:r>
      <w:r>
        <w:rPr>
          <w:rFonts w:hint="eastAsia"/>
          <w:rtl/>
        </w:rPr>
        <w:t>–</w:t>
      </w:r>
      <w:r>
        <w:rPr>
          <w:rFonts w:hint="cs"/>
          <w:rtl/>
        </w:rPr>
        <w:t xml:space="preserve"> נוכחנו לדעת שמולנו עומדת אופוזיציה חלשה, בלי סדר-יום ובלי עקרונות. גם היום אין תוחלת לשמחה לאיד על התמוטטות הקואליציה והתפרקות הליכוד, כביכול.</w:t>
      </w:r>
      <w:r>
        <w:rPr>
          <w:rFonts w:hint="cs"/>
        </w:rPr>
        <w:t xml:space="preserve"> </w:t>
      </w:r>
      <w:r>
        <w:rPr>
          <w:rFonts w:hint="cs"/>
          <w:rtl/>
        </w:rPr>
        <w:t>אבל מה? דבר אחד לימדה אותנו האופוזיציה, דבר אחד בלב</w:t>
      </w:r>
      <w:r>
        <w:rPr>
          <w:rFonts w:hint="cs"/>
          <w:rtl/>
        </w:rPr>
        <w:t xml:space="preserve">ד: שהצעת אי-אמון היא עניין של מה בכך. </w:t>
      </w:r>
    </w:p>
    <w:p w14:paraId="255794D1" w14:textId="77777777" w:rsidR="00000000" w:rsidRDefault="000C6BB5">
      <w:pPr>
        <w:pStyle w:val="af0"/>
        <w:rPr>
          <w:rtl/>
        </w:rPr>
      </w:pPr>
      <w:r>
        <w:rPr>
          <w:rtl/>
        </w:rPr>
        <w:br/>
        <w:t>קריאות:</w:t>
      </w:r>
    </w:p>
    <w:p w14:paraId="2BF4D17F" w14:textId="77777777" w:rsidR="00000000" w:rsidRDefault="000C6BB5">
      <w:pPr>
        <w:pStyle w:val="a0"/>
        <w:rPr>
          <w:rtl/>
        </w:rPr>
      </w:pPr>
    </w:p>
    <w:p w14:paraId="6A15B81F" w14:textId="77777777" w:rsidR="00000000" w:rsidRDefault="000C6BB5">
      <w:pPr>
        <w:pStyle w:val="a0"/>
        <w:rPr>
          <w:rFonts w:hint="cs"/>
          <w:rtl/>
        </w:rPr>
      </w:pPr>
      <w:r>
        <w:rPr>
          <w:rFonts w:hint="cs"/>
          <w:rtl/>
        </w:rPr>
        <w:t>- - -</w:t>
      </w:r>
    </w:p>
    <w:p w14:paraId="5E4565EF" w14:textId="77777777" w:rsidR="00000000" w:rsidRDefault="000C6BB5">
      <w:pPr>
        <w:pStyle w:val="-"/>
        <w:rPr>
          <w:rtl/>
        </w:rPr>
      </w:pPr>
      <w:r>
        <w:rPr>
          <w:rtl/>
        </w:rPr>
        <w:br/>
      </w:r>
      <w:bookmarkStart w:id="165" w:name="FS000001039T02_08_2004_19_06_53C"/>
      <w:bookmarkEnd w:id="165"/>
      <w:r>
        <w:rPr>
          <w:rtl/>
        </w:rPr>
        <w:t>ענבל גבריאלי (הליכוד):</w:t>
      </w:r>
    </w:p>
    <w:p w14:paraId="27647883" w14:textId="77777777" w:rsidR="00000000" w:rsidRDefault="000C6BB5">
      <w:pPr>
        <w:pStyle w:val="a0"/>
        <w:rPr>
          <w:rtl/>
        </w:rPr>
      </w:pPr>
    </w:p>
    <w:p w14:paraId="547008A3" w14:textId="77777777" w:rsidR="00000000" w:rsidRDefault="000C6BB5">
      <w:pPr>
        <w:pStyle w:val="a0"/>
        <w:rPr>
          <w:rFonts w:hint="cs"/>
          <w:rtl/>
        </w:rPr>
      </w:pPr>
      <w:r>
        <w:rPr>
          <w:rFonts w:hint="cs"/>
          <w:rtl/>
        </w:rPr>
        <w:t xml:space="preserve">בכל אופן, האופוזיציה, שכפי שציינתי היא חלשה, חסרת עקרונות וללא סדר-יום, לימדה אותנו דבר אחד בלבד: שהצעות אי-אמון הן עניין של מה בכך. </w:t>
      </w:r>
    </w:p>
    <w:p w14:paraId="69084741" w14:textId="77777777" w:rsidR="00000000" w:rsidRDefault="000C6BB5">
      <w:pPr>
        <w:pStyle w:val="a0"/>
        <w:rPr>
          <w:rFonts w:hint="cs"/>
          <w:rtl/>
        </w:rPr>
      </w:pPr>
    </w:p>
    <w:p w14:paraId="7DA273FB" w14:textId="77777777" w:rsidR="00000000" w:rsidRDefault="000C6BB5">
      <w:pPr>
        <w:pStyle w:val="a0"/>
        <w:rPr>
          <w:rFonts w:hint="cs"/>
          <w:rtl/>
        </w:rPr>
      </w:pPr>
      <w:r>
        <w:rPr>
          <w:rFonts w:hint="cs"/>
          <w:rtl/>
        </w:rPr>
        <w:t>אם בעבר היינו שואלים ובודקים אם אחת מסיעו</w:t>
      </w:r>
      <w:r>
        <w:rPr>
          <w:rFonts w:hint="cs"/>
          <w:rtl/>
        </w:rPr>
        <w:t xml:space="preserve">ת האופוזיציה הגישה השבוע הצעת אי-אמון, הרי היום אנחנו שואלים כמה </w:t>
      </w:r>
      <w:r>
        <w:rPr>
          <w:rFonts w:hint="eastAsia"/>
          <w:rtl/>
        </w:rPr>
        <w:t>–</w:t>
      </w:r>
      <w:r>
        <w:rPr>
          <w:rFonts w:hint="cs"/>
          <w:rtl/>
        </w:rPr>
        <w:t xml:space="preserve"> כמה הצעות אי-אמון הגישו סיעות האופוזיציה השבוע.</w:t>
      </w:r>
    </w:p>
    <w:p w14:paraId="5C486F8C" w14:textId="77777777" w:rsidR="00000000" w:rsidRDefault="000C6BB5">
      <w:pPr>
        <w:pStyle w:val="a0"/>
        <w:rPr>
          <w:rFonts w:hint="cs"/>
          <w:rtl/>
        </w:rPr>
      </w:pPr>
    </w:p>
    <w:p w14:paraId="61EC485E" w14:textId="77777777" w:rsidR="00000000" w:rsidRDefault="000C6BB5">
      <w:pPr>
        <w:pStyle w:val="a0"/>
        <w:rPr>
          <w:rFonts w:hint="cs"/>
          <w:rtl/>
        </w:rPr>
      </w:pPr>
      <w:r>
        <w:rPr>
          <w:rFonts w:hint="cs"/>
          <w:rtl/>
        </w:rPr>
        <w:t>לא רק זה, אפילו נושאי הצעות האי-אמון ידועים מראש. כמו בשבוע שעבר, ובשבוע שלפניו, ובשבוע שלפניהם, וכן הלאה, גם היום נצביע על הצעות אי-אמון בנ</w:t>
      </w:r>
      <w:r>
        <w:rPr>
          <w:rFonts w:hint="cs"/>
          <w:rtl/>
        </w:rPr>
        <w:t>ושא מדיניות הממשלה בתחום החברתי-הכלכלי, בנושא מדיניות הממשלה בתחום המדיני, בנושא אי-תשלום שכר עובדי המועצות הדתיות ובנושא מדיניות הממשלה - - -</w:t>
      </w:r>
    </w:p>
    <w:p w14:paraId="40A11750" w14:textId="77777777" w:rsidR="00000000" w:rsidRDefault="000C6BB5">
      <w:pPr>
        <w:pStyle w:val="af0"/>
        <w:rPr>
          <w:rtl/>
        </w:rPr>
      </w:pPr>
      <w:r>
        <w:rPr>
          <w:rtl/>
        </w:rPr>
        <w:br/>
        <w:t>מיכאל מלכיאור (העבודה-מימד):</w:t>
      </w:r>
    </w:p>
    <w:p w14:paraId="7F0837BE" w14:textId="77777777" w:rsidR="00000000" w:rsidRDefault="000C6BB5">
      <w:pPr>
        <w:pStyle w:val="a0"/>
        <w:rPr>
          <w:rtl/>
        </w:rPr>
      </w:pPr>
    </w:p>
    <w:p w14:paraId="794F7280" w14:textId="77777777" w:rsidR="00000000" w:rsidRDefault="000C6BB5">
      <w:pPr>
        <w:pStyle w:val="a0"/>
        <w:rPr>
          <w:rFonts w:hint="cs"/>
          <w:rtl/>
        </w:rPr>
      </w:pPr>
      <w:r>
        <w:rPr>
          <w:rFonts w:hint="cs"/>
          <w:rtl/>
        </w:rPr>
        <w:t>- - -</w:t>
      </w:r>
    </w:p>
    <w:p w14:paraId="77E889B7" w14:textId="77777777" w:rsidR="00000000" w:rsidRDefault="000C6BB5">
      <w:pPr>
        <w:pStyle w:val="af1"/>
        <w:rPr>
          <w:rtl/>
        </w:rPr>
      </w:pPr>
      <w:r>
        <w:rPr>
          <w:rtl/>
        </w:rPr>
        <w:br/>
        <w:t>היו"ר ראובן ריבלין:</w:t>
      </w:r>
    </w:p>
    <w:p w14:paraId="2EF81D01" w14:textId="77777777" w:rsidR="00000000" w:rsidRDefault="000C6BB5">
      <w:pPr>
        <w:pStyle w:val="a0"/>
        <w:rPr>
          <w:rtl/>
        </w:rPr>
      </w:pPr>
    </w:p>
    <w:p w14:paraId="7F7D7C03" w14:textId="77777777" w:rsidR="00000000" w:rsidRDefault="000C6BB5">
      <w:pPr>
        <w:pStyle w:val="a0"/>
        <w:rPr>
          <w:rFonts w:hint="cs"/>
          <w:rtl/>
        </w:rPr>
      </w:pPr>
      <w:r>
        <w:rPr>
          <w:rFonts w:hint="cs"/>
          <w:rtl/>
        </w:rPr>
        <w:t xml:space="preserve">נא לשבת, חבר הכנסת מלכיאור. לא לדבר </w:t>
      </w:r>
      <w:r>
        <w:rPr>
          <w:rFonts w:hint="eastAsia"/>
          <w:rtl/>
        </w:rPr>
        <w:t>–</w:t>
      </w:r>
      <w:r>
        <w:rPr>
          <w:rFonts w:hint="cs"/>
          <w:rtl/>
        </w:rPr>
        <w:t xml:space="preserve"> לא לקרוא קריאות </w:t>
      </w:r>
      <w:r>
        <w:rPr>
          <w:rFonts w:hint="cs"/>
          <w:rtl/>
        </w:rPr>
        <w:t>ביניים בעמידה.</w:t>
      </w:r>
    </w:p>
    <w:p w14:paraId="0C0B7854" w14:textId="77777777" w:rsidR="00000000" w:rsidRDefault="000C6BB5">
      <w:pPr>
        <w:pStyle w:val="-"/>
        <w:rPr>
          <w:rtl/>
        </w:rPr>
      </w:pPr>
      <w:r>
        <w:rPr>
          <w:rtl/>
        </w:rPr>
        <w:br/>
      </w:r>
      <w:bookmarkStart w:id="166" w:name="FS000001039T02_08_2004_19_09_43C"/>
      <w:bookmarkEnd w:id="166"/>
      <w:r>
        <w:rPr>
          <w:rtl/>
        </w:rPr>
        <w:t>ענבל גבריאלי (הליכוד):</w:t>
      </w:r>
    </w:p>
    <w:p w14:paraId="2F13DE19" w14:textId="77777777" w:rsidR="00000000" w:rsidRDefault="000C6BB5">
      <w:pPr>
        <w:pStyle w:val="a0"/>
        <w:rPr>
          <w:rtl/>
        </w:rPr>
      </w:pPr>
    </w:p>
    <w:p w14:paraId="283C25AC" w14:textId="77777777" w:rsidR="00000000" w:rsidRDefault="000C6BB5">
      <w:pPr>
        <w:pStyle w:val="a0"/>
        <w:rPr>
          <w:rFonts w:hint="cs"/>
          <w:rtl/>
        </w:rPr>
      </w:pPr>
      <w:r>
        <w:rPr>
          <w:rFonts w:hint="cs"/>
          <w:rtl/>
        </w:rPr>
        <w:t>- - - ובנושא מדיניות הממשלה בשטחים. אין חדש תחת השמש - - -</w:t>
      </w:r>
    </w:p>
    <w:p w14:paraId="267E00FE" w14:textId="77777777" w:rsidR="00000000" w:rsidRDefault="000C6BB5">
      <w:pPr>
        <w:pStyle w:val="af0"/>
        <w:rPr>
          <w:rtl/>
        </w:rPr>
      </w:pPr>
      <w:r>
        <w:rPr>
          <w:rtl/>
        </w:rPr>
        <w:br/>
        <w:t>מיכאל מלכיאור (העבודה-מימד):</w:t>
      </w:r>
    </w:p>
    <w:p w14:paraId="4AF8CB04" w14:textId="77777777" w:rsidR="00000000" w:rsidRDefault="000C6BB5">
      <w:pPr>
        <w:pStyle w:val="a0"/>
        <w:rPr>
          <w:rtl/>
        </w:rPr>
      </w:pPr>
    </w:p>
    <w:p w14:paraId="459141E1" w14:textId="77777777" w:rsidR="00000000" w:rsidRDefault="000C6BB5">
      <w:pPr>
        <w:pStyle w:val="a0"/>
        <w:rPr>
          <w:rFonts w:hint="cs"/>
          <w:rtl/>
        </w:rPr>
      </w:pPr>
      <w:r>
        <w:rPr>
          <w:rFonts w:hint="cs"/>
          <w:rtl/>
        </w:rPr>
        <w:t>חברת הכנסת ענבל גבריאלי, אפשר רק לשמוע מה חברי הממשלה אמרו אתמול - - -</w:t>
      </w:r>
    </w:p>
    <w:p w14:paraId="70991E04" w14:textId="77777777" w:rsidR="00000000" w:rsidRDefault="000C6BB5">
      <w:pPr>
        <w:pStyle w:val="af1"/>
        <w:rPr>
          <w:rtl/>
        </w:rPr>
      </w:pPr>
      <w:r>
        <w:rPr>
          <w:rtl/>
        </w:rPr>
        <w:br/>
        <w:t>היו"ר ראובן ריבלין:</w:t>
      </w:r>
    </w:p>
    <w:p w14:paraId="3D217205" w14:textId="77777777" w:rsidR="00000000" w:rsidRDefault="000C6BB5">
      <w:pPr>
        <w:pStyle w:val="a0"/>
        <w:rPr>
          <w:rtl/>
        </w:rPr>
      </w:pPr>
    </w:p>
    <w:p w14:paraId="471FF951" w14:textId="77777777" w:rsidR="00000000" w:rsidRDefault="000C6BB5">
      <w:pPr>
        <w:pStyle w:val="a0"/>
        <w:rPr>
          <w:rFonts w:hint="cs"/>
          <w:rtl/>
        </w:rPr>
      </w:pPr>
      <w:r>
        <w:rPr>
          <w:rFonts w:hint="cs"/>
          <w:rtl/>
        </w:rPr>
        <w:t>בסדר גמור.</w:t>
      </w:r>
    </w:p>
    <w:p w14:paraId="30AC678D" w14:textId="77777777" w:rsidR="00000000" w:rsidRDefault="000C6BB5">
      <w:pPr>
        <w:pStyle w:val="-"/>
        <w:rPr>
          <w:rtl/>
        </w:rPr>
      </w:pPr>
      <w:r>
        <w:rPr>
          <w:rtl/>
        </w:rPr>
        <w:br/>
      </w:r>
      <w:bookmarkStart w:id="167" w:name="FS000001039T02_08_2004_19_14_25C"/>
      <w:bookmarkEnd w:id="167"/>
      <w:r>
        <w:rPr>
          <w:rtl/>
        </w:rPr>
        <w:t>ענבל גבריאלי (הליכוד)</w:t>
      </w:r>
      <w:r>
        <w:rPr>
          <w:rtl/>
        </w:rPr>
        <w:t>:</w:t>
      </w:r>
    </w:p>
    <w:p w14:paraId="610D5EDE" w14:textId="77777777" w:rsidR="00000000" w:rsidRDefault="000C6BB5">
      <w:pPr>
        <w:pStyle w:val="a0"/>
        <w:rPr>
          <w:rtl/>
        </w:rPr>
      </w:pPr>
    </w:p>
    <w:p w14:paraId="58FD51E6" w14:textId="77777777" w:rsidR="00000000" w:rsidRDefault="000C6BB5">
      <w:pPr>
        <w:pStyle w:val="a0"/>
        <w:rPr>
          <w:rFonts w:hint="cs"/>
          <w:rtl/>
        </w:rPr>
      </w:pPr>
      <w:r>
        <w:rPr>
          <w:rFonts w:hint="cs"/>
          <w:rtl/>
        </w:rPr>
        <w:t xml:space="preserve">מדי שבוע יש לכם הזדמנות לשמוע מה הממשלה אומרת בנושאים האלה, כי אתם לא מפספסים שבוע אחד בלי לשאול את השאלות, בלי להגיש הצעות אי-אמון. </w:t>
      </w:r>
    </w:p>
    <w:p w14:paraId="093BC9F0" w14:textId="77777777" w:rsidR="00000000" w:rsidRDefault="000C6BB5">
      <w:pPr>
        <w:pStyle w:val="a0"/>
        <w:rPr>
          <w:rFonts w:hint="cs"/>
          <w:rtl/>
        </w:rPr>
      </w:pPr>
    </w:p>
    <w:p w14:paraId="55BEA672" w14:textId="77777777" w:rsidR="00000000" w:rsidRDefault="000C6BB5">
      <w:pPr>
        <w:pStyle w:val="a0"/>
        <w:rPr>
          <w:rFonts w:hint="cs"/>
          <w:rtl/>
        </w:rPr>
      </w:pPr>
      <w:r>
        <w:rPr>
          <w:rFonts w:hint="cs"/>
          <w:rtl/>
        </w:rPr>
        <w:t>בכל מקרה, גם בנושאי הצעות האי-אמון אין חדש תחת השמש, וגם המקוריות והיצירתיות מזמן נטשו את מחוזותינו. אבל מה? השבוע הפת</w:t>
      </w:r>
      <w:r>
        <w:rPr>
          <w:rFonts w:hint="cs"/>
          <w:rtl/>
        </w:rPr>
        <w:t xml:space="preserve">עתם. השבוע דווקא יש חדש, ויש הצעת אי-אמון בנושא ברית הזוגיות. </w:t>
      </w:r>
    </w:p>
    <w:p w14:paraId="0E044E57" w14:textId="77777777" w:rsidR="00000000" w:rsidRDefault="000C6BB5">
      <w:pPr>
        <w:pStyle w:val="a0"/>
        <w:rPr>
          <w:rFonts w:hint="cs"/>
          <w:rtl/>
        </w:rPr>
      </w:pPr>
    </w:p>
    <w:p w14:paraId="563E1ACC" w14:textId="77777777" w:rsidR="00000000" w:rsidRDefault="000C6BB5">
      <w:pPr>
        <w:pStyle w:val="a0"/>
        <w:rPr>
          <w:rFonts w:hint="cs"/>
          <w:rtl/>
        </w:rPr>
      </w:pPr>
      <w:r>
        <w:rPr>
          <w:rFonts w:hint="cs"/>
          <w:rtl/>
        </w:rPr>
        <w:t>אני מבקשת מהסיעה שהגישה את הצעת האי-אמון הזאת שתסביר על מה היא מלינה. נכון, מדינת ישראל הוקמה כמדינה יהודית, ומתוקף כך קיבל הממסד הרבני בישראל את הסמכות הייחודית בנושאי נישואים וגירושים, והסמכ</w:t>
      </w:r>
      <w:r>
        <w:rPr>
          <w:rFonts w:hint="cs"/>
          <w:rtl/>
        </w:rPr>
        <w:t xml:space="preserve">ות הזאת, רבותי, נוצלה </w:t>
      </w:r>
      <w:r>
        <w:rPr>
          <w:rFonts w:hint="eastAsia"/>
          <w:rtl/>
        </w:rPr>
        <w:t>–</w:t>
      </w:r>
      <w:r>
        <w:rPr>
          <w:rFonts w:hint="cs"/>
          <w:rtl/>
        </w:rPr>
        <w:t xml:space="preserve"> ועדיין היא מנוצלת </w:t>
      </w:r>
      <w:r>
        <w:rPr>
          <w:rFonts w:hint="eastAsia"/>
          <w:rtl/>
        </w:rPr>
        <w:t>–</w:t>
      </w:r>
      <w:r>
        <w:rPr>
          <w:rFonts w:hint="cs"/>
          <w:rtl/>
        </w:rPr>
        <w:t xml:space="preserve"> לרעה. הרי לא כל אזרחי ישראל היהודים הם חרדים, לא כולם דתיים, ואפילו לא כולם מסורתיים. והיום עומדות מולנו אוכלוסיות שלמות שהממסד הדתי מעמיד בפניהן קשיים, שם לפניהן מכשול ופשוט מונע מהן להינשא. יש פסולי חיתון </w:t>
      </w:r>
      <w:r>
        <w:rPr>
          <w:rFonts w:hint="eastAsia"/>
          <w:rtl/>
        </w:rPr>
        <w:t>–</w:t>
      </w:r>
      <w:r>
        <w:rPr>
          <w:rFonts w:hint="cs"/>
          <w:rtl/>
        </w:rPr>
        <w:t xml:space="preserve"> כמה</w:t>
      </w:r>
      <w:r>
        <w:rPr>
          <w:rFonts w:hint="cs"/>
          <w:rtl/>
        </w:rPr>
        <w:t xml:space="preserve"> אלפים; מנועי חיתון </w:t>
      </w:r>
      <w:r>
        <w:rPr>
          <w:rFonts w:hint="eastAsia"/>
          <w:rtl/>
        </w:rPr>
        <w:t>–</w:t>
      </w:r>
      <w:r>
        <w:rPr>
          <w:rFonts w:hint="cs"/>
          <w:rtl/>
        </w:rPr>
        <w:t xml:space="preserve"> ובהם עולים מברית-המועצות לשעבר - -</w:t>
      </w:r>
    </w:p>
    <w:p w14:paraId="2796F0FB" w14:textId="77777777" w:rsidR="00000000" w:rsidRDefault="000C6BB5">
      <w:pPr>
        <w:pStyle w:val="af1"/>
        <w:rPr>
          <w:rtl/>
        </w:rPr>
      </w:pPr>
      <w:r>
        <w:rPr>
          <w:rtl/>
        </w:rPr>
        <w:br/>
        <w:t>היו"ר ראובן ריבלין:</w:t>
      </w:r>
    </w:p>
    <w:p w14:paraId="64A7A419" w14:textId="77777777" w:rsidR="00000000" w:rsidRDefault="000C6BB5">
      <w:pPr>
        <w:pStyle w:val="a0"/>
        <w:rPr>
          <w:rtl/>
        </w:rPr>
      </w:pPr>
    </w:p>
    <w:p w14:paraId="0E4F47E6" w14:textId="77777777" w:rsidR="00000000" w:rsidRDefault="000C6BB5">
      <w:pPr>
        <w:pStyle w:val="a0"/>
        <w:rPr>
          <w:rFonts w:hint="cs"/>
          <w:rtl/>
        </w:rPr>
      </w:pPr>
      <w:r>
        <w:rPr>
          <w:rFonts w:hint="cs"/>
          <w:rtl/>
        </w:rPr>
        <w:t xml:space="preserve">חבר הכנסת פינס, אנחנו מנהלים כאן כנסת, לא את המפלגה הדמוקרטית. רבותי חברי הכנסת ממפלגת העבודה, אני מבקש מכם לקיים </w:t>
      </w:r>
      <w:r>
        <w:rPr>
          <w:rFonts w:hint="eastAsia"/>
          <w:rtl/>
        </w:rPr>
        <w:t>–</w:t>
      </w:r>
      <w:r>
        <w:rPr>
          <w:rFonts w:hint="cs"/>
          <w:rtl/>
        </w:rPr>
        <w:t xml:space="preserve"> את הזמן אני שומר לך, אל תדאגי. בבקשה, גברתי. </w:t>
      </w:r>
    </w:p>
    <w:p w14:paraId="1285FCDA" w14:textId="77777777" w:rsidR="00000000" w:rsidRDefault="000C6BB5">
      <w:pPr>
        <w:pStyle w:val="-"/>
        <w:rPr>
          <w:rtl/>
        </w:rPr>
      </w:pPr>
      <w:bookmarkStart w:id="168" w:name="FS000001039T02_08_2004_19_30_46"/>
      <w:bookmarkStart w:id="169" w:name="FS000001039T02_08_2004_19_30_50C"/>
      <w:bookmarkEnd w:id="168"/>
      <w:bookmarkEnd w:id="169"/>
    </w:p>
    <w:p w14:paraId="3941F6CF" w14:textId="77777777" w:rsidR="00000000" w:rsidRDefault="000C6BB5">
      <w:pPr>
        <w:pStyle w:val="-"/>
        <w:rPr>
          <w:rFonts w:hint="cs"/>
          <w:rtl/>
        </w:rPr>
      </w:pPr>
      <w:r>
        <w:rPr>
          <w:rtl/>
        </w:rPr>
        <w:t>ענבל גבריאלי (</w:t>
      </w:r>
      <w:r>
        <w:rPr>
          <w:rtl/>
        </w:rPr>
        <w:t>הליכוד):</w:t>
      </w:r>
    </w:p>
    <w:p w14:paraId="32A64535" w14:textId="77777777" w:rsidR="00000000" w:rsidRDefault="000C6BB5">
      <w:pPr>
        <w:pStyle w:val="-"/>
        <w:rPr>
          <w:rFonts w:hint="cs"/>
          <w:rtl/>
        </w:rPr>
      </w:pPr>
    </w:p>
    <w:p w14:paraId="2FB9CC36" w14:textId="77777777" w:rsidR="00000000" w:rsidRDefault="000C6BB5">
      <w:pPr>
        <w:pStyle w:val="a0"/>
        <w:rPr>
          <w:rFonts w:hint="cs"/>
          <w:rtl/>
        </w:rPr>
      </w:pPr>
    </w:p>
    <w:p w14:paraId="05DBF1D0" w14:textId="77777777" w:rsidR="00000000" w:rsidRDefault="000C6BB5">
      <w:pPr>
        <w:pStyle w:val="a0"/>
        <w:rPr>
          <w:rFonts w:hint="cs"/>
          <w:rtl/>
        </w:rPr>
      </w:pPr>
      <w:r>
        <w:rPr>
          <w:rFonts w:hint="cs"/>
          <w:rtl/>
        </w:rPr>
        <w:t xml:space="preserve">היום עומדות מולנו אוכלוסיות שלמות שהממסד הדתי מעמיד לפניהן מכשול ופשוט מונע מהן להינשא. יש פסולי חיתון </w:t>
      </w:r>
      <w:r>
        <w:rPr>
          <w:rFonts w:hint="eastAsia"/>
          <w:rtl/>
        </w:rPr>
        <w:t>–</w:t>
      </w:r>
      <w:r>
        <w:rPr>
          <w:rFonts w:hint="cs"/>
          <w:rtl/>
        </w:rPr>
        <w:t xml:space="preserve"> כמה אלפים; מנועי חיתון </w:t>
      </w:r>
      <w:r>
        <w:rPr>
          <w:rFonts w:hint="eastAsia"/>
          <w:rtl/>
        </w:rPr>
        <w:t>–</w:t>
      </w:r>
      <w:r>
        <w:rPr>
          <w:rFonts w:hint="cs"/>
          <w:rtl/>
        </w:rPr>
        <w:t xml:space="preserve"> ובהם, למשל, כל אותם עולים מברית-המועצות לשעבר שהחוק הישראלי מכיר בהם כיהודים, והם זכאי עלייה על-פי חוק השבות, אבל א</w:t>
      </w:r>
      <w:r>
        <w:rPr>
          <w:rFonts w:hint="cs"/>
          <w:rtl/>
        </w:rPr>
        <w:t>ינם יהודים על-פי ההלכה. ויש אזרחים שפשוט אינם מעוניינים להינשא כדת משה וישראל; אזרחים שמבקשים גושפנקה חוקית לאהבתם ולמערכת הזוגית ביניהם, אך דוחים את הדרך הדתית.</w:t>
      </w:r>
    </w:p>
    <w:p w14:paraId="61D862E5" w14:textId="77777777" w:rsidR="00000000" w:rsidRDefault="000C6BB5">
      <w:pPr>
        <w:pStyle w:val="a0"/>
        <w:rPr>
          <w:rFonts w:hint="cs"/>
          <w:rtl/>
        </w:rPr>
      </w:pPr>
      <w:r>
        <w:rPr>
          <w:rtl/>
        </w:rPr>
        <w:br/>
      </w:r>
      <w:r>
        <w:rPr>
          <w:rFonts w:hint="cs"/>
          <w:rtl/>
        </w:rPr>
        <w:tab/>
        <w:t>במשך שנים - - -</w:t>
      </w:r>
    </w:p>
    <w:p w14:paraId="4556DD15" w14:textId="77777777" w:rsidR="00000000" w:rsidRDefault="000C6BB5">
      <w:pPr>
        <w:pStyle w:val="af1"/>
        <w:rPr>
          <w:rtl/>
        </w:rPr>
      </w:pPr>
      <w:r>
        <w:rPr>
          <w:rtl/>
        </w:rPr>
        <w:br/>
        <w:t>היו"ר ראובן ריבלין:</w:t>
      </w:r>
    </w:p>
    <w:p w14:paraId="306C4C11" w14:textId="77777777" w:rsidR="00000000" w:rsidRDefault="000C6BB5">
      <w:pPr>
        <w:pStyle w:val="a0"/>
        <w:rPr>
          <w:rtl/>
        </w:rPr>
      </w:pPr>
    </w:p>
    <w:p w14:paraId="45AEEF0F" w14:textId="77777777" w:rsidR="00000000" w:rsidRDefault="000C6BB5">
      <w:pPr>
        <w:pStyle w:val="a0"/>
        <w:rPr>
          <w:rFonts w:hint="cs"/>
          <w:rtl/>
        </w:rPr>
      </w:pPr>
      <w:r>
        <w:rPr>
          <w:rFonts w:hint="cs"/>
          <w:rtl/>
        </w:rPr>
        <w:t>להגביר את הרמקולים. אנשי הרמקולים, בבקשה להגביר את הרמ</w:t>
      </w:r>
      <w:r>
        <w:rPr>
          <w:rFonts w:hint="cs"/>
          <w:rtl/>
        </w:rPr>
        <w:t xml:space="preserve">קול. </w:t>
      </w:r>
    </w:p>
    <w:p w14:paraId="6315E5D8" w14:textId="77777777" w:rsidR="00000000" w:rsidRDefault="000C6BB5">
      <w:pPr>
        <w:pStyle w:val="-"/>
        <w:rPr>
          <w:rtl/>
        </w:rPr>
      </w:pPr>
      <w:r>
        <w:rPr>
          <w:rtl/>
        </w:rPr>
        <w:br/>
      </w:r>
      <w:bookmarkStart w:id="170" w:name="FS000001039T02_08_2004_19_34_38C"/>
      <w:bookmarkEnd w:id="170"/>
      <w:r>
        <w:rPr>
          <w:rtl/>
        </w:rPr>
        <w:t>ענבל גבריאלי (הליכוד):</w:t>
      </w:r>
    </w:p>
    <w:p w14:paraId="5A1F6FAD" w14:textId="77777777" w:rsidR="00000000" w:rsidRDefault="000C6BB5">
      <w:pPr>
        <w:pStyle w:val="a0"/>
        <w:rPr>
          <w:rtl/>
        </w:rPr>
      </w:pPr>
    </w:p>
    <w:p w14:paraId="030C2262" w14:textId="77777777" w:rsidR="00000000" w:rsidRDefault="000C6BB5">
      <w:pPr>
        <w:pStyle w:val="a0"/>
        <w:rPr>
          <w:rFonts w:hint="cs"/>
          <w:rtl/>
        </w:rPr>
      </w:pPr>
      <w:r>
        <w:rPr>
          <w:rFonts w:hint="cs"/>
          <w:rtl/>
        </w:rPr>
        <w:t>במשך שנים התעלמנו מזכויותיהם. במשך שנים התעלמנו מחובתנו, כמדינה, לתת להם מענה. במשך שנים שכחנו שמדינת ישראל היא לא רק מדינה יהודית, אלא גם מדינה דמוקרטית, מדינה שצריכה להעניק לאזרחיה את זכות הבחירה החופשית באיזו דרך להינשא.</w:t>
      </w:r>
    </w:p>
    <w:p w14:paraId="038FB79D" w14:textId="77777777" w:rsidR="00000000" w:rsidRDefault="000C6BB5">
      <w:pPr>
        <w:pStyle w:val="a0"/>
        <w:rPr>
          <w:rFonts w:hint="cs"/>
          <w:rtl/>
        </w:rPr>
      </w:pPr>
    </w:p>
    <w:p w14:paraId="3B83A362" w14:textId="77777777" w:rsidR="00000000" w:rsidRDefault="000C6BB5">
      <w:pPr>
        <w:pStyle w:val="a0"/>
        <w:rPr>
          <w:rFonts w:hint="cs"/>
          <w:rtl/>
        </w:rPr>
      </w:pPr>
      <w:r>
        <w:rPr>
          <w:rFonts w:hint="cs"/>
          <w:rtl/>
        </w:rPr>
        <w:t>ובעניין הזה, כמו גם בתחומים נוספים, יש מחלוקת גדולה והתנגשות רבתי בין ערך הדמוקרטיה מחד גיסא ובין הערך היהודי-הדתי מאידך גיסא, שני הערכים שעל-פיהם הוקמה המדינה.</w:t>
      </w:r>
    </w:p>
    <w:p w14:paraId="441FAA8D" w14:textId="77777777" w:rsidR="00000000" w:rsidRDefault="000C6BB5">
      <w:pPr>
        <w:pStyle w:val="a0"/>
        <w:rPr>
          <w:rFonts w:hint="cs"/>
          <w:rtl/>
        </w:rPr>
      </w:pPr>
    </w:p>
    <w:p w14:paraId="0DDECA7A" w14:textId="77777777" w:rsidR="00000000" w:rsidRDefault="000C6BB5">
      <w:pPr>
        <w:pStyle w:val="a0"/>
        <w:rPr>
          <w:rFonts w:hint="cs"/>
          <w:rtl/>
        </w:rPr>
      </w:pPr>
      <w:r>
        <w:rPr>
          <w:rFonts w:hint="cs"/>
          <w:rtl/>
        </w:rPr>
        <w:t>מחד גיסא, אין מקום להתרה גורפת של נישואים אזרחיים, שכן אז תעלה הטענה שהדבר פוגע פגיעה חמורה בצ</w:t>
      </w:r>
      <w:r>
        <w:rPr>
          <w:rFonts w:hint="cs"/>
          <w:rtl/>
        </w:rPr>
        <w:t>ביונה של מדינת ישראל כמדינה יהודית. מאידך גיסא, לא נוכל עוד לעמוד בשקט נוכח הפקרת זכותו הבסיסית של כל אזרח במשטר דמוקרטי לבחור כרצונו.</w:t>
      </w:r>
    </w:p>
    <w:p w14:paraId="370A6956" w14:textId="77777777" w:rsidR="00000000" w:rsidRDefault="000C6BB5">
      <w:pPr>
        <w:pStyle w:val="a0"/>
        <w:rPr>
          <w:rFonts w:hint="cs"/>
          <w:rtl/>
        </w:rPr>
      </w:pPr>
    </w:p>
    <w:p w14:paraId="2577D8DE" w14:textId="77777777" w:rsidR="00000000" w:rsidRDefault="000C6BB5">
      <w:pPr>
        <w:pStyle w:val="a0"/>
        <w:rPr>
          <w:rFonts w:hint="cs"/>
          <w:rtl/>
        </w:rPr>
      </w:pPr>
      <w:r>
        <w:rPr>
          <w:rFonts w:hint="cs"/>
          <w:rtl/>
        </w:rPr>
        <w:t xml:space="preserve">גם אם ניקח את האפשרות הזאת ונצמצם אותה, ונאמר שאין להתיר אלטרנטיבה חילונית גורפת </w:t>
      </w:r>
      <w:r>
        <w:rPr>
          <w:rFonts w:hint="eastAsia"/>
          <w:rtl/>
        </w:rPr>
        <w:t>–</w:t>
      </w:r>
      <w:r>
        <w:rPr>
          <w:rFonts w:hint="cs"/>
          <w:rtl/>
        </w:rPr>
        <w:t xml:space="preserve"> מה עם פסולי החיתון, מה עם מנועי החיתו</w:t>
      </w:r>
      <w:r>
        <w:rPr>
          <w:rFonts w:hint="cs"/>
          <w:rtl/>
        </w:rPr>
        <w:t xml:space="preserve">ן? היכן המענה להם? הרי אין מדובר במי שבועטים בדת, שדוחים את הדת, אלא באנשים שבאים בשערי הממסד הרבני בישראל ושם בועטים בהם ודוחים אותם. </w:t>
      </w:r>
    </w:p>
    <w:p w14:paraId="01C78136" w14:textId="77777777" w:rsidR="00000000" w:rsidRDefault="000C6BB5">
      <w:pPr>
        <w:pStyle w:val="a0"/>
        <w:rPr>
          <w:rFonts w:hint="cs"/>
          <w:rtl/>
        </w:rPr>
      </w:pPr>
    </w:p>
    <w:p w14:paraId="5DB4AFCF" w14:textId="77777777" w:rsidR="00000000" w:rsidRDefault="000C6BB5">
      <w:pPr>
        <w:pStyle w:val="a0"/>
        <w:rPr>
          <w:rFonts w:hint="cs"/>
          <w:rtl/>
        </w:rPr>
      </w:pPr>
      <w:r>
        <w:rPr>
          <w:rFonts w:hint="cs"/>
          <w:rtl/>
        </w:rPr>
        <w:t>לא ייתכן שהממסד הרבני, הממסד הדתי במדינת ישראל, יחבק בשתי זרועותיו את סמכותו הייחודית, ובד-בבד עם זאת יברור ויחליט לאיל</w:t>
      </w:r>
      <w:r>
        <w:rPr>
          <w:rFonts w:hint="cs"/>
          <w:rtl/>
        </w:rPr>
        <w:t xml:space="preserve">ו אוכלוסיות ולאילו קבוצות הוא מעוניין לספק את שירותיו. </w:t>
      </w:r>
    </w:p>
    <w:p w14:paraId="77C98512" w14:textId="77777777" w:rsidR="00000000" w:rsidRDefault="000C6BB5">
      <w:pPr>
        <w:pStyle w:val="a0"/>
        <w:rPr>
          <w:rFonts w:hint="cs"/>
          <w:rtl/>
        </w:rPr>
      </w:pPr>
    </w:p>
    <w:p w14:paraId="0902F176" w14:textId="77777777" w:rsidR="00000000" w:rsidRDefault="000C6BB5">
      <w:pPr>
        <w:pStyle w:val="a0"/>
        <w:rPr>
          <w:rFonts w:hint="cs"/>
          <w:rtl/>
        </w:rPr>
      </w:pPr>
      <w:r>
        <w:rPr>
          <w:rFonts w:hint="cs"/>
          <w:rtl/>
        </w:rPr>
        <w:t xml:space="preserve">לאחרונה נשמעה הצעה רדיקלית </w:t>
      </w:r>
      <w:r>
        <w:rPr>
          <w:rFonts w:hint="eastAsia"/>
          <w:rtl/>
        </w:rPr>
        <w:t>–</w:t>
      </w:r>
      <w:r>
        <w:rPr>
          <w:rFonts w:hint="cs"/>
          <w:rtl/>
        </w:rPr>
        <w:t xml:space="preserve"> בכל אופן רדיקלית לטעמי </w:t>
      </w:r>
      <w:r>
        <w:rPr>
          <w:rFonts w:hint="eastAsia"/>
          <w:rtl/>
        </w:rPr>
        <w:t>–</w:t>
      </w:r>
      <w:r>
        <w:rPr>
          <w:rFonts w:hint="cs"/>
          <w:rtl/>
        </w:rPr>
        <w:t xml:space="preserve"> שלפיה הפתרון הוא בהפקעת הסמכות מבתי-הדין הרבניים. איני תומכת בהצעה כזאת, ולטעמי הסמכות צריכה להישאר בידי הממסד הרבני, אבל מספיק עם הניצול לרעה, מ</w:t>
      </w:r>
      <w:r>
        <w:rPr>
          <w:rFonts w:hint="cs"/>
          <w:rtl/>
        </w:rPr>
        <w:t xml:space="preserve">ספיק עם אפליית האזרחים </w:t>
      </w:r>
      <w:r>
        <w:rPr>
          <w:rFonts w:hint="eastAsia"/>
          <w:rtl/>
        </w:rPr>
        <w:t>–</w:t>
      </w:r>
      <w:r>
        <w:rPr>
          <w:rFonts w:hint="cs"/>
          <w:rtl/>
        </w:rPr>
        <w:t xml:space="preserve"> פשוט מספיק.</w:t>
      </w:r>
    </w:p>
    <w:p w14:paraId="50F60153" w14:textId="77777777" w:rsidR="00000000" w:rsidRDefault="000C6BB5">
      <w:pPr>
        <w:pStyle w:val="a0"/>
        <w:rPr>
          <w:rtl/>
        </w:rPr>
      </w:pPr>
    </w:p>
    <w:p w14:paraId="089DB59B" w14:textId="77777777" w:rsidR="00000000" w:rsidRDefault="000C6BB5">
      <w:pPr>
        <w:pStyle w:val="a0"/>
        <w:rPr>
          <w:rFonts w:hint="cs"/>
          <w:rtl/>
        </w:rPr>
      </w:pPr>
      <w:r>
        <w:rPr>
          <w:rFonts w:hint="cs"/>
          <w:rtl/>
        </w:rPr>
        <w:t>הניצול לרעה הזה מתבטא, בין היתר, במבוכה, בהשפלה ובביזוי שזוכות להן לא מעט נשים בבתי-הדין הרבניים. מדובר בניצול מרושע של הסמכות הייחודית הזאת, ניצול אשר מכוחו נאלצות נשים רבות לעבור מסע ייסורים ותלאות שהדעת אינה סובלת ו</w:t>
      </w:r>
      <w:r>
        <w:rPr>
          <w:rFonts w:hint="cs"/>
          <w:rtl/>
        </w:rPr>
        <w:t>ההיגיון דוחה. אי-אפשר להמשיך ולדרוש סמכות בלעדית וגם לפגוע באזרחים.</w:t>
      </w:r>
    </w:p>
    <w:p w14:paraId="254CB6BB" w14:textId="77777777" w:rsidR="00000000" w:rsidRDefault="000C6BB5">
      <w:pPr>
        <w:pStyle w:val="a0"/>
        <w:rPr>
          <w:rFonts w:hint="cs"/>
          <w:rtl/>
        </w:rPr>
      </w:pPr>
    </w:p>
    <w:p w14:paraId="0B0AD8FD" w14:textId="77777777" w:rsidR="00000000" w:rsidRDefault="000C6BB5">
      <w:pPr>
        <w:pStyle w:val="a0"/>
        <w:rPr>
          <w:rFonts w:hint="cs"/>
          <w:rtl/>
        </w:rPr>
      </w:pPr>
      <w:r>
        <w:rPr>
          <w:rFonts w:hint="cs"/>
          <w:rtl/>
        </w:rPr>
        <w:t>כאן נכנסת ממשלת ישראל. מתוך הכרה, מתוך כבוד לממסד הדתי, באה הממשלה ומציעה פתרון שכל הצדדים יוכלו ויכולים לחיות אתו היום, וזאת "ברית הזוגיות". ברית הזוגיות היא מסלול אלטרנטיבי חילוני למי ש</w:t>
      </w:r>
      <w:r>
        <w:rPr>
          <w:rFonts w:hint="cs"/>
          <w:rtl/>
        </w:rPr>
        <w:t xml:space="preserve">מבקש את הכרת המדינה בזוגיות שהוא מנהל. במסלול זה נכללים כל האלמנטים שבנישואין, גם הזכויות וגם החובות. אבל </w:t>
      </w:r>
      <w:r>
        <w:rPr>
          <w:rtl/>
        </w:rPr>
        <w:t>–</w:t>
      </w:r>
      <w:r>
        <w:rPr>
          <w:rFonts w:hint="cs"/>
          <w:rtl/>
        </w:rPr>
        <w:t xml:space="preserve"> וחשוב לזכור שעל סמך הנקודה הזאת הושגה גם הסכמתם של הרבנים </w:t>
      </w:r>
      <w:r>
        <w:rPr>
          <w:rtl/>
        </w:rPr>
        <w:t>–</w:t>
      </w:r>
      <w:r>
        <w:rPr>
          <w:rFonts w:hint="cs"/>
          <w:rtl/>
        </w:rPr>
        <w:t xml:space="preserve"> בשום פנים ואופן לא מדובר בנישואין, אלא ברישום הזוגיות לצורך קבלת הזכויות, וכמובן גם עמיד</w:t>
      </w:r>
      <w:r>
        <w:rPr>
          <w:rFonts w:hint="cs"/>
          <w:rtl/>
        </w:rPr>
        <w:t>ה בחובות. לא רק שלא מדובר בנישואין, אלא שבני-הזוג שנרשמים לזוגיות נדרשים להצהיר שלא היתה להם כל כוונה להינשא.</w:t>
      </w:r>
    </w:p>
    <w:p w14:paraId="3A33061A" w14:textId="77777777" w:rsidR="00000000" w:rsidRDefault="000C6BB5">
      <w:pPr>
        <w:pStyle w:val="a0"/>
        <w:rPr>
          <w:rtl/>
        </w:rPr>
      </w:pPr>
    </w:p>
    <w:p w14:paraId="527DE305" w14:textId="77777777" w:rsidR="00000000" w:rsidRDefault="000C6BB5">
      <w:pPr>
        <w:pStyle w:val="a0"/>
        <w:rPr>
          <w:rFonts w:hint="cs"/>
          <w:rtl/>
        </w:rPr>
      </w:pPr>
      <w:r>
        <w:rPr>
          <w:rFonts w:hint="cs"/>
          <w:rtl/>
        </w:rPr>
        <w:t>אולי יאמרו  אנשי ש"ס מדוע הם כל כך זועמים, מדוע הם מגישים הצעת אי-אמון, כשאפילו הרבנים מסכימים לכך.</w:t>
      </w:r>
    </w:p>
    <w:p w14:paraId="427B0CE9" w14:textId="77777777" w:rsidR="00000000" w:rsidRDefault="000C6BB5">
      <w:pPr>
        <w:pStyle w:val="a0"/>
        <w:rPr>
          <w:rFonts w:hint="cs"/>
          <w:rtl/>
        </w:rPr>
      </w:pPr>
    </w:p>
    <w:p w14:paraId="05AB152C" w14:textId="77777777" w:rsidR="00000000" w:rsidRDefault="000C6BB5">
      <w:pPr>
        <w:pStyle w:val="af0"/>
        <w:rPr>
          <w:rtl/>
        </w:rPr>
      </w:pPr>
      <w:r>
        <w:rPr>
          <w:rFonts w:hint="eastAsia"/>
          <w:rtl/>
        </w:rPr>
        <w:t>אליהו</w:t>
      </w:r>
      <w:r>
        <w:rPr>
          <w:rtl/>
        </w:rPr>
        <w:t xml:space="preserve"> ישי (ש"ס):</w:t>
      </w:r>
    </w:p>
    <w:p w14:paraId="0F57FA40" w14:textId="77777777" w:rsidR="00000000" w:rsidRDefault="000C6BB5">
      <w:pPr>
        <w:pStyle w:val="a0"/>
        <w:rPr>
          <w:rFonts w:hint="cs"/>
          <w:rtl/>
        </w:rPr>
      </w:pPr>
    </w:p>
    <w:p w14:paraId="3D2824BE" w14:textId="77777777" w:rsidR="00000000" w:rsidRDefault="000C6BB5">
      <w:pPr>
        <w:pStyle w:val="a0"/>
        <w:rPr>
          <w:rFonts w:hint="cs"/>
          <w:rtl/>
        </w:rPr>
      </w:pPr>
      <w:r>
        <w:rPr>
          <w:rFonts w:hint="cs"/>
          <w:rtl/>
        </w:rPr>
        <w:t>אילו רבנים? על הרפורמים אנ</w:t>
      </w:r>
      <w:r>
        <w:rPr>
          <w:rFonts w:hint="cs"/>
          <w:rtl/>
        </w:rPr>
        <w:t xml:space="preserve">י יודע. </w:t>
      </w:r>
    </w:p>
    <w:p w14:paraId="48166F67" w14:textId="77777777" w:rsidR="00000000" w:rsidRDefault="000C6BB5">
      <w:pPr>
        <w:pStyle w:val="a0"/>
        <w:rPr>
          <w:rFonts w:hint="cs"/>
          <w:rtl/>
        </w:rPr>
      </w:pPr>
    </w:p>
    <w:p w14:paraId="1FBCAF37" w14:textId="77777777" w:rsidR="00000000" w:rsidRDefault="000C6BB5">
      <w:pPr>
        <w:pStyle w:val="-"/>
        <w:rPr>
          <w:rtl/>
        </w:rPr>
      </w:pPr>
      <w:bookmarkStart w:id="171" w:name="FS000001039T02_08_2004_19_37_06"/>
      <w:bookmarkStart w:id="172" w:name="FS000001039T02_08_2004_19_37_10C"/>
      <w:bookmarkEnd w:id="171"/>
      <w:bookmarkEnd w:id="172"/>
      <w:r>
        <w:rPr>
          <w:rtl/>
        </w:rPr>
        <w:t>ענבל גבריאלי (הליכוד):</w:t>
      </w:r>
    </w:p>
    <w:p w14:paraId="249AA0EE" w14:textId="77777777" w:rsidR="00000000" w:rsidRDefault="000C6BB5">
      <w:pPr>
        <w:pStyle w:val="a0"/>
        <w:rPr>
          <w:rtl/>
        </w:rPr>
      </w:pPr>
    </w:p>
    <w:p w14:paraId="5B1C9D08" w14:textId="77777777" w:rsidR="00000000" w:rsidRDefault="000C6BB5">
      <w:pPr>
        <w:pStyle w:val="a0"/>
        <w:rPr>
          <w:rFonts w:hint="cs"/>
          <w:rtl/>
        </w:rPr>
      </w:pPr>
      <w:r>
        <w:rPr>
          <w:rFonts w:hint="cs"/>
          <w:rtl/>
        </w:rPr>
        <w:t xml:space="preserve">תשאל את הוועדה שעבדה ועמלה במשך תשעה חודשים. מה שהרבנים מוכנים לומר בחדרי חדרים, באופן טבעי וברור הם לא יצהירו בריש גלי. אבל הם מסכימים לכך, כי עיקר המחלוקת הוא על הגדרת זוגיות אל מול נישואין. </w:t>
      </w:r>
    </w:p>
    <w:p w14:paraId="73C11C30" w14:textId="77777777" w:rsidR="00000000" w:rsidRDefault="000C6BB5">
      <w:pPr>
        <w:pStyle w:val="a0"/>
        <w:rPr>
          <w:rFonts w:hint="cs"/>
          <w:rtl/>
        </w:rPr>
      </w:pPr>
    </w:p>
    <w:p w14:paraId="526346F0" w14:textId="77777777" w:rsidR="00000000" w:rsidRDefault="000C6BB5">
      <w:pPr>
        <w:pStyle w:val="a0"/>
      </w:pPr>
      <w:r>
        <w:rPr>
          <w:rFonts w:hint="cs"/>
          <w:rtl/>
        </w:rPr>
        <w:t>בכל אופן, חברים, האפשרות הי</w:t>
      </w:r>
      <w:r>
        <w:rPr>
          <w:rFonts w:hint="cs"/>
          <w:rtl/>
        </w:rPr>
        <w:t>ום היא אחת: מאחר שנוצלה לרעה סמכותו של הממסד הרבני, לא נותרה ברירה אלא להציע אלטרנטיבה חילונית. מתן החלופה החילונית הוא בבחינת מחויב המציאות, ולכן אני מציעה לסיעת ש"ס להבין זאת, להפנים זאת, לקבל את העובדה שיש הסכמה של הרבנים, להבין שאין שום בסיס ענייני להצ</w:t>
      </w:r>
      <w:r>
        <w:rPr>
          <w:rFonts w:hint="cs"/>
          <w:rtl/>
        </w:rPr>
        <w:t xml:space="preserve">עת האי-אמון שהגשתם, ולכן עליכם למשוך אותה. תודה. </w:t>
      </w:r>
    </w:p>
    <w:p w14:paraId="45A53570" w14:textId="77777777" w:rsidR="00000000" w:rsidRDefault="000C6BB5">
      <w:pPr>
        <w:pStyle w:val="Header"/>
        <w:tabs>
          <w:tab w:val="clear" w:pos="4153"/>
          <w:tab w:val="clear" w:pos="8306"/>
        </w:tabs>
      </w:pPr>
    </w:p>
    <w:p w14:paraId="6DFFD1C4" w14:textId="77777777" w:rsidR="00000000" w:rsidRDefault="000C6BB5">
      <w:pPr>
        <w:pStyle w:val="af1"/>
        <w:rPr>
          <w:rtl/>
        </w:rPr>
      </w:pPr>
      <w:r>
        <w:rPr>
          <w:rtl/>
        </w:rPr>
        <w:t>היו"ר ראובן ריבלין:</w:t>
      </w:r>
    </w:p>
    <w:p w14:paraId="0A1F425E" w14:textId="77777777" w:rsidR="00000000" w:rsidRDefault="000C6BB5">
      <w:pPr>
        <w:pStyle w:val="a0"/>
        <w:rPr>
          <w:rtl/>
        </w:rPr>
      </w:pPr>
    </w:p>
    <w:p w14:paraId="6C41D4DB" w14:textId="77777777" w:rsidR="00000000" w:rsidRDefault="000C6BB5">
      <w:pPr>
        <w:pStyle w:val="a0"/>
        <w:rPr>
          <w:rFonts w:hint="cs"/>
          <w:rtl/>
        </w:rPr>
      </w:pPr>
      <w:r>
        <w:rPr>
          <w:rFonts w:hint="cs"/>
          <w:rtl/>
        </w:rPr>
        <w:t xml:space="preserve">תודה לחברת הכנסת ענבל גבריאלי. אדוני יושב-ראש הקואליציה, האם אדוני רוצה שאחד השרים ישיב? אין צורך. </w:t>
      </w:r>
    </w:p>
    <w:p w14:paraId="348FC50E" w14:textId="77777777" w:rsidR="00000000" w:rsidRDefault="000C6BB5">
      <w:pPr>
        <w:pStyle w:val="a0"/>
        <w:rPr>
          <w:rFonts w:hint="cs"/>
          <w:rtl/>
        </w:rPr>
      </w:pPr>
    </w:p>
    <w:p w14:paraId="0A87685B" w14:textId="77777777" w:rsidR="00000000" w:rsidRDefault="000C6BB5">
      <w:pPr>
        <w:pStyle w:val="a0"/>
        <w:rPr>
          <w:rFonts w:hint="cs"/>
          <w:rtl/>
        </w:rPr>
      </w:pPr>
      <w:r>
        <w:rPr>
          <w:rFonts w:hint="cs"/>
          <w:rtl/>
        </w:rPr>
        <w:t>ובכן, חברי הכנסת, אנחנו מתכוונים להצביע עכשיו על חמש הצעות האי-אמון שהוגשו לנו, לפי</w:t>
      </w:r>
      <w:r>
        <w:rPr>
          <w:rFonts w:hint="cs"/>
          <w:rtl/>
        </w:rPr>
        <w:t xml:space="preserve"> סדר גודל הסיעות אשר הגישו את האי-אמון. לכן נתחיל בהצבעת האי-אמון על הצעתה של סיעת העבודה-מימד. נושא הדיון: הצעת סיעת העבודה-מימד להביע אי-אמון בממשלה בשל מדיניותה בתחום החברתי והכלכלי. מי בעד? מי נגד? מי נמנע?</w:t>
      </w:r>
    </w:p>
    <w:p w14:paraId="07BB1C5D" w14:textId="77777777" w:rsidR="00000000" w:rsidRDefault="000C6BB5">
      <w:pPr>
        <w:pStyle w:val="a0"/>
        <w:rPr>
          <w:rFonts w:hint="cs"/>
          <w:rtl/>
        </w:rPr>
      </w:pPr>
    </w:p>
    <w:p w14:paraId="303BE331" w14:textId="77777777" w:rsidR="00000000" w:rsidRDefault="000C6BB5">
      <w:pPr>
        <w:pStyle w:val="ab"/>
        <w:bidi/>
        <w:rPr>
          <w:rFonts w:hint="cs"/>
          <w:rtl/>
        </w:rPr>
      </w:pPr>
      <w:r>
        <w:rPr>
          <w:rFonts w:hint="cs"/>
          <w:rtl/>
        </w:rPr>
        <w:t>הצבעה מס' 1</w:t>
      </w:r>
    </w:p>
    <w:p w14:paraId="0487AC9D" w14:textId="77777777" w:rsidR="00000000" w:rsidRDefault="000C6BB5">
      <w:pPr>
        <w:pStyle w:val="a0"/>
        <w:rPr>
          <w:rFonts w:hint="cs"/>
          <w:rtl/>
        </w:rPr>
      </w:pPr>
    </w:p>
    <w:p w14:paraId="63F5C665" w14:textId="77777777" w:rsidR="00000000" w:rsidRDefault="000C6BB5">
      <w:pPr>
        <w:pStyle w:val="ac"/>
        <w:bidi/>
        <w:rPr>
          <w:rFonts w:hint="cs"/>
          <w:rtl/>
        </w:rPr>
      </w:pPr>
      <w:r>
        <w:rPr>
          <w:rFonts w:hint="cs"/>
          <w:rtl/>
        </w:rPr>
        <w:t>בעד הצעת סיעת העבודה-מימד להביע</w:t>
      </w:r>
      <w:r>
        <w:rPr>
          <w:rFonts w:hint="cs"/>
          <w:rtl/>
        </w:rPr>
        <w:t xml:space="preserve"> אי-אמון בממשלה </w:t>
      </w:r>
      <w:r>
        <w:rPr>
          <w:rtl/>
        </w:rPr>
        <w:t>–</w:t>
      </w:r>
      <w:r>
        <w:rPr>
          <w:rFonts w:hint="cs"/>
          <w:rtl/>
        </w:rPr>
        <w:t xml:space="preserve"> 52</w:t>
      </w:r>
    </w:p>
    <w:p w14:paraId="66C8F5D8" w14:textId="77777777" w:rsidR="00000000" w:rsidRDefault="000C6BB5">
      <w:pPr>
        <w:pStyle w:val="ac"/>
        <w:bidi/>
        <w:rPr>
          <w:rFonts w:hint="cs"/>
          <w:rtl/>
        </w:rPr>
      </w:pPr>
      <w:r>
        <w:rPr>
          <w:rFonts w:hint="cs"/>
          <w:rtl/>
        </w:rPr>
        <w:t xml:space="preserve">נגד </w:t>
      </w:r>
      <w:r>
        <w:rPr>
          <w:rtl/>
        </w:rPr>
        <w:t>–</w:t>
      </w:r>
      <w:r>
        <w:rPr>
          <w:rFonts w:hint="cs"/>
          <w:rtl/>
        </w:rPr>
        <w:t xml:space="preserve"> 58</w:t>
      </w:r>
    </w:p>
    <w:p w14:paraId="468C418D" w14:textId="77777777" w:rsidR="00000000" w:rsidRDefault="000C6BB5">
      <w:pPr>
        <w:pStyle w:val="ac"/>
        <w:bidi/>
        <w:rPr>
          <w:rFonts w:hint="cs"/>
          <w:rtl/>
        </w:rPr>
      </w:pPr>
      <w:r>
        <w:rPr>
          <w:rFonts w:hint="cs"/>
          <w:rtl/>
        </w:rPr>
        <w:t xml:space="preserve">נמנעים </w:t>
      </w:r>
      <w:r>
        <w:rPr>
          <w:rtl/>
        </w:rPr>
        <w:t>–</w:t>
      </w:r>
      <w:r>
        <w:rPr>
          <w:rFonts w:hint="cs"/>
          <w:rtl/>
        </w:rPr>
        <w:t xml:space="preserve"> אין</w:t>
      </w:r>
    </w:p>
    <w:p w14:paraId="0DBB8F26" w14:textId="77777777" w:rsidR="00000000" w:rsidRDefault="000C6BB5">
      <w:pPr>
        <w:pStyle w:val="ad"/>
        <w:bidi/>
        <w:rPr>
          <w:rFonts w:hint="cs"/>
          <w:rtl/>
        </w:rPr>
      </w:pPr>
      <w:r>
        <w:rPr>
          <w:rFonts w:hint="cs"/>
          <w:rtl/>
        </w:rPr>
        <w:t xml:space="preserve">הצעת סיעת העבודה-מימד להביע אי-אמון בממשלה לא נתקבלה. </w:t>
      </w:r>
    </w:p>
    <w:p w14:paraId="6F6F5EDF" w14:textId="77777777" w:rsidR="00000000" w:rsidRDefault="000C6BB5">
      <w:pPr>
        <w:pStyle w:val="a0"/>
        <w:rPr>
          <w:rFonts w:hint="cs"/>
          <w:rtl/>
        </w:rPr>
      </w:pPr>
    </w:p>
    <w:p w14:paraId="1E978873" w14:textId="77777777" w:rsidR="00000000" w:rsidRDefault="000C6BB5">
      <w:pPr>
        <w:pStyle w:val="af1"/>
        <w:rPr>
          <w:rtl/>
        </w:rPr>
      </w:pPr>
      <w:r>
        <w:rPr>
          <w:rtl/>
        </w:rPr>
        <w:t>היו"ר ראובן ריבלין:</w:t>
      </w:r>
    </w:p>
    <w:p w14:paraId="365A6BEF" w14:textId="77777777" w:rsidR="00000000" w:rsidRDefault="000C6BB5">
      <w:pPr>
        <w:pStyle w:val="a0"/>
        <w:rPr>
          <w:rtl/>
        </w:rPr>
      </w:pPr>
    </w:p>
    <w:p w14:paraId="45EB8697" w14:textId="77777777" w:rsidR="00000000" w:rsidRDefault="000C6BB5">
      <w:pPr>
        <w:pStyle w:val="a0"/>
        <w:rPr>
          <w:rFonts w:hint="cs"/>
          <w:rtl/>
        </w:rPr>
      </w:pPr>
      <w:r>
        <w:rPr>
          <w:rFonts w:hint="cs"/>
          <w:rtl/>
        </w:rPr>
        <w:t xml:space="preserve">52 בעד, 58 נגד ואין נמנעים. אני קובע שהצעת האי-אמון לא נתקבלה. </w:t>
      </w:r>
    </w:p>
    <w:p w14:paraId="779735BB" w14:textId="77777777" w:rsidR="00000000" w:rsidRDefault="000C6BB5">
      <w:pPr>
        <w:pStyle w:val="a0"/>
        <w:rPr>
          <w:rFonts w:hint="cs"/>
          <w:rtl/>
        </w:rPr>
      </w:pPr>
    </w:p>
    <w:p w14:paraId="7EF52FD4" w14:textId="77777777" w:rsidR="00000000" w:rsidRDefault="000C6BB5">
      <w:pPr>
        <w:pStyle w:val="a0"/>
        <w:rPr>
          <w:rFonts w:hint="cs"/>
          <w:rtl/>
        </w:rPr>
      </w:pPr>
      <w:r>
        <w:rPr>
          <w:rFonts w:hint="cs"/>
          <w:rtl/>
        </w:rPr>
        <w:t>רבותי חברי הכנסת, אנחנו נעבור להצעת האי-אמון הבאה, מטעם סיעות יחד, חד"ש</w:t>
      </w:r>
      <w:r>
        <w:rPr>
          <w:rFonts w:hint="cs"/>
          <w:rtl/>
        </w:rPr>
        <w:t>-תע"ל ורע"ם - להביע אי-אמון בממשלה בשל מדיניותה בתחום המדיני, החברתי והכלכלי. חברי הכנסת, השרים, נא להצביע. מי בעד? מי נגד? מי נמנע?</w:t>
      </w:r>
    </w:p>
    <w:p w14:paraId="1F38E39C" w14:textId="77777777" w:rsidR="00000000" w:rsidRDefault="000C6BB5">
      <w:pPr>
        <w:pStyle w:val="a0"/>
        <w:rPr>
          <w:rFonts w:hint="cs"/>
          <w:rtl/>
        </w:rPr>
      </w:pPr>
    </w:p>
    <w:p w14:paraId="64809A6E" w14:textId="77777777" w:rsidR="00000000" w:rsidRDefault="000C6BB5">
      <w:pPr>
        <w:pStyle w:val="ab"/>
        <w:bidi/>
        <w:rPr>
          <w:rFonts w:hint="cs"/>
          <w:rtl/>
        </w:rPr>
      </w:pPr>
      <w:r>
        <w:rPr>
          <w:rFonts w:hint="cs"/>
          <w:rtl/>
        </w:rPr>
        <w:t>הצבעה מס' 2</w:t>
      </w:r>
    </w:p>
    <w:p w14:paraId="34B16818" w14:textId="77777777" w:rsidR="00000000" w:rsidRDefault="000C6BB5">
      <w:pPr>
        <w:pStyle w:val="a0"/>
        <w:rPr>
          <w:rFonts w:hint="cs"/>
          <w:rtl/>
        </w:rPr>
      </w:pPr>
    </w:p>
    <w:p w14:paraId="14F33D68" w14:textId="77777777" w:rsidR="00000000" w:rsidRDefault="000C6BB5">
      <w:pPr>
        <w:pStyle w:val="ac"/>
        <w:bidi/>
        <w:rPr>
          <w:rFonts w:hint="cs"/>
          <w:rtl/>
        </w:rPr>
      </w:pPr>
      <w:r>
        <w:rPr>
          <w:rFonts w:hint="cs"/>
          <w:rtl/>
        </w:rPr>
        <w:t xml:space="preserve">בעד הצעת סיעות יחד--חד"ש-תע"ל--רע"ם להביע אי-אמון בממשלה </w:t>
      </w:r>
      <w:r>
        <w:rPr>
          <w:rtl/>
        </w:rPr>
        <w:t>–</w:t>
      </w:r>
      <w:r>
        <w:rPr>
          <w:rFonts w:hint="cs"/>
          <w:rtl/>
        </w:rPr>
        <w:t xml:space="preserve"> 44</w:t>
      </w:r>
    </w:p>
    <w:p w14:paraId="52878CB5" w14:textId="77777777" w:rsidR="00000000" w:rsidRDefault="000C6BB5">
      <w:pPr>
        <w:pStyle w:val="ac"/>
        <w:bidi/>
        <w:rPr>
          <w:rFonts w:hint="cs"/>
          <w:rtl/>
        </w:rPr>
      </w:pPr>
      <w:r>
        <w:rPr>
          <w:rFonts w:hint="cs"/>
          <w:rtl/>
        </w:rPr>
        <w:t xml:space="preserve">נגד </w:t>
      </w:r>
      <w:r>
        <w:rPr>
          <w:rtl/>
        </w:rPr>
        <w:t>–</w:t>
      </w:r>
      <w:r>
        <w:rPr>
          <w:rFonts w:hint="cs"/>
          <w:rtl/>
        </w:rPr>
        <w:t xml:space="preserve"> 57</w:t>
      </w:r>
    </w:p>
    <w:p w14:paraId="352DD1FF" w14:textId="77777777" w:rsidR="00000000" w:rsidRDefault="000C6BB5">
      <w:pPr>
        <w:pStyle w:val="ac"/>
        <w:bidi/>
        <w:rPr>
          <w:rFonts w:hint="cs"/>
          <w:rtl/>
        </w:rPr>
      </w:pPr>
      <w:r>
        <w:rPr>
          <w:rFonts w:hint="cs"/>
          <w:rtl/>
        </w:rPr>
        <w:t xml:space="preserve">נמנעים </w:t>
      </w:r>
      <w:r>
        <w:rPr>
          <w:rtl/>
        </w:rPr>
        <w:t>–</w:t>
      </w:r>
      <w:r>
        <w:rPr>
          <w:rFonts w:hint="cs"/>
          <w:rtl/>
        </w:rPr>
        <w:t xml:space="preserve"> 7</w:t>
      </w:r>
    </w:p>
    <w:p w14:paraId="39DE0019" w14:textId="77777777" w:rsidR="00000000" w:rsidRDefault="000C6BB5">
      <w:pPr>
        <w:pStyle w:val="ad"/>
        <w:bidi/>
        <w:rPr>
          <w:rFonts w:hint="cs"/>
          <w:rtl/>
        </w:rPr>
      </w:pPr>
      <w:r>
        <w:rPr>
          <w:rFonts w:hint="cs"/>
          <w:rtl/>
        </w:rPr>
        <w:t>הצעת סיעות יחד--חד"ש-תע"ל--</w:t>
      </w:r>
      <w:r>
        <w:rPr>
          <w:rFonts w:hint="cs"/>
          <w:rtl/>
        </w:rPr>
        <w:t xml:space="preserve">רע"ם להביע אי-אמון בממשלה לא נתקבלה. </w:t>
      </w:r>
    </w:p>
    <w:p w14:paraId="14B69E78" w14:textId="77777777" w:rsidR="00000000" w:rsidRDefault="000C6BB5">
      <w:pPr>
        <w:pStyle w:val="a0"/>
        <w:rPr>
          <w:rFonts w:hint="cs"/>
          <w:rtl/>
        </w:rPr>
      </w:pPr>
    </w:p>
    <w:p w14:paraId="3CEA1DD6" w14:textId="77777777" w:rsidR="00000000" w:rsidRDefault="000C6BB5">
      <w:pPr>
        <w:pStyle w:val="af1"/>
        <w:rPr>
          <w:rtl/>
        </w:rPr>
      </w:pPr>
      <w:r>
        <w:rPr>
          <w:rtl/>
        </w:rPr>
        <w:t>היו"ר ראובן ריבלין:</w:t>
      </w:r>
    </w:p>
    <w:p w14:paraId="7C877614" w14:textId="77777777" w:rsidR="00000000" w:rsidRDefault="000C6BB5">
      <w:pPr>
        <w:pStyle w:val="a0"/>
        <w:rPr>
          <w:rtl/>
        </w:rPr>
      </w:pPr>
    </w:p>
    <w:p w14:paraId="73C9C736" w14:textId="77777777" w:rsidR="00000000" w:rsidRDefault="000C6BB5">
      <w:pPr>
        <w:pStyle w:val="a0"/>
        <w:rPr>
          <w:rFonts w:hint="cs"/>
          <w:rtl/>
        </w:rPr>
      </w:pPr>
      <w:r>
        <w:rPr>
          <w:rFonts w:hint="cs"/>
          <w:rtl/>
        </w:rPr>
        <w:t xml:space="preserve">44 בעד, 57 נגד, שבעה נמנעים. </w:t>
      </w:r>
    </w:p>
    <w:p w14:paraId="1EEC5CD4" w14:textId="77777777" w:rsidR="00000000" w:rsidRDefault="000C6BB5">
      <w:pPr>
        <w:pStyle w:val="a0"/>
        <w:rPr>
          <w:rFonts w:hint="cs"/>
          <w:rtl/>
        </w:rPr>
      </w:pPr>
    </w:p>
    <w:p w14:paraId="6CB1EE61" w14:textId="77777777" w:rsidR="00000000" w:rsidRDefault="000C6BB5">
      <w:pPr>
        <w:pStyle w:val="a0"/>
        <w:rPr>
          <w:rFonts w:hint="cs"/>
          <w:rtl/>
        </w:rPr>
      </w:pPr>
      <w:r>
        <w:rPr>
          <w:rFonts w:hint="cs"/>
          <w:rtl/>
        </w:rPr>
        <w:t xml:space="preserve">סיעת ישראל ביתנו </w:t>
      </w:r>
      <w:r>
        <w:rPr>
          <w:rtl/>
        </w:rPr>
        <w:t>–</w:t>
      </w:r>
      <w:r>
        <w:rPr>
          <w:rFonts w:hint="cs"/>
          <w:rtl/>
        </w:rPr>
        <w:t xml:space="preserve"> האיחוד הלאומי נמנעה ולא השתתפה בדיון, לכן נציגה רשאי לבוא ולנמק את הסיבות להימנעותה. יעלה ויבוא חבר הכנסת והשר לשעבר בנימין אלון, בבקשה. לרשות אדו</w:t>
      </w:r>
      <w:r>
        <w:rPr>
          <w:rFonts w:hint="cs"/>
          <w:rtl/>
        </w:rPr>
        <w:t xml:space="preserve">ני עומדות חמש דקות. </w:t>
      </w:r>
    </w:p>
    <w:p w14:paraId="0112F661" w14:textId="77777777" w:rsidR="00000000" w:rsidRDefault="000C6BB5">
      <w:pPr>
        <w:pStyle w:val="a0"/>
        <w:rPr>
          <w:rFonts w:hint="cs"/>
          <w:rtl/>
        </w:rPr>
      </w:pPr>
    </w:p>
    <w:p w14:paraId="4F829385" w14:textId="77777777" w:rsidR="00000000" w:rsidRDefault="000C6BB5">
      <w:pPr>
        <w:pStyle w:val="af0"/>
        <w:rPr>
          <w:rtl/>
        </w:rPr>
      </w:pPr>
      <w:r>
        <w:rPr>
          <w:rFonts w:hint="eastAsia"/>
          <w:rtl/>
        </w:rPr>
        <w:t>רן</w:t>
      </w:r>
      <w:r>
        <w:rPr>
          <w:rtl/>
        </w:rPr>
        <w:t xml:space="preserve"> כהן (יחד):</w:t>
      </w:r>
    </w:p>
    <w:p w14:paraId="5F623C91" w14:textId="77777777" w:rsidR="00000000" w:rsidRDefault="000C6BB5">
      <w:pPr>
        <w:pStyle w:val="a0"/>
        <w:rPr>
          <w:rFonts w:hint="cs"/>
          <w:rtl/>
        </w:rPr>
      </w:pPr>
    </w:p>
    <w:p w14:paraId="56BA7784" w14:textId="77777777" w:rsidR="00000000" w:rsidRDefault="000C6BB5">
      <w:pPr>
        <w:pStyle w:val="a0"/>
        <w:rPr>
          <w:rFonts w:hint="cs"/>
          <w:rtl/>
        </w:rPr>
      </w:pPr>
      <w:r>
        <w:rPr>
          <w:rFonts w:hint="cs"/>
          <w:rtl/>
        </w:rPr>
        <w:t xml:space="preserve">אולי הם יתחילו להצביע? כל שבוע הם לא מצביעים. </w:t>
      </w:r>
    </w:p>
    <w:p w14:paraId="4A87F1EC" w14:textId="77777777" w:rsidR="00000000" w:rsidRDefault="000C6BB5">
      <w:pPr>
        <w:pStyle w:val="a0"/>
        <w:rPr>
          <w:rFonts w:hint="cs"/>
          <w:rtl/>
        </w:rPr>
      </w:pPr>
    </w:p>
    <w:p w14:paraId="5C58C4F2" w14:textId="77777777" w:rsidR="00000000" w:rsidRDefault="000C6BB5">
      <w:pPr>
        <w:pStyle w:val="a"/>
        <w:rPr>
          <w:rtl/>
        </w:rPr>
      </w:pPr>
      <w:bookmarkStart w:id="173" w:name="FS000000405T02_08_2004_19_05_04"/>
      <w:bookmarkStart w:id="174" w:name="_Toc100311707"/>
      <w:bookmarkEnd w:id="173"/>
      <w:r>
        <w:rPr>
          <w:rFonts w:hint="eastAsia"/>
          <w:rtl/>
        </w:rPr>
        <w:t>בנימין</w:t>
      </w:r>
      <w:r>
        <w:rPr>
          <w:rtl/>
        </w:rPr>
        <w:t xml:space="preserve"> אלון (האיחוד הלאומי - ישראל ביתנו):</w:t>
      </w:r>
      <w:bookmarkEnd w:id="174"/>
    </w:p>
    <w:p w14:paraId="54886C6D" w14:textId="77777777" w:rsidR="00000000" w:rsidRDefault="000C6BB5">
      <w:pPr>
        <w:pStyle w:val="a0"/>
        <w:rPr>
          <w:rFonts w:hint="cs"/>
          <w:rtl/>
        </w:rPr>
      </w:pPr>
    </w:p>
    <w:p w14:paraId="10B47CC0" w14:textId="77777777" w:rsidR="00000000" w:rsidRDefault="000C6BB5">
      <w:pPr>
        <w:pStyle w:val="a0"/>
        <w:rPr>
          <w:rFonts w:hint="cs"/>
          <w:rtl/>
        </w:rPr>
      </w:pPr>
      <w:r>
        <w:rPr>
          <w:rFonts w:hint="cs"/>
          <w:rtl/>
        </w:rPr>
        <w:t>אדוני היושב-ראש, כנסת נכבדה, הצלחת, אדוני ראש ממשלת המיעוט. הנה, אתה מגיע אל הפגרה כשאתה משחק עם הכדורים כולם, וכולם רוצים להצט</w:t>
      </w:r>
      <w:r>
        <w:rPr>
          <w:rFonts w:hint="cs"/>
          <w:rtl/>
        </w:rPr>
        <w:t>רף. ואתה שורד, כי זה כל מה שמעניין אותך, אדוני ראש ממשלת המיעוט, ההישרדות הפוליטית שלך, והססמה החדשה שאתה דבק בה, ההתנתקות: מי שיקבל את ההתנתקות, יכול להצטרף אלי. אור זרח בבית-המדרש שלך, ופתאום גילית שיש בעיה דמוגרפית; פתאום גילית שיש צורך בדברים שתמיד צחק</w:t>
      </w:r>
      <w:r>
        <w:rPr>
          <w:rFonts w:hint="cs"/>
          <w:rtl/>
        </w:rPr>
        <w:t xml:space="preserve">ת עליהם והתנגדת להם. אני זוכר איך בזת לדליה איציק ולחיים רמון, שרצו עם הגדר. איך אתה היית זה שהוביל מהלכים נגד כל התנתקות חד-צדדית. </w:t>
      </w:r>
    </w:p>
    <w:p w14:paraId="77227B7B" w14:textId="77777777" w:rsidR="00000000" w:rsidRDefault="000C6BB5">
      <w:pPr>
        <w:pStyle w:val="a0"/>
        <w:rPr>
          <w:rFonts w:hint="cs"/>
          <w:rtl/>
        </w:rPr>
      </w:pPr>
    </w:p>
    <w:p w14:paraId="00E8248F" w14:textId="77777777" w:rsidR="00000000" w:rsidRDefault="000C6BB5">
      <w:pPr>
        <w:pStyle w:val="af0"/>
        <w:rPr>
          <w:rtl/>
        </w:rPr>
      </w:pPr>
      <w:r>
        <w:rPr>
          <w:rFonts w:hint="eastAsia"/>
          <w:rtl/>
        </w:rPr>
        <w:t>חיים</w:t>
      </w:r>
      <w:r>
        <w:rPr>
          <w:rtl/>
        </w:rPr>
        <w:t xml:space="preserve"> רמון (העבודה-מימד):</w:t>
      </w:r>
    </w:p>
    <w:p w14:paraId="64CF33A0" w14:textId="77777777" w:rsidR="00000000" w:rsidRDefault="000C6BB5">
      <w:pPr>
        <w:pStyle w:val="a0"/>
        <w:rPr>
          <w:rFonts w:hint="cs"/>
          <w:rtl/>
        </w:rPr>
      </w:pPr>
    </w:p>
    <w:p w14:paraId="7BFC6B5F" w14:textId="77777777" w:rsidR="00000000" w:rsidRDefault="000C6BB5">
      <w:pPr>
        <w:pStyle w:val="a0"/>
        <w:rPr>
          <w:rFonts w:hint="cs"/>
          <w:rtl/>
        </w:rPr>
      </w:pPr>
      <w:r>
        <w:rPr>
          <w:rFonts w:hint="cs"/>
          <w:rtl/>
        </w:rPr>
        <w:t xml:space="preserve">הוא הבין שהוא טעה. גם אתה תבין את זה. </w:t>
      </w:r>
    </w:p>
    <w:p w14:paraId="1DB0168C" w14:textId="77777777" w:rsidR="00000000" w:rsidRDefault="000C6BB5">
      <w:pPr>
        <w:pStyle w:val="a0"/>
        <w:rPr>
          <w:rFonts w:hint="cs"/>
          <w:rtl/>
        </w:rPr>
      </w:pPr>
    </w:p>
    <w:p w14:paraId="075DB63B" w14:textId="77777777" w:rsidR="00000000" w:rsidRDefault="000C6BB5">
      <w:pPr>
        <w:pStyle w:val="-"/>
        <w:rPr>
          <w:rtl/>
        </w:rPr>
      </w:pPr>
      <w:bookmarkStart w:id="175" w:name="FS000000405T02_08_2004_19_08_16C"/>
      <w:bookmarkEnd w:id="175"/>
      <w:r>
        <w:rPr>
          <w:rtl/>
        </w:rPr>
        <w:t>בנימין אלון (האיחוד הלאומי - ישראל ביתנו):</w:t>
      </w:r>
    </w:p>
    <w:p w14:paraId="31249FD8" w14:textId="77777777" w:rsidR="00000000" w:rsidRDefault="000C6BB5">
      <w:pPr>
        <w:pStyle w:val="a0"/>
        <w:rPr>
          <w:rtl/>
        </w:rPr>
      </w:pPr>
    </w:p>
    <w:p w14:paraId="6514F3F6" w14:textId="77777777" w:rsidR="00000000" w:rsidRDefault="000C6BB5">
      <w:pPr>
        <w:pStyle w:val="a0"/>
        <w:rPr>
          <w:rFonts w:hint="cs"/>
          <w:rtl/>
        </w:rPr>
      </w:pPr>
      <w:r>
        <w:rPr>
          <w:rFonts w:hint="cs"/>
          <w:rtl/>
        </w:rPr>
        <w:t>אני אזכיר לך</w:t>
      </w:r>
      <w:r>
        <w:rPr>
          <w:rFonts w:hint="cs"/>
          <w:rtl/>
        </w:rPr>
        <w:t>, חיים רמון, שאתה מלמד זכות, מי אמר את הביטויים האלה: "מי שאחראי לדמם של 134 אזרחים ישראלים שנרצחו מאז הסכם אוסלו, הוא שונא עמו". כך נאמר ב-31 במרס 1995. מי אמר אז: "כל מי שמתכנן למסור את בית-אל ושילה, הוא שונא עמו"? כך אמר פעם ראש הממשלה שרון על יצחק רבין</w:t>
      </w:r>
      <w:r>
        <w:rPr>
          <w:rFonts w:hint="cs"/>
          <w:rtl/>
        </w:rPr>
        <w:t xml:space="preserve">, ב"ג'רוזלם פוסט", ב-31 במרס 1995. </w:t>
      </w:r>
    </w:p>
    <w:p w14:paraId="6FE0240B" w14:textId="77777777" w:rsidR="00000000" w:rsidRDefault="000C6BB5">
      <w:pPr>
        <w:pStyle w:val="a0"/>
        <w:rPr>
          <w:rFonts w:hint="cs"/>
          <w:rtl/>
        </w:rPr>
      </w:pPr>
    </w:p>
    <w:p w14:paraId="04D3A79F" w14:textId="77777777" w:rsidR="00000000" w:rsidRDefault="000C6BB5">
      <w:pPr>
        <w:pStyle w:val="a0"/>
        <w:rPr>
          <w:rFonts w:hint="cs"/>
          <w:rtl/>
        </w:rPr>
      </w:pPr>
      <w:r>
        <w:rPr>
          <w:rFonts w:hint="cs"/>
          <w:rtl/>
        </w:rPr>
        <w:t xml:space="preserve">אבל בינתיים החום הזה, החיבוק הזה של נחום ברנע </w:t>
      </w:r>
      <w:r>
        <w:rPr>
          <w:rtl/>
        </w:rPr>
        <w:t>–</w:t>
      </w:r>
      <w:r>
        <w:rPr>
          <w:rFonts w:hint="cs"/>
          <w:rtl/>
        </w:rPr>
        <w:t xml:space="preserve">  זה נחום ברנע שתמיד גידף וחירף את שרון, פתאום מחבק אותו. אותו נחום ברנע, שלפני כמה חודשים אמר שאם הוא יראה את נעמי שמר ברחוב, הוא יחצה את הכביש, כי הוא לא ילך באותה מדרכה </w:t>
      </w:r>
      <w:r>
        <w:rPr>
          <w:rFonts w:hint="cs"/>
          <w:rtl/>
        </w:rPr>
        <w:t>עם גזענית שכמותה. אלה שתלו שלטים "שרון רוצח", הם אלו שעכשיו נותנים לך אור, חום וחיבוק, ואתה הורס את המפלגה הלאומית ורץ קדימה עם החיבוק הזה, פותח שולחן כל יום רביעי במזנון, ואתך נחום ברנע ויואל מרקוס, האורים והתומים החדשים שפונים אל חברי הליכוד ומשכנעים אות</w:t>
      </w:r>
      <w:r>
        <w:rPr>
          <w:rFonts w:hint="cs"/>
          <w:rtl/>
        </w:rPr>
        <w:t xml:space="preserve">ם מה לעשות ומה לא לעשות. </w:t>
      </w:r>
    </w:p>
    <w:p w14:paraId="46D22859" w14:textId="77777777" w:rsidR="00000000" w:rsidRDefault="000C6BB5">
      <w:pPr>
        <w:pStyle w:val="a0"/>
        <w:rPr>
          <w:rFonts w:hint="cs"/>
          <w:rtl/>
        </w:rPr>
      </w:pPr>
    </w:p>
    <w:p w14:paraId="0762B0E8" w14:textId="77777777" w:rsidR="00000000" w:rsidRDefault="000C6BB5">
      <w:pPr>
        <w:pStyle w:val="a0"/>
        <w:rPr>
          <w:rFonts w:hint="cs"/>
          <w:rtl/>
        </w:rPr>
      </w:pPr>
      <w:r>
        <w:rPr>
          <w:rFonts w:hint="cs"/>
          <w:rtl/>
        </w:rPr>
        <w:t>אתה, שאמרת שבשביל גושי התיישבות אתה מוכן למסור את הכול, אתה ממשיך לכחש ולהוליך שולל את כל המדינה הזאת. אתה עצמך אמרת שאתה לא מתכוון שהאמריקנים, בעוד 40 שנה בהסדר הקבע יסכימו לאריאל, למעלה-אדומים ולגוש-עציון. אמרת שאתה מתכוון שמאש</w:t>
      </w:r>
      <w:r>
        <w:rPr>
          <w:rFonts w:hint="cs"/>
          <w:rtl/>
        </w:rPr>
        <w:t xml:space="preserve">רים את הגדר, את הגדר שתקיף את אריאל, את מעלה-אדומים ואת גוש-עציון, ואתה יודע כרגע שהגדר תהיה ב"קו הירוק". ואתה יודע יפה מאוד שאתה הוא ראש ממשלת ישראל שקובע את "הקו הירוק" כקו הפוליטי המדיני של מדינת ישראל. אתה יודע יפה מאוד, שכל ראש ממשלה שיקום אחריך יהיה </w:t>
      </w:r>
      <w:r>
        <w:rPr>
          <w:rFonts w:hint="cs"/>
          <w:rtl/>
        </w:rPr>
        <w:t xml:space="preserve">לו קשה מאוד להתמודד עם טענות שהארץ היא שלנו גם מעבר ל"קו הירוק", בגללך. </w:t>
      </w:r>
    </w:p>
    <w:p w14:paraId="70296E33" w14:textId="77777777" w:rsidR="00000000" w:rsidRDefault="000C6BB5">
      <w:pPr>
        <w:pStyle w:val="a0"/>
        <w:rPr>
          <w:rFonts w:hint="cs"/>
          <w:rtl/>
        </w:rPr>
      </w:pPr>
    </w:p>
    <w:p w14:paraId="00758408" w14:textId="77777777" w:rsidR="00000000" w:rsidRDefault="000C6BB5">
      <w:pPr>
        <w:pStyle w:val="a0"/>
        <w:rPr>
          <w:rFonts w:hint="cs"/>
          <w:rtl/>
        </w:rPr>
      </w:pPr>
      <w:r>
        <w:rPr>
          <w:rFonts w:hint="cs"/>
          <w:rtl/>
        </w:rPr>
        <w:t>ואתה עושה את הכול כשמפלגה שלמה, 40 חברי כנסת, שבאו מרקע לאומי, מחרים מחזיקים אחריך, ואיש מהם לא מעז לומר "המלך הוא עירום". מי שסיבך אותנו עם באשיר ג'מאייל ואמין ג'מאייל, יסבך אותנו ע</w:t>
      </w:r>
      <w:r>
        <w:rPr>
          <w:rFonts w:hint="cs"/>
          <w:rtl/>
        </w:rPr>
        <w:t xml:space="preserve">ם מוחמד דחלאן.                                                                </w:t>
      </w:r>
    </w:p>
    <w:p w14:paraId="3756D0CB" w14:textId="77777777" w:rsidR="00000000" w:rsidRDefault="000C6BB5">
      <w:pPr>
        <w:pStyle w:val="a0"/>
        <w:rPr>
          <w:color w:val="0000FF"/>
          <w:szCs w:val="28"/>
          <w:rtl/>
        </w:rPr>
      </w:pPr>
    </w:p>
    <w:p w14:paraId="1894C3D5" w14:textId="77777777" w:rsidR="00000000" w:rsidRDefault="000C6BB5">
      <w:pPr>
        <w:pStyle w:val="a0"/>
        <w:rPr>
          <w:rFonts w:hint="cs"/>
          <w:rtl/>
        </w:rPr>
      </w:pPr>
      <w:r>
        <w:rPr>
          <w:rFonts w:hint="cs"/>
          <w:rtl/>
        </w:rPr>
        <w:t xml:space="preserve">מי שלא יראה שום הוכחה להצלחה מדינית - ואני לא מדבר על תרגילים פוליטיים, כפוליטיקאי אתה שם בכיס את כולם, אפילו את פרס - -  </w:t>
      </w:r>
    </w:p>
    <w:p w14:paraId="1E297748" w14:textId="77777777" w:rsidR="00000000" w:rsidRDefault="000C6BB5">
      <w:pPr>
        <w:pStyle w:val="a0"/>
        <w:rPr>
          <w:rFonts w:hint="cs"/>
          <w:rtl/>
        </w:rPr>
      </w:pPr>
    </w:p>
    <w:p w14:paraId="37D1C1C6" w14:textId="77777777" w:rsidR="00000000" w:rsidRDefault="000C6BB5">
      <w:pPr>
        <w:pStyle w:val="af0"/>
        <w:rPr>
          <w:rtl/>
        </w:rPr>
      </w:pPr>
      <w:r>
        <w:rPr>
          <w:rFonts w:hint="eastAsia"/>
          <w:rtl/>
        </w:rPr>
        <w:t>דליה</w:t>
      </w:r>
      <w:r>
        <w:rPr>
          <w:rtl/>
        </w:rPr>
        <w:t xml:space="preserve"> איציק (העבודה-מימד):</w:t>
      </w:r>
    </w:p>
    <w:p w14:paraId="0503A0C0" w14:textId="77777777" w:rsidR="00000000" w:rsidRDefault="000C6BB5">
      <w:pPr>
        <w:pStyle w:val="a0"/>
        <w:rPr>
          <w:rFonts w:hint="cs"/>
          <w:rtl/>
        </w:rPr>
      </w:pPr>
    </w:p>
    <w:p w14:paraId="773A94BA" w14:textId="77777777" w:rsidR="00000000" w:rsidRDefault="000C6BB5">
      <w:pPr>
        <w:pStyle w:val="a0"/>
        <w:rPr>
          <w:rFonts w:hint="cs"/>
          <w:rtl/>
        </w:rPr>
      </w:pPr>
      <w:r>
        <w:rPr>
          <w:rFonts w:hint="cs"/>
          <w:rtl/>
        </w:rPr>
        <w:t xml:space="preserve">לא נכון, את פרס לא. </w:t>
      </w:r>
    </w:p>
    <w:p w14:paraId="1D689F81" w14:textId="77777777" w:rsidR="00000000" w:rsidRDefault="000C6BB5">
      <w:pPr>
        <w:pStyle w:val="a0"/>
        <w:rPr>
          <w:rFonts w:hint="cs"/>
          <w:rtl/>
        </w:rPr>
      </w:pPr>
    </w:p>
    <w:p w14:paraId="51BBDC1F" w14:textId="77777777" w:rsidR="00000000" w:rsidRDefault="000C6BB5">
      <w:pPr>
        <w:pStyle w:val="-"/>
        <w:rPr>
          <w:rtl/>
        </w:rPr>
      </w:pPr>
      <w:bookmarkStart w:id="176" w:name="FS000000405T02_08_2004_19_01_38"/>
      <w:bookmarkEnd w:id="176"/>
      <w:r>
        <w:rPr>
          <w:rFonts w:hint="eastAsia"/>
          <w:rtl/>
        </w:rPr>
        <w:t>בני</w:t>
      </w:r>
      <w:r>
        <w:rPr>
          <w:rFonts w:hint="eastAsia"/>
          <w:rtl/>
        </w:rPr>
        <w:t>מין</w:t>
      </w:r>
      <w:r>
        <w:rPr>
          <w:rtl/>
        </w:rPr>
        <w:t xml:space="preserve"> אלון (האיחוד הלאומי - ישראל ביתנו):</w:t>
      </w:r>
    </w:p>
    <w:p w14:paraId="2EF87D4F" w14:textId="77777777" w:rsidR="00000000" w:rsidRDefault="000C6BB5">
      <w:pPr>
        <w:pStyle w:val="a0"/>
        <w:rPr>
          <w:rFonts w:hint="cs"/>
          <w:rtl/>
        </w:rPr>
      </w:pPr>
    </w:p>
    <w:p w14:paraId="0DEC16B2" w14:textId="77777777" w:rsidR="00000000" w:rsidRDefault="000C6BB5">
      <w:pPr>
        <w:pStyle w:val="a0"/>
        <w:rPr>
          <w:rFonts w:hint="cs"/>
          <w:rtl/>
        </w:rPr>
      </w:pPr>
      <w:r>
        <w:rPr>
          <w:rFonts w:hint="cs"/>
          <w:rtl/>
        </w:rPr>
        <w:t>- - אבל כמדינאי, איזו קבלה אתה מראה לנו? את כל המדינה הזאת אתה מכניס לבוקה ומבולקה. אתה מחזיר אותנו ל"קו הירוק", סנטימטר לא פחות. שום גוש התיישבות חוץ מגוש-דן. שום גוש. ואתה הוא זה, ראש הממשלה, שלחמת כל כך ביצחק רבי</w:t>
      </w:r>
      <w:r>
        <w:rPr>
          <w:rFonts w:hint="cs"/>
          <w:rtl/>
        </w:rPr>
        <w:t xml:space="preserve">ן, שבזת כל כך לכל מי שחושב אחרת. </w:t>
      </w:r>
    </w:p>
    <w:p w14:paraId="352F59B8" w14:textId="77777777" w:rsidR="00000000" w:rsidRDefault="000C6BB5">
      <w:pPr>
        <w:pStyle w:val="a0"/>
        <w:rPr>
          <w:rFonts w:hint="cs"/>
          <w:rtl/>
        </w:rPr>
      </w:pPr>
    </w:p>
    <w:p w14:paraId="7491C461" w14:textId="77777777" w:rsidR="00000000" w:rsidRDefault="000C6BB5">
      <w:pPr>
        <w:pStyle w:val="a0"/>
        <w:rPr>
          <w:rFonts w:hint="cs"/>
          <w:rtl/>
        </w:rPr>
      </w:pPr>
      <w:r>
        <w:rPr>
          <w:rFonts w:hint="cs"/>
          <w:rtl/>
        </w:rPr>
        <w:t xml:space="preserve">חיים רמון, אני מוכן לקבל אנשים שמשנים דעה אם יש להם אומץ לב לעמוד ולומר: אני חוזר בתשובה, הפכתי לשמאלן כמותכם. טעיתי. תאמר את זה, שחבריך יתנערו ממך. תפסיק להוליך שולל את כל המדינה. </w:t>
      </w:r>
    </w:p>
    <w:p w14:paraId="1727A398" w14:textId="77777777" w:rsidR="00000000" w:rsidRDefault="000C6BB5">
      <w:pPr>
        <w:pStyle w:val="a0"/>
        <w:rPr>
          <w:rFonts w:hint="cs"/>
          <w:rtl/>
        </w:rPr>
      </w:pPr>
    </w:p>
    <w:p w14:paraId="66BBB67D" w14:textId="77777777" w:rsidR="00000000" w:rsidRDefault="000C6BB5">
      <w:pPr>
        <w:pStyle w:val="af1"/>
        <w:rPr>
          <w:rtl/>
        </w:rPr>
      </w:pPr>
      <w:r>
        <w:rPr>
          <w:rtl/>
        </w:rPr>
        <w:t>היו"ר ראובן ריבלין:</w:t>
      </w:r>
    </w:p>
    <w:p w14:paraId="4A54C30F" w14:textId="77777777" w:rsidR="00000000" w:rsidRDefault="000C6BB5">
      <w:pPr>
        <w:pStyle w:val="a0"/>
        <w:rPr>
          <w:rtl/>
        </w:rPr>
      </w:pPr>
    </w:p>
    <w:p w14:paraId="30CBF4A3" w14:textId="77777777" w:rsidR="00000000" w:rsidRDefault="000C6BB5">
      <w:pPr>
        <w:pStyle w:val="a0"/>
        <w:rPr>
          <w:rFonts w:hint="cs"/>
          <w:rtl/>
        </w:rPr>
      </w:pPr>
      <w:r>
        <w:rPr>
          <w:rFonts w:hint="cs"/>
          <w:rtl/>
        </w:rPr>
        <w:t>תודה לחבר הכנסת ב</w:t>
      </w:r>
      <w:r>
        <w:rPr>
          <w:rFonts w:hint="cs"/>
          <w:rtl/>
        </w:rPr>
        <w:t xml:space="preserve">ני אלון. רבותי חברי הכנסת, אנחנו  ממשיכים בתהליך ההצבעה של הצעות האי-אמון. </w:t>
      </w:r>
    </w:p>
    <w:p w14:paraId="1B74D10E" w14:textId="77777777" w:rsidR="00000000" w:rsidRDefault="000C6BB5">
      <w:pPr>
        <w:pStyle w:val="a0"/>
        <w:rPr>
          <w:rFonts w:hint="cs"/>
          <w:rtl/>
        </w:rPr>
      </w:pPr>
    </w:p>
    <w:p w14:paraId="6B84D6A2" w14:textId="77777777" w:rsidR="00000000" w:rsidRDefault="000C6BB5">
      <w:pPr>
        <w:pStyle w:val="af0"/>
        <w:rPr>
          <w:rtl/>
        </w:rPr>
      </w:pPr>
      <w:r>
        <w:rPr>
          <w:rFonts w:hint="eastAsia"/>
          <w:rtl/>
        </w:rPr>
        <w:t>יצחק</w:t>
      </w:r>
      <w:r>
        <w:rPr>
          <w:rtl/>
        </w:rPr>
        <w:t xml:space="preserve"> כהן (ש"ס):</w:t>
      </w:r>
    </w:p>
    <w:p w14:paraId="622AE8CE" w14:textId="77777777" w:rsidR="00000000" w:rsidRDefault="000C6BB5">
      <w:pPr>
        <w:pStyle w:val="a0"/>
        <w:rPr>
          <w:rFonts w:hint="cs"/>
          <w:rtl/>
        </w:rPr>
      </w:pPr>
    </w:p>
    <w:p w14:paraId="23320CAA" w14:textId="77777777" w:rsidR="00000000" w:rsidRDefault="000C6BB5">
      <w:pPr>
        <w:pStyle w:val="a0"/>
        <w:rPr>
          <w:rFonts w:hint="cs"/>
          <w:rtl/>
        </w:rPr>
      </w:pPr>
      <w:r>
        <w:rPr>
          <w:rFonts w:hint="cs"/>
          <w:rtl/>
        </w:rPr>
        <w:t xml:space="preserve">אולי ראש הממשלה רוצה להשיב. </w:t>
      </w:r>
    </w:p>
    <w:p w14:paraId="521CA9D4" w14:textId="77777777" w:rsidR="00000000" w:rsidRDefault="000C6BB5">
      <w:pPr>
        <w:pStyle w:val="a0"/>
        <w:rPr>
          <w:rFonts w:hint="cs"/>
          <w:rtl/>
        </w:rPr>
      </w:pPr>
    </w:p>
    <w:p w14:paraId="30ABFC37" w14:textId="77777777" w:rsidR="00000000" w:rsidRDefault="000C6BB5">
      <w:pPr>
        <w:pStyle w:val="af1"/>
        <w:rPr>
          <w:rtl/>
        </w:rPr>
      </w:pPr>
      <w:r>
        <w:rPr>
          <w:rtl/>
        </w:rPr>
        <w:t>היו"ר ראובן ריבלין:</w:t>
      </w:r>
    </w:p>
    <w:p w14:paraId="50F7876C" w14:textId="77777777" w:rsidR="00000000" w:rsidRDefault="000C6BB5">
      <w:pPr>
        <w:pStyle w:val="a0"/>
        <w:rPr>
          <w:rtl/>
        </w:rPr>
      </w:pPr>
    </w:p>
    <w:p w14:paraId="431311FA" w14:textId="77777777" w:rsidR="00000000" w:rsidRDefault="000C6BB5">
      <w:pPr>
        <w:pStyle w:val="a0"/>
        <w:rPr>
          <w:rFonts w:hint="cs"/>
          <w:rtl/>
        </w:rPr>
      </w:pPr>
      <w:r>
        <w:rPr>
          <w:rFonts w:hint="cs"/>
          <w:rtl/>
        </w:rPr>
        <w:t xml:space="preserve">חבר הכנסת יצחק כהן, אדוני מספיק ותיק לדעת שאין פרוצדורה כזאת. ראש הממשלה יכול להשתתף בכל דיון, אבל עכשיו אנחנו </w:t>
      </w:r>
      <w:r>
        <w:rPr>
          <w:rFonts w:hint="cs"/>
          <w:rtl/>
        </w:rPr>
        <w:t xml:space="preserve">בהצבעה, לא בדיון. </w:t>
      </w:r>
    </w:p>
    <w:p w14:paraId="4DA57232" w14:textId="77777777" w:rsidR="00000000" w:rsidRDefault="000C6BB5">
      <w:pPr>
        <w:pStyle w:val="a0"/>
        <w:rPr>
          <w:rFonts w:hint="cs"/>
          <w:rtl/>
        </w:rPr>
      </w:pPr>
    </w:p>
    <w:p w14:paraId="5F1AC1DA" w14:textId="77777777" w:rsidR="00000000" w:rsidRDefault="000C6BB5">
      <w:pPr>
        <w:pStyle w:val="af0"/>
        <w:rPr>
          <w:rtl/>
        </w:rPr>
      </w:pPr>
      <w:r>
        <w:rPr>
          <w:rFonts w:hint="eastAsia"/>
          <w:rtl/>
        </w:rPr>
        <w:t>יצחק</w:t>
      </w:r>
      <w:r>
        <w:rPr>
          <w:rtl/>
        </w:rPr>
        <w:t xml:space="preserve"> כהן (ש"ס):</w:t>
      </w:r>
    </w:p>
    <w:p w14:paraId="208BB24C" w14:textId="77777777" w:rsidR="00000000" w:rsidRDefault="000C6BB5">
      <w:pPr>
        <w:pStyle w:val="a0"/>
        <w:rPr>
          <w:rFonts w:hint="cs"/>
          <w:rtl/>
        </w:rPr>
      </w:pPr>
    </w:p>
    <w:p w14:paraId="2A43C8E1" w14:textId="77777777" w:rsidR="00000000" w:rsidRDefault="000C6BB5">
      <w:pPr>
        <w:pStyle w:val="a0"/>
        <w:rPr>
          <w:rFonts w:hint="cs"/>
          <w:rtl/>
        </w:rPr>
      </w:pPr>
      <w:r>
        <w:rPr>
          <w:rFonts w:hint="cs"/>
          <w:rtl/>
        </w:rPr>
        <w:t xml:space="preserve">הודעה אישית. </w:t>
      </w:r>
    </w:p>
    <w:p w14:paraId="057E2D38" w14:textId="77777777" w:rsidR="00000000" w:rsidRDefault="000C6BB5">
      <w:pPr>
        <w:pStyle w:val="a0"/>
        <w:rPr>
          <w:rFonts w:hint="cs"/>
          <w:rtl/>
        </w:rPr>
      </w:pPr>
    </w:p>
    <w:p w14:paraId="549969C6" w14:textId="77777777" w:rsidR="00000000" w:rsidRDefault="000C6BB5">
      <w:pPr>
        <w:pStyle w:val="af1"/>
        <w:rPr>
          <w:rtl/>
        </w:rPr>
      </w:pPr>
      <w:r>
        <w:rPr>
          <w:rtl/>
        </w:rPr>
        <w:t>היו"ר ראובן ריבלין:</w:t>
      </w:r>
    </w:p>
    <w:p w14:paraId="1C7BC61F" w14:textId="77777777" w:rsidR="00000000" w:rsidRDefault="000C6BB5">
      <w:pPr>
        <w:pStyle w:val="a0"/>
        <w:rPr>
          <w:rtl/>
        </w:rPr>
      </w:pPr>
    </w:p>
    <w:p w14:paraId="536C4A09" w14:textId="77777777" w:rsidR="00000000" w:rsidRDefault="000C6BB5">
      <w:pPr>
        <w:pStyle w:val="a0"/>
        <w:rPr>
          <w:rFonts w:hint="cs"/>
          <w:rtl/>
        </w:rPr>
      </w:pPr>
      <w:r>
        <w:rPr>
          <w:rFonts w:hint="cs"/>
          <w:rtl/>
        </w:rPr>
        <w:t xml:space="preserve">לא,  בהצבעות אין זמן להודעות אישיות. </w:t>
      </w:r>
    </w:p>
    <w:p w14:paraId="7C610CA3" w14:textId="77777777" w:rsidR="00000000" w:rsidRDefault="000C6BB5">
      <w:pPr>
        <w:pStyle w:val="a0"/>
        <w:rPr>
          <w:rFonts w:hint="cs"/>
          <w:rtl/>
        </w:rPr>
      </w:pPr>
    </w:p>
    <w:p w14:paraId="322ED375" w14:textId="77777777" w:rsidR="00000000" w:rsidRDefault="000C6BB5">
      <w:pPr>
        <w:pStyle w:val="af0"/>
        <w:rPr>
          <w:rtl/>
        </w:rPr>
      </w:pPr>
    </w:p>
    <w:p w14:paraId="49730E4A" w14:textId="77777777" w:rsidR="00000000" w:rsidRDefault="000C6BB5">
      <w:pPr>
        <w:pStyle w:val="af0"/>
        <w:rPr>
          <w:rtl/>
        </w:rPr>
      </w:pPr>
      <w:r>
        <w:rPr>
          <w:rFonts w:hint="eastAsia"/>
          <w:rtl/>
        </w:rPr>
        <w:t>חיים</w:t>
      </w:r>
      <w:r>
        <w:rPr>
          <w:rtl/>
        </w:rPr>
        <w:t xml:space="preserve"> רמון (העבודה-מימד):</w:t>
      </w:r>
    </w:p>
    <w:p w14:paraId="5DF7FE1B" w14:textId="77777777" w:rsidR="00000000" w:rsidRDefault="000C6BB5">
      <w:pPr>
        <w:pStyle w:val="a0"/>
        <w:rPr>
          <w:rFonts w:hint="cs"/>
          <w:rtl/>
        </w:rPr>
      </w:pPr>
    </w:p>
    <w:p w14:paraId="0DDC27C1" w14:textId="77777777" w:rsidR="00000000" w:rsidRDefault="000C6BB5">
      <w:pPr>
        <w:pStyle w:val="a0"/>
        <w:rPr>
          <w:rFonts w:hint="cs"/>
          <w:rtl/>
        </w:rPr>
      </w:pPr>
      <w:r>
        <w:rPr>
          <w:rFonts w:hint="cs"/>
          <w:rtl/>
        </w:rPr>
        <w:t>אדוני היושב-ראש, לא הצבעת על ש"ס.</w:t>
      </w:r>
    </w:p>
    <w:p w14:paraId="51EDD7B3" w14:textId="77777777" w:rsidR="00000000" w:rsidRDefault="000C6BB5">
      <w:pPr>
        <w:pStyle w:val="a0"/>
        <w:rPr>
          <w:rFonts w:hint="cs"/>
          <w:rtl/>
        </w:rPr>
      </w:pPr>
    </w:p>
    <w:p w14:paraId="2C78DDE6" w14:textId="77777777" w:rsidR="00000000" w:rsidRDefault="000C6BB5">
      <w:pPr>
        <w:pStyle w:val="af1"/>
        <w:rPr>
          <w:rtl/>
        </w:rPr>
      </w:pPr>
      <w:r>
        <w:rPr>
          <w:rtl/>
        </w:rPr>
        <w:t>היו"ר ראובן ריבלין:</w:t>
      </w:r>
    </w:p>
    <w:p w14:paraId="33E57B4D" w14:textId="77777777" w:rsidR="00000000" w:rsidRDefault="000C6BB5">
      <w:pPr>
        <w:pStyle w:val="a0"/>
        <w:rPr>
          <w:rtl/>
        </w:rPr>
      </w:pPr>
    </w:p>
    <w:p w14:paraId="05B7FC0A" w14:textId="77777777" w:rsidR="00000000" w:rsidRDefault="000C6BB5">
      <w:pPr>
        <w:pStyle w:val="a0"/>
        <w:rPr>
          <w:rFonts w:hint="cs"/>
          <w:rtl/>
        </w:rPr>
      </w:pPr>
      <w:r>
        <w:rPr>
          <w:rFonts w:hint="cs"/>
          <w:rtl/>
        </w:rPr>
        <w:t xml:space="preserve">עוד לא הגענו. </w:t>
      </w:r>
    </w:p>
    <w:p w14:paraId="7E4CAE8C" w14:textId="77777777" w:rsidR="00000000" w:rsidRDefault="000C6BB5">
      <w:pPr>
        <w:pStyle w:val="a0"/>
        <w:rPr>
          <w:rFonts w:hint="cs"/>
          <w:rtl/>
        </w:rPr>
      </w:pPr>
    </w:p>
    <w:p w14:paraId="5ED1236C" w14:textId="77777777" w:rsidR="00000000" w:rsidRDefault="000C6BB5">
      <w:pPr>
        <w:pStyle w:val="af0"/>
        <w:rPr>
          <w:rtl/>
        </w:rPr>
      </w:pPr>
      <w:r>
        <w:rPr>
          <w:rFonts w:hint="eastAsia"/>
          <w:rtl/>
        </w:rPr>
        <w:t>חיים</w:t>
      </w:r>
      <w:r>
        <w:rPr>
          <w:rtl/>
        </w:rPr>
        <w:t xml:space="preserve"> רמון (העבודה-מימד):</w:t>
      </w:r>
    </w:p>
    <w:p w14:paraId="1848DC19" w14:textId="77777777" w:rsidR="00000000" w:rsidRDefault="000C6BB5">
      <w:pPr>
        <w:pStyle w:val="a0"/>
        <w:rPr>
          <w:rFonts w:hint="cs"/>
          <w:rtl/>
        </w:rPr>
      </w:pPr>
    </w:p>
    <w:p w14:paraId="3E307A35" w14:textId="77777777" w:rsidR="00000000" w:rsidRDefault="000C6BB5">
      <w:pPr>
        <w:pStyle w:val="a0"/>
        <w:rPr>
          <w:rFonts w:hint="cs"/>
          <w:rtl/>
        </w:rPr>
      </w:pPr>
      <w:r>
        <w:rPr>
          <w:rFonts w:hint="cs"/>
          <w:rtl/>
        </w:rPr>
        <w:t xml:space="preserve">אתה חייב להגיע, כי </w:t>
      </w:r>
      <w:r>
        <w:rPr>
          <w:rFonts w:hint="cs"/>
          <w:rtl/>
        </w:rPr>
        <w:t xml:space="preserve">הם הסיעה היותר גדולה. </w:t>
      </w:r>
    </w:p>
    <w:p w14:paraId="64CD15E6" w14:textId="77777777" w:rsidR="00000000" w:rsidRDefault="000C6BB5">
      <w:pPr>
        <w:pStyle w:val="a0"/>
        <w:rPr>
          <w:rFonts w:hint="cs"/>
          <w:rtl/>
        </w:rPr>
      </w:pPr>
    </w:p>
    <w:p w14:paraId="2ACDFFCF" w14:textId="77777777" w:rsidR="00000000" w:rsidRDefault="000C6BB5">
      <w:pPr>
        <w:pStyle w:val="af1"/>
        <w:rPr>
          <w:rtl/>
        </w:rPr>
      </w:pPr>
      <w:r>
        <w:rPr>
          <w:rtl/>
        </w:rPr>
        <w:t>היו"ר ראובן ריבלין:</w:t>
      </w:r>
    </w:p>
    <w:p w14:paraId="3BDB6737" w14:textId="77777777" w:rsidR="00000000" w:rsidRDefault="000C6BB5">
      <w:pPr>
        <w:pStyle w:val="a0"/>
        <w:rPr>
          <w:rtl/>
        </w:rPr>
      </w:pPr>
    </w:p>
    <w:p w14:paraId="6B13799A" w14:textId="77777777" w:rsidR="00000000" w:rsidRDefault="000C6BB5">
      <w:pPr>
        <w:pStyle w:val="a0"/>
        <w:rPr>
          <w:rFonts w:hint="cs"/>
          <w:rtl/>
        </w:rPr>
      </w:pPr>
      <w:r>
        <w:rPr>
          <w:rFonts w:hint="cs"/>
          <w:rtl/>
        </w:rPr>
        <w:t xml:space="preserve">ודאי, אנחנו בסיעת ש"ס עכשיו. הצגנו את זה בסדר זה מטעם המשיבים, אבל אני  מודה שסיעת ש"ס יותר גדולה מסיעת יהדות התורה, ותחת הודעה זו אנחנו מקיימים את ההצבעה על הצעת האי-אמון של סיעת יהדות התורה. </w:t>
      </w:r>
    </w:p>
    <w:p w14:paraId="652CF3DE" w14:textId="77777777" w:rsidR="00000000" w:rsidRDefault="000C6BB5">
      <w:pPr>
        <w:pStyle w:val="a0"/>
        <w:rPr>
          <w:rFonts w:hint="cs"/>
          <w:rtl/>
        </w:rPr>
      </w:pPr>
    </w:p>
    <w:p w14:paraId="08946D49" w14:textId="77777777" w:rsidR="00000000" w:rsidRDefault="000C6BB5">
      <w:pPr>
        <w:pStyle w:val="a0"/>
        <w:rPr>
          <w:rFonts w:hint="cs"/>
          <w:rtl/>
        </w:rPr>
      </w:pPr>
      <w:r>
        <w:rPr>
          <w:rFonts w:hint="cs"/>
          <w:rtl/>
        </w:rPr>
        <w:t>רבותי, הצעת סיעת</w:t>
      </w:r>
      <w:r>
        <w:rPr>
          <w:rFonts w:hint="cs"/>
          <w:rtl/>
        </w:rPr>
        <w:t xml:space="preserve"> יהדות התורה להביע אי-אמון בממשלה בשל מדיניותה החברתית והכלכלית ואי-תשלום שכר עובדי המועצות הדתיות - נא להצביע. </w:t>
      </w:r>
    </w:p>
    <w:p w14:paraId="413130A2" w14:textId="77777777" w:rsidR="00000000" w:rsidRDefault="000C6BB5">
      <w:pPr>
        <w:pStyle w:val="a0"/>
        <w:rPr>
          <w:rFonts w:hint="cs"/>
          <w:rtl/>
        </w:rPr>
      </w:pPr>
    </w:p>
    <w:p w14:paraId="172389A6" w14:textId="77777777" w:rsidR="00000000" w:rsidRDefault="000C6BB5">
      <w:pPr>
        <w:pStyle w:val="ab"/>
        <w:bidi/>
        <w:rPr>
          <w:rFonts w:hint="cs"/>
          <w:rtl/>
        </w:rPr>
      </w:pPr>
      <w:r>
        <w:rPr>
          <w:rFonts w:hint="cs"/>
          <w:rtl/>
        </w:rPr>
        <w:t>הצבעה מס' 3</w:t>
      </w:r>
    </w:p>
    <w:p w14:paraId="49647421" w14:textId="77777777" w:rsidR="00000000" w:rsidRDefault="000C6BB5">
      <w:pPr>
        <w:pStyle w:val="a0"/>
        <w:rPr>
          <w:rFonts w:hint="cs"/>
          <w:rtl/>
        </w:rPr>
      </w:pPr>
    </w:p>
    <w:p w14:paraId="2DC7F320" w14:textId="77777777" w:rsidR="00000000" w:rsidRDefault="000C6BB5">
      <w:pPr>
        <w:pStyle w:val="ac"/>
        <w:bidi/>
        <w:rPr>
          <w:rFonts w:hint="cs"/>
          <w:rtl/>
        </w:rPr>
      </w:pPr>
      <w:r>
        <w:rPr>
          <w:rFonts w:hint="cs"/>
          <w:rtl/>
        </w:rPr>
        <w:t xml:space="preserve">בעד הצעת סיעת יהדות התורה להביע אי-אמון בממשלה </w:t>
      </w:r>
      <w:r>
        <w:rPr>
          <w:rtl/>
        </w:rPr>
        <w:t>–</w:t>
      </w:r>
      <w:r>
        <w:rPr>
          <w:rFonts w:hint="cs"/>
          <w:rtl/>
        </w:rPr>
        <w:t xml:space="preserve"> 52</w:t>
      </w:r>
    </w:p>
    <w:p w14:paraId="6AC6E3FF" w14:textId="77777777" w:rsidR="00000000" w:rsidRDefault="000C6BB5">
      <w:pPr>
        <w:pStyle w:val="ac"/>
        <w:bidi/>
        <w:rPr>
          <w:rFonts w:hint="cs"/>
          <w:rtl/>
        </w:rPr>
      </w:pPr>
      <w:r>
        <w:rPr>
          <w:rFonts w:hint="cs"/>
          <w:rtl/>
        </w:rPr>
        <w:t xml:space="preserve">נגד </w:t>
      </w:r>
      <w:r>
        <w:rPr>
          <w:rtl/>
        </w:rPr>
        <w:t>–</w:t>
      </w:r>
      <w:r>
        <w:rPr>
          <w:rFonts w:hint="cs"/>
          <w:rtl/>
        </w:rPr>
        <w:t xml:space="preserve"> 56</w:t>
      </w:r>
    </w:p>
    <w:p w14:paraId="6B259184" w14:textId="77777777" w:rsidR="00000000" w:rsidRDefault="000C6BB5">
      <w:pPr>
        <w:pStyle w:val="ac"/>
        <w:bidi/>
        <w:rPr>
          <w:rFonts w:hint="cs"/>
          <w:rtl/>
        </w:rPr>
      </w:pPr>
      <w:r>
        <w:rPr>
          <w:rFonts w:hint="cs"/>
          <w:rtl/>
        </w:rPr>
        <w:t xml:space="preserve">נמנעים </w:t>
      </w:r>
      <w:r>
        <w:rPr>
          <w:rtl/>
        </w:rPr>
        <w:t>–</w:t>
      </w:r>
      <w:r>
        <w:rPr>
          <w:rFonts w:hint="cs"/>
          <w:rtl/>
        </w:rPr>
        <w:t xml:space="preserve"> 1</w:t>
      </w:r>
    </w:p>
    <w:p w14:paraId="1B4C53BD" w14:textId="77777777" w:rsidR="00000000" w:rsidRDefault="000C6BB5">
      <w:pPr>
        <w:pStyle w:val="ad"/>
        <w:bidi/>
        <w:rPr>
          <w:rFonts w:hint="cs"/>
          <w:rtl/>
        </w:rPr>
      </w:pPr>
      <w:r>
        <w:rPr>
          <w:rFonts w:hint="cs"/>
          <w:rtl/>
        </w:rPr>
        <w:t xml:space="preserve">הצעת סיעת יהדות התורה להביע אי-אמון בממשלה לא נתקבלה. </w:t>
      </w:r>
    </w:p>
    <w:p w14:paraId="5A354AF5" w14:textId="77777777" w:rsidR="00000000" w:rsidRDefault="000C6BB5">
      <w:pPr>
        <w:pStyle w:val="a0"/>
        <w:rPr>
          <w:rFonts w:hint="cs"/>
          <w:rtl/>
        </w:rPr>
      </w:pPr>
    </w:p>
    <w:p w14:paraId="498975EA" w14:textId="77777777" w:rsidR="00000000" w:rsidRDefault="000C6BB5">
      <w:pPr>
        <w:pStyle w:val="af1"/>
        <w:rPr>
          <w:rtl/>
        </w:rPr>
      </w:pPr>
      <w:r>
        <w:rPr>
          <w:rtl/>
        </w:rPr>
        <w:t>ה</w:t>
      </w:r>
      <w:r>
        <w:rPr>
          <w:rtl/>
        </w:rPr>
        <w:t>יו"ר ראובן ריבלין:</w:t>
      </w:r>
    </w:p>
    <w:p w14:paraId="397D74D7" w14:textId="77777777" w:rsidR="00000000" w:rsidRDefault="000C6BB5">
      <w:pPr>
        <w:pStyle w:val="a0"/>
        <w:rPr>
          <w:rtl/>
        </w:rPr>
      </w:pPr>
    </w:p>
    <w:p w14:paraId="1CF825FD" w14:textId="77777777" w:rsidR="00000000" w:rsidRDefault="000C6BB5">
      <w:pPr>
        <w:pStyle w:val="a0"/>
        <w:rPr>
          <w:rFonts w:hint="cs"/>
          <w:rtl/>
        </w:rPr>
      </w:pPr>
      <w:r>
        <w:rPr>
          <w:rFonts w:hint="cs"/>
          <w:rtl/>
        </w:rPr>
        <w:t xml:space="preserve">52 בעד, 56 נגד, אחד נמנע. אני קובע שהצעת האי-אמון של סיעת יהדות התורה לא נתקבלה. </w:t>
      </w:r>
    </w:p>
    <w:p w14:paraId="76D61221" w14:textId="77777777" w:rsidR="00000000" w:rsidRDefault="000C6BB5">
      <w:pPr>
        <w:pStyle w:val="a0"/>
        <w:rPr>
          <w:rFonts w:hint="cs"/>
          <w:rtl/>
        </w:rPr>
      </w:pPr>
    </w:p>
    <w:p w14:paraId="0D82772C" w14:textId="77777777" w:rsidR="00000000" w:rsidRDefault="000C6BB5">
      <w:pPr>
        <w:pStyle w:val="a0"/>
        <w:rPr>
          <w:rFonts w:hint="cs"/>
          <w:rtl/>
        </w:rPr>
      </w:pPr>
      <w:r>
        <w:rPr>
          <w:rFonts w:hint="cs"/>
          <w:rtl/>
        </w:rPr>
        <w:t xml:space="preserve">רבותי חברי הכנסת, אנחנו מצביעים על הצעת סיעת ש"ס להביע אי-אמון בממשלה בשל אישור הצעת חוק ברית הנישואים של הממשלה. נא להצביע. </w:t>
      </w:r>
    </w:p>
    <w:p w14:paraId="61229E23" w14:textId="77777777" w:rsidR="00000000" w:rsidRDefault="000C6BB5">
      <w:pPr>
        <w:pStyle w:val="a0"/>
        <w:rPr>
          <w:rFonts w:hint="cs"/>
          <w:rtl/>
        </w:rPr>
      </w:pPr>
    </w:p>
    <w:p w14:paraId="081985AD" w14:textId="77777777" w:rsidR="00000000" w:rsidRDefault="000C6BB5">
      <w:pPr>
        <w:pStyle w:val="ab"/>
        <w:bidi/>
        <w:rPr>
          <w:rFonts w:hint="cs"/>
          <w:rtl/>
        </w:rPr>
      </w:pPr>
      <w:r>
        <w:rPr>
          <w:rFonts w:hint="cs"/>
          <w:rtl/>
        </w:rPr>
        <w:t>הצבעה מס' 4</w:t>
      </w:r>
    </w:p>
    <w:p w14:paraId="5629F2F9" w14:textId="77777777" w:rsidR="00000000" w:rsidRDefault="000C6BB5">
      <w:pPr>
        <w:pStyle w:val="a0"/>
        <w:rPr>
          <w:rFonts w:hint="cs"/>
          <w:rtl/>
        </w:rPr>
      </w:pPr>
    </w:p>
    <w:p w14:paraId="225B0BFB" w14:textId="77777777" w:rsidR="00000000" w:rsidRDefault="000C6BB5">
      <w:pPr>
        <w:pStyle w:val="ac"/>
        <w:bidi/>
        <w:rPr>
          <w:rFonts w:hint="cs"/>
          <w:rtl/>
        </w:rPr>
      </w:pPr>
      <w:r>
        <w:rPr>
          <w:rFonts w:hint="cs"/>
          <w:rtl/>
        </w:rPr>
        <w:t>בעד הצעת סיעת</w:t>
      </w:r>
      <w:r>
        <w:rPr>
          <w:rFonts w:hint="cs"/>
          <w:rtl/>
        </w:rPr>
        <w:t xml:space="preserve"> ש"ס להביע אי-אמון בממשלה </w:t>
      </w:r>
      <w:r>
        <w:rPr>
          <w:rtl/>
        </w:rPr>
        <w:t>–</w:t>
      </w:r>
      <w:r>
        <w:rPr>
          <w:rFonts w:hint="cs"/>
          <w:rtl/>
        </w:rPr>
        <w:t xml:space="preserve"> 27</w:t>
      </w:r>
    </w:p>
    <w:p w14:paraId="19E767A4" w14:textId="77777777" w:rsidR="00000000" w:rsidRDefault="000C6BB5">
      <w:pPr>
        <w:pStyle w:val="ac"/>
        <w:bidi/>
        <w:rPr>
          <w:rFonts w:hint="cs"/>
          <w:rtl/>
        </w:rPr>
      </w:pPr>
      <w:r>
        <w:rPr>
          <w:rFonts w:hint="cs"/>
          <w:rtl/>
        </w:rPr>
        <w:t xml:space="preserve">נגד </w:t>
      </w:r>
      <w:r>
        <w:rPr>
          <w:rtl/>
        </w:rPr>
        <w:t>–</w:t>
      </w:r>
      <w:r>
        <w:rPr>
          <w:rFonts w:hint="cs"/>
          <w:rtl/>
        </w:rPr>
        <w:t xml:space="preserve"> 60</w:t>
      </w:r>
    </w:p>
    <w:p w14:paraId="5D7FAEAE" w14:textId="77777777" w:rsidR="00000000" w:rsidRDefault="000C6BB5">
      <w:pPr>
        <w:pStyle w:val="ac"/>
        <w:bidi/>
        <w:rPr>
          <w:rFonts w:hint="cs"/>
          <w:rtl/>
        </w:rPr>
      </w:pPr>
      <w:r>
        <w:rPr>
          <w:rFonts w:hint="cs"/>
          <w:rtl/>
        </w:rPr>
        <w:t>נמנעים - 23</w:t>
      </w:r>
    </w:p>
    <w:p w14:paraId="065D3A95" w14:textId="77777777" w:rsidR="00000000" w:rsidRDefault="000C6BB5">
      <w:pPr>
        <w:pStyle w:val="ad"/>
        <w:bidi/>
        <w:rPr>
          <w:rFonts w:hint="cs"/>
          <w:rtl/>
        </w:rPr>
      </w:pPr>
      <w:r>
        <w:rPr>
          <w:rFonts w:hint="cs"/>
          <w:rtl/>
        </w:rPr>
        <w:t xml:space="preserve">הצעת סיעת ש"ס להביע אי-אמון בממשלה לא נתקבלה. </w:t>
      </w:r>
    </w:p>
    <w:p w14:paraId="419D12C9" w14:textId="77777777" w:rsidR="00000000" w:rsidRDefault="000C6BB5">
      <w:pPr>
        <w:pStyle w:val="af1"/>
        <w:rPr>
          <w:rtl/>
        </w:rPr>
      </w:pPr>
      <w:r>
        <w:rPr>
          <w:rtl/>
        </w:rPr>
        <w:t>היו"ר ראובן ריבלין:</w:t>
      </w:r>
    </w:p>
    <w:p w14:paraId="41E68CC0" w14:textId="77777777" w:rsidR="00000000" w:rsidRDefault="000C6BB5">
      <w:pPr>
        <w:pStyle w:val="a0"/>
        <w:rPr>
          <w:rtl/>
        </w:rPr>
      </w:pPr>
    </w:p>
    <w:p w14:paraId="44B27286" w14:textId="77777777" w:rsidR="00000000" w:rsidRDefault="000C6BB5">
      <w:pPr>
        <w:pStyle w:val="a0"/>
        <w:rPr>
          <w:rFonts w:hint="cs"/>
          <w:rtl/>
        </w:rPr>
      </w:pPr>
      <w:r>
        <w:rPr>
          <w:rFonts w:hint="cs"/>
          <w:rtl/>
        </w:rPr>
        <w:t xml:space="preserve">27 בעד, 60 נגד ו-23 נמנעים. אני קובע שהצעת סיעת ש"ס להביע אי-אמון בממשלה לא נתקבלה. </w:t>
      </w:r>
    </w:p>
    <w:p w14:paraId="0CE0512E" w14:textId="77777777" w:rsidR="00000000" w:rsidRDefault="000C6BB5">
      <w:pPr>
        <w:pStyle w:val="a0"/>
        <w:rPr>
          <w:rFonts w:hint="cs"/>
          <w:rtl/>
        </w:rPr>
      </w:pPr>
    </w:p>
    <w:p w14:paraId="149704AA" w14:textId="77777777" w:rsidR="00000000" w:rsidRDefault="000C6BB5">
      <w:pPr>
        <w:pStyle w:val="a0"/>
        <w:rPr>
          <w:rFonts w:hint="cs"/>
          <w:rtl/>
        </w:rPr>
      </w:pPr>
      <w:r>
        <w:rPr>
          <w:rFonts w:hint="cs"/>
          <w:rtl/>
        </w:rPr>
        <w:t>אנחנו עוברים להצעת האי-אמון האחרונה היום, הצעת סיע</w:t>
      </w:r>
      <w:r>
        <w:rPr>
          <w:rFonts w:hint="cs"/>
          <w:rtl/>
        </w:rPr>
        <w:t xml:space="preserve">ת בל"ד להביע אי-אמון בממשלה בשל מדיניותה בשטחים. נא להצביע. </w:t>
      </w:r>
    </w:p>
    <w:p w14:paraId="009AB505" w14:textId="77777777" w:rsidR="00000000" w:rsidRDefault="000C6BB5">
      <w:pPr>
        <w:pStyle w:val="a0"/>
        <w:rPr>
          <w:rFonts w:hint="cs"/>
          <w:rtl/>
        </w:rPr>
      </w:pPr>
    </w:p>
    <w:p w14:paraId="4A1F2A54" w14:textId="77777777" w:rsidR="00000000" w:rsidRDefault="000C6BB5">
      <w:pPr>
        <w:pStyle w:val="ab"/>
        <w:bidi/>
        <w:rPr>
          <w:rFonts w:hint="cs"/>
          <w:rtl/>
        </w:rPr>
      </w:pPr>
      <w:r>
        <w:rPr>
          <w:rFonts w:hint="cs"/>
          <w:rtl/>
        </w:rPr>
        <w:t>הצבעה מס' 5</w:t>
      </w:r>
    </w:p>
    <w:p w14:paraId="28A7A41F" w14:textId="77777777" w:rsidR="00000000" w:rsidRDefault="000C6BB5">
      <w:pPr>
        <w:pStyle w:val="a0"/>
        <w:rPr>
          <w:rFonts w:hint="cs"/>
          <w:rtl/>
        </w:rPr>
      </w:pPr>
    </w:p>
    <w:p w14:paraId="425002C4" w14:textId="77777777" w:rsidR="00000000" w:rsidRDefault="000C6BB5">
      <w:pPr>
        <w:pStyle w:val="ac"/>
        <w:bidi/>
        <w:rPr>
          <w:rFonts w:hint="cs"/>
          <w:rtl/>
        </w:rPr>
      </w:pPr>
      <w:r>
        <w:rPr>
          <w:rFonts w:hint="cs"/>
          <w:rtl/>
        </w:rPr>
        <w:t xml:space="preserve">בעד הצעת סיעת בל"ד להביע אי-אמון בממשלה </w:t>
      </w:r>
      <w:r>
        <w:rPr>
          <w:rtl/>
        </w:rPr>
        <w:t>–</w:t>
      </w:r>
      <w:r>
        <w:rPr>
          <w:rFonts w:hint="cs"/>
          <w:rtl/>
        </w:rPr>
        <w:t xml:space="preserve"> 23</w:t>
      </w:r>
    </w:p>
    <w:p w14:paraId="1286FA50" w14:textId="77777777" w:rsidR="00000000" w:rsidRDefault="000C6BB5">
      <w:pPr>
        <w:pStyle w:val="ac"/>
        <w:bidi/>
        <w:rPr>
          <w:rFonts w:hint="cs"/>
          <w:rtl/>
        </w:rPr>
      </w:pPr>
      <w:r>
        <w:rPr>
          <w:rFonts w:hint="cs"/>
          <w:rtl/>
        </w:rPr>
        <w:t xml:space="preserve">נגד </w:t>
      </w:r>
      <w:r>
        <w:rPr>
          <w:rtl/>
        </w:rPr>
        <w:t>–</w:t>
      </w:r>
      <w:r>
        <w:rPr>
          <w:rFonts w:hint="cs"/>
          <w:rtl/>
        </w:rPr>
        <w:t xml:space="preserve"> 63</w:t>
      </w:r>
    </w:p>
    <w:p w14:paraId="5F3D921F" w14:textId="77777777" w:rsidR="00000000" w:rsidRDefault="000C6BB5">
      <w:pPr>
        <w:pStyle w:val="ac"/>
        <w:bidi/>
        <w:rPr>
          <w:rFonts w:hint="cs"/>
          <w:rtl/>
        </w:rPr>
      </w:pPr>
      <w:r>
        <w:rPr>
          <w:rFonts w:hint="cs"/>
          <w:rtl/>
        </w:rPr>
        <w:t xml:space="preserve">נמנעים </w:t>
      </w:r>
      <w:r>
        <w:rPr>
          <w:rtl/>
        </w:rPr>
        <w:t>–</w:t>
      </w:r>
      <w:r>
        <w:rPr>
          <w:rFonts w:hint="cs"/>
          <w:rtl/>
        </w:rPr>
        <w:t xml:space="preserve"> 16</w:t>
      </w:r>
    </w:p>
    <w:p w14:paraId="581B9EE7" w14:textId="77777777" w:rsidR="00000000" w:rsidRDefault="000C6BB5">
      <w:pPr>
        <w:pStyle w:val="ad"/>
        <w:bidi/>
        <w:rPr>
          <w:rFonts w:hint="cs"/>
          <w:rtl/>
        </w:rPr>
      </w:pPr>
      <w:r>
        <w:rPr>
          <w:rFonts w:hint="cs"/>
          <w:rtl/>
        </w:rPr>
        <w:t xml:space="preserve">הצעת סיעת בל"ד להביע אי-אמון בממשלה לא נתקבלה. </w:t>
      </w:r>
    </w:p>
    <w:p w14:paraId="36ABF67C" w14:textId="77777777" w:rsidR="00000000" w:rsidRDefault="000C6BB5">
      <w:pPr>
        <w:pStyle w:val="a0"/>
        <w:rPr>
          <w:rFonts w:hint="cs"/>
          <w:rtl/>
        </w:rPr>
      </w:pPr>
    </w:p>
    <w:p w14:paraId="7E1BC278" w14:textId="77777777" w:rsidR="00000000" w:rsidRDefault="000C6BB5">
      <w:pPr>
        <w:pStyle w:val="af1"/>
        <w:rPr>
          <w:rtl/>
        </w:rPr>
      </w:pPr>
      <w:r>
        <w:rPr>
          <w:rtl/>
        </w:rPr>
        <w:t>היו"ר ראובן ריבלין:</w:t>
      </w:r>
    </w:p>
    <w:p w14:paraId="0A00641E" w14:textId="77777777" w:rsidR="00000000" w:rsidRDefault="000C6BB5">
      <w:pPr>
        <w:pStyle w:val="a0"/>
        <w:rPr>
          <w:rtl/>
        </w:rPr>
      </w:pPr>
    </w:p>
    <w:p w14:paraId="4C0D8360" w14:textId="77777777" w:rsidR="00000000" w:rsidRDefault="000C6BB5">
      <w:pPr>
        <w:pStyle w:val="a0"/>
        <w:rPr>
          <w:rFonts w:hint="cs"/>
          <w:rtl/>
        </w:rPr>
      </w:pPr>
      <w:r>
        <w:rPr>
          <w:rFonts w:hint="cs"/>
          <w:rtl/>
        </w:rPr>
        <w:t>23 בעד, 63 נגד ו-16 נמנעים. אני קובע שהצעת סי</w:t>
      </w:r>
      <w:r>
        <w:rPr>
          <w:rFonts w:hint="cs"/>
          <w:rtl/>
        </w:rPr>
        <w:t xml:space="preserve">עת בל"ד להביע אי-אמון בממשלה לא נתקבלה. </w:t>
      </w:r>
    </w:p>
    <w:p w14:paraId="3D75E7B8" w14:textId="77777777" w:rsidR="00000000" w:rsidRDefault="000C6BB5">
      <w:pPr>
        <w:pStyle w:val="a0"/>
        <w:rPr>
          <w:rFonts w:hint="cs"/>
          <w:rtl/>
        </w:rPr>
      </w:pPr>
    </w:p>
    <w:p w14:paraId="6F47629F" w14:textId="77777777" w:rsidR="00000000" w:rsidRDefault="000C6BB5">
      <w:pPr>
        <w:pStyle w:val="a2"/>
        <w:rPr>
          <w:rtl/>
        </w:rPr>
      </w:pPr>
    </w:p>
    <w:p w14:paraId="209F535E" w14:textId="77777777" w:rsidR="00000000" w:rsidRDefault="000C6BB5">
      <w:pPr>
        <w:pStyle w:val="a2"/>
        <w:rPr>
          <w:rFonts w:hint="cs"/>
          <w:rtl/>
        </w:rPr>
      </w:pPr>
      <w:bookmarkStart w:id="177" w:name="_Toc100311708"/>
      <w:r>
        <w:rPr>
          <w:rFonts w:hint="cs"/>
          <w:rtl/>
        </w:rPr>
        <w:t>הודעת יושב-ראש ועדת הכנסת</w:t>
      </w:r>
      <w:bookmarkEnd w:id="177"/>
    </w:p>
    <w:p w14:paraId="1B4DFC51" w14:textId="77777777" w:rsidR="00000000" w:rsidRDefault="000C6BB5">
      <w:pPr>
        <w:pStyle w:val="a0"/>
        <w:rPr>
          <w:rFonts w:hint="cs"/>
          <w:rtl/>
        </w:rPr>
      </w:pPr>
    </w:p>
    <w:p w14:paraId="19D567A0" w14:textId="77777777" w:rsidR="00000000" w:rsidRDefault="000C6BB5">
      <w:pPr>
        <w:pStyle w:val="af1"/>
        <w:rPr>
          <w:rtl/>
        </w:rPr>
      </w:pPr>
      <w:r>
        <w:rPr>
          <w:rtl/>
        </w:rPr>
        <w:t>היו"ר ראובן ריבלין:</w:t>
      </w:r>
    </w:p>
    <w:p w14:paraId="2AF52172" w14:textId="77777777" w:rsidR="00000000" w:rsidRDefault="000C6BB5">
      <w:pPr>
        <w:pStyle w:val="a0"/>
        <w:rPr>
          <w:rtl/>
        </w:rPr>
      </w:pPr>
    </w:p>
    <w:p w14:paraId="1910CE5C" w14:textId="77777777" w:rsidR="00000000" w:rsidRDefault="000C6BB5">
      <w:pPr>
        <w:pStyle w:val="a0"/>
        <w:rPr>
          <w:rFonts w:hint="cs"/>
          <w:rtl/>
        </w:rPr>
      </w:pPr>
      <w:r>
        <w:rPr>
          <w:rFonts w:hint="cs"/>
          <w:rtl/>
        </w:rPr>
        <w:t xml:space="preserve">רבותי חברי הכנסת, הודעה ליושב-ראש ועדת הכנסת. זאת הודעה שצריך להצביע עליה. </w:t>
      </w:r>
    </w:p>
    <w:p w14:paraId="34C95EE3" w14:textId="77777777" w:rsidR="00000000" w:rsidRDefault="000C6BB5">
      <w:pPr>
        <w:pStyle w:val="a0"/>
        <w:rPr>
          <w:rFonts w:hint="cs"/>
          <w:rtl/>
        </w:rPr>
      </w:pPr>
    </w:p>
    <w:p w14:paraId="2C49FE89" w14:textId="77777777" w:rsidR="00000000" w:rsidRDefault="000C6BB5">
      <w:pPr>
        <w:pStyle w:val="a"/>
        <w:rPr>
          <w:rtl/>
        </w:rPr>
      </w:pPr>
      <w:bookmarkStart w:id="178" w:name="FS000001038T02_08_2004_19_21_09"/>
      <w:bookmarkStart w:id="179" w:name="_Toc100311709"/>
      <w:bookmarkEnd w:id="178"/>
      <w:r>
        <w:rPr>
          <w:rFonts w:hint="eastAsia"/>
          <w:rtl/>
        </w:rPr>
        <w:t>רוני</w:t>
      </w:r>
      <w:r>
        <w:rPr>
          <w:rtl/>
        </w:rPr>
        <w:t xml:space="preserve"> בר-און (</w:t>
      </w:r>
      <w:r>
        <w:rPr>
          <w:rFonts w:hint="cs"/>
          <w:rtl/>
        </w:rPr>
        <w:t>יו"ר ועדת הכנסת</w:t>
      </w:r>
      <w:r>
        <w:rPr>
          <w:rtl/>
        </w:rPr>
        <w:t>):</w:t>
      </w:r>
      <w:bookmarkEnd w:id="179"/>
    </w:p>
    <w:p w14:paraId="2DB69FF8" w14:textId="77777777" w:rsidR="00000000" w:rsidRDefault="000C6BB5">
      <w:pPr>
        <w:pStyle w:val="a0"/>
        <w:rPr>
          <w:rFonts w:hint="cs"/>
          <w:rtl/>
        </w:rPr>
      </w:pPr>
    </w:p>
    <w:p w14:paraId="5223AA89" w14:textId="77777777" w:rsidR="00000000" w:rsidRDefault="000C6BB5">
      <w:pPr>
        <w:pStyle w:val="a0"/>
        <w:rPr>
          <w:rFonts w:hint="cs"/>
          <w:rtl/>
        </w:rPr>
      </w:pPr>
      <w:r>
        <w:rPr>
          <w:rFonts w:hint="cs"/>
          <w:rtl/>
        </w:rPr>
        <w:t>אדוני היושב-ראש, אדוני ראש הממשלה, רבותי השרים, חברי חבר</w:t>
      </w:r>
      <w:r>
        <w:rPr>
          <w:rFonts w:hint="cs"/>
          <w:rtl/>
        </w:rPr>
        <w:t xml:space="preserve">י הכנסת, הכנסת החליטה בישיבתה ביום ט"ו בחשוון התשס"ג, 10 בדצמבר 2003, להעביר את הצעת חוק זכויות החולה (תיקון </w:t>
      </w:r>
      <w:r>
        <w:rPr>
          <w:rtl/>
        </w:rPr>
        <w:t>–</w:t>
      </w:r>
      <w:r>
        <w:rPr>
          <w:rFonts w:hint="cs"/>
          <w:rtl/>
        </w:rPr>
        <w:t xml:space="preserve"> צוואה מחיים), התשס"ד-2003, של חברי הכנסת רשף חן ורוני בריזון, פ/1550, לדיון בוועדת העבודה, הרווחה והבריאות. </w:t>
      </w:r>
    </w:p>
    <w:p w14:paraId="3D522183" w14:textId="77777777" w:rsidR="00000000" w:rsidRDefault="000C6BB5">
      <w:pPr>
        <w:pStyle w:val="a0"/>
        <w:rPr>
          <w:rFonts w:hint="cs"/>
          <w:rtl/>
        </w:rPr>
      </w:pPr>
    </w:p>
    <w:p w14:paraId="12DC6CF8" w14:textId="77777777" w:rsidR="00000000" w:rsidRDefault="000C6BB5">
      <w:pPr>
        <w:pStyle w:val="a0"/>
        <w:rPr>
          <w:rFonts w:hint="cs"/>
          <w:rtl/>
        </w:rPr>
      </w:pPr>
      <w:r>
        <w:rPr>
          <w:rFonts w:hint="cs"/>
          <w:rtl/>
        </w:rPr>
        <w:t>חבר הכנסת רשף חן מבקש להעביר הצעת ח</w:t>
      </w:r>
      <w:r>
        <w:rPr>
          <w:rFonts w:hint="cs"/>
          <w:rtl/>
        </w:rPr>
        <w:t>וק זו לדיון בוועדה המשותפת של ועדת העבודה, הרווחה והבריאות וועדת החוקה, חוק ומשפט, שנקבעה לדון בהצעות חוק הימנעות מהארכת חיים, התשס"ג-2003, של חברי הכנסת רומן ברונפמן ומיכאל איתן. יושב-ראש ועדת העבודה, הרווחה והבריאות ויושב-ראש ועדת החוקה, חוק ומשפט נתנו ה</w:t>
      </w:r>
      <w:r>
        <w:rPr>
          <w:rFonts w:hint="cs"/>
          <w:rtl/>
        </w:rPr>
        <w:t xml:space="preserve">סכמתם לבקשה זו. </w:t>
      </w:r>
    </w:p>
    <w:p w14:paraId="2D4D196C" w14:textId="77777777" w:rsidR="00000000" w:rsidRDefault="000C6BB5">
      <w:pPr>
        <w:pStyle w:val="a0"/>
        <w:rPr>
          <w:rFonts w:hint="cs"/>
          <w:rtl/>
        </w:rPr>
      </w:pPr>
    </w:p>
    <w:p w14:paraId="01D507F9" w14:textId="77777777" w:rsidR="00000000" w:rsidRDefault="000C6BB5">
      <w:pPr>
        <w:pStyle w:val="a0"/>
        <w:rPr>
          <w:rFonts w:hint="cs"/>
          <w:rtl/>
        </w:rPr>
      </w:pPr>
      <w:r>
        <w:rPr>
          <w:rFonts w:hint="cs"/>
          <w:rtl/>
        </w:rPr>
        <w:t>ועדת הכנסת ממליצה לכנסת לשנות את החלטתה ולהעביר את הצעת החוק של חברי הכנסת רשף חן ורוני בריזון מוועדת העבודה, הרווחה והבריאות לדיון בוועדה המשותפת של ועדת העבודה, הרווחה והבריאות וועדת החוקה, חוק ומשפט, הדנה בהצעות חוק הימנעות מהארכת חיים</w:t>
      </w:r>
      <w:r>
        <w:rPr>
          <w:rFonts w:hint="cs"/>
          <w:rtl/>
        </w:rPr>
        <w:t xml:space="preserve">, שנקבעה היום. אבקש את אישורה של הכנסת להמלצה זו. </w:t>
      </w:r>
    </w:p>
    <w:p w14:paraId="649F96B9" w14:textId="77777777" w:rsidR="00000000" w:rsidRDefault="000C6BB5">
      <w:pPr>
        <w:pStyle w:val="a0"/>
        <w:rPr>
          <w:rFonts w:hint="cs"/>
          <w:rtl/>
        </w:rPr>
      </w:pPr>
    </w:p>
    <w:p w14:paraId="59662B0C" w14:textId="77777777" w:rsidR="00000000" w:rsidRDefault="000C6BB5">
      <w:pPr>
        <w:pStyle w:val="af1"/>
        <w:rPr>
          <w:rtl/>
        </w:rPr>
      </w:pPr>
      <w:r>
        <w:rPr>
          <w:rtl/>
        </w:rPr>
        <w:t>היו"ר ראובן ריבלין:</w:t>
      </w:r>
    </w:p>
    <w:p w14:paraId="3F8E5529" w14:textId="77777777" w:rsidR="00000000" w:rsidRDefault="000C6BB5">
      <w:pPr>
        <w:pStyle w:val="a0"/>
        <w:rPr>
          <w:rtl/>
        </w:rPr>
      </w:pPr>
    </w:p>
    <w:p w14:paraId="5265CBA7" w14:textId="77777777" w:rsidR="00000000" w:rsidRDefault="000C6BB5">
      <w:pPr>
        <w:pStyle w:val="a0"/>
        <w:rPr>
          <w:rFonts w:hint="cs"/>
          <w:rtl/>
        </w:rPr>
      </w:pPr>
      <w:r>
        <w:rPr>
          <w:rFonts w:hint="cs"/>
          <w:rtl/>
        </w:rPr>
        <w:t xml:space="preserve">תודה רבה. </w:t>
      </w:r>
    </w:p>
    <w:p w14:paraId="2642A3A1" w14:textId="77777777" w:rsidR="00000000" w:rsidRDefault="000C6BB5">
      <w:pPr>
        <w:pStyle w:val="a0"/>
        <w:rPr>
          <w:rFonts w:hint="cs"/>
          <w:rtl/>
        </w:rPr>
      </w:pPr>
    </w:p>
    <w:p w14:paraId="658C28C9" w14:textId="77777777" w:rsidR="00000000" w:rsidRDefault="000C6BB5">
      <w:pPr>
        <w:pStyle w:val="a0"/>
        <w:rPr>
          <w:rFonts w:hint="cs"/>
          <w:rtl/>
        </w:rPr>
      </w:pPr>
      <w:r>
        <w:rPr>
          <w:rFonts w:hint="cs"/>
          <w:rtl/>
        </w:rPr>
        <w:t xml:space="preserve">רבותי חברי הכנסת, אנחנו נצביע על המלצת ועדת הכנסת. ההצבעה היא על הודעת יושב-ראש ועדת הכנסת. נא להצביע. </w:t>
      </w:r>
    </w:p>
    <w:p w14:paraId="4D0583EE" w14:textId="77777777" w:rsidR="00000000" w:rsidRDefault="000C6BB5">
      <w:pPr>
        <w:pStyle w:val="a0"/>
        <w:rPr>
          <w:rFonts w:hint="cs"/>
          <w:rtl/>
        </w:rPr>
      </w:pPr>
    </w:p>
    <w:p w14:paraId="67A3244A" w14:textId="77777777" w:rsidR="00000000" w:rsidRDefault="000C6BB5">
      <w:pPr>
        <w:pStyle w:val="ab"/>
        <w:bidi/>
        <w:rPr>
          <w:rFonts w:hint="cs"/>
          <w:rtl/>
        </w:rPr>
      </w:pPr>
      <w:r>
        <w:rPr>
          <w:rFonts w:hint="cs"/>
          <w:rtl/>
        </w:rPr>
        <w:t>הצבעה מס' 6</w:t>
      </w:r>
    </w:p>
    <w:p w14:paraId="78B41B1F" w14:textId="77777777" w:rsidR="00000000" w:rsidRDefault="000C6BB5">
      <w:pPr>
        <w:pStyle w:val="a0"/>
        <w:rPr>
          <w:rFonts w:hint="cs"/>
          <w:rtl/>
        </w:rPr>
      </w:pPr>
    </w:p>
    <w:p w14:paraId="30817836" w14:textId="77777777" w:rsidR="00000000" w:rsidRDefault="000C6BB5">
      <w:pPr>
        <w:pStyle w:val="ac"/>
        <w:bidi/>
        <w:rPr>
          <w:rFonts w:hint="cs"/>
          <w:rtl/>
        </w:rPr>
      </w:pPr>
      <w:r>
        <w:rPr>
          <w:rFonts w:hint="cs"/>
          <w:rtl/>
        </w:rPr>
        <w:t xml:space="preserve">בעד הצעת ועדת הכנסת </w:t>
      </w:r>
      <w:r>
        <w:rPr>
          <w:rtl/>
        </w:rPr>
        <w:t>–</w:t>
      </w:r>
      <w:r>
        <w:rPr>
          <w:rFonts w:hint="cs"/>
          <w:rtl/>
        </w:rPr>
        <w:t xml:space="preserve"> 43</w:t>
      </w:r>
    </w:p>
    <w:p w14:paraId="71ED8482" w14:textId="77777777" w:rsidR="00000000" w:rsidRDefault="000C6BB5">
      <w:pPr>
        <w:pStyle w:val="ac"/>
        <w:bidi/>
        <w:rPr>
          <w:rFonts w:hint="cs"/>
          <w:rtl/>
        </w:rPr>
      </w:pPr>
      <w:r>
        <w:rPr>
          <w:rFonts w:hint="cs"/>
          <w:rtl/>
        </w:rPr>
        <w:t xml:space="preserve">נגד </w:t>
      </w:r>
      <w:r>
        <w:rPr>
          <w:rtl/>
        </w:rPr>
        <w:t>–</w:t>
      </w:r>
      <w:r>
        <w:rPr>
          <w:rFonts w:hint="cs"/>
          <w:rtl/>
        </w:rPr>
        <w:t xml:space="preserve"> 3</w:t>
      </w:r>
    </w:p>
    <w:p w14:paraId="400167B6" w14:textId="77777777" w:rsidR="00000000" w:rsidRDefault="000C6BB5">
      <w:pPr>
        <w:pStyle w:val="ad"/>
        <w:bidi/>
        <w:rPr>
          <w:rFonts w:hint="cs"/>
          <w:rtl/>
        </w:rPr>
      </w:pPr>
      <w:r>
        <w:rPr>
          <w:rFonts w:hint="cs"/>
          <w:rtl/>
        </w:rPr>
        <w:t xml:space="preserve">נמנעים </w:t>
      </w:r>
      <w:r>
        <w:rPr>
          <w:rtl/>
        </w:rPr>
        <w:t>–</w:t>
      </w:r>
      <w:r>
        <w:rPr>
          <w:rFonts w:hint="cs"/>
          <w:rtl/>
        </w:rPr>
        <w:t xml:space="preserve"> 2</w:t>
      </w:r>
    </w:p>
    <w:p w14:paraId="10F48DF5" w14:textId="77777777" w:rsidR="00000000" w:rsidRDefault="000C6BB5">
      <w:pPr>
        <w:pStyle w:val="ad"/>
        <w:bidi/>
        <w:rPr>
          <w:rFonts w:hint="cs"/>
          <w:rtl/>
        </w:rPr>
      </w:pPr>
      <w:r>
        <w:rPr>
          <w:rFonts w:hint="cs"/>
          <w:rtl/>
        </w:rPr>
        <w:t>הצעת ועדת</w:t>
      </w:r>
      <w:r>
        <w:rPr>
          <w:rFonts w:hint="cs"/>
          <w:rtl/>
        </w:rPr>
        <w:t xml:space="preserve"> הכנסת להעביר את הצעת חוק זכויות החולה (תיקון </w:t>
      </w:r>
      <w:r>
        <w:rPr>
          <w:rtl/>
        </w:rPr>
        <w:t>–</w:t>
      </w:r>
      <w:r>
        <w:rPr>
          <w:rFonts w:hint="cs"/>
          <w:rtl/>
        </w:rPr>
        <w:t xml:space="preserve"> צוואה מחיים), התשס"ד-2003, </w:t>
      </w:r>
    </w:p>
    <w:p w14:paraId="10F6A582" w14:textId="77777777" w:rsidR="00000000" w:rsidRDefault="000C6BB5">
      <w:pPr>
        <w:pStyle w:val="ad"/>
        <w:bidi/>
        <w:rPr>
          <w:rFonts w:hint="cs"/>
          <w:rtl/>
        </w:rPr>
      </w:pPr>
      <w:r>
        <w:rPr>
          <w:rFonts w:hint="cs"/>
          <w:rtl/>
        </w:rPr>
        <w:t xml:space="preserve">מוועדת העבודה, הרווחה והבריאות לוועדה המשותפת של ועדת העבודה, הרווחה והבריאות </w:t>
      </w:r>
    </w:p>
    <w:p w14:paraId="613813DD" w14:textId="77777777" w:rsidR="00000000" w:rsidRDefault="000C6BB5">
      <w:pPr>
        <w:pStyle w:val="ad"/>
        <w:bidi/>
        <w:rPr>
          <w:rFonts w:hint="cs"/>
          <w:rtl/>
        </w:rPr>
      </w:pPr>
      <w:r>
        <w:rPr>
          <w:rFonts w:hint="cs"/>
          <w:rtl/>
        </w:rPr>
        <w:t xml:space="preserve">וועדת החוקה, חוק ומשפט נתקבלה. </w:t>
      </w:r>
    </w:p>
    <w:p w14:paraId="3F5EE27F" w14:textId="77777777" w:rsidR="00000000" w:rsidRDefault="000C6BB5">
      <w:pPr>
        <w:bidi/>
        <w:rPr>
          <w:rFonts w:hint="cs"/>
          <w:rtl/>
        </w:rPr>
      </w:pPr>
    </w:p>
    <w:p w14:paraId="3623FA7A" w14:textId="77777777" w:rsidR="00000000" w:rsidRDefault="000C6BB5">
      <w:pPr>
        <w:pStyle w:val="af1"/>
        <w:rPr>
          <w:rtl/>
        </w:rPr>
      </w:pPr>
    </w:p>
    <w:p w14:paraId="1D4CFA15" w14:textId="77777777" w:rsidR="00000000" w:rsidRDefault="000C6BB5">
      <w:pPr>
        <w:pStyle w:val="af1"/>
        <w:rPr>
          <w:rtl/>
        </w:rPr>
      </w:pPr>
      <w:r>
        <w:rPr>
          <w:rtl/>
        </w:rPr>
        <w:t>היו"ר ראובן ריבלין:</w:t>
      </w:r>
    </w:p>
    <w:p w14:paraId="2D22B05A" w14:textId="77777777" w:rsidR="00000000" w:rsidRDefault="000C6BB5">
      <w:pPr>
        <w:pStyle w:val="a0"/>
        <w:rPr>
          <w:rtl/>
        </w:rPr>
      </w:pPr>
    </w:p>
    <w:p w14:paraId="26D4336E" w14:textId="77777777" w:rsidR="00000000" w:rsidRDefault="000C6BB5">
      <w:pPr>
        <w:pStyle w:val="a0"/>
        <w:rPr>
          <w:rFonts w:hint="cs"/>
          <w:rtl/>
        </w:rPr>
      </w:pPr>
      <w:r>
        <w:rPr>
          <w:rFonts w:hint="cs"/>
          <w:rtl/>
        </w:rPr>
        <w:t xml:space="preserve">43 בעד, בצירוף קולות השר ויושב-ראש ועדת הכנסת </w:t>
      </w:r>
      <w:r>
        <w:rPr>
          <w:rFonts w:hint="cs"/>
          <w:rtl/>
        </w:rPr>
        <w:t xml:space="preserve">חבר הכנסת רוני בר-און, שלושה נגד ושניים נמנעים. אני קובע שהצעת ועדת הכנסת נתקבלה. אני מודיע שחבר הכנסת, השר זבולון אורלב הצביע בעד אף-על-פי שכתוב נגד. </w:t>
      </w:r>
    </w:p>
    <w:p w14:paraId="35C5C86C" w14:textId="77777777" w:rsidR="00000000" w:rsidRDefault="000C6BB5">
      <w:pPr>
        <w:pStyle w:val="a0"/>
        <w:rPr>
          <w:rFonts w:hint="cs"/>
          <w:rtl/>
        </w:rPr>
      </w:pPr>
    </w:p>
    <w:p w14:paraId="7FA69951" w14:textId="77777777" w:rsidR="00000000" w:rsidRDefault="000C6BB5">
      <w:pPr>
        <w:pStyle w:val="a"/>
        <w:rPr>
          <w:rtl/>
        </w:rPr>
      </w:pPr>
      <w:bookmarkStart w:id="180" w:name="FS000001038T02_08_2004_19_31_00"/>
      <w:bookmarkStart w:id="181" w:name="_Toc100311710"/>
      <w:bookmarkEnd w:id="180"/>
      <w:r>
        <w:rPr>
          <w:rFonts w:hint="eastAsia"/>
          <w:rtl/>
        </w:rPr>
        <w:t>רוני</w:t>
      </w:r>
      <w:r>
        <w:rPr>
          <w:rtl/>
        </w:rPr>
        <w:t xml:space="preserve"> בר-און (</w:t>
      </w:r>
      <w:r>
        <w:rPr>
          <w:rFonts w:hint="cs"/>
          <w:rtl/>
        </w:rPr>
        <w:t>יו"ר ועדת הכנסת</w:t>
      </w:r>
      <w:r>
        <w:rPr>
          <w:rtl/>
        </w:rPr>
        <w:t>):</w:t>
      </w:r>
      <w:bookmarkEnd w:id="181"/>
    </w:p>
    <w:p w14:paraId="3554C092" w14:textId="77777777" w:rsidR="00000000" w:rsidRDefault="000C6BB5">
      <w:pPr>
        <w:pStyle w:val="a0"/>
        <w:rPr>
          <w:rFonts w:hint="cs"/>
          <w:rtl/>
        </w:rPr>
      </w:pPr>
    </w:p>
    <w:p w14:paraId="0F6C7C88" w14:textId="77777777" w:rsidR="00000000" w:rsidRDefault="000C6BB5">
      <w:pPr>
        <w:pStyle w:val="a0"/>
        <w:rPr>
          <w:rFonts w:hint="cs"/>
          <w:rtl/>
        </w:rPr>
      </w:pPr>
      <w:r>
        <w:rPr>
          <w:rFonts w:hint="cs"/>
          <w:rtl/>
        </w:rPr>
        <w:t xml:space="preserve">אדוני היושב-ראש, אדוני ראש הממשלה, חברי חברי הכנסת, ועדת הכנסת קבעה את </w:t>
      </w:r>
      <w:r>
        <w:rPr>
          <w:rFonts w:hint="cs"/>
          <w:rtl/>
        </w:rPr>
        <w:t xml:space="preserve">הוועדות הבאות לדיון בהצעות החוק הבאות: </w:t>
      </w:r>
    </w:p>
    <w:p w14:paraId="4FF21890" w14:textId="77777777" w:rsidR="00000000" w:rsidRDefault="000C6BB5">
      <w:pPr>
        <w:pStyle w:val="a0"/>
        <w:rPr>
          <w:rFonts w:hint="cs"/>
          <w:rtl/>
        </w:rPr>
      </w:pPr>
    </w:p>
    <w:p w14:paraId="15A53E22" w14:textId="77777777" w:rsidR="00000000" w:rsidRDefault="000C6BB5">
      <w:pPr>
        <w:pStyle w:val="a0"/>
        <w:rPr>
          <w:rFonts w:hint="cs"/>
          <w:rtl/>
        </w:rPr>
      </w:pPr>
      <w:r>
        <w:rPr>
          <w:rFonts w:hint="cs"/>
          <w:rtl/>
        </w:rPr>
        <w:t xml:space="preserve">ועדת הכספים תדון בהצעת חוק נכי רדיפות הנאצים (תיקון </w:t>
      </w:r>
      <w:r>
        <w:rPr>
          <w:rtl/>
        </w:rPr>
        <w:t>–</w:t>
      </w:r>
      <w:r>
        <w:rPr>
          <w:rFonts w:hint="cs"/>
          <w:rtl/>
        </w:rPr>
        <w:t xml:space="preserve"> כפל קצבה), התשס"ג-2003, של חבר הכנסת אברהם הירשזון, פ/1449.</w:t>
      </w:r>
    </w:p>
    <w:p w14:paraId="7F4D4E74" w14:textId="77777777" w:rsidR="00000000" w:rsidRDefault="000C6BB5">
      <w:pPr>
        <w:pStyle w:val="a0"/>
        <w:rPr>
          <w:rFonts w:hint="cs"/>
          <w:rtl/>
        </w:rPr>
      </w:pPr>
    </w:p>
    <w:p w14:paraId="53C7A982" w14:textId="77777777" w:rsidR="00000000" w:rsidRDefault="000C6BB5">
      <w:pPr>
        <w:pStyle w:val="a0"/>
        <w:rPr>
          <w:rFonts w:hint="cs"/>
          <w:rtl/>
        </w:rPr>
      </w:pPr>
      <w:r>
        <w:rPr>
          <w:rFonts w:hint="cs"/>
          <w:rtl/>
        </w:rPr>
        <w:t xml:space="preserve">ועדת הכנסת תדון בהצעת חוק האזנת סתר (תיקון </w:t>
      </w:r>
      <w:r>
        <w:rPr>
          <w:rtl/>
        </w:rPr>
        <w:t>–</w:t>
      </w:r>
      <w:r>
        <w:rPr>
          <w:rFonts w:hint="cs"/>
          <w:rtl/>
        </w:rPr>
        <w:t xml:space="preserve"> איסור האזנות לחברי הכנסת), התשס"ד-2003, של חבר הכנסת או</w:t>
      </w:r>
      <w:r>
        <w:rPr>
          <w:rFonts w:hint="cs"/>
          <w:rtl/>
        </w:rPr>
        <w:t>רי יהודה אריאל, פ/1678.</w:t>
      </w:r>
    </w:p>
    <w:p w14:paraId="2DBEB353" w14:textId="77777777" w:rsidR="00000000" w:rsidRDefault="000C6BB5">
      <w:pPr>
        <w:pStyle w:val="a0"/>
        <w:rPr>
          <w:rFonts w:hint="cs"/>
          <w:rtl/>
        </w:rPr>
      </w:pPr>
    </w:p>
    <w:p w14:paraId="07F23B7E" w14:textId="77777777" w:rsidR="00000000" w:rsidRDefault="000C6BB5">
      <w:pPr>
        <w:pStyle w:val="a0"/>
        <w:rPr>
          <w:rFonts w:hint="cs"/>
          <w:rtl/>
        </w:rPr>
      </w:pPr>
      <w:r>
        <w:rPr>
          <w:rFonts w:hint="cs"/>
          <w:rtl/>
        </w:rPr>
        <w:t xml:space="preserve">ועדת הכלכלה תדון בהצעת חוק צער בעלי-חיים (הגנה על בעלי-חיים) (תיקון </w:t>
      </w:r>
      <w:r>
        <w:rPr>
          <w:rtl/>
        </w:rPr>
        <w:t>–</w:t>
      </w:r>
      <w:r>
        <w:rPr>
          <w:rFonts w:hint="cs"/>
          <w:rtl/>
        </w:rPr>
        <w:t xml:space="preserve"> עונשין), התשס"ג-2003, של חבר אחמד טיבי, פ/665.</w:t>
      </w:r>
    </w:p>
    <w:p w14:paraId="72E0F70F" w14:textId="77777777" w:rsidR="00000000" w:rsidRDefault="000C6BB5">
      <w:pPr>
        <w:pStyle w:val="a0"/>
        <w:rPr>
          <w:rFonts w:hint="cs"/>
          <w:rtl/>
        </w:rPr>
      </w:pPr>
    </w:p>
    <w:p w14:paraId="3B72F3AF" w14:textId="77777777" w:rsidR="00000000" w:rsidRDefault="000C6BB5">
      <w:pPr>
        <w:pStyle w:val="a0"/>
        <w:rPr>
          <w:rFonts w:hint="cs"/>
          <w:rtl/>
        </w:rPr>
      </w:pPr>
      <w:r>
        <w:rPr>
          <w:rFonts w:hint="cs"/>
          <w:rtl/>
        </w:rPr>
        <w:t>כמו כן החליטה ועדת הכנסת כי הצעת חוק הימנעות מהארכת חיים, התשס"ג-2003, של חבר הכנסת רומן ברונפמן, פ/1336, והצעת ח</w:t>
      </w:r>
      <w:r>
        <w:rPr>
          <w:rFonts w:hint="cs"/>
          <w:rtl/>
        </w:rPr>
        <w:t xml:space="preserve">וק הימנעות מהארכת חיים, התשס"ג-2003, של חבר הכנסת מיכאל איתן, פ/924, תידונה בוועדה משותפת של ועדת העבודה, הרווחה והבריאות וועדת החוקה, חוק ומשפט. </w:t>
      </w:r>
    </w:p>
    <w:p w14:paraId="43FB5684" w14:textId="77777777" w:rsidR="00000000" w:rsidRDefault="000C6BB5">
      <w:pPr>
        <w:pStyle w:val="a0"/>
        <w:rPr>
          <w:rFonts w:hint="cs"/>
          <w:rtl/>
        </w:rPr>
      </w:pPr>
    </w:p>
    <w:p w14:paraId="1C32ECE8" w14:textId="77777777" w:rsidR="00000000" w:rsidRDefault="000C6BB5">
      <w:pPr>
        <w:pStyle w:val="a0"/>
        <w:rPr>
          <w:rFonts w:hint="cs"/>
          <w:rtl/>
        </w:rPr>
      </w:pPr>
      <w:r>
        <w:rPr>
          <w:rFonts w:hint="cs"/>
          <w:rtl/>
        </w:rPr>
        <w:t>הוועדה תהיה של עשרה חברים, חמישה מכל ועדה, כדלקמן: מטעם ועדת העבודה, הרווחה והבריאות - חבר הכנסת שאול יהלום,</w:t>
      </w:r>
      <w:r>
        <w:rPr>
          <w:rFonts w:hint="cs"/>
          <w:rtl/>
        </w:rPr>
        <w:t xml:space="preserve"> חבר הכנסת אהוד יתום, חבר הכנסת מתן וילנאי, חבר הכנסת יאיר פרץ וחבר הכנסת אריה אלדד. מטעם ועדת החוקה, חוק ומשפט - חבר הכנסת מיכאל איתן, חברת הכנסת נעמי בלומנטל, חבר הכנסת רשף חן, חבר הכנסת אופיר פינס-פז וחבר הכנסת אברהם רביץ. </w:t>
      </w:r>
    </w:p>
    <w:p w14:paraId="68B749C9" w14:textId="77777777" w:rsidR="00000000" w:rsidRDefault="000C6BB5">
      <w:pPr>
        <w:pStyle w:val="a0"/>
        <w:rPr>
          <w:rFonts w:hint="cs"/>
          <w:rtl/>
        </w:rPr>
      </w:pPr>
    </w:p>
    <w:p w14:paraId="5A968520" w14:textId="77777777" w:rsidR="00000000" w:rsidRDefault="000C6BB5">
      <w:pPr>
        <w:pStyle w:val="a0"/>
        <w:rPr>
          <w:rFonts w:hint="cs"/>
          <w:rtl/>
        </w:rPr>
      </w:pPr>
      <w:r>
        <w:rPr>
          <w:rFonts w:hint="cs"/>
          <w:rtl/>
        </w:rPr>
        <w:t>ראשות הוועדה תהיה ברוטציה בי</w:t>
      </w:r>
      <w:r>
        <w:rPr>
          <w:rFonts w:hint="cs"/>
          <w:rtl/>
        </w:rPr>
        <w:t xml:space="preserve">ניהם, כאשר במחצית הראשונה יכהן יושב-ראש ועדת העבודה, הרווחה והבריאות, חבר הכנסת שאול יהלום, כיושב-ראש הוועדה המשותפת, ובמחצית השנייה יכהן יושב-ראש ועדת החוקה, חוק ומשפט, חבר הכנסת מיכאל איתן, כיושב-ראש הוועדה המשותפת. </w:t>
      </w:r>
    </w:p>
    <w:p w14:paraId="5B7E060C" w14:textId="77777777" w:rsidR="00000000" w:rsidRDefault="000C6BB5">
      <w:pPr>
        <w:pStyle w:val="a0"/>
        <w:rPr>
          <w:rFonts w:hint="cs"/>
          <w:rtl/>
        </w:rPr>
      </w:pPr>
    </w:p>
    <w:p w14:paraId="0CBAEA02" w14:textId="77777777" w:rsidR="00000000" w:rsidRDefault="000C6BB5">
      <w:pPr>
        <w:pStyle w:val="a0"/>
        <w:rPr>
          <w:rFonts w:hint="cs"/>
          <w:rtl/>
        </w:rPr>
      </w:pPr>
    </w:p>
    <w:p w14:paraId="79AFF490" w14:textId="77777777" w:rsidR="00000000" w:rsidRDefault="000C6BB5">
      <w:pPr>
        <w:pStyle w:val="a2"/>
        <w:rPr>
          <w:rtl/>
        </w:rPr>
      </w:pPr>
      <w:bookmarkStart w:id="182" w:name="_Toc100311711"/>
      <w:r>
        <w:rPr>
          <w:rtl/>
        </w:rPr>
        <w:t>חילופי גברי בוועדות הכנסת</w:t>
      </w:r>
      <w:bookmarkEnd w:id="182"/>
    </w:p>
    <w:p w14:paraId="6E462E19" w14:textId="77777777" w:rsidR="00000000" w:rsidRDefault="000C6BB5">
      <w:pPr>
        <w:pStyle w:val="-0"/>
        <w:rPr>
          <w:rFonts w:hint="cs"/>
          <w:rtl/>
        </w:rPr>
      </w:pPr>
    </w:p>
    <w:p w14:paraId="1563639B" w14:textId="77777777" w:rsidR="00000000" w:rsidRDefault="000C6BB5">
      <w:pPr>
        <w:pStyle w:val="a"/>
        <w:rPr>
          <w:rtl/>
        </w:rPr>
      </w:pPr>
      <w:bookmarkStart w:id="183" w:name="_Toc100311712"/>
      <w:r>
        <w:rPr>
          <w:rFonts w:hint="eastAsia"/>
          <w:rtl/>
        </w:rPr>
        <w:t>רוני</w:t>
      </w:r>
      <w:r>
        <w:rPr>
          <w:rtl/>
        </w:rPr>
        <w:t xml:space="preserve"> בר-</w:t>
      </w:r>
      <w:r>
        <w:rPr>
          <w:rtl/>
        </w:rPr>
        <w:t>און (</w:t>
      </w:r>
      <w:r>
        <w:rPr>
          <w:rFonts w:hint="cs"/>
          <w:rtl/>
        </w:rPr>
        <w:t>יו"ר ועדת הכנסת</w:t>
      </w:r>
      <w:r>
        <w:rPr>
          <w:rtl/>
        </w:rPr>
        <w:t>):</w:t>
      </w:r>
      <w:bookmarkEnd w:id="183"/>
    </w:p>
    <w:p w14:paraId="20F0E1CA" w14:textId="77777777" w:rsidR="00000000" w:rsidRDefault="000C6BB5">
      <w:pPr>
        <w:pStyle w:val="a0"/>
        <w:rPr>
          <w:rFonts w:hint="cs"/>
          <w:rtl/>
        </w:rPr>
      </w:pPr>
    </w:p>
    <w:p w14:paraId="5412C9DD" w14:textId="77777777" w:rsidR="00000000" w:rsidRDefault="000C6BB5">
      <w:pPr>
        <w:pStyle w:val="a0"/>
        <w:rPr>
          <w:rFonts w:hint="cs"/>
          <w:rtl/>
        </w:rPr>
      </w:pPr>
      <w:r>
        <w:rPr>
          <w:rFonts w:hint="cs"/>
          <w:rtl/>
        </w:rPr>
        <w:t>כמו כן, אני מתכבד להודיע בזאת על חילופי אישים בוועדות השונות כדלקמן -</w:t>
      </w:r>
    </w:p>
    <w:p w14:paraId="6FD70810" w14:textId="77777777" w:rsidR="00000000" w:rsidRDefault="000C6BB5">
      <w:pPr>
        <w:pStyle w:val="a0"/>
        <w:rPr>
          <w:rFonts w:hint="cs"/>
          <w:rtl/>
        </w:rPr>
      </w:pPr>
    </w:p>
    <w:p w14:paraId="275D336B" w14:textId="77777777" w:rsidR="00000000" w:rsidRDefault="000C6BB5">
      <w:pPr>
        <w:pStyle w:val="a0"/>
        <w:rPr>
          <w:rFonts w:hint="cs"/>
          <w:rtl/>
        </w:rPr>
      </w:pPr>
      <w:r>
        <w:rPr>
          <w:rFonts w:hint="cs"/>
          <w:rtl/>
        </w:rPr>
        <w:t>מטעם סיעת שינוי: בוועדה לקידום מעמד האשה - במקום חבר הכנסת אילן שלגי יכהן חבר הכנסת אילן ליבוביץ. בוועדת המדע והטכנולוגיה - במקום חברת הכנסת מל פולישוק-בלוך יכהן</w:t>
      </w:r>
      <w:r>
        <w:rPr>
          <w:rFonts w:hint="cs"/>
          <w:rtl/>
        </w:rPr>
        <w:t xml:space="preserve"> חבר הכנסת אהוד רצאבי. בוועדה המיוחדת לזכויות הילד - במקום חבר הכנסת אילן שלגי יכהן חבר הכנסת יגאל יאסינוב. </w:t>
      </w:r>
    </w:p>
    <w:p w14:paraId="3D8A4F09" w14:textId="77777777" w:rsidR="00000000" w:rsidRDefault="000C6BB5">
      <w:pPr>
        <w:pStyle w:val="a0"/>
        <w:rPr>
          <w:rFonts w:hint="cs"/>
          <w:rtl/>
        </w:rPr>
      </w:pPr>
    </w:p>
    <w:p w14:paraId="7E06EAD3" w14:textId="77777777" w:rsidR="00000000" w:rsidRDefault="000C6BB5">
      <w:pPr>
        <w:pStyle w:val="a0"/>
        <w:rPr>
          <w:rFonts w:hint="cs"/>
          <w:rtl/>
        </w:rPr>
      </w:pPr>
      <w:r>
        <w:rPr>
          <w:rFonts w:hint="cs"/>
          <w:rtl/>
        </w:rPr>
        <w:t>מטעם סיעת העבודה: בוועדת החוץ והביטחון - במקום חבר הכנסת חיים רמון יכהן חבר הכנסת דני יתום, החל ב-1 בספטמבר 2004. בוועדת העבודה, הרווחה והבריאות -</w:t>
      </w:r>
      <w:r>
        <w:rPr>
          <w:rFonts w:hint="cs"/>
          <w:rtl/>
        </w:rPr>
        <w:t xml:space="preserve"> במקום חבר הכנסת דני יתום יכהן חבר הכנסת גאלב מג'אדלה, החל ב-4 באוגוסט 2004. בוועדה המיוחדת לפניות הציבור - במקום חבר הכנסת איתן כבל יכהן חבר הכנסת גאלב מג'אדלה. תודה רבה. </w:t>
      </w:r>
    </w:p>
    <w:p w14:paraId="6A6BA9B2" w14:textId="77777777" w:rsidR="00000000" w:rsidRDefault="000C6BB5">
      <w:pPr>
        <w:pStyle w:val="a0"/>
        <w:ind w:firstLine="0"/>
        <w:rPr>
          <w:rFonts w:hint="cs"/>
          <w:rtl/>
        </w:rPr>
      </w:pPr>
    </w:p>
    <w:p w14:paraId="3F59F40C" w14:textId="77777777" w:rsidR="00000000" w:rsidRDefault="000C6BB5">
      <w:pPr>
        <w:pStyle w:val="af1"/>
        <w:rPr>
          <w:rtl/>
        </w:rPr>
      </w:pPr>
      <w:r>
        <w:rPr>
          <w:rtl/>
        </w:rPr>
        <w:t>היו"ר ראובן ריבלין:</w:t>
      </w:r>
    </w:p>
    <w:p w14:paraId="78F436CA" w14:textId="77777777" w:rsidR="00000000" w:rsidRDefault="000C6BB5">
      <w:pPr>
        <w:pStyle w:val="a0"/>
        <w:rPr>
          <w:rtl/>
        </w:rPr>
      </w:pPr>
    </w:p>
    <w:p w14:paraId="4BE6D9B2" w14:textId="77777777" w:rsidR="00000000" w:rsidRDefault="000C6BB5">
      <w:pPr>
        <w:pStyle w:val="a0"/>
        <w:rPr>
          <w:rFonts w:hint="cs"/>
          <w:rtl/>
        </w:rPr>
      </w:pPr>
      <w:r>
        <w:rPr>
          <w:rFonts w:hint="cs"/>
          <w:rtl/>
        </w:rPr>
        <w:t xml:space="preserve">תודה רבה ליושב-ראש ועדת הכנסת. </w:t>
      </w:r>
    </w:p>
    <w:p w14:paraId="723A544F" w14:textId="77777777" w:rsidR="00000000" w:rsidRDefault="000C6BB5">
      <w:pPr>
        <w:pStyle w:val="a0"/>
        <w:rPr>
          <w:rFonts w:hint="cs"/>
          <w:rtl/>
        </w:rPr>
      </w:pPr>
    </w:p>
    <w:p w14:paraId="42C141F3" w14:textId="77777777" w:rsidR="00000000" w:rsidRDefault="000C6BB5">
      <w:pPr>
        <w:pStyle w:val="a0"/>
        <w:rPr>
          <w:rFonts w:hint="cs"/>
          <w:rtl/>
        </w:rPr>
      </w:pPr>
    </w:p>
    <w:p w14:paraId="0B0BECCF" w14:textId="77777777" w:rsidR="00000000" w:rsidRDefault="000C6BB5">
      <w:pPr>
        <w:pStyle w:val="a2"/>
        <w:rPr>
          <w:rFonts w:hint="cs"/>
          <w:rtl/>
        </w:rPr>
      </w:pPr>
      <w:bookmarkStart w:id="184" w:name="CS31225FI0031225T02_08_2004_19_08_13"/>
      <w:bookmarkStart w:id="185" w:name="_Toc100311713"/>
      <w:bookmarkEnd w:id="184"/>
      <w:r>
        <w:rPr>
          <w:rtl/>
        </w:rPr>
        <w:t>הצעת חוק לתיקון פקודת העירי</w:t>
      </w:r>
      <w:r>
        <w:rPr>
          <w:rtl/>
        </w:rPr>
        <w:t>ות (מס' 91), התשס"ד-2004</w:t>
      </w:r>
      <w:bookmarkEnd w:id="185"/>
    </w:p>
    <w:p w14:paraId="63887965" w14:textId="77777777" w:rsidR="00000000" w:rsidRDefault="000C6BB5">
      <w:pPr>
        <w:pStyle w:val="a0"/>
        <w:rPr>
          <w:rFonts w:hint="cs"/>
          <w:rtl/>
        </w:rPr>
      </w:pPr>
      <w:r>
        <w:rPr>
          <w:rtl/>
        </w:rPr>
        <w:t>[מס'</w:t>
      </w:r>
      <w:r>
        <w:rPr>
          <w:rFonts w:hint="cs"/>
          <w:rtl/>
        </w:rPr>
        <w:t xml:space="preserve"> כ/46</w:t>
      </w:r>
      <w:r>
        <w:rPr>
          <w:rtl/>
        </w:rPr>
        <w:t xml:space="preserve">; "דברי הכנסת", חוב' </w:t>
      </w:r>
      <w:r>
        <w:rPr>
          <w:rFonts w:hint="cs"/>
          <w:rtl/>
        </w:rPr>
        <w:t>ל"ג</w:t>
      </w:r>
      <w:r>
        <w:rPr>
          <w:rtl/>
        </w:rPr>
        <w:t xml:space="preserve">, עמ' </w:t>
      </w:r>
      <w:r>
        <w:rPr>
          <w:rFonts w:hint="cs"/>
          <w:rtl/>
        </w:rPr>
        <w:t>13456</w:t>
      </w:r>
      <w:r>
        <w:rPr>
          <w:rtl/>
        </w:rPr>
        <w:t>; נספחות.]</w:t>
      </w:r>
    </w:p>
    <w:p w14:paraId="05A5FA60" w14:textId="77777777" w:rsidR="00000000" w:rsidRDefault="000C6BB5">
      <w:pPr>
        <w:pStyle w:val="-0"/>
        <w:rPr>
          <w:rFonts w:hint="cs"/>
          <w:rtl/>
        </w:rPr>
      </w:pPr>
      <w:r>
        <w:rPr>
          <w:rFonts w:hint="cs"/>
          <w:rtl/>
        </w:rPr>
        <w:t>(קריאה שנייה וקריאה שלישית)</w:t>
      </w:r>
    </w:p>
    <w:p w14:paraId="4B82F0D1" w14:textId="77777777" w:rsidR="00000000" w:rsidRDefault="000C6BB5">
      <w:pPr>
        <w:pStyle w:val="a0"/>
        <w:ind w:firstLine="0"/>
        <w:rPr>
          <w:rFonts w:hint="cs"/>
          <w:b/>
          <w:bCs/>
          <w:sz w:val="24"/>
          <w:szCs w:val="24"/>
          <w:u w:val="single"/>
          <w:rtl/>
          <w:lang w:eastAsia="en-US"/>
        </w:rPr>
      </w:pPr>
    </w:p>
    <w:p w14:paraId="795D67C0" w14:textId="77777777" w:rsidR="00000000" w:rsidRDefault="000C6BB5">
      <w:pPr>
        <w:pStyle w:val="af1"/>
        <w:rPr>
          <w:rtl/>
        </w:rPr>
      </w:pPr>
      <w:r>
        <w:rPr>
          <w:rtl/>
        </w:rPr>
        <w:t>היו"ר ראובן ריבלין:</w:t>
      </w:r>
    </w:p>
    <w:p w14:paraId="0F622B30" w14:textId="77777777" w:rsidR="00000000" w:rsidRDefault="000C6BB5">
      <w:pPr>
        <w:pStyle w:val="a0"/>
        <w:rPr>
          <w:rtl/>
        </w:rPr>
      </w:pPr>
    </w:p>
    <w:p w14:paraId="441F7C6C" w14:textId="77777777" w:rsidR="00000000" w:rsidRDefault="000C6BB5">
      <w:pPr>
        <w:pStyle w:val="a0"/>
        <w:rPr>
          <w:rFonts w:hint="cs"/>
          <w:rtl/>
        </w:rPr>
      </w:pPr>
      <w:r>
        <w:rPr>
          <w:rFonts w:hint="cs"/>
          <w:rtl/>
        </w:rPr>
        <w:t>רבותי חברי הכנסת, אנחנו ממשיכים בסדר-היום: הצעת חוק לתיקון פקודת העיריות (מס' 91), קריאה שנייה וקריאה שלישית. יציג את החוק יוש</w:t>
      </w:r>
      <w:r>
        <w:rPr>
          <w:rFonts w:hint="cs"/>
          <w:rtl/>
        </w:rPr>
        <w:t>ב-ראש ועדת הפנים ואיכות הסביבה. בבקשה, חבר הכנסת שטרן.</w:t>
      </w:r>
    </w:p>
    <w:p w14:paraId="06F5069E" w14:textId="77777777" w:rsidR="00000000" w:rsidRDefault="000C6BB5">
      <w:pPr>
        <w:pStyle w:val="a0"/>
        <w:ind w:firstLine="0"/>
        <w:rPr>
          <w:rFonts w:hint="cs"/>
          <w:rtl/>
        </w:rPr>
      </w:pPr>
    </w:p>
    <w:p w14:paraId="010B848A" w14:textId="77777777" w:rsidR="00000000" w:rsidRDefault="000C6BB5">
      <w:pPr>
        <w:pStyle w:val="a"/>
        <w:rPr>
          <w:rtl/>
        </w:rPr>
      </w:pPr>
      <w:bookmarkStart w:id="186" w:name="FS000000430T02_08_2004_19_09_26"/>
      <w:bookmarkStart w:id="187" w:name="_Toc100311714"/>
      <w:bookmarkEnd w:id="186"/>
      <w:r>
        <w:rPr>
          <w:rFonts w:hint="eastAsia"/>
          <w:rtl/>
        </w:rPr>
        <w:t>יורי</w:t>
      </w:r>
      <w:r>
        <w:rPr>
          <w:rtl/>
        </w:rPr>
        <w:t xml:space="preserve"> שטרן (יו"ר ועדת הפנים ואיכות הסביבה):</w:t>
      </w:r>
      <w:bookmarkEnd w:id="187"/>
    </w:p>
    <w:p w14:paraId="31E84AE5" w14:textId="77777777" w:rsidR="00000000" w:rsidRDefault="000C6BB5">
      <w:pPr>
        <w:pStyle w:val="a0"/>
        <w:rPr>
          <w:rFonts w:hint="cs"/>
          <w:rtl/>
        </w:rPr>
      </w:pPr>
    </w:p>
    <w:p w14:paraId="378E05D7" w14:textId="77777777" w:rsidR="00000000" w:rsidRDefault="000C6BB5">
      <w:pPr>
        <w:pStyle w:val="a0"/>
        <w:rPr>
          <w:rFonts w:hint="cs"/>
          <w:rtl/>
        </w:rPr>
      </w:pPr>
      <w:r>
        <w:rPr>
          <w:rFonts w:hint="cs"/>
          <w:rtl/>
        </w:rPr>
        <w:t xml:space="preserve">כבוד היושב-ראש, כבוד השרים, חברי הכנסת, חוק לתיקון פקודת העיריות (מס' 91), התשס"ד-2004, מחייב את המועצות שבתוכן חיו אנשים שנרצחו - - - </w:t>
      </w:r>
    </w:p>
    <w:p w14:paraId="5E82D57E" w14:textId="77777777" w:rsidR="00000000" w:rsidRDefault="000C6BB5">
      <w:pPr>
        <w:pStyle w:val="a0"/>
        <w:ind w:firstLine="0"/>
        <w:rPr>
          <w:rFonts w:hint="cs"/>
          <w:rtl/>
        </w:rPr>
      </w:pPr>
    </w:p>
    <w:p w14:paraId="5C4536C3" w14:textId="77777777" w:rsidR="00000000" w:rsidRDefault="000C6BB5">
      <w:pPr>
        <w:pStyle w:val="af1"/>
        <w:rPr>
          <w:rtl/>
        </w:rPr>
      </w:pPr>
      <w:r>
        <w:rPr>
          <w:rtl/>
        </w:rPr>
        <w:t>היו"ר ראובן ריבלין:</w:t>
      </w:r>
    </w:p>
    <w:p w14:paraId="6652B792" w14:textId="77777777" w:rsidR="00000000" w:rsidRDefault="000C6BB5">
      <w:pPr>
        <w:pStyle w:val="a0"/>
        <w:rPr>
          <w:rtl/>
        </w:rPr>
      </w:pPr>
    </w:p>
    <w:p w14:paraId="0E5948FD" w14:textId="77777777" w:rsidR="00000000" w:rsidRDefault="000C6BB5">
      <w:pPr>
        <w:pStyle w:val="a0"/>
        <w:rPr>
          <w:rFonts w:hint="cs"/>
          <w:rtl/>
        </w:rPr>
      </w:pPr>
      <w:r>
        <w:rPr>
          <w:rFonts w:hint="cs"/>
          <w:rtl/>
        </w:rPr>
        <w:t xml:space="preserve">כבוד השר, כבוד סגן ראש הממשלה לשעבר, כבוד ראש הממשלה לעתיד </w:t>
      </w:r>
      <w:r>
        <w:rPr>
          <w:rtl/>
        </w:rPr>
        <w:t>–</w:t>
      </w:r>
      <w:r>
        <w:rPr>
          <w:rFonts w:hint="cs"/>
          <w:rtl/>
        </w:rPr>
        <w:t xml:space="preserve"> התכוונתי לחברת הכנסת גילה גמליאל. בבקשה, חבר הכנסת שטרן.</w:t>
      </w:r>
    </w:p>
    <w:p w14:paraId="1251C96F" w14:textId="77777777" w:rsidR="00000000" w:rsidRDefault="000C6BB5">
      <w:pPr>
        <w:pStyle w:val="a0"/>
        <w:ind w:firstLine="0"/>
        <w:rPr>
          <w:rFonts w:hint="cs"/>
          <w:rtl/>
        </w:rPr>
      </w:pPr>
    </w:p>
    <w:p w14:paraId="66A971A7" w14:textId="77777777" w:rsidR="00000000" w:rsidRDefault="000C6BB5">
      <w:pPr>
        <w:pStyle w:val="-"/>
        <w:rPr>
          <w:rtl/>
        </w:rPr>
      </w:pPr>
      <w:bookmarkStart w:id="188" w:name="FS000000430T02_08_2004_19_10_28C"/>
      <w:bookmarkEnd w:id="188"/>
      <w:r>
        <w:rPr>
          <w:rtl/>
        </w:rPr>
        <w:t>יורי שטרן (יו"ר ועדת הפנים ואיכות הסביבה):</w:t>
      </w:r>
    </w:p>
    <w:p w14:paraId="0D79F4B4" w14:textId="77777777" w:rsidR="00000000" w:rsidRDefault="000C6BB5">
      <w:pPr>
        <w:pStyle w:val="a0"/>
        <w:rPr>
          <w:rtl/>
        </w:rPr>
      </w:pPr>
    </w:p>
    <w:p w14:paraId="1AAD597C" w14:textId="77777777" w:rsidR="00000000" w:rsidRDefault="000C6BB5">
      <w:pPr>
        <w:pStyle w:val="a0"/>
        <w:rPr>
          <w:rFonts w:hint="cs"/>
          <w:rtl/>
        </w:rPr>
      </w:pPr>
      <w:r>
        <w:rPr>
          <w:rFonts w:hint="cs"/>
          <w:rtl/>
        </w:rPr>
        <w:t>חברי, מדובר בהצעת חוק ראויה מאוד, ואני גאה שלוועדה שלנו היתה הזכות להכין את ההצעה הזאת לקרי</w:t>
      </w:r>
      <w:r>
        <w:rPr>
          <w:rFonts w:hint="cs"/>
          <w:rtl/>
        </w:rPr>
        <w:t>אה שנייה ולקריאה שלישית.</w:t>
      </w:r>
    </w:p>
    <w:p w14:paraId="074EB774" w14:textId="77777777" w:rsidR="00000000" w:rsidRDefault="000C6BB5">
      <w:pPr>
        <w:pStyle w:val="a0"/>
        <w:rPr>
          <w:rFonts w:hint="cs"/>
          <w:rtl/>
        </w:rPr>
      </w:pPr>
    </w:p>
    <w:p w14:paraId="71E0829A" w14:textId="77777777" w:rsidR="00000000" w:rsidRDefault="000C6BB5">
      <w:pPr>
        <w:pStyle w:val="a0"/>
        <w:rPr>
          <w:rFonts w:hint="cs"/>
          <w:rtl/>
        </w:rPr>
      </w:pPr>
      <w:r>
        <w:rPr>
          <w:rFonts w:hint="cs"/>
          <w:rtl/>
        </w:rPr>
        <w:t>לפי הצעת החוק של חברת הכנסת רוחמה אברהם, במועצות המקומיות, בערים וביישובים שבהם נרצחו תושבים בפעולות הטרור, תוקמנה ועדות להנצחת זכרם של נרצחי פעולות הטרור. תפקידן יהיה ליזום ולתכנן דרכי הנצחה ופעולות ההנצחה לתושבי המקום שנרצחו בפע</w:t>
      </w:r>
      <w:r>
        <w:rPr>
          <w:rFonts w:hint="cs"/>
          <w:rtl/>
        </w:rPr>
        <w:t xml:space="preserve">ולות הטרור. </w:t>
      </w:r>
    </w:p>
    <w:p w14:paraId="4CFF4741" w14:textId="77777777" w:rsidR="00000000" w:rsidRDefault="000C6BB5">
      <w:pPr>
        <w:pStyle w:val="a0"/>
        <w:rPr>
          <w:rFonts w:hint="cs"/>
          <w:rtl/>
        </w:rPr>
      </w:pPr>
    </w:p>
    <w:p w14:paraId="785D6572" w14:textId="77777777" w:rsidR="00000000" w:rsidRDefault="000C6BB5">
      <w:pPr>
        <w:pStyle w:val="a0"/>
        <w:rPr>
          <w:rFonts w:hint="cs"/>
          <w:rtl/>
        </w:rPr>
      </w:pPr>
      <w:r>
        <w:rPr>
          <w:rFonts w:hint="cs"/>
          <w:rtl/>
        </w:rPr>
        <w:t>חווינו בתקופה האחרונה, כמעט ארבע השנים האחרונות, מלחמה מסוג חדש. אם גם קודם ידעה מדינת ישראל טרור מהו, ורבים מאזרחינו נפלו על-ידי מרצחים, בפעילות הרצח והטבח של המחבלים הערבים, הרי בארבע השנים האחרונות הטרור הפך למלחמה מתמשכת נגדנו. הוא גם הפך</w:t>
      </w:r>
      <w:r>
        <w:rPr>
          <w:rFonts w:hint="cs"/>
          <w:rtl/>
        </w:rPr>
        <w:t xml:space="preserve"> לתופעה עולמית, אבל החקיקה הזאת מתייחסת רק למה שקורה אצלנו בבית. </w:t>
      </w:r>
    </w:p>
    <w:p w14:paraId="3209C8A4" w14:textId="77777777" w:rsidR="00000000" w:rsidRDefault="000C6BB5">
      <w:pPr>
        <w:pStyle w:val="a0"/>
        <w:rPr>
          <w:rFonts w:hint="cs"/>
          <w:rtl/>
        </w:rPr>
      </w:pPr>
    </w:p>
    <w:p w14:paraId="3C6309BB" w14:textId="77777777" w:rsidR="00000000" w:rsidRDefault="000C6BB5">
      <w:pPr>
        <w:pStyle w:val="a0"/>
        <w:rPr>
          <w:rFonts w:hint="cs"/>
          <w:rtl/>
        </w:rPr>
      </w:pPr>
      <w:r>
        <w:rPr>
          <w:rFonts w:hint="cs"/>
          <w:rtl/>
        </w:rPr>
        <w:t xml:space="preserve">חובה על ממשלת ישראל, על כוחות הביטחון שלנו, על המדינה כולה, לתת מענה למלחמה זאת, למגר את הטרור, להכריע אותו, להביא לסיומו. זהו החוב הבסיסי שיש למדינה ולממשלה מול אזרחיה </w:t>
      </w:r>
      <w:r>
        <w:rPr>
          <w:rtl/>
        </w:rPr>
        <w:t>–</w:t>
      </w:r>
      <w:r>
        <w:rPr>
          <w:rFonts w:hint="cs"/>
          <w:rtl/>
        </w:rPr>
        <w:t xml:space="preserve"> לתת להם מגן. אבל כ</w:t>
      </w:r>
      <w:r>
        <w:rPr>
          <w:rFonts w:hint="cs"/>
          <w:rtl/>
        </w:rPr>
        <w:t xml:space="preserve">ל עוד הוא לא ניתן וכל עוד פעילות הטרור נמשכת ונופלים לנו אזרחים, החובה הלא-פחות חשובה במקרה זה היא לתת למשפחות השכולות, לכל מי שנפגע </w:t>
      </w:r>
      <w:r>
        <w:rPr>
          <w:rtl/>
        </w:rPr>
        <w:t>–</w:t>
      </w:r>
      <w:r>
        <w:rPr>
          <w:rFonts w:hint="cs"/>
          <w:rtl/>
        </w:rPr>
        <w:t xml:space="preserve"> משפחה, בני משפחה, קרובים, חברים, לפחות את התמיכה הנפשית, את ההרגשה שהקורבנות האלה הם לא קורבנות פרטיים אלא הם קורבנות של </w:t>
      </w:r>
      <w:r>
        <w:rPr>
          <w:rFonts w:hint="cs"/>
          <w:rtl/>
        </w:rPr>
        <w:t>העם, הם קורבנות של הציבור כולו במלחמה שלא אנחנו פתחנו בה, במלחמה שכפו עלינו, במלחמה שכולנו בה חיילים. אסור שקורבנות הטרור, שנרצחי הטרור, יהפכו לקורבן פרטי, לכאב פרטי של משפחותיהם וחבריהם. חייבים אנחנו לתת לזה מעמד לאומי.</w:t>
      </w:r>
    </w:p>
    <w:p w14:paraId="3E790FB8" w14:textId="77777777" w:rsidR="00000000" w:rsidRDefault="000C6BB5">
      <w:pPr>
        <w:pStyle w:val="a0"/>
        <w:rPr>
          <w:rFonts w:hint="cs"/>
          <w:rtl/>
        </w:rPr>
      </w:pPr>
    </w:p>
    <w:p w14:paraId="455CD5F1" w14:textId="77777777" w:rsidR="00000000" w:rsidRDefault="000C6BB5">
      <w:pPr>
        <w:pStyle w:val="a0"/>
        <w:rPr>
          <w:rFonts w:hint="cs"/>
          <w:rtl/>
        </w:rPr>
      </w:pPr>
      <w:r>
        <w:rPr>
          <w:rFonts w:hint="cs"/>
          <w:rtl/>
        </w:rPr>
        <w:t xml:space="preserve"> החוק הזה בא, במידה מסוימת, ליצור </w:t>
      </w:r>
      <w:r>
        <w:rPr>
          <w:rFonts w:hint="cs"/>
          <w:rtl/>
        </w:rPr>
        <w:t>מענה, לפחות במישור המקומי, העירוני,  לכך שבכל עיר ועיר יקומו מפעלי הנצחה שונים, לפי החלטות המועצה של אותה עיר, שייתנו את הממד הנכון לנרצחי הטרור, שיזכירו לתושבי העיר מה קרה אצלם לפני שנה, שנתיים ושלוש, ויבטיחו את ההנצחה ואת הזיכרון הקולקטיבי גם בדורות הבאי</w:t>
      </w:r>
      <w:r>
        <w:rPr>
          <w:rFonts w:hint="cs"/>
          <w:rtl/>
        </w:rPr>
        <w:t xml:space="preserve">ם. </w:t>
      </w:r>
    </w:p>
    <w:p w14:paraId="15885F10" w14:textId="77777777" w:rsidR="00000000" w:rsidRDefault="000C6BB5">
      <w:pPr>
        <w:pStyle w:val="a0"/>
        <w:rPr>
          <w:rFonts w:hint="cs"/>
          <w:rtl/>
        </w:rPr>
      </w:pPr>
    </w:p>
    <w:p w14:paraId="2BB39A7E" w14:textId="77777777" w:rsidR="00000000" w:rsidRDefault="000C6BB5">
      <w:pPr>
        <w:pStyle w:val="a0"/>
        <w:rPr>
          <w:rFonts w:hint="cs"/>
          <w:rtl/>
        </w:rPr>
      </w:pPr>
      <w:r>
        <w:rPr>
          <w:rFonts w:hint="cs"/>
          <w:rtl/>
        </w:rPr>
        <w:t>המנגנון המצומצם שאנחנו יוצרים פה חשוב גם במישור נוסף. בוועדות שמדובר עליהן בחוק יהיה ייצוג למשפחות נפגעי הטרור. אני חושב שיש בזה חידוש מאוד חשוב, שנותן למשפחות הנרצחים באמת את היכולת להשפיע על ההנצחה בערים השונות.</w:t>
      </w:r>
    </w:p>
    <w:p w14:paraId="243A97A9" w14:textId="77777777" w:rsidR="00000000" w:rsidRDefault="000C6BB5">
      <w:pPr>
        <w:pStyle w:val="a0"/>
        <w:rPr>
          <w:rFonts w:hint="cs"/>
          <w:rtl/>
        </w:rPr>
      </w:pPr>
    </w:p>
    <w:p w14:paraId="76D8F799" w14:textId="77777777" w:rsidR="00000000" w:rsidRDefault="000C6BB5">
      <w:pPr>
        <w:pStyle w:val="a0"/>
        <w:rPr>
          <w:rFonts w:hint="cs"/>
          <w:rtl/>
        </w:rPr>
      </w:pPr>
      <w:r>
        <w:rPr>
          <w:rFonts w:hint="cs"/>
          <w:rtl/>
        </w:rPr>
        <w:t>אני מבקש מחברי הכנסת לתמוך בהצעת חוק</w:t>
      </w:r>
      <w:r>
        <w:rPr>
          <w:rFonts w:hint="cs"/>
          <w:rtl/>
        </w:rPr>
        <w:t xml:space="preserve"> זו. אני מודה מאוד לחברת הכנסת רוחמה אברהם על שבאה ביוזמת חקיקה זו. יש פה כמה הסתייגויות, אני מניח שכולן לצורך קבלת זכות הדיבור, ולכן אני מבקש מחברי הכנסת - - - </w:t>
      </w:r>
    </w:p>
    <w:p w14:paraId="7C9F942D" w14:textId="77777777" w:rsidR="00000000" w:rsidRDefault="000C6BB5">
      <w:pPr>
        <w:pStyle w:val="a0"/>
        <w:ind w:firstLine="0"/>
        <w:rPr>
          <w:rFonts w:hint="cs"/>
          <w:rtl/>
        </w:rPr>
      </w:pPr>
    </w:p>
    <w:p w14:paraId="11047C42" w14:textId="77777777" w:rsidR="00000000" w:rsidRDefault="000C6BB5">
      <w:pPr>
        <w:pStyle w:val="af1"/>
        <w:rPr>
          <w:rtl/>
        </w:rPr>
      </w:pPr>
      <w:r>
        <w:rPr>
          <w:rtl/>
        </w:rPr>
        <w:t>היו"ר ראובן ריבלין:</w:t>
      </w:r>
    </w:p>
    <w:p w14:paraId="741FB7D4" w14:textId="77777777" w:rsidR="00000000" w:rsidRDefault="000C6BB5">
      <w:pPr>
        <w:pStyle w:val="a0"/>
        <w:rPr>
          <w:rtl/>
        </w:rPr>
      </w:pPr>
    </w:p>
    <w:p w14:paraId="7FDC47A2" w14:textId="77777777" w:rsidR="00000000" w:rsidRDefault="000C6BB5">
      <w:pPr>
        <w:pStyle w:val="a0"/>
        <w:rPr>
          <w:rFonts w:hint="cs"/>
          <w:rtl/>
        </w:rPr>
      </w:pPr>
      <w:r>
        <w:rPr>
          <w:rFonts w:hint="cs"/>
          <w:rtl/>
        </w:rPr>
        <w:t>למה אדוני בתור יושב-ראש ועדה מאשר לחברים שאינם בוועדה לנמק הסתייגות לזכו</w:t>
      </w:r>
      <w:r>
        <w:rPr>
          <w:rFonts w:hint="cs"/>
          <w:rtl/>
        </w:rPr>
        <w:t>ת דיבור?</w:t>
      </w:r>
    </w:p>
    <w:p w14:paraId="40B5095D" w14:textId="77777777" w:rsidR="00000000" w:rsidRDefault="000C6BB5">
      <w:pPr>
        <w:pStyle w:val="a0"/>
        <w:ind w:firstLine="0"/>
        <w:rPr>
          <w:rFonts w:hint="cs"/>
          <w:rtl/>
        </w:rPr>
      </w:pPr>
    </w:p>
    <w:p w14:paraId="7C3503D5" w14:textId="77777777" w:rsidR="00000000" w:rsidRDefault="000C6BB5">
      <w:pPr>
        <w:pStyle w:val="-"/>
        <w:rPr>
          <w:rtl/>
        </w:rPr>
      </w:pPr>
      <w:bookmarkStart w:id="189" w:name="FS000000430T02_08_2004_19_18_49C"/>
      <w:bookmarkEnd w:id="189"/>
      <w:r>
        <w:rPr>
          <w:rtl/>
        </w:rPr>
        <w:t>יורי שטרן (יו"ר ועדת הפנים ואיכות הסביבה):</w:t>
      </w:r>
    </w:p>
    <w:p w14:paraId="18E0F46C" w14:textId="77777777" w:rsidR="00000000" w:rsidRDefault="000C6BB5">
      <w:pPr>
        <w:pStyle w:val="a0"/>
        <w:rPr>
          <w:rtl/>
        </w:rPr>
      </w:pPr>
    </w:p>
    <w:p w14:paraId="090D9866" w14:textId="77777777" w:rsidR="00000000" w:rsidRDefault="000C6BB5">
      <w:pPr>
        <w:pStyle w:val="a0"/>
        <w:rPr>
          <w:rFonts w:hint="cs"/>
          <w:rtl/>
        </w:rPr>
      </w:pPr>
      <w:r>
        <w:rPr>
          <w:rFonts w:hint="cs"/>
          <w:rtl/>
        </w:rPr>
        <w:t xml:space="preserve">אני לא מאפשר. אני אומר שאני מניח. אני לא מאפשר שום דבר. </w:t>
      </w:r>
    </w:p>
    <w:p w14:paraId="699C2744" w14:textId="77777777" w:rsidR="00000000" w:rsidRDefault="000C6BB5">
      <w:pPr>
        <w:pStyle w:val="a0"/>
        <w:ind w:firstLine="0"/>
        <w:rPr>
          <w:rFonts w:hint="cs"/>
          <w:rtl/>
        </w:rPr>
      </w:pPr>
    </w:p>
    <w:p w14:paraId="269B4DF8" w14:textId="77777777" w:rsidR="00000000" w:rsidRDefault="000C6BB5">
      <w:pPr>
        <w:pStyle w:val="af1"/>
        <w:rPr>
          <w:rtl/>
        </w:rPr>
      </w:pPr>
      <w:r>
        <w:rPr>
          <w:rtl/>
        </w:rPr>
        <w:t>היו"ר ראובן ריבלין:</w:t>
      </w:r>
    </w:p>
    <w:p w14:paraId="2F0AFD02" w14:textId="77777777" w:rsidR="00000000" w:rsidRDefault="000C6BB5">
      <w:pPr>
        <w:pStyle w:val="a0"/>
        <w:rPr>
          <w:rtl/>
        </w:rPr>
      </w:pPr>
    </w:p>
    <w:p w14:paraId="53990E5E" w14:textId="77777777" w:rsidR="00000000" w:rsidRDefault="000C6BB5">
      <w:pPr>
        <w:pStyle w:val="a0"/>
        <w:rPr>
          <w:rFonts w:hint="cs"/>
          <w:rtl/>
        </w:rPr>
      </w:pPr>
      <w:r>
        <w:rPr>
          <w:rFonts w:hint="cs"/>
          <w:rtl/>
        </w:rPr>
        <w:t xml:space="preserve">חבר הכנסת אזולאי הוא חבר בוועדה. הנימוק שלו וההנמקה שלו ראויים, אבל אם כל חברי ש"ס עכשיו יבואו לנמק לצורך דיבור - - - </w:t>
      </w:r>
    </w:p>
    <w:p w14:paraId="31C9016B" w14:textId="77777777" w:rsidR="00000000" w:rsidRDefault="000C6BB5">
      <w:pPr>
        <w:pStyle w:val="a0"/>
        <w:ind w:firstLine="0"/>
        <w:rPr>
          <w:rFonts w:hint="cs"/>
          <w:rtl/>
        </w:rPr>
      </w:pPr>
    </w:p>
    <w:p w14:paraId="0748347A" w14:textId="77777777" w:rsidR="00000000" w:rsidRDefault="000C6BB5">
      <w:pPr>
        <w:pStyle w:val="-"/>
        <w:rPr>
          <w:rtl/>
        </w:rPr>
      </w:pPr>
      <w:bookmarkStart w:id="190" w:name="FS000000430T02_08_2004_19_19_26C"/>
      <w:bookmarkEnd w:id="190"/>
      <w:r>
        <w:rPr>
          <w:rtl/>
        </w:rPr>
        <w:t>יור</w:t>
      </w:r>
      <w:r>
        <w:rPr>
          <w:rtl/>
        </w:rPr>
        <w:t>י שטרן (יו"ר ועדת הפנים ואיכות הסביבה):</w:t>
      </w:r>
    </w:p>
    <w:p w14:paraId="7811CE2F" w14:textId="77777777" w:rsidR="00000000" w:rsidRDefault="000C6BB5">
      <w:pPr>
        <w:pStyle w:val="a0"/>
        <w:rPr>
          <w:rtl/>
        </w:rPr>
      </w:pPr>
    </w:p>
    <w:p w14:paraId="5E1FE52C" w14:textId="77777777" w:rsidR="00000000" w:rsidRDefault="000C6BB5">
      <w:pPr>
        <w:pStyle w:val="a0"/>
        <w:rPr>
          <w:rFonts w:hint="cs"/>
          <w:rtl/>
        </w:rPr>
      </w:pPr>
      <w:r>
        <w:rPr>
          <w:rFonts w:hint="cs"/>
          <w:rtl/>
        </w:rPr>
        <w:t>אני לא מאפשר ולא אוסר.</w:t>
      </w:r>
    </w:p>
    <w:p w14:paraId="08A7ABD2" w14:textId="77777777" w:rsidR="00000000" w:rsidRDefault="000C6BB5">
      <w:pPr>
        <w:pStyle w:val="af1"/>
        <w:rPr>
          <w:rFonts w:hint="cs"/>
          <w:rtl/>
        </w:rPr>
      </w:pPr>
    </w:p>
    <w:p w14:paraId="23773ACF" w14:textId="77777777" w:rsidR="00000000" w:rsidRDefault="000C6BB5">
      <w:pPr>
        <w:pStyle w:val="af1"/>
        <w:rPr>
          <w:rtl/>
        </w:rPr>
      </w:pPr>
      <w:r>
        <w:rPr>
          <w:rtl/>
        </w:rPr>
        <w:t>היו"ר ראובן ריבלין:</w:t>
      </w:r>
    </w:p>
    <w:p w14:paraId="3017CE6C" w14:textId="77777777" w:rsidR="00000000" w:rsidRDefault="000C6BB5">
      <w:pPr>
        <w:pStyle w:val="a0"/>
        <w:rPr>
          <w:rtl/>
        </w:rPr>
      </w:pPr>
    </w:p>
    <w:p w14:paraId="1C56DA0E" w14:textId="77777777" w:rsidR="00000000" w:rsidRDefault="000C6BB5">
      <w:pPr>
        <w:pStyle w:val="a0"/>
        <w:rPr>
          <w:rFonts w:hint="cs"/>
          <w:rtl/>
        </w:rPr>
      </w:pPr>
      <w:r>
        <w:rPr>
          <w:rFonts w:hint="cs"/>
          <w:rtl/>
        </w:rPr>
        <w:t xml:space="preserve">אדוני רשם את כל חברי ש"ס כמסתייגים. </w:t>
      </w:r>
    </w:p>
    <w:p w14:paraId="4AF8163D" w14:textId="77777777" w:rsidR="00000000" w:rsidRDefault="000C6BB5">
      <w:pPr>
        <w:pStyle w:val="a0"/>
        <w:ind w:firstLine="0"/>
        <w:rPr>
          <w:rFonts w:hint="cs"/>
          <w:rtl/>
        </w:rPr>
      </w:pPr>
    </w:p>
    <w:p w14:paraId="2A7A031E" w14:textId="77777777" w:rsidR="00000000" w:rsidRDefault="000C6BB5">
      <w:pPr>
        <w:pStyle w:val="-"/>
        <w:rPr>
          <w:rtl/>
        </w:rPr>
      </w:pPr>
      <w:bookmarkStart w:id="191" w:name="FS000000430T02_08_2004_19_19_51C"/>
      <w:bookmarkEnd w:id="191"/>
      <w:r>
        <w:rPr>
          <w:rtl/>
        </w:rPr>
        <w:t>יורי שטרן (יו"ר ועדת הפנים ואיכות הסביבה):</w:t>
      </w:r>
    </w:p>
    <w:p w14:paraId="25D67163" w14:textId="77777777" w:rsidR="00000000" w:rsidRDefault="000C6BB5">
      <w:pPr>
        <w:pStyle w:val="a0"/>
        <w:rPr>
          <w:rtl/>
        </w:rPr>
      </w:pPr>
    </w:p>
    <w:p w14:paraId="2EC8B47D" w14:textId="77777777" w:rsidR="00000000" w:rsidRDefault="000C6BB5">
      <w:pPr>
        <w:pStyle w:val="a0"/>
        <w:rPr>
          <w:rFonts w:hint="cs"/>
          <w:rtl/>
        </w:rPr>
      </w:pPr>
      <w:r>
        <w:rPr>
          <w:rFonts w:hint="cs"/>
          <w:rtl/>
        </w:rPr>
        <w:t>אני קורא למסתייגים להסתפק בנאומים קצרים, אם לא לוותר עליהם. בכל מקרה, אני קורא לחברי הכנ</w:t>
      </w:r>
      <w:r>
        <w:rPr>
          <w:rFonts w:hint="cs"/>
          <w:rtl/>
        </w:rPr>
        <w:t>סת לתמוך בהצעת החוק כפי שהיא, ללא הסתייגות.</w:t>
      </w:r>
    </w:p>
    <w:p w14:paraId="64C0EADC" w14:textId="77777777" w:rsidR="00000000" w:rsidRDefault="000C6BB5">
      <w:pPr>
        <w:pStyle w:val="a0"/>
        <w:ind w:firstLine="0"/>
        <w:rPr>
          <w:rFonts w:hint="cs"/>
          <w:rtl/>
        </w:rPr>
      </w:pPr>
    </w:p>
    <w:p w14:paraId="57FEF6C0" w14:textId="77777777" w:rsidR="00000000" w:rsidRDefault="000C6BB5">
      <w:pPr>
        <w:pStyle w:val="af1"/>
        <w:rPr>
          <w:rtl/>
        </w:rPr>
      </w:pPr>
      <w:r>
        <w:rPr>
          <w:rtl/>
        </w:rPr>
        <w:t>היו"ר ראובן ריבלין:</w:t>
      </w:r>
    </w:p>
    <w:p w14:paraId="6B4D151D" w14:textId="77777777" w:rsidR="00000000" w:rsidRDefault="000C6BB5">
      <w:pPr>
        <w:pStyle w:val="a0"/>
        <w:rPr>
          <w:rtl/>
        </w:rPr>
      </w:pPr>
    </w:p>
    <w:p w14:paraId="072FF2EC" w14:textId="77777777" w:rsidR="00000000" w:rsidRDefault="000C6BB5">
      <w:pPr>
        <w:pStyle w:val="a0"/>
        <w:rPr>
          <w:rFonts w:hint="cs"/>
          <w:rtl/>
        </w:rPr>
      </w:pPr>
      <w:r>
        <w:rPr>
          <w:rFonts w:hint="cs"/>
          <w:rtl/>
        </w:rPr>
        <w:t>תודה רבה. רבותי, יש לנו סדר-יום ארוך, מייגע ועשיר בתוכן, אבל אם אנחנו נעמוד על הדוכן ונדבר ונכביר מלים, יהיה מצב שבו לא נוכל להגיע בסוף השבוע אפילו לכדי 20% מסדר-היום השבועי שלנו, שהוא סדר-י</w:t>
      </w:r>
      <w:r>
        <w:rPr>
          <w:rFonts w:hint="cs"/>
          <w:rtl/>
        </w:rPr>
        <w:t xml:space="preserve">ום בשבוע האחרון של מושב זה ושל כנס זה. לכן אני מבקש מחברי הכנסת, רק אם יש להם דברים חשובים לומר, שיאמרו. כמובן, לא נחסום איש. </w:t>
      </w:r>
    </w:p>
    <w:p w14:paraId="5587051A" w14:textId="77777777" w:rsidR="00000000" w:rsidRDefault="000C6BB5">
      <w:pPr>
        <w:pStyle w:val="a0"/>
        <w:ind w:firstLine="0"/>
        <w:rPr>
          <w:rFonts w:hint="cs"/>
          <w:rtl/>
        </w:rPr>
      </w:pPr>
    </w:p>
    <w:p w14:paraId="37DB8738" w14:textId="77777777" w:rsidR="00000000" w:rsidRDefault="000C6BB5">
      <w:pPr>
        <w:pStyle w:val="af0"/>
        <w:rPr>
          <w:rtl/>
        </w:rPr>
      </w:pPr>
      <w:r>
        <w:rPr>
          <w:rFonts w:hint="eastAsia"/>
          <w:rtl/>
        </w:rPr>
        <w:t>שרת</w:t>
      </w:r>
      <w:r>
        <w:rPr>
          <w:rtl/>
        </w:rPr>
        <w:t xml:space="preserve"> החינוך, התרבות והספורט לימור לבנת:</w:t>
      </w:r>
    </w:p>
    <w:p w14:paraId="7BDF41D6" w14:textId="77777777" w:rsidR="00000000" w:rsidRDefault="000C6BB5">
      <w:pPr>
        <w:pStyle w:val="a0"/>
        <w:rPr>
          <w:rFonts w:hint="cs"/>
          <w:rtl/>
        </w:rPr>
      </w:pPr>
    </w:p>
    <w:p w14:paraId="3EEDAE6C" w14:textId="77777777" w:rsidR="00000000" w:rsidRDefault="000C6BB5">
      <w:pPr>
        <w:pStyle w:val="a0"/>
        <w:rPr>
          <w:rFonts w:hint="cs"/>
          <w:rtl/>
        </w:rPr>
      </w:pPr>
      <w:r>
        <w:rPr>
          <w:rFonts w:hint="cs"/>
          <w:rtl/>
        </w:rPr>
        <w:t xml:space="preserve">כל מה שאומרים חברי הכנסת בהגדרה זה חשוב. </w:t>
      </w:r>
    </w:p>
    <w:p w14:paraId="3F492C7E" w14:textId="77777777" w:rsidR="00000000" w:rsidRDefault="000C6BB5">
      <w:pPr>
        <w:pStyle w:val="a0"/>
        <w:ind w:firstLine="0"/>
        <w:rPr>
          <w:rFonts w:hint="cs"/>
          <w:rtl/>
        </w:rPr>
      </w:pPr>
    </w:p>
    <w:p w14:paraId="753CADA5" w14:textId="77777777" w:rsidR="00000000" w:rsidRDefault="000C6BB5">
      <w:pPr>
        <w:pStyle w:val="af1"/>
        <w:rPr>
          <w:rtl/>
        </w:rPr>
      </w:pPr>
      <w:r>
        <w:rPr>
          <w:rtl/>
        </w:rPr>
        <w:t>היו"ר ראובן ריבלין:</w:t>
      </w:r>
    </w:p>
    <w:p w14:paraId="33DE84E9" w14:textId="77777777" w:rsidR="00000000" w:rsidRDefault="000C6BB5">
      <w:pPr>
        <w:pStyle w:val="a0"/>
        <w:rPr>
          <w:rtl/>
        </w:rPr>
      </w:pPr>
    </w:p>
    <w:p w14:paraId="7A9D9CC2" w14:textId="77777777" w:rsidR="00000000" w:rsidRDefault="000C6BB5">
      <w:pPr>
        <w:pStyle w:val="a0"/>
        <w:rPr>
          <w:rFonts w:hint="cs"/>
          <w:rtl/>
        </w:rPr>
      </w:pPr>
      <w:r>
        <w:rPr>
          <w:rFonts w:hint="cs"/>
          <w:rtl/>
        </w:rPr>
        <w:t>אין ספק, אבל יש דברים שה</w:t>
      </w:r>
      <w:r>
        <w:rPr>
          <w:rFonts w:hint="cs"/>
          <w:rtl/>
        </w:rPr>
        <w:t xml:space="preserve">ם חשובים יותר. לא אמרתי בהמעטה, אמרתי רק בתוספת, שכן נאמר: כל המוסיף מוסיפים לו. חבר הכנסת דוד אזולאי, בבקשה, ראשון המסתייגים. אחריו, רק אם רוצים </w:t>
      </w:r>
      <w:r>
        <w:rPr>
          <w:rtl/>
        </w:rPr>
        <w:t>–</w:t>
      </w:r>
      <w:r>
        <w:rPr>
          <w:rFonts w:hint="cs"/>
          <w:rtl/>
        </w:rPr>
        <w:t xml:space="preserve"> חברי הכנסת נסים דהן, יצחק וקנין, אליהו ישי, אמנון כהן, יצחק כהן ונסים זאב, כמובן.</w:t>
      </w:r>
    </w:p>
    <w:p w14:paraId="0B93AE93" w14:textId="77777777" w:rsidR="00000000" w:rsidRDefault="000C6BB5">
      <w:pPr>
        <w:pStyle w:val="a0"/>
        <w:ind w:firstLine="0"/>
        <w:rPr>
          <w:rFonts w:hint="cs"/>
          <w:rtl/>
        </w:rPr>
      </w:pPr>
    </w:p>
    <w:p w14:paraId="3B9CE6B0" w14:textId="77777777" w:rsidR="00000000" w:rsidRDefault="000C6BB5">
      <w:pPr>
        <w:pStyle w:val="a"/>
        <w:rPr>
          <w:rtl/>
        </w:rPr>
      </w:pPr>
      <w:bookmarkStart w:id="192" w:name="FS000000483T02_08_2004_19_22_44"/>
      <w:bookmarkStart w:id="193" w:name="_Toc100311715"/>
      <w:bookmarkEnd w:id="192"/>
      <w:r>
        <w:rPr>
          <w:rFonts w:hint="eastAsia"/>
          <w:rtl/>
        </w:rPr>
        <w:t>דוד</w:t>
      </w:r>
      <w:r>
        <w:rPr>
          <w:rtl/>
        </w:rPr>
        <w:t xml:space="preserve"> אזולאי (ש"ס):</w:t>
      </w:r>
      <w:bookmarkEnd w:id="193"/>
    </w:p>
    <w:p w14:paraId="0D4ACB00" w14:textId="77777777" w:rsidR="00000000" w:rsidRDefault="000C6BB5">
      <w:pPr>
        <w:pStyle w:val="a0"/>
        <w:rPr>
          <w:rFonts w:hint="cs"/>
          <w:rtl/>
        </w:rPr>
      </w:pPr>
    </w:p>
    <w:p w14:paraId="095A8968" w14:textId="77777777" w:rsidR="00000000" w:rsidRDefault="000C6BB5">
      <w:pPr>
        <w:pStyle w:val="a0"/>
        <w:rPr>
          <w:rFonts w:hint="cs"/>
          <w:rtl/>
        </w:rPr>
      </w:pPr>
      <w:r>
        <w:rPr>
          <w:rFonts w:hint="cs"/>
          <w:rtl/>
        </w:rPr>
        <w:t xml:space="preserve">אדוני </w:t>
      </w:r>
      <w:r>
        <w:rPr>
          <w:rFonts w:hint="cs"/>
          <w:rtl/>
        </w:rPr>
        <w:t>היושב-ראש, אינני יודע למה אדוני מסתייג מכך שחברי כנסת מגישים הסתייגויות אף שאינם חברי ועדה.</w:t>
      </w:r>
    </w:p>
    <w:p w14:paraId="71561C6A" w14:textId="77777777" w:rsidR="00000000" w:rsidRDefault="000C6BB5">
      <w:pPr>
        <w:pStyle w:val="a0"/>
        <w:ind w:firstLine="0"/>
        <w:rPr>
          <w:rFonts w:hint="cs"/>
          <w:rtl/>
        </w:rPr>
      </w:pPr>
    </w:p>
    <w:p w14:paraId="0F8D1336" w14:textId="77777777" w:rsidR="00000000" w:rsidRDefault="000C6BB5">
      <w:pPr>
        <w:pStyle w:val="af1"/>
        <w:rPr>
          <w:rtl/>
        </w:rPr>
      </w:pPr>
      <w:r>
        <w:rPr>
          <w:rtl/>
        </w:rPr>
        <w:t>היו"ר ראובן ריבלין:</w:t>
      </w:r>
    </w:p>
    <w:p w14:paraId="3226A61B" w14:textId="77777777" w:rsidR="00000000" w:rsidRDefault="000C6BB5">
      <w:pPr>
        <w:pStyle w:val="a0"/>
        <w:rPr>
          <w:rtl/>
        </w:rPr>
      </w:pPr>
    </w:p>
    <w:p w14:paraId="0FBF2916" w14:textId="77777777" w:rsidR="00000000" w:rsidRDefault="000C6BB5">
      <w:pPr>
        <w:pStyle w:val="a0"/>
        <w:rPr>
          <w:rFonts w:hint="cs"/>
          <w:rtl/>
        </w:rPr>
      </w:pPr>
      <w:r>
        <w:rPr>
          <w:rFonts w:hint="cs"/>
          <w:rtl/>
        </w:rPr>
        <w:t xml:space="preserve">אלא אם כן יש להם הסתייגות מהותית. </w:t>
      </w:r>
    </w:p>
    <w:p w14:paraId="3397EB36" w14:textId="77777777" w:rsidR="00000000" w:rsidRDefault="000C6BB5">
      <w:pPr>
        <w:pStyle w:val="a0"/>
        <w:ind w:firstLine="0"/>
        <w:rPr>
          <w:rFonts w:hint="cs"/>
          <w:rtl/>
        </w:rPr>
      </w:pPr>
    </w:p>
    <w:p w14:paraId="662755A0" w14:textId="77777777" w:rsidR="00000000" w:rsidRDefault="000C6BB5">
      <w:pPr>
        <w:pStyle w:val="-"/>
        <w:rPr>
          <w:rtl/>
        </w:rPr>
      </w:pPr>
      <w:bookmarkStart w:id="194" w:name="FS000000483T02_08_2004_19_23_07C"/>
      <w:bookmarkEnd w:id="194"/>
      <w:r>
        <w:rPr>
          <w:rtl/>
        </w:rPr>
        <w:t>דוד אזולאי (ש"ס):</w:t>
      </w:r>
    </w:p>
    <w:p w14:paraId="0E0CC141" w14:textId="77777777" w:rsidR="00000000" w:rsidRDefault="000C6BB5">
      <w:pPr>
        <w:pStyle w:val="a0"/>
        <w:rPr>
          <w:rtl/>
        </w:rPr>
      </w:pPr>
    </w:p>
    <w:p w14:paraId="1A5EA432" w14:textId="77777777" w:rsidR="00000000" w:rsidRDefault="000C6BB5">
      <w:pPr>
        <w:pStyle w:val="a0"/>
        <w:rPr>
          <w:rFonts w:hint="cs"/>
          <w:rtl/>
        </w:rPr>
      </w:pPr>
      <w:r>
        <w:rPr>
          <w:rFonts w:hint="cs"/>
          <w:rtl/>
        </w:rPr>
        <w:t>אני חושב שבכל זאת זו הזדמנות שניתנת לחבר כנסת להביע דעתו על החוק באמצעות הסתייגות.</w:t>
      </w:r>
    </w:p>
    <w:p w14:paraId="3BCDD3E0" w14:textId="77777777" w:rsidR="00000000" w:rsidRDefault="000C6BB5">
      <w:pPr>
        <w:pStyle w:val="af1"/>
        <w:rPr>
          <w:rFonts w:hint="cs"/>
          <w:rtl/>
        </w:rPr>
      </w:pPr>
    </w:p>
    <w:p w14:paraId="62461DAD" w14:textId="77777777" w:rsidR="00000000" w:rsidRDefault="000C6BB5">
      <w:pPr>
        <w:pStyle w:val="af1"/>
        <w:rPr>
          <w:rtl/>
        </w:rPr>
      </w:pPr>
      <w:r>
        <w:rPr>
          <w:rtl/>
        </w:rPr>
        <w:t>היו</w:t>
      </w:r>
      <w:r>
        <w:rPr>
          <w:rtl/>
        </w:rPr>
        <w:t>"ר ראובן ריבלין:</w:t>
      </w:r>
    </w:p>
    <w:p w14:paraId="36ED65DE" w14:textId="77777777" w:rsidR="00000000" w:rsidRDefault="000C6BB5">
      <w:pPr>
        <w:pStyle w:val="a0"/>
        <w:rPr>
          <w:rtl/>
        </w:rPr>
      </w:pPr>
    </w:p>
    <w:p w14:paraId="4C69BE54" w14:textId="77777777" w:rsidR="00000000" w:rsidRDefault="000C6BB5">
      <w:pPr>
        <w:pStyle w:val="a0"/>
        <w:rPr>
          <w:rFonts w:hint="cs"/>
          <w:rtl/>
        </w:rPr>
      </w:pPr>
      <w:r>
        <w:rPr>
          <w:rFonts w:hint="cs"/>
          <w:rtl/>
        </w:rPr>
        <w:t>אם חבר הכנסת ישי, אף שהיה שר הפנים וסגן ראש הממשלה, יודע אפילו שהוא הגיש הסתייגות, אני נותן לו לדבר באופן בלתי מוגבל עד הכנס הבא.</w:t>
      </w:r>
    </w:p>
    <w:p w14:paraId="0FB77DB3" w14:textId="77777777" w:rsidR="00000000" w:rsidRDefault="000C6BB5">
      <w:pPr>
        <w:pStyle w:val="a0"/>
        <w:ind w:firstLine="0"/>
        <w:rPr>
          <w:rFonts w:hint="cs"/>
          <w:rtl/>
        </w:rPr>
      </w:pPr>
    </w:p>
    <w:p w14:paraId="0D5E060F" w14:textId="77777777" w:rsidR="00000000" w:rsidRDefault="000C6BB5">
      <w:pPr>
        <w:pStyle w:val="-"/>
        <w:rPr>
          <w:rtl/>
        </w:rPr>
      </w:pPr>
      <w:bookmarkStart w:id="195" w:name="FS000000483T02_08_2004_19_23_43C"/>
      <w:bookmarkEnd w:id="195"/>
      <w:r>
        <w:rPr>
          <w:rtl/>
        </w:rPr>
        <w:t>דוד אזולאי (ש"ס):</w:t>
      </w:r>
    </w:p>
    <w:p w14:paraId="6B1B329B" w14:textId="77777777" w:rsidR="00000000" w:rsidRDefault="000C6BB5">
      <w:pPr>
        <w:pStyle w:val="a0"/>
        <w:rPr>
          <w:rtl/>
        </w:rPr>
      </w:pPr>
    </w:p>
    <w:p w14:paraId="0D715741" w14:textId="77777777" w:rsidR="00000000" w:rsidRDefault="000C6BB5">
      <w:pPr>
        <w:pStyle w:val="a0"/>
        <w:rPr>
          <w:rFonts w:hint="cs"/>
          <w:rtl/>
        </w:rPr>
      </w:pPr>
      <w:r>
        <w:rPr>
          <w:rFonts w:hint="cs"/>
          <w:rtl/>
        </w:rPr>
        <w:t>אדוני היושב-ראש, אמת, אני הגשתי את ההסתייגויות בשם חברי, ואני לא רואה בזה שום פסול.</w:t>
      </w:r>
    </w:p>
    <w:p w14:paraId="502CFE4D" w14:textId="77777777" w:rsidR="00000000" w:rsidRDefault="000C6BB5">
      <w:pPr>
        <w:pStyle w:val="a0"/>
        <w:ind w:firstLine="0"/>
        <w:rPr>
          <w:rFonts w:hint="cs"/>
          <w:rtl/>
        </w:rPr>
      </w:pPr>
    </w:p>
    <w:p w14:paraId="6924B7D2" w14:textId="77777777" w:rsidR="00000000" w:rsidRDefault="000C6BB5">
      <w:pPr>
        <w:pStyle w:val="af1"/>
        <w:rPr>
          <w:rtl/>
        </w:rPr>
      </w:pPr>
      <w:r>
        <w:rPr>
          <w:rtl/>
        </w:rPr>
        <w:t>היו</w:t>
      </w:r>
      <w:r>
        <w:rPr>
          <w:rtl/>
        </w:rPr>
        <w:t>"ר ראובן ריבלין:</w:t>
      </w:r>
    </w:p>
    <w:p w14:paraId="40ACEA0D" w14:textId="77777777" w:rsidR="00000000" w:rsidRDefault="000C6BB5">
      <w:pPr>
        <w:pStyle w:val="a0"/>
        <w:rPr>
          <w:rtl/>
        </w:rPr>
      </w:pPr>
    </w:p>
    <w:p w14:paraId="449BCABE" w14:textId="77777777" w:rsidR="00000000" w:rsidRDefault="000C6BB5">
      <w:pPr>
        <w:pStyle w:val="a0"/>
        <w:rPr>
          <w:rFonts w:hint="cs"/>
          <w:rtl/>
        </w:rPr>
      </w:pPr>
      <w:r>
        <w:rPr>
          <w:rFonts w:hint="cs"/>
          <w:rtl/>
        </w:rPr>
        <w:t>חס וחלילה. אין על זה ויכוח.</w:t>
      </w:r>
    </w:p>
    <w:p w14:paraId="27BDA295" w14:textId="77777777" w:rsidR="00000000" w:rsidRDefault="000C6BB5">
      <w:pPr>
        <w:pStyle w:val="a0"/>
        <w:ind w:firstLine="0"/>
        <w:rPr>
          <w:rFonts w:hint="cs"/>
          <w:rtl/>
        </w:rPr>
      </w:pPr>
    </w:p>
    <w:p w14:paraId="3112F384" w14:textId="77777777" w:rsidR="00000000" w:rsidRDefault="000C6BB5">
      <w:pPr>
        <w:pStyle w:val="-"/>
        <w:rPr>
          <w:rtl/>
        </w:rPr>
      </w:pPr>
      <w:bookmarkStart w:id="196" w:name="FS000000483T02_08_2004_19_24_05C"/>
      <w:bookmarkEnd w:id="196"/>
      <w:r>
        <w:rPr>
          <w:rtl/>
        </w:rPr>
        <w:t>דוד אזולאי (ש"ס):</w:t>
      </w:r>
    </w:p>
    <w:p w14:paraId="3F14CA12" w14:textId="77777777" w:rsidR="00000000" w:rsidRDefault="000C6BB5">
      <w:pPr>
        <w:pStyle w:val="a0"/>
        <w:rPr>
          <w:rtl/>
        </w:rPr>
      </w:pPr>
    </w:p>
    <w:p w14:paraId="1B98FA72" w14:textId="77777777" w:rsidR="00000000" w:rsidRDefault="000C6BB5">
      <w:pPr>
        <w:pStyle w:val="a0"/>
        <w:rPr>
          <w:rFonts w:hint="cs"/>
          <w:rtl/>
        </w:rPr>
      </w:pPr>
      <w:r>
        <w:rPr>
          <w:rFonts w:hint="cs"/>
          <w:rtl/>
        </w:rPr>
        <w:t xml:space="preserve">זה נוהל תקין בוועדות, ולמדתי זאת מחברי שהם ותיקים וטובים ממני בבית הזה. איך אמר דוד המלך, עליו השלום? </w:t>
      </w:r>
      <w:r>
        <w:rPr>
          <w:rtl/>
        </w:rPr>
        <w:t>–</w:t>
      </w:r>
      <w:r>
        <w:rPr>
          <w:rFonts w:hint="cs"/>
          <w:rtl/>
        </w:rPr>
        <w:t xml:space="preserve"> מכל מלמדי השכלתי. גם אני השכלתי ולמדתי מהם ואני משתדל לחקות את הדברים החיוביים בבית הז</w:t>
      </w:r>
      <w:r>
        <w:rPr>
          <w:rFonts w:hint="cs"/>
          <w:rtl/>
        </w:rPr>
        <w:t xml:space="preserve">ה. </w:t>
      </w:r>
    </w:p>
    <w:p w14:paraId="56CC9C16" w14:textId="77777777" w:rsidR="00000000" w:rsidRDefault="000C6BB5">
      <w:pPr>
        <w:pStyle w:val="a0"/>
        <w:ind w:firstLine="0"/>
        <w:rPr>
          <w:rFonts w:hint="cs"/>
          <w:rtl/>
        </w:rPr>
      </w:pPr>
    </w:p>
    <w:p w14:paraId="028CEC6F" w14:textId="77777777" w:rsidR="00000000" w:rsidRDefault="000C6BB5">
      <w:pPr>
        <w:pStyle w:val="af1"/>
        <w:rPr>
          <w:rtl/>
        </w:rPr>
      </w:pPr>
      <w:r>
        <w:rPr>
          <w:rtl/>
        </w:rPr>
        <w:t>היו"ר ראובן ריבלין:</w:t>
      </w:r>
    </w:p>
    <w:p w14:paraId="73571C23" w14:textId="77777777" w:rsidR="00000000" w:rsidRDefault="000C6BB5">
      <w:pPr>
        <w:pStyle w:val="a0"/>
        <w:rPr>
          <w:rtl/>
        </w:rPr>
      </w:pPr>
    </w:p>
    <w:p w14:paraId="6FDF654C" w14:textId="77777777" w:rsidR="00000000" w:rsidRDefault="000C6BB5">
      <w:pPr>
        <w:pStyle w:val="a0"/>
        <w:rPr>
          <w:rFonts w:hint="cs"/>
          <w:rtl/>
        </w:rPr>
      </w:pPr>
      <w:r>
        <w:rPr>
          <w:rFonts w:hint="cs"/>
          <w:rtl/>
        </w:rPr>
        <w:t>זכותך  המלאה. אין חוסמים חבר כנסת בדיבורו. עכשיו שלוש דקות להסתייגות.</w:t>
      </w:r>
    </w:p>
    <w:p w14:paraId="683E0BD1" w14:textId="77777777" w:rsidR="00000000" w:rsidRDefault="000C6BB5">
      <w:pPr>
        <w:pStyle w:val="a0"/>
        <w:ind w:firstLine="0"/>
        <w:rPr>
          <w:rFonts w:hint="cs"/>
          <w:rtl/>
        </w:rPr>
      </w:pPr>
    </w:p>
    <w:p w14:paraId="2F5850D4" w14:textId="77777777" w:rsidR="00000000" w:rsidRDefault="000C6BB5">
      <w:pPr>
        <w:pStyle w:val="-"/>
        <w:rPr>
          <w:rtl/>
        </w:rPr>
      </w:pPr>
      <w:bookmarkStart w:id="197" w:name="FS000000483T02_08_2004_19_24_58C"/>
      <w:bookmarkEnd w:id="197"/>
      <w:r>
        <w:rPr>
          <w:rtl/>
        </w:rPr>
        <w:t>דוד אזולאי (ש"ס):</w:t>
      </w:r>
    </w:p>
    <w:p w14:paraId="6A21B12D" w14:textId="77777777" w:rsidR="00000000" w:rsidRDefault="000C6BB5">
      <w:pPr>
        <w:pStyle w:val="a0"/>
        <w:rPr>
          <w:rtl/>
        </w:rPr>
      </w:pPr>
    </w:p>
    <w:p w14:paraId="2996F539" w14:textId="77777777" w:rsidR="00000000" w:rsidRDefault="000C6BB5">
      <w:pPr>
        <w:pStyle w:val="a0"/>
        <w:rPr>
          <w:rFonts w:hint="cs"/>
          <w:rtl/>
        </w:rPr>
      </w:pPr>
      <w:r>
        <w:rPr>
          <w:rFonts w:hint="cs"/>
          <w:rtl/>
        </w:rPr>
        <w:t>אדוני היושב-ראש, אני רוצה בראש וראשונה להודות לחברת הכנסת רוחמה אברהם על יוזמתה הברוכה בעניין נפגעי הטרור. היא יזמה הצעת חוק, ומוצע בה להקים</w:t>
      </w:r>
      <w:r>
        <w:rPr>
          <w:rFonts w:hint="cs"/>
          <w:rtl/>
        </w:rPr>
        <w:t xml:space="preserve"> ועדה להנצחת נפגעי הטרור ברשויות המקומיות. </w:t>
      </w:r>
    </w:p>
    <w:p w14:paraId="1F4A5870" w14:textId="77777777" w:rsidR="00000000" w:rsidRDefault="000C6BB5">
      <w:pPr>
        <w:pStyle w:val="a0"/>
        <w:ind w:firstLine="0"/>
        <w:rPr>
          <w:rFonts w:hint="cs"/>
          <w:rtl/>
        </w:rPr>
      </w:pPr>
    </w:p>
    <w:p w14:paraId="022F742B" w14:textId="77777777" w:rsidR="00000000" w:rsidRDefault="000C6BB5">
      <w:pPr>
        <w:pStyle w:val="a0"/>
        <w:rPr>
          <w:rFonts w:hint="cs"/>
          <w:rtl/>
        </w:rPr>
      </w:pPr>
      <w:r>
        <w:rPr>
          <w:rFonts w:hint="cs"/>
          <w:rtl/>
        </w:rPr>
        <w:t>אני חושב שזה מעט מן המעט שאנחנו יכולנו לעשות למען אותן משפחות נפגעי הטרור. אחד התיקונים החשובים שהכנסנו בוועדה הוא, שכאשר תוקם ועדה, לנפגעי הטרור יהיה שם משקל. תהיה להם הזכות לקבוע את הדרך ואת הצורה להנציח את זכ</w:t>
      </w:r>
      <w:r>
        <w:rPr>
          <w:rFonts w:hint="cs"/>
          <w:rtl/>
        </w:rPr>
        <w:t xml:space="preserve">ר יקיריהם. </w:t>
      </w:r>
    </w:p>
    <w:p w14:paraId="718840ED" w14:textId="77777777" w:rsidR="00000000" w:rsidRDefault="000C6BB5">
      <w:pPr>
        <w:pStyle w:val="a0"/>
        <w:rPr>
          <w:rFonts w:hint="cs"/>
          <w:rtl/>
        </w:rPr>
      </w:pPr>
    </w:p>
    <w:p w14:paraId="132FC3DB" w14:textId="77777777" w:rsidR="00000000" w:rsidRDefault="000C6BB5">
      <w:pPr>
        <w:pStyle w:val="a0"/>
        <w:rPr>
          <w:rFonts w:hint="cs"/>
          <w:rtl/>
        </w:rPr>
      </w:pPr>
      <w:r>
        <w:rPr>
          <w:rFonts w:hint="cs"/>
          <w:rtl/>
        </w:rPr>
        <w:t>עם זה, אדוני היושב-ראש, קשה ביום כזה להתעלם מהזיגזג של מפלגה שחרתה כאן על דגלה - זו מפלגה שכל הדגל, כל המהלך, כל המצע שלה שנאה ליהדות, שנאה לדתיים. והנה אנחנו היום שומעים את בכירי מפלגת שינוי משנים כיוון והם כבר מוכנים לשבת.</w:t>
      </w:r>
    </w:p>
    <w:p w14:paraId="2A79676D" w14:textId="77777777" w:rsidR="00000000" w:rsidRDefault="000C6BB5">
      <w:pPr>
        <w:pStyle w:val="a0"/>
        <w:rPr>
          <w:rFonts w:hint="cs"/>
          <w:rtl/>
        </w:rPr>
      </w:pPr>
    </w:p>
    <w:p w14:paraId="0E81834A" w14:textId="77777777" w:rsidR="00000000" w:rsidRDefault="000C6BB5">
      <w:pPr>
        <w:pStyle w:val="af0"/>
        <w:rPr>
          <w:rtl/>
        </w:rPr>
      </w:pPr>
      <w:r>
        <w:rPr>
          <w:rFonts w:hint="eastAsia"/>
          <w:rtl/>
        </w:rPr>
        <w:t>אופיר</w:t>
      </w:r>
      <w:r>
        <w:rPr>
          <w:rtl/>
        </w:rPr>
        <w:t xml:space="preserve"> פינס-פז (הע</w:t>
      </w:r>
      <w:r>
        <w:rPr>
          <w:rtl/>
        </w:rPr>
        <w:t>בודה-מימד):</w:t>
      </w:r>
    </w:p>
    <w:p w14:paraId="19965453" w14:textId="77777777" w:rsidR="00000000" w:rsidRDefault="000C6BB5">
      <w:pPr>
        <w:pStyle w:val="a0"/>
        <w:ind w:firstLine="0"/>
        <w:rPr>
          <w:rFonts w:hint="cs"/>
          <w:rtl/>
        </w:rPr>
      </w:pPr>
    </w:p>
    <w:p w14:paraId="372DAE99" w14:textId="77777777" w:rsidR="00000000" w:rsidRDefault="000C6BB5">
      <w:pPr>
        <w:pStyle w:val="a0"/>
        <w:rPr>
          <w:rFonts w:hint="cs"/>
          <w:rtl/>
        </w:rPr>
      </w:pPr>
      <w:r>
        <w:rPr>
          <w:rFonts w:hint="cs"/>
          <w:rtl/>
        </w:rPr>
        <w:t>אתה צריך לכבד בעלי תשובה. למה אתה אומר את זה?</w:t>
      </w:r>
    </w:p>
    <w:p w14:paraId="6E8FF121" w14:textId="77777777" w:rsidR="00000000" w:rsidRDefault="000C6BB5">
      <w:pPr>
        <w:pStyle w:val="a0"/>
        <w:rPr>
          <w:rFonts w:hint="cs"/>
          <w:rtl/>
        </w:rPr>
      </w:pPr>
    </w:p>
    <w:p w14:paraId="23227F1E" w14:textId="77777777" w:rsidR="00000000" w:rsidRDefault="000C6BB5">
      <w:pPr>
        <w:pStyle w:val="-"/>
        <w:rPr>
          <w:rtl/>
        </w:rPr>
      </w:pPr>
      <w:bookmarkStart w:id="198" w:name="FS000000483T02_08_2004_19_04_36"/>
      <w:bookmarkStart w:id="199" w:name="FS000000483T02_08_2004_19_04_39C"/>
      <w:bookmarkEnd w:id="198"/>
      <w:bookmarkEnd w:id="199"/>
      <w:r>
        <w:rPr>
          <w:rtl/>
        </w:rPr>
        <w:t>דוד אזולאי (ש"ס):</w:t>
      </w:r>
    </w:p>
    <w:p w14:paraId="7D736CC0" w14:textId="77777777" w:rsidR="00000000" w:rsidRDefault="000C6BB5">
      <w:pPr>
        <w:pStyle w:val="a0"/>
        <w:rPr>
          <w:rtl/>
        </w:rPr>
      </w:pPr>
    </w:p>
    <w:p w14:paraId="501FED32" w14:textId="77777777" w:rsidR="00000000" w:rsidRDefault="000C6BB5">
      <w:pPr>
        <w:pStyle w:val="a0"/>
        <w:rPr>
          <w:rFonts w:hint="cs"/>
          <w:rtl/>
        </w:rPr>
      </w:pPr>
      <w:r>
        <w:rPr>
          <w:rFonts w:hint="cs"/>
          <w:rtl/>
        </w:rPr>
        <w:t>הם בעלי תשובה בתנאי ועל-תנאי.  מה שיש להם זה לבוא ולהגיד שהם מוכנים לשבת עם החרדים. טומי לפיד, המנהיג הגדול, האיש שמדבר על יושר ועל עשייה, איך הוא תמיד דאג להזכיר ליוסי שריד? הו</w:t>
      </w:r>
      <w:r>
        <w:rPr>
          <w:rFonts w:hint="cs"/>
          <w:rtl/>
        </w:rPr>
        <w:t xml:space="preserve">א תמיד אמר לו: </w:t>
      </w:r>
      <w:r>
        <w:rPr>
          <w:rFonts w:hint="cs"/>
        </w:rPr>
        <w:t>r</w:t>
      </w:r>
      <w:r>
        <w:t>ead my lips</w:t>
      </w:r>
      <w:r>
        <w:rPr>
          <w:rFonts w:hint="cs"/>
          <w:rtl/>
        </w:rPr>
        <w:t xml:space="preserve">. מעניין מה יש לטומי לפיד לומר היום כאשר הוא מתחיל למצוא כל מיני היתרים  איך להמשיך ולדבוק בכיסא. אין לו עקרונות, אין לו שום דבר. הדבר החשוב הוא להמשיך לשבת על הכיסא. </w:t>
      </w:r>
    </w:p>
    <w:p w14:paraId="73DB8348" w14:textId="77777777" w:rsidR="00000000" w:rsidRDefault="000C6BB5">
      <w:pPr>
        <w:pStyle w:val="a0"/>
        <w:rPr>
          <w:rFonts w:hint="cs"/>
          <w:rtl/>
        </w:rPr>
      </w:pPr>
    </w:p>
    <w:p w14:paraId="4748657B" w14:textId="77777777" w:rsidR="00000000" w:rsidRDefault="000C6BB5">
      <w:pPr>
        <w:pStyle w:val="af1"/>
        <w:rPr>
          <w:rFonts w:hint="cs"/>
          <w:rtl/>
        </w:rPr>
      </w:pPr>
      <w:r>
        <w:rPr>
          <w:rtl/>
        </w:rPr>
        <w:t>היו"ר</w:t>
      </w:r>
      <w:r>
        <w:rPr>
          <w:rFonts w:hint="cs"/>
          <w:rtl/>
        </w:rPr>
        <w:t xml:space="preserve"> ראובן ריבלין:</w:t>
      </w:r>
    </w:p>
    <w:p w14:paraId="3F69F122" w14:textId="77777777" w:rsidR="00000000" w:rsidRDefault="000C6BB5">
      <w:pPr>
        <w:pStyle w:val="a0"/>
        <w:rPr>
          <w:rtl/>
        </w:rPr>
      </w:pPr>
    </w:p>
    <w:p w14:paraId="5E5469D6" w14:textId="77777777" w:rsidR="00000000" w:rsidRDefault="000C6BB5">
      <w:pPr>
        <w:pStyle w:val="a0"/>
        <w:rPr>
          <w:rFonts w:hint="cs"/>
          <w:rtl/>
        </w:rPr>
      </w:pPr>
      <w:r>
        <w:rPr>
          <w:rFonts w:hint="cs"/>
          <w:rtl/>
        </w:rPr>
        <w:t xml:space="preserve">זה החלטה של מועצת גדולי שינוי. </w:t>
      </w:r>
    </w:p>
    <w:p w14:paraId="676D1154" w14:textId="77777777" w:rsidR="00000000" w:rsidRDefault="000C6BB5">
      <w:pPr>
        <w:pStyle w:val="a0"/>
        <w:rPr>
          <w:rFonts w:hint="cs"/>
          <w:rtl/>
        </w:rPr>
      </w:pPr>
    </w:p>
    <w:p w14:paraId="5E3EB482" w14:textId="77777777" w:rsidR="00000000" w:rsidRDefault="000C6BB5">
      <w:pPr>
        <w:pStyle w:val="-"/>
        <w:rPr>
          <w:rtl/>
        </w:rPr>
      </w:pPr>
      <w:bookmarkStart w:id="200" w:name="FS000000483T02_08_2004_19_27_49"/>
      <w:bookmarkStart w:id="201" w:name="FS000000483T02_08_2004_19_27_51C"/>
      <w:bookmarkEnd w:id="200"/>
      <w:bookmarkEnd w:id="201"/>
      <w:r>
        <w:rPr>
          <w:rtl/>
        </w:rPr>
        <w:t>דוד אז</w:t>
      </w:r>
      <w:r>
        <w:rPr>
          <w:rtl/>
        </w:rPr>
        <w:t>ולאי (ש"ס):</w:t>
      </w:r>
    </w:p>
    <w:p w14:paraId="269FB5C5" w14:textId="77777777" w:rsidR="00000000" w:rsidRDefault="000C6BB5">
      <w:pPr>
        <w:pStyle w:val="a0"/>
        <w:ind w:firstLine="0"/>
        <w:rPr>
          <w:rFonts w:hint="cs"/>
          <w:rtl/>
        </w:rPr>
      </w:pPr>
    </w:p>
    <w:p w14:paraId="580D1889" w14:textId="77777777" w:rsidR="00000000" w:rsidRDefault="000C6BB5">
      <w:pPr>
        <w:pStyle w:val="a0"/>
        <w:rPr>
          <w:rFonts w:hint="cs"/>
          <w:rtl/>
        </w:rPr>
      </w:pPr>
      <w:r>
        <w:rPr>
          <w:rFonts w:hint="cs"/>
          <w:rtl/>
        </w:rPr>
        <w:t xml:space="preserve">מעיר לי כאן היושב-ראש שזו החלטה של מועצת גדולי שינוי, אבל נדמה לי שהם העבירו את זה. הם עוד לא החליטו, רק ביקשו לדון בזה. להבדיל, לנו יש מועצה אחרת שוודאי יש לה יותר שיקול דעת. </w:t>
      </w:r>
    </w:p>
    <w:p w14:paraId="09733509" w14:textId="77777777" w:rsidR="00000000" w:rsidRDefault="000C6BB5">
      <w:pPr>
        <w:pStyle w:val="a0"/>
        <w:rPr>
          <w:rFonts w:hint="cs"/>
          <w:rtl/>
        </w:rPr>
      </w:pPr>
    </w:p>
    <w:p w14:paraId="23C65803" w14:textId="77777777" w:rsidR="00000000" w:rsidRDefault="000C6BB5">
      <w:pPr>
        <w:pStyle w:val="a0"/>
        <w:rPr>
          <w:rFonts w:hint="cs"/>
          <w:rtl/>
        </w:rPr>
      </w:pPr>
      <w:r>
        <w:rPr>
          <w:rFonts w:hint="cs"/>
          <w:rtl/>
        </w:rPr>
        <w:t>אני רק מתפלא על חברי בליכוד. איך אתם לא מצליחים לקרוא את המפה כאש</w:t>
      </w:r>
      <w:r>
        <w:rPr>
          <w:rFonts w:hint="cs"/>
          <w:rtl/>
        </w:rPr>
        <w:t>ר המפלגה הזאת שחרתה על דגלה שנאה ליהדות, שנאה  לחרדים, שנאה לכל מה שקשור לקודשי ישראל, כל מה שמעניין אותם זה שהם ישלטו בכם, ואתם הרוב. אלו כל החישובים, אלו כל השיקולים. לצערי הרב, אתם נופלים במלכודת הזאת. אני קורא לחברי בליכוד: תתעוררו, תתעוררו. מפלגת שינו</w:t>
      </w:r>
      <w:r>
        <w:rPr>
          <w:rFonts w:hint="cs"/>
          <w:rtl/>
        </w:rPr>
        <w:t>י הזאת מובילה אתכם לאבדון. מתי תתעוררו, כשהם יחסלו אתכם? תודה.</w:t>
      </w:r>
    </w:p>
    <w:p w14:paraId="0B2B3858" w14:textId="77777777" w:rsidR="00000000" w:rsidRDefault="000C6BB5">
      <w:pPr>
        <w:pStyle w:val="af1"/>
        <w:rPr>
          <w:rtl/>
        </w:rPr>
      </w:pPr>
    </w:p>
    <w:p w14:paraId="141D45DD" w14:textId="77777777" w:rsidR="00000000" w:rsidRDefault="000C6BB5">
      <w:pPr>
        <w:pStyle w:val="af1"/>
        <w:rPr>
          <w:rFonts w:hint="cs"/>
          <w:rtl/>
        </w:rPr>
      </w:pPr>
      <w:r>
        <w:rPr>
          <w:rtl/>
        </w:rPr>
        <w:t>היו"ר</w:t>
      </w:r>
      <w:r>
        <w:rPr>
          <w:rFonts w:hint="cs"/>
          <w:rtl/>
        </w:rPr>
        <w:t xml:space="preserve"> ראובן ריבלין:</w:t>
      </w:r>
    </w:p>
    <w:p w14:paraId="420DE41C" w14:textId="77777777" w:rsidR="00000000" w:rsidRDefault="000C6BB5">
      <w:pPr>
        <w:pStyle w:val="a0"/>
        <w:rPr>
          <w:rFonts w:hint="cs"/>
          <w:rtl/>
        </w:rPr>
      </w:pPr>
    </w:p>
    <w:p w14:paraId="29F4E22F" w14:textId="77777777" w:rsidR="00000000" w:rsidRDefault="000C6BB5">
      <w:pPr>
        <w:pStyle w:val="a0"/>
        <w:rPr>
          <w:rFonts w:hint="cs"/>
          <w:rtl/>
        </w:rPr>
      </w:pPr>
      <w:r>
        <w:rPr>
          <w:rFonts w:hint="cs"/>
          <w:rtl/>
        </w:rPr>
        <w:t>תודה רבה. רבותי, לא אוכל לתת בהסתייגויות - למרות שכל אדם חופשי לדבר מה שהוא רוצה - יותר מהזמן המוקצב, כי אנחנו הרי לא  תמיד מדברים לעניין. חבר הכנסת שלמה בניזרי - אינו נוכ</w:t>
      </w:r>
      <w:r>
        <w:rPr>
          <w:rFonts w:hint="cs"/>
          <w:rtl/>
        </w:rPr>
        <w:t xml:space="preserve">ח; חבר הכנסת נסים דהן - אינו נוכח. חבר הכנסת יצחק וקנין - מוותר, תודה. חבר הכנסת אליהו ישי כמובן לא רוצה. חבר הכנסת אמנון כהן - אינו נוכח. חבר הכנסת יצחק כהן </w:t>
      </w:r>
      <w:r>
        <w:rPr>
          <w:rtl/>
        </w:rPr>
        <w:t>–</w:t>
      </w:r>
      <w:r>
        <w:rPr>
          <w:rFonts w:hint="cs"/>
          <w:rtl/>
        </w:rPr>
        <w:t xml:space="preserve"> בבקשה, אדוני. אחריו - חבר הכנסת נסים זאב. </w:t>
      </w:r>
    </w:p>
    <w:p w14:paraId="32960103" w14:textId="77777777" w:rsidR="00000000" w:rsidRDefault="000C6BB5">
      <w:pPr>
        <w:pStyle w:val="a0"/>
        <w:rPr>
          <w:rFonts w:hint="cs"/>
          <w:rtl/>
        </w:rPr>
      </w:pPr>
    </w:p>
    <w:p w14:paraId="3FB1A50F" w14:textId="77777777" w:rsidR="00000000" w:rsidRDefault="000C6BB5">
      <w:pPr>
        <w:pStyle w:val="a"/>
        <w:rPr>
          <w:rtl/>
        </w:rPr>
      </w:pPr>
      <w:bookmarkStart w:id="202" w:name="FS000000580T02_08_2004_19_06_34"/>
      <w:bookmarkStart w:id="203" w:name="_Toc100311716"/>
      <w:bookmarkEnd w:id="202"/>
      <w:r>
        <w:rPr>
          <w:rFonts w:hint="eastAsia"/>
          <w:rtl/>
        </w:rPr>
        <w:t>יצחק</w:t>
      </w:r>
      <w:r>
        <w:rPr>
          <w:rtl/>
        </w:rPr>
        <w:t xml:space="preserve"> כהן (ש"ס):</w:t>
      </w:r>
      <w:bookmarkEnd w:id="203"/>
    </w:p>
    <w:p w14:paraId="1D16098B" w14:textId="77777777" w:rsidR="00000000" w:rsidRDefault="000C6BB5">
      <w:pPr>
        <w:pStyle w:val="a0"/>
        <w:rPr>
          <w:rFonts w:hint="cs"/>
          <w:rtl/>
        </w:rPr>
      </w:pPr>
    </w:p>
    <w:p w14:paraId="7178CBD8" w14:textId="77777777" w:rsidR="00000000" w:rsidRDefault="000C6BB5">
      <w:pPr>
        <w:pStyle w:val="a0"/>
        <w:rPr>
          <w:rFonts w:hint="cs"/>
          <w:rtl/>
        </w:rPr>
      </w:pPr>
      <w:r>
        <w:rPr>
          <w:rFonts w:hint="cs"/>
          <w:rtl/>
        </w:rPr>
        <w:t>אדוני היושב-ראש, חברי חברי הכנסת, מ</w:t>
      </w:r>
      <w:r>
        <w:rPr>
          <w:rFonts w:hint="cs"/>
          <w:rtl/>
        </w:rPr>
        <w:t xml:space="preserve">שפחות יקרות, אדוני היושב-ראש, כשהטרור פגע בעם ישראל הוא לא הבחין בין אשכנזים לבין ספרדים. הטרור פגע בכולנו רק בגלל היותנו יהודים, מה שאין כן הממשלה המוזרה הזאת. אנחנו שומעים דברים צורמים מאוד, אדוני היושב-ראש. שמענו את ראש הממשלה בשבוע שעבר מדבר על כך שזה </w:t>
      </w:r>
      <w:r>
        <w:rPr>
          <w:rFonts w:hint="cs"/>
          <w:rtl/>
        </w:rPr>
        <w:t xml:space="preserve">פשע בל יכופר לחלץ את השד העדתי. מורי ורבותי, השד העדתי נמצא, חי ובועט בדמותו הלבנה של שר המשפטים טומיסלב למפל שיושב במרומי האולימפוס ומחליט מי כן ומי לא. אשכנזים כאלה כן, ספרדים לא. </w:t>
      </w:r>
    </w:p>
    <w:p w14:paraId="42312012" w14:textId="77777777" w:rsidR="00000000" w:rsidRDefault="000C6BB5">
      <w:pPr>
        <w:pStyle w:val="a0"/>
        <w:rPr>
          <w:rFonts w:hint="cs"/>
          <w:rtl/>
        </w:rPr>
      </w:pPr>
    </w:p>
    <w:p w14:paraId="71A81D17" w14:textId="77777777" w:rsidR="00000000" w:rsidRDefault="000C6BB5">
      <w:pPr>
        <w:pStyle w:val="af0"/>
        <w:rPr>
          <w:rtl/>
        </w:rPr>
      </w:pPr>
      <w:r>
        <w:rPr>
          <w:rFonts w:hint="eastAsia"/>
          <w:rtl/>
        </w:rPr>
        <w:t>רוחמה</w:t>
      </w:r>
      <w:r>
        <w:rPr>
          <w:rtl/>
        </w:rPr>
        <w:t xml:space="preserve"> אברהם (הליכוד):</w:t>
      </w:r>
    </w:p>
    <w:p w14:paraId="5970F14B" w14:textId="77777777" w:rsidR="00000000" w:rsidRDefault="000C6BB5">
      <w:pPr>
        <w:pStyle w:val="a0"/>
        <w:ind w:firstLine="0"/>
        <w:rPr>
          <w:rFonts w:hint="cs"/>
          <w:rtl/>
        </w:rPr>
      </w:pPr>
    </w:p>
    <w:p w14:paraId="5CE5A07D" w14:textId="77777777" w:rsidR="00000000" w:rsidRDefault="000C6BB5">
      <w:pPr>
        <w:pStyle w:val="a0"/>
        <w:rPr>
          <w:rFonts w:hint="cs"/>
          <w:rtl/>
        </w:rPr>
      </w:pPr>
      <w:r>
        <w:rPr>
          <w:rFonts w:hint="cs"/>
          <w:rtl/>
        </w:rPr>
        <w:t>מה זה קשור לטרור?</w:t>
      </w:r>
    </w:p>
    <w:p w14:paraId="704AB7DE" w14:textId="77777777" w:rsidR="00000000" w:rsidRDefault="000C6BB5">
      <w:pPr>
        <w:pStyle w:val="a0"/>
        <w:rPr>
          <w:rFonts w:hint="cs"/>
          <w:rtl/>
        </w:rPr>
      </w:pPr>
    </w:p>
    <w:p w14:paraId="7D7CC564" w14:textId="77777777" w:rsidR="00000000" w:rsidRDefault="000C6BB5">
      <w:pPr>
        <w:pStyle w:val="-"/>
        <w:rPr>
          <w:rtl/>
        </w:rPr>
      </w:pPr>
      <w:bookmarkStart w:id="204" w:name="FS000000580T02_08_2004_19_08_24C"/>
      <w:bookmarkEnd w:id="204"/>
      <w:r>
        <w:rPr>
          <w:rtl/>
        </w:rPr>
        <w:t>יצחק כהן (ש"ס):</w:t>
      </w:r>
    </w:p>
    <w:p w14:paraId="36AD965F" w14:textId="77777777" w:rsidR="00000000" w:rsidRDefault="000C6BB5">
      <w:pPr>
        <w:pStyle w:val="a0"/>
        <w:rPr>
          <w:rtl/>
        </w:rPr>
      </w:pPr>
    </w:p>
    <w:p w14:paraId="3C6E9CE5" w14:textId="77777777" w:rsidR="00000000" w:rsidRDefault="000C6BB5">
      <w:pPr>
        <w:pStyle w:val="a0"/>
        <w:rPr>
          <w:rFonts w:hint="cs"/>
          <w:rtl/>
        </w:rPr>
      </w:pPr>
      <w:r>
        <w:rPr>
          <w:rFonts w:hint="cs"/>
          <w:rtl/>
        </w:rPr>
        <w:t>אדוני היושב-ר</w:t>
      </w:r>
      <w:r>
        <w:rPr>
          <w:rFonts w:hint="cs"/>
          <w:rtl/>
        </w:rPr>
        <w:t xml:space="preserve">אש, החרפה הזאת היתה אמורה לעבור מהעולם. תתביישו לכם שאתם יושבים בממשלה כזאת. האם יעלה על הדעת שקנצלר אוסטריה היה יושב עם היידר? האם יעלה על הדעת ששיראק היה יושב עם ז'אן מארי לה-פן? האם יעלה על הדעת שפוטין היה יושב עם ז'ירינובסקי? תתביישו לכם, תתביישו לכם. </w:t>
      </w:r>
      <w:r>
        <w:rPr>
          <w:rFonts w:hint="cs"/>
          <w:rtl/>
        </w:rPr>
        <w:t xml:space="preserve">  </w:t>
      </w:r>
    </w:p>
    <w:p w14:paraId="7A85C39F" w14:textId="77777777" w:rsidR="00000000" w:rsidRDefault="000C6BB5">
      <w:pPr>
        <w:pStyle w:val="a0"/>
        <w:rPr>
          <w:rFonts w:hint="cs"/>
          <w:rtl/>
        </w:rPr>
      </w:pPr>
    </w:p>
    <w:p w14:paraId="78AEA112" w14:textId="77777777" w:rsidR="00000000" w:rsidRDefault="000C6BB5">
      <w:pPr>
        <w:pStyle w:val="af0"/>
        <w:rPr>
          <w:rtl/>
        </w:rPr>
      </w:pPr>
      <w:r>
        <w:rPr>
          <w:rFonts w:hint="eastAsia"/>
          <w:rtl/>
        </w:rPr>
        <w:t>רוחמה</w:t>
      </w:r>
      <w:r>
        <w:rPr>
          <w:rtl/>
        </w:rPr>
        <w:t xml:space="preserve"> אברהם (הליכוד):</w:t>
      </w:r>
    </w:p>
    <w:p w14:paraId="5E66288C" w14:textId="77777777" w:rsidR="00000000" w:rsidRDefault="000C6BB5">
      <w:pPr>
        <w:pStyle w:val="a0"/>
        <w:rPr>
          <w:rFonts w:hint="cs"/>
          <w:rtl/>
        </w:rPr>
      </w:pPr>
    </w:p>
    <w:p w14:paraId="102E6A30" w14:textId="77777777" w:rsidR="00000000" w:rsidRDefault="000C6BB5">
      <w:pPr>
        <w:pStyle w:val="a0"/>
        <w:rPr>
          <w:rFonts w:hint="cs"/>
          <w:rtl/>
        </w:rPr>
      </w:pPr>
      <w:r>
        <w:rPr>
          <w:rFonts w:hint="cs"/>
          <w:rtl/>
        </w:rPr>
        <w:t>- - -</w:t>
      </w:r>
    </w:p>
    <w:p w14:paraId="5FAC796B" w14:textId="77777777" w:rsidR="00000000" w:rsidRDefault="000C6BB5">
      <w:pPr>
        <w:pStyle w:val="a0"/>
        <w:rPr>
          <w:rFonts w:hint="cs"/>
          <w:rtl/>
        </w:rPr>
      </w:pPr>
    </w:p>
    <w:p w14:paraId="76BAF0BC" w14:textId="77777777" w:rsidR="00000000" w:rsidRDefault="000C6BB5">
      <w:pPr>
        <w:pStyle w:val="-"/>
        <w:rPr>
          <w:rtl/>
        </w:rPr>
      </w:pPr>
      <w:bookmarkStart w:id="205" w:name="FS000000483T02_08_2004_19_36_47C"/>
      <w:bookmarkStart w:id="206" w:name="FS000000580T02_08_2004_19_36_52"/>
      <w:bookmarkStart w:id="207" w:name="FS000000580T02_08_2004_19_36_57C"/>
      <w:bookmarkEnd w:id="205"/>
      <w:bookmarkEnd w:id="206"/>
      <w:bookmarkEnd w:id="207"/>
      <w:r>
        <w:rPr>
          <w:rtl/>
        </w:rPr>
        <w:t>יצחק כהן (ש"ס):</w:t>
      </w:r>
    </w:p>
    <w:p w14:paraId="7CB24797" w14:textId="77777777" w:rsidR="00000000" w:rsidRDefault="000C6BB5">
      <w:pPr>
        <w:pStyle w:val="a0"/>
        <w:ind w:firstLine="0"/>
        <w:rPr>
          <w:rFonts w:hint="cs"/>
          <w:rtl/>
        </w:rPr>
      </w:pPr>
    </w:p>
    <w:p w14:paraId="5E717041" w14:textId="77777777" w:rsidR="00000000" w:rsidRDefault="000C6BB5">
      <w:pPr>
        <w:pStyle w:val="a0"/>
        <w:rPr>
          <w:rFonts w:hint="cs"/>
          <w:rtl/>
        </w:rPr>
      </w:pPr>
      <w:r>
        <w:rPr>
          <w:rFonts w:hint="cs"/>
          <w:rtl/>
        </w:rPr>
        <w:t xml:space="preserve">הוא יחליט מי כן ראוי לממשלה ומי לא ראוי לממשלה. הוא יגיד מי כן ייכנס לממשלה, מי לא ייכנס לממשלה. חרדים אשכנזים - כן, ש"ס ספרדים - לא. גברתי, זה חלף מהעולם. אנחנו הליכוד האמיתי, לא אתם. קרה לכם משהו, נפלתם </w:t>
      </w:r>
      <w:r>
        <w:rPr>
          <w:rFonts w:hint="cs"/>
          <w:rtl/>
        </w:rPr>
        <w:t>בתוך השבי. אתם שבויים, כפי שאמר שר התיירות לשעבר. אתם נשביתם גם ברשת השמאל, גם ברשת הגזענות של טומיסלב למפל, שר המשפטים השד, השד העדתי הלבן. תתביישו לכם, תתביישו.</w:t>
      </w:r>
    </w:p>
    <w:p w14:paraId="40EC45F4" w14:textId="77777777" w:rsidR="00000000" w:rsidRDefault="000C6BB5">
      <w:pPr>
        <w:pStyle w:val="a0"/>
        <w:rPr>
          <w:rFonts w:hint="cs"/>
          <w:rtl/>
        </w:rPr>
      </w:pPr>
    </w:p>
    <w:p w14:paraId="43448166" w14:textId="77777777" w:rsidR="00000000" w:rsidRDefault="000C6BB5">
      <w:pPr>
        <w:pStyle w:val="af0"/>
        <w:rPr>
          <w:rtl/>
        </w:rPr>
      </w:pPr>
      <w:r>
        <w:rPr>
          <w:rFonts w:hint="eastAsia"/>
          <w:rtl/>
        </w:rPr>
        <w:t>רוחמה</w:t>
      </w:r>
      <w:r>
        <w:rPr>
          <w:rtl/>
        </w:rPr>
        <w:t xml:space="preserve"> אברהם (הליכוד):</w:t>
      </w:r>
    </w:p>
    <w:p w14:paraId="36250524" w14:textId="77777777" w:rsidR="00000000" w:rsidRDefault="000C6BB5">
      <w:pPr>
        <w:pStyle w:val="a0"/>
        <w:rPr>
          <w:rFonts w:hint="cs"/>
          <w:rtl/>
        </w:rPr>
      </w:pPr>
    </w:p>
    <w:p w14:paraId="4542FCCF" w14:textId="77777777" w:rsidR="00000000" w:rsidRDefault="000C6BB5">
      <w:pPr>
        <w:pStyle w:val="a0"/>
        <w:rPr>
          <w:rFonts w:hint="cs"/>
          <w:rtl/>
        </w:rPr>
      </w:pPr>
      <w:r>
        <w:rPr>
          <w:rFonts w:hint="cs"/>
          <w:rtl/>
        </w:rPr>
        <w:t>צר לי עליך. פוליטיקה זולה, זה מה שאתה - - - צר לי עליכם. מחוק כזה רגי</w:t>
      </w:r>
      <w:r>
        <w:rPr>
          <w:rFonts w:hint="cs"/>
          <w:rtl/>
        </w:rPr>
        <w:t xml:space="preserve">ש לעשות פוליטיקה  זולה - - -? זו שערורייה לשמה. </w:t>
      </w:r>
    </w:p>
    <w:p w14:paraId="35E97D06" w14:textId="77777777" w:rsidR="00000000" w:rsidRDefault="000C6BB5">
      <w:pPr>
        <w:pStyle w:val="a0"/>
        <w:rPr>
          <w:rFonts w:hint="cs"/>
          <w:rtl/>
        </w:rPr>
      </w:pPr>
    </w:p>
    <w:p w14:paraId="596E1144" w14:textId="77777777" w:rsidR="00000000" w:rsidRDefault="000C6BB5">
      <w:pPr>
        <w:pStyle w:val="af1"/>
        <w:rPr>
          <w:rFonts w:hint="cs"/>
          <w:rtl/>
        </w:rPr>
      </w:pPr>
      <w:r>
        <w:rPr>
          <w:rtl/>
        </w:rPr>
        <w:t>היו"ר</w:t>
      </w:r>
      <w:r>
        <w:rPr>
          <w:rFonts w:hint="cs"/>
          <w:rtl/>
        </w:rPr>
        <w:t xml:space="preserve"> ראובן ריבלין:</w:t>
      </w:r>
    </w:p>
    <w:p w14:paraId="6E993F7B" w14:textId="77777777" w:rsidR="00000000" w:rsidRDefault="000C6BB5">
      <w:pPr>
        <w:pStyle w:val="a0"/>
        <w:rPr>
          <w:rtl/>
        </w:rPr>
      </w:pPr>
    </w:p>
    <w:p w14:paraId="08255377" w14:textId="77777777" w:rsidR="00000000" w:rsidRDefault="000C6BB5">
      <w:pPr>
        <w:pStyle w:val="a0"/>
        <w:rPr>
          <w:rFonts w:hint="cs"/>
          <w:rtl/>
        </w:rPr>
      </w:pPr>
      <w:r>
        <w:rPr>
          <w:rFonts w:hint="cs"/>
          <w:rtl/>
        </w:rPr>
        <w:t>חברת הכנסת רוחמה אברהם, אפשר לקרוא קריאת ביניים רק לאדם שעל הדוכן. חבר הכנסת נסים זאב, בבקשה. גם אדוני יסתפק באמירות קצרות, הוא רשום לכל הנאומים.</w:t>
      </w:r>
    </w:p>
    <w:p w14:paraId="1AFFA06C" w14:textId="77777777" w:rsidR="00000000" w:rsidRDefault="000C6BB5">
      <w:pPr>
        <w:pStyle w:val="a0"/>
        <w:rPr>
          <w:rFonts w:hint="cs"/>
          <w:rtl/>
        </w:rPr>
      </w:pPr>
    </w:p>
    <w:p w14:paraId="5BBA1ECF" w14:textId="77777777" w:rsidR="00000000" w:rsidRDefault="000C6BB5">
      <w:pPr>
        <w:pStyle w:val="a"/>
        <w:rPr>
          <w:rtl/>
        </w:rPr>
      </w:pPr>
      <w:bookmarkStart w:id="208" w:name="FS000000490T02_08_2004_19_10_00"/>
      <w:bookmarkStart w:id="209" w:name="_Toc100311717"/>
      <w:bookmarkEnd w:id="208"/>
      <w:r>
        <w:rPr>
          <w:rFonts w:hint="eastAsia"/>
          <w:rtl/>
        </w:rPr>
        <w:t>נסים</w:t>
      </w:r>
      <w:r>
        <w:rPr>
          <w:rtl/>
        </w:rPr>
        <w:t xml:space="preserve"> זאב (ש"ס):</w:t>
      </w:r>
      <w:bookmarkEnd w:id="209"/>
    </w:p>
    <w:p w14:paraId="0E3CC14C" w14:textId="77777777" w:rsidR="00000000" w:rsidRDefault="000C6BB5">
      <w:pPr>
        <w:pStyle w:val="a0"/>
        <w:rPr>
          <w:rFonts w:hint="cs"/>
          <w:rtl/>
        </w:rPr>
      </w:pPr>
    </w:p>
    <w:p w14:paraId="4BD028C5" w14:textId="77777777" w:rsidR="00000000" w:rsidRDefault="000C6BB5">
      <w:pPr>
        <w:pStyle w:val="a0"/>
        <w:rPr>
          <w:rFonts w:hint="cs"/>
          <w:rtl/>
        </w:rPr>
      </w:pPr>
      <w:r>
        <w:rPr>
          <w:rFonts w:hint="cs"/>
          <w:rtl/>
        </w:rPr>
        <w:t>אדוני היושב-ראש, כנסת</w:t>
      </w:r>
      <w:r>
        <w:rPr>
          <w:rFonts w:hint="cs"/>
          <w:rtl/>
        </w:rPr>
        <w:t xml:space="preserve"> נכבדה, מאז פרוץ האינתיפאדה האחרונה מכת הטרור הנוראה גבתה קורבנות רבים. כ-1,000 איש ואשה, נער וזקן, עולל ויונק, נטבחו ונרצחו בידי רוצחים מרצחים צמאי דם, וכ-5,000 פצועים, מהם קטועי ידיים ורגליים, ויש כאלה השוכבים עד היום  על ערש דווי. </w:t>
      </w:r>
    </w:p>
    <w:p w14:paraId="0BB8F532" w14:textId="77777777" w:rsidR="00000000" w:rsidRDefault="000C6BB5">
      <w:pPr>
        <w:pStyle w:val="a0"/>
        <w:rPr>
          <w:rFonts w:hint="cs"/>
          <w:rtl/>
        </w:rPr>
      </w:pPr>
    </w:p>
    <w:p w14:paraId="51A33AA8" w14:textId="77777777" w:rsidR="00000000" w:rsidRDefault="000C6BB5">
      <w:pPr>
        <w:pStyle w:val="a0"/>
        <w:rPr>
          <w:rFonts w:hint="cs"/>
          <w:rtl/>
        </w:rPr>
      </w:pPr>
      <w:r>
        <w:rPr>
          <w:rFonts w:hint="cs"/>
          <w:rtl/>
        </w:rPr>
        <w:t xml:space="preserve">חשוב להנציח את זכרם </w:t>
      </w:r>
      <w:r>
        <w:rPr>
          <w:rFonts w:hint="cs"/>
          <w:rtl/>
        </w:rPr>
        <w:t>של הנרצחים, לתת נחמה פורתא לאותן משפחות הסובלות וכואבות יום-יום, שעה-שעה, לאלה המתאבלים על יקיריהם, דואבים  ודומעים, ובלילה תנדוד שינה מעיניהם. חשוב שאותן משפחות תדענה, שכאבן הוא כאבנו, וצערן הוא גם צערנו, שאנו ממשיכים ללוותן במהלך  חייהן. אף פעם הן אינן י</w:t>
      </w:r>
      <w:r>
        <w:rPr>
          <w:rFonts w:hint="cs"/>
          <w:rtl/>
        </w:rPr>
        <w:t xml:space="preserve">כולות להתנחם על כאבן. </w:t>
      </w:r>
    </w:p>
    <w:p w14:paraId="7E0E2169" w14:textId="77777777" w:rsidR="00000000" w:rsidRDefault="000C6BB5">
      <w:pPr>
        <w:pStyle w:val="a0"/>
        <w:rPr>
          <w:rFonts w:hint="cs"/>
          <w:rtl/>
        </w:rPr>
      </w:pPr>
    </w:p>
    <w:p w14:paraId="7F24A5F0" w14:textId="77777777" w:rsidR="00000000" w:rsidRDefault="000C6BB5">
      <w:pPr>
        <w:pStyle w:val="a0"/>
        <w:rPr>
          <w:rFonts w:hint="cs"/>
          <w:rtl/>
        </w:rPr>
      </w:pPr>
      <w:r>
        <w:rPr>
          <w:rFonts w:hint="cs"/>
          <w:rtl/>
        </w:rPr>
        <w:t xml:space="preserve">אדוני היושב-ראש, הנצחה משותפת  מגבשת את המשפחות, והיא נותנת להן איזו  נחמה. אני רוצה לומר לך, אדוני היושב-ראש, רק הבוקר התבקשתי על-ידי עיריית ירושלים לאפשר טקס הנצחת זיכרון הנרצחים בקו 2 - מדובר על  22 הרוגים </w:t>
      </w:r>
      <w:r>
        <w:rPr>
          <w:rtl/>
        </w:rPr>
        <w:t>–</w:t>
      </w:r>
      <w:r>
        <w:rPr>
          <w:rFonts w:hint="cs"/>
          <w:rtl/>
        </w:rPr>
        <w:t xml:space="preserve"> בבית-החינוך שנמצא ברא</w:t>
      </w:r>
      <w:r>
        <w:rPr>
          <w:rFonts w:hint="cs"/>
          <w:rtl/>
        </w:rPr>
        <w:t xml:space="preserve">שותי, ב"נוות ישראל" בבית-ישראל. אני תרמתי את המקום, כדי לאפשר דווקא שהמשפחות תוכלנה להגיע ולהביע את כאבן.  למעשה, זה יהיה יום השנה. </w:t>
      </w:r>
    </w:p>
    <w:p w14:paraId="3BFEDE80" w14:textId="77777777" w:rsidR="00000000" w:rsidRDefault="000C6BB5">
      <w:pPr>
        <w:pStyle w:val="a0"/>
        <w:rPr>
          <w:rFonts w:hint="cs"/>
          <w:rtl/>
        </w:rPr>
      </w:pPr>
    </w:p>
    <w:p w14:paraId="3BAAA726" w14:textId="77777777" w:rsidR="00000000" w:rsidRDefault="000C6BB5">
      <w:pPr>
        <w:pStyle w:val="a0"/>
        <w:rPr>
          <w:rFonts w:hint="cs"/>
          <w:rtl/>
        </w:rPr>
      </w:pPr>
      <w:r>
        <w:rPr>
          <w:rFonts w:hint="cs"/>
          <w:rtl/>
        </w:rPr>
        <w:t>אני רוצה לומר דבר נוסף, גם הוא חשוב. צריך לזכור שהנצחה זה לאו דווקא על קיר ועל לוח חרוט, שהוא חשוב מאוד. יש כאן משפחות שאו</w:t>
      </w:r>
      <w:r>
        <w:rPr>
          <w:rFonts w:hint="cs"/>
          <w:rtl/>
        </w:rPr>
        <w:t>לי רוצות להנציח בתרומה מסוימת, בעיקר ספר תורה, שזה דבר חשוב להרבה משפחות דתיות. הרבה פעמים יש אפשרות כזאת שהרשות תורמת ספרי תורה לבתי-כנסת חדשים,  אז אולי אפשר לשלב את ההנצחה. היו דברים מעולם, הייתי גם שותף להנצחות מהסוג הזה. פעם זה ספרייה במתנ"ס, או כל דב</w:t>
      </w:r>
      <w:r>
        <w:rPr>
          <w:rFonts w:hint="cs"/>
          <w:rtl/>
        </w:rPr>
        <w:t xml:space="preserve">ר אחר, או חדר לזכרם של אותם קורבנות. </w:t>
      </w:r>
    </w:p>
    <w:p w14:paraId="1CDB1DB2" w14:textId="77777777" w:rsidR="00000000" w:rsidRDefault="000C6BB5">
      <w:pPr>
        <w:pStyle w:val="a0"/>
        <w:rPr>
          <w:rFonts w:hint="cs"/>
          <w:rtl/>
        </w:rPr>
      </w:pPr>
    </w:p>
    <w:p w14:paraId="1D0EF4AE" w14:textId="77777777" w:rsidR="00000000" w:rsidRDefault="000C6BB5">
      <w:pPr>
        <w:pStyle w:val="a0"/>
        <w:ind w:firstLine="0"/>
        <w:rPr>
          <w:rFonts w:hint="cs"/>
          <w:rtl/>
        </w:rPr>
      </w:pPr>
      <w:r>
        <w:rPr>
          <w:rFonts w:hint="cs"/>
          <w:rtl/>
        </w:rPr>
        <w:tab/>
        <w:t>אני רוצה להודות לחברת הכנסת רוחמה, שהעלתה את הנושא.</w:t>
      </w:r>
    </w:p>
    <w:p w14:paraId="61CD87D5" w14:textId="77777777" w:rsidR="00000000" w:rsidRDefault="000C6BB5">
      <w:pPr>
        <w:pStyle w:val="a0"/>
        <w:ind w:firstLine="0"/>
        <w:rPr>
          <w:rFonts w:hint="cs"/>
          <w:rtl/>
        </w:rPr>
      </w:pPr>
    </w:p>
    <w:p w14:paraId="24E0E14E" w14:textId="77777777" w:rsidR="00000000" w:rsidRDefault="000C6BB5">
      <w:pPr>
        <w:pStyle w:val="af1"/>
        <w:rPr>
          <w:rtl/>
        </w:rPr>
      </w:pPr>
      <w:r>
        <w:rPr>
          <w:rtl/>
        </w:rPr>
        <w:t>היו"ר ראובן ריבלין:</w:t>
      </w:r>
    </w:p>
    <w:p w14:paraId="62302887" w14:textId="77777777" w:rsidR="00000000" w:rsidRDefault="000C6BB5">
      <w:pPr>
        <w:pStyle w:val="a0"/>
        <w:rPr>
          <w:rtl/>
        </w:rPr>
      </w:pPr>
    </w:p>
    <w:p w14:paraId="6C8FAFE9" w14:textId="77777777" w:rsidR="00000000" w:rsidRDefault="000C6BB5">
      <w:pPr>
        <w:pStyle w:val="a0"/>
        <w:rPr>
          <w:rFonts w:hint="cs"/>
          <w:rtl/>
        </w:rPr>
      </w:pPr>
      <w:r>
        <w:rPr>
          <w:rFonts w:hint="cs"/>
          <w:rtl/>
        </w:rPr>
        <w:t>לחברת הכנסת רוחמה אברהם, או לרוחמה - איך שאדוני רוצה.</w:t>
      </w:r>
    </w:p>
    <w:p w14:paraId="5F5C7AEC" w14:textId="77777777" w:rsidR="00000000" w:rsidRDefault="000C6BB5">
      <w:pPr>
        <w:pStyle w:val="a0"/>
        <w:ind w:firstLine="0"/>
        <w:rPr>
          <w:rFonts w:hint="cs"/>
          <w:rtl/>
        </w:rPr>
      </w:pPr>
    </w:p>
    <w:p w14:paraId="79E4A48B" w14:textId="77777777" w:rsidR="00000000" w:rsidRDefault="000C6BB5">
      <w:pPr>
        <w:pStyle w:val="-"/>
        <w:rPr>
          <w:rtl/>
        </w:rPr>
      </w:pPr>
      <w:bookmarkStart w:id="210" w:name="FS000000484T02_08_2004_19_40_36C"/>
      <w:bookmarkStart w:id="211" w:name="FS000000490T02_08_2004_19_40_43"/>
      <w:bookmarkEnd w:id="210"/>
      <w:bookmarkEnd w:id="211"/>
      <w:r>
        <w:rPr>
          <w:rtl/>
        </w:rPr>
        <w:t>נסים זאב (ש"ס):</w:t>
      </w:r>
    </w:p>
    <w:p w14:paraId="53896F84" w14:textId="77777777" w:rsidR="00000000" w:rsidRDefault="000C6BB5">
      <w:pPr>
        <w:pStyle w:val="a0"/>
        <w:rPr>
          <w:rtl/>
        </w:rPr>
      </w:pPr>
    </w:p>
    <w:p w14:paraId="5A880114" w14:textId="77777777" w:rsidR="00000000" w:rsidRDefault="000C6BB5">
      <w:pPr>
        <w:pStyle w:val="a0"/>
        <w:rPr>
          <w:rFonts w:hint="cs"/>
          <w:rtl/>
        </w:rPr>
      </w:pPr>
      <w:r>
        <w:rPr>
          <w:rFonts w:hint="cs"/>
          <w:rtl/>
        </w:rPr>
        <w:t>גברת רוחמה אברהם. אני מודה לה על כך שאפשרה לנו להביע מילות תודה והערכה</w:t>
      </w:r>
      <w:r>
        <w:rPr>
          <w:rFonts w:hint="cs"/>
          <w:rtl/>
        </w:rPr>
        <w:t>.</w:t>
      </w:r>
    </w:p>
    <w:p w14:paraId="2E9E4C36" w14:textId="77777777" w:rsidR="00000000" w:rsidRDefault="000C6BB5">
      <w:pPr>
        <w:pStyle w:val="a0"/>
        <w:rPr>
          <w:rFonts w:hint="cs"/>
          <w:rtl/>
        </w:rPr>
      </w:pPr>
    </w:p>
    <w:p w14:paraId="09DE7555" w14:textId="77777777" w:rsidR="00000000" w:rsidRDefault="000C6BB5">
      <w:pPr>
        <w:pStyle w:val="af1"/>
        <w:rPr>
          <w:rtl/>
        </w:rPr>
      </w:pPr>
      <w:r>
        <w:rPr>
          <w:rtl/>
        </w:rPr>
        <w:t>היו"ר ראובן ריבלין:</w:t>
      </w:r>
    </w:p>
    <w:p w14:paraId="3647FCD2" w14:textId="77777777" w:rsidR="00000000" w:rsidRDefault="000C6BB5">
      <w:pPr>
        <w:pStyle w:val="a0"/>
        <w:rPr>
          <w:rtl/>
        </w:rPr>
      </w:pPr>
    </w:p>
    <w:p w14:paraId="02BACDF3" w14:textId="77777777" w:rsidR="00000000" w:rsidRDefault="000C6BB5">
      <w:pPr>
        <w:pStyle w:val="a0"/>
        <w:rPr>
          <w:rFonts w:hint="cs"/>
          <w:rtl/>
        </w:rPr>
      </w:pPr>
      <w:r>
        <w:rPr>
          <w:rFonts w:hint="cs"/>
          <w:rtl/>
        </w:rPr>
        <w:t>אני מודה לחבר הכנסת נסים זאב. חבר הכנסת משולם נהרי - אינו נוכח; חבר הכנסת יאיר פרץ - אינו נוכח. חבר הכנסת עמרם מצנע - בבקשה, אדוני. לאדוני הסתייגות מהותית. לרשותו שלוש דקות לנמק את ההסתייגות.</w:t>
      </w:r>
    </w:p>
    <w:p w14:paraId="537B8598" w14:textId="77777777" w:rsidR="00000000" w:rsidRDefault="000C6BB5">
      <w:pPr>
        <w:pStyle w:val="a0"/>
        <w:rPr>
          <w:rFonts w:hint="cs"/>
          <w:rtl/>
        </w:rPr>
      </w:pPr>
    </w:p>
    <w:p w14:paraId="44C0F967" w14:textId="77777777" w:rsidR="00000000" w:rsidRDefault="000C6BB5">
      <w:pPr>
        <w:pStyle w:val="a"/>
        <w:rPr>
          <w:rtl/>
        </w:rPr>
      </w:pPr>
      <w:bookmarkStart w:id="212" w:name="FS000001042T02_08_2004_20_40_55"/>
      <w:bookmarkStart w:id="213" w:name="_Toc100311718"/>
      <w:bookmarkEnd w:id="212"/>
      <w:r>
        <w:rPr>
          <w:rFonts w:hint="eastAsia"/>
          <w:rtl/>
        </w:rPr>
        <w:t>עמרם</w:t>
      </w:r>
      <w:r>
        <w:rPr>
          <w:rtl/>
        </w:rPr>
        <w:t xml:space="preserve"> מצנע (העבודה-מימד):</w:t>
      </w:r>
      <w:bookmarkEnd w:id="213"/>
    </w:p>
    <w:p w14:paraId="3A2CC573" w14:textId="77777777" w:rsidR="00000000" w:rsidRDefault="000C6BB5">
      <w:pPr>
        <w:pStyle w:val="a0"/>
        <w:rPr>
          <w:rFonts w:hint="cs"/>
          <w:rtl/>
        </w:rPr>
      </w:pPr>
    </w:p>
    <w:p w14:paraId="629FAF3B" w14:textId="77777777" w:rsidR="00000000" w:rsidRDefault="000C6BB5">
      <w:pPr>
        <w:pStyle w:val="a0"/>
        <w:rPr>
          <w:rFonts w:hint="cs"/>
          <w:rtl/>
        </w:rPr>
      </w:pPr>
      <w:r>
        <w:rPr>
          <w:rFonts w:hint="cs"/>
          <w:rtl/>
        </w:rPr>
        <w:t>אני לא אנצל א</w:t>
      </w:r>
      <w:r>
        <w:rPr>
          <w:rFonts w:hint="cs"/>
          <w:rtl/>
        </w:rPr>
        <w:t>ת הבמה לעסוק בענייני היום, שכן אני חושב שהחוק הזה הוא חוק בעל משמעות ערכית הרבה יותר מהתוכן הספציפי שלו. גם אני מביע הערכה לחברת הכנסת רוחמה אברהם על כך שיזמה את החוק, הביאה אותו והביאה אותו לכלל סיום.</w:t>
      </w:r>
    </w:p>
    <w:p w14:paraId="23125E33" w14:textId="77777777" w:rsidR="00000000" w:rsidRDefault="000C6BB5">
      <w:pPr>
        <w:pStyle w:val="a0"/>
        <w:rPr>
          <w:rFonts w:hint="cs"/>
          <w:rtl/>
        </w:rPr>
      </w:pPr>
    </w:p>
    <w:p w14:paraId="12B4965C" w14:textId="77777777" w:rsidR="00000000" w:rsidRDefault="000C6BB5">
      <w:pPr>
        <w:pStyle w:val="a0"/>
        <w:rPr>
          <w:rFonts w:hint="cs"/>
          <w:rtl/>
        </w:rPr>
      </w:pPr>
      <w:r>
        <w:rPr>
          <w:rFonts w:hint="cs"/>
          <w:rtl/>
        </w:rPr>
        <w:t>החוק הוא חוק חשוב והוא עוסק בנושא כאוב מאוד, נושא שעו</w:t>
      </w:r>
      <w:r>
        <w:rPr>
          <w:rFonts w:hint="cs"/>
          <w:rtl/>
        </w:rPr>
        <w:t>לה מדי פעם על במות ציבוריות, ולא קיבל עדיין את מלוא תשומת הלב, שכן יש תחושה של אי-שוויון בין דם לדם, בין קורבנות לקורבנות. כמי שעמד בראש העיר חיפה במשך עשר שנים - העיר חיפה ספגה ארבעה פיגועים קשים ביותר, במשפחות על ילדיהן, בחג, ביום חול, בארבעה מקומות, והמ</w:t>
      </w:r>
      <w:r>
        <w:rPr>
          <w:rFonts w:hint="cs"/>
          <w:rtl/>
        </w:rPr>
        <w:t>קומות האלה הפכו לצלקות ולמקומות מסומנים שהעובר בהם מרכין את ראשו ומרגיש את עוצמת האירוע.</w:t>
      </w:r>
    </w:p>
    <w:p w14:paraId="34F8F401" w14:textId="77777777" w:rsidR="00000000" w:rsidRDefault="000C6BB5">
      <w:pPr>
        <w:pStyle w:val="a0"/>
        <w:rPr>
          <w:rFonts w:hint="cs"/>
          <w:rtl/>
        </w:rPr>
      </w:pPr>
    </w:p>
    <w:p w14:paraId="4DB5A720" w14:textId="77777777" w:rsidR="00000000" w:rsidRDefault="000C6BB5">
      <w:pPr>
        <w:pStyle w:val="a0"/>
        <w:rPr>
          <w:rFonts w:hint="cs"/>
          <w:rtl/>
        </w:rPr>
      </w:pPr>
      <w:r>
        <w:rPr>
          <w:rFonts w:hint="cs"/>
          <w:rtl/>
        </w:rPr>
        <w:t>אני הייתי שמח, כמובן, לו לא היה צורך בחוק; הייתי שמח לו היו הרשויות המקומיות כולן עושות את זה באופן שאיננו מחייב חקיקה. אבל אין ספק שהצורך הזה קיים, והמשפחות חייבות ל</w:t>
      </w:r>
      <w:r>
        <w:rPr>
          <w:rFonts w:hint="cs"/>
          <w:rtl/>
        </w:rPr>
        <w:t>היות שותפות. בחיפה אנחנו לא רק פתחנו פינה מיוחדת בבית-הקברות, פינת הקדושים, אלא גם ציינו במקומות השונים שבהם זה אירע, כדי שאנשים שנוסעים ועוברים ישאלו את עצמם ויוכלו להיות מודעים לעוצמת הטרגדיה, הכאב שהיה. וגם לאחרונה, אחרי האירוע בקו 37, בשיתוף עם המשפחות</w:t>
      </w:r>
      <w:r>
        <w:rPr>
          <w:rFonts w:hint="cs"/>
          <w:rtl/>
        </w:rPr>
        <w:t xml:space="preserve"> השכילה עיריית חיפה בראשותו של יונה יהב להיענות לבקשת המשפחות ולהקים קיר הנצחה, ואני חושב שהדבר הזה הוא חשוב מאוד, ועל כן אני מנצל את שלוש הדקות האלה, אדוני היושב-ראש, לא כדי להסתייג, אלא כדי לתמוך, כדי לגבות וכדי לומר שאנחנו מחוקקים היום חוק חשוב. מי ייתן</w:t>
      </w:r>
      <w:r>
        <w:rPr>
          <w:rFonts w:hint="cs"/>
          <w:rtl/>
        </w:rPr>
        <w:t xml:space="preserve"> שבעתיד נוכל לא להזדקק להנצחות מהסוג הזה.</w:t>
      </w:r>
    </w:p>
    <w:p w14:paraId="4CD94B85" w14:textId="77777777" w:rsidR="00000000" w:rsidRDefault="000C6BB5">
      <w:pPr>
        <w:pStyle w:val="a0"/>
        <w:ind w:firstLine="0"/>
        <w:rPr>
          <w:rFonts w:hint="cs"/>
          <w:rtl/>
        </w:rPr>
      </w:pPr>
    </w:p>
    <w:p w14:paraId="4732FF70" w14:textId="77777777" w:rsidR="00000000" w:rsidRDefault="000C6BB5">
      <w:pPr>
        <w:pStyle w:val="af1"/>
        <w:rPr>
          <w:rtl/>
        </w:rPr>
      </w:pPr>
      <w:r>
        <w:rPr>
          <w:rtl/>
        </w:rPr>
        <w:t>היו"ר ראובן ריבלין:</w:t>
      </w:r>
    </w:p>
    <w:p w14:paraId="0A7E4887" w14:textId="77777777" w:rsidR="00000000" w:rsidRDefault="000C6BB5">
      <w:pPr>
        <w:pStyle w:val="a0"/>
        <w:rPr>
          <w:rtl/>
        </w:rPr>
      </w:pPr>
    </w:p>
    <w:p w14:paraId="29B1188B" w14:textId="77777777" w:rsidR="00000000" w:rsidRDefault="000C6BB5">
      <w:pPr>
        <w:pStyle w:val="a0"/>
        <w:rPr>
          <w:rFonts w:hint="cs"/>
          <w:rtl/>
        </w:rPr>
      </w:pPr>
      <w:r>
        <w:rPr>
          <w:rFonts w:hint="cs"/>
          <w:rtl/>
        </w:rPr>
        <w:t>אבל אני חושב, אדוני, שהוא העיר הערה נכונה בהסתייגות שלו. במקום שייכתב: שתפקידה ייזום ותכנון, יהיה: שבאחריותה ליזום, לתכנן ולהוציא לפועל. אני חושב שהתיקון הוא - - -</w:t>
      </w:r>
    </w:p>
    <w:p w14:paraId="0A075A80" w14:textId="77777777" w:rsidR="00000000" w:rsidRDefault="000C6BB5">
      <w:pPr>
        <w:pStyle w:val="a0"/>
        <w:ind w:firstLine="0"/>
        <w:rPr>
          <w:rFonts w:hint="cs"/>
          <w:rtl/>
        </w:rPr>
      </w:pPr>
    </w:p>
    <w:p w14:paraId="57279759" w14:textId="77777777" w:rsidR="00000000" w:rsidRDefault="000C6BB5">
      <w:pPr>
        <w:pStyle w:val="-"/>
        <w:rPr>
          <w:rtl/>
        </w:rPr>
      </w:pPr>
      <w:bookmarkStart w:id="214" w:name="FS000001042T02_08_2004_19_46_16"/>
      <w:bookmarkEnd w:id="214"/>
      <w:r>
        <w:rPr>
          <w:rFonts w:hint="eastAsia"/>
          <w:rtl/>
        </w:rPr>
        <w:t>עמרם</w:t>
      </w:r>
      <w:r>
        <w:rPr>
          <w:rtl/>
        </w:rPr>
        <w:t xml:space="preserve"> מצנע (העבודה-מימד):</w:t>
      </w:r>
    </w:p>
    <w:p w14:paraId="24E609AD" w14:textId="77777777" w:rsidR="00000000" w:rsidRDefault="000C6BB5">
      <w:pPr>
        <w:pStyle w:val="a0"/>
        <w:ind w:firstLine="0"/>
        <w:rPr>
          <w:rFonts w:hint="cs"/>
          <w:rtl/>
        </w:rPr>
      </w:pPr>
    </w:p>
    <w:p w14:paraId="280DEB3F" w14:textId="77777777" w:rsidR="00000000" w:rsidRDefault="000C6BB5">
      <w:pPr>
        <w:pStyle w:val="a0"/>
        <w:rPr>
          <w:rFonts w:hint="cs"/>
          <w:rtl/>
        </w:rPr>
      </w:pPr>
      <w:r>
        <w:rPr>
          <w:rFonts w:hint="cs"/>
          <w:rtl/>
        </w:rPr>
        <w:t>כ</w:t>
      </w:r>
      <w:r>
        <w:rPr>
          <w:rFonts w:hint="cs"/>
          <w:rtl/>
        </w:rPr>
        <w:t>ן, התיקון הוא בתוקף, אני בהחלט התכוונתי לומר עליו מלה. אני חושב שראוי לעשות את התיקון הקטן הזה. יש בו אמירה יותר חשובה, ואני מקווה שבאמת נצביע; אני על הדבר הזה רוצה שנצביע. על ההסתייגות השנייה שלי אני מוותר.</w:t>
      </w:r>
    </w:p>
    <w:p w14:paraId="3906889C" w14:textId="77777777" w:rsidR="00000000" w:rsidRDefault="000C6BB5">
      <w:pPr>
        <w:pStyle w:val="a0"/>
        <w:rPr>
          <w:rFonts w:hint="cs"/>
          <w:rtl/>
        </w:rPr>
      </w:pPr>
    </w:p>
    <w:p w14:paraId="4AB38F67" w14:textId="77777777" w:rsidR="00000000" w:rsidRDefault="000C6BB5">
      <w:pPr>
        <w:pStyle w:val="af1"/>
        <w:rPr>
          <w:rtl/>
        </w:rPr>
      </w:pPr>
      <w:r>
        <w:rPr>
          <w:rtl/>
        </w:rPr>
        <w:t>היו"ר ראובן ריבלין:</w:t>
      </w:r>
    </w:p>
    <w:p w14:paraId="65914E3D" w14:textId="77777777" w:rsidR="00000000" w:rsidRDefault="000C6BB5">
      <w:pPr>
        <w:pStyle w:val="a0"/>
        <w:rPr>
          <w:rtl/>
        </w:rPr>
      </w:pPr>
    </w:p>
    <w:p w14:paraId="1273629D" w14:textId="77777777" w:rsidR="00000000" w:rsidRDefault="000C6BB5">
      <w:pPr>
        <w:pStyle w:val="a0"/>
        <w:rPr>
          <w:rFonts w:hint="cs"/>
          <w:rtl/>
        </w:rPr>
      </w:pPr>
      <w:r>
        <w:rPr>
          <w:rFonts w:hint="cs"/>
          <w:rtl/>
        </w:rPr>
        <w:t xml:space="preserve">אני לא מכיר את החוק מספיק </w:t>
      </w:r>
      <w:r>
        <w:rPr>
          <w:rFonts w:hint="cs"/>
          <w:rtl/>
        </w:rPr>
        <w:t>טוב - - -</w:t>
      </w:r>
    </w:p>
    <w:p w14:paraId="6F9ADC73" w14:textId="77777777" w:rsidR="00000000" w:rsidRDefault="000C6BB5">
      <w:pPr>
        <w:pStyle w:val="a0"/>
        <w:rPr>
          <w:rFonts w:hint="cs"/>
          <w:rtl/>
        </w:rPr>
      </w:pPr>
    </w:p>
    <w:p w14:paraId="2308298E" w14:textId="77777777" w:rsidR="00000000" w:rsidRDefault="000C6BB5">
      <w:pPr>
        <w:pStyle w:val="af0"/>
        <w:rPr>
          <w:rFonts w:hint="cs"/>
          <w:rtl/>
        </w:rPr>
      </w:pPr>
      <w:r>
        <w:rPr>
          <w:rFonts w:hint="eastAsia"/>
          <w:rtl/>
        </w:rPr>
        <w:t>רוחמה</w:t>
      </w:r>
      <w:r>
        <w:rPr>
          <w:rtl/>
        </w:rPr>
        <w:t xml:space="preserve"> אברהם (הליכוד):</w:t>
      </w:r>
    </w:p>
    <w:p w14:paraId="0B2EF725" w14:textId="77777777" w:rsidR="00000000" w:rsidRDefault="000C6BB5">
      <w:pPr>
        <w:pStyle w:val="a0"/>
        <w:rPr>
          <w:rFonts w:hint="cs"/>
          <w:rtl/>
        </w:rPr>
      </w:pPr>
    </w:p>
    <w:p w14:paraId="23CBEFA7" w14:textId="77777777" w:rsidR="00000000" w:rsidRDefault="000C6BB5">
      <w:pPr>
        <w:pStyle w:val="a0"/>
        <w:rPr>
          <w:rFonts w:hint="cs"/>
          <w:rtl/>
        </w:rPr>
      </w:pPr>
      <w:r>
        <w:rPr>
          <w:rFonts w:hint="cs"/>
          <w:rtl/>
        </w:rPr>
        <w:t>אין בסמכות של ועדה כזאת להוציא אל הפועל, משום - - -</w:t>
      </w:r>
    </w:p>
    <w:p w14:paraId="61B5AFC2" w14:textId="77777777" w:rsidR="00000000" w:rsidRDefault="000C6BB5">
      <w:pPr>
        <w:pStyle w:val="a0"/>
        <w:rPr>
          <w:rFonts w:hint="cs"/>
          <w:rtl/>
        </w:rPr>
      </w:pPr>
    </w:p>
    <w:p w14:paraId="12249A5E" w14:textId="77777777" w:rsidR="00000000" w:rsidRDefault="000C6BB5">
      <w:pPr>
        <w:pStyle w:val="af1"/>
        <w:rPr>
          <w:rtl/>
        </w:rPr>
      </w:pPr>
      <w:r>
        <w:rPr>
          <w:rtl/>
        </w:rPr>
        <w:t>היו"ר ראובן ריבלין:</w:t>
      </w:r>
    </w:p>
    <w:p w14:paraId="2142C96A" w14:textId="77777777" w:rsidR="00000000" w:rsidRDefault="000C6BB5">
      <w:pPr>
        <w:pStyle w:val="a0"/>
        <w:rPr>
          <w:rtl/>
        </w:rPr>
      </w:pPr>
    </w:p>
    <w:p w14:paraId="1A35A301" w14:textId="77777777" w:rsidR="00000000" w:rsidRDefault="000C6BB5">
      <w:pPr>
        <w:pStyle w:val="a0"/>
        <w:rPr>
          <w:rFonts w:hint="cs"/>
          <w:rtl/>
        </w:rPr>
      </w:pPr>
      <w:r>
        <w:rPr>
          <w:rFonts w:hint="cs"/>
          <w:rtl/>
        </w:rPr>
        <w:t>מה זה "שתפקידה"? "באחריותה" זה דבר שהוא משפטי. "תפקידה" זה דבר - - -</w:t>
      </w:r>
    </w:p>
    <w:p w14:paraId="16BB1962" w14:textId="77777777" w:rsidR="00000000" w:rsidRDefault="000C6BB5">
      <w:pPr>
        <w:pStyle w:val="a0"/>
        <w:rPr>
          <w:rFonts w:hint="cs"/>
          <w:rtl/>
        </w:rPr>
      </w:pPr>
    </w:p>
    <w:p w14:paraId="22C98B09" w14:textId="77777777" w:rsidR="00000000" w:rsidRDefault="000C6BB5">
      <w:pPr>
        <w:pStyle w:val="-"/>
        <w:rPr>
          <w:rFonts w:hint="cs"/>
          <w:rtl/>
        </w:rPr>
      </w:pPr>
      <w:bookmarkStart w:id="215" w:name="FS000001042T02_08_2004_19_47_55C"/>
      <w:bookmarkEnd w:id="215"/>
      <w:r>
        <w:rPr>
          <w:rtl/>
        </w:rPr>
        <w:t>עמרם מצנע (העבודה-מימד):</w:t>
      </w:r>
    </w:p>
    <w:p w14:paraId="28E7A838" w14:textId="77777777" w:rsidR="00000000" w:rsidRDefault="000C6BB5">
      <w:pPr>
        <w:pStyle w:val="a0"/>
        <w:rPr>
          <w:rFonts w:hint="cs"/>
          <w:rtl/>
        </w:rPr>
      </w:pPr>
    </w:p>
    <w:p w14:paraId="5A2D3EEA" w14:textId="77777777" w:rsidR="00000000" w:rsidRDefault="000C6BB5">
      <w:pPr>
        <w:pStyle w:val="a0"/>
        <w:rPr>
          <w:rFonts w:hint="cs"/>
          <w:rtl/>
        </w:rPr>
      </w:pPr>
      <w:r>
        <w:rPr>
          <w:rFonts w:hint="cs"/>
          <w:rtl/>
        </w:rPr>
        <w:t>חברת הכנסת אברהם, האחריות היא בלאו הכי באמצעות מועצת</w:t>
      </w:r>
      <w:r>
        <w:rPr>
          <w:rFonts w:hint="cs"/>
          <w:rtl/>
        </w:rPr>
        <w:t xml:space="preserve"> העיר. פה יש עניין של ייזום, ולא המתנה שמישהו יבוא ויבקש. ועל כן אני חושב - - -</w:t>
      </w:r>
    </w:p>
    <w:p w14:paraId="14D3774B" w14:textId="77777777" w:rsidR="00000000" w:rsidRDefault="000C6BB5">
      <w:pPr>
        <w:pStyle w:val="a0"/>
        <w:ind w:firstLine="0"/>
        <w:rPr>
          <w:rFonts w:hint="cs"/>
          <w:rtl/>
        </w:rPr>
      </w:pPr>
    </w:p>
    <w:p w14:paraId="0F943B63" w14:textId="77777777" w:rsidR="00000000" w:rsidRDefault="000C6BB5">
      <w:pPr>
        <w:pStyle w:val="af0"/>
        <w:rPr>
          <w:rtl/>
        </w:rPr>
      </w:pPr>
      <w:r>
        <w:rPr>
          <w:rFonts w:hint="eastAsia"/>
          <w:rtl/>
        </w:rPr>
        <w:t>רוחמה</w:t>
      </w:r>
      <w:r>
        <w:rPr>
          <w:rtl/>
        </w:rPr>
        <w:t xml:space="preserve"> אברהם (הליכוד):</w:t>
      </w:r>
    </w:p>
    <w:p w14:paraId="44B6EEDA" w14:textId="77777777" w:rsidR="00000000" w:rsidRDefault="000C6BB5">
      <w:pPr>
        <w:pStyle w:val="a0"/>
        <w:ind w:firstLine="0"/>
        <w:rPr>
          <w:rFonts w:hint="cs"/>
          <w:rtl/>
        </w:rPr>
      </w:pPr>
    </w:p>
    <w:p w14:paraId="38F5E947" w14:textId="77777777" w:rsidR="00000000" w:rsidRDefault="000C6BB5">
      <w:pPr>
        <w:pStyle w:val="a0"/>
        <w:rPr>
          <w:rFonts w:hint="cs"/>
          <w:rtl/>
        </w:rPr>
      </w:pPr>
      <w:r>
        <w:rPr>
          <w:rFonts w:hint="cs"/>
          <w:rtl/>
        </w:rPr>
        <w:t>הוא כלול ממילא. הבעיה שלי היא להוציא את זה לפועל.</w:t>
      </w:r>
    </w:p>
    <w:p w14:paraId="4D031897" w14:textId="77777777" w:rsidR="00000000" w:rsidRDefault="000C6BB5">
      <w:pPr>
        <w:pStyle w:val="a0"/>
        <w:ind w:firstLine="0"/>
        <w:rPr>
          <w:rFonts w:hint="cs"/>
          <w:rtl/>
        </w:rPr>
      </w:pPr>
    </w:p>
    <w:p w14:paraId="0AD343DB" w14:textId="77777777" w:rsidR="00000000" w:rsidRDefault="000C6BB5">
      <w:pPr>
        <w:pStyle w:val="af1"/>
        <w:rPr>
          <w:rtl/>
        </w:rPr>
      </w:pPr>
      <w:r>
        <w:rPr>
          <w:rtl/>
        </w:rPr>
        <w:t>היו"ר ראובן ריבלין:</w:t>
      </w:r>
    </w:p>
    <w:p w14:paraId="65DEEAB8" w14:textId="77777777" w:rsidR="00000000" w:rsidRDefault="000C6BB5">
      <w:pPr>
        <w:pStyle w:val="a0"/>
        <w:rPr>
          <w:rtl/>
        </w:rPr>
      </w:pPr>
    </w:p>
    <w:p w14:paraId="33DF7D98" w14:textId="77777777" w:rsidR="00000000" w:rsidRDefault="000C6BB5">
      <w:pPr>
        <w:pStyle w:val="a0"/>
        <w:rPr>
          <w:rFonts w:hint="cs"/>
          <w:rtl/>
        </w:rPr>
      </w:pPr>
      <w:r>
        <w:rPr>
          <w:rFonts w:hint="cs"/>
          <w:rtl/>
        </w:rPr>
        <w:t>הבנתי.</w:t>
      </w:r>
    </w:p>
    <w:p w14:paraId="1FE20783" w14:textId="77777777" w:rsidR="00000000" w:rsidRDefault="000C6BB5">
      <w:pPr>
        <w:pStyle w:val="a0"/>
        <w:rPr>
          <w:rFonts w:hint="cs"/>
          <w:rtl/>
        </w:rPr>
      </w:pPr>
    </w:p>
    <w:p w14:paraId="3D46F785" w14:textId="77777777" w:rsidR="00000000" w:rsidRDefault="000C6BB5">
      <w:pPr>
        <w:pStyle w:val="-"/>
        <w:rPr>
          <w:rtl/>
        </w:rPr>
      </w:pPr>
      <w:bookmarkStart w:id="216" w:name="FS000001042T02_08_2004_19_48_39C"/>
      <w:bookmarkEnd w:id="216"/>
      <w:r>
        <w:rPr>
          <w:rtl/>
        </w:rPr>
        <w:t>עמרם מצנע (העבודה-מימד):</w:t>
      </w:r>
    </w:p>
    <w:p w14:paraId="6692755E" w14:textId="77777777" w:rsidR="00000000" w:rsidRDefault="000C6BB5">
      <w:pPr>
        <w:pStyle w:val="a0"/>
        <w:rPr>
          <w:rtl/>
        </w:rPr>
      </w:pPr>
    </w:p>
    <w:p w14:paraId="1BAD7F00" w14:textId="77777777" w:rsidR="00000000" w:rsidRDefault="000C6BB5">
      <w:pPr>
        <w:pStyle w:val="a0"/>
        <w:rPr>
          <w:rFonts w:hint="cs"/>
          <w:rtl/>
        </w:rPr>
      </w:pPr>
      <w:r>
        <w:rPr>
          <w:rFonts w:hint="cs"/>
          <w:rtl/>
        </w:rPr>
        <w:t>אני מבין שיש בזה טעם, אבל זה לא הופך את הכול.</w:t>
      </w:r>
    </w:p>
    <w:p w14:paraId="69EDF365" w14:textId="77777777" w:rsidR="00000000" w:rsidRDefault="000C6BB5">
      <w:pPr>
        <w:pStyle w:val="a0"/>
        <w:rPr>
          <w:rFonts w:hint="cs"/>
          <w:rtl/>
        </w:rPr>
      </w:pPr>
    </w:p>
    <w:p w14:paraId="689F6612" w14:textId="77777777" w:rsidR="00000000" w:rsidRDefault="000C6BB5">
      <w:pPr>
        <w:pStyle w:val="a0"/>
        <w:rPr>
          <w:rFonts w:hint="cs"/>
          <w:rtl/>
        </w:rPr>
      </w:pPr>
      <w:r>
        <w:rPr>
          <w:rFonts w:hint="cs"/>
          <w:rtl/>
        </w:rPr>
        <w:t>בכל מקרה, החשיבות בעניין הזה היא ההנצחה במרקם העירוני, במרקם שבו קרו המקרים. אנשים ממשיכים לחיות, ללוות, ואני חושב שחשוב מאוד שאנחנו, אלה שלא שייכים למעגל המשפחתי הקרוב, נבין את העניין הזה ונוכל להזדהות אתו. תודה רבה.</w:t>
      </w:r>
    </w:p>
    <w:p w14:paraId="461BAE75" w14:textId="77777777" w:rsidR="00000000" w:rsidRDefault="000C6BB5">
      <w:pPr>
        <w:pStyle w:val="a0"/>
        <w:rPr>
          <w:rFonts w:hint="cs"/>
          <w:rtl/>
        </w:rPr>
      </w:pPr>
    </w:p>
    <w:p w14:paraId="2F00AA41" w14:textId="77777777" w:rsidR="00000000" w:rsidRDefault="000C6BB5">
      <w:pPr>
        <w:pStyle w:val="af1"/>
        <w:rPr>
          <w:rtl/>
        </w:rPr>
      </w:pPr>
      <w:r>
        <w:rPr>
          <w:rtl/>
        </w:rPr>
        <w:t>היו"ר ראובן ריבלין:</w:t>
      </w:r>
    </w:p>
    <w:p w14:paraId="47903ABB" w14:textId="77777777" w:rsidR="00000000" w:rsidRDefault="000C6BB5">
      <w:pPr>
        <w:pStyle w:val="a0"/>
        <w:ind w:firstLine="0"/>
        <w:rPr>
          <w:rFonts w:hint="cs"/>
          <w:rtl/>
        </w:rPr>
      </w:pPr>
    </w:p>
    <w:p w14:paraId="0329FDD7" w14:textId="77777777" w:rsidR="00000000" w:rsidRDefault="000C6BB5">
      <w:pPr>
        <w:pStyle w:val="a0"/>
        <w:ind w:firstLine="0"/>
        <w:rPr>
          <w:rFonts w:hint="cs"/>
          <w:rtl/>
        </w:rPr>
      </w:pPr>
      <w:r>
        <w:rPr>
          <w:rFonts w:hint="cs"/>
          <w:rtl/>
        </w:rPr>
        <w:tab/>
        <w:t xml:space="preserve">תודה רבה לחבר </w:t>
      </w:r>
      <w:r>
        <w:rPr>
          <w:rFonts w:hint="cs"/>
          <w:rtl/>
        </w:rPr>
        <w:t xml:space="preserve">הכנסת מצנע. חבר הכנסת אריה אלדד - לא נוכח; חבר הכנסת חיים אורון, אדוני מבקש להסתייג או לא? לא. חבר הכנסת וילן, אדוני מבקש להסתייג? לא. תודה רבה לחברי הכנסת. האם יושב-ראש הוועדה רוצה להשיב? לא. </w:t>
      </w:r>
    </w:p>
    <w:p w14:paraId="7CFBD5C7" w14:textId="77777777" w:rsidR="00000000" w:rsidRDefault="000C6BB5">
      <w:pPr>
        <w:pStyle w:val="a0"/>
        <w:ind w:firstLine="0"/>
        <w:rPr>
          <w:rFonts w:hint="cs"/>
          <w:rtl/>
        </w:rPr>
      </w:pPr>
    </w:p>
    <w:p w14:paraId="644527BB" w14:textId="77777777" w:rsidR="00000000" w:rsidRDefault="000C6BB5">
      <w:pPr>
        <w:pStyle w:val="a0"/>
        <w:ind w:firstLine="720"/>
        <w:rPr>
          <w:rFonts w:hint="cs"/>
          <w:rtl/>
        </w:rPr>
      </w:pPr>
      <w:r>
        <w:rPr>
          <w:rFonts w:hint="cs"/>
          <w:rtl/>
        </w:rPr>
        <w:t>חבר הכנסת אזולאי, כראש קבוצת אזולאי, האם אדוני מבקש להצביע? ה</w:t>
      </w:r>
      <w:r>
        <w:rPr>
          <w:rFonts w:hint="cs"/>
          <w:rtl/>
        </w:rPr>
        <w:t xml:space="preserve">וא לא מבקש להצביע. תודה רבה. חבר הכנסת מצנע, לאחר ההבהרה שהבהירו, אדוני מבקש להצביע על ההסתייגות שלו? </w:t>
      </w:r>
    </w:p>
    <w:p w14:paraId="4C122C31" w14:textId="77777777" w:rsidR="00000000" w:rsidRDefault="000C6BB5">
      <w:pPr>
        <w:pStyle w:val="a0"/>
        <w:ind w:firstLine="0"/>
        <w:rPr>
          <w:rFonts w:hint="cs"/>
          <w:rtl/>
        </w:rPr>
      </w:pPr>
    </w:p>
    <w:p w14:paraId="703625EB" w14:textId="77777777" w:rsidR="00000000" w:rsidRDefault="000C6BB5">
      <w:pPr>
        <w:pStyle w:val="af0"/>
        <w:rPr>
          <w:rFonts w:hint="cs"/>
          <w:rtl/>
        </w:rPr>
      </w:pPr>
      <w:r>
        <w:rPr>
          <w:rFonts w:hint="eastAsia"/>
          <w:rtl/>
        </w:rPr>
        <w:t>עמרם</w:t>
      </w:r>
      <w:r>
        <w:rPr>
          <w:rtl/>
        </w:rPr>
        <w:t xml:space="preserve"> מצנע (העבודה-מימד):</w:t>
      </w:r>
    </w:p>
    <w:p w14:paraId="6859AB92" w14:textId="77777777" w:rsidR="00000000" w:rsidRDefault="000C6BB5">
      <w:pPr>
        <w:pStyle w:val="a0"/>
        <w:rPr>
          <w:rFonts w:hint="cs"/>
          <w:rtl/>
        </w:rPr>
      </w:pPr>
    </w:p>
    <w:p w14:paraId="5317DBFA" w14:textId="77777777" w:rsidR="00000000" w:rsidRDefault="000C6BB5">
      <w:pPr>
        <w:pStyle w:val="a0"/>
        <w:rPr>
          <w:rFonts w:hint="cs"/>
          <w:rtl/>
        </w:rPr>
      </w:pPr>
      <w:r>
        <w:rPr>
          <w:rFonts w:hint="cs"/>
          <w:rtl/>
        </w:rPr>
        <w:t xml:space="preserve">על הסעיף הראשון בהצבעה. </w:t>
      </w:r>
    </w:p>
    <w:p w14:paraId="555EDACA" w14:textId="77777777" w:rsidR="00000000" w:rsidRDefault="000C6BB5">
      <w:pPr>
        <w:pStyle w:val="a0"/>
        <w:ind w:firstLine="0"/>
        <w:rPr>
          <w:rFonts w:hint="cs"/>
          <w:rtl/>
        </w:rPr>
      </w:pPr>
    </w:p>
    <w:p w14:paraId="32FC5079" w14:textId="77777777" w:rsidR="00000000" w:rsidRDefault="000C6BB5">
      <w:pPr>
        <w:pStyle w:val="af1"/>
        <w:rPr>
          <w:rtl/>
        </w:rPr>
      </w:pPr>
      <w:r>
        <w:rPr>
          <w:rtl/>
        </w:rPr>
        <w:t>היו"ר ראובן ריבלין:</w:t>
      </w:r>
    </w:p>
    <w:p w14:paraId="14A80AAD" w14:textId="77777777" w:rsidR="00000000" w:rsidRDefault="000C6BB5">
      <w:pPr>
        <w:pStyle w:val="a0"/>
        <w:rPr>
          <w:rtl/>
        </w:rPr>
      </w:pPr>
    </w:p>
    <w:p w14:paraId="0DAE44B9" w14:textId="77777777" w:rsidR="00000000" w:rsidRDefault="000C6BB5">
      <w:pPr>
        <w:pStyle w:val="a0"/>
        <w:rPr>
          <w:rFonts w:hint="cs"/>
          <w:rtl/>
        </w:rPr>
      </w:pPr>
      <w:r>
        <w:rPr>
          <w:rFonts w:hint="cs"/>
          <w:rtl/>
        </w:rPr>
        <w:t xml:space="preserve">לגבי סעיף 149, שיהיה כתוב במקום "שתפקידה ליזום ולתכנן", יבוא "שבאחריותה ליזום, </w:t>
      </w:r>
      <w:r>
        <w:rPr>
          <w:rFonts w:hint="cs"/>
          <w:rtl/>
        </w:rPr>
        <w:t>לתכנן ולהוציא לפועל". אם אתה מסכים להצעה שלו - - -</w:t>
      </w:r>
    </w:p>
    <w:p w14:paraId="718F37AF" w14:textId="77777777" w:rsidR="00000000" w:rsidRDefault="000C6BB5">
      <w:pPr>
        <w:pStyle w:val="a0"/>
        <w:ind w:firstLine="0"/>
        <w:rPr>
          <w:rFonts w:hint="cs"/>
          <w:rtl/>
        </w:rPr>
      </w:pPr>
    </w:p>
    <w:p w14:paraId="1E58238C" w14:textId="77777777" w:rsidR="00000000" w:rsidRDefault="000C6BB5">
      <w:pPr>
        <w:pStyle w:val="af0"/>
        <w:rPr>
          <w:rtl/>
        </w:rPr>
      </w:pPr>
      <w:r>
        <w:rPr>
          <w:rFonts w:hint="eastAsia"/>
          <w:rtl/>
        </w:rPr>
        <w:t>יורי</w:t>
      </w:r>
      <w:r>
        <w:rPr>
          <w:rtl/>
        </w:rPr>
        <w:t xml:space="preserve"> שטרן (</w:t>
      </w:r>
      <w:r>
        <w:rPr>
          <w:rFonts w:hint="cs"/>
          <w:rtl/>
        </w:rPr>
        <w:t>יו"ר ועדת הפנים ואיכות הסביבה</w:t>
      </w:r>
      <w:r>
        <w:rPr>
          <w:rtl/>
        </w:rPr>
        <w:t>):</w:t>
      </w:r>
    </w:p>
    <w:p w14:paraId="365865C9" w14:textId="77777777" w:rsidR="00000000" w:rsidRDefault="000C6BB5">
      <w:pPr>
        <w:pStyle w:val="a0"/>
        <w:ind w:firstLine="0"/>
        <w:rPr>
          <w:rFonts w:hint="cs"/>
          <w:rtl/>
        </w:rPr>
      </w:pPr>
    </w:p>
    <w:p w14:paraId="7845A523" w14:textId="77777777" w:rsidR="00000000" w:rsidRDefault="000C6BB5">
      <w:pPr>
        <w:pStyle w:val="a0"/>
        <w:rPr>
          <w:rFonts w:hint="cs"/>
          <w:rtl/>
        </w:rPr>
      </w:pPr>
      <w:r>
        <w:rPr>
          <w:rFonts w:hint="cs"/>
          <w:rtl/>
        </w:rPr>
        <w:t>אני ביקשתי מהיועצת המשפטית של הוועדה לתת את דעתה, זה יכול לגרום לבעיות.</w:t>
      </w:r>
    </w:p>
    <w:p w14:paraId="22DD16BE" w14:textId="77777777" w:rsidR="00000000" w:rsidRDefault="000C6BB5">
      <w:pPr>
        <w:pStyle w:val="a0"/>
        <w:ind w:firstLine="0"/>
        <w:rPr>
          <w:rFonts w:hint="cs"/>
          <w:rtl/>
        </w:rPr>
      </w:pPr>
    </w:p>
    <w:p w14:paraId="16BE4793" w14:textId="77777777" w:rsidR="00000000" w:rsidRDefault="000C6BB5">
      <w:pPr>
        <w:pStyle w:val="af1"/>
        <w:rPr>
          <w:rtl/>
        </w:rPr>
      </w:pPr>
      <w:r>
        <w:rPr>
          <w:rtl/>
        </w:rPr>
        <w:t>היו"ר ראובן ריבלין:</w:t>
      </w:r>
    </w:p>
    <w:p w14:paraId="1CCC8FFF" w14:textId="77777777" w:rsidR="00000000" w:rsidRDefault="000C6BB5">
      <w:pPr>
        <w:pStyle w:val="a0"/>
        <w:ind w:firstLine="0"/>
        <w:rPr>
          <w:rFonts w:hint="cs"/>
          <w:rtl/>
        </w:rPr>
      </w:pPr>
    </w:p>
    <w:p w14:paraId="6EBCE8F3" w14:textId="77777777" w:rsidR="00000000" w:rsidRDefault="000C6BB5">
      <w:pPr>
        <w:pStyle w:val="a0"/>
        <w:rPr>
          <w:rFonts w:hint="cs"/>
          <w:rtl/>
        </w:rPr>
      </w:pPr>
      <w:r>
        <w:rPr>
          <w:rFonts w:hint="cs"/>
          <w:rtl/>
        </w:rPr>
        <w:t>היועצת המשפטית מייעצת שלא לקבל את ההסתייגות שלך. היועצת המשפטית של</w:t>
      </w:r>
      <w:r>
        <w:rPr>
          <w:rFonts w:hint="cs"/>
          <w:rtl/>
        </w:rPr>
        <w:t xml:space="preserve"> הוועדה, נא לעלות אלי לבמה. היא סוברת שזה יכול לסבך את החוק, ולכן כדאי ללכת ככה. ובכן, חבר הכנסת מצנע, אתה יורד מהסתייגותך? או.קיי.</w:t>
      </w:r>
    </w:p>
    <w:p w14:paraId="60419EC6" w14:textId="77777777" w:rsidR="00000000" w:rsidRDefault="000C6BB5">
      <w:pPr>
        <w:pStyle w:val="a0"/>
        <w:rPr>
          <w:rFonts w:hint="cs"/>
          <w:rtl/>
        </w:rPr>
      </w:pPr>
    </w:p>
    <w:p w14:paraId="5074EC5E" w14:textId="77777777" w:rsidR="00000000" w:rsidRDefault="000C6BB5">
      <w:pPr>
        <w:pStyle w:val="a0"/>
        <w:rPr>
          <w:rFonts w:hint="cs"/>
          <w:rtl/>
        </w:rPr>
      </w:pPr>
      <w:r>
        <w:rPr>
          <w:rFonts w:hint="cs"/>
          <w:rtl/>
        </w:rPr>
        <w:t>רבותי חברי הכנסת, אם כך הדבר, אין בפנינו הסתייגויות, שכן חבר הכנסת מצנע מסיר את הסתייגותו, חבר הכנסת אזולאי מסיר את הסתייגו</w:t>
      </w:r>
      <w:r>
        <w:rPr>
          <w:rFonts w:hint="cs"/>
          <w:rtl/>
        </w:rPr>
        <w:t xml:space="preserve">ת אזולאי וקבוצת אזולאי, חבר הכנסת אורון - אין צורך להצביע. </w:t>
      </w:r>
    </w:p>
    <w:p w14:paraId="309CB534" w14:textId="77777777" w:rsidR="00000000" w:rsidRDefault="000C6BB5">
      <w:pPr>
        <w:pStyle w:val="a0"/>
        <w:rPr>
          <w:rFonts w:hint="cs"/>
          <w:rtl/>
        </w:rPr>
      </w:pPr>
    </w:p>
    <w:p w14:paraId="06E06AAE" w14:textId="77777777" w:rsidR="00000000" w:rsidRDefault="000C6BB5">
      <w:pPr>
        <w:pStyle w:val="a0"/>
        <w:rPr>
          <w:rFonts w:hint="cs"/>
          <w:rtl/>
        </w:rPr>
      </w:pPr>
      <w:r>
        <w:rPr>
          <w:rFonts w:hint="cs"/>
          <w:rtl/>
        </w:rPr>
        <w:t>לכן אנחנו מצביעים בקריאה שנייה על הצעת החוק לתיקון פקודת העיריות (מס' 91). נא להצביע. מי בעד? מי נגד? - בקריאה שנייה.</w:t>
      </w:r>
    </w:p>
    <w:p w14:paraId="6A694011" w14:textId="77777777" w:rsidR="00000000" w:rsidRDefault="000C6BB5">
      <w:pPr>
        <w:pStyle w:val="a0"/>
        <w:rPr>
          <w:rFonts w:hint="cs"/>
          <w:rtl/>
        </w:rPr>
      </w:pPr>
    </w:p>
    <w:p w14:paraId="62CBC87B" w14:textId="77777777" w:rsidR="00000000" w:rsidRDefault="000C6BB5">
      <w:pPr>
        <w:pStyle w:val="ab"/>
        <w:bidi/>
        <w:rPr>
          <w:rFonts w:hint="cs"/>
          <w:rtl/>
        </w:rPr>
      </w:pPr>
      <w:r>
        <w:rPr>
          <w:rFonts w:hint="cs"/>
          <w:rtl/>
        </w:rPr>
        <w:t>הצבעה מס' 7</w:t>
      </w:r>
    </w:p>
    <w:p w14:paraId="3ED6FDA3" w14:textId="77777777" w:rsidR="00000000" w:rsidRDefault="000C6BB5">
      <w:pPr>
        <w:pStyle w:val="a0"/>
        <w:rPr>
          <w:rFonts w:hint="cs"/>
          <w:rtl/>
        </w:rPr>
      </w:pPr>
    </w:p>
    <w:p w14:paraId="58CD1FB8" w14:textId="77777777" w:rsidR="00000000" w:rsidRDefault="000C6BB5">
      <w:pPr>
        <w:pStyle w:val="ac"/>
        <w:bidi/>
        <w:rPr>
          <w:rFonts w:hint="cs"/>
          <w:rtl/>
        </w:rPr>
      </w:pPr>
      <w:r>
        <w:rPr>
          <w:rFonts w:hint="cs"/>
          <w:rtl/>
        </w:rPr>
        <w:t xml:space="preserve">בעד סעיפים 1-2 </w:t>
      </w:r>
      <w:r>
        <w:rPr>
          <w:rtl/>
        </w:rPr>
        <w:t>–</w:t>
      </w:r>
      <w:r>
        <w:rPr>
          <w:rFonts w:hint="cs"/>
          <w:rtl/>
        </w:rPr>
        <w:t xml:space="preserve"> 28</w:t>
      </w:r>
    </w:p>
    <w:p w14:paraId="5046B6F3" w14:textId="77777777" w:rsidR="00000000" w:rsidRDefault="000C6BB5">
      <w:pPr>
        <w:pStyle w:val="ac"/>
        <w:bidi/>
        <w:rPr>
          <w:rFonts w:hint="cs"/>
          <w:rtl/>
        </w:rPr>
      </w:pPr>
      <w:r>
        <w:rPr>
          <w:rFonts w:hint="cs"/>
          <w:rtl/>
        </w:rPr>
        <w:t xml:space="preserve">נגד </w:t>
      </w:r>
      <w:r>
        <w:rPr>
          <w:rtl/>
        </w:rPr>
        <w:t>–</w:t>
      </w:r>
      <w:r>
        <w:rPr>
          <w:rFonts w:hint="cs"/>
          <w:rtl/>
        </w:rPr>
        <w:t xml:space="preserve"> אין</w:t>
      </w:r>
    </w:p>
    <w:p w14:paraId="43E571B4" w14:textId="77777777" w:rsidR="00000000" w:rsidRDefault="000C6BB5">
      <w:pPr>
        <w:pStyle w:val="ac"/>
        <w:bidi/>
        <w:rPr>
          <w:rFonts w:hint="cs"/>
          <w:rtl/>
        </w:rPr>
      </w:pPr>
      <w:r>
        <w:rPr>
          <w:rFonts w:hint="cs"/>
          <w:rtl/>
        </w:rPr>
        <w:t xml:space="preserve">נמנעים </w:t>
      </w:r>
      <w:r>
        <w:rPr>
          <w:rtl/>
        </w:rPr>
        <w:t>–</w:t>
      </w:r>
      <w:r>
        <w:rPr>
          <w:rFonts w:hint="cs"/>
          <w:rtl/>
        </w:rPr>
        <w:t xml:space="preserve"> 1</w:t>
      </w:r>
    </w:p>
    <w:p w14:paraId="5447CFAB" w14:textId="77777777" w:rsidR="00000000" w:rsidRDefault="000C6BB5">
      <w:pPr>
        <w:pStyle w:val="ad"/>
        <w:bidi/>
        <w:rPr>
          <w:rFonts w:hint="cs"/>
          <w:rtl/>
        </w:rPr>
      </w:pPr>
      <w:r>
        <w:rPr>
          <w:rFonts w:hint="cs"/>
          <w:rtl/>
        </w:rPr>
        <w:t>סעיפים 1-2 נתקבלו.</w:t>
      </w:r>
    </w:p>
    <w:p w14:paraId="61F6C5AF" w14:textId="77777777" w:rsidR="00000000" w:rsidRDefault="000C6BB5">
      <w:pPr>
        <w:pStyle w:val="a0"/>
        <w:rPr>
          <w:rFonts w:hint="cs"/>
          <w:rtl/>
        </w:rPr>
      </w:pPr>
    </w:p>
    <w:p w14:paraId="530AC05C" w14:textId="77777777" w:rsidR="00000000" w:rsidRDefault="000C6BB5">
      <w:pPr>
        <w:pStyle w:val="af1"/>
        <w:rPr>
          <w:rtl/>
        </w:rPr>
      </w:pPr>
      <w:r>
        <w:rPr>
          <w:rtl/>
        </w:rPr>
        <w:t>הי</w:t>
      </w:r>
      <w:r>
        <w:rPr>
          <w:rtl/>
        </w:rPr>
        <w:t>ו"ר ראובן ריבלין:</w:t>
      </w:r>
    </w:p>
    <w:p w14:paraId="5E8277F1" w14:textId="77777777" w:rsidR="00000000" w:rsidRDefault="000C6BB5">
      <w:pPr>
        <w:pStyle w:val="a0"/>
        <w:rPr>
          <w:rtl/>
        </w:rPr>
      </w:pPr>
    </w:p>
    <w:p w14:paraId="4E402F51" w14:textId="77777777" w:rsidR="00000000" w:rsidRDefault="000C6BB5">
      <w:pPr>
        <w:pStyle w:val="a0"/>
        <w:rPr>
          <w:rFonts w:hint="cs"/>
          <w:rtl/>
        </w:rPr>
      </w:pPr>
      <w:r>
        <w:rPr>
          <w:rFonts w:hint="cs"/>
          <w:rtl/>
        </w:rPr>
        <w:t>ובכן, 28 בעד, אין מתנגדים, אחד נמנע. אני קובע שהצעת חוק לתיקון פקודת העיריות (מס' 91) עברה בקריאה שנייה.</w:t>
      </w:r>
    </w:p>
    <w:p w14:paraId="0F641D4E" w14:textId="77777777" w:rsidR="00000000" w:rsidRDefault="000C6BB5">
      <w:pPr>
        <w:pStyle w:val="a0"/>
        <w:rPr>
          <w:rFonts w:hint="cs"/>
          <w:rtl/>
        </w:rPr>
      </w:pPr>
    </w:p>
    <w:p w14:paraId="0EC4FBE0" w14:textId="77777777" w:rsidR="00000000" w:rsidRDefault="000C6BB5">
      <w:pPr>
        <w:pStyle w:val="a0"/>
        <w:rPr>
          <w:rFonts w:hint="cs"/>
          <w:rtl/>
        </w:rPr>
      </w:pPr>
      <w:r>
        <w:rPr>
          <w:rFonts w:hint="cs"/>
          <w:rtl/>
        </w:rPr>
        <w:t>רבותי חברי הכנסת, אנו עוברים להצבעה בקריאה שלישית. נא להצביע על הצעת חוק לתיקון פקודת העיריות (מס' 91) בקריאה שלישית. מי בעד? מי נג</w:t>
      </w:r>
      <w:r>
        <w:rPr>
          <w:rFonts w:hint="cs"/>
          <w:rtl/>
        </w:rPr>
        <w:t xml:space="preserve">ד? מי נמנע? </w:t>
      </w:r>
    </w:p>
    <w:p w14:paraId="35FF7F3E" w14:textId="77777777" w:rsidR="00000000" w:rsidRDefault="000C6BB5">
      <w:pPr>
        <w:pStyle w:val="a0"/>
        <w:rPr>
          <w:rFonts w:hint="cs"/>
          <w:rtl/>
        </w:rPr>
      </w:pPr>
    </w:p>
    <w:p w14:paraId="25C13036" w14:textId="77777777" w:rsidR="00000000" w:rsidRDefault="000C6BB5">
      <w:pPr>
        <w:pStyle w:val="a0"/>
        <w:rPr>
          <w:rFonts w:hint="cs"/>
          <w:rtl/>
        </w:rPr>
      </w:pPr>
      <w:r>
        <w:rPr>
          <w:rFonts w:hint="cs"/>
          <w:rtl/>
        </w:rPr>
        <w:t>יושב-ראש הוועדה, נא לבוא ולהופיע, חברת הכנסת רוחמה אברהם, להתכונן לעלות על הבמה על מנת להודות. בבקשה.</w:t>
      </w:r>
    </w:p>
    <w:p w14:paraId="7F63546A" w14:textId="77777777" w:rsidR="00000000" w:rsidRDefault="000C6BB5">
      <w:pPr>
        <w:pStyle w:val="a0"/>
        <w:rPr>
          <w:rFonts w:hint="cs"/>
          <w:rtl/>
        </w:rPr>
      </w:pPr>
    </w:p>
    <w:p w14:paraId="20AA6DAE" w14:textId="77777777" w:rsidR="00000000" w:rsidRDefault="000C6BB5">
      <w:pPr>
        <w:pStyle w:val="ab"/>
        <w:bidi/>
        <w:rPr>
          <w:rFonts w:hint="cs"/>
          <w:rtl/>
        </w:rPr>
      </w:pPr>
      <w:r>
        <w:rPr>
          <w:rFonts w:hint="cs"/>
          <w:rtl/>
        </w:rPr>
        <w:t>הצבעה מס' 8</w:t>
      </w:r>
    </w:p>
    <w:p w14:paraId="453E79C3" w14:textId="77777777" w:rsidR="00000000" w:rsidRDefault="000C6BB5">
      <w:pPr>
        <w:pStyle w:val="a0"/>
        <w:rPr>
          <w:rFonts w:hint="cs"/>
          <w:rtl/>
        </w:rPr>
      </w:pPr>
    </w:p>
    <w:p w14:paraId="08D2079C" w14:textId="77777777" w:rsidR="00000000" w:rsidRDefault="000C6BB5">
      <w:pPr>
        <w:pStyle w:val="ac"/>
        <w:bidi/>
        <w:rPr>
          <w:rFonts w:hint="cs"/>
          <w:rtl/>
        </w:rPr>
      </w:pPr>
      <w:r>
        <w:rPr>
          <w:rFonts w:hint="cs"/>
          <w:rtl/>
        </w:rPr>
        <w:t>בעד החוק - 28</w:t>
      </w:r>
    </w:p>
    <w:p w14:paraId="7C7A9002" w14:textId="77777777" w:rsidR="00000000" w:rsidRDefault="000C6BB5">
      <w:pPr>
        <w:pStyle w:val="ac"/>
        <w:bidi/>
        <w:rPr>
          <w:rFonts w:hint="cs"/>
          <w:rtl/>
        </w:rPr>
      </w:pPr>
      <w:r>
        <w:rPr>
          <w:rFonts w:hint="cs"/>
          <w:rtl/>
        </w:rPr>
        <w:t>נגד - אין</w:t>
      </w:r>
    </w:p>
    <w:p w14:paraId="04F3A09B" w14:textId="77777777" w:rsidR="00000000" w:rsidRDefault="000C6BB5">
      <w:pPr>
        <w:pStyle w:val="ac"/>
        <w:bidi/>
        <w:rPr>
          <w:rFonts w:hint="cs"/>
          <w:rtl/>
        </w:rPr>
      </w:pPr>
      <w:r>
        <w:rPr>
          <w:rFonts w:hint="cs"/>
          <w:rtl/>
        </w:rPr>
        <w:t>נמנעים - 1</w:t>
      </w:r>
    </w:p>
    <w:p w14:paraId="116501CD" w14:textId="77777777" w:rsidR="00000000" w:rsidRDefault="000C6BB5">
      <w:pPr>
        <w:pStyle w:val="ad"/>
        <w:bidi/>
        <w:rPr>
          <w:rFonts w:hint="cs"/>
          <w:rtl/>
        </w:rPr>
      </w:pPr>
      <w:r>
        <w:rPr>
          <w:rFonts w:hint="cs"/>
          <w:rtl/>
        </w:rPr>
        <w:t>חוק לתיקון פקודת העיריות (מס' 91), התשס"ד-2004, נתקבל.</w:t>
      </w:r>
    </w:p>
    <w:p w14:paraId="6B02BE62" w14:textId="77777777" w:rsidR="00000000" w:rsidRDefault="000C6BB5">
      <w:pPr>
        <w:pStyle w:val="af1"/>
        <w:rPr>
          <w:rFonts w:hint="cs"/>
          <w:rtl/>
        </w:rPr>
      </w:pPr>
    </w:p>
    <w:p w14:paraId="634E962F" w14:textId="77777777" w:rsidR="00000000" w:rsidRDefault="000C6BB5">
      <w:pPr>
        <w:pStyle w:val="a0"/>
        <w:rPr>
          <w:rFonts w:hint="cs"/>
          <w:rtl/>
        </w:rPr>
      </w:pPr>
    </w:p>
    <w:p w14:paraId="58E46828" w14:textId="77777777" w:rsidR="00000000" w:rsidRDefault="000C6BB5">
      <w:pPr>
        <w:pStyle w:val="af1"/>
        <w:rPr>
          <w:rtl/>
        </w:rPr>
      </w:pPr>
      <w:r>
        <w:rPr>
          <w:rtl/>
        </w:rPr>
        <w:t>היו"ר ראובן ריבלין:</w:t>
      </w:r>
    </w:p>
    <w:p w14:paraId="4D7CB3A0" w14:textId="77777777" w:rsidR="00000000" w:rsidRDefault="000C6BB5">
      <w:pPr>
        <w:pStyle w:val="a0"/>
        <w:rPr>
          <w:rtl/>
        </w:rPr>
      </w:pPr>
    </w:p>
    <w:p w14:paraId="4403ECF2" w14:textId="77777777" w:rsidR="00000000" w:rsidRDefault="000C6BB5">
      <w:pPr>
        <w:pStyle w:val="a0"/>
        <w:rPr>
          <w:rFonts w:hint="cs"/>
          <w:rtl/>
        </w:rPr>
      </w:pPr>
      <w:r>
        <w:rPr>
          <w:rFonts w:hint="cs"/>
          <w:rtl/>
        </w:rPr>
        <w:t>28 בעד, אין מ</w:t>
      </w:r>
      <w:r>
        <w:rPr>
          <w:rFonts w:hint="cs"/>
          <w:rtl/>
        </w:rPr>
        <w:t>תנגדים, אחד נמנע. אני קובע שהצעת חוק לתיקון פקודת העיריות (מס' 91), התשס"ד-2004, של חברת הכנסת רוחמה אברהם, עברה בקריאה שלישית והחוק ייכנס לספר החוקים של מדינת ישראל.</w:t>
      </w:r>
    </w:p>
    <w:p w14:paraId="65A5E85D" w14:textId="77777777" w:rsidR="00000000" w:rsidRDefault="000C6BB5">
      <w:pPr>
        <w:pStyle w:val="a0"/>
        <w:ind w:firstLine="0"/>
        <w:rPr>
          <w:rFonts w:hint="cs"/>
          <w:rtl/>
        </w:rPr>
      </w:pPr>
    </w:p>
    <w:p w14:paraId="28D01991" w14:textId="77777777" w:rsidR="00000000" w:rsidRDefault="000C6BB5">
      <w:pPr>
        <w:pStyle w:val="a"/>
        <w:rPr>
          <w:rtl/>
        </w:rPr>
      </w:pPr>
      <w:bookmarkStart w:id="217" w:name="FS000000430T02_08_2004_20_00_58"/>
      <w:bookmarkStart w:id="218" w:name="_Toc100311719"/>
      <w:bookmarkEnd w:id="217"/>
      <w:r>
        <w:rPr>
          <w:rFonts w:hint="eastAsia"/>
          <w:rtl/>
        </w:rPr>
        <w:t>יורי</w:t>
      </w:r>
      <w:r>
        <w:rPr>
          <w:rtl/>
        </w:rPr>
        <w:t xml:space="preserve"> שטרן (</w:t>
      </w:r>
      <w:r>
        <w:rPr>
          <w:rFonts w:hint="cs"/>
          <w:rtl/>
        </w:rPr>
        <w:t>יו"ר ועדת הפנים ואיכות הסביבה</w:t>
      </w:r>
      <w:r>
        <w:rPr>
          <w:rtl/>
        </w:rPr>
        <w:t>):</w:t>
      </w:r>
      <w:bookmarkEnd w:id="218"/>
    </w:p>
    <w:p w14:paraId="5271AB16" w14:textId="77777777" w:rsidR="00000000" w:rsidRDefault="000C6BB5">
      <w:pPr>
        <w:pStyle w:val="a0"/>
        <w:ind w:firstLine="0"/>
        <w:rPr>
          <w:rFonts w:hint="cs"/>
          <w:rtl/>
        </w:rPr>
      </w:pPr>
    </w:p>
    <w:p w14:paraId="6DBD5BE8" w14:textId="77777777" w:rsidR="00000000" w:rsidRDefault="000C6BB5">
      <w:pPr>
        <w:pStyle w:val="a0"/>
        <w:rPr>
          <w:rFonts w:hint="cs"/>
          <w:rtl/>
        </w:rPr>
      </w:pPr>
      <w:r>
        <w:rPr>
          <w:rFonts w:hint="cs"/>
          <w:rtl/>
        </w:rPr>
        <w:t>כבוד היושב-ראש, בפעילות הכנסת יש גיבורים ידו</w:t>
      </w:r>
      <w:r>
        <w:rPr>
          <w:rFonts w:hint="cs"/>
          <w:rtl/>
        </w:rPr>
        <w:t xml:space="preserve">עים, ואלה הם חברי הכנסת שמופיעים פה על הבמה, משתתפים בדיונים, משתתפים בהצבעות וכו'. אבל יש גיבורים אחרים שלא נראים פה על במת הכנסת או באולם המליאה, ואלה הם היועצים המשפטיים, מנהלי הוועדות, מזכירי הוועדות. </w:t>
      </w:r>
    </w:p>
    <w:p w14:paraId="147BC939" w14:textId="77777777" w:rsidR="00000000" w:rsidRDefault="000C6BB5">
      <w:pPr>
        <w:pStyle w:val="a0"/>
        <w:rPr>
          <w:rFonts w:hint="cs"/>
          <w:rtl/>
        </w:rPr>
      </w:pPr>
    </w:p>
    <w:p w14:paraId="6BE33F95" w14:textId="77777777" w:rsidR="00000000" w:rsidRDefault="000C6BB5">
      <w:pPr>
        <w:pStyle w:val="a0"/>
        <w:rPr>
          <w:rFonts w:hint="cs"/>
          <w:rtl/>
        </w:rPr>
      </w:pPr>
      <w:r>
        <w:rPr>
          <w:rFonts w:hint="cs"/>
          <w:rtl/>
        </w:rPr>
        <w:t>בוועדה שלי, ועדת הפנים ואיכות הסביבה, השבוע מתקיי</w:t>
      </w:r>
      <w:r>
        <w:rPr>
          <w:rFonts w:hint="cs"/>
          <w:rtl/>
        </w:rPr>
        <w:t>מות 11 ישיבות. בשבוע שעבר היו, אם אני לא טועה, עשר ישיבות. העומס הרב על היועצת המשפטית של הוועדה, גברת מירי שור, על עידו, העוזר שלה, המתמחה שלה, על הצוות המצומצם של הוועדה, על יפה שפירא, מנהלת הוועדה, שוש ודניאלה המזכירות, הוא עצום, ואני רוצה באמת להודות ל</w:t>
      </w:r>
      <w:r>
        <w:rPr>
          <w:rFonts w:hint="cs"/>
          <w:rtl/>
        </w:rPr>
        <w:t xml:space="preserve">הם על כל העבודה האדירה שהם עושים בימים האלה, מתמודדים עם עומס גדול מאוד של הצעות חוק ושל נושאים לדיון, עוזרים לנו, לחברי הכנסת, להעביר את החקיקה בצורה הראויה ובקצב המתאים, ואני קודם כול רוצה להודות להם. </w:t>
      </w:r>
    </w:p>
    <w:p w14:paraId="080B39F5" w14:textId="77777777" w:rsidR="00000000" w:rsidRDefault="000C6BB5">
      <w:pPr>
        <w:pStyle w:val="a0"/>
        <w:rPr>
          <w:rFonts w:hint="cs"/>
          <w:rtl/>
        </w:rPr>
      </w:pPr>
    </w:p>
    <w:p w14:paraId="31BB252D" w14:textId="77777777" w:rsidR="00000000" w:rsidRDefault="000C6BB5">
      <w:pPr>
        <w:pStyle w:val="a0"/>
        <w:rPr>
          <w:rFonts w:hint="cs"/>
          <w:rtl/>
        </w:rPr>
      </w:pPr>
      <w:r>
        <w:rPr>
          <w:rFonts w:hint="cs"/>
          <w:rtl/>
        </w:rPr>
        <w:t xml:space="preserve">כמובן, אני חוזר על הברכה שלי, מלת תודה לחברת הכנסת </w:t>
      </w:r>
      <w:r>
        <w:rPr>
          <w:rFonts w:hint="cs"/>
          <w:rtl/>
        </w:rPr>
        <w:t>רוחמה אברהם שתרמה היום תרומה אמיתית להחזרת החוב הציבורי שלנו וחיזוק הסולידריות הקבוצתית שלנו עם נפגעי הטרור.</w:t>
      </w:r>
    </w:p>
    <w:p w14:paraId="738DF986" w14:textId="77777777" w:rsidR="00000000" w:rsidRDefault="000C6BB5">
      <w:pPr>
        <w:pStyle w:val="a0"/>
        <w:ind w:firstLine="0"/>
        <w:rPr>
          <w:rFonts w:hint="cs"/>
          <w:rtl/>
        </w:rPr>
      </w:pPr>
    </w:p>
    <w:p w14:paraId="28AA8324" w14:textId="77777777" w:rsidR="00000000" w:rsidRDefault="000C6BB5">
      <w:pPr>
        <w:pStyle w:val="af1"/>
        <w:rPr>
          <w:rtl/>
        </w:rPr>
      </w:pPr>
      <w:r>
        <w:rPr>
          <w:rtl/>
        </w:rPr>
        <w:t>היו"ר ראובן ריבלין:</w:t>
      </w:r>
    </w:p>
    <w:p w14:paraId="3075C07D" w14:textId="77777777" w:rsidR="00000000" w:rsidRDefault="000C6BB5">
      <w:pPr>
        <w:pStyle w:val="a0"/>
        <w:rPr>
          <w:rtl/>
        </w:rPr>
      </w:pPr>
    </w:p>
    <w:p w14:paraId="30664F08" w14:textId="77777777" w:rsidR="00000000" w:rsidRDefault="000C6BB5">
      <w:pPr>
        <w:pStyle w:val="a0"/>
        <w:rPr>
          <w:rFonts w:hint="cs"/>
          <w:rtl/>
        </w:rPr>
      </w:pPr>
      <w:r>
        <w:rPr>
          <w:rFonts w:hint="cs"/>
          <w:rtl/>
        </w:rPr>
        <w:t>תודה ליושב-ראש הוועדה. אדוני יושב-ראש הוועדה, כמובן, העבודה החשובה שנעשית על-ידי היועצים המשפטיים היא ממדרגה ראשונה. אבל בווע</w:t>
      </w:r>
      <w:r>
        <w:rPr>
          <w:rFonts w:hint="cs"/>
          <w:rtl/>
        </w:rPr>
        <w:t>דה נמצאים עוד אנשים, כמו האנשים האחראים לסדר, לניקיון, להגשת העזרה לחברי הכנסת, לדפוס, וכל אותם עובדים היגעים על כל חוק וחוק העובר תחת ידינו. יבואו כולם על הברכה, בלי להוריד כמובן כהוא-זה מעבודתן המצוינת של היועצות המשפטיות של כל הוועדות בכלל ושל ועדה זו ב</w:t>
      </w:r>
      <w:r>
        <w:rPr>
          <w:rFonts w:hint="cs"/>
          <w:rtl/>
        </w:rPr>
        <w:t>פרט.</w:t>
      </w:r>
    </w:p>
    <w:p w14:paraId="5FF2B4A7" w14:textId="77777777" w:rsidR="00000000" w:rsidRDefault="000C6BB5">
      <w:pPr>
        <w:pStyle w:val="a0"/>
        <w:ind w:firstLine="0"/>
        <w:rPr>
          <w:rFonts w:hint="cs"/>
          <w:rtl/>
        </w:rPr>
      </w:pPr>
    </w:p>
    <w:p w14:paraId="7D096732" w14:textId="77777777" w:rsidR="00000000" w:rsidRDefault="000C6BB5">
      <w:pPr>
        <w:pStyle w:val="a0"/>
        <w:ind w:firstLine="0"/>
        <w:rPr>
          <w:rFonts w:hint="cs"/>
          <w:rtl/>
        </w:rPr>
      </w:pPr>
      <w:r>
        <w:rPr>
          <w:rFonts w:hint="cs"/>
          <w:rtl/>
        </w:rPr>
        <w:tab/>
        <w:t>חברת הכנסת רוחמה אברהם, הבמה שלך להודות להורייך ולילדייך שהביאוך עד הלום. בשנה השלישית בקדנציה הראשונה לכהונתי כחבר הכנסת העברתי את החוק הראשון שלי ואחזו בי חיל ורעדה. באמת התרגשתי. נדמה לי שאצלך זה כבר החוק השני.</w:t>
      </w:r>
    </w:p>
    <w:p w14:paraId="6CC8E505" w14:textId="77777777" w:rsidR="00000000" w:rsidRDefault="000C6BB5">
      <w:pPr>
        <w:pStyle w:val="a0"/>
        <w:rPr>
          <w:rFonts w:hint="cs"/>
          <w:rtl/>
        </w:rPr>
      </w:pPr>
    </w:p>
    <w:p w14:paraId="7206D465" w14:textId="77777777" w:rsidR="00000000" w:rsidRDefault="000C6BB5">
      <w:pPr>
        <w:pStyle w:val="-"/>
        <w:rPr>
          <w:rtl/>
        </w:rPr>
      </w:pPr>
      <w:bookmarkStart w:id="219" w:name="FS000001026T02_08_2004_19_23_56"/>
      <w:bookmarkEnd w:id="219"/>
      <w:r>
        <w:rPr>
          <w:rFonts w:hint="eastAsia"/>
          <w:rtl/>
        </w:rPr>
        <w:t>רוחמה</w:t>
      </w:r>
      <w:r>
        <w:rPr>
          <w:rtl/>
        </w:rPr>
        <w:t xml:space="preserve"> אברהם (הליכוד):</w:t>
      </w:r>
    </w:p>
    <w:p w14:paraId="0B0F0FF8" w14:textId="77777777" w:rsidR="00000000" w:rsidRDefault="000C6BB5">
      <w:pPr>
        <w:pStyle w:val="a0"/>
        <w:rPr>
          <w:rFonts w:hint="cs"/>
          <w:rtl/>
        </w:rPr>
      </w:pPr>
    </w:p>
    <w:p w14:paraId="5BE45883" w14:textId="77777777" w:rsidR="00000000" w:rsidRDefault="000C6BB5">
      <w:pPr>
        <w:pStyle w:val="a0"/>
        <w:rPr>
          <w:rFonts w:hint="cs"/>
          <w:rtl/>
        </w:rPr>
      </w:pPr>
      <w:r>
        <w:rPr>
          <w:rFonts w:hint="cs"/>
          <w:rtl/>
        </w:rPr>
        <w:t>זה החוק הרא</w:t>
      </w:r>
      <w:r>
        <w:rPr>
          <w:rFonts w:hint="cs"/>
          <w:rtl/>
        </w:rPr>
        <w:t xml:space="preserve">שון שאני מוציאה מהכוח אל הפועל. </w:t>
      </w:r>
    </w:p>
    <w:p w14:paraId="62247500" w14:textId="77777777" w:rsidR="00000000" w:rsidRDefault="000C6BB5">
      <w:pPr>
        <w:pStyle w:val="a0"/>
        <w:rPr>
          <w:rFonts w:hint="cs"/>
          <w:rtl/>
        </w:rPr>
      </w:pPr>
    </w:p>
    <w:p w14:paraId="2BA971EB" w14:textId="77777777" w:rsidR="00000000" w:rsidRDefault="000C6BB5">
      <w:pPr>
        <w:pStyle w:val="a0"/>
        <w:rPr>
          <w:rFonts w:hint="cs"/>
          <w:rtl/>
        </w:rPr>
      </w:pPr>
      <w:r>
        <w:rPr>
          <w:rFonts w:hint="cs"/>
          <w:rtl/>
        </w:rPr>
        <w:t xml:space="preserve">אני סבורה שהחוק הזה, מלכתחילה הייתי רוצה שלא יהיה בו צורך, אבל לצערי המציאות היא קשה. אנחנו צריכים לחבק את משפחות נרצחי הטרור. </w:t>
      </w:r>
    </w:p>
    <w:p w14:paraId="1E8413F3" w14:textId="77777777" w:rsidR="00000000" w:rsidRDefault="000C6BB5">
      <w:pPr>
        <w:pStyle w:val="a0"/>
        <w:rPr>
          <w:rFonts w:hint="cs"/>
          <w:rtl/>
        </w:rPr>
      </w:pPr>
    </w:p>
    <w:p w14:paraId="4BFE0102" w14:textId="77777777" w:rsidR="00000000" w:rsidRDefault="000C6BB5">
      <w:pPr>
        <w:pStyle w:val="a0"/>
        <w:rPr>
          <w:rFonts w:hint="cs"/>
          <w:rtl/>
        </w:rPr>
      </w:pPr>
      <w:r>
        <w:rPr>
          <w:rFonts w:hint="cs"/>
          <w:rtl/>
        </w:rPr>
        <w:t>בחרתי לפתוח את דברי בקטע משיר "הרעות" של חיים גורי: "על הנגב יורד ליל הסתיו / ומצית כוכבים חר</w:t>
      </w:r>
      <w:r>
        <w:rPr>
          <w:rFonts w:hint="cs"/>
          <w:rtl/>
        </w:rPr>
        <w:t xml:space="preserve">ש-חרש / עת הרוח עובר על הסף / עננים מהלכים על הדרך / כבר שנה. לא הרגשנו כמעט / איך עברו הזמנים בשדותינו / כבר שנה ונותרנו מעט / מה רבים שאינם כבר בינינו / אך נזכור את כולם / את יפי הבלורית והתואר / כי רעות שכזאת לעולם / לא תיתן את לבנו לשכוח / אהבה מקודשת </w:t>
      </w:r>
      <w:r>
        <w:rPr>
          <w:rFonts w:hint="cs"/>
          <w:rtl/>
        </w:rPr>
        <w:t>בדם / את תשובי בינינו לפרוח".</w:t>
      </w:r>
    </w:p>
    <w:p w14:paraId="6A797840" w14:textId="77777777" w:rsidR="00000000" w:rsidRDefault="000C6BB5">
      <w:pPr>
        <w:pStyle w:val="a0"/>
        <w:rPr>
          <w:rFonts w:hint="cs"/>
          <w:rtl/>
        </w:rPr>
      </w:pPr>
    </w:p>
    <w:p w14:paraId="510716E0" w14:textId="77777777" w:rsidR="00000000" w:rsidRDefault="000C6BB5">
      <w:pPr>
        <w:pStyle w:val="a0"/>
        <w:rPr>
          <w:rFonts w:hint="cs"/>
          <w:rtl/>
        </w:rPr>
      </w:pPr>
      <w:r>
        <w:rPr>
          <w:rFonts w:hint="cs"/>
          <w:rtl/>
        </w:rPr>
        <w:t>המלים של השיר הזה אומרות דבר אחד, שההנצחה היא הרבה מעבר למחווה הסמלית, שההנצחה אינה מעשה של רשות, שההנצחה היא אחת החובות הראשונות המוטלות עלינו, וזאת בראש ובראשונה מתוקף היותנו אחים, מתוקף היותנו שותפים לגורל שמזמנת לנו ארץ א</w:t>
      </w:r>
      <w:r>
        <w:rPr>
          <w:rFonts w:hint="cs"/>
          <w:rtl/>
        </w:rPr>
        <w:t xml:space="preserve">בות. </w:t>
      </w:r>
    </w:p>
    <w:p w14:paraId="1805713C" w14:textId="77777777" w:rsidR="00000000" w:rsidRDefault="000C6BB5">
      <w:pPr>
        <w:pStyle w:val="a0"/>
        <w:rPr>
          <w:rFonts w:hint="cs"/>
          <w:rtl/>
        </w:rPr>
      </w:pPr>
    </w:p>
    <w:p w14:paraId="23D5C6D1" w14:textId="77777777" w:rsidR="00000000" w:rsidRDefault="000C6BB5">
      <w:pPr>
        <w:pStyle w:val="a0"/>
        <w:rPr>
          <w:rFonts w:hint="cs"/>
          <w:rtl/>
        </w:rPr>
      </w:pPr>
      <w:r>
        <w:rPr>
          <w:rFonts w:hint="cs"/>
          <w:rtl/>
        </w:rPr>
        <w:t>לצערי, בשנים האחרונות וגם בימים אלה ממש אנו נמצאים תחת מלחמה, מלחמת הטרור, מלחמה שבה נרצחים גברים ונשים, ילדים וילדות, נערים ונערות. מלחמת הטרור האכזרית הזאת אינה מבחינה בין דתות או לאומים או בין מקום אחד למקום אחר. במלחמה הזאת כל מטרתו של האויב השפ</w:t>
      </w:r>
      <w:r>
        <w:rPr>
          <w:rFonts w:hint="cs"/>
          <w:rtl/>
        </w:rPr>
        <w:t xml:space="preserve">ל היא לרצוח וכמה שיותר. </w:t>
      </w:r>
    </w:p>
    <w:p w14:paraId="5B39065B" w14:textId="77777777" w:rsidR="00000000" w:rsidRDefault="000C6BB5">
      <w:pPr>
        <w:pStyle w:val="a0"/>
        <w:rPr>
          <w:rFonts w:hint="cs"/>
          <w:rtl/>
        </w:rPr>
      </w:pPr>
    </w:p>
    <w:p w14:paraId="35B5C75F" w14:textId="77777777" w:rsidR="00000000" w:rsidRDefault="000C6BB5">
      <w:pPr>
        <w:pStyle w:val="a0"/>
        <w:rPr>
          <w:rFonts w:hint="cs"/>
          <w:rtl/>
        </w:rPr>
      </w:pPr>
      <w:r>
        <w:rPr>
          <w:rFonts w:hint="cs"/>
          <w:rtl/>
        </w:rPr>
        <w:t xml:space="preserve">אני רוצה לברך את כל מי שעזר וסייע בהכנת החוק. אני רוצה לברך את מי שליווה אותי והגה את הרעיון, את יוסי צור, אביו של אסף צור </w:t>
      </w:r>
      <w:r>
        <w:rPr>
          <w:rtl/>
        </w:rPr>
        <w:t>–</w:t>
      </w:r>
      <w:r>
        <w:rPr>
          <w:rFonts w:hint="cs"/>
          <w:rtl/>
        </w:rPr>
        <w:t xml:space="preserve"> בלונדי, זיכרונו לברכה, שנרצח בפיגוע בקו 37 בחיפה במרס 2003. הוא הפנה את תשומת לבי, ואני מודה לך על היום ה</w:t>
      </w:r>
      <w:r>
        <w:rPr>
          <w:rFonts w:hint="cs"/>
          <w:rtl/>
        </w:rPr>
        <w:t>קדוש הזה, שנתת לי את הזכות שזה יהיה החוק הראשון שלי. אני רוצה להודות גם ליוסי מנדלביץ, אביו של יובל, זיכרונו לברכה, שנרצח אף הוא בפיגוע האוטובוס בחיפה. ליפה ומישל אלהרר, יושבי-ראש ארגון נפגעי טרור ואיבה בישראל, הוריה של מאיה, זיכרונה לברכה, שנרצחה בפיגוע מ</w:t>
      </w:r>
      <w:r>
        <w:rPr>
          <w:rFonts w:hint="cs"/>
          <w:rtl/>
        </w:rPr>
        <w:t xml:space="preserve">כונית התופת בעפולה באפריל 1994. אני מודה לכם על כל התמיכה ועל החברות. </w:t>
      </w:r>
    </w:p>
    <w:p w14:paraId="19AE5A16" w14:textId="77777777" w:rsidR="00000000" w:rsidRDefault="000C6BB5">
      <w:pPr>
        <w:pStyle w:val="a0"/>
        <w:rPr>
          <w:rFonts w:hint="cs"/>
          <w:rtl/>
        </w:rPr>
      </w:pPr>
    </w:p>
    <w:p w14:paraId="50C2B7E9" w14:textId="77777777" w:rsidR="00000000" w:rsidRDefault="000C6BB5">
      <w:pPr>
        <w:pStyle w:val="a0"/>
        <w:rPr>
          <w:rFonts w:hint="cs"/>
          <w:rtl/>
        </w:rPr>
      </w:pPr>
      <w:r>
        <w:rPr>
          <w:rFonts w:hint="cs"/>
          <w:rtl/>
        </w:rPr>
        <w:t xml:space="preserve">אני רוצה להודות לך, אדוני יושב-ראש ועדת הפנים, על שהצלחנו בכוחות משותפים להביא לחקיקת חוק חשוב זה ולהוציאו מהכוח אל הפועל בזריזות רבה. </w:t>
      </w:r>
    </w:p>
    <w:p w14:paraId="59164F24" w14:textId="77777777" w:rsidR="00000000" w:rsidRDefault="000C6BB5">
      <w:pPr>
        <w:pStyle w:val="a0"/>
        <w:rPr>
          <w:rFonts w:hint="cs"/>
          <w:rtl/>
        </w:rPr>
      </w:pPr>
    </w:p>
    <w:p w14:paraId="47E70EB0" w14:textId="77777777" w:rsidR="00000000" w:rsidRDefault="000C6BB5">
      <w:pPr>
        <w:pStyle w:val="a0"/>
        <w:rPr>
          <w:rFonts w:hint="cs"/>
          <w:rtl/>
        </w:rPr>
      </w:pPr>
      <w:r>
        <w:rPr>
          <w:rFonts w:hint="cs"/>
          <w:rtl/>
        </w:rPr>
        <w:t>אני רוצה גם להודות לשאר חברי ועדת הפנים ולכל הא</w:t>
      </w:r>
      <w:r>
        <w:rPr>
          <w:rFonts w:hint="cs"/>
          <w:rtl/>
        </w:rPr>
        <w:t xml:space="preserve">נשים שסייעו - ליועצת המשפטית, ליושב-ראש הקואליציה, לכל האנשים היקרים שסייעו בהכנת החוק. תודה רבה. </w:t>
      </w:r>
    </w:p>
    <w:p w14:paraId="062B6463" w14:textId="77777777" w:rsidR="00000000" w:rsidRDefault="000C6BB5">
      <w:pPr>
        <w:pStyle w:val="a0"/>
        <w:rPr>
          <w:rFonts w:hint="cs"/>
          <w:rtl/>
        </w:rPr>
      </w:pPr>
    </w:p>
    <w:p w14:paraId="49B6D366" w14:textId="77777777" w:rsidR="00000000" w:rsidRDefault="000C6BB5">
      <w:pPr>
        <w:pStyle w:val="af1"/>
        <w:rPr>
          <w:rtl/>
        </w:rPr>
      </w:pPr>
      <w:r>
        <w:rPr>
          <w:rtl/>
        </w:rPr>
        <w:t>היו"ר</w:t>
      </w:r>
      <w:r>
        <w:rPr>
          <w:rFonts w:hint="cs"/>
          <w:rtl/>
        </w:rPr>
        <w:t xml:space="preserve"> ראובן ריבלין</w:t>
      </w:r>
      <w:r>
        <w:rPr>
          <w:rtl/>
        </w:rPr>
        <w:t>:</w:t>
      </w:r>
    </w:p>
    <w:p w14:paraId="05D8DB0E" w14:textId="77777777" w:rsidR="00000000" w:rsidRDefault="000C6BB5">
      <w:pPr>
        <w:pStyle w:val="a0"/>
        <w:rPr>
          <w:rtl/>
        </w:rPr>
      </w:pPr>
    </w:p>
    <w:p w14:paraId="6B586A3F" w14:textId="77777777" w:rsidR="00000000" w:rsidRDefault="000C6BB5">
      <w:pPr>
        <w:pStyle w:val="a0"/>
        <w:rPr>
          <w:rFonts w:hint="cs"/>
          <w:rtl/>
        </w:rPr>
      </w:pPr>
      <w:r>
        <w:rPr>
          <w:rFonts w:hint="cs"/>
          <w:rtl/>
        </w:rPr>
        <w:t>נזכיר שאת שיר "הרעות" הבלתי-נשכח כתב המשורר חיים גורי, שהגיע לגבורות וחי בינינו ועוד פעיל ופועל ויצירתי עד היום.</w:t>
      </w:r>
    </w:p>
    <w:p w14:paraId="39F0DBA3" w14:textId="77777777" w:rsidR="00000000" w:rsidRDefault="000C6BB5">
      <w:pPr>
        <w:pStyle w:val="a0"/>
        <w:rPr>
          <w:rFonts w:hint="cs"/>
          <w:rtl/>
        </w:rPr>
      </w:pPr>
    </w:p>
    <w:p w14:paraId="6826D3A7" w14:textId="77777777" w:rsidR="00000000" w:rsidRDefault="000C6BB5">
      <w:pPr>
        <w:pStyle w:val="a2"/>
        <w:rPr>
          <w:rtl/>
        </w:rPr>
      </w:pPr>
    </w:p>
    <w:p w14:paraId="3492ACE6" w14:textId="77777777" w:rsidR="00000000" w:rsidRDefault="000C6BB5">
      <w:pPr>
        <w:pStyle w:val="a2"/>
        <w:rPr>
          <w:rtl/>
        </w:rPr>
      </w:pPr>
      <w:bookmarkStart w:id="220" w:name="CS31198FI0031198T02_08_2004_19_28_23"/>
      <w:bookmarkStart w:id="221" w:name="_Toc100311720"/>
      <w:bookmarkEnd w:id="220"/>
      <w:r>
        <w:rPr>
          <w:rtl/>
        </w:rPr>
        <w:t>ה</w:t>
      </w:r>
      <w:r>
        <w:rPr>
          <w:rFonts w:hint="cs"/>
          <w:rtl/>
        </w:rPr>
        <w:t>צע</w:t>
      </w:r>
      <w:r>
        <w:rPr>
          <w:rtl/>
        </w:rPr>
        <w:t>ת ועדת הפנים ואיכ</w:t>
      </w:r>
      <w:r>
        <w:rPr>
          <w:rtl/>
        </w:rPr>
        <w:t>ות הסביבה בדבר חלוקת הצעת חוק התכנון והבנ</w:t>
      </w:r>
      <w:r>
        <w:rPr>
          <w:rFonts w:hint="cs"/>
          <w:rtl/>
        </w:rPr>
        <w:t>י</w:t>
      </w:r>
      <w:r>
        <w:rPr>
          <w:rtl/>
        </w:rPr>
        <w:t xml:space="preserve">יה </w:t>
      </w:r>
      <w:r>
        <w:rPr>
          <w:rFonts w:hint="cs"/>
          <w:rtl/>
        </w:rPr>
        <w:br/>
      </w:r>
      <w:r>
        <w:rPr>
          <w:rtl/>
        </w:rPr>
        <w:t>(תיקון מס' 67), התשס"ד-2004</w:t>
      </w:r>
      <w:bookmarkEnd w:id="221"/>
    </w:p>
    <w:p w14:paraId="79FFB75D" w14:textId="77777777" w:rsidR="00000000" w:rsidRDefault="000C6BB5">
      <w:pPr>
        <w:pStyle w:val="a0"/>
        <w:rPr>
          <w:rFonts w:hint="cs"/>
          <w:rtl/>
        </w:rPr>
      </w:pPr>
      <w:r>
        <w:rPr>
          <w:rtl/>
        </w:rPr>
        <w:t>[</w:t>
      </w:r>
      <w:r>
        <w:rPr>
          <w:rFonts w:hint="cs"/>
          <w:rtl/>
        </w:rPr>
        <w:t>נספחות.</w:t>
      </w:r>
      <w:r>
        <w:rPr>
          <w:rtl/>
        </w:rPr>
        <w:t>]</w:t>
      </w:r>
      <w:r>
        <w:rPr>
          <w:rFonts w:hint="cs"/>
          <w:rtl/>
        </w:rPr>
        <w:t xml:space="preserve"> </w:t>
      </w:r>
    </w:p>
    <w:p w14:paraId="622A5362" w14:textId="77777777" w:rsidR="00000000" w:rsidRDefault="000C6BB5">
      <w:pPr>
        <w:pStyle w:val="a0"/>
        <w:rPr>
          <w:rFonts w:hint="cs"/>
          <w:rtl/>
        </w:rPr>
      </w:pPr>
    </w:p>
    <w:p w14:paraId="0CCDC653" w14:textId="77777777" w:rsidR="00000000" w:rsidRDefault="000C6BB5">
      <w:pPr>
        <w:pStyle w:val="af1"/>
        <w:rPr>
          <w:rtl/>
        </w:rPr>
      </w:pPr>
      <w:r>
        <w:rPr>
          <w:rtl/>
        </w:rPr>
        <w:t>היו"ר ראובן ריבלין:</w:t>
      </w:r>
    </w:p>
    <w:p w14:paraId="4D3E0AF6" w14:textId="77777777" w:rsidR="00000000" w:rsidRDefault="000C6BB5">
      <w:pPr>
        <w:pStyle w:val="a0"/>
        <w:rPr>
          <w:rtl/>
        </w:rPr>
      </w:pPr>
    </w:p>
    <w:p w14:paraId="60374AAB" w14:textId="77777777" w:rsidR="00000000" w:rsidRDefault="000C6BB5">
      <w:pPr>
        <w:pStyle w:val="a0"/>
        <w:rPr>
          <w:rFonts w:hint="cs"/>
          <w:rtl/>
        </w:rPr>
      </w:pPr>
      <w:r>
        <w:rPr>
          <w:rFonts w:hint="cs"/>
          <w:rtl/>
        </w:rPr>
        <w:t>יעלה ויבוא חבר הכנסת יורי שטרן, יושב-ראש ועדת הפנים, על מנת להביא בפני החברים את החלטת ועדת הפנים ואיכות הסביבה בדבר חלוקת הצעת חוק התכנון והבנייה (ת</w:t>
      </w:r>
      <w:r>
        <w:rPr>
          <w:rFonts w:hint="cs"/>
          <w:rtl/>
        </w:rPr>
        <w:t xml:space="preserve">יקון מס' 67), התשס"ד-2004, לפי סעיף 121 לתקנון הכנסת. בבקשה, אדוני. </w:t>
      </w:r>
    </w:p>
    <w:p w14:paraId="44387104" w14:textId="77777777" w:rsidR="00000000" w:rsidRDefault="000C6BB5">
      <w:pPr>
        <w:pStyle w:val="a0"/>
        <w:rPr>
          <w:rFonts w:hint="cs"/>
          <w:rtl/>
        </w:rPr>
      </w:pPr>
    </w:p>
    <w:p w14:paraId="445479B3" w14:textId="77777777" w:rsidR="00000000" w:rsidRDefault="000C6BB5">
      <w:pPr>
        <w:pStyle w:val="a"/>
        <w:rPr>
          <w:rtl/>
        </w:rPr>
      </w:pPr>
      <w:bookmarkStart w:id="222" w:name="FS000000430T02_08_2004_19_28_49"/>
      <w:bookmarkStart w:id="223" w:name="_Toc100311721"/>
      <w:bookmarkEnd w:id="222"/>
      <w:r>
        <w:rPr>
          <w:rFonts w:hint="eastAsia"/>
          <w:rtl/>
        </w:rPr>
        <w:t>יורי</w:t>
      </w:r>
      <w:r>
        <w:rPr>
          <w:rtl/>
        </w:rPr>
        <w:t xml:space="preserve"> שטרן (יו"ר ועדת הפנים ואיכות הסביבה):</w:t>
      </w:r>
      <w:bookmarkEnd w:id="223"/>
    </w:p>
    <w:p w14:paraId="77CD9A4C" w14:textId="77777777" w:rsidR="00000000" w:rsidRDefault="000C6BB5">
      <w:pPr>
        <w:pStyle w:val="a0"/>
        <w:rPr>
          <w:rFonts w:hint="cs"/>
          <w:rtl/>
        </w:rPr>
      </w:pPr>
    </w:p>
    <w:p w14:paraId="25A54062" w14:textId="77777777" w:rsidR="00000000" w:rsidRDefault="000C6BB5">
      <w:pPr>
        <w:pStyle w:val="a0"/>
        <w:rPr>
          <w:rFonts w:hint="cs"/>
          <w:rtl/>
        </w:rPr>
      </w:pPr>
      <w:r>
        <w:rPr>
          <w:rFonts w:hint="cs"/>
          <w:rtl/>
        </w:rPr>
        <w:t xml:space="preserve">אדוני היושב-ראש, כנסת נכבדה, אנחנו מבקשים לפצל את הצעת חוק התכנון והבנייה (תיקון מס' 67), התשס"ד-2004. מדובר בהצעת חוק שבאה לסייע לטפל בבנייה </w:t>
      </w:r>
      <w:r>
        <w:rPr>
          <w:rFonts w:hint="cs"/>
          <w:rtl/>
        </w:rPr>
        <w:t xml:space="preserve">הבלתי-חוקית על-ידי זירוז תהליכים שקשורים לצווי הפסקה מינהליים וצווי הריסה מינהליים. בדיוני הוועדה התברר שבנושא צווי ההפסקה המינהליים יש חילוקי דעות, כאשר עם צווי הריסה מינהליים אפשר ללכת קדימה. לכן אנחנו מבקשים לפצל את הצעת החוק ולהביא להצבעה בקריאה שנייה </w:t>
      </w:r>
      <w:r>
        <w:rPr>
          <w:rFonts w:hint="cs"/>
          <w:rtl/>
        </w:rPr>
        <w:t xml:space="preserve">ושלישית רק את הסעיפים 1, 3 ו-4, כאשר סעיף מס' 2 ימשיך להידון בוועדה ויבוא לקריאה שנייה ולקריאה שלישית במועד נפרד, מאוחר יותר. </w:t>
      </w:r>
    </w:p>
    <w:p w14:paraId="4FA3C34C" w14:textId="77777777" w:rsidR="00000000" w:rsidRDefault="000C6BB5">
      <w:pPr>
        <w:pStyle w:val="a0"/>
        <w:rPr>
          <w:rFonts w:hint="cs"/>
          <w:rtl/>
        </w:rPr>
      </w:pPr>
    </w:p>
    <w:p w14:paraId="58881053" w14:textId="77777777" w:rsidR="00000000" w:rsidRDefault="000C6BB5">
      <w:pPr>
        <w:pStyle w:val="af1"/>
        <w:rPr>
          <w:rtl/>
        </w:rPr>
      </w:pPr>
      <w:r>
        <w:rPr>
          <w:rtl/>
        </w:rPr>
        <w:t>היו"ר ראובן ריבלין:</w:t>
      </w:r>
    </w:p>
    <w:p w14:paraId="76E7388F" w14:textId="77777777" w:rsidR="00000000" w:rsidRDefault="000C6BB5">
      <w:pPr>
        <w:pStyle w:val="a0"/>
        <w:rPr>
          <w:rtl/>
        </w:rPr>
      </w:pPr>
    </w:p>
    <w:p w14:paraId="1F71C22F" w14:textId="77777777" w:rsidR="00000000" w:rsidRDefault="000C6BB5">
      <w:pPr>
        <w:pStyle w:val="a0"/>
        <w:rPr>
          <w:rFonts w:hint="cs"/>
          <w:rtl/>
        </w:rPr>
      </w:pPr>
      <w:r>
        <w:rPr>
          <w:rFonts w:hint="cs"/>
          <w:rtl/>
        </w:rPr>
        <w:t xml:space="preserve">תודה רבה. רבותי חברי הכנסת, זאת הודעה לפי סעיף 121 לתקנון הכנסת. </w:t>
      </w:r>
    </w:p>
    <w:p w14:paraId="6A333ED7" w14:textId="77777777" w:rsidR="00000000" w:rsidRDefault="000C6BB5">
      <w:pPr>
        <w:pStyle w:val="a0"/>
        <w:rPr>
          <w:rFonts w:hint="cs"/>
          <w:rtl/>
        </w:rPr>
      </w:pPr>
    </w:p>
    <w:p w14:paraId="4AFEC008" w14:textId="77777777" w:rsidR="00000000" w:rsidRDefault="000C6BB5">
      <w:pPr>
        <w:pStyle w:val="a0"/>
        <w:rPr>
          <w:rFonts w:hint="cs"/>
          <w:rtl/>
        </w:rPr>
      </w:pPr>
      <w:r>
        <w:rPr>
          <w:rFonts w:hint="cs"/>
          <w:rtl/>
        </w:rPr>
        <w:t xml:space="preserve">אנחנו עוברים להצבעה על החלטת ועדת הפנים </w:t>
      </w:r>
      <w:r>
        <w:rPr>
          <w:rFonts w:hint="cs"/>
          <w:rtl/>
        </w:rPr>
        <w:t xml:space="preserve">ואיכות הסביבה בדבר חלוקת הצעת חוק התכנון והבנייה (תיקון מס' 67), התשס"ד-2004. מי בעד? מי נגד? נא להצביע. </w:t>
      </w:r>
    </w:p>
    <w:p w14:paraId="2A19CB66" w14:textId="77777777" w:rsidR="00000000" w:rsidRDefault="000C6BB5">
      <w:pPr>
        <w:pStyle w:val="a0"/>
        <w:rPr>
          <w:rFonts w:hint="cs"/>
          <w:rtl/>
        </w:rPr>
      </w:pPr>
    </w:p>
    <w:p w14:paraId="3A9CCF63" w14:textId="77777777" w:rsidR="00000000" w:rsidRDefault="000C6BB5">
      <w:pPr>
        <w:pStyle w:val="ab"/>
        <w:bidi/>
        <w:rPr>
          <w:rFonts w:hint="cs"/>
          <w:rtl/>
        </w:rPr>
      </w:pPr>
      <w:r>
        <w:rPr>
          <w:rFonts w:hint="cs"/>
          <w:rtl/>
        </w:rPr>
        <w:t>הצבעה מס' 9</w:t>
      </w:r>
    </w:p>
    <w:p w14:paraId="2CCCDFCF" w14:textId="77777777" w:rsidR="00000000" w:rsidRDefault="000C6BB5">
      <w:pPr>
        <w:pStyle w:val="a0"/>
        <w:rPr>
          <w:rFonts w:hint="cs"/>
          <w:rtl/>
        </w:rPr>
      </w:pPr>
    </w:p>
    <w:p w14:paraId="4AB2CFAE" w14:textId="77777777" w:rsidR="00000000" w:rsidRDefault="000C6BB5">
      <w:pPr>
        <w:pStyle w:val="ac"/>
        <w:bidi/>
        <w:rPr>
          <w:rFonts w:hint="cs"/>
          <w:rtl/>
        </w:rPr>
      </w:pPr>
      <w:r>
        <w:rPr>
          <w:rFonts w:hint="cs"/>
          <w:rtl/>
        </w:rPr>
        <w:t xml:space="preserve">בעד הצעת ועדת הפנים ואיכות הסביבה </w:t>
      </w:r>
      <w:r>
        <w:rPr>
          <w:rtl/>
        </w:rPr>
        <w:t>–</w:t>
      </w:r>
      <w:r>
        <w:rPr>
          <w:rFonts w:hint="cs"/>
          <w:rtl/>
        </w:rPr>
        <w:t xml:space="preserve"> 15 </w:t>
      </w:r>
    </w:p>
    <w:p w14:paraId="48D62AFD" w14:textId="77777777" w:rsidR="00000000" w:rsidRDefault="000C6BB5">
      <w:pPr>
        <w:pStyle w:val="ac"/>
        <w:bidi/>
        <w:rPr>
          <w:rFonts w:hint="cs"/>
          <w:rtl/>
        </w:rPr>
      </w:pPr>
      <w:r>
        <w:rPr>
          <w:rFonts w:hint="cs"/>
          <w:rtl/>
        </w:rPr>
        <w:t>נגד - אין</w:t>
      </w:r>
    </w:p>
    <w:p w14:paraId="5B3C1183" w14:textId="77777777" w:rsidR="00000000" w:rsidRDefault="000C6BB5">
      <w:pPr>
        <w:pStyle w:val="ac"/>
        <w:bidi/>
        <w:rPr>
          <w:rFonts w:hint="cs"/>
          <w:rtl/>
        </w:rPr>
      </w:pPr>
      <w:r>
        <w:rPr>
          <w:rFonts w:hint="cs"/>
          <w:rtl/>
        </w:rPr>
        <w:t xml:space="preserve">נמנעים - אין </w:t>
      </w:r>
    </w:p>
    <w:p w14:paraId="2A78B41F" w14:textId="77777777" w:rsidR="00000000" w:rsidRDefault="000C6BB5">
      <w:pPr>
        <w:pStyle w:val="ad"/>
        <w:bidi/>
        <w:rPr>
          <w:rFonts w:hint="cs"/>
          <w:rtl/>
        </w:rPr>
      </w:pPr>
      <w:r>
        <w:rPr>
          <w:rFonts w:hint="cs"/>
          <w:rtl/>
        </w:rPr>
        <w:t xml:space="preserve">הצעת ועדת הפנים ואיכות הסביבה בדבר חלוקת הצעת חוק התכנון והבנייה (תיקון </w:t>
      </w:r>
      <w:r>
        <w:rPr>
          <w:rFonts w:hint="cs"/>
          <w:rtl/>
        </w:rPr>
        <w:t xml:space="preserve">מס' 67), </w:t>
      </w:r>
      <w:r>
        <w:rPr>
          <w:rtl/>
        </w:rPr>
        <w:br/>
      </w:r>
      <w:r>
        <w:rPr>
          <w:rFonts w:hint="cs"/>
          <w:rtl/>
        </w:rPr>
        <w:t>התשס"ד-2004, נתקבלה.</w:t>
      </w:r>
    </w:p>
    <w:p w14:paraId="73A2C175" w14:textId="77777777" w:rsidR="00000000" w:rsidRDefault="000C6BB5">
      <w:pPr>
        <w:pStyle w:val="a2"/>
        <w:rPr>
          <w:rFonts w:hint="cs"/>
          <w:rtl/>
        </w:rPr>
      </w:pPr>
    </w:p>
    <w:p w14:paraId="45E4882F" w14:textId="77777777" w:rsidR="00000000" w:rsidRDefault="000C6BB5">
      <w:pPr>
        <w:pStyle w:val="af1"/>
        <w:rPr>
          <w:rtl/>
        </w:rPr>
      </w:pPr>
      <w:r>
        <w:rPr>
          <w:rtl/>
        </w:rPr>
        <w:t>היו"ר ראובן ריבלין:</w:t>
      </w:r>
    </w:p>
    <w:p w14:paraId="6B495574" w14:textId="77777777" w:rsidR="00000000" w:rsidRDefault="000C6BB5">
      <w:pPr>
        <w:pStyle w:val="a0"/>
        <w:rPr>
          <w:rtl/>
        </w:rPr>
      </w:pPr>
    </w:p>
    <w:p w14:paraId="77602FEF" w14:textId="77777777" w:rsidR="00000000" w:rsidRDefault="000C6BB5">
      <w:pPr>
        <w:pStyle w:val="a0"/>
        <w:ind w:firstLine="720"/>
        <w:rPr>
          <w:rFonts w:hint="cs"/>
          <w:rtl/>
        </w:rPr>
      </w:pPr>
      <w:r>
        <w:rPr>
          <w:rFonts w:hint="cs"/>
          <w:rtl/>
        </w:rPr>
        <w:t>15 בעד, אין מתנגדים ואין נמנעים. אני קובע שהבקשה לפי סעיף 121 נתקבלה גם בלי שנערך דיון, משום שאף אחד לא ביקש לדון.</w:t>
      </w:r>
    </w:p>
    <w:p w14:paraId="401BDA23" w14:textId="77777777" w:rsidR="00000000" w:rsidRDefault="000C6BB5">
      <w:pPr>
        <w:pStyle w:val="a0"/>
        <w:ind w:firstLine="720"/>
        <w:rPr>
          <w:rFonts w:hint="cs"/>
          <w:rtl/>
        </w:rPr>
      </w:pPr>
    </w:p>
    <w:p w14:paraId="078C435D" w14:textId="77777777" w:rsidR="00000000" w:rsidRDefault="000C6BB5">
      <w:pPr>
        <w:pStyle w:val="a0"/>
        <w:ind w:firstLine="720"/>
        <w:rPr>
          <w:rFonts w:hint="cs"/>
          <w:rtl/>
        </w:rPr>
      </w:pPr>
    </w:p>
    <w:p w14:paraId="2B0107AD" w14:textId="77777777" w:rsidR="00000000" w:rsidRDefault="000C6BB5">
      <w:pPr>
        <w:pStyle w:val="a2"/>
        <w:rPr>
          <w:rtl/>
        </w:rPr>
      </w:pPr>
    </w:p>
    <w:p w14:paraId="619036DC" w14:textId="77777777" w:rsidR="00000000" w:rsidRDefault="000C6BB5">
      <w:pPr>
        <w:pStyle w:val="a2"/>
        <w:rPr>
          <w:rFonts w:hint="cs"/>
          <w:rtl/>
        </w:rPr>
      </w:pPr>
      <w:bookmarkStart w:id="224" w:name="CS31199FI0031199T02_08_2004_19_29_47"/>
      <w:bookmarkStart w:id="225" w:name="_Toc100311722"/>
      <w:bookmarkEnd w:id="224"/>
      <w:r>
        <w:rPr>
          <w:rtl/>
        </w:rPr>
        <w:t>ה</w:t>
      </w:r>
      <w:r>
        <w:rPr>
          <w:rFonts w:hint="cs"/>
          <w:rtl/>
        </w:rPr>
        <w:t>צעת</w:t>
      </w:r>
      <w:r>
        <w:rPr>
          <w:rtl/>
        </w:rPr>
        <w:t xml:space="preserve"> ועדת הכספים בדבר אישור צו תעריף המכס והפטורים ומס קני</w:t>
      </w:r>
      <w:r>
        <w:rPr>
          <w:rFonts w:hint="cs"/>
          <w:rtl/>
        </w:rPr>
        <w:t>י</w:t>
      </w:r>
      <w:r>
        <w:rPr>
          <w:rtl/>
        </w:rPr>
        <w:t xml:space="preserve">ה </w:t>
      </w:r>
      <w:r>
        <w:rPr>
          <w:rFonts w:hint="cs"/>
          <w:rtl/>
        </w:rPr>
        <w:br/>
      </w:r>
      <w:r>
        <w:rPr>
          <w:rtl/>
        </w:rPr>
        <w:t>על טובין (תיקון מס' 22)</w:t>
      </w:r>
      <w:r>
        <w:rPr>
          <w:rtl/>
        </w:rPr>
        <w:t>, התשס"ד-2004</w:t>
      </w:r>
      <w:bookmarkEnd w:id="225"/>
      <w:r>
        <w:rPr>
          <w:rtl/>
        </w:rPr>
        <w:t xml:space="preserve"> </w:t>
      </w:r>
    </w:p>
    <w:p w14:paraId="74958CE8" w14:textId="77777777" w:rsidR="00000000" w:rsidRDefault="000C6BB5">
      <w:pPr>
        <w:pStyle w:val="a0"/>
        <w:rPr>
          <w:rFonts w:hint="cs"/>
          <w:rtl/>
        </w:rPr>
      </w:pPr>
      <w:r>
        <w:rPr>
          <w:rtl/>
        </w:rPr>
        <w:t>[נספחות.]</w:t>
      </w:r>
    </w:p>
    <w:p w14:paraId="284B8B35" w14:textId="77777777" w:rsidR="00000000" w:rsidRDefault="000C6BB5">
      <w:pPr>
        <w:pStyle w:val="af1"/>
        <w:rPr>
          <w:rFonts w:hint="cs"/>
          <w:rtl/>
        </w:rPr>
      </w:pPr>
    </w:p>
    <w:p w14:paraId="75282B85" w14:textId="77777777" w:rsidR="00000000" w:rsidRDefault="000C6BB5">
      <w:pPr>
        <w:pStyle w:val="af1"/>
        <w:rPr>
          <w:rtl/>
        </w:rPr>
      </w:pPr>
      <w:r>
        <w:rPr>
          <w:rtl/>
        </w:rPr>
        <w:t>היו"ר ראובן ריבלין:</w:t>
      </w:r>
    </w:p>
    <w:p w14:paraId="211A8128" w14:textId="77777777" w:rsidR="00000000" w:rsidRDefault="000C6BB5">
      <w:pPr>
        <w:pStyle w:val="a0"/>
        <w:rPr>
          <w:rtl/>
        </w:rPr>
      </w:pPr>
    </w:p>
    <w:p w14:paraId="10D9AE7B" w14:textId="77777777" w:rsidR="00000000" w:rsidRDefault="000C6BB5">
      <w:pPr>
        <w:pStyle w:val="a0"/>
        <w:rPr>
          <w:rFonts w:hint="cs"/>
          <w:rtl/>
        </w:rPr>
      </w:pPr>
      <w:r>
        <w:rPr>
          <w:rFonts w:hint="cs"/>
          <w:rtl/>
        </w:rPr>
        <w:t>רבותי חברי הכנסת, החלטת ועדת הכספים בדבר אישור צו תעריף המכס והפטורים ומס קנייה על טובין (תיקון מס' 22), התשס"ד-2004. חברת הכנסת רוחמה אברהם, ממלאת-מקום יושב-ראש ועדת הכספים, תציג את הנושא.</w:t>
      </w:r>
    </w:p>
    <w:p w14:paraId="0A075B16" w14:textId="77777777" w:rsidR="00000000" w:rsidRDefault="000C6BB5">
      <w:pPr>
        <w:pStyle w:val="a0"/>
        <w:rPr>
          <w:rFonts w:hint="cs"/>
          <w:rtl/>
        </w:rPr>
      </w:pPr>
    </w:p>
    <w:p w14:paraId="573E0986" w14:textId="77777777" w:rsidR="00000000" w:rsidRDefault="000C6BB5">
      <w:pPr>
        <w:pStyle w:val="a"/>
        <w:rPr>
          <w:rtl/>
        </w:rPr>
      </w:pPr>
      <w:bookmarkStart w:id="226" w:name="FS000001026T02_08_2004_19_30_00"/>
      <w:bookmarkStart w:id="227" w:name="_Toc100311723"/>
      <w:bookmarkEnd w:id="226"/>
      <w:r>
        <w:rPr>
          <w:rFonts w:hint="eastAsia"/>
          <w:rtl/>
        </w:rPr>
        <w:t>רוחמה</w:t>
      </w:r>
      <w:r>
        <w:rPr>
          <w:rtl/>
        </w:rPr>
        <w:t xml:space="preserve"> אברהם (</w:t>
      </w:r>
      <w:r>
        <w:rPr>
          <w:rFonts w:hint="cs"/>
          <w:rtl/>
        </w:rPr>
        <w:t>בשם ו</w:t>
      </w:r>
      <w:r>
        <w:rPr>
          <w:rFonts w:hint="cs"/>
          <w:rtl/>
        </w:rPr>
        <w:t>עדת הכספים</w:t>
      </w:r>
      <w:r>
        <w:rPr>
          <w:rtl/>
        </w:rPr>
        <w:t>):</w:t>
      </w:r>
      <w:bookmarkEnd w:id="227"/>
    </w:p>
    <w:p w14:paraId="02002BCE" w14:textId="77777777" w:rsidR="00000000" w:rsidRDefault="000C6BB5">
      <w:pPr>
        <w:pStyle w:val="a0"/>
        <w:rPr>
          <w:rFonts w:hint="cs"/>
          <w:rtl/>
        </w:rPr>
      </w:pPr>
    </w:p>
    <w:p w14:paraId="5B9D344F" w14:textId="77777777" w:rsidR="00000000" w:rsidRDefault="000C6BB5">
      <w:pPr>
        <w:pStyle w:val="a0"/>
        <w:rPr>
          <w:rFonts w:hint="cs"/>
          <w:rtl/>
        </w:rPr>
      </w:pPr>
      <w:r>
        <w:rPr>
          <w:rFonts w:hint="cs"/>
          <w:rtl/>
        </w:rPr>
        <w:t xml:space="preserve">תודה רבה. </w:t>
      </w:r>
    </w:p>
    <w:p w14:paraId="38EC9690" w14:textId="77777777" w:rsidR="00000000" w:rsidRDefault="000C6BB5">
      <w:pPr>
        <w:pStyle w:val="a0"/>
        <w:rPr>
          <w:rFonts w:hint="cs"/>
          <w:rtl/>
        </w:rPr>
      </w:pPr>
    </w:p>
    <w:p w14:paraId="6758F750" w14:textId="77777777" w:rsidR="00000000" w:rsidRDefault="000C6BB5">
      <w:pPr>
        <w:pStyle w:val="a0"/>
        <w:rPr>
          <w:rFonts w:hint="cs"/>
          <w:rtl/>
        </w:rPr>
      </w:pPr>
      <w:r>
        <w:rPr>
          <w:rFonts w:hint="cs"/>
          <w:rtl/>
        </w:rPr>
        <w:t>אדוני היושב-ראש, חברי חברי הכנסת, מונחת בזה על שולחן הכנסת החלטת ועדת הכספים לגבי צו תעריף המכס והפטורים ומס קנייה על טובין (תיקון מס' 22), התשס"ד-2004. הצו קובע מס קנייה קצוב מינימלי בשיעור של 1.3 שקל לליטר בירה. ועדת הכספים החלי</w:t>
      </w:r>
      <w:r>
        <w:rPr>
          <w:rFonts w:hint="cs"/>
          <w:rtl/>
        </w:rPr>
        <w:t xml:space="preserve">טה לאשר צו זה עד יום 1 בנובמבר 2004. </w:t>
      </w:r>
    </w:p>
    <w:p w14:paraId="5B14B292" w14:textId="77777777" w:rsidR="00000000" w:rsidRDefault="000C6BB5">
      <w:pPr>
        <w:pStyle w:val="a0"/>
        <w:rPr>
          <w:rFonts w:hint="cs"/>
          <w:rtl/>
        </w:rPr>
      </w:pPr>
    </w:p>
    <w:p w14:paraId="44136434" w14:textId="77777777" w:rsidR="00000000" w:rsidRDefault="000C6BB5">
      <w:pPr>
        <w:pStyle w:val="a0"/>
        <w:rPr>
          <w:rFonts w:hint="cs"/>
          <w:rtl/>
        </w:rPr>
      </w:pPr>
      <w:r>
        <w:rPr>
          <w:rFonts w:hint="cs"/>
          <w:rtl/>
        </w:rPr>
        <w:t xml:space="preserve">להחלטה זו נדרש אישור הכנסת, משום הנחתה על שולחן הכנסת בשלושת השבועות האחרונים של הכנס. תודה רבה. </w:t>
      </w:r>
    </w:p>
    <w:p w14:paraId="36F7FE93" w14:textId="77777777" w:rsidR="00000000" w:rsidRDefault="000C6BB5">
      <w:pPr>
        <w:pStyle w:val="a0"/>
        <w:rPr>
          <w:rFonts w:hint="cs"/>
          <w:rtl/>
        </w:rPr>
      </w:pPr>
    </w:p>
    <w:p w14:paraId="62EE2584" w14:textId="77777777" w:rsidR="00000000" w:rsidRDefault="000C6BB5">
      <w:pPr>
        <w:pStyle w:val="af1"/>
        <w:rPr>
          <w:rtl/>
        </w:rPr>
      </w:pPr>
      <w:r>
        <w:rPr>
          <w:rtl/>
        </w:rPr>
        <w:t>היו"ר ראובן ריבלין:</w:t>
      </w:r>
    </w:p>
    <w:p w14:paraId="65222A2B" w14:textId="77777777" w:rsidR="00000000" w:rsidRDefault="000C6BB5">
      <w:pPr>
        <w:pStyle w:val="a0"/>
        <w:rPr>
          <w:rtl/>
        </w:rPr>
      </w:pPr>
    </w:p>
    <w:p w14:paraId="6AB89F11" w14:textId="77777777" w:rsidR="00000000" w:rsidRDefault="000C6BB5">
      <w:pPr>
        <w:pStyle w:val="a0"/>
        <w:rPr>
          <w:rFonts w:hint="cs"/>
          <w:rtl/>
        </w:rPr>
      </w:pPr>
      <w:r>
        <w:rPr>
          <w:rFonts w:hint="cs"/>
          <w:rtl/>
        </w:rPr>
        <w:t>רבותי חברי הכנסת, אנחנו עוברים להצבעה על הודעת ועדת הכספים כפי שנקראה - החלטת ועדת הכספים בדבר אי</w:t>
      </w:r>
      <w:r>
        <w:rPr>
          <w:rFonts w:hint="cs"/>
          <w:rtl/>
        </w:rPr>
        <w:t>שור צו תעריף המכס והפטורים ומס קנייה על טובין (תיקון מס' 22), התשס"ד-2004. רבותי חברי הכנסת, נא להצביע.</w:t>
      </w:r>
    </w:p>
    <w:p w14:paraId="47BB3B26" w14:textId="77777777" w:rsidR="00000000" w:rsidRDefault="000C6BB5">
      <w:pPr>
        <w:pStyle w:val="a0"/>
        <w:rPr>
          <w:rFonts w:hint="cs"/>
          <w:rtl/>
        </w:rPr>
      </w:pPr>
    </w:p>
    <w:p w14:paraId="74D8F0D3" w14:textId="77777777" w:rsidR="00000000" w:rsidRDefault="000C6BB5">
      <w:pPr>
        <w:pStyle w:val="ab"/>
        <w:bidi/>
        <w:rPr>
          <w:rFonts w:hint="cs"/>
          <w:rtl/>
        </w:rPr>
      </w:pPr>
      <w:r>
        <w:rPr>
          <w:rFonts w:hint="cs"/>
          <w:rtl/>
        </w:rPr>
        <w:t>הצבעה מס' 10</w:t>
      </w:r>
    </w:p>
    <w:p w14:paraId="419BCE8E" w14:textId="77777777" w:rsidR="00000000" w:rsidRDefault="000C6BB5">
      <w:pPr>
        <w:pStyle w:val="a0"/>
        <w:rPr>
          <w:rFonts w:hint="cs"/>
          <w:rtl/>
        </w:rPr>
      </w:pPr>
    </w:p>
    <w:p w14:paraId="114FF9D3" w14:textId="77777777" w:rsidR="00000000" w:rsidRDefault="000C6BB5">
      <w:pPr>
        <w:pStyle w:val="ac"/>
        <w:bidi/>
        <w:rPr>
          <w:rFonts w:hint="cs"/>
          <w:rtl/>
        </w:rPr>
      </w:pPr>
      <w:r>
        <w:rPr>
          <w:rFonts w:hint="cs"/>
          <w:rtl/>
        </w:rPr>
        <w:t xml:space="preserve">בעד הצעת ועדת הכספים </w:t>
      </w:r>
      <w:r>
        <w:rPr>
          <w:rtl/>
        </w:rPr>
        <w:t>–</w:t>
      </w:r>
      <w:r>
        <w:rPr>
          <w:rFonts w:hint="cs"/>
          <w:rtl/>
        </w:rPr>
        <w:t xml:space="preserve"> 18</w:t>
      </w:r>
    </w:p>
    <w:p w14:paraId="442FDE22" w14:textId="77777777" w:rsidR="00000000" w:rsidRDefault="000C6BB5">
      <w:pPr>
        <w:pStyle w:val="ac"/>
        <w:bidi/>
        <w:rPr>
          <w:rFonts w:hint="cs"/>
          <w:rtl/>
        </w:rPr>
      </w:pPr>
      <w:r>
        <w:rPr>
          <w:rFonts w:hint="cs"/>
          <w:rtl/>
        </w:rPr>
        <w:t xml:space="preserve">נגד </w:t>
      </w:r>
      <w:r>
        <w:rPr>
          <w:rtl/>
        </w:rPr>
        <w:t>–</w:t>
      </w:r>
      <w:r>
        <w:rPr>
          <w:rFonts w:hint="cs"/>
          <w:rtl/>
        </w:rPr>
        <w:t xml:space="preserve"> 2</w:t>
      </w:r>
    </w:p>
    <w:p w14:paraId="7B6986F4" w14:textId="77777777" w:rsidR="00000000" w:rsidRDefault="000C6BB5">
      <w:pPr>
        <w:pStyle w:val="ac"/>
        <w:bidi/>
        <w:rPr>
          <w:rFonts w:hint="cs"/>
          <w:rtl/>
        </w:rPr>
      </w:pPr>
      <w:r>
        <w:rPr>
          <w:rFonts w:hint="cs"/>
          <w:rtl/>
        </w:rPr>
        <w:t xml:space="preserve">נמנעים </w:t>
      </w:r>
      <w:r>
        <w:rPr>
          <w:rtl/>
        </w:rPr>
        <w:t>–</w:t>
      </w:r>
      <w:r>
        <w:rPr>
          <w:rFonts w:hint="cs"/>
          <w:rtl/>
        </w:rPr>
        <w:t xml:space="preserve"> 1</w:t>
      </w:r>
    </w:p>
    <w:p w14:paraId="1A6B3F38" w14:textId="77777777" w:rsidR="00000000" w:rsidRDefault="000C6BB5">
      <w:pPr>
        <w:pStyle w:val="ad"/>
        <w:bidi/>
        <w:rPr>
          <w:rFonts w:hint="cs"/>
          <w:rtl/>
        </w:rPr>
      </w:pPr>
      <w:r>
        <w:rPr>
          <w:rFonts w:hint="cs"/>
          <w:rtl/>
        </w:rPr>
        <w:t xml:space="preserve">הצעת ועדת הכספים בדבר אישור צו תעריף המכס והפטורים ומס קנייה על טובין (תיקון מס' 22), </w:t>
      </w:r>
      <w:r>
        <w:rPr>
          <w:rtl/>
        </w:rPr>
        <w:br/>
      </w:r>
      <w:r>
        <w:rPr>
          <w:rFonts w:hint="cs"/>
          <w:rtl/>
        </w:rPr>
        <w:t>התשס"</w:t>
      </w:r>
      <w:r>
        <w:rPr>
          <w:rFonts w:hint="cs"/>
          <w:rtl/>
        </w:rPr>
        <w:t xml:space="preserve">ד-2004, נתקבלה. </w:t>
      </w:r>
    </w:p>
    <w:p w14:paraId="1F65157F" w14:textId="77777777" w:rsidR="00000000" w:rsidRDefault="000C6BB5">
      <w:pPr>
        <w:pStyle w:val="a0"/>
        <w:rPr>
          <w:rFonts w:hint="cs"/>
          <w:rtl/>
        </w:rPr>
      </w:pPr>
    </w:p>
    <w:p w14:paraId="03F66DED" w14:textId="77777777" w:rsidR="00000000" w:rsidRDefault="000C6BB5">
      <w:pPr>
        <w:pStyle w:val="af1"/>
        <w:rPr>
          <w:rtl/>
        </w:rPr>
      </w:pPr>
      <w:r>
        <w:rPr>
          <w:rtl/>
        </w:rPr>
        <w:t>היו"ר ראובן ריבלין:</w:t>
      </w:r>
    </w:p>
    <w:p w14:paraId="1FE3C6D6" w14:textId="77777777" w:rsidR="00000000" w:rsidRDefault="000C6BB5">
      <w:pPr>
        <w:pStyle w:val="a0"/>
        <w:rPr>
          <w:rtl/>
        </w:rPr>
      </w:pPr>
    </w:p>
    <w:p w14:paraId="004FB9E4" w14:textId="77777777" w:rsidR="00000000" w:rsidRDefault="000C6BB5">
      <w:pPr>
        <w:pStyle w:val="a0"/>
        <w:rPr>
          <w:rFonts w:hint="cs"/>
          <w:rtl/>
        </w:rPr>
      </w:pPr>
      <w:r>
        <w:rPr>
          <w:rFonts w:hint="cs"/>
          <w:rtl/>
        </w:rPr>
        <w:t xml:space="preserve">18 בעד, שניים נגד ונמנע אחד. אני קובע שהחלטת ועדת הכספים בדבר אישור צו תעריף המכס והפטורים ומס קנייה על טובין (תיקון מס' 22), התשס"ד-2004, נתקבלה. </w:t>
      </w:r>
    </w:p>
    <w:p w14:paraId="0D9B1182" w14:textId="77777777" w:rsidR="00000000" w:rsidRDefault="000C6BB5">
      <w:pPr>
        <w:pStyle w:val="a0"/>
        <w:rPr>
          <w:rFonts w:hint="cs"/>
          <w:rtl/>
        </w:rPr>
      </w:pPr>
    </w:p>
    <w:p w14:paraId="10FB6C1E" w14:textId="77777777" w:rsidR="00000000" w:rsidRDefault="000C6BB5">
      <w:pPr>
        <w:pStyle w:val="a0"/>
        <w:rPr>
          <w:rFonts w:hint="cs"/>
          <w:rtl/>
        </w:rPr>
      </w:pPr>
    </w:p>
    <w:p w14:paraId="186F6C1C" w14:textId="77777777" w:rsidR="00000000" w:rsidRDefault="000C6BB5">
      <w:pPr>
        <w:pStyle w:val="a0"/>
        <w:rPr>
          <w:rFonts w:hint="cs"/>
          <w:rtl/>
        </w:rPr>
      </w:pPr>
    </w:p>
    <w:p w14:paraId="05933676" w14:textId="77777777" w:rsidR="00000000" w:rsidRDefault="000C6BB5">
      <w:pPr>
        <w:pStyle w:val="a2"/>
        <w:rPr>
          <w:rFonts w:hint="cs"/>
          <w:rtl/>
        </w:rPr>
      </w:pPr>
      <w:bookmarkStart w:id="228" w:name="CS31224FI0031224T02_08_2004_20_21_55"/>
      <w:bookmarkStart w:id="229" w:name="_Toc100311724"/>
      <w:bookmarkEnd w:id="228"/>
      <w:r>
        <w:rPr>
          <w:rtl/>
        </w:rPr>
        <w:t>הצעת חוק ניירות ערך (תיקון מס' 24), התשס"ד-2004</w:t>
      </w:r>
      <w:bookmarkEnd w:id="229"/>
      <w:r>
        <w:rPr>
          <w:rtl/>
        </w:rPr>
        <w:t xml:space="preserve"> </w:t>
      </w:r>
    </w:p>
    <w:p w14:paraId="7B9D130E" w14:textId="77777777" w:rsidR="00000000" w:rsidRDefault="000C6BB5">
      <w:pPr>
        <w:pStyle w:val="a0"/>
        <w:rPr>
          <w:rFonts w:hint="cs"/>
          <w:rtl/>
        </w:rPr>
      </w:pPr>
      <w:r>
        <w:rPr>
          <w:rtl/>
        </w:rPr>
        <w:t>[מס'</w:t>
      </w:r>
      <w:r>
        <w:rPr>
          <w:rFonts w:hint="cs"/>
          <w:rtl/>
        </w:rPr>
        <w:t xml:space="preserve"> מ/103</w:t>
      </w:r>
      <w:r>
        <w:rPr>
          <w:rtl/>
        </w:rPr>
        <w:t>; "דברי</w:t>
      </w:r>
      <w:r>
        <w:rPr>
          <w:rtl/>
        </w:rPr>
        <w:t xml:space="preserve"> הכנסת", חוב' </w:t>
      </w:r>
      <w:r>
        <w:rPr>
          <w:rFonts w:hint="cs"/>
          <w:rtl/>
        </w:rPr>
        <w:t>כ"ט</w:t>
      </w:r>
      <w:r>
        <w:rPr>
          <w:rtl/>
        </w:rPr>
        <w:t xml:space="preserve">, עמ' </w:t>
      </w:r>
      <w:r>
        <w:rPr>
          <w:rFonts w:hint="cs"/>
          <w:rtl/>
        </w:rPr>
        <w:t>12386</w:t>
      </w:r>
      <w:r>
        <w:rPr>
          <w:rtl/>
        </w:rPr>
        <w:t>;  נספחות.]</w:t>
      </w:r>
    </w:p>
    <w:p w14:paraId="53F0E957" w14:textId="77777777" w:rsidR="00000000" w:rsidRDefault="000C6BB5">
      <w:pPr>
        <w:pStyle w:val="-0"/>
        <w:rPr>
          <w:rFonts w:hint="cs"/>
          <w:rtl/>
        </w:rPr>
      </w:pPr>
      <w:r>
        <w:rPr>
          <w:rFonts w:hint="cs"/>
          <w:rtl/>
        </w:rPr>
        <w:t>(קריאה שנייה וקריאה שלישית)</w:t>
      </w:r>
    </w:p>
    <w:p w14:paraId="5C34982E" w14:textId="77777777" w:rsidR="00000000" w:rsidRDefault="000C6BB5">
      <w:pPr>
        <w:pStyle w:val="a0"/>
        <w:rPr>
          <w:rFonts w:hint="cs"/>
          <w:rtl/>
        </w:rPr>
      </w:pPr>
    </w:p>
    <w:p w14:paraId="68BEF3ED" w14:textId="77777777" w:rsidR="00000000" w:rsidRDefault="000C6BB5">
      <w:pPr>
        <w:pStyle w:val="af1"/>
        <w:rPr>
          <w:rtl/>
        </w:rPr>
      </w:pPr>
      <w:r>
        <w:rPr>
          <w:rtl/>
        </w:rPr>
        <w:t>היו"ר ראובן ריבלין:</w:t>
      </w:r>
    </w:p>
    <w:p w14:paraId="00A0B56D" w14:textId="77777777" w:rsidR="00000000" w:rsidRDefault="000C6BB5">
      <w:pPr>
        <w:pStyle w:val="a0"/>
        <w:rPr>
          <w:rtl/>
        </w:rPr>
      </w:pPr>
    </w:p>
    <w:p w14:paraId="305CC069" w14:textId="77777777" w:rsidR="00000000" w:rsidRDefault="000C6BB5">
      <w:pPr>
        <w:pStyle w:val="a0"/>
        <w:rPr>
          <w:rFonts w:hint="cs"/>
          <w:rtl/>
        </w:rPr>
      </w:pPr>
      <w:r>
        <w:rPr>
          <w:rFonts w:hint="cs"/>
          <w:rtl/>
        </w:rPr>
        <w:t>רבותי חברי הכנסת, הצעת חוק ניירות ערך (תיקון מס' 24), התשס"ד-2004. ממלאת-מקום יושב-ראש ועדת הכספים, חברת הכנסת רוחמה אברהם, נא להציג את החוק. יש כמה הסתייגויות לחוק ז</w:t>
      </w:r>
      <w:r>
        <w:rPr>
          <w:rFonts w:hint="cs"/>
          <w:rtl/>
        </w:rPr>
        <w:t xml:space="preserve">ה. אני לא רואה את המסתייגים נוכחים כאן, כי הוא רק אחד, חבר הכנסת בייגה שוחט, ואם הוא לא יהיה נעבור מייד להצבעה. </w:t>
      </w:r>
    </w:p>
    <w:p w14:paraId="714E3D41" w14:textId="77777777" w:rsidR="00000000" w:rsidRDefault="000C6BB5">
      <w:pPr>
        <w:pStyle w:val="a0"/>
        <w:ind w:firstLine="0"/>
        <w:rPr>
          <w:rFonts w:hint="cs"/>
          <w:rtl/>
        </w:rPr>
      </w:pPr>
    </w:p>
    <w:p w14:paraId="6190EC65" w14:textId="77777777" w:rsidR="00000000" w:rsidRDefault="000C6BB5">
      <w:pPr>
        <w:pStyle w:val="a"/>
        <w:rPr>
          <w:rtl/>
        </w:rPr>
      </w:pPr>
      <w:bookmarkStart w:id="230" w:name="FS000001026T02_08_2004_19_50_28"/>
      <w:bookmarkStart w:id="231" w:name="_Toc100311725"/>
      <w:bookmarkEnd w:id="230"/>
      <w:r>
        <w:rPr>
          <w:rFonts w:hint="eastAsia"/>
          <w:rtl/>
        </w:rPr>
        <w:t>רוחמה</w:t>
      </w:r>
      <w:r>
        <w:rPr>
          <w:rtl/>
        </w:rPr>
        <w:t xml:space="preserve"> אברהם (</w:t>
      </w:r>
      <w:r>
        <w:rPr>
          <w:rFonts w:hint="cs"/>
          <w:rtl/>
        </w:rPr>
        <w:t>בשם ועדת הכספים</w:t>
      </w:r>
      <w:r>
        <w:rPr>
          <w:rtl/>
        </w:rPr>
        <w:t>):</w:t>
      </w:r>
      <w:bookmarkEnd w:id="231"/>
    </w:p>
    <w:p w14:paraId="0FC9D801" w14:textId="77777777" w:rsidR="00000000" w:rsidRDefault="000C6BB5">
      <w:pPr>
        <w:pStyle w:val="a0"/>
        <w:rPr>
          <w:rFonts w:hint="cs"/>
          <w:rtl/>
        </w:rPr>
      </w:pPr>
    </w:p>
    <w:p w14:paraId="4D7054C3" w14:textId="77777777" w:rsidR="00000000" w:rsidRDefault="000C6BB5">
      <w:pPr>
        <w:pStyle w:val="a0"/>
        <w:rPr>
          <w:rFonts w:hint="cs"/>
          <w:rtl/>
        </w:rPr>
      </w:pPr>
      <w:r>
        <w:rPr>
          <w:rFonts w:hint="cs"/>
          <w:rtl/>
        </w:rPr>
        <w:t>אדוני היושב-ראש, חברי חברי הכנסת, אדוני השר, הצעת חוק דומה לזאת הונחה כבר בכנסת הקודמת, לפני כשנתיים, והיא הונ</w:t>
      </w:r>
      <w:r>
        <w:rPr>
          <w:rFonts w:hint="cs"/>
          <w:rtl/>
        </w:rPr>
        <w:t xml:space="preserve">חה מחדש בכנסת זו. נא לשים לב, כי מספר התיקון הוא 24 ולא 25, כפי שהופיע בהצעת החוק שעברה קריאה ראשונה. </w:t>
      </w:r>
    </w:p>
    <w:p w14:paraId="697091BB" w14:textId="77777777" w:rsidR="00000000" w:rsidRDefault="000C6BB5">
      <w:pPr>
        <w:pStyle w:val="a0"/>
        <w:rPr>
          <w:rFonts w:hint="cs"/>
          <w:rtl/>
        </w:rPr>
      </w:pPr>
    </w:p>
    <w:p w14:paraId="1E93AB6C" w14:textId="77777777" w:rsidR="00000000" w:rsidRDefault="000C6BB5">
      <w:pPr>
        <w:pStyle w:val="a0"/>
        <w:rPr>
          <w:rFonts w:hint="cs"/>
          <w:rtl/>
        </w:rPr>
      </w:pPr>
      <w:r>
        <w:rPr>
          <w:rFonts w:hint="cs"/>
          <w:rtl/>
        </w:rPr>
        <w:t xml:space="preserve">השינויים העיקריים שהכניסה ועדת הכספים לאחר דיונים ושמיעת משלחות של גופים העוסקים בתחום זה הם: </w:t>
      </w:r>
    </w:p>
    <w:p w14:paraId="222404B6" w14:textId="77777777" w:rsidR="00000000" w:rsidRDefault="000C6BB5">
      <w:pPr>
        <w:pStyle w:val="a0"/>
        <w:rPr>
          <w:rFonts w:hint="cs"/>
          <w:rtl/>
        </w:rPr>
      </w:pPr>
    </w:p>
    <w:p w14:paraId="5AD56F9D" w14:textId="77777777" w:rsidR="00000000" w:rsidRDefault="000C6BB5">
      <w:pPr>
        <w:pStyle w:val="a0"/>
        <w:rPr>
          <w:rFonts w:hint="cs"/>
          <w:rtl/>
        </w:rPr>
      </w:pPr>
      <w:r>
        <w:rPr>
          <w:rFonts w:hint="cs"/>
          <w:rtl/>
        </w:rPr>
        <w:t>בסעיף 17א לחוק העיקרי, העוסק במחיר אחיד של ניירות ערך, ה</w:t>
      </w:r>
      <w:r>
        <w:rPr>
          <w:rFonts w:hint="cs"/>
          <w:rtl/>
        </w:rPr>
        <w:t xml:space="preserve">חליטה הוועדה כי האחריות למכירה במחיר שאינו אחיד תוטל רק על מי שמכר במחיר לא אחיד: המציע, החתם או המפיץ, ולא כולם, כפי שהיה בהצעת החוק המקורית. </w:t>
      </w:r>
    </w:p>
    <w:p w14:paraId="4927CE66" w14:textId="77777777" w:rsidR="00000000" w:rsidRDefault="000C6BB5">
      <w:pPr>
        <w:pStyle w:val="a0"/>
        <w:rPr>
          <w:rFonts w:hint="cs"/>
          <w:rtl/>
        </w:rPr>
      </w:pPr>
    </w:p>
    <w:p w14:paraId="1725FC45" w14:textId="77777777" w:rsidR="00000000" w:rsidRDefault="000C6BB5">
      <w:pPr>
        <w:pStyle w:val="a0"/>
        <w:rPr>
          <w:rFonts w:hint="cs"/>
          <w:rtl/>
        </w:rPr>
      </w:pPr>
      <w:r>
        <w:rPr>
          <w:rFonts w:hint="cs"/>
          <w:rtl/>
        </w:rPr>
        <w:t>בסעיף 17ג לחוק העיקרי, הקובע כי לא יהיה מחיר מרבי, החליטה הוועדה לשנות את הניסוח. הסעיף קובע כי הצעה אחידה תיעש</w:t>
      </w:r>
      <w:r>
        <w:rPr>
          <w:rFonts w:hint="cs"/>
          <w:rtl/>
        </w:rPr>
        <w:t>ה בלא שייקבע מחיר מרבי לניירות הערך המוצעים, ואולם הסעיף מסמיך את שר האוצר לקבוע בתקנות, כי האיסור על מחיר מרבי לא יחול או שיחול בתנאים שיקבע. נושא המחיר המרבי נדון בתשומת לב רבה בוועדת הכספים, והוועדה השתכנעה שיש לאסור אותו בחקיקה ולאפשר את ההחרגה ממנו, ע</w:t>
      </w:r>
      <w:r>
        <w:rPr>
          <w:rFonts w:hint="cs"/>
          <w:rtl/>
        </w:rPr>
        <w:t>ל רקע הביקושים האדירים וחיתומי היתר להנפקות, שיטה אשר יצרה תופעות שליליות סביב הנפקת ניירות ערך.</w:t>
      </w:r>
    </w:p>
    <w:p w14:paraId="274B950C" w14:textId="77777777" w:rsidR="00000000" w:rsidRDefault="000C6BB5">
      <w:pPr>
        <w:pStyle w:val="a0"/>
        <w:rPr>
          <w:rFonts w:hint="cs"/>
          <w:rtl/>
        </w:rPr>
      </w:pPr>
    </w:p>
    <w:p w14:paraId="19A1A6C2" w14:textId="77777777" w:rsidR="00000000" w:rsidRDefault="000C6BB5">
      <w:pPr>
        <w:pStyle w:val="a0"/>
        <w:rPr>
          <w:rFonts w:hint="cs"/>
          <w:rtl/>
        </w:rPr>
      </w:pPr>
      <w:r>
        <w:rPr>
          <w:rFonts w:hint="cs"/>
          <w:rtl/>
        </w:rPr>
        <w:t xml:space="preserve">השינוי בסעיף 24 לחוק העיקרי </w:t>
      </w:r>
      <w:r>
        <w:rPr>
          <w:rtl/>
        </w:rPr>
        <w:t>–</w:t>
      </w:r>
      <w:r>
        <w:rPr>
          <w:rFonts w:hint="cs"/>
          <w:rtl/>
        </w:rPr>
        <w:t xml:space="preserve"> התקופה להגשת הזמנות </w:t>
      </w:r>
      <w:r>
        <w:rPr>
          <w:rtl/>
        </w:rPr>
        <w:t>–</w:t>
      </w:r>
      <w:r>
        <w:rPr>
          <w:rFonts w:hint="cs"/>
          <w:rtl/>
        </w:rPr>
        <w:t xml:space="preserve"> הוא שינוי נוסח ולא שינוי מהותי. </w:t>
      </w:r>
    </w:p>
    <w:p w14:paraId="69871932" w14:textId="77777777" w:rsidR="00000000" w:rsidRDefault="000C6BB5">
      <w:pPr>
        <w:pStyle w:val="a0"/>
        <w:rPr>
          <w:rFonts w:hint="cs"/>
          <w:rtl/>
        </w:rPr>
      </w:pPr>
    </w:p>
    <w:p w14:paraId="7EDE8042" w14:textId="77777777" w:rsidR="00000000" w:rsidRDefault="000C6BB5">
      <w:pPr>
        <w:pStyle w:val="a0"/>
        <w:rPr>
          <w:rFonts w:hint="cs"/>
          <w:rtl/>
        </w:rPr>
      </w:pPr>
      <w:r>
        <w:rPr>
          <w:rFonts w:hint="cs"/>
          <w:rtl/>
        </w:rPr>
        <w:t xml:space="preserve">בסעיף 33 לחוק העיקרי, העוסק באחריות חתם, נוסח הסעיף מחדש כדי להבהירו. </w:t>
      </w:r>
    </w:p>
    <w:p w14:paraId="38EB4FCD" w14:textId="77777777" w:rsidR="00000000" w:rsidRDefault="000C6BB5">
      <w:pPr>
        <w:pStyle w:val="a0"/>
        <w:rPr>
          <w:rFonts w:hint="cs"/>
          <w:rtl/>
        </w:rPr>
      </w:pPr>
    </w:p>
    <w:p w14:paraId="36612DA3" w14:textId="77777777" w:rsidR="00000000" w:rsidRDefault="000C6BB5">
      <w:pPr>
        <w:pStyle w:val="a0"/>
        <w:rPr>
          <w:rFonts w:hint="cs"/>
          <w:rtl/>
        </w:rPr>
      </w:pPr>
      <w:r>
        <w:rPr>
          <w:rFonts w:hint="cs"/>
          <w:rtl/>
        </w:rPr>
        <w:t>תיקון מהותי שהכניסה הוועדה הוא בסעיף 34א לחוק העיקרי, העוסק בשיפוי חתמים, והיא צמצמה את איסור השיפוי. איסור השיפוי יחול רק על שיפוי בגין אחריות לפרט מטעה בתשקיף. מותר יהיה לשפות חתמים בינם לבין עצמם ומותר יהיה שיפוי מחברת ביטוח.</w:t>
      </w:r>
    </w:p>
    <w:p w14:paraId="4920889A" w14:textId="77777777" w:rsidR="00000000" w:rsidRDefault="000C6BB5">
      <w:pPr>
        <w:pStyle w:val="a0"/>
        <w:rPr>
          <w:rFonts w:hint="cs"/>
          <w:rtl/>
        </w:rPr>
      </w:pPr>
    </w:p>
    <w:p w14:paraId="0025533E" w14:textId="77777777" w:rsidR="00000000" w:rsidRDefault="000C6BB5">
      <w:pPr>
        <w:pStyle w:val="a0"/>
        <w:rPr>
          <w:rFonts w:hint="cs"/>
          <w:rtl/>
        </w:rPr>
      </w:pPr>
      <w:r>
        <w:rPr>
          <w:rFonts w:hint="cs"/>
          <w:rtl/>
        </w:rPr>
        <w:t>בסעיף 56(ג) לחוק העיקרי, ה</w:t>
      </w:r>
      <w:r>
        <w:rPr>
          <w:rFonts w:hint="cs"/>
          <w:rtl/>
        </w:rPr>
        <w:t xml:space="preserve">עוסק בהסמכה לתקנות שיתקין שר האוצר לתנאי כשירות, הון עצמי וביטוח אחריות של חתם, החליטה הוועדה בעקבות הדיון, כי במקום הסמכה לדרישה להון עצמי ופיקדון של חתמים בתקנות, תיקבע הסמכה לדרישת פיקדון בלבד, כי פיקדון ישמש כרית ביטחון טובה יותר. </w:t>
      </w:r>
    </w:p>
    <w:p w14:paraId="32F71617" w14:textId="77777777" w:rsidR="00000000" w:rsidRDefault="000C6BB5">
      <w:pPr>
        <w:pStyle w:val="a0"/>
        <w:rPr>
          <w:rFonts w:hint="cs"/>
          <w:rtl/>
        </w:rPr>
      </w:pPr>
    </w:p>
    <w:p w14:paraId="4C173C69" w14:textId="77777777" w:rsidR="00000000" w:rsidRDefault="000C6BB5">
      <w:pPr>
        <w:pStyle w:val="a0"/>
        <w:rPr>
          <w:rFonts w:hint="cs"/>
          <w:rtl/>
        </w:rPr>
      </w:pPr>
      <w:r>
        <w:rPr>
          <w:rFonts w:hint="cs"/>
          <w:rtl/>
        </w:rPr>
        <w:t>הוועדה הוסיפה, על-פ</w:t>
      </w:r>
      <w:r>
        <w:rPr>
          <w:rFonts w:hint="cs"/>
          <w:rtl/>
        </w:rPr>
        <w:t xml:space="preserve">י הצעת הרשות לניירות ערך, תיקון טכני, והוא תיקון עקיף לחוק הסדרת העיסוק בייעוץ השקעות ובניהול תיקי השקעות, המוסיף הגדרת "התחייבות חיתומית" כהגדרתה בחוק ניירות ערך. </w:t>
      </w:r>
    </w:p>
    <w:p w14:paraId="32755805" w14:textId="77777777" w:rsidR="00000000" w:rsidRDefault="000C6BB5">
      <w:pPr>
        <w:pStyle w:val="a0"/>
        <w:rPr>
          <w:rFonts w:hint="cs"/>
          <w:rtl/>
        </w:rPr>
      </w:pPr>
    </w:p>
    <w:p w14:paraId="5ABE836B" w14:textId="77777777" w:rsidR="00000000" w:rsidRDefault="000C6BB5">
      <w:pPr>
        <w:pStyle w:val="a0"/>
        <w:rPr>
          <w:rFonts w:hint="cs"/>
          <w:rtl/>
        </w:rPr>
      </w:pPr>
      <w:r>
        <w:rPr>
          <w:rFonts w:hint="cs"/>
          <w:rtl/>
        </w:rPr>
        <w:t>סעיף התחילה שונה, ועיקרו הוא שתהיה תחילה מיידית של הסעיפים שאינם קשורים להצעת ניירות ערך ל</w:t>
      </w:r>
      <w:r>
        <w:rPr>
          <w:rFonts w:hint="cs"/>
          <w:rtl/>
        </w:rPr>
        <w:t>ציבור ולתיקון שיטת החיתום, ואילו יתר הסעיפים ייכנסו לתוקפם עם התקנת התקנות ובמועדים שייקבעו באותן תקנות.</w:t>
      </w:r>
    </w:p>
    <w:p w14:paraId="59C48446" w14:textId="77777777" w:rsidR="00000000" w:rsidRDefault="000C6BB5">
      <w:pPr>
        <w:pStyle w:val="a0"/>
        <w:rPr>
          <w:rFonts w:hint="cs"/>
          <w:rtl/>
        </w:rPr>
      </w:pPr>
    </w:p>
    <w:p w14:paraId="63135A8D" w14:textId="77777777" w:rsidR="00000000" w:rsidRDefault="000C6BB5">
      <w:pPr>
        <w:pStyle w:val="a0"/>
        <w:rPr>
          <w:rFonts w:hint="cs"/>
          <w:rtl/>
        </w:rPr>
      </w:pPr>
      <w:r>
        <w:rPr>
          <w:rFonts w:hint="cs"/>
          <w:rtl/>
        </w:rPr>
        <w:t xml:space="preserve">ועדת הכספים, קרוב לוודאי, תעסוק בפגרה באישורן של התקנות הרבות הנובעות מתיקון חוק זה, שנועדו להבטיח את הסדרת החיתום ושכלולו של שוק ניירות ערך. </w:t>
      </w:r>
    </w:p>
    <w:p w14:paraId="7885CD5A" w14:textId="77777777" w:rsidR="00000000" w:rsidRDefault="000C6BB5">
      <w:pPr>
        <w:pStyle w:val="a0"/>
        <w:rPr>
          <w:rFonts w:hint="cs"/>
          <w:rtl/>
        </w:rPr>
      </w:pPr>
    </w:p>
    <w:p w14:paraId="4023F8BF" w14:textId="77777777" w:rsidR="00000000" w:rsidRDefault="000C6BB5">
      <w:pPr>
        <w:pStyle w:val="a0"/>
        <w:rPr>
          <w:rFonts w:hint="cs"/>
          <w:rtl/>
        </w:rPr>
      </w:pPr>
      <w:r>
        <w:rPr>
          <w:rFonts w:hint="cs"/>
          <w:rtl/>
        </w:rPr>
        <w:t>אני קו</w:t>
      </w:r>
      <w:r>
        <w:rPr>
          <w:rFonts w:hint="cs"/>
          <w:rtl/>
        </w:rPr>
        <w:t>ראת לחברי הכנסת לאשר הצעת חוק זו בקריאה שנייה ושלישית. תודה רבה.</w:t>
      </w:r>
    </w:p>
    <w:p w14:paraId="3F0A8563" w14:textId="77777777" w:rsidR="00000000" w:rsidRDefault="000C6BB5">
      <w:pPr>
        <w:pStyle w:val="a0"/>
        <w:rPr>
          <w:rFonts w:hint="cs"/>
          <w:rtl/>
        </w:rPr>
      </w:pPr>
    </w:p>
    <w:p w14:paraId="11AC042E" w14:textId="77777777" w:rsidR="00000000" w:rsidRDefault="000C6BB5">
      <w:pPr>
        <w:pStyle w:val="af1"/>
        <w:rPr>
          <w:rtl/>
        </w:rPr>
      </w:pPr>
      <w:r>
        <w:rPr>
          <w:rtl/>
        </w:rPr>
        <w:t>היו"ר ראובן ריבלין:</w:t>
      </w:r>
    </w:p>
    <w:p w14:paraId="0F290AB1" w14:textId="77777777" w:rsidR="00000000" w:rsidRDefault="000C6BB5">
      <w:pPr>
        <w:pStyle w:val="a0"/>
        <w:rPr>
          <w:rtl/>
        </w:rPr>
      </w:pPr>
    </w:p>
    <w:p w14:paraId="348BE1B2" w14:textId="77777777" w:rsidR="00000000" w:rsidRDefault="000C6BB5">
      <w:pPr>
        <w:pStyle w:val="a0"/>
        <w:rPr>
          <w:rFonts w:hint="cs"/>
          <w:rtl/>
        </w:rPr>
      </w:pPr>
      <w:r>
        <w:rPr>
          <w:rFonts w:hint="cs"/>
          <w:rtl/>
        </w:rPr>
        <w:t>תודה רבה. רבותי חברי הכנסת, יש מסתייג אחד, חבר הכנסת אברהם בייגה שוחט, הוא אינו נוכח. לכן, חברי הכנסת וכבוד השרים, אני מבקש לשבת על מקומותיכם, שכן אני מתכוון להצביע בעוד</w:t>
      </w:r>
      <w:r>
        <w:rPr>
          <w:rFonts w:hint="cs"/>
          <w:rtl/>
        </w:rPr>
        <w:t xml:space="preserve"> שניות מועטות על הצעת חוק ניירות ערך (תיקון מס' 24), התשס"ד-2004. </w:t>
      </w:r>
    </w:p>
    <w:p w14:paraId="755E48BF" w14:textId="77777777" w:rsidR="00000000" w:rsidRDefault="000C6BB5">
      <w:pPr>
        <w:pStyle w:val="a0"/>
        <w:rPr>
          <w:rFonts w:hint="cs"/>
          <w:rtl/>
        </w:rPr>
      </w:pPr>
    </w:p>
    <w:p w14:paraId="3D19B47C" w14:textId="77777777" w:rsidR="00000000" w:rsidRDefault="000C6BB5">
      <w:pPr>
        <w:pStyle w:val="a0"/>
        <w:rPr>
          <w:rFonts w:hint="cs"/>
          <w:rtl/>
        </w:rPr>
      </w:pPr>
      <w:r>
        <w:rPr>
          <w:rFonts w:hint="cs"/>
          <w:rtl/>
        </w:rPr>
        <w:t>רבותי חברי הכנסת, מי בעד, מי נגד חוק ניירות ערך (תיקון מס' 24) - נא להצביע בקריאה שנייה.</w:t>
      </w:r>
    </w:p>
    <w:p w14:paraId="1E2DBE82" w14:textId="77777777" w:rsidR="00000000" w:rsidRDefault="000C6BB5">
      <w:pPr>
        <w:pStyle w:val="a0"/>
        <w:rPr>
          <w:rFonts w:hint="cs"/>
          <w:rtl/>
        </w:rPr>
      </w:pPr>
    </w:p>
    <w:p w14:paraId="5BF24350" w14:textId="77777777" w:rsidR="00000000" w:rsidRDefault="000C6BB5">
      <w:pPr>
        <w:pStyle w:val="ab"/>
        <w:bidi/>
        <w:rPr>
          <w:rFonts w:hint="cs"/>
          <w:rtl/>
        </w:rPr>
      </w:pPr>
      <w:r>
        <w:rPr>
          <w:rFonts w:hint="cs"/>
          <w:rtl/>
        </w:rPr>
        <w:t>הצבעה מס' 11</w:t>
      </w:r>
    </w:p>
    <w:p w14:paraId="780D35D7" w14:textId="77777777" w:rsidR="00000000" w:rsidRDefault="000C6BB5">
      <w:pPr>
        <w:pStyle w:val="a0"/>
        <w:rPr>
          <w:rFonts w:hint="cs"/>
          <w:rtl/>
        </w:rPr>
      </w:pPr>
    </w:p>
    <w:p w14:paraId="2DD77AE2" w14:textId="77777777" w:rsidR="00000000" w:rsidRDefault="000C6BB5">
      <w:pPr>
        <w:pStyle w:val="ac"/>
        <w:bidi/>
        <w:rPr>
          <w:rFonts w:hint="cs"/>
          <w:rtl/>
        </w:rPr>
      </w:pPr>
      <w:r>
        <w:rPr>
          <w:rFonts w:hint="cs"/>
          <w:rtl/>
        </w:rPr>
        <w:t>בעד סעיפים 1-26 - 24</w:t>
      </w:r>
    </w:p>
    <w:p w14:paraId="3E91FAA8" w14:textId="77777777" w:rsidR="00000000" w:rsidRDefault="000C6BB5">
      <w:pPr>
        <w:pStyle w:val="ac"/>
        <w:bidi/>
        <w:rPr>
          <w:rFonts w:hint="cs"/>
          <w:rtl/>
        </w:rPr>
      </w:pPr>
      <w:r>
        <w:rPr>
          <w:rFonts w:hint="cs"/>
          <w:rtl/>
        </w:rPr>
        <w:t xml:space="preserve">נגד </w:t>
      </w:r>
      <w:r>
        <w:rPr>
          <w:rtl/>
        </w:rPr>
        <w:t>–</w:t>
      </w:r>
      <w:r>
        <w:rPr>
          <w:rFonts w:hint="cs"/>
          <w:rtl/>
        </w:rPr>
        <w:t xml:space="preserve"> 6</w:t>
      </w:r>
    </w:p>
    <w:p w14:paraId="0149CE9C" w14:textId="77777777" w:rsidR="00000000" w:rsidRDefault="000C6BB5">
      <w:pPr>
        <w:pStyle w:val="ac"/>
        <w:bidi/>
        <w:rPr>
          <w:rFonts w:hint="cs"/>
          <w:rtl/>
        </w:rPr>
      </w:pPr>
      <w:r>
        <w:rPr>
          <w:rFonts w:hint="cs"/>
          <w:rtl/>
        </w:rPr>
        <w:t xml:space="preserve">נמנעים </w:t>
      </w:r>
      <w:r>
        <w:rPr>
          <w:rtl/>
        </w:rPr>
        <w:t>–</w:t>
      </w:r>
      <w:r>
        <w:rPr>
          <w:rFonts w:hint="cs"/>
          <w:rtl/>
        </w:rPr>
        <w:t xml:space="preserve"> 1</w:t>
      </w:r>
    </w:p>
    <w:p w14:paraId="0787E668" w14:textId="77777777" w:rsidR="00000000" w:rsidRDefault="000C6BB5">
      <w:pPr>
        <w:pStyle w:val="ad"/>
        <w:bidi/>
        <w:rPr>
          <w:rFonts w:hint="cs"/>
          <w:rtl/>
        </w:rPr>
      </w:pPr>
      <w:r>
        <w:rPr>
          <w:rFonts w:hint="cs"/>
          <w:rtl/>
        </w:rPr>
        <w:t>סעיפים 1-26 נתקבלו.</w:t>
      </w:r>
    </w:p>
    <w:p w14:paraId="039ECBF3" w14:textId="77777777" w:rsidR="00000000" w:rsidRDefault="000C6BB5">
      <w:pPr>
        <w:pStyle w:val="a0"/>
        <w:rPr>
          <w:rFonts w:hint="cs"/>
          <w:rtl/>
        </w:rPr>
      </w:pPr>
    </w:p>
    <w:p w14:paraId="7E02CFAD" w14:textId="77777777" w:rsidR="00000000" w:rsidRDefault="000C6BB5">
      <w:pPr>
        <w:pStyle w:val="af1"/>
        <w:rPr>
          <w:rtl/>
        </w:rPr>
      </w:pPr>
      <w:r>
        <w:rPr>
          <w:rtl/>
        </w:rPr>
        <w:t>היו"ר ראובן ריבלין:</w:t>
      </w:r>
    </w:p>
    <w:p w14:paraId="4CE6105A" w14:textId="77777777" w:rsidR="00000000" w:rsidRDefault="000C6BB5">
      <w:pPr>
        <w:pStyle w:val="a0"/>
        <w:rPr>
          <w:rtl/>
        </w:rPr>
      </w:pPr>
    </w:p>
    <w:p w14:paraId="310E2F87" w14:textId="77777777" w:rsidR="00000000" w:rsidRDefault="000C6BB5">
      <w:pPr>
        <w:pStyle w:val="a0"/>
        <w:rPr>
          <w:rFonts w:hint="cs"/>
          <w:rtl/>
        </w:rPr>
      </w:pPr>
      <w:r>
        <w:rPr>
          <w:rFonts w:hint="cs"/>
          <w:rtl/>
        </w:rPr>
        <w:t>וב</w:t>
      </w:r>
      <w:r>
        <w:rPr>
          <w:rFonts w:hint="cs"/>
          <w:rtl/>
        </w:rPr>
        <w:t xml:space="preserve">כן, 24 בעד, שישה נגד, אחד נמנע. </w:t>
      </w:r>
    </w:p>
    <w:p w14:paraId="084217ED" w14:textId="77777777" w:rsidR="00000000" w:rsidRDefault="000C6BB5">
      <w:pPr>
        <w:pStyle w:val="a0"/>
        <w:rPr>
          <w:rFonts w:hint="cs"/>
          <w:rtl/>
        </w:rPr>
      </w:pPr>
    </w:p>
    <w:p w14:paraId="6A9C9651" w14:textId="77777777" w:rsidR="00000000" w:rsidRDefault="000C6BB5">
      <w:pPr>
        <w:pStyle w:val="af0"/>
        <w:rPr>
          <w:rtl/>
        </w:rPr>
      </w:pPr>
      <w:r>
        <w:rPr>
          <w:rFonts w:hint="eastAsia"/>
          <w:rtl/>
        </w:rPr>
        <w:t>יצחק</w:t>
      </w:r>
      <w:r>
        <w:rPr>
          <w:rtl/>
        </w:rPr>
        <w:t xml:space="preserve"> הרצוג (העבודה-מימד):</w:t>
      </w:r>
    </w:p>
    <w:p w14:paraId="143F9C9C" w14:textId="77777777" w:rsidR="00000000" w:rsidRDefault="000C6BB5">
      <w:pPr>
        <w:pStyle w:val="a0"/>
        <w:rPr>
          <w:rFonts w:hint="cs"/>
          <w:rtl/>
        </w:rPr>
      </w:pPr>
    </w:p>
    <w:p w14:paraId="6767D7D3" w14:textId="77777777" w:rsidR="00000000" w:rsidRDefault="000C6BB5">
      <w:pPr>
        <w:pStyle w:val="a0"/>
        <w:rPr>
          <w:rFonts w:hint="cs"/>
          <w:rtl/>
        </w:rPr>
      </w:pPr>
      <w:r>
        <w:rPr>
          <w:rFonts w:hint="cs"/>
          <w:rtl/>
        </w:rPr>
        <w:t>הקול שלי לא נרשם.</w:t>
      </w:r>
    </w:p>
    <w:p w14:paraId="15CF9A9D" w14:textId="77777777" w:rsidR="00000000" w:rsidRDefault="000C6BB5">
      <w:pPr>
        <w:pStyle w:val="a0"/>
        <w:rPr>
          <w:rFonts w:hint="cs"/>
          <w:rtl/>
        </w:rPr>
      </w:pPr>
    </w:p>
    <w:p w14:paraId="586B2E28" w14:textId="77777777" w:rsidR="00000000" w:rsidRDefault="000C6BB5">
      <w:pPr>
        <w:pStyle w:val="af1"/>
        <w:rPr>
          <w:rtl/>
        </w:rPr>
      </w:pPr>
      <w:r>
        <w:rPr>
          <w:rtl/>
        </w:rPr>
        <w:t>היו"ר ראובן ריבלין:</w:t>
      </w:r>
    </w:p>
    <w:p w14:paraId="22D6AC6B" w14:textId="77777777" w:rsidR="00000000" w:rsidRDefault="000C6BB5">
      <w:pPr>
        <w:pStyle w:val="a0"/>
        <w:rPr>
          <w:rtl/>
        </w:rPr>
      </w:pPr>
    </w:p>
    <w:p w14:paraId="20A15053" w14:textId="77777777" w:rsidR="00000000" w:rsidRDefault="000C6BB5">
      <w:pPr>
        <w:pStyle w:val="a0"/>
        <w:rPr>
          <w:rFonts w:hint="cs"/>
          <w:rtl/>
        </w:rPr>
      </w:pPr>
      <w:r>
        <w:rPr>
          <w:rFonts w:hint="cs"/>
          <w:rtl/>
        </w:rPr>
        <w:t>לא נרשם, כי לא לחצת בזמן. אתה רוצה להוסיף את קולך? ובכן, 24 בעד, שישה נגד, אחד נמנע. חבר הכנסת הרצוג הצביע בעד ואני לא מוסיף את קולו, משום שהוא לא משפיע. כ</w:t>
      </w:r>
      <w:r>
        <w:rPr>
          <w:rFonts w:hint="cs"/>
          <w:rtl/>
        </w:rPr>
        <w:t>נראה היתה תקלה.</w:t>
      </w:r>
    </w:p>
    <w:p w14:paraId="6793569E" w14:textId="77777777" w:rsidR="00000000" w:rsidRDefault="000C6BB5">
      <w:pPr>
        <w:pStyle w:val="a0"/>
        <w:rPr>
          <w:rFonts w:hint="cs"/>
          <w:rtl/>
        </w:rPr>
      </w:pPr>
    </w:p>
    <w:p w14:paraId="1A6EDCC4" w14:textId="77777777" w:rsidR="00000000" w:rsidRDefault="000C6BB5">
      <w:pPr>
        <w:pStyle w:val="a0"/>
        <w:rPr>
          <w:rFonts w:hint="cs"/>
          <w:rtl/>
        </w:rPr>
      </w:pPr>
      <w:r>
        <w:rPr>
          <w:rFonts w:hint="cs"/>
          <w:rtl/>
        </w:rPr>
        <w:t xml:space="preserve">רבותי חברי הכנסת, אנחנו עוברים לקריאה שלישית. חבר הכנסת הרצוג, אם אדוני לא ידבר בטלפון, תהיה לו הזדמנות להצביע בקריאה שלישית. </w:t>
      </w:r>
    </w:p>
    <w:p w14:paraId="2A181E3A" w14:textId="77777777" w:rsidR="00000000" w:rsidRDefault="000C6BB5">
      <w:pPr>
        <w:pStyle w:val="a0"/>
        <w:rPr>
          <w:rFonts w:hint="cs"/>
          <w:rtl/>
        </w:rPr>
      </w:pPr>
    </w:p>
    <w:p w14:paraId="7A4C546F" w14:textId="77777777" w:rsidR="00000000" w:rsidRDefault="000C6BB5">
      <w:pPr>
        <w:pStyle w:val="a0"/>
        <w:rPr>
          <w:rFonts w:hint="cs"/>
          <w:rtl/>
        </w:rPr>
      </w:pPr>
      <w:r>
        <w:rPr>
          <w:rFonts w:hint="cs"/>
          <w:rtl/>
        </w:rPr>
        <w:t>ובכן, רבותי חברי הכנסת, הצעת חוק ניירות ערך (תיקון מס' 24), התשס"ד-2004, קריאה שלישית. נא להצביע - מי בעד? מי נ</w:t>
      </w:r>
      <w:r>
        <w:rPr>
          <w:rFonts w:hint="cs"/>
          <w:rtl/>
        </w:rPr>
        <w:t>גד? מי נמנע?</w:t>
      </w:r>
    </w:p>
    <w:p w14:paraId="5D501D75" w14:textId="77777777" w:rsidR="00000000" w:rsidRDefault="000C6BB5">
      <w:pPr>
        <w:pStyle w:val="a0"/>
        <w:rPr>
          <w:rFonts w:hint="cs"/>
          <w:rtl/>
        </w:rPr>
      </w:pPr>
    </w:p>
    <w:p w14:paraId="65870A83" w14:textId="77777777" w:rsidR="00000000" w:rsidRDefault="000C6BB5">
      <w:pPr>
        <w:pStyle w:val="ab"/>
        <w:bidi/>
        <w:rPr>
          <w:rFonts w:hint="cs"/>
          <w:rtl/>
        </w:rPr>
      </w:pPr>
      <w:r>
        <w:rPr>
          <w:rFonts w:hint="cs"/>
          <w:rtl/>
        </w:rPr>
        <w:t>הצבעה מס' 12</w:t>
      </w:r>
    </w:p>
    <w:p w14:paraId="08AB2AD8" w14:textId="77777777" w:rsidR="00000000" w:rsidRDefault="000C6BB5">
      <w:pPr>
        <w:pStyle w:val="a0"/>
        <w:rPr>
          <w:rFonts w:hint="cs"/>
          <w:rtl/>
        </w:rPr>
      </w:pPr>
    </w:p>
    <w:p w14:paraId="29975F7C" w14:textId="77777777" w:rsidR="00000000" w:rsidRDefault="000C6BB5">
      <w:pPr>
        <w:pStyle w:val="ac"/>
        <w:bidi/>
        <w:rPr>
          <w:rFonts w:hint="cs"/>
          <w:rtl/>
        </w:rPr>
      </w:pPr>
      <w:r>
        <w:rPr>
          <w:rFonts w:hint="cs"/>
          <w:rtl/>
        </w:rPr>
        <w:t xml:space="preserve">בעד החוק </w:t>
      </w:r>
      <w:r>
        <w:rPr>
          <w:rtl/>
        </w:rPr>
        <w:t>–</w:t>
      </w:r>
      <w:r>
        <w:rPr>
          <w:rFonts w:hint="cs"/>
          <w:rtl/>
        </w:rPr>
        <w:t xml:space="preserve"> 29</w:t>
      </w:r>
    </w:p>
    <w:p w14:paraId="2F36E8AC" w14:textId="77777777" w:rsidR="00000000" w:rsidRDefault="000C6BB5">
      <w:pPr>
        <w:pStyle w:val="ac"/>
        <w:bidi/>
        <w:rPr>
          <w:rFonts w:hint="cs"/>
          <w:rtl/>
        </w:rPr>
      </w:pPr>
      <w:r>
        <w:rPr>
          <w:rFonts w:hint="cs"/>
          <w:rtl/>
        </w:rPr>
        <w:t xml:space="preserve">נגד </w:t>
      </w:r>
      <w:r>
        <w:rPr>
          <w:rtl/>
        </w:rPr>
        <w:t>–</w:t>
      </w:r>
      <w:r>
        <w:rPr>
          <w:rFonts w:hint="cs"/>
          <w:rtl/>
        </w:rPr>
        <w:t xml:space="preserve"> 6</w:t>
      </w:r>
    </w:p>
    <w:p w14:paraId="6888D30B" w14:textId="77777777" w:rsidR="00000000" w:rsidRDefault="000C6BB5">
      <w:pPr>
        <w:pStyle w:val="ac"/>
        <w:bidi/>
        <w:rPr>
          <w:rFonts w:hint="cs"/>
          <w:rtl/>
        </w:rPr>
      </w:pPr>
      <w:r>
        <w:rPr>
          <w:rFonts w:hint="cs"/>
          <w:rtl/>
        </w:rPr>
        <w:t xml:space="preserve">נמנעים </w:t>
      </w:r>
      <w:r>
        <w:rPr>
          <w:rtl/>
        </w:rPr>
        <w:t>–</w:t>
      </w:r>
      <w:r>
        <w:rPr>
          <w:rFonts w:hint="cs"/>
          <w:rtl/>
        </w:rPr>
        <w:t xml:space="preserve"> 1</w:t>
      </w:r>
    </w:p>
    <w:p w14:paraId="64152E8D" w14:textId="77777777" w:rsidR="00000000" w:rsidRDefault="000C6BB5">
      <w:pPr>
        <w:pStyle w:val="ad"/>
        <w:bidi/>
        <w:rPr>
          <w:rFonts w:hint="cs"/>
          <w:rtl/>
        </w:rPr>
      </w:pPr>
      <w:r>
        <w:rPr>
          <w:rFonts w:hint="cs"/>
          <w:rtl/>
        </w:rPr>
        <w:t>חוק ניירות ערך (תיקון מס' 24), התשס"ד-2004, נתקבל.</w:t>
      </w:r>
    </w:p>
    <w:p w14:paraId="1BA7C419" w14:textId="77777777" w:rsidR="00000000" w:rsidRDefault="000C6BB5">
      <w:pPr>
        <w:pStyle w:val="a0"/>
        <w:rPr>
          <w:rFonts w:hint="cs"/>
          <w:rtl/>
        </w:rPr>
      </w:pPr>
    </w:p>
    <w:p w14:paraId="0E1AA3A4" w14:textId="77777777" w:rsidR="00000000" w:rsidRDefault="000C6BB5">
      <w:pPr>
        <w:pStyle w:val="af1"/>
        <w:rPr>
          <w:rtl/>
        </w:rPr>
      </w:pPr>
      <w:r>
        <w:rPr>
          <w:rtl/>
        </w:rPr>
        <w:t>היו"ר ראובן ריבלין:</w:t>
      </w:r>
    </w:p>
    <w:p w14:paraId="2F0472AB" w14:textId="77777777" w:rsidR="00000000" w:rsidRDefault="000C6BB5">
      <w:pPr>
        <w:pStyle w:val="a0"/>
        <w:rPr>
          <w:rtl/>
        </w:rPr>
      </w:pPr>
    </w:p>
    <w:p w14:paraId="58AFC46A" w14:textId="77777777" w:rsidR="00000000" w:rsidRDefault="000C6BB5">
      <w:pPr>
        <w:pStyle w:val="a0"/>
        <w:rPr>
          <w:rFonts w:hint="cs"/>
          <w:rtl/>
        </w:rPr>
      </w:pPr>
      <w:r>
        <w:rPr>
          <w:rFonts w:hint="cs"/>
          <w:rtl/>
        </w:rPr>
        <w:t>29 בעד, שישה נגד, אחד נמנע. אני קובע שהצעת חוק ניירות ערך (תיקון מס' 24), התשס"ד-2004, עברה בקריאה שלישית, והחוק ייכנס לספ</w:t>
      </w:r>
      <w:r>
        <w:rPr>
          <w:rFonts w:hint="cs"/>
          <w:rtl/>
        </w:rPr>
        <w:t xml:space="preserve">ר החוקים. </w:t>
      </w:r>
    </w:p>
    <w:p w14:paraId="6A0EFC7C" w14:textId="77777777" w:rsidR="00000000" w:rsidRDefault="000C6BB5">
      <w:pPr>
        <w:pStyle w:val="a0"/>
        <w:rPr>
          <w:rFonts w:hint="cs"/>
          <w:rtl/>
        </w:rPr>
      </w:pPr>
    </w:p>
    <w:p w14:paraId="5BF9030D" w14:textId="77777777" w:rsidR="00000000" w:rsidRDefault="000C6BB5">
      <w:pPr>
        <w:pStyle w:val="a0"/>
        <w:rPr>
          <w:rFonts w:hint="cs"/>
          <w:rtl/>
        </w:rPr>
      </w:pPr>
      <w:r>
        <w:rPr>
          <w:rFonts w:hint="cs"/>
          <w:rtl/>
        </w:rPr>
        <w:t xml:space="preserve">אני מבטיח לכם, רבותי, שאין שום תקלות בהצבעות. אתם תתפלאו אפילו לדעת למה. </w:t>
      </w:r>
    </w:p>
    <w:p w14:paraId="7AF6FA09" w14:textId="77777777" w:rsidR="00000000" w:rsidRDefault="000C6BB5">
      <w:pPr>
        <w:pStyle w:val="a0"/>
        <w:rPr>
          <w:rFonts w:hint="cs"/>
          <w:rtl/>
        </w:rPr>
      </w:pPr>
    </w:p>
    <w:p w14:paraId="6FE3362F" w14:textId="77777777" w:rsidR="00000000" w:rsidRDefault="000C6BB5">
      <w:pPr>
        <w:pStyle w:val="af0"/>
        <w:rPr>
          <w:rtl/>
        </w:rPr>
      </w:pPr>
      <w:r>
        <w:rPr>
          <w:rFonts w:hint="eastAsia"/>
          <w:rtl/>
        </w:rPr>
        <w:t>רוחמה</w:t>
      </w:r>
      <w:r>
        <w:rPr>
          <w:rtl/>
        </w:rPr>
        <w:t xml:space="preserve"> אברהם (</w:t>
      </w:r>
      <w:r>
        <w:rPr>
          <w:rFonts w:hint="cs"/>
          <w:rtl/>
        </w:rPr>
        <w:t>בשם ועדת הכספים</w:t>
      </w:r>
      <w:r>
        <w:rPr>
          <w:rtl/>
        </w:rPr>
        <w:t>):</w:t>
      </w:r>
    </w:p>
    <w:p w14:paraId="7AA2A048" w14:textId="77777777" w:rsidR="00000000" w:rsidRDefault="000C6BB5">
      <w:pPr>
        <w:pStyle w:val="a0"/>
        <w:rPr>
          <w:rFonts w:hint="cs"/>
          <w:rtl/>
        </w:rPr>
      </w:pPr>
    </w:p>
    <w:p w14:paraId="4BEBEA0F" w14:textId="77777777" w:rsidR="00000000" w:rsidRDefault="000C6BB5">
      <w:pPr>
        <w:pStyle w:val="a0"/>
        <w:rPr>
          <w:rFonts w:hint="cs"/>
          <w:rtl/>
        </w:rPr>
      </w:pPr>
      <w:r>
        <w:rPr>
          <w:rFonts w:hint="cs"/>
          <w:rtl/>
        </w:rPr>
        <w:t>למה?</w:t>
      </w:r>
    </w:p>
    <w:p w14:paraId="347F1DB0" w14:textId="77777777" w:rsidR="00000000" w:rsidRDefault="000C6BB5">
      <w:pPr>
        <w:pStyle w:val="a0"/>
        <w:rPr>
          <w:rFonts w:hint="cs"/>
          <w:rtl/>
        </w:rPr>
      </w:pPr>
    </w:p>
    <w:p w14:paraId="0BA2B36B" w14:textId="77777777" w:rsidR="00000000" w:rsidRDefault="000C6BB5">
      <w:pPr>
        <w:pStyle w:val="af1"/>
        <w:rPr>
          <w:rtl/>
        </w:rPr>
      </w:pPr>
      <w:r>
        <w:rPr>
          <w:rFonts w:hint="eastAsia"/>
          <w:rtl/>
        </w:rPr>
        <w:t>היו</w:t>
      </w:r>
      <w:r>
        <w:rPr>
          <w:rtl/>
        </w:rPr>
        <w:t>"ר ראובן ריבלין:</w:t>
      </w:r>
    </w:p>
    <w:p w14:paraId="7BC9D879" w14:textId="77777777" w:rsidR="00000000" w:rsidRDefault="000C6BB5">
      <w:pPr>
        <w:pStyle w:val="a0"/>
        <w:rPr>
          <w:rFonts w:hint="cs"/>
          <w:rtl/>
        </w:rPr>
      </w:pPr>
    </w:p>
    <w:p w14:paraId="09829A8A" w14:textId="77777777" w:rsidR="00000000" w:rsidRDefault="000C6BB5">
      <w:pPr>
        <w:pStyle w:val="a0"/>
        <w:rPr>
          <w:rFonts w:hint="cs"/>
          <w:rtl/>
        </w:rPr>
      </w:pPr>
      <w:r>
        <w:rPr>
          <w:rFonts w:hint="cs"/>
          <w:rtl/>
        </w:rPr>
        <w:t>אני לא אספר לכם עכשיו, כדי שאתם תמשיכו להצביע בצורה נכונה. זו היתה הצעת חוק ממשלתית. תודה רבה.</w:t>
      </w:r>
    </w:p>
    <w:p w14:paraId="726F47EB" w14:textId="77777777" w:rsidR="00000000" w:rsidRDefault="000C6BB5">
      <w:pPr>
        <w:pStyle w:val="a0"/>
        <w:rPr>
          <w:rFonts w:hint="cs"/>
          <w:rtl/>
        </w:rPr>
      </w:pPr>
    </w:p>
    <w:p w14:paraId="3226ED85" w14:textId="77777777" w:rsidR="00000000" w:rsidRDefault="000C6BB5">
      <w:pPr>
        <w:pStyle w:val="a2"/>
        <w:rPr>
          <w:rtl/>
        </w:rPr>
      </w:pPr>
    </w:p>
    <w:p w14:paraId="1A72D791" w14:textId="77777777" w:rsidR="00000000" w:rsidRDefault="000C6BB5">
      <w:pPr>
        <w:pStyle w:val="a2"/>
        <w:rPr>
          <w:rFonts w:hint="cs"/>
          <w:rtl/>
        </w:rPr>
      </w:pPr>
      <w:bookmarkStart w:id="232" w:name="CS30793FI0030793T02_08_2004_19_38_57"/>
      <w:bookmarkStart w:id="233" w:name="_Toc100311726"/>
      <w:bookmarkEnd w:id="232"/>
      <w:r>
        <w:rPr>
          <w:rtl/>
        </w:rPr>
        <w:t>הצעת חוק איסו</w:t>
      </w:r>
      <w:r>
        <w:rPr>
          <w:rtl/>
        </w:rPr>
        <w:t>ר שידורים שלא כדין (תיקוני חקיקה), התשס"ד-2004</w:t>
      </w:r>
      <w:bookmarkEnd w:id="233"/>
      <w:r>
        <w:rPr>
          <w:rtl/>
        </w:rPr>
        <w:t xml:space="preserve"> </w:t>
      </w:r>
    </w:p>
    <w:p w14:paraId="42C49DC2" w14:textId="77777777" w:rsidR="00000000" w:rsidRDefault="000C6BB5">
      <w:pPr>
        <w:pStyle w:val="a0"/>
        <w:rPr>
          <w:rFonts w:hint="cs"/>
          <w:rtl/>
        </w:rPr>
      </w:pPr>
      <w:r>
        <w:rPr>
          <w:rtl/>
        </w:rPr>
        <w:t xml:space="preserve">["דברי הכנסת", חוב' </w:t>
      </w:r>
      <w:r>
        <w:rPr>
          <w:rFonts w:hint="cs"/>
          <w:rtl/>
        </w:rPr>
        <w:t>ל"ז</w:t>
      </w:r>
      <w:r>
        <w:rPr>
          <w:rtl/>
        </w:rPr>
        <w:t>, עמ'</w:t>
      </w:r>
      <w:r>
        <w:rPr>
          <w:rFonts w:hint="cs"/>
          <w:rtl/>
        </w:rPr>
        <w:t xml:space="preserve"> 14735</w:t>
      </w:r>
      <w:r>
        <w:rPr>
          <w:rtl/>
        </w:rPr>
        <w:t>.]</w:t>
      </w:r>
    </w:p>
    <w:p w14:paraId="0BE4EB47" w14:textId="77777777" w:rsidR="00000000" w:rsidRDefault="000C6BB5">
      <w:pPr>
        <w:pStyle w:val="-0"/>
        <w:rPr>
          <w:rFonts w:hint="cs"/>
          <w:rtl/>
        </w:rPr>
      </w:pPr>
      <w:r>
        <w:rPr>
          <w:rFonts w:hint="cs"/>
          <w:rtl/>
        </w:rPr>
        <w:t>(קריאה שנייה וקריאה שלישית)</w:t>
      </w:r>
    </w:p>
    <w:p w14:paraId="6822C76D" w14:textId="77777777" w:rsidR="00000000" w:rsidRDefault="000C6BB5">
      <w:pPr>
        <w:pStyle w:val="a0"/>
        <w:ind w:firstLine="0"/>
        <w:rPr>
          <w:rFonts w:hint="cs"/>
          <w:b/>
          <w:bCs/>
          <w:sz w:val="24"/>
          <w:szCs w:val="24"/>
          <w:u w:val="single"/>
          <w:rtl/>
          <w:lang w:eastAsia="en-US"/>
        </w:rPr>
      </w:pPr>
    </w:p>
    <w:p w14:paraId="19498920" w14:textId="77777777" w:rsidR="00000000" w:rsidRDefault="000C6BB5">
      <w:pPr>
        <w:pStyle w:val="af1"/>
        <w:rPr>
          <w:rtl/>
        </w:rPr>
      </w:pPr>
      <w:r>
        <w:rPr>
          <w:rFonts w:hint="eastAsia"/>
          <w:rtl/>
        </w:rPr>
        <w:t>היו</w:t>
      </w:r>
      <w:r>
        <w:rPr>
          <w:rtl/>
        </w:rPr>
        <w:t>"ר ראובן ריבלין:</w:t>
      </w:r>
    </w:p>
    <w:p w14:paraId="351E5303" w14:textId="77777777" w:rsidR="00000000" w:rsidRDefault="000C6BB5">
      <w:pPr>
        <w:pStyle w:val="a0"/>
        <w:rPr>
          <w:rFonts w:hint="cs"/>
          <w:rtl/>
        </w:rPr>
      </w:pPr>
    </w:p>
    <w:p w14:paraId="67637161" w14:textId="77777777" w:rsidR="00000000" w:rsidRDefault="000C6BB5">
      <w:pPr>
        <w:pStyle w:val="a0"/>
        <w:rPr>
          <w:rFonts w:hint="cs"/>
          <w:rtl/>
        </w:rPr>
      </w:pPr>
      <w:r>
        <w:rPr>
          <w:rFonts w:hint="cs"/>
          <w:rtl/>
        </w:rPr>
        <w:t xml:space="preserve">אנחנו ממשיכים בסדר-היום: הצעת חוק איסור שידורים שלא כדין </w:t>
      </w:r>
      <w:r>
        <w:rPr>
          <w:rtl/>
        </w:rPr>
        <w:t>(תיקוני חקיקה)</w:t>
      </w:r>
      <w:r>
        <w:rPr>
          <w:rFonts w:hint="cs"/>
          <w:rtl/>
        </w:rPr>
        <w:t>. חבר הכנסת בריזון, אתה אחרון הדוברים ואתה מוותר ע</w:t>
      </w:r>
      <w:r>
        <w:rPr>
          <w:rFonts w:hint="cs"/>
          <w:rtl/>
        </w:rPr>
        <w:t>ל ההסתייגויות?</w:t>
      </w:r>
    </w:p>
    <w:p w14:paraId="6D018787" w14:textId="77777777" w:rsidR="00000000" w:rsidRDefault="000C6BB5">
      <w:pPr>
        <w:pStyle w:val="a0"/>
        <w:rPr>
          <w:rFonts w:hint="cs"/>
          <w:rtl/>
        </w:rPr>
      </w:pPr>
    </w:p>
    <w:p w14:paraId="6EB93875" w14:textId="77777777" w:rsidR="00000000" w:rsidRDefault="000C6BB5">
      <w:pPr>
        <w:pStyle w:val="af0"/>
        <w:rPr>
          <w:rtl/>
        </w:rPr>
      </w:pPr>
      <w:r>
        <w:rPr>
          <w:rFonts w:hint="eastAsia"/>
          <w:rtl/>
        </w:rPr>
        <w:t>רוני</w:t>
      </w:r>
      <w:r>
        <w:rPr>
          <w:rtl/>
        </w:rPr>
        <w:t xml:space="preserve"> בריזון (שינוי):</w:t>
      </w:r>
    </w:p>
    <w:p w14:paraId="52B7C86E" w14:textId="77777777" w:rsidR="00000000" w:rsidRDefault="000C6BB5">
      <w:pPr>
        <w:pStyle w:val="a0"/>
        <w:rPr>
          <w:rFonts w:hint="cs"/>
          <w:rtl/>
        </w:rPr>
      </w:pPr>
    </w:p>
    <w:p w14:paraId="6F90FB66" w14:textId="77777777" w:rsidR="00000000" w:rsidRDefault="000C6BB5">
      <w:pPr>
        <w:pStyle w:val="a0"/>
        <w:rPr>
          <w:rFonts w:hint="cs"/>
          <w:rtl/>
        </w:rPr>
      </w:pPr>
      <w:r>
        <w:rPr>
          <w:rFonts w:hint="cs"/>
          <w:rtl/>
        </w:rPr>
        <w:t>מוותר על ההסתייגויות.</w:t>
      </w:r>
    </w:p>
    <w:p w14:paraId="28097749" w14:textId="77777777" w:rsidR="00000000" w:rsidRDefault="000C6BB5">
      <w:pPr>
        <w:pStyle w:val="a0"/>
        <w:rPr>
          <w:rFonts w:hint="cs"/>
          <w:rtl/>
        </w:rPr>
      </w:pPr>
    </w:p>
    <w:p w14:paraId="0E31EF7C" w14:textId="77777777" w:rsidR="00000000" w:rsidRDefault="000C6BB5">
      <w:pPr>
        <w:pStyle w:val="af1"/>
        <w:rPr>
          <w:rtl/>
        </w:rPr>
      </w:pPr>
      <w:r>
        <w:rPr>
          <w:rtl/>
        </w:rPr>
        <w:t>היו"ר ראובן ריבלין:</w:t>
      </w:r>
    </w:p>
    <w:p w14:paraId="2CBD11DC" w14:textId="77777777" w:rsidR="00000000" w:rsidRDefault="000C6BB5">
      <w:pPr>
        <w:pStyle w:val="a0"/>
        <w:rPr>
          <w:rtl/>
        </w:rPr>
      </w:pPr>
    </w:p>
    <w:p w14:paraId="6C62E608" w14:textId="77777777" w:rsidR="00000000" w:rsidRDefault="000C6BB5">
      <w:pPr>
        <w:pStyle w:val="a0"/>
        <w:rPr>
          <w:rFonts w:hint="cs"/>
          <w:rtl/>
        </w:rPr>
      </w:pPr>
      <w:r>
        <w:rPr>
          <w:rFonts w:hint="cs"/>
          <w:rtl/>
        </w:rPr>
        <w:t>מוותר על ההסתייגות לחלוטין. לכן, אנחנו נצביע על הצעת חוק איסור שידורים - - -</w:t>
      </w:r>
    </w:p>
    <w:p w14:paraId="291FBB31" w14:textId="77777777" w:rsidR="00000000" w:rsidRDefault="000C6BB5">
      <w:pPr>
        <w:pStyle w:val="af0"/>
        <w:rPr>
          <w:rFonts w:hint="cs"/>
          <w:rtl/>
        </w:rPr>
      </w:pPr>
    </w:p>
    <w:p w14:paraId="415D0B10" w14:textId="77777777" w:rsidR="00000000" w:rsidRDefault="000C6BB5">
      <w:pPr>
        <w:pStyle w:val="af0"/>
        <w:rPr>
          <w:rtl/>
        </w:rPr>
      </w:pPr>
      <w:r>
        <w:rPr>
          <w:rFonts w:hint="eastAsia"/>
          <w:rtl/>
        </w:rPr>
        <w:t>ישראל</w:t>
      </w:r>
      <w:r>
        <w:rPr>
          <w:rtl/>
        </w:rPr>
        <w:t xml:space="preserve"> אייכלר (יהדות התורה):</w:t>
      </w:r>
    </w:p>
    <w:p w14:paraId="297E2A7F" w14:textId="77777777" w:rsidR="00000000" w:rsidRDefault="000C6BB5">
      <w:pPr>
        <w:pStyle w:val="a0"/>
        <w:rPr>
          <w:rFonts w:hint="cs"/>
          <w:rtl/>
        </w:rPr>
      </w:pPr>
    </w:p>
    <w:p w14:paraId="68312120" w14:textId="77777777" w:rsidR="00000000" w:rsidRDefault="000C6BB5">
      <w:pPr>
        <w:pStyle w:val="a0"/>
        <w:rPr>
          <w:rFonts w:hint="cs"/>
          <w:rtl/>
        </w:rPr>
      </w:pPr>
      <w:r>
        <w:rPr>
          <w:rFonts w:hint="cs"/>
          <w:rtl/>
        </w:rPr>
        <w:t>בשם סיעת יהדות התורה אני מבקש - - -</w:t>
      </w:r>
    </w:p>
    <w:p w14:paraId="3FD0C468" w14:textId="77777777" w:rsidR="00000000" w:rsidRDefault="000C6BB5">
      <w:pPr>
        <w:pStyle w:val="a0"/>
        <w:rPr>
          <w:rFonts w:hint="cs"/>
          <w:rtl/>
        </w:rPr>
      </w:pPr>
    </w:p>
    <w:p w14:paraId="470BA651" w14:textId="77777777" w:rsidR="00000000" w:rsidRDefault="000C6BB5">
      <w:pPr>
        <w:pStyle w:val="af1"/>
        <w:rPr>
          <w:rtl/>
        </w:rPr>
      </w:pPr>
      <w:r>
        <w:rPr>
          <w:rFonts w:hint="eastAsia"/>
          <w:rtl/>
        </w:rPr>
        <w:t>היו</w:t>
      </w:r>
      <w:r>
        <w:rPr>
          <w:rtl/>
        </w:rPr>
        <w:t>"ר ראובן ריבלין:</w:t>
      </w:r>
    </w:p>
    <w:p w14:paraId="24F857C8" w14:textId="77777777" w:rsidR="00000000" w:rsidRDefault="000C6BB5">
      <w:pPr>
        <w:pStyle w:val="a0"/>
        <w:rPr>
          <w:rFonts w:hint="cs"/>
          <w:rtl/>
        </w:rPr>
      </w:pPr>
    </w:p>
    <w:p w14:paraId="664C4BC7" w14:textId="77777777" w:rsidR="00000000" w:rsidRDefault="000C6BB5">
      <w:pPr>
        <w:pStyle w:val="a0"/>
        <w:rPr>
          <w:rFonts w:hint="cs"/>
          <w:rtl/>
        </w:rPr>
      </w:pPr>
      <w:r>
        <w:rPr>
          <w:rFonts w:hint="cs"/>
          <w:rtl/>
        </w:rPr>
        <w:t>לפני קריא</w:t>
      </w:r>
      <w:r>
        <w:rPr>
          <w:rFonts w:hint="cs"/>
          <w:rtl/>
        </w:rPr>
        <w:t>ה שלישית אדוני יכול לעשות זאת; אחרי קריאה שנייה. האם כל שר יכול לבקש אמון או שרק ראש הממשלה? הוא צריך להודיע לי זאת, הוא לא יכול בכתב.</w:t>
      </w:r>
    </w:p>
    <w:p w14:paraId="1803ED02" w14:textId="77777777" w:rsidR="00000000" w:rsidRDefault="000C6BB5">
      <w:pPr>
        <w:pStyle w:val="a0"/>
        <w:rPr>
          <w:rFonts w:hint="cs"/>
          <w:rtl/>
        </w:rPr>
      </w:pPr>
    </w:p>
    <w:p w14:paraId="69A825CA" w14:textId="77777777" w:rsidR="00000000" w:rsidRDefault="000C6BB5">
      <w:pPr>
        <w:pStyle w:val="af0"/>
        <w:rPr>
          <w:rtl/>
        </w:rPr>
      </w:pPr>
      <w:r>
        <w:rPr>
          <w:rFonts w:hint="eastAsia"/>
          <w:rtl/>
        </w:rPr>
        <w:t>גדעון</w:t>
      </w:r>
      <w:r>
        <w:rPr>
          <w:rtl/>
        </w:rPr>
        <w:t xml:space="preserve"> סער (הליכוד):</w:t>
      </w:r>
    </w:p>
    <w:p w14:paraId="72BE9BD5" w14:textId="77777777" w:rsidR="00000000" w:rsidRDefault="000C6BB5">
      <w:pPr>
        <w:pStyle w:val="a0"/>
        <w:rPr>
          <w:rFonts w:hint="cs"/>
          <w:rtl/>
        </w:rPr>
      </w:pPr>
    </w:p>
    <w:p w14:paraId="156D3856" w14:textId="77777777" w:rsidR="00000000" w:rsidRDefault="000C6BB5">
      <w:pPr>
        <w:pStyle w:val="a0"/>
        <w:rPr>
          <w:rFonts w:hint="cs"/>
          <w:rtl/>
        </w:rPr>
      </w:pPr>
      <w:r>
        <w:rPr>
          <w:rFonts w:hint="cs"/>
          <w:rtl/>
        </w:rPr>
        <w:t>אין איסור - - -</w:t>
      </w:r>
    </w:p>
    <w:p w14:paraId="1A16FBC2" w14:textId="77777777" w:rsidR="00000000" w:rsidRDefault="000C6BB5">
      <w:pPr>
        <w:pStyle w:val="a0"/>
        <w:rPr>
          <w:rFonts w:hint="cs"/>
          <w:rtl/>
        </w:rPr>
      </w:pPr>
    </w:p>
    <w:p w14:paraId="7EC50402" w14:textId="77777777" w:rsidR="00000000" w:rsidRDefault="000C6BB5">
      <w:pPr>
        <w:pStyle w:val="af1"/>
        <w:rPr>
          <w:rtl/>
        </w:rPr>
      </w:pPr>
      <w:r>
        <w:rPr>
          <w:rFonts w:hint="eastAsia"/>
          <w:rtl/>
        </w:rPr>
        <w:t>היו</w:t>
      </w:r>
      <w:r>
        <w:rPr>
          <w:rtl/>
        </w:rPr>
        <w:t>"ר ראובן ריבלין:</w:t>
      </w:r>
    </w:p>
    <w:p w14:paraId="6737CC51" w14:textId="77777777" w:rsidR="00000000" w:rsidRDefault="000C6BB5">
      <w:pPr>
        <w:pStyle w:val="a0"/>
        <w:rPr>
          <w:rFonts w:hint="cs"/>
          <w:rtl/>
        </w:rPr>
      </w:pPr>
    </w:p>
    <w:p w14:paraId="62A6288C" w14:textId="77777777" w:rsidR="00000000" w:rsidRDefault="000C6BB5">
      <w:pPr>
        <w:pStyle w:val="a0"/>
        <w:rPr>
          <w:rFonts w:hint="cs"/>
          <w:rtl/>
        </w:rPr>
      </w:pPr>
      <w:r>
        <w:rPr>
          <w:rFonts w:hint="cs"/>
          <w:rtl/>
        </w:rPr>
        <w:t xml:space="preserve">שמעתי. תודה רבה. </w:t>
      </w:r>
    </w:p>
    <w:p w14:paraId="1B6E7CFF" w14:textId="77777777" w:rsidR="00000000" w:rsidRDefault="000C6BB5">
      <w:pPr>
        <w:pStyle w:val="a0"/>
        <w:rPr>
          <w:rFonts w:hint="cs"/>
          <w:rtl/>
        </w:rPr>
      </w:pPr>
    </w:p>
    <w:p w14:paraId="78BDF8F5" w14:textId="77777777" w:rsidR="00000000" w:rsidRDefault="000C6BB5">
      <w:pPr>
        <w:pStyle w:val="a0"/>
        <w:rPr>
          <w:rFonts w:hint="cs"/>
          <w:rtl/>
        </w:rPr>
      </w:pPr>
      <w:r>
        <w:rPr>
          <w:rFonts w:hint="cs"/>
          <w:rtl/>
        </w:rPr>
        <w:t>רבותי חברי הכנסת, הצעת חוק איסור שידורים ש</w:t>
      </w:r>
      <w:r>
        <w:rPr>
          <w:rFonts w:hint="cs"/>
          <w:rtl/>
        </w:rPr>
        <w:t>לא כדין (תיקוני חקיקה), התשס"ד-2004, קריאה שנייה. נא להצביע - מי בעד? מי נגד? מי נמנע?</w:t>
      </w:r>
    </w:p>
    <w:p w14:paraId="2B04C34B" w14:textId="77777777" w:rsidR="00000000" w:rsidRDefault="000C6BB5">
      <w:pPr>
        <w:pStyle w:val="a0"/>
        <w:rPr>
          <w:rtl/>
        </w:rPr>
      </w:pPr>
    </w:p>
    <w:p w14:paraId="70C4EA7C" w14:textId="77777777" w:rsidR="00000000" w:rsidRDefault="000C6BB5">
      <w:pPr>
        <w:pStyle w:val="a0"/>
        <w:rPr>
          <w:rFonts w:hint="cs"/>
          <w:rtl/>
        </w:rPr>
      </w:pPr>
    </w:p>
    <w:p w14:paraId="4D6499DF" w14:textId="77777777" w:rsidR="00000000" w:rsidRDefault="000C6BB5">
      <w:pPr>
        <w:pStyle w:val="ab"/>
        <w:bidi/>
        <w:rPr>
          <w:rFonts w:hint="cs"/>
          <w:rtl/>
        </w:rPr>
      </w:pPr>
      <w:r>
        <w:rPr>
          <w:rFonts w:hint="cs"/>
          <w:rtl/>
        </w:rPr>
        <w:t>הצבעה מס' 13</w:t>
      </w:r>
    </w:p>
    <w:p w14:paraId="276FDF8C" w14:textId="77777777" w:rsidR="00000000" w:rsidRDefault="000C6BB5">
      <w:pPr>
        <w:pStyle w:val="a0"/>
        <w:rPr>
          <w:rFonts w:hint="cs"/>
          <w:rtl/>
        </w:rPr>
      </w:pPr>
    </w:p>
    <w:p w14:paraId="09DFC80B" w14:textId="77777777" w:rsidR="00000000" w:rsidRDefault="000C6BB5">
      <w:pPr>
        <w:pStyle w:val="ac"/>
        <w:bidi/>
        <w:rPr>
          <w:rFonts w:hint="cs"/>
          <w:rtl/>
        </w:rPr>
      </w:pPr>
      <w:r>
        <w:rPr>
          <w:rFonts w:hint="cs"/>
          <w:rtl/>
        </w:rPr>
        <w:t xml:space="preserve">בעד סעיפים 1-2 </w:t>
      </w:r>
      <w:r>
        <w:rPr>
          <w:rtl/>
        </w:rPr>
        <w:t>–</w:t>
      </w:r>
      <w:r>
        <w:rPr>
          <w:rFonts w:hint="cs"/>
          <w:rtl/>
        </w:rPr>
        <w:t xml:space="preserve"> 36</w:t>
      </w:r>
    </w:p>
    <w:p w14:paraId="6909FABA" w14:textId="77777777" w:rsidR="00000000" w:rsidRDefault="000C6BB5">
      <w:pPr>
        <w:pStyle w:val="ac"/>
        <w:bidi/>
        <w:rPr>
          <w:rFonts w:hint="cs"/>
          <w:rtl/>
        </w:rPr>
      </w:pPr>
      <w:r>
        <w:rPr>
          <w:rFonts w:hint="cs"/>
          <w:rtl/>
        </w:rPr>
        <w:t xml:space="preserve">נגד </w:t>
      </w:r>
      <w:r>
        <w:rPr>
          <w:rtl/>
        </w:rPr>
        <w:t>–</w:t>
      </w:r>
      <w:r>
        <w:rPr>
          <w:rFonts w:hint="cs"/>
          <w:rtl/>
        </w:rPr>
        <w:t xml:space="preserve"> 18</w:t>
      </w:r>
    </w:p>
    <w:p w14:paraId="3EE49C45" w14:textId="77777777" w:rsidR="00000000" w:rsidRDefault="000C6BB5">
      <w:pPr>
        <w:pStyle w:val="ac"/>
        <w:bidi/>
        <w:rPr>
          <w:rFonts w:hint="cs"/>
          <w:rtl/>
        </w:rPr>
      </w:pPr>
      <w:r>
        <w:rPr>
          <w:rFonts w:hint="cs"/>
          <w:rtl/>
        </w:rPr>
        <w:t xml:space="preserve">נמנעים </w:t>
      </w:r>
      <w:r>
        <w:rPr>
          <w:rtl/>
        </w:rPr>
        <w:t>–</w:t>
      </w:r>
      <w:r>
        <w:rPr>
          <w:rFonts w:hint="cs"/>
          <w:rtl/>
        </w:rPr>
        <w:t xml:space="preserve"> אין</w:t>
      </w:r>
    </w:p>
    <w:p w14:paraId="634BCFB7" w14:textId="77777777" w:rsidR="00000000" w:rsidRDefault="000C6BB5">
      <w:pPr>
        <w:pStyle w:val="ad"/>
        <w:bidi/>
        <w:rPr>
          <w:rFonts w:hint="cs"/>
          <w:rtl/>
        </w:rPr>
      </w:pPr>
      <w:r>
        <w:rPr>
          <w:rFonts w:hint="cs"/>
          <w:rtl/>
        </w:rPr>
        <w:t>סעיפים 1-2 נתקבלו.</w:t>
      </w:r>
    </w:p>
    <w:p w14:paraId="6E6C98B6" w14:textId="77777777" w:rsidR="00000000" w:rsidRDefault="000C6BB5">
      <w:pPr>
        <w:pStyle w:val="af1"/>
        <w:rPr>
          <w:rtl/>
        </w:rPr>
      </w:pPr>
      <w:r>
        <w:rPr>
          <w:rtl/>
        </w:rPr>
        <w:t>היו"ר ראובן ריבלין:</w:t>
      </w:r>
    </w:p>
    <w:p w14:paraId="572B7A46" w14:textId="77777777" w:rsidR="00000000" w:rsidRDefault="000C6BB5">
      <w:pPr>
        <w:pStyle w:val="a0"/>
        <w:rPr>
          <w:rtl/>
        </w:rPr>
      </w:pPr>
    </w:p>
    <w:p w14:paraId="39FEA885" w14:textId="77777777" w:rsidR="00000000" w:rsidRDefault="000C6BB5">
      <w:pPr>
        <w:pStyle w:val="a0"/>
        <w:rPr>
          <w:rFonts w:hint="cs"/>
          <w:rtl/>
        </w:rPr>
      </w:pPr>
      <w:r>
        <w:rPr>
          <w:rFonts w:hint="cs"/>
          <w:rtl/>
        </w:rPr>
        <w:t xml:space="preserve">בעד - 36, נגד - 18, אין נמנעים. אני קובע שהצעת החוק עברה בקריאה שנייה. </w:t>
      </w:r>
    </w:p>
    <w:p w14:paraId="7993CF07" w14:textId="77777777" w:rsidR="00000000" w:rsidRDefault="000C6BB5">
      <w:pPr>
        <w:pStyle w:val="a0"/>
        <w:rPr>
          <w:rFonts w:hint="cs"/>
          <w:rtl/>
        </w:rPr>
      </w:pPr>
    </w:p>
    <w:p w14:paraId="367A4225" w14:textId="77777777" w:rsidR="00000000" w:rsidRDefault="000C6BB5">
      <w:pPr>
        <w:pStyle w:val="a0"/>
        <w:rPr>
          <w:rFonts w:hint="cs"/>
          <w:rtl/>
        </w:rPr>
      </w:pPr>
      <w:r>
        <w:rPr>
          <w:rFonts w:hint="cs"/>
          <w:rtl/>
        </w:rPr>
        <w:t>רבותי חברי הכנסת, רשות הדיבור לחבר הכנסת אייכלר.</w:t>
      </w:r>
    </w:p>
    <w:p w14:paraId="0B485000" w14:textId="77777777" w:rsidR="00000000" w:rsidRDefault="000C6BB5">
      <w:pPr>
        <w:pStyle w:val="a0"/>
        <w:rPr>
          <w:rFonts w:hint="cs"/>
          <w:rtl/>
        </w:rPr>
      </w:pPr>
    </w:p>
    <w:p w14:paraId="7031B935" w14:textId="77777777" w:rsidR="00000000" w:rsidRDefault="000C6BB5">
      <w:pPr>
        <w:pStyle w:val="a"/>
        <w:rPr>
          <w:rtl/>
        </w:rPr>
      </w:pPr>
      <w:bookmarkStart w:id="234" w:name="FS000001057T02_08_2004_19_40_48"/>
      <w:bookmarkStart w:id="235" w:name="FS000000501T02_08_2004_19_41_13"/>
      <w:bookmarkStart w:id="236" w:name="_Toc100311727"/>
      <w:bookmarkEnd w:id="234"/>
      <w:bookmarkEnd w:id="235"/>
      <w:r>
        <w:rPr>
          <w:rFonts w:hint="eastAsia"/>
          <w:rtl/>
        </w:rPr>
        <w:t>יאיר</w:t>
      </w:r>
      <w:r>
        <w:rPr>
          <w:rtl/>
        </w:rPr>
        <w:t xml:space="preserve"> פרץ (ש"ס):</w:t>
      </w:r>
      <w:bookmarkEnd w:id="236"/>
    </w:p>
    <w:p w14:paraId="3E9B22B6" w14:textId="77777777" w:rsidR="00000000" w:rsidRDefault="000C6BB5">
      <w:pPr>
        <w:pStyle w:val="a0"/>
        <w:rPr>
          <w:rFonts w:hint="cs"/>
          <w:rtl/>
        </w:rPr>
      </w:pPr>
    </w:p>
    <w:p w14:paraId="608F6EB7" w14:textId="77777777" w:rsidR="00000000" w:rsidRDefault="000C6BB5">
      <w:pPr>
        <w:pStyle w:val="a0"/>
        <w:rPr>
          <w:rFonts w:hint="cs"/>
          <w:rtl/>
        </w:rPr>
      </w:pPr>
      <w:r>
        <w:rPr>
          <w:rFonts w:hint="cs"/>
          <w:rtl/>
        </w:rPr>
        <w:t>אני ביקשתי.</w:t>
      </w:r>
    </w:p>
    <w:p w14:paraId="79975112" w14:textId="77777777" w:rsidR="00000000" w:rsidRDefault="000C6BB5">
      <w:pPr>
        <w:pStyle w:val="a0"/>
        <w:ind w:firstLine="0"/>
        <w:rPr>
          <w:rFonts w:hint="cs"/>
          <w:rtl/>
        </w:rPr>
      </w:pPr>
    </w:p>
    <w:p w14:paraId="3D0E23A3" w14:textId="77777777" w:rsidR="00000000" w:rsidRDefault="000C6BB5">
      <w:pPr>
        <w:pStyle w:val="af1"/>
        <w:rPr>
          <w:rtl/>
        </w:rPr>
      </w:pPr>
      <w:r>
        <w:rPr>
          <w:rtl/>
        </w:rPr>
        <w:t>היו"ר ראובן ריבלין:</w:t>
      </w:r>
    </w:p>
    <w:p w14:paraId="627A070B" w14:textId="77777777" w:rsidR="00000000" w:rsidRDefault="000C6BB5">
      <w:pPr>
        <w:pStyle w:val="a0"/>
        <w:rPr>
          <w:rtl/>
        </w:rPr>
      </w:pPr>
    </w:p>
    <w:p w14:paraId="7E6D213C" w14:textId="77777777" w:rsidR="00000000" w:rsidRDefault="000C6BB5">
      <w:pPr>
        <w:pStyle w:val="a0"/>
        <w:rPr>
          <w:rFonts w:hint="cs"/>
          <w:rtl/>
        </w:rPr>
      </w:pPr>
      <w:r>
        <w:rPr>
          <w:rFonts w:hint="cs"/>
          <w:rtl/>
        </w:rPr>
        <w:t>חבר הכנסת פרץ, אני מאוד מכבד את אדוני, אבל חבר הכנסת אייכלר ביקש לדבר, זכותו. אם הוא מוותר לך - מוותר. ובכן, אני מזמין את חבר הכנסת יאיר פרץ.</w:t>
      </w:r>
    </w:p>
    <w:p w14:paraId="3BA0FEBF" w14:textId="77777777" w:rsidR="00000000" w:rsidRDefault="000C6BB5">
      <w:pPr>
        <w:pStyle w:val="a0"/>
        <w:rPr>
          <w:rFonts w:hint="cs"/>
          <w:rtl/>
        </w:rPr>
      </w:pPr>
    </w:p>
    <w:p w14:paraId="2A59BA48" w14:textId="77777777" w:rsidR="00000000" w:rsidRDefault="000C6BB5">
      <w:pPr>
        <w:pStyle w:val="a"/>
        <w:rPr>
          <w:rtl/>
        </w:rPr>
      </w:pPr>
      <w:bookmarkStart w:id="237" w:name="FS000001026T02_08_2004_20_28_13C"/>
      <w:bookmarkStart w:id="238" w:name="FS000000501T02_08_2004_20_30_36"/>
      <w:bookmarkStart w:id="239" w:name="_Toc100311728"/>
      <w:bookmarkEnd w:id="237"/>
      <w:bookmarkEnd w:id="238"/>
      <w:r>
        <w:rPr>
          <w:rtl/>
        </w:rPr>
        <w:t>יאיר פרץ (</w:t>
      </w:r>
      <w:r>
        <w:rPr>
          <w:rtl/>
        </w:rPr>
        <w:t>ש"ס):</w:t>
      </w:r>
      <w:bookmarkEnd w:id="239"/>
    </w:p>
    <w:p w14:paraId="4F4C2E47" w14:textId="77777777" w:rsidR="00000000" w:rsidRDefault="000C6BB5">
      <w:pPr>
        <w:pStyle w:val="a0"/>
        <w:rPr>
          <w:rtl/>
        </w:rPr>
      </w:pPr>
    </w:p>
    <w:p w14:paraId="389836A1" w14:textId="77777777" w:rsidR="00000000" w:rsidRDefault="000C6BB5">
      <w:pPr>
        <w:pStyle w:val="a0"/>
        <w:rPr>
          <w:rFonts w:hint="cs"/>
          <w:rtl/>
        </w:rPr>
      </w:pPr>
      <w:r>
        <w:rPr>
          <w:rFonts w:hint="cs"/>
          <w:rtl/>
        </w:rPr>
        <w:t>אדוני היושב-ראש, בשם סיעות ש"ס</w:t>
      </w:r>
      <w:bookmarkStart w:id="240" w:name="FS000001026T02_08_2004_20_27_23C"/>
      <w:bookmarkEnd w:id="240"/>
      <w:r>
        <w:rPr>
          <w:rFonts w:hint="cs"/>
          <w:rtl/>
        </w:rPr>
        <w:t xml:space="preserve"> ויהדות התורה, אנחנו מבקשים להפוך את ההצבעה לאי-אמון בממשלה.</w:t>
      </w:r>
    </w:p>
    <w:p w14:paraId="42749A5A" w14:textId="77777777" w:rsidR="00000000" w:rsidRDefault="000C6BB5">
      <w:pPr>
        <w:pStyle w:val="a0"/>
        <w:rPr>
          <w:rFonts w:hint="cs"/>
          <w:rtl/>
        </w:rPr>
      </w:pPr>
    </w:p>
    <w:p w14:paraId="0E523CB3" w14:textId="77777777" w:rsidR="00000000" w:rsidRDefault="000C6BB5">
      <w:pPr>
        <w:pStyle w:val="af1"/>
        <w:rPr>
          <w:rtl/>
        </w:rPr>
      </w:pPr>
      <w:r>
        <w:rPr>
          <w:rtl/>
        </w:rPr>
        <w:t>היו"ר ראובן ריבלין:</w:t>
      </w:r>
    </w:p>
    <w:p w14:paraId="03EF55E1" w14:textId="77777777" w:rsidR="00000000" w:rsidRDefault="000C6BB5">
      <w:pPr>
        <w:pStyle w:val="a0"/>
        <w:rPr>
          <w:rtl/>
        </w:rPr>
      </w:pPr>
    </w:p>
    <w:p w14:paraId="0FBE4AB8" w14:textId="77777777" w:rsidR="00000000" w:rsidRDefault="000C6BB5">
      <w:pPr>
        <w:pStyle w:val="a0"/>
        <w:rPr>
          <w:rFonts w:hint="cs"/>
          <w:rtl/>
        </w:rPr>
      </w:pPr>
      <w:r>
        <w:rPr>
          <w:rFonts w:hint="cs"/>
          <w:rtl/>
        </w:rPr>
        <w:t>אני אנסח את מה שאדוני התכוון לומר: אדוני רוצה לראות בהצבעה בקריאה שלישית על חוק איסור שידורים שלא כדין (תיקוני חקיקה) הצבעת אי-אמון בממש</w:t>
      </w:r>
      <w:r>
        <w:rPr>
          <w:rFonts w:hint="cs"/>
          <w:rtl/>
        </w:rPr>
        <w:t>לה.</w:t>
      </w:r>
    </w:p>
    <w:p w14:paraId="12452E3E" w14:textId="77777777" w:rsidR="00000000" w:rsidRDefault="000C6BB5">
      <w:pPr>
        <w:pStyle w:val="a0"/>
        <w:rPr>
          <w:rFonts w:hint="cs"/>
          <w:rtl/>
        </w:rPr>
      </w:pPr>
    </w:p>
    <w:p w14:paraId="030BB940" w14:textId="77777777" w:rsidR="00000000" w:rsidRDefault="000C6BB5">
      <w:pPr>
        <w:pStyle w:val="-"/>
        <w:rPr>
          <w:rtl/>
        </w:rPr>
      </w:pPr>
      <w:bookmarkStart w:id="241" w:name="FS000000501T02_08_2004_20_31_20C"/>
      <w:bookmarkEnd w:id="241"/>
      <w:r>
        <w:rPr>
          <w:rtl/>
        </w:rPr>
        <w:t>יאיר פרץ (ש"ס):</w:t>
      </w:r>
    </w:p>
    <w:p w14:paraId="73CE6C9E" w14:textId="77777777" w:rsidR="00000000" w:rsidRDefault="000C6BB5">
      <w:pPr>
        <w:pStyle w:val="a0"/>
        <w:rPr>
          <w:rtl/>
        </w:rPr>
      </w:pPr>
    </w:p>
    <w:p w14:paraId="5129D539" w14:textId="77777777" w:rsidR="00000000" w:rsidRDefault="000C6BB5">
      <w:pPr>
        <w:pStyle w:val="a0"/>
        <w:rPr>
          <w:rFonts w:hint="cs"/>
          <w:rtl/>
        </w:rPr>
      </w:pPr>
      <w:r>
        <w:rPr>
          <w:rFonts w:hint="cs"/>
          <w:rtl/>
        </w:rPr>
        <w:t>אכן.</w:t>
      </w:r>
    </w:p>
    <w:p w14:paraId="4CE5C4CC" w14:textId="77777777" w:rsidR="00000000" w:rsidRDefault="000C6BB5">
      <w:pPr>
        <w:pStyle w:val="a0"/>
        <w:rPr>
          <w:rFonts w:hint="cs"/>
          <w:rtl/>
        </w:rPr>
      </w:pPr>
    </w:p>
    <w:p w14:paraId="25BB9ED4" w14:textId="77777777" w:rsidR="00000000" w:rsidRDefault="000C6BB5">
      <w:pPr>
        <w:pStyle w:val="af1"/>
        <w:rPr>
          <w:rtl/>
        </w:rPr>
      </w:pPr>
      <w:r>
        <w:rPr>
          <w:rtl/>
        </w:rPr>
        <w:t>היו"ר ראובן ריבלין:</w:t>
      </w:r>
    </w:p>
    <w:p w14:paraId="29C8E0E4" w14:textId="77777777" w:rsidR="00000000" w:rsidRDefault="000C6BB5">
      <w:pPr>
        <w:pStyle w:val="a0"/>
        <w:rPr>
          <w:rtl/>
        </w:rPr>
      </w:pPr>
    </w:p>
    <w:p w14:paraId="1A68554F" w14:textId="77777777" w:rsidR="00000000" w:rsidRDefault="000C6BB5">
      <w:pPr>
        <w:pStyle w:val="a0"/>
        <w:rPr>
          <w:rFonts w:hint="cs"/>
          <w:rtl/>
        </w:rPr>
      </w:pPr>
      <w:r>
        <w:rPr>
          <w:rFonts w:hint="cs"/>
          <w:rtl/>
        </w:rPr>
        <w:t>לכן, אתה מבקש שנדחה את זה גם כן לאחרי הפגרה. יפה. אדוני יושב-ראש הקואליציה, האם ראש הממשלה ביקש איזו בקשה?</w:t>
      </w:r>
    </w:p>
    <w:p w14:paraId="2F9D804E" w14:textId="77777777" w:rsidR="00000000" w:rsidRDefault="000C6BB5">
      <w:pPr>
        <w:pStyle w:val="a0"/>
        <w:rPr>
          <w:rFonts w:hint="cs"/>
          <w:rtl/>
        </w:rPr>
      </w:pPr>
    </w:p>
    <w:p w14:paraId="48500A8D" w14:textId="77777777" w:rsidR="00000000" w:rsidRDefault="000C6BB5">
      <w:pPr>
        <w:pStyle w:val="a"/>
        <w:rPr>
          <w:rtl/>
        </w:rPr>
      </w:pPr>
      <w:bookmarkStart w:id="242" w:name="FS000001027T02_08_2004_19_41_53"/>
      <w:bookmarkStart w:id="243" w:name="_Toc100311729"/>
      <w:bookmarkEnd w:id="242"/>
      <w:r>
        <w:rPr>
          <w:rFonts w:hint="eastAsia"/>
          <w:rtl/>
        </w:rPr>
        <w:t>גדעון</w:t>
      </w:r>
      <w:r>
        <w:rPr>
          <w:rtl/>
        </w:rPr>
        <w:t xml:space="preserve"> סער (הליכוד):</w:t>
      </w:r>
      <w:bookmarkEnd w:id="243"/>
    </w:p>
    <w:p w14:paraId="41B19160" w14:textId="77777777" w:rsidR="00000000" w:rsidRDefault="000C6BB5">
      <w:pPr>
        <w:pStyle w:val="a0"/>
        <w:rPr>
          <w:rFonts w:hint="cs"/>
          <w:rtl/>
        </w:rPr>
      </w:pPr>
    </w:p>
    <w:p w14:paraId="5422D4A9" w14:textId="77777777" w:rsidR="00000000" w:rsidRDefault="000C6BB5">
      <w:pPr>
        <w:pStyle w:val="a0"/>
        <w:rPr>
          <w:rFonts w:hint="cs"/>
          <w:rtl/>
        </w:rPr>
      </w:pPr>
      <w:r>
        <w:rPr>
          <w:rFonts w:hint="cs"/>
          <w:rtl/>
        </w:rPr>
        <w:t>הגשתי לאדוני את בקשתו של ראש הממשלה לראות בהצבעה עניין של הבעת אמון בו לפי סעי</w:t>
      </w:r>
      <w:r>
        <w:rPr>
          <w:rFonts w:hint="cs"/>
          <w:rtl/>
        </w:rPr>
        <w:t>ף 36א לתקנון הכנסת.</w:t>
      </w:r>
    </w:p>
    <w:p w14:paraId="5745277E" w14:textId="77777777" w:rsidR="00000000" w:rsidRDefault="000C6BB5">
      <w:pPr>
        <w:pStyle w:val="af1"/>
        <w:rPr>
          <w:rFonts w:hint="cs"/>
          <w:rtl/>
        </w:rPr>
      </w:pPr>
    </w:p>
    <w:p w14:paraId="1308ED49" w14:textId="77777777" w:rsidR="00000000" w:rsidRDefault="000C6BB5">
      <w:pPr>
        <w:pStyle w:val="af1"/>
        <w:rPr>
          <w:rtl/>
        </w:rPr>
      </w:pPr>
      <w:r>
        <w:rPr>
          <w:rtl/>
        </w:rPr>
        <w:t>היו"ר ראובן ריבלין:</w:t>
      </w:r>
    </w:p>
    <w:p w14:paraId="5883BB32" w14:textId="77777777" w:rsidR="00000000" w:rsidRDefault="000C6BB5">
      <w:pPr>
        <w:pStyle w:val="a0"/>
        <w:rPr>
          <w:rtl/>
        </w:rPr>
      </w:pPr>
    </w:p>
    <w:p w14:paraId="50B15769" w14:textId="77777777" w:rsidR="00000000" w:rsidRDefault="000C6BB5">
      <w:pPr>
        <w:pStyle w:val="a0"/>
        <w:rPr>
          <w:rFonts w:hint="cs"/>
          <w:rtl/>
        </w:rPr>
      </w:pPr>
      <w:r>
        <w:rPr>
          <w:rFonts w:hint="cs"/>
          <w:rtl/>
        </w:rPr>
        <w:t>ובכן, המציאו לידי מכתב: לכבוד יושב-ראש הכנסת, מכובדי היושב-ראש, וחתום - אריאל שרון, ראש הממשלה: "אבקש לראות בהצבעה על הצעת חוק איסור שידורים שלא כדין (תיקוני חקיקה), התשס"ד-2004, בהתאם לסעיף 36א לתקנון, עניין של הב</w:t>
      </w:r>
      <w:r>
        <w:rPr>
          <w:rFonts w:hint="cs"/>
          <w:rtl/>
        </w:rPr>
        <w:t xml:space="preserve">עת אמון בי". לכן, אנחנו נצביע ברגע זה ונראה בזה הצבעת אמון. לכן, שלא תהיינה אי-הבנות, מי שמצביע אמון מצביע בעד החוק ומי שמצביע בעד החוק מצביע אמון. מי שמתנגד לחוק ומי שמבקש לראות בזה אי-אמון, מצביע נגד החוק. אמון - בעד, אי-אמון - נגד החוק. </w:t>
      </w:r>
    </w:p>
    <w:p w14:paraId="3E7346B7" w14:textId="77777777" w:rsidR="00000000" w:rsidRDefault="000C6BB5">
      <w:pPr>
        <w:pStyle w:val="a0"/>
        <w:rPr>
          <w:rFonts w:hint="cs"/>
          <w:rtl/>
        </w:rPr>
      </w:pPr>
    </w:p>
    <w:p w14:paraId="676C9FB6" w14:textId="77777777" w:rsidR="00000000" w:rsidRDefault="000C6BB5">
      <w:pPr>
        <w:pStyle w:val="a0"/>
        <w:rPr>
          <w:rFonts w:hint="cs"/>
          <w:rtl/>
        </w:rPr>
      </w:pPr>
      <w:r>
        <w:rPr>
          <w:rFonts w:hint="cs"/>
          <w:rtl/>
        </w:rPr>
        <w:t>ובכן, רבותי חב</w:t>
      </w:r>
      <w:r>
        <w:rPr>
          <w:rFonts w:hint="cs"/>
          <w:rtl/>
        </w:rPr>
        <w:t>רי הכנסת, נא להצביע - מי בעד? מי נגד? מי נמנע?</w:t>
      </w:r>
    </w:p>
    <w:p w14:paraId="4D380306" w14:textId="77777777" w:rsidR="00000000" w:rsidRDefault="000C6BB5">
      <w:pPr>
        <w:pStyle w:val="a0"/>
        <w:rPr>
          <w:rFonts w:hint="cs"/>
          <w:rtl/>
        </w:rPr>
      </w:pPr>
    </w:p>
    <w:p w14:paraId="78D8EB52" w14:textId="77777777" w:rsidR="00000000" w:rsidRDefault="000C6BB5">
      <w:pPr>
        <w:pStyle w:val="ab"/>
        <w:bidi/>
        <w:rPr>
          <w:rFonts w:hint="cs"/>
          <w:rtl/>
        </w:rPr>
      </w:pPr>
      <w:r>
        <w:rPr>
          <w:rFonts w:hint="cs"/>
          <w:rtl/>
        </w:rPr>
        <w:t>הצבעה מס' 14</w:t>
      </w:r>
    </w:p>
    <w:p w14:paraId="34C8A971" w14:textId="77777777" w:rsidR="00000000" w:rsidRDefault="000C6BB5">
      <w:pPr>
        <w:pStyle w:val="a0"/>
        <w:rPr>
          <w:rFonts w:hint="cs"/>
          <w:rtl/>
        </w:rPr>
      </w:pPr>
    </w:p>
    <w:p w14:paraId="1119293F" w14:textId="77777777" w:rsidR="00000000" w:rsidRDefault="000C6BB5">
      <w:pPr>
        <w:pStyle w:val="ac"/>
        <w:bidi/>
        <w:rPr>
          <w:rFonts w:hint="cs"/>
          <w:rtl/>
        </w:rPr>
      </w:pPr>
      <w:r>
        <w:rPr>
          <w:rFonts w:hint="cs"/>
          <w:rtl/>
        </w:rPr>
        <w:t xml:space="preserve">בעד החוק </w:t>
      </w:r>
      <w:r>
        <w:rPr>
          <w:rFonts w:hint="eastAsia"/>
          <w:rtl/>
        </w:rPr>
        <w:t>–</w:t>
      </w:r>
      <w:r>
        <w:rPr>
          <w:rFonts w:hint="cs"/>
          <w:rtl/>
        </w:rPr>
        <w:t xml:space="preserve"> 36</w:t>
      </w:r>
    </w:p>
    <w:p w14:paraId="0D501D86" w14:textId="77777777" w:rsidR="00000000" w:rsidRDefault="000C6BB5">
      <w:pPr>
        <w:pStyle w:val="ac"/>
        <w:bidi/>
        <w:rPr>
          <w:rFonts w:hint="cs"/>
          <w:rtl/>
        </w:rPr>
      </w:pPr>
      <w:r>
        <w:rPr>
          <w:rFonts w:hint="cs"/>
          <w:rtl/>
        </w:rPr>
        <w:t xml:space="preserve">נגד </w:t>
      </w:r>
      <w:r>
        <w:rPr>
          <w:rFonts w:hint="eastAsia"/>
          <w:rtl/>
        </w:rPr>
        <w:t>–</w:t>
      </w:r>
      <w:r>
        <w:rPr>
          <w:rFonts w:hint="cs"/>
          <w:rtl/>
        </w:rPr>
        <w:t xml:space="preserve"> 20</w:t>
      </w:r>
    </w:p>
    <w:p w14:paraId="558943AB" w14:textId="77777777" w:rsidR="00000000" w:rsidRDefault="000C6BB5">
      <w:pPr>
        <w:pStyle w:val="ac"/>
        <w:bidi/>
        <w:rPr>
          <w:rFonts w:hint="cs"/>
          <w:rtl/>
        </w:rPr>
      </w:pPr>
      <w:r>
        <w:rPr>
          <w:rFonts w:hint="cs"/>
          <w:rtl/>
        </w:rPr>
        <w:t xml:space="preserve">נמנעים </w:t>
      </w:r>
      <w:r>
        <w:rPr>
          <w:rFonts w:hint="eastAsia"/>
          <w:rtl/>
        </w:rPr>
        <w:t>–</w:t>
      </w:r>
      <w:r>
        <w:rPr>
          <w:rFonts w:hint="cs"/>
          <w:rtl/>
        </w:rPr>
        <w:t xml:space="preserve"> 3</w:t>
      </w:r>
    </w:p>
    <w:p w14:paraId="0DF5D47C" w14:textId="77777777" w:rsidR="00000000" w:rsidRDefault="000C6BB5">
      <w:pPr>
        <w:pStyle w:val="ad"/>
        <w:bidi/>
        <w:rPr>
          <w:rFonts w:hint="cs"/>
          <w:rtl/>
        </w:rPr>
      </w:pPr>
      <w:r>
        <w:rPr>
          <w:rFonts w:hint="cs"/>
          <w:rtl/>
        </w:rPr>
        <w:t>חוק איסור שידורים שלא כדין (תיקוני חקיקה), התשס"ד-2004, נתקבל.</w:t>
      </w:r>
    </w:p>
    <w:p w14:paraId="2AE558F6" w14:textId="77777777" w:rsidR="00000000" w:rsidRDefault="000C6BB5">
      <w:pPr>
        <w:pStyle w:val="a0"/>
        <w:rPr>
          <w:rFonts w:hint="cs"/>
          <w:rtl/>
        </w:rPr>
      </w:pPr>
    </w:p>
    <w:p w14:paraId="3B92ACE2" w14:textId="77777777" w:rsidR="00000000" w:rsidRDefault="000C6BB5">
      <w:pPr>
        <w:pStyle w:val="af1"/>
        <w:rPr>
          <w:rtl/>
        </w:rPr>
      </w:pPr>
      <w:r>
        <w:rPr>
          <w:rtl/>
        </w:rPr>
        <w:t>היו"ר ראובן ריבלין:</w:t>
      </w:r>
    </w:p>
    <w:p w14:paraId="04FF39F0" w14:textId="77777777" w:rsidR="00000000" w:rsidRDefault="000C6BB5">
      <w:pPr>
        <w:pStyle w:val="a0"/>
        <w:rPr>
          <w:rtl/>
        </w:rPr>
      </w:pPr>
    </w:p>
    <w:p w14:paraId="4E5E6BE0" w14:textId="77777777" w:rsidR="00000000" w:rsidRDefault="000C6BB5">
      <w:pPr>
        <w:pStyle w:val="a0"/>
        <w:rPr>
          <w:rFonts w:hint="cs"/>
          <w:rtl/>
        </w:rPr>
      </w:pPr>
      <w:r>
        <w:rPr>
          <w:rFonts w:hint="cs"/>
          <w:rtl/>
        </w:rPr>
        <w:t xml:space="preserve">בעד </w:t>
      </w:r>
      <w:r>
        <w:rPr>
          <w:rFonts w:hint="eastAsia"/>
          <w:rtl/>
        </w:rPr>
        <w:t>–</w:t>
      </w:r>
      <w:r>
        <w:rPr>
          <w:rFonts w:hint="cs"/>
          <w:rtl/>
        </w:rPr>
        <w:t xml:space="preserve"> 36, נגד </w:t>
      </w:r>
      <w:r>
        <w:rPr>
          <w:rFonts w:hint="eastAsia"/>
          <w:rtl/>
        </w:rPr>
        <w:t>–</w:t>
      </w:r>
      <w:r>
        <w:rPr>
          <w:rFonts w:hint="cs"/>
          <w:rtl/>
        </w:rPr>
        <w:t xml:space="preserve"> 20, נמנעים </w:t>
      </w:r>
      <w:r>
        <w:rPr>
          <w:rFonts w:hint="eastAsia"/>
          <w:rtl/>
        </w:rPr>
        <w:t>–</w:t>
      </w:r>
      <w:r>
        <w:rPr>
          <w:rFonts w:hint="cs"/>
          <w:rtl/>
        </w:rPr>
        <w:t xml:space="preserve"> 3. אני קובע שהצעת החוק עברה בקריאה שלישית. הצע</w:t>
      </w:r>
      <w:r>
        <w:rPr>
          <w:rFonts w:hint="cs"/>
          <w:rtl/>
        </w:rPr>
        <w:t>ת האי-אמון לא נתקבלה.</w:t>
      </w:r>
    </w:p>
    <w:p w14:paraId="175D595A" w14:textId="77777777" w:rsidR="00000000" w:rsidRDefault="000C6BB5">
      <w:pPr>
        <w:pStyle w:val="a0"/>
        <w:rPr>
          <w:rFonts w:hint="cs"/>
          <w:rtl/>
        </w:rPr>
      </w:pPr>
    </w:p>
    <w:p w14:paraId="73399787" w14:textId="77777777" w:rsidR="00000000" w:rsidRDefault="000C6BB5">
      <w:pPr>
        <w:pStyle w:val="af0"/>
        <w:rPr>
          <w:rtl/>
        </w:rPr>
      </w:pPr>
      <w:r>
        <w:rPr>
          <w:rFonts w:hint="eastAsia"/>
          <w:rtl/>
        </w:rPr>
        <w:t>דוד</w:t>
      </w:r>
      <w:r>
        <w:rPr>
          <w:rtl/>
        </w:rPr>
        <w:t xml:space="preserve"> אזולאי (ש"ס):</w:t>
      </w:r>
    </w:p>
    <w:p w14:paraId="0376FAFA" w14:textId="77777777" w:rsidR="00000000" w:rsidRDefault="000C6BB5">
      <w:pPr>
        <w:pStyle w:val="a0"/>
        <w:rPr>
          <w:rFonts w:hint="cs"/>
          <w:rtl/>
        </w:rPr>
      </w:pPr>
    </w:p>
    <w:p w14:paraId="0686EFB6" w14:textId="77777777" w:rsidR="00000000" w:rsidRDefault="000C6BB5">
      <w:pPr>
        <w:pStyle w:val="a0"/>
        <w:rPr>
          <w:rFonts w:hint="cs"/>
          <w:rtl/>
        </w:rPr>
      </w:pPr>
      <w:r>
        <w:rPr>
          <w:rFonts w:hint="cs"/>
          <w:rtl/>
        </w:rPr>
        <w:t>אדוני היושב-ראש, יום שחור לדמוקרטיה, וסתימת פיות.</w:t>
      </w:r>
    </w:p>
    <w:p w14:paraId="01A6D703" w14:textId="77777777" w:rsidR="00000000" w:rsidRDefault="000C6BB5">
      <w:pPr>
        <w:pStyle w:val="a0"/>
        <w:rPr>
          <w:rFonts w:hint="cs"/>
          <w:rtl/>
        </w:rPr>
      </w:pPr>
    </w:p>
    <w:p w14:paraId="789342E9" w14:textId="77777777" w:rsidR="00000000" w:rsidRDefault="000C6BB5">
      <w:pPr>
        <w:pStyle w:val="af0"/>
        <w:rPr>
          <w:rtl/>
        </w:rPr>
      </w:pPr>
      <w:r>
        <w:rPr>
          <w:rFonts w:hint="eastAsia"/>
          <w:rtl/>
        </w:rPr>
        <w:t>ישראל</w:t>
      </w:r>
      <w:r>
        <w:rPr>
          <w:rtl/>
        </w:rPr>
        <w:t xml:space="preserve"> אייכלר (יהדות התורה):</w:t>
      </w:r>
    </w:p>
    <w:p w14:paraId="447AE705" w14:textId="77777777" w:rsidR="00000000" w:rsidRDefault="000C6BB5">
      <w:pPr>
        <w:pStyle w:val="a0"/>
        <w:rPr>
          <w:rFonts w:hint="cs"/>
          <w:rtl/>
        </w:rPr>
      </w:pPr>
    </w:p>
    <w:p w14:paraId="39FD924B" w14:textId="77777777" w:rsidR="00000000" w:rsidRDefault="000C6BB5">
      <w:pPr>
        <w:pStyle w:val="a0"/>
        <w:rPr>
          <w:rFonts w:hint="cs"/>
          <w:rtl/>
        </w:rPr>
      </w:pPr>
      <w:r>
        <w:rPr>
          <w:rFonts w:hint="cs"/>
          <w:rtl/>
        </w:rPr>
        <w:t>אנחנו נפר את החוק.</w:t>
      </w:r>
    </w:p>
    <w:p w14:paraId="4FE21B2A" w14:textId="77777777" w:rsidR="00000000" w:rsidRDefault="000C6BB5">
      <w:pPr>
        <w:pStyle w:val="a0"/>
        <w:rPr>
          <w:rFonts w:hint="cs"/>
          <w:rtl/>
        </w:rPr>
      </w:pPr>
    </w:p>
    <w:p w14:paraId="303904E2" w14:textId="77777777" w:rsidR="00000000" w:rsidRDefault="000C6BB5">
      <w:pPr>
        <w:pStyle w:val="af0"/>
        <w:rPr>
          <w:rtl/>
        </w:rPr>
      </w:pPr>
      <w:r>
        <w:rPr>
          <w:rFonts w:hint="eastAsia"/>
          <w:rtl/>
        </w:rPr>
        <w:t>דוד</w:t>
      </w:r>
      <w:r>
        <w:rPr>
          <w:rtl/>
        </w:rPr>
        <w:t xml:space="preserve"> אזולאי (ש"ס):</w:t>
      </w:r>
    </w:p>
    <w:p w14:paraId="167D17CA" w14:textId="77777777" w:rsidR="00000000" w:rsidRDefault="000C6BB5">
      <w:pPr>
        <w:pStyle w:val="a0"/>
        <w:rPr>
          <w:rFonts w:hint="cs"/>
          <w:rtl/>
        </w:rPr>
      </w:pPr>
    </w:p>
    <w:p w14:paraId="58065103" w14:textId="77777777" w:rsidR="00000000" w:rsidRDefault="000C6BB5">
      <w:pPr>
        <w:pStyle w:val="a0"/>
        <w:rPr>
          <w:rFonts w:hint="cs"/>
          <w:rtl/>
        </w:rPr>
      </w:pPr>
      <w:r>
        <w:rPr>
          <w:rFonts w:hint="cs"/>
          <w:rtl/>
        </w:rPr>
        <w:t>אדוני היושב-ראש, סתימת פיות במדינת ישראל - - -</w:t>
      </w:r>
    </w:p>
    <w:p w14:paraId="055EB583" w14:textId="77777777" w:rsidR="00000000" w:rsidRDefault="000C6BB5">
      <w:pPr>
        <w:pStyle w:val="a0"/>
        <w:rPr>
          <w:rFonts w:hint="cs"/>
          <w:rtl/>
        </w:rPr>
      </w:pPr>
    </w:p>
    <w:p w14:paraId="1D6618C4" w14:textId="77777777" w:rsidR="00000000" w:rsidRDefault="000C6BB5">
      <w:pPr>
        <w:pStyle w:val="af1"/>
        <w:rPr>
          <w:rtl/>
        </w:rPr>
      </w:pPr>
      <w:r>
        <w:rPr>
          <w:rtl/>
        </w:rPr>
        <w:t>היו"ר ראובן ריבלין:</w:t>
      </w:r>
    </w:p>
    <w:p w14:paraId="70D0D730" w14:textId="77777777" w:rsidR="00000000" w:rsidRDefault="000C6BB5">
      <w:pPr>
        <w:pStyle w:val="a0"/>
        <w:rPr>
          <w:rtl/>
        </w:rPr>
      </w:pPr>
    </w:p>
    <w:p w14:paraId="16DC514A" w14:textId="77777777" w:rsidR="00000000" w:rsidRDefault="000C6BB5">
      <w:pPr>
        <w:pStyle w:val="a0"/>
        <w:rPr>
          <w:rFonts w:hint="cs"/>
          <w:rtl/>
        </w:rPr>
      </w:pPr>
      <w:r>
        <w:rPr>
          <w:rFonts w:hint="cs"/>
          <w:rtl/>
        </w:rPr>
        <w:t>רבותי חברי הכנסת - - -</w:t>
      </w:r>
    </w:p>
    <w:p w14:paraId="1D27394F" w14:textId="77777777" w:rsidR="00000000" w:rsidRDefault="000C6BB5">
      <w:pPr>
        <w:pStyle w:val="a0"/>
        <w:rPr>
          <w:rFonts w:hint="cs"/>
          <w:rtl/>
        </w:rPr>
      </w:pPr>
    </w:p>
    <w:p w14:paraId="04CE52BC" w14:textId="77777777" w:rsidR="00000000" w:rsidRDefault="000C6BB5">
      <w:pPr>
        <w:pStyle w:val="af0"/>
        <w:rPr>
          <w:rtl/>
        </w:rPr>
      </w:pPr>
      <w:r>
        <w:rPr>
          <w:rFonts w:hint="eastAsia"/>
          <w:rtl/>
        </w:rPr>
        <w:t>קר</w:t>
      </w:r>
      <w:r>
        <w:rPr>
          <w:rFonts w:hint="eastAsia"/>
          <w:rtl/>
        </w:rPr>
        <w:t>יאות</w:t>
      </w:r>
      <w:r>
        <w:rPr>
          <w:rtl/>
        </w:rPr>
        <w:t>:</w:t>
      </w:r>
    </w:p>
    <w:p w14:paraId="7A48B143" w14:textId="77777777" w:rsidR="00000000" w:rsidRDefault="000C6BB5">
      <w:pPr>
        <w:pStyle w:val="a0"/>
        <w:rPr>
          <w:rFonts w:hint="cs"/>
          <w:rtl/>
        </w:rPr>
      </w:pPr>
    </w:p>
    <w:p w14:paraId="51C555AB" w14:textId="77777777" w:rsidR="00000000" w:rsidRDefault="000C6BB5">
      <w:pPr>
        <w:pStyle w:val="a0"/>
        <w:rPr>
          <w:rFonts w:hint="cs"/>
          <w:rtl/>
        </w:rPr>
      </w:pPr>
      <w:r>
        <w:rPr>
          <w:rFonts w:hint="cs"/>
          <w:rtl/>
        </w:rPr>
        <w:t>- - -</w:t>
      </w:r>
    </w:p>
    <w:p w14:paraId="1A74648E" w14:textId="77777777" w:rsidR="00000000" w:rsidRDefault="000C6BB5">
      <w:pPr>
        <w:pStyle w:val="a0"/>
        <w:rPr>
          <w:rFonts w:hint="cs"/>
          <w:rtl/>
        </w:rPr>
      </w:pPr>
    </w:p>
    <w:p w14:paraId="7E42507B" w14:textId="77777777" w:rsidR="00000000" w:rsidRDefault="000C6BB5">
      <w:pPr>
        <w:pStyle w:val="af1"/>
        <w:rPr>
          <w:rtl/>
        </w:rPr>
      </w:pPr>
      <w:r>
        <w:rPr>
          <w:rtl/>
        </w:rPr>
        <w:t>היו"ר ראובן ריבלין:</w:t>
      </w:r>
    </w:p>
    <w:p w14:paraId="51168807" w14:textId="77777777" w:rsidR="00000000" w:rsidRDefault="000C6BB5">
      <w:pPr>
        <w:pStyle w:val="a0"/>
        <w:rPr>
          <w:rtl/>
        </w:rPr>
      </w:pPr>
    </w:p>
    <w:p w14:paraId="686D4C6F" w14:textId="77777777" w:rsidR="00000000" w:rsidRDefault="000C6BB5">
      <w:pPr>
        <w:pStyle w:val="a0"/>
        <w:rPr>
          <w:rFonts w:hint="cs"/>
          <w:rtl/>
        </w:rPr>
      </w:pPr>
      <w:r>
        <w:rPr>
          <w:rFonts w:hint="cs"/>
          <w:rtl/>
        </w:rPr>
        <w:t>רבותי חברי הכנסת, עד כאן. כל אחד זעק את זעקתו.</w:t>
      </w:r>
    </w:p>
    <w:p w14:paraId="441A1AA3" w14:textId="77777777" w:rsidR="00000000" w:rsidRDefault="000C6BB5">
      <w:pPr>
        <w:pStyle w:val="a0"/>
        <w:rPr>
          <w:rFonts w:hint="cs"/>
          <w:rtl/>
        </w:rPr>
      </w:pPr>
    </w:p>
    <w:p w14:paraId="387CB0AA" w14:textId="77777777" w:rsidR="00000000" w:rsidRDefault="000C6BB5">
      <w:pPr>
        <w:pStyle w:val="af0"/>
        <w:rPr>
          <w:rtl/>
        </w:rPr>
      </w:pPr>
      <w:r>
        <w:rPr>
          <w:rFonts w:hint="eastAsia"/>
          <w:rtl/>
        </w:rPr>
        <w:t>יעקב</w:t>
      </w:r>
      <w:r>
        <w:rPr>
          <w:rtl/>
        </w:rPr>
        <w:t xml:space="preserve"> מרגי (ש"ס):</w:t>
      </w:r>
    </w:p>
    <w:p w14:paraId="22922E3F" w14:textId="77777777" w:rsidR="00000000" w:rsidRDefault="000C6BB5">
      <w:pPr>
        <w:pStyle w:val="a0"/>
        <w:rPr>
          <w:rFonts w:hint="cs"/>
          <w:rtl/>
        </w:rPr>
      </w:pPr>
    </w:p>
    <w:p w14:paraId="5D04DB1C" w14:textId="77777777" w:rsidR="00000000" w:rsidRDefault="000C6BB5">
      <w:pPr>
        <w:pStyle w:val="a0"/>
        <w:rPr>
          <w:rtl/>
        </w:rPr>
      </w:pPr>
      <w:r>
        <w:rPr>
          <w:rFonts w:hint="cs"/>
          <w:rtl/>
        </w:rPr>
        <w:t>עדיין לא. עדיין לא.</w:t>
      </w:r>
    </w:p>
    <w:p w14:paraId="1E56B22B" w14:textId="77777777" w:rsidR="00000000" w:rsidRDefault="000C6BB5">
      <w:pPr>
        <w:pStyle w:val="af1"/>
        <w:rPr>
          <w:rtl/>
        </w:rPr>
      </w:pPr>
    </w:p>
    <w:p w14:paraId="7EFDCBCC" w14:textId="77777777" w:rsidR="00000000" w:rsidRDefault="000C6BB5">
      <w:pPr>
        <w:pStyle w:val="af1"/>
        <w:rPr>
          <w:rtl/>
        </w:rPr>
      </w:pPr>
      <w:r>
        <w:rPr>
          <w:rtl/>
        </w:rPr>
        <w:t>היו"ר ראובן ריבלין:</w:t>
      </w:r>
    </w:p>
    <w:p w14:paraId="69804971" w14:textId="77777777" w:rsidR="00000000" w:rsidRDefault="000C6BB5">
      <w:pPr>
        <w:pStyle w:val="a0"/>
        <w:rPr>
          <w:rFonts w:hint="cs"/>
          <w:rtl/>
        </w:rPr>
      </w:pPr>
    </w:p>
    <w:p w14:paraId="798E6976" w14:textId="77777777" w:rsidR="00000000" w:rsidRDefault="000C6BB5">
      <w:pPr>
        <w:pStyle w:val="a0"/>
        <w:rPr>
          <w:rFonts w:hint="cs"/>
          <w:rtl/>
        </w:rPr>
      </w:pPr>
      <w:r>
        <w:rPr>
          <w:rFonts w:hint="cs"/>
          <w:rtl/>
        </w:rPr>
        <w:t>בסדר. תודה רבה. נא לא להפריע.</w:t>
      </w:r>
    </w:p>
    <w:p w14:paraId="6770C5E8" w14:textId="77777777" w:rsidR="00000000" w:rsidRDefault="000C6BB5">
      <w:pPr>
        <w:pStyle w:val="a0"/>
        <w:rPr>
          <w:rFonts w:hint="cs"/>
          <w:rtl/>
        </w:rPr>
      </w:pPr>
    </w:p>
    <w:p w14:paraId="6C6540CD" w14:textId="77777777" w:rsidR="00000000" w:rsidRDefault="000C6BB5">
      <w:pPr>
        <w:pStyle w:val="a"/>
        <w:rPr>
          <w:rtl/>
        </w:rPr>
      </w:pPr>
      <w:bookmarkStart w:id="244" w:name="FS000000461T02_08_2004_20_22_23"/>
      <w:bookmarkStart w:id="245" w:name="_Toc100311730"/>
      <w:bookmarkEnd w:id="244"/>
      <w:r>
        <w:rPr>
          <w:rFonts w:hint="eastAsia"/>
          <w:rtl/>
        </w:rPr>
        <w:t>שלום</w:t>
      </w:r>
      <w:r>
        <w:rPr>
          <w:rtl/>
        </w:rPr>
        <w:t xml:space="preserve"> שמחון (יו"ר ועדת הכלכלה):</w:t>
      </w:r>
      <w:bookmarkEnd w:id="245"/>
    </w:p>
    <w:p w14:paraId="0373EB6B" w14:textId="77777777" w:rsidR="00000000" w:rsidRDefault="000C6BB5">
      <w:pPr>
        <w:pStyle w:val="a"/>
        <w:rPr>
          <w:rFonts w:hint="cs"/>
          <w:rtl/>
        </w:rPr>
      </w:pPr>
      <w:bookmarkStart w:id="246" w:name="FS000000461T02_08_2004_20_22_18"/>
      <w:bookmarkEnd w:id="246"/>
    </w:p>
    <w:p w14:paraId="111B0D90" w14:textId="77777777" w:rsidR="00000000" w:rsidRDefault="000C6BB5">
      <w:pPr>
        <w:pStyle w:val="a0"/>
        <w:rPr>
          <w:rFonts w:hint="cs"/>
          <w:rtl/>
        </w:rPr>
      </w:pPr>
    </w:p>
    <w:p w14:paraId="55E40ECC" w14:textId="77777777" w:rsidR="00000000" w:rsidRDefault="000C6BB5">
      <w:pPr>
        <w:pStyle w:val="a0"/>
        <w:rPr>
          <w:rFonts w:hint="cs"/>
          <w:rtl/>
        </w:rPr>
      </w:pPr>
      <w:r>
        <w:rPr>
          <w:rFonts w:hint="cs"/>
          <w:rtl/>
        </w:rPr>
        <w:t>אדוני היושב-ראש, חברי חברי הכנסת - - -</w:t>
      </w:r>
    </w:p>
    <w:p w14:paraId="29189EDF" w14:textId="77777777" w:rsidR="00000000" w:rsidRDefault="000C6BB5">
      <w:pPr>
        <w:pStyle w:val="a0"/>
        <w:rPr>
          <w:rFonts w:hint="cs"/>
          <w:rtl/>
        </w:rPr>
      </w:pPr>
    </w:p>
    <w:p w14:paraId="3093A708" w14:textId="77777777" w:rsidR="00000000" w:rsidRDefault="000C6BB5">
      <w:pPr>
        <w:pStyle w:val="af0"/>
        <w:rPr>
          <w:rtl/>
        </w:rPr>
      </w:pPr>
      <w:r>
        <w:rPr>
          <w:rFonts w:hint="eastAsia"/>
          <w:rtl/>
        </w:rPr>
        <w:t>יעקב</w:t>
      </w:r>
      <w:r>
        <w:rPr>
          <w:rtl/>
        </w:rPr>
        <w:t xml:space="preserve"> מרגי</w:t>
      </w:r>
      <w:r>
        <w:rPr>
          <w:rtl/>
        </w:rPr>
        <w:t xml:space="preserve"> (ש"ס):</w:t>
      </w:r>
    </w:p>
    <w:p w14:paraId="2B7BA577" w14:textId="77777777" w:rsidR="00000000" w:rsidRDefault="000C6BB5">
      <w:pPr>
        <w:pStyle w:val="a0"/>
        <w:rPr>
          <w:rFonts w:hint="cs"/>
          <w:rtl/>
        </w:rPr>
      </w:pPr>
    </w:p>
    <w:p w14:paraId="41878B9D" w14:textId="77777777" w:rsidR="00000000" w:rsidRDefault="000C6BB5">
      <w:pPr>
        <w:pStyle w:val="a0"/>
        <w:rPr>
          <w:rFonts w:hint="cs"/>
          <w:rtl/>
        </w:rPr>
      </w:pPr>
      <w:r>
        <w:rPr>
          <w:rFonts w:hint="cs"/>
          <w:rtl/>
        </w:rPr>
        <w:t>- - - גזענות. המשך הגזענות.</w:t>
      </w:r>
    </w:p>
    <w:p w14:paraId="0803E785" w14:textId="77777777" w:rsidR="00000000" w:rsidRDefault="000C6BB5">
      <w:pPr>
        <w:pStyle w:val="a0"/>
        <w:rPr>
          <w:rFonts w:hint="cs"/>
          <w:rtl/>
        </w:rPr>
      </w:pPr>
    </w:p>
    <w:p w14:paraId="18D598DC" w14:textId="77777777" w:rsidR="00000000" w:rsidRDefault="000C6BB5">
      <w:pPr>
        <w:pStyle w:val="af1"/>
        <w:rPr>
          <w:rtl/>
        </w:rPr>
      </w:pPr>
      <w:r>
        <w:rPr>
          <w:rtl/>
        </w:rPr>
        <w:t>היו"ר ראובן ריבלין:</w:t>
      </w:r>
    </w:p>
    <w:p w14:paraId="5555E498" w14:textId="77777777" w:rsidR="00000000" w:rsidRDefault="000C6BB5">
      <w:pPr>
        <w:pStyle w:val="a0"/>
        <w:rPr>
          <w:rtl/>
        </w:rPr>
      </w:pPr>
    </w:p>
    <w:p w14:paraId="5B2F8FA8" w14:textId="77777777" w:rsidR="00000000" w:rsidRDefault="000C6BB5">
      <w:pPr>
        <w:pStyle w:val="a0"/>
        <w:rPr>
          <w:rFonts w:hint="cs"/>
          <w:rtl/>
        </w:rPr>
      </w:pPr>
      <w:r>
        <w:rPr>
          <w:rFonts w:hint="cs"/>
          <w:rtl/>
        </w:rPr>
        <w:t>לא, לא. אני מבקש לא לעשות הפגנות, לא לימין ולא לשמאל.</w:t>
      </w:r>
    </w:p>
    <w:p w14:paraId="4AA70436" w14:textId="77777777" w:rsidR="00000000" w:rsidRDefault="000C6BB5">
      <w:pPr>
        <w:pStyle w:val="a0"/>
        <w:rPr>
          <w:rFonts w:hint="cs"/>
          <w:rtl/>
        </w:rPr>
      </w:pPr>
    </w:p>
    <w:p w14:paraId="04595FD7" w14:textId="77777777" w:rsidR="00000000" w:rsidRDefault="000C6BB5">
      <w:pPr>
        <w:pStyle w:val="af0"/>
        <w:rPr>
          <w:rtl/>
        </w:rPr>
      </w:pPr>
      <w:r>
        <w:rPr>
          <w:rFonts w:hint="eastAsia"/>
          <w:rtl/>
        </w:rPr>
        <w:t>יעקב</w:t>
      </w:r>
      <w:r>
        <w:rPr>
          <w:rtl/>
        </w:rPr>
        <w:t xml:space="preserve"> מרגי (ש"ס):</w:t>
      </w:r>
    </w:p>
    <w:p w14:paraId="73BE74DF" w14:textId="77777777" w:rsidR="00000000" w:rsidRDefault="000C6BB5">
      <w:pPr>
        <w:pStyle w:val="a0"/>
        <w:rPr>
          <w:rFonts w:hint="cs"/>
          <w:rtl/>
        </w:rPr>
      </w:pPr>
    </w:p>
    <w:p w14:paraId="6C9690EF" w14:textId="77777777" w:rsidR="00000000" w:rsidRDefault="000C6BB5">
      <w:pPr>
        <w:pStyle w:val="a0"/>
        <w:rPr>
          <w:rFonts w:hint="cs"/>
          <w:rtl/>
        </w:rPr>
      </w:pPr>
      <w:r>
        <w:rPr>
          <w:rFonts w:hint="cs"/>
          <w:rtl/>
        </w:rPr>
        <w:t>המשך הגזענות.</w:t>
      </w:r>
    </w:p>
    <w:p w14:paraId="67431FD3" w14:textId="77777777" w:rsidR="00000000" w:rsidRDefault="000C6BB5">
      <w:pPr>
        <w:pStyle w:val="a0"/>
        <w:rPr>
          <w:rFonts w:hint="cs"/>
          <w:rtl/>
        </w:rPr>
      </w:pPr>
    </w:p>
    <w:p w14:paraId="1528DD5D" w14:textId="77777777" w:rsidR="00000000" w:rsidRDefault="000C6BB5">
      <w:pPr>
        <w:pStyle w:val="af1"/>
        <w:rPr>
          <w:rtl/>
        </w:rPr>
      </w:pPr>
      <w:r>
        <w:rPr>
          <w:rtl/>
        </w:rPr>
        <w:t>היו"ר ראובן ריבלין:</w:t>
      </w:r>
    </w:p>
    <w:p w14:paraId="5BC0E7FD" w14:textId="77777777" w:rsidR="00000000" w:rsidRDefault="000C6BB5">
      <w:pPr>
        <w:pStyle w:val="a0"/>
        <w:rPr>
          <w:rtl/>
        </w:rPr>
      </w:pPr>
    </w:p>
    <w:p w14:paraId="1290BF63" w14:textId="77777777" w:rsidR="00000000" w:rsidRDefault="000C6BB5">
      <w:pPr>
        <w:pStyle w:val="a0"/>
        <w:rPr>
          <w:rFonts w:hint="cs"/>
          <w:rtl/>
        </w:rPr>
      </w:pPr>
      <w:r>
        <w:rPr>
          <w:rFonts w:hint="cs"/>
          <w:rtl/>
        </w:rPr>
        <w:t>חבר הכנסת מרגי. חבר הכנסת מרגי.</w:t>
      </w:r>
    </w:p>
    <w:p w14:paraId="560AF0B6" w14:textId="77777777" w:rsidR="00000000" w:rsidRDefault="000C6BB5">
      <w:pPr>
        <w:pStyle w:val="a0"/>
        <w:rPr>
          <w:rFonts w:hint="cs"/>
          <w:rtl/>
        </w:rPr>
      </w:pPr>
    </w:p>
    <w:p w14:paraId="7CC15559" w14:textId="77777777" w:rsidR="00000000" w:rsidRDefault="000C6BB5">
      <w:pPr>
        <w:pStyle w:val="af0"/>
        <w:rPr>
          <w:rtl/>
        </w:rPr>
      </w:pPr>
      <w:r>
        <w:rPr>
          <w:rFonts w:hint="eastAsia"/>
          <w:rtl/>
        </w:rPr>
        <w:t>יעקב</w:t>
      </w:r>
      <w:r>
        <w:rPr>
          <w:rtl/>
        </w:rPr>
        <w:t xml:space="preserve"> מרגי (ש"ס):</w:t>
      </w:r>
    </w:p>
    <w:p w14:paraId="1FF4325E" w14:textId="77777777" w:rsidR="00000000" w:rsidRDefault="000C6BB5">
      <w:pPr>
        <w:pStyle w:val="a0"/>
        <w:rPr>
          <w:rFonts w:hint="cs"/>
          <w:rtl/>
        </w:rPr>
      </w:pPr>
    </w:p>
    <w:p w14:paraId="763CFD83" w14:textId="77777777" w:rsidR="00000000" w:rsidRDefault="000C6BB5">
      <w:pPr>
        <w:pStyle w:val="a0"/>
        <w:rPr>
          <w:rFonts w:hint="cs"/>
          <w:rtl/>
        </w:rPr>
      </w:pPr>
      <w:r>
        <w:rPr>
          <w:rFonts w:hint="cs"/>
          <w:rtl/>
        </w:rPr>
        <w:t>אתה יכול להוציא אותי.</w:t>
      </w:r>
    </w:p>
    <w:p w14:paraId="1CD681BA" w14:textId="77777777" w:rsidR="00000000" w:rsidRDefault="000C6BB5">
      <w:pPr>
        <w:pStyle w:val="a0"/>
        <w:rPr>
          <w:rFonts w:hint="cs"/>
          <w:rtl/>
        </w:rPr>
      </w:pPr>
    </w:p>
    <w:p w14:paraId="6C3B8F37" w14:textId="77777777" w:rsidR="00000000" w:rsidRDefault="000C6BB5">
      <w:pPr>
        <w:pStyle w:val="af1"/>
        <w:rPr>
          <w:rtl/>
        </w:rPr>
      </w:pPr>
      <w:r>
        <w:rPr>
          <w:rtl/>
        </w:rPr>
        <w:t>היו"ר ראובן רי</w:t>
      </w:r>
      <w:r>
        <w:rPr>
          <w:rtl/>
        </w:rPr>
        <w:t>בלין:</w:t>
      </w:r>
    </w:p>
    <w:p w14:paraId="43F2183B" w14:textId="77777777" w:rsidR="00000000" w:rsidRDefault="000C6BB5">
      <w:pPr>
        <w:pStyle w:val="a0"/>
        <w:rPr>
          <w:rtl/>
        </w:rPr>
      </w:pPr>
    </w:p>
    <w:p w14:paraId="399874F6" w14:textId="77777777" w:rsidR="00000000" w:rsidRDefault="000C6BB5">
      <w:pPr>
        <w:pStyle w:val="a0"/>
        <w:rPr>
          <w:rFonts w:hint="cs"/>
          <w:rtl/>
        </w:rPr>
      </w:pPr>
      <w:bookmarkStart w:id="247" w:name="FS000000461T02_08_2004_20_23_27C"/>
      <w:bookmarkStart w:id="248" w:name="FS000000461T02_08_2004_20_23_25C"/>
      <w:bookmarkEnd w:id="247"/>
      <w:bookmarkEnd w:id="248"/>
      <w:r>
        <w:rPr>
          <w:rFonts w:hint="cs"/>
          <w:rtl/>
        </w:rPr>
        <w:t>אתה רוצה שאני אוציא אותך?</w:t>
      </w:r>
    </w:p>
    <w:p w14:paraId="28CBDFEE" w14:textId="77777777" w:rsidR="00000000" w:rsidRDefault="000C6BB5">
      <w:pPr>
        <w:pStyle w:val="a0"/>
        <w:rPr>
          <w:rFonts w:hint="cs"/>
          <w:rtl/>
        </w:rPr>
      </w:pPr>
    </w:p>
    <w:p w14:paraId="305A69C8" w14:textId="77777777" w:rsidR="00000000" w:rsidRDefault="000C6BB5">
      <w:pPr>
        <w:pStyle w:val="af0"/>
        <w:rPr>
          <w:rtl/>
        </w:rPr>
      </w:pPr>
      <w:r>
        <w:rPr>
          <w:rFonts w:hint="eastAsia"/>
          <w:rtl/>
        </w:rPr>
        <w:t>יעקב</w:t>
      </w:r>
      <w:r>
        <w:rPr>
          <w:rtl/>
        </w:rPr>
        <w:t xml:space="preserve"> מרגי (ש"ס):</w:t>
      </w:r>
    </w:p>
    <w:p w14:paraId="1798D99A" w14:textId="77777777" w:rsidR="00000000" w:rsidRDefault="000C6BB5">
      <w:pPr>
        <w:pStyle w:val="a0"/>
        <w:rPr>
          <w:rFonts w:hint="cs"/>
          <w:rtl/>
        </w:rPr>
      </w:pPr>
    </w:p>
    <w:p w14:paraId="5DE0A868" w14:textId="77777777" w:rsidR="00000000" w:rsidRDefault="000C6BB5">
      <w:pPr>
        <w:pStyle w:val="a0"/>
        <w:rPr>
          <w:rFonts w:hint="cs"/>
          <w:rtl/>
        </w:rPr>
      </w:pPr>
      <w:r>
        <w:rPr>
          <w:rFonts w:hint="cs"/>
          <w:rtl/>
        </w:rPr>
        <w:t>תוציא אותי.</w:t>
      </w:r>
    </w:p>
    <w:p w14:paraId="0EA99838" w14:textId="77777777" w:rsidR="00000000" w:rsidRDefault="000C6BB5">
      <w:pPr>
        <w:pStyle w:val="a0"/>
        <w:rPr>
          <w:rFonts w:hint="cs"/>
          <w:rtl/>
        </w:rPr>
      </w:pPr>
    </w:p>
    <w:p w14:paraId="1B41482E" w14:textId="77777777" w:rsidR="00000000" w:rsidRDefault="000C6BB5">
      <w:pPr>
        <w:pStyle w:val="af1"/>
        <w:rPr>
          <w:rtl/>
        </w:rPr>
      </w:pPr>
      <w:r>
        <w:rPr>
          <w:rtl/>
        </w:rPr>
        <w:t>היו"ר ראובן ריבלין:</w:t>
      </w:r>
    </w:p>
    <w:p w14:paraId="327ACA27" w14:textId="77777777" w:rsidR="00000000" w:rsidRDefault="000C6BB5">
      <w:pPr>
        <w:pStyle w:val="a0"/>
        <w:rPr>
          <w:rtl/>
        </w:rPr>
      </w:pPr>
    </w:p>
    <w:p w14:paraId="2BAA11E9" w14:textId="77777777" w:rsidR="00000000" w:rsidRDefault="000C6BB5">
      <w:pPr>
        <w:pStyle w:val="a0"/>
        <w:rPr>
          <w:rtl/>
        </w:rPr>
      </w:pPr>
      <w:r>
        <w:rPr>
          <w:rFonts w:hint="cs"/>
          <w:rtl/>
        </w:rPr>
        <w:t>למה? תצא בעצמך. למה שאוציא אותך?</w:t>
      </w:r>
    </w:p>
    <w:p w14:paraId="367DE605" w14:textId="77777777" w:rsidR="00000000" w:rsidRDefault="000C6BB5">
      <w:pPr>
        <w:pStyle w:val="af0"/>
        <w:rPr>
          <w:rtl/>
        </w:rPr>
      </w:pPr>
    </w:p>
    <w:p w14:paraId="16EE2782" w14:textId="77777777" w:rsidR="00000000" w:rsidRDefault="000C6BB5">
      <w:pPr>
        <w:pStyle w:val="af0"/>
        <w:rPr>
          <w:rtl/>
        </w:rPr>
      </w:pPr>
      <w:r>
        <w:rPr>
          <w:rFonts w:hint="eastAsia"/>
          <w:rtl/>
        </w:rPr>
        <w:t>יעקב</w:t>
      </w:r>
      <w:r>
        <w:rPr>
          <w:rtl/>
        </w:rPr>
        <w:t xml:space="preserve"> מרגי (ש"ס):</w:t>
      </w:r>
    </w:p>
    <w:p w14:paraId="496E69F6" w14:textId="77777777" w:rsidR="00000000" w:rsidRDefault="000C6BB5">
      <w:pPr>
        <w:pStyle w:val="a0"/>
        <w:rPr>
          <w:rFonts w:hint="cs"/>
          <w:rtl/>
        </w:rPr>
      </w:pPr>
    </w:p>
    <w:p w14:paraId="2BE3E400" w14:textId="77777777" w:rsidR="00000000" w:rsidRDefault="000C6BB5">
      <w:pPr>
        <w:pStyle w:val="a0"/>
        <w:rPr>
          <w:rFonts w:hint="cs"/>
          <w:rtl/>
        </w:rPr>
      </w:pPr>
      <w:r>
        <w:rPr>
          <w:rFonts w:hint="cs"/>
          <w:rtl/>
        </w:rPr>
        <w:t>המשך שנאת החינם.</w:t>
      </w:r>
    </w:p>
    <w:p w14:paraId="60AEA179" w14:textId="77777777" w:rsidR="00000000" w:rsidRDefault="000C6BB5">
      <w:pPr>
        <w:pStyle w:val="a0"/>
        <w:rPr>
          <w:rFonts w:hint="cs"/>
          <w:rtl/>
        </w:rPr>
      </w:pPr>
    </w:p>
    <w:p w14:paraId="2675981E" w14:textId="77777777" w:rsidR="00000000" w:rsidRDefault="000C6BB5">
      <w:pPr>
        <w:pStyle w:val="af1"/>
        <w:rPr>
          <w:rtl/>
        </w:rPr>
      </w:pPr>
      <w:r>
        <w:rPr>
          <w:rtl/>
        </w:rPr>
        <w:t>היו"ר ראובן ריבלין:</w:t>
      </w:r>
    </w:p>
    <w:p w14:paraId="085985BA" w14:textId="77777777" w:rsidR="00000000" w:rsidRDefault="000C6BB5">
      <w:pPr>
        <w:pStyle w:val="a0"/>
        <w:rPr>
          <w:rtl/>
        </w:rPr>
      </w:pPr>
    </w:p>
    <w:p w14:paraId="6D6BE757" w14:textId="77777777" w:rsidR="00000000" w:rsidRDefault="000C6BB5">
      <w:pPr>
        <w:pStyle w:val="a0"/>
        <w:rPr>
          <w:rFonts w:hint="cs"/>
          <w:rtl/>
        </w:rPr>
      </w:pPr>
      <w:r>
        <w:rPr>
          <w:rFonts w:hint="cs"/>
          <w:rtl/>
        </w:rPr>
        <w:t>חבר הכנסת מרגי, תאמין לי - -</w:t>
      </w:r>
    </w:p>
    <w:p w14:paraId="5F96EC57" w14:textId="77777777" w:rsidR="00000000" w:rsidRDefault="000C6BB5">
      <w:pPr>
        <w:pStyle w:val="a0"/>
        <w:rPr>
          <w:rFonts w:hint="cs"/>
          <w:rtl/>
        </w:rPr>
      </w:pPr>
    </w:p>
    <w:p w14:paraId="3BF5A9A3" w14:textId="77777777" w:rsidR="00000000" w:rsidRDefault="000C6BB5">
      <w:pPr>
        <w:pStyle w:val="-"/>
        <w:rPr>
          <w:rtl/>
        </w:rPr>
      </w:pPr>
      <w:bookmarkStart w:id="249" w:name="FS000000461T02_08_2004_20_24_28C"/>
      <w:bookmarkEnd w:id="249"/>
      <w:r>
        <w:rPr>
          <w:rtl/>
        </w:rPr>
        <w:t>שלום שמחון (יו"ר ועדת הכלכלה):</w:t>
      </w:r>
    </w:p>
    <w:p w14:paraId="5A79987F" w14:textId="77777777" w:rsidR="00000000" w:rsidRDefault="000C6BB5">
      <w:pPr>
        <w:pStyle w:val="a0"/>
        <w:rPr>
          <w:rtl/>
        </w:rPr>
      </w:pPr>
    </w:p>
    <w:p w14:paraId="05DC2884" w14:textId="77777777" w:rsidR="00000000" w:rsidRDefault="000C6BB5">
      <w:pPr>
        <w:pStyle w:val="a0"/>
        <w:rPr>
          <w:rFonts w:hint="cs"/>
          <w:rtl/>
        </w:rPr>
      </w:pPr>
      <w:r>
        <w:rPr>
          <w:rFonts w:hint="cs"/>
          <w:rtl/>
        </w:rPr>
        <w:t>אבל למה?</w:t>
      </w:r>
    </w:p>
    <w:p w14:paraId="6A0B0467" w14:textId="77777777" w:rsidR="00000000" w:rsidRDefault="000C6BB5">
      <w:pPr>
        <w:pStyle w:val="a0"/>
        <w:rPr>
          <w:rFonts w:hint="cs"/>
          <w:rtl/>
        </w:rPr>
      </w:pPr>
    </w:p>
    <w:p w14:paraId="43B4C2F4" w14:textId="77777777" w:rsidR="00000000" w:rsidRDefault="000C6BB5">
      <w:pPr>
        <w:pStyle w:val="af1"/>
        <w:rPr>
          <w:rtl/>
        </w:rPr>
      </w:pPr>
      <w:r>
        <w:rPr>
          <w:rtl/>
        </w:rPr>
        <w:t>היו"ר ר</w:t>
      </w:r>
      <w:r>
        <w:rPr>
          <w:rtl/>
        </w:rPr>
        <w:t>אובן ריבלין:</w:t>
      </w:r>
    </w:p>
    <w:p w14:paraId="08A7D4D3" w14:textId="77777777" w:rsidR="00000000" w:rsidRDefault="000C6BB5">
      <w:pPr>
        <w:pStyle w:val="a0"/>
        <w:rPr>
          <w:rtl/>
        </w:rPr>
      </w:pPr>
    </w:p>
    <w:p w14:paraId="299C4F63" w14:textId="77777777" w:rsidR="00000000" w:rsidRDefault="000C6BB5">
      <w:pPr>
        <w:pStyle w:val="a0"/>
        <w:rPr>
          <w:rFonts w:hint="cs"/>
          <w:rtl/>
        </w:rPr>
      </w:pPr>
      <w:r>
        <w:rPr>
          <w:rFonts w:hint="cs"/>
          <w:rtl/>
        </w:rPr>
        <w:t>- - תאמין לי - - -</w:t>
      </w:r>
    </w:p>
    <w:p w14:paraId="6C9E4D4C" w14:textId="77777777" w:rsidR="00000000" w:rsidRDefault="000C6BB5">
      <w:pPr>
        <w:pStyle w:val="a0"/>
        <w:rPr>
          <w:rFonts w:hint="cs"/>
          <w:rtl/>
        </w:rPr>
      </w:pPr>
    </w:p>
    <w:p w14:paraId="10084FA1" w14:textId="77777777" w:rsidR="00000000" w:rsidRDefault="000C6BB5">
      <w:pPr>
        <w:pStyle w:val="af0"/>
        <w:rPr>
          <w:rtl/>
        </w:rPr>
      </w:pPr>
      <w:r>
        <w:rPr>
          <w:rFonts w:hint="eastAsia"/>
          <w:rtl/>
        </w:rPr>
        <w:t>יעקב</w:t>
      </w:r>
      <w:r>
        <w:rPr>
          <w:rtl/>
        </w:rPr>
        <w:t xml:space="preserve"> מרגי (ש"ס):</w:t>
      </w:r>
    </w:p>
    <w:p w14:paraId="29E38013" w14:textId="77777777" w:rsidR="00000000" w:rsidRDefault="000C6BB5">
      <w:pPr>
        <w:pStyle w:val="a0"/>
        <w:rPr>
          <w:rFonts w:hint="cs"/>
          <w:rtl/>
        </w:rPr>
      </w:pPr>
    </w:p>
    <w:p w14:paraId="17B50F4E" w14:textId="77777777" w:rsidR="00000000" w:rsidRDefault="000C6BB5">
      <w:pPr>
        <w:pStyle w:val="a0"/>
        <w:rPr>
          <w:rFonts w:hint="cs"/>
          <w:rtl/>
        </w:rPr>
      </w:pPr>
      <w:r>
        <w:rPr>
          <w:rFonts w:hint="cs"/>
          <w:rtl/>
        </w:rPr>
        <w:t>- - -</w:t>
      </w:r>
    </w:p>
    <w:p w14:paraId="1818D1DF" w14:textId="77777777" w:rsidR="00000000" w:rsidRDefault="000C6BB5">
      <w:pPr>
        <w:pStyle w:val="a0"/>
        <w:rPr>
          <w:rFonts w:hint="cs"/>
          <w:rtl/>
        </w:rPr>
      </w:pPr>
    </w:p>
    <w:p w14:paraId="0B3803C6" w14:textId="77777777" w:rsidR="00000000" w:rsidRDefault="000C6BB5">
      <w:pPr>
        <w:pStyle w:val="af1"/>
        <w:rPr>
          <w:rtl/>
        </w:rPr>
      </w:pPr>
      <w:r>
        <w:rPr>
          <w:rtl/>
        </w:rPr>
        <w:t>היו"ר ראובן ריבלין:</w:t>
      </w:r>
    </w:p>
    <w:p w14:paraId="7EF57966" w14:textId="77777777" w:rsidR="00000000" w:rsidRDefault="000C6BB5">
      <w:pPr>
        <w:pStyle w:val="a0"/>
        <w:rPr>
          <w:rtl/>
        </w:rPr>
      </w:pPr>
    </w:p>
    <w:p w14:paraId="2A3F4048" w14:textId="77777777" w:rsidR="00000000" w:rsidRDefault="000C6BB5">
      <w:pPr>
        <w:pStyle w:val="a0"/>
        <w:rPr>
          <w:rFonts w:hint="cs"/>
          <w:rtl/>
        </w:rPr>
      </w:pPr>
      <w:r>
        <w:rPr>
          <w:rFonts w:hint="cs"/>
          <w:rtl/>
        </w:rPr>
        <w:t>חבר הכנסת מרגי, בזה זה מסתיים.</w:t>
      </w:r>
    </w:p>
    <w:p w14:paraId="5791D84E" w14:textId="77777777" w:rsidR="00000000" w:rsidRDefault="000C6BB5">
      <w:pPr>
        <w:pStyle w:val="a0"/>
        <w:rPr>
          <w:rFonts w:hint="cs"/>
          <w:rtl/>
        </w:rPr>
      </w:pPr>
    </w:p>
    <w:p w14:paraId="1124137D" w14:textId="77777777" w:rsidR="00000000" w:rsidRDefault="000C6BB5">
      <w:pPr>
        <w:pStyle w:val="-"/>
        <w:rPr>
          <w:rtl/>
        </w:rPr>
      </w:pPr>
      <w:bookmarkStart w:id="250" w:name="FS000000461T02_08_2004_20_25_04C"/>
      <w:bookmarkEnd w:id="250"/>
      <w:r>
        <w:rPr>
          <w:rtl/>
        </w:rPr>
        <w:t>שלום שמחון (יו"ר ועדת הכלכלה):</w:t>
      </w:r>
    </w:p>
    <w:p w14:paraId="300C4C26" w14:textId="77777777" w:rsidR="00000000" w:rsidRDefault="000C6BB5">
      <w:pPr>
        <w:pStyle w:val="a0"/>
        <w:rPr>
          <w:rtl/>
        </w:rPr>
      </w:pPr>
    </w:p>
    <w:p w14:paraId="62D207F2" w14:textId="77777777" w:rsidR="00000000" w:rsidRDefault="000C6BB5">
      <w:pPr>
        <w:pStyle w:val="a0"/>
        <w:rPr>
          <w:rFonts w:hint="cs"/>
          <w:rtl/>
        </w:rPr>
      </w:pPr>
      <w:r>
        <w:rPr>
          <w:rFonts w:hint="cs"/>
          <w:rtl/>
        </w:rPr>
        <w:t>אני יכול להעיד - - -</w:t>
      </w:r>
    </w:p>
    <w:p w14:paraId="2E87CD52" w14:textId="77777777" w:rsidR="00000000" w:rsidRDefault="000C6BB5">
      <w:pPr>
        <w:pStyle w:val="a0"/>
        <w:rPr>
          <w:rFonts w:hint="cs"/>
          <w:rtl/>
        </w:rPr>
      </w:pPr>
    </w:p>
    <w:p w14:paraId="2ADC86AD" w14:textId="77777777" w:rsidR="00000000" w:rsidRDefault="000C6BB5">
      <w:pPr>
        <w:pStyle w:val="af0"/>
        <w:rPr>
          <w:rtl/>
        </w:rPr>
      </w:pPr>
      <w:r>
        <w:rPr>
          <w:rFonts w:hint="eastAsia"/>
          <w:rtl/>
        </w:rPr>
        <w:t>דוד</w:t>
      </w:r>
      <w:r>
        <w:rPr>
          <w:rtl/>
        </w:rPr>
        <w:t xml:space="preserve"> אזולאי (ש"ס):</w:t>
      </w:r>
    </w:p>
    <w:p w14:paraId="6927640D" w14:textId="77777777" w:rsidR="00000000" w:rsidRDefault="000C6BB5">
      <w:pPr>
        <w:pStyle w:val="a0"/>
        <w:rPr>
          <w:rFonts w:hint="cs"/>
          <w:rtl/>
        </w:rPr>
      </w:pPr>
    </w:p>
    <w:p w14:paraId="27363252" w14:textId="77777777" w:rsidR="00000000" w:rsidRDefault="000C6BB5">
      <w:pPr>
        <w:pStyle w:val="a0"/>
        <w:rPr>
          <w:rFonts w:hint="cs"/>
          <w:rtl/>
        </w:rPr>
      </w:pPr>
      <w:r>
        <w:rPr>
          <w:rFonts w:hint="cs"/>
          <w:rtl/>
        </w:rPr>
        <w:t>- - -</w:t>
      </w:r>
    </w:p>
    <w:p w14:paraId="65354755" w14:textId="77777777" w:rsidR="00000000" w:rsidRDefault="000C6BB5">
      <w:pPr>
        <w:pStyle w:val="a0"/>
        <w:rPr>
          <w:rFonts w:hint="cs"/>
          <w:rtl/>
        </w:rPr>
      </w:pPr>
    </w:p>
    <w:p w14:paraId="47FE7606" w14:textId="77777777" w:rsidR="00000000" w:rsidRDefault="000C6BB5">
      <w:pPr>
        <w:pStyle w:val="af1"/>
        <w:rPr>
          <w:rtl/>
        </w:rPr>
      </w:pPr>
      <w:r>
        <w:rPr>
          <w:rtl/>
        </w:rPr>
        <w:t>היו"ר ראובן ריבלין:</w:t>
      </w:r>
    </w:p>
    <w:p w14:paraId="08029E79" w14:textId="77777777" w:rsidR="00000000" w:rsidRDefault="000C6BB5">
      <w:pPr>
        <w:pStyle w:val="a0"/>
        <w:rPr>
          <w:rtl/>
        </w:rPr>
      </w:pPr>
    </w:p>
    <w:p w14:paraId="678636B6" w14:textId="77777777" w:rsidR="00000000" w:rsidRDefault="000C6BB5">
      <w:pPr>
        <w:pStyle w:val="a0"/>
        <w:rPr>
          <w:rFonts w:hint="cs"/>
          <w:rtl/>
        </w:rPr>
      </w:pPr>
      <w:r>
        <w:rPr>
          <w:rFonts w:hint="cs"/>
          <w:rtl/>
        </w:rPr>
        <w:t>חבר הכנסת אזולאי, חבר הכנסת אייכלר, עד כאן.</w:t>
      </w:r>
      <w:r>
        <w:rPr>
          <w:rFonts w:hint="cs"/>
          <w:rtl/>
        </w:rPr>
        <w:t xml:space="preserve"> מי שרוצה עכשיו לזעוק </w:t>
      </w:r>
      <w:r>
        <w:rPr>
          <w:rFonts w:hint="eastAsia"/>
          <w:rtl/>
        </w:rPr>
        <w:t>–</w:t>
      </w:r>
      <w:r>
        <w:rPr>
          <w:rFonts w:hint="cs"/>
          <w:rtl/>
        </w:rPr>
        <w:t xml:space="preserve"> יזעק החוצה. התקשורת מחכה שם. הוא יוכל להביע את עמדתו ואת דעתו. כאן אפשר לדבר רק מהבמה ובקריאות ביניים מותרות. עד כאן. בבקשה.</w:t>
      </w:r>
    </w:p>
    <w:p w14:paraId="22EDCB25" w14:textId="77777777" w:rsidR="00000000" w:rsidRDefault="000C6BB5">
      <w:pPr>
        <w:pStyle w:val="a0"/>
        <w:rPr>
          <w:rFonts w:hint="cs"/>
          <w:rtl/>
        </w:rPr>
      </w:pPr>
    </w:p>
    <w:p w14:paraId="17971AEB" w14:textId="77777777" w:rsidR="00000000" w:rsidRDefault="000C6BB5">
      <w:pPr>
        <w:pStyle w:val="af0"/>
        <w:rPr>
          <w:rtl/>
        </w:rPr>
      </w:pPr>
      <w:bookmarkStart w:id="251" w:name="FS000000461T02_08_2004_20_25_54C"/>
      <w:bookmarkEnd w:id="251"/>
      <w:r>
        <w:rPr>
          <w:rtl/>
        </w:rPr>
        <w:t>קריאות:</w:t>
      </w:r>
    </w:p>
    <w:p w14:paraId="1AF05FFF" w14:textId="77777777" w:rsidR="00000000" w:rsidRDefault="000C6BB5">
      <w:pPr>
        <w:pStyle w:val="a0"/>
        <w:rPr>
          <w:rFonts w:hint="cs"/>
          <w:rtl/>
        </w:rPr>
      </w:pPr>
    </w:p>
    <w:p w14:paraId="129F7D13" w14:textId="77777777" w:rsidR="00000000" w:rsidRDefault="000C6BB5">
      <w:pPr>
        <w:pStyle w:val="a0"/>
        <w:rPr>
          <w:rFonts w:hint="cs"/>
          <w:rtl/>
        </w:rPr>
      </w:pPr>
      <w:r>
        <w:rPr>
          <w:rFonts w:hint="cs"/>
          <w:rtl/>
        </w:rPr>
        <w:t>- - -</w:t>
      </w:r>
    </w:p>
    <w:p w14:paraId="0B8E07AA" w14:textId="77777777" w:rsidR="00000000" w:rsidRDefault="000C6BB5">
      <w:pPr>
        <w:pStyle w:val="-"/>
        <w:rPr>
          <w:rFonts w:hint="cs"/>
          <w:rtl/>
        </w:rPr>
      </w:pPr>
    </w:p>
    <w:p w14:paraId="62C8BC5A" w14:textId="77777777" w:rsidR="00000000" w:rsidRDefault="000C6BB5">
      <w:pPr>
        <w:pStyle w:val="-"/>
        <w:rPr>
          <w:rtl/>
        </w:rPr>
      </w:pPr>
      <w:r>
        <w:rPr>
          <w:rtl/>
        </w:rPr>
        <w:t>שלום שמחון (יו"ר ועדת הכלכלה):</w:t>
      </w:r>
    </w:p>
    <w:p w14:paraId="49EEC05B" w14:textId="77777777" w:rsidR="00000000" w:rsidRDefault="000C6BB5">
      <w:pPr>
        <w:pStyle w:val="a0"/>
        <w:rPr>
          <w:rtl/>
        </w:rPr>
      </w:pPr>
    </w:p>
    <w:p w14:paraId="67563FF8" w14:textId="77777777" w:rsidR="00000000" w:rsidRDefault="000C6BB5">
      <w:pPr>
        <w:pStyle w:val="a0"/>
        <w:rPr>
          <w:rFonts w:hint="cs"/>
          <w:rtl/>
        </w:rPr>
      </w:pPr>
      <w:r>
        <w:rPr>
          <w:rFonts w:hint="cs"/>
          <w:rtl/>
        </w:rPr>
        <w:t>אדוני היושב-ראש, אני רוצה להודות על ההצבעה בעד חוק זה, שעו</w:t>
      </w:r>
      <w:r>
        <w:rPr>
          <w:rFonts w:hint="cs"/>
          <w:rtl/>
        </w:rPr>
        <w:t>שה צדק עם התעופה בישראל. נדמה לי שאתם לוקחים אותו לפינות אחרות.</w:t>
      </w:r>
    </w:p>
    <w:p w14:paraId="72E0EFEC" w14:textId="77777777" w:rsidR="00000000" w:rsidRDefault="000C6BB5">
      <w:pPr>
        <w:pStyle w:val="a0"/>
        <w:rPr>
          <w:rFonts w:hint="cs"/>
          <w:rtl/>
        </w:rPr>
      </w:pPr>
    </w:p>
    <w:p w14:paraId="3A6120FA" w14:textId="77777777" w:rsidR="00000000" w:rsidRDefault="000C6BB5">
      <w:pPr>
        <w:pStyle w:val="af0"/>
        <w:rPr>
          <w:rtl/>
        </w:rPr>
      </w:pPr>
      <w:r>
        <w:rPr>
          <w:rFonts w:hint="eastAsia"/>
          <w:rtl/>
        </w:rPr>
        <w:t>יצחק</w:t>
      </w:r>
      <w:r>
        <w:rPr>
          <w:rtl/>
        </w:rPr>
        <w:t xml:space="preserve"> כהן (ש"ס):</w:t>
      </w:r>
    </w:p>
    <w:p w14:paraId="3B3AF48E" w14:textId="77777777" w:rsidR="00000000" w:rsidRDefault="000C6BB5">
      <w:pPr>
        <w:pStyle w:val="a0"/>
        <w:rPr>
          <w:rFonts w:hint="cs"/>
          <w:rtl/>
        </w:rPr>
      </w:pPr>
    </w:p>
    <w:p w14:paraId="5FC4CE57" w14:textId="77777777" w:rsidR="00000000" w:rsidRDefault="000C6BB5">
      <w:pPr>
        <w:pStyle w:val="a0"/>
        <w:rPr>
          <w:rFonts w:hint="cs"/>
          <w:rtl/>
        </w:rPr>
      </w:pPr>
      <w:r>
        <w:rPr>
          <w:rFonts w:hint="cs"/>
          <w:rtl/>
        </w:rPr>
        <w:t>- - -</w:t>
      </w:r>
    </w:p>
    <w:p w14:paraId="1C2CC8E2" w14:textId="77777777" w:rsidR="00000000" w:rsidRDefault="000C6BB5">
      <w:pPr>
        <w:pStyle w:val="a0"/>
        <w:rPr>
          <w:rFonts w:hint="cs"/>
          <w:rtl/>
        </w:rPr>
      </w:pPr>
    </w:p>
    <w:p w14:paraId="7D234171" w14:textId="77777777" w:rsidR="00000000" w:rsidRDefault="000C6BB5">
      <w:pPr>
        <w:pStyle w:val="af1"/>
        <w:rPr>
          <w:rtl/>
        </w:rPr>
      </w:pPr>
      <w:r>
        <w:rPr>
          <w:rtl/>
        </w:rPr>
        <w:t>היו"ר ראובן ריבלין:</w:t>
      </w:r>
    </w:p>
    <w:p w14:paraId="4C9286DC" w14:textId="77777777" w:rsidR="00000000" w:rsidRDefault="000C6BB5">
      <w:pPr>
        <w:pStyle w:val="a0"/>
        <w:rPr>
          <w:rtl/>
        </w:rPr>
      </w:pPr>
    </w:p>
    <w:p w14:paraId="2C4C74AC" w14:textId="77777777" w:rsidR="00000000" w:rsidRDefault="000C6BB5">
      <w:pPr>
        <w:pStyle w:val="a0"/>
        <w:rPr>
          <w:rFonts w:hint="cs"/>
          <w:rtl/>
        </w:rPr>
      </w:pPr>
      <w:bookmarkStart w:id="252" w:name="FS000001059T02_08_2004_20_21_58C"/>
      <w:bookmarkEnd w:id="252"/>
      <w:r>
        <w:rPr>
          <w:rFonts w:hint="cs"/>
          <w:rtl/>
        </w:rPr>
        <w:t xml:space="preserve">חבר הכנסת יצחק כהן, נא לשבת, לצאת או לעמוד </w:t>
      </w:r>
      <w:r>
        <w:rPr>
          <w:rFonts w:hint="eastAsia"/>
          <w:rtl/>
        </w:rPr>
        <w:t>–</w:t>
      </w:r>
      <w:r>
        <w:rPr>
          <w:rFonts w:hint="cs"/>
          <w:rtl/>
        </w:rPr>
        <w:t xml:space="preserve"> ולא לדבר.</w:t>
      </w:r>
    </w:p>
    <w:p w14:paraId="0C24C0A8" w14:textId="77777777" w:rsidR="00000000" w:rsidRDefault="000C6BB5">
      <w:pPr>
        <w:pStyle w:val="a0"/>
        <w:rPr>
          <w:rFonts w:hint="cs"/>
          <w:rtl/>
        </w:rPr>
      </w:pPr>
    </w:p>
    <w:p w14:paraId="78FF9C28" w14:textId="77777777" w:rsidR="00000000" w:rsidRDefault="000C6BB5">
      <w:pPr>
        <w:pStyle w:val="-"/>
        <w:rPr>
          <w:rtl/>
        </w:rPr>
      </w:pPr>
      <w:bookmarkStart w:id="253" w:name="FS000000461T02_08_2004_20_27_20C"/>
      <w:bookmarkEnd w:id="253"/>
      <w:r>
        <w:rPr>
          <w:rtl/>
        </w:rPr>
        <w:t>שלום שמחון (יו"ר ועדת הכלכלה):</w:t>
      </w:r>
    </w:p>
    <w:p w14:paraId="0116B467" w14:textId="77777777" w:rsidR="00000000" w:rsidRDefault="000C6BB5">
      <w:pPr>
        <w:pStyle w:val="a0"/>
        <w:rPr>
          <w:rtl/>
        </w:rPr>
      </w:pPr>
    </w:p>
    <w:p w14:paraId="5F138F49" w14:textId="77777777" w:rsidR="00000000" w:rsidRDefault="000C6BB5">
      <w:pPr>
        <w:pStyle w:val="a0"/>
        <w:rPr>
          <w:rFonts w:hint="cs"/>
          <w:rtl/>
        </w:rPr>
      </w:pPr>
      <w:r>
        <w:rPr>
          <w:rFonts w:hint="cs"/>
          <w:rtl/>
        </w:rPr>
        <w:t>תגיד לי, כמה רוח אתה עושה פה? הרי לא באת אפילו פעם אחת לדי</w:t>
      </w:r>
      <w:r>
        <w:rPr>
          <w:rFonts w:hint="cs"/>
          <w:rtl/>
        </w:rPr>
        <w:t>ונים בוועדה. בחייך, אפילו פעם אחת לא באת. יכולת לבוא לוועדה ולהגיד מה שאתה רוצה, באמת.</w:t>
      </w:r>
    </w:p>
    <w:p w14:paraId="0C6CC262" w14:textId="77777777" w:rsidR="00000000" w:rsidRDefault="000C6BB5">
      <w:pPr>
        <w:pStyle w:val="a0"/>
        <w:rPr>
          <w:rFonts w:hint="cs"/>
          <w:rtl/>
        </w:rPr>
      </w:pPr>
    </w:p>
    <w:p w14:paraId="4369E6E5" w14:textId="77777777" w:rsidR="00000000" w:rsidRDefault="000C6BB5">
      <w:pPr>
        <w:pStyle w:val="af0"/>
        <w:rPr>
          <w:rtl/>
        </w:rPr>
      </w:pPr>
      <w:r>
        <w:rPr>
          <w:rFonts w:hint="eastAsia"/>
          <w:rtl/>
        </w:rPr>
        <w:t>יצחק</w:t>
      </w:r>
      <w:r>
        <w:rPr>
          <w:rtl/>
        </w:rPr>
        <w:t xml:space="preserve"> כהן (ש"ס):</w:t>
      </w:r>
    </w:p>
    <w:p w14:paraId="50CBA8FF" w14:textId="77777777" w:rsidR="00000000" w:rsidRDefault="000C6BB5">
      <w:pPr>
        <w:pStyle w:val="a0"/>
        <w:rPr>
          <w:rFonts w:hint="cs"/>
          <w:rtl/>
        </w:rPr>
      </w:pPr>
    </w:p>
    <w:p w14:paraId="301F1541" w14:textId="77777777" w:rsidR="00000000" w:rsidRDefault="000C6BB5">
      <w:pPr>
        <w:pStyle w:val="a0"/>
        <w:rPr>
          <w:rFonts w:hint="cs"/>
          <w:rtl/>
        </w:rPr>
      </w:pPr>
      <w:r>
        <w:rPr>
          <w:rFonts w:hint="cs"/>
          <w:rtl/>
        </w:rPr>
        <w:t>תתבייש. תתבייש.</w:t>
      </w:r>
    </w:p>
    <w:p w14:paraId="337F378E" w14:textId="77777777" w:rsidR="00000000" w:rsidRDefault="000C6BB5">
      <w:pPr>
        <w:pStyle w:val="a0"/>
        <w:rPr>
          <w:rFonts w:hint="cs"/>
          <w:rtl/>
        </w:rPr>
      </w:pPr>
    </w:p>
    <w:p w14:paraId="32830D5E" w14:textId="77777777" w:rsidR="00000000" w:rsidRDefault="000C6BB5">
      <w:pPr>
        <w:pStyle w:val="af1"/>
        <w:rPr>
          <w:rtl/>
        </w:rPr>
      </w:pPr>
      <w:r>
        <w:rPr>
          <w:rtl/>
        </w:rPr>
        <w:t>היו"ר ראובן ריבלין:</w:t>
      </w:r>
    </w:p>
    <w:p w14:paraId="68A48D43" w14:textId="77777777" w:rsidR="00000000" w:rsidRDefault="000C6BB5">
      <w:pPr>
        <w:pStyle w:val="a0"/>
        <w:rPr>
          <w:rtl/>
        </w:rPr>
      </w:pPr>
    </w:p>
    <w:p w14:paraId="0BCC3370" w14:textId="77777777" w:rsidR="00000000" w:rsidRDefault="000C6BB5">
      <w:pPr>
        <w:pStyle w:val="a0"/>
        <w:rPr>
          <w:rFonts w:hint="cs"/>
          <w:rtl/>
        </w:rPr>
      </w:pPr>
      <w:r>
        <w:rPr>
          <w:rFonts w:hint="cs"/>
          <w:rtl/>
        </w:rPr>
        <w:t>לא. חבר הכנסת שמחון - - -</w:t>
      </w:r>
    </w:p>
    <w:p w14:paraId="33DDF8F9" w14:textId="77777777" w:rsidR="00000000" w:rsidRDefault="000C6BB5">
      <w:pPr>
        <w:pStyle w:val="a0"/>
        <w:rPr>
          <w:rFonts w:hint="cs"/>
          <w:rtl/>
        </w:rPr>
      </w:pPr>
    </w:p>
    <w:p w14:paraId="65A54584" w14:textId="77777777" w:rsidR="00000000" w:rsidRDefault="000C6BB5">
      <w:pPr>
        <w:pStyle w:val="-"/>
        <w:rPr>
          <w:rtl/>
        </w:rPr>
      </w:pPr>
      <w:bookmarkStart w:id="254" w:name="FS000000461T02_08_2004_20_28_07C"/>
      <w:bookmarkEnd w:id="254"/>
      <w:r>
        <w:rPr>
          <w:rtl/>
        </w:rPr>
        <w:t>שלום שמחון (יו"ר ועדת הכלכלה):</w:t>
      </w:r>
    </w:p>
    <w:p w14:paraId="1068C9B9" w14:textId="77777777" w:rsidR="00000000" w:rsidRDefault="000C6BB5">
      <w:pPr>
        <w:pStyle w:val="a0"/>
        <w:rPr>
          <w:rtl/>
        </w:rPr>
      </w:pPr>
    </w:p>
    <w:p w14:paraId="1F0F7FD9" w14:textId="77777777" w:rsidR="00000000" w:rsidRDefault="000C6BB5">
      <w:pPr>
        <w:pStyle w:val="a0"/>
        <w:rPr>
          <w:rFonts w:hint="cs"/>
          <w:rtl/>
        </w:rPr>
      </w:pPr>
      <w:r>
        <w:rPr>
          <w:rFonts w:hint="cs"/>
          <w:rtl/>
        </w:rPr>
        <w:t>מה העניין, באמת?</w:t>
      </w:r>
    </w:p>
    <w:p w14:paraId="30A85FCE" w14:textId="77777777" w:rsidR="00000000" w:rsidRDefault="000C6BB5">
      <w:pPr>
        <w:pStyle w:val="a0"/>
        <w:rPr>
          <w:rFonts w:hint="cs"/>
          <w:rtl/>
        </w:rPr>
      </w:pPr>
    </w:p>
    <w:p w14:paraId="46702F9D" w14:textId="77777777" w:rsidR="00000000" w:rsidRDefault="000C6BB5">
      <w:pPr>
        <w:pStyle w:val="af1"/>
        <w:rPr>
          <w:rtl/>
        </w:rPr>
      </w:pPr>
      <w:r>
        <w:rPr>
          <w:rtl/>
        </w:rPr>
        <w:t>היו"ר ראובן ריבלין:</w:t>
      </w:r>
    </w:p>
    <w:p w14:paraId="58DF6257" w14:textId="77777777" w:rsidR="00000000" w:rsidRDefault="000C6BB5">
      <w:pPr>
        <w:pStyle w:val="a0"/>
        <w:rPr>
          <w:rtl/>
        </w:rPr>
      </w:pPr>
    </w:p>
    <w:p w14:paraId="0CCC8850" w14:textId="77777777" w:rsidR="00000000" w:rsidRDefault="000C6BB5">
      <w:pPr>
        <w:pStyle w:val="a0"/>
        <w:rPr>
          <w:rFonts w:hint="cs"/>
          <w:rtl/>
        </w:rPr>
      </w:pPr>
      <w:r>
        <w:rPr>
          <w:rFonts w:hint="cs"/>
          <w:rtl/>
        </w:rPr>
        <w:t>אין פה תגרנות.</w:t>
      </w:r>
    </w:p>
    <w:p w14:paraId="1D961D56" w14:textId="77777777" w:rsidR="00000000" w:rsidRDefault="000C6BB5">
      <w:pPr>
        <w:pStyle w:val="a0"/>
        <w:rPr>
          <w:rtl/>
        </w:rPr>
      </w:pPr>
    </w:p>
    <w:p w14:paraId="22F02F88" w14:textId="77777777" w:rsidR="00000000" w:rsidRDefault="000C6BB5">
      <w:pPr>
        <w:pStyle w:val="-"/>
        <w:rPr>
          <w:rtl/>
        </w:rPr>
      </w:pPr>
      <w:bookmarkStart w:id="255" w:name="FS000000461T02_08_2004_20_28_22C"/>
      <w:bookmarkEnd w:id="255"/>
      <w:r>
        <w:rPr>
          <w:rtl/>
        </w:rPr>
        <w:t>שלום שמחון (יו"ר ועדת הכלכלה):</w:t>
      </w:r>
    </w:p>
    <w:p w14:paraId="735C2C3A" w14:textId="77777777" w:rsidR="00000000" w:rsidRDefault="000C6BB5">
      <w:pPr>
        <w:pStyle w:val="a0"/>
        <w:rPr>
          <w:rtl/>
        </w:rPr>
      </w:pPr>
    </w:p>
    <w:p w14:paraId="32199346" w14:textId="77777777" w:rsidR="00000000" w:rsidRDefault="000C6BB5">
      <w:pPr>
        <w:pStyle w:val="a0"/>
        <w:rPr>
          <w:rFonts w:hint="cs"/>
          <w:rtl/>
        </w:rPr>
      </w:pPr>
      <w:r>
        <w:rPr>
          <w:rFonts w:hint="cs"/>
          <w:rtl/>
        </w:rPr>
        <w:t>לא, אני לא רוצה רמה של תגרנות.</w:t>
      </w:r>
    </w:p>
    <w:p w14:paraId="1A33B4FB" w14:textId="77777777" w:rsidR="00000000" w:rsidRDefault="000C6BB5">
      <w:pPr>
        <w:pStyle w:val="a0"/>
        <w:rPr>
          <w:rFonts w:hint="cs"/>
          <w:rtl/>
        </w:rPr>
      </w:pPr>
    </w:p>
    <w:p w14:paraId="4CB2BEC6" w14:textId="77777777" w:rsidR="00000000" w:rsidRDefault="000C6BB5">
      <w:pPr>
        <w:pStyle w:val="af1"/>
        <w:rPr>
          <w:rtl/>
        </w:rPr>
      </w:pPr>
      <w:r>
        <w:rPr>
          <w:rtl/>
        </w:rPr>
        <w:t>היו"ר ראובן ריבלין:</w:t>
      </w:r>
    </w:p>
    <w:p w14:paraId="004D979D" w14:textId="77777777" w:rsidR="00000000" w:rsidRDefault="000C6BB5">
      <w:pPr>
        <w:pStyle w:val="a0"/>
        <w:rPr>
          <w:rtl/>
        </w:rPr>
      </w:pPr>
    </w:p>
    <w:p w14:paraId="3BBE01CE" w14:textId="77777777" w:rsidR="00000000" w:rsidRDefault="000C6BB5">
      <w:pPr>
        <w:pStyle w:val="a0"/>
        <w:rPr>
          <w:rFonts w:hint="cs"/>
          <w:rtl/>
        </w:rPr>
      </w:pPr>
      <w:r>
        <w:rPr>
          <w:rFonts w:hint="cs"/>
          <w:rtl/>
        </w:rPr>
        <w:t>חבר הכנסת מרגי, אם אדוני לא יחזיק מעמד, שיצא. חבר הכנסת אייכלר, שמענו את זעקתך. אין יותר זעקות. כל מה שאמרתם נשמע ונקלט היטב על-ידי כולם. כל מי שרוצה עכשיו למחות - - -</w:t>
      </w:r>
    </w:p>
    <w:p w14:paraId="03581648" w14:textId="77777777" w:rsidR="00000000" w:rsidRDefault="000C6BB5">
      <w:pPr>
        <w:pStyle w:val="a0"/>
        <w:rPr>
          <w:rFonts w:hint="cs"/>
          <w:rtl/>
        </w:rPr>
      </w:pPr>
    </w:p>
    <w:p w14:paraId="655B6CDF" w14:textId="77777777" w:rsidR="00000000" w:rsidRDefault="000C6BB5">
      <w:pPr>
        <w:pStyle w:val="af0"/>
        <w:rPr>
          <w:rtl/>
        </w:rPr>
      </w:pPr>
      <w:r>
        <w:rPr>
          <w:rFonts w:hint="eastAsia"/>
          <w:rtl/>
        </w:rPr>
        <w:t>ד</w:t>
      </w:r>
      <w:r>
        <w:rPr>
          <w:rFonts w:hint="eastAsia"/>
          <w:rtl/>
        </w:rPr>
        <w:t>וד</w:t>
      </w:r>
      <w:r>
        <w:rPr>
          <w:rtl/>
        </w:rPr>
        <w:t xml:space="preserve"> אזולאי (ש"ס):</w:t>
      </w:r>
    </w:p>
    <w:p w14:paraId="7F6C80FF" w14:textId="77777777" w:rsidR="00000000" w:rsidRDefault="000C6BB5">
      <w:pPr>
        <w:pStyle w:val="a0"/>
        <w:rPr>
          <w:rFonts w:hint="cs"/>
          <w:rtl/>
        </w:rPr>
      </w:pPr>
    </w:p>
    <w:p w14:paraId="009DBC9D" w14:textId="77777777" w:rsidR="00000000" w:rsidRDefault="000C6BB5">
      <w:pPr>
        <w:pStyle w:val="a0"/>
        <w:rPr>
          <w:rFonts w:hint="cs"/>
          <w:rtl/>
        </w:rPr>
      </w:pPr>
      <w:r>
        <w:rPr>
          <w:rFonts w:hint="cs"/>
          <w:rtl/>
        </w:rPr>
        <w:t>הממשלה אטומה. לא שומעים.</w:t>
      </w:r>
    </w:p>
    <w:p w14:paraId="3E597DD2" w14:textId="77777777" w:rsidR="00000000" w:rsidRDefault="000C6BB5">
      <w:pPr>
        <w:pStyle w:val="a0"/>
        <w:rPr>
          <w:rFonts w:hint="cs"/>
          <w:rtl/>
        </w:rPr>
      </w:pPr>
    </w:p>
    <w:p w14:paraId="0A3CB045" w14:textId="77777777" w:rsidR="00000000" w:rsidRDefault="000C6BB5">
      <w:pPr>
        <w:pStyle w:val="af1"/>
        <w:rPr>
          <w:rtl/>
        </w:rPr>
      </w:pPr>
      <w:r>
        <w:rPr>
          <w:rtl/>
        </w:rPr>
        <w:t>היו"ר ראובן ריבלין:</w:t>
      </w:r>
    </w:p>
    <w:p w14:paraId="5542F0E0" w14:textId="77777777" w:rsidR="00000000" w:rsidRDefault="000C6BB5">
      <w:pPr>
        <w:pStyle w:val="a0"/>
        <w:rPr>
          <w:rtl/>
        </w:rPr>
      </w:pPr>
    </w:p>
    <w:p w14:paraId="041FA8DB" w14:textId="77777777" w:rsidR="00000000" w:rsidRDefault="000C6BB5">
      <w:pPr>
        <w:pStyle w:val="a0"/>
        <w:rPr>
          <w:rFonts w:hint="cs"/>
          <w:rtl/>
        </w:rPr>
      </w:pPr>
      <w:r>
        <w:rPr>
          <w:rFonts w:hint="cs"/>
          <w:rtl/>
        </w:rPr>
        <w:t>חבר הכנסת אזולאי, תאמין לי שגם הממשלה שמעה את מה שאמרת.</w:t>
      </w:r>
    </w:p>
    <w:p w14:paraId="4D9D871D" w14:textId="77777777" w:rsidR="00000000" w:rsidRDefault="000C6BB5">
      <w:pPr>
        <w:pStyle w:val="a0"/>
        <w:rPr>
          <w:rFonts w:hint="cs"/>
          <w:rtl/>
        </w:rPr>
      </w:pPr>
    </w:p>
    <w:p w14:paraId="2F554E29" w14:textId="77777777" w:rsidR="00000000" w:rsidRDefault="000C6BB5">
      <w:pPr>
        <w:pStyle w:val="af0"/>
        <w:rPr>
          <w:rtl/>
        </w:rPr>
      </w:pPr>
      <w:r>
        <w:rPr>
          <w:rFonts w:hint="eastAsia"/>
          <w:rtl/>
        </w:rPr>
        <w:t>דוד</w:t>
      </w:r>
      <w:r>
        <w:rPr>
          <w:rtl/>
        </w:rPr>
        <w:t xml:space="preserve"> אזולאי (ש"ס):</w:t>
      </w:r>
    </w:p>
    <w:p w14:paraId="76A44093" w14:textId="77777777" w:rsidR="00000000" w:rsidRDefault="000C6BB5">
      <w:pPr>
        <w:pStyle w:val="a0"/>
        <w:rPr>
          <w:rFonts w:hint="cs"/>
          <w:rtl/>
        </w:rPr>
      </w:pPr>
    </w:p>
    <w:p w14:paraId="164E44C3" w14:textId="77777777" w:rsidR="00000000" w:rsidRDefault="000C6BB5">
      <w:pPr>
        <w:pStyle w:val="a0"/>
        <w:rPr>
          <w:rFonts w:hint="cs"/>
          <w:rtl/>
        </w:rPr>
      </w:pPr>
      <w:r>
        <w:rPr>
          <w:rFonts w:hint="cs"/>
          <w:rtl/>
        </w:rPr>
        <w:t>אטומה.</w:t>
      </w:r>
    </w:p>
    <w:p w14:paraId="53B09BF8" w14:textId="77777777" w:rsidR="00000000" w:rsidRDefault="000C6BB5">
      <w:pPr>
        <w:pStyle w:val="a0"/>
        <w:rPr>
          <w:rFonts w:hint="cs"/>
          <w:rtl/>
        </w:rPr>
      </w:pPr>
    </w:p>
    <w:p w14:paraId="395C5C99" w14:textId="77777777" w:rsidR="00000000" w:rsidRDefault="000C6BB5">
      <w:pPr>
        <w:pStyle w:val="af1"/>
        <w:rPr>
          <w:rtl/>
        </w:rPr>
      </w:pPr>
      <w:r>
        <w:rPr>
          <w:rtl/>
        </w:rPr>
        <w:t>היו"ר ראובן ריבלין:</w:t>
      </w:r>
    </w:p>
    <w:p w14:paraId="27593BD1" w14:textId="77777777" w:rsidR="00000000" w:rsidRDefault="000C6BB5">
      <w:pPr>
        <w:pStyle w:val="a0"/>
        <w:rPr>
          <w:rtl/>
        </w:rPr>
      </w:pPr>
    </w:p>
    <w:p w14:paraId="2558796C" w14:textId="77777777" w:rsidR="00000000" w:rsidRDefault="000C6BB5">
      <w:pPr>
        <w:pStyle w:val="a0"/>
        <w:rPr>
          <w:rFonts w:hint="cs"/>
          <w:rtl/>
        </w:rPr>
      </w:pPr>
      <w:r>
        <w:rPr>
          <w:rFonts w:hint="cs"/>
          <w:rtl/>
        </w:rPr>
        <w:t>תודה. עד כאן. פה לא הממשלה. פה זה כולנו.</w:t>
      </w:r>
    </w:p>
    <w:p w14:paraId="4E36FC6D" w14:textId="77777777" w:rsidR="00000000" w:rsidRDefault="000C6BB5">
      <w:pPr>
        <w:pStyle w:val="a0"/>
        <w:rPr>
          <w:rFonts w:hint="cs"/>
          <w:rtl/>
        </w:rPr>
      </w:pPr>
    </w:p>
    <w:p w14:paraId="2E7EB36C" w14:textId="77777777" w:rsidR="00000000" w:rsidRDefault="000C6BB5">
      <w:pPr>
        <w:pStyle w:val="-"/>
        <w:rPr>
          <w:rtl/>
        </w:rPr>
      </w:pPr>
      <w:bookmarkStart w:id="256" w:name="FS000000461T02_08_2004_20_30_10C"/>
      <w:bookmarkEnd w:id="256"/>
      <w:r>
        <w:rPr>
          <w:rtl/>
        </w:rPr>
        <w:t>שלום שמחון (יו"ר ועדת הכלכלה):</w:t>
      </w:r>
    </w:p>
    <w:p w14:paraId="4DB5F732" w14:textId="77777777" w:rsidR="00000000" w:rsidRDefault="000C6BB5">
      <w:pPr>
        <w:pStyle w:val="a0"/>
        <w:rPr>
          <w:rtl/>
        </w:rPr>
      </w:pPr>
    </w:p>
    <w:p w14:paraId="58D92582" w14:textId="77777777" w:rsidR="00000000" w:rsidRDefault="000C6BB5">
      <w:pPr>
        <w:pStyle w:val="a0"/>
        <w:rPr>
          <w:rFonts w:hint="cs"/>
          <w:rtl/>
        </w:rPr>
      </w:pPr>
      <w:r>
        <w:rPr>
          <w:rFonts w:hint="cs"/>
          <w:rtl/>
        </w:rPr>
        <w:t>תן להגיד, מה</w:t>
      </w:r>
      <w:r>
        <w:rPr>
          <w:rFonts w:hint="cs"/>
          <w:rtl/>
        </w:rPr>
        <w:t xml:space="preserve"> הבעיה שלך שאני אומר? אני לא מבין.</w:t>
      </w:r>
    </w:p>
    <w:p w14:paraId="1D80DF18" w14:textId="77777777" w:rsidR="00000000" w:rsidRDefault="000C6BB5">
      <w:pPr>
        <w:pStyle w:val="a0"/>
        <w:rPr>
          <w:rFonts w:hint="cs"/>
          <w:rtl/>
        </w:rPr>
      </w:pPr>
    </w:p>
    <w:p w14:paraId="73FB60A6" w14:textId="77777777" w:rsidR="00000000" w:rsidRDefault="000C6BB5">
      <w:pPr>
        <w:pStyle w:val="af1"/>
        <w:rPr>
          <w:rtl/>
        </w:rPr>
      </w:pPr>
      <w:r>
        <w:rPr>
          <w:rtl/>
        </w:rPr>
        <w:t>היו"ר ראובן ריבלין:</w:t>
      </w:r>
    </w:p>
    <w:p w14:paraId="0DB7C4B5" w14:textId="77777777" w:rsidR="00000000" w:rsidRDefault="000C6BB5">
      <w:pPr>
        <w:pStyle w:val="a0"/>
        <w:rPr>
          <w:rtl/>
        </w:rPr>
      </w:pPr>
    </w:p>
    <w:p w14:paraId="5E0205BB" w14:textId="77777777" w:rsidR="00000000" w:rsidRDefault="000C6BB5">
      <w:pPr>
        <w:pStyle w:val="a0"/>
        <w:rPr>
          <w:rFonts w:hint="cs"/>
          <w:rtl/>
        </w:rPr>
      </w:pPr>
      <w:r>
        <w:rPr>
          <w:rFonts w:hint="cs"/>
          <w:rtl/>
        </w:rPr>
        <w:t>פה זה כולנו.</w:t>
      </w:r>
    </w:p>
    <w:p w14:paraId="0EA2B6B2" w14:textId="77777777" w:rsidR="00000000" w:rsidRDefault="000C6BB5">
      <w:pPr>
        <w:pStyle w:val="a0"/>
        <w:rPr>
          <w:rFonts w:hint="cs"/>
          <w:rtl/>
        </w:rPr>
      </w:pPr>
    </w:p>
    <w:p w14:paraId="13478363" w14:textId="77777777" w:rsidR="00000000" w:rsidRDefault="000C6BB5">
      <w:pPr>
        <w:pStyle w:val="-"/>
        <w:rPr>
          <w:rtl/>
        </w:rPr>
      </w:pPr>
      <w:bookmarkStart w:id="257" w:name="FS000000461T02_08_2004_20_30_33C"/>
      <w:bookmarkEnd w:id="257"/>
      <w:r>
        <w:rPr>
          <w:rtl/>
        </w:rPr>
        <w:t>שלום שמחון (יו"ר ועדת הכלכלה):</w:t>
      </w:r>
    </w:p>
    <w:p w14:paraId="398833B3" w14:textId="77777777" w:rsidR="00000000" w:rsidRDefault="000C6BB5">
      <w:pPr>
        <w:pStyle w:val="a0"/>
        <w:rPr>
          <w:rtl/>
        </w:rPr>
      </w:pPr>
    </w:p>
    <w:p w14:paraId="39341F7D" w14:textId="77777777" w:rsidR="00000000" w:rsidRDefault="000C6BB5">
      <w:pPr>
        <w:pStyle w:val="a0"/>
        <w:rPr>
          <w:rFonts w:hint="cs"/>
          <w:rtl/>
        </w:rPr>
      </w:pPr>
      <w:r>
        <w:rPr>
          <w:rFonts w:hint="cs"/>
          <w:rtl/>
        </w:rPr>
        <w:t xml:space="preserve">אני רוצה לומר שלושה דברים. אחד </w:t>
      </w:r>
      <w:r>
        <w:rPr>
          <w:rFonts w:hint="eastAsia"/>
          <w:rtl/>
        </w:rPr>
        <w:t>–</w:t>
      </w:r>
      <w:r>
        <w:rPr>
          <w:rFonts w:hint="cs"/>
          <w:rtl/>
        </w:rPr>
        <w:t xml:space="preserve"> לכם אני אומר שצעקותיכם מיותרות, מכיוון שעל שולחן ועדת הכלכלה נמצאת הצעת חוק לרדיו ייעודי, שיביא לידי ביטוי גם אתכם וגם א</w:t>
      </w:r>
      <w:r>
        <w:rPr>
          <w:rFonts w:hint="cs"/>
          <w:rtl/>
        </w:rPr>
        <w:t>ת האחרים.</w:t>
      </w:r>
    </w:p>
    <w:p w14:paraId="1FA8C080" w14:textId="77777777" w:rsidR="00000000" w:rsidRDefault="000C6BB5">
      <w:pPr>
        <w:pStyle w:val="a0"/>
        <w:rPr>
          <w:rtl/>
        </w:rPr>
      </w:pPr>
    </w:p>
    <w:p w14:paraId="27EDA9EC" w14:textId="77777777" w:rsidR="00000000" w:rsidRDefault="000C6BB5">
      <w:pPr>
        <w:pStyle w:val="af0"/>
        <w:rPr>
          <w:rtl/>
        </w:rPr>
      </w:pPr>
      <w:r>
        <w:rPr>
          <w:rtl/>
        </w:rPr>
        <w:t>יצחק כהן (ש"ס):</w:t>
      </w:r>
    </w:p>
    <w:p w14:paraId="639C77C8" w14:textId="77777777" w:rsidR="00000000" w:rsidRDefault="000C6BB5">
      <w:pPr>
        <w:pStyle w:val="a0"/>
        <w:rPr>
          <w:rFonts w:hint="cs"/>
          <w:rtl/>
        </w:rPr>
      </w:pPr>
    </w:p>
    <w:p w14:paraId="04AC2494" w14:textId="77777777" w:rsidR="00000000" w:rsidRDefault="000C6BB5">
      <w:pPr>
        <w:pStyle w:val="a0"/>
        <w:rPr>
          <w:rFonts w:hint="cs"/>
          <w:rtl/>
        </w:rPr>
      </w:pPr>
      <w:r>
        <w:rPr>
          <w:rFonts w:hint="cs"/>
          <w:rtl/>
        </w:rPr>
        <w:t>- - -</w:t>
      </w:r>
    </w:p>
    <w:p w14:paraId="5B03EAFA" w14:textId="77777777" w:rsidR="00000000" w:rsidRDefault="000C6BB5">
      <w:pPr>
        <w:pStyle w:val="a0"/>
        <w:rPr>
          <w:rFonts w:hint="cs"/>
          <w:rtl/>
        </w:rPr>
      </w:pPr>
    </w:p>
    <w:p w14:paraId="405A4EEA" w14:textId="77777777" w:rsidR="00000000" w:rsidRDefault="000C6BB5">
      <w:pPr>
        <w:pStyle w:val="-"/>
        <w:rPr>
          <w:rtl/>
        </w:rPr>
      </w:pPr>
      <w:bookmarkStart w:id="258" w:name="FS000000461T02_08_2004_20_31_10C"/>
      <w:bookmarkEnd w:id="258"/>
      <w:r>
        <w:rPr>
          <w:rtl/>
        </w:rPr>
        <w:t>שלום שמחון (יו"ר ועדת הכלכלה):</w:t>
      </w:r>
    </w:p>
    <w:p w14:paraId="63923588" w14:textId="77777777" w:rsidR="00000000" w:rsidRDefault="000C6BB5">
      <w:pPr>
        <w:pStyle w:val="a0"/>
        <w:rPr>
          <w:rtl/>
        </w:rPr>
      </w:pPr>
    </w:p>
    <w:p w14:paraId="7B1C8A07" w14:textId="77777777" w:rsidR="00000000" w:rsidRDefault="000C6BB5">
      <w:pPr>
        <w:pStyle w:val="a0"/>
        <w:rPr>
          <w:rFonts w:hint="cs"/>
          <w:rtl/>
        </w:rPr>
      </w:pPr>
      <w:r>
        <w:rPr>
          <w:rFonts w:hint="cs"/>
          <w:rtl/>
        </w:rPr>
        <w:t>ועדת הכלכלה תדון בה בתחילת המושב הבא.</w:t>
      </w:r>
    </w:p>
    <w:p w14:paraId="10E836C4" w14:textId="77777777" w:rsidR="00000000" w:rsidRDefault="000C6BB5">
      <w:pPr>
        <w:pStyle w:val="a0"/>
        <w:rPr>
          <w:rFonts w:hint="cs"/>
          <w:rtl/>
        </w:rPr>
      </w:pPr>
    </w:p>
    <w:p w14:paraId="3789B95F" w14:textId="77777777" w:rsidR="00000000" w:rsidRDefault="000C6BB5">
      <w:pPr>
        <w:pStyle w:val="a0"/>
        <w:rPr>
          <w:rFonts w:hint="cs"/>
          <w:rtl/>
        </w:rPr>
      </w:pPr>
      <w:bookmarkStart w:id="259" w:name="FS000000461T02_08_2004_20_32_04C"/>
      <w:bookmarkEnd w:id="259"/>
      <w:r>
        <w:rPr>
          <w:rFonts w:hint="cs"/>
          <w:rtl/>
        </w:rPr>
        <w:t xml:space="preserve">שתיים </w:t>
      </w:r>
      <w:r>
        <w:rPr>
          <w:rFonts w:hint="eastAsia"/>
          <w:rtl/>
        </w:rPr>
        <w:t>–</w:t>
      </w:r>
      <w:r>
        <w:rPr>
          <w:rFonts w:hint="cs"/>
          <w:rtl/>
        </w:rPr>
        <w:t xml:space="preserve"> אני רוצה להודות לחבר הכנסת בריזון, שהיתה לו הצעת חוק פרטית שלא באה לידי ביטוי.</w:t>
      </w:r>
    </w:p>
    <w:p w14:paraId="399945E2" w14:textId="77777777" w:rsidR="00000000" w:rsidRDefault="000C6BB5">
      <w:pPr>
        <w:pStyle w:val="a0"/>
        <w:rPr>
          <w:rFonts w:hint="cs"/>
          <w:rtl/>
        </w:rPr>
      </w:pPr>
    </w:p>
    <w:p w14:paraId="481AB6CF" w14:textId="77777777" w:rsidR="00000000" w:rsidRDefault="000C6BB5">
      <w:pPr>
        <w:pStyle w:val="af0"/>
        <w:rPr>
          <w:rtl/>
        </w:rPr>
      </w:pPr>
      <w:r>
        <w:rPr>
          <w:rFonts w:hint="eastAsia"/>
          <w:rtl/>
        </w:rPr>
        <w:t>דוד</w:t>
      </w:r>
      <w:r>
        <w:rPr>
          <w:rtl/>
        </w:rPr>
        <w:t xml:space="preserve"> אזולאי (ש"ס):</w:t>
      </w:r>
    </w:p>
    <w:p w14:paraId="43E3F685" w14:textId="77777777" w:rsidR="00000000" w:rsidRDefault="000C6BB5">
      <w:pPr>
        <w:pStyle w:val="a0"/>
        <w:rPr>
          <w:rFonts w:hint="cs"/>
          <w:rtl/>
        </w:rPr>
      </w:pPr>
    </w:p>
    <w:p w14:paraId="1B75258F" w14:textId="77777777" w:rsidR="00000000" w:rsidRDefault="000C6BB5">
      <w:pPr>
        <w:pStyle w:val="a0"/>
        <w:rPr>
          <w:rFonts w:hint="cs"/>
          <w:rtl/>
        </w:rPr>
      </w:pPr>
      <w:r>
        <w:rPr>
          <w:rFonts w:hint="cs"/>
          <w:rtl/>
        </w:rPr>
        <w:t>אוי לרשע ואוי לשכנו.</w:t>
      </w:r>
    </w:p>
    <w:p w14:paraId="782E9F3C" w14:textId="77777777" w:rsidR="00000000" w:rsidRDefault="000C6BB5">
      <w:pPr>
        <w:pStyle w:val="a0"/>
        <w:rPr>
          <w:rFonts w:hint="cs"/>
          <w:rtl/>
        </w:rPr>
      </w:pPr>
    </w:p>
    <w:p w14:paraId="2F9FBB28" w14:textId="77777777" w:rsidR="00000000" w:rsidRDefault="000C6BB5">
      <w:pPr>
        <w:pStyle w:val="af0"/>
        <w:rPr>
          <w:rtl/>
        </w:rPr>
      </w:pPr>
      <w:r>
        <w:rPr>
          <w:rFonts w:hint="eastAsia"/>
          <w:rtl/>
        </w:rPr>
        <w:t>ישראל</w:t>
      </w:r>
      <w:r>
        <w:rPr>
          <w:rtl/>
        </w:rPr>
        <w:t xml:space="preserve"> אייכלר (יהדות ה</w:t>
      </w:r>
      <w:r>
        <w:rPr>
          <w:rtl/>
        </w:rPr>
        <w:t>תורה):</w:t>
      </w:r>
    </w:p>
    <w:p w14:paraId="1DDBB8D6" w14:textId="77777777" w:rsidR="00000000" w:rsidRDefault="000C6BB5">
      <w:pPr>
        <w:pStyle w:val="a0"/>
        <w:rPr>
          <w:rFonts w:hint="cs"/>
          <w:rtl/>
        </w:rPr>
      </w:pPr>
    </w:p>
    <w:p w14:paraId="114EB247" w14:textId="77777777" w:rsidR="00000000" w:rsidRDefault="000C6BB5">
      <w:pPr>
        <w:pStyle w:val="a0"/>
        <w:rPr>
          <w:rFonts w:hint="cs"/>
          <w:rtl/>
        </w:rPr>
      </w:pPr>
      <w:r>
        <w:rPr>
          <w:rFonts w:hint="cs"/>
          <w:rtl/>
        </w:rPr>
        <w:t>יותר - - -</w:t>
      </w:r>
    </w:p>
    <w:p w14:paraId="1319FAAE" w14:textId="77777777" w:rsidR="00000000" w:rsidRDefault="000C6BB5">
      <w:pPr>
        <w:pStyle w:val="a0"/>
        <w:rPr>
          <w:rFonts w:hint="cs"/>
          <w:rtl/>
        </w:rPr>
      </w:pPr>
    </w:p>
    <w:p w14:paraId="66B2911E" w14:textId="77777777" w:rsidR="00000000" w:rsidRDefault="000C6BB5">
      <w:pPr>
        <w:pStyle w:val="-"/>
        <w:rPr>
          <w:rtl/>
        </w:rPr>
      </w:pPr>
      <w:bookmarkStart w:id="260" w:name="FS000000461T02_08_2004_20_32_34C"/>
      <w:bookmarkEnd w:id="260"/>
      <w:r>
        <w:rPr>
          <w:rtl/>
        </w:rPr>
        <w:t>שלום שמחון (יו"ר ועדת הכלכלה):</w:t>
      </w:r>
    </w:p>
    <w:p w14:paraId="6B7616AB" w14:textId="77777777" w:rsidR="00000000" w:rsidRDefault="000C6BB5">
      <w:pPr>
        <w:pStyle w:val="a0"/>
        <w:rPr>
          <w:rtl/>
        </w:rPr>
      </w:pPr>
    </w:p>
    <w:p w14:paraId="2C50981B" w14:textId="77777777" w:rsidR="00000000" w:rsidRDefault="000C6BB5">
      <w:pPr>
        <w:pStyle w:val="a0"/>
        <w:rPr>
          <w:rFonts w:hint="cs"/>
          <w:rtl/>
        </w:rPr>
      </w:pPr>
      <w:r>
        <w:rPr>
          <w:rFonts w:hint="cs"/>
          <w:rtl/>
        </w:rPr>
        <w:t>בסופו של דבר התקבלה הצעת החוק הממשלתית.</w:t>
      </w:r>
    </w:p>
    <w:p w14:paraId="2AE8128F" w14:textId="77777777" w:rsidR="00000000" w:rsidRDefault="000C6BB5">
      <w:pPr>
        <w:pStyle w:val="a0"/>
        <w:rPr>
          <w:rFonts w:hint="cs"/>
          <w:rtl/>
        </w:rPr>
      </w:pPr>
    </w:p>
    <w:p w14:paraId="241CCE1E" w14:textId="77777777" w:rsidR="00000000" w:rsidRDefault="000C6BB5">
      <w:pPr>
        <w:pStyle w:val="a0"/>
        <w:rPr>
          <w:rFonts w:hint="cs"/>
          <w:rtl/>
        </w:rPr>
      </w:pPr>
      <w:r>
        <w:rPr>
          <w:rFonts w:hint="cs"/>
          <w:rtl/>
        </w:rPr>
        <w:t xml:space="preserve">שלוש </w:t>
      </w:r>
      <w:r>
        <w:rPr>
          <w:rFonts w:hint="eastAsia"/>
          <w:rtl/>
        </w:rPr>
        <w:t>–</w:t>
      </w:r>
      <w:r>
        <w:rPr>
          <w:rFonts w:hint="cs"/>
          <w:rtl/>
        </w:rPr>
        <w:t xml:space="preserve"> אני רוצה להודות לצוות המסור של הוועדה: ללאה ורון, מנהלת הוועדה, לאתי בנדלר, היועצת המשפטית, ולכל חברי הוועדה. החוק הזה התקבל פה-אחד בוועדת הכלכלה. תודה רבה.</w:t>
      </w:r>
    </w:p>
    <w:p w14:paraId="001C2A65" w14:textId="77777777" w:rsidR="00000000" w:rsidRDefault="000C6BB5">
      <w:pPr>
        <w:pStyle w:val="a0"/>
        <w:rPr>
          <w:rFonts w:hint="cs"/>
          <w:rtl/>
        </w:rPr>
      </w:pPr>
    </w:p>
    <w:p w14:paraId="539321D5" w14:textId="77777777" w:rsidR="00000000" w:rsidRDefault="000C6BB5">
      <w:pPr>
        <w:pStyle w:val="af0"/>
        <w:rPr>
          <w:rtl/>
        </w:rPr>
      </w:pPr>
      <w:r>
        <w:rPr>
          <w:rFonts w:hint="eastAsia"/>
          <w:rtl/>
        </w:rPr>
        <w:t>יצחק</w:t>
      </w:r>
      <w:r>
        <w:rPr>
          <w:rtl/>
        </w:rPr>
        <w:t xml:space="preserve"> כהן (ש"ס):</w:t>
      </w:r>
    </w:p>
    <w:p w14:paraId="4E85CA9C" w14:textId="77777777" w:rsidR="00000000" w:rsidRDefault="000C6BB5">
      <w:pPr>
        <w:pStyle w:val="a0"/>
        <w:rPr>
          <w:rFonts w:hint="cs"/>
          <w:rtl/>
        </w:rPr>
      </w:pPr>
    </w:p>
    <w:p w14:paraId="7DBAAFEA" w14:textId="77777777" w:rsidR="00000000" w:rsidRDefault="000C6BB5">
      <w:pPr>
        <w:pStyle w:val="a0"/>
        <w:rPr>
          <w:rFonts w:hint="cs"/>
          <w:rtl/>
        </w:rPr>
      </w:pPr>
      <w:r>
        <w:rPr>
          <w:rFonts w:hint="cs"/>
          <w:rtl/>
        </w:rPr>
        <w:t>יום שחור לדמוקרטיה.</w:t>
      </w:r>
    </w:p>
    <w:p w14:paraId="7DFB9DC3" w14:textId="77777777" w:rsidR="00000000" w:rsidRDefault="000C6BB5">
      <w:pPr>
        <w:pStyle w:val="a0"/>
        <w:rPr>
          <w:rFonts w:hint="cs"/>
          <w:rtl/>
        </w:rPr>
      </w:pPr>
    </w:p>
    <w:p w14:paraId="38E0487D" w14:textId="77777777" w:rsidR="00000000" w:rsidRDefault="000C6BB5">
      <w:pPr>
        <w:pStyle w:val="af1"/>
        <w:rPr>
          <w:rtl/>
        </w:rPr>
      </w:pPr>
      <w:r>
        <w:rPr>
          <w:rtl/>
        </w:rPr>
        <w:t>היו"ר ראובן ריבלין:</w:t>
      </w:r>
    </w:p>
    <w:p w14:paraId="0F49A6A0" w14:textId="77777777" w:rsidR="00000000" w:rsidRDefault="000C6BB5">
      <w:pPr>
        <w:pStyle w:val="a0"/>
        <w:rPr>
          <w:rtl/>
        </w:rPr>
      </w:pPr>
    </w:p>
    <w:p w14:paraId="1789F8FB" w14:textId="77777777" w:rsidR="00000000" w:rsidRDefault="000C6BB5">
      <w:pPr>
        <w:pStyle w:val="a0"/>
        <w:rPr>
          <w:rFonts w:hint="cs"/>
          <w:rtl/>
        </w:rPr>
      </w:pPr>
      <w:r>
        <w:rPr>
          <w:rFonts w:hint="cs"/>
          <w:rtl/>
        </w:rPr>
        <w:t>תודה רבה. עד כאן פרשת השידורים.</w:t>
      </w:r>
    </w:p>
    <w:p w14:paraId="23217925" w14:textId="77777777" w:rsidR="00000000" w:rsidRDefault="000C6BB5">
      <w:pPr>
        <w:pStyle w:val="a0"/>
        <w:rPr>
          <w:rFonts w:hint="cs"/>
          <w:rtl/>
        </w:rPr>
      </w:pPr>
    </w:p>
    <w:p w14:paraId="5631509D" w14:textId="77777777" w:rsidR="00000000" w:rsidRDefault="000C6BB5">
      <w:pPr>
        <w:pStyle w:val="af0"/>
        <w:rPr>
          <w:rtl/>
        </w:rPr>
      </w:pPr>
      <w:r>
        <w:rPr>
          <w:rFonts w:hint="eastAsia"/>
          <w:rtl/>
        </w:rPr>
        <w:t>דוד</w:t>
      </w:r>
      <w:r>
        <w:rPr>
          <w:rtl/>
        </w:rPr>
        <w:t xml:space="preserve"> אזולאי (ש"ס):</w:t>
      </w:r>
    </w:p>
    <w:p w14:paraId="3CEE7E83" w14:textId="77777777" w:rsidR="00000000" w:rsidRDefault="000C6BB5">
      <w:pPr>
        <w:pStyle w:val="a0"/>
        <w:rPr>
          <w:rFonts w:hint="cs"/>
          <w:rtl/>
        </w:rPr>
      </w:pPr>
    </w:p>
    <w:p w14:paraId="24783B83" w14:textId="77777777" w:rsidR="00000000" w:rsidRDefault="000C6BB5">
      <w:pPr>
        <w:pStyle w:val="a0"/>
        <w:rPr>
          <w:rtl/>
        </w:rPr>
      </w:pPr>
      <w:r>
        <w:rPr>
          <w:rFonts w:hint="cs"/>
          <w:rtl/>
        </w:rPr>
        <w:t>- - - במדינת ישראל.</w:t>
      </w:r>
    </w:p>
    <w:p w14:paraId="338FD4DA" w14:textId="77777777" w:rsidR="00000000" w:rsidRDefault="000C6BB5">
      <w:pPr>
        <w:pStyle w:val="af1"/>
        <w:rPr>
          <w:rtl/>
        </w:rPr>
      </w:pPr>
    </w:p>
    <w:p w14:paraId="2FE574E1" w14:textId="77777777" w:rsidR="00000000" w:rsidRDefault="000C6BB5">
      <w:pPr>
        <w:pStyle w:val="af1"/>
        <w:rPr>
          <w:rtl/>
        </w:rPr>
      </w:pPr>
      <w:r>
        <w:rPr>
          <w:rtl/>
        </w:rPr>
        <w:t>היו"ר ראובן ריבלין:</w:t>
      </w:r>
    </w:p>
    <w:p w14:paraId="10C1B2BC" w14:textId="77777777" w:rsidR="00000000" w:rsidRDefault="000C6BB5">
      <w:pPr>
        <w:pStyle w:val="a0"/>
        <w:rPr>
          <w:rFonts w:hint="cs"/>
          <w:rtl/>
        </w:rPr>
      </w:pPr>
    </w:p>
    <w:p w14:paraId="71F28559" w14:textId="77777777" w:rsidR="00000000" w:rsidRDefault="000C6BB5">
      <w:pPr>
        <w:pStyle w:val="a0"/>
        <w:rPr>
          <w:rFonts w:hint="cs"/>
          <w:rtl/>
        </w:rPr>
      </w:pPr>
      <w:r>
        <w:rPr>
          <w:rFonts w:hint="cs"/>
          <w:rtl/>
        </w:rPr>
        <w:t>חבר הכנסת אזולאי. חבר הכנסת אזולאי. חבר הכנסת אזולאי, ביום רביעי נמנעה ההצבעה, והיום היתה הצבעה. צריך</w:t>
      </w:r>
      <w:r>
        <w:rPr>
          <w:rFonts w:hint="cs"/>
          <w:rtl/>
        </w:rPr>
        <w:t xml:space="preserve"> להבין שיש פה גם מצב חירום, משום שהתעופה האזרחית בישראל בסכנה.</w:t>
      </w:r>
    </w:p>
    <w:p w14:paraId="7FF2AA3A" w14:textId="77777777" w:rsidR="00000000" w:rsidRDefault="000C6BB5">
      <w:pPr>
        <w:pStyle w:val="a0"/>
        <w:rPr>
          <w:rFonts w:hint="cs"/>
          <w:rtl/>
        </w:rPr>
      </w:pPr>
    </w:p>
    <w:p w14:paraId="1B797FDD" w14:textId="77777777" w:rsidR="00000000" w:rsidRDefault="000C6BB5">
      <w:pPr>
        <w:pStyle w:val="af0"/>
        <w:rPr>
          <w:rtl/>
        </w:rPr>
      </w:pPr>
      <w:r>
        <w:rPr>
          <w:rFonts w:hint="eastAsia"/>
          <w:rtl/>
        </w:rPr>
        <w:t>יצחק</w:t>
      </w:r>
      <w:r>
        <w:rPr>
          <w:rtl/>
        </w:rPr>
        <w:t xml:space="preserve"> כהן (ש"ס):</w:t>
      </w:r>
    </w:p>
    <w:p w14:paraId="1F2B0074" w14:textId="77777777" w:rsidR="00000000" w:rsidRDefault="000C6BB5">
      <w:pPr>
        <w:pStyle w:val="a0"/>
        <w:rPr>
          <w:rFonts w:hint="cs"/>
          <w:rtl/>
        </w:rPr>
      </w:pPr>
    </w:p>
    <w:p w14:paraId="4FBD1A56" w14:textId="77777777" w:rsidR="00000000" w:rsidRDefault="000C6BB5">
      <w:pPr>
        <w:pStyle w:val="a0"/>
        <w:rPr>
          <w:rFonts w:hint="cs"/>
          <w:rtl/>
        </w:rPr>
      </w:pPr>
      <w:r>
        <w:rPr>
          <w:rFonts w:hint="cs"/>
          <w:rtl/>
        </w:rPr>
        <w:t>- - -</w:t>
      </w:r>
    </w:p>
    <w:p w14:paraId="24A837ED" w14:textId="77777777" w:rsidR="00000000" w:rsidRDefault="000C6BB5">
      <w:pPr>
        <w:pStyle w:val="a0"/>
        <w:rPr>
          <w:rFonts w:hint="cs"/>
          <w:rtl/>
        </w:rPr>
      </w:pPr>
    </w:p>
    <w:p w14:paraId="64763B0A" w14:textId="77777777" w:rsidR="00000000" w:rsidRDefault="000C6BB5">
      <w:pPr>
        <w:pStyle w:val="af1"/>
        <w:rPr>
          <w:rtl/>
        </w:rPr>
      </w:pPr>
      <w:r>
        <w:rPr>
          <w:rtl/>
        </w:rPr>
        <w:t>היו"ר ראובן ריבלין:</w:t>
      </w:r>
    </w:p>
    <w:p w14:paraId="26C3D476" w14:textId="77777777" w:rsidR="00000000" w:rsidRDefault="000C6BB5">
      <w:pPr>
        <w:pStyle w:val="a0"/>
        <w:rPr>
          <w:rtl/>
        </w:rPr>
      </w:pPr>
    </w:p>
    <w:p w14:paraId="41BA86F0" w14:textId="77777777" w:rsidR="00000000" w:rsidRDefault="000C6BB5">
      <w:pPr>
        <w:pStyle w:val="a0"/>
        <w:rPr>
          <w:rFonts w:hint="cs"/>
          <w:rtl/>
        </w:rPr>
      </w:pPr>
      <w:r>
        <w:rPr>
          <w:rFonts w:hint="cs"/>
          <w:rtl/>
        </w:rPr>
        <w:t>לא. חבר הכנסת יצחק כהן, אל תזלזל. יש סכנה גדולה. אפשר לפתור את הבעיה וצריך לפתור אותה, אבל צריך גם להבין שברגע שתיפתר הבעיה לא יהיה רדיו פיראטי ולא</w:t>
      </w:r>
      <w:r>
        <w:rPr>
          <w:rFonts w:hint="cs"/>
          <w:rtl/>
        </w:rPr>
        <w:t xml:space="preserve"> יהיה מצב שבו מחלקים - - -</w:t>
      </w:r>
    </w:p>
    <w:p w14:paraId="2BD77763" w14:textId="77777777" w:rsidR="00000000" w:rsidRDefault="000C6BB5">
      <w:pPr>
        <w:pStyle w:val="a0"/>
        <w:rPr>
          <w:rFonts w:hint="cs"/>
          <w:rtl/>
        </w:rPr>
      </w:pPr>
    </w:p>
    <w:p w14:paraId="040BCE69" w14:textId="77777777" w:rsidR="00000000" w:rsidRDefault="000C6BB5">
      <w:pPr>
        <w:pStyle w:val="af0"/>
        <w:rPr>
          <w:rtl/>
        </w:rPr>
      </w:pPr>
      <w:r>
        <w:rPr>
          <w:rFonts w:hint="eastAsia"/>
          <w:rtl/>
        </w:rPr>
        <w:t>יצחק</w:t>
      </w:r>
      <w:r>
        <w:rPr>
          <w:rtl/>
        </w:rPr>
        <w:t xml:space="preserve"> וקנין (ש"ס):</w:t>
      </w:r>
    </w:p>
    <w:p w14:paraId="53FA4385" w14:textId="77777777" w:rsidR="00000000" w:rsidRDefault="000C6BB5">
      <w:pPr>
        <w:pStyle w:val="a0"/>
        <w:rPr>
          <w:rFonts w:hint="cs"/>
          <w:rtl/>
        </w:rPr>
      </w:pPr>
    </w:p>
    <w:p w14:paraId="42FD3A0E" w14:textId="77777777" w:rsidR="00000000" w:rsidRDefault="000C6BB5">
      <w:pPr>
        <w:pStyle w:val="a0"/>
        <w:rPr>
          <w:rFonts w:hint="cs"/>
          <w:rtl/>
        </w:rPr>
      </w:pPr>
      <w:r>
        <w:rPr>
          <w:rFonts w:hint="cs"/>
          <w:rtl/>
        </w:rPr>
        <w:t>אדוני היושב-ראש - - -</w:t>
      </w:r>
    </w:p>
    <w:p w14:paraId="07A904C7" w14:textId="77777777" w:rsidR="00000000" w:rsidRDefault="000C6BB5">
      <w:pPr>
        <w:pStyle w:val="a0"/>
        <w:rPr>
          <w:rFonts w:hint="cs"/>
          <w:rtl/>
        </w:rPr>
      </w:pPr>
    </w:p>
    <w:p w14:paraId="7A290A06" w14:textId="77777777" w:rsidR="00000000" w:rsidRDefault="000C6BB5">
      <w:pPr>
        <w:pStyle w:val="af1"/>
        <w:rPr>
          <w:rtl/>
        </w:rPr>
      </w:pPr>
      <w:r>
        <w:rPr>
          <w:rtl/>
        </w:rPr>
        <w:t>היו"ר ראובן ריבלין:</w:t>
      </w:r>
    </w:p>
    <w:p w14:paraId="1372902D" w14:textId="77777777" w:rsidR="00000000" w:rsidRDefault="000C6BB5">
      <w:pPr>
        <w:pStyle w:val="a0"/>
        <w:rPr>
          <w:rtl/>
        </w:rPr>
      </w:pPr>
    </w:p>
    <w:p w14:paraId="2D11DBE6" w14:textId="77777777" w:rsidR="00000000" w:rsidRDefault="000C6BB5">
      <w:pPr>
        <w:pStyle w:val="a0"/>
        <w:rPr>
          <w:rFonts w:hint="cs"/>
          <w:rtl/>
        </w:rPr>
      </w:pPr>
      <w:r>
        <w:rPr>
          <w:rFonts w:hint="cs"/>
          <w:rtl/>
        </w:rPr>
        <w:t>אני מקווה שבמנהיגותו ותחת סמכותו של יושב-ראש תנועת ש"ס הדבר ייפתר.</w:t>
      </w:r>
    </w:p>
    <w:p w14:paraId="212DE052" w14:textId="77777777" w:rsidR="00000000" w:rsidRDefault="000C6BB5">
      <w:pPr>
        <w:pStyle w:val="a0"/>
        <w:rPr>
          <w:rFonts w:hint="cs"/>
          <w:rtl/>
        </w:rPr>
      </w:pPr>
    </w:p>
    <w:p w14:paraId="7803747D" w14:textId="77777777" w:rsidR="00000000" w:rsidRDefault="000C6BB5">
      <w:pPr>
        <w:pStyle w:val="af0"/>
        <w:rPr>
          <w:rtl/>
        </w:rPr>
      </w:pPr>
      <w:r>
        <w:rPr>
          <w:rFonts w:hint="eastAsia"/>
          <w:rtl/>
        </w:rPr>
        <w:t>דוד</w:t>
      </w:r>
      <w:r>
        <w:rPr>
          <w:rtl/>
        </w:rPr>
        <w:t xml:space="preserve"> אזולאי (ש"ס):</w:t>
      </w:r>
    </w:p>
    <w:p w14:paraId="3798E349" w14:textId="77777777" w:rsidR="00000000" w:rsidRDefault="000C6BB5">
      <w:pPr>
        <w:pStyle w:val="a0"/>
        <w:rPr>
          <w:rFonts w:hint="cs"/>
          <w:rtl/>
        </w:rPr>
      </w:pPr>
    </w:p>
    <w:p w14:paraId="7F54355E" w14:textId="77777777" w:rsidR="00000000" w:rsidRDefault="000C6BB5">
      <w:pPr>
        <w:pStyle w:val="a0"/>
        <w:rPr>
          <w:rFonts w:hint="cs"/>
          <w:rtl/>
        </w:rPr>
      </w:pPr>
      <w:r>
        <w:rPr>
          <w:rFonts w:hint="cs"/>
          <w:rtl/>
        </w:rPr>
        <w:t>- - -</w:t>
      </w:r>
    </w:p>
    <w:p w14:paraId="5C904CC9" w14:textId="77777777" w:rsidR="00000000" w:rsidRDefault="000C6BB5">
      <w:pPr>
        <w:pStyle w:val="a0"/>
        <w:rPr>
          <w:rFonts w:hint="cs"/>
          <w:rtl/>
        </w:rPr>
      </w:pPr>
    </w:p>
    <w:p w14:paraId="26DE9BC1" w14:textId="77777777" w:rsidR="00000000" w:rsidRDefault="000C6BB5">
      <w:pPr>
        <w:pStyle w:val="af1"/>
        <w:rPr>
          <w:rtl/>
        </w:rPr>
      </w:pPr>
      <w:r>
        <w:rPr>
          <w:rtl/>
        </w:rPr>
        <w:t>היו"ר ראובן ריבלין:</w:t>
      </w:r>
    </w:p>
    <w:p w14:paraId="450A01B2" w14:textId="77777777" w:rsidR="00000000" w:rsidRDefault="000C6BB5">
      <w:pPr>
        <w:pStyle w:val="a0"/>
        <w:rPr>
          <w:rtl/>
        </w:rPr>
      </w:pPr>
    </w:p>
    <w:p w14:paraId="2BEFE78D" w14:textId="77777777" w:rsidR="00000000" w:rsidRDefault="000C6BB5">
      <w:pPr>
        <w:pStyle w:val="a0"/>
        <w:rPr>
          <w:rFonts w:hint="cs"/>
          <w:rtl/>
        </w:rPr>
      </w:pPr>
      <w:r>
        <w:rPr>
          <w:rFonts w:hint="cs"/>
          <w:rtl/>
        </w:rPr>
        <w:t>אבל כרגע סיימנו את הרדיו.</w:t>
      </w:r>
    </w:p>
    <w:p w14:paraId="2D92D68E" w14:textId="77777777" w:rsidR="00000000" w:rsidRDefault="000C6BB5">
      <w:pPr>
        <w:pStyle w:val="a0"/>
        <w:rPr>
          <w:rFonts w:hint="cs"/>
          <w:rtl/>
        </w:rPr>
      </w:pPr>
    </w:p>
    <w:p w14:paraId="753DC040" w14:textId="77777777" w:rsidR="00000000" w:rsidRDefault="000C6BB5">
      <w:pPr>
        <w:pStyle w:val="af0"/>
        <w:rPr>
          <w:rtl/>
        </w:rPr>
      </w:pPr>
      <w:r>
        <w:rPr>
          <w:rFonts w:hint="eastAsia"/>
          <w:rtl/>
        </w:rPr>
        <w:t>יצחק</w:t>
      </w:r>
      <w:r>
        <w:rPr>
          <w:rtl/>
        </w:rPr>
        <w:t xml:space="preserve"> כהן (ש"ס):</w:t>
      </w:r>
    </w:p>
    <w:p w14:paraId="5D056011" w14:textId="77777777" w:rsidR="00000000" w:rsidRDefault="000C6BB5">
      <w:pPr>
        <w:pStyle w:val="a0"/>
        <w:rPr>
          <w:rFonts w:hint="cs"/>
          <w:rtl/>
        </w:rPr>
      </w:pPr>
    </w:p>
    <w:p w14:paraId="32436017" w14:textId="77777777" w:rsidR="00000000" w:rsidRDefault="000C6BB5">
      <w:pPr>
        <w:pStyle w:val="a0"/>
        <w:rPr>
          <w:rtl/>
        </w:rPr>
      </w:pPr>
      <w:r>
        <w:rPr>
          <w:rFonts w:hint="cs"/>
          <w:rtl/>
        </w:rPr>
        <w:t>לא. יש</w:t>
      </w:r>
      <w:r>
        <w:rPr>
          <w:rFonts w:hint="cs"/>
          <w:rtl/>
        </w:rPr>
        <w:t xml:space="preserve"> - - -</w:t>
      </w:r>
    </w:p>
    <w:p w14:paraId="5DCA2C1E" w14:textId="77777777" w:rsidR="00000000" w:rsidRDefault="000C6BB5">
      <w:pPr>
        <w:pStyle w:val="a0"/>
        <w:rPr>
          <w:rFonts w:hint="cs"/>
          <w:rtl/>
        </w:rPr>
      </w:pPr>
    </w:p>
    <w:p w14:paraId="300B6BF7" w14:textId="77777777" w:rsidR="00000000" w:rsidRDefault="000C6BB5">
      <w:pPr>
        <w:pStyle w:val="af1"/>
        <w:rPr>
          <w:rtl/>
        </w:rPr>
      </w:pPr>
      <w:r>
        <w:rPr>
          <w:rtl/>
        </w:rPr>
        <w:t>היו"ר ראובן ריבלין:</w:t>
      </w:r>
    </w:p>
    <w:p w14:paraId="4139C03E" w14:textId="77777777" w:rsidR="00000000" w:rsidRDefault="000C6BB5">
      <w:pPr>
        <w:pStyle w:val="a0"/>
        <w:rPr>
          <w:rtl/>
        </w:rPr>
      </w:pPr>
    </w:p>
    <w:p w14:paraId="5F90D85F" w14:textId="77777777" w:rsidR="00000000" w:rsidRDefault="000C6BB5">
      <w:pPr>
        <w:pStyle w:val="a0"/>
        <w:rPr>
          <w:rFonts w:hint="cs"/>
          <w:rtl/>
        </w:rPr>
      </w:pPr>
      <w:r>
        <w:rPr>
          <w:rFonts w:hint="cs"/>
          <w:rtl/>
        </w:rPr>
        <w:t>סיימנו. ברגע זה אני נותן את שרביט הניהול לחבר הכנסת בן-מנחם.</w:t>
      </w:r>
    </w:p>
    <w:p w14:paraId="52C9AA26" w14:textId="77777777" w:rsidR="00000000" w:rsidRDefault="000C6BB5">
      <w:pPr>
        <w:pStyle w:val="a2"/>
        <w:rPr>
          <w:rFonts w:hint="cs"/>
          <w:rtl/>
        </w:rPr>
      </w:pPr>
    </w:p>
    <w:p w14:paraId="1D915464" w14:textId="77777777" w:rsidR="00000000" w:rsidRDefault="000C6BB5">
      <w:pPr>
        <w:pStyle w:val="a0"/>
        <w:rPr>
          <w:rFonts w:hint="cs"/>
          <w:rtl/>
        </w:rPr>
      </w:pPr>
    </w:p>
    <w:p w14:paraId="6B5F38F9" w14:textId="77777777" w:rsidR="00000000" w:rsidRDefault="000C6BB5">
      <w:pPr>
        <w:pStyle w:val="a2"/>
        <w:rPr>
          <w:rFonts w:hint="cs"/>
          <w:rtl/>
        </w:rPr>
      </w:pPr>
      <w:bookmarkStart w:id="261" w:name="CS31222FI0031222T02_08_2004_20_37_51"/>
      <w:bookmarkStart w:id="262" w:name="_Toc100311731"/>
      <w:bookmarkEnd w:id="261"/>
      <w:r>
        <w:rPr>
          <w:rtl/>
        </w:rPr>
        <w:t>הצעת חוק להסדרת תוצרת אורגנית, התשס"ד-2004</w:t>
      </w:r>
      <w:bookmarkEnd w:id="262"/>
    </w:p>
    <w:p w14:paraId="3F198E96" w14:textId="77777777" w:rsidR="00000000" w:rsidRDefault="000C6BB5">
      <w:pPr>
        <w:pStyle w:val="a0"/>
        <w:rPr>
          <w:rtl/>
        </w:rPr>
      </w:pPr>
      <w:r>
        <w:rPr>
          <w:rtl/>
        </w:rPr>
        <w:t>[מס'</w:t>
      </w:r>
      <w:r>
        <w:rPr>
          <w:rFonts w:hint="cs"/>
          <w:rtl/>
        </w:rPr>
        <w:t xml:space="preserve"> 3179</w:t>
      </w:r>
      <w:r>
        <w:rPr>
          <w:rtl/>
        </w:rPr>
        <w:t>; "דברי הכנסת", חוב'</w:t>
      </w:r>
      <w:r>
        <w:rPr>
          <w:rFonts w:hint="cs"/>
          <w:rtl/>
        </w:rPr>
        <w:t xml:space="preserve"> כ"ב</w:t>
      </w:r>
      <w:r>
        <w:rPr>
          <w:rtl/>
        </w:rPr>
        <w:t>, עמ'</w:t>
      </w:r>
      <w:r>
        <w:rPr>
          <w:rFonts w:hint="cs"/>
          <w:rtl/>
        </w:rPr>
        <w:t xml:space="preserve"> 11040</w:t>
      </w:r>
      <w:r>
        <w:rPr>
          <w:rtl/>
        </w:rPr>
        <w:t>;</w:t>
      </w:r>
      <w:r>
        <w:rPr>
          <w:rFonts w:hint="cs"/>
          <w:rtl/>
        </w:rPr>
        <w:t xml:space="preserve"> כרך 198, עמ' 8802; </w:t>
      </w:r>
      <w:r>
        <w:rPr>
          <w:rtl/>
        </w:rPr>
        <w:t xml:space="preserve">נספחות.] </w:t>
      </w:r>
    </w:p>
    <w:p w14:paraId="527FDA25" w14:textId="77777777" w:rsidR="00000000" w:rsidRDefault="000C6BB5">
      <w:pPr>
        <w:pStyle w:val="-0"/>
        <w:rPr>
          <w:rFonts w:hint="cs"/>
          <w:rtl/>
        </w:rPr>
      </w:pPr>
      <w:r>
        <w:rPr>
          <w:rFonts w:hint="cs"/>
          <w:rtl/>
        </w:rPr>
        <w:t>(קריאה שנייה וקריאה שלישית)</w:t>
      </w:r>
    </w:p>
    <w:p w14:paraId="0DE0AC7D" w14:textId="77777777" w:rsidR="00000000" w:rsidRDefault="000C6BB5">
      <w:pPr>
        <w:pStyle w:val="a0"/>
        <w:rPr>
          <w:rFonts w:hint="cs"/>
          <w:rtl/>
        </w:rPr>
      </w:pPr>
    </w:p>
    <w:p w14:paraId="7F45F23A" w14:textId="77777777" w:rsidR="00000000" w:rsidRDefault="000C6BB5">
      <w:pPr>
        <w:pStyle w:val="af1"/>
        <w:rPr>
          <w:rtl/>
        </w:rPr>
      </w:pPr>
      <w:r>
        <w:rPr>
          <w:rtl/>
        </w:rPr>
        <w:t>היו"ר ראובן ריבלי</w:t>
      </w:r>
      <w:r>
        <w:rPr>
          <w:rtl/>
        </w:rPr>
        <w:t>ן:</w:t>
      </w:r>
    </w:p>
    <w:p w14:paraId="396A8B77" w14:textId="77777777" w:rsidR="00000000" w:rsidRDefault="000C6BB5">
      <w:pPr>
        <w:pStyle w:val="a0"/>
        <w:rPr>
          <w:rtl/>
        </w:rPr>
      </w:pPr>
    </w:p>
    <w:p w14:paraId="47751964" w14:textId="77777777" w:rsidR="00000000" w:rsidRDefault="000C6BB5">
      <w:pPr>
        <w:pStyle w:val="a0"/>
        <w:rPr>
          <w:rFonts w:hint="cs"/>
          <w:rtl/>
        </w:rPr>
      </w:pPr>
      <w:r>
        <w:rPr>
          <w:rFonts w:hint="cs"/>
          <w:rtl/>
        </w:rPr>
        <w:t>יעלה ויבוא יושב-ראש ועדת הכלכלה של הכנסת להציע את החוק להסדרת תוצרת אורגנית, התשס"ד-2004.</w:t>
      </w:r>
    </w:p>
    <w:p w14:paraId="725BDDE7" w14:textId="77777777" w:rsidR="00000000" w:rsidRDefault="000C6BB5">
      <w:pPr>
        <w:pStyle w:val="a0"/>
        <w:rPr>
          <w:rFonts w:hint="cs"/>
          <w:rtl/>
        </w:rPr>
      </w:pPr>
    </w:p>
    <w:p w14:paraId="495CD92F" w14:textId="77777777" w:rsidR="00000000" w:rsidRDefault="000C6BB5">
      <w:pPr>
        <w:pStyle w:val="af0"/>
        <w:rPr>
          <w:rtl/>
        </w:rPr>
      </w:pPr>
      <w:r>
        <w:rPr>
          <w:rFonts w:hint="eastAsia"/>
          <w:rtl/>
        </w:rPr>
        <w:t>נסים</w:t>
      </w:r>
      <w:r>
        <w:rPr>
          <w:rtl/>
        </w:rPr>
        <w:t xml:space="preserve"> זאב (ש"ס):</w:t>
      </w:r>
    </w:p>
    <w:p w14:paraId="0A04BA11" w14:textId="77777777" w:rsidR="00000000" w:rsidRDefault="000C6BB5">
      <w:pPr>
        <w:pStyle w:val="a0"/>
        <w:rPr>
          <w:rFonts w:hint="cs"/>
          <w:rtl/>
        </w:rPr>
      </w:pPr>
    </w:p>
    <w:p w14:paraId="7262D76B" w14:textId="77777777" w:rsidR="00000000" w:rsidRDefault="000C6BB5">
      <w:pPr>
        <w:pStyle w:val="a0"/>
        <w:rPr>
          <w:rFonts w:hint="cs"/>
          <w:rtl/>
        </w:rPr>
      </w:pPr>
      <w:r>
        <w:rPr>
          <w:rFonts w:hint="cs"/>
          <w:rtl/>
        </w:rPr>
        <w:t>אלי, תישארו עד 24:00 ונראה איך מנהלים פה דיונים. משאירים אותנו עד 02:00 - - -</w:t>
      </w:r>
    </w:p>
    <w:p w14:paraId="54EF1B61" w14:textId="77777777" w:rsidR="00000000" w:rsidRDefault="000C6BB5">
      <w:pPr>
        <w:pStyle w:val="a0"/>
        <w:rPr>
          <w:rFonts w:hint="cs"/>
          <w:rtl/>
        </w:rPr>
      </w:pPr>
    </w:p>
    <w:p w14:paraId="73FA4DA6" w14:textId="77777777" w:rsidR="00000000" w:rsidRDefault="000C6BB5">
      <w:pPr>
        <w:pStyle w:val="a"/>
        <w:rPr>
          <w:rtl/>
        </w:rPr>
      </w:pPr>
      <w:bookmarkStart w:id="263" w:name="FS000000461T02_08_2004_20_39_55"/>
      <w:bookmarkStart w:id="264" w:name="_Toc100311732"/>
      <w:bookmarkEnd w:id="263"/>
      <w:r>
        <w:rPr>
          <w:rFonts w:hint="eastAsia"/>
          <w:rtl/>
        </w:rPr>
        <w:t>שלום</w:t>
      </w:r>
      <w:r>
        <w:rPr>
          <w:rtl/>
        </w:rPr>
        <w:t xml:space="preserve"> שמחון (יו"ר ועדת הכלכלה):</w:t>
      </w:r>
      <w:bookmarkEnd w:id="264"/>
    </w:p>
    <w:p w14:paraId="6481CB58" w14:textId="77777777" w:rsidR="00000000" w:rsidRDefault="000C6BB5">
      <w:pPr>
        <w:pStyle w:val="a0"/>
        <w:rPr>
          <w:rFonts w:hint="cs"/>
          <w:rtl/>
        </w:rPr>
      </w:pPr>
    </w:p>
    <w:p w14:paraId="6262DA7D" w14:textId="77777777" w:rsidR="00000000" w:rsidRDefault="000C6BB5">
      <w:pPr>
        <w:pStyle w:val="a0"/>
        <w:rPr>
          <w:rFonts w:hint="cs"/>
          <w:rtl/>
        </w:rPr>
      </w:pPr>
      <w:bookmarkStart w:id="265" w:name="FS000000461T02_08_2004_20_39_39"/>
      <w:bookmarkStart w:id="266" w:name="FS000000461T02_08_2004_20_39_27"/>
      <w:bookmarkEnd w:id="265"/>
      <w:bookmarkEnd w:id="266"/>
      <w:r>
        <w:rPr>
          <w:rFonts w:hint="cs"/>
          <w:rtl/>
        </w:rPr>
        <w:t xml:space="preserve">אדוני היושב-ראש, חברי חברי הכנסת </w:t>
      </w:r>
      <w:r>
        <w:rPr>
          <w:rFonts w:hint="cs"/>
          <w:rtl/>
        </w:rPr>
        <w:t>- - -</w:t>
      </w:r>
    </w:p>
    <w:p w14:paraId="0564E05B" w14:textId="77777777" w:rsidR="00000000" w:rsidRDefault="000C6BB5">
      <w:pPr>
        <w:pStyle w:val="a0"/>
        <w:rPr>
          <w:rFonts w:hint="cs"/>
          <w:rtl/>
        </w:rPr>
      </w:pPr>
    </w:p>
    <w:p w14:paraId="09FFA89A" w14:textId="77777777" w:rsidR="00000000" w:rsidRDefault="000C6BB5">
      <w:pPr>
        <w:pStyle w:val="af1"/>
        <w:rPr>
          <w:rtl/>
        </w:rPr>
      </w:pPr>
      <w:r>
        <w:rPr>
          <w:rtl/>
        </w:rPr>
        <w:t>היו"ר אלי בן-מנחם:</w:t>
      </w:r>
    </w:p>
    <w:p w14:paraId="2FF3CF7F" w14:textId="77777777" w:rsidR="00000000" w:rsidRDefault="000C6BB5">
      <w:pPr>
        <w:pStyle w:val="a0"/>
        <w:rPr>
          <w:rtl/>
        </w:rPr>
      </w:pPr>
    </w:p>
    <w:p w14:paraId="376C13C7" w14:textId="77777777" w:rsidR="00000000" w:rsidRDefault="000C6BB5">
      <w:pPr>
        <w:pStyle w:val="a0"/>
        <w:rPr>
          <w:rFonts w:hint="cs"/>
          <w:rtl/>
        </w:rPr>
      </w:pPr>
      <w:r>
        <w:rPr>
          <w:rFonts w:hint="cs"/>
          <w:rtl/>
        </w:rPr>
        <w:t>חבר הכנסת נסים זאב, אני מבקש ממך לשבת.</w:t>
      </w:r>
    </w:p>
    <w:p w14:paraId="483F8E90" w14:textId="77777777" w:rsidR="00000000" w:rsidRDefault="000C6BB5">
      <w:pPr>
        <w:pStyle w:val="a0"/>
        <w:rPr>
          <w:rFonts w:hint="cs"/>
          <w:rtl/>
        </w:rPr>
      </w:pPr>
    </w:p>
    <w:p w14:paraId="494CF8E9" w14:textId="77777777" w:rsidR="00000000" w:rsidRDefault="000C6BB5">
      <w:pPr>
        <w:pStyle w:val="-"/>
        <w:rPr>
          <w:rtl/>
        </w:rPr>
      </w:pPr>
      <w:bookmarkStart w:id="267" w:name="FS000000461T02_08_2004_20_41_29C"/>
      <w:bookmarkEnd w:id="267"/>
      <w:r>
        <w:rPr>
          <w:rtl/>
        </w:rPr>
        <w:t>שלום שמחון (יו"ר ועדת הכלכלה):</w:t>
      </w:r>
    </w:p>
    <w:p w14:paraId="28F5F13E" w14:textId="77777777" w:rsidR="00000000" w:rsidRDefault="000C6BB5">
      <w:pPr>
        <w:pStyle w:val="a0"/>
        <w:rPr>
          <w:rtl/>
        </w:rPr>
      </w:pPr>
    </w:p>
    <w:p w14:paraId="7E348EE4" w14:textId="77777777" w:rsidR="00000000" w:rsidRDefault="000C6BB5">
      <w:pPr>
        <w:pStyle w:val="a0"/>
        <w:rPr>
          <w:rFonts w:hint="cs"/>
          <w:rtl/>
        </w:rPr>
      </w:pPr>
      <w:r>
        <w:rPr>
          <w:rFonts w:hint="cs"/>
          <w:rtl/>
        </w:rPr>
        <w:t>עברנו לנושא אחר.</w:t>
      </w:r>
    </w:p>
    <w:p w14:paraId="415AC9F2" w14:textId="77777777" w:rsidR="00000000" w:rsidRDefault="000C6BB5">
      <w:pPr>
        <w:pStyle w:val="a0"/>
        <w:rPr>
          <w:rFonts w:hint="cs"/>
          <w:rtl/>
        </w:rPr>
      </w:pPr>
    </w:p>
    <w:p w14:paraId="53023256" w14:textId="77777777" w:rsidR="00000000" w:rsidRDefault="000C6BB5">
      <w:pPr>
        <w:pStyle w:val="af1"/>
        <w:rPr>
          <w:rtl/>
        </w:rPr>
      </w:pPr>
      <w:r>
        <w:rPr>
          <w:rtl/>
        </w:rPr>
        <w:t>היו"ר אלי בן-מנחם:</w:t>
      </w:r>
    </w:p>
    <w:p w14:paraId="1651FCE3" w14:textId="77777777" w:rsidR="00000000" w:rsidRDefault="000C6BB5">
      <w:pPr>
        <w:pStyle w:val="a0"/>
        <w:rPr>
          <w:rtl/>
        </w:rPr>
      </w:pPr>
    </w:p>
    <w:p w14:paraId="625F5CAA" w14:textId="77777777" w:rsidR="00000000" w:rsidRDefault="000C6BB5">
      <w:pPr>
        <w:pStyle w:val="a0"/>
        <w:rPr>
          <w:rFonts w:hint="cs"/>
          <w:rtl/>
        </w:rPr>
      </w:pPr>
      <w:r>
        <w:rPr>
          <w:rFonts w:hint="cs"/>
          <w:rtl/>
        </w:rPr>
        <w:t>אני מבקש ממך לשבת. אנחנו צריכים להתקדם.</w:t>
      </w:r>
    </w:p>
    <w:p w14:paraId="7F72DB8B" w14:textId="77777777" w:rsidR="00000000" w:rsidRDefault="000C6BB5">
      <w:pPr>
        <w:pStyle w:val="a0"/>
        <w:rPr>
          <w:rFonts w:hint="cs"/>
          <w:rtl/>
        </w:rPr>
      </w:pPr>
    </w:p>
    <w:p w14:paraId="745D5203" w14:textId="77777777" w:rsidR="00000000" w:rsidRDefault="000C6BB5">
      <w:pPr>
        <w:pStyle w:val="af0"/>
        <w:rPr>
          <w:rtl/>
        </w:rPr>
      </w:pPr>
      <w:r>
        <w:rPr>
          <w:rFonts w:hint="eastAsia"/>
          <w:rtl/>
        </w:rPr>
        <w:t>דוד</w:t>
      </w:r>
      <w:r>
        <w:rPr>
          <w:rtl/>
        </w:rPr>
        <w:t xml:space="preserve"> אזולאי (ש"ס):</w:t>
      </w:r>
    </w:p>
    <w:p w14:paraId="3B203A4C" w14:textId="77777777" w:rsidR="00000000" w:rsidRDefault="000C6BB5">
      <w:pPr>
        <w:pStyle w:val="a0"/>
        <w:rPr>
          <w:rFonts w:hint="cs"/>
          <w:rtl/>
        </w:rPr>
      </w:pPr>
    </w:p>
    <w:p w14:paraId="5E693D2A" w14:textId="77777777" w:rsidR="00000000" w:rsidRDefault="000C6BB5">
      <w:pPr>
        <w:pStyle w:val="a0"/>
        <w:rPr>
          <w:rFonts w:hint="cs"/>
          <w:rtl/>
        </w:rPr>
      </w:pPr>
      <w:r>
        <w:rPr>
          <w:rFonts w:hint="cs"/>
          <w:rtl/>
        </w:rPr>
        <w:t>לזכור ולא לשכוח. לזכור ולא לשכוח.</w:t>
      </w:r>
    </w:p>
    <w:p w14:paraId="065C6002" w14:textId="77777777" w:rsidR="00000000" w:rsidRDefault="000C6BB5">
      <w:pPr>
        <w:pStyle w:val="a0"/>
        <w:rPr>
          <w:rFonts w:hint="cs"/>
          <w:rtl/>
        </w:rPr>
      </w:pPr>
    </w:p>
    <w:p w14:paraId="20DBE7D9" w14:textId="77777777" w:rsidR="00000000" w:rsidRDefault="000C6BB5">
      <w:pPr>
        <w:pStyle w:val="af1"/>
        <w:rPr>
          <w:rtl/>
        </w:rPr>
      </w:pPr>
      <w:r>
        <w:rPr>
          <w:rtl/>
        </w:rPr>
        <w:t>היו"ר אלי בן-מנחם:</w:t>
      </w:r>
    </w:p>
    <w:p w14:paraId="2F5A2F5F" w14:textId="77777777" w:rsidR="00000000" w:rsidRDefault="000C6BB5">
      <w:pPr>
        <w:pStyle w:val="a0"/>
        <w:rPr>
          <w:rtl/>
        </w:rPr>
      </w:pPr>
    </w:p>
    <w:p w14:paraId="31D82A8D" w14:textId="77777777" w:rsidR="00000000" w:rsidRDefault="000C6BB5">
      <w:pPr>
        <w:pStyle w:val="a0"/>
        <w:rPr>
          <w:rFonts w:hint="cs"/>
          <w:rtl/>
        </w:rPr>
      </w:pPr>
      <w:r>
        <w:rPr>
          <w:rFonts w:hint="cs"/>
          <w:rtl/>
        </w:rPr>
        <w:t xml:space="preserve">חבר </w:t>
      </w:r>
      <w:r>
        <w:rPr>
          <w:rFonts w:hint="cs"/>
          <w:rtl/>
        </w:rPr>
        <w:t>הכנסת אזולאי. חבר הכנסת אזולאי.</w:t>
      </w:r>
    </w:p>
    <w:p w14:paraId="4CE5314C" w14:textId="77777777" w:rsidR="00000000" w:rsidRDefault="000C6BB5">
      <w:pPr>
        <w:pStyle w:val="a0"/>
        <w:rPr>
          <w:rtl/>
        </w:rPr>
      </w:pPr>
    </w:p>
    <w:p w14:paraId="0FA114CB" w14:textId="77777777" w:rsidR="00000000" w:rsidRDefault="000C6BB5">
      <w:pPr>
        <w:pStyle w:val="-"/>
        <w:rPr>
          <w:rtl/>
        </w:rPr>
      </w:pPr>
      <w:bookmarkStart w:id="268" w:name="FS000000461T02_08_2004_20_41_58C"/>
      <w:bookmarkEnd w:id="268"/>
      <w:r>
        <w:rPr>
          <w:rtl/>
        </w:rPr>
        <w:t>שלום שמחון (יו"ר ועדת הכלכלה):</w:t>
      </w:r>
    </w:p>
    <w:p w14:paraId="31A75D9A" w14:textId="77777777" w:rsidR="00000000" w:rsidRDefault="000C6BB5">
      <w:pPr>
        <w:pStyle w:val="a0"/>
        <w:rPr>
          <w:rtl/>
        </w:rPr>
      </w:pPr>
    </w:p>
    <w:p w14:paraId="7CBEBD13" w14:textId="77777777" w:rsidR="00000000" w:rsidRDefault="000C6BB5">
      <w:pPr>
        <w:pStyle w:val="a0"/>
        <w:rPr>
          <w:rFonts w:hint="cs"/>
          <w:rtl/>
        </w:rPr>
      </w:pPr>
      <w:r>
        <w:rPr>
          <w:rFonts w:hint="cs"/>
          <w:rtl/>
        </w:rPr>
        <w:t>עשיתם באופן פרלמנטרי את מה שהייתם צריכים לעשות. דחיתם את זה פעם, דחיתם את זה פעמיים, דחיתם את זה פעם שלישית.</w:t>
      </w:r>
    </w:p>
    <w:p w14:paraId="3C6883D4" w14:textId="77777777" w:rsidR="00000000" w:rsidRDefault="000C6BB5">
      <w:pPr>
        <w:pStyle w:val="a0"/>
        <w:rPr>
          <w:rFonts w:hint="cs"/>
          <w:rtl/>
        </w:rPr>
      </w:pPr>
    </w:p>
    <w:p w14:paraId="109634A9" w14:textId="77777777" w:rsidR="00000000" w:rsidRDefault="000C6BB5">
      <w:pPr>
        <w:pStyle w:val="af0"/>
        <w:rPr>
          <w:rtl/>
        </w:rPr>
      </w:pPr>
      <w:r>
        <w:rPr>
          <w:rFonts w:hint="eastAsia"/>
          <w:rtl/>
        </w:rPr>
        <w:t>נסים</w:t>
      </w:r>
      <w:r>
        <w:rPr>
          <w:rtl/>
        </w:rPr>
        <w:t xml:space="preserve"> זאב (ש"ס):</w:t>
      </w:r>
    </w:p>
    <w:p w14:paraId="6D6EE64C" w14:textId="77777777" w:rsidR="00000000" w:rsidRDefault="000C6BB5">
      <w:pPr>
        <w:pStyle w:val="a0"/>
        <w:rPr>
          <w:rFonts w:hint="cs"/>
          <w:rtl/>
        </w:rPr>
      </w:pPr>
    </w:p>
    <w:p w14:paraId="5285E692" w14:textId="77777777" w:rsidR="00000000" w:rsidRDefault="000C6BB5">
      <w:pPr>
        <w:pStyle w:val="a0"/>
        <w:rPr>
          <w:rFonts w:hint="cs"/>
          <w:rtl/>
        </w:rPr>
      </w:pPr>
      <w:r>
        <w:rPr>
          <w:rFonts w:hint="cs"/>
          <w:rtl/>
        </w:rPr>
        <w:t>- - -</w:t>
      </w:r>
    </w:p>
    <w:p w14:paraId="75EB5DB5" w14:textId="77777777" w:rsidR="00000000" w:rsidRDefault="000C6BB5">
      <w:pPr>
        <w:pStyle w:val="a0"/>
        <w:rPr>
          <w:rFonts w:hint="cs"/>
          <w:rtl/>
        </w:rPr>
      </w:pPr>
    </w:p>
    <w:p w14:paraId="6176CD75" w14:textId="77777777" w:rsidR="00000000" w:rsidRDefault="000C6BB5">
      <w:pPr>
        <w:pStyle w:val="af1"/>
        <w:rPr>
          <w:rtl/>
        </w:rPr>
      </w:pPr>
      <w:r>
        <w:rPr>
          <w:rtl/>
        </w:rPr>
        <w:t>היו"ר אלי בן-מנחם:</w:t>
      </w:r>
    </w:p>
    <w:p w14:paraId="25B4E024" w14:textId="77777777" w:rsidR="00000000" w:rsidRDefault="000C6BB5">
      <w:pPr>
        <w:pStyle w:val="a0"/>
        <w:rPr>
          <w:rtl/>
        </w:rPr>
      </w:pPr>
    </w:p>
    <w:p w14:paraId="2707885E" w14:textId="77777777" w:rsidR="00000000" w:rsidRDefault="000C6BB5">
      <w:pPr>
        <w:pStyle w:val="a0"/>
        <w:rPr>
          <w:rFonts w:hint="cs"/>
          <w:rtl/>
        </w:rPr>
      </w:pPr>
      <w:r>
        <w:rPr>
          <w:rFonts w:hint="cs"/>
          <w:rtl/>
        </w:rPr>
        <w:t>חבר הכנסת זאב, אני קורא אותך לסדר פעם</w:t>
      </w:r>
      <w:r>
        <w:rPr>
          <w:rFonts w:hint="cs"/>
          <w:rtl/>
        </w:rPr>
        <w:t xml:space="preserve"> ראשונה. חבר הכנסת נסים זאב, אם אתה רוצה להפריע </w:t>
      </w:r>
      <w:r>
        <w:rPr>
          <w:rFonts w:hint="eastAsia"/>
          <w:rtl/>
        </w:rPr>
        <w:t>–</w:t>
      </w:r>
      <w:r>
        <w:rPr>
          <w:rFonts w:hint="cs"/>
          <w:rtl/>
        </w:rPr>
        <w:t xml:space="preserve"> אתה רוצה שאוציא אותך? אני אוציא אותך בתוך דקה. אני מבקש ממך להירגע. היושב-ראש עזב. אני רוצה שנמשיך. יש לנו עוד תוכנית ארוכה מאוד היום. אני מבקש מכם לא להפריע, כי מייד אקרא אתכם לסדר. חבר הכנסת שמחון, בבקשה.</w:t>
      </w:r>
    </w:p>
    <w:p w14:paraId="670735F8" w14:textId="77777777" w:rsidR="00000000" w:rsidRDefault="000C6BB5">
      <w:pPr>
        <w:pStyle w:val="a0"/>
        <w:rPr>
          <w:rFonts w:hint="cs"/>
          <w:rtl/>
        </w:rPr>
      </w:pPr>
    </w:p>
    <w:p w14:paraId="1AAE514C" w14:textId="77777777" w:rsidR="00000000" w:rsidRDefault="000C6BB5">
      <w:pPr>
        <w:pStyle w:val="af0"/>
        <w:rPr>
          <w:rtl/>
        </w:rPr>
      </w:pPr>
      <w:r>
        <w:rPr>
          <w:rFonts w:hint="eastAsia"/>
          <w:rtl/>
        </w:rPr>
        <w:t>אליהו</w:t>
      </w:r>
      <w:r>
        <w:rPr>
          <w:rtl/>
        </w:rPr>
        <w:t xml:space="preserve"> ישי (ש"ס):</w:t>
      </w:r>
    </w:p>
    <w:p w14:paraId="2C71A129" w14:textId="77777777" w:rsidR="00000000" w:rsidRDefault="000C6BB5">
      <w:pPr>
        <w:pStyle w:val="a0"/>
        <w:rPr>
          <w:rFonts w:hint="cs"/>
          <w:rtl/>
        </w:rPr>
      </w:pPr>
    </w:p>
    <w:p w14:paraId="1E405F7D" w14:textId="77777777" w:rsidR="00000000" w:rsidRDefault="000C6BB5">
      <w:pPr>
        <w:pStyle w:val="a0"/>
        <w:rPr>
          <w:rFonts w:hint="cs"/>
          <w:rtl/>
        </w:rPr>
      </w:pPr>
      <w:r>
        <w:rPr>
          <w:rFonts w:hint="cs"/>
          <w:rtl/>
        </w:rPr>
        <w:t>זו הפקרות. זו צביעות - - -</w:t>
      </w:r>
    </w:p>
    <w:p w14:paraId="269BFDBA" w14:textId="77777777" w:rsidR="00000000" w:rsidRDefault="000C6BB5">
      <w:pPr>
        <w:pStyle w:val="a0"/>
        <w:rPr>
          <w:rFonts w:hint="cs"/>
          <w:rtl/>
        </w:rPr>
      </w:pPr>
    </w:p>
    <w:p w14:paraId="49618EB4" w14:textId="77777777" w:rsidR="00000000" w:rsidRDefault="000C6BB5">
      <w:pPr>
        <w:pStyle w:val="-"/>
        <w:rPr>
          <w:rtl/>
        </w:rPr>
      </w:pPr>
      <w:bookmarkStart w:id="269" w:name="FS000000461T02_08_2004_20_43_56C"/>
      <w:bookmarkEnd w:id="269"/>
      <w:r>
        <w:rPr>
          <w:rtl/>
        </w:rPr>
        <w:t>שלום שמחון (יו"ר ועדת הכלכלה):</w:t>
      </w:r>
    </w:p>
    <w:p w14:paraId="3EAC69D4" w14:textId="77777777" w:rsidR="00000000" w:rsidRDefault="000C6BB5">
      <w:pPr>
        <w:pStyle w:val="a0"/>
        <w:rPr>
          <w:rtl/>
        </w:rPr>
      </w:pPr>
    </w:p>
    <w:p w14:paraId="7764CD11" w14:textId="77777777" w:rsidR="00000000" w:rsidRDefault="000C6BB5">
      <w:pPr>
        <w:pStyle w:val="a0"/>
        <w:rPr>
          <w:rFonts w:hint="cs"/>
          <w:rtl/>
        </w:rPr>
      </w:pPr>
      <w:r>
        <w:rPr>
          <w:rFonts w:hint="cs"/>
          <w:rtl/>
        </w:rPr>
        <w:t>אדוני היושב-ראש, אני מתכבד להציג היום לפניכם לקריאה שנייה ולקריאה שלישית את הצעת החוק להסדרת תוצרת אורגנית, התשס"ד-2004. את הצעת החוק הזאת יזמתי יחד עם חבר הכנסת אבו וילן עוד ב</w:t>
      </w:r>
      <w:r>
        <w:rPr>
          <w:rFonts w:hint="cs"/>
          <w:rtl/>
        </w:rPr>
        <w:t>כנסת החמש-עשרה, אך כשמוניתי לשר נמחק שמי ממנה. לשמחתי המשיך חבר הכנסת וילן להובילה, כך שבכנסת הזאת יכולנו להחיל עליה את דין הרציפות ולהביאה, בכוחות משותפים, לידי גמר.</w:t>
      </w:r>
    </w:p>
    <w:p w14:paraId="711C0A52" w14:textId="77777777" w:rsidR="00000000" w:rsidRDefault="000C6BB5">
      <w:pPr>
        <w:pStyle w:val="a0"/>
        <w:rPr>
          <w:rFonts w:hint="cs"/>
          <w:rtl/>
        </w:rPr>
      </w:pPr>
    </w:p>
    <w:p w14:paraId="5BC4E373" w14:textId="77777777" w:rsidR="00000000" w:rsidRDefault="000C6BB5">
      <w:pPr>
        <w:pStyle w:val="a0"/>
        <w:rPr>
          <w:rFonts w:hint="cs"/>
          <w:rtl/>
        </w:rPr>
      </w:pPr>
      <w:r>
        <w:rPr>
          <w:rFonts w:hint="cs"/>
          <w:rtl/>
        </w:rPr>
        <w:t>החקלאות האורגנית בישראל החלה להתפתח לפני כשני עשורים. בתחילת שנות ה-90 - אדוני היושב-ראש</w:t>
      </w:r>
      <w:r>
        <w:rPr>
          <w:rFonts w:hint="cs"/>
          <w:rtl/>
        </w:rPr>
        <w:t xml:space="preserve"> - עם הקמת הארגון לחקלאות אורגנית על-ידי מריו לוי - -</w:t>
      </w:r>
    </w:p>
    <w:p w14:paraId="2B568FC4" w14:textId="77777777" w:rsidR="00000000" w:rsidRDefault="000C6BB5">
      <w:pPr>
        <w:pStyle w:val="af1"/>
        <w:rPr>
          <w:rtl/>
        </w:rPr>
      </w:pPr>
    </w:p>
    <w:p w14:paraId="32D615A4" w14:textId="77777777" w:rsidR="00000000" w:rsidRDefault="000C6BB5">
      <w:pPr>
        <w:pStyle w:val="af1"/>
        <w:rPr>
          <w:rtl/>
        </w:rPr>
      </w:pPr>
      <w:r>
        <w:rPr>
          <w:rtl/>
        </w:rPr>
        <w:t>היו"ר אלי בן-מנחם:</w:t>
      </w:r>
    </w:p>
    <w:p w14:paraId="5A08FA56" w14:textId="77777777" w:rsidR="00000000" w:rsidRDefault="000C6BB5">
      <w:pPr>
        <w:pStyle w:val="a0"/>
        <w:rPr>
          <w:rtl/>
        </w:rPr>
      </w:pPr>
    </w:p>
    <w:p w14:paraId="25789334" w14:textId="77777777" w:rsidR="00000000" w:rsidRDefault="000C6BB5">
      <w:pPr>
        <w:pStyle w:val="a0"/>
        <w:rPr>
          <w:rFonts w:hint="cs"/>
          <w:rtl/>
        </w:rPr>
      </w:pPr>
      <w:r>
        <w:rPr>
          <w:rFonts w:hint="cs"/>
          <w:rtl/>
        </w:rPr>
        <w:t>חבר הכנסת זאב, אני קורא אותך לסדר פעם ראשונה.</w:t>
      </w:r>
    </w:p>
    <w:p w14:paraId="1DB40331" w14:textId="77777777" w:rsidR="00000000" w:rsidRDefault="000C6BB5">
      <w:pPr>
        <w:pStyle w:val="a0"/>
        <w:rPr>
          <w:rtl/>
        </w:rPr>
      </w:pPr>
    </w:p>
    <w:p w14:paraId="1DEB255A" w14:textId="77777777" w:rsidR="00000000" w:rsidRDefault="000C6BB5">
      <w:pPr>
        <w:pStyle w:val="-"/>
        <w:rPr>
          <w:rtl/>
        </w:rPr>
      </w:pPr>
      <w:bookmarkStart w:id="270" w:name="FS000000461T02_08_2004_20_46_20C"/>
      <w:bookmarkEnd w:id="270"/>
      <w:r>
        <w:rPr>
          <w:rtl/>
        </w:rPr>
        <w:t>שלום שמחון (יו"ר ועדת הכלכלה):</w:t>
      </w:r>
    </w:p>
    <w:p w14:paraId="6104AA29" w14:textId="77777777" w:rsidR="00000000" w:rsidRDefault="000C6BB5">
      <w:pPr>
        <w:pStyle w:val="a0"/>
        <w:rPr>
          <w:rFonts w:hint="cs"/>
          <w:rtl/>
        </w:rPr>
      </w:pPr>
    </w:p>
    <w:p w14:paraId="0B00D724" w14:textId="77777777" w:rsidR="00000000" w:rsidRDefault="000C6BB5">
      <w:pPr>
        <w:pStyle w:val="a0"/>
        <w:rPr>
          <w:rFonts w:hint="cs"/>
          <w:rtl/>
        </w:rPr>
      </w:pPr>
      <w:r>
        <w:rPr>
          <w:rFonts w:hint="cs"/>
          <w:rtl/>
        </w:rPr>
        <w:t>- - חלוץ החקלאות האורגנית בישראל, החלה תנופת פיתוח בענף הנמשכת עד היום בקצב של כ-10% לשנה. כיום יש כ-4</w:t>
      </w:r>
      <w:r>
        <w:rPr>
          <w:rFonts w:hint="cs"/>
          <w:rtl/>
        </w:rPr>
        <w:t>50 חקלאים המגדלים תוצרת אורגנית לשוק המקומי וליצוא.</w:t>
      </w:r>
    </w:p>
    <w:p w14:paraId="3A4A374D" w14:textId="77777777" w:rsidR="00000000" w:rsidRDefault="000C6BB5">
      <w:pPr>
        <w:pStyle w:val="a0"/>
        <w:rPr>
          <w:rFonts w:hint="cs"/>
          <w:rtl/>
        </w:rPr>
      </w:pPr>
    </w:p>
    <w:p w14:paraId="4C3859CB" w14:textId="77777777" w:rsidR="00000000" w:rsidRDefault="000C6BB5">
      <w:pPr>
        <w:pStyle w:val="af1"/>
        <w:rPr>
          <w:rtl/>
        </w:rPr>
      </w:pPr>
      <w:r>
        <w:rPr>
          <w:rtl/>
        </w:rPr>
        <w:t>היו"ר אלי בן-מנחם:</w:t>
      </w:r>
    </w:p>
    <w:p w14:paraId="28D98BE7" w14:textId="77777777" w:rsidR="00000000" w:rsidRDefault="000C6BB5">
      <w:pPr>
        <w:pStyle w:val="a0"/>
        <w:rPr>
          <w:rtl/>
        </w:rPr>
      </w:pPr>
    </w:p>
    <w:p w14:paraId="3CD8D783" w14:textId="77777777" w:rsidR="00000000" w:rsidRDefault="000C6BB5">
      <w:pPr>
        <w:pStyle w:val="a0"/>
        <w:rPr>
          <w:rFonts w:hint="cs"/>
          <w:rtl/>
        </w:rPr>
      </w:pPr>
      <w:r>
        <w:rPr>
          <w:rFonts w:hint="cs"/>
          <w:rtl/>
        </w:rPr>
        <w:t>חבר הכנסת נסים זאב, אני קורא אותך לסדר פעם שנייה.</w:t>
      </w:r>
    </w:p>
    <w:p w14:paraId="65D09813" w14:textId="77777777" w:rsidR="00000000" w:rsidRDefault="000C6BB5">
      <w:pPr>
        <w:pStyle w:val="a0"/>
        <w:rPr>
          <w:rFonts w:hint="cs"/>
          <w:rtl/>
        </w:rPr>
      </w:pPr>
    </w:p>
    <w:p w14:paraId="0E6708CA" w14:textId="77777777" w:rsidR="00000000" w:rsidRDefault="000C6BB5">
      <w:pPr>
        <w:pStyle w:val="af0"/>
        <w:rPr>
          <w:rtl/>
        </w:rPr>
      </w:pPr>
      <w:r>
        <w:rPr>
          <w:rFonts w:hint="eastAsia"/>
          <w:rtl/>
        </w:rPr>
        <w:t>יצחק</w:t>
      </w:r>
      <w:r>
        <w:rPr>
          <w:rtl/>
        </w:rPr>
        <w:t xml:space="preserve"> כהן (ש"ס):</w:t>
      </w:r>
    </w:p>
    <w:p w14:paraId="21C8F8D6" w14:textId="77777777" w:rsidR="00000000" w:rsidRDefault="000C6BB5">
      <w:pPr>
        <w:pStyle w:val="a0"/>
        <w:rPr>
          <w:rFonts w:hint="cs"/>
          <w:rtl/>
        </w:rPr>
      </w:pPr>
    </w:p>
    <w:p w14:paraId="35FF0036" w14:textId="77777777" w:rsidR="00000000" w:rsidRDefault="000C6BB5">
      <w:pPr>
        <w:pStyle w:val="a0"/>
        <w:rPr>
          <w:rFonts w:hint="cs"/>
          <w:rtl/>
        </w:rPr>
      </w:pPr>
      <w:r>
        <w:rPr>
          <w:rFonts w:hint="cs"/>
          <w:rtl/>
        </w:rPr>
        <w:t>- - -</w:t>
      </w:r>
    </w:p>
    <w:p w14:paraId="12B7E2A0" w14:textId="77777777" w:rsidR="00000000" w:rsidRDefault="000C6BB5">
      <w:pPr>
        <w:pStyle w:val="a0"/>
        <w:rPr>
          <w:rFonts w:hint="cs"/>
          <w:rtl/>
        </w:rPr>
      </w:pPr>
    </w:p>
    <w:p w14:paraId="337DC0C9" w14:textId="77777777" w:rsidR="00000000" w:rsidRDefault="000C6BB5">
      <w:pPr>
        <w:pStyle w:val="af1"/>
        <w:rPr>
          <w:rtl/>
        </w:rPr>
      </w:pPr>
      <w:r>
        <w:rPr>
          <w:rtl/>
        </w:rPr>
        <w:t>היו"ר אלי בן-מנחם:</w:t>
      </w:r>
    </w:p>
    <w:p w14:paraId="7A599C62" w14:textId="77777777" w:rsidR="00000000" w:rsidRDefault="000C6BB5">
      <w:pPr>
        <w:pStyle w:val="a0"/>
        <w:rPr>
          <w:rtl/>
        </w:rPr>
      </w:pPr>
    </w:p>
    <w:p w14:paraId="5AD152BC" w14:textId="77777777" w:rsidR="00000000" w:rsidRDefault="000C6BB5">
      <w:pPr>
        <w:pStyle w:val="a0"/>
        <w:rPr>
          <w:rFonts w:hint="cs"/>
          <w:rtl/>
        </w:rPr>
      </w:pPr>
      <w:r>
        <w:rPr>
          <w:rFonts w:hint="cs"/>
          <w:rtl/>
        </w:rPr>
        <w:t>חבר הכנסת יצחק כהן, אני קורא אותך לסדר פעם ראשונה.</w:t>
      </w:r>
    </w:p>
    <w:p w14:paraId="2B5FEF4F" w14:textId="77777777" w:rsidR="00000000" w:rsidRDefault="000C6BB5">
      <w:pPr>
        <w:pStyle w:val="a0"/>
        <w:rPr>
          <w:rFonts w:hint="cs"/>
          <w:rtl/>
        </w:rPr>
      </w:pPr>
    </w:p>
    <w:p w14:paraId="1A6C6A97" w14:textId="77777777" w:rsidR="00000000" w:rsidRDefault="000C6BB5">
      <w:pPr>
        <w:pStyle w:val="af0"/>
        <w:rPr>
          <w:rtl/>
        </w:rPr>
      </w:pPr>
      <w:r>
        <w:rPr>
          <w:rFonts w:hint="eastAsia"/>
          <w:rtl/>
        </w:rPr>
        <w:t>יצחק</w:t>
      </w:r>
      <w:r>
        <w:rPr>
          <w:rtl/>
        </w:rPr>
        <w:t xml:space="preserve"> כהן (ש"ס):</w:t>
      </w:r>
    </w:p>
    <w:p w14:paraId="4C41E1DF" w14:textId="77777777" w:rsidR="00000000" w:rsidRDefault="000C6BB5">
      <w:pPr>
        <w:pStyle w:val="a0"/>
        <w:rPr>
          <w:rFonts w:hint="cs"/>
          <w:rtl/>
        </w:rPr>
      </w:pPr>
    </w:p>
    <w:p w14:paraId="1682F8A3" w14:textId="77777777" w:rsidR="00000000" w:rsidRDefault="000C6BB5">
      <w:pPr>
        <w:pStyle w:val="a0"/>
        <w:rPr>
          <w:rFonts w:hint="cs"/>
          <w:rtl/>
        </w:rPr>
      </w:pPr>
      <w:r>
        <w:rPr>
          <w:rFonts w:hint="cs"/>
          <w:rtl/>
        </w:rPr>
        <w:t>- - -</w:t>
      </w:r>
    </w:p>
    <w:p w14:paraId="398949C6" w14:textId="77777777" w:rsidR="00000000" w:rsidRDefault="000C6BB5">
      <w:pPr>
        <w:pStyle w:val="a0"/>
        <w:rPr>
          <w:rFonts w:hint="cs"/>
          <w:rtl/>
        </w:rPr>
      </w:pPr>
    </w:p>
    <w:p w14:paraId="62E0127C" w14:textId="77777777" w:rsidR="00000000" w:rsidRDefault="000C6BB5">
      <w:pPr>
        <w:pStyle w:val="af1"/>
        <w:rPr>
          <w:rtl/>
        </w:rPr>
      </w:pPr>
      <w:r>
        <w:rPr>
          <w:rtl/>
        </w:rPr>
        <w:t>היו"ר אלי בן</w:t>
      </w:r>
      <w:r>
        <w:rPr>
          <w:rtl/>
        </w:rPr>
        <w:t>-מנחם:</w:t>
      </w:r>
    </w:p>
    <w:p w14:paraId="49320BEB" w14:textId="77777777" w:rsidR="00000000" w:rsidRDefault="000C6BB5">
      <w:pPr>
        <w:pStyle w:val="a0"/>
        <w:rPr>
          <w:rtl/>
        </w:rPr>
      </w:pPr>
    </w:p>
    <w:p w14:paraId="20000D4A" w14:textId="77777777" w:rsidR="00000000" w:rsidRDefault="000C6BB5">
      <w:pPr>
        <w:pStyle w:val="a0"/>
        <w:rPr>
          <w:rFonts w:hint="cs"/>
          <w:rtl/>
        </w:rPr>
      </w:pPr>
      <w:r>
        <w:rPr>
          <w:rFonts w:hint="cs"/>
          <w:rtl/>
        </w:rPr>
        <w:t>אני קורא אותך לסדר פעם שנייה.</w:t>
      </w:r>
    </w:p>
    <w:p w14:paraId="3D0A9E55" w14:textId="77777777" w:rsidR="00000000" w:rsidRDefault="000C6BB5">
      <w:pPr>
        <w:pStyle w:val="a0"/>
        <w:rPr>
          <w:rFonts w:hint="cs"/>
          <w:rtl/>
        </w:rPr>
      </w:pPr>
    </w:p>
    <w:p w14:paraId="5B690389" w14:textId="77777777" w:rsidR="00000000" w:rsidRDefault="000C6BB5">
      <w:pPr>
        <w:pStyle w:val="af0"/>
        <w:rPr>
          <w:rtl/>
        </w:rPr>
      </w:pPr>
      <w:r>
        <w:rPr>
          <w:rFonts w:hint="eastAsia"/>
          <w:rtl/>
        </w:rPr>
        <w:t>יצחק</w:t>
      </w:r>
      <w:r>
        <w:rPr>
          <w:rtl/>
        </w:rPr>
        <w:t xml:space="preserve"> כהן (ש"ס):</w:t>
      </w:r>
    </w:p>
    <w:p w14:paraId="66B984BF" w14:textId="77777777" w:rsidR="00000000" w:rsidRDefault="000C6BB5">
      <w:pPr>
        <w:pStyle w:val="a0"/>
        <w:rPr>
          <w:rFonts w:hint="cs"/>
          <w:rtl/>
        </w:rPr>
      </w:pPr>
    </w:p>
    <w:p w14:paraId="76267564" w14:textId="77777777" w:rsidR="00000000" w:rsidRDefault="000C6BB5">
      <w:pPr>
        <w:pStyle w:val="a0"/>
        <w:rPr>
          <w:rFonts w:hint="cs"/>
          <w:rtl/>
        </w:rPr>
      </w:pPr>
      <w:r>
        <w:rPr>
          <w:rFonts w:hint="cs"/>
          <w:rtl/>
        </w:rPr>
        <w:t>מיליון איש פיראטים, הא? אתם פיראטים.</w:t>
      </w:r>
    </w:p>
    <w:p w14:paraId="3C726DA5" w14:textId="77777777" w:rsidR="00000000" w:rsidRDefault="000C6BB5">
      <w:pPr>
        <w:pStyle w:val="a0"/>
        <w:rPr>
          <w:rFonts w:hint="cs"/>
          <w:rtl/>
        </w:rPr>
      </w:pPr>
    </w:p>
    <w:p w14:paraId="0CE53793" w14:textId="77777777" w:rsidR="00000000" w:rsidRDefault="000C6BB5">
      <w:pPr>
        <w:pStyle w:val="-"/>
        <w:rPr>
          <w:rtl/>
        </w:rPr>
      </w:pPr>
      <w:bookmarkStart w:id="271" w:name="FS000000461T02_08_2004_20_48_08C"/>
      <w:bookmarkEnd w:id="271"/>
      <w:r>
        <w:rPr>
          <w:rtl/>
        </w:rPr>
        <w:t>שלום שמחון (יו"ר ועדת הכלכלה):</w:t>
      </w:r>
    </w:p>
    <w:p w14:paraId="5091B3B4" w14:textId="77777777" w:rsidR="00000000" w:rsidRDefault="000C6BB5">
      <w:pPr>
        <w:pStyle w:val="a0"/>
        <w:rPr>
          <w:rtl/>
        </w:rPr>
      </w:pPr>
    </w:p>
    <w:p w14:paraId="00A7EE2A" w14:textId="77777777" w:rsidR="00000000" w:rsidRDefault="000C6BB5">
      <w:pPr>
        <w:pStyle w:val="a0"/>
        <w:rPr>
          <w:rFonts w:hint="cs"/>
          <w:rtl/>
        </w:rPr>
      </w:pPr>
      <w:r>
        <w:rPr>
          <w:rFonts w:hint="cs"/>
          <w:rtl/>
        </w:rPr>
        <w:t>חבר הכנסת יצחק כהן, באופן דמוקרטי צריך לקבל כל הכרעה.</w:t>
      </w:r>
    </w:p>
    <w:p w14:paraId="456878B4" w14:textId="77777777" w:rsidR="00000000" w:rsidRDefault="000C6BB5">
      <w:pPr>
        <w:pStyle w:val="a0"/>
        <w:rPr>
          <w:rFonts w:hint="cs"/>
          <w:rtl/>
        </w:rPr>
      </w:pPr>
    </w:p>
    <w:p w14:paraId="53EB7B1D" w14:textId="77777777" w:rsidR="00000000" w:rsidRDefault="000C6BB5">
      <w:pPr>
        <w:pStyle w:val="af1"/>
        <w:rPr>
          <w:rtl/>
        </w:rPr>
      </w:pPr>
      <w:r>
        <w:rPr>
          <w:rtl/>
        </w:rPr>
        <w:t>היו"ר אלי בן-מנחם:</w:t>
      </w:r>
    </w:p>
    <w:p w14:paraId="0BDEF828" w14:textId="77777777" w:rsidR="00000000" w:rsidRDefault="000C6BB5">
      <w:pPr>
        <w:pStyle w:val="a0"/>
        <w:rPr>
          <w:rtl/>
        </w:rPr>
      </w:pPr>
    </w:p>
    <w:p w14:paraId="03E2CA3C" w14:textId="77777777" w:rsidR="00000000" w:rsidRDefault="000C6BB5">
      <w:pPr>
        <w:pStyle w:val="a0"/>
        <w:rPr>
          <w:rFonts w:hint="cs"/>
          <w:rtl/>
        </w:rPr>
      </w:pPr>
      <w:r>
        <w:rPr>
          <w:rFonts w:hint="cs"/>
          <w:rtl/>
        </w:rPr>
        <w:t>חבר הכנסת יצחק כהן, קראתי אותך פעמיים לסדר. אני מבקש ממ</w:t>
      </w:r>
      <w:r>
        <w:rPr>
          <w:rFonts w:hint="cs"/>
          <w:rtl/>
        </w:rPr>
        <w:t>ך לא להפריע.</w:t>
      </w:r>
    </w:p>
    <w:p w14:paraId="2E752003" w14:textId="77777777" w:rsidR="00000000" w:rsidRDefault="000C6BB5">
      <w:pPr>
        <w:pStyle w:val="a0"/>
        <w:rPr>
          <w:rFonts w:hint="cs"/>
          <w:rtl/>
        </w:rPr>
      </w:pPr>
    </w:p>
    <w:p w14:paraId="5E59E01D" w14:textId="77777777" w:rsidR="00000000" w:rsidRDefault="000C6BB5">
      <w:pPr>
        <w:pStyle w:val="-"/>
        <w:rPr>
          <w:rtl/>
        </w:rPr>
      </w:pPr>
      <w:bookmarkStart w:id="272" w:name="FS000000461T02_08_2004_20_48_27C"/>
      <w:bookmarkEnd w:id="272"/>
      <w:r>
        <w:rPr>
          <w:rtl/>
        </w:rPr>
        <w:t>שלום שמחון (יו"ר ועדת הכלכלה):</w:t>
      </w:r>
    </w:p>
    <w:p w14:paraId="38F7AE40" w14:textId="77777777" w:rsidR="00000000" w:rsidRDefault="000C6BB5">
      <w:pPr>
        <w:pStyle w:val="a0"/>
        <w:rPr>
          <w:rtl/>
        </w:rPr>
      </w:pPr>
    </w:p>
    <w:p w14:paraId="10E48E71" w14:textId="77777777" w:rsidR="00000000" w:rsidRDefault="000C6BB5">
      <w:pPr>
        <w:pStyle w:val="a0"/>
        <w:rPr>
          <w:rFonts w:hint="cs"/>
          <w:rtl/>
        </w:rPr>
      </w:pPr>
      <w:r>
        <w:rPr>
          <w:rFonts w:hint="cs"/>
          <w:rtl/>
        </w:rPr>
        <w:t>אני לא רוצה לסטות מהנושא, אבל שדה התעופה בן-גוריון נסגר פעמיים בשבוע האחרון, אתה יודע את זה? נמצא פה שר התחבורה, הוא יגיד לך.</w:t>
      </w:r>
    </w:p>
    <w:p w14:paraId="2B393994" w14:textId="77777777" w:rsidR="00000000" w:rsidRDefault="000C6BB5">
      <w:pPr>
        <w:pStyle w:val="a0"/>
        <w:rPr>
          <w:rFonts w:hint="cs"/>
          <w:rtl/>
        </w:rPr>
      </w:pPr>
    </w:p>
    <w:p w14:paraId="4D62A2E7" w14:textId="77777777" w:rsidR="00000000" w:rsidRDefault="000C6BB5">
      <w:pPr>
        <w:pStyle w:val="af0"/>
        <w:rPr>
          <w:rtl/>
        </w:rPr>
      </w:pPr>
      <w:r>
        <w:rPr>
          <w:rFonts w:hint="eastAsia"/>
          <w:rtl/>
        </w:rPr>
        <w:t>יצחק</w:t>
      </w:r>
      <w:r>
        <w:rPr>
          <w:rtl/>
        </w:rPr>
        <w:t xml:space="preserve"> כהן (ש"ס):</w:t>
      </w:r>
    </w:p>
    <w:p w14:paraId="5C106456" w14:textId="77777777" w:rsidR="00000000" w:rsidRDefault="000C6BB5">
      <w:pPr>
        <w:pStyle w:val="a0"/>
        <w:rPr>
          <w:rFonts w:hint="cs"/>
          <w:rtl/>
        </w:rPr>
      </w:pPr>
    </w:p>
    <w:p w14:paraId="7BE63112" w14:textId="77777777" w:rsidR="00000000" w:rsidRDefault="000C6BB5">
      <w:pPr>
        <w:pStyle w:val="a0"/>
        <w:rPr>
          <w:rFonts w:hint="cs"/>
          <w:rtl/>
        </w:rPr>
      </w:pPr>
      <w:r>
        <w:rPr>
          <w:rFonts w:hint="cs"/>
          <w:rtl/>
        </w:rPr>
        <w:t>אלה סיפורי סבתא. זה שקר.</w:t>
      </w:r>
    </w:p>
    <w:p w14:paraId="48F58D14" w14:textId="77777777" w:rsidR="00000000" w:rsidRDefault="000C6BB5">
      <w:pPr>
        <w:pStyle w:val="a0"/>
        <w:rPr>
          <w:rFonts w:hint="cs"/>
          <w:rtl/>
        </w:rPr>
      </w:pPr>
    </w:p>
    <w:p w14:paraId="0F3216C1" w14:textId="77777777" w:rsidR="00000000" w:rsidRDefault="000C6BB5">
      <w:pPr>
        <w:pStyle w:val="-"/>
        <w:rPr>
          <w:rtl/>
        </w:rPr>
      </w:pPr>
      <w:bookmarkStart w:id="273" w:name="FS000000461T02_08_2004_20_49_10C"/>
      <w:bookmarkEnd w:id="273"/>
      <w:r>
        <w:rPr>
          <w:rtl/>
        </w:rPr>
        <w:t>שלום שמחון (יו"ר ועדת הכלכלה):</w:t>
      </w:r>
    </w:p>
    <w:p w14:paraId="0F9F9F77" w14:textId="77777777" w:rsidR="00000000" w:rsidRDefault="000C6BB5">
      <w:pPr>
        <w:pStyle w:val="a0"/>
        <w:rPr>
          <w:rtl/>
        </w:rPr>
      </w:pPr>
    </w:p>
    <w:p w14:paraId="79B5584A" w14:textId="77777777" w:rsidR="00000000" w:rsidRDefault="000C6BB5">
      <w:pPr>
        <w:pStyle w:val="a0"/>
        <w:rPr>
          <w:rFonts w:hint="cs"/>
          <w:rtl/>
        </w:rPr>
      </w:pPr>
      <w:r>
        <w:rPr>
          <w:rFonts w:hint="cs"/>
          <w:rtl/>
        </w:rPr>
        <w:t>בחייך, מ</w:t>
      </w:r>
      <w:r>
        <w:rPr>
          <w:rFonts w:hint="cs"/>
          <w:rtl/>
        </w:rPr>
        <w:t>ה אתה גולש לנושא אחר?</w:t>
      </w:r>
    </w:p>
    <w:p w14:paraId="3D091AB3" w14:textId="77777777" w:rsidR="00000000" w:rsidRDefault="000C6BB5">
      <w:pPr>
        <w:pStyle w:val="a0"/>
        <w:rPr>
          <w:rFonts w:hint="cs"/>
          <w:rtl/>
        </w:rPr>
      </w:pPr>
    </w:p>
    <w:p w14:paraId="21521CC5" w14:textId="77777777" w:rsidR="00000000" w:rsidRDefault="000C6BB5">
      <w:pPr>
        <w:pStyle w:val="af1"/>
        <w:rPr>
          <w:rtl/>
        </w:rPr>
      </w:pPr>
      <w:r>
        <w:rPr>
          <w:rtl/>
        </w:rPr>
        <w:t>היו"ר אלי בן-מנחם:</w:t>
      </w:r>
    </w:p>
    <w:p w14:paraId="66267FF0" w14:textId="77777777" w:rsidR="00000000" w:rsidRDefault="000C6BB5">
      <w:pPr>
        <w:pStyle w:val="a0"/>
        <w:rPr>
          <w:rtl/>
        </w:rPr>
      </w:pPr>
    </w:p>
    <w:p w14:paraId="6E071A3D" w14:textId="77777777" w:rsidR="00000000" w:rsidRDefault="000C6BB5">
      <w:pPr>
        <w:pStyle w:val="a0"/>
        <w:rPr>
          <w:rFonts w:hint="cs"/>
          <w:rtl/>
        </w:rPr>
      </w:pPr>
      <w:r>
        <w:rPr>
          <w:rFonts w:hint="cs"/>
          <w:rtl/>
        </w:rPr>
        <w:t>חבר הכנסת שלום שמחון.</w:t>
      </w:r>
    </w:p>
    <w:p w14:paraId="21868043" w14:textId="77777777" w:rsidR="00000000" w:rsidRDefault="000C6BB5">
      <w:pPr>
        <w:pStyle w:val="a0"/>
        <w:rPr>
          <w:rFonts w:hint="cs"/>
          <w:rtl/>
        </w:rPr>
      </w:pPr>
    </w:p>
    <w:p w14:paraId="3FF3459C" w14:textId="77777777" w:rsidR="00000000" w:rsidRDefault="000C6BB5">
      <w:pPr>
        <w:pStyle w:val="af0"/>
        <w:rPr>
          <w:rtl/>
        </w:rPr>
      </w:pPr>
      <w:r>
        <w:rPr>
          <w:rFonts w:hint="eastAsia"/>
          <w:rtl/>
        </w:rPr>
        <w:t>דוד</w:t>
      </w:r>
      <w:r>
        <w:rPr>
          <w:rtl/>
        </w:rPr>
        <w:t xml:space="preserve"> אזולאי (ש"ס):</w:t>
      </w:r>
    </w:p>
    <w:p w14:paraId="72C23F25" w14:textId="77777777" w:rsidR="00000000" w:rsidRDefault="000C6BB5">
      <w:pPr>
        <w:pStyle w:val="a0"/>
        <w:rPr>
          <w:rFonts w:hint="cs"/>
          <w:rtl/>
        </w:rPr>
      </w:pPr>
    </w:p>
    <w:p w14:paraId="20FD679A" w14:textId="77777777" w:rsidR="00000000" w:rsidRDefault="000C6BB5">
      <w:pPr>
        <w:pStyle w:val="a0"/>
        <w:rPr>
          <w:rFonts w:hint="cs"/>
          <w:rtl/>
        </w:rPr>
      </w:pPr>
      <w:r>
        <w:rPr>
          <w:rFonts w:hint="cs"/>
          <w:rtl/>
        </w:rPr>
        <w:t>התקשורת - - -</w:t>
      </w:r>
    </w:p>
    <w:p w14:paraId="347C4DD9" w14:textId="77777777" w:rsidR="00000000" w:rsidRDefault="000C6BB5">
      <w:pPr>
        <w:pStyle w:val="a0"/>
        <w:rPr>
          <w:rFonts w:hint="cs"/>
          <w:rtl/>
        </w:rPr>
      </w:pPr>
    </w:p>
    <w:p w14:paraId="1FC33B93" w14:textId="77777777" w:rsidR="00000000" w:rsidRDefault="000C6BB5">
      <w:pPr>
        <w:pStyle w:val="af1"/>
        <w:rPr>
          <w:rtl/>
        </w:rPr>
      </w:pPr>
      <w:r>
        <w:rPr>
          <w:rtl/>
        </w:rPr>
        <w:t>היו"ר אלי בן-מנחם:</w:t>
      </w:r>
    </w:p>
    <w:p w14:paraId="1FD143A8" w14:textId="77777777" w:rsidR="00000000" w:rsidRDefault="000C6BB5">
      <w:pPr>
        <w:pStyle w:val="a0"/>
        <w:rPr>
          <w:rtl/>
        </w:rPr>
      </w:pPr>
    </w:p>
    <w:p w14:paraId="3A1D41EC" w14:textId="77777777" w:rsidR="00000000" w:rsidRDefault="000C6BB5">
      <w:pPr>
        <w:pStyle w:val="a0"/>
        <w:rPr>
          <w:rFonts w:hint="cs"/>
          <w:rtl/>
        </w:rPr>
      </w:pPr>
      <w:r>
        <w:rPr>
          <w:rFonts w:hint="cs"/>
          <w:rtl/>
        </w:rPr>
        <w:t>חבר הכנסת אזולאי, אני קורא אותך לסדר פעם ראשונה.</w:t>
      </w:r>
    </w:p>
    <w:p w14:paraId="0F76D5ED" w14:textId="77777777" w:rsidR="00000000" w:rsidRDefault="000C6BB5">
      <w:pPr>
        <w:pStyle w:val="a0"/>
        <w:rPr>
          <w:rFonts w:hint="cs"/>
          <w:rtl/>
        </w:rPr>
      </w:pPr>
    </w:p>
    <w:p w14:paraId="5CF99ABF" w14:textId="77777777" w:rsidR="00000000" w:rsidRDefault="000C6BB5">
      <w:pPr>
        <w:pStyle w:val="-"/>
        <w:rPr>
          <w:rtl/>
        </w:rPr>
      </w:pPr>
      <w:bookmarkStart w:id="274" w:name="FS000000461T02_08_2004_20_50_01C"/>
      <w:bookmarkEnd w:id="274"/>
      <w:r>
        <w:rPr>
          <w:rtl/>
        </w:rPr>
        <w:t>שלום שמחון (יו"ר ועדת הכלכלה):</w:t>
      </w:r>
    </w:p>
    <w:p w14:paraId="6EB26D52" w14:textId="77777777" w:rsidR="00000000" w:rsidRDefault="000C6BB5">
      <w:pPr>
        <w:pStyle w:val="a0"/>
        <w:rPr>
          <w:rFonts w:hint="cs"/>
          <w:rtl/>
        </w:rPr>
      </w:pPr>
    </w:p>
    <w:p w14:paraId="4E18DE1F" w14:textId="77777777" w:rsidR="00000000" w:rsidRDefault="000C6BB5">
      <w:pPr>
        <w:pStyle w:val="a0"/>
        <w:rPr>
          <w:rFonts w:hint="cs"/>
          <w:rtl/>
        </w:rPr>
      </w:pPr>
      <w:r>
        <w:rPr>
          <w:rFonts w:hint="cs"/>
          <w:rtl/>
        </w:rPr>
        <w:t>חבר הכנסת דוד אזולאי, היתה לך הזדמנות לבוא לוועדת הכלכ</w:t>
      </w:r>
      <w:r>
        <w:rPr>
          <w:rFonts w:hint="cs"/>
          <w:rtl/>
        </w:rPr>
        <w:t>לה ולהשפיע. למה לא באת? למה חבר הכנסת יצחק כהן לא הגיע לוועדה? למה הוא לא בא להשפיע? מתי נזכרתם?</w:t>
      </w:r>
    </w:p>
    <w:p w14:paraId="2B0E2481" w14:textId="77777777" w:rsidR="00000000" w:rsidRDefault="000C6BB5">
      <w:pPr>
        <w:pStyle w:val="a0"/>
        <w:rPr>
          <w:rFonts w:hint="cs"/>
          <w:rtl/>
        </w:rPr>
      </w:pPr>
    </w:p>
    <w:p w14:paraId="589B2927" w14:textId="77777777" w:rsidR="00000000" w:rsidRDefault="000C6BB5">
      <w:pPr>
        <w:pStyle w:val="af0"/>
        <w:rPr>
          <w:rtl/>
        </w:rPr>
      </w:pPr>
      <w:r>
        <w:rPr>
          <w:rFonts w:hint="eastAsia"/>
          <w:rtl/>
        </w:rPr>
        <w:t>יצחק</w:t>
      </w:r>
      <w:r>
        <w:rPr>
          <w:rtl/>
        </w:rPr>
        <w:t xml:space="preserve"> הרצוג (העבודה-מימד):</w:t>
      </w:r>
    </w:p>
    <w:p w14:paraId="53869129" w14:textId="77777777" w:rsidR="00000000" w:rsidRDefault="000C6BB5">
      <w:pPr>
        <w:pStyle w:val="a0"/>
        <w:rPr>
          <w:rFonts w:hint="cs"/>
          <w:rtl/>
        </w:rPr>
      </w:pPr>
    </w:p>
    <w:p w14:paraId="6C7BC37C" w14:textId="77777777" w:rsidR="00000000" w:rsidRDefault="000C6BB5">
      <w:pPr>
        <w:pStyle w:val="a0"/>
        <w:rPr>
          <w:rFonts w:hint="cs"/>
          <w:rtl/>
        </w:rPr>
      </w:pPr>
      <w:r>
        <w:rPr>
          <w:rFonts w:hint="cs"/>
          <w:rtl/>
        </w:rPr>
        <w:t xml:space="preserve">חבר הכנסת שלום שמחון, תגיד להם: 500 הרוגים במטוס </w:t>
      </w:r>
      <w:r>
        <w:rPr>
          <w:rFonts w:hint="eastAsia"/>
          <w:rtl/>
        </w:rPr>
        <w:t>–</w:t>
      </w:r>
      <w:r>
        <w:rPr>
          <w:rFonts w:hint="cs"/>
          <w:rtl/>
        </w:rPr>
        <w:t xml:space="preserve"> ואז נדבר.</w:t>
      </w:r>
    </w:p>
    <w:p w14:paraId="630753F8" w14:textId="77777777" w:rsidR="00000000" w:rsidRDefault="000C6BB5">
      <w:pPr>
        <w:pStyle w:val="a0"/>
        <w:rPr>
          <w:rFonts w:hint="cs"/>
          <w:rtl/>
        </w:rPr>
      </w:pPr>
    </w:p>
    <w:p w14:paraId="2B2D4EE6" w14:textId="77777777" w:rsidR="00000000" w:rsidRDefault="000C6BB5">
      <w:pPr>
        <w:pStyle w:val="af0"/>
        <w:rPr>
          <w:rtl/>
        </w:rPr>
      </w:pPr>
      <w:r>
        <w:rPr>
          <w:rFonts w:hint="eastAsia"/>
          <w:rtl/>
        </w:rPr>
        <w:t>יצחק</w:t>
      </w:r>
      <w:r>
        <w:rPr>
          <w:rtl/>
        </w:rPr>
        <w:t xml:space="preserve"> כהן (ש"ס):</w:t>
      </w:r>
    </w:p>
    <w:p w14:paraId="0438A66C" w14:textId="77777777" w:rsidR="00000000" w:rsidRDefault="000C6BB5">
      <w:pPr>
        <w:pStyle w:val="a0"/>
        <w:rPr>
          <w:rFonts w:hint="cs"/>
          <w:rtl/>
        </w:rPr>
      </w:pPr>
    </w:p>
    <w:p w14:paraId="0C55410C" w14:textId="77777777" w:rsidR="00000000" w:rsidRDefault="000C6BB5">
      <w:pPr>
        <w:pStyle w:val="a0"/>
        <w:rPr>
          <w:rFonts w:hint="cs"/>
          <w:rtl/>
        </w:rPr>
      </w:pPr>
      <w:r>
        <w:rPr>
          <w:rFonts w:hint="cs"/>
          <w:rtl/>
        </w:rPr>
        <w:t>- - -</w:t>
      </w:r>
    </w:p>
    <w:p w14:paraId="3DAD2B99" w14:textId="77777777" w:rsidR="00000000" w:rsidRDefault="000C6BB5">
      <w:pPr>
        <w:pStyle w:val="a0"/>
        <w:rPr>
          <w:rFonts w:hint="cs"/>
          <w:rtl/>
        </w:rPr>
      </w:pPr>
    </w:p>
    <w:p w14:paraId="376E55F0" w14:textId="77777777" w:rsidR="00000000" w:rsidRDefault="000C6BB5">
      <w:pPr>
        <w:pStyle w:val="af0"/>
        <w:rPr>
          <w:rtl/>
        </w:rPr>
      </w:pPr>
    </w:p>
    <w:p w14:paraId="1EE3AB5C" w14:textId="77777777" w:rsidR="00000000" w:rsidRDefault="000C6BB5">
      <w:pPr>
        <w:pStyle w:val="af0"/>
        <w:rPr>
          <w:rtl/>
        </w:rPr>
      </w:pPr>
      <w:r>
        <w:rPr>
          <w:rFonts w:hint="eastAsia"/>
          <w:rtl/>
        </w:rPr>
        <w:t>אליהו</w:t>
      </w:r>
      <w:r>
        <w:rPr>
          <w:rtl/>
        </w:rPr>
        <w:t xml:space="preserve"> ישי (ש"ס):</w:t>
      </w:r>
    </w:p>
    <w:p w14:paraId="1F31B3BA" w14:textId="77777777" w:rsidR="00000000" w:rsidRDefault="000C6BB5">
      <w:pPr>
        <w:pStyle w:val="a0"/>
        <w:rPr>
          <w:rFonts w:hint="cs"/>
          <w:rtl/>
        </w:rPr>
      </w:pPr>
    </w:p>
    <w:p w14:paraId="50C8AF1A" w14:textId="77777777" w:rsidR="00000000" w:rsidRDefault="000C6BB5">
      <w:pPr>
        <w:pStyle w:val="a0"/>
        <w:rPr>
          <w:rFonts w:hint="cs"/>
          <w:rtl/>
        </w:rPr>
      </w:pPr>
      <w:r>
        <w:rPr>
          <w:rFonts w:hint="cs"/>
          <w:rtl/>
        </w:rPr>
        <w:t xml:space="preserve">סובל מההפרעות </w:t>
      </w:r>
      <w:r>
        <w:rPr>
          <w:rFonts w:hint="eastAsia"/>
          <w:rtl/>
        </w:rPr>
        <w:t>–</w:t>
      </w:r>
      <w:r>
        <w:rPr>
          <w:rFonts w:hint="cs"/>
          <w:rtl/>
        </w:rPr>
        <w:t xml:space="preserve"> תאמין לי. </w:t>
      </w:r>
      <w:r>
        <w:rPr>
          <w:rFonts w:hint="cs"/>
          <w:rtl/>
        </w:rPr>
        <w:t>הוא - - -</w:t>
      </w:r>
    </w:p>
    <w:p w14:paraId="3DF24BB1" w14:textId="77777777" w:rsidR="00000000" w:rsidRDefault="000C6BB5">
      <w:pPr>
        <w:pStyle w:val="a0"/>
        <w:rPr>
          <w:rFonts w:hint="cs"/>
          <w:rtl/>
        </w:rPr>
      </w:pPr>
    </w:p>
    <w:p w14:paraId="134E9793" w14:textId="77777777" w:rsidR="00000000" w:rsidRDefault="000C6BB5">
      <w:pPr>
        <w:pStyle w:val="af1"/>
        <w:rPr>
          <w:rtl/>
        </w:rPr>
      </w:pPr>
      <w:r>
        <w:rPr>
          <w:rtl/>
        </w:rPr>
        <w:t>היו"ר אלי בן-מנחם:</w:t>
      </w:r>
    </w:p>
    <w:p w14:paraId="4919A6D0" w14:textId="77777777" w:rsidR="00000000" w:rsidRDefault="000C6BB5">
      <w:pPr>
        <w:pStyle w:val="a0"/>
        <w:rPr>
          <w:rtl/>
        </w:rPr>
      </w:pPr>
    </w:p>
    <w:p w14:paraId="78214D2E" w14:textId="77777777" w:rsidR="00000000" w:rsidRDefault="000C6BB5">
      <w:pPr>
        <w:pStyle w:val="a0"/>
        <w:rPr>
          <w:rFonts w:hint="cs"/>
          <w:rtl/>
        </w:rPr>
      </w:pPr>
      <w:r>
        <w:rPr>
          <w:rFonts w:hint="cs"/>
          <w:rtl/>
        </w:rPr>
        <w:t>חבר הכנסת אלי ישי.</w:t>
      </w:r>
    </w:p>
    <w:p w14:paraId="309AD2D3" w14:textId="77777777" w:rsidR="00000000" w:rsidRDefault="000C6BB5">
      <w:pPr>
        <w:pStyle w:val="a0"/>
        <w:rPr>
          <w:rFonts w:hint="cs"/>
          <w:rtl/>
        </w:rPr>
      </w:pPr>
    </w:p>
    <w:p w14:paraId="3E96BEE5" w14:textId="77777777" w:rsidR="00000000" w:rsidRDefault="000C6BB5">
      <w:pPr>
        <w:pStyle w:val="-"/>
        <w:rPr>
          <w:rtl/>
        </w:rPr>
      </w:pPr>
      <w:bookmarkStart w:id="275" w:name="FS000000461T02_08_2004_20_51_41C"/>
      <w:bookmarkEnd w:id="275"/>
      <w:r>
        <w:rPr>
          <w:rtl/>
        </w:rPr>
        <w:t>שלום שמחון (יו"ר ועדת הכלכלה):</w:t>
      </w:r>
    </w:p>
    <w:p w14:paraId="382633A7" w14:textId="77777777" w:rsidR="00000000" w:rsidRDefault="000C6BB5">
      <w:pPr>
        <w:pStyle w:val="a0"/>
        <w:rPr>
          <w:rtl/>
        </w:rPr>
      </w:pPr>
    </w:p>
    <w:p w14:paraId="2C986D0E" w14:textId="77777777" w:rsidR="00000000" w:rsidRDefault="000C6BB5">
      <w:pPr>
        <w:pStyle w:val="a0"/>
        <w:rPr>
          <w:rFonts w:hint="cs"/>
          <w:rtl/>
        </w:rPr>
      </w:pPr>
      <w:r>
        <w:rPr>
          <w:rFonts w:hint="cs"/>
          <w:rtl/>
        </w:rPr>
        <w:t>יושב-ראש תנועת ש"ס, היתה לכם הזדמנות לשכנע את הממשלה לסגת מהצעת החוק הזאת. מה אתה רוצה ממני? אני באופוזיציה כמוך.</w:t>
      </w:r>
    </w:p>
    <w:p w14:paraId="6E9C6E53" w14:textId="77777777" w:rsidR="00000000" w:rsidRDefault="000C6BB5">
      <w:pPr>
        <w:pStyle w:val="a0"/>
        <w:rPr>
          <w:rFonts w:hint="cs"/>
          <w:rtl/>
        </w:rPr>
      </w:pPr>
    </w:p>
    <w:p w14:paraId="024167DB" w14:textId="77777777" w:rsidR="00000000" w:rsidRDefault="000C6BB5">
      <w:pPr>
        <w:pStyle w:val="af1"/>
        <w:rPr>
          <w:rtl/>
        </w:rPr>
      </w:pPr>
      <w:r>
        <w:rPr>
          <w:rtl/>
        </w:rPr>
        <w:t>היו"ר אלי בן-מנחם:</w:t>
      </w:r>
    </w:p>
    <w:p w14:paraId="223A0039" w14:textId="77777777" w:rsidR="00000000" w:rsidRDefault="000C6BB5">
      <w:pPr>
        <w:pStyle w:val="a0"/>
        <w:rPr>
          <w:rtl/>
        </w:rPr>
      </w:pPr>
    </w:p>
    <w:p w14:paraId="26273F03" w14:textId="77777777" w:rsidR="00000000" w:rsidRDefault="000C6BB5">
      <w:pPr>
        <w:pStyle w:val="a0"/>
        <w:rPr>
          <w:rFonts w:hint="cs"/>
          <w:rtl/>
        </w:rPr>
      </w:pPr>
      <w:r>
        <w:rPr>
          <w:rFonts w:hint="cs"/>
          <w:rtl/>
        </w:rPr>
        <w:t>חבר הכנסת שמחון, תתייחס לחוק, אל תתייח</w:t>
      </w:r>
      <w:r>
        <w:rPr>
          <w:rFonts w:hint="cs"/>
          <w:rtl/>
        </w:rPr>
        <w:t>ס אליהם.</w:t>
      </w:r>
    </w:p>
    <w:p w14:paraId="4AA91853" w14:textId="77777777" w:rsidR="00000000" w:rsidRDefault="000C6BB5">
      <w:pPr>
        <w:pStyle w:val="a0"/>
        <w:rPr>
          <w:rFonts w:hint="cs"/>
          <w:rtl/>
        </w:rPr>
      </w:pPr>
    </w:p>
    <w:p w14:paraId="541717DF" w14:textId="77777777" w:rsidR="00000000" w:rsidRDefault="000C6BB5">
      <w:pPr>
        <w:pStyle w:val="-"/>
        <w:rPr>
          <w:rtl/>
        </w:rPr>
      </w:pPr>
      <w:bookmarkStart w:id="276" w:name="FS000000461T02_08_2004_20_52_18C"/>
      <w:bookmarkEnd w:id="276"/>
      <w:r>
        <w:rPr>
          <w:rtl/>
        </w:rPr>
        <w:t>שלום שמחון (יו"ר ועדת הכלכלה):</w:t>
      </w:r>
    </w:p>
    <w:p w14:paraId="14FB992F" w14:textId="77777777" w:rsidR="00000000" w:rsidRDefault="000C6BB5">
      <w:pPr>
        <w:pStyle w:val="a0"/>
        <w:rPr>
          <w:rtl/>
        </w:rPr>
      </w:pPr>
    </w:p>
    <w:p w14:paraId="13306B61" w14:textId="77777777" w:rsidR="00000000" w:rsidRDefault="000C6BB5">
      <w:pPr>
        <w:pStyle w:val="a0"/>
        <w:rPr>
          <w:rFonts w:hint="cs"/>
          <w:rtl/>
        </w:rPr>
      </w:pPr>
      <w:r>
        <w:rPr>
          <w:rFonts w:hint="cs"/>
          <w:rtl/>
        </w:rPr>
        <w:t>אם אתה תרגיע אותם, אני אוכל להתייחס.</w:t>
      </w:r>
    </w:p>
    <w:p w14:paraId="439430C5" w14:textId="77777777" w:rsidR="00000000" w:rsidRDefault="000C6BB5">
      <w:pPr>
        <w:pStyle w:val="a0"/>
        <w:rPr>
          <w:rFonts w:hint="cs"/>
          <w:rtl/>
        </w:rPr>
      </w:pPr>
    </w:p>
    <w:p w14:paraId="271FC8D0" w14:textId="77777777" w:rsidR="00000000" w:rsidRDefault="000C6BB5">
      <w:pPr>
        <w:pStyle w:val="af1"/>
        <w:rPr>
          <w:rtl/>
        </w:rPr>
      </w:pPr>
      <w:r>
        <w:rPr>
          <w:rtl/>
        </w:rPr>
        <w:t>היו"ר אלי בן-מנחם:</w:t>
      </w:r>
    </w:p>
    <w:p w14:paraId="0967A5D6" w14:textId="77777777" w:rsidR="00000000" w:rsidRDefault="000C6BB5">
      <w:pPr>
        <w:pStyle w:val="a0"/>
        <w:rPr>
          <w:rtl/>
        </w:rPr>
      </w:pPr>
    </w:p>
    <w:p w14:paraId="6851C726" w14:textId="77777777" w:rsidR="00000000" w:rsidRDefault="000C6BB5">
      <w:pPr>
        <w:pStyle w:val="a0"/>
        <w:rPr>
          <w:rFonts w:hint="cs"/>
          <w:rtl/>
        </w:rPr>
      </w:pPr>
      <w:r>
        <w:rPr>
          <w:rFonts w:hint="cs"/>
          <w:rtl/>
        </w:rPr>
        <w:t>אתה כל הזמן מתייחס אליהם. אל תתייחס, תמשיך.</w:t>
      </w:r>
    </w:p>
    <w:p w14:paraId="2451F6CA" w14:textId="77777777" w:rsidR="00000000" w:rsidRDefault="000C6BB5">
      <w:pPr>
        <w:pStyle w:val="a0"/>
        <w:rPr>
          <w:rFonts w:hint="cs"/>
          <w:rtl/>
        </w:rPr>
      </w:pPr>
    </w:p>
    <w:p w14:paraId="77757221" w14:textId="77777777" w:rsidR="00000000" w:rsidRDefault="000C6BB5">
      <w:pPr>
        <w:pStyle w:val="af0"/>
        <w:rPr>
          <w:rtl/>
        </w:rPr>
      </w:pPr>
      <w:r>
        <w:rPr>
          <w:rFonts w:hint="eastAsia"/>
          <w:rtl/>
        </w:rPr>
        <w:t>אליהו</w:t>
      </w:r>
      <w:r>
        <w:rPr>
          <w:rtl/>
        </w:rPr>
        <w:t xml:space="preserve"> ישי (ש"ס):</w:t>
      </w:r>
    </w:p>
    <w:p w14:paraId="6FA85884" w14:textId="77777777" w:rsidR="00000000" w:rsidRDefault="000C6BB5">
      <w:pPr>
        <w:pStyle w:val="a0"/>
        <w:rPr>
          <w:rFonts w:hint="cs"/>
          <w:rtl/>
        </w:rPr>
      </w:pPr>
    </w:p>
    <w:p w14:paraId="2858BBF6" w14:textId="77777777" w:rsidR="00000000" w:rsidRDefault="000C6BB5">
      <w:pPr>
        <w:pStyle w:val="a0"/>
        <w:rPr>
          <w:rFonts w:hint="cs"/>
          <w:rtl/>
        </w:rPr>
      </w:pPr>
      <w:r>
        <w:rPr>
          <w:rFonts w:hint="cs"/>
          <w:rtl/>
        </w:rPr>
        <w:t>הוא סובל מהפרעות בראש. הוא סנילי.</w:t>
      </w:r>
    </w:p>
    <w:p w14:paraId="6F2F9785" w14:textId="77777777" w:rsidR="00000000" w:rsidRDefault="000C6BB5">
      <w:pPr>
        <w:pStyle w:val="a0"/>
        <w:rPr>
          <w:rFonts w:hint="cs"/>
          <w:rtl/>
        </w:rPr>
      </w:pPr>
    </w:p>
    <w:p w14:paraId="0FD4AA47" w14:textId="77777777" w:rsidR="00000000" w:rsidRDefault="000C6BB5">
      <w:pPr>
        <w:pStyle w:val="-"/>
        <w:rPr>
          <w:rtl/>
        </w:rPr>
      </w:pPr>
      <w:bookmarkStart w:id="277" w:name="FS000000461T02_08_2004_20_56_34C"/>
      <w:bookmarkEnd w:id="277"/>
      <w:r>
        <w:rPr>
          <w:rtl/>
        </w:rPr>
        <w:t>שלום שמחון (יו"ר ועדת הכלכלה):</w:t>
      </w:r>
    </w:p>
    <w:p w14:paraId="6C951B11" w14:textId="77777777" w:rsidR="00000000" w:rsidRDefault="000C6BB5">
      <w:pPr>
        <w:pStyle w:val="a0"/>
        <w:rPr>
          <w:rtl/>
        </w:rPr>
      </w:pPr>
    </w:p>
    <w:p w14:paraId="2F3C3AA3" w14:textId="77777777" w:rsidR="00000000" w:rsidRDefault="000C6BB5">
      <w:pPr>
        <w:pStyle w:val="a0"/>
        <w:rPr>
          <w:rFonts w:hint="cs"/>
          <w:rtl/>
        </w:rPr>
      </w:pPr>
      <w:r>
        <w:rPr>
          <w:rFonts w:hint="cs"/>
          <w:rtl/>
        </w:rPr>
        <w:t>אדוני היושב-ראש, כמו שאמרת</w:t>
      </w:r>
      <w:r>
        <w:rPr>
          <w:rFonts w:hint="cs"/>
          <w:rtl/>
        </w:rPr>
        <w:t>י, יש כיום כ-450 חקלאים המגדלים תוצרת אורגנית לשוק המקומי וליצוא. ענף זה הוא כ-5% מכלל החקלאות הצמחית וכ-2% מענף בעלי-החיים. כמו כן, יש כ-30 מפעלים המייצרים תוצרת אורגנית. הייצור מתפרס על רוב ענפי הגידול החקלאי, כמו ירקות, פירות, חלב, מוצרים מהחי, דבש ועוד</w:t>
      </w:r>
      <w:r>
        <w:rPr>
          <w:rFonts w:hint="cs"/>
          <w:rtl/>
        </w:rPr>
        <w:t>.</w:t>
      </w:r>
    </w:p>
    <w:p w14:paraId="34A24294" w14:textId="77777777" w:rsidR="00000000" w:rsidRDefault="000C6BB5">
      <w:pPr>
        <w:pStyle w:val="a0"/>
        <w:rPr>
          <w:rFonts w:hint="cs"/>
          <w:rtl/>
        </w:rPr>
      </w:pPr>
    </w:p>
    <w:p w14:paraId="4FE0E68E" w14:textId="77777777" w:rsidR="00000000" w:rsidRDefault="000C6BB5">
      <w:pPr>
        <w:pStyle w:val="af1"/>
        <w:rPr>
          <w:rtl/>
        </w:rPr>
      </w:pPr>
      <w:r>
        <w:rPr>
          <w:rtl/>
        </w:rPr>
        <w:t>היו"ר אלי בן-מנחם:</w:t>
      </w:r>
    </w:p>
    <w:p w14:paraId="01F9B7AC" w14:textId="77777777" w:rsidR="00000000" w:rsidRDefault="000C6BB5">
      <w:pPr>
        <w:pStyle w:val="a0"/>
        <w:rPr>
          <w:rtl/>
        </w:rPr>
      </w:pPr>
    </w:p>
    <w:p w14:paraId="6407EC0B" w14:textId="77777777" w:rsidR="00000000" w:rsidRDefault="000C6BB5">
      <w:pPr>
        <w:pStyle w:val="a0"/>
        <w:rPr>
          <w:rtl/>
        </w:rPr>
      </w:pPr>
      <w:r>
        <w:rPr>
          <w:rFonts w:hint="cs"/>
          <w:rtl/>
        </w:rPr>
        <w:t xml:space="preserve">חבר הכנסת אלי ישי, אנא ממך, שב. חברת הכנסת רוחמה אברהם.  </w:t>
      </w:r>
    </w:p>
    <w:p w14:paraId="1EF7426F" w14:textId="77777777" w:rsidR="00000000" w:rsidRDefault="000C6BB5">
      <w:pPr>
        <w:pStyle w:val="a0"/>
        <w:rPr>
          <w:rtl/>
        </w:rPr>
      </w:pPr>
    </w:p>
    <w:p w14:paraId="0EBC5E0A" w14:textId="77777777" w:rsidR="00000000" w:rsidRDefault="000C6BB5">
      <w:pPr>
        <w:pStyle w:val="-"/>
        <w:rPr>
          <w:rtl/>
        </w:rPr>
      </w:pPr>
      <w:bookmarkStart w:id="278" w:name="FS000000461T02_08_2004_20_58_14C"/>
      <w:bookmarkEnd w:id="278"/>
      <w:r>
        <w:rPr>
          <w:rtl/>
        </w:rPr>
        <w:t>שלום שמחון (יו"ר ועדת הכלכלה):</w:t>
      </w:r>
    </w:p>
    <w:p w14:paraId="6B706492" w14:textId="77777777" w:rsidR="00000000" w:rsidRDefault="000C6BB5">
      <w:pPr>
        <w:pStyle w:val="a0"/>
        <w:rPr>
          <w:rFonts w:hint="cs"/>
          <w:rtl/>
        </w:rPr>
      </w:pPr>
    </w:p>
    <w:p w14:paraId="51CF250E" w14:textId="77777777" w:rsidR="00000000" w:rsidRDefault="000C6BB5">
      <w:pPr>
        <w:pStyle w:val="a0"/>
        <w:rPr>
          <w:rFonts w:hint="cs"/>
          <w:rtl/>
        </w:rPr>
      </w:pPr>
      <w:r>
        <w:rPr>
          <w:rFonts w:hint="cs"/>
          <w:rtl/>
        </w:rPr>
        <w:t>עליית רמת החיים ומקרים של פגיעה באמינות המזון, כמו פרשת "הפרה המשוגעת" ופרשת זיהום מזון לבעלי-חיים בדיאוקסינים, גרמו לעליית מודעות הצרכנים לצר</w:t>
      </w:r>
      <w:r>
        <w:rPr>
          <w:rFonts w:hint="cs"/>
          <w:rtl/>
        </w:rPr>
        <w:t>יכת תוצרת חקלאית שאינה מכילה כימיקלים, מבוקרת וידידותית לסביבה.</w:t>
      </w:r>
    </w:p>
    <w:p w14:paraId="12CD7935" w14:textId="77777777" w:rsidR="00000000" w:rsidRDefault="000C6BB5">
      <w:pPr>
        <w:pStyle w:val="a0"/>
        <w:rPr>
          <w:rFonts w:hint="cs"/>
          <w:rtl/>
        </w:rPr>
      </w:pPr>
    </w:p>
    <w:p w14:paraId="6FAFA80A" w14:textId="77777777" w:rsidR="00000000" w:rsidRDefault="000C6BB5">
      <w:pPr>
        <w:pStyle w:val="a0"/>
        <w:rPr>
          <w:rFonts w:hint="cs"/>
          <w:rtl/>
        </w:rPr>
      </w:pPr>
      <w:r>
        <w:rPr>
          <w:rFonts w:hint="cs"/>
          <w:rtl/>
        </w:rPr>
        <w:t>הביקושים הגוברים לתוצרת אורגנית והעדר תקנים אחידים ומחייבים הביאו לכניסת גורמים לענף שפגעו באמינותו ופגעו בצרכנים.</w:t>
      </w:r>
    </w:p>
    <w:p w14:paraId="40CE73E8" w14:textId="77777777" w:rsidR="00000000" w:rsidRDefault="000C6BB5">
      <w:pPr>
        <w:pStyle w:val="a0"/>
        <w:rPr>
          <w:rFonts w:hint="cs"/>
          <w:rtl/>
        </w:rPr>
      </w:pPr>
    </w:p>
    <w:p w14:paraId="4B4150E4" w14:textId="77777777" w:rsidR="00000000" w:rsidRDefault="000C6BB5">
      <w:pPr>
        <w:pStyle w:val="af0"/>
        <w:rPr>
          <w:rtl/>
        </w:rPr>
      </w:pPr>
      <w:r>
        <w:rPr>
          <w:rFonts w:hint="eastAsia"/>
          <w:rtl/>
        </w:rPr>
        <w:t>יצחק</w:t>
      </w:r>
      <w:r>
        <w:rPr>
          <w:rtl/>
        </w:rPr>
        <w:t xml:space="preserve"> כהן (ש"ס):</w:t>
      </w:r>
    </w:p>
    <w:p w14:paraId="23C90ADB" w14:textId="77777777" w:rsidR="00000000" w:rsidRDefault="000C6BB5">
      <w:pPr>
        <w:pStyle w:val="a0"/>
        <w:rPr>
          <w:rFonts w:hint="cs"/>
          <w:rtl/>
        </w:rPr>
      </w:pPr>
    </w:p>
    <w:p w14:paraId="72B226BB" w14:textId="77777777" w:rsidR="00000000" w:rsidRDefault="000C6BB5">
      <w:pPr>
        <w:pStyle w:val="a0"/>
        <w:rPr>
          <w:rFonts w:hint="cs"/>
          <w:rtl/>
        </w:rPr>
      </w:pPr>
      <w:r>
        <w:rPr>
          <w:rFonts w:hint="cs"/>
          <w:rtl/>
        </w:rPr>
        <w:t>התוצרת האורגנית - - - זה לא הנושא.</w:t>
      </w:r>
    </w:p>
    <w:p w14:paraId="3784D676" w14:textId="77777777" w:rsidR="00000000" w:rsidRDefault="000C6BB5">
      <w:pPr>
        <w:pStyle w:val="a0"/>
        <w:rPr>
          <w:rFonts w:hint="cs"/>
          <w:rtl/>
        </w:rPr>
      </w:pPr>
    </w:p>
    <w:p w14:paraId="7E243086" w14:textId="77777777" w:rsidR="00000000" w:rsidRDefault="000C6BB5">
      <w:pPr>
        <w:pStyle w:val="-"/>
        <w:rPr>
          <w:rtl/>
        </w:rPr>
      </w:pPr>
      <w:bookmarkStart w:id="279" w:name="FS000000461T02_08_2004_20_59_49C"/>
      <w:bookmarkEnd w:id="279"/>
      <w:r>
        <w:rPr>
          <w:rtl/>
        </w:rPr>
        <w:t xml:space="preserve">שלום שמחון (יו"ר ועדת </w:t>
      </w:r>
      <w:r>
        <w:rPr>
          <w:rtl/>
        </w:rPr>
        <w:t>הכלכלה):</w:t>
      </w:r>
    </w:p>
    <w:p w14:paraId="4D6685B5" w14:textId="77777777" w:rsidR="00000000" w:rsidRDefault="000C6BB5">
      <w:pPr>
        <w:pStyle w:val="a0"/>
        <w:rPr>
          <w:rtl/>
        </w:rPr>
      </w:pPr>
    </w:p>
    <w:p w14:paraId="7124427F" w14:textId="77777777" w:rsidR="00000000" w:rsidRDefault="000C6BB5">
      <w:pPr>
        <w:pStyle w:val="a0"/>
        <w:rPr>
          <w:rFonts w:hint="cs"/>
          <w:rtl/>
        </w:rPr>
      </w:pPr>
      <w:r>
        <w:rPr>
          <w:rFonts w:hint="cs"/>
          <w:rtl/>
        </w:rPr>
        <w:t>בעקבות מקרים של זיוף מוצרים והצגתם כאורגניים, גבר הלחץ הציבורי ליצור סטנדרט אורגני אחיד ולקבוע דרכים לאכיפתו באמצעות מערכות פיקוח, וזאת על מנת לספק לצרכנים מוצרים אמינים. מרבית המדינות המפותחות הכירו בצורך להחליף את ההסדרים הוולונטריים שהיו נהוגי</w:t>
      </w:r>
      <w:r>
        <w:rPr>
          <w:rFonts w:hint="cs"/>
          <w:rtl/>
        </w:rPr>
        <w:t>ם בענף בחקיקה המתאימה.</w:t>
      </w:r>
    </w:p>
    <w:p w14:paraId="171808DC" w14:textId="77777777" w:rsidR="00000000" w:rsidRDefault="000C6BB5">
      <w:pPr>
        <w:pStyle w:val="a0"/>
        <w:rPr>
          <w:rtl/>
        </w:rPr>
      </w:pPr>
    </w:p>
    <w:p w14:paraId="1018AA2E" w14:textId="77777777" w:rsidR="00000000" w:rsidRDefault="000C6BB5">
      <w:pPr>
        <w:pStyle w:val="a0"/>
        <w:rPr>
          <w:rFonts w:hint="cs"/>
          <w:rtl/>
        </w:rPr>
      </w:pPr>
      <w:r>
        <w:rPr>
          <w:rFonts w:hint="cs"/>
          <w:rtl/>
        </w:rPr>
        <w:t>לא עשיתי לו דבר. לא השמצתי אותו, לא באופן אישי וגם לא באופן קבוצתי.</w:t>
      </w:r>
    </w:p>
    <w:p w14:paraId="1D455A6A" w14:textId="77777777" w:rsidR="00000000" w:rsidRDefault="000C6BB5">
      <w:pPr>
        <w:pStyle w:val="a0"/>
        <w:rPr>
          <w:rFonts w:hint="cs"/>
          <w:rtl/>
        </w:rPr>
      </w:pPr>
    </w:p>
    <w:p w14:paraId="08AA54BA" w14:textId="77777777" w:rsidR="00000000" w:rsidRDefault="000C6BB5">
      <w:pPr>
        <w:pStyle w:val="af1"/>
        <w:rPr>
          <w:rtl/>
        </w:rPr>
      </w:pPr>
      <w:r>
        <w:rPr>
          <w:rtl/>
        </w:rPr>
        <w:t>היו"ר אלי בן-מנחם:</w:t>
      </w:r>
    </w:p>
    <w:p w14:paraId="09810A3D" w14:textId="77777777" w:rsidR="00000000" w:rsidRDefault="000C6BB5">
      <w:pPr>
        <w:pStyle w:val="a0"/>
        <w:rPr>
          <w:rtl/>
        </w:rPr>
      </w:pPr>
    </w:p>
    <w:p w14:paraId="36726F26" w14:textId="77777777" w:rsidR="00000000" w:rsidRDefault="000C6BB5">
      <w:pPr>
        <w:pStyle w:val="a0"/>
        <w:rPr>
          <w:rFonts w:hint="cs"/>
          <w:rtl/>
        </w:rPr>
      </w:pPr>
      <w:r>
        <w:rPr>
          <w:rFonts w:hint="cs"/>
          <w:rtl/>
        </w:rPr>
        <w:t>חבר הכנסת אלי ישי, אני מבקש ממך, תפנה ליושב-ראש הכנסת, והנה הוא כאן. אם הוא יאשר לך, לי אין בעיה. יושב כאן יושב-ראש הכנסת. אני מחליף של היושב-ר</w:t>
      </w:r>
      <w:r>
        <w:rPr>
          <w:rFonts w:hint="cs"/>
          <w:rtl/>
        </w:rPr>
        <w:t>אש.</w:t>
      </w:r>
    </w:p>
    <w:p w14:paraId="5F1EC5FE" w14:textId="77777777" w:rsidR="00000000" w:rsidRDefault="000C6BB5">
      <w:pPr>
        <w:pStyle w:val="a0"/>
        <w:rPr>
          <w:rFonts w:hint="cs"/>
          <w:rtl/>
        </w:rPr>
      </w:pPr>
    </w:p>
    <w:p w14:paraId="3A9E7C2A" w14:textId="77777777" w:rsidR="00000000" w:rsidRDefault="000C6BB5">
      <w:pPr>
        <w:pStyle w:val="af0"/>
        <w:rPr>
          <w:rtl/>
        </w:rPr>
      </w:pPr>
      <w:r>
        <w:rPr>
          <w:rFonts w:hint="eastAsia"/>
          <w:rtl/>
        </w:rPr>
        <w:t>אליהו</w:t>
      </w:r>
      <w:r>
        <w:rPr>
          <w:rtl/>
        </w:rPr>
        <w:t xml:space="preserve"> ישי (ש"ס):</w:t>
      </w:r>
    </w:p>
    <w:p w14:paraId="6D0E1765" w14:textId="77777777" w:rsidR="00000000" w:rsidRDefault="000C6BB5">
      <w:pPr>
        <w:pStyle w:val="a0"/>
        <w:rPr>
          <w:rFonts w:hint="cs"/>
          <w:rtl/>
        </w:rPr>
      </w:pPr>
    </w:p>
    <w:p w14:paraId="50A46A1D" w14:textId="77777777" w:rsidR="00000000" w:rsidRDefault="000C6BB5">
      <w:pPr>
        <w:pStyle w:val="a0"/>
        <w:rPr>
          <w:rFonts w:hint="cs"/>
          <w:rtl/>
        </w:rPr>
      </w:pPr>
      <w:r>
        <w:rPr>
          <w:rFonts w:hint="cs"/>
          <w:rtl/>
        </w:rPr>
        <w:t>זכותי. תן לי משם לדבר.</w:t>
      </w:r>
    </w:p>
    <w:p w14:paraId="4E87AE14" w14:textId="77777777" w:rsidR="00000000" w:rsidRDefault="000C6BB5">
      <w:pPr>
        <w:pStyle w:val="a0"/>
        <w:rPr>
          <w:rFonts w:hint="cs"/>
          <w:rtl/>
        </w:rPr>
      </w:pPr>
    </w:p>
    <w:p w14:paraId="462E2369" w14:textId="77777777" w:rsidR="00000000" w:rsidRDefault="000C6BB5">
      <w:pPr>
        <w:pStyle w:val="af0"/>
        <w:rPr>
          <w:rtl/>
        </w:rPr>
      </w:pPr>
      <w:r>
        <w:rPr>
          <w:rFonts w:hint="eastAsia"/>
          <w:rtl/>
        </w:rPr>
        <w:t>שלום</w:t>
      </w:r>
      <w:r>
        <w:rPr>
          <w:rtl/>
        </w:rPr>
        <w:t xml:space="preserve"> שמחון (יו"ר ועדת הכלכלה):</w:t>
      </w:r>
    </w:p>
    <w:p w14:paraId="73114D6E" w14:textId="77777777" w:rsidR="00000000" w:rsidRDefault="000C6BB5">
      <w:pPr>
        <w:pStyle w:val="a0"/>
        <w:rPr>
          <w:rFonts w:hint="cs"/>
          <w:rtl/>
        </w:rPr>
      </w:pPr>
    </w:p>
    <w:p w14:paraId="79D47071" w14:textId="77777777" w:rsidR="00000000" w:rsidRDefault="000C6BB5">
      <w:pPr>
        <w:pStyle w:val="a0"/>
        <w:rPr>
          <w:rFonts w:hint="cs"/>
          <w:rtl/>
        </w:rPr>
      </w:pPr>
      <w:r>
        <w:rPr>
          <w:rFonts w:hint="cs"/>
          <w:rtl/>
        </w:rPr>
        <w:t>בשוק האירופי המשותף פורסם כבר ב-1991 חוק שמפרט את הדרישות מתוצרת אורגנית וקובע את כללי העבודה לגופי הבקרה שבודקים את התאמת התוצרת לכללים אלה. בארצות-הברית פורסם לאחרונה חוק פדרל</w:t>
      </w:r>
      <w:r>
        <w:rPr>
          <w:rFonts w:hint="cs"/>
          <w:rtl/>
        </w:rPr>
        <w:t>י לחקלאות אורגנית הקובע את התקן לחקלאות זו ואת דרכי הפיקוח עליה. חוקים להסדרת החקלאות האורגנית חוקקו במדינות נוספות, כמו ניו-זילנד, יפן ואוסטרליה.</w:t>
      </w:r>
    </w:p>
    <w:p w14:paraId="65EA8613" w14:textId="77777777" w:rsidR="00000000" w:rsidRDefault="000C6BB5">
      <w:pPr>
        <w:pStyle w:val="a0"/>
        <w:rPr>
          <w:rtl/>
        </w:rPr>
      </w:pPr>
    </w:p>
    <w:p w14:paraId="71267DD0" w14:textId="77777777" w:rsidR="00000000" w:rsidRDefault="000C6BB5">
      <w:pPr>
        <w:pStyle w:val="a0"/>
        <w:rPr>
          <w:rFonts w:hint="cs"/>
          <w:rtl/>
        </w:rPr>
      </w:pPr>
      <w:r>
        <w:rPr>
          <w:rFonts w:hint="cs"/>
          <w:rtl/>
        </w:rPr>
        <w:t>על מנת לספק לצרכן הישראלי מוצרים אורגניים אמינים, בא החוק להסדרת החקלאות האורגנית בישראל. החוק המוצע נועד לה</w:t>
      </w:r>
      <w:r>
        <w:rPr>
          <w:rFonts w:hint="cs"/>
          <w:rtl/>
        </w:rPr>
        <w:t>גן על הצרכן הישראלי ולקבוע תקני מינימום אחידים לתוצרת אורגנית. כמו כן הוא מסדיר את הפיקוח על ייצור התוצרת ומכירתה. על-פי המוצע בחוק, הפיקוח ייעשה בידי גופי אישור ובקרה פרטיים שאישר המנהל, שתפקידם לבדוק שהתוצרת האורגנית מיוצרת לפי ההוראות שנקבעו בחוק ובתקנו</w:t>
      </w:r>
      <w:r>
        <w:rPr>
          <w:rFonts w:hint="cs"/>
          <w:rtl/>
        </w:rPr>
        <w:t>ת. דהיינו, תהליכי הייצור, הטיפול בתוצרת והבקרה יהיו כולם במגזר הפרטי, ורק קביעת הכללים, הנורמות, תיעשה על-ידי השר, כמו גם פיקוח על ביצוע נאות של הוראות החוק באמצעות מפקחים שימנה השר, הכול כמפורט בהצעת החוק.  בתקנות גם יפורטו הכללים לאישור גופי הבקרה. כמו כ</w:t>
      </w:r>
      <w:r>
        <w:rPr>
          <w:rFonts w:hint="cs"/>
          <w:rtl/>
        </w:rPr>
        <w:t>ן יפורטו בתקנות הכללים לייצור התוצרת בכל השלבים, לאישור החומרים שבהם מותר להשתמש בחקלאות אורגנית ולבדיקות תוצרת זו.</w:t>
      </w:r>
    </w:p>
    <w:p w14:paraId="6CB57884" w14:textId="77777777" w:rsidR="00000000" w:rsidRDefault="000C6BB5">
      <w:pPr>
        <w:pStyle w:val="a0"/>
        <w:rPr>
          <w:rFonts w:hint="cs"/>
          <w:rtl/>
        </w:rPr>
      </w:pPr>
    </w:p>
    <w:p w14:paraId="08DD45C9" w14:textId="77777777" w:rsidR="00000000" w:rsidRDefault="000C6BB5">
      <w:pPr>
        <w:pStyle w:val="a0"/>
        <w:rPr>
          <w:rFonts w:hint="cs"/>
          <w:rtl/>
        </w:rPr>
      </w:pPr>
      <w:r>
        <w:rPr>
          <w:rFonts w:hint="cs"/>
          <w:rtl/>
        </w:rPr>
        <w:t xml:space="preserve">יודגש שתוצרת שאושרה כאורגנית תסומן בסמל מיוחד - סמל ישראלי הקבוע בתוספת - המסמל כי התוצרת המסומנת בו היא אכן תוצרת אורגנית, יחד עם הסמל של </w:t>
      </w:r>
      <w:r>
        <w:rPr>
          <w:rFonts w:hint="cs"/>
          <w:rtl/>
        </w:rPr>
        <w:t xml:space="preserve">גוף האישור והבקרה שאישר את התוצרת. </w:t>
      </w:r>
    </w:p>
    <w:p w14:paraId="2BCADDCD" w14:textId="77777777" w:rsidR="00000000" w:rsidRDefault="000C6BB5">
      <w:pPr>
        <w:pStyle w:val="a0"/>
        <w:rPr>
          <w:rFonts w:hint="cs"/>
          <w:rtl/>
        </w:rPr>
      </w:pPr>
    </w:p>
    <w:p w14:paraId="20ABDAA4" w14:textId="77777777" w:rsidR="00000000" w:rsidRDefault="000C6BB5">
      <w:pPr>
        <w:pStyle w:val="a0"/>
        <w:rPr>
          <w:rFonts w:hint="cs"/>
          <w:rtl/>
        </w:rPr>
      </w:pPr>
      <w:r>
        <w:rPr>
          <w:rFonts w:hint="cs"/>
          <w:rtl/>
        </w:rPr>
        <w:t>החוק מסדיר גם את הסימון והבקרה של תוצרת אורגנית מיובאת.</w:t>
      </w:r>
    </w:p>
    <w:p w14:paraId="7BEF7EE5" w14:textId="77777777" w:rsidR="00000000" w:rsidRDefault="000C6BB5">
      <w:pPr>
        <w:pStyle w:val="a0"/>
        <w:rPr>
          <w:rFonts w:hint="cs"/>
          <w:rtl/>
        </w:rPr>
      </w:pPr>
    </w:p>
    <w:p w14:paraId="2DE415AC" w14:textId="77777777" w:rsidR="00000000" w:rsidRDefault="000C6BB5">
      <w:pPr>
        <w:pStyle w:val="a0"/>
        <w:rPr>
          <w:rFonts w:hint="cs"/>
          <w:rtl/>
        </w:rPr>
      </w:pPr>
      <w:r>
        <w:rPr>
          <w:rFonts w:hint="cs"/>
          <w:rtl/>
        </w:rPr>
        <w:t>הצעת החוק קובעת, כי אסור להציג או להציע למכירה תוצרת חקלאית כתוצרת אורגנית, אלא אם כן גוף אישור ובקרה התיר את סימונה בסמל בקרה והיא נושאת את הסמל האורגני האחיד. א</w:t>
      </w:r>
      <w:r>
        <w:rPr>
          <w:rFonts w:hint="cs"/>
          <w:rtl/>
        </w:rPr>
        <w:t>דם המציג או מוכר תוצרת שאינה אורגנית ככזאת, צפוי לענישה פלילית.</w:t>
      </w:r>
    </w:p>
    <w:p w14:paraId="22203257" w14:textId="77777777" w:rsidR="00000000" w:rsidRDefault="000C6BB5">
      <w:pPr>
        <w:pStyle w:val="a0"/>
        <w:rPr>
          <w:rFonts w:hint="cs"/>
          <w:rtl/>
        </w:rPr>
      </w:pPr>
    </w:p>
    <w:p w14:paraId="4837F8B0" w14:textId="77777777" w:rsidR="00000000" w:rsidRDefault="000C6BB5">
      <w:pPr>
        <w:pStyle w:val="a0"/>
        <w:rPr>
          <w:rFonts w:hint="cs"/>
          <w:rtl/>
        </w:rPr>
      </w:pPr>
      <w:r>
        <w:rPr>
          <w:rFonts w:hint="cs"/>
          <w:rtl/>
        </w:rPr>
        <w:t>אני חייב לציין בסיפוק, שחרף העובדה שהצעת חוק זו היא הצעת חוק פרטית ואף שבמהלך הכנתה התעוררו שאלות רבות, נתנה הוועדה דעתה על כל הבעיות שתשומת הלב הופנתה אליהן וחיפשה, ואני מקווה שגם מצאה, את ה</w:t>
      </w:r>
      <w:r>
        <w:rPr>
          <w:rFonts w:hint="cs"/>
          <w:rtl/>
        </w:rPr>
        <w:t>פתרונות הנאותים.</w:t>
      </w:r>
    </w:p>
    <w:p w14:paraId="264C63E9" w14:textId="77777777" w:rsidR="00000000" w:rsidRDefault="000C6BB5">
      <w:pPr>
        <w:pStyle w:val="a0"/>
        <w:rPr>
          <w:rFonts w:hint="cs"/>
          <w:rtl/>
        </w:rPr>
      </w:pPr>
    </w:p>
    <w:p w14:paraId="5BA1B1AB" w14:textId="77777777" w:rsidR="00000000" w:rsidRDefault="000C6BB5">
      <w:pPr>
        <w:pStyle w:val="a0"/>
        <w:rPr>
          <w:rFonts w:hint="cs"/>
          <w:rtl/>
        </w:rPr>
      </w:pPr>
      <w:r>
        <w:rPr>
          <w:rFonts w:hint="cs"/>
          <w:rtl/>
        </w:rPr>
        <w:t>עם זאת, בסוגיית ריב הסמכויות בין משרדי הממשלה נאלצנו לקבל הכרעה שלא תאמה את עמדת משרד הבריאות, ולכן הגיש שר הבריאות הסתייגויות להצעת חוק זו.</w:t>
      </w:r>
    </w:p>
    <w:p w14:paraId="6529C6A9" w14:textId="77777777" w:rsidR="00000000" w:rsidRDefault="000C6BB5">
      <w:pPr>
        <w:pStyle w:val="a0"/>
        <w:rPr>
          <w:rFonts w:hint="cs"/>
          <w:rtl/>
        </w:rPr>
      </w:pPr>
    </w:p>
    <w:p w14:paraId="0EB71D8F" w14:textId="77777777" w:rsidR="00000000" w:rsidRDefault="000C6BB5">
      <w:pPr>
        <w:pStyle w:val="af0"/>
        <w:rPr>
          <w:rtl/>
        </w:rPr>
      </w:pPr>
      <w:r>
        <w:rPr>
          <w:rFonts w:hint="eastAsia"/>
          <w:rtl/>
        </w:rPr>
        <w:t>יצחק</w:t>
      </w:r>
      <w:r>
        <w:rPr>
          <w:rtl/>
        </w:rPr>
        <w:t xml:space="preserve"> כהן (ש"ס):</w:t>
      </w:r>
    </w:p>
    <w:p w14:paraId="21F5BA76" w14:textId="77777777" w:rsidR="00000000" w:rsidRDefault="000C6BB5">
      <w:pPr>
        <w:pStyle w:val="a0"/>
        <w:rPr>
          <w:rFonts w:hint="cs"/>
          <w:rtl/>
        </w:rPr>
      </w:pPr>
    </w:p>
    <w:p w14:paraId="6AFF0D97" w14:textId="77777777" w:rsidR="00000000" w:rsidRDefault="000C6BB5">
      <w:pPr>
        <w:pStyle w:val="a0"/>
        <w:rPr>
          <w:rFonts w:hint="cs"/>
          <w:rtl/>
        </w:rPr>
      </w:pPr>
      <w:r>
        <w:rPr>
          <w:rFonts w:hint="cs"/>
          <w:rtl/>
        </w:rPr>
        <w:t>די. די. די.</w:t>
      </w:r>
    </w:p>
    <w:p w14:paraId="55B95A0F" w14:textId="77777777" w:rsidR="00000000" w:rsidRDefault="000C6BB5">
      <w:pPr>
        <w:pStyle w:val="a0"/>
        <w:rPr>
          <w:rFonts w:hint="cs"/>
          <w:rtl/>
        </w:rPr>
      </w:pPr>
    </w:p>
    <w:p w14:paraId="42C0C332" w14:textId="77777777" w:rsidR="00000000" w:rsidRDefault="000C6BB5">
      <w:pPr>
        <w:pStyle w:val="-"/>
        <w:rPr>
          <w:rtl/>
        </w:rPr>
      </w:pPr>
      <w:bookmarkStart w:id="280" w:name="FS000000461T02_08_2004_21_08_01C"/>
      <w:bookmarkEnd w:id="280"/>
      <w:r>
        <w:rPr>
          <w:rtl/>
        </w:rPr>
        <w:t>שלום שמחון (יו"ר ועדת הכלכלה):</w:t>
      </w:r>
    </w:p>
    <w:p w14:paraId="780D3585" w14:textId="77777777" w:rsidR="00000000" w:rsidRDefault="000C6BB5">
      <w:pPr>
        <w:pStyle w:val="a0"/>
        <w:rPr>
          <w:rtl/>
        </w:rPr>
      </w:pPr>
    </w:p>
    <w:p w14:paraId="2DCB1FC9" w14:textId="77777777" w:rsidR="00000000" w:rsidRDefault="000C6BB5">
      <w:pPr>
        <w:pStyle w:val="a0"/>
        <w:rPr>
          <w:rtl/>
        </w:rPr>
      </w:pPr>
      <w:r>
        <w:rPr>
          <w:rFonts w:hint="cs"/>
          <w:rtl/>
        </w:rPr>
        <w:t>כוונתי לכך שנציגי משרד הבריאות סבר</w:t>
      </w:r>
      <w:r>
        <w:rPr>
          <w:rFonts w:hint="cs"/>
          <w:rtl/>
        </w:rPr>
        <w:t>ו כי יש לפצל את האחריות לתוצרת האורגנית בין שני משרדי ממשלה, כך שלעניין תוצרת טרייה ימנה שר החקלאות ופיתוח הכפר מנהל מבין עובדי משרדו, ולעניין תוצרת מעובדת ימנה שר הבריאות מנהל מבין עובדי משרד הבריאות.</w:t>
      </w:r>
    </w:p>
    <w:p w14:paraId="648F2E38" w14:textId="77777777" w:rsidR="00000000" w:rsidRDefault="000C6BB5">
      <w:pPr>
        <w:pStyle w:val="a0"/>
        <w:rPr>
          <w:rtl/>
        </w:rPr>
      </w:pPr>
    </w:p>
    <w:p w14:paraId="63ED1021" w14:textId="77777777" w:rsidR="00000000" w:rsidRDefault="000C6BB5">
      <w:pPr>
        <w:pStyle w:val="a0"/>
        <w:rPr>
          <w:rFonts w:hint="cs"/>
          <w:rtl/>
        </w:rPr>
      </w:pPr>
      <w:r>
        <w:rPr>
          <w:rFonts w:hint="cs"/>
          <w:rtl/>
        </w:rPr>
        <w:t>אני  חושב שברור מדוע לא נכון לקבל פיצול כזה, כשהשאיפה</w:t>
      </w:r>
      <w:r>
        <w:rPr>
          <w:rFonts w:hint="cs"/>
          <w:rtl/>
        </w:rPr>
        <w:t xml:space="preserve"> בכל הקשור במזון, ועל כך כבר דובר ונכתב רבות, היא לאחד כוחות ולקבוע כתובת אחת, ובעניין זה אף הוצעו הצעות רבות בעניין הקמת רשות מזון מרכזית. והנה סבר מי שסבר כי יש להנציח פיצול זה גם בחוק חדש, ולכך כמובן אין להסכים.</w:t>
      </w:r>
    </w:p>
    <w:p w14:paraId="1890B083" w14:textId="77777777" w:rsidR="00000000" w:rsidRDefault="000C6BB5">
      <w:pPr>
        <w:pStyle w:val="a0"/>
        <w:rPr>
          <w:rFonts w:hint="cs"/>
          <w:rtl/>
        </w:rPr>
      </w:pPr>
    </w:p>
    <w:p w14:paraId="01D041FF" w14:textId="77777777" w:rsidR="00000000" w:rsidRDefault="000C6BB5">
      <w:pPr>
        <w:pStyle w:val="a0"/>
        <w:rPr>
          <w:rFonts w:hint="cs"/>
          <w:rtl/>
        </w:rPr>
      </w:pPr>
      <w:r>
        <w:rPr>
          <w:rFonts w:hint="cs"/>
          <w:rtl/>
        </w:rPr>
        <w:t>לאור האמור לעיל, אני מבקש מכם לדחות את ה</w:t>
      </w:r>
      <w:r>
        <w:rPr>
          <w:rFonts w:hint="cs"/>
          <w:rtl/>
        </w:rPr>
        <w:t>סתייגויותיו של שר הבריאות ולקבל חוק חשוב זה בקריאה שנייה ובקריאה שלישית.</w:t>
      </w:r>
    </w:p>
    <w:p w14:paraId="2D809427" w14:textId="77777777" w:rsidR="00000000" w:rsidRDefault="000C6BB5">
      <w:pPr>
        <w:pStyle w:val="a0"/>
        <w:rPr>
          <w:rFonts w:hint="cs"/>
          <w:rtl/>
        </w:rPr>
      </w:pPr>
    </w:p>
    <w:p w14:paraId="38C05EB5" w14:textId="77777777" w:rsidR="00000000" w:rsidRDefault="000C6BB5">
      <w:pPr>
        <w:pStyle w:val="a0"/>
        <w:rPr>
          <w:rFonts w:hint="cs"/>
          <w:rtl/>
        </w:rPr>
      </w:pPr>
      <w:r>
        <w:rPr>
          <w:rFonts w:hint="cs"/>
          <w:rtl/>
        </w:rPr>
        <w:t>על-פי בקשתו של שר החקלאות ובתיאום עם המציע, חבר הכנסת וילן, אני מציע שההצעה רק תידון היום וההצבעה עליה תתקיים במועד אחר, על-פי תיאום שיהיה בין שר החקלאות לבין שר הבריאות. תודה.</w:t>
      </w:r>
    </w:p>
    <w:p w14:paraId="46FE1B9F" w14:textId="77777777" w:rsidR="00000000" w:rsidRDefault="000C6BB5">
      <w:pPr>
        <w:pStyle w:val="a0"/>
        <w:rPr>
          <w:rFonts w:hint="cs"/>
          <w:rtl/>
        </w:rPr>
      </w:pPr>
    </w:p>
    <w:p w14:paraId="1D7682BF" w14:textId="77777777" w:rsidR="00000000" w:rsidRDefault="000C6BB5">
      <w:pPr>
        <w:pStyle w:val="af1"/>
        <w:rPr>
          <w:rtl/>
        </w:rPr>
      </w:pPr>
      <w:r>
        <w:rPr>
          <w:rtl/>
        </w:rPr>
        <w:t>היו"</w:t>
      </w:r>
      <w:r>
        <w:rPr>
          <w:rtl/>
        </w:rPr>
        <w:t>ר אלי בן-מנחם:</w:t>
      </w:r>
    </w:p>
    <w:p w14:paraId="6682A703" w14:textId="77777777" w:rsidR="00000000" w:rsidRDefault="000C6BB5">
      <w:pPr>
        <w:pStyle w:val="a0"/>
        <w:rPr>
          <w:rtl/>
        </w:rPr>
      </w:pPr>
    </w:p>
    <w:p w14:paraId="3D4DFED3" w14:textId="77777777" w:rsidR="00000000" w:rsidRDefault="000C6BB5">
      <w:pPr>
        <w:pStyle w:val="a0"/>
        <w:rPr>
          <w:rFonts w:hint="cs"/>
          <w:rtl/>
        </w:rPr>
      </w:pPr>
      <w:r>
        <w:rPr>
          <w:rFonts w:hint="cs"/>
          <w:rtl/>
        </w:rPr>
        <w:t>תודה לחבר הכנסת שמחון.</w:t>
      </w:r>
    </w:p>
    <w:p w14:paraId="7435AB3B" w14:textId="77777777" w:rsidR="00000000" w:rsidRDefault="000C6BB5">
      <w:pPr>
        <w:pStyle w:val="a0"/>
        <w:rPr>
          <w:rFonts w:hint="cs"/>
          <w:rtl/>
        </w:rPr>
      </w:pPr>
    </w:p>
    <w:p w14:paraId="49F6FAAF" w14:textId="77777777" w:rsidR="00000000" w:rsidRDefault="000C6BB5">
      <w:pPr>
        <w:pStyle w:val="af0"/>
        <w:rPr>
          <w:rtl/>
        </w:rPr>
      </w:pPr>
      <w:r>
        <w:rPr>
          <w:rFonts w:hint="eastAsia"/>
          <w:rtl/>
        </w:rPr>
        <w:t>זהבה</w:t>
      </w:r>
      <w:r>
        <w:rPr>
          <w:rtl/>
        </w:rPr>
        <w:t xml:space="preserve"> גלאון (יחד):</w:t>
      </w:r>
    </w:p>
    <w:p w14:paraId="22FBD5FB" w14:textId="77777777" w:rsidR="00000000" w:rsidRDefault="000C6BB5">
      <w:pPr>
        <w:pStyle w:val="a0"/>
        <w:rPr>
          <w:rFonts w:hint="cs"/>
          <w:rtl/>
        </w:rPr>
      </w:pPr>
    </w:p>
    <w:p w14:paraId="324CBFD2" w14:textId="77777777" w:rsidR="00000000" w:rsidRDefault="000C6BB5">
      <w:pPr>
        <w:pStyle w:val="a0"/>
        <w:rPr>
          <w:rFonts w:hint="cs"/>
          <w:rtl/>
        </w:rPr>
      </w:pPr>
      <w:r>
        <w:rPr>
          <w:rFonts w:hint="cs"/>
          <w:rtl/>
        </w:rPr>
        <w:t>למה צריך - - -? מה העניין? למה אי-אפשר לגמור זאת היום?</w:t>
      </w:r>
    </w:p>
    <w:p w14:paraId="4567B9A0" w14:textId="77777777" w:rsidR="00000000" w:rsidRDefault="000C6BB5">
      <w:pPr>
        <w:pStyle w:val="a0"/>
        <w:rPr>
          <w:rFonts w:hint="cs"/>
          <w:rtl/>
        </w:rPr>
      </w:pPr>
    </w:p>
    <w:p w14:paraId="3748FCE7" w14:textId="77777777" w:rsidR="00000000" w:rsidRDefault="000C6BB5">
      <w:pPr>
        <w:pStyle w:val="af0"/>
        <w:rPr>
          <w:rtl/>
        </w:rPr>
      </w:pPr>
      <w:r>
        <w:rPr>
          <w:rFonts w:hint="eastAsia"/>
          <w:rtl/>
        </w:rPr>
        <w:t>גדעון</w:t>
      </w:r>
      <w:r>
        <w:rPr>
          <w:rtl/>
        </w:rPr>
        <w:t xml:space="preserve"> סער (הליכוד):</w:t>
      </w:r>
    </w:p>
    <w:p w14:paraId="061AF23A" w14:textId="77777777" w:rsidR="00000000" w:rsidRDefault="000C6BB5">
      <w:pPr>
        <w:pStyle w:val="a0"/>
        <w:rPr>
          <w:rFonts w:hint="cs"/>
          <w:rtl/>
        </w:rPr>
      </w:pPr>
    </w:p>
    <w:p w14:paraId="52CB5969" w14:textId="77777777" w:rsidR="00000000" w:rsidRDefault="000C6BB5">
      <w:pPr>
        <w:pStyle w:val="a0"/>
        <w:rPr>
          <w:rFonts w:hint="cs"/>
          <w:rtl/>
        </w:rPr>
      </w:pPr>
      <w:r>
        <w:rPr>
          <w:rFonts w:hint="cs"/>
          <w:rtl/>
        </w:rPr>
        <w:t>שר הבריאות הסביר.</w:t>
      </w:r>
    </w:p>
    <w:p w14:paraId="5E31EFC7" w14:textId="77777777" w:rsidR="00000000" w:rsidRDefault="000C6BB5">
      <w:pPr>
        <w:pStyle w:val="a0"/>
        <w:rPr>
          <w:rFonts w:hint="cs"/>
          <w:rtl/>
        </w:rPr>
      </w:pPr>
    </w:p>
    <w:p w14:paraId="3CC88EF1" w14:textId="77777777" w:rsidR="00000000" w:rsidRDefault="000C6BB5">
      <w:pPr>
        <w:pStyle w:val="-"/>
        <w:rPr>
          <w:rtl/>
        </w:rPr>
      </w:pPr>
      <w:bookmarkStart w:id="281" w:name="FS000000461T02_08_2004_21_11_57C"/>
      <w:bookmarkEnd w:id="281"/>
      <w:r>
        <w:rPr>
          <w:rtl/>
        </w:rPr>
        <w:t>שלום שמחון (יו"ר ועדת הכלכלה):</w:t>
      </w:r>
    </w:p>
    <w:p w14:paraId="752091BC" w14:textId="77777777" w:rsidR="00000000" w:rsidRDefault="000C6BB5">
      <w:pPr>
        <w:pStyle w:val="a0"/>
        <w:rPr>
          <w:rtl/>
        </w:rPr>
      </w:pPr>
    </w:p>
    <w:p w14:paraId="7D83BF7F" w14:textId="77777777" w:rsidR="00000000" w:rsidRDefault="000C6BB5">
      <w:pPr>
        <w:pStyle w:val="a0"/>
        <w:rPr>
          <w:rFonts w:hint="cs"/>
          <w:rtl/>
        </w:rPr>
      </w:pPr>
      <w:r>
        <w:rPr>
          <w:rFonts w:hint="cs"/>
          <w:rtl/>
        </w:rPr>
        <w:t>אומר לי פה היושב-ראש, שזכותי כיושב-ראש הוועדה לקבוע שההסתייגויות ינומ</w:t>
      </w:r>
      <w:r>
        <w:rPr>
          <w:rFonts w:hint="cs"/>
          <w:rtl/>
        </w:rPr>
        <w:t>קו במועד אחר. ההסתייגויות ינומקו היום?</w:t>
      </w:r>
    </w:p>
    <w:p w14:paraId="4256620C" w14:textId="77777777" w:rsidR="00000000" w:rsidRDefault="000C6BB5">
      <w:pPr>
        <w:pStyle w:val="a0"/>
        <w:rPr>
          <w:rFonts w:hint="cs"/>
          <w:rtl/>
        </w:rPr>
      </w:pPr>
    </w:p>
    <w:p w14:paraId="06FC4A64" w14:textId="77777777" w:rsidR="00000000" w:rsidRDefault="000C6BB5">
      <w:pPr>
        <w:pStyle w:val="af1"/>
        <w:rPr>
          <w:rtl/>
        </w:rPr>
      </w:pPr>
      <w:r>
        <w:rPr>
          <w:rtl/>
        </w:rPr>
        <w:t>היו"ר אלי בן-מנחם:</w:t>
      </w:r>
    </w:p>
    <w:p w14:paraId="17BEA49D" w14:textId="77777777" w:rsidR="00000000" w:rsidRDefault="000C6BB5">
      <w:pPr>
        <w:pStyle w:val="a0"/>
        <w:rPr>
          <w:rtl/>
        </w:rPr>
      </w:pPr>
    </w:p>
    <w:p w14:paraId="07BDDD0D" w14:textId="77777777" w:rsidR="00000000" w:rsidRDefault="000C6BB5">
      <w:pPr>
        <w:pStyle w:val="a0"/>
        <w:rPr>
          <w:rFonts w:hint="cs"/>
          <w:rtl/>
        </w:rPr>
      </w:pPr>
      <w:r>
        <w:rPr>
          <w:rFonts w:hint="cs"/>
          <w:rtl/>
        </w:rPr>
        <w:t>להצביע ביום אחר.</w:t>
      </w:r>
    </w:p>
    <w:p w14:paraId="19D5F02D" w14:textId="77777777" w:rsidR="00000000" w:rsidRDefault="000C6BB5">
      <w:pPr>
        <w:pStyle w:val="a0"/>
        <w:rPr>
          <w:rFonts w:hint="cs"/>
          <w:rtl/>
        </w:rPr>
      </w:pPr>
    </w:p>
    <w:p w14:paraId="3F6BA785" w14:textId="77777777" w:rsidR="00000000" w:rsidRDefault="000C6BB5">
      <w:pPr>
        <w:pStyle w:val="af0"/>
        <w:rPr>
          <w:rtl/>
        </w:rPr>
      </w:pPr>
      <w:r>
        <w:rPr>
          <w:rFonts w:hint="eastAsia"/>
          <w:rtl/>
        </w:rPr>
        <w:t>גדעון</w:t>
      </w:r>
      <w:r>
        <w:rPr>
          <w:rtl/>
        </w:rPr>
        <w:t xml:space="preserve"> סער (הליכוד):</w:t>
      </w:r>
    </w:p>
    <w:p w14:paraId="2006637F" w14:textId="77777777" w:rsidR="00000000" w:rsidRDefault="000C6BB5">
      <w:pPr>
        <w:pStyle w:val="a0"/>
        <w:rPr>
          <w:rFonts w:hint="cs"/>
          <w:rtl/>
        </w:rPr>
      </w:pPr>
    </w:p>
    <w:p w14:paraId="3023D23C" w14:textId="77777777" w:rsidR="00000000" w:rsidRDefault="000C6BB5">
      <w:pPr>
        <w:pStyle w:val="a0"/>
        <w:rPr>
          <w:rFonts w:hint="cs"/>
          <w:rtl/>
        </w:rPr>
      </w:pPr>
      <w:r>
        <w:rPr>
          <w:rFonts w:hint="cs"/>
          <w:rtl/>
        </w:rPr>
        <w:t>במועד אחר.</w:t>
      </w:r>
    </w:p>
    <w:p w14:paraId="69450C21" w14:textId="77777777" w:rsidR="00000000" w:rsidRDefault="000C6BB5">
      <w:pPr>
        <w:pStyle w:val="a0"/>
        <w:rPr>
          <w:rFonts w:hint="cs"/>
          <w:rtl/>
        </w:rPr>
      </w:pPr>
    </w:p>
    <w:p w14:paraId="18EF4102" w14:textId="77777777" w:rsidR="00000000" w:rsidRDefault="000C6BB5">
      <w:pPr>
        <w:pStyle w:val="af1"/>
        <w:rPr>
          <w:rtl/>
        </w:rPr>
      </w:pPr>
      <w:r>
        <w:rPr>
          <w:rtl/>
        </w:rPr>
        <w:t>היו"ר אלי בן-מנחם:</w:t>
      </w:r>
    </w:p>
    <w:p w14:paraId="2D9D963C" w14:textId="77777777" w:rsidR="00000000" w:rsidRDefault="000C6BB5">
      <w:pPr>
        <w:pStyle w:val="a0"/>
        <w:rPr>
          <w:rtl/>
        </w:rPr>
      </w:pPr>
    </w:p>
    <w:p w14:paraId="11995198" w14:textId="77777777" w:rsidR="00000000" w:rsidRDefault="000C6BB5">
      <w:pPr>
        <w:pStyle w:val="a0"/>
        <w:rPr>
          <w:rFonts w:hint="cs"/>
          <w:rtl/>
        </w:rPr>
      </w:pPr>
      <w:r>
        <w:rPr>
          <w:rFonts w:hint="cs"/>
          <w:rtl/>
        </w:rPr>
        <w:t>חבר הכנסת שמחון, תודה. אנחנו נקבל את זה.</w:t>
      </w:r>
    </w:p>
    <w:p w14:paraId="41DBE6DF" w14:textId="77777777" w:rsidR="00000000" w:rsidRDefault="000C6BB5">
      <w:pPr>
        <w:pStyle w:val="a0"/>
        <w:rPr>
          <w:rFonts w:hint="cs"/>
          <w:rtl/>
        </w:rPr>
      </w:pPr>
    </w:p>
    <w:p w14:paraId="2C34CAC3" w14:textId="77777777" w:rsidR="00000000" w:rsidRDefault="000C6BB5">
      <w:pPr>
        <w:pStyle w:val="-"/>
        <w:rPr>
          <w:rtl/>
        </w:rPr>
      </w:pPr>
      <w:bookmarkStart w:id="282" w:name="FS000000461T02_08_2004_21_13_38C"/>
      <w:bookmarkEnd w:id="282"/>
      <w:r>
        <w:rPr>
          <w:rtl/>
        </w:rPr>
        <w:t>שלום שמחון (יו"ר ועדת הכלכלה):</w:t>
      </w:r>
    </w:p>
    <w:p w14:paraId="005354D7" w14:textId="77777777" w:rsidR="00000000" w:rsidRDefault="000C6BB5">
      <w:pPr>
        <w:pStyle w:val="a0"/>
        <w:rPr>
          <w:rtl/>
        </w:rPr>
      </w:pPr>
    </w:p>
    <w:p w14:paraId="17EA5FD9" w14:textId="77777777" w:rsidR="00000000" w:rsidRDefault="000C6BB5">
      <w:pPr>
        <w:pStyle w:val="a0"/>
        <w:rPr>
          <w:rFonts w:hint="cs"/>
          <w:rtl/>
        </w:rPr>
      </w:pPr>
      <w:r>
        <w:rPr>
          <w:rFonts w:hint="cs"/>
          <w:rtl/>
        </w:rPr>
        <w:t>אני מציע שההסתייגויות וההצבעה יהיו במועד אחר.</w:t>
      </w:r>
    </w:p>
    <w:p w14:paraId="156BD3F7" w14:textId="77777777" w:rsidR="00000000" w:rsidRDefault="000C6BB5">
      <w:pPr>
        <w:pStyle w:val="a0"/>
        <w:rPr>
          <w:rFonts w:hint="cs"/>
          <w:rtl/>
        </w:rPr>
      </w:pPr>
    </w:p>
    <w:p w14:paraId="64AF5B30" w14:textId="77777777" w:rsidR="00000000" w:rsidRDefault="000C6BB5">
      <w:pPr>
        <w:pStyle w:val="af0"/>
        <w:rPr>
          <w:rtl/>
        </w:rPr>
      </w:pPr>
      <w:r>
        <w:rPr>
          <w:rFonts w:hint="eastAsia"/>
          <w:rtl/>
        </w:rPr>
        <w:t>קריא</w:t>
      </w:r>
      <w:r>
        <w:rPr>
          <w:rFonts w:hint="eastAsia"/>
          <w:rtl/>
        </w:rPr>
        <w:t>ה</w:t>
      </w:r>
      <w:r>
        <w:rPr>
          <w:rtl/>
        </w:rPr>
        <w:t>:</w:t>
      </w:r>
    </w:p>
    <w:p w14:paraId="364A3622" w14:textId="77777777" w:rsidR="00000000" w:rsidRDefault="000C6BB5">
      <w:pPr>
        <w:pStyle w:val="a0"/>
        <w:rPr>
          <w:rFonts w:hint="cs"/>
          <w:rtl/>
        </w:rPr>
      </w:pPr>
    </w:p>
    <w:p w14:paraId="580B7F68" w14:textId="77777777" w:rsidR="00000000" w:rsidRDefault="000C6BB5">
      <w:pPr>
        <w:pStyle w:val="a0"/>
        <w:rPr>
          <w:rFonts w:hint="cs"/>
          <w:rtl/>
        </w:rPr>
      </w:pPr>
      <w:r>
        <w:rPr>
          <w:rFonts w:hint="cs"/>
          <w:rtl/>
        </w:rPr>
        <w:t>ההנמקה.</w:t>
      </w:r>
    </w:p>
    <w:p w14:paraId="4C239671" w14:textId="77777777" w:rsidR="00000000" w:rsidRDefault="000C6BB5">
      <w:pPr>
        <w:pStyle w:val="a0"/>
        <w:rPr>
          <w:rFonts w:hint="cs"/>
          <w:rtl/>
        </w:rPr>
      </w:pPr>
    </w:p>
    <w:p w14:paraId="0C4F48D7" w14:textId="77777777" w:rsidR="00000000" w:rsidRDefault="000C6BB5">
      <w:pPr>
        <w:pStyle w:val="af1"/>
        <w:rPr>
          <w:rtl/>
        </w:rPr>
      </w:pPr>
      <w:r>
        <w:rPr>
          <w:rtl/>
        </w:rPr>
        <w:t>היו"ר אלי בן-מנחם:</w:t>
      </w:r>
    </w:p>
    <w:p w14:paraId="58AA2723" w14:textId="77777777" w:rsidR="00000000" w:rsidRDefault="000C6BB5">
      <w:pPr>
        <w:pStyle w:val="a0"/>
        <w:rPr>
          <w:rtl/>
        </w:rPr>
      </w:pPr>
    </w:p>
    <w:p w14:paraId="12AC4B0D" w14:textId="77777777" w:rsidR="00000000" w:rsidRDefault="000C6BB5">
      <w:pPr>
        <w:pStyle w:val="a0"/>
        <w:rPr>
          <w:rFonts w:hint="cs"/>
          <w:rtl/>
        </w:rPr>
      </w:pPr>
      <w:r>
        <w:rPr>
          <w:rFonts w:hint="cs"/>
          <w:rtl/>
        </w:rPr>
        <w:t>השר דני נוה, אתה רוצה להשיב במועד אחר או - - -?</w:t>
      </w:r>
    </w:p>
    <w:p w14:paraId="76C7E352" w14:textId="77777777" w:rsidR="00000000" w:rsidRDefault="000C6BB5">
      <w:pPr>
        <w:pStyle w:val="a0"/>
        <w:rPr>
          <w:rFonts w:hint="cs"/>
          <w:rtl/>
        </w:rPr>
      </w:pPr>
    </w:p>
    <w:p w14:paraId="6D68CA6E" w14:textId="77777777" w:rsidR="00000000" w:rsidRDefault="000C6BB5">
      <w:pPr>
        <w:pStyle w:val="af0"/>
        <w:rPr>
          <w:rtl/>
        </w:rPr>
      </w:pPr>
      <w:r>
        <w:rPr>
          <w:rFonts w:hint="eastAsia"/>
          <w:rtl/>
        </w:rPr>
        <w:t>שר</w:t>
      </w:r>
      <w:r>
        <w:rPr>
          <w:rtl/>
        </w:rPr>
        <w:t xml:space="preserve"> הבריאות דני נוה:</w:t>
      </w:r>
    </w:p>
    <w:p w14:paraId="682AD1B9" w14:textId="77777777" w:rsidR="00000000" w:rsidRDefault="000C6BB5">
      <w:pPr>
        <w:pStyle w:val="a0"/>
        <w:rPr>
          <w:rFonts w:hint="cs"/>
          <w:rtl/>
        </w:rPr>
      </w:pPr>
    </w:p>
    <w:p w14:paraId="4DBC9879" w14:textId="77777777" w:rsidR="00000000" w:rsidRDefault="000C6BB5">
      <w:pPr>
        <w:pStyle w:val="a0"/>
        <w:rPr>
          <w:rFonts w:hint="cs"/>
          <w:rtl/>
        </w:rPr>
      </w:pPr>
      <w:r>
        <w:rPr>
          <w:rFonts w:hint="cs"/>
          <w:rtl/>
        </w:rPr>
        <w:t>מה שהיושב-ראש רוצה.</w:t>
      </w:r>
    </w:p>
    <w:p w14:paraId="573233DF" w14:textId="77777777" w:rsidR="00000000" w:rsidRDefault="000C6BB5">
      <w:pPr>
        <w:pStyle w:val="a0"/>
        <w:rPr>
          <w:rFonts w:hint="cs"/>
          <w:rtl/>
        </w:rPr>
      </w:pPr>
    </w:p>
    <w:p w14:paraId="3BFCCAA7" w14:textId="77777777" w:rsidR="00000000" w:rsidRDefault="000C6BB5">
      <w:pPr>
        <w:pStyle w:val="-"/>
        <w:rPr>
          <w:rtl/>
        </w:rPr>
      </w:pPr>
      <w:bookmarkStart w:id="283" w:name="FS000000461T02_08_2004_21_14_24C"/>
      <w:bookmarkEnd w:id="283"/>
      <w:r>
        <w:rPr>
          <w:rtl/>
        </w:rPr>
        <w:t>שלום שמחון (יו"ר ועדת הכלכלה):</w:t>
      </w:r>
    </w:p>
    <w:p w14:paraId="6BF73DEF" w14:textId="77777777" w:rsidR="00000000" w:rsidRDefault="000C6BB5">
      <w:pPr>
        <w:pStyle w:val="a0"/>
        <w:rPr>
          <w:rtl/>
        </w:rPr>
      </w:pPr>
    </w:p>
    <w:p w14:paraId="070FEECB" w14:textId="77777777" w:rsidR="00000000" w:rsidRDefault="000C6BB5">
      <w:pPr>
        <w:pStyle w:val="a0"/>
        <w:rPr>
          <w:rFonts w:hint="cs"/>
          <w:rtl/>
        </w:rPr>
      </w:pPr>
      <w:r>
        <w:rPr>
          <w:rFonts w:hint="cs"/>
          <w:rtl/>
        </w:rPr>
        <w:t>אדוני היושב-ראש, יכול להיות שהוא, שר החקלאות, יסתדר אתו. יכול להיות ששר החקלאות יגיע אתו להסכמה, ואז</w:t>
      </w:r>
      <w:r>
        <w:rPr>
          <w:rFonts w:hint="cs"/>
          <w:rtl/>
        </w:rPr>
        <w:t xml:space="preserve"> ההסתייגויות שלו תהיינה מיותרות. למה שיציג אותן?</w:t>
      </w:r>
    </w:p>
    <w:p w14:paraId="094883B1" w14:textId="77777777" w:rsidR="00000000" w:rsidRDefault="000C6BB5">
      <w:pPr>
        <w:pStyle w:val="a0"/>
        <w:rPr>
          <w:rFonts w:hint="cs"/>
          <w:rtl/>
        </w:rPr>
      </w:pPr>
    </w:p>
    <w:p w14:paraId="3DF0DBA4" w14:textId="77777777" w:rsidR="00000000" w:rsidRDefault="000C6BB5">
      <w:pPr>
        <w:pStyle w:val="af1"/>
        <w:rPr>
          <w:rtl/>
        </w:rPr>
      </w:pPr>
      <w:r>
        <w:rPr>
          <w:rtl/>
        </w:rPr>
        <w:t>היו"ר אלי בן-מנחם:</w:t>
      </w:r>
    </w:p>
    <w:p w14:paraId="5C270136" w14:textId="77777777" w:rsidR="00000000" w:rsidRDefault="000C6BB5">
      <w:pPr>
        <w:pStyle w:val="a0"/>
        <w:rPr>
          <w:rtl/>
        </w:rPr>
      </w:pPr>
    </w:p>
    <w:p w14:paraId="5F665E44" w14:textId="77777777" w:rsidR="00000000" w:rsidRDefault="000C6BB5">
      <w:pPr>
        <w:pStyle w:val="a0"/>
        <w:rPr>
          <w:rFonts w:hint="cs"/>
          <w:rtl/>
        </w:rPr>
      </w:pPr>
      <w:r>
        <w:rPr>
          <w:rFonts w:hint="cs"/>
          <w:rtl/>
        </w:rPr>
        <w:t>אתה מציע לדחות את ההצבעה.</w:t>
      </w:r>
    </w:p>
    <w:p w14:paraId="753B34E3" w14:textId="77777777" w:rsidR="00000000" w:rsidRDefault="000C6BB5">
      <w:pPr>
        <w:pStyle w:val="a0"/>
        <w:rPr>
          <w:rFonts w:hint="cs"/>
          <w:rtl/>
        </w:rPr>
      </w:pPr>
    </w:p>
    <w:p w14:paraId="7B68CEAA" w14:textId="77777777" w:rsidR="00000000" w:rsidRDefault="000C6BB5">
      <w:pPr>
        <w:pStyle w:val="-"/>
        <w:rPr>
          <w:rtl/>
        </w:rPr>
      </w:pPr>
      <w:bookmarkStart w:id="284" w:name="FS000000461T02_08_2004_21_15_01C"/>
      <w:bookmarkEnd w:id="284"/>
      <w:r>
        <w:rPr>
          <w:rtl/>
        </w:rPr>
        <w:t>שלום שמחון (יו"ר ועדת הכלכלה):</w:t>
      </w:r>
    </w:p>
    <w:p w14:paraId="7ECD46AA" w14:textId="77777777" w:rsidR="00000000" w:rsidRDefault="000C6BB5">
      <w:pPr>
        <w:pStyle w:val="a0"/>
        <w:rPr>
          <w:rtl/>
        </w:rPr>
      </w:pPr>
    </w:p>
    <w:p w14:paraId="241CF227" w14:textId="77777777" w:rsidR="00000000" w:rsidRDefault="000C6BB5">
      <w:pPr>
        <w:pStyle w:val="a0"/>
        <w:rPr>
          <w:rFonts w:hint="cs"/>
          <w:rtl/>
        </w:rPr>
      </w:pPr>
      <w:r>
        <w:rPr>
          <w:rFonts w:hint="cs"/>
          <w:rtl/>
        </w:rPr>
        <w:t>כן.</w:t>
      </w:r>
    </w:p>
    <w:p w14:paraId="05828888" w14:textId="77777777" w:rsidR="00000000" w:rsidRDefault="000C6BB5">
      <w:pPr>
        <w:pStyle w:val="a0"/>
        <w:rPr>
          <w:rFonts w:hint="cs"/>
          <w:rtl/>
        </w:rPr>
      </w:pPr>
    </w:p>
    <w:p w14:paraId="7BBC6C05" w14:textId="77777777" w:rsidR="00000000" w:rsidRDefault="000C6BB5">
      <w:pPr>
        <w:pStyle w:val="af0"/>
        <w:rPr>
          <w:rtl/>
        </w:rPr>
      </w:pPr>
      <w:r>
        <w:rPr>
          <w:rFonts w:hint="eastAsia"/>
          <w:rtl/>
        </w:rPr>
        <w:t>נסים</w:t>
      </w:r>
      <w:r>
        <w:rPr>
          <w:rtl/>
        </w:rPr>
        <w:t xml:space="preserve"> דהן (ש"ס):</w:t>
      </w:r>
    </w:p>
    <w:p w14:paraId="0688F8E0" w14:textId="77777777" w:rsidR="00000000" w:rsidRDefault="000C6BB5">
      <w:pPr>
        <w:pStyle w:val="a0"/>
        <w:rPr>
          <w:rFonts w:hint="cs"/>
          <w:rtl/>
        </w:rPr>
      </w:pPr>
    </w:p>
    <w:p w14:paraId="4FC062FF" w14:textId="77777777" w:rsidR="00000000" w:rsidRDefault="000C6BB5">
      <w:pPr>
        <w:pStyle w:val="a0"/>
        <w:rPr>
          <w:rFonts w:hint="cs"/>
          <w:rtl/>
        </w:rPr>
      </w:pPr>
      <w:r>
        <w:rPr>
          <w:rFonts w:hint="cs"/>
          <w:rtl/>
        </w:rPr>
        <w:t>אי-אפשר. ברגע שהתחילו להציג את החוק - - -</w:t>
      </w:r>
    </w:p>
    <w:p w14:paraId="22A29E44" w14:textId="77777777" w:rsidR="00000000" w:rsidRDefault="000C6BB5">
      <w:pPr>
        <w:pStyle w:val="a0"/>
        <w:rPr>
          <w:rFonts w:hint="cs"/>
          <w:rtl/>
        </w:rPr>
      </w:pPr>
    </w:p>
    <w:p w14:paraId="539E5112" w14:textId="77777777" w:rsidR="00000000" w:rsidRDefault="000C6BB5">
      <w:pPr>
        <w:pStyle w:val="af0"/>
        <w:rPr>
          <w:rtl/>
        </w:rPr>
      </w:pPr>
      <w:r>
        <w:rPr>
          <w:rFonts w:hint="eastAsia"/>
          <w:rtl/>
        </w:rPr>
        <w:t>זהבה</w:t>
      </w:r>
      <w:r>
        <w:rPr>
          <w:rtl/>
        </w:rPr>
        <w:t xml:space="preserve"> גלאון (יחד):</w:t>
      </w:r>
    </w:p>
    <w:p w14:paraId="7B990C7B" w14:textId="77777777" w:rsidR="00000000" w:rsidRDefault="000C6BB5">
      <w:pPr>
        <w:pStyle w:val="a0"/>
        <w:rPr>
          <w:rFonts w:hint="cs"/>
          <w:rtl/>
        </w:rPr>
      </w:pPr>
    </w:p>
    <w:p w14:paraId="3980CEEF" w14:textId="77777777" w:rsidR="00000000" w:rsidRDefault="000C6BB5">
      <w:pPr>
        <w:pStyle w:val="a0"/>
        <w:rPr>
          <w:rFonts w:hint="cs"/>
          <w:rtl/>
        </w:rPr>
      </w:pPr>
      <w:r>
        <w:rPr>
          <w:rFonts w:hint="cs"/>
          <w:rtl/>
        </w:rPr>
        <w:t>למה - - -?</w:t>
      </w:r>
    </w:p>
    <w:p w14:paraId="1D8F713B" w14:textId="77777777" w:rsidR="00000000" w:rsidRDefault="000C6BB5">
      <w:pPr>
        <w:pStyle w:val="a0"/>
        <w:rPr>
          <w:rFonts w:hint="cs"/>
          <w:rtl/>
        </w:rPr>
      </w:pPr>
    </w:p>
    <w:p w14:paraId="22F7A613" w14:textId="77777777" w:rsidR="00000000" w:rsidRDefault="000C6BB5">
      <w:pPr>
        <w:pStyle w:val="af0"/>
        <w:rPr>
          <w:rtl/>
        </w:rPr>
      </w:pPr>
      <w:r>
        <w:rPr>
          <w:rFonts w:hint="eastAsia"/>
          <w:rtl/>
        </w:rPr>
        <w:t>קריאה</w:t>
      </w:r>
      <w:r>
        <w:rPr>
          <w:rtl/>
        </w:rPr>
        <w:t>:</w:t>
      </w:r>
    </w:p>
    <w:p w14:paraId="11AADEE0" w14:textId="77777777" w:rsidR="00000000" w:rsidRDefault="000C6BB5">
      <w:pPr>
        <w:pStyle w:val="a0"/>
        <w:rPr>
          <w:rFonts w:hint="cs"/>
          <w:rtl/>
        </w:rPr>
      </w:pPr>
    </w:p>
    <w:p w14:paraId="63350526" w14:textId="77777777" w:rsidR="00000000" w:rsidRDefault="000C6BB5">
      <w:pPr>
        <w:pStyle w:val="a0"/>
        <w:rPr>
          <w:rFonts w:hint="cs"/>
          <w:rtl/>
        </w:rPr>
      </w:pPr>
      <w:r>
        <w:rPr>
          <w:rFonts w:hint="cs"/>
          <w:rtl/>
        </w:rPr>
        <w:t>גם אני שואל.</w:t>
      </w:r>
    </w:p>
    <w:p w14:paraId="0413717A" w14:textId="77777777" w:rsidR="00000000" w:rsidRDefault="000C6BB5">
      <w:pPr>
        <w:pStyle w:val="a0"/>
        <w:rPr>
          <w:rFonts w:hint="cs"/>
          <w:rtl/>
        </w:rPr>
      </w:pPr>
    </w:p>
    <w:p w14:paraId="78F513A8" w14:textId="77777777" w:rsidR="00000000" w:rsidRDefault="000C6BB5">
      <w:pPr>
        <w:pStyle w:val="af1"/>
        <w:rPr>
          <w:rtl/>
        </w:rPr>
      </w:pPr>
      <w:r>
        <w:rPr>
          <w:rtl/>
        </w:rPr>
        <w:t>היו"ר אלי</w:t>
      </w:r>
      <w:r>
        <w:rPr>
          <w:rtl/>
        </w:rPr>
        <w:t xml:space="preserve"> בן-מנחם:</w:t>
      </w:r>
    </w:p>
    <w:p w14:paraId="6D001907" w14:textId="77777777" w:rsidR="00000000" w:rsidRDefault="000C6BB5">
      <w:pPr>
        <w:pStyle w:val="a0"/>
        <w:rPr>
          <w:rtl/>
        </w:rPr>
      </w:pPr>
    </w:p>
    <w:p w14:paraId="37CD0B45" w14:textId="77777777" w:rsidR="00000000" w:rsidRDefault="000C6BB5">
      <w:pPr>
        <w:pStyle w:val="a0"/>
        <w:rPr>
          <w:rFonts w:hint="cs"/>
          <w:rtl/>
        </w:rPr>
      </w:pPr>
      <w:r>
        <w:rPr>
          <w:rFonts w:hint="cs"/>
          <w:rtl/>
        </w:rPr>
        <w:t>השר דני נוה, אתה יכול להעלות את ההסתייגויות שלך, אם אתה רוצה, וההצבעה והתשובה יהיו במועד אחר, או שאתה יכול לוותר על ההסתייגויות ואולי תגיעו להבנה.</w:t>
      </w:r>
    </w:p>
    <w:p w14:paraId="503614EE" w14:textId="77777777" w:rsidR="00000000" w:rsidRDefault="000C6BB5">
      <w:pPr>
        <w:pStyle w:val="a0"/>
        <w:rPr>
          <w:rFonts w:hint="cs"/>
          <w:rtl/>
        </w:rPr>
      </w:pPr>
    </w:p>
    <w:p w14:paraId="45CDD783" w14:textId="77777777" w:rsidR="00000000" w:rsidRDefault="000C6BB5">
      <w:pPr>
        <w:pStyle w:val="af0"/>
        <w:rPr>
          <w:rtl/>
        </w:rPr>
      </w:pPr>
      <w:r>
        <w:rPr>
          <w:rFonts w:hint="eastAsia"/>
          <w:rtl/>
        </w:rPr>
        <w:t>שר</w:t>
      </w:r>
      <w:r>
        <w:rPr>
          <w:rtl/>
        </w:rPr>
        <w:t xml:space="preserve"> הבריאות דני נוה:</w:t>
      </w:r>
    </w:p>
    <w:p w14:paraId="04D18965" w14:textId="77777777" w:rsidR="00000000" w:rsidRDefault="000C6BB5">
      <w:pPr>
        <w:pStyle w:val="a0"/>
        <w:rPr>
          <w:rFonts w:hint="cs"/>
          <w:rtl/>
        </w:rPr>
      </w:pPr>
    </w:p>
    <w:p w14:paraId="7590A222" w14:textId="77777777" w:rsidR="00000000" w:rsidRDefault="000C6BB5">
      <w:pPr>
        <w:pStyle w:val="a0"/>
        <w:rPr>
          <w:rFonts w:hint="cs"/>
          <w:rtl/>
        </w:rPr>
      </w:pPr>
      <w:r>
        <w:rPr>
          <w:rFonts w:hint="cs"/>
          <w:rtl/>
        </w:rPr>
        <w:t>על ההסתייגויות אני לא יכול לוותר. אני מוכן לנמק את זה לפני ההצבעה. או שאני א</w:t>
      </w:r>
      <w:r>
        <w:rPr>
          <w:rFonts w:hint="cs"/>
          <w:rtl/>
        </w:rPr>
        <w:t>נמק את זה עכשיו - - -</w:t>
      </w:r>
    </w:p>
    <w:p w14:paraId="48A8E644" w14:textId="77777777" w:rsidR="00000000" w:rsidRDefault="000C6BB5">
      <w:pPr>
        <w:pStyle w:val="a0"/>
        <w:rPr>
          <w:rFonts w:hint="cs"/>
          <w:rtl/>
        </w:rPr>
      </w:pPr>
    </w:p>
    <w:p w14:paraId="1296988C" w14:textId="77777777" w:rsidR="00000000" w:rsidRDefault="000C6BB5">
      <w:pPr>
        <w:pStyle w:val="af1"/>
        <w:rPr>
          <w:rtl/>
        </w:rPr>
      </w:pPr>
      <w:r>
        <w:rPr>
          <w:rtl/>
        </w:rPr>
        <w:t>היו"ר אלי בן-מנחם:</w:t>
      </w:r>
    </w:p>
    <w:p w14:paraId="3666DE2B" w14:textId="77777777" w:rsidR="00000000" w:rsidRDefault="000C6BB5">
      <w:pPr>
        <w:pStyle w:val="a0"/>
        <w:rPr>
          <w:rtl/>
        </w:rPr>
      </w:pPr>
    </w:p>
    <w:p w14:paraId="2365F103" w14:textId="77777777" w:rsidR="00000000" w:rsidRDefault="000C6BB5">
      <w:pPr>
        <w:pStyle w:val="a0"/>
        <w:rPr>
          <w:rFonts w:hint="cs"/>
          <w:rtl/>
        </w:rPr>
      </w:pPr>
      <w:r>
        <w:rPr>
          <w:rFonts w:hint="cs"/>
          <w:rtl/>
        </w:rPr>
        <w:t>אז בוא בבקשה לנמק.</w:t>
      </w:r>
    </w:p>
    <w:p w14:paraId="18DBCE51" w14:textId="77777777" w:rsidR="00000000" w:rsidRDefault="000C6BB5">
      <w:pPr>
        <w:pStyle w:val="a0"/>
        <w:rPr>
          <w:rFonts w:hint="cs"/>
          <w:rtl/>
        </w:rPr>
      </w:pPr>
    </w:p>
    <w:p w14:paraId="4386C52E" w14:textId="77777777" w:rsidR="00000000" w:rsidRDefault="000C6BB5">
      <w:pPr>
        <w:pStyle w:val="af0"/>
        <w:rPr>
          <w:rtl/>
        </w:rPr>
      </w:pPr>
      <w:r>
        <w:rPr>
          <w:rFonts w:hint="eastAsia"/>
          <w:rtl/>
        </w:rPr>
        <w:t>שר</w:t>
      </w:r>
      <w:r>
        <w:rPr>
          <w:rtl/>
        </w:rPr>
        <w:t xml:space="preserve"> הבריאות דני נוה:</w:t>
      </w:r>
    </w:p>
    <w:p w14:paraId="244741B1" w14:textId="77777777" w:rsidR="00000000" w:rsidRDefault="000C6BB5">
      <w:pPr>
        <w:pStyle w:val="a0"/>
        <w:rPr>
          <w:rFonts w:hint="cs"/>
          <w:rtl/>
        </w:rPr>
      </w:pPr>
    </w:p>
    <w:p w14:paraId="5CAFDDD1" w14:textId="77777777" w:rsidR="00000000" w:rsidRDefault="000C6BB5">
      <w:pPr>
        <w:pStyle w:val="a0"/>
        <w:rPr>
          <w:rFonts w:hint="cs"/>
          <w:rtl/>
        </w:rPr>
      </w:pPr>
      <w:r>
        <w:rPr>
          <w:rFonts w:hint="cs"/>
          <w:rtl/>
        </w:rPr>
        <w:t>אין לי בעיה לנמק את זה לפני ההצבעה, כשתהיה ההצבעה.</w:t>
      </w:r>
    </w:p>
    <w:p w14:paraId="61DD95CE" w14:textId="77777777" w:rsidR="00000000" w:rsidRDefault="000C6BB5">
      <w:pPr>
        <w:pStyle w:val="a0"/>
        <w:rPr>
          <w:rFonts w:hint="cs"/>
          <w:rtl/>
        </w:rPr>
      </w:pPr>
    </w:p>
    <w:p w14:paraId="0CC8FBD9" w14:textId="77777777" w:rsidR="00000000" w:rsidRDefault="000C6BB5">
      <w:pPr>
        <w:pStyle w:val="af1"/>
        <w:rPr>
          <w:rtl/>
        </w:rPr>
      </w:pPr>
      <w:r>
        <w:rPr>
          <w:rtl/>
        </w:rPr>
        <w:t>היו"ר אלי בן-מנחם:</w:t>
      </w:r>
    </w:p>
    <w:p w14:paraId="1572588D" w14:textId="77777777" w:rsidR="00000000" w:rsidRDefault="000C6BB5">
      <w:pPr>
        <w:pStyle w:val="a0"/>
        <w:rPr>
          <w:rtl/>
        </w:rPr>
      </w:pPr>
    </w:p>
    <w:p w14:paraId="5EBBCCD9" w14:textId="77777777" w:rsidR="00000000" w:rsidRDefault="000C6BB5">
      <w:pPr>
        <w:pStyle w:val="a0"/>
        <w:rPr>
          <w:rFonts w:hint="cs"/>
          <w:rtl/>
        </w:rPr>
      </w:pPr>
      <w:r>
        <w:rPr>
          <w:rFonts w:hint="cs"/>
          <w:rtl/>
        </w:rPr>
        <w:t>בסדר. אם כך, אנחנו נדחה גם את התשובה שלך על ההסתייגויות למועד אחר.</w:t>
      </w:r>
    </w:p>
    <w:p w14:paraId="65AE8070" w14:textId="77777777" w:rsidR="00000000" w:rsidRDefault="000C6BB5">
      <w:pPr>
        <w:pStyle w:val="a0"/>
        <w:rPr>
          <w:rFonts w:hint="cs"/>
          <w:rtl/>
        </w:rPr>
      </w:pPr>
    </w:p>
    <w:p w14:paraId="72824032" w14:textId="77777777" w:rsidR="00000000" w:rsidRDefault="000C6BB5">
      <w:pPr>
        <w:pStyle w:val="a0"/>
        <w:rPr>
          <w:rFonts w:hint="cs"/>
          <w:rtl/>
        </w:rPr>
      </w:pPr>
      <w:r>
        <w:rPr>
          <w:rFonts w:hint="cs"/>
          <w:rtl/>
        </w:rPr>
        <w:t>רבותי חברי הכנסת, אנחנו עוברים ל</w:t>
      </w:r>
      <w:r>
        <w:rPr>
          <w:rFonts w:hint="cs"/>
          <w:rtl/>
        </w:rPr>
        <w:t>נושא הבא.</w:t>
      </w:r>
    </w:p>
    <w:p w14:paraId="09E5B381" w14:textId="77777777" w:rsidR="00000000" w:rsidRDefault="000C6BB5">
      <w:pPr>
        <w:pStyle w:val="a0"/>
        <w:rPr>
          <w:rFonts w:hint="cs"/>
          <w:rtl/>
        </w:rPr>
      </w:pPr>
    </w:p>
    <w:p w14:paraId="4C2420B9" w14:textId="77777777" w:rsidR="00000000" w:rsidRDefault="000C6BB5">
      <w:pPr>
        <w:pStyle w:val="af0"/>
        <w:rPr>
          <w:rtl/>
        </w:rPr>
      </w:pPr>
      <w:r>
        <w:rPr>
          <w:rFonts w:hint="eastAsia"/>
          <w:rtl/>
        </w:rPr>
        <w:t>זהבה</w:t>
      </w:r>
      <w:r>
        <w:rPr>
          <w:rtl/>
        </w:rPr>
        <w:t xml:space="preserve"> גלאון (יחד):</w:t>
      </w:r>
    </w:p>
    <w:p w14:paraId="21083047" w14:textId="77777777" w:rsidR="00000000" w:rsidRDefault="000C6BB5">
      <w:pPr>
        <w:pStyle w:val="a0"/>
        <w:rPr>
          <w:rFonts w:hint="cs"/>
          <w:rtl/>
        </w:rPr>
      </w:pPr>
    </w:p>
    <w:p w14:paraId="5230C9D1" w14:textId="77777777" w:rsidR="00000000" w:rsidRDefault="000C6BB5">
      <w:pPr>
        <w:pStyle w:val="a0"/>
        <w:rPr>
          <w:rFonts w:hint="cs"/>
          <w:rtl/>
        </w:rPr>
      </w:pPr>
      <w:r>
        <w:rPr>
          <w:rFonts w:hint="cs"/>
          <w:rtl/>
        </w:rPr>
        <w:t>מה קורה? יש פה ויכוח.</w:t>
      </w:r>
    </w:p>
    <w:p w14:paraId="34BB2F58" w14:textId="77777777" w:rsidR="00000000" w:rsidRDefault="000C6BB5">
      <w:pPr>
        <w:pStyle w:val="a0"/>
        <w:rPr>
          <w:rFonts w:hint="cs"/>
          <w:rtl/>
        </w:rPr>
      </w:pPr>
    </w:p>
    <w:p w14:paraId="0C140356" w14:textId="77777777" w:rsidR="00000000" w:rsidRDefault="000C6BB5">
      <w:pPr>
        <w:pStyle w:val="af1"/>
        <w:rPr>
          <w:rtl/>
        </w:rPr>
      </w:pPr>
      <w:r>
        <w:rPr>
          <w:rtl/>
        </w:rPr>
        <w:t>היו"ר אלי בן-מנחם:</w:t>
      </w:r>
    </w:p>
    <w:p w14:paraId="76D0AED7" w14:textId="77777777" w:rsidR="00000000" w:rsidRDefault="000C6BB5">
      <w:pPr>
        <w:pStyle w:val="a0"/>
        <w:rPr>
          <w:rtl/>
        </w:rPr>
      </w:pPr>
    </w:p>
    <w:p w14:paraId="3ED05B93" w14:textId="77777777" w:rsidR="00000000" w:rsidRDefault="000C6BB5">
      <w:pPr>
        <w:pStyle w:val="a0"/>
        <w:rPr>
          <w:rtl/>
        </w:rPr>
      </w:pPr>
      <w:r>
        <w:rPr>
          <w:rFonts w:hint="cs"/>
          <w:rtl/>
        </w:rPr>
        <w:t>השר נוה, ההסתייגויות - תשובה והצבעה במועד אחר.</w:t>
      </w:r>
    </w:p>
    <w:p w14:paraId="5A55FEC7" w14:textId="77777777" w:rsidR="00000000" w:rsidRDefault="000C6BB5">
      <w:pPr>
        <w:pStyle w:val="a2"/>
        <w:rPr>
          <w:rFonts w:hint="cs"/>
          <w:rtl/>
        </w:rPr>
      </w:pPr>
    </w:p>
    <w:p w14:paraId="301BF31B" w14:textId="77777777" w:rsidR="00000000" w:rsidRDefault="000C6BB5">
      <w:pPr>
        <w:pStyle w:val="a0"/>
        <w:rPr>
          <w:rFonts w:hint="cs"/>
          <w:rtl/>
        </w:rPr>
      </w:pPr>
      <w:r>
        <w:rPr>
          <w:rFonts w:hint="cs"/>
          <w:rtl/>
        </w:rPr>
        <w:t>אנחנו עוברים להצעת חוק הגבלת הפרסומת למוצרי טבק לעישון (תיקון מס' 3), התשס"ד-2004, קריאה שנייה וקריאה שלישית. יציג את הצעת החוק יושב-רא</w:t>
      </w:r>
      <w:r>
        <w:rPr>
          <w:rFonts w:hint="cs"/>
          <w:rtl/>
        </w:rPr>
        <w:t>ש ועדת הכלכלה, חבר הכנסת שלום שמחון. בבקשה.</w:t>
      </w:r>
    </w:p>
    <w:p w14:paraId="3B4A3258" w14:textId="77777777" w:rsidR="00000000" w:rsidRDefault="000C6BB5">
      <w:pPr>
        <w:pStyle w:val="a0"/>
        <w:rPr>
          <w:rFonts w:hint="cs"/>
          <w:rtl/>
        </w:rPr>
      </w:pPr>
    </w:p>
    <w:p w14:paraId="287A2426" w14:textId="77777777" w:rsidR="00000000" w:rsidRDefault="000C6BB5">
      <w:pPr>
        <w:pStyle w:val="af0"/>
        <w:rPr>
          <w:rtl/>
        </w:rPr>
      </w:pPr>
      <w:r>
        <w:rPr>
          <w:rFonts w:hint="eastAsia"/>
          <w:rtl/>
        </w:rPr>
        <w:t>זהבה</w:t>
      </w:r>
      <w:r>
        <w:rPr>
          <w:rtl/>
        </w:rPr>
        <w:t xml:space="preserve"> גלאון (יחד):</w:t>
      </w:r>
    </w:p>
    <w:p w14:paraId="70C998E6" w14:textId="77777777" w:rsidR="00000000" w:rsidRDefault="000C6BB5">
      <w:pPr>
        <w:pStyle w:val="a0"/>
        <w:rPr>
          <w:rFonts w:hint="cs"/>
          <w:rtl/>
        </w:rPr>
      </w:pPr>
    </w:p>
    <w:p w14:paraId="00FB9A42" w14:textId="77777777" w:rsidR="00000000" w:rsidRDefault="000C6BB5">
      <w:pPr>
        <w:pStyle w:val="a0"/>
        <w:rPr>
          <w:rFonts w:hint="cs"/>
          <w:rtl/>
        </w:rPr>
      </w:pPr>
      <w:r>
        <w:rPr>
          <w:rFonts w:hint="cs"/>
          <w:rtl/>
        </w:rPr>
        <w:t>אדוני היושב-ראש, למה לא יכולים להגיע להבנה עד יום רביעי?</w:t>
      </w:r>
    </w:p>
    <w:p w14:paraId="4F597C44" w14:textId="77777777" w:rsidR="00000000" w:rsidRDefault="000C6BB5">
      <w:pPr>
        <w:pStyle w:val="a0"/>
        <w:rPr>
          <w:rFonts w:hint="cs"/>
          <w:rtl/>
        </w:rPr>
      </w:pPr>
    </w:p>
    <w:p w14:paraId="37010F93" w14:textId="77777777" w:rsidR="00000000" w:rsidRDefault="000C6BB5">
      <w:pPr>
        <w:pStyle w:val="af1"/>
        <w:rPr>
          <w:rtl/>
        </w:rPr>
      </w:pPr>
      <w:r>
        <w:rPr>
          <w:rtl/>
        </w:rPr>
        <w:t>היו"ר אלי בן-מנחם:</w:t>
      </w:r>
    </w:p>
    <w:p w14:paraId="3EBF5BA9" w14:textId="77777777" w:rsidR="00000000" w:rsidRDefault="000C6BB5">
      <w:pPr>
        <w:pStyle w:val="a0"/>
        <w:rPr>
          <w:rtl/>
        </w:rPr>
      </w:pPr>
    </w:p>
    <w:p w14:paraId="4E2C3364" w14:textId="77777777" w:rsidR="00000000" w:rsidRDefault="000C6BB5">
      <w:pPr>
        <w:pStyle w:val="a0"/>
        <w:rPr>
          <w:rFonts w:hint="cs"/>
          <w:rtl/>
        </w:rPr>
      </w:pPr>
      <w:r>
        <w:rPr>
          <w:rFonts w:hint="cs"/>
          <w:rtl/>
        </w:rPr>
        <w:t>תפני את השאלה שלך ליושב-ראש ועדת הכלכלה.</w:t>
      </w:r>
    </w:p>
    <w:p w14:paraId="10BC6ABB" w14:textId="77777777" w:rsidR="00000000" w:rsidRDefault="000C6BB5">
      <w:pPr>
        <w:pStyle w:val="a0"/>
        <w:rPr>
          <w:rFonts w:hint="cs"/>
          <w:rtl/>
        </w:rPr>
      </w:pPr>
    </w:p>
    <w:p w14:paraId="275754E3" w14:textId="77777777" w:rsidR="00000000" w:rsidRDefault="000C6BB5">
      <w:pPr>
        <w:pStyle w:val="af0"/>
        <w:rPr>
          <w:rtl/>
        </w:rPr>
      </w:pPr>
      <w:r>
        <w:rPr>
          <w:rFonts w:hint="eastAsia"/>
          <w:rtl/>
        </w:rPr>
        <w:t>גדעון</w:t>
      </w:r>
      <w:r>
        <w:rPr>
          <w:rtl/>
        </w:rPr>
        <w:t xml:space="preserve"> סער (הליכוד):</w:t>
      </w:r>
    </w:p>
    <w:p w14:paraId="5C6050D8" w14:textId="77777777" w:rsidR="00000000" w:rsidRDefault="000C6BB5">
      <w:pPr>
        <w:pStyle w:val="a0"/>
        <w:rPr>
          <w:rFonts w:hint="cs"/>
          <w:rtl/>
        </w:rPr>
      </w:pPr>
    </w:p>
    <w:p w14:paraId="760A5A23" w14:textId="77777777" w:rsidR="00000000" w:rsidRDefault="000C6BB5">
      <w:pPr>
        <w:pStyle w:val="a0"/>
        <w:rPr>
          <w:rFonts w:hint="cs"/>
          <w:rtl/>
        </w:rPr>
      </w:pPr>
      <w:r>
        <w:rPr>
          <w:rFonts w:hint="cs"/>
          <w:rtl/>
        </w:rPr>
        <w:t>העניין הזה נגמר. נגמר.</w:t>
      </w:r>
    </w:p>
    <w:p w14:paraId="0630F198" w14:textId="77777777" w:rsidR="00000000" w:rsidRDefault="000C6BB5">
      <w:pPr>
        <w:pStyle w:val="a0"/>
        <w:rPr>
          <w:rFonts w:hint="cs"/>
          <w:rtl/>
        </w:rPr>
      </w:pPr>
    </w:p>
    <w:p w14:paraId="1EB117E2" w14:textId="77777777" w:rsidR="00000000" w:rsidRDefault="000C6BB5">
      <w:pPr>
        <w:pStyle w:val="af1"/>
        <w:rPr>
          <w:rtl/>
        </w:rPr>
      </w:pPr>
      <w:r>
        <w:rPr>
          <w:rtl/>
        </w:rPr>
        <w:t>היו"ר אלי בן-מנחם:</w:t>
      </w:r>
    </w:p>
    <w:p w14:paraId="0AEDED68" w14:textId="77777777" w:rsidR="00000000" w:rsidRDefault="000C6BB5">
      <w:pPr>
        <w:pStyle w:val="a0"/>
        <w:rPr>
          <w:rtl/>
        </w:rPr>
      </w:pPr>
    </w:p>
    <w:p w14:paraId="64B95A03" w14:textId="77777777" w:rsidR="00000000" w:rsidRDefault="000C6BB5">
      <w:pPr>
        <w:pStyle w:val="a0"/>
        <w:rPr>
          <w:rFonts w:hint="cs"/>
          <w:rtl/>
        </w:rPr>
      </w:pPr>
      <w:r>
        <w:rPr>
          <w:rFonts w:hint="cs"/>
          <w:rtl/>
        </w:rPr>
        <w:t>זה נגמר</w:t>
      </w:r>
      <w:r>
        <w:rPr>
          <w:rFonts w:hint="cs"/>
          <w:rtl/>
        </w:rPr>
        <w:t>. חבר הכנסת סער, עברנו לנושא הבא.</w:t>
      </w:r>
    </w:p>
    <w:p w14:paraId="35BF1DE0" w14:textId="77777777" w:rsidR="00000000" w:rsidRDefault="000C6BB5">
      <w:pPr>
        <w:pStyle w:val="a0"/>
        <w:rPr>
          <w:rFonts w:hint="cs"/>
          <w:rtl/>
        </w:rPr>
      </w:pPr>
    </w:p>
    <w:p w14:paraId="7FE9ECB8" w14:textId="77777777" w:rsidR="00000000" w:rsidRDefault="000C6BB5">
      <w:pPr>
        <w:pStyle w:val="af0"/>
        <w:rPr>
          <w:rtl/>
        </w:rPr>
      </w:pPr>
      <w:r>
        <w:rPr>
          <w:rFonts w:hint="eastAsia"/>
          <w:rtl/>
        </w:rPr>
        <w:t>זהבה</w:t>
      </w:r>
      <w:r>
        <w:rPr>
          <w:rtl/>
        </w:rPr>
        <w:t xml:space="preserve"> גלאון (יחד):</w:t>
      </w:r>
    </w:p>
    <w:p w14:paraId="4C2B4096" w14:textId="77777777" w:rsidR="00000000" w:rsidRDefault="000C6BB5">
      <w:pPr>
        <w:pStyle w:val="a0"/>
        <w:rPr>
          <w:rFonts w:hint="cs"/>
          <w:rtl/>
        </w:rPr>
      </w:pPr>
    </w:p>
    <w:p w14:paraId="32598A24" w14:textId="77777777" w:rsidR="00000000" w:rsidRDefault="000C6BB5">
      <w:pPr>
        <w:pStyle w:val="a0"/>
        <w:rPr>
          <w:rFonts w:hint="cs"/>
          <w:rtl/>
        </w:rPr>
      </w:pPr>
      <w:r>
        <w:rPr>
          <w:rFonts w:hint="cs"/>
          <w:rtl/>
        </w:rPr>
        <w:t>אתה מנהל את הישיבה?</w:t>
      </w:r>
    </w:p>
    <w:p w14:paraId="30156424" w14:textId="77777777" w:rsidR="00000000" w:rsidRDefault="000C6BB5">
      <w:pPr>
        <w:pStyle w:val="a0"/>
        <w:rPr>
          <w:rFonts w:hint="cs"/>
          <w:rtl/>
        </w:rPr>
      </w:pPr>
    </w:p>
    <w:p w14:paraId="3FAF837B" w14:textId="77777777" w:rsidR="00000000" w:rsidRDefault="000C6BB5">
      <w:pPr>
        <w:pStyle w:val="af0"/>
        <w:rPr>
          <w:rtl/>
        </w:rPr>
      </w:pPr>
      <w:r>
        <w:rPr>
          <w:rFonts w:hint="eastAsia"/>
          <w:rtl/>
        </w:rPr>
        <w:t>גדעון</w:t>
      </w:r>
      <w:r>
        <w:rPr>
          <w:rtl/>
        </w:rPr>
        <w:t xml:space="preserve"> סער (הליכוד):</w:t>
      </w:r>
    </w:p>
    <w:p w14:paraId="4B53EDAF" w14:textId="77777777" w:rsidR="00000000" w:rsidRDefault="000C6BB5">
      <w:pPr>
        <w:pStyle w:val="a0"/>
        <w:rPr>
          <w:rFonts w:hint="cs"/>
          <w:rtl/>
        </w:rPr>
      </w:pPr>
    </w:p>
    <w:p w14:paraId="6DD230E8" w14:textId="77777777" w:rsidR="00000000" w:rsidRDefault="000C6BB5">
      <w:pPr>
        <w:pStyle w:val="a0"/>
        <w:rPr>
          <w:rFonts w:hint="cs"/>
          <w:rtl/>
        </w:rPr>
      </w:pPr>
      <w:r>
        <w:rPr>
          <w:rFonts w:hint="cs"/>
          <w:rtl/>
        </w:rPr>
        <w:t>לא יכולתם לבוא להצבעה ביום רביעי? - - -</w:t>
      </w:r>
    </w:p>
    <w:p w14:paraId="33AB286C" w14:textId="77777777" w:rsidR="00000000" w:rsidRDefault="000C6BB5">
      <w:pPr>
        <w:pStyle w:val="a0"/>
        <w:rPr>
          <w:rFonts w:hint="cs"/>
          <w:rtl/>
        </w:rPr>
      </w:pPr>
    </w:p>
    <w:p w14:paraId="483A7FB1" w14:textId="77777777" w:rsidR="00000000" w:rsidRDefault="000C6BB5">
      <w:pPr>
        <w:pStyle w:val="af0"/>
        <w:rPr>
          <w:rtl/>
        </w:rPr>
      </w:pPr>
      <w:r>
        <w:rPr>
          <w:rFonts w:hint="eastAsia"/>
          <w:rtl/>
        </w:rPr>
        <w:t>זהבה</w:t>
      </w:r>
      <w:r>
        <w:rPr>
          <w:rtl/>
        </w:rPr>
        <w:t xml:space="preserve"> גלאון (יחד):</w:t>
      </w:r>
    </w:p>
    <w:p w14:paraId="07417595" w14:textId="77777777" w:rsidR="00000000" w:rsidRDefault="000C6BB5">
      <w:pPr>
        <w:pStyle w:val="a0"/>
        <w:rPr>
          <w:rFonts w:hint="cs"/>
          <w:rtl/>
        </w:rPr>
      </w:pPr>
    </w:p>
    <w:p w14:paraId="75488528" w14:textId="77777777" w:rsidR="00000000" w:rsidRDefault="000C6BB5">
      <w:pPr>
        <w:pStyle w:val="a0"/>
        <w:rPr>
          <w:rFonts w:hint="cs"/>
          <w:rtl/>
        </w:rPr>
      </w:pPr>
      <w:r>
        <w:rPr>
          <w:rFonts w:hint="cs"/>
          <w:rtl/>
        </w:rPr>
        <w:t>- - - אתה לא מנהל את הישיבה - - -</w:t>
      </w:r>
    </w:p>
    <w:p w14:paraId="7A2939ED" w14:textId="77777777" w:rsidR="00000000" w:rsidRDefault="000C6BB5">
      <w:pPr>
        <w:pStyle w:val="af0"/>
        <w:rPr>
          <w:rtl/>
        </w:rPr>
      </w:pPr>
    </w:p>
    <w:p w14:paraId="1AA0369B" w14:textId="77777777" w:rsidR="00000000" w:rsidRDefault="000C6BB5">
      <w:pPr>
        <w:pStyle w:val="af0"/>
        <w:rPr>
          <w:rtl/>
        </w:rPr>
      </w:pPr>
      <w:r>
        <w:rPr>
          <w:rFonts w:hint="eastAsia"/>
          <w:rtl/>
        </w:rPr>
        <w:t>גדעון</w:t>
      </w:r>
      <w:r>
        <w:rPr>
          <w:rtl/>
        </w:rPr>
        <w:t xml:space="preserve"> סער (הליכוד):</w:t>
      </w:r>
    </w:p>
    <w:p w14:paraId="0F5B9561" w14:textId="77777777" w:rsidR="00000000" w:rsidRDefault="000C6BB5">
      <w:pPr>
        <w:pStyle w:val="a0"/>
        <w:rPr>
          <w:rFonts w:hint="cs"/>
          <w:rtl/>
        </w:rPr>
      </w:pPr>
    </w:p>
    <w:p w14:paraId="477E5F23" w14:textId="77777777" w:rsidR="00000000" w:rsidRDefault="000C6BB5">
      <w:pPr>
        <w:pStyle w:val="a0"/>
        <w:rPr>
          <w:rFonts w:hint="cs"/>
          <w:rtl/>
        </w:rPr>
      </w:pPr>
      <w:r>
        <w:rPr>
          <w:rFonts w:hint="cs"/>
          <w:rtl/>
        </w:rPr>
        <w:t>- - -</w:t>
      </w:r>
    </w:p>
    <w:p w14:paraId="5614A4B2" w14:textId="77777777" w:rsidR="00000000" w:rsidRDefault="000C6BB5">
      <w:pPr>
        <w:pStyle w:val="a0"/>
        <w:rPr>
          <w:rFonts w:hint="cs"/>
          <w:rtl/>
        </w:rPr>
      </w:pPr>
    </w:p>
    <w:p w14:paraId="70FF187A" w14:textId="77777777" w:rsidR="00000000" w:rsidRDefault="000C6BB5">
      <w:pPr>
        <w:pStyle w:val="af0"/>
        <w:rPr>
          <w:rtl/>
        </w:rPr>
      </w:pPr>
      <w:r>
        <w:rPr>
          <w:rFonts w:hint="eastAsia"/>
          <w:rtl/>
        </w:rPr>
        <w:t>זהבה</w:t>
      </w:r>
      <w:r>
        <w:rPr>
          <w:rtl/>
        </w:rPr>
        <w:t xml:space="preserve"> גלאון (יחד):</w:t>
      </w:r>
    </w:p>
    <w:p w14:paraId="055AFC08" w14:textId="77777777" w:rsidR="00000000" w:rsidRDefault="000C6BB5">
      <w:pPr>
        <w:pStyle w:val="a0"/>
        <w:rPr>
          <w:rFonts w:hint="cs"/>
          <w:rtl/>
        </w:rPr>
      </w:pPr>
    </w:p>
    <w:p w14:paraId="0E836E30" w14:textId="77777777" w:rsidR="00000000" w:rsidRDefault="000C6BB5">
      <w:pPr>
        <w:pStyle w:val="a0"/>
        <w:rPr>
          <w:rFonts w:hint="cs"/>
          <w:rtl/>
        </w:rPr>
      </w:pPr>
      <w:r>
        <w:rPr>
          <w:rFonts w:hint="cs"/>
          <w:rtl/>
        </w:rPr>
        <w:t>אתה לא מנהל את - -</w:t>
      </w:r>
      <w:r>
        <w:rPr>
          <w:rFonts w:hint="cs"/>
          <w:rtl/>
        </w:rPr>
        <w:t xml:space="preserve"> - הכנסת - - -</w:t>
      </w:r>
    </w:p>
    <w:p w14:paraId="6326F284" w14:textId="77777777" w:rsidR="00000000" w:rsidRDefault="000C6BB5">
      <w:pPr>
        <w:pStyle w:val="a0"/>
        <w:rPr>
          <w:rFonts w:hint="cs"/>
          <w:rtl/>
        </w:rPr>
      </w:pPr>
    </w:p>
    <w:p w14:paraId="68328BF1" w14:textId="77777777" w:rsidR="00000000" w:rsidRDefault="000C6BB5">
      <w:pPr>
        <w:pStyle w:val="af0"/>
        <w:rPr>
          <w:rtl/>
        </w:rPr>
      </w:pPr>
      <w:r>
        <w:rPr>
          <w:rFonts w:hint="eastAsia"/>
          <w:rtl/>
        </w:rPr>
        <w:t>גדעון</w:t>
      </w:r>
      <w:r>
        <w:rPr>
          <w:rtl/>
        </w:rPr>
        <w:t xml:space="preserve"> סער (הליכוד):</w:t>
      </w:r>
    </w:p>
    <w:p w14:paraId="762F7C28" w14:textId="77777777" w:rsidR="00000000" w:rsidRDefault="000C6BB5">
      <w:pPr>
        <w:pStyle w:val="a0"/>
        <w:rPr>
          <w:rFonts w:hint="cs"/>
          <w:rtl/>
        </w:rPr>
      </w:pPr>
    </w:p>
    <w:p w14:paraId="16BB020B" w14:textId="77777777" w:rsidR="00000000" w:rsidRDefault="000C6BB5">
      <w:pPr>
        <w:pStyle w:val="a0"/>
        <w:ind w:firstLine="0"/>
        <w:rPr>
          <w:rFonts w:hint="cs"/>
          <w:rtl/>
        </w:rPr>
      </w:pPr>
      <w:r>
        <w:rPr>
          <w:rFonts w:hint="cs"/>
          <w:rtl/>
        </w:rPr>
        <w:tab/>
        <w:t>זהו - - -</w:t>
      </w:r>
    </w:p>
    <w:p w14:paraId="1F4A2F0C" w14:textId="77777777" w:rsidR="00000000" w:rsidRDefault="000C6BB5">
      <w:pPr>
        <w:pStyle w:val="a0"/>
        <w:ind w:firstLine="0"/>
        <w:rPr>
          <w:rFonts w:hint="cs"/>
          <w:rtl/>
        </w:rPr>
      </w:pPr>
    </w:p>
    <w:p w14:paraId="7BFBAB09" w14:textId="77777777" w:rsidR="00000000" w:rsidRDefault="000C6BB5">
      <w:pPr>
        <w:pStyle w:val="af0"/>
        <w:rPr>
          <w:rtl/>
        </w:rPr>
      </w:pPr>
      <w:r>
        <w:rPr>
          <w:rFonts w:hint="eastAsia"/>
          <w:rtl/>
        </w:rPr>
        <w:t>זהבה</w:t>
      </w:r>
      <w:r>
        <w:rPr>
          <w:rtl/>
        </w:rPr>
        <w:t xml:space="preserve"> גלאון (יחד):</w:t>
      </w:r>
    </w:p>
    <w:p w14:paraId="00DD63A5" w14:textId="77777777" w:rsidR="00000000" w:rsidRDefault="000C6BB5">
      <w:pPr>
        <w:pStyle w:val="a0"/>
        <w:rPr>
          <w:rFonts w:hint="cs"/>
          <w:rtl/>
        </w:rPr>
      </w:pPr>
    </w:p>
    <w:p w14:paraId="48446FA8" w14:textId="77777777" w:rsidR="00000000" w:rsidRDefault="000C6BB5">
      <w:pPr>
        <w:pStyle w:val="a0"/>
        <w:rPr>
          <w:rFonts w:hint="cs"/>
          <w:rtl/>
        </w:rPr>
      </w:pPr>
      <w:r>
        <w:rPr>
          <w:rFonts w:hint="cs"/>
          <w:rtl/>
        </w:rPr>
        <w:t>אדוני היושב-ראש - - -</w:t>
      </w:r>
    </w:p>
    <w:p w14:paraId="047C5B26" w14:textId="77777777" w:rsidR="00000000" w:rsidRDefault="000C6BB5">
      <w:pPr>
        <w:pStyle w:val="a0"/>
        <w:rPr>
          <w:rFonts w:hint="cs"/>
          <w:rtl/>
        </w:rPr>
      </w:pPr>
    </w:p>
    <w:p w14:paraId="31C17AF3" w14:textId="77777777" w:rsidR="00000000" w:rsidRDefault="000C6BB5">
      <w:pPr>
        <w:pStyle w:val="af1"/>
        <w:rPr>
          <w:rtl/>
        </w:rPr>
      </w:pPr>
      <w:r>
        <w:rPr>
          <w:rtl/>
        </w:rPr>
        <w:t>היו"ר אלי בן-מנחם:</w:t>
      </w:r>
    </w:p>
    <w:p w14:paraId="66969451" w14:textId="77777777" w:rsidR="00000000" w:rsidRDefault="000C6BB5">
      <w:pPr>
        <w:pStyle w:val="a0"/>
        <w:rPr>
          <w:rtl/>
        </w:rPr>
      </w:pPr>
    </w:p>
    <w:p w14:paraId="39C4D1AD" w14:textId="77777777" w:rsidR="00000000" w:rsidRDefault="000C6BB5">
      <w:pPr>
        <w:pStyle w:val="a0"/>
        <w:rPr>
          <w:rFonts w:hint="cs"/>
          <w:rtl/>
        </w:rPr>
      </w:pPr>
      <w:r>
        <w:rPr>
          <w:rFonts w:hint="cs"/>
          <w:rtl/>
        </w:rPr>
        <w:t>רבותי חברי הכנסת, אנחנו עוברים להצעת חוק הגבלת הפרסומת למוצרי טבק לעישון (תיקון מס' 3), התשס"ד-2004. בבקשה.</w:t>
      </w:r>
    </w:p>
    <w:p w14:paraId="4EACA30D" w14:textId="77777777" w:rsidR="00000000" w:rsidRDefault="000C6BB5">
      <w:pPr>
        <w:pStyle w:val="a0"/>
        <w:rPr>
          <w:rFonts w:hint="cs"/>
          <w:rtl/>
        </w:rPr>
      </w:pPr>
    </w:p>
    <w:p w14:paraId="4FF81552" w14:textId="77777777" w:rsidR="00000000" w:rsidRDefault="000C6BB5">
      <w:pPr>
        <w:pStyle w:val="af0"/>
        <w:rPr>
          <w:rtl/>
        </w:rPr>
      </w:pPr>
      <w:r>
        <w:rPr>
          <w:rFonts w:hint="eastAsia"/>
          <w:rtl/>
        </w:rPr>
        <w:t>חיים</w:t>
      </w:r>
      <w:r>
        <w:rPr>
          <w:rtl/>
        </w:rPr>
        <w:t xml:space="preserve"> אורון (יחד):</w:t>
      </w:r>
    </w:p>
    <w:p w14:paraId="7B56BE55" w14:textId="77777777" w:rsidR="00000000" w:rsidRDefault="000C6BB5">
      <w:pPr>
        <w:pStyle w:val="a0"/>
        <w:rPr>
          <w:rFonts w:hint="cs"/>
          <w:rtl/>
        </w:rPr>
      </w:pPr>
    </w:p>
    <w:p w14:paraId="49D0B106" w14:textId="77777777" w:rsidR="00000000" w:rsidRDefault="000C6BB5">
      <w:pPr>
        <w:pStyle w:val="a0"/>
        <w:rPr>
          <w:rFonts w:hint="cs"/>
          <w:rtl/>
        </w:rPr>
      </w:pPr>
      <w:r>
        <w:rPr>
          <w:rFonts w:hint="cs"/>
          <w:rtl/>
        </w:rPr>
        <w:t>- - - החוק הונח ע</w:t>
      </w:r>
      <w:r>
        <w:rPr>
          <w:rFonts w:hint="cs"/>
          <w:rtl/>
        </w:rPr>
        <w:t>ל שולחן הכנסת - - -</w:t>
      </w:r>
    </w:p>
    <w:p w14:paraId="66240D9E" w14:textId="77777777" w:rsidR="00000000" w:rsidRDefault="000C6BB5">
      <w:pPr>
        <w:pStyle w:val="a0"/>
        <w:rPr>
          <w:rFonts w:hint="cs"/>
          <w:rtl/>
        </w:rPr>
      </w:pPr>
    </w:p>
    <w:p w14:paraId="102B4975" w14:textId="77777777" w:rsidR="00000000" w:rsidRDefault="000C6BB5">
      <w:pPr>
        <w:pStyle w:val="a"/>
        <w:rPr>
          <w:rtl/>
        </w:rPr>
      </w:pPr>
      <w:bookmarkStart w:id="285" w:name="FS000000461T02_08_2004_21_23_25C"/>
      <w:bookmarkStart w:id="286" w:name="FS000000461T02_08_2004_21_19_53"/>
      <w:bookmarkStart w:id="287" w:name="_Toc100311733"/>
      <w:bookmarkEnd w:id="285"/>
      <w:bookmarkEnd w:id="286"/>
      <w:r>
        <w:rPr>
          <w:rFonts w:hint="cs"/>
          <w:rtl/>
        </w:rPr>
        <w:t>ש</w:t>
      </w:r>
      <w:r>
        <w:rPr>
          <w:rFonts w:hint="eastAsia"/>
          <w:rtl/>
        </w:rPr>
        <w:t>לום</w:t>
      </w:r>
      <w:r>
        <w:rPr>
          <w:rtl/>
        </w:rPr>
        <w:t xml:space="preserve"> שמחון (יו"ר ועדת הכלכלה):</w:t>
      </w:r>
      <w:bookmarkEnd w:id="287"/>
    </w:p>
    <w:p w14:paraId="67ADC5EC" w14:textId="77777777" w:rsidR="00000000" w:rsidRDefault="000C6BB5">
      <w:pPr>
        <w:pStyle w:val="a0"/>
        <w:rPr>
          <w:rFonts w:hint="cs"/>
          <w:rtl/>
        </w:rPr>
      </w:pPr>
    </w:p>
    <w:p w14:paraId="108EE653" w14:textId="77777777" w:rsidR="00000000" w:rsidRDefault="000C6BB5">
      <w:pPr>
        <w:pStyle w:val="a0"/>
        <w:rPr>
          <w:rFonts w:hint="cs"/>
          <w:rtl/>
        </w:rPr>
      </w:pPr>
      <w:r>
        <w:rPr>
          <w:rFonts w:hint="cs"/>
          <w:rtl/>
        </w:rPr>
        <w:t>אבל, חבר הכנסת וילן ביקש את זה. אתה ביקשת - לא?</w:t>
      </w:r>
    </w:p>
    <w:p w14:paraId="5526ADBB" w14:textId="77777777" w:rsidR="00000000" w:rsidRDefault="000C6BB5">
      <w:pPr>
        <w:pStyle w:val="a0"/>
        <w:rPr>
          <w:rFonts w:hint="cs"/>
          <w:rtl/>
        </w:rPr>
      </w:pPr>
    </w:p>
    <w:p w14:paraId="47E3C5E3" w14:textId="77777777" w:rsidR="00000000" w:rsidRDefault="000C6BB5">
      <w:pPr>
        <w:pStyle w:val="af0"/>
        <w:rPr>
          <w:rtl/>
        </w:rPr>
      </w:pPr>
      <w:r>
        <w:rPr>
          <w:rFonts w:hint="eastAsia"/>
          <w:rtl/>
        </w:rPr>
        <w:t>אבשלום</w:t>
      </w:r>
      <w:r>
        <w:rPr>
          <w:rtl/>
        </w:rPr>
        <w:t xml:space="preserve"> וילן (יחד):</w:t>
      </w:r>
    </w:p>
    <w:p w14:paraId="082B5EF9" w14:textId="77777777" w:rsidR="00000000" w:rsidRDefault="000C6BB5">
      <w:pPr>
        <w:pStyle w:val="a0"/>
        <w:rPr>
          <w:rFonts w:hint="cs"/>
          <w:rtl/>
        </w:rPr>
      </w:pPr>
    </w:p>
    <w:p w14:paraId="02E73134" w14:textId="77777777" w:rsidR="00000000" w:rsidRDefault="000C6BB5">
      <w:pPr>
        <w:pStyle w:val="a0"/>
        <w:rPr>
          <w:rFonts w:hint="cs"/>
          <w:rtl/>
        </w:rPr>
      </w:pPr>
      <w:r>
        <w:rPr>
          <w:rFonts w:hint="cs"/>
          <w:rtl/>
        </w:rPr>
        <w:t>זה בסדר.</w:t>
      </w:r>
    </w:p>
    <w:p w14:paraId="7A575AF3" w14:textId="77777777" w:rsidR="00000000" w:rsidRDefault="000C6BB5">
      <w:pPr>
        <w:pStyle w:val="a0"/>
        <w:rPr>
          <w:rFonts w:hint="cs"/>
          <w:rtl/>
        </w:rPr>
      </w:pPr>
    </w:p>
    <w:p w14:paraId="04490BED" w14:textId="77777777" w:rsidR="00000000" w:rsidRDefault="000C6BB5">
      <w:pPr>
        <w:pStyle w:val="-"/>
        <w:rPr>
          <w:rtl/>
        </w:rPr>
      </w:pPr>
      <w:bookmarkStart w:id="288" w:name="FS000000461T02_08_2004_21_24_09C"/>
      <w:bookmarkEnd w:id="288"/>
      <w:r>
        <w:rPr>
          <w:rtl/>
        </w:rPr>
        <w:t>שלום שמחון (יו"ר ועדת הכלכלה):</w:t>
      </w:r>
    </w:p>
    <w:p w14:paraId="015B4005" w14:textId="77777777" w:rsidR="00000000" w:rsidRDefault="000C6BB5">
      <w:pPr>
        <w:pStyle w:val="a0"/>
        <w:rPr>
          <w:rtl/>
        </w:rPr>
      </w:pPr>
    </w:p>
    <w:p w14:paraId="24B3A6C8" w14:textId="77777777" w:rsidR="00000000" w:rsidRDefault="000C6BB5">
      <w:pPr>
        <w:pStyle w:val="a0"/>
        <w:rPr>
          <w:rFonts w:hint="cs"/>
          <w:rtl/>
        </w:rPr>
      </w:pPr>
      <w:r>
        <w:rPr>
          <w:rFonts w:hint="cs"/>
          <w:rtl/>
        </w:rPr>
        <w:t>שתדע שזה היה מסוכם עם חבר הכנסת וילן.</w:t>
      </w:r>
    </w:p>
    <w:p w14:paraId="1B120B85" w14:textId="77777777" w:rsidR="00000000" w:rsidRDefault="000C6BB5">
      <w:pPr>
        <w:pStyle w:val="af0"/>
        <w:rPr>
          <w:rtl/>
        </w:rPr>
      </w:pPr>
    </w:p>
    <w:p w14:paraId="1E50A986" w14:textId="77777777" w:rsidR="00000000" w:rsidRDefault="000C6BB5">
      <w:pPr>
        <w:pStyle w:val="af0"/>
        <w:rPr>
          <w:rtl/>
        </w:rPr>
      </w:pPr>
      <w:r>
        <w:rPr>
          <w:rFonts w:hint="eastAsia"/>
          <w:rtl/>
        </w:rPr>
        <w:t>חיים</w:t>
      </w:r>
      <w:r>
        <w:rPr>
          <w:rtl/>
        </w:rPr>
        <w:t xml:space="preserve"> אורון (יחד):</w:t>
      </w:r>
    </w:p>
    <w:p w14:paraId="17843E5B" w14:textId="77777777" w:rsidR="00000000" w:rsidRDefault="000C6BB5">
      <w:pPr>
        <w:pStyle w:val="a0"/>
        <w:rPr>
          <w:rFonts w:hint="cs"/>
          <w:rtl/>
        </w:rPr>
      </w:pPr>
    </w:p>
    <w:p w14:paraId="4758DB86" w14:textId="77777777" w:rsidR="00000000" w:rsidRDefault="000C6BB5">
      <w:pPr>
        <w:pStyle w:val="a0"/>
        <w:rPr>
          <w:rFonts w:hint="cs"/>
          <w:rtl/>
        </w:rPr>
      </w:pPr>
      <w:r>
        <w:rPr>
          <w:rFonts w:hint="cs"/>
          <w:rtl/>
        </w:rPr>
        <w:t>לא משנה. אני לא - - - מה שמסוכם עם</w:t>
      </w:r>
      <w:r>
        <w:rPr>
          <w:rFonts w:hint="cs"/>
          <w:rtl/>
        </w:rPr>
        <w:t xml:space="preserve"> חבר הכנסת וילן.</w:t>
      </w:r>
    </w:p>
    <w:p w14:paraId="36EA7730" w14:textId="77777777" w:rsidR="00000000" w:rsidRDefault="000C6BB5">
      <w:pPr>
        <w:pStyle w:val="a0"/>
        <w:rPr>
          <w:rFonts w:hint="cs"/>
          <w:rtl/>
        </w:rPr>
      </w:pPr>
    </w:p>
    <w:p w14:paraId="5BEB43F4" w14:textId="77777777" w:rsidR="00000000" w:rsidRDefault="000C6BB5">
      <w:pPr>
        <w:pStyle w:val="af0"/>
        <w:rPr>
          <w:rtl/>
        </w:rPr>
      </w:pPr>
      <w:r>
        <w:rPr>
          <w:rFonts w:hint="eastAsia"/>
          <w:rtl/>
        </w:rPr>
        <w:t>זהבה</w:t>
      </w:r>
      <w:r>
        <w:rPr>
          <w:rtl/>
        </w:rPr>
        <w:t xml:space="preserve"> גלאון (יחד):</w:t>
      </w:r>
    </w:p>
    <w:p w14:paraId="6B9AC779" w14:textId="77777777" w:rsidR="00000000" w:rsidRDefault="000C6BB5">
      <w:pPr>
        <w:pStyle w:val="a0"/>
        <w:rPr>
          <w:rFonts w:hint="cs"/>
          <w:rtl/>
        </w:rPr>
      </w:pPr>
    </w:p>
    <w:p w14:paraId="2BE35303" w14:textId="77777777" w:rsidR="00000000" w:rsidRDefault="000C6BB5">
      <w:pPr>
        <w:pStyle w:val="a0"/>
        <w:rPr>
          <w:rFonts w:hint="cs"/>
          <w:rtl/>
        </w:rPr>
      </w:pPr>
      <w:r>
        <w:rPr>
          <w:rFonts w:hint="cs"/>
          <w:rtl/>
        </w:rPr>
        <w:t>אני שואלת - - -</w:t>
      </w:r>
    </w:p>
    <w:p w14:paraId="4AF45CDA" w14:textId="77777777" w:rsidR="00000000" w:rsidRDefault="000C6BB5">
      <w:pPr>
        <w:pStyle w:val="a0"/>
        <w:rPr>
          <w:rFonts w:hint="cs"/>
          <w:rtl/>
        </w:rPr>
      </w:pPr>
    </w:p>
    <w:p w14:paraId="1B9AEAF8" w14:textId="77777777" w:rsidR="00000000" w:rsidRDefault="000C6BB5">
      <w:pPr>
        <w:pStyle w:val="af1"/>
        <w:rPr>
          <w:rtl/>
        </w:rPr>
      </w:pPr>
      <w:r>
        <w:rPr>
          <w:rtl/>
        </w:rPr>
        <w:t>היו"ר אלי בן-מנחם:</w:t>
      </w:r>
    </w:p>
    <w:p w14:paraId="2134E26B" w14:textId="77777777" w:rsidR="00000000" w:rsidRDefault="000C6BB5">
      <w:pPr>
        <w:pStyle w:val="a0"/>
        <w:rPr>
          <w:rtl/>
        </w:rPr>
      </w:pPr>
    </w:p>
    <w:p w14:paraId="04DEF0CD" w14:textId="77777777" w:rsidR="00000000" w:rsidRDefault="000C6BB5">
      <w:pPr>
        <w:pStyle w:val="a0"/>
        <w:rPr>
          <w:rFonts w:hint="cs"/>
          <w:rtl/>
        </w:rPr>
      </w:pPr>
      <w:r>
        <w:rPr>
          <w:rFonts w:hint="cs"/>
          <w:rtl/>
        </w:rPr>
        <w:t>חבר הכנסת אורון, יכולנו להעלות את השר שיעלה את הסתייגויותיו. על-פי התקנון, יושב-ראש ועדת הכלכלה יכול לדחות את התשובה וההצבעה למועד אחר. אז פשוט דחינו גם את ההסתייגויות שלו לפני ההצבע</w:t>
      </w:r>
      <w:r>
        <w:rPr>
          <w:rFonts w:hint="cs"/>
          <w:rtl/>
        </w:rPr>
        <w:t>ה. זה מה שעשינו.</w:t>
      </w:r>
    </w:p>
    <w:p w14:paraId="77C89859" w14:textId="77777777" w:rsidR="00000000" w:rsidRDefault="000C6BB5">
      <w:pPr>
        <w:pStyle w:val="a0"/>
        <w:rPr>
          <w:rFonts w:hint="cs"/>
          <w:rtl/>
        </w:rPr>
      </w:pPr>
    </w:p>
    <w:p w14:paraId="65899128" w14:textId="77777777" w:rsidR="00000000" w:rsidRDefault="000C6BB5">
      <w:pPr>
        <w:pStyle w:val="a"/>
        <w:rPr>
          <w:rtl/>
        </w:rPr>
      </w:pPr>
      <w:bookmarkStart w:id="289" w:name="FS000001065T02_08_2004_21_25_41"/>
      <w:bookmarkStart w:id="290" w:name="_Toc100311734"/>
      <w:bookmarkEnd w:id="289"/>
      <w:r>
        <w:rPr>
          <w:rFonts w:hint="eastAsia"/>
          <w:rtl/>
        </w:rPr>
        <w:t>חיים</w:t>
      </w:r>
      <w:r>
        <w:rPr>
          <w:rtl/>
        </w:rPr>
        <w:t xml:space="preserve"> אורון (יחד):</w:t>
      </w:r>
      <w:bookmarkEnd w:id="290"/>
    </w:p>
    <w:p w14:paraId="69928B10" w14:textId="77777777" w:rsidR="00000000" w:rsidRDefault="000C6BB5">
      <w:pPr>
        <w:pStyle w:val="a0"/>
        <w:rPr>
          <w:rFonts w:hint="cs"/>
          <w:rtl/>
        </w:rPr>
      </w:pPr>
    </w:p>
    <w:p w14:paraId="35EDD55B" w14:textId="77777777" w:rsidR="00000000" w:rsidRDefault="000C6BB5">
      <w:pPr>
        <w:pStyle w:val="a0"/>
        <w:rPr>
          <w:rFonts w:hint="cs"/>
          <w:rtl/>
        </w:rPr>
      </w:pPr>
      <w:r>
        <w:rPr>
          <w:rFonts w:hint="cs"/>
          <w:rtl/>
        </w:rPr>
        <w:t>אדוני היושב-ראש - אבקש את תשומת לבו של סגן מזכיר הכנסת - עם כל הכבוד למציע וליושב-ראש הוועדה ולשרים המכובדים, הונח על שולחן הכנסת חוק עם הסתייגויות והוא הוצג על-ידי יושב-ראש הוועדה. מהרגע הזה הוא נכס של הכנסת. יש אפשרות</w:t>
      </w:r>
      <w:r>
        <w:rPr>
          <w:rFonts w:hint="cs"/>
          <w:rtl/>
        </w:rPr>
        <w:t xml:space="preserve"> אחת, למשוך אותו, על-פי סעיף 127, אם אינני טועה. אין אפשרות היום להציע הסתייגויות אחרות. או שמצביעים על ההסתייגויות הקיימות, או מושכים אותן, או מציעים חוק חדש. עם כל הכבוד לכל התהליך הזה, ויושב-ראש הכנסת מנענע בראשו, פה זה לא איזה סידורים. או שמושכים את הח</w:t>
      </w:r>
      <w:r>
        <w:rPr>
          <w:rFonts w:hint="cs"/>
          <w:rtl/>
        </w:rPr>
        <w:t>וק, או שמצביעים על החוק הקיים בנוסחו הקיים, או שלפי סעיף 127 מושכים אותו לוועדה. זה לא יכול להיות עסק כזה שמנהלים אותו ויושב-ראש הקואליציה אומר לחברת הכנסת גלאון: נעשה ככה. נעשה ככה.</w:t>
      </w:r>
    </w:p>
    <w:p w14:paraId="001ED729" w14:textId="77777777" w:rsidR="00000000" w:rsidRDefault="000C6BB5">
      <w:pPr>
        <w:pStyle w:val="a0"/>
        <w:rPr>
          <w:rFonts w:hint="cs"/>
          <w:rtl/>
        </w:rPr>
      </w:pPr>
    </w:p>
    <w:p w14:paraId="3A30DDDE" w14:textId="77777777" w:rsidR="00000000" w:rsidRDefault="000C6BB5">
      <w:pPr>
        <w:pStyle w:val="af0"/>
        <w:rPr>
          <w:rtl/>
        </w:rPr>
      </w:pPr>
      <w:r>
        <w:rPr>
          <w:rFonts w:hint="eastAsia"/>
          <w:rtl/>
        </w:rPr>
        <w:t>גדעון</w:t>
      </w:r>
      <w:r>
        <w:rPr>
          <w:rtl/>
        </w:rPr>
        <w:t xml:space="preserve"> סער (הליכוד):</w:t>
      </w:r>
    </w:p>
    <w:p w14:paraId="7FBC5A4C" w14:textId="77777777" w:rsidR="00000000" w:rsidRDefault="000C6BB5">
      <w:pPr>
        <w:pStyle w:val="a0"/>
        <w:rPr>
          <w:rFonts w:hint="cs"/>
          <w:rtl/>
        </w:rPr>
      </w:pPr>
    </w:p>
    <w:p w14:paraId="77E11D3A" w14:textId="77777777" w:rsidR="00000000" w:rsidRDefault="000C6BB5">
      <w:pPr>
        <w:pStyle w:val="a0"/>
        <w:rPr>
          <w:rFonts w:hint="cs"/>
          <w:rtl/>
        </w:rPr>
      </w:pPr>
      <w:r>
        <w:rPr>
          <w:rFonts w:hint="cs"/>
          <w:rtl/>
        </w:rPr>
        <w:t>אתם ביקשתם. חבר הכנסת וילן ביקש.</w:t>
      </w:r>
    </w:p>
    <w:p w14:paraId="122B3196" w14:textId="77777777" w:rsidR="00000000" w:rsidRDefault="000C6BB5">
      <w:pPr>
        <w:pStyle w:val="a0"/>
        <w:rPr>
          <w:rFonts w:hint="cs"/>
          <w:rtl/>
        </w:rPr>
      </w:pPr>
    </w:p>
    <w:p w14:paraId="1E19F02E" w14:textId="77777777" w:rsidR="00000000" w:rsidRDefault="000C6BB5">
      <w:pPr>
        <w:pStyle w:val="af0"/>
        <w:rPr>
          <w:rtl/>
        </w:rPr>
      </w:pPr>
      <w:r>
        <w:rPr>
          <w:rFonts w:hint="eastAsia"/>
          <w:rtl/>
        </w:rPr>
        <w:t>זהבה</w:t>
      </w:r>
      <w:r>
        <w:rPr>
          <w:rtl/>
        </w:rPr>
        <w:t xml:space="preserve"> גלאון (יחד):</w:t>
      </w:r>
    </w:p>
    <w:p w14:paraId="641FE063" w14:textId="77777777" w:rsidR="00000000" w:rsidRDefault="000C6BB5">
      <w:pPr>
        <w:pStyle w:val="a0"/>
        <w:rPr>
          <w:rFonts w:hint="cs"/>
          <w:rtl/>
        </w:rPr>
      </w:pPr>
    </w:p>
    <w:p w14:paraId="35F02157" w14:textId="77777777" w:rsidR="00000000" w:rsidRDefault="000C6BB5">
      <w:pPr>
        <w:pStyle w:val="a0"/>
        <w:rPr>
          <w:rFonts w:hint="cs"/>
          <w:rtl/>
        </w:rPr>
      </w:pPr>
      <w:r>
        <w:rPr>
          <w:rFonts w:hint="cs"/>
          <w:rtl/>
        </w:rPr>
        <w:t>אתה לא מנהל את הכנסת - - -</w:t>
      </w:r>
    </w:p>
    <w:p w14:paraId="583BC53F" w14:textId="77777777" w:rsidR="00000000" w:rsidRDefault="000C6BB5">
      <w:pPr>
        <w:pStyle w:val="a0"/>
        <w:rPr>
          <w:rFonts w:hint="cs"/>
          <w:rtl/>
        </w:rPr>
      </w:pPr>
    </w:p>
    <w:p w14:paraId="080AD609" w14:textId="77777777" w:rsidR="00000000" w:rsidRDefault="000C6BB5">
      <w:pPr>
        <w:pStyle w:val="-"/>
        <w:rPr>
          <w:rtl/>
        </w:rPr>
      </w:pPr>
      <w:bookmarkStart w:id="291" w:name="FS000001065T02_08_2004_21_28_13C"/>
      <w:bookmarkEnd w:id="291"/>
      <w:r>
        <w:rPr>
          <w:rtl/>
        </w:rPr>
        <w:t>חיים אורון (יחד):</w:t>
      </w:r>
    </w:p>
    <w:p w14:paraId="22C1CA13" w14:textId="77777777" w:rsidR="00000000" w:rsidRDefault="000C6BB5">
      <w:pPr>
        <w:pStyle w:val="a0"/>
        <w:rPr>
          <w:rtl/>
        </w:rPr>
      </w:pPr>
    </w:p>
    <w:p w14:paraId="7F71F438" w14:textId="77777777" w:rsidR="00000000" w:rsidRDefault="000C6BB5">
      <w:pPr>
        <w:pStyle w:val="a0"/>
        <w:rPr>
          <w:rFonts w:hint="cs"/>
          <w:rtl/>
        </w:rPr>
      </w:pPr>
      <w:r>
        <w:rPr>
          <w:rFonts w:hint="cs"/>
          <w:rtl/>
        </w:rPr>
        <w:t>לכן, החוק הזה או שהוא יכול להיות מוצבע במתכונתו הקיימת - - -</w:t>
      </w:r>
    </w:p>
    <w:p w14:paraId="51B306D2" w14:textId="77777777" w:rsidR="00000000" w:rsidRDefault="000C6BB5">
      <w:pPr>
        <w:pStyle w:val="a0"/>
        <w:rPr>
          <w:rFonts w:hint="cs"/>
          <w:rtl/>
        </w:rPr>
      </w:pPr>
    </w:p>
    <w:p w14:paraId="5C199781" w14:textId="77777777" w:rsidR="00000000" w:rsidRDefault="000C6BB5">
      <w:pPr>
        <w:pStyle w:val="af0"/>
        <w:rPr>
          <w:rtl/>
        </w:rPr>
      </w:pPr>
      <w:r>
        <w:rPr>
          <w:rFonts w:hint="eastAsia"/>
          <w:rtl/>
        </w:rPr>
        <w:t>שלום</w:t>
      </w:r>
      <w:r>
        <w:rPr>
          <w:rtl/>
        </w:rPr>
        <w:t xml:space="preserve"> שמחון (יו"ר ועדת הכלכלה):</w:t>
      </w:r>
    </w:p>
    <w:p w14:paraId="5CD61B4F" w14:textId="77777777" w:rsidR="00000000" w:rsidRDefault="000C6BB5">
      <w:pPr>
        <w:pStyle w:val="a0"/>
        <w:rPr>
          <w:rFonts w:hint="cs"/>
          <w:rtl/>
        </w:rPr>
      </w:pPr>
    </w:p>
    <w:p w14:paraId="1CE291AC" w14:textId="77777777" w:rsidR="00000000" w:rsidRDefault="000C6BB5">
      <w:pPr>
        <w:pStyle w:val="a0"/>
        <w:rPr>
          <w:rFonts w:hint="cs"/>
          <w:rtl/>
        </w:rPr>
      </w:pPr>
      <w:r>
        <w:rPr>
          <w:rFonts w:hint="cs"/>
          <w:rtl/>
        </w:rPr>
        <w:t>דני נוה, איזה בלגן אתה עושה.</w:t>
      </w:r>
    </w:p>
    <w:p w14:paraId="3AFB4382" w14:textId="77777777" w:rsidR="00000000" w:rsidRDefault="000C6BB5">
      <w:pPr>
        <w:pStyle w:val="a0"/>
        <w:rPr>
          <w:rFonts w:hint="cs"/>
          <w:rtl/>
        </w:rPr>
      </w:pPr>
    </w:p>
    <w:p w14:paraId="5459ABC4" w14:textId="77777777" w:rsidR="00000000" w:rsidRDefault="000C6BB5">
      <w:pPr>
        <w:pStyle w:val="af0"/>
        <w:rPr>
          <w:rtl/>
        </w:rPr>
      </w:pPr>
      <w:r>
        <w:rPr>
          <w:rFonts w:hint="eastAsia"/>
          <w:rtl/>
        </w:rPr>
        <w:t>גדעון</w:t>
      </w:r>
      <w:r>
        <w:rPr>
          <w:rtl/>
        </w:rPr>
        <w:t xml:space="preserve"> סער (הליכוד):</w:t>
      </w:r>
    </w:p>
    <w:p w14:paraId="0F1F5A5E" w14:textId="77777777" w:rsidR="00000000" w:rsidRDefault="000C6BB5">
      <w:pPr>
        <w:pStyle w:val="a0"/>
        <w:rPr>
          <w:rFonts w:hint="cs"/>
          <w:rtl/>
        </w:rPr>
      </w:pPr>
    </w:p>
    <w:p w14:paraId="40DA8BA9" w14:textId="77777777" w:rsidR="00000000" w:rsidRDefault="000C6BB5">
      <w:pPr>
        <w:pStyle w:val="a0"/>
        <w:rPr>
          <w:rFonts w:hint="cs"/>
          <w:rtl/>
        </w:rPr>
      </w:pPr>
      <w:r>
        <w:rPr>
          <w:rFonts w:hint="cs"/>
          <w:rtl/>
        </w:rPr>
        <w:t>עברנו לסעיף הבא, אם לא שמת לב.</w:t>
      </w:r>
    </w:p>
    <w:p w14:paraId="1B2C9F20" w14:textId="77777777" w:rsidR="00000000" w:rsidRDefault="000C6BB5">
      <w:pPr>
        <w:pStyle w:val="a0"/>
        <w:rPr>
          <w:rFonts w:hint="cs"/>
          <w:rtl/>
        </w:rPr>
      </w:pPr>
    </w:p>
    <w:p w14:paraId="19E1421A" w14:textId="77777777" w:rsidR="00000000" w:rsidRDefault="000C6BB5">
      <w:pPr>
        <w:pStyle w:val="af0"/>
        <w:rPr>
          <w:rtl/>
        </w:rPr>
      </w:pPr>
      <w:r>
        <w:rPr>
          <w:rFonts w:hint="eastAsia"/>
          <w:rtl/>
        </w:rPr>
        <w:t>זהבה</w:t>
      </w:r>
      <w:r>
        <w:rPr>
          <w:rtl/>
        </w:rPr>
        <w:t xml:space="preserve"> גלאון (יחד):</w:t>
      </w:r>
    </w:p>
    <w:p w14:paraId="71B1B11D" w14:textId="77777777" w:rsidR="00000000" w:rsidRDefault="000C6BB5">
      <w:pPr>
        <w:pStyle w:val="a0"/>
        <w:rPr>
          <w:rFonts w:hint="cs"/>
          <w:rtl/>
        </w:rPr>
      </w:pPr>
    </w:p>
    <w:p w14:paraId="48E4A54A" w14:textId="77777777" w:rsidR="00000000" w:rsidRDefault="000C6BB5">
      <w:pPr>
        <w:pStyle w:val="a0"/>
        <w:rPr>
          <w:rFonts w:hint="cs"/>
          <w:rtl/>
        </w:rPr>
      </w:pPr>
      <w:r>
        <w:rPr>
          <w:rFonts w:hint="cs"/>
          <w:rtl/>
        </w:rPr>
        <w:t>אתה לא מנהל</w:t>
      </w:r>
      <w:r>
        <w:rPr>
          <w:rFonts w:hint="cs"/>
          <w:rtl/>
        </w:rPr>
        <w:t xml:space="preserve"> את הכנסת - - -</w:t>
      </w:r>
    </w:p>
    <w:p w14:paraId="06A5D630" w14:textId="77777777" w:rsidR="00000000" w:rsidRDefault="000C6BB5">
      <w:pPr>
        <w:pStyle w:val="a0"/>
        <w:rPr>
          <w:rFonts w:hint="cs"/>
          <w:rtl/>
        </w:rPr>
      </w:pPr>
    </w:p>
    <w:p w14:paraId="23169BCC" w14:textId="77777777" w:rsidR="00000000" w:rsidRDefault="000C6BB5">
      <w:pPr>
        <w:pStyle w:val="-"/>
        <w:rPr>
          <w:rtl/>
        </w:rPr>
      </w:pPr>
      <w:bookmarkStart w:id="292" w:name="FS000001065T02_08_2004_21_29_14C"/>
      <w:bookmarkEnd w:id="292"/>
      <w:r>
        <w:rPr>
          <w:rtl/>
        </w:rPr>
        <w:t>חיים אורון (יחד):</w:t>
      </w:r>
    </w:p>
    <w:p w14:paraId="3563A8F7" w14:textId="77777777" w:rsidR="00000000" w:rsidRDefault="000C6BB5">
      <w:pPr>
        <w:pStyle w:val="a0"/>
        <w:rPr>
          <w:rtl/>
        </w:rPr>
      </w:pPr>
    </w:p>
    <w:p w14:paraId="4B55ECFD" w14:textId="77777777" w:rsidR="00000000" w:rsidRDefault="000C6BB5">
      <w:pPr>
        <w:pStyle w:val="a0"/>
        <w:rPr>
          <w:rFonts w:hint="cs"/>
          <w:rtl/>
        </w:rPr>
      </w:pPr>
      <w:r>
        <w:rPr>
          <w:rFonts w:hint="cs"/>
          <w:rtl/>
        </w:rPr>
        <w:t>אדוני חבר הכנסת גדעון סער, יכול להיות שגם אם עברנו לסעיף אחרי הבא, התקנון עדיין קיים. מה שנמצא בפני הכנסת זה חוק שהונח. אפשר להצביע עליו ואפשר לדחות אותו - - -</w:t>
      </w:r>
    </w:p>
    <w:p w14:paraId="3A7176E9" w14:textId="77777777" w:rsidR="00000000" w:rsidRDefault="000C6BB5">
      <w:pPr>
        <w:pStyle w:val="a0"/>
        <w:rPr>
          <w:rFonts w:hint="cs"/>
          <w:rtl/>
        </w:rPr>
      </w:pPr>
    </w:p>
    <w:p w14:paraId="2DEB89AF" w14:textId="77777777" w:rsidR="00000000" w:rsidRDefault="000C6BB5">
      <w:pPr>
        <w:pStyle w:val="af0"/>
        <w:rPr>
          <w:rtl/>
        </w:rPr>
      </w:pPr>
      <w:r>
        <w:rPr>
          <w:rFonts w:hint="eastAsia"/>
          <w:rtl/>
        </w:rPr>
        <w:t>גדעון</w:t>
      </w:r>
      <w:r>
        <w:rPr>
          <w:rtl/>
        </w:rPr>
        <w:t xml:space="preserve"> סער (הליכוד):</w:t>
      </w:r>
    </w:p>
    <w:p w14:paraId="400DCB87" w14:textId="77777777" w:rsidR="00000000" w:rsidRDefault="000C6BB5">
      <w:pPr>
        <w:pStyle w:val="a0"/>
        <w:rPr>
          <w:rFonts w:hint="cs"/>
          <w:rtl/>
        </w:rPr>
      </w:pPr>
    </w:p>
    <w:p w14:paraId="6C45C26C" w14:textId="77777777" w:rsidR="00000000" w:rsidRDefault="000C6BB5">
      <w:pPr>
        <w:pStyle w:val="a0"/>
        <w:rPr>
          <w:rFonts w:hint="cs"/>
          <w:rtl/>
        </w:rPr>
      </w:pPr>
      <w:r>
        <w:rPr>
          <w:rFonts w:hint="cs"/>
          <w:rtl/>
        </w:rPr>
        <w:t>נצביע עליו באוקטובר. זה הכול.</w:t>
      </w:r>
    </w:p>
    <w:p w14:paraId="4B4094E8" w14:textId="77777777" w:rsidR="00000000" w:rsidRDefault="000C6BB5">
      <w:pPr>
        <w:pStyle w:val="a0"/>
        <w:rPr>
          <w:rFonts w:hint="cs"/>
          <w:rtl/>
        </w:rPr>
      </w:pPr>
    </w:p>
    <w:p w14:paraId="079D62E0" w14:textId="77777777" w:rsidR="00000000" w:rsidRDefault="000C6BB5">
      <w:pPr>
        <w:pStyle w:val="-"/>
        <w:rPr>
          <w:rtl/>
        </w:rPr>
      </w:pPr>
      <w:bookmarkStart w:id="293" w:name="FS000001065T02_08_2004_21_29_51C"/>
      <w:bookmarkEnd w:id="293"/>
      <w:r>
        <w:rPr>
          <w:rtl/>
        </w:rPr>
        <w:t>חיים או</w:t>
      </w:r>
      <w:r>
        <w:rPr>
          <w:rtl/>
        </w:rPr>
        <w:t>רון (יחד):</w:t>
      </w:r>
    </w:p>
    <w:p w14:paraId="3BE6CFA4" w14:textId="77777777" w:rsidR="00000000" w:rsidRDefault="000C6BB5">
      <w:pPr>
        <w:pStyle w:val="a0"/>
        <w:rPr>
          <w:rtl/>
        </w:rPr>
      </w:pPr>
    </w:p>
    <w:p w14:paraId="20B89D1F" w14:textId="77777777" w:rsidR="00000000" w:rsidRDefault="000C6BB5">
      <w:pPr>
        <w:pStyle w:val="a0"/>
        <w:rPr>
          <w:rFonts w:hint="cs"/>
          <w:rtl/>
        </w:rPr>
      </w:pPr>
      <w:r>
        <w:rPr>
          <w:rFonts w:hint="cs"/>
          <w:rtl/>
        </w:rPr>
        <w:t>סליחה. את זה כנראה היושב-ראש קובע ולא אתה.</w:t>
      </w:r>
    </w:p>
    <w:p w14:paraId="6570803B" w14:textId="77777777" w:rsidR="00000000" w:rsidRDefault="000C6BB5">
      <w:pPr>
        <w:pStyle w:val="a0"/>
        <w:rPr>
          <w:rFonts w:hint="cs"/>
          <w:rtl/>
        </w:rPr>
      </w:pPr>
    </w:p>
    <w:p w14:paraId="27F44CB3" w14:textId="77777777" w:rsidR="00000000" w:rsidRDefault="000C6BB5">
      <w:pPr>
        <w:pStyle w:val="af0"/>
        <w:rPr>
          <w:rtl/>
        </w:rPr>
      </w:pPr>
      <w:r>
        <w:rPr>
          <w:rFonts w:hint="eastAsia"/>
          <w:rtl/>
        </w:rPr>
        <w:t>גדעון</w:t>
      </w:r>
      <w:r>
        <w:rPr>
          <w:rtl/>
        </w:rPr>
        <w:t xml:space="preserve"> סער (הליכוד):</w:t>
      </w:r>
    </w:p>
    <w:p w14:paraId="622F2CC4" w14:textId="77777777" w:rsidR="00000000" w:rsidRDefault="000C6BB5">
      <w:pPr>
        <w:pStyle w:val="a0"/>
        <w:rPr>
          <w:rFonts w:hint="cs"/>
          <w:rtl/>
        </w:rPr>
      </w:pPr>
    </w:p>
    <w:p w14:paraId="46D54ED1" w14:textId="77777777" w:rsidR="00000000" w:rsidRDefault="000C6BB5">
      <w:pPr>
        <w:pStyle w:val="a0"/>
        <w:rPr>
          <w:rFonts w:hint="cs"/>
          <w:rtl/>
        </w:rPr>
      </w:pPr>
      <w:r>
        <w:rPr>
          <w:rFonts w:hint="cs"/>
          <w:rtl/>
        </w:rPr>
        <w:t>בסדר.</w:t>
      </w:r>
    </w:p>
    <w:p w14:paraId="003D8C2F" w14:textId="77777777" w:rsidR="00000000" w:rsidRDefault="000C6BB5">
      <w:pPr>
        <w:pStyle w:val="a0"/>
        <w:rPr>
          <w:rFonts w:hint="cs"/>
          <w:rtl/>
        </w:rPr>
      </w:pPr>
    </w:p>
    <w:p w14:paraId="54379BE6" w14:textId="77777777" w:rsidR="00000000" w:rsidRDefault="000C6BB5">
      <w:pPr>
        <w:pStyle w:val="-"/>
        <w:rPr>
          <w:rtl/>
        </w:rPr>
      </w:pPr>
      <w:bookmarkStart w:id="294" w:name="FS000001065T02_08_2004_21_30_18C"/>
      <w:bookmarkEnd w:id="294"/>
      <w:r>
        <w:rPr>
          <w:rtl/>
        </w:rPr>
        <w:t>חיים אורון (יחד):</w:t>
      </w:r>
    </w:p>
    <w:p w14:paraId="7464A291" w14:textId="77777777" w:rsidR="00000000" w:rsidRDefault="000C6BB5">
      <w:pPr>
        <w:pStyle w:val="a0"/>
        <w:rPr>
          <w:rtl/>
        </w:rPr>
      </w:pPr>
    </w:p>
    <w:p w14:paraId="53BD7F00" w14:textId="77777777" w:rsidR="00000000" w:rsidRDefault="000C6BB5">
      <w:pPr>
        <w:pStyle w:val="a0"/>
        <w:rPr>
          <w:rFonts w:hint="cs"/>
          <w:rtl/>
        </w:rPr>
      </w:pPr>
      <w:r>
        <w:rPr>
          <w:rFonts w:hint="cs"/>
          <w:rtl/>
        </w:rPr>
        <w:t>היושב-ראש קובע: באוקטובר. הוא גם יכול לקבוע זאת לאוקטובר הבא. אין בעיה. אבל, יצביעו על החוק הזה או על חוק שיעבור בקריאות אחרות במתכונת אחרת.</w:t>
      </w:r>
    </w:p>
    <w:p w14:paraId="27BDF340" w14:textId="77777777" w:rsidR="00000000" w:rsidRDefault="000C6BB5">
      <w:pPr>
        <w:pStyle w:val="a0"/>
        <w:rPr>
          <w:rFonts w:hint="cs"/>
          <w:rtl/>
        </w:rPr>
      </w:pPr>
    </w:p>
    <w:p w14:paraId="3D29A655" w14:textId="77777777" w:rsidR="00000000" w:rsidRDefault="000C6BB5">
      <w:pPr>
        <w:pStyle w:val="a"/>
        <w:rPr>
          <w:rtl/>
        </w:rPr>
      </w:pPr>
      <w:bookmarkStart w:id="295" w:name="_Toc100311735"/>
      <w:r>
        <w:rPr>
          <w:rtl/>
        </w:rPr>
        <w:t xml:space="preserve">שלום שמחון </w:t>
      </w:r>
      <w:r>
        <w:rPr>
          <w:rtl/>
        </w:rPr>
        <w:t>(יו"ר ועדת הכלכלה):</w:t>
      </w:r>
      <w:bookmarkEnd w:id="295"/>
    </w:p>
    <w:p w14:paraId="01DEDAAF" w14:textId="77777777" w:rsidR="00000000" w:rsidRDefault="000C6BB5">
      <w:pPr>
        <w:pStyle w:val="a0"/>
        <w:rPr>
          <w:rtl/>
        </w:rPr>
      </w:pPr>
    </w:p>
    <w:p w14:paraId="5D7809D8" w14:textId="77777777" w:rsidR="00000000" w:rsidRDefault="000C6BB5">
      <w:pPr>
        <w:pStyle w:val="a0"/>
        <w:rPr>
          <w:rFonts w:hint="cs"/>
          <w:rtl/>
        </w:rPr>
      </w:pPr>
      <w:r>
        <w:rPr>
          <w:rFonts w:hint="cs"/>
          <w:rtl/>
        </w:rPr>
        <w:t xml:space="preserve">אדוני היושב-ראש, מה אתה מחליט? </w:t>
      </w:r>
    </w:p>
    <w:p w14:paraId="611E8BFF" w14:textId="77777777" w:rsidR="00000000" w:rsidRDefault="000C6BB5">
      <w:pPr>
        <w:pStyle w:val="a0"/>
        <w:rPr>
          <w:rFonts w:hint="cs"/>
          <w:rtl/>
        </w:rPr>
      </w:pPr>
    </w:p>
    <w:p w14:paraId="6BED8F06" w14:textId="77777777" w:rsidR="00000000" w:rsidRDefault="000C6BB5">
      <w:pPr>
        <w:pStyle w:val="af1"/>
        <w:rPr>
          <w:rtl/>
        </w:rPr>
      </w:pPr>
      <w:r>
        <w:rPr>
          <w:rtl/>
        </w:rPr>
        <w:t>היו"ר</w:t>
      </w:r>
      <w:r>
        <w:rPr>
          <w:rFonts w:hint="cs"/>
          <w:rtl/>
        </w:rPr>
        <w:t xml:space="preserve"> אלי בן-מנחם</w:t>
      </w:r>
      <w:r>
        <w:rPr>
          <w:rtl/>
        </w:rPr>
        <w:t>:</w:t>
      </w:r>
    </w:p>
    <w:p w14:paraId="1394CDC5" w14:textId="77777777" w:rsidR="00000000" w:rsidRDefault="000C6BB5">
      <w:pPr>
        <w:pStyle w:val="a0"/>
        <w:rPr>
          <w:rtl/>
        </w:rPr>
      </w:pPr>
    </w:p>
    <w:p w14:paraId="4EA6CA51" w14:textId="77777777" w:rsidR="00000000" w:rsidRDefault="000C6BB5">
      <w:pPr>
        <w:pStyle w:val="a0"/>
        <w:rPr>
          <w:rFonts w:hint="cs"/>
          <w:rtl/>
        </w:rPr>
      </w:pPr>
      <w:r>
        <w:rPr>
          <w:rFonts w:hint="cs"/>
          <w:rtl/>
        </w:rPr>
        <w:t xml:space="preserve">חברת הכנסת זהבה גלאון, שנייה. לא נתתי לך רשות דיבור. </w:t>
      </w:r>
    </w:p>
    <w:p w14:paraId="6FAC77C4" w14:textId="77777777" w:rsidR="00000000" w:rsidRDefault="000C6BB5">
      <w:pPr>
        <w:pStyle w:val="a0"/>
        <w:rPr>
          <w:rFonts w:hint="cs"/>
          <w:rtl/>
        </w:rPr>
      </w:pPr>
    </w:p>
    <w:p w14:paraId="467B7B16" w14:textId="77777777" w:rsidR="00000000" w:rsidRDefault="000C6BB5">
      <w:pPr>
        <w:pStyle w:val="af0"/>
        <w:rPr>
          <w:rtl/>
        </w:rPr>
      </w:pPr>
      <w:r>
        <w:rPr>
          <w:rFonts w:hint="eastAsia"/>
          <w:rtl/>
        </w:rPr>
        <w:t>חיים</w:t>
      </w:r>
      <w:r>
        <w:rPr>
          <w:rtl/>
        </w:rPr>
        <w:t xml:space="preserve"> אורון (יחד):</w:t>
      </w:r>
    </w:p>
    <w:p w14:paraId="0A2DCF97" w14:textId="77777777" w:rsidR="00000000" w:rsidRDefault="000C6BB5">
      <w:pPr>
        <w:pStyle w:val="a0"/>
        <w:rPr>
          <w:rFonts w:hint="cs"/>
          <w:rtl/>
        </w:rPr>
      </w:pPr>
    </w:p>
    <w:p w14:paraId="1A818A1B" w14:textId="77777777" w:rsidR="00000000" w:rsidRDefault="000C6BB5">
      <w:pPr>
        <w:pStyle w:val="a0"/>
        <w:rPr>
          <w:rFonts w:hint="cs"/>
          <w:rtl/>
        </w:rPr>
      </w:pPr>
      <w:r>
        <w:rPr>
          <w:rFonts w:hint="cs"/>
          <w:rtl/>
        </w:rPr>
        <w:t>איזה פרצוף יש לכם? הממשלה מופיעה עם שתי עמדות קוטביות - - -</w:t>
      </w:r>
    </w:p>
    <w:p w14:paraId="769BF4C3" w14:textId="77777777" w:rsidR="00000000" w:rsidRDefault="000C6BB5">
      <w:pPr>
        <w:pStyle w:val="a0"/>
        <w:rPr>
          <w:rFonts w:hint="cs"/>
          <w:rtl/>
        </w:rPr>
      </w:pPr>
    </w:p>
    <w:p w14:paraId="5809DD91" w14:textId="77777777" w:rsidR="00000000" w:rsidRDefault="000C6BB5">
      <w:pPr>
        <w:pStyle w:val="af0"/>
        <w:rPr>
          <w:rtl/>
        </w:rPr>
      </w:pPr>
      <w:r>
        <w:rPr>
          <w:rFonts w:hint="eastAsia"/>
          <w:rtl/>
        </w:rPr>
        <w:t>קריאה</w:t>
      </w:r>
      <w:r>
        <w:rPr>
          <w:rtl/>
        </w:rPr>
        <w:t>:</w:t>
      </w:r>
    </w:p>
    <w:p w14:paraId="0D85DFEA" w14:textId="77777777" w:rsidR="00000000" w:rsidRDefault="000C6BB5">
      <w:pPr>
        <w:pStyle w:val="a0"/>
        <w:rPr>
          <w:rFonts w:hint="cs"/>
          <w:rtl/>
        </w:rPr>
      </w:pPr>
    </w:p>
    <w:p w14:paraId="63EBDE7C" w14:textId="77777777" w:rsidR="00000000" w:rsidRDefault="000C6BB5">
      <w:pPr>
        <w:pStyle w:val="a0"/>
        <w:rPr>
          <w:rFonts w:hint="cs"/>
          <w:rtl/>
        </w:rPr>
      </w:pPr>
      <w:r>
        <w:rPr>
          <w:rFonts w:hint="cs"/>
          <w:rtl/>
        </w:rPr>
        <w:t>- - -</w:t>
      </w:r>
    </w:p>
    <w:p w14:paraId="6AC32A03" w14:textId="77777777" w:rsidR="00000000" w:rsidRDefault="000C6BB5">
      <w:pPr>
        <w:pStyle w:val="a0"/>
        <w:rPr>
          <w:rFonts w:hint="cs"/>
          <w:rtl/>
        </w:rPr>
      </w:pPr>
    </w:p>
    <w:p w14:paraId="5C2FB5AA" w14:textId="77777777" w:rsidR="00000000" w:rsidRDefault="000C6BB5">
      <w:pPr>
        <w:pStyle w:val="-"/>
        <w:rPr>
          <w:rtl/>
        </w:rPr>
      </w:pPr>
      <w:bookmarkStart w:id="296" w:name="FS000000461T02_08_2004_20_19_27C"/>
      <w:bookmarkEnd w:id="296"/>
      <w:r>
        <w:rPr>
          <w:rtl/>
        </w:rPr>
        <w:t>שלום שמחון (יו"ר ועדת הכלכלה):</w:t>
      </w:r>
    </w:p>
    <w:p w14:paraId="2D592F46" w14:textId="77777777" w:rsidR="00000000" w:rsidRDefault="000C6BB5">
      <w:pPr>
        <w:pStyle w:val="a0"/>
        <w:rPr>
          <w:rtl/>
        </w:rPr>
      </w:pPr>
    </w:p>
    <w:p w14:paraId="51775537" w14:textId="77777777" w:rsidR="00000000" w:rsidRDefault="000C6BB5">
      <w:pPr>
        <w:pStyle w:val="a0"/>
        <w:rPr>
          <w:rFonts w:hint="cs"/>
          <w:rtl/>
        </w:rPr>
      </w:pPr>
      <w:r>
        <w:rPr>
          <w:rFonts w:hint="cs"/>
          <w:rtl/>
        </w:rPr>
        <w:t xml:space="preserve">האמת היא שזה מאוד לא דמוקרטי, מה שעושה פה שר הבריאות, כי הנציגים שלו היו בוועדה, הם התווכחו, השפיעו, בסוף הם הפסידו, מה לעשות? היתה הצבעה, הם הפסידו. </w:t>
      </w:r>
    </w:p>
    <w:p w14:paraId="6A0CEF14" w14:textId="77777777" w:rsidR="00000000" w:rsidRDefault="000C6BB5">
      <w:pPr>
        <w:pStyle w:val="a0"/>
        <w:rPr>
          <w:rFonts w:hint="cs"/>
          <w:rtl/>
        </w:rPr>
      </w:pPr>
    </w:p>
    <w:p w14:paraId="0D3CB2C7" w14:textId="77777777" w:rsidR="00000000" w:rsidRDefault="000C6BB5">
      <w:pPr>
        <w:pStyle w:val="af1"/>
        <w:rPr>
          <w:rtl/>
        </w:rPr>
      </w:pPr>
      <w:r>
        <w:rPr>
          <w:rtl/>
        </w:rPr>
        <w:t>היו"ר</w:t>
      </w:r>
      <w:r>
        <w:rPr>
          <w:rFonts w:hint="cs"/>
          <w:rtl/>
        </w:rPr>
        <w:t xml:space="preserve"> אלי בן-מנחם</w:t>
      </w:r>
      <w:r>
        <w:rPr>
          <w:rtl/>
        </w:rPr>
        <w:t>:</w:t>
      </w:r>
    </w:p>
    <w:p w14:paraId="6CA32DF8" w14:textId="77777777" w:rsidR="00000000" w:rsidRDefault="000C6BB5">
      <w:pPr>
        <w:pStyle w:val="a0"/>
        <w:rPr>
          <w:rFonts w:hint="cs"/>
          <w:rtl/>
        </w:rPr>
      </w:pPr>
    </w:p>
    <w:p w14:paraId="4B276D57" w14:textId="77777777" w:rsidR="00000000" w:rsidRDefault="000C6BB5">
      <w:pPr>
        <w:pStyle w:val="a0"/>
        <w:rPr>
          <w:rFonts w:hint="cs"/>
          <w:rtl/>
        </w:rPr>
      </w:pPr>
      <w:r>
        <w:rPr>
          <w:rFonts w:hint="cs"/>
          <w:rtl/>
        </w:rPr>
        <w:t>חברת הכנסת זהבה גלאון. אני רוצה לקרוא לכם כאן - חבר הכנסת אורון, זה בשבילך - החלטת ו</w:t>
      </w:r>
      <w:r>
        <w:rPr>
          <w:rFonts w:hint="cs"/>
          <w:rtl/>
        </w:rPr>
        <w:t xml:space="preserve">עדת הפירושים. היה מקרה בעבר. אתה רוצה שאני אקרא לך את זה, או שאתה מוכן לקבל כפי שאני אומר, ולבוא לבדוק את זה אחר כך? </w:t>
      </w:r>
    </w:p>
    <w:p w14:paraId="429A9253" w14:textId="77777777" w:rsidR="00000000" w:rsidRDefault="000C6BB5">
      <w:pPr>
        <w:pStyle w:val="a0"/>
        <w:rPr>
          <w:rFonts w:hint="cs"/>
          <w:rtl/>
        </w:rPr>
      </w:pPr>
    </w:p>
    <w:p w14:paraId="3EEC4D53" w14:textId="77777777" w:rsidR="00000000" w:rsidRDefault="000C6BB5">
      <w:pPr>
        <w:pStyle w:val="af0"/>
        <w:rPr>
          <w:rtl/>
        </w:rPr>
      </w:pPr>
      <w:r>
        <w:rPr>
          <w:rFonts w:hint="eastAsia"/>
          <w:rtl/>
        </w:rPr>
        <w:t>חיים</w:t>
      </w:r>
      <w:r>
        <w:rPr>
          <w:rtl/>
        </w:rPr>
        <w:t xml:space="preserve"> אורון (יחד):</w:t>
      </w:r>
    </w:p>
    <w:p w14:paraId="0A5F3475" w14:textId="77777777" w:rsidR="00000000" w:rsidRDefault="000C6BB5">
      <w:pPr>
        <w:pStyle w:val="a0"/>
        <w:rPr>
          <w:rFonts w:hint="cs"/>
          <w:rtl/>
        </w:rPr>
      </w:pPr>
    </w:p>
    <w:p w14:paraId="016C350A" w14:textId="77777777" w:rsidR="00000000" w:rsidRDefault="000C6BB5">
      <w:pPr>
        <w:pStyle w:val="a0"/>
        <w:rPr>
          <w:rFonts w:hint="cs"/>
          <w:rtl/>
        </w:rPr>
      </w:pPr>
      <w:r>
        <w:rPr>
          <w:rFonts w:hint="cs"/>
          <w:rtl/>
        </w:rPr>
        <w:t xml:space="preserve">אני מאמין לך. </w:t>
      </w:r>
    </w:p>
    <w:p w14:paraId="2F3B6D84" w14:textId="77777777" w:rsidR="00000000" w:rsidRDefault="000C6BB5">
      <w:pPr>
        <w:pStyle w:val="a0"/>
        <w:rPr>
          <w:rFonts w:hint="cs"/>
          <w:rtl/>
        </w:rPr>
      </w:pPr>
    </w:p>
    <w:p w14:paraId="15E5333A" w14:textId="77777777" w:rsidR="00000000" w:rsidRDefault="000C6BB5">
      <w:pPr>
        <w:pStyle w:val="af1"/>
        <w:rPr>
          <w:rtl/>
        </w:rPr>
      </w:pPr>
      <w:r>
        <w:rPr>
          <w:rtl/>
        </w:rPr>
        <w:t>היו"ר</w:t>
      </w:r>
      <w:r>
        <w:rPr>
          <w:rFonts w:hint="cs"/>
          <w:rtl/>
        </w:rPr>
        <w:t xml:space="preserve"> אלי בן-מנחם</w:t>
      </w:r>
      <w:r>
        <w:rPr>
          <w:rtl/>
        </w:rPr>
        <w:t>:</w:t>
      </w:r>
    </w:p>
    <w:p w14:paraId="14EB07FC" w14:textId="77777777" w:rsidR="00000000" w:rsidRDefault="000C6BB5">
      <w:pPr>
        <w:pStyle w:val="a0"/>
        <w:rPr>
          <w:rtl/>
        </w:rPr>
      </w:pPr>
    </w:p>
    <w:p w14:paraId="179E0A74" w14:textId="77777777" w:rsidR="00000000" w:rsidRDefault="000C6BB5">
      <w:pPr>
        <w:pStyle w:val="a0"/>
        <w:rPr>
          <w:rFonts w:hint="cs"/>
          <w:rtl/>
        </w:rPr>
      </w:pPr>
      <w:r>
        <w:rPr>
          <w:rFonts w:hint="cs"/>
          <w:rtl/>
        </w:rPr>
        <w:t>אז היה מקרה כזה, ויש סמכות ליושב-ראש להצביע במועד אחר, ואנחנו פשוט הפעלנו את זה. ל</w:t>
      </w:r>
      <w:r>
        <w:rPr>
          <w:rFonts w:hint="cs"/>
          <w:rtl/>
        </w:rPr>
        <w:t xml:space="preserve">השיב ולהצביע במועד אחר. </w:t>
      </w:r>
    </w:p>
    <w:p w14:paraId="2503D34E" w14:textId="77777777" w:rsidR="00000000" w:rsidRDefault="000C6BB5">
      <w:pPr>
        <w:pStyle w:val="a0"/>
        <w:rPr>
          <w:rFonts w:hint="cs"/>
          <w:rtl/>
        </w:rPr>
      </w:pPr>
    </w:p>
    <w:p w14:paraId="1ECE1A49" w14:textId="77777777" w:rsidR="00000000" w:rsidRDefault="000C6BB5">
      <w:pPr>
        <w:pStyle w:val="af0"/>
        <w:rPr>
          <w:rtl/>
        </w:rPr>
      </w:pPr>
      <w:r>
        <w:rPr>
          <w:rFonts w:hint="eastAsia"/>
          <w:rtl/>
        </w:rPr>
        <w:t>חיים</w:t>
      </w:r>
      <w:r>
        <w:rPr>
          <w:rtl/>
        </w:rPr>
        <w:t xml:space="preserve"> אורון (יחד):</w:t>
      </w:r>
    </w:p>
    <w:p w14:paraId="63D33487" w14:textId="77777777" w:rsidR="00000000" w:rsidRDefault="000C6BB5">
      <w:pPr>
        <w:pStyle w:val="a0"/>
        <w:rPr>
          <w:rFonts w:hint="cs"/>
          <w:rtl/>
        </w:rPr>
      </w:pPr>
    </w:p>
    <w:p w14:paraId="3893049C" w14:textId="77777777" w:rsidR="00000000" w:rsidRDefault="000C6BB5">
      <w:pPr>
        <w:pStyle w:val="a0"/>
        <w:rPr>
          <w:rFonts w:hint="cs"/>
          <w:rtl/>
        </w:rPr>
      </w:pPr>
      <w:r>
        <w:rPr>
          <w:rFonts w:hint="cs"/>
          <w:rtl/>
        </w:rPr>
        <w:t xml:space="preserve">אבל על הנוסח הזה, אי-אפשר להביא נוסחים אחרים. </w:t>
      </w:r>
    </w:p>
    <w:p w14:paraId="7B24A37E" w14:textId="77777777" w:rsidR="00000000" w:rsidRDefault="000C6BB5">
      <w:pPr>
        <w:pStyle w:val="a0"/>
        <w:rPr>
          <w:rFonts w:hint="cs"/>
          <w:rtl/>
        </w:rPr>
      </w:pPr>
    </w:p>
    <w:p w14:paraId="47A11C46" w14:textId="77777777" w:rsidR="00000000" w:rsidRDefault="000C6BB5">
      <w:pPr>
        <w:pStyle w:val="af1"/>
        <w:rPr>
          <w:rtl/>
        </w:rPr>
      </w:pPr>
      <w:r>
        <w:rPr>
          <w:rtl/>
        </w:rPr>
        <w:t>היו"ר</w:t>
      </w:r>
      <w:r>
        <w:rPr>
          <w:rFonts w:hint="cs"/>
          <w:rtl/>
        </w:rPr>
        <w:t xml:space="preserve"> אלי בן-מנחם</w:t>
      </w:r>
      <w:r>
        <w:rPr>
          <w:rtl/>
        </w:rPr>
        <w:t>:</w:t>
      </w:r>
    </w:p>
    <w:p w14:paraId="0AC67AE1" w14:textId="77777777" w:rsidR="00000000" w:rsidRDefault="000C6BB5">
      <w:pPr>
        <w:pStyle w:val="a0"/>
        <w:rPr>
          <w:rFonts w:hint="cs"/>
          <w:rtl/>
        </w:rPr>
      </w:pPr>
    </w:p>
    <w:p w14:paraId="7B64CE38" w14:textId="77777777" w:rsidR="00000000" w:rsidRDefault="000C6BB5">
      <w:pPr>
        <w:pStyle w:val="a0"/>
        <w:rPr>
          <w:rFonts w:hint="cs"/>
          <w:rtl/>
        </w:rPr>
      </w:pPr>
      <w:r>
        <w:rPr>
          <w:rFonts w:hint="cs"/>
          <w:rtl/>
        </w:rPr>
        <w:t>כן. אז זה מה שביקשתי, זה הכול. אז זה מה שביקשתי, זה הכול. ועברתי גם לנושא הבא, אז חברת הכנסת זהבה גלאון - מיותר. יש לנו יום ארוך. תפסיקו.</w:t>
      </w:r>
    </w:p>
    <w:p w14:paraId="65483B4B" w14:textId="77777777" w:rsidR="00000000" w:rsidRDefault="000C6BB5">
      <w:pPr>
        <w:pStyle w:val="a0"/>
        <w:rPr>
          <w:rFonts w:hint="cs"/>
          <w:rtl/>
        </w:rPr>
      </w:pPr>
    </w:p>
    <w:p w14:paraId="1F179D51" w14:textId="77777777" w:rsidR="00000000" w:rsidRDefault="000C6BB5">
      <w:pPr>
        <w:pStyle w:val="-"/>
        <w:rPr>
          <w:rtl/>
        </w:rPr>
      </w:pPr>
      <w:bookmarkStart w:id="297" w:name="FS000000461T02_08_2004_20_23_35C"/>
      <w:bookmarkEnd w:id="297"/>
      <w:r>
        <w:rPr>
          <w:rFonts w:hint="eastAsia"/>
          <w:rtl/>
        </w:rPr>
        <w:t>שלום</w:t>
      </w:r>
      <w:r>
        <w:rPr>
          <w:rFonts w:hint="eastAsia"/>
          <w:rtl/>
        </w:rPr>
        <w:t xml:space="preserve"> שמחון (יו</w:t>
      </w:r>
      <w:r>
        <w:rPr>
          <w:rtl/>
        </w:rPr>
        <w:t>"</w:t>
      </w:r>
      <w:r>
        <w:rPr>
          <w:rFonts w:hint="eastAsia"/>
          <w:rtl/>
        </w:rPr>
        <w:t>ר ועדת הכלכלה):</w:t>
      </w:r>
    </w:p>
    <w:p w14:paraId="67FAE392" w14:textId="77777777" w:rsidR="00000000" w:rsidRDefault="000C6BB5">
      <w:pPr>
        <w:pStyle w:val="a0"/>
        <w:rPr>
          <w:rFonts w:hint="cs"/>
          <w:rtl/>
        </w:rPr>
      </w:pPr>
    </w:p>
    <w:p w14:paraId="1EF94C41" w14:textId="77777777" w:rsidR="00000000" w:rsidRDefault="000C6BB5">
      <w:pPr>
        <w:pStyle w:val="a0"/>
        <w:rPr>
          <w:rFonts w:hint="cs"/>
          <w:rtl/>
        </w:rPr>
      </w:pPr>
      <w:r>
        <w:rPr>
          <w:rFonts w:hint="cs"/>
          <w:rtl/>
        </w:rPr>
        <w:t xml:space="preserve">תאמין לי, תגיד שאתה מוותר על ההסתייגויות, נגמר הוויכוח. </w:t>
      </w:r>
    </w:p>
    <w:p w14:paraId="5CEF28E3" w14:textId="77777777" w:rsidR="00000000" w:rsidRDefault="000C6BB5">
      <w:pPr>
        <w:pStyle w:val="a0"/>
        <w:rPr>
          <w:rFonts w:hint="cs"/>
          <w:rtl/>
        </w:rPr>
      </w:pPr>
    </w:p>
    <w:p w14:paraId="5E006D0C" w14:textId="77777777" w:rsidR="00000000" w:rsidRDefault="000C6BB5">
      <w:pPr>
        <w:pStyle w:val="af1"/>
        <w:rPr>
          <w:rtl/>
        </w:rPr>
      </w:pPr>
      <w:r>
        <w:rPr>
          <w:rtl/>
        </w:rPr>
        <w:t>היו"ר</w:t>
      </w:r>
      <w:r>
        <w:rPr>
          <w:rFonts w:hint="cs"/>
          <w:rtl/>
        </w:rPr>
        <w:t xml:space="preserve"> אלי בן-מנחם</w:t>
      </w:r>
      <w:r>
        <w:rPr>
          <w:rtl/>
        </w:rPr>
        <w:t>:</w:t>
      </w:r>
    </w:p>
    <w:p w14:paraId="5164445E" w14:textId="77777777" w:rsidR="00000000" w:rsidRDefault="000C6BB5">
      <w:pPr>
        <w:pStyle w:val="a0"/>
        <w:rPr>
          <w:rFonts w:hint="cs"/>
          <w:rtl/>
        </w:rPr>
      </w:pPr>
    </w:p>
    <w:p w14:paraId="0E9FB047" w14:textId="77777777" w:rsidR="00000000" w:rsidRDefault="000C6BB5">
      <w:pPr>
        <w:pStyle w:val="a0"/>
        <w:rPr>
          <w:rFonts w:hint="cs"/>
          <w:rtl/>
        </w:rPr>
      </w:pPr>
      <w:r>
        <w:rPr>
          <w:rFonts w:hint="cs"/>
          <w:rtl/>
        </w:rPr>
        <w:t xml:space="preserve">חבר הכנסת שלום שמחון, עברנו לנושא הבא. </w:t>
      </w:r>
    </w:p>
    <w:p w14:paraId="1F3A5D60" w14:textId="77777777" w:rsidR="00000000" w:rsidRDefault="000C6BB5">
      <w:pPr>
        <w:pStyle w:val="a0"/>
        <w:rPr>
          <w:rFonts w:hint="cs"/>
          <w:rtl/>
        </w:rPr>
      </w:pPr>
    </w:p>
    <w:p w14:paraId="1D1CED97" w14:textId="77777777" w:rsidR="00000000" w:rsidRDefault="000C6BB5">
      <w:pPr>
        <w:pStyle w:val="af0"/>
        <w:rPr>
          <w:rtl/>
        </w:rPr>
      </w:pPr>
      <w:r>
        <w:rPr>
          <w:rFonts w:hint="eastAsia"/>
          <w:rtl/>
        </w:rPr>
        <w:t>זהבה</w:t>
      </w:r>
      <w:r>
        <w:rPr>
          <w:rtl/>
        </w:rPr>
        <w:t xml:space="preserve"> גלאון (יחד):</w:t>
      </w:r>
    </w:p>
    <w:p w14:paraId="79D378CB" w14:textId="77777777" w:rsidR="00000000" w:rsidRDefault="000C6BB5">
      <w:pPr>
        <w:pStyle w:val="a0"/>
        <w:rPr>
          <w:rFonts w:hint="cs"/>
          <w:rtl/>
        </w:rPr>
      </w:pPr>
    </w:p>
    <w:p w14:paraId="40CDF3C4" w14:textId="77777777" w:rsidR="00000000" w:rsidRDefault="000C6BB5">
      <w:pPr>
        <w:pStyle w:val="a0"/>
        <w:rPr>
          <w:rFonts w:hint="cs"/>
          <w:rtl/>
        </w:rPr>
      </w:pPr>
      <w:r>
        <w:rPr>
          <w:rFonts w:hint="cs"/>
          <w:rtl/>
        </w:rPr>
        <w:t>אדוני היושב-ראש, אני מבקשת להגיד משפט אחד. קרה כאן משהו שהוא לא מקובל, שבאים שני שרים בממש</w:t>
      </w:r>
      <w:r>
        <w:rPr>
          <w:rFonts w:hint="cs"/>
          <w:rtl/>
        </w:rPr>
        <w:t xml:space="preserve">לה, אחרי שיש הבנה, ומגיעים לאי-הבנות ביניהם. לו היה מדובר, אני אומרת לך, בחוק של חבר כנסת מהקואליציה, חבר הכנסת סער, יושב-ראש הקואליציה, היה דואג שביום רביעי תהיה הצבעה, לפני שיוצאים לפגרה. אבל כשמדובר בחוק של חבר כנסת מהאופוזיציה, אז אפשר לעשות חגיגה. אם </w:t>
      </w:r>
      <w:r>
        <w:rPr>
          <w:rFonts w:hint="cs"/>
          <w:rtl/>
        </w:rPr>
        <w:t xml:space="preserve">יושב-ראש הקואליציה חושב שהוא מנהל את הכנסת - אז תן לו. אני חושבת שזה לא תקין. זה פשוט לא תקין. </w:t>
      </w:r>
    </w:p>
    <w:p w14:paraId="380D6EF6" w14:textId="77777777" w:rsidR="00000000" w:rsidRDefault="000C6BB5">
      <w:pPr>
        <w:pStyle w:val="a0"/>
        <w:rPr>
          <w:rFonts w:hint="cs"/>
          <w:rtl/>
        </w:rPr>
      </w:pPr>
    </w:p>
    <w:p w14:paraId="76669527" w14:textId="77777777" w:rsidR="00000000" w:rsidRDefault="000C6BB5">
      <w:pPr>
        <w:pStyle w:val="af1"/>
        <w:rPr>
          <w:rtl/>
        </w:rPr>
      </w:pPr>
      <w:r>
        <w:rPr>
          <w:rtl/>
        </w:rPr>
        <w:t>היו"ר</w:t>
      </w:r>
      <w:r>
        <w:rPr>
          <w:rFonts w:hint="cs"/>
          <w:rtl/>
        </w:rPr>
        <w:t xml:space="preserve"> ראובן ריבלין</w:t>
      </w:r>
      <w:r>
        <w:rPr>
          <w:rtl/>
        </w:rPr>
        <w:t>:</w:t>
      </w:r>
    </w:p>
    <w:p w14:paraId="5874E570" w14:textId="77777777" w:rsidR="00000000" w:rsidRDefault="000C6BB5">
      <w:pPr>
        <w:pStyle w:val="a0"/>
        <w:rPr>
          <w:rtl/>
        </w:rPr>
      </w:pPr>
    </w:p>
    <w:p w14:paraId="1792E5A9" w14:textId="77777777" w:rsidR="00000000" w:rsidRDefault="000C6BB5">
      <w:pPr>
        <w:pStyle w:val="a0"/>
        <w:rPr>
          <w:rFonts w:hint="cs"/>
          <w:rtl/>
        </w:rPr>
      </w:pPr>
      <w:r>
        <w:rPr>
          <w:rFonts w:hint="cs"/>
          <w:rtl/>
        </w:rPr>
        <w:t xml:space="preserve">אני מבקש להעיר הערה להערתה של חברת הכנסת גלאון. </w:t>
      </w:r>
    </w:p>
    <w:p w14:paraId="7981546A" w14:textId="77777777" w:rsidR="00000000" w:rsidRDefault="000C6BB5">
      <w:pPr>
        <w:pStyle w:val="a0"/>
        <w:rPr>
          <w:rFonts w:hint="cs"/>
          <w:rtl/>
        </w:rPr>
      </w:pPr>
    </w:p>
    <w:p w14:paraId="71906668" w14:textId="77777777" w:rsidR="00000000" w:rsidRDefault="000C6BB5">
      <w:pPr>
        <w:pStyle w:val="af1"/>
        <w:rPr>
          <w:rtl/>
        </w:rPr>
      </w:pPr>
      <w:r>
        <w:rPr>
          <w:rtl/>
        </w:rPr>
        <w:t>היו"ר</w:t>
      </w:r>
      <w:r>
        <w:rPr>
          <w:rFonts w:hint="cs"/>
          <w:rtl/>
        </w:rPr>
        <w:t xml:space="preserve"> אלי בן-מנחם</w:t>
      </w:r>
      <w:r>
        <w:rPr>
          <w:rtl/>
        </w:rPr>
        <w:t>:</w:t>
      </w:r>
    </w:p>
    <w:p w14:paraId="4BB5A662" w14:textId="77777777" w:rsidR="00000000" w:rsidRDefault="000C6BB5">
      <w:pPr>
        <w:pStyle w:val="a0"/>
        <w:rPr>
          <w:rFonts w:hint="cs"/>
          <w:rtl/>
        </w:rPr>
      </w:pPr>
    </w:p>
    <w:p w14:paraId="12BCC829" w14:textId="77777777" w:rsidR="00000000" w:rsidRDefault="000C6BB5">
      <w:pPr>
        <w:pStyle w:val="a0"/>
        <w:rPr>
          <w:rFonts w:hint="cs"/>
          <w:rtl/>
        </w:rPr>
      </w:pPr>
      <w:r>
        <w:rPr>
          <w:rFonts w:hint="cs"/>
          <w:rtl/>
        </w:rPr>
        <w:t xml:space="preserve">בבקשה, יושב-ראש הכנסת. </w:t>
      </w:r>
    </w:p>
    <w:p w14:paraId="6F57761A" w14:textId="77777777" w:rsidR="00000000" w:rsidRDefault="000C6BB5">
      <w:pPr>
        <w:pStyle w:val="a0"/>
        <w:rPr>
          <w:rFonts w:hint="cs"/>
          <w:rtl/>
        </w:rPr>
      </w:pPr>
    </w:p>
    <w:p w14:paraId="095ABFE8" w14:textId="77777777" w:rsidR="00000000" w:rsidRDefault="000C6BB5">
      <w:pPr>
        <w:pStyle w:val="af1"/>
        <w:rPr>
          <w:rtl/>
        </w:rPr>
      </w:pPr>
      <w:r>
        <w:rPr>
          <w:rtl/>
        </w:rPr>
        <w:t>היו"ר</w:t>
      </w:r>
      <w:r>
        <w:rPr>
          <w:rFonts w:hint="cs"/>
          <w:rtl/>
        </w:rPr>
        <w:t xml:space="preserve"> ראובן ריבלין</w:t>
      </w:r>
      <w:r>
        <w:rPr>
          <w:rtl/>
        </w:rPr>
        <w:t>:</w:t>
      </w:r>
    </w:p>
    <w:p w14:paraId="7980CF84" w14:textId="77777777" w:rsidR="00000000" w:rsidRDefault="000C6BB5">
      <w:pPr>
        <w:pStyle w:val="a0"/>
        <w:rPr>
          <w:rtl/>
        </w:rPr>
      </w:pPr>
    </w:p>
    <w:p w14:paraId="5DA5E98C" w14:textId="77777777" w:rsidR="00000000" w:rsidRDefault="000C6BB5">
      <w:pPr>
        <w:pStyle w:val="a0"/>
        <w:rPr>
          <w:rFonts w:hint="cs"/>
          <w:rtl/>
        </w:rPr>
      </w:pPr>
      <w:r>
        <w:rPr>
          <w:rFonts w:hint="cs"/>
          <w:rtl/>
        </w:rPr>
        <w:t>תודה רבה. כדי להעמיד ד</w:t>
      </w:r>
      <w:r>
        <w:rPr>
          <w:rFonts w:hint="cs"/>
          <w:rtl/>
        </w:rPr>
        <w:t xml:space="preserve">ברים על דיוקם - - - </w:t>
      </w:r>
    </w:p>
    <w:p w14:paraId="40FD7D98" w14:textId="77777777" w:rsidR="00000000" w:rsidRDefault="000C6BB5">
      <w:pPr>
        <w:pStyle w:val="a0"/>
        <w:rPr>
          <w:rFonts w:hint="cs"/>
          <w:rtl/>
        </w:rPr>
      </w:pPr>
    </w:p>
    <w:p w14:paraId="57C812F9" w14:textId="77777777" w:rsidR="00000000" w:rsidRDefault="000C6BB5">
      <w:pPr>
        <w:pStyle w:val="-"/>
        <w:rPr>
          <w:rtl/>
        </w:rPr>
      </w:pPr>
      <w:bookmarkStart w:id="298" w:name="FS000000461T02_08_2004_20_27_30C"/>
      <w:bookmarkEnd w:id="298"/>
      <w:r>
        <w:rPr>
          <w:rtl/>
        </w:rPr>
        <w:t>שלום שמחון (יו"ר ועדת הכלכלה):</w:t>
      </w:r>
    </w:p>
    <w:p w14:paraId="318CC3BC" w14:textId="77777777" w:rsidR="00000000" w:rsidRDefault="000C6BB5">
      <w:pPr>
        <w:pStyle w:val="a0"/>
        <w:rPr>
          <w:rtl/>
        </w:rPr>
      </w:pPr>
    </w:p>
    <w:p w14:paraId="003DBEA5" w14:textId="77777777" w:rsidR="00000000" w:rsidRDefault="000C6BB5">
      <w:pPr>
        <w:pStyle w:val="a0"/>
        <w:rPr>
          <w:rFonts w:hint="cs"/>
          <w:rtl/>
        </w:rPr>
      </w:pPr>
      <w:r>
        <w:rPr>
          <w:rFonts w:hint="cs"/>
          <w:rtl/>
        </w:rPr>
        <w:t xml:space="preserve">אבל, אדוני היושב-ראש, לפני שאתה אומר - אני מסכים שההצבעה תהיה ביום רביעי. </w:t>
      </w:r>
    </w:p>
    <w:p w14:paraId="5BC76E05" w14:textId="77777777" w:rsidR="00000000" w:rsidRDefault="000C6BB5">
      <w:pPr>
        <w:pStyle w:val="a0"/>
        <w:rPr>
          <w:rFonts w:hint="cs"/>
          <w:rtl/>
        </w:rPr>
      </w:pPr>
    </w:p>
    <w:p w14:paraId="0CD4AADC" w14:textId="77777777" w:rsidR="00000000" w:rsidRDefault="000C6BB5">
      <w:pPr>
        <w:pStyle w:val="af1"/>
        <w:rPr>
          <w:rtl/>
        </w:rPr>
      </w:pPr>
      <w:r>
        <w:rPr>
          <w:rtl/>
        </w:rPr>
        <w:t>היו"ר</w:t>
      </w:r>
      <w:r>
        <w:rPr>
          <w:rFonts w:hint="cs"/>
          <w:rtl/>
        </w:rPr>
        <w:t xml:space="preserve"> ראובן ריבלין</w:t>
      </w:r>
      <w:r>
        <w:rPr>
          <w:rtl/>
        </w:rPr>
        <w:t>:</w:t>
      </w:r>
    </w:p>
    <w:p w14:paraId="55AB7125" w14:textId="77777777" w:rsidR="00000000" w:rsidRDefault="000C6BB5">
      <w:pPr>
        <w:pStyle w:val="a0"/>
        <w:rPr>
          <w:rtl/>
        </w:rPr>
      </w:pPr>
    </w:p>
    <w:p w14:paraId="2D206D43" w14:textId="77777777" w:rsidR="00000000" w:rsidRDefault="000C6BB5">
      <w:pPr>
        <w:pStyle w:val="a0"/>
        <w:rPr>
          <w:rFonts w:hint="cs"/>
          <w:rtl/>
        </w:rPr>
      </w:pPr>
      <w:r>
        <w:rPr>
          <w:rFonts w:hint="cs"/>
          <w:rtl/>
        </w:rPr>
        <w:t xml:space="preserve">אדוני יכול להסכים על כל דבר, אני רוצה להסביר בצורה הברורה ביותר שאני אחראי לסדר-היום. היום בבוקר, כמנהגי </w:t>
      </w:r>
      <w:r>
        <w:rPr>
          <w:rFonts w:hint="cs"/>
          <w:rtl/>
        </w:rPr>
        <w:t>מדי שבוע, נפגשתי עם יושב-ראש הקואליציה ויושב-ראש או ממלא-מקום יושב-ראש סיעה גדולה באופוזיציה, ואנחנו סיכמנו את סדר-היום לכל השבוע, כי הוא סדר-יום מורכב ומסובך. השארנו דבר אחד בצריך עיון, וזו הצעת החוק של חבר הכנסת שמחון, שהיתה אמורה להיות מוצבעת בקריאה טרו</w:t>
      </w:r>
      <w:r>
        <w:rPr>
          <w:rFonts w:hint="cs"/>
          <w:rtl/>
        </w:rPr>
        <w:t xml:space="preserve">מית, והשבוע אין קריאות טרומיות, אבל התחייבנו שבתוך שבועיים, על כל פנים אני אמרתי שאם הוא ידרוש - בתוך שבועיים יצביעו על הצעתו, אבל זה עדיין בצריך עיון. אני מתאר לעצמי שאנחנו נצביע על זה. אני לא מתחייב, אך זו הרגשתי. </w:t>
      </w:r>
    </w:p>
    <w:p w14:paraId="500C6E7E" w14:textId="77777777" w:rsidR="00000000" w:rsidRDefault="000C6BB5">
      <w:pPr>
        <w:pStyle w:val="a0"/>
        <w:rPr>
          <w:rFonts w:hint="cs"/>
          <w:rtl/>
        </w:rPr>
      </w:pPr>
    </w:p>
    <w:p w14:paraId="07F7B8BC" w14:textId="77777777" w:rsidR="00000000" w:rsidRDefault="000C6BB5">
      <w:pPr>
        <w:pStyle w:val="a0"/>
        <w:rPr>
          <w:rFonts w:hint="cs"/>
          <w:rtl/>
        </w:rPr>
      </w:pPr>
      <w:r>
        <w:rPr>
          <w:rFonts w:hint="cs"/>
          <w:rtl/>
        </w:rPr>
        <w:t>על כל פנים, הסכמנו שכל שינוי בסדר-היום</w:t>
      </w:r>
      <w:r>
        <w:rPr>
          <w:rFonts w:hint="cs"/>
          <w:rtl/>
        </w:rPr>
        <w:t xml:space="preserve"> של השבוע, על כל מכלול החוקים, יוכל להיעשות רק בהסכמה פה-אחד של חבר הכנסת גדעון סער ושל חבר הכנסת יצחק הרצוג, או מחליפיהם. ולכן, גברתי יכולה להיות רגועה. גם אם הוא היה מבקש איזו הצעה כזאת או אחרת, שגברתי מרמזת שזה על-פי רצונה, אנחנו סיכמנו את כללי המשחק הי</w:t>
      </w:r>
      <w:r>
        <w:rPr>
          <w:rFonts w:hint="cs"/>
          <w:rtl/>
        </w:rPr>
        <w:t xml:space="preserve">ום בבוקר, וכך יהיה. </w:t>
      </w:r>
    </w:p>
    <w:p w14:paraId="4576B96C" w14:textId="77777777" w:rsidR="00000000" w:rsidRDefault="000C6BB5">
      <w:pPr>
        <w:pStyle w:val="a0"/>
        <w:rPr>
          <w:rFonts w:hint="cs"/>
          <w:rtl/>
        </w:rPr>
      </w:pPr>
    </w:p>
    <w:p w14:paraId="76B435C1" w14:textId="77777777" w:rsidR="00000000" w:rsidRDefault="000C6BB5">
      <w:pPr>
        <w:pStyle w:val="a0"/>
        <w:rPr>
          <w:rFonts w:hint="cs"/>
          <w:rtl/>
        </w:rPr>
      </w:pPr>
      <w:r>
        <w:rPr>
          <w:rFonts w:hint="cs"/>
          <w:rtl/>
        </w:rPr>
        <w:t>פירושו של דבר, כל שינוי בסדר-היום, כפי שהוא בא - היום הגיעה לסדר-היום הצעת החוק שהוצגה על-ידי יושב-ראש ועדת הכלכלה. השרים אמרו את אשר אמרו, יושב-ראש ועדת הכלכלה ביקש את אשר ביקש, ביום רביעי זה לא יוצב על סדר-היום, ואם יוצב על סדר-היום</w:t>
      </w:r>
      <w:r>
        <w:rPr>
          <w:rFonts w:hint="cs"/>
          <w:rtl/>
        </w:rPr>
        <w:t xml:space="preserve">, יהיה זה רק בהסכמתי ובהסכמת שני החברים, חבר הכנסת יצחק הרצוג וחבר הכנסת גדעון סער. תודה רבה. </w:t>
      </w:r>
    </w:p>
    <w:p w14:paraId="7A7F1EED" w14:textId="77777777" w:rsidR="00000000" w:rsidRDefault="000C6BB5">
      <w:pPr>
        <w:pStyle w:val="a0"/>
        <w:rPr>
          <w:rFonts w:hint="cs"/>
          <w:rtl/>
        </w:rPr>
      </w:pPr>
    </w:p>
    <w:p w14:paraId="79D26700" w14:textId="77777777" w:rsidR="00000000" w:rsidRDefault="000C6BB5">
      <w:pPr>
        <w:pStyle w:val="af0"/>
        <w:rPr>
          <w:rtl/>
        </w:rPr>
      </w:pPr>
      <w:r>
        <w:rPr>
          <w:rFonts w:hint="eastAsia"/>
          <w:rtl/>
        </w:rPr>
        <w:t>זהבה</w:t>
      </w:r>
      <w:r>
        <w:rPr>
          <w:rtl/>
        </w:rPr>
        <w:t xml:space="preserve"> גלאון (יחד):</w:t>
      </w:r>
    </w:p>
    <w:p w14:paraId="17C6636A" w14:textId="77777777" w:rsidR="00000000" w:rsidRDefault="000C6BB5">
      <w:pPr>
        <w:pStyle w:val="a0"/>
        <w:rPr>
          <w:rFonts w:hint="cs"/>
          <w:rtl/>
        </w:rPr>
      </w:pPr>
    </w:p>
    <w:p w14:paraId="30E08917" w14:textId="77777777" w:rsidR="00000000" w:rsidRDefault="000C6BB5">
      <w:pPr>
        <w:pStyle w:val="a0"/>
        <w:rPr>
          <w:rFonts w:hint="cs"/>
          <w:rtl/>
        </w:rPr>
      </w:pPr>
      <w:r>
        <w:rPr>
          <w:rFonts w:hint="cs"/>
          <w:rtl/>
        </w:rPr>
        <w:t xml:space="preserve">אז אני מציעה - - - </w:t>
      </w:r>
    </w:p>
    <w:p w14:paraId="30F7F7F2" w14:textId="77777777" w:rsidR="00000000" w:rsidRDefault="000C6BB5">
      <w:pPr>
        <w:pStyle w:val="a0"/>
        <w:rPr>
          <w:rFonts w:hint="cs"/>
          <w:rtl/>
        </w:rPr>
      </w:pPr>
    </w:p>
    <w:p w14:paraId="33EFC86B" w14:textId="77777777" w:rsidR="00000000" w:rsidRDefault="000C6BB5">
      <w:pPr>
        <w:pStyle w:val="af1"/>
        <w:rPr>
          <w:rtl/>
        </w:rPr>
      </w:pPr>
      <w:r>
        <w:rPr>
          <w:rtl/>
        </w:rPr>
        <w:t>היו"ר</w:t>
      </w:r>
      <w:r>
        <w:rPr>
          <w:rFonts w:hint="cs"/>
          <w:rtl/>
        </w:rPr>
        <w:t xml:space="preserve"> אלי בן-מנחם</w:t>
      </w:r>
      <w:r>
        <w:rPr>
          <w:rtl/>
        </w:rPr>
        <w:t>:</w:t>
      </w:r>
    </w:p>
    <w:p w14:paraId="10E891FB" w14:textId="77777777" w:rsidR="00000000" w:rsidRDefault="000C6BB5">
      <w:pPr>
        <w:pStyle w:val="a0"/>
        <w:rPr>
          <w:rFonts w:hint="cs"/>
          <w:rtl/>
        </w:rPr>
      </w:pPr>
    </w:p>
    <w:p w14:paraId="45350D3F" w14:textId="77777777" w:rsidR="00000000" w:rsidRDefault="000C6BB5">
      <w:pPr>
        <w:pStyle w:val="a0"/>
        <w:rPr>
          <w:rFonts w:hint="cs"/>
          <w:rtl/>
        </w:rPr>
      </w:pPr>
      <w:r>
        <w:rPr>
          <w:rFonts w:hint="cs"/>
          <w:rtl/>
        </w:rPr>
        <w:t xml:space="preserve">תודה ליושב-ראש הכנסת. חבר הכנסת אבו וילן. הרי אנחנו כבר עברנו לנושא הבא. אני עברתי לנושא הבא. לא את </w:t>
      </w:r>
      <w:r>
        <w:rPr>
          <w:rFonts w:hint="cs"/>
          <w:rtl/>
        </w:rPr>
        <w:t xml:space="preserve">קובעת, עם כל הכבוד לך, חברת הכנסת גלאון. חבר הכנסת וילן, משפט אחד. </w:t>
      </w:r>
    </w:p>
    <w:p w14:paraId="1F49F32B" w14:textId="77777777" w:rsidR="00000000" w:rsidRDefault="000C6BB5">
      <w:pPr>
        <w:pStyle w:val="a0"/>
        <w:rPr>
          <w:rFonts w:hint="cs"/>
          <w:rtl/>
        </w:rPr>
      </w:pPr>
    </w:p>
    <w:p w14:paraId="730284D2" w14:textId="77777777" w:rsidR="00000000" w:rsidRDefault="000C6BB5">
      <w:pPr>
        <w:pStyle w:val="af0"/>
        <w:rPr>
          <w:rtl/>
        </w:rPr>
      </w:pPr>
      <w:r>
        <w:rPr>
          <w:rFonts w:hint="eastAsia"/>
          <w:rtl/>
        </w:rPr>
        <w:t>אבשלום</w:t>
      </w:r>
      <w:r>
        <w:rPr>
          <w:rtl/>
        </w:rPr>
        <w:t xml:space="preserve"> וילן (יחד):</w:t>
      </w:r>
    </w:p>
    <w:p w14:paraId="42AE6214" w14:textId="77777777" w:rsidR="00000000" w:rsidRDefault="000C6BB5">
      <w:pPr>
        <w:pStyle w:val="a0"/>
        <w:rPr>
          <w:rFonts w:hint="cs"/>
          <w:rtl/>
        </w:rPr>
      </w:pPr>
    </w:p>
    <w:p w14:paraId="36F5616C" w14:textId="77777777" w:rsidR="00000000" w:rsidRDefault="000C6BB5">
      <w:pPr>
        <w:pStyle w:val="a0"/>
        <w:rPr>
          <w:rFonts w:hint="cs"/>
          <w:rtl/>
        </w:rPr>
      </w:pPr>
      <w:r>
        <w:rPr>
          <w:rFonts w:hint="cs"/>
          <w:rtl/>
        </w:rPr>
        <w:t>אדוני היושב-ראש, היה פה דבר שהוא נדיר בכנסת. הוועדה, כפי שאמר היושב-ראש, סיימה את עבודתה והצביעה פה-אחד. נציגי משרד החקלאות ומשרד הבריאות הופיעו. נציגי משרד החקלאות שכ</w:t>
      </w:r>
      <w:r>
        <w:rPr>
          <w:rFonts w:hint="cs"/>
          <w:rtl/>
        </w:rPr>
        <w:t xml:space="preserve">נעו, ובדין שכנעו, ששר החקלאות הוא אחראי ליישום החוק. שר הבריאות החליט לערער, אף שבוועדה ניסה פעמיים לשכנע ולא הצליח. וראה זה פלא: סיעת הקואליציה ויושב-ראש הקואליציה מחליטים להתייצב עם שר אחד שלהם, המערער, כנגד שר אחר שלהם. אני לא נכנס למאבקים בתוך הליכוד, </w:t>
      </w:r>
      <w:r>
        <w:rPr>
          <w:rFonts w:hint="cs"/>
          <w:rtl/>
        </w:rPr>
        <w:t>רק אני חושב, אדוני יושב-ראש הכנסת, אתה אמון גם על הדר בית"רי. מה שהיה פה היום הוא לא הדר בית"רי. רחוק מאוד מזה. אני מקווה שעד יום רביעי נשב עם שני השרים, יושב-ראש הוועדה ואנוכי, ונמצא פתרון. ואם נמצא, בשם ההדר הבית"רי אני מבקש ממך לסיים את זה, כי הנושא הזה</w:t>
      </w:r>
      <w:r>
        <w:rPr>
          <w:rFonts w:hint="cs"/>
          <w:rtl/>
        </w:rPr>
        <w:t xml:space="preserve"> הוא לא קואליציה-אופוזיציה. הוא חשוב מאוד למדינת ישראל, וחבל שמתנהלים בצורה כזאת. </w:t>
      </w:r>
    </w:p>
    <w:p w14:paraId="7EA742FF" w14:textId="77777777" w:rsidR="00000000" w:rsidRDefault="000C6BB5">
      <w:pPr>
        <w:pStyle w:val="a0"/>
        <w:rPr>
          <w:rFonts w:hint="cs"/>
          <w:rtl/>
        </w:rPr>
      </w:pPr>
    </w:p>
    <w:p w14:paraId="71C23DE0" w14:textId="77777777" w:rsidR="00000000" w:rsidRDefault="000C6BB5">
      <w:pPr>
        <w:pStyle w:val="af1"/>
        <w:rPr>
          <w:rtl/>
        </w:rPr>
      </w:pPr>
      <w:r>
        <w:rPr>
          <w:rtl/>
        </w:rPr>
        <w:t>היו"ר</w:t>
      </w:r>
      <w:r>
        <w:rPr>
          <w:rFonts w:hint="cs"/>
          <w:rtl/>
        </w:rPr>
        <w:t xml:space="preserve"> אלי בן-מנחם</w:t>
      </w:r>
      <w:r>
        <w:rPr>
          <w:rtl/>
        </w:rPr>
        <w:t>:</w:t>
      </w:r>
    </w:p>
    <w:p w14:paraId="43CCA35A" w14:textId="77777777" w:rsidR="00000000" w:rsidRDefault="000C6BB5">
      <w:pPr>
        <w:pStyle w:val="a0"/>
        <w:rPr>
          <w:rFonts w:hint="cs"/>
          <w:rtl/>
        </w:rPr>
      </w:pPr>
    </w:p>
    <w:p w14:paraId="1CA3799B" w14:textId="77777777" w:rsidR="00000000" w:rsidRDefault="000C6BB5">
      <w:pPr>
        <w:pStyle w:val="a0"/>
        <w:rPr>
          <w:rFonts w:hint="cs"/>
          <w:rtl/>
        </w:rPr>
      </w:pPr>
      <w:r>
        <w:rPr>
          <w:rFonts w:hint="cs"/>
          <w:rtl/>
        </w:rPr>
        <w:t xml:space="preserve">תודה לחבר הכנסת וילן. בבקשה, חבר הכנסת שלום שמחון. </w:t>
      </w:r>
    </w:p>
    <w:p w14:paraId="467CF4D8" w14:textId="77777777" w:rsidR="00000000" w:rsidRDefault="000C6BB5">
      <w:pPr>
        <w:pStyle w:val="a0"/>
        <w:rPr>
          <w:rFonts w:hint="cs"/>
          <w:rtl/>
        </w:rPr>
      </w:pPr>
    </w:p>
    <w:p w14:paraId="42C9CB86" w14:textId="77777777" w:rsidR="00000000" w:rsidRDefault="000C6BB5">
      <w:pPr>
        <w:pStyle w:val="-"/>
        <w:rPr>
          <w:rtl/>
        </w:rPr>
      </w:pPr>
      <w:bookmarkStart w:id="299" w:name="FS000000461T02_08_2004_20_54_10C"/>
      <w:bookmarkEnd w:id="299"/>
      <w:r>
        <w:rPr>
          <w:rtl/>
        </w:rPr>
        <w:t>שלום שמחון (יו"ר ועדת הכלכלה):</w:t>
      </w:r>
    </w:p>
    <w:p w14:paraId="5291B157" w14:textId="77777777" w:rsidR="00000000" w:rsidRDefault="000C6BB5">
      <w:pPr>
        <w:pStyle w:val="a0"/>
        <w:rPr>
          <w:rtl/>
        </w:rPr>
      </w:pPr>
    </w:p>
    <w:p w14:paraId="3A4D3265" w14:textId="77777777" w:rsidR="00000000" w:rsidRDefault="000C6BB5">
      <w:pPr>
        <w:pStyle w:val="a0"/>
        <w:rPr>
          <w:rFonts w:hint="cs"/>
          <w:rtl/>
        </w:rPr>
      </w:pPr>
      <w:r>
        <w:rPr>
          <w:rFonts w:hint="cs"/>
          <w:rtl/>
        </w:rPr>
        <w:t>הוא עכשיו הוריד אותי - - -</w:t>
      </w:r>
    </w:p>
    <w:p w14:paraId="3E9313B9" w14:textId="77777777" w:rsidR="00000000" w:rsidRDefault="000C6BB5">
      <w:pPr>
        <w:pStyle w:val="a0"/>
        <w:rPr>
          <w:rFonts w:hint="cs"/>
          <w:rtl/>
        </w:rPr>
      </w:pPr>
    </w:p>
    <w:p w14:paraId="2B68818A" w14:textId="77777777" w:rsidR="00000000" w:rsidRDefault="000C6BB5">
      <w:pPr>
        <w:pStyle w:val="a"/>
        <w:rPr>
          <w:rtl/>
        </w:rPr>
      </w:pPr>
      <w:bookmarkStart w:id="300" w:name="FS000000473T02_08_2004_20_54_23"/>
      <w:bookmarkStart w:id="301" w:name="_Toc100311736"/>
      <w:bookmarkEnd w:id="300"/>
      <w:r>
        <w:rPr>
          <w:rFonts w:hint="eastAsia"/>
          <w:rtl/>
        </w:rPr>
        <w:t>שר</w:t>
      </w:r>
      <w:r>
        <w:rPr>
          <w:rtl/>
        </w:rPr>
        <w:t xml:space="preserve"> הבריאות דני נוה:</w:t>
      </w:r>
      <w:bookmarkEnd w:id="301"/>
    </w:p>
    <w:p w14:paraId="633E6319" w14:textId="77777777" w:rsidR="00000000" w:rsidRDefault="000C6BB5">
      <w:pPr>
        <w:pStyle w:val="a0"/>
        <w:rPr>
          <w:rFonts w:hint="cs"/>
          <w:rtl/>
        </w:rPr>
      </w:pPr>
    </w:p>
    <w:p w14:paraId="6B6C995C" w14:textId="77777777" w:rsidR="00000000" w:rsidRDefault="000C6BB5">
      <w:pPr>
        <w:pStyle w:val="a0"/>
        <w:rPr>
          <w:rFonts w:hint="cs"/>
          <w:rtl/>
        </w:rPr>
      </w:pPr>
      <w:r>
        <w:rPr>
          <w:rFonts w:hint="cs"/>
          <w:rtl/>
        </w:rPr>
        <w:t>אדוני היושב-ראש, ע</w:t>
      </w:r>
      <w:r>
        <w:rPr>
          <w:rFonts w:hint="cs"/>
          <w:rtl/>
        </w:rPr>
        <w:t xml:space="preserve">ם כל הכבוד, לא מדובר בסוגיה פוליטית או בסוגיה מפלגתית. מדובר בסוגיה שנוגעת לבריאות הציבור. אני ויתרתי על הזכות לנמק את ההסתייגויות, אבל לא יכול להיות שתהיה פה השתלחות בממשלה, שאין לה שום קשר למציאות. מדובר בוויכוח מקצועי, ענייני, לגיטימי </w:t>
      </w:r>
      <w:r>
        <w:rPr>
          <w:rtl/>
        </w:rPr>
        <w:t>–</w:t>
      </w:r>
      <w:r>
        <w:rPr>
          <w:rFonts w:hint="cs"/>
          <w:rtl/>
        </w:rPr>
        <w:t xml:space="preserve"> מי צריך לפקח על </w:t>
      </w:r>
      <w:r>
        <w:rPr>
          <w:rFonts w:hint="cs"/>
          <w:rtl/>
        </w:rPr>
        <w:t xml:space="preserve">מזון אורגני מעובד. אנחנו חשבנו שכמו בהרבה תחומים אחרים, משרד הבריאות צריך לעשות את זה. אתם חשבתם שהחתול צריך לשמור על החלב. אנחנו חשבנו שלא. יש פה ויכוח לגיטימי. </w:t>
      </w:r>
    </w:p>
    <w:p w14:paraId="4044521D" w14:textId="77777777" w:rsidR="00000000" w:rsidRDefault="000C6BB5">
      <w:pPr>
        <w:pStyle w:val="a0"/>
        <w:rPr>
          <w:rFonts w:hint="cs"/>
          <w:rtl/>
        </w:rPr>
      </w:pPr>
    </w:p>
    <w:p w14:paraId="180EE766" w14:textId="77777777" w:rsidR="00000000" w:rsidRDefault="000C6BB5">
      <w:pPr>
        <w:pStyle w:val="a0"/>
        <w:rPr>
          <w:rFonts w:hint="cs"/>
          <w:rtl/>
        </w:rPr>
      </w:pPr>
      <w:r>
        <w:rPr>
          <w:rFonts w:hint="cs"/>
          <w:rtl/>
        </w:rPr>
        <w:t xml:space="preserve">הכנסת קבעה בתקנון שלה, הרבה לפני שאתה ואני היינו חברי הכנסת, שיש גם לממשלה זכות מלאה, על-פי </w:t>
      </w:r>
      <w:r>
        <w:rPr>
          <w:rFonts w:hint="cs"/>
          <w:rtl/>
        </w:rPr>
        <w:t xml:space="preserve">התקנון, להגיש הסתייגויות כאשר עמדתה לא מתקבלת בוועדות הכנסת. אני ניצלתי את הזכות הלגיטימית הזאת. יש, בסופו של דבר, סמכות למליאת הכנסת להצביע על ההסתייגויות האלה, וכך יהיה. </w:t>
      </w:r>
    </w:p>
    <w:p w14:paraId="0ECFE4C3" w14:textId="77777777" w:rsidR="00000000" w:rsidRDefault="000C6BB5">
      <w:pPr>
        <w:pStyle w:val="a0"/>
        <w:rPr>
          <w:rFonts w:hint="cs"/>
          <w:rtl/>
        </w:rPr>
      </w:pPr>
    </w:p>
    <w:p w14:paraId="5887C2DD" w14:textId="77777777" w:rsidR="00000000" w:rsidRDefault="000C6BB5">
      <w:pPr>
        <w:pStyle w:val="a0"/>
        <w:rPr>
          <w:rFonts w:hint="cs"/>
          <w:rtl/>
        </w:rPr>
      </w:pPr>
      <w:r>
        <w:rPr>
          <w:rFonts w:hint="cs"/>
          <w:rtl/>
        </w:rPr>
        <w:t>אתה הסכמת לדחות את ההצבעה. אני הייתי מוכן להצביע היום. הייתי מוכן להצביע היום, אתה</w:t>
      </w:r>
      <w:r>
        <w:rPr>
          <w:rFonts w:hint="cs"/>
          <w:rtl/>
        </w:rPr>
        <w:t xml:space="preserve"> ביקשת לדחות את ההצבעה. אמרתי: או.קיי., חבר הכנסת וילן מבקש לדחות את ההצבעה, אני מוכן לנסות להגיע להסכמה עד אז, ולדחות את ההצבעה. אבל אחרי שאני הסכמתי להצביע היום, ואתה באת וביקשת לדחות את ההצבעה, אני עוד אשם? </w:t>
      </w:r>
    </w:p>
    <w:p w14:paraId="6B4B70B3" w14:textId="77777777" w:rsidR="00000000" w:rsidRDefault="000C6BB5">
      <w:pPr>
        <w:pStyle w:val="a0"/>
        <w:rPr>
          <w:rFonts w:hint="cs"/>
          <w:rtl/>
        </w:rPr>
      </w:pPr>
    </w:p>
    <w:p w14:paraId="482F69C1" w14:textId="77777777" w:rsidR="00000000" w:rsidRDefault="000C6BB5">
      <w:pPr>
        <w:pStyle w:val="af1"/>
        <w:rPr>
          <w:rtl/>
        </w:rPr>
      </w:pPr>
      <w:r>
        <w:rPr>
          <w:rtl/>
        </w:rPr>
        <w:t>היו"ר</w:t>
      </w:r>
      <w:r>
        <w:rPr>
          <w:rFonts w:hint="cs"/>
          <w:rtl/>
        </w:rPr>
        <w:t xml:space="preserve"> אלי בן-מנחם</w:t>
      </w:r>
      <w:r>
        <w:rPr>
          <w:rtl/>
        </w:rPr>
        <w:t>:</w:t>
      </w:r>
    </w:p>
    <w:p w14:paraId="5DF8EC26" w14:textId="77777777" w:rsidR="00000000" w:rsidRDefault="000C6BB5">
      <w:pPr>
        <w:pStyle w:val="a0"/>
        <w:rPr>
          <w:rFonts w:hint="cs"/>
          <w:rtl/>
        </w:rPr>
      </w:pPr>
    </w:p>
    <w:p w14:paraId="3188623F" w14:textId="77777777" w:rsidR="00000000" w:rsidRDefault="000C6BB5">
      <w:pPr>
        <w:pStyle w:val="a0"/>
        <w:rPr>
          <w:rFonts w:hint="cs"/>
          <w:rtl/>
        </w:rPr>
      </w:pPr>
      <w:r>
        <w:rPr>
          <w:rFonts w:hint="cs"/>
          <w:rtl/>
        </w:rPr>
        <w:t xml:space="preserve">תודה לשר דני נוה. </w:t>
      </w:r>
    </w:p>
    <w:p w14:paraId="582DC8B4" w14:textId="77777777" w:rsidR="00000000" w:rsidRDefault="000C6BB5">
      <w:pPr>
        <w:pStyle w:val="a0"/>
        <w:rPr>
          <w:rFonts w:hint="cs"/>
          <w:rtl/>
        </w:rPr>
      </w:pPr>
    </w:p>
    <w:p w14:paraId="6F79759C" w14:textId="77777777" w:rsidR="00000000" w:rsidRDefault="000C6BB5">
      <w:pPr>
        <w:pStyle w:val="a0"/>
        <w:rPr>
          <w:rFonts w:hint="cs"/>
          <w:rtl/>
        </w:rPr>
      </w:pPr>
      <w:bookmarkStart w:id="302" w:name="CS25663FI0025663T02_08_2004_20_58_30"/>
      <w:bookmarkEnd w:id="302"/>
    </w:p>
    <w:p w14:paraId="21A1C1CF" w14:textId="77777777" w:rsidR="00000000" w:rsidRDefault="000C6BB5">
      <w:pPr>
        <w:pStyle w:val="a2"/>
        <w:rPr>
          <w:rFonts w:hint="cs"/>
          <w:rtl/>
        </w:rPr>
      </w:pPr>
      <w:bookmarkStart w:id="303" w:name="_Toc100311737"/>
      <w:r>
        <w:rPr>
          <w:rtl/>
        </w:rPr>
        <w:t>הצע</w:t>
      </w:r>
      <w:r>
        <w:rPr>
          <w:rtl/>
        </w:rPr>
        <w:t>ת חוק הגבלת הפרסומ</w:t>
      </w:r>
      <w:r>
        <w:rPr>
          <w:rFonts w:hint="cs"/>
          <w:rtl/>
        </w:rPr>
        <w:t>ת</w:t>
      </w:r>
      <w:r>
        <w:rPr>
          <w:rtl/>
        </w:rPr>
        <w:t xml:space="preserve"> למוצרי טבק לעישון (תיקון מס' 3), התשס"ד-2004</w:t>
      </w:r>
      <w:bookmarkEnd w:id="303"/>
    </w:p>
    <w:p w14:paraId="5594D779" w14:textId="77777777" w:rsidR="00000000" w:rsidRDefault="000C6BB5">
      <w:pPr>
        <w:pStyle w:val="a0"/>
        <w:rPr>
          <w:rFonts w:hint="cs"/>
          <w:rtl/>
        </w:rPr>
      </w:pPr>
      <w:r>
        <w:rPr>
          <w:rtl/>
        </w:rPr>
        <w:t>[מס'</w:t>
      </w:r>
      <w:r>
        <w:rPr>
          <w:rFonts w:hint="cs"/>
          <w:rtl/>
        </w:rPr>
        <w:t xml:space="preserve"> כ/42, מ/101</w:t>
      </w:r>
      <w:r>
        <w:rPr>
          <w:rtl/>
        </w:rPr>
        <w:t xml:space="preserve">; "דברי הכנסת", חוב' </w:t>
      </w:r>
      <w:r>
        <w:rPr>
          <w:rFonts w:hint="cs"/>
          <w:rtl/>
        </w:rPr>
        <w:t>כ"ח</w:t>
      </w:r>
      <w:r>
        <w:rPr>
          <w:rtl/>
        </w:rPr>
        <w:t xml:space="preserve">, עמ' </w:t>
      </w:r>
      <w:r>
        <w:rPr>
          <w:rFonts w:hint="cs"/>
          <w:rtl/>
        </w:rPr>
        <w:t xml:space="preserve"> 12347</w:t>
      </w:r>
      <w:r>
        <w:rPr>
          <w:rtl/>
        </w:rPr>
        <w:t>;  נספחות.]</w:t>
      </w:r>
    </w:p>
    <w:p w14:paraId="4A1B1C6A" w14:textId="77777777" w:rsidR="00000000" w:rsidRDefault="000C6BB5">
      <w:pPr>
        <w:pStyle w:val="-0"/>
        <w:rPr>
          <w:rFonts w:hint="cs"/>
          <w:rtl/>
        </w:rPr>
      </w:pPr>
      <w:r>
        <w:rPr>
          <w:rFonts w:hint="cs"/>
          <w:rtl/>
        </w:rPr>
        <w:t>(קריאה שנייה וקריאה שלישית)</w:t>
      </w:r>
    </w:p>
    <w:p w14:paraId="0D1DF816" w14:textId="77777777" w:rsidR="00000000" w:rsidRDefault="000C6BB5">
      <w:pPr>
        <w:pStyle w:val="a0"/>
        <w:rPr>
          <w:rFonts w:hint="cs"/>
          <w:rtl/>
        </w:rPr>
      </w:pPr>
    </w:p>
    <w:p w14:paraId="51C314D8" w14:textId="77777777" w:rsidR="00000000" w:rsidRDefault="000C6BB5">
      <w:pPr>
        <w:pStyle w:val="a0"/>
        <w:rPr>
          <w:rFonts w:hint="cs"/>
          <w:rtl/>
        </w:rPr>
      </w:pPr>
    </w:p>
    <w:p w14:paraId="44038CCB" w14:textId="77777777" w:rsidR="00000000" w:rsidRDefault="000C6BB5">
      <w:pPr>
        <w:pStyle w:val="af1"/>
        <w:rPr>
          <w:rtl/>
        </w:rPr>
      </w:pPr>
      <w:r>
        <w:rPr>
          <w:rtl/>
        </w:rPr>
        <w:t>היו"ר</w:t>
      </w:r>
      <w:r>
        <w:rPr>
          <w:rFonts w:hint="cs"/>
          <w:rtl/>
        </w:rPr>
        <w:t xml:space="preserve"> אלי בן-מנחם</w:t>
      </w:r>
      <w:r>
        <w:rPr>
          <w:rtl/>
        </w:rPr>
        <w:t>:</w:t>
      </w:r>
    </w:p>
    <w:p w14:paraId="573D17EB" w14:textId="77777777" w:rsidR="00000000" w:rsidRDefault="000C6BB5">
      <w:pPr>
        <w:pStyle w:val="a0"/>
        <w:rPr>
          <w:rFonts w:hint="cs"/>
          <w:rtl/>
        </w:rPr>
      </w:pPr>
    </w:p>
    <w:p w14:paraId="5DCB79D8" w14:textId="77777777" w:rsidR="00000000" w:rsidRDefault="000C6BB5">
      <w:pPr>
        <w:pStyle w:val="a0"/>
        <w:rPr>
          <w:rFonts w:hint="cs"/>
          <w:rtl/>
        </w:rPr>
      </w:pPr>
      <w:r>
        <w:rPr>
          <w:rFonts w:hint="cs"/>
          <w:rtl/>
        </w:rPr>
        <w:t>אנחנו דנים בהצעת חוק הגבלת הפרסומת למוצרי טבק לעישון (תיקון מס' 3), התשס"ד-20</w:t>
      </w:r>
      <w:r>
        <w:rPr>
          <w:rFonts w:hint="cs"/>
          <w:rtl/>
        </w:rPr>
        <w:t xml:space="preserve">04. בבקשה. </w:t>
      </w:r>
    </w:p>
    <w:p w14:paraId="620E4DC0" w14:textId="77777777" w:rsidR="00000000" w:rsidRDefault="000C6BB5">
      <w:pPr>
        <w:pStyle w:val="a0"/>
        <w:rPr>
          <w:rFonts w:hint="cs"/>
          <w:rtl/>
        </w:rPr>
      </w:pPr>
    </w:p>
    <w:p w14:paraId="59C9A95F" w14:textId="77777777" w:rsidR="00000000" w:rsidRDefault="000C6BB5">
      <w:pPr>
        <w:pStyle w:val="a"/>
        <w:rPr>
          <w:rtl/>
        </w:rPr>
      </w:pPr>
      <w:bookmarkStart w:id="304" w:name="FS000000461T02_08_2004_20_59_17"/>
      <w:bookmarkStart w:id="305" w:name="_Toc100311738"/>
      <w:bookmarkEnd w:id="304"/>
      <w:r>
        <w:rPr>
          <w:rFonts w:hint="eastAsia"/>
          <w:rtl/>
        </w:rPr>
        <w:t>שלום שמחון (יו</w:t>
      </w:r>
      <w:r>
        <w:rPr>
          <w:rtl/>
        </w:rPr>
        <w:t>"</w:t>
      </w:r>
      <w:r>
        <w:rPr>
          <w:rFonts w:hint="eastAsia"/>
          <w:rtl/>
        </w:rPr>
        <w:t>ר ועדת הכלכלה):</w:t>
      </w:r>
      <w:bookmarkEnd w:id="305"/>
    </w:p>
    <w:p w14:paraId="28738D8F" w14:textId="77777777" w:rsidR="00000000" w:rsidRDefault="000C6BB5">
      <w:pPr>
        <w:pStyle w:val="a0"/>
        <w:rPr>
          <w:rFonts w:hint="cs"/>
          <w:rtl/>
        </w:rPr>
      </w:pPr>
    </w:p>
    <w:p w14:paraId="740A7DF0" w14:textId="77777777" w:rsidR="00000000" w:rsidRDefault="000C6BB5">
      <w:pPr>
        <w:pStyle w:val="a0"/>
        <w:rPr>
          <w:rFonts w:hint="cs"/>
          <w:rtl/>
        </w:rPr>
      </w:pPr>
      <w:r>
        <w:rPr>
          <w:rFonts w:hint="cs"/>
          <w:rtl/>
        </w:rPr>
        <w:t xml:space="preserve">אדוני היושב-ראש, חברי הכנסת, הנני מתכבד להציג בפניכם, לקריאה שנייה ולקריאה שלישית, את הצעת החוק הגבלת הפרסומת למוצרי טבק לעישון (תיקון מס' 3), התשס"ד-2004. הצעת חוק זו היא מיזוג של שתי הצעות חוק: הצעת חוק הגבלת </w:t>
      </w:r>
      <w:r>
        <w:rPr>
          <w:rFonts w:hint="cs"/>
          <w:rtl/>
        </w:rPr>
        <w:t>הפרסומת למוצרי טבק לעישון (תיקון מס' 6) (הרחבת תחולת החוק), התשס"ד-2004, מטעם חבר הכנסת איוב קרא, והצעת חוק הגבלת הפרסומת למוצרי טבק לעישון (תיקון מס' 7), התשס"ד-2004, מטעם הממשלה. בהתאם לסעיף 122 לתקנון הכנסת וביוזמת ועדת הכלכלה, החליטה ועדת הכנסת לאשר את</w:t>
      </w:r>
      <w:r>
        <w:rPr>
          <w:rFonts w:hint="cs"/>
          <w:rtl/>
        </w:rPr>
        <w:t xml:space="preserve"> מיזוגן של שתי הצעות החוק והבאתן כהצעת חוק אחת לקריאה שנייה ולקריאה שלישית. </w:t>
      </w:r>
    </w:p>
    <w:p w14:paraId="518E5BF8" w14:textId="77777777" w:rsidR="00000000" w:rsidRDefault="000C6BB5">
      <w:pPr>
        <w:pStyle w:val="a0"/>
        <w:rPr>
          <w:rFonts w:hint="cs"/>
          <w:rtl/>
        </w:rPr>
      </w:pPr>
    </w:p>
    <w:p w14:paraId="5D6B15A1" w14:textId="77777777" w:rsidR="00000000" w:rsidRDefault="000C6BB5">
      <w:pPr>
        <w:pStyle w:val="a0"/>
        <w:rPr>
          <w:rFonts w:hint="cs"/>
          <w:rtl/>
        </w:rPr>
      </w:pPr>
      <w:r>
        <w:rPr>
          <w:rFonts w:hint="cs"/>
          <w:rtl/>
        </w:rPr>
        <w:t>בטרם אציג את החוק המוצע, ברצוני להביא בפניכם כמה עובדות: ב-21 במאי 2003 אימצו 192 המדינות החברות בארגון הבריאות העולמי, וישראל בתוכן, את אמנת המסגרת לפיקוח על הטבק, אשר נועדה, במ</w:t>
      </w:r>
      <w:r>
        <w:rPr>
          <w:rFonts w:hint="cs"/>
          <w:rtl/>
        </w:rPr>
        <w:t xml:space="preserve">אמץ עולמי, להקטין את מקרי המוות והמחלות הנובעות מעישון. ישראל חתמה על האמנה ביום ג' בסיוון התשס"ג, 20 ביוני 2003. הצעת החוק כוללת חלק מהדרישות שבסעיף 16 לאמנה, העוסק במכירת מוצרי טבק לקטינים. </w:t>
      </w:r>
    </w:p>
    <w:p w14:paraId="7029A7D6" w14:textId="77777777" w:rsidR="00000000" w:rsidRDefault="000C6BB5">
      <w:pPr>
        <w:pStyle w:val="a0"/>
        <w:rPr>
          <w:rFonts w:hint="cs"/>
          <w:rtl/>
        </w:rPr>
      </w:pPr>
    </w:p>
    <w:p w14:paraId="0918C198" w14:textId="77777777" w:rsidR="00000000" w:rsidRDefault="000C6BB5">
      <w:pPr>
        <w:pStyle w:val="a0"/>
        <w:rPr>
          <w:rFonts w:hint="cs"/>
          <w:rtl/>
        </w:rPr>
      </w:pPr>
      <w:r>
        <w:rPr>
          <w:rFonts w:hint="cs"/>
          <w:rtl/>
        </w:rPr>
        <w:t>בדוח שחיבר שר הבריאות על העישון בישראל ל-2002-2003 הובאו נתוני</w:t>
      </w:r>
      <w:r>
        <w:rPr>
          <w:rFonts w:hint="cs"/>
          <w:rtl/>
        </w:rPr>
        <w:t xml:space="preserve">ם מתוך הסקר הלאומי "נוער בישראל: רווחה חברתית, בריאות והתנהגויות סיכון במבט בין-לאומי", אשר מתבסס על נתוני שנת 2002 במדגם ארצי מייצג של בני נוער יהודים וערבים בכיתות ו', ח' וי', וברצוני להביא את חלקם בפניכם. </w:t>
      </w:r>
    </w:p>
    <w:p w14:paraId="15C799A5" w14:textId="77777777" w:rsidR="00000000" w:rsidRDefault="000C6BB5">
      <w:pPr>
        <w:pStyle w:val="a0"/>
        <w:rPr>
          <w:rFonts w:hint="cs"/>
          <w:rtl/>
        </w:rPr>
      </w:pPr>
    </w:p>
    <w:p w14:paraId="255E15FA" w14:textId="77777777" w:rsidR="00000000" w:rsidRDefault="000C6BB5">
      <w:pPr>
        <w:pStyle w:val="a0"/>
        <w:rPr>
          <w:rFonts w:hint="cs"/>
          <w:rtl/>
        </w:rPr>
      </w:pPr>
      <w:r>
        <w:rPr>
          <w:rFonts w:hint="cs"/>
          <w:rtl/>
        </w:rPr>
        <w:t>לפי הדוח, 4.7% מהתלמידים בכיתות ו', ח' וי' מעש</w:t>
      </w:r>
      <w:r>
        <w:rPr>
          <w:rFonts w:hint="cs"/>
          <w:rtl/>
        </w:rPr>
        <w:t>נים לפחות פעם אחת ביום. 28% מהתלמידים המעשנים כל יום צורכים בין 15 ל-20 סיגריות ביום. כשליש מהבנים היהודים בכיתות ו' התנסו בעישון נרגילה, ועד כיתה י' מספיקים יותר מ-60% מהבנים היהודים להתנסות בעישון נרגילה. 47% מבני-הנוער סבורים שעישון נרגילה אינו מזיק כמו</w:t>
      </w:r>
      <w:r>
        <w:rPr>
          <w:rFonts w:hint="cs"/>
          <w:rtl/>
        </w:rPr>
        <w:t xml:space="preserve"> עישון סיגריות. 80% מבני-הנוער סבורים,  על-פי הסקר, כי יש לאסור לחלוטין את העישון בקרב תלמידים בתחומי בית-הספר.</w:t>
      </w:r>
    </w:p>
    <w:p w14:paraId="257DD2CA" w14:textId="77777777" w:rsidR="00000000" w:rsidRDefault="000C6BB5">
      <w:pPr>
        <w:pStyle w:val="a0"/>
        <w:rPr>
          <w:rFonts w:hint="cs"/>
          <w:rtl/>
        </w:rPr>
      </w:pPr>
    </w:p>
    <w:p w14:paraId="670C6759" w14:textId="77777777" w:rsidR="00000000" w:rsidRDefault="000C6BB5">
      <w:pPr>
        <w:pStyle w:val="a0"/>
        <w:rPr>
          <w:rtl/>
        </w:rPr>
      </w:pPr>
      <w:r>
        <w:rPr>
          <w:rFonts w:hint="cs"/>
          <w:rtl/>
        </w:rPr>
        <w:t xml:space="preserve">אנו </w:t>
      </w:r>
      <w:r>
        <w:rPr>
          <w:rtl/>
        </w:rPr>
        <w:t>ר</w:t>
      </w:r>
      <w:r>
        <w:rPr>
          <w:rFonts w:hint="cs"/>
          <w:rtl/>
        </w:rPr>
        <w:t>גילים לחשוב שעישון נרגילה אינו מסוכן כמו עישון סיגריות, אך כפי שצוין בדוח האמור לעיל, מסתבר כי מחשבה זו מקורה בטעות, שכן: "בניגוד לסברה הר</w:t>
      </w:r>
      <w:r>
        <w:rPr>
          <w:rFonts w:hint="cs"/>
          <w:rtl/>
        </w:rPr>
        <w:t>ווחת, ניסויים מדעיים הראו כי המים שבצנצנת הנרגילה אינם מסננים את הכימיקלים המזיקים. לעישון הנרגילה השפעות שליליות על הבריאות הכללית. הנזקים שעשן הטבק גורם למעשן ולסובבים אותו ידועים מכבר, אלא שעישון הנרגילה כרוך בנזקים גדולים יותר. העשן הנפלט בעישון הנרגיל</w:t>
      </w:r>
      <w:r>
        <w:rPr>
          <w:rFonts w:hint="cs"/>
          <w:rtl/>
        </w:rPr>
        <w:t>ה מכיל כמויות ניכרות של זפת, וכן ניקוטין ומתכות כבדות. בעשן זה נמדדו חומרים רעילים ומסרטנים".</w:t>
      </w:r>
    </w:p>
    <w:p w14:paraId="61E5A49C" w14:textId="77777777" w:rsidR="00000000" w:rsidRDefault="000C6BB5">
      <w:pPr>
        <w:pStyle w:val="a0"/>
        <w:rPr>
          <w:rtl/>
        </w:rPr>
      </w:pPr>
    </w:p>
    <w:p w14:paraId="41E8E85D" w14:textId="77777777" w:rsidR="00000000" w:rsidRDefault="000C6BB5">
      <w:pPr>
        <w:pStyle w:val="a0"/>
        <w:rPr>
          <w:rtl/>
        </w:rPr>
      </w:pPr>
      <w:r>
        <w:rPr>
          <w:rFonts w:hint="cs"/>
          <w:rtl/>
        </w:rPr>
        <w:t>לאח</w:t>
      </w:r>
      <w:r>
        <w:rPr>
          <w:rtl/>
        </w:rPr>
        <w:t>ר</w:t>
      </w:r>
      <w:r>
        <w:rPr>
          <w:rFonts w:hint="cs"/>
          <w:rtl/>
        </w:rPr>
        <w:t xml:space="preserve"> הצגת כל הנתונים הללו אני מבקש להציג את הצעת החוק. חוק הגבלת הפרסומת למוצרי טבק לעישון</w:t>
      </w:r>
      <w:r>
        <w:rPr>
          <w:rtl/>
        </w:rPr>
        <w:t xml:space="preserve">, </w:t>
      </w:r>
      <w:r>
        <w:rPr>
          <w:rFonts w:hint="cs"/>
          <w:rtl/>
        </w:rPr>
        <w:t>ה</w:t>
      </w:r>
      <w:r>
        <w:rPr>
          <w:rtl/>
        </w:rPr>
        <w:t>ת</w:t>
      </w:r>
      <w:r>
        <w:rPr>
          <w:rFonts w:hint="cs"/>
          <w:rtl/>
        </w:rPr>
        <w:t>שמ"ג-1983, מגביל את הפרסומת והשיווק של מוצרי טבק לעישון. בהתאם לכך,</w:t>
      </w:r>
      <w:r>
        <w:rPr>
          <w:rFonts w:hint="cs"/>
          <w:rtl/>
        </w:rPr>
        <w:t xml:space="preserve"> </w:t>
      </w:r>
      <w:r>
        <w:rPr>
          <w:rtl/>
        </w:rPr>
        <w:t>מו</w:t>
      </w:r>
      <w:r>
        <w:rPr>
          <w:rFonts w:hint="cs"/>
          <w:rtl/>
        </w:rPr>
        <w:t>צע לשנות את שמו של חוק הגבלת הפרסומת למוצרי טבק לעישון,</w:t>
      </w:r>
      <w:r>
        <w:rPr>
          <w:rtl/>
        </w:rPr>
        <w:t xml:space="preserve"> </w:t>
      </w:r>
      <w:r>
        <w:rPr>
          <w:rFonts w:hint="cs"/>
          <w:rtl/>
        </w:rPr>
        <w:t>ה</w:t>
      </w:r>
      <w:r>
        <w:rPr>
          <w:rtl/>
        </w:rPr>
        <w:t>ת</w:t>
      </w:r>
      <w:r>
        <w:rPr>
          <w:rFonts w:hint="cs"/>
          <w:rtl/>
        </w:rPr>
        <w:t xml:space="preserve">שמ"ג-1983, לחוק הגבלת הפרסומת </w:t>
      </w:r>
      <w:r>
        <w:rPr>
          <w:rtl/>
        </w:rPr>
        <w:t>ו</w:t>
      </w:r>
      <w:r>
        <w:rPr>
          <w:rFonts w:hint="cs"/>
          <w:rtl/>
        </w:rPr>
        <w:t>השיווק</w:t>
      </w:r>
      <w:r>
        <w:rPr>
          <w:rtl/>
        </w:rPr>
        <w:t xml:space="preserve"> ש</w:t>
      </w:r>
      <w:r>
        <w:rPr>
          <w:rFonts w:hint="cs"/>
          <w:rtl/>
        </w:rPr>
        <w:t>ל מוצרי טבק.</w:t>
      </w:r>
    </w:p>
    <w:p w14:paraId="1F26FCA6" w14:textId="77777777" w:rsidR="00000000" w:rsidRDefault="000C6BB5">
      <w:pPr>
        <w:pStyle w:val="a0"/>
        <w:rPr>
          <w:rtl/>
        </w:rPr>
      </w:pPr>
      <w:r>
        <w:rPr>
          <w:rtl/>
        </w:rPr>
        <w:t xml:space="preserve"> </w:t>
      </w:r>
    </w:p>
    <w:p w14:paraId="35B71D02" w14:textId="77777777" w:rsidR="00000000" w:rsidRDefault="000C6BB5">
      <w:pPr>
        <w:pStyle w:val="a0"/>
        <w:rPr>
          <w:rtl/>
        </w:rPr>
      </w:pPr>
      <w:r>
        <w:rPr>
          <w:rtl/>
        </w:rPr>
        <w:t>מ</w:t>
      </w:r>
      <w:r>
        <w:rPr>
          <w:rFonts w:hint="cs"/>
          <w:rtl/>
        </w:rPr>
        <w:t>וצע לתקן את ההגדרה "מוצרי טבק"</w:t>
      </w:r>
      <w:r>
        <w:rPr>
          <w:rtl/>
        </w:rPr>
        <w:t xml:space="preserve"> ב</w:t>
      </w:r>
      <w:r>
        <w:rPr>
          <w:rFonts w:hint="cs"/>
          <w:rtl/>
        </w:rPr>
        <w:t>סעיף 1 לחוק</w:t>
      </w:r>
      <w:r>
        <w:rPr>
          <w:rtl/>
        </w:rPr>
        <w:t xml:space="preserve"> כ</w:t>
      </w:r>
      <w:r>
        <w:rPr>
          <w:rFonts w:hint="cs"/>
          <w:rtl/>
        </w:rPr>
        <w:t>ך שתכלול גם מוצרי טבק שהשימוש בהם הוא על דרך של הרחה, לעיסה או מציצה, ולאו דווקא על דרך של עישו</w:t>
      </w:r>
      <w:r>
        <w:rPr>
          <w:rFonts w:hint="cs"/>
          <w:rtl/>
        </w:rPr>
        <w:t>ן. הרחבת ההגדרה מוצעת בעקבות הגדרת "טבק" באמנה שהזכרתי, וכדי להבהיר שבהגדרת "מוצרי טבק" נכלל ג</w:t>
      </w:r>
      <w:r>
        <w:rPr>
          <w:rtl/>
        </w:rPr>
        <w:t>ם</w:t>
      </w:r>
      <w:r>
        <w:rPr>
          <w:rFonts w:hint="cs"/>
          <w:rtl/>
        </w:rPr>
        <w:t xml:space="preserve"> טבק לנרגילה. </w:t>
      </w:r>
    </w:p>
    <w:p w14:paraId="4CE0B21D" w14:textId="77777777" w:rsidR="00000000" w:rsidRDefault="000C6BB5">
      <w:pPr>
        <w:pStyle w:val="a0"/>
        <w:rPr>
          <w:rtl/>
        </w:rPr>
      </w:pPr>
    </w:p>
    <w:p w14:paraId="631DDAF3" w14:textId="77777777" w:rsidR="00000000" w:rsidRDefault="000C6BB5">
      <w:pPr>
        <w:pStyle w:val="a0"/>
        <w:rPr>
          <w:rtl/>
        </w:rPr>
      </w:pPr>
      <w:r>
        <w:rPr>
          <w:rtl/>
        </w:rPr>
        <w:t>ע</w:t>
      </w:r>
      <w:r>
        <w:rPr>
          <w:rFonts w:hint="cs"/>
          <w:rtl/>
        </w:rPr>
        <w:t xml:space="preserve">וד </w:t>
      </w:r>
      <w:r>
        <w:rPr>
          <w:rtl/>
        </w:rPr>
        <w:t>מו</w:t>
      </w:r>
      <w:r>
        <w:rPr>
          <w:rFonts w:hint="cs"/>
          <w:rtl/>
        </w:rPr>
        <w:t xml:space="preserve">צע לאסור מכירת מוצרי טבק לקטינים, ולקבוע עבירה בצדה; הפרת הוראה זו תהווה עבירה פלילית שעונשה קנס. הקנס היום הוא עד 12,900 ש"ח. </w:t>
      </w:r>
    </w:p>
    <w:p w14:paraId="0B658302" w14:textId="77777777" w:rsidR="00000000" w:rsidRDefault="000C6BB5">
      <w:pPr>
        <w:pStyle w:val="a0"/>
        <w:rPr>
          <w:rtl/>
        </w:rPr>
      </w:pPr>
    </w:p>
    <w:p w14:paraId="505F9853" w14:textId="77777777" w:rsidR="00000000" w:rsidRDefault="000C6BB5">
      <w:pPr>
        <w:pStyle w:val="a0"/>
        <w:rPr>
          <w:rtl/>
        </w:rPr>
      </w:pPr>
      <w:r>
        <w:rPr>
          <w:rFonts w:hint="cs"/>
          <w:rtl/>
        </w:rPr>
        <w:t>כן מוצע כי</w:t>
      </w:r>
      <w:r>
        <w:rPr>
          <w:rFonts w:hint="cs"/>
          <w:rtl/>
        </w:rPr>
        <w:t xml:space="preserve"> בעל עסק או מי שעובד ב</w:t>
      </w:r>
      <w:r>
        <w:rPr>
          <w:rtl/>
        </w:rPr>
        <w:t>עס</w:t>
      </w:r>
      <w:r>
        <w:rPr>
          <w:rFonts w:hint="cs"/>
          <w:rtl/>
        </w:rPr>
        <w:t xml:space="preserve">ק </w:t>
      </w:r>
      <w:r>
        <w:rPr>
          <w:rtl/>
        </w:rPr>
        <w:t>יה</w:t>
      </w:r>
      <w:r>
        <w:rPr>
          <w:rFonts w:hint="cs"/>
          <w:rtl/>
        </w:rPr>
        <w:t>יה רשאי לדרוש ממי שמבקש לרכוש מוצר טבק שיצי</w:t>
      </w:r>
      <w:r>
        <w:rPr>
          <w:rtl/>
        </w:rPr>
        <w:t>ג</w:t>
      </w:r>
      <w:r>
        <w:rPr>
          <w:rFonts w:hint="cs"/>
          <w:rtl/>
        </w:rPr>
        <w:t xml:space="preserve"> תעודה מזהה</w:t>
      </w:r>
      <w:r>
        <w:rPr>
          <w:rtl/>
        </w:rPr>
        <w:t>, כ</w:t>
      </w:r>
      <w:r>
        <w:rPr>
          <w:rFonts w:hint="cs"/>
          <w:rtl/>
        </w:rPr>
        <w:t xml:space="preserve">די לברר את גילו. </w:t>
      </w:r>
    </w:p>
    <w:p w14:paraId="7E63959E" w14:textId="77777777" w:rsidR="00000000" w:rsidRDefault="000C6BB5">
      <w:pPr>
        <w:pStyle w:val="a0"/>
        <w:rPr>
          <w:rtl/>
        </w:rPr>
      </w:pPr>
    </w:p>
    <w:p w14:paraId="4D6FDD10" w14:textId="77777777" w:rsidR="00000000" w:rsidRDefault="000C6BB5">
      <w:pPr>
        <w:pStyle w:val="a0"/>
        <w:rPr>
          <w:rtl/>
        </w:rPr>
      </w:pPr>
      <w:r>
        <w:rPr>
          <w:rFonts w:hint="cs"/>
          <w:rtl/>
        </w:rPr>
        <w:t xml:space="preserve">מוצע להטיל חובה על בעל עסק להציג במקום בולט בעסק שלט שמפורטים בו איסור המכירה לקטינים והרשות לדרוש תעודה מזהה כאמור. אי-הצגת שלט כמוה כהפרת תנאי מתנאי </w:t>
      </w:r>
      <w:r>
        <w:rPr>
          <w:rFonts w:hint="cs"/>
          <w:rtl/>
        </w:rPr>
        <w:t>רשיון העסק, דבר שיאפשר את הפעלת הסנקציות שבחוק רישוי עסק</w:t>
      </w:r>
      <w:r>
        <w:rPr>
          <w:rtl/>
        </w:rPr>
        <w:t>י</w:t>
      </w:r>
      <w:r>
        <w:rPr>
          <w:rFonts w:hint="cs"/>
          <w:rtl/>
        </w:rPr>
        <w:t xml:space="preserve">ם, התשכ"ח-1968, </w:t>
      </w:r>
      <w:r>
        <w:rPr>
          <w:rtl/>
        </w:rPr>
        <w:t>כ</w:t>
      </w:r>
      <w:r>
        <w:rPr>
          <w:rFonts w:hint="cs"/>
          <w:rtl/>
        </w:rPr>
        <w:t xml:space="preserve">לפי אותו עסק. </w:t>
      </w:r>
    </w:p>
    <w:p w14:paraId="578082A8" w14:textId="77777777" w:rsidR="00000000" w:rsidRDefault="000C6BB5">
      <w:pPr>
        <w:pStyle w:val="a0"/>
        <w:rPr>
          <w:rtl/>
        </w:rPr>
      </w:pPr>
    </w:p>
    <w:p w14:paraId="78214AAF" w14:textId="77777777" w:rsidR="00000000" w:rsidRDefault="000C6BB5">
      <w:pPr>
        <w:pStyle w:val="a0"/>
        <w:rPr>
          <w:rtl/>
        </w:rPr>
      </w:pPr>
      <w:r>
        <w:rPr>
          <w:rtl/>
        </w:rPr>
        <w:t>ר</w:t>
      </w:r>
      <w:r>
        <w:rPr>
          <w:rFonts w:hint="cs"/>
          <w:rtl/>
        </w:rPr>
        <w:t xml:space="preserve">אוי לציין, כי מבחינת </w:t>
      </w:r>
      <w:r>
        <w:rPr>
          <w:rtl/>
        </w:rPr>
        <w:t>הש</w:t>
      </w:r>
      <w:r>
        <w:rPr>
          <w:rFonts w:hint="cs"/>
          <w:rtl/>
        </w:rPr>
        <w:t>פעת החו</w:t>
      </w:r>
      <w:r>
        <w:rPr>
          <w:rtl/>
        </w:rPr>
        <w:t xml:space="preserve">ק </w:t>
      </w:r>
      <w:r>
        <w:rPr>
          <w:rFonts w:hint="cs"/>
          <w:rtl/>
        </w:rPr>
        <w:t xml:space="preserve">המוצע על זכויות הילד, </w:t>
      </w:r>
      <w:r>
        <w:rPr>
          <w:rtl/>
        </w:rPr>
        <w:t>א</w:t>
      </w:r>
      <w:r>
        <w:rPr>
          <w:rFonts w:hint="cs"/>
          <w:rtl/>
        </w:rPr>
        <w:t>ין ספק שזו זכותם הטבעית של ילדים ליהנות מבריאות גופנית. לדעת ועדת הכלכלה של הכנסת, כמו לדעת משרד הבריאות, הצעת</w:t>
      </w:r>
      <w:r>
        <w:rPr>
          <w:rFonts w:hint="cs"/>
          <w:rtl/>
        </w:rPr>
        <w:t xml:space="preserve"> חוק זו אומנם תתרום להבטחת עתיד בריא יותר לקטינים, והיא ע</w:t>
      </w:r>
      <w:r>
        <w:rPr>
          <w:rtl/>
        </w:rPr>
        <w:t>ש</w:t>
      </w:r>
      <w:r>
        <w:rPr>
          <w:rFonts w:hint="cs"/>
          <w:rtl/>
        </w:rPr>
        <w:t xml:space="preserve">ויה להביא לכך שתופעת ההתמכרות של קטינים לעישון תצומצם, בעיקר בגיל צעיר מכדי קבלת החלטה מודעת בדבר ההשפעות החמורות שיש בעישון. </w:t>
      </w:r>
    </w:p>
    <w:p w14:paraId="303B0BBE" w14:textId="77777777" w:rsidR="00000000" w:rsidRDefault="000C6BB5">
      <w:pPr>
        <w:pStyle w:val="a0"/>
        <w:rPr>
          <w:rtl/>
        </w:rPr>
      </w:pPr>
    </w:p>
    <w:p w14:paraId="643E4EB7" w14:textId="77777777" w:rsidR="00000000" w:rsidRDefault="000C6BB5">
      <w:pPr>
        <w:pStyle w:val="a0"/>
        <w:rPr>
          <w:rtl/>
        </w:rPr>
      </w:pPr>
      <w:r>
        <w:rPr>
          <w:rFonts w:hint="cs"/>
          <w:rtl/>
        </w:rPr>
        <w:t>המועצה הלאומית לשלום הילד, בהתבססה על סקר בין-לאומי נרחב שערך ארגון הב</w:t>
      </w:r>
      <w:r>
        <w:rPr>
          <w:rFonts w:hint="cs"/>
          <w:rtl/>
        </w:rPr>
        <w:t>ריאות העולמי, שהעלה כי אין כל קשר סטט</w:t>
      </w:r>
      <w:r>
        <w:rPr>
          <w:rtl/>
        </w:rPr>
        <w:t>י</w:t>
      </w:r>
      <w:r>
        <w:rPr>
          <w:rFonts w:hint="cs"/>
          <w:rtl/>
        </w:rPr>
        <w:t>סטי בין איסור מכירת סיגריות לקטינים לבין השכיחות של עישון סיגריות בקרב ילדים ובני נוער, סבורה כי כדי להביא לתוצאות המקוות יש לנקוט פעולות הסברה במסגרת שיעורי חובה בבתי-ספר יסודיים, ולפעול לאכיפת החוק המוצע, שכן אפשר שמ</w:t>
      </w:r>
      <w:r>
        <w:rPr>
          <w:rFonts w:hint="cs"/>
          <w:rtl/>
        </w:rPr>
        <w:t xml:space="preserve">צב שבו יש חוק שאינו נאכף הוא גרוע יותר ממצב שבו החוק אינו קיים בכלל.  </w:t>
      </w:r>
    </w:p>
    <w:p w14:paraId="455EA264" w14:textId="77777777" w:rsidR="00000000" w:rsidRDefault="000C6BB5">
      <w:pPr>
        <w:pStyle w:val="a0"/>
        <w:rPr>
          <w:rtl/>
        </w:rPr>
      </w:pPr>
    </w:p>
    <w:p w14:paraId="5A889CFC" w14:textId="77777777" w:rsidR="00000000" w:rsidRDefault="000C6BB5">
      <w:pPr>
        <w:pStyle w:val="a0"/>
        <w:rPr>
          <w:rtl/>
        </w:rPr>
      </w:pPr>
      <w:r>
        <w:rPr>
          <w:rtl/>
        </w:rPr>
        <w:t>נ</w:t>
      </w:r>
      <w:r>
        <w:rPr>
          <w:rFonts w:hint="cs"/>
          <w:rtl/>
        </w:rPr>
        <w:t xml:space="preserve">ציין שבהצעת החוק תמכה גם האגודה למלחמה בסרטן, ומנגד גם חברת "דובק" ויבואני הסיגריות הביעו את תמיכתם בה.  </w:t>
      </w:r>
    </w:p>
    <w:p w14:paraId="45FB5466" w14:textId="77777777" w:rsidR="00000000" w:rsidRDefault="000C6BB5">
      <w:pPr>
        <w:pStyle w:val="a0"/>
        <w:rPr>
          <w:rtl/>
        </w:rPr>
      </w:pPr>
    </w:p>
    <w:p w14:paraId="55E1B9A0" w14:textId="77777777" w:rsidR="00000000" w:rsidRDefault="000C6BB5">
      <w:pPr>
        <w:pStyle w:val="a0"/>
        <w:rPr>
          <w:rtl/>
        </w:rPr>
      </w:pPr>
      <w:r>
        <w:rPr>
          <w:rFonts w:hint="cs"/>
          <w:rtl/>
        </w:rPr>
        <w:t>רבותי חברי הכנסת, הצעת החוק שלפניכם אומנם אינה פתרון פלא לתופעה של עישון בקר</w:t>
      </w:r>
      <w:r>
        <w:rPr>
          <w:rFonts w:hint="cs"/>
          <w:rtl/>
        </w:rPr>
        <w:t>ב קטינים, אך היא</w:t>
      </w:r>
      <w:r>
        <w:rPr>
          <w:rtl/>
        </w:rPr>
        <w:t xml:space="preserve"> </w:t>
      </w:r>
      <w:r>
        <w:rPr>
          <w:rFonts w:hint="cs"/>
          <w:rtl/>
        </w:rPr>
        <w:t xml:space="preserve">נראית לי חשובה משום שהיא מתמקדת בקטינים ועשויה להרחיקם מעישון לפני שהם מתמכרים לו. </w:t>
      </w:r>
    </w:p>
    <w:p w14:paraId="4F9B1088" w14:textId="77777777" w:rsidR="00000000" w:rsidRDefault="000C6BB5">
      <w:pPr>
        <w:pStyle w:val="a0"/>
        <w:rPr>
          <w:rtl/>
        </w:rPr>
      </w:pPr>
    </w:p>
    <w:p w14:paraId="0AD61058" w14:textId="77777777" w:rsidR="00000000" w:rsidRDefault="000C6BB5">
      <w:pPr>
        <w:pStyle w:val="a0"/>
        <w:rPr>
          <w:rtl/>
        </w:rPr>
      </w:pPr>
      <w:r>
        <w:rPr>
          <w:rFonts w:hint="cs"/>
          <w:rtl/>
        </w:rPr>
        <w:t>לפני סיום, רצוני לציין שהיועצת המשפטית של משרד הבריאות הצהירה לפנינו, כי החוק המוצע לא יחול על מכירת סיגריות במכונות אוטומטיות, וכי שר הבריאות עומד להתקין</w:t>
      </w:r>
      <w:r>
        <w:rPr>
          <w:rFonts w:hint="cs"/>
          <w:rtl/>
        </w:rPr>
        <w:t xml:space="preserve"> תקנות אש</w:t>
      </w:r>
      <w:r>
        <w:rPr>
          <w:rtl/>
        </w:rPr>
        <w:t>ר</w:t>
      </w:r>
      <w:r>
        <w:rPr>
          <w:rFonts w:hint="cs"/>
          <w:rtl/>
        </w:rPr>
        <w:t xml:space="preserve"> יגבילו את המקומות שבהם יהיה מותר להציב מכונות כאלה, בהתאם לסמכות שהוקנתה לו בחוק לפני שנים. בהזדמנות זאת אני מבקש משר הבריאות כי יזרז את התקנת התקנות בעניין זה. </w:t>
      </w:r>
    </w:p>
    <w:p w14:paraId="513DB8C4" w14:textId="77777777" w:rsidR="00000000" w:rsidRDefault="000C6BB5">
      <w:pPr>
        <w:pStyle w:val="a0"/>
        <w:rPr>
          <w:rtl/>
        </w:rPr>
      </w:pPr>
    </w:p>
    <w:p w14:paraId="47E604E7" w14:textId="77777777" w:rsidR="00000000" w:rsidRDefault="000C6BB5">
      <w:pPr>
        <w:pStyle w:val="a0"/>
        <w:rPr>
          <w:rtl/>
        </w:rPr>
      </w:pPr>
      <w:r>
        <w:rPr>
          <w:rFonts w:hint="cs"/>
          <w:rtl/>
        </w:rPr>
        <w:t>ברצוני לברך את חבר הכנסת איוב קרא, אשר פעל בשיתוף עם הממשלה לקדם את הצעת החוק ולהב</w:t>
      </w:r>
      <w:r>
        <w:rPr>
          <w:rFonts w:hint="cs"/>
          <w:rtl/>
        </w:rPr>
        <w:t>יאה בהסכ</w:t>
      </w:r>
      <w:r>
        <w:rPr>
          <w:rtl/>
        </w:rPr>
        <w:t>מ</w:t>
      </w:r>
      <w:r>
        <w:rPr>
          <w:rFonts w:hint="cs"/>
          <w:rtl/>
        </w:rPr>
        <w:t xml:space="preserve">ה מלאה אל שולחן הכנסת.  </w:t>
      </w:r>
    </w:p>
    <w:p w14:paraId="5E56F99E" w14:textId="77777777" w:rsidR="00000000" w:rsidRDefault="000C6BB5">
      <w:pPr>
        <w:pStyle w:val="a0"/>
        <w:rPr>
          <w:rFonts w:hint="cs"/>
          <w:rtl/>
        </w:rPr>
      </w:pPr>
    </w:p>
    <w:p w14:paraId="49B30B39" w14:textId="77777777" w:rsidR="00000000" w:rsidRDefault="000C6BB5">
      <w:pPr>
        <w:pStyle w:val="a0"/>
        <w:rPr>
          <w:rFonts w:hint="cs"/>
          <w:rtl/>
        </w:rPr>
      </w:pPr>
      <w:r>
        <w:rPr>
          <w:rFonts w:hint="cs"/>
          <w:rtl/>
        </w:rPr>
        <w:t xml:space="preserve">מה שאני מבקש כרגע </w:t>
      </w:r>
      <w:r>
        <w:rPr>
          <w:rFonts w:hint="eastAsia"/>
          <w:rtl/>
        </w:rPr>
        <w:t>–</w:t>
      </w:r>
      <w:r>
        <w:rPr>
          <w:rFonts w:hint="cs"/>
          <w:rtl/>
        </w:rPr>
        <w:t xml:space="preserve"> כיוון שלא הונח לוח תיקונים, וגם אין סעיף תחולה </w:t>
      </w:r>
      <w:r>
        <w:rPr>
          <w:rFonts w:hint="eastAsia"/>
          <w:rtl/>
        </w:rPr>
        <w:t>–</w:t>
      </w:r>
      <w:r>
        <w:rPr>
          <w:rFonts w:hint="cs"/>
          <w:rtl/>
        </w:rPr>
        <w:t xml:space="preserve"> הוא לדחות גם את ההצבעה על הצעת חוק זו למועד אחר, כפי שהוסכם בין יושב-ראש הקואליציה לבין חבר הכנסת הרצוג, כפי שאמר היושב-ראש.</w:t>
      </w:r>
    </w:p>
    <w:p w14:paraId="74C267F7" w14:textId="77777777" w:rsidR="00000000" w:rsidRDefault="000C6BB5">
      <w:pPr>
        <w:pStyle w:val="af1"/>
        <w:rPr>
          <w:rtl/>
        </w:rPr>
      </w:pPr>
      <w:r>
        <w:rPr>
          <w:rtl/>
        </w:rPr>
        <w:br/>
        <w:t>היו"ר אלי בן-מנחם:</w:t>
      </w:r>
    </w:p>
    <w:p w14:paraId="611B5BE6" w14:textId="77777777" w:rsidR="00000000" w:rsidRDefault="000C6BB5">
      <w:pPr>
        <w:pStyle w:val="a0"/>
        <w:rPr>
          <w:rtl/>
        </w:rPr>
      </w:pPr>
    </w:p>
    <w:p w14:paraId="71A1796B" w14:textId="77777777" w:rsidR="00000000" w:rsidRDefault="000C6BB5">
      <w:pPr>
        <w:pStyle w:val="a0"/>
        <w:rPr>
          <w:rFonts w:hint="cs"/>
          <w:rtl/>
        </w:rPr>
      </w:pPr>
      <w:r>
        <w:rPr>
          <w:rFonts w:hint="cs"/>
          <w:rtl/>
        </w:rPr>
        <w:t>תודה ל</w:t>
      </w:r>
      <w:r>
        <w:rPr>
          <w:rFonts w:hint="cs"/>
          <w:rtl/>
        </w:rPr>
        <w:t>יושב-ראש ועדת הכלכלה. השר רצה להתייחס. השר דני נוה, בבקשה.</w:t>
      </w:r>
    </w:p>
    <w:p w14:paraId="5ABBE92B" w14:textId="77777777" w:rsidR="00000000" w:rsidRDefault="000C6BB5">
      <w:pPr>
        <w:pStyle w:val="a"/>
        <w:rPr>
          <w:rtl/>
        </w:rPr>
      </w:pPr>
      <w:r>
        <w:rPr>
          <w:rtl/>
        </w:rPr>
        <w:br/>
      </w:r>
      <w:bookmarkStart w:id="306" w:name="FS000000473T02_08_2004_20_56_28"/>
      <w:bookmarkStart w:id="307" w:name="_Toc100311739"/>
      <w:bookmarkEnd w:id="306"/>
      <w:r>
        <w:rPr>
          <w:rtl/>
        </w:rPr>
        <w:t>שר הבריאות דני נוה:</w:t>
      </w:r>
      <w:bookmarkEnd w:id="307"/>
    </w:p>
    <w:p w14:paraId="75ECF4A7" w14:textId="77777777" w:rsidR="00000000" w:rsidRDefault="000C6BB5">
      <w:pPr>
        <w:pStyle w:val="a0"/>
        <w:rPr>
          <w:rtl/>
        </w:rPr>
      </w:pPr>
    </w:p>
    <w:p w14:paraId="1E72A94D" w14:textId="77777777" w:rsidR="00000000" w:rsidRDefault="000C6BB5">
      <w:pPr>
        <w:pStyle w:val="a0"/>
        <w:rPr>
          <w:rFonts w:hint="cs"/>
          <w:rtl/>
        </w:rPr>
      </w:pPr>
      <w:r>
        <w:rPr>
          <w:rFonts w:hint="cs"/>
          <w:rtl/>
        </w:rPr>
        <w:t>אדוני היושב-ראש, חברי חברי הכנסת, חבר הכנסת שמחון, יושב-ראש ועדת הכלכלה, אדוני היושב-ראש, חבר הכנסת שמחון, אני מקווה מאוד שעד יום רביעי, במקרה הזה, יונח לוח התיקונים, כדי שיהי</w:t>
      </w:r>
      <w:r>
        <w:rPr>
          <w:rFonts w:hint="cs"/>
          <w:rtl/>
        </w:rPr>
        <w:t>ה אפשר לסיים את החקיקה החשובה הזאת עד יום רביעי - -</w:t>
      </w:r>
    </w:p>
    <w:p w14:paraId="2FD5A18D" w14:textId="77777777" w:rsidR="00000000" w:rsidRDefault="000C6BB5">
      <w:pPr>
        <w:pStyle w:val="a"/>
        <w:rPr>
          <w:rtl/>
        </w:rPr>
      </w:pPr>
      <w:r>
        <w:rPr>
          <w:rFonts w:hint="cs"/>
          <w:rtl/>
        </w:rPr>
        <w:br/>
      </w:r>
      <w:bookmarkStart w:id="308" w:name="_Toc100311740"/>
      <w:r>
        <w:rPr>
          <w:rFonts w:hint="eastAsia"/>
          <w:rtl/>
        </w:rPr>
        <w:t>שלום שמחון (יו</w:t>
      </w:r>
      <w:r>
        <w:rPr>
          <w:rtl/>
        </w:rPr>
        <w:t>"</w:t>
      </w:r>
      <w:r>
        <w:rPr>
          <w:rFonts w:hint="eastAsia"/>
          <w:rtl/>
        </w:rPr>
        <w:t>ר ועדת הכלכלה):</w:t>
      </w:r>
      <w:bookmarkEnd w:id="308"/>
    </w:p>
    <w:p w14:paraId="31A36901" w14:textId="77777777" w:rsidR="00000000" w:rsidRDefault="000C6BB5">
      <w:pPr>
        <w:pStyle w:val="af0"/>
        <w:rPr>
          <w:rtl/>
        </w:rPr>
      </w:pPr>
    </w:p>
    <w:p w14:paraId="6500097A" w14:textId="77777777" w:rsidR="00000000" w:rsidRDefault="000C6BB5">
      <w:pPr>
        <w:pStyle w:val="a0"/>
        <w:rPr>
          <w:rFonts w:hint="cs"/>
          <w:rtl/>
        </w:rPr>
      </w:pPr>
      <w:r>
        <w:rPr>
          <w:rFonts w:hint="cs"/>
          <w:rtl/>
        </w:rPr>
        <w:t>מבחינתי זה בסדר.</w:t>
      </w:r>
    </w:p>
    <w:p w14:paraId="4D787D6A" w14:textId="77777777" w:rsidR="00000000" w:rsidRDefault="000C6BB5">
      <w:pPr>
        <w:pStyle w:val="-"/>
        <w:rPr>
          <w:rtl/>
        </w:rPr>
      </w:pPr>
      <w:r>
        <w:rPr>
          <w:rtl/>
        </w:rPr>
        <w:br/>
      </w:r>
      <w:bookmarkStart w:id="309" w:name="FS000000473T02_08_2004_20_58_38C"/>
      <w:bookmarkEnd w:id="309"/>
      <w:r>
        <w:rPr>
          <w:rtl/>
        </w:rPr>
        <w:t>שר הבריאות דני נוה:</w:t>
      </w:r>
    </w:p>
    <w:p w14:paraId="22701B29" w14:textId="77777777" w:rsidR="00000000" w:rsidRDefault="000C6BB5">
      <w:pPr>
        <w:pStyle w:val="a0"/>
        <w:rPr>
          <w:rtl/>
        </w:rPr>
      </w:pPr>
    </w:p>
    <w:p w14:paraId="41CEAA98" w14:textId="77777777" w:rsidR="00000000" w:rsidRDefault="000C6BB5">
      <w:pPr>
        <w:pStyle w:val="a0"/>
        <w:rPr>
          <w:rFonts w:hint="cs"/>
          <w:rtl/>
        </w:rPr>
      </w:pPr>
      <w:r>
        <w:rPr>
          <w:rFonts w:hint="cs"/>
          <w:rtl/>
        </w:rPr>
        <w:t xml:space="preserve">- - אז אני אומר גם לסגן מזכיר הכנסת </w:t>
      </w:r>
      <w:r>
        <w:rPr>
          <w:rFonts w:hint="eastAsia"/>
          <w:rtl/>
        </w:rPr>
        <w:t>–</w:t>
      </w:r>
      <w:r>
        <w:rPr>
          <w:rFonts w:hint="cs"/>
          <w:rtl/>
        </w:rPr>
        <w:t xml:space="preserve"> עניין טכני שיהיה, אפשר לפתור אותו כדי שהחוק הזה יעבור עוד במושב הזה של הכנסת. </w:t>
      </w:r>
    </w:p>
    <w:p w14:paraId="307353A0" w14:textId="77777777" w:rsidR="00000000" w:rsidRDefault="000C6BB5">
      <w:pPr>
        <w:pStyle w:val="a0"/>
        <w:rPr>
          <w:rFonts w:hint="cs"/>
          <w:rtl/>
        </w:rPr>
      </w:pPr>
    </w:p>
    <w:p w14:paraId="535BE2C3" w14:textId="77777777" w:rsidR="00000000" w:rsidRDefault="000C6BB5">
      <w:pPr>
        <w:pStyle w:val="a0"/>
        <w:rPr>
          <w:rFonts w:hint="cs"/>
          <w:rtl/>
        </w:rPr>
      </w:pPr>
      <w:r>
        <w:rPr>
          <w:rFonts w:hint="cs"/>
          <w:rtl/>
        </w:rPr>
        <w:t>מדובר בחוק חשו</w:t>
      </w:r>
      <w:r>
        <w:rPr>
          <w:rFonts w:hint="cs"/>
          <w:rtl/>
        </w:rPr>
        <w:t xml:space="preserve">ב, שהוא חלק מהמלחמה שאנחנו מנהלים נגד נזקי העישון. מדובר כאן בהצעת חוק ממשלתית </w:t>
      </w:r>
      <w:r>
        <w:rPr>
          <w:rFonts w:hint="eastAsia"/>
          <w:rtl/>
        </w:rPr>
        <w:t>–</w:t>
      </w:r>
      <w:r>
        <w:rPr>
          <w:rFonts w:hint="cs"/>
          <w:rtl/>
        </w:rPr>
        <w:t xml:space="preserve"> גם חבר הכנסת איוב קרא הגיש הצעת חוק פרטית, לפחות לגבי חלק ממרכיבי החוק, ואני מברך אותו על כך. </w:t>
      </w:r>
    </w:p>
    <w:p w14:paraId="0717312E" w14:textId="77777777" w:rsidR="00000000" w:rsidRDefault="000C6BB5">
      <w:pPr>
        <w:pStyle w:val="a0"/>
        <w:rPr>
          <w:rFonts w:hint="cs"/>
          <w:rtl/>
        </w:rPr>
      </w:pPr>
    </w:p>
    <w:p w14:paraId="1FC65920" w14:textId="77777777" w:rsidR="00000000" w:rsidRDefault="000C6BB5">
      <w:pPr>
        <w:pStyle w:val="a0"/>
        <w:rPr>
          <w:rFonts w:hint="cs"/>
          <w:rtl/>
        </w:rPr>
      </w:pPr>
      <w:r>
        <w:rPr>
          <w:rFonts w:hint="cs"/>
          <w:rtl/>
        </w:rPr>
        <w:t>ברחבי העולם אין היום ויכוח על כך שהעישון גורם נזק בריאותי קשה מאוד. חלק גדול מא</w:t>
      </w:r>
      <w:r>
        <w:rPr>
          <w:rFonts w:hint="cs"/>
          <w:rtl/>
        </w:rPr>
        <w:t xml:space="preserve">וד מהמחלות של העידן המודרני הן תוצאה של עישון, או שהעישון משמש לפחות מרכיב נוסף, שגורם אחר כך גם לתחלואת לב, למחלות סרטן ולשורה ארוכה של מחלות, וחיי אדם רבים מאוד </w:t>
      </w:r>
      <w:r>
        <w:rPr>
          <w:rFonts w:hint="eastAsia"/>
          <w:rtl/>
        </w:rPr>
        <w:t>–</w:t>
      </w:r>
      <w:r>
        <w:rPr>
          <w:rFonts w:hint="cs"/>
          <w:rtl/>
        </w:rPr>
        <w:t xml:space="preserve"> גם כאן, בישראל, במדינה שלנו </w:t>
      </w:r>
      <w:r>
        <w:rPr>
          <w:rFonts w:hint="eastAsia"/>
          <w:rtl/>
        </w:rPr>
        <w:t>–</w:t>
      </w:r>
      <w:r>
        <w:rPr>
          <w:rFonts w:hint="cs"/>
          <w:rtl/>
        </w:rPr>
        <w:t xml:space="preserve"> היה אפשר להציל, ולמנוע הידרדרות למחלות קשות וגם למוות, אם הם </w:t>
      </w:r>
      <w:r>
        <w:rPr>
          <w:rFonts w:hint="cs"/>
          <w:rtl/>
        </w:rPr>
        <w:t xml:space="preserve">לא היו מעשנים. </w:t>
      </w:r>
    </w:p>
    <w:p w14:paraId="1755E8EF" w14:textId="77777777" w:rsidR="00000000" w:rsidRDefault="000C6BB5">
      <w:pPr>
        <w:pStyle w:val="a0"/>
        <w:rPr>
          <w:rFonts w:hint="cs"/>
          <w:rtl/>
        </w:rPr>
      </w:pPr>
    </w:p>
    <w:p w14:paraId="55D5D72A" w14:textId="77777777" w:rsidR="00000000" w:rsidRDefault="000C6BB5">
      <w:pPr>
        <w:pStyle w:val="a0"/>
        <w:rPr>
          <w:rFonts w:hint="cs"/>
          <w:rtl/>
        </w:rPr>
      </w:pPr>
      <w:r>
        <w:rPr>
          <w:rFonts w:hint="cs"/>
          <w:rtl/>
        </w:rPr>
        <w:t xml:space="preserve">אני יודע שלמי שאינו מעשן קל מאוד לומר למעשנים: תפסיקו לעשן. אדוני היושב-ראש, אני יודע שהמשימה היא קשה, במיוחד למי שמעשן עישון כבד כבר הרבה שנים, אף שהיום יש דרכים להתמודד גם עם זה ולנסות להיגמל. </w:t>
      </w:r>
    </w:p>
    <w:p w14:paraId="07AC44E5" w14:textId="77777777" w:rsidR="00000000" w:rsidRDefault="000C6BB5">
      <w:pPr>
        <w:pStyle w:val="a0"/>
        <w:rPr>
          <w:rFonts w:hint="cs"/>
          <w:rtl/>
        </w:rPr>
      </w:pPr>
    </w:p>
    <w:p w14:paraId="76DBC879" w14:textId="77777777" w:rsidR="00000000" w:rsidRDefault="000C6BB5">
      <w:pPr>
        <w:pStyle w:val="a0"/>
        <w:rPr>
          <w:rFonts w:hint="cs"/>
          <w:rtl/>
        </w:rPr>
      </w:pPr>
      <w:r>
        <w:rPr>
          <w:rFonts w:hint="cs"/>
          <w:rtl/>
        </w:rPr>
        <w:t>אבל, הצעת החוק הזאת באה בעצם לתקוף את הבעי</w:t>
      </w:r>
      <w:r>
        <w:rPr>
          <w:rFonts w:hint="cs"/>
          <w:rtl/>
        </w:rPr>
        <w:t xml:space="preserve">ה בנקודה הכי משמעותית שלה </w:t>
      </w:r>
      <w:r>
        <w:rPr>
          <w:rFonts w:hint="eastAsia"/>
          <w:rtl/>
        </w:rPr>
        <w:t>–</w:t>
      </w:r>
      <w:r>
        <w:rPr>
          <w:rFonts w:hint="cs"/>
          <w:rtl/>
        </w:rPr>
        <w:t>החבר'ה הצעירים, בני-הנוער. ככל שנקדים לטפל בעניין הזה ולהביא לכך שבני-הנוער והילדים שלנו לא יתחילו לעשן, אולי נצליח לגרום לכך שהם לא יגיעו לזה בגילים יותר מאוחרים, ונציל בכך חיים של אנשים רבים.</w:t>
      </w:r>
    </w:p>
    <w:p w14:paraId="68A6CE81" w14:textId="77777777" w:rsidR="00000000" w:rsidRDefault="000C6BB5">
      <w:pPr>
        <w:pStyle w:val="a0"/>
        <w:rPr>
          <w:rFonts w:hint="cs"/>
          <w:rtl/>
        </w:rPr>
      </w:pPr>
    </w:p>
    <w:p w14:paraId="624D1123" w14:textId="77777777" w:rsidR="00000000" w:rsidRDefault="000C6BB5">
      <w:pPr>
        <w:pStyle w:val="a0"/>
        <w:rPr>
          <w:rFonts w:hint="cs"/>
          <w:rtl/>
        </w:rPr>
      </w:pPr>
      <w:r>
        <w:rPr>
          <w:rFonts w:hint="cs"/>
          <w:rtl/>
        </w:rPr>
        <w:t xml:space="preserve">הצעת החוק הזאת באה לקבוע גם איסור </w:t>
      </w:r>
      <w:r>
        <w:rPr>
          <w:rFonts w:hint="cs"/>
          <w:rtl/>
        </w:rPr>
        <w:t xml:space="preserve">מכירת טבק לקטינים, כמו איסור המכירה שיש על אלכוהול. הבעיה העיקרית תהיה כמובן האכיפה, ואני מקווה שיהיו לנו הכלים לעסוק בנושא הזה באכיפה </w:t>
      </w:r>
      <w:r>
        <w:rPr>
          <w:rFonts w:hint="eastAsia"/>
          <w:rtl/>
        </w:rPr>
        <w:t>–</w:t>
      </w:r>
      <w:r>
        <w:rPr>
          <w:rFonts w:hint="cs"/>
          <w:rtl/>
        </w:rPr>
        <w:t xml:space="preserve"> אכיפה אפקטיבית יותר מאכיפת איסור העישון במקומות ציבוריים. גם פה יש חוק, ולצערי הרב במקומות רבים מאוד אין אוכפים אותו מס</w:t>
      </w:r>
      <w:r>
        <w:rPr>
          <w:rFonts w:hint="cs"/>
          <w:rtl/>
        </w:rPr>
        <w:t>פיק. בעניין הזה יש יוזמה של השלטון המקומי, ויש יוזמות שלי בנושא זה. לצערי הרב, עדיין לא קיבלנו די אמצעים כדי להפעיל מפקחים וכלים נוספים בעניין זה.</w:t>
      </w:r>
    </w:p>
    <w:p w14:paraId="41976998" w14:textId="77777777" w:rsidR="00000000" w:rsidRDefault="000C6BB5">
      <w:pPr>
        <w:pStyle w:val="a0"/>
        <w:rPr>
          <w:rFonts w:hint="cs"/>
          <w:rtl/>
        </w:rPr>
      </w:pPr>
    </w:p>
    <w:p w14:paraId="68BACC0D" w14:textId="77777777" w:rsidR="00000000" w:rsidRDefault="000C6BB5">
      <w:pPr>
        <w:pStyle w:val="a0"/>
        <w:rPr>
          <w:rFonts w:hint="cs"/>
          <w:rtl/>
        </w:rPr>
      </w:pPr>
      <w:r>
        <w:rPr>
          <w:rFonts w:hint="cs"/>
          <w:rtl/>
        </w:rPr>
        <w:t>נקודה נוספת, שציין גם יושב-ראש ועדת הכלכלה, קשורה לנושא שהפך מאוד-מאוד פופולרי בחברה הישראלית בשנים האחרונות</w:t>
      </w:r>
      <w:r>
        <w:rPr>
          <w:rFonts w:hint="cs"/>
          <w:rtl/>
        </w:rPr>
        <w:t>, עישון הנרגילות. עישון הנרגילות, אנשים נוטים לחשוב שיש בו רק כיף ואין בו נזק, אבל האמת היא שיש בו גם נזק. ואנחנו גם עדים לכך שבשנים האחרונות זה אפילו הפך כבר למין בילוי משפחתי, שיושבים בסלון, על המרפסת או בגינה ומעשנים נרגילה.</w:t>
      </w:r>
    </w:p>
    <w:p w14:paraId="6132F4C6" w14:textId="77777777" w:rsidR="00000000" w:rsidRDefault="000C6BB5">
      <w:pPr>
        <w:pStyle w:val="a0"/>
        <w:rPr>
          <w:rFonts w:hint="cs"/>
          <w:rtl/>
        </w:rPr>
      </w:pPr>
    </w:p>
    <w:p w14:paraId="7AE538E7" w14:textId="77777777" w:rsidR="00000000" w:rsidRDefault="000C6BB5">
      <w:pPr>
        <w:pStyle w:val="a0"/>
        <w:rPr>
          <w:rFonts w:hint="cs"/>
          <w:rtl/>
        </w:rPr>
      </w:pPr>
      <w:r>
        <w:rPr>
          <w:rFonts w:hint="cs"/>
          <w:rtl/>
        </w:rPr>
        <w:t>אני רוצה לנצל שוב את הבמה ה</w:t>
      </w:r>
      <w:r>
        <w:rPr>
          <w:rFonts w:hint="cs"/>
          <w:rtl/>
        </w:rPr>
        <w:t xml:space="preserve">זאת ולהתריע על כך. יש היום מחקרים שמצביעים בבירור על נזקים חמורים לבריאות גם כתוצאה מעישון נרגילה, ולכן במקרה זה יש בהצעת החוק כדי לעזור לנו ולצרף את האזהרות שיש היום על סיגריות ועל מוצרי טבק אחרים גם לגבי טבק של עישון נרגילה. היום אתה יכול ללכת לפיצוצייה </w:t>
      </w:r>
      <w:r>
        <w:rPr>
          <w:rFonts w:hint="cs"/>
          <w:rtl/>
        </w:rPr>
        <w:t xml:space="preserve">ולקנות טבק ששמים אותו בנרגילה </w:t>
      </w:r>
      <w:r>
        <w:rPr>
          <w:rFonts w:hint="eastAsia"/>
          <w:rtl/>
        </w:rPr>
        <w:t>–</w:t>
      </w:r>
      <w:r>
        <w:rPr>
          <w:rFonts w:hint="cs"/>
          <w:rtl/>
        </w:rPr>
        <w:t xml:space="preserve"> אין עליו אזהרה, אין עליו כלום, כאילו זה בא בכלל ממדינת ישראל </w:t>
      </w:r>
      <w:r>
        <w:rPr>
          <w:rFonts w:hint="eastAsia"/>
          <w:rtl/>
        </w:rPr>
        <w:t>–</w:t>
      </w:r>
      <w:r>
        <w:rPr>
          <w:rFonts w:hint="cs"/>
          <w:rtl/>
        </w:rPr>
        <w:t xml:space="preserve"> ואני חושב שהחוק מטפל בזה בצורה נכונה.</w:t>
      </w:r>
    </w:p>
    <w:p w14:paraId="46C4E21D" w14:textId="77777777" w:rsidR="00000000" w:rsidRDefault="000C6BB5">
      <w:pPr>
        <w:pStyle w:val="a0"/>
        <w:rPr>
          <w:rFonts w:hint="cs"/>
          <w:rtl/>
        </w:rPr>
      </w:pPr>
    </w:p>
    <w:p w14:paraId="0A235778" w14:textId="77777777" w:rsidR="00000000" w:rsidRDefault="000C6BB5">
      <w:pPr>
        <w:pStyle w:val="a0"/>
        <w:rPr>
          <w:rFonts w:hint="cs"/>
          <w:rtl/>
        </w:rPr>
      </w:pPr>
      <w:r>
        <w:rPr>
          <w:rFonts w:hint="cs"/>
          <w:rtl/>
        </w:rPr>
        <w:t xml:space="preserve">לכן, אדוני היושב-ראש, אני מברך על הבאת החוק הזה כאן היום לקריאה שנייה ולקריאה שלישית, כאמור, חוק שיזמתי מטעם משרד הבריאות </w:t>
      </w:r>
      <w:r>
        <w:rPr>
          <w:rFonts w:hint="cs"/>
          <w:rtl/>
        </w:rPr>
        <w:t>ומטעם הממשלה, יחד עם הצעת חוק פרטית שהגיש חבר הכנסת איוב קרא, ואני מקווה מאוד שתימצא הדרך הטכנית להצביע עליו כבר ביום רביעי. אני לא יודע אם יש הסתייגויות לחוק הזה, אני מקווה מאוד - - -</w:t>
      </w:r>
    </w:p>
    <w:p w14:paraId="08DF3D69" w14:textId="77777777" w:rsidR="00000000" w:rsidRDefault="000C6BB5">
      <w:pPr>
        <w:pStyle w:val="af0"/>
        <w:rPr>
          <w:rtl/>
        </w:rPr>
      </w:pPr>
      <w:r>
        <w:rPr>
          <w:rtl/>
        </w:rPr>
        <w:br/>
        <w:t>אבשלום וילן (יחד):</w:t>
      </w:r>
    </w:p>
    <w:p w14:paraId="77439C10" w14:textId="77777777" w:rsidR="00000000" w:rsidRDefault="000C6BB5">
      <w:pPr>
        <w:pStyle w:val="a0"/>
        <w:rPr>
          <w:rtl/>
        </w:rPr>
      </w:pPr>
    </w:p>
    <w:p w14:paraId="77C7177B" w14:textId="77777777" w:rsidR="00000000" w:rsidRDefault="000C6BB5">
      <w:pPr>
        <w:pStyle w:val="a0"/>
        <w:rPr>
          <w:rFonts w:hint="cs"/>
          <w:rtl/>
        </w:rPr>
      </w:pPr>
      <w:r>
        <w:rPr>
          <w:rFonts w:hint="cs"/>
          <w:rtl/>
        </w:rPr>
        <w:t xml:space="preserve">אני אציע לך הצעה כוללת </w:t>
      </w:r>
      <w:r>
        <w:rPr>
          <w:rFonts w:hint="eastAsia"/>
          <w:rtl/>
        </w:rPr>
        <w:t>–</w:t>
      </w:r>
      <w:r>
        <w:rPr>
          <w:rFonts w:hint="cs"/>
          <w:rtl/>
        </w:rPr>
        <w:t xml:space="preserve"> קח יומיים, תביא את החוק ה</w:t>
      </w:r>
      <w:r>
        <w:rPr>
          <w:rFonts w:hint="cs"/>
          <w:rtl/>
        </w:rPr>
        <w:t>קודם ואת החוק הזה - - -</w:t>
      </w:r>
    </w:p>
    <w:p w14:paraId="2BDCCBB0" w14:textId="77777777" w:rsidR="00000000" w:rsidRDefault="000C6BB5">
      <w:pPr>
        <w:pStyle w:val="-"/>
        <w:rPr>
          <w:rtl/>
        </w:rPr>
      </w:pPr>
      <w:r>
        <w:rPr>
          <w:rtl/>
        </w:rPr>
        <w:br/>
      </w:r>
      <w:bookmarkStart w:id="310" w:name="FS000000473T02_08_2004_21_11_28C"/>
      <w:bookmarkEnd w:id="310"/>
      <w:r>
        <w:rPr>
          <w:rtl/>
        </w:rPr>
        <w:t>שר הבריאות דני נוה:</w:t>
      </w:r>
    </w:p>
    <w:p w14:paraId="507ED81B" w14:textId="77777777" w:rsidR="00000000" w:rsidRDefault="000C6BB5">
      <w:pPr>
        <w:pStyle w:val="a0"/>
        <w:rPr>
          <w:rtl/>
        </w:rPr>
      </w:pPr>
    </w:p>
    <w:p w14:paraId="2D35745A" w14:textId="77777777" w:rsidR="00000000" w:rsidRDefault="000C6BB5">
      <w:pPr>
        <w:pStyle w:val="a0"/>
        <w:rPr>
          <w:rFonts w:hint="cs"/>
          <w:rtl/>
        </w:rPr>
      </w:pPr>
      <w:r>
        <w:rPr>
          <w:rFonts w:hint="cs"/>
          <w:rtl/>
        </w:rPr>
        <w:t xml:space="preserve">אני לא יכול להתחייב לזה, חבר הכנסת וילן, אבל אני מקווה מאוד, ואני משוכנע, שבלי קשר לוויכוח הקודם, על הדבר הזה כולנו מסכימים </w:t>
      </w:r>
      <w:r>
        <w:rPr>
          <w:rFonts w:hint="eastAsia"/>
          <w:rtl/>
        </w:rPr>
        <w:t>–</w:t>
      </w:r>
      <w:r>
        <w:rPr>
          <w:rFonts w:hint="cs"/>
          <w:rtl/>
        </w:rPr>
        <w:t xml:space="preserve"> שכדאי שנשלים את החקיקה כבר במושב הזה, כלומר נביא את זה להצבעה כבר ביום רביעי הקרוב.</w:t>
      </w:r>
    </w:p>
    <w:p w14:paraId="76BD73CA" w14:textId="77777777" w:rsidR="00000000" w:rsidRDefault="000C6BB5">
      <w:pPr>
        <w:pStyle w:val="af1"/>
        <w:rPr>
          <w:rtl/>
        </w:rPr>
      </w:pPr>
      <w:r>
        <w:rPr>
          <w:rtl/>
        </w:rPr>
        <w:br/>
        <w:t>היו"ר אלי בן-מנחם:</w:t>
      </w:r>
    </w:p>
    <w:p w14:paraId="5D0FF714" w14:textId="77777777" w:rsidR="00000000" w:rsidRDefault="000C6BB5">
      <w:pPr>
        <w:pStyle w:val="a0"/>
        <w:rPr>
          <w:rtl/>
        </w:rPr>
      </w:pPr>
    </w:p>
    <w:p w14:paraId="4886AD48" w14:textId="77777777" w:rsidR="00000000" w:rsidRDefault="000C6BB5">
      <w:pPr>
        <w:pStyle w:val="a0"/>
        <w:rPr>
          <w:rFonts w:hint="cs"/>
          <w:rtl/>
        </w:rPr>
      </w:pPr>
      <w:r>
        <w:rPr>
          <w:rFonts w:hint="cs"/>
          <w:rtl/>
        </w:rPr>
        <w:t xml:space="preserve">תודה לשר הבריאות דני נוה. רבותי חברי הכנסת, אני מקווה מאוד שההצבעה תיערך ביום רביעי הקרוב, כי הדחייה היא דחייה טכנית. </w:t>
      </w:r>
    </w:p>
    <w:p w14:paraId="71B27606" w14:textId="77777777" w:rsidR="00000000" w:rsidRDefault="000C6BB5">
      <w:pPr>
        <w:pStyle w:val="a0"/>
        <w:rPr>
          <w:rFonts w:hint="cs"/>
          <w:rtl/>
        </w:rPr>
      </w:pPr>
    </w:p>
    <w:p w14:paraId="6666C055" w14:textId="77777777" w:rsidR="00000000" w:rsidRDefault="000C6BB5">
      <w:pPr>
        <w:pStyle w:val="a0"/>
        <w:rPr>
          <w:rFonts w:hint="cs"/>
          <w:rtl/>
        </w:rPr>
      </w:pPr>
      <w:r>
        <w:rPr>
          <w:rtl/>
        </w:rPr>
        <w:br/>
      </w:r>
    </w:p>
    <w:p w14:paraId="0EED7C56" w14:textId="77777777" w:rsidR="00000000" w:rsidRDefault="000C6BB5">
      <w:pPr>
        <w:pStyle w:val="a2"/>
        <w:rPr>
          <w:rtl/>
        </w:rPr>
      </w:pPr>
      <w:bookmarkStart w:id="311" w:name="_Toc100311741"/>
      <w:r>
        <w:rPr>
          <w:rtl/>
        </w:rPr>
        <w:t>מסמכים שהונחו על שולחן הכנסת</w:t>
      </w:r>
      <w:bookmarkEnd w:id="311"/>
    </w:p>
    <w:p w14:paraId="47C7A198" w14:textId="77777777" w:rsidR="00000000" w:rsidRDefault="000C6BB5">
      <w:pPr>
        <w:pStyle w:val="-0"/>
        <w:rPr>
          <w:rFonts w:hint="cs"/>
          <w:rtl/>
        </w:rPr>
      </w:pPr>
    </w:p>
    <w:p w14:paraId="508F2074" w14:textId="77777777" w:rsidR="00000000" w:rsidRDefault="000C6BB5">
      <w:pPr>
        <w:pStyle w:val="af1"/>
        <w:rPr>
          <w:rtl/>
        </w:rPr>
      </w:pPr>
      <w:r>
        <w:rPr>
          <w:rtl/>
        </w:rPr>
        <w:t>היו"ר אלי בן-מנחם:</w:t>
      </w:r>
    </w:p>
    <w:p w14:paraId="1DDCF2FC" w14:textId="77777777" w:rsidR="00000000" w:rsidRDefault="000C6BB5">
      <w:pPr>
        <w:pStyle w:val="a0"/>
        <w:rPr>
          <w:rtl/>
        </w:rPr>
      </w:pPr>
    </w:p>
    <w:p w14:paraId="40627627" w14:textId="77777777" w:rsidR="00000000" w:rsidRDefault="000C6BB5">
      <w:pPr>
        <w:pStyle w:val="a0"/>
        <w:rPr>
          <w:rFonts w:hint="cs"/>
          <w:rtl/>
        </w:rPr>
      </w:pPr>
      <w:r>
        <w:rPr>
          <w:rFonts w:hint="cs"/>
          <w:rtl/>
        </w:rPr>
        <w:t xml:space="preserve">הודעה לסגן מזכיר הכנסת, בבקשה. </w:t>
      </w:r>
    </w:p>
    <w:p w14:paraId="1C5B9062" w14:textId="77777777" w:rsidR="00000000" w:rsidRDefault="000C6BB5">
      <w:pPr>
        <w:pStyle w:val="a0"/>
        <w:rPr>
          <w:rFonts w:hint="cs"/>
          <w:rtl/>
        </w:rPr>
      </w:pPr>
    </w:p>
    <w:p w14:paraId="7FBECDC0" w14:textId="77777777" w:rsidR="00000000" w:rsidRDefault="000C6BB5">
      <w:pPr>
        <w:pStyle w:val="a"/>
        <w:rPr>
          <w:rtl/>
        </w:rPr>
      </w:pPr>
      <w:bookmarkStart w:id="312" w:name="FS000000128T02_08_2004_20_25_01"/>
      <w:bookmarkStart w:id="313" w:name="_Toc100311742"/>
      <w:bookmarkEnd w:id="312"/>
      <w:r>
        <w:rPr>
          <w:rFonts w:hint="eastAsia"/>
          <w:rtl/>
        </w:rPr>
        <w:t>סגן</w:t>
      </w:r>
      <w:r>
        <w:rPr>
          <w:rtl/>
        </w:rPr>
        <w:t xml:space="preserve"> מזכיר הכנסת דוד לב:</w:t>
      </w:r>
      <w:bookmarkEnd w:id="313"/>
    </w:p>
    <w:p w14:paraId="55E829E5" w14:textId="77777777" w:rsidR="00000000" w:rsidRDefault="000C6BB5">
      <w:pPr>
        <w:pStyle w:val="a0"/>
        <w:rPr>
          <w:rFonts w:hint="cs"/>
          <w:rtl/>
        </w:rPr>
      </w:pPr>
    </w:p>
    <w:p w14:paraId="469C2CCE" w14:textId="77777777" w:rsidR="00000000" w:rsidRDefault="000C6BB5">
      <w:pPr>
        <w:pStyle w:val="a0"/>
        <w:rPr>
          <w:rFonts w:hint="cs"/>
          <w:rtl/>
        </w:rPr>
      </w:pPr>
      <w:r>
        <w:rPr>
          <w:rFonts w:hint="cs"/>
          <w:rtl/>
        </w:rPr>
        <w:t>ברשות</w:t>
      </w:r>
      <w:r>
        <w:rPr>
          <w:rFonts w:hint="cs"/>
          <w:rtl/>
        </w:rPr>
        <w:t xml:space="preserve"> יושב-ראש הישיבה, הנני מתכבד להודיע, כי הונחו היום על שולחן הכנסת </w:t>
      </w:r>
      <w:r>
        <w:rPr>
          <w:rtl/>
        </w:rPr>
        <w:t>–</w:t>
      </w:r>
      <w:r>
        <w:rPr>
          <w:rFonts w:hint="cs"/>
          <w:rtl/>
        </w:rPr>
        <w:t xml:space="preserve"> </w:t>
      </w:r>
    </w:p>
    <w:p w14:paraId="706FA2EA" w14:textId="77777777" w:rsidR="00000000" w:rsidRDefault="000C6BB5">
      <w:pPr>
        <w:pStyle w:val="a0"/>
        <w:rPr>
          <w:rFonts w:hint="cs"/>
          <w:rtl/>
        </w:rPr>
      </w:pPr>
    </w:p>
    <w:p w14:paraId="05C9E12C" w14:textId="77777777" w:rsidR="00000000" w:rsidRDefault="000C6BB5">
      <w:pPr>
        <w:pStyle w:val="a0"/>
        <w:rPr>
          <w:rFonts w:hint="cs"/>
          <w:rtl/>
        </w:rPr>
      </w:pPr>
      <w:r>
        <w:rPr>
          <w:rFonts w:hint="cs"/>
          <w:rtl/>
        </w:rPr>
        <w:t xml:space="preserve">לקריאה שנייה ולקריאה שלישית: הצעת חוק לתיקון פקודת התעבורה (מס' 63 והוראת שעה), התשס"ד-2004, שהחזירה ועדת הכלכלה. </w:t>
      </w:r>
    </w:p>
    <w:p w14:paraId="2CD019B2" w14:textId="77777777" w:rsidR="00000000" w:rsidRDefault="000C6BB5">
      <w:pPr>
        <w:pStyle w:val="a0"/>
        <w:rPr>
          <w:rFonts w:hint="cs"/>
          <w:rtl/>
        </w:rPr>
      </w:pPr>
    </w:p>
    <w:p w14:paraId="46768ACB" w14:textId="77777777" w:rsidR="00000000" w:rsidRDefault="000C6BB5">
      <w:pPr>
        <w:pStyle w:val="a0"/>
        <w:rPr>
          <w:rFonts w:hint="cs"/>
          <w:rtl/>
        </w:rPr>
      </w:pPr>
      <w:r>
        <w:rPr>
          <w:rFonts w:hint="cs"/>
          <w:rtl/>
        </w:rPr>
        <w:t xml:space="preserve">הצעת ועדת הכנסת לתיקון סעיפים 11 ו-13 לתקנון הכנסת. תודה. </w:t>
      </w:r>
    </w:p>
    <w:p w14:paraId="4CB77260" w14:textId="77777777" w:rsidR="00000000" w:rsidRDefault="000C6BB5">
      <w:pPr>
        <w:pStyle w:val="a0"/>
        <w:rPr>
          <w:rFonts w:hint="cs"/>
          <w:rtl/>
        </w:rPr>
      </w:pPr>
    </w:p>
    <w:p w14:paraId="34ABA48B" w14:textId="77777777" w:rsidR="00000000" w:rsidRDefault="000C6BB5">
      <w:pPr>
        <w:pStyle w:val="af1"/>
        <w:rPr>
          <w:rtl/>
        </w:rPr>
      </w:pPr>
      <w:r>
        <w:rPr>
          <w:rtl/>
        </w:rPr>
        <w:t xml:space="preserve">היו"ר אלי </w:t>
      </w:r>
      <w:r>
        <w:rPr>
          <w:rtl/>
        </w:rPr>
        <w:t>בן-מנחם:</w:t>
      </w:r>
    </w:p>
    <w:p w14:paraId="37D42FE7" w14:textId="77777777" w:rsidR="00000000" w:rsidRDefault="000C6BB5">
      <w:pPr>
        <w:pStyle w:val="a0"/>
        <w:rPr>
          <w:rtl/>
        </w:rPr>
      </w:pPr>
    </w:p>
    <w:p w14:paraId="623E8EBA" w14:textId="77777777" w:rsidR="00000000" w:rsidRDefault="000C6BB5">
      <w:pPr>
        <w:pStyle w:val="a0"/>
        <w:rPr>
          <w:rFonts w:hint="cs"/>
          <w:rtl/>
        </w:rPr>
      </w:pPr>
      <w:r>
        <w:rPr>
          <w:rFonts w:hint="cs"/>
          <w:rtl/>
        </w:rPr>
        <w:t xml:space="preserve">תודה. </w:t>
      </w:r>
    </w:p>
    <w:p w14:paraId="14F65F4C" w14:textId="77777777" w:rsidR="00000000" w:rsidRDefault="000C6BB5">
      <w:pPr>
        <w:pStyle w:val="a2"/>
        <w:rPr>
          <w:rFonts w:hint="cs"/>
          <w:rtl/>
        </w:rPr>
      </w:pPr>
    </w:p>
    <w:p w14:paraId="4AB2A566" w14:textId="77777777" w:rsidR="00000000" w:rsidRDefault="000C6BB5">
      <w:pPr>
        <w:pStyle w:val="a0"/>
        <w:rPr>
          <w:rFonts w:hint="cs"/>
          <w:rtl/>
        </w:rPr>
      </w:pPr>
    </w:p>
    <w:p w14:paraId="42801C23" w14:textId="77777777" w:rsidR="00000000" w:rsidRDefault="000C6BB5">
      <w:pPr>
        <w:pStyle w:val="a2"/>
        <w:rPr>
          <w:rFonts w:hint="cs"/>
          <w:rtl/>
        </w:rPr>
      </w:pPr>
      <w:bookmarkStart w:id="314" w:name="CS31221FI0031221T02_08_2004_20_26_49"/>
      <w:bookmarkStart w:id="315" w:name="_Toc100311743"/>
      <w:bookmarkEnd w:id="314"/>
      <w:r>
        <w:rPr>
          <w:rtl/>
        </w:rPr>
        <w:t>הצעת חוק לתיקון פקודת התעבורה (מס' 62), התשס"ד-2004</w:t>
      </w:r>
      <w:bookmarkEnd w:id="315"/>
      <w:r>
        <w:rPr>
          <w:rtl/>
        </w:rPr>
        <w:t xml:space="preserve">  </w:t>
      </w:r>
    </w:p>
    <w:p w14:paraId="47C43BA3" w14:textId="77777777" w:rsidR="00000000" w:rsidRDefault="000C6BB5">
      <w:pPr>
        <w:pStyle w:val="a0"/>
        <w:rPr>
          <w:rFonts w:hint="cs"/>
          <w:rtl/>
        </w:rPr>
      </w:pPr>
      <w:r>
        <w:rPr>
          <w:rtl/>
        </w:rPr>
        <w:t>[מס'</w:t>
      </w:r>
      <w:r>
        <w:rPr>
          <w:rFonts w:hint="cs"/>
          <w:rtl/>
        </w:rPr>
        <w:t xml:space="preserve"> כ/43</w:t>
      </w:r>
      <w:r>
        <w:rPr>
          <w:rtl/>
        </w:rPr>
        <w:t xml:space="preserve">; "דברי הכנסת", חוב' </w:t>
      </w:r>
      <w:r>
        <w:rPr>
          <w:rFonts w:hint="cs"/>
          <w:rtl/>
        </w:rPr>
        <w:t>כ"ח</w:t>
      </w:r>
      <w:r>
        <w:rPr>
          <w:rtl/>
        </w:rPr>
        <w:t>, עמ'</w:t>
      </w:r>
      <w:r>
        <w:rPr>
          <w:rFonts w:hint="cs"/>
          <w:rtl/>
        </w:rPr>
        <w:t xml:space="preserve"> 12351</w:t>
      </w:r>
      <w:r>
        <w:rPr>
          <w:rtl/>
        </w:rPr>
        <w:t>;  נספחות.]</w:t>
      </w:r>
    </w:p>
    <w:p w14:paraId="4E30BCA6" w14:textId="77777777" w:rsidR="00000000" w:rsidRDefault="000C6BB5">
      <w:pPr>
        <w:pStyle w:val="-0"/>
        <w:rPr>
          <w:rFonts w:hint="cs"/>
          <w:rtl/>
        </w:rPr>
      </w:pPr>
      <w:r>
        <w:rPr>
          <w:rFonts w:hint="cs"/>
          <w:rtl/>
        </w:rPr>
        <w:t>(קריאה שנייה וקריאה שלישית)</w:t>
      </w:r>
    </w:p>
    <w:p w14:paraId="3EC1FD61" w14:textId="77777777" w:rsidR="00000000" w:rsidRDefault="000C6BB5">
      <w:pPr>
        <w:pStyle w:val="-0"/>
        <w:rPr>
          <w:rFonts w:hint="cs"/>
          <w:rtl/>
        </w:rPr>
      </w:pPr>
    </w:p>
    <w:p w14:paraId="33223A3F" w14:textId="77777777" w:rsidR="00000000" w:rsidRDefault="000C6BB5">
      <w:pPr>
        <w:pStyle w:val="af1"/>
        <w:rPr>
          <w:rtl/>
        </w:rPr>
      </w:pPr>
      <w:r>
        <w:rPr>
          <w:rtl/>
        </w:rPr>
        <w:t>היו"ר אלי בן-מנחם:</w:t>
      </w:r>
    </w:p>
    <w:p w14:paraId="43214BB8" w14:textId="77777777" w:rsidR="00000000" w:rsidRDefault="000C6BB5">
      <w:pPr>
        <w:pStyle w:val="a0"/>
        <w:rPr>
          <w:rtl/>
        </w:rPr>
      </w:pPr>
    </w:p>
    <w:p w14:paraId="6F629A99" w14:textId="77777777" w:rsidR="00000000" w:rsidRDefault="000C6BB5">
      <w:pPr>
        <w:pStyle w:val="a0"/>
        <w:rPr>
          <w:rtl/>
        </w:rPr>
      </w:pPr>
      <w:r>
        <w:rPr>
          <w:rFonts w:hint="cs"/>
          <w:rtl/>
        </w:rPr>
        <w:t>אנחנו עוברים  להצעת חוק לתיקון פקודת התעבורה (מס' 62), התשס"ד-2004. יושב-ראש ו</w:t>
      </w:r>
      <w:r>
        <w:rPr>
          <w:rFonts w:hint="cs"/>
          <w:rtl/>
        </w:rPr>
        <w:t xml:space="preserve">עדת הכלכלה, חבר הכנסת שלום שמחון, בבקשה. </w:t>
      </w:r>
    </w:p>
    <w:p w14:paraId="34D1C7BC" w14:textId="77777777" w:rsidR="00000000" w:rsidRDefault="000C6BB5">
      <w:pPr>
        <w:pStyle w:val="a0"/>
        <w:rPr>
          <w:rFonts w:hint="cs"/>
          <w:rtl/>
        </w:rPr>
      </w:pPr>
    </w:p>
    <w:p w14:paraId="6EE83D5A" w14:textId="77777777" w:rsidR="00000000" w:rsidRDefault="000C6BB5">
      <w:pPr>
        <w:pStyle w:val="a"/>
        <w:rPr>
          <w:rtl/>
        </w:rPr>
      </w:pPr>
      <w:bookmarkStart w:id="316" w:name="FS000000461T02_08_2004_20_42_45"/>
      <w:bookmarkStart w:id="317" w:name="FS000000461T02_08_2004_20_49_39"/>
      <w:bookmarkStart w:id="318" w:name="_Toc100311744"/>
      <w:bookmarkEnd w:id="316"/>
      <w:bookmarkEnd w:id="317"/>
      <w:r>
        <w:rPr>
          <w:rFonts w:hint="eastAsia"/>
          <w:rtl/>
        </w:rPr>
        <w:t>שלום</w:t>
      </w:r>
      <w:r>
        <w:rPr>
          <w:rtl/>
        </w:rPr>
        <w:t xml:space="preserve"> שמחון (יו"ר ועדת הכלכלה):</w:t>
      </w:r>
      <w:bookmarkEnd w:id="318"/>
    </w:p>
    <w:p w14:paraId="5E869F87" w14:textId="77777777" w:rsidR="00000000" w:rsidRDefault="000C6BB5">
      <w:pPr>
        <w:pStyle w:val="a0"/>
        <w:rPr>
          <w:rFonts w:hint="cs"/>
          <w:rtl/>
        </w:rPr>
      </w:pPr>
    </w:p>
    <w:p w14:paraId="6DA2E55E" w14:textId="77777777" w:rsidR="00000000" w:rsidRDefault="000C6BB5">
      <w:pPr>
        <w:pStyle w:val="a0"/>
        <w:rPr>
          <w:rFonts w:hint="cs"/>
          <w:rtl/>
        </w:rPr>
      </w:pPr>
      <w:r>
        <w:rPr>
          <w:rFonts w:hint="cs"/>
          <w:rtl/>
        </w:rPr>
        <w:t xml:space="preserve">אדוני היושב-ראש, הצעת חוק לתיקון פקודת התעבורה (מס' 62), התשס"ד-2004, קריאה שנייה וקריאה שלישית. </w:t>
      </w:r>
    </w:p>
    <w:p w14:paraId="1D46337F" w14:textId="77777777" w:rsidR="00000000" w:rsidRDefault="000C6BB5">
      <w:pPr>
        <w:pStyle w:val="a0"/>
        <w:rPr>
          <w:rFonts w:hint="cs"/>
          <w:rtl/>
        </w:rPr>
      </w:pPr>
    </w:p>
    <w:p w14:paraId="29325BCA" w14:textId="77777777" w:rsidR="00000000" w:rsidRDefault="000C6BB5">
      <w:pPr>
        <w:pStyle w:val="a0"/>
        <w:rPr>
          <w:rFonts w:hint="cs"/>
          <w:rtl/>
        </w:rPr>
      </w:pPr>
      <w:r>
        <w:rPr>
          <w:rFonts w:hint="cs"/>
          <w:rtl/>
        </w:rPr>
        <w:t xml:space="preserve">הצעת החוק מהווה נדבך נוסף בהתמודדות עם תאונות הדרכים הקטלניות בישראל. </w:t>
      </w:r>
    </w:p>
    <w:p w14:paraId="0BF82742" w14:textId="77777777" w:rsidR="00000000" w:rsidRDefault="000C6BB5">
      <w:pPr>
        <w:pStyle w:val="a0"/>
        <w:rPr>
          <w:rFonts w:hint="cs"/>
          <w:rtl/>
        </w:rPr>
      </w:pPr>
    </w:p>
    <w:p w14:paraId="4A06BE68" w14:textId="77777777" w:rsidR="00000000" w:rsidRDefault="000C6BB5">
      <w:pPr>
        <w:pStyle w:val="a0"/>
        <w:rPr>
          <w:rFonts w:hint="cs"/>
          <w:rtl/>
        </w:rPr>
      </w:pPr>
      <w:r>
        <w:rPr>
          <w:rFonts w:hint="cs"/>
          <w:rtl/>
        </w:rPr>
        <w:t>מנתונים שפ</w:t>
      </w:r>
      <w:r>
        <w:rPr>
          <w:rFonts w:hint="cs"/>
          <w:rtl/>
        </w:rPr>
        <w:t xml:space="preserve">ורסמו על-ידי הרשות הלאומית לבטיחות בדרכים עולה, כי מהירות היתה הסיבה לכ-14% מכלל תאונות הדרכים הקטלניות בשנת 2003, וכי שיעור המעורבות של כלי רכב כבדים בתאונות הדרכים בכלל ובתאונות הקטלניות בפרט הינו משמעותי ביותר, ולצערי אף עלה במידה ניכרת בשנת 2004 לעומת </w:t>
      </w:r>
      <w:r>
        <w:rPr>
          <w:rFonts w:hint="cs"/>
          <w:rtl/>
        </w:rPr>
        <w:t xml:space="preserve">שנת 2003. </w:t>
      </w:r>
    </w:p>
    <w:p w14:paraId="7FC374CB" w14:textId="77777777" w:rsidR="00000000" w:rsidRDefault="000C6BB5">
      <w:pPr>
        <w:pStyle w:val="a0"/>
        <w:rPr>
          <w:rFonts w:hint="cs"/>
          <w:rtl/>
        </w:rPr>
      </w:pPr>
    </w:p>
    <w:p w14:paraId="086487DC" w14:textId="77777777" w:rsidR="00000000" w:rsidRDefault="000C6BB5">
      <w:pPr>
        <w:pStyle w:val="a0"/>
        <w:rPr>
          <w:rFonts w:hint="cs"/>
          <w:rtl/>
        </w:rPr>
      </w:pPr>
      <w:r>
        <w:rPr>
          <w:rFonts w:hint="cs"/>
          <w:rtl/>
        </w:rPr>
        <w:t>לפי הצעת החוק, שר התחבורה יהיה מוסמך לקבוע, שבכלי רכב מסוג מסוים יותקן מתקן מגביל מהירות, שתפקידו להגביל את מהירות הנהיגה בו. לפי ההצעה, אם קבע השר שברכב מסוג מסוים יותקן מתקן מגביל מהירות, לא יירשם הרכב ולא יחודש רשיון הרכב שלו אלא אם כן מותקן</w:t>
      </w:r>
      <w:r>
        <w:rPr>
          <w:rFonts w:hint="cs"/>
          <w:rtl/>
        </w:rPr>
        <w:t xml:space="preserve"> בו מתקן מגביל מהירות כפי שקבע השר. בנוסף, לפי הצעת החוק, לא ינהג אדם ברכב, ובעל הרכב או מי שהרכב נמצא בשליטתו לא ירשו לאחר לנהוג ברכב, אלא אם כן מותקן בו מתקן מגביל מהירות, והמתקן תקין ופועל כהלכה.</w:t>
      </w:r>
    </w:p>
    <w:p w14:paraId="13BCBCFF" w14:textId="77777777" w:rsidR="00000000" w:rsidRDefault="000C6BB5">
      <w:pPr>
        <w:pStyle w:val="a0"/>
        <w:rPr>
          <w:rFonts w:hint="cs"/>
          <w:rtl/>
        </w:rPr>
      </w:pPr>
    </w:p>
    <w:p w14:paraId="4AAB2D58" w14:textId="77777777" w:rsidR="00000000" w:rsidRDefault="000C6BB5">
      <w:pPr>
        <w:pStyle w:val="a0"/>
        <w:rPr>
          <w:rFonts w:hint="cs"/>
          <w:rtl/>
        </w:rPr>
      </w:pPr>
      <w:r>
        <w:rPr>
          <w:rFonts w:hint="cs"/>
          <w:rtl/>
        </w:rPr>
        <w:t>רצוני לציין, שהחובה להתקין מתקן מגביל מהירות כבר קיימת ל</w:t>
      </w:r>
      <w:r>
        <w:rPr>
          <w:rFonts w:hint="cs"/>
          <w:rtl/>
        </w:rPr>
        <w:t>פי תקנות התעבורה בנוגע לרכבים כבדים מסוימים. אולם מסתבר כי במקרים רבים נוטרלה פעולתו התקינה של המתקן. לפיכך, בהצעת החוק מוצע לקבוע, כי גם שיבוש פעולתו התקינה של מתקן מגביל מהירות ייחשב לעבירה.</w:t>
      </w:r>
    </w:p>
    <w:p w14:paraId="23F77757" w14:textId="77777777" w:rsidR="00000000" w:rsidRDefault="000C6BB5">
      <w:pPr>
        <w:pStyle w:val="a0"/>
        <w:rPr>
          <w:rFonts w:hint="cs"/>
          <w:rtl/>
        </w:rPr>
      </w:pPr>
    </w:p>
    <w:p w14:paraId="67AA0D6F" w14:textId="77777777" w:rsidR="00000000" w:rsidRDefault="000C6BB5">
      <w:pPr>
        <w:pStyle w:val="a0"/>
        <w:rPr>
          <w:rFonts w:hint="cs"/>
          <w:rtl/>
        </w:rPr>
      </w:pPr>
      <w:r>
        <w:rPr>
          <w:rFonts w:hint="cs"/>
          <w:rtl/>
        </w:rPr>
        <w:t>החוק, אם יתקבל, יעניק לרשויות כלי נוסף להתמודדות עם הנסיעה במה</w:t>
      </w:r>
      <w:r>
        <w:rPr>
          <w:rFonts w:hint="cs"/>
          <w:rtl/>
        </w:rPr>
        <w:t xml:space="preserve">ירות מופרזת של כלי הרכב הכבדים, שהיא לעתים  קטלנית וגובה חיים יקרים. </w:t>
      </w:r>
    </w:p>
    <w:p w14:paraId="01D24A72" w14:textId="77777777" w:rsidR="00000000" w:rsidRDefault="000C6BB5">
      <w:pPr>
        <w:pStyle w:val="a0"/>
        <w:rPr>
          <w:rFonts w:hint="cs"/>
          <w:rtl/>
        </w:rPr>
      </w:pPr>
    </w:p>
    <w:p w14:paraId="7B7EB933" w14:textId="77777777" w:rsidR="00000000" w:rsidRDefault="000C6BB5">
      <w:pPr>
        <w:pStyle w:val="a0"/>
        <w:rPr>
          <w:rFonts w:hint="cs"/>
          <w:rtl/>
        </w:rPr>
      </w:pPr>
      <w:r>
        <w:rPr>
          <w:rFonts w:hint="cs"/>
          <w:rtl/>
        </w:rPr>
        <w:t>רבותי חברי הכנסת, אזרחי ישראל, רבות כבר נאמר על תאונות הדרכים ועל המחיר הכבד שאנחנו משלמים בגללן. אין פתרונות קסם במלחמה הזאת, וכדי להילחם ולצמצם את מספר הנפגעים דרוש מאמץ משותף של כולנ</w:t>
      </w:r>
      <w:r>
        <w:rPr>
          <w:rFonts w:hint="cs"/>
          <w:rtl/>
        </w:rPr>
        <w:t xml:space="preserve">ו. ועדת הכלכלה עוסקת רבות בנושא זה, ואני מבטיח לכם שכל הצעה שנחשוב שעשויה לתרום לצמצום במספר תאונות הדרכים או בתוצאותיהן, נעשה הכול כדי לקדמה. </w:t>
      </w:r>
    </w:p>
    <w:p w14:paraId="4793C5CD" w14:textId="77777777" w:rsidR="00000000" w:rsidRDefault="000C6BB5">
      <w:pPr>
        <w:pStyle w:val="a0"/>
        <w:rPr>
          <w:rFonts w:hint="cs"/>
          <w:rtl/>
        </w:rPr>
      </w:pPr>
    </w:p>
    <w:p w14:paraId="0B182603" w14:textId="77777777" w:rsidR="00000000" w:rsidRDefault="000C6BB5">
      <w:pPr>
        <w:pStyle w:val="a0"/>
        <w:rPr>
          <w:rFonts w:hint="cs"/>
          <w:rtl/>
        </w:rPr>
      </w:pPr>
      <w:r>
        <w:rPr>
          <w:rFonts w:hint="cs"/>
          <w:rtl/>
        </w:rPr>
        <w:t xml:space="preserve">אני מבקש להפנות בקשה לנהגות ולנהגים: בסופו של דבר, ההגה בידיים שלנו, ועלינו לתת לנהיגה את תשומת הלב שמגיעה לה. </w:t>
      </w:r>
      <w:r>
        <w:rPr>
          <w:rFonts w:hint="cs"/>
          <w:rtl/>
        </w:rPr>
        <w:t xml:space="preserve">קצת יותר תשומת לב לעתים תהיה הסיבה היחידה שתביא אותנו הביתה בשלום. זה המינימום שאנו יכולים לעשות בעבור המשפחות שלנו, בעבור אלו שאנו אוהבים. </w:t>
      </w:r>
    </w:p>
    <w:p w14:paraId="38770114" w14:textId="77777777" w:rsidR="00000000" w:rsidRDefault="000C6BB5">
      <w:pPr>
        <w:pStyle w:val="a0"/>
        <w:rPr>
          <w:rtl/>
        </w:rPr>
      </w:pPr>
    </w:p>
    <w:p w14:paraId="48713AC0" w14:textId="77777777" w:rsidR="00000000" w:rsidRDefault="000C6BB5">
      <w:pPr>
        <w:pStyle w:val="a0"/>
        <w:rPr>
          <w:rtl/>
        </w:rPr>
      </w:pPr>
      <w:r>
        <w:rPr>
          <w:rFonts w:hint="cs"/>
          <w:rtl/>
        </w:rPr>
        <w:t>אני מבקש בהזדמנות זאת לברך את חברי הטוב, יושב-ראש הוועדה לביקורת המדינה, חבר הכנסת אמנון כהן, שיזם את הצעת החוק.</w:t>
      </w:r>
    </w:p>
    <w:p w14:paraId="3AE7B376" w14:textId="77777777" w:rsidR="00000000" w:rsidRDefault="000C6BB5">
      <w:pPr>
        <w:pStyle w:val="a0"/>
        <w:rPr>
          <w:rFonts w:hint="cs"/>
          <w:rtl/>
        </w:rPr>
      </w:pPr>
    </w:p>
    <w:p w14:paraId="65DC9C4B" w14:textId="77777777" w:rsidR="00000000" w:rsidRDefault="000C6BB5">
      <w:pPr>
        <w:pStyle w:val="a0"/>
        <w:rPr>
          <w:rFonts w:hint="cs"/>
          <w:rtl/>
        </w:rPr>
      </w:pPr>
      <w:r>
        <w:rPr>
          <w:rFonts w:hint="cs"/>
          <w:rtl/>
        </w:rPr>
        <w:t xml:space="preserve">אני קורא לכם לדחות את ההסתייגות שהוגשה ולהצביע בעד הצעת החוק בקריאה השנייה ובקריאה השלישית. תודה. </w:t>
      </w:r>
    </w:p>
    <w:p w14:paraId="5B64CEB3" w14:textId="77777777" w:rsidR="00000000" w:rsidRDefault="000C6BB5">
      <w:pPr>
        <w:pStyle w:val="a0"/>
        <w:rPr>
          <w:rFonts w:hint="cs"/>
          <w:rtl/>
        </w:rPr>
      </w:pPr>
    </w:p>
    <w:p w14:paraId="455A809E" w14:textId="77777777" w:rsidR="00000000" w:rsidRDefault="000C6BB5">
      <w:pPr>
        <w:pStyle w:val="af1"/>
        <w:rPr>
          <w:rtl/>
        </w:rPr>
      </w:pPr>
      <w:r>
        <w:rPr>
          <w:rtl/>
        </w:rPr>
        <w:t>היו"ר אלי בן-מנחם:</w:t>
      </w:r>
    </w:p>
    <w:p w14:paraId="3C051433" w14:textId="77777777" w:rsidR="00000000" w:rsidRDefault="000C6BB5">
      <w:pPr>
        <w:pStyle w:val="a0"/>
        <w:rPr>
          <w:rtl/>
        </w:rPr>
      </w:pPr>
    </w:p>
    <w:p w14:paraId="29E4CA76" w14:textId="77777777" w:rsidR="00000000" w:rsidRDefault="000C6BB5">
      <w:pPr>
        <w:pStyle w:val="a0"/>
        <w:rPr>
          <w:rFonts w:hint="cs"/>
          <w:rtl/>
        </w:rPr>
      </w:pPr>
      <w:r>
        <w:rPr>
          <w:rFonts w:hint="cs"/>
          <w:rtl/>
        </w:rPr>
        <w:t xml:space="preserve">תודה לחבר הכנסת שלום שמחון. רבותי חברי הכנסת, אנחנו עוברים להסתייגויות. לחבר הכנסת דוד טל יש הסתייגות. חבר הכנסת דוד טל לא נמצא. </w:t>
      </w:r>
    </w:p>
    <w:p w14:paraId="4937D3DA" w14:textId="77777777" w:rsidR="00000000" w:rsidRDefault="000C6BB5">
      <w:pPr>
        <w:pStyle w:val="a0"/>
        <w:rPr>
          <w:rFonts w:hint="cs"/>
          <w:rtl/>
        </w:rPr>
      </w:pPr>
    </w:p>
    <w:p w14:paraId="7DC73ADE" w14:textId="77777777" w:rsidR="00000000" w:rsidRDefault="000C6BB5">
      <w:pPr>
        <w:pStyle w:val="a0"/>
        <w:rPr>
          <w:rFonts w:hint="cs"/>
          <w:rtl/>
        </w:rPr>
      </w:pPr>
      <w:r>
        <w:rPr>
          <w:rFonts w:hint="cs"/>
          <w:rtl/>
        </w:rPr>
        <w:t>על כן</w:t>
      </w:r>
      <w:r>
        <w:rPr>
          <w:rFonts w:hint="cs"/>
          <w:rtl/>
        </w:rPr>
        <w:t xml:space="preserve">, אנחנו עוברים להצבעה בקריאה שנייה על הצעת חוק לתיקון פקודת התעבורה (מס' 62), התשס"ד-2004. </w:t>
      </w:r>
    </w:p>
    <w:p w14:paraId="5F2A4D55" w14:textId="77777777" w:rsidR="00000000" w:rsidRDefault="000C6BB5">
      <w:pPr>
        <w:pStyle w:val="a0"/>
        <w:rPr>
          <w:rFonts w:hint="cs"/>
          <w:rtl/>
        </w:rPr>
      </w:pPr>
    </w:p>
    <w:p w14:paraId="74E5AB4A" w14:textId="77777777" w:rsidR="00000000" w:rsidRDefault="000C6BB5">
      <w:pPr>
        <w:pStyle w:val="ab"/>
        <w:bidi/>
        <w:rPr>
          <w:rFonts w:hint="cs"/>
          <w:rtl/>
        </w:rPr>
      </w:pPr>
      <w:r>
        <w:rPr>
          <w:rFonts w:hint="cs"/>
          <w:rtl/>
        </w:rPr>
        <w:t>הצבעה מס' 15</w:t>
      </w:r>
    </w:p>
    <w:p w14:paraId="29E927ED" w14:textId="77777777" w:rsidR="00000000" w:rsidRDefault="000C6BB5">
      <w:pPr>
        <w:pStyle w:val="a0"/>
        <w:rPr>
          <w:rFonts w:hint="cs"/>
          <w:rtl/>
        </w:rPr>
      </w:pPr>
    </w:p>
    <w:p w14:paraId="70AD7441" w14:textId="77777777" w:rsidR="00000000" w:rsidRDefault="000C6BB5">
      <w:pPr>
        <w:pStyle w:val="ac"/>
        <w:bidi/>
        <w:rPr>
          <w:rFonts w:hint="cs"/>
          <w:rtl/>
        </w:rPr>
      </w:pPr>
      <w:r>
        <w:rPr>
          <w:rFonts w:hint="cs"/>
          <w:rtl/>
        </w:rPr>
        <w:t xml:space="preserve">בעד סעיפים 1-3 </w:t>
      </w:r>
      <w:r>
        <w:rPr>
          <w:rtl/>
        </w:rPr>
        <w:t>–</w:t>
      </w:r>
      <w:r>
        <w:rPr>
          <w:rFonts w:hint="cs"/>
          <w:rtl/>
        </w:rPr>
        <w:t xml:space="preserve"> 16</w:t>
      </w:r>
    </w:p>
    <w:p w14:paraId="4951D48E" w14:textId="77777777" w:rsidR="00000000" w:rsidRDefault="000C6BB5">
      <w:pPr>
        <w:pStyle w:val="ac"/>
        <w:bidi/>
        <w:rPr>
          <w:rFonts w:hint="cs"/>
          <w:rtl/>
        </w:rPr>
      </w:pPr>
      <w:r>
        <w:rPr>
          <w:rFonts w:hint="cs"/>
          <w:rtl/>
        </w:rPr>
        <w:t xml:space="preserve">נגד </w:t>
      </w:r>
      <w:r>
        <w:rPr>
          <w:rtl/>
        </w:rPr>
        <w:t>–</w:t>
      </w:r>
      <w:r>
        <w:rPr>
          <w:rFonts w:hint="cs"/>
          <w:rtl/>
        </w:rPr>
        <w:t xml:space="preserve"> 1</w:t>
      </w:r>
    </w:p>
    <w:p w14:paraId="635417A3" w14:textId="77777777" w:rsidR="00000000" w:rsidRDefault="000C6BB5">
      <w:pPr>
        <w:pStyle w:val="ac"/>
        <w:bidi/>
        <w:rPr>
          <w:rFonts w:hint="cs"/>
          <w:rtl/>
        </w:rPr>
      </w:pPr>
      <w:r>
        <w:rPr>
          <w:rFonts w:hint="cs"/>
          <w:rtl/>
        </w:rPr>
        <w:t xml:space="preserve">נמנעים </w:t>
      </w:r>
      <w:r>
        <w:rPr>
          <w:rtl/>
        </w:rPr>
        <w:t>–</w:t>
      </w:r>
      <w:r>
        <w:rPr>
          <w:rFonts w:hint="cs"/>
          <w:rtl/>
        </w:rPr>
        <w:t xml:space="preserve"> אין</w:t>
      </w:r>
    </w:p>
    <w:p w14:paraId="2C1BB011" w14:textId="77777777" w:rsidR="00000000" w:rsidRDefault="000C6BB5">
      <w:pPr>
        <w:pStyle w:val="ad"/>
        <w:bidi/>
        <w:rPr>
          <w:rFonts w:hint="cs"/>
          <w:rtl/>
        </w:rPr>
      </w:pPr>
      <w:r>
        <w:rPr>
          <w:rFonts w:hint="cs"/>
          <w:rtl/>
        </w:rPr>
        <w:t xml:space="preserve">סעיפים 1-3 נתקבלו. </w:t>
      </w:r>
    </w:p>
    <w:p w14:paraId="3D3E4C93" w14:textId="77777777" w:rsidR="00000000" w:rsidRDefault="000C6BB5">
      <w:pPr>
        <w:pStyle w:val="a0"/>
        <w:rPr>
          <w:rFonts w:hint="cs"/>
          <w:rtl/>
        </w:rPr>
      </w:pPr>
    </w:p>
    <w:p w14:paraId="1A0C796C" w14:textId="77777777" w:rsidR="00000000" w:rsidRDefault="000C6BB5">
      <w:pPr>
        <w:pStyle w:val="af1"/>
        <w:rPr>
          <w:rtl/>
        </w:rPr>
      </w:pPr>
      <w:r>
        <w:rPr>
          <w:rtl/>
        </w:rPr>
        <w:t>היו"ר אלי בן-מנחם:</w:t>
      </w:r>
    </w:p>
    <w:p w14:paraId="6B9AEBCA" w14:textId="77777777" w:rsidR="00000000" w:rsidRDefault="000C6BB5">
      <w:pPr>
        <w:pStyle w:val="a0"/>
        <w:rPr>
          <w:rtl/>
        </w:rPr>
      </w:pPr>
    </w:p>
    <w:p w14:paraId="31549022" w14:textId="77777777" w:rsidR="00000000" w:rsidRDefault="000C6BB5">
      <w:pPr>
        <w:pStyle w:val="a0"/>
        <w:rPr>
          <w:rFonts w:hint="cs"/>
          <w:rtl/>
        </w:rPr>
      </w:pPr>
      <w:r>
        <w:rPr>
          <w:rFonts w:hint="cs"/>
          <w:rtl/>
        </w:rPr>
        <w:t xml:space="preserve">16 בעד, בתוספת קולו של יושב-ראש ועדת הכנסת, חבר הכנסת רוני בר-און, </w:t>
      </w:r>
      <w:r>
        <w:rPr>
          <w:rFonts w:hint="cs"/>
          <w:rtl/>
        </w:rPr>
        <w:t xml:space="preserve">17 חברי כנסת בעד, מתנגד אחד, אין נמנעים. על כן, הצעת חוק לתיקון פקודת התעבורה (מס' 62), התשס"ד-2004, עברה בקריאה שנייה. </w:t>
      </w:r>
    </w:p>
    <w:p w14:paraId="142A239F" w14:textId="77777777" w:rsidR="00000000" w:rsidRDefault="000C6BB5">
      <w:pPr>
        <w:pStyle w:val="a0"/>
        <w:rPr>
          <w:rFonts w:hint="cs"/>
          <w:rtl/>
        </w:rPr>
      </w:pPr>
    </w:p>
    <w:p w14:paraId="2FA5583D" w14:textId="77777777" w:rsidR="00000000" w:rsidRDefault="000C6BB5">
      <w:pPr>
        <w:pStyle w:val="a0"/>
        <w:rPr>
          <w:rFonts w:hint="cs"/>
          <w:rtl/>
        </w:rPr>
      </w:pPr>
      <w:r>
        <w:rPr>
          <w:rFonts w:hint="cs"/>
          <w:rtl/>
        </w:rPr>
        <w:t xml:space="preserve">אנחנו עוברים להצבעה בקריאה שלישית. </w:t>
      </w:r>
    </w:p>
    <w:p w14:paraId="7536EEF4" w14:textId="77777777" w:rsidR="00000000" w:rsidRDefault="000C6BB5">
      <w:pPr>
        <w:pStyle w:val="a0"/>
        <w:rPr>
          <w:rtl/>
        </w:rPr>
      </w:pPr>
    </w:p>
    <w:p w14:paraId="5779FBD4" w14:textId="77777777" w:rsidR="00000000" w:rsidRDefault="000C6BB5">
      <w:pPr>
        <w:pStyle w:val="ab"/>
        <w:bidi/>
        <w:rPr>
          <w:rFonts w:hint="cs"/>
          <w:rtl/>
        </w:rPr>
      </w:pPr>
      <w:r>
        <w:rPr>
          <w:rFonts w:hint="cs"/>
          <w:rtl/>
        </w:rPr>
        <w:t>הצבעה מס' 16</w:t>
      </w:r>
    </w:p>
    <w:p w14:paraId="7DBED126" w14:textId="77777777" w:rsidR="00000000" w:rsidRDefault="000C6BB5">
      <w:pPr>
        <w:pStyle w:val="a0"/>
        <w:rPr>
          <w:rFonts w:hint="cs"/>
          <w:rtl/>
        </w:rPr>
      </w:pPr>
    </w:p>
    <w:p w14:paraId="1C6A968B" w14:textId="77777777" w:rsidR="00000000" w:rsidRDefault="000C6BB5">
      <w:pPr>
        <w:pStyle w:val="ac"/>
        <w:bidi/>
        <w:rPr>
          <w:rFonts w:hint="cs"/>
          <w:rtl/>
        </w:rPr>
      </w:pPr>
      <w:r>
        <w:rPr>
          <w:rFonts w:hint="cs"/>
          <w:rtl/>
        </w:rPr>
        <w:t xml:space="preserve">בעד החוק </w:t>
      </w:r>
      <w:r>
        <w:rPr>
          <w:rtl/>
        </w:rPr>
        <w:t>–</w:t>
      </w:r>
      <w:r>
        <w:rPr>
          <w:rFonts w:hint="cs"/>
          <w:rtl/>
        </w:rPr>
        <w:t xml:space="preserve"> 19</w:t>
      </w:r>
    </w:p>
    <w:p w14:paraId="401E102A" w14:textId="77777777" w:rsidR="00000000" w:rsidRDefault="000C6BB5">
      <w:pPr>
        <w:pStyle w:val="ac"/>
        <w:bidi/>
        <w:rPr>
          <w:rFonts w:hint="cs"/>
          <w:rtl/>
        </w:rPr>
      </w:pPr>
      <w:r>
        <w:rPr>
          <w:rFonts w:hint="cs"/>
          <w:rtl/>
        </w:rPr>
        <w:t xml:space="preserve">נגד </w:t>
      </w:r>
      <w:r>
        <w:rPr>
          <w:rtl/>
        </w:rPr>
        <w:t>–</w:t>
      </w:r>
      <w:r>
        <w:rPr>
          <w:rFonts w:hint="cs"/>
          <w:rtl/>
        </w:rPr>
        <w:t xml:space="preserve"> אין</w:t>
      </w:r>
    </w:p>
    <w:p w14:paraId="5C5EE18A" w14:textId="77777777" w:rsidR="00000000" w:rsidRDefault="000C6BB5">
      <w:pPr>
        <w:pStyle w:val="ac"/>
        <w:bidi/>
        <w:rPr>
          <w:rFonts w:hint="cs"/>
          <w:rtl/>
        </w:rPr>
      </w:pPr>
      <w:r>
        <w:rPr>
          <w:rFonts w:hint="cs"/>
          <w:rtl/>
        </w:rPr>
        <w:t xml:space="preserve">נמנעים </w:t>
      </w:r>
      <w:r>
        <w:rPr>
          <w:rtl/>
        </w:rPr>
        <w:t>–</w:t>
      </w:r>
      <w:r>
        <w:rPr>
          <w:rFonts w:hint="cs"/>
          <w:rtl/>
        </w:rPr>
        <w:t xml:space="preserve"> אין</w:t>
      </w:r>
    </w:p>
    <w:p w14:paraId="3EFF5382" w14:textId="77777777" w:rsidR="00000000" w:rsidRDefault="000C6BB5">
      <w:pPr>
        <w:pStyle w:val="ad"/>
        <w:bidi/>
        <w:rPr>
          <w:rFonts w:hint="cs"/>
          <w:rtl/>
        </w:rPr>
      </w:pPr>
      <w:r>
        <w:rPr>
          <w:rFonts w:hint="cs"/>
          <w:rtl/>
        </w:rPr>
        <w:t>חוק לתיקון פקודת התעבורה (מס' 62), התשס"ד-2004</w:t>
      </w:r>
      <w:r>
        <w:rPr>
          <w:rFonts w:hint="cs"/>
          <w:rtl/>
        </w:rPr>
        <w:t xml:space="preserve">, נתקבל. </w:t>
      </w:r>
    </w:p>
    <w:p w14:paraId="64337D0A" w14:textId="77777777" w:rsidR="00000000" w:rsidRDefault="000C6BB5">
      <w:pPr>
        <w:pStyle w:val="a0"/>
        <w:ind w:firstLine="0"/>
        <w:rPr>
          <w:rFonts w:hint="cs"/>
          <w:rtl/>
        </w:rPr>
      </w:pPr>
    </w:p>
    <w:p w14:paraId="2650C82B" w14:textId="77777777" w:rsidR="00000000" w:rsidRDefault="000C6BB5">
      <w:pPr>
        <w:pStyle w:val="af1"/>
        <w:rPr>
          <w:rtl/>
        </w:rPr>
      </w:pPr>
      <w:r>
        <w:rPr>
          <w:rtl/>
        </w:rPr>
        <w:t>היו"ר אלי בן-מנחם:</w:t>
      </w:r>
    </w:p>
    <w:p w14:paraId="041BE3CE" w14:textId="77777777" w:rsidR="00000000" w:rsidRDefault="000C6BB5">
      <w:pPr>
        <w:pStyle w:val="a0"/>
        <w:rPr>
          <w:rtl/>
        </w:rPr>
      </w:pPr>
    </w:p>
    <w:p w14:paraId="3CFF0292" w14:textId="77777777" w:rsidR="00000000" w:rsidRDefault="000C6BB5">
      <w:pPr>
        <w:pStyle w:val="a0"/>
        <w:rPr>
          <w:rFonts w:hint="cs"/>
          <w:rtl/>
        </w:rPr>
      </w:pPr>
      <w:r>
        <w:rPr>
          <w:rFonts w:hint="cs"/>
          <w:rtl/>
        </w:rPr>
        <w:t xml:space="preserve">19 חברי כנסת בעד, אין מתנגדים ואין נמנעים. על כן, הצעת חוק לתיקון פקודת התעבורה (מס' 62), התשס"ד-2004, עברה בקריאה שלישית. </w:t>
      </w:r>
    </w:p>
    <w:p w14:paraId="1E125F60" w14:textId="77777777" w:rsidR="00000000" w:rsidRDefault="000C6BB5">
      <w:pPr>
        <w:pStyle w:val="a0"/>
        <w:rPr>
          <w:rFonts w:hint="cs"/>
          <w:rtl/>
        </w:rPr>
      </w:pPr>
    </w:p>
    <w:p w14:paraId="41E1B287" w14:textId="77777777" w:rsidR="00000000" w:rsidRDefault="000C6BB5">
      <w:pPr>
        <w:pStyle w:val="a0"/>
        <w:rPr>
          <w:rFonts w:hint="cs"/>
          <w:rtl/>
        </w:rPr>
      </w:pPr>
      <w:r>
        <w:rPr>
          <w:rFonts w:hint="cs"/>
          <w:rtl/>
        </w:rPr>
        <w:t xml:space="preserve">אני מזמין את יוזם הצעת החוק, חבר הכנסת אמנון כהן, בבקשה. </w:t>
      </w:r>
    </w:p>
    <w:p w14:paraId="0A8AB7EB" w14:textId="77777777" w:rsidR="00000000" w:rsidRDefault="000C6BB5">
      <w:pPr>
        <w:pStyle w:val="a0"/>
        <w:rPr>
          <w:rFonts w:hint="cs"/>
          <w:rtl/>
        </w:rPr>
      </w:pPr>
    </w:p>
    <w:p w14:paraId="06BE61CE" w14:textId="77777777" w:rsidR="00000000" w:rsidRDefault="000C6BB5">
      <w:pPr>
        <w:pStyle w:val="a"/>
        <w:rPr>
          <w:rtl/>
        </w:rPr>
      </w:pPr>
      <w:bookmarkStart w:id="319" w:name="FS000000495T02_08_2004_20_59_47"/>
      <w:bookmarkStart w:id="320" w:name="_Toc100311745"/>
      <w:bookmarkEnd w:id="319"/>
      <w:r>
        <w:rPr>
          <w:rtl/>
        </w:rPr>
        <w:t>אמנון כהן (ש"ס):</w:t>
      </w:r>
      <w:bookmarkEnd w:id="320"/>
    </w:p>
    <w:p w14:paraId="50BACE7D" w14:textId="77777777" w:rsidR="00000000" w:rsidRDefault="000C6BB5">
      <w:pPr>
        <w:pStyle w:val="a0"/>
        <w:rPr>
          <w:rtl/>
        </w:rPr>
      </w:pPr>
    </w:p>
    <w:p w14:paraId="29906329" w14:textId="77777777" w:rsidR="00000000" w:rsidRDefault="000C6BB5">
      <w:pPr>
        <w:pStyle w:val="a0"/>
        <w:rPr>
          <w:rFonts w:hint="cs"/>
          <w:rtl/>
        </w:rPr>
      </w:pPr>
      <w:r>
        <w:rPr>
          <w:rFonts w:hint="cs"/>
          <w:rtl/>
        </w:rPr>
        <w:t>אני רוצה להודות לכל חבר</w:t>
      </w:r>
      <w:r>
        <w:rPr>
          <w:rFonts w:hint="cs"/>
          <w:rtl/>
        </w:rPr>
        <w:t xml:space="preserve">י חברי הכנסת שהצביעו בעד החוק. אני רוצה להודות לחברי יושב-ראש ועדת הכלכלה על קידום הנושא. דרכך אני רוצה גם להודות למנהלת הוועדה, ליועצת המשפטית של הוועדה, לכל הצוות שלך ולחברי הכנסת שתמכו. </w:t>
      </w:r>
    </w:p>
    <w:p w14:paraId="2338D5E4" w14:textId="77777777" w:rsidR="00000000" w:rsidRDefault="000C6BB5">
      <w:pPr>
        <w:pStyle w:val="a0"/>
        <w:rPr>
          <w:rFonts w:hint="cs"/>
          <w:rtl/>
        </w:rPr>
      </w:pPr>
    </w:p>
    <w:p w14:paraId="567255EE" w14:textId="77777777" w:rsidR="00000000" w:rsidRDefault="000C6BB5">
      <w:pPr>
        <w:pStyle w:val="a0"/>
        <w:rPr>
          <w:rFonts w:hint="cs"/>
          <w:rtl/>
        </w:rPr>
      </w:pPr>
      <w:r>
        <w:rPr>
          <w:rFonts w:hint="cs"/>
          <w:rtl/>
        </w:rPr>
        <w:t>אני חושב שהחוק הזה הוא עוד נדבך חשוב בנושא של בטיחות בדרכים - להג</w:t>
      </w:r>
      <w:r>
        <w:rPr>
          <w:rFonts w:hint="cs"/>
          <w:rtl/>
        </w:rPr>
        <w:t>ביל את המהירויות של המשאיות, של רכב ציבורי וכל רכב שהשר יראה לנכון, באישור של ועדת הכלכלה. בעידן של תאונות דרכים רבות אנחנו צריכים למצוא כל דרך על מנת למנוע את תאונות הדרכים. אם החוק הזה יציל נפש אחת מישראל, כאילו קיימנו את כל המצווה והצלנו עולם ומלואו. תו</w:t>
      </w:r>
      <w:r>
        <w:rPr>
          <w:rFonts w:hint="cs"/>
          <w:rtl/>
        </w:rPr>
        <w:t xml:space="preserve">דה רבה לכולכם. </w:t>
      </w:r>
    </w:p>
    <w:p w14:paraId="7B577DF3" w14:textId="77777777" w:rsidR="00000000" w:rsidRDefault="000C6BB5">
      <w:pPr>
        <w:pStyle w:val="a0"/>
        <w:rPr>
          <w:rFonts w:hint="cs"/>
          <w:rtl/>
        </w:rPr>
      </w:pPr>
    </w:p>
    <w:p w14:paraId="6687C218" w14:textId="77777777" w:rsidR="00000000" w:rsidRDefault="000C6BB5">
      <w:pPr>
        <w:pStyle w:val="af1"/>
        <w:rPr>
          <w:rtl/>
        </w:rPr>
      </w:pPr>
      <w:r>
        <w:rPr>
          <w:rtl/>
        </w:rPr>
        <w:t>היו"ר אלי בן-מנחם:</w:t>
      </w:r>
    </w:p>
    <w:p w14:paraId="012E0570" w14:textId="77777777" w:rsidR="00000000" w:rsidRDefault="000C6BB5">
      <w:pPr>
        <w:pStyle w:val="a0"/>
        <w:rPr>
          <w:rtl/>
        </w:rPr>
      </w:pPr>
    </w:p>
    <w:p w14:paraId="5D9350AF" w14:textId="77777777" w:rsidR="00000000" w:rsidRDefault="000C6BB5">
      <w:pPr>
        <w:pStyle w:val="a0"/>
        <w:rPr>
          <w:rtl/>
        </w:rPr>
      </w:pPr>
      <w:r>
        <w:rPr>
          <w:rFonts w:hint="cs"/>
          <w:rtl/>
        </w:rPr>
        <w:t xml:space="preserve">תודה לחבר הכנסת אמנון כהן. </w:t>
      </w:r>
    </w:p>
    <w:p w14:paraId="778B2FD9" w14:textId="77777777" w:rsidR="00000000" w:rsidRDefault="000C6BB5"/>
    <w:p w14:paraId="31B7A12D" w14:textId="77777777" w:rsidR="00000000" w:rsidRDefault="000C6BB5">
      <w:pPr>
        <w:pStyle w:val="a2"/>
        <w:rPr>
          <w:rtl/>
        </w:rPr>
      </w:pPr>
    </w:p>
    <w:p w14:paraId="6CAF133C" w14:textId="77777777" w:rsidR="00000000" w:rsidRDefault="000C6BB5">
      <w:pPr>
        <w:pStyle w:val="a2"/>
        <w:rPr>
          <w:rFonts w:hint="cs"/>
          <w:rtl/>
        </w:rPr>
      </w:pPr>
      <w:bookmarkStart w:id="321" w:name="CS31220FI0031220T02_08_2004_21_02_21"/>
      <w:bookmarkStart w:id="322" w:name="_Toc100311746"/>
      <w:bookmarkEnd w:id="321"/>
      <w:r>
        <w:rPr>
          <w:rtl/>
        </w:rPr>
        <w:t>הצעת חוק הלוואות לדיור (תיקון מס' 11), התשס"ד-2004</w:t>
      </w:r>
      <w:bookmarkEnd w:id="322"/>
    </w:p>
    <w:p w14:paraId="1381E77A" w14:textId="77777777" w:rsidR="00000000" w:rsidRDefault="000C6BB5">
      <w:pPr>
        <w:pStyle w:val="a0"/>
        <w:rPr>
          <w:rFonts w:hint="cs"/>
          <w:rtl/>
        </w:rPr>
      </w:pPr>
      <w:r>
        <w:rPr>
          <w:rtl/>
        </w:rPr>
        <w:t>[מס'</w:t>
      </w:r>
      <w:r>
        <w:rPr>
          <w:rFonts w:hint="cs"/>
          <w:rtl/>
        </w:rPr>
        <w:t xml:space="preserve"> כ/47</w:t>
      </w:r>
      <w:r>
        <w:rPr>
          <w:rtl/>
        </w:rPr>
        <w:t xml:space="preserve">; "דברי הכנסת", חוב' </w:t>
      </w:r>
      <w:r>
        <w:rPr>
          <w:rFonts w:hint="cs"/>
          <w:rtl/>
        </w:rPr>
        <w:t>ל"ג</w:t>
      </w:r>
      <w:r>
        <w:rPr>
          <w:rtl/>
        </w:rPr>
        <w:t xml:space="preserve">, עמ' </w:t>
      </w:r>
      <w:r>
        <w:rPr>
          <w:rFonts w:hint="cs"/>
          <w:rtl/>
        </w:rPr>
        <w:t>13458</w:t>
      </w:r>
      <w:r>
        <w:rPr>
          <w:rtl/>
        </w:rPr>
        <w:t>;  נספחות.]</w:t>
      </w:r>
    </w:p>
    <w:p w14:paraId="7999DE67" w14:textId="77777777" w:rsidR="00000000" w:rsidRDefault="000C6BB5">
      <w:pPr>
        <w:pStyle w:val="-0"/>
        <w:rPr>
          <w:rFonts w:hint="cs"/>
          <w:rtl/>
        </w:rPr>
      </w:pPr>
      <w:r>
        <w:rPr>
          <w:rFonts w:hint="cs"/>
          <w:rtl/>
        </w:rPr>
        <w:t>(קריאה שנייה וקריאה שלישית)</w:t>
      </w:r>
    </w:p>
    <w:p w14:paraId="1EF60045" w14:textId="77777777" w:rsidR="00000000" w:rsidRDefault="000C6BB5">
      <w:pPr>
        <w:pStyle w:val="a0"/>
        <w:rPr>
          <w:rFonts w:hint="cs"/>
          <w:rtl/>
        </w:rPr>
      </w:pPr>
    </w:p>
    <w:p w14:paraId="5E750B71" w14:textId="77777777" w:rsidR="00000000" w:rsidRDefault="000C6BB5">
      <w:pPr>
        <w:pStyle w:val="af1"/>
        <w:rPr>
          <w:rtl/>
        </w:rPr>
      </w:pPr>
      <w:r>
        <w:rPr>
          <w:rtl/>
        </w:rPr>
        <w:t>היו"ר אלי בן-מנחם:</w:t>
      </w:r>
    </w:p>
    <w:p w14:paraId="4B44C69E" w14:textId="77777777" w:rsidR="00000000" w:rsidRDefault="000C6BB5">
      <w:pPr>
        <w:pStyle w:val="a0"/>
        <w:rPr>
          <w:rtl/>
        </w:rPr>
      </w:pPr>
    </w:p>
    <w:p w14:paraId="288469B3" w14:textId="77777777" w:rsidR="00000000" w:rsidRDefault="000C6BB5">
      <w:pPr>
        <w:pStyle w:val="a0"/>
        <w:rPr>
          <w:rFonts w:hint="cs"/>
          <w:rtl/>
        </w:rPr>
      </w:pPr>
      <w:r>
        <w:rPr>
          <w:rFonts w:hint="cs"/>
          <w:rtl/>
        </w:rPr>
        <w:t>רבותי חברי הכנסת, אנחנו עוברים לנ</w:t>
      </w:r>
      <w:r>
        <w:rPr>
          <w:rFonts w:hint="cs"/>
          <w:rtl/>
        </w:rPr>
        <w:t xml:space="preserve">ושא הבא: הצעת חוק הלוואות לדיור (תיקון מס' 11), התשס"ד-2004, קריאה שנייה וקריאה שלישית. אני מזמין את יושב-ראש ועדת הכלכלה, חבר הכנסת שלום שמחון. בבקשה. </w:t>
      </w:r>
    </w:p>
    <w:p w14:paraId="7AD7CABF" w14:textId="77777777" w:rsidR="00000000" w:rsidRDefault="000C6BB5">
      <w:pPr>
        <w:pStyle w:val="a0"/>
        <w:rPr>
          <w:rFonts w:hint="cs"/>
          <w:rtl/>
        </w:rPr>
      </w:pPr>
    </w:p>
    <w:p w14:paraId="4389EF9B" w14:textId="77777777" w:rsidR="00000000" w:rsidRDefault="000C6BB5">
      <w:pPr>
        <w:pStyle w:val="a"/>
        <w:rPr>
          <w:rFonts w:hint="cs"/>
          <w:rtl/>
        </w:rPr>
      </w:pPr>
      <w:bookmarkStart w:id="323" w:name="FS000000461T02_08_2004_21_03_27"/>
      <w:bookmarkStart w:id="324" w:name="_Toc100311747"/>
      <w:bookmarkEnd w:id="323"/>
      <w:r>
        <w:rPr>
          <w:rFonts w:hint="eastAsia"/>
          <w:rtl/>
        </w:rPr>
        <w:t>שלום</w:t>
      </w:r>
      <w:r>
        <w:rPr>
          <w:rtl/>
        </w:rPr>
        <w:t xml:space="preserve"> שמחון (יו"ר ועדת הכלכלה):</w:t>
      </w:r>
      <w:bookmarkEnd w:id="324"/>
    </w:p>
    <w:p w14:paraId="1DB9EEA5" w14:textId="77777777" w:rsidR="00000000" w:rsidRDefault="000C6BB5">
      <w:pPr>
        <w:pStyle w:val="a0"/>
        <w:rPr>
          <w:rFonts w:hint="cs"/>
          <w:rtl/>
        </w:rPr>
      </w:pPr>
    </w:p>
    <w:p w14:paraId="0104E18C" w14:textId="77777777" w:rsidR="00000000" w:rsidRDefault="000C6BB5">
      <w:pPr>
        <w:pStyle w:val="a0"/>
        <w:rPr>
          <w:rtl/>
        </w:rPr>
      </w:pPr>
      <w:r>
        <w:rPr>
          <w:rFonts w:hint="cs"/>
          <w:rtl/>
        </w:rPr>
        <w:t>אדוני היושב-ראש, חברי חברי הכנסת, הנני מתכבד להציג בפניכם, לקריאה שניי</w:t>
      </w:r>
      <w:r>
        <w:rPr>
          <w:rFonts w:hint="cs"/>
          <w:rtl/>
        </w:rPr>
        <w:t>ה ולקריאה שלישית, את הצעת חוק הלוואות לדיור (תיקון מס' 11), התשס"ד-2004.</w:t>
      </w:r>
    </w:p>
    <w:p w14:paraId="334D74C7" w14:textId="77777777" w:rsidR="00000000" w:rsidRDefault="000C6BB5">
      <w:pPr>
        <w:pStyle w:val="a0"/>
        <w:rPr>
          <w:rFonts w:hint="cs"/>
          <w:rtl/>
        </w:rPr>
      </w:pPr>
    </w:p>
    <w:p w14:paraId="3D85C39F" w14:textId="77777777" w:rsidR="00000000" w:rsidRDefault="000C6BB5">
      <w:pPr>
        <w:pStyle w:val="a0"/>
        <w:rPr>
          <w:rFonts w:hint="cs"/>
          <w:rtl/>
        </w:rPr>
      </w:pPr>
      <w:r>
        <w:rPr>
          <w:rFonts w:hint="cs"/>
          <w:rtl/>
        </w:rPr>
        <w:t>אחת מהמטרות של חקיקת חוק הלוואות לדיור, התשנ"ב-1992, היתה לפתור בעייתן של משפחות רבות שהתקשו  לעמוד בתנאי ההחזר של המשכנתאות. החוק חל על זכאים שהם מחוסרי דירות, בהתאם לכללים שקבע משר</w:t>
      </w:r>
      <w:r>
        <w:rPr>
          <w:rFonts w:hint="cs"/>
          <w:rtl/>
        </w:rPr>
        <w:t xml:space="preserve">ד הבינוי והשיכון. </w:t>
      </w:r>
    </w:p>
    <w:p w14:paraId="4FAE7B1F" w14:textId="77777777" w:rsidR="00000000" w:rsidRDefault="000C6BB5">
      <w:pPr>
        <w:pStyle w:val="a0"/>
        <w:rPr>
          <w:rFonts w:hint="cs"/>
          <w:rtl/>
        </w:rPr>
      </w:pPr>
    </w:p>
    <w:p w14:paraId="73B63A03" w14:textId="77777777" w:rsidR="00000000" w:rsidRDefault="000C6BB5">
      <w:pPr>
        <w:pStyle w:val="a0"/>
        <w:rPr>
          <w:rFonts w:hint="cs"/>
          <w:rtl/>
        </w:rPr>
      </w:pPr>
      <w:r>
        <w:rPr>
          <w:rFonts w:hint="cs"/>
          <w:rtl/>
        </w:rPr>
        <w:t xml:space="preserve">סעיף 5א לחוק, שהוסף בשנת התשס"ב, מאפשר לזכאים לפנות לוועדה מיוחדת בבקשה להקל עליהם, עקב מצבם הכלכלי, את פירעון תשלומי החזרי ההלוואה לדיור שנטלו. בסעיף 5ב לחוק, שהוסף באותו תיקון, הוקמה גם ועדת ערר לדיון בעררים על החלטות הוועדה המיוחדת. </w:t>
      </w:r>
    </w:p>
    <w:p w14:paraId="30DC788E" w14:textId="77777777" w:rsidR="00000000" w:rsidRDefault="000C6BB5">
      <w:pPr>
        <w:pStyle w:val="a0"/>
        <w:rPr>
          <w:rFonts w:hint="cs"/>
          <w:rtl/>
        </w:rPr>
      </w:pPr>
    </w:p>
    <w:p w14:paraId="1509B5FB" w14:textId="77777777" w:rsidR="00000000" w:rsidRDefault="000C6BB5">
      <w:pPr>
        <w:pStyle w:val="a0"/>
        <w:rPr>
          <w:rFonts w:hint="cs"/>
          <w:rtl/>
        </w:rPr>
      </w:pPr>
      <w:r>
        <w:rPr>
          <w:rFonts w:hint="cs"/>
          <w:rtl/>
        </w:rPr>
        <w:t xml:space="preserve">מוצע להרחיב את תחולת הסעיף ולאפשר לוועדה המיוחדת לאשר הקלה בהחזרי הלוואות לדיור גם למי שקיבל הלוואה מתקציב המדינה או במסגרת תוכניות הסיוע ועל-פי הכללים, הגם שלא היה מחוסר דיור. </w:t>
      </w:r>
    </w:p>
    <w:p w14:paraId="30972238" w14:textId="77777777" w:rsidR="00000000" w:rsidRDefault="000C6BB5">
      <w:pPr>
        <w:pStyle w:val="a0"/>
        <w:rPr>
          <w:rFonts w:hint="cs"/>
          <w:rtl/>
        </w:rPr>
      </w:pPr>
    </w:p>
    <w:p w14:paraId="3108957D" w14:textId="77777777" w:rsidR="00000000" w:rsidRDefault="000C6BB5">
      <w:pPr>
        <w:pStyle w:val="a0"/>
        <w:rPr>
          <w:rtl/>
        </w:rPr>
      </w:pPr>
      <w:r>
        <w:rPr>
          <w:rFonts w:hint="cs"/>
          <w:rtl/>
        </w:rPr>
        <w:t>אני מבקש לציין בסיפוק, שאף שלהערכת האוצר עלות הצעת חוק זו נאמדת ב-6 מיליוני</w:t>
      </w:r>
      <w:r>
        <w:rPr>
          <w:rFonts w:hint="cs"/>
          <w:rtl/>
        </w:rPr>
        <w:t xml:space="preserve"> שקלים חדשים לשנה, הממשלה נתנה את הסכמתה לעלות התקציבית של הצעת חוק זאת, ולפיכך היא אינה הצעת חוק תקציבית כהגדרתה בחוק-יסוד: משק המדינה.</w:t>
      </w:r>
    </w:p>
    <w:p w14:paraId="315B9967" w14:textId="77777777" w:rsidR="00000000" w:rsidRDefault="000C6BB5">
      <w:pPr>
        <w:pStyle w:val="a0"/>
        <w:rPr>
          <w:rFonts w:hint="cs"/>
          <w:rtl/>
        </w:rPr>
      </w:pPr>
    </w:p>
    <w:p w14:paraId="2218D8B7" w14:textId="77777777" w:rsidR="00000000" w:rsidRDefault="000C6BB5">
      <w:pPr>
        <w:pStyle w:val="a0"/>
        <w:rPr>
          <w:rtl/>
        </w:rPr>
      </w:pPr>
      <w:r>
        <w:rPr>
          <w:rFonts w:hint="cs"/>
          <w:rtl/>
        </w:rPr>
        <w:t xml:space="preserve">את הצעת החוק יזם חבר הכנסת משה גפני, ואני מבקש לברך אותו במעמד זה על יוזמתו ועל עיקשותו ועל האינטנסיביות שלו. </w:t>
      </w:r>
    </w:p>
    <w:p w14:paraId="2E3EA538" w14:textId="77777777" w:rsidR="00000000" w:rsidRDefault="000C6BB5">
      <w:pPr>
        <w:pStyle w:val="a0"/>
        <w:rPr>
          <w:rFonts w:hint="cs"/>
          <w:rtl/>
        </w:rPr>
      </w:pPr>
    </w:p>
    <w:p w14:paraId="34552CC9" w14:textId="77777777" w:rsidR="00000000" w:rsidRDefault="000C6BB5">
      <w:pPr>
        <w:pStyle w:val="a0"/>
        <w:rPr>
          <w:rFonts w:hint="cs"/>
          <w:rtl/>
        </w:rPr>
      </w:pPr>
      <w:r>
        <w:rPr>
          <w:rFonts w:hint="cs"/>
          <w:rtl/>
        </w:rPr>
        <w:t>אני קו</w:t>
      </w:r>
      <w:r>
        <w:rPr>
          <w:rFonts w:hint="cs"/>
          <w:rtl/>
        </w:rPr>
        <w:t xml:space="preserve">רא לכם להצביע בעד הצעת החוק בקריאה שנייה ובקריאה השלישית. תודה רבה, אדוני היושב-ראש. </w:t>
      </w:r>
    </w:p>
    <w:p w14:paraId="42A3F3E2" w14:textId="77777777" w:rsidR="00000000" w:rsidRDefault="000C6BB5">
      <w:pPr>
        <w:pStyle w:val="a0"/>
        <w:rPr>
          <w:rFonts w:hint="cs"/>
          <w:rtl/>
        </w:rPr>
      </w:pPr>
    </w:p>
    <w:p w14:paraId="26D00F47" w14:textId="77777777" w:rsidR="00000000" w:rsidRDefault="000C6BB5">
      <w:pPr>
        <w:pStyle w:val="af1"/>
        <w:rPr>
          <w:rtl/>
        </w:rPr>
      </w:pPr>
      <w:r>
        <w:rPr>
          <w:rtl/>
        </w:rPr>
        <w:t>היו"ר אלי בן-מנחם:</w:t>
      </w:r>
    </w:p>
    <w:p w14:paraId="16E6D908" w14:textId="77777777" w:rsidR="00000000" w:rsidRDefault="000C6BB5">
      <w:pPr>
        <w:pStyle w:val="a0"/>
        <w:rPr>
          <w:rtl/>
        </w:rPr>
      </w:pPr>
    </w:p>
    <w:p w14:paraId="3120D143" w14:textId="77777777" w:rsidR="00000000" w:rsidRDefault="000C6BB5">
      <w:pPr>
        <w:pStyle w:val="a0"/>
        <w:rPr>
          <w:rFonts w:hint="cs"/>
          <w:rtl/>
        </w:rPr>
      </w:pPr>
      <w:r>
        <w:rPr>
          <w:rFonts w:hint="cs"/>
          <w:rtl/>
        </w:rPr>
        <w:t xml:space="preserve">תודה ליושב-ראש ועדת הכלכלה, חבר הכנסת שלום שמחון. </w:t>
      </w:r>
    </w:p>
    <w:p w14:paraId="5308CA82" w14:textId="77777777" w:rsidR="00000000" w:rsidRDefault="000C6BB5">
      <w:pPr>
        <w:pStyle w:val="a0"/>
        <w:rPr>
          <w:rFonts w:hint="cs"/>
          <w:rtl/>
        </w:rPr>
      </w:pPr>
    </w:p>
    <w:p w14:paraId="134DCEE5" w14:textId="77777777" w:rsidR="00000000" w:rsidRDefault="000C6BB5">
      <w:pPr>
        <w:pStyle w:val="a0"/>
        <w:rPr>
          <w:rFonts w:hint="cs"/>
          <w:rtl/>
        </w:rPr>
      </w:pPr>
      <w:r>
        <w:rPr>
          <w:rFonts w:hint="cs"/>
          <w:rtl/>
        </w:rPr>
        <w:t xml:space="preserve">אין הסתייגויות להצעת החוק. </w:t>
      </w:r>
    </w:p>
    <w:p w14:paraId="2B06EFB9" w14:textId="77777777" w:rsidR="00000000" w:rsidRDefault="000C6BB5">
      <w:pPr>
        <w:pStyle w:val="a0"/>
        <w:rPr>
          <w:rFonts w:hint="cs"/>
          <w:rtl/>
        </w:rPr>
      </w:pPr>
    </w:p>
    <w:p w14:paraId="44275F74" w14:textId="77777777" w:rsidR="00000000" w:rsidRDefault="000C6BB5">
      <w:pPr>
        <w:pStyle w:val="a0"/>
        <w:rPr>
          <w:rFonts w:cs="David"/>
          <w:color w:val="000080"/>
        </w:rPr>
      </w:pPr>
      <w:r>
        <w:rPr>
          <w:rFonts w:hint="cs"/>
          <w:rtl/>
        </w:rPr>
        <w:t>אנחנו עוברים להצבעה בקריאה שנייה על הצעת חוק הלוואות לדיור (תיקון מס</w:t>
      </w:r>
      <w:r>
        <w:rPr>
          <w:rFonts w:hint="cs"/>
          <w:rtl/>
        </w:rPr>
        <w:t xml:space="preserve">' 11), התשס"ד-2004. ההצבעה החלה. </w:t>
      </w:r>
    </w:p>
    <w:p w14:paraId="3585B76A" w14:textId="77777777" w:rsidR="00000000" w:rsidRDefault="000C6BB5">
      <w:pPr>
        <w:jc w:val="right"/>
      </w:pPr>
    </w:p>
    <w:p w14:paraId="65DA21EA" w14:textId="77777777" w:rsidR="00000000" w:rsidRDefault="000C6BB5">
      <w:pPr>
        <w:jc w:val="right"/>
        <w:rPr>
          <w:rtl/>
        </w:rPr>
      </w:pPr>
    </w:p>
    <w:p w14:paraId="7C5407FD" w14:textId="77777777" w:rsidR="00000000" w:rsidRDefault="000C6BB5">
      <w:pPr>
        <w:pStyle w:val="ab"/>
        <w:bidi/>
        <w:rPr>
          <w:rFonts w:hint="cs"/>
          <w:rtl/>
        </w:rPr>
      </w:pPr>
      <w:r>
        <w:rPr>
          <w:rFonts w:hint="cs"/>
          <w:rtl/>
        </w:rPr>
        <w:t>הצבעה מס' 17</w:t>
      </w:r>
    </w:p>
    <w:p w14:paraId="3EC36A06" w14:textId="77777777" w:rsidR="00000000" w:rsidRDefault="000C6BB5">
      <w:pPr>
        <w:pStyle w:val="a0"/>
        <w:rPr>
          <w:rFonts w:hint="cs"/>
          <w:rtl/>
        </w:rPr>
      </w:pPr>
    </w:p>
    <w:p w14:paraId="69C73E6C" w14:textId="77777777" w:rsidR="00000000" w:rsidRDefault="000C6BB5">
      <w:pPr>
        <w:pStyle w:val="ac"/>
        <w:bidi/>
        <w:rPr>
          <w:rFonts w:hint="cs"/>
          <w:rtl/>
        </w:rPr>
      </w:pPr>
      <w:r>
        <w:rPr>
          <w:rFonts w:hint="cs"/>
          <w:rtl/>
        </w:rPr>
        <w:t xml:space="preserve">בעד סעיף 1 </w:t>
      </w:r>
      <w:r>
        <w:rPr>
          <w:rtl/>
        </w:rPr>
        <w:t>–</w:t>
      </w:r>
      <w:r>
        <w:rPr>
          <w:rFonts w:hint="cs"/>
          <w:rtl/>
        </w:rPr>
        <w:t xml:space="preserve"> 11</w:t>
      </w:r>
    </w:p>
    <w:p w14:paraId="1BB291B3" w14:textId="77777777" w:rsidR="00000000" w:rsidRDefault="000C6BB5">
      <w:pPr>
        <w:pStyle w:val="ac"/>
        <w:bidi/>
        <w:rPr>
          <w:rFonts w:hint="cs"/>
          <w:rtl/>
        </w:rPr>
      </w:pPr>
      <w:r>
        <w:rPr>
          <w:rFonts w:hint="cs"/>
          <w:rtl/>
        </w:rPr>
        <w:t xml:space="preserve">נגד </w:t>
      </w:r>
      <w:r>
        <w:rPr>
          <w:rtl/>
        </w:rPr>
        <w:t>–</w:t>
      </w:r>
      <w:r>
        <w:rPr>
          <w:rFonts w:hint="cs"/>
          <w:rtl/>
        </w:rPr>
        <w:t xml:space="preserve"> אין</w:t>
      </w:r>
    </w:p>
    <w:p w14:paraId="2C8C390D" w14:textId="77777777" w:rsidR="00000000" w:rsidRDefault="000C6BB5">
      <w:pPr>
        <w:pStyle w:val="ac"/>
        <w:bidi/>
        <w:rPr>
          <w:rFonts w:hint="cs"/>
          <w:rtl/>
        </w:rPr>
      </w:pPr>
      <w:r>
        <w:rPr>
          <w:rFonts w:hint="cs"/>
          <w:rtl/>
        </w:rPr>
        <w:t xml:space="preserve">נמנעים </w:t>
      </w:r>
      <w:r>
        <w:rPr>
          <w:rtl/>
        </w:rPr>
        <w:t>–</w:t>
      </w:r>
      <w:r>
        <w:rPr>
          <w:rFonts w:hint="cs"/>
          <w:rtl/>
        </w:rPr>
        <w:t xml:space="preserve"> אין</w:t>
      </w:r>
    </w:p>
    <w:p w14:paraId="1A7563F8" w14:textId="77777777" w:rsidR="00000000" w:rsidRDefault="000C6BB5">
      <w:pPr>
        <w:pStyle w:val="ad"/>
        <w:bidi/>
        <w:rPr>
          <w:rFonts w:hint="cs"/>
          <w:rtl/>
        </w:rPr>
      </w:pPr>
      <w:r>
        <w:rPr>
          <w:rFonts w:hint="cs"/>
          <w:rtl/>
        </w:rPr>
        <w:t xml:space="preserve">סעיף 1 נתקבל. </w:t>
      </w:r>
    </w:p>
    <w:p w14:paraId="2488D612" w14:textId="77777777" w:rsidR="00000000" w:rsidRDefault="000C6BB5">
      <w:pPr>
        <w:pStyle w:val="a0"/>
        <w:rPr>
          <w:rFonts w:hint="cs"/>
          <w:rtl/>
        </w:rPr>
      </w:pPr>
    </w:p>
    <w:p w14:paraId="30893420" w14:textId="77777777" w:rsidR="00000000" w:rsidRDefault="000C6BB5">
      <w:pPr>
        <w:pStyle w:val="af1"/>
        <w:rPr>
          <w:rtl/>
        </w:rPr>
      </w:pPr>
      <w:r>
        <w:rPr>
          <w:rtl/>
        </w:rPr>
        <w:t>היו"ר אלי בן-מנחם:</w:t>
      </w:r>
    </w:p>
    <w:p w14:paraId="1AA18353" w14:textId="77777777" w:rsidR="00000000" w:rsidRDefault="000C6BB5">
      <w:pPr>
        <w:pStyle w:val="a0"/>
        <w:rPr>
          <w:rtl/>
        </w:rPr>
      </w:pPr>
    </w:p>
    <w:p w14:paraId="4137B682" w14:textId="77777777" w:rsidR="00000000" w:rsidRDefault="000C6BB5">
      <w:pPr>
        <w:pStyle w:val="a0"/>
        <w:rPr>
          <w:rFonts w:hint="cs"/>
          <w:rtl/>
        </w:rPr>
      </w:pPr>
      <w:r>
        <w:rPr>
          <w:rFonts w:hint="cs"/>
          <w:rtl/>
        </w:rPr>
        <w:t xml:space="preserve">11 חברי כנסת בעד, אין מתנגדים ואין נמנעים. על כן, הצעת חוק הלוואות לדיור (תיקון מס' 11), התשס"ד-2004, עברה בקריאה שנייה. </w:t>
      </w:r>
    </w:p>
    <w:p w14:paraId="11616B47" w14:textId="77777777" w:rsidR="00000000" w:rsidRDefault="000C6BB5">
      <w:pPr>
        <w:pStyle w:val="a0"/>
        <w:rPr>
          <w:rFonts w:hint="cs"/>
          <w:rtl/>
        </w:rPr>
      </w:pPr>
    </w:p>
    <w:p w14:paraId="615D324C" w14:textId="77777777" w:rsidR="00000000" w:rsidRDefault="000C6BB5">
      <w:pPr>
        <w:pStyle w:val="a0"/>
        <w:rPr>
          <w:rFonts w:hint="cs"/>
          <w:rtl/>
        </w:rPr>
      </w:pPr>
      <w:r>
        <w:rPr>
          <w:rFonts w:hint="cs"/>
          <w:rtl/>
        </w:rPr>
        <w:t>אנחנו עו</w:t>
      </w:r>
      <w:r>
        <w:rPr>
          <w:rFonts w:hint="cs"/>
          <w:rtl/>
        </w:rPr>
        <w:t xml:space="preserve">ברים להצבעה בקריאה שלישית. ההצבעה החלה. </w:t>
      </w:r>
    </w:p>
    <w:p w14:paraId="4F5F6D98" w14:textId="77777777" w:rsidR="00000000" w:rsidRDefault="000C6BB5">
      <w:pPr>
        <w:pStyle w:val="a0"/>
        <w:rPr>
          <w:rFonts w:hint="cs"/>
          <w:rtl/>
        </w:rPr>
      </w:pPr>
    </w:p>
    <w:p w14:paraId="1AFC2DD9" w14:textId="77777777" w:rsidR="00000000" w:rsidRDefault="000C6BB5">
      <w:pPr>
        <w:pStyle w:val="ab"/>
        <w:bidi/>
        <w:rPr>
          <w:rFonts w:hint="cs"/>
          <w:rtl/>
        </w:rPr>
      </w:pPr>
      <w:r>
        <w:rPr>
          <w:rFonts w:hint="cs"/>
          <w:rtl/>
        </w:rPr>
        <w:t>הצבעה מס' 18</w:t>
      </w:r>
    </w:p>
    <w:p w14:paraId="57779833" w14:textId="77777777" w:rsidR="00000000" w:rsidRDefault="000C6BB5">
      <w:pPr>
        <w:pStyle w:val="a0"/>
        <w:rPr>
          <w:rFonts w:hint="cs"/>
          <w:rtl/>
        </w:rPr>
      </w:pPr>
    </w:p>
    <w:p w14:paraId="2216C97A" w14:textId="77777777" w:rsidR="00000000" w:rsidRDefault="000C6BB5">
      <w:pPr>
        <w:pStyle w:val="ac"/>
        <w:bidi/>
        <w:rPr>
          <w:rFonts w:hint="cs"/>
          <w:rtl/>
        </w:rPr>
      </w:pPr>
      <w:r>
        <w:rPr>
          <w:rFonts w:hint="cs"/>
          <w:rtl/>
        </w:rPr>
        <w:t xml:space="preserve">בעד החוק </w:t>
      </w:r>
      <w:r>
        <w:rPr>
          <w:rtl/>
        </w:rPr>
        <w:t>–</w:t>
      </w:r>
      <w:r>
        <w:rPr>
          <w:rFonts w:hint="cs"/>
          <w:rtl/>
        </w:rPr>
        <w:t xml:space="preserve"> 17</w:t>
      </w:r>
    </w:p>
    <w:p w14:paraId="5F3C04D7" w14:textId="77777777" w:rsidR="00000000" w:rsidRDefault="000C6BB5">
      <w:pPr>
        <w:pStyle w:val="ac"/>
        <w:bidi/>
        <w:rPr>
          <w:rFonts w:hint="cs"/>
          <w:rtl/>
        </w:rPr>
      </w:pPr>
      <w:r>
        <w:rPr>
          <w:rFonts w:hint="cs"/>
          <w:rtl/>
        </w:rPr>
        <w:t xml:space="preserve">נגד </w:t>
      </w:r>
      <w:r>
        <w:rPr>
          <w:rtl/>
        </w:rPr>
        <w:t>–</w:t>
      </w:r>
      <w:r>
        <w:rPr>
          <w:rFonts w:hint="cs"/>
          <w:rtl/>
        </w:rPr>
        <w:t xml:space="preserve"> אין</w:t>
      </w:r>
    </w:p>
    <w:p w14:paraId="1C929CCD" w14:textId="77777777" w:rsidR="00000000" w:rsidRDefault="000C6BB5">
      <w:pPr>
        <w:pStyle w:val="ac"/>
        <w:bidi/>
        <w:rPr>
          <w:rFonts w:hint="cs"/>
          <w:rtl/>
        </w:rPr>
      </w:pPr>
      <w:r>
        <w:rPr>
          <w:rFonts w:hint="cs"/>
          <w:rtl/>
        </w:rPr>
        <w:t xml:space="preserve">נמנעים </w:t>
      </w:r>
      <w:r>
        <w:rPr>
          <w:rtl/>
        </w:rPr>
        <w:t>–</w:t>
      </w:r>
      <w:r>
        <w:rPr>
          <w:rFonts w:hint="cs"/>
          <w:rtl/>
        </w:rPr>
        <w:t xml:space="preserve"> 1</w:t>
      </w:r>
    </w:p>
    <w:p w14:paraId="3F961F24" w14:textId="77777777" w:rsidR="00000000" w:rsidRDefault="000C6BB5">
      <w:pPr>
        <w:pStyle w:val="ad"/>
        <w:bidi/>
        <w:rPr>
          <w:rFonts w:hint="cs"/>
          <w:rtl/>
        </w:rPr>
      </w:pPr>
      <w:r>
        <w:rPr>
          <w:rFonts w:hint="cs"/>
          <w:rtl/>
        </w:rPr>
        <w:t xml:space="preserve">חוק הלוואות לדיור (תיקון מס' 11), התשס"ד-2004, נתקבל. </w:t>
      </w:r>
    </w:p>
    <w:p w14:paraId="7D358A88" w14:textId="77777777" w:rsidR="00000000" w:rsidRDefault="000C6BB5">
      <w:pPr>
        <w:pStyle w:val="a0"/>
        <w:rPr>
          <w:rFonts w:hint="cs"/>
          <w:rtl/>
        </w:rPr>
      </w:pPr>
    </w:p>
    <w:p w14:paraId="0A10772D" w14:textId="77777777" w:rsidR="00000000" w:rsidRDefault="000C6BB5">
      <w:pPr>
        <w:pStyle w:val="af1"/>
        <w:rPr>
          <w:rtl/>
        </w:rPr>
      </w:pPr>
      <w:r>
        <w:rPr>
          <w:rtl/>
        </w:rPr>
        <w:t>היו"ר אלי בן-מנחם:</w:t>
      </w:r>
    </w:p>
    <w:p w14:paraId="34B89EE3" w14:textId="77777777" w:rsidR="00000000" w:rsidRDefault="000C6BB5">
      <w:pPr>
        <w:pStyle w:val="a0"/>
        <w:rPr>
          <w:rtl/>
        </w:rPr>
      </w:pPr>
    </w:p>
    <w:p w14:paraId="29B44461" w14:textId="77777777" w:rsidR="00000000" w:rsidRDefault="000C6BB5">
      <w:pPr>
        <w:pStyle w:val="a0"/>
        <w:rPr>
          <w:rFonts w:hint="cs"/>
          <w:rtl/>
        </w:rPr>
      </w:pPr>
      <w:r>
        <w:rPr>
          <w:rFonts w:hint="cs"/>
          <w:rtl/>
        </w:rPr>
        <w:t>17 חברי כנסת בעד, אין מתנגדים, נמנע אחד. על כן, הצעת חוק הלוואות לדיור (תיקון מס' 11), הת</w:t>
      </w:r>
      <w:r>
        <w:rPr>
          <w:rFonts w:hint="cs"/>
          <w:rtl/>
        </w:rPr>
        <w:t xml:space="preserve">שס"ד-2004, עברה בקריאה שלישית. </w:t>
      </w:r>
    </w:p>
    <w:p w14:paraId="03B015E2" w14:textId="77777777" w:rsidR="00000000" w:rsidRDefault="000C6BB5">
      <w:pPr>
        <w:pStyle w:val="a0"/>
        <w:rPr>
          <w:rFonts w:hint="cs"/>
          <w:rtl/>
        </w:rPr>
      </w:pPr>
    </w:p>
    <w:p w14:paraId="15442E02" w14:textId="77777777" w:rsidR="00000000" w:rsidRDefault="000C6BB5">
      <w:pPr>
        <w:pStyle w:val="a0"/>
        <w:rPr>
          <w:rFonts w:hint="cs"/>
          <w:rtl/>
        </w:rPr>
      </w:pPr>
      <w:r>
        <w:rPr>
          <w:rFonts w:hint="cs"/>
          <w:rtl/>
        </w:rPr>
        <w:t xml:space="preserve">אני מזמין את יוזם הצעת החוק, חבר הכנסת משה גפני. בבקשה. </w:t>
      </w:r>
    </w:p>
    <w:p w14:paraId="73A5D153" w14:textId="77777777" w:rsidR="00000000" w:rsidRDefault="000C6BB5">
      <w:pPr>
        <w:pStyle w:val="a0"/>
        <w:rPr>
          <w:rFonts w:hint="cs"/>
          <w:rtl/>
        </w:rPr>
      </w:pPr>
    </w:p>
    <w:p w14:paraId="3B5C4BBF" w14:textId="77777777" w:rsidR="00000000" w:rsidRDefault="000C6BB5">
      <w:pPr>
        <w:pStyle w:val="a"/>
        <w:rPr>
          <w:rtl/>
        </w:rPr>
      </w:pPr>
      <w:bookmarkStart w:id="325" w:name="FS000000526T02_08_2004_21_12_39"/>
      <w:bookmarkStart w:id="326" w:name="_Toc100311748"/>
      <w:bookmarkEnd w:id="325"/>
      <w:r>
        <w:rPr>
          <w:rFonts w:hint="eastAsia"/>
          <w:rtl/>
        </w:rPr>
        <w:t>משה</w:t>
      </w:r>
      <w:r>
        <w:rPr>
          <w:rtl/>
        </w:rPr>
        <w:t xml:space="preserve"> גפני (יהדות התורה):</w:t>
      </w:r>
      <w:bookmarkEnd w:id="326"/>
    </w:p>
    <w:p w14:paraId="5ED2BC1F" w14:textId="77777777" w:rsidR="00000000" w:rsidRDefault="000C6BB5">
      <w:pPr>
        <w:pStyle w:val="a0"/>
        <w:rPr>
          <w:rFonts w:hint="cs"/>
          <w:rtl/>
        </w:rPr>
      </w:pPr>
    </w:p>
    <w:p w14:paraId="5587D404" w14:textId="77777777" w:rsidR="00000000" w:rsidRDefault="000C6BB5">
      <w:pPr>
        <w:pStyle w:val="a0"/>
        <w:rPr>
          <w:rFonts w:hint="cs"/>
          <w:rtl/>
        </w:rPr>
      </w:pPr>
      <w:r>
        <w:rPr>
          <w:rFonts w:hint="cs"/>
          <w:rtl/>
        </w:rPr>
        <w:t xml:space="preserve">אדוני היושב-ראש, רבותי חברי הכנסת, אני מודה לכם על ההצבעה בעד הצעת החוק, הצעת חוק חשובה. </w:t>
      </w:r>
    </w:p>
    <w:p w14:paraId="56DD86BA" w14:textId="77777777" w:rsidR="00000000" w:rsidRDefault="000C6BB5">
      <w:pPr>
        <w:pStyle w:val="a0"/>
        <w:rPr>
          <w:rFonts w:hint="cs"/>
          <w:rtl/>
        </w:rPr>
      </w:pPr>
    </w:p>
    <w:p w14:paraId="0B866F48" w14:textId="77777777" w:rsidR="00000000" w:rsidRDefault="000C6BB5">
      <w:pPr>
        <w:pStyle w:val="a0"/>
        <w:rPr>
          <w:rFonts w:hint="cs"/>
          <w:rtl/>
        </w:rPr>
      </w:pPr>
      <w:r>
        <w:rPr>
          <w:rFonts w:hint="cs"/>
          <w:rtl/>
        </w:rPr>
        <w:t xml:space="preserve">אני רוצה להודות ליושב-ראש ועדת הכלכלה, חבר הכנסת </w:t>
      </w:r>
      <w:r>
        <w:rPr>
          <w:rFonts w:hint="cs"/>
          <w:rtl/>
        </w:rPr>
        <w:t>שלום שמחון, שניווט את הדיונים בוועדת הכלכלה בנושא הזה בתבונה. אף שבתחילת הדרך היתה התנגדות של הממשלה, הוא יעץ לי לשבת גם עם נציגי משרד האוצר וגם עם נציגי הבנקים, ואכן, כתוצאה מהצעתו ומדרך ניהולו את הוועדה, בעיקר בעניין הזה שעליו אנחנו מדברים בהצעת החוק, הג</w:t>
      </w:r>
      <w:r>
        <w:rPr>
          <w:rFonts w:hint="cs"/>
          <w:rtl/>
        </w:rPr>
        <w:t xml:space="preserve">ענו לקריאה שנייה ולקריאה שלישית. אני מודה לו על כך ומברך אותו. </w:t>
      </w:r>
    </w:p>
    <w:p w14:paraId="3F67CB3D" w14:textId="77777777" w:rsidR="00000000" w:rsidRDefault="000C6BB5">
      <w:pPr>
        <w:pStyle w:val="a0"/>
        <w:rPr>
          <w:rFonts w:hint="cs"/>
          <w:rtl/>
        </w:rPr>
      </w:pPr>
    </w:p>
    <w:p w14:paraId="0BECB1D7" w14:textId="77777777" w:rsidR="00000000" w:rsidRDefault="000C6BB5">
      <w:pPr>
        <w:pStyle w:val="a0"/>
        <w:rPr>
          <w:rFonts w:hint="cs"/>
          <w:rtl/>
        </w:rPr>
      </w:pPr>
      <w:r>
        <w:rPr>
          <w:rFonts w:hint="cs"/>
          <w:rtl/>
        </w:rPr>
        <w:t xml:space="preserve">אני מברך את מנהלת הוועדה, הגברת לאה ורון, את היועצת המשפטית אתי בנדלר, את צוות ועדת הכלכלה, שסייעו בהכנת החוק הזה במהירות, באופן יחסי. </w:t>
      </w:r>
    </w:p>
    <w:p w14:paraId="126F2DF2" w14:textId="77777777" w:rsidR="00000000" w:rsidRDefault="000C6BB5">
      <w:pPr>
        <w:pStyle w:val="a0"/>
        <w:rPr>
          <w:rFonts w:hint="cs"/>
          <w:rtl/>
        </w:rPr>
      </w:pPr>
    </w:p>
    <w:p w14:paraId="4E42502A" w14:textId="77777777" w:rsidR="00000000" w:rsidRDefault="000C6BB5">
      <w:pPr>
        <w:pStyle w:val="a0"/>
        <w:rPr>
          <w:rFonts w:hint="cs"/>
          <w:rtl/>
        </w:rPr>
      </w:pPr>
      <w:r>
        <w:rPr>
          <w:rFonts w:hint="cs"/>
          <w:rtl/>
        </w:rPr>
        <w:t xml:space="preserve">אני מודה לכולם על ההצבעה. תודה רבה. </w:t>
      </w:r>
    </w:p>
    <w:p w14:paraId="610A3E63" w14:textId="77777777" w:rsidR="00000000" w:rsidRDefault="000C6BB5">
      <w:pPr>
        <w:pStyle w:val="a0"/>
        <w:rPr>
          <w:rFonts w:hint="cs"/>
          <w:rtl/>
        </w:rPr>
      </w:pPr>
    </w:p>
    <w:p w14:paraId="610841B7" w14:textId="77777777" w:rsidR="00000000" w:rsidRDefault="000C6BB5">
      <w:pPr>
        <w:pStyle w:val="af1"/>
        <w:rPr>
          <w:rtl/>
        </w:rPr>
      </w:pPr>
      <w:r>
        <w:rPr>
          <w:rtl/>
        </w:rPr>
        <w:t>היו"ר אלי בן-מנח</w:t>
      </w:r>
      <w:r>
        <w:rPr>
          <w:rtl/>
        </w:rPr>
        <w:t>ם:</w:t>
      </w:r>
    </w:p>
    <w:p w14:paraId="14CDFCF3" w14:textId="77777777" w:rsidR="00000000" w:rsidRDefault="000C6BB5">
      <w:pPr>
        <w:pStyle w:val="a0"/>
        <w:rPr>
          <w:rtl/>
        </w:rPr>
      </w:pPr>
    </w:p>
    <w:p w14:paraId="3D6DA63B" w14:textId="77777777" w:rsidR="00000000" w:rsidRDefault="000C6BB5">
      <w:pPr>
        <w:pStyle w:val="a0"/>
        <w:rPr>
          <w:rFonts w:hint="cs"/>
          <w:rtl/>
        </w:rPr>
      </w:pPr>
      <w:r>
        <w:rPr>
          <w:rFonts w:hint="cs"/>
          <w:rtl/>
        </w:rPr>
        <w:t>תודה לחבר הכנסת משה גפני.</w:t>
      </w:r>
    </w:p>
    <w:p w14:paraId="328F08DD" w14:textId="77777777" w:rsidR="00000000" w:rsidRDefault="000C6BB5">
      <w:pPr>
        <w:pStyle w:val="a0"/>
        <w:rPr>
          <w:rFonts w:hint="cs"/>
          <w:rtl/>
        </w:rPr>
      </w:pPr>
    </w:p>
    <w:p w14:paraId="3453E18D" w14:textId="77777777" w:rsidR="00000000" w:rsidRDefault="000C6BB5">
      <w:pPr>
        <w:pStyle w:val="a0"/>
        <w:rPr>
          <w:rFonts w:hint="cs"/>
          <w:rtl/>
        </w:rPr>
      </w:pPr>
    </w:p>
    <w:p w14:paraId="11009AD8" w14:textId="77777777" w:rsidR="00000000" w:rsidRDefault="000C6BB5">
      <w:pPr>
        <w:pStyle w:val="a2"/>
        <w:rPr>
          <w:rFonts w:hint="cs"/>
          <w:rtl/>
        </w:rPr>
      </w:pPr>
      <w:bookmarkStart w:id="327" w:name="CS31046FI0031046T02_08_2004_20_47_33"/>
      <w:bookmarkStart w:id="328" w:name="CS29800FI0029800T02_08_2004_20_47_55"/>
      <w:bookmarkStart w:id="329" w:name="_Toc100311749"/>
      <w:bookmarkEnd w:id="327"/>
      <w:bookmarkEnd w:id="328"/>
      <w:r>
        <w:rPr>
          <w:rtl/>
        </w:rPr>
        <w:t>הצעת חוק ניירות ערך (תיקון מס' 27) (יציבות מסלקות), התשס"ד-2004</w:t>
      </w:r>
      <w:r>
        <w:rPr>
          <w:rFonts w:hint="cs"/>
          <w:rtl/>
        </w:rPr>
        <w:t>;</w:t>
      </w:r>
      <w:bookmarkEnd w:id="329"/>
    </w:p>
    <w:p w14:paraId="5F4101EB" w14:textId="77777777" w:rsidR="00000000" w:rsidRDefault="000C6BB5">
      <w:pPr>
        <w:pStyle w:val="a0"/>
        <w:rPr>
          <w:rFonts w:hint="cs"/>
          <w:rtl/>
        </w:rPr>
      </w:pPr>
      <w:r>
        <w:rPr>
          <w:rtl/>
        </w:rPr>
        <w:t xml:space="preserve">[רשומות (הצעות חוק, חוב' </w:t>
      </w:r>
      <w:r>
        <w:rPr>
          <w:rFonts w:hint="cs"/>
          <w:rtl/>
        </w:rPr>
        <w:t>מ/118</w:t>
      </w:r>
      <w:r>
        <w:rPr>
          <w:rtl/>
        </w:rPr>
        <w:t>)</w:t>
      </w:r>
      <w:r>
        <w:rPr>
          <w:rFonts w:hint="cs"/>
          <w:rtl/>
        </w:rPr>
        <w:t>.</w:t>
      </w:r>
      <w:r>
        <w:rPr>
          <w:rtl/>
        </w:rPr>
        <w:t>]</w:t>
      </w:r>
    </w:p>
    <w:p w14:paraId="5BF39014" w14:textId="77777777" w:rsidR="00000000" w:rsidRDefault="000C6BB5">
      <w:pPr>
        <w:pStyle w:val="a2"/>
        <w:rPr>
          <w:rFonts w:hint="cs"/>
          <w:rtl/>
        </w:rPr>
      </w:pPr>
      <w:bookmarkStart w:id="330" w:name="EndOfSelect1_3"/>
      <w:bookmarkStart w:id="331" w:name="_Toc100311750"/>
      <w:bookmarkEnd w:id="330"/>
      <w:r>
        <w:rPr>
          <w:rtl/>
        </w:rPr>
        <w:t>הצעת חוק מלווה המדינה (תיקון מס' 14), התשס"ד-2004</w:t>
      </w:r>
      <w:bookmarkEnd w:id="331"/>
    </w:p>
    <w:p w14:paraId="29EB24D6" w14:textId="77777777" w:rsidR="00000000" w:rsidRDefault="000C6BB5">
      <w:pPr>
        <w:pStyle w:val="a0"/>
        <w:rPr>
          <w:rFonts w:hint="cs"/>
          <w:rtl/>
        </w:rPr>
      </w:pPr>
      <w:r>
        <w:rPr>
          <w:rtl/>
        </w:rPr>
        <w:t xml:space="preserve">[רשומות (הצעות חוק, חוב' </w:t>
      </w:r>
      <w:r>
        <w:rPr>
          <w:rFonts w:hint="cs"/>
          <w:rtl/>
        </w:rPr>
        <w:t>מ/124</w:t>
      </w:r>
      <w:r>
        <w:rPr>
          <w:rtl/>
        </w:rPr>
        <w:t>)</w:t>
      </w:r>
      <w:r>
        <w:rPr>
          <w:rFonts w:hint="cs"/>
          <w:rtl/>
        </w:rPr>
        <w:t>.</w:t>
      </w:r>
      <w:r>
        <w:rPr>
          <w:rtl/>
        </w:rPr>
        <w:t>]</w:t>
      </w:r>
    </w:p>
    <w:p w14:paraId="3CF0E9DA" w14:textId="77777777" w:rsidR="00000000" w:rsidRDefault="000C6BB5">
      <w:pPr>
        <w:pStyle w:val="-0"/>
        <w:rPr>
          <w:rFonts w:hint="cs"/>
          <w:rtl/>
        </w:rPr>
      </w:pPr>
      <w:r>
        <w:rPr>
          <w:rFonts w:hint="cs"/>
          <w:rtl/>
        </w:rPr>
        <w:t>(קריאה ראשונה)</w:t>
      </w:r>
    </w:p>
    <w:p w14:paraId="01482E4F" w14:textId="77777777" w:rsidR="00000000" w:rsidRDefault="000C6BB5">
      <w:pPr>
        <w:pStyle w:val="a0"/>
        <w:rPr>
          <w:rFonts w:hint="cs"/>
          <w:rtl/>
        </w:rPr>
      </w:pPr>
    </w:p>
    <w:p w14:paraId="49254592" w14:textId="77777777" w:rsidR="00000000" w:rsidRDefault="000C6BB5">
      <w:pPr>
        <w:pStyle w:val="af1"/>
        <w:rPr>
          <w:rtl/>
        </w:rPr>
      </w:pPr>
      <w:r>
        <w:rPr>
          <w:rtl/>
        </w:rPr>
        <w:t>היו"ר אלי בן-מנחם:</w:t>
      </w:r>
    </w:p>
    <w:p w14:paraId="35EAC6B6" w14:textId="77777777" w:rsidR="00000000" w:rsidRDefault="000C6BB5">
      <w:pPr>
        <w:pStyle w:val="a0"/>
        <w:rPr>
          <w:rtl/>
        </w:rPr>
      </w:pPr>
    </w:p>
    <w:p w14:paraId="0AD5FCCD" w14:textId="77777777" w:rsidR="00000000" w:rsidRDefault="000C6BB5">
      <w:pPr>
        <w:pStyle w:val="a0"/>
        <w:rPr>
          <w:rFonts w:hint="cs"/>
          <w:rtl/>
        </w:rPr>
      </w:pPr>
      <w:r>
        <w:rPr>
          <w:rFonts w:hint="cs"/>
          <w:rtl/>
        </w:rPr>
        <w:t>רבותי</w:t>
      </w:r>
      <w:r>
        <w:rPr>
          <w:rFonts w:hint="cs"/>
          <w:rtl/>
        </w:rPr>
        <w:t xml:space="preserve"> חברי הכנסת, אנחנו עוברים לנושא הבא: הצעת חוק ניירות ערך (תיקון מס' 27) (יציבות מסלקות), התשס"ד-2004, והצעת חוק מלווה המדינה (תיקון מס' 14), התשס"ד-2004 - קריאה ראשונה. הדיון הוא דיון משולב. בבקשה, השר גדעון עזרא.</w:t>
      </w:r>
    </w:p>
    <w:p w14:paraId="4E4FFF4A" w14:textId="77777777" w:rsidR="00000000" w:rsidRDefault="000C6BB5">
      <w:pPr>
        <w:pStyle w:val="a0"/>
        <w:ind w:firstLine="0"/>
        <w:rPr>
          <w:rFonts w:hint="cs"/>
          <w:rtl/>
        </w:rPr>
      </w:pPr>
    </w:p>
    <w:p w14:paraId="6E01AA46" w14:textId="77777777" w:rsidR="00000000" w:rsidRDefault="000C6BB5">
      <w:pPr>
        <w:pStyle w:val="a"/>
        <w:rPr>
          <w:rtl/>
        </w:rPr>
      </w:pPr>
      <w:bookmarkStart w:id="332" w:name="FS000000474T02_08_2004_20_51_48"/>
      <w:bookmarkStart w:id="333" w:name="EndOfSelect1_11"/>
      <w:bookmarkStart w:id="334" w:name="_Toc100311751"/>
      <w:bookmarkEnd w:id="332"/>
      <w:bookmarkEnd w:id="333"/>
      <w:r>
        <w:rPr>
          <w:rFonts w:hint="eastAsia"/>
          <w:rtl/>
        </w:rPr>
        <w:t>שר</w:t>
      </w:r>
      <w:r>
        <w:rPr>
          <w:rtl/>
        </w:rPr>
        <w:t xml:space="preserve"> התיירות גדעון עזרא:</w:t>
      </w:r>
      <w:bookmarkEnd w:id="334"/>
    </w:p>
    <w:p w14:paraId="50EE2AF3" w14:textId="77777777" w:rsidR="00000000" w:rsidRDefault="000C6BB5">
      <w:pPr>
        <w:pStyle w:val="a0"/>
        <w:rPr>
          <w:rFonts w:hint="cs"/>
          <w:rtl/>
        </w:rPr>
      </w:pPr>
    </w:p>
    <w:p w14:paraId="5BF29F4A" w14:textId="77777777" w:rsidR="00000000" w:rsidRDefault="000C6BB5">
      <w:pPr>
        <w:pStyle w:val="a0"/>
        <w:rPr>
          <w:rFonts w:hint="cs"/>
          <w:rtl/>
        </w:rPr>
      </w:pPr>
      <w:r>
        <w:rPr>
          <w:rFonts w:hint="cs"/>
          <w:rtl/>
        </w:rPr>
        <w:t xml:space="preserve">אדוני היושב-ראש, </w:t>
      </w:r>
      <w:r>
        <w:rPr>
          <w:rFonts w:hint="cs"/>
          <w:rtl/>
        </w:rPr>
        <w:t>חברי הכנסת, הנני מתכבד להביא לקריאה ראשונה את הצעת חוק ניירות ערך (תיקון מס' 27) (יציבות מסלקות).</w:t>
      </w:r>
    </w:p>
    <w:p w14:paraId="05D5D31F" w14:textId="77777777" w:rsidR="00000000" w:rsidRDefault="000C6BB5">
      <w:pPr>
        <w:pStyle w:val="a0"/>
        <w:rPr>
          <w:rFonts w:hint="cs"/>
          <w:rtl/>
        </w:rPr>
      </w:pPr>
    </w:p>
    <w:p w14:paraId="7710FBB0" w14:textId="77777777" w:rsidR="00000000" w:rsidRDefault="000C6BB5">
      <w:pPr>
        <w:pStyle w:val="a0"/>
        <w:rPr>
          <w:rFonts w:hint="cs"/>
          <w:rtl/>
        </w:rPr>
      </w:pPr>
      <w:r>
        <w:rPr>
          <w:rFonts w:hint="cs"/>
          <w:rtl/>
        </w:rPr>
        <w:t xml:space="preserve">הצעת החוק באה לקבוע בחקיקה הוראות שיבטיחו את יציבותן הפיננסית של המסלקות, יציבות המשפיעה על כלל המערכת הפיננסית. </w:t>
      </w:r>
    </w:p>
    <w:p w14:paraId="61948E50" w14:textId="77777777" w:rsidR="00000000" w:rsidRDefault="000C6BB5">
      <w:pPr>
        <w:pStyle w:val="a0"/>
        <w:rPr>
          <w:rFonts w:hint="cs"/>
          <w:rtl/>
        </w:rPr>
      </w:pPr>
    </w:p>
    <w:p w14:paraId="1B248B2D" w14:textId="77777777" w:rsidR="00000000" w:rsidRDefault="000C6BB5">
      <w:pPr>
        <w:pStyle w:val="a0"/>
        <w:rPr>
          <w:rFonts w:hint="cs"/>
          <w:rtl/>
        </w:rPr>
      </w:pPr>
      <w:r>
        <w:rPr>
          <w:rFonts w:hint="cs"/>
          <w:rtl/>
        </w:rPr>
        <w:t>הדין בשוקי הון מתקדמים בעולם מכיר בצרכים ה</w:t>
      </w:r>
      <w:r>
        <w:rPr>
          <w:rFonts w:hint="cs"/>
          <w:rtl/>
        </w:rPr>
        <w:t>מיוחדים של מסלקות הסולקות ניירות ערך ובחשיבות השמירה על יציבותן. למטרה זו קבועות בארצות-הברית, למשל, הוראות דין ספציפיות, המבצרות את מעמדן של המסלקות ביחס לניירות ערך שבידיהן. לפיכך מוצע בהצעת חוק זו לתקן את חוק ניירות ערך, התשכ"ח-1968, ולהסדיר בו שלושה ענ</w:t>
      </w:r>
      <w:r>
        <w:rPr>
          <w:rFonts w:hint="cs"/>
          <w:rtl/>
        </w:rPr>
        <w:t>יינים, כמפורט להלן, במטרה להבטיח את תקינות המסלקות:</w:t>
      </w:r>
    </w:p>
    <w:p w14:paraId="63FBF757" w14:textId="77777777" w:rsidR="00000000" w:rsidRDefault="000C6BB5">
      <w:pPr>
        <w:pStyle w:val="a0"/>
        <w:rPr>
          <w:rFonts w:hint="cs"/>
          <w:rtl/>
        </w:rPr>
      </w:pPr>
    </w:p>
    <w:p w14:paraId="544CB512" w14:textId="77777777" w:rsidR="00000000" w:rsidRDefault="000C6BB5">
      <w:pPr>
        <w:pStyle w:val="a0"/>
        <w:rPr>
          <w:rFonts w:hint="cs"/>
          <w:rtl/>
        </w:rPr>
      </w:pPr>
      <w:r>
        <w:rPr>
          <w:rFonts w:hint="cs"/>
          <w:rtl/>
        </w:rPr>
        <w:t>1. מוצע לקבוע, כי חבר בורסה שרכש בבורסה ניירות ערך הנסלקים במסלקה, אינו זכאי לניירות הערך האמורים או לכל זכות בהם, אלא לאחר ששולמה תמורתם המלאה למסלקה, וכי אם לא בוצע התשלום תהיה המסלקה הבעלים היחיד של נ</w:t>
      </w:r>
      <w:r>
        <w:rPr>
          <w:rFonts w:hint="cs"/>
          <w:rtl/>
        </w:rPr>
        <w:t>יירות הערך האמורים. כמו כן מוצע לקבוע, כי חבר בורסה שמכר ניירות ערך אינו זכאי לתמורה שנתקבלה אלא לאחר שכל הזכויות בניירות הערך הועברו למסלקה. מטרת הוראה זו היא להבטיח שהמסלקה לא תידרש לשלם בעבור נייר ערך, או להעביר נייר ערך, בטרם השלים הצד לעסקה את חלקו.</w:t>
      </w:r>
    </w:p>
    <w:p w14:paraId="1DCB6608" w14:textId="77777777" w:rsidR="00000000" w:rsidRDefault="000C6BB5">
      <w:pPr>
        <w:pStyle w:val="a0"/>
        <w:rPr>
          <w:rFonts w:hint="cs"/>
          <w:rtl/>
        </w:rPr>
      </w:pPr>
    </w:p>
    <w:p w14:paraId="1F16095D" w14:textId="77777777" w:rsidR="00000000" w:rsidRDefault="000C6BB5">
      <w:pPr>
        <w:pStyle w:val="a0"/>
        <w:rPr>
          <w:rFonts w:hint="cs"/>
          <w:rtl/>
        </w:rPr>
      </w:pPr>
      <w:r>
        <w:rPr>
          <w:rFonts w:hint="cs"/>
          <w:rtl/>
        </w:rPr>
        <w:t xml:space="preserve">2. מוצע לקבוע, כי זכויות המסלקות בניירות ערך, שחברי המסלקה מעמידים להם כביטחונות, יגברו על שעבודים לטובת צדדים שלישיים, אם למסלקה יש שליטה בניירות הערך, וזאת אף אם השעבוד לטובת המסלקה לא נרשם או לא הופקד לפי הוראות פקודת החברות [נוסח חדש], התשמ"ג-1983, או </w:t>
      </w:r>
      <w:r>
        <w:rPr>
          <w:rFonts w:hint="cs"/>
          <w:rtl/>
        </w:rPr>
        <w:t>לפי הוראות חוק המשכון, התשכ"ז-1967, שכן שליטה כאמור דומה ביסודה להפקדה.</w:t>
      </w:r>
    </w:p>
    <w:p w14:paraId="2B720110" w14:textId="77777777" w:rsidR="00000000" w:rsidRDefault="000C6BB5">
      <w:pPr>
        <w:pStyle w:val="a0"/>
        <w:rPr>
          <w:rFonts w:hint="cs"/>
          <w:rtl/>
        </w:rPr>
      </w:pPr>
    </w:p>
    <w:p w14:paraId="4F9F9934" w14:textId="77777777" w:rsidR="00000000" w:rsidRDefault="000C6BB5">
      <w:pPr>
        <w:pStyle w:val="a0"/>
        <w:rPr>
          <w:rFonts w:hint="cs"/>
          <w:rtl/>
        </w:rPr>
      </w:pPr>
      <w:r>
        <w:rPr>
          <w:rFonts w:hint="cs"/>
          <w:rtl/>
        </w:rPr>
        <w:t>3. מוצע לקבוע, כי מימוש משכון לטובת המסלקה יכול שייעשה על-ידי המסלקה עצמה, בלא צו של בית-משפט או של ראש ההוצאה לפועל, כנדרש בהתאם להוראות חוק המשכון, וזאת בדומה למימוש על-ידי מוסד בנק</w:t>
      </w:r>
      <w:r>
        <w:rPr>
          <w:rFonts w:hint="cs"/>
          <w:rtl/>
        </w:rPr>
        <w:t>אי לפי חוק המשכון, והכול בהתקיים התנאים הקבועים בחוק המוצע.</w:t>
      </w:r>
    </w:p>
    <w:p w14:paraId="38C54A4A" w14:textId="77777777" w:rsidR="00000000" w:rsidRDefault="000C6BB5">
      <w:pPr>
        <w:pStyle w:val="a0"/>
        <w:rPr>
          <w:rFonts w:hint="cs"/>
          <w:rtl/>
        </w:rPr>
      </w:pPr>
    </w:p>
    <w:p w14:paraId="03BFD007" w14:textId="77777777" w:rsidR="00000000" w:rsidRDefault="000C6BB5">
      <w:pPr>
        <w:pStyle w:val="a0"/>
        <w:rPr>
          <w:rFonts w:hint="cs"/>
          <w:rtl/>
        </w:rPr>
      </w:pPr>
      <w:r>
        <w:rPr>
          <w:rFonts w:hint="cs"/>
          <w:rtl/>
        </w:rPr>
        <w:t xml:space="preserve">אבקש מחברי הכנסת לאשר את הצעת החוק בקריאה ראשונה ולהעבירה לוועדת הכספים להכנה לקריאה שנייה ולקריאה שלישית. </w:t>
      </w:r>
    </w:p>
    <w:p w14:paraId="709C5988" w14:textId="77777777" w:rsidR="00000000" w:rsidRDefault="000C6BB5">
      <w:pPr>
        <w:pStyle w:val="a0"/>
        <w:rPr>
          <w:rFonts w:hint="cs"/>
          <w:rtl/>
        </w:rPr>
      </w:pPr>
    </w:p>
    <w:p w14:paraId="3923B111" w14:textId="77777777" w:rsidR="00000000" w:rsidRDefault="000C6BB5">
      <w:pPr>
        <w:pStyle w:val="a0"/>
        <w:rPr>
          <w:rFonts w:hint="cs"/>
          <w:rtl/>
        </w:rPr>
      </w:pPr>
      <w:r>
        <w:rPr>
          <w:rFonts w:hint="cs"/>
          <w:rtl/>
        </w:rPr>
        <w:t>החוק השני שאני מתכבד להביא לקריאה ראשונה הוא חוק מלווה המדינה (תיקון מס' 14), התשס"ד-2</w:t>
      </w:r>
      <w:r>
        <w:rPr>
          <w:rFonts w:hint="cs"/>
          <w:rtl/>
        </w:rPr>
        <w:t xml:space="preserve">004. </w:t>
      </w:r>
    </w:p>
    <w:p w14:paraId="294C99FE" w14:textId="77777777" w:rsidR="00000000" w:rsidRDefault="000C6BB5">
      <w:pPr>
        <w:pStyle w:val="a0"/>
        <w:rPr>
          <w:rFonts w:hint="cs"/>
          <w:rtl/>
        </w:rPr>
      </w:pPr>
    </w:p>
    <w:p w14:paraId="7ABC5D51" w14:textId="77777777" w:rsidR="00000000" w:rsidRDefault="000C6BB5">
      <w:pPr>
        <w:pStyle w:val="a0"/>
        <w:rPr>
          <w:rFonts w:hint="cs"/>
          <w:rtl/>
        </w:rPr>
      </w:pPr>
      <w:r>
        <w:rPr>
          <w:rFonts w:hint="cs"/>
          <w:rtl/>
        </w:rPr>
        <w:t>כבוד היושב-ראש, כנסת נכבדה, חוק מלווה המדינה הוא החוק שמכוחו המדינה מגייסת הון בישראל, לצורך מימון הגירעון בתקציב, ועל-פיו מונפקות רוב איגרות החוב של המדינה. מוצע לתקן חוק זה בכמה עניינים:</w:t>
      </w:r>
    </w:p>
    <w:p w14:paraId="2754E789" w14:textId="77777777" w:rsidR="00000000" w:rsidRDefault="000C6BB5">
      <w:pPr>
        <w:pStyle w:val="a0"/>
        <w:rPr>
          <w:rFonts w:hint="cs"/>
          <w:rtl/>
        </w:rPr>
      </w:pPr>
    </w:p>
    <w:p w14:paraId="7F433707" w14:textId="77777777" w:rsidR="00000000" w:rsidRDefault="000C6BB5">
      <w:pPr>
        <w:pStyle w:val="a0"/>
        <w:rPr>
          <w:rFonts w:hint="cs"/>
          <w:rtl/>
        </w:rPr>
      </w:pPr>
      <w:r>
        <w:rPr>
          <w:rFonts w:hint="cs"/>
          <w:rtl/>
        </w:rPr>
        <w:t>1. סעיף 1 לחוק מסמיך את הממשלה ללוות ולהנפיק איגרות חוב כאמ</w:t>
      </w:r>
      <w:r>
        <w:rPr>
          <w:rFonts w:hint="cs"/>
          <w:rtl/>
        </w:rPr>
        <w:t>ור, אך מגביל את הסכום הכולל ל-125 מיליארד שקלים חדשים. סעיף 7 לחוק מאפשר להגדיל בצו את סכום המלווה עד לסכום כולל של 150 מיליארד שקלים חדשים.</w:t>
      </w:r>
    </w:p>
    <w:p w14:paraId="50A2F397" w14:textId="77777777" w:rsidR="00000000" w:rsidRDefault="000C6BB5">
      <w:pPr>
        <w:pStyle w:val="a0"/>
        <w:rPr>
          <w:rFonts w:hint="cs"/>
          <w:rtl/>
        </w:rPr>
      </w:pPr>
    </w:p>
    <w:p w14:paraId="1667BF00" w14:textId="77777777" w:rsidR="00000000" w:rsidRDefault="000C6BB5">
      <w:pPr>
        <w:pStyle w:val="a0"/>
        <w:rPr>
          <w:rFonts w:hint="cs"/>
          <w:rtl/>
        </w:rPr>
      </w:pPr>
      <w:r>
        <w:rPr>
          <w:rFonts w:hint="cs"/>
          <w:rtl/>
        </w:rPr>
        <w:t>למגבלות אלה אין משמעות מעשית או השפעה מקרו-כלכלית, מכמה טעמים: ראשית, מדובר בסך כל הסכומים שגייסה המדינה באיגרות ח</w:t>
      </w:r>
      <w:r>
        <w:rPr>
          <w:rFonts w:hint="cs"/>
          <w:rtl/>
        </w:rPr>
        <w:t>וב לפי החוק מיום אישורו ואילך. כמו כן, תקרות סכומים אלה אינן קובעות מגבלה לגבי שנת כספים מסוימת ואינן מביאות בחשבון את תקופת איגרות החוב, כאשר חלק מאיגרות החוב מוצאות לתקופות ארוכות, עד 20 שנה, וחלק לתקופות קצרות של כשלוש שנים. כן יש לציין, כי הממשלה מגייס</w:t>
      </w:r>
      <w:r>
        <w:rPr>
          <w:rFonts w:hint="cs"/>
          <w:rtl/>
        </w:rPr>
        <w:t xml:space="preserve">ת הון למימון התקציב גם מכוח סמכויות אחרות על-פי דין, כמו למשל גיוסי ההון בחוץ-לארץ, המתבצעים לפי חוק נכסי המדינה, התשי"א-1951, ולכן גם מטעם זה תקרות סכומים אלה אינן אפקטיביות למעשה. </w:t>
      </w:r>
    </w:p>
    <w:p w14:paraId="25171FFE" w14:textId="77777777" w:rsidR="00000000" w:rsidRDefault="000C6BB5">
      <w:pPr>
        <w:pStyle w:val="a0"/>
        <w:rPr>
          <w:rFonts w:hint="cs"/>
          <w:rtl/>
        </w:rPr>
      </w:pPr>
    </w:p>
    <w:p w14:paraId="03332792" w14:textId="77777777" w:rsidR="00000000" w:rsidRDefault="000C6BB5">
      <w:pPr>
        <w:pStyle w:val="a0"/>
        <w:rPr>
          <w:rFonts w:hint="cs"/>
          <w:rtl/>
        </w:rPr>
      </w:pPr>
      <w:r>
        <w:rPr>
          <w:rFonts w:hint="cs"/>
          <w:rtl/>
        </w:rPr>
        <w:t>מוצע על כן לבטל את תקרת סכום המלווה האמורה, ובהתאמה גם את הסמכות להגדילה</w:t>
      </w:r>
      <w:r>
        <w:rPr>
          <w:rFonts w:hint="cs"/>
          <w:rtl/>
        </w:rPr>
        <w:t xml:space="preserve"> בצו. כן מוצע לבטל את ההוראה בחוק המגבילה את השימוש בכספי המלווה למטרות האמורות שם.</w:t>
      </w:r>
    </w:p>
    <w:p w14:paraId="5C81CCC7" w14:textId="77777777" w:rsidR="00000000" w:rsidRDefault="000C6BB5">
      <w:pPr>
        <w:pStyle w:val="a0"/>
        <w:rPr>
          <w:rFonts w:hint="cs"/>
          <w:rtl/>
        </w:rPr>
      </w:pPr>
    </w:p>
    <w:p w14:paraId="7A99C5BC" w14:textId="77777777" w:rsidR="00000000" w:rsidRDefault="000C6BB5">
      <w:pPr>
        <w:pStyle w:val="a0"/>
        <w:rPr>
          <w:rFonts w:hint="cs"/>
          <w:rtl/>
        </w:rPr>
      </w:pPr>
      <w:r>
        <w:rPr>
          <w:rFonts w:hint="cs"/>
          <w:rtl/>
        </w:rPr>
        <w:t>2. החוק קובע, כי איגרות החוב שתוציא הממשלה יהיו רשומות על שם ויוצאו בסדרות, אך  עם זאת נקבעו בחוק הוראות לגבי נוסחן וצורתן של איגרות החוב. החוק גם קובע, כי המינהלה רשאית ל</w:t>
      </w:r>
      <w:r>
        <w:rPr>
          <w:rFonts w:hint="cs"/>
          <w:rtl/>
        </w:rPr>
        <w:t xml:space="preserve">נהל רישום על איגרות החוב בלי להוציא את איגרות החוב, אלא אם כן ביקש זאת הרוכש או הנעבר. </w:t>
      </w:r>
    </w:p>
    <w:p w14:paraId="7843AD29" w14:textId="77777777" w:rsidR="00000000" w:rsidRDefault="000C6BB5">
      <w:pPr>
        <w:pStyle w:val="a0"/>
        <w:rPr>
          <w:rFonts w:hint="cs"/>
          <w:rtl/>
        </w:rPr>
      </w:pPr>
    </w:p>
    <w:p w14:paraId="57570570" w14:textId="77777777" w:rsidR="00000000" w:rsidRDefault="000C6BB5">
      <w:pPr>
        <w:pStyle w:val="a0"/>
        <w:rPr>
          <w:rFonts w:hint="cs"/>
          <w:rtl/>
        </w:rPr>
      </w:pPr>
      <w:r>
        <w:rPr>
          <w:rFonts w:hint="cs"/>
          <w:rtl/>
        </w:rPr>
        <w:t>הנפקה פיזית של איגרות חוב אינה מקובלת עוד ויוצרת סרבול מיותר שאינו דרוש לממשלה או לרוכשים. מוצע, על כן, בסעיף 9 להצעת החוק, לקבוע במפורש כי לא יוצאו  תעודות בשל איגרות</w:t>
      </w:r>
      <w:r>
        <w:rPr>
          <w:rFonts w:hint="cs"/>
          <w:rtl/>
        </w:rPr>
        <w:t xml:space="preserve"> החוב שיונפקו, ובמקביל מוצע, בסעיפים 2 ו-10 להצעת החוק, לבטל את ההסמכה של שר האוצר לקבוע בתקנות את נוסח איגרות החוב, וכן לבטל את הוראות סעיפים 11 ו-14 לחוק. </w:t>
      </w:r>
    </w:p>
    <w:p w14:paraId="40788A28" w14:textId="77777777" w:rsidR="00000000" w:rsidRDefault="000C6BB5">
      <w:pPr>
        <w:pStyle w:val="a0"/>
        <w:rPr>
          <w:rFonts w:hint="cs"/>
          <w:rtl/>
        </w:rPr>
      </w:pPr>
    </w:p>
    <w:p w14:paraId="6B58ECA8" w14:textId="77777777" w:rsidR="00000000" w:rsidRDefault="000C6BB5">
      <w:pPr>
        <w:pStyle w:val="a0"/>
        <w:rPr>
          <w:rFonts w:hint="cs"/>
          <w:rtl/>
        </w:rPr>
      </w:pPr>
      <w:r>
        <w:rPr>
          <w:rFonts w:hint="cs"/>
          <w:rtl/>
        </w:rPr>
        <w:t>3. סעיף 4(3) לחוק מסמיך את שר האוצר לקבוע בתקנות הוראות בדבר מכירת איגרות החוב במכרז. מוצע להרחיב</w:t>
      </w:r>
      <w:r>
        <w:rPr>
          <w:rFonts w:hint="cs"/>
          <w:rtl/>
        </w:rPr>
        <w:t xml:space="preserve"> סמכות זו כך שניתן יהיה למכור את איגרות החוב גם בהליך תחרותי ושוויוני אחר, כמקובל היום בעולם, ולהסמיך את שר האוצר לקבוע בתקנות גם הוראות שיאפשרו במקרה הצורך פדיון מוקדם של איגרות החוב. צורך זה עולה לעתים כאשר סדרות מסוימות של איגרות חוב הן קטנות מדי, וכתוצ</w:t>
      </w:r>
      <w:r>
        <w:rPr>
          <w:rFonts w:hint="cs"/>
          <w:rtl/>
        </w:rPr>
        <w:t>אה מכך סחירותן נפגעת ומחיריהן אינם ריאליים.</w:t>
      </w:r>
    </w:p>
    <w:p w14:paraId="4D7BD7DA" w14:textId="77777777" w:rsidR="00000000" w:rsidRDefault="000C6BB5">
      <w:pPr>
        <w:pStyle w:val="a0"/>
        <w:rPr>
          <w:rFonts w:hint="cs"/>
          <w:rtl/>
        </w:rPr>
      </w:pPr>
    </w:p>
    <w:p w14:paraId="2314928D" w14:textId="77777777" w:rsidR="00000000" w:rsidRDefault="000C6BB5">
      <w:pPr>
        <w:pStyle w:val="a0"/>
        <w:rPr>
          <w:rFonts w:hint="cs"/>
          <w:rtl/>
        </w:rPr>
      </w:pPr>
      <w:r>
        <w:rPr>
          <w:rFonts w:hint="cs"/>
          <w:rtl/>
        </w:rPr>
        <w:t>4. צוות שבחן את האפשרות להסדרת פעילותם של עושי שוק בבורסה לניירות ערך בתל-אביב, שכלל נציגים מרשות ניירות ערך, בנק ישראל, הבורסה ומשרד האוצר, המליץ על מינויים של עושי שוק כאחת הדרכים החשובות להגברת נזילות שוק איג</w:t>
      </w:r>
      <w:r>
        <w:rPr>
          <w:rFonts w:hint="cs"/>
          <w:rtl/>
        </w:rPr>
        <w:t xml:space="preserve">רות החוב הממשלתיות בישראל בכלל ובבורסה לניירות ערך בתל-אביב בפרט. </w:t>
      </w:r>
    </w:p>
    <w:p w14:paraId="6746E238" w14:textId="77777777" w:rsidR="00000000" w:rsidRDefault="000C6BB5">
      <w:pPr>
        <w:pStyle w:val="a0"/>
        <w:rPr>
          <w:rFonts w:hint="cs"/>
          <w:rtl/>
        </w:rPr>
      </w:pPr>
    </w:p>
    <w:p w14:paraId="2561649F" w14:textId="77777777" w:rsidR="00000000" w:rsidRDefault="000C6BB5">
      <w:pPr>
        <w:pStyle w:val="a0"/>
        <w:rPr>
          <w:rFonts w:hint="cs"/>
          <w:rtl/>
        </w:rPr>
      </w:pPr>
      <w:r>
        <w:rPr>
          <w:rFonts w:hint="cs"/>
          <w:rtl/>
        </w:rPr>
        <w:t>בהתאם לכך, לשם שכלול שוק איגרות החוב המקומי והוזלת עלויות הגיוס של הממשלה, מוצע להסמיך את הממשלה למנות,  לגבי איגרות חוב שהוצאו ויוצאו לפי החוק הנדון, עושי שוק ראשיים, שהם גופים פיננסיים ג</w:t>
      </w:r>
      <w:r>
        <w:rPr>
          <w:rFonts w:hint="cs"/>
          <w:rtl/>
        </w:rPr>
        <w:t xml:space="preserve">דולים, כמו בנקים מסחריים ובנקים להשקעות, מהארץ ומחוץ-לארץ, ועושי שוק בבורסה שהם גופים פיננסיים קטנים יותר, וזאת כמקובל בשווקים מפותחים בעולם. </w:t>
      </w:r>
    </w:p>
    <w:p w14:paraId="245DFF48" w14:textId="77777777" w:rsidR="00000000" w:rsidRDefault="000C6BB5">
      <w:pPr>
        <w:pStyle w:val="a0"/>
        <w:rPr>
          <w:rFonts w:hint="cs"/>
          <w:rtl/>
        </w:rPr>
      </w:pPr>
    </w:p>
    <w:p w14:paraId="451726A0" w14:textId="77777777" w:rsidR="00000000" w:rsidRDefault="000C6BB5">
      <w:pPr>
        <w:pStyle w:val="a0"/>
        <w:rPr>
          <w:rFonts w:hint="cs"/>
          <w:rtl/>
        </w:rPr>
      </w:pPr>
      <w:r>
        <w:rPr>
          <w:rFonts w:hint="cs"/>
          <w:rtl/>
        </w:rPr>
        <w:t>הצוות האמור המליץ גם להעניק לעושי השוק הראשיים זכויות יתר במכרזים של הממשלה, להקים מערכת לעושי השוק הראשיים ולאפ</w:t>
      </w:r>
      <w:r>
        <w:rPr>
          <w:rFonts w:hint="cs"/>
          <w:rtl/>
        </w:rPr>
        <w:t xml:space="preserve">שר להם לשאול איגרות חוב מהממשלה. מוצע כי בהסכמים עם עושי השוק ייקבעו, בין השאר, זכויותיהם וחובותיהם, ובין היתר הזכויות והחובות המפורטות בסעיף המוצע.  מינוי עושי השוק ייעשה, כאמור, בהליך תחרותי המתאים למינוי כל סוג של עושה שוק, לאחר שהמידע בעניין זה, לרבות </w:t>
      </w:r>
      <w:r>
        <w:rPr>
          <w:rFonts w:hint="cs"/>
          <w:rtl/>
        </w:rPr>
        <w:t xml:space="preserve">תנאי הכשירות הנדרשים מעושי השוק, יפורסם לציבור. </w:t>
      </w:r>
    </w:p>
    <w:p w14:paraId="2431AE2E" w14:textId="77777777" w:rsidR="00000000" w:rsidRDefault="000C6BB5">
      <w:pPr>
        <w:pStyle w:val="a0"/>
        <w:rPr>
          <w:rFonts w:hint="cs"/>
          <w:rtl/>
        </w:rPr>
      </w:pPr>
    </w:p>
    <w:p w14:paraId="20F3DD53" w14:textId="77777777" w:rsidR="00000000" w:rsidRDefault="000C6BB5">
      <w:pPr>
        <w:pStyle w:val="a0"/>
        <w:rPr>
          <w:rFonts w:hint="cs"/>
          <w:rtl/>
        </w:rPr>
      </w:pPr>
      <w:r>
        <w:rPr>
          <w:rFonts w:hint="cs"/>
          <w:rtl/>
        </w:rPr>
        <w:t xml:space="preserve">על מנת להבטיח כי הגופים הפיננסיים הקטנים יוכלו להשתתף ברכישת איגרות החוב ובעשיית שוק בהן, מוצע גם להטיל על הממשלה חובה לקבוע מזמן לזמן את הכמות המזערית של איגרות חוב שיוצעו לעושי השוק בבורסה, ולעדכנה בהתאם </w:t>
      </w:r>
      <w:r>
        <w:rPr>
          <w:rFonts w:hint="cs"/>
          <w:rtl/>
        </w:rPr>
        <w:t>להתפתחויות בשוק, בהתחשב, בין השאר, בהבטחת התחרות בקרב עושי השוק לסוגיהם.</w:t>
      </w:r>
    </w:p>
    <w:p w14:paraId="467E7EFC" w14:textId="77777777" w:rsidR="00000000" w:rsidRDefault="000C6BB5">
      <w:pPr>
        <w:pStyle w:val="a0"/>
        <w:rPr>
          <w:rFonts w:hint="cs"/>
          <w:rtl/>
        </w:rPr>
      </w:pPr>
    </w:p>
    <w:p w14:paraId="7DDA6E79" w14:textId="77777777" w:rsidR="00000000" w:rsidRDefault="000C6BB5">
      <w:pPr>
        <w:pStyle w:val="a0"/>
        <w:rPr>
          <w:rFonts w:hint="cs"/>
          <w:rtl/>
        </w:rPr>
      </w:pPr>
      <w:r>
        <w:rPr>
          <w:rFonts w:hint="cs"/>
          <w:rtl/>
        </w:rPr>
        <w:t>כן מוצע לקבוע, כי היקף העסקאות המתבצעות בידי עושי השוק ומחיריהן, וכן המחיר שבו הם מתחייבים לקנות את איגרות החוב והמחיר שבו הם מתחייבים למוכרן, יפורסמו כפי שייקבע בהסכמים באופן שיבטיח</w:t>
      </w:r>
      <w:r>
        <w:rPr>
          <w:rFonts w:hint="cs"/>
          <w:rtl/>
        </w:rPr>
        <w:t xml:space="preserve"> את פומביותם.</w:t>
      </w:r>
    </w:p>
    <w:p w14:paraId="3FCD0B7F" w14:textId="77777777" w:rsidR="00000000" w:rsidRDefault="000C6BB5">
      <w:pPr>
        <w:pStyle w:val="a0"/>
        <w:rPr>
          <w:rFonts w:hint="cs"/>
          <w:rtl/>
        </w:rPr>
      </w:pPr>
    </w:p>
    <w:p w14:paraId="383EE493" w14:textId="77777777" w:rsidR="00000000" w:rsidRDefault="000C6BB5">
      <w:pPr>
        <w:pStyle w:val="a0"/>
        <w:rPr>
          <w:rFonts w:hint="cs"/>
          <w:rtl/>
        </w:rPr>
      </w:pPr>
      <w:r>
        <w:rPr>
          <w:rFonts w:hint="cs"/>
          <w:rtl/>
        </w:rPr>
        <w:t>5. סעיף 8 לחוק קובע, כי הנהלת ענייני המלווה תהיה בידי בנק ישראל. עד היום כל ההחלטות העקרוניות והחלטות המדיניות לגבי מלווה המדינה נתקבלו ונקבעו במשרד האוצר, תוך התייעצות ושיתוף פעולה עם הגורמים הרלוונטיים בבנק ישראל, בעוד כל ניהול מכירת איגרו</w:t>
      </w:r>
      <w:r>
        <w:rPr>
          <w:rFonts w:hint="cs"/>
          <w:rtl/>
        </w:rPr>
        <w:t xml:space="preserve">ת החוב והביצוע הטכני היה בידי בנק ישראל. </w:t>
      </w:r>
    </w:p>
    <w:p w14:paraId="5FD3A248" w14:textId="77777777" w:rsidR="00000000" w:rsidRDefault="000C6BB5">
      <w:pPr>
        <w:pStyle w:val="a0"/>
        <w:rPr>
          <w:rFonts w:hint="cs"/>
          <w:rtl/>
        </w:rPr>
      </w:pPr>
    </w:p>
    <w:p w14:paraId="55059DEA" w14:textId="77777777" w:rsidR="00000000" w:rsidRDefault="000C6BB5">
      <w:pPr>
        <w:pStyle w:val="a0"/>
        <w:rPr>
          <w:rFonts w:hint="cs"/>
          <w:rtl/>
        </w:rPr>
      </w:pPr>
      <w:r>
        <w:rPr>
          <w:rFonts w:hint="cs"/>
          <w:rtl/>
        </w:rPr>
        <w:t>לאחרונה הוקמה בחשב הכללי במשרד האוצר יחידה לניהול החוב הממשלתי, המרכזת את כל ההיבטים של ניהול החוב בראייה כוללת, כמקובל בארצות המפותחות. מוצע, על כן, במיוחד לאחר כניסתם של עושי השוק כמוצע לעיל, ולצורך ייעול והוזלת</w:t>
      </w:r>
      <w:r>
        <w:rPr>
          <w:rFonts w:hint="cs"/>
          <w:rtl/>
        </w:rPr>
        <w:t xml:space="preserve"> עלויות, לקבוע כי משרד האוצר ינהל את כל ענייני המלווה ובנק ישראל ימשיך להיות רק הבנקאי לעניין זה כמו לעניינים אחרים של הממשלה. </w:t>
      </w:r>
    </w:p>
    <w:p w14:paraId="5387FA37" w14:textId="77777777" w:rsidR="00000000" w:rsidRDefault="000C6BB5">
      <w:pPr>
        <w:pStyle w:val="a0"/>
        <w:rPr>
          <w:rFonts w:hint="cs"/>
          <w:rtl/>
        </w:rPr>
      </w:pPr>
    </w:p>
    <w:p w14:paraId="2296F283" w14:textId="77777777" w:rsidR="00000000" w:rsidRDefault="000C6BB5">
      <w:pPr>
        <w:pStyle w:val="a0"/>
        <w:rPr>
          <w:rFonts w:hint="cs"/>
          <w:rtl/>
        </w:rPr>
      </w:pPr>
      <w:r>
        <w:rPr>
          <w:rFonts w:hint="cs"/>
          <w:rtl/>
        </w:rPr>
        <w:t>אדוני היושב-ראש, חברי חברי הכנסת, אני מבקש לאשר את הצעות החוק בקריאה ראשונה. תודה.</w:t>
      </w:r>
    </w:p>
    <w:p w14:paraId="13E25FF6" w14:textId="77777777" w:rsidR="00000000" w:rsidRDefault="000C6BB5">
      <w:pPr>
        <w:pStyle w:val="a0"/>
        <w:ind w:firstLine="0"/>
        <w:rPr>
          <w:rFonts w:hint="cs"/>
          <w:rtl/>
        </w:rPr>
      </w:pPr>
    </w:p>
    <w:p w14:paraId="6E882812" w14:textId="77777777" w:rsidR="00000000" w:rsidRDefault="000C6BB5">
      <w:pPr>
        <w:pStyle w:val="af1"/>
        <w:rPr>
          <w:rFonts w:hint="cs"/>
          <w:rtl/>
        </w:rPr>
      </w:pPr>
      <w:r>
        <w:rPr>
          <w:rtl/>
        </w:rPr>
        <w:t>היו"ר</w:t>
      </w:r>
      <w:r>
        <w:rPr>
          <w:rFonts w:hint="cs"/>
          <w:rtl/>
        </w:rPr>
        <w:t xml:space="preserve"> אלי בן-מנחם:</w:t>
      </w:r>
    </w:p>
    <w:p w14:paraId="78763438" w14:textId="77777777" w:rsidR="00000000" w:rsidRDefault="000C6BB5">
      <w:pPr>
        <w:pStyle w:val="a0"/>
        <w:rPr>
          <w:rtl/>
        </w:rPr>
      </w:pPr>
    </w:p>
    <w:p w14:paraId="69BE47F2" w14:textId="77777777" w:rsidR="00000000" w:rsidRDefault="000C6BB5">
      <w:pPr>
        <w:pStyle w:val="a0"/>
        <w:rPr>
          <w:rFonts w:hint="cs"/>
          <w:rtl/>
        </w:rPr>
      </w:pPr>
      <w:r>
        <w:rPr>
          <w:rFonts w:hint="cs"/>
          <w:rtl/>
        </w:rPr>
        <w:t>תודה לשר גדעון עזרא. אנ</w:t>
      </w:r>
      <w:r>
        <w:rPr>
          <w:rFonts w:hint="cs"/>
          <w:rtl/>
        </w:rPr>
        <w:t>חנו עוברים לרשימת הדוברים. ראשון הדוברים, חבר הכנסת מוחמד ברכה - אינו נוכח. חבר הכנסת עסאם מח'ול, בבקשה; שלוש דקות, לא יותר.</w:t>
      </w:r>
    </w:p>
    <w:p w14:paraId="43DAF5A4" w14:textId="77777777" w:rsidR="00000000" w:rsidRDefault="000C6BB5">
      <w:pPr>
        <w:pStyle w:val="a0"/>
        <w:rPr>
          <w:rFonts w:hint="cs"/>
          <w:rtl/>
        </w:rPr>
      </w:pPr>
    </w:p>
    <w:p w14:paraId="420E6F8B" w14:textId="77777777" w:rsidR="00000000" w:rsidRDefault="000C6BB5">
      <w:pPr>
        <w:pStyle w:val="a"/>
        <w:rPr>
          <w:rtl/>
        </w:rPr>
      </w:pPr>
      <w:bookmarkStart w:id="335" w:name="FS000000542T02_08_2004_20_45_23"/>
      <w:bookmarkStart w:id="336" w:name="_Toc100311752"/>
      <w:bookmarkEnd w:id="335"/>
      <w:r>
        <w:rPr>
          <w:rFonts w:hint="eastAsia"/>
          <w:rtl/>
        </w:rPr>
        <w:t>עסאם</w:t>
      </w:r>
      <w:r>
        <w:rPr>
          <w:rtl/>
        </w:rPr>
        <w:t xml:space="preserve"> מח'ול (חד"ש-תע"ל):</w:t>
      </w:r>
      <w:bookmarkEnd w:id="336"/>
    </w:p>
    <w:p w14:paraId="3ED9EE9A" w14:textId="77777777" w:rsidR="00000000" w:rsidRDefault="000C6BB5">
      <w:pPr>
        <w:pStyle w:val="a0"/>
        <w:rPr>
          <w:rFonts w:hint="cs"/>
          <w:rtl/>
        </w:rPr>
      </w:pPr>
    </w:p>
    <w:p w14:paraId="49A3723F" w14:textId="77777777" w:rsidR="00000000" w:rsidRDefault="000C6BB5">
      <w:pPr>
        <w:pStyle w:val="a0"/>
        <w:rPr>
          <w:rFonts w:hint="cs"/>
          <w:rtl/>
        </w:rPr>
      </w:pPr>
      <w:r>
        <w:rPr>
          <w:rFonts w:hint="cs"/>
          <w:rtl/>
        </w:rPr>
        <w:t xml:space="preserve">אדוני היושב-ראש, חברי הכנסת, קודם אישרה הכנסת את הצעת החוק של התקנת מתקן שיגביל את מהירות כלי הרכב. הגיע </w:t>
      </w:r>
      <w:r>
        <w:rPr>
          <w:rFonts w:hint="cs"/>
          <w:rtl/>
        </w:rPr>
        <w:t xml:space="preserve">הזמן שהכנסת תחוקק חוק להתקין מתקן שיגביל את ההידרדרות האיומה שמובילה אליה הממשלה הזאת. </w:t>
      </w:r>
    </w:p>
    <w:p w14:paraId="1E62AEBC" w14:textId="77777777" w:rsidR="00000000" w:rsidRDefault="000C6BB5">
      <w:pPr>
        <w:pStyle w:val="a0"/>
        <w:rPr>
          <w:rFonts w:hint="cs"/>
          <w:rtl/>
        </w:rPr>
      </w:pPr>
    </w:p>
    <w:p w14:paraId="4AD61F96" w14:textId="77777777" w:rsidR="00000000" w:rsidRDefault="000C6BB5">
      <w:pPr>
        <w:pStyle w:val="a0"/>
        <w:rPr>
          <w:rFonts w:hint="cs"/>
          <w:rtl/>
        </w:rPr>
      </w:pPr>
      <w:r>
        <w:rPr>
          <w:rFonts w:hint="cs"/>
          <w:rtl/>
        </w:rPr>
        <w:t xml:space="preserve">אנחנו עדים בימים האחרונה למתקפה חסרת תקדים, למתקפה ברוטלית איומה על ציבור העובדים, במיוחד על עובדי הנמל. המפלצת מתדפקת על שערי הנמל ומנסה - - - </w:t>
      </w:r>
    </w:p>
    <w:p w14:paraId="1386ADAA" w14:textId="77777777" w:rsidR="00000000" w:rsidRDefault="000C6BB5">
      <w:pPr>
        <w:pStyle w:val="a0"/>
        <w:rPr>
          <w:rFonts w:hint="cs"/>
          <w:rtl/>
        </w:rPr>
      </w:pPr>
    </w:p>
    <w:p w14:paraId="30C10303" w14:textId="77777777" w:rsidR="00000000" w:rsidRDefault="000C6BB5">
      <w:pPr>
        <w:pStyle w:val="af0"/>
        <w:rPr>
          <w:rtl/>
        </w:rPr>
      </w:pPr>
      <w:r>
        <w:rPr>
          <w:rFonts w:hint="eastAsia"/>
          <w:rtl/>
        </w:rPr>
        <w:t>גדעון</w:t>
      </w:r>
      <w:r>
        <w:rPr>
          <w:rtl/>
        </w:rPr>
        <w:t xml:space="preserve"> סער (הליכוד):</w:t>
      </w:r>
    </w:p>
    <w:p w14:paraId="779D6307" w14:textId="77777777" w:rsidR="00000000" w:rsidRDefault="000C6BB5">
      <w:pPr>
        <w:pStyle w:val="a0"/>
        <w:rPr>
          <w:rFonts w:hint="cs"/>
          <w:rtl/>
        </w:rPr>
      </w:pPr>
    </w:p>
    <w:p w14:paraId="6BECF4AF" w14:textId="77777777" w:rsidR="00000000" w:rsidRDefault="000C6BB5">
      <w:pPr>
        <w:pStyle w:val="a0"/>
        <w:rPr>
          <w:rFonts w:hint="cs"/>
          <w:rtl/>
        </w:rPr>
      </w:pPr>
      <w:r>
        <w:rPr>
          <w:rFonts w:hint="cs"/>
          <w:rtl/>
        </w:rPr>
        <w:t>מפלצת?</w:t>
      </w:r>
    </w:p>
    <w:p w14:paraId="7C73C233" w14:textId="77777777" w:rsidR="00000000" w:rsidRDefault="000C6BB5">
      <w:pPr>
        <w:pStyle w:val="a0"/>
        <w:rPr>
          <w:rFonts w:hint="cs"/>
          <w:rtl/>
        </w:rPr>
      </w:pPr>
    </w:p>
    <w:p w14:paraId="7FEE1CA1" w14:textId="77777777" w:rsidR="00000000" w:rsidRDefault="000C6BB5">
      <w:pPr>
        <w:pStyle w:val="-"/>
        <w:rPr>
          <w:rtl/>
        </w:rPr>
      </w:pPr>
      <w:bookmarkStart w:id="337" w:name="FS000000542T02_08_2004_21_09_26"/>
      <w:bookmarkEnd w:id="337"/>
      <w:r>
        <w:rPr>
          <w:rFonts w:hint="eastAsia"/>
          <w:rtl/>
        </w:rPr>
        <w:t>עסאם</w:t>
      </w:r>
      <w:r>
        <w:rPr>
          <w:rtl/>
        </w:rPr>
        <w:t xml:space="preserve"> מח'ול (חד"ש-תע"ל):</w:t>
      </w:r>
    </w:p>
    <w:p w14:paraId="6CCD414D" w14:textId="77777777" w:rsidR="00000000" w:rsidRDefault="000C6BB5">
      <w:pPr>
        <w:pStyle w:val="a0"/>
        <w:ind w:firstLine="0"/>
        <w:rPr>
          <w:rFonts w:hint="cs"/>
          <w:rtl/>
        </w:rPr>
      </w:pPr>
    </w:p>
    <w:p w14:paraId="194F07B5" w14:textId="77777777" w:rsidR="00000000" w:rsidRDefault="000C6BB5">
      <w:pPr>
        <w:pStyle w:val="a0"/>
        <w:rPr>
          <w:rFonts w:hint="cs"/>
          <w:rtl/>
        </w:rPr>
      </w:pPr>
      <w:r>
        <w:rPr>
          <w:rFonts w:hint="cs"/>
          <w:rtl/>
        </w:rPr>
        <w:t>כן, אתה מגן על מפלצת. המפלצת שאתה מגן עליה היא הסכנה האיומה לכולם. מי ששולח עובדים ומשסה עובדים בעובדים, מי ששולח את עודד טירה - - -</w:t>
      </w:r>
    </w:p>
    <w:p w14:paraId="07E7716A" w14:textId="77777777" w:rsidR="00000000" w:rsidRDefault="000C6BB5">
      <w:pPr>
        <w:pStyle w:val="a0"/>
        <w:rPr>
          <w:rFonts w:hint="cs"/>
          <w:rtl/>
        </w:rPr>
      </w:pPr>
    </w:p>
    <w:p w14:paraId="54F6ADFF" w14:textId="77777777" w:rsidR="00000000" w:rsidRDefault="000C6BB5">
      <w:pPr>
        <w:pStyle w:val="af0"/>
        <w:rPr>
          <w:rtl/>
        </w:rPr>
      </w:pPr>
    </w:p>
    <w:p w14:paraId="167DFC36" w14:textId="77777777" w:rsidR="00000000" w:rsidRDefault="000C6BB5">
      <w:pPr>
        <w:pStyle w:val="af0"/>
        <w:rPr>
          <w:rtl/>
        </w:rPr>
      </w:pPr>
      <w:r>
        <w:rPr>
          <w:rFonts w:hint="eastAsia"/>
          <w:rtl/>
        </w:rPr>
        <w:t>גדעון</w:t>
      </w:r>
      <w:r>
        <w:rPr>
          <w:rtl/>
        </w:rPr>
        <w:t xml:space="preserve"> סער (הליכוד):</w:t>
      </w:r>
    </w:p>
    <w:p w14:paraId="7A415EA8" w14:textId="77777777" w:rsidR="00000000" w:rsidRDefault="000C6BB5">
      <w:pPr>
        <w:pStyle w:val="a0"/>
        <w:ind w:firstLine="0"/>
        <w:rPr>
          <w:rFonts w:hint="cs"/>
          <w:rtl/>
        </w:rPr>
      </w:pPr>
    </w:p>
    <w:p w14:paraId="38D95854" w14:textId="77777777" w:rsidR="00000000" w:rsidRDefault="000C6BB5">
      <w:pPr>
        <w:pStyle w:val="a0"/>
        <w:rPr>
          <w:rFonts w:hint="cs"/>
          <w:rtl/>
        </w:rPr>
      </w:pPr>
      <w:r>
        <w:rPr>
          <w:rFonts w:hint="cs"/>
          <w:rtl/>
        </w:rPr>
        <w:t xml:space="preserve">אתה קומוניסט, לא השתנית. </w:t>
      </w:r>
    </w:p>
    <w:p w14:paraId="051E6DC1" w14:textId="77777777" w:rsidR="00000000" w:rsidRDefault="000C6BB5">
      <w:pPr>
        <w:pStyle w:val="a0"/>
        <w:rPr>
          <w:rFonts w:hint="cs"/>
          <w:rtl/>
        </w:rPr>
      </w:pPr>
    </w:p>
    <w:p w14:paraId="7B65336A" w14:textId="77777777" w:rsidR="00000000" w:rsidRDefault="000C6BB5">
      <w:pPr>
        <w:pStyle w:val="af1"/>
        <w:rPr>
          <w:rFonts w:hint="cs"/>
          <w:rtl/>
        </w:rPr>
      </w:pPr>
      <w:r>
        <w:rPr>
          <w:rtl/>
        </w:rPr>
        <w:t>היו"ר</w:t>
      </w:r>
      <w:r>
        <w:rPr>
          <w:rFonts w:hint="cs"/>
          <w:rtl/>
        </w:rPr>
        <w:t xml:space="preserve"> אלי בן-מנחם:</w:t>
      </w:r>
    </w:p>
    <w:p w14:paraId="74727373" w14:textId="77777777" w:rsidR="00000000" w:rsidRDefault="000C6BB5">
      <w:pPr>
        <w:pStyle w:val="a0"/>
        <w:rPr>
          <w:rtl/>
        </w:rPr>
      </w:pPr>
    </w:p>
    <w:p w14:paraId="65C3EC0D" w14:textId="77777777" w:rsidR="00000000" w:rsidRDefault="000C6BB5">
      <w:pPr>
        <w:pStyle w:val="a0"/>
        <w:rPr>
          <w:rFonts w:hint="cs"/>
          <w:rtl/>
        </w:rPr>
      </w:pPr>
      <w:r>
        <w:rPr>
          <w:rFonts w:hint="cs"/>
          <w:rtl/>
        </w:rPr>
        <w:t>חבר הכנסת עסאם מח'ול</w:t>
      </w:r>
      <w:r>
        <w:rPr>
          <w:rFonts w:hint="cs"/>
          <w:rtl/>
        </w:rPr>
        <w:t xml:space="preserve">, אחרי שלוש דקות אני אפסיק אותך. אני רוצה שתביא בחשבון, תתייחס לדברים שאתה רוצה להגיד. </w:t>
      </w:r>
    </w:p>
    <w:p w14:paraId="28439081" w14:textId="77777777" w:rsidR="00000000" w:rsidRDefault="000C6BB5">
      <w:pPr>
        <w:pStyle w:val="a0"/>
        <w:ind w:firstLine="0"/>
        <w:rPr>
          <w:rFonts w:hint="cs"/>
          <w:rtl/>
        </w:rPr>
      </w:pPr>
      <w:bookmarkStart w:id="338" w:name="FS000000542T02_08_2004_20_46_42C"/>
      <w:bookmarkEnd w:id="338"/>
    </w:p>
    <w:p w14:paraId="430B8047" w14:textId="77777777" w:rsidR="00000000" w:rsidRDefault="000C6BB5">
      <w:pPr>
        <w:pStyle w:val="af0"/>
        <w:rPr>
          <w:rtl/>
        </w:rPr>
      </w:pPr>
      <w:r>
        <w:rPr>
          <w:rFonts w:hint="eastAsia"/>
          <w:rtl/>
        </w:rPr>
        <w:t>רוחמה</w:t>
      </w:r>
      <w:r>
        <w:rPr>
          <w:rtl/>
        </w:rPr>
        <w:t xml:space="preserve"> אברהם (הליכוד):</w:t>
      </w:r>
    </w:p>
    <w:p w14:paraId="2B44EE59" w14:textId="77777777" w:rsidR="00000000" w:rsidRDefault="000C6BB5">
      <w:pPr>
        <w:pStyle w:val="a0"/>
        <w:ind w:firstLine="0"/>
        <w:rPr>
          <w:rFonts w:hint="cs"/>
          <w:rtl/>
        </w:rPr>
      </w:pPr>
    </w:p>
    <w:p w14:paraId="0E789BE9" w14:textId="77777777" w:rsidR="00000000" w:rsidRDefault="000C6BB5">
      <w:pPr>
        <w:pStyle w:val="a0"/>
        <w:rPr>
          <w:rtl/>
        </w:rPr>
      </w:pPr>
      <w:r>
        <w:rPr>
          <w:rFonts w:hint="cs"/>
          <w:rtl/>
        </w:rPr>
        <w:t>מי ששולח ילדים לרצוח ילדים, מהו?</w:t>
      </w:r>
      <w:r>
        <w:rPr>
          <w:rFonts w:hint="cs"/>
        </w:rPr>
        <w:t xml:space="preserve"> </w:t>
      </w:r>
    </w:p>
    <w:p w14:paraId="4401E960" w14:textId="77777777" w:rsidR="00000000" w:rsidRDefault="000C6BB5">
      <w:pPr>
        <w:pStyle w:val="a0"/>
        <w:rPr>
          <w:rtl/>
        </w:rPr>
      </w:pPr>
    </w:p>
    <w:p w14:paraId="1862D667" w14:textId="77777777" w:rsidR="00000000" w:rsidRDefault="000C6BB5">
      <w:pPr>
        <w:pStyle w:val="-"/>
        <w:rPr>
          <w:rtl/>
        </w:rPr>
      </w:pPr>
      <w:bookmarkStart w:id="339" w:name="FS000000542T02_08_2004_21_11_55C"/>
      <w:bookmarkEnd w:id="339"/>
      <w:r>
        <w:rPr>
          <w:rtl/>
        </w:rPr>
        <w:t>עסאם מח'ול (חד"ש-תע"ל):</w:t>
      </w:r>
    </w:p>
    <w:p w14:paraId="22C7EEAF" w14:textId="77777777" w:rsidR="00000000" w:rsidRDefault="000C6BB5">
      <w:pPr>
        <w:pStyle w:val="a0"/>
        <w:rPr>
          <w:rtl/>
        </w:rPr>
      </w:pPr>
    </w:p>
    <w:p w14:paraId="6B1C6B11" w14:textId="77777777" w:rsidR="00000000" w:rsidRDefault="000C6BB5">
      <w:pPr>
        <w:pStyle w:val="a0"/>
        <w:rPr>
          <w:rFonts w:hint="cs"/>
          <w:rtl/>
        </w:rPr>
      </w:pPr>
      <w:r>
        <w:rPr>
          <w:rFonts w:hint="cs"/>
          <w:rtl/>
        </w:rPr>
        <w:t>תפסיקי את עם הרציחות שלך. זהו בדיוק. כאשר מדברים על העובדים את מתעוררת עם הדם שלך, ע</w:t>
      </w:r>
      <w:r>
        <w:rPr>
          <w:rFonts w:hint="cs"/>
          <w:rtl/>
        </w:rPr>
        <w:t xml:space="preserve">ם הדם בראש שלך. </w:t>
      </w:r>
    </w:p>
    <w:p w14:paraId="3C444D8F" w14:textId="77777777" w:rsidR="00000000" w:rsidRDefault="000C6BB5">
      <w:pPr>
        <w:pStyle w:val="a0"/>
        <w:rPr>
          <w:rFonts w:hint="cs"/>
          <w:rtl/>
        </w:rPr>
      </w:pPr>
    </w:p>
    <w:p w14:paraId="23602D75" w14:textId="77777777" w:rsidR="00000000" w:rsidRDefault="000C6BB5">
      <w:pPr>
        <w:pStyle w:val="a0"/>
        <w:rPr>
          <w:rFonts w:hint="cs"/>
          <w:rtl/>
        </w:rPr>
      </w:pPr>
      <w:r>
        <w:rPr>
          <w:rFonts w:hint="cs"/>
          <w:rtl/>
        </w:rPr>
        <w:t xml:space="preserve">מי שהיום משסה עובדים בעובדי הנמל, מי שהיום מנסה לשבור את שביתת עובדי הנמל שנאבקים על הזכויות </w:t>
      </w:r>
      <w:bookmarkStart w:id="340" w:name="FS000000542T02_08_2004_20_47_01C"/>
      <w:bookmarkEnd w:id="340"/>
      <w:r>
        <w:rPr>
          <w:rFonts w:hint="cs"/>
          <w:rtl/>
        </w:rPr>
        <w:t>האלמנטריות ביותר, הוא עושה מעשה פאשיסטי. פאשיזם זה לא רק עניין גזעני, ופאשיזם זה לא רק עניין לאומני. פאשיזם זה עניין חברתי קודם כול. אתם מגינים ע</w:t>
      </w:r>
      <w:r>
        <w:rPr>
          <w:rFonts w:hint="cs"/>
          <w:rtl/>
        </w:rPr>
        <w:t xml:space="preserve">ל הפאשיזם הזה, זה מה שאתם עושים. </w:t>
      </w:r>
    </w:p>
    <w:p w14:paraId="3BBCB86C" w14:textId="77777777" w:rsidR="00000000" w:rsidRDefault="000C6BB5">
      <w:pPr>
        <w:pStyle w:val="a0"/>
        <w:rPr>
          <w:rFonts w:hint="cs"/>
          <w:rtl/>
        </w:rPr>
      </w:pPr>
    </w:p>
    <w:p w14:paraId="51FBD5AF" w14:textId="77777777" w:rsidR="00000000" w:rsidRDefault="000C6BB5">
      <w:pPr>
        <w:pStyle w:val="af0"/>
        <w:rPr>
          <w:rtl/>
        </w:rPr>
      </w:pPr>
      <w:r>
        <w:rPr>
          <w:rFonts w:hint="eastAsia"/>
          <w:rtl/>
        </w:rPr>
        <w:t>רוחמה</w:t>
      </w:r>
      <w:r>
        <w:rPr>
          <w:rtl/>
        </w:rPr>
        <w:t xml:space="preserve"> אברהם (הליכוד):</w:t>
      </w:r>
    </w:p>
    <w:p w14:paraId="45417B3B" w14:textId="77777777" w:rsidR="00000000" w:rsidRDefault="000C6BB5">
      <w:pPr>
        <w:pStyle w:val="a0"/>
        <w:ind w:firstLine="0"/>
        <w:rPr>
          <w:rFonts w:hint="cs"/>
          <w:rtl/>
        </w:rPr>
      </w:pPr>
    </w:p>
    <w:p w14:paraId="7C216C68" w14:textId="77777777" w:rsidR="00000000" w:rsidRDefault="000C6BB5">
      <w:pPr>
        <w:pStyle w:val="a0"/>
        <w:rPr>
          <w:rFonts w:hint="cs"/>
          <w:rtl/>
        </w:rPr>
      </w:pPr>
      <w:r>
        <w:rPr>
          <w:rFonts w:hint="cs"/>
          <w:rtl/>
        </w:rPr>
        <w:t xml:space="preserve">מי ששולח ילדים, מהו? </w:t>
      </w:r>
    </w:p>
    <w:p w14:paraId="2948DA27" w14:textId="77777777" w:rsidR="00000000" w:rsidRDefault="000C6BB5">
      <w:pPr>
        <w:pStyle w:val="a0"/>
        <w:ind w:firstLine="0"/>
        <w:rPr>
          <w:rFonts w:hint="cs"/>
          <w:rtl/>
        </w:rPr>
      </w:pPr>
    </w:p>
    <w:p w14:paraId="6AE5D41F" w14:textId="77777777" w:rsidR="00000000" w:rsidRDefault="000C6BB5">
      <w:pPr>
        <w:pStyle w:val="-"/>
        <w:rPr>
          <w:rtl/>
        </w:rPr>
      </w:pPr>
      <w:bookmarkStart w:id="341" w:name="FS000000542T02_08_2004_20_47_38C"/>
      <w:bookmarkEnd w:id="341"/>
      <w:r>
        <w:rPr>
          <w:rtl/>
        </w:rPr>
        <w:t>עסאם מח'ול (חד"ש-תע"ל):</w:t>
      </w:r>
    </w:p>
    <w:p w14:paraId="0E078DD2" w14:textId="77777777" w:rsidR="00000000" w:rsidRDefault="000C6BB5">
      <w:pPr>
        <w:pStyle w:val="a0"/>
        <w:rPr>
          <w:rtl/>
        </w:rPr>
      </w:pPr>
    </w:p>
    <w:p w14:paraId="52D85BC6" w14:textId="77777777" w:rsidR="00000000" w:rsidRDefault="000C6BB5">
      <w:pPr>
        <w:pStyle w:val="a0"/>
        <w:rPr>
          <w:rFonts w:hint="cs"/>
          <w:rtl/>
        </w:rPr>
      </w:pPr>
      <w:r>
        <w:rPr>
          <w:rFonts w:hint="cs"/>
          <w:rtl/>
        </w:rPr>
        <w:t>קראתי השבוע מאמר של אמיר גולדשטיין ב"גלובס". הוא אומר: איום אסטרטגי על ישראל, עובדי הנמל. הוא אומר שעל ראש הממשלה אריאל שרון לפעול במדויק לפי המתכון ש</w:t>
      </w:r>
      <w:r>
        <w:rPr>
          <w:rFonts w:hint="cs"/>
          <w:rtl/>
        </w:rPr>
        <w:t xml:space="preserve">ל נשיא ארצות-הברית לשעבר רייגן, לפטר לאלתר את העובדים השובתים, להפעיל את הנמלים על-ידי חיילי צה"ל, להפוך את נמל חיפה ונמל אשדוד לחברות נפרדות, להקים נמל רביעי פרטי אשר יתחרה בנמלים הציבוריים; להראות לציבור כי יש לו מנהיג אמיתי, מנהיג חזק. </w:t>
      </w:r>
    </w:p>
    <w:p w14:paraId="51459465" w14:textId="77777777" w:rsidR="00000000" w:rsidRDefault="000C6BB5">
      <w:pPr>
        <w:pStyle w:val="a0"/>
        <w:rPr>
          <w:rFonts w:hint="cs"/>
          <w:rtl/>
        </w:rPr>
      </w:pPr>
    </w:p>
    <w:p w14:paraId="755ABBE2" w14:textId="77777777" w:rsidR="00000000" w:rsidRDefault="000C6BB5">
      <w:pPr>
        <w:pStyle w:val="af0"/>
        <w:rPr>
          <w:rtl/>
        </w:rPr>
      </w:pPr>
      <w:r>
        <w:rPr>
          <w:rFonts w:hint="eastAsia"/>
          <w:rtl/>
        </w:rPr>
        <w:t>רוני</w:t>
      </w:r>
      <w:r>
        <w:rPr>
          <w:rtl/>
        </w:rPr>
        <w:t xml:space="preserve"> בר-און (הל</w:t>
      </w:r>
      <w:r>
        <w:rPr>
          <w:rtl/>
        </w:rPr>
        <w:t>יכוד):</w:t>
      </w:r>
    </w:p>
    <w:p w14:paraId="34E6BB19" w14:textId="77777777" w:rsidR="00000000" w:rsidRDefault="000C6BB5">
      <w:pPr>
        <w:pStyle w:val="a0"/>
        <w:rPr>
          <w:rFonts w:hint="cs"/>
          <w:rtl/>
        </w:rPr>
      </w:pPr>
    </w:p>
    <w:p w14:paraId="12A47A70" w14:textId="77777777" w:rsidR="00000000" w:rsidRDefault="000C6BB5">
      <w:pPr>
        <w:pStyle w:val="a0"/>
        <w:rPr>
          <w:rFonts w:hint="cs"/>
          <w:rtl/>
        </w:rPr>
      </w:pPr>
      <w:r>
        <w:rPr>
          <w:rFonts w:hint="cs"/>
          <w:rtl/>
        </w:rPr>
        <w:t>- - -</w:t>
      </w:r>
    </w:p>
    <w:p w14:paraId="4AF9D1AF" w14:textId="77777777" w:rsidR="00000000" w:rsidRDefault="000C6BB5">
      <w:pPr>
        <w:pStyle w:val="a0"/>
        <w:rPr>
          <w:rFonts w:hint="cs"/>
          <w:rtl/>
        </w:rPr>
      </w:pPr>
    </w:p>
    <w:p w14:paraId="6CEE0CD9" w14:textId="77777777" w:rsidR="00000000" w:rsidRDefault="000C6BB5">
      <w:pPr>
        <w:pStyle w:val="-"/>
        <w:rPr>
          <w:rtl/>
        </w:rPr>
      </w:pPr>
      <w:r>
        <w:rPr>
          <w:rtl/>
        </w:rPr>
        <w:t>עסאם מח'ול (חד"ש-תע"ל):</w:t>
      </w:r>
    </w:p>
    <w:p w14:paraId="036FDEB7" w14:textId="77777777" w:rsidR="00000000" w:rsidRDefault="000C6BB5">
      <w:pPr>
        <w:pStyle w:val="a0"/>
        <w:rPr>
          <w:rFonts w:hint="cs"/>
          <w:rtl/>
        </w:rPr>
      </w:pPr>
    </w:p>
    <w:p w14:paraId="75BFCBF3" w14:textId="77777777" w:rsidR="00000000" w:rsidRDefault="000C6BB5">
      <w:pPr>
        <w:pStyle w:val="a0"/>
        <w:rPr>
          <w:rFonts w:hint="cs"/>
          <w:rtl/>
        </w:rPr>
      </w:pPr>
      <w:r>
        <w:rPr>
          <w:rFonts w:hint="cs"/>
          <w:rtl/>
        </w:rPr>
        <w:t xml:space="preserve">אנחנו מכירים את הסיפורים האלה, את המינוחים האלה, ממקומות אחרים. מאירופה של שנות ה-30 אנחנו מכירים את המונחים האלה. על מה אתם מגינים ועל מי? </w:t>
      </w:r>
    </w:p>
    <w:p w14:paraId="5A000F54" w14:textId="77777777" w:rsidR="00000000" w:rsidRDefault="000C6BB5">
      <w:pPr>
        <w:pStyle w:val="a0"/>
        <w:rPr>
          <w:rFonts w:hint="cs"/>
          <w:rtl/>
        </w:rPr>
      </w:pPr>
    </w:p>
    <w:p w14:paraId="4F58F2A4" w14:textId="77777777" w:rsidR="00000000" w:rsidRDefault="000C6BB5">
      <w:pPr>
        <w:pStyle w:val="af0"/>
        <w:rPr>
          <w:rtl/>
        </w:rPr>
      </w:pPr>
      <w:r>
        <w:rPr>
          <w:rFonts w:hint="eastAsia"/>
          <w:rtl/>
        </w:rPr>
        <w:t>רוני</w:t>
      </w:r>
      <w:r>
        <w:rPr>
          <w:rtl/>
        </w:rPr>
        <w:t xml:space="preserve"> בר-און (הליכוד):</w:t>
      </w:r>
    </w:p>
    <w:p w14:paraId="2261515A" w14:textId="77777777" w:rsidR="00000000" w:rsidRDefault="000C6BB5">
      <w:pPr>
        <w:pStyle w:val="a0"/>
        <w:ind w:firstLine="0"/>
        <w:rPr>
          <w:rFonts w:hint="cs"/>
          <w:rtl/>
        </w:rPr>
      </w:pPr>
    </w:p>
    <w:p w14:paraId="0A7AA006" w14:textId="77777777" w:rsidR="00000000" w:rsidRDefault="000C6BB5">
      <w:pPr>
        <w:pStyle w:val="a0"/>
        <w:rPr>
          <w:rFonts w:hint="cs"/>
          <w:rtl/>
        </w:rPr>
      </w:pPr>
      <w:r>
        <w:rPr>
          <w:rFonts w:hint="cs"/>
          <w:rtl/>
        </w:rPr>
        <w:t>- - - אתם שותפים של - - -  אתה קומוניסט שותף של - -</w:t>
      </w:r>
      <w:r>
        <w:rPr>
          <w:rFonts w:hint="cs"/>
          <w:rtl/>
        </w:rPr>
        <w:t xml:space="preserve"> -</w:t>
      </w:r>
    </w:p>
    <w:p w14:paraId="1D59ADBF" w14:textId="77777777" w:rsidR="00000000" w:rsidRDefault="000C6BB5">
      <w:pPr>
        <w:pStyle w:val="a0"/>
        <w:rPr>
          <w:rFonts w:hint="cs"/>
          <w:rtl/>
        </w:rPr>
      </w:pPr>
    </w:p>
    <w:p w14:paraId="146B2845" w14:textId="77777777" w:rsidR="00000000" w:rsidRDefault="000C6BB5">
      <w:pPr>
        <w:pStyle w:val="-"/>
        <w:rPr>
          <w:rtl/>
        </w:rPr>
      </w:pPr>
      <w:bookmarkStart w:id="342" w:name="FS000000542T02_08_2004_21_18_07C"/>
      <w:bookmarkEnd w:id="342"/>
      <w:r>
        <w:rPr>
          <w:rtl/>
        </w:rPr>
        <w:t>עסאם מח'ול (חד"ש-תע"ל):</w:t>
      </w:r>
    </w:p>
    <w:p w14:paraId="6DF4952A" w14:textId="77777777" w:rsidR="00000000" w:rsidRDefault="000C6BB5">
      <w:pPr>
        <w:pStyle w:val="a0"/>
        <w:rPr>
          <w:rtl/>
        </w:rPr>
      </w:pPr>
    </w:p>
    <w:p w14:paraId="5B0B4BA4" w14:textId="77777777" w:rsidR="00000000" w:rsidRDefault="000C6BB5">
      <w:pPr>
        <w:pStyle w:val="a0"/>
        <w:rPr>
          <w:rFonts w:hint="cs"/>
          <w:rtl/>
        </w:rPr>
      </w:pPr>
      <w:r>
        <w:rPr>
          <w:rFonts w:hint="cs"/>
          <w:rtl/>
        </w:rPr>
        <w:t xml:space="preserve">אתם מגינים על מפלצת. אתה מגן על המפלצת שכאן היום, על הפאשיזם שמתדפק בנמלים, אתה שמנסה לשבור עובדים. הגולדשטיין החברתי הזה הוא לא פחות איום מהגולדשטיין ההוא. </w:t>
      </w:r>
    </w:p>
    <w:p w14:paraId="5B61B542" w14:textId="77777777" w:rsidR="00000000" w:rsidRDefault="000C6BB5">
      <w:pPr>
        <w:pStyle w:val="a0"/>
        <w:rPr>
          <w:rFonts w:hint="cs"/>
          <w:rtl/>
        </w:rPr>
      </w:pPr>
    </w:p>
    <w:p w14:paraId="4E738748" w14:textId="77777777" w:rsidR="00000000" w:rsidRDefault="000C6BB5">
      <w:pPr>
        <w:pStyle w:val="af0"/>
        <w:rPr>
          <w:rtl/>
        </w:rPr>
      </w:pPr>
      <w:r>
        <w:rPr>
          <w:rFonts w:hint="eastAsia"/>
          <w:rtl/>
        </w:rPr>
        <w:t>רוני</w:t>
      </w:r>
      <w:r>
        <w:rPr>
          <w:rtl/>
        </w:rPr>
        <w:t xml:space="preserve"> בר-און (הליכוד):</w:t>
      </w:r>
    </w:p>
    <w:p w14:paraId="4119BAFC" w14:textId="77777777" w:rsidR="00000000" w:rsidRDefault="000C6BB5">
      <w:pPr>
        <w:pStyle w:val="a0"/>
        <w:rPr>
          <w:rFonts w:hint="cs"/>
          <w:rtl/>
        </w:rPr>
      </w:pPr>
    </w:p>
    <w:p w14:paraId="1327299F" w14:textId="77777777" w:rsidR="00000000" w:rsidRDefault="000C6BB5">
      <w:pPr>
        <w:pStyle w:val="a0"/>
        <w:rPr>
          <w:rFonts w:hint="cs"/>
          <w:rtl/>
        </w:rPr>
      </w:pPr>
      <w:r>
        <w:rPr>
          <w:rFonts w:hint="cs"/>
          <w:rtl/>
        </w:rPr>
        <w:t xml:space="preserve">אתה והמופתי - - - שלך. שותף של - - - אתה. </w:t>
      </w:r>
    </w:p>
    <w:p w14:paraId="60746498" w14:textId="77777777" w:rsidR="00000000" w:rsidRDefault="000C6BB5">
      <w:pPr>
        <w:pStyle w:val="a0"/>
        <w:rPr>
          <w:rFonts w:hint="cs"/>
          <w:rtl/>
        </w:rPr>
      </w:pPr>
    </w:p>
    <w:p w14:paraId="6C43FF05" w14:textId="77777777" w:rsidR="00000000" w:rsidRDefault="000C6BB5">
      <w:pPr>
        <w:pStyle w:val="-"/>
        <w:rPr>
          <w:rtl/>
        </w:rPr>
      </w:pPr>
      <w:bookmarkStart w:id="343" w:name="FS000000542T02_08_2004_21_20_05C"/>
      <w:bookmarkEnd w:id="343"/>
      <w:r>
        <w:rPr>
          <w:rtl/>
        </w:rPr>
        <w:t>ע</w:t>
      </w:r>
      <w:r>
        <w:rPr>
          <w:rtl/>
        </w:rPr>
        <w:t>סאם מח'ול (חד"ש-תע"ל):</w:t>
      </w:r>
    </w:p>
    <w:p w14:paraId="079B60ED" w14:textId="77777777" w:rsidR="00000000" w:rsidRDefault="000C6BB5">
      <w:pPr>
        <w:pStyle w:val="a0"/>
        <w:rPr>
          <w:rtl/>
        </w:rPr>
      </w:pPr>
    </w:p>
    <w:p w14:paraId="6EE20C2F" w14:textId="77777777" w:rsidR="00000000" w:rsidRDefault="000C6BB5">
      <w:pPr>
        <w:pStyle w:val="a0"/>
        <w:rPr>
          <w:rFonts w:hint="cs"/>
          <w:rtl/>
        </w:rPr>
      </w:pPr>
      <w:r>
        <w:rPr>
          <w:rFonts w:hint="cs"/>
          <w:rtl/>
        </w:rPr>
        <w:t xml:space="preserve">אתה מגן על שני הגולדשטיינים. אתם עצבניים מכיוון שחושפים את הפנים האמיתיות שלכם לא כלפי העם הפלסטיני, אלא כלפי עובדי נמל חיפה היום ונמל אשדוד. מזה אתם נבהלים, מזה אתם רועדים, כי האמת שלכם היא אמת פאשיסטית איומה. זה הייעוד שלכם. </w:t>
      </w:r>
    </w:p>
    <w:p w14:paraId="70FA47BB" w14:textId="77777777" w:rsidR="00000000" w:rsidRDefault="000C6BB5">
      <w:pPr>
        <w:pStyle w:val="a0"/>
        <w:rPr>
          <w:rFonts w:hint="cs"/>
          <w:rtl/>
        </w:rPr>
      </w:pPr>
    </w:p>
    <w:p w14:paraId="4C9EB70F" w14:textId="77777777" w:rsidR="00000000" w:rsidRDefault="000C6BB5">
      <w:pPr>
        <w:pStyle w:val="a0"/>
        <w:rPr>
          <w:rFonts w:hint="cs"/>
          <w:rtl/>
        </w:rPr>
      </w:pPr>
      <w:r>
        <w:rPr>
          <w:rFonts w:hint="cs"/>
          <w:rtl/>
        </w:rPr>
        <w:t>פעם</w:t>
      </w:r>
      <w:r>
        <w:rPr>
          <w:rFonts w:hint="cs"/>
          <w:rtl/>
        </w:rPr>
        <w:t xml:space="preserve"> מנהיג האיגוד המקצועי, חברי בנימין גונן, טבע את האמירה: היום "אתא", מחר אתה. היום הוא טובע את האמירה: היום עובדי הנמל, ומחר העובדים בכלל. אתם מהווים סכנה אסטרטגית לעובדים בישראל, לזכויותיהם, ליכולתם לחיות בכבוד. אתם מפלצת איומה כלפי ציבור העובדים, וצריך לה</w:t>
      </w:r>
      <w:r>
        <w:rPr>
          <w:rFonts w:hint="cs"/>
          <w:rtl/>
        </w:rPr>
        <w:t xml:space="preserve">פנים את זה. </w:t>
      </w:r>
    </w:p>
    <w:p w14:paraId="7FE1AA77" w14:textId="77777777" w:rsidR="00000000" w:rsidRDefault="000C6BB5">
      <w:pPr>
        <w:pStyle w:val="af0"/>
        <w:rPr>
          <w:rFonts w:hint="cs"/>
          <w:rtl/>
        </w:rPr>
      </w:pPr>
    </w:p>
    <w:p w14:paraId="0F558647" w14:textId="77777777" w:rsidR="00000000" w:rsidRDefault="000C6BB5">
      <w:pPr>
        <w:pStyle w:val="af0"/>
        <w:rPr>
          <w:rtl/>
        </w:rPr>
      </w:pPr>
      <w:r>
        <w:rPr>
          <w:rFonts w:hint="eastAsia"/>
          <w:rtl/>
        </w:rPr>
        <w:t>רוני</w:t>
      </w:r>
      <w:r>
        <w:rPr>
          <w:rtl/>
        </w:rPr>
        <w:t xml:space="preserve"> בר-און (הליכוד):</w:t>
      </w:r>
    </w:p>
    <w:p w14:paraId="5F0D0CC3" w14:textId="77777777" w:rsidR="00000000" w:rsidRDefault="000C6BB5">
      <w:pPr>
        <w:pStyle w:val="a0"/>
        <w:ind w:firstLine="0"/>
        <w:rPr>
          <w:rFonts w:hint="cs"/>
          <w:rtl/>
        </w:rPr>
      </w:pPr>
    </w:p>
    <w:p w14:paraId="12AF6CCF" w14:textId="77777777" w:rsidR="00000000" w:rsidRDefault="000C6BB5">
      <w:pPr>
        <w:pStyle w:val="a0"/>
        <w:rPr>
          <w:rFonts w:hint="cs"/>
          <w:rtl/>
        </w:rPr>
      </w:pPr>
      <w:r>
        <w:rPr>
          <w:rFonts w:hint="cs"/>
          <w:rtl/>
        </w:rPr>
        <w:t>לך למופתי, תלך.</w:t>
      </w:r>
    </w:p>
    <w:p w14:paraId="6EEDFE1D" w14:textId="77777777" w:rsidR="00000000" w:rsidRDefault="000C6BB5">
      <w:pPr>
        <w:pStyle w:val="a0"/>
        <w:rPr>
          <w:rFonts w:hint="cs"/>
          <w:rtl/>
        </w:rPr>
      </w:pPr>
    </w:p>
    <w:p w14:paraId="3B3A923A" w14:textId="77777777" w:rsidR="00000000" w:rsidRDefault="000C6BB5">
      <w:pPr>
        <w:pStyle w:val="-"/>
        <w:rPr>
          <w:rtl/>
        </w:rPr>
      </w:pPr>
      <w:bookmarkStart w:id="344" w:name="FS000000542T02_08_2004_21_22_57C"/>
      <w:bookmarkEnd w:id="344"/>
      <w:r>
        <w:rPr>
          <w:rtl/>
        </w:rPr>
        <w:t>עסאם מח'ול (חד"ש-תע"ל):</w:t>
      </w:r>
    </w:p>
    <w:p w14:paraId="51087FEE" w14:textId="77777777" w:rsidR="00000000" w:rsidRDefault="000C6BB5">
      <w:pPr>
        <w:pStyle w:val="a0"/>
        <w:rPr>
          <w:rtl/>
        </w:rPr>
      </w:pPr>
    </w:p>
    <w:p w14:paraId="4E20A487" w14:textId="77777777" w:rsidR="00000000" w:rsidRDefault="000C6BB5">
      <w:pPr>
        <w:pStyle w:val="a0"/>
        <w:rPr>
          <w:rFonts w:hint="cs"/>
          <w:rtl/>
        </w:rPr>
      </w:pPr>
      <w:r>
        <w:rPr>
          <w:rFonts w:hint="cs"/>
          <w:rtl/>
        </w:rPr>
        <w:t xml:space="preserve">אתה תלך למופתי שלך. אתה תלך לגולדשטיין שלך. גזען קטן אתה. </w:t>
      </w:r>
    </w:p>
    <w:p w14:paraId="5554AB6E" w14:textId="77777777" w:rsidR="00000000" w:rsidRDefault="000C6BB5">
      <w:pPr>
        <w:pStyle w:val="a0"/>
        <w:rPr>
          <w:rFonts w:hint="cs"/>
          <w:rtl/>
        </w:rPr>
      </w:pPr>
    </w:p>
    <w:p w14:paraId="2C417361" w14:textId="77777777" w:rsidR="00000000" w:rsidRDefault="000C6BB5">
      <w:pPr>
        <w:pStyle w:val="af1"/>
        <w:rPr>
          <w:rFonts w:hint="cs"/>
          <w:rtl/>
        </w:rPr>
      </w:pPr>
      <w:r>
        <w:rPr>
          <w:rtl/>
        </w:rPr>
        <w:t>היו"ר</w:t>
      </w:r>
      <w:r>
        <w:rPr>
          <w:rFonts w:hint="cs"/>
          <w:rtl/>
        </w:rPr>
        <w:t xml:space="preserve"> אלי בן-מנחם:</w:t>
      </w:r>
    </w:p>
    <w:p w14:paraId="65F4109A" w14:textId="77777777" w:rsidR="00000000" w:rsidRDefault="000C6BB5">
      <w:pPr>
        <w:pStyle w:val="a0"/>
        <w:rPr>
          <w:rtl/>
        </w:rPr>
      </w:pPr>
    </w:p>
    <w:p w14:paraId="5F2DBEE8" w14:textId="77777777" w:rsidR="00000000" w:rsidRDefault="000C6BB5">
      <w:pPr>
        <w:pStyle w:val="a0"/>
        <w:rPr>
          <w:rFonts w:hint="cs"/>
          <w:rtl/>
        </w:rPr>
      </w:pPr>
      <w:r>
        <w:rPr>
          <w:rFonts w:hint="cs"/>
          <w:rtl/>
        </w:rPr>
        <w:t xml:space="preserve">חבר הכנסת מח'ול. חבר הכנסת בר-און - -  </w:t>
      </w:r>
    </w:p>
    <w:p w14:paraId="7901B7C0" w14:textId="77777777" w:rsidR="00000000" w:rsidRDefault="000C6BB5">
      <w:pPr>
        <w:pStyle w:val="a0"/>
        <w:rPr>
          <w:rFonts w:hint="cs"/>
          <w:rtl/>
        </w:rPr>
      </w:pPr>
    </w:p>
    <w:p w14:paraId="51F3290D" w14:textId="77777777" w:rsidR="00000000" w:rsidRDefault="000C6BB5">
      <w:pPr>
        <w:pStyle w:val="af0"/>
        <w:rPr>
          <w:rtl/>
        </w:rPr>
      </w:pPr>
      <w:r>
        <w:rPr>
          <w:rFonts w:hint="eastAsia"/>
          <w:rtl/>
        </w:rPr>
        <w:t>עסאם</w:t>
      </w:r>
      <w:r>
        <w:rPr>
          <w:rtl/>
        </w:rPr>
        <w:t xml:space="preserve"> מח'ול (חד"ש-תע"ל):</w:t>
      </w:r>
    </w:p>
    <w:p w14:paraId="787AAB90" w14:textId="77777777" w:rsidR="00000000" w:rsidRDefault="000C6BB5">
      <w:pPr>
        <w:pStyle w:val="a0"/>
        <w:ind w:firstLine="0"/>
        <w:rPr>
          <w:rFonts w:hint="cs"/>
          <w:rtl/>
        </w:rPr>
      </w:pPr>
    </w:p>
    <w:p w14:paraId="1514BD55" w14:textId="77777777" w:rsidR="00000000" w:rsidRDefault="000C6BB5">
      <w:pPr>
        <w:pStyle w:val="a0"/>
        <w:rPr>
          <w:rFonts w:hint="cs"/>
          <w:rtl/>
        </w:rPr>
      </w:pPr>
      <w:r>
        <w:rPr>
          <w:rFonts w:hint="cs"/>
          <w:rtl/>
        </w:rPr>
        <w:t xml:space="preserve">חבר כנסת בריון. </w:t>
      </w:r>
    </w:p>
    <w:p w14:paraId="57B02FD5" w14:textId="77777777" w:rsidR="00000000" w:rsidRDefault="000C6BB5">
      <w:pPr>
        <w:pStyle w:val="a0"/>
        <w:rPr>
          <w:rFonts w:hint="cs"/>
          <w:rtl/>
        </w:rPr>
      </w:pPr>
    </w:p>
    <w:p w14:paraId="1D27E2EF" w14:textId="77777777" w:rsidR="00000000" w:rsidRDefault="000C6BB5">
      <w:pPr>
        <w:pStyle w:val="af1"/>
        <w:rPr>
          <w:rFonts w:hint="cs"/>
          <w:rtl/>
        </w:rPr>
      </w:pPr>
      <w:r>
        <w:rPr>
          <w:rtl/>
        </w:rPr>
        <w:t>היו"ר</w:t>
      </w:r>
      <w:r>
        <w:rPr>
          <w:rFonts w:hint="cs"/>
          <w:rtl/>
        </w:rPr>
        <w:t xml:space="preserve"> אלי בן-</w:t>
      </w:r>
      <w:r>
        <w:rPr>
          <w:rFonts w:hint="cs"/>
          <w:rtl/>
        </w:rPr>
        <w:t>מנחם:</w:t>
      </w:r>
    </w:p>
    <w:p w14:paraId="1E39BB86" w14:textId="77777777" w:rsidR="00000000" w:rsidRDefault="000C6BB5">
      <w:pPr>
        <w:pStyle w:val="a0"/>
        <w:rPr>
          <w:rFonts w:hint="cs"/>
          <w:rtl/>
        </w:rPr>
      </w:pPr>
    </w:p>
    <w:p w14:paraId="27DBCF36" w14:textId="77777777" w:rsidR="00000000" w:rsidRDefault="000C6BB5">
      <w:pPr>
        <w:pStyle w:val="a0"/>
        <w:rPr>
          <w:rFonts w:hint="cs"/>
          <w:rtl/>
        </w:rPr>
      </w:pPr>
      <w:r>
        <w:rPr>
          <w:rFonts w:hint="cs"/>
          <w:rtl/>
        </w:rPr>
        <w:t>- - יש יום ארוך, אתה לא רוצה להישאר פה עד מחר בבוקר. חבר הכנסת עזמי בשארה - אינו נוכח. חבר הכנסת אחמד טיבי - לא נוכח. חבר הכנסת דניאל בנלולו - לא נוכח. חבר הכנסת אופיר פינס נוכח. גם לרשותך שלוש דקות, בבקשה.</w:t>
      </w:r>
    </w:p>
    <w:p w14:paraId="36A901B1" w14:textId="77777777" w:rsidR="00000000" w:rsidRDefault="000C6BB5">
      <w:pPr>
        <w:pStyle w:val="a0"/>
        <w:rPr>
          <w:rFonts w:hint="cs"/>
          <w:rtl/>
        </w:rPr>
      </w:pPr>
    </w:p>
    <w:p w14:paraId="0CB2AA30" w14:textId="77777777" w:rsidR="00000000" w:rsidRDefault="000C6BB5">
      <w:pPr>
        <w:pStyle w:val="a"/>
        <w:rPr>
          <w:rtl/>
        </w:rPr>
      </w:pPr>
      <w:bookmarkStart w:id="345" w:name="FS000000455T02_08_2004_20_50_33"/>
      <w:bookmarkStart w:id="346" w:name="_Toc100311753"/>
      <w:bookmarkEnd w:id="345"/>
      <w:r>
        <w:rPr>
          <w:rFonts w:hint="eastAsia"/>
          <w:rtl/>
        </w:rPr>
        <w:t>אופיר</w:t>
      </w:r>
      <w:r>
        <w:rPr>
          <w:rtl/>
        </w:rPr>
        <w:t xml:space="preserve"> פינס-פז (העבודה-מימד):</w:t>
      </w:r>
      <w:bookmarkEnd w:id="346"/>
    </w:p>
    <w:p w14:paraId="3D37A078" w14:textId="77777777" w:rsidR="00000000" w:rsidRDefault="000C6BB5">
      <w:pPr>
        <w:pStyle w:val="a0"/>
        <w:rPr>
          <w:rFonts w:hint="cs"/>
          <w:rtl/>
        </w:rPr>
      </w:pPr>
    </w:p>
    <w:p w14:paraId="1A13FBCE" w14:textId="77777777" w:rsidR="00000000" w:rsidRDefault="000C6BB5">
      <w:pPr>
        <w:pStyle w:val="a0"/>
        <w:rPr>
          <w:rFonts w:hint="cs"/>
          <w:rtl/>
        </w:rPr>
      </w:pPr>
      <w:r>
        <w:rPr>
          <w:rFonts w:hint="cs"/>
          <w:rtl/>
        </w:rPr>
        <w:t>אדוני היושב</w:t>
      </w:r>
      <w:r>
        <w:rPr>
          <w:rFonts w:hint="cs"/>
          <w:rtl/>
        </w:rPr>
        <w:t>-ראש, חברי חברי הכנסת - - -</w:t>
      </w:r>
    </w:p>
    <w:p w14:paraId="0BAFCA02" w14:textId="77777777" w:rsidR="00000000" w:rsidRDefault="000C6BB5">
      <w:pPr>
        <w:pStyle w:val="af0"/>
        <w:rPr>
          <w:rFonts w:hint="cs"/>
          <w:rtl/>
        </w:rPr>
      </w:pPr>
    </w:p>
    <w:p w14:paraId="71E55CBB" w14:textId="77777777" w:rsidR="00000000" w:rsidRDefault="000C6BB5">
      <w:pPr>
        <w:pStyle w:val="af0"/>
        <w:rPr>
          <w:rtl/>
        </w:rPr>
      </w:pPr>
      <w:r>
        <w:rPr>
          <w:rFonts w:hint="eastAsia"/>
          <w:rtl/>
        </w:rPr>
        <w:t>גדעון</w:t>
      </w:r>
      <w:r>
        <w:rPr>
          <w:rtl/>
        </w:rPr>
        <w:t xml:space="preserve"> סער (הליכוד):</w:t>
      </w:r>
    </w:p>
    <w:p w14:paraId="07236002" w14:textId="77777777" w:rsidR="00000000" w:rsidRDefault="000C6BB5">
      <w:pPr>
        <w:pStyle w:val="a0"/>
        <w:rPr>
          <w:rFonts w:hint="cs"/>
          <w:rtl/>
        </w:rPr>
      </w:pPr>
    </w:p>
    <w:p w14:paraId="7326D9C1" w14:textId="77777777" w:rsidR="00000000" w:rsidRDefault="000C6BB5">
      <w:pPr>
        <w:pStyle w:val="a0"/>
        <w:rPr>
          <w:rFonts w:hint="cs"/>
          <w:rtl/>
        </w:rPr>
      </w:pPr>
      <w:r>
        <w:rPr>
          <w:rFonts w:hint="cs"/>
          <w:rtl/>
        </w:rPr>
        <w:t>סיעת יחיד.</w:t>
      </w:r>
    </w:p>
    <w:p w14:paraId="347CC7AF" w14:textId="77777777" w:rsidR="00000000" w:rsidRDefault="000C6BB5">
      <w:pPr>
        <w:pStyle w:val="a0"/>
        <w:rPr>
          <w:rFonts w:hint="cs"/>
          <w:rtl/>
        </w:rPr>
      </w:pPr>
    </w:p>
    <w:p w14:paraId="3205671B" w14:textId="77777777" w:rsidR="00000000" w:rsidRDefault="000C6BB5">
      <w:pPr>
        <w:pStyle w:val="-"/>
        <w:rPr>
          <w:rtl/>
        </w:rPr>
      </w:pPr>
      <w:bookmarkStart w:id="347" w:name="FS000000542T02_08_2004_21_26_12C"/>
      <w:bookmarkStart w:id="348" w:name="FS000000455T02_08_2004_21_26_15"/>
      <w:bookmarkEnd w:id="347"/>
      <w:bookmarkEnd w:id="348"/>
      <w:r>
        <w:rPr>
          <w:rtl/>
        </w:rPr>
        <w:t>אופיר פינס-פז (העבודה-מימד):</w:t>
      </w:r>
    </w:p>
    <w:p w14:paraId="14514B2E" w14:textId="77777777" w:rsidR="00000000" w:rsidRDefault="000C6BB5">
      <w:pPr>
        <w:pStyle w:val="a0"/>
        <w:rPr>
          <w:rtl/>
        </w:rPr>
      </w:pPr>
    </w:p>
    <w:p w14:paraId="0DBDEB6C" w14:textId="77777777" w:rsidR="00000000" w:rsidRDefault="000C6BB5">
      <w:pPr>
        <w:pStyle w:val="a0"/>
        <w:rPr>
          <w:rFonts w:hint="cs"/>
          <w:rtl/>
        </w:rPr>
      </w:pPr>
      <w:r>
        <w:rPr>
          <w:rFonts w:hint="cs"/>
          <w:rtl/>
        </w:rPr>
        <w:t xml:space="preserve">קודם כול, יושב-ראש הישיבה הוא מסיעתי. </w:t>
      </w:r>
    </w:p>
    <w:p w14:paraId="49FD3B31" w14:textId="77777777" w:rsidR="00000000" w:rsidRDefault="000C6BB5">
      <w:pPr>
        <w:pStyle w:val="a0"/>
        <w:rPr>
          <w:rFonts w:hint="cs"/>
          <w:rtl/>
        </w:rPr>
      </w:pPr>
    </w:p>
    <w:p w14:paraId="12D4A00B" w14:textId="77777777" w:rsidR="00000000" w:rsidRDefault="000C6BB5">
      <w:pPr>
        <w:pStyle w:val="af0"/>
        <w:rPr>
          <w:rtl/>
        </w:rPr>
      </w:pPr>
      <w:r>
        <w:rPr>
          <w:rFonts w:hint="eastAsia"/>
          <w:rtl/>
        </w:rPr>
        <w:t>גדעון</w:t>
      </w:r>
      <w:r>
        <w:rPr>
          <w:rtl/>
        </w:rPr>
        <w:t xml:space="preserve"> סער (הליכוד):</w:t>
      </w:r>
    </w:p>
    <w:p w14:paraId="020C864A" w14:textId="77777777" w:rsidR="00000000" w:rsidRDefault="000C6BB5">
      <w:pPr>
        <w:pStyle w:val="a0"/>
        <w:ind w:firstLine="0"/>
        <w:rPr>
          <w:rFonts w:hint="cs"/>
          <w:rtl/>
        </w:rPr>
      </w:pPr>
    </w:p>
    <w:p w14:paraId="35887284" w14:textId="77777777" w:rsidR="00000000" w:rsidRDefault="000C6BB5">
      <w:pPr>
        <w:pStyle w:val="a0"/>
        <w:rPr>
          <w:rFonts w:hint="cs"/>
          <w:rtl/>
        </w:rPr>
      </w:pPr>
      <w:r>
        <w:rPr>
          <w:rFonts w:hint="cs"/>
          <w:rtl/>
        </w:rPr>
        <w:t xml:space="preserve"> זה מזל שהוא יושב-ראש הישיבה. </w:t>
      </w:r>
    </w:p>
    <w:p w14:paraId="4E9DFD2F" w14:textId="77777777" w:rsidR="00000000" w:rsidRDefault="000C6BB5">
      <w:pPr>
        <w:pStyle w:val="a0"/>
        <w:rPr>
          <w:rFonts w:hint="cs"/>
          <w:rtl/>
        </w:rPr>
      </w:pPr>
    </w:p>
    <w:p w14:paraId="1E06CCA4" w14:textId="77777777" w:rsidR="00000000" w:rsidRDefault="000C6BB5">
      <w:pPr>
        <w:pStyle w:val="af1"/>
        <w:rPr>
          <w:rFonts w:hint="cs"/>
          <w:rtl/>
        </w:rPr>
      </w:pPr>
      <w:r>
        <w:rPr>
          <w:rtl/>
        </w:rPr>
        <w:t>היו"ר</w:t>
      </w:r>
      <w:r>
        <w:rPr>
          <w:rFonts w:hint="cs"/>
          <w:rtl/>
        </w:rPr>
        <w:t xml:space="preserve"> אלי בן-מנחם:</w:t>
      </w:r>
    </w:p>
    <w:p w14:paraId="05E57DE2" w14:textId="77777777" w:rsidR="00000000" w:rsidRDefault="000C6BB5">
      <w:pPr>
        <w:pStyle w:val="a0"/>
        <w:rPr>
          <w:rtl/>
        </w:rPr>
      </w:pPr>
    </w:p>
    <w:p w14:paraId="501AF375" w14:textId="77777777" w:rsidR="00000000" w:rsidRDefault="000C6BB5">
      <w:pPr>
        <w:pStyle w:val="a0"/>
        <w:rPr>
          <w:rFonts w:hint="cs"/>
          <w:rtl/>
        </w:rPr>
      </w:pPr>
      <w:r>
        <w:rPr>
          <w:rFonts w:hint="cs"/>
          <w:rtl/>
        </w:rPr>
        <w:t xml:space="preserve">למה הם מתכוונים כשהם אומרים לך סיעת יחיד? </w:t>
      </w:r>
    </w:p>
    <w:p w14:paraId="34FABDB9" w14:textId="77777777" w:rsidR="00000000" w:rsidRDefault="000C6BB5">
      <w:pPr>
        <w:pStyle w:val="a0"/>
        <w:rPr>
          <w:rFonts w:hint="cs"/>
          <w:rtl/>
        </w:rPr>
      </w:pPr>
    </w:p>
    <w:p w14:paraId="124D4378" w14:textId="77777777" w:rsidR="00000000" w:rsidRDefault="000C6BB5">
      <w:pPr>
        <w:pStyle w:val="-"/>
        <w:rPr>
          <w:rtl/>
        </w:rPr>
      </w:pPr>
      <w:bookmarkStart w:id="349" w:name="FS000000455T02_08_2004_21_26_39C"/>
      <w:bookmarkEnd w:id="349"/>
      <w:r>
        <w:rPr>
          <w:rtl/>
        </w:rPr>
        <w:t>אופיר פ</w:t>
      </w:r>
      <w:r>
        <w:rPr>
          <w:rtl/>
        </w:rPr>
        <w:t>ינס-פז (העבודה-מימד):</w:t>
      </w:r>
    </w:p>
    <w:p w14:paraId="3921FD3B" w14:textId="77777777" w:rsidR="00000000" w:rsidRDefault="000C6BB5">
      <w:pPr>
        <w:pStyle w:val="a0"/>
        <w:rPr>
          <w:rtl/>
        </w:rPr>
      </w:pPr>
    </w:p>
    <w:p w14:paraId="67FC8178" w14:textId="77777777" w:rsidR="00000000" w:rsidRDefault="000C6BB5">
      <w:pPr>
        <w:pStyle w:val="a0"/>
        <w:rPr>
          <w:rFonts w:hint="cs"/>
          <w:rtl/>
        </w:rPr>
      </w:pPr>
      <w:r>
        <w:rPr>
          <w:rFonts w:hint="cs"/>
          <w:rtl/>
        </w:rPr>
        <w:t xml:space="preserve">הם מתכוונים לזה שבדרך כלל אני פה לבד מטעם סיעת העבודה. </w:t>
      </w:r>
    </w:p>
    <w:p w14:paraId="5CFFCBE8" w14:textId="77777777" w:rsidR="00000000" w:rsidRDefault="000C6BB5">
      <w:pPr>
        <w:pStyle w:val="a0"/>
        <w:ind w:firstLine="0"/>
        <w:rPr>
          <w:rFonts w:hint="cs"/>
          <w:rtl/>
        </w:rPr>
      </w:pPr>
    </w:p>
    <w:p w14:paraId="5C3E7206" w14:textId="77777777" w:rsidR="00000000" w:rsidRDefault="000C6BB5">
      <w:pPr>
        <w:pStyle w:val="af0"/>
        <w:rPr>
          <w:rtl/>
        </w:rPr>
      </w:pPr>
      <w:r>
        <w:rPr>
          <w:rFonts w:hint="eastAsia"/>
          <w:rtl/>
        </w:rPr>
        <w:t>רוחמה</w:t>
      </w:r>
      <w:r>
        <w:rPr>
          <w:rtl/>
        </w:rPr>
        <w:t xml:space="preserve"> אברהם (הליכוד):</w:t>
      </w:r>
    </w:p>
    <w:p w14:paraId="62A93BDA" w14:textId="77777777" w:rsidR="00000000" w:rsidRDefault="000C6BB5">
      <w:pPr>
        <w:pStyle w:val="a0"/>
        <w:rPr>
          <w:rFonts w:hint="cs"/>
          <w:rtl/>
        </w:rPr>
      </w:pPr>
    </w:p>
    <w:p w14:paraId="1169F4B6" w14:textId="77777777" w:rsidR="00000000" w:rsidRDefault="000C6BB5">
      <w:pPr>
        <w:pStyle w:val="a0"/>
        <w:rPr>
          <w:rFonts w:hint="cs"/>
          <w:rtl/>
        </w:rPr>
      </w:pPr>
      <w:r>
        <w:rPr>
          <w:rFonts w:hint="cs"/>
          <w:rtl/>
        </w:rPr>
        <w:t xml:space="preserve">לבד? תמיד אתה לבד. </w:t>
      </w:r>
    </w:p>
    <w:p w14:paraId="28DDADC7" w14:textId="77777777" w:rsidR="00000000" w:rsidRDefault="000C6BB5">
      <w:pPr>
        <w:pStyle w:val="a0"/>
        <w:rPr>
          <w:rFonts w:hint="cs"/>
          <w:rtl/>
        </w:rPr>
      </w:pPr>
    </w:p>
    <w:p w14:paraId="5B6085F4" w14:textId="77777777" w:rsidR="00000000" w:rsidRDefault="000C6BB5">
      <w:pPr>
        <w:pStyle w:val="af0"/>
        <w:rPr>
          <w:rtl/>
        </w:rPr>
      </w:pPr>
    </w:p>
    <w:p w14:paraId="20FFD99A" w14:textId="77777777" w:rsidR="00000000" w:rsidRDefault="000C6BB5">
      <w:pPr>
        <w:pStyle w:val="af0"/>
        <w:rPr>
          <w:rtl/>
        </w:rPr>
      </w:pPr>
      <w:r>
        <w:rPr>
          <w:rFonts w:hint="eastAsia"/>
          <w:rtl/>
        </w:rPr>
        <w:t>רוני</w:t>
      </w:r>
      <w:r>
        <w:rPr>
          <w:rtl/>
        </w:rPr>
        <w:t xml:space="preserve"> בר-און (הליכוד):</w:t>
      </w:r>
    </w:p>
    <w:p w14:paraId="124BBB5F" w14:textId="77777777" w:rsidR="00000000" w:rsidRDefault="000C6BB5">
      <w:pPr>
        <w:pStyle w:val="a0"/>
        <w:rPr>
          <w:rFonts w:hint="cs"/>
          <w:rtl/>
        </w:rPr>
      </w:pPr>
    </w:p>
    <w:p w14:paraId="7E5FD77E" w14:textId="77777777" w:rsidR="00000000" w:rsidRDefault="000C6BB5">
      <w:pPr>
        <w:pStyle w:val="a0"/>
        <w:ind w:firstLine="720"/>
        <w:rPr>
          <w:rFonts w:hint="cs"/>
          <w:rtl/>
        </w:rPr>
      </w:pPr>
      <w:r>
        <w:rPr>
          <w:rFonts w:hint="cs"/>
          <w:rtl/>
        </w:rPr>
        <w:t>אני במקומך הייתי אומר: אשרי יתום אני.</w:t>
      </w:r>
    </w:p>
    <w:p w14:paraId="3DDAEE84" w14:textId="77777777" w:rsidR="00000000" w:rsidRDefault="000C6BB5">
      <w:pPr>
        <w:pStyle w:val="a0"/>
        <w:ind w:firstLine="0"/>
        <w:rPr>
          <w:rFonts w:hint="cs"/>
          <w:rtl/>
        </w:rPr>
      </w:pPr>
    </w:p>
    <w:p w14:paraId="12FD0D9B" w14:textId="77777777" w:rsidR="00000000" w:rsidRDefault="000C6BB5">
      <w:pPr>
        <w:pStyle w:val="-"/>
        <w:rPr>
          <w:rtl/>
        </w:rPr>
      </w:pPr>
      <w:bookmarkStart w:id="350" w:name="FS000000455T02_08_2004_20_51_11C"/>
      <w:bookmarkEnd w:id="350"/>
      <w:r>
        <w:rPr>
          <w:rtl/>
        </w:rPr>
        <w:t>אופיר פינס-פז (העבודה-מימד):</w:t>
      </w:r>
    </w:p>
    <w:p w14:paraId="10FFAA02" w14:textId="77777777" w:rsidR="00000000" w:rsidRDefault="000C6BB5">
      <w:pPr>
        <w:pStyle w:val="a0"/>
        <w:rPr>
          <w:rtl/>
        </w:rPr>
      </w:pPr>
    </w:p>
    <w:p w14:paraId="3B29D922" w14:textId="77777777" w:rsidR="00000000" w:rsidRDefault="000C6BB5">
      <w:pPr>
        <w:pStyle w:val="a0"/>
        <w:rPr>
          <w:rFonts w:hint="cs"/>
          <w:rtl/>
        </w:rPr>
      </w:pPr>
      <w:r>
        <w:rPr>
          <w:rFonts w:hint="cs"/>
          <w:rtl/>
        </w:rPr>
        <w:t xml:space="preserve"> האמת, כמעט בפעם הראשונה נהניתי אתמול ל</w:t>
      </w:r>
      <w:r>
        <w:rPr>
          <w:rFonts w:hint="cs"/>
          <w:rtl/>
        </w:rPr>
        <w:t xml:space="preserve">שמוע שני שרים בממשלה. </w:t>
      </w:r>
    </w:p>
    <w:p w14:paraId="4F7BAEFD" w14:textId="77777777" w:rsidR="00000000" w:rsidRDefault="000C6BB5">
      <w:pPr>
        <w:pStyle w:val="a0"/>
        <w:rPr>
          <w:rFonts w:hint="cs"/>
          <w:rtl/>
        </w:rPr>
      </w:pPr>
    </w:p>
    <w:p w14:paraId="56F4FE3E" w14:textId="77777777" w:rsidR="00000000" w:rsidRDefault="000C6BB5">
      <w:pPr>
        <w:pStyle w:val="af0"/>
        <w:rPr>
          <w:rtl/>
        </w:rPr>
      </w:pPr>
      <w:r>
        <w:rPr>
          <w:rFonts w:hint="eastAsia"/>
          <w:rtl/>
        </w:rPr>
        <w:t>רוחמה</w:t>
      </w:r>
      <w:r>
        <w:rPr>
          <w:rtl/>
        </w:rPr>
        <w:t xml:space="preserve"> אברהם (הליכוד):</w:t>
      </w:r>
    </w:p>
    <w:p w14:paraId="0FCA84AA" w14:textId="77777777" w:rsidR="00000000" w:rsidRDefault="000C6BB5">
      <w:pPr>
        <w:pStyle w:val="a0"/>
        <w:rPr>
          <w:rFonts w:hint="cs"/>
          <w:rtl/>
        </w:rPr>
      </w:pPr>
    </w:p>
    <w:p w14:paraId="67503610" w14:textId="77777777" w:rsidR="00000000" w:rsidRDefault="000C6BB5">
      <w:pPr>
        <w:pStyle w:val="a0"/>
        <w:ind w:firstLine="720"/>
        <w:rPr>
          <w:rFonts w:hint="cs"/>
          <w:rtl/>
        </w:rPr>
      </w:pPr>
      <w:r>
        <w:rPr>
          <w:rFonts w:hint="cs"/>
          <w:rtl/>
        </w:rPr>
        <w:t xml:space="preserve">תמיד יש פעם ראשונה. </w:t>
      </w:r>
    </w:p>
    <w:p w14:paraId="0B36E885" w14:textId="77777777" w:rsidR="00000000" w:rsidRDefault="000C6BB5">
      <w:pPr>
        <w:pStyle w:val="a0"/>
        <w:ind w:firstLine="720"/>
        <w:rPr>
          <w:rFonts w:hint="cs"/>
          <w:rtl/>
        </w:rPr>
      </w:pPr>
    </w:p>
    <w:p w14:paraId="5482EE96" w14:textId="77777777" w:rsidR="00000000" w:rsidRDefault="000C6BB5">
      <w:pPr>
        <w:pStyle w:val="-"/>
        <w:rPr>
          <w:rtl/>
        </w:rPr>
      </w:pPr>
      <w:bookmarkStart w:id="351" w:name="FS000000455T02_08_2004_21_28_08C"/>
      <w:bookmarkEnd w:id="351"/>
      <w:r>
        <w:rPr>
          <w:rtl/>
        </w:rPr>
        <w:t>אופיר פינס-פז (העבודה-מימד):</w:t>
      </w:r>
    </w:p>
    <w:p w14:paraId="3E07DA24" w14:textId="77777777" w:rsidR="00000000" w:rsidRDefault="000C6BB5">
      <w:pPr>
        <w:pStyle w:val="a0"/>
        <w:rPr>
          <w:rtl/>
        </w:rPr>
      </w:pPr>
    </w:p>
    <w:p w14:paraId="4E487543" w14:textId="77777777" w:rsidR="00000000" w:rsidRDefault="000C6BB5">
      <w:pPr>
        <w:pStyle w:val="a0"/>
        <w:rPr>
          <w:rFonts w:hint="cs"/>
          <w:rtl/>
        </w:rPr>
      </w:pPr>
      <w:r>
        <w:rPr>
          <w:rFonts w:hint="cs"/>
          <w:rtl/>
        </w:rPr>
        <w:t>נכון. האחד ממלא-מקום ראש הממשלה אהוד אולמרט</w:t>
      </w:r>
      <w:bookmarkStart w:id="352" w:name="FS000000455T02_08_2004_20_51_30C"/>
      <w:bookmarkEnd w:id="352"/>
      <w:r>
        <w:rPr>
          <w:rFonts w:hint="cs"/>
          <w:rtl/>
        </w:rPr>
        <w:t>, שבאמת בצורה שיטתית קרע לגזרים את שר האוצר. פשוט קרע אותו לגזרים מלמטה עד למעלה, מלמעלה עד למטה. את כל השיטה הכלכ</w:t>
      </w:r>
      <w:r>
        <w:rPr>
          <w:rFonts w:hint="cs"/>
          <w:rtl/>
        </w:rPr>
        <w:t xml:space="preserve">לית שלו הוא פירק לגורמים, ובצדק. כי מה אמר אתמול אהוד אולמרט לביבי נתניהו? אדוני, הממשלה ששנינו מכהנים בה מייצרת שני עמים, שתי חברות, שני מעמדות, שהפערים ביניהם הולכים ומתגברים, הולכים וגדלים. </w:t>
      </w:r>
    </w:p>
    <w:p w14:paraId="4CC7718B" w14:textId="77777777" w:rsidR="00000000" w:rsidRDefault="000C6BB5">
      <w:pPr>
        <w:pStyle w:val="a0"/>
        <w:rPr>
          <w:rFonts w:hint="cs"/>
          <w:rtl/>
        </w:rPr>
      </w:pPr>
    </w:p>
    <w:p w14:paraId="1A5BB20C" w14:textId="77777777" w:rsidR="00000000" w:rsidRDefault="000C6BB5">
      <w:pPr>
        <w:pStyle w:val="a0"/>
        <w:rPr>
          <w:rFonts w:hint="cs"/>
          <w:rtl/>
        </w:rPr>
      </w:pPr>
      <w:r>
        <w:rPr>
          <w:rFonts w:hint="cs"/>
          <w:rtl/>
        </w:rPr>
        <w:t>אהוד, הנה אני מדבר עליך, תאמין לי, תזכה לחיים ארוכים. אני מהל</w:t>
      </w:r>
      <w:r>
        <w:rPr>
          <w:rFonts w:hint="cs"/>
          <w:rtl/>
        </w:rPr>
        <w:t xml:space="preserve">ל ומשבח אותך מעל הבמה. זה דבר שהוא לא ייאמן. זה לא פטה-מורגנה, זה אני מפרגן לך ובגדול. </w:t>
      </w:r>
    </w:p>
    <w:p w14:paraId="4ACA33F3" w14:textId="77777777" w:rsidR="00000000" w:rsidRDefault="000C6BB5">
      <w:pPr>
        <w:pStyle w:val="a0"/>
        <w:rPr>
          <w:rFonts w:hint="cs"/>
          <w:rtl/>
        </w:rPr>
      </w:pPr>
    </w:p>
    <w:p w14:paraId="4A37D6F4" w14:textId="77777777" w:rsidR="00000000" w:rsidRDefault="000C6BB5">
      <w:pPr>
        <w:pStyle w:val="af0"/>
        <w:rPr>
          <w:rtl/>
        </w:rPr>
      </w:pPr>
      <w:r>
        <w:rPr>
          <w:rFonts w:hint="eastAsia"/>
          <w:rtl/>
        </w:rPr>
        <w:t>זאב</w:t>
      </w:r>
      <w:r>
        <w:rPr>
          <w:rtl/>
        </w:rPr>
        <w:t xml:space="preserve"> בוים (הליכוד):</w:t>
      </w:r>
    </w:p>
    <w:p w14:paraId="5B3E3B23" w14:textId="77777777" w:rsidR="00000000" w:rsidRDefault="000C6BB5">
      <w:pPr>
        <w:pStyle w:val="a0"/>
        <w:ind w:firstLine="0"/>
        <w:rPr>
          <w:rFonts w:hint="cs"/>
          <w:rtl/>
        </w:rPr>
      </w:pPr>
    </w:p>
    <w:p w14:paraId="7D6F8826" w14:textId="77777777" w:rsidR="00000000" w:rsidRDefault="000C6BB5">
      <w:pPr>
        <w:pStyle w:val="a0"/>
        <w:rPr>
          <w:rtl/>
        </w:rPr>
      </w:pPr>
      <w:r>
        <w:rPr>
          <w:rFonts w:hint="cs"/>
          <w:rtl/>
        </w:rPr>
        <w:t>אתה חושב שבמקרה הוא נכנס</w:t>
      </w:r>
      <w:r>
        <w:t>?</w:t>
      </w:r>
    </w:p>
    <w:p w14:paraId="3AC72339" w14:textId="77777777" w:rsidR="00000000" w:rsidRDefault="000C6BB5">
      <w:pPr>
        <w:pStyle w:val="a0"/>
        <w:rPr>
          <w:rtl/>
        </w:rPr>
      </w:pPr>
    </w:p>
    <w:p w14:paraId="049F20A5" w14:textId="77777777" w:rsidR="00000000" w:rsidRDefault="000C6BB5">
      <w:pPr>
        <w:pStyle w:val="af0"/>
        <w:rPr>
          <w:rtl/>
        </w:rPr>
      </w:pPr>
      <w:r>
        <w:rPr>
          <w:rFonts w:hint="eastAsia"/>
          <w:rtl/>
        </w:rPr>
        <w:t>שר</w:t>
      </w:r>
      <w:r>
        <w:rPr>
          <w:rtl/>
        </w:rPr>
        <w:t xml:space="preserve"> התעשייה, המסחר והתעסוקה אהוד אולמרט:</w:t>
      </w:r>
    </w:p>
    <w:p w14:paraId="67B412BC" w14:textId="77777777" w:rsidR="00000000" w:rsidRDefault="000C6BB5">
      <w:pPr>
        <w:pStyle w:val="a0"/>
        <w:rPr>
          <w:rFonts w:hint="cs"/>
          <w:rtl/>
        </w:rPr>
      </w:pPr>
    </w:p>
    <w:p w14:paraId="023FAA5D" w14:textId="77777777" w:rsidR="00000000" w:rsidRDefault="000C6BB5">
      <w:pPr>
        <w:pStyle w:val="a0"/>
        <w:rPr>
          <w:rFonts w:hint="cs"/>
          <w:rtl/>
        </w:rPr>
      </w:pPr>
      <w:r>
        <w:rPr>
          <w:rFonts w:hint="cs"/>
          <w:rtl/>
        </w:rPr>
        <w:t>אני מבקש ממך, אל תפריז בעניין.</w:t>
      </w:r>
    </w:p>
    <w:p w14:paraId="5F77731F" w14:textId="77777777" w:rsidR="00000000" w:rsidRDefault="000C6BB5">
      <w:pPr>
        <w:pStyle w:val="a0"/>
        <w:rPr>
          <w:rFonts w:hint="cs"/>
          <w:rtl/>
        </w:rPr>
      </w:pPr>
    </w:p>
    <w:p w14:paraId="04885518" w14:textId="77777777" w:rsidR="00000000" w:rsidRDefault="000C6BB5">
      <w:pPr>
        <w:pStyle w:val="-"/>
        <w:rPr>
          <w:rtl/>
        </w:rPr>
      </w:pPr>
      <w:bookmarkStart w:id="353" w:name="FS000000455T02_08_2004_21_30_52C"/>
      <w:bookmarkEnd w:id="353"/>
      <w:r>
        <w:rPr>
          <w:rtl/>
        </w:rPr>
        <w:t>אופיר פינס-פז (העבודה-מימד):</w:t>
      </w:r>
    </w:p>
    <w:p w14:paraId="7D352240" w14:textId="77777777" w:rsidR="00000000" w:rsidRDefault="000C6BB5">
      <w:pPr>
        <w:pStyle w:val="a0"/>
        <w:rPr>
          <w:rtl/>
        </w:rPr>
      </w:pPr>
    </w:p>
    <w:p w14:paraId="7A6FFBB7" w14:textId="77777777" w:rsidR="00000000" w:rsidRDefault="000C6BB5">
      <w:pPr>
        <w:pStyle w:val="a0"/>
        <w:rPr>
          <w:rFonts w:hint="cs"/>
          <w:rtl/>
        </w:rPr>
      </w:pPr>
      <w:r>
        <w:rPr>
          <w:rFonts w:hint="cs"/>
          <w:rtl/>
        </w:rPr>
        <w:t>זה עוד עלול להזיק</w:t>
      </w:r>
      <w:r>
        <w:rPr>
          <w:rFonts w:hint="cs"/>
          <w:rtl/>
        </w:rPr>
        <w:t xml:space="preserve"> לך, אתה צודק. </w:t>
      </w:r>
    </w:p>
    <w:p w14:paraId="35188F19" w14:textId="77777777" w:rsidR="00000000" w:rsidRDefault="000C6BB5">
      <w:pPr>
        <w:pStyle w:val="a0"/>
        <w:rPr>
          <w:rFonts w:hint="cs"/>
          <w:rtl/>
        </w:rPr>
      </w:pPr>
    </w:p>
    <w:p w14:paraId="0A36700D" w14:textId="77777777" w:rsidR="00000000" w:rsidRDefault="000C6BB5">
      <w:pPr>
        <w:pStyle w:val="a0"/>
        <w:rPr>
          <w:rFonts w:hint="cs"/>
          <w:rtl/>
        </w:rPr>
      </w:pPr>
      <w:r>
        <w:rPr>
          <w:rFonts w:hint="cs"/>
          <w:rtl/>
        </w:rPr>
        <w:t>אדוני ממלא-מקום ראש הממשלה, כניסתך קטעה אותי כשאני מתאר איך קרעת לגזרים אתמול את התקציב שהביא משרד האוצר, ובצורה נכונה ומדויקת, שסוף-סוף הראייה החברתית משלימה את הראייה הכלכלית. אין ראייה כלכלית לחוד וראייה חברתית לחוד. בסופו של דבר הכלכלה</w:t>
      </w:r>
      <w:r>
        <w:rPr>
          <w:rFonts w:hint="cs"/>
          <w:rtl/>
        </w:rPr>
        <w:t xml:space="preserve"> משרתת יעדים חברתיים, ולא להיפך.</w:t>
      </w:r>
    </w:p>
    <w:p w14:paraId="65755E83" w14:textId="77777777" w:rsidR="00000000" w:rsidRDefault="000C6BB5">
      <w:pPr>
        <w:pStyle w:val="a0"/>
        <w:rPr>
          <w:rFonts w:hint="cs"/>
          <w:rtl/>
        </w:rPr>
      </w:pPr>
    </w:p>
    <w:p w14:paraId="62B7C5D8" w14:textId="77777777" w:rsidR="00000000" w:rsidRDefault="000C6BB5">
      <w:pPr>
        <w:pStyle w:val="af0"/>
        <w:rPr>
          <w:rtl/>
        </w:rPr>
      </w:pPr>
      <w:r>
        <w:rPr>
          <w:rFonts w:hint="eastAsia"/>
          <w:rtl/>
        </w:rPr>
        <w:t>קריאה</w:t>
      </w:r>
      <w:r>
        <w:rPr>
          <w:rtl/>
        </w:rPr>
        <w:t>:</w:t>
      </w:r>
    </w:p>
    <w:p w14:paraId="3F2DCBC8" w14:textId="77777777" w:rsidR="00000000" w:rsidRDefault="000C6BB5">
      <w:pPr>
        <w:pStyle w:val="a0"/>
        <w:rPr>
          <w:rFonts w:hint="cs"/>
          <w:rtl/>
        </w:rPr>
      </w:pPr>
    </w:p>
    <w:p w14:paraId="5AEF891A" w14:textId="77777777" w:rsidR="00000000" w:rsidRDefault="000C6BB5">
      <w:pPr>
        <w:pStyle w:val="a0"/>
        <w:rPr>
          <w:rFonts w:hint="cs"/>
          <w:rtl/>
        </w:rPr>
      </w:pPr>
      <w:r>
        <w:rPr>
          <w:rFonts w:hint="cs"/>
          <w:rtl/>
        </w:rPr>
        <w:t>- - -</w:t>
      </w:r>
    </w:p>
    <w:p w14:paraId="326B954B" w14:textId="77777777" w:rsidR="00000000" w:rsidRDefault="000C6BB5">
      <w:pPr>
        <w:pStyle w:val="a0"/>
        <w:rPr>
          <w:rFonts w:hint="cs"/>
          <w:rtl/>
        </w:rPr>
      </w:pPr>
    </w:p>
    <w:p w14:paraId="644B38D5" w14:textId="77777777" w:rsidR="00000000" w:rsidRDefault="000C6BB5">
      <w:pPr>
        <w:pStyle w:val="-"/>
        <w:rPr>
          <w:rtl/>
        </w:rPr>
      </w:pPr>
      <w:bookmarkStart w:id="354" w:name="FS000000455T02_08_2004_21_16_17"/>
      <w:bookmarkEnd w:id="354"/>
      <w:r>
        <w:rPr>
          <w:rFonts w:hint="eastAsia"/>
          <w:rtl/>
        </w:rPr>
        <w:t>אופיר</w:t>
      </w:r>
      <w:r>
        <w:rPr>
          <w:rtl/>
        </w:rPr>
        <w:t xml:space="preserve"> פינס-פז (העבודה-מימד):</w:t>
      </w:r>
    </w:p>
    <w:p w14:paraId="34D0345F" w14:textId="77777777" w:rsidR="00000000" w:rsidRDefault="000C6BB5">
      <w:pPr>
        <w:pStyle w:val="a0"/>
        <w:rPr>
          <w:rFonts w:hint="cs"/>
          <w:rtl/>
        </w:rPr>
      </w:pPr>
    </w:p>
    <w:p w14:paraId="3275F70E" w14:textId="77777777" w:rsidR="00000000" w:rsidRDefault="000C6BB5">
      <w:pPr>
        <w:pStyle w:val="a0"/>
        <w:rPr>
          <w:rFonts w:hint="cs"/>
          <w:rtl/>
        </w:rPr>
      </w:pPr>
      <w:r>
        <w:rPr>
          <w:rFonts w:hint="cs"/>
          <w:rtl/>
        </w:rPr>
        <w:t>טוב, אני עובר לדני נוה.</w:t>
      </w:r>
    </w:p>
    <w:p w14:paraId="7293A60E" w14:textId="77777777" w:rsidR="00000000" w:rsidRDefault="000C6BB5">
      <w:pPr>
        <w:pStyle w:val="a0"/>
        <w:rPr>
          <w:rFonts w:hint="cs"/>
          <w:rtl/>
        </w:rPr>
      </w:pPr>
    </w:p>
    <w:p w14:paraId="25565C5A" w14:textId="77777777" w:rsidR="00000000" w:rsidRDefault="000C6BB5">
      <w:pPr>
        <w:pStyle w:val="af1"/>
        <w:rPr>
          <w:rtl/>
        </w:rPr>
      </w:pPr>
      <w:r>
        <w:rPr>
          <w:rtl/>
        </w:rPr>
        <w:t>היו"ר אלי בן-מנחם:</w:t>
      </w:r>
    </w:p>
    <w:p w14:paraId="7D21A682" w14:textId="77777777" w:rsidR="00000000" w:rsidRDefault="000C6BB5">
      <w:pPr>
        <w:pStyle w:val="a0"/>
        <w:rPr>
          <w:rtl/>
        </w:rPr>
      </w:pPr>
    </w:p>
    <w:p w14:paraId="0EFDC3D0" w14:textId="77777777" w:rsidR="00000000" w:rsidRDefault="000C6BB5">
      <w:pPr>
        <w:pStyle w:val="a0"/>
        <w:rPr>
          <w:rFonts w:hint="cs"/>
          <w:rtl/>
        </w:rPr>
      </w:pPr>
      <w:r>
        <w:rPr>
          <w:rFonts w:hint="cs"/>
          <w:rtl/>
        </w:rPr>
        <w:t>אני חושב שביבי שלח אותו...</w:t>
      </w:r>
    </w:p>
    <w:p w14:paraId="384DBC55" w14:textId="77777777" w:rsidR="00000000" w:rsidRDefault="000C6BB5">
      <w:pPr>
        <w:pStyle w:val="a0"/>
        <w:rPr>
          <w:rFonts w:hint="cs"/>
          <w:rtl/>
        </w:rPr>
      </w:pPr>
    </w:p>
    <w:p w14:paraId="193EE472" w14:textId="77777777" w:rsidR="00000000" w:rsidRDefault="000C6BB5">
      <w:pPr>
        <w:pStyle w:val="-"/>
        <w:rPr>
          <w:rtl/>
        </w:rPr>
      </w:pPr>
      <w:bookmarkStart w:id="355" w:name="FS000000455T02_08_2004_21_16_34C"/>
      <w:bookmarkEnd w:id="355"/>
      <w:r>
        <w:rPr>
          <w:rtl/>
        </w:rPr>
        <w:t>אופיר פינס-פז (העבודה-מימד):</w:t>
      </w:r>
    </w:p>
    <w:p w14:paraId="1CCE9B8B" w14:textId="77777777" w:rsidR="00000000" w:rsidRDefault="000C6BB5">
      <w:pPr>
        <w:pStyle w:val="a0"/>
        <w:ind w:firstLine="0"/>
        <w:rPr>
          <w:rFonts w:hint="cs"/>
          <w:rtl/>
        </w:rPr>
      </w:pPr>
    </w:p>
    <w:p w14:paraId="3D31EAD4" w14:textId="77777777" w:rsidR="00000000" w:rsidRDefault="000C6BB5">
      <w:pPr>
        <w:pStyle w:val="a0"/>
        <w:rPr>
          <w:rFonts w:hint="cs"/>
          <w:rtl/>
        </w:rPr>
      </w:pPr>
      <w:r>
        <w:rPr>
          <w:rFonts w:hint="cs"/>
          <w:rtl/>
        </w:rPr>
        <w:t xml:space="preserve">ובכן, השר נוה בא ואמר, זעק את זעקת החולים - איך מקצצים בסל התרופות בתקציב </w:t>
      </w:r>
      <w:r>
        <w:rPr>
          <w:rFonts w:hint="cs"/>
          <w:rtl/>
        </w:rPr>
        <w:t xml:space="preserve">2005? איך לא מוסיפים מיטות סיעודיות בתקציב 2005? אתם יודעים מה המשמעות של שני הדברים האלה, אדוני היושב-ראש? גזר-דין מוות ממש, ואתה יודע את זה, גזר-דין מוות ממש להרבה מאוד אנשים בחברה הישראלית שזקוקים לתרופה הזאת וזקוקים למיטה הסיעודית, ואם לא תהיה להם, הם </w:t>
      </w:r>
      <w:r>
        <w:rPr>
          <w:rFonts w:hint="cs"/>
          <w:rtl/>
        </w:rPr>
        <w:t xml:space="preserve">לא יהיו. הם ימותו. וסוף-סוף קם שר הבריאות ואמר את דבריו בצורה הברורה ביותר. </w:t>
      </w:r>
    </w:p>
    <w:p w14:paraId="3F0A9DDC" w14:textId="77777777" w:rsidR="00000000" w:rsidRDefault="000C6BB5">
      <w:pPr>
        <w:pStyle w:val="a0"/>
        <w:rPr>
          <w:rFonts w:hint="cs"/>
          <w:rtl/>
        </w:rPr>
      </w:pPr>
    </w:p>
    <w:p w14:paraId="1556C868" w14:textId="77777777" w:rsidR="00000000" w:rsidRDefault="000C6BB5">
      <w:pPr>
        <w:pStyle w:val="a0"/>
        <w:rPr>
          <w:rFonts w:hint="cs"/>
          <w:rtl/>
        </w:rPr>
      </w:pPr>
      <w:r>
        <w:rPr>
          <w:rFonts w:hint="cs"/>
          <w:rtl/>
        </w:rPr>
        <w:t>ואני קורא היום את הכותרת בעיתון "הארץ", ששרים בממשלה אומרים: חברים, זה תקציב אנטי-חברתי. ואני אומר לחברי הכנסת שנמצאים כאן מהליכוד ולסגן השר, ואני אומר לכולנו: לא מאוחר מדי. תקצי</w:t>
      </w:r>
      <w:r>
        <w:rPr>
          <w:rFonts w:hint="cs"/>
          <w:rtl/>
        </w:rPr>
        <w:t>ב 2005 יכול להיראות אחרת אם הכנסת הזאת, אם הממשלה קודם כול והכנסת יחליטו שהם לא משעבדים את החברה הישראלית על גלגלי הכלכלה הישראלית. אפשר לעשות כלכלה צומחת בלי לרסק את החברה הישראלית, וזה המסר שאני מציע שיגיע לאוזניו של שר האוצר. תודה.</w:t>
      </w:r>
    </w:p>
    <w:p w14:paraId="3D52FC32" w14:textId="77777777" w:rsidR="00000000" w:rsidRDefault="000C6BB5">
      <w:pPr>
        <w:pStyle w:val="a0"/>
        <w:ind w:firstLine="0"/>
        <w:rPr>
          <w:rFonts w:hint="cs"/>
          <w:rtl/>
        </w:rPr>
      </w:pPr>
    </w:p>
    <w:p w14:paraId="33A1EFC5" w14:textId="77777777" w:rsidR="00000000" w:rsidRDefault="000C6BB5">
      <w:pPr>
        <w:pStyle w:val="af1"/>
        <w:rPr>
          <w:rtl/>
        </w:rPr>
      </w:pPr>
      <w:r>
        <w:rPr>
          <w:rtl/>
        </w:rPr>
        <w:t>היו"ר אלי בן-מנחם:</w:t>
      </w:r>
    </w:p>
    <w:p w14:paraId="667817BB" w14:textId="77777777" w:rsidR="00000000" w:rsidRDefault="000C6BB5">
      <w:pPr>
        <w:pStyle w:val="a0"/>
        <w:ind w:firstLine="0"/>
        <w:rPr>
          <w:rFonts w:hint="cs"/>
          <w:rtl/>
        </w:rPr>
      </w:pPr>
    </w:p>
    <w:p w14:paraId="28333F7F" w14:textId="77777777" w:rsidR="00000000" w:rsidRDefault="000C6BB5">
      <w:pPr>
        <w:pStyle w:val="a0"/>
        <w:rPr>
          <w:rFonts w:hint="cs"/>
          <w:rtl/>
        </w:rPr>
      </w:pPr>
      <w:r>
        <w:rPr>
          <w:rFonts w:hint="cs"/>
          <w:rtl/>
        </w:rPr>
        <w:t>תודה לחבר הכנסת אופיר פינס. חבר הכנסת יצחק לוי - אינו נוכח. חבר הכנסת טלב אלסאנע - לא נוכח. חבר הכנסת איוב קרא - - -</w:t>
      </w:r>
    </w:p>
    <w:p w14:paraId="5117A774" w14:textId="77777777" w:rsidR="00000000" w:rsidRDefault="000C6BB5">
      <w:pPr>
        <w:pStyle w:val="a0"/>
        <w:ind w:firstLine="0"/>
        <w:rPr>
          <w:rFonts w:hint="cs"/>
          <w:rtl/>
        </w:rPr>
      </w:pPr>
    </w:p>
    <w:p w14:paraId="137FEF73" w14:textId="77777777" w:rsidR="00000000" w:rsidRDefault="000C6BB5">
      <w:pPr>
        <w:pStyle w:val="af0"/>
        <w:rPr>
          <w:rtl/>
        </w:rPr>
      </w:pPr>
      <w:r>
        <w:rPr>
          <w:rFonts w:hint="eastAsia"/>
          <w:rtl/>
        </w:rPr>
        <w:t>איוב</w:t>
      </w:r>
      <w:r>
        <w:rPr>
          <w:rtl/>
        </w:rPr>
        <w:t xml:space="preserve"> קרא (הליכוד):</w:t>
      </w:r>
    </w:p>
    <w:p w14:paraId="2E11CE3E" w14:textId="77777777" w:rsidR="00000000" w:rsidRDefault="000C6BB5">
      <w:pPr>
        <w:pStyle w:val="a0"/>
        <w:ind w:firstLine="0"/>
        <w:rPr>
          <w:rFonts w:hint="cs"/>
          <w:rtl/>
        </w:rPr>
      </w:pPr>
    </w:p>
    <w:p w14:paraId="7C21F497" w14:textId="77777777" w:rsidR="00000000" w:rsidRDefault="000C6BB5">
      <w:pPr>
        <w:pStyle w:val="a0"/>
        <w:rPr>
          <w:rFonts w:hint="cs"/>
          <w:rtl/>
        </w:rPr>
      </w:pPr>
      <w:r>
        <w:rPr>
          <w:rFonts w:hint="cs"/>
          <w:rtl/>
        </w:rPr>
        <w:t>אני בסוף.</w:t>
      </w:r>
    </w:p>
    <w:p w14:paraId="3DB13D6A" w14:textId="77777777" w:rsidR="00000000" w:rsidRDefault="000C6BB5">
      <w:pPr>
        <w:pStyle w:val="a0"/>
        <w:ind w:firstLine="0"/>
        <w:rPr>
          <w:rFonts w:hint="cs"/>
          <w:rtl/>
        </w:rPr>
      </w:pPr>
    </w:p>
    <w:p w14:paraId="538DEF63" w14:textId="77777777" w:rsidR="00000000" w:rsidRDefault="000C6BB5">
      <w:pPr>
        <w:pStyle w:val="af1"/>
        <w:rPr>
          <w:rFonts w:hint="cs"/>
          <w:rtl/>
        </w:rPr>
      </w:pPr>
      <w:r>
        <w:rPr>
          <w:rtl/>
        </w:rPr>
        <w:t>היו"ר אלי בן-מנחם:</w:t>
      </w:r>
    </w:p>
    <w:p w14:paraId="072587AE" w14:textId="77777777" w:rsidR="00000000" w:rsidRDefault="000C6BB5">
      <w:pPr>
        <w:pStyle w:val="a0"/>
        <w:rPr>
          <w:rFonts w:hint="cs"/>
          <w:rtl/>
        </w:rPr>
      </w:pPr>
    </w:p>
    <w:p w14:paraId="45D2C21A" w14:textId="77777777" w:rsidR="00000000" w:rsidRDefault="000C6BB5">
      <w:pPr>
        <w:pStyle w:val="a0"/>
        <w:rPr>
          <w:rFonts w:hint="cs"/>
          <w:rtl/>
        </w:rPr>
      </w:pPr>
      <w:r>
        <w:rPr>
          <w:rFonts w:hint="cs"/>
          <w:rtl/>
        </w:rPr>
        <w:t>מה זה בסוף? קראתי בשמך, אתה כאן. אתה רוצה לדבר? אתה מוותר? ויתר. חבר הכנסת אורי יהודה א</w:t>
      </w:r>
      <w:r>
        <w:rPr>
          <w:rFonts w:hint="cs"/>
          <w:rtl/>
        </w:rPr>
        <w:t>ריאל - אינו נוכח. חבר הכנסת חיים אורון - אינו נוכח. חברת הכנסת דליה איציק - אינה נוכחת. חבר הכנסת עבד-אלמאלכ דהאמשה, בבקשה.</w:t>
      </w:r>
    </w:p>
    <w:p w14:paraId="416D3982" w14:textId="77777777" w:rsidR="00000000" w:rsidRDefault="000C6BB5">
      <w:pPr>
        <w:pStyle w:val="a0"/>
        <w:rPr>
          <w:rFonts w:hint="cs"/>
          <w:rtl/>
        </w:rPr>
      </w:pPr>
    </w:p>
    <w:p w14:paraId="164416CE" w14:textId="77777777" w:rsidR="00000000" w:rsidRDefault="000C6BB5">
      <w:pPr>
        <w:pStyle w:val="a"/>
        <w:rPr>
          <w:rtl/>
        </w:rPr>
      </w:pPr>
      <w:bookmarkStart w:id="356" w:name="FS000000550T02_08_2004_20_55_05"/>
      <w:bookmarkStart w:id="357" w:name="_Toc100311754"/>
      <w:bookmarkEnd w:id="356"/>
      <w:r>
        <w:rPr>
          <w:rFonts w:hint="eastAsia"/>
          <w:rtl/>
        </w:rPr>
        <w:t>עבד</w:t>
      </w:r>
      <w:r>
        <w:rPr>
          <w:rtl/>
        </w:rPr>
        <w:t>-אלמאלכ דהאמשה (רע"ם):</w:t>
      </w:r>
      <w:bookmarkEnd w:id="357"/>
    </w:p>
    <w:p w14:paraId="4D2BA9DD" w14:textId="77777777" w:rsidR="00000000" w:rsidRDefault="000C6BB5">
      <w:pPr>
        <w:pStyle w:val="a0"/>
        <w:rPr>
          <w:rFonts w:hint="cs"/>
          <w:rtl/>
        </w:rPr>
      </w:pPr>
    </w:p>
    <w:p w14:paraId="1F2052A3" w14:textId="77777777" w:rsidR="00000000" w:rsidRDefault="000C6BB5">
      <w:pPr>
        <w:pStyle w:val="a0"/>
        <w:rPr>
          <w:rFonts w:hint="cs"/>
          <w:rtl/>
        </w:rPr>
      </w:pPr>
      <w:r>
        <w:rPr>
          <w:rFonts w:hint="cs"/>
          <w:rtl/>
        </w:rPr>
        <w:t>כבוד היושב-ראש, הממשלה שאיננה, כנסת נכבדה, החוקים האלה, כמובן, הם חלק מהתוואי הכלכלי הכולל של הממשלה הזא</w:t>
      </w:r>
      <w:r>
        <w:rPr>
          <w:rFonts w:hint="cs"/>
          <w:rtl/>
        </w:rPr>
        <w:t>ת, ואנו עומדים בפני הכנת התקציב לשנה הבאה. אין לי ספק שמר נתניהו, כפי שעשה זאת מתחילת דרכו בממשלה, הוא יעשה זאת גם עכשיו וימשיך בתקציב אשר כל כולו בסופו של דבר בא לרושש את העניים ולהמשיך את העמקת העוני והקיצוצים למשפחות החלשות, לזקנים, למוגבלים. הרי מי נזק</w:t>
      </w:r>
      <w:r>
        <w:rPr>
          <w:rFonts w:hint="cs"/>
          <w:rtl/>
        </w:rPr>
        <w:t>ק לקצבאות של הביטוח הלאומי? אלה השכבות החלשות בחברה. האנשים העשירים ממילא לא נזקקים לשירותים האלה, והקיצוץ לא יפגע לא בכיסם ולא בפת לחמם.</w:t>
      </w:r>
    </w:p>
    <w:p w14:paraId="360EF867" w14:textId="77777777" w:rsidR="00000000" w:rsidRDefault="000C6BB5">
      <w:pPr>
        <w:pStyle w:val="a0"/>
        <w:rPr>
          <w:rFonts w:hint="cs"/>
          <w:rtl/>
        </w:rPr>
      </w:pPr>
    </w:p>
    <w:p w14:paraId="775C624E" w14:textId="77777777" w:rsidR="00000000" w:rsidRDefault="000C6BB5">
      <w:pPr>
        <w:pStyle w:val="a0"/>
        <w:rPr>
          <w:rFonts w:hint="cs"/>
          <w:rtl/>
        </w:rPr>
      </w:pPr>
      <w:r>
        <w:rPr>
          <w:rFonts w:hint="cs"/>
          <w:rtl/>
        </w:rPr>
        <w:t>אם כך הם פני הדברים ואף כי הממשלה עכשיו נמצאת בזלזול, או יותר נכון ברעידה עמוקה, לא יודעים איך יצליח ראש הממשלה להרכי</w:t>
      </w:r>
      <w:r>
        <w:rPr>
          <w:rFonts w:hint="cs"/>
          <w:rtl/>
        </w:rPr>
        <w:t>ב את הקואליציה הבאה, אם תהיה, עם שינוי, בלי שינוי, חילונים, בלי חילונים, חרדים, בלי חרדים - מעניין כל המשחק הזה של צביעת צבעים וחלוקת חלקות וחלוקה סקטוריאלית, לפעמים גם מנקודת מבט גזענית גרידא של המפלגות ושל ההווי הפוליטי בבית הזה. זה רק מראה עד כמה ירדה ה</w:t>
      </w:r>
      <w:r>
        <w:rPr>
          <w:rFonts w:hint="cs"/>
          <w:rtl/>
        </w:rPr>
        <w:t xml:space="preserve">רמה של הפוליטיקה הישראלית, ובמיוחד בתקופה שבה הליכוד ומר שרון בראשו מובילים את המדינה ומובילים את העשייה בממשלה. בכל מקרה עמדתי בעניין הזה ברורה. </w:t>
      </w:r>
    </w:p>
    <w:p w14:paraId="2E3430D7" w14:textId="77777777" w:rsidR="00000000" w:rsidRDefault="000C6BB5">
      <w:pPr>
        <w:pStyle w:val="a0"/>
        <w:ind w:firstLine="0"/>
        <w:rPr>
          <w:rFonts w:hint="cs"/>
          <w:rtl/>
        </w:rPr>
      </w:pPr>
    </w:p>
    <w:p w14:paraId="23426E2A" w14:textId="77777777" w:rsidR="00000000" w:rsidRDefault="000C6BB5">
      <w:pPr>
        <w:pStyle w:val="af1"/>
        <w:rPr>
          <w:rtl/>
        </w:rPr>
      </w:pPr>
      <w:r>
        <w:rPr>
          <w:rtl/>
        </w:rPr>
        <w:t>היו"ר אלי בן-מנחם:</w:t>
      </w:r>
    </w:p>
    <w:p w14:paraId="468914BA" w14:textId="77777777" w:rsidR="00000000" w:rsidRDefault="000C6BB5">
      <w:pPr>
        <w:pStyle w:val="a0"/>
        <w:rPr>
          <w:rtl/>
        </w:rPr>
      </w:pPr>
    </w:p>
    <w:p w14:paraId="13ED0AC0" w14:textId="77777777" w:rsidR="00000000" w:rsidRDefault="000C6BB5">
      <w:pPr>
        <w:pStyle w:val="a0"/>
        <w:rPr>
          <w:rFonts w:hint="cs"/>
          <w:rtl/>
        </w:rPr>
      </w:pPr>
      <w:r>
        <w:rPr>
          <w:rFonts w:hint="cs"/>
          <w:rtl/>
        </w:rPr>
        <w:t>אל תסתכל, כי לא הפעלתי לך את השעון, פשוט עכשיו הפעלתי - - -</w:t>
      </w:r>
    </w:p>
    <w:p w14:paraId="07C21FCD" w14:textId="77777777" w:rsidR="00000000" w:rsidRDefault="000C6BB5">
      <w:pPr>
        <w:pStyle w:val="a0"/>
        <w:rPr>
          <w:rFonts w:hint="cs"/>
          <w:rtl/>
        </w:rPr>
      </w:pPr>
    </w:p>
    <w:p w14:paraId="3D4AA9DB" w14:textId="77777777" w:rsidR="00000000" w:rsidRDefault="000C6BB5">
      <w:pPr>
        <w:pStyle w:val="-"/>
        <w:rPr>
          <w:rtl/>
        </w:rPr>
      </w:pPr>
      <w:bookmarkStart w:id="358" w:name="FS000000455T02_08_2004_21_24_30C"/>
      <w:bookmarkStart w:id="359" w:name="FS000000550T02_08_2004_21_24_37"/>
      <w:bookmarkEnd w:id="358"/>
      <w:bookmarkEnd w:id="359"/>
      <w:r>
        <w:rPr>
          <w:rtl/>
        </w:rPr>
        <w:t>עבד-אלמאלכ דהאמשה (רע"ם):</w:t>
      </w:r>
    </w:p>
    <w:p w14:paraId="7462FABE" w14:textId="77777777" w:rsidR="00000000" w:rsidRDefault="000C6BB5">
      <w:pPr>
        <w:pStyle w:val="a0"/>
        <w:rPr>
          <w:rtl/>
        </w:rPr>
      </w:pPr>
    </w:p>
    <w:p w14:paraId="143A301B" w14:textId="77777777" w:rsidR="00000000" w:rsidRDefault="000C6BB5">
      <w:pPr>
        <w:pStyle w:val="a0"/>
        <w:rPr>
          <w:rFonts w:hint="cs"/>
          <w:rtl/>
        </w:rPr>
      </w:pPr>
      <w:r>
        <w:rPr>
          <w:rFonts w:hint="cs"/>
          <w:rtl/>
        </w:rPr>
        <w:t>אני לא אריב אתך אף פעם על הזמן. אנחנו מסתדרים.</w:t>
      </w:r>
    </w:p>
    <w:p w14:paraId="175430A3" w14:textId="77777777" w:rsidR="00000000" w:rsidRDefault="000C6BB5">
      <w:pPr>
        <w:pStyle w:val="a0"/>
        <w:ind w:firstLine="0"/>
        <w:rPr>
          <w:rFonts w:hint="cs"/>
          <w:rtl/>
        </w:rPr>
      </w:pPr>
    </w:p>
    <w:p w14:paraId="13DA92DE" w14:textId="77777777" w:rsidR="00000000" w:rsidRDefault="000C6BB5">
      <w:pPr>
        <w:pStyle w:val="a0"/>
        <w:rPr>
          <w:rFonts w:hint="cs"/>
          <w:rtl/>
        </w:rPr>
      </w:pPr>
      <w:r>
        <w:rPr>
          <w:rFonts w:hint="cs"/>
          <w:rtl/>
        </w:rPr>
        <w:t>לכן, אני אעבור עכשיו לומר כמה דברים בשפה הערבית לשומעינו דוברי הערבית.</w:t>
      </w:r>
    </w:p>
    <w:p w14:paraId="43410439" w14:textId="77777777" w:rsidR="00000000" w:rsidRDefault="000C6BB5">
      <w:pPr>
        <w:pStyle w:val="a0"/>
        <w:rPr>
          <w:rFonts w:hint="cs"/>
          <w:rtl/>
        </w:rPr>
      </w:pPr>
    </w:p>
    <w:p w14:paraId="304BD3AD" w14:textId="77777777" w:rsidR="00000000" w:rsidRDefault="000C6BB5">
      <w:pPr>
        <w:pStyle w:val="a0"/>
        <w:rPr>
          <w:rFonts w:hint="cs"/>
          <w:rtl/>
        </w:rPr>
      </w:pPr>
      <w:r>
        <w:rPr>
          <w:rFonts w:hint="cs"/>
          <w:rtl/>
        </w:rPr>
        <w:t>(נושא דברים בשפה הערבית; להלן תרגומם לעברית:</w:t>
      </w:r>
    </w:p>
    <w:p w14:paraId="68046CEF" w14:textId="77777777" w:rsidR="00000000" w:rsidRDefault="000C6BB5">
      <w:pPr>
        <w:pStyle w:val="a0"/>
        <w:rPr>
          <w:rFonts w:hint="cs"/>
          <w:rtl/>
        </w:rPr>
      </w:pPr>
    </w:p>
    <w:p w14:paraId="0CD40BE8" w14:textId="77777777" w:rsidR="00000000" w:rsidRDefault="000C6BB5">
      <w:pPr>
        <w:pStyle w:val="a0"/>
        <w:rPr>
          <w:rFonts w:hint="cs"/>
          <w:rtl/>
        </w:rPr>
      </w:pPr>
      <w:r>
        <w:rPr>
          <w:rFonts w:hint="cs"/>
          <w:rtl/>
        </w:rPr>
        <w:t>בשם האל הרחמן והרחום. הנושא הוא חוקים של משרד האוצר בכל הנוגע למדיניות הכספית של שר האוצר,</w:t>
      </w:r>
      <w:r>
        <w:rPr>
          <w:rFonts w:hint="cs"/>
          <w:rtl/>
        </w:rPr>
        <w:t xml:space="preserve"> מר נתניהו. אנחנו עומדים עכשיו על סף הכנת התקציב החדש, של השנה הבאה. אמרתי שעמדתנו ביחס לכל החוקים האלה וביחס לתקציב היא עמדת אופוזיציה, כמובן, עמדה נגדית. אנחנו יודעים כיצד מר נתניהו, במדיניותו בממשלה זו, הביא להעמקת העוני ולהעמקת ההבדלים בקרב השכבות העני</w:t>
      </w:r>
      <w:r>
        <w:rPr>
          <w:rFonts w:hint="cs"/>
          <w:rtl/>
        </w:rPr>
        <w:t>ות, וזאת בדרך של צמצום כל קצבאות הביטוח הלאומי למשפחות ברוכות הילדים, לזקנים ולמוגבלים כאחד - אלה הנזקקים באמת לקצבאות האלה. העשירים אינם נזקקים לביטוח הלאומי, כשם שאינם נזקקים לקצבאות כלשהן מסוג זה.</w:t>
      </w:r>
    </w:p>
    <w:p w14:paraId="3DD97928" w14:textId="77777777" w:rsidR="00000000" w:rsidRDefault="000C6BB5">
      <w:pPr>
        <w:pStyle w:val="a0"/>
        <w:rPr>
          <w:rFonts w:hint="cs"/>
          <w:rtl/>
        </w:rPr>
      </w:pPr>
    </w:p>
    <w:p w14:paraId="5B09BE02" w14:textId="77777777" w:rsidR="00000000" w:rsidRDefault="000C6BB5">
      <w:pPr>
        <w:pStyle w:val="a0"/>
        <w:rPr>
          <w:rFonts w:hint="cs"/>
          <w:rtl/>
        </w:rPr>
      </w:pPr>
      <w:r>
        <w:rPr>
          <w:rFonts w:hint="cs"/>
          <w:rtl/>
        </w:rPr>
        <w:t>אולם מר נתניהו ימשיך במדיניות זו ובמגמה זו, וכל עוד הממ</w:t>
      </w:r>
      <w:r>
        <w:rPr>
          <w:rFonts w:hint="cs"/>
          <w:rtl/>
        </w:rPr>
        <w:t>שלה היא כזאת והשר הוא כזה, הרי שאין אפשרות לשינוי, ואין מנוס מאופוזיציה אקטיבית למדיניות זו ולממשלה זו, ובכל האמצעים העומדים לרשותנו.</w:t>
      </w:r>
    </w:p>
    <w:p w14:paraId="1FCB41B3" w14:textId="77777777" w:rsidR="00000000" w:rsidRDefault="000C6BB5">
      <w:pPr>
        <w:pStyle w:val="a0"/>
        <w:rPr>
          <w:rFonts w:hint="cs"/>
          <w:rtl/>
        </w:rPr>
      </w:pPr>
    </w:p>
    <w:p w14:paraId="53A423E0" w14:textId="77777777" w:rsidR="00000000" w:rsidRDefault="000C6BB5">
      <w:pPr>
        <w:pStyle w:val="a0"/>
        <w:rPr>
          <w:rFonts w:hint="cs"/>
          <w:rtl/>
        </w:rPr>
      </w:pPr>
      <w:r>
        <w:rPr>
          <w:rFonts w:hint="cs"/>
          <w:rtl/>
        </w:rPr>
        <w:t>בנוסף ציינתי שהממשלה עומדת כעת על סף הרכבה מחדש, ובכלל זה הרכבה מחדש של הקואליציה. ציינתי שהפוליטיקה המקומית הגיעה לשפל ה</w:t>
      </w:r>
      <w:r>
        <w:rPr>
          <w:rFonts w:hint="cs"/>
          <w:rtl/>
        </w:rPr>
        <w:t>מדרגה מבחינת חלוקת חלקות, הסדרים וצביעת צבעים לסיעות הפרלמנטריות ולמפלגות על בסיס גזעני. יש מי שמדבר על מזרחיים, על חילוניים ועל דתיים. כל קבוצה רוצה לבטל את האחרת או לבטל את נוכחותה.</w:t>
      </w:r>
    </w:p>
    <w:p w14:paraId="5B013CE3" w14:textId="77777777" w:rsidR="00000000" w:rsidRDefault="000C6BB5">
      <w:pPr>
        <w:pStyle w:val="a0"/>
        <w:rPr>
          <w:rFonts w:hint="cs"/>
          <w:rtl/>
        </w:rPr>
      </w:pPr>
    </w:p>
    <w:p w14:paraId="5989BB9C" w14:textId="77777777" w:rsidR="00000000" w:rsidRDefault="000C6BB5">
      <w:pPr>
        <w:pStyle w:val="a0"/>
        <w:rPr>
          <w:rFonts w:hint="cs"/>
          <w:rtl/>
        </w:rPr>
      </w:pPr>
      <w:r>
        <w:rPr>
          <w:rFonts w:hint="cs"/>
          <w:rtl/>
        </w:rPr>
        <w:t>בכל אופן, ממשלה זו לא תאריך ימים, וגם אם יצליח מר שרון להרכיב את הקואלי</w:t>
      </w:r>
      <w:r>
        <w:rPr>
          <w:rFonts w:hint="cs"/>
          <w:rtl/>
        </w:rPr>
        <w:t>ציה מחדש, הרי שקואליציה זו תישאר שבירה ונתונה לנפילה ברעידה הקרובה ביותר, ולעתים קרובות יהיו רעידות בהרכב הזה, ובקרוב, אם ירצה האל. תודה. תודה רבה, אדוני.)</w:t>
      </w:r>
    </w:p>
    <w:p w14:paraId="13EF4623" w14:textId="77777777" w:rsidR="00000000" w:rsidRDefault="000C6BB5">
      <w:pPr>
        <w:pStyle w:val="a0"/>
        <w:rPr>
          <w:rFonts w:hint="cs"/>
          <w:rtl/>
        </w:rPr>
      </w:pPr>
    </w:p>
    <w:p w14:paraId="5D6266DC" w14:textId="77777777" w:rsidR="00000000" w:rsidRDefault="000C6BB5">
      <w:pPr>
        <w:pStyle w:val="a0"/>
        <w:rPr>
          <w:rFonts w:hint="cs"/>
          <w:rtl/>
        </w:rPr>
      </w:pPr>
      <w:r>
        <w:rPr>
          <w:rFonts w:hint="cs"/>
          <w:rtl/>
        </w:rPr>
        <w:t>תודה רבה, אדוני.</w:t>
      </w:r>
    </w:p>
    <w:p w14:paraId="2310DDF7" w14:textId="77777777" w:rsidR="00000000" w:rsidRDefault="000C6BB5">
      <w:pPr>
        <w:pStyle w:val="a0"/>
        <w:ind w:firstLine="0"/>
        <w:rPr>
          <w:rFonts w:hint="cs"/>
          <w:rtl/>
        </w:rPr>
      </w:pPr>
    </w:p>
    <w:p w14:paraId="5920109D" w14:textId="77777777" w:rsidR="00000000" w:rsidRDefault="000C6BB5">
      <w:pPr>
        <w:pStyle w:val="af1"/>
        <w:rPr>
          <w:rtl/>
        </w:rPr>
      </w:pPr>
      <w:r>
        <w:rPr>
          <w:rtl/>
        </w:rPr>
        <w:t>היו"ר אלי בן-מנחם:</w:t>
      </w:r>
    </w:p>
    <w:p w14:paraId="3E2A469B" w14:textId="77777777" w:rsidR="00000000" w:rsidRDefault="000C6BB5">
      <w:pPr>
        <w:pStyle w:val="a0"/>
        <w:ind w:firstLine="0"/>
        <w:rPr>
          <w:rFonts w:hint="cs"/>
          <w:rtl/>
        </w:rPr>
      </w:pPr>
    </w:p>
    <w:p w14:paraId="76E36D8A" w14:textId="77777777" w:rsidR="00000000" w:rsidRDefault="000C6BB5">
      <w:pPr>
        <w:pStyle w:val="a0"/>
        <w:rPr>
          <w:rFonts w:hint="cs"/>
          <w:rtl/>
        </w:rPr>
      </w:pPr>
      <w:r>
        <w:rPr>
          <w:rFonts w:hint="cs"/>
          <w:rtl/>
        </w:rPr>
        <w:t>תודה לחבר הכנסת דהאמשה. חבר הכנסת מיכאל מלכיאור - לא נוכח. חב</w:t>
      </w:r>
      <w:r>
        <w:rPr>
          <w:rFonts w:hint="cs"/>
          <w:rtl/>
        </w:rPr>
        <w:t>ר הכנסת ישראל אייכלר, בבקשה.</w:t>
      </w:r>
    </w:p>
    <w:p w14:paraId="0DEE410B" w14:textId="77777777" w:rsidR="00000000" w:rsidRDefault="000C6BB5">
      <w:pPr>
        <w:pStyle w:val="a0"/>
        <w:rPr>
          <w:rFonts w:hint="cs"/>
          <w:rtl/>
        </w:rPr>
      </w:pPr>
    </w:p>
    <w:p w14:paraId="08420ADB" w14:textId="77777777" w:rsidR="00000000" w:rsidRDefault="000C6BB5">
      <w:pPr>
        <w:pStyle w:val="a"/>
        <w:rPr>
          <w:rtl/>
        </w:rPr>
      </w:pPr>
      <w:bookmarkStart w:id="360" w:name="FS000001057T02_08_2004_21_00_03"/>
      <w:bookmarkStart w:id="361" w:name="_Toc100311755"/>
      <w:bookmarkEnd w:id="360"/>
      <w:r>
        <w:rPr>
          <w:rFonts w:hint="eastAsia"/>
          <w:rtl/>
        </w:rPr>
        <w:t>ישראל</w:t>
      </w:r>
      <w:r>
        <w:rPr>
          <w:rtl/>
        </w:rPr>
        <w:t xml:space="preserve"> אייכלר (יהדות התורה):</w:t>
      </w:r>
      <w:bookmarkEnd w:id="361"/>
    </w:p>
    <w:p w14:paraId="68A72E73" w14:textId="77777777" w:rsidR="00000000" w:rsidRDefault="000C6BB5">
      <w:pPr>
        <w:pStyle w:val="a0"/>
        <w:rPr>
          <w:rFonts w:hint="cs"/>
          <w:rtl/>
        </w:rPr>
      </w:pPr>
    </w:p>
    <w:p w14:paraId="70ADE923" w14:textId="77777777" w:rsidR="00000000" w:rsidRDefault="000C6BB5">
      <w:pPr>
        <w:pStyle w:val="a0"/>
        <w:rPr>
          <w:rFonts w:hint="cs"/>
          <w:rtl/>
        </w:rPr>
      </w:pPr>
      <w:r>
        <w:rPr>
          <w:rFonts w:hint="cs"/>
          <w:rtl/>
        </w:rPr>
        <w:t xml:space="preserve">אדוני היושב-ראש, חברי הכנסת, מה לעשות ואין לנו ניירות ערך, ולא מפני שאין אנו עובדים או מרוויחים, כפי שמעלילים עלינו דורות רבים, אלא משום שההשקעות שלנו הן השקעות אחרות </w:t>
      </w:r>
      <w:r>
        <w:rPr>
          <w:rtl/>
        </w:rPr>
        <w:t>–</w:t>
      </w:r>
      <w:r>
        <w:rPr>
          <w:rFonts w:hint="cs"/>
          <w:rtl/>
        </w:rPr>
        <w:t xml:space="preserve"> משפחה ברוכת ילדים, חינוך. אנ</w:t>
      </w:r>
      <w:r>
        <w:rPr>
          <w:rFonts w:hint="cs"/>
          <w:rtl/>
        </w:rPr>
        <w:t>חנו משלמים שכר לימוד יותר מכל אזרח אחר מסיבות שונות ואידיאולוגיות, אבל בעיקר מפני שאנחנו רוצים חינוך; כמעט כל הורה מוסיף איזה מורה פרטי לילדים שלו. משקיעים בזקנים, בחולים ובכל אשר יצווה לנו האלוקים בתורתו הקדושה.</w:t>
      </w:r>
    </w:p>
    <w:p w14:paraId="5AD5CB1D" w14:textId="77777777" w:rsidR="00000000" w:rsidRDefault="000C6BB5">
      <w:pPr>
        <w:pStyle w:val="a0"/>
        <w:rPr>
          <w:rFonts w:hint="cs"/>
          <w:rtl/>
        </w:rPr>
      </w:pPr>
      <w:r>
        <w:rPr>
          <w:rFonts w:hint="cs"/>
          <w:rtl/>
        </w:rPr>
        <w:tab/>
      </w:r>
    </w:p>
    <w:p w14:paraId="56DE0AD9" w14:textId="77777777" w:rsidR="00000000" w:rsidRDefault="000C6BB5">
      <w:pPr>
        <w:pStyle w:val="a0"/>
        <w:rPr>
          <w:rFonts w:hint="cs"/>
          <w:rtl/>
        </w:rPr>
      </w:pPr>
      <w:r>
        <w:rPr>
          <w:rFonts w:hint="cs"/>
          <w:rtl/>
        </w:rPr>
        <w:t>אבל החוק הזה מאפשר לנו להתייחס למשהו מאוד</w:t>
      </w:r>
      <w:r>
        <w:rPr>
          <w:rFonts w:hint="cs"/>
          <w:rtl/>
        </w:rPr>
        <w:t xml:space="preserve"> פסיכולוגי וסוציולוגי שכדאי להתבונן בו. כל חיי הצעירים שאלתי את עצמי, איך ברית-המועצות מצליחה בכל זאת לרמות ולהוביל בכחש 270 מיליון אנשים שיאמינו שסטלין הוא האבא ורוסיה היא האמא והקומוניזם הוא המפרנס, בשעה שאנחנו יודעים שהמציאות היא הפוכה - אנשים עומדים בת</w:t>
      </w:r>
      <w:r>
        <w:rPr>
          <w:rFonts w:hint="cs"/>
          <w:rtl/>
        </w:rPr>
        <w:t>ור ללחם. והם תמיד דיברו על הקידמה והשלום. ולמעשה הגעתי כבר מזמן למסקנה, וזה רק מתחזק אצלי יותר ויותר, שמי ששולט בתקשורת שולט בעם. פעם התקשורת היתה הכרוז העירוני. פעם היה הדרשן. היום התקשורת היא מאוד אלקטרונית, מאוד עירונית, וכאשר ברית-המועצות, הקומוניסטים,</w:t>
      </w:r>
      <w:r>
        <w:rPr>
          <w:rFonts w:hint="cs"/>
          <w:rtl/>
        </w:rPr>
        <w:t xml:space="preserve"> היה להם מונופול על התקשורת, על "פרבדה" ועל "איזבסטיה", והיתה להם התקשורת האלקטרונית, הם יכלו לשכנע מאות מיליוני אנשים בשקר הגדול - - -</w:t>
      </w:r>
    </w:p>
    <w:p w14:paraId="1F531594" w14:textId="77777777" w:rsidR="00000000" w:rsidRDefault="000C6BB5">
      <w:pPr>
        <w:pStyle w:val="a0"/>
        <w:ind w:firstLine="0"/>
        <w:rPr>
          <w:rFonts w:hint="cs"/>
          <w:rtl/>
        </w:rPr>
      </w:pPr>
    </w:p>
    <w:p w14:paraId="516F9413" w14:textId="77777777" w:rsidR="00000000" w:rsidRDefault="000C6BB5">
      <w:pPr>
        <w:pStyle w:val="af0"/>
        <w:rPr>
          <w:rtl/>
        </w:rPr>
      </w:pPr>
      <w:r>
        <w:rPr>
          <w:rFonts w:hint="eastAsia"/>
          <w:rtl/>
        </w:rPr>
        <w:t>מיכאל</w:t>
      </w:r>
      <w:r>
        <w:rPr>
          <w:rtl/>
        </w:rPr>
        <w:t xml:space="preserve"> נודלמן (האיחוד הלאומי - ישראל ביתנו):</w:t>
      </w:r>
    </w:p>
    <w:p w14:paraId="4090776A" w14:textId="77777777" w:rsidR="00000000" w:rsidRDefault="000C6BB5">
      <w:pPr>
        <w:pStyle w:val="a0"/>
        <w:ind w:firstLine="0"/>
        <w:rPr>
          <w:rFonts w:hint="cs"/>
          <w:rtl/>
        </w:rPr>
      </w:pPr>
    </w:p>
    <w:p w14:paraId="01420789" w14:textId="77777777" w:rsidR="00000000" w:rsidRDefault="000C6BB5">
      <w:pPr>
        <w:pStyle w:val="a0"/>
        <w:rPr>
          <w:rFonts w:hint="cs"/>
          <w:rtl/>
        </w:rPr>
      </w:pPr>
      <w:r>
        <w:rPr>
          <w:rFonts w:hint="cs"/>
          <w:rtl/>
        </w:rPr>
        <w:t>- - -</w:t>
      </w:r>
    </w:p>
    <w:p w14:paraId="5D27C711" w14:textId="77777777" w:rsidR="00000000" w:rsidRDefault="000C6BB5">
      <w:pPr>
        <w:pStyle w:val="a0"/>
        <w:ind w:firstLine="0"/>
        <w:rPr>
          <w:rFonts w:hint="cs"/>
          <w:rtl/>
        </w:rPr>
      </w:pPr>
    </w:p>
    <w:p w14:paraId="5A0CCF23" w14:textId="77777777" w:rsidR="00000000" w:rsidRDefault="000C6BB5">
      <w:pPr>
        <w:pStyle w:val="a"/>
        <w:rPr>
          <w:rtl/>
        </w:rPr>
      </w:pPr>
      <w:bookmarkStart w:id="362" w:name="FS000001057T02_08_2004_21_25_48"/>
      <w:bookmarkStart w:id="363" w:name="_Toc100311756"/>
      <w:bookmarkEnd w:id="362"/>
      <w:r>
        <w:rPr>
          <w:rFonts w:hint="eastAsia"/>
          <w:rtl/>
        </w:rPr>
        <w:t>ישראל</w:t>
      </w:r>
      <w:r>
        <w:rPr>
          <w:rtl/>
        </w:rPr>
        <w:t xml:space="preserve"> אייכלר (יהדות התורה):</w:t>
      </w:r>
      <w:bookmarkEnd w:id="363"/>
    </w:p>
    <w:p w14:paraId="38734F9A" w14:textId="77777777" w:rsidR="00000000" w:rsidRDefault="000C6BB5">
      <w:pPr>
        <w:pStyle w:val="a0"/>
        <w:ind w:firstLine="0"/>
        <w:rPr>
          <w:rFonts w:hint="cs"/>
          <w:rtl/>
        </w:rPr>
      </w:pPr>
    </w:p>
    <w:p w14:paraId="3AC19146" w14:textId="77777777" w:rsidR="00000000" w:rsidRDefault="000C6BB5">
      <w:pPr>
        <w:pStyle w:val="a0"/>
        <w:rPr>
          <w:rFonts w:hint="cs"/>
          <w:rtl/>
        </w:rPr>
      </w:pPr>
      <w:r>
        <w:rPr>
          <w:rFonts w:hint="cs"/>
          <w:rtl/>
        </w:rPr>
        <w:t>אבל איך אפשר היה להפעיל את הקג"ב ואת ה</w:t>
      </w:r>
      <w:r>
        <w:rPr>
          <w:rFonts w:hint="cs"/>
          <w:rtl/>
        </w:rPr>
        <w:t xml:space="preserve">מחנות ואת כל הדברים האלה אילולא נתנה התקשורת גיבוי לכל הדברים האפלים האלה? ואני לא רוצה לעשות חלילה השוואות, אבל אם אפשר להושיב אנשים במעצר מינהלי פה בארץ וכל כלי התקשורת - - - </w:t>
      </w:r>
    </w:p>
    <w:p w14:paraId="2EEF0B77" w14:textId="77777777" w:rsidR="00000000" w:rsidRDefault="000C6BB5">
      <w:pPr>
        <w:pStyle w:val="a0"/>
        <w:ind w:firstLine="0"/>
        <w:rPr>
          <w:rFonts w:hint="cs"/>
          <w:rtl/>
        </w:rPr>
      </w:pPr>
    </w:p>
    <w:p w14:paraId="23979053" w14:textId="77777777" w:rsidR="00000000" w:rsidRDefault="000C6BB5">
      <w:pPr>
        <w:pStyle w:val="af0"/>
        <w:rPr>
          <w:rtl/>
        </w:rPr>
      </w:pPr>
      <w:r>
        <w:rPr>
          <w:rFonts w:hint="eastAsia"/>
          <w:rtl/>
        </w:rPr>
        <w:t>מיכאל</w:t>
      </w:r>
      <w:r>
        <w:rPr>
          <w:rtl/>
        </w:rPr>
        <w:t xml:space="preserve"> נודלמן (האיחוד הלאומי - ישראל ביתנו):</w:t>
      </w:r>
    </w:p>
    <w:p w14:paraId="08888D8F" w14:textId="77777777" w:rsidR="00000000" w:rsidRDefault="000C6BB5">
      <w:pPr>
        <w:pStyle w:val="a0"/>
        <w:ind w:firstLine="0"/>
        <w:rPr>
          <w:rFonts w:hint="cs"/>
          <w:rtl/>
        </w:rPr>
      </w:pPr>
    </w:p>
    <w:p w14:paraId="79AB4C69" w14:textId="77777777" w:rsidR="00000000" w:rsidRDefault="000C6BB5">
      <w:pPr>
        <w:pStyle w:val="a0"/>
        <w:rPr>
          <w:rFonts w:hint="cs"/>
          <w:rtl/>
        </w:rPr>
      </w:pPr>
      <w:r>
        <w:rPr>
          <w:rFonts w:hint="cs"/>
          <w:rtl/>
        </w:rPr>
        <w:t>אתה טועה.</w:t>
      </w:r>
    </w:p>
    <w:p w14:paraId="3B9F5174" w14:textId="77777777" w:rsidR="00000000" w:rsidRDefault="000C6BB5">
      <w:pPr>
        <w:pStyle w:val="a0"/>
        <w:ind w:firstLine="0"/>
        <w:rPr>
          <w:rtl/>
        </w:rPr>
      </w:pPr>
    </w:p>
    <w:p w14:paraId="6A04ABF9" w14:textId="77777777" w:rsidR="00000000" w:rsidRDefault="000C6BB5">
      <w:pPr>
        <w:pStyle w:val="-"/>
        <w:rPr>
          <w:rtl/>
        </w:rPr>
      </w:pPr>
      <w:bookmarkStart w:id="364" w:name="FS000001057T02_08_2004_21_25_55C"/>
      <w:bookmarkEnd w:id="364"/>
      <w:r>
        <w:rPr>
          <w:rtl/>
        </w:rPr>
        <w:t>ישראל אייכלר (יהדות ה</w:t>
      </w:r>
      <w:r>
        <w:rPr>
          <w:rtl/>
        </w:rPr>
        <w:t>תורה):</w:t>
      </w:r>
    </w:p>
    <w:p w14:paraId="504671AF" w14:textId="77777777" w:rsidR="00000000" w:rsidRDefault="000C6BB5">
      <w:pPr>
        <w:pStyle w:val="a0"/>
        <w:ind w:firstLine="0"/>
        <w:rPr>
          <w:rFonts w:hint="cs"/>
          <w:rtl/>
        </w:rPr>
      </w:pPr>
    </w:p>
    <w:p w14:paraId="39841493" w14:textId="77777777" w:rsidR="00000000" w:rsidRDefault="000C6BB5">
      <w:pPr>
        <w:pStyle w:val="a0"/>
        <w:rPr>
          <w:rFonts w:hint="cs"/>
          <w:rtl/>
        </w:rPr>
      </w:pPr>
      <w:r>
        <w:rPr>
          <w:rFonts w:hint="cs"/>
          <w:rtl/>
        </w:rPr>
        <w:t>מגבים את זה, אז כך זה הגרעין של הקג"ב.</w:t>
      </w:r>
    </w:p>
    <w:p w14:paraId="1B16289E" w14:textId="77777777" w:rsidR="00000000" w:rsidRDefault="000C6BB5">
      <w:pPr>
        <w:pStyle w:val="a0"/>
        <w:rPr>
          <w:rFonts w:hint="cs"/>
          <w:rtl/>
        </w:rPr>
      </w:pPr>
    </w:p>
    <w:p w14:paraId="3C20E760" w14:textId="77777777" w:rsidR="00000000" w:rsidRDefault="000C6BB5">
      <w:pPr>
        <w:pStyle w:val="a0"/>
        <w:rPr>
          <w:rFonts w:hint="cs"/>
          <w:rtl/>
        </w:rPr>
      </w:pPr>
      <w:r>
        <w:rPr>
          <w:rFonts w:hint="cs"/>
          <w:rtl/>
        </w:rPr>
        <w:t xml:space="preserve">אם משכנעים שתחנות רדיו פיראטיות מפילות מטוסים, אפשר לשכנע שצריך לאסור ולתת חמש שנות מאסר למי שידבר ברדיו שאיננו בשליטת השלטון. כך שולטים בעם ומספרים לו שמאות אלפי חרדים אינם עובדים. ממה הם מתפרנסים? מהמדינה. </w:t>
      </w:r>
      <w:r>
        <w:rPr>
          <w:rFonts w:hint="cs"/>
          <w:rtl/>
        </w:rPr>
        <w:t xml:space="preserve">מה המדינה נותנת? 120 שקל לילד. מי שיש לו ילד יודע שאי-אפשר לפרנס ילד לא ב-120, לא ב-180 ולא ב-500 שקל לחודש. מאיפה הם מתפרנסים? הם פורצים לבנקים? הצליחו כמה עיתונאים במימון של הרפורמים לשכנע בשיטתיות - ואחד הדברים שהסובייטים אמרו היה: חזור ושנן את השקר עד </w:t>
      </w:r>
      <w:r>
        <w:rPr>
          <w:rFonts w:hint="cs"/>
          <w:rtl/>
        </w:rPr>
        <w:t xml:space="preserve">שיהפוך לאמת. </w:t>
      </w:r>
    </w:p>
    <w:p w14:paraId="55592DA2" w14:textId="77777777" w:rsidR="00000000" w:rsidRDefault="000C6BB5">
      <w:pPr>
        <w:pStyle w:val="a0"/>
        <w:rPr>
          <w:rFonts w:hint="cs"/>
          <w:rtl/>
        </w:rPr>
      </w:pPr>
    </w:p>
    <w:p w14:paraId="59387EEF" w14:textId="77777777" w:rsidR="00000000" w:rsidRDefault="000C6BB5">
      <w:pPr>
        <w:pStyle w:val="a0"/>
        <w:rPr>
          <w:rFonts w:hint="cs"/>
          <w:rtl/>
        </w:rPr>
      </w:pPr>
      <w:r>
        <w:rPr>
          <w:rFonts w:hint="cs"/>
          <w:rtl/>
        </w:rPr>
        <w:t>פשוט לשקר שהאנשים האלה אינם עובדים. 700,000 משרות שלטוניות וממשלתיות ורשויות מקומיות סגורות בפניהם ולא נותנים להם להיכנס לשום מקום, אם בגלל תקנות ואם מפני שחבר מביא חבר ואין להם שם חברים. אני יודע שבעיריית ירושלים יש אלפי עובדים. כמה חרדים י</w:t>
      </w:r>
      <w:r>
        <w:rPr>
          <w:rFonts w:hint="cs"/>
          <w:rtl/>
        </w:rPr>
        <w:t xml:space="preserve">ש שם? לא מפני שעיריית ירושלים החליטה שלא מכניסים חרדים, אלא מפני שחבר מביא חבר, משפחה מביאה משפחה, וכך הם נשארו בחוץ. </w:t>
      </w:r>
    </w:p>
    <w:p w14:paraId="676A83EB" w14:textId="77777777" w:rsidR="00000000" w:rsidRDefault="000C6BB5">
      <w:pPr>
        <w:pStyle w:val="a0"/>
        <w:rPr>
          <w:rFonts w:hint="cs"/>
          <w:rtl/>
        </w:rPr>
      </w:pPr>
    </w:p>
    <w:p w14:paraId="7C53BA31" w14:textId="77777777" w:rsidR="00000000" w:rsidRDefault="000C6BB5">
      <w:pPr>
        <w:pStyle w:val="a0"/>
        <w:rPr>
          <w:rFonts w:hint="cs"/>
          <w:rtl/>
        </w:rPr>
      </w:pPr>
      <w:r>
        <w:rPr>
          <w:rFonts w:hint="cs"/>
          <w:rtl/>
        </w:rPr>
        <w:t xml:space="preserve">מאות אלפי משרות שלטוניות אין, בשוק הפרטי הם צריכים לשלם את כל המסים והם משלמים, לא רק מס הכנסה אלא גם כצרכנים הם משלמים מס ערך מוסף ואת </w:t>
      </w:r>
      <w:r>
        <w:rPr>
          <w:rFonts w:hint="cs"/>
          <w:rtl/>
        </w:rPr>
        <w:t xml:space="preserve">כל המסים, שמהווים יותר מ-50% מהמס, ובסוף משכנעים עם שלם שהם לא עובדים. אני רוצה לומר לצופים ולחברי הכנסת: תדעו לכם שהאנשים האלה עובדים, ועובדים קשה, ופשוט העלילו עליהם עלילה, שמצווה גדולה להוריד אותה. תודה רבה. </w:t>
      </w:r>
    </w:p>
    <w:p w14:paraId="331AD240" w14:textId="77777777" w:rsidR="00000000" w:rsidRDefault="000C6BB5">
      <w:pPr>
        <w:pStyle w:val="a0"/>
        <w:rPr>
          <w:rFonts w:hint="cs"/>
          <w:rtl/>
        </w:rPr>
      </w:pPr>
    </w:p>
    <w:p w14:paraId="2700C32F" w14:textId="77777777" w:rsidR="00000000" w:rsidRDefault="000C6BB5">
      <w:pPr>
        <w:pStyle w:val="af1"/>
        <w:rPr>
          <w:rtl/>
        </w:rPr>
      </w:pPr>
      <w:r>
        <w:rPr>
          <w:rtl/>
        </w:rPr>
        <w:t>היו"ר אלי בן-מנחם:</w:t>
      </w:r>
    </w:p>
    <w:p w14:paraId="634CA50F" w14:textId="77777777" w:rsidR="00000000" w:rsidRDefault="000C6BB5">
      <w:pPr>
        <w:pStyle w:val="a0"/>
        <w:rPr>
          <w:rtl/>
        </w:rPr>
      </w:pPr>
    </w:p>
    <w:p w14:paraId="0E651921" w14:textId="77777777" w:rsidR="00000000" w:rsidRDefault="000C6BB5">
      <w:pPr>
        <w:pStyle w:val="a0"/>
        <w:rPr>
          <w:rFonts w:hint="cs"/>
          <w:rtl/>
        </w:rPr>
      </w:pPr>
      <w:r>
        <w:rPr>
          <w:rFonts w:hint="cs"/>
          <w:rtl/>
        </w:rPr>
        <w:t>תודה לחבר הכנסת אייכלר.</w:t>
      </w:r>
      <w:r>
        <w:rPr>
          <w:rFonts w:hint="cs"/>
          <w:rtl/>
        </w:rPr>
        <w:t xml:space="preserve"> חבר הכנסת מאיר פרוש - לא נוכח. חבר הכנסת נסים זאב, בבקשה. </w:t>
      </w:r>
    </w:p>
    <w:p w14:paraId="5781B0F2" w14:textId="77777777" w:rsidR="00000000" w:rsidRDefault="000C6BB5">
      <w:pPr>
        <w:pStyle w:val="a0"/>
        <w:rPr>
          <w:rFonts w:hint="cs"/>
          <w:rtl/>
        </w:rPr>
      </w:pPr>
    </w:p>
    <w:p w14:paraId="256E2954" w14:textId="77777777" w:rsidR="00000000" w:rsidRDefault="000C6BB5">
      <w:pPr>
        <w:pStyle w:val="a"/>
        <w:rPr>
          <w:rtl/>
        </w:rPr>
      </w:pPr>
      <w:bookmarkStart w:id="365" w:name="FS000000490T02_08_2004_21_24_48"/>
      <w:bookmarkStart w:id="366" w:name="_Toc100311757"/>
      <w:bookmarkEnd w:id="365"/>
      <w:r>
        <w:rPr>
          <w:rFonts w:hint="eastAsia"/>
          <w:rtl/>
        </w:rPr>
        <w:t>נסים</w:t>
      </w:r>
      <w:r>
        <w:rPr>
          <w:rtl/>
        </w:rPr>
        <w:t xml:space="preserve"> זאב (ש"ס):</w:t>
      </w:r>
      <w:bookmarkEnd w:id="366"/>
    </w:p>
    <w:p w14:paraId="0E344732" w14:textId="77777777" w:rsidR="00000000" w:rsidRDefault="000C6BB5">
      <w:pPr>
        <w:pStyle w:val="a0"/>
        <w:rPr>
          <w:rFonts w:hint="cs"/>
          <w:rtl/>
        </w:rPr>
      </w:pPr>
    </w:p>
    <w:p w14:paraId="069C0E2D" w14:textId="77777777" w:rsidR="00000000" w:rsidRDefault="000C6BB5">
      <w:pPr>
        <w:pStyle w:val="a0"/>
        <w:rPr>
          <w:rFonts w:hint="cs"/>
          <w:rtl/>
        </w:rPr>
      </w:pPr>
      <w:r>
        <w:rPr>
          <w:rFonts w:hint="cs"/>
          <w:rtl/>
        </w:rPr>
        <w:t xml:space="preserve">אדוני היושב בראש, כנסת נכבדה, הצעת חוק ניירות ערך באה לשמור על הקופה, על האוצר, להכניס יותר כסף, ולא יעלה על הדעת שאם אדם טרם קנה ושילם, כבר הוא זוכה ברווחים. אפילו לא מוזכר שמו </w:t>
      </w:r>
      <w:r>
        <w:rPr>
          <w:rFonts w:hint="cs"/>
          <w:rtl/>
        </w:rPr>
        <w:t xml:space="preserve">של הקונה והמוכר תוך כדי, אבל את הרווחים הוא מקבל. לכן הצעת החוק באה לשמור על ניירות הערך. </w:t>
      </w:r>
    </w:p>
    <w:p w14:paraId="2BD892FD" w14:textId="77777777" w:rsidR="00000000" w:rsidRDefault="000C6BB5">
      <w:pPr>
        <w:pStyle w:val="a0"/>
        <w:rPr>
          <w:rFonts w:hint="cs"/>
          <w:rtl/>
        </w:rPr>
      </w:pPr>
    </w:p>
    <w:p w14:paraId="2E8BC80E" w14:textId="77777777" w:rsidR="00000000" w:rsidRDefault="000C6BB5">
      <w:pPr>
        <w:pStyle w:val="a0"/>
        <w:rPr>
          <w:rFonts w:hint="cs"/>
          <w:rtl/>
        </w:rPr>
      </w:pPr>
      <w:r>
        <w:rPr>
          <w:rFonts w:hint="cs"/>
          <w:rtl/>
        </w:rPr>
        <w:t>אנחנו בעד לשמור על הניירות, אבל מה עם כבודם של בני-אדם פה במדינת ישראל? מה עם זכויות האזרח? מה עם זכות של אותם מיליון וחצי אנשים שרוצים לשמוע ערוץ, רוצים לשמוע תחנת</w:t>
      </w:r>
      <w:r>
        <w:rPr>
          <w:rFonts w:hint="cs"/>
          <w:rtl/>
        </w:rPr>
        <w:t xml:space="preserve"> רדיו לא מורעלת, לא מזוהמת, לא מטונפת? שמעתם אתמול מה אמרה הקריינית ב"קול ישראל" ברשת ב'. אין שליטה על הזיהום, הפה של אותה קריינית. תגידו לי, האם הציבור החרדי צריך לשמוע את דברי התועבה, את דברי הזוהמה? </w:t>
      </w:r>
    </w:p>
    <w:p w14:paraId="43869A40" w14:textId="77777777" w:rsidR="00000000" w:rsidRDefault="000C6BB5">
      <w:pPr>
        <w:pStyle w:val="a0"/>
        <w:rPr>
          <w:rFonts w:hint="cs"/>
          <w:rtl/>
        </w:rPr>
      </w:pPr>
    </w:p>
    <w:p w14:paraId="1DD868F0" w14:textId="77777777" w:rsidR="00000000" w:rsidRDefault="000C6BB5">
      <w:pPr>
        <w:pStyle w:val="a0"/>
        <w:rPr>
          <w:rFonts w:hint="cs"/>
          <w:rtl/>
        </w:rPr>
      </w:pPr>
      <w:r>
        <w:rPr>
          <w:rFonts w:hint="cs"/>
          <w:rtl/>
        </w:rPr>
        <w:t>באים ואומרים: אנחנו במקביל עושים הצעת חוק. תעשו את ז</w:t>
      </w:r>
      <w:r>
        <w:rPr>
          <w:rFonts w:hint="cs"/>
          <w:rtl/>
        </w:rPr>
        <w:t xml:space="preserve">ה במקביל, אבל לא יכול להיות שתעבירו חוק שאסור לשדר, חמש שנות מאסר. </w:t>
      </w:r>
    </w:p>
    <w:p w14:paraId="123E70F1" w14:textId="77777777" w:rsidR="00000000" w:rsidRDefault="000C6BB5">
      <w:pPr>
        <w:pStyle w:val="a0"/>
        <w:rPr>
          <w:rFonts w:hint="cs"/>
          <w:rtl/>
        </w:rPr>
      </w:pPr>
    </w:p>
    <w:p w14:paraId="007F9869" w14:textId="77777777" w:rsidR="00000000" w:rsidRDefault="000C6BB5">
      <w:pPr>
        <w:pStyle w:val="a0"/>
        <w:rPr>
          <w:rFonts w:hint="cs"/>
          <w:rtl/>
        </w:rPr>
      </w:pPr>
      <w:r>
        <w:rPr>
          <w:rFonts w:hint="cs"/>
          <w:rtl/>
        </w:rPr>
        <w:t>פתאום המטוסים לא יכולים לטוס. עשר שנים התחנות האלה קיימות ואף מטוס לא ירד, ברוך השם. אף מטוס לא היה בסכנה. השבוע הולכים לביים איזו סכנה בגלל הצעת החוק. גם הסכנה הגיעה. משהו מבוים, שפל, רד</w:t>
      </w:r>
      <w:r>
        <w:rPr>
          <w:rFonts w:hint="cs"/>
          <w:rtl/>
        </w:rPr>
        <w:t xml:space="preserve">יפה של ממש נגד ציבור שלם. </w:t>
      </w:r>
    </w:p>
    <w:p w14:paraId="3A0692DE" w14:textId="77777777" w:rsidR="00000000" w:rsidRDefault="000C6BB5">
      <w:pPr>
        <w:pStyle w:val="a0"/>
        <w:rPr>
          <w:rFonts w:hint="cs"/>
          <w:rtl/>
        </w:rPr>
      </w:pPr>
    </w:p>
    <w:p w14:paraId="293D1442" w14:textId="77777777" w:rsidR="00000000" w:rsidRDefault="000C6BB5">
      <w:pPr>
        <w:pStyle w:val="a0"/>
        <w:rPr>
          <w:rFonts w:hint="cs"/>
          <w:rtl/>
        </w:rPr>
      </w:pPr>
      <w:r>
        <w:rPr>
          <w:rFonts w:hint="cs"/>
          <w:rtl/>
        </w:rPr>
        <w:t>אתם רוצים להשתמש בדמוקרטיה וחושבים שצריכים לקבל את החלטת הרוב? לא כל מה שהרוב מחליט הוא דמוקרטי. הרוב פה רודף את האזרח הקטן והפשוט, כמו שזה במדיניות הכלכלית והחברתית, מדיניות שמובילה לתהום רבה, מדיניות שמובילה לעוד משפחות רבות ש</w:t>
      </w:r>
      <w:r>
        <w:rPr>
          <w:rFonts w:hint="cs"/>
          <w:rtl/>
        </w:rPr>
        <w:t>נכנסות למעגל העוני בישראל. מנסים היום לקחת את תחנת השידור האחת והיחידה לאותן משפחות ולאותם קשישים, לאותן קשישות שמשתוקקות לשמוע דבר תורה, להביא להן את דבר השם בבית ובבתי-אבות. אני יודע כמה אלפים ורבבות מאזינים לאותן תחנות, לא רוצים להרעיל את נשמתם עם התחנו</w:t>
      </w:r>
      <w:r>
        <w:rPr>
          <w:rFonts w:hint="cs"/>
          <w:rtl/>
        </w:rPr>
        <w:t xml:space="preserve">ת השונות. </w:t>
      </w:r>
    </w:p>
    <w:p w14:paraId="273F0377" w14:textId="77777777" w:rsidR="00000000" w:rsidRDefault="000C6BB5">
      <w:pPr>
        <w:pStyle w:val="a0"/>
        <w:rPr>
          <w:rFonts w:hint="cs"/>
          <w:rtl/>
        </w:rPr>
      </w:pPr>
    </w:p>
    <w:p w14:paraId="3774BDC1" w14:textId="77777777" w:rsidR="00000000" w:rsidRDefault="000C6BB5">
      <w:pPr>
        <w:pStyle w:val="a0"/>
        <w:rPr>
          <w:rFonts w:hint="cs"/>
          <w:rtl/>
        </w:rPr>
      </w:pPr>
      <w:r>
        <w:rPr>
          <w:rFonts w:hint="cs"/>
          <w:rtl/>
        </w:rPr>
        <w:t>לנו אומרים שאנחנו צריכים לשמור על החוק. אנחנו בעד שמירת החוק, אבל תאפשרו אלטרנטיבה, תאפשרו את הקמת התחנות. אני בעצמי הבאתי הצעת חוק כאשר הרב יצחק לוי, שהיה סגן השר, אמר: הממשלה הזאת כבר מביאה, היא כבר מעבירה חוק, כבר תקבלו פתרון. איזה פתרון? אי</w:t>
      </w:r>
      <w:r>
        <w:rPr>
          <w:rFonts w:hint="cs"/>
          <w:rtl/>
        </w:rPr>
        <w:t xml:space="preserve">זה תשובות? סתימת פיות. </w:t>
      </w:r>
    </w:p>
    <w:p w14:paraId="14A06092" w14:textId="77777777" w:rsidR="00000000" w:rsidRDefault="000C6BB5">
      <w:pPr>
        <w:pStyle w:val="a0"/>
        <w:rPr>
          <w:rFonts w:hint="cs"/>
          <w:rtl/>
        </w:rPr>
      </w:pPr>
    </w:p>
    <w:p w14:paraId="67A57124" w14:textId="77777777" w:rsidR="00000000" w:rsidRDefault="000C6BB5">
      <w:pPr>
        <w:pStyle w:val="a0"/>
        <w:rPr>
          <w:rFonts w:hint="cs"/>
          <w:rtl/>
        </w:rPr>
      </w:pPr>
      <w:r>
        <w:rPr>
          <w:rFonts w:hint="cs"/>
          <w:rtl/>
        </w:rPr>
        <w:t xml:space="preserve">אני רוצה לומר לך, אדוני היושב-ראש, שאלה הזכויות הבסיסיות של הדמוקרטיה ואנחנו לא יכולים לוותר עליהן.  לפחות חופש הדיבור וזכות השמיעה. </w:t>
      </w:r>
    </w:p>
    <w:p w14:paraId="50F26372" w14:textId="77777777" w:rsidR="00000000" w:rsidRDefault="000C6BB5">
      <w:pPr>
        <w:pStyle w:val="a0"/>
        <w:rPr>
          <w:rFonts w:hint="cs"/>
          <w:rtl/>
        </w:rPr>
      </w:pPr>
    </w:p>
    <w:p w14:paraId="7DDDDF6E" w14:textId="77777777" w:rsidR="00000000" w:rsidRDefault="000C6BB5">
      <w:pPr>
        <w:pStyle w:val="af1"/>
        <w:rPr>
          <w:rFonts w:hint="cs"/>
          <w:rtl/>
        </w:rPr>
      </w:pPr>
      <w:r>
        <w:rPr>
          <w:rtl/>
        </w:rPr>
        <w:t xml:space="preserve">היו"ר </w:t>
      </w:r>
      <w:r>
        <w:rPr>
          <w:rFonts w:hint="cs"/>
          <w:rtl/>
        </w:rPr>
        <w:t>מיכאל נודלמן:</w:t>
      </w:r>
    </w:p>
    <w:p w14:paraId="43D1890E" w14:textId="77777777" w:rsidR="00000000" w:rsidRDefault="000C6BB5">
      <w:pPr>
        <w:pStyle w:val="a0"/>
        <w:rPr>
          <w:rFonts w:hint="cs"/>
          <w:rtl/>
        </w:rPr>
      </w:pPr>
    </w:p>
    <w:p w14:paraId="5883AEEF" w14:textId="77777777" w:rsidR="00000000" w:rsidRDefault="000C6BB5">
      <w:pPr>
        <w:pStyle w:val="a0"/>
        <w:rPr>
          <w:rFonts w:hint="cs"/>
          <w:rtl/>
        </w:rPr>
      </w:pPr>
      <w:r>
        <w:rPr>
          <w:rFonts w:hint="cs"/>
          <w:rtl/>
        </w:rPr>
        <w:t xml:space="preserve">תודה רבה. חבר הכנסת בנימין בן-אליעזר - אינו נוכח. חבר הכנסת יגאל יאסינוב - </w:t>
      </w:r>
      <w:r>
        <w:rPr>
          <w:rFonts w:hint="cs"/>
          <w:rtl/>
        </w:rPr>
        <w:t xml:space="preserve">אינו נוכח. חבר הכנסת אבשלום וילן - אינו נוכח. חבר הכנסת יורי שטרן - אינו נוכח. חבר הכנסת יצחק הרצוג, בבקשה. </w:t>
      </w:r>
    </w:p>
    <w:p w14:paraId="4EDAE04A" w14:textId="77777777" w:rsidR="00000000" w:rsidRDefault="000C6BB5">
      <w:pPr>
        <w:pStyle w:val="a0"/>
        <w:rPr>
          <w:rFonts w:hint="cs"/>
          <w:rtl/>
        </w:rPr>
      </w:pPr>
    </w:p>
    <w:p w14:paraId="3DDB4C14" w14:textId="77777777" w:rsidR="00000000" w:rsidRDefault="000C6BB5">
      <w:pPr>
        <w:pStyle w:val="a"/>
        <w:rPr>
          <w:rtl/>
        </w:rPr>
      </w:pPr>
      <w:bookmarkStart w:id="367" w:name="FS000001044T02_08_2004_21_32_46"/>
      <w:bookmarkStart w:id="368" w:name="_Toc100311758"/>
      <w:bookmarkEnd w:id="367"/>
      <w:r>
        <w:rPr>
          <w:rFonts w:hint="eastAsia"/>
          <w:rtl/>
        </w:rPr>
        <w:t>יצחק</w:t>
      </w:r>
      <w:r>
        <w:rPr>
          <w:rtl/>
        </w:rPr>
        <w:t xml:space="preserve"> הרצוג (העבודה-מימד):</w:t>
      </w:r>
      <w:bookmarkEnd w:id="368"/>
    </w:p>
    <w:p w14:paraId="210262E6" w14:textId="77777777" w:rsidR="00000000" w:rsidRDefault="000C6BB5">
      <w:pPr>
        <w:pStyle w:val="a0"/>
        <w:rPr>
          <w:rFonts w:hint="cs"/>
          <w:rtl/>
        </w:rPr>
      </w:pPr>
    </w:p>
    <w:p w14:paraId="7398DDE7" w14:textId="77777777" w:rsidR="00000000" w:rsidRDefault="000C6BB5">
      <w:pPr>
        <w:pStyle w:val="a0"/>
        <w:rPr>
          <w:rFonts w:hint="cs"/>
          <w:rtl/>
        </w:rPr>
      </w:pPr>
      <w:r>
        <w:rPr>
          <w:rFonts w:hint="cs"/>
          <w:rtl/>
        </w:rPr>
        <w:t xml:space="preserve">אדוני היושב-ראש, חברות וחברי הכנסת, לשם שינוי אני מתכוון להתייחס לחוק הזה, מכיוון שמדובר בחוק מאוד-מאוד חשוב. הוא עוסק </w:t>
      </w:r>
      <w:r>
        <w:rPr>
          <w:rFonts w:hint="cs"/>
          <w:rtl/>
        </w:rPr>
        <w:t xml:space="preserve">בכל נושא המסחר באיגרות חוב של המדינה ובכל נושא עשיית השוק, כפי שהדבר הזה נקרא. </w:t>
      </w:r>
    </w:p>
    <w:p w14:paraId="4A85EAA4" w14:textId="77777777" w:rsidR="00000000" w:rsidRDefault="000C6BB5">
      <w:pPr>
        <w:pStyle w:val="a0"/>
        <w:rPr>
          <w:rFonts w:hint="cs"/>
          <w:rtl/>
        </w:rPr>
      </w:pPr>
    </w:p>
    <w:p w14:paraId="0E877C02" w14:textId="77777777" w:rsidR="00000000" w:rsidRDefault="000C6BB5">
      <w:pPr>
        <w:pStyle w:val="a0"/>
        <w:rPr>
          <w:rFonts w:hint="cs"/>
          <w:rtl/>
        </w:rPr>
      </w:pPr>
      <w:r>
        <w:rPr>
          <w:rFonts w:hint="cs"/>
          <w:rtl/>
        </w:rPr>
        <w:t>אני רוצה לומר לאדוני, שיש תחושה שהאוצר והממשלה רצים  מהר מדי בחוק הזה, בלי להביא לפחות בפנינו את כל ההיבטים ואת חילוקי הדעות שנוגעים לחוק. הרי אין חולק על הצורך בחוק הזה, ואני</w:t>
      </w:r>
      <w:r>
        <w:rPr>
          <w:rFonts w:hint="cs"/>
          <w:rtl/>
        </w:rPr>
        <w:t xml:space="preserve"> חושב שגם רפורמה בכל נושא שוק איגרות החוב היא נושא חשוב מאוד. מדובר בנושא חשוב מאוד, שבעצם מאפשר מימון של הרבה מאוד פעולות של המדינה וללא ספק מקובל בכל העולם. </w:t>
      </w:r>
    </w:p>
    <w:p w14:paraId="7EAD17D0" w14:textId="77777777" w:rsidR="00000000" w:rsidRDefault="000C6BB5">
      <w:pPr>
        <w:pStyle w:val="a0"/>
        <w:rPr>
          <w:rFonts w:hint="cs"/>
          <w:rtl/>
        </w:rPr>
      </w:pPr>
    </w:p>
    <w:p w14:paraId="51778484" w14:textId="77777777" w:rsidR="00000000" w:rsidRDefault="000C6BB5">
      <w:pPr>
        <w:pStyle w:val="a0"/>
        <w:rPr>
          <w:rFonts w:hint="cs"/>
          <w:rtl/>
        </w:rPr>
      </w:pPr>
      <w:r>
        <w:rPr>
          <w:rFonts w:hint="cs"/>
          <w:rtl/>
        </w:rPr>
        <w:t>היות שהממשלה, לפחות על הנייר, אוהבת להשוויץ בכך שהיא מפרקת מונופולים, אין ספק שאחת הבעיות שעולו</w:t>
      </w:r>
      <w:r>
        <w:rPr>
          <w:rFonts w:hint="cs"/>
          <w:rtl/>
        </w:rPr>
        <w:t>ת בחוק הזה היא העובדה שהחוק הזה מאפשר לבנקים, הזרים והישראליים כאחד, שליטה כמעט מוחלטת במשחק בשוק איגרות החוב הממשלתיות. כלומר, היות שמדובר בזירת מסחר ייחודית, שלא מופעלת באמצעות הבורסה לניירות ערך אלא רק באמצעות עושי השוק הראשיים, אנחנו נמצאים במצב שבו רק</w:t>
      </w:r>
      <w:r>
        <w:rPr>
          <w:rFonts w:hint="cs"/>
          <w:rtl/>
        </w:rPr>
        <w:t xml:space="preserve"> אלה שיוכלו לפעול בשוק הזה, יוכלו בעצם לשווק ולסחור באותם ניירות ערך. אז אנחנו נימצא במצב שבו יכול להיווצר ניגוד עניינים מסוים כאשר אותם בנקים סוחרים גם באיגרות חוב. </w:t>
      </w:r>
    </w:p>
    <w:p w14:paraId="7123A2D4" w14:textId="77777777" w:rsidR="00000000" w:rsidRDefault="000C6BB5">
      <w:pPr>
        <w:pStyle w:val="a0"/>
        <w:rPr>
          <w:rFonts w:hint="cs"/>
          <w:rtl/>
        </w:rPr>
      </w:pPr>
    </w:p>
    <w:p w14:paraId="7F2A87E9" w14:textId="77777777" w:rsidR="00000000" w:rsidRDefault="000C6BB5">
      <w:pPr>
        <w:pStyle w:val="a0"/>
        <w:rPr>
          <w:rFonts w:hint="cs"/>
          <w:rtl/>
        </w:rPr>
      </w:pPr>
      <w:r>
        <w:rPr>
          <w:rFonts w:hint="cs"/>
          <w:rtl/>
        </w:rPr>
        <w:t xml:space="preserve">הנושא הזה הוא נושא שהעלה בנק ישראל, וגם בהתייחסות של הנגיד. בניגוד למגמה להגדיל את מספר </w:t>
      </w:r>
      <w:r>
        <w:rPr>
          <w:rFonts w:hint="cs"/>
          <w:rtl/>
        </w:rPr>
        <w:t>הגופים שרשאים להשתתף במכרזי איגרות החוב של המדינה, התוכנית שמובאת בפנינו גורסת, שיש להגביל את מספר המשתתפים לבנקים ישראליים וזרים למספר מוגבל, ואותה מגבלה מאפשרת בלעדיות, דבר שנראה לי מעורר שאלות או לפחות דורש הסבר. אני מניח שבדיונים שיהיו על החוק הזה בווע</w:t>
      </w:r>
      <w:r>
        <w:rPr>
          <w:rFonts w:hint="cs"/>
          <w:rtl/>
        </w:rPr>
        <w:t xml:space="preserve">דת הכספים, אדוני היושב-ראש, נצטרך לדון ולעסוק בכך. מתן בלעדיות, לכאורה לפחות, למספר מצומצם של גורמי מסחר בכל הקשור למכרזי איגרות החוב של המדינה, יוצר באופן בלעדי מונופול חזק וחדש בתחום מכרזי מדינת ישראל, שביכולתו לנצל את מעמדו המונופוליסטי הן מול המנפיק </w:t>
      </w:r>
      <w:r>
        <w:rPr>
          <w:rtl/>
        </w:rPr>
        <w:t>–</w:t>
      </w:r>
      <w:r>
        <w:rPr>
          <w:rFonts w:hint="cs"/>
          <w:rtl/>
        </w:rPr>
        <w:t xml:space="preserve"> </w:t>
      </w:r>
      <w:r>
        <w:rPr>
          <w:rFonts w:hint="cs"/>
          <w:rtl/>
        </w:rPr>
        <w:t xml:space="preserve">מדינת ישראל </w:t>
      </w:r>
      <w:r>
        <w:rPr>
          <w:rtl/>
        </w:rPr>
        <w:t>–</w:t>
      </w:r>
      <w:r>
        <w:rPr>
          <w:rFonts w:hint="cs"/>
          <w:rtl/>
        </w:rPr>
        <w:t xml:space="preserve"> ובעיקר מול ציבור המשקיעים. אני חושב שזה נושא שמחייב למידה לעומק, האם יש לכך השלכות, אפילו חזרה אחורה לתקופת ועדת-בייסקי. </w:t>
      </w:r>
    </w:p>
    <w:p w14:paraId="1DAD013D" w14:textId="77777777" w:rsidR="00000000" w:rsidRDefault="000C6BB5">
      <w:pPr>
        <w:pStyle w:val="a0"/>
        <w:rPr>
          <w:rFonts w:hint="cs"/>
          <w:rtl/>
        </w:rPr>
      </w:pPr>
    </w:p>
    <w:p w14:paraId="111543ED" w14:textId="77777777" w:rsidR="00000000" w:rsidRDefault="000C6BB5">
      <w:pPr>
        <w:pStyle w:val="a0"/>
        <w:rPr>
          <w:rFonts w:hint="cs"/>
          <w:rtl/>
        </w:rPr>
      </w:pPr>
      <w:r>
        <w:rPr>
          <w:rFonts w:hint="cs"/>
          <w:rtl/>
        </w:rPr>
        <w:t xml:space="preserve">נכון שיש מדינות שכך נסחר בהן שוק איגרות החוב, אבל אני חושב שיש גם חלופות, והיה נכון להציג לנו את אותן חלופות ולראות מה </w:t>
      </w:r>
      <w:r>
        <w:rPr>
          <w:rFonts w:hint="cs"/>
          <w:rtl/>
        </w:rPr>
        <w:t>נכון וגם להבין מה הם הסיכונים שהחוק הזה מסתיר בחובו, וכמובן מה הכללים והתקנות שיהיו מתוכו, כדי להבין עד כמה ניתן לאפשר את המסחר. בנוסף הייתי מצפה, שגם רשות ניירות ערך וכל הגורמים העוסקים בכך יתערבו. אני יודע שגם חברות העוסקות בבורסה או סוחרי הבורסה מסתייגי</w:t>
      </w:r>
      <w:r>
        <w:rPr>
          <w:rFonts w:hint="cs"/>
          <w:rtl/>
        </w:rPr>
        <w:t xml:space="preserve">ם מהנושא הזה. אני חושב שהיה נכון שנשקול. </w:t>
      </w:r>
    </w:p>
    <w:p w14:paraId="77DB8880" w14:textId="77777777" w:rsidR="00000000" w:rsidRDefault="000C6BB5">
      <w:pPr>
        <w:pStyle w:val="a0"/>
        <w:rPr>
          <w:rFonts w:hint="cs"/>
          <w:rtl/>
        </w:rPr>
      </w:pPr>
    </w:p>
    <w:p w14:paraId="3C10998D" w14:textId="77777777" w:rsidR="00000000" w:rsidRDefault="000C6BB5">
      <w:pPr>
        <w:pStyle w:val="a0"/>
        <w:rPr>
          <w:rFonts w:hint="cs"/>
          <w:rtl/>
        </w:rPr>
      </w:pPr>
      <w:r>
        <w:rPr>
          <w:rFonts w:hint="cs"/>
          <w:rtl/>
        </w:rPr>
        <w:t>הערת סיום, אדוני היושב-ראש, היא הערת סיום של מקרו לגבי המדיניות הכלכלית של הממשלה כפי שהוצגה אתמול. אין ספק שהתמונה שאנחנו רואים עגומה, מכיוון  שבתוכנית שהציעה הממשלה אין הצעה אחת, אדוני היושב-ראש, לפתרון אמיתי ומ</w:t>
      </w:r>
      <w:r>
        <w:rPr>
          <w:rFonts w:hint="cs"/>
          <w:rtl/>
        </w:rPr>
        <w:t>לא של בעיית האבטלה בחברה הישראלית. מתעסקים בפירוטכניקה, מוציאים ססמאות  על הקמת עוד קופת-חולים וקישוריות לסלולרי וכל מיני כופתאות כאלה, לסבר את אוזני הציבור, אבל בעצם מסנוורים את עיני הציבור. המציאות האמיתית היא שלא רק שנתוני הרבעון האחרון מאוד לא מעודדים,</w:t>
      </w:r>
      <w:r>
        <w:rPr>
          <w:rFonts w:hint="cs"/>
          <w:rtl/>
        </w:rPr>
        <w:t xml:space="preserve"> אלא מראים על התיישרות ולא על צמיחה, יש עלייה באבטלה, יש ירידה במסחר הקמעונאי ויש בעיה לא פשוטה של גירעון מצטבר מחודש לחודש. </w:t>
      </w:r>
    </w:p>
    <w:p w14:paraId="63DF8439" w14:textId="77777777" w:rsidR="00000000" w:rsidRDefault="000C6BB5">
      <w:pPr>
        <w:pStyle w:val="a0"/>
        <w:rPr>
          <w:rFonts w:hint="cs"/>
          <w:rtl/>
        </w:rPr>
      </w:pPr>
    </w:p>
    <w:p w14:paraId="10E05BEC" w14:textId="77777777" w:rsidR="00000000" w:rsidRDefault="000C6BB5">
      <w:pPr>
        <w:pStyle w:val="a0"/>
        <w:rPr>
          <w:rFonts w:hint="cs"/>
          <w:rtl/>
        </w:rPr>
      </w:pPr>
      <w:r>
        <w:rPr>
          <w:rFonts w:hint="cs"/>
          <w:rtl/>
        </w:rPr>
        <w:t xml:space="preserve">אני חושב שהתוכנית שהציע שר האוצר אתמול אינה תוכנית שהולמת את מדינת ישראל. יתירה מכך, אני חושב שצדק ממלא-מקום ראש הממשלה שאימץ את </w:t>
      </w:r>
      <w:r>
        <w:rPr>
          <w:rFonts w:hint="cs"/>
          <w:rtl/>
        </w:rPr>
        <w:t>גרסתנו כבר חודשים רבים, שלפנינו קמות שתי מדינות ישראל לעם ישראל אחד; שתי מדינות ישראל,  אלה שיש להם ואלה שאין להם. אלה שיש להם, אדוני היושב-ראש, ישרדו, ואלה שאין להם -  ייפלו אפיים ארצה. זה אסון גדול מאוד של החברה הישראלית, שעוד נשלם עליו, חלילה, שנים רבות</w:t>
      </w:r>
      <w:r>
        <w:rPr>
          <w:rFonts w:hint="cs"/>
          <w:rtl/>
        </w:rPr>
        <w:t xml:space="preserve">. לכן ההצעה של הממשלה לגבי התקציב היא הצעה מסוכנת ולא ראויה.  תודה רבה. </w:t>
      </w:r>
    </w:p>
    <w:p w14:paraId="0A331EB7" w14:textId="77777777" w:rsidR="00000000" w:rsidRDefault="000C6BB5">
      <w:pPr>
        <w:pStyle w:val="a0"/>
        <w:rPr>
          <w:rFonts w:hint="cs"/>
          <w:rtl/>
        </w:rPr>
      </w:pPr>
    </w:p>
    <w:p w14:paraId="662E0BE0" w14:textId="77777777" w:rsidR="00000000" w:rsidRDefault="000C6BB5">
      <w:pPr>
        <w:pStyle w:val="af1"/>
        <w:rPr>
          <w:rtl/>
        </w:rPr>
      </w:pPr>
      <w:r>
        <w:rPr>
          <w:rtl/>
        </w:rPr>
        <w:t>היו"ר</w:t>
      </w:r>
      <w:r>
        <w:rPr>
          <w:rFonts w:hint="cs"/>
          <w:rtl/>
        </w:rPr>
        <w:t xml:space="preserve"> מיכאל נודלמן</w:t>
      </w:r>
      <w:r>
        <w:rPr>
          <w:rtl/>
        </w:rPr>
        <w:t>:</w:t>
      </w:r>
    </w:p>
    <w:p w14:paraId="0F8A6F76" w14:textId="77777777" w:rsidR="00000000" w:rsidRDefault="000C6BB5">
      <w:pPr>
        <w:pStyle w:val="a0"/>
        <w:rPr>
          <w:rtl/>
        </w:rPr>
      </w:pPr>
    </w:p>
    <w:p w14:paraId="4CE2C899" w14:textId="77777777" w:rsidR="00000000" w:rsidRDefault="000C6BB5">
      <w:pPr>
        <w:pStyle w:val="a0"/>
        <w:rPr>
          <w:rFonts w:hint="cs"/>
          <w:rtl/>
        </w:rPr>
      </w:pPr>
      <w:r>
        <w:rPr>
          <w:rFonts w:hint="cs"/>
          <w:rtl/>
        </w:rPr>
        <w:t xml:space="preserve">תודה. חבר הכנסת צבי הנדל, בבקשה. </w:t>
      </w:r>
    </w:p>
    <w:p w14:paraId="33368168" w14:textId="77777777" w:rsidR="00000000" w:rsidRDefault="000C6BB5">
      <w:pPr>
        <w:pStyle w:val="a0"/>
        <w:rPr>
          <w:rFonts w:hint="cs"/>
          <w:rtl/>
        </w:rPr>
      </w:pPr>
    </w:p>
    <w:p w14:paraId="4D0F34DE" w14:textId="77777777" w:rsidR="00000000" w:rsidRDefault="000C6BB5">
      <w:pPr>
        <w:pStyle w:val="a"/>
        <w:rPr>
          <w:rtl/>
        </w:rPr>
      </w:pPr>
      <w:bookmarkStart w:id="369" w:name="FS000000412T02_08_2004_21_15_25"/>
      <w:bookmarkStart w:id="370" w:name="_Toc100311759"/>
      <w:bookmarkEnd w:id="369"/>
      <w:r>
        <w:rPr>
          <w:rFonts w:hint="eastAsia"/>
          <w:rtl/>
        </w:rPr>
        <w:t>צבי</w:t>
      </w:r>
      <w:r>
        <w:rPr>
          <w:rtl/>
        </w:rPr>
        <w:t xml:space="preserve"> הנדל (האיחוד הלאומי - ישראל ביתנו):</w:t>
      </w:r>
      <w:bookmarkEnd w:id="370"/>
    </w:p>
    <w:p w14:paraId="5B6C0A6E" w14:textId="77777777" w:rsidR="00000000" w:rsidRDefault="000C6BB5">
      <w:pPr>
        <w:pStyle w:val="a0"/>
        <w:rPr>
          <w:rFonts w:hint="cs"/>
          <w:rtl/>
        </w:rPr>
      </w:pPr>
    </w:p>
    <w:p w14:paraId="5AD8F95F" w14:textId="77777777" w:rsidR="00000000" w:rsidRDefault="000C6BB5">
      <w:pPr>
        <w:pStyle w:val="a0"/>
        <w:rPr>
          <w:rFonts w:hint="cs"/>
          <w:rtl/>
        </w:rPr>
      </w:pPr>
      <w:r>
        <w:rPr>
          <w:rFonts w:hint="cs"/>
          <w:rtl/>
        </w:rPr>
        <w:t xml:space="preserve">אדוני היושב בראש, חברי חברי הכנסת, עדיין לא הבנתי, אם יש שתי אוכלוסיות במדינת ישראל, </w:t>
      </w:r>
      <w:r>
        <w:rPr>
          <w:rFonts w:hint="cs"/>
          <w:rtl/>
        </w:rPr>
        <w:t>חלשים וחזקים, למה לעודד את זה בחוק הזה שמחזק את הבנקים. ביד אחת מנסים לפרק מונופולים וביד שנייה לחזק. כאמור, זה עוד יידון בוועדת הכספים ואולי עוד יחולו שינויים.</w:t>
      </w:r>
    </w:p>
    <w:p w14:paraId="50E3A26E" w14:textId="77777777" w:rsidR="00000000" w:rsidRDefault="000C6BB5">
      <w:pPr>
        <w:pStyle w:val="a0"/>
        <w:rPr>
          <w:rFonts w:hint="cs"/>
          <w:rtl/>
        </w:rPr>
      </w:pPr>
    </w:p>
    <w:p w14:paraId="47DB2589" w14:textId="77777777" w:rsidR="00000000" w:rsidRDefault="000C6BB5">
      <w:pPr>
        <w:pStyle w:val="a0"/>
        <w:rPr>
          <w:rFonts w:hint="cs"/>
          <w:rtl/>
        </w:rPr>
      </w:pPr>
      <w:r>
        <w:rPr>
          <w:rFonts w:hint="cs"/>
          <w:rtl/>
        </w:rPr>
        <w:t>אני רוצה לגעת בנושא אחר לגמרי. אחרי יום ראשון שעבר, שבו, ברוך השם, עם ישראל עשה שרשרת חיה של ב</w:t>
      </w:r>
      <w:r>
        <w:rPr>
          <w:rFonts w:hint="cs"/>
          <w:rtl/>
        </w:rPr>
        <w:t>ני-אדם חיים מגוש-קטיף לירושלים, נעשה סקר על-ידי "גיאוקרטוגרפיה" ונבדקו כמה פרמטרים שמראים עד כמה עם ישראל בריא בנפשו ויודע איפה האמת מונחת, וכל שטיפת המוח והקמפיין שעושים ראש הממשלה וכל השמאל יחד עם כל כלי התקשורת מעלימים כל נושא אחר, ורק בכיוון הזה, רק הת</w:t>
      </w:r>
      <w:r>
        <w:rPr>
          <w:rFonts w:hint="cs"/>
          <w:rtl/>
        </w:rPr>
        <w:t xml:space="preserve">נתקות,  כאילו זה יביא את הישועה למדינה -  רק אם נגרש את היהודים מגוש-קטיף. </w:t>
      </w:r>
    </w:p>
    <w:p w14:paraId="3D3BCEDD" w14:textId="77777777" w:rsidR="00000000" w:rsidRDefault="000C6BB5">
      <w:pPr>
        <w:pStyle w:val="a0"/>
        <w:rPr>
          <w:rFonts w:hint="cs"/>
          <w:rtl/>
        </w:rPr>
      </w:pPr>
    </w:p>
    <w:p w14:paraId="3A7BC2D0" w14:textId="77777777" w:rsidR="00000000" w:rsidRDefault="000C6BB5">
      <w:pPr>
        <w:pStyle w:val="a0"/>
        <w:rPr>
          <w:rFonts w:hint="cs"/>
          <w:rtl/>
        </w:rPr>
      </w:pPr>
      <w:r>
        <w:rPr>
          <w:rFonts w:hint="cs"/>
          <w:rtl/>
        </w:rPr>
        <w:t>הרי לכם כמה ממצאים שכדאי שתדעו כדי להבין עד כמה העם בישראל לא טיפש. על השאלה אם פינוי היישובים מחבל-עזה יפחית או יחסל את הטרור - 51% חושבים שזה רק יגביר, 36% חושבים שזה יפחית. תקש</w:t>
      </w:r>
      <w:r>
        <w:rPr>
          <w:rFonts w:hint="cs"/>
          <w:rtl/>
        </w:rPr>
        <w:t>יבו טוב לנתונים. לשאלה אם הנסיגה תקרב הסכם שלום עם הפלסטינים - 53.5% חושבים שהנסיגה לא תשפיע ולא תקרב הסכם שלום, יש 35% שחושבים שזה כן יקרב. 24% סוברים כי הנסיגה תקטין את איום הטילים על אשקלון, אשדוד ויישובי הנגב, 65% סוברים כי האיום יישאר בעינו ואף יגבר מ</w:t>
      </w:r>
      <w:r>
        <w:rPr>
          <w:rFonts w:hint="cs"/>
          <w:rtl/>
        </w:rPr>
        <w:t>שמעותית. 15% גורסים כי הזרמת הנשק למחבלי עזה תקטן, לעומת 70% שחושבים שההזרמה תישאר בעינה או תגדל משמעותית. לגבי השאלה אם כניסת המצרים תאפשר לצה"ל להיכנס ולפעול, אם יהיה צורך שצה"ל ייכנס, או לא יהיה צורך בכניסת צה"ל אם המצרים יהיו שם - 70% חושבים כי צה"ל יצ</w:t>
      </w:r>
      <w:r>
        <w:rPr>
          <w:rFonts w:hint="cs"/>
          <w:rtl/>
        </w:rPr>
        <w:t xml:space="preserve">טרך להיכנס והמצרים יפריעו לו, כי לא יהיה אפשר להיאבק כמו שצריך. </w:t>
      </w:r>
    </w:p>
    <w:p w14:paraId="38ED66D3" w14:textId="77777777" w:rsidR="00000000" w:rsidRDefault="000C6BB5">
      <w:pPr>
        <w:pStyle w:val="a0"/>
        <w:rPr>
          <w:rFonts w:hint="cs"/>
          <w:rtl/>
        </w:rPr>
      </w:pPr>
    </w:p>
    <w:p w14:paraId="068E8E83" w14:textId="77777777" w:rsidR="00000000" w:rsidRDefault="000C6BB5">
      <w:pPr>
        <w:pStyle w:val="a0"/>
        <w:rPr>
          <w:rFonts w:hint="cs"/>
          <w:rtl/>
        </w:rPr>
      </w:pPr>
      <w:r>
        <w:rPr>
          <w:rFonts w:hint="cs"/>
          <w:rtl/>
        </w:rPr>
        <w:t>בסופו של דבר מתברר, שמהלך דורסני ככל שיהיה לא מקהה את חושיו הבריאים של הציבור הישראלי. אפשר פעם, אפשר פעמיים, אפשר לעגל פינות, אפשר לשקר, אפשר להיות מונעים ממניעים בלתי טהורים -  סוף האמת לנ</w:t>
      </w:r>
      <w:r>
        <w:rPr>
          <w:rFonts w:hint="cs"/>
          <w:rtl/>
        </w:rPr>
        <w:t xml:space="preserve">צח. אין לי ספק שאם נמשיך באהבה לעם ישראל, האהבה תגבר על כל השנאות ועל כל השסעים ועל כל רצונות ההתנתקות ותחבר בין איש לאחיו, תחבר בין עם ישראל לארצו. </w:t>
      </w:r>
    </w:p>
    <w:p w14:paraId="25FDF39C" w14:textId="77777777" w:rsidR="00000000" w:rsidRDefault="000C6BB5">
      <w:pPr>
        <w:pStyle w:val="a0"/>
        <w:rPr>
          <w:rFonts w:hint="cs"/>
          <w:rtl/>
        </w:rPr>
      </w:pPr>
    </w:p>
    <w:p w14:paraId="1A776E1B" w14:textId="77777777" w:rsidR="00000000" w:rsidRDefault="000C6BB5">
      <w:pPr>
        <w:pStyle w:val="a0"/>
        <w:rPr>
          <w:rFonts w:hint="cs"/>
          <w:rtl/>
        </w:rPr>
      </w:pPr>
      <w:r>
        <w:rPr>
          <w:rFonts w:hint="cs"/>
          <w:rtl/>
        </w:rPr>
        <w:t>כל המהלך הזה, שנעשה בצורה דורסנית ונתמך על-ידי השמאל הקיצוני ביותר, הסהרורי, שמרגיש שאם, והיה וזה יתקיים,</w:t>
      </w:r>
      <w:r>
        <w:rPr>
          <w:rFonts w:hint="cs"/>
          <w:rtl/>
        </w:rPr>
        <w:t xml:space="preserve"> זה ינקה אותם מאוסלו שהביא לרצח המוני של עם ישראל בארצו, לאוטובוסים שהתפוצצו - סוף-סוף, אם אריק שרון, גיבור ישראל, יוביל מהלך כזה של גירוש יהודים מגוש-קטיף, זה ייתן סוף-סוף את תעודת ההכשר למהלך ההרסני שהיה באוסלו. </w:t>
      </w:r>
    </w:p>
    <w:p w14:paraId="72C7D1C1" w14:textId="77777777" w:rsidR="00000000" w:rsidRDefault="000C6BB5">
      <w:pPr>
        <w:pStyle w:val="a0"/>
        <w:rPr>
          <w:rFonts w:hint="cs"/>
          <w:rtl/>
        </w:rPr>
      </w:pPr>
    </w:p>
    <w:p w14:paraId="76C6D20B" w14:textId="77777777" w:rsidR="00000000" w:rsidRDefault="000C6BB5">
      <w:pPr>
        <w:pStyle w:val="af1"/>
        <w:rPr>
          <w:rtl/>
        </w:rPr>
      </w:pPr>
      <w:r>
        <w:rPr>
          <w:rtl/>
        </w:rPr>
        <w:t>היו"ר</w:t>
      </w:r>
      <w:r>
        <w:rPr>
          <w:rFonts w:hint="cs"/>
          <w:rtl/>
        </w:rPr>
        <w:t xml:space="preserve"> מיכאל נודלמן</w:t>
      </w:r>
      <w:r>
        <w:rPr>
          <w:rtl/>
        </w:rPr>
        <w:t>:</w:t>
      </w:r>
    </w:p>
    <w:p w14:paraId="4474F6CB" w14:textId="77777777" w:rsidR="00000000" w:rsidRDefault="000C6BB5">
      <w:pPr>
        <w:pStyle w:val="a0"/>
        <w:rPr>
          <w:rtl/>
        </w:rPr>
      </w:pPr>
    </w:p>
    <w:p w14:paraId="562C9AE4" w14:textId="77777777" w:rsidR="00000000" w:rsidRDefault="000C6BB5">
      <w:pPr>
        <w:pStyle w:val="a0"/>
        <w:rPr>
          <w:rFonts w:hint="cs"/>
          <w:rtl/>
        </w:rPr>
      </w:pPr>
      <w:r>
        <w:rPr>
          <w:rFonts w:hint="cs"/>
          <w:rtl/>
        </w:rPr>
        <w:t>תודה רבה. חבר הכנסת</w:t>
      </w:r>
      <w:r>
        <w:rPr>
          <w:rFonts w:hint="cs"/>
          <w:rtl/>
        </w:rPr>
        <w:t xml:space="preserve"> אלי ישי - אינו נוכח. חבר הכנסת משה גפני, בבקשה. </w:t>
      </w:r>
    </w:p>
    <w:p w14:paraId="083F122B" w14:textId="77777777" w:rsidR="00000000" w:rsidRDefault="000C6BB5">
      <w:pPr>
        <w:pStyle w:val="a0"/>
        <w:rPr>
          <w:rFonts w:hint="cs"/>
          <w:rtl/>
        </w:rPr>
      </w:pPr>
    </w:p>
    <w:p w14:paraId="76A8C054" w14:textId="77777777" w:rsidR="00000000" w:rsidRDefault="000C6BB5">
      <w:pPr>
        <w:pStyle w:val="a"/>
        <w:rPr>
          <w:rFonts w:hint="cs"/>
          <w:rtl/>
        </w:rPr>
      </w:pPr>
      <w:bookmarkStart w:id="371" w:name="FS000000412T02_08_2004_21_19_23"/>
      <w:bookmarkStart w:id="372" w:name="FS000000526T02_08_2004_21_52_48"/>
      <w:bookmarkStart w:id="373" w:name="_Toc100311760"/>
      <w:bookmarkEnd w:id="371"/>
      <w:bookmarkEnd w:id="372"/>
      <w:r>
        <w:rPr>
          <w:rtl/>
        </w:rPr>
        <w:t>משה גפני (יהדות התורה):</w:t>
      </w:r>
      <w:bookmarkEnd w:id="373"/>
    </w:p>
    <w:p w14:paraId="42E74602" w14:textId="77777777" w:rsidR="00000000" w:rsidRDefault="000C6BB5">
      <w:pPr>
        <w:pStyle w:val="a0"/>
        <w:rPr>
          <w:rFonts w:hint="cs"/>
          <w:rtl/>
        </w:rPr>
      </w:pPr>
    </w:p>
    <w:p w14:paraId="3D759F5B" w14:textId="77777777" w:rsidR="00000000" w:rsidRDefault="000C6BB5">
      <w:pPr>
        <w:pStyle w:val="a0"/>
        <w:rPr>
          <w:rFonts w:hint="cs"/>
          <w:rtl/>
        </w:rPr>
      </w:pPr>
      <w:r>
        <w:rPr>
          <w:rFonts w:hint="cs"/>
          <w:rtl/>
        </w:rPr>
        <w:t>אדוני היושב-ראש, רבותי חברי הכנסת, השר גדעון עזרא הביא שתי הצעות חוק שעניינן ניירות ערך, היציבות הפיננסית שהיא מאוד חשובה במערכת הכלכלית. אני אתמוך בשתי הצעות החוק, שתיהן הצעות חוק</w:t>
      </w:r>
      <w:r>
        <w:rPr>
          <w:rFonts w:hint="cs"/>
          <w:rtl/>
        </w:rPr>
        <w:t xml:space="preserve"> ראויות. </w:t>
      </w:r>
    </w:p>
    <w:p w14:paraId="646F3DB9" w14:textId="77777777" w:rsidR="00000000" w:rsidRDefault="000C6BB5">
      <w:pPr>
        <w:pStyle w:val="a0"/>
        <w:rPr>
          <w:rFonts w:hint="cs"/>
          <w:rtl/>
        </w:rPr>
      </w:pPr>
    </w:p>
    <w:p w14:paraId="1A9FCFFB" w14:textId="77777777" w:rsidR="00000000" w:rsidRDefault="000C6BB5">
      <w:pPr>
        <w:pStyle w:val="a0"/>
        <w:rPr>
          <w:rFonts w:hint="cs"/>
          <w:rtl/>
        </w:rPr>
      </w:pPr>
      <w:r>
        <w:rPr>
          <w:rFonts w:hint="cs"/>
          <w:rtl/>
        </w:rPr>
        <w:t xml:space="preserve">אני מבקש, אדוני היושב-ראש, לדבר על הדבר הכי חשוב, בוודאי במערכת כלכלית, אבל במערכת ציבורית בכלל - יציבות ואמינות הן דברים חשובים. </w:t>
      </w:r>
    </w:p>
    <w:p w14:paraId="7FFA87A1" w14:textId="77777777" w:rsidR="00000000" w:rsidRDefault="000C6BB5">
      <w:pPr>
        <w:pStyle w:val="a0"/>
        <w:rPr>
          <w:rFonts w:hint="cs"/>
          <w:rtl/>
        </w:rPr>
      </w:pPr>
    </w:p>
    <w:p w14:paraId="49321536" w14:textId="77777777" w:rsidR="00000000" w:rsidRDefault="000C6BB5">
      <w:pPr>
        <w:pStyle w:val="a0"/>
        <w:rPr>
          <w:rFonts w:hint="cs"/>
          <w:rtl/>
        </w:rPr>
      </w:pPr>
      <w:r>
        <w:rPr>
          <w:rFonts w:hint="cs"/>
          <w:rtl/>
        </w:rPr>
        <w:t>לשם שינוי אני רוצה לדבר על ראשי שינוי. זו מפלגה גדולה שנמצאת בשלטון. דרך אגב, היום אני רוצה שראשי הליכוד ידעו, שמ</w:t>
      </w:r>
      <w:r>
        <w:rPr>
          <w:rFonts w:hint="cs"/>
          <w:rtl/>
        </w:rPr>
        <w:t xml:space="preserve">דובר במפלגה שיש לה 14 מנדטים, לא 15, כי השר לשעבר פריצקי איננו תומך בעמדת המפלגה, ולכן כאשר מדברים על קואליציה כזאת או אחרת  אנחנו מדברים על 14 חברי כנסת. </w:t>
      </w:r>
    </w:p>
    <w:p w14:paraId="21649DD9" w14:textId="77777777" w:rsidR="00000000" w:rsidRDefault="000C6BB5">
      <w:pPr>
        <w:pStyle w:val="a0"/>
        <w:rPr>
          <w:rFonts w:hint="cs"/>
          <w:rtl/>
        </w:rPr>
      </w:pPr>
    </w:p>
    <w:p w14:paraId="2C085085" w14:textId="77777777" w:rsidR="00000000" w:rsidRDefault="000C6BB5">
      <w:pPr>
        <w:pStyle w:val="af0"/>
        <w:rPr>
          <w:rtl/>
        </w:rPr>
      </w:pPr>
      <w:r>
        <w:rPr>
          <w:rFonts w:hint="eastAsia"/>
          <w:rtl/>
        </w:rPr>
        <w:t>רשף</w:t>
      </w:r>
      <w:r>
        <w:rPr>
          <w:rtl/>
        </w:rPr>
        <w:t xml:space="preserve"> חן (שינוי):</w:t>
      </w:r>
    </w:p>
    <w:p w14:paraId="5605CB1E" w14:textId="77777777" w:rsidR="00000000" w:rsidRDefault="000C6BB5">
      <w:pPr>
        <w:pStyle w:val="a0"/>
        <w:rPr>
          <w:rFonts w:hint="cs"/>
          <w:rtl/>
        </w:rPr>
      </w:pPr>
    </w:p>
    <w:p w14:paraId="374E1EB5" w14:textId="77777777" w:rsidR="00000000" w:rsidRDefault="000C6BB5">
      <w:pPr>
        <w:pStyle w:val="a0"/>
        <w:rPr>
          <w:rFonts w:hint="cs"/>
          <w:rtl/>
        </w:rPr>
      </w:pPr>
      <w:r>
        <w:rPr>
          <w:rFonts w:hint="cs"/>
          <w:rtl/>
        </w:rPr>
        <w:t xml:space="preserve">14 חברי כנסת - - - </w:t>
      </w:r>
    </w:p>
    <w:p w14:paraId="4AFCD34E" w14:textId="77777777" w:rsidR="00000000" w:rsidRDefault="000C6BB5">
      <w:pPr>
        <w:pStyle w:val="a0"/>
        <w:rPr>
          <w:rFonts w:hint="cs"/>
          <w:rtl/>
        </w:rPr>
      </w:pPr>
    </w:p>
    <w:p w14:paraId="60433119" w14:textId="77777777" w:rsidR="00000000" w:rsidRDefault="000C6BB5">
      <w:pPr>
        <w:pStyle w:val="-"/>
        <w:rPr>
          <w:rtl/>
        </w:rPr>
      </w:pPr>
      <w:bookmarkStart w:id="374" w:name="FS000000412T02_08_2004_21_20_45C"/>
      <w:bookmarkStart w:id="375" w:name="FS000000526T02_08_2004_21_20_51"/>
      <w:bookmarkStart w:id="376" w:name="FS000000526T02_08_2004_21_20_56C"/>
      <w:bookmarkEnd w:id="374"/>
      <w:bookmarkEnd w:id="375"/>
      <w:bookmarkEnd w:id="376"/>
      <w:r>
        <w:rPr>
          <w:rtl/>
        </w:rPr>
        <w:t>משה גפני (יהדות התורה):</w:t>
      </w:r>
    </w:p>
    <w:p w14:paraId="0CBF7D27" w14:textId="77777777" w:rsidR="00000000" w:rsidRDefault="000C6BB5">
      <w:pPr>
        <w:pStyle w:val="a0"/>
        <w:rPr>
          <w:rtl/>
        </w:rPr>
      </w:pPr>
    </w:p>
    <w:p w14:paraId="2930F851" w14:textId="77777777" w:rsidR="00000000" w:rsidRDefault="000C6BB5">
      <w:pPr>
        <w:pStyle w:val="a0"/>
        <w:rPr>
          <w:rFonts w:hint="cs"/>
          <w:rtl/>
        </w:rPr>
      </w:pPr>
      <w:r>
        <w:rPr>
          <w:rFonts w:hint="cs"/>
          <w:rtl/>
        </w:rPr>
        <w:t xml:space="preserve">לפי כל כלל משפטי, תקנוני, חוקי, השר </w:t>
      </w:r>
      <w:r>
        <w:rPr>
          <w:rFonts w:hint="cs"/>
          <w:rtl/>
        </w:rPr>
        <w:t xml:space="preserve">לשעבר פריצקי הוא חבר כנסת מהמניין, הוא בתוך 120 חברי הכנסת, אם תרצה או לא תרצה. דרך אגב, אתה הצבעת עבורו בבחירות, וכך גם מצביעי שינוי שהצביעו עבורו. אני לא מביע עמדה לגבי העניין הזה. הוא חבר בכנסת ישראל ואין שום חוק שמוציא אותו מהעניין. </w:t>
      </w:r>
    </w:p>
    <w:p w14:paraId="56B30946" w14:textId="77777777" w:rsidR="00000000" w:rsidRDefault="000C6BB5">
      <w:pPr>
        <w:pStyle w:val="a0"/>
        <w:rPr>
          <w:rFonts w:hint="cs"/>
          <w:rtl/>
        </w:rPr>
      </w:pPr>
    </w:p>
    <w:p w14:paraId="2D77B812" w14:textId="77777777" w:rsidR="00000000" w:rsidRDefault="000C6BB5">
      <w:pPr>
        <w:pStyle w:val="af0"/>
        <w:rPr>
          <w:rtl/>
        </w:rPr>
      </w:pPr>
      <w:r>
        <w:rPr>
          <w:rFonts w:hint="eastAsia"/>
          <w:rtl/>
        </w:rPr>
        <w:t>רוני</w:t>
      </w:r>
      <w:r>
        <w:rPr>
          <w:rtl/>
        </w:rPr>
        <w:t xml:space="preserve"> בריזון (שינו</w:t>
      </w:r>
      <w:r>
        <w:rPr>
          <w:rtl/>
        </w:rPr>
        <w:t>י):</w:t>
      </w:r>
    </w:p>
    <w:p w14:paraId="64DD44C2" w14:textId="77777777" w:rsidR="00000000" w:rsidRDefault="000C6BB5">
      <w:pPr>
        <w:pStyle w:val="a0"/>
        <w:rPr>
          <w:rFonts w:hint="cs"/>
          <w:rtl/>
        </w:rPr>
      </w:pPr>
    </w:p>
    <w:p w14:paraId="17A3A57D" w14:textId="77777777" w:rsidR="00000000" w:rsidRDefault="000C6BB5">
      <w:pPr>
        <w:pStyle w:val="a0"/>
        <w:ind w:left="719" w:firstLine="0"/>
        <w:rPr>
          <w:rFonts w:hint="cs"/>
          <w:rtl/>
        </w:rPr>
      </w:pPr>
      <w:r>
        <w:rPr>
          <w:rFonts w:hint="cs"/>
          <w:rtl/>
        </w:rPr>
        <w:t>- - -</w:t>
      </w:r>
    </w:p>
    <w:p w14:paraId="7C106C2C" w14:textId="77777777" w:rsidR="00000000" w:rsidRDefault="000C6BB5">
      <w:pPr>
        <w:pStyle w:val="a0"/>
        <w:rPr>
          <w:rFonts w:hint="cs"/>
          <w:rtl/>
        </w:rPr>
      </w:pPr>
    </w:p>
    <w:p w14:paraId="1D12C3EE" w14:textId="77777777" w:rsidR="00000000" w:rsidRDefault="000C6BB5">
      <w:pPr>
        <w:pStyle w:val="af0"/>
        <w:rPr>
          <w:rtl/>
        </w:rPr>
      </w:pPr>
      <w:r>
        <w:rPr>
          <w:rFonts w:hint="eastAsia"/>
          <w:rtl/>
        </w:rPr>
        <w:t>רשף</w:t>
      </w:r>
      <w:r>
        <w:rPr>
          <w:rtl/>
        </w:rPr>
        <w:t xml:space="preserve"> חן (שינוי):</w:t>
      </w:r>
    </w:p>
    <w:p w14:paraId="73F34352" w14:textId="77777777" w:rsidR="00000000" w:rsidRDefault="000C6BB5">
      <w:pPr>
        <w:pStyle w:val="a0"/>
        <w:rPr>
          <w:rFonts w:hint="cs"/>
          <w:rtl/>
        </w:rPr>
      </w:pPr>
    </w:p>
    <w:p w14:paraId="566A9407" w14:textId="77777777" w:rsidR="00000000" w:rsidRDefault="000C6BB5">
      <w:pPr>
        <w:pStyle w:val="a0"/>
        <w:rPr>
          <w:rFonts w:hint="cs"/>
          <w:rtl/>
        </w:rPr>
      </w:pPr>
      <w:r>
        <w:rPr>
          <w:rFonts w:hint="cs"/>
          <w:rtl/>
        </w:rPr>
        <w:t xml:space="preserve">- - - </w:t>
      </w:r>
    </w:p>
    <w:p w14:paraId="51BDB878" w14:textId="77777777" w:rsidR="00000000" w:rsidRDefault="000C6BB5">
      <w:pPr>
        <w:pStyle w:val="a0"/>
        <w:rPr>
          <w:rFonts w:hint="cs"/>
          <w:rtl/>
        </w:rPr>
      </w:pPr>
    </w:p>
    <w:p w14:paraId="765AAAF5" w14:textId="77777777" w:rsidR="00000000" w:rsidRDefault="000C6BB5">
      <w:pPr>
        <w:pStyle w:val="-"/>
        <w:rPr>
          <w:rtl/>
        </w:rPr>
      </w:pPr>
      <w:bookmarkStart w:id="377" w:name="FS000000526T02_08_2004_21_21_26C"/>
      <w:bookmarkEnd w:id="377"/>
      <w:r>
        <w:rPr>
          <w:rtl/>
        </w:rPr>
        <w:t>משה גפני (יהדות התורה):</w:t>
      </w:r>
    </w:p>
    <w:p w14:paraId="0F5D7144" w14:textId="77777777" w:rsidR="00000000" w:rsidRDefault="000C6BB5">
      <w:pPr>
        <w:pStyle w:val="a0"/>
        <w:rPr>
          <w:rtl/>
        </w:rPr>
      </w:pPr>
    </w:p>
    <w:p w14:paraId="0ECF05B6" w14:textId="77777777" w:rsidR="00000000" w:rsidRDefault="000C6BB5">
      <w:pPr>
        <w:pStyle w:val="a0"/>
        <w:rPr>
          <w:rFonts w:hint="cs"/>
          <w:rtl/>
        </w:rPr>
      </w:pPr>
      <w:r>
        <w:rPr>
          <w:rFonts w:hint="cs"/>
          <w:rtl/>
        </w:rPr>
        <w:t xml:space="preserve">אתם לא צריכים להתרגז, מה קרה? </w:t>
      </w:r>
    </w:p>
    <w:p w14:paraId="371ADFF3" w14:textId="77777777" w:rsidR="00000000" w:rsidRDefault="000C6BB5">
      <w:pPr>
        <w:pStyle w:val="a0"/>
        <w:rPr>
          <w:rFonts w:hint="cs"/>
          <w:rtl/>
        </w:rPr>
      </w:pPr>
    </w:p>
    <w:p w14:paraId="1D0E3609" w14:textId="77777777" w:rsidR="00000000" w:rsidRDefault="000C6BB5">
      <w:pPr>
        <w:pStyle w:val="a0"/>
        <w:rPr>
          <w:rFonts w:hint="cs"/>
          <w:rtl/>
        </w:rPr>
      </w:pPr>
      <w:r>
        <w:rPr>
          <w:rFonts w:hint="cs"/>
          <w:rtl/>
        </w:rPr>
        <w:t>כאשר השר טומי לפיד מדבר על החרדים הוא מדבר על שחיתות. אני מייצג את יהדות התורה, וכשאני מסתכל על השחיתות ביהדות התורה, הרי ברוך השם  לא מצאתי, אבל כשאני  מסתכל עלי</w:t>
      </w:r>
      <w:r>
        <w:rPr>
          <w:rFonts w:hint="cs"/>
          <w:rtl/>
        </w:rPr>
        <w:t xml:space="preserve">כם אני רואה את השחיתות. נשאיר את זה, כי זה לא נושא הדיון. הנושא הוא היציבות, האמינות. </w:t>
      </w:r>
    </w:p>
    <w:p w14:paraId="453BB90E" w14:textId="77777777" w:rsidR="00000000" w:rsidRDefault="000C6BB5">
      <w:pPr>
        <w:pStyle w:val="a0"/>
        <w:rPr>
          <w:rFonts w:hint="cs"/>
          <w:rtl/>
        </w:rPr>
      </w:pPr>
    </w:p>
    <w:p w14:paraId="1F373A5C" w14:textId="77777777" w:rsidR="00000000" w:rsidRDefault="000C6BB5">
      <w:pPr>
        <w:pStyle w:val="a0"/>
        <w:rPr>
          <w:rFonts w:hint="cs"/>
          <w:rtl/>
        </w:rPr>
      </w:pPr>
      <w:r>
        <w:rPr>
          <w:rFonts w:hint="cs"/>
          <w:rtl/>
        </w:rPr>
        <w:t xml:space="preserve">השר פורז אמר אתמול בבוקר, שהוא עם החרדים, עם יהדות התורה, לא ישב. שואלים אותו: מה זה "לא"? אז הוא אומר: למ"ד, אל"ף. לא ישב בשום תנאי. והיום בבוקר, לא עברו 24 שעות, הוא </w:t>
      </w:r>
      <w:r>
        <w:rPr>
          <w:rFonts w:hint="cs"/>
          <w:rtl/>
        </w:rPr>
        <w:t xml:space="preserve">כן מוכן לשבת עם יהדות התורה. </w:t>
      </w:r>
    </w:p>
    <w:p w14:paraId="24C6A0F5" w14:textId="77777777" w:rsidR="00000000" w:rsidRDefault="000C6BB5">
      <w:pPr>
        <w:pStyle w:val="a0"/>
        <w:rPr>
          <w:rFonts w:hint="cs"/>
          <w:rtl/>
        </w:rPr>
      </w:pPr>
    </w:p>
    <w:p w14:paraId="7319A00E" w14:textId="77777777" w:rsidR="00000000" w:rsidRDefault="000C6BB5">
      <w:pPr>
        <w:pStyle w:val="af0"/>
        <w:rPr>
          <w:rtl/>
        </w:rPr>
      </w:pPr>
      <w:r>
        <w:rPr>
          <w:rFonts w:hint="eastAsia"/>
          <w:rtl/>
        </w:rPr>
        <w:t>גדעון</w:t>
      </w:r>
      <w:r>
        <w:rPr>
          <w:rtl/>
        </w:rPr>
        <w:t xml:space="preserve"> סער (הליכוד):</w:t>
      </w:r>
    </w:p>
    <w:p w14:paraId="391E3D1C" w14:textId="77777777" w:rsidR="00000000" w:rsidRDefault="000C6BB5">
      <w:pPr>
        <w:pStyle w:val="a0"/>
        <w:rPr>
          <w:rFonts w:hint="cs"/>
          <w:rtl/>
        </w:rPr>
      </w:pPr>
    </w:p>
    <w:p w14:paraId="581B371C" w14:textId="77777777" w:rsidR="00000000" w:rsidRDefault="000C6BB5">
      <w:pPr>
        <w:pStyle w:val="a0"/>
        <w:rPr>
          <w:rFonts w:hint="cs"/>
          <w:rtl/>
        </w:rPr>
      </w:pPr>
      <w:r>
        <w:rPr>
          <w:rFonts w:hint="cs"/>
          <w:rtl/>
        </w:rPr>
        <w:t xml:space="preserve">השאלה אם זה יכול לקרות גם ליהדות התורה. </w:t>
      </w:r>
    </w:p>
    <w:p w14:paraId="271E0224" w14:textId="77777777" w:rsidR="00000000" w:rsidRDefault="000C6BB5">
      <w:pPr>
        <w:pStyle w:val="a0"/>
        <w:rPr>
          <w:rFonts w:hint="cs"/>
          <w:rtl/>
        </w:rPr>
      </w:pPr>
    </w:p>
    <w:p w14:paraId="4544F82B" w14:textId="77777777" w:rsidR="00000000" w:rsidRDefault="000C6BB5">
      <w:pPr>
        <w:pStyle w:val="-"/>
        <w:rPr>
          <w:rtl/>
        </w:rPr>
      </w:pPr>
      <w:bookmarkStart w:id="378" w:name="FS000000526T02_08_2004_22_00_49C"/>
      <w:bookmarkEnd w:id="378"/>
      <w:r>
        <w:rPr>
          <w:rtl/>
        </w:rPr>
        <w:t>משה גפני (יהדות התורה):</w:t>
      </w:r>
    </w:p>
    <w:p w14:paraId="01F16257" w14:textId="77777777" w:rsidR="00000000" w:rsidRDefault="000C6BB5">
      <w:pPr>
        <w:pStyle w:val="a0"/>
        <w:rPr>
          <w:rtl/>
        </w:rPr>
      </w:pPr>
    </w:p>
    <w:p w14:paraId="2456597B" w14:textId="77777777" w:rsidR="00000000" w:rsidRDefault="000C6BB5">
      <w:pPr>
        <w:pStyle w:val="a0"/>
        <w:rPr>
          <w:rFonts w:hint="cs"/>
          <w:rtl/>
        </w:rPr>
      </w:pPr>
      <w:r>
        <w:rPr>
          <w:rFonts w:hint="cs"/>
          <w:rtl/>
        </w:rPr>
        <w:t xml:space="preserve">לא. לא קרה בעבר ולא קורה גם היום. אנחנו נמצאים עם קבלות בעניין הזה. </w:t>
      </w:r>
    </w:p>
    <w:p w14:paraId="1FB38E2B" w14:textId="77777777" w:rsidR="00000000" w:rsidRDefault="000C6BB5">
      <w:pPr>
        <w:pStyle w:val="a0"/>
        <w:rPr>
          <w:rFonts w:hint="cs"/>
          <w:rtl/>
        </w:rPr>
      </w:pPr>
    </w:p>
    <w:p w14:paraId="4661C0DE" w14:textId="77777777" w:rsidR="00000000" w:rsidRDefault="000C6BB5">
      <w:pPr>
        <w:pStyle w:val="af0"/>
        <w:rPr>
          <w:rtl/>
        </w:rPr>
      </w:pPr>
      <w:r>
        <w:rPr>
          <w:rFonts w:hint="eastAsia"/>
          <w:rtl/>
        </w:rPr>
        <w:t>רוני</w:t>
      </w:r>
      <w:r>
        <w:rPr>
          <w:rtl/>
        </w:rPr>
        <w:t xml:space="preserve"> בריזון (שינוי):</w:t>
      </w:r>
    </w:p>
    <w:p w14:paraId="2F30D5CC" w14:textId="77777777" w:rsidR="00000000" w:rsidRDefault="000C6BB5">
      <w:pPr>
        <w:pStyle w:val="a0"/>
        <w:rPr>
          <w:rFonts w:hint="cs"/>
          <w:rtl/>
        </w:rPr>
      </w:pPr>
    </w:p>
    <w:p w14:paraId="7F86C215" w14:textId="77777777" w:rsidR="00000000" w:rsidRDefault="000C6BB5">
      <w:pPr>
        <w:pStyle w:val="a0"/>
        <w:rPr>
          <w:rFonts w:hint="cs"/>
          <w:rtl/>
        </w:rPr>
      </w:pPr>
      <w:r>
        <w:rPr>
          <w:rFonts w:hint="cs"/>
          <w:rtl/>
        </w:rPr>
        <w:t xml:space="preserve">- - - </w:t>
      </w:r>
    </w:p>
    <w:p w14:paraId="6FD08AB3" w14:textId="77777777" w:rsidR="00000000" w:rsidRDefault="000C6BB5">
      <w:pPr>
        <w:pStyle w:val="a0"/>
        <w:rPr>
          <w:rFonts w:hint="cs"/>
          <w:rtl/>
        </w:rPr>
      </w:pPr>
    </w:p>
    <w:p w14:paraId="2E65E499" w14:textId="77777777" w:rsidR="00000000" w:rsidRDefault="000C6BB5">
      <w:pPr>
        <w:pStyle w:val="-"/>
        <w:rPr>
          <w:rtl/>
        </w:rPr>
      </w:pPr>
      <w:bookmarkStart w:id="379" w:name="FS000000526T02_08_2004_21_22_16C"/>
      <w:bookmarkEnd w:id="379"/>
      <w:r>
        <w:rPr>
          <w:rtl/>
        </w:rPr>
        <w:t>משה גפני (יהדות התורה):</w:t>
      </w:r>
    </w:p>
    <w:p w14:paraId="15FF86E5" w14:textId="77777777" w:rsidR="00000000" w:rsidRDefault="000C6BB5">
      <w:pPr>
        <w:pStyle w:val="a0"/>
        <w:rPr>
          <w:rtl/>
        </w:rPr>
      </w:pPr>
    </w:p>
    <w:p w14:paraId="06E6B358" w14:textId="77777777" w:rsidR="00000000" w:rsidRDefault="000C6BB5">
      <w:pPr>
        <w:pStyle w:val="a0"/>
        <w:rPr>
          <w:rFonts w:hint="cs"/>
          <w:rtl/>
        </w:rPr>
      </w:pPr>
      <w:r>
        <w:rPr>
          <w:rFonts w:hint="cs"/>
          <w:rtl/>
        </w:rPr>
        <w:t xml:space="preserve">אין לי הרבה </w:t>
      </w:r>
      <w:r>
        <w:rPr>
          <w:rFonts w:hint="cs"/>
          <w:rtl/>
        </w:rPr>
        <w:t xml:space="preserve">זמן, חבר הכנסת בריזון. אתה יודע, אני יכול לדבר עליכם שבוע ולא לחזור על אף מלה פעמיים. </w:t>
      </w:r>
    </w:p>
    <w:p w14:paraId="5B7AFAA1" w14:textId="77777777" w:rsidR="00000000" w:rsidRDefault="000C6BB5">
      <w:pPr>
        <w:pStyle w:val="a0"/>
        <w:rPr>
          <w:rFonts w:hint="cs"/>
          <w:rtl/>
        </w:rPr>
      </w:pPr>
    </w:p>
    <w:p w14:paraId="17EDCD27" w14:textId="77777777" w:rsidR="00000000" w:rsidRDefault="000C6BB5">
      <w:pPr>
        <w:pStyle w:val="a0"/>
        <w:rPr>
          <w:rFonts w:hint="cs"/>
          <w:rtl/>
        </w:rPr>
      </w:pPr>
      <w:r>
        <w:rPr>
          <w:rFonts w:hint="cs"/>
          <w:rtl/>
        </w:rPr>
        <w:t>אני שומע את השר טומי לפיד מסביר באריכות רבה למה בשום פנים ואופן אי-אפשר לשבת עם יהדות התורה, אי-אפשר לשבת עם החרדים. ההישג הגדול של שינוי הוא שיהדות התורה בחוץ. והנה הי</w:t>
      </w:r>
      <w:r>
        <w:rPr>
          <w:rFonts w:hint="cs"/>
          <w:rtl/>
        </w:rPr>
        <w:t>ום, אני קם בבוקר ואחרי התפילה אני שומע, הייתי בטוח שזה משהו של פורים, משהו היתולי, שמישהו מחקה אותו, הוא מוכן לשבת עם יהדות התורה. מה קרה? אז הוא מסביר, שיש דברים לאומיים חשובים, ההתנתקות, התוכנית הכלכלית - כאילו שלא היתה התנתקות לפני יומיים, לא היתה תוכני</w:t>
      </w:r>
      <w:r>
        <w:rPr>
          <w:rFonts w:hint="cs"/>
          <w:rtl/>
        </w:rPr>
        <w:t>ת כזאת; כאילו שלא היתה לפני יומיים תוכנית כלכלית, או לפני שבועיים או לפני חודש. אז מכל ההישגים של שינוי, שיהדות התורה בחוץ, עכשיו גם ההישג הזה יורד לטמיון?</w:t>
      </w:r>
    </w:p>
    <w:p w14:paraId="18E422C5" w14:textId="77777777" w:rsidR="00000000" w:rsidRDefault="000C6BB5">
      <w:pPr>
        <w:pStyle w:val="a0"/>
        <w:rPr>
          <w:rFonts w:hint="cs"/>
          <w:rtl/>
        </w:rPr>
      </w:pPr>
    </w:p>
    <w:p w14:paraId="03168BA1" w14:textId="77777777" w:rsidR="00000000" w:rsidRDefault="000C6BB5">
      <w:pPr>
        <w:pStyle w:val="a0"/>
        <w:rPr>
          <w:rFonts w:hint="cs"/>
          <w:rtl/>
        </w:rPr>
      </w:pPr>
      <w:r>
        <w:rPr>
          <w:rFonts w:hint="cs"/>
          <w:rtl/>
        </w:rPr>
        <w:t>אני אומר לך, אדוני היושב-ראש, ואני אומר לחברי הכנסת, הדבר הראשון שמערכת שלטונית חייבת זה אמינות, יצ</w:t>
      </w:r>
      <w:r>
        <w:rPr>
          <w:rFonts w:hint="cs"/>
          <w:rtl/>
        </w:rPr>
        <w:t>יבות שלטונית. אני חולק מכול וכול, אני חושב שהאמירה הזאת אין כדוגמתה לרוע. יש אולי מפלגות מסוימות באירופה שאומרות: אנחנו נגד ציבור. אתה יכול להגיד: אני חולק על המצע שלך; מקובל בחברה דמוקרטית. אבל - אני פוסל את הציבור, שהוא לא יהיה בשלטון. פסלת את הציבור? תי</w:t>
      </w:r>
      <w:r>
        <w:rPr>
          <w:rFonts w:hint="cs"/>
          <w:rtl/>
        </w:rPr>
        <w:t>שאר עם הפסילה הזאת. מה שאכפת לכם זה רק דבר אחד, רק הכיסאות. היתה לכם אג'נדה, שזה ללכת נגד החרדים. מחר תהיה לכם אג'נדה ללכת עם שטריימל, אז תלכו עם זה כדי לקבל את הכיסאות.</w:t>
      </w:r>
    </w:p>
    <w:p w14:paraId="12F74B79" w14:textId="77777777" w:rsidR="00000000" w:rsidRDefault="000C6BB5">
      <w:pPr>
        <w:pStyle w:val="a0"/>
        <w:rPr>
          <w:rFonts w:hint="cs"/>
          <w:rtl/>
        </w:rPr>
      </w:pPr>
    </w:p>
    <w:p w14:paraId="34172C57" w14:textId="77777777" w:rsidR="00000000" w:rsidRDefault="000C6BB5">
      <w:pPr>
        <w:pStyle w:val="af0"/>
        <w:rPr>
          <w:rtl/>
        </w:rPr>
      </w:pPr>
      <w:r>
        <w:rPr>
          <w:rFonts w:hint="eastAsia"/>
          <w:rtl/>
        </w:rPr>
        <w:t>רוני</w:t>
      </w:r>
      <w:r>
        <w:rPr>
          <w:rtl/>
        </w:rPr>
        <w:t xml:space="preserve"> בריזון (שינוי):</w:t>
      </w:r>
    </w:p>
    <w:p w14:paraId="780CC5BE" w14:textId="77777777" w:rsidR="00000000" w:rsidRDefault="000C6BB5">
      <w:pPr>
        <w:pStyle w:val="a0"/>
        <w:rPr>
          <w:rFonts w:hint="cs"/>
          <w:rtl/>
        </w:rPr>
      </w:pPr>
    </w:p>
    <w:p w14:paraId="1D0AF672" w14:textId="77777777" w:rsidR="00000000" w:rsidRDefault="000C6BB5">
      <w:pPr>
        <w:pStyle w:val="a0"/>
        <w:rPr>
          <w:rFonts w:hint="cs"/>
          <w:rtl/>
        </w:rPr>
      </w:pPr>
      <w:r>
        <w:rPr>
          <w:rFonts w:hint="cs"/>
          <w:rtl/>
        </w:rPr>
        <w:t>אתה הולך עם - - - אתה לא הולך עם שטריימל.</w:t>
      </w:r>
    </w:p>
    <w:p w14:paraId="489D46F5" w14:textId="77777777" w:rsidR="00000000" w:rsidRDefault="000C6BB5">
      <w:pPr>
        <w:pStyle w:val="a0"/>
        <w:rPr>
          <w:rFonts w:hint="cs"/>
          <w:rtl/>
        </w:rPr>
      </w:pPr>
    </w:p>
    <w:p w14:paraId="54B81326" w14:textId="77777777" w:rsidR="00000000" w:rsidRDefault="000C6BB5">
      <w:pPr>
        <w:pStyle w:val="af1"/>
        <w:rPr>
          <w:rtl/>
        </w:rPr>
      </w:pPr>
      <w:r>
        <w:rPr>
          <w:rtl/>
        </w:rPr>
        <w:t>היו"ר מ</w:t>
      </w:r>
      <w:r>
        <w:rPr>
          <w:rFonts w:hint="cs"/>
          <w:rtl/>
        </w:rPr>
        <w:t>יכאל נודלמן</w:t>
      </w:r>
      <w:r>
        <w:rPr>
          <w:rtl/>
        </w:rPr>
        <w:t>:</w:t>
      </w:r>
    </w:p>
    <w:p w14:paraId="34C37318" w14:textId="77777777" w:rsidR="00000000" w:rsidRDefault="000C6BB5">
      <w:pPr>
        <w:pStyle w:val="a0"/>
        <w:rPr>
          <w:rtl/>
        </w:rPr>
      </w:pPr>
    </w:p>
    <w:p w14:paraId="492334D6" w14:textId="77777777" w:rsidR="00000000" w:rsidRDefault="000C6BB5">
      <w:pPr>
        <w:pStyle w:val="a0"/>
        <w:rPr>
          <w:rFonts w:hint="cs"/>
          <w:rtl/>
        </w:rPr>
      </w:pPr>
      <w:r>
        <w:rPr>
          <w:rFonts w:hint="cs"/>
          <w:rtl/>
        </w:rPr>
        <w:t>חבר הכנסת יורי שטרן, ואחריו - חבר הכנסת איוב קרא.</w:t>
      </w:r>
    </w:p>
    <w:p w14:paraId="66AEDCC4" w14:textId="77777777" w:rsidR="00000000" w:rsidRDefault="000C6BB5">
      <w:pPr>
        <w:pStyle w:val="af0"/>
        <w:rPr>
          <w:rFonts w:hint="cs"/>
          <w:rtl/>
        </w:rPr>
      </w:pPr>
    </w:p>
    <w:p w14:paraId="5D58420A" w14:textId="77777777" w:rsidR="00000000" w:rsidRDefault="000C6BB5">
      <w:pPr>
        <w:pStyle w:val="af0"/>
        <w:rPr>
          <w:rtl/>
        </w:rPr>
      </w:pPr>
      <w:r>
        <w:rPr>
          <w:rFonts w:hint="eastAsia"/>
          <w:rtl/>
        </w:rPr>
        <w:t>יצחק</w:t>
      </w:r>
      <w:r>
        <w:rPr>
          <w:rtl/>
        </w:rPr>
        <w:t xml:space="preserve"> כהן (ש"ס):</w:t>
      </w:r>
    </w:p>
    <w:p w14:paraId="1DEA569F" w14:textId="77777777" w:rsidR="00000000" w:rsidRDefault="000C6BB5">
      <w:pPr>
        <w:pStyle w:val="a0"/>
        <w:rPr>
          <w:rFonts w:hint="cs"/>
          <w:rtl/>
        </w:rPr>
      </w:pPr>
    </w:p>
    <w:p w14:paraId="4209D533" w14:textId="77777777" w:rsidR="00000000" w:rsidRDefault="000C6BB5">
      <w:pPr>
        <w:pStyle w:val="a0"/>
        <w:rPr>
          <w:rFonts w:hint="cs"/>
          <w:rtl/>
        </w:rPr>
      </w:pPr>
      <w:r>
        <w:rPr>
          <w:rFonts w:hint="cs"/>
          <w:rtl/>
        </w:rPr>
        <w:t>טומיסלב למפל, דור שלישי של מגדלי חזירים בהונגריה.</w:t>
      </w:r>
    </w:p>
    <w:p w14:paraId="0E44CB4A" w14:textId="77777777" w:rsidR="00000000" w:rsidRDefault="000C6BB5">
      <w:pPr>
        <w:pStyle w:val="a0"/>
        <w:rPr>
          <w:rFonts w:hint="cs"/>
          <w:rtl/>
        </w:rPr>
      </w:pPr>
    </w:p>
    <w:p w14:paraId="00378D7C" w14:textId="77777777" w:rsidR="00000000" w:rsidRDefault="000C6BB5">
      <w:pPr>
        <w:pStyle w:val="af1"/>
        <w:rPr>
          <w:rtl/>
        </w:rPr>
      </w:pPr>
      <w:r>
        <w:rPr>
          <w:rtl/>
        </w:rPr>
        <w:t>היו"ר מ</w:t>
      </w:r>
      <w:r>
        <w:rPr>
          <w:rFonts w:hint="cs"/>
          <w:rtl/>
        </w:rPr>
        <w:t>יכאל נודלמן</w:t>
      </w:r>
      <w:r>
        <w:rPr>
          <w:rtl/>
        </w:rPr>
        <w:t>:</w:t>
      </w:r>
    </w:p>
    <w:p w14:paraId="6E3B78FA" w14:textId="77777777" w:rsidR="00000000" w:rsidRDefault="000C6BB5">
      <w:pPr>
        <w:pStyle w:val="a0"/>
        <w:rPr>
          <w:rtl/>
        </w:rPr>
      </w:pPr>
    </w:p>
    <w:p w14:paraId="7A9D1218" w14:textId="77777777" w:rsidR="00000000" w:rsidRDefault="000C6BB5">
      <w:pPr>
        <w:pStyle w:val="a0"/>
        <w:rPr>
          <w:rFonts w:hint="cs"/>
          <w:rtl/>
        </w:rPr>
      </w:pPr>
      <w:r>
        <w:rPr>
          <w:rFonts w:hint="cs"/>
          <w:rtl/>
        </w:rPr>
        <w:t>חבר הכנסת כהן, זה לא תיאטרון, זה כנסת.</w:t>
      </w:r>
    </w:p>
    <w:p w14:paraId="76CC13EF" w14:textId="77777777" w:rsidR="00000000" w:rsidRDefault="000C6BB5">
      <w:pPr>
        <w:pStyle w:val="a0"/>
        <w:rPr>
          <w:rFonts w:hint="cs"/>
          <w:rtl/>
        </w:rPr>
      </w:pPr>
    </w:p>
    <w:p w14:paraId="0E25A35A" w14:textId="77777777" w:rsidR="00000000" w:rsidRDefault="000C6BB5">
      <w:pPr>
        <w:pStyle w:val="a"/>
        <w:rPr>
          <w:rtl/>
        </w:rPr>
      </w:pPr>
      <w:bookmarkStart w:id="380" w:name="FS000000430T02_08_2004_21_24_55"/>
      <w:bookmarkStart w:id="381" w:name="_Toc100311761"/>
      <w:bookmarkEnd w:id="380"/>
      <w:r>
        <w:rPr>
          <w:rFonts w:hint="eastAsia"/>
          <w:rtl/>
        </w:rPr>
        <w:t>יורי</w:t>
      </w:r>
      <w:r>
        <w:rPr>
          <w:rtl/>
        </w:rPr>
        <w:t xml:space="preserve"> שטרן (האיחוד הלאומי - ישראל ביתנו):</w:t>
      </w:r>
      <w:bookmarkEnd w:id="381"/>
    </w:p>
    <w:p w14:paraId="54F859FC" w14:textId="77777777" w:rsidR="00000000" w:rsidRDefault="000C6BB5">
      <w:pPr>
        <w:pStyle w:val="a0"/>
        <w:rPr>
          <w:rFonts w:hint="cs"/>
          <w:rtl/>
        </w:rPr>
      </w:pPr>
    </w:p>
    <w:p w14:paraId="56A0EB6B" w14:textId="77777777" w:rsidR="00000000" w:rsidRDefault="000C6BB5">
      <w:pPr>
        <w:pStyle w:val="a0"/>
        <w:rPr>
          <w:rFonts w:hint="cs"/>
          <w:rtl/>
        </w:rPr>
      </w:pPr>
      <w:r>
        <w:rPr>
          <w:rFonts w:hint="cs"/>
          <w:rtl/>
        </w:rPr>
        <w:t>כבוד היושב-ראש, כבוד השר, חברי הכ</w:t>
      </w:r>
      <w:r>
        <w:rPr>
          <w:rFonts w:hint="cs"/>
          <w:rtl/>
        </w:rPr>
        <w:t>נסת, קרה פה דבר מוזר במשרד האוצר, שמוביל רפורמות לא מעטות לכיוון של פתיחת השוק לתחרות, לדה-רגולציה, לביטול המונופולים. יצא לנו לרכז את שוק איגרות החוב בידי הבנקים ולהוריד את התחרות וליצור פה קרטל של שחקנים. אני חושב שטעות גדולה היא לתמוך בהצעה הזאת. לדעתי,</w:t>
      </w:r>
      <w:r>
        <w:rPr>
          <w:rFonts w:hint="cs"/>
          <w:rtl/>
        </w:rPr>
        <w:t xml:space="preserve"> בשוק הפיננסי במדינת ישראל, שגם כך מרוכז מדי, נוצרת ריכוזיות נוספת, ולכן זו פשוט רפורמה שלילית. </w:t>
      </w:r>
    </w:p>
    <w:p w14:paraId="76743DA9" w14:textId="77777777" w:rsidR="00000000" w:rsidRDefault="000C6BB5">
      <w:pPr>
        <w:pStyle w:val="a0"/>
        <w:rPr>
          <w:rFonts w:hint="cs"/>
          <w:rtl/>
        </w:rPr>
      </w:pPr>
    </w:p>
    <w:p w14:paraId="646E7BC5" w14:textId="77777777" w:rsidR="00000000" w:rsidRDefault="000C6BB5">
      <w:pPr>
        <w:pStyle w:val="a0"/>
        <w:rPr>
          <w:rFonts w:hint="cs"/>
          <w:rtl/>
        </w:rPr>
      </w:pPr>
      <w:r>
        <w:rPr>
          <w:rFonts w:hint="cs"/>
          <w:rtl/>
        </w:rPr>
        <w:t>אבל בגדול, מה שקורה בתחום הכלכלי, אצלי לפחות מעורר הרבה מאוד ספקות והרבה מאוד חשש לעתיד הצמיחה האטית שהתחילה בשנה האחרונה. המשך הצמיחה מחייב מדיניות כלכלית עק</w:t>
      </w:r>
      <w:r>
        <w:rPr>
          <w:rFonts w:hint="cs"/>
          <w:rtl/>
        </w:rPr>
        <w:t>בית. המשך הצמיחה מחייב רפורמות גדולות במבנים השונים במשק. הוא גם מחייב קיצוץ הוצאות הממשלה. בדיון של משרד האוצר בשנה האחרונה - לדעתי חסרו בה כמה פרמטרים. היא היתה אטומה מאוד בכל מה שנוגע לתחום החברתי, אבל לפחות היה איזה היגיון, שאפשר כתוצאה מגידול בתל"ג, ג</w:t>
      </w:r>
      <w:r>
        <w:rPr>
          <w:rFonts w:hint="cs"/>
          <w:rtl/>
        </w:rPr>
        <w:t xml:space="preserve">ידול מהיר יותר בתוצר העסקי, שינוי מגמה, אומנם קטן מדי אבל בכל זאת, רואים את זה בתחום האבטלה. יש התאוששות מסוימת בתחום הנדל"ן וכדומה. </w:t>
      </w:r>
    </w:p>
    <w:p w14:paraId="7D8F2CAC" w14:textId="77777777" w:rsidR="00000000" w:rsidRDefault="000C6BB5">
      <w:pPr>
        <w:pStyle w:val="a0"/>
        <w:rPr>
          <w:rFonts w:hint="cs"/>
          <w:rtl/>
        </w:rPr>
      </w:pPr>
    </w:p>
    <w:p w14:paraId="78B1C934" w14:textId="77777777" w:rsidR="00000000" w:rsidRDefault="000C6BB5">
      <w:pPr>
        <w:pStyle w:val="a0"/>
        <w:rPr>
          <w:rFonts w:hint="cs"/>
          <w:rtl/>
        </w:rPr>
      </w:pPr>
      <w:r>
        <w:rPr>
          <w:rFonts w:hint="cs"/>
          <w:rtl/>
        </w:rPr>
        <w:t>אבל בא ראש הממשלה עם התוכנית חסרת ההיגיון שלו, שמסוכנת למדינה, שנקראת תוכנית ההתנתקות, והיא בעצם התנתקות מההתיישבות היהוד</w:t>
      </w:r>
      <w:r>
        <w:rPr>
          <w:rFonts w:hint="cs"/>
          <w:rtl/>
        </w:rPr>
        <w:t>ית; זה לא התנתקות מהפלסטינים, זה לא התנתקות מעזה, זה התנתקות מהיהודים, התנתקות מהיישובים. טרנספר ליהודים. הוא בא עם התוכנית הזאת, ובכוח, אנס את ממשלת ישראל, הוריד את השרים שבהתנגדותם לתוכנית היו אמורים לסכן אותה בהצבעה בממשלה - -</w:t>
      </w:r>
    </w:p>
    <w:p w14:paraId="5780C082" w14:textId="77777777" w:rsidR="00000000" w:rsidRDefault="000C6BB5">
      <w:pPr>
        <w:pStyle w:val="a0"/>
        <w:rPr>
          <w:rFonts w:hint="cs"/>
          <w:rtl/>
        </w:rPr>
      </w:pPr>
    </w:p>
    <w:p w14:paraId="0166155F" w14:textId="77777777" w:rsidR="00000000" w:rsidRDefault="000C6BB5">
      <w:pPr>
        <w:pStyle w:val="af0"/>
        <w:rPr>
          <w:rtl/>
        </w:rPr>
      </w:pPr>
      <w:r>
        <w:rPr>
          <w:rFonts w:hint="eastAsia"/>
          <w:rtl/>
        </w:rPr>
        <w:t>יצחק</w:t>
      </w:r>
      <w:r>
        <w:rPr>
          <w:rtl/>
        </w:rPr>
        <w:t xml:space="preserve"> כהן (ש"ס):</w:t>
      </w:r>
    </w:p>
    <w:p w14:paraId="444E7E55" w14:textId="77777777" w:rsidR="00000000" w:rsidRDefault="000C6BB5">
      <w:pPr>
        <w:pStyle w:val="a0"/>
        <w:rPr>
          <w:rFonts w:hint="cs"/>
          <w:rtl/>
        </w:rPr>
      </w:pPr>
    </w:p>
    <w:p w14:paraId="12514BCA" w14:textId="77777777" w:rsidR="00000000" w:rsidRDefault="000C6BB5">
      <w:pPr>
        <w:pStyle w:val="a0"/>
        <w:rPr>
          <w:rFonts w:hint="cs"/>
          <w:rtl/>
        </w:rPr>
      </w:pPr>
      <w:r>
        <w:rPr>
          <w:rFonts w:hint="cs"/>
          <w:rtl/>
        </w:rPr>
        <w:t>זה דמוקר</w:t>
      </w:r>
      <w:r>
        <w:rPr>
          <w:rFonts w:hint="cs"/>
          <w:rtl/>
        </w:rPr>
        <w:t>טיה.</w:t>
      </w:r>
    </w:p>
    <w:p w14:paraId="53D53935" w14:textId="77777777" w:rsidR="00000000" w:rsidRDefault="000C6BB5">
      <w:pPr>
        <w:pStyle w:val="a0"/>
        <w:rPr>
          <w:rFonts w:hint="cs"/>
          <w:rtl/>
        </w:rPr>
      </w:pPr>
    </w:p>
    <w:p w14:paraId="36008244" w14:textId="77777777" w:rsidR="00000000" w:rsidRDefault="000C6BB5">
      <w:pPr>
        <w:pStyle w:val="-"/>
        <w:rPr>
          <w:rtl/>
        </w:rPr>
      </w:pPr>
      <w:bookmarkStart w:id="382" w:name="FS000000430T02_08_2004_21_27_41C"/>
      <w:bookmarkEnd w:id="382"/>
      <w:r>
        <w:rPr>
          <w:rtl/>
        </w:rPr>
        <w:t>יורי שטרן (האיחוד הלאומי - ישראל ביתנו):</w:t>
      </w:r>
    </w:p>
    <w:p w14:paraId="4C9246A4" w14:textId="77777777" w:rsidR="00000000" w:rsidRDefault="000C6BB5">
      <w:pPr>
        <w:pStyle w:val="a0"/>
        <w:rPr>
          <w:rtl/>
        </w:rPr>
      </w:pPr>
    </w:p>
    <w:p w14:paraId="22ACD68D" w14:textId="77777777" w:rsidR="00000000" w:rsidRDefault="000C6BB5">
      <w:pPr>
        <w:pStyle w:val="a0"/>
        <w:rPr>
          <w:rFonts w:hint="cs"/>
          <w:rtl/>
        </w:rPr>
      </w:pPr>
      <w:r>
        <w:rPr>
          <w:rFonts w:hint="cs"/>
          <w:rtl/>
        </w:rPr>
        <w:t>- - הלך נגד המפלגה שלו, שאומרת באופן ברור מה היא חושבת על התוכנית; והוא התחייב בהתחלה לקבל את תוצאות המשאל בליכוד, כי חשב שהתוצאות תהיינה לטובתו. ואז, במערכת שהיתה מערכת יציבה, בקואליציה שהיתה מבחינה זאת די ה</w:t>
      </w:r>
      <w:r>
        <w:rPr>
          <w:rFonts w:hint="cs"/>
          <w:rtl/>
        </w:rPr>
        <w:t>ומוגנית, מסוגלת להוביל ביחד את מהלך הרפורמות במשק, במצב היציב הזה גרם ראש הממשלה לאי-יציבות מוחלטת בפוליטיקה, ועכשיו הוא מנהל משא-ומתן עם כל מה שזז בתחום הפוליטי. עם ש"ס הוא מוכן ועם יהדות התורה הוא מוכן - - -</w:t>
      </w:r>
    </w:p>
    <w:p w14:paraId="5BAF91F3" w14:textId="77777777" w:rsidR="00000000" w:rsidRDefault="000C6BB5">
      <w:pPr>
        <w:pStyle w:val="a0"/>
        <w:rPr>
          <w:rFonts w:hint="cs"/>
          <w:rtl/>
        </w:rPr>
      </w:pPr>
    </w:p>
    <w:p w14:paraId="797EEFFD" w14:textId="77777777" w:rsidR="00000000" w:rsidRDefault="000C6BB5">
      <w:pPr>
        <w:pStyle w:val="af0"/>
        <w:rPr>
          <w:rtl/>
        </w:rPr>
      </w:pPr>
      <w:r>
        <w:rPr>
          <w:rFonts w:hint="eastAsia"/>
          <w:rtl/>
        </w:rPr>
        <w:t>יצחק</w:t>
      </w:r>
      <w:r>
        <w:rPr>
          <w:rtl/>
        </w:rPr>
        <w:t xml:space="preserve"> כהן (ש"ס):</w:t>
      </w:r>
    </w:p>
    <w:p w14:paraId="15C9BF83" w14:textId="77777777" w:rsidR="00000000" w:rsidRDefault="000C6BB5">
      <w:pPr>
        <w:pStyle w:val="a0"/>
        <w:rPr>
          <w:rFonts w:hint="cs"/>
          <w:rtl/>
        </w:rPr>
      </w:pPr>
    </w:p>
    <w:p w14:paraId="77C4CF24" w14:textId="77777777" w:rsidR="00000000" w:rsidRDefault="000C6BB5">
      <w:pPr>
        <w:pStyle w:val="a0"/>
        <w:rPr>
          <w:rFonts w:hint="cs"/>
          <w:rtl/>
        </w:rPr>
      </w:pPr>
      <w:r>
        <w:rPr>
          <w:rFonts w:hint="cs"/>
          <w:rtl/>
        </w:rPr>
        <w:t>ש"ס הוא לא רוצה. ש"ס ספרדים.</w:t>
      </w:r>
      <w:r>
        <w:rPr>
          <w:rFonts w:hint="cs"/>
          <w:rtl/>
        </w:rPr>
        <w:t xml:space="preserve"> הוא לא רוצה ספרדים.</w:t>
      </w:r>
    </w:p>
    <w:p w14:paraId="544B8E04" w14:textId="77777777" w:rsidR="00000000" w:rsidRDefault="000C6BB5">
      <w:pPr>
        <w:pStyle w:val="a0"/>
        <w:rPr>
          <w:rFonts w:hint="cs"/>
          <w:rtl/>
        </w:rPr>
      </w:pPr>
    </w:p>
    <w:p w14:paraId="719405B1" w14:textId="77777777" w:rsidR="00000000" w:rsidRDefault="000C6BB5">
      <w:pPr>
        <w:pStyle w:val="-"/>
        <w:rPr>
          <w:rtl/>
        </w:rPr>
      </w:pPr>
      <w:bookmarkStart w:id="383" w:name="FS000000430T02_08_2004_21_28_32C"/>
      <w:bookmarkEnd w:id="383"/>
      <w:r>
        <w:rPr>
          <w:rtl/>
        </w:rPr>
        <w:t>יורי שטרן (האיחוד הלאומי - ישראל ביתנו):</w:t>
      </w:r>
    </w:p>
    <w:p w14:paraId="56AB5A20" w14:textId="77777777" w:rsidR="00000000" w:rsidRDefault="000C6BB5">
      <w:pPr>
        <w:pStyle w:val="a0"/>
        <w:rPr>
          <w:rtl/>
        </w:rPr>
      </w:pPr>
    </w:p>
    <w:p w14:paraId="06AD5D2A" w14:textId="77777777" w:rsidR="00000000" w:rsidRDefault="000C6BB5">
      <w:pPr>
        <w:pStyle w:val="a0"/>
        <w:rPr>
          <w:rFonts w:hint="cs"/>
          <w:rtl/>
        </w:rPr>
      </w:pPr>
      <w:r>
        <w:rPr>
          <w:rFonts w:hint="cs"/>
          <w:rtl/>
        </w:rPr>
        <w:t xml:space="preserve">אני לא יודע, הוא מנהל משא-ומתן, והכול בשביל מה? הוא מוכן לכל דבר, ובלבד שיתמכו בתוכנית ההתנתקות מההתיישבות היהודית - - </w:t>
      </w:r>
    </w:p>
    <w:p w14:paraId="43DBB813" w14:textId="77777777" w:rsidR="00000000" w:rsidRDefault="000C6BB5">
      <w:pPr>
        <w:pStyle w:val="a0"/>
        <w:rPr>
          <w:rFonts w:hint="cs"/>
          <w:rtl/>
        </w:rPr>
      </w:pPr>
    </w:p>
    <w:p w14:paraId="5F3183FF" w14:textId="77777777" w:rsidR="00000000" w:rsidRDefault="000C6BB5">
      <w:pPr>
        <w:pStyle w:val="af1"/>
        <w:rPr>
          <w:rtl/>
        </w:rPr>
      </w:pPr>
      <w:r>
        <w:rPr>
          <w:rtl/>
        </w:rPr>
        <w:t xml:space="preserve">היו"ר </w:t>
      </w:r>
      <w:r>
        <w:rPr>
          <w:rFonts w:hint="cs"/>
          <w:rtl/>
        </w:rPr>
        <w:t>מיכאל נודלמן</w:t>
      </w:r>
      <w:r>
        <w:rPr>
          <w:rtl/>
        </w:rPr>
        <w:t>:</w:t>
      </w:r>
    </w:p>
    <w:p w14:paraId="09A1B857" w14:textId="77777777" w:rsidR="00000000" w:rsidRDefault="000C6BB5">
      <w:pPr>
        <w:pStyle w:val="a0"/>
        <w:rPr>
          <w:rtl/>
        </w:rPr>
      </w:pPr>
    </w:p>
    <w:p w14:paraId="1C2987E5" w14:textId="77777777" w:rsidR="00000000" w:rsidRDefault="000C6BB5">
      <w:pPr>
        <w:pStyle w:val="a0"/>
        <w:rPr>
          <w:rFonts w:hint="cs"/>
          <w:rtl/>
        </w:rPr>
      </w:pPr>
      <w:r>
        <w:rPr>
          <w:rFonts w:hint="cs"/>
          <w:rtl/>
        </w:rPr>
        <w:t>תסיים בבקשה.</w:t>
      </w:r>
    </w:p>
    <w:p w14:paraId="004F2F11" w14:textId="77777777" w:rsidR="00000000" w:rsidRDefault="000C6BB5">
      <w:pPr>
        <w:pStyle w:val="a0"/>
        <w:ind w:firstLine="0"/>
        <w:rPr>
          <w:rtl/>
        </w:rPr>
      </w:pPr>
    </w:p>
    <w:p w14:paraId="78CD4E9A" w14:textId="77777777" w:rsidR="00000000" w:rsidRDefault="000C6BB5">
      <w:pPr>
        <w:pStyle w:val="-"/>
        <w:rPr>
          <w:rtl/>
        </w:rPr>
      </w:pPr>
      <w:bookmarkStart w:id="384" w:name="FS000000430T02_08_2004_21_53_13"/>
      <w:bookmarkStart w:id="385" w:name="FS000000430T02_08_2004_21_53_19C"/>
      <w:bookmarkEnd w:id="384"/>
      <w:bookmarkEnd w:id="385"/>
      <w:r>
        <w:rPr>
          <w:rtl/>
        </w:rPr>
        <w:t>יורי שטרן (האיחוד הלאומי - ישראל בית</w:t>
      </w:r>
      <w:r>
        <w:rPr>
          <w:rtl/>
        </w:rPr>
        <w:t>נו):</w:t>
      </w:r>
    </w:p>
    <w:p w14:paraId="774D6952" w14:textId="77777777" w:rsidR="00000000" w:rsidRDefault="000C6BB5">
      <w:pPr>
        <w:pStyle w:val="a0"/>
        <w:rPr>
          <w:rtl/>
        </w:rPr>
      </w:pPr>
    </w:p>
    <w:p w14:paraId="6FCE7548" w14:textId="77777777" w:rsidR="00000000" w:rsidRDefault="000C6BB5">
      <w:pPr>
        <w:pStyle w:val="a0"/>
        <w:rPr>
          <w:rFonts w:hint="cs"/>
          <w:rtl/>
        </w:rPr>
      </w:pPr>
      <w:r>
        <w:rPr>
          <w:rFonts w:hint="cs"/>
          <w:rtl/>
        </w:rPr>
        <w:t>- - ואז, הנושאים הכלכליים, המדיניות הכלכלית הלוגית שהיתה בחודשים האחרונים, היא תהיה קורבן ראשון לאי-יציבות הזאת ולסחר-מכר הפוליטי שראש הממשלה פתח. הוא פתח את הבסטה בשוק הפוליטי, הוא אומר: מי שבא ומוכן לתמוך בדבר שלא ראוי לתמיכה, מי שבא ומוכן לגבות או</w:t>
      </w:r>
      <w:r>
        <w:rPr>
          <w:rFonts w:hint="cs"/>
          <w:rtl/>
        </w:rPr>
        <w:t>תי בדבר שבו אין לי גיבוי במפלגה שלי</w:t>
      </w:r>
      <w:bookmarkStart w:id="386" w:name="FS000000430T02_08_2004_21_28_45C"/>
      <w:bookmarkEnd w:id="386"/>
      <w:r>
        <w:rPr>
          <w:rFonts w:hint="cs"/>
          <w:rtl/>
        </w:rPr>
        <w:t>, אני אתן לו את מה שהוא יבקש. לכן, בסחר-מכר, בבסטה, בשוק הפוליטי הזה, המדיניות הכלכלית לא תהיה מדיניות הגיונית, היא לא תהיה מדיניות עקבית, ומדינת ישראל והמשק הישראלי ישלמו על כך מחיר גבוה מאוד, נוסף על המחיר המדיני והביטח</w:t>
      </w:r>
      <w:r>
        <w:rPr>
          <w:rFonts w:hint="cs"/>
          <w:rtl/>
        </w:rPr>
        <w:t>וני הנוראי שנשלם אם חס וחלילה יצליח ראש הממשלה לאנוס את כולנו ולהוביל לביצוע התוכנית הנוראית שלו.</w:t>
      </w:r>
    </w:p>
    <w:p w14:paraId="5E764D28" w14:textId="77777777" w:rsidR="00000000" w:rsidRDefault="000C6BB5">
      <w:pPr>
        <w:pStyle w:val="a0"/>
        <w:rPr>
          <w:rFonts w:hint="cs"/>
          <w:rtl/>
        </w:rPr>
      </w:pPr>
    </w:p>
    <w:p w14:paraId="7B7AD710" w14:textId="77777777" w:rsidR="00000000" w:rsidRDefault="000C6BB5">
      <w:pPr>
        <w:pStyle w:val="af1"/>
        <w:rPr>
          <w:rtl/>
        </w:rPr>
      </w:pPr>
      <w:r>
        <w:rPr>
          <w:rFonts w:hint="eastAsia"/>
          <w:rtl/>
        </w:rPr>
        <w:t>היו</w:t>
      </w:r>
      <w:r>
        <w:rPr>
          <w:rtl/>
        </w:rPr>
        <w:t xml:space="preserve">"ר </w:t>
      </w:r>
      <w:r>
        <w:rPr>
          <w:rFonts w:hint="cs"/>
          <w:rtl/>
        </w:rPr>
        <w:t>מיכאל נודלמן</w:t>
      </w:r>
      <w:r>
        <w:rPr>
          <w:rtl/>
        </w:rPr>
        <w:t>:</w:t>
      </w:r>
    </w:p>
    <w:p w14:paraId="3299715B" w14:textId="77777777" w:rsidR="00000000" w:rsidRDefault="000C6BB5">
      <w:pPr>
        <w:pStyle w:val="a0"/>
        <w:rPr>
          <w:rFonts w:hint="cs"/>
          <w:rtl/>
        </w:rPr>
      </w:pPr>
    </w:p>
    <w:p w14:paraId="439E834E" w14:textId="77777777" w:rsidR="00000000" w:rsidRDefault="000C6BB5">
      <w:pPr>
        <w:pStyle w:val="a0"/>
        <w:rPr>
          <w:rFonts w:hint="cs"/>
          <w:rtl/>
        </w:rPr>
      </w:pPr>
      <w:r>
        <w:rPr>
          <w:rFonts w:hint="cs"/>
          <w:rtl/>
        </w:rPr>
        <w:t>חברי הכנסת, אני מבקש, יש רשימה ארוכה. אם כל אחד ידבר דקה יותר ממה שנקבע בתקנון, אנחנו נשב עד הבוקר.</w:t>
      </w:r>
    </w:p>
    <w:p w14:paraId="3320199C" w14:textId="77777777" w:rsidR="00000000" w:rsidRDefault="000C6BB5">
      <w:pPr>
        <w:pStyle w:val="a0"/>
        <w:rPr>
          <w:rFonts w:hint="cs"/>
          <w:rtl/>
        </w:rPr>
      </w:pPr>
    </w:p>
    <w:p w14:paraId="71833A14" w14:textId="77777777" w:rsidR="00000000" w:rsidRDefault="000C6BB5">
      <w:pPr>
        <w:pStyle w:val="af0"/>
        <w:rPr>
          <w:rtl/>
        </w:rPr>
      </w:pPr>
      <w:r>
        <w:rPr>
          <w:rtl/>
        </w:rPr>
        <w:t>מגלי והבה (הליכוד):</w:t>
      </w:r>
    </w:p>
    <w:p w14:paraId="52580B40" w14:textId="77777777" w:rsidR="00000000" w:rsidRDefault="000C6BB5">
      <w:pPr>
        <w:pStyle w:val="a0"/>
        <w:rPr>
          <w:rtl/>
        </w:rPr>
      </w:pPr>
    </w:p>
    <w:p w14:paraId="16B46501" w14:textId="77777777" w:rsidR="00000000" w:rsidRDefault="000C6BB5">
      <w:pPr>
        <w:pStyle w:val="a0"/>
        <w:rPr>
          <w:rFonts w:hint="cs"/>
          <w:rtl/>
        </w:rPr>
      </w:pPr>
      <w:r>
        <w:rPr>
          <w:rFonts w:hint="cs"/>
          <w:rtl/>
        </w:rPr>
        <w:t xml:space="preserve">אדוני פרופסור </w:t>
      </w:r>
      <w:r>
        <w:rPr>
          <w:rFonts w:hint="cs"/>
          <w:rtl/>
        </w:rPr>
        <w:t>למתמטיקה ויודע לעשות חשבון.</w:t>
      </w:r>
    </w:p>
    <w:p w14:paraId="2193872B" w14:textId="77777777" w:rsidR="00000000" w:rsidRDefault="000C6BB5">
      <w:pPr>
        <w:pStyle w:val="a0"/>
        <w:rPr>
          <w:rFonts w:hint="cs"/>
          <w:rtl/>
        </w:rPr>
      </w:pPr>
    </w:p>
    <w:p w14:paraId="33B5521E" w14:textId="77777777" w:rsidR="00000000" w:rsidRDefault="000C6BB5">
      <w:pPr>
        <w:pStyle w:val="af1"/>
        <w:rPr>
          <w:rtl/>
        </w:rPr>
      </w:pPr>
      <w:r>
        <w:rPr>
          <w:rFonts w:hint="eastAsia"/>
          <w:rtl/>
        </w:rPr>
        <w:t>היו</w:t>
      </w:r>
      <w:r>
        <w:rPr>
          <w:rtl/>
        </w:rPr>
        <w:t>"ר מ</w:t>
      </w:r>
      <w:r>
        <w:rPr>
          <w:rFonts w:hint="cs"/>
          <w:rtl/>
        </w:rPr>
        <w:t>יכאל נודלמן</w:t>
      </w:r>
      <w:r>
        <w:rPr>
          <w:rtl/>
        </w:rPr>
        <w:t>:</w:t>
      </w:r>
    </w:p>
    <w:p w14:paraId="4E1C060A" w14:textId="77777777" w:rsidR="00000000" w:rsidRDefault="000C6BB5">
      <w:pPr>
        <w:pStyle w:val="a0"/>
        <w:rPr>
          <w:rFonts w:hint="cs"/>
          <w:rtl/>
        </w:rPr>
      </w:pPr>
    </w:p>
    <w:p w14:paraId="24208FDE" w14:textId="77777777" w:rsidR="00000000" w:rsidRDefault="000C6BB5">
      <w:pPr>
        <w:pStyle w:val="a0"/>
        <w:rPr>
          <w:rFonts w:hint="cs"/>
          <w:rtl/>
        </w:rPr>
      </w:pPr>
      <w:r>
        <w:rPr>
          <w:rFonts w:hint="cs"/>
          <w:rtl/>
        </w:rPr>
        <w:t>אני לא יכול. אני אומר פעם אחת, פעם שנייה, פעם שלישית, ואנשים לא עוצרים. חבר הכנסת איוב קרא, אני מבקש שתעמוד בזמן. זה מופיע בתקנון.</w:t>
      </w:r>
    </w:p>
    <w:p w14:paraId="103BF026" w14:textId="77777777" w:rsidR="00000000" w:rsidRDefault="000C6BB5">
      <w:pPr>
        <w:pStyle w:val="a0"/>
        <w:rPr>
          <w:rFonts w:hint="cs"/>
          <w:rtl/>
        </w:rPr>
      </w:pPr>
    </w:p>
    <w:p w14:paraId="667893A1" w14:textId="77777777" w:rsidR="00000000" w:rsidRDefault="000C6BB5">
      <w:pPr>
        <w:pStyle w:val="a"/>
        <w:rPr>
          <w:rtl/>
        </w:rPr>
      </w:pPr>
      <w:bookmarkStart w:id="387" w:name="FS000000475T02_08_2004_21_30_32"/>
      <w:bookmarkStart w:id="388" w:name="_Toc100311762"/>
      <w:bookmarkEnd w:id="387"/>
      <w:r>
        <w:rPr>
          <w:rFonts w:hint="eastAsia"/>
          <w:rtl/>
        </w:rPr>
        <w:t>איוב</w:t>
      </w:r>
      <w:r>
        <w:rPr>
          <w:rtl/>
        </w:rPr>
        <w:t xml:space="preserve"> קרא (הליכוד):</w:t>
      </w:r>
      <w:bookmarkEnd w:id="388"/>
    </w:p>
    <w:p w14:paraId="3AC47FAD" w14:textId="77777777" w:rsidR="00000000" w:rsidRDefault="000C6BB5">
      <w:pPr>
        <w:pStyle w:val="a0"/>
        <w:rPr>
          <w:rFonts w:hint="cs"/>
          <w:rtl/>
        </w:rPr>
      </w:pPr>
    </w:p>
    <w:p w14:paraId="1F62D0D0" w14:textId="77777777" w:rsidR="00000000" w:rsidRDefault="000C6BB5">
      <w:pPr>
        <w:pStyle w:val="a0"/>
        <w:rPr>
          <w:rFonts w:hint="cs"/>
          <w:rtl/>
        </w:rPr>
      </w:pPr>
      <w:r>
        <w:rPr>
          <w:rFonts w:hint="cs"/>
          <w:rtl/>
        </w:rPr>
        <w:t>אדוני היושב-ראש, חברי חברי הכנסת, יש לי הערכה גדולה לי</w:t>
      </w:r>
      <w:r>
        <w:rPr>
          <w:rFonts w:hint="cs"/>
          <w:rtl/>
        </w:rPr>
        <w:t>ושב-ראש גם בראייה מתמטית וגם בראייה חברית ואני חושב שהוא מדבר לעניין. אבל בהקשר של מה שדיברנו פה קודם, בנושא הרפורמות וכל הסוגיה הכלכלית, אני רוצה להזכיר לאנשים מה היה פה בסוף שנת 2001, מה היה בשנת 2002, ואיך קיבלה הממשלה הנוכחית - לא שאני רוצה לסנגר עליה.</w:t>
      </w:r>
      <w:r>
        <w:rPr>
          <w:rFonts w:hint="cs"/>
          <w:rtl/>
        </w:rPr>
        <w:t xml:space="preserve"> אנשים שוכחים מה היה פה - - -</w:t>
      </w:r>
    </w:p>
    <w:p w14:paraId="2CF1818C" w14:textId="77777777" w:rsidR="00000000" w:rsidRDefault="000C6BB5">
      <w:pPr>
        <w:pStyle w:val="a0"/>
        <w:rPr>
          <w:rFonts w:hint="cs"/>
          <w:rtl/>
        </w:rPr>
      </w:pPr>
    </w:p>
    <w:p w14:paraId="4803A45C" w14:textId="77777777" w:rsidR="00000000" w:rsidRDefault="000C6BB5">
      <w:pPr>
        <w:pStyle w:val="af0"/>
        <w:rPr>
          <w:rtl/>
        </w:rPr>
      </w:pPr>
      <w:r>
        <w:rPr>
          <w:rFonts w:hint="eastAsia"/>
          <w:rtl/>
        </w:rPr>
        <w:t>מגלי</w:t>
      </w:r>
      <w:r>
        <w:rPr>
          <w:rtl/>
        </w:rPr>
        <w:t xml:space="preserve"> והבה (הליכוד):</w:t>
      </w:r>
    </w:p>
    <w:p w14:paraId="4EC548B8" w14:textId="77777777" w:rsidR="00000000" w:rsidRDefault="000C6BB5">
      <w:pPr>
        <w:pStyle w:val="a0"/>
        <w:rPr>
          <w:rFonts w:hint="cs"/>
          <w:rtl/>
        </w:rPr>
      </w:pPr>
    </w:p>
    <w:p w14:paraId="018398E2" w14:textId="77777777" w:rsidR="00000000" w:rsidRDefault="000C6BB5">
      <w:pPr>
        <w:pStyle w:val="a0"/>
        <w:rPr>
          <w:rFonts w:hint="cs"/>
          <w:rtl/>
        </w:rPr>
      </w:pPr>
      <w:r>
        <w:rPr>
          <w:rFonts w:hint="cs"/>
          <w:rtl/>
        </w:rPr>
        <w:t>חבר הכנסת קרא, למה לא לסנגר?</w:t>
      </w:r>
    </w:p>
    <w:p w14:paraId="308CC801" w14:textId="77777777" w:rsidR="00000000" w:rsidRDefault="000C6BB5">
      <w:pPr>
        <w:pStyle w:val="a0"/>
        <w:rPr>
          <w:rtl/>
        </w:rPr>
      </w:pPr>
    </w:p>
    <w:p w14:paraId="23E1A728" w14:textId="77777777" w:rsidR="00000000" w:rsidRDefault="000C6BB5">
      <w:pPr>
        <w:pStyle w:val="-"/>
        <w:rPr>
          <w:rtl/>
        </w:rPr>
      </w:pPr>
      <w:bookmarkStart w:id="389" w:name="FS000000475T02_08_2004_21_31_28C"/>
      <w:bookmarkEnd w:id="389"/>
      <w:r>
        <w:rPr>
          <w:rtl/>
        </w:rPr>
        <w:t>איוב קרא (הליכוד):</w:t>
      </w:r>
    </w:p>
    <w:p w14:paraId="22D671E0" w14:textId="77777777" w:rsidR="00000000" w:rsidRDefault="000C6BB5">
      <w:pPr>
        <w:pStyle w:val="a0"/>
        <w:rPr>
          <w:rtl/>
        </w:rPr>
      </w:pPr>
    </w:p>
    <w:p w14:paraId="17DB7362" w14:textId="77777777" w:rsidR="00000000" w:rsidRDefault="000C6BB5">
      <w:pPr>
        <w:pStyle w:val="a0"/>
        <w:rPr>
          <w:rFonts w:hint="cs"/>
          <w:rtl/>
        </w:rPr>
      </w:pPr>
      <w:r>
        <w:rPr>
          <w:rFonts w:hint="cs"/>
          <w:rtl/>
        </w:rPr>
        <w:t>אני מסנגר. אנשים שכחו איזו ממשלה ואיזו סיטואציה כלכלית היתה פה. מה השאיר לנו אהוד ברק, אשר עזב את הממשלה שלו. מה היה בכלל, בכביש ואדי-עארה. לאיזו תהום היד</w:t>
      </w:r>
      <w:r>
        <w:rPr>
          <w:rFonts w:hint="cs"/>
          <w:rtl/>
        </w:rPr>
        <w:t xml:space="preserve">רדרה הכלכלה. אנשים שכחו. נכון, עוד לא חזרנו למצב של שנת 2000 ולא של 1999, אבל מפה ועד להסית נגד המדיניות של הממשלה בראייה הכלכלית וגם הביטחונית, הדרך עוד ארוכה. </w:t>
      </w:r>
    </w:p>
    <w:p w14:paraId="58E63FFE" w14:textId="77777777" w:rsidR="00000000" w:rsidRDefault="000C6BB5">
      <w:pPr>
        <w:pStyle w:val="a0"/>
        <w:rPr>
          <w:rFonts w:hint="cs"/>
          <w:rtl/>
        </w:rPr>
      </w:pPr>
    </w:p>
    <w:p w14:paraId="1431DD1D" w14:textId="77777777" w:rsidR="00000000" w:rsidRDefault="000C6BB5">
      <w:pPr>
        <w:pStyle w:val="a0"/>
        <w:rPr>
          <w:rFonts w:hint="cs"/>
          <w:rtl/>
        </w:rPr>
      </w:pPr>
      <w:r>
        <w:rPr>
          <w:rFonts w:hint="cs"/>
          <w:rtl/>
        </w:rPr>
        <w:t xml:space="preserve">אני אומר לכם חד-משמעית, גם בראייה ביטחונית וגם בראייה כלכלית, אם הייתי צריך להשוות בין 2001, </w:t>
      </w:r>
      <w:r>
        <w:rPr>
          <w:rFonts w:hint="cs"/>
          <w:rtl/>
        </w:rPr>
        <w:t>כאשר אהוד ברק היה ראש הממשלה, לבין מה שקורה היום, בטח המצב הרבה יותר טוב. איש לא יתווכח על כך. אני לא רוצה לחזור לימים שפחדנו להסתובב פה ברחובות. אני לא רוצה לחזור לימים, שלא ידענו אם בעוד שנה יהיו קצבאות ילדים, ובכלל, אם יהיו קצבאות לקשישים, לגמלאים. צר ל</w:t>
      </w:r>
      <w:r>
        <w:rPr>
          <w:rFonts w:hint="cs"/>
          <w:rtl/>
        </w:rPr>
        <w:t>י שאנשים שוכחים מהר ורוצים לחזור - רק בתקופה שהרב יצחק כהן היה - - -</w:t>
      </w:r>
    </w:p>
    <w:p w14:paraId="57FC57A2" w14:textId="77777777" w:rsidR="00000000" w:rsidRDefault="000C6BB5">
      <w:pPr>
        <w:pStyle w:val="a0"/>
        <w:rPr>
          <w:rFonts w:hint="cs"/>
          <w:rtl/>
        </w:rPr>
      </w:pPr>
    </w:p>
    <w:p w14:paraId="06BAC13D" w14:textId="77777777" w:rsidR="00000000" w:rsidRDefault="000C6BB5">
      <w:pPr>
        <w:pStyle w:val="af0"/>
        <w:rPr>
          <w:rtl/>
        </w:rPr>
      </w:pPr>
      <w:r>
        <w:rPr>
          <w:rFonts w:hint="eastAsia"/>
          <w:rtl/>
        </w:rPr>
        <w:t>יצחק</w:t>
      </w:r>
      <w:r>
        <w:rPr>
          <w:rtl/>
        </w:rPr>
        <w:t xml:space="preserve"> כהן (ש"ס):</w:t>
      </w:r>
    </w:p>
    <w:p w14:paraId="4593FD67" w14:textId="77777777" w:rsidR="00000000" w:rsidRDefault="000C6BB5">
      <w:pPr>
        <w:pStyle w:val="a0"/>
        <w:rPr>
          <w:rFonts w:hint="cs"/>
          <w:rtl/>
        </w:rPr>
      </w:pPr>
    </w:p>
    <w:p w14:paraId="596D33C1" w14:textId="77777777" w:rsidR="00000000" w:rsidRDefault="000C6BB5">
      <w:pPr>
        <w:pStyle w:val="a0"/>
        <w:rPr>
          <w:rFonts w:hint="cs"/>
          <w:rtl/>
        </w:rPr>
      </w:pPr>
      <w:r>
        <w:rPr>
          <w:rFonts w:hint="cs"/>
          <w:rtl/>
        </w:rPr>
        <w:t>ההתנתקות, עזוב.</w:t>
      </w:r>
    </w:p>
    <w:p w14:paraId="4D675D10" w14:textId="77777777" w:rsidR="00000000" w:rsidRDefault="000C6BB5">
      <w:pPr>
        <w:pStyle w:val="a0"/>
        <w:rPr>
          <w:rFonts w:hint="cs"/>
          <w:rtl/>
        </w:rPr>
      </w:pPr>
    </w:p>
    <w:p w14:paraId="116A0283" w14:textId="77777777" w:rsidR="00000000" w:rsidRDefault="000C6BB5">
      <w:pPr>
        <w:pStyle w:val="-"/>
        <w:rPr>
          <w:rFonts w:hint="cs"/>
          <w:rtl/>
        </w:rPr>
      </w:pPr>
      <w:r>
        <w:rPr>
          <w:rtl/>
        </w:rPr>
        <w:t>איוב קרא (הליכוד):</w:t>
      </w:r>
    </w:p>
    <w:p w14:paraId="2AEF0AF2" w14:textId="77777777" w:rsidR="00000000" w:rsidRDefault="000C6BB5">
      <w:pPr>
        <w:pStyle w:val="-"/>
        <w:rPr>
          <w:rFonts w:hint="cs"/>
          <w:rtl/>
        </w:rPr>
      </w:pPr>
    </w:p>
    <w:p w14:paraId="2F83B7F6" w14:textId="77777777" w:rsidR="00000000" w:rsidRDefault="000C6BB5">
      <w:pPr>
        <w:pStyle w:val="a0"/>
        <w:rPr>
          <w:rFonts w:hint="cs"/>
          <w:rtl/>
        </w:rPr>
      </w:pPr>
      <w:r>
        <w:rPr>
          <w:rFonts w:hint="cs"/>
          <w:rtl/>
        </w:rPr>
        <w:t>רק בתקופה שהרב יצחק כהן היה סגן שר האוצר המצב היה יותר טוב. רק כשאתה היית, אני אומר, היה המצב יותר טוב, אין לי ספק. אבל אני יכול לומ</w:t>
      </w:r>
      <w:r>
        <w:rPr>
          <w:rFonts w:hint="cs"/>
          <w:rtl/>
        </w:rPr>
        <w:t xml:space="preserve">ר לך ולהבטיח לך דבר אחד: אני רוצה אותך בממשלה. זה חד-משמעי. </w:t>
      </w:r>
    </w:p>
    <w:p w14:paraId="6B352E3C" w14:textId="77777777" w:rsidR="00000000" w:rsidRDefault="000C6BB5">
      <w:pPr>
        <w:pStyle w:val="a0"/>
        <w:rPr>
          <w:rFonts w:hint="cs"/>
          <w:rtl/>
        </w:rPr>
      </w:pPr>
    </w:p>
    <w:p w14:paraId="723B93C7" w14:textId="77777777" w:rsidR="00000000" w:rsidRDefault="000C6BB5">
      <w:pPr>
        <w:pStyle w:val="af0"/>
        <w:rPr>
          <w:rtl/>
        </w:rPr>
      </w:pPr>
      <w:r>
        <w:rPr>
          <w:rFonts w:hint="eastAsia"/>
          <w:rtl/>
        </w:rPr>
        <w:t>יצחק</w:t>
      </w:r>
      <w:r>
        <w:rPr>
          <w:rtl/>
        </w:rPr>
        <w:t xml:space="preserve"> כהן (ש"ס):</w:t>
      </w:r>
    </w:p>
    <w:p w14:paraId="72A12D5B" w14:textId="77777777" w:rsidR="00000000" w:rsidRDefault="000C6BB5">
      <w:pPr>
        <w:pStyle w:val="a0"/>
        <w:rPr>
          <w:rFonts w:hint="cs"/>
          <w:rtl/>
        </w:rPr>
      </w:pPr>
    </w:p>
    <w:p w14:paraId="2C55E3D6" w14:textId="77777777" w:rsidR="00000000" w:rsidRDefault="000C6BB5">
      <w:pPr>
        <w:pStyle w:val="a0"/>
        <w:rPr>
          <w:rFonts w:hint="cs"/>
          <w:rtl/>
        </w:rPr>
      </w:pPr>
      <w:r>
        <w:rPr>
          <w:rFonts w:hint="cs"/>
          <w:rtl/>
        </w:rPr>
        <w:t xml:space="preserve">אני לא רוצה. </w:t>
      </w:r>
    </w:p>
    <w:p w14:paraId="7612523E" w14:textId="77777777" w:rsidR="00000000" w:rsidRDefault="000C6BB5">
      <w:pPr>
        <w:pStyle w:val="a0"/>
        <w:rPr>
          <w:rFonts w:hint="cs"/>
          <w:rtl/>
        </w:rPr>
      </w:pPr>
    </w:p>
    <w:p w14:paraId="37EA1BFF" w14:textId="77777777" w:rsidR="00000000" w:rsidRDefault="000C6BB5">
      <w:pPr>
        <w:pStyle w:val="-"/>
        <w:rPr>
          <w:rtl/>
        </w:rPr>
      </w:pPr>
      <w:bookmarkStart w:id="390" w:name="FS000000475T02_08_2004_21_51_52C"/>
      <w:bookmarkEnd w:id="390"/>
      <w:r>
        <w:rPr>
          <w:rtl/>
        </w:rPr>
        <w:t>איוב קרא (הליכוד):</w:t>
      </w:r>
    </w:p>
    <w:p w14:paraId="2B40C8B3" w14:textId="77777777" w:rsidR="00000000" w:rsidRDefault="000C6BB5">
      <w:pPr>
        <w:pStyle w:val="a0"/>
        <w:rPr>
          <w:rtl/>
        </w:rPr>
      </w:pPr>
    </w:p>
    <w:p w14:paraId="6F60444E" w14:textId="77777777" w:rsidR="00000000" w:rsidRDefault="000C6BB5">
      <w:pPr>
        <w:pStyle w:val="a0"/>
        <w:rPr>
          <w:rFonts w:hint="cs"/>
          <w:rtl/>
        </w:rPr>
      </w:pPr>
      <w:r>
        <w:rPr>
          <w:rFonts w:hint="cs"/>
          <w:rtl/>
        </w:rPr>
        <w:t>אני רוצה אותך. ואני יכול לומר לך: גם את הרב נסים זאב הייתי מקבל בעשר אצבעות לתוך הממשלה. אני חושב שנבחר ראש הממשלה, הוא הולך לקואליציה שמתאימה</w:t>
      </w:r>
      <w:r>
        <w:rPr>
          <w:rFonts w:hint="cs"/>
          <w:rtl/>
        </w:rPr>
        <w:t xml:space="preserve"> לו, וככה צריך לראות את הדברים. אנחנו חושבים שאתם מתאימים לנו, אבל הוא לא מקשיב לנו כרגע. </w:t>
      </w:r>
    </w:p>
    <w:p w14:paraId="5B2956E6" w14:textId="77777777" w:rsidR="00000000" w:rsidRDefault="000C6BB5">
      <w:pPr>
        <w:pStyle w:val="a0"/>
        <w:rPr>
          <w:rFonts w:hint="cs"/>
          <w:rtl/>
        </w:rPr>
      </w:pPr>
    </w:p>
    <w:p w14:paraId="5BF7AB6A" w14:textId="77777777" w:rsidR="00000000" w:rsidRDefault="000C6BB5">
      <w:pPr>
        <w:pStyle w:val="a0"/>
        <w:rPr>
          <w:rFonts w:hint="cs"/>
          <w:rtl/>
        </w:rPr>
      </w:pPr>
      <w:r>
        <w:rPr>
          <w:rFonts w:hint="cs"/>
          <w:rtl/>
        </w:rPr>
        <w:t>אני יכול להבטיח לך דבר אחד: בכל מה שקשור למפלגת העבודה, בשבילי זה סדין אדום. אני לא אצביע גם אם אני אהיה לבד בקואליציה הזאת. אני מבטיח לך דבר אחד: הסטריאוטיפים, האד</w:t>
      </w:r>
      <w:r>
        <w:rPr>
          <w:rFonts w:hint="cs"/>
          <w:rtl/>
        </w:rPr>
        <w:t>ום הזה, ממזרח-אירופה, כל הסטליניסטיות הזאת, האדום הזה, לא אתן לו שיהיה יחד אתנו שושבין בקואליציה שאני חבר בה. אני אעשה הכול כדי שהדבר הזה לא יחזיר לי סטריאוטיפים ולא יביא אותי למצב שאני צריך לשבת בקואליציה עם אנשים שהם על קרשים. שימשיכו להיות על הקרשים. אי</w:t>
      </w:r>
      <w:r>
        <w:rPr>
          <w:rFonts w:hint="cs"/>
          <w:rtl/>
        </w:rPr>
        <w:t xml:space="preserve">ן צורך בצבע אדום במדינת ישראל. </w:t>
      </w:r>
    </w:p>
    <w:p w14:paraId="4777F6FF" w14:textId="77777777" w:rsidR="00000000" w:rsidRDefault="000C6BB5">
      <w:pPr>
        <w:pStyle w:val="a0"/>
        <w:rPr>
          <w:rFonts w:hint="cs"/>
          <w:rtl/>
        </w:rPr>
      </w:pPr>
    </w:p>
    <w:p w14:paraId="604B6748" w14:textId="77777777" w:rsidR="00000000" w:rsidRDefault="000C6BB5">
      <w:pPr>
        <w:pStyle w:val="af0"/>
        <w:rPr>
          <w:rtl/>
        </w:rPr>
      </w:pPr>
      <w:r>
        <w:rPr>
          <w:rFonts w:hint="eastAsia"/>
          <w:rtl/>
        </w:rPr>
        <w:t>אופיר</w:t>
      </w:r>
      <w:r>
        <w:rPr>
          <w:rtl/>
        </w:rPr>
        <w:t xml:space="preserve"> פינס-פז (העבודה-מימד):</w:t>
      </w:r>
    </w:p>
    <w:p w14:paraId="47C61C68" w14:textId="77777777" w:rsidR="00000000" w:rsidRDefault="000C6BB5">
      <w:pPr>
        <w:pStyle w:val="a0"/>
        <w:rPr>
          <w:rFonts w:hint="cs"/>
          <w:rtl/>
        </w:rPr>
      </w:pPr>
    </w:p>
    <w:p w14:paraId="163CA729" w14:textId="77777777" w:rsidR="00000000" w:rsidRDefault="000C6BB5">
      <w:pPr>
        <w:pStyle w:val="a0"/>
        <w:rPr>
          <w:rFonts w:hint="cs"/>
          <w:rtl/>
        </w:rPr>
      </w:pPr>
      <w:r>
        <w:rPr>
          <w:rFonts w:hint="cs"/>
          <w:rtl/>
        </w:rPr>
        <w:t xml:space="preserve">רק הצבא האדום. </w:t>
      </w:r>
    </w:p>
    <w:p w14:paraId="2FE5A085" w14:textId="77777777" w:rsidR="00000000" w:rsidRDefault="000C6BB5">
      <w:pPr>
        <w:pStyle w:val="a0"/>
        <w:rPr>
          <w:rFonts w:hint="cs"/>
          <w:rtl/>
        </w:rPr>
      </w:pPr>
    </w:p>
    <w:p w14:paraId="174BD2E1" w14:textId="77777777" w:rsidR="00000000" w:rsidRDefault="000C6BB5">
      <w:pPr>
        <w:pStyle w:val="af1"/>
        <w:rPr>
          <w:rtl/>
        </w:rPr>
      </w:pPr>
      <w:r>
        <w:rPr>
          <w:rtl/>
        </w:rPr>
        <w:t>היו"ר</w:t>
      </w:r>
      <w:r>
        <w:rPr>
          <w:rFonts w:hint="cs"/>
          <w:rtl/>
        </w:rPr>
        <w:t xml:space="preserve"> מיכאל נודלמן</w:t>
      </w:r>
      <w:r>
        <w:rPr>
          <w:rtl/>
        </w:rPr>
        <w:t>:</w:t>
      </w:r>
    </w:p>
    <w:p w14:paraId="52E5BCEE" w14:textId="77777777" w:rsidR="00000000" w:rsidRDefault="000C6BB5">
      <w:pPr>
        <w:pStyle w:val="a0"/>
        <w:rPr>
          <w:rtl/>
        </w:rPr>
      </w:pPr>
    </w:p>
    <w:p w14:paraId="528DE355" w14:textId="77777777" w:rsidR="00000000" w:rsidRDefault="000C6BB5">
      <w:pPr>
        <w:pStyle w:val="a0"/>
        <w:rPr>
          <w:rFonts w:hint="cs"/>
          <w:rtl/>
        </w:rPr>
      </w:pPr>
      <w:r>
        <w:rPr>
          <w:rFonts w:hint="cs"/>
          <w:rtl/>
        </w:rPr>
        <w:t xml:space="preserve">אנחנו עוברים להצבעה על כל חוק בנפרד. </w:t>
      </w:r>
    </w:p>
    <w:p w14:paraId="28570ACC" w14:textId="77777777" w:rsidR="00000000" w:rsidRDefault="000C6BB5">
      <w:pPr>
        <w:pStyle w:val="a0"/>
        <w:rPr>
          <w:rFonts w:hint="cs"/>
          <w:rtl/>
        </w:rPr>
      </w:pPr>
    </w:p>
    <w:p w14:paraId="2E460290" w14:textId="77777777" w:rsidR="00000000" w:rsidRDefault="000C6BB5">
      <w:pPr>
        <w:pStyle w:val="a0"/>
        <w:rPr>
          <w:rFonts w:hint="cs"/>
          <w:rtl/>
        </w:rPr>
      </w:pPr>
      <w:r>
        <w:rPr>
          <w:rFonts w:hint="cs"/>
          <w:rtl/>
        </w:rPr>
        <w:t>אנחנו עוברים להצבעה בקריאה ראשונה על הצעת חוק ניירות ערך (תיקון מס' 27) (יציבות מסלקות), התשס"ד-2004 - מי בעד? מי נג</w:t>
      </w:r>
      <w:r>
        <w:rPr>
          <w:rFonts w:hint="cs"/>
          <w:rtl/>
        </w:rPr>
        <w:t xml:space="preserve">ד? </w:t>
      </w:r>
    </w:p>
    <w:p w14:paraId="4EDD089B" w14:textId="77777777" w:rsidR="00000000" w:rsidRDefault="000C6BB5">
      <w:pPr>
        <w:pStyle w:val="a0"/>
        <w:rPr>
          <w:rFonts w:hint="cs"/>
          <w:rtl/>
        </w:rPr>
      </w:pPr>
    </w:p>
    <w:p w14:paraId="10A0084A" w14:textId="77777777" w:rsidR="00000000" w:rsidRDefault="000C6BB5">
      <w:pPr>
        <w:pStyle w:val="ab"/>
        <w:bidi/>
        <w:rPr>
          <w:rFonts w:hint="cs"/>
          <w:rtl/>
        </w:rPr>
      </w:pPr>
      <w:r>
        <w:rPr>
          <w:rFonts w:hint="cs"/>
          <w:rtl/>
        </w:rPr>
        <w:t>הצבעה מס'  19</w:t>
      </w:r>
    </w:p>
    <w:p w14:paraId="666ABA86" w14:textId="77777777" w:rsidR="00000000" w:rsidRDefault="000C6BB5">
      <w:pPr>
        <w:pStyle w:val="a0"/>
        <w:rPr>
          <w:rFonts w:hint="cs"/>
          <w:rtl/>
        </w:rPr>
      </w:pPr>
    </w:p>
    <w:p w14:paraId="27829700" w14:textId="77777777" w:rsidR="00000000" w:rsidRDefault="000C6BB5">
      <w:pPr>
        <w:pStyle w:val="ac"/>
        <w:bidi/>
        <w:rPr>
          <w:rFonts w:hint="cs"/>
          <w:rtl/>
        </w:rPr>
      </w:pPr>
      <w:r>
        <w:rPr>
          <w:rFonts w:hint="cs"/>
          <w:rtl/>
        </w:rPr>
        <w:t>בעד ההצעה להעביר את הצעת החוק לוועדה  - 15</w:t>
      </w:r>
    </w:p>
    <w:p w14:paraId="57E79930" w14:textId="77777777" w:rsidR="00000000" w:rsidRDefault="000C6BB5">
      <w:pPr>
        <w:pStyle w:val="ac"/>
        <w:bidi/>
        <w:rPr>
          <w:rFonts w:hint="cs"/>
          <w:rtl/>
        </w:rPr>
      </w:pPr>
      <w:r>
        <w:rPr>
          <w:rFonts w:hint="cs"/>
          <w:rtl/>
        </w:rPr>
        <w:t>נגד - 5</w:t>
      </w:r>
    </w:p>
    <w:p w14:paraId="6AECBD7F" w14:textId="77777777" w:rsidR="00000000" w:rsidRDefault="000C6BB5">
      <w:pPr>
        <w:pStyle w:val="ac"/>
        <w:bidi/>
        <w:rPr>
          <w:rFonts w:hint="cs"/>
          <w:rtl/>
        </w:rPr>
      </w:pPr>
      <w:r>
        <w:rPr>
          <w:rFonts w:hint="cs"/>
          <w:rtl/>
        </w:rPr>
        <w:t>נמנעים -  3</w:t>
      </w:r>
    </w:p>
    <w:p w14:paraId="172EA308" w14:textId="77777777" w:rsidR="00000000" w:rsidRDefault="000C6BB5">
      <w:pPr>
        <w:pStyle w:val="ad"/>
        <w:bidi/>
        <w:rPr>
          <w:rFonts w:hint="cs"/>
          <w:rtl/>
        </w:rPr>
      </w:pPr>
      <w:r>
        <w:rPr>
          <w:rFonts w:hint="cs"/>
          <w:rtl/>
        </w:rPr>
        <w:t xml:space="preserve">ההצעה להעביר את הצעת חוק ניירות ערך (תיקון מס' 27) (יציבות מסלקות), </w:t>
      </w:r>
    </w:p>
    <w:p w14:paraId="733120FA" w14:textId="77777777" w:rsidR="00000000" w:rsidRDefault="000C6BB5">
      <w:pPr>
        <w:pStyle w:val="ad"/>
        <w:bidi/>
        <w:rPr>
          <w:rFonts w:hint="cs"/>
          <w:rtl/>
        </w:rPr>
      </w:pPr>
      <w:r>
        <w:rPr>
          <w:rFonts w:hint="cs"/>
          <w:rtl/>
        </w:rPr>
        <w:t xml:space="preserve">התשס"ד-2004, לוועדת הכספים נתקבלה. </w:t>
      </w:r>
    </w:p>
    <w:p w14:paraId="3ECB0411" w14:textId="77777777" w:rsidR="00000000" w:rsidRDefault="000C6BB5">
      <w:pPr>
        <w:pStyle w:val="a0"/>
        <w:rPr>
          <w:rFonts w:hint="cs"/>
          <w:rtl/>
        </w:rPr>
      </w:pPr>
    </w:p>
    <w:p w14:paraId="0D67D3B9" w14:textId="77777777" w:rsidR="00000000" w:rsidRDefault="000C6BB5">
      <w:pPr>
        <w:pStyle w:val="af1"/>
        <w:rPr>
          <w:rFonts w:hint="cs"/>
          <w:rtl/>
        </w:rPr>
      </w:pPr>
      <w:r>
        <w:rPr>
          <w:rFonts w:hint="eastAsia"/>
          <w:rtl/>
        </w:rPr>
        <w:t>היו</w:t>
      </w:r>
      <w:r>
        <w:rPr>
          <w:rtl/>
        </w:rPr>
        <w:t>"ר</w:t>
      </w:r>
      <w:r>
        <w:rPr>
          <w:rFonts w:hint="cs"/>
          <w:rtl/>
        </w:rPr>
        <w:t xml:space="preserve"> מיכאל נודלמן</w:t>
      </w:r>
      <w:r>
        <w:rPr>
          <w:rtl/>
        </w:rPr>
        <w:t>:</w:t>
      </w:r>
    </w:p>
    <w:p w14:paraId="633227FD" w14:textId="77777777" w:rsidR="00000000" w:rsidRDefault="000C6BB5">
      <w:pPr>
        <w:pStyle w:val="a0"/>
        <w:rPr>
          <w:rFonts w:hint="cs"/>
          <w:rtl/>
        </w:rPr>
      </w:pPr>
    </w:p>
    <w:p w14:paraId="1634EF34" w14:textId="77777777" w:rsidR="00000000" w:rsidRDefault="000C6BB5">
      <w:pPr>
        <w:pStyle w:val="a0"/>
        <w:rPr>
          <w:rFonts w:hint="cs"/>
          <w:rtl/>
        </w:rPr>
      </w:pPr>
      <w:r>
        <w:rPr>
          <w:rFonts w:hint="cs"/>
          <w:rtl/>
        </w:rPr>
        <w:t>15 חברי כנסת בעד, נגד - 5, שלושה נמנעים. אני ק</w:t>
      </w:r>
      <w:r>
        <w:rPr>
          <w:rFonts w:hint="cs"/>
          <w:rtl/>
        </w:rPr>
        <w:t xml:space="preserve">ובע שהצעת החוק עברה בקריאה ראשונה ותעבור לדיון בוועדת הכספים. </w:t>
      </w:r>
    </w:p>
    <w:p w14:paraId="07C94CA6" w14:textId="77777777" w:rsidR="00000000" w:rsidRDefault="000C6BB5">
      <w:pPr>
        <w:pStyle w:val="a0"/>
        <w:rPr>
          <w:rFonts w:hint="cs"/>
          <w:rtl/>
        </w:rPr>
      </w:pPr>
    </w:p>
    <w:p w14:paraId="508E3CF8" w14:textId="77777777" w:rsidR="00000000" w:rsidRDefault="000C6BB5">
      <w:pPr>
        <w:pStyle w:val="a0"/>
        <w:rPr>
          <w:rFonts w:hint="cs"/>
          <w:rtl/>
        </w:rPr>
      </w:pPr>
      <w:r>
        <w:rPr>
          <w:rFonts w:hint="cs"/>
          <w:rtl/>
        </w:rPr>
        <w:t xml:space="preserve">אנחנו עוברים להצבעה בקריאה ראשונה על הצעת חוק מלווה המדינה (תיקון מס' 14), התשס"ד-2004. בבקשה. </w:t>
      </w:r>
    </w:p>
    <w:p w14:paraId="7BC5C690" w14:textId="77777777" w:rsidR="00000000" w:rsidRDefault="000C6BB5">
      <w:pPr>
        <w:pStyle w:val="a0"/>
        <w:rPr>
          <w:rFonts w:hint="cs"/>
          <w:rtl/>
        </w:rPr>
      </w:pPr>
    </w:p>
    <w:p w14:paraId="6D5F85A9" w14:textId="77777777" w:rsidR="00000000" w:rsidRDefault="000C6BB5">
      <w:pPr>
        <w:pStyle w:val="ab"/>
        <w:bidi/>
        <w:rPr>
          <w:rFonts w:hint="cs"/>
          <w:rtl/>
        </w:rPr>
      </w:pPr>
      <w:r>
        <w:rPr>
          <w:rFonts w:hint="cs"/>
          <w:rtl/>
        </w:rPr>
        <w:t>הצבעה מס' 20</w:t>
      </w:r>
    </w:p>
    <w:p w14:paraId="04978E46" w14:textId="77777777" w:rsidR="00000000" w:rsidRDefault="000C6BB5">
      <w:pPr>
        <w:pStyle w:val="a0"/>
        <w:rPr>
          <w:rFonts w:hint="cs"/>
          <w:rtl/>
        </w:rPr>
      </w:pPr>
    </w:p>
    <w:p w14:paraId="4539B9DE" w14:textId="77777777" w:rsidR="00000000" w:rsidRDefault="000C6BB5">
      <w:pPr>
        <w:pStyle w:val="ac"/>
        <w:bidi/>
        <w:rPr>
          <w:rFonts w:hint="cs"/>
          <w:rtl/>
        </w:rPr>
      </w:pPr>
      <w:r>
        <w:rPr>
          <w:rFonts w:hint="cs"/>
          <w:rtl/>
        </w:rPr>
        <w:t>בעד ההצעה להעביר את הצעת החוק לוועדה -  13</w:t>
      </w:r>
    </w:p>
    <w:p w14:paraId="529C5A74" w14:textId="77777777" w:rsidR="00000000" w:rsidRDefault="000C6BB5">
      <w:pPr>
        <w:pStyle w:val="ac"/>
        <w:bidi/>
        <w:rPr>
          <w:rFonts w:hint="cs"/>
          <w:rtl/>
        </w:rPr>
      </w:pPr>
      <w:r>
        <w:rPr>
          <w:rFonts w:hint="cs"/>
          <w:rtl/>
        </w:rPr>
        <w:t>נגד - 8</w:t>
      </w:r>
    </w:p>
    <w:p w14:paraId="5347080E" w14:textId="77777777" w:rsidR="00000000" w:rsidRDefault="000C6BB5">
      <w:pPr>
        <w:pStyle w:val="ac"/>
        <w:bidi/>
        <w:rPr>
          <w:rFonts w:hint="cs"/>
          <w:rtl/>
        </w:rPr>
      </w:pPr>
      <w:r>
        <w:rPr>
          <w:rFonts w:hint="cs"/>
          <w:rtl/>
        </w:rPr>
        <w:t>נמנעים - 3</w:t>
      </w:r>
    </w:p>
    <w:p w14:paraId="670CDAD9" w14:textId="77777777" w:rsidR="00000000" w:rsidRDefault="000C6BB5">
      <w:pPr>
        <w:pStyle w:val="ad"/>
        <w:bidi/>
        <w:rPr>
          <w:rFonts w:hint="cs"/>
          <w:rtl/>
        </w:rPr>
      </w:pPr>
      <w:r>
        <w:rPr>
          <w:rFonts w:hint="cs"/>
          <w:rtl/>
        </w:rPr>
        <w:t>ההצעה להעביר את הצע</w:t>
      </w:r>
      <w:r>
        <w:rPr>
          <w:rFonts w:hint="cs"/>
          <w:rtl/>
        </w:rPr>
        <w:t>ת חוק מלווה המדינה (תיקון מס' 14), התשס"ד-2004, לוועדת הכספים נתקבלה.</w:t>
      </w:r>
    </w:p>
    <w:p w14:paraId="7334A7E5" w14:textId="77777777" w:rsidR="00000000" w:rsidRDefault="000C6BB5">
      <w:pPr>
        <w:pStyle w:val="a0"/>
        <w:rPr>
          <w:rFonts w:hint="cs"/>
          <w:rtl/>
        </w:rPr>
      </w:pPr>
    </w:p>
    <w:p w14:paraId="461A0011" w14:textId="77777777" w:rsidR="00000000" w:rsidRDefault="000C6BB5">
      <w:pPr>
        <w:pStyle w:val="af1"/>
        <w:rPr>
          <w:rtl/>
        </w:rPr>
      </w:pPr>
      <w:r>
        <w:rPr>
          <w:rFonts w:hint="eastAsia"/>
          <w:rtl/>
        </w:rPr>
        <w:t>היו</w:t>
      </w:r>
      <w:r>
        <w:rPr>
          <w:rtl/>
        </w:rPr>
        <w:t>"ר</w:t>
      </w:r>
      <w:r>
        <w:rPr>
          <w:rFonts w:hint="cs"/>
          <w:rtl/>
        </w:rPr>
        <w:t xml:space="preserve"> מיכאל נודלמן</w:t>
      </w:r>
      <w:r>
        <w:rPr>
          <w:rtl/>
        </w:rPr>
        <w:t>:</w:t>
      </w:r>
    </w:p>
    <w:p w14:paraId="6E815A06" w14:textId="77777777" w:rsidR="00000000" w:rsidRDefault="000C6BB5">
      <w:pPr>
        <w:pStyle w:val="a0"/>
        <w:rPr>
          <w:rFonts w:hint="cs"/>
          <w:rtl/>
        </w:rPr>
      </w:pPr>
    </w:p>
    <w:p w14:paraId="73678DD0" w14:textId="77777777" w:rsidR="00000000" w:rsidRDefault="000C6BB5">
      <w:pPr>
        <w:pStyle w:val="a0"/>
        <w:rPr>
          <w:rFonts w:hint="cs"/>
          <w:rtl/>
        </w:rPr>
      </w:pPr>
      <w:r>
        <w:rPr>
          <w:rFonts w:hint="cs"/>
          <w:rtl/>
        </w:rPr>
        <w:t xml:space="preserve"> בעד - 13 חברי כנסת, נגד - 8, נמנעו שלושה חברי כנסת. אני קובע שההצעה עברה ותעבור לוועדת הכספים ותידון שם. </w:t>
      </w:r>
    </w:p>
    <w:p w14:paraId="66B86BA8" w14:textId="77777777" w:rsidR="00000000" w:rsidRDefault="000C6BB5">
      <w:pPr>
        <w:pStyle w:val="a0"/>
        <w:rPr>
          <w:rFonts w:hint="cs"/>
          <w:rtl/>
        </w:rPr>
      </w:pPr>
    </w:p>
    <w:p w14:paraId="4C06F90D" w14:textId="77777777" w:rsidR="00000000" w:rsidRDefault="000C6BB5">
      <w:pPr>
        <w:pStyle w:val="a0"/>
        <w:rPr>
          <w:rFonts w:hint="cs"/>
          <w:rtl/>
        </w:rPr>
      </w:pPr>
    </w:p>
    <w:p w14:paraId="428D4C94" w14:textId="77777777" w:rsidR="00000000" w:rsidRDefault="000C6BB5">
      <w:pPr>
        <w:pStyle w:val="a2"/>
        <w:rPr>
          <w:rFonts w:hint="cs"/>
          <w:rtl/>
        </w:rPr>
      </w:pPr>
      <w:bookmarkStart w:id="391" w:name="_Toc100311763"/>
      <w:r>
        <w:rPr>
          <w:rFonts w:hint="cs"/>
          <w:rtl/>
        </w:rPr>
        <w:t>מסמכים שהונחו על שולחן הכנסת</w:t>
      </w:r>
      <w:bookmarkEnd w:id="391"/>
    </w:p>
    <w:p w14:paraId="41BF8FF9" w14:textId="77777777" w:rsidR="00000000" w:rsidRDefault="000C6BB5">
      <w:pPr>
        <w:pStyle w:val="a0"/>
        <w:rPr>
          <w:rFonts w:hint="cs"/>
          <w:rtl/>
        </w:rPr>
      </w:pPr>
    </w:p>
    <w:p w14:paraId="6D0324DD" w14:textId="77777777" w:rsidR="00000000" w:rsidRDefault="000C6BB5">
      <w:pPr>
        <w:pStyle w:val="af1"/>
        <w:rPr>
          <w:rtl/>
        </w:rPr>
      </w:pPr>
      <w:r>
        <w:rPr>
          <w:rFonts w:hint="eastAsia"/>
          <w:rtl/>
        </w:rPr>
        <w:t>היו</w:t>
      </w:r>
      <w:r>
        <w:rPr>
          <w:rtl/>
        </w:rPr>
        <w:t>"ר</w:t>
      </w:r>
      <w:r>
        <w:rPr>
          <w:rFonts w:hint="cs"/>
          <w:rtl/>
        </w:rPr>
        <w:t xml:space="preserve"> מיכאל נודלמן</w:t>
      </w:r>
      <w:r>
        <w:rPr>
          <w:rtl/>
        </w:rPr>
        <w:t>:</w:t>
      </w:r>
    </w:p>
    <w:p w14:paraId="2CAA1139" w14:textId="77777777" w:rsidR="00000000" w:rsidRDefault="000C6BB5">
      <w:pPr>
        <w:pStyle w:val="a0"/>
        <w:rPr>
          <w:rFonts w:hint="cs"/>
          <w:rtl/>
        </w:rPr>
      </w:pPr>
    </w:p>
    <w:p w14:paraId="13637095" w14:textId="77777777" w:rsidR="00000000" w:rsidRDefault="000C6BB5">
      <w:pPr>
        <w:pStyle w:val="a0"/>
        <w:rPr>
          <w:rFonts w:hint="cs"/>
          <w:rtl/>
        </w:rPr>
      </w:pPr>
      <w:r>
        <w:rPr>
          <w:rFonts w:hint="cs"/>
          <w:rtl/>
        </w:rPr>
        <w:t>הודע</w:t>
      </w:r>
      <w:r>
        <w:rPr>
          <w:rFonts w:hint="cs"/>
          <w:rtl/>
        </w:rPr>
        <w:t>ה לסגנית מזכיר הכנסת.</w:t>
      </w:r>
    </w:p>
    <w:p w14:paraId="68E2B26F" w14:textId="77777777" w:rsidR="00000000" w:rsidRDefault="000C6BB5">
      <w:pPr>
        <w:pStyle w:val="a0"/>
        <w:rPr>
          <w:rFonts w:hint="cs"/>
          <w:rtl/>
        </w:rPr>
      </w:pPr>
    </w:p>
    <w:p w14:paraId="5BE42FE7" w14:textId="77777777" w:rsidR="00000000" w:rsidRDefault="000C6BB5">
      <w:pPr>
        <w:pStyle w:val="a"/>
        <w:rPr>
          <w:rFonts w:hint="cs"/>
          <w:rtl/>
        </w:rPr>
      </w:pPr>
      <w:bookmarkStart w:id="392" w:name="_Toc100311764"/>
      <w:r>
        <w:rPr>
          <w:rFonts w:hint="cs"/>
          <w:rtl/>
        </w:rPr>
        <w:t>סגנית מזכיר הכנסת ירדנה מלר-הורוביץ:</w:t>
      </w:r>
      <w:bookmarkEnd w:id="392"/>
    </w:p>
    <w:p w14:paraId="5C0E9A1E" w14:textId="77777777" w:rsidR="00000000" w:rsidRDefault="000C6BB5">
      <w:pPr>
        <w:pStyle w:val="a0"/>
        <w:ind w:firstLine="0"/>
        <w:rPr>
          <w:rFonts w:hint="cs"/>
          <w:rtl/>
        </w:rPr>
      </w:pPr>
    </w:p>
    <w:p w14:paraId="373B4BA3" w14:textId="77777777" w:rsidR="00000000" w:rsidRDefault="000C6BB5">
      <w:pPr>
        <w:pStyle w:val="a0"/>
        <w:ind w:firstLine="0"/>
        <w:rPr>
          <w:rFonts w:hint="cs"/>
          <w:rtl/>
        </w:rPr>
      </w:pPr>
      <w:r>
        <w:rPr>
          <w:rFonts w:hint="cs"/>
          <w:rtl/>
        </w:rPr>
        <w:tab/>
        <w:t xml:space="preserve">ברשות יושב-ראש הישיבה, הנני מתכבדת להודיע, כי הונחו היום על שולחן הכנסת </w:t>
      </w:r>
      <w:r>
        <w:rPr>
          <w:rtl/>
        </w:rPr>
        <w:t>–</w:t>
      </w:r>
      <w:r>
        <w:rPr>
          <w:rFonts w:hint="cs"/>
          <w:rtl/>
        </w:rPr>
        <w:t xml:space="preserve"> </w:t>
      </w:r>
    </w:p>
    <w:p w14:paraId="78D184C7" w14:textId="77777777" w:rsidR="00000000" w:rsidRDefault="000C6BB5">
      <w:pPr>
        <w:pStyle w:val="a0"/>
        <w:ind w:firstLine="0"/>
        <w:rPr>
          <w:rFonts w:hint="cs"/>
          <w:rtl/>
        </w:rPr>
      </w:pPr>
    </w:p>
    <w:p w14:paraId="18DFBAF6" w14:textId="77777777" w:rsidR="00000000" w:rsidRDefault="000C6BB5">
      <w:pPr>
        <w:pStyle w:val="a0"/>
        <w:ind w:firstLine="720"/>
        <w:rPr>
          <w:rFonts w:hint="cs"/>
          <w:rtl/>
        </w:rPr>
      </w:pPr>
      <w:r>
        <w:rPr>
          <w:rFonts w:hint="cs"/>
          <w:rtl/>
        </w:rPr>
        <w:t>לקריאה שנייה ולקריאה שלישית: הצעת חוק התכנון והבנייה (תיקון מס' 68), התשס"ד-‏‏2004; והצעת חוק לתיקון פקודת העיריות (מס</w:t>
      </w:r>
      <w:r>
        <w:rPr>
          <w:rFonts w:hint="cs"/>
          <w:rtl/>
        </w:rPr>
        <w:t xml:space="preserve">' 93), התשס"ד-2004 - שהחזירה ועדת הפנים ואיכות הסביבה. </w:t>
      </w:r>
    </w:p>
    <w:p w14:paraId="5A141BCC" w14:textId="77777777" w:rsidR="00000000" w:rsidRDefault="000C6BB5">
      <w:pPr>
        <w:pStyle w:val="a0"/>
        <w:ind w:firstLine="0"/>
        <w:rPr>
          <w:rFonts w:hint="cs"/>
          <w:rtl/>
        </w:rPr>
      </w:pPr>
    </w:p>
    <w:p w14:paraId="507B564C" w14:textId="77777777" w:rsidR="00000000" w:rsidRDefault="000C6BB5">
      <w:pPr>
        <w:pStyle w:val="a0"/>
        <w:ind w:firstLine="720"/>
        <w:rPr>
          <w:rFonts w:hint="cs"/>
          <w:rtl/>
        </w:rPr>
      </w:pPr>
      <w:r>
        <w:rPr>
          <w:rFonts w:hint="cs"/>
          <w:rtl/>
        </w:rPr>
        <w:t xml:space="preserve">החלטת ועדת הכלכלה של הכנסת בדבר חלוקת הצעת חוק תאגידי מים וביוב (תיקון מס' 3), התשס"ד-‏2004. תודה רבה. </w:t>
      </w:r>
    </w:p>
    <w:p w14:paraId="26AA7EBF" w14:textId="77777777" w:rsidR="00000000" w:rsidRDefault="000C6BB5">
      <w:pPr>
        <w:pStyle w:val="a0"/>
        <w:ind w:firstLine="0"/>
        <w:rPr>
          <w:rFonts w:hint="cs"/>
          <w:rtl/>
        </w:rPr>
      </w:pPr>
    </w:p>
    <w:p w14:paraId="75CD36C2" w14:textId="77777777" w:rsidR="00000000" w:rsidRDefault="000C6BB5">
      <w:pPr>
        <w:pStyle w:val="a0"/>
        <w:rPr>
          <w:rFonts w:hint="cs"/>
          <w:rtl/>
        </w:rPr>
      </w:pPr>
    </w:p>
    <w:p w14:paraId="5CBA945B" w14:textId="77777777" w:rsidR="00000000" w:rsidRDefault="000C6BB5">
      <w:pPr>
        <w:pStyle w:val="a2"/>
        <w:rPr>
          <w:rFonts w:hint="cs"/>
          <w:rtl/>
        </w:rPr>
      </w:pPr>
      <w:bookmarkStart w:id="393" w:name="CS31048FI0031048T02_08_2004_22_11_39"/>
      <w:bookmarkStart w:id="394" w:name="_Toc100311765"/>
      <w:bookmarkEnd w:id="393"/>
      <w:r>
        <w:rPr>
          <w:rFonts w:hint="cs"/>
          <w:rtl/>
        </w:rPr>
        <w:t>ה</w:t>
      </w:r>
      <w:r>
        <w:rPr>
          <w:rtl/>
        </w:rPr>
        <w:t>צעת חוק השיפוט הצבאי (תיקון מס' 50)</w:t>
      </w:r>
      <w:r>
        <w:rPr>
          <w:rFonts w:hint="cs"/>
          <w:rtl/>
        </w:rPr>
        <w:t xml:space="preserve"> </w:t>
      </w:r>
      <w:r>
        <w:rPr>
          <w:rtl/>
        </w:rPr>
        <w:t>(סדר דין פלילי וראיות), התשס"ד-2004</w:t>
      </w:r>
      <w:bookmarkEnd w:id="394"/>
    </w:p>
    <w:p w14:paraId="7CDA45D7" w14:textId="77777777" w:rsidR="00000000" w:rsidRDefault="000C6BB5">
      <w:pPr>
        <w:pStyle w:val="a0"/>
        <w:rPr>
          <w:rFonts w:hint="cs"/>
          <w:rtl/>
        </w:rPr>
      </w:pPr>
      <w:r>
        <w:rPr>
          <w:rtl/>
        </w:rPr>
        <w:t xml:space="preserve">[רשומות (הצעות חוק, </w:t>
      </w:r>
      <w:r>
        <w:rPr>
          <w:rtl/>
        </w:rPr>
        <w:t xml:space="preserve">חוב' </w:t>
      </w:r>
      <w:r>
        <w:rPr>
          <w:rFonts w:hint="cs"/>
          <w:rtl/>
        </w:rPr>
        <w:t>מ/126</w:t>
      </w:r>
      <w:r>
        <w:rPr>
          <w:rtl/>
        </w:rPr>
        <w:t>)</w:t>
      </w:r>
      <w:r>
        <w:rPr>
          <w:rFonts w:hint="cs"/>
          <w:rtl/>
        </w:rPr>
        <w:t>.</w:t>
      </w:r>
      <w:r>
        <w:rPr>
          <w:rtl/>
        </w:rPr>
        <w:t>]</w:t>
      </w:r>
    </w:p>
    <w:p w14:paraId="5CB640B1" w14:textId="77777777" w:rsidR="00000000" w:rsidRDefault="000C6BB5">
      <w:pPr>
        <w:pStyle w:val="-0"/>
        <w:rPr>
          <w:rFonts w:hint="cs"/>
          <w:rtl/>
        </w:rPr>
      </w:pPr>
      <w:r>
        <w:rPr>
          <w:rFonts w:hint="cs"/>
          <w:rtl/>
        </w:rPr>
        <w:t>(קריאה ראשונה)</w:t>
      </w:r>
    </w:p>
    <w:p w14:paraId="56DC9C3E" w14:textId="77777777" w:rsidR="00000000" w:rsidRDefault="000C6BB5">
      <w:pPr>
        <w:pStyle w:val="-0"/>
        <w:rPr>
          <w:rFonts w:hint="cs"/>
          <w:rtl/>
        </w:rPr>
      </w:pPr>
    </w:p>
    <w:p w14:paraId="6862DD79" w14:textId="77777777" w:rsidR="00000000" w:rsidRDefault="000C6BB5">
      <w:pPr>
        <w:pStyle w:val="af1"/>
        <w:rPr>
          <w:rtl/>
        </w:rPr>
      </w:pPr>
      <w:r>
        <w:rPr>
          <w:rtl/>
        </w:rPr>
        <w:t>היו"ר</w:t>
      </w:r>
      <w:r>
        <w:rPr>
          <w:rFonts w:hint="cs"/>
          <w:rtl/>
        </w:rPr>
        <w:t xml:space="preserve"> מיכאל נודלמן</w:t>
      </w:r>
      <w:r>
        <w:rPr>
          <w:rtl/>
        </w:rPr>
        <w:t>:</w:t>
      </w:r>
    </w:p>
    <w:p w14:paraId="33D75AD3" w14:textId="77777777" w:rsidR="00000000" w:rsidRDefault="000C6BB5">
      <w:pPr>
        <w:pStyle w:val="a0"/>
        <w:rPr>
          <w:rtl/>
        </w:rPr>
      </w:pPr>
    </w:p>
    <w:p w14:paraId="67C431C2" w14:textId="77777777" w:rsidR="00000000" w:rsidRDefault="000C6BB5">
      <w:pPr>
        <w:pStyle w:val="a0"/>
        <w:ind w:firstLine="720"/>
        <w:rPr>
          <w:rFonts w:hint="cs"/>
          <w:rtl/>
        </w:rPr>
      </w:pPr>
      <w:r>
        <w:rPr>
          <w:rFonts w:hint="cs"/>
          <w:rtl/>
        </w:rPr>
        <w:t xml:space="preserve">אנחנו עוברים להצעת חוק השיפוט הצבאי (תיקון מס' 50) (סדר דין פלילי וראיות), התשס"ד-2004 - קריאה ראשונה. יציג את הצעת החוק סגן שר הביטחון, בבקשה. </w:t>
      </w:r>
    </w:p>
    <w:p w14:paraId="6CB5C8E6" w14:textId="77777777" w:rsidR="00000000" w:rsidRDefault="000C6BB5">
      <w:pPr>
        <w:pStyle w:val="a0"/>
        <w:rPr>
          <w:rFonts w:hint="cs"/>
          <w:rtl/>
        </w:rPr>
      </w:pPr>
    </w:p>
    <w:p w14:paraId="14E90F33" w14:textId="77777777" w:rsidR="00000000" w:rsidRDefault="000C6BB5">
      <w:pPr>
        <w:pStyle w:val="a"/>
        <w:rPr>
          <w:rtl/>
        </w:rPr>
      </w:pPr>
      <w:bookmarkStart w:id="395" w:name="FS000000464T02_08_2004_22_12_41"/>
      <w:bookmarkStart w:id="396" w:name="_Toc100311766"/>
      <w:bookmarkEnd w:id="395"/>
      <w:r>
        <w:rPr>
          <w:rFonts w:hint="eastAsia"/>
          <w:rtl/>
        </w:rPr>
        <w:t>סגן</w:t>
      </w:r>
      <w:r>
        <w:rPr>
          <w:rtl/>
        </w:rPr>
        <w:t xml:space="preserve"> שר הביטחון זאב בוים:</w:t>
      </w:r>
      <w:bookmarkEnd w:id="396"/>
    </w:p>
    <w:p w14:paraId="4BF8E3E1" w14:textId="77777777" w:rsidR="00000000" w:rsidRDefault="000C6BB5">
      <w:pPr>
        <w:pStyle w:val="a0"/>
        <w:rPr>
          <w:rFonts w:hint="cs"/>
          <w:rtl/>
        </w:rPr>
      </w:pPr>
    </w:p>
    <w:p w14:paraId="264B0C1A" w14:textId="77777777" w:rsidR="00000000" w:rsidRDefault="000C6BB5">
      <w:pPr>
        <w:pStyle w:val="a0"/>
        <w:rPr>
          <w:rFonts w:hint="cs"/>
          <w:rtl/>
        </w:rPr>
      </w:pPr>
      <w:r>
        <w:rPr>
          <w:rFonts w:hint="cs"/>
          <w:rtl/>
        </w:rPr>
        <w:t xml:space="preserve">אדוני היושב-ראש, חברי הכנסת, אני </w:t>
      </w:r>
      <w:r>
        <w:rPr>
          <w:rFonts w:hint="cs"/>
          <w:rtl/>
        </w:rPr>
        <w:t xml:space="preserve">מתכבד להביא לאישור מליאת הכנסת בקריאה ראשונה את הצעת חוק השיפוט הצבאי (תיקון מס' 50) (סדר דין פלילי וראיות), התשס"ד-2004. </w:t>
      </w:r>
    </w:p>
    <w:p w14:paraId="281C015C" w14:textId="77777777" w:rsidR="00000000" w:rsidRDefault="000C6BB5">
      <w:pPr>
        <w:pStyle w:val="a0"/>
        <w:rPr>
          <w:rFonts w:hint="cs"/>
          <w:rtl/>
        </w:rPr>
      </w:pPr>
    </w:p>
    <w:p w14:paraId="556CFDF0" w14:textId="77777777" w:rsidR="00000000" w:rsidRDefault="000C6BB5">
      <w:pPr>
        <w:pStyle w:val="a0"/>
        <w:rPr>
          <w:rFonts w:hint="cs"/>
          <w:rtl/>
        </w:rPr>
      </w:pPr>
      <w:r>
        <w:rPr>
          <w:rFonts w:hint="cs"/>
          <w:rtl/>
        </w:rPr>
        <w:t>מאז חקיקתו של חוק השיפוט הצבאי, התשט"ו-1955, עולה מדי פעם בפעם הצורך בעדכונו ובהכנסת תיקונים ושינויים בו, הן לאור השתנות הנסיבות והצ</w:t>
      </w:r>
      <w:r>
        <w:rPr>
          <w:rFonts w:hint="cs"/>
          <w:rtl/>
        </w:rPr>
        <w:t xml:space="preserve">רכים והן לאור תיקוני חקיקה שהתקבלו במסגרת הדין הכללי, והנוגעים בעיקרם לתחום סדר הדין הפלילי ולתחום דיני הראיות. </w:t>
      </w:r>
    </w:p>
    <w:p w14:paraId="5156C005" w14:textId="77777777" w:rsidR="00000000" w:rsidRDefault="000C6BB5">
      <w:pPr>
        <w:pStyle w:val="a0"/>
        <w:rPr>
          <w:rFonts w:hint="cs"/>
          <w:rtl/>
        </w:rPr>
      </w:pPr>
    </w:p>
    <w:p w14:paraId="081165DF" w14:textId="77777777" w:rsidR="00000000" w:rsidRDefault="000C6BB5">
      <w:pPr>
        <w:pStyle w:val="a0"/>
        <w:rPr>
          <w:rFonts w:hint="cs"/>
          <w:rtl/>
        </w:rPr>
      </w:pPr>
      <w:r>
        <w:rPr>
          <w:rFonts w:hint="cs"/>
          <w:rtl/>
        </w:rPr>
        <w:t>לפי המצב החוקי הקיים, לא קיימת התאמה מלאה בין הוראות חוק השיפוט הצבאי לבין הדין הכללי בסוגיות מרכזיות שבדיני הראיות ובסדר הדין הפלילי, ובשל כך</w:t>
      </w:r>
      <w:r>
        <w:rPr>
          <w:rFonts w:hint="cs"/>
          <w:rtl/>
        </w:rPr>
        <w:t xml:space="preserve"> נפתח פתח נרחב לטענות משפטיות בדבר הסדר שלילי או חסר </w:t>
      </w:r>
      <w:r>
        <w:rPr>
          <w:rtl/>
        </w:rPr>
        <w:t>–</w:t>
      </w:r>
      <w:r>
        <w:rPr>
          <w:rFonts w:hint="cs"/>
          <w:rtl/>
        </w:rPr>
        <w:t xml:space="preserve"> לקונה - בחוק, ובדבר הצורך בהשלמה ושאיבה של הסדרים מן הדין הכללי. העדר הסדר ממצה בחוק השיפוט הצבאי לעניין סדר דין פלילי ודיני ראיות מהווה בעיה שעל מערכת השיפוט הצבאי להתמודד אתה, בין באמצעות אימוץ סעיפי</w:t>
      </w:r>
      <w:r>
        <w:rPr>
          <w:rFonts w:hint="cs"/>
          <w:rtl/>
        </w:rPr>
        <w:t xml:space="preserve">ם מסדר הדין הפלילי הכללי לסדר הדין הפלילי הצבאי ובין בדרך של היקש </w:t>
      </w:r>
      <w:r>
        <w:rPr>
          <w:rtl/>
        </w:rPr>
        <w:t>–</w:t>
      </w:r>
      <w:r>
        <w:rPr>
          <w:rFonts w:hint="cs"/>
          <w:rtl/>
        </w:rPr>
        <w:t xml:space="preserve"> אנלוגיה - מההסדרים הקיימים בחוקים הפליליים והאזרחיים לחוק. </w:t>
      </w:r>
    </w:p>
    <w:p w14:paraId="1E7DDEA0" w14:textId="77777777" w:rsidR="00000000" w:rsidRDefault="000C6BB5">
      <w:pPr>
        <w:pStyle w:val="a0"/>
        <w:rPr>
          <w:rFonts w:hint="cs"/>
          <w:rtl/>
        </w:rPr>
      </w:pPr>
    </w:p>
    <w:p w14:paraId="5DD265F5" w14:textId="77777777" w:rsidR="00000000" w:rsidRDefault="000C6BB5">
      <w:pPr>
        <w:pStyle w:val="a0"/>
        <w:rPr>
          <w:rFonts w:hint="cs"/>
          <w:rtl/>
        </w:rPr>
      </w:pPr>
      <w:r>
        <w:rPr>
          <w:rFonts w:hint="cs"/>
          <w:rtl/>
        </w:rPr>
        <w:t xml:space="preserve">בתחום המשפט הפלילי המהותי מכיל החוק הסדרים מפורטים ומיוחדים בדבר עבירות ועונשים צבאיים. כמו כן יש תחולה נוספת של דיני העונשין, </w:t>
      </w:r>
      <w:r>
        <w:rPr>
          <w:rFonts w:hint="cs"/>
          <w:rtl/>
        </w:rPr>
        <w:t xml:space="preserve">הן הכלליים, דוגמת ההגנות, דיני השותפות לעבירה וכיוצא באלה, והן ספציפיים, כגון פקודת הסמים המסוכנים [נוסח חדש]. כמו כן מוחלים על מערכת המשפט הצבאית דיני הראיות החלים במערכת המשפט הכללית האזרחית והפלילית, וזאת בהעדר הסדר מיוחד בחוק השיפוט הצבאי. </w:t>
      </w:r>
    </w:p>
    <w:p w14:paraId="6B9E4CEE" w14:textId="77777777" w:rsidR="00000000" w:rsidRDefault="000C6BB5">
      <w:pPr>
        <w:pStyle w:val="a0"/>
        <w:rPr>
          <w:rFonts w:hint="cs"/>
          <w:rtl/>
        </w:rPr>
      </w:pPr>
    </w:p>
    <w:p w14:paraId="32FA3A00" w14:textId="77777777" w:rsidR="00000000" w:rsidRDefault="000C6BB5">
      <w:pPr>
        <w:pStyle w:val="a0"/>
        <w:rPr>
          <w:rFonts w:hint="cs"/>
          <w:rtl/>
        </w:rPr>
      </w:pPr>
      <w:r>
        <w:rPr>
          <w:rFonts w:hint="cs"/>
          <w:rtl/>
        </w:rPr>
        <w:t>ככלל, חברי</w:t>
      </w:r>
      <w:r>
        <w:rPr>
          <w:rFonts w:hint="cs"/>
          <w:rtl/>
        </w:rPr>
        <w:t xml:space="preserve"> הכנסת, המגמה היא להאחדה ולהשוואה בין דיני הראיות, דיני המעצר וסדרי הדין הנוהגים במערכת הצבאית לבין אלה הנוהגים במערכת האזרחית, למעט במקרים הנוגעים לתחומים צבאיים ייחודיים, אשר לגביהם ראוי לקבוע הסדרים מיוחדים בהתחשב בצרכיה המיוחדים של המערכת הצבאית. והכול</w:t>
      </w:r>
      <w:r>
        <w:rPr>
          <w:rFonts w:hint="cs"/>
          <w:rtl/>
        </w:rPr>
        <w:t xml:space="preserve">, תוך התאמה להוראות סעיף 9 לחוק-יסוד: כבוד האדם וחירותו, המתיר הגבלה והתניה על זכויותיהם של המשרתים בצבא-הגנה לישראל בתנאים שונים, שהם מקלים, במידת מה, לעומת תנאי ההגבלה בנוגע לזכויותיהם של כלל אזרחי מדינת ישראל מכוח סעיף 8 לחוק-היסוד. </w:t>
      </w:r>
    </w:p>
    <w:p w14:paraId="448FEF70" w14:textId="77777777" w:rsidR="00000000" w:rsidRDefault="000C6BB5">
      <w:pPr>
        <w:pStyle w:val="a0"/>
        <w:rPr>
          <w:rFonts w:hint="cs"/>
          <w:rtl/>
        </w:rPr>
      </w:pPr>
    </w:p>
    <w:p w14:paraId="60E16291" w14:textId="77777777" w:rsidR="00000000" w:rsidRDefault="000C6BB5">
      <w:pPr>
        <w:pStyle w:val="a0"/>
        <w:rPr>
          <w:rFonts w:hint="cs"/>
          <w:rtl/>
        </w:rPr>
      </w:pPr>
      <w:r>
        <w:rPr>
          <w:rFonts w:hint="cs"/>
          <w:rtl/>
        </w:rPr>
        <w:t>במהלך השנים התעורר</w:t>
      </w:r>
      <w:r>
        <w:rPr>
          <w:rFonts w:hint="cs"/>
          <w:rtl/>
        </w:rPr>
        <w:t xml:space="preserve"> הצורך בבחינת הסדרי הפרוצדורה הפלילית ודיני הראיות בדין הפלילי הצבאי, ולפיכך הוקמה בשלהי שנות ה-90 בפרקליטות הצבאית ועדה שנועדה לבחון את האפשרות להכנסתם של הסדרים כאמור במסגרת החוק, תוך שמירה על האיזון הראוי שבין הצורך בהשוואת דינם של חיילי צה"ל המובאים לד</w:t>
      </w:r>
      <w:r>
        <w:rPr>
          <w:rFonts w:hint="cs"/>
          <w:rtl/>
        </w:rPr>
        <w:t xml:space="preserve">ין בפני ערכאה שיפוטית צבאית לזה של אדם המובא לדין בפני ערכאה אזרחית, לבין הצורך לשמר הסדרים הכרחיים לתפקודה התקין והשוטף של מערכת השיפוט הצבאי. </w:t>
      </w:r>
    </w:p>
    <w:p w14:paraId="418F4E6F" w14:textId="77777777" w:rsidR="00000000" w:rsidRDefault="000C6BB5">
      <w:pPr>
        <w:pStyle w:val="a0"/>
        <w:rPr>
          <w:rFonts w:hint="cs"/>
          <w:rtl/>
        </w:rPr>
      </w:pPr>
    </w:p>
    <w:p w14:paraId="31C0D889" w14:textId="77777777" w:rsidR="00000000" w:rsidRDefault="000C6BB5">
      <w:pPr>
        <w:pStyle w:val="a0"/>
        <w:rPr>
          <w:rFonts w:hint="cs"/>
          <w:rtl/>
        </w:rPr>
      </w:pPr>
      <w:r>
        <w:rPr>
          <w:rFonts w:hint="cs"/>
          <w:rtl/>
        </w:rPr>
        <w:t>שתי הנחות יסוד עמדו בפני הוועדה, במסגרת גיבוש המלצותיה: האחת - הצורך בהאחדת הפרוצדורה הפלילית בין מערכת השיפוט</w:t>
      </w:r>
      <w:r>
        <w:rPr>
          <w:rFonts w:hint="cs"/>
          <w:rtl/>
        </w:rPr>
        <w:t xml:space="preserve"> הצבאית ובין מקבילתה האזרחית; והשנייה - הותרת הסדרים ייחודיים כאמור. </w:t>
      </w:r>
    </w:p>
    <w:p w14:paraId="4E3FBBF0" w14:textId="77777777" w:rsidR="00000000" w:rsidRDefault="000C6BB5">
      <w:pPr>
        <w:pStyle w:val="a0"/>
        <w:rPr>
          <w:rFonts w:hint="cs"/>
          <w:rtl/>
        </w:rPr>
      </w:pPr>
    </w:p>
    <w:p w14:paraId="7E19BA8E" w14:textId="77777777" w:rsidR="00000000" w:rsidRDefault="000C6BB5">
      <w:pPr>
        <w:pStyle w:val="a0"/>
        <w:rPr>
          <w:rFonts w:hint="cs"/>
          <w:rtl/>
        </w:rPr>
      </w:pPr>
      <w:r>
        <w:rPr>
          <w:rFonts w:hint="cs"/>
          <w:rtl/>
        </w:rPr>
        <w:t xml:space="preserve">בהצעת החוק מוצע ליישם את עיקרי המלצותיה של הוועדה בדרך של התאמת הוראות חוק השיפוט הצבאי בענייני הפרוצדורה הפלילית להסדרים הקבועים בחוק סדר הדין הפלילי, בשינויים המתחייבים, כפי שאמרתי. </w:t>
      </w:r>
    </w:p>
    <w:p w14:paraId="3C16C7A8" w14:textId="77777777" w:rsidR="00000000" w:rsidRDefault="000C6BB5">
      <w:pPr>
        <w:pStyle w:val="a0"/>
        <w:rPr>
          <w:rFonts w:hint="cs"/>
          <w:rtl/>
        </w:rPr>
      </w:pPr>
    </w:p>
    <w:p w14:paraId="50F64B6D" w14:textId="77777777" w:rsidR="00000000" w:rsidRDefault="000C6BB5">
      <w:pPr>
        <w:pStyle w:val="a0"/>
        <w:rPr>
          <w:rFonts w:hint="cs"/>
          <w:rtl/>
        </w:rPr>
      </w:pPr>
      <w:r>
        <w:rPr>
          <w:rFonts w:hint="cs"/>
          <w:rtl/>
        </w:rPr>
        <w:t xml:space="preserve">לכן אני מבקש, חברי הכנסת, לאשר את ההצעה הזאת בקריאה ראשונה ולהעבירה לוועדה. תודה. </w:t>
      </w:r>
    </w:p>
    <w:p w14:paraId="13B874CF" w14:textId="77777777" w:rsidR="00000000" w:rsidRDefault="000C6BB5">
      <w:pPr>
        <w:pStyle w:val="a0"/>
        <w:rPr>
          <w:rFonts w:hint="cs"/>
          <w:rtl/>
        </w:rPr>
      </w:pPr>
    </w:p>
    <w:p w14:paraId="2665E55E" w14:textId="77777777" w:rsidR="00000000" w:rsidRDefault="000C6BB5">
      <w:pPr>
        <w:pStyle w:val="af1"/>
        <w:rPr>
          <w:rtl/>
        </w:rPr>
      </w:pPr>
      <w:r>
        <w:rPr>
          <w:rtl/>
        </w:rPr>
        <w:t>היו"ר</w:t>
      </w:r>
      <w:r>
        <w:rPr>
          <w:rFonts w:hint="cs"/>
          <w:rtl/>
        </w:rPr>
        <w:t xml:space="preserve"> מיכאל נודלמן:</w:t>
      </w:r>
    </w:p>
    <w:p w14:paraId="2E1D1B85" w14:textId="77777777" w:rsidR="00000000" w:rsidRDefault="000C6BB5">
      <w:pPr>
        <w:pStyle w:val="a0"/>
        <w:rPr>
          <w:rtl/>
        </w:rPr>
      </w:pPr>
    </w:p>
    <w:p w14:paraId="2DB58506" w14:textId="77777777" w:rsidR="00000000" w:rsidRDefault="000C6BB5">
      <w:pPr>
        <w:pStyle w:val="a0"/>
        <w:rPr>
          <w:rFonts w:hint="cs"/>
          <w:rtl/>
        </w:rPr>
      </w:pPr>
      <w:r>
        <w:rPr>
          <w:rFonts w:hint="cs"/>
          <w:rtl/>
        </w:rPr>
        <w:t xml:space="preserve">חברי הכנסת, יש פה רשימה של דוברים. הדובר הראשון, חבר הכנסת מוחמד ברכה - אינו נוכח. חבר הכנסת עסאם מח'ול. אחריו </w:t>
      </w:r>
      <w:r>
        <w:rPr>
          <w:rtl/>
        </w:rPr>
        <w:t>–</w:t>
      </w:r>
      <w:r>
        <w:rPr>
          <w:rFonts w:hint="cs"/>
          <w:rtl/>
        </w:rPr>
        <w:t xml:space="preserve"> חברי הכנסת עזמי בשארה ואחמד טיבי. </w:t>
      </w:r>
    </w:p>
    <w:p w14:paraId="27BD0A80" w14:textId="77777777" w:rsidR="00000000" w:rsidRDefault="000C6BB5">
      <w:pPr>
        <w:pStyle w:val="a0"/>
        <w:rPr>
          <w:rFonts w:hint="cs"/>
          <w:rtl/>
        </w:rPr>
      </w:pPr>
    </w:p>
    <w:p w14:paraId="1A48A9BE" w14:textId="77777777" w:rsidR="00000000" w:rsidRDefault="000C6BB5">
      <w:pPr>
        <w:pStyle w:val="a"/>
        <w:rPr>
          <w:rtl/>
        </w:rPr>
      </w:pPr>
      <w:bookmarkStart w:id="397" w:name="FS000000542T02_08_2004_22_28_22"/>
      <w:bookmarkStart w:id="398" w:name="_Toc100311767"/>
      <w:bookmarkEnd w:id="397"/>
      <w:r>
        <w:rPr>
          <w:rFonts w:hint="eastAsia"/>
          <w:rtl/>
        </w:rPr>
        <w:t>ע</w:t>
      </w:r>
      <w:r>
        <w:rPr>
          <w:rFonts w:hint="eastAsia"/>
          <w:rtl/>
        </w:rPr>
        <w:t>סאם</w:t>
      </w:r>
      <w:r>
        <w:rPr>
          <w:rtl/>
        </w:rPr>
        <w:t xml:space="preserve"> מח'ול (חד"ש-תע"ל):</w:t>
      </w:r>
      <w:bookmarkEnd w:id="398"/>
    </w:p>
    <w:p w14:paraId="70A49E4F" w14:textId="77777777" w:rsidR="00000000" w:rsidRDefault="000C6BB5">
      <w:pPr>
        <w:pStyle w:val="a0"/>
        <w:rPr>
          <w:rFonts w:hint="cs"/>
          <w:rtl/>
        </w:rPr>
      </w:pPr>
    </w:p>
    <w:p w14:paraId="765A370E" w14:textId="77777777" w:rsidR="00000000" w:rsidRDefault="000C6BB5">
      <w:pPr>
        <w:pStyle w:val="a0"/>
        <w:rPr>
          <w:rFonts w:hint="cs"/>
          <w:rtl/>
        </w:rPr>
      </w:pPr>
      <w:r>
        <w:rPr>
          <w:rFonts w:hint="cs"/>
          <w:rtl/>
        </w:rPr>
        <w:t>אדוני היושב-ראש, חברי הכנסת, הצעת חוק השיפוט הצבאי מעמידה בסימן שאלה כמה שאלות שנוגעות לשיפוט, אבל לאו דווקא לשיפוט הצבאי. אני רוצה להתייחס יותר להחלטת בית-הדין הארצי לעבודה שקבעה לא מזמן איסור על עובדי הנמלים לשבות, וצריך להגיד לצי</w:t>
      </w:r>
      <w:r>
        <w:rPr>
          <w:rFonts w:hint="cs"/>
          <w:rtl/>
        </w:rPr>
        <w:t xml:space="preserve">בור על מה הקביעה הזאת, למה אסור לעובדים לשבות, ועל מה מבקשים העובדים לשבות. </w:t>
      </w:r>
    </w:p>
    <w:p w14:paraId="7DFF05C0" w14:textId="77777777" w:rsidR="00000000" w:rsidRDefault="000C6BB5">
      <w:pPr>
        <w:pStyle w:val="a0"/>
        <w:rPr>
          <w:rFonts w:hint="cs"/>
          <w:rtl/>
        </w:rPr>
      </w:pPr>
    </w:p>
    <w:p w14:paraId="3B8C85B8" w14:textId="77777777" w:rsidR="00000000" w:rsidRDefault="000C6BB5">
      <w:pPr>
        <w:pStyle w:val="a0"/>
        <w:rPr>
          <w:rFonts w:hint="cs"/>
          <w:rtl/>
        </w:rPr>
      </w:pPr>
      <w:r>
        <w:rPr>
          <w:rFonts w:hint="cs"/>
          <w:rtl/>
        </w:rPr>
        <w:t>מדובר בהחלטה של בג"ץ שקבעה באופן חד-משמעי, שכאשר מפריטים מפעל מסוים או מעבירים אותו מבעלים לבעלים אחרים, אין זכות לאף אחד להעביר את העובדים ואת הזכויות שלהם אלא בהסכמתם. עובדי הנ</w:t>
      </w:r>
      <w:r>
        <w:rPr>
          <w:rFonts w:hint="cs"/>
          <w:rtl/>
        </w:rPr>
        <w:t>מלים מבקשים לשמור לעצמם את הזכות שלא להימכר כעבדים לחברה אחרת שתבוא ותנהל את נמלי מדינת ישראל. החלטה של בית-המשפט שמונעת מהם לשבות - מאחר שהבית הזה, בחוק שחוקק לא מזמן, חוק הנמלים, קבע שאפשר להעביר את העובדים בלי הסכמתם, ומי שמתנגד להיות מועבר למעביד חדש -</w:t>
      </w:r>
      <w:r>
        <w:rPr>
          <w:rFonts w:hint="cs"/>
          <w:rtl/>
        </w:rPr>
        <w:t xml:space="preserve"> אין לו זכות לשבות ואין לו זכות להתנגד, ואם הוא מתנגד הוא נחשב למתפטר, שלא מגיע לו שום דבר מהזכויות שהוא צבר במשך שנות העבודה הארוכות שהוא עבד.</w:t>
      </w:r>
    </w:p>
    <w:p w14:paraId="18F2BE23" w14:textId="77777777" w:rsidR="00000000" w:rsidRDefault="000C6BB5">
      <w:pPr>
        <w:pStyle w:val="a0"/>
        <w:rPr>
          <w:rFonts w:hint="cs"/>
          <w:rtl/>
        </w:rPr>
      </w:pPr>
    </w:p>
    <w:p w14:paraId="3374F379" w14:textId="77777777" w:rsidR="00000000" w:rsidRDefault="000C6BB5">
      <w:pPr>
        <w:pStyle w:val="a0"/>
        <w:rPr>
          <w:rFonts w:hint="cs"/>
          <w:rtl/>
        </w:rPr>
      </w:pPr>
      <w:r>
        <w:rPr>
          <w:rFonts w:hint="cs"/>
          <w:rtl/>
        </w:rPr>
        <w:t>אני חושב שיש כאן החלטה דרקונית, ובית-משפט שמנסה לגנוב, לגזול מהעובדים את זכויותיהם, פוגע במעמדו שלו, והוא מעמיד</w:t>
      </w:r>
      <w:r>
        <w:rPr>
          <w:rFonts w:hint="cs"/>
          <w:rtl/>
        </w:rPr>
        <w:t xml:space="preserve"> סימני שאלה על יכולתו לנהל, לא להיות שפוט של אותם מעבידים ואותם מעסיקים ואותם בעלי הון.</w:t>
      </w:r>
    </w:p>
    <w:p w14:paraId="28AD299F" w14:textId="77777777" w:rsidR="00000000" w:rsidRDefault="000C6BB5">
      <w:pPr>
        <w:pStyle w:val="a0"/>
        <w:rPr>
          <w:rFonts w:hint="cs"/>
          <w:rtl/>
        </w:rPr>
      </w:pPr>
    </w:p>
    <w:p w14:paraId="1622893D" w14:textId="77777777" w:rsidR="00000000" w:rsidRDefault="000C6BB5">
      <w:pPr>
        <w:pStyle w:val="a0"/>
        <w:rPr>
          <w:rFonts w:hint="cs"/>
          <w:rtl/>
        </w:rPr>
      </w:pPr>
      <w:r>
        <w:rPr>
          <w:rFonts w:hint="cs"/>
          <w:rtl/>
        </w:rPr>
        <w:t>אני חושב שהגיע הזמן להודות ולהכיר בעובדה, שהזכות של העובד להגן על זכויותיו, על כבודו, עולה על כל חוק אחר - -</w:t>
      </w:r>
    </w:p>
    <w:p w14:paraId="45F79FC8" w14:textId="77777777" w:rsidR="00000000" w:rsidRDefault="000C6BB5">
      <w:pPr>
        <w:pStyle w:val="af1"/>
        <w:rPr>
          <w:rFonts w:hint="cs"/>
          <w:rtl/>
        </w:rPr>
      </w:pPr>
      <w:r>
        <w:rPr>
          <w:rtl/>
        </w:rPr>
        <w:br/>
        <w:t xml:space="preserve">היו"ר </w:t>
      </w:r>
      <w:r>
        <w:rPr>
          <w:rFonts w:hint="cs"/>
          <w:rtl/>
        </w:rPr>
        <w:t>מיכאל נודלמן</w:t>
      </w:r>
      <w:r>
        <w:rPr>
          <w:rtl/>
        </w:rPr>
        <w:t>:</w:t>
      </w:r>
    </w:p>
    <w:p w14:paraId="47B9A574" w14:textId="77777777" w:rsidR="00000000" w:rsidRDefault="000C6BB5">
      <w:pPr>
        <w:pStyle w:val="a0"/>
        <w:rPr>
          <w:rFonts w:hint="cs"/>
          <w:rtl/>
        </w:rPr>
      </w:pPr>
    </w:p>
    <w:p w14:paraId="380D3F43" w14:textId="77777777" w:rsidR="00000000" w:rsidRDefault="000C6BB5">
      <w:pPr>
        <w:pStyle w:val="a0"/>
        <w:rPr>
          <w:rFonts w:hint="cs"/>
          <w:rtl/>
        </w:rPr>
      </w:pPr>
      <w:r>
        <w:rPr>
          <w:rFonts w:hint="cs"/>
          <w:rtl/>
        </w:rPr>
        <w:t>תסיים בבקשה.</w:t>
      </w:r>
    </w:p>
    <w:p w14:paraId="6F40CB4C" w14:textId="77777777" w:rsidR="00000000" w:rsidRDefault="000C6BB5">
      <w:pPr>
        <w:pStyle w:val="-"/>
        <w:rPr>
          <w:rtl/>
        </w:rPr>
      </w:pPr>
      <w:r>
        <w:rPr>
          <w:rtl/>
        </w:rPr>
        <w:br/>
      </w:r>
      <w:bookmarkStart w:id="399" w:name="FS000000542T02_08_2004_22_05_50C"/>
      <w:bookmarkEnd w:id="399"/>
      <w:r>
        <w:rPr>
          <w:rtl/>
        </w:rPr>
        <w:t>עסאם מח'ול (חד"ש-תע"ל)</w:t>
      </w:r>
      <w:r>
        <w:rPr>
          <w:rtl/>
        </w:rPr>
        <w:t>:</w:t>
      </w:r>
    </w:p>
    <w:p w14:paraId="23C41A46" w14:textId="77777777" w:rsidR="00000000" w:rsidRDefault="000C6BB5">
      <w:pPr>
        <w:pStyle w:val="a0"/>
        <w:rPr>
          <w:rtl/>
        </w:rPr>
      </w:pPr>
    </w:p>
    <w:p w14:paraId="3530A60E" w14:textId="77777777" w:rsidR="00000000" w:rsidRDefault="000C6BB5">
      <w:pPr>
        <w:pStyle w:val="a0"/>
        <w:rPr>
          <w:rFonts w:hint="cs"/>
          <w:rtl/>
        </w:rPr>
      </w:pPr>
      <w:r>
        <w:rPr>
          <w:rFonts w:hint="cs"/>
          <w:rtl/>
        </w:rPr>
        <w:t>- - ואני חושב שמי שמנסה לפגוע בזכות הזאת - הוא פוגע בחוק הטבעי, הוא פוגע בצדק הטבעי, הוא פוגע ביכולת לנהל חברה תקינה.</w:t>
      </w:r>
    </w:p>
    <w:p w14:paraId="265F2A86" w14:textId="77777777" w:rsidR="00000000" w:rsidRDefault="000C6BB5">
      <w:pPr>
        <w:pStyle w:val="a0"/>
        <w:rPr>
          <w:rFonts w:hint="cs"/>
          <w:rtl/>
        </w:rPr>
      </w:pPr>
    </w:p>
    <w:p w14:paraId="2BEF1C71" w14:textId="77777777" w:rsidR="00000000" w:rsidRDefault="000C6BB5">
      <w:pPr>
        <w:pStyle w:val="a0"/>
        <w:rPr>
          <w:rFonts w:hint="cs"/>
          <w:rtl/>
        </w:rPr>
      </w:pPr>
      <w:r>
        <w:rPr>
          <w:rFonts w:hint="cs"/>
          <w:rtl/>
        </w:rPr>
        <w:t xml:space="preserve">על כן, אדוני היושב-ראש, אני חושב שהגיע הזמן שהציבור יתעשת, יפסיק ללכת שבי אחרי ההסתה הפרועה שמנוהלת על-ידי ממשלה, על כל זרועותיה - גם </w:t>
      </w:r>
      <w:r>
        <w:rPr>
          <w:rFonts w:hint="cs"/>
          <w:rtl/>
        </w:rPr>
        <w:t xml:space="preserve">על-ידי התקשורת, גם על-ידי הבית הזה, גם על-ידי הממשלה, כשהוא מולך שבי בצורה מבישה על-ידי הסתה פרועה ובלתי פוסקת נגד העובדים שנאבקים על זכויותיהם. תודה רבה, אדוני. </w:t>
      </w:r>
    </w:p>
    <w:p w14:paraId="0F22D2A7" w14:textId="77777777" w:rsidR="00000000" w:rsidRDefault="000C6BB5">
      <w:pPr>
        <w:pStyle w:val="af1"/>
        <w:rPr>
          <w:rFonts w:hint="cs"/>
          <w:rtl/>
        </w:rPr>
      </w:pPr>
      <w:r>
        <w:rPr>
          <w:rtl/>
        </w:rPr>
        <w:br/>
        <w:t xml:space="preserve">היו"ר </w:t>
      </w:r>
      <w:r>
        <w:rPr>
          <w:rFonts w:hint="cs"/>
          <w:rtl/>
        </w:rPr>
        <w:t>מיכאל נודלמן</w:t>
      </w:r>
      <w:r>
        <w:rPr>
          <w:rtl/>
        </w:rPr>
        <w:t>:</w:t>
      </w:r>
    </w:p>
    <w:p w14:paraId="45F7FB9A" w14:textId="77777777" w:rsidR="00000000" w:rsidRDefault="000C6BB5">
      <w:pPr>
        <w:pStyle w:val="a0"/>
        <w:rPr>
          <w:rFonts w:hint="cs"/>
          <w:rtl/>
        </w:rPr>
      </w:pPr>
    </w:p>
    <w:p w14:paraId="557C1FDB" w14:textId="77777777" w:rsidR="00000000" w:rsidRDefault="000C6BB5">
      <w:pPr>
        <w:pStyle w:val="a0"/>
        <w:rPr>
          <w:rFonts w:hint="cs"/>
          <w:rtl/>
        </w:rPr>
      </w:pPr>
      <w:r>
        <w:rPr>
          <w:rFonts w:hint="cs"/>
          <w:rtl/>
        </w:rPr>
        <w:t xml:space="preserve">תודה רבה. חבר הכנסת עזמי בשארה - אינו נוכח. חבר הכנסת אחמד טיבי - אינו </w:t>
      </w:r>
      <w:r>
        <w:rPr>
          <w:rFonts w:hint="cs"/>
          <w:rtl/>
        </w:rPr>
        <w:t>נוכח. חבר הכנסת דניאל בנלולו - אינו נוכח. חבר הכנסת אופיר פינס-פז, בבקשה.</w:t>
      </w:r>
    </w:p>
    <w:p w14:paraId="15DEF764" w14:textId="77777777" w:rsidR="00000000" w:rsidRDefault="000C6BB5">
      <w:pPr>
        <w:pStyle w:val="a"/>
        <w:rPr>
          <w:rtl/>
        </w:rPr>
      </w:pPr>
      <w:r>
        <w:rPr>
          <w:rtl/>
        </w:rPr>
        <w:br/>
      </w:r>
      <w:bookmarkStart w:id="400" w:name="FS000000455T02_08_2004_22_08_11"/>
      <w:bookmarkStart w:id="401" w:name="_Toc100311768"/>
      <w:bookmarkEnd w:id="400"/>
      <w:r>
        <w:rPr>
          <w:rtl/>
        </w:rPr>
        <w:t>אופיר פינס-פז (העבודה-מימד):</w:t>
      </w:r>
      <w:bookmarkEnd w:id="401"/>
    </w:p>
    <w:p w14:paraId="25C58136" w14:textId="77777777" w:rsidR="00000000" w:rsidRDefault="000C6BB5">
      <w:pPr>
        <w:pStyle w:val="a0"/>
        <w:rPr>
          <w:rtl/>
        </w:rPr>
      </w:pPr>
    </w:p>
    <w:p w14:paraId="24FAABD7" w14:textId="77777777" w:rsidR="00000000" w:rsidRDefault="000C6BB5">
      <w:pPr>
        <w:pStyle w:val="a0"/>
        <w:rPr>
          <w:rFonts w:hint="cs"/>
          <w:rtl/>
        </w:rPr>
      </w:pPr>
      <w:r>
        <w:rPr>
          <w:rFonts w:hint="cs"/>
          <w:rtl/>
        </w:rPr>
        <w:t>אדוני היושב-ראש, חברי חברי הכנסת, ראשית, נדמה לי שהצעת החוק שהציע סגן שר הביטחון היא הצעת חוק נכונה. אני מתפלא שאנחנו נמצאים באוגוסט 2004 ועדיין יש צור</w:t>
      </w:r>
      <w:r>
        <w:rPr>
          <w:rFonts w:hint="cs"/>
          <w:rtl/>
        </w:rPr>
        <w:t>ך להתאים בין סדר הדין הפלילי ודיני הראיות הנוהגים בדין הצבאי לבין סדר הדין הפלילי ודיני הראיות שנהוגים בדין הכללי. אבל, אם זה לא נעשה, ודאי שיש צורך לעשות זאת, וטוב מאוחר מאשר אף פעם לא, ולכן אני כמובן מתכוון לתמוך בהצעת החוק, ולנצל את מעט הזמן שנותר לי כד</w:t>
      </w:r>
      <w:r>
        <w:rPr>
          <w:rFonts w:hint="cs"/>
          <w:rtl/>
        </w:rPr>
        <w:t xml:space="preserve">י לומר: נפל היום דבר בישראל במפלגת שינוי. </w:t>
      </w:r>
    </w:p>
    <w:p w14:paraId="3F9F2BED" w14:textId="77777777" w:rsidR="00000000" w:rsidRDefault="000C6BB5">
      <w:pPr>
        <w:pStyle w:val="a0"/>
        <w:rPr>
          <w:rFonts w:hint="cs"/>
          <w:rtl/>
        </w:rPr>
      </w:pPr>
    </w:p>
    <w:p w14:paraId="5864EE40" w14:textId="77777777" w:rsidR="00000000" w:rsidRDefault="000C6BB5">
      <w:pPr>
        <w:pStyle w:val="a0"/>
        <w:rPr>
          <w:rFonts w:hint="cs"/>
          <w:rtl/>
        </w:rPr>
      </w:pPr>
      <w:r>
        <w:rPr>
          <w:rFonts w:hint="cs"/>
          <w:rtl/>
        </w:rPr>
        <w:t xml:space="preserve">תראו, כשמפלגה מודיעה שהיא מתפרקת מהעיקרון הראשי שלה, זו מהפכה וזו דרמה - ובשינוי זה בסך הכול עבר די בשקט. אני רוצה לומר - זה נכון שזו אם כל הזיגזגים, ופליק-פלאק לאחור שנדיה קומנצ'י לא היתה מסוגלת לעשות. זה נכון. </w:t>
      </w:r>
      <w:r>
        <w:rPr>
          <w:rFonts w:hint="cs"/>
          <w:rtl/>
        </w:rPr>
        <w:t>מצד שני - - -</w:t>
      </w:r>
    </w:p>
    <w:p w14:paraId="3314EE35" w14:textId="77777777" w:rsidR="00000000" w:rsidRDefault="000C6BB5">
      <w:pPr>
        <w:pStyle w:val="af0"/>
        <w:rPr>
          <w:rtl/>
        </w:rPr>
      </w:pPr>
      <w:r>
        <w:rPr>
          <w:rtl/>
        </w:rPr>
        <w:br/>
        <w:t>איוב קרא (הליכוד):</w:t>
      </w:r>
    </w:p>
    <w:p w14:paraId="450342BE" w14:textId="77777777" w:rsidR="00000000" w:rsidRDefault="000C6BB5">
      <w:pPr>
        <w:pStyle w:val="a0"/>
        <w:rPr>
          <w:rtl/>
        </w:rPr>
      </w:pPr>
    </w:p>
    <w:p w14:paraId="2924448C" w14:textId="77777777" w:rsidR="00000000" w:rsidRDefault="000C6BB5">
      <w:pPr>
        <w:pStyle w:val="a0"/>
        <w:rPr>
          <w:rFonts w:hint="cs"/>
          <w:rtl/>
        </w:rPr>
      </w:pPr>
      <w:r>
        <w:rPr>
          <w:rFonts w:hint="cs"/>
          <w:rtl/>
        </w:rPr>
        <w:t>ואתם נשארים - - -</w:t>
      </w:r>
    </w:p>
    <w:p w14:paraId="6F667A4F" w14:textId="77777777" w:rsidR="00000000" w:rsidRDefault="000C6BB5">
      <w:pPr>
        <w:pStyle w:val="-"/>
        <w:rPr>
          <w:rtl/>
        </w:rPr>
      </w:pPr>
      <w:r>
        <w:rPr>
          <w:rtl/>
        </w:rPr>
        <w:br/>
      </w:r>
      <w:bookmarkStart w:id="402" w:name="FS000000455T02_08_2004_22_14_24C"/>
      <w:bookmarkEnd w:id="402"/>
      <w:r>
        <w:rPr>
          <w:rtl/>
        </w:rPr>
        <w:t>אופיר פינס-פז (העבודה-מימד):</w:t>
      </w:r>
    </w:p>
    <w:p w14:paraId="496F2588" w14:textId="77777777" w:rsidR="00000000" w:rsidRDefault="000C6BB5">
      <w:pPr>
        <w:pStyle w:val="a0"/>
        <w:rPr>
          <w:rtl/>
        </w:rPr>
      </w:pPr>
    </w:p>
    <w:p w14:paraId="47FF9D8F" w14:textId="77777777" w:rsidR="00000000" w:rsidRDefault="000C6BB5">
      <w:pPr>
        <w:pStyle w:val="a0"/>
        <w:rPr>
          <w:rFonts w:hint="cs"/>
          <w:rtl/>
        </w:rPr>
      </w:pPr>
      <w:r>
        <w:rPr>
          <w:rFonts w:hint="cs"/>
          <w:rtl/>
        </w:rPr>
        <w:t xml:space="preserve">או, זה מה שאני רוצה להגיד לך. לא כל זיגזג - אפילו אם הוא הקיצוני והנורא ביותר מבחינה תפיסתית - גם יש הכרח לגנות אותו. </w:t>
      </w:r>
    </w:p>
    <w:p w14:paraId="344C57E8" w14:textId="77777777" w:rsidR="00000000" w:rsidRDefault="000C6BB5">
      <w:pPr>
        <w:pStyle w:val="a0"/>
        <w:rPr>
          <w:rFonts w:hint="cs"/>
          <w:rtl/>
        </w:rPr>
      </w:pPr>
    </w:p>
    <w:p w14:paraId="6FD53AC4" w14:textId="77777777" w:rsidR="00000000" w:rsidRDefault="000C6BB5">
      <w:pPr>
        <w:pStyle w:val="a0"/>
        <w:rPr>
          <w:rFonts w:hint="cs"/>
          <w:rtl/>
        </w:rPr>
      </w:pPr>
      <w:r>
        <w:rPr>
          <w:rFonts w:hint="cs"/>
          <w:rtl/>
        </w:rPr>
        <w:t xml:space="preserve">למה? אומר לכם. קודם כול, העיקרון שלא לשבת בשום תנאי </w:t>
      </w:r>
      <w:r>
        <w:rPr>
          <w:rFonts w:hint="cs"/>
          <w:rtl/>
        </w:rPr>
        <w:t>ובשום מחיר עם חרדים, בעיני הוא לא עיקרון מקודש, ואפילו לא בהכרח נכון. נכון שהוא נשמע נפלא והוא מאוד פופוליסטי, וכדאי להשתמש בו לפני בחירות למי שרוצה את קולות הציבור החילוני המובהק - שבאמת לא פעם כועס מאוד, לא על הציבור החרדי, אלא על נציגיו בכנסת - אבל עדיי</w:t>
      </w:r>
      <w:r>
        <w:rPr>
          <w:rFonts w:hint="cs"/>
          <w:rtl/>
        </w:rPr>
        <w:t>ן זה עיקרון פופוליסטי שלא מחזיק מים בימים אמיתיים.</w:t>
      </w:r>
    </w:p>
    <w:p w14:paraId="623C6916" w14:textId="77777777" w:rsidR="00000000" w:rsidRDefault="000C6BB5">
      <w:pPr>
        <w:pStyle w:val="a0"/>
        <w:rPr>
          <w:rFonts w:hint="cs"/>
          <w:rtl/>
        </w:rPr>
      </w:pPr>
    </w:p>
    <w:p w14:paraId="429862CF" w14:textId="77777777" w:rsidR="00000000" w:rsidRDefault="000C6BB5">
      <w:pPr>
        <w:pStyle w:val="a0"/>
        <w:rPr>
          <w:rFonts w:hint="cs"/>
          <w:rtl/>
        </w:rPr>
      </w:pPr>
      <w:r>
        <w:rPr>
          <w:rFonts w:hint="cs"/>
          <w:rtl/>
        </w:rPr>
        <w:t>אני אומר את זה לך, חברי חבר הכנסת רשף חן, יושב-ראש סיעת שינוי. מהעניין הזה צריך ללמוד רק לקח - שהחיים לא מתחילים ונגמרים רק בערב בחירות, ולכל בחירות יש עוד בחירות. הרי אתם כבר לא מחזיקים בעיקרון הזה גם בר</w:t>
      </w:r>
      <w:r>
        <w:rPr>
          <w:rFonts w:hint="cs"/>
          <w:rtl/>
        </w:rPr>
        <w:t>מת השלטון המקומי בשניים-שלושה מקומות, כי זה עיקרון בלתי אפשרי. ואני אומר לך, למרות הזיגזג - - -</w:t>
      </w:r>
    </w:p>
    <w:p w14:paraId="6B1375AA" w14:textId="77777777" w:rsidR="00000000" w:rsidRDefault="000C6BB5">
      <w:pPr>
        <w:pStyle w:val="af0"/>
        <w:rPr>
          <w:rFonts w:hint="cs"/>
          <w:rtl/>
        </w:rPr>
      </w:pPr>
      <w:r>
        <w:rPr>
          <w:rtl/>
        </w:rPr>
        <w:br/>
        <w:t>רשף חן (שינוי):</w:t>
      </w:r>
    </w:p>
    <w:p w14:paraId="6495EC1F" w14:textId="77777777" w:rsidR="00000000" w:rsidRDefault="000C6BB5">
      <w:pPr>
        <w:pStyle w:val="af0"/>
        <w:rPr>
          <w:rFonts w:hint="cs"/>
          <w:rtl/>
        </w:rPr>
      </w:pPr>
    </w:p>
    <w:p w14:paraId="66905AB8" w14:textId="77777777" w:rsidR="00000000" w:rsidRDefault="000C6BB5">
      <w:pPr>
        <w:pStyle w:val="af0"/>
        <w:rPr>
          <w:rFonts w:hint="cs"/>
          <w:b w:val="0"/>
          <w:bCs w:val="0"/>
          <w:u w:val="none"/>
          <w:rtl/>
        </w:rPr>
      </w:pPr>
    </w:p>
    <w:p w14:paraId="4AF52F8B" w14:textId="77777777" w:rsidR="00000000" w:rsidRDefault="000C6BB5">
      <w:pPr>
        <w:pStyle w:val="af0"/>
        <w:rPr>
          <w:rFonts w:hint="cs"/>
          <w:b w:val="0"/>
          <w:bCs w:val="0"/>
          <w:u w:val="none"/>
          <w:rtl/>
        </w:rPr>
      </w:pPr>
      <w:r>
        <w:rPr>
          <w:rFonts w:hint="cs"/>
          <w:b w:val="0"/>
          <w:bCs w:val="0"/>
          <w:u w:val="none"/>
          <w:rtl/>
        </w:rPr>
        <w:tab/>
        <w:t>על איזה עיקרון אתה מדבר?</w:t>
      </w:r>
    </w:p>
    <w:p w14:paraId="3B2DB426" w14:textId="77777777" w:rsidR="00000000" w:rsidRDefault="000C6BB5">
      <w:pPr>
        <w:pStyle w:val="af0"/>
        <w:rPr>
          <w:rFonts w:hint="cs"/>
          <w:b w:val="0"/>
          <w:bCs w:val="0"/>
          <w:u w:val="none"/>
          <w:rtl/>
        </w:rPr>
      </w:pPr>
    </w:p>
    <w:p w14:paraId="6364E8AC" w14:textId="77777777" w:rsidR="00000000" w:rsidRDefault="000C6BB5">
      <w:pPr>
        <w:pStyle w:val="-"/>
        <w:rPr>
          <w:rtl/>
        </w:rPr>
      </w:pPr>
      <w:r>
        <w:rPr>
          <w:rtl/>
        </w:rPr>
        <w:br/>
      </w:r>
      <w:bookmarkStart w:id="403" w:name="FS000000455T02_08_2004_22_18_03C"/>
      <w:bookmarkEnd w:id="403"/>
      <w:r>
        <w:rPr>
          <w:rtl/>
        </w:rPr>
        <w:t>אופיר פינס-פז (העבודה-מימד):</w:t>
      </w:r>
    </w:p>
    <w:p w14:paraId="313F0AA4" w14:textId="77777777" w:rsidR="00000000" w:rsidRDefault="000C6BB5">
      <w:pPr>
        <w:pStyle w:val="a0"/>
        <w:rPr>
          <w:rtl/>
        </w:rPr>
      </w:pPr>
    </w:p>
    <w:p w14:paraId="5A880E97" w14:textId="77777777" w:rsidR="00000000" w:rsidRDefault="000C6BB5">
      <w:pPr>
        <w:pStyle w:val="a0"/>
        <w:rPr>
          <w:rFonts w:hint="cs"/>
          <w:rtl/>
        </w:rPr>
      </w:pPr>
      <w:r>
        <w:rPr>
          <w:rFonts w:hint="cs"/>
          <w:rtl/>
        </w:rPr>
        <w:t xml:space="preserve">אני מדבר על העיקרון שהחלטתם לא לשבת עם החרדים. למרות הזיגזג שעשיתם, אני אומר לכם - </w:t>
      </w:r>
      <w:r>
        <w:rPr>
          <w:rFonts w:hint="cs"/>
          <w:rtl/>
        </w:rPr>
        <w:t xml:space="preserve">אני בעד הזיגזג הזה, משום שאם יש היום הזדמנות לפנות את ההתנחלויות ברצועת-עזה ובצפון-השומרון, לצאת מעזה, ואם זה תלוי בכם -  אם, אני לא יודע - אבל אם זה תלוי בכם, זה בעיני נושא ועיקרון הרבה יותר חשוב לעם ישראל ולמדינת ישראל. </w:t>
      </w:r>
    </w:p>
    <w:p w14:paraId="30A4AEF7" w14:textId="77777777" w:rsidR="00000000" w:rsidRDefault="000C6BB5">
      <w:pPr>
        <w:pStyle w:val="af0"/>
        <w:rPr>
          <w:rtl/>
        </w:rPr>
      </w:pPr>
      <w:r>
        <w:rPr>
          <w:rtl/>
        </w:rPr>
        <w:br/>
        <w:t>רשף חן (שינוי):</w:t>
      </w:r>
    </w:p>
    <w:p w14:paraId="38D91A17" w14:textId="77777777" w:rsidR="00000000" w:rsidRDefault="000C6BB5">
      <w:pPr>
        <w:pStyle w:val="a0"/>
        <w:rPr>
          <w:rtl/>
        </w:rPr>
      </w:pPr>
    </w:p>
    <w:p w14:paraId="7BCAAE75" w14:textId="77777777" w:rsidR="00000000" w:rsidRDefault="000C6BB5">
      <w:pPr>
        <w:pStyle w:val="a0"/>
        <w:rPr>
          <w:rFonts w:hint="cs"/>
          <w:rtl/>
        </w:rPr>
      </w:pPr>
      <w:r>
        <w:rPr>
          <w:rFonts w:hint="cs"/>
          <w:rtl/>
        </w:rPr>
        <w:t>- - - מסכימים ל</w:t>
      </w:r>
      <w:r>
        <w:rPr>
          <w:rFonts w:hint="cs"/>
          <w:rtl/>
        </w:rPr>
        <w:t>נישואים אזרחיים - - -</w:t>
      </w:r>
    </w:p>
    <w:p w14:paraId="2993B0FF" w14:textId="77777777" w:rsidR="00000000" w:rsidRDefault="000C6BB5">
      <w:pPr>
        <w:pStyle w:val="-"/>
        <w:rPr>
          <w:rtl/>
        </w:rPr>
      </w:pPr>
      <w:r>
        <w:rPr>
          <w:rtl/>
        </w:rPr>
        <w:br/>
      </w:r>
      <w:bookmarkStart w:id="404" w:name="FS000000455T02_08_2004_22_23_34C"/>
      <w:bookmarkStart w:id="405" w:name="FS000000455T02_08_2004_22_24_15C"/>
      <w:bookmarkEnd w:id="404"/>
      <w:bookmarkEnd w:id="405"/>
      <w:r>
        <w:rPr>
          <w:rtl/>
        </w:rPr>
        <w:t>אופיר פינס-פז (העבודה-מימד):</w:t>
      </w:r>
    </w:p>
    <w:p w14:paraId="21F9EF18" w14:textId="77777777" w:rsidR="00000000" w:rsidRDefault="000C6BB5">
      <w:pPr>
        <w:pStyle w:val="a0"/>
        <w:rPr>
          <w:rFonts w:hint="cs"/>
          <w:rtl/>
        </w:rPr>
      </w:pPr>
    </w:p>
    <w:p w14:paraId="0C563800" w14:textId="77777777" w:rsidR="00000000" w:rsidRDefault="000C6BB5">
      <w:pPr>
        <w:pStyle w:val="a0"/>
        <w:rPr>
          <w:rFonts w:hint="cs"/>
          <w:rtl/>
        </w:rPr>
      </w:pPr>
      <w:r>
        <w:rPr>
          <w:rFonts w:hint="cs"/>
          <w:rtl/>
        </w:rPr>
        <w:t xml:space="preserve">כן. אם יהדות התורה תסכים לעניין של ברית הזוגיות - זה בכלל יהיה נפלא. </w:t>
      </w:r>
    </w:p>
    <w:p w14:paraId="62AF0807" w14:textId="77777777" w:rsidR="00000000" w:rsidRDefault="000C6BB5">
      <w:pPr>
        <w:pStyle w:val="af0"/>
        <w:rPr>
          <w:rFonts w:hint="cs"/>
          <w:rtl/>
        </w:rPr>
      </w:pPr>
    </w:p>
    <w:p w14:paraId="6FD3DEF0" w14:textId="77777777" w:rsidR="00000000" w:rsidRDefault="000C6BB5">
      <w:pPr>
        <w:pStyle w:val="af0"/>
        <w:rPr>
          <w:rtl/>
        </w:rPr>
      </w:pPr>
      <w:r>
        <w:rPr>
          <w:rtl/>
        </w:rPr>
        <w:t>יצחק כהן (ש"ס):</w:t>
      </w:r>
    </w:p>
    <w:p w14:paraId="2E1C9AB2" w14:textId="77777777" w:rsidR="00000000" w:rsidRDefault="000C6BB5">
      <w:pPr>
        <w:pStyle w:val="a0"/>
        <w:rPr>
          <w:rtl/>
        </w:rPr>
      </w:pPr>
    </w:p>
    <w:p w14:paraId="1A675BBC" w14:textId="77777777" w:rsidR="00000000" w:rsidRDefault="000C6BB5">
      <w:pPr>
        <w:pStyle w:val="a0"/>
        <w:rPr>
          <w:rFonts w:hint="cs"/>
          <w:rtl/>
        </w:rPr>
      </w:pPr>
      <w:r>
        <w:rPr>
          <w:rFonts w:hint="cs"/>
          <w:rtl/>
        </w:rPr>
        <w:t>מוישה, שמעת? אתם מסכימים לברית הזוגיות - - -</w:t>
      </w:r>
    </w:p>
    <w:p w14:paraId="0A36F033" w14:textId="77777777" w:rsidR="00000000" w:rsidRDefault="000C6BB5">
      <w:pPr>
        <w:pStyle w:val="af0"/>
        <w:rPr>
          <w:rtl/>
        </w:rPr>
      </w:pPr>
      <w:r>
        <w:rPr>
          <w:rtl/>
        </w:rPr>
        <w:br/>
        <w:t>קריאות:</w:t>
      </w:r>
    </w:p>
    <w:p w14:paraId="78A99124" w14:textId="77777777" w:rsidR="00000000" w:rsidRDefault="000C6BB5">
      <w:pPr>
        <w:pStyle w:val="a0"/>
        <w:rPr>
          <w:rtl/>
        </w:rPr>
      </w:pPr>
    </w:p>
    <w:p w14:paraId="1C321043" w14:textId="77777777" w:rsidR="00000000" w:rsidRDefault="000C6BB5">
      <w:pPr>
        <w:pStyle w:val="a0"/>
        <w:rPr>
          <w:rFonts w:hint="cs"/>
          <w:rtl/>
        </w:rPr>
      </w:pPr>
      <w:r>
        <w:rPr>
          <w:rFonts w:hint="cs"/>
          <w:rtl/>
        </w:rPr>
        <w:t>- - -</w:t>
      </w:r>
    </w:p>
    <w:p w14:paraId="47A68952" w14:textId="77777777" w:rsidR="00000000" w:rsidRDefault="000C6BB5">
      <w:pPr>
        <w:pStyle w:val="-"/>
        <w:rPr>
          <w:rtl/>
        </w:rPr>
      </w:pPr>
      <w:r>
        <w:rPr>
          <w:rtl/>
        </w:rPr>
        <w:br/>
      </w:r>
      <w:bookmarkStart w:id="406" w:name="FS000000455T02_08_2004_22_25_10C"/>
      <w:bookmarkEnd w:id="406"/>
      <w:r>
        <w:rPr>
          <w:rtl/>
        </w:rPr>
        <w:t>אופיר פינס-פז (העבודה-מימד):</w:t>
      </w:r>
    </w:p>
    <w:p w14:paraId="5AEEE45B" w14:textId="77777777" w:rsidR="00000000" w:rsidRDefault="000C6BB5">
      <w:pPr>
        <w:pStyle w:val="a0"/>
        <w:rPr>
          <w:rtl/>
        </w:rPr>
      </w:pPr>
    </w:p>
    <w:p w14:paraId="19BB6189" w14:textId="77777777" w:rsidR="00000000" w:rsidRDefault="000C6BB5">
      <w:pPr>
        <w:pStyle w:val="a0"/>
        <w:rPr>
          <w:rFonts w:hint="cs"/>
          <w:rtl/>
        </w:rPr>
      </w:pPr>
      <w:r>
        <w:rPr>
          <w:rFonts w:hint="cs"/>
          <w:rtl/>
        </w:rPr>
        <w:t>מאה אחוז. אני חושב שכול</w:t>
      </w:r>
      <w:r>
        <w:rPr>
          <w:rFonts w:hint="cs"/>
          <w:rtl/>
        </w:rPr>
        <w:t xml:space="preserve">ם צריכים להתגמש. משה גפני צריך להסכים לברית הזוגיות, ואני מבין כבר שהחיוך שלו אומר: הן, מסכים אני, או משהו כזה. </w:t>
      </w:r>
    </w:p>
    <w:p w14:paraId="44997C84" w14:textId="77777777" w:rsidR="00000000" w:rsidRDefault="000C6BB5">
      <w:pPr>
        <w:pStyle w:val="af0"/>
        <w:rPr>
          <w:rtl/>
        </w:rPr>
      </w:pPr>
      <w:r>
        <w:rPr>
          <w:rtl/>
        </w:rPr>
        <w:br/>
        <w:t>דוד אזולאי (ש"ס):</w:t>
      </w:r>
    </w:p>
    <w:p w14:paraId="4F4AB330" w14:textId="77777777" w:rsidR="00000000" w:rsidRDefault="000C6BB5">
      <w:pPr>
        <w:pStyle w:val="a0"/>
        <w:rPr>
          <w:rtl/>
        </w:rPr>
      </w:pPr>
    </w:p>
    <w:p w14:paraId="7FC90D1A" w14:textId="77777777" w:rsidR="00000000" w:rsidRDefault="000C6BB5">
      <w:pPr>
        <w:pStyle w:val="a0"/>
        <w:rPr>
          <w:rFonts w:hint="cs"/>
          <w:rtl/>
        </w:rPr>
      </w:pPr>
      <w:r>
        <w:rPr>
          <w:rFonts w:hint="cs"/>
          <w:rtl/>
        </w:rPr>
        <w:t xml:space="preserve">אל תחשוד בכשרים. </w:t>
      </w:r>
    </w:p>
    <w:p w14:paraId="5F08A863" w14:textId="77777777" w:rsidR="00000000" w:rsidRDefault="000C6BB5">
      <w:pPr>
        <w:pStyle w:val="-"/>
        <w:rPr>
          <w:rtl/>
        </w:rPr>
      </w:pPr>
      <w:r>
        <w:rPr>
          <w:rtl/>
        </w:rPr>
        <w:br/>
      </w:r>
      <w:bookmarkStart w:id="407" w:name="FS000000455T02_08_2004_22_26_05C"/>
      <w:bookmarkEnd w:id="407"/>
      <w:r>
        <w:rPr>
          <w:rtl/>
        </w:rPr>
        <w:t>אופיר פינס-פז (העבודה-מימד):</w:t>
      </w:r>
    </w:p>
    <w:p w14:paraId="6A30C73D" w14:textId="77777777" w:rsidR="00000000" w:rsidRDefault="000C6BB5">
      <w:pPr>
        <w:pStyle w:val="a0"/>
        <w:rPr>
          <w:rtl/>
        </w:rPr>
      </w:pPr>
    </w:p>
    <w:p w14:paraId="6C5850DD" w14:textId="77777777" w:rsidR="00000000" w:rsidRDefault="000C6BB5">
      <w:pPr>
        <w:pStyle w:val="a0"/>
        <w:rPr>
          <w:rFonts w:hint="cs"/>
          <w:rtl/>
        </w:rPr>
      </w:pPr>
      <w:r>
        <w:rPr>
          <w:rFonts w:hint="cs"/>
          <w:rtl/>
        </w:rPr>
        <w:t>מכל מקום, אני אומר לכם, חבר'ה, זו אומנם טראומה עבורכם - -</w:t>
      </w:r>
    </w:p>
    <w:p w14:paraId="13232918" w14:textId="77777777" w:rsidR="00000000" w:rsidRDefault="000C6BB5">
      <w:pPr>
        <w:pStyle w:val="af0"/>
        <w:rPr>
          <w:rtl/>
        </w:rPr>
      </w:pPr>
      <w:r>
        <w:rPr>
          <w:rtl/>
        </w:rPr>
        <w:br/>
        <w:t>משה גפני (יהדות</w:t>
      </w:r>
      <w:r>
        <w:rPr>
          <w:rtl/>
        </w:rPr>
        <w:t xml:space="preserve"> התורה):</w:t>
      </w:r>
    </w:p>
    <w:p w14:paraId="46EC4C78" w14:textId="77777777" w:rsidR="00000000" w:rsidRDefault="000C6BB5">
      <w:pPr>
        <w:pStyle w:val="a0"/>
        <w:rPr>
          <w:rtl/>
        </w:rPr>
      </w:pPr>
    </w:p>
    <w:p w14:paraId="723E6DC2" w14:textId="77777777" w:rsidR="00000000" w:rsidRDefault="000C6BB5">
      <w:pPr>
        <w:pStyle w:val="a0"/>
        <w:rPr>
          <w:rFonts w:hint="cs"/>
          <w:rtl/>
        </w:rPr>
      </w:pPr>
      <w:r>
        <w:rPr>
          <w:rFonts w:hint="cs"/>
          <w:rtl/>
        </w:rPr>
        <w:t>מי דרש את זה?</w:t>
      </w:r>
    </w:p>
    <w:p w14:paraId="6005A755" w14:textId="77777777" w:rsidR="00000000" w:rsidRDefault="000C6BB5">
      <w:pPr>
        <w:pStyle w:val="af0"/>
        <w:rPr>
          <w:rtl/>
        </w:rPr>
      </w:pPr>
      <w:r>
        <w:rPr>
          <w:rtl/>
        </w:rPr>
        <w:br/>
        <w:t>רוני בריזון (שינוי):</w:t>
      </w:r>
    </w:p>
    <w:p w14:paraId="53F14B75" w14:textId="77777777" w:rsidR="00000000" w:rsidRDefault="000C6BB5">
      <w:pPr>
        <w:pStyle w:val="a0"/>
        <w:rPr>
          <w:rtl/>
        </w:rPr>
      </w:pPr>
    </w:p>
    <w:p w14:paraId="6AE8B0B3" w14:textId="77777777" w:rsidR="00000000" w:rsidRDefault="000C6BB5">
      <w:pPr>
        <w:pStyle w:val="a0"/>
        <w:rPr>
          <w:rFonts w:hint="cs"/>
          <w:rtl/>
        </w:rPr>
      </w:pPr>
      <w:r>
        <w:rPr>
          <w:rFonts w:hint="cs"/>
          <w:rtl/>
        </w:rPr>
        <w:t>אני דרשתי - - -</w:t>
      </w:r>
    </w:p>
    <w:p w14:paraId="7BCFC420" w14:textId="77777777" w:rsidR="00000000" w:rsidRDefault="000C6BB5">
      <w:pPr>
        <w:pStyle w:val="af0"/>
        <w:rPr>
          <w:rtl/>
        </w:rPr>
      </w:pPr>
      <w:r>
        <w:rPr>
          <w:rtl/>
        </w:rPr>
        <w:br/>
        <w:t>קריאות:</w:t>
      </w:r>
    </w:p>
    <w:p w14:paraId="6CA3FEA0" w14:textId="77777777" w:rsidR="00000000" w:rsidRDefault="000C6BB5">
      <w:pPr>
        <w:pStyle w:val="a0"/>
        <w:rPr>
          <w:rtl/>
        </w:rPr>
      </w:pPr>
    </w:p>
    <w:p w14:paraId="6A6C3BD4" w14:textId="77777777" w:rsidR="00000000" w:rsidRDefault="000C6BB5">
      <w:pPr>
        <w:pStyle w:val="a0"/>
        <w:rPr>
          <w:rFonts w:hint="cs"/>
          <w:rtl/>
        </w:rPr>
      </w:pPr>
      <w:r>
        <w:rPr>
          <w:rFonts w:hint="cs"/>
          <w:rtl/>
        </w:rPr>
        <w:t>- - -</w:t>
      </w:r>
    </w:p>
    <w:p w14:paraId="55403005" w14:textId="77777777" w:rsidR="00000000" w:rsidRDefault="000C6BB5">
      <w:pPr>
        <w:pStyle w:val="-"/>
        <w:rPr>
          <w:rtl/>
        </w:rPr>
      </w:pPr>
      <w:r>
        <w:rPr>
          <w:rFonts w:hint="cs"/>
          <w:rtl/>
        </w:rPr>
        <w:br/>
      </w:r>
      <w:bookmarkStart w:id="408" w:name="FS000000455T02_08_2004_22_26_53C"/>
      <w:bookmarkEnd w:id="408"/>
      <w:r>
        <w:rPr>
          <w:rFonts w:hint="eastAsia"/>
          <w:rtl/>
        </w:rPr>
        <w:t>אופיר</w:t>
      </w:r>
      <w:r>
        <w:rPr>
          <w:rtl/>
        </w:rPr>
        <w:t xml:space="preserve"> פינס-פז (העבודה-מימד):</w:t>
      </w:r>
    </w:p>
    <w:p w14:paraId="1A7F2143" w14:textId="77777777" w:rsidR="00000000" w:rsidRDefault="000C6BB5">
      <w:pPr>
        <w:pStyle w:val="a0"/>
        <w:rPr>
          <w:rtl/>
        </w:rPr>
      </w:pPr>
    </w:p>
    <w:p w14:paraId="1A2BBAF8" w14:textId="77777777" w:rsidR="00000000" w:rsidRDefault="000C6BB5">
      <w:pPr>
        <w:pStyle w:val="a0"/>
        <w:rPr>
          <w:rFonts w:hint="cs"/>
          <w:rtl/>
        </w:rPr>
      </w:pPr>
      <w:r>
        <w:rPr>
          <w:rFonts w:hint="cs"/>
          <w:rtl/>
        </w:rPr>
        <w:t>- -  אבל תתגברו עליה, ולהבא - אתם יודעים, תהיו קצת יותר צנועים ברמה הזאת, משום שבסופו של דבר הדברים חוזרים לפעמים כבומרנג - -</w:t>
      </w:r>
    </w:p>
    <w:p w14:paraId="1AB07557" w14:textId="77777777" w:rsidR="00000000" w:rsidRDefault="000C6BB5">
      <w:pPr>
        <w:pStyle w:val="a0"/>
        <w:rPr>
          <w:rFonts w:hint="cs"/>
          <w:rtl/>
        </w:rPr>
      </w:pPr>
    </w:p>
    <w:p w14:paraId="7E925BC0" w14:textId="77777777" w:rsidR="00000000" w:rsidRDefault="000C6BB5">
      <w:pPr>
        <w:pStyle w:val="af0"/>
        <w:rPr>
          <w:rtl/>
        </w:rPr>
      </w:pPr>
      <w:r>
        <w:rPr>
          <w:rFonts w:hint="eastAsia"/>
          <w:rtl/>
        </w:rPr>
        <w:t>יצחק</w:t>
      </w:r>
      <w:r>
        <w:rPr>
          <w:rtl/>
        </w:rPr>
        <w:t xml:space="preserve"> כהן (ש"ס):</w:t>
      </w:r>
    </w:p>
    <w:p w14:paraId="4FD6CA16" w14:textId="77777777" w:rsidR="00000000" w:rsidRDefault="000C6BB5">
      <w:pPr>
        <w:pStyle w:val="a0"/>
        <w:rPr>
          <w:rFonts w:hint="cs"/>
          <w:rtl/>
        </w:rPr>
      </w:pPr>
    </w:p>
    <w:p w14:paraId="7E139936" w14:textId="77777777" w:rsidR="00000000" w:rsidRDefault="000C6BB5">
      <w:pPr>
        <w:pStyle w:val="a0"/>
        <w:rPr>
          <w:rFonts w:hint="cs"/>
          <w:rtl/>
        </w:rPr>
      </w:pPr>
      <w:r>
        <w:rPr>
          <w:rFonts w:hint="cs"/>
          <w:rtl/>
        </w:rPr>
        <w:t>מל</w:t>
      </w:r>
      <w:r>
        <w:rPr>
          <w:rFonts w:hint="cs"/>
          <w:rtl/>
        </w:rPr>
        <w:t xml:space="preserve">ה על טוהר המידות. </w:t>
      </w:r>
    </w:p>
    <w:p w14:paraId="50E9AA0C" w14:textId="77777777" w:rsidR="00000000" w:rsidRDefault="000C6BB5">
      <w:pPr>
        <w:pStyle w:val="-"/>
        <w:rPr>
          <w:rtl/>
        </w:rPr>
      </w:pPr>
      <w:r>
        <w:rPr>
          <w:rtl/>
        </w:rPr>
        <w:br/>
      </w:r>
      <w:bookmarkStart w:id="409" w:name="FS000000455T02_08_2004_22_28_45C"/>
      <w:bookmarkEnd w:id="409"/>
      <w:r>
        <w:rPr>
          <w:rtl/>
        </w:rPr>
        <w:t>אופיר פינס-פז (העבודה-מימד):</w:t>
      </w:r>
    </w:p>
    <w:p w14:paraId="2F2D6AE6" w14:textId="77777777" w:rsidR="00000000" w:rsidRDefault="000C6BB5">
      <w:pPr>
        <w:pStyle w:val="a0"/>
        <w:rPr>
          <w:rtl/>
        </w:rPr>
      </w:pPr>
    </w:p>
    <w:p w14:paraId="7C6AB98A" w14:textId="77777777" w:rsidR="00000000" w:rsidRDefault="000C6BB5">
      <w:pPr>
        <w:pStyle w:val="a0"/>
        <w:rPr>
          <w:rFonts w:hint="cs"/>
          <w:rtl/>
        </w:rPr>
      </w:pPr>
      <w:r>
        <w:rPr>
          <w:rFonts w:hint="cs"/>
          <w:rtl/>
        </w:rPr>
        <w:t xml:space="preserve">- -  אלה החיים. חלק אמרו: התבגרתם; חלק אמרו: הבשלתם. </w:t>
      </w:r>
    </w:p>
    <w:p w14:paraId="255CE7FC" w14:textId="77777777" w:rsidR="00000000" w:rsidRDefault="000C6BB5">
      <w:pPr>
        <w:pStyle w:val="af0"/>
        <w:rPr>
          <w:rtl/>
        </w:rPr>
      </w:pPr>
      <w:r>
        <w:rPr>
          <w:rtl/>
        </w:rPr>
        <w:br/>
        <w:t>קריאות:</w:t>
      </w:r>
    </w:p>
    <w:p w14:paraId="783C63F8" w14:textId="77777777" w:rsidR="00000000" w:rsidRDefault="000C6BB5">
      <w:pPr>
        <w:pStyle w:val="a0"/>
        <w:rPr>
          <w:rtl/>
        </w:rPr>
      </w:pPr>
    </w:p>
    <w:p w14:paraId="3FD40E7D" w14:textId="77777777" w:rsidR="00000000" w:rsidRDefault="000C6BB5">
      <w:pPr>
        <w:pStyle w:val="a0"/>
        <w:rPr>
          <w:rFonts w:hint="cs"/>
          <w:rtl/>
        </w:rPr>
      </w:pPr>
      <w:r>
        <w:rPr>
          <w:rFonts w:hint="cs"/>
          <w:rtl/>
        </w:rPr>
        <w:t>- - -</w:t>
      </w:r>
    </w:p>
    <w:p w14:paraId="453CB2BE" w14:textId="77777777" w:rsidR="00000000" w:rsidRDefault="000C6BB5">
      <w:pPr>
        <w:pStyle w:val="-"/>
        <w:rPr>
          <w:rtl/>
        </w:rPr>
      </w:pPr>
      <w:r>
        <w:rPr>
          <w:rtl/>
        </w:rPr>
        <w:br/>
      </w:r>
      <w:bookmarkStart w:id="410" w:name="FS000000455T02_08_2004_22_29_16C"/>
      <w:bookmarkEnd w:id="410"/>
      <w:r>
        <w:rPr>
          <w:rtl/>
        </w:rPr>
        <w:t>אופיר פינס-פז (העבודה-מימד):</w:t>
      </w:r>
    </w:p>
    <w:p w14:paraId="44A1FAFD" w14:textId="77777777" w:rsidR="00000000" w:rsidRDefault="000C6BB5">
      <w:pPr>
        <w:pStyle w:val="a0"/>
        <w:rPr>
          <w:rtl/>
        </w:rPr>
      </w:pPr>
    </w:p>
    <w:p w14:paraId="15269F31" w14:textId="77777777" w:rsidR="00000000" w:rsidRDefault="000C6BB5">
      <w:pPr>
        <w:pStyle w:val="a0"/>
        <w:rPr>
          <w:rFonts w:hint="cs"/>
          <w:rtl/>
        </w:rPr>
      </w:pPr>
      <w:r>
        <w:rPr>
          <w:rFonts w:hint="cs"/>
          <w:rtl/>
        </w:rPr>
        <w:t xml:space="preserve">מאה אחוז. אני לא רוצה יותר לגזול זמן. תודה, אדוני היושב-ראש. </w:t>
      </w:r>
    </w:p>
    <w:p w14:paraId="05B5E821" w14:textId="77777777" w:rsidR="00000000" w:rsidRDefault="000C6BB5">
      <w:pPr>
        <w:pStyle w:val="af1"/>
        <w:rPr>
          <w:rFonts w:hint="cs"/>
          <w:rtl/>
        </w:rPr>
      </w:pPr>
      <w:r>
        <w:rPr>
          <w:rtl/>
        </w:rPr>
        <w:br/>
        <w:t xml:space="preserve">היו"ר </w:t>
      </w:r>
      <w:r>
        <w:rPr>
          <w:rFonts w:hint="cs"/>
          <w:rtl/>
        </w:rPr>
        <w:t>מיכאל נודלמן</w:t>
      </w:r>
      <w:r>
        <w:rPr>
          <w:rtl/>
        </w:rPr>
        <w:t>:</w:t>
      </w:r>
    </w:p>
    <w:p w14:paraId="2E96FED9" w14:textId="77777777" w:rsidR="00000000" w:rsidRDefault="000C6BB5">
      <w:pPr>
        <w:pStyle w:val="a0"/>
        <w:rPr>
          <w:rFonts w:hint="cs"/>
          <w:rtl/>
        </w:rPr>
      </w:pPr>
    </w:p>
    <w:p w14:paraId="71BBA1E5" w14:textId="77777777" w:rsidR="00000000" w:rsidRDefault="000C6BB5">
      <w:pPr>
        <w:pStyle w:val="a0"/>
        <w:rPr>
          <w:rFonts w:hint="cs"/>
          <w:rtl/>
        </w:rPr>
      </w:pPr>
      <w:r>
        <w:rPr>
          <w:rFonts w:hint="cs"/>
          <w:rtl/>
        </w:rPr>
        <w:t>תודה רבה. חבר הכנסת י</w:t>
      </w:r>
      <w:r>
        <w:rPr>
          <w:rFonts w:hint="cs"/>
          <w:rtl/>
        </w:rPr>
        <w:t xml:space="preserve">צחק לוי. אחריו </w:t>
      </w:r>
      <w:r>
        <w:rPr>
          <w:rtl/>
        </w:rPr>
        <w:t>–</w:t>
      </w:r>
      <w:r>
        <w:rPr>
          <w:rFonts w:hint="cs"/>
          <w:rtl/>
        </w:rPr>
        <w:t xml:space="preserve"> חברי הכנסת טלב אלסאנע, אריה אלדד, איוב קרא, אורי אריאל וחיים אורון.</w:t>
      </w:r>
    </w:p>
    <w:p w14:paraId="463ED0F1" w14:textId="77777777" w:rsidR="00000000" w:rsidRDefault="000C6BB5">
      <w:pPr>
        <w:pStyle w:val="a"/>
        <w:rPr>
          <w:rtl/>
        </w:rPr>
      </w:pPr>
      <w:r>
        <w:rPr>
          <w:rtl/>
        </w:rPr>
        <w:br/>
      </w:r>
      <w:bookmarkStart w:id="411" w:name="FS000000765T02_08_2004_22_38_24"/>
      <w:bookmarkStart w:id="412" w:name="_Toc100311769"/>
      <w:bookmarkEnd w:id="411"/>
      <w:r>
        <w:rPr>
          <w:rtl/>
        </w:rPr>
        <w:t>יצחק לוי (מפד"ל):</w:t>
      </w:r>
      <w:bookmarkEnd w:id="412"/>
    </w:p>
    <w:p w14:paraId="72E2860A" w14:textId="77777777" w:rsidR="00000000" w:rsidRDefault="000C6BB5">
      <w:pPr>
        <w:pStyle w:val="a0"/>
        <w:rPr>
          <w:rFonts w:hint="cs"/>
          <w:rtl/>
        </w:rPr>
      </w:pPr>
    </w:p>
    <w:p w14:paraId="773D1B53" w14:textId="77777777" w:rsidR="00000000" w:rsidRDefault="000C6BB5">
      <w:pPr>
        <w:pStyle w:val="a0"/>
        <w:rPr>
          <w:rFonts w:hint="cs"/>
          <w:rtl/>
        </w:rPr>
      </w:pPr>
      <w:r>
        <w:rPr>
          <w:rFonts w:hint="cs"/>
          <w:rtl/>
        </w:rPr>
        <w:t>אדוני היושב-ראש, רבותי חברי הכנסת, הצעת החוק הנדונה היא אכן הצעה ראויה, רק נכון היה שיוגשו תיקונים יותר מקיפים להצעת חוק השיפוט הצבאי. אנחנו עדים לכך ש</w:t>
      </w:r>
      <w:r>
        <w:rPr>
          <w:rFonts w:hint="cs"/>
          <w:rtl/>
        </w:rPr>
        <w:t>מפעם לפעם הכנסת באה ודנה על קטעים-קטעים של תיקונים בחוק השיפוט הצבאי. הצעת החוק הזאת דנה בענייני ראיות. ולכן הצעתי לסגן שר הביטחון - שאיננו כאן אתנו, שכבר פרש - שאומנם אנחנו נתמוך בחוק הזה, אבל ראוי היה לעשות עבודה קצת יותר מקיפה.</w:t>
      </w:r>
    </w:p>
    <w:p w14:paraId="7E4E3C5B" w14:textId="77777777" w:rsidR="00000000" w:rsidRDefault="000C6BB5">
      <w:pPr>
        <w:pStyle w:val="a0"/>
        <w:rPr>
          <w:rFonts w:hint="cs"/>
          <w:rtl/>
        </w:rPr>
      </w:pPr>
    </w:p>
    <w:p w14:paraId="1A6E5CFB" w14:textId="77777777" w:rsidR="00000000" w:rsidRDefault="000C6BB5">
      <w:pPr>
        <w:pStyle w:val="a0"/>
        <w:rPr>
          <w:rFonts w:hint="cs"/>
          <w:rtl/>
        </w:rPr>
      </w:pPr>
      <w:r>
        <w:rPr>
          <w:rFonts w:hint="cs"/>
          <w:rtl/>
        </w:rPr>
        <w:t xml:space="preserve">כיוון שנשארו לי עוד שתי </w:t>
      </w:r>
      <w:r>
        <w:rPr>
          <w:rFonts w:hint="cs"/>
          <w:rtl/>
        </w:rPr>
        <w:t xml:space="preserve">דקות הייתי רוצה, הרב כהן, לומר איזו מלה אחת גם כן בעניינא דיומא. </w:t>
      </w:r>
    </w:p>
    <w:p w14:paraId="16F1CEA5" w14:textId="77777777" w:rsidR="00000000" w:rsidRDefault="000C6BB5">
      <w:pPr>
        <w:pStyle w:val="a0"/>
        <w:rPr>
          <w:rFonts w:hint="cs"/>
          <w:rtl/>
        </w:rPr>
      </w:pPr>
    </w:p>
    <w:p w14:paraId="55915207" w14:textId="77777777" w:rsidR="00000000" w:rsidRDefault="000C6BB5">
      <w:pPr>
        <w:pStyle w:val="a0"/>
        <w:rPr>
          <w:rFonts w:hint="cs"/>
          <w:rtl/>
        </w:rPr>
      </w:pPr>
      <w:r>
        <w:rPr>
          <w:rFonts w:hint="cs"/>
          <w:rtl/>
        </w:rPr>
        <w:t>הרי בסופו של דבר - טוב, שינוי הודיעו מה שהודיעו, וזה בסדר. זה היה צפוי, זאת לא הפתעה, ברור שהדברים כך. אסור לפסול אנשים, אסור לעולם לפסול אנשים, ובכלל בעולם פוליטי אני חושב שעשיתם טעות מאוד</w:t>
      </w:r>
      <w:r>
        <w:rPr>
          <w:rFonts w:hint="cs"/>
          <w:rtl/>
        </w:rPr>
        <w:t xml:space="preserve"> חמורה מלכתחילה שנכנסתם למערכת הפוליטית עם פסילות. זה דבר שעכשיו אתם לומדים, שאתם צריכים לחזור בכם, וזה בסדר. </w:t>
      </w:r>
    </w:p>
    <w:p w14:paraId="4304B853" w14:textId="77777777" w:rsidR="00000000" w:rsidRDefault="000C6BB5">
      <w:pPr>
        <w:pStyle w:val="a0"/>
        <w:rPr>
          <w:rFonts w:hint="cs"/>
          <w:rtl/>
        </w:rPr>
      </w:pPr>
    </w:p>
    <w:p w14:paraId="27202391" w14:textId="77777777" w:rsidR="00000000" w:rsidRDefault="000C6BB5">
      <w:pPr>
        <w:pStyle w:val="a0"/>
        <w:rPr>
          <w:rFonts w:hint="cs"/>
          <w:rtl/>
        </w:rPr>
      </w:pPr>
      <w:r>
        <w:rPr>
          <w:rFonts w:hint="cs"/>
          <w:rtl/>
        </w:rPr>
        <w:t>אבל צריך לדעת דבר אחד. דיברו פה על ברית זוגיות, דיברו על כל מיני דברים אחרים. ראש הממשלה היום מרכיב ממשלה רק על-פי קריטריון אחד: רק מי שמסכים לת</w:t>
      </w:r>
      <w:r>
        <w:rPr>
          <w:rFonts w:hint="cs"/>
          <w:rtl/>
        </w:rPr>
        <w:t>וכנית ההתנתקות ייכנס לממשלה. כל שאר הדברים אינם חשובים היום.</w:t>
      </w:r>
    </w:p>
    <w:p w14:paraId="17013C3B" w14:textId="77777777" w:rsidR="00000000" w:rsidRDefault="000C6BB5">
      <w:pPr>
        <w:pStyle w:val="a0"/>
        <w:rPr>
          <w:rFonts w:hint="cs"/>
          <w:rtl/>
        </w:rPr>
      </w:pPr>
    </w:p>
    <w:p w14:paraId="25707302" w14:textId="77777777" w:rsidR="00000000" w:rsidRDefault="000C6BB5">
      <w:pPr>
        <w:pStyle w:val="a0"/>
        <w:rPr>
          <w:rFonts w:hint="cs"/>
          <w:rtl/>
        </w:rPr>
      </w:pPr>
      <w:r>
        <w:rPr>
          <w:rFonts w:hint="cs"/>
          <w:rtl/>
        </w:rPr>
        <w:t xml:space="preserve">חברי שינוי הנכבדים, ראש הממשלה לא ידרוש, לא מיהדות התורה ולא מש"ס, לא ברית זוגיות ולא שום דבר אחר. </w:t>
      </w:r>
    </w:p>
    <w:p w14:paraId="65F8E9D1" w14:textId="77777777" w:rsidR="00000000" w:rsidRDefault="000C6BB5">
      <w:pPr>
        <w:pStyle w:val="a0"/>
        <w:rPr>
          <w:color w:val="0000FF"/>
          <w:szCs w:val="28"/>
          <w:rtl/>
        </w:rPr>
      </w:pPr>
    </w:p>
    <w:p w14:paraId="192EEBD1" w14:textId="77777777" w:rsidR="00000000" w:rsidRDefault="000C6BB5">
      <w:pPr>
        <w:pStyle w:val="af0"/>
        <w:rPr>
          <w:rtl/>
        </w:rPr>
      </w:pPr>
      <w:r>
        <w:rPr>
          <w:rFonts w:hint="eastAsia"/>
          <w:rtl/>
        </w:rPr>
        <w:t>רוני</w:t>
      </w:r>
      <w:r>
        <w:rPr>
          <w:rtl/>
        </w:rPr>
        <w:t xml:space="preserve"> בריזון (שינוי):</w:t>
      </w:r>
    </w:p>
    <w:p w14:paraId="38197230" w14:textId="77777777" w:rsidR="00000000" w:rsidRDefault="000C6BB5">
      <w:pPr>
        <w:pStyle w:val="a0"/>
        <w:rPr>
          <w:rFonts w:hint="cs"/>
          <w:rtl/>
        </w:rPr>
      </w:pPr>
    </w:p>
    <w:p w14:paraId="433E7D4B" w14:textId="77777777" w:rsidR="00000000" w:rsidRDefault="000C6BB5">
      <w:pPr>
        <w:pStyle w:val="a0"/>
        <w:rPr>
          <w:rFonts w:hint="cs"/>
          <w:rtl/>
        </w:rPr>
      </w:pPr>
      <w:r>
        <w:rPr>
          <w:rFonts w:hint="cs"/>
          <w:rtl/>
        </w:rPr>
        <w:t>אנחנו נדרוש.</w:t>
      </w:r>
    </w:p>
    <w:p w14:paraId="4F5988A0" w14:textId="77777777" w:rsidR="00000000" w:rsidRDefault="000C6BB5">
      <w:pPr>
        <w:pStyle w:val="a0"/>
        <w:rPr>
          <w:rFonts w:hint="cs"/>
          <w:rtl/>
        </w:rPr>
      </w:pPr>
    </w:p>
    <w:p w14:paraId="38DB4EEC" w14:textId="77777777" w:rsidR="00000000" w:rsidRDefault="000C6BB5">
      <w:pPr>
        <w:pStyle w:val="-"/>
        <w:rPr>
          <w:rtl/>
        </w:rPr>
      </w:pPr>
      <w:bookmarkStart w:id="413" w:name="FS000000765T02_08_2004_21_53_51"/>
      <w:bookmarkStart w:id="414" w:name="FS000000765T02_08_2004_21_53_55C"/>
      <w:bookmarkEnd w:id="413"/>
      <w:bookmarkEnd w:id="414"/>
      <w:r>
        <w:rPr>
          <w:rtl/>
        </w:rPr>
        <w:t>יצחק לוי (מפד"ל):</w:t>
      </w:r>
    </w:p>
    <w:p w14:paraId="506F83AF" w14:textId="77777777" w:rsidR="00000000" w:rsidRDefault="000C6BB5">
      <w:pPr>
        <w:pStyle w:val="a0"/>
        <w:rPr>
          <w:rtl/>
        </w:rPr>
      </w:pPr>
    </w:p>
    <w:p w14:paraId="611BA325" w14:textId="77777777" w:rsidR="00000000" w:rsidRDefault="000C6BB5">
      <w:pPr>
        <w:pStyle w:val="a0"/>
        <w:rPr>
          <w:rFonts w:hint="cs"/>
          <w:rtl/>
        </w:rPr>
      </w:pPr>
      <w:r>
        <w:rPr>
          <w:rFonts w:hint="cs"/>
          <w:rtl/>
        </w:rPr>
        <w:t>אם אתם תדרשו, אתם תהיו בחוץ. כמו שעכשי</w:t>
      </w:r>
      <w:r>
        <w:rPr>
          <w:rFonts w:hint="cs"/>
          <w:rtl/>
        </w:rPr>
        <w:t>ו התקפלתם בנושא יהדות התורה, כך תתקפלו בנושא ברית הזוגיות, שממילא לא היה לכם, מכיוון שהוועדה לא גמרה את עבודתה ולא היה לכם שום דבר ביד. אבל לא יהיה לכם, לא עם המפד"ל ולא עם יהדות התורה ולא עם אף אחד אחר, מכיוון שזה לא מה שמעניין את ראש הממשלה. את ראש הממשל</w:t>
      </w:r>
      <w:r>
        <w:rPr>
          <w:rFonts w:hint="cs"/>
          <w:rtl/>
        </w:rPr>
        <w:t xml:space="preserve">ה מעניין להוציא לפועל את תוכנית ההתנתקות. </w:t>
      </w:r>
    </w:p>
    <w:p w14:paraId="7C4EA2B9" w14:textId="77777777" w:rsidR="00000000" w:rsidRDefault="000C6BB5">
      <w:pPr>
        <w:pStyle w:val="a0"/>
        <w:rPr>
          <w:rFonts w:hint="cs"/>
          <w:rtl/>
        </w:rPr>
      </w:pPr>
    </w:p>
    <w:p w14:paraId="6FC57CB4" w14:textId="77777777" w:rsidR="00000000" w:rsidRDefault="000C6BB5">
      <w:pPr>
        <w:pStyle w:val="a0"/>
        <w:rPr>
          <w:rFonts w:hint="cs"/>
          <w:rtl/>
        </w:rPr>
      </w:pPr>
      <w:r>
        <w:rPr>
          <w:rFonts w:hint="cs"/>
          <w:rtl/>
        </w:rPr>
        <w:t>אני רוצה לפנות ליהדות התורה. אני יודע שהעניינים שלכם הם בדרך כלל עניינים של חינוך, של תורה. על מה אתם מצטרפים לממשלה הזאת, בשביל לעקור יישובים בארץ-ישראל? זה מה שיידרש מכם, ראש הממשלה אמר את זה בפירוש. היום הקריט</w:t>
      </w:r>
      <w:r>
        <w:rPr>
          <w:rFonts w:hint="cs"/>
          <w:rtl/>
        </w:rPr>
        <w:t xml:space="preserve">ריון להיכנס לממשלה הוא רק קריטריון אחד. </w:t>
      </w:r>
    </w:p>
    <w:p w14:paraId="064DFC02" w14:textId="77777777" w:rsidR="00000000" w:rsidRDefault="000C6BB5">
      <w:pPr>
        <w:pStyle w:val="a0"/>
        <w:rPr>
          <w:rFonts w:hint="cs"/>
          <w:rtl/>
        </w:rPr>
      </w:pPr>
    </w:p>
    <w:p w14:paraId="78C97A84" w14:textId="77777777" w:rsidR="00000000" w:rsidRDefault="000C6BB5">
      <w:pPr>
        <w:pStyle w:val="a0"/>
        <w:rPr>
          <w:rFonts w:hint="cs"/>
          <w:rtl/>
        </w:rPr>
      </w:pPr>
      <w:r>
        <w:rPr>
          <w:rFonts w:hint="cs"/>
          <w:rtl/>
        </w:rPr>
        <w:t>אצל ש"ס יש לנו פסק של הרב עובדיה. הרב עובדיה פסק בצורה מפורשת נגד ההתנתקות. אני בכלל מתפלא שהם מנהלים משא-ומתן, כי הרי הם יודעים מראש שהם לא ייכנסו. ברור שש"ס לא יכולים להיכנס, מכיוון שהתנאי הבסיסי והיסודי להיכנס ל</w:t>
      </w:r>
      <w:r>
        <w:rPr>
          <w:rFonts w:hint="cs"/>
          <w:rtl/>
        </w:rPr>
        <w:t xml:space="preserve">ממשלה היום הוא להסכים להתנתקות, לתמוך בהתנתקות. ש"ס לא יהיו שם, זה דבר ברור, אלא אם כן הרב עובדיה יחזור בו, אבל אני לא מאמין שזה יקרה. הרב עובדיה לא יחזור בו, והוא לא ייכנס. </w:t>
      </w:r>
    </w:p>
    <w:p w14:paraId="646E1715" w14:textId="77777777" w:rsidR="00000000" w:rsidRDefault="000C6BB5">
      <w:pPr>
        <w:pStyle w:val="a0"/>
        <w:rPr>
          <w:rFonts w:hint="cs"/>
          <w:rtl/>
        </w:rPr>
      </w:pPr>
    </w:p>
    <w:p w14:paraId="6E7867A7" w14:textId="77777777" w:rsidR="00000000" w:rsidRDefault="000C6BB5">
      <w:pPr>
        <w:pStyle w:val="a0"/>
        <w:rPr>
          <w:rFonts w:hint="cs"/>
          <w:rtl/>
        </w:rPr>
      </w:pPr>
      <w:r>
        <w:rPr>
          <w:rFonts w:hint="cs"/>
          <w:rtl/>
        </w:rPr>
        <w:t>יהדות התורה, אתם הולכים להיות עלה התאנה של ממשלה שבאה לעקור יהודים מארץ-ישראל, ש</w:t>
      </w:r>
      <w:r>
        <w:rPr>
          <w:rFonts w:hint="cs"/>
          <w:rtl/>
        </w:rPr>
        <w:t xml:space="preserve">באה לעקור יישובים. לא יאומן, אני לא מאמין, בעיקר למפלגה שהיה בה סגן שר שיכון שבנה בכל היישובים, שהתהדרה בכך גם במערכת הבחירות. אני בטוח שלא תבוא תקלה כזאת על-ידיכם ולא תיתנו יד לעקירת שום יישוב בארץ-ישראל. תודה רבה. </w:t>
      </w:r>
    </w:p>
    <w:p w14:paraId="1C2D6882" w14:textId="77777777" w:rsidR="00000000" w:rsidRDefault="000C6BB5">
      <w:pPr>
        <w:pStyle w:val="a0"/>
        <w:rPr>
          <w:rFonts w:hint="cs"/>
          <w:rtl/>
        </w:rPr>
      </w:pPr>
    </w:p>
    <w:p w14:paraId="150EFA01" w14:textId="77777777" w:rsidR="00000000" w:rsidRDefault="000C6BB5">
      <w:pPr>
        <w:pStyle w:val="af0"/>
        <w:rPr>
          <w:rtl/>
        </w:rPr>
      </w:pPr>
      <w:r>
        <w:rPr>
          <w:rFonts w:hint="eastAsia"/>
          <w:rtl/>
        </w:rPr>
        <w:t>משה</w:t>
      </w:r>
      <w:r>
        <w:rPr>
          <w:rtl/>
        </w:rPr>
        <w:t xml:space="preserve"> גפני (יהדות התורה):</w:t>
      </w:r>
    </w:p>
    <w:p w14:paraId="7A99A35E" w14:textId="77777777" w:rsidR="00000000" w:rsidRDefault="000C6BB5">
      <w:pPr>
        <w:pStyle w:val="a0"/>
        <w:rPr>
          <w:rFonts w:hint="cs"/>
          <w:rtl/>
        </w:rPr>
      </w:pPr>
    </w:p>
    <w:p w14:paraId="731D5763" w14:textId="77777777" w:rsidR="00000000" w:rsidRDefault="000C6BB5">
      <w:pPr>
        <w:pStyle w:val="a0"/>
        <w:rPr>
          <w:rFonts w:hint="cs"/>
          <w:rtl/>
        </w:rPr>
      </w:pPr>
      <w:r>
        <w:rPr>
          <w:rFonts w:hint="cs"/>
          <w:rtl/>
        </w:rPr>
        <w:t>על-ידינו לא ת</w:t>
      </w:r>
      <w:r>
        <w:rPr>
          <w:rFonts w:hint="cs"/>
          <w:rtl/>
        </w:rPr>
        <w:t xml:space="preserve">בוא שום תקלה, אנחנו לא ישבנו - - - </w:t>
      </w:r>
    </w:p>
    <w:p w14:paraId="47AE761D" w14:textId="77777777" w:rsidR="00000000" w:rsidRDefault="000C6BB5">
      <w:pPr>
        <w:pStyle w:val="a0"/>
        <w:rPr>
          <w:rFonts w:hint="cs"/>
          <w:rtl/>
        </w:rPr>
      </w:pPr>
    </w:p>
    <w:p w14:paraId="0AF607D6" w14:textId="77777777" w:rsidR="00000000" w:rsidRDefault="000C6BB5">
      <w:pPr>
        <w:pStyle w:val="af0"/>
        <w:rPr>
          <w:rtl/>
        </w:rPr>
      </w:pPr>
      <w:r>
        <w:rPr>
          <w:rFonts w:hint="eastAsia"/>
          <w:rtl/>
        </w:rPr>
        <w:t>יצחק</w:t>
      </w:r>
      <w:r>
        <w:rPr>
          <w:rtl/>
        </w:rPr>
        <w:t xml:space="preserve"> כהן (ש"ס):</w:t>
      </w:r>
    </w:p>
    <w:p w14:paraId="1B97534B" w14:textId="77777777" w:rsidR="00000000" w:rsidRDefault="000C6BB5">
      <w:pPr>
        <w:pStyle w:val="a0"/>
        <w:rPr>
          <w:rFonts w:hint="cs"/>
          <w:rtl/>
        </w:rPr>
      </w:pPr>
    </w:p>
    <w:p w14:paraId="176320B7" w14:textId="77777777" w:rsidR="00000000" w:rsidRDefault="000C6BB5">
      <w:pPr>
        <w:pStyle w:val="a0"/>
        <w:rPr>
          <w:rFonts w:hint="cs"/>
          <w:rtl/>
        </w:rPr>
      </w:pPr>
      <w:r>
        <w:rPr>
          <w:rFonts w:hint="cs"/>
          <w:rtl/>
        </w:rPr>
        <w:t xml:space="preserve">הרב לוי, הם לא רוצים אותנו, תהיה רגוע. </w:t>
      </w:r>
    </w:p>
    <w:p w14:paraId="50EAD65C" w14:textId="77777777" w:rsidR="00000000" w:rsidRDefault="000C6BB5">
      <w:pPr>
        <w:pStyle w:val="a0"/>
        <w:rPr>
          <w:rFonts w:hint="cs"/>
          <w:rtl/>
        </w:rPr>
      </w:pPr>
    </w:p>
    <w:p w14:paraId="5C2E6502" w14:textId="77777777" w:rsidR="00000000" w:rsidRDefault="000C6BB5">
      <w:pPr>
        <w:pStyle w:val="af1"/>
        <w:rPr>
          <w:rtl/>
        </w:rPr>
      </w:pPr>
      <w:r>
        <w:rPr>
          <w:rtl/>
        </w:rPr>
        <w:t>היו"ר</w:t>
      </w:r>
      <w:r>
        <w:rPr>
          <w:rFonts w:hint="cs"/>
          <w:rtl/>
        </w:rPr>
        <w:t xml:space="preserve"> מיכאל נודלמן</w:t>
      </w:r>
      <w:r>
        <w:rPr>
          <w:rtl/>
        </w:rPr>
        <w:t>:</w:t>
      </w:r>
    </w:p>
    <w:p w14:paraId="7AE5D28B" w14:textId="77777777" w:rsidR="00000000" w:rsidRDefault="000C6BB5">
      <w:pPr>
        <w:pStyle w:val="a0"/>
        <w:rPr>
          <w:rtl/>
        </w:rPr>
      </w:pPr>
    </w:p>
    <w:p w14:paraId="5DCB1003" w14:textId="77777777" w:rsidR="00000000" w:rsidRDefault="000C6BB5">
      <w:pPr>
        <w:pStyle w:val="a0"/>
        <w:rPr>
          <w:rFonts w:hint="cs"/>
          <w:rtl/>
        </w:rPr>
      </w:pPr>
      <w:r>
        <w:rPr>
          <w:rFonts w:hint="cs"/>
          <w:rtl/>
        </w:rPr>
        <w:t xml:space="preserve">תודה. חבר הכנסת טלב אלסאנע - אינו נוכח. חבר הכנסת אריה אלדד - אינו נוכח. חבר הכנסת איוב קרא, בבקשה. </w:t>
      </w:r>
    </w:p>
    <w:p w14:paraId="5232241F" w14:textId="77777777" w:rsidR="00000000" w:rsidRDefault="000C6BB5">
      <w:pPr>
        <w:pStyle w:val="a0"/>
        <w:rPr>
          <w:rFonts w:hint="cs"/>
          <w:rtl/>
        </w:rPr>
      </w:pPr>
    </w:p>
    <w:p w14:paraId="68A09BB7" w14:textId="77777777" w:rsidR="00000000" w:rsidRDefault="000C6BB5">
      <w:pPr>
        <w:pStyle w:val="af0"/>
        <w:rPr>
          <w:rtl/>
        </w:rPr>
      </w:pPr>
      <w:r>
        <w:rPr>
          <w:rFonts w:hint="eastAsia"/>
          <w:rtl/>
        </w:rPr>
        <w:t>משה</w:t>
      </w:r>
      <w:r>
        <w:rPr>
          <w:rtl/>
        </w:rPr>
        <w:t xml:space="preserve"> גפני (יהדות התורה):</w:t>
      </w:r>
    </w:p>
    <w:p w14:paraId="7482AF3E" w14:textId="77777777" w:rsidR="00000000" w:rsidRDefault="000C6BB5">
      <w:pPr>
        <w:pStyle w:val="a0"/>
        <w:rPr>
          <w:rFonts w:hint="cs"/>
          <w:rtl/>
        </w:rPr>
      </w:pPr>
    </w:p>
    <w:p w14:paraId="5489CFB7" w14:textId="77777777" w:rsidR="00000000" w:rsidRDefault="000C6BB5">
      <w:pPr>
        <w:pStyle w:val="a0"/>
        <w:rPr>
          <w:rFonts w:hint="cs"/>
          <w:rtl/>
        </w:rPr>
      </w:pPr>
      <w:r>
        <w:rPr>
          <w:rFonts w:hint="cs"/>
          <w:rtl/>
        </w:rPr>
        <w:t>הרב לוי, אנחנ</w:t>
      </w:r>
      <w:r>
        <w:rPr>
          <w:rFonts w:hint="cs"/>
          <w:rtl/>
        </w:rPr>
        <w:t xml:space="preserve">ו לא ישבנו עם שינוי כשהם עזבו את היהדות. </w:t>
      </w:r>
    </w:p>
    <w:p w14:paraId="45F2726D" w14:textId="77777777" w:rsidR="00000000" w:rsidRDefault="000C6BB5">
      <w:pPr>
        <w:pStyle w:val="a0"/>
        <w:rPr>
          <w:rFonts w:hint="cs"/>
          <w:rtl/>
        </w:rPr>
      </w:pPr>
    </w:p>
    <w:p w14:paraId="011C9C5D" w14:textId="77777777" w:rsidR="00000000" w:rsidRDefault="000C6BB5">
      <w:pPr>
        <w:pStyle w:val="af0"/>
        <w:rPr>
          <w:rtl/>
        </w:rPr>
      </w:pPr>
      <w:r>
        <w:rPr>
          <w:rFonts w:hint="eastAsia"/>
          <w:rtl/>
        </w:rPr>
        <w:t>דוד</w:t>
      </w:r>
      <w:r>
        <w:rPr>
          <w:rtl/>
        </w:rPr>
        <w:t xml:space="preserve"> אזולאי (ש"ס):</w:t>
      </w:r>
    </w:p>
    <w:p w14:paraId="41A74A51" w14:textId="77777777" w:rsidR="00000000" w:rsidRDefault="000C6BB5">
      <w:pPr>
        <w:pStyle w:val="a0"/>
        <w:rPr>
          <w:rFonts w:hint="cs"/>
          <w:rtl/>
        </w:rPr>
      </w:pPr>
    </w:p>
    <w:p w14:paraId="49DAD78C" w14:textId="77777777" w:rsidR="00000000" w:rsidRDefault="000C6BB5">
      <w:pPr>
        <w:pStyle w:val="a0"/>
        <w:rPr>
          <w:rFonts w:hint="cs"/>
          <w:rtl/>
        </w:rPr>
      </w:pPr>
      <w:r>
        <w:rPr>
          <w:rFonts w:hint="cs"/>
          <w:rtl/>
        </w:rPr>
        <w:t xml:space="preserve">המפד"ל, באצבעות שלכם הכנסתם עוד שר לשינוי. </w:t>
      </w:r>
    </w:p>
    <w:p w14:paraId="6B8BFE28" w14:textId="77777777" w:rsidR="00000000" w:rsidRDefault="000C6BB5">
      <w:pPr>
        <w:pStyle w:val="a0"/>
        <w:rPr>
          <w:rFonts w:hint="cs"/>
          <w:rtl/>
        </w:rPr>
      </w:pPr>
    </w:p>
    <w:p w14:paraId="74A23EBD" w14:textId="77777777" w:rsidR="00000000" w:rsidRDefault="000C6BB5">
      <w:pPr>
        <w:pStyle w:val="a"/>
        <w:rPr>
          <w:rtl/>
        </w:rPr>
      </w:pPr>
      <w:bookmarkStart w:id="415" w:name="FS000000475T02_08_2004_22_26_53"/>
      <w:bookmarkStart w:id="416" w:name="_Toc100311770"/>
      <w:bookmarkEnd w:id="415"/>
      <w:r>
        <w:rPr>
          <w:rFonts w:hint="eastAsia"/>
          <w:rtl/>
        </w:rPr>
        <w:t>איוב</w:t>
      </w:r>
      <w:r>
        <w:rPr>
          <w:rtl/>
        </w:rPr>
        <w:t xml:space="preserve"> קרא (הליכוד):</w:t>
      </w:r>
      <w:bookmarkEnd w:id="416"/>
    </w:p>
    <w:p w14:paraId="0F4DBC65" w14:textId="77777777" w:rsidR="00000000" w:rsidRDefault="000C6BB5">
      <w:pPr>
        <w:pStyle w:val="a0"/>
        <w:rPr>
          <w:rFonts w:hint="cs"/>
          <w:rtl/>
        </w:rPr>
      </w:pPr>
    </w:p>
    <w:p w14:paraId="3441192D" w14:textId="77777777" w:rsidR="00000000" w:rsidRDefault="000C6BB5">
      <w:pPr>
        <w:pStyle w:val="a0"/>
        <w:rPr>
          <w:rFonts w:hint="cs"/>
          <w:rtl/>
        </w:rPr>
      </w:pPr>
      <w:r>
        <w:rPr>
          <w:rFonts w:hint="cs"/>
          <w:rtl/>
        </w:rPr>
        <w:t xml:space="preserve">אדוני היושב-ראש, חברי חברי הכנסת, אני בעד יהדות התורה. </w:t>
      </w:r>
    </w:p>
    <w:p w14:paraId="406FACD0" w14:textId="77777777" w:rsidR="00000000" w:rsidRDefault="000C6BB5">
      <w:pPr>
        <w:pStyle w:val="a0"/>
        <w:rPr>
          <w:rFonts w:hint="cs"/>
          <w:rtl/>
        </w:rPr>
      </w:pPr>
    </w:p>
    <w:p w14:paraId="17457CC2" w14:textId="77777777" w:rsidR="00000000" w:rsidRDefault="000C6BB5">
      <w:pPr>
        <w:pStyle w:val="af0"/>
        <w:rPr>
          <w:rtl/>
        </w:rPr>
      </w:pPr>
      <w:r>
        <w:rPr>
          <w:rFonts w:hint="eastAsia"/>
          <w:rtl/>
        </w:rPr>
        <w:t>גדעון</w:t>
      </w:r>
      <w:r>
        <w:rPr>
          <w:rtl/>
        </w:rPr>
        <w:t xml:space="preserve"> סער (הליכוד):</w:t>
      </w:r>
    </w:p>
    <w:p w14:paraId="5FCFE61B" w14:textId="77777777" w:rsidR="00000000" w:rsidRDefault="000C6BB5">
      <w:pPr>
        <w:pStyle w:val="a0"/>
        <w:rPr>
          <w:rFonts w:hint="cs"/>
          <w:rtl/>
        </w:rPr>
      </w:pPr>
    </w:p>
    <w:p w14:paraId="45BB8C86" w14:textId="77777777" w:rsidR="00000000" w:rsidRDefault="000C6BB5">
      <w:pPr>
        <w:pStyle w:val="a0"/>
        <w:rPr>
          <w:rFonts w:hint="cs"/>
          <w:rtl/>
        </w:rPr>
      </w:pPr>
      <w:r>
        <w:rPr>
          <w:rFonts w:hint="cs"/>
          <w:rtl/>
        </w:rPr>
        <w:t>אתם הכנסתם את שולמית אלוני, מה אתם רוצים מהמפד"ל? ב</w:t>
      </w:r>
      <w:r>
        <w:rPr>
          <w:rFonts w:hint="cs"/>
          <w:rtl/>
        </w:rPr>
        <w:t xml:space="preserve">רשימה אחת הלכתם עם מרצ - - - </w:t>
      </w:r>
    </w:p>
    <w:p w14:paraId="470ACE0A" w14:textId="77777777" w:rsidR="00000000" w:rsidRDefault="000C6BB5">
      <w:pPr>
        <w:pStyle w:val="a0"/>
        <w:rPr>
          <w:rFonts w:hint="cs"/>
          <w:rtl/>
        </w:rPr>
      </w:pPr>
    </w:p>
    <w:p w14:paraId="048F3BEA" w14:textId="77777777" w:rsidR="00000000" w:rsidRDefault="000C6BB5">
      <w:pPr>
        <w:pStyle w:val="af0"/>
        <w:rPr>
          <w:rtl/>
        </w:rPr>
      </w:pPr>
      <w:r>
        <w:rPr>
          <w:rFonts w:hint="eastAsia"/>
          <w:rtl/>
        </w:rPr>
        <w:t>דוד</w:t>
      </w:r>
      <w:r>
        <w:rPr>
          <w:rtl/>
        </w:rPr>
        <w:t xml:space="preserve"> אזולאי (ש"ס):</w:t>
      </w:r>
    </w:p>
    <w:p w14:paraId="05FA312A" w14:textId="77777777" w:rsidR="00000000" w:rsidRDefault="000C6BB5">
      <w:pPr>
        <w:pStyle w:val="a0"/>
        <w:rPr>
          <w:rFonts w:hint="cs"/>
          <w:rtl/>
        </w:rPr>
      </w:pPr>
    </w:p>
    <w:p w14:paraId="6A3CD1BA" w14:textId="77777777" w:rsidR="00000000" w:rsidRDefault="000C6BB5">
      <w:pPr>
        <w:pStyle w:val="a0"/>
        <w:rPr>
          <w:rFonts w:hint="cs"/>
          <w:rtl/>
        </w:rPr>
      </w:pPr>
      <w:r>
        <w:rPr>
          <w:rFonts w:hint="cs"/>
          <w:rtl/>
        </w:rPr>
        <w:t xml:space="preserve">אם לא היתה מפד"ל, לא היתה קיימת ממשלה. </w:t>
      </w:r>
    </w:p>
    <w:p w14:paraId="3A46B2A0" w14:textId="77777777" w:rsidR="00000000" w:rsidRDefault="000C6BB5">
      <w:pPr>
        <w:pStyle w:val="a0"/>
        <w:rPr>
          <w:rFonts w:hint="cs"/>
          <w:rtl/>
        </w:rPr>
      </w:pPr>
    </w:p>
    <w:p w14:paraId="453F66BC" w14:textId="77777777" w:rsidR="00000000" w:rsidRDefault="000C6BB5">
      <w:pPr>
        <w:pStyle w:val="af1"/>
        <w:rPr>
          <w:rtl/>
        </w:rPr>
      </w:pPr>
      <w:r>
        <w:rPr>
          <w:rtl/>
        </w:rPr>
        <w:t>היו"ר</w:t>
      </w:r>
      <w:r>
        <w:rPr>
          <w:rFonts w:hint="cs"/>
          <w:rtl/>
        </w:rPr>
        <w:t xml:space="preserve"> מיכאל נודלמן</w:t>
      </w:r>
      <w:r>
        <w:rPr>
          <w:rtl/>
        </w:rPr>
        <w:t>:</w:t>
      </w:r>
    </w:p>
    <w:p w14:paraId="2C55267F" w14:textId="77777777" w:rsidR="00000000" w:rsidRDefault="000C6BB5">
      <w:pPr>
        <w:pStyle w:val="a0"/>
        <w:rPr>
          <w:rtl/>
        </w:rPr>
      </w:pPr>
    </w:p>
    <w:p w14:paraId="59B294B3" w14:textId="77777777" w:rsidR="00000000" w:rsidRDefault="000C6BB5">
      <w:pPr>
        <w:pStyle w:val="a0"/>
        <w:rPr>
          <w:rFonts w:hint="cs"/>
          <w:rtl/>
        </w:rPr>
      </w:pPr>
      <w:r>
        <w:rPr>
          <w:rFonts w:hint="cs"/>
          <w:rtl/>
        </w:rPr>
        <w:t>חבר הכנסת אזולאי, אפשר להתחיל?</w:t>
      </w:r>
    </w:p>
    <w:p w14:paraId="32FF8A91" w14:textId="77777777" w:rsidR="00000000" w:rsidRDefault="000C6BB5">
      <w:pPr>
        <w:pStyle w:val="a0"/>
        <w:rPr>
          <w:rFonts w:hint="cs"/>
          <w:rtl/>
        </w:rPr>
      </w:pPr>
    </w:p>
    <w:p w14:paraId="1073B9F7" w14:textId="77777777" w:rsidR="00000000" w:rsidRDefault="000C6BB5">
      <w:pPr>
        <w:pStyle w:val="af0"/>
        <w:rPr>
          <w:rtl/>
        </w:rPr>
      </w:pPr>
      <w:r>
        <w:rPr>
          <w:rFonts w:hint="eastAsia"/>
          <w:rtl/>
        </w:rPr>
        <w:t>משה</w:t>
      </w:r>
      <w:r>
        <w:rPr>
          <w:rtl/>
        </w:rPr>
        <w:t xml:space="preserve"> גפני (יהדות התורה):</w:t>
      </w:r>
    </w:p>
    <w:p w14:paraId="42B1F1AD" w14:textId="77777777" w:rsidR="00000000" w:rsidRDefault="000C6BB5">
      <w:pPr>
        <w:pStyle w:val="a0"/>
        <w:rPr>
          <w:rFonts w:hint="cs"/>
          <w:rtl/>
        </w:rPr>
      </w:pPr>
    </w:p>
    <w:p w14:paraId="3F91557C" w14:textId="77777777" w:rsidR="00000000" w:rsidRDefault="000C6BB5">
      <w:pPr>
        <w:pStyle w:val="a0"/>
        <w:rPr>
          <w:rFonts w:hint="cs"/>
          <w:rtl/>
        </w:rPr>
      </w:pPr>
      <w:r>
        <w:rPr>
          <w:rFonts w:hint="cs"/>
          <w:rtl/>
        </w:rPr>
        <w:t xml:space="preserve">אנחנו לא ישבנו עם שולמית אלוני. </w:t>
      </w:r>
    </w:p>
    <w:p w14:paraId="45895581" w14:textId="77777777" w:rsidR="00000000" w:rsidRDefault="000C6BB5">
      <w:pPr>
        <w:pStyle w:val="a0"/>
        <w:rPr>
          <w:rFonts w:hint="cs"/>
          <w:rtl/>
        </w:rPr>
      </w:pPr>
    </w:p>
    <w:p w14:paraId="40A21F70" w14:textId="77777777" w:rsidR="00000000" w:rsidRDefault="000C6BB5">
      <w:pPr>
        <w:pStyle w:val="af0"/>
        <w:rPr>
          <w:rtl/>
        </w:rPr>
      </w:pPr>
      <w:r>
        <w:rPr>
          <w:rFonts w:hint="eastAsia"/>
          <w:rtl/>
        </w:rPr>
        <w:t>גדעון</w:t>
      </w:r>
      <w:r>
        <w:rPr>
          <w:rtl/>
        </w:rPr>
        <w:t xml:space="preserve"> סער (הליכוד):</w:t>
      </w:r>
    </w:p>
    <w:p w14:paraId="269CE2E8" w14:textId="77777777" w:rsidR="00000000" w:rsidRDefault="000C6BB5">
      <w:pPr>
        <w:pStyle w:val="a0"/>
        <w:rPr>
          <w:rFonts w:hint="cs"/>
          <w:rtl/>
        </w:rPr>
      </w:pPr>
    </w:p>
    <w:p w14:paraId="6BB9A23D" w14:textId="77777777" w:rsidR="00000000" w:rsidRDefault="000C6BB5">
      <w:pPr>
        <w:pStyle w:val="a0"/>
        <w:rPr>
          <w:rFonts w:hint="cs"/>
          <w:rtl/>
        </w:rPr>
      </w:pPr>
      <w:r>
        <w:rPr>
          <w:rFonts w:hint="cs"/>
          <w:rtl/>
        </w:rPr>
        <w:t xml:space="preserve">לכם לא אמרתי שום דבר. </w:t>
      </w:r>
    </w:p>
    <w:p w14:paraId="4B91F4B2" w14:textId="77777777" w:rsidR="00000000" w:rsidRDefault="000C6BB5">
      <w:pPr>
        <w:pStyle w:val="a0"/>
        <w:rPr>
          <w:rFonts w:hint="cs"/>
          <w:rtl/>
        </w:rPr>
      </w:pPr>
    </w:p>
    <w:p w14:paraId="3965384A" w14:textId="77777777" w:rsidR="00000000" w:rsidRDefault="000C6BB5">
      <w:pPr>
        <w:pStyle w:val="af1"/>
        <w:rPr>
          <w:rtl/>
        </w:rPr>
      </w:pPr>
      <w:r>
        <w:rPr>
          <w:rtl/>
        </w:rPr>
        <w:t>היו"ר</w:t>
      </w:r>
      <w:r>
        <w:rPr>
          <w:rFonts w:hint="cs"/>
          <w:rtl/>
        </w:rPr>
        <w:t xml:space="preserve"> מי</w:t>
      </w:r>
      <w:r>
        <w:rPr>
          <w:rFonts w:hint="cs"/>
          <w:rtl/>
        </w:rPr>
        <w:t>כאל נודלמן</w:t>
      </w:r>
      <w:r>
        <w:rPr>
          <w:rtl/>
        </w:rPr>
        <w:t>:</w:t>
      </w:r>
    </w:p>
    <w:p w14:paraId="7B2D50BC" w14:textId="77777777" w:rsidR="00000000" w:rsidRDefault="000C6BB5">
      <w:pPr>
        <w:pStyle w:val="a0"/>
        <w:rPr>
          <w:rtl/>
        </w:rPr>
      </w:pPr>
    </w:p>
    <w:p w14:paraId="147F450B" w14:textId="77777777" w:rsidR="00000000" w:rsidRDefault="000C6BB5">
      <w:pPr>
        <w:pStyle w:val="a0"/>
        <w:rPr>
          <w:rFonts w:hint="cs"/>
          <w:rtl/>
        </w:rPr>
      </w:pPr>
      <w:r>
        <w:rPr>
          <w:rFonts w:hint="cs"/>
          <w:rtl/>
        </w:rPr>
        <w:t xml:space="preserve">חבר הכנסת גפני, מה קרה? פעם ראשונה שאתם מדברים על הנושא הזה? </w:t>
      </w:r>
    </w:p>
    <w:p w14:paraId="71887D80" w14:textId="77777777" w:rsidR="00000000" w:rsidRDefault="000C6BB5">
      <w:pPr>
        <w:pStyle w:val="a0"/>
        <w:rPr>
          <w:rFonts w:hint="cs"/>
          <w:rtl/>
        </w:rPr>
      </w:pPr>
    </w:p>
    <w:p w14:paraId="1C4394C8" w14:textId="77777777" w:rsidR="00000000" w:rsidRDefault="000C6BB5">
      <w:pPr>
        <w:pStyle w:val="af0"/>
        <w:rPr>
          <w:rtl/>
        </w:rPr>
      </w:pPr>
      <w:r>
        <w:rPr>
          <w:rFonts w:hint="eastAsia"/>
          <w:rtl/>
        </w:rPr>
        <w:t>אורי</w:t>
      </w:r>
      <w:r>
        <w:rPr>
          <w:rtl/>
        </w:rPr>
        <w:t xml:space="preserve"> יהודה אריאל (האיחוד הלאומי - ישראל ביתנו):</w:t>
      </w:r>
    </w:p>
    <w:p w14:paraId="67AF8B1B" w14:textId="77777777" w:rsidR="00000000" w:rsidRDefault="000C6BB5">
      <w:pPr>
        <w:pStyle w:val="a0"/>
        <w:rPr>
          <w:rFonts w:hint="cs"/>
          <w:rtl/>
        </w:rPr>
      </w:pPr>
    </w:p>
    <w:p w14:paraId="54786B77" w14:textId="77777777" w:rsidR="00000000" w:rsidRDefault="000C6BB5">
      <w:pPr>
        <w:pStyle w:val="a0"/>
        <w:rPr>
          <w:rFonts w:hint="cs"/>
          <w:rtl/>
        </w:rPr>
      </w:pPr>
      <w:r>
        <w:rPr>
          <w:rFonts w:hint="cs"/>
          <w:rtl/>
        </w:rPr>
        <w:t xml:space="preserve">בסך הכול רציתם לחזור הביתה בשלום. </w:t>
      </w:r>
    </w:p>
    <w:p w14:paraId="2ABF9A36" w14:textId="77777777" w:rsidR="00000000" w:rsidRDefault="000C6BB5">
      <w:pPr>
        <w:pStyle w:val="a0"/>
        <w:rPr>
          <w:rFonts w:hint="cs"/>
          <w:rtl/>
        </w:rPr>
      </w:pPr>
    </w:p>
    <w:p w14:paraId="138BC543" w14:textId="77777777" w:rsidR="00000000" w:rsidRDefault="000C6BB5">
      <w:pPr>
        <w:pStyle w:val="af0"/>
        <w:rPr>
          <w:rtl/>
        </w:rPr>
      </w:pPr>
      <w:r>
        <w:rPr>
          <w:rFonts w:hint="eastAsia"/>
          <w:rtl/>
        </w:rPr>
        <w:t>משה</w:t>
      </w:r>
      <w:r>
        <w:rPr>
          <w:rtl/>
        </w:rPr>
        <w:t xml:space="preserve"> גפני (יהדות התורה):</w:t>
      </w:r>
    </w:p>
    <w:p w14:paraId="741B654B" w14:textId="77777777" w:rsidR="00000000" w:rsidRDefault="000C6BB5">
      <w:pPr>
        <w:pStyle w:val="a0"/>
        <w:rPr>
          <w:rFonts w:hint="cs"/>
          <w:rtl/>
        </w:rPr>
      </w:pPr>
    </w:p>
    <w:p w14:paraId="5A09D2CC" w14:textId="77777777" w:rsidR="00000000" w:rsidRDefault="000C6BB5">
      <w:pPr>
        <w:pStyle w:val="a0"/>
        <w:rPr>
          <w:rFonts w:hint="cs"/>
          <w:rtl/>
        </w:rPr>
      </w:pPr>
      <w:r>
        <w:rPr>
          <w:rFonts w:hint="cs"/>
          <w:rtl/>
        </w:rPr>
        <w:t xml:space="preserve">לא ישבנו לא עם מרצ ולא עם שינוי. </w:t>
      </w:r>
    </w:p>
    <w:p w14:paraId="45E8D352" w14:textId="77777777" w:rsidR="00000000" w:rsidRDefault="000C6BB5">
      <w:pPr>
        <w:pStyle w:val="a0"/>
        <w:rPr>
          <w:rFonts w:hint="cs"/>
          <w:rtl/>
        </w:rPr>
      </w:pPr>
    </w:p>
    <w:p w14:paraId="0FFFCA42" w14:textId="77777777" w:rsidR="00000000" w:rsidRDefault="000C6BB5">
      <w:pPr>
        <w:pStyle w:val="af0"/>
        <w:rPr>
          <w:rtl/>
        </w:rPr>
      </w:pPr>
      <w:r>
        <w:rPr>
          <w:rFonts w:hint="eastAsia"/>
          <w:rtl/>
        </w:rPr>
        <w:t>רוני</w:t>
      </w:r>
      <w:r>
        <w:rPr>
          <w:rtl/>
        </w:rPr>
        <w:t xml:space="preserve"> בריזון (שינוי):</w:t>
      </w:r>
    </w:p>
    <w:p w14:paraId="62FEF4CE" w14:textId="77777777" w:rsidR="00000000" w:rsidRDefault="000C6BB5">
      <w:pPr>
        <w:pStyle w:val="a0"/>
        <w:rPr>
          <w:rFonts w:hint="cs"/>
          <w:rtl/>
        </w:rPr>
      </w:pPr>
    </w:p>
    <w:p w14:paraId="6A0270D4" w14:textId="77777777" w:rsidR="00000000" w:rsidRDefault="000C6BB5">
      <w:pPr>
        <w:pStyle w:val="a0"/>
        <w:rPr>
          <w:rFonts w:hint="cs"/>
          <w:rtl/>
        </w:rPr>
      </w:pPr>
      <w:r>
        <w:rPr>
          <w:rFonts w:hint="cs"/>
          <w:rtl/>
        </w:rPr>
        <w:t xml:space="preserve">ככה תמשיכו. </w:t>
      </w:r>
    </w:p>
    <w:p w14:paraId="7AAF67BA" w14:textId="77777777" w:rsidR="00000000" w:rsidRDefault="000C6BB5">
      <w:pPr>
        <w:pStyle w:val="a0"/>
        <w:rPr>
          <w:rFonts w:hint="cs"/>
          <w:rtl/>
        </w:rPr>
      </w:pPr>
    </w:p>
    <w:p w14:paraId="362B4E4C" w14:textId="77777777" w:rsidR="00000000" w:rsidRDefault="000C6BB5">
      <w:pPr>
        <w:pStyle w:val="af1"/>
        <w:rPr>
          <w:rtl/>
        </w:rPr>
      </w:pPr>
      <w:r>
        <w:rPr>
          <w:rtl/>
        </w:rPr>
        <w:t>היו"ר</w:t>
      </w:r>
      <w:r>
        <w:rPr>
          <w:rFonts w:hint="cs"/>
          <w:rtl/>
        </w:rPr>
        <w:t xml:space="preserve"> מיכאל נודלמן</w:t>
      </w:r>
      <w:r>
        <w:rPr>
          <w:rtl/>
        </w:rPr>
        <w:t>:</w:t>
      </w:r>
    </w:p>
    <w:p w14:paraId="366779AD" w14:textId="77777777" w:rsidR="00000000" w:rsidRDefault="000C6BB5">
      <w:pPr>
        <w:pStyle w:val="a0"/>
        <w:rPr>
          <w:rtl/>
        </w:rPr>
      </w:pPr>
    </w:p>
    <w:p w14:paraId="3AB3A0F0" w14:textId="77777777" w:rsidR="00000000" w:rsidRDefault="000C6BB5">
      <w:pPr>
        <w:pStyle w:val="a0"/>
        <w:rPr>
          <w:rFonts w:hint="cs"/>
          <w:rtl/>
        </w:rPr>
      </w:pPr>
      <w:r>
        <w:rPr>
          <w:rFonts w:hint="cs"/>
          <w:rtl/>
        </w:rPr>
        <w:t xml:space="preserve">חבר הכנסת גפני, אני מבקש בחברות. צריך להיות פה סדר, כך אי-אפשר. בבקשה. </w:t>
      </w:r>
    </w:p>
    <w:p w14:paraId="1831EEC8" w14:textId="77777777" w:rsidR="00000000" w:rsidRDefault="000C6BB5">
      <w:pPr>
        <w:pStyle w:val="a0"/>
        <w:rPr>
          <w:rFonts w:hint="cs"/>
          <w:rtl/>
        </w:rPr>
      </w:pPr>
    </w:p>
    <w:p w14:paraId="4EA22F18" w14:textId="77777777" w:rsidR="00000000" w:rsidRDefault="000C6BB5">
      <w:pPr>
        <w:pStyle w:val="-"/>
        <w:rPr>
          <w:rtl/>
        </w:rPr>
      </w:pPr>
      <w:bookmarkStart w:id="417" w:name="FS000000475T02_08_2004_21_57_20"/>
      <w:bookmarkEnd w:id="417"/>
      <w:r>
        <w:rPr>
          <w:rFonts w:hint="eastAsia"/>
          <w:rtl/>
        </w:rPr>
        <w:t>איוב</w:t>
      </w:r>
      <w:r>
        <w:rPr>
          <w:rtl/>
        </w:rPr>
        <w:t xml:space="preserve"> קרא (הליכוד):</w:t>
      </w:r>
    </w:p>
    <w:p w14:paraId="3EF58DA7" w14:textId="77777777" w:rsidR="00000000" w:rsidRDefault="000C6BB5">
      <w:pPr>
        <w:pStyle w:val="a0"/>
        <w:rPr>
          <w:rFonts w:hint="cs"/>
          <w:rtl/>
        </w:rPr>
      </w:pPr>
    </w:p>
    <w:p w14:paraId="6D4802A7" w14:textId="77777777" w:rsidR="00000000" w:rsidRDefault="000C6BB5">
      <w:pPr>
        <w:pStyle w:val="a0"/>
        <w:rPr>
          <w:rFonts w:hint="cs"/>
          <w:rtl/>
        </w:rPr>
      </w:pPr>
      <w:r>
        <w:rPr>
          <w:rFonts w:hint="cs"/>
          <w:rtl/>
        </w:rPr>
        <w:t>אדוני היושב-ראש, חברי חברי הכנסת, הרב גפני, כל כך התאמצתי אצל ראש הממשלה בשבילך ובשביל החברים שלך היום, כל כך רציתי את השידוך הזה ואת החופה ה</w:t>
      </w:r>
      <w:r>
        <w:rPr>
          <w:rFonts w:hint="cs"/>
          <w:rtl/>
        </w:rPr>
        <w:t xml:space="preserve">זאת, ואתה יושב עם אורית נוקד ומפריע לי. דווקא היא באה אלי בטענות: למה אתה לא רוצה את מפלגת העבודה? אמרתי לה: אני תמיד עם הרבנים. רציתי גם את הרב אזולאי אתנו, אבל לצערי יש בעיה. </w:t>
      </w:r>
    </w:p>
    <w:p w14:paraId="7E9AA957" w14:textId="77777777" w:rsidR="00000000" w:rsidRDefault="000C6BB5">
      <w:pPr>
        <w:pStyle w:val="a0"/>
        <w:rPr>
          <w:rFonts w:hint="cs"/>
          <w:rtl/>
        </w:rPr>
      </w:pPr>
    </w:p>
    <w:p w14:paraId="0E5F655F" w14:textId="77777777" w:rsidR="00000000" w:rsidRDefault="000C6BB5">
      <w:pPr>
        <w:pStyle w:val="af0"/>
        <w:rPr>
          <w:rtl/>
        </w:rPr>
      </w:pPr>
      <w:r>
        <w:rPr>
          <w:rFonts w:hint="eastAsia"/>
          <w:rtl/>
        </w:rPr>
        <w:t>משה</w:t>
      </w:r>
      <w:r>
        <w:rPr>
          <w:rtl/>
        </w:rPr>
        <w:t xml:space="preserve"> גפני (יהדות התורה):</w:t>
      </w:r>
    </w:p>
    <w:p w14:paraId="7CC09D3D" w14:textId="77777777" w:rsidR="00000000" w:rsidRDefault="000C6BB5">
      <w:pPr>
        <w:pStyle w:val="a0"/>
        <w:rPr>
          <w:rFonts w:hint="cs"/>
          <w:rtl/>
        </w:rPr>
      </w:pPr>
    </w:p>
    <w:p w14:paraId="045D220D" w14:textId="77777777" w:rsidR="00000000" w:rsidRDefault="000C6BB5">
      <w:pPr>
        <w:pStyle w:val="a0"/>
        <w:rPr>
          <w:rFonts w:hint="cs"/>
          <w:rtl/>
        </w:rPr>
      </w:pPr>
      <w:r>
        <w:rPr>
          <w:rFonts w:hint="cs"/>
          <w:rtl/>
        </w:rPr>
        <w:t>חכה, עוד לא נגמר, לאט לאט.</w:t>
      </w:r>
    </w:p>
    <w:p w14:paraId="03F00DFD" w14:textId="77777777" w:rsidR="00000000" w:rsidRDefault="000C6BB5">
      <w:pPr>
        <w:pStyle w:val="a0"/>
        <w:rPr>
          <w:rFonts w:hint="cs"/>
          <w:rtl/>
        </w:rPr>
      </w:pPr>
    </w:p>
    <w:p w14:paraId="2B555E68" w14:textId="77777777" w:rsidR="00000000" w:rsidRDefault="000C6BB5">
      <w:pPr>
        <w:pStyle w:val="-"/>
        <w:rPr>
          <w:rtl/>
        </w:rPr>
      </w:pPr>
      <w:bookmarkStart w:id="418" w:name="FS000000475T02_08_2004_21_58_13C"/>
      <w:bookmarkEnd w:id="418"/>
      <w:r>
        <w:rPr>
          <w:rtl/>
        </w:rPr>
        <w:t>איוב קרא (הליכוד):</w:t>
      </w:r>
    </w:p>
    <w:p w14:paraId="051377CE" w14:textId="77777777" w:rsidR="00000000" w:rsidRDefault="000C6BB5">
      <w:pPr>
        <w:pStyle w:val="a0"/>
        <w:rPr>
          <w:rtl/>
        </w:rPr>
      </w:pPr>
    </w:p>
    <w:p w14:paraId="56E7B9E7" w14:textId="77777777" w:rsidR="00000000" w:rsidRDefault="000C6BB5">
      <w:pPr>
        <w:pStyle w:val="a0"/>
        <w:rPr>
          <w:rFonts w:hint="cs"/>
          <w:rtl/>
        </w:rPr>
      </w:pPr>
      <w:r>
        <w:rPr>
          <w:rFonts w:hint="cs"/>
          <w:rtl/>
        </w:rPr>
        <w:t>כרגע</w:t>
      </w:r>
      <w:r>
        <w:rPr>
          <w:rFonts w:hint="cs"/>
          <w:rtl/>
        </w:rPr>
        <w:t>, לפחות, יש בעיה. רציתי מאוד את שינוי ולא את מפלגת העבודה, אני מוכרח להתוודות. זאת הקואליציה שלדעתי יכולה להיות הטובה ביותר מבחינת הממשלה, רק ששינוי תשכיל להבין שאין ברירה, צריך לפעמים להתפשר, צריך ללכת לדרך, ולא תמיד צריך לעשות שרירים בכל מצב, כי האפשרויו</w:t>
      </w:r>
      <w:r>
        <w:rPr>
          <w:rFonts w:hint="cs"/>
          <w:rtl/>
        </w:rPr>
        <w:t xml:space="preserve">ת לא רבות. אם שינוי לא תרצה, הרי מחכים פה אדריכלי אוסלו, שיזחלו מהר לתוך הממשלה. </w:t>
      </w:r>
    </w:p>
    <w:p w14:paraId="12D3C93C" w14:textId="77777777" w:rsidR="00000000" w:rsidRDefault="000C6BB5">
      <w:pPr>
        <w:pStyle w:val="a0"/>
        <w:rPr>
          <w:rFonts w:hint="cs"/>
          <w:rtl/>
        </w:rPr>
      </w:pPr>
    </w:p>
    <w:p w14:paraId="61DBAF01" w14:textId="77777777" w:rsidR="00000000" w:rsidRDefault="000C6BB5">
      <w:pPr>
        <w:pStyle w:val="af0"/>
        <w:rPr>
          <w:rtl/>
        </w:rPr>
      </w:pPr>
      <w:r>
        <w:rPr>
          <w:rFonts w:hint="eastAsia"/>
          <w:rtl/>
        </w:rPr>
        <w:t>אורית</w:t>
      </w:r>
      <w:r>
        <w:rPr>
          <w:rtl/>
        </w:rPr>
        <w:t xml:space="preserve"> נוקד (העבודה-מימד):</w:t>
      </w:r>
    </w:p>
    <w:p w14:paraId="43D599A5" w14:textId="77777777" w:rsidR="00000000" w:rsidRDefault="000C6BB5">
      <w:pPr>
        <w:pStyle w:val="a0"/>
        <w:rPr>
          <w:rFonts w:hint="cs"/>
          <w:rtl/>
        </w:rPr>
      </w:pPr>
    </w:p>
    <w:p w14:paraId="74743870" w14:textId="77777777" w:rsidR="00000000" w:rsidRDefault="000C6BB5">
      <w:pPr>
        <w:pStyle w:val="a0"/>
        <w:rPr>
          <w:rFonts w:hint="cs"/>
          <w:rtl/>
        </w:rPr>
      </w:pPr>
      <w:r>
        <w:rPr>
          <w:rFonts w:hint="cs"/>
          <w:rtl/>
        </w:rPr>
        <w:t xml:space="preserve">הם לא זוחלים, הם ממלאים את האחריות שלהם. </w:t>
      </w:r>
    </w:p>
    <w:p w14:paraId="29A6174D" w14:textId="77777777" w:rsidR="00000000" w:rsidRDefault="000C6BB5">
      <w:pPr>
        <w:pStyle w:val="a0"/>
        <w:rPr>
          <w:rtl/>
        </w:rPr>
      </w:pPr>
    </w:p>
    <w:p w14:paraId="63D8AD20" w14:textId="77777777" w:rsidR="00000000" w:rsidRDefault="000C6BB5">
      <w:pPr>
        <w:pStyle w:val="-"/>
        <w:rPr>
          <w:rtl/>
        </w:rPr>
      </w:pPr>
      <w:bookmarkStart w:id="419" w:name="FS000000475T02_08_2004_21_58_51C"/>
      <w:bookmarkEnd w:id="419"/>
      <w:r>
        <w:rPr>
          <w:rtl/>
        </w:rPr>
        <w:t>איוב קרא (הליכוד):</w:t>
      </w:r>
    </w:p>
    <w:p w14:paraId="0A76A1C2" w14:textId="77777777" w:rsidR="00000000" w:rsidRDefault="000C6BB5">
      <w:pPr>
        <w:pStyle w:val="a0"/>
        <w:rPr>
          <w:rtl/>
        </w:rPr>
      </w:pPr>
    </w:p>
    <w:p w14:paraId="04284FFE" w14:textId="77777777" w:rsidR="00000000" w:rsidRDefault="000C6BB5">
      <w:pPr>
        <w:pStyle w:val="a0"/>
        <w:rPr>
          <w:rFonts w:hint="cs"/>
          <w:rtl/>
        </w:rPr>
      </w:pPr>
      <w:r>
        <w:rPr>
          <w:rFonts w:hint="cs"/>
          <w:rtl/>
        </w:rPr>
        <w:t>אני אביא הצעת חוק חקירה פרלמנטרית על מה שקרה באוסלו מייד כשהם ייכנסו לממשלה, אבל אנ</w:t>
      </w:r>
      <w:r>
        <w:rPr>
          <w:rFonts w:hint="cs"/>
          <w:rtl/>
        </w:rPr>
        <w:t xml:space="preserve">י מקווה שראש הממשלה לא צריך את זה, כי יש לו קואליציה יציבה עם שינוי, ובתוספת הרב גפני וחבריו אנחנו יכולים ללכת לכל מהלך פוליטי. אין לו שום צורך פוליטי במצב של הקואליציה הזאת, ואין לי ספק שהדרך והכיוון הם לשמור כמה שאפשר על כל מה שמסתובב פה. אנחנו רוצים את </w:t>
      </w:r>
      <w:r>
        <w:rPr>
          <w:rFonts w:hint="cs"/>
          <w:rtl/>
        </w:rPr>
        <w:t>הקואליציה הזאת שתמשיך בראייה שהמצב הרבה יותר טוב ממה שהיה כאשר אדריכלי אוסלו הובילו את המדינה הזאת.  רואים את זה בכל מקום, גם ביטחונית וגם כלכלית. זה לא הדבר הכי טוב, אבל זה הרע במיעוטו. כי אם היינו משאירים להם את המדינה, היינו נמצאים אולי באיזו תהום או במ</w:t>
      </w:r>
      <w:r>
        <w:rPr>
          <w:rFonts w:hint="cs"/>
          <w:rtl/>
        </w:rPr>
        <w:t xml:space="preserve">צב ביטחוני קטסטרופלי. לא היה ביטחון ולא היתה כלכלה, אדוני היושב-ראש. </w:t>
      </w:r>
    </w:p>
    <w:p w14:paraId="199185D0" w14:textId="77777777" w:rsidR="00000000" w:rsidRDefault="000C6BB5">
      <w:pPr>
        <w:pStyle w:val="a0"/>
        <w:rPr>
          <w:rFonts w:hint="cs"/>
          <w:rtl/>
        </w:rPr>
      </w:pPr>
    </w:p>
    <w:p w14:paraId="7EC73B6D" w14:textId="77777777" w:rsidR="00000000" w:rsidRDefault="000C6BB5">
      <w:pPr>
        <w:pStyle w:val="a0"/>
        <w:rPr>
          <w:rFonts w:hint="cs"/>
          <w:rtl/>
        </w:rPr>
      </w:pPr>
      <w:r>
        <w:rPr>
          <w:rFonts w:hint="cs"/>
          <w:rtl/>
        </w:rPr>
        <w:t xml:space="preserve">לכן, זה שהרב יצחק לוי תוקף את הממשלה </w:t>
      </w:r>
      <w:r>
        <w:rPr>
          <w:rtl/>
        </w:rPr>
        <w:t>–</w:t>
      </w:r>
      <w:r>
        <w:rPr>
          <w:rFonts w:hint="cs"/>
          <w:rtl/>
        </w:rPr>
        <w:t xml:space="preserve"> אני מקבל את מה שאתה אומר, אבל לפעמים יש הרע במיעוטו. אני חושב שהקואליציה הנוכחית, עם אגודת ישראל, היא טובה יותר מאשר אם יבוא שמעון פרס יחד עם פואד</w:t>
      </w:r>
      <w:r>
        <w:rPr>
          <w:rFonts w:hint="cs"/>
          <w:rtl/>
        </w:rPr>
        <w:t xml:space="preserve">, שהיום כועסים עלינו שלא נותנים להם מהר את התיקים, כי משהו לא טוב קורה במדינה הזאת שהם לא משתלטים על התיקים הללו. אני אומר שאנחנו לא ניתן להם את התיקים, גם אם נהיה לבד בחזית לא ניתן להם את התיקים. </w:t>
      </w:r>
    </w:p>
    <w:p w14:paraId="3C3FADA6" w14:textId="77777777" w:rsidR="00000000" w:rsidRDefault="000C6BB5">
      <w:pPr>
        <w:pStyle w:val="a0"/>
        <w:rPr>
          <w:rFonts w:hint="cs"/>
          <w:rtl/>
        </w:rPr>
      </w:pPr>
    </w:p>
    <w:p w14:paraId="71F58641" w14:textId="77777777" w:rsidR="00000000" w:rsidRDefault="000C6BB5">
      <w:pPr>
        <w:pStyle w:val="af0"/>
        <w:rPr>
          <w:rtl/>
        </w:rPr>
      </w:pPr>
      <w:r>
        <w:rPr>
          <w:rFonts w:hint="eastAsia"/>
          <w:rtl/>
        </w:rPr>
        <w:t>צבי</w:t>
      </w:r>
      <w:r>
        <w:rPr>
          <w:rtl/>
        </w:rPr>
        <w:t xml:space="preserve"> הנדל (האיחוד הלאומי - ישראל ביתנו):</w:t>
      </w:r>
    </w:p>
    <w:p w14:paraId="732C5A5B" w14:textId="77777777" w:rsidR="00000000" w:rsidRDefault="000C6BB5">
      <w:pPr>
        <w:pStyle w:val="a0"/>
        <w:rPr>
          <w:rFonts w:hint="cs"/>
          <w:rtl/>
        </w:rPr>
      </w:pPr>
    </w:p>
    <w:p w14:paraId="079340E2" w14:textId="77777777" w:rsidR="00000000" w:rsidRDefault="000C6BB5">
      <w:pPr>
        <w:pStyle w:val="a0"/>
        <w:rPr>
          <w:rFonts w:hint="cs"/>
          <w:rtl/>
        </w:rPr>
      </w:pPr>
      <w:r>
        <w:rPr>
          <w:rFonts w:hint="cs"/>
          <w:rtl/>
        </w:rPr>
        <w:t>אפילו תיק אוכל?</w:t>
      </w:r>
    </w:p>
    <w:p w14:paraId="372CE044" w14:textId="77777777" w:rsidR="00000000" w:rsidRDefault="000C6BB5">
      <w:pPr>
        <w:pStyle w:val="a0"/>
        <w:rPr>
          <w:rFonts w:hint="cs"/>
          <w:rtl/>
        </w:rPr>
      </w:pPr>
    </w:p>
    <w:p w14:paraId="4FA45317" w14:textId="77777777" w:rsidR="00000000" w:rsidRDefault="000C6BB5">
      <w:pPr>
        <w:pStyle w:val="-"/>
        <w:rPr>
          <w:rtl/>
        </w:rPr>
      </w:pPr>
      <w:bookmarkStart w:id="420" w:name="FS000000475T02_08_2004_22_42_34C"/>
      <w:bookmarkEnd w:id="420"/>
      <w:r>
        <w:rPr>
          <w:rtl/>
        </w:rPr>
        <w:t>איוב קרא (הליכוד):</w:t>
      </w:r>
    </w:p>
    <w:p w14:paraId="6E1470A5" w14:textId="77777777" w:rsidR="00000000" w:rsidRDefault="000C6BB5">
      <w:pPr>
        <w:pStyle w:val="a0"/>
        <w:rPr>
          <w:rtl/>
        </w:rPr>
      </w:pPr>
    </w:p>
    <w:p w14:paraId="21325B3C" w14:textId="77777777" w:rsidR="00000000" w:rsidRDefault="000C6BB5">
      <w:pPr>
        <w:pStyle w:val="a0"/>
        <w:rPr>
          <w:rFonts w:hint="cs"/>
          <w:rtl/>
        </w:rPr>
      </w:pPr>
      <w:r>
        <w:rPr>
          <w:rFonts w:hint="cs"/>
          <w:rtl/>
        </w:rPr>
        <w:t xml:space="preserve">לא, יש לנו רוחמה אברהם, היא תחלק אוכל בקרוב לכל מי שרוצה. יש לנו חוק מצוין, ואין לנו בעיה של אוכל, ברוך השם, במדינה הזאת. המצב משתפר, ועוד נדע בשורות הרבה יותר טובות גם בשנה הבאה ובשנה לאחר מכן. תודה. </w:t>
      </w:r>
    </w:p>
    <w:p w14:paraId="23E2D8DA" w14:textId="77777777" w:rsidR="00000000" w:rsidRDefault="000C6BB5">
      <w:pPr>
        <w:pStyle w:val="a0"/>
        <w:rPr>
          <w:rFonts w:hint="cs"/>
          <w:rtl/>
        </w:rPr>
      </w:pPr>
    </w:p>
    <w:p w14:paraId="50A5E4AF" w14:textId="77777777" w:rsidR="00000000" w:rsidRDefault="000C6BB5">
      <w:pPr>
        <w:pStyle w:val="af1"/>
        <w:rPr>
          <w:rtl/>
        </w:rPr>
      </w:pPr>
      <w:r>
        <w:rPr>
          <w:rtl/>
        </w:rPr>
        <w:t>היו"ר</w:t>
      </w:r>
      <w:r>
        <w:rPr>
          <w:rFonts w:hint="cs"/>
          <w:rtl/>
        </w:rPr>
        <w:t xml:space="preserve"> מיכאל נודלמן</w:t>
      </w:r>
      <w:r>
        <w:rPr>
          <w:rtl/>
        </w:rPr>
        <w:t>:</w:t>
      </w:r>
    </w:p>
    <w:p w14:paraId="0742DDFA" w14:textId="77777777" w:rsidR="00000000" w:rsidRDefault="000C6BB5">
      <w:pPr>
        <w:pStyle w:val="a0"/>
        <w:rPr>
          <w:rtl/>
        </w:rPr>
      </w:pPr>
    </w:p>
    <w:p w14:paraId="2B4A6F7A" w14:textId="77777777" w:rsidR="00000000" w:rsidRDefault="000C6BB5">
      <w:pPr>
        <w:pStyle w:val="a0"/>
        <w:rPr>
          <w:rFonts w:hint="cs"/>
          <w:rtl/>
        </w:rPr>
      </w:pPr>
      <w:r>
        <w:rPr>
          <w:rFonts w:hint="cs"/>
          <w:rtl/>
        </w:rPr>
        <w:t>תודה רבה. ח</w:t>
      </w:r>
      <w:r>
        <w:rPr>
          <w:rFonts w:hint="cs"/>
          <w:rtl/>
        </w:rPr>
        <w:t xml:space="preserve">בר הכנסת אורי אריאל, בבקשה. אחריו </w:t>
      </w:r>
      <w:r>
        <w:rPr>
          <w:rtl/>
        </w:rPr>
        <w:t>–</w:t>
      </w:r>
      <w:r>
        <w:rPr>
          <w:rFonts w:hint="cs"/>
          <w:rtl/>
        </w:rPr>
        <w:t xml:space="preserve"> חברי הכנסת חיים אורון, דליה איציק, עבד-אלמאלכ דהאמשה, מיכאל מלכיאור ונסים זאב. </w:t>
      </w:r>
    </w:p>
    <w:p w14:paraId="61A362E0" w14:textId="77777777" w:rsidR="00000000" w:rsidRDefault="000C6BB5">
      <w:pPr>
        <w:pStyle w:val="a0"/>
        <w:rPr>
          <w:rFonts w:hint="cs"/>
          <w:rtl/>
        </w:rPr>
      </w:pPr>
    </w:p>
    <w:p w14:paraId="5415171F" w14:textId="77777777" w:rsidR="00000000" w:rsidRDefault="000C6BB5">
      <w:pPr>
        <w:pStyle w:val="a"/>
        <w:rPr>
          <w:rtl/>
        </w:rPr>
      </w:pPr>
      <w:bookmarkStart w:id="421" w:name="FS000000713T02_08_2004_22_43_58"/>
      <w:bookmarkStart w:id="422" w:name="_Toc100311771"/>
      <w:bookmarkEnd w:id="421"/>
      <w:r>
        <w:rPr>
          <w:rFonts w:hint="eastAsia"/>
          <w:rtl/>
        </w:rPr>
        <w:t>אורי</w:t>
      </w:r>
      <w:r>
        <w:rPr>
          <w:rtl/>
        </w:rPr>
        <w:t xml:space="preserve"> יהודה אריאל (האיחוד הלאומי - ישראל ביתנו):</w:t>
      </w:r>
      <w:bookmarkEnd w:id="422"/>
    </w:p>
    <w:p w14:paraId="4824E1BE" w14:textId="77777777" w:rsidR="00000000" w:rsidRDefault="000C6BB5">
      <w:pPr>
        <w:pStyle w:val="a0"/>
        <w:rPr>
          <w:rFonts w:hint="cs"/>
          <w:rtl/>
        </w:rPr>
      </w:pPr>
    </w:p>
    <w:p w14:paraId="49F51BED" w14:textId="77777777" w:rsidR="00000000" w:rsidRDefault="000C6BB5">
      <w:pPr>
        <w:pStyle w:val="a0"/>
        <w:rPr>
          <w:rFonts w:hint="cs"/>
          <w:rtl/>
        </w:rPr>
      </w:pPr>
      <w:r>
        <w:rPr>
          <w:rFonts w:hint="cs"/>
          <w:rtl/>
        </w:rPr>
        <w:t>אדוני היושב-ראש, חברי חברי הכנסת, במוצאי ט"ו באב אפשר להגיד, אני חושב בשם רוב חברי הבית: י</w:t>
      </w:r>
      <w:r>
        <w:rPr>
          <w:rFonts w:hint="cs"/>
          <w:rtl/>
        </w:rPr>
        <w:t xml:space="preserve">ש לנו אהבה, והיא תנצח. היא תנצח בהרבה דברים. גם את ברית הזוגיות, כפי שזה נקרא, היא תנצח. הרי מה שראש הממשלה מציע להקים </w:t>
      </w:r>
      <w:r>
        <w:rPr>
          <w:rtl/>
        </w:rPr>
        <w:t>–</w:t>
      </w:r>
      <w:r>
        <w:rPr>
          <w:rFonts w:hint="cs"/>
          <w:rtl/>
        </w:rPr>
        <w:t xml:space="preserve"> מה שיכול לצאת מזה זה רק ממזרים. דברים טובים לא יוצאים מזה, ולא כדאי לעסוק בזה יותר מדי. </w:t>
      </w:r>
    </w:p>
    <w:p w14:paraId="5B3D2E22" w14:textId="77777777" w:rsidR="00000000" w:rsidRDefault="000C6BB5">
      <w:pPr>
        <w:pStyle w:val="a0"/>
        <w:rPr>
          <w:rFonts w:hint="cs"/>
          <w:rtl/>
        </w:rPr>
      </w:pPr>
    </w:p>
    <w:p w14:paraId="551FC2CA" w14:textId="77777777" w:rsidR="00000000" w:rsidRDefault="000C6BB5">
      <w:pPr>
        <w:pStyle w:val="a0"/>
        <w:rPr>
          <w:rFonts w:hint="cs"/>
          <w:rtl/>
        </w:rPr>
      </w:pPr>
      <w:r>
        <w:rPr>
          <w:rFonts w:hint="cs"/>
          <w:rtl/>
        </w:rPr>
        <w:t>אין לחשוד בגפני שישב עם הרעבע טומי לפיד. זה ל</w:t>
      </w:r>
      <w:r>
        <w:rPr>
          <w:rFonts w:hint="cs"/>
          <w:rtl/>
        </w:rPr>
        <w:t xml:space="preserve">א מאותו בית-מדרש, אם כי במוצאי ט"ו באב צריך להגיד: יש לנו אהבה, והיא תנצח. אשרינו שזכינו שהרעבע לפיד בחר לשנות את הדרך. ראוי לציין את זה, ראוי לברך על זה. אפשר לומר בכנסת מלים גם על דברים טובים שקורים פה, ואני חושב ששינוי באמת עשתה צעד בכיוון הנכון והגיעה </w:t>
      </w:r>
      <w:r>
        <w:rPr>
          <w:rFonts w:hint="cs"/>
          <w:rtl/>
        </w:rPr>
        <w:t xml:space="preserve">עד לפי התהום. בעזרת השם, היא כנראה תצעד עוד צעד אחד ותתקדם. </w:t>
      </w:r>
    </w:p>
    <w:p w14:paraId="3E80A390" w14:textId="77777777" w:rsidR="00000000" w:rsidRDefault="000C6BB5">
      <w:pPr>
        <w:pStyle w:val="a0"/>
        <w:rPr>
          <w:rFonts w:hint="cs"/>
          <w:rtl/>
        </w:rPr>
      </w:pPr>
    </w:p>
    <w:p w14:paraId="680F9F88" w14:textId="77777777" w:rsidR="00000000" w:rsidRDefault="000C6BB5">
      <w:pPr>
        <w:pStyle w:val="a0"/>
        <w:rPr>
          <w:rFonts w:hint="cs"/>
          <w:rtl/>
        </w:rPr>
      </w:pPr>
      <w:r>
        <w:rPr>
          <w:rFonts w:hint="cs"/>
          <w:rtl/>
        </w:rPr>
        <w:t>בסך הכול יש פה חיבורים מעניינים, אם כי הם נראים לי לצורך השעה הקצרה מאוד, אפילו לא עד כדי קואליציה. הם נועדו פעם אחת להגיע לפגרה, פעם שנייה לעבור דבר אחד, פעם שלישית לעבור דבר אחר. לא יצא מזה הר</w:t>
      </w:r>
      <w:r>
        <w:rPr>
          <w:rFonts w:hint="cs"/>
          <w:rtl/>
        </w:rPr>
        <w:t xml:space="preserve">בה, כי אנחנו צועדים לעבר הבחירות. </w:t>
      </w:r>
    </w:p>
    <w:p w14:paraId="3A68048A" w14:textId="77777777" w:rsidR="00000000" w:rsidRDefault="000C6BB5">
      <w:pPr>
        <w:pStyle w:val="a0"/>
        <w:rPr>
          <w:rFonts w:hint="cs"/>
          <w:rtl/>
        </w:rPr>
      </w:pPr>
    </w:p>
    <w:p w14:paraId="4382FDB2" w14:textId="77777777" w:rsidR="00000000" w:rsidRDefault="000C6BB5">
      <w:pPr>
        <w:pStyle w:val="a0"/>
        <w:ind w:firstLine="0"/>
        <w:rPr>
          <w:rFonts w:hint="cs"/>
          <w:rtl/>
        </w:rPr>
      </w:pPr>
      <w:r>
        <w:rPr>
          <w:rFonts w:hint="cs"/>
          <w:rtl/>
        </w:rPr>
        <w:tab/>
        <w:t xml:space="preserve">לכן, השוואת החוק הצבאי עם הפלילי בהצעת החוק שעומדת פה היא הצעה נכונה, אם כי אני לא חושב שתתעורר הבעיה בקשר לסרבנות בצה"ל: א. כי כולנו לא רוצים שתהיה סרבנות; ב. כי כל נושא, מה שאתם קוראים ההתנתקות, או העקירה, הגירוש, לא </w:t>
      </w:r>
      <w:r>
        <w:rPr>
          <w:rFonts w:hint="cs"/>
          <w:rtl/>
        </w:rPr>
        <w:t xml:space="preserve">יגיע. לכן אין שאלה לגבי חיילי צה"ל. </w:t>
      </w:r>
    </w:p>
    <w:p w14:paraId="134B6E28" w14:textId="77777777" w:rsidR="00000000" w:rsidRDefault="000C6BB5">
      <w:pPr>
        <w:pStyle w:val="a0"/>
        <w:ind w:firstLine="0"/>
        <w:rPr>
          <w:rFonts w:hint="cs"/>
          <w:rtl/>
        </w:rPr>
      </w:pPr>
    </w:p>
    <w:p w14:paraId="4FCDBBDD" w14:textId="77777777" w:rsidR="00000000" w:rsidRDefault="000C6BB5">
      <w:pPr>
        <w:pStyle w:val="a0"/>
        <w:ind w:firstLine="720"/>
        <w:rPr>
          <w:rFonts w:hint="cs"/>
          <w:rtl/>
        </w:rPr>
      </w:pPr>
      <w:r>
        <w:rPr>
          <w:rFonts w:hint="cs"/>
          <w:rtl/>
        </w:rPr>
        <w:t xml:space="preserve">אנחנו מתקדמים לבחירות, ובבחירות האלה העם יאמר את דברו. אני יכול לחשוב מה יהיו התוצאות, אחרים בוודאי חושבים אחרת. ראוי שדבר לא ייכפה על ראש הממשלה אלא הוא ייזום את זה, יביא את זה לבחירות, להתנהלות דמוקרטית, ולא כפי שעד </w:t>
      </w:r>
      <w:r>
        <w:rPr>
          <w:rFonts w:hint="cs"/>
          <w:rtl/>
        </w:rPr>
        <w:t xml:space="preserve">היום הדברים נעשים </w:t>
      </w:r>
      <w:r>
        <w:rPr>
          <w:rtl/>
        </w:rPr>
        <w:t>–</w:t>
      </w:r>
      <w:r>
        <w:rPr>
          <w:rFonts w:hint="cs"/>
          <w:rtl/>
        </w:rPr>
        <w:t xml:space="preserve"> במחטפים, בפיטורים, בכל מיני שיטות שלא מכבדות לא אותו ולא את כנסת ישראל. תודה. </w:t>
      </w:r>
    </w:p>
    <w:p w14:paraId="22ACE421" w14:textId="77777777" w:rsidR="00000000" w:rsidRDefault="000C6BB5">
      <w:pPr>
        <w:pStyle w:val="a0"/>
        <w:ind w:firstLine="0"/>
        <w:rPr>
          <w:rFonts w:hint="cs"/>
          <w:rtl/>
        </w:rPr>
      </w:pPr>
    </w:p>
    <w:p w14:paraId="5DB88D78" w14:textId="77777777" w:rsidR="00000000" w:rsidRDefault="000C6BB5">
      <w:pPr>
        <w:pStyle w:val="af1"/>
        <w:rPr>
          <w:rtl/>
        </w:rPr>
      </w:pPr>
      <w:r>
        <w:rPr>
          <w:rtl/>
        </w:rPr>
        <w:t>היו"ר</w:t>
      </w:r>
      <w:r>
        <w:rPr>
          <w:rFonts w:hint="cs"/>
          <w:rtl/>
        </w:rPr>
        <w:t xml:space="preserve"> מיכאל נודלמן</w:t>
      </w:r>
      <w:r>
        <w:rPr>
          <w:rtl/>
        </w:rPr>
        <w:t>:</w:t>
      </w:r>
    </w:p>
    <w:p w14:paraId="0C181960" w14:textId="77777777" w:rsidR="00000000" w:rsidRDefault="000C6BB5">
      <w:pPr>
        <w:pStyle w:val="a0"/>
        <w:rPr>
          <w:rFonts w:hint="cs"/>
          <w:rtl/>
        </w:rPr>
      </w:pPr>
    </w:p>
    <w:p w14:paraId="1392371E" w14:textId="77777777" w:rsidR="00000000" w:rsidRDefault="000C6BB5">
      <w:pPr>
        <w:pStyle w:val="a0"/>
        <w:rPr>
          <w:rFonts w:hint="cs"/>
          <w:rtl/>
        </w:rPr>
      </w:pPr>
      <w:r>
        <w:rPr>
          <w:rFonts w:hint="cs"/>
          <w:rtl/>
        </w:rPr>
        <w:t>תודה. חבר הכנסת חיים אורון - אינו נוכח. חברת הכנסת דליה איציק - אינה נוכחת. חבר הכנסת עבד-אלמאלכ דהאמשה - אינו נוכח. חבר הכנסת מיכאל מל</w:t>
      </w:r>
      <w:r>
        <w:rPr>
          <w:rFonts w:hint="cs"/>
          <w:rtl/>
        </w:rPr>
        <w:t xml:space="preserve">כיאור - אינו נוכח. חבר הכנסת נסים זאב, בבקשה. אחריו </w:t>
      </w:r>
      <w:r>
        <w:rPr>
          <w:rtl/>
        </w:rPr>
        <w:t>–</w:t>
      </w:r>
      <w:r>
        <w:rPr>
          <w:rFonts w:hint="cs"/>
          <w:rtl/>
        </w:rPr>
        <w:t xml:space="preserve"> חברי הכנסת מאיר פרוש, ישראל אייכלר, יגאל יאסינוב, אבשלום וילן, יורי שטרן, משה גפני, מגלי והבה ורשף חן. </w:t>
      </w:r>
    </w:p>
    <w:p w14:paraId="6B593910" w14:textId="77777777" w:rsidR="00000000" w:rsidRDefault="000C6BB5">
      <w:pPr>
        <w:pStyle w:val="a0"/>
        <w:ind w:firstLine="0"/>
        <w:rPr>
          <w:rFonts w:hint="cs"/>
          <w:rtl/>
        </w:rPr>
      </w:pPr>
    </w:p>
    <w:p w14:paraId="58EEF95F" w14:textId="77777777" w:rsidR="00000000" w:rsidRDefault="000C6BB5">
      <w:pPr>
        <w:pStyle w:val="af0"/>
        <w:rPr>
          <w:rtl/>
        </w:rPr>
      </w:pPr>
      <w:r>
        <w:rPr>
          <w:rFonts w:hint="eastAsia"/>
          <w:rtl/>
        </w:rPr>
        <w:t>צבי</w:t>
      </w:r>
      <w:r>
        <w:rPr>
          <w:rtl/>
        </w:rPr>
        <w:t xml:space="preserve"> הנדל (האיחוד הלאומי - ישראל ביתנו):</w:t>
      </w:r>
    </w:p>
    <w:p w14:paraId="62E19457" w14:textId="77777777" w:rsidR="00000000" w:rsidRDefault="000C6BB5">
      <w:pPr>
        <w:pStyle w:val="a0"/>
        <w:rPr>
          <w:rFonts w:hint="cs"/>
          <w:rtl/>
        </w:rPr>
      </w:pPr>
    </w:p>
    <w:p w14:paraId="0304BDDA" w14:textId="77777777" w:rsidR="00000000" w:rsidRDefault="000C6BB5">
      <w:pPr>
        <w:pStyle w:val="a0"/>
        <w:rPr>
          <w:rFonts w:hint="cs"/>
          <w:rtl/>
        </w:rPr>
      </w:pPr>
      <w:r>
        <w:rPr>
          <w:rFonts w:hint="cs"/>
          <w:rtl/>
        </w:rPr>
        <w:t>אני לא רשום?</w:t>
      </w:r>
    </w:p>
    <w:p w14:paraId="67F40B6A" w14:textId="77777777" w:rsidR="00000000" w:rsidRDefault="000C6BB5">
      <w:pPr>
        <w:pStyle w:val="a0"/>
        <w:ind w:firstLine="0"/>
        <w:rPr>
          <w:rFonts w:hint="cs"/>
          <w:rtl/>
        </w:rPr>
      </w:pPr>
    </w:p>
    <w:p w14:paraId="1866DCB2" w14:textId="77777777" w:rsidR="00000000" w:rsidRDefault="000C6BB5">
      <w:pPr>
        <w:pStyle w:val="af1"/>
        <w:rPr>
          <w:rtl/>
        </w:rPr>
      </w:pPr>
      <w:r>
        <w:rPr>
          <w:rtl/>
        </w:rPr>
        <w:t>היו"ר</w:t>
      </w:r>
      <w:r>
        <w:rPr>
          <w:rFonts w:hint="cs"/>
          <w:rtl/>
        </w:rPr>
        <w:t xml:space="preserve"> מיכאל נודלמן</w:t>
      </w:r>
      <w:r>
        <w:rPr>
          <w:rtl/>
        </w:rPr>
        <w:t>:</w:t>
      </w:r>
    </w:p>
    <w:p w14:paraId="3D2D5475" w14:textId="77777777" w:rsidR="00000000" w:rsidRDefault="000C6BB5">
      <w:pPr>
        <w:pStyle w:val="af1"/>
        <w:rPr>
          <w:rFonts w:hint="cs"/>
          <w:rtl/>
        </w:rPr>
      </w:pPr>
    </w:p>
    <w:p w14:paraId="0F0DE466" w14:textId="77777777" w:rsidR="00000000" w:rsidRDefault="000C6BB5">
      <w:pPr>
        <w:pStyle w:val="a0"/>
        <w:rPr>
          <w:rFonts w:hint="cs"/>
          <w:rtl/>
        </w:rPr>
      </w:pPr>
    </w:p>
    <w:p w14:paraId="22FFD301" w14:textId="77777777" w:rsidR="00000000" w:rsidRDefault="000C6BB5">
      <w:pPr>
        <w:pStyle w:val="a0"/>
        <w:rPr>
          <w:rFonts w:hint="cs"/>
          <w:rtl/>
        </w:rPr>
      </w:pPr>
      <w:r>
        <w:rPr>
          <w:rFonts w:hint="cs"/>
          <w:rtl/>
        </w:rPr>
        <w:t>לא. אתה רוצה? בסדר.</w:t>
      </w:r>
    </w:p>
    <w:p w14:paraId="4B4E9ECF" w14:textId="77777777" w:rsidR="00000000" w:rsidRDefault="000C6BB5">
      <w:pPr>
        <w:pStyle w:val="a0"/>
        <w:ind w:firstLine="0"/>
        <w:rPr>
          <w:rFonts w:hint="cs"/>
          <w:rtl/>
        </w:rPr>
      </w:pPr>
    </w:p>
    <w:p w14:paraId="222F560D" w14:textId="77777777" w:rsidR="00000000" w:rsidRDefault="000C6BB5">
      <w:pPr>
        <w:pStyle w:val="a"/>
        <w:rPr>
          <w:rtl/>
        </w:rPr>
      </w:pPr>
      <w:bookmarkStart w:id="423" w:name="FS000000490T02_08_2004_22_21_53"/>
      <w:bookmarkStart w:id="424" w:name="_Toc100311772"/>
      <w:bookmarkEnd w:id="423"/>
      <w:r>
        <w:rPr>
          <w:rFonts w:hint="eastAsia"/>
          <w:rtl/>
        </w:rPr>
        <w:t>נסים</w:t>
      </w:r>
      <w:r>
        <w:rPr>
          <w:rtl/>
        </w:rPr>
        <w:t xml:space="preserve"> זאב (ש"ס):</w:t>
      </w:r>
      <w:bookmarkEnd w:id="424"/>
    </w:p>
    <w:p w14:paraId="0D04E4F3" w14:textId="77777777" w:rsidR="00000000" w:rsidRDefault="000C6BB5">
      <w:pPr>
        <w:pStyle w:val="a0"/>
        <w:rPr>
          <w:rFonts w:hint="cs"/>
          <w:rtl/>
        </w:rPr>
      </w:pPr>
    </w:p>
    <w:p w14:paraId="0FD008E9" w14:textId="77777777" w:rsidR="00000000" w:rsidRDefault="000C6BB5">
      <w:pPr>
        <w:pStyle w:val="a0"/>
        <w:rPr>
          <w:rFonts w:hint="cs"/>
          <w:rtl/>
        </w:rPr>
      </w:pPr>
      <w:r>
        <w:rPr>
          <w:rFonts w:hint="cs"/>
          <w:rtl/>
        </w:rPr>
        <w:t>אדוני היושב-ראש, כנסת נכבדה, מטרת הצעת חוק השיפוט הצבאי (תיקון מס' 50), שמובאת לפנינו, היא ליצור התאמה בין סדר הדין הפלילי ודיני הראיות שנוהגים בדין הצבאי לבין סדר הדין הפלילי ודיני הראיות שבדין הכללי.</w:t>
      </w:r>
    </w:p>
    <w:p w14:paraId="3AF282D3" w14:textId="77777777" w:rsidR="00000000" w:rsidRDefault="000C6BB5">
      <w:pPr>
        <w:pStyle w:val="a0"/>
        <w:rPr>
          <w:rFonts w:hint="cs"/>
          <w:rtl/>
        </w:rPr>
      </w:pPr>
    </w:p>
    <w:p w14:paraId="0491AAA1" w14:textId="77777777" w:rsidR="00000000" w:rsidRDefault="000C6BB5">
      <w:pPr>
        <w:pStyle w:val="a0"/>
        <w:rPr>
          <w:rFonts w:hint="cs"/>
          <w:rtl/>
        </w:rPr>
      </w:pPr>
      <w:r>
        <w:rPr>
          <w:rFonts w:hint="cs"/>
          <w:rtl/>
        </w:rPr>
        <w:t xml:space="preserve">אינני חושב שזה תמיד נכון. אני חושב </w:t>
      </w:r>
      <w:r>
        <w:rPr>
          <w:rFonts w:hint="cs"/>
          <w:rtl/>
        </w:rPr>
        <w:t xml:space="preserve">שצריך יותר גמישות בדיני הראיות שבתחום הצבאי, להוציא למשל עבירות סמים, שהן עבירות שגרתיות בסדר הדין הפלילי. אבל יש נושאים כבדי משקל ששייכים יותר לתחום הביטחון, ששם אי-אפשר להקיש מהאחד לשני, ודיני הראיות לא בהכרח חייבים להיות שווים בכל נושא ועניין. </w:t>
      </w:r>
    </w:p>
    <w:p w14:paraId="634B8B06" w14:textId="77777777" w:rsidR="00000000" w:rsidRDefault="000C6BB5">
      <w:pPr>
        <w:pStyle w:val="a0"/>
        <w:rPr>
          <w:rFonts w:hint="cs"/>
          <w:rtl/>
        </w:rPr>
      </w:pPr>
    </w:p>
    <w:p w14:paraId="64214948" w14:textId="77777777" w:rsidR="00000000" w:rsidRDefault="000C6BB5">
      <w:pPr>
        <w:pStyle w:val="a0"/>
        <w:rPr>
          <w:rFonts w:hint="cs"/>
          <w:rtl/>
        </w:rPr>
      </w:pPr>
      <w:r>
        <w:rPr>
          <w:rFonts w:hint="cs"/>
          <w:rtl/>
        </w:rPr>
        <w:t>למשל, נ</w:t>
      </w:r>
      <w:r>
        <w:rPr>
          <w:rFonts w:hint="cs"/>
          <w:rtl/>
        </w:rPr>
        <w:t>ושא המעצרים המינהליים. אם יש היום מעצר מינהלי, הוא רק בנושא הביטחוני, לא בתחום הפלילי. זאת אומרת, אי-אפשר להקיש בכל נושא ולומר, שדיני הראיות צריכים להיות זהים ושווים באותו משקל, ואם אין חומר ראיות מספיק איננו יכולים להעמיד לדין. כי אני חושש מאוד, אדוני השר</w:t>
      </w:r>
      <w:r>
        <w:rPr>
          <w:rFonts w:hint="cs"/>
          <w:rtl/>
        </w:rPr>
        <w:t>, שזה יכול בסופו של דבר לפגוע. אני רואה שיש כל פעם כרסום. אנחנו רוצים להיראות יותר דמוקרטים, יותר נאורים, יותר פתוחים, ואנחנו שוכחים שאנחנו נמצאים במצב של מלחמה. מדינת ישראל עדיין נלחמת על קיומה, ולא תמיד אני יכול להשוות בדיני הראיות אחד לשני.</w:t>
      </w:r>
    </w:p>
    <w:p w14:paraId="6C0542C5" w14:textId="77777777" w:rsidR="00000000" w:rsidRDefault="000C6BB5">
      <w:pPr>
        <w:pStyle w:val="a0"/>
        <w:rPr>
          <w:rFonts w:hint="cs"/>
          <w:rtl/>
        </w:rPr>
      </w:pPr>
    </w:p>
    <w:p w14:paraId="20DF63D3" w14:textId="77777777" w:rsidR="00000000" w:rsidRDefault="000C6BB5">
      <w:pPr>
        <w:pStyle w:val="a0"/>
        <w:rPr>
          <w:rFonts w:hint="cs"/>
          <w:rtl/>
        </w:rPr>
      </w:pPr>
      <w:r>
        <w:rPr>
          <w:rFonts w:hint="cs"/>
          <w:rtl/>
        </w:rPr>
        <w:t xml:space="preserve">הייתי רוצה </w:t>
      </w:r>
      <w:r>
        <w:rPr>
          <w:rFonts w:hint="cs"/>
          <w:rtl/>
        </w:rPr>
        <w:t>להתייחס לדברים שעלו בדיון, ובמיוחד לברית בין אגודת ישראל לשינוי. כנראה כאשר טומי לפיד דיבר על ברית הזוגיות, הוא התכוון - בין האגודה לשינוי. הוא בעצם בא להצהיר שאנחנו היום פותחים דף חדש. היום הוא יום בשורה, כאשר לפיד, כבוד השר הנכבד, החליט שיש מקום בשינוי ל</w:t>
      </w:r>
      <w:r>
        <w:rPr>
          <w:rFonts w:hint="cs"/>
          <w:rtl/>
        </w:rPr>
        <w:t xml:space="preserve">עשות שינוי. שכחנו שהיום הוא יום ט"ו באב, יום שבו הותרו השבטים לבוא זה בזה, יום שפסקו בו מתי מדבר, יום שניתנו הרוגי ביתר לקבורה - למרות השביתות הקיימות פה במדינת ישראל. כל יום יש שביתה בעיר אחרת. </w:t>
      </w:r>
    </w:p>
    <w:p w14:paraId="35054AA1" w14:textId="77777777" w:rsidR="00000000" w:rsidRDefault="000C6BB5">
      <w:pPr>
        <w:pStyle w:val="a0"/>
        <w:rPr>
          <w:rFonts w:hint="cs"/>
          <w:rtl/>
        </w:rPr>
      </w:pPr>
    </w:p>
    <w:p w14:paraId="270CC613" w14:textId="77777777" w:rsidR="00000000" w:rsidRDefault="000C6BB5">
      <w:pPr>
        <w:pStyle w:val="a0"/>
        <w:rPr>
          <w:rFonts w:hint="cs"/>
          <w:rtl/>
        </w:rPr>
      </w:pPr>
      <w:r>
        <w:rPr>
          <w:rFonts w:hint="cs"/>
          <w:rtl/>
        </w:rPr>
        <w:t xml:space="preserve">אני רוצה להזכיר לך, חברי חבר הכנסת הרב יצחק לוי, מה שאמרתי </w:t>
      </w:r>
      <w:r>
        <w:rPr>
          <w:rFonts w:hint="cs"/>
          <w:rtl/>
        </w:rPr>
        <w:t>לך גם בעבר: ראש הממשלה השתמש במפד"ל ובאיחוד הלאומי כל עוד יכול היה להשתמש בהם בנושא החברתי-הכלכלי. כאשר הוא גמר ומיצה אתכם עד הסוף, מיצה את עצמו בנושאים החברתיים, הרס כל חלקה טובה, היום הוא פתוח למשא-ומתן עם מפלגות אחרות. חבל שלא פקחתם עיניים קודם לכן.</w:t>
      </w:r>
    </w:p>
    <w:p w14:paraId="30179A99" w14:textId="77777777" w:rsidR="00000000" w:rsidRDefault="000C6BB5">
      <w:pPr>
        <w:pStyle w:val="a0"/>
        <w:ind w:firstLine="0"/>
        <w:rPr>
          <w:rFonts w:hint="cs"/>
          <w:rtl/>
        </w:rPr>
      </w:pPr>
    </w:p>
    <w:p w14:paraId="1492B54E" w14:textId="77777777" w:rsidR="00000000" w:rsidRDefault="000C6BB5">
      <w:pPr>
        <w:pStyle w:val="af1"/>
        <w:rPr>
          <w:rtl/>
        </w:rPr>
      </w:pPr>
      <w:r>
        <w:rPr>
          <w:rtl/>
        </w:rPr>
        <w:t>הי</w:t>
      </w:r>
      <w:r>
        <w:rPr>
          <w:rtl/>
        </w:rPr>
        <w:t>ו"ר</w:t>
      </w:r>
      <w:r>
        <w:rPr>
          <w:rFonts w:hint="cs"/>
          <w:rtl/>
        </w:rPr>
        <w:t xml:space="preserve"> מיכאל נודלמן</w:t>
      </w:r>
      <w:r>
        <w:rPr>
          <w:rtl/>
        </w:rPr>
        <w:t>:</w:t>
      </w:r>
    </w:p>
    <w:p w14:paraId="5B421D05" w14:textId="77777777" w:rsidR="00000000" w:rsidRDefault="000C6BB5">
      <w:pPr>
        <w:pStyle w:val="af1"/>
        <w:rPr>
          <w:rFonts w:hint="cs"/>
          <w:rtl/>
        </w:rPr>
      </w:pPr>
    </w:p>
    <w:p w14:paraId="12601EB0" w14:textId="77777777" w:rsidR="00000000" w:rsidRDefault="000C6BB5">
      <w:pPr>
        <w:pStyle w:val="a0"/>
        <w:rPr>
          <w:rFonts w:hint="cs"/>
          <w:rtl/>
        </w:rPr>
      </w:pPr>
    </w:p>
    <w:p w14:paraId="0C85FF90" w14:textId="77777777" w:rsidR="00000000" w:rsidRDefault="000C6BB5">
      <w:pPr>
        <w:pStyle w:val="a0"/>
        <w:rPr>
          <w:rFonts w:hint="cs"/>
          <w:rtl/>
        </w:rPr>
      </w:pPr>
      <w:r>
        <w:rPr>
          <w:rFonts w:hint="cs"/>
          <w:rtl/>
        </w:rPr>
        <w:t xml:space="preserve">תודה רבה. חבר הכנסת מאיר פרוש - אינו נוכח. חבר הכנסת ישראל אייכלר - אינו נוכח. חבר הכנסת יגאל יאסינוב - אינו נוכח. חבר הכנסת אבשלום וילן - אינו נוכח. חבר הכנסת יורי שטרן - אינו נוכח. חבר הכנסת משה גפני - אינו נוכח. חבר הכנסת מגלי והבה, </w:t>
      </w:r>
      <w:r>
        <w:rPr>
          <w:rFonts w:hint="cs"/>
          <w:rtl/>
        </w:rPr>
        <w:t xml:space="preserve">בבקשה. </w:t>
      </w:r>
    </w:p>
    <w:p w14:paraId="0BA9DE94" w14:textId="77777777" w:rsidR="00000000" w:rsidRDefault="000C6BB5">
      <w:pPr>
        <w:pStyle w:val="a0"/>
        <w:ind w:firstLine="0"/>
        <w:rPr>
          <w:rFonts w:hint="cs"/>
          <w:rtl/>
        </w:rPr>
      </w:pPr>
    </w:p>
    <w:p w14:paraId="0ECC8E23" w14:textId="77777777" w:rsidR="00000000" w:rsidRDefault="000C6BB5">
      <w:pPr>
        <w:pStyle w:val="af0"/>
        <w:rPr>
          <w:rtl/>
        </w:rPr>
      </w:pPr>
      <w:r>
        <w:rPr>
          <w:rFonts w:hint="eastAsia"/>
          <w:rtl/>
        </w:rPr>
        <w:t>שר</w:t>
      </w:r>
      <w:r>
        <w:rPr>
          <w:rtl/>
        </w:rPr>
        <w:t xml:space="preserve"> התיירות גדעון עזרא:</w:t>
      </w:r>
    </w:p>
    <w:p w14:paraId="58759B4C" w14:textId="77777777" w:rsidR="00000000" w:rsidRDefault="000C6BB5">
      <w:pPr>
        <w:pStyle w:val="a0"/>
        <w:rPr>
          <w:rFonts w:hint="cs"/>
          <w:rtl/>
        </w:rPr>
      </w:pPr>
    </w:p>
    <w:p w14:paraId="32D3907F" w14:textId="77777777" w:rsidR="00000000" w:rsidRDefault="000C6BB5">
      <w:pPr>
        <w:pStyle w:val="a0"/>
        <w:rPr>
          <w:rFonts w:hint="cs"/>
          <w:rtl/>
        </w:rPr>
      </w:pPr>
      <w:r>
        <w:rPr>
          <w:rFonts w:hint="cs"/>
          <w:rtl/>
        </w:rPr>
        <w:t>כמה יש עוד?</w:t>
      </w:r>
    </w:p>
    <w:p w14:paraId="795B2276" w14:textId="77777777" w:rsidR="00000000" w:rsidRDefault="000C6BB5">
      <w:pPr>
        <w:pStyle w:val="a0"/>
        <w:ind w:firstLine="0"/>
        <w:rPr>
          <w:rFonts w:hint="cs"/>
          <w:rtl/>
        </w:rPr>
      </w:pPr>
    </w:p>
    <w:p w14:paraId="38461043" w14:textId="77777777" w:rsidR="00000000" w:rsidRDefault="000C6BB5">
      <w:pPr>
        <w:pStyle w:val="af1"/>
        <w:rPr>
          <w:rtl/>
        </w:rPr>
      </w:pPr>
      <w:r>
        <w:rPr>
          <w:rtl/>
        </w:rPr>
        <w:t>היו"ר</w:t>
      </w:r>
      <w:r>
        <w:rPr>
          <w:rFonts w:hint="cs"/>
          <w:rtl/>
        </w:rPr>
        <w:t xml:space="preserve"> מיכאל נודלמן</w:t>
      </w:r>
      <w:r>
        <w:rPr>
          <w:rtl/>
        </w:rPr>
        <w:t>:</w:t>
      </w:r>
    </w:p>
    <w:p w14:paraId="72EABCDE" w14:textId="77777777" w:rsidR="00000000" w:rsidRDefault="000C6BB5">
      <w:pPr>
        <w:pStyle w:val="a0"/>
        <w:ind w:firstLine="0"/>
        <w:rPr>
          <w:rFonts w:hint="cs"/>
          <w:rtl/>
        </w:rPr>
      </w:pPr>
    </w:p>
    <w:p w14:paraId="325C8B62" w14:textId="77777777" w:rsidR="00000000" w:rsidRDefault="000C6BB5">
      <w:pPr>
        <w:pStyle w:val="a0"/>
        <w:ind w:firstLine="0"/>
        <w:rPr>
          <w:rFonts w:hint="cs"/>
          <w:rtl/>
        </w:rPr>
      </w:pPr>
      <w:r>
        <w:rPr>
          <w:rFonts w:hint="cs"/>
          <w:rtl/>
        </w:rPr>
        <w:tab/>
        <w:t xml:space="preserve">עוד ארבעה. </w:t>
      </w:r>
    </w:p>
    <w:p w14:paraId="235BF676" w14:textId="77777777" w:rsidR="00000000" w:rsidRDefault="000C6BB5">
      <w:pPr>
        <w:pStyle w:val="a0"/>
        <w:ind w:firstLine="0"/>
        <w:rPr>
          <w:rFonts w:hint="cs"/>
          <w:rtl/>
        </w:rPr>
      </w:pPr>
    </w:p>
    <w:p w14:paraId="1A0AC7C3" w14:textId="77777777" w:rsidR="00000000" w:rsidRDefault="000C6BB5">
      <w:pPr>
        <w:pStyle w:val="a"/>
        <w:rPr>
          <w:rtl/>
        </w:rPr>
      </w:pPr>
      <w:bookmarkStart w:id="425" w:name="FS000001030T02_08_2004_22_32_55"/>
      <w:bookmarkStart w:id="426" w:name="_Toc100311773"/>
      <w:bookmarkEnd w:id="425"/>
      <w:r>
        <w:rPr>
          <w:rFonts w:hint="eastAsia"/>
          <w:rtl/>
        </w:rPr>
        <w:t>מגלי</w:t>
      </w:r>
      <w:r>
        <w:rPr>
          <w:rtl/>
        </w:rPr>
        <w:t xml:space="preserve"> והבה (הליכוד):</w:t>
      </w:r>
      <w:bookmarkEnd w:id="426"/>
    </w:p>
    <w:p w14:paraId="2A9E54D7" w14:textId="77777777" w:rsidR="00000000" w:rsidRDefault="000C6BB5">
      <w:pPr>
        <w:pStyle w:val="a0"/>
        <w:rPr>
          <w:rFonts w:hint="cs"/>
          <w:rtl/>
        </w:rPr>
      </w:pPr>
    </w:p>
    <w:p w14:paraId="17297D25" w14:textId="77777777" w:rsidR="00000000" w:rsidRDefault="000C6BB5">
      <w:pPr>
        <w:pStyle w:val="a0"/>
        <w:rPr>
          <w:rFonts w:hint="cs"/>
          <w:rtl/>
        </w:rPr>
      </w:pPr>
      <w:r>
        <w:rPr>
          <w:rFonts w:hint="cs"/>
          <w:rtl/>
        </w:rPr>
        <w:t>אדוני היושב-ראש, אדוני השר, חברי חברי הכנסת, אין ספק שהחוק ראוי, ולו כדי לעשות צדק ולעשות התאמה בין סדר הדין הפלילי ודיני הראיות בבתי-הדין הצבאיים ובבתי-ה</w:t>
      </w:r>
      <w:r>
        <w:rPr>
          <w:rFonts w:hint="cs"/>
          <w:rtl/>
        </w:rPr>
        <w:t xml:space="preserve">דין האזרחיים. </w:t>
      </w:r>
    </w:p>
    <w:p w14:paraId="2DB2C165" w14:textId="77777777" w:rsidR="00000000" w:rsidRDefault="000C6BB5">
      <w:pPr>
        <w:pStyle w:val="a0"/>
        <w:rPr>
          <w:rFonts w:hint="cs"/>
          <w:rtl/>
        </w:rPr>
      </w:pPr>
    </w:p>
    <w:p w14:paraId="3DB20813" w14:textId="77777777" w:rsidR="00000000" w:rsidRDefault="000C6BB5">
      <w:pPr>
        <w:pStyle w:val="a0"/>
        <w:rPr>
          <w:rFonts w:hint="cs"/>
          <w:rtl/>
        </w:rPr>
      </w:pPr>
      <w:r>
        <w:rPr>
          <w:rFonts w:hint="cs"/>
          <w:rtl/>
        </w:rPr>
        <w:t>שמעתי כמה מהדוברים, במיוחד חברי האיחוד הלאומי, וגם הרב יצחק לוי, ואני רוצה להתייחס לדרך שבה אתם מנסים לתקוף את מדיניות ראש הממשלה, תוך התקפה ושימוש בשמו של ראש הממשלה, כשאתם מתכוונים בדבריכם לתקוף מדיניות מסוימת. כל זמן שהמדיניות התאימה לכם</w:t>
      </w:r>
      <w:r>
        <w:rPr>
          <w:rFonts w:hint="cs"/>
          <w:rtl/>
        </w:rPr>
        <w:t>, רציתם להיות והייתם חלק מהקואליציה הזאת - המפד"ל בכלל עדיין בקואליציה הזאת - אבל ברגע שהמדיניות של ראש הממשלה ושל הממשלה אינה תואמת את מה שאתם רוצים, מתחילים להישמע דברים. שמעתי היום את התקפתו של הרב אלון על האיש, והדברים יכולים בסופו של דבר להביא בקרב המ</w:t>
      </w:r>
      <w:r>
        <w:rPr>
          <w:rFonts w:hint="cs"/>
          <w:rtl/>
        </w:rPr>
        <w:t xml:space="preserve">אזינים לתוצאות שאף אחד אינו רוצה. </w:t>
      </w:r>
    </w:p>
    <w:p w14:paraId="71EC8635" w14:textId="77777777" w:rsidR="00000000" w:rsidRDefault="000C6BB5">
      <w:pPr>
        <w:pStyle w:val="a0"/>
        <w:rPr>
          <w:rFonts w:hint="cs"/>
          <w:rtl/>
        </w:rPr>
      </w:pPr>
    </w:p>
    <w:p w14:paraId="19E5A022" w14:textId="77777777" w:rsidR="00000000" w:rsidRDefault="000C6BB5">
      <w:pPr>
        <w:pStyle w:val="a0"/>
        <w:rPr>
          <w:rFonts w:hint="cs"/>
          <w:rtl/>
        </w:rPr>
      </w:pPr>
      <w:r>
        <w:rPr>
          <w:rFonts w:hint="cs"/>
          <w:rtl/>
        </w:rPr>
        <w:t xml:space="preserve">אתם יכולים לחלוק על מדיניותו של ראש הממשלה, אבל ברגע שהיא מדיניותו של הרוב, שכן מתקבלת - - - </w:t>
      </w:r>
    </w:p>
    <w:p w14:paraId="193CFC04" w14:textId="77777777" w:rsidR="00000000" w:rsidRDefault="000C6BB5">
      <w:pPr>
        <w:pStyle w:val="a0"/>
        <w:ind w:firstLine="0"/>
        <w:rPr>
          <w:rFonts w:hint="cs"/>
          <w:rtl/>
        </w:rPr>
      </w:pPr>
    </w:p>
    <w:p w14:paraId="539CD9C1" w14:textId="77777777" w:rsidR="00000000" w:rsidRDefault="000C6BB5">
      <w:pPr>
        <w:pStyle w:val="af0"/>
        <w:rPr>
          <w:rtl/>
        </w:rPr>
      </w:pPr>
      <w:r>
        <w:rPr>
          <w:rFonts w:hint="eastAsia"/>
          <w:rtl/>
        </w:rPr>
        <w:t>צבי</w:t>
      </w:r>
      <w:r>
        <w:rPr>
          <w:rtl/>
        </w:rPr>
        <w:t xml:space="preserve"> הנדל (האיחוד הלאומי - ישראל ביתנו):</w:t>
      </w:r>
    </w:p>
    <w:p w14:paraId="435A92B6" w14:textId="77777777" w:rsidR="00000000" w:rsidRDefault="000C6BB5">
      <w:pPr>
        <w:pStyle w:val="a0"/>
        <w:rPr>
          <w:rFonts w:hint="cs"/>
          <w:rtl/>
        </w:rPr>
      </w:pPr>
    </w:p>
    <w:p w14:paraId="04BB228B" w14:textId="77777777" w:rsidR="00000000" w:rsidRDefault="000C6BB5">
      <w:pPr>
        <w:pStyle w:val="a0"/>
        <w:rPr>
          <w:rFonts w:hint="cs"/>
          <w:rtl/>
        </w:rPr>
      </w:pPr>
      <w:r>
        <w:rPr>
          <w:rFonts w:hint="cs"/>
          <w:rtl/>
        </w:rPr>
        <w:t>לא של הרוב.</w:t>
      </w:r>
    </w:p>
    <w:p w14:paraId="1A28DA7B" w14:textId="77777777" w:rsidR="00000000" w:rsidRDefault="000C6BB5">
      <w:pPr>
        <w:pStyle w:val="a0"/>
        <w:ind w:firstLine="0"/>
        <w:rPr>
          <w:rFonts w:hint="cs"/>
          <w:rtl/>
        </w:rPr>
      </w:pPr>
    </w:p>
    <w:p w14:paraId="2C526C10" w14:textId="77777777" w:rsidR="00000000" w:rsidRDefault="000C6BB5">
      <w:pPr>
        <w:pStyle w:val="-"/>
        <w:rPr>
          <w:rtl/>
        </w:rPr>
      </w:pPr>
      <w:bookmarkStart w:id="427" w:name="FS000001030T02_08_2004_22_36_32C"/>
      <w:bookmarkEnd w:id="427"/>
      <w:r>
        <w:rPr>
          <w:rtl/>
        </w:rPr>
        <w:t>מגלי והבה (הליכוד):</w:t>
      </w:r>
    </w:p>
    <w:p w14:paraId="7108714F" w14:textId="77777777" w:rsidR="00000000" w:rsidRDefault="000C6BB5">
      <w:pPr>
        <w:pStyle w:val="a0"/>
        <w:rPr>
          <w:rtl/>
        </w:rPr>
      </w:pPr>
    </w:p>
    <w:p w14:paraId="6BEFD92F" w14:textId="77777777" w:rsidR="00000000" w:rsidRDefault="000C6BB5">
      <w:pPr>
        <w:pStyle w:val="a0"/>
        <w:rPr>
          <w:rFonts w:hint="cs"/>
          <w:rtl/>
        </w:rPr>
      </w:pPr>
      <w:r>
        <w:rPr>
          <w:rFonts w:hint="cs"/>
          <w:rtl/>
        </w:rPr>
        <w:t>לפי דעתך, אדוני. כי ברגע שתהיה הצבעה ואכן תאושר מד</w:t>
      </w:r>
      <w:r>
        <w:rPr>
          <w:rFonts w:hint="cs"/>
          <w:rtl/>
        </w:rPr>
        <w:t xml:space="preserve">יניותו של ראש הממשלה - - - </w:t>
      </w:r>
    </w:p>
    <w:p w14:paraId="6B6BD915" w14:textId="77777777" w:rsidR="00000000" w:rsidRDefault="000C6BB5">
      <w:pPr>
        <w:pStyle w:val="a0"/>
        <w:ind w:firstLine="0"/>
        <w:rPr>
          <w:rFonts w:hint="cs"/>
          <w:rtl/>
        </w:rPr>
      </w:pPr>
    </w:p>
    <w:p w14:paraId="2373E1F5" w14:textId="77777777" w:rsidR="00000000" w:rsidRDefault="000C6BB5">
      <w:pPr>
        <w:pStyle w:val="af0"/>
        <w:rPr>
          <w:rtl/>
        </w:rPr>
      </w:pPr>
      <w:r>
        <w:rPr>
          <w:rFonts w:hint="eastAsia"/>
          <w:rtl/>
        </w:rPr>
        <w:t>צבי</w:t>
      </w:r>
      <w:r>
        <w:rPr>
          <w:rtl/>
        </w:rPr>
        <w:t xml:space="preserve"> הנדל (האיחוד הלאומי - ישראל ביתנו):</w:t>
      </w:r>
    </w:p>
    <w:p w14:paraId="2FB03A10" w14:textId="77777777" w:rsidR="00000000" w:rsidRDefault="000C6BB5">
      <w:pPr>
        <w:pStyle w:val="a0"/>
        <w:rPr>
          <w:rFonts w:hint="cs"/>
          <w:rtl/>
        </w:rPr>
      </w:pPr>
    </w:p>
    <w:p w14:paraId="16B04B49" w14:textId="77777777" w:rsidR="00000000" w:rsidRDefault="000C6BB5">
      <w:pPr>
        <w:pStyle w:val="a0"/>
        <w:rPr>
          <w:rFonts w:hint="cs"/>
          <w:rtl/>
        </w:rPr>
      </w:pPr>
      <w:r>
        <w:rPr>
          <w:rFonts w:hint="cs"/>
          <w:rtl/>
        </w:rPr>
        <w:t xml:space="preserve">היתה הצבעה בליכוד והיה רוב נגד. </w:t>
      </w:r>
    </w:p>
    <w:p w14:paraId="0444F056" w14:textId="77777777" w:rsidR="00000000" w:rsidRDefault="000C6BB5">
      <w:pPr>
        <w:pStyle w:val="a0"/>
        <w:ind w:firstLine="0"/>
        <w:rPr>
          <w:rFonts w:hint="cs"/>
          <w:rtl/>
        </w:rPr>
      </w:pPr>
    </w:p>
    <w:p w14:paraId="63C4CB49" w14:textId="77777777" w:rsidR="00000000" w:rsidRDefault="000C6BB5">
      <w:pPr>
        <w:pStyle w:val="-"/>
        <w:rPr>
          <w:rtl/>
        </w:rPr>
      </w:pPr>
      <w:bookmarkStart w:id="428" w:name="FS000001030T02_08_2004_22_37_12C"/>
      <w:bookmarkEnd w:id="428"/>
      <w:r>
        <w:rPr>
          <w:rtl/>
        </w:rPr>
        <w:t>מגלי והבה (הליכוד):</w:t>
      </w:r>
    </w:p>
    <w:p w14:paraId="0FB7AAA1" w14:textId="77777777" w:rsidR="00000000" w:rsidRDefault="000C6BB5">
      <w:pPr>
        <w:pStyle w:val="a0"/>
        <w:rPr>
          <w:rtl/>
        </w:rPr>
      </w:pPr>
    </w:p>
    <w:p w14:paraId="1419A6AD" w14:textId="77777777" w:rsidR="00000000" w:rsidRDefault="000C6BB5">
      <w:pPr>
        <w:pStyle w:val="a0"/>
        <w:rPr>
          <w:rFonts w:hint="cs"/>
          <w:rtl/>
        </w:rPr>
      </w:pPr>
      <w:r>
        <w:rPr>
          <w:rFonts w:hint="cs"/>
          <w:rtl/>
        </w:rPr>
        <w:t xml:space="preserve">אני מדבר על כך שהיום כל המפלגות מנהלות משא-ומתן להיכנס לקואליציה. נראה את תוצאות הקואליציה. </w:t>
      </w:r>
    </w:p>
    <w:p w14:paraId="371BF990" w14:textId="77777777" w:rsidR="00000000" w:rsidRDefault="000C6BB5">
      <w:pPr>
        <w:pStyle w:val="a0"/>
        <w:ind w:firstLine="0"/>
        <w:rPr>
          <w:rFonts w:hint="cs"/>
          <w:rtl/>
        </w:rPr>
      </w:pPr>
    </w:p>
    <w:p w14:paraId="4741E46D" w14:textId="77777777" w:rsidR="00000000" w:rsidRDefault="000C6BB5">
      <w:pPr>
        <w:pStyle w:val="af0"/>
        <w:rPr>
          <w:rtl/>
        </w:rPr>
      </w:pPr>
      <w:r>
        <w:rPr>
          <w:rFonts w:hint="eastAsia"/>
          <w:rtl/>
        </w:rPr>
        <w:t>צבי</w:t>
      </w:r>
      <w:r>
        <w:rPr>
          <w:rtl/>
        </w:rPr>
        <w:t xml:space="preserve"> הנדל (האיחוד הלאומי - ישראל ביתנו</w:t>
      </w:r>
      <w:r>
        <w:rPr>
          <w:rtl/>
        </w:rPr>
        <w:t>):</w:t>
      </w:r>
    </w:p>
    <w:p w14:paraId="45E4FEA4" w14:textId="77777777" w:rsidR="00000000" w:rsidRDefault="000C6BB5">
      <w:pPr>
        <w:pStyle w:val="a0"/>
        <w:rPr>
          <w:rFonts w:hint="cs"/>
          <w:rtl/>
        </w:rPr>
      </w:pPr>
    </w:p>
    <w:p w14:paraId="7D09B9A2" w14:textId="77777777" w:rsidR="00000000" w:rsidRDefault="000C6BB5">
      <w:pPr>
        <w:pStyle w:val="a0"/>
        <w:rPr>
          <w:rFonts w:hint="cs"/>
          <w:rtl/>
        </w:rPr>
      </w:pPr>
      <w:r>
        <w:rPr>
          <w:rFonts w:hint="cs"/>
          <w:rtl/>
        </w:rPr>
        <w:t>יקנו אותם בכסף.</w:t>
      </w:r>
    </w:p>
    <w:p w14:paraId="792376CE" w14:textId="77777777" w:rsidR="00000000" w:rsidRDefault="000C6BB5">
      <w:pPr>
        <w:pStyle w:val="a0"/>
        <w:ind w:firstLine="0"/>
        <w:rPr>
          <w:rFonts w:hint="cs"/>
          <w:rtl/>
        </w:rPr>
      </w:pPr>
    </w:p>
    <w:p w14:paraId="6091BFE2" w14:textId="77777777" w:rsidR="00000000" w:rsidRDefault="000C6BB5">
      <w:pPr>
        <w:pStyle w:val="-"/>
        <w:rPr>
          <w:rtl/>
        </w:rPr>
      </w:pPr>
      <w:bookmarkStart w:id="429" w:name="FS000001030T02_08_2004_22_37_34C"/>
      <w:bookmarkEnd w:id="429"/>
      <w:r>
        <w:rPr>
          <w:rtl/>
        </w:rPr>
        <w:t>מגלי והבה (הליכוד):</w:t>
      </w:r>
    </w:p>
    <w:p w14:paraId="527B3577" w14:textId="77777777" w:rsidR="00000000" w:rsidRDefault="000C6BB5">
      <w:pPr>
        <w:pStyle w:val="a0"/>
        <w:rPr>
          <w:rtl/>
        </w:rPr>
      </w:pPr>
    </w:p>
    <w:p w14:paraId="5BBEF371" w14:textId="77777777" w:rsidR="00000000" w:rsidRDefault="000C6BB5">
      <w:pPr>
        <w:pStyle w:val="a0"/>
        <w:rPr>
          <w:rFonts w:hint="cs"/>
          <w:rtl/>
        </w:rPr>
      </w:pPr>
      <w:r>
        <w:rPr>
          <w:rFonts w:hint="cs"/>
          <w:rtl/>
        </w:rPr>
        <w:t>חבר הכנסת הנדל, אנחנו יודעים יפה מאוד שכשהייתם בממשלה ובקואליציה היה לכם טוב. היום אתם רוצים לנהל מאבק במדיניות. אל תנסו לנהל מאבק נגד ראש הממשלה. היום שמעתי אפילו את הרב אלון אומר "בוגד". במה הוא בגד?</w:t>
      </w:r>
    </w:p>
    <w:p w14:paraId="478E0E64" w14:textId="77777777" w:rsidR="00000000" w:rsidRDefault="000C6BB5">
      <w:pPr>
        <w:pStyle w:val="a0"/>
        <w:ind w:firstLine="0"/>
        <w:rPr>
          <w:rFonts w:hint="cs"/>
          <w:rtl/>
        </w:rPr>
      </w:pPr>
    </w:p>
    <w:p w14:paraId="2FCAF216" w14:textId="77777777" w:rsidR="00000000" w:rsidRDefault="000C6BB5">
      <w:pPr>
        <w:pStyle w:val="af0"/>
        <w:rPr>
          <w:rtl/>
        </w:rPr>
      </w:pPr>
      <w:r>
        <w:rPr>
          <w:rFonts w:hint="eastAsia"/>
          <w:rtl/>
        </w:rPr>
        <w:t>צבי</w:t>
      </w:r>
      <w:r>
        <w:rPr>
          <w:rtl/>
        </w:rPr>
        <w:t xml:space="preserve"> הנדל (ה</w:t>
      </w:r>
      <w:r>
        <w:rPr>
          <w:rtl/>
        </w:rPr>
        <w:t>איחוד הלאומי - ישראל ביתנו):</w:t>
      </w:r>
    </w:p>
    <w:p w14:paraId="17B61514" w14:textId="77777777" w:rsidR="00000000" w:rsidRDefault="000C6BB5">
      <w:pPr>
        <w:pStyle w:val="a0"/>
        <w:rPr>
          <w:rFonts w:hint="cs"/>
          <w:rtl/>
        </w:rPr>
      </w:pPr>
    </w:p>
    <w:p w14:paraId="3F536700" w14:textId="77777777" w:rsidR="00000000" w:rsidRDefault="000C6BB5">
      <w:pPr>
        <w:pStyle w:val="a0"/>
        <w:rPr>
          <w:rFonts w:hint="cs"/>
          <w:rtl/>
        </w:rPr>
      </w:pPr>
      <w:r>
        <w:rPr>
          <w:rFonts w:hint="cs"/>
          <w:rtl/>
        </w:rPr>
        <w:t>הוא לא אמר "בוגד".</w:t>
      </w:r>
    </w:p>
    <w:p w14:paraId="7DA33075" w14:textId="77777777" w:rsidR="00000000" w:rsidRDefault="000C6BB5">
      <w:pPr>
        <w:pStyle w:val="-"/>
        <w:rPr>
          <w:rFonts w:hint="cs"/>
          <w:rtl/>
        </w:rPr>
      </w:pPr>
      <w:bookmarkStart w:id="430" w:name="FS000001030T02_08_2004_22_38_19C"/>
      <w:bookmarkEnd w:id="430"/>
    </w:p>
    <w:p w14:paraId="7886E0F3" w14:textId="77777777" w:rsidR="00000000" w:rsidRDefault="000C6BB5">
      <w:pPr>
        <w:pStyle w:val="-"/>
        <w:rPr>
          <w:rtl/>
        </w:rPr>
      </w:pPr>
      <w:r>
        <w:rPr>
          <w:rtl/>
        </w:rPr>
        <w:t>מגלי והבה (הליכוד):</w:t>
      </w:r>
    </w:p>
    <w:p w14:paraId="6970D292" w14:textId="77777777" w:rsidR="00000000" w:rsidRDefault="000C6BB5">
      <w:pPr>
        <w:pStyle w:val="a0"/>
        <w:rPr>
          <w:rtl/>
        </w:rPr>
      </w:pPr>
    </w:p>
    <w:p w14:paraId="284B1477" w14:textId="77777777" w:rsidR="00000000" w:rsidRDefault="000C6BB5">
      <w:pPr>
        <w:pStyle w:val="a0"/>
        <w:rPr>
          <w:rFonts w:hint="cs"/>
          <w:rtl/>
        </w:rPr>
      </w:pPr>
      <w:r>
        <w:rPr>
          <w:rFonts w:hint="cs"/>
          <w:rtl/>
        </w:rPr>
        <w:t xml:space="preserve">אני שמעתי אותו. </w:t>
      </w:r>
    </w:p>
    <w:p w14:paraId="635CE282" w14:textId="77777777" w:rsidR="00000000" w:rsidRDefault="000C6BB5">
      <w:pPr>
        <w:pStyle w:val="a0"/>
        <w:ind w:firstLine="0"/>
        <w:rPr>
          <w:rFonts w:hint="cs"/>
          <w:rtl/>
        </w:rPr>
      </w:pPr>
    </w:p>
    <w:p w14:paraId="7D6A87CA" w14:textId="77777777" w:rsidR="00000000" w:rsidRDefault="000C6BB5">
      <w:pPr>
        <w:pStyle w:val="af0"/>
        <w:rPr>
          <w:rtl/>
        </w:rPr>
      </w:pPr>
      <w:r>
        <w:rPr>
          <w:rFonts w:hint="eastAsia"/>
          <w:rtl/>
        </w:rPr>
        <w:t>צבי</w:t>
      </w:r>
      <w:r>
        <w:rPr>
          <w:rtl/>
        </w:rPr>
        <w:t xml:space="preserve"> הנדל (האיחוד הלאומי - ישראל ביתנו):</w:t>
      </w:r>
    </w:p>
    <w:p w14:paraId="7AE8462B" w14:textId="77777777" w:rsidR="00000000" w:rsidRDefault="000C6BB5">
      <w:pPr>
        <w:pStyle w:val="a0"/>
        <w:rPr>
          <w:rFonts w:hint="cs"/>
          <w:rtl/>
        </w:rPr>
      </w:pPr>
    </w:p>
    <w:p w14:paraId="3BD8CE24" w14:textId="77777777" w:rsidR="00000000" w:rsidRDefault="000C6BB5">
      <w:pPr>
        <w:pStyle w:val="a0"/>
        <w:rPr>
          <w:rFonts w:hint="cs"/>
          <w:rtl/>
        </w:rPr>
      </w:pPr>
      <w:r>
        <w:rPr>
          <w:rFonts w:hint="cs"/>
          <w:rtl/>
        </w:rPr>
        <w:t>לא שמעת טוב.</w:t>
      </w:r>
    </w:p>
    <w:p w14:paraId="076911EC" w14:textId="77777777" w:rsidR="00000000" w:rsidRDefault="000C6BB5">
      <w:pPr>
        <w:pStyle w:val="a0"/>
        <w:ind w:firstLine="0"/>
        <w:rPr>
          <w:rFonts w:hint="cs"/>
          <w:rtl/>
        </w:rPr>
      </w:pPr>
    </w:p>
    <w:p w14:paraId="64E15237" w14:textId="77777777" w:rsidR="00000000" w:rsidRDefault="000C6BB5">
      <w:pPr>
        <w:pStyle w:val="-"/>
        <w:rPr>
          <w:rtl/>
        </w:rPr>
      </w:pPr>
      <w:bookmarkStart w:id="431" w:name="FS000001030T02_08_2004_22_38_36C"/>
      <w:bookmarkEnd w:id="431"/>
      <w:r>
        <w:rPr>
          <w:rtl/>
        </w:rPr>
        <w:t>מגלי והבה (הליכוד):</w:t>
      </w:r>
    </w:p>
    <w:p w14:paraId="331BECC3" w14:textId="77777777" w:rsidR="00000000" w:rsidRDefault="000C6BB5">
      <w:pPr>
        <w:pStyle w:val="a0"/>
        <w:rPr>
          <w:rtl/>
        </w:rPr>
      </w:pPr>
    </w:p>
    <w:p w14:paraId="5156B414" w14:textId="77777777" w:rsidR="00000000" w:rsidRDefault="000C6BB5">
      <w:pPr>
        <w:pStyle w:val="a0"/>
        <w:rPr>
          <w:rFonts w:hint="cs"/>
          <w:rtl/>
        </w:rPr>
      </w:pPr>
      <w:r>
        <w:rPr>
          <w:rFonts w:hint="cs"/>
          <w:rtl/>
        </w:rPr>
        <w:t>שמעתי. גם שמעתי אותך. השיטה, הדרך שאתם הולכים בה היא דרך מוטעית. אתה יכול לחלוק על מדיניות,</w:t>
      </w:r>
      <w:r>
        <w:rPr>
          <w:rFonts w:hint="cs"/>
          <w:rtl/>
        </w:rPr>
        <w:t xml:space="preserve"> אבל בכל הניסיון הזה, לנסות לתקוף את האיש שאני לא צריך להגיד לעם ישראל ולכם במיוחד מה הוא עשה למען המדינה הזאת </w:t>
      </w:r>
      <w:r>
        <w:rPr>
          <w:rtl/>
        </w:rPr>
        <w:t>–</w:t>
      </w:r>
      <w:r>
        <w:rPr>
          <w:rFonts w:hint="cs"/>
          <w:rtl/>
        </w:rPr>
        <w:t xml:space="preserve"> כולכם צריכים להיזהר בדבריכם.  תודה רבה. </w:t>
      </w:r>
    </w:p>
    <w:p w14:paraId="064748CC" w14:textId="77777777" w:rsidR="00000000" w:rsidRDefault="000C6BB5">
      <w:pPr>
        <w:pStyle w:val="a0"/>
        <w:ind w:firstLine="0"/>
        <w:rPr>
          <w:rFonts w:hint="cs"/>
          <w:rtl/>
        </w:rPr>
      </w:pPr>
    </w:p>
    <w:p w14:paraId="77C0724D" w14:textId="77777777" w:rsidR="00000000" w:rsidRDefault="000C6BB5">
      <w:pPr>
        <w:pStyle w:val="af1"/>
        <w:rPr>
          <w:rtl/>
        </w:rPr>
      </w:pPr>
      <w:r>
        <w:rPr>
          <w:rtl/>
        </w:rPr>
        <w:t>היו"ר</w:t>
      </w:r>
      <w:r>
        <w:rPr>
          <w:rFonts w:hint="cs"/>
          <w:rtl/>
        </w:rPr>
        <w:t xml:space="preserve"> מיכאל נודלמן</w:t>
      </w:r>
      <w:r>
        <w:rPr>
          <w:rtl/>
        </w:rPr>
        <w:t>:</w:t>
      </w:r>
    </w:p>
    <w:p w14:paraId="2CEDFD05" w14:textId="77777777" w:rsidR="00000000" w:rsidRDefault="000C6BB5">
      <w:pPr>
        <w:pStyle w:val="a0"/>
        <w:ind w:firstLine="0"/>
        <w:rPr>
          <w:rFonts w:hint="cs"/>
          <w:rtl/>
        </w:rPr>
      </w:pPr>
    </w:p>
    <w:p w14:paraId="411064D6" w14:textId="77777777" w:rsidR="00000000" w:rsidRDefault="000C6BB5">
      <w:pPr>
        <w:pStyle w:val="a0"/>
        <w:ind w:firstLine="0"/>
        <w:rPr>
          <w:rFonts w:hint="cs"/>
          <w:rtl/>
        </w:rPr>
      </w:pPr>
      <w:r>
        <w:rPr>
          <w:rFonts w:hint="cs"/>
          <w:rtl/>
        </w:rPr>
        <w:tab/>
        <w:t xml:space="preserve">תודה רבה. חבר הכנסת יאיר פרץ - אינו נוכח. חבר הכנסת יצחק הרצוג, בבקשה. </w:t>
      </w:r>
    </w:p>
    <w:p w14:paraId="2CF92C2D" w14:textId="77777777" w:rsidR="00000000" w:rsidRDefault="000C6BB5">
      <w:pPr>
        <w:pStyle w:val="a0"/>
        <w:ind w:firstLine="0"/>
        <w:rPr>
          <w:rFonts w:hint="cs"/>
          <w:rtl/>
        </w:rPr>
      </w:pPr>
    </w:p>
    <w:p w14:paraId="6E208A4B" w14:textId="77777777" w:rsidR="00000000" w:rsidRDefault="000C6BB5">
      <w:pPr>
        <w:pStyle w:val="a"/>
        <w:rPr>
          <w:rtl/>
        </w:rPr>
      </w:pPr>
      <w:bookmarkStart w:id="432" w:name="FS000001044T02_08_2004_22_40_15"/>
      <w:bookmarkStart w:id="433" w:name="_Toc100311774"/>
      <w:bookmarkEnd w:id="432"/>
      <w:r>
        <w:rPr>
          <w:rFonts w:hint="eastAsia"/>
          <w:rtl/>
        </w:rPr>
        <w:t>יצחק</w:t>
      </w:r>
      <w:r>
        <w:rPr>
          <w:rtl/>
        </w:rPr>
        <w:t xml:space="preserve"> ה</w:t>
      </w:r>
      <w:r>
        <w:rPr>
          <w:rtl/>
        </w:rPr>
        <w:t>רצוג (העבודה-מימד):</w:t>
      </w:r>
      <w:bookmarkEnd w:id="433"/>
    </w:p>
    <w:p w14:paraId="7166582D" w14:textId="77777777" w:rsidR="00000000" w:rsidRDefault="000C6BB5">
      <w:pPr>
        <w:pStyle w:val="a0"/>
        <w:rPr>
          <w:rFonts w:hint="cs"/>
          <w:rtl/>
        </w:rPr>
      </w:pPr>
    </w:p>
    <w:p w14:paraId="7E51BD24" w14:textId="77777777" w:rsidR="00000000" w:rsidRDefault="000C6BB5">
      <w:pPr>
        <w:pStyle w:val="a0"/>
        <w:rPr>
          <w:rFonts w:hint="cs"/>
          <w:rtl/>
        </w:rPr>
      </w:pPr>
      <w:r>
        <w:rPr>
          <w:rFonts w:hint="cs"/>
          <w:rtl/>
        </w:rPr>
        <w:t>אדוני היושב-ראש, חברות וחברי הכנסת, אכן מדובר בחוק חשוב, שאנחנו נתמוך בו, ואני אומר לאדוני סגן שר הביטחון, שאכן הדברים נכוחים.</w:t>
      </w:r>
    </w:p>
    <w:p w14:paraId="20D20597" w14:textId="77777777" w:rsidR="00000000" w:rsidRDefault="000C6BB5">
      <w:pPr>
        <w:pStyle w:val="a0"/>
        <w:rPr>
          <w:rFonts w:hint="cs"/>
          <w:rtl/>
        </w:rPr>
      </w:pPr>
    </w:p>
    <w:p w14:paraId="342D40E8" w14:textId="77777777" w:rsidR="00000000" w:rsidRDefault="000C6BB5">
      <w:pPr>
        <w:pStyle w:val="a0"/>
        <w:rPr>
          <w:rFonts w:hint="cs"/>
          <w:rtl/>
        </w:rPr>
      </w:pPr>
      <w:r>
        <w:rPr>
          <w:rFonts w:hint="cs"/>
          <w:rtl/>
        </w:rPr>
        <w:t>אני רוצה רק להעיר להתייחסויות אחרות שעלו כאן. בימים האחרונים ראינו כמה תופעות מאוד מדאיגות, שלא באו על פתרו</w:t>
      </w:r>
      <w:r>
        <w:rPr>
          <w:rFonts w:hint="cs"/>
          <w:rtl/>
        </w:rPr>
        <w:t>נן, ושקשורות הן למועצות הדתיות והן לרשויות המקומיות, והן חלק מרצף אירועים שנמשך כבר חודשים. גופות המוטלות לנגד עינינו בראש-העין, במבוא-מודיעין, בעכו ובמקומות אחרים - גופות של מתים שלא נקברים. חילול כבוד המת הוא תופעה וסימפטום לכשל נורא של המערכת, שלא מצליח</w:t>
      </w:r>
      <w:r>
        <w:rPr>
          <w:rFonts w:hint="cs"/>
          <w:rtl/>
        </w:rPr>
        <w:t>ה להביא את כולם סביב שולחן אחד ולפתור את הבעיה של העברת משכורות לעובדי המועצות הדתיות, כמו גם לעובדי הרשויות המקומיות.</w:t>
      </w:r>
    </w:p>
    <w:p w14:paraId="471FCFF5" w14:textId="77777777" w:rsidR="00000000" w:rsidRDefault="000C6BB5">
      <w:pPr>
        <w:pStyle w:val="a0"/>
        <w:rPr>
          <w:rFonts w:hint="cs"/>
          <w:rtl/>
        </w:rPr>
      </w:pPr>
    </w:p>
    <w:p w14:paraId="2A79D561" w14:textId="77777777" w:rsidR="00000000" w:rsidRDefault="000C6BB5">
      <w:pPr>
        <w:pStyle w:val="a0"/>
        <w:rPr>
          <w:rFonts w:hint="cs"/>
          <w:rtl/>
        </w:rPr>
      </w:pPr>
      <w:r>
        <w:rPr>
          <w:rFonts w:hint="cs"/>
          <w:rtl/>
        </w:rPr>
        <w:t>היום התבשרנו בוועדת הכספים, שיש עוד עשרות רשויות שהעובדים לא מקבלים בהן שכר. כבר חודשים שהיישובים נמצאים במיטת סדום והעובדים לא מקבלים ש</w:t>
      </w:r>
      <w:r>
        <w:rPr>
          <w:rFonts w:hint="cs"/>
          <w:rtl/>
        </w:rPr>
        <w:t>כר כי היישוב לא מגיע לתוכנית הבראה היות שהוא לא מסוגל לעמוד בתוכנית ההבראה. מצד שני, העובדים עובדים ונותנים שירות.</w:t>
      </w:r>
    </w:p>
    <w:p w14:paraId="1EFBA8E1" w14:textId="77777777" w:rsidR="00000000" w:rsidRDefault="000C6BB5">
      <w:pPr>
        <w:pStyle w:val="a0"/>
        <w:rPr>
          <w:rFonts w:hint="cs"/>
          <w:rtl/>
        </w:rPr>
      </w:pPr>
    </w:p>
    <w:p w14:paraId="378A93E2" w14:textId="77777777" w:rsidR="00000000" w:rsidRDefault="000C6BB5">
      <w:pPr>
        <w:pStyle w:val="a0"/>
        <w:rPr>
          <w:rFonts w:hint="cs"/>
          <w:rtl/>
        </w:rPr>
      </w:pPr>
      <w:r>
        <w:rPr>
          <w:rFonts w:hint="cs"/>
          <w:rtl/>
        </w:rPr>
        <w:t xml:space="preserve">אדוני היושב-ראש, זה מצב מחליא, מחפיר ובלתי נסבל. אנחנו חוקקנו כאן, באישון לילה, חוק שאמור היה להבטיח שהעובדים יקבלו את שכרם. שר האוצר הבטיח </w:t>
      </w:r>
      <w:r>
        <w:rPr>
          <w:rFonts w:hint="cs"/>
          <w:rtl/>
        </w:rPr>
        <w:t xml:space="preserve">הרים וגבעות, והנה הפלא ופלא, כשיורדים לפירוש החוק על-ידי הממשלה מגלים שהיא גוררת רגליים ולא מעבירה את המשכורות לעובדים, שגם כך רובם ככולם משתכרים שכר מינימום. </w:t>
      </w:r>
    </w:p>
    <w:p w14:paraId="5A581E44" w14:textId="77777777" w:rsidR="00000000" w:rsidRDefault="000C6BB5">
      <w:pPr>
        <w:pStyle w:val="a0"/>
        <w:rPr>
          <w:rFonts w:hint="cs"/>
          <w:rtl/>
        </w:rPr>
      </w:pPr>
    </w:p>
    <w:p w14:paraId="018DF664" w14:textId="77777777" w:rsidR="00000000" w:rsidRDefault="000C6BB5">
      <w:pPr>
        <w:pStyle w:val="a0"/>
        <w:rPr>
          <w:rFonts w:hint="cs"/>
          <w:rtl/>
        </w:rPr>
      </w:pPr>
      <w:r>
        <w:rPr>
          <w:rFonts w:hint="cs"/>
          <w:rtl/>
        </w:rPr>
        <w:t>אדוני היושב-ראש, זה מצב מייאש ומורט עצבים וחסר התחשבות וחסר חמלה. נכון וראוי שהכנסת תטפל בכך כמ</w:t>
      </w:r>
      <w:r>
        <w:rPr>
          <w:rFonts w:hint="cs"/>
          <w:rtl/>
        </w:rPr>
        <w:t>ה שיותר מהר. זו היתה החלטת ועדת הכספים. אנחנו ננסה לקדם זאת בהקדם האפשרי. תודה רבה.</w:t>
      </w:r>
    </w:p>
    <w:p w14:paraId="3E320C15" w14:textId="77777777" w:rsidR="00000000" w:rsidRDefault="000C6BB5">
      <w:pPr>
        <w:pStyle w:val="a0"/>
        <w:rPr>
          <w:rFonts w:hint="cs"/>
          <w:rtl/>
        </w:rPr>
      </w:pPr>
    </w:p>
    <w:p w14:paraId="21064C7C" w14:textId="77777777" w:rsidR="00000000" w:rsidRDefault="000C6BB5">
      <w:pPr>
        <w:pStyle w:val="af1"/>
        <w:rPr>
          <w:rFonts w:hint="cs"/>
          <w:rtl/>
        </w:rPr>
      </w:pPr>
      <w:r>
        <w:rPr>
          <w:rFonts w:hint="cs"/>
          <w:rtl/>
        </w:rPr>
        <w:t>היו"ר מיכאל נודלמן:</w:t>
      </w:r>
    </w:p>
    <w:p w14:paraId="09B10199" w14:textId="77777777" w:rsidR="00000000" w:rsidRDefault="000C6BB5">
      <w:pPr>
        <w:pStyle w:val="a0"/>
        <w:rPr>
          <w:rFonts w:hint="cs"/>
          <w:rtl/>
        </w:rPr>
      </w:pPr>
    </w:p>
    <w:p w14:paraId="6697082C" w14:textId="77777777" w:rsidR="00000000" w:rsidRDefault="000C6BB5">
      <w:pPr>
        <w:pStyle w:val="a0"/>
        <w:rPr>
          <w:rFonts w:hint="cs"/>
          <w:rtl/>
        </w:rPr>
      </w:pPr>
      <w:r>
        <w:rPr>
          <w:rFonts w:hint="cs"/>
          <w:rtl/>
        </w:rPr>
        <w:t>תודה רבה.  חבר הכנסת רשף חן, בבקשה. אחריו - חבר הכנסת צבי הנדל.</w:t>
      </w:r>
    </w:p>
    <w:p w14:paraId="4B2165A9" w14:textId="77777777" w:rsidR="00000000" w:rsidRDefault="000C6BB5">
      <w:pPr>
        <w:pStyle w:val="a0"/>
        <w:rPr>
          <w:rFonts w:hint="cs"/>
          <w:rtl/>
        </w:rPr>
      </w:pPr>
    </w:p>
    <w:p w14:paraId="5B45F0E4" w14:textId="77777777" w:rsidR="00000000" w:rsidRDefault="000C6BB5">
      <w:pPr>
        <w:pStyle w:val="a"/>
        <w:rPr>
          <w:rtl/>
        </w:rPr>
      </w:pPr>
      <w:bookmarkStart w:id="434" w:name="FS000001048T02_08_2004_22_35_56"/>
      <w:bookmarkStart w:id="435" w:name="_Toc100311775"/>
      <w:bookmarkEnd w:id="434"/>
      <w:r>
        <w:rPr>
          <w:rFonts w:hint="eastAsia"/>
          <w:rtl/>
        </w:rPr>
        <w:t>רשף</w:t>
      </w:r>
      <w:r>
        <w:rPr>
          <w:rtl/>
        </w:rPr>
        <w:t xml:space="preserve"> חן (שינוי):</w:t>
      </w:r>
      <w:bookmarkEnd w:id="435"/>
    </w:p>
    <w:p w14:paraId="25373545" w14:textId="77777777" w:rsidR="00000000" w:rsidRDefault="000C6BB5">
      <w:pPr>
        <w:pStyle w:val="a0"/>
        <w:rPr>
          <w:rFonts w:hint="cs"/>
          <w:rtl/>
        </w:rPr>
      </w:pPr>
    </w:p>
    <w:p w14:paraId="520354C2" w14:textId="77777777" w:rsidR="00000000" w:rsidRDefault="000C6BB5">
      <w:pPr>
        <w:pStyle w:val="a0"/>
        <w:rPr>
          <w:rFonts w:hint="cs"/>
          <w:rtl/>
        </w:rPr>
      </w:pPr>
      <w:r>
        <w:rPr>
          <w:rFonts w:hint="cs"/>
          <w:rtl/>
        </w:rPr>
        <w:t>אדוני היושב-ראש, חברי חברי הכנסת, לדעתי הצעת החוק היא הצעת חוק טובה,</w:t>
      </w:r>
      <w:r>
        <w:rPr>
          <w:rFonts w:hint="cs"/>
          <w:rtl/>
        </w:rPr>
        <w:t xml:space="preserve"> ואני מתכוון לתמוך בה. אילו זה כל מה שהייתי רוצה לומר, לא הייתי עולה לכאן. אבל, נאמרו כאן כמה דברים, חלקם על-ידי דוברים שלצערי לא נמצאים כאן כדי לשמוע מה שיש לי לומר להם, שמבחינתי גרמו לי לומר איזה דבר או שניים.</w:t>
      </w:r>
    </w:p>
    <w:p w14:paraId="64D77542" w14:textId="77777777" w:rsidR="00000000" w:rsidRDefault="000C6BB5">
      <w:pPr>
        <w:pStyle w:val="a0"/>
        <w:rPr>
          <w:rFonts w:hint="cs"/>
          <w:rtl/>
        </w:rPr>
      </w:pPr>
    </w:p>
    <w:p w14:paraId="38BA5C90" w14:textId="77777777" w:rsidR="00000000" w:rsidRDefault="000C6BB5">
      <w:pPr>
        <w:pStyle w:val="af0"/>
        <w:rPr>
          <w:rtl/>
        </w:rPr>
      </w:pPr>
      <w:r>
        <w:rPr>
          <w:rFonts w:hint="eastAsia"/>
          <w:rtl/>
        </w:rPr>
        <w:t>גדעון</w:t>
      </w:r>
      <w:r>
        <w:rPr>
          <w:rtl/>
        </w:rPr>
        <w:t xml:space="preserve"> סער (הליכוד):</w:t>
      </w:r>
    </w:p>
    <w:p w14:paraId="607DD641" w14:textId="77777777" w:rsidR="00000000" w:rsidRDefault="000C6BB5">
      <w:pPr>
        <w:pStyle w:val="a0"/>
        <w:rPr>
          <w:rFonts w:hint="cs"/>
          <w:rtl/>
        </w:rPr>
      </w:pPr>
    </w:p>
    <w:p w14:paraId="56916290" w14:textId="77777777" w:rsidR="00000000" w:rsidRDefault="000C6BB5">
      <w:pPr>
        <w:pStyle w:val="a0"/>
        <w:rPr>
          <w:rFonts w:hint="cs"/>
          <w:rtl/>
        </w:rPr>
      </w:pPr>
      <w:r>
        <w:rPr>
          <w:rFonts w:hint="cs"/>
          <w:rtl/>
        </w:rPr>
        <w:t>- - -</w:t>
      </w:r>
    </w:p>
    <w:p w14:paraId="227F1E2F" w14:textId="77777777" w:rsidR="00000000" w:rsidRDefault="000C6BB5">
      <w:pPr>
        <w:pStyle w:val="a0"/>
        <w:rPr>
          <w:rFonts w:hint="cs"/>
          <w:rtl/>
        </w:rPr>
      </w:pPr>
    </w:p>
    <w:p w14:paraId="01B5ABD2" w14:textId="77777777" w:rsidR="00000000" w:rsidRDefault="000C6BB5">
      <w:pPr>
        <w:pStyle w:val="-"/>
        <w:rPr>
          <w:rtl/>
        </w:rPr>
      </w:pPr>
      <w:bookmarkStart w:id="436" w:name="FS000001048T02_08_2004_22_36_02C"/>
      <w:bookmarkEnd w:id="436"/>
      <w:r>
        <w:rPr>
          <w:rtl/>
        </w:rPr>
        <w:t>רשף חן (שינוי):</w:t>
      </w:r>
    </w:p>
    <w:p w14:paraId="318D5A5A" w14:textId="77777777" w:rsidR="00000000" w:rsidRDefault="000C6BB5">
      <w:pPr>
        <w:pStyle w:val="a0"/>
        <w:rPr>
          <w:rtl/>
        </w:rPr>
      </w:pPr>
    </w:p>
    <w:p w14:paraId="16CFF7FB" w14:textId="77777777" w:rsidR="00000000" w:rsidRDefault="000C6BB5">
      <w:pPr>
        <w:pStyle w:val="a0"/>
        <w:rPr>
          <w:rFonts w:hint="cs"/>
          <w:rtl/>
        </w:rPr>
      </w:pPr>
      <w:r>
        <w:rPr>
          <w:rFonts w:hint="cs"/>
          <w:rtl/>
        </w:rPr>
        <w:t>כן, אני משוכנע שהם קוראים את הפרוטוקול. חבר הכנסת סער, תודה.</w:t>
      </w:r>
    </w:p>
    <w:p w14:paraId="43691507" w14:textId="77777777" w:rsidR="00000000" w:rsidRDefault="000C6BB5">
      <w:pPr>
        <w:pStyle w:val="a0"/>
        <w:rPr>
          <w:rtl/>
        </w:rPr>
      </w:pPr>
    </w:p>
    <w:p w14:paraId="315873E7" w14:textId="77777777" w:rsidR="00000000" w:rsidRDefault="000C6BB5">
      <w:pPr>
        <w:pStyle w:val="a0"/>
        <w:rPr>
          <w:rFonts w:hint="cs"/>
          <w:rtl/>
        </w:rPr>
      </w:pPr>
      <w:r>
        <w:rPr>
          <w:rFonts w:hint="cs"/>
          <w:rtl/>
        </w:rPr>
        <w:t>העמדה ששינוי הביעה היום בנוגע לאפשרות ההיפותטית מאוד, לדעתי, של הצטרפות יהדות התורה לממשלה הנוכחית על בסיס קווי היסוד הנוכחיים שלה, היא העמדה הנכונה. לטעמי, היא תמיד היתה העמדה של שינוי. אזכיר</w:t>
      </w:r>
      <w:r>
        <w:rPr>
          <w:rFonts w:hint="cs"/>
          <w:rtl/>
        </w:rPr>
        <w:t xml:space="preserve"> לכם, שאלה שעכשיו מתקיפים אותנו כאן הם אלה שטענו שאנחנו פוסלים את המפלגות החרדיות לשם הפסילה ומשום שהם חרדים, ואנו היינו אלה שאמרנו להם כל הזמן - -</w:t>
      </w:r>
    </w:p>
    <w:p w14:paraId="29632DE6" w14:textId="77777777" w:rsidR="00000000" w:rsidRDefault="000C6BB5">
      <w:pPr>
        <w:pStyle w:val="a0"/>
        <w:rPr>
          <w:rFonts w:hint="cs"/>
          <w:rtl/>
        </w:rPr>
      </w:pPr>
    </w:p>
    <w:p w14:paraId="5CE4A73F" w14:textId="77777777" w:rsidR="00000000" w:rsidRDefault="000C6BB5">
      <w:pPr>
        <w:pStyle w:val="af0"/>
        <w:rPr>
          <w:rtl/>
        </w:rPr>
      </w:pPr>
      <w:r>
        <w:rPr>
          <w:rFonts w:hint="eastAsia"/>
          <w:rtl/>
        </w:rPr>
        <w:t>צבי</w:t>
      </w:r>
      <w:r>
        <w:rPr>
          <w:rtl/>
        </w:rPr>
        <w:t xml:space="preserve"> הנדל (האיחוד הלאומי - ישראל ביתנו):</w:t>
      </w:r>
    </w:p>
    <w:p w14:paraId="4AF0FBCB" w14:textId="77777777" w:rsidR="00000000" w:rsidRDefault="000C6BB5">
      <w:pPr>
        <w:pStyle w:val="a0"/>
        <w:rPr>
          <w:rFonts w:hint="cs"/>
          <w:rtl/>
        </w:rPr>
      </w:pPr>
    </w:p>
    <w:p w14:paraId="19F887C5" w14:textId="77777777" w:rsidR="00000000" w:rsidRDefault="000C6BB5">
      <w:pPr>
        <w:pStyle w:val="a0"/>
        <w:rPr>
          <w:rFonts w:hint="cs"/>
          <w:rtl/>
        </w:rPr>
      </w:pPr>
      <w:r>
        <w:rPr>
          <w:rFonts w:hint="cs"/>
          <w:rtl/>
        </w:rPr>
        <w:t>לא משום שהם ספרדים.</w:t>
      </w:r>
    </w:p>
    <w:p w14:paraId="6E7D4F0E" w14:textId="77777777" w:rsidR="00000000" w:rsidRDefault="000C6BB5">
      <w:pPr>
        <w:pStyle w:val="a0"/>
        <w:rPr>
          <w:rFonts w:hint="cs"/>
          <w:rtl/>
        </w:rPr>
      </w:pPr>
    </w:p>
    <w:p w14:paraId="584EB8A8" w14:textId="77777777" w:rsidR="00000000" w:rsidRDefault="000C6BB5">
      <w:pPr>
        <w:pStyle w:val="-"/>
        <w:rPr>
          <w:rtl/>
        </w:rPr>
      </w:pPr>
      <w:bookmarkStart w:id="437" w:name="FS000001048T02_08_2004_22_38_59C"/>
      <w:bookmarkEnd w:id="437"/>
      <w:r>
        <w:rPr>
          <w:rtl/>
        </w:rPr>
        <w:t>רשף חן (שינוי):</w:t>
      </w:r>
    </w:p>
    <w:p w14:paraId="5F0EE683" w14:textId="77777777" w:rsidR="00000000" w:rsidRDefault="000C6BB5">
      <w:pPr>
        <w:pStyle w:val="a0"/>
        <w:rPr>
          <w:rtl/>
        </w:rPr>
      </w:pPr>
    </w:p>
    <w:p w14:paraId="59AE157E" w14:textId="77777777" w:rsidR="00000000" w:rsidRDefault="000C6BB5">
      <w:pPr>
        <w:pStyle w:val="a0"/>
        <w:rPr>
          <w:rFonts w:hint="cs"/>
          <w:rtl/>
        </w:rPr>
      </w:pPr>
      <w:r>
        <w:rPr>
          <w:rFonts w:hint="cs"/>
          <w:rtl/>
        </w:rPr>
        <w:t>- - וממשיכים לומר כל הזמן, ש</w:t>
      </w:r>
      <w:r>
        <w:rPr>
          <w:rFonts w:hint="cs"/>
          <w:rtl/>
        </w:rPr>
        <w:t>אנחנו פוסלים את המפלגות החרדיות בגלל הפער הגדול מאוד הקיים בין הדעות שלהם לדעות שלנו, וההערכה שלנו שהפער הזה הוא למעשה בלתי ניתן לגישור. לכן, זה כפי שלא צפוי שמרצ והאיחוד הלאומי ישבו יחד, לא כי הם פוסלים זה את זה. כפי שאנחנו רואים כאן, חלקים בליכוד - שמענו</w:t>
      </w:r>
      <w:r>
        <w:rPr>
          <w:rFonts w:hint="cs"/>
          <w:rtl/>
        </w:rPr>
        <w:t xml:space="preserve"> את חבר הכנסת קרא, למשל, בלהט רב מסביר שלא יעלה על דעתו והוא לא מוכן לסבול את הרעיון של לשבת עם מפלגת העבודה, ולא מדובר על איזה פערים אידיאולוגיים כל כך גדולים, והוא לא נחשד בשנאה או באיזה דבר למעט מחלוקת פוליטית. כך גם אנחנו אמרנו, ועדיין אומרים, שהיכולת </w:t>
      </w:r>
      <w:r>
        <w:rPr>
          <w:rFonts w:hint="cs"/>
          <w:rtl/>
        </w:rPr>
        <w:t>שלנו לשבת עם המפלגות החרדיות ברמה המעשית שואפת לאפס.</w:t>
      </w:r>
    </w:p>
    <w:p w14:paraId="067B5DD1" w14:textId="77777777" w:rsidR="00000000" w:rsidRDefault="000C6BB5">
      <w:pPr>
        <w:pStyle w:val="a0"/>
        <w:rPr>
          <w:rFonts w:hint="cs"/>
          <w:rtl/>
        </w:rPr>
      </w:pPr>
    </w:p>
    <w:p w14:paraId="45CAC2A3" w14:textId="77777777" w:rsidR="00000000" w:rsidRDefault="000C6BB5">
      <w:pPr>
        <w:pStyle w:val="a0"/>
        <w:rPr>
          <w:rFonts w:hint="cs"/>
          <w:rtl/>
        </w:rPr>
      </w:pPr>
      <w:r>
        <w:rPr>
          <w:rFonts w:hint="cs"/>
          <w:rtl/>
        </w:rPr>
        <w:t>למרות זאת, כאשר נשאלנו על-ידי ראש הממשלה שאלה, ששוב לטעמי היא היפותטית, האם אנחנו פוסלים על הסף, א-פריורי, את האפשרות של חבירה כזאת או אחרת לקואליציה עם מפלגה חרדית קטנה, התשובה שלנו היתה, שאם המפלגה הח</w:t>
      </w:r>
      <w:r>
        <w:rPr>
          <w:rFonts w:hint="cs"/>
          <w:rtl/>
        </w:rPr>
        <w:t>רדית הקטנה הזאת תהווה לשון מאזניים לממשלה של 62 חברי כנסת, אז חד-משמעית לא. לעומת זאת, אם מדובר בגלגל חמישי קטן לקואליציה חילונית רחבה מאוד - ואזכיר לכם שססמת הבחירות שלנו בבחירות האחרונות לא היתה "ממשלה בלי חרדים" אלא "קואליציה חילונית" - אם המפלגה החרדית</w:t>
      </w:r>
      <w:r>
        <w:rPr>
          <w:rFonts w:hint="cs"/>
          <w:rtl/>
        </w:rPr>
        <w:t xml:space="preserve"> הזאת מוכנה לחבור לקואליציה החילונית, דבר שאני בספק רב לגביו; אם היא, המפלגה החרדית הזאת, מוכנה להשלים ולקבל את נושא הנישואין האזרחיים, או ברית הזוגיות, כפי שקוראים לזה, דבר שאני בספק רב לגביו; אם המפלגה הזאת מוכנה לקבל את ביטול חוק טל ואת גיוס בני הישיבות</w:t>
      </w:r>
      <w:r>
        <w:rPr>
          <w:rFonts w:hint="cs"/>
          <w:rtl/>
        </w:rPr>
        <w:t>, דבר שאני בספק רב לגביו; אם המפלגה הזאת מוכנה לקבל את ביטול חוק הלפרט ואת אי-החזרתו לעולם, דבר שאני בספק רב לגביו - במצב הזה לא רק שהייתי שוקל לצרפם לממשלה, יכול להיות שגם לשינוי הם יכולים להצטרף. זו עמדתנו.</w:t>
      </w:r>
    </w:p>
    <w:p w14:paraId="0E99CB66" w14:textId="77777777" w:rsidR="00000000" w:rsidRDefault="000C6BB5">
      <w:pPr>
        <w:pStyle w:val="a0"/>
        <w:rPr>
          <w:rFonts w:hint="cs"/>
          <w:rtl/>
        </w:rPr>
      </w:pPr>
    </w:p>
    <w:p w14:paraId="3D1CB5E9" w14:textId="77777777" w:rsidR="00000000" w:rsidRDefault="000C6BB5">
      <w:pPr>
        <w:pStyle w:val="a0"/>
        <w:rPr>
          <w:rFonts w:hint="cs"/>
          <w:rtl/>
        </w:rPr>
      </w:pPr>
      <w:r>
        <w:rPr>
          <w:rFonts w:hint="cs"/>
          <w:rtl/>
        </w:rPr>
        <w:t>אם מישהו שואל מה דעתי האישית, האם אני מעריך שא</w:t>
      </w:r>
      <w:r>
        <w:rPr>
          <w:rFonts w:hint="cs"/>
          <w:rtl/>
        </w:rPr>
        <w:t>נחנו נשב יחד בממשלה, התשובה היא: לא. אם שואלים אותנו, האם אנחנו פוסלים אותם על הסף משום שהם חרדים, התשובה שלנו היא: לא. תודה רבה.</w:t>
      </w:r>
    </w:p>
    <w:p w14:paraId="117B8BC8" w14:textId="77777777" w:rsidR="00000000" w:rsidRDefault="000C6BB5">
      <w:pPr>
        <w:pStyle w:val="af1"/>
        <w:rPr>
          <w:rtl/>
        </w:rPr>
      </w:pPr>
    </w:p>
    <w:p w14:paraId="4BAE2CDB" w14:textId="77777777" w:rsidR="00000000" w:rsidRDefault="000C6BB5">
      <w:pPr>
        <w:pStyle w:val="af1"/>
        <w:rPr>
          <w:rFonts w:hint="cs"/>
          <w:rtl/>
        </w:rPr>
      </w:pPr>
      <w:r>
        <w:rPr>
          <w:rFonts w:hint="cs"/>
          <w:rtl/>
        </w:rPr>
        <w:t>היו"ר מיכאל נודלמן:</w:t>
      </w:r>
    </w:p>
    <w:p w14:paraId="73FBA60C" w14:textId="77777777" w:rsidR="00000000" w:rsidRDefault="000C6BB5">
      <w:pPr>
        <w:pStyle w:val="a0"/>
        <w:rPr>
          <w:rFonts w:hint="cs"/>
          <w:rtl/>
        </w:rPr>
      </w:pPr>
    </w:p>
    <w:p w14:paraId="181E080F" w14:textId="77777777" w:rsidR="00000000" w:rsidRDefault="000C6BB5">
      <w:pPr>
        <w:pStyle w:val="a0"/>
        <w:rPr>
          <w:rFonts w:hint="cs"/>
          <w:rtl/>
        </w:rPr>
      </w:pPr>
      <w:r>
        <w:rPr>
          <w:rFonts w:hint="cs"/>
          <w:rtl/>
        </w:rPr>
        <w:t>תודה. חבר הכנסת צבי הנדל, בבקשה.</w:t>
      </w:r>
    </w:p>
    <w:p w14:paraId="5327D7ED" w14:textId="77777777" w:rsidR="00000000" w:rsidRDefault="000C6BB5">
      <w:pPr>
        <w:pStyle w:val="a0"/>
        <w:rPr>
          <w:rFonts w:hint="cs"/>
          <w:rtl/>
        </w:rPr>
      </w:pPr>
    </w:p>
    <w:p w14:paraId="3A938CF1" w14:textId="77777777" w:rsidR="00000000" w:rsidRDefault="000C6BB5">
      <w:pPr>
        <w:pStyle w:val="a"/>
        <w:rPr>
          <w:rtl/>
        </w:rPr>
      </w:pPr>
      <w:bookmarkStart w:id="438" w:name="FS000000412T02_08_2004_22_45_31"/>
      <w:bookmarkStart w:id="439" w:name="_Toc100311776"/>
      <w:bookmarkEnd w:id="438"/>
      <w:r>
        <w:rPr>
          <w:rFonts w:hint="eastAsia"/>
          <w:rtl/>
        </w:rPr>
        <w:t>צבי</w:t>
      </w:r>
      <w:r>
        <w:rPr>
          <w:rtl/>
        </w:rPr>
        <w:t xml:space="preserve"> הנדל (האיחוד הלאומי - ישראל ביתנו):</w:t>
      </w:r>
      <w:bookmarkEnd w:id="439"/>
    </w:p>
    <w:p w14:paraId="4992DE54" w14:textId="77777777" w:rsidR="00000000" w:rsidRDefault="000C6BB5">
      <w:pPr>
        <w:pStyle w:val="a0"/>
        <w:rPr>
          <w:rFonts w:hint="cs"/>
          <w:rtl/>
        </w:rPr>
      </w:pPr>
    </w:p>
    <w:p w14:paraId="2268221F" w14:textId="77777777" w:rsidR="00000000" w:rsidRDefault="000C6BB5">
      <w:pPr>
        <w:pStyle w:val="a0"/>
        <w:rPr>
          <w:rFonts w:hint="cs"/>
          <w:rtl/>
        </w:rPr>
      </w:pPr>
      <w:r>
        <w:rPr>
          <w:rFonts w:hint="cs"/>
          <w:rtl/>
        </w:rPr>
        <w:t>אדוני היושב-ראש, חברי חברי הכ</w:t>
      </w:r>
      <w:r>
        <w:rPr>
          <w:rFonts w:hint="cs"/>
          <w:rtl/>
        </w:rPr>
        <w:t>נסת, חבר הכנסת מיקי איתן, לא ידעת מה הנושא לדיון, והנה שמעת עכשיו. היום חג האהבה, ט"ו באב. הנה, יושב פה יהודי רציני, יושב-ראש סיעת שינוי, ואומר: אם החרדים ידברו כמו שינוי, יאכלו כמו שינוי, ישתו כמו שינוי, יעשו כמו שינוי ויצביעו כמו שינוי, אנחנו מסכימים שהם</w:t>
      </w:r>
      <w:r>
        <w:rPr>
          <w:rFonts w:hint="cs"/>
          <w:rtl/>
        </w:rPr>
        <w:t xml:space="preserve"> יהיו במועצת שינוי.</w:t>
      </w:r>
    </w:p>
    <w:p w14:paraId="0FF1BE6E" w14:textId="77777777" w:rsidR="00000000" w:rsidRDefault="000C6BB5">
      <w:pPr>
        <w:pStyle w:val="a0"/>
        <w:rPr>
          <w:rFonts w:hint="cs"/>
          <w:rtl/>
        </w:rPr>
      </w:pPr>
    </w:p>
    <w:p w14:paraId="48233A28" w14:textId="77777777" w:rsidR="00000000" w:rsidRDefault="000C6BB5">
      <w:pPr>
        <w:pStyle w:val="af0"/>
        <w:rPr>
          <w:rtl/>
        </w:rPr>
      </w:pPr>
      <w:r>
        <w:rPr>
          <w:rFonts w:hint="eastAsia"/>
          <w:rtl/>
        </w:rPr>
        <w:t>גדעון</w:t>
      </w:r>
      <w:r>
        <w:rPr>
          <w:rtl/>
        </w:rPr>
        <w:t xml:space="preserve"> סער (הליכוד):</w:t>
      </w:r>
    </w:p>
    <w:p w14:paraId="0A7AF337" w14:textId="77777777" w:rsidR="00000000" w:rsidRDefault="000C6BB5">
      <w:pPr>
        <w:pStyle w:val="a0"/>
        <w:rPr>
          <w:rFonts w:hint="cs"/>
          <w:rtl/>
        </w:rPr>
      </w:pPr>
    </w:p>
    <w:p w14:paraId="29D140ED" w14:textId="77777777" w:rsidR="00000000" w:rsidRDefault="000C6BB5">
      <w:pPr>
        <w:pStyle w:val="a0"/>
        <w:rPr>
          <w:rFonts w:hint="cs"/>
          <w:rtl/>
        </w:rPr>
      </w:pPr>
      <w:r>
        <w:rPr>
          <w:rFonts w:hint="cs"/>
          <w:rtl/>
        </w:rPr>
        <w:t>בעד פלורליזם.</w:t>
      </w:r>
    </w:p>
    <w:p w14:paraId="5BB48390" w14:textId="77777777" w:rsidR="00000000" w:rsidRDefault="000C6BB5">
      <w:pPr>
        <w:pStyle w:val="a0"/>
        <w:rPr>
          <w:rFonts w:hint="cs"/>
          <w:rtl/>
        </w:rPr>
      </w:pPr>
    </w:p>
    <w:p w14:paraId="3727FF62" w14:textId="77777777" w:rsidR="00000000" w:rsidRDefault="000C6BB5">
      <w:pPr>
        <w:pStyle w:val="af0"/>
        <w:rPr>
          <w:rtl/>
        </w:rPr>
      </w:pPr>
      <w:r>
        <w:rPr>
          <w:rFonts w:hint="eastAsia"/>
          <w:rtl/>
        </w:rPr>
        <w:t>רוני</w:t>
      </w:r>
      <w:r>
        <w:rPr>
          <w:rtl/>
        </w:rPr>
        <w:t xml:space="preserve"> בריזון (שינוי):</w:t>
      </w:r>
    </w:p>
    <w:p w14:paraId="147D24CD" w14:textId="77777777" w:rsidR="00000000" w:rsidRDefault="000C6BB5">
      <w:pPr>
        <w:pStyle w:val="a0"/>
        <w:rPr>
          <w:rFonts w:hint="cs"/>
          <w:rtl/>
        </w:rPr>
      </w:pPr>
    </w:p>
    <w:p w14:paraId="1FF989EB" w14:textId="77777777" w:rsidR="00000000" w:rsidRDefault="000C6BB5">
      <w:pPr>
        <w:pStyle w:val="a0"/>
        <w:rPr>
          <w:rFonts w:hint="cs"/>
          <w:rtl/>
        </w:rPr>
      </w:pPr>
      <w:r>
        <w:rPr>
          <w:rFonts w:hint="cs"/>
          <w:rtl/>
        </w:rPr>
        <w:t>- - -</w:t>
      </w:r>
    </w:p>
    <w:p w14:paraId="432CADC0" w14:textId="77777777" w:rsidR="00000000" w:rsidRDefault="000C6BB5">
      <w:pPr>
        <w:pStyle w:val="a0"/>
        <w:rPr>
          <w:rFonts w:hint="cs"/>
          <w:rtl/>
        </w:rPr>
      </w:pPr>
    </w:p>
    <w:p w14:paraId="24126D21" w14:textId="77777777" w:rsidR="00000000" w:rsidRDefault="000C6BB5">
      <w:pPr>
        <w:pStyle w:val="-"/>
        <w:rPr>
          <w:rtl/>
        </w:rPr>
      </w:pPr>
      <w:bookmarkStart w:id="440" w:name="FS000000412T02_08_2004_22_45_36C"/>
      <w:bookmarkEnd w:id="440"/>
      <w:r>
        <w:rPr>
          <w:rtl/>
        </w:rPr>
        <w:t>צבי הנדל (האיחוד הלאומי - ישראל ביתנו):</w:t>
      </w:r>
    </w:p>
    <w:p w14:paraId="71F13E50" w14:textId="77777777" w:rsidR="00000000" w:rsidRDefault="000C6BB5">
      <w:pPr>
        <w:pStyle w:val="a0"/>
        <w:rPr>
          <w:rtl/>
        </w:rPr>
      </w:pPr>
    </w:p>
    <w:p w14:paraId="4EF06D29" w14:textId="77777777" w:rsidR="00000000" w:rsidRDefault="000C6BB5">
      <w:pPr>
        <w:pStyle w:val="a0"/>
        <w:rPr>
          <w:rFonts w:hint="cs"/>
          <w:rtl/>
        </w:rPr>
      </w:pPr>
      <w:r>
        <w:rPr>
          <w:rFonts w:hint="cs"/>
          <w:rtl/>
        </w:rPr>
        <w:t>זה חג האהבה.</w:t>
      </w:r>
    </w:p>
    <w:p w14:paraId="78989F86" w14:textId="77777777" w:rsidR="00000000" w:rsidRDefault="000C6BB5">
      <w:pPr>
        <w:pStyle w:val="a0"/>
        <w:rPr>
          <w:rFonts w:hint="cs"/>
          <w:rtl/>
        </w:rPr>
      </w:pPr>
    </w:p>
    <w:p w14:paraId="122CCB86" w14:textId="77777777" w:rsidR="00000000" w:rsidRDefault="000C6BB5">
      <w:pPr>
        <w:pStyle w:val="a0"/>
        <w:rPr>
          <w:rFonts w:hint="cs"/>
          <w:rtl/>
        </w:rPr>
      </w:pPr>
      <w:r>
        <w:rPr>
          <w:rFonts w:hint="cs"/>
          <w:rtl/>
        </w:rPr>
        <w:t>מאחר שאני בטוח שאתה מתעניין, לך אני אספר שקיבלתי עכשיו טלפון מבני שנמצא ברעש גדול בחגיגות הזמר בקטיף, שזה 18 שנה מת</w:t>
      </w:r>
      <w:r>
        <w:rPr>
          <w:rFonts w:hint="cs"/>
          <w:rtl/>
        </w:rPr>
        <w:t>קיימות מדי שנה בט"ו באב. הוא אומר שהוא לא זוכר שנה שהיה בה כל כך צפוף ושהמכוניות גלשו עד נצר-חזני בחנייה בחגיגות זמר. זו לא היתה הפגנה ולא שום דבר. גם לא קראנו לציבור גדול. אז, ברוך השם, כנראה האהבה גולשת לגוש-קטיף. יש כאלה שמדברים על מיני התנתקויות, ויש כ</w:t>
      </w:r>
      <w:r>
        <w:rPr>
          <w:rFonts w:hint="cs"/>
          <w:rtl/>
        </w:rPr>
        <w:t>אלה שמדברים על מיני התחברויות. ברוך השם, שרוב העם בציון - - -</w:t>
      </w:r>
    </w:p>
    <w:p w14:paraId="5B888043" w14:textId="77777777" w:rsidR="00000000" w:rsidRDefault="000C6BB5">
      <w:pPr>
        <w:pStyle w:val="a0"/>
        <w:rPr>
          <w:rFonts w:hint="cs"/>
          <w:rtl/>
        </w:rPr>
      </w:pPr>
    </w:p>
    <w:p w14:paraId="1EAD671A" w14:textId="77777777" w:rsidR="00000000" w:rsidRDefault="000C6BB5">
      <w:pPr>
        <w:pStyle w:val="af0"/>
        <w:rPr>
          <w:rtl/>
        </w:rPr>
      </w:pPr>
      <w:r>
        <w:rPr>
          <w:rFonts w:hint="eastAsia"/>
          <w:rtl/>
        </w:rPr>
        <w:t>מיכאל</w:t>
      </w:r>
      <w:r>
        <w:rPr>
          <w:rtl/>
        </w:rPr>
        <w:t xml:space="preserve"> איתן (הליכוד):</w:t>
      </w:r>
    </w:p>
    <w:p w14:paraId="7D592556" w14:textId="77777777" w:rsidR="00000000" w:rsidRDefault="000C6BB5">
      <w:pPr>
        <w:pStyle w:val="a0"/>
        <w:rPr>
          <w:rFonts w:hint="cs"/>
          <w:rtl/>
        </w:rPr>
      </w:pPr>
    </w:p>
    <w:p w14:paraId="5FFA4CBA" w14:textId="77777777" w:rsidR="00000000" w:rsidRDefault="000C6BB5">
      <w:pPr>
        <w:pStyle w:val="a0"/>
        <w:rPr>
          <w:rFonts w:hint="cs"/>
          <w:rtl/>
        </w:rPr>
      </w:pPr>
      <w:r>
        <w:rPr>
          <w:rFonts w:hint="cs"/>
          <w:rtl/>
        </w:rPr>
        <w:t>בכל מקרה, מדובר במין.</w:t>
      </w:r>
    </w:p>
    <w:p w14:paraId="205E5869" w14:textId="77777777" w:rsidR="00000000" w:rsidRDefault="000C6BB5">
      <w:pPr>
        <w:pStyle w:val="a0"/>
        <w:rPr>
          <w:rFonts w:hint="cs"/>
          <w:rtl/>
        </w:rPr>
      </w:pPr>
    </w:p>
    <w:p w14:paraId="5E7269A4" w14:textId="77777777" w:rsidR="00000000" w:rsidRDefault="000C6BB5">
      <w:pPr>
        <w:pStyle w:val="-"/>
        <w:rPr>
          <w:rtl/>
        </w:rPr>
      </w:pPr>
      <w:bookmarkStart w:id="441" w:name="FS000000412T02_08_2004_22_48_48C"/>
      <w:bookmarkEnd w:id="441"/>
      <w:r>
        <w:rPr>
          <w:rtl/>
        </w:rPr>
        <w:t>צבי הנדל (האיחוד הלאומי - ישראל ביתנו):</w:t>
      </w:r>
    </w:p>
    <w:p w14:paraId="664BACF1" w14:textId="77777777" w:rsidR="00000000" w:rsidRDefault="000C6BB5">
      <w:pPr>
        <w:pStyle w:val="a0"/>
        <w:rPr>
          <w:rtl/>
        </w:rPr>
      </w:pPr>
    </w:p>
    <w:p w14:paraId="003676C4" w14:textId="77777777" w:rsidR="00000000" w:rsidRDefault="000C6BB5">
      <w:pPr>
        <w:pStyle w:val="a0"/>
        <w:rPr>
          <w:rFonts w:hint="cs"/>
          <w:rtl/>
        </w:rPr>
      </w:pPr>
      <w:r>
        <w:rPr>
          <w:rFonts w:hint="cs"/>
          <w:rtl/>
        </w:rPr>
        <w:t>לא הבנתי.</w:t>
      </w:r>
    </w:p>
    <w:p w14:paraId="4476EF2E" w14:textId="77777777" w:rsidR="00000000" w:rsidRDefault="000C6BB5">
      <w:pPr>
        <w:pStyle w:val="a0"/>
        <w:rPr>
          <w:rFonts w:hint="cs"/>
          <w:rtl/>
        </w:rPr>
      </w:pPr>
    </w:p>
    <w:p w14:paraId="21C29779" w14:textId="77777777" w:rsidR="00000000" w:rsidRDefault="000C6BB5">
      <w:pPr>
        <w:pStyle w:val="af0"/>
        <w:rPr>
          <w:rtl/>
        </w:rPr>
      </w:pPr>
      <w:r>
        <w:rPr>
          <w:rFonts w:hint="eastAsia"/>
          <w:rtl/>
        </w:rPr>
        <w:t>מיכאל</w:t>
      </w:r>
      <w:r>
        <w:rPr>
          <w:rtl/>
        </w:rPr>
        <w:t xml:space="preserve"> איתן (הליכוד):</w:t>
      </w:r>
    </w:p>
    <w:p w14:paraId="4139C410" w14:textId="77777777" w:rsidR="00000000" w:rsidRDefault="000C6BB5">
      <w:pPr>
        <w:pStyle w:val="a0"/>
        <w:rPr>
          <w:rFonts w:hint="cs"/>
          <w:rtl/>
        </w:rPr>
      </w:pPr>
    </w:p>
    <w:p w14:paraId="6023821C" w14:textId="77777777" w:rsidR="00000000" w:rsidRDefault="000C6BB5">
      <w:pPr>
        <w:pStyle w:val="a0"/>
        <w:rPr>
          <w:rFonts w:hint="cs"/>
          <w:rtl/>
        </w:rPr>
      </w:pPr>
      <w:r>
        <w:rPr>
          <w:rFonts w:hint="cs"/>
          <w:rtl/>
        </w:rPr>
        <w:t>בכל מקרה, מדובר במין. אמרת שיש מיני התנתקויות ויש מיני התחברויות. אלה ואלה</w:t>
      </w:r>
      <w:r>
        <w:rPr>
          <w:rFonts w:hint="cs"/>
          <w:rtl/>
        </w:rPr>
        <w:t xml:space="preserve"> מדברים במין.</w:t>
      </w:r>
    </w:p>
    <w:p w14:paraId="4D436661" w14:textId="77777777" w:rsidR="00000000" w:rsidRDefault="000C6BB5">
      <w:pPr>
        <w:pStyle w:val="a0"/>
        <w:rPr>
          <w:rFonts w:hint="cs"/>
          <w:rtl/>
        </w:rPr>
      </w:pPr>
    </w:p>
    <w:p w14:paraId="2DBB7AE5" w14:textId="77777777" w:rsidR="00000000" w:rsidRDefault="000C6BB5">
      <w:pPr>
        <w:pStyle w:val="-"/>
        <w:rPr>
          <w:rtl/>
        </w:rPr>
      </w:pPr>
      <w:bookmarkStart w:id="442" w:name="FS000000412T02_08_2004_22_49_08C"/>
      <w:bookmarkEnd w:id="442"/>
      <w:r>
        <w:rPr>
          <w:rtl/>
        </w:rPr>
        <w:t>צבי הנדל (האיחוד הלאומי - ישראל ביתנו):</w:t>
      </w:r>
    </w:p>
    <w:p w14:paraId="0C666D00" w14:textId="77777777" w:rsidR="00000000" w:rsidRDefault="000C6BB5">
      <w:pPr>
        <w:pStyle w:val="a0"/>
        <w:rPr>
          <w:rtl/>
        </w:rPr>
      </w:pPr>
    </w:p>
    <w:p w14:paraId="50704941" w14:textId="77777777" w:rsidR="00000000" w:rsidRDefault="000C6BB5">
      <w:pPr>
        <w:pStyle w:val="a0"/>
        <w:rPr>
          <w:rFonts w:hint="cs"/>
          <w:rtl/>
        </w:rPr>
      </w:pPr>
      <w:r>
        <w:rPr>
          <w:rFonts w:hint="cs"/>
          <w:rtl/>
        </w:rPr>
        <w:t>בכל מקרה, אין לי צל צלו של ספק, שמאחר שנשיא המדינה, שהוא מורם מעם, אמר אחרי איזו הפגנה גדולה, שאי-אפשר להתעלם מציבור כל כך גדול, כולם יביאו בחשבון שאי-אפשר להתעלם מציבור כל כך גדול, שהיה פי-שלושה ופי-</w:t>
      </w:r>
      <w:r>
        <w:rPr>
          <w:rFonts w:hint="cs"/>
          <w:rtl/>
        </w:rPr>
        <w:t xml:space="preserve">ארבעה מאשר בכיכר מלכי-ישראל, בשרשרת האנושית שחיברה בין גוש-קטיף לירושלים. </w:t>
      </w:r>
    </w:p>
    <w:p w14:paraId="7EB71B8D" w14:textId="77777777" w:rsidR="00000000" w:rsidRDefault="000C6BB5">
      <w:pPr>
        <w:pStyle w:val="a0"/>
        <w:rPr>
          <w:rFonts w:hint="cs"/>
          <w:rtl/>
        </w:rPr>
      </w:pPr>
    </w:p>
    <w:p w14:paraId="51A8E15D" w14:textId="77777777" w:rsidR="00000000" w:rsidRDefault="000C6BB5">
      <w:pPr>
        <w:pStyle w:val="a0"/>
        <w:rPr>
          <w:rFonts w:hint="cs"/>
          <w:rtl/>
        </w:rPr>
      </w:pPr>
      <w:r>
        <w:rPr>
          <w:rFonts w:hint="cs"/>
          <w:rtl/>
        </w:rPr>
        <w:t>אי-אפשר להתעלם מרצון הציבור. אי-אפשר, בצורה דורסנית, לגרש יהודים מביתם בזמן שאנחנו רואים כבר היום, ריבונו של עולם, טילים על שדרות, ולא עלינו, אין שם הנסי-נסים בכמויות שהיו בגוש-קטי</w:t>
      </w:r>
      <w:r>
        <w:rPr>
          <w:rFonts w:hint="cs"/>
          <w:rtl/>
        </w:rPr>
        <w:t xml:space="preserve">ף וכבר נהרגו שם אנשים, וזה כבר נכנס לתוך בית, ועוד נס ועוד נס. לְמה עוד מחכים? הכול לא חשוב? הכול לא אכפת? הכול ציני? מניעים כל כך לא טהורים מובילים להרס של מדינה, ובלבד שההתנתקות הזאת, שמצילה מישהו מאיזה אות קלון כלשהו - הכול כשר? הכול דורסני? אבל, השמאל </w:t>
      </w:r>
      <w:r>
        <w:rPr>
          <w:rFonts w:hint="cs"/>
          <w:rtl/>
        </w:rPr>
        <w:t>שמח, והעיתונות נותנת גיבוי. ההיסטוריה עוד תשפוט. בעזרת השם, גוש קטיף יחיה לעד עוד הרבה הרבה, שכל הממשלות האלה יעברו מן העולם. אבל, הנזק שנגרם במדינה הזאת, שיכולים להוביל ממשלה ממניעים כל כך לא טהורים ונפשעים - את הנזק הזה יהיה קשה מאוד לתקן עוד הרבה דורות.</w:t>
      </w:r>
      <w:r>
        <w:rPr>
          <w:rFonts w:hint="cs"/>
          <w:rtl/>
        </w:rPr>
        <w:t xml:space="preserve"> </w:t>
      </w:r>
    </w:p>
    <w:p w14:paraId="56DA916A" w14:textId="77777777" w:rsidR="00000000" w:rsidRDefault="000C6BB5">
      <w:pPr>
        <w:pStyle w:val="a0"/>
        <w:rPr>
          <w:rFonts w:hint="cs"/>
          <w:rtl/>
        </w:rPr>
      </w:pPr>
    </w:p>
    <w:p w14:paraId="1A09672D" w14:textId="77777777" w:rsidR="00000000" w:rsidRDefault="000C6BB5">
      <w:pPr>
        <w:pStyle w:val="af1"/>
        <w:rPr>
          <w:rFonts w:hint="cs"/>
          <w:rtl/>
        </w:rPr>
      </w:pPr>
      <w:r>
        <w:rPr>
          <w:rFonts w:hint="cs"/>
          <w:rtl/>
        </w:rPr>
        <w:t>היו"ר מיכאל נודלמן:</w:t>
      </w:r>
    </w:p>
    <w:p w14:paraId="75C7F0C0" w14:textId="77777777" w:rsidR="00000000" w:rsidRDefault="000C6BB5">
      <w:pPr>
        <w:pStyle w:val="a0"/>
        <w:rPr>
          <w:rFonts w:hint="cs"/>
          <w:rtl/>
        </w:rPr>
      </w:pPr>
    </w:p>
    <w:p w14:paraId="126BF9ED" w14:textId="77777777" w:rsidR="00000000" w:rsidRDefault="000C6BB5">
      <w:pPr>
        <w:pStyle w:val="a0"/>
        <w:rPr>
          <w:rFonts w:hint="cs"/>
          <w:rtl/>
        </w:rPr>
      </w:pPr>
      <w:r>
        <w:rPr>
          <w:rFonts w:hint="cs"/>
          <w:rtl/>
        </w:rPr>
        <w:t>חברי הכנסת, סיימנו את הדיון על הצעת חוק השיפוט הצבאי (תיקון  מס' 50) (סדר דין פלילי וראיות), התשס"ד-2004. נא להצביע על הצעת החוק בקריאה ראשונה.</w:t>
      </w:r>
    </w:p>
    <w:p w14:paraId="535FBC75" w14:textId="77777777" w:rsidR="00000000" w:rsidRDefault="000C6BB5">
      <w:pPr>
        <w:pStyle w:val="a0"/>
        <w:rPr>
          <w:rFonts w:hint="cs"/>
          <w:rtl/>
        </w:rPr>
      </w:pPr>
    </w:p>
    <w:p w14:paraId="1ACDB9A9" w14:textId="77777777" w:rsidR="00000000" w:rsidRDefault="000C6BB5">
      <w:pPr>
        <w:pStyle w:val="ab"/>
        <w:bidi/>
        <w:rPr>
          <w:rFonts w:hint="cs"/>
          <w:rtl/>
        </w:rPr>
      </w:pPr>
      <w:r>
        <w:rPr>
          <w:rFonts w:hint="cs"/>
          <w:rtl/>
        </w:rPr>
        <w:t>הצבעה מס' 21</w:t>
      </w:r>
    </w:p>
    <w:p w14:paraId="6158441C" w14:textId="77777777" w:rsidR="00000000" w:rsidRDefault="000C6BB5">
      <w:pPr>
        <w:pStyle w:val="a0"/>
        <w:rPr>
          <w:rFonts w:hint="cs"/>
          <w:rtl/>
        </w:rPr>
      </w:pPr>
    </w:p>
    <w:p w14:paraId="1239DD76" w14:textId="77777777" w:rsidR="00000000" w:rsidRDefault="000C6BB5">
      <w:pPr>
        <w:pStyle w:val="ac"/>
        <w:bidi/>
        <w:rPr>
          <w:rFonts w:hint="cs"/>
          <w:rtl/>
        </w:rPr>
      </w:pPr>
      <w:r>
        <w:rPr>
          <w:rFonts w:hint="cs"/>
          <w:rtl/>
        </w:rPr>
        <w:t>בעד ההצעה להעביר את הצעת החוק לוועדה - 17</w:t>
      </w:r>
    </w:p>
    <w:p w14:paraId="50F1B1F0" w14:textId="77777777" w:rsidR="00000000" w:rsidRDefault="000C6BB5">
      <w:pPr>
        <w:pStyle w:val="ac"/>
        <w:bidi/>
        <w:rPr>
          <w:rFonts w:hint="cs"/>
          <w:rtl/>
        </w:rPr>
      </w:pPr>
      <w:r>
        <w:rPr>
          <w:rFonts w:hint="cs"/>
          <w:rtl/>
        </w:rPr>
        <w:t>נגד - אין</w:t>
      </w:r>
    </w:p>
    <w:p w14:paraId="63441542" w14:textId="77777777" w:rsidR="00000000" w:rsidRDefault="000C6BB5">
      <w:pPr>
        <w:pStyle w:val="ac"/>
        <w:bidi/>
        <w:rPr>
          <w:rFonts w:hint="cs"/>
          <w:rtl/>
        </w:rPr>
      </w:pPr>
      <w:r>
        <w:rPr>
          <w:rFonts w:hint="cs"/>
          <w:rtl/>
        </w:rPr>
        <w:t>נמנעים - 1</w:t>
      </w:r>
    </w:p>
    <w:p w14:paraId="45F07359" w14:textId="77777777" w:rsidR="00000000" w:rsidRDefault="000C6BB5">
      <w:pPr>
        <w:pStyle w:val="ad"/>
        <w:bidi/>
        <w:rPr>
          <w:rFonts w:hint="cs"/>
          <w:rtl/>
        </w:rPr>
      </w:pPr>
      <w:r>
        <w:rPr>
          <w:rFonts w:hint="cs"/>
          <w:rtl/>
        </w:rPr>
        <w:t>ההצעה להעב</w:t>
      </w:r>
      <w:r>
        <w:rPr>
          <w:rFonts w:hint="cs"/>
          <w:rtl/>
        </w:rPr>
        <w:t xml:space="preserve">יר את הצעת חוק השיפוט הצבאי (תיקון מס' 50) (סדר דין פלילי וראיות), </w:t>
      </w:r>
    </w:p>
    <w:p w14:paraId="3485E62A" w14:textId="77777777" w:rsidR="00000000" w:rsidRDefault="000C6BB5">
      <w:pPr>
        <w:pStyle w:val="ad"/>
        <w:bidi/>
        <w:rPr>
          <w:rFonts w:hint="cs"/>
          <w:rtl/>
        </w:rPr>
      </w:pPr>
      <w:r>
        <w:rPr>
          <w:rFonts w:hint="cs"/>
          <w:rtl/>
        </w:rPr>
        <w:t>התשס"ד-2004, לוועדת החוץ והביטחון נתקבלה.</w:t>
      </w:r>
    </w:p>
    <w:p w14:paraId="0FDBA204" w14:textId="77777777" w:rsidR="00000000" w:rsidRDefault="000C6BB5">
      <w:pPr>
        <w:pStyle w:val="a0"/>
        <w:rPr>
          <w:rFonts w:hint="cs"/>
          <w:rtl/>
        </w:rPr>
      </w:pPr>
    </w:p>
    <w:p w14:paraId="77E3353D" w14:textId="77777777" w:rsidR="00000000" w:rsidRDefault="000C6BB5">
      <w:pPr>
        <w:pStyle w:val="af1"/>
        <w:rPr>
          <w:rFonts w:hint="cs"/>
          <w:rtl/>
        </w:rPr>
      </w:pPr>
      <w:r>
        <w:rPr>
          <w:rFonts w:hint="cs"/>
          <w:rtl/>
        </w:rPr>
        <w:t>היו"ר מיכאל נודלמן:</w:t>
      </w:r>
    </w:p>
    <w:p w14:paraId="627E516E" w14:textId="77777777" w:rsidR="00000000" w:rsidRDefault="000C6BB5">
      <w:pPr>
        <w:pStyle w:val="a0"/>
        <w:rPr>
          <w:rFonts w:hint="cs"/>
          <w:rtl/>
        </w:rPr>
      </w:pPr>
    </w:p>
    <w:p w14:paraId="2306D4EF" w14:textId="77777777" w:rsidR="00000000" w:rsidRDefault="000C6BB5">
      <w:pPr>
        <w:pStyle w:val="a0"/>
        <w:rPr>
          <w:rFonts w:hint="cs"/>
          <w:rtl/>
        </w:rPr>
      </w:pPr>
      <w:r>
        <w:rPr>
          <w:rFonts w:hint="cs"/>
          <w:rtl/>
        </w:rPr>
        <w:t>בעד - 17, אין נגד, נמנע אחד. אני קובע שהצעת החוק נתקבלה בקריאה ראשונה, והיא תעבור לוועדת החוץ והביטחון ותידון שם.</w:t>
      </w:r>
    </w:p>
    <w:p w14:paraId="5823A4D9" w14:textId="77777777" w:rsidR="00000000" w:rsidRDefault="000C6BB5">
      <w:pPr>
        <w:pStyle w:val="a0"/>
        <w:rPr>
          <w:rFonts w:hint="cs"/>
          <w:color w:val="0000FF"/>
          <w:szCs w:val="28"/>
          <w:rtl/>
        </w:rPr>
      </w:pPr>
    </w:p>
    <w:p w14:paraId="6A77F25E" w14:textId="77777777" w:rsidR="00000000" w:rsidRDefault="000C6BB5">
      <w:pPr>
        <w:pStyle w:val="a0"/>
        <w:rPr>
          <w:rFonts w:hint="cs"/>
          <w:color w:val="0000FF"/>
          <w:szCs w:val="28"/>
          <w:rtl/>
        </w:rPr>
      </w:pPr>
    </w:p>
    <w:p w14:paraId="169A02AD" w14:textId="77777777" w:rsidR="00000000" w:rsidRDefault="000C6BB5">
      <w:pPr>
        <w:pStyle w:val="a2"/>
        <w:rPr>
          <w:rFonts w:hint="cs"/>
          <w:rtl/>
        </w:rPr>
      </w:pPr>
      <w:bookmarkStart w:id="443" w:name="CS31295FI0031295T02_08_2004_22_43_11"/>
      <w:bookmarkStart w:id="444" w:name="_Toc100311777"/>
      <w:bookmarkEnd w:id="443"/>
      <w:r>
        <w:rPr>
          <w:rtl/>
        </w:rPr>
        <w:t>ה</w:t>
      </w:r>
      <w:r>
        <w:rPr>
          <w:rFonts w:hint="cs"/>
          <w:rtl/>
        </w:rPr>
        <w:t>צע</w:t>
      </w:r>
      <w:r>
        <w:rPr>
          <w:rtl/>
        </w:rPr>
        <w:t>ת ועד</w:t>
      </w:r>
      <w:r>
        <w:rPr>
          <w:rtl/>
        </w:rPr>
        <w:t xml:space="preserve">ת הכלכלה בדבר חלוקת הצעת חוק תאגידי מים וביוב </w:t>
      </w:r>
      <w:r>
        <w:rPr>
          <w:rFonts w:hint="cs"/>
          <w:rtl/>
        </w:rPr>
        <w:br/>
      </w:r>
      <w:r>
        <w:rPr>
          <w:rtl/>
        </w:rPr>
        <w:t>(תיקון מס' 3), התשס"ד-2004</w:t>
      </w:r>
      <w:bookmarkEnd w:id="444"/>
    </w:p>
    <w:p w14:paraId="2D656A5C" w14:textId="77777777" w:rsidR="00000000" w:rsidRDefault="000C6BB5">
      <w:pPr>
        <w:pStyle w:val="a0"/>
        <w:rPr>
          <w:rFonts w:hint="cs"/>
          <w:rtl/>
        </w:rPr>
      </w:pPr>
      <w:r>
        <w:rPr>
          <w:rtl/>
        </w:rPr>
        <w:t>[נספחות.]</w:t>
      </w:r>
    </w:p>
    <w:p w14:paraId="26AE1826" w14:textId="77777777" w:rsidR="00000000" w:rsidRDefault="000C6BB5">
      <w:pPr>
        <w:pStyle w:val="a0"/>
        <w:rPr>
          <w:rFonts w:hint="cs"/>
          <w:rtl/>
        </w:rPr>
      </w:pPr>
    </w:p>
    <w:p w14:paraId="7FE143A4" w14:textId="77777777" w:rsidR="00000000" w:rsidRDefault="000C6BB5">
      <w:pPr>
        <w:pStyle w:val="af1"/>
        <w:rPr>
          <w:rFonts w:hint="cs"/>
          <w:rtl/>
        </w:rPr>
      </w:pPr>
      <w:r>
        <w:rPr>
          <w:rtl/>
        </w:rPr>
        <w:t>היו"ר</w:t>
      </w:r>
      <w:r>
        <w:rPr>
          <w:rFonts w:hint="cs"/>
          <w:rtl/>
        </w:rPr>
        <w:t xml:space="preserve"> מיכאל נודלמן:</w:t>
      </w:r>
    </w:p>
    <w:p w14:paraId="7FECE29C" w14:textId="77777777" w:rsidR="00000000" w:rsidRDefault="000C6BB5">
      <w:pPr>
        <w:pStyle w:val="a0"/>
        <w:rPr>
          <w:rFonts w:hint="cs"/>
          <w:rtl/>
        </w:rPr>
      </w:pPr>
    </w:p>
    <w:p w14:paraId="3DBE7A93" w14:textId="77777777" w:rsidR="00000000" w:rsidRDefault="000C6BB5">
      <w:pPr>
        <w:pStyle w:val="a0"/>
        <w:rPr>
          <w:rFonts w:hint="cs"/>
          <w:rtl/>
        </w:rPr>
      </w:pPr>
      <w:r>
        <w:rPr>
          <w:rFonts w:hint="cs"/>
          <w:rtl/>
        </w:rPr>
        <w:t>עכשיו יש שינוי קצר, תהיה רק הצבעה. אנחנו צריכים להצביע על החלטה בדבר חלוקת הצעת חוק תאגידי מים וביוב (תיקון מס' 3), התשס"ד-2004, שטעונה אישור הכנסת.</w:t>
      </w:r>
    </w:p>
    <w:p w14:paraId="4F7135A3" w14:textId="77777777" w:rsidR="00000000" w:rsidRDefault="000C6BB5">
      <w:pPr>
        <w:pStyle w:val="a0"/>
        <w:rPr>
          <w:rFonts w:hint="cs"/>
          <w:rtl/>
        </w:rPr>
      </w:pPr>
    </w:p>
    <w:p w14:paraId="45239F0F" w14:textId="77777777" w:rsidR="00000000" w:rsidRDefault="000C6BB5">
      <w:pPr>
        <w:pStyle w:val="a"/>
        <w:rPr>
          <w:rtl/>
        </w:rPr>
      </w:pPr>
      <w:bookmarkStart w:id="445" w:name="FS000000461T02_08_2004_22_44_52"/>
      <w:bookmarkStart w:id="446" w:name="_Toc100311778"/>
      <w:bookmarkEnd w:id="445"/>
      <w:r>
        <w:rPr>
          <w:rtl/>
        </w:rPr>
        <w:t>שלום שמחון (יו"ר ועדת הכלכלה):</w:t>
      </w:r>
      <w:bookmarkEnd w:id="446"/>
    </w:p>
    <w:p w14:paraId="0299CB0F" w14:textId="77777777" w:rsidR="00000000" w:rsidRDefault="000C6BB5">
      <w:pPr>
        <w:pStyle w:val="a0"/>
        <w:rPr>
          <w:rtl/>
        </w:rPr>
      </w:pPr>
    </w:p>
    <w:p w14:paraId="610FB24C" w14:textId="77777777" w:rsidR="00000000" w:rsidRDefault="000C6BB5">
      <w:pPr>
        <w:pStyle w:val="a0"/>
        <w:rPr>
          <w:rFonts w:hint="cs"/>
          <w:rtl/>
        </w:rPr>
      </w:pPr>
      <w:r>
        <w:rPr>
          <w:rFonts w:hint="cs"/>
          <w:rtl/>
        </w:rPr>
        <w:t>החלטה בדבר חלוקת הצעת חוק תאגידי מים וביוב (תיקון מס' 3), התשס"ד-2004, לפי סעיף 121 לתקנון הכנסת.</w:t>
      </w:r>
    </w:p>
    <w:p w14:paraId="32380220" w14:textId="77777777" w:rsidR="00000000" w:rsidRDefault="000C6BB5">
      <w:pPr>
        <w:pStyle w:val="a0"/>
        <w:rPr>
          <w:rFonts w:hint="cs"/>
          <w:rtl/>
        </w:rPr>
      </w:pPr>
    </w:p>
    <w:p w14:paraId="29B6616A" w14:textId="77777777" w:rsidR="00000000" w:rsidRDefault="000C6BB5">
      <w:pPr>
        <w:pStyle w:val="a0"/>
        <w:rPr>
          <w:rFonts w:hint="cs"/>
          <w:rtl/>
        </w:rPr>
      </w:pPr>
      <w:r>
        <w:rPr>
          <w:rFonts w:hint="cs"/>
          <w:rtl/>
        </w:rPr>
        <w:t>על-פי הצעת ועדת הכלכלה של הכנסת, מחליטה הכנסת, לפי סעיף 121 לתקנון הכנסת, להרשות לוועדת הכלכלה, שאליה הועברה לדיון ולהכנה לקר</w:t>
      </w:r>
      <w:r>
        <w:rPr>
          <w:rFonts w:hint="cs"/>
          <w:rtl/>
        </w:rPr>
        <w:t xml:space="preserve">יאה השנייה והשלישית הצעת חוק תאגידי מים וביוב (תיקון מס' 3), התשס"ד-2004, לא להביא לקריאה שנייה ושלישית בשלב זה את סעיף 151א(ד) הכלול בסעיף 3 להצעת החוק האמורה. </w:t>
      </w:r>
    </w:p>
    <w:p w14:paraId="54C3E68A" w14:textId="77777777" w:rsidR="00000000" w:rsidRDefault="000C6BB5">
      <w:pPr>
        <w:pStyle w:val="a0"/>
        <w:rPr>
          <w:rFonts w:hint="cs"/>
          <w:rtl/>
        </w:rPr>
      </w:pPr>
    </w:p>
    <w:p w14:paraId="7A701D76" w14:textId="77777777" w:rsidR="00000000" w:rsidRDefault="000C6BB5">
      <w:pPr>
        <w:pStyle w:val="a0"/>
        <w:rPr>
          <w:rFonts w:hint="cs"/>
          <w:rtl/>
        </w:rPr>
      </w:pPr>
      <w:r>
        <w:rPr>
          <w:rFonts w:hint="cs"/>
          <w:rtl/>
        </w:rPr>
        <w:t>עניינה של הצעת החוק הוא קביעת הסדרים שונים שיחולו על רשויות מקומיות המספקות מים ישירות לתושבי</w:t>
      </w:r>
      <w:r>
        <w:rPr>
          <w:rFonts w:hint="cs"/>
          <w:rtl/>
        </w:rPr>
        <w:t>הן, במגמה למנוע ניתוקי מים לתושבים, לרבות אלה מהם ששילמו לרשות המקומית את חובותיהם בעד המים, אך דמי המים, כולם או חלקם, לא הועברו לספק המים.</w:t>
      </w:r>
    </w:p>
    <w:p w14:paraId="3A273632" w14:textId="77777777" w:rsidR="00000000" w:rsidRDefault="000C6BB5">
      <w:pPr>
        <w:pStyle w:val="a0"/>
        <w:rPr>
          <w:rFonts w:hint="cs"/>
          <w:rtl/>
        </w:rPr>
      </w:pPr>
    </w:p>
    <w:p w14:paraId="0D56FF99" w14:textId="77777777" w:rsidR="00000000" w:rsidRDefault="000C6BB5">
      <w:pPr>
        <w:pStyle w:val="a0"/>
        <w:rPr>
          <w:rFonts w:hint="cs"/>
          <w:rtl/>
        </w:rPr>
      </w:pPr>
      <w:r>
        <w:rPr>
          <w:rFonts w:hint="cs"/>
          <w:rtl/>
        </w:rPr>
        <w:t>הכנת הצעת החוק לקריאה השנייה והשלישית חייבה מציאת מכנה משותף וקבלת פשרות בין הרשויות המקומיות, האוצר, נושי הרשויות</w:t>
      </w:r>
      <w:r>
        <w:rPr>
          <w:rFonts w:hint="cs"/>
          <w:rtl/>
        </w:rPr>
        <w:t xml:space="preserve"> ובראשם הבנקים וספק המים העיקרי, "מקורות".</w:t>
      </w:r>
    </w:p>
    <w:p w14:paraId="5D98457B" w14:textId="77777777" w:rsidR="00000000" w:rsidRDefault="000C6BB5">
      <w:pPr>
        <w:pStyle w:val="a0"/>
        <w:rPr>
          <w:rFonts w:hint="cs"/>
          <w:rtl/>
        </w:rPr>
      </w:pPr>
    </w:p>
    <w:p w14:paraId="35AE62AA" w14:textId="77777777" w:rsidR="00000000" w:rsidRDefault="000C6BB5">
      <w:pPr>
        <w:pStyle w:val="a0"/>
        <w:rPr>
          <w:rFonts w:hint="cs"/>
          <w:rtl/>
        </w:rPr>
      </w:pPr>
      <w:r>
        <w:rPr>
          <w:rFonts w:hint="cs"/>
          <w:rtl/>
        </w:rPr>
        <w:t xml:space="preserve">על מנת לוודא שההסדרים שהתקבלו משיגים את מטרתם, החליטה ועדת הכלכלה להמשיך את הדיון בחלק מהצעת החוק, בעיקר בעניין אמות המידה למתן שירות לתושבי רשות מקומית המפעילה בעצמה את משק המים והביוב שבתחומה. </w:t>
      </w:r>
    </w:p>
    <w:p w14:paraId="7E0BEB92" w14:textId="77777777" w:rsidR="00000000" w:rsidRDefault="000C6BB5">
      <w:pPr>
        <w:pStyle w:val="a0"/>
        <w:rPr>
          <w:rFonts w:hint="cs"/>
          <w:rtl/>
        </w:rPr>
      </w:pPr>
    </w:p>
    <w:p w14:paraId="2A593BBF" w14:textId="77777777" w:rsidR="00000000" w:rsidRDefault="000C6BB5">
      <w:pPr>
        <w:pStyle w:val="a0"/>
        <w:rPr>
          <w:rFonts w:hint="cs"/>
          <w:rtl/>
        </w:rPr>
      </w:pPr>
      <w:r>
        <w:rPr>
          <w:rFonts w:hint="cs"/>
          <w:rtl/>
        </w:rPr>
        <w:t>אני רוצה בהזדמנ</w:t>
      </w:r>
      <w:r>
        <w:rPr>
          <w:rFonts w:hint="cs"/>
          <w:rtl/>
        </w:rPr>
        <w:t xml:space="preserve">ות הזאת להודות ליושב-ראש הקואליציה גדעון סער על כך שהוא היה שותף למהלך ההסכם, שחלק ממנו הבאתי כרגע. תודה. </w:t>
      </w:r>
    </w:p>
    <w:p w14:paraId="3C55E408" w14:textId="77777777" w:rsidR="00000000" w:rsidRDefault="000C6BB5">
      <w:pPr>
        <w:pStyle w:val="a0"/>
        <w:rPr>
          <w:rFonts w:hint="cs"/>
          <w:rtl/>
        </w:rPr>
      </w:pPr>
    </w:p>
    <w:p w14:paraId="4619D1FC" w14:textId="77777777" w:rsidR="00000000" w:rsidRDefault="000C6BB5">
      <w:pPr>
        <w:pStyle w:val="af1"/>
        <w:rPr>
          <w:rFonts w:hint="cs"/>
          <w:rtl/>
        </w:rPr>
      </w:pPr>
      <w:r>
        <w:rPr>
          <w:rtl/>
        </w:rPr>
        <w:t>היו"ר</w:t>
      </w:r>
      <w:r>
        <w:rPr>
          <w:rFonts w:hint="cs"/>
          <w:rtl/>
        </w:rPr>
        <w:t xml:space="preserve"> מיכאל נודלמן:</w:t>
      </w:r>
    </w:p>
    <w:p w14:paraId="67998A89" w14:textId="77777777" w:rsidR="00000000" w:rsidRDefault="000C6BB5">
      <w:pPr>
        <w:pStyle w:val="a0"/>
        <w:rPr>
          <w:rtl/>
        </w:rPr>
      </w:pPr>
    </w:p>
    <w:p w14:paraId="08648962" w14:textId="77777777" w:rsidR="00000000" w:rsidRDefault="000C6BB5">
      <w:pPr>
        <w:pStyle w:val="a0"/>
        <w:rPr>
          <w:rFonts w:hint="cs"/>
          <w:rtl/>
        </w:rPr>
      </w:pPr>
      <w:r>
        <w:rPr>
          <w:rFonts w:hint="cs"/>
          <w:rtl/>
        </w:rPr>
        <w:t xml:space="preserve">תודה. </w:t>
      </w:r>
    </w:p>
    <w:p w14:paraId="13F71F63" w14:textId="77777777" w:rsidR="00000000" w:rsidRDefault="000C6BB5">
      <w:pPr>
        <w:pStyle w:val="a0"/>
        <w:rPr>
          <w:rFonts w:hint="cs"/>
          <w:rtl/>
        </w:rPr>
      </w:pPr>
    </w:p>
    <w:p w14:paraId="0A7BE7F1" w14:textId="77777777" w:rsidR="00000000" w:rsidRDefault="000C6BB5">
      <w:pPr>
        <w:pStyle w:val="a0"/>
        <w:rPr>
          <w:rFonts w:hint="cs"/>
          <w:rtl/>
        </w:rPr>
      </w:pPr>
      <w:r>
        <w:rPr>
          <w:rFonts w:hint="cs"/>
          <w:rtl/>
        </w:rPr>
        <w:t>חברי הכנסת, אנחנו עוברים להצבעה.</w:t>
      </w:r>
    </w:p>
    <w:p w14:paraId="4E7DCD42" w14:textId="77777777" w:rsidR="00000000" w:rsidRDefault="000C6BB5">
      <w:pPr>
        <w:pStyle w:val="a0"/>
        <w:rPr>
          <w:rtl/>
        </w:rPr>
      </w:pPr>
    </w:p>
    <w:p w14:paraId="4B384C78" w14:textId="77777777" w:rsidR="00000000" w:rsidRDefault="000C6BB5">
      <w:pPr>
        <w:pStyle w:val="ab"/>
        <w:bidi/>
        <w:rPr>
          <w:rFonts w:hint="cs"/>
          <w:rtl/>
        </w:rPr>
      </w:pPr>
      <w:r>
        <w:rPr>
          <w:rFonts w:hint="cs"/>
          <w:rtl/>
        </w:rPr>
        <w:t>הצבעה מס' 22</w:t>
      </w:r>
    </w:p>
    <w:p w14:paraId="49DA7C39" w14:textId="77777777" w:rsidR="00000000" w:rsidRDefault="000C6BB5">
      <w:pPr>
        <w:pStyle w:val="a0"/>
        <w:ind w:firstLine="0"/>
        <w:rPr>
          <w:rFonts w:hint="cs"/>
          <w:rtl/>
        </w:rPr>
      </w:pPr>
    </w:p>
    <w:p w14:paraId="5DDC6E5F" w14:textId="77777777" w:rsidR="00000000" w:rsidRDefault="000C6BB5">
      <w:pPr>
        <w:pStyle w:val="ac"/>
        <w:bidi/>
        <w:rPr>
          <w:rFonts w:hint="cs"/>
          <w:rtl/>
        </w:rPr>
      </w:pPr>
      <w:r>
        <w:rPr>
          <w:rFonts w:hint="cs"/>
          <w:rtl/>
        </w:rPr>
        <w:t>בעד הצעת ועדת הכלכלה - 18</w:t>
      </w:r>
    </w:p>
    <w:p w14:paraId="6C832047" w14:textId="77777777" w:rsidR="00000000" w:rsidRDefault="000C6BB5">
      <w:pPr>
        <w:pStyle w:val="ac"/>
        <w:bidi/>
        <w:rPr>
          <w:rFonts w:hint="cs"/>
          <w:rtl/>
        </w:rPr>
      </w:pPr>
      <w:r>
        <w:rPr>
          <w:rFonts w:hint="cs"/>
          <w:rtl/>
        </w:rPr>
        <w:t>נגד - אין</w:t>
      </w:r>
    </w:p>
    <w:p w14:paraId="7D7A47F7" w14:textId="77777777" w:rsidR="00000000" w:rsidRDefault="000C6BB5">
      <w:pPr>
        <w:pStyle w:val="ac"/>
        <w:bidi/>
        <w:rPr>
          <w:rFonts w:hint="cs"/>
          <w:rtl/>
        </w:rPr>
      </w:pPr>
      <w:r>
        <w:rPr>
          <w:rFonts w:hint="cs"/>
          <w:rtl/>
        </w:rPr>
        <w:t>נמנעים - אין</w:t>
      </w:r>
    </w:p>
    <w:p w14:paraId="5727B874" w14:textId="77777777" w:rsidR="00000000" w:rsidRDefault="000C6BB5">
      <w:pPr>
        <w:pStyle w:val="ad"/>
        <w:bidi/>
        <w:rPr>
          <w:rFonts w:hint="cs"/>
          <w:rtl/>
        </w:rPr>
      </w:pPr>
      <w:r>
        <w:rPr>
          <w:rFonts w:hint="cs"/>
          <w:rtl/>
        </w:rPr>
        <w:t xml:space="preserve">הצעת ועדת הכלכלה בדבר </w:t>
      </w:r>
      <w:r>
        <w:rPr>
          <w:rFonts w:hint="cs"/>
          <w:rtl/>
        </w:rPr>
        <w:t>חלוקת הצעת חוק תאגידי מים וביוב (תיקון מס' 3), התשס"ד-2004, נתקבלה.</w:t>
      </w:r>
    </w:p>
    <w:p w14:paraId="29DC1F5F" w14:textId="77777777" w:rsidR="00000000" w:rsidRDefault="000C6BB5">
      <w:pPr>
        <w:pStyle w:val="af1"/>
        <w:rPr>
          <w:rFonts w:hint="cs"/>
          <w:rtl/>
        </w:rPr>
      </w:pPr>
    </w:p>
    <w:p w14:paraId="7CAC4232" w14:textId="77777777" w:rsidR="00000000" w:rsidRDefault="000C6BB5">
      <w:pPr>
        <w:pStyle w:val="af1"/>
        <w:rPr>
          <w:rFonts w:hint="cs"/>
          <w:rtl/>
        </w:rPr>
      </w:pPr>
      <w:r>
        <w:rPr>
          <w:rtl/>
        </w:rPr>
        <w:t>היו"ר</w:t>
      </w:r>
      <w:r>
        <w:rPr>
          <w:rFonts w:hint="cs"/>
          <w:rtl/>
        </w:rPr>
        <w:t xml:space="preserve"> מיכאל נודלמן:</w:t>
      </w:r>
    </w:p>
    <w:p w14:paraId="77746B53" w14:textId="77777777" w:rsidR="00000000" w:rsidRDefault="000C6BB5">
      <w:pPr>
        <w:pStyle w:val="a0"/>
        <w:rPr>
          <w:rFonts w:hint="cs"/>
          <w:rtl/>
        </w:rPr>
      </w:pPr>
    </w:p>
    <w:p w14:paraId="48465666" w14:textId="77777777" w:rsidR="00000000" w:rsidRDefault="000C6BB5">
      <w:pPr>
        <w:pStyle w:val="a0"/>
        <w:rPr>
          <w:rFonts w:hint="cs"/>
          <w:rtl/>
        </w:rPr>
      </w:pPr>
      <w:r>
        <w:rPr>
          <w:rFonts w:hint="cs"/>
          <w:rtl/>
        </w:rPr>
        <w:t xml:space="preserve">18 חברי כנסת בעד, אין נגד, אין נמנעים. אני קובע שההחלטה אושרה. </w:t>
      </w:r>
    </w:p>
    <w:p w14:paraId="4D6D5BA6" w14:textId="77777777" w:rsidR="00000000" w:rsidRDefault="000C6BB5">
      <w:pPr>
        <w:pStyle w:val="a0"/>
        <w:rPr>
          <w:rtl/>
        </w:rPr>
      </w:pPr>
    </w:p>
    <w:p w14:paraId="7761CBEA" w14:textId="77777777" w:rsidR="00000000" w:rsidRDefault="000C6BB5">
      <w:pPr>
        <w:pStyle w:val="a2"/>
        <w:rPr>
          <w:rtl/>
        </w:rPr>
      </w:pPr>
    </w:p>
    <w:p w14:paraId="7DD8BD53" w14:textId="77777777" w:rsidR="00000000" w:rsidRDefault="000C6BB5">
      <w:pPr>
        <w:pStyle w:val="a2"/>
        <w:rPr>
          <w:rtl/>
        </w:rPr>
      </w:pPr>
      <w:bookmarkStart w:id="447" w:name="_Toc100311779"/>
      <w:r>
        <w:rPr>
          <w:rtl/>
        </w:rPr>
        <w:t>מסמכים שהונחו על שולחן הכנסת</w:t>
      </w:r>
      <w:bookmarkEnd w:id="447"/>
    </w:p>
    <w:p w14:paraId="7EE419F3" w14:textId="77777777" w:rsidR="00000000" w:rsidRDefault="000C6BB5">
      <w:pPr>
        <w:pStyle w:val="-0"/>
        <w:rPr>
          <w:rFonts w:hint="cs"/>
          <w:rtl/>
        </w:rPr>
      </w:pPr>
    </w:p>
    <w:p w14:paraId="0FC488C6" w14:textId="77777777" w:rsidR="00000000" w:rsidRDefault="000C6BB5">
      <w:pPr>
        <w:pStyle w:val="af1"/>
        <w:rPr>
          <w:rFonts w:hint="cs"/>
          <w:rtl/>
        </w:rPr>
      </w:pPr>
      <w:r>
        <w:rPr>
          <w:rtl/>
        </w:rPr>
        <w:t>היו"ר</w:t>
      </w:r>
      <w:r>
        <w:rPr>
          <w:rFonts w:hint="cs"/>
          <w:rtl/>
        </w:rPr>
        <w:t xml:space="preserve"> מיכאל נודלמן:</w:t>
      </w:r>
    </w:p>
    <w:p w14:paraId="01BFD366" w14:textId="77777777" w:rsidR="00000000" w:rsidRDefault="000C6BB5">
      <w:pPr>
        <w:pStyle w:val="a0"/>
        <w:rPr>
          <w:rtl/>
        </w:rPr>
      </w:pPr>
    </w:p>
    <w:p w14:paraId="371D9DC3" w14:textId="77777777" w:rsidR="00000000" w:rsidRDefault="000C6BB5">
      <w:pPr>
        <w:pStyle w:val="a0"/>
        <w:rPr>
          <w:rFonts w:hint="cs"/>
          <w:rtl/>
        </w:rPr>
      </w:pPr>
      <w:r>
        <w:rPr>
          <w:rFonts w:hint="cs"/>
          <w:rtl/>
        </w:rPr>
        <w:t xml:space="preserve">הכרזה לסגנית מזכיר הכנסת. </w:t>
      </w:r>
    </w:p>
    <w:p w14:paraId="063A140B" w14:textId="77777777" w:rsidR="00000000" w:rsidRDefault="000C6BB5">
      <w:pPr>
        <w:pStyle w:val="a0"/>
        <w:rPr>
          <w:rFonts w:hint="cs"/>
          <w:rtl/>
        </w:rPr>
      </w:pPr>
      <w:bookmarkStart w:id="448" w:name="FS000001028T02_08_2004_22_55_38"/>
      <w:bookmarkEnd w:id="448"/>
    </w:p>
    <w:p w14:paraId="7D1F9813" w14:textId="77777777" w:rsidR="00000000" w:rsidRDefault="000C6BB5">
      <w:pPr>
        <w:pStyle w:val="a"/>
        <w:rPr>
          <w:rFonts w:hint="cs"/>
          <w:rtl/>
        </w:rPr>
      </w:pPr>
      <w:bookmarkStart w:id="449" w:name="FS000001028T02_08_2004_22_58_59"/>
      <w:bookmarkStart w:id="450" w:name="_Toc100311780"/>
      <w:bookmarkEnd w:id="449"/>
      <w:r>
        <w:rPr>
          <w:rFonts w:hint="cs"/>
          <w:rtl/>
        </w:rPr>
        <w:t>סגנית מזכיר הכנסת ירד</w:t>
      </w:r>
      <w:r>
        <w:rPr>
          <w:rFonts w:hint="cs"/>
          <w:rtl/>
        </w:rPr>
        <w:t>נה מלר-הורוביץ:</w:t>
      </w:r>
      <w:bookmarkEnd w:id="450"/>
    </w:p>
    <w:p w14:paraId="401A05F1" w14:textId="77777777" w:rsidR="00000000" w:rsidRDefault="000C6BB5">
      <w:pPr>
        <w:pStyle w:val="a0"/>
        <w:ind w:firstLine="0"/>
        <w:rPr>
          <w:rFonts w:hint="cs"/>
          <w:rtl/>
        </w:rPr>
      </w:pPr>
    </w:p>
    <w:p w14:paraId="4162BDE6" w14:textId="77777777" w:rsidR="00000000" w:rsidRDefault="000C6BB5">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041C081C" w14:textId="77777777" w:rsidR="00000000" w:rsidRDefault="000C6BB5">
      <w:pPr>
        <w:pStyle w:val="a0"/>
        <w:rPr>
          <w:rFonts w:hint="cs"/>
          <w:rtl/>
        </w:rPr>
      </w:pPr>
    </w:p>
    <w:p w14:paraId="426FCEB2" w14:textId="77777777" w:rsidR="00000000" w:rsidRDefault="000C6BB5">
      <w:pPr>
        <w:pStyle w:val="a0"/>
        <w:rPr>
          <w:rFonts w:hint="cs"/>
          <w:rtl/>
        </w:rPr>
      </w:pPr>
      <w:r>
        <w:rPr>
          <w:rFonts w:hint="cs"/>
          <w:rtl/>
        </w:rPr>
        <w:t>לקריאה שנייה ולקריאה שלישית: הצעת חוק שירות ביטחון (תיקון מס' 7 והוראת שעה) (שירות במשטרה ושירות מוכר) (תיקון מס' 6), התשס"ד-2004, שהחזירה ועדת החוץ והביטחון; הצעת</w:t>
      </w:r>
      <w:r>
        <w:rPr>
          <w:rFonts w:hint="cs"/>
          <w:rtl/>
        </w:rPr>
        <w:t xml:space="preserve"> חוק לתיקון פקודת המועצות המקומיות (מס' 37), התשס"ד-2004, שהחזירה ועדת הפנים ואיכות הסביבה;</w:t>
      </w:r>
      <w:bookmarkStart w:id="451" w:name="FS000000461T02_08_2004_22_53_50"/>
      <w:bookmarkStart w:id="452" w:name="FS000000661T02_08_2004_22_54_17"/>
      <w:bookmarkStart w:id="453" w:name="FS000001028T02_08_2004_22_56_01"/>
      <w:bookmarkEnd w:id="451"/>
      <w:bookmarkEnd w:id="452"/>
      <w:bookmarkEnd w:id="453"/>
      <w:r>
        <w:rPr>
          <w:rFonts w:hint="cs"/>
          <w:rtl/>
        </w:rPr>
        <w:t xml:space="preserve"> הצעת חוק לתיקון סדרי הדין (חקירת עדים) (תיקון מס' 4), התשס"ד-2004, שהחזירה ועדת החוקה, חוק ומשפט. </w:t>
      </w:r>
      <w:r>
        <w:rPr>
          <w:rtl/>
        </w:rPr>
        <w:t>תודה</w:t>
      </w:r>
      <w:r>
        <w:rPr>
          <w:rFonts w:hint="cs"/>
          <w:rtl/>
        </w:rPr>
        <w:t>.</w:t>
      </w:r>
    </w:p>
    <w:p w14:paraId="5659692A" w14:textId="77777777" w:rsidR="00000000" w:rsidRDefault="000C6BB5">
      <w:pPr>
        <w:pStyle w:val="a0"/>
        <w:rPr>
          <w:rFonts w:hint="cs"/>
          <w:rtl/>
        </w:rPr>
      </w:pPr>
    </w:p>
    <w:p w14:paraId="3F245CAE" w14:textId="77777777" w:rsidR="00000000" w:rsidRDefault="000C6BB5">
      <w:pPr>
        <w:pStyle w:val="a2"/>
        <w:rPr>
          <w:rtl/>
        </w:rPr>
      </w:pPr>
    </w:p>
    <w:p w14:paraId="710452AE" w14:textId="77777777" w:rsidR="00000000" w:rsidRDefault="000C6BB5">
      <w:pPr>
        <w:pStyle w:val="a2"/>
        <w:rPr>
          <w:rtl/>
        </w:rPr>
      </w:pPr>
      <w:bookmarkStart w:id="454" w:name="CS31294FI0031294T02_08_2004_23_00_02"/>
      <w:bookmarkStart w:id="455" w:name="CS31294FI0031294T02_08_2004_23_00_38"/>
      <w:bookmarkStart w:id="456" w:name="_Toc100311781"/>
      <w:bookmarkEnd w:id="454"/>
      <w:bookmarkEnd w:id="455"/>
      <w:r>
        <w:rPr>
          <w:rtl/>
        </w:rPr>
        <w:t>שאילתות ותשובות</w:t>
      </w:r>
      <w:bookmarkEnd w:id="456"/>
      <w:r>
        <w:rPr>
          <w:rtl/>
        </w:rPr>
        <w:t xml:space="preserve"> </w:t>
      </w:r>
    </w:p>
    <w:p w14:paraId="4DE4C463" w14:textId="77777777" w:rsidR="00000000" w:rsidRDefault="000C6BB5">
      <w:pPr>
        <w:pStyle w:val="-0"/>
        <w:rPr>
          <w:rFonts w:hint="cs"/>
          <w:rtl/>
        </w:rPr>
      </w:pPr>
      <w:r>
        <w:rPr>
          <w:rtl/>
        </w:rPr>
        <w:t xml:space="preserve"> </w:t>
      </w:r>
    </w:p>
    <w:p w14:paraId="5C4EE873" w14:textId="77777777" w:rsidR="00000000" w:rsidRDefault="000C6BB5">
      <w:pPr>
        <w:pStyle w:val="af1"/>
        <w:rPr>
          <w:rFonts w:hint="cs"/>
          <w:rtl/>
        </w:rPr>
      </w:pPr>
      <w:r>
        <w:rPr>
          <w:rtl/>
        </w:rPr>
        <w:t>היו"ר</w:t>
      </w:r>
      <w:r>
        <w:rPr>
          <w:rFonts w:hint="cs"/>
          <w:rtl/>
        </w:rPr>
        <w:t xml:space="preserve"> מיכאל נודלמן:</w:t>
      </w:r>
    </w:p>
    <w:p w14:paraId="5A385F7D" w14:textId="77777777" w:rsidR="00000000" w:rsidRDefault="000C6BB5">
      <w:pPr>
        <w:pStyle w:val="a0"/>
        <w:rPr>
          <w:rtl/>
        </w:rPr>
      </w:pPr>
    </w:p>
    <w:p w14:paraId="3FB424D6" w14:textId="77777777" w:rsidR="00000000" w:rsidRDefault="000C6BB5">
      <w:pPr>
        <w:pStyle w:val="a0"/>
        <w:rPr>
          <w:rFonts w:hint="cs"/>
          <w:rtl/>
        </w:rPr>
      </w:pPr>
      <w:r>
        <w:rPr>
          <w:rFonts w:hint="cs"/>
          <w:rtl/>
        </w:rPr>
        <w:t>אנחנו עוברים לסעיף</w:t>
      </w:r>
      <w:r>
        <w:rPr>
          <w:rFonts w:hint="cs"/>
          <w:rtl/>
        </w:rPr>
        <w:t xml:space="preserve"> שאילתות ותשובות לסגן שר הביטחון ולשרת החינוך, התרבות והספורט. סגן שר הביטחון, בבקשה. </w:t>
      </w:r>
    </w:p>
    <w:p w14:paraId="7CF60B31" w14:textId="77777777" w:rsidR="00000000" w:rsidRDefault="000C6BB5">
      <w:pPr>
        <w:pStyle w:val="a0"/>
        <w:ind w:firstLine="0"/>
        <w:rPr>
          <w:rFonts w:hint="cs"/>
          <w:rtl/>
        </w:rPr>
      </w:pPr>
    </w:p>
    <w:p w14:paraId="061854C2" w14:textId="77777777" w:rsidR="00000000" w:rsidRDefault="000C6BB5">
      <w:pPr>
        <w:pStyle w:val="a1"/>
        <w:jc w:val="center"/>
        <w:rPr>
          <w:rtl/>
        </w:rPr>
      </w:pPr>
      <w:bookmarkStart w:id="457" w:name="CQ22578FI0022578T02_08_2004_23_02_44"/>
      <w:bookmarkStart w:id="458" w:name="_Toc100311782"/>
      <w:bookmarkEnd w:id="457"/>
      <w:r>
        <w:rPr>
          <w:rtl/>
        </w:rPr>
        <w:t>1397. החרמת תעודות זהות של תושבי השטחים</w:t>
      </w:r>
      <w:bookmarkEnd w:id="458"/>
    </w:p>
    <w:p w14:paraId="6E7856FD" w14:textId="77777777" w:rsidR="00000000" w:rsidRDefault="000C6BB5">
      <w:pPr>
        <w:pStyle w:val="a0"/>
        <w:rPr>
          <w:rFonts w:hint="cs"/>
          <w:rtl/>
        </w:rPr>
      </w:pPr>
    </w:p>
    <w:p w14:paraId="19AE10D0" w14:textId="77777777" w:rsidR="00000000" w:rsidRDefault="000C6BB5">
      <w:pPr>
        <w:pStyle w:val="a0"/>
        <w:ind w:firstLine="0"/>
        <w:rPr>
          <w:bCs/>
          <w:u w:val="single"/>
        </w:rPr>
      </w:pPr>
      <w:bookmarkStart w:id="459" w:name="ESQ22578"/>
      <w:bookmarkStart w:id="460" w:name="TextBody8"/>
      <w:bookmarkEnd w:id="459"/>
      <w:r>
        <w:rPr>
          <w:bCs/>
          <w:u w:val="single"/>
          <w:rtl/>
        </w:rPr>
        <w:t>חבר</w:t>
      </w:r>
      <w:bookmarkEnd w:id="460"/>
      <w:r>
        <w:rPr>
          <w:rFonts w:hint="cs"/>
          <w:bCs/>
          <w:u w:val="single"/>
          <w:rtl/>
        </w:rPr>
        <w:t xml:space="preserve"> הכנסת </w:t>
      </w:r>
      <w:bookmarkStart w:id="461" w:name="TextBody2"/>
      <w:r>
        <w:rPr>
          <w:bCs/>
          <w:u w:val="single"/>
          <w:rtl/>
        </w:rPr>
        <w:t>רומן ברונפמן</w:t>
      </w:r>
      <w:bookmarkEnd w:id="461"/>
      <w:r>
        <w:rPr>
          <w:rFonts w:hint="cs"/>
          <w:bCs/>
          <w:u w:val="single"/>
          <w:rtl/>
        </w:rPr>
        <w:t xml:space="preserve"> </w:t>
      </w:r>
      <w:bookmarkStart w:id="462" w:name="TextBody9"/>
      <w:r>
        <w:rPr>
          <w:bCs/>
          <w:u w:val="single"/>
          <w:rtl/>
        </w:rPr>
        <w:t>שאל</w:t>
      </w:r>
      <w:bookmarkEnd w:id="462"/>
      <w:r>
        <w:rPr>
          <w:rFonts w:hint="cs"/>
          <w:bCs/>
          <w:u w:val="single"/>
          <w:rtl/>
        </w:rPr>
        <w:t xml:space="preserve"> את</w:t>
      </w:r>
      <w:bookmarkStart w:id="463" w:name="TextBody12"/>
      <w:r>
        <w:rPr>
          <w:bCs/>
          <w:u w:val="single"/>
          <w:rtl/>
        </w:rPr>
        <w:t xml:space="preserve"> שר</w:t>
      </w:r>
      <w:bookmarkEnd w:id="463"/>
      <w:r>
        <w:rPr>
          <w:rFonts w:hint="cs"/>
          <w:bCs/>
          <w:u w:val="single"/>
          <w:rtl/>
        </w:rPr>
        <w:t xml:space="preserve"> </w:t>
      </w:r>
      <w:bookmarkStart w:id="464" w:name="GMGOVMINISTRYNAME"/>
      <w:r>
        <w:rPr>
          <w:bCs/>
          <w:u w:val="single"/>
          <w:rtl/>
        </w:rPr>
        <w:t>הביטחון</w:t>
      </w:r>
      <w:bookmarkEnd w:id="464"/>
    </w:p>
    <w:p w14:paraId="45C7BA6D" w14:textId="77777777" w:rsidR="00000000" w:rsidRDefault="000C6BB5">
      <w:pPr>
        <w:pStyle w:val="a0"/>
        <w:ind w:firstLine="720"/>
      </w:pPr>
      <w:bookmarkStart w:id="465" w:name="TextBody4"/>
      <w:r>
        <w:rPr>
          <w:rtl/>
        </w:rPr>
        <w:t>ביום ב' בניסן התשס"ד (24 במר</w:t>
      </w:r>
      <w:r>
        <w:rPr>
          <w:rFonts w:hint="cs"/>
          <w:rtl/>
        </w:rPr>
        <w:t>ס</w:t>
      </w:r>
      <w:r>
        <w:rPr>
          <w:rtl/>
        </w:rPr>
        <w:t xml:space="preserve"> 2004):</w:t>
      </w:r>
      <w:bookmarkEnd w:id="465"/>
    </w:p>
    <w:p w14:paraId="1A47D0A6" w14:textId="77777777" w:rsidR="00000000" w:rsidRDefault="000C6BB5">
      <w:pPr>
        <w:pStyle w:val="a0"/>
        <w:rPr>
          <w:rtl/>
        </w:rPr>
      </w:pPr>
    </w:p>
    <w:p w14:paraId="501C3D1B" w14:textId="77777777" w:rsidR="00000000" w:rsidRDefault="000C6BB5">
      <w:pPr>
        <w:pStyle w:val="a0"/>
        <w:ind w:firstLine="720"/>
      </w:pPr>
      <w:r>
        <w:rPr>
          <w:rFonts w:hint="cs"/>
          <w:rtl/>
        </w:rPr>
        <w:t xml:space="preserve">ארגון "מחסום </w:t>
      </w:r>
      <w:r>
        <w:rPr>
          <w:rFonts w:hint="cs"/>
        </w:rPr>
        <w:t>WATCH</w:t>
      </w:r>
      <w:r>
        <w:rPr>
          <w:rFonts w:hint="cs"/>
          <w:rtl/>
        </w:rPr>
        <w:t xml:space="preserve"> </w:t>
      </w:r>
      <w:r>
        <w:rPr>
          <w:rtl/>
        </w:rPr>
        <w:t>–</w:t>
      </w:r>
      <w:r>
        <w:rPr>
          <w:rFonts w:hint="cs"/>
          <w:rtl/>
        </w:rPr>
        <w:t xml:space="preserve"> נשים למען זכויות אדם" מדווח</w:t>
      </w:r>
      <w:r>
        <w:rPr>
          <w:rFonts w:hint="cs"/>
          <w:rtl/>
        </w:rPr>
        <w:t xml:space="preserve"> כי </w:t>
      </w:r>
      <w:bookmarkStart w:id="466" w:name="TextBody3"/>
      <w:r>
        <w:rPr>
          <w:rtl/>
        </w:rPr>
        <w:t xml:space="preserve">חיילי צה"ל מחרימים תעודות זהות של תושבי </w:t>
      </w:r>
      <w:r>
        <w:rPr>
          <w:rFonts w:hint="cs"/>
          <w:rtl/>
        </w:rPr>
        <w:t>ה</w:t>
      </w:r>
      <w:r>
        <w:rPr>
          <w:rtl/>
        </w:rPr>
        <w:t xml:space="preserve">שטחים </w:t>
      </w:r>
      <w:r>
        <w:rPr>
          <w:rFonts w:hint="cs"/>
          <w:rtl/>
        </w:rPr>
        <w:t>כאמצעי</w:t>
      </w:r>
      <w:r>
        <w:rPr>
          <w:rtl/>
        </w:rPr>
        <w:t xml:space="preserve"> ענישה.</w:t>
      </w:r>
      <w:bookmarkEnd w:id="466"/>
    </w:p>
    <w:p w14:paraId="6661159D" w14:textId="77777777" w:rsidR="00000000" w:rsidRDefault="000C6BB5">
      <w:pPr>
        <w:pStyle w:val="a0"/>
        <w:ind w:firstLine="720"/>
      </w:pPr>
    </w:p>
    <w:p w14:paraId="35871BF3" w14:textId="77777777" w:rsidR="00000000" w:rsidRDefault="000C6BB5">
      <w:pPr>
        <w:pStyle w:val="a0"/>
        <w:ind w:firstLine="720"/>
      </w:pPr>
      <w:r>
        <w:rPr>
          <w:rFonts w:hint="cs"/>
          <w:rtl/>
        </w:rPr>
        <w:t>רצוני לשאול</w:t>
      </w:r>
      <w:r>
        <w:rPr>
          <w:rtl/>
        </w:rPr>
        <w:t>:</w:t>
      </w:r>
    </w:p>
    <w:p w14:paraId="1B48130B" w14:textId="77777777" w:rsidR="00000000" w:rsidRDefault="000C6BB5">
      <w:pPr>
        <w:pStyle w:val="a0"/>
        <w:ind w:firstLine="720"/>
        <w:rPr>
          <w:rFonts w:hint="cs"/>
          <w:rtl/>
        </w:rPr>
      </w:pPr>
    </w:p>
    <w:p w14:paraId="370F57B3" w14:textId="77777777" w:rsidR="00000000" w:rsidRDefault="000C6BB5">
      <w:pPr>
        <w:pStyle w:val="a0"/>
        <w:ind w:firstLine="720"/>
        <w:rPr>
          <w:rFonts w:hint="cs"/>
          <w:rtl/>
        </w:rPr>
      </w:pPr>
      <w:r>
        <w:rPr>
          <w:rFonts w:hint="cs"/>
          <w:rtl/>
        </w:rPr>
        <w:t xml:space="preserve">1. האם המידע נכון? </w:t>
      </w:r>
    </w:p>
    <w:p w14:paraId="62A44B89" w14:textId="77777777" w:rsidR="00000000" w:rsidRDefault="000C6BB5">
      <w:pPr>
        <w:pStyle w:val="a0"/>
        <w:ind w:firstLine="720"/>
        <w:rPr>
          <w:rFonts w:hint="cs"/>
        </w:rPr>
      </w:pPr>
    </w:p>
    <w:p w14:paraId="53F2BAFB" w14:textId="77777777" w:rsidR="00000000" w:rsidRDefault="000C6BB5">
      <w:pPr>
        <w:pStyle w:val="a0"/>
        <w:ind w:firstLine="720"/>
        <w:rPr>
          <w:rtl/>
        </w:rPr>
      </w:pPr>
      <w:bookmarkStart w:id="467" w:name="TextBody5"/>
      <w:r>
        <w:rPr>
          <w:rFonts w:hint="cs"/>
          <w:rtl/>
        </w:rPr>
        <w:t xml:space="preserve">2. אם כן - </w:t>
      </w:r>
      <w:r>
        <w:rPr>
          <w:rtl/>
        </w:rPr>
        <w:t xml:space="preserve">מה </w:t>
      </w:r>
      <w:r>
        <w:rPr>
          <w:rFonts w:hint="cs"/>
          <w:rtl/>
        </w:rPr>
        <w:t xml:space="preserve">היא </w:t>
      </w:r>
      <w:r>
        <w:rPr>
          <w:rtl/>
        </w:rPr>
        <w:t>הסמכות להחרמת תעודות?</w:t>
      </w:r>
    </w:p>
    <w:p w14:paraId="21FC24D3" w14:textId="77777777" w:rsidR="00000000" w:rsidRDefault="000C6BB5">
      <w:pPr>
        <w:pStyle w:val="a0"/>
        <w:ind w:firstLine="720"/>
        <w:rPr>
          <w:rtl/>
        </w:rPr>
      </w:pPr>
    </w:p>
    <w:p w14:paraId="611D6CDF" w14:textId="77777777" w:rsidR="00000000" w:rsidRDefault="000C6BB5">
      <w:pPr>
        <w:pStyle w:val="a0"/>
        <w:ind w:firstLine="720"/>
        <w:rPr>
          <w:rtl/>
        </w:rPr>
      </w:pPr>
      <w:r>
        <w:rPr>
          <w:rFonts w:hint="cs"/>
          <w:rtl/>
        </w:rPr>
        <w:t xml:space="preserve">3. </w:t>
      </w:r>
      <w:r>
        <w:rPr>
          <w:rtl/>
        </w:rPr>
        <w:t>איז</w:t>
      </w:r>
      <w:r>
        <w:rPr>
          <w:rFonts w:hint="cs"/>
          <w:rtl/>
        </w:rPr>
        <w:t>ו</w:t>
      </w:r>
      <w:r>
        <w:rPr>
          <w:rtl/>
        </w:rPr>
        <w:t xml:space="preserve"> דרגה </w:t>
      </w:r>
      <w:r>
        <w:rPr>
          <w:rFonts w:hint="cs"/>
          <w:rtl/>
        </w:rPr>
        <w:t>מקנה סמכות</w:t>
      </w:r>
      <w:r>
        <w:rPr>
          <w:rtl/>
        </w:rPr>
        <w:t xml:space="preserve"> להחרים?</w:t>
      </w:r>
    </w:p>
    <w:p w14:paraId="40E68605" w14:textId="77777777" w:rsidR="00000000" w:rsidRDefault="000C6BB5">
      <w:pPr>
        <w:pStyle w:val="a0"/>
        <w:ind w:firstLine="720"/>
        <w:rPr>
          <w:rtl/>
        </w:rPr>
      </w:pPr>
    </w:p>
    <w:p w14:paraId="66B053F1" w14:textId="77777777" w:rsidR="00000000" w:rsidRDefault="000C6BB5">
      <w:pPr>
        <w:pStyle w:val="a0"/>
        <w:ind w:firstLine="720"/>
        <w:rPr>
          <w:rFonts w:hint="cs"/>
          <w:rtl/>
        </w:rPr>
      </w:pPr>
      <w:r>
        <w:rPr>
          <w:rFonts w:hint="cs"/>
          <w:rtl/>
        </w:rPr>
        <w:t xml:space="preserve">4. </w:t>
      </w:r>
      <w:r>
        <w:rPr>
          <w:rtl/>
        </w:rPr>
        <w:t>האם יש מעקב אחר החרמ</w:t>
      </w:r>
      <w:r>
        <w:rPr>
          <w:rFonts w:hint="cs"/>
          <w:rtl/>
        </w:rPr>
        <w:t>ת התעודות</w:t>
      </w:r>
      <w:r>
        <w:rPr>
          <w:rtl/>
        </w:rPr>
        <w:t xml:space="preserve"> והחזרת</w:t>
      </w:r>
      <w:r>
        <w:rPr>
          <w:rFonts w:hint="cs"/>
          <w:rtl/>
        </w:rPr>
        <w:t>ן</w:t>
      </w:r>
      <w:r>
        <w:rPr>
          <w:rtl/>
        </w:rPr>
        <w:t>?</w:t>
      </w:r>
    </w:p>
    <w:p w14:paraId="1591347F" w14:textId="77777777" w:rsidR="00000000" w:rsidRDefault="000C6BB5">
      <w:pPr>
        <w:pStyle w:val="a0"/>
        <w:ind w:firstLine="720"/>
        <w:rPr>
          <w:rFonts w:hint="cs"/>
          <w:rtl/>
        </w:rPr>
      </w:pPr>
    </w:p>
    <w:p w14:paraId="7E97ADD8" w14:textId="77777777" w:rsidR="00000000" w:rsidRDefault="000C6BB5">
      <w:pPr>
        <w:pStyle w:val="a0"/>
        <w:ind w:firstLine="0"/>
        <w:rPr>
          <w:rFonts w:hint="cs"/>
          <w:rtl/>
        </w:rPr>
      </w:pPr>
      <w:r>
        <w:rPr>
          <w:rFonts w:hint="cs"/>
          <w:b/>
          <w:bCs/>
          <w:u w:val="single"/>
          <w:rtl/>
        </w:rPr>
        <w:t>תשובת סגן שר הביטחון זאב בוים:</w:t>
      </w:r>
      <w:r>
        <w:rPr>
          <w:rFonts w:hint="cs"/>
          <w:rtl/>
        </w:rPr>
        <w:t xml:space="preserve"> </w:t>
      </w:r>
    </w:p>
    <w:p w14:paraId="1BF54323" w14:textId="77777777" w:rsidR="00000000" w:rsidRDefault="000C6BB5">
      <w:pPr>
        <w:pStyle w:val="a0"/>
        <w:ind w:firstLine="0"/>
        <w:rPr>
          <w:rFonts w:hint="cs"/>
          <w:b/>
          <w:rtl/>
        </w:rPr>
      </w:pPr>
      <w:r>
        <w:rPr>
          <w:rFonts w:hint="cs"/>
          <w:b/>
          <w:rtl/>
        </w:rPr>
        <w:t>(לא נק</w:t>
      </w:r>
      <w:r>
        <w:rPr>
          <w:rFonts w:hint="cs"/>
          <w:b/>
          <w:rtl/>
        </w:rPr>
        <w:t>ראה, נמסרה לפרוטוקול)</w:t>
      </w:r>
    </w:p>
    <w:p w14:paraId="2B1D5F5F" w14:textId="77777777" w:rsidR="00000000" w:rsidRDefault="000C6BB5">
      <w:pPr>
        <w:pStyle w:val="a0"/>
        <w:rPr>
          <w:rFonts w:hint="cs"/>
          <w:rtl/>
        </w:rPr>
      </w:pPr>
    </w:p>
    <w:p w14:paraId="20E08832" w14:textId="77777777" w:rsidR="00000000" w:rsidRDefault="000C6BB5">
      <w:pPr>
        <w:pStyle w:val="a0"/>
        <w:rPr>
          <w:rFonts w:hint="cs"/>
          <w:rtl/>
        </w:rPr>
      </w:pPr>
      <w:r>
        <w:rPr>
          <w:rFonts w:hint="cs"/>
          <w:rtl/>
        </w:rPr>
        <w:t>1-4. החרמת תעודות זהות כצעד ענישתי אסורה ופסולה.</w:t>
      </w:r>
    </w:p>
    <w:p w14:paraId="60D5A0FB" w14:textId="77777777" w:rsidR="00000000" w:rsidRDefault="000C6BB5">
      <w:pPr>
        <w:pStyle w:val="a0"/>
        <w:rPr>
          <w:rFonts w:hint="cs"/>
          <w:rtl/>
        </w:rPr>
      </w:pPr>
    </w:p>
    <w:p w14:paraId="7E8DAD93" w14:textId="77777777" w:rsidR="00000000" w:rsidRDefault="000C6BB5">
      <w:pPr>
        <w:pStyle w:val="a0"/>
        <w:rPr>
          <w:rFonts w:hint="cs"/>
          <w:rtl/>
        </w:rPr>
      </w:pPr>
      <w:r>
        <w:rPr>
          <w:rFonts w:hint="cs"/>
          <w:rtl/>
        </w:rPr>
        <w:t xml:space="preserve">חיילי צה"ל מוסמכים ליטול תעודת זהות במסגרת פעילותם באזור יהודה ושומרון ובאזור חבל-עזה, כאשר הדבר דרוש לשם הבטחת ביצועה של הוראה שניתנה לבעליה של תעודת הזהות, או להבטחת התייצבות במקום </w:t>
      </w:r>
      <w:r>
        <w:rPr>
          <w:rFonts w:hint="cs"/>
          <w:rtl/>
        </w:rPr>
        <w:t>ובמועד שקבעו בהוראה שניתנה לאותו אדם על-ידי גורם צה"לי מוסמך. במקרים אלה, נטילת התעודה מחייבת מסירת תיעוד חלופי.</w:t>
      </w:r>
    </w:p>
    <w:p w14:paraId="1C48CBED" w14:textId="77777777" w:rsidR="00000000" w:rsidRDefault="000C6BB5">
      <w:pPr>
        <w:pStyle w:val="a0"/>
        <w:rPr>
          <w:rFonts w:hint="cs"/>
          <w:rtl/>
        </w:rPr>
      </w:pPr>
    </w:p>
    <w:p w14:paraId="2FC40FC0" w14:textId="77777777" w:rsidR="00000000" w:rsidRDefault="000C6BB5">
      <w:pPr>
        <w:pStyle w:val="a0"/>
        <w:rPr>
          <w:rFonts w:hint="cs"/>
          <w:rtl/>
        </w:rPr>
      </w:pPr>
      <w:r>
        <w:rPr>
          <w:rFonts w:hint="cs"/>
          <w:rtl/>
        </w:rPr>
        <w:t>בנוסף, חיילי צה"ל רשאים לבקש מאדם למסור להם את תעודת הזהות שלו לצורך בדיקת זהותו מול הגורמים הרלוונטיים. במקרה זה אין מדובר בנטילה או החרמה של</w:t>
      </w:r>
      <w:r>
        <w:rPr>
          <w:rFonts w:hint="cs"/>
          <w:rtl/>
        </w:rPr>
        <w:t xml:space="preserve"> תעודת הזהות, אלא בהחזקת התעודה לזמן מוגבל, לצורך בדיקתה והשבתה לאדם בתום הבדיקה.</w:t>
      </w:r>
    </w:p>
    <w:p w14:paraId="0F9D0BA0" w14:textId="77777777" w:rsidR="00000000" w:rsidRDefault="000C6BB5">
      <w:pPr>
        <w:pStyle w:val="a0"/>
        <w:rPr>
          <w:rFonts w:hint="cs"/>
          <w:rtl/>
        </w:rPr>
      </w:pPr>
    </w:p>
    <w:p w14:paraId="16D3A88F" w14:textId="77777777" w:rsidR="00000000" w:rsidRDefault="000C6BB5">
      <w:pPr>
        <w:pStyle w:val="a0"/>
        <w:rPr>
          <w:rFonts w:hint="cs"/>
          <w:rtl/>
        </w:rPr>
      </w:pPr>
      <w:r>
        <w:rPr>
          <w:rFonts w:hint="cs"/>
          <w:rtl/>
        </w:rPr>
        <w:t>למרבה הצער, רשויות צה"ל נתקלו במקרים רבים שבהם חיילים חרגו מההוראות המחייבות - בין על דרך של נטילת תעודות זהות ללא סמכות ובין על דרך של אי-השבת תעודות זהות לבעליהן. צה"ל אינ</w:t>
      </w:r>
      <w:r>
        <w:rPr>
          <w:rFonts w:hint="cs"/>
          <w:rtl/>
        </w:rPr>
        <w:t>ו משלים עם מקרים אלה, וננקטים צעדים שונים על מנת להתמודד עמם. זאת, החל ברענון הפקודות וההנחיות המחייבות לחיילים, דרך מינוי קצין בודק במקרים מסוימים וכלה בהעלאת הנושא בפורומים פיקודיים.</w:t>
      </w:r>
    </w:p>
    <w:p w14:paraId="50F6289A" w14:textId="77777777" w:rsidR="00000000" w:rsidRDefault="000C6BB5">
      <w:pPr>
        <w:pStyle w:val="a0"/>
        <w:rPr>
          <w:rFonts w:hint="cs"/>
          <w:rtl/>
        </w:rPr>
      </w:pPr>
    </w:p>
    <w:bookmarkEnd w:id="467"/>
    <w:p w14:paraId="0E806DB2" w14:textId="77777777" w:rsidR="00000000" w:rsidRDefault="000C6BB5">
      <w:pPr>
        <w:pStyle w:val="a0"/>
        <w:rPr>
          <w:rFonts w:hint="cs"/>
          <w:rtl/>
        </w:rPr>
      </w:pPr>
    </w:p>
    <w:p w14:paraId="6FFCFFA8" w14:textId="77777777" w:rsidR="00000000" w:rsidRDefault="000C6BB5">
      <w:pPr>
        <w:pStyle w:val="a1"/>
        <w:jc w:val="center"/>
        <w:rPr>
          <w:rtl/>
        </w:rPr>
      </w:pPr>
      <w:bookmarkStart w:id="468" w:name="CQ25356FI0025356T02_08_2004_23_04_35"/>
      <w:bookmarkStart w:id="469" w:name="_Toc100311783"/>
      <w:bookmarkEnd w:id="468"/>
      <w:r>
        <w:rPr>
          <w:rtl/>
        </w:rPr>
        <w:t>1484. הנחי</w:t>
      </w:r>
      <w:r>
        <w:rPr>
          <w:rFonts w:hint="cs"/>
          <w:rtl/>
        </w:rPr>
        <w:t>ה</w:t>
      </w:r>
      <w:r>
        <w:rPr>
          <w:rtl/>
        </w:rPr>
        <w:t xml:space="preserve"> חדש</w:t>
      </w:r>
      <w:r>
        <w:rPr>
          <w:rFonts w:hint="cs"/>
          <w:rtl/>
        </w:rPr>
        <w:t>ה</w:t>
      </w:r>
      <w:r>
        <w:rPr>
          <w:rtl/>
        </w:rPr>
        <w:t xml:space="preserve"> </w:t>
      </w:r>
      <w:r>
        <w:rPr>
          <w:rFonts w:hint="cs"/>
          <w:rtl/>
        </w:rPr>
        <w:t xml:space="preserve">בנוגע </w:t>
      </w:r>
      <w:r>
        <w:rPr>
          <w:rtl/>
        </w:rPr>
        <w:t>למתן אישורי כניסה לרצועת</w:t>
      </w:r>
      <w:r>
        <w:rPr>
          <w:rFonts w:hint="cs"/>
          <w:rtl/>
        </w:rPr>
        <w:t>-</w:t>
      </w:r>
      <w:r>
        <w:rPr>
          <w:rtl/>
        </w:rPr>
        <w:t>עזה</w:t>
      </w:r>
      <w:bookmarkEnd w:id="469"/>
    </w:p>
    <w:p w14:paraId="57E8C07F" w14:textId="77777777" w:rsidR="00000000" w:rsidRDefault="000C6BB5">
      <w:pPr>
        <w:pStyle w:val="a0"/>
        <w:rPr>
          <w:rFonts w:hint="cs"/>
          <w:rtl/>
        </w:rPr>
      </w:pPr>
    </w:p>
    <w:p w14:paraId="172DBAB4" w14:textId="77777777" w:rsidR="00000000" w:rsidRDefault="000C6BB5">
      <w:pPr>
        <w:pStyle w:val="a0"/>
        <w:ind w:firstLine="0"/>
        <w:rPr>
          <w:bCs/>
          <w:u w:val="single"/>
        </w:rPr>
      </w:pPr>
      <w:bookmarkStart w:id="470" w:name="ESQ25356"/>
      <w:bookmarkEnd w:id="470"/>
      <w:r>
        <w:rPr>
          <w:bCs/>
          <w:u w:val="single"/>
          <w:rtl/>
        </w:rPr>
        <w:t>חבר</w:t>
      </w:r>
      <w:r>
        <w:rPr>
          <w:rFonts w:hint="cs"/>
          <w:bCs/>
          <w:u w:val="single"/>
          <w:rtl/>
        </w:rPr>
        <w:t xml:space="preserve"> הכנסת </w:t>
      </w:r>
      <w:r>
        <w:rPr>
          <w:bCs/>
          <w:u w:val="single"/>
          <w:rtl/>
        </w:rPr>
        <w:t xml:space="preserve">מוחמד </w:t>
      </w:r>
      <w:r>
        <w:rPr>
          <w:bCs/>
          <w:u w:val="single"/>
          <w:rtl/>
        </w:rPr>
        <w:t>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0605AD0" w14:textId="77777777" w:rsidR="00000000" w:rsidRDefault="000C6BB5">
      <w:pPr>
        <w:pStyle w:val="a0"/>
        <w:ind w:firstLine="720"/>
      </w:pPr>
      <w:r>
        <w:rPr>
          <w:rtl/>
        </w:rPr>
        <w:t>ביום כ"א באייר התשס"ד (12 במאי 2004):</w:t>
      </w:r>
    </w:p>
    <w:p w14:paraId="1B88CC16" w14:textId="77777777" w:rsidR="00000000" w:rsidRDefault="000C6BB5">
      <w:pPr>
        <w:pStyle w:val="a0"/>
        <w:rPr>
          <w:rFonts w:hint="cs"/>
          <w:rtl/>
        </w:rPr>
      </w:pPr>
    </w:p>
    <w:p w14:paraId="6A0A1865" w14:textId="77777777" w:rsidR="00000000" w:rsidRDefault="000C6BB5">
      <w:pPr>
        <w:pStyle w:val="a0"/>
        <w:ind w:firstLine="720"/>
      </w:pPr>
      <w:r>
        <w:rPr>
          <w:rtl/>
        </w:rPr>
        <w:t xml:space="preserve">קיבלתי תלונות </w:t>
      </w:r>
      <w:r>
        <w:rPr>
          <w:rFonts w:hint="cs"/>
          <w:rtl/>
        </w:rPr>
        <w:t>על</w:t>
      </w:r>
      <w:r>
        <w:rPr>
          <w:rtl/>
        </w:rPr>
        <w:t xml:space="preserve"> הנחיות חדשות </w:t>
      </w:r>
      <w:r>
        <w:rPr>
          <w:rFonts w:hint="cs"/>
          <w:rtl/>
        </w:rPr>
        <w:t xml:space="preserve">שלפיהן אישורי כניסה לרצועת-עזה יונפקו לאזרחים ערבים </w:t>
      </w:r>
      <w:r>
        <w:rPr>
          <w:rtl/>
        </w:rPr>
        <w:t xml:space="preserve">בתנאי שלא יצאו </w:t>
      </w:r>
      <w:r>
        <w:rPr>
          <w:rFonts w:hint="cs"/>
          <w:rtl/>
        </w:rPr>
        <w:t xml:space="preserve">מהרצועה במשך </w:t>
      </w:r>
      <w:r>
        <w:rPr>
          <w:rtl/>
        </w:rPr>
        <w:t xml:space="preserve">שלושה חודשים, דבר </w:t>
      </w:r>
      <w:r>
        <w:rPr>
          <w:rFonts w:hint="cs"/>
          <w:rtl/>
        </w:rPr>
        <w:t>ש</w:t>
      </w:r>
      <w:r>
        <w:rPr>
          <w:rtl/>
        </w:rPr>
        <w:t xml:space="preserve">מכביד </w:t>
      </w:r>
      <w:r>
        <w:rPr>
          <w:rFonts w:hint="cs"/>
          <w:rtl/>
        </w:rPr>
        <w:t>על</w:t>
      </w:r>
      <w:r>
        <w:rPr>
          <w:rtl/>
        </w:rPr>
        <w:t xml:space="preserve"> אורח חייהם התקין </w:t>
      </w:r>
      <w:r>
        <w:rPr>
          <w:rFonts w:hint="cs"/>
          <w:rtl/>
        </w:rPr>
        <w:t>של אזרחי המדינה המתגוררים</w:t>
      </w:r>
      <w:r>
        <w:rPr>
          <w:rtl/>
        </w:rPr>
        <w:t xml:space="preserve"> </w:t>
      </w:r>
      <w:r>
        <w:rPr>
          <w:rFonts w:hint="cs"/>
          <w:rtl/>
        </w:rPr>
        <w:t>ברצועה מ</w:t>
      </w:r>
      <w:r>
        <w:rPr>
          <w:rtl/>
        </w:rPr>
        <w:t>נסיבו</w:t>
      </w:r>
      <w:r>
        <w:rPr>
          <w:rtl/>
        </w:rPr>
        <w:t xml:space="preserve">ת משפחתיות. </w:t>
      </w:r>
    </w:p>
    <w:p w14:paraId="2056C192" w14:textId="77777777" w:rsidR="00000000" w:rsidRDefault="000C6BB5">
      <w:pPr>
        <w:pStyle w:val="a0"/>
        <w:ind w:firstLine="720"/>
      </w:pPr>
    </w:p>
    <w:p w14:paraId="3B4CC093" w14:textId="77777777" w:rsidR="00000000" w:rsidRDefault="000C6BB5">
      <w:pPr>
        <w:pStyle w:val="a0"/>
        <w:ind w:firstLine="720"/>
      </w:pPr>
      <w:r>
        <w:rPr>
          <w:rFonts w:hint="cs"/>
          <w:rtl/>
        </w:rPr>
        <w:t>רצוני לשאול</w:t>
      </w:r>
      <w:r>
        <w:rPr>
          <w:rtl/>
        </w:rPr>
        <w:t>:</w:t>
      </w:r>
    </w:p>
    <w:p w14:paraId="0A84ACA2" w14:textId="77777777" w:rsidR="00000000" w:rsidRDefault="000C6BB5">
      <w:pPr>
        <w:pStyle w:val="a0"/>
        <w:ind w:firstLine="720"/>
      </w:pPr>
    </w:p>
    <w:p w14:paraId="1EDF858A" w14:textId="77777777" w:rsidR="00000000" w:rsidRDefault="000C6BB5">
      <w:pPr>
        <w:pStyle w:val="a0"/>
        <w:ind w:firstLine="720"/>
        <w:rPr>
          <w:rFonts w:hint="cs"/>
          <w:rtl/>
        </w:rPr>
      </w:pPr>
      <w:r>
        <w:rPr>
          <w:rFonts w:hint="cs"/>
          <w:rtl/>
        </w:rPr>
        <w:t xml:space="preserve">1. האם </w:t>
      </w:r>
      <w:r>
        <w:rPr>
          <w:rtl/>
        </w:rPr>
        <w:t>יש הנחיה כז</w:t>
      </w:r>
      <w:r>
        <w:rPr>
          <w:rFonts w:hint="cs"/>
          <w:rtl/>
        </w:rPr>
        <w:t>את</w:t>
      </w:r>
      <w:r>
        <w:rPr>
          <w:rtl/>
        </w:rPr>
        <w:t>?</w:t>
      </w:r>
      <w:r>
        <w:rPr>
          <w:rFonts w:hint="cs"/>
          <w:rtl/>
        </w:rPr>
        <w:t xml:space="preserve">  </w:t>
      </w:r>
    </w:p>
    <w:p w14:paraId="0012CBF0" w14:textId="77777777" w:rsidR="00000000" w:rsidRDefault="000C6BB5">
      <w:pPr>
        <w:pStyle w:val="a0"/>
        <w:ind w:firstLine="720"/>
        <w:rPr>
          <w:rtl/>
        </w:rPr>
      </w:pPr>
    </w:p>
    <w:p w14:paraId="6C2670A1" w14:textId="77777777" w:rsidR="00000000" w:rsidRDefault="000C6BB5">
      <w:pPr>
        <w:pStyle w:val="a0"/>
        <w:ind w:firstLine="720"/>
        <w:rPr>
          <w:rFonts w:hint="cs"/>
          <w:rtl/>
        </w:rPr>
      </w:pPr>
      <w:r>
        <w:rPr>
          <w:rFonts w:hint="cs"/>
          <w:rtl/>
        </w:rPr>
        <w:t>2. אם כן - מ</w:t>
      </w:r>
      <w:r>
        <w:rPr>
          <w:rtl/>
        </w:rPr>
        <w:t xml:space="preserve">ה </w:t>
      </w:r>
      <w:r>
        <w:rPr>
          <w:rFonts w:hint="cs"/>
          <w:rtl/>
        </w:rPr>
        <w:t xml:space="preserve">היא </w:t>
      </w:r>
      <w:r>
        <w:rPr>
          <w:rtl/>
        </w:rPr>
        <w:t>מטרתה</w:t>
      </w:r>
      <w:r>
        <w:rPr>
          <w:rFonts w:hint="cs"/>
          <w:rtl/>
        </w:rPr>
        <w:t>, והאם יישקל ביטולה?</w:t>
      </w:r>
    </w:p>
    <w:p w14:paraId="19BBC468" w14:textId="77777777" w:rsidR="00000000" w:rsidRDefault="000C6BB5">
      <w:pPr>
        <w:pStyle w:val="a0"/>
        <w:ind w:firstLine="720"/>
        <w:rPr>
          <w:rFonts w:hint="cs"/>
          <w:rtl/>
        </w:rPr>
      </w:pPr>
    </w:p>
    <w:p w14:paraId="536A8AE5" w14:textId="77777777" w:rsidR="00000000" w:rsidRDefault="000C6BB5">
      <w:pPr>
        <w:pStyle w:val="a0"/>
        <w:ind w:firstLine="0"/>
        <w:rPr>
          <w:rFonts w:hint="cs"/>
          <w:rtl/>
        </w:rPr>
      </w:pPr>
      <w:r>
        <w:rPr>
          <w:rFonts w:hint="cs"/>
          <w:b/>
          <w:bCs/>
          <w:u w:val="single"/>
          <w:rtl/>
        </w:rPr>
        <w:t>תשובת סגן שר הביטחון זאב בוים:</w:t>
      </w:r>
      <w:r>
        <w:rPr>
          <w:rFonts w:hint="cs"/>
          <w:rtl/>
        </w:rPr>
        <w:t xml:space="preserve"> </w:t>
      </w:r>
    </w:p>
    <w:p w14:paraId="395F471D" w14:textId="77777777" w:rsidR="00000000" w:rsidRDefault="000C6BB5">
      <w:pPr>
        <w:pStyle w:val="a0"/>
        <w:ind w:firstLine="0"/>
        <w:rPr>
          <w:rFonts w:hint="cs"/>
          <w:b/>
          <w:rtl/>
        </w:rPr>
      </w:pPr>
      <w:r>
        <w:rPr>
          <w:rFonts w:hint="cs"/>
          <w:b/>
          <w:rtl/>
        </w:rPr>
        <w:t>(לא נקראה, נמסרה לפרוטוקול)</w:t>
      </w:r>
    </w:p>
    <w:p w14:paraId="1737E7CC" w14:textId="77777777" w:rsidR="00000000" w:rsidRDefault="000C6BB5">
      <w:pPr>
        <w:pStyle w:val="a0"/>
        <w:rPr>
          <w:rFonts w:hint="cs"/>
          <w:rtl/>
        </w:rPr>
      </w:pPr>
    </w:p>
    <w:p w14:paraId="56C442CB" w14:textId="77777777" w:rsidR="00000000" w:rsidRDefault="000C6BB5">
      <w:pPr>
        <w:pStyle w:val="a0"/>
        <w:rPr>
          <w:rFonts w:hint="cs"/>
          <w:rtl/>
        </w:rPr>
      </w:pPr>
      <w:r>
        <w:rPr>
          <w:rFonts w:hint="cs"/>
          <w:rtl/>
        </w:rPr>
        <w:t>1-2. בפנייתך התייחסת להנחיית אלוף פיקוד הדרום, אשר ביקשה להתנות את כניסתם לאזור חבל-עזה של ישראלי</w:t>
      </w:r>
      <w:r>
        <w:rPr>
          <w:rFonts w:hint="cs"/>
          <w:rtl/>
        </w:rPr>
        <w:t>ם בני "משפחות חצויות" בשהות מינימלית של שלושה חודשים רצופים באזור.</w:t>
      </w:r>
    </w:p>
    <w:p w14:paraId="42433CBD" w14:textId="77777777" w:rsidR="00000000" w:rsidRDefault="000C6BB5">
      <w:pPr>
        <w:pStyle w:val="a0"/>
        <w:rPr>
          <w:rFonts w:hint="cs"/>
          <w:rtl/>
        </w:rPr>
      </w:pPr>
    </w:p>
    <w:p w14:paraId="287DF415" w14:textId="77777777" w:rsidR="00000000" w:rsidRDefault="000C6BB5">
      <w:pPr>
        <w:pStyle w:val="a0"/>
        <w:rPr>
          <w:rFonts w:hint="cs"/>
          <w:rtl/>
        </w:rPr>
      </w:pPr>
      <w:r>
        <w:rPr>
          <w:rFonts w:hint="cs"/>
          <w:rtl/>
        </w:rPr>
        <w:t>נבקש לעדכנך, כי בעקבות בירור הסוגיה בדרגים המשפטיים, הוחלט על דעת היועץ המשפטי לממשלה להקפיא בשלב זה את ההנחיה, כך שההחלטה אם להעניק היתר כניסה לאזור חבל-עזה לבני זוג ישראלים של תושבי הרשו</w:t>
      </w:r>
      <w:r>
        <w:rPr>
          <w:rFonts w:hint="cs"/>
          <w:rtl/>
        </w:rPr>
        <w:t>ת, ובאילו תנאים, תתקבל באופן פרטני ביחס לכל בקשה ובקשה.</w:t>
      </w:r>
    </w:p>
    <w:p w14:paraId="03097FCE" w14:textId="77777777" w:rsidR="00000000" w:rsidRDefault="000C6BB5">
      <w:pPr>
        <w:pStyle w:val="a0"/>
        <w:rPr>
          <w:rFonts w:hint="cs"/>
          <w:rtl/>
        </w:rPr>
      </w:pPr>
    </w:p>
    <w:p w14:paraId="1E78C1D4" w14:textId="77777777" w:rsidR="00000000" w:rsidRDefault="000C6BB5">
      <w:pPr>
        <w:pStyle w:val="a1"/>
        <w:jc w:val="center"/>
        <w:rPr>
          <w:rtl/>
        </w:rPr>
      </w:pPr>
      <w:bookmarkStart w:id="471" w:name="CQ27299FI0027299T02_08_2004_23_05_28"/>
      <w:bookmarkStart w:id="472" w:name="_Toc100311784"/>
      <w:bookmarkEnd w:id="471"/>
      <w:r>
        <w:rPr>
          <w:rtl/>
        </w:rPr>
        <w:t xml:space="preserve">1642. תנאי קבלה לחיל </w:t>
      </w:r>
      <w:r>
        <w:rPr>
          <w:rFonts w:hint="cs"/>
          <w:rtl/>
        </w:rPr>
        <w:t>ה</w:t>
      </w:r>
      <w:r>
        <w:rPr>
          <w:rtl/>
        </w:rPr>
        <w:t>מודיעין</w:t>
      </w:r>
      <w:bookmarkEnd w:id="472"/>
    </w:p>
    <w:p w14:paraId="19B09A24" w14:textId="77777777" w:rsidR="00000000" w:rsidRDefault="000C6BB5">
      <w:pPr>
        <w:pStyle w:val="a0"/>
        <w:rPr>
          <w:rFonts w:hint="cs"/>
          <w:rtl/>
        </w:rPr>
      </w:pPr>
    </w:p>
    <w:p w14:paraId="2716236F" w14:textId="77777777" w:rsidR="00000000" w:rsidRDefault="000C6BB5">
      <w:pPr>
        <w:pStyle w:val="a0"/>
        <w:ind w:firstLine="0"/>
        <w:rPr>
          <w:bCs/>
          <w:u w:val="single"/>
        </w:rPr>
      </w:pPr>
      <w:bookmarkStart w:id="473" w:name="ESQ27299"/>
      <w:bookmarkEnd w:id="473"/>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75A1053" w14:textId="77777777" w:rsidR="00000000" w:rsidRDefault="000C6BB5">
      <w:pPr>
        <w:pStyle w:val="a0"/>
        <w:ind w:firstLine="720"/>
      </w:pPr>
      <w:r>
        <w:rPr>
          <w:rtl/>
        </w:rPr>
        <w:t>ביום כ"ז בסיוון התשס"ד (16 ביוני 2004):</w:t>
      </w:r>
    </w:p>
    <w:p w14:paraId="75310010" w14:textId="77777777" w:rsidR="00000000" w:rsidRDefault="000C6BB5">
      <w:pPr>
        <w:pStyle w:val="a0"/>
        <w:rPr>
          <w:rFonts w:hint="cs"/>
          <w:rtl/>
        </w:rPr>
      </w:pPr>
    </w:p>
    <w:p w14:paraId="73DC63B0" w14:textId="77777777" w:rsidR="00000000" w:rsidRDefault="000C6BB5">
      <w:pPr>
        <w:pStyle w:val="a0"/>
        <w:ind w:firstLine="720"/>
        <w:rPr>
          <w:rFonts w:hint="cs"/>
        </w:rPr>
      </w:pPr>
      <w:r>
        <w:rPr>
          <w:rtl/>
        </w:rPr>
        <w:t>הובא לידיעתי</w:t>
      </w:r>
      <w:r>
        <w:rPr>
          <w:rFonts w:hint="cs"/>
          <w:rtl/>
        </w:rPr>
        <w:t>, כי</w:t>
      </w:r>
      <w:r>
        <w:rPr>
          <w:rtl/>
        </w:rPr>
        <w:t xml:space="preserve"> חברות בתנועות נוער פוליטיות מהווה גורם מכשיל לקבלה ליחידות שונות בצה"ל</w:t>
      </w:r>
      <w:r>
        <w:rPr>
          <w:rFonts w:hint="cs"/>
          <w:rtl/>
        </w:rPr>
        <w:t>,</w:t>
      </w:r>
      <w:r>
        <w:rPr>
          <w:rtl/>
        </w:rPr>
        <w:t xml:space="preserve"> ובפ</w:t>
      </w:r>
      <w:r>
        <w:rPr>
          <w:rtl/>
        </w:rPr>
        <w:t xml:space="preserve">רט לחיל </w:t>
      </w:r>
      <w:r>
        <w:rPr>
          <w:rFonts w:hint="cs"/>
          <w:rtl/>
        </w:rPr>
        <w:t>ה</w:t>
      </w:r>
      <w:r>
        <w:rPr>
          <w:rtl/>
        </w:rPr>
        <w:t>מודיעין</w:t>
      </w:r>
      <w:r>
        <w:rPr>
          <w:rFonts w:hint="cs"/>
          <w:rtl/>
        </w:rPr>
        <w:t>.</w:t>
      </w:r>
    </w:p>
    <w:p w14:paraId="68E95D22" w14:textId="77777777" w:rsidR="00000000" w:rsidRDefault="000C6BB5">
      <w:pPr>
        <w:pStyle w:val="a0"/>
        <w:ind w:firstLine="720"/>
      </w:pPr>
    </w:p>
    <w:p w14:paraId="5BA6C77A" w14:textId="77777777" w:rsidR="00000000" w:rsidRDefault="000C6BB5">
      <w:pPr>
        <w:pStyle w:val="a0"/>
        <w:ind w:firstLine="720"/>
      </w:pPr>
      <w:r>
        <w:rPr>
          <w:rFonts w:hint="cs"/>
          <w:rtl/>
        </w:rPr>
        <w:t>רצוני לשאול</w:t>
      </w:r>
      <w:r>
        <w:rPr>
          <w:rtl/>
        </w:rPr>
        <w:t>:</w:t>
      </w:r>
    </w:p>
    <w:p w14:paraId="283F8344" w14:textId="77777777" w:rsidR="00000000" w:rsidRDefault="000C6BB5">
      <w:pPr>
        <w:pStyle w:val="a0"/>
        <w:ind w:firstLine="720"/>
      </w:pPr>
    </w:p>
    <w:p w14:paraId="279B896B" w14:textId="77777777" w:rsidR="00000000" w:rsidRDefault="000C6BB5">
      <w:pPr>
        <w:pStyle w:val="a0"/>
        <w:ind w:firstLine="720"/>
        <w:rPr>
          <w:rFonts w:hint="cs"/>
        </w:rPr>
      </w:pPr>
      <w:r>
        <w:rPr>
          <w:rFonts w:hint="cs"/>
          <w:rtl/>
        </w:rPr>
        <w:t>1. האם נשאל מועמד בתחקיר מודיעין לדעותיו הפוליטיות או בדבר חברות בתנועת נוער או מפלגה פוליטית?</w:t>
      </w:r>
    </w:p>
    <w:p w14:paraId="14F38CD0" w14:textId="77777777" w:rsidR="00000000" w:rsidRDefault="000C6BB5">
      <w:pPr>
        <w:pStyle w:val="a0"/>
        <w:ind w:firstLine="720"/>
        <w:rPr>
          <w:rFonts w:hint="cs"/>
          <w:rtl/>
        </w:rPr>
      </w:pPr>
    </w:p>
    <w:p w14:paraId="5E6DD137" w14:textId="77777777" w:rsidR="00000000" w:rsidRDefault="000C6BB5">
      <w:pPr>
        <w:pStyle w:val="a0"/>
        <w:ind w:firstLine="720"/>
        <w:rPr>
          <w:rFonts w:hint="cs"/>
        </w:rPr>
      </w:pPr>
      <w:r>
        <w:rPr>
          <w:rFonts w:hint="cs"/>
          <w:rtl/>
        </w:rPr>
        <w:t>2. האם דעות פוליטיות עשויות להשפיע על שיבוצו בצה"ל בכלל או בחיל המודיעין בפרט?</w:t>
      </w:r>
    </w:p>
    <w:p w14:paraId="36001A06" w14:textId="77777777" w:rsidR="00000000" w:rsidRDefault="000C6BB5">
      <w:pPr>
        <w:pStyle w:val="a0"/>
        <w:ind w:firstLine="720"/>
        <w:rPr>
          <w:rFonts w:hint="cs"/>
          <w:rtl/>
        </w:rPr>
      </w:pPr>
    </w:p>
    <w:p w14:paraId="3CF3395D" w14:textId="77777777" w:rsidR="00000000" w:rsidRDefault="000C6BB5">
      <w:pPr>
        <w:pStyle w:val="a0"/>
        <w:ind w:firstLine="720"/>
        <w:rPr>
          <w:rFonts w:hint="cs"/>
          <w:rtl/>
        </w:rPr>
      </w:pPr>
      <w:r>
        <w:rPr>
          <w:rFonts w:hint="cs"/>
          <w:rtl/>
        </w:rPr>
        <w:t>3. על מה מבוססת מדיניות צה"ל בעניין זה?</w:t>
      </w:r>
    </w:p>
    <w:p w14:paraId="59EC6ED0" w14:textId="77777777" w:rsidR="00000000" w:rsidRDefault="000C6BB5">
      <w:pPr>
        <w:pStyle w:val="a0"/>
        <w:rPr>
          <w:rFonts w:hint="cs"/>
          <w:rtl/>
        </w:rPr>
      </w:pPr>
    </w:p>
    <w:p w14:paraId="5E640D15" w14:textId="77777777" w:rsidR="00000000" w:rsidRDefault="000C6BB5">
      <w:pPr>
        <w:pStyle w:val="-"/>
        <w:rPr>
          <w:rtl/>
        </w:rPr>
      </w:pPr>
      <w:bookmarkStart w:id="474" w:name="FS000000464T02_08_2004_23_06_04"/>
      <w:bookmarkEnd w:id="474"/>
      <w:r>
        <w:rPr>
          <w:rtl/>
        </w:rPr>
        <w:t>סגן שר</w:t>
      </w:r>
      <w:r>
        <w:rPr>
          <w:rtl/>
        </w:rPr>
        <w:t xml:space="preserve"> הביטחון זאב בוים:</w:t>
      </w:r>
    </w:p>
    <w:p w14:paraId="3F56D192" w14:textId="77777777" w:rsidR="00000000" w:rsidRDefault="000C6BB5">
      <w:pPr>
        <w:pStyle w:val="a0"/>
        <w:rPr>
          <w:rtl/>
        </w:rPr>
      </w:pPr>
    </w:p>
    <w:p w14:paraId="00B299F2" w14:textId="77777777" w:rsidR="00000000" w:rsidRDefault="000C6BB5">
      <w:pPr>
        <w:pStyle w:val="a0"/>
        <w:rPr>
          <w:rFonts w:hint="cs"/>
          <w:rtl/>
        </w:rPr>
      </w:pPr>
      <w:r>
        <w:rPr>
          <w:rFonts w:hint="cs"/>
          <w:rtl/>
        </w:rPr>
        <w:t xml:space="preserve">אדוני היושב-ראש, חבר הכנסת רשף חן, חיילים המועמדים לשרת בחיל המודיעין אינם נשאלים כלל במסגרת בדיקת ההתאמה הביטחונית הנערכת להם באשר לדעותיהם הפוליטיות או לחברותם במפלגה פוליטית. </w:t>
      </w:r>
    </w:p>
    <w:p w14:paraId="5EC88C77" w14:textId="77777777" w:rsidR="00000000" w:rsidRDefault="000C6BB5">
      <w:pPr>
        <w:pStyle w:val="a0"/>
        <w:rPr>
          <w:rFonts w:hint="cs"/>
          <w:rtl/>
        </w:rPr>
      </w:pPr>
    </w:p>
    <w:p w14:paraId="4EC189DF" w14:textId="77777777" w:rsidR="00000000" w:rsidRDefault="000C6BB5">
      <w:pPr>
        <w:pStyle w:val="a0"/>
        <w:rPr>
          <w:rFonts w:hint="cs"/>
          <w:rtl/>
        </w:rPr>
      </w:pPr>
      <w:r>
        <w:rPr>
          <w:rFonts w:hint="cs"/>
          <w:rtl/>
        </w:rPr>
        <w:t xml:space="preserve">יש מקרים, מדובר בחיילים שמועמדים לרמת סיווג שהיא הגבוהה </w:t>
      </w:r>
      <w:r>
        <w:rPr>
          <w:rFonts w:hint="cs"/>
          <w:rtl/>
        </w:rPr>
        <w:t>ביותר, גבוהה יותר ממה שנדרש בחיל המודיעין - חיילים אלה נשאלים במסגרת בדיקת התאמה ביטחונית שאלות שתכליתן לקבל אינדיקציות בדבר הסיכון הפוטנציאלי לסודות רגישים שהם ייחשפו אליהם כפועל יוצא מהיות החייל מחזיק בדעות קיצוניות ויוצאות דופן במיוחד בכל הנוגע לעצם זכו</w:t>
      </w:r>
      <w:r>
        <w:rPr>
          <w:rFonts w:hint="cs"/>
          <w:rtl/>
        </w:rPr>
        <w:t>ת הקיום של המדינה ולתפיסתו את שלטון החוק.</w:t>
      </w:r>
    </w:p>
    <w:p w14:paraId="71D310BE" w14:textId="77777777" w:rsidR="00000000" w:rsidRDefault="000C6BB5">
      <w:pPr>
        <w:pStyle w:val="a0"/>
        <w:rPr>
          <w:rFonts w:hint="cs"/>
          <w:rtl/>
        </w:rPr>
      </w:pPr>
    </w:p>
    <w:p w14:paraId="493635F8" w14:textId="77777777" w:rsidR="00000000" w:rsidRDefault="000C6BB5">
      <w:pPr>
        <w:pStyle w:val="a0"/>
        <w:rPr>
          <w:rFonts w:hint="cs"/>
          <w:rtl/>
        </w:rPr>
      </w:pPr>
      <w:r>
        <w:rPr>
          <w:rFonts w:hint="cs"/>
          <w:rtl/>
        </w:rPr>
        <w:t>ככל שמדובר בדעות פוליטיות או בחברות במפלגות, אין בנתונים אלה כשלעצמם כדי להשפיע על קביעת התאמתו הביטחונית של חייל לשרת בתפקיד מסווג בכלל ובחיל המודיעין בפרט.</w:t>
      </w:r>
    </w:p>
    <w:p w14:paraId="3FC14921" w14:textId="77777777" w:rsidR="00000000" w:rsidRDefault="000C6BB5">
      <w:pPr>
        <w:pStyle w:val="a0"/>
        <w:rPr>
          <w:rFonts w:hint="cs"/>
          <w:rtl/>
        </w:rPr>
      </w:pPr>
    </w:p>
    <w:p w14:paraId="751F4F40" w14:textId="77777777" w:rsidR="00000000" w:rsidRDefault="000C6BB5">
      <w:pPr>
        <w:pStyle w:val="af1"/>
        <w:rPr>
          <w:rFonts w:hint="cs"/>
          <w:rtl/>
        </w:rPr>
      </w:pPr>
      <w:r>
        <w:rPr>
          <w:rtl/>
        </w:rPr>
        <w:t>היו"ר</w:t>
      </w:r>
      <w:r>
        <w:rPr>
          <w:rFonts w:hint="cs"/>
          <w:rtl/>
        </w:rPr>
        <w:t xml:space="preserve"> מיכאל נודלמן:</w:t>
      </w:r>
    </w:p>
    <w:p w14:paraId="4D304967" w14:textId="77777777" w:rsidR="00000000" w:rsidRDefault="000C6BB5">
      <w:pPr>
        <w:pStyle w:val="a0"/>
        <w:rPr>
          <w:rFonts w:hint="cs"/>
          <w:rtl/>
        </w:rPr>
      </w:pPr>
    </w:p>
    <w:p w14:paraId="507CD7B3" w14:textId="77777777" w:rsidR="00000000" w:rsidRDefault="000C6BB5">
      <w:pPr>
        <w:pStyle w:val="a0"/>
        <w:rPr>
          <w:rFonts w:hint="cs"/>
          <w:rtl/>
        </w:rPr>
      </w:pPr>
      <w:r>
        <w:rPr>
          <w:rFonts w:hint="cs"/>
          <w:rtl/>
        </w:rPr>
        <w:t xml:space="preserve">אין שאלה נוספת. שאילתא מס' 1732, </w:t>
      </w:r>
      <w:r>
        <w:rPr>
          <w:rFonts w:hint="cs"/>
          <w:rtl/>
        </w:rPr>
        <w:t xml:space="preserve">של חברת הכנסת גילה פינקלשטיין; אינה נוכחת </w:t>
      </w:r>
      <w:r>
        <w:rPr>
          <w:rtl/>
        </w:rPr>
        <w:t>–</w:t>
      </w:r>
      <w:r>
        <w:rPr>
          <w:rFonts w:hint="cs"/>
          <w:rtl/>
        </w:rPr>
        <w:t xml:space="preserve"> לפרוטוקול.</w:t>
      </w:r>
    </w:p>
    <w:p w14:paraId="606BBB5A" w14:textId="77777777" w:rsidR="00000000" w:rsidRDefault="000C6BB5">
      <w:pPr>
        <w:pStyle w:val="a0"/>
        <w:rPr>
          <w:rFonts w:hint="cs"/>
          <w:rtl/>
        </w:rPr>
      </w:pPr>
    </w:p>
    <w:p w14:paraId="1FFF56EC" w14:textId="77777777" w:rsidR="00000000" w:rsidRDefault="000C6BB5">
      <w:pPr>
        <w:pStyle w:val="a1"/>
        <w:jc w:val="center"/>
        <w:rPr>
          <w:rtl/>
        </w:rPr>
      </w:pPr>
      <w:bookmarkStart w:id="475" w:name="CQ28299FI0028299T02_08_2004_23_09_46"/>
      <w:bookmarkStart w:id="476" w:name="_Toc100311785"/>
      <w:bookmarkEnd w:id="475"/>
      <w:r>
        <w:rPr>
          <w:rtl/>
        </w:rPr>
        <w:t xml:space="preserve">1732. מינוי קצין מטה </w:t>
      </w:r>
      <w:r>
        <w:rPr>
          <w:rFonts w:hint="cs"/>
          <w:rtl/>
        </w:rPr>
        <w:t xml:space="preserve">לענייני </w:t>
      </w:r>
      <w:r>
        <w:rPr>
          <w:rtl/>
        </w:rPr>
        <w:t>משפטים</w:t>
      </w:r>
      <w:bookmarkEnd w:id="476"/>
    </w:p>
    <w:p w14:paraId="21B64C71" w14:textId="77777777" w:rsidR="00000000" w:rsidRDefault="000C6BB5">
      <w:pPr>
        <w:pStyle w:val="a0"/>
        <w:rPr>
          <w:rFonts w:hint="cs"/>
          <w:rtl/>
        </w:rPr>
      </w:pPr>
    </w:p>
    <w:p w14:paraId="699F4112" w14:textId="77777777" w:rsidR="00000000" w:rsidRDefault="000C6BB5">
      <w:pPr>
        <w:pStyle w:val="a0"/>
        <w:ind w:firstLine="0"/>
        <w:rPr>
          <w:bCs/>
          <w:u w:val="single"/>
        </w:rPr>
      </w:pPr>
      <w:bookmarkStart w:id="477" w:name="ESQ28299"/>
      <w:bookmarkEnd w:id="477"/>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D904E52" w14:textId="77777777" w:rsidR="00000000" w:rsidRDefault="000C6BB5">
      <w:pPr>
        <w:pStyle w:val="a0"/>
        <w:ind w:firstLine="720"/>
      </w:pPr>
      <w:r>
        <w:rPr>
          <w:rtl/>
        </w:rPr>
        <w:t>ביום י"א בתמוז התשס"ד (30 ביוני 2004):</w:t>
      </w:r>
    </w:p>
    <w:p w14:paraId="44196027" w14:textId="77777777" w:rsidR="00000000" w:rsidRDefault="000C6BB5">
      <w:pPr>
        <w:pStyle w:val="a0"/>
        <w:rPr>
          <w:rFonts w:hint="cs"/>
          <w:rtl/>
        </w:rPr>
      </w:pPr>
    </w:p>
    <w:p w14:paraId="1C8A9322" w14:textId="77777777" w:rsidR="00000000" w:rsidRDefault="000C6BB5">
      <w:pPr>
        <w:pStyle w:val="a0"/>
        <w:ind w:firstLine="720"/>
      </w:pPr>
      <w:r>
        <w:rPr>
          <w:rtl/>
        </w:rPr>
        <w:t>נודע לי</w:t>
      </w:r>
      <w:r>
        <w:rPr>
          <w:rFonts w:hint="cs"/>
          <w:rtl/>
        </w:rPr>
        <w:t>,</w:t>
      </w:r>
      <w:r>
        <w:rPr>
          <w:rtl/>
        </w:rPr>
        <w:t xml:space="preserve"> כי </w:t>
      </w:r>
      <w:r>
        <w:rPr>
          <w:rFonts w:hint="cs"/>
          <w:rtl/>
        </w:rPr>
        <w:t>זה יותר</w:t>
      </w:r>
      <w:r>
        <w:rPr>
          <w:rtl/>
        </w:rPr>
        <w:t xml:space="preserve"> משנה וחצי לא מאויש תפקיד </w:t>
      </w:r>
      <w:r>
        <w:rPr>
          <w:rFonts w:hint="cs"/>
          <w:rtl/>
        </w:rPr>
        <w:t>קצין מטה</w:t>
      </w:r>
      <w:r>
        <w:rPr>
          <w:rtl/>
        </w:rPr>
        <w:t xml:space="preserve"> משפטים, ואף לא נרא</w:t>
      </w:r>
      <w:r>
        <w:rPr>
          <w:rFonts w:hint="cs"/>
          <w:rtl/>
        </w:rPr>
        <w:t>ית</w:t>
      </w:r>
      <w:r>
        <w:rPr>
          <w:rtl/>
        </w:rPr>
        <w:t xml:space="preserve"> בא</w:t>
      </w:r>
      <w:r>
        <w:rPr>
          <w:rtl/>
        </w:rPr>
        <w:t xml:space="preserve">ופק כל כוונה לאיישו. </w:t>
      </w:r>
    </w:p>
    <w:p w14:paraId="0B3B4676" w14:textId="77777777" w:rsidR="00000000" w:rsidRDefault="000C6BB5">
      <w:pPr>
        <w:pStyle w:val="a0"/>
        <w:ind w:firstLine="720"/>
      </w:pPr>
    </w:p>
    <w:p w14:paraId="7C0ADECD" w14:textId="77777777" w:rsidR="00000000" w:rsidRDefault="000C6BB5">
      <w:pPr>
        <w:pStyle w:val="a0"/>
        <w:ind w:firstLine="720"/>
      </w:pPr>
      <w:r>
        <w:rPr>
          <w:rFonts w:hint="cs"/>
          <w:rtl/>
        </w:rPr>
        <w:t>רצוני לשאול</w:t>
      </w:r>
      <w:r>
        <w:rPr>
          <w:rtl/>
        </w:rPr>
        <w:t>:</w:t>
      </w:r>
    </w:p>
    <w:p w14:paraId="481258AE" w14:textId="77777777" w:rsidR="00000000" w:rsidRDefault="000C6BB5">
      <w:pPr>
        <w:pStyle w:val="a0"/>
        <w:ind w:firstLine="720"/>
      </w:pPr>
    </w:p>
    <w:p w14:paraId="02E0EEF2" w14:textId="77777777" w:rsidR="00000000" w:rsidRDefault="000C6BB5">
      <w:pPr>
        <w:pStyle w:val="a0"/>
        <w:ind w:firstLine="720"/>
        <w:rPr>
          <w:rFonts w:hint="cs"/>
          <w:rtl/>
        </w:rPr>
      </w:pPr>
      <w:r>
        <w:rPr>
          <w:rFonts w:hint="cs"/>
          <w:rtl/>
        </w:rPr>
        <w:t xml:space="preserve">1. </w:t>
      </w:r>
      <w:r>
        <w:rPr>
          <w:rtl/>
        </w:rPr>
        <w:t xml:space="preserve">האם נכון הדבר? </w:t>
      </w:r>
      <w:r>
        <w:rPr>
          <w:rFonts w:hint="cs"/>
          <w:rtl/>
        </w:rPr>
        <w:t xml:space="preserve"> </w:t>
      </w:r>
    </w:p>
    <w:p w14:paraId="0A3B6454" w14:textId="77777777" w:rsidR="00000000" w:rsidRDefault="000C6BB5">
      <w:pPr>
        <w:pStyle w:val="a0"/>
        <w:ind w:firstLine="720"/>
        <w:rPr>
          <w:rtl/>
        </w:rPr>
      </w:pPr>
    </w:p>
    <w:p w14:paraId="238496A7" w14:textId="77777777" w:rsidR="00000000" w:rsidRDefault="000C6BB5">
      <w:pPr>
        <w:pStyle w:val="a0"/>
        <w:ind w:firstLine="720"/>
        <w:rPr>
          <w:rFonts w:hint="cs"/>
          <w:rtl/>
        </w:rPr>
      </w:pPr>
      <w:r>
        <w:rPr>
          <w:rFonts w:hint="cs"/>
          <w:rtl/>
        </w:rPr>
        <w:t xml:space="preserve">2. אם כן - </w:t>
      </w:r>
      <w:r>
        <w:rPr>
          <w:rtl/>
        </w:rPr>
        <w:t xml:space="preserve">מדוע מתעכב מינוי </w:t>
      </w:r>
      <w:r>
        <w:rPr>
          <w:rFonts w:hint="cs"/>
          <w:rtl/>
        </w:rPr>
        <w:t xml:space="preserve">זה, </w:t>
      </w:r>
      <w:r>
        <w:rPr>
          <w:rtl/>
        </w:rPr>
        <w:t xml:space="preserve">שהשפעתו על הפעילות הכלכלית באיו"ש היא </w:t>
      </w:r>
      <w:r>
        <w:rPr>
          <w:rFonts w:hint="cs"/>
          <w:rtl/>
        </w:rPr>
        <w:t>רבה?</w:t>
      </w:r>
    </w:p>
    <w:p w14:paraId="30944E9D" w14:textId="77777777" w:rsidR="00000000" w:rsidRDefault="000C6BB5">
      <w:pPr>
        <w:pStyle w:val="a0"/>
        <w:ind w:firstLine="720"/>
        <w:rPr>
          <w:rFonts w:hint="cs"/>
          <w:rtl/>
        </w:rPr>
      </w:pPr>
    </w:p>
    <w:p w14:paraId="4498B257" w14:textId="77777777" w:rsidR="00000000" w:rsidRDefault="000C6BB5">
      <w:pPr>
        <w:pStyle w:val="a0"/>
        <w:ind w:firstLine="720"/>
        <w:rPr>
          <w:rFonts w:hint="cs"/>
          <w:rtl/>
        </w:rPr>
      </w:pPr>
      <w:r>
        <w:rPr>
          <w:rFonts w:hint="cs"/>
          <w:rtl/>
        </w:rPr>
        <w:t>3. האם קיים מנגנון חלופי לתפקיד שממלא קצין מטה משפטים?</w:t>
      </w:r>
    </w:p>
    <w:p w14:paraId="30FE98DF" w14:textId="77777777" w:rsidR="00000000" w:rsidRDefault="000C6BB5">
      <w:pPr>
        <w:pStyle w:val="a0"/>
        <w:ind w:firstLine="720"/>
        <w:rPr>
          <w:rFonts w:hint="cs"/>
          <w:rtl/>
        </w:rPr>
      </w:pPr>
    </w:p>
    <w:p w14:paraId="323B7C54" w14:textId="77777777" w:rsidR="00000000" w:rsidRDefault="000C6BB5">
      <w:pPr>
        <w:pStyle w:val="a0"/>
        <w:ind w:firstLine="720"/>
        <w:rPr>
          <w:rFonts w:hint="cs"/>
          <w:rtl/>
        </w:rPr>
      </w:pPr>
      <w:r>
        <w:rPr>
          <w:rFonts w:hint="cs"/>
          <w:rtl/>
        </w:rPr>
        <w:t>4. מה ייעשה לפתרון סוגיה זו?</w:t>
      </w:r>
    </w:p>
    <w:p w14:paraId="2F1D69C6" w14:textId="77777777" w:rsidR="00000000" w:rsidRDefault="000C6BB5">
      <w:pPr>
        <w:pStyle w:val="a0"/>
        <w:ind w:firstLine="720"/>
        <w:rPr>
          <w:rFonts w:hint="cs"/>
          <w:rtl/>
        </w:rPr>
      </w:pPr>
    </w:p>
    <w:p w14:paraId="166FA0CE" w14:textId="77777777" w:rsidR="00000000" w:rsidRDefault="000C6BB5">
      <w:pPr>
        <w:pStyle w:val="a0"/>
        <w:rPr>
          <w:rFonts w:hint="cs"/>
          <w:rtl/>
        </w:rPr>
      </w:pPr>
      <w:r>
        <w:rPr>
          <w:rFonts w:hint="cs"/>
          <w:b/>
          <w:bCs/>
          <w:u w:val="single"/>
          <w:rtl/>
        </w:rPr>
        <w:t>תשובת סגן שר הביטחון זאב בוים:</w:t>
      </w:r>
      <w:r>
        <w:rPr>
          <w:rFonts w:hint="cs"/>
          <w:rtl/>
        </w:rPr>
        <w:t xml:space="preserve"> </w:t>
      </w:r>
    </w:p>
    <w:p w14:paraId="5378CA70" w14:textId="77777777" w:rsidR="00000000" w:rsidRDefault="000C6BB5">
      <w:pPr>
        <w:pStyle w:val="a0"/>
        <w:rPr>
          <w:rFonts w:hint="cs"/>
          <w:b/>
          <w:rtl/>
        </w:rPr>
      </w:pPr>
      <w:r>
        <w:rPr>
          <w:rFonts w:hint="cs"/>
          <w:b/>
          <w:rtl/>
        </w:rPr>
        <w:t xml:space="preserve">(לא </w:t>
      </w:r>
      <w:r>
        <w:rPr>
          <w:rFonts w:hint="cs"/>
          <w:b/>
          <w:rtl/>
        </w:rPr>
        <w:t>נקראה, נמסרה לפרוטוקול)</w:t>
      </w:r>
    </w:p>
    <w:p w14:paraId="5BFB0F17" w14:textId="77777777" w:rsidR="00000000" w:rsidRDefault="000C6BB5">
      <w:pPr>
        <w:pStyle w:val="a0"/>
        <w:rPr>
          <w:rFonts w:hint="cs"/>
          <w:b/>
          <w:rtl/>
        </w:rPr>
      </w:pPr>
    </w:p>
    <w:p w14:paraId="497ECE7B" w14:textId="77777777" w:rsidR="00000000" w:rsidRDefault="000C6BB5">
      <w:pPr>
        <w:pStyle w:val="a0"/>
        <w:rPr>
          <w:rFonts w:hint="cs"/>
          <w:b/>
          <w:rtl/>
        </w:rPr>
      </w:pPr>
      <w:r>
        <w:rPr>
          <w:rFonts w:hint="cs"/>
          <w:b/>
          <w:rtl/>
        </w:rPr>
        <w:t>1-4. בתאריך 28 ביוני 2004 מינה ראש המינהל האזרחי באזור יהודה ושומרון את עורך-הדין סמי גבאי לממלא-מקום קצין מטה לענייני משפטים במינהל האזרחי.</w:t>
      </w:r>
    </w:p>
    <w:p w14:paraId="20C41875" w14:textId="77777777" w:rsidR="00000000" w:rsidRDefault="000C6BB5">
      <w:pPr>
        <w:pStyle w:val="a0"/>
        <w:rPr>
          <w:rFonts w:hint="cs"/>
          <w:b/>
          <w:rtl/>
        </w:rPr>
      </w:pPr>
    </w:p>
    <w:p w14:paraId="1DEAF6D4" w14:textId="77777777" w:rsidR="00000000" w:rsidRDefault="000C6BB5">
      <w:pPr>
        <w:pStyle w:val="af1"/>
        <w:rPr>
          <w:rFonts w:hint="cs"/>
          <w:rtl/>
        </w:rPr>
      </w:pPr>
      <w:r>
        <w:rPr>
          <w:rtl/>
        </w:rPr>
        <w:t>היו"ר</w:t>
      </w:r>
      <w:r>
        <w:rPr>
          <w:rFonts w:hint="cs"/>
          <w:rtl/>
        </w:rPr>
        <w:t xml:space="preserve"> מיכאל נודלמן:</w:t>
      </w:r>
    </w:p>
    <w:p w14:paraId="5A0BF0F1" w14:textId="77777777" w:rsidR="00000000" w:rsidRDefault="000C6BB5">
      <w:pPr>
        <w:pStyle w:val="a0"/>
        <w:rPr>
          <w:rtl/>
        </w:rPr>
      </w:pPr>
    </w:p>
    <w:p w14:paraId="172723CC" w14:textId="77777777" w:rsidR="00000000" w:rsidRDefault="000C6BB5">
      <w:pPr>
        <w:pStyle w:val="a0"/>
        <w:rPr>
          <w:rFonts w:hint="cs"/>
          <w:rtl/>
        </w:rPr>
      </w:pPr>
      <w:r>
        <w:rPr>
          <w:rFonts w:hint="cs"/>
          <w:rtl/>
        </w:rPr>
        <w:t xml:space="preserve">שאילתא מס' 1735, של חבר הכנסת מיכאל איתן: הכניסה למחנה צריפין. </w:t>
      </w:r>
    </w:p>
    <w:p w14:paraId="5394FF35" w14:textId="77777777" w:rsidR="00000000" w:rsidRDefault="000C6BB5">
      <w:pPr>
        <w:pStyle w:val="a0"/>
        <w:rPr>
          <w:rFonts w:hint="cs"/>
          <w:rtl/>
        </w:rPr>
      </w:pPr>
    </w:p>
    <w:p w14:paraId="160F73A4" w14:textId="77777777" w:rsidR="00000000" w:rsidRDefault="000C6BB5">
      <w:pPr>
        <w:pStyle w:val="a1"/>
        <w:jc w:val="center"/>
        <w:rPr>
          <w:rtl/>
        </w:rPr>
      </w:pPr>
      <w:bookmarkStart w:id="478" w:name="CQ28249FI0028249T02_08_2004_23_10_33"/>
      <w:bookmarkStart w:id="479" w:name="_Toc100311786"/>
      <w:bookmarkEnd w:id="478"/>
      <w:r>
        <w:rPr>
          <w:rtl/>
        </w:rPr>
        <w:t>173</w:t>
      </w:r>
      <w:r>
        <w:rPr>
          <w:rtl/>
        </w:rPr>
        <w:t xml:space="preserve">5. </w:t>
      </w:r>
      <w:r>
        <w:rPr>
          <w:rFonts w:hint="cs"/>
          <w:rtl/>
        </w:rPr>
        <w:t>הכניסה</w:t>
      </w:r>
      <w:r>
        <w:rPr>
          <w:rtl/>
        </w:rPr>
        <w:t xml:space="preserve"> למחנה צריפין</w:t>
      </w:r>
      <w:bookmarkEnd w:id="479"/>
    </w:p>
    <w:p w14:paraId="69D416D1" w14:textId="77777777" w:rsidR="00000000" w:rsidRDefault="000C6BB5">
      <w:pPr>
        <w:pStyle w:val="a0"/>
        <w:rPr>
          <w:rtl/>
        </w:rPr>
      </w:pPr>
    </w:p>
    <w:p w14:paraId="087C51A1" w14:textId="77777777" w:rsidR="00000000" w:rsidRDefault="000C6BB5">
      <w:pPr>
        <w:pStyle w:val="a0"/>
        <w:ind w:firstLine="0"/>
        <w:rPr>
          <w:bCs/>
          <w:u w:val="single"/>
        </w:rPr>
      </w:pPr>
      <w:bookmarkStart w:id="480" w:name="ESQ28249"/>
      <w:bookmarkEnd w:id="480"/>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4545113" w14:textId="77777777" w:rsidR="00000000" w:rsidRDefault="000C6BB5">
      <w:pPr>
        <w:pStyle w:val="a0"/>
        <w:ind w:firstLine="720"/>
      </w:pPr>
      <w:r>
        <w:rPr>
          <w:rtl/>
        </w:rPr>
        <w:t>ביום י"א בתמוז התשס"ד (30 ביוני 2004):</w:t>
      </w:r>
    </w:p>
    <w:p w14:paraId="51B71999" w14:textId="77777777" w:rsidR="00000000" w:rsidRDefault="000C6BB5">
      <w:pPr>
        <w:pStyle w:val="a0"/>
        <w:rPr>
          <w:rFonts w:hint="cs"/>
          <w:rtl/>
        </w:rPr>
      </w:pPr>
    </w:p>
    <w:p w14:paraId="785DD84C" w14:textId="77777777" w:rsidR="00000000" w:rsidRDefault="000C6BB5">
      <w:pPr>
        <w:pStyle w:val="a0"/>
        <w:ind w:firstLine="720"/>
        <w:rPr>
          <w:rFonts w:hint="cs"/>
        </w:rPr>
      </w:pPr>
      <w:r>
        <w:rPr>
          <w:rtl/>
        </w:rPr>
        <w:t xml:space="preserve">מקובלנה שהתקבלה בלשכתי הפרלמנטרית </w:t>
      </w:r>
      <w:r>
        <w:rPr>
          <w:rFonts w:hint="cs"/>
          <w:rtl/>
        </w:rPr>
        <w:t>ע</w:t>
      </w:r>
      <w:r>
        <w:rPr>
          <w:rtl/>
        </w:rPr>
        <w:t>ולה</w:t>
      </w:r>
      <w:r>
        <w:rPr>
          <w:rFonts w:hint="cs"/>
          <w:rtl/>
        </w:rPr>
        <w:t>,</w:t>
      </w:r>
      <w:r>
        <w:rPr>
          <w:rtl/>
        </w:rPr>
        <w:t xml:space="preserve"> כי הע</w:t>
      </w:r>
      <w:r>
        <w:rPr>
          <w:rFonts w:hint="cs"/>
          <w:rtl/>
        </w:rPr>
        <w:t>ומ</w:t>
      </w:r>
      <w:r>
        <w:rPr>
          <w:rtl/>
        </w:rPr>
        <w:t xml:space="preserve">ס וההתקהלות הקיימים בסמוך למחנה צריפין </w:t>
      </w:r>
      <w:r>
        <w:rPr>
          <w:rFonts w:hint="cs"/>
          <w:rtl/>
        </w:rPr>
        <w:t xml:space="preserve">- שער יפו - </w:t>
      </w:r>
      <w:r>
        <w:rPr>
          <w:rtl/>
        </w:rPr>
        <w:t>מהווים טרדה ואף סכנה לחיי אדם</w:t>
      </w:r>
      <w:r>
        <w:rPr>
          <w:rFonts w:hint="cs"/>
          <w:rtl/>
        </w:rPr>
        <w:t>.</w:t>
      </w:r>
    </w:p>
    <w:p w14:paraId="433FD405" w14:textId="77777777" w:rsidR="00000000" w:rsidRDefault="000C6BB5">
      <w:pPr>
        <w:pStyle w:val="a0"/>
        <w:ind w:firstLine="720"/>
      </w:pPr>
    </w:p>
    <w:p w14:paraId="02B599C3" w14:textId="77777777" w:rsidR="00000000" w:rsidRDefault="000C6BB5">
      <w:pPr>
        <w:pStyle w:val="a0"/>
        <w:ind w:firstLine="720"/>
      </w:pPr>
      <w:r>
        <w:rPr>
          <w:rFonts w:hint="cs"/>
          <w:rtl/>
        </w:rPr>
        <w:t>רצוני לשאול</w:t>
      </w:r>
      <w:r>
        <w:rPr>
          <w:rtl/>
        </w:rPr>
        <w:t>:</w:t>
      </w:r>
    </w:p>
    <w:p w14:paraId="0BD88E6E" w14:textId="77777777" w:rsidR="00000000" w:rsidRDefault="000C6BB5">
      <w:pPr>
        <w:pStyle w:val="a0"/>
        <w:ind w:firstLine="720"/>
      </w:pPr>
    </w:p>
    <w:p w14:paraId="0DDCDB79" w14:textId="77777777" w:rsidR="00000000" w:rsidRDefault="000C6BB5">
      <w:pPr>
        <w:pStyle w:val="a0"/>
        <w:ind w:firstLine="720"/>
        <w:rPr>
          <w:rFonts w:hint="cs"/>
          <w:rtl/>
        </w:rPr>
      </w:pPr>
      <w:r>
        <w:rPr>
          <w:rFonts w:hint="cs"/>
          <w:rtl/>
        </w:rPr>
        <w:t xml:space="preserve">1. </w:t>
      </w:r>
      <w:r>
        <w:rPr>
          <w:rtl/>
        </w:rPr>
        <w:t xml:space="preserve">כיצד </w:t>
      </w:r>
      <w:r>
        <w:rPr>
          <w:rFonts w:hint="cs"/>
          <w:rtl/>
        </w:rPr>
        <w:t>מ</w:t>
      </w:r>
      <w:r>
        <w:rPr>
          <w:rFonts w:hint="cs"/>
          <w:rtl/>
        </w:rPr>
        <w:t xml:space="preserve">טפל </w:t>
      </w:r>
      <w:r>
        <w:rPr>
          <w:rtl/>
        </w:rPr>
        <w:t>משרד הביטחון בבעיה</w:t>
      </w:r>
      <w:r>
        <w:rPr>
          <w:rFonts w:hint="cs"/>
          <w:rtl/>
        </w:rPr>
        <w:t>?</w:t>
      </w:r>
    </w:p>
    <w:p w14:paraId="6CDC5C54" w14:textId="77777777" w:rsidR="00000000" w:rsidRDefault="000C6BB5">
      <w:pPr>
        <w:pStyle w:val="a0"/>
        <w:ind w:firstLine="720"/>
        <w:rPr>
          <w:rtl/>
        </w:rPr>
      </w:pPr>
    </w:p>
    <w:p w14:paraId="5CCEF9FD" w14:textId="77777777" w:rsidR="00000000" w:rsidRDefault="000C6BB5">
      <w:pPr>
        <w:pStyle w:val="a0"/>
        <w:ind w:firstLine="720"/>
        <w:rPr>
          <w:rFonts w:hint="cs"/>
          <w:rtl/>
        </w:rPr>
      </w:pPr>
      <w:r>
        <w:rPr>
          <w:rFonts w:hint="cs"/>
          <w:rtl/>
        </w:rPr>
        <w:t xml:space="preserve">2. </w:t>
      </w:r>
      <w:r>
        <w:rPr>
          <w:rtl/>
        </w:rPr>
        <w:t xml:space="preserve">האם </w:t>
      </w:r>
      <w:r>
        <w:rPr>
          <w:rFonts w:hint="cs"/>
          <w:rtl/>
        </w:rPr>
        <w:t>יוקם</w:t>
      </w:r>
      <w:r>
        <w:rPr>
          <w:rtl/>
        </w:rPr>
        <w:t xml:space="preserve"> שער נוסף למחנה צריפין</w:t>
      </w:r>
      <w:r>
        <w:rPr>
          <w:rFonts w:hint="cs"/>
          <w:rtl/>
        </w:rPr>
        <w:t>?</w:t>
      </w:r>
    </w:p>
    <w:p w14:paraId="0B593DB3" w14:textId="77777777" w:rsidR="00000000" w:rsidRDefault="000C6BB5">
      <w:pPr>
        <w:pStyle w:val="a0"/>
        <w:ind w:firstLine="0"/>
        <w:rPr>
          <w:rFonts w:hint="cs"/>
          <w:rtl/>
        </w:rPr>
      </w:pPr>
    </w:p>
    <w:p w14:paraId="79A0A6E2" w14:textId="77777777" w:rsidR="00000000" w:rsidRDefault="000C6BB5">
      <w:pPr>
        <w:pStyle w:val="-"/>
        <w:rPr>
          <w:rtl/>
        </w:rPr>
      </w:pPr>
      <w:bookmarkStart w:id="481" w:name="FS000000464T02_08_2004_22_29_10C"/>
      <w:bookmarkStart w:id="482" w:name="FS000000464T02_08_2004_23_11_20C"/>
      <w:bookmarkEnd w:id="481"/>
      <w:bookmarkEnd w:id="482"/>
      <w:r>
        <w:rPr>
          <w:rtl/>
        </w:rPr>
        <w:t>סגן שר הביטחון זאב בוים:</w:t>
      </w:r>
    </w:p>
    <w:p w14:paraId="232F2869" w14:textId="77777777" w:rsidR="00000000" w:rsidRDefault="000C6BB5">
      <w:pPr>
        <w:pStyle w:val="a0"/>
        <w:ind w:firstLine="0"/>
        <w:rPr>
          <w:rFonts w:hint="cs"/>
          <w:rtl/>
        </w:rPr>
      </w:pPr>
    </w:p>
    <w:p w14:paraId="632E04CE" w14:textId="77777777" w:rsidR="00000000" w:rsidRDefault="000C6BB5">
      <w:pPr>
        <w:pStyle w:val="a0"/>
        <w:rPr>
          <w:rFonts w:hint="cs"/>
          <w:rtl/>
        </w:rPr>
      </w:pPr>
      <w:r>
        <w:rPr>
          <w:rFonts w:hint="cs"/>
          <w:rtl/>
        </w:rPr>
        <w:t>חבר הכנסת איתן, אדוני היושב-ראש, למחנה צריפין יש שלושה שערים: שער יפו, שער ראשון ושער ירושלים. בסמוך לשער יפו נמצא שער הכניסה לבית-החולים "אסף הרופא". צמידות שני שערים א</w:t>
      </w:r>
      <w:r>
        <w:rPr>
          <w:rFonts w:hint="cs"/>
          <w:rtl/>
        </w:rPr>
        <w:t xml:space="preserve">לו, לצד תשתית תחבורתית לא יעילה בנקודה זו, יוצרים עומסי תנועה בחלק מהיממה. </w:t>
      </w:r>
    </w:p>
    <w:p w14:paraId="777B49AB" w14:textId="77777777" w:rsidR="00000000" w:rsidRDefault="000C6BB5">
      <w:pPr>
        <w:pStyle w:val="a0"/>
        <w:rPr>
          <w:rFonts w:hint="cs"/>
          <w:rtl/>
        </w:rPr>
      </w:pPr>
    </w:p>
    <w:p w14:paraId="4FC62878" w14:textId="77777777" w:rsidR="00000000" w:rsidRDefault="000C6BB5">
      <w:pPr>
        <w:pStyle w:val="a0"/>
        <w:rPr>
          <w:rFonts w:hint="cs"/>
          <w:rtl/>
        </w:rPr>
      </w:pPr>
      <w:r>
        <w:rPr>
          <w:rFonts w:hint="cs"/>
          <w:rtl/>
        </w:rPr>
        <w:t xml:space="preserve">על מנת לצמצם את ממדי הבעיה נקבעו הסדרי תנועה בשער יפו לפי הפירוט הזה: בשעות העומס של הבוקר, בין 07:00 ל-09:00, התנועה לתוך המחנה הינה חד-סטרית. בנוסף, כלי רכב כבדים מורשים להיכנס </w:t>
      </w:r>
      <w:r>
        <w:rPr>
          <w:rFonts w:hint="cs"/>
          <w:rtl/>
        </w:rPr>
        <w:t>אך ורק דרך שער ירושלים. תנועת מבקרים לטקסי סיום בבה"דים מתבצעת אך ורק דרך שער ירושלים.</w:t>
      </w:r>
    </w:p>
    <w:p w14:paraId="000B6D79" w14:textId="77777777" w:rsidR="00000000" w:rsidRDefault="000C6BB5">
      <w:pPr>
        <w:pStyle w:val="a0"/>
        <w:rPr>
          <w:rFonts w:hint="cs"/>
          <w:rtl/>
        </w:rPr>
      </w:pPr>
    </w:p>
    <w:p w14:paraId="51736152" w14:textId="77777777" w:rsidR="00000000" w:rsidRDefault="000C6BB5">
      <w:pPr>
        <w:pStyle w:val="a0"/>
        <w:rPr>
          <w:rFonts w:hint="cs"/>
          <w:rtl/>
        </w:rPr>
      </w:pPr>
      <w:r>
        <w:rPr>
          <w:rFonts w:hint="cs"/>
          <w:rtl/>
        </w:rPr>
        <w:t>פתרון שורש לבעיה זו מחייב שינוי תוואי התחבורה. בית-החולים "אסף הרופא" מוביל את הנושא בשיתוף עם צה"ל, ואף קיימות תוכניות מאושרות הכוללות את הזזת שער יפו פנימה לתוך המחנה</w:t>
      </w:r>
      <w:r>
        <w:rPr>
          <w:rFonts w:hint="cs"/>
          <w:rtl/>
        </w:rPr>
        <w:t>, בניית כיכר והגדלת מספר הנתיבים. בשלב זה הפרויקט מונח על שולחן בית-החולים וממתין למימון ולאישורים.</w:t>
      </w:r>
    </w:p>
    <w:p w14:paraId="526960A1" w14:textId="77777777" w:rsidR="00000000" w:rsidRDefault="000C6BB5">
      <w:pPr>
        <w:pStyle w:val="a0"/>
        <w:rPr>
          <w:rFonts w:hint="cs"/>
          <w:rtl/>
        </w:rPr>
      </w:pPr>
    </w:p>
    <w:p w14:paraId="2FACDFCC" w14:textId="77777777" w:rsidR="00000000" w:rsidRDefault="000C6BB5">
      <w:pPr>
        <w:pStyle w:val="af1"/>
        <w:rPr>
          <w:rFonts w:hint="cs"/>
          <w:rtl/>
        </w:rPr>
      </w:pPr>
      <w:r>
        <w:rPr>
          <w:rtl/>
        </w:rPr>
        <w:t>היו"ר</w:t>
      </w:r>
      <w:r>
        <w:rPr>
          <w:rFonts w:hint="cs"/>
          <w:rtl/>
        </w:rPr>
        <w:t xml:space="preserve"> מיכאל נודלמן:</w:t>
      </w:r>
    </w:p>
    <w:p w14:paraId="161270C0" w14:textId="77777777" w:rsidR="00000000" w:rsidRDefault="000C6BB5">
      <w:pPr>
        <w:pStyle w:val="a0"/>
        <w:rPr>
          <w:rtl/>
        </w:rPr>
      </w:pPr>
    </w:p>
    <w:p w14:paraId="5C7C2ED8" w14:textId="77777777" w:rsidR="00000000" w:rsidRDefault="000C6BB5">
      <w:pPr>
        <w:pStyle w:val="a0"/>
        <w:rPr>
          <w:rFonts w:hint="cs"/>
          <w:rtl/>
        </w:rPr>
      </w:pPr>
      <w:r>
        <w:rPr>
          <w:rFonts w:hint="cs"/>
          <w:rtl/>
        </w:rPr>
        <w:t>שאלה נוספת, בבקשה.</w:t>
      </w:r>
    </w:p>
    <w:p w14:paraId="231DFE0B" w14:textId="77777777" w:rsidR="00000000" w:rsidRDefault="000C6BB5">
      <w:pPr>
        <w:pStyle w:val="af0"/>
        <w:rPr>
          <w:rFonts w:hint="cs"/>
          <w:rtl/>
        </w:rPr>
      </w:pPr>
    </w:p>
    <w:p w14:paraId="50A7C336" w14:textId="77777777" w:rsidR="00000000" w:rsidRDefault="000C6BB5">
      <w:pPr>
        <w:pStyle w:val="af0"/>
        <w:rPr>
          <w:rtl/>
        </w:rPr>
      </w:pPr>
      <w:r>
        <w:rPr>
          <w:rFonts w:hint="eastAsia"/>
          <w:rtl/>
        </w:rPr>
        <w:t>מיכאל</w:t>
      </w:r>
      <w:r>
        <w:rPr>
          <w:rtl/>
        </w:rPr>
        <w:t xml:space="preserve"> איתן (הליכוד):</w:t>
      </w:r>
    </w:p>
    <w:p w14:paraId="4EF8D8F1" w14:textId="77777777" w:rsidR="00000000" w:rsidRDefault="000C6BB5">
      <w:pPr>
        <w:pStyle w:val="a0"/>
        <w:rPr>
          <w:rFonts w:hint="cs"/>
          <w:rtl/>
        </w:rPr>
      </w:pPr>
    </w:p>
    <w:p w14:paraId="3BA765BA" w14:textId="77777777" w:rsidR="00000000" w:rsidRDefault="000C6BB5">
      <w:pPr>
        <w:pStyle w:val="a0"/>
        <w:rPr>
          <w:rFonts w:hint="cs"/>
          <w:rtl/>
        </w:rPr>
      </w:pPr>
      <w:r>
        <w:rPr>
          <w:rFonts w:hint="cs"/>
          <w:rtl/>
        </w:rPr>
        <w:t>אני מבין שהבעיה המרכזית היא בעיה של כסף, ממתינים למימון. מי אמור לגייס את הכסף הזה?</w:t>
      </w:r>
    </w:p>
    <w:p w14:paraId="1FF651AF" w14:textId="77777777" w:rsidR="00000000" w:rsidRDefault="000C6BB5">
      <w:pPr>
        <w:pStyle w:val="a0"/>
        <w:rPr>
          <w:rFonts w:hint="cs"/>
          <w:rtl/>
        </w:rPr>
      </w:pPr>
    </w:p>
    <w:p w14:paraId="47A87A7E" w14:textId="77777777" w:rsidR="00000000" w:rsidRDefault="000C6BB5">
      <w:pPr>
        <w:pStyle w:val="-"/>
        <w:rPr>
          <w:rtl/>
        </w:rPr>
      </w:pPr>
      <w:bookmarkStart w:id="483" w:name="FS000000464T02_08_2004_22_31_14C"/>
      <w:bookmarkStart w:id="484" w:name="FS000000464T02_08_2004_23_14_31C"/>
      <w:bookmarkEnd w:id="483"/>
      <w:bookmarkEnd w:id="484"/>
      <w:r>
        <w:rPr>
          <w:rtl/>
        </w:rPr>
        <w:t xml:space="preserve">סגן שר </w:t>
      </w:r>
      <w:r>
        <w:rPr>
          <w:rtl/>
        </w:rPr>
        <w:t>הביטחון זאב בוים:</w:t>
      </w:r>
    </w:p>
    <w:p w14:paraId="25701E66" w14:textId="77777777" w:rsidR="00000000" w:rsidRDefault="000C6BB5">
      <w:pPr>
        <w:pStyle w:val="a0"/>
        <w:ind w:firstLine="0"/>
        <w:rPr>
          <w:rFonts w:hint="cs"/>
          <w:rtl/>
        </w:rPr>
      </w:pPr>
    </w:p>
    <w:p w14:paraId="594AF4BD" w14:textId="77777777" w:rsidR="00000000" w:rsidRDefault="000C6BB5">
      <w:pPr>
        <w:pStyle w:val="a0"/>
        <w:rPr>
          <w:rFonts w:hint="cs"/>
          <w:rtl/>
        </w:rPr>
      </w:pPr>
      <w:r>
        <w:rPr>
          <w:rFonts w:hint="cs"/>
          <w:rtl/>
        </w:rPr>
        <w:t xml:space="preserve">לפי מה שאני מבין מהתשובה פה, זה קו-פרודוקציה של משרד הביטחון, הצבא, של בית-החולים "אסף הרופא" - אני מקווה שגם את משרד התחבורה ומע"צ אפשר לגייס לעניין. אבל, אני לא יכול להגיד לך במדויק. </w:t>
      </w:r>
    </w:p>
    <w:p w14:paraId="2B9BCDA7" w14:textId="77777777" w:rsidR="00000000" w:rsidRDefault="000C6BB5">
      <w:pPr>
        <w:pStyle w:val="a0"/>
        <w:ind w:firstLine="0"/>
        <w:rPr>
          <w:rFonts w:hint="cs"/>
          <w:rtl/>
        </w:rPr>
      </w:pPr>
    </w:p>
    <w:p w14:paraId="132D5517" w14:textId="77777777" w:rsidR="00000000" w:rsidRDefault="000C6BB5">
      <w:pPr>
        <w:pStyle w:val="af1"/>
        <w:rPr>
          <w:rFonts w:hint="cs"/>
          <w:rtl/>
        </w:rPr>
      </w:pPr>
      <w:bookmarkStart w:id="485" w:name="FS000000464T02_08_2004_22_32_09C"/>
      <w:bookmarkEnd w:id="485"/>
      <w:r>
        <w:rPr>
          <w:rtl/>
        </w:rPr>
        <w:t>היו"ר</w:t>
      </w:r>
      <w:r>
        <w:rPr>
          <w:rFonts w:hint="cs"/>
          <w:rtl/>
        </w:rPr>
        <w:t xml:space="preserve"> מיכאל נודלמן:</w:t>
      </w:r>
    </w:p>
    <w:p w14:paraId="4D260987" w14:textId="77777777" w:rsidR="00000000" w:rsidRDefault="000C6BB5">
      <w:pPr>
        <w:pStyle w:val="a0"/>
        <w:rPr>
          <w:rtl/>
        </w:rPr>
      </w:pPr>
    </w:p>
    <w:p w14:paraId="47486665" w14:textId="77777777" w:rsidR="00000000" w:rsidRDefault="000C6BB5">
      <w:pPr>
        <w:pStyle w:val="a0"/>
        <w:rPr>
          <w:rFonts w:hint="cs"/>
          <w:rtl/>
        </w:rPr>
      </w:pPr>
      <w:r>
        <w:rPr>
          <w:rFonts w:hint="cs"/>
          <w:rtl/>
        </w:rPr>
        <w:t>שאילתא מס' 1909, של חברת הכנס</w:t>
      </w:r>
      <w:r>
        <w:rPr>
          <w:rFonts w:hint="cs"/>
          <w:rtl/>
        </w:rPr>
        <w:t>ת רוחמה אברהם: רדאר לגילוי מנהרות.</w:t>
      </w:r>
    </w:p>
    <w:p w14:paraId="3F8D0F2D" w14:textId="77777777" w:rsidR="00000000" w:rsidRDefault="000C6BB5">
      <w:pPr>
        <w:pStyle w:val="a0"/>
        <w:rPr>
          <w:rFonts w:hint="cs"/>
          <w:rtl/>
        </w:rPr>
      </w:pPr>
    </w:p>
    <w:p w14:paraId="218C0D10" w14:textId="77777777" w:rsidR="00000000" w:rsidRDefault="000C6BB5">
      <w:pPr>
        <w:pStyle w:val="a1"/>
        <w:jc w:val="center"/>
        <w:rPr>
          <w:rtl/>
        </w:rPr>
      </w:pPr>
      <w:bookmarkStart w:id="486" w:name="CQ29843FI0029843T02_08_2004_23_16_50"/>
      <w:bookmarkStart w:id="487" w:name="_Toc100311787"/>
      <w:bookmarkEnd w:id="486"/>
      <w:r>
        <w:rPr>
          <w:rtl/>
        </w:rPr>
        <w:t xml:space="preserve">1909. </w:t>
      </w:r>
      <w:r>
        <w:rPr>
          <w:rFonts w:hint="cs"/>
          <w:rtl/>
        </w:rPr>
        <w:t>שימוש במכ"ם</w:t>
      </w:r>
      <w:r>
        <w:rPr>
          <w:rtl/>
        </w:rPr>
        <w:t xml:space="preserve"> לגילוי מנהרות</w:t>
      </w:r>
      <w:bookmarkEnd w:id="487"/>
    </w:p>
    <w:p w14:paraId="14DDDEE1" w14:textId="77777777" w:rsidR="00000000" w:rsidRDefault="000C6BB5">
      <w:pPr>
        <w:pStyle w:val="a0"/>
        <w:rPr>
          <w:rFonts w:hint="cs"/>
          <w:rtl/>
        </w:rPr>
      </w:pPr>
    </w:p>
    <w:p w14:paraId="1EBC1CD5" w14:textId="77777777" w:rsidR="00000000" w:rsidRDefault="000C6BB5">
      <w:pPr>
        <w:pStyle w:val="a0"/>
        <w:ind w:firstLine="0"/>
        <w:rPr>
          <w:bCs/>
          <w:u w:val="single"/>
        </w:rPr>
      </w:pPr>
      <w:bookmarkStart w:id="488" w:name="ESQ29843"/>
      <w:bookmarkEnd w:id="488"/>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1AAC89C" w14:textId="77777777" w:rsidR="00000000" w:rsidRDefault="000C6BB5">
      <w:pPr>
        <w:pStyle w:val="a0"/>
        <w:ind w:firstLine="720"/>
      </w:pPr>
      <w:r>
        <w:rPr>
          <w:rtl/>
        </w:rPr>
        <w:t>ביום ג' באב התשס"ד (21 ביולי 2004):</w:t>
      </w:r>
    </w:p>
    <w:p w14:paraId="7FDEC91B" w14:textId="77777777" w:rsidR="00000000" w:rsidRDefault="000C6BB5">
      <w:pPr>
        <w:pStyle w:val="a0"/>
        <w:rPr>
          <w:rFonts w:hint="cs"/>
          <w:rtl/>
        </w:rPr>
      </w:pPr>
    </w:p>
    <w:p w14:paraId="20D6191B" w14:textId="77777777" w:rsidR="00000000" w:rsidRDefault="000C6BB5">
      <w:pPr>
        <w:pStyle w:val="a0"/>
        <w:ind w:firstLine="720"/>
        <w:rPr>
          <w:rFonts w:hint="cs"/>
        </w:rPr>
      </w:pPr>
      <w:r>
        <w:rPr>
          <w:rtl/>
        </w:rPr>
        <w:t xml:space="preserve">לאחרונה, בעקבות התעצמות בעיית מנהרות המחבלים ופיגוע מנהרת התופת במוצב </w:t>
      </w:r>
      <w:r>
        <w:rPr>
          <w:rFonts w:hint="cs"/>
          <w:rtl/>
        </w:rPr>
        <w:t>"</w:t>
      </w:r>
      <w:r>
        <w:rPr>
          <w:rtl/>
        </w:rPr>
        <w:t>אורחן</w:t>
      </w:r>
      <w:r>
        <w:rPr>
          <w:rFonts w:hint="cs"/>
          <w:rtl/>
        </w:rPr>
        <w:t>"</w:t>
      </w:r>
      <w:r>
        <w:rPr>
          <w:rtl/>
        </w:rPr>
        <w:t xml:space="preserve"> שברצועת</w:t>
      </w:r>
      <w:r>
        <w:rPr>
          <w:rFonts w:hint="cs"/>
          <w:rtl/>
        </w:rPr>
        <w:t>-</w:t>
      </w:r>
      <w:r>
        <w:rPr>
          <w:rtl/>
        </w:rPr>
        <w:t>עזה, הועלתה על</w:t>
      </w:r>
      <w:r>
        <w:rPr>
          <w:rFonts w:hint="cs"/>
          <w:rtl/>
        </w:rPr>
        <w:t>-</w:t>
      </w:r>
      <w:r>
        <w:rPr>
          <w:rtl/>
        </w:rPr>
        <w:t>ידי מומ</w:t>
      </w:r>
      <w:r>
        <w:rPr>
          <w:rtl/>
        </w:rPr>
        <w:t xml:space="preserve">חים האפשרות לשימוש במכשיר רדאר, </w:t>
      </w:r>
      <w:r>
        <w:t>GPR</w:t>
      </w:r>
      <w:r>
        <w:rPr>
          <w:rtl/>
        </w:rPr>
        <w:t>, לצורך איתור המנהרות. עלות המכשיר כ</w:t>
      </w:r>
      <w:r>
        <w:rPr>
          <w:rFonts w:hint="cs"/>
          <w:rtl/>
        </w:rPr>
        <w:t>-</w:t>
      </w:r>
      <w:r>
        <w:rPr>
          <w:rtl/>
        </w:rPr>
        <w:t>10,000</w:t>
      </w:r>
      <w:r>
        <w:rPr>
          <w:rFonts w:hint="cs"/>
          <w:rtl/>
        </w:rPr>
        <w:t xml:space="preserve"> דולר.</w:t>
      </w:r>
    </w:p>
    <w:p w14:paraId="508DE3DE" w14:textId="77777777" w:rsidR="00000000" w:rsidRDefault="000C6BB5">
      <w:pPr>
        <w:pStyle w:val="a0"/>
        <w:ind w:firstLine="720"/>
      </w:pPr>
    </w:p>
    <w:p w14:paraId="6E6BAB4A" w14:textId="77777777" w:rsidR="00000000" w:rsidRDefault="000C6BB5">
      <w:pPr>
        <w:pStyle w:val="a0"/>
        <w:ind w:firstLine="720"/>
      </w:pPr>
      <w:r>
        <w:rPr>
          <w:rFonts w:hint="cs"/>
          <w:rtl/>
        </w:rPr>
        <w:t>רצוני לשאול</w:t>
      </w:r>
      <w:r>
        <w:rPr>
          <w:rtl/>
        </w:rPr>
        <w:t>:</w:t>
      </w:r>
    </w:p>
    <w:p w14:paraId="33972873" w14:textId="77777777" w:rsidR="00000000" w:rsidRDefault="000C6BB5">
      <w:pPr>
        <w:pStyle w:val="a0"/>
        <w:ind w:firstLine="720"/>
      </w:pPr>
    </w:p>
    <w:p w14:paraId="48F79347" w14:textId="77777777" w:rsidR="00000000" w:rsidRDefault="000C6BB5">
      <w:pPr>
        <w:pStyle w:val="a0"/>
        <w:ind w:firstLine="720"/>
        <w:rPr>
          <w:rtl/>
        </w:rPr>
      </w:pPr>
      <w:r>
        <w:rPr>
          <w:rFonts w:hint="cs"/>
          <w:rtl/>
        </w:rPr>
        <w:t xml:space="preserve">1. </w:t>
      </w:r>
      <w:r>
        <w:rPr>
          <w:rtl/>
        </w:rPr>
        <w:t>האם כוחות הב</w:t>
      </w:r>
      <w:r>
        <w:rPr>
          <w:rFonts w:hint="cs"/>
          <w:rtl/>
        </w:rPr>
        <w:t>י</w:t>
      </w:r>
      <w:r>
        <w:rPr>
          <w:rtl/>
        </w:rPr>
        <w:t xml:space="preserve">טחון </w:t>
      </w:r>
      <w:r>
        <w:rPr>
          <w:rFonts w:hint="cs"/>
          <w:rtl/>
        </w:rPr>
        <w:t xml:space="preserve">משתמשים </w:t>
      </w:r>
      <w:r>
        <w:rPr>
          <w:rtl/>
        </w:rPr>
        <w:t>במכשיר שכזה?</w:t>
      </w:r>
    </w:p>
    <w:p w14:paraId="5CD9D9EA" w14:textId="77777777" w:rsidR="00000000" w:rsidRDefault="000C6BB5">
      <w:pPr>
        <w:pStyle w:val="a0"/>
        <w:ind w:firstLine="720"/>
        <w:rPr>
          <w:rtl/>
        </w:rPr>
      </w:pPr>
    </w:p>
    <w:p w14:paraId="2C89DF05" w14:textId="77777777" w:rsidR="00000000" w:rsidRDefault="000C6BB5">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האם נשקלת האפשרות לעשות בו שימוש?</w:t>
      </w:r>
    </w:p>
    <w:p w14:paraId="403D83B4" w14:textId="77777777" w:rsidR="00000000" w:rsidRDefault="000C6BB5">
      <w:pPr>
        <w:pStyle w:val="a0"/>
        <w:rPr>
          <w:rFonts w:hint="cs"/>
          <w:rtl/>
        </w:rPr>
      </w:pPr>
    </w:p>
    <w:p w14:paraId="12F275C6" w14:textId="77777777" w:rsidR="00000000" w:rsidRDefault="000C6BB5">
      <w:pPr>
        <w:pStyle w:val="-"/>
        <w:rPr>
          <w:rtl/>
        </w:rPr>
      </w:pPr>
      <w:bookmarkStart w:id="489" w:name="FS000000464T02_08_2004_23_16_58C"/>
      <w:bookmarkEnd w:id="489"/>
      <w:r>
        <w:rPr>
          <w:rtl/>
        </w:rPr>
        <w:t>סגן שר הביטחון זאב בוים:</w:t>
      </w:r>
    </w:p>
    <w:p w14:paraId="7A9CD730" w14:textId="77777777" w:rsidR="00000000" w:rsidRDefault="000C6BB5">
      <w:pPr>
        <w:pStyle w:val="a0"/>
        <w:ind w:firstLine="0"/>
        <w:rPr>
          <w:rFonts w:hint="cs"/>
          <w:rtl/>
        </w:rPr>
      </w:pPr>
    </w:p>
    <w:p w14:paraId="6DF8375C" w14:textId="77777777" w:rsidR="00000000" w:rsidRDefault="000C6BB5">
      <w:pPr>
        <w:pStyle w:val="a0"/>
        <w:rPr>
          <w:rFonts w:hint="cs"/>
          <w:rtl/>
        </w:rPr>
      </w:pPr>
      <w:r>
        <w:rPr>
          <w:rFonts w:hint="cs"/>
          <w:rtl/>
        </w:rPr>
        <w:t xml:space="preserve">אדוני היושב-ראש, חברת הכנסת רוחמה אברהם, </w:t>
      </w:r>
      <w:r>
        <w:rPr>
          <w:rFonts w:hint="cs"/>
          <w:rtl/>
        </w:rPr>
        <w:t xml:space="preserve">לגבי שימוש במכ"ם חודר קרקע לגילוי מנהרות: במהלך השנים האחרונות נבחנו כמה מכשירים מסוג מכ"ם חודר קרקע, </w:t>
      </w:r>
      <w:r>
        <w:rPr>
          <w:rFonts w:hint="cs"/>
        </w:rPr>
        <w:t>GPR</w:t>
      </w:r>
      <w:r>
        <w:rPr>
          <w:rFonts w:hint="cs"/>
          <w:rtl/>
        </w:rPr>
        <w:t>, של יצרנים ממדינות שונות. שיטת הגילוי מבוססת על שידור גלים אלקטרו-מגנטיים לקרקע. קליטת ההחזר מאפשרת לגלות חללים או עצמים בתוך הקרקע. ממצאי הבדיקות מעל</w:t>
      </w:r>
      <w:r>
        <w:rPr>
          <w:rFonts w:hint="cs"/>
          <w:rtl/>
        </w:rPr>
        <w:t>ים, כי המכ"ם מאפשר גילוי חללים שנחפרו בעומק רדוד של עד כ-5 מטרים בלבד, וזאת בתנאי שהקרקע אחידה והומוגנית בהרכבה.</w:t>
      </w:r>
    </w:p>
    <w:p w14:paraId="6670A60D" w14:textId="77777777" w:rsidR="00000000" w:rsidRDefault="000C6BB5">
      <w:pPr>
        <w:pStyle w:val="a0"/>
        <w:rPr>
          <w:rFonts w:hint="cs"/>
          <w:rtl/>
        </w:rPr>
      </w:pPr>
    </w:p>
    <w:p w14:paraId="0A9F34A4" w14:textId="77777777" w:rsidR="00000000" w:rsidRDefault="000C6BB5">
      <w:pPr>
        <w:pStyle w:val="a0"/>
        <w:rPr>
          <w:rFonts w:hint="cs"/>
          <w:rtl/>
        </w:rPr>
      </w:pPr>
      <w:r>
        <w:rPr>
          <w:rFonts w:hint="cs"/>
          <w:rtl/>
        </w:rPr>
        <w:t xml:space="preserve">לאור האיום שעמו אנו נדרשים להתמודד - עומקים שכיחים שנעים בין 8 מטרים ל-15 מטרים, אני לא מדבר על מנהרות, יש גם עמוקות יותר, ובקרקע לא הומוגנית </w:t>
      </w:r>
      <w:r>
        <w:rPr>
          <w:rFonts w:hint="cs"/>
          <w:rtl/>
        </w:rPr>
        <w:t>המופרעת מפיצוצים - המערכת הנ"ל לא נמצאה מתאימה לייעוד הזה. עם זאת, אנו בודקים בימים אלה מכ"ם דומה לאיתור מנהרות תופת בעומק רדוד, מתוך כוונה לבחון את הפוטנציאל של טכנולוגיה זו במתארים נוספים או קלים יותר.</w:t>
      </w:r>
    </w:p>
    <w:p w14:paraId="18B32AFB" w14:textId="77777777" w:rsidR="00000000" w:rsidRDefault="000C6BB5">
      <w:pPr>
        <w:pStyle w:val="a0"/>
        <w:ind w:firstLine="0"/>
        <w:rPr>
          <w:rFonts w:hint="cs"/>
          <w:rtl/>
        </w:rPr>
      </w:pPr>
    </w:p>
    <w:p w14:paraId="2C84A9E3" w14:textId="77777777" w:rsidR="00000000" w:rsidRDefault="000C6BB5">
      <w:pPr>
        <w:pStyle w:val="af0"/>
        <w:rPr>
          <w:rtl/>
        </w:rPr>
      </w:pPr>
      <w:r>
        <w:rPr>
          <w:rFonts w:hint="eastAsia"/>
          <w:rtl/>
        </w:rPr>
        <w:t>רוחמה</w:t>
      </w:r>
      <w:r>
        <w:rPr>
          <w:rtl/>
        </w:rPr>
        <w:t xml:space="preserve"> אברהם (הליכוד):</w:t>
      </w:r>
    </w:p>
    <w:p w14:paraId="787646F9" w14:textId="77777777" w:rsidR="00000000" w:rsidRDefault="000C6BB5">
      <w:pPr>
        <w:pStyle w:val="a0"/>
        <w:ind w:firstLine="0"/>
        <w:rPr>
          <w:rFonts w:hint="cs"/>
          <w:rtl/>
        </w:rPr>
      </w:pPr>
    </w:p>
    <w:p w14:paraId="6C8DB2AB" w14:textId="77777777" w:rsidR="00000000" w:rsidRDefault="000C6BB5">
      <w:pPr>
        <w:pStyle w:val="a0"/>
        <w:rPr>
          <w:rFonts w:hint="cs"/>
          <w:rtl/>
        </w:rPr>
      </w:pPr>
      <w:r>
        <w:rPr>
          <w:rFonts w:hint="cs"/>
          <w:rtl/>
        </w:rPr>
        <w:t xml:space="preserve">אני מאחלת לשר הביטחון הצלחה </w:t>
      </w:r>
      <w:r>
        <w:rPr>
          <w:rFonts w:hint="cs"/>
          <w:rtl/>
        </w:rPr>
        <w:t>רבה בפעילות הזאת.</w:t>
      </w:r>
    </w:p>
    <w:p w14:paraId="130C3FD6" w14:textId="77777777" w:rsidR="00000000" w:rsidRDefault="000C6BB5">
      <w:pPr>
        <w:pStyle w:val="a0"/>
        <w:ind w:firstLine="0"/>
        <w:rPr>
          <w:rFonts w:hint="cs"/>
          <w:rtl/>
        </w:rPr>
      </w:pPr>
    </w:p>
    <w:p w14:paraId="57F9B601" w14:textId="77777777" w:rsidR="00000000" w:rsidRDefault="000C6BB5">
      <w:pPr>
        <w:pStyle w:val="a"/>
        <w:rPr>
          <w:rFonts w:hint="cs"/>
          <w:rtl/>
        </w:rPr>
      </w:pPr>
      <w:bookmarkStart w:id="490" w:name="FS000000464T02_08_2004_22_51_59"/>
      <w:bookmarkStart w:id="491" w:name="_Toc100311788"/>
      <w:bookmarkEnd w:id="490"/>
      <w:r>
        <w:rPr>
          <w:rFonts w:hint="cs"/>
          <w:rtl/>
        </w:rPr>
        <w:t xml:space="preserve">סגן שר הביטחון </w:t>
      </w:r>
      <w:r>
        <w:rPr>
          <w:rFonts w:hint="eastAsia"/>
          <w:rtl/>
        </w:rPr>
        <w:t>זאב</w:t>
      </w:r>
      <w:r>
        <w:rPr>
          <w:rtl/>
        </w:rPr>
        <w:t xml:space="preserve"> בוים</w:t>
      </w:r>
      <w:r>
        <w:rPr>
          <w:rFonts w:hint="cs"/>
          <w:rtl/>
        </w:rPr>
        <w:t>:</w:t>
      </w:r>
      <w:bookmarkEnd w:id="491"/>
    </w:p>
    <w:p w14:paraId="21C82639" w14:textId="77777777" w:rsidR="00000000" w:rsidRDefault="000C6BB5">
      <w:pPr>
        <w:pStyle w:val="a0"/>
        <w:rPr>
          <w:rFonts w:hint="cs"/>
          <w:rtl/>
        </w:rPr>
      </w:pPr>
    </w:p>
    <w:p w14:paraId="166F14BA" w14:textId="77777777" w:rsidR="00000000" w:rsidRDefault="000C6BB5">
      <w:pPr>
        <w:pStyle w:val="a0"/>
        <w:rPr>
          <w:rFonts w:hint="cs"/>
          <w:rtl/>
        </w:rPr>
      </w:pPr>
      <w:r>
        <w:rPr>
          <w:rFonts w:hint="cs"/>
          <w:rtl/>
        </w:rPr>
        <w:t>יש גם עוד הרבה רעיונות אחרים.</w:t>
      </w:r>
    </w:p>
    <w:p w14:paraId="3E7AEA01" w14:textId="77777777" w:rsidR="00000000" w:rsidRDefault="000C6BB5">
      <w:pPr>
        <w:pStyle w:val="a0"/>
        <w:rPr>
          <w:rFonts w:hint="cs"/>
          <w:rtl/>
        </w:rPr>
      </w:pPr>
    </w:p>
    <w:p w14:paraId="0C6FF851" w14:textId="77777777" w:rsidR="00000000" w:rsidRDefault="000C6BB5">
      <w:pPr>
        <w:pStyle w:val="af1"/>
        <w:rPr>
          <w:rtl/>
        </w:rPr>
      </w:pPr>
      <w:r>
        <w:rPr>
          <w:rtl/>
        </w:rPr>
        <w:t>היו"ר מיכאל נודלמן:</w:t>
      </w:r>
    </w:p>
    <w:p w14:paraId="3E95E7A2" w14:textId="77777777" w:rsidR="00000000" w:rsidRDefault="000C6BB5">
      <w:pPr>
        <w:pStyle w:val="a0"/>
        <w:ind w:firstLine="0"/>
        <w:rPr>
          <w:rFonts w:hint="cs"/>
          <w:rtl/>
        </w:rPr>
      </w:pPr>
    </w:p>
    <w:p w14:paraId="17E41223" w14:textId="77777777" w:rsidR="00000000" w:rsidRDefault="000C6BB5">
      <w:pPr>
        <w:pStyle w:val="a0"/>
        <w:ind w:firstLine="0"/>
        <w:rPr>
          <w:rFonts w:hint="cs"/>
          <w:rtl/>
        </w:rPr>
      </w:pPr>
      <w:r>
        <w:rPr>
          <w:rFonts w:hint="cs"/>
          <w:rtl/>
        </w:rPr>
        <w:tab/>
        <w:t xml:space="preserve">תודה רבה לסגן שר הביטחון. </w:t>
      </w:r>
      <w:bookmarkStart w:id="492" w:name="CS31294FI0031294T02_08_2004_22_53_10"/>
      <w:bookmarkEnd w:id="492"/>
      <w:r>
        <w:rPr>
          <w:rFonts w:hint="cs"/>
          <w:rtl/>
        </w:rPr>
        <w:t>אנו עוברים לשאילתות ותשובות לשרת החינוך, התרבות והספורט.</w:t>
      </w:r>
    </w:p>
    <w:p w14:paraId="23988BDA" w14:textId="77777777" w:rsidR="00000000" w:rsidRDefault="000C6BB5">
      <w:pPr>
        <w:pStyle w:val="a0"/>
        <w:ind w:firstLine="0"/>
        <w:rPr>
          <w:rFonts w:hint="cs"/>
          <w:rtl/>
        </w:rPr>
      </w:pPr>
    </w:p>
    <w:p w14:paraId="2E39FA72" w14:textId="77777777" w:rsidR="00000000" w:rsidRDefault="000C6BB5">
      <w:pPr>
        <w:pStyle w:val="a1"/>
        <w:jc w:val="center"/>
        <w:rPr>
          <w:rFonts w:hint="cs"/>
          <w:rtl/>
        </w:rPr>
      </w:pPr>
      <w:bookmarkStart w:id="493" w:name="CQ26117FI0026117T02_08_2004_22_54_16"/>
      <w:bookmarkStart w:id="494" w:name="_Toc100311789"/>
      <w:bookmarkEnd w:id="493"/>
      <w:r>
        <w:rPr>
          <w:rtl/>
        </w:rPr>
        <w:t xml:space="preserve">1526. מעמדן של גננות </w:t>
      </w:r>
      <w:r>
        <w:rPr>
          <w:rFonts w:hint="cs"/>
          <w:rtl/>
        </w:rPr>
        <w:t>ברשתות פרטיות</w:t>
      </w:r>
      <w:bookmarkEnd w:id="494"/>
    </w:p>
    <w:p w14:paraId="0149AF80" w14:textId="77777777" w:rsidR="00000000" w:rsidRDefault="000C6BB5">
      <w:pPr>
        <w:pStyle w:val="a0"/>
        <w:rPr>
          <w:rFonts w:hint="cs"/>
          <w:rtl/>
        </w:rPr>
      </w:pPr>
    </w:p>
    <w:p w14:paraId="02DE6AF0" w14:textId="77777777" w:rsidR="00000000" w:rsidRDefault="000C6BB5">
      <w:pPr>
        <w:pStyle w:val="a0"/>
        <w:ind w:firstLine="0"/>
        <w:rPr>
          <w:bCs/>
          <w:u w:val="single"/>
        </w:rPr>
      </w:pPr>
      <w:bookmarkStart w:id="495" w:name="ESQ26117"/>
      <w:bookmarkEnd w:id="495"/>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 xml:space="preserve">החינוך, </w:t>
      </w:r>
      <w:r>
        <w:rPr>
          <w:bCs/>
          <w:u w:val="single"/>
          <w:rtl/>
        </w:rPr>
        <w:t>התרבות והספורט</w:t>
      </w:r>
    </w:p>
    <w:p w14:paraId="29B93DD3" w14:textId="77777777" w:rsidR="00000000" w:rsidRDefault="000C6BB5">
      <w:pPr>
        <w:pStyle w:val="a0"/>
        <w:ind w:firstLine="720"/>
        <w:rPr>
          <w:rFonts w:hint="cs"/>
          <w:rtl/>
        </w:rPr>
      </w:pPr>
      <w:r>
        <w:rPr>
          <w:rtl/>
        </w:rPr>
        <w:t xml:space="preserve"> ביום ה' בסיוון התשס"ד (25 במאי 2004):</w:t>
      </w:r>
    </w:p>
    <w:p w14:paraId="42859550" w14:textId="77777777" w:rsidR="00000000" w:rsidRDefault="000C6BB5">
      <w:pPr>
        <w:pStyle w:val="a0"/>
      </w:pPr>
    </w:p>
    <w:p w14:paraId="19BDFE76" w14:textId="77777777" w:rsidR="00000000" w:rsidRDefault="000C6BB5">
      <w:pPr>
        <w:pStyle w:val="a0"/>
        <w:ind w:firstLine="720"/>
      </w:pPr>
      <w:r>
        <w:rPr>
          <w:rFonts w:hint="cs"/>
          <w:rtl/>
        </w:rPr>
        <w:t>חלק מה</w:t>
      </w:r>
      <w:r>
        <w:rPr>
          <w:rtl/>
        </w:rPr>
        <w:t>גננות ה</w:t>
      </w:r>
      <w:r>
        <w:rPr>
          <w:rFonts w:hint="cs"/>
          <w:rtl/>
        </w:rPr>
        <w:t>עובדות</w:t>
      </w:r>
      <w:r>
        <w:rPr>
          <w:rtl/>
        </w:rPr>
        <w:t xml:space="preserve"> בג</w:t>
      </w:r>
      <w:r>
        <w:rPr>
          <w:rFonts w:hint="cs"/>
          <w:rtl/>
        </w:rPr>
        <w:t>נ</w:t>
      </w:r>
      <w:r>
        <w:rPr>
          <w:rtl/>
        </w:rPr>
        <w:t>י</w:t>
      </w:r>
      <w:r>
        <w:rPr>
          <w:rFonts w:hint="cs"/>
          <w:rtl/>
        </w:rPr>
        <w:t>-</w:t>
      </w:r>
      <w:r>
        <w:rPr>
          <w:rtl/>
        </w:rPr>
        <w:t xml:space="preserve">ילדים </w:t>
      </w:r>
      <w:r>
        <w:rPr>
          <w:rFonts w:hint="cs"/>
          <w:rtl/>
        </w:rPr>
        <w:t xml:space="preserve">הנמצאים </w:t>
      </w:r>
      <w:r>
        <w:rPr>
          <w:rtl/>
        </w:rPr>
        <w:t xml:space="preserve">בבעלות </w:t>
      </w:r>
      <w:r>
        <w:rPr>
          <w:rFonts w:hint="cs"/>
          <w:rtl/>
        </w:rPr>
        <w:t>של רשתות פרטיות,</w:t>
      </w:r>
      <w:r>
        <w:rPr>
          <w:rtl/>
        </w:rPr>
        <w:t xml:space="preserve"> מוגדרות כעובדות משרד החינוך.</w:t>
      </w:r>
    </w:p>
    <w:p w14:paraId="28D7AF50" w14:textId="77777777" w:rsidR="00000000" w:rsidRDefault="000C6BB5">
      <w:pPr>
        <w:pStyle w:val="a0"/>
        <w:ind w:firstLine="720"/>
      </w:pPr>
    </w:p>
    <w:p w14:paraId="756D5D9C" w14:textId="77777777" w:rsidR="00000000" w:rsidRDefault="000C6BB5">
      <w:pPr>
        <w:pStyle w:val="a0"/>
        <w:ind w:firstLine="720"/>
      </w:pPr>
      <w:r>
        <w:rPr>
          <w:rFonts w:hint="cs"/>
          <w:rtl/>
        </w:rPr>
        <w:t>רצוני לשאול</w:t>
      </w:r>
      <w:r>
        <w:rPr>
          <w:rtl/>
        </w:rPr>
        <w:t>:</w:t>
      </w:r>
    </w:p>
    <w:p w14:paraId="7FAD29CC" w14:textId="77777777" w:rsidR="00000000" w:rsidRDefault="000C6BB5">
      <w:pPr>
        <w:pStyle w:val="a0"/>
        <w:ind w:firstLine="720"/>
      </w:pPr>
    </w:p>
    <w:p w14:paraId="31296854" w14:textId="77777777" w:rsidR="00000000" w:rsidRDefault="000C6BB5">
      <w:pPr>
        <w:pStyle w:val="a0"/>
        <w:ind w:firstLine="720"/>
        <w:rPr>
          <w:rFonts w:hint="cs"/>
          <w:rtl/>
        </w:rPr>
      </w:pPr>
      <w:r>
        <w:rPr>
          <w:rFonts w:hint="cs"/>
          <w:rtl/>
        </w:rPr>
        <w:t xml:space="preserve">1. </w:t>
      </w:r>
      <w:r>
        <w:rPr>
          <w:rtl/>
        </w:rPr>
        <w:t>מלבד הגננות העובדות בגנים</w:t>
      </w:r>
      <w:r>
        <w:rPr>
          <w:rFonts w:hint="cs"/>
          <w:rtl/>
        </w:rPr>
        <w:t xml:space="preserve"> הנמצאים בבעלות </w:t>
      </w:r>
      <w:r>
        <w:rPr>
          <w:rtl/>
        </w:rPr>
        <w:t>הרשויות המקומיות</w:t>
      </w:r>
      <w:r>
        <w:rPr>
          <w:rFonts w:hint="cs"/>
          <w:rtl/>
        </w:rPr>
        <w:t xml:space="preserve">, </w:t>
      </w:r>
      <w:r>
        <w:rPr>
          <w:rtl/>
        </w:rPr>
        <w:t>בא</w:t>
      </w:r>
      <w:r>
        <w:rPr>
          <w:rFonts w:hint="cs"/>
          <w:rtl/>
        </w:rPr>
        <w:t>י</w:t>
      </w:r>
      <w:r>
        <w:rPr>
          <w:rtl/>
        </w:rPr>
        <w:t xml:space="preserve">לו רשתות חינוך </w:t>
      </w:r>
      <w:r>
        <w:rPr>
          <w:rFonts w:hint="cs"/>
          <w:rtl/>
        </w:rPr>
        <w:t xml:space="preserve">או בעלויות </w:t>
      </w:r>
      <w:r>
        <w:rPr>
          <w:rtl/>
        </w:rPr>
        <w:t>מדו</w:t>
      </w:r>
      <w:r>
        <w:rPr>
          <w:rtl/>
        </w:rPr>
        <w:t xml:space="preserve">בר? </w:t>
      </w:r>
    </w:p>
    <w:p w14:paraId="1C9423AD" w14:textId="77777777" w:rsidR="00000000" w:rsidRDefault="000C6BB5">
      <w:pPr>
        <w:pStyle w:val="a0"/>
        <w:ind w:firstLine="720"/>
        <w:rPr>
          <w:rFonts w:hint="cs"/>
          <w:rtl/>
        </w:rPr>
      </w:pPr>
    </w:p>
    <w:p w14:paraId="7A29706C" w14:textId="77777777" w:rsidR="00000000" w:rsidRDefault="000C6BB5">
      <w:pPr>
        <w:pStyle w:val="a0"/>
        <w:ind w:firstLine="720"/>
        <w:rPr>
          <w:rtl/>
        </w:rPr>
      </w:pPr>
      <w:r>
        <w:rPr>
          <w:rFonts w:hint="cs"/>
          <w:rtl/>
        </w:rPr>
        <w:t xml:space="preserve">2. </w:t>
      </w:r>
      <w:r>
        <w:rPr>
          <w:rtl/>
        </w:rPr>
        <w:t xml:space="preserve">מה </w:t>
      </w:r>
      <w:r>
        <w:rPr>
          <w:rFonts w:hint="cs"/>
          <w:rtl/>
        </w:rPr>
        <w:t xml:space="preserve">הוא </w:t>
      </w:r>
      <w:r>
        <w:rPr>
          <w:rtl/>
        </w:rPr>
        <w:t>מספר הגננות העובדות ברשתות אלו?</w:t>
      </w:r>
    </w:p>
    <w:p w14:paraId="22CAD181" w14:textId="77777777" w:rsidR="00000000" w:rsidRDefault="000C6BB5">
      <w:pPr>
        <w:pStyle w:val="a0"/>
        <w:ind w:firstLine="720"/>
        <w:rPr>
          <w:rtl/>
        </w:rPr>
      </w:pPr>
    </w:p>
    <w:p w14:paraId="59D3F57D" w14:textId="77777777" w:rsidR="00000000" w:rsidRDefault="000C6BB5">
      <w:pPr>
        <w:pStyle w:val="a0"/>
        <w:ind w:firstLine="0"/>
        <w:rPr>
          <w:rFonts w:hint="cs"/>
          <w:b/>
          <w:bCs/>
          <w:u w:val="single"/>
          <w:rtl/>
        </w:rPr>
      </w:pPr>
      <w:r>
        <w:rPr>
          <w:rFonts w:hint="cs"/>
          <w:b/>
          <w:bCs/>
          <w:u w:val="single"/>
          <w:rtl/>
        </w:rPr>
        <w:t>תשובת שרת החינוך, התרבות והספורט לימור לבנת:</w:t>
      </w:r>
    </w:p>
    <w:p w14:paraId="337D9C05" w14:textId="77777777" w:rsidR="00000000" w:rsidRDefault="000C6BB5">
      <w:pPr>
        <w:pStyle w:val="a0"/>
        <w:ind w:firstLine="0"/>
        <w:rPr>
          <w:rFonts w:hint="cs"/>
          <w:b/>
          <w:rtl/>
        </w:rPr>
      </w:pPr>
      <w:r>
        <w:rPr>
          <w:rFonts w:hint="cs"/>
          <w:b/>
          <w:rtl/>
        </w:rPr>
        <w:t>(לא נקראה, נמסרה לפרוטוקול)</w:t>
      </w:r>
    </w:p>
    <w:p w14:paraId="74D73CF6" w14:textId="77777777" w:rsidR="00000000" w:rsidRDefault="000C6BB5">
      <w:pPr>
        <w:pStyle w:val="a0"/>
        <w:rPr>
          <w:rFonts w:hint="cs"/>
          <w:rtl/>
        </w:rPr>
      </w:pPr>
    </w:p>
    <w:p w14:paraId="004A9EB6" w14:textId="77777777" w:rsidR="00000000" w:rsidRDefault="000C6BB5">
      <w:pPr>
        <w:pStyle w:val="a0"/>
        <w:ind w:firstLine="720"/>
        <w:rPr>
          <w:rFonts w:hint="cs"/>
          <w:rtl/>
        </w:rPr>
      </w:pPr>
      <w:r>
        <w:rPr>
          <w:rFonts w:hint="cs"/>
          <w:rtl/>
        </w:rPr>
        <w:t>לא ידוע לנו על רשתות פרטיות של גני-ילדים שבהן מועסקות גננות עובדות מדינה, ואיננו יודעים באילו רשתות חינוך מדובר ובאילו בעלויות. אם תב</w:t>
      </w:r>
      <w:r>
        <w:rPr>
          <w:rFonts w:hint="cs"/>
          <w:rtl/>
        </w:rPr>
        <w:t>יא בפנינו מידע ספציפי יותר, נוכל לבדוק את הנתונים ולהשיבך דבר.</w:t>
      </w:r>
    </w:p>
    <w:p w14:paraId="49B74A9D" w14:textId="77777777" w:rsidR="00000000" w:rsidRDefault="000C6BB5">
      <w:pPr>
        <w:pStyle w:val="a0"/>
        <w:rPr>
          <w:rFonts w:hint="cs"/>
        </w:rPr>
      </w:pPr>
    </w:p>
    <w:p w14:paraId="17B6401B" w14:textId="77777777" w:rsidR="00000000" w:rsidRDefault="000C6BB5">
      <w:pPr>
        <w:pStyle w:val="a0"/>
        <w:rPr>
          <w:rtl/>
        </w:rPr>
      </w:pPr>
    </w:p>
    <w:p w14:paraId="45C61038" w14:textId="77777777" w:rsidR="00000000" w:rsidRDefault="000C6BB5">
      <w:pPr>
        <w:pStyle w:val="a1"/>
        <w:jc w:val="center"/>
        <w:rPr>
          <w:rtl/>
        </w:rPr>
      </w:pPr>
      <w:bookmarkStart w:id="496" w:name="CQ26773FI0026773T02_08_2004_22_55_46"/>
      <w:bookmarkStart w:id="497" w:name="_Toc100311790"/>
      <w:bookmarkEnd w:id="496"/>
      <w:r>
        <w:rPr>
          <w:rtl/>
        </w:rPr>
        <w:t>1564. נשיר</w:t>
      </w:r>
      <w:r>
        <w:rPr>
          <w:rFonts w:hint="cs"/>
          <w:rtl/>
        </w:rPr>
        <w:t>ת</w:t>
      </w:r>
      <w:r>
        <w:rPr>
          <w:rtl/>
        </w:rPr>
        <w:t xml:space="preserve"> בני נוער יוצאי אתיופיה מהחינוך העל-יסודי</w:t>
      </w:r>
      <w:bookmarkEnd w:id="497"/>
    </w:p>
    <w:p w14:paraId="5A6907F6" w14:textId="77777777" w:rsidR="00000000" w:rsidRDefault="000C6BB5">
      <w:pPr>
        <w:pStyle w:val="a0"/>
        <w:rPr>
          <w:rFonts w:hint="cs"/>
          <w:rtl/>
        </w:rPr>
      </w:pPr>
    </w:p>
    <w:p w14:paraId="0A635D7C" w14:textId="77777777" w:rsidR="00000000" w:rsidRDefault="000C6BB5">
      <w:pPr>
        <w:pStyle w:val="a0"/>
        <w:ind w:firstLine="0"/>
        <w:rPr>
          <w:bCs/>
          <w:u w:val="single"/>
        </w:rPr>
      </w:pPr>
      <w:bookmarkStart w:id="498" w:name="ESQ26773"/>
      <w:bookmarkEnd w:id="498"/>
      <w:r>
        <w:rPr>
          <w:bCs/>
          <w:u w:val="single"/>
          <w:rtl/>
        </w:rPr>
        <w:t>חברת</w:t>
      </w:r>
      <w:r>
        <w:rPr>
          <w:rFonts w:hint="cs"/>
          <w:bCs/>
          <w:u w:val="single"/>
          <w:rtl/>
        </w:rPr>
        <w:t xml:space="preserve"> הכנסת </w:t>
      </w:r>
      <w:r>
        <w:rPr>
          <w:bCs/>
          <w:u w:val="single"/>
          <w:rtl/>
        </w:rPr>
        <w:t>דליה איציק</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1060DDA" w14:textId="77777777" w:rsidR="00000000" w:rsidRDefault="000C6BB5">
      <w:pPr>
        <w:pStyle w:val="a0"/>
        <w:ind w:firstLine="720"/>
      </w:pPr>
      <w:r>
        <w:rPr>
          <w:rtl/>
        </w:rPr>
        <w:t>ביום כ' בסיוון התשס"ד (9 ביוני 2004):</w:t>
      </w:r>
    </w:p>
    <w:p w14:paraId="004E39B1" w14:textId="77777777" w:rsidR="00000000" w:rsidRDefault="000C6BB5">
      <w:pPr>
        <w:pStyle w:val="a0"/>
        <w:rPr>
          <w:rFonts w:hint="cs"/>
          <w:rtl/>
        </w:rPr>
      </w:pPr>
    </w:p>
    <w:p w14:paraId="5407F871" w14:textId="77777777" w:rsidR="00000000" w:rsidRDefault="000C6BB5">
      <w:pPr>
        <w:pStyle w:val="a0"/>
        <w:ind w:firstLine="720"/>
      </w:pPr>
      <w:r>
        <w:rPr>
          <w:rFonts w:hint="cs"/>
          <w:rtl/>
        </w:rPr>
        <w:t>מ</w:t>
      </w:r>
      <w:r>
        <w:rPr>
          <w:rtl/>
        </w:rPr>
        <w:t>דוח שפרסמה הלשכה המרכזית לסטטיסטיקה עולה</w:t>
      </w:r>
      <w:r>
        <w:rPr>
          <w:rFonts w:hint="cs"/>
          <w:rtl/>
        </w:rPr>
        <w:t>,</w:t>
      </w:r>
      <w:r>
        <w:rPr>
          <w:rtl/>
        </w:rPr>
        <w:t xml:space="preserve"> כי שיעור הנשירה בקרב בני נוער יוצאי אתיופיה נמצא בעלייה. כתוצאה מהנשירה</w:t>
      </w:r>
      <w:r>
        <w:rPr>
          <w:rFonts w:hint="cs"/>
          <w:rtl/>
        </w:rPr>
        <w:t>,</w:t>
      </w:r>
      <w:r>
        <w:rPr>
          <w:rtl/>
        </w:rPr>
        <w:t xml:space="preserve"> נחשפים התלמידים לתרבות רחוב</w:t>
      </w:r>
      <w:r>
        <w:rPr>
          <w:rFonts w:hint="cs"/>
          <w:rtl/>
        </w:rPr>
        <w:t>,</w:t>
      </w:r>
      <w:r>
        <w:rPr>
          <w:rtl/>
        </w:rPr>
        <w:t xml:space="preserve"> </w:t>
      </w:r>
      <w:r>
        <w:rPr>
          <w:rFonts w:hint="cs"/>
          <w:rtl/>
        </w:rPr>
        <w:t>ל</w:t>
      </w:r>
      <w:r>
        <w:rPr>
          <w:rtl/>
        </w:rPr>
        <w:t>פשיעה ו</w:t>
      </w:r>
      <w:r>
        <w:rPr>
          <w:rFonts w:hint="cs"/>
          <w:rtl/>
        </w:rPr>
        <w:t>ל</w:t>
      </w:r>
      <w:r>
        <w:rPr>
          <w:rtl/>
        </w:rPr>
        <w:t>סמים.</w:t>
      </w:r>
    </w:p>
    <w:p w14:paraId="50D2E948" w14:textId="77777777" w:rsidR="00000000" w:rsidRDefault="000C6BB5">
      <w:pPr>
        <w:pStyle w:val="a0"/>
        <w:ind w:firstLine="720"/>
      </w:pPr>
    </w:p>
    <w:p w14:paraId="464C5C67" w14:textId="77777777" w:rsidR="00000000" w:rsidRDefault="000C6BB5">
      <w:pPr>
        <w:pStyle w:val="a0"/>
        <w:ind w:firstLine="720"/>
      </w:pPr>
      <w:r>
        <w:rPr>
          <w:rFonts w:hint="cs"/>
          <w:rtl/>
        </w:rPr>
        <w:t>רצוני לשאול</w:t>
      </w:r>
      <w:r>
        <w:rPr>
          <w:rtl/>
        </w:rPr>
        <w:t>:</w:t>
      </w:r>
    </w:p>
    <w:p w14:paraId="7A81AECF" w14:textId="77777777" w:rsidR="00000000" w:rsidRDefault="000C6BB5">
      <w:pPr>
        <w:pStyle w:val="a0"/>
        <w:ind w:firstLine="720"/>
      </w:pPr>
    </w:p>
    <w:p w14:paraId="5C1C41C5" w14:textId="77777777" w:rsidR="00000000" w:rsidRDefault="000C6BB5">
      <w:pPr>
        <w:pStyle w:val="a0"/>
        <w:ind w:firstLine="720"/>
        <w:rPr>
          <w:rtl/>
        </w:rPr>
      </w:pPr>
      <w:r>
        <w:rPr>
          <w:rFonts w:hint="cs"/>
          <w:rtl/>
        </w:rPr>
        <w:t xml:space="preserve">1. </w:t>
      </w:r>
      <w:r>
        <w:rPr>
          <w:rtl/>
        </w:rPr>
        <w:t>האם הדברים נכונים?</w:t>
      </w:r>
    </w:p>
    <w:p w14:paraId="43140519" w14:textId="77777777" w:rsidR="00000000" w:rsidRDefault="000C6BB5">
      <w:pPr>
        <w:pStyle w:val="a0"/>
        <w:ind w:firstLine="720"/>
        <w:rPr>
          <w:rtl/>
        </w:rPr>
      </w:pPr>
    </w:p>
    <w:p w14:paraId="72146473" w14:textId="77777777" w:rsidR="00000000" w:rsidRDefault="000C6BB5">
      <w:pPr>
        <w:pStyle w:val="a0"/>
        <w:ind w:firstLine="720"/>
        <w:rPr>
          <w:rtl/>
        </w:rPr>
      </w:pPr>
      <w:r>
        <w:rPr>
          <w:rFonts w:hint="cs"/>
          <w:rtl/>
        </w:rPr>
        <w:t xml:space="preserve">2. </w:t>
      </w:r>
      <w:r>
        <w:rPr>
          <w:rtl/>
        </w:rPr>
        <w:t>האם קיים מעקב בנושא?</w:t>
      </w:r>
    </w:p>
    <w:p w14:paraId="135E7DDA" w14:textId="77777777" w:rsidR="00000000" w:rsidRDefault="000C6BB5">
      <w:pPr>
        <w:pStyle w:val="a0"/>
        <w:ind w:firstLine="720"/>
        <w:rPr>
          <w:rtl/>
        </w:rPr>
      </w:pPr>
    </w:p>
    <w:p w14:paraId="2B0EC13B" w14:textId="77777777" w:rsidR="00000000" w:rsidRDefault="000C6BB5">
      <w:pPr>
        <w:pStyle w:val="a0"/>
        <w:ind w:firstLine="720"/>
        <w:rPr>
          <w:rtl/>
        </w:rPr>
      </w:pPr>
      <w:r>
        <w:rPr>
          <w:rFonts w:hint="cs"/>
          <w:rtl/>
        </w:rPr>
        <w:t>3. כיצד תמוגר</w:t>
      </w:r>
      <w:r>
        <w:rPr>
          <w:rtl/>
        </w:rPr>
        <w:t xml:space="preserve"> התופעה?</w:t>
      </w:r>
    </w:p>
    <w:p w14:paraId="7017AE47" w14:textId="77777777" w:rsidR="00000000" w:rsidRDefault="000C6BB5">
      <w:pPr>
        <w:pStyle w:val="a0"/>
        <w:ind w:firstLine="720"/>
        <w:rPr>
          <w:rtl/>
        </w:rPr>
      </w:pPr>
    </w:p>
    <w:p w14:paraId="5785BC53"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40969099" w14:textId="77777777" w:rsidR="00000000" w:rsidRDefault="000C6BB5">
      <w:pPr>
        <w:pStyle w:val="a0"/>
        <w:ind w:firstLine="0"/>
        <w:rPr>
          <w:b/>
          <w:rtl/>
        </w:rPr>
      </w:pPr>
      <w:r>
        <w:rPr>
          <w:b/>
          <w:rtl/>
        </w:rPr>
        <w:t>(לא נק</w:t>
      </w:r>
      <w:r>
        <w:rPr>
          <w:b/>
          <w:rtl/>
        </w:rPr>
        <w:t xml:space="preserve">ראה, נמסרה </w:t>
      </w:r>
      <w:r>
        <w:rPr>
          <w:rFonts w:hint="eastAsia"/>
          <w:b/>
          <w:rtl/>
        </w:rPr>
        <w:t>לפרוטוקול</w:t>
      </w:r>
      <w:r>
        <w:rPr>
          <w:b/>
          <w:rtl/>
        </w:rPr>
        <w:t>)</w:t>
      </w:r>
    </w:p>
    <w:p w14:paraId="6B360C41" w14:textId="77777777" w:rsidR="00000000" w:rsidRDefault="000C6BB5">
      <w:pPr>
        <w:pStyle w:val="a0"/>
        <w:rPr>
          <w:rFonts w:hint="cs"/>
          <w:b/>
          <w:rtl/>
        </w:rPr>
      </w:pPr>
    </w:p>
    <w:p w14:paraId="13810F2E" w14:textId="77777777" w:rsidR="00000000" w:rsidRDefault="000C6BB5">
      <w:pPr>
        <w:pStyle w:val="a0"/>
        <w:ind w:firstLine="720"/>
        <w:rPr>
          <w:rFonts w:hint="cs"/>
          <w:b/>
          <w:rtl/>
        </w:rPr>
      </w:pPr>
      <w:r>
        <w:rPr>
          <w:rFonts w:hint="cs"/>
          <w:b/>
          <w:rtl/>
        </w:rPr>
        <w:t xml:space="preserve">1. הדוח שעליו מתבססת השאילתא לא פורסם על-ידי הלשכה המרכזית לסטטיסטיקה, כנאמר, אלא מטעם האגודה הישראלית למען יוצאי אתיופיה, שהיא גוף וולונטרי אחד מכמה גופים הפועלים למען יהודי אתיופיה. לפיכך אין הוא דוח רשמי, שפורסם על-ידי גורם מוסמך </w:t>
      </w:r>
      <w:r>
        <w:rPr>
          <w:rFonts w:hint="cs"/>
          <w:b/>
          <w:rtl/>
        </w:rPr>
        <w:t xml:space="preserve">מטעם ממשלת ישראל, והדברים מדברים בעד עצמם. </w:t>
      </w:r>
    </w:p>
    <w:p w14:paraId="59300B09" w14:textId="77777777" w:rsidR="00000000" w:rsidRDefault="000C6BB5">
      <w:pPr>
        <w:pStyle w:val="a0"/>
        <w:ind w:firstLine="720"/>
        <w:rPr>
          <w:rFonts w:hint="cs"/>
          <w:b/>
          <w:rtl/>
        </w:rPr>
      </w:pPr>
    </w:p>
    <w:p w14:paraId="2324425F" w14:textId="77777777" w:rsidR="00000000" w:rsidRDefault="000C6BB5">
      <w:pPr>
        <w:pStyle w:val="a0"/>
        <w:ind w:firstLine="720"/>
        <w:rPr>
          <w:rFonts w:hint="cs"/>
          <w:b/>
          <w:rtl/>
        </w:rPr>
      </w:pPr>
      <w:r>
        <w:rPr>
          <w:rFonts w:hint="cs"/>
          <w:b/>
          <w:rtl/>
        </w:rPr>
        <w:t xml:space="preserve">לגופו של עניין: שיעור הנשירה בקרב תלמידים יוצאי אתיופיה אינו שונה משיעור הנשירה הכללי במערכת החינוך, העומד על 5.2%. </w:t>
      </w:r>
    </w:p>
    <w:p w14:paraId="4112F1C8" w14:textId="77777777" w:rsidR="00000000" w:rsidRDefault="000C6BB5">
      <w:pPr>
        <w:pStyle w:val="a0"/>
        <w:rPr>
          <w:rFonts w:hint="cs"/>
          <w:b/>
          <w:rtl/>
        </w:rPr>
      </w:pPr>
    </w:p>
    <w:p w14:paraId="0ED25323" w14:textId="77777777" w:rsidR="00000000" w:rsidRDefault="000C6BB5">
      <w:pPr>
        <w:pStyle w:val="a0"/>
        <w:ind w:firstLine="720"/>
        <w:rPr>
          <w:rFonts w:hint="cs"/>
          <w:b/>
          <w:rtl/>
        </w:rPr>
      </w:pPr>
      <w:r>
        <w:rPr>
          <w:rFonts w:hint="cs"/>
          <w:b/>
          <w:rtl/>
        </w:rPr>
        <w:t>2. נשירתם של תלמידים ממערכת החינוך היא תופעה מדאיגה, שמשרדנו רואה בהתמודדות אתה משימה חינוכית</w:t>
      </w:r>
      <w:r>
        <w:rPr>
          <w:rFonts w:hint="cs"/>
          <w:b/>
          <w:rtl/>
        </w:rPr>
        <w:t xml:space="preserve"> חשובה ומטפל בה בהתאם. קיים מערך ביקור סדיר במשרד, שתפקידו לזהות תלמידים בסיכון לנשירה, לקיים מעקב אחריהם ולמנוע את נשירתם, או כמוצא אחרון - למצוא עבורם מסגרות לימודיות חלופיות. </w:t>
      </w:r>
    </w:p>
    <w:p w14:paraId="35CC1226" w14:textId="77777777" w:rsidR="00000000" w:rsidRDefault="000C6BB5">
      <w:pPr>
        <w:pStyle w:val="a0"/>
        <w:rPr>
          <w:rFonts w:hint="cs"/>
          <w:b/>
          <w:rtl/>
        </w:rPr>
      </w:pPr>
    </w:p>
    <w:p w14:paraId="70E10AA0" w14:textId="77777777" w:rsidR="00000000" w:rsidRDefault="000C6BB5">
      <w:pPr>
        <w:pStyle w:val="a0"/>
        <w:ind w:firstLine="720"/>
        <w:rPr>
          <w:rFonts w:hint="cs"/>
          <w:b/>
          <w:rtl/>
        </w:rPr>
      </w:pPr>
      <w:r>
        <w:rPr>
          <w:rFonts w:hint="cs"/>
          <w:b/>
          <w:rtl/>
        </w:rPr>
        <w:t>3. כפי שציינתי, אנו רואים בתופעת הנשירה נושא לטיפול בעדיפות גבוהה. ואכן בשלו</w:t>
      </w:r>
      <w:r>
        <w:rPr>
          <w:rFonts w:hint="cs"/>
          <w:b/>
          <w:rtl/>
        </w:rPr>
        <w:t>ש השנים האחרונות מסתמנת ירידה עקבית, קטנה אך מובהקת, בשיעור הנשירה של תלמידים ממערכת החינוך. יתירה מכך, כדי להעמיק את הטיפול בתופעה הוספתי החל משנת הלימודים תשס"ד 100 תקנים של קציני ביקור סדיר, המטפלים באופן פרטני בבני נוער נושרים ובבני נוער בסכנת נשירה, ו</w:t>
      </w:r>
      <w:r>
        <w:rPr>
          <w:rFonts w:hint="cs"/>
          <w:b/>
          <w:rtl/>
        </w:rPr>
        <w:t>זאת חרף הקיצוצים הקשים שהושתו על תקציב משרד החינוך.</w:t>
      </w:r>
    </w:p>
    <w:p w14:paraId="04619FA1" w14:textId="77777777" w:rsidR="00000000" w:rsidRDefault="000C6BB5">
      <w:pPr>
        <w:pStyle w:val="a0"/>
        <w:rPr>
          <w:b/>
          <w:rtl/>
        </w:rPr>
      </w:pPr>
    </w:p>
    <w:p w14:paraId="30358E93" w14:textId="77777777" w:rsidR="00000000" w:rsidRDefault="000C6BB5">
      <w:pPr>
        <w:pStyle w:val="a1"/>
        <w:jc w:val="center"/>
        <w:rPr>
          <w:rtl/>
        </w:rPr>
      </w:pPr>
      <w:bookmarkStart w:id="499" w:name="CQ26795FI0026795T02_08_2004_22_56_01"/>
      <w:bookmarkStart w:id="500" w:name="_Toc100311791"/>
      <w:bookmarkEnd w:id="499"/>
      <w:r>
        <w:rPr>
          <w:rtl/>
        </w:rPr>
        <w:t xml:space="preserve">1568. פיקוח על חומרי בנייה </w:t>
      </w:r>
      <w:r>
        <w:rPr>
          <w:rFonts w:hint="cs"/>
          <w:rtl/>
        </w:rPr>
        <w:t xml:space="preserve">הנמצאים בשימוש </w:t>
      </w:r>
      <w:r>
        <w:rPr>
          <w:rtl/>
        </w:rPr>
        <w:t>במוסדות חינוך</w:t>
      </w:r>
      <w:bookmarkEnd w:id="500"/>
    </w:p>
    <w:p w14:paraId="11AB61E4" w14:textId="77777777" w:rsidR="00000000" w:rsidRDefault="000C6BB5">
      <w:pPr>
        <w:pStyle w:val="a0"/>
        <w:rPr>
          <w:rFonts w:hint="cs"/>
          <w:rtl/>
        </w:rPr>
      </w:pPr>
    </w:p>
    <w:p w14:paraId="76D71C0D" w14:textId="77777777" w:rsidR="00000000" w:rsidRDefault="000C6BB5">
      <w:pPr>
        <w:pStyle w:val="a0"/>
        <w:ind w:firstLine="0"/>
        <w:rPr>
          <w:rFonts w:hint="cs"/>
          <w:bCs/>
          <w:u w:val="single"/>
        </w:rPr>
      </w:pPr>
      <w:bookmarkStart w:id="501" w:name="ESQ26795"/>
      <w:bookmarkEnd w:id="501"/>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w:t>
      </w:r>
      <w:r>
        <w:rPr>
          <w:rFonts w:hint="cs"/>
          <w:bCs/>
          <w:u w:val="single"/>
          <w:rtl/>
        </w:rPr>
        <w:t>שרת החינוך, התרבות והספורט</w:t>
      </w:r>
    </w:p>
    <w:p w14:paraId="355C0FB7" w14:textId="77777777" w:rsidR="00000000" w:rsidRDefault="000C6BB5">
      <w:pPr>
        <w:pStyle w:val="a0"/>
        <w:ind w:firstLine="720"/>
        <w:rPr>
          <w:rFonts w:hint="cs"/>
          <w:rtl/>
        </w:rPr>
      </w:pPr>
      <w:r>
        <w:rPr>
          <w:rtl/>
        </w:rPr>
        <w:t xml:space="preserve"> ביום ד' בתמוז התשס"ד (23 ביוני 2004):</w:t>
      </w:r>
    </w:p>
    <w:p w14:paraId="27D3B606" w14:textId="77777777" w:rsidR="00000000" w:rsidRDefault="000C6BB5">
      <w:pPr>
        <w:pStyle w:val="a0"/>
        <w:rPr>
          <w:rFonts w:hint="cs"/>
          <w:rtl/>
        </w:rPr>
      </w:pPr>
    </w:p>
    <w:p w14:paraId="7FFAD626" w14:textId="77777777" w:rsidR="00000000" w:rsidRDefault="000C6BB5">
      <w:pPr>
        <w:pStyle w:val="a0"/>
        <w:ind w:firstLine="720"/>
        <w:rPr>
          <w:rFonts w:hint="cs"/>
        </w:rPr>
      </w:pPr>
      <w:r>
        <w:rPr>
          <w:rFonts w:hint="cs"/>
          <w:rtl/>
        </w:rPr>
        <w:t xml:space="preserve">ב"ידיעות אחרונות" מיום י"א בסיוון תשס"ד, 31 </w:t>
      </w:r>
      <w:r>
        <w:rPr>
          <w:rFonts w:hint="cs"/>
          <w:rtl/>
        </w:rPr>
        <w:t>במאי 2004, פ</w:t>
      </w:r>
      <w:r>
        <w:rPr>
          <w:rtl/>
        </w:rPr>
        <w:t>ורסם</w:t>
      </w:r>
      <w:r>
        <w:rPr>
          <w:rFonts w:hint="cs"/>
          <w:rtl/>
        </w:rPr>
        <w:t>,</w:t>
      </w:r>
      <w:r>
        <w:rPr>
          <w:rtl/>
        </w:rPr>
        <w:t xml:space="preserve"> כי</w:t>
      </w:r>
      <w:r>
        <w:rPr>
          <w:rFonts w:hint="cs"/>
          <w:rtl/>
        </w:rPr>
        <w:t xml:space="preserve"> חומר בנייה המכיל חומרים מסרטנים הועבר לשימוש בחצר בית-ספר "חב"ד" בקריית-שמואל, חיפה, והוא מסכן באופן ממשי את חיי התלמידים הלומדים במוסד. </w:t>
      </w:r>
    </w:p>
    <w:p w14:paraId="54F66511" w14:textId="77777777" w:rsidR="00000000" w:rsidRDefault="000C6BB5">
      <w:pPr>
        <w:pStyle w:val="a0"/>
        <w:ind w:firstLine="720"/>
      </w:pPr>
    </w:p>
    <w:p w14:paraId="0B90215C" w14:textId="77777777" w:rsidR="00000000" w:rsidRDefault="000C6BB5">
      <w:pPr>
        <w:pStyle w:val="a0"/>
        <w:ind w:firstLine="720"/>
      </w:pPr>
      <w:r>
        <w:rPr>
          <w:rFonts w:hint="cs"/>
          <w:rtl/>
        </w:rPr>
        <w:t>רצוני לשאול</w:t>
      </w:r>
      <w:r>
        <w:rPr>
          <w:rtl/>
        </w:rPr>
        <w:t>:</w:t>
      </w:r>
    </w:p>
    <w:p w14:paraId="335C7447" w14:textId="77777777" w:rsidR="00000000" w:rsidRDefault="000C6BB5">
      <w:pPr>
        <w:pStyle w:val="a0"/>
        <w:ind w:firstLine="720"/>
      </w:pPr>
    </w:p>
    <w:p w14:paraId="7CE5A7EC" w14:textId="77777777" w:rsidR="00000000" w:rsidRDefault="000C6BB5">
      <w:pPr>
        <w:pStyle w:val="a0"/>
        <w:ind w:firstLine="720"/>
        <w:rPr>
          <w:rFonts w:hint="cs"/>
          <w:rtl/>
        </w:rPr>
      </w:pPr>
      <w:r>
        <w:rPr>
          <w:rFonts w:hint="cs"/>
          <w:rtl/>
        </w:rPr>
        <w:t xml:space="preserve">1. האם נכון הדבר? </w:t>
      </w:r>
    </w:p>
    <w:p w14:paraId="11680AAA" w14:textId="77777777" w:rsidR="00000000" w:rsidRDefault="000C6BB5">
      <w:pPr>
        <w:pStyle w:val="a0"/>
        <w:ind w:firstLine="720"/>
        <w:rPr>
          <w:rtl/>
        </w:rPr>
      </w:pPr>
    </w:p>
    <w:p w14:paraId="5F6DCE08" w14:textId="77777777" w:rsidR="00000000" w:rsidRDefault="000C6BB5">
      <w:pPr>
        <w:pStyle w:val="a0"/>
        <w:ind w:firstLine="720"/>
        <w:rPr>
          <w:rFonts w:hint="cs"/>
          <w:rtl/>
        </w:rPr>
      </w:pPr>
      <w:r>
        <w:rPr>
          <w:rFonts w:hint="cs"/>
          <w:rtl/>
        </w:rPr>
        <w:t xml:space="preserve">2. אם כן </w:t>
      </w:r>
      <w:r>
        <w:rPr>
          <w:rtl/>
        </w:rPr>
        <w:t>–</w:t>
      </w:r>
      <w:r>
        <w:rPr>
          <w:rFonts w:hint="cs"/>
          <w:rtl/>
        </w:rPr>
        <w:t xml:space="preserve"> האם קיים במשרדך גוף שאחראי לפיקוח על טיב חומרי הבני</w:t>
      </w:r>
      <w:r>
        <w:rPr>
          <w:rFonts w:hint="cs"/>
          <w:rtl/>
        </w:rPr>
        <w:t>יה שנעשה בהם שימוש במוסדות חינוך?</w:t>
      </w:r>
    </w:p>
    <w:p w14:paraId="1286048B" w14:textId="77777777" w:rsidR="00000000" w:rsidRDefault="000C6BB5">
      <w:pPr>
        <w:pStyle w:val="a0"/>
        <w:ind w:firstLine="720"/>
        <w:rPr>
          <w:rtl/>
        </w:rPr>
      </w:pPr>
    </w:p>
    <w:p w14:paraId="3A68F0BC" w14:textId="77777777" w:rsidR="00000000" w:rsidRDefault="000C6BB5">
      <w:pPr>
        <w:pStyle w:val="a0"/>
        <w:ind w:firstLine="720"/>
        <w:rPr>
          <w:rFonts w:hint="cs"/>
          <w:rtl/>
        </w:rPr>
      </w:pPr>
      <w:r>
        <w:rPr>
          <w:rFonts w:hint="cs"/>
          <w:rtl/>
        </w:rPr>
        <w:t xml:space="preserve">3. אם לא </w:t>
      </w:r>
      <w:r>
        <w:rPr>
          <w:rFonts w:hint="eastAsia"/>
          <w:rtl/>
        </w:rPr>
        <w:t>–</w:t>
      </w:r>
      <w:r>
        <w:rPr>
          <w:rFonts w:hint="cs"/>
          <w:rtl/>
        </w:rPr>
        <w:t xml:space="preserve"> כיצד תימנע הישנות מקרים כאלו?</w:t>
      </w:r>
    </w:p>
    <w:p w14:paraId="66E82487" w14:textId="77777777" w:rsidR="00000000" w:rsidRDefault="000C6BB5">
      <w:pPr>
        <w:pStyle w:val="a0"/>
        <w:ind w:firstLine="720"/>
        <w:rPr>
          <w:rFonts w:hint="cs"/>
          <w:rtl/>
        </w:rPr>
      </w:pPr>
    </w:p>
    <w:p w14:paraId="72CE2CC7"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6A98B10C"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7ECD02C8" w14:textId="77777777" w:rsidR="00000000" w:rsidRDefault="000C6BB5">
      <w:pPr>
        <w:pStyle w:val="a0"/>
        <w:rPr>
          <w:b/>
          <w:rtl/>
        </w:rPr>
      </w:pPr>
    </w:p>
    <w:p w14:paraId="19F0A24D" w14:textId="77777777" w:rsidR="00000000" w:rsidRDefault="000C6BB5">
      <w:pPr>
        <w:pStyle w:val="a0"/>
        <w:ind w:firstLine="720"/>
        <w:rPr>
          <w:rFonts w:hint="cs"/>
          <w:b/>
          <w:rtl/>
        </w:rPr>
      </w:pPr>
      <w:r>
        <w:rPr>
          <w:rFonts w:hint="cs"/>
          <w:b/>
          <w:rtl/>
        </w:rPr>
        <w:t>1. אם הידיעה נכונה, היא מדאיגה מאוד.</w:t>
      </w:r>
    </w:p>
    <w:p w14:paraId="3F8F3053" w14:textId="77777777" w:rsidR="00000000" w:rsidRDefault="000C6BB5">
      <w:pPr>
        <w:pStyle w:val="a0"/>
        <w:rPr>
          <w:rFonts w:hint="cs"/>
          <w:b/>
          <w:rtl/>
        </w:rPr>
      </w:pPr>
    </w:p>
    <w:p w14:paraId="733DBD83" w14:textId="77777777" w:rsidR="00000000" w:rsidRDefault="000C6BB5">
      <w:pPr>
        <w:pStyle w:val="a0"/>
        <w:ind w:firstLine="720"/>
        <w:rPr>
          <w:rFonts w:hint="cs"/>
          <w:b/>
          <w:rtl/>
        </w:rPr>
      </w:pPr>
      <w:r>
        <w:rPr>
          <w:rFonts w:hint="cs"/>
          <w:b/>
          <w:rtl/>
        </w:rPr>
        <w:t>2-3. צריך לזכור, שהפיקוח על חומרי הבנייה וטיב הבנייה הוא בידי הרשות</w:t>
      </w:r>
      <w:r>
        <w:rPr>
          <w:rFonts w:hint="cs"/>
          <w:b/>
          <w:rtl/>
        </w:rPr>
        <w:t xml:space="preserve"> המקומית, המבצעת בפועל את בניית מוסדות החינוך, לרבות עמידה בכל הדרישות העדכניות של התקנים והתקנות של בטיחות מבני חינוך. משרד החינוך פרסם, בחוזר מנכ"ל סב/6 מפברואר 2002, הנחיות בנוגע לחומרי הבנייה, שעודכנו בשיתוף עם מכון התקנים. על-פי ההנחיות הללו, "כל החומ</w:t>
      </w:r>
      <w:r>
        <w:rPr>
          <w:rFonts w:hint="cs"/>
          <w:b/>
          <w:rtl/>
        </w:rPr>
        <w:t xml:space="preserve">רים בבניין יהיו עשויים מחומרים עמידים באש המתאימים לדרישות התקן הישראלי. כל חומרי הגימור יהיו מחומרי ציפוי, בידוד וגימור העונים לעמידות אש, בהתאם לתקנים הישראליים העדכניים. כל חומרי הבנייה והגימור בבניין ומחוצה לו יהיו עמידים בבליה, בשחיקה וברטיבות, בהתאם </w:t>
      </w:r>
      <w:r>
        <w:rPr>
          <w:rFonts w:hint="cs"/>
          <w:b/>
          <w:rtl/>
        </w:rPr>
        <w:t xml:space="preserve">לדרישות התקנים הישראליים העדכניים". </w:t>
      </w:r>
    </w:p>
    <w:p w14:paraId="229C30DE" w14:textId="77777777" w:rsidR="00000000" w:rsidRDefault="000C6BB5">
      <w:pPr>
        <w:pStyle w:val="a0"/>
        <w:ind w:firstLine="720"/>
        <w:rPr>
          <w:rFonts w:hint="cs"/>
          <w:b/>
          <w:rtl/>
        </w:rPr>
      </w:pPr>
    </w:p>
    <w:p w14:paraId="5D0B8C3D" w14:textId="77777777" w:rsidR="00000000" w:rsidRDefault="000C6BB5">
      <w:pPr>
        <w:pStyle w:val="a0"/>
        <w:ind w:firstLine="720"/>
        <w:rPr>
          <w:rFonts w:hint="cs"/>
          <w:b/>
          <w:rtl/>
        </w:rPr>
      </w:pPr>
      <w:r>
        <w:rPr>
          <w:rFonts w:hint="cs"/>
          <w:b/>
          <w:rtl/>
        </w:rPr>
        <w:t>אני מצפה ששר הפנים ייתן דעתו לעניין זה וינחה את הרשויות המקומיות להקפיד על התקנים המתחייבים לבניית מבני החינוך.</w:t>
      </w:r>
    </w:p>
    <w:p w14:paraId="1F0FE6F7" w14:textId="77777777" w:rsidR="00000000" w:rsidRDefault="000C6BB5">
      <w:pPr>
        <w:pStyle w:val="a0"/>
        <w:rPr>
          <w:rFonts w:hint="cs"/>
          <w:b/>
        </w:rPr>
      </w:pPr>
    </w:p>
    <w:p w14:paraId="401C4D4C" w14:textId="77777777" w:rsidR="00000000" w:rsidRDefault="000C6BB5">
      <w:pPr>
        <w:pStyle w:val="a0"/>
        <w:rPr>
          <w:b/>
          <w:rtl/>
        </w:rPr>
      </w:pPr>
    </w:p>
    <w:p w14:paraId="18CE45F6" w14:textId="77777777" w:rsidR="00000000" w:rsidRDefault="000C6BB5">
      <w:pPr>
        <w:pStyle w:val="a1"/>
        <w:jc w:val="center"/>
        <w:rPr>
          <w:rtl/>
        </w:rPr>
      </w:pPr>
      <w:bookmarkStart w:id="502" w:name="CQ27001FI0027001T02_08_2004_22_56_17"/>
      <w:bookmarkStart w:id="503" w:name="_Toc100311792"/>
      <w:bookmarkEnd w:id="502"/>
      <w:r>
        <w:rPr>
          <w:rtl/>
        </w:rPr>
        <w:t xml:space="preserve">1597. מעורבותם של בני נוער </w:t>
      </w:r>
      <w:r>
        <w:rPr>
          <w:rFonts w:hint="cs"/>
          <w:rtl/>
        </w:rPr>
        <w:t xml:space="preserve">יוצאי </w:t>
      </w:r>
      <w:r>
        <w:rPr>
          <w:rtl/>
        </w:rPr>
        <w:t>חבר</w:t>
      </w:r>
      <w:r>
        <w:rPr>
          <w:rFonts w:hint="cs"/>
          <w:rtl/>
        </w:rPr>
        <w:t xml:space="preserve"> </w:t>
      </w:r>
      <w:r>
        <w:rPr>
          <w:rtl/>
        </w:rPr>
        <w:t>ה</w:t>
      </w:r>
      <w:r>
        <w:rPr>
          <w:rFonts w:hint="cs"/>
          <w:rtl/>
        </w:rPr>
        <w:t>מדינות</w:t>
      </w:r>
      <w:r>
        <w:rPr>
          <w:rtl/>
        </w:rPr>
        <w:t xml:space="preserve"> בפשיעה</w:t>
      </w:r>
      <w:bookmarkEnd w:id="503"/>
    </w:p>
    <w:p w14:paraId="3C5EB0AE" w14:textId="77777777" w:rsidR="00000000" w:rsidRDefault="000C6BB5">
      <w:pPr>
        <w:pStyle w:val="a0"/>
        <w:rPr>
          <w:rFonts w:hint="cs"/>
          <w:rtl/>
        </w:rPr>
      </w:pPr>
    </w:p>
    <w:p w14:paraId="17ACD389" w14:textId="77777777" w:rsidR="00000000" w:rsidRDefault="000C6BB5">
      <w:pPr>
        <w:pStyle w:val="a0"/>
        <w:ind w:firstLine="0"/>
        <w:rPr>
          <w:bCs/>
          <w:u w:val="single"/>
        </w:rPr>
      </w:pPr>
      <w:bookmarkStart w:id="504" w:name="ESQ27001"/>
      <w:bookmarkEnd w:id="50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w:t>
      </w:r>
      <w:r>
        <w:rPr>
          <w:bCs/>
          <w:u w:val="single"/>
          <w:rtl/>
        </w:rPr>
        <w:t>ט</w:t>
      </w:r>
    </w:p>
    <w:p w14:paraId="5C3BFDD1" w14:textId="77777777" w:rsidR="00000000" w:rsidRDefault="000C6BB5">
      <w:pPr>
        <w:pStyle w:val="a0"/>
        <w:ind w:firstLine="720"/>
      </w:pPr>
      <w:r>
        <w:rPr>
          <w:rtl/>
        </w:rPr>
        <w:t>ביום כ' בסיוון התשס"ד (9 ביוני 2004):</w:t>
      </w:r>
    </w:p>
    <w:p w14:paraId="04852CF8" w14:textId="77777777" w:rsidR="00000000" w:rsidRDefault="000C6BB5">
      <w:pPr>
        <w:pStyle w:val="a0"/>
        <w:rPr>
          <w:rFonts w:hint="cs"/>
          <w:rtl/>
        </w:rPr>
      </w:pPr>
    </w:p>
    <w:p w14:paraId="041AEB1B" w14:textId="77777777" w:rsidR="00000000" w:rsidRDefault="000C6BB5">
      <w:pPr>
        <w:pStyle w:val="a0"/>
        <w:ind w:firstLine="720"/>
      </w:pPr>
      <w:r>
        <w:rPr>
          <w:rtl/>
        </w:rPr>
        <w:t>לאחרונה הוצג בו</w:t>
      </w:r>
      <w:r>
        <w:rPr>
          <w:rFonts w:hint="cs"/>
          <w:rtl/>
        </w:rPr>
        <w:t>ו</w:t>
      </w:r>
      <w:r>
        <w:rPr>
          <w:rtl/>
        </w:rPr>
        <w:t>עדת העלייה והקליטה של הכנסת מחקר בנושא מעורבותם של בני נוער מחבר</w:t>
      </w:r>
      <w:r>
        <w:rPr>
          <w:rFonts w:hint="cs"/>
          <w:rtl/>
        </w:rPr>
        <w:t xml:space="preserve"> </w:t>
      </w:r>
      <w:r>
        <w:rPr>
          <w:rtl/>
        </w:rPr>
        <w:t>ה</w:t>
      </w:r>
      <w:r>
        <w:rPr>
          <w:rFonts w:hint="cs"/>
          <w:rtl/>
        </w:rPr>
        <w:t>מדינות</w:t>
      </w:r>
      <w:r>
        <w:rPr>
          <w:rtl/>
        </w:rPr>
        <w:t xml:space="preserve"> בעבריינות בישראל. על</w:t>
      </w:r>
      <w:r>
        <w:rPr>
          <w:rFonts w:hint="cs"/>
          <w:rtl/>
        </w:rPr>
        <w:t>-</w:t>
      </w:r>
      <w:r>
        <w:rPr>
          <w:rtl/>
        </w:rPr>
        <w:t>פי המחקר, מעורבות בני נוער מחבר</w:t>
      </w:r>
      <w:r>
        <w:rPr>
          <w:rFonts w:hint="cs"/>
          <w:rtl/>
        </w:rPr>
        <w:t xml:space="preserve"> המדינות</w:t>
      </w:r>
      <w:r>
        <w:rPr>
          <w:rtl/>
        </w:rPr>
        <w:t xml:space="preserve"> בפשיעה גדולה ממ</w:t>
      </w:r>
      <w:r>
        <w:rPr>
          <w:rFonts w:hint="cs"/>
          <w:rtl/>
        </w:rPr>
        <w:t>ע</w:t>
      </w:r>
      <w:r>
        <w:rPr>
          <w:rtl/>
        </w:rPr>
        <w:t>ורבות ילידי הארץ.</w:t>
      </w:r>
    </w:p>
    <w:p w14:paraId="17BA2974" w14:textId="77777777" w:rsidR="00000000" w:rsidRDefault="000C6BB5">
      <w:pPr>
        <w:pStyle w:val="a0"/>
        <w:ind w:firstLine="720"/>
      </w:pPr>
    </w:p>
    <w:p w14:paraId="5BD4F4EC" w14:textId="77777777" w:rsidR="00000000" w:rsidRDefault="000C6BB5">
      <w:pPr>
        <w:pStyle w:val="a0"/>
        <w:ind w:firstLine="720"/>
      </w:pPr>
      <w:r>
        <w:rPr>
          <w:rFonts w:hint="cs"/>
          <w:rtl/>
        </w:rPr>
        <w:t>רצוני לשאול</w:t>
      </w:r>
      <w:r>
        <w:rPr>
          <w:rtl/>
        </w:rPr>
        <w:t>:</w:t>
      </w:r>
    </w:p>
    <w:p w14:paraId="13C4DAE7" w14:textId="77777777" w:rsidR="00000000" w:rsidRDefault="000C6BB5">
      <w:pPr>
        <w:pStyle w:val="a0"/>
        <w:ind w:firstLine="720"/>
      </w:pPr>
    </w:p>
    <w:p w14:paraId="020E893E" w14:textId="77777777" w:rsidR="00000000" w:rsidRDefault="000C6BB5">
      <w:pPr>
        <w:pStyle w:val="a0"/>
        <w:ind w:firstLine="720"/>
        <w:rPr>
          <w:rtl/>
        </w:rPr>
      </w:pPr>
      <w:r>
        <w:rPr>
          <w:rFonts w:hint="cs"/>
          <w:rtl/>
        </w:rPr>
        <w:t>מה יעשה</w:t>
      </w:r>
      <w:r>
        <w:rPr>
          <w:rtl/>
        </w:rPr>
        <w:t xml:space="preserve"> משרד</w:t>
      </w:r>
      <w:r>
        <w:rPr>
          <w:rFonts w:hint="cs"/>
          <w:rtl/>
        </w:rPr>
        <w:t>ך</w:t>
      </w:r>
      <w:r>
        <w:rPr>
          <w:rtl/>
        </w:rPr>
        <w:t xml:space="preserve"> </w:t>
      </w:r>
      <w:r>
        <w:rPr>
          <w:rFonts w:hint="cs"/>
          <w:rtl/>
        </w:rPr>
        <w:t>כד</w:t>
      </w:r>
      <w:r>
        <w:rPr>
          <w:rFonts w:hint="cs"/>
          <w:rtl/>
        </w:rPr>
        <w:t xml:space="preserve">י </w:t>
      </w:r>
      <w:r>
        <w:rPr>
          <w:rtl/>
        </w:rPr>
        <w:t xml:space="preserve">לשפר </w:t>
      </w:r>
      <w:r>
        <w:rPr>
          <w:rFonts w:hint="cs"/>
          <w:rtl/>
        </w:rPr>
        <w:t xml:space="preserve">את </w:t>
      </w:r>
      <w:r>
        <w:rPr>
          <w:rtl/>
        </w:rPr>
        <w:t xml:space="preserve">המצב </w:t>
      </w:r>
      <w:r>
        <w:rPr>
          <w:rFonts w:hint="cs"/>
          <w:rtl/>
        </w:rPr>
        <w:t>ולהפחית את</w:t>
      </w:r>
      <w:r>
        <w:rPr>
          <w:rtl/>
        </w:rPr>
        <w:t xml:space="preserve"> רמת הפשיעה </w:t>
      </w:r>
      <w:r>
        <w:rPr>
          <w:rFonts w:hint="cs"/>
          <w:rtl/>
        </w:rPr>
        <w:t>בקרב</w:t>
      </w:r>
      <w:r>
        <w:rPr>
          <w:rtl/>
        </w:rPr>
        <w:t xml:space="preserve"> בני הנוער מחבר</w:t>
      </w:r>
      <w:r>
        <w:rPr>
          <w:rFonts w:hint="cs"/>
          <w:rtl/>
        </w:rPr>
        <w:t xml:space="preserve"> המדינות</w:t>
      </w:r>
      <w:r>
        <w:rPr>
          <w:rtl/>
        </w:rPr>
        <w:t>?</w:t>
      </w:r>
    </w:p>
    <w:p w14:paraId="02B3C148" w14:textId="77777777" w:rsidR="00000000" w:rsidRDefault="000C6BB5">
      <w:pPr>
        <w:pStyle w:val="a0"/>
        <w:ind w:firstLine="720"/>
        <w:rPr>
          <w:rtl/>
        </w:rPr>
      </w:pPr>
    </w:p>
    <w:p w14:paraId="450A8BA6"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409C3B63"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449F203A" w14:textId="77777777" w:rsidR="00000000" w:rsidRDefault="000C6BB5">
      <w:pPr>
        <w:pStyle w:val="a0"/>
        <w:rPr>
          <w:rFonts w:hint="cs"/>
          <w:rtl/>
        </w:rPr>
      </w:pPr>
    </w:p>
    <w:p w14:paraId="27A4340D" w14:textId="77777777" w:rsidR="00000000" w:rsidRDefault="000C6BB5">
      <w:pPr>
        <w:pStyle w:val="a0"/>
        <w:ind w:firstLine="720"/>
      </w:pPr>
      <w:r>
        <w:rPr>
          <w:rFonts w:hint="cs"/>
          <w:rtl/>
        </w:rPr>
        <w:t xml:space="preserve">הנתונים על מעורבות נוער עולה מחבר המדינות בפשיעה ידועים למשרד ומטרידים אותנו מאוד. עם זאת, משרד החינוך אינו מפעיל, </w:t>
      </w:r>
      <w:r>
        <w:rPr>
          <w:rFonts w:hint="cs"/>
          <w:rtl/>
        </w:rPr>
        <w:t>בעיקרון, תוכניות ייחודיות המכוונות לבני נוער עולים מחבר המדינות, בנושאים של פשיעה או התנהגות בלתי נורמטיבית אחרת, וזאת מתוך כוונה למנוע תיוג שלילי של בני-הנוער הללו. הנחת העבודה של המשרד היא, שסטייה מנורמות חברתיות מקובלות של נוער עולה נגזרת, במידה זו או א</w:t>
      </w:r>
      <w:r>
        <w:rPr>
          <w:rFonts w:hint="cs"/>
          <w:rtl/>
        </w:rPr>
        <w:t xml:space="preserve">חרת, ממשבר ההגירה. </w:t>
      </w:r>
    </w:p>
    <w:p w14:paraId="616DAE89" w14:textId="77777777" w:rsidR="00000000" w:rsidRDefault="000C6BB5">
      <w:pPr>
        <w:pStyle w:val="a0"/>
        <w:rPr>
          <w:rFonts w:hint="cs"/>
          <w:rtl/>
        </w:rPr>
      </w:pPr>
    </w:p>
    <w:p w14:paraId="47CDB97A" w14:textId="77777777" w:rsidR="00000000" w:rsidRDefault="000C6BB5">
      <w:pPr>
        <w:pStyle w:val="a0"/>
        <w:ind w:firstLine="720"/>
        <w:rPr>
          <w:rFonts w:hint="cs"/>
          <w:rtl/>
        </w:rPr>
      </w:pPr>
      <w:r>
        <w:rPr>
          <w:rFonts w:hint="cs"/>
          <w:rtl/>
        </w:rPr>
        <w:t xml:space="preserve">המשרד פועל לצמצום ממדי התופעה בשני כיוונים בו-זמנית: האחד, הפעלת תוכניות להקלת משבר העלייה והקליטה בארץ בקרב נוער עולה; השני, קיום מגוון פעולות חינוכיות להפחתת המעורבות באלימות ובסטיות נורמטיביות אחרות בקרב כלל התלמידים במערכת החינוך. </w:t>
      </w:r>
    </w:p>
    <w:p w14:paraId="3A5152E4" w14:textId="77777777" w:rsidR="00000000" w:rsidRDefault="000C6BB5">
      <w:pPr>
        <w:pStyle w:val="a0"/>
        <w:ind w:firstLine="720"/>
        <w:rPr>
          <w:rFonts w:hint="cs"/>
          <w:rtl/>
        </w:rPr>
      </w:pPr>
    </w:p>
    <w:p w14:paraId="5CE5B8F0" w14:textId="77777777" w:rsidR="00000000" w:rsidRDefault="000C6BB5">
      <w:pPr>
        <w:pStyle w:val="a0"/>
        <w:ind w:firstLine="720"/>
        <w:rPr>
          <w:rFonts w:hint="cs"/>
          <w:rtl/>
        </w:rPr>
      </w:pPr>
      <w:r>
        <w:rPr>
          <w:rFonts w:hint="cs"/>
          <w:rtl/>
        </w:rPr>
        <w:t>בכיוון ההקלה על משבר העלייה והקליטה מפעיל המשרד תוכניות חינוכיות למתן מענה על צורכי ההשתלבות של בני נוער עולים בחברה בישראל, תוך טיפוח הסובלנות וההבנה של החברה הקולטת. עם תוכניות אלה ניתן למנות: תוכנית תקשורת בין-אישית בשלב בית-הספר היסודי, המופעלת בכל ב</w:t>
      </w:r>
      <w:r>
        <w:rPr>
          <w:rFonts w:hint="cs"/>
          <w:rtl/>
        </w:rPr>
        <w:t>תי-הספר היסודיים; תוכנית "שלהבת", לשילוב חברתי של עולים וותיקים וליצירת סובלנות והבנה, שהופעלה בשנת הלימודים תשס"ד ב-100 חטיבות ביניים וצפויה להתרחב בשנת הלימודים תשס"ה; פרויקט נוער עולה "מסיכון לסיכוי", המטפל בבני נוער בסיכון - בשותפות עם משרד הקליטה, המש</w:t>
      </w:r>
      <w:r>
        <w:rPr>
          <w:rFonts w:hint="cs"/>
          <w:rtl/>
        </w:rPr>
        <w:t xml:space="preserve">רד לביטחון פנים, משרד הרווחה ו"ג'וינט ישראל" - ומופעל בארבעה יישובים: בית-שמש, אשקלון, נצרת-עילית וחדרה; הפעלת כ-30 מגשרים יישוביים לעולים מן הקווקז ובוכרה, להעברת המסר הבין-תרבותי, ועוד. </w:t>
      </w:r>
    </w:p>
    <w:p w14:paraId="73F4AD4B" w14:textId="77777777" w:rsidR="00000000" w:rsidRDefault="000C6BB5">
      <w:pPr>
        <w:pStyle w:val="a0"/>
        <w:rPr>
          <w:rFonts w:hint="cs"/>
          <w:rtl/>
        </w:rPr>
      </w:pPr>
    </w:p>
    <w:p w14:paraId="0CA91BD9" w14:textId="77777777" w:rsidR="00000000" w:rsidRDefault="000C6BB5">
      <w:pPr>
        <w:pStyle w:val="a0"/>
        <w:ind w:firstLine="720"/>
        <w:rPr>
          <w:rFonts w:hint="cs"/>
          <w:rtl/>
        </w:rPr>
      </w:pPr>
      <w:r>
        <w:rPr>
          <w:rFonts w:hint="cs"/>
          <w:rtl/>
        </w:rPr>
        <w:t>בכיוון הפחתת המעורבות באלימות, מופעלת תוכנית רחבת היקף להתערבות בי</w:t>
      </w:r>
      <w:r>
        <w:rPr>
          <w:rFonts w:hint="cs"/>
          <w:rtl/>
        </w:rPr>
        <w:t>ת-ספרית, המבוססת על מדד ליצירת אקלים בית-ספרי חיובי ולהפחתת אלימות; תוכנית תיעול כעסים לטיפול בילדים אלימים; תוכניות שונות למעקב ולטיפול בבני נוער בסיכון, ועוד. בתשס"ד הופעלה התוכנית בלמעלה מ-500 בתי-ספר. בתשס"ה יועלו השאלונים וההנחיות להפעלת התוכנית באינט</w:t>
      </w:r>
      <w:r>
        <w:rPr>
          <w:rFonts w:hint="cs"/>
          <w:rtl/>
        </w:rPr>
        <w:t xml:space="preserve">רנט והדבר יוזיל את הפעלתה ב-80%. לאור זאת צפויה התרחבות משמעותית של פריסת התוכנית במערכת החינוך. </w:t>
      </w:r>
    </w:p>
    <w:p w14:paraId="4E9E0236" w14:textId="77777777" w:rsidR="00000000" w:rsidRDefault="000C6BB5">
      <w:pPr>
        <w:pStyle w:val="a0"/>
        <w:ind w:firstLine="720"/>
        <w:rPr>
          <w:rFonts w:hint="cs"/>
          <w:rtl/>
        </w:rPr>
      </w:pPr>
    </w:p>
    <w:p w14:paraId="1EC7BC2B" w14:textId="77777777" w:rsidR="00000000" w:rsidRDefault="000C6BB5">
      <w:pPr>
        <w:pStyle w:val="a0"/>
        <w:ind w:firstLine="720"/>
        <w:rPr>
          <w:rFonts w:hint="cs"/>
          <w:rtl/>
        </w:rPr>
      </w:pPr>
      <w:r>
        <w:rPr>
          <w:rFonts w:hint="cs"/>
          <w:rtl/>
        </w:rPr>
        <w:t>השילוב בין שני הכיוונים הללו מכוון להפחתת הסיכון לסטייה נורמטיבית אצל נוער עולה, ואני מקווה שנצליח להשיג את היעד הזה, בהדרגה.</w:t>
      </w:r>
    </w:p>
    <w:p w14:paraId="6F8A7C55" w14:textId="77777777" w:rsidR="00000000" w:rsidRDefault="000C6BB5">
      <w:pPr>
        <w:pStyle w:val="a0"/>
        <w:ind w:firstLine="720"/>
        <w:rPr>
          <w:rFonts w:hint="cs"/>
        </w:rPr>
      </w:pPr>
    </w:p>
    <w:p w14:paraId="2ED0CA5B" w14:textId="77777777" w:rsidR="00000000" w:rsidRDefault="000C6BB5">
      <w:pPr>
        <w:pStyle w:val="a0"/>
        <w:rPr>
          <w:rtl/>
        </w:rPr>
      </w:pPr>
    </w:p>
    <w:p w14:paraId="1AEFDA1B" w14:textId="77777777" w:rsidR="00000000" w:rsidRDefault="000C6BB5">
      <w:pPr>
        <w:pStyle w:val="a1"/>
        <w:jc w:val="center"/>
        <w:rPr>
          <w:rtl/>
        </w:rPr>
      </w:pPr>
      <w:bookmarkStart w:id="505" w:name="CQ27205FI0027205T02_08_2004_22_56_29"/>
      <w:bookmarkStart w:id="506" w:name="_Toc100311793"/>
      <w:bookmarkEnd w:id="505"/>
      <w:r>
        <w:rPr>
          <w:rtl/>
        </w:rPr>
        <w:t>1617. יחס צוות בית-הספר לתלמי</w:t>
      </w:r>
      <w:r>
        <w:rPr>
          <w:rtl/>
        </w:rPr>
        <w:t>דים</w:t>
      </w:r>
      <w:bookmarkEnd w:id="506"/>
    </w:p>
    <w:p w14:paraId="7E8EF780" w14:textId="77777777" w:rsidR="00000000" w:rsidRDefault="000C6BB5">
      <w:pPr>
        <w:pStyle w:val="a0"/>
        <w:rPr>
          <w:rFonts w:hint="cs"/>
          <w:rtl/>
        </w:rPr>
      </w:pPr>
    </w:p>
    <w:p w14:paraId="4DB9E475" w14:textId="77777777" w:rsidR="00000000" w:rsidRDefault="000C6BB5">
      <w:pPr>
        <w:pStyle w:val="a0"/>
        <w:ind w:firstLine="0"/>
        <w:rPr>
          <w:bCs/>
          <w:u w:val="single"/>
        </w:rPr>
      </w:pPr>
      <w:bookmarkStart w:id="507" w:name="ESQ27205"/>
      <w:bookmarkEnd w:id="507"/>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F7E3930" w14:textId="77777777" w:rsidR="00000000" w:rsidRDefault="000C6BB5">
      <w:pPr>
        <w:pStyle w:val="a0"/>
        <w:ind w:firstLine="720"/>
      </w:pPr>
      <w:r>
        <w:rPr>
          <w:rtl/>
        </w:rPr>
        <w:t>ביום כ"ז בסיוון התשס"ד (16 ביוני 2004):</w:t>
      </w:r>
    </w:p>
    <w:p w14:paraId="5864DABA" w14:textId="77777777" w:rsidR="00000000" w:rsidRDefault="000C6BB5">
      <w:pPr>
        <w:pStyle w:val="a0"/>
        <w:rPr>
          <w:rFonts w:hint="cs"/>
          <w:rtl/>
        </w:rPr>
      </w:pPr>
    </w:p>
    <w:p w14:paraId="3027E7D0" w14:textId="77777777" w:rsidR="00000000" w:rsidRDefault="000C6BB5">
      <w:pPr>
        <w:pStyle w:val="a0"/>
        <w:ind w:firstLine="720"/>
      </w:pPr>
      <w:r>
        <w:rPr>
          <w:rFonts w:hint="cs"/>
          <w:rtl/>
        </w:rPr>
        <w:t xml:space="preserve">פורסם, כי לפי </w:t>
      </w:r>
      <w:r>
        <w:rPr>
          <w:rtl/>
        </w:rPr>
        <w:t>מחקר שנערך באוניברסיטה העברית בירושלים</w:t>
      </w:r>
      <w:r>
        <w:rPr>
          <w:rFonts w:hint="cs"/>
          <w:rtl/>
        </w:rPr>
        <w:t>,</w:t>
      </w:r>
      <w:r>
        <w:rPr>
          <w:rtl/>
        </w:rPr>
        <w:t xml:space="preserve"> "שליש מהתלמידים בישראל דיווחו על לפחות סוג אחד של פגיעה פיזית </w:t>
      </w:r>
      <w:r>
        <w:rPr>
          <w:rFonts w:hint="cs"/>
          <w:rtl/>
        </w:rPr>
        <w:t>- - -</w:t>
      </w:r>
      <w:r>
        <w:rPr>
          <w:rtl/>
        </w:rPr>
        <w:t xml:space="preserve"> מצד צוות בית-הספר</w:t>
      </w:r>
      <w:r>
        <w:rPr>
          <w:rFonts w:hint="cs"/>
          <w:rtl/>
        </w:rPr>
        <w:t>".</w:t>
      </w:r>
      <w:r>
        <w:rPr>
          <w:rtl/>
        </w:rPr>
        <w:t xml:space="preserve"> </w:t>
      </w:r>
    </w:p>
    <w:p w14:paraId="05F4F307" w14:textId="77777777" w:rsidR="00000000" w:rsidRDefault="000C6BB5">
      <w:pPr>
        <w:pStyle w:val="a0"/>
        <w:ind w:firstLine="720"/>
      </w:pPr>
    </w:p>
    <w:p w14:paraId="211C0C91" w14:textId="77777777" w:rsidR="00000000" w:rsidRDefault="000C6BB5">
      <w:pPr>
        <w:pStyle w:val="a0"/>
        <w:ind w:firstLine="720"/>
      </w:pPr>
      <w:r>
        <w:rPr>
          <w:rFonts w:hint="cs"/>
          <w:rtl/>
        </w:rPr>
        <w:t>רצוני לשאול</w:t>
      </w:r>
      <w:r>
        <w:rPr>
          <w:rtl/>
        </w:rPr>
        <w:t>:</w:t>
      </w:r>
    </w:p>
    <w:p w14:paraId="4C1AD2EB" w14:textId="77777777" w:rsidR="00000000" w:rsidRDefault="000C6BB5">
      <w:pPr>
        <w:pStyle w:val="a0"/>
        <w:ind w:firstLine="720"/>
      </w:pPr>
    </w:p>
    <w:p w14:paraId="3C1A5CB6" w14:textId="77777777" w:rsidR="00000000" w:rsidRDefault="000C6BB5">
      <w:pPr>
        <w:pStyle w:val="a0"/>
        <w:ind w:firstLine="720"/>
        <w:rPr>
          <w:rtl/>
        </w:rPr>
      </w:pPr>
      <w:r>
        <w:rPr>
          <w:rFonts w:hint="cs"/>
          <w:rtl/>
        </w:rPr>
        <w:t>1. האם</w:t>
      </w:r>
      <w:r>
        <w:rPr>
          <w:rtl/>
        </w:rPr>
        <w:t xml:space="preserve"> הפרטים נכונים?</w:t>
      </w:r>
    </w:p>
    <w:p w14:paraId="5A6375B4" w14:textId="77777777" w:rsidR="00000000" w:rsidRDefault="000C6BB5">
      <w:pPr>
        <w:pStyle w:val="a0"/>
        <w:ind w:firstLine="720"/>
        <w:rPr>
          <w:rtl/>
        </w:rPr>
      </w:pPr>
    </w:p>
    <w:p w14:paraId="34A74E16" w14:textId="77777777" w:rsidR="00000000" w:rsidRDefault="000C6BB5">
      <w:pPr>
        <w:pStyle w:val="a0"/>
        <w:ind w:firstLine="720"/>
        <w:rPr>
          <w:rtl/>
        </w:rPr>
      </w:pPr>
      <w:r>
        <w:rPr>
          <w:rFonts w:hint="cs"/>
          <w:rtl/>
        </w:rPr>
        <w:t xml:space="preserve">2. </w:t>
      </w:r>
      <w:r>
        <w:rPr>
          <w:rtl/>
        </w:rPr>
        <w:t xml:space="preserve">האם רשאי צוות </w:t>
      </w:r>
      <w:r>
        <w:rPr>
          <w:rFonts w:hint="cs"/>
          <w:rtl/>
        </w:rPr>
        <w:t>בית-הספר,</w:t>
      </w:r>
      <w:r>
        <w:rPr>
          <w:rtl/>
        </w:rPr>
        <w:t xml:space="preserve"> בתנאים מסוימים</w:t>
      </w:r>
      <w:r>
        <w:rPr>
          <w:rFonts w:hint="cs"/>
          <w:rtl/>
        </w:rPr>
        <w:t>,</w:t>
      </w:r>
      <w:r>
        <w:rPr>
          <w:rtl/>
        </w:rPr>
        <w:t xml:space="preserve"> לנקוט פגיעה פיזית?</w:t>
      </w:r>
    </w:p>
    <w:p w14:paraId="116B77B7" w14:textId="77777777" w:rsidR="00000000" w:rsidRDefault="000C6BB5">
      <w:pPr>
        <w:pStyle w:val="a0"/>
        <w:ind w:firstLine="720"/>
        <w:rPr>
          <w:rtl/>
        </w:rPr>
      </w:pPr>
    </w:p>
    <w:p w14:paraId="62DC5329" w14:textId="77777777" w:rsidR="00000000" w:rsidRDefault="000C6BB5">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מה עושה משרדך בנושא?</w:t>
      </w:r>
    </w:p>
    <w:p w14:paraId="396F4820" w14:textId="77777777" w:rsidR="00000000" w:rsidRDefault="000C6BB5">
      <w:pPr>
        <w:spacing w:line="360" w:lineRule="auto"/>
        <w:jc w:val="both"/>
        <w:rPr>
          <w:rFonts w:cs="Arial"/>
          <w:szCs w:val="22"/>
          <w:rtl/>
        </w:rPr>
      </w:pPr>
    </w:p>
    <w:p w14:paraId="7D2ED39B"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0878D54D" w14:textId="77777777" w:rsidR="00000000" w:rsidRDefault="000C6BB5">
      <w:pPr>
        <w:pStyle w:val="a0"/>
        <w:ind w:firstLine="0"/>
        <w:rPr>
          <w:rFonts w:hint="cs"/>
          <w:b/>
          <w:rtl/>
        </w:rPr>
      </w:pPr>
      <w:r>
        <w:rPr>
          <w:b/>
          <w:rtl/>
        </w:rPr>
        <w:t xml:space="preserve">(לא נקראה, נמסרה </w:t>
      </w:r>
      <w:r>
        <w:rPr>
          <w:rFonts w:hint="eastAsia"/>
          <w:b/>
          <w:rtl/>
        </w:rPr>
        <w:t>לפרוטוקול</w:t>
      </w:r>
      <w:r>
        <w:rPr>
          <w:b/>
          <w:rtl/>
        </w:rPr>
        <w:t>)</w:t>
      </w:r>
    </w:p>
    <w:p w14:paraId="1E9BA558" w14:textId="77777777" w:rsidR="00000000" w:rsidRDefault="000C6BB5">
      <w:pPr>
        <w:pStyle w:val="a0"/>
        <w:rPr>
          <w:rFonts w:hint="cs"/>
          <w:b/>
        </w:rPr>
      </w:pPr>
    </w:p>
    <w:p w14:paraId="5422E78D" w14:textId="77777777" w:rsidR="00000000" w:rsidRDefault="000C6BB5">
      <w:pPr>
        <w:pStyle w:val="a0"/>
        <w:ind w:firstLine="720"/>
        <w:rPr>
          <w:rFonts w:hint="cs"/>
          <w:b/>
          <w:rtl/>
        </w:rPr>
      </w:pPr>
      <w:r>
        <w:rPr>
          <w:rFonts w:hint="cs"/>
          <w:b/>
          <w:rtl/>
        </w:rPr>
        <w:t>1. אין בידי משרד החינוך נתונים שעל-פיהם ניתן לקבוע, ש"שליש מהתלמידים ב</w:t>
      </w:r>
      <w:r>
        <w:rPr>
          <w:rFonts w:hint="cs"/>
          <w:b/>
          <w:rtl/>
        </w:rPr>
        <w:t>ישראל חוו פגיעה פיזית מצד צוות בית-הספר". אשר על כן אני מתייחסת רק לעצם התופעה, המטרידה אותנו מאוד ולא נוכל להשלים עם קיומה, גם אם ההיקפים הם נמוכים מאלו שפורסמו.</w:t>
      </w:r>
    </w:p>
    <w:p w14:paraId="5A19EA1B" w14:textId="77777777" w:rsidR="00000000" w:rsidRDefault="000C6BB5">
      <w:pPr>
        <w:pStyle w:val="a0"/>
        <w:rPr>
          <w:rFonts w:hint="cs"/>
          <w:b/>
          <w:rtl/>
        </w:rPr>
      </w:pPr>
    </w:p>
    <w:p w14:paraId="2F36FE81" w14:textId="77777777" w:rsidR="00000000" w:rsidRDefault="000C6BB5">
      <w:pPr>
        <w:pStyle w:val="a0"/>
        <w:ind w:firstLine="720"/>
        <w:rPr>
          <w:rFonts w:hint="cs"/>
          <w:b/>
          <w:rtl/>
        </w:rPr>
      </w:pPr>
      <w:r>
        <w:rPr>
          <w:rFonts w:hint="cs"/>
          <w:b/>
          <w:rtl/>
        </w:rPr>
        <w:t>2. צוות בית-הספר אינו רשאי, בשום תנאי ובשום מקרה, לנקוט צעדי ענישה של פגיעה פיזית בתלמידים.</w:t>
      </w:r>
    </w:p>
    <w:p w14:paraId="6BCE5588" w14:textId="77777777" w:rsidR="00000000" w:rsidRDefault="000C6BB5">
      <w:pPr>
        <w:pStyle w:val="a0"/>
        <w:rPr>
          <w:rFonts w:hint="cs"/>
          <w:b/>
          <w:rtl/>
        </w:rPr>
      </w:pPr>
    </w:p>
    <w:p w14:paraId="65B424DC" w14:textId="77777777" w:rsidR="00000000" w:rsidRDefault="000C6BB5">
      <w:pPr>
        <w:pStyle w:val="a0"/>
        <w:ind w:firstLine="720"/>
        <w:rPr>
          <w:rFonts w:hint="cs"/>
          <w:b/>
        </w:rPr>
      </w:pPr>
      <w:r>
        <w:rPr>
          <w:rFonts w:hint="cs"/>
          <w:b/>
          <w:rtl/>
        </w:rPr>
        <w:t>3. משרד החינוך פרסם חוזר מנכ"ל, בחודש שבט תשס"ג, המפרט את כללי ההתנהגות של צוות בית-הספר כלפי תלמידים, לרבות המגבלות והאיסורים בנושא זה. בכל מקרה שבו מתקבלת במשרד תלונה על פגיעה פיזית של צוות בית-הספר בתלמידים, אנו נוקטים מייד צעדים מתחייבים הכוללים בדיקה</w:t>
      </w:r>
      <w:r>
        <w:rPr>
          <w:rFonts w:hint="cs"/>
          <w:b/>
          <w:rtl/>
        </w:rPr>
        <w:t xml:space="preserve"> וחקירה, הן על-ידי המשרד והן על-ידי נציבות שירות המדינה, הקובעת גם את צעדי הענישה נגד מורים שפגעו בתלמידיהם.</w:t>
      </w:r>
    </w:p>
    <w:p w14:paraId="4AF6FFD6" w14:textId="77777777" w:rsidR="00000000" w:rsidRDefault="000C6BB5">
      <w:pPr>
        <w:pStyle w:val="a0"/>
        <w:rPr>
          <w:b/>
          <w:rtl/>
        </w:rPr>
      </w:pPr>
    </w:p>
    <w:p w14:paraId="00C18E83" w14:textId="77777777" w:rsidR="00000000" w:rsidRDefault="000C6BB5">
      <w:pPr>
        <w:pStyle w:val="a1"/>
        <w:jc w:val="center"/>
        <w:rPr>
          <w:rtl/>
        </w:rPr>
      </w:pPr>
      <w:bookmarkStart w:id="508" w:name="CQ27213FI0027213T02_08_2004_22_56_40"/>
      <w:bookmarkStart w:id="509" w:name="_Toc100311794"/>
      <w:bookmarkEnd w:id="508"/>
      <w:r>
        <w:rPr>
          <w:rtl/>
        </w:rPr>
        <w:t>1625. רמת בחינת הבגרות במתמטיקה</w:t>
      </w:r>
      <w:bookmarkEnd w:id="509"/>
    </w:p>
    <w:p w14:paraId="1C84DBEF" w14:textId="77777777" w:rsidR="00000000" w:rsidRDefault="000C6BB5">
      <w:pPr>
        <w:pStyle w:val="a0"/>
        <w:rPr>
          <w:rFonts w:hint="cs"/>
          <w:rtl/>
        </w:rPr>
      </w:pPr>
    </w:p>
    <w:p w14:paraId="2FF616F9" w14:textId="77777777" w:rsidR="00000000" w:rsidRDefault="000C6BB5">
      <w:pPr>
        <w:pStyle w:val="a0"/>
        <w:ind w:firstLine="0"/>
        <w:rPr>
          <w:bCs/>
          <w:u w:val="single"/>
        </w:rPr>
      </w:pPr>
      <w:bookmarkStart w:id="510" w:name="ESQ27213"/>
      <w:bookmarkEnd w:id="510"/>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EDC27D0" w14:textId="77777777" w:rsidR="00000000" w:rsidRDefault="000C6BB5">
      <w:pPr>
        <w:pStyle w:val="a0"/>
        <w:ind w:firstLine="720"/>
      </w:pPr>
      <w:r>
        <w:rPr>
          <w:rtl/>
        </w:rPr>
        <w:t>ביום כ"ז בסיוון התשס"ד (16 ביוני 2004):</w:t>
      </w:r>
    </w:p>
    <w:p w14:paraId="2EF00E20" w14:textId="77777777" w:rsidR="00000000" w:rsidRDefault="000C6BB5">
      <w:pPr>
        <w:pStyle w:val="a0"/>
        <w:rPr>
          <w:rFonts w:hint="cs"/>
          <w:rtl/>
        </w:rPr>
      </w:pPr>
    </w:p>
    <w:p w14:paraId="4A5A9C42" w14:textId="77777777" w:rsidR="00000000" w:rsidRDefault="000C6BB5">
      <w:pPr>
        <w:pStyle w:val="a0"/>
        <w:ind w:firstLine="720"/>
        <w:rPr>
          <w:rFonts w:hint="cs"/>
          <w:rtl/>
        </w:rPr>
      </w:pPr>
      <w:r>
        <w:rPr>
          <w:rFonts w:hint="cs"/>
          <w:rtl/>
        </w:rPr>
        <w:t xml:space="preserve">נטען, כי </w:t>
      </w:r>
      <w:r>
        <w:rPr>
          <w:rtl/>
        </w:rPr>
        <w:t>בחינת הבג</w:t>
      </w:r>
      <w:r>
        <w:rPr>
          <w:rtl/>
        </w:rPr>
        <w:t>רות במתמטיקה השנה היתה ברמה נמוכה מהמקובל</w:t>
      </w:r>
      <w:r>
        <w:rPr>
          <w:rFonts w:hint="cs"/>
          <w:rtl/>
        </w:rPr>
        <w:t>.</w:t>
      </w:r>
      <w:r>
        <w:rPr>
          <w:rtl/>
        </w:rPr>
        <w:t xml:space="preserve"> </w:t>
      </w:r>
    </w:p>
    <w:p w14:paraId="11295BC5" w14:textId="77777777" w:rsidR="00000000" w:rsidRDefault="000C6BB5">
      <w:pPr>
        <w:pStyle w:val="a0"/>
        <w:ind w:firstLine="720"/>
        <w:rPr>
          <w:rFonts w:hint="cs"/>
        </w:rPr>
      </w:pPr>
    </w:p>
    <w:p w14:paraId="7AB250CE" w14:textId="77777777" w:rsidR="00000000" w:rsidRDefault="000C6BB5">
      <w:pPr>
        <w:pStyle w:val="a0"/>
        <w:ind w:firstLine="720"/>
      </w:pPr>
      <w:r>
        <w:rPr>
          <w:rFonts w:hint="cs"/>
          <w:rtl/>
        </w:rPr>
        <w:t>רצוני לשאול</w:t>
      </w:r>
      <w:r>
        <w:rPr>
          <w:rtl/>
        </w:rPr>
        <w:t>:</w:t>
      </w:r>
    </w:p>
    <w:p w14:paraId="25D2F08A" w14:textId="77777777" w:rsidR="00000000" w:rsidRDefault="000C6BB5">
      <w:pPr>
        <w:pStyle w:val="a0"/>
        <w:ind w:firstLine="720"/>
        <w:rPr>
          <w:rFonts w:hint="cs"/>
          <w:rtl/>
        </w:rPr>
      </w:pPr>
    </w:p>
    <w:p w14:paraId="2862A1CB" w14:textId="77777777" w:rsidR="00000000" w:rsidRDefault="000C6BB5">
      <w:pPr>
        <w:pStyle w:val="a0"/>
        <w:ind w:firstLine="720"/>
        <w:rPr>
          <w:rFonts w:hint="cs"/>
          <w:rtl/>
        </w:rPr>
      </w:pPr>
      <w:r>
        <w:rPr>
          <w:rFonts w:hint="cs"/>
          <w:rtl/>
        </w:rPr>
        <w:t xml:space="preserve">1. האם הדבר נכון? </w:t>
      </w:r>
    </w:p>
    <w:p w14:paraId="6AE5C368" w14:textId="77777777" w:rsidR="00000000" w:rsidRDefault="000C6BB5">
      <w:pPr>
        <w:pStyle w:val="a0"/>
        <w:ind w:firstLine="720"/>
        <w:rPr>
          <w:rFonts w:hint="cs"/>
        </w:rPr>
      </w:pPr>
    </w:p>
    <w:p w14:paraId="0B8664BF" w14:textId="77777777" w:rsidR="00000000" w:rsidRDefault="000C6BB5">
      <w:pPr>
        <w:pStyle w:val="a0"/>
        <w:ind w:firstLine="720"/>
        <w:rPr>
          <w:rtl/>
        </w:rPr>
      </w:pPr>
      <w:r>
        <w:rPr>
          <w:rFonts w:hint="cs"/>
          <w:rtl/>
        </w:rPr>
        <w:t xml:space="preserve">2. אם כן </w:t>
      </w:r>
      <w:r>
        <w:rPr>
          <w:rtl/>
        </w:rPr>
        <w:t>–</w:t>
      </w:r>
      <w:r>
        <w:rPr>
          <w:rFonts w:hint="cs"/>
          <w:rtl/>
        </w:rPr>
        <w:t xml:space="preserve"> </w:t>
      </w:r>
      <w:r>
        <w:rPr>
          <w:rtl/>
        </w:rPr>
        <w:t xml:space="preserve">מדוע </w:t>
      </w:r>
      <w:r>
        <w:rPr>
          <w:rFonts w:hint="cs"/>
          <w:rtl/>
        </w:rPr>
        <w:t xml:space="preserve">הונמכה </w:t>
      </w:r>
      <w:r>
        <w:rPr>
          <w:rtl/>
        </w:rPr>
        <w:t>רמת המבחן?</w:t>
      </w:r>
    </w:p>
    <w:p w14:paraId="3DD39F85" w14:textId="77777777" w:rsidR="00000000" w:rsidRDefault="000C6BB5">
      <w:pPr>
        <w:pStyle w:val="a0"/>
        <w:ind w:firstLine="720"/>
        <w:rPr>
          <w:rtl/>
        </w:rPr>
      </w:pPr>
    </w:p>
    <w:p w14:paraId="7A9B8AA1" w14:textId="77777777" w:rsidR="00000000" w:rsidRDefault="000C6BB5">
      <w:pPr>
        <w:pStyle w:val="a0"/>
        <w:ind w:firstLine="720"/>
        <w:rPr>
          <w:rtl/>
        </w:rPr>
      </w:pPr>
      <w:r>
        <w:rPr>
          <w:rFonts w:hint="cs"/>
          <w:rtl/>
        </w:rPr>
        <w:t xml:space="preserve">3. </w:t>
      </w:r>
      <w:r>
        <w:rPr>
          <w:rtl/>
        </w:rPr>
        <w:t>האם רמת המבחן בשנים הבאות צפויה להיות דומה?</w:t>
      </w:r>
    </w:p>
    <w:p w14:paraId="3C22301C" w14:textId="77777777" w:rsidR="00000000" w:rsidRDefault="000C6BB5">
      <w:pPr>
        <w:pStyle w:val="a0"/>
        <w:ind w:firstLine="720"/>
        <w:rPr>
          <w:rtl/>
        </w:rPr>
      </w:pPr>
    </w:p>
    <w:p w14:paraId="069C7220" w14:textId="77777777" w:rsidR="00000000" w:rsidRDefault="000C6BB5">
      <w:pPr>
        <w:pStyle w:val="a0"/>
        <w:ind w:firstLine="720"/>
        <w:rPr>
          <w:rtl/>
        </w:rPr>
      </w:pPr>
      <w:r>
        <w:rPr>
          <w:rFonts w:hint="cs"/>
          <w:rtl/>
        </w:rPr>
        <w:t xml:space="preserve">4. </w:t>
      </w:r>
      <w:r>
        <w:rPr>
          <w:rtl/>
        </w:rPr>
        <w:t xml:space="preserve">האם </w:t>
      </w:r>
      <w:r>
        <w:rPr>
          <w:rFonts w:hint="cs"/>
          <w:rtl/>
        </w:rPr>
        <w:t>נשקל</w:t>
      </w:r>
      <w:r>
        <w:rPr>
          <w:rtl/>
        </w:rPr>
        <w:t xml:space="preserve"> לשנות את רמת ההוראה במקום להוריד את רמת הבחינות?</w:t>
      </w:r>
    </w:p>
    <w:p w14:paraId="3AD2E1D5" w14:textId="77777777" w:rsidR="00000000" w:rsidRDefault="000C6BB5">
      <w:pPr>
        <w:pStyle w:val="a0"/>
        <w:ind w:firstLine="720"/>
        <w:rPr>
          <w:rtl/>
        </w:rPr>
      </w:pPr>
    </w:p>
    <w:p w14:paraId="472E88A9" w14:textId="77777777" w:rsidR="00000000" w:rsidRDefault="000C6BB5">
      <w:pPr>
        <w:pStyle w:val="a0"/>
        <w:ind w:firstLine="720"/>
        <w:rPr>
          <w:rtl/>
        </w:rPr>
      </w:pPr>
      <w:r>
        <w:rPr>
          <w:rFonts w:hint="cs"/>
          <w:rtl/>
        </w:rPr>
        <w:t xml:space="preserve">5. </w:t>
      </w:r>
      <w:r>
        <w:rPr>
          <w:rtl/>
        </w:rPr>
        <w:t>מה</w:t>
      </w:r>
      <w:r>
        <w:rPr>
          <w:rFonts w:hint="cs"/>
          <w:rtl/>
        </w:rPr>
        <w:t xml:space="preserve"> ה</w:t>
      </w:r>
      <w:r>
        <w:rPr>
          <w:rtl/>
        </w:rPr>
        <w:t xml:space="preserve">ן ההשלכות על תלמידים אשר </w:t>
      </w:r>
      <w:r>
        <w:rPr>
          <w:rFonts w:hint="cs"/>
          <w:rtl/>
        </w:rPr>
        <w:t>עתידים ללמוד</w:t>
      </w:r>
      <w:r>
        <w:rPr>
          <w:rtl/>
        </w:rPr>
        <w:t xml:space="preserve"> </w:t>
      </w:r>
      <w:r>
        <w:rPr>
          <w:rFonts w:hint="cs"/>
          <w:rtl/>
        </w:rPr>
        <w:t>ב</w:t>
      </w:r>
      <w:r>
        <w:rPr>
          <w:rtl/>
        </w:rPr>
        <w:t>מוסדות אקדמיים?</w:t>
      </w:r>
    </w:p>
    <w:p w14:paraId="5F3DA4E4" w14:textId="77777777" w:rsidR="00000000" w:rsidRDefault="000C6BB5">
      <w:pPr>
        <w:pStyle w:val="a0"/>
        <w:ind w:firstLine="720"/>
        <w:rPr>
          <w:rtl/>
        </w:rPr>
      </w:pPr>
    </w:p>
    <w:p w14:paraId="5AEBB570"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1F9C7822"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50B98026" w14:textId="77777777" w:rsidR="00000000" w:rsidRDefault="000C6BB5">
      <w:pPr>
        <w:pStyle w:val="a0"/>
        <w:rPr>
          <w:rtl/>
        </w:rPr>
      </w:pPr>
    </w:p>
    <w:p w14:paraId="77761CCD" w14:textId="77777777" w:rsidR="00000000" w:rsidRDefault="000C6BB5">
      <w:pPr>
        <w:pStyle w:val="a0"/>
        <w:ind w:firstLine="720"/>
        <w:rPr>
          <w:rFonts w:hint="cs"/>
          <w:rtl/>
        </w:rPr>
      </w:pPr>
      <w:r>
        <w:rPr>
          <w:rFonts w:hint="cs"/>
          <w:b/>
          <w:rtl/>
        </w:rPr>
        <w:t xml:space="preserve">1. </w:t>
      </w:r>
      <w:r>
        <w:rPr>
          <w:rFonts w:hint="cs"/>
          <w:rtl/>
        </w:rPr>
        <w:t>הטענה כי בחינת הבגרות במתמטיקה השנה היתה ברמה נמוכה מהמקובל, אין לה יסוד. צריך לדעת, שהשנה נכנסה מתכונת חדשה, "שיטת הצבירה", כמבנה היבחנות שבא לעודד</w:t>
      </w:r>
      <w:r>
        <w:rPr>
          <w:rFonts w:hint="cs"/>
          <w:rtl/>
        </w:rPr>
        <w:t xml:space="preserve"> את התלמידים ולהקל עליהם ללמוד ולהיבחן ביחידות מוגברות. המבנה החדש של הצבירה יוצר שאלון משותף לשתי רמות. השאלון הגבוה בארבע יחידות לימוד, הוא הנמוך בחמש יחידות לימוד. ייתכן ששאלון זה  - 005 - שבשני שלישיו מתאים לארבע יחידות לימוד, קל יחסית לרמת חמש יחידות </w:t>
      </w:r>
      <w:r>
        <w:rPr>
          <w:rFonts w:hint="cs"/>
          <w:rtl/>
        </w:rPr>
        <w:t>לימוד, אך יש לזכור כי לתלמידים הנבחנים בחמש יחידות לימוד יש שני שאלונים נוספים להיבחן בהם.</w:t>
      </w:r>
    </w:p>
    <w:p w14:paraId="093BCD00" w14:textId="77777777" w:rsidR="00000000" w:rsidRDefault="000C6BB5">
      <w:pPr>
        <w:pStyle w:val="a0"/>
        <w:rPr>
          <w:rFonts w:hint="cs"/>
          <w:rtl/>
        </w:rPr>
      </w:pPr>
    </w:p>
    <w:p w14:paraId="56343B76" w14:textId="77777777" w:rsidR="00000000" w:rsidRDefault="000C6BB5">
      <w:pPr>
        <w:pStyle w:val="a0"/>
        <w:ind w:firstLine="720"/>
        <w:rPr>
          <w:rFonts w:hint="cs"/>
          <w:rtl/>
        </w:rPr>
      </w:pPr>
      <w:r>
        <w:rPr>
          <w:rFonts w:hint="cs"/>
          <w:b/>
          <w:rtl/>
        </w:rPr>
        <w:t xml:space="preserve">2. </w:t>
      </w:r>
      <w:r>
        <w:rPr>
          <w:rFonts w:hint="cs"/>
          <w:rtl/>
        </w:rPr>
        <w:t>כאשר מטמיעים שיטה חדשה במערכת, מגדילים את אפשרויות הבחירה בתוך כל שאלון, וכך נהג המשרד השנה.</w:t>
      </w:r>
    </w:p>
    <w:p w14:paraId="2CD9FC21" w14:textId="77777777" w:rsidR="00000000" w:rsidRDefault="000C6BB5">
      <w:pPr>
        <w:pStyle w:val="a0"/>
        <w:rPr>
          <w:rFonts w:hint="cs"/>
          <w:b/>
          <w:bCs/>
          <w:u w:val="single"/>
          <w:rtl/>
        </w:rPr>
      </w:pPr>
    </w:p>
    <w:p w14:paraId="41AA44CC" w14:textId="77777777" w:rsidR="00000000" w:rsidRDefault="000C6BB5">
      <w:pPr>
        <w:pStyle w:val="a0"/>
        <w:rPr>
          <w:rFonts w:hint="cs"/>
          <w:rtl/>
        </w:rPr>
      </w:pPr>
      <w:r>
        <w:rPr>
          <w:rFonts w:hint="cs"/>
          <w:b/>
          <w:rtl/>
        </w:rPr>
        <w:t xml:space="preserve">3-4. </w:t>
      </w:r>
      <w:r>
        <w:rPr>
          <w:rFonts w:hint="cs"/>
          <w:rtl/>
        </w:rPr>
        <w:t>החל משנת הלימודים תשס"ה תתקיים היבחנות רק במבנה הצבירה ואחוז ה</w:t>
      </w:r>
      <w:r>
        <w:rPr>
          <w:rFonts w:hint="cs"/>
          <w:rtl/>
        </w:rPr>
        <w:t>בחירה ישוב למה שהיה בעבר. חשוב לציין, שהמשרד מפיק לקחים מהפעלת השיטה החדשה, בהתייעצות עם המורים למתמטיקה, ובכל מקרה לא נשקל שינוי ברמת ההוראה.</w:t>
      </w:r>
    </w:p>
    <w:p w14:paraId="3C1E1289" w14:textId="77777777" w:rsidR="00000000" w:rsidRDefault="000C6BB5">
      <w:pPr>
        <w:pStyle w:val="a0"/>
        <w:rPr>
          <w:rFonts w:hint="cs"/>
          <w:rtl/>
        </w:rPr>
      </w:pPr>
    </w:p>
    <w:p w14:paraId="68B9F619" w14:textId="77777777" w:rsidR="00000000" w:rsidRDefault="000C6BB5">
      <w:pPr>
        <w:pStyle w:val="a0"/>
        <w:rPr>
          <w:rFonts w:hint="cs"/>
          <w:rtl/>
        </w:rPr>
      </w:pPr>
      <w:r>
        <w:rPr>
          <w:rFonts w:hint="cs"/>
          <w:b/>
          <w:rtl/>
        </w:rPr>
        <w:t xml:space="preserve">5. </w:t>
      </w:r>
      <w:r>
        <w:rPr>
          <w:rFonts w:hint="cs"/>
          <w:rtl/>
        </w:rPr>
        <w:t>בוועדת השאלון שותפים אנשי אקדמיה מהשורה הראשונה. הבחינה אינה מתרחשת בחלל ריק ואין לזה השלכה לגבי המוסדות האקד</w:t>
      </w:r>
      <w:r>
        <w:rPr>
          <w:rFonts w:hint="cs"/>
          <w:rtl/>
        </w:rPr>
        <w:t>מיים. אני שבה ומדגישה, שזו השנה הראשונה של השינוי המבני, ואין לנו כל כוונה להקל או להוריד את רמת הבחינה במתמטיקה, או כל הנחיה מסוג זה.</w:t>
      </w:r>
    </w:p>
    <w:p w14:paraId="4122FF3D" w14:textId="77777777" w:rsidR="00000000" w:rsidRDefault="000C6BB5">
      <w:pPr>
        <w:pStyle w:val="a0"/>
        <w:rPr>
          <w:rFonts w:hint="cs"/>
        </w:rPr>
      </w:pPr>
    </w:p>
    <w:p w14:paraId="76A69F0C" w14:textId="77777777" w:rsidR="00000000" w:rsidRDefault="000C6BB5">
      <w:pPr>
        <w:pStyle w:val="a0"/>
        <w:rPr>
          <w:rtl/>
        </w:rPr>
      </w:pPr>
    </w:p>
    <w:p w14:paraId="71309208" w14:textId="77777777" w:rsidR="00000000" w:rsidRDefault="000C6BB5">
      <w:pPr>
        <w:pStyle w:val="a1"/>
        <w:jc w:val="center"/>
        <w:rPr>
          <w:rtl/>
        </w:rPr>
      </w:pPr>
      <w:bookmarkStart w:id="511" w:name="CQ26977FI0026977T02_08_2004_22_56_52"/>
      <w:bookmarkStart w:id="512" w:name="_Toc100311795"/>
      <w:bookmarkEnd w:id="511"/>
      <w:r>
        <w:rPr>
          <w:rtl/>
        </w:rPr>
        <w:t xml:space="preserve">1632. שיטת </w:t>
      </w:r>
      <w:r>
        <w:t>ABA</w:t>
      </w:r>
      <w:r>
        <w:rPr>
          <w:rtl/>
        </w:rPr>
        <w:t xml:space="preserve"> לטיפול בילדים אוטיסטים</w:t>
      </w:r>
      <w:bookmarkEnd w:id="512"/>
      <w:r>
        <w:rPr>
          <w:rtl/>
        </w:rPr>
        <w:t xml:space="preserve"> </w:t>
      </w:r>
    </w:p>
    <w:p w14:paraId="6F5F34B7" w14:textId="77777777" w:rsidR="00000000" w:rsidRDefault="000C6BB5">
      <w:pPr>
        <w:pStyle w:val="a0"/>
        <w:rPr>
          <w:rFonts w:hint="cs"/>
          <w:rtl/>
        </w:rPr>
      </w:pPr>
    </w:p>
    <w:p w14:paraId="32763B68" w14:textId="77777777" w:rsidR="00000000" w:rsidRDefault="000C6BB5">
      <w:pPr>
        <w:pStyle w:val="a0"/>
        <w:ind w:firstLine="0"/>
        <w:rPr>
          <w:bCs/>
          <w:u w:val="single"/>
        </w:rPr>
      </w:pPr>
      <w:bookmarkStart w:id="513" w:name="ESQ26977"/>
      <w:bookmarkEnd w:id="513"/>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CD1C00C" w14:textId="77777777" w:rsidR="00000000" w:rsidRDefault="000C6BB5">
      <w:pPr>
        <w:pStyle w:val="a0"/>
        <w:ind w:firstLine="720"/>
      </w:pPr>
      <w:r>
        <w:rPr>
          <w:rtl/>
        </w:rPr>
        <w:t>ביום כ"ז בסיוון התשס"ד</w:t>
      </w:r>
      <w:r>
        <w:rPr>
          <w:rtl/>
        </w:rPr>
        <w:t xml:space="preserve"> (16 ביוני 2004):</w:t>
      </w:r>
    </w:p>
    <w:p w14:paraId="15C18034" w14:textId="77777777" w:rsidR="00000000" w:rsidRDefault="000C6BB5">
      <w:pPr>
        <w:pStyle w:val="a0"/>
        <w:rPr>
          <w:rFonts w:hint="cs"/>
          <w:rtl/>
        </w:rPr>
      </w:pPr>
    </w:p>
    <w:p w14:paraId="3B5FF779" w14:textId="77777777" w:rsidR="00000000" w:rsidRDefault="000C6BB5">
      <w:pPr>
        <w:pStyle w:val="a0"/>
        <w:ind w:firstLine="720"/>
      </w:pPr>
      <w:r>
        <w:rPr>
          <w:rtl/>
        </w:rPr>
        <w:t xml:space="preserve"> הורים רבים שילדיהם אובחנו כאוטיסטים פנו אלי </w:t>
      </w:r>
      <w:r>
        <w:rPr>
          <w:rFonts w:hint="cs"/>
          <w:rtl/>
        </w:rPr>
        <w:t>בעניין</w:t>
      </w:r>
      <w:r>
        <w:rPr>
          <w:rtl/>
        </w:rPr>
        <w:t xml:space="preserve"> המשך טיפול בילדיהם בשיטת הטיפול </w:t>
      </w:r>
      <w:r>
        <w:t>ABA</w:t>
      </w:r>
      <w:r>
        <w:rPr>
          <w:rFonts w:hint="cs"/>
          <w:rtl/>
        </w:rPr>
        <w:t xml:space="preserve">. </w:t>
      </w:r>
      <w:r>
        <w:rPr>
          <w:rtl/>
        </w:rPr>
        <w:t xml:space="preserve">ילדים שטופלו בשיטה </w:t>
      </w:r>
      <w:r>
        <w:rPr>
          <w:rFonts w:hint="cs"/>
          <w:rtl/>
        </w:rPr>
        <w:t xml:space="preserve">זו </w:t>
      </w:r>
      <w:r>
        <w:rPr>
          <w:rtl/>
        </w:rPr>
        <w:t xml:space="preserve">החלו לתקשר עם הסביבה החיצונית להם והגיעו לגן רגיל מחוזקים יותר. הטיפול בשיטה זו ניתן לילדים עד גיל </w:t>
      </w:r>
      <w:r>
        <w:rPr>
          <w:rFonts w:hint="cs"/>
          <w:rtl/>
        </w:rPr>
        <w:t>שלוש</w:t>
      </w:r>
      <w:r>
        <w:rPr>
          <w:rtl/>
        </w:rPr>
        <w:t>.</w:t>
      </w:r>
    </w:p>
    <w:p w14:paraId="6BA5B9B7" w14:textId="77777777" w:rsidR="00000000" w:rsidRDefault="000C6BB5">
      <w:pPr>
        <w:pStyle w:val="a0"/>
        <w:ind w:firstLine="720"/>
      </w:pPr>
    </w:p>
    <w:p w14:paraId="4FD29CBD" w14:textId="77777777" w:rsidR="00000000" w:rsidRDefault="000C6BB5">
      <w:pPr>
        <w:pStyle w:val="a0"/>
        <w:ind w:firstLine="720"/>
      </w:pPr>
      <w:r>
        <w:rPr>
          <w:rFonts w:hint="cs"/>
          <w:rtl/>
        </w:rPr>
        <w:t>רצוני לשאול</w:t>
      </w:r>
      <w:r>
        <w:rPr>
          <w:rtl/>
        </w:rPr>
        <w:t>:</w:t>
      </w:r>
    </w:p>
    <w:p w14:paraId="5DD3D0DB" w14:textId="77777777" w:rsidR="00000000" w:rsidRDefault="000C6BB5">
      <w:pPr>
        <w:pStyle w:val="a0"/>
        <w:ind w:firstLine="720"/>
      </w:pPr>
    </w:p>
    <w:p w14:paraId="2200455D" w14:textId="77777777" w:rsidR="00000000" w:rsidRDefault="000C6BB5">
      <w:pPr>
        <w:pStyle w:val="a0"/>
        <w:ind w:firstLine="720"/>
        <w:rPr>
          <w:rtl/>
        </w:rPr>
      </w:pPr>
      <w:r>
        <w:rPr>
          <w:rFonts w:hint="cs"/>
          <w:rtl/>
        </w:rPr>
        <w:t xml:space="preserve">1. </w:t>
      </w:r>
      <w:r>
        <w:rPr>
          <w:rtl/>
        </w:rPr>
        <w:t>לאו</w:t>
      </w:r>
      <w:r>
        <w:rPr>
          <w:rtl/>
        </w:rPr>
        <w:t xml:space="preserve">ר התוצאות היעילות שהוכיחה השיטה, האם </w:t>
      </w:r>
      <w:r>
        <w:rPr>
          <w:rFonts w:hint="cs"/>
          <w:rtl/>
        </w:rPr>
        <w:t>יוארך</w:t>
      </w:r>
      <w:r>
        <w:rPr>
          <w:rtl/>
        </w:rPr>
        <w:t xml:space="preserve"> הטיפול בשיטת </w:t>
      </w:r>
      <w:r>
        <w:t>ABA</w:t>
      </w:r>
      <w:r>
        <w:rPr>
          <w:rtl/>
        </w:rPr>
        <w:t xml:space="preserve"> גם לאחר גיל </w:t>
      </w:r>
      <w:r>
        <w:rPr>
          <w:rFonts w:hint="cs"/>
          <w:rtl/>
        </w:rPr>
        <w:t>שלוש</w:t>
      </w:r>
      <w:r>
        <w:rPr>
          <w:rtl/>
        </w:rPr>
        <w:t>?</w:t>
      </w:r>
    </w:p>
    <w:p w14:paraId="7F71D886" w14:textId="77777777" w:rsidR="00000000" w:rsidRDefault="000C6BB5">
      <w:pPr>
        <w:pStyle w:val="a0"/>
        <w:ind w:firstLine="720"/>
        <w:rPr>
          <w:rtl/>
        </w:rPr>
      </w:pPr>
    </w:p>
    <w:p w14:paraId="4D8C816B" w14:textId="77777777" w:rsidR="00000000" w:rsidRDefault="000C6BB5">
      <w:pPr>
        <w:pStyle w:val="a0"/>
        <w:ind w:firstLine="720"/>
        <w:rPr>
          <w:rtl/>
        </w:rPr>
      </w:pPr>
      <w:r>
        <w:rPr>
          <w:rFonts w:hint="cs"/>
          <w:rtl/>
        </w:rPr>
        <w:t xml:space="preserve">2. </w:t>
      </w:r>
      <w:r>
        <w:rPr>
          <w:rtl/>
        </w:rPr>
        <w:t xml:space="preserve">אם לא </w:t>
      </w:r>
      <w:r>
        <w:rPr>
          <w:rFonts w:hint="eastAsia"/>
          <w:rtl/>
        </w:rPr>
        <w:t>–</w:t>
      </w:r>
      <w:r>
        <w:rPr>
          <w:rFonts w:hint="cs"/>
          <w:rtl/>
        </w:rPr>
        <w:t xml:space="preserve"> </w:t>
      </w:r>
      <w:r>
        <w:rPr>
          <w:rtl/>
        </w:rPr>
        <w:t>מדוע?</w:t>
      </w:r>
    </w:p>
    <w:p w14:paraId="224DBFB6" w14:textId="77777777" w:rsidR="00000000" w:rsidRDefault="000C6BB5">
      <w:pPr>
        <w:pStyle w:val="a0"/>
        <w:ind w:firstLine="720"/>
        <w:rPr>
          <w:rtl/>
        </w:rPr>
      </w:pPr>
    </w:p>
    <w:p w14:paraId="1BC07ACB"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423370C6"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4A7A2A28" w14:textId="77777777" w:rsidR="00000000" w:rsidRDefault="000C6BB5">
      <w:pPr>
        <w:bidi/>
        <w:jc w:val="right"/>
        <w:rPr>
          <w:szCs w:val="28"/>
          <w:rtl/>
        </w:rPr>
      </w:pPr>
    </w:p>
    <w:p w14:paraId="4BB00C49" w14:textId="77777777" w:rsidR="00000000" w:rsidRDefault="000C6BB5">
      <w:pPr>
        <w:pStyle w:val="a0"/>
        <w:ind w:firstLine="720"/>
        <w:rPr>
          <w:rFonts w:hint="cs"/>
          <w:rtl/>
        </w:rPr>
      </w:pPr>
      <w:r>
        <w:rPr>
          <w:rFonts w:hint="cs"/>
          <w:b/>
          <w:rtl/>
        </w:rPr>
        <w:t xml:space="preserve">1. ילדים המאובחנים כילדים אוטיסטים, בארץ ובעולם, מטופלים במגוון שיטות טיפול. לפי שעה </w:t>
      </w:r>
      <w:r>
        <w:rPr>
          <w:rFonts w:hint="cs"/>
          <w:b/>
          <w:rtl/>
        </w:rPr>
        <w:t xml:space="preserve">לא הוכח מה היא שיטת הטיפול העדיפה על פני השיטות האחרות. ההנחה כי </w:t>
      </w:r>
      <w:r>
        <w:rPr>
          <w:rFonts w:hint="cs"/>
          <w:rtl/>
        </w:rPr>
        <w:t xml:space="preserve">התלמידים המטופלים בשיטת </w:t>
      </w:r>
      <w:r>
        <w:rPr>
          <w:rFonts w:hint="cs"/>
        </w:rPr>
        <w:t>ABA</w:t>
      </w:r>
      <w:r>
        <w:rPr>
          <w:rFonts w:hint="cs"/>
          <w:rtl/>
        </w:rPr>
        <w:t xml:space="preserve"> מגיעים לחינוך הרגיל, בטעות יסודה. רוב הילדים המאובחנים כילדים אוטיסטים לומדים במסגרות החינוך המיוחד ורק מיעוטם לומדים בחינוך הרגיל.</w:t>
      </w:r>
    </w:p>
    <w:p w14:paraId="3BD4187F" w14:textId="77777777" w:rsidR="00000000" w:rsidRDefault="000C6BB5">
      <w:pPr>
        <w:pStyle w:val="a0"/>
        <w:rPr>
          <w:rFonts w:hint="cs"/>
          <w:rtl/>
        </w:rPr>
      </w:pPr>
    </w:p>
    <w:p w14:paraId="52BCA105" w14:textId="77777777" w:rsidR="00000000" w:rsidRDefault="000C6BB5">
      <w:pPr>
        <w:pStyle w:val="a0"/>
        <w:ind w:firstLine="720"/>
        <w:rPr>
          <w:rFonts w:hint="cs"/>
          <w:b/>
          <w:rtl/>
        </w:rPr>
      </w:pPr>
      <w:r>
        <w:rPr>
          <w:rFonts w:hint="cs"/>
          <w:rtl/>
        </w:rPr>
        <w:t>2. ילדים אוטיסטים מטופלים במסג</w:t>
      </w:r>
      <w:r>
        <w:rPr>
          <w:rFonts w:hint="cs"/>
          <w:rtl/>
        </w:rPr>
        <w:t>רות החינוך המיוחד במגוון שיטות טיפול. ככלל, לכל תלמיד מותאמת תוכנית לימודים אישית, האמורה להתחשב ברמתו הקוגניטיבית ובנקודות החוזק והחולשה שלו. ברבות מהמסגרות מטופלים הילדים הללו גם בגישת ה-</w:t>
      </w:r>
      <w:r>
        <w:rPr>
          <w:rFonts w:hint="cs"/>
        </w:rPr>
        <w:t>ABA</w:t>
      </w:r>
      <w:r>
        <w:rPr>
          <w:rFonts w:hint="cs"/>
          <w:rtl/>
        </w:rPr>
        <w:t xml:space="preserve">, וזאת על-פי צרכיו </w:t>
      </w:r>
      <w:r>
        <w:rPr>
          <w:rFonts w:hint="cs"/>
          <w:b/>
          <w:rtl/>
        </w:rPr>
        <w:t>של התלמיד, וככל הניתן, בהתחשב ברצון משפחתו.</w:t>
      </w:r>
    </w:p>
    <w:p w14:paraId="297A1156" w14:textId="77777777" w:rsidR="00000000" w:rsidRDefault="000C6BB5">
      <w:pPr>
        <w:pStyle w:val="a0"/>
        <w:rPr>
          <w:rFonts w:hint="cs"/>
          <w:b/>
          <w:rtl/>
        </w:rPr>
      </w:pPr>
    </w:p>
    <w:p w14:paraId="4AF7E5E3" w14:textId="77777777" w:rsidR="00000000" w:rsidRDefault="000C6BB5">
      <w:pPr>
        <w:pStyle w:val="a0"/>
        <w:rPr>
          <w:rFonts w:hint="cs"/>
          <w:b/>
          <w:rtl/>
        </w:rPr>
      </w:pPr>
    </w:p>
    <w:p w14:paraId="233B008C" w14:textId="77777777" w:rsidR="00000000" w:rsidRDefault="000C6BB5">
      <w:pPr>
        <w:pStyle w:val="a1"/>
        <w:jc w:val="center"/>
        <w:rPr>
          <w:rtl/>
        </w:rPr>
      </w:pPr>
      <w:bookmarkStart w:id="514" w:name="CQ27301FI0027301T02_08_2004_22_57_06"/>
      <w:bookmarkStart w:id="515" w:name="_Toc100311796"/>
      <w:bookmarkEnd w:id="514"/>
      <w:r>
        <w:rPr>
          <w:rtl/>
        </w:rPr>
        <w:t>1650. אלימות כלפי מורים</w:t>
      </w:r>
      <w:bookmarkEnd w:id="515"/>
    </w:p>
    <w:p w14:paraId="2990AE7D" w14:textId="77777777" w:rsidR="00000000" w:rsidRDefault="000C6BB5">
      <w:pPr>
        <w:pStyle w:val="a0"/>
        <w:rPr>
          <w:rFonts w:hint="cs"/>
          <w:rtl/>
        </w:rPr>
      </w:pPr>
    </w:p>
    <w:p w14:paraId="2E82AAA8" w14:textId="77777777" w:rsidR="00000000" w:rsidRDefault="000C6BB5">
      <w:pPr>
        <w:pStyle w:val="a0"/>
        <w:ind w:firstLine="0"/>
        <w:rPr>
          <w:bCs/>
          <w:u w:val="single"/>
        </w:rPr>
      </w:pPr>
      <w:bookmarkStart w:id="516" w:name="ESQ27301"/>
      <w:bookmarkEnd w:id="516"/>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5D9C02D" w14:textId="77777777" w:rsidR="00000000" w:rsidRDefault="000C6BB5">
      <w:pPr>
        <w:pStyle w:val="a0"/>
        <w:ind w:firstLine="720"/>
      </w:pPr>
      <w:r>
        <w:rPr>
          <w:rtl/>
        </w:rPr>
        <w:t>ביום כ"ז בסיוון התשס"ד (16 ביוני 2004):</w:t>
      </w:r>
    </w:p>
    <w:p w14:paraId="6DAE73AF" w14:textId="77777777" w:rsidR="00000000" w:rsidRDefault="000C6BB5">
      <w:pPr>
        <w:pStyle w:val="a0"/>
        <w:rPr>
          <w:rFonts w:hint="cs"/>
        </w:rPr>
      </w:pPr>
    </w:p>
    <w:p w14:paraId="5898EBA5" w14:textId="77777777" w:rsidR="00000000" w:rsidRDefault="000C6BB5">
      <w:pPr>
        <w:pStyle w:val="a0"/>
      </w:pPr>
      <w:r>
        <w:rPr>
          <w:rFonts w:hint="cs"/>
          <w:rtl/>
        </w:rPr>
        <w:t>רצוני לשאול</w:t>
      </w:r>
      <w:r>
        <w:rPr>
          <w:rtl/>
        </w:rPr>
        <w:t>:</w:t>
      </w:r>
    </w:p>
    <w:p w14:paraId="7D950882" w14:textId="77777777" w:rsidR="00000000" w:rsidRDefault="000C6BB5">
      <w:pPr>
        <w:pStyle w:val="a0"/>
      </w:pPr>
    </w:p>
    <w:p w14:paraId="59744ED3" w14:textId="77777777" w:rsidR="00000000" w:rsidRDefault="000C6BB5">
      <w:pPr>
        <w:pStyle w:val="a0"/>
        <w:rPr>
          <w:rtl/>
        </w:rPr>
      </w:pPr>
      <w:r>
        <w:rPr>
          <w:rFonts w:hint="cs"/>
          <w:rtl/>
        </w:rPr>
        <w:t xml:space="preserve">1. </w:t>
      </w:r>
      <w:r>
        <w:rPr>
          <w:rtl/>
        </w:rPr>
        <w:t>כמה מקרים של אלימות כלפי מורים נרשמו בשנים 2002, 2003 ו-2004?</w:t>
      </w:r>
    </w:p>
    <w:p w14:paraId="5E00C832" w14:textId="77777777" w:rsidR="00000000" w:rsidRDefault="000C6BB5">
      <w:pPr>
        <w:pStyle w:val="a0"/>
        <w:rPr>
          <w:rtl/>
        </w:rPr>
      </w:pPr>
    </w:p>
    <w:p w14:paraId="5F0D144F" w14:textId="77777777" w:rsidR="00000000" w:rsidRDefault="000C6BB5">
      <w:pPr>
        <w:pStyle w:val="a0"/>
        <w:rPr>
          <w:rtl/>
        </w:rPr>
      </w:pPr>
      <w:r>
        <w:rPr>
          <w:rFonts w:hint="cs"/>
          <w:rtl/>
        </w:rPr>
        <w:t>2. מה היא</w:t>
      </w:r>
      <w:r>
        <w:rPr>
          <w:rtl/>
        </w:rPr>
        <w:t xml:space="preserve"> החלוקה באחוזים לפי זרמי החינוך?</w:t>
      </w:r>
    </w:p>
    <w:p w14:paraId="13D0F4FE" w14:textId="77777777" w:rsidR="00000000" w:rsidRDefault="000C6BB5">
      <w:pPr>
        <w:pStyle w:val="a0"/>
        <w:rPr>
          <w:rtl/>
        </w:rPr>
      </w:pPr>
    </w:p>
    <w:p w14:paraId="52536307" w14:textId="77777777" w:rsidR="00000000" w:rsidRDefault="000C6BB5">
      <w:pPr>
        <w:pStyle w:val="a0"/>
        <w:rPr>
          <w:rtl/>
        </w:rPr>
      </w:pPr>
      <w:r>
        <w:rPr>
          <w:rFonts w:hint="cs"/>
          <w:rtl/>
        </w:rPr>
        <w:t xml:space="preserve">3. </w:t>
      </w:r>
      <w:r>
        <w:rPr>
          <w:rtl/>
        </w:rPr>
        <w:t xml:space="preserve">מה עושה </w:t>
      </w:r>
      <w:r>
        <w:rPr>
          <w:rtl/>
        </w:rPr>
        <w:t xml:space="preserve">משרדך </w:t>
      </w:r>
      <w:r>
        <w:rPr>
          <w:rFonts w:hint="cs"/>
          <w:rtl/>
        </w:rPr>
        <w:t xml:space="preserve">כדי </w:t>
      </w:r>
      <w:r>
        <w:rPr>
          <w:rtl/>
        </w:rPr>
        <w:t xml:space="preserve">למנוע </w:t>
      </w:r>
      <w:r>
        <w:rPr>
          <w:rFonts w:hint="cs"/>
          <w:rtl/>
        </w:rPr>
        <w:t xml:space="preserve">את </w:t>
      </w:r>
      <w:r>
        <w:rPr>
          <w:rtl/>
        </w:rPr>
        <w:t xml:space="preserve">האלימות </w:t>
      </w:r>
      <w:r>
        <w:rPr>
          <w:rFonts w:hint="cs"/>
          <w:rtl/>
        </w:rPr>
        <w:t>כלפי</w:t>
      </w:r>
      <w:r>
        <w:rPr>
          <w:rtl/>
        </w:rPr>
        <w:t xml:space="preserve"> המורים?</w:t>
      </w:r>
    </w:p>
    <w:p w14:paraId="640AEA91" w14:textId="77777777" w:rsidR="00000000" w:rsidRDefault="000C6BB5">
      <w:pPr>
        <w:pStyle w:val="a0"/>
        <w:rPr>
          <w:rtl/>
        </w:rPr>
      </w:pPr>
    </w:p>
    <w:p w14:paraId="11D5B384"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4E548593"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1B954234" w14:textId="77777777" w:rsidR="00000000" w:rsidRDefault="000C6BB5">
      <w:pPr>
        <w:pStyle w:val="a0"/>
        <w:rPr>
          <w:rFonts w:hint="cs"/>
          <w:b/>
          <w:rtl/>
        </w:rPr>
      </w:pPr>
    </w:p>
    <w:p w14:paraId="48198AA6" w14:textId="77777777" w:rsidR="00000000" w:rsidRDefault="000C6BB5">
      <w:pPr>
        <w:pStyle w:val="a0"/>
        <w:ind w:firstLine="720"/>
        <w:rPr>
          <w:rFonts w:hint="cs"/>
          <w:b/>
          <w:rtl/>
        </w:rPr>
      </w:pPr>
      <w:r>
        <w:rPr>
          <w:rFonts w:hint="cs"/>
          <w:b/>
          <w:rtl/>
        </w:rPr>
        <w:t>1-2. למשרד החינוך אין נתונים מקיפים על מספר המקרים שבהם הופעלה אלימות כלפי מורים. מהמקרים שהובאו לידיעתנו אנו מתרשמים שמדובר במספר מקרים מועט</w:t>
      </w:r>
      <w:r>
        <w:rPr>
          <w:rFonts w:hint="cs"/>
          <w:b/>
          <w:rtl/>
        </w:rPr>
        <w:t xml:space="preserve"> יחסית. </w:t>
      </w:r>
    </w:p>
    <w:p w14:paraId="16E8E045" w14:textId="77777777" w:rsidR="00000000" w:rsidRDefault="000C6BB5">
      <w:pPr>
        <w:pStyle w:val="a0"/>
        <w:ind w:firstLine="720"/>
        <w:rPr>
          <w:rFonts w:hint="cs"/>
          <w:b/>
          <w:rtl/>
        </w:rPr>
      </w:pPr>
    </w:p>
    <w:p w14:paraId="7EF061FF" w14:textId="77777777" w:rsidR="00000000" w:rsidRDefault="000C6BB5">
      <w:pPr>
        <w:pStyle w:val="a0"/>
        <w:ind w:firstLine="720"/>
        <w:rPr>
          <w:rFonts w:hint="cs"/>
          <w:b/>
          <w:rtl/>
        </w:rPr>
      </w:pPr>
      <w:r>
        <w:rPr>
          <w:rFonts w:hint="cs"/>
          <w:b/>
          <w:rtl/>
        </w:rPr>
        <w:t>3. אנו מתייחסים בחומרה רבה לכל מקרה, ובשיתוף עם ארגוני המורים ומרכז השלטון המקומי פרסמנו בשנת הלימודים תשס"ד חוזר, הכולל הנחיות מפורטות ופעולות שעל בית-הספר לנקוט במקרים מסוג זה. בין השאר חייבנו דיווח למשטרה ונקיטת צעדים כגון השעיה לאלתר של התלמי</w:t>
      </w:r>
      <w:r>
        <w:rPr>
          <w:rFonts w:hint="cs"/>
          <w:b/>
          <w:rtl/>
        </w:rPr>
        <w:t>ד המכה, כדי שהסוגיה של אלימות כלפי מורים לא תרד מסדר-היום ועל מנת ליצור הרתעה ברורה בקרב תלמידים והורים.</w:t>
      </w:r>
    </w:p>
    <w:p w14:paraId="66EC76E9" w14:textId="77777777" w:rsidR="00000000" w:rsidRDefault="000C6BB5">
      <w:pPr>
        <w:pStyle w:val="a0"/>
        <w:rPr>
          <w:rFonts w:hint="cs"/>
          <w:b/>
          <w:rtl/>
        </w:rPr>
      </w:pPr>
    </w:p>
    <w:p w14:paraId="189AAB7A" w14:textId="77777777" w:rsidR="00000000" w:rsidRDefault="000C6BB5">
      <w:pPr>
        <w:pStyle w:val="a0"/>
        <w:ind w:firstLine="720"/>
        <w:rPr>
          <w:rFonts w:hint="cs"/>
          <w:b/>
          <w:rtl/>
        </w:rPr>
      </w:pPr>
      <w:r>
        <w:rPr>
          <w:rFonts w:hint="cs"/>
          <w:b/>
          <w:rtl/>
        </w:rPr>
        <w:t xml:space="preserve">במקביל, המשרד מטפל במניעת אלימות באמצעות הפעלת תוכניות חינוכיות, בהנחיית השירות הפסיכולוגי-הייעוצי שבמשרד. </w:t>
      </w:r>
    </w:p>
    <w:p w14:paraId="00B13134" w14:textId="77777777" w:rsidR="00000000" w:rsidRDefault="000C6BB5">
      <w:pPr>
        <w:pStyle w:val="a0"/>
        <w:ind w:firstLine="720"/>
        <w:rPr>
          <w:rFonts w:hint="cs"/>
          <w:b/>
          <w:rtl/>
        </w:rPr>
      </w:pPr>
    </w:p>
    <w:p w14:paraId="28B94F1D" w14:textId="77777777" w:rsidR="00000000" w:rsidRDefault="000C6BB5">
      <w:pPr>
        <w:pStyle w:val="a0"/>
        <w:ind w:firstLine="720"/>
        <w:rPr>
          <w:rFonts w:hint="cs"/>
          <w:b/>
          <w:rtl/>
        </w:rPr>
      </w:pPr>
      <w:r>
        <w:rPr>
          <w:rFonts w:hint="cs"/>
          <w:b/>
          <w:rtl/>
        </w:rPr>
        <w:t xml:space="preserve">למיטב ידיעתנו, מרבית מוסדות החינוך רואים </w:t>
      </w:r>
      <w:r>
        <w:rPr>
          <w:rFonts w:hint="cs"/>
          <w:b/>
          <w:rtl/>
        </w:rPr>
        <w:t>כיום את התוכניות למניעת אלימות כנושא מוביל, חשוב ודחוף, ואנו כבר רואים ניצני השפעה של פעילות זו בכלל המערכת.</w:t>
      </w:r>
    </w:p>
    <w:p w14:paraId="681CE05A" w14:textId="77777777" w:rsidR="00000000" w:rsidRDefault="000C6BB5">
      <w:pPr>
        <w:pStyle w:val="a0"/>
        <w:ind w:firstLine="720"/>
        <w:rPr>
          <w:b/>
          <w:rtl/>
        </w:rPr>
      </w:pPr>
    </w:p>
    <w:p w14:paraId="36D7D9B7" w14:textId="77777777" w:rsidR="00000000" w:rsidRDefault="000C6BB5">
      <w:pPr>
        <w:pStyle w:val="a1"/>
        <w:jc w:val="center"/>
        <w:rPr>
          <w:rtl/>
        </w:rPr>
      </w:pPr>
      <w:bookmarkStart w:id="517" w:name="CQ28287FI0028287T02_08_2004_22_57_16"/>
      <w:bookmarkStart w:id="518" w:name="_Toc100311797"/>
      <w:bookmarkEnd w:id="517"/>
      <w:r>
        <w:rPr>
          <w:rtl/>
        </w:rPr>
        <w:t>1727. פרס שרת החינוך בתחום היצירה הספרותית</w:t>
      </w:r>
      <w:bookmarkEnd w:id="518"/>
    </w:p>
    <w:p w14:paraId="11C80AC3" w14:textId="77777777" w:rsidR="00000000" w:rsidRDefault="000C6BB5">
      <w:pPr>
        <w:pStyle w:val="a0"/>
        <w:rPr>
          <w:rFonts w:hint="cs"/>
          <w:rtl/>
        </w:rPr>
      </w:pPr>
    </w:p>
    <w:p w14:paraId="4251A70B" w14:textId="77777777" w:rsidR="00000000" w:rsidRDefault="000C6BB5">
      <w:pPr>
        <w:pStyle w:val="a0"/>
        <w:ind w:firstLine="0"/>
        <w:rPr>
          <w:bCs/>
          <w:u w:val="single"/>
        </w:rPr>
      </w:pPr>
      <w:bookmarkStart w:id="519" w:name="ESQ28287"/>
      <w:bookmarkEnd w:id="519"/>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182206B" w14:textId="77777777" w:rsidR="00000000" w:rsidRDefault="000C6BB5">
      <w:pPr>
        <w:pStyle w:val="a0"/>
        <w:ind w:firstLine="720"/>
      </w:pPr>
      <w:r>
        <w:rPr>
          <w:rtl/>
        </w:rPr>
        <w:t>ביום י"א בתמוז התשס"ד (30 ביוני 2004):</w:t>
      </w:r>
    </w:p>
    <w:p w14:paraId="08229765" w14:textId="77777777" w:rsidR="00000000" w:rsidRDefault="000C6BB5">
      <w:pPr>
        <w:pStyle w:val="a0"/>
        <w:rPr>
          <w:rFonts w:hint="cs"/>
          <w:rtl/>
        </w:rPr>
      </w:pPr>
    </w:p>
    <w:p w14:paraId="3216AE19" w14:textId="77777777" w:rsidR="00000000" w:rsidRDefault="000C6BB5">
      <w:pPr>
        <w:pStyle w:val="a0"/>
        <w:ind w:firstLine="720"/>
      </w:pPr>
      <w:r>
        <w:rPr>
          <w:rtl/>
        </w:rPr>
        <w:t>פרסי שר</w:t>
      </w:r>
      <w:r>
        <w:rPr>
          <w:rtl/>
        </w:rPr>
        <w:t xml:space="preserve">ת החינוך בתחומי היצירה הספרותית מוענקים </w:t>
      </w:r>
      <w:r>
        <w:rPr>
          <w:rFonts w:hint="cs"/>
          <w:rtl/>
        </w:rPr>
        <w:t xml:space="preserve">מידי שנה </w:t>
      </w:r>
      <w:r>
        <w:rPr>
          <w:rtl/>
        </w:rPr>
        <w:t>לקטגוריות שונות.</w:t>
      </w:r>
    </w:p>
    <w:p w14:paraId="2B21B599" w14:textId="77777777" w:rsidR="00000000" w:rsidRDefault="000C6BB5">
      <w:pPr>
        <w:pStyle w:val="a0"/>
        <w:ind w:firstLine="720"/>
      </w:pPr>
    </w:p>
    <w:p w14:paraId="4740711E" w14:textId="77777777" w:rsidR="00000000" w:rsidRDefault="000C6BB5">
      <w:pPr>
        <w:pStyle w:val="a0"/>
        <w:ind w:firstLine="720"/>
      </w:pPr>
      <w:r>
        <w:rPr>
          <w:rFonts w:hint="cs"/>
          <w:rtl/>
        </w:rPr>
        <w:t>רצוני לשאול</w:t>
      </w:r>
      <w:r>
        <w:rPr>
          <w:rtl/>
        </w:rPr>
        <w:t>:</w:t>
      </w:r>
    </w:p>
    <w:p w14:paraId="0E407121" w14:textId="77777777" w:rsidR="00000000" w:rsidRDefault="000C6BB5">
      <w:pPr>
        <w:pStyle w:val="a0"/>
        <w:ind w:firstLine="720"/>
      </w:pPr>
    </w:p>
    <w:p w14:paraId="5940C1AC" w14:textId="77777777" w:rsidR="00000000" w:rsidRDefault="000C6BB5">
      <w:pPr>
        <w:pStyle w:val="a0"/>
        <w:ind w:firstLine="720"/>
        <w:rPr>
          <w:rtl/>
        </w:rPr>
      </w:pPr>
      <w:r>
        <w:rPr>
          <w:rFonts w:hint="cs"/>
          <w:rtl/>
        </w:rPr>
        <w:t xml:space="preserve">1. </w:t>
      </w:r>
      <w:r>
        <w:rPr>
          <w:rtl/>
        </w:rPr>
        <w:t>האם נכללת הספרות התורנית באחת הקטגוריות הראויות לפרס?</w:t>
      </w:r>
    </w:p>
    <w:p w14:paraId="2452D6A7" w14:textId="77777777" w:rsidR="00000000" w:rsidRDefault="000C6BB5">
      <w:pPr>
        <w:pStyle w:val="a0"/>
        <w:ind w:firstLine="720"/>
        <w:rPr>
          <w:rtl/>
        </w:rPr>
      </w:pPr>
    </w:p>
    <w:p w14:paraId="19017F1D" w14:textId="77777777" w:rsidR="00000000" w:rsidRDefault="000C6BB5">
      <w:pPr>
        <w:pStyle w:val="a0"/>
        <w:ind w:firstLine="720"/>
        <w:rPr>
          <w:rtl/>
        </w:rPr>
      </w:pPr>
      <w:r>
        <w:rPr>
          <w:rFonts w:hint="cs"/>
          <w:rtl/>
        </w:rPr>
        <w:t xml:space="preserve">2. </w:t>
      </w:r>
      <w:r>
        <w:rPr>
          <w:rtl/>
        </w:rPr>
        <w:t xml:space="preserve">אם </w:t>
      </w:r>
      <w:r>
        <w:rPr>
          <w:rFonts w:hint="cs"/>
          <w:rtl/>
        </w:rPr>
        <w:t xml:space="preserve">לא </w:t>
      </w:r>
      <w:r>
        <w:rPr>
          <w:rFonts w:hint="eastAsia"/>
          <w:rtl/>
        </w:rPr>
        <w:t>–</w:t>
      </w:r>
      <w:r>
        <w:rPr>
          <w:rtl/>
        </w:rPr>
        <w:t xml:space="preserve"> האם </w:t>
      </w:r>
      <w:r>
        <w:rPr>
          <w:rFonts w:hint="cs"/>
          <w:rtl/>
        </w:rPr>
        <w:t>ייכללו</w:t>
      </w:r>
      <w:r>
        <w:rPr>
          <w:rtl/>
        </w:rPr>
        <w:t xml:space="preserve"> ספרות תורנית או חיבור תורני בין הקטגוריות?</w:t>
      </w:r>
    </w:p>
    <w:p w14:paraId="69764915" w14:textId="77777777" w:rsidR="00000000" w:rsidRDefault="000C6BB5">
      <w:pPr>
        <w:pStyle w:val="a0"/>
        <w:ind w:firstLine="720"/>
        <w:rPr>
          <w:rtl/>
        </w:rPr>
      </w:pPr>
    </w:p>
    <w:p w14:paraId="79DEAAC1"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6E499F2D" w14:textId="77777777" w:rsidR="00000000" w:rsidRDefault="000C6BB5">
      <w:pPr>
        <w:pStyle w:val="a0"/>
        <w:ind w:firstLine="0"/>
        <w:rPr>
          <w:b/>
          <w:rtl/>
        </w:rPr>
      </w:pPr>
      <w:r>
        <w:rPr>
          <w:b/>
          <w:rtl/>
        </w:rPr>
        <w:t>(לא נק</w:t>
      </w:r>
      <w:r>
        <w:rPr>
          <w:b/>
          <w:rtl/>
        </w:rPr>
        <w:t xml:space="preserve">ראה, נמסרה </w:t>
      </w:r>
      <w:r>
        <w:rPr>
          <w:rFonts w:hint="eastAsia"/>
          <w:b/>
          <w:rtl/>
        </w:rPr>
        <w:t>לפרוטוקול</w:t>
      </w:r>
      <w:r>
        <w:rPr>
          <w:b/>
          <w:rtl/>
        </w:rPr>
        <w:t>)</w:t>
      </w:r>
    </w:p>
    <w:p w14:paraId="196C854D" w14:textId="77777777" w:rsidR="00000000" w:rsidRDefault="000C6BB5">
      <w:pPr>
        <w:pStyle w:val="a0"/>
        <w:rPr>
          <w:rtl/>
        </w:rPr>
      </w:pPr>
    </w:p>
    <w:p w14:paraId="73428980" w14:textId="77777777" w:rsidR="00000000" w:rsidRDefault="000C6BB5">
      <w:pPr>
        <w:pStyle w:val="a0"/>
        <w:ind w:firstLine="720"/>
        <w:rPr>
          <w:rFonts w:hint="cs"/>
          <w:rtl/>
        </w:rPr>
      </w:pPr>
      <w:r>
        <w:rPr>
          <w:rFonts w:hint="cs"/>
          <w:rtl/>
        </w:rPr>
        <w:t>1-2. מאז שנת תשנ"א מוענקים פרסי שר החינוך לתרבות היהודית, כקטגוריה מיוחדת, באחריות האגף לתרבות תורנית שבמשרד החינוך. האגף אחראי להענקת "מלגות התפנות" ליצירה זו לגווניה ולמקצועותיה השונים. ועדת שופטים המתמנית על-ידי השר מדי שנה ממליצה</w:t>
      </w:r>
      <w:r>
        <w:rPr>
          <w:rFonts w:hint="cs"/>
          <w:rtl/>
        </w:rPr>
        <w:t xml:space="preserve"> על שלוש/ה זוכים/ות במלגות בכל תחומי היצירה, לרבות ספרות תורנית. </w:t>
      </w:r>
    </w:p>
    <w:p w14:paraId="5AA1EBFC" w14:textId="77777777" w:rsidR="00000000" w:rsidRDefault="000C6BB5">
      <w:pPr>
        <w:pStyle w:val="a0"/>
        <w:ind w:firstLine="720"/>
        <w:rPr>
          <w:rFonts w:hint="cs"/>
          <w:rtl/>
        </w:rPr>
      </w:pPr>
    </w:p>
    <w:p w14:paraId="10E6FF63" w14:textId="77777777" w:rsidR="00000000" w:rsidRDefault="000C6BB5">
      <w:pPr>
        <w:pStyle w:val="a0"/>
        <w:ind w:firstLine="720"/>
        <w:rPr>
          <w:rFonts w:hint="cs"/>
        </w:rPr>
      </w:pPr>
      <w:r>
        <w:rPr>
          <w:rFonts w:hint="cs"/>
          <w:rtl/>
        </w:rPr>
        <w:t>אשמח, חבר הכנסת רביץ, להעביר לידיך את רשימת הזוכים בתחומי היצירה בתרבות יהודית לשנותיהם, וכפי שוודאי תתרשם, גלריית האישים שזכו היא מכובדת וראויה.</w:t>
      </w:r>
    </w:p>
    <w:p w14:paraId="08E02E78" w14:textId="77777777" w:rsidR="00000000" w:rsidRDefault="000C6BB5">
      <w:pPr>
        <w:pStyle w:val="a0"/>
        <w:rPr>
          <w:rtl/>
        </w:rPr>
      </w:pPr>
    </w:p>
    <w:p w14:paraId="1B63593C" w14:textId="77777777" w:rsidR="00000000" w:rsidRDefault="000C6BB5">
      <w:pPr>
        <w:pStyle w:val="a1"/>
        <w:jc w:val="center"/>
        <w:rPr>
          <w:rtl/>
        </w:rPr>
      </w:pPr>
      <w:bookmarkStart w:id="520" w:name="CQ29176FI0029176T02_08_2004_22_57_28"/>
      <w:bookmarkStart w:id="521" w:name="_Toc100311798"/>
      <w:bookmarkEnd w:id="520"/>
      <w:r>
        <w:rPr>
          <w:rtl/>
        </w:rPr>
        <w:t xml:space="preserve">1807. </w:t>
      </w:r>
      <w:r>
        <w:rPr>
          <w:rFonts w:hint="cs"/>
          <w:rtl/>
        </w:rPr>
        <w:t>ה</w:t>
      </w:r>
      <w:r>
        <w:rPr>
          <w:rtl/>
        </w:rPr>
        <w:t>קיצוץ ב</w:t>
      </w:r>
      <w:r>
        <w:rPr>
          <w:rFonts w:hint="cs"/>
          <w:rtl/>
        </w:rPr>
        <w:t xml:space="preserve">תקציב </w:t>
      </w:r>
      <w:r>
        <w:rPr>
          <w:rtl/>
        </w:rPr>
        <w:t>מוסדות הפטור</w:t>
      </w:r>
      <w:bookmarkEnd w:id="521"/>
    </w:p>
    <w:p w14:paraId="4D6309A5" w14:textId="77777777" w:rsidR="00000000" w:rsidRDefault="000C6BB5">
      <w:pPr>
        <w:pStyle w:val="a0"/>
        <w:rPr>
          <w:rFonts w:hint="cs"/>
          <w:rtl/>
        </w:rPr>
      </w:pPr>
    </w:p>
    <w:p w14:paraId="6B75D748" w14:textId="77777777" w:rsidR="00000000" w:rsidRDefault="000C6BB5">
      <w:pPr>
        <w:pStyle w:val="a0"/>
        <w:ind w:firstLine="0"/>
        <w:rPr>
          <w:bCs/>
          <w:u w:val="single"/>
        </w:rPr>
      </w:pPr>
      <w:bookmarkStart w:id="522" w:name="ESQ29176"/>
      <w:bookmarkEnd w:id="522"/>
      <w:r>
        <w:rPr>
          <w:bCs/>
          <w:u w:val="single"/>
          <w:rtl/>
        </w:rPr>
        <w:t>חבר</w:t>
      </w:r>
      <w:r>
        <w:rPr>
          <w:rFonts w:hint="cs"/>
          <w:bCs/>
          <w:u w:val="single"/>
          <w:rtl/>
        </w:rPr>
        <w:t xml:space="preserve"> הכנס</w:t>
      </w:r>
      <w:r>
        <w:rPr>
          <w:rFonts w:hint="cs"/>
          <w:bCs/>
          <w:u w:val="single"/>
          <w:rtl/>
        </w:rPr>
        <w:t xml:space="preserve">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2D0C4EB" w14:textId="77777777" w:rsidR="00000000" w:rsidRDefault="000C6BB5">
      <w:pPr>
        <w:pStyle w:val="a0"/>
        <w:ind w:firstLine="720"/>
      </w:pPr>
      <w:r>
        <w:rPr>
          <w:rtl/>
        </w:rPr>
        <w:t>ביום כ"ה בתמוז התשס"ד (14 ביולי 2004):</w:t>
      </w:r>
    </w:p>
    <w:p w14:paraId="3E1F243E" w14:textId="77777777" w:rsidR="00000000" w:rsidRDefault="000C6BB5">
      <w:pPr>
        <w:pStyle w:val="a0"/>
        <w:rPr>
          <w:rFonts w:hint="cs"/>
          <w:rtl/>
        </w:rPr>
      </w:pPr>
    </w:p>
    <w:p w14:paraId="4BBE3331" w14:textId="77777777" w:rsidR="00000000" w:rsidRDefault="000C6BB5">
      <w:pPr>
        <w:pStyle w:val="a0"/>
        <w:ind w:firstLine="720"/>
      </w:pPr>
      <w:r>
        <w:rPr>
          <w:rtl/>
        </w:rPr>
        <w:t>משרדך קיצץ ב</w:t>
      </w:r>
      <w:r>
        <w:rPr>
          <w:rFonts w:hint="cs"/>
          <w:rtl/>
        </w:rPr>
        <w:t xml:space="preserve">תקציב </w:t>
      </w:r>
      <w:r>
        <w:rPr>
          <w:rtl/>
        </w:rPr>
        <w:t>מוסדות הפטור קיצוץ מיוחד של 11% מעבר לקיצוץ הכלל</w:t>
      </w:r>
      <w:r>
        <w:rPr>
          <w:rFonts w:hint="cs"/>
          <w:rtl/>
        </w:rPr>
        <w:t>-</w:t>
      </w:r>
      <w:r>
        <w:rPr>
          <w:rtl/>
        </w:rPr>
        <w:t>מערכתי של 6%</w:t>
      </w:r>
      <w:r>
        <w:rPr>
          <w:rFonts w:hint="cs"/>
          <w:rtl/>
        </w:rPr>
        <w:t>,</w:t>
      </w:r>
      <w:r>
        <w:rPr>
          <w:rtl/>
        </w:rPr>
        <w:t xml:space="preserve"> </w:t>
      </w:r>
      <w:r>
        <w:rPr>
          <w:rFonts w:hint="cs"/>
          <w:rtl/>
        </w:rPr>
        <w:t>בטענה כי מוסדות אלה אינם מיישמים את תוכנית</w:t>
      </w:r>
      <w:r>
        <w:rPr>
          <w:rtl/>
        </w:rPr>
        <w:t xml:space="preserve"> הליבה. כפי הידוע לי, ת</w:t>
      </w:r>
      <w:r>
        <w:rPr>
          <w:rFonts w:hint="cs"/>
          <w:rtl/>
        </w:rPr>
        <w:t>ו</w:t>
      </w:r>
      <w:r>
        <w:rPr>
          <w:rtl/>
        </w:rPr>
        <w:t>כנית הליבה תיושם החל מ</w:t>
      </w:r>
      <w:r>
        <w:rPr>
          <w:rtl/>
        </w:rPr>
        <w:t xml:space="preserve">שנת הלימודים הבאה. </w:t>
      </w:r>
    </w:p>
    <w:p w14:paraId="5ABEC261" w14:textId="77777777" w:rsidR="00000000" w:rsidRDefault="000C6BB5">
      <w:pPr>
        <w:pStyle w:val="a0"/>
        <w:ind w:firstLine="720"/>
      </w:pPr>
    </w:p>
    <w:p w14:paraId="6333EC70" w14:textId="77777777" w:rsidR="00000000" w:rsidRDefault="000C6BB5">
      <w:pPr>
        <w:pStyle w:val="a0"/>
        <w:ind w:firstLine="720"/>
      </w:pPr>
      <w:r>
        <w:rPr>
          <w:rFonts w:hint="cs"/>
          <w:rtl/>
        </w:rPr>
        <w:t>רצוני לשאול</w:t>
      </w:r>
      <w:r>
        <w:rPr>
          <w:rtl/>
        </w:rPr>
        <w:t>:</w:t>
      </w:r>
    </w:p>
    <w:p w14:paraId="5A025F6D" w14:textId="77777777" w:rsidR="00000000" w:rsidRDefault="000C6BB5">
      <w:pPr>
        <w:pStyle w:val="a0"/>
        <w:ind w:firstLine="720"/>
      </w:pPr>
    </w:p>
    <w:p w14:paraId="2813B12A" w14:textId="77777777" w:rsidR="00000000" w:rsidRDefault="000C6BB5">
      <w:pPr>
        <w:pStyle w:val="a0"/>
        <w:ind w:firstLine="720"/>
        <w:rPr>
          <w:rtl/>
        </w:rPr>
      </w:pPr>
      <w:r>
        <w:rPr>
          <w:rFonts w:hint="cs"/>
          <w:rtl/>
        </w:rPr>
        <w:t xml:space="preserve">1. </w:t>
      </w:r>
      <w:r>
        <w:rPr>
          <w:rtl/>
        </w:rPr>
        <w:t>מדוע הוחל הקיצוץ כבר בשנה זו?</w:t>
      </w:r>
    </w:p>
    <w:p w14:paraId="16806690" w14:textId="77777777" w:rsidR="00000000" w:rsidRDefault="000C6BB5">
      <w:pPr>
        <w:pStyle w:val="a0"/>
        <w:ind w:firstLine="720"/>
        <w:rPr>
          <w:rtl/>
        </w:rPr>
      </w:pPr>
    </w:p>
    <w:p w14:paraId="56EB4EAB" w14:textId="77777777" w:rsidR="00000000" w:rsidRDefault="000C6BB5">
      <w:pPr>
        <w:pStyle w:val="a0"/>
        <w:ind w:firstLine="720"/>
        <w:rPr>
          <w:rtl/>
        </w:rPr>
      </w:pPr>
      <w:r>
        <w:rPr>
          <w:rFonts w:hint="cs"/>
          <w:rtl/>
        </w:rPr>
        <w:t xml:space="preserve">2. </w:t>
      </w:r>
      <w:r>
        <w:rPr>
          <w:rtl/>
        </w:rPr>
        <w:t xml:space="preserve">האם </w:t>
      </w:r>
      <w:r>
        <w:rPr>
          <w:rFonts w:hint="cs"/>
          <w:rtl/>
        </w:rPr>
        <w:t xml:space="preserve">תישקל החזרתם של </w:t>
      </w:r>
      <w:r>
        <w:rPr>
          <w:rtl/>
        </w:rPr>
        <w:t>הפרשי הקיצוץ?</w:t>
      </w:r>
    </w:p>
    <w:p w14:paraId="1C35E458" w14:textId="77777777" w:rsidR="00000000" w:rsidRDefault="000C6BB5">
      <w:pPr>
        <w:pStyle w:val="a0"/>
        <w:ind w:firstLine="720"/>
        <w:rPr>
          <w:rtl/>
        </w:rPr>
      </w:pPr>
    </w:p>
    <w:p w14:paraId="5A85BEDC" w14:textId="77777777" w:rsidR="00000000" w:rsidRDefault="000C6BB5">
      <w:pPr>
        <w:pStyle w:val="a0"/>
        <w:ind w:firstLine="720"/>
        <w:rPr>
          <w:rtl/>
        </w:rPr>
      </w:pPr>
      <w:r>
        <w:rPr>
          <w:rFonts w:hint="cs"/>
          <w:rtl/>
        </w:rPr>
        <w:t xml:space="preserve">3. </w:t>
      </w:r>
      <w:r>
        <w:rPr>
          <w:rtl/>
        </w:rPr>
        <w:t xml:space="preserve">האם </w:t>
      </w:r>
      <w:r>
        <w:rPr>
          <w:rFonts w:hint="cs"/>
          <w:rtl/>
        </w:rPr>
        <w:t>יבוטל</w:t>
      </w:r>
      <w:r>
        <w:rPr>
          <w:rtl/>
        </w:rPr>
        <w:t xml:space="preserve"> הקיצוץ?</w:t>
      </w:r>
    </w:p>
    <w:p w14:paraId="57F7F548" w14:textId="77777777" w:rsidR="00000000" w:rsidRDefault="000C6BB5">
      <w:pPr>
        <w:pStyle w:val="a0"/>
        <w:ind w:firstLine="720"/>
        <w:rPr>
          <w:rtl/>
        </w:rPr>
      </w:pPr>
    </w:p>
    <w:p w14:paraId="5E89B28E"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6393E4E6"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3BC13A4D" w14:textId="77777777" w:rsidR="00000000" w:rsidRDefault="000C6BB5">
      <w:pPr>
        <w:pStyle w:val="a0"/>
        <w:rPr>
          <w:rFonts w:hint="cs"/>
          <w:rtl/>
        </w:rPr>
      </w:pPr>
    </w:p>
    <w:p w14:paraId="7EE66147" w14:textId="77777777" w:rsidR="00000000" w:rsidRDefault="000C6BB5">
      <w:pPr>
        <w:pStyle w:val="a0"/>
        <w:ind w:firstLine="720"/>
        <w:rPr>
          <w:rFonts w:hint="cs"/>
          <w:rtl/>
        </w:rPr>
      </w:pPr>
      <w:r>
        <w:rPr>
          <w:rFonts w:hint="cs"/>
          <w:rtl/>
        </w:rPr>
        <w:t xml:space="preserve">1-3. אין כל קשר בין הקיצוץ של 11% במוסדות הפטור לבין </w:t>
      </w:r>
      <w:r>
        <w:rPr>
          <w:rFonts w:hint="cs"/>
          <w:rtl/>
        </w:rPr>
        <w:t xml:space="preserve">מידת היישום של תוכנית הליבה במסגרתם. הקיצוץ של 11% מקורו בקיצוץ התקציבי שהושת על המשרד בשנת 2003 ובא לידי ביטוי בהפחתת שעות הוראה בשנת הלימודים תשס"ד. </w:t>
      </w:r>
    </w:p>
    <w:p w14:paraId="672EE1AB" w14:textId="77777777" w:rsidR="00000000" w:rsidRDefault="000C6BB5">
      <w:pPr>
        <w:pStyle w:val="a0"/>
        <w:ind w:firstLine="720"/>
        <w:rPr>
          <w:rFonts w:hint="cs"/>
          <w:rtl/>
        </w:rPr>
      </w:pPr>
    </w:p>
    <w:p w14:paraId="0C944726" w14:textId="77777777" w:rsidR="00000000" w:rsidRDefault="000C6BB5">
      <w:pPr>
        <w:pStyle w:val="a0"/>
        <w:ind w:firstLine="720"/>
        <w:rPr>
          <w:rFonts w:hint="cs"/>
          <w:rtl/>
        </w:rPr>
      </w:pPr>
      <w:r>
        <w:rPr>
          <w:rFonts w:hint="cs"/>
          <w:rtl/>
        </w:rPr>
        <w:t>כדי להפחית בשיעור הקיצוץ הסכימו הסתדרות המורים, ארגון המורים העל-יסודיים וארגוני המורים של החינוך העצמא</w:t>
      </w:r>
      <w:r>
        <w:rPr>
          <w:rFonts w:hint="cs"/>
          <w:rtl/>
        </w:rPr>
        <w:t>י ו"מעיין החינוך התורני" לוותר על תקציבים המגיעים להם בתוקף ההסכמים הקיבוציים הקשורים לתנאים נלווים, כגון שי למורים ודמי חבר באגודות פדגוגיות. כתוצאה מכך הופחת שיעור הקיצוץ במוסדות שבהם עובדים מורים השייכים לארגונים הללו ל-6%. הואיל והמורים במוסדות הפטור א</w:t>
      </w:r>
      <w:r>
        <w:rPr>
          <w:rFonts w:hint="cs"/>
          <w:rtl/>
        </w:rPr>
        <w:t xml:space="preserve">ינם מאוגדים בארגונים מוכרים ואינם זכאים לתקציבים הניתנים לארגוני המורים הנ"ל, לא ניתן היה להפחית בשיעור הקיצוץ במוסדותיהם כפי שנעשה בחינוך הרשמי, בחינוך העצמאי וב"מעיין החינוך התורני". </w:t>
      </w:r>
    </w:p>
    <w:p w14:paraId="2F7A311B" w14:textId="77777777" w:rsidR="00000000" w:rsidRDefault="000C6BB5">
      <w:pPr>
        <w:pStyle w:val="a0"/>
        <w:ind w:firstLine="720"/>
        <w:rPr>
          <w:rFonts w:hint="cs"/>
          <w:rtl/>
        </w:rPr>
      </w:pPr>
    </w:p>
    <w:p w14:paraId="7DBAAA67" w14:textId="77777777" w:rsidR="00000000" w:rsidRDefault="000C6BB5">
      <w:pPr>
        <w:pStyle w:val="a0"/>
        <w:ind w:firstLine="720"/>
        <w:rPr>
          <w:rFonts w:hint="cs"/>
          <w:rtl/>
        </w:rPr>
      </w:pPr>
      <w:r>
        <w:rPr>
          <w:rFonts w:hint="cs"/>
          <w:rtl/>
        </w:rPr>
        <w:t>הפחתת שיעור הקיצוץ במוסדות הפטור כרוכה במציאת מקורות מימון חלופיים בת</w:t>
      </w:r>
      <w:r>
        <w:rPr>
          <w:rFonts w:hint="cs"/>
          <w:rtl/>
        </w:rPr>
        <w:t>קציב המשרד, לרבות ביטול נושאים חיוניים, שכבר נפגעו קשות במסגרת הקיצוצים בשנתיים האחרונות, ובשלב זה איני רואה אפשרות לכך.</w:t>
      </w:r>
    </w:p>
    <w:p w14:paraId="7D282A33" w14:textId="77777777" w:rsidR="00000000" w:rsidRDefault="000C6BB5">
      <w:pPr>
        <w:pStyle w:val="a0"/>
        <w:rPr>
          <w:rFonts w:hint="cs"/>
          <w:u w:val="single"/>
          <w:rtl/>
        </w:rPr>
      </w:pPr>
    </w:p>
    <w:p w14:paraId="08E7DF3E" w14:textId="77777777" w:rsidR="00000000" w:rsidRDefault="000C6BB5">
      <w:pPr>
        <w:pStyle w:val="a0"/>
        <w:rPr>
          <w:rFonts w:hint="cs"/>
          <w:u w:val="single"/>
          <w:rtl/>
        </w:rPr>
      </w:pPr>
    </w:p>
    <w:p w14:paraId="426BF29D" w14:textId="77777777" w:rsidR="00000000" w:rsidRDefault="000C6BB5">
      <w:pPr>
        <w:pStyle w:val="a1"/>
        <w:jc w:val="center"/>
        <w:rPr>
          <w:rtl/>
        </w:rPr>
      </w:pPr>
      <w:bookmarkStart w:id="523" w:name="CQ29185FI0029185T02_08_2004_22_57_42"/>
      <w:bookmarkStart w:id="524" w:name="_Toc100311799"/>
      <w:bookmarkEnd w:id="523"/>
      <w:r>
        <w:rPr>
          <w:rtl/>
        </w:rPr>
        <w:t>1808. תקצוב מוסדות לילדים לקויי שמיעה</w:t>
      </w:r>
      <w:bookmarkEnd w:id="524"/>
    </w:p>
    <w:p w14:paraId="42474781" w14:textId="77777777" w:rsidR="00000000" w:rsidRDefault="000C6BB5">
      <w:pPr>
        <w:pStyle w:val="a0"/>
        <w:rPr>
          <w:rFonts w:hint="cs"/>
          <w:rtl/>
        </w:rPr>
      </w:pPr>
    </w:p>
    <w:p w14:paraId="438EEADE" w14:textId="77777777" w:rsidR="00000000" w:rsidRDefault="000C6BB5">
      <w:pPr>
        <w:pStyle w:val="a0"/>
        <w:ind w:firstLine="0"/>
        <w:rPr>
          <w:bCs/>
          <w:u w:val="single"/>
        </w:rPr>
      </w:pPr>
      <w:bookmarkStart w:id="525" w:name="ESQ29185"/>
      <w:bookmarkEnd w:id="525"/>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CD519AB" w14:textId="77777777" w:rsidR="00000000" w:rsidRDefault="000C6BB5">
      <w:pPr>
        <w:pStyle w:val="a0"/>
        <w:ind w:firstLine="720"/>
      </w:pPr>
      <w:r>
        <w:rPr>
          <w:rtl/>
        </w:rPr>
        <w:t>ביום כ"ה בתמוז התשס"ד (14 ביולי 2004):</w:t>
      </w:r>
    </w:p>
    <w:p w14:paraId="764698D9" w14:textId="77777777" w:rsidR="00000000" w:rsidRDefault="000C6BB5">
      <w:pPr>
        <w:pStyle w:val="a0"/>
        <w:rPr>
          <w:rFonts w:hint="cs"/>
          <w:rtl/>
        </w:rPr>
      </w:pPr>
    </w:p>
    <w:p w14:paraId="0D62B3F9" w14:textId="77777777" w:rsidR="00000000" w:rsidRDefault="000C6BB5">
      <w:pPr>
        <w:pStyle w:val="a0"/>
        <w:ind w:firstLine="720"/>
      </w:pPr>
      <w:r>
        <w:rPr>
          <w:rtl/>
        </w:rPr>
        <w:t>משרדך הודיע למרכזים הטיפוליים ולמכונים לטיפול בילדים לקויי שמיעה</w:t>
      </w:r>
      <w:r>
        <w:rPr>
          <w:rFonts w:hint="cs"/>
          <w:rtl/>
        </w:rPr>
        <w:t>,</w:t>
      </w:r>
      <w:r>
        <w:rPr>
          <w:rtl/>
        </w:rPr>
        <w:t xml:space="preserve"> כי החל משנת הלימודים תשס"ה לא יתקצבו </w:t>
      </w:r>
      <w:r>
        <w:rPr>
          <w:rFonts w:hint="cs"/>
          <w:rtl/>
        </w:rPr>
        <w:t>תלמידים</w:t>
      </w:r>
      <w:r>
        <w:rPr>
          <w:rtl/>
        </w:rPr>
        <w:t xml:space="preserve"> אשר לומדים במוסדות במעמד "פטור".</w:t>
      </w:r>
    </w:p>
    <w:p w14:paraId="1E9F03BE" w14:textId="77777777" w:rsidR="00000000" w:rsidRDefault="000C6BB5">
      <w:pPr>
        <w:pStyle w:val="a0"/>
        <w:ind w:firstLine="720"/>
      </w:pPr>
    </w:p>
    <w:p w14:paraId="555F50E9" w14:textId="77777777" w:rsidR="00000000" w:rsidRDefault="000C6BB5">
      <w:pPr>
        <w:pStyle w:val="a0"/>
        <w:ind w:firstLine="720"/>
      </w:pPr>
      <w:r>
        <w:rPr>
          <w:rFonts w:hint="cs"/>
          <w:rtl/>
        </w:rPr>
        <w:t>רצוני לשאול</w:t>
      </w:r>
      <w:r>
        <w:rPr>
          <w:rtl/>
        </w:rPr>
        <w:t>:</w:t>
      </w:r>
    </w:p>
    <w:p w14:paraId="44AFE006" w14:textId="77777777" w:rsidR="00000000" w:rsidRDefault="000C6BB5">
      <w:pPr>
        <w:pStyle w:val="a0"/>
        <w:ind w:firstLine="720"/>
      </w:pPr>
    </w:p>
    <w:p w14:paraId="2A3216CE" w14:textId="77777777" w:rsidR="00000000" w:rsidRDefault="000C6BB5">
      <w:pPr>
        <w:pStyle w:val="a0"/>
        <w:ind w:firstLine="720"/>
        <w:rPr>
          <w:rtl/>
        </w:rPr>
      </w:pPr>
      <w:r>
        <w:rPr>
          <w:rFonts w:hint="cs"/>
          <w:rtl/>
        </w:rPr>
        <w:t xml:space="preserve">1. </w:t>
      </w:r>
      <w:r>
        <w:rPr>
          <w:rtl/>
        </w:rPr>
        <w:t>האם תלמיד לקוי שמיעה הלומד במוסד פטור זכאי לשעות אלה?</w:t>
      </w:r>
    </w:p>
    <w:p w14:paraId="5EA1A165" w14:textId="77777777" w:rsidR="00000000" w:rsidRDefault="000C6BB5">
      <w:pPr>
        <w:pStyle w:val="a0"/>
        <w:ind w:firstLine="720"/>
        <w:rPr>
          <w:rtl/>
        </w:rPr>
      </w:pPr>
    </w:p>
    <w:p w14:paraId="79B9813F" w14:textId="77777777" w:rsidR="00000000" w:rsidRDefault="000C6BB5">
      <w:pPr>
        <w:pStyle w:val="a0"/>
        <w:ind w:firstLine="720"/>
        <w:rPr>
          <w:rtl/>
        </w:rPr>
      </w:pPr>
      <w:r>
        <w:rPr>
          <w:rFonts w:hint="cs"/>
          <w:rtl/>
        </w:rPr>
        <w:t>2. איזו חלופה מציע משרדך</w:t>
      </w:r>
      <w:r>
        <w:rPr>
          <w:rtl/>
        </w:rPr>
        <w:t xml:space="preserve"> </w:t>
      </w:r>
      <w:r>
        <w:rPr>
          <w:rFonts w:hint="cs"/>
          <w:rtl/>
        </w:rPr>
        <w:t>ל</w:t>
      </w:r>
      <w:r>
        <w:rPr>
          <w:rtl/>
        </w:rPr>
        <w:t>תלמידים לקוי</w:t>
      </w:r>
      <w:r>
        <w:rPr>
          <w:rtl/>
        </w:rPr>
        <w:t>י שמיעה?</w:t>
      </w:r>
    </w:p>
    <w:p w14:paraId="5CA03AC2" w14:textId="77777777" w:rsidR="00000000" w:rsidRDefault="000C6BB5">
      <w:pPr>
        <w:pStyle w:val="a0"/>
        <w:ind w:firstLine="720"/>
        <w:rPr>
          <w:rFonts w:hint="cs"/>
          <w:rtl/>
        </w:rPr>
      </w:pPr>
    </w:p>
    <w:p w14:paraId="09FAFB79"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7C8E0002"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6EA34FA0" w14:textId="77777777" w:rsidR="00000000" w:rsidRDefault="000C6BB5">
      <w:pPr>
        <w:pStyle w:val="a0"/>
        <w:rPr>
          <w:rtl/>
        </w:rPr>
      </w:pPr>
    </w:p>
    <w:p w14:paraId="0A32938E" w14:textId="77777777" w:rsidR="00000000" w:rsidRDefault="000C6BB5">
      <w:pPr>
        <w:pStyle w:val="a0"/>
        <w:ind w:firstLine="720"/>
        <w:rPr>
          <w:rFonts w:hint="cs"/>
          <w:rtl/>
        </w:rPr>
      </w:pPr>
      <w:r>
        <w:rPr>
          <w:rFonts w:hint="cs"/>
          <w:rtl/>
        </w:rPr>
        <w:t>אני מודה לחבר הכנסת רביץ על העלאת הנושא. זו הזדמנות עבורי לציין פעם נוספת את מחויבותי, כשרת החינוך, לכל ילד באשר הוא במערכת החינוך, בלי להתייחס להגדרת המוסד שבו הוא לומד. ה</w:t>
      </w:r>
      <w:r>
        <w:rPr>
          <w:rFonts w:hint="cs"/>
          <w:rtl/>
        </w:rPr>
        <w:t xml:space="preserve">דבר אמור ביתר שאת לגבי ילדים בעלי לקויות. אשר על כן, כבר לפני כחודשיים, לאחר שנוכחתי לדעת שילדי ה"פטור" לא נכללו בחוק השילוב, על-פי החלטת הכנסת, הוריתי לאנשי המשרד לדאוג לאלתר לתקצוב אותם ילדים, למרות הקיצוצים הכואבים שהושתו על המשרד בשנה האחרונה. </w:t>
      </w:r>
    </w:p>
    <w:p w14:paraId="51536DC0" w14:textId="77777777" w:rsidR="00000000" w:rsidRDefault="000C6BB5">
      <w:pPr>
        <w:pStyle w:val="a0"/>
        <w:ind w:firstLine="720"/>
        <w:rPr>
          <w:rFonts w:hint="cs"/>
          <w:rtl/>
        </w:rPr>
      </w:pPr>
    </w:p>
    <w:p w14:paraId="08A63D50" w14:textId="77777777" w:rsidR="00000000" w:rsidRDefault="000C6BB5">
      <w:pPr>
        <w:pStyle w:val="a0"/>
        <w:ind w:firstLine="720"/>
        <w:rPr>
          <w:rFonts w:hint="cs"/>
          <w:rtl/>
        </w:rPr>
      </w:pPr>
      <w:r>
        <w:rPr>
          <w:rFonts w:hint="cs"/>
          <w:rtl/>
        </w:rPr>
        <w:t>על כן,</w:t>
      </w:r>
      <w:r>
        <w:rPr>
          <w:rFonts w:hint="cs"/>
          <w:rtl/>
        </w:rPr>
        <w:t xml:space="preserve"> חבר הכנסת רביץ, הסוגיה באה אפוא על פתרונה, ובדיקת הנושא מלכתחילה היתה מייתרת את השאילתא. אומנם התקצוב אינו אופטימלי, אבל הוא המירב שניתן להקצות במצב הנוכחי.</w:t>
      </w:r>
    </w:p>
    <w:p w14:paraId="6C8AE261" w14:textId="77777777" w:rsidR="00000000" w:rsidRDefault="000C6BB5">
      <w:pPr>
        <w:pStyle w:val="a0"/>
        <w:rPr>
          <w:rFonts w:hint="cs"/>
          <w:rtl/>
        </w:rPr>
      </w:pPr>
    </w:p>
    <w:p w14:paraId="271B858C" w14:textId="77777777" w:rsidR="00000000" w:rsidRDefault="000C6BB5">
      <w:pPr>
        <w:pStyle w:val="a1"/>
        <w:jc w:val="center"/>
        <w:rPr>
          <w:rtl/>
        </w:rPr>
      </w:pPr>
      <w:bookmarkStart w:id="526" w:name="CQ29100FI0029100T02_08_2004_22_57_54"/>
      <w:bookmarkStart w:id="527" w:name="_Toc100311800"/>
      <w:bookmarkEnd w:id="526"/>
      <w:r>
        <w:rPr>
          <w:rtl/>
        </w:rPr>
        <w:t>1809. אי-</w:t>
      </w:r>
      <w:r>
        <w:rPr>
          <w:rFonts w:hint="cs"/>
          <w:rtl/>
        </w:rPr>
        <w:t>השתתפו</w:t>
      </w:r>
      <w:r>
        <w:rPr>
          <w:rtl/>
        </w:rPr>
        <w:t xml:space="preserve">ת תלמידים נזקקים </w:t>
      </w:r>
      <w:r>
        <w:rPr>
          <w:rFonts w:hint="cs"/>
          <w:rtl/>
        </w:rPr>
        <w:t>ב</w:t>
      </w:r>
      <w:r>
        <w:rPr>
          <w:rtl/>
        </w:rPr>
        <w:t>טיולים שנתיים</w:t>
      </w:r>
      <w:bookmarkEnd w:id="527"/>
    </w:p>
    <w:p w14:paraId="65DF0B52" w14:textId="77777777" w:rsidR="00000000" w:rsidRDefault="000C6BB5">
      <w:pPr>
        <w:pStyle w:val="a0"/>
        <w:rPr>
          <w:rFonts w:hint="cs"/>
          <w:rtl/>
        </w:rPr>
      </w:pPr>
    </w:p>
    <w:p w14:paraId="38C24339" w14:textId="77777777" w:rsidR="00000000" w:rsidRDefault="000C6BB5">
      <w:pPr>
        <w:pStyle w:val="a0"/>
        <w:ind w:firstLine="0"/>
        <w:rPr>
          <w:bCs/>
          <w:u w:val="single"/>
        </w:rPr>
      </w:pPr>
      <w:bookmarkStart w:id="528" w:name="ESQ29100"/>
      <w:bookmarkEnd w:id="528"/>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w:t>
      </w:r>
      <w:r>
        <w:rPr>
          <w:bCs/>
          <w:u w:val="single"/>
          <w:rtl/>
        </w:rPr>
        <w:t>ת והספורט</w:t>
      </w:r>
    </w:p>
    <w:p w14:paraId="0F99B3E8" w14:textId="77777777" w:rsidR="00000000" w:rsidRDefault="000C6BB5">
      <w:pPr>
        <w:pStyle w:val="a0"/>
        <w:ind w:firstLine="720"/>
      </w:pPr>
      <w:r>
        <w:rPr>
          <w:rtl/>
        </w:rPr>
        <w:t>ביום כ"ה בתמוז התשס"ד (14 ביולי 2004):</w:t>
      </w:r>
    </w:p>
    <w:p w14:paraId="169788BA" w14:textId="77777777" w:rsidR="00000000" w:rsidRDefault="000C6BB5">
      <w:pPr>
        <w:pStyle w:val="a0"/>
        <w:rPr>
          <w:rFonts w:hint="cs"/>
          <w:rtl/>
        </w:rPr>
      </w:pPr>
    </w:p>
    <w:p w14:paraId="4E64F8F3" w14:textId="77777777" w:rsidR="00000000" w:rsidRDefault="000C6BB5">
      <w:pPr>
        <w:pStyle w:val="a0"/>
        <w:ind w:firstLine="720"/>
      </w:pPr>
      <w:r>
        <w:rPr>
          <w:rtl/>
        </w:rPr>
        <w:t xml:space="preserve">בעקבות מקרים מספר </w:t>
      </w:r>
      <w:r>
        <w:rPr>
          <w:rFonts w:hint="cs"/>
          <w:rtl/>
        </w:rPr>
        <w:t>ש</w:t>
      </w:r>
      <w:r>
        <w:rPr>
          <w:rtl/>
        </w:rPr>
        <w:t xml:space="preserve">בהם הורדו תלמידים מאוטובוס לפני יציאה לטיול שנתי בגין </w:t>
      </w:r>
      <w:r>
        <w:rPr>
          <w:rFonts w:hint="cs"/>
          <w:rtl/>
        </w:rPr>
        <w:t>חובות</w:t>
      </w:r>
      <w:r>
        <w:rPr>
          <w:rtl/>
        </w:rPr>
        <w:t xml:space="preserve"> הוריהם על רקע מצבם הכלכלי הקשה</w:t>
      </w:r>
      <w:r>
        <w:rPr>
          <w:rFonts w:hint="cs"/>
          <w:rtl/>
        </w:rPr>
        <w:t xml:space="preserve"> </w:t>
      </w:r>
      <w:r>
        <w:rPr>
          <w:rtl/>
        </w:rPr>
        <w:t>–</w:t>
      </w:r>
      <w:r>
        <w:rPr>
          <w:rFonts w:hint="cs"/>
          <w:rtl/>
        </w:rPr>
        <w:t xml:space="preserve"> רצוני לשאול</w:t>
      </w:r>
      <w:r>
        <w:rPr>
          <w:rtl/>
        </w:rPr>
        <w:t>:</w:t>
      </w:r>
    </w:p>
    <w:p w14:paraId="12AF50A8" w14:textId="77777777" w:rsidR="00000000" w:rsidRDefault="000C6BB5">
      <w:pPr>
        <w:pStyle w:val="a0"/>
        <w:ind w:firstLine="720"/>
      </w:pPr>
    </w:p>
    <w:p w14:paraId="6AB5F05B" w14:textId="77777777" w:rsidR="00000000" w:rsidRDefault="000C6BB5">
      <w:pPr>
        <w:pStyle w:val="a0"/>
        <w:ind w:firstLine="720"/>
        <w:rPr>
          <w:rFonts w:hint="cs"/>
          <w:rtl/>
        </w:rPr>
      </w:pPr>
      <w:r>
        <w:rPr>
          <w:rFonts w:hint="cs"/>
          <w:rtl/>
        </w:rPr>
        <w:t xml:space="preserve">1. </w:t>
      </w:r>
      <w:r>
        <w:rPr>
          <w:rtl/>
        </w:rPr>
        <w:t xml:space="preserve">כיצד </w:t>
      </w:r>
      <w:r>
        <w:rPr>
          <w:rFonts w:hint="cs"/>
          <w:rtl/>
        </w:rPr>
        <w:t>נאכפים</w:t>
      </w:r>
      <w:r>
        <w:rPr>
          <w:rtl/>
        </w:rPr>
        <w:t xml:space="preserve"> הוראות משרד</w:t>
      </w:r>
      <w:r>
        <w:rPr>
          <w:rFonts w:hint="cs"/>
          <w:rtl/>
        </w:rPr>
        <w:t>ך</w:t>
      </w:r>
      <w:r>
        <w:rPr>
          <w:rtl/>
        </w:rPr>
        <w:t xml:space="preserve"> וחוזרי מנכ"ל בדבר יציאת תלמידים אלו לטיולים</w:t>
      </w:r>
      <w:r>
        <w:rPr>
          <w:rFonts w:hint="cs"/>
          <w:rtl/>
        </w:rPr>
        <w:t>?</w:t>
      </w:r>
    </w:p>
    <w:p w14:paraId="60D2BD28" w14:textId="77777777" w:rsidR="00000000" w:rsidRDefault="000C6BB5">
      <w:pPr>
        <w:pStyle w:val="a0"/>
        <w:ind w:firstLine="720"/>
        <w:rPr>
          <w:rtl/>
        </w:rPr>
      </w:pPr>
    </w:p>
    <w:p w14:paraId="0FAF892B" w14:textId="77777777" w:rsidR="00000000" w:rsidRDefault="000C6BB5">
      <w:pPr>
        <w:pStyle w:val="a0"/>
        <w:ind w:firstLine="720"/>
        <w:rPr>
          <w:rFonts w:hint="cs"/>
          <w:rtl/>
        </w:rPr>
      </w:pPr>
      <w:r>
        <w:rPr>
          <w:rFonts w:hint="cs"/>
          <w:rtl/>
        </w:rPr>
        <w:t xml:space="preserve">2. </w:t>
      </w:r>
      <w:r>
        <w:rPr>
          <w:rtl/>
        </w:rPr>
        <w:t>האם</w:t>
      </w:r>
      <w:r>
        <w:rPr>
          <w:rtl/>
        </w:rPr>
        <w:t xml:space="preserve"> קיים פיקוח כי הכספים המועברים </w:t>
      </w:r>
      <w:r>
        <w:rPr>
          <w:rFonts w:hint="cs"/>
          <w:rtl/>
        </w:rPr>
        <w:t>לבתי-הספר</w:t>
      </w:r>
      <w:r>
        <w:rPr>
          <w:rtl/>
        </w:rPr>
        <w:t xml:space="preserve"> עבור תלמידים אלו אכן מגיעים ליעדם</w:t>
      </w:r>
      <w:r>
        <w:rPr>
          <w:rFonts w:hint="cs"/>
          <w:rtl/>
        </w:rPr>
        <w:t>?</w:t>
      </w:r>
    </w:p>
    <w:p w14:paraId="5C2DDDBB" w14:textId="77777777" w:rsidR="00000000" w:rsidRDefault="000C6BB5">
      <w:pPr>
        <w:pStyle w:val="a0"/>
        <w:ind w:firstLine="720"/>
        <w:rPr>
          <w:rtl/>
        </w:rPr>
      </w:pPr>
    </w:p>
    <w:p w14:paraId="66A04817" w14:textId="77777777" w:rsidR="00000000" w:rsidRDefault="000C6BB5">
      <w:pPr>
        <w:pStyle w:val="a0"/>
        <w:ind w:firstLine="720"/>
        <w:rPr>
          <w:rFonts w:hint="cs"/>
          <w:rtl/>
        </w:rPr>
      </w:pPr>
      <w:r>
        <w:rPr>
          <w:rFonts w:hint="cs"/>
          <w:rtl/>
        </w:rPr>
        <w:t xml:space="preserve">3. </w:t>
      </w:r>
      <w:r>
        <w:rPr>
          <w:rtl/>
        </w:rPr>
        <w:t xml:space="preserve">האם ננקטים הליכים כלפי </w:t>
      </w:r>
      <w:r>
        <w:rPr>
          <w:rFonts w:hint="cs"/>
          <w:rtl/>
        </w:rPr>
        <w:t>בתי-ספר הפועלים בניגוד</w:t>
      </w:r>
      <w:r>
        <w:rPr>
          <w:rtl/>
        </w:rPr>
        <w:t xml:space="preserve"> </w:t>
      </w:r>
      <w:r>
        <w:rPr>
          <w:rFonts w:hint="cs"/>
          <w:rtl/>
        </w:rPr>
        <w:t>ל</w:t>
      </w:r>
      <w:r>
        <w:rPr>
          <w:rtl/>
        </w:rPr>
        <w:t>הוראות</w:t>
      </w:r>
      <w:r>
        <w:rPr>
          <w:rFonts w:hint="cs"/>
          <w:rtl/>
        </w:rPr>
        <w:t>?</w:t>
      </w:r>
    </w:p>
    <w:p w14:paraId="2DFA8F8B" w14:textId="77777777" w:rsidR="00000000" w:rsidRDefault="000C6BB5">
      <w:pPr>
        <w:pStyle w:val="a0"/>
        <w:ind w:firstLine="720"/>
        <w:rPr>
          <w:rFonts w:hint="cs"/>
          <w:rtl/>
        </w:rPr>
      </w:pPr>
    </w:p>
    <w:p w14:paraId="0061A4A3"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3CF5AC39"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37DCEA97" w14:textId="77777777" w:rsidR="00000000" w:rsidRDefault="000C6BB5">
      <w:pPr>
        <w:pStyle w:val="a0"/>
        <w:rPr>
          <w:b/>
          <w:rtl/>
        </w:rPr>
      </w:pPr>
    </w:p>
    <w:p w14:paraId="31206997" w14:textId="77777777" w:rsidR="00000000" w:rsidRDefault="000C6BB5">
      <w:pPr>
        <w:pStyle w:val="a0"/>
        <w:ind w:firstLine="720"/>
        <w:rPr>
          <w:rFonts w:hint="cs"/>
          <w:b/>
          <w:rtl/>
        </w:rPr>
      </w:pPr>
      <w:r>
        <w:rPr>
          <w:rFonts w:hint="cs"/>
          <w:b/>
          <w:rtl/>
        </w:rPr>
        <w:t>צר לי על מקרים שבהם מנהלים אינם מגלים רגישות מ</w:t>
      </w:r>
      <w:r>
        <w:rPr>
          <w:rFonts w:hint="cs"/>
          <w:b/>
          <w:rtl/>
        </w:rPr>
        <w:t>ספיקה לקשיים הכלכליים שבהם נתונים תלמידיהם ואינם נוהגים על-פי הנחיות חוזר מנכ"ל שהתפרסמו בנושא. חשוב לי להדגיש בצורה הברורה ביותר, שזכויות התלמיד וכבודו חשובים בעינינו ונקפיד לשמור עליהם.</w:t>
      </w:r>
    </w:p>
    <w:p w14:paraId="437F8B50" w14:textId="77777777" w:rsidR="00000000" w:rsidRDefault="000C6BB5">
      <w:pPr>
        <w:pStyle w:val="a0"/>
        <w:rPr>
          <w:rFonts w:hint="cs"/>
          <w:b/>
          <w:rtl/>
        </w:rPr>
      </w:pPr>
    </w:p>
    <w:p w14:paraId="0F106484" w14:textId="77777777" w:rsidR="00000000" w:rsidRDefault="000C6BB5">
      <w:pPr>
        <w:pStyle w:val="a0"/>
        <w:ind w:firstLine="720"/>
        <w:rPr>
          <w:rFonts w:hint="cs"/>
          <w:b/>
          <w:rtl/>
        </w:rPr>
      </w:pPr>
      <w:r>
        <w:rPr>
          <w:rFonts w:hint="cs"/>
          <w:b/>
          <w:rtl/>
        </w:rPr>
        <w:t>1. על-פי הנחיות חוזר מנכ"ל, השתתפות בטיול היא חובה על כל תלמיד, ואי</w:t>
      </w:r>
      <w:r>
        <w:rPr>
          <w:rFonts w:hint="cs"/>
          <w:b/>
          <w:rtl/>
        </w:rPr>
        <w:t>ן למנוע מתלמיד לצאת לטיול מטעמים כספיים. ההנחיות הללו מחייבות את כל מנהלי מוסדות החינוך והם נדרשים לפעול על-פיהם.</w:t>
      </w:r>
    </w:p>
    <w:p w14:paraId="02ECD760" w14:textId="77777777" w:rsidR="00000000" w:rsidRDefault="000C6BB5">
      <w:pPr>
        <w:pStyle w:val="a0"/>
        <w:rPr>
          <w:rFonts w:hint="cs"/>
          <w:b/>
          <w:rtl/>
        </w:rPr>
      </w:pPr>
    </w:p>
    <w:p w14:paraId="530F32EC" w14:textId="77777777" w:rsidR="00000000" w:rsidRDefault="000C6BB5">
      <w:pPr>
        <w:pStyle w:val="a0"/>
        <w:ind w:firstLine="720"/>
        <w:rPr>
          <w:rFonts w:hint="cs"/>
          <w:b/>
          <w:rtl/>
        </w:rPr>
      </w:pPr>
      <w:r>
        <w:rPr>
          <w:rFonts w:hint="cs"/>
          <w:b/>
          <w:rtl/>
        </w:rPr>
        <w:t>2. משרד החינוך מעביר למוסדות החינוך מלגות עבור תלמידים נזקקים, בגובה של כ-500 ש</w:t>
      </w:r>
      <w:r>
        <w:rPr>
          <w:b/>
          <w:rtl/>
        </w:rPr>
        <w:t>"</w:t>
      </w:r>
      <w:r>
        <w:rPr>
          <w:rFonts w:hint="cs"/>
          <w:b/>
          <w:rtl/>
        </w:rPr>
        <w:t>ח לתלמיד, על-פי המדד הסוציו-אוקונומי של בית-הספר. הואיל ובית-</w:t>
      </w:r>
      <w:r>
        <w:rPr>
          <w:rFonts w:hint="cs"/>
          <w:b/>
          <w:rtl/>
        </w:rPr>
        <w:t>הספר הוא המכיר את תלמידיו ואת מצב משפחותיהם, הוא זה הקובע למי מהתלמידים תינתן מלגה ומה יהיה גובהה. במקביל, בשל הצרכים הגוברים נאלצים בתי-הספר לגייס סכומי כסף נוספים ממקורות שונים כדי לתת מענה על צורכי התלמידים הנזקקים. משרד החינוך מאמין וסומך על מנהלי מוסד</w:t>
      </w:r>
      <w:r>
        <w:rPr>
          <w:rFonts w:hint="cs"/>
          <w:b/>
          <w:rtl/>
        </w:rPr>
        <w:t>ות החינוך, שהכספים המועברים אליהם מנוצלים למטרה שלשמה יועדו.</w:t>
      </w:r>
    </w:p>
    <w:p w14:paraId="092178A8" w14:textId="77777777" w:rsidR="00000000" w:rsidRDefault="000C6BB5">
      <w:pPr>
        <w:pStyle w:val="a0"/>
        <w:rPr>
          <w:rFonts w:hint="cs"/>
          <w:b/>
          <w:rtl/>
        </w:rPr>
      </w:pPr>
    </w:p>
    <w:p w14:paraId="641E853E" w14:textId="77777777" w:rsidR="00000000" w:rsidRDefault="000C6BB5">
      <w:pPr>
        <w:pStyle w:val="a0"/>
        <w:ind w:firstLine="720"/>
        <w:rPr>
          <w:rFonts w:hint="cs"/>
          <w:b/>
          <w:rtl/>
        </w:rPr>
      </w:pPr>
      <w:r>
        <w:rPr>
          <w:rFonts w:hint="cs"/>
          <w:b/>
          <w:rtl/>
        </w:rPr>
        <w:t>3. במרבית המקרים מנהלי בתי-הספר מגלים רגישות רבה לנושא ועושים כל שביכולתם על מנת לספק את כל השירותים הניתנים בבית-הספר, ובכלל זה לתלמידים שהוריהם אינם מסוגלים לשלם תמורתם. כל תלונה המובאת לידיעת</w:t>
      </w:r>
      <w:r>
        <w:rPr>
          <w:rFonts w:hint="cs"/>
          <w:b/>
          <w:rtl/>
        </w:rPr>
        <w:t xml:space="preserve"> המשרד על מנהל שפעל בניגוד להנחיות מטופלת במלוא חומרת הדין.</w:t>
      </w:r>
    </w:p>
    <w:p w14:paraId="01EA8EEB" w14:textId="77777777" w:rsidR="00000000" w:rsidRDefault="000C6BB5">
      <w:pPr>
        <w:pStyle w:val="a0"/>
        <w:rPr>
          <w:b/>
          <w:rtl/>
        </w:rPr>
      </w:pPr>
    </w:p>
    <w:p w14:paraId="1E79765C" w14:textId="77777777" w:rsidR="00000000" w:rsidRDefault="000C6BB5">
      <w:pPr>
        <w:pStyle w:val="a1"/>
        <w:jc w:val="center"/>
        <w:rPr>
          <w:rtl/>
        </w:rPr>
      </w:pPr>
      <w:bookmarkStart w:id="529" w:name="CQ28933FI0028933T02_08_2004_22_58_05"/>
      <w:bookmarkStart w:id="530" w:name="_Toc100311801"/>
      <w:bookmarkEnd w:id="529"/>
      <w:r>
        <w:rPr>
          <w:rtl/>
        </w:rPr>
        <w:t>1810. אי-מתן תעודות לתלמידים בשל חוב הוריהם לבית-הספר</w:t>
      </w:r>
      <w:bookmarkEnd w:id="530"/>
    </w:p>
    <w:p w14:paraId="34BE689D" w14:textId="77777777" w:rsidR="00000000" w:rsidRDefault="000C6BB5">
      <w:pPr>
        <w:pStyle w:val="a0"/>
        <w:rPr>
          <w:rFonts w:hint="cs"/>
          <w:rtl/>
        </w:rPr>
      </w:pPr>
    </w:p>
    <w:p w14:paraId="07C01A91" w14:textId="77777777" w:rsidR="00000000" w:rsidRDefault="000C6BB5">
      <w:pPr>
        <w:pStyle w:val="a0"/>
        <w:ind w:firstLine="0"/>
        <w:rPr>
          <w:bCs/>
          <w:u w:val="single"/>
        </w:rPr>
      </w:pPr>
      <w:bookmarkStart w:id="531" w:name="ESQ28933"/>
      <w:bookmarkEnd w:id="531"/>
      <w:r>
        <w:rPr>
          <w:bCs/>
          <w:u w:val="single"/>
          <w:rtl/>
        </w:rPr>
        <w:t>חבר</w:t>
      </w:r>
      <w:r>
        <w:rPr>
          <w:rFonts w:hint="cs"/>
          <w:bCs/>
          <w:u w:val="single"/>
          <w:rtl/>
        </w:rPr>
        <w:t xml:space="preserve"> הכנסת </w:t>
      </w:r>
      <w:r>
        <w:rPr>
          <w:bCs/>
          <w:u w:val="single"/>
          <w:rtl/>
        </w:rPr>
        <w:t>יולי-יואל אדלשטיין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FC7E3BF" w14:textId="77777777" w:rsidR="00000000" w:rsidRDefault="000C6BB5">
      <w:pPr>
        <w:pStyle w:val="a0"/>
        <w:ind w:firstLine="720"/>
      </w:pPr>
      <w:r>
        <w:rPr>
          <w:rtl/>
        </w:rPr>
        <w:t>ביום כ"ה בתמוז התשס"ד (14 ביולי 2004):</w:t>
      </w:r>
    </w:p>
    <w:p w14:paraId="627903A1" w14:textId="77777777" w:rsidR="00000000" w:rsidRDefault="000C6BB5">
      <w:pPr>
        <w:pStyle w:val="a0"/>
        <w:rPr>
          <w:rFonts w:hint="cs"/>
          <w:rtl/>
        </w:rPr>
      </w:pPr>
    </w:p>
    <w:p w14:paraId="578D3165" w14:textId="77777777" w:rsidR="00000000" w:rsidRDefault="000C6BB5">
      <w:pPr>
        <w:pStyle w:val="a0"/>
        <w:ind w:firstLine="720"/>
      </w:pPr>
      <w:r>
        <w:rPr>
          <w:rtl/>
        </w:rPr>
        <w:t>פורסם</w:t>
      </w:r>
      <w:r>
        <w:rPr>
          <w:rFonts w:hint="cs"/>
          <w:rtl/>
        </w:rPr>
        <w:t xml:space="preserve"> כי</w:t>
      </w:r>
      <w:r>
        <w:rPr>
          <w:rtl/>
        </w:rPr>
        <w:t xml:space="preserve"> בחטיבת הביניים "הראל" בכפר</w:t>
      </w:r>
      <w:r>
        <w:rPr>
          <w:rFonts w:hint="cs"/>
          <w:rtl/>
        </w:rPr>
        <w:t>-</w:t>
      </w:r>
      <w:r>
        <w:rPr>
          <w:rtl/>
        </w:rPr>
        <w:t>ס</w:t>
      </w:r>
      <w:r>
        <w:rPr>
          <w:rtl/>
        </w:rPr>
        <w:t xml:space="preserve">בא </w:t>
      </w:r>
      <w:r>
        <w:rPr>
          <w:rFonts w:hint="cs"/>
          <w:rtl/>
        </w:rPr>
        <w:t>לא הוענקו</w:t>
      </w:r>
      <w:r>
        <w:rPr>
          <w:rtl/>
        </w:rPr>
        <w:t xml:space="preserve"> תעודות </w:t>
      </w:r>
      <w:r>
        <w:rPr>
          <w:rFonts w:hint="cs"/>
          <w:rtl/>
        </w:rPr>
        <w:t>ל</w:t>
      </w:r>
      <w:r>
        <w:rPr>
          <w:rtl/>
        </w:rPr>
        <w:t xml:space="preserve">תלמידות </w:t>
      </w:r>
      <w:r>
        <w:rPr>
          <w:rFonts w:hint="cs"/>
          <w:rtl/>
        </w:rPr>
        <w:t xml:space="preserve">בשל חוב </w:t>
      </w:r>
      <w:r>
        <w:rPr>
          <w:rtl/>
        </w:rPr>
        <w:t>הוריהן לבית</w:t>
      </w:r>
      <w:r>
        <w:rPr>
          <w:rFonts w:hint="cs"/>
          <w:rtl/>
        </w:rPr>
        <w:t>-</w:t>
      </w:r>
      <w:r>
        <w:rPr>
          <w:rtl/>
        </w:rPr>
        <w:t>הספר</w:t>
      </w:r>
      <w:r>
        <w:rPr>
          <w:rFonts w:hint="cs"/>
          <w:rtl/>
        </w:rPr>
        <w:t>, וכי התלמידות קיבלו</w:t>
      </w:r>
      <w:r>
        <w:rPr>
          <w:rtl/>
        </w:rPr>
        <w:t xml:space="preserve"> את ההודעה </w:t>
      </w:r>
      <w:r>
        <w:rPr>
          <w:rFonts w:hint="cs"/>
          <w:rtl/>
        </w:rPr>
        <w:t xml:space="preserve">על כך </w:t>
      </w:r>
      <w:r>
        <w:rPr>
          <w:rtl/>
        </w:rPr>
        <w:t xml:space="preserve">בנוכחות שאר התלמידים. </w:t>
      </w:r>
    </w:p>
    <w:p w14:paraId="5EACDDD6" w14:textId="77777777" w:rsidR="00000000" w:rsidRDefault="000C6BB5">
      <w:pPr>
        <w:pStyle w:val="a0"/>
        <w:ind w:firstLine="720"/>
      </w:pPr>
    </w:p>
    <w:p w14:paraId="28C73508" w14:textId="77777777" w:rsidR="00000000" w:rsidRDefault="000C6BB5">
      <w:pPr>
        <w:pStyle w:val="a0"/>
        <w:ind w:firstLine="720"/>
      </w:pPr>
      <w:r>
        <w:rPr>
          <w:rFonts w:hint="cs"/>
          <w:rtl/>
        </w:rPr>
        <w:t>רצוני לשאול</w:t>
      </w:r>
      <w:r>
        <w:rPr>
          <w:rtl/>
        </w:rPr>
        <w:t>:</w:t>
      </w:r>
    </w:p>
    <w:p w14:paraId="7D4A4905" w14:textId="77777777" w:rsidR="00000000" w:rsidRDefault="000C6BB5">
      <w:pPr>
        <w:pStyle w:val="a0"/>
        <w:ind w:firstLine="720"/>
      </w:pPr>
    </w:p>
    <w:p w14:paraId="25E05235" w14:textId="77777777" w:rsidR="00000000" w:rsidRDefault="000C6BB5">
      <w:pPr>
        <w:pStyle w:val="a0"/>
        <w:ind w:left="720" w:firstLine="0"/>
        <w:rPr>
          <w:rFonts w:hint="cs"/>
          <w:rtl/>
        </w:rPr>
      </w:pPr>
      <w:r>
        <w:rPr>
          <w:rFonts w:hint="cs"/>
          <w:rtl/>
        </w:rPr>
        <w:t xml:space="preserve">1. </w:t>
      </w:r>
      <w:r>
        <w:rPr>
          <w:rtl/>
        </w:rPr>
        <w:t xml:space="preserve">האם </w:t>
      </w:r>
      <w:r>
        <w:rPr>
          <w:rFonts w:hint="cs"/>
          <w:rtl/>
        </w:rPr>
        <w:t>הידיעות</w:t>
      </w:r>
      <w:r>
        <w:rPr>
          <w:rtl/>
        </w:rPr>
        <w:t xml:space="preserve"> נכונות?</w:t>
      </w:r>
    </w:p>
    <w:p w14:paraId="29BE8BCE" w14:textId="77777777" w:rsidR="00000000" w:rsidRDefault="000C6BB5">
      <w:pPr>
        <w:pStyle w:val="a0"/>
        <w:ind w:left="720" w:firstLine="0"/>
        <w:rPr>
          <w:rtl/>
        </w:rPr>
      </w:pPr>
      <w:r>
        <w:rPr>
          <w:rFonts w:hint="cs"/>
          <w:rtl/>
        </w:rPr>
        <w:t xml:space="preserve"> </w:t>
      </w:r>
    </w:p>
    <w:p w14:paraId="0E061B6E" w14:textId="77777777" w:rsidR="00000000" w:rsidRDefault="000C6BB5">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פעל משרדך לתיקון המצב</w:t>
      </w:r>
      <w:r>
        <w:rPr>
          <w:rtl/>
        </w:rPr>
        <w:t xml:space="preserve"> בבית</w:t>
      </w:r>
      <w:r>
        <w:rPr>
          <w:rFonts w:hint="cs"/>
          <w:rtl/>
        </w:rPr>
        <w:t>-</w:t>
      </w:r>
      <w:r>
        <w:rPr>
          <w:rtl/>
        </w:rPr>
        <w:t xml:space="preserve">הספר </w:t>
      </w:r>
      <w:r>
        <w:rPr>
          <w:rFonts w:hint="cs"/>
          <w:rtl/>
        </w:rPr>
        <w:t>הנ"ל</w:t>
      </w:r>
      <w:r>
        <w:rPr>
          <w:rtl/>
        </w:rPr>
        <w:t>?</w:t>
      </w:r>
    </w:p>
    <w:p w14:paraId="1B570A47" w14:textId="77777777" w:rsidR="00000000" w:rsidRDefault="000C6BB5">
      <w:pPr>
        <w:pStyle w:val="a0"/>
        <w:ind w:firstLine="720"/>
        <w:rPr>
          <w:rtl/>
        </w:rPr>
      </w:pPr>
    </w:p>
    <w:p w14:paraId="75320BEC" w14:textId="77777777" w:rsidR="00000000" w:rsidRDefault="000C6BB5">
      <w:pPr>
        <w:pStyle w:val="a0"/>
        <w:ind w:firstLine="720"/>
        <w:rPr>
          <w:rtl/>
        </w:rPr>
      </w:pPr>
      <w:r>
        <w:rPr>
          <w:rFonts w:hint="cs"/>
          <w:rtl/>
        </w:rPr>
        <w:t>3. כיצד תימנע</w:t>
      </w:r>
      <w:r>
        <w:rPr>
          <w:rtl/>
        </w:rPr>
        <w:t xml:space="preserve"> הישנות מקרים כאלה?</w:t>
      </w:r>
    </w:p>
    <w:p w14:paraId="1C005D8A" w14:textId="77777777" w:rsidR="00000000" w:rsidRDefault="000C6BB5">
      <w:pPr>
        <w:pStyle w:val="a0"/>
        <w:ind w:firstLine="720"/>
        <w:rPr>
          <w:rtl/>
        </w:rPr>
      </w:pPr>
    </w:p>
    <w:p w14:paraId="551133E6"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w:t>
      </w:r>
      <w:r>
        <w:rPr>
          <w:rFonts w:hint="eastAsia"/>
          <w:b/>
          <w:bCs/>
          <w:u w:val="single"/>
          <w:rtl/>
        </w:rPr>
        <w:t>ך</w:t>
      </w:r>
      <w:r>
        <w:rPr>
          <w:b/>
          <w:bCs/>
          <w:u w:val="single"/>
          <w:rtl/>
        </w:rPr>
        <w:t>, התרבות והספורט לימור לבנת:</w:t>
      </w:r>
    </w:p>
    <w:p w14:paraId="1000E450"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0D4377CE" w14:textId="77777777" w:rsidR="00000000" w:rsidRDefault="000C6BB5">
      <w:pPr>
        <w:pStyle w:val="a0"/>
        <w:rPr>
          <w:b/>
          <w:rtl/>
        </w:rPr>
      </w:pPr>
    </w:p>
    <w:p w14:paraId="7057C9CA" w14:textId="77777777" w:rsidR="00000000" w:rsidRDefault="000C6BB5">
      <w:pPr>
        <w:pStyle w:val="a0"/>
        <w:ind w:firstLine="720"/>
        <w:rPr>
          <w:rFonts w:hint="cs"/>
          <w:b/>
          <w:rtl/>
        </w:rPr>
      </w:pPr>
      <w:r>
        <w:rPr>
          <w:rFonts w:hint="cs"/>
          <w:b/>
          <w:rtl/>
        </w:rPr>
        <w:t>1. לצערי, הידיעות נכונות.</w:t>
      </w:r>
    </w:p>
    <w:p w14:paraId="72E52DCF" w14:textId="77777777" w:rsidR="00000000" w:rsidRDefault="000C6BB5">
      <w:pPr>
        <w:pStyle w:val="a0"/>
        <w:rPr>
          <w:rFonts w:hint="cs"/>
          <w:b/>
          <w:rtl/>
        </w:rPr>
      </w:pPr>
    </w:p>
    <w:p w14:paraId="5D1B5FE6" w14:textId="77777777" w:rsidR="00000000" w:rsidRDefault="000C6BB5">
      <w:pPr>
        <w:pStyle w:val="a0"/>
        <w:ind w:firstLine="720"/>
        <w:rPr>
          <w:rFonts w:hint="cs"/>
          <w:b/>
          <w:rtl/>
        </w:rPr>
      </w:pPr>
      <w:r>
        <w:rPr>
          <w:rFonts w:hint="cs"/>
          <w:b/>
          <w:rtl/>
        </w:rPr>
        <w:t>2. מייד עם היוודע המקרה, הבהיר המפקח על בית-הספר למנהלת שהתנהגותה נוגדת את הנחיות חוזר מנכ"ל, שלפיהן אין לפגוע בשום פנים ואופן בזכויותיו של תלמיד עקב אי-תשלום של הוריו, ו</w:t>
      </w:r>
      <w:r>
        <w:rPr>
          <w:rFonts w:hint="cs"/>
          <w:b/>
          <w:rtl/>
        </w:rPr>
        <w:t>שיש דרכים אחרות להתמודד עם הסוגיה. בהנחיית המפקח הוזמנו התלמידות למנהלת בית-הספר והיא חילקה להן את התעודות.</w:t>
      </w:r>
    </w:p>
    <w:p w14:paraId="7E3AE493" w14:textId="77777777" w:rsidR="00000000" w:rsidRDefault="000C6BB5">
      <w:pPr>
        <w:pStyle w:val="a0"/>
        <w:rPr>
          <w:rFonts w:hint="cs"/>
          <w:b/>
          <w:rtl/>
        </w:rPr>
      </w:pPr>
    </w:p>
    <w:p w14:paraId="345FDC6E" w14:textId="77777777" w:rsidR="00000000" w:rsidRDefault="000C6BB5">
      <w:pPr>
        <w:pStyle w:val="a0"/>
        <w:ind w:firstLine="720"/>
        <w:rPr>
          <w:rFonts w:hint="cs"/>
          <w:b/>
          <w:rtl/>
        </w:rPr>
      </w:pPr>
      <w:r>
        <w:rPr>
          <w:rFonts w:hint="cs"/>
          <w:b/>
          <w:rtl/>
        </w:rPr>
        <w:t>3. בשנתיים האחרונות הגביר משרד החינוך את אכיפת ההנחיות הברורות שפורסמו בנושא בחוזר מנכ"ל. כל מקרה של חריגה מהנהלים המובא לידיעת המשרד מטופל לאלתר ו</w:t>
      </w:r>
      <w:r>
        <w:rPr>
          <w:rFonts w:hint="cs"/>
          <w:b/>
          <w:rtl/>
        </w:rPr>
        <w:t>במלוא החומרה. עם זאת, עדיין יש, לצערי, מנהלים המגלים חוסר רגישות ופועלים בניגוד להנחיות. משרד החינוך מטפל במקרים הללו ללא פשרות, שכן זכויותיו של כל תלמיד וכבודו חשובים בעינינו ונקפיד שלא ייפגעו.</w:t>
      </w:r>
    </w:p>
    <w:p w14:paraId="5C9839B5" w14:textId="77777777" w:rsidR="00000000" w:rsidRDefault="000C6BB5">
      <w:pPr>
        <w:pStyle w:val="a0"/>
        <w:ind w:firstLine="720"/>
        <w:rPr>
          <w:b/>
          <w:rtl/>
        </w:rPr>
      </w:pPr>
    </w:p>
    <w:p w14:paraId="56EAB51C" w14:textId="77777777" w:rsidR="00000000" w:rsidRDefault="000C6BB5">
      <w:pPr>
        <w:pStyle w:val="a1"/>
        <w:jc w:val="center"/>
        <w:rPr>
          <w:rFonts w:hint="cs"/>
          <w:rtl/>
        </w:rPr>
      </w:pPr>
      <w:bookmarkStart w:id="532" w:name="CQ29224FI0029224T02_08_2004_22_58_15"/>
      <w:bookmarkStart w:id="533" w:name="_Toc100311802"/>
      <w:bookmarkEnd w:id="532"/>
      <w:r>
        <w:rPr>
          <w:rtl/>
        </w:rPr>
        <w:t>1830. השימוש ב</w:t>
      </w:r>
      <w:r>
        <w:rPr>
          <w:rFonts w:hint="cs"/>
          <w:rtl/>
        </w:rPr>
        <w:t>"</w:t>
      </w:r>
      <w:r>
        <w:rPr>
          <w:rtl/>
        </w:rPr>
        <w:t>ריטלין</w:t>
      </w:r>
      <w:r>
        <w:rPr>
          <w:rFonts w:hint="cs"/>
          <w:rtl/>
        </w:rPr>
        <w:t>" במערכת החינוך</w:t>
      </w:r>
      <w:bookmarkEnd w:id="533"/>
    </w:p>
    <w:p w14:paraId="0532E3A5" w14:textId="77777777" w:rsidR="00000000" w:rsidRDefault="000C6BB5">
      <w:pPr>
        <w:pStyle w:val="a0"/>
        <w:rPr>
          <w:rFonts w:hint="cs"/>
          <w:rtl/>
        </w:rPr>
      </w:pPr>
    </w:p>
    <w:p w14:paraId="0C53D6B5" w14:textId="77777777" w:rsidR="00000000" w:rsidRDefault="000C6BB5">
      <w:pPr>
        <w:pStyle w:val="a0"/>
        <w:ind w:firstLine="0"/>
        <w:rPr>
          <w:bCs/>
          <w:u w:val="single"/>
        </w:rPr>
      </w:pPr>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760A637" w14:textId="77777777" w:rsidR="00000000" w:rsidRDefault="000C6BB5">
      <w:pPr>
        <w:pStyle w:val="a0"/>
        <w:ind w:firstLine="720"/>
      </w:pPr>
      <w:r>
        <w:rPr>
          <w:rtl/>
        </w:rPr>
        <w:t>ביום כ"ה בתמוז התשס"ד (14 ביולי 2004):</w:t>
      </w:r>
    </w:p>
    <w:p w14:paraId="21D531E5" w14:textId="77777777" w:rsidR="00000000" w:rsidRDefault="000C6BB5">
      <w:pPr>
        <w:pStyle w:val="a0"/>
        <w:rPr>
          <w:rFonts w:hint="cs"/>
          <w:rtl/>
        </w:rPr>
      </w:pPr>
    </w:p>
    <w:p w14:paraId="0AE7F496" w14:textId="77777777" w:rsidR="00000000" w:rsidRDefault="000C6BB5">
      <w:pPr>
        <w:pStyle w:val="a0"/>
        <w:ind w:firstLine="720"/>
      </w:pPr>
      <w:r>
        <w:rPr>
          <w:rtl/>
        </w:rPr>
        <w:t>נמסר לי</w:t>
      </w:r>
      <w:r>
        <w:rPr>
          <w:rFonts w:hint="cs"/>
          <w:rtl/>
        </w:rPr>
        <w:t>,</w:t>
      </w:r>
      <w:r>
        <w:rPr>
          <w:rtl/>
        </w:rPr>
        <w:t xml:space="preserve"> כי בשנה האחרונה הפיץ משרד החינוך חוזר ובו המלצה להגביר את השימוש ב</w:t>
      </w:r>
      <w:r>
        <w:rPr>
          <w:rFonts w:hint="cs"/>
          <w:rtl/>
        </w:rPr>
        <w:t>"</w:t>
      </w:r>
      <w:r>
        <w:rPr>
          <w:rtl/>
        </w:rPr>
        <w:t>ריטלין</w:t>
      </w:r>
      <w:r>
        <w:rPr>
          <w:rFonts w:hint="cs"/>
          <w:rtl/>
        </w:rPr>
        <w:t>"</w:t>
      </w:r>
      <w:r>
        <w:rPr>
          <w:rtl/>
        </w:rPr>
        <w:t xml:space="preserve"> מסיבות חינוכיות.</w:t>
      </w:r>
    </w:p>
    <w:p w14:paraId="7F9EE286" w14:textId="77777777" w:rsidR="00000000" w:rsidRDefault="000C6BB5">
      <w:pPr>
        <w:pStyle w:val="a0"/>
        <w:ind w:firstLine="720"/>
      </w:pPr>
    </w:p>
    <w:p w14:paraId="0D652C30" w14:textId="77777777" w:rsidR="00000000" w:rsidRDefault="000C6BB5">
      <w:pPr>
        <w:pStyle w:val="a0"/>
        <w:ind w:firstLine="720"/>
      </w:pPr>
      <w:r>
        <w:rPr>
          <w:rFonts w:hint="cs"/>
          <w:rtl/>
        </w:rPr>
        <w:t>רצוני לשאול</w:t>
      </w:r>
      <w:r>
        <w:rPr>
          <w:rtl/>
        </w:rPr>
        <w:t>:</w:t>
      </w:r>
    </w:p>
    <w:p w14:paraId="7D5CEA80" w14:textId="77777777" w:rsidR="00000000" w:rsidRDefault="000C6BB5">
      <w:pPr>
        <w:pStyle w:val="a0"/>
        <w:ind w:firstLine="720"/>
      </w:pPr>
    </w:p>
    <w:p w14:paraId="709D3220" w14:textId="77777777" w:rsidR="00000000" w:rsidRDefault="000C6BB5">
      <w:pPr>
        <w:pStyle w:val="a0"/>
        <w:ind w:firstLine="720"/>
        <w:rPr>
          <w:rFonts w:hint="cs"/>
          <w:rtl/>
        </w:rPr>
      </w:pPr>
      <w:r>
        <w:rPr>
          <w:rFonts w:hint="cs"/>
          <w:rtl/>
        </w:rPr>
        <w:t xml:space="preserve">1. </w:t>
      </w:r>
      <w:r>
        <w:rPr>
          <w:rtl/>
        </w:rPr>
        <w:t>האם אכן הופץ חוזר שכזה?</w:t>
      </w:r>
      <w:r>
        <w:rPr>
          <w:rFonts w:hint="cs"/>
          <w:rtl/>
        </w:rPr>
        <w:t xml:space="preserve"> </w:t>
      </w:r>
    </w:p>
    <w:p w14:paraId="5998D8C1" w14:textId="77777777" w:rsidR="00000000" w:rsidRDefault="000C6BB5">
      <w:pPr>
        <w:pStyle w:val="a0"/>
        <w:ind w:firstLine="720"/>
        <w:rPr>
          <w:rtl/>
        </w:rPr>
      </w:pPr>
    </w:p>
    <w:p w14:paraId="57C049F1" w14:textId="77777777" w:rsidR="00000000" w:rsidRDefault="000C6BB5">
      <w:pPr>
        <w:pStyle w:val="a0"/>
        <w:ind w:firstLine="720"/>
        <w:rPr>
          <w:rtl/>
        </w:rPr>
      </w:pPr>
      <w:r>
        <w:rPr>
          <w:rtl/>
        </w:rPr>
        <w:t xml:space="preserve">2. </w:t>
      </w:r>
      <w:r>
        <w:rPr>
          <w:rFonts w:hint="cs"/>
          <w:rtl/>
        </w:rPr>
        <w:t xml:space="preserve">אם כן </w:t>
      </w:r>
      <w:r>
        <w:rPr>
          <w:rtl/>
        </w:rPr>
        <w:t>–</w:t>
      </w:r>
      <w:r>
        <w:rPr>
          <w:rFonts w:hint="cs"/>
          <w:rtl/>
        </w:rPr>
        <w:t xml:space="preserve"> </w:t>
      </w:r>
      <w:r>
        <w:rPr>
          <w:rtl/>
        </w:rPr>
        <w:t xml:space="preserve">מה </w:t>
      </w:r>
      <w:r>
        <w:rPr>
          <w:rFonts w:hint="cs"/>
          <w:rtl/>
        </w:rPr>
        <w:t xml:space="preserve">הוא </w:t>
      </w:r>
      <w:r>
        <w:rPr>
          <w:rtl/>
        </w:rPr>
        <w:t>תוכנו המדויק?</w:t>
      </w:r>
    </w:p>
    <w:p w14:paraId="06E176A0" w14:textId="77777777" w:rsidR="00000000" w:rsidRDefault="000C6BB5">
      <w:pPr>
        <w:pStyle w:val="a0"/>
        <w:ind w:firstLine="720"/>
        <w:rPr>
          <w:rtl/>
        </w:rPr>
      </w:pPr>
    </w:p>
    <w:p w14:paraId="129083F6" w14:textId="77777777" w:rsidR="00000000" w:rsidRDefault="000C6BB5">
      <w:pPr>
        <w:pStyle w:val="a0"/>
        <w:ind w:firstLine="720"/>
        <w:rPr>
          <w:rtl/>
        </w:rPr>
      </w:pPr>
      <w:r>
        <w:rPr>
          <w:rtl/>
        </w:rPr>
        <w:t xml:space="preserve">3. </w:t>
      </w:r>
      <w:r>
        <w:rPr>
          <w:rFonts w:hint="cs"/>
          <w:rtl/>
        </w:rPr>
        <w:t>ה</w:t>
      </w:r>
      <w:r>
        <w:rPr>
          <w:rFonts w:hint="cs"/>
          <w:rtl/>
        </w:rPr>
        <w:t>אם הוכח שהשימוש ב"ריטלין" מעלה את שיעור</w:t>
      </w:r>
      <w:r>
        <w:rPr>
          <w:rtl/>
        </w:rPr>
        <w:t xml:space="preserve"> ה</w:t>
      </w:r>
      <w:r>
        <w:rPr>
          <w:rFonts w:hint="cs"/>
          <w:rtl/>
        </w:rPr>
        <w:t>ה</w:t>
      </w:r>
      <w:r>
        <w:rPr>
          <w:rtl/>
        </w:rPr>
        <w:t>צלחה בלימודים?</w:t>
      </w:r>
    </w:p>
    <w:p w14:paraId="4D2331CF" w14:textId="77777777" w:rsidR="00000000" w:rsidRDefault="000C6BB5">
      <w:pPr>
        <w:pStyle w:val="a0"/>
        <w:ind w:firstLine="720"/>
        <w:rPr>
          <w:rtl/>
        </w:rPr>
      </w:pPr>
    </w:p>
    <w:p w14:paraId="5A3AA9F0"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179650EE"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7CAB6DC9" w14:textId="77777777" w:rsidR="00000000" w:rsidRDefault="000C6BB5">
      <w:pPr>
        <w:pStyle w:val="a0"/>
        <w:rPr>
          <w:rFonts w:hint="cs"/>
          <w:rtl/>
        </w:rPr>
      </w:pPr>
    </w:p>
    <w:p w14:paraId="579FA21E" w14:textId="77777777" w:rsidR="00000000" w:rsidRDefault="000C6BB5">
      <w:pPr>
        <w:pStyle w:val="a0"/>
        <w:ind w:firstLine="720"/>
        <w:rPr>
          <w:rFonts w:hint="cs"/>
          <w:rtl/>
        </w:rPr>
      </w:pPr>
      <w:r>
        <w:rPr>
          <w:rFonts w:hint="cs"/>
          <w:rtl/>
        </w:rPr>
        <w:t>1-3. הטיפול בהפרעות קשב וריכוז מורכב מטיפול התנהגותי, סביבתי ולעתים תרופתי. התוויה של טיפול תרופתי היא בסמכותו ועל-פי קביעתו</w:t>
      </w:r>
      <w:r>
        <w:rPr>
          <w:rFonts w:hint="cs"/>
          <w:rtl/>
        </w:rPr>
        <w:t xml:space="preserve"> של רופא בלבד. אין משרד החינוך ממליץ על שימוש בתרופה "ריטלין", או בכל תרופה אחרת, כיוון שהמלצה כזאת היא בסמכותו של רופא ולא בסמכותו של גורם חינוכי. לפיכך משרד החינוך לא הוציא ואין בכוונתו להוציא חוזר בנדון.</w:t>
      </w:r>
    </w:p>
    <w:p w14:paraId="221B3A88" w14:textId="77777777" w:rsidR="00000000" w:rsidRDefault="000C6BB5">
      <w:pPr>
        <w:pStyle w:val="a0"/>
        <w:rPr>
          <w:rFonts w:hint="cs"/>
          <w:rtl/>
        </w:rPr>
      </w:pPr>
    </w:p>
    <w:p w14:paraId="09A140E3" w14:textId="77777777" w:rsidR="00000000" w:rsidRDefault="000C6BB5">
      <w:pPr>
        <w:pStyle w:val="a0"/>
        <w:rPr>
          <w:rFonts w:hint="cs"/>
          <w:rtl/>
        </w:rPr>
      </w:pPr>
    </w:p>
    <w:p w14:paraId="0A42F0E7" w14:textId="77777777" w:rsidR="00000000" w:rsidRDefault="000C6BB5">
      <w:pPr>
        <w:pStyle w:val="a1"/>
        <w:jc w:val="center"/>
        <w:rPr>
          <w:rtl/>
        </w:rPr>
      </w:pPr>
      <w:bookmarkStart w:id="534" w:name="CQ29224FI0029224T02_08_2004_22_58_28"/>
      <w:bookmarkStart w:id="535" w:name="CQ29160FI0029160T02_08_2004_22_58_54"/>
      <w:bookmarkStart w:id="536" w:name="_Toc100311803"/>
      <w:bookmarkEnd w:id="534"/>
      <w:bookmarkEnd w:id="535"/>
      <w:r>
        <w:rPr>
          <w:rtl/>
        </w:rPr>
        <w:t>1831. מערכת החינוך הערבית בחיפה</w:t>
      </w:r>
      <w:bookmarkEnd w:id="536"/>
    </w:p>
    <w:p w14:paraId="45207661" w14:textId="77777777" w:rsidR="00000000" w:rsidRDefault="000C6BB5">
      <w:pPr>
        <w:pStyle w:val="a0"/>
        <w:rPr>
          <w:rtl/>
        </w:rPr>
      </w:pPr>
    </w:p>
    <w:p w14:paraId="096A4461" w14:textId="77777777" w:rsidR="00000000" w:rsidRDefault="000C6BB5">
      <w:pPr>
        <w:pStyle w:val="a0"/>
        <w:ind w:firstLine="0"/>
        <w:rPr>
          <w:bCs/>
          <w:u w:val="single"/>
        </w:rPr>
      </w:pPr>
      <w:bookmarkStart w:id="537" w:name="ESQ29160"/>
      <w:bookmarkEnd w:id="537"/>
      <w:r>
        <w:rPr>
          <w:bCs/>
          <w:u w:val="single"/>
          <w:rtl/>
        </w:rPr>
        <w:t>חבר</w:t>
      </w:r>
      <w:r>
        <w:rPr>
          <w:rFonts w:hint="cs"/>
          <w:bCs/>
          <w:u w:val="single"/>
          <w:rtl/>
        </w:rPr>
        <w:t xml:space="preserve"> הכנסת </w:t>
      </w:r>
      <w:r>
        <w:rPr>
          <w:bCs/>
          <w:u w:val="single"/>
          <w:rtl/>
        </w:rPr>
        <w:t>עסאם</w:t>
      </w:r>
      <w:r>
        <w:rPr>
          <w:bCs/>
          <w:u w:val="single"/>
          <w:rtl/>
        </w:rPr>
        <w:t xml:space="preserve">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CCDE83F" w14:textId="77777777" w:rsidR="00000000" w:rsidRDefault="000C6BB5">
      <w:pPr>
        <w:pStyle w:val="a0"/>
        <w:ind w:firstLine="720"/>
        <w:rPr>
          <w:rFonts w:hint="cs"/>
          <w:rtl/>
        </w:rPr>
      </w:pPr>
      <w:r>
        <w:rPr>
          <w:rtl/>
        </w:rPr>
        <w:t>ביום כ"ה בתמוז התשס"ד (14 ביולי 2004):</w:t>
      </w:r>
    </w:p>
    <w:p w14:paraId="12539CC5" w14:textId="77777777" w:rsidR="00000000" w:rsidRDefault="000C6BB5">
      <w:pPr>
        <w:pStyle w:val="a0"/>
        <w:rPr>
          <w:rFonts w:hint="cs"/>
          <w:rtl/>
        </w:rPr>
      </w:pPr>
    </w:p>
    <w:p w14:paraId="2CB1E9EA" w14:textId="77777777" w:rsidR="00000000" w:rsidRDefault="000C6BB5">
      <w:pPr>
        <w:pStyle w:val="a0"/>
        <w:ind w:firstLine="720"/>
        <w:rPr>
          <w:rFonts w:hint="cs"/>
        </w:rPr>
      </w:pPr>
      <w:r>
        <w:rPr>
          <w:rtl/>
        </w:rPr>
        <w:t>לפי נתוני פורום ועדי הורים במגזר הערבי בחיפה</w:t>
      </w:r>
      <w:r>
        <w:rPr>
          <w:rFonts w:hint="cs"/>
          <w:rtl/>
        </w:rPr>
        <w:t xml:space="preserve">, 30% מתלמידי חיפה הערבים לומדים במערכת החינוך הציבורית - תוצאות מבחני המיצ"ב מהנמוכים בארץ, אחוז הזכאים במבחני הבגרות פחות מ-30%, </w:t>
      </w:r>
      <w:r>
        <w:rPr>
          <w:rFonts w:hint="cs"/>
          <w:rtl/>
        </w:rPr>
        <w:t>רמת האלימות בבתי-הספר הממלכתיים גבוהה פי-שלושה מזו שבבתי-ספר דומים, ואחוז הנשירה גבוה ביותר.</w:t>
      </w:r>
    </w:p>
    <w:p w14:paraId="40678043" w14:textId="77777777" w:rsidR="00000000" w:rsidRDefault="000C6BB5">
      <w:pPr>
        <w:pStyle w:val="a0"/>
        <w:ind w:firstLine="720"/>
      </w:pPr>
    </w:p>
    <w:p w14:paraId="5DB06467" w14:textId="77777777" w:rsidR="00000000" w:rsidRDefault="000C6BB5">
      <w:pPr>
        <w:pStyle w:val="a0"/>
        <w:ind w:firstLine="720"/>
      </w:pPr>
      <w:r>
        <w:rPr>
          <w:rFonts w:hint="cs"/>
          <w:rtl/>
        </w:rPr>
        <w:t>רצוני לשאול</w:t>
      </w:r>
      <w:r>
        <w:rPr>
          <w:rtl/>
        </w:rPr>
        <w:t>:</w:t>
      </w:r>
    </w:p>
    <w:p w14:paraId="5308A9FE" w14:textId="77777777" w:rsidR="00000000" w:rsidRDefault="000C6BB5">
      <w:pPr>
        <w:pStyle w:val="a0"/>
        <w:ind w:firstLine="720"/>
      </w:pPr>
    </w:p>
    <w:p w14:paraId="0E6E68AB" w14:textId="77777777" w:rsidR="00000000" w:rsidRDefault="000C6BB5">
      <w:pPr>
        <w:pStyle w:val="a0"/>
        <w:ind w:firstLine="720"/>
        <w:rPr>
          <w:rFonts w:hint="cs"/>
          <w:rtl/>
        </w:rPr>
      </w:pPr>
      <w:r>
        <w:rPr>
          <w:rFonts w:hint="cs"/>
          <w:rtl/>
        </w:rPr>
        <w:t>1. האם הנתונים נכונים?</w:t>
      </w:r>
    </w:p>
    <w:p w14:paraId="3CB2111B" w14:textId="77777777" w:rsidR="00000000" w:rsidRDefault="000C6BB5">
      <w:pPr>
        <w:pStyle w:val="a0"/>
        <w:ind w:firstLine="720"/>
        <w:rPr>
          <w:rFonts w:hint="cs"/>
          <w:rtl/>
        </w:rPr>
      </w:pPr>
    </w:p>
    <w:p w14:paraId="1647205D" w14:textId="77777777" w:rsidR="00000000" w:rsidRDefault="000C6BB5">
      <w:pPr>
        <w:pStyle w:val="a0"/>
        <w:ind w:firstLine="720"/>
        <w:rPr>
          <w:rFonts w:hint="cs"/>
          <w:rtl/>
        </w:rPr>
      </w:pPr>
      <w:r>
        <w:rPr>
          <w:rFonts w:hint="cs"/>
          <w:rtl/>
        </w:rPr>
        <w:t>2. מה ייעשה לשיפור המצב?</w:t>
      </w:r>
    </w:p>
    <w:p w14:paraId="41B1444F" w14:textId="77777777" w:rsidR="00000000" w:rsidRDefault="000C6BB5">
      <w:pPr>
        <w:pStyle w:val="a0"/>
        <w:ind w:firstLine="720"/>
        <w:rPr>
          <w:rFonts w:hint="cs"/>
          <w:rtl/>
        </w:rPr>
      </w:pPr>
    </w:p>
    <w:p w14:paraId="48967133" w14:textId="77777777" w:rsidR="00000000" w:rsidRDefault="000C6BB5">
      <w:pPr>
        <w:pStyle w:val="Heading2"/>
        <w:numPr>
          <w:ilvl w:val="0"/>
          <w:numId w:val="0"/>
        </w:numPr>
        <w:ind w:left="720" w:right="0"/>
        <w:jc w:val="both"/>
        <w:rPr>
          <w:rFonts w:cs="Arial"/>
          <w:szCs w:val="22"/>
          <w:rtl/>
        </w:rPr>
      </w:pPr>
      <w:r>
        <w:rPr>
          <w:rFonts w:cs="Arial" w:hint="cs"/>
          <w:szCs w:val="22"/>
          <w:rtl/>
        </w:rPr>
        <w:t>3. מה הם הנתונים המקבילים בבתי-ספר ערביים שאינם ציבוריים בחיפה?</w:t>
      </w:r>
    </w:p>
    <w:p w14:paraId="4E819DF3" w14:textId="77777777" w:rsidR="00000000" w:rsidRDefault="000C6BB5">
      <w:pPr>
        <w:spacing w:line="360" w:lineRule="auto"/>
        <w:jc w:val="both"/>
        <w:rPr>
          <w:rFonts w:cs="Arial"/>
          <w:szCs w:val="22"/>
          <w:rtl/>
        </w:rPr>
      </w:pPr>
    </w:p>
    <w:p w14:paraId="5D9546BF"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b/>
          <w:bCs/>
          <w:u w:val="single"/>
          <w:rtl/>
        </w:rPr>
        <w:t>לימור לבנת:</w:t>
      </w:r>
    </w:p>
    <w:p w14:paraId="42C7F490"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0BFE16BA" w14:textId="77777777" w:rsidR="00000000" w:rsidRDefault="000C6BB5">
      <w:pPr>
        <w:pStyle w:val="a0"/>
        <w:rPr>
          <w:rFonts w:hint="cs"/>
          <w:b/>
          <w:rtl/>
        </w:rPr>
      </w:pPr>
    </w:p>
    <w:p w14:paraId="2DBA8BF4" w14:textId="77777777" w:rsidR="00000000" w:rsidRDefault="000C6BB5">
      <w:pPr>
        <w:pStyle w:val="a0"/>
        <w:ind w:firstLine="720"/>
        <w:rPr>
          <w:rFonts w:hint="cs"/>
          <w:b/>
          <w:rtl/>
        </w:rPr>
      </w:pPr>
      <w:r>
        <w:rPr>
          <w:rFonts w:hint="cs"/>
          <w:b/>
          <w:rtl/>
        </w:rPr>
        <w:t xml:space="preserve">1. הנתונים המצוינים בשאילתא אינם מדויקים. </w:t>
      </w:r>
    </w:p>
    <w:p w14:paraId="6897D3D3" w14:textId="77777777" w:rsidR="00000000" w:rsidRDefault="000C6BB5">
      <w:pPr>
        <w:pStyle w:val="a0"/>
        <w:ind w:firstLine="720"/>
        <w:rPr>
          <w:rFonts w:hint="cs"/>
          <w:b/>
          <w:rtl/>
        </w:rPr>
      </w:pPr>
    </w:p>
    <w:p w14:paraId="23A62ABC" w14:textId="77777777" w:rsidR="00000000" w:rsidRDefault="000C6BB5">
      <w:pPr>
        <w:pStyle w:val="a0"/>
        <w:ind w:firstLine="720"/>
        <w:rPr>
          <w:rFonts w:hint="cs"/>
          <w:b/>
          <w:rtl/>
        </w:rPr>
      </w:pPr>
      <w:r>
        <w:rPr>
          <w:rFonts w:hint="cs"/>
          <w:b/>
          <w:rtl/>
        </w:rPr>
        <w:t>בחמשת בתי-הספר הפרטיים הכנסייתיים בחיפה לומדים כיום כ-62% מסך כל התלמידים הערבים בעיר, ובחינוך הממלכתי הרשמי לומדים היתר - כ-38%.</w:t>
      </w:r>
    </w:p>
    <w:p w14:paraId="38C2230C" w14:textId="77777777" w:rsidR="00000000" w:rsidRDefault="000C6BB5">
      <w:pPr>
        <w:pStyle w:val="a0"/>
        <w:rPr>
          <w:rFonts w:hint="cs"/>
          <w:b/>
          <w:rtl/>
        </w:rPr>
      </w:pPr>
    </w:p>
    <w:p w14:paraId="0AC75868" w14:textId="77777777" w:rsidR="00000000" w:rsidRDefault="000C6BB5">
      <w:pPr>
        <w:pStyle w:val="a0"/>
        <w:ind w:firstLine="720"/>
        <w:rPr>
          <w:rFonts w:hint="cs"/>
          <w:b/>
          <w:rtl/>
        </w:rPr>
      </w:pPr>
      <w:r>
        <w:rPr>
          <w:rFonts w:hint="cs"/>
          <w:b/>
          <w:rtl/>
        </w:rPr>
        <w:t>2. משרד החינוך במחוז פועל רבות מתוך אחרי</w:t>
      </w:r>
      <w:r>
        <w:rPr>
          <w:rFonts w:hint="cs"/>
          <w:b/>
          <w:rtl/>
        </w:rPr>
        <w:t>ות ומחויבות להקצאת משאבים בשעות, בהדרכה, בהשתלמויות ובייזום פרויקטים, כדי לקדם את מערכת החינוך הציבורית במגזר הערבי. המשאבים הללו כוללים, בין היתר: תגבור לימודי במסגרת תוכנית החומש – תוספת של כ-4,000 שעות בארבע השנים האחרונות; תגבור לימודי ממאגר השעות המחו</w:t>
      </w:r>
      <w:r>
        <w:rPr>
          <w:rFonts w:hint="cs"/>
          <w:b/>
          <w:rtl/>
        </w:rPr>
        <w:t>זי - של כ-100 שעות שבועיות; פיתוח מערכת החינוך המיוחד - הקצאת שעות שילוב, פתיחת כיתות מקדמות ומסגרות לכבדי שמיעה ולכבדי ראייה, הענקת שירותים של המרכז לקידום למידה בחיפה למגזר הערבי ושילוב תלמידים עם הפרעות התנהגות במסגרת זו; טיפוח תלמידים מוכשרים ומצוינים;</w:t>
      </w:r>
      <w:r>
        <w:rPr>
          <w:rFonts w:hint="cs"/>
          <w:b/>
          <w:rtl/>
        </w:rPr>
        <w:t xml:space="preserve"> קיום השתלמויות למורים והדרכה בית-ספרית לתכנון לימודים ושיטות הוראה חלופיות; ביקור סדיר ומניעת נשירה – מימון 75% מעלותם של שני קציני ביקור סדיר, וכן מימון שתי מועדוניות משפחתיות בגובה של  44%; סיוע לגני-ילדים - קידום יוזמות בהיקף של 150,000 ש"ח, ועוד.</w:t>
      </w:r>
    </w:p>
    <w:p w14:paraId="1C97477B" w14:textId="77777777" w:rsidR="00000000" w:rsidRDefault="000C6BB5">
      <w:pPr>
        <w:pStyle w:val="a0"/>
        <w:rPr>
          <w:rFonts w:hint="cs"/>
          <w:b/>
          <w:rtl/>
        </w:rPr>
      </w:pPr>
    </w:p>
    <w:p w14:paraId="729DE7E9" w14:textId="77777777" w:rsidR="00000000" w:rsidRDefault="000C6BB5">
      <w:pPr>
        <w:pStyle w:val="a0"/>
        <w:ind w:firstLine="720"/>
        <w:rPr>
          <w:rFonts w:hint="cs"/>
          <w:b/>
          <w:rtl/>
        </w:rPr>
      </w:pPr>
      <w:r>
        <w:rPr>
          <w:rFonts w:hint="cs"/>
          <w:b/>
          <w:rtl/>
        </w:rPr>
        <w:t xml:space="preserve">כל </w:t>
      </w:r>
      <w:r>
        <w:rPr>
          <w:rFonts w:hint="cs"/>
          <w:b/>
          <w:rtl/>
        </w:rPr>
        <w:t>ההשקעות והמשאבים נועדו, כאמור, להעלות את ההישגים הלימודיים והחינוכיים של התלמידים הערבים במערכת החינוך הציבורית, ואני מקווה שהמבחנים הארציים שיערכו בשנה הבאה יצביעו על הישגים גבוהים מבעבר בקרב התלמידים הללו.</w:t>
      </w:r>
    </w:p>
    <w:p w14:paraId="2ED6D89F" w14:textId="77777777" w:rsidR="00000000" w:rsidRDefault="000C6BB5">
      <w:pPr>
        <w:pStyle w:val="a0"/>
        <w:rPr>
          <w:rFonts w:hint="cs"/>
          <w:b/>
          <w:rtl/>
        </w:rPr>
      </w:pPr>
    </w:p>
    <w:p w14:paraId="034112B9" w14:textId="77777777" w:rsidR="00000000" w:rsidRDefault="000C6BB5">
      <w:pPr>
        <w:pStyle w:val="a0"/>
        <w:ind w:firstLine="720"/>
        <w:rPr>
          <w:rFonts w:hint="cs"/>
          <w:b/>
        </w:rPr>
      </w:pPr>
      <w:r>
        <w:rPr>
          <w:rFonts w:hint="cs"/>
          <w:b/>
          <w:rtl/>
        </w:rPr>
        <w:t>3. הישגי התלמידים בחמשת בתי-הספר הפרטיים הכנסיי</w:t>
      </w:r>
      <w:r>
        <w:rPr>
          <w:rFonts w:hint="cs"/>
          <w:b/>
          <w:rtl/>
        </w:rPr>
        <w:t xml:space="preserve">תיים, שאינם ציבוריים, הם אכן גבוהים, גם בקנה מידה ארצי. הישגים אלו יש לייחס לעובדה שמדובר בבתי-ספר סלקטיביים, הקולטים תלמידים בעלי הישגים לימודיים גבוהים בלבד.           </w:t>
      </w:r>
    </w:p>
    <w:p w14:paraId="7277F734" w14:textId="77777777" w:rsidR="00000000" w:rsidRDefault="000C6BB5">
      <w:pPr>
        <w:pStyle w:val="a0"/>
        <w:rPr>
          <w:b/>
          <w:rtl/>
        </w:rPr>
      </w:pPr>
    </w:p>
    <w:p w14:paraId="7F538857" w14:textId="77777777" w:rsidR="00000000" w:rsidRDefault="000C6BB5">
      <w:pPr>
        <w:pStyle w:val="a1"/>
        <w:jc w:val="center"/>
        <w:rPr>
          <w:rFonts w:hint="cs"/>
          <w:rtl/>
        </w:rPr>
      </w:pPr>
      <w:bookmarkStart w:id="538" w:name="CQ29047FI0029047T02_08_2004_22_59_01"/>
      <w:bookmarkStart w:id="539" w:name="_Toc100311804"/>
      <w:bookmarkEnd w:id="538"/>
      <w:r>
        <w:rPr>
          <w:rtl/>
        </w:rPr>
        <w:t xml:space="preserve">1832. רישום אתרי </w:t>
      </w:r>
      <w:r>
        <w:rPr>
          <w:rFonts w:hint="cs"/>
          <w:rtl/>
        </w:rPr>
        <w:t>עתיקות</w:t>
      </w:r>
      <w:r>
        <w:rPr>
          <w:rtl/>
        </w:rPr>
        <w:t xml:space="preserve"> בטאבו</w:t>
      </w:r>
      <w:bookmarkEnd w:id="539"/>
    </w:p>
    <w:p w14:paraId="42A26B84" w14:textId="77777777" w:rsidR="00000000" w:rsidRDefault="000C6BB5">
      <w:pPr>
        <w:pStyle w:val="a0"/>
        <w:rPr>
          <w:rFonts w:hint="cs"/>
          <w:rtl/>
        </w:rPr>
      </w:pPr>
    </w:p>
    <w:p w14:paraId="6C036ECF" w14:textId="77777777" w:rsidR="00000000" w:rsidRDefault="000C6BB5">
      <w:pPr>
        <w:pStyle w:val="a0"/>
        <w:ind w:firstLine="0"/>
        <w:rPr>
          <w:b/>
          <w:bCs/>
          <w:u w:val="single"/>
        </w:rPr>
      </w:pPr>
      <w:bookmarkStart w:id="540" w:name="ESQ29047"/>
      <w:bookmarkEnd w:id="540"/>
      <w:r>
        <w:rPr>
          <w:b/>
          <w:bCs/>
          <w:u w:val="single"/>
          <w:rtl/>
        </w:rPr>
        <w:t>חברת</w:t>
      </w:r>
      <w:r>
        <w:rPr>
          <w:rFonts w:hint="cs"/>
          <w:b/>
          <w:bCs/>
          <w:u w:val="single"/>
          <w:rtl/>
        </w:rPr>
        <w:t xml:space="preserve"> הכנסת </w:t>
      </w:r>
      <w:r>
        <w:rPr>
          <w:b/>
          <w:bCs/>
          <w:u w:val="single"/>
          <w:rtl/>
        </w:rPr>
        <w:t>גילה פינקלשטיין</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שרת</w:t>
      </w:r>
      <w:r>
        <w:rPr>
          <w:rFonts w:hint="cs"/>
          <w:b/>
          <w:bCs/>
          <w:u w:val="single"/>
          <w:rtl/>
        </w:rPr>
        <w:t xml:space="preserve"> </w:t>
      </w:r>
      <w:r>
        <w:rPr>
          <w:b/>
          <w:bCs/>
          <w:u w:val="single"/>
          <w:rtl/>
        </w:rPr>
        <w:t>החינוך, התרבות</w:t>
      </w:r>
      <w:r>
        <w:rPr>
          <w:b/>
          <w:bCs/>
          <w:u w:val="single"/>
          <w:rtl/>
        </w:rPr>
        <w:t xml:space="preserve"> והספורט</w:t>
      </w:r>
    </w:p>
    <w:p w14:paraId="5ABEDC74" w14:textId="77777777" w:rsidR="00000000" w:rsidRDefault="000C6BB5">
      <w:pPr>
        <w:pStyle w:val="a0"/>
        <w:ind w:firstLine="720"/>
      </w:pPr>
      <w:r>
        <w:rPr>
          <w:rFonts w:hint="eastAsia"/>
          <w:rtl/>
        </w:rPr>
        <w:t>ביום</w:t>
      </w:r>
      <w:r>
        <w:rPr>
          <w:rtl/>
        </w:rPr>
        <w:t xml:space="preserve"> כ"</w:t>
      </w:r>
      <w:r>
        <w:rPr>
          <w:rFonts w:hint="eastAsia"/>
          <w:rtl/>
        </w:rPr>
        <w:t>ה</w:t>
      </w:r>
      <w:r>
        <w:rPr>
          <w:rtl/>
        </w:rPr>
        <w:t xml:space="preserve"> בתמוז התשס"</w:t>
      </w:r>
      <w:r>
        <w:rPr>
          <w:rFonts w:hint="eastAsia"/>
          <w:rtl/>
        </w:rPr>
        <w:t>ד</w:t>
      </w:r>
      <w:r>
        <w:rPr>
          <w:rtl/>
        </w:rPr>
        <w:t xml:space="preserve"> (14 ביולי 2004):</w:t>
      </w:r>
    </w:p>
    <w:p w14:paraId="671C45A6" w14:textId="77777777" w:rsidR="00000000" w:rsidRDefault="000C6BB5">
      <w:pPr>
        <w:pStyle w:val="a0"/>
        <w:rPr>
          <w:rFonts w:hint="cs"/>
          <w:rtl/>
        </w:rPr>
      </w:pPr>
    </w:p>
    <w:p w14:paraId="42A8E6A4" w14:textId="77777777" w:rsidR="00000000" w:rsidRDefault="000C6BB5">
      <w:pPr>
        <w:pStyle w:val="a0"/>
        <w:rPr>
          <w:rtl/>
        </w:rPr>
      </w:pPr>
      <w:r>
        <w:rPr>
          <w:rFonts w:hint="cs"/>
          <w:rtl/>
        </w:rPr>
        <w:t>נודע לי, כי רשות העתיקות אינה מוחקת רישומים בטאבו, אם וכאשר נסתיימו החפירות באתר.</w:t>
      </w:r>
    </w:p>
    <w:p w14:paraId="64A50CA6" w14:textId="77777777" w:rsidR="00000000" w:rsidRDefault="000C6BB5">
      <w:pPr>
        <w:pStyle w:val="a0"/>
        <w:bidi w:val="0"/>
        <w:rPr>
          <w:rtl/>
        </w:rPr>
      </w:pPr>
    </w:p>
    <w:p w14:paraId="2AE32BCD" w14:textId="77777777" w:rsidR="00000000" w:rsidRDefault="000C6BB5">
      <w:pPr>
        <w:pStyle w:val="a0"/>
        <w:rPr>
          <w:rtl/>
        </w:rPr>
      </w:pPr>
      <w:r>
        <w:rPr>
          <w:rFonts w:hint="cs"/>
          <w:rtl/>
        </w:rPr>
        <w:t xml:space="preserve">רצוני לשאול: </w:t>
      </w:r>
    </w:p>
    <w:p w14:paraId="681415BC" w14:textId="77777777" w:rsidR="00000000" w:rsidRDefault="000C6BB5">
      <w:pPr>
        <w:pStyle w:val="a0"/>
        <w:bidi w:val="0"/>
        <w:rPr>
          <w:rtl/>
        </w:rPr>
      </w:pPr>
    </w:p>
    <w:p w14:paraId="6592CB53" w14:textId="77777777" w:rsidR="00000000" w:rsidRDefault="000C6BB5">
      <w:pPr>
        <w:pStyle w:val="a0"/>
        <w:rPr>
          <w:rtl/>
        </w:rPr>
      </w:pPr>
      <w:r>
        <w:rPr>
          <w:rFonts w:hint="cs"/>
          <w:rtl/>
        </w:rPr>
        <w:t xml:space="preserve">1. האם הידיעה נכונה? </w:t>
      </w:r>
    </w:p>
    <w:p w14:paraId="4B8F1CEC" w14:textId="77777777" w:rsidR="00000000" w:rsidRDefault="000C6BB5">
      <w:pPr>
        <w:pStyle w:val="a0"/>
        <w:rPr>
          <w:rFonts w:hint="cs"/>
        </w:rPr>
      </w:pPr>
    </w:p>
    <w:p w14:paraId="4C55678B" w14:textId="77777777" w:rsidR="00000000" w:rsidRDefault="000C6BB5">
      <w:pPr>
        <w:pStyle w:val="a0"/>
        <w:rPr>
          <w:rFonts w:hint="cs"/>
          <w:rtl/>
        </w:rPr>
      </w:pPr>
      <w:r>
        <w:rPr>
          <w:rFonts w:hint="cs"/>
          <w:rtl/>
        </w:rPr>
        <w:t xml:space="preserve">2. אם כן </w:t>
      </w:r>
      <w:r>
        <w:t>–</w:t>
      </w:r>
      <w:r>
        <w:rPr>
          <w:rFonts w:hint="cs"/>
          <w:rtl/>
        </w:rPr>
        <w:t xml:space="preserve"> </w:t>
      </w:r>
      <w:r>
        <w:rPr>
          <w:rtl/>
        </w:rPr>
        <w:t>כמה אתרים ארכיאולוגיים רשומים?</w:t>
      </w:r>
    </w:p>
    <w:p w14:paraId="03722939" w14:textId="77777777" w:rsidR="00000000" w:rsidRDefault="000C6BB5">
      <w:pPr>
        <w:pStyle w:val="a0"/>
        <w:bidi w:val="0"/>
        <w:rPr>
          <w:rtl/>
        </w:rPr>
      </w:pPr>
    </w:p>
    <w:p w14:paraId="4DA42E7F" w14:textId="77777777" w:rsidR="00000000" w:rsidRDefault="000C6BB5">
      <w:pPr>
        <w:pStyle w:val="a0"/>
        <w:rPr>
          <w:rFonts w:hint="cs"/>
          <w:rtl/>
        </w:rPr>
      </w:pPr>
      <w:r>
        <w:rPr>
          <w:rFonts w:hint="cs"/>
          <w:rtl/>
        </w:rPr>
        <w:t xml:space="preserve">3. </w:t>
      </w:r>
      <w:r>
        <w:rPr>
          <w:rtl/>
        </w:rPr>
        <w:t>בכמה מהאתרים</w:t>
      </w:r>
      <w:r>
        <w:rPr>
          <w:rFonts w:hint="cs"/>
          <w:rtl/>
        </w:rPr>
        <w:t xml:space="preserve"> שלגביהם צוינו הערות בטאבו</w:t>
      </w:r>
      <w:r>
        <w:rPr>
          <w:rtl/>
        </w:rPr>
        <w:t xml:space="preserve"> נ</w:t>
      </w:r>
      <w:r>
        <w:rPr>
          <w:rtl/>
        </w:rPr>
        <w:t>סתיימו החפירות</w:t>
      </w:r>
      <w:r>
        <w:rPr>
          <w:rFonts w:hint="cs"/>
          <w:rtl/>
        </w:rPr>
        <w:t>,</w:t>
      </w:r>
      <w:r>
        <w:rPr>
          <w:rtl/>
        </w:rPr>
        <w:t xml:space="preserve"> </w:t>
      </w:r>
      <w:r>
        <w:rPr>
          <w:rFonts w:hint="cs"/>
          <w:rtl/>
        </w:rPr>
        <w:t>ו</w:t>
      </w:r>
      <w:r>
        <w:rPr>
          <w:rtl/>
        </w:rPr>
        <w:t>לכמה רישומים</w:t>
      </w:r>
      <w:r>
        <w:rPr>
          <w:rFonts w:hint="cs"/>
          <w:rtl/>
        </w:rPr>
        <w:t xml:space="preserve"> -</w:t>
      </w:r>
      <w:r>
        <w:rPr>
          <w:rtl/>
        </w:rPr>
        <w:t xml:space="preserve"> גוש/חלקה</w:t>
      </w:r>
      <w:r>
        <w:rPr>
          <w:rFonts w:hint="cs"/>
          <w:rtl/>
        </w:rPr>
        <w:t xml:space="preserve"> -</w:t>
      </w:r>
      <w:r>
        <w:rPr>
          <w:rtl/>
        </w:rPr>
        <w:t xml:space="preserve"> הם מתייחסים?</w:t>
      </w:r>
    </w:p>
    <w:p w14:paraId="2E98A038" w14:textId="77777777" w:rsidR="00000000" w:rsidRDefault="000C6BB5">
      <w:pPr>
        <w:pStyle w:val="a0"/>
        <w:bidi w:val="0"/>
        <w:rPr>
          <w:rtl/>
        </w:rPr>
      </w:pPr>
    </w:p>
    <w:p w14:paraId="30475545" w14:textId="77777777" w:rsidR="00000000" w:rsidRDefault="000C6BB5">
      <w:pPr>
        <w:pStyle w:val="a0"/>
        <w:rPr>
          <w:rFonts w:hint="cs"/>
          <w:rtl/>
        </w:rPr>
      </w:pPr>
      <w:r>
        <w:rPr>
          <w:rFonts w:hint="cs"/>
          <w:rtl/>
        </w:rPr>
        <w:t xml:space="preserve">4. </w:t>
      </w:r>
      <w:r>
        <w:rPr>
          <w:rtl/>
        </w:rPr>
        <w:t xml:space="preserve">כמה מהרישומים </w:t>
      </w:r>
      <w:r>
        <w:rPr>
          <w:rFonts w:hint="cs"/>
          <w:rtl/>
        </w:rPr>
        <w:t>ש</w:t>
      </w:r>
      <w:r>
        <w:rPr>
          <w:rtl/>
        </w:rPr>
        <w:t>הפכו מיותרים עם סיום החפירות</w:t>
      </w:r>
      <w:r>
        <w:rPr>
          <w:rFonts w:hint="cs"/>
          <w:rtl/>
        </w:rPr>
        <w:t xml:space="preserve"> נמחקו</w:t>
      </w:r>
      <w:r>
        <w:rPr>
          <w:rtl/>
        </w:rPr>
        <w:t>?</w:t>
      </w:r>
    </w:p>
    <w:p w14:paraId="3B9EF223" w14:textId="77777777" w:rsidR="00000000" w:rsidRDefault="000C6BB5">
      <w:pPr>
        <w:pStyle w:val="a0"/>
        <w:bidi w:val="0"/>
        <w:rPr>
          <w:rtl/>
        </w:rPr>
      </w:pPr>
    </w:p>
    <w:p w14:paraId="5BBBF9C9" w14:textId="77777777" w:rsidR="00000000" w:rsidRDefault="000C6BB5">
      <w:pPr>
        <w:pStyle w:val="a0"/>
        <w:rPr>
          <w:rtl/>
        </w:rPr>
      </w:pPr>
      <w:r>
        <w:rPr>
          <w:rFonts w:hint="cs"/>
          <w:rtl/>
        </w:rPr>
        <w:t xml:space="preserve">5. </w:t>
      </w:r>
      <w:r>
        <w:rPr>
          <w:rtl/>
        </w:rPr>
        <w:t>מתי יימחקו הרישומים המיותרים שטרם נמחקו?</w:t>
      </w:r>
    </w:p>
    <w:p w14:paraId="556A8263" w14:textId="77777777" w:rsidR="00000000" w:rsidRDefault="000C6BB5">
      <w:pPr>
        <w:pStyle w:val="a0"/>
        <w:bidi w:val="0"/>
        <w:rPr>
          <w:rtl/>
        </w:rPr>
      </w:pPr>
    </w:p>
    <w:p w14:paraId="7218FF28"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440190A6"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0B171889" w14:textId="77777777" w:rsidR="00000000" w:rsidRDefault="000C6BB5">
      <w:pPr>
        <w:pStyle w:val="a0"/>
        <w:rPr>
          <w:rFonts w:hint="cs"/>
          <w:b/>
          <w:rtl/>
        </w:rPr>
      </w:pPr>
    </w:p>
    <w:p w14:paraId="1014E649" w14:textId="77777777" w:rsidR="00000000" w:rsidRDefault="000C6BB5">
      <w:pPr>
        <w:pStyle w:val="a0"/>
        <w:ind w:firstLine="720"/>
        <w:rPr>
          <w:rFonts w:hint="cs"/>
          <w:b/>
          <w:rtl/>
        </w:rPr>
      </w:pPr>
      <w:r>
        <w:rPr>
          <w:rFonts w:hint="cs"/>
          <w:b/>
          <w:rtl/>
        </w:rPr>
        <w:t>סוגיית הרישום וההודעה לאז</w:t>
      </w:r>
      <w:r>
        <w:rPr>
          <w:rFonts w:hint="cs"/>
          <w:b/>
          <w:rtl/>
        </w:rPr>
        <w:t xml:space="preserve">רח רחבה ומורכבת הרבה מעבר לאפשרות מענה על מספר שאלות מצומצם, הדן רק בצדדים חלקיים של הנושא. </w:t>
      </w:r>
    </w:p>
    <w:p w14:paraId="0CD33FEF" w14:textId="77777777" w:rsidR="00000000" w:rsidRDefault="000C6BB5">
      <w:pPr>
        <w:pStyle w:val="a0"/>
        <w:ind w:firstLine="720"/>
        <w:rPr>
          <w:rFonts w:hint="cs"/>
          <w:b/>
          <w:rtl/>
        </w:rPr>
      </w:pPr>
    </w:p>
    <w:p w14:paraId="1F487D42" w14:textId="77777777" w:rsidR="00000000" w:rsidRDefault="000C6BB5">
      <w:pPr>
        <w:pStyle w:val="a0"/>
        <w:ind w:firstLine="720"/>
        <w:rPr>
          <w:rFonts w:hint="cs"/>
          <w:b/>
          <w:rtl/>
        </w:rPr>
      </w:pPr>
      <w:r>
        <w:rPr>
          <w:rFonts w:hint="cs"/>
          <w:b/>
          <w:rtl/>
        </w:rPr>
        <w:t>רשות העתיקות פועלת במשך שנים מול משרד המשפטים ליצירת מנגנון של שיתוף פעולה, שיאפשר לשפר ולייעל את כל נושא הרישום, ההודעה לבעל הנכס, אופן ההכרזה ועוד, אך ללא הצלחה</w:t>
      </w:r>
      <w:r>
        <w:rPr>
          <w:rFonts w:hint="cs"/>
          <w:b/>
          <w:rtl/>
        </w:rPr>
        <w:t xml:space="preserve"> יתירה. גם מבקר המדינה התייחס לכך. </w:t>
      </w:r>
    </w:p>
    <w:p w14:paraId="3AFA00C1" w14:textId="77777777" w:rsidR="00000000" w:rsidRDefault="000C6BB5">
      <w:pPr>
        <w:pStyle w:val="a0"/>
        <w:ind w:firstLine="720"/>
        <w:rPr>
          <w:rFonts w:hint="cs"/>
          <w:b/>
          <w:rtl/>
        </w:rPr>
      </w:pPr>
    </w:p>
    <w:p w14:paraId="23FBB34C" w14:textId="77777777" w:rsidR="00000000" w:rsidRDefault="000C6BB5">
      <w:pPr>
        <w:pStyle w:val="a0"/>
        <w:ind w:firstLine="720"/>
        <w:rPr>
          <w:b/>
        </w:rPr>
      </w:pPr>
      <w:r>
        <w:rPr>
          <w:rFonts w:hint="cs"/>
          <w:b/>
          <w:rtl/>
        </w:rPr>
        <w:t>באתר האינטרנט החדש של רשות העתיקות נכללת אפשרות לבדיקת הימצאות אתר עתיקות בגוש וחלקה ספציפיים, שיהיה פתוח לציבור הרחב. משרדי הרשות ברחבי הארץ נותנים את השירות לכל דורש בסוגיית הימצאות אתרי עתיקות בגוש וחלקה ספציפיים.</w:t>
      </w:r>
    </w:p>
    <w:p w14:paraId="0A1A3385" w14:textId="77777777" w:rsidR="00000000" w:rsidRDefault="000C6BB5">
      <w:pPr>
        <w:pStyle w:val="a0"/>
        <w:rPr>
          <w:rFonts w:hint="cs"/>
          <w:b/>
          <w:rtl/>
        </w:rPr>
      </w:pPr>
    </w:p>
    <w:p w14:paraId="2A371EAE" w14:textId="77777777" w:rsidR="00000000" w:rsidRDefault="000C6BB5">
      <w:pPr>
        <w:pStyle w:val="a0"/>
        <w:ind w:firstLine="720"/>
        <w:rPr>
          <w:rFonts w:hint="cs"/>
          <w:b/>
          <w:rtl/>
        </w:rPr>
      </w:pPr>
      <w:r>
        <w:rPr>
          <w:rFonts w:hint="cs"/>
          <w:b/>
          <w:rtl/>
        </w:rPr>
        <w:t>1</w:t>
      </w:r>
      <w:r>
        <w:rPr>
          <w:rFonts w:hint="cs"/>
          <w:b/>
          <w:rtl/>
        </w:rPr>
        <w:t>. בעבר נהגה רשות העתיקות למחוק הערות בדבר אתר עתיקות בשטחים שבהם לא נמצאו עתיקות רק כאשר בעלי הקרקע פנו וביקשו למחוק את ההערה ברישומי הטאבו. גם מבקר המדינה התייחס לכך במסגרת דוח המבקר בפרק רשות העתיקות. מחובתנו לוודא, בצורה שמסירה כל חשש סביר, כי ביטול הער</w:t>
      </w:r>
      <w:r>
        <w:rPr>
          <w:rFonts w:hint="cs"/>
          <w:b/>
          <w:rtl/>
        </w:rPr>
        <w:t xml:space="preserve">ה בדבר אתר עתיקות ייעשה רק במקומות שבהם אין עתיקות. ההחלטה מתקבלת לאחר בדיקה מקצועית. לאור האמור חובר מסמך "מדיניות רשות העתיקות למחיקת הערה בדבר אתר עתיקות", המגובה בנוהל עבודה והמגדיר את הכללים לאישור הסרת הערה בדבר אתר עתיקות מגוש/חלקה ספציפיים. </w:t>
      </w:r>
    </w:p>
    <w:p w14:paraId="1FA0B6E1" w14:textId="77777777" w:rsidR="00000000" w:rsidRDefault="000C6BB5">
      <w:pPr>
        <w:pStyle w:val="a0"/>
        <w:ind w:firstLine="720"/>
        <w:rPr>
          <w:rFonts w:hint="cs"/>
          <w:b/>
          <w:rtl/>
        </w:rPr>
      </w:pPr>
    </w:p>
    <w:p w14:paraId="73949C05" w14:textId="77777777" w:rsidR="00000000" w:rsidRDefault="000C6BB5">
      <w:pPr>
        <w:pStyle w:val="a0"/>
        <w:ind w:firstLine="720"/>
        <w:rPr>
          <w:rFonts w:hint="cs"/>
          <w:b/>
          <w:rtl/>
        </w:rPr>
      </w:pPr>
      <w:r>
        <w:rPr>
          <w:rFonts w:hint="cs"/>
          <w:b/>
          <w:rtl/>
        </w:rPr>
        <w:t>בימים</w:t>
      </w:r>
      <w:r>
        <w:rPr>
          <w:rFonts w:hint="cs"/>
          <w:b/>
          <w:rtl/>
        </w:rPr>
        <w:t xml:space="preserve"> אלה מעדכנת הרשות את נוהל הכרזת אתר עתיקות. </w:t>
      </w:r>
    </w:p>
    <w:p w14:paraId="27325432" w14:textId="77777777" w:rsidR="00000000" w:rsidRDefault="000C6BB5">
      <w:pPr>
        <w:pStyle w:val="a0"/>
        <w:ind w:firstLine="720"/>
        <w:rPr>
          <w:rFonts w:hint="cs"/>
          <w:b/>
          <w:rtl/>
        </w:rPr>
      </w:pPr>
    </w:p>
    <w:p w14:paraId="50D4B6B0" w14:textId="77777777" w:rsidR="00000000" w:rsidRDefault="000C6BB5">
      <w:pPr>
        <w:pStyle w:val="a0"/>
        <w:ind w:firstLine="720"/>
        <w:rPr>
          <w:rFonts w:hint="cs"/>
          <w:b/>
          <w:rtl/>
        </w:rPr>
      </w:pPr>
      <w:r>
        <w:rPr>
          <w:rFonts w:hint="cs"/>
          <w:b/>
          <w:rtl/>
        </w:rPr>
        <w:t xml:space="preserve">בחודש האחרון אישרה רשות העתיקות מחיקת הערה בדבר אתר עתיקות בשלושה מקרים שבהם פנו אליה בעלי הקרקע. </w:t>
      </w:r>
    </w:p>
    <w:p w14:paraId="0B716471" w14:textId="77777777" w:rsidR="00000000" w:rsidRDefault="000C6BB5">
      <w:pPr>
        <w:pStyle w:val="a0"/>
        <w:rPr>
          <w:rFonts w:hint="cs"/>
          <w:b/>
          <w:rtl/>
        </w:rPr>
      </w:pPr>
    </w:p>
    <w:p w14:paraId="1827091D" w14:textId="77777777" w:rsidR="00000000" w:rsidRDefault="000C6BB5">
      <w:pPr>
        <w:pStyle w:val="a0"/>
        <w:ind w:firstLine="720"/>
        <w:rPr>
          <w:rFonts w:hint="cs"/>
          <w:b/>
        </w:rPr>
      </w:pPr>
      <w:r>
        <w:rPr>
          <w:rFonts w:hint="cs"/>
          <w:b/>
          <w:rtl/>
        </w:rPr>
        <w:t xml:space="preserve">2. רשות העתיקות הכריזה עד היום על כ-22,000 אתרי עתיקות. האתרים הללו נוגעים </w:t>
      </w:r>
      <w:r>
        <w:rPr>
          <w:b/>
          <w:rtl/>
        </w:rPr>
        <w:br/>
      </w:r>
      <w:r>
        <w:rPr>
          <w:rFonts w:hint="cs"/>
          <w:b/>
          <w:rtl/>
        </w:rPr>
        <w:t>בכ-300,000 גושים וחלקות, כאשר על ח</w:t>
      </w:r>
      <w:r>
        <w:rPr>
          <w:rFonts w:hint="cs"/>
          <w:b/>
          <w:rtl/>
        </w:rPr>
        <w:t>לק מהחלקות בנויים בניינים משותפים, המגדילים את מספר בעלי הנכס.</w:t>
      </w:r>
    </w:p>
    <w:p w14:paraId="2C954AA5" w14:textId="77777777" w:rsidR="00000000" w:rsidRDefault="000C6BB5">
      <w:pPr>
        <w:pStyle w:val="a0"/>
        <w:rPr>
          <w:rFonts w:hint="cs"/>
          <w:b/>
          <w:rtl/>
        </w:rPr>
      </w:pPr>
    </w:p>
    <w:p w14:paraId="765D5CC0" w14:textId="77777777" w:rsidR="00000000" w:rsidRDefault="000C6BB5">
      <w:pPr>
        <w:pStyle w:val="a0"/>
        <w:ind w:firstLine="720"/>
        <w:rPr>
          <w:rFonts w:hint="cs"/>
          <w:b/>
        </w:rPr>
      </w:pPr>
      <w:r>
        <w:rPr>
          <w:rFonts w:hint="cs"/>
          <w:b/>
          <w:rtl/>
        </w:rPr>
        <w:t xml:space="preserve"> 3. בכמה מהאתרים שלגביהם צוינו הערות בטאבו נסתיימו החפירות, ולכמה רישומים -גוש/חלקה - הם מתייחסים: רשות העתיקות אינה חופרת מיוזמתה באתרי עתיקות, אלא אם כן היא נדרשת מכורח הצורך לאפשר פעולות פי</w:t>
      </w:r>
      <w:r>
        <w:rPr>
          <w:rFonts w:hint="cs"/>
          <w:b/>
          <w:rtl/>
        </w:rPr>
        <w:t>תוח. גם אם נדרש, אין הרשות חופרת את כל שטח האתר, אלא רק בשטח המאפשר לה להגיע למסקנה ולהחלטה באשר להמשך פעולות הפיתוח בשטח. מיום היווסדה חפרה הרשות בכ-2,000 אתרים, המהווים פחות מ-10% מכלל האתרים, וגם אלה לא נחפרו בשלמותם. להערכתנו מדובר בפחות מ-1% משטח אתרי</w:t>
      </w:r>
      <w:r>
        <w:rPr>
          <w:rFonts w:hint="cs"/>
          <w:b/>
          <w:rtl/>
        </w:rPr>
        <w:t xml:space="preserve"> העתיקות. לשטח הנחפר אין גבולות מדויקים וברורים, כמו להכרזה, ולכן אין לנו מידע באשר למספר המדויק של הרישומים שאליהם הם מתייחסים.</w:t>
      </w:r>
    </w:p>
    <w:p w14:paraId="76BC3685" w14:textId="77777777" w:rsidR="00000000" w:rsidRDefault="000C6BB5">
      <w:pPr>
        <w:pStyle w:val="a0"/>
        <w:rPr>
          <w:rFonts w:hint="cs"/>
          <w:b/>
          <w:rtl/>
        </w:rPr>
      </w:pPr>
    </w:p>
    <w:p w14:paraId="2D84876D" w14:textId="77777777" w:rsidR="00000000" w:rsidRDefault="000C6BB5">
      <w:pPr>
        <w:pStyle w:val="a0"/>
        <w:ind w:firstLine="720"/>
        <w:rPr>
          <w:rFonts w:hint="cs"/>
          <w:b/>
          <w:rtl/>
        </w:rPr>
      </w:pPr>
      <w:r>
        <w:rPr>
          <w:rFonts w:hint="cs"/>
          <w:b/>
          <w:rtl/>
        </w:rPr>
        <w:t xml:space="preserve">4. כפי שהסברתי לעיל, סיום החפירה אינו הופך את הרישום למיותר, הואיל וברוב המקרים לא נחפר כל שטח החלקה. מיום היווסדה אישרה רשות </w:t>
      </w:r>
      <w:r>
        <w:rPr>
          <w:rFonts w:hint="cs"/>
          <w:b/>
          <w:rtl/>
        </w:rPr>
        <w:t>העתיקות כמה עשרות מקרים של מחיקת הערה בדבר אתר עתיקות מהרישומים.</w:t>
      </w:r>
    </w:p>
    <w:p w14:paraId="504C24DB" w14:textId="77777777" w:rsidR="00000000" w:rsidRDefault="000C6BB5">
      <w:pPr>
        <w:pStyle w:val="a0"/>
        <w:rPr>
          <w:b/>
          <w:rtl/>
        </w:rPr>
      </w:pPr>
    </w:p>
    <w:p w14:paraId="142ED19C" w14:textId="77777777" w:rsidR="00000000" w:rsidRDefault="000C6BB5">
      <w:pPr>
        <w:pStyle w:val="a0"/>
        <w:ind w:firstLine="720"/>
        <w:rPr>
          <w:rFonts w:hint="cs"/>
          <w:b/>
        </w:rPr>
      </w:pPr>
      <w:r>
        <w:rPr>
          <w:rFonts w:hint="cs"/>
          <w:b/>
          <w:rtl/>
        </w:rPr>
        <w:t>5. מדיניות המינהל קובעת את הכללים שבהם ניתן לאשר מחיקת הערה בדבר אתר עתיקות. הנוהל קובע, שרשות העתיקות תפעל מיוזמתה למחיקת הערה במקרים שבהם קיימת הצדקה והמפורטים בנוהל. הרשות פועלת כיום על-פ</w:t>
      </w:r>
      <w:r>
        <w:rPr>
          <w:rFonts w:hint="cs"/>
          <w:b/>
          <w:rtl/>
        </w:rPr>
        <w:t>י הנוהל החדש.</w:t>
      </w:r>
    </w:p>
    <w:p w14:paraId="632BFE4C" w14:textId="77777777" w:rsidR="00000000" w:rsidRDefault="000C6BB5">
      <w:pPr>
        <w:pStyle w:val="a0"/>
        <w:rPr>
          <w:rFonts w:hint="cs"/>
          <w:b/>
          <w:rtl/>
        </w:rPr>
      </w:pPr>
    </w:p>
    <w:p w14:paraId="29C7A565" w14:textId="77777777" w:rsidR="00000000" w:rsidRDefault="000C6BB5">
      <w:pPr>
        <w:pStyle w:val="af1"/>
        <w:rPr>
          <w:rtl/>
        </w:rPr>
      </w:pPr>
      <w:r>
        <w:rPr>
          <w:rtl/>
        </w:rPr>
        <w:t>היו"ר מיכאל נודלמן:</w:t>
      </w:r>
    </w:p>
    <w:p w14:paraId="6B20C9DD" w14:textId="77777777" w:rsidR="00000000" w:rsidRDefault="000C6BB5">
      <w:pPr>
        <w:pStyle w:val="a0"/>
        <w:rPr>
          <w:rtl/>
        </w:rPr>
      </w:pPr>
    </w:p>
    <w:p w14:paraId="63ED09A3" w14:textId="77777777" w:rsidR="00000000" w:rsidRDefault="000C6BB5">
      <w:pPr>
        <w:pStyle w:val="a0"/>
        <w:rPr>
          <w:rFonts w:hint="cs"/>
          <w:rtl/>
        </w:rPr>
      </w:pPr>
      <w:r>
        <w:rPr>
          <w:rFonts w:hint="cs"/>
          <w:rtl/>
        </w:rPr>
        <w:t>את מוכנה לענות על השאילתא של נסים זאב?</w:t>
      </w:r>
    </w:p>
    <w:p w14:paraId="179790DA" w14:textId="77777777" w:rsidR="00000000" w:rsidRDefault="000C6BB5">
      <w:pPr>
        <w:pStyle w:val="a0"/>
        <w:ind w:firstLine="0"/>
        <w:rPr>
          <w:rFonts w:hint="cs"/>
          <w:rtl/>
        </w:rPr>
      </w:pPr>
    </w:p>
    <w:p w14:paraId="2C9CBE7C" w14:textId="77777777" w:rsidR="00000000" w:rsidRDefault="000C6BB5">
      <w:pPr>
        <w:pStyle w:val="a"/>
        <w:rPr>
          <w:rtl/>
        </w:rPr>
      </w:pPr>
      <w:bookmarkStart w:id="541" w:name="FS000000470T02_08_2004_23_12_54"/>
      <w:bookmarkStart w:id="542" w:name="_Toc100311805"/>
      <w:bookmarkEnd w:id="541"/>
      <w:r>
        <w:rPr>
          <w:rFonts w:hint="eastAsia"/>
          <w:rtl/>
        </w:rPr>
        <w:t>שרת</w:t>
      </w:r>
      <w:r>
        <w:rPr>
          <w:rtl/>
        </w:rPr>
        <w:t xml:space="preserve"> החינוך, התרבות והספורט לימור לבנת:</w:t>
      </w:r>
      <w:bookmarkEnd w:id="542"/>
    </w:p>
    <w:p w14:paraId="144452DF" w14:textId="77777777" w:rsidR="00000000" w:rsidRDefault="000C6BB5">
      <w:pPr>
        <w:pStyle w:val="a0"/>
        <w:rPr>
          <w:rFonts w:hint="cs"/>
          <w:rtl/>
        </w:rPr>
      </w:pPr>
    </w:p>
    <w:p w14:paraId="1C2BF4DA" w14:textId="77777777" w:rsidR="00000000" w:rsidRDefault="000C6BB5">
      <w:pPr>
        <w:pStyle w:val="a0"/>
        <w:rPr>
          <w:rFonts w:hint="cs"/>
          <w:rtl/>
        </w:rPr>
      </w:pPr>
      <w:r>
        <w:rPr>
          <w:rFonts w:hint="cs"/>
          <w:rtl/>
        </w:rPr>
        <w:t>לא. לא היה - לא היה. אני לא מוכנה להשיב. מי שלא היה - לא היה.</w:t>
      </w:r>
    </w:p>
    <w:p w14:paraId="5D5D1FBE" w14:textId="77777777" w:rsidR="00000000" w:rsidRDefault="000C6BB5">
      <w:pPr>
        <w:pStyle w:val="a0"/>
        <w:ind w:firstLine="0"/>
        <w:rPr>
          <w:rFonts w:hint="cs"/>
          <w:rtl/>
        </w:rPr>
      </w:pPr>
    </w:p>
    <w:p w14:paraId="58979FFA" w14:textId="77777777" w:rsidR="00000000" w:rsidRDefault="000C6BB5">
      <w:pPr>
        <w:pStyle w:val="af0"/>
        <w:rPr>
          <w:rtl/>
        </w:rPr>
      </w:pPr>
      <w:r>
        <w:rPr>
          <w:rFonts w:hint="eastAsia"/>
          <w:rtl/>
        </w:rPr>
        <w:t>נסים</w:t>
      </w:r>
      <w:r>
        <w:rPr>
          <w:rtl/>
        </w:rPr>
        <w:t xml:space="preserve"> זאב (ש"ס):</w:t>
      </w:r>
    </w:p>
    <w:p w14:paraId="4BE11F7F" w14:textId="77777777" w:rsidR="00000000" w:rsidRDefault="000C6BB5">
      <w:pPr>
        <w:pStyle w:val="a0"/>
        <w:ind w:firstLine="0"/>
        <w:rPr>
          <w:rFonts w:hint="cs"/>
          <w:rtl/>
        </w:rPr>
      </w:pPr>
    </w:p>
    <w:p w14:paraId="168237A3" w14:textId="77777777" w:rsidR="00000000" w:rsidRDefault="000C6BB5">
      <w:pPr>
        <w:pStyle w:val="a0"/>
        <w:rPr>
          <w:rFonts w:hint="cs"/>
          <w:rtl/>
        </w:rPr>
      </w:pPr>
      <w:r>
        <w:rPr>
          <w:rFonts w:hint="cs"/>
          <w:rtl/>
        </w:rPr>
        <w:t>זה מתאים לך. זה בדיוק מתלבש עלייך, עזות נפש.</w:t>
      </w:r>
    </w:p>
    <w:p w14:paraId="1C9D1C4B" w14:textId="77777777" w:rsidR="00000000" w:rsidRDefault="000C6BB5">
      <w:pPr>
        <w:pStyle w:val="a0"/>
        <w:ind w:firstLine="0"/>
        <w:rPr>
          <w:rFonts w:hint="cs"/>
          <w:b/>
        </w:rPr>
      </w:pPr>
    </w:p>
    <w:p w14:paraId="525325F0" w14:textId="77777777" w:rsidR="00000000" w:rsidRDefault="000C6BB5">
      <w:pPr>
        <w:pStyle w:val="a0"/>
        <w:rPr>
          <w:b/>
          <w:rtl/>
        </w:rPr>
      </w:pPr>
    </w:p>
    <w:p w14:paraId="5AE346F8" w14:textId="77777777" w:rsidR="00000000" w:rsidRDefault="000C6BB5">
      <w:pPr>
        <w:pStyle w:val="a1"/>
        <w:jc w:val="center"/>
        <w:rPr>
          <w:rtl/>
        </w:rPr>
      </w:pPr>
      <w:bookmarkStart w:id="543" w:name="CQ29241FI0029241T02_08_2004_22_59_09"/>
      <w:bookmarkStart w:id="544" w:name="_Toc100311806"/>
      <w:bookmarkEnd w:id="543"/>
      <w:r>
        <w:rPr>
          <w:rtl/>
        </w:rPr>
        <w:t>1833. מחסור ב</w:t>
      </w:r>
      <w:r>
        <w:rPr>
          <w:rtl/>
        </w:rPr>
        <w:t>גני</w:t>
      </w:r>
      <w:r>
        <w:rPr>
          <w:rFonts w:hint="cs"/>
          <w:rtl/>
        </w:rPr>
        <w:t>-</w:t>
      </w:r>
      <w:r>
        <w:rPr>
          <w:rtl/>
        </w:rPr>
        <w:t>ילדים בעיר לוד</w:t>
      </w:r>
      <w:bookmarkEnd w:id="544"/>
    </w:p>
    <w:p w14:paraId="5C268FAE" w14:textId="77777777" w:rsidR="00000000" w:rsidRDefault="000C6BB5">
      <w:pPr>
        <w:pStyle w:val="a0"/>
        <w:rPr>
          <w:rtl/>
        </w:rPr>
      </w:pPr>
    </w:p>
    <w:p w14:paraId="4E62DC27" w14:textId="77777777" w:rsidR="00000000" w:rsidRDefault="000C6BB5">
      <w:pPr>
        <w:pStyle w:val="a0"/>
        <w:ind w:firstLine="0"/>
        <w:rPr>
          <w:bCs/>
          <w:u w:val="single"/>
        </w:rPr>
      </w:pPr>
      <w:bookmarkStart w:id="545" w:name="ESQ29241"/>
      <w:bookmarkEnd w:id="545"/>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1A4AB1F" w14:textId="77777777" w:rsidR="00000000" w:rsidRDefault="000C6BB5">
      <w:pPr>
        <w:pStyle w:val="a0"/>
        <w:ind w:firstLine="720"/>
      </w:pPr>
      <w:r>
        <w:rPr>
          <w:rtl/>
        </w:rPr>
        <w:t>ביום כ"ה בתמוז התשס"ד (14 ביולי 2004):</w:t>
      </w:r>
    </w:p>
    <w:p w14:paraId="65458DC4" w14:textId="77777777" w:rsidR="00000000" w:rsidRDefault="000C6BB5">
      <w:pPr>
        <w:pStyle w:val="a0"/>
        <w:rPr>
          <w:rFonts w:hint="cs"/>
          <w:rtl/>
        </w:rPr>
      </w:pPr>
    </w:p>
    <w:p w14:paraId="385C7950" w14:textId="77777777" w:rsidR="00000000" w:rsidRDefault="000C6BB5">
      <w:pPr>
        <w:pStyle w:val="a0"/>
        <w:ind w:firstLine="720"/>
        <w:rPr>
          <w:rtl/>
        </w:rPr>
      </w:pPr>
      <w:r>
        <w:rPr>
          <w:rtl/>
        </w:rPr>
        <w:t xml:space="preserve">להורים לבני שלוש וארבע, </w:t>
      </w:r>
      <w:r>
        <w:rPr>
          <w:rFonts w:hint="cs"/>
          <w:rtl/>
        </w:rPr>
        <w:t>שביקשו</w:t>
      </w:r>
      <w:r>
        <w:rPr>
          <w:rtl/>
        </w:rPr>
        <w:t xml:space="preserve"> לרשום את ילדיהם לגן</w:t>
      </w:r>
      <w:r>
        <w:rPr>
          <w:rFonts w:hint="cs"/>
          <w:rtl/>
        </w:rPr>
        <w:t xml:space="preserve"> בלוד</w:t>
      </w:r>
      <w:r>
        <w:rPr>
          <w:rtl/>
        </w:rPr>
        <w:t xml:space="preserve">, נאמר כי אין די מקומות בגנים, וילדיהם </w:t>
      </w:r>
      <w:r>
        <w:rPr>
          <w:rFonts w:hint="cs"/>
          <w:rtl/>
        </w:rPr>
        <w:t>יירשמו</w:t>
      </w:r>
      <w:r>
        <w:rPr>
          <w:rtl/>
        </w:rPr>
        <w:t xml:space="preserve"> ברשימת ה</w:t>
      </w:r>
      <w:r>
        <w:rPr>
          <w:rFonts w:hint="cs"/>
          <w:rtl/>
        </w:rPr>
        <w:t>ה</w:t>
      </w:r>
      <w:r>
        <w:rPr>
          <w:rtl/>
        </w:rPr>
        <w:t xml:space="preserve">מתנה. </w:t>
      </w:r>
    </w:p>
    <w:p w14:paraId="4EA6B51F" w14:textId="77777777" w:rsidR="00000000" w:rsidRDefault="000C6BB5">
      <w:pPr>
        <w:pStyle w:val="a0"/>
        <w:ind w:firstLine="720"/>
      </w:pPr>
    </w:p>
    <w:p w14:paraId="6C7F55E7" w14:textId="77777777" w:rsidR="00000000" w:rsidRDefault="000C6BB5">
      <w:pPr>
        <w:pStyle w:val="a0"/>
        <w:ind w:firstLine="720"/>
      </w:pPr>
      <w:r>
        <w:rPr>
          <w:rFonts w:hint="cs"/>
          <w:rtl/>
        </w:rPr>
        <w:t>רצוני לשאול</w:t>
      </w:r>
      <w:r>
        <w:rPr>
          <w:rtl/>
        </w:rPr>
        <w:t>:</w:t>
      </w:r>
    </w:p>
    <w:p w14:paraId="6C0F717B" w14:textId="77777777" w:rsidR="00000000" w:rsidRDefault="000C6BB5">
      <w:pPr>
        <w:pStyle w:val="a0"/>
        <w:ind w:firstLine="720"/>
      </w:pPr>
    </w:p>
    <w:p w14:paraId="2781718C" w14:textId="77777777" w:rsidR="00000000" w:rsidRDefault="000C6BB5">
      <w:pPr>
        <w:pStyle w:val="a0"/>
        <w:ind w:firstLine="720"/>
        <w:rPr>
          <w:rtl/>
        </w:rPr>
      </w:pPr>
      <w:r>
        <w:rPr>
          <w:rFonts w:hint="cs"/>
          <w:rtl/>
        </w:rPr>
        <w:t xml:space="preserve">1. </w:t>
      </w:r>
      <w:r>
        <w:rPr>
          <w:rtl/>
        </w:rPr>
        <w:t>כמה בנ</w:t>
      </w:r>
      <w:r>
        <w:rPr>
          <w:rtl/>
        </w:rPr>
        <w:t>י שלוש וארבע</w:t>
      </w:r>
      <w:r>
        <w:rPr>
          <w:rFonts w:hint="cs"/>
          <w:rtl/>
        </w:rPr>
        <w:t xml:space="preserve"> </w:t>
      </w:r>
      <w:r>
        <w:rPr>
          <w:rtl/>
        </w:rPr>
        <w:t>וכמה מקומות בגנים המתאימים</w:t>
      </w:r>
      <w:r>
        <w:rPr>
          <w:rFonts w:hint="cs"/>
          <w:rtl/>
        </w:rPr>
        <w:t xml:space="preserve"> יש בלוד</w:t>
      </w:r>
      <w:r>
        <w:rPr>
          <w:rtl/>
        </w:rPr>
        <w:t>?</w:t>
      </w:r>
    </w:p>
    <w:p w14:paraId="2BEDD70F" w14:textId="77777777" w:rsidR="00000000" w:rsidRDefault="000C6BB5">
      <w:pPr>
        <w:pStyle w:val="a0"/>
        <w:ind w:firstLine="720"/>
        <w:rPr>
          <w:rtl/>
        </w:rPr>
      </w:pPr>
    </w:p>
    <w:p w14:paraId="5E603410" w14:textId="77777777" w:rsidR="00000000" w:rsidRDefault="000C6BB5">
      <w:pPr>
        <w:pStyle w:val="a0"/>
        <w:ind w:firstLine="720"/>
        <w:rPr>
          <w:rtl/>
        </w:rPr>
      </w:pPr>
      <w:r>
        <w:rPr>
          <w:rFonts w:hint="cs"/>
          <w:rtl/>
        </w:rPr>
        <w:t xml:space="preserve">2. </w:t>
      </w:r>
      <w:r>
        <w:rPr>
          <w:rtl/>
        </w:rPr>
        <w:t>כיצד תובטח זכותם של כל ילדי לוד, יהודים וערבים, ללמוד בגן בשנת הלימודים הקרובה?</w:t>
      </w:r>
    </w:p>
    <w:p w14:paraId="2BBA2CF2" w14:textId="77777777" w:rsidR="00000000" w:rsidRDefault="000C6BB5">
      <w:pPr>
        <w:pStyle w:val="a0"/>
        <w:ind w:firstLine="720"/>
        <w:rPr>
          <w:rtl/>
        </w:rPr>
      </w:pPr>
    </w:p>
    <w:p w14:paraId="205AFF4E"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5E012070"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6C463F01" w14:textId="77777777" w:rsidR="00000000" w:rsidRDefault="000C6BB5">
      <w:pPr>
        <w:pStyle w:val="a0"/>
        <w:rPr>
          <w:rFonts w:hint="cs"/>
          <w:b/>
          <w:rtl/>
        </w:rPr>
      </w:pPr>
    </w:p>
    <w:p w14:paraId="5DEBECCB" w14:textId="77777777" w:rsidR="00000000" w:rsidRDefault="000C6BB5">
      <w:pPr>
        <w:pStyle w:val="a0"/>
        <w:ind w:firstLine="720"/>
        <w:rPr>
          <w:rFonts w:hint="cs"/>
          <w:b/>
          <w:rtl/>
        </w:rPr>
      </w:pPr>
      <w:r>
        <w:rPr>
          <w:rFonts w:hint="cs"/>
          <w:b/>
          <w:rtl/>
        </w:rPr>
        <w:t>1-2. מבדיקה שנערכה על-ידי המחוז בעיר לוד עולה, כ</w:t>
      </w:r>
      <w:r>
        <w:rPr>
          <w:rFonts w:hint="cs"/>
          <w:b/>
          <w:rtl/>
        </w:rPr>
        <w:t xml:space="preserve">י חסרות בעיר חמש כיתות גן בלבד לגילאי שלוש, על-פי דרישת ההורים לרישום ילדיהם בשלב זה:  בשכונת הרכבת - כיתה אחת; במרכז העיר </w:t>
      </w:r>
      <w:r>
        <w:rPr>
          <w:b/>
          <w:rtl/>
        </w:rPr>
        <w:t>–</w:t>
      </w:r>
      <w:r>
        <w:rPr>
          <w:rFonts w:hint="cs"/>
          <w:b/>
          <w:rtl/>
        </w:rPr>
        <w:t xml:space="preserve"> שתי כיתות; בנווה-ירק </w:t>
      </w:r>
      <w:r>
        <w:rPr>
          <w:b/>
          <w:rtl/>
        </w:rPr>
        <w:t>–</w:t>
      </w:r>
      <w:r>
        <w:rPr>
          <w:rFonts w:hint="cs"/>
          <w:b/>
          <w:rtl/>
        </w:rPr>
        <w:t xml:space="preserve"> כיתה אחת; אלזהרה </w:t>
      </w:r>
      <w:r>
        <w:rPr>
          <w:b/>
          <w:rtl/>
        </w:rPr>
        <w:t>–</w:t>
      </w:r>
      <w:r>
        <w:rPr>
          <w:rFonts w:hint="cs"/>
          <w:b/>
          <w:rtl/>
        </w:rPr>
        <w:t xml:space="preserve"> כיתה אחת. הואיל והעיר לוד נכללת בצו לחינוך חינם לגילאי שלוש, העמיד משרד החינוך לרשות העיר</w:t>
      </w:r>
      <w:r>
        <w:rPr>
          <w:rFonts w:hint="cs"/>
          <w:b/>
          <w:rtl/>
        </w:rPr>
        <w:t xml:space="preserve">ייה חמש כיתות גן יבילות, שתיתנה מענה על הצרכים הללו. </w:t>
      </w:r>
    </w:p>
    <w:p w14:paraId="3EE80316" w14:textId="77777777" w:rsidR="00000000" w:rsidRDefault="000C6BB5">
      <w:pPr>
        <w:pStyle w:val="a0"/>
        <w:ind w:firstLine="720"/>
        <w:rPr>
          <w:rFonts w:hint="cs"/>
          <w:b/>
          <w:rtl/>
        </w:rPr>
      </w:pPr>
    </w:p>
    <w:p w14:paraId="65CB2693" w14:textId="77777777" w:rsidR="00000000" w:rsidRDefault="000C6BB5">
      <w:pPr>
        <w:pStyle w:val="a0"/>
        <w:ind w:firstLine="720"/>
        <w:rPr>
          <w:rFonts w:hint="cs"/>
          <w:b/>
          <w:rtl/>
        </w:rPr>
      </w:pPr>
      <w:r>
        <w:rPr>
          <w:rFonts w:hint="cs"/>
          <w:b/>
          <w:rtl/>
        </w:rPr>
        <w:t>עם זאת חשוב לציין, כי לכל גילאי ארבע-חמש בעיר ניתן מענה מלא.</w:t>
      </w:r>
    </w:p>
    <w:p w14:paraId="3D93CF76" w14:textId="77777777" w:rsidR="00000000" w:rsidRDefault="000C6BB5">
      <w:pPr>
        <w:pStyle w:val="a0"/>
        <w:rPr>
          <w:rFonts w:hint="cs"/>
          <w:b/>
          <w:rtl/>
        </w:rPr>
      </w:pPr>
    </w:p>
    <w:p w14:paraId="6A8AB795" w14:textId="77777777" w:rsidR="00000000" w:rsidRDefault="000C6BB5">
      <w:pPr>
        <w:pStyle w:val="a0"/>
        <w:ind w:firstLine="720"/>
        <w:rPr>
          <w:rFonts w:hint="cs"/>
          <w:b/>
          <w:rtl/>
        </w:rPr>
      </w:pPr>
      <w:r>
        <w:rPr>
          <w:rFonts w:hint="cs"/>
          <w:b/>
          <w:rtl/>
        </w:rPr>
        <w:t>אבקש להדגיש, שבידי עיריית לוד הרשאות תקציביות שאושרו ושהועברו אליה על-ידי המשרד וטרם נוצלו על-ידה - ככל הנראה בשל בעיות פנימיות. משרד החינו</w:t>
      </w:r>
      <w:r>
        <w:rPr>
          <w:rFonts w:hint="cs"/>
          <w:b/>
          <w:rtl/>
        </w:rPr>
        <w:t>ך עומד על כך שהעירייה תנצל תחילה הרשאות אלו.</w:t>
      </w:r>
    </w:p>
    <w:p w14:paraId="66B1C789" w14:textId="77777777" w:rsidR="00000000" w:rsidRDefault="000C6BB5">
      <w:pPr>
        <w:pStyle w:val="a0"/>
        <w:rPr>
          <w:b/>
          <w:rtl/>
        </w:rPr>
      </w:pPr>
    </w:p>
    <w:p w14:paraId="4D40CF00" w14:textId="77777777" w:rsidR="00000000" w:rsidRDefault="000C6BB5">
      <w:pPr>
        <w:pStyle w:val="a1"/>
        <w:jc w:val="center"/>
        <w:rPr>
          <w:rtl/>
        </w:rPr>
      </w:pPr>
      <w:bookmarkStart w:id="546" w:name="CQ29171FI0029171T02_08_2004_22_59_17"/>
      <w:bookmarkStart w:id="547" w:name="_Toc100311807"/>
      <w:bookmarkEnd w:id="546"/>
      <w:r>
        <w:rPr>
          <w:rtl/>
        </w:rPr>
        <w:t xml:space="preserve">1848. השוואת תארים </w:t>
      </w:r>
      <w:r>
        <w:rPr>
          <w:rFonts w:hint="cs"/>
          <w:rtl/>
        </w:rPr>
        <w:t>ל</w:t>
      </w:r>
      <w:r>
        <w:rPr>
          <w:rtl/>
        </w:rPr>
        <w:t>מכללות אקדמיות להנדסה</w:t>
      </w:r>
      <w:bookmarkEnd w:id="547"/>
    </w:p>
    <w:p w14:paraId="4A5212FC" w14:textId="77777777" w:rsidR="00000000" w:rsidRDefault="000C6BB5">
      <w:pPr>
        <w:pStyle w:val="a0"/>
        <w:rPr>
          <w:rtl/>
        </w:rPr>
      </w:pPr>
    </w:p>
    <w:p w14:paraId="49AF1B2C" w14:textId="77777777" w:rsidR="00000000" w:rsidRDefault="000C6BB5">
      <w:pPr>
        <w:pStyle w:val="a0"/>
        <w:ind w:firstLine="0"/>
        <w:rPr>
          <w:bCs/>
          <w:u w:val="single"/>
        </w:rPr>
      </w:pPr>
      <w:bookmarkStart w:id="548" w:name="ESQ29171"/>
      <w:bookmarkEnd w:id="548"/>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DB247B7" w14:textId="77777777" w:rsidR="00000000" w:rsidRDefault="000C6BB5">
      <w:pPr>
        <w:pStyle w:val="a0"/>
        <w:ind w:firstLine="720"/>
        <w:rPr>
          <w:rFonts w:hint="cs"/>
          <w:rtl/>
        </w:rPr>
      </w:pPr>
      <w:r>
        <w:rPr>
          <w:rtl/>
        </w:rPr>
        <w:t>ביום כ"ה בתמוז התשס"ד (14 ביולי 2004):</w:t>
      </w:r>
    </w:p>
    <w:p w14:paraId="1B76246E" w14:textId="77777777" w:rsidR="00000000" w:rsidRDefault="000C6BB5">
      <w:pPr>
        <w:pStyle w:val="a0"/>
        <w:rPr>
          <w:rFonts w:hint="cs"/>
        </w:rPr>
      </w:pPr>
    </w:p>
    <w:p w14:paraId="1E60477C" w14:textId="77777777" w:rsidR="00000000" w:rsidRDefault="000C6BB5">
      <w:pPr>
        <w:pStyle w:val="a0"/>
        <w:ind w:firstLine="720"/>
      </w:pPr>
      <w:r>
        <w:rPr>
          <w:rFonts w:hint="cs"/>
          <w:rtl/>
        </w:rPr>
        <w:t>על-פי</w:t>
      </w:r>
      <w:r>
        <w:rPr>
          <w:rtl/>
        </w:rPr>
        <w:t xml:space="preserve"> החלטת </w:t>
      </w:r>
      <w:r>
        <w:rPr>
          <w:rFonts w:hint="cs"/>
          <w:rtl/>
        </w:rPr>
        <w:t>המועצה להשכלה גבוהה</w:t>
      </w:r>
      <w:r>
        <w:rPr>
          <w:rtl/>
        </w:rPr>
        <w:t xml:space="preserve"> נקבע</w:t>
      </w:r>
      <w:r>
        <w:rPr>
          <w:rFonts w:hint="cs"/>
          <w:rtl/>
        </w:rPr>
        <w:t>,</w:t>
      </w:r>
      <w:r>
        <w:rPr>
          <w:rtl/>
        </w:rPr>
        <w:t xml:space="preserve"> כי קבלת תואר </w:t>
      </w:r>
      <w:r>
        <w:rPr>
          <w:rFonts w:hint="cs"/>
          <w:rtl/>
        </w:rPr>
        <w:t>.</w:t>
      </w:r>
      <w:r>
        <w:t>B.Sc</w:t>
      </w:r>
      <w:r>
        <w:rPr>
          <w:rtl/>
        </w:rPr>
        <w:t xml:space="preserve"> תחול רק על תלמידי</w:t>
      </w:r>
      <w:r>
        <w:rPr>
          <w:rtl/>
        </w:rPr>
        <w:t>ם שהחלו את לימודיהם משנת הלימודים תשס"ד</w:t>
      </w:r>
      <w:r>
        <w:rPr>
          <w:rFonts w:hint="cs"/>
          <w:rtl/>
        </w:rPr>
        <w:t>.</w:t>
      </w:r>
    </w:p>
    <w:p w14:paraId="6EA32A60" w14:textId="77777777" w:rsidR="00000000" w:rsidRDefault="000C6BB5">
      <w:pPr>
        <w:pStyle w:val="a0"/>
        <w:ind w:firstLine="720"/>
      </w:pPr>
    </w:p>
    <w:p w14:paraId="049D85E9" w14:textId="77777777" w:rsidR="00000000" w:rsidRDefault="000C6BB5">
      <w:pPr>
        <w:pStyle w:val="a0"/>
        <w:ind w:firstLine="720"/>
      </w:pPr>
      <w:r>
        <w:rPr>
          <w:rFonts w:hint="cs"/>
          <w:rtl/>
        </w:rPr>
        <w:t>רצוני לשאול</w:t>
      </w:r>
      <w:r>
        <w:rPr>
          <w:rtl/>
        </w:rPr>
        <w:t>:</w:t>
      </w:r>
    </w:p>
    <w:p w14:paraId="2A26F7D0" w14:textId="77777777" w:rsidR="00000000" w:rsidRDefault="000C6BB5">
      <w:pPr>
        <w:pStyle w:val="a0"/>
        <w:ind w:firstLine="720"/>
      </w:pPr>
    </w:p>
    <w:p w14:paraId="33FDBAEF" w14:textId="77777777" w:rsidR="00000000" w:rsidRDefault="000C6BB5">
      <w:pPr>
        <w:pStyle w:val="a0"/>
        <w:ind w:firstLine="720"/>
        <w:rPr>
          <w:rtl/>
        </w:rPr>
      </w:pPr>
      <w:r>
        <w:rPr>
          <w:rFonts w:hint="cs"/>
          <w:rtl/>
        </w:rPr>
        <w:t xml:space="preserve">1. </w:t>
      </w:r>
      <w:r>
        <w:rPr>
          <w:rtl/>
        </w:rPr>
        <w:t xml:space="preserve">מדוע ההחלטה </w:t>
      </w:r>
      <w:r>
        <w:rPr>
          <w:rFonts w:hint="cs"/>
          <w:rtl/>
        </w:rPr>
        <w:t>אינה מתייחסת</w:t>
      </w:r>
      <w:r>
        <w:rPr>
          <w:rtl/>
        </w:rPr>
        <w:t xml:space="preserve"> </w:t>
      </w:r>
      <w:r>
        <w:rPr>
          <w:rFonts w:hint="cs"/>
          <w:rtl/>
        </w:rPr>
        <w:t>ל</w:t>
      </w:r>
      <w:r>
        <w:rPr>
          <w:rtl/>
        </w:rPr>
        <w:t>תלמידי שנים ב'</w:t>
      </w:r>
      <w:r>
        <w:rPr>
          <w:rFonts w:hint="cs"/>
          <w:rtl/>
        </w:rPr>
        <w:t>,</w:t>
      </w:r>
      <w:r>
        <w:rPr>
          <w:rtl/>
        </w:rPr>
        <w:t xml:space="preserve"> ג' </w:t>
      </w:r>
      <w:r>
        <w:rPr>
          <w:rFonts w:hint="cs"/>
          <w:rtl/>
        </w:rPr>
        <w:t>ו</w:t>
      </w:r>
      <w:r>
        <w:rPr>
          <w:rtl/>
        </w:rPr>
        <w:t>ד'</w:t>
      </w:r>
      <w:r>
        <w:rPr>
          <w:rFonts w:hint="cs"/>
          <w:rtl/>
        </w:rPr>
        <w:t>,</w:t>
      </w:r>
      <w:r>
        <w:rPr>
          <w:rtl/>
        </w:rPr>
        <w:t xml:space="preserve"> שלומדים בשנת הלימודים הנוכחית</w:t>
      </w:r>
      <w:r>
        <w:rPr>
          <w:rFonts w:hint="cs"/>
          <w:rtl/>
        </w:rPr>
        <w:t xml:space="preserve">, </w:t>
      </w:r>
      <w:r>
        <w:rPr>
          <w:rtl/>
        </w:rPr>
        <w:t>תשס"ד?</w:t>
      </w:r>
    </w:p>
    <w:p w14:paraId="27F92A88" w14:textId="77777777" w:rsidR="00000000" w:rsidRDefault="000C6BB5">
      <w:pPr>
        <w:pStyle w:val="a0"/>
        <w:ind w:firstLine="720"/>
        <w:rPr>
          <w:rtl/>
        </w:rPr>
      </w:pPr>
    </w:p>
    <w:p w14:paraId="1CE176BB" w14:textId="77777777" w:rsidR="00000000" w:rsidRDefault="000C6BB5">
      <w:pPr>
        <w:pStyle w:val="a0"/>
        <w:ind w:firstLine="720"/>
        <w:rPr>
          <w:rFonts w:hint="cs"/>
          <w:rtl/>
        </w:rPr>
      </w:pPr>
      <w:r>
        <w:rPr>
          <w:rFonts w:hint="cs"/>
          <w:rtl/>
        </w:rPr>
        <w:t xml:space="preserve">2. </w:t>
      </w:r>
      <w:r>
        <w:rPr>
          <w:rtl/>
        </w:rPr>
        <w:t>מה מונע מת</w:t>
      </w:r>
      <w:r>
        <w:rPr>
          <w:rFonts w:hint="cs"/>
          <w:rtl/>
        </w:rPr>
        <w:t>ל</w:t>
      </w:r>
      <w:r>
        <w:rPr>
          <w:rtl/>
        </w:rPr>
        <w:t>מידי שנים אלו את זכאותם לתואר</w:t>
      </w:r>
      <w:r>
        <w:rPr>
          <w:rFonts w:hint="cs"/>
          <w:rtl/>
        </w:rPr>
        <w:t xml:space="preserve"> .</w:t>
      </w:r>
      <w:r>
        <w:t>B.Sc</w:t>
      </w:r>
      <w:r>
        <w:rPr>
          <w:rFonts w:hint="cs"/>
          <w:rtl/>
        </w:rPr>
        <w:t>?</w:t>
      </w:r>
    </w:p>
    <w:p w14:paraId="109496D0" w14:textId="77777777" w:rsidR="00000000" w:rsidRDefault="000C6BB5">
      <w:pPr>
        <w:pStyle w:val="a0"/>
        <w:ind w:firstLine="720"/>
        <w:rPr>
          <w:rtl/>
        </w:rPr>
      </w:pPr>
    </w:p>
    <w:p w14:paraId="2F6A69DA" w14:textId="77777777" w:rsidR="00000000" w:rsidRDefault="000C6BB5">
      <w:pPr>
        <w:pStyle w:val="a0"/>
        <w:ind w:firstLine="720"/>
        <w:rPr>
          <w:rtl/>
        </w:rPr>
      </w:pPr>
      <w:r>
        <w:rPr>
          <w:rFonts w:hint="cs"/>
          <w:rtl/>
        </w:rPr>
        <w:t xml:space="preserve">3. </w:t>
      </w:r>
      <w:r>
        <w:rPr>
          <w:rtl/>
        </w:rPr>
        <w:t xml:space="preserve">מתי תתקבל החלטת </w:t>
      </w:r>
      <w:r>
        <w:rPr>
          <w:rFonts w:hint="cs"/>
          <w:rtl/>
        </w:rPr>
        <w:t>המועצה להשכלה גבוהה</w:t>
      </w:r>
      <w:r>
        <w:rPr>
          <w:rtl/>
        </w:rPr>
        <w:t xml:space="preserve"> לגבי תלמידי שנים </w:t>
      </w:r>
      <w:r>
        <w:rPr>
          <w:rtl/>
        </w:rPr>
        <w:t>אלו</w:t>
      </w:r>
      <w:r>
        <w:rPr>
          <w:rFonts w:hint="cs"/>
          <w:rtl/>
        </w:rPr>
        <w:t>,</w:t>
      </w:r>
      <w:r>
        <w:rPr>
          <w:rtl/>
        </w:rPr>
        <w:t xml:space="preserve"> בהתחשב בסיום הלימודים</w:t>
      </w:r>
      <w:r>
        <w:rPr>
          <w:rFonts w:hint="cs"/>
          <w:rtl/>
        </w:rPr>
        <w:t xml:space="preserve"> </w:t>
      </w:r>
      <w:r>
        <w:rPr>
          <w:rtl/>
        </w:rPr>
        <w:t>של שנה ד'?</w:t>
      </w:r>
    </w:p>
    <w:p w14:paraId="206BA431" w14:textId="77777777" w:rsidR="00000000" w:rsidRDefault="000C6BB5">
      <w:pPr>
        <w:pStyle w:val="a0"/>
        <w:ind w:firstLine="720"/>
        <w:rPr>
          <w:rtl/>
        </w:rPr>
      </w:pPr>
    </w:p>
    <w:p w14:paraId="5C86B707"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37286F78"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254925F6" w14:textId="77777777" w:rsidR="00000000" w:rsidRDefault="000C6BB5">
      <w:pPr>
        <w:bidi/>
        <w:jc w:val="both"/>
        <w:rPr>
          <w:rtl/>
        </w:rPr>
      </w:pPr>
    </w:p>
    <w:p w14:paraId="02422045" w14:textId="77777777" w:rsidR="00000000" w:rsidRDefault="000C6BB5">
      <w:pPr>
        <w:pStyle w:val="a0"/>
        <w:ind w:firstLine="720"/>
        <w:rPr>
          <w:rFonts w:hint="cs"/>
          <w:rtl/>
        </w:rPr>
      </w:pPr>
      <w:r>
        <w:rPr>
          <w:rFonts w:hint="cs"/>
          <w:rtl/>
        </w:rPr>
        <w:t>ככלל, כל תוכנית לשדרוג מ-.</w:t>
      </w:r>
      <w:r>
        <w:rPr>
          <w:rFonts w:hint="cs"/>
        </w:rPr>
        <w:t>B.</w:t>
      </w:r>
      <w:r>
        <w:t>Tech</w:t>
      </w:r>
      <w:r>
        <w:rPr>
          <w:rFonts w:hint="cs"/>
          <w:rtl/>
        </w:rPr>
        <w:t xml:space="preserve"> ל-.</w:t>
      </w:r>
      <w:r>
        <w:t>B.Sc</w:t>
      </w:r>
      <w:r>
        <w:rPr>
          <w:rFonts w:hint="cs"/>
          <w:rtl/>
        </w:rPr>
        <w:t xml:space="preserve"> המוגשת למל"ג נבחנת בקפדנות רבה על-ידי ועדות מקצועיות, שבהן חברים פרופסורים ומומחים לתחום הנבדק. כל בקש</w:t>
      </w:r>
      <w:r>
        <w:rPr>
          <w:rFonts w:hint="cs"/>
          <w:rtl/>
        </w:rPr>
        <w:t>ה של כל מוסד נבדקת לגופה, ובענייניות יתירה. המועצה להשכלה גבוהה קיבלה את החלטותיה בסוגיות שהעלית בהתאם להמלצות שהוגשו בפניה על-ידי הוועדות המקצועיות.</w:t>
      </w:r>
    </w:p>
    <w:p w14:paraId="3DDC98A2" w14:textId="77777777" w:rsidR="00000000" w:rsidRDefault="000C6BB5">
      <w:pPr>
        <w:pStyle w:val="a0"/>
        <w:rPr>
          <w:rtl/>
        </w:rPr>
      </w:pPr>
    </w:p>
    <w:p w14:paraId="52D86714" w14:textId="77777777" w:rsidR="00000000" w:rsidRDefault="000C6BB5">
      <w:pPr>
        <w:pStyle w:val="a0"/>
        <w:ind w:firstLine="720"/>
        <w:rPr>
          <w:rFonts w:hint="cs"/>
          <w:rtl/>
        </w:rPr>
      </w:pPr>
      <w:r>
        <w:rPr>
          <w:rFonts w:hint="cs"/>
          <w:rtl/>
        </w:rPr>
        <w:t>ולגופו של עניין - אין ספק ששדרוג המכללות הטכנולוגיות מתואר .</w:t>
      </w:r>
      <w:r>
        <w:rPr>
          <w:rFonts w:hint="cs"/>
        </w:rPr>
        <w:t>B</w:t>
      </w:r>
      <w:r>
        <w:t>.</w:t>
      </w:r>
      <w:r>
        <w:rPr>
          <w:rFonts w:hint="cs"/>
        </w:rPr>
        <w:t>T</w:t>
      </w:r>
      <w:r>
        <w:t>ech</w:t>
      </w:r>
      <w:r>
        <w:rPr>
          <w:rtl/>
        </w:rPr>
        <w:t xml:space="preserve"> </w:t>
      </w:r>
      <w:r>
        <w:rPr>
          <w:rFonts w:hint="cs"/>
          <w:rtl/>
        </w:rPr>
        <w:t>ל-.</w:t>
      </w:r>
      <w:r>
        <w:rPr>
          <w:rFonts w:hint="cs"/>
        </w:rPr>
        <w:t>B</w:t>
      </w:r>
      <w:r>
        <w:t>.Sc</w:t>
      </w:r>
      <w:r>
        <w:rPr>
          <w:rFonts w:hint="cs"/>
          <w:rtl/>
        </w:rPr>
        <w:t xml:space="preserve"> הוא צעד משמעותי ביותר מבחינתן,</w:t>
      </w:r>
      <w:r>
        <w:rPr>
          <w:rFonts w:hint="cs"/>
          <w:rtl/>
        </w:rPr>
        <w:t xml:space="preserve"> ולמעשה משווה לחלוטין את התואר של בוגר מכללה לתואר בוגר אוניברסיטה בהנדסה - לדוגמה, בוגר "אורט בראודה" = בוגר טכניון. לכן, מתוך אחריות לאומית ואקדמית, הוועדות המקצועיות שהמל"ג מפעילה נוהגות נכון כאשר הן בודקות בקפדנות רבה, מההיבט האקדמי, את התוכניות, תוך ש</w:t>
      </w:r>
      <w:r>
        <w:rPr>
          <w:rFonts w:hint="cs"/>
          <w:rtl/>
        </w:rPr>
        <w:t>יתוף והתייעצות עם רשם המהנדסים, וזאת על מנת להבטיח שהבוגרים לא רק יזכו בתואר אלא גם יירשמו בפנקס המהנדסים. יתירה מכך, הוועדות המקצועיות הללו ממליצות ממתי חלה תחולת התואר .</w:t>
      </w:r>
      <w:r>
        <w:rPr>
          <w:rFonts w:hint="cs"/>
        </w:rPr>
        <w:t>B</w:t>
      </w:r>
      <w:r>
        <w:t>.Sc</w:t>
      </w:r>
      <w:r>
        <w:rPr>
          <w:rFonts w:hint="cs"/>
          <w:rtl/>
        </w:rPr>
        <w:t xml:space="preserve">, וזאת על-פי קריטריונים אקדמיים כגון </w:t>
      </w:r>
      <w:r>
        <w:rPr>
          <w:rtl/>
        </w:rPr>
        <w:t>–</w:t>
      </w:r>
      <w:r>
        <w:rPr>
          <w:rFonts w:hint="cs"/>
          <w:rtl/>
        </w:rPr>
        <w:t xml:space="preserve"> ממתי שונתה התוכנית בהתאם להנחיות המל"ג, ממ</w:t>
      </w:r>
      <w:r>
        <w:rPr>
          <w:rFonts w:hint="cs"/>
          <w:rtl/>
        </w:rPr>
        <w:t>תי חל שדרוג אמיתי בתוכנית בהתאם להנחיות המל"ג, וכיוצא באלה.</w:t>
      </w:r>
    </w:p>
    <w:p w14:paraId="52F74E25" w14:textId="77777777" w:rsidR="00000000" w:rsidRDefault="000C6BB5">
      <w:pPr>
        <w:pStyle w:val="a0"/>
        <w:rPr>
          <w:rFonts w:hint="cs"/>
          <w:rtl/>
        </w:rPr>
      </w:pPr>
    </w:p>
    <w:p w14:paraId="747DC026" w14:textId="77777777" w:rsidR="00000000" w:rsidRDefault="000C6BB5">
      <w:pPr>
        <w:pStyle w:val="a0"/>
        <w:ind w:firstLine="720"/>
        <w:rPr>
          <w:rFonts w:hint="cs"/>
          <w:rtl/>
        </w:rPr>
      </w:pPr>
      <w:r>
        <w:rPr>
          <w:rFonts w:hint="cs"/>
          <w:rtl/>
        </w:rPr>
        <w:t>יש מחזורים שהחלו בלימודיהם לפני שהוצאו ההנחיות של המל"ג למעבר מ-.</w:t>
      </w:r>
      <w:r>
        <w:rPr>
          <w:rFonts w:hint="cs"/>
        </w:rPr>
        <w:t>B.T</w:t>
      </w:r>
      <w:r>
        <w:t>ech</w:t>
      </w:r>
      <w:r>
        <w:rPr>
          <w:rtl/>
        </w:rPr>
        <w:br/>
      </w:r>
      <w:r>
        <w:rPr>
          <w:rFonts w:hint="cs"/>
          <w:rtl/>
        </w:rPr>
        <w:t>ל-.</w:t>
      </w:r>
      <w:r>
        <w:t>B.Sc</w:t>
      </w:r>
      <w:r>
        <w:rPr>
          <w:rFonts w:hint="cs"/>
          <w:rtl/>
        </w:rPr>
        <w:t xml:space="preserve"> ומחזורים שלגביהם לא נעשה השדרוג הראוי מבחינה אקדמית, והואיל וכאמור הדבר נעשה בשיתוף עם רשם המהנדסים, הרי שהמעבר מ-.</w:t>
      </w:r>
      <w:r>
        <w:rPr>
          <w:rFonts w:hint="cs"/>
        </w:rPr>
        <w:t>B.T</w:t>
      </w:r>
      <w:r>
        <w:t>ech</w:t>
      </w:r>
      <w:r>
        <w:rPr>
          <w:rFonts w:hint="cs"/>
          <w:rtl/>
        </w:rPr>
        <w:t xml:space="preserve"> ל-.</w:t>
      </w:r>
      <w:r>
        <w:t>B.Sc</w:t>
      </w:r>
      <w:r>
        <w:rPr>
          <w:rFonts w:hint="cs"/>
          <w:rtl/>
        </w:rPr>
        <w:t xml:space="preserve"> יחול רק על המחזורים העומדים בקריטריונים האקדמיים. </w:t>
      </w:r>
    </w:p>
    <w:p w14:paraId="1741626D" w14:textId="77777777" w:rsidR="00000000" w:rsidRDefault="000C6BB5">
      <w:pPr>
        <w:pStyle w:val="a0"/>
        <w:ind w:firstLine="720"/>
        <w:rPr>
          <w:rFonts w:hint="cs"/>
          <w:rtl/>
        </w:rPr>
      </w:pPr>
    </w:p>
    <w:p w14:paraId="4269A360" w14:textId="77777777" w:rsidR="00000000" w:rsidRDefault="000C6BB5">
      <w:pPr>
        <w:pStyle w:val="a0"/>
        <w:ind w:firstLine="720"/>
        <w:rPr>
          <w:rFonts w:hint="cs"/>
          <w:rtl/>
        </w:rPr>
      </w:pPr>
      <w:r>
        <w:rPr>
          <w:rFonts w:hint="cs"/>
          <w:rtl/>
        </w:rPr>
        <w:t xml:space="preserve">ראוי לציין, שכל סטודנט שנרשם לתוכניות הללו ידע מראש שבסיומן יוענק לו תואר  </w:t>
      </w:r>
      <w:r>
        <w:rPr>
          <w:rFonts w:hint="cs"/>
        </w:rPr>
        <w:t>B.T</w:t>
      </w:r>
      <w:r>
        <w:t>ech.</w:t>
      </w:r>
      <w:r>
        <w:rPr>
          <w:rFonts w:hint="cs"/>
          <w:rtl/>
        </w:rPr>
        <w:t>. בעקבות הנחיות המל"ג לשדרוג חלק מהמחזורים העומדים בקריטריונים האקדמיים, יקבלו בוגריהם תואר .</w:t>
      </w:r>
      <w:r>
        <w:t>B.Sc</w:t>
      </w:r>
      <w:r>
        <w:rPr>
          <w:rFonts w:hint="cs"/>
          <w:rtl/>
        </w:rPr>
        <w:t>, בהתאם. ה</w:t>
      </w:r>
      <w:r>
        <w:rPr>
          <w:rFonts w:hint="cs"/>
          <w:rtl/>
        </w:rPr>
        <w:t>חלטת המל"ג איננה אפוא שרירותית, אלא תואמת את הקריטריונים האקדמיים הנדרשים, ואיני סבורה שיש להתערב בכך.</w:t>
      </w:r>
    </w:p>
    <w:p w14:paraId="69AD610E" w14:textId="77777777" w:rsidR="00000000" w:rsidRDefault="000C6BB5">
      <w:pPr>
        <w:pStyle w:val="a0"/>
        <w:rPr>
          <w:rtl/>
        </w:rPr>
      </w:pPr>
    </w:p>
    <w:p w14:paraId="3B71455B" w14:textId="77777777" w:rsidR="00000000" w:rsidRDefault="000C6BB5">
      <w:pPr>
        <w:pStyle w:val="a1"/>
        <w:jc w:val="center"/>
        <w:rPr>
          <w:rtl/>
        </w:rPr>
      </w:pPr>
      <w:bookmarkStart w:id="549" w:name="CQ29232FI0029232T02_08_2004_22_59_29"/>
      <w:bookmarkStart w:id="550" w:name="_Toc100311808"/>
      <w:bookmarkEnd w:id="549"/>
      <w:r>
        <w:rPr>
          <w:rtl/>
        </w:rPr>
        <w:t>1849. בית-ספר לתלמידים יהודים וערבים בכפר-קרע</w:t>
      </w:r>
      <w:bookmarkEnd w:id="550"/>
    </w:p>
    <w:p w14:paraId="037E83C9" w14:textId="77777777" w:rsidR="00000000" w:rsidRDefault="000C6BB5">
      <w:pPr>
        <w:pStyle w:val="a0"/>
        <w:rPr>
          <w:rtl/>
        </w:rPr>
      </w:pPr>
    </w:p>
    <w:p w14:paraId="279273B0" w14:textId="77777777" w:rsidR="00000000" w:rsidRDefault="000C6BB5">
      <w:pPr>
        <w:pStyle w:val="a0"/>
        <w:ind w:firstLine="0"/>
        <w:rPr>
          <w:rFonts w:hint="cs"/>
          <w:bCs/>
          <w:u w:val="single"/>
        </w:rPr>
      </w:pPr>
      <w:bookmarkStart w:id="551" w:name="ESQ29232"/>
      <w:bookmarkEnd w:id="551"/>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שרת החינוך, התרבות והספורט</w:t>
      </w:r>
    </w:p>
    <w:p w14:paraId="386CED39" w14:textId="77777777" w:rsidR="00000000" w:rsidRDefault="000C6BB5">
      <w:pPr>
        <w:pStyle w:val="a0"/>
        <w:ind w:firstLine="720"/>
      </w:pPr>
      <w:r>
        <w:rPr>
          <w:rtl/>
        </w:rPr>
        <w:t>ביום כ"ה בתמוז התשס"ד (14 ביולי 2004):</w:t>
      </w:r>
    </w:p>
    <w:p w14:paraId="45D565B8" w14:textId="77777777" w:rsidR="00000000" w:rsidRDefault="000C6BB5">
      <w:pPr>
        <w:pStyle w:val="a0"/>
        <w:rPr>
          <w:rFonts w:hint="cs"/>
          <w:rtl/>
        </w:rPr>
      </w:pPr>
    </w:p>
    <w:p w14:paraId="26AC1EA9" w14:textId="77777777" w:rsidR="00000000" w:rsidRDefault="000C6BB5">
      <w:pPr>
        <w:pStyle w:val="a0"/>
        <w:ind w:firstLine="720"/>
      </w:pPr>
      <w:r>
        <w:rPr>
          <w:rtl/>
        </w:rPr>
        <w:t>הורים מייסדי</w:t>
      </w:r>
      <w:r>
        <w:rPr>
          <w:rtl/>
        </w:rPr>
        <w:t xml:space="preserve"> בית</w:t>
      </w:r>
      <w:r>
        <w:rPr>
          <w:rFonts w:hint="cs"/>
          <w:rtl/>
        </w:rPr>
        <w:t>-</w:t>
      </w:r>
      <w:r>
        <w:rPr>
          <w:rtl/>
        </w:rPr>
        <w:t>הספר המשותף לתלמידים יהודים וערבים בכפר</w:t>
      </w:r>
      <w:r>
        <w:rPr>
          <w:rFonts w:hint="cs"/>
          <w:rtl/>
        </w:rPr>
        <w:t>-</w:t>
      </w:r>
      <w:r>
        <w:rPr>
          <w:rtl/>
        </w:rPr>
        <w:t>קרע</w:t>
      </w:r>
      <w:r>
        <w:rPr>
          <w:rFonts w:hint="cs"/>
          <w:rtl/>
        </w:rPr>
        <w:t xml:space="preserve"> </w:t>
      </w:r>
      <w:r>
        <w:rPr>
          <w:rtl/>
        </w:rPr>
        <w:t xml:space="preserve">פעלו למילוי </w:t>
      </w:r>
      <w:r>
        <w:rPr>
          <w:rFonts w:hint="cs"/>
          <w:rtl/>
        </w:rPr>
        <w:t xml:space="preserve">כלל </w:t>
      </w:r>
      <w:r>
        <w:rPr>
          <w:rtl/>
        </w:rPr>
        <w:t>הוראות משרד החינוך</w:t>
      </w:r>
      <w:r>
        <w:rPr>
          <w:rFonts w:hint="cs"/>
          <w:rtl/>
        </w:rPr>
        <w:t xml:space="preserve"> כדי להתחיל לפעול בשנת הלימודים</w:t>
      </w:r>
      <w:r>
        <w:rPr>
          <w:rtl/>
        </w:rPr>
        <w:t xml:space="preserve"> הקרובה. כ-120 תלמידים נרשמו ללימודים, נבחר צוות הוראה והוקצו כיתות לימוד. לאחרונה נתברר</w:t>
      </w:r>
      <w:r>
        <w:rPr>
          <w:rFonts w:hint="cs"/>
          <w:rtl/>
        </w:rPr>
        <w:t>,</w:t>
      </w:r>
      <w:r>
        <w:rPr>
          <w:rtl/>
        </w:rPr>
        <w:t xml:space="preserve"> כי במשרד החינוך לא נערך כלל דיון בבקשתם.</w:t>
      </w:r>
    </w:p>
    <w:p w14:paraId="3420F291" w14:textId="77777777" w:rsidR="00000000" w:rsidRDefault="000C6BB5">
      <w:pPr>
        <w:pStyle w:val="a0"/>
        <w:ind w:firstLine="720"/>
      </w:pPr>
    </w:p>
    <w:p w14:paraId="6F066EDA" w14:textId="77777777" w:rsidR="00000000" w:rsidRDefault="000C6BB5">
      <w:pPr>
        <w:pStyle w:val="a0"/>
        <w:ind w:firstLine="720"/>
      </w:pPr>
      <w:r>
        <w:rPr>
          <w:rFonts w:hint="cs"/>
          <w:rtl/>
        </w:rPr>
        <w:t>רצוני לשאו</w:t>
      </w:r>
      <w:r>
        <w:rPr>
          <w:rFonts w:hint="cs"/>
          <w:rtl/>
        </w:rPr>
        <w:t>ל</w:t>
      </w:r>
      <w:r>
        <w:rPr>
          <w:rtl/>
        </w:rPr>
        <w:t>:</w:t>
      </w:r>
    </w:p>
    <w:p w14:paraId="64D79AA7" w14:textId="77777777" w:rsidR="00000000" w:rsidRDefault="000C6BB5">
      <w:pPr>
        <w:pStyle w:val="a0"/>
        <w:ind w:firstLine="720"/>
      </w:pPr>
    </w:p>
    <w:p w14:paraId="3E54E371" w14:textId="77777777" w:rsidR="00000000" w:rsidRDefault="000C6BB5">
      <w:pPr>
        <w:pStyle w:val="a0"/>
        <w:ind w:firstLine="720"/>
        <w:rPr>
          <w:rtl/>
        </w:rPr>
      </w:pPr>
      <w:r>
        <w:rPr>
          <w:rFonts w:hint="cs"/>
          <w:rtl/>
        </w:rPr>
        <w:t xml:space="preserve">1. </w:t>
      </w:r>
      <w:r>
        <w:rPr>
          <w:rtl/>
        </w:rPr>
        <w:t>מדוע לא דן משרדך בבקשתם?</w:t>
      </w:r>
    </w:p>
    <w:p w14:paraId="59A639AB" w14:textId="77777777" w:rsidR="00000000" w:rsidRDefault="000C6BB5">
      <w:pPr>
        <w:pStyle w:val="a0"/>
        <w:ind w:firstLine="720"/>
        <w:rPr>
          <w:rtl/>
        </w:rPr>
      </w:pPr>
    </w:p>
    <w:p w14:paraId="58FF4A3C" w14:textId="77777777" w:rsidR="00000000" w:rsidRDefault="000C6BB5">
      <w:pPr>
        <w:pStyle w:val="a0"/>
        <w:ind w:firstLine="720"/>
        <w:rPr>
          <w:rtl/>
        </w:rPr>
      </w:pPr>
      <w:r>
        <w:rPr>
          <w:rFonts w:hint="cs"/>
          <w:rtl/>
        </w:rPr>
        <w:t xml:space="preserve">2. </w:t>
      </w:r>
      <w:r>
        <w:rPr>
          <w:rtl/>
        </w:rPr>
        <w:t>כיצד יפעל משרדך לתיקון המצב?</w:t>
      </w:r>
    </w:p>
    <w:p w14:paraId="54CFB5F7" w14:textId="77777777" w:rsidR="00000000" w:rsidRDefault="000C6BB5">
      <w:pPr>
        <w:pStyle w:val="a0"/>
        <w:ind w:firstLine="720"/>
        <w:rPr>
          <w:rFonts w:hint="cs"/>
          <w:rtl/>
        </w:rPr>
      </w:pPr>
    </w:p>
    <w:p w14:paraId="3F849A39"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5D1D6036"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4B00D9D9" w14:textId="77777777" w:rsidR="00000000" w:rsidRDefault="000C6BB5">
      <w:pPr>
        <w:pStyle w:val="a0"/>
        <w:jc w:val="right"/>
        <w:rPr>
          <w:b/>
          <w:rtl/>
        </w:rPr>
      </w:pPr>
    </w:p>
    <w:p w14:paraId="7AB238B0" w14:textId="77777777" w:rsidR="00000000" w:rsidRDefault="000C6BB5">
      <w:pPr>
        <w:pStyle w:val="a0"/>
        <w:ind w:firstLine="720"/>
        <w:rPr>
          <w:b/>
          <w:rtl/>
        </w:rPr>
      </w:pPr>
      <w:r>
        <w:rPr>
          <w:rFonts w:hint="cs"/>
          <w:b/>
          <w:rtl/>
        </w:rPr>
        <w:t>1. על-פי המלצות הביניים שהוגשו על-ידי ועדת-דברת ואושרו על-ידי הממשלה, לא ייפתחו בשנת הלימודים תשס"ה בתי-ספר ייחודיים</w:t>
      </w:r>
      <w:r>
        <w:rPr>
          <w:rFonts w:hint="cs"/>
          <w:b/>
          <w:rtl/>
        </w:rPr>
        <w:t xml:space="preserve"> או על-אזוריים.</w:t>
      </w:r>
    </w:p>
    <w:p w14:paraId="2235B67E" w14:textId="77777777" w:rsidR="00000000" w:rsidRDefault="000C6BB5">
      <w:pPr>
        <w:pStyle w:val="a0"/>
        <w:jc w:val="right"/>
        <w:rPr>
          <w:rFonts w:hint="cs"/>
          <w:b/>
          <w:rtl/>
        </w:rPr>
      </w:pPr>
    </w:p>
    <w:p w14:paraId="01A6D1AD" w14:textId="77777777" w:rsidR="00000000" w:rsidRDefault="000C6BB5">
      <w:pPr>
        <w:pStyle w:val="a0"/>
        <w:ind w:firstLine="720"/>
        <w:rPr>
          <w:rFonts w:hint="cs"/>
          <w:b/>
          <w:rtl/>
        </w:rPr>
      </w:pPr>
      <w:r>
        <w:rPr>
          <w:rFonts w:hint="cs"/>
          <w:b/>
          <w:rtl/>
        </w:rPr>
        <w:t xml:space="preserve">2. עם זאת, השקיע המשרד מאמצים למצוא פתרון לנושא פתיחת כיתות דו-לשוניות יהודיות-ערביות בכפר-קרע, בלי לחרוג מהחלטת המשרד ובהתחשב בעובדה כי לנושא זה היבטים חברתיים, חינוכיים וערכיים של דו-קיום יהודי-ערבי, שמשרד החינוך מאמין בהם ופועל לקידומם </w:t>
      </w:r>
      <w:r>
        <w:rPr>
          <w:rFonts w:hint="cs"/>
          <w:b/>
          <w:rtl/>
        </w:rPr>
        <w:t xml:space="preserve">במסגרות שונות כחלק ממדיניותו. המשרד הגיש הצעה העולה בקנה אחד עם מדיניותו ובה בעת נותנת גם מענה הולם ויצירתי לנושא. ההצעה מקובלת על אנשי העמותה, ובישיבה שהתקיימה ביום 29 ביולי 2004 סוכמו כל הנושאים הקשורים ביישומה. </w:t>
      </w:r>
    </w:p>
    <w:p w14:paraId="77C67B6A" w14:textId="77777777" w:rsidR="00000000" w:rsidRDefault="000C6BB5">
      <w:pPr>
        <w:pStyle w:val="a0"/>
        <w:ind w:firstLine="720"/>
        <w:rPr>
          <w:rFonts w:hint="cs"/>
          <w:b/>
          <w:rtl/>
        </w:rPr>
      </w:pPr>
    </w:p>
    <w:p w14:paraId="147979BD" w14:textId="77777777" w:rsidR="00000000" w:rsidRDefault="000C6BB5">
      <w:pPr>
        <w:pStyle w:val="a0"/>
        <w:ind w:firstLine="720"/>
        <w:rPr>
          <w:rFonts w:hint="cs"/>
          <w:b/>
          <w:rtl/>
        </w:rPr>
      </w:pPr>
      <w:r>
        <w:rPr>
          <w:rFonts w:hint="cs"/>
          <w:b/>
          <w:rtl/>
        </w:rPr>
        <w:t>במהלך שנת הלימודים תשס"ה ולאור המלצות וע</w:t>
      </w:r>
      <w:r>
        <w:rPr>
          <w:rFonts w:hint="cs"/>
          <w:b/>
          <w:rtl/>
        </w:rPr>
        <w:t>דת-דברת, שיתפרסמו בחודש אוקטובר 2004, ידון המשרד בבקשה לפתיחת בית-ספר ייחודי רשמי דו-לשוני בכפר-קרע לקראת שנת הלימודים תשס"ו.</w:t>
      </w:r>
    </w:p>
    <w:p w14:paraId="133FF9CA" w14:textId="77777777" w:rsidR="00000000" w:rsidRDefault="000C6BB5">
      <w:pPr>
        <w:pStyle w:val="a0"/>
        <w:jc w:val="left"/>
        <w:rPr>
          <w:b/>
          <w:rtl/>
        </w:rPr>
      </w:pPr>
    </w:p>
    <w:p w14:paraId="185E81B8" w14:textId="77777777" w:rsidR="00000000" w:rsidRDefault="000C6BB5">
      <w:pPr>
        <w:pStyle w:val="a1"/>
        <w:jc w:val="center"/>
        <w:rPr>
          <w:rtl/>
        </w:rPr>
      </w:pPr>
      <w:bookmarkStart w:id="552" w:name="CQ29238FI0029238T02_08_2004_22_59_41"/>
      <w:bookmarkStart w:id="553" w:name="_Toc100311809"/>
      <w:bookmarkEnd w:id="552"/>
      <w:r>
        <w:rPr>
          <w:rtl/>
        </w:rPr>
        <w:t>1850</w:t>
      </w:r>
      <w:r>
        <w:rPr>
          <w:rFonts w:hint="cs"/>
          <w:rtl/>
        </w:rPr>
        <w:t>, 1851, 1852, 1853, 1854</w:t>
      </w:r>
      <w:r>
        <w:rPr>
          <w:rtl/>
        </w:rPr>
        <w:t xml:space="preserve">. </w:t>
      </w:r>
      <w:r>
        <w:rPr>
          <w:rFonts w:hint="cs"/>
          <w:rtl/>
        </w:rPr>
        <w:t>מחסור</w:t>
      </w:r>
      <w:r>
        <w:rPr>
          <w:rtl/>
        </w:rPr>
        <w:t xml:space="preserve"> </w:t>
      </w:r>
      <w:r>
        <w:rPr>
          <w:rFonts w:hint="cs"/>
          <w:rtl/>
        </w:rPr>
        <w:t>ב</w:t>
      </w:r>
      <w:r>
        <w:rPr>
          <w:rtl/>
        </w:rPr>
        <w:t>כיתות לימוד ברשויות הבדואיות בנגב</w:t>
      </w:r>
      <w:bookmarkEnd w:id="553"/>
    </w:p>
    <w:p w14:paraId="7CA32052" w14:textId="77777777" w:rsidR="00000000" w:rsidRDefault="000C6BB5">
      <w:pPr>
        <w:pStyle w:val="a0"/>
        <w:rPr>
          <w:rtl/>
        </w:rPr>
      </w:pPr>
    </w:p>
    <w:p w14:paraId="191BD7A3" w14:textId="77777777" w:rsidR="00000000" w:rsidRDefault="000C6BB5">
      <w:pPr>
        <w:pStyle w:val="a0"/>
        <w:ind w:firstLine="0"/>
        <w:rPr>
          <w:bCs/>
          <w:u w:val="single"/>
        </w:rPr>
      </w:pPr>
      <w:bookmarkStart w:id="554" w:name="ESQ29238"/>
      <w:bookmarkEnd w:id="554"/>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C2C46C7" w14:textId="77777777" w:rsidR="00000000" w:rsidRDefault="000C6BB5">
      <w:pPr>
        <w:pStyle w:val="a0"/>
        <w:ind w:firstLine="720"/>
      </w:pPr>
      <w:r>
        <w:rPr>
          <w:rtl/>
        </w:rPr>
        <w:t>בי</w:t>
      </w:r>
      <w:r>
        <w:rPr>
          <w:rtl/>
        </w:rPr>
        <w:t>ום כ"ה בתמוז התשס"ד (14 ביולי 2004):</w:t>
      </w:r>
    </w:p>
    <w:p w14:paraId="29A433D6" w14:textId="77777777" w:rsidR="00000000" w:rsidRDefault="000C6BB5">
      <w:pPr>
        <w:pStyle w:val="a0"/>
        <w:rPr>
          <w:rFonts w:hint="cs"/>
          <w:rtl/>
        </w:rPr>
      </w:pPr>
    </w:p>
    <w:p w14:paraId="1B654FAB" w14:textId="77777777" w:rsidR="00000000" w:rsidRDefault="000C6BB5">
      <w:pPr>
        <w:pStyle w:val="a0"/>
        <w:ind w:firstLine="720"/>
        <w:rPr>
          <w:rFonts w:hint="cs"/>
        </w:rPr>
      </w:pPr>
      <w:r>
        <w:rPr>
          <w:rtl/>
        </w:rPr>
        <w:t>ברשויות הבדו</w:t>
      </w:r>
      <w:r>
        <w:rPr>
          <w:rFonts w:hint="cs"/>
          <w:rtl/>
        </w:rPr>
        <w:t>א</w:t>
      </w:r>
      <w:r>
        <w:rPr>
          <w:rtl/>
        </w:rPr>
        <w:t xml:space="preserve">יות בנגב </w:t>
      </w:r>
      <w:r>
        <w:rPr>
          <w:rFonts w:hint="cs"/>
          <w:rtl/>
        </w:rPr>
        <w:t>יש</w:t>
      </w:r>
      <w:r>
        <w:rPr>
          <w:rtl/>
        </w:rPr>
        <w:t xml:space="preserve"> מחסור בכיתות לימוד קבועות במסגרת החינוך היסודי והעל</w:t>
      </w:r>
      <w:r>
        <w:rPr>
          <w:rFonts w:hint="cs"/>
          <w:rtl/>
        </w:rPr>
        <w:t>-</w:t>
      </w:r>
      <w:r>
        <w:rPr>
          <w:rtl/>
        </w:rPr>
        <w:t>יסודי</w:t>
      </w:r>
      <w:r>
        <w:rPr>
          <w:rFonts w:hint="cs"/>
          <w:rtl/>
        </w:rPr>
        <w:t>.</w:t>
      </w:r>
    </w:p>
    <w:p w14:paraId="18AE0C12" w14:textId="77777777" w:rsidR="00000000" w:rsidRDefault="000C6BB5">
      <w:pPr>
        <w:pStyle w:val="a0"/>
        <w:ind w:firstLine="720"/>
      </w:pPr>
    </w:p>
    <w:p w14:paraId="6811C3D0" w14:textId="77777777" w:rsidR="00000000" w:rsidRDefault="000C6BB5">
      <w:pPr>
        <w:pStyle w:val="a0"/>
        <w:ind w:firstLine="720"/>
      </w:pPr>
      <w:r>
        <w:rPr>
          <w:rFonts w:hint="cs"/>
          <w:rtl/>
        </w:rPr>
        <w:t>רצוני לשאול</w:t>
      </w:r>
      <w:r>
        <w:rPr>
          <w:rtl/>
        </w:rPr>
        <w:t>:</w:t>
      </w:r>
    </w:p>
    <w:p w14:paraId="0C91E206" w14:textId="77777777" w:rsidR="00000000" w:rsidRDefault="000C6BB5">
      <w:pPr>
        <w:pStyle w:val="a0"/>
        <w:ind w:firstLine="720"/>
      </w:pPr>
    </w:p>
    <w:p w14:paraId="5398C364" w14:textId="77777777" w:rsidR="00000000" w:rsidRDefault="000C6BB5">
      <w:pPr>
        <w:pStyle w:val="a0"/>
        <w:ind w:firstLine="720"/>
        <w:rPr>
          <w:rFonts w:hint="cs"/>
          <w:rtl/>
        </w:rPr>
      </w:pPr>
      <w:r>
        <w:rPr>
          <w:rtl/>
        </w:rPr>
        <w:t>כמה הרשאות לבניית כיתות ניתנו לכל אחת מהרשויות הבדו</w:t>
      </w:r>
      <w:r>
        <w:rPr>
          <w:rFonts w:hint="cs"/>
          <w:rtl/>
        </w:rPr>
        <w:t>א</w:t>
      </w:r>
      <w:r>
        <w:rPr>
          <w:rtl/>
        </w:rPr>
        <w:t xml:space="preserve">יות </w:t>
      </w:r>
      <w:r>
        <w:rPr>
          <w:rFonts w:hint="cs"/>
          <w:rtl/>
        </w:rPr>
        <w:t>בכל אחת מהשנים 2000-2004?</w:t>
      </w:r>
    </w:p>
    <w:p w14:paraId="268CAA8C" w14:textId="77777777" w:rsidR="00000000" w:rsidRDefault="000C6BB5">
      <w:pPr>
        <w:pStyle w:val="a0"/>
        <w:ind w:firstLine="720"/>
        <w:rPr>
          <w:rFonts w:hint="cs"/>
          <w:rtl/>
        </w:rPr>
      </w:pPr>
    </w:p>
    <w:p w14:paraId="7D7780D1" w14:textId="77777777" w:rsidR="00000000" w:rsidRDefault="000C6BB5">
      <w:pPr>
        <w:pStyle w:val="a0"/>
        <w:ind w:firstLine="720"/>
        <w:rPr>
          <w:rFonts w:hint="cs"/>
          <w:rtl/>
        </w:rPr>
      </w:pPr>
    </w:p>
    <w:p w14:paraId="6C95C876" w14:textId="77777777" w:rsidR="00000000" w:rsidRDefault="000C6BB5">
      <w:pPr>
        <w:pStyle w:val="a0"/>
        <w:ind w:firstLine="0"/>
        <w:rPr>
          <w:bCs/>
          <w:u w:val="single"/>
        </w:rPr>
      </w:pPr>
      <w:bookmarkStart w:id="555" w:name="CQ29236FI0029236T02_08_2004_22_59_46"/>
      <w:bookmarkStart w:id="556" w:name="ESQ29236"/>
      <w:bookmarkEnd w:id="555"/>
      <w:bookmarkEnd w:id="556"/>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w:t>
      </w:r>
      <w:r>
        <w:rPr>
          <w:bCs/>
          <w:u w:val="single"/>
          <w:rtl/>
        </w:rPr>
        <w:t>נוך, התרבות והספורט</w:t>
      </w:r>
    </w:p>
    <w:p w14:paraId="49383E7E" w14:textId="77777777" w:rsidR="00000000" w:rsidRDefault="000C6BB5">
      <w:pPr>
        <w:pStyle w:val="a0"/>
        <w:ind w:firstLine="720"/>
      </w:pPr>
      <w:r>
        <w:rPr>
          <w:rtl/>
        </w:rPr>
        <w:t>ביום כ"ה בתמוז התשס"ד (14 ביולי 2004):</w:t>
      </w:r>
    </w:p>
    <w:p w14:paraId="0DC249B5" w14:textId="77777777" w:rsidR="00000000" w:rsidRDefault="000C6BB5">
      <w:pPr>
        <w:pStyle w:val="a0"/>
        <w:rPr>
          <w:rFonts w:hint="cs"/>
          <w:rtl/>
        </w:rPr>
      </w:pPr>
    </w:p>
    <w:p w14:paraId="719267BD" w14:textId="77777777" w:rsidR="00000000" w:rsidRDefault="000C6BB5">
      <w:pPr>
        <w:pStyle w:val="a0"/>
        <w:ind w:firstLine="720"/>
      </w:pPr>
      <w:r>
        <w:rPr>
          <w:rtl/>
        </w:rPr>
        <w:t>ברשויות הבדו</w:t>
      </w:r>
      <w:r>
        <w:rPr>
          <w:rFonts w:hint="cs"/>
          <w:rtl/>
        </w:rPr>
        <w:t>א</w:t>
      </w:r>
      <w:r>
        <w:rPr>
          <w:rtl/>
        </w:rPr>
        <w:t xml:space="preserve">יות בנגב </w:t>
      </w:r>
      <w:r>
        <w:rPr>
          <w:rFonts w:hint="cs"/>
          <w:rtl/>
        </w:rPr>
        <w:t>יש</w:t>
      </w:r>
      <w:r>
        <w:rPr>
          <w:rtl/>
        </w:rPr>
        <w:t xml:space="preserve"> מחסור בכיתות לימוד קבועות במסגרות החינוך היסודי והעל</w:t>
      </w:r>
      <w:r>
        <w:rPr>
          <w:rFonts w:hint="cs"/>
          <w:rtl/>
        </w:rPr>
        <w:t>-</w:t>
      </w:r>
      <w:r>
        <w:rPr>
          <w:rtl/>
        </w:rPr>
        <w:t>יסודי, ועל כן הוקצו להן מבנים ארעיים.</w:t>
      </w:r>
    </w:p>
    <w:p w14:paraId="18A2A656" w14:textId="77777777" w:rsidR="00000000" w:rsidRDefault="000C6BB5">
      <w:pPr>
        <w:pStyle w:val="a0"/>
        <w:ind w:firstLine="720"/>
      </w:pPr>
    </w:p>
    <w:p w14:paraId="32D401A4" w14:textId="77777777" w:rsidR="00000000" w:rsidRDefault="000C6BB5">
      <w:pPr>
        <w:pStyle w:val="a0"/>
        <w:ind w:firstLine="720"/>
      </w:pPr>
      <w:r>
        <w:rPr>
          <w:rFonts w:hint="cs"/>
          <w:rtl/>
        </w:rPr>
        <w:t>רצוני לשאול</w:t>
      </w:r>
      <w:r>
        <w:rPr>
          <w:rtl/>
        </w:rPr>
        <w:t>:</w:t>
      </w:r>
    </w:p>
    <w:p w14:paraId="0A4FC699" w14:textId="77777777" w:rsidR="00000000" w:rsidRDefault="000C6BB5">
      <w:pPr>
        <w:pStyle w:val="a0"/>
        <w:ind w:firstLine="720"/>
      </w:pPr>
    </w:p>
    <w:p w14:paraId="3182A324" w14:textId="77777777" w:rsidR="00000000" w:rsidRDefault="000C6BB5">
      <w:pPr>
        <w:pStyle w:val="a0"/>
        <w:ind w:firstLine="720"/>
        <w:rPr>
          <w:rtl/>
        </w:rPr>
      </w:pPr>
      <w:r>
        <w:rPr>
          <w:rFonts w:hint="cs"/>
          <w:rtl/>
        </w:rPr>
        <w:t xml:space="preserve">1. </w:t>
      </w:r>
      <w:r>
        <w:rPr>
          <w:rtl/>
        </w:rPr>
        <w:t xml:space="preserve">האם קיימת מדיניות ממשלתית </w:t>
      </w:r>
      <w:r>
        <w:rPr>
          <w:rFonts w:hint="cs"/>
          <w:rtl/>
        </w:rPr>
        <w:t>ש</w:t>
      </w:r>
      <w:r>
        <w:rPr>
          <w:rtl/>
        </w:rPr>
        <w:t>לפיה מוקצים מבני כיתות זמניים?</w:t>
      </w:r>
    </w:p>
    <w:p w14:paraId="7BB96175" w14:textId="77777777" w:rsidR="00000000" w:rsidRDefault="000C6BB5">
      <w:pPr>
        <w:pStyle w:val="a0"/>
        <w:ind w:firstLine="720"/>
        <w:rPr>
          <w:rtl/>
        </w:rPr>
      </w:pPr>
    </w:p>
    <w:p w14:paraId="11DCCD5A" w14:textId="77777777" w:rsidR="00000000" w:rsidRDefault="000C6BB5">
      <w:pPr>
        <w:pStyle w:val="a0"/>
        <w:ind w:firstLine="720"/>
        <w:rPr>
          <w:rtl/>
        </w:rPr>
      </w:pPr>
      <w:r>
        <w:rPr>
          <w:rFonts w:hint="cs"/>
          <w:rtl/>
        </w:rPr>
        <w:t xml:space="preserve">2. </w:t>
      </w:r>
      <w:r>
        <w:rPr>
          <w:rtl/>
        </w:rPr>
        <w:t>מדוע מוקצים מבנים אלו ליישובים הבדו</w:t>
      </w:r>
      <w:r>
        <w:rPr>
          <w:rFonts w:hint="cs"/>
          <w:rtl/>
        </w:rPr>
        <w:t>אי</w:t>
      </w:r>
      <w:r>
        <w:rPr>
          <w:rtl/>
        </w:rPr>
        <w:t>ים שרמת ההישגים הלימודיים בהם נמוכה?</w:t>
      </w:r>
    </w:p>
    <w:p w14:paraId="5EBEB54F" w14:textId="77777777" w:rsidR="00000000" w:rsidRDefault="000C6BB5">
      <w:pPr>
        <w:pStyle w:val="a0"/>
        <w:ind w:firstLine="720"/>
        <w:rPr>
          <w:rtl/>
        </w:rPr>
      </w:pPr>
    </w:p>
    <w:p w14:paraId="553E79B4" w14:textId="77777777" w:rsidR="00000000" w:rsidRDefault="000C6BB5">
      <w:pPr>
        <w:pStyle w:val="a0"/>
        <w:ind w:firstLine="720"/>
        <w:rPr>
          <w:rtl/>
        </w:rPr>
      </w:pPr>
      <w:r>
        <w:rPr>
          <w:rFonts w:hint="cs"/>
          <w:rtl/>
        </w:rPr>
        <w:t xml:space="preserve">3. </w:t>
      </w:r>
      <w:r>
        <w:rPr>
          <w:rtl/>
        </w:rPr>
        <w:t>מ</w:t>
      </w:r>
      <w:r>
        <w:rPr>
          <w:rFonts w:hint="cs"/>
          <w:rtl/>
        </w:rPr>
        <w:t>ד</w:t>
      </w:r>
      <w:r>
        <w:rPr>
          <w:rtl/>
        </w:rPr>
        <w:t>וע לא ניתנת העדפה לבניית מוסדות קבע ביישובים אלו?</w:t>
      </w:r>
    </w:p>
    <w:p w14:paraId="58CFDEB5" w14:textId="77777777" w:rsidR="00000000" w:rsidRDefault="000C6BB5">
      <w:pPr>
        <w:pStyle w:val="a0"/>
        <w:ind w:firstLine="720"/>
        <w:rPr>
          <w:rFonts w:hint="cs"/>
          <w:rtl/>
        </w:rPr>
      </w:pPr>
    </w:p>
    <w:p w14:paraId="399FAA4F" w14:textId="77777777" w:rsidR="00000000" w:rsidRDefault="000C6BB5">
      <w:pPr>
        <w:pStyle w:val="a0"/>
        <w:rPr>
          <w:rtl/>
        </w:rPr>
      </w:pPr>
      <w:bookmarkStart w:id="557" w:name="CQ29239FI0029239T02_08_2004_22_59_50"/>
      <w:bookmarkEnd w:id="557"/>
    </w:p>
    <w:p w14:paraId="3D556966" w14:textId="77777777" w:rsidR="00000000" w:rsidRDefault="000C6BB5">
      <w:pPr>
        <w:pStyle w:val="a0"/>
        <w:ind w:firstLine="0"/>
        <w:rPr>
          <w:bCs/>
          <w:u w:val="single"/>
        </w:rPr>
      </w:pPr>
      <w:bookmarkStart w:id="558" w:name="ESQ29239"/>
      <w:bookmarkEnd w:id="558"/>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0B93996" w14:textId="77777777" w:rsidR="00000000" w:rsidRDefault="000C6BB5">
      <w:pPr>
        <w:pStyle w:val="a0"/>
        <w:ind w:firstLine="720"/>
      </w:pPr>
      <w:r>
        <w:rPr>
          <w:rtl/>
        </w:rPr>
        <w:t>ביום כ"ה בתמוז התשס"ד (14 ביולי 2004):</w:t>
      </w:r>
    </w:p>
    <w:p w14:paraId="2CE2E691" w14:textId="77777777" w:rsidR="00000000" w:rsidRDefault="000C6BB5">
      <w:pPr>
        <w:pStyle w:val="a0"/>
        <w:rPr>
          <w:rFonts w:hint="cs"/>
          <w:rtl/>
        </w:rPr>
      </w:pPr>
    </w:p>
    <w:p w14:paraId="17B40F90" w14:textId="77777777" w:rsidR="00000000" w:rsidRDefault="000C6BB5">
      <w:pPr>
        <w:pStyle w:val="a0"/>
        <w:ind w:firstLine="720"/>
      </w:pPr>
      <w:r>
        <w:rPr>
          <w:rtl/>
        </w:rPr>
        <w:t>ברשויות הבדו</w:t>
      </w:r>
      <w:r>
        <w:rPr>
          <w:rFonts w:hint="cs"/>
          <w:rtl/>
        </w:rPr>
        <w:t>א</w:t>
      </w:r>
      <w:r>
        <w:rPr>
          <w:rtl/>
        </w:rPr>
        <w:t>יות בנגב קיים מח</w:t>
      </w:r>
      <w:r>
        <w:rPr>
          <w:rtl/>
        </w:rPr>
        <w:t>סור חמור בכיתות לימוד קבועות.</w:t>
      </w:r>
    </w:p>
    <w:p w14:paraId="71C5B457" w14:textId="77777777" w:rsidR="00000000" w:rsidRDefault="000C6BB5">
      <w:pPr>
        <w:pStyle w:val="a0"/>
        <w:ind w:firstLine="720"/>
      </w:pPr>
    </w:p>
    <w:p w14:paraId="48A4742D" w14:textId="77777777" w:rsidR="00000000" w:rsidRDefault="000C6BB5">
      <w:pPr>
        <w:pStyle w:val="a0"/>
        <w:ind w:firstLine="720"/>
      </w:pPr>
      <w:r>
        <w:rPr>
          <w:rFonts w:hint="cs"/>
          <w:rtl/>
        </w:rPr>
        <w:t>רצוני לשאול</w:t>
      </w:r>
      <w:r>
        <w:rPr>
          <w:rtl/>
        </w:rPr>
        <w:t>:</w:t>
      </w:r>
    </w:p>
    <w:p w14:paraId="6809C4E0" w14:textId="77777777" w:rsidR="00000000" w:rsidRDefault="000C6BB5">
      <w:pPr>
        <w:pStyle w:val="a0"/>
        <w:ind w:firstLine="720"/>
      </w:pPr>
    </w:p>
    <w:p w14:paraId="59D2C01B" w14:textId="77777777" w:rsidR="00000000" w:rsidRDefault="000C6BB5">
      <w:pPr>
        <w:pStyle w:val="a0"/>
        <w:ind w:firstLine="720"/>
        <w:rPr>
          <w:rtl/>
        </w:rPr>
      </w:pPr>
      <w:r>
        <w:rPr>
          <w:rFonts w:hint="cs"/>
          <w:rtl/>
        </w:rPr>
        <w:t xml:space="preserve">1. </w:t>
      </w:r>
      <w:r>
        <w:rPr>
          <w:rtl/>
        </w:rPr>
        <w:t>כמה כיתות מצויות כעת בבנייה?</w:t>
      </w:r>
    </w:p>
    <w:p w14:paraId="0520B9E2" w14:textId="77777777" w:rsidR="00000000" w:rsidRDefault="000C6BB5">
      <w:pPr>
        <w:pStyle w:val="a0"/>
        <w:ind w:firstLine="720"/>
        <w:rPr>
          <w:rtl/>
        </w:rPr>
      </w:pPr>
    </w:p>
    <w:p w14:paraId="5387C00F" w14:textId="77777777" w:rsidR="00000000" w:rsidRDefault="000C6BB5">
      <w:pPr>
        <w:pStyle w:val="a0"/>
        <w:ind w:firstLine="720"/>
        <w:rPr>
          <w:rtl/>
        </w:rPr>
      </w:pPr>
      <w:r>
        <w:rPr>
          <w:rFonts w:hint="cs"/>
          <w:rtl/>
        </w:rPr>
        <w:t xml:space="preserve">2. </w:t>
      </w:r>
      <w:r>
        <w:rPr>
          <w:rtl/>
        </w:rPr>
        <w:t xml:space="preserve">מה </w:t>
      </w:r>
      <w:r>
        <w:rPr>
          <w:rFonts w:hint="cs"/>
          <w:rtl/>
        </w:rPr>
        <w:t xml:space="preserve">היא </w:t>
      </w:r>
      <w:r>
        <w:rPr>
          <w:rtl/>
        </w:rPr>
        <w:t>התפלגות הכיתות המצויות בבנייה לפי יישוב?</w:t>
      </w:r>
    </w:p>
    <w:p w14:paraId="19DFD8B1" w14:textId="77777777" w:rsidR="00000000" w:rsidRDefault="000C6BB5">
      <w:pPr>
        <w:pStyle w:val="a0"/>
        <w:ind w:firstLine="720"/>
        <w:rPr>
          <w:rtl/>
        </w:rPr>
      </w:pPr>
    </w:p>
    <w:p w14:paraId="3B88BE97" w14:textId="77777777" w:rsidR="00000000" w:rsidRDefault="000C6BB5">
      <w:pPr>
        <w:pStyle w:val="a0"/>
        <w:ind w:firstLine="720"/>
        <w:rPr>
          <w:rtl/>
        </w:rPr>
      </w:pPr>
      <w:r>
        <w:rPr>
          <w:rFonts w:hint="cs"/>
          <w:rtl/>
        </w:rPr>
        <w:t xml:space="preserve">3. </w:t>
      </w:r>
      <w:r>
        <w:rPr>
          <w:rtl/>
        </w:rPr>
        <w:t>בנייתן של כמה כיתות תסתיים השנה?</w:t>
      </w:r>
    </w:p>
    <w:p w14:paraId="08047ADB" w14:textId="77777777" w:rsidR="00000000" w:rsidRDefault="000C6BB5">
      <w:pPr>
        <w:pStyle w:val="a0"/>
        <w:ind w:firstLine="720"/>
        <w:rPr>
          <w:rtl/>
        </w:rPr>
      </w:pPr>
    </w:p>
    <w:p w14:paraId="2EE9C86D" w14:textId="77777777" w:rsidR="00000000" w:rsidRDefault="000C6BB5">
      <w:pPr>
        <w:pStyle w:val="a0"/>
        <w:ind w:firstLine="720"/>
        <w:rPr>
          <w:rtl/>
        </w:rPr>
      </w:pPr>
      <w:r>
        <w:rPr>
          <w:rFonts w:hint="cs"/>
          <w:rtl/>
        </w:rPr>
        <w:t xml:space="preserve">4. </w:t>
      </w:r>
      <w:r>
        <w:rPr>
          <w:rtl/>
        </w:rPr>
        <w:t>כמה הרשאות לבניית כיתות ניתנו השנה וכמה י</w:t>
      </w:r>
      <w:r>
        <w:rPr>
          <w:rFonts w:hint="cs"/>
          <w:rtl/>
        </w:rPr>
        <w:t>י</w:t>
      </w:r>
      <w:r>
        <w:rPr>
          <w:rtl/>
        </w:rPr>
        <w:t>נתנו עד סוף 2004?</w:t>
      </w:r>
    </w:p>
    <w:p w14:paraId="59BABF29" w14:textId="77777777" w:rsidR="00000000" w:rsidRDefault="000C6BB5">
      <w:pPr>
        <w:pStyle w:val="a0"/>
        <w:ind w:firstLine="720"/>
        <w:rPr>
          <w:rtl/>
        </w:rPr>
      </w:pPr>
    </w:p>
    <w:p w14:paraId="6C445F42" w14:textId="77777777" w:rsidR="00000000" w:rsidRDefault="000C6BB5">
      <w:pPr>
        <w:pStyle w:val="a0"/>
        <w:ind w:firstLine="720"/>
        <w:rPr>
          <w:rtl/>
        </w:rPr>
      </w:pPr>
      <w:r>
        <w:rPr>
          <w:rFonts w:hint="cs"/>
          <w:rtl/>
        </w:rPr>
        <w:t xml:space="preserve">5. </w:t>
      </w:r>
      <w:r>
        <w:rPr>
          <w:rtl/>
        </w:rPr>
        <w:t>אילו צעדים נוספים ננקט</w:t>
      </w:r>
      <w:r>
        <w:rPr>
          <w:rtl/>
        </w:rPr>
        <w:t>ו השנה על מנת להתמודד עם המחסור?</w:t>
      </w:r>
    </w:p>
    <w:p w14:paraId="16075F3D" w14:textId="77777777" w:rsidR="00000000" w:rsidRDefault="000C6BB5">
      <w:pPr>
        <w:pStyle w:val="a0"/>
        <w:ind w:firstLine="720"/>
        <w:rPr>
          <w:rFonts w:hint="cs"/>
          <w:rtl/>
        </w:rPr>
      </w:pPr>
    </w:p>
    <w:p w14:paraId="33DD6F2B" w14:textId="77777777" w:rsidR="00000000" w:rsidRDefault="000C6BB5">
      <w:pPr>
        <w:pStyle w:val="a0"/>
        <w:rPr>
          <w:rtl/>
        </w:rPr>
      </w:pPr>
      <w:bookmarkStart w:id="559" w:name="CQ29328FI0029328T02_08_2004_22_59_55"/>
      <w:bookmarkEnd w:id="559"/>
    </w:p>
    <w:p w14:paraId="50FE8D73" w14:textId="77777777" w:rsidR="00000000" w:rsidRDefault="000C6BB5">
      <w:pPr>
        <w:pStyle w:val="a0"/>
        <w:ind w:firstLine="0"/>
        <w:rPr>
          <w:bCs/>
          <w:u w:val="single"/>
        </w:rPr>
      </w:pPr>
      <w:bookmarkStart w:id="560" w:name="ESQ29328"/>
      <w:bookmarkEnd w:id="560"/>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08563E5" w14:textId="77777777" w:rsidR="00000000" w:rsidRDefault="000C6BB5">
      <w:pPr>
        <w:pStyle w:val="a0"/>
        <w:ind w:firstLine="720"/>
      </w:pPr>
      <w:r>
        <w:rPr>
          <w:rtl/>
        </w:rPr>
        <w:t>ביום כ"ה בתמוז התשס"ד (14 ביולי 2004):</w:t>
      </w:r>
    </w:p>
    <w:p w14:paraId="28563058" w14:textId="77777777" w:rsidR="00000000" w:rsidRDefault="000C6BB5">
      <w:pPr>
        <w:pStyle w:val="a0"/>
        <w:rPr>
          <w:rFonts w:hint="cs"/>
          <w:rtl/>
        </w:rPr>
      </w:pPr>
    </w:p>
    <w:p w14:paraId="0D8965E1" w14:textId="77777777" w:rsidR="00000000" w:rsidRDefault="000C6BB5">
      <w:pPr>
        <w:pStyle w:val="a0"/>
        <w:ind w:firstLine="720"/>
      </w:pPr>
      <w:r>
        <w:rPr>
          <w:rtl/>
        </w:rPr>
        <w:t>ברשויות הבדו</w:t>
      </w:r>
      <w:r>
        <w:rPr>
          <w:rFonts w:hint="cs"/>
          <w:rtl/>
        </w:rPr>
        <w:t>א</w:t>
      </w:r>
      <w:r>
        <w:rPr>
          <w:rtl/>
        </w:rPr>
        <w:t xml:space="preserve">יות בנגב קיים מחסור בכיתות לימוד קבועות. </w:t>
      </w:r>
    </w:p>
    <w:p w14:paraId="6B162E45" w14:textId="77777777" w:rsidR="00000000" w:rsidRDefault="000C6BB5">
      <w:pPr>
        <w:pStyle w:val="a0"/>
        <w:ind w:firstLine="720"/>
      </w:pPr>
    </w:p>
    <w:p w14:paraId="4CF9FC7C" w14:textId="77777777" w:rsidR="00000000" w:rsidRDefault="000C6BB5">
      <w:pPr>
        <w:pStyle w:val="a0"/>
        <w:ind w:firstLine="720"/>
      </w:pPr>
      <w:r>
        <w:rPr>
          <w:rFonts w:hint="cs"/>
          <w:rtl/>
        </w:rPr>
        <w:t>רצוני לשאול</w:t>
      </w:r>
      <w:r>
        <w:rPr>
          <w:rtl/>
        </w:rPr>
        <w:t>:</w:t>
      </w:r>
    </w:p>
    <w:p w14:paraId="2D57FEC9" w14:textId="77777777" w:rsidR="00000000" w:rsidRDefault="000C6BB5">
      <w:pPr>
        <w:pStyle w:val="a0"/>
        <w:ind w:firstLine="720"/>
      </w:pPr>
    </w:p>
    <w:p w14:paraId="23D6216A" w14:textId="77777777" w:rsidR="00000000" w:rsidRDefault="000C6BB5">
      <w:pPr>
        <w:pStyle w:val="a0"/>
        <w:ind w:firstLine="720"/>
        <w:rPr>
          <w:rtl/>
        </w:rPr>
      </w:pPr>
      <w:r>
        <w:rPr>
          <w:rFonts w:hint="cs"/>
          <w:rtl/>
        </w:rPr>
        <w:t xml:space="preserve">1. </w:t>
      </w:r>
      <w:r>
        <w:rPr>
          <w:rtl/>
        </w:rPr>
        <w:t>כמה כיתות ארעיות וקבועות מצויות כיום בשימוש ברשויות</w:t>
      </w:r>
      <w:r>
        <w:rPr>
          <w:rtl/>
        </w:rPr>
        <w:t xml:space="preserve"> אלו? </w:t>
      </w:r>
    </w:p>
    <w:p w14:paraId="68CCA26B" w14:textId="77777777" w:rsidR="00000000" w:rsidRDefault="000C6BB5">
      <w:pPr>
        <w:pStyle w:val="a0"/>
        <w:ind w:firstLine="720"/>
        <w:rPr>
          <w:rtl/>
        </w:rPr>
      </w:pPr>
    </w:p>
    <w:p w14:paraId="0D7FC495" w14:textId="77777777" w:rsidR="00000000" w:rsidRDefault="000C6BB5">
      <w:pPr>
        <w:pStyle w:val="a0"/>
        <w:ind w:firstLine="720"/>
        <w:rPr>
          <w:rtl/>
        </w:rPr>
      </w:pPr>
      <w:r>
        <w:rPr>
          <w:rFonts w:hint="cs"/>
          <w:rtl/>
        </w:rPr>
        <w:t xml:space="preserve">2. </w:t>
      </w:r>
      <w:r>
        <w:rPr>
          <w:rtl/>
        </w:rPr>
        <w:t>כמה כיתות נוספות דרושות וכמה י</w:t>
      </w:r>
      <w:r>
        <w:rPr>
          <w:rFonts w:hint="cs"/>
          <w:rtl/>
        </w:rPr>
        <w:t>י</w:t>
      </w:r>
      <w:r>
        <w:rPr>
          <w:rtl/>
        </w:rPr>
        <w:t>בנו בפועל?</w:t>
      </w:r>
    </w:p>
    <w:p w14:paraId="79A53635" w14:textId="77777777" w:rsidR="00000000" w:rsidRDefault="000C6BB5">
      <w:pPr>
        <w:pStyle w:val="a0"/>
        <w:ind w:firstLine="720"/>
        <w:rPr>
          <w:rtl/>
        </w:rPr>
      </w:pPr>
    </w:p>
    <w:p w14:paraId="521D844B" w14:textId="77777777" w:rsidR="00000000" w:rsidRDefault="000C6BB5">
      <w:pPr>
        <w:pStyle w:val="a0"/>
        <w:ind w:firstLine="720"/>
        <w:rPr>
          <w:rtl/>
        </w:rPr>
      </w:pPr>
      <w:r>
        <w:rPr>
          <w:rFonts w:hint="cs"/>
          <w:rtl/>
        </w:rPr>
        <w:t xml:space="preserve">3. </w:t>
      </w:r>
      <w:r>
        <w:rPr>
          <w:rtl/>
        </w:rPr>
        <w:t xml:space="preserve">מתי </w:t>
      </w:r>
      <w:r>
        <w:rPr>
          <w:rFonts w:hint="cs"/>
          <w:rtl/>
        </w:rPr>
        <w:t>יוחלפו</w:t>
      </w:r>
      <w:r>
        <w:rPr>
          <w:rtl/>
        </w:rPr>
        <w:t xml:space="preserve"> כל הכיתות הארעיות בקבועות? </w:t>
      </w:r>
    </w:p>
    <w:p w14:paraId="51690098" w14:textId="77777777" w:rsidR="00000000" w:rsidRDefault="000C6BB5">
      <w:pPr>
        <w:pStyle w:val="a0"/>
        <w:ind w:firstLine="720"/>
        <w:rPr>
          <w:rtl/>
        </w:rPr>
      </w:pPr>
    </w:p>
    <w:p w14:paraId="4448AEC5" w14:textId="77777777" w:rsidR="00000000" w:rsidRDefault="000C6BB5">
      <w:pPr>
        <w:pStyle w:val="a0"/>
        <w:rPr>
          <w:rtl/>
        </w:rPr>
      </w:pPr>
      <w:bookmarkStart w:id="561" w:name="CQ29333FI0029333T02_08_2004_23_00_03"/>
      <w:bookmarkEnd w:id="561"/>
    </w:p>
    <w:p w14:paraId="33659675" w14:textId="77777777" w:rsidR="00000000" w:rsidRDefault="000C6BB5">
      <w:pPr>
        <w:pStyle w:val="a0"/>
        <w:ind w:firstLine="0"/>
        <w:rPr>
          <w:bCs/>
          <w:u w:val="single"/>
        </w:rPr>
      </w:pPr>
      <w:bookmarkStart w:id="562" w:name="ESQ29333"/>
      <w:bookmarkEnd w:id="562"/>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B49C6A4" w14:textId="77777777" w:rsidR="00000000" w:rsidRDefault="000C6BB5">
      <w:pPr>
        <w:pStyle w:val="a0"/>
        <w:ind w:firstLine="720"/>
      </w:pPr>
      <w:r>
        <w:rPr>
          <w:rtl/>
        </w:rPr>
        <w:t>ביום כ"ה בתמוז התשס"ד (14 ביולי 2004):</w:t>
      </w:r>
    </w:p>
    <w:p w14:paraId="38566E00" w14:textId="77777777" w:rsidR="00000000" w:rsidRDefault="000C6BB5">
      <w:pPr>
        <w:pStyle w:val="a0"/>
        <w:rPr>
          <w:rFonts w:hint="cs"/>
          <w:rtl/>
        </w:rPr>
      </w:pPr>
    </w:p>
    <w:p w14:paraId="66C6C978" w14:textId="77777777" w:rsidR="00000000" w:rsidRDefault="000C6BB5">
      <w:pPr>
        <w:pStyle w:val="a0"/>
        <w:ind w:firstLine="720"/>
      </w:pPr>
      <w:r>
        <w:rPr>
          <w:rtl/>
        </w:rPr>
        <w:t>במועצה האזורית החדשה אבו-בסמה חמישה י</w:t>
      </w:r>
      <w:r>
        <w:rPr>
          <w:rFonts w:hint="cs"/>
          <w:rtl/>
        </w:rPr>
        <w:t>י</w:t>
      </w:r>
      <w:r>
        <w:rPr>
          <w:rtl/>
        </w:rPr>
        <w:t>שובים המצויים בתהליך הכ</w:t>
      </w:r>
      <w:r>
        <w:rPr>
          <w:rtl/>
        </w:rPr>
        <w:t xml:space="preserve">רה. </w:t>
      </w:r>
    </w:p>
    <w:p w14:paraId="732BE7C4" w14:textId="77777777" w:rsidR="00000000" w:rsidRDefault="000C6BB5">
      <w:pPr>
        <w:pStyle w:val="a0"/>
        <w:ind w:firstLine="720"/>
      </w:pPr>
    </w:p>
    <w:p w14:paraId="76674EF9" w14:textId="77777777" w:rsidR="00000000" w:rsidRDefault="000C6BB5">
      <w:pPr>
        <w:pStyle w:val="a0"/>
        <w:ind w:firstLine="720"/>
      </w:pPr>
      <w:r>
        <w:rPr>
          <w:rFonts w:hint="cs"/>
          <w:rtl/>
        </w:rPr>
        <w:t>רצוני לשאול</w:t>
      </w:r>
      <w:r>
        <w:rPr>
          <w:rtl/>
        </w:rPr>
        <w:t>:</w:t>
      </w:r>
    </w:p>
    <w:p w14:paraId="744DA190" w14:textId="77777777" w:rsidR="00000000" w:rsidRDefault="000C6BB5">
      <w:pPr>
        <w:pStyle w:val="a0"/>
        <w:ind w:firstLine="720"/>
      </w:pPr>
    </w:p>
    <w:p w14:paraId="613BFBEF" w14:textId="77777777" w:rsidR="00000000" w:rsidRDefault="000C6BB5">
      <w:pPr>
        <w:pStyle w:val="a0"/>
        <w:ind w:firstLine="720"/>
        <w:rPr>
          <w:rtl/>
        </w:rPr>
      </w:pPr>
      <w:r>
        <w:rPr>
          <w:rFonts w:hint="cs"/>
          <w:rtl/>
        </w:rPr>
        <w:t xml:space="preserve">1. </w:t>
      </w:r>
      <w:r>
        <w:rPr>
          <w:rtl/>
        </w:rPr>
        <w:t>מה</w:t>
      </w:r>
      <w:r>
        <w:rPr>
          <w:rFonts w:hint="cs"/>
          <w:rtl/>
        </w:rPr>
        <w:t xml:space="preserve"> היא</w:t>
      </w:r>
      <w:r>
        <w:rPr>
          <w:rtl/>
        </w:rPr>
        <w:t xml:space="preserve"> תוכנית משרד החינוך באשר לבניית בתי</w:t>
      </w:r>
      <w:r>
        <w:rPr>
          <w:rFonts w:hint="cs"/>
          <w:rtl/>
        </w:rPr>
        <w:t>-</w:t>
      </w:r>
      <w:r>
        <w:rPr>
          <w:rtl/>
        </w:rPr>
        <w:t>ספר בכל אחד מהי</w:t>
      </w:r>
      <w:r>
        <w:rPr>
          <w:rFonts w:hint="cs"/>
          <w:rtl/>
        </w:rPr>
        <w:t>יש</w:t>
      </w:r>
      <w:r>
        <w:rPr>
          <w:rtl/>
        </w:rPr>
        <w:t>ובים?</w:t>
      </w:r>
    </w:p>
    <w:p w14:paraId="553CEBF2" w14:textId="77777777" w:rsidR="00000000" w:rsidRDefault="000C6BB5">
      <w:pPr>
        <w:pStyle w:val="a0"/>
        <w:ind w:firstLine="720"/>
        <w:rPr>
          <w:rtl/>
        </w:rPr>
      </w:pPr>
    </w:p>
    <w:p w14:paraId="1D3480E0" w14:textId="77777777" w:rsidR="00000000" w:rsidRDefault="000C6BB5">
      <w:pPr>
        <w:pStyle w:val="a0"/>
        <w:ind w:firstLine="720"/>
        <w:rPr>
          <w:rtl/>
        </w:rPr>
      </w:pPr>
      <w:r>
        <w:rPr>
          <w:rFonts w:hint="cs"/>
          <w:rtl/>
        </w:rPr>
        <w:t xml:space="preserve">2. </w:t>
      </w:r>
      <w:r>
        <w:rPr>
          <w:rtl/>
        </w:rPr>
        <w:t>כמה כיתות י</w:t>
      </w:r>
      <w:r>
        <w:rPr>
          <w:rFonts w:hint="cs"/>
          <w:rtl/>
        </w:rPr>
        <w:t>י</w:t>
      </w:r>
      <w:r>
        <w:rPr>
          <w:rtl/>
        </w:rPr>
        <w:t>בנו בחמש השנים הבאות בי</w:t>
      </w:r>
      <w:r>
        <w:rPr>
          <w:rFonts w:hint="cs"/>
          <w:rtl/>
        </w:rPr>
        <w:t>י</w:t>
      </w:r>
      <w:r>
        <w:rPr>
          <w:rtl/>
        </w:rPr>
        <w:t>שובים אלו?</w:t>
      </w:r>
    </w:p>
    <w:p w14:paraId="0240E2AD" w14:textId="77777777" w:rsidR="00000000" w:rsidRDefault="000C6BB5">
      <w:pPr>
        <w:pStyle w:val="a0"/>
        <w:ind w:firstLine="720"/>
        <w:rPr>
          <w:rtl/>
        </w:rPr>
      </w:pPr>
    </w:p>
    <w:p w14:paraId="0E44BD66" w14:textId="77777777" w:rsidR="00000000" w:rsidRDefault="000C6BB5">
      <w:pPr>
        <w:pStyle w:val="a0"/>
        <w:ind w:firstLine="720"/>
        <w:rPr>
          <w:rtl/>
        </w:rPr>
      </w:pPr>
      <w:r>
        <w:rPr>
          <w:rFonts w:hint="cs"/>
          <w:rtl/>
        </w:rPr>
        <w:t xml:space="preserve">3. </w:t>
      </w:r>
      <w:r>
        <w:rPr>
          <w:rtl/>
        </w:rPr>
        <w:t>מה</w:t>
      </w:r>
      <w:r>
        <w:rPr>
          <w:rFonts w:hint="cs"/>
          <w:rtl/>
        </w:rPr>
        <w:t xml:space="preserve"> היא</w:t>
      </w:r>
      <w:r>
        <w:rPr>
          <w:rtl/>
        </w:rPr>
        <w:t xml:space="preserve"> התפלגות הכיתות </w:t>
      </w:r>
      <w:r>
        <w:rPr>
          <w:rFonts w:hint="cs"/>
          <w:rtl/>
        </w:rPr>
        <w:t>ה</w:t>
      </w:r>
      <w:r>
        <w:rPr>
          <w:rtl/>
        </w:rPr>
        <w:t xml:space="preserve">נ"ל לפי שנת הבנייה המתוכננת? </w:t>
      </w:r>
    </w:p>
    <w:p w14:paraId="7E22AE85" w14:textId="77777777" w:rsidR="00000000" w:rsidRDefault="000C6BB5">
      <w:pPr>
        <w:pStyle w:val="a0"/>
        <w:ind w:firstLine="720"/>
        <w:rPr>
          <w:rtl/>
        </w:rPr>
      </w:pPr>
    </w:p>
    <w:p w14:paraId="138E2B91"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502A07E8" w14:textId="77777777" w:rsidR="00000000" w:rsidRDefault="000C6BB5">
      <w:pPr>
        <w:pStyle w:val="a0"/>
        <w:ind w:firstLine="0"/>
        <w:rPr>
          <w:b/>
          <w:rtl/>
        </w:rPr>
      </w:pPr>
      <w:r>
        <w:rPr>
          <w:b/>
          <w:rtl/>
        </w:rPr>
        <w:t>(לא נקראה, נמס</w:t>
      </w:r>
      <w:r>
        <w:rPr>
          <w:b/>
          <w:rtl/>
        </w:rPr>
        <w:t xml:space="preserve">רה </w:t>
      </w:r>
      <w:r>
        <w:rPr>
          <w:rFonts w:hint="eastAsia"/>
          <w:b/>
          <w:rtl/>
        </w:rPr>
        <w:t>לפרוטוקול</w:t>
      </w:r>
      <w:r>
        <w:rPr>
          <w:b/>
          <w:rtl/>
        </w:rPr>
        <w:t>)</w:t>
      </w:r>
    </w:p>
    <w:p w14:paraId="777E2BE4" w14:textId="77777777" w:rsidR="00000000" w:rsidRDefault="000C6BB5">
      <w:pPr>
        <w:pStyle w:val="a0"/>
        <w:rPr>
          <w:rFonts w:hint="cs"/>
          <w:rtl/>
        </w:rPr>
      </w:pPr>
    </w:p>
    <w:p w14:paraId="3E66B726" w14:textId="77777777" w:rsidR="00000000" w:rsidRDefault="000C6BB5">
      <w:pPr>
        <w:pStyle w:val="a0"/>
        <w:ind w:firstLine="720"/>
        <w:rPr>
          <w:rFonts w:hint="cs"/>
          <w:rtl/>
        </w:rPr>
      </w:pPr>
      <w:r>
        <w:rPr>
          <w:rFonts w:hint="cs"/>
          <w:rtl/>
        </w:rPr>
        <w:t xml:space="preserve">משרד החינוך, התרבות והספורט פועל על-פי מדיניות הממשלה המכוונת לצמצם את המחסור בכיתות לימוד ביישובי הבדואים בדרום. </w:t>
      </w:r>
    </w:p>
    <w:p w14:paraId="058D073F" w14:textId="77777777" w:rsidR="00000000" w:rsidRDefault="000C6BB5">
      <w:pPr>
        <w:pStyle w:val="a0"/>
        <w:ind w:firstLine="720"/>
        <w:rPr>
          <w:rFonts w:hint="cs"/>
          <w:rtl/>
        </w:rPr>
      </w:pPr>
    </w:p>
    <w:p w14:paraId="0E5BB895" w14:textId="77777777" w:rsidR="00000000" w:rsidRDefault="000C6BB5">
      <w:pPr>
        <w:pStyle w:val="a0"/>
        <w:ind w:firstLine="720"/>
        <w:rPr>
          <w:rFonts w:hint="cs"/>
          <w:rtl/>
        </w:rPr>
      </w:pPr>
      <w:r>
        <w:rPr>
          <w:rFonts w:hint="cs"/>
          <w:rtl/>
        </w:rPr>
        <w:t xml:space="preserve">בשנת התקציב 2002 התקבלה החלטה על-ידי הממשלה לקדם בניית כיתות לימוד בשיטת </w:t>
      </w:r>
      <w:r>
        <w:t>PFI</w:t>
      </w:r>
      <w:r>
        <w:rPr>
          <w:rFonts w:hint="cs"/>
          <w:rtl/>
        </w:rPr>
        <w:t>, ומשרד החינוך כלל במסגרת זו בניית 164 כיתות במגז</w:t>
      </w:r>
      <w:r>
        <w:rPr>
          <w:rFonts w:hint="cs"/>
          <w:rtl/>
        </w:rPr>
        <w:t xml:space="preserve">ר הבדואי בדרום, אולם תוכנית זו בוטלה על-ידי הממשלה בשנה החולפת. למרות זאת, משרד החינוך עשה כמיטב יכולתו להדביק את הפער שנוצר כתוצאה מביטול תוכנית </w:t>
      </w:r>
      <w:r>
        <w:t>PFI</w:t>
      </w:r>
      <w:r>
        <w:rPr>
          <w:rFonts w:hint="cs"/>
          <w:rtl/>
        </w:rPr>
        <w:t xml:space="preserve"> ולקדם בניית מוסדות חינוך ביישובי הבדואים בדרום, במסגרת התקציבים הקיימים משנת 2002. </w:t>
      </w:r>
    </w:p>
    <w:p w14:paraId="6FC4E48C" w14:textId="77777777" w:rsidR="00000000" w:rsidRDefault="000C6BB5">
      <w:pPr>
        <w:pStyle w:val="a0"/>
        <w:ind w:firstLine="720"/>
        <w:rPr>
          <w:rFonts w:hint="cs"/>
          <w:rtl/>
        </w:rPr>
      </w:pPr>
    </w:p>
    <w:p w14:paraId="6F80C671" w14:textId="77777777" w:rsidR="00000000" w:rsidRDefault="000C6BB5">
      <w:pPr>
        <w:pStyle w:val="a0"/>
        <w:ind w:firstLine="720"/>
        <w:rPr>
          <w:rFonts w:hint="cs"/>
          <w:rtl/>
        </w:rPr>
      </w:pPr>
      <w:r>
        <w:rPr>
          <w:rFonts w:hint="cs"/>
          <w:rtl/>
        </w:rPr>
        <w:t>סך הכול הוקצה בשנים 2</w:t>
      </w:r>
      <w:r>
        <w:rPr>
          <w:rFonts w:hint="cs"/>
          <w:rtl/>
        </w:rPr>
        <w:t>000-2004 תקציב לבניית 871 כיתות לימוד – 410 כיתות לימוד בבתי-ספר, 47 כיתות גני-ילדים ו-414 כיתות במבנים יבילים, העונים על כל דרישות התקן. התקציב מסתכם ב-246.9 מיליון ש</w:t>
      </w:r>
      <w:r>
        <w:rPr>
          <w:rtl/>
        </w:rPr>
        <w:t>"</w:t>
      </w:r>
      <w:r>
        <w:rPr>
          <w:rFonts w:hint="cs"/>
          <w:rtl/>
        </w:rPr>
        <w:t>ח.</w:t>
      </w:r>
    </w:p>
    <w:p w14:paraId="3A49D95C" w14:textId="77777777" w:rsidR="00000000" w:rsidRDefault="000C6BB5">
      <w:pPr>
        <w:pStyle w:val="a0"/>
        <w:rPr>
          <w:rFonts w:hint="cs"/>
          <w:rtl/>
        </w:rPr>
      </w:pPr>
    </w:p>
    <w:p w14:paraId="3E245F16" w14:textId="77777777" w:rsidR="00000000" w:rsidRDefault="000C6BB5">
      <w:pPr>
        <w:pStyle w:val="a0"/>
        <w:ind w:firstLine="720"/>
        <w:rPr>
          <w:rFonts w:hint="cs"/>
          <w:rtl/>
        </w:rPr>
      </w:pPr>
      <w:r>
        <w:rPr>
          <w:rFonts w:hint="cs"/>
          <w:rtl/>
        </w:rPr>
        <w:t>הכיתות במבנים יבילים הוקצו עד כה ליישובי הפזורה הבדואית בדרום, בהעדר היתרי בנייה, וכ</w:t>
      </w:r>
      <w:r>
        <w:rPr>
          <w:rFonts w:hint="cs"/>
          <w:rtl/>
        </w:rPr>
        <w:t>ן ביישובי הקבע שבהם עיכובים בבנייה הרגילה חייבו העמדת מבנים יבילים לפתיחת שנת הלימודים. מבנים יבילים ביישובי הקבע אינם באים במקום בנייה קונבנציונלית, והם מהווים פתרון זמני בלבד. לאחר שמשרד החינוך מאשר התחייבויות תקציביות לרשויות המקומיות, קצב התקדמות הבניי</w:t>
      </w:r>
      <w:r>
        <w:rPr>
          <w:rFonts w:hint="cs"/>
          <w:rtl/>
        </w:rPr>
        <w:t>ה נתון בלעדית בידי הרשויות המקומיות. התשלומים המועברים על-ידינו נעשים בהתאם לדיווחים ולחשבונות המתקבלים מהרשויות.</w:t>
      </w:r>
    </w:p>
    <w:p w14:paraId="14609F78" w14:textId="77777777" w:rsidR="00000000" w:rsidRDefault="000C6BB5">
      <w:pPr>
        <w:pStyle w:val="a0"/>
        <w:rPr>
          <w:rFonts w:hint="cs"/>
          <w:rtl/>
        </w:rPr>
      </w:pPr>
    </w:p>
    <w:p w14:paraId="59D27537" w14:textId="77777777" w:rsidR="00000000" w:rsidRDefault="000C6BB5">
      <w:pPr>
        <w:pStyle w:val="a0"/>
        <w:rPr>
          <w:rFonts w:hint="cs"/>
          <w:rtl/>
        </w:rPr>
      </w:pPr>
      <w:r>
        <w:rPr>
          <w:rFonts w:hint="cs"/>
          <w:rtl/>
        </w:rPr>
        <w:t xml:space="preserve">המועצה האזורית אבו-בסמה הוקמה בצו שפורסם ברשומות ב-28 בדצמבר 2003. מועצה זו כוללת חמישה יישובים, בהם היישוב תראבין-אלסאנע. עד כה הוצאו היתרי </w:t>
      </w:r>
      <w:r>
        <w:rPr>
          <w:rFonts w:hint="cs"/>
          <w:rtl/>
        </w:rPr>
        <w:t>בנייה רק ליישוב תראבין. משרדנו פעל במלוא המרץ והכין פרוגרמה חינוכית ופיזית לבית-ספר יסודי במקום. תוכנית אדריכלית נבדקה ואושרה על-ידינו, ובשנת 2004 תקצבנו בניית בית-ספר של 12 כיתות לימוד פלוס נספחים, בשטח של 1,530 מ"ר ובתקציב של 5 מיליוני ש</w:t>
      </w:r>
      <w:r>
        <w:rPr>
          <w:rtl/>
        </w:rPr>
        <w:t>"</w:t>
      </w:r>
      <w:r>
        <w:rPr>
          <w:rFonts w:hint="cs"/>
          <w:rtl/>
        </w:rPr>
        <w:t xml:space="preserve">ח. הרשאה לפרסום </w:t>
      </w:r>
      <w:r>
        <w:rPr>
          <w:rFonts w:hint="cs"/>
          <w:rtl/>
        </w:rPr>
        <w:t xml:space="preserve">מכרז נשלחה למועצה האזורית אבו-בסמה ב-3 ביוני 2004. </w:t>
      </w:r>
    </w:p>
    <w:p w14:paraId="79E7A8C7" w14:textId="77777777" w:rsidR="00000000" w:rsidRDefault="000C6BB5">
      <w:pPr>
        <w:pStyle w:val="a0"/>
        <w:rPr>
          <w:rFonts w:hint="cs"/>
          <w:rtl/>
        </w:rPr>
      </w:pPr>
    </w:p>
    <w:p w14:paraId="4742C66A" w14:textId="77777777" w:rsidR="00000000" w:rsidRDefault="000C6BB5">
      <w:pPr>
        <w:pStyle w:val="a0"/>
        <w:rPr>
          <w:rFonts w:hint="cs"/>
          <w:rtl/>
        </w:rPr>
      </w:pPr>
      <w:r>
        <w:rPr>
          <w:rFonts w:hint="cs"/>
          <w:rtl/>
        </w:rPr>
        <w:t xml:space="preserve">לגבי היישובים האחרים במועצה זו – לאחר שיוסדר נושא הקצאת מגרשים והיתרי בנייה, נקדם הכנת פרוגרמות חינוכיות ופיזיות לבתי-ספר ולגני-ילדים, וכתוצאה מכך ייגזרו התקציבים בעתיד. </w:t>
      </w:r>
    </w:p>
    <w:p w14:paraId="67C2AE8A" w14:textId="77777777" w:rsidR="00000000" w:rsidRDefault="000C6BB5">
      <w:pPr>
        <w:pStyle w:val="a0"/>
        <w:rPr>
          <w:rFonts w:hint="cs"/>
          <w:rtl/>
        </w:rPr>
      </w:pPr>
    </w:p>
    <w:p w14:paraId="32AEE2C3" w14:textId="77777777" w:rsidR="00000000" w:rsidRDefault="000C6BB5">
      <w:pPr>
        <w:pStyle w:val="a0"/>
        <w:rPr>
          <w:rFonts w:hint="cs"/>
          <w:rtl/>
        </w:rPr>
      </w:pPr>
      <w:r>
        <w:rPr>
          <w:rFonts w:hint="cs"/>
          <w:rtl/>
        </w:rPr>
        <w:t>לצערנו אנו עדים לכך, שעקב מערכו</w:t>
      </w:r>
      <w:r>
        <w:rPr>
          <w:rFonts w:hint="cs"/>
          <w:rtl/>
        </w:rPr>
        <w:t xml:space="preserve">ת יחסים פנימיות ביישובים, כיתות לימוד שנבנו לאחרונה עומדות ריקות ומבנים חדשים ניזוקים עוד בטרם אוכלסו. </w:t>
      </w:r>
    </w:p>
    <w:p w14:paraId="7A3E2BA0" w14:textId="77777777" w:rsidR="00000000" w:rsidRDefault="000C6BB5">
      <w:pPr>
        <w:pStyle w:val="a0"/>
        <w:rPr>
          <w:rFonts w:hint="cs"/>
          <w:rtl/>
        </w:rPr>
      </w:pPr>
    </w:p>
    <w:p w14:paraId="3E1CA2B2" w14:textId="77777777" w:rsidR="00000000" w:rsidRDefault="000C6BB5">
      <w:pPr>
        <w:pStyle w:val="a0"/>
        <w:rPr>
          <w:rFonts w:hint="cs"/>
          <w:rtl/>
        </w:rPr>
      </w:pPr>
      <w:r>
        <w:rPr>
          <w:rFonts w:hint="cs"/>
          <w:rtl/>
        </w:rPr>
        <w:t>אני מעבירה טבלה המציגה את ההקצאות של המשרד בשנים 2000-2004 לבינוי כיתות לימוד בבתי-ספר וגני-ילדים במגזר הבדואי בדרום, וחברי הכנסת יוכלו לעיין בה.</w:t>
      </w:r>
    </w:p>
    <w:p w14:paraId="6B9A4D05" w14:textId="77777777" w:rsidR="00000000" w:rsidRDefault="000C6BB5">
      <w:pPr>
        <w:pStyle w:val="a0"/>
        <w:rPr>
          <w:rFonts w:hint="cs"/>
          <w:rtl/>
        </w:rPr>
      </w:pPr>
    </w:p>
    <w:p w14:paraId="1989A82A" w14:textId="77777777" w:rsidR="00000000" w:rsidRDefault="000C6BB5">
      <w:pPr>
        <w:pStyle w:val="a0"/>
        <w:rPr>
          <w:rtl/>
        </w:rPr>
      </w:pPr>
    </w:p>
    <w:p w14:paraId="510503BC" w14:textId="77777777" w:rsidR="00000000" w:rsidRDefault="000C6BB5">
      <w:pPr>
        <w:pStyle w:val="a1"/>
        <w:jc w:val="center"/>
        <w:rPr>
          <w:rtl/>
        </w:rPr>
      </w:pPr>
      <w:bookmarkStart w:id="563" w:name="CQ29382FI0029382T02_08_2004_23_00_12"/>
      <w:bookmarkStart w:id="564" w:name="_Toc100311810"/>
      <w:bookmarkEnd w:id="563"/>
      <w:r>
        <w:rPr>
          <w:rtl/>
        </w:rPr>
        <w:t>185</w:t>
      </w:r>
      <w:r>
        <w:rPr>
          <w:rtl/>
        </w:rPr>
        <w:t>5. השימוש בסמים בקרב הנוער הבדואי בנגב</w:t>
      </w:r>
      <w:bookmarkEnd w:id="564"/>
    </w:p>
    <w:p w14:paraId="486D3124" w14:textId="77777777" w:rsidR="00000000" w:rsidRDefault="000C6BB5">
      <w:pPr>
        <w:pStyle w:val="a0"/>
        <w:rPr>
          <w:rtl/>
        </w:rPr>
      </w:pPr>
    </w:p>
    <w:p w14:paraId="200316DC" w14:textId="77777777" w:rsidR="00000000" w:rsidRDefault="000C6BB5">
      <w:pPr>
        <w:pStyle w:val="a0"/>
        <w:ind w:firstLine="0"/>
        <w:rPr>
          <w:bCs/>
          <w:u w:val="single"/>
        </w:rPr>
      </w:pPr>
      <w:bookmarkStart w:id="565" w:name="ESQ29382"/>
      <w:bookmarkEnd w:id="565"/>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190B52A" w14:textId="77777777" w:rsidR="00000000" w:rsidRDefault="000C6BB5">
      <w:pPr>
        <w:pStyle w:val="a0"/>
        <w:ind w:firstLine="720"/>
      </w:pPr>
      <w:r>
        <w:rPr>
          <w:rtl/>
        </w:rPr>
        <w:t>ביום כ"ה בתמוז התשס"ד (14 ביולי 2004):</w:t>
      </w:r>
    </w:p>
    <w:p w14:paraId="1782CB6D" w14:textId="77777777" w:rsidR="00000000" w:rsidRDefault="000C6BB5">
      <w:pPr>
        <w:pStyle w:val="a0"/>
        <w:rPr>
          <w:rFonts w:hint="cs"/>
          <w:rtl/>
        </w:rPr>
      </w:pPr>
    </w:p>
    <w:p w14:paraId="0FC2CCCC" w14:textId="77777777" w:rsidR="00000000" w:rsidRDefault="000C6BB5">
      <w:pPr>
        <w:pStyle w:val="a0"/>
        <w:ind w:firstLine="720"/>
      </w:pPr>
      <w:r>
        <w:rPr>
          <w:rtl/>
        </w:rPr>
        <w:t>מחקר</w:t>
      </w:r>
      <w:r>
        <w:rPr>
          <w:rFonts w:hint="cs"/>
          <w:rtl/>
        </w:rPr>
        <w:t xml:space="preserve"> שערך</w:t>
      </w:r>
      <w:r>
        <w:rPr>
          <w:rtl/>
        </w:rPr>
        <w:t xml:space="preserve"> </w:t>
      </w:r>
      <w:r>
        <w:rPr>
          <w:rFonts w:hint="cs"/>
          <w:rtl/>
        </w:rPr>
        <w:t>פרופסור</w:t>
      </w:r>
      <w:r>
        <w:rPr>
          <w:rtl/>
        </w:rPr>
        <w:t xml:space="preserve"> </w:t>
      </w:r>
      <w:r>
        <w:rPr>
          <w:rFonts w:hint="cs"/>
          <w:rtl/>
        </w:rPr>
        <w:t>מאוניברסיטת</w:t>
      </w:r>
      <w:r>
        <w:rPr>
          <w:rtl/>
        </w:rPr>
        <w:t xml:space="preserve"> בן</w:t>
      </w:r>
      <w:r>
        <w:rPr>
          <w:rFonts w:hint="cs"/>
          <w:rtl/>
        </w:rPr>
        <w:t>-</w:t>
      </w:r>
      <w:r>
        <w:rPr>
          <w:rtl/>
        </w:rPr>
        <w:t xml:space="preserve">גוריון </w:t>
      </w:r>
      <w:r>
        <w:rPr>
          <w:rFonts w:hint="cs"/>
          <w:rtl/>
        </w:rPr>
        <w:t>מצביע</w:t>
      </w:r>
      <w:r>
        <w:rPr>
          <w:rtl/>
        </w:rPr>
        <w:t xml:space="preserve"> על שיעור גבוה </w:t>
      </w:r>
      <w:r>
        <w:rPr>
          <w:rFonts w:hint="cs"/>
          <w:rtl/>
        </w:rPr>
        <w:t>של צורכי</w:t>
      </w:r>
      <w:r>
        <w:rPr>
          <w:rtl/>
        </w:rPr>
        <w:t xml:space="preserve"> סמים בקרב הנוער הבדואי בנגב.</w:t>
      </w:r>
    </w:p>
    <w:p w14:paraId="3F376A6D" w14:textId="77777777" w:rsidR="00000000" w:rsidRDefault="000C6BB5">
      <w:pPr>
        <w:pStyle w:val="a0"/>
        <w:ind w:firstLine="720"/>
      </w:pPr>
    </w:p>
    <w:p w14:paraId="4BFAB9E7" w14:textId="77777777" w:rsidR="00000000" w:rsidRDefault="000C6BB5">
      <w:pPr>
        <w:pStyle w:val="a0"/>
        <w:ind w:firstLine="720"/>
      </w:pPr>
      <w:r>
        <w:rPr>
          <w:rFonts w:hint="cs"/>
          <w:rtl/>
        </w:rPr>
        <w:t>רצוני לשאול</w:t>
      </w:r>
      <w:r>
        <w:rPr>
          <w:rtl/>
        </w:rPr>
        <w:t>:</w:t>
      </w:r>
    </w:p>
    <w:p w14:paraId="6CBAB8BE" w14:textId="77777777" w:rsidR="00000000" w:rsidRDefault="000C6BB5">
      <w:pPr>
        <w:pStyle w:val="a0"/>
        <w:ind w:firstLine="720"/>
      </w:pPr>
    </w:p>
    <w:p w14:paraId="524E4B75" w14:textId="77777777" w:rsidR="00000000" w:rsidRDefault="000C6BB5">
      <w:pPr>
        <w:pStyle w:val="a0"/>
        <w:ind w:firstLine="720"/>
        <w:rPr>
          <w:rtl/>
        </w:rPr>
      </w:pPr>
      <w:r>
        <w:rPr>
          <w:rFonts w:hint="cs"/>
          <w:rtl/>
        </w:rPr>
        <w:t xml:space="preserve">1. </w:t>
      </w:r>
      <w:r>
        <w:rPr>
          <w:rtl/>
        </w:rPr>
        <w:t xml:space="preserve">האם </w:t>
      </w:r>
      <w:r>
        <w:rPr>
          <w:rFonts w:hint="cs"/>
          <w:rtl/>
        </w:rPr>
        <w:t>י</w:t>
      </w:r>
      <w:r>
        <w:rPr>
          <w:rFonts w:hint="cs"/>
          <w:rtl/>
        </w:rPr>
        <w:t>וגדל</w:t>
      </w:r>
      <w:r>
        <w:rPr>
          <w:rtl/>
        </w:rPr>
        <w:t xml:space="preserve"> מספר התקנים של פסיכולוגי</w:t>
      </w:r>
      <w:r>
        <w:rPr>
          <w:rFonts w:hint="cs"/>
          <w:rtl/>
        </w:rPr>
        <w:t>ם</w:t>
      </w:r>
      <w:r>
        <w:rPr>
          <w:rtl/>
        </w:rPr>
        <w:t xml:space="preserve">, יועצים </w:t>
      </w:r>
      <w:r>
        <w:rPr>
          <w:rFonts w:hint="cs"/>
          <w:rtl/>
        </w:rPr>
        <w:t>וקציני ביקור סדיר</w:t>
      </w:r>
      <w:r>
        <w:rPr>
          <w:rtl/>
        </w:rPr>
        <w:t xml:space="preserve"> או אנשי המערך המסייע בחינוך הבדואי?</w:t>
      </w:r>
    </w:p>
    <w:p w14:paraId="20B199DA" w14:textId="77777777" w:rsidR="00000000" w:rsidRDefault="000C6BB5">
      <w:pPr>
        <w:pStyle w:val="a0"/>
        <w:ind w:firstLine="720"/>
        <w:rPr>
          <w:rtl/>
        </w:rPr>
      </w:pPr>
    </w:p>
    <w:p w14:paraId="58680B92" w14:textId="77777777" w:rsidR="00000000" w:rsidRDefault="000C6BB5">
      <w:pPr>
        <w:pStyle w:val="a0"/>
        <w:ind w:firstLine="720"/>
        <w:rPr>
          <w:rtl/>
        </w:rPr>
      </w:pPr>
      <w:r>
        <w:rPr>
          <w:rFonts w:hint="cs"/>
          <w:rtl/>
        </w:rPr>
        <w:t xml:space="preserve">2. </w:t>
      </w:r>
      <w:r>
        <w:rPr>
          <w:rtl/>
        </w:rPr>
        <w:t xml:space="preserve">האם </w:t>
      </w:r>
      <w:r>
        <w:rPr>
          <w:rFonts w:hint="cs"/>
          <w:rtl/>
        </w:rPr>
        <w:t>יוגדל</w:t>
      </w:r>
      <w:r>
        <w:rPr>
          <w:rtl/>
        </w:rPr>
        <w:t xml:space="preserve"> מספר יחידות קידום נוער ותוכניות היל</w:t>
      </w:r>
      <w:r>
        <w:rPr>
          <w:rFonts w:hint="cs"/>
          <w:rtl/>
        </w:rPr>
        <w:t>"</w:t>
      </w:r>
      <w:r>
        <w:rPr>
          <w:rtl/>
        </w:rPr>
        <w:t>ה?</w:t>
      </w:r>
    </w:p>
    <w:p w14:paraId="2A90D5E7" w14:textId="77777777" w:rsidR="00000000" w:rsidRDefault="000C6BB5">
      <w:pPr>
        <w:pStyle w:val="a0"/>
        <w:ind w:firstLine="720"/>
        <w:rPr>
          <w:rtl/>
        </w:rPr>
      </w:pPr>
    </w:p>
    <w:p w14:paraId="116ACE0C" w14:textId="77777777" w:rsidR="00000000" w:rsidRDefault="000C6BB5">
      <w:pPr>
        <w:pStyle w:val="a0"/>
        <w:ind w:firstLine="720"/>
        <w:rPr>
          <w:rFonts w:hint="cs"/>
          <w:rtl/>
        </w:rPr>
      </w:pPr>
      <w:r>
        <w:rPr>
          <w:rFonts w:hint="cs"/>
          <w:rtl/>
        </w:rPr>
        <w:t xml:space="preserve">3. </w:t>
      </w:r>
      <w:r>
        <w:rPr>
          <w:rtl/>
        </w:rPr>
        <w:t xml:space="preserve">האם </w:t>
      </w:r>
      <w:r>
        <w:rPr>
          <w:rFonts w:hint="cs"/>
          <w:rtl/>
        </w:rPr>
        <w:t>יינקטו</w:t>
      </w:r>
      <w:r>
        <w:rPr>
          <w:rtl/>
        </w:rPr>
        <w:t xml:space="preserve"> צעדים אחרים </w:t>
      </w:r>
      <w:r>
        <w:rPr>
          <w:rFonts w:hint="cs"/>
          <w:rtl/>
        </w:rPr>
        <w:t>בנושא</w:t>
      </w:r>
      <w:r>
        <w:rPr>
          <w:rtl/>
        </w:rPr>
        <w:t xml:space="preserve">? </w:t>
      </w:r>
    </w:p>
    <w:p w14:paraId="496F4EA4" w14:textId="77777777" w:rsidR="00000000" w:rsidRDefault="000C6BB5">
      <w:pPr>
        <w:pStyle w:val="a0"/>
        <w:ind w:firstLine="720"/>
        <w:rPr>
          <w:rFonts w:hint="cs"/>
          <w:rtl/>
        </w:rPr>
      </w:pPr>
    </w:p>
    <w:p w14:paraId="4E28D0D4" w14:textId="77777777" w:rsidR="00000000" w:rsidRDefault="000C6BB5">
      <w:pPr>
        <w:pStyle w:val="a0"/>
        <w:ind w:firstLine="720"/>
        <w:rPr>
          <w:rFonts w:hint="cs"/>
          <w:rtl/>
        </w:rPr>
      </w:pPr>
      <w:r>
        <w:rPr>
          <w:rFonts w:hint="cs"/>
          <w:rtl/>
        </w:rPr>
        <w:t xml:space="preserve">4. אם כן </w:t>
      </w:r>
      <w:r>
        <w:rPr>
          <w:rtl/>
        </w:rPr>
        <w:t>–</w:t>
      </w:r>
      <w:r>
        <w:rPr>
          <w:rFonts w:hint="cs"/>
          <w:rtl/>
        </w:rPr>
        <w:t xml:space="preserve"> אילו ומתי, ואם לא </w:t>
      </w:r>
      <w:r>
        <w:rPr>
          <w:rtl/>
        </w:rPr>
        <w:t>–</w:t>
      </w:r>
      <w:r>
        <w:rPr>
          <w:rFonts w:hint="cs"/>
          <w:rtl/>
        </w:rPr>
        <w:t xml:space="preserve"> מדוע? </w:t>
      </w:r>
    </w:p>
    <w:p w14:paraId="0EE03A66" w14:textId="77777777" w:rsidR="00000000" w:rsidRDefault="000C6BB5">
      <w:pPr>
        <w:pStyle w:val="a0"/>
        <w:ind w:firstLine="720"/>
        <w:rPr>
          <w:rtl/>
        </w:rPr>
      </w:pPr>
    </w:p>
    <w:p w14:paraId="4B2D0550"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w:t>
      </w:r>
      <w:r>
        <w:rPr>
          <w:b/>
          <w:bCs/>
          <w:u w:val="single"/>
          <w:rtl/>
        </w:rPr>
        <w:t>מור לבנת:</w:t>
      </w:r>
    </w:p>
    <w:p w14:paraId="1931B8FD"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23927D1B" w14:textId="77777777" w:rsidR="00000000" w:rsidRDefault="000C6BB5">
      <w:pPr>
        <w:pStyle w:val="a0"/>
        <w:rPr>
          <w:rFonts w:hint="cs"/>
          <w:b/>
          <w:rtl/>
        </w:rPr>
      </w:pPr>
    </w:p>
    <w:p w14:paraId="45D63B51" w14:textId="77777777" w:rsidR="00000000" w:rsidRDefault="000C6BB5">
      <w:pPr>
        <w:pStyle w:val="a0"/>
        <w:ind w:firstLine="720"/>
        <w:rPr>
          <w:rFonts w:hint="cs"/>
          <w:b/>
          <w:rtl/>
        </w:rPr>
      </w:pPr>
      <w:r>
        <w:rPr>
          <w:rFonts w:hint="cs"/>
          <w:b/>
          <w:rtl/>
        </w:rPr>
        <w:t>1. הממצאים שעלו במחקר ידועים לנו, ואנו נערכים לפעילות מוגברת בקרב התלמידים במגזר הבדואי בנגב בכל הקשור למניעה ולצמצום של ממדי התופעה, ולהלן אפרט:</w:t>
      </w:r>
    </w:p>
    <w:p w14:paraId="46AE6958" w14:textId="77777777" w:rsidR="00000000" w:rsidRDefault="000C6BB5">
      <w:pPr>
        <w:pStyle w:val="a0"/>
        <w:ind w:firstLine="720"/>
        <w:rPr>
          <w:rFonts w:hint="cs"/>
          <w:b/>
          <w:rtl/>
        </w:rPr>
      </w:pPr>
      <w:r>
        <w:rPr>
          <w:rFonts w:hint="cs"/>
          <w:b/>
          <w:rtl/>
        </w:rPr>
        <w:t xml:space="preserve"> </w:t>
      </w:r>
    </w:p>
    <w:p w14:paraId="2C0C236C" w14:textId="77777777" w:rsidR="00000000" w:rsidRDefault="000C6BB5">
      <w:pPr>
        <w:pStyle w:val="a0"/>
        <w:ind w:firstLine="720"/>
        <w:rPr>
          <w:rFonts w:hint="cs"/>
          <w:b/>
          <w:rtl/>
        </w:rPr>
      </w:pPr>
      <w:r>
        <w:rPr>
          <w:rFonts w:hint="cs"/>
          <w:b/>
          <w:rtl/>
        </w:rPr>
        <w:t>לקראת שנת הלימודים תשס"ה מונו לראשונה אחראים בית-ספריים לנושא טבק, אל</w:t>
      </w:r>
      <w:r>
        <w:rPr>
          <w:rFonts w:hint="cs"/>
          <w:b/>
          <w:rtl/>
        </w:rPr>
        <w:t>כוהול וסמים בכל 16 בתי-הספר העל-יסודיים במגזר הבדואי במחוז הדרום. האחראי הבית-ספרי הוא מורה או יועץ בבית-הספר, המרכז את כל הגורמים, הפעולות, התוכניות וההנחיות בנושא ודואג ליישומן על-פי חוזר מנכ"ל תשס"ד/7(א) 11-2.5. תפקיד האחראי הבית-ספרי מובנה במערכת נושאי</w:t>
      </w:r>
      <w:r>
        <w:rPr>
          <w:rFonts w:hint="cs"/>
          <w:b/>
          <w:rtl/>
        </w:rPr>
        <w:t xml:space="preserve"> התפקיד הבית-ספריים ומזכה את נושאו בגמול. האחראים הבית-ספריים עוברים הכשרה לתפקידם בחופשת הקיץ, ובמהלך שנת הלימודים תשס"ה הם ייפגשו אחת לחודש עם מנחה יועץ, להדרכה ולהעשרה בתפקידם זה. </w:t>
      </w:r>
    </w:p>
    <w:p w14:paraId="68B7A087" w14:textId="77777777" w:rsidR="00000000" w:rsidRDefault="000C6BB5">
      <w:pPr>
        <w:pStyle w:val="a0"/>
        <w:rPr>
          <w:rFonts w:hint="cs"/>
          <w:b/>
          <w:rtl/>
        </w:rPr>
      </w:pPr>
    </w:p>
    <w:p w14:paraId="67964105" w14:textId="77777777" w:rsidR="00000000" w:rsidRDefault="000C6BB5">
      <w:pPr>
        <w:pStyle w:val="a0"/>
        <w:ind w:firstLine="720"/>
        <w:rPr>
          <w:rFonts w:hint="cs"/>
          <w:b/>
          <w:rtl/>
        </w:rPr>
      </w:pPr>
      <w:r>
        <w:rPr>
          <w:rFonts w:hint="cs"/>
          <w:b/>
          <w:rtl/>
        </w:rPr>
        <w:t>כמו כן פועל במגזר הבדואי מדריך לנושאי טבק, אלכוהול וסמים, המלווה את בתי</w:t>
      </w:r>
      <w:r>
        <w:rPr>
          <w:rFonts w:hint="cs"/>
          <w:b/>
          <w:rtl/>
        </w:rPr>
        <w:t>-הספר ותומך באחראים הבית-ספריים. לשנת הלימודים תשס"ה מתוכננת הכשרה של מדריך נוסף למגזר, כדי לעבות את מערך התמיכה.</w:t>
      </w:r>
    </w:p>
    <w:p w14:paraId="0A493ED4" w14:textId="77777777" w:rsidR="00000000" w:rsidRDefault="000C6BB5">
      <w:pPr>
        <w:pStyle w:val="a0"/>
        <w:rPr>
          <w:rFonts w:hint="cs"/>
          <w:b/>
          <w:rtl/>
        </w:rPr>
      </w:pPr>
    </w:p>
    <w:p w14:paraId="36FBEE9C" w14:textId="77777777" w:rsidR="00000000" w:rsidRDefault="000C6BB5">
      <w:pPr>
        <w:pStyle w:val="a0"/>
        <w:ind w:firstLine="720"/>
        <w:rPr>
          <w:rFonts w:hint="cs"/>
          <w:b/>
          <w:rtl/>
        </w:rPr>
      </w:pPr>
      <w:r>
        <w:rPr>
          <w:rFonts w:hint="cs"/>
          <w:b/>
          <w:rtl/>
        </w:rPr>
        <w:t xml:space="preserve">2. במסגרת היערכות המשרד לפעילות מיוחדת במגזר הבדואי בדרום הוצגה לאחרונה תוכנית עבודה להרחבת שירותי קידום נוער </w:t>
      </w:r>
      <w:r>
        <w:rPr>
          <w:b/>
          <w:rtl/>
        </w:rPr>
        <w:t>–</w:t>
      </w:r>
      <w:r>
        <w:rPr>
          <w:rFonts w:hint="cs"/>
          <w:b/>
          <w:rtl/>
        </w:rPr>
        <w:t xml:space="preserve"> היל"ה לשנת 2005 ביישובים חורה</w:t>
      </w:r>
      <w:r>
        <w:rPr>
          <w:rFonts w:hint="cs"/>
          <w:b/>
          <w:rtl/>
        </w:rPr>
        <w:t xml:space="preserve"> וכסייפה וחידוש השירותים לתל-שבע. במקביל בדק ובחן המשרד בניית מודל עבודה עם הכפרים הבלתי-מוכרים, ופנה בעניין זה לאחראי על החינוך ביישובים הללו, מר אפוטה. לצערי, למרות הפניות של הפיקוח המחוזי ליזום הקמה והרחבה של השירותים, לא היתה היענות מצד הרשויות. צריך ל</w:t>
      </w:r>
      <w:r>
        <w:rPr>
          <w:rFonts w:hint="cs"/>
          <w:b/>
          <w:rtl/>
        </w:rPr>
        <w:t>זכור כי על-פי הנוהל, על מנת שהמשרד יוכל לקדם את השירותים, חייבת להיות פנייה מגורם מוסמך מטעם הרשויות המקומיות הללו.</w:t>
      </w:r>
    </w:p>
    <w:p w14:paraId="79FD94DC" w14:textId="77777777" w:rsidR="00000000" w:rsidRDefault="000C6BB5">
      <w:pPr>
        <w:pStyle w:val="a0"/>
        <w:ind w:firstLine="720"/>
        <w:rPr>
          <w:rFonts w:hint="cs"/>
          <w:b/>
          <w:rtl/>
        </w:rPr>
      </w:pPr>
    </w:p>
    <w:p w14:paraId="1044B2FC" w14:textId="77777777" w:rsidR="00000000" w:rsidRDefault="000C6BB5">
      <w:pPr>
        <w:pStyle w:val="a0"/>
        <w:ind w:firstLine="720"/>
        <w:rPr>
          <w:rFonts w:hint="cs"/>
          <w:b/>
          <w:rtl/>
        </w:rPr>
      </w:pPr>
      <w:r>
        <w:rPr>
          <w:rFonts w:hint="cs"/>
          <w:b/>
          <w:rtl/>
        </w:rPr>
        <w:t>3. לשנת הלימודים תשס"ה מתוכנן חיזוק מערך ההפעלה של התוכניות למניעת סמים, בין השאר באמצעות התאמה של תוכנית פעולה נוספת למניעת סמים למגזר הבד</w:t>
      </w:r>
      <w:r>
        <w:rPr>
          <w:rFonts w:hint="cs"/>
          <w:b/>
          <w:rtl/>
        </w:rPr>
        <w:t xml:space="preserve">ואי. בהקשר זה אני שמחה לציין, כי בית-ספר במגזר הבדואי בנגב זכה במקום השלישי בתחרות בין בתי-הספר שהציגו תוכניות למניעת עישון במסגרת היום הבין-לאומי ללא עישון שהתקיים השנה במערכת החינוך. </w:t>
      </w:r>
    </w:p>
    <w:p w14:paraId="36933927" w14:textId="77777777" w:rsidR="00000000" w:rsidRDefault="000C6BB5">
      <w:pPr>
        <w:pStyle w:val="a0"/>
        <w:rPr>
          <w:rFonts w:hint="cs"/>
          <w:b/>
          <w:rtl/>
        </w:rPr>
      </w:pPr>
    </w:p>
    <w:p w14:paraId="49044B35" w14:textId="77777777" w:rsidR="00000000" w:rsidRDefault="000C6BB5">
      <w:pPr>
        <w:pStyle w:val="a0"/>
        <w:rPr>
          <w:b/>
          <w:rtl/>
        </w:rPr>
      </w:pPr>
    </w:p>
    <w:p w14:paraId="44C61961" w14:textId="77777777" w:rsidR="00000000" w:rsidRDefault="000C6BB5">
      <w:pPr>
        <w:pStyle w:val="a1"/>
        <w:jc w:val="center"/>
        <w:rPr>
          <w:rtl/>
        </w:rPr>
      </w:pPr>
      <w:bookmarkStart w:id="566" w:name="CQ29384FI0029384T02_08_2004_23_00_26"/>
      <w:bookmarkStart w:id="567" w:name="_Toc100311811"/>
      <w:bookmarkEnd w:id="566"/>
      <w:r>
        <w:rPr>
          <w:rtl/>
        </w:rPr>
        <w:t>1856. אלימות במוסדות החינוך הבדוא</w:t>
      </w:r>
      <w:r>
        <w:rPr>
          <w:rFonts w:hint="cs"/>
          <w:rtl/>
        </w:rPr>
        <w:t>י</w:t>
      </w:r>
      <w:r>
        <w:rPr>
          <w:rtl/>
        </w:rPr>
        <w:t>ים בנגב</w:t>
      </w:r>
      <w:bookmarkEnd w:id="567"/>
      <w:r>
        <w:rPr>
          <w:rtl/>
        </w:rPr>
        <w:t xml:space="preserve"> </w:t>
      </w:r>
    </w:p>
    <w:p w14:paraId="7EC87201" w14:textId="77777777" w:rsidR="00000000" w:rsidRDefault="000C6BB5">
      <w:pPr>
        <w:pStyle w:val="a0"/>
        <w:rPr>
          <w:rtl/>
        </w:rPr>
      </w:pPr>
    </w:p>
    <w:p w14:paraId="6ACA9369" w14:textId="77777777" w:rsidR="00000000" w:rsidRDefault="000C6BB5">
      <w:pPr>
        <w:pStyle w:val="a0"/>
        <w:ind w:firstLine="0"/>
        <w:rPr>
          <w:bCs/>
          <w:u w:val="single"/>
        </w:rPr>
      </w:pPr>
      <w:bookmarkStart w:id="568" w:name="ESQ29384"/>
      <w:bookmarkEnd w:id="568"/>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8861781" w14:textId="77777777" w:rsidR="00000000" w:rsidRDefault="000C6BB5">
      <w:pPr>
        <w:pStyle w:val="a0"/>
        <w:ind w:firstLine="720"/>
      </w:pPr>
      <w:r>
        <w:rPr>
          <w:rtl/>
        </w:rPr>
        <w:t>ביום כ"ה בתמוז התשס"ד (14 ביולי 2004):</w:t>
      </w:r>
    </w:p>
    <w:p w14:paraId="4B40B383" w14:textId="77777777" w:rsidR="00000000" w:rsidRDefault="000C6BB5">
      <w:pPr>
        <w:pStyle w:val="a0"/>
        <w:rPr>
          <w:rFonts w:hint="cs"/>
        </w:rPr>
      </w:pPr>
    </w:p>
    <w:p w14:paraId="0C3387FA" w14:textId="77777777" w:rsidR="00000000" w:rsidRDefault="000C6BB5">
      <w:pPr>
        <w:pStyle w:val="a0"/>
        <w:ind w:firstLine="720"/>
      </w:pPr>
      <w:r>
        <w:rPr>
          <w:rtl/>
        </w:rPr>
        <w:t>מחקר ש</w:t>
      </w:r>
      <w:r>
        <w:rPr>
          <w:rFonts w:hint="cs"/>
          <w:rtl/>
        </w:rPr>
        <w:t>נ</w:t>
      </w:r>
      <w:r>
        <w:rPr>
          <w:rtl/>
        </w:rPr>
        <w:t xml:space="preserve">ערך עבור משרד החינוך קובע, כי במוסדות החינוך </w:t>
      </w:r>
      <w:r>
        <w:rPr>
          <w:rFonts w:hint="cs"/>
          <w:rtl/>
        </w:rPr>
        <w:t xml:space="preserve">בקרב </w:t>
      </w:r>
      <w:r>
        <w:rPr>
          <w:rtl/>
        </w:rPr>
        <w:t>הבדו</w:t>
      </w:r>
      <w:r>
        <w:rPr>
          <w:rFonts w:hint="cs"/>
          <w:rtl/>
        </w:rPr>
        <w:t>א</w:t>
      </w:r>
      <w:r>
        <w:rPr>
          <w:rtl/>
        </w:rPr>
        <w:t xml:space="preserve">ים בנגב </w:t>
      </w:r>
      <w:r>
        <w:rPr>
          <w:rFonts w:hint="cs"/>
          <w:rtl/>
        </w:rPr>
        <w:t xml:space="preserve">יש </w:t>
      </w:r>
      <w:r>
        <w:rPr>
          <w:rtl/>
        </w:rPr>
        <w:t>רמה גבוהה של אלימות.</w:t>
      </w:r>
    </w:p>
    <w:p w14:paraId="2FF43E10" w14:textId="77777777" w:rsidR="00000000" w:rsidRDefault="000C6BB5">
      <w:pPr>
        <w:pStyle w:val="a0"/>
        <w:ind w:firstLine="720"/>
      </w:pPr>
    </w:p>
    <w:p w14:paraId="47FDC726" w14:textId="77777777" w:rsidR="00000000" w:rsidRDefault="000C6BB5">
      <w:pPr>
        <w:pStyle w:val="a0"/>
        <w:ind w:firstLine="720"/>
      </w:pPr>
      <w:r>
        <w:rPr>
          <w:rFonts w:hint="cs"/>
          <w:rtl/>
        </w:rPr>
        <w:t>רצוני לשאול</w:t>
      </w:r>
      <w:r>
        <w:rPr>
          <w:rtl/>
        </w:rPr>
        <w:t>:</w:t>
      </w:r>
    </w:p>
    <w:p w14:paraId="6DCDE6C0" w14:textId="77777777" w:rsidR="00000000" w:rsidRDefault="000C6BB5">
      <w:pPr>
        <w:pStyle w:val="a0"/>
        <w:ind w:firstLine="720"/>
      </w:pPr>
    </w:p>
    <w:p w14:paraId="0F1A4DD0" w14:textId="77777777" w:rsidR="00000000" w:rsidRDefault="000C6BB5">
      <w:pPr>
        <w:pStyle w:val="a0"/>
        <w:ind w:firstLine="720"/>
        <w:rPr>
          <w:rtl/>
        </w:rPr>
      </w:pPr>
      <w:r>
        <w:rPr>
          <w:rFonts w:hint="cs"/>
          <w:rtl/>
        </w:rPr>
        <w:t xml:space="preserve">1. </w:t>
      </w:r>
      <w:r>
        <w:rPr>
          <w:rtl/>
        </w:rPr>
        <w:t>אילו צעדים ננקטו ע</w:t>
      </w:r>
      <w:r>
        <w:rPr>
          <w:rFonts w:hint="cs"/>
          <w:rtl/>
        </w:rPr>
        <w:t>ל-יד</w:t>
      </w:r>
      <w:r>
        <w:rPr>
          <w:rtl/>
        </w:rPr>
        <w:t>י משרדך בעקבות פרסום הממצאים?</w:t>
      </w:r>
    </w:p>
    <w:p w14:paraId="7F27D3FD" w14:textId="77777777" w:rsidR="00000000" w:rsidRDefault="000C6BB5">
      <w:pPr>
        <w:pStyle w:val="a0"/>
        <w:ind w:firstLine="720"/>
        <w:rPr>
          <w:rtl/>
        </w:rPr>
      </w:pPr>
    </w:p>
    <w:p w14:paraId="35FC904A" w14:textId="77777777" w:rsidR="00000000" w:rsidRDefault="000C6BB5">
      <w:pPr>
        <w:pStyle w:val="a0"/>
        <w:ind w:firstLine="720"/>
        <w:rPr>
          <w:rtl/>
        </w:rPr>
      </w:pPr>
      <w:r>
        <w:rPr>
          <w:rFonts w:hint="cs"/>
          <w:rtl/>
        </w:rPr>
        <w:t xml:space="preserve">2. </w:t>
      </w:r>
      <w:r>
        <w:rPr>
          <w:rtl/>
        </w:rPr>
        <w:t>א</w:t>
      </w:r>
      <w:r>
        <w:rPr>
          <w:rFonts w:hint="cs"/>
          <w:rtl/>
        </w:rPr>
        <w:t>י</w:t>
      </w:r>
      <w:r>
        <w:rPr>
          <w:rtl/>
        </w:rPr>
        <w:t>לו תקציבים או ת</w:t>
      </w:r>
      <w:r>
        <w:rPr>
          <w:rtl/>
        </w:rPr>
        <w:t>קנים נוספו לחינוך הבדו</w:t>
      </w:r>
      <w:r>
        <w:rPr>
          <w:rFonts w:hint="cs"/>
          <w:rtl/>
        </w:rPr>
        <w:t>א</w:t>
      </w:r>
      <w:r>
        <w:rPr>
          <w:rtl/>
        </w:rPr>
        <w:t>י בעקבות הממצאים?</w:t>
      </w:r>
    </w:p>
    <w:p w14:paraId="353838A1" w14:textId="77777777" w:rsidR="00000000" w:rsidRDefault="000C6BB5">
      <w:pPr>
        <w:pStyle w:val="a0"/>
        <w:ind w:firstLine="720"/>
        <w:rPr>
          <w:rtl/>
        </w:rPr>
      </w:pPr>
    </w:p>
    <w:p w14:paraId="48E158D9" w14:textId="77777777" w:rsidR="00000000" w:rsidRDefault="000C6BB5">
      <w:pPr>
        <w:pStyle w:val="a0"/>
        <w:ind w:firstLine="720"/>
        <w:rPr>
          <w:rtl/>
        </w:rPr>
      </w:pPr>
      <w:r>
        <w:rPr>
          <w:rFonts w:hint="cs"/>
          <w:rtl/>
        </w:rPr>
        <w:t xml:space="preserve">3. </w:t>
      </w:r>
      <w:r>
        <w:rPr>
          <w:rtl/>
        </w:rPr>
        <w:t>אילו ת</w:t>
      </w:r>
      <w:r>
        <w:rPr>
          <w:rFonts w:hint="cs"/>
          <w:rtl/>
        </w:rPr>
        <w:t>ו</w:t>
      </w:r>
      <w:r>
        <w:rPr>
          <w:rtl/>
        </w:rPr>
        <w:t xml:space="preserve">כניות הופעלו במוסדות החינוך כלקח </w:t>
      </w:r>
      <w:r>
        <w:rPr>
          <w:rFonts w:hint="cs"/>
          <w:rtl/>
        </w:rPr>
        <w:t>מה</w:t>
      </w:r>
      <w:r>
        <w:rPr>
          <w:rtl/>
        </w:rPr>
        <w:t>ממצאים?</w:t>
      </w:r>
    </w:p>
    <w:p w14:paraId="081A46F1" w14:textId="77777777" w:rsidR="00000000" w:rsidRDefault="000C6BB5">
      <w:pPr>
        <w:pStyle w:val="a0"/>
        <w:ind w:firstLine="720"/>
        <w:rPr>
          <w:rtl/>
        </w:rPr>
      </w:pPr>
    </w:p>
    <w:p w14:paraId="73203150" w14:textId="77777777" w:rsidR="00000000" w:rsidRDefault="000C6BB5">
      <w:pPr>
        <w:pStyle w:val="a0"/>
        <w:ind w:firstLine="720"/>
        <w:rPr>
          <w:rtl/>
        </w:rPr>
      </w:pPr>
      <w:r>
        <w:rPr>
          <w:rFonts w:hint="cs"/>
          <w:rtl/>
        </w:rPr>
        <w:t xml:space="preserve">4. </w:t>
      </w:r>
      <w:r>
        <w:rPr>
          <w:rtl/>
        </w:rPr>
        <w:t xml:space="preserve">מה </w:t>
      </w:r>
      <w:r>
        <w:rPr>
          <w:rFonts w:hint="cs"/>
          <w:rtl/>
        </w:rPr>
        <w:t>ייעשה</w:t>
      </w:r>
      <w:r>
        <w:rPr>
          <w:rtl/>
        </w:rPr>
        <w:t xml:space="preserve"> לשיפור האקלים הבית-ספרי בחינוך הערבי בדרום?</w:t>
      </w:r>
    </w:p>
    <w:p w14:paraId="3510B8E2" w14:textId="77777777" w:rsidR="00000000" w:rsidRDefault="000C6BB5">
      <w:pPr>
        <w:pStyle w:val="a0"/>
        <w:ind w:firstLine="720"/>
        <w:rPr>
          <w:rtl/>
        </w:rPr>
      </w:pPr>
    </w:p>
    <w:p w14:paraId="5D918274"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32467981"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54B009C7" w14:textId="77777777" w:rsidR="00000000" w:rsidRDefault="000C6BB5">
      <w:pPr>
        <w:pStyle w:val="a0"/>
        <w:rPr>
          <w:rFonts w:hint="cs"/>
          <w:b/>
          <w:rtl/>
        </w:rPr>
      </w:pPr>
    </w:p>
    <w:p w14:paraId="0073EED0" w14:textId="77777777" w:rsidR="00000000" w:rsidRDefault="000C6BB5">
      <w:pPr>
        <w:pStyle w:val="a0"/>
        <w:ind w:firstLine="720"/>
        <w:rPr>
          <w:rFonts w:hint="cs"/>
          <w:b/>
          <w:rtl/>
        </w:rPr>
      </w:pPr>
      <w:r>
        <w:rPr>
          <w:rFonts w:hint="cs"/>
          <w:b/>
          <w:rtl/>
        </w:rPr>
        <w:t>1. המחקר שעליו מבסס חבר הכנסת</w:t>
      </w:r>
      <w:r>
        <w:rPr>
          <w:rFonts w:hint="cs"/>
          <w:b/>
          <w:rtl/>
        </w:rPr>
        <w:t xml:space="preserve"> ברכה את השאילתא - אלימות במערכת החינוך תשס"ב - נערך על-ידי פרופסור רמי בנבנישתי, בהזמנת משרד החינוך. עצם עריכת המחקר והחשיפה הפומבית של ממצאיו הם חלק ממדיניות המשרד בהתמודדות עם תופעת האלימות בבתי-הספר. מחקר זה, השני בסדרה, מצביע על ירידה עקבית ומובהקת בא</w:t>
      </w:r>
      <w:r>
        <w:rPr>
          <w:rFonts w:hint="cs"/>
          <w:b/>
          <w:rtl/>
        </w:rPr>
        <w:t xml:space="preserve">לימות הבית-ספרית ברמה הארצית. פרופסור בנבנישתי אף קשר את הירידה באלימות הבית-ספרית עם הפעילות והתוכניות להפחתת האלימות שנקט משרד החינוך. לאור זאת, בולטת במיוחד העובדה שבמגזר הבדואי בדרום עדיין יש מקום לשיפור. </w:t>
      </w:r>
    </w:p>
    <w:p w14:paraId="7A9D5B07" w14:textId="77777777" w:rsidR="00000000" w:rsidRDefault="000C6BB5">
      <w:pPr>
        <w:pStyle w:val="a0"/>
        <w:ind w:firstLine="720"/>
        <w:rPr>
          <w:rFonts w:hint="cs"/>
          <w:b/>
          <w:rtl/>
        </w:rPr>
      </w:pPr>
    </w:p>
    <w:p w14:paraId="01BA27F7" w14:textId="77777777" w:rsidR="00000000" w:rsidRDefault="000C6BB5">
      <w:pPr>
        <w:pStyle w:val="a0"/>
        <w:ind w:firstLine="720"/>
        <w:rPr>
          <w:rFonts w:hint="cs"/>
          <w:b/>
          <w:rtl/>
        </w:rPr>
      </w:pPr>
      <w:r>
        <w:rPr>
          <w:rFonts w:hint="cs"/>
          <w:b/>
          <w:rtl/>
        </w:rPr>
        <w:t>בעקבות פרסום הממצאים המדאיגים לגבי המגזר הבדו</w:t>
      </w:r>
      <w:r>
        <w:rPr>
          <w:rFonts w:hint="cs"/>
          <w:b/>
          <w:rtl/>
        </w:rPr>
        <w:t>אי בדרום התקיים מפגש ודיון במחוז הדרום, בחסות מנהלת המחוז ובהשתתפות כל המפקחים הכוללים, היועצים הבכירים, אנשי מטה השירות הפסיכולוגי-הייעוצי וכל המנהלים של בתי-הספר במגזר הבדואי, בהנחיית פרופסור בנבנישתי. הועלו דילמות לגבי דרכי הפעולה, והמחוז נערך להתמודדות</w:t>
      </w:r>
      <w:r>
        <w:rPr>
          <w:rFonts w:hint="cs"/>
          <w:b/>
          <w:rtl/>
        </w:rPr>
        <w:t xml:space="preserve"> עם הממצאים.</w:t>
      </w:r>
    </w:p>
    <w:p w14:paraId="5D9BD684" w14:textId="77777777" w:rsidR="00000000" w:rsidRDefault="000C6BB5">
      <w:pPr>
        <w:pStyle w:val="a0"/>
        <w:rPr>
          <w:rFonts w:hint="cs"/>
          <w:b/>
          <w:rtl/>
        </w:rPr>
      </w:pPr>
    </w:p>
    <w:p w14:paraId="3E81711A" w14:textId="77777777" w:rsidR="00000000" w:rsidRDefault="000C6BB5">
      <w:pPr>
        <w:pStyle w:val="a0"/>
        <w:ind w:firstLine="720"/>
        <w:rPr>
          <w:rFonts w:hint="cs"/>
          <w:b/>
          <w:rtl/>
        </w:rPr>
      </w:pPr>
      <w:r>
        <w:rPr>
          <w:rFonts w:hint="cs"/>
          <w:b/>
          <w:rtl/>
        </w:rPr>
        <w:t>נערכה השתלמות להכשרת רכזים חברתיים במגזר הבדואי וניתנה הדרכה לכמה בתי-ספר לקידום התחום החברתי-הערכי למניעת אלימות, לזיהוי מוקדי אלימות, והופעלו תוכניות שונות למניעת אלימות. בשיתוף עם המשטרה החל המחוז בהנהגת תוכניות התערבות ברמה היישובית להפחת</w:t>
      </w:r>
      <w:r>
        <w:rPr>
          <w:rFonts w:hint="cs"/>
          <w:b/>
          <w:rtl/>
        </w:rPr>
        <w:t>ת האלימות, כפי שאפרט בהמשך; זוהו בעיות המצריכות טיפול, נדונו דרכי טיפול, ובחודש מרס 2004 החלה ההיערכות לתוכנית התערבות מערכתית הפועלת בראייה הוליסטית, תוך מיקוד העשייה בפעילות בני-הנוער בתוך בתי-הספר ומחוץ לבתי-הספר, בשמירה על רצף מבוקר עד ערב.</w:t>
      </w:r>
    </w:p>
    <w:p w14:paraId="06DCD98D" w14:textId="77777777" w:rsidR="00000000" w:rsidRDefault="000C6BB5">
      <w:pPr>
        <w:pStyle w:val="a0"/>
        <w:rPr>
          <w:rFonts w:hint="cs"/>
          <w:b/>
          <w:rtl/>
        </w:rPr>
      </w:pPr>
    </w:p>
    <w:p w14:paraId="6192A74D" w14:textId="77777777" w:rsidR="00000000" w:rsidRDefault="000C6BB5">
      <w:pPr>
        <w:pStyle w:val="a0"/>
        <w:ind w:firstLine="720"/>
        <w:rPr>
          <w:rFonts w:hint="cs"/>
          <w:b/>
          <w:rtl/>
        </w:rPr>
      </w:pPr>
      <w:r>
        <w:rPr>
          <w:rFonts w:hint="cs"/>
          <w:b/>
          <w:rtl/>
        </w:rPr>
        <w:t>בחטיבות הב</w:t>
      </w:r>
      <w:r>
        <w:rPr>
          <w:rFonts w:hint="cs"/>
          <w:b/>
          <w:rtl/>
        </w:rPr>
        <w:t>יניים תוגברה פעילות של"ח וידיעת הארץ, מתוך מטרה להפנות את בני-הנוער לפעילות חברתית-ערכית. כל בתי-הספר היסודיים הגדירו יעד מרכזי לשיפור האקלים הבית-ספרי ולמניעת אלימות, הוגדרו תוכניות עבודה למימוש היעד, כאשר האחראי להטמעתן הוא מנהל בית-הספר. הוקמו 23 סניפים</w:t>
      </w:r>
      <w:r>
        <w:rPr>
          <w:rFonts w:hint="cs"/>
          <w:b/>
          <w:rtl/>
        </w:rPr>
        <w:t xml:space="preserve"> של תנועת "הצופים" ברשויות שבמגזר הבדואי.</w:t>
      </w:r>
    </w:p>
    <w:p w14:paraId="52290DD6" w14:textId="77777777" w:rsidR="00000000" w:rsidRDefault="000C6BB5">
      <w:pPr>
        <w:pStyle w:val="a0"/>
        <w:rPr>
          <w:rFonts w:hint="cs"/>
          <w:b/>
          <w:rtl/>
        </w:rPr>
      </w:pPr>
    </w:p>
    <w:p w14:paraId="0C04B4EB" w14:textId="77777777" w:rsidR="00000000" w:rsidRDefault="000C6BB5">
      <w:pPr>
        <w:pStyle w:val="a0"/>
        <w:ind w:firstLine="720"/>
        <w:rPr>
          <w:rFonts w:hint="cs"/>
          <w:b/>
          <w:rtl/>
        </w:rPr>
      </w:pPr>
      <w:r>
        <w:rPr>
          <w:rFonts w:hint="cs"/>
          <w:b/>
          <w:rtl/>
        </w:rPr>
        <w:t>2. נוספו שני תקנים ייחודיים לפיקוח במגזר הבדואי בתחום החברתי, האחד אויש והשני בתהליך איוש. בשנת הלימודים תשס"ה ייתוספו עשר משרות של מדריכי של"ח וידיעת הארץ בחטיבות הביניים, והמחוז יוסיף 720 שעות לתגבור לימודי ולצמ</w:t>
      </w:r>
      <w:r>
        <w:rPr>
          <w:rFonts w:hint="cs"/>
          <w:b/>
          <w:rtl/>
        </w:rPr>
        <w:t>צום פערים בשעות הפנאי במגזר הבדואי. בכוונת המחוז למנות יועץ בכיר למגזר הבדואי, שאחת ממשימותיו תהיה לעקוב אחר ביצוע התוכניות להפחתת האלימות ולהעריך את הממצאים. באוניברסיטת בן-גוריון נפתחה תוכנית ייחודית להכשרת פסיכולוגים - תואר שני - למגזר הבדואי.</w:t>
      </w:r>
    </w:p>
    <w:p w14:paraId="2B9D5D9C" w14:textId="77777777" w:rsidR="00000000" w:rsidRDefault="000C6BB5">
      <w:pPr>
        <w:pStyle w:val="a0"/>
        <w:rPr>
          <w:rFonts w:hint="cs"/>
          <w:b/>
          <w:rtl/>
        </w:rPr>
      </w:pPr>
    </w:p>
    <w:p w14:paraId="4F1CF307" w14:textId="77777777" w:rsidR="00000000" w:rsidRDefault="000C6BB5">
      <w:pPr>
        <w:pStyle w:val="a0"/>
        <w:ind w:firstLine="720"/>
        <w:rPr>
          <w:rFonts w:hint="cs"/>
          <w:b/>
          <w:rtl/>
        </w:rPr>
      </w:pPr>
      <w:r>
        <w:rPr>
          <w:rFonts w:hint="cs"/>
          <w:b/>
          <w:rtl/>
        </w:rPr>
        <w:t>3. במסגר</w:t>
      </w:r>
      <w:r>
        <w:rPr>
          <w:rFonts w:hint="cs"/>
          <w:b/>
          <w:rtl/>
        </w:rPr>
        <w:t xml:space="preserve">ת תוכנית ההתערבות היישובית להפחתת האלימות נערכו והופקו התוכניות הבאות: "החוויה הבדואית" </w:t>
      </w:r>
      <w:r>
        <w:rPr>
          <w:b/>
          <w:rtl/>
        </w:rPr>
        <w:t>–</w:t>
      </w:r>
      <w:r>
        <w:rPr>
          <w:rFonts w:hint="cs"/>
          <w:b/>
          <w:rtl/>
        </w:rPr>
        <w:t xml:space="preserve"> תוכנית לבני נוער בסיכון ונוער מנותק, מתוך מטרה לצמצם ולהפחית את מעורבותם בפשיעה ובהתנהגות עבריינית, להקניית מיומנויות למידה וכישורי חיים, ולשילובם מחדש בחברה הנורמטיב</w:t>
      </w:r>
      <w:r>
        <w:rPr>
          <w:rFonts w:hint="cs"/>
          <w:b/>
          <w:rtl/>
        </w:rPr>
        <w:t xml:space="preserve">ית. "להיות מחויב לחוק" </w:t>
      </w:r>
      <w:r>
        <w:rPr>
          <w:b/>
          <w:rtl/>
        </w:rPr>
        <w:t>–</w:t>
      </w:r>
      <w:r>
        <w:rPr>
          <w:rFonts w:hint="cs"/>
          <w:b/>
          <w:rtl/>
        </w:rPr>
        <w:t xml:space="preserve"> תוכנית הסברה בנושא חוק לתלמידי ד'--ט', המופעלת במסגרת שעות חברה בבתי-הספר. התוכנית עוסקת, בין היתר, בצורך בחוק, בזכויות וחובות החוק במורשת הבדואית, בהיכרות עם החוק הישראלי ואכיפתו. התוכנית תופעל במסגרת שעות חברה בבתי-הספר. "מנהיגות</w:t>
      </w:r>
      <w:r>
        <w:rPr>
          <w:rFonts w:hint="cs"/>
          <w:b/>
          <w:rtl/>
        </w:rPr>
        <w:t xml:space="preserve"> מובילה נותנת יד לקהילה" </w:t>
      </w:r>
      <w:r>
        <w:rPr>
          <w:b/>
          <w:rtl/>
        </w:rPr>
        <w:t>–</w:t>
      </w:r>
      <w:r>
        <w:rPr>
          <w:rFonts w:hint="cs"/>
          <w:b/>
          <w:rtl/>
        </w:rPr>
        <w:t xml:space="preserve"> העצמת דור של מנהיגים צעירים שיהיו מעורבים ויתרמו לשיפור פני החברה והקהילה שבה הם חיים. התוכנית מאפשרת התפתחות אישית ומימוש עצמי. "בית-ספר קהילתי" </w:t>
      </w:r>
      <w:r>
        <w:rPr>
          <w:b/>
          <w:rtl/>
        </w:rPr>
        <w:t>–</w:t>
      </w:r>
      <w:r>
        <w:rPr>
          <w:rFonts w:hint="cs"/>
          <w:b/>
          <w:rtl/>
        </w:rPr>
        <w:t xml:space="preserve"> פיתוח בית-הספר התיכון כבית-ספר קהילתי שיהווה מוקד לפעילות פנאי לבני-הנוער מבוקר ע</w:t>
      </w:r>
      <w:r>
        <w:rPr>
          <w:rFonts w:hint="cs"/>
          <w:b/>
          <w:rtl/>
        </w:rPr>
        <w:t xml:space="preserve">ד ערב. "פרויקט אמנות משותף" </w:t>
      </w:r>
      <w:r>
        <w:rPr>
          <w:b/>
          <w:rtl/>
        </w:rPr>
        <w:t>–</w:t>
      </w:r>
      <w:r>
        <w:rPr>
          <w:rFonts w:hint="cs"/>
          <w:b/>
          <w:rtl/>
        </w:rPr>
        <w:t xml:space="preserve"> קידום פעילות אמנותית משותפת בין המשטרה לבני נוער במגזר הבדואי במטרה לקדם את הדו-קיום בין האוכלוסיות השונות. כל זאת נוסף על התוכניות המובנות להפחתת אלימות המיושמות בבתי-הספר בכל המגזרים בארץ.</w:t>
      </w:r>
    </w:p>
    <w:p w14:paraId="24A426B7" w14:textId="77777777" w:rsidR="00000000" w:rsidRDefault="000C6BB5">
      <w:pPr>
        <w:pStyle w:val="a0"/>
        <w:rPr>
          <w:rFonts w:hint="cs"/>
          <w:b/>
          <w:rtl/>
        </w:rPr>
      </w:pPr>
    </w:p>
    <w:p w14:paraId="486E05C9" w14:textId="77777777" w:rsidR="00000000" w:rsidRDefault="000C6BB5">
      <w:pPr>
        <w:pStyle w:val="a0"/>
        <w:ind w:firstLine="720"/>
        <w:rPr>
          <w:rFonts w:hint="cs"/>
          <w:b/>
          <w:rtl/>
        </w:rPr>
      </w:pPr>
      <w:r>
        <w:rPr>
          <w:rFonts w:hint="cs"/>
          <w:b/>
          <w:rtl/>
        </w:rPr>
        <w:t>4. כל הפעילויות שהזכרתי כורכות הפח</w:t>
      </w:r>
      <w:r>
        <w:rPr>
          <w:rFonts w:hint="cs"/>
          <w:b/>
          <w:rtl/>
        </w:rPr>
        <w:t>תה בשיעורי האלימות עם שיפור האקלים הבית-ספרי. אנו עוקבים אחר יישומן ותוצאותיהן ומגיבים בהתאם. אנו מקווים שהיישום האינטנסיבי של פעילות להפחתת אלימות בבתי-הספר יביא לירידה משמעותית בשיעור האלימות בחברה בכלל ובבתי-הספר בפרט.</w:t>
      </w:r>
    </w:p>
    <w:p w14:paraId="3FE0B88D" w14:textId="77777777" w:rsidR="00000000" w:rsidRDefault="000C6BB5">
      <w:pPr>
        <w:pStyle w:val="a0"/>
        <w:rPr>
          <w:b/>
          <w:rtl/>
        </w:rPr>
      </w:pPr>
    </w:p>
    <w:p w14:paraId="2B14CC78" w14:textId="77777777" w:rsidR="00000000" w:rsidRDefault="000C6BB5">
      <w:pPr>
        <w:pStyle w:val="a1"/>
        <w:jc w:val="center"/>
        <w:rPr>
          <w:rFonts w:hint="cs"/>
          <w:rtl/>
        </w:rPr>
      </w:pPr>
      <w:bookmarkStart w:id="569" w:name="CQ29315FI0029315T02_08_2004_23_00_36"/>
      <w:bookmarkStart w:id="570" w:name="_Toc100311812"/>
      <w:bookmarkEnd w:id="569"/>
      <w:r>
        <w:rPr>
          <w:rtl/>
        </w:rPr>
        <w:t xml:space="preserve">1871. </w:t>
      </w:r>
      <w:r>
        <w:rPr>
          <w:rFonts w:hint="cs"/>
          <w:rtl/>
        </w:rPr>
        <w:t xml:space="preserve">פעילות </w:t>
      </w:r>
      <w:r>
        <w:rPr>
          <w:rtl/>
        </w:rPr>
        <w:t>כת הסיינטולוגיה</w:t>
      </w:r>
      <w:r>
        <w:rPr>
          <w:rFonts w:hint="cs"/>
          <w:rtl/>
        </w:rPr>
        <w:t xml:space="preserve"> במער</w:t>
      </w:r>
      <w:r>
        <w:rPr>
          <w:rFonts w:hint="cs"/>
          <w:rtl/>
        </w:rPr>
        <w:t>כת החינוך</w:t>
      </w:r>
      <w:bookmarkEnd w:id="570"/>
    </w:p>
    <w:p w14:paraId="57F4E9DD" w14:textId="77777777" w:rsidR="00000000" w:rsidRDefault="000C6BB5">
      <w:pPr>
        <w:pStyle w:val="a0"/>
        <w:rPr>
          <w:rtl/>
        </w:rPr>
      </w:pPr>
    </w:p>
    <w:p w14:paraId="69BCAE0E" w14:textId="77777777" w:rsidR="00000000" w:rsidRDefault="000C6BB5">
      <w:pPr>
        <w:pStyle w:val="a0"/>
        <w:ind w:firstLine="0"/>
        <w:rPr>
          <w:rFonts w:hint="cs"/>
          <w:bCs/>
          <w:u w:val="single"/>
        </w:rPr>
      </w:pPr>
      <w:bookmarkStart w:id="571" w:name="ESQ29315"/>
      <w:bookmarkEnd w:id="571"/>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שרת החינוך, התרבות והספורט</w:t>
      </w:r>
    </w:p>
    <w:p w14:paraId="066E4913" w14:textId="77777777" w:rsidR="00000000" w:rsidRDefault="000C6BB5">
      <w:pPr>
        <w:pStyle w:val="a0"/>
        <w:ind w:firstLine="720"/>
      </w:pPr>
      <w:r>
        <w:rPr>
          <w:rtl/>
        </w:rPr>
        <w:t>ביום כ"ה בתמוז התשס"ד (14 ביולי 2004):</w:t>
      </w:r>
    </w:p>
    <w:p w14:paraId="4FF6064A" w14:textId="77777777" w:rsidR="00000000" w:rsidRDefault="000C6BB5">
      <w:pPr>
        <w:pStyle w:val="a0"/>
        <w:rPr>
          <w:rFonts w:hint="cs"/>
          <w:rtl/>
        </w:rPr>
      </w:pPr>
    </w:p>
    <w:p w14:paraId="2C5C1B0D" w14:textId="77777777" w:rsidR="00000000" w:rsidRDefault="000C6BB5">
      <w:pPr>
        <w:pStyle w:val="a0"/>
        <w:ind w:firstLine="720"/>
      </w:pPr>
      <w:r>
        <w:rPr>
          <w:rFonts w:hint="cs"/>
          <w:rtl/>
        </w:rPr>
        <w:t>פורסם</w:t>
      </w:r>
      <w:r>
        <w:rPr>
          <w:rtl/>
        </w:rPr>
        <w:t xml:space="preserve"> כי פעילים בכת הסיינטולוגיה </w:t>
      </w:r>
      <w:r>
        <w:rPr>
          <w:rFonts w:hint="cs"/>
          <w:rtl/>
        </w:rPr>
        <w:t>התחילו</w:t>
      </w:r>
      <w:r>
        <w:rPr>
          <w:rtl/>
        </w:rPr>
        <w:t xml:space="preserve"> </w:t>
      </w:r>
      <w:r>
        <w:rPr>
          <w:rFonts w:hint="cs"/>
          <w:rtl/>
        </w:rPr>
        <w:t>להיכנס</w:t>
      </w:r>
      <w:r>
        <w:rPr>
          <w:rtl/>
        </w:rPr>
        <w:t xml:space="preserve"> למערכת החינוך, כחלק ממגמתם להשפיע </w:t>
      </w:r>
      <w:r>
        <w:rPr>
          <w:rFonts w:hint="cs"/>
          <w:rtl/>
        </w:rPr>
        <w:t xml:space="preserve">על תלמידים </w:t>
      </w:r>
      <w:r>
        <w:rPr>
          <w:rtl/>
        </w:rPr>
        <w:t xml:space="preserve">להצטרף לכת. </w:t>
      </w:r>
    </w:p>
    <w:p w14:paraId="64869737" w14:textId="77777777" w:rsidR="00000000" w:rsidRDefault="000C6BB5">
      <w:pPr>
        <w:pStyle w:val="a0"/>
        <w:ind w:firstLine="720"/>
      </w:pPr>
    </w:p>
    <w:p w14:paraId="1A63FC7D" w14:textId="77777777" w:rsidR="00000000" w:rsidRDefault="000C6BB5">
      <w:pPr>
        <w:pStyle w:val="a0"/>
        <w:ind w:firstLine="720"/>
      </w:pPr>
      <w:r>
        <w:rPr>
          <w:rFonts w:hint="cs"/>
          <w:rtl/>
        </w:rPr>
        <w:t>רצוני לשאול</w:t>
      </w:r>
      <w:r>
        <w:rPr>
          <w:rtl/>
        </w:rPr>
        <w:t>:</w:t>
      </w:r>
    </w:p>
    <w:p w14:paraId="08DA0348" w14:textId="77777777" w:rsidR="00000000" w:rsidRDefault="000C6BB5">
      <w:pPr>
        <w:pStyle w:val="a0"/>
        <w:ind w:firstLine="720"/>
      </w:pPr>
    </w:p>
    <w:p w14:paraId="2EBC99A7" w14:textId="77777777" w:rsidR="00000000" w:rsidRDefault="000C6BB5">
      <w:pPr>
        <w:pStyle w:val="a0"/>
        <w:ind w:firstLine="720"/>
        <w:rPr>
          <w:rtl/>
        </w:rPr>
      </w:pPr>
      <w:r>
        <w:rPr>
          <w:rFonts w:hint="cs"/>
          <w:rtl/>
        </w:rPr>
        <w:t>1. האם הידיעה נכונה</w:t>
      </w:r>
      <w:r>
        <w:rPr>
          <w:rtl/>
        </w:rPr>
        <w:t>?</w:t>
      </w:r>
    </w:p>
    <w:p w14:paraId="145F73DD" w14:textId="77777777" w:rsidR="00000000" w:rsidRDefault="000C6BB5">
      <w:pPr>
        <w:pStyle w:val="a0"/>
        <w:ind w:firstLine="720"/>
        <w:rPr>
          <w:rtl/>
        </w:rPr>
      </w:pPr>
    </w:p>
    <w:p w14:paraId="2CEC90BF" w14:textId="77777777" w:rsidR="00000000" w:rsidRDefault="000C6BB5">
      <w:pPr>
        <w:pStyle w:val="a0"/>
        <w:ind w:firstLine="720"/>
        <w:rPr>
          <w:rtl/>
        </w:rPr>
      </w:pPr>
      <w:r>
        <w:rPr>
          <w:rFonts w:hint="cs"/>
          <w:rtl/>
        </w:rPr>
        <w:t xml:space="preserve">2. </w:t>
      </w:r>
      <w:r>
        <w:rPr>
          <w:rtl/>
        </w:rPr>
        <w:t>האם ידו</w:t>
      </w:r>
      <w:r>
        <w:rPr>
          <w:rtl/>
        </w:rPr>
        <w:t xml:space="preserve">ע </w:t>
      </w:r>
      <w:r>
        <w:rPr>
          <w:rFonts w:hint="cs"/>
          <w:rtl/>
        </w:rPr>
        <w:t>למשרדך</w:t>
      </w:r>
      <w:r>
        <w:rPr>
          <w:rtl/>
        </w:rPr>
        <w:t xml:space="preserve"> על פעילי כת זו או כתות אחרות </w:t>
      </w:r>
      <w:r>
        <w:rPr>
          <w:rFonts w:hint="cs"/>
          <w:rtl/>
        </w:rPr>
        <w:t>המשמשים</w:t>
      </w:r>
      <w:r>
        <w:rPr>
          <w:rtl/>
        </w:rPr>
        <w:t xml:space="preserve"> כמורים?</w:t>
      </w:r>
    </w:p>
    <w:p w14:paraId="0A79B05A" w14:textId="77777777" w:rsidR="00000000" w:rsidRDefault="000C6BB5">
      <w:pPr>
        <w:pStyle w:val="a0"/>
        <w:ind w:firstLine="720"/>
        <w:rPr>
          <w:rtl/>
        </w:rPr>
      </w:pPr>
    </w:p>
    <w:p w14:paraId="796F32AD" w14:textId="77777777" w:rsidR="00000000" w:rsidRDefault="000C6BB5">
      <w:pPr>
        <w:pStyle w:val="a0"/>
        <w:ind w:firstLine="720"/>
        <w:rPr>
          <w:rtl/>
        </w:rPr>
      </w:pPr>
      <w:r>
        <w:rPr>
          <w:rFonts w:hint="cs"/>
          <w:rtl/>
        </w:rPr>
        <w:t xml:space="preserve">3. </w:t>
      </w:r>
      <w:r>
        <w:rPr>
          <w:rtl/>
        </w:rPr>
        <w:t xml:space="preserve">מה ייעשה </w:t>
      </w:r>
      <w:r>
        <w:rPr>
          <w:rFonts w:hint="cs"/>
          <w:rtl/>
        </w:rPr>
        <w:t>למניעת</w:t>
      </w:r>
      <w:r>
        <w:rPr>
          <w:rtl/>
        </w:rPr>
        <w:t xml:space="preserve"> הישנות מקרים דומים?</w:t>
      </w:r>
    </w:p>
    <w:p w14:paraId="39F809B7" w14:textId="77777777" w:rsidR="00000000" w:rsidRDefault="000C6BB5">
      <w:pPr>
        <w:pStyle w:val="a0"/>
        <w:ind w:firstLine="720"/>
        <w:rPr>
          <w:rtl/>
        </w:rPr>
      </w:pPr>
    </w:p>
    <w:p w14:paraId="7B99767C"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49637E6A"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08F57CA8" w14:textId="77777777" w:rsidR="00000000" w:rsidRDefault="000C6BB5">
      <w:pPr>
        <w:pStyle w:val="a0"/>
        <w:rPr>
          <w:rFonts w:hint="cs"/>
          <w:rtl/>
        </w:rPr>
      </w:pPr>
    </w:p>
    <w:p w14:paraId="4CBBEBD5" w14:textId="77777777" w:rsidR="00000000" w:rsidRDefault="000C6BB5">
      <w:pPr>
        <w:pStyle w:val="a0"/>
        <w:ind w:firstLine="720"/>
        <w:rPr>
          <w:rFonts w:hint="cs"/>
          <w:rtl/>
        </w:rPr>
      </w:pPr>
      <w:r>
        <w:rPr>
          <w:rFonts w:hint="cs"/>
          <w:rtl/>
        </w:rPr>
        <w:t xml:space="preserve">1-3. משרד החינוך מוטרד מאוד מניסיונות חוזרים ונשנים של כתות שונות לפעול במערכת החינוך, </w:t>
      </w:r>
      <w:r>
        <w:rPr>
          <w:rFonts w:hint="cs"/>
          <w:rtl/>
        </w:rPr>
        <w:t>והסוגיה נוגעת לתלמידים, למורים ולהורים גם יחד. אשר על כן יזם יושב-ראש המזכירות הפדגוגית דיון בנושא "בתי-ספר המייצגים אידיאולוגיות של כתות". בתום דיון ארוך ומפורט הוחלט להמליץ בפני המנהלת הכללית של המשרד, רונית תירוש, להקים ועדת קבע, שתורכב ממומחים חיצוניים</w:t>
      </w:r>
      <w:r>
        <w:rPr>
          <w:rFonts w:hint="cs"/>
          <w:rtl/>
        </w:rPr>
        <w:t xml:space="preserve">, ושבין חבריה יהיו אנשי רפואה, אנשי פסיכולוגיה, אנשי דת, אנשי ציבור ואנשי חינוך, שתתכנס מעת לעת כדי לבדוק כל בקשה להקים בית-ספר והנוגעת לאידיאולוגיה של כתות. </w:t>
      </w:r>
    </w:p>
    <w:p w14:paraId="60532A10" w14:textId="77777777" w:rsidR="00000000" w:rsidRDefault="000C6BB5">
      <w:pPr>
        <w:pStyle w:val="a0"/>
        <w:ind w:firstLine="720"/>
        <w:rPr>
          <w:rFonts w:hint="cs"/>
          <w:rtl/>
        </w:rPr>
      </w:pPr>
    </w:p>
    <w:p w14:paraId="71817FED" w14:textId="77777777" w:rsidR="00000000" w:rsidRDefault="000C6BB5">
      <w:pPr>
        <w:pStyle w:val="a0"/>
        <w:ind w:firstLine="720"/>
        <w:rPr>
          <w:rFonts w:hint="cs"/>
          <w:rtl/>
        </w:rPr>
      </w:pPr>
      <w:r>
        <w:rPr>
          <w:rFonts w:hint="cs"/>
          <w:rtl/>
        </w:rPr>
        <w:t>עם זאת, כאשר מגיעה תלונה על הפצת חומר של כתות בבית-ספר, משרד החינוך בודק את פרטיה ומנחה את המפקח</w:t>
      </w:r>
      <w:r>
        <w:rPr>
          <w:rFonts w:hint="cs"/>
          <w:rtl/>
        </w:rPr>
        <w:t xml:space="preserve"> על בית-הספר לדאוג לכך שהחומר לא יופץ בשום דרך בקרב התלמידים.</w:t>
      </w:r>
    </w:p>
    <w:p w14:paraId="10159851" w14:textId="77777777" w:rsidR="00000000" w:rsidRDefault="000C6BB5">
      <w:pPr>
        <w:pStyle w:val="a0"/>
        <w:ind w:firstLine="720"/>
        <w:rPr>
          <w:rFonts w:hint="cs"/>
          <w:rtl/>
        </w:rPr>
      </w:pPr>
    </w:p>
    <w:p w14:paraId="27812096" w14:textId="77777777" w:rsidR="00000000" w:rsidRDefault="000C6BB5">
      <w:pPr>
        <w:pStyle w:val="a1"/>
        <w:jc w:val="center"/>
        <w:rPr>
          <w:rtl/>
        </w:rPr>
      </w:pPr>
      <w:bookmarkStart w:id="572" w:name="CQ29327FI0029327T02_08_2004_23_00_52"/>
      <w:bookmarkStart w:id="573" w:name="_Toc100311813"/>
      <w:bookmarkEnd w:id="572"/>
      <w:r>
        <w:rPr>
          <w:rtl/>
        </w:rPr>
        <w:t xml:space="preserve">1873. תוכנית מלגות </w:t>
      </w:r>
      <w:r>
        <w:rPr>
          <w:rFonts w:hint="cs"/>
          <w:rtl/>
        </w:rPr>
        <w:t xml:space="preserve">של אוניברסיטת תל-אביב </w:t>
      </w:r>
      <w:r>
        <w:rPr>
          <w:rtl/>
        </w:rPr>
        <w:t>לתלמידים מצטיינים</w:t>
      </w:r>
      <w:bookmarkEnd w:id="573"/>
      <w:r>
        <w:rPr>
          <w:rtl/>
        </w:rPr>
        <w:t xml:space="preserve"> </w:t>
      </w:r>
    </w:p>
    <w:p w14:paraId="1FCBE712" w14:textId="77777777" w:rsidR="00000000" w:rsidRDefault="000C6BB5">
      <w:pPr>
        <w:pStyle w:val="a0"/>
        <w:rPr>
          <w:rtl/>
        </w:rPr>
      </w:pPr>
    </w:p>
    <w:p w14:paraId="6C6C6970" w14:textId="77777777" w:rsidR="00000000" w:rsidRDefault="000C6BB5">
      <w:pPr>
        <w:pStyle w:val="a0"/>
        <w:ind w:firstLine="0"/>
        <w:rPr>
          <w:bCs/>
          <w:u w:val="single"/>
        </w:rPr>
      </w:pPr>
      <w:bookmarkStart w:id="574" w:name="ESQ29327"/>
      <w:bookmarkEnd w:id="574"/>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615EDF8" w14:textId="77777777" w:rsidR="00000000" w:rsidRDefault="000C6BB5">
      <w:pPr>
        <w:pStyle w:val="a0"/>
        <w:ind w:firstLine="720"/>
      </w:pPr>
      <w:r>
        <w:rPr>
          <w:rtl/>
        </w:rPr>
        <w:t>ביום כ"ה בתמוז התשס"ד (14 ביולי 2004):</w:t>
      </w:r>
    </w:p>
    <w:p w14:paraId="6256F55E" w14:textId="77777777" w:rsidR="00000000" w:rsidRDefault="000C6BB5">
      <w:pPr>
        <w:pStyle w:val="a0"/>
        <w:rPr>
          <w:rFonts w:hint="cs"/>
          <w:rtl/>
        </w:rPr>
      </w:pPr>
    </w:p>
    <w:p w14:paraId="3D1012C8" w14:textId="77777777" w:rsidR="00000000" w:rsidRDefault="000C6BB5">
      <w:pPr>
        <w:pStyle w:val="a0"/>
        <w:ind w:firstLine="720"/>
        <w:rPr>
          <w:rFonts w:hint="cs"/>
        </w:rPr>
      </w:pPr>
      <w:r>
        <w:rPr>
          <w:rFonts w:hint="cs"/>
          <w:rtl/>
        </w:rPr>
        <w:t>אוניברסיטת תל-אביב מפרסמת תוכנית שמסגרת</w:t>
      </w:r>
      <w:r>
        <w:rPr>
          <w:rFonts w:hint="cs"/>
          <w:rtl/>
        </w:rPr>
        <w:t>ה יוענקו מלגות ל</w:t>
      </w:r>
      <w:r>
        <w:rPr>
          <w:rtl/>
        </w:rPr>
        <w:t xml:space="preserve">תלמידים </w:t>
      </w:r>
      <w:r>
        <w:rPr>
          <w:rFonts w:hint="cs"/>
          <w:rtl/>
        </w:rPr>
        <w:t xml:space="preserve">מאופקים המצטיינים </w:t>
      </w:r>
      <w:r>
        <w:rPr>
          <w:rtl/>
        </w:rPr>
        <w:t>בל</w:t>
      </w:r>
      <w:r>
        <w:rPr>
          <w:rFonts w:hint="cs"/>
          <w:rtl/>
        </w:rPr>
        <w:t>י</w:t>
      </w:r>
      <w:r>
        <w:rPr>
          <w:rtl/>
        </w:rPr>
        <w:t xml:space="preserve">מודי יהדות </w:t>
      </w:r>
      <w:r>
        <w:rPr>
          <w:rFonts w:hint="cs"/>
          <w:rtl/>
        </w:rPr>
        <w:t>ומתחייבים</w:t>
      </w:r>
      <w:r>
        <w:rPr>
          <w:rtl/>
        </w:rPr>
        <w:t xml:space="preserve"> ללמד במערכת החינוך שלוש שנים לפחות</w:t>
      </w:r>
      <w:r>
        <w:rPr>
          <w:rFonts w:hint="cs"/>
          <w:rtl/>
        </w:rPr>
        <w:t xml:space="preserve">. </w:t>
      </w:r>
    </w:p>
    <w:p w14:paraId="2CAD5142" w14:textId="77777777" w:rsidR="00000000" w:rsidRDefault="000C6BB5">
      <w:pPr>
        <w:pStyle w:val="a0"/>
        <w:ind w:firstLine="720"/>
      </w:pPr>
    </w:p>
    <w:p w14:paraId="10131936" w14:textId="77777777" w:rsidR="00000000" w:rsidRDefault="000C6BB5">
      <w:pPr>
        <w:pStyle w:val="a0"/>
        <w:ind w:firstLine="720"/>
      </w:pPr>
      <w:r>
        <w:rPr>
          <w:rFonts w:hint="cs"/>
          <w:rtl/>
        </w:rPr>
        <w:t>רצוני לשאול</w:t>
      </w:r>
      <w:r>
        <w:rPr>
          <w:rtl/>
        </w:rPr>
        <w:t>:</w:t>
      </w:r>
    </w:p>
    <w:p w14:paraId="47BAE3FD" w14:textId="77777777" w:rsidR="00000000" w:rsidRDefault="000C6BB5">
      <w:pPr>
        <w:pStyle w:val="a0"/>
        <w:ind w:firstLine="720"/>
      </w:pPr>
    </w:p>
    <w:p w14:paraId="67C943AA" w14:textId="77777777" w:rsidR="00000000" w:rsidRDefault="000C6BB5">
      <w:pPr>
        <w:pStyle w:val="a0"/>
        <w:ind w:firstLine="720"/>
        <w:rPr>
          <w:rtl/>
        </w:rPr>
      </w:pPr>
      <w:r>
        <w:rPr>
          <w:rFonts w:hint="cs"/>
          <w:rtl/>
        </w:rPr>
        <w:t xml:space="preserve">1. </w:t>
      </w:r>
      <w:r>
        <w:rPr>
          <w:rtl/>
        </w:rPr>
        <w:t xml:space="preserve">האם פרויקט זה מוכר </w:t>
      </w:r>
      <w:r>
        <w:rPr>
          <w:rFonts w:hint="cs"/>
          <w:rtl/>
        </w:rPr>
        <w:t>על-ידי משרדך</w:t>
      </w:r>
      <w:r>
        <w:rPr>
          <w:rtl/>
        </w:rPr>
        <w:t>?</w:t>
      </w:r>
    </w:p>
    <w:p w14:paraId="2F35BA09" w14:textId="77777777" w:rsidR="00000000" w:rsidRDefault="000C6BB5">
      <w:pPr>
        <w:pStyle w:val="a0"/>
        <w:ind w:firstLine="720"/>
        <w:rPr>
          <w:rtl/>
        </w:rPr>
      </w:pPr>
    </w:p>
    <w:p w14:paraId="3B2EA69D" w14:textId="77777777" w:rsidR="00000000" w:rsidRDefault="000C6BB5">
      <w:pPr>
        <w:pStyle w:val="a0"/>
        <w:ind w:firstLine="720"/>
        <w:rPr>
          <w:rtl/>
        </w:rPr>
      </w:pPr>
      <w:r>
        <w:rPr>
          <w:rFonts w:hint="cs"/>
          <w:rtl/>
        </w:rPr>
        <w:t xml:space="preserve">2. </w:t>
      </w:r>
      <w:r>
        <w:rPr>
          <w:rtl/>
        </w:rPr>
        <w:t xml:space="preserve">אם כן </w:t>
      </w:r>
      <w:r>
        <w:rPr>
          <w:rFonts w:hint="cs"/>
          <w:rtl/>
        </w:rPr>
        <w:t xml:space="preserve">– </w:t>
      </w:r>
      <w:r>
        <w:rPr>
          <w:rtl/>
        </w:rPr>
        <w:t>באיזו מערכת חינוך ילמדו הסטודנטים בתום לימודיהם?</w:t>
      </w:r>
    </w:p>
    <w:p w14:paraId="07BAA97C" w14:textId="77777777" w:rsidR="00000000" w:rsidRDefault="000C6BB5">
      <w:pPr>
        <w:pStyle w:val="a0"/>
        <w:ind w:firstLine="720"/>
        <w:rPr>
          <w:rtl/>
        </w:rPr>
      </w:pPr>
    </w:p>
    <w:p w14:paraId="1F04A25C" w14:textId="77777777" w:rsidR="00000000" w:rsidRDefault="000C6BB5">
      <w:pPr>
        <w:pStyle w:val="a0"/>
        <w:ind w:firstLine="720"/>
        <w:rPr>
          <w:rtl/>
        </w:rPr>
      </w:pPr>
      <w:r>
        <w:rPr>
          <w:rFonts w:hint="cs"/>
          <w:rtl/>
        </w:rPr>
        <w:t xml:space="preserve">3. </w:t>
      </w:r>
      <w:r>
        <w:rPr>
          <w:rtl/>
        </w:rPr>
        <w:t xml:space="preserve">האם משרדך </w:t>
      </w:r>
      <w:r>
        <w:rPr>
          <w:rFonts w:hint="cs"/>
          <w:rtl/>
        </w:rPr>
        <w:t>משתתף</w:t>
      </w:r>
      <w:r>
        <w:rPr>
          <w:rtl/>
        </w:rPr>
        <w:t xml:space="preserve"> </w:t>
      </w:r>
      <w:r>
        <w:rPr>
          <w:rFonts w:hint="cs"/>
          <w:rtl/>
        </w:rPr>
        <w:t>במימון הפרויקט,</w:t>
      </w:r>
      <w:r>
        <w:rPr>
          <w:rtl/>
        </w:rPr>
        <w:t xml:space="preserve"> ואם כ</w:t>
      </w:r>
      <w:r>
        <w:rPr>
          <w:rtl/>
        </w:rPr>
        <w:t xml:space="preserve">ן </w:t>
      </w:r>
      <w:r>
        <w:rPr>
          <w:rFonts w:hint="cs"/>
          <w:rtl/>
        </w:rPr>
        <w:t>– באיזה סכום</w:t>
      </w:r>
      <w:r>
        <w:rPr>
          <w:rtl/>
        </w:rPr>
        <w:t>?</w:t>
      </w:r>
    </w:p>
    <w:p w14:paraId="0FD572A0" w14:textId="77777777" w:rsidR="00000000" w:rsidRDefault="000C6BB5">
      <w:pPr>
        <w:pStyle w:val="a0"/>
        <w:ind w:firstLine="720"/>
        <w:rPr>
          <w:rtl/>
        </w:rPr>
      </w:pPr>
    </w:p>
    <w:p w14:paraId="0A9B1761"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7ADCA100"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7D19891D" w14:textId="77777777" w:rsidR="00000000" w:rsidRDefault="000C6BB5">
      <w:pPr>
        <w:pStyle w:val="a0"/>
        <w:rPr>
          <w:rFonts w:hint="cs"/>
          <w:b/>
          <w:rtl/>
        </w:rPr>
      </w:pPr>
    </w:p>
    <w:p w14:paraId="57AE1126" w14:textId="77777777" w:rsidR="00000000" w:rsidRDefault="000C6BB5">
      <w:pPr>
        <w:pStyle w:val="a0"/>
        <w:ind w:firstLine="720"/>
        <w:rPr>
          <w:rFonts w:hint="cs"/>
          <w:b/>
          <w:rtl/>
        </w:rPr>
      </w:pPr>
      <w:r>
        <w:rPr>
          <w:rFonts w:hint="cs"/>
          <w:b/>
          <w:rtl/>
        </w:rPr>
        <w:t>תחילה ברצוני להעמיד עובדות על דיוקן: "אופקים" הוא שמה של תוכנית לתלמידים מצטיינים ללימודי "יהדות כתרבות", ולא תוכנית לתלמידים מאופקים.</w:t>
      </w:r>
    </w:p>
    <w:p w14:paraId="4BD4C322" w14:textId="77777777" w:rsidR="00000000" w:rsidRDefault="000C6BB5">
      <w:pPr>
        <w:pStyle w:val="a0"/>
        <w:rPr>
          <w:rFonts w:hint="cs"/>
          <w:b/>
          <w:rtl/>
        </w:rPr>
      </w:pPr>
    </w:p>
    <w:p w14:paraId="3C4ED182" w14:textId="77777777" w:rsidR="00000000" w:rsidRDefault="000C6BB5">
      <w:pPr>
        <w:pStyle w:val="a0"/>
        <w:ind w:firstLine="720"/>
        <w:rPr>
          <w:rFonts w:hint="cs"/>
          <w:b/>
          <w:rtl/>
        </w:rPr>
      </w:pPr>
      <w:r>
        <w:rPr>
          <w:rFonts w:hint="cs"/>
          <w:b/>
          <w:rtl/>
        </w:rPr>
        <w:t>1-2. משרד החינוך מקדם בברכה א</w:t>
      </w:r>
      <w:r>
        <w:rPr>
          <w:rFonts w:hint="cs"/>
          <w:b/>
          <w:rtl/>
        </w:rPr>
        <w:t xml:space="preserve">ת התוכנית המתקיימת באוניברסיטת תל-אביב והמכשירה סטודנטים להוראת "היהדות כתרבות" במסגרת לימודי מורשת בבתי-הספר הממלכתיים. התוכנית עולה בקנה אחד עם הדגלים החינוכיים שהמשרד מניף מאז כניסתי לתפקידי. יתירה מכך, המשרד רואה עצמו גורם מרכזי בפיתוח ובניהול התוכנית </w:t>
      </w:r>
      <w:r>
        <w:rPr>
          <w:rFonts w:hint="cs"/>
          <w:b/>
          <w:rtl/>
        </w:rPr>
        <w:t>וישתדל לסייע בשיבוץ הבוגרים עם תום לימודיהם בכיתות הגבוהות של מערכת החינוך הממלכתית כדי להנחיל את "היהדות כתרבות".</w:t>
      </w:r>
    </w:p>
    <w:p w14:paraId="36C8401E" w14:textId="77777777" w:rsidR="00000000" w:rsidRDefault="000C6BB5">
      <w:pPr>
        <w:pStyle w:val="a0"/>
        <w:rPr>
          <w:rFonts w:hint="cs"/>
          <w:b/>
          <w:rtl/>
        </w:rPr>
      </w:pPr>
    </w:p>
    <w:p w14:paraId="3B509B36" w14:textId="77777777" w:rsidR="00000000" w:rsidRDefault="000C6BB5">
      <w:pPr>
        <w:pStyle w:val="a0"/>
        <w:ind w:firstLine="720"/>
        <w:rPr>
          <w:rFonts w:hint="cs"/>
          <w:b/>
        </w:rPr>
      </w:pPr>
      <w:r>
        <w:rPr>
          <w:rFonts w:hint="cs"/>
          <w:b/>
          <w:rtl/>
        </w:rPr>
        <w:t>3. משרד החינוך אינו משתתף במימון התוכנית.</w:t>
      </w:r>
    </w:p>
    <w:p w14:paraId="1E5F3811" w14:textId="77777777" w:rsidR="00000000" w:rsidRDefault="000C6BB5">
      <w:pPr>
        <w:pStyle w:val="a0"/>
        <w:rPr>
          <w:b/>
          <w:rtl/>
        </w:rPr>
      </w:pPr>
    </w:p>
    <w:p w14:paraId="45F6A8A9" w14:textId="77777777" w:rsidR="00000000" w:rsidRDefault="000C6BB5">
      <w:pPr>
        <w:pStyle w:val="a1"/>
        <w:jc w:val="center"/>
        <w:rPr>
          <w:rtl/>
        </w:rPr>
      </w:pPr>
      <w:bookmarkStart w:id="575" w:name="CQ29823FI0029823T02_08_2004_23_01_01"/>
      <w:bookmarkStart w:id="576" w:name="_Toc100311814"/>
      <w:bookmarkEnd w:id="575"/>
      <w:r>
        <w:rPr>
          <w:rtl/>
        </w:rPr>
        <w:t>1898. מחסור בכיתות לימוד במגזר הערבי</w:t>
      </w:r>
      <w:bookmarkEnd w:id="576"/>
    </w:p>
    <w:p w14:paraId="22B135FC" w14:textId="77777777" w:rsidR="00000000" w:rsidRDefault="000C6BB5">
      <w:pPr>
        <w:pStyle w:val="a0"/>
        <w:rPr>
          <w:rtl/>
        </w:rPr>
      </w:pPr>
    </w:p>
    <w:p w14:paraId="0370CF2E" w14:textId="77777777" w:rsidR="00000000" w:rsidRDefault="000C6BB5">
      <w:pPr>
        <w:pStyle w:val="a0"/>
        <w:ind w:firstLine="0"/>
        <w:rPr>
          <w:bCs/>
          <w:u w:val="single"/>
        </w:rPr>
      </w:pPr>
      <w:bookmarkStart w:id="577" w:name="ESQ29823"/>
      <w:bookmarkEnd w:id="577"/>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9C8C7E4" w14:textId="77777777" w:rsidR="00000000" w:rsidRDefault="000C6BB5">
      <w:pPr>
        <w:pStyle w:val="a0"/>
        <w:ind w:firstLine="720"/>
      </w:pPr>
      <w:r>
        <w:rPr>
          <w:rtl/>
        </w:rPr>
        <w:t xml:space="preserve">ביום </w:t>
      </w:r>
      <w:r>
        <w:rPr>
          <w:rtl/>
        </w:rPr>
        <w:t>ג' באב התשס"ד (21 ביולי 2004):</w:t>
      </w:r>
    </w:p>
    <w:p w14:paraId="46A947CD" w14:textId="77777777" w:rsidR="00000000" w:rsidRDefault="000C6BB5">
      <w:pPr>
        <w:pStyle w:val="a0"/>
        <w:rPr>
          <w:rFonts w:hint="cs"/>
          <w:rtl/>
        </w:rPr>
      </w:pPr>
    </w:p>
    <w:p w14:paraId="6734525F" w14:textId="77777777" w:rsidR="00000000" w:rsidRDefault="000C6BB5">
      <w:pPr>
        <w:pStyle w:val="a0"/>
      </w:pPr>
      <w:r>
        <w:rPr>
          <w:rFonts w:hint="cs"/>
          <w:rtl/>
        </w:rPr>
        <w:t xml:space="preserve">לפי </w:t>
      </w:r>
      <w:r>
        <w:rPr>
          <w:rFonts w:hint="eastAsia"/>
          <w:rtl/>
        </w:rPr>
        <w:t>סקר</w:t>
      </w:r>
      <w:r>
        <w:rPr>
          <w:rtl/>
        </w:rPr>
        <w:t xml:space="preserve"> שערך מרכז </w:t>
      </w:r>
      <w:r>
        <w:rPr>
          <w:rFonts w:hint="cs"/>
          <w:rtl/>
        </w:rPr>
        <w:t>"</w:t>
      </w:r>
      <w:r>
        <w:rPr>
          <w:rtl/>
        </w:rPr>
        <w:t>מוסאוא</w:t>
      </w:r>
      <w:r>
        <w:rPr>
          <w:rFonts w:hint="cs"/>
          <w:rtl/>
        </w:rPr>
        <w:t>"</w:t>
      </w:r>
      <w:r>
        <w:rPr>
          <w:rtl/>
        </w:rPr>
        <w:t xml:space="preserve"> לזכויות המיעוט הערבי </w:t>
      </w:r>
      <w:r>
        <w:rPr>
          <w:rFonts w:hint="eastAsia"/>
          <w:rtl/>
        </w:rPr>
        <w:t>בקרב</w:t>
      </w:r>
      <w:r>
        <w:rPr>
          <w:rtl/>
        </w:rPr>
        <w:t xml:space="preserve"> 50 מועצות מקומיות ערביות </w:t>
      </w:r>
      <w:r>
        <w:rPr>
          <w:rFonts w:hint="cs"/>
          <w:rtl/>
        </w:rPr>
        <w:t>וש</w:t>
      </w:r>
      <w:r>
        <w:rPr>
          <w:rtl/>
        </w:rPr>
        <w:t xml:space="preserve">פורסם </w:t>
      </w:r>
      <w:r>
        <w:rPr>
          <w:rFonts w:hint="cs"/>
          <w:rtl/>
        </w:rPr>
        <w:t>ב-4 ביולי 2004,</w:t>
      </w:r>
      <w:r>
        <w:rPr>
          <w:rtl/>
        </w:rPr>
        <w:t xml:space="preserve"> במגזר הערבי חסרות כ-</w:t>
      </w:r>
      <w:r>
        <w:rPr>
          <w:rFonts w:hint="cs"/>
          <w:rtl/>
        </w:rPr>
        <w:t>1,500</w:t>
      </w:r>
      <w:r>
        <w:rPr>
          <w:rtl/>
        </w:rPr>
        <w:t xml:space="preserve"> כיתות </w:t>
      </w:r>
      <w:r>
        <w:rPr>
          <w:rFonts w:hint="eastAsia"/>
          <w:rtl/>
        </w:rPr>
        <w:t>לימוד</w:t>
      </w:r>
      <w:r>
        <w:rPr>
          <w:rtl/>
        </w:rPr>
        <w:t>. הרשויות דיווחו גם שלא קיבלו השנה תקציבים ממשרד</w:t>
      </w:r>
      <w:r>
        <w:rPr>
          <w:rFonts w:hint="cs"/>
          <w:rtl/>
        </w:rPr>
        <w:t>ך</w:t>
      </w:r>
      <w:r>
        <w:rPr>
          <w:rtl/>
        </w:rPr>
        <w:t xml:space="preserve"> לבניית כיתות לימוד חדשות. </w:t>
      </w:r>
    </w:p>
    <w:p w14:paraId="5D48EA9D" w14:textId="77777777" w:rsidR="00000000" w:rsidRDefault="000C6BB5">
      <w:pPr>
        <w:pStyle w:val="a0"/>
        <w:rPr>
          <w:rtl/>
        </w:rPr>
      </w:pPr>
    </w:p>
    <w:p w14:paraId="515D7CA6" w14:textId="77777777" w:rsidR="00000000" w:rsidRDefault="000C6BB5">
      <w:pPr>
        <w:pStyle w:val="a0"/>
        <w:rPr>
          <w:rtl/>
        </w:rPr>
      </w:pPr>
      <w:r>
        <w:rPr>
          <w:rFonts w:hint="eastAsia"/>
          <w:rtl/>
        </w:rPr>
        <w:t>רצוני</w:t>
      </w:r>
      <w:r>
        <w:rPr>
          <w:rtl/>
        </w:rPr>
        <w:t xml:space="preserve"> ל</w:t>
      </w:r>
      <w:r>
        <w:rPr>
          <w:rtl/>
        </w:rPr>
        <w:t>שאול:</w:t>
      </w:r>
    </w:p>
    <w:p w14:paraId="0A83D090" w14:textId="77777777" w:rsidR="00000000" w:rsidRDefault="000C6BB5">
      <w:pPr>
        <w:pStyle w:val="a0"/>
        <w:rPr>
          <w:rtl/>
        </w:rPr>
      </w:pPr>
    </w:p>
    <w:p w14:paraId="7DE4D922" w14:textId="77777777" w:rsidR="00000000" w:rsidRDefault="000C6BB5">
      <w:pPr>
        <w:pStyle w:val="a0"/>
        <w:rPr>
          <w:rtl/>
        </w:rPr>
      </w:pPr>
      <w:r>
        <w:rPr>
          <w:rtl/>
        </w:rPr>
        <w:t xml:space="preserve">1. האם </w:t>
      </w:r>
      <w:r>
        <w:rPr>
          <w:rFonts w:hint="cs"/>
          <w:rtl/>
        </w:rPr>
        <w:t>הנתונים נכונים</w:t>
      </w:r>
      <w:r>
        <w:rPr>
          <w:rtl/>
        </w:rPr>
        <w:t>?</w:t>
      </w:r>
    </w:p>
    <w:p w14:paraId="4F6AEFBA" w14:textId="77777777" w:rsidR="00000000" w:rsidRDefault="000C6BB5">
      <w:pPr>
        <w:pStyle w:val="a0"/>
        <w:rPr>
          <w:rtl/>
        </w:rPr>
      </w:pPr>
    </w:p>
    <w:p w14:paraId="547B8E82" w14:textId="77777777" w:rsidR="00000000" w:rsidRDefault="000C6BB5">
      <w:pPr>
        <w:pStyle w:val="a0"/>
        <w:rPr>
          <w:rtl/>
        </w:rPr>
      </w:pPr>
      <w:r>
        <w:rPr>
          <w:rtl/>
        </w:rPr>
        <w:t>2. אם כן</w:t>
      </w:r>
      <w:r>
        <w:rPr>
          <w:rFonts w:hint="cs"/>
          <w:rtl/>
        </w:rPr>
        <w:t xml:space="preserve"> </w:t>
      </w:r>
      <w:r>
        <w:rPr>
          <w:rFonts w:hint="eastAsia"/>
          <w:rtl/>
        </w:rPr>
        <w:t>–</w:t>
      </w:r>
      <w:r>
        <w:rPr>
          <w:rtl/>
        </w:rPr>
        <w:t xml:space="preserve"> </w:t>
      </w:r>
      <w:r>
        <w:rPr>
          <w:rFonts w:hint="eastAsia"/>
          <w:rtl/>
        </w:rPr>
        <w:t>מה</w:t>
      </w:r>
      <w:r>
        <w:rPr>
          <w:rtl/>
        </w:rPr>
        <w:t xml:space="preserve"> עושה משרד</w:t>
      </w:r>
      <w:r>
        <w:rPr>
          <w:rFonts w:hint="cs"/>
          <w:rtl/>
        </w:rPr>
        <w:t>ך</w:t>
      </w:r>
      <w:r>
        <w:rPr>
          <w:rtl/>
        </w:rPr>
        <w:t xml:space="preserve"> לפתרון הבעיה?</w:t>
      </w:r>
    </w:p>
    <w:p w14:paraId="2316E633" w14:textId="77777777" w:rsidR="00000000" w:rsidRDefault="000C6BB5">
      <w:pPr>
        <w:pStyle w:val="a0"/>
        <w:rPr>
          <w:rtl/>
        </w:rPr>
      </w:pPr>
    </w:p>
    <w:p w14:paraId="4089E541" w14:textId="77777777" w:rsidR="00000000" w:rsidRDefault="000C6BB5">
      <w:pPr>
        <w:pStyle w:val="a0"/>
        <w:rPr>
          <w:rtl/>
        </w:rPr>
      </w:pPr>
      <w:r>
        <w:rPr>
          <w:rtl/>
        </w:rPr>
        <w:t xml:space="preserve">3. האם משרדך </w:t>
      </w:r>
      <w:r>
        <w:rPr>
          <w:rFonts w:hint="eastAsia"/>
          <w:rtl/>
        </w:rPr>
        <w:t>אכן</w:t>
      </w:r>
      <w:r>
        <w:rPr>
          <w:rtl/>
        </w:rPr>
        <w:t xml:space="preserve"> לא הקצה ולא העביר תקציבים </w:t>
      </w:r>
      <w:r>
        <w:rPr>
          <w:rFonts w:hint="cs"/>
          <w:rtl/>
        </w:rPr>
        <w:t>ל</w:t>
      </w:r>
      <w:r>
        <w:rPr>
          <w:rFonts w:hint="eastAsia"/>
          <w:rtl/>
        </w:rPr>
        <w:t>בניית</w:t>
      </w:r>
      <w:r>
        <w:rPr>
          <w:rtl/>
        </w:rPr>
        <w:t xml:space="preserve"> כיתות חדשות?</w:t>
      </w:r>
    </w:p>
    <w:p w14:paraId="052CC755" w14:textId="77777777" w:rsidR="00000000" w:rsidRDefault="000C6BB5">
      <w:pPr>
        <w:pStyle w:val="a0"/>
        <w:rPr>
          <w:rtl/>
        </w:rPr>
      </w:pPr>
    </w:p>
    <w:p w14:paraId="21E7BDC1"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52675F97"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62CB12D3" w14:textId="77777777" w:rsidR="00000000" w:rsidRDefault="000C6BB5">
      <w:pPr>
        <w:pStyle w:val="a0"/>
        <w:rPr>
          <w:rFonts w:hint="cs"/>
          <w:rtl/>
        </w:rPr>
      </w:pPr>
    </w:p>
    <w:p w14:paraId="239E02DE" w14:textId="77777777" w:rsidR="00000000" w:rsidRDefault="000C6BB5">
      <w:pPr>
        <w:pStyle w:val="a0"/>
        <w:ind w:firstLine="720"/>
        <w:rPr>
          <w:rFonts w:hint="cs"/>
          <w:rtl/>
        </w:rPr>
      </w:pPr>
      <w:r>
        <w:rPr>
          <w:rFonts w:hint="cs"/>
          <w:rtl/>
        </w:rPr>
        <w:t>הריני להפנותך לדברי תשובתי מיום 12 ביולי 2004 ע</w:t>
      </w:r>
      <w:r>
        <w:rPr>
          <w:rFonts w:hint="cs"/>
          <w:rtl/>
        </w:rPr>
        <w:t>ל הצעה רגילה לסדר-היום שהגיש חבר הכנסת ג'מאל זחאלקה בנדון.</w:t>
      </w:r>
    </w:p>
    <w:p w14:paraId="7FE0CCCC" w14:textId="77777777" w:rsidR="00000000" w:rsidRDefault="000C6BB5">
      <w:pPr>
        <w:pStyle w:val="a0"/>
        <w:ind w:firstLine="720"/>
        <w:rPr>
          <w:rFonts w:hint="cs"/>
          <w:rtl/>
        </w:rPr>
      </w:pPr>
    </w:p>
    <w:p w14:paraId="6E1D9941" w14:textId="77777777" w:rsidR="00000000" w:rsidRDefault="000C6BB5">
      <w:pPr>
        <w:pStyle w:val="a0"/>
        <w:ind w:firstLine="720"/>
        <w:rPr>
          <w:rFonts w:hint="cs"/>
          <w:rtl/>
        </w:rPr>
      </w:pPr>
    </w:p>
    <w:p w14:paraId="008D493B" w14:textId="77777777" w:rsidR="00000000" w:rsidRDefault="000C6BB5">
      <w:pPr>
        <w:pStyle w:val="a1"/>
        <w:jc w:val="center"/>
        <w:rPr>
          <w:rFonts w:hint="cs"/>
          <w:rtl/>
        </w:rPr>
      </w:pPr>
      <w:bookmarkStart w:id="578" w:name="CQ29761FI0029761T02_08_2004_23_01_11"/>
      <w:bookmarkStart w:id="579" w:name="_Toc100311815"/>
      <w:bookmarkEnd w:id="578"/>
      <w:r>
        <w:rPr>
          <w:rFonts w:hint="cs"/>
          <w:rtl/>
        </w:rPr>
        <w:t>1899, 1931</w:t>
      </w:r>
      <w:r>
        <w:rPr>
          <w:rtl/>
        </w:rPr>
        <w:t xml:space="preserve">. </w:t>
      </w:r>
      <w:r>
        <w:rPr>
          <w:rFonts w:hint="cs"/>
          <w:rtl/>
        </w:rPr>
        <w:t xml:space="preserve">דברי </w:t>
      </w:r>
      <w:r>
        <w:rPr>
          <w:rtl/>
        </w:rPr>
        <w:t xml:space="preserve">מנהל מחוז </w:t>
      </w:r>
      <w:r>
        <w:rPr>
          <w:rFonts w:hint="cs"/>
          <w:rtl/>
        </w:rPr>
        <w:t>ה</w:t>
      </w:r>
      <w:r>
        <w:rPr>
          <w:rtl/>
        </w:rPr>
        <w:t>צפון במשרד החינוך</w:t>
      </w:r>
      <w:r>
        <w:rPr>
          <w:rFonts w:hint="cs"/>
          <w:rtl/>
        </w:rPr>
        <w:t xml:space="preserve"> על מספר התלמידים הערבים</w:t>
      </w:r>
      <w:bookmarkEnd w:id="579"/>
    </w:p>
    <w:p w14:paraId="473EFE3A" w14:textId="77777777" w:rsidR="00000000" w:rsidRDefault="000C6BB5">
      <w:pPr>
        <w:pStyle w:val="a0"/>
        <w:rPr>
          <w:rtl/>
        </w:rPr>
      </w:pPr>
    </w:p>
    <w:p w14:paraId="56ABCDD6" w14:textId="77777777" w:rsidR="00000000" w:rsidRDefault="000C6BB5">
      <w:pPr>
        <w:pStyle w:val="a0"/>
        <w:ind w:firstLine="0"/>
        <w:rPr>
          <w:bCs/>
          <w:u w:val="single"/>
        </w:rPr>
      </w:pPr>
      <w:bookmarkStart w:id="580" w:name="ESQ29761"/>
      <w:bookmarkEnd w:id="580"/>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8047D16" w14:textId="77777777" w:rsidR="00000000" w:rsidRDefault="000C6BB5">
      <w:pPr>
        <w:pStyle w:val="a0"/>
        <w:ind w:firstLine="720"/>
      </w:pPr>
      <w:r>
        <w:rPr>
          <w:rtl/>
        </w:rPr>
        <w:t>ביום ג' באב התשס"ד (21 ביולי 2004):</w:t>
      </w:r>
    </w:p>
    <w:p w14:paraId="7F3F6F82" w14:textId="77777777" w:rsidR="00000000" w:rsidRDefault="000C6BB5">
      <w:pPr>
        <w:pStyle w:val="a0"/>
        <w:rPr>
          <w:rFonts w:hint="cs"/>
          <w:rtl/>
        </w:rPr>
      </w:pPr>
    </w:p>
    <w:p w14:paraId="3FA5C91C" w14:textId="77777777" w:rsidR="00000000" w:rsidRDefault="000C6BB5">
      <w:pPr>
        <w:pStyle w:val="a0"/>
        <w:ind w:firstLine="720"/>
        <w:rPr>
          <w:rFonts w:hint="cs"/>
        </w:rPr>
      </w:pPr>
      <w:r>
        <w:rPr>
          <w:rtl/>
        </w:rPr>
        <w:t>בר</w:t>
      </w:r>
      <w:r>
        <w:rPr>
          <w:rFonts w:hint="cs"/>
          <w:rtl/>
        </w:rPr>
        <w:t>י</w:t>
      </w:r>
      <w:r>
        <w:rPr>
          <w:rtl/>
        </w:rPr>
        <w:t xml:space="preserve">איון שהתפרסם </w:t>
      </w:r>
      <w:r>
        <w:rPr>
          <w:rFonts w:hint="cs"/>
          <w:rtl/>
        </w:rPr>
        <w:t>לאחרונה</w:t>
      </w:r>
      <w:r>
        <w:rPr>
          <w:rtl/>
        </w:rPr>
        <w:t xml:space="preserve"> </w:t>
      </w:r>
      <w:r>
        <w:rPr>
          <w:rFonts w:hint="cs"/>
          <w:rtl/>
        </w:rPr>
        <w:t>צוטט</w:t>
      </w:r>
      <w:r>
        <w:rPr>
          <w:rtl/>
        </w:rPr>
        <w:t xml:space="preserve"> מנהל</w:t>
      </w:r>
      <w:r>
        <w:rPr>
          <w:rtl/>
        </w:rPr>
        <w:t xml:space="preserve"> מחוז הצפון במשרד החינוך </w:t>
      </w:r>
      <w:r>
        <w:rPr>
          <w:rFonts w:hint="cs"/>
          <w:rtl/>
        </w:rPr>
        <w:t xml:space="preserve">כאומר, </w:t>
      </w:r>
      <w:r>
        <w:rPr>
          <w:rtl/>
        </w:rPr>
        <w:t xml:space="preserve">כי הגידול במספר התלמידים הערבים בצפון </w:t>
      </w:r>
      <w:r>
        <w:rPr>
          <w:rFonts w:hint="cs"/>
          <w:rtl/>
        </w:rPr>
        <w:t>הוא</w:t>
      </w:r>
      <w:r>
        <w:rPr>
          <w:rtl/>
        </w:rPr>
        <w:t xml:space="preserve"> "תופעה שצריכה להדאיג את כולנו מהבחינה הלאומית"</w:t>
      </w:r>
      <w:r>
        <w:rPr>
          <w:rFonts w:hint="cs"/>
          <w:rtl/>
        </w:rPr>
        <w:t>, וכי</w:t>
      </w:r>
      <w:r>
        <w:rPr>
          <w:rtl/>
        </w:rPr>
        <w:t xml:space="preserve"> "אין לנו רוב יהודי בגליל"</w:t>
      </w:r>
      <w:r>
        <w:rPr>
          <w:rFonts w:hint="cs"/>
          <w:rtl/>
        </w:rPr>
        <w:t>.</w:t>
      </w:r>
    </w:p>
    <w:p w14:paraId="56210CD0" w14:textId="77777777" w:rsidR="00000000" w:rsidRDefault="000C6BB5">
      <w:pPr>
        <w:pStyle w:val="a0"/>
        <w:ind w:firstLine="720"/>
      </w:pPr>
    </w:p>
    <w:p w14:paraId="4CF57901" w14:textId="77777777" w:rsidR="00000000" w:rsidRDefault="000C6BB5">
      <w:pPr>
        <w:pStyle w:val="a0"/>
        <w:ind w:firstLine="720"/>
      </w:pPr>
      <w:r>
        <w:rPr>
          <w:rFonts w:hint="cs"/>
          <w:rtl/>
        </w:rPr>
        <w:t>רצוני לשאול</w:t>
      </w:r>
      <w:r>
        <w:rPr>
          <w:rtl/>
        </w:rPr>
        <w:t>:</w:t>
      </w:r>
    </w:p>
    <w:p w14:paraId="002FF55B" w14:textId="77777777" w:rsidR="00000000" w:rsidRDefault="000C6BB5">
      <w:pPr>
        <w:pStyle w:val="a0"/>
        <w:ind w:firstLine="720"/>
      </w:pPr>
    </w:p>
    <w:p w14:paraId="4AE45D4E" w14:textId="77777777" w:rsidR="00000000" w:rsidRDefault="000C6BB5">
      <w:pPr>
        <w:pStyle w:val="a0"/>
        <w:ind w:firstLine="720"/>
        <w:rPr>
          <w:rtl/>
        </w:rPr>
      </w:pPr>
      <w:r>
        <w:rPr>
          <w:rFonts w:hint="cs"/>
          <w:rtl/>
        </w:rPr>
        <w:t xml:space="preserve">1. </w:t>
      </w:r>
      <w:r>
        <w:rPr>
          <w:rtl/>
        </w:rPr>
        <w:t xml:space="preserve">מה </w:t>
      </w:r>
      <w:r>
        <w:rPr>
          <w:rFonts w:hint="cs"/>
          <w:rtl/>
        </w:rPr>
        <w:t xml:space="preserve">היא </w:t>
      </w:r>
      <w:r>
        <w:rPr>
          <w:rtl/>
        </w:rPr>
        <w:t>תגובת</w:t>
      </w:r>
      <w:r>
        <w:rPr>
          <w:rFonts w:hint="cs"/>
          <w:rtl/>
        </w:rPr>
        <w:t xml:space="preserve"> משרד</w:t>
      </w:r>
      <w:r>
        <w:rPr>
          <w:rtl/>
        </w:rPr>
        <w:t xml:space="preserve">ך </w:t>
      </w:r>
      <w:r>
        <w:rPr>
          <w:rFonts w:hint="cs"/>
          <w:rtl/>
        </w:rPr>
        <w:t>ע</w:t>
      </w:r>
      <w:r>
        <w:rPr>
          <w:rtl/>
        </w:rPr>
        <w:t>ל</w:t>
      </w:r>
      <w:r>
        <w:rPr>
          <w:rFonts w:hint="cs"/>
          <w:rtl/>
        </w:rPr>
        <w:t xml:space="preserve"> </w:t>
      </w:r>
      <w:r>
        <w:rPr>
          <w:rtl/>
        </w:rPr>
        <w:t>דברים</w:t>
      </w:r>
      <w:r>
        <w:rPr>
          <w:rFonts w:hint="cs"/>
          <w:rtl/>
        </w:rPr>
        <w:t xml:space="preserve"> אלה</w:t>
      </w:r>
      <w:r>
        <w:rPr>
          <w:rtl/>
        </w:rPr>
        <w:t>?</w:t>
      </w:r>
    </w:p>
    <w:p w14:paraId="35DC4A7C" w14:textId="77777777" w:rsidR="00000000" w:rsidRDefault="000C6BB5">
      <w:pPr>
        <w:pStyle w:val="a0"/>
        <w:ind w:firstLine="720"/>
        <w:rPr>
          <w:rtl/>
        </w:rPr>
      </w:pPr>
    </w:p>
    <w:p w14:paraId="5F225468" w14:textId="77777777" w:rsidR="00000000" w:rsidRDefault="000C6BB5">
      <w:pPr>
        <w:pStyle w:val="a0"/>
        <w:ind w:firstLine="720"/>
        <w:rPr>
          <w:rtl/>
        </w:rPr>
      </w:pPr>
      <w:r>
        <w:rPr>
          <w:rFonts w:hint="cs"/>
          <w:rtl/>
        </w:rPr>
        <w:t xml:space="preserve">2. </w:t>
      </w:r>
      <w:r>
        <w:rPr>
          <w:rtl/>
        </w:rPr>
        <w:t>האם משרד</w:t>
      </w:r>
      <w:r>
        <w:rPr>
          <w:rFonts w:hint="cs"/>
          <w:rtl/>
        </w:rPr>
        <w:t>ך</w:t>
      </w:r>
      <w:r>
        <w:rPr>
          <w:rtl/>
        </w:rPr>
        <w:t xml:space="preserve"> מתייחס לגידול במספר התלמידים הערבים בצ</w:t>
      </w:r>
      <w:r>
        <w:rPr>
          <w:rtl/>
        </w:rPr>
        <w:t>פון כ"איום לאומי"</w:t>
      </w:r>
      <w:r>
        <w:rPr>
          <w:rFonts w:hint="cs"/>
          <w:rtl/>
        </w:rPr>
        <w:t xml:space="preserve">? </w:t>
      </w:r>
    </w:p>
    <w:p w14:paraId="430D000F" w14:textId="77777777" w:rsidR="00000000" w:rsidRDefault="000C6BB5">
      <w:pPr>
        <w:pStyle w:val="a0"/>
        <w:ind w:firstLine="720"/>
        <w:rPr>
          <w:rtl/>
        </w:rPr>
      </w:pPr>
    </w:p>
    <w:p w14:paraId="64C816F7" w14:textId="77777777" w:rsidR="00000000" w:rsidRDefault="000C6BB5">
      <w:pPr>
        <w:pStyle w:val="a0"/>
        <w:ind w:firstLine="720"/>
        <w:rPr>
          <w:rFonts w:hint="cs"/>
          <w:rtl/>
        </w:rPr>
      </w:pPr>
      <w:r>
        <w:rPr>
          <w:rFonts w:hint="cs"/>
          <w:rtl/>
        </w:rPr>
        <w:t xml:space="preserve">3. </w:t>
      </w:r>
      <w:r>
        <w:rPr>
          <w:rtl/>
        </w:rPr>
        <w:t xml:space="preserve">האם ננקטו צעדים בעקבות </w:t>
      </w:r>
      <w:r>
        <w:rPr>
          <w:rFonts w:hint="cs"/>
          <w:rtl/>
        </w:rPr>
        <w:t>הצהרות אלה</w:t>
      </w:r>
      <w:r>
        <w:rPr>
          <w:rtl/>
        </w:rPr>
        <w:t>?</w:t>
      </w:r>
    </w:p>
    <w:p w14:paraId="6B25E190" w14:textId="77777777" w:rsidR="00000000" w:rsidRDefault="000C6BB5">
      <w:pPr>
        <w:pStyle w:val="a0"/>
        <w:ind w:firstLine="720"/>
        <w:rPr>
          <w:rFonts w:hint="cs"/>
          <w:rtl/>
        </w:rPr>
      </w:pPr>
    </w:p>
    <w:p w14:paraId="274B375E" w14:textId="77777777" w:rsidR="00000000" w:rsidRDefault="000C6BB5">
      <w:pPr>
        <w:pStyle w:val="a0"/>
        <w:rPr>
          <w:rtl/>
        </w:rPr>
      </w:pPr>
      <w:bookmarkStart w:id="581" w:name="CQ29960FI0029960T02_08_2004_23_01_19"/>
      <w:bookmarkEnd w:id="581"/>
    </w:p>
    <w:p w14:paraId="0B97D3EA" w14:textId="77777777" w:rsidR="00000000" w:rsidRDefault="000C6BB5">
      <w:pPr>
        <w:pStyle w:val="a0"/>
        <w:ind w:firstLine="0"/>
        <w:rPr>
          <w:bCs/>
          <w:u w:val="single"/>
        </w:rPr>
      </w:pPr>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AA9656A" w14:textId="77777777" w:rsidR="00000000" w:rsidRDefault="000C6BB5">
      <w:pPr>
        <w:pStyle w:val="a0"/>
        <w:ind w:firstLine="720"/>
      </w:pPr>
      <w:r>
        <w:rPr>
          <w:rtl/>
        </w:rPr>
        <w:t>ביום ג' באב התשס"ד (21 ביולי 2004):</w:t>
      </w:r>
    </w:p>
    <w:p w14:paraId="2FA47032" w14:textId="77777777" w:rsidR="00000000" w:rsidRDefault="000C6BB5">
      <w:pPr>
        <w:pStyle w:val="a0"/>
        <w:rPr>
          <w:rFonts w:hint="cs"/>
          <w:rtl/>
        </w:rPr>
      </w:pPr>
    </w:p>
    <w:p w14:paraId="5270FC17" w14:textId="77777777" w:rsidR="00000000" w:rsidRDefault="000C6BB5">
      <w:pPr>
        <w:pStyle w:val="a0"/>
        <w:ind w:firstLine="720"/>
      </w:pPr>
      <w:r>
        <w:rPr>
          <w:rFonts w:hint="cs"/>
          <w:rtl/>
        </w:rPr>
        <w:t xml:space="preserve">לאחרונה פורסם ריאיון עם </w:t>
      </w:r>
      <w:r>
        <w:rPr>
          <w:rtl/>
        </w:rPr>
        <w:t>מנהל מחוז הצפון במשרד החינוך</w:t>
      </w:r>
      <w:r>
        <w:rPr>
          <w:rFonts w:hint="cs"/>
          <w:rtl/>
        </w:rPr>
        <w:t>, שבו הוא צוטט כאומר שהוא מודאג ממספר התלמידים הערב</w:t>
      </w:r>
      <w:r>
        <w:rPr>
          <w:rFonts w:hint="cs"/>
          <w:rtl/>
        </w:rPr>
        <w:t xml:space="preserve">ים במחוז </w:t>
      </w:r>
      <w:r>
        <w:rPr>
          <w:rtl/>
        </w:rPr>
        <w:t xml:space="preserve">ומכך שאין רוב יהודי בגליל. </w:t>
      </w:r>
    </w:p>
    <w:p w14:paraId="5383D499" w14:textId="77777777" w:rsidR="00000000" w:rsidRDefault="000C6BB5">
      <w:pPr>
        <w:pStyle w:val="a0"/>
        <w:ind w:firstLine="720"/>
      </w:pPr>
    </w:p>
    <w:p w14:paraId="037FCE0C" w14:textId="77777777" w:rsidR="00000000" w:rsidRDefault="000C6BB5">
      <w:pPr>
        <w:pStyle w:val="a0"/>
        <w:ind w:firstLine="720"/>
        <w:rPr>
          <w:rFonts w:hint="cs"/>
          <w:rtl/>
        </w:rPr>
      </w:pPr>
      <w:r>
        <w:rPr>
          <w:rFonts w:hint="cs"/>
          <w:rtl/>
        </w:rPr>
        <w:t>רצוני לשאול</w:t>
      </w:r>
      <w:r>
        <w:rPr>
          <w:rtl/>
        </w:rPr>
        <w:t>:</w:t>
      </w:r>
    </w:p>
    <w:p w14:paraId="59105B61" w14:textId="77777777" w:rsidR="00000000" w:rsidRDefault="000C6BB5">
      <w:pPr>
        <w:pStyle w:val="a0"/>
        <w:ind w:firstLine="720"/>
        <w:rPr>
          <w:rFonts w:hint="cs"/>
        </w:rPr>
      </w:pPr>
    </w:p>
    <w:p w14:paraId="638E7AD8" w14:textId="77777777" w:rsidR="00000000" w:rsidRDefault="000C6BB5">
      <w:pPr>
        <w:pStyle w:val="a0"/>
        <w:ind w:firstLine="720"/>
        <w:rPr>
          <w:rtl/>
        </w:rPr>
      </w:pPr>
      <w:r>
        <w:rPr>
          <w:rFonts w:hint="cs"/>
          <w:rtl/>
        </w:rPr>
        <w:t xml:space="preserve">1. </w:t>
      </w:r>
      <w:r>
        <w:rPr>
          <w:rtl/>
        </w:rPr>
        <w:t xml:space="preserve">האם </w:t>
      </w:r>
      <w:r>
        <w:rPr>
          <w:rFonts w:hint="cs"/>
          <w:rtl/>
        </w:rPr>
        <w:t xml:space="preserve">הריאיון </w:t>
      </w:r>
      <w:r>
        <w:rPr>
          <w:rtl/>
        </w:rPr>
        <w:t xml:space="preserve">ידוע </w:t>
      </w:r>
      <w:r>
        <w:rPr>
          <w:rFonts w:hint="cs"/>
          <w:rtl/>
        </w:rPr>
        <w:t>למשרדך</w:t>
      </w:r>
      <w:r>
        <w:rPr>
          <w:rtl/>
        </w:rPr>
        <w:t>?</w:t>
      </w:r>
    </w:p>
    <w:p w14:paraId="6C0B8BCE" w14:textId="77777777" w:rsidR="00000000" w:rsidRDefault="000C6BB5">
      <w:pPr>
        <w:pStyle w:val="a0"/>
        <w:ind w:firstLine="720"/>
        <w:rPr>
          <w:rFonts w:hint="cs"/>
          <w:rtl/>
        </w:rPr>
      </w:pPr>
    </w:p>
    <w:p w14:paraId="11FF47CA" w14:textId="77777777" w:rsidR="00000000" w:rsidRDefault="000C6BB5">
      <w:pPr>
        <w:pStyle w:val="a0"/>
        <w:ind w:firstLine="720"/>
        <w:rPr>
          <w:rFonts w:hint="cs"/>
          <w:rtl/>
        </w:rPr>
      </w:pPr>
      <w:r>
        <w:rPr>
          <w:rFonts w:hint="cs"/>
          <w:rtl/>
        </w:rPr>
        <w:t xml:space="preserve">2. </w:t>
      </w:r>
      <w:r>
        <w:rPr>
          <w:rtl/>
        </w:rPr>
        <w:t xml:space="preserve">מה </w:t>
      </w:r>
      <w:r>
        <w:rPr>
          <w:rFonts w:hint="cs"/>
          <w:rtl/>
        </w:rPr>
        <w:t>ייעשה</w:t>
      </w:r>
      <w:r>
        <w:rPr>
          <w:rtl/>
        </w:rPr>
        <w:t xml:space="preserve"> בנדון?</w:t>
      </w:r>
    </w:p>
    <w:p w14:paraId="0971BDDE" w14:textId="77777777" w:rsidR="00000000" w:rsidRDefault="000C6BB5">
      <w:pPr>
        <w:pStyle w:val="a0"/>
        <w:ind w:firstLine="720"/>
        <w:rPr>
          <w:rFonts w:hint="cs"/>
          <w:rtl/>
        </w:rPr>
      </w:pPr>
    </w:p>
    <w:p w14:paraId="6B8DAAF0"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34E3A95B"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1CE4DEC1" w14:textId="77777777" w:rsidR="00000000" w:rsidRDefault="000C6BB5">
      <w:pPr>
        <w:pStyle w:val="a0"/>
        <w:rPr>
          <w:rFonts w:hint="cs"/>
          <w:rtl/>
        </w:rPr>
      </w:pPr>
    </w:p>
    <w:p w14:paraId="13424BA9" w14:textId="77777777" w:rsidR="00000000" w:rsidRDefault="000C6BB5">
      <w:pPr>
        <w:pStyle w:val="a0"/>
        <w:ind w:firstLine="720"/>
        <w:rPr>
          <w:rFonts w:hint="cs"/>
          <w:rtl/>
        </w:rPr>
      </w:pPr>
      <w:r>
        <w:rPr>
          <w:rFonts w:hint="cs"/>
          <w:rtl/>
        </w:rPr>
        <w:t>דבריו של מנהל מחוז הצפון, מר דוד וסרמן, הוצאו מהקשרם, ואני מצרה על כך. מר וסרמן מ</w:t>
      </w:r>
      <w:r>
        <w:rPr>
          <w:rFonts w:hint="cs"/>
          <w:rtl/>
        </w:rPr>
        <w:t xml:space="preserve">עולם לא טען שגידול במספר התלמידים הערבים בצפון מהווה "איום לאומי". יתירה מכך, במסגרת ימי היערכות של המחוז לקראת פתיחת שנת הלימודים תשס"ה הצביע מר וסרמן על נתונים עדכניים שלפיהם לראשונה חל גידול במספר התלמידים הערבים לעומת התלמידים היהודים במחוז הצפון, דבר </w:t>
      </w:r>
      <w:r>
        <w:rPr>
          <w:rFonts w:hint="cs"/>
          <w:rtl/>
        </w:rPr>
        <w:t xml:space="preserve">המצריך התארגנות מתאימה, כמו תוספת מורים, בנייה של כיתות לימוד, התאמת תוכניות לימוד וכוחות הדרכה וכיוצא באלה, ולא היתה בדבריו שום קונוטציה דמוגרפית. </w:t>
      </w:r>
    </w:p>
    <w:p w14:paraId="715D590D" w14:textId="77777777" w:rsidR="00000000" w:rsidRDefault="000C6BB5">
      <w:pPr>
        <w:pStyle w:val="a0"/>
        <w:ind w:firstLine="720"/>
        <w:rPr>
          <w:rFonts w:hint="cs"/>
          <w:rtl/>
        </w:rPr>
      </w:pPr>
    </w:p>
    <w:p w14:paraId="252E2C94" w14:textId="77777777" w:rsidR="00000000" w:rsidRDefault="000C6BB5">
      <w:pPr>
        <w:pStyle w:val="a0"/>
        <w:ind w:firstLine="720"/>
        <w:rPr>
          <w:rFonts w:hint="cs"/>
          <w:rtl/>
        </w:rPr>
      </w:pPr>
      <w:r>
        <w:rPr>
          <w:rFonts w:hint="cs"/>
          <w:rtl/>
        </w:rPr>
        <w:t>זו גם הזדמנות נוספת להמחיש את מדיניות ההעדפה המתקנת שהמשרד נוהג מאז כניסתי לתפקידי, והמחייבת את כל מנהלי ה</w:t>
      </w:r>
      <w:r>
        <w:rPr>
          <w:rFonts w:hint="cs"/>
          <w:rtl/>
        </w:rPr>
        <w:t xml:space="preserve">מחוזות בתחומים הפדגוגיים והפיזיים, ולהלן אפרט. </w:t>
      </w:r>
    </w:p>
    <w:p w14:paraId="7770F01F" w14:textId="77777777" w:rsidR="00000000" w:rsidRDefault="000C6BB5">
      <w:pPr>
        <w:pStyle w:val="a0"/>
        <w:ind w:firstLine="720"/>
        <w:rPr>
          <w:rFonts w:hint="cs"/>
          <w:rtl/>
        </w:rPr>
      </w:pPr>
    </w:p>
    <w:p w14:paraId="42B8C49B" w14:textId="77777777" w:rsidR="00000000" w:rsidRDefault="000C6BB5">
      <w:pPr>
        <w:pStyle w:val="a0"/>
        <w:ind w:firstLine="720"/>
        <w:rPr>
          <w:rFonts w:hint="cs"/>
          <w:rtl/>
        </w:rPr>
      </w:pPr>
      <w:r>
        <w:rPr>
          <w:rFonts w:hint="cs"/>
          <w:rtl/>
        </w:rPr>
        <w:t>המשך הפעלת תוכנית החומש במגזרים הערבי, הבדואי והדרוזי, למרות הקיצוצים הקשים שהושתו על המשרד, השקעת משאבים לבינוי במגזר הערבי והבדואי, מעבר לחלקם היחסי באוכלוסייה -  הם מהווים 21% מכלל האוכלוסייה, והמשרד משקי</w:t>
      </w:r>
      <w:r>
        <w:rPr>
          <w:rFonts w:hint="cs"/>
          <w:rtl/>
        </w:rPr>
        <w:t xml:space="preserve">ע במגזר בממוצע 33% מכלל תקציבי הבינוי - וכל זאת על מנת לסגור פערים שנוצרו משך שנים, ועל-פי מדיניות הממשלה. </w:t>
      </w:r>
    </w:p>
    <w:p w14:paraId="455B4527" w14:textId="77777777" w:rsidR="00000000" w:rsidRDefault="000C6BB5">
      <w:pPr>
        <w:pStyle w:val="a0"/>
        <w:rPr>
          <w:rFonts w:hint="cs"/>
          <w:rtl/>
        </w:rPr>
      </w:pPr>
    </w:p>
    <w:p w14:paraId="5978B0A6" w14:textId="77777777" w:rsidR="00000000" w:rsidRDefault="000C6BB5">
      <w:pPr>
        <w:pStyle w:val="a0"/>
        <w:rPr>
          <w:rFonts w:hint="cs"/>
          <w:rtl/>
        </w:rPr>
      </w:pPr>
      <w:r>
        <w:rPr>
          <w:rFonts w:hint="cs"/>
          <w:rtl/>
        </w:rPr>
        <w:t>עם זאת, למען הסר ספק, נתבקש מר דוד וסרמן לפרסם במקומון "כל העמק והגליל" מכתב התנצלות והבהרה שיזים אמרות לאומניות שיוחסו לו ושלא התכוון אליהן בדברים</w:t>
      </w:r>
      <w:r>
        <w:rPr>
          <w:rFonts w:hint="cs"/>
          <w:rtl/>
        </w:rPr>
        <w:t xml:space="preserve"> שצוטטו בשמו.</w:t>
      </w:r>
    </w:p>
    <w:p w14:paraId="061DB516" w14:textId="77777777" w:rsidR="00000000" w:rsidRDefault="000C6BB5">
      <w:pPr>
        <w:pStyle w:val="a0"/>
        <w:rPr>
          <w:rFonts w:hint="cs"/>
          <w:rtl/>
        </w:rPr>
      </w:pPr>
    </w:p>
    <w:p w14:paraId="3CB8CC3B" w14:textId="77777777" w:rsidR="00000000" w:rsidRDefault="000C6BB5">
      <w:pPr>
        <w:pStyle w:val="a0"/>
        <w:ind w:firstLine="720"/>
        <w:rPr>
          <w:rtl/>
        </w:rPr>
      </w:pPr>
    </w:p>
    <w:p w14:paraId="187FD8F7" w14:textId="77777777" w:rsidR="00000000" w:rsidRDefault="000C6BB5">
      <w:pPr>
        <w:pStyle w:val="a1"/>
        <w:jc w:val="center"/>
        <w:rPr>
          <w:rtl/>
        </w:rPr>
      </w:pPr>
      <w:bookmarkStart w:id="582" w:name="CQ29860FI0029860T02_08_2004_23_01_31"/>
      <w:bookmarkStart w:id="583" w:name="_Toc100311816"/>
      <w:bookmarkEnd w:id="582"/>
      <w:r>
        <w:rPr>
          <w:rtl/>
        </w:rPr>
        <w:t>1913. מחסור במקומות התמחות לבעלי תעודת הוראה</w:t>
      </w:r>
      <w:bookmarkEnd w:id="583"/>
    </w:p>
    <w:p w14:paraId="7BB333EC" w14:textId="77777777" w:rsidR="00000000" w:rsidRDefault="000C6BB5">
      <w:pPr>
        <w:pStyle w:val="a0"/>
        <w:rPr>
          <w:rtl/>
        </w:rPr>
      </w:pPr>
    </w:p>
    <w:p w14:paraId="24DBEDC8" w14:textId="77777777" w:rsidR="00000000" w:rsidRDefault="000C6BB5">
      <w:pPr>
        <w:pStyle w:val="a0"/>
        <w:ind w:firstLine="0"/>
        <w:rPr>
          <w:bCs/>
          <w:u w:val="single"/>
        </w:rPr>
      </w:pPr>
      <w:bookmarkStart w:id="584" w:name="ESQ29860"/>
      <w:bookmarkEnd w:id="584"/>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43DCDAD" w14:textId="77777777" w:rsidR="00000000" w:rsidRDefault="000C6BB5">
      <w:pPr>
        <w:pStyle w:val="a0"/>
        <w:ind w:firstLine="720"/>
      </w:pPr>
      <w:r>
        <w:rPr>
          <w:rtl/>
        </w:rPr>
        <w:t>ביום ג' באב התשס"ד (21 ביולי 2004):</w:t>
      </w:r>
    </w:p>
    <w:p w14:paraId="72082C47" w14:textId="77777777" w:rsidR="00000000" w:rsidRDefault="000C6BB5">
      <w:pPr>
        <w:pStyle w:val="a0"/>
        <w:rPr>
          <w:rFonts w:hint="cs"/>
        </w:rPr>
      </w:pPr>
    </w:p>
    <w:p w14:paraId="3E97961B" w14:textId="77777777" w:rsidR="00000000" w:rsidRDefault="000C6BB5">
      <w:pPr>
        <w:pStyle w:val="a0"/>
        <w:ind w:firstLine="720"/>
        <w:rPr>
          <w:rFonts w:hint="cs"/>
        </w:rPr>
      </w:pPr>
      <w:r>
        <w:rPr>
          <w:rFonts w:hint="cs"/>
          <w:rtl/>
        </w:rPr>
        <w:t>פורסם כי</w:t>
      </w:r>
      <w:r>
        <w:rPr>
          <w:rtl/>
        </w:rPr>
        <w:t xml:space="preserve"> בוגרים בעלי תעודת הוראה נדרשים </w:t>
      </w:r>
      <w:r>
        <w:rPr>
          <w:rFonts w:hint="cs"/>
          <w:rtl/>
        </w:rPr>
        <w:t>על-פי</w:t>
      </w:r>
      <w:r>
        <w:rPr>
          <w:rtl/>
        </w:rPr>
        <w:t xml:space="preserve"> הוראות משרדך להשתלם בתקופת הכשרה מעשית </w:t>
      </w:r>
      <w:r>
        <w:rPr>
          <w:rFonts w:hint="cs"/>
          <w:rtl/>
        </w:rPr>
        <w:t>כתנאי</w:t>
      </w:r>
      <w:r>
        <w:rPr>
          <w:rtl/>
        </w:rPr>
        <w:t xml:space="preserve"> </w:t>
      </w:r>
      <w:r>
        <w:rPr>
          <w:rFonts w:hint="cs"/>
          <w:rtl/>
        </w:rPr>
        <w:t>הכרחי לעסקתם כמ</w:t>
      </w:r>
      <w:r>
        <w:rPr>
          <w:rFonts w:hint="cs"/>
          <w:rtl/>
        </w:rPr>
        <w:t>ורים</w:t>
      </w:r>
      <w:r>
        <w:rPr>
          <w:rtl/>
        </w:rPr>
        <w:t xml:space="preserve"> מן </w:t>
      </w:r>
      <w:r>
        <w:rPr>
          <w:rFonts w:hint="cs"/>
          <w:rtl/>
        </w:rPr>
        <w:t>המניי</w:t>
      </w:r>
      <w:r>
        <w:rPr>
          <w:rFonts w:hint="eastAsia"/>
          <w:rtl/>
        </w:rPr>
        <w:t>ן</w:t>
      </w:r>
      <w:r>
        <w:rPr>
          <w:rFonts w:hint="cs"/>
          <w:rtl/>
        </w:rPr>
        <w:t>,</w:t>
      </w:r>
      <w:r>
        <w:rPr>
          <w:rtl/>
        </w:rPr>
        <w:t xml:space="preserve"> אך רובם אינם מצליחים למצוא בית</w:t>
      </w:r>
      <w:r>
        <w:rPr>
          <w:rFonts w:hint="cs"/>
          <w:rtl/>
        </w:rPr>
        <w:t>-</w:t>
      </w:r>
      <w:r>
        <w:rPr>
          <w:rtl/>
        </w:rPr>
        <w:t xml:space="preserve">ספר שיקבלם לתקופת הכשרה זו ובעקבות כך אינם יכולים </w:t>
      </w:r>
      <w:r>
        <w:rPr>
          <w:rFonts w:hint="cs"/>
          <w:rtl/>
        </w:rPr>
        <w:t>לשמש כמורים.</w:t>
      </w:r>
    </w:p>
    <w:p w14:paraId="58665C74" w14:textId="77777777" w:rsidR="00000000" w:rsidRDefault="000C6BB5">
      <w:pPr>
        <w:pStyle w:val="a0"/>
        <w:ind w:firstLine="720"/>
      </w:pPr>
    </w:p>
    <w:p w14:paraId="69F5B564" w14:textId="77777777" w:rsidR="00000000" w:rsidRDefault="000C6BB5">
      <w:pPr>
        <w:pStyle w:val="a0"/>
        <w:ind w:firstLine="720"/>
      </w:pPr>
      <w:r>
        <w:rPr>
          <w:rFonts w:hint="cs"/>
          <w:rtl/>
        </w:rPr>
        <w:t>רצוני לשאול</w:t>
      </w:r>
      <w:r>
        <w:rPr>
          <w:rtl/>
        </w:rPr>
        <w:t>:</w:t>
      </w:r>
    </w:p>
    <w:p w14:paraId="123CA2B6" w14:textId="77777777" w:rsidR="00000000" w:rsidRDefault="000C6BB5">
      <w:pPr>
        <w:pStyle w:val="a0"/>
        <w:ind w:firstLine="720"/>
      </w:pPr>
    </w:p>
    <w:p w14:paraId="3B3ACA61" w14:textId="77777777" w:rsidR="00000000" w:rsidRDefault="000C6BB5">
      <w:pPr>
        <w:pStyle w:val="a0"/>
        <w:ind w:firstLine="720"/>
        <w:rPr>
          <w:rFonts w:hint="cs"/>
        </w:rPr>
      </w:pPr>
      <w:r>
        <w:rPr>
          <w:rFonts w:hint="cs"/>
          <w:rtl/>
        </w:rPr>
        <w:t xml:space="preserve">1. </w:t>
      </w:r>
      <w:r>
        <w:rPr>
          <w:rtl/>
        </w:rPr>
        <w:t xml:space="preserve">האם הפרטים נכונים? </w:t>
      </w:r>
    </w:p>
    <w:p w14:paraId="5972AFCC" w14:textId="77777777" w:rsidR="00000000" w:rsidRDefault="000C6BB5">
      <w:pPr>
        <w:pStyle w:val="a0"/>
        <w:ind w:firstLine="720"/>
        <w:rPr>
          <w:rFonts w:hint="cs"/>
          <w:rtl/>
        </w:rPr>
      </w:pPr>
    </w:p>
    <w:p w14:paraId="1FCF06AB" w14:textId="77777777" w:rsidR="00000000" w:rsidRDefault="000C6BB5">
      <w:pPr>
        <w:pStyle w:val="a0"/>
        <w:ind w:firstLine="720"/>
        <w:rPr>
          <w:rFonts w:hint="cs"/>
        </w:rPr>
      </w:pPr>
      <w:r>
        <w:rPr>
          <w:rFonts w:hint="cs"/>
          <w:rtl/>
        </w:rPr>
        <w:t xml:space="preserve">2. </w:t>
      </w:r>
      <w:r>
        <w:rPr>
          <w:rtl/>
        </w:rPr>
        <w:t>אם כן</w:t>
      </w:r>
      <w:r>
        <w:rPr>
          <w:rFonts w:hint="cs"/>
          <w:rtl/>
        </w:rPr>
        <w:t xml:space="preserve"> </w:t>
      </w:r>
      <w:r>
        <w:rPr>
          <w:rtl/>
        </w:rPr>
        <w:t>–</w:t>
      </w:r>
      <w:r>
        <w:rPr>
          <w:rFonts w:hint="cs"/>
          <w:rtl/>
        </w:rPr>
        <w:t xml:space="preserve"> כמה בוגרי לימודי הוראה לא עברו תקופת הכשרה מעשית?</w:t>
      </w:r>
    </w:p>
    <w:p w14:paraId="643F94A0" w14:textId="77777777" w:rsidR="00000000" w:rsidRDefault="000C6BB5">
      <w:pPr>
        <w:pStyle w:val="a0"/>
        <w:ind w:firstLine="720"/>
        <w:rPr>
          <w:rFonts w:hint="cs"/>
          <w:rtl/>
        </w:rPr>
      </w:pPr>
    </w:p>
    <w:p w14:paraId="7635BB67" w14:textId="77777777" w:rsidR="00000000" w:rsidRDefault="000C6BB5">
      <w:pPr>
        <w:pStyle w:val="a0"/>
        <w:ind w:firstLine="720"/>
        <w:rPr>
          <w:rFonts w:hint="cs"/>
          <w:rtl/>
        </w:rPr>
      </w:pPr>
      <w:r>
        <w:rPr>
          <w:rFonts w:hint="cs"/>
          <w:rtl/>
        </w:rPr>
        <w:t xml:space="preserve">3. </w:t>
      </w:r>
      <w:r>
        <w:rPr>
          <w:rtl/>
        </w:rPr>
        <w:t xml:space="preserve">כיצד </w:t>
      </w:r>
      <w:r>
        <w:rPr>
          <w:rFonts w:hint="cs"/>
          <w:rtl/>
        </w:rPr>
        <w:t>יפעל</w:t>
      </w:r>
      <w:r>
        <w:rPr>
          <w:rtl/>
        </w:rPr>
        <w:t xml:space="preserve"> משרדך </w:t>
      </w:r>
      <w:r>
        <w:rPr>
          <w:rFonts w:hint="cs"/>
          <w:rtl/>
        </w:rPr>
        <w:t>לתיקון</w:t>
      </w:r>
      <w:r>
        <w:rPr>
          <w:rtl/>
        </w:rPr>
        <w:t xml:space="preserve"> מצב זה</w:t>
      </w:r>
      <w:r>
        <w:rPr>
          <w:rFonts w:hint="cs"/>
          <w:rtl/>
        </w:rPr>
        <w:t>?</w:t>
      </w:r>
    </w:p>
    <w:p w14:paraId="0663533C" w14:textId="77777777" w:rsidR="00000000" w:rsidRDefault="000C6BB5">
      <w:pPr>
        <w:pStyle w:val="a0"/>
        <w:ind w:firstLine="720"/>
        <w:rPr>
          <w:rFonts w:hint="cs"/>
          <w:rtl/>
        </w:rPr>
      </w:pPr>
    </w:p>
    <w:p w14:paraId="2B7CDF2B" w14:textId="77777777" w:rsidR="00000000" w:rsidRDefault="000C6BB5">
      <w:pPr>
        <w:pStyle w:val="a0"/>
        <w:ind w:firstLine="0"/>
        <w:rPr>
          <w:b/>
          <w:bCs/>
          <w:u w:val="single"/>
        </w:rPr>
      </w:pPr>
      <w:bookmarkStart w:id="585" w:name="CQ29960FI0029960T02_08_2004_23_01_33"/>
      <w:bookmarkEnd w:id="585"/>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התרבות והספורט לימור לבנת:</w:t>
      </w:r>
    </w:p>
    <w:p w14:paraId="708A3B33"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020E17C8" w14:textId="77777777" w:rsidR="00000000" w:rsidRDefault="000C6BB5">
      <w:pPr>
        <w:pStyle w:val="a0"/>
        <w:rPr>
          <w:b/>
          <w:rtl/>
        </w:rPr>
      </w:pPr>
    </w:p>
    <w:p w14:paraId="71B2F7B2" w14:textId="77777777" w:rsidR="00000000" w:rsidRDefault="000C6BB5">
      <w:pPr>
        <w:pStyle w:val="a0"/>
        <w:ind w:firstLine="720"/>
        <w:rPr>
          <w:rFonts w:hint="cs"/>
          <w:b/>
          <w:rtl/>
        </w:rPr>
      </w:pPr>
      <w:r>
        <w:rPr>
          <w:rFonts w:hint="cs"/>
          <w:b/>
          <w:rtl/>
        </w:rPr>
        <w:t xml:space="preserve">1. כל בוגר מכללה, או אוניברסיטה, שהוא בעל תואר ותעודת הוראה, חייב בשנת התמחות בהוראה, סטאז', המתקיימת בשנת עבודתו הראשונה במערכת החינוך. שנת העבודה הראשונה יכולה להיות מייד עם סיום ההכשרה, או </w:t>
      </w:r>
      <w:r>
        <w:rPr>
          <w:rFonts w:hint="cs"/>
          <w:b/>
          <w:rtl/>
        </w:rPr>
        <w:t>בכל מועד אחר שבו ימצא הבוגר עבודה. בשנת ההתמחות משתבץ הבוגר במקום עבודה פנוי, כמורה לכל דבר ועניין.</w:t>
      </w:r>
    </w:p>
    <w:p w14:paraId="79D54FAA" w14:textId="77777777" w:rsidR="00000000" w:rsidRDefault="000C6BB5">
      <w:pPr>
        <w:pStyle w:val="a0"/>
        <w:ind w:firstLine="720"/>
        <w:rPr>
          <w:rFonts w:hint="cs"/>
          <w:b/>
          <w:rtl/>
        </w:rPr>
      </w:pPr>
      <w:r>
        <w:rPr>
          <w:rFonts w:hint="cs"/>
          <w:b/>
          <w:rtl/>
        </w:rPr>
        <w:t xml:space="preserve"> </w:t>
      </w:r>
    </w:p>
    <w:p w14:paraId="075E222D" w14:textId="77777777" w:rsidR="00000000" w:rsidRDefault="000C6BB5">
      <w:pPr>
        <w:pStyle w:val="a0"/>
        <w:ind w:firstLine="720"/>
        <w:rPr>
          <w:rFonts w:hint="cs"/>
          <w:b/>
          <w:rtl/>
        </w:rPr>
      </w:pPr>
      <w:r>
        <w:rPr>
          <w:rFonts w:hint="cs"/>
          <w:b/>
          <w:rtl/>
        </w:rPr>
        <w:t>נכון הוא שקיים קושי במציאת מקומות עבודה בהוראה בשנים האחרונות, בשל שינויים במערכת החינוך. עם זאת, כ-60% מהבוגרים במכללות - ביחס ל-80% בשנים הקודמות - השתל</w:t>
      </w:r>
      <w:r>
        <w:rPr>
          <w:rFonts w:hint="cs"/>
          <w:b/>
          <w:rtl/>
        </w:rPr>
        <w:t xml:space="preserve">בו כמתמחים בשנת הלימודים תשס"ד מייד עם סיום הכשרתם, ובוגרים נוספים ישתלבו במועדים אחרים. אחוז זה, שהוא כ-3,500 מתמחים בתשס"ד, הוא אחוז גבוה ביחס לנתון העולמי. </w:t>
      </w:r>
    </w:p>
    <w:p w14:paraId="4151BDBD" w14:textId="77777777" w:rsidR="00000000" w:rsidRDefault="000C6BB5">
      <w:pPr>
        <w:pStyle w:val="a0"/>
        <w:ind w:firstLine="720"/>
        <w:rPr>
          <w:rFonts w:hint="cs"/>
          <w:b/>
          <w:rtl/>
        </w:rPr>
      </w:pPr>
    </w:p>
    <w:p w14:paraId="77E8C7A2" w14:textId="77777777" w:rsidR="00000000" w:rsidRDefault="000C6BB5">
      <w:pPr>
        <w:pStyle w:val="a0"/>
        <w:ind w:firstLine="720"/>
        <w:rPr>
          <w:rFonts w:hint="cs"/>
          <w:b/>
          <w:rtl/>
        </w:rPr>
      </w:pPr>
      <w:r>
        <w:rPr>
          <w:rFonts w:hint="cs"/>
          <w:b/>
          <w:rtl/>
        </w:rPr>
        <w:t>יש לציין כי תקופת השיבוץ העיקרית היא בחודשים יולי–אוגוסט ואף בספטמבר, ולכן לגבי שנת תשס"ה מדובר</w:t>
      </w:r>
      <w:r>
        <w:rPr>
          <w:rFonts w:hint="cs"/>
          <w:b/>
          <w:rtl/>
        </w:rPr>
        <w:t xml:space="preserve"> בנתונים ראשוניים בלבד.</w:t>
      </w:r>
    </w:p>
    <w:p w14:paraId="383F9919" w14:textId="77777777" w:rsidR="00000000" w:rsidRDefault="000C6BB5">
      <w:pPr>
        <w:pStyle w:val="a0"/>
        <w:rPr>
          <w:rFonts w:hint="cs"/>
          <w:b/>
          <w:rtl/>
        </w:rPr>
      </w:pPr>
    </w:p>
    <w:p w14:paraId="7AE128AC" w14:textId="77777777" w:rsidR="00000000" w:rsidRDefault="000C6BB5">
      <w:pPr>
        <w:pStyle w:val="a0"/>
        <w:ind w:firstLine="720"/>
        <w:rPr>
          <w:rFonts w:hint="cs"/>
          <w:b/>
          <w:rtl/>
        </w:rPr>
      </w:pPr>
      <w:r>
        <w:rPr>
          <w:rFonts w:hint="cs"/>
          <w:b/>
          <w:rtl/>
        </w:rPr>
        <w:t>אי-מציאת מקום עבודה אינה פוגעת בהשתלבות בסטאז'. בכל זמן שבו מתמחה ימצא עבודה וישתבץ, שנת עבודה ראשונה זו תיחשב לו כשנת סטאז'. כמו כן, ללא קשר לסטאז', זכאי הבוגר לתואר ולתעודת הוראה מן המכללה, או האוניברסיטה, גם אם לא השתבץ לסטאז'.</w:t>
      </w:r>
    </w:p>
    <w:p w14:paraId="2AE25176" w14:textId="77777777" w:rsidR="00000000" w:rsidRDefault="000C6BB5">
      <w:pPr>
        <w:pStyle w:val="a0"/>
        <w:rPr>
          <w:rFonts w:hint="cs"/>
          <w:b/>
          <w:rtl/>
        </w:rPr>
      </w:pPr>
    </w:p>
    <w:p w14:paraId="475BE2D3" w14:textId="77777777" w:rsidR="00000000" w:rsidRDefault="000C6BB5">
      <w:pPr>
        <w:pStyle w:val="a0"/>
        <w:ind w:firstLine="720"/>
        <w:rPr>
          <w:rFonts w:hint="cs"/>
          <w:b/>
          <w:rtl/>
        </w:rPr>
      </w:pPr>
      <w:r>
        <w:rPr>
          <w:rFonts w:hint="cs"/>
          <w:b/>
          <w:rtl/>
        </w:rPr>
        <w:t>2. המושג "הכשרה מעשית" מתייחס לעבודה מעשית במהלך לימודי ההכשרה להוראה. הכשרה מעשית עוברים כל הסטודנטים להוראה. הקושי הוא, כאמור, במציאת מסגרת מאושרת להתמחות בהוראה.</w:t>
      </w:r>
    </w:p>
    <w:p w14:paraId="2B199304" w14:textId="77777777" w:rsidR="00000000" w:rsidRDefault="000C6BB5">
      <w:pPr>
        <w:pStyle w:val="a0"/>
        <w:rPr>
          <w:rFonts w:hint="cs"/>
          <w:b/>
          <w:rtl/>
        </w:rPr>
      </w:pPr>
    </w:p>
    <w:p w14:paraId="0F29DC8B" w14:textId="77777777" w:rsidR="00000000" w:rsidRDefault="000C6BB5">
      <w:pPr>
        <w:pStyle w:val="a0"/>
        <w:ind w:firstLine="720"/>
        <w:rPr>
          <w:rFonts w:hint="cs"/>
          <w:b/>
          <w:rtl/>
        </w:rPr>
      </w:pPr>
      <w:r>
        <w:rPr>
          <w:rFonts w:hint="cs"/>
          <w:b/>
          <w:rtl/>
        </w:rPr>
        <w:t>3. מגמת המשרד היא להרחיב את מכסות הפורשים ובכך לאפשר למורים חדשים להיכנס למערכת החינוך.</w:t>
      </w:r>
    </w:p>
    <w:p w14:paraId="53FE7D0A" w14:textId="77777777" w:rsidR="00000000" w:rsidRDefault="000C6BB5">
      <w:pPr>
        <w:pStyle w:val="a0"/>
        <w:ind w:firstLine="720"/>
        <w:rPr>
          <w:b/>
          <w:rtl/>
        </w:rPr>
      </w:pPr>
    </w:p>
    <w:p w14:paraId="650FB97A" w14:textId="77777777" w:rsidR="00000000" w:rsidRDefault="000C6BB5">
      <w:pPr>
        <w:pStyle w:val="a1"/>
        <w:jc w:val="center"/>
        <w:rPr>
          <w:rtl/>
        </w:rPr>
      </w:pPr>
      <w:bookmarkStart w:id="586" w:name="CQ29976FI0029976T02_08_2004_23_01_40"/>
      <w:bookmarkStart w:id="587" w:name="_Toc100311817"/>
      <w:bookmarkEnd w:id="586"/>
      <w:r>
        <w:rPr>
          <w:rtl/>
        </w:rPr>
        <w:t>1930. רישום תלמידים ערבים לבתי-ספר בחיפה</w:t>
      </w:r>
      <w:bookmarkEnd w:id="587"/>
    </w:p>
    <w:p w14:paraId="274B7D26" w14:textId="77777777" w:rsidR="00000000" w:rsidRDefault="000C6BB5">
      <w:pPr>
        <w:pStyle w:val="a0"/>
        <w:rPr>
          <w:rtl/>
        </w:rPr>
      </w:pPr>
    </w:p>
    <w:p w14:paraId="160CF000" w14:textId="77777777" w:rsidR="00000000" w:rsidRDefault="000C6BB5">
      <w:pPr>
        <w:pStyle w:val="a0"/>
        <w:ind w:firstLine="0"/>
        <w:rPr>
          <w:bCs/>
          <w:u w:val="single"/>
        </w:rPr>
      </w:pPr>
      <w:bookmarkStart w:id="588" w:name="ESQ29976"/>
      <w:bookmarkEnd w:id="588"/>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95FF7A3" w14:textId="77777777" w:rsidR="00000000" w:rsidRDefault="000C6BB5">
      <w:pPr>
        <w:pStyle w:val="a0"/>
        <w:ind w:firstLine="720"/>
        <w:rPr>
          <w:rFonts w:hint="cs"/>
          <w:rtl/>
        </w:rPr>
      </w:pPr>
      <w:r>
        <w:rPr>
          <w:rtl/>
        </w:rPr>
        <w:t>ביום ג' באב התשס"ד (21 ביולי 2004):</w:t>
      </w:r>
    </w:p>
    <w:p w14:paraId="41ABCE34" w14:textId="77777777" w:rsidR="00000000" w:rsidRDefault="000C6BB5">
      <w:pPr>
        <w:pStyle w:val="a0"/>
        <w:rPr>
          <w:rFonts w:hint="cs"/>
          <w:rtl/>
        </w:rPr>
      </w:pPr>
    </w:p>
    <w:p w14:paraId="77127E40" w14:textId="77777777" w:rsidR="00000000" w:rsidRDefault="000C6BB5">
      <w:pPr>
        <w:pStyle w:val="a0"/>
        <w:ind w:firstLine="720"/>
        <w:rPr>
          <w:rFonts w:hint="cs"/>
          <w:rtl/>
        </w:rPr>
      </w:pPr>
      <w:r>
        <w:rPr>
          <w:rtl/>
        </w:rPr>
        <w:t xml:space="preserve">תלמידים ערבים בחיפה </w:t>
      </w:r>
      <w:r>
        <w:rPr>
          <w:rFonts w:hint="cs"/>
          <w:rtl/>
        </w:rPr>
        <w:t>נרשמים</w:t>
      </w:r>
      <w:r>
        <w:rPr>
          <w:rtl/>
        </w:rPr>
        <w:t xml:space="preserve"> על בסיס על</w:t>
      </w:r>
      <w:r>
        <w:rPr>
          <w:rFonts w:hint="cs"/>
          <w:rtl/>
        </w:rPr>
        <w:t>-</w:t>
      </w:r>
      <w:r>
        <w:rPr>
          <w:rtl/>
        </w:rPr>
        <w:t>אזורי ומשויכים לאזור נפרד</w:t>
      </w:r>
      <w:r>
        <w:rPr>
          <w:rFonts w:hint="cs"/>
          <w:rtl/>
        </w:rPr>
        <w:t>,</w:t>
      </w:r>
      <w:r>
        <w:rPr>
          <w:rtl/>
        </w:rPr>
        <w:t xml:space="preserve"> ואילו התלמידים היהודים נרשמים על בסיס חלוקה גיאוגרפית. וע</w:t>
      </w:r>
      <w:r>
        <w:rPr>
          <w:rtl/>
        </w:rPr>
        <w:t>דת</w:t>
      </w:r>
      <w:r>
        <w:rPr>
          <w:rFonts w:hint="cs"/>
          <w:rtl/>
        </w:rPr>
        <w:t>-</w:t>
      </w:r>
      <w:r>
        <w:rPr>
          <w:rtl/>
        </w:rPr>
        <w:t>דב</w:t>
      </w:r>
      <w:r>
        <w:rPr>
          <w:rFonts w:hint="cs"/>
          <w:rtl/>
        </w:rPr>
        <w:t>ר</w:t>
      </w:r>
      <w:r>
        <w:rPr>
          <w:rtl/>
        </w:rPr>
        <w:t xml:space="preserve">ת </w:t>
      </w:r>
      <w:r>
        <w:rPr>
          <w:rFonts w:hint="cs"/>
          <w:rtl/>
        </w:rPr>
        <w:t>ממליצה לבטל את</w:t>
      </w:r>
      <w:r>
        <w:rPr>
          <w:rtl/>
        </w:rPr>
        <w:t xml:space="preserve"> חטיבות הביניים בעיר </w:t>
      </w:r>
      <w:r>
        <w:rPr>
          <w:rFonts w:hint="cs"/>
          <w:rtl/>
        </w:rPr>
        <w:t>ולרשום תלמידים</w:t>
      </w:r>
      <w:r>
        <w:rPr>
          <w:rtl/>
        </w:rPr>
        <w:t xml:space="preserve"> לפי חלוקה גיאוגרפית</w:t>
      </w:r>
      <w:r>
        <w:rPr>
          <w:rFonts w:hint="cs"/>
          <w:rtl/>
        </w:rPr>
        <w:t xml:space="preserve">. משרד החינוך דחה את בקשת ועד ההורים הערבים ליישם את ההחלטה בשנת הלימודים הקרובה. </w:t>
      </w:r>
    </w:p>
    <w:p w14:paraId="1B824388" w14:textId="77777777" w:rsidR="00000000" w:rsidRDefault="000C6BB5">
      <w:pPr>
        <w:pStyle w:val="a0"/>
        <w:ind w:firstLine="720"/>
      </w:pPr>
    </w:p>
    <w:p w14:paraId="6F6569A2" w14:textId="77777777" w:rsidR="00000000" w:rsidRDefault="000C6BB5">
      <w:pPr>
        <w:pStyle w:val="a0"/>
        <w:ind w:firstLine="720"/>
      </w:pPr>
      <w:r>
        <w:rPr>
          <w:rFonts w:hint="cs"/>
          <w:rtl/>
        </w:rPr>
        <w:t>רצוני לשאול</w:t>
      </w:r>
      <w:r>
        <w:rPr>
          <w:rtl/>
        </w:rPr>
        <w:t>:</w:t>
      </w:r>
    </w:p>
    <w:p w14:paraId="209252A8" w14:textId="77777777" w:rsidR="00000000" w:rsidRDefault="000C6BB5">
      <w:pPr>
        <w:pStyle w:val="a0"/>
        <w:ind w:firstLine="720"/>
      </w:pPr>
    </w:p>
    <w:p w14:paraId="2879B29A" w14:textId="77777777" w:rsidR="00000000" w:rsidRDefault="000C6BB5">
      <w:pPr>
        <w:pStyle w:val="Heading2"/>
        <w:numPr>
          <w:ilvl w:val="0"/>
          <w:numId w:val="0"/>
        </w:numPr>
        <w:ind w:right="0" w:firstLine="720"/>
        <w:jc w:val="both"/>
        <w:rPr>
          <w:rFonts w:cs="Arial" w:hint="cs"/>
          <w:szCs w:val="22"/>
        </w:rPr>
      </w:pPr>
      <w:r>
        <w:rPr>
          <w:rFonts w:cs="Arial" w:hint="cs"/>
          <w:szCs w:val="22"/>
          <w:rtl/>
        </w:rPr>
        <w:t>1. מה הן הסיבות לסירוב זה?</w:t>
      </w:r>
    </w:p>
    <w:p w14:paraId="5FC580EE" w14:textId="77777777" w:rsidR="00000000" w:rsidRDefault="000C6BB5">
      <w:pPr>
        <w:pStyle w:val="a0"/>
        <w:ind w:firstLine="720"/>
        <w:rPr>
          <w:rFonts w:hint="cs"/>
          <w:rtl/>
        </w:rPr>
      </w:pPr>
    </w:p>
    <w:p w14:paraId="36F01323" w14:textId="77777777" w:rsidR="00000000" w:rsidRDefault="000C6BB5">
      <w:pPr>
        <w:pStyle w:val="a0"/>
        <w:ind w:firstLine="720"/>
        <w:rPr>
          <w:rFonts w:hint="cs"/>
          <w:rtl/>
        </w:rPr>
      </w:pPr>
      <w:r>
        <w:rPr>
          <w:rFonts w:hint="cs"/>
          <w:rtl/>
        </w:rPr>
        <w:t>2. מה נעשה למען שיפור החינוך הערבי בעיר?</w:t>
      </w:r>
    </w:p>
    <w:p w14:paraId="331AF60A" w14:textId="77777777" w:rsidR="00000000" w:rsidRDefault="000C6BB5">
      <w:pPr>
        <w:pStyle w:val="a0"/>
        <w:ind w:firstLine="720"/>
        <w:rPr>
          <w:rFonts w:hint="cs"/>
        </w:rPr>
      </w:pPr>
    </w:p>
    <w:p w14:paraId="2C5DACAF"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w:t>
      </w:r>
      <w:r>
        <w:rPr>
          <w:rFonts w:hint="eastAsia"/>
          <w:b/>
          <w:bCs/>
          <w:u w:val="single"/>
          <w:rtl/>
        </w:rPr>
        <w:t>חינוך</w:t>
      </w:r>
      <w:r>
        <w:rPr>
          <w:b/>
          <w:bCs/>
          <w:u w:val="single"/>
          <w:rtl/>
        </w:rPr>
        <w:t>, התרבות והספורט לימור לבנת:</w:t>
      </w:r>
    </w:p>
    <w:p w14:paraId="20B68141"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14895FA0" w14:textId="77777777" w:rsidR="00000000" w:rsidRDefault="000C6BB5">
      <w:pPr>
        <w:pStyle w:val="a0"/>
        <w:rPr>
          <w:rFonts w:hint="cs"/>
          <w:rtl/>
        </w:rPr>
      </w:pPr>
    </w:p>
    <w:p w14:paraId="75263BC3" w14:textId="77777777" w:rsidR="00000000" w:rsidRDefault="000C6BB5">
      <w:pPr>
        <w:pStyle w:val="a0"/>
        <w:ind w:firstLine="720"/>
        <w:rPr>
          <w:rFonts w:hint="cs"/>
          <w:rtl/>
        </w:rPr>
      </w:pPr>
      <w:r>
        <w:rPr>
          <w:rFonts w:hint="cs"/>
          <w:rtl/>
        </w:rPr>
        <w:t>הריני להפנות תשומת לבך לדברי התשובה על הצעות דחופות לסדר-היום בנושא, שניתנו במליאה ביום 21 ביולי 2004.</w:t>
      </w:r>
    </w:p>
    <w:p w14:paraId="56CFA259" w14:textId="77777777" w:rsidR="00000000" w:rsidRDefault="000C6BB5">
      <w:pPr>
        <w:pStyle w:val="a0"/>
        <w:ind w:firstLine="0"/>
        <w:rPr>
          <w:rtl/>
        </w:rPr>
      </w:pPr>
    </w:p>
    <w:p w14:paraId="76940992" w14:textId="77777777" w:rsidR="00000000" w:rsidRDefault="000C6BB5">
      <w:pPr>
        <w:pStyle w:val="-"/>
        <w:rPr>
          <w:rFonts w:hint="cs"/>
          <w:rtl/>
        </w:rPr>
      </w:pPr>
      <w:bookmarkStart w:id="589" w:name="FS000000470T02_08_2004_23_14_02C"/>
      <w:bookmarkEnd w:id="589"/>
      <w:r>
        <w:rPr>
          <w:rtl/>
        </w:rPr>
        <w:t>שרת החינוך, התרבות והספורט לימור לבנת:</w:t>
      </w:r>
    </w:p>
    <w:p w14:paraId="28400CB1" w14:textId="77777777" w:rsidR="00000000" w:rsidRDefault="000C6BB5">
      <w:pPr>
        <w:pStyle w:val="a0"/>
        <w:rPr>
          <w:rFonts w:hint="cs"/>
          <w:rtl/>
        </w:rPr>
      </w:pPr>
    </w:p>
    <w:p w14:paraId="3C33B672" w14:textId="77777777" w:rsidR="00000000" w:rsidRDefault="000C6BB5">
      <w:pPr>
        <w:pStyle w:val="a0"/>
        <w:ind w:firstLine="0"/>
        <w:rPr>
          <w:rFonts w:hint="cs"/>
          <w:rtl/>
        </w:rPr>
      </w:pPr>
      <w:r>
        <w:rPr>
          <w:rFonts w:hint="cs"/>
          <w:rtl/>
        </w:rPr>
        <w:tab/>
        <w:t xml:space="preserve">אדוני היושב-ראש, אני רוצה, ברשותך, לומר דבר אחד </w:t>
      </w:r>
      <w:r>
        <w:rPr>
          <w:rFonts w:hint="cs"/>
          <w:rtl/>
        </w:rPr>
        <w:t>מעל הדוכן הזה, ואני לא אגזול את זמנם של חברי הכנסת שממתינים פה, אבל בכל זאת אני חושבת שראוי לומר אותו. היו כאן היום, אדוני היושב-ראש, 33 שאילתות, שעל כולן באתי מוכנה להשיב, וגם בזמן, באופן מפתיע אולי או לא מפתיע.</w:t>
      </w:r>
    </w:p>
    <w:p w14:paraId="26EB0C95" w14:textId="77777777" w:rsidR="00000000" w:rsidRDefault="000C6BB5">
      <w:pPr>
        <w:pStyle w:val="a0"/>
        <w:ind w:firstLine="0"/>
        <w:rPr>
          <w:rFonts w:hint="cs"/>
          <w:rtl/>
        </w:rPr>
      </w:pPr>
    </w:p>
    <w:p w14:paraId="224E6974" w14:textId="77777777" w:rsidR="00000000" w:rsidRDefault="000C6BB5">
      <w:pPr>
        <w:pStyle w:val="af0"/>
        <w:rPr>
          <w:rFonts w:hint="cs"/>
          <w:rtl/>
        </w:rPr>
      </w:pPr>
      <w:r>
        <w:rPr>
          <w:rFonts w:hint="eastAsia"/>
          <w:rtl/>
        </w:rPr>
        <w:t>נסים</w:t>
      </w:r>
      <w:r>
        <w:rPr>
          <w:rtl/>
        </w:rPr>
        <w:t xml:space="preserve"> זאב (ש"ס):</w:t>
      </w:r>
    </w:p>
    <w:p w14:paraId="353038E5" w14:textId="77777777" w:rsidR="00000000" w:rsidRDefault="000C6BB5">
      <w:pPr>
        <w:pStyle w:val="a0"/>
        <w:ind w:firstLine="0"/>
        <w:rPr>
          <w:rFonts w:hint="cs"/>
          <w:rtl/>
        </w:rPr>
      </w:pPr>
    </w:p>
    <w:p w14:paraId="1603740C" w14:textId="77777777" w:rsidR="00000000" w:rsidRDefault="000C6BB5">
      <w:pPr>
        <w:pStyle w:val="a0"/>
        <w:ind w:firstLine="0"/>
        <w:rPr>
          <w:rFonts w:hint="cs"/>
          <w:rtl/>
        </w:rPr>
      </w:pPr>
      <w:r>
        <w:rPr>
          <w:rFonts w:hint="cs"/>
          <w:rtl/>
        </w:rPr>
        <w:tab/>
        <w:t>השאילתא שלי - - -</w:t>
      </w:r>
    </w:p>
    <w:p w14:paraId="1D87B572" w14:textId="77777777" w:rsidR="00000000" w:rsidRDefault="000C6BB5">
      <w:pPr>
        <w:pStyle w:val="a0"/>
        <w:ind w:firstLine="0"/>
        <w:rPr>
          <w:rFonts w:hint="cs"/>
          <w:rtl/>
        </w:rPr>
      </w:pPr>
    </w:p>
    <w:p w14:paraId="7A489C05" w14:textId="77777777" w:rsidR="00000000" w:rsidRDefault="000C6BB5">
      <w:pPr>
        <w:pStyle w:val="-"/>
        <w:rPr>
          <w:rtl/>
        </w:rPr>
      </w:pPr>
      <w:bookmarkStart w:id="590" w:name="FS000000470T02_08_2004_23_15_57C"/>
      <w:bookmarkEnd w:id="590"/>
      <w:r>
        <w:rPr>
          <w:rtl/>
        </w:rPr>
        <w:t>שרת ה</w:t>
      </w:r>
      <w:r>
        <w:rPr>
          <w:rtl/>
        </w:rPr>
        <w:t>חינוך, התרבות והספורט לימור לבנת:</w:t>
      </w:r>
    </w:p>
    <w:p w14:paraId="4E966234" w14:textId="77777777" w:rsidR="00000000" w:rsidRDefault="000C6BB5">
      <w:pPr>
        <w:pStyle w:val="a0"/>
        <w:ind w:firstLine="0"/>
        <w:rPr>
          <w:rFonts w:hint="cs"/>
          <w:rtl/>
        </w:rPr>
      </w:pPr>
    </w:p>
    <w:p w14:paraId="7A423E6D" w14:textId="77777777" w:rsidR="00000000" w:rsidRDefault="000C6BB5">
      <w:pPr>
        <w:pStyle w:val="a0"/>
        <w:ind w:firstLine="720"/>
        <w:rPr>
          <w:rFonts w:hint="cs"/>
          <w:rtl/>
        </w:rPr>
      </w:pPr>
      <w:r>
        <w:rPr>
          <w:rFonts w:hint="cs"/>
          <w:rtl/>
        </w:rPr>
        <w:t xml:space="preserve">אף לא אחד מ-33 או פחות מחברי הכנסת אשר הגישו את 33 השאילתות האלה, למעט חבר הכנסת נסים זאב, שלא היה כאן בזמן שהועלתה השאילתא שלו, אבל הוא נמצא כאן כרגע - ובכן, אף אחד מהם לא טרח להישאר כאן כדי לשמוע את התשובות. </w:t>
      </w:r>
    </w:p>
    <w:p w14:paraId="5A61DE1F" w14:textId="77777777" w:rsidR="00000000" w:rsidRDefault="000C6BB5">
      <w:pPr>
        <w:pStyle w:val="a0"/>
        <w:ind w:firstLine="720"/>
        <w:rPr>
          <w:rFonts w:hint="cs"/>
          <w:rtl/>
        </w:rPr>
      </w:pPr>
    </w:p>
    <w:p w14:paraId="77933548" w14:textId="77777777" w:rsidR="00000000" w:rsidRDefault="000C6BB5">
      <w:pPr>
        <w:pStyle w:val="a0"/>
        <w:ind w:firstLine="720"/>
        <w:rPr>
          <w:rFonts w:hint="cs"/>
          <w:rtl/>
        </w:rPr>
      </w:pPr>
      <w:r>
        <w:rPr>
          <w:rFonts w:hint="cs"/>
          <w:rtl/>
        </w:rPr>
        <w:t>אדוני היו</w:t>
      </w:r>
      <w:r>
        <w:rPr>
          <w:rFonts w:hint="cs"/>
          <w:rtl/>
        </w:rPr>
        <w:t>שב-ראש, גם אני הייתי חברת כנסת. לא נולדתי כאן בתוך הכנסת כשרה בממשלה - - -</w:t>
      </w:r>
    </w:p>
    <w:p w14:paraId="65700C2E" w14:textId="77777777" w:rsidR="00000000" w:rsidRDefault="000C6BB5">
      <w:pPr>
        <w:pStyle w:val="a0"/>
        <w:ind w:firstLine="720"/>
        <w:rPr>
          <w:rFonts w:hint="cs"/>
          <w:rtl/>
        </w:rPr>
      </w:pPr>
    </w:p>
    <w:p w14:paraId="169038D3" w14:textId="77777777" w:rsidR="00000000" w:rsidRDefault="000C6BB5">
      <w:pPr>
        <w:pStyle w:val="af0"/>
        <w:rPr>
          <w:rFonts w:hint="cs"/>
          <w:rtl/>
        </w:rPr>
      </w:pPr>
      <w:r>
        <w:rPr>
          <w:rFonts w:hint="eastAsia"/>
          <w:rtl/>
        </w:rPr>
        <w:t>גדעון</w:t>
      </w:r>
      <w:r>
        <w:rPr>
          <w:rtl/>
        </w:rPr>
        <w:t xml:space="preserve"> סער (הליכוד):</w:t>
      </w:r>
    </w:p>
    <w:p w14:paraId="35E0B0A6" w14:textId="77777777" w:rsidR="00000000" w:rsidRDefault="000C6BB5">
      <w:pPr>
        <w:pStyle w:val="a0"/>
        <w:ind w:firstLine="0"/>
        <w:rPr>
          <w:rFonts w:hint="cs"/>
          <w:rtl/>
        </w:rPr>
      </w:pPr>
    </w:p>
    <w:p w14:paraId="07E59A6A" w14:textId="77777777" w:rsidR="00000000" w:rsidRDefault="000C6BB5">
      <w:pPr>
        <w:pStyle w:val="a0"/>
        <w:ind w:firstLine="720"/>
        <w:rPr>
          <w:rFonts w:hint="cs"/>
          <w:rtl/>
        </w:rPr>
      </w:pPr>
      <w:r>
        <w:rPr>
          <w:rFonts w:hint="cs"/>
          <w:rtl/>
        </w:rPr>
        <w:t>אל תשתמשי בזה.</w:t>
      </w:r>
    </w:p>
    <w:p w14:paraId="0E617A46" w14:textId="77777777" w:rsidR="00000000" w:rsidRDefault="000C6BB5">
      <w:pPr>
        <w:pStyle w:val="a0"/>
        <w:ind w:firstLine="720"/>
        <w:rPr>
          <w:rtl/>
        </w:rPr>
      </w:pPr>
    </w:p>
    <w:p w14:paraId="4C9C97E3" w14:textId="77777777" w:rsidR="00000000" w:rsidRDefault="000C6BB5">
      <w:pPr>
        <w:pStyle w:val="-"/>
        <w:rPr>
          <w:rtl/>
        </w:rPr>
      </w:pPr>
      <w:bookmarkStart w:id="591" w:name="FS000000470T02_08_2004_23_17_07C"/>
      <w:bookmarkEnd w:id="591"/>
      <w:r>
        <w:rPr>
          <w:rtl/>
        </w:rPr>
        <w:t>שרת החינוך, התרבות והספורט לימור לבנת:</w:t>
      </w:r>
    </w:p>
    <w:p w14:paraId="2E7BABBE" w14:textId="77777777" w:rsidR="00000000" w:rsidRDefault="000C6BB5">
      <w:pPr>
        <w:pStyle w:val="a0"/>
        <w:rPr>
          <w:rtl/>
        </w:rPr>
      </w:pPr>
    </w:p>
    <w:p w14:paraId="59786E6A" w14:textId="77777777" w:rsidR="00000000" w:rsidRDefault="000C6BB5">
      <w:pPr>
        <w:pStyle w:val="a0"/>
        <w:rPr>
          <w:rFonts w:hint="cs"/>
          <w:rtl/>
        </w:rPr>
      </w:pPr>
      <w:r>
        <w:rPr>
          <w:rFonts w:hint="cs"/>
          <w:rtl/>
        </w:rPr>
        <w:t>כן, זה נכון.</w:t>
      </w:r>
    </w:p>
    <w:p w14:paraId="7C30C2E7" w14:textId="77777777" w:rsidR="00000000" w:rsidRDefault="000C6BB5">
      <w:pPr>
        <w:pStyle w:val="a0"/>
        <w:rPr>
          <w:rFonts w:hint="cs"/>
          <w:rtl/>
        </w:rPr>
      </w:pPr>
    </w:p>
    <w:p w14:paraId="75B2156B" w14:textId="77777777" w:rsidR="00000000" w:rsidRDefault="000C6BB5">
      <w:pPr>
        <w:pStyle w:val="af0"/>
        <w:rPr>
          <w:rtl/>
        </w:rPr>
      </w:pPr>
      <w:r>
        <w:rPr>
          <w:rFonts w:hint="eastAsia"/>
          <w:rtl/>
        </w:rPr>
        <w:t>קריאה</w:t>
      </w:r>
      <w:r>
        <w:rPr>
          <w:rtl/>
        </w:rPr>
        <w:t>:</w:t>
      </w:r>
    </w:p>
    <w:p w14:paraId="4BECB3AA" w14:textId="77777777" w:rsidR="00000000" w:rsidRDefault="000C6BB5">
      <w:pPr>
        <w:pStyle w:val="a0"/>
        <w:rPr>
          <w:rFonts w:hint="cs"/>
          <w:rtl/>
        </w:rPr>
      </w:pPr>
    </w:p>
    <w:p w14:paraId="52B55C18" w14:textId="77777777" w:rsidR="00000000" w:rsidRDefault="000C6BB5">
      <w:pPr>
        <w:pStyle w:val="a0"/>
        <w:rPr>
          <w:rFonts w:hint="cs"/>
          <w:rtl/>
        </w:rPr>
      </w:pPr>
      <w:r>
        <w:rPr>
          <w:rFonts w:hint="cs"/>
          <w:rtl/>
        </w:rPr>
        <w:t>- - -</w:t>
      </w:r>
    </w:p>
    <w:p w14:paraId="129AEEAC" w14:textId="77777777" w:rsidR="00000000" w:rsidRDefault="000C6BB5">
      <w:pPr>
        <w:pStyle w:val="a0"/>
        <w:rPr>
          <w:rFonts w:hint="cs"/>
          <w:rtl/>
        </w:rPr>
      </w:pPr>
    </w:p>
    <w:p w14:paraId="5CC2E9D1" w14:textId="77777777" w:rsidR="00000000" w:rsidRDefault="000C6BB5">
      <w:pPr>
        <w:pStyle w:val="-"/>
        <w:rPr>
          <w:rtl/>
        </w:rPr>
      </w:pPr>
      <w:bookmarkStart w:id="592" w:name="FS000000470T02_08_2004_23_17_49C"/>
      <w:bookmarkEnd w:id="592"/>
      <w:r>
        <w:rPr>
          <w:rFonts w:hint="eastAsia"/>
          <w:rtl/>
        </w:rPr>
        <w:t>שרת</w:t>
      </w:r>
      <w:r>
        <w:rPr>
          <w:rtl/>
        </w:rPr>
        <w:t xml:space="preserve"> החינוך, התרבות והספורט לימור לבנת:</w:t>
      </w:r>
    </w:p>
    <w:p w14:paraId="3C90CCA5" w14:textId="77777777" w:rsidR="00000000" w:rsidRDefault="000C6BB5">
      <w:pPr>
        <w:pStyle w:val="a0"/>
        <w:rPr>
          <w:rFonts w:hint="cs"/>
          <w:rtl/>
        </w:rPr>
      </w:pPr>
    </w:p>
    <w:p w14:paraId="1A07A7FE" w14:textId="77777777" w:rsidR="00000000" w:rsidRDefault="000C6BB5">
      <w:pPr>
        <w:pStyle w:val="a0"/>
        <w:rPr>
          <w:rFonts w:hint="cs"/>
          <w:rtl/>
        </w:rPr>
      </w:pPr>
      <w:r>
        <w:rPr>
          <w:rFonts w:hint="cs"/>
          <w:rtl/>
        </w:rPr>
        <w:t>לא נכון, ממש לא נכון. לפני היה צרי</w:t>
      </w:r>
      <w:r>
        <w:rPr>
          <w:rFonts w:hint="cs"/>
          <w:rtl/>
        </w:rPr>
        <w:t>ך להשיב רק השר ישראל כץ, אבל זה היה שש שאילתות, זה לא ממש רלוונטי, זה ממש לא נכון.</w:t>
      </w:r>
    </w:p>
    <w:p w14:paraId="32C46AC7" w14:textId="77777777" w:rsidR="00000000" w:rsidRDefault="000C6BB5">
      <w:pPr>
        <w:pStyle w:val="a0"/>
        <w:ind w:firstLine="0"/>
        <w:rPr>
          <w:rFonts w:hint="cs"/>
          <w:rtl/>
        </w:rPr>
      </w:pPr>
    </w:p>
    <w:p w14:paraId="34413447" w14:textId="77777777" w:rsidR="00000000" w:rsidRDefault="000C6BB5">
      <w:pPr>
        <w:pStyle w:val="a0"/>
        <w:rPr>
          <w:rFonts w:hint="cs"/>
          <w:rtl/>
        </w:rPr>
      </w:pPr>
      <w:r>
        <w:rPr>
          <w:rFonts w:hint="cs"/>
          <w:rtl/>
        </w:rPr>
        <w:t>מכל מקום, אני רוצה לומר פה, שאני רואה בזה זילות של מוסד השאילתות וזלזול של חברי הכנסת בשאלות שהם עצמם שואלים. אני לא זוכרת שנתקלתי אי-פעם במצב כזה, שכזאת כמות של שאילתות בר</w:t>
      </w:r>
      <w:r>
        <w:rPr>
          <w:rFonts w:hint="cs"/>
          <w:rtl/>
        </w:rPr>
        <w:t xml:space="preserve">צף כזה - פשוט לא היה אף חבר כנסת שטרח להישאר. </w:t>
      </w:r>
    </w:p>
    <w:p w14:paraId="447F556B" w14:textId="77777777" w:rsidR="00000000" w:rsidRDefault="000C6BB5">
      <w:pPr>
        <w:pStyle w:val="a0"/>
        <w:rPr>
          <w:rFonts w:hint="cs"/>
          <w:rtl/>
        </w:rPr>
      </w:pPr>
    </w:p>
    <w:p w14:paraId="63FCCA9A" w14:textId="77777777" w:rsidR="00000000" w:rsidRDefault="000C6BB5">
      <w:pPr>
        <w:pStyle w:val="a0"/>
        <w:rPr>
          <w:rFonts w:hint="cs"/>
          <w:rtl/>
        </w:rPr>
      </w:pPr>
      <w:r>
        <w:rPr>
          <w:rFonts w:hint="cs"/>
          <w:rtl/>
        </w:rPr>
        <w:t>אני רוצה להציע, אדוני יושב-ראש הקואליציה, וגם לסגנית מזכיר הכנסת, אני רוצה להציע שחבר כנסת שמגיש שאילתות ולא נשאר כדי לשמוע את התשובה עליהן, קודם כול זה ייגזר ממכסת השאילתות שלו, כמובן, אבל זה לא ילך לפרוטוקו</w:t>
      </w:r>
      <w:r>
        <w:rPr>
          <w:rFonts w:hint="cs"/>
          <w:rtl/>
        </w:rPr>
        <w:t>ל. אם הוא רוצה באמת תשובה, במחילה יואיל או תואיל להיות כאן בכנסת ולקבל תשובה. אין שום הצדקה לבזבז את זמנם של שרים - - -</w:t>
      </w:r>
    </w:p>
    <w:p w14:paraId="73F562E3" w14:textId="77777777" w:rsidR="00000000" w:rsidRDefault="000C6BB5">
      <w:pPr>
        <w:pStyle w:val="a0"/>
        <w:ind w:firstLine="0"/>
        <w:rPr>
          <w:rFonts w:hint="cs"/>
          <w:rtl/>
        </w:rPr>
      </w:pPr>
    </w:p>
    <w:p w14:paraId="27DFA2B7" w14:textId="77777777" w:rsidR="00000000" w:rsidRDefault="000C6BB5">
      <w:pPr>
        <w:pStyle w:val="af0"/>
        <w:rPr>
          <w:rtl/>
        </w:rPr>
      </w:pPr>
      <w:r>
        <w:rPr>
          <w:rFonts w:hint="eastAsia"/>
          <w:rtl/>
        </w:rPr>
        <w:t>גדעון</w:t>
      </w:r>
      <w:r>
        <w:rPr>
          <w:rtl/>
        </w:rPr>
        <w:t xml:space="preserve"> סער (הליכוד):</w:t>
      </w:r>
    </w:p>
    <w:p w14:paraId="497210E2" w14:textId="77777777" w:rsidR="00000000" w:rsidRDefault="000C6BB5">
      <w:pPr>
        <w:pStyle w:val="a0"/>
        <w:ind w:firstLine="0"/>
        <w:rPr>
          <w:rFonts w:hint="cs"/>
          <w:rtl/>
        </w:rPr>
      </w:pPr>
    </w:p>
    <w:p w14:paraId="37FE961A" w14:textId="77777777" w:rsidR="00000000" w:rsidRDefault="000C6BB5">
      <w:pPr>
        <w:pStyle w:val="a0"/>
        <w:ind w:firstLine="720"/>
        <w:rPr>
          <w:rFonts w:hint="cs"/>
          <w:rtl/>
        </w:rPr>
      </w:pPr>
      <w:r>
        <w:rPr>
          <w:rFonts w:hint="cs"/>
          <w:rtl/>
        </w:rPr>
        <w:t>גברתי השרה, את נוזפת עכשיו באלו שנשארו. זאת מורה שנוזפת בתלמידים שהגיעו לשיעור.</w:t>
      </w:r>
    </w:p>
    <w:p w14:paraId="3CD141C8" w14:textId="77777777" w:rsidR="00000000" w:rsidRDefault="000C6BB5">
      <w:pPr>
        <w:pStyle w:val="a0"/>
        <w:ind w:firstLine="0"/>
        <w:rPr>
          <w:rFonts w:hint="cs"/>
          <w:rtl/>
        </w:rPr>
      </w:pPr>
    </w:p>
    <w:p w14:paraId="42D5636F" w14:textId="77777777" w:rsidR="00000000" w:rsidRDefault="000C6BB5">
      <w:pPr>
        <w:pStyle w:val="-"/>
        <w:rPr>
          <w:rtl/>
        </w:rPr>
      </w:pPr>
      <w:bookmarkStart w:id="593" w:name="FS000000470T02_08_2004_23_20_33C"/>
      <w:bookmarkEnd w:id="593"/>
      <w:r>
        <w:rPr>
          <w:rtl/>
        </w:rPr>
        <w:t xml:space="preserve">שרת החינוך, התרבות והספורט לימור </w:t>
      </w:r>
      <w:r>
        <w:rPr>
          <w:rtl/>
        </w:rPr>
        <w:t>לבנת:</w:t>
      </w:r>
    </w:p>
    <w:p w14:paraId="0F5461A2" w14:textId="77777777" w:rsidR="00000000" w:rsidRDefault="000C6BB5">
      <w:pPr>
        <w:pStyle w:val="a0"/>
        <w:ind w:firstLine="0"/>
        <w:rPr>
          <w:rFonts w:hint="cs"/>
          <w:rtl/>
        </w:rPr>
      </w:pPr>
    </w:p>
    <w:p w14:paraId="33324231" w14:textId="77777777" w:rsidR="00000000" w:rsidRDefault="000C6BB5">
      <w:pPr>
        <w:pStyle w:val="a0"/>
        <w:ind w:firstLine="720"/>
        <w:rPr>
          <w:rFonts w:hint="cs"/>
          <w:rtl/>
        </w:rPr>
      </w:pPr>
      <w:r>
        <w:rPr>
          <w:rFonts w:hint="cs"/>
          <w:rtl/>
        </w:rPr>
        <w:t>חבר הכנסת סער, אני לא נוזפת בכם בכלל. אני פניתי אליך כאל יושב-ראש הקואליציה ואל סגנית מזכיר הכנסת בהצעה לבחון את האפשרות לחסוך - אני מבקשת באופן רשמי גם - לא לאפשר העברת תשובות לפרוטוקול. מי שמגיש שאילתא ולא טורח להישאר, אלא אם כן יש סיבה מיוחדת, יו</w:t>
      </w:r>
      <w:r>
        <w:rPr>
          <w:rFonts w:hint="cs"/>
          <w:rtl/>
        </w:rPr>
        <w:t>איל בטובו לא גם לבזבז את זמנם של השרים, שלא יצטרכו לשבת כאן ולהמתין. אני לא חושבת שאני צריכה להישאר כאן עד אמצע הלילה כדי לענות על שאילתות כשאין למי לענות. תודה רבה, וסליחה שגזלתי את זמנכם בשתי דקות האלה. תודה רבה.</w:t>
      </w:r>
    </w:p>
    <w:p w14:paraId="2A223070" w14:textId="77777777" w:rsidR="00000000" w:rsidRDefault="000C6BB5">
      <w:pPr>
        <w:pStyle w:val="af0"/>
        <w:rPr>
          <w:rtl/>
        </w:rPr>
      </w:pPr>
    </w:p>
    <w:p w14:paraId="7CA8FBF8" w14:textId="77777777" w:rsidR="00000000" w:rsidRDefault="000C6BB5">
      <w:pPr>
        <w:pStyle w:val="af0"/>
        <w:rPr>
          <w:rtl/>
        </w:rPr>
      </w:pPr>
      <w:r>
        <w:rPr>
          <w:rFonts w:hint="eastAsia"/>
          <w:rtl/>
        </w:rPr>
        <w:t>זאב</w:t>
      </w:r>
      <w:r>
        <w:t xml:space="preserve"> </w:t>
      </w:r>
      <w:r>
        <w:rPr>
          <w:rtl/>
        </w:rPr>
        <w:t>בוים (הליכוד):</w:t>
      </w:r>
    </w:p>
    <w:p w14:paraId="79D75DA4" w14:textId="77777777" w:rsidR="00000000" w:rsidRDefault="000C6BB5">
      <w:pPr>
        <w:pStyle w:val="a0"/>
        <w:rPr>
          <w:rFonts w:hint="cs"/>
        </w:rPr>
      </w:pPr>
    </w:p>
    <w:p w14:paraId="563042DB" w14:textId="77777777" w:rsidR="00000000" w:rsidRDefault="000C6BB5">
      <w:pPr>
        <w:pStyle w:val="a0"/>
        <w:rPr>
          <w:rFonts w:hint="cs"/>
          <w:rtl/>
        </w:rPr>
      </w:pPr>
      <w:r>
        <w:rPr>
          <w:rFonts w:hint="cs"/>
          <w:rtl/>
        </w:rPr>
        <w:t xml:space="preserve">אני הייתי מחמיר עוד </w:t>
      </w:r>
      <w:r>
        <w:rPr>
          <w:rFonts w:hint="cs"/>
          <w:rtl/>
        </w:rPr>
        <w:t>יותר - הייתי מונע חצי שנה שאילתות - - -</w:t>
      </w:r>
    </w:p>
    <w:p w14:paraId="1481A327" w14:textId="77777777" w:rsidR="00000000" w:rsidRDefault="000C6BB5">
      <w:pPr>
        <w:pStyle w:val="a0"/>
        <w:rPr>
          <w:rFonts w:hint="cs"/>
          <w:rtl/>
        </w:rPr>
      </w:pPr>
    </w:p>
    <w:p w14:paraId="4C5CCF9B" w14:textId="77777777" w:rsidR="00000000" w:rsidRDefault="000C6BB5">
      <w:pPr>
        <w:pStyle w:val="af1"/>
        <w:rPr>
          <w:rtl/>
        </w:rPr>
      </w:pPr>
      <w:r>
        <w:rPr>
          <w:rtl/>
        </w:rPr>
        <w:t>היו"ר מיכאל נודלמן:</w:t>
      </w:r>
    </w:p>
    <w:p w14:paraId="1F954F3E" w14:textId="77777777" w:rsidR="00000000" w:rsidRDefault="000C6BB5">
      <w:pPr>
        <w:pStyle w:val="a0"/>
        <w:rPr>
          <w:rtl/>
        </w:rPr>
      </w:pPr>
    </w:p>
    <w:p w14:paraId="3E0DC083" w14:textId="77777777" w:rsidR="00000000" w:rsidRDefault="000C6BB5">
      <w:pPr>
        <w:pStyle w:val="a0"/>
        <w:rPr>
          <w:rFonts w:hint="cs"/>
          <w:rtl/>
        </w:rPr>
      </w:pPr>
      <w:r>
        <w:rPr>
          <w:rFonts w:hint="cs"/>
          <w:rtl/>
        </w:rPr>
        <w:t>אתם חושבים שכל החיים תהיו שרים? תהיו חברי כנסת.</w:t>
      </w:r>
    </w:p>
    <w:p w14:paraId="309F23E7" w14:textId="77777777" w:rsidR="00000000" w:rsidRDefault="000C6BB5">
      <w:pPr>
        <w:pStyle w:val="a0"/>
        <w:ind w:firstLine="0"/>
        <w:rPr>
          <w:rFonts w:hint="cs"/>
          <w:rtl/>
        </w:rPr>
      </w:pPr>
    </w:p>
    <w:p w14:paraId="6431253D" w14:textId="77777777" w:rsidR="00000000" w:rsidRDefault="000C6BB5">
      <w:pPr>
        <w:pStyle w:val="af0"/>
        <w:rPr>
          <w:rtl/>
        </w:rPr>
      </w:pPr>
      <w:r>
        <w:rPr>
          <w:rFonts w:hint="eastAsia"/>
          <w:rtl/>
        </w:rPr>
        <w:t>נסים</w:t>
      </w:r>
      <w:r>
        <w:rPr>
          <w:rtl/>
        </w:rPr>
        <w:t xml:space="preserve"> זאב (ש"ס):</w:t>
      </w:r>
    </w:p>
    <w:p w14:paraId="4C6E8A93" w14:textId="77777777" w:rsidR="00000000" w:rsidRDefault="000C6BB5">
      <w:pPr>
        <w:pStyle w:val="a0"/>
        <w:ind w:firstLine="0"/>
        <w:rPr>
          <w:rFonts w:hint="cs"/>
          <w:rtl/>
        </w:rPr>
      </w:pPr>
    </w:p>
    <w:p w14:paraId="47C6F514" w14:textId="77777777" w:rsidR="00000000" w:rsidRDefault="000C6BB5">
      <w:pPr>
        <w:pStyle w:val="a0"/>
        <w:rPr>
          <w:rFonts w:hint="cs"/>
          <w:rtl/>
        </w:rPr>
      </w:pPr>
      <w:r>
        <w:rPr>
          <w:rFonts w:hint="cs"/>
          <w:rtl/>
        </w:rPr>
        <w:t>מי שלא יהיה פה, אפשר להפליק לו סטירה.</w:t>
      </w:r>
    </w:p>
    <w:p w14:paraId="36B4EBA4" w14:textId="77777777" w:rsidR="00000000" w:rsidRDefault="000C6BB5">
      <w:pPr>
        <w:pStyle w:val="a2"/>
        <w:rPr>
          <w:rFonts w:hint="cs"/>
          <w:rtl/>
        </w:rPr>
      </w:pPr>
    </w:p>
    <w:p w14:paraId="55C0B138" w14:textId="77777777" w:rsidR="00000000" w:rsidRDefault="000C6BB5">
      <w:pPr>
        <w:pStyle w:val="a0"/>
        <w:rPr>
          <w:rFonts w:hint="cs"/>
          <w:rtl/>
        </w:rPr>
      </w:pPr>
    </w:p>
    <w:p w14:paraId="5C5B857D" w14:textId="77777777" w:rsidR="00000000" w:rsidRDefault="000C6BB5">
      <w:pPr>
        <w:pStyle w:val="a2"/>
        <w:rPr>
          <w:rFonts w:hint="cs"/>
          <w:rtl/>
        </w:rPr>
      </w:pPr>
      <w:bookmarkStart w:id="594" w:name="CS31213FI0031213T02_08_2004_23_23_33"/>
      <w:bookmarkStart w:id="595" w:name="_Toc100311818"/>
      <w:bookmarkEnd w:id="594"/>
      <w:r>
        <w:rPr>
          <w:rtl/>
        </w:rPr>
        <w:t>הצעת חוק אנשי צבא דרום</w:t>
      </w:r>
      <w:r>
        <w:rPr>
          <w:rFonts w:hint="cs"/>
          <w:rtl/>
        </w:rPr>
        <w:t>-</w:t>
      </w:r>
      <w:r>
        <w:rPr>
          <w:rtl/>
        </w:rPr>
        <w:t>לבנון ומשפחותיהם, התשס"ד-2004</w:t>
      </w:r>
      <w:bookmarkEnd w:id="595"/>
      <w:r>
        <w:rPr>
          <w:rtl/>
        </w:rPr>
        <w:t xml:space="preserve"> </w:t>
      </w:r>
    </w:p>
    <w:p w14:paraId="3E1CE593" w14:textId="77777777" w:rsidR="00000000" w:rsidRDefault="000C6BB5">
      <w:pPr>
        <w:pStyle w:val="a0"/>
        <w:rPr>
          <w:rFonts w:hint="cs"/>
          <w:rtl/>
        </w:rPr>
      </w:pPr>
      <w:r>
        <w:rPr>
          <w:rtl/>
        </w:rPr>
        <w:t xml:space="preserve">[רשומות (הצעות חוק, חוב' </w:t>
      </w:r>
      <w:r>
        <w:rPr>
          <w:rFonts w:hint="cs"/>
          <w:rtl/>
        </w:rPr>
        <w:t>כ/51</w:t>
      </w:r>
      <w:r>
        <w:rPr>
          <w:rtl/>
        </w:rPr>
        <w:t>)</w:t>
      </w:r>
      <w:r>
        <w:rPr>
          <w:rFonts w:hint="cs"/>
          <w:rtl/>
        </w:rPr>
        <w:t>.</w:t>
      </w:r>
      <w:r>
        <w:rPr>
          <w:rtl/>
        </w:rPr>
        <w:t>]</w:t>
      </w:r>
    </w:p>
    <w:p w14:paraId="75A01815" w14:textId="77777777" w:rsidR="00000000" w:rsidRDefault="000C6BB5">
      <w:pPr>
        <w:pStyle w:val="-0"/>
        <w:rPr>
          <w:rFonts w:hint="cs"/>
          <w:rtl/>
        </w:rPr>
      </w:pPr>
      <w:r>
        <w:rPr>
          <w:rFonts w:hint="cs"/>
          <w:rtl/>
        </w:rPr>
        <w:t>(</w:t>
      </w:r>
      <w:r>
        <w:rPr>
          <w:rFonts w:hint="cs"/>
          <w:rtl/>
        </w:rPr>
        <w:t>קריאה ראשונה)</w:t>
      </w:r>
    </w:p>
    <w:p w14:paraId="19C8DC1C" w14:textId="77777777" w:rsidR="00000000" w:rsidRDefault="000C6BB5">
      <w:pPr>
        <w:pStyle w:val="-0"/>
        <w:rPr>
          <w:rFonts w:hint="cs"/>
          <w:rtl/>
        </w:rPr>
      </w:pPr>
    </w:p>
    <w:p w14:paraId="49B0E906" w14:textId="77777777" w:rsidR="00000000" w:rsidRDefault="000C6BB5">
      <w:pPr>
        <w:pStyle w:val="af1"/>
        <w:rPr>
          <w:rtl/>
        </w:rPr>
      </w:pPr>
      <w:r>
        <w:rPr>
          <w:rtl/>
        </w:rPr>
        <w:t>היו"ר מיכאל נודלמן:</w:t>
      </w:r>
    </w:p>
    <w:p w14:paraId="22E876A1" w14:textId="77777777" w:rsidR="00000000" w:rsidRDefault="000C6BB5">
      <w:pPr>
        <w:pStyle w:val="a0"/>
        <w:ind w:firstLine="0"/>
        <w:rPr>
          <w:rFonts w:hint="cs"/>
          <w:rtl/>
        </w:rPr>
      </w:pPr>
    </w:p>
    <w:p w14:paraId="4B1BC419" w14:textId="77777777" w:rsidR="00000000" w:rsidRDefault="000C6BB5">
      <w:pPr>
        <w:pStyle w:val="a0"/>
        <w:ind w:firstLine="720"/>
        <w:rPr>
          <w:rFonts w:hint="cs"/>
          <w:rtl/>
        </w:rPr>
      </w:pPr>
      <w:r>
        <w:rPr>
          <w:rFonts w:hint="cs"/>
          <w:rtl/>
        </w:rPr>
        <w:t>אנו עוברים להצעת חוק אנשי צבא דרום-לבנון ומשפחותיהם, התשס"ד-2004, של חבר הכנסת יצחק הרצוג.</w:t>
      </w:r>
    </w:p>
    <w:p w14:paraId="033EC31C" w14:textId="77777777" w:rsidR="00000000" w:rsidRDefault="000C6BB5">
      <w:pPr>
        <w:pStyle w:val="a0"/>
        <w:ind w:firstLine="0"/>
        <w:rPr>
          <w:rFonts w:hint="cs"/>
          <w:rtl/>
        </w:rPr>
      </w:pPr>
    </w:p>
    <w:p w14:paraId="19CFBC5A" w14:textId="77777777" w:rsidR="00000000" w:rsidRDefault="000C6BB5">
      <w:pPr>
        <w:pStyle w:val="a"/>
        <w:rPr>
          <w:rtl/>
        </w:rPr>
      </w:pPr>
      <w:bookmarkStart w:id="596" w:name="FS000001044T02_08_2004_23_23_57"/>
      <w:bookmarkStart w:id="597" w:name="_Toc100311819"/>
      <w:bookmarkEnd w:id="596"/>
      <w:r>
        <w:rPr>
          <w:rFonts w:hint="eastAsia"/>
          <w:rtl/>
        </w:rPr>
        <w:t>יצחק</w:t>
      </w:r>
      <w:r>
        <w:rPr>
          <w:rtl/>
        </w:rPr>
        <w:t xml:space="preserve"> הרצוג (העבודה-מימד):</w:t>
      </w:r>
      <w:bookmarkEnd w:id="597"/>
    </w:p>
    <w:p w14:paraId="51797E7F" w14:textId="77777777" w:rsidR="00000000" w:rsidRDefault="000C6BB5">
      <w:pPr>
        <w:pStyle w:val="a0"/>
        <w:rPr>
          <w:rFonts w:hint="cs"/>
          <w:rtl/>
        </w:rPr>
      </w:pPr>
    </w:p>
    <w:p w14:paraId="3CF6A8A7" w14:textId="77777777" w:rsidR="00000000" w:rsidRDefault="000C6BB5">
      <w:pPr>
        <w:pStyle w:val="a0"/>
        <w:rPr>
          <w:rFonts w:hint="cs"/>
          <w:rtl/>
        </w:rPr>
      </w:pPr>
      <w:r>
        <w:rPr>
          <w:rFonts w:hint="cs"/>
          <w:rtl/>
        </w:rPr>
        <w:t>אם אפשר לבקש שקט, רבותי. גברתי השרה, אם אפשר.</w:t>
      </w:r>
    </w:p>
    <w:p w14:paraId="5DB0D254" w14:textId="77777777" w:rsidR="00000000" w:rsidRDefault="000C6BB5">
      <w:pPr>
        <w:pStyle w:val="a0"/>
        <w:rPr>
          <w:rFonts w:hint="cs"/>
          <w:rtl/>
        </w:rPr>
      </w:pPr>
    </w:p>
    <w:p w14:paraId="6381BB2D" w14:textId="77777777" w:rsidR="00000000" w:rsidRDefault="000C6BB5">
      <w:pPr>
        <w:pStyle w:val="a0"/>
        <w:ind w:firstLine="720"/>
        <w:rPr>
          <w:rFonts w:hint="cs"/>
          <w:rtl/>
        </w:rPr>
      </w:pPr>
      <w:r>
        <w:rPr>
          <w:rFonts w:hint="cs"/>
          <w:rtl/>
        </w:rPr>
        <w:t>אדוני היושב-ראש, חברות וחברי הכנסת, אנחנו משלימים היום</w:t>
      </w:r>
      <w:r>
        <w:rPr>
          <w:rFonts w:hint="cs"/>
          <w:rtl/>
        </w:rPr>
        <w:t xml:space="preserve"> שלב ראשון וחשוב במהלך שנמשך קרוב לשנה וחצי במסדרונות הכנסת ובמסדרונות הממשלה לחקיקת הצעת חוק אנשי צבא דרום-לבנון ומשפחותיהם, התשס"ד-2004. אנחנו מביאים את ההצעה למליאה לקריאה ראשונה. </w:t>
      </w:r>
    </w:p>
    <w:p w14:paraId="02F6A550" w14:textId="77777777" w:rsidR="00000000" w:rsidRDefault="000C6BB5">
      <w:pPr>
        <w:pStyle w:val="a0"/>
        <w:ind w:firstLine="720"/>
        <w:rPr>
          <w:rFonts w:hint="cs"/>
          <w:rtl/>
        </w:rPr>
      </w:pPr>
    </w:p>
    <w:p w14:paraId="4B309A1F" w14:textId="77777777" w:rsidR="00000000" w:rsidRDefault="000C6BB5">
      <w:pPr>
        <w:pStyle w:val="a0"/>
        <w:ind w:firstLine="720"/>
        <w:rPr>
          <w:rFonts w:hint="cs"/>
          <w:rtl/>
        </w:rPr>
      </w:pPr>
      <w:r>
        <w:rPr>
          <w:rFonts w:hint="cs"/>
          <w:rtl/>
        </w:rPr>
        <w:t>אני רוצה לומר, שהחוק הזה בא לעשות מעט מזעיר מהצדק שמגיע ללוחמי צבא דרום</w:t>
      </w:r>
      <w:r>
        <w:rPr>
          <w:rFonts w:hint="cs"/>
          <w:rtl/>
        </w:rPr>
        <w:t>-לבנון ובני משפחותיהם, צבא שלחם לצדנו כתף אל כתף והגן על גבולה הצפוני של מדינת ישראל שנות דור. כל מי שעוסק בגורלם של אנשי צד"ל יודע עד כמה הסוגיה הזאת סבוכה מבחינה חברתית, מבחינת קליטה, תעסוקה, פרנסה, כבוד, היבטים פסיכולוגיים ומשפחתיים. הרבה מאוד מאנשי צד"</w:t>
      </w:r>
      <w:r>
        <w:rPr>
          <w:rFonts w:hint="cs"/>
          <w:rtl/>
        </w:rPr>
        <w:t>ל שנשברו כאן וחזרו ללבנון נבלעו, ולא נודע אודותם ולא נודעו עקבותיהם וגורלם, ולצערנו הרב חלקם נמצאים במצב כמעט בלתי אפשרי.</w:t>
      </w:r>
    </w:p>
    <w:p w14:paraId="2295699D" w14:textId="77777777" w:rsidR="00000000" w:rsidRDefault="000C6BB5">
      <w:pPr>
        <w:pStyle w:val="a0"/>
        <w:ind w:firstLine="720"/>
        <w:rPr>
          <w:rFonts w:hint="cs"/>
          <w:rtl/>
        </w:rPr>
      </w:pPr>
    </w:p>
    <w:p w14:paraId="5901680D" w14:textId="77777777" w:rsidR="00000000" w:rsidRDefault="000C6BB5">
      <w:pPr>
        <w:pStyle w:val="a0"/>
        <w:rPr>
          <w:rFonts w:hint="cs"/>
          <w:rtl/>
        </w:rPr>
      </w:pPr>
      <w:r>
        <w:rPr>
          <w:rFonts w:hint="cs"/>
          <w:rtl/>
        </w:rPr>
        <w:t>אני מלווה את הנושא הזה קרוב לשנה וחצי, ואני אומר לכם, שזה קורע לב. נכון, יש כאלה שהצליחו  להקים פה בית, לטעת עץ ולחיות חיים נורמליים,</w:t>
      </w:r>
      <w:r>
        <w:rPr>
          <w:rFonts w:hint="cs"/>
          <w:rtl/>
        </w:rPr>
        <w:t xml:space="preserve"> אבל הם מתי מעט. השאר נמצאים פה, לבם כאן וגופם שם. משפחותיהם שם והם בקצה השני של הגבול, והמצב קשה מאוד. </w:t>
      </w:r>
    </w:p>
    <w:p w14:paraId="2601A785" w14:textId="77777777" w:rsidR="00000000" w:rsidRDefault="000C6BB5">
      <w:pPr>
        <w:pStyle w:val="a0"/>
        <w:rPr>
          <w:rFonts w:hint="cs"/>
          <w:rtl/>
        </w:rPr>
      </w:pPr>
    </w:p>
    <w:p w14:paraId="28846944" w14:textId="77777777" w:rsidR="00000000" w:rsidRDefault="000C6BB5">
      <w:pPr>
        <w:pStyle w:val="a0"/>
        <w:rPr>
          <w:rFonts w:hint="cs"/>
          <w:rtl/>
        </w:rPr>
      </w:pPr>
      <w:r>
        <w:rPr>
          <w:rFonts w:hint="cs"/>
          <w:rtl/>
        </w:rPr>
        <w:t>לפיכך, הצעת החוק באה להסדיר את מעמדם של אנשי צד"ל ומשפחותיהם המתגוררים בישראל במועד כניסתו של החוק לתוקף. על-פי הצעת החוק, היא תחול גם על מי שככלל מתג</w:t>
      </w:r>
      <w:r>
        <w:rPr>
          <w:rFonts w:hint="cs"/>
          <w:rtl/>
        </w:rPr>
        <w:t xml:space="preserve">ורר בישראל, אך במועד סמוך לכניסתו של חוק זה לתוקף היה לזמן קצוב ובאופן זמני מחוץ לישראל. </w:t>
      </w:r>
    </w:p>
    <w:p w14:paraId="7AC72845" w14:textId="77777777" w:rsidR="00000000" w:rsidRDefault="000C6BB5">
      <w:pPr>
        <w:pStyle w:val="a0"/>
        <w:rPr>
          <w:rFonts w:hint="cs"/>
          <w:rtl/>
        </w:rPr>
      </w:pPr>
    </w:p>
    <w:p w14:paraId="4560E5B6" w14:textId="77777777" w:rsidR="00000000" w:rsidRDefault="000C6BB5">
      <w:pPr>
        <w:pStyle w:val="a0"/>
        <w:rPr>
          <w:rFonts w:hint="cs"/>
          <w:rtl/>
        </w:rPr>
      </w:pPr>
      <w:r>
        <w:rPr>
          <w:rFonts w:hint="cs"/>
          <w:rtl/>
        </w:rPr>
        <w:t xml:space="preserve">אני רוצה לומר כמה דברים על הצעת החוק עצמה. היא נדונה בוועדת הכספים של הכנסת לאחר דיונים ארוכים מאוד בקריאה הטרומית ולאחר הסכמות שהשגנו עם הקואליציה בראשותו של גדעון </w:t>
      </w:r>
      <w:r>
        <w:rPr>
          <w:rFonts w:hint="cs"/>
          <w:rtl/>
        </w:rPr>
        <w:t xml:space="preserve">סער, ואני מודה לו על כך, ועם אנשי האוצר ומשרד המשפטים. </w:t>
      </w:r>
    </w:p>
    <w:p w14:paraId="315960B1" w14:textId="77777777" w:rsidR="00000000" w:rsidRDefault="000C6BB5">
      <w:pPr>
        <w:pStyle w:val="a0"/>
        <w:rPr>
          <w:rFonts w:hint="cs"/>
          <w:rtl/>
        </w:rPr>
      </w:pPr>
    </w:p>
    <w:p w14:paraId="4CDF3D84" w14:textId="77777777" w:rsidR="00000000" w:rsidRDefault="000C6BB5">
      <w:pPr>
        <w:pStyle w:val="a0"/>
        <w:rPr>
          <w:rFonts w:hint="cs"/>
          <w:rtl/>
        </w:rPr>
      </w:pPr>
      <w:r>
        <w:rPr>
          <w:rFonts w:hint="cs"/>
          <w:rtl/>
        </w:rPr>
        <w:t xml:space="preserve">הצעת החוק מגדירה קודם כול מי הוא איש צד"ל. בהצעת החוק מוגדר איש צד"ל כמי שמתגורר בישראל ושירת בצד"ל, לרבות במנגנון הביטחון בצבא דרום-לבנון, בגורמי הסיוע האזרחי ובגורמים אחרים בדרום-לבנון, שעמדו בקשר </w:t>
      </w:r>
      <w:r>
        <w:rPr>
          <w:rFonts w:hint="cs"/>
          <w:rtl/>
        </w:rPr>
        <w:t xml:space="preserve">עם זרועות הביטחון של מדינת ישראל, כמפורט בחוק. </w:t>
      </w:r>
    </w:p>
    <w:p w14:paraId="2B47DB47" w14:textId="77777777" w:rsidR="00000000" w:rsidRDefault="000C6BB5">
      <w:pPr>
        <w:pStyle w:val="a0"/>
        <w:rPr>
          <w:rFonts w:hint="cs"/>
          <w:rtl/>
        </w:rPr>
      </w:pPr>
    </w:p>
    <w:p w14:paraId="7EB402F6" w14:textId="77777777" w:rsidR="00000000" w:rsidRDefault="000C6BB5">
      <w:pPr>
        <w:pStyle w:val="a0"/>
        <w:rPr>
          <w:rFonts w:hint="cs"/>
          <w:rtl/>
        </w:rPr>
      </w:pPr>
      <w:r>
        <w:rPr>
          <w:rFonts w:hint="cs"/>
          <w:rtl/>
        </w:rPr>
        <w:t>החוק, ראשית כול, עושה צדק בכך שהוא מאפשר לאנשי צד"ל ליהפך לאזרחים ללא מגבלה. בעצם הוא אומר לאנשי צד"ל: אחים אתם, אתם שווי זכויות וחובות במדינת ישראל. סעיף 3 לחוק קובע, כי על אף האמור בכל דין, שר הפנים יקנה א</w:t>
      </w:r>
      <w:r>
        <w:rPr>
          <w:rFonts w:hint="cs"/>
          <w:rtl/>
        </w:rPr>
        <w:t xml:space="preserve">זרחות לאיש צד"ל, לבן זוגו, הורהו או ילדו המתגוררים בישראל ומבקשים להיות אזרחים לפי חוק האזרחות, אף אם הם אינם שוהים בישראל במשך שלוש שנים מתוך תקופת חמש השנים שקדמה ליום הגשת הבקשה. החוק גם מאפשר להם לקבל אשרת קבע, רשיון לישיבת קבע, אם הם יעדיפו את החלופה </w:t>
      </w:r>
      <w:r>
        <w:rPr>
          <w:rFonts w:hint="cs"/>
          <w:rtl/>
        </w:rPr>
        <w:t xml:space="preserve">הזאת. </w:t>
      </w:r>
    </w:p>
    <w:p w14:paraId="5AE2A535" w14:textId="77777777" w:rsidR="00000000" w:rsidRDefault="000C6BB5">
      <w:pPr>
        <w:pStyle w:val="a0"/>
        <w:rPr>
          <w:rFonts w:hint="cs"/>
          <w:rtl/>
        </w:rPr>
      </w:pPr>
    </w:p>
    <w:p w14:paraId="43E8B640" w14:textId="77777777" w:rsidR="00000000" w:rsidRDefault="000C6BB5">
      <w:pPr>
        <w:pStyle w:val="a0"/>
        <w:rPr>
          <w:rFonts w:hint="cs"/>
          <w:rtl/>
        </w:rPr>
      </w:pPr>
      <w:r>
        <w:rPr>
          <w:rFonts w:hint="cs"/>
          <w:rtl/>
        </w:rPr>
        <w:t>החוק עושה צדק גם עם המשפחות השכולות של לוחמי צד"ל ועם החיילים הנכים של לוחמי צד"ל, והוא משווה אותם בצורה מלאה ומוחלטת לחיילי צה"ל. הוא משווה אותם לתחולת החוקים של חוק משפחות חיילים שנספו במערכה (תגמולים ושיקום), התש"י-1950, ועם חוק הנכים (תגמולים ו</w:t>
      </w:r>
      <w:r>
        <w:rPr>
          <w:rFonts w:hint="cs"/>
          <w:rtl/>
        </w:rPr>
        <w:t xml:space="preserve">שיקום), התשי"ט-1959 [נוסח משולב]. בכך לפחות ירגישו אנשי צד"ל שדמם שווה לדמם של חיילי צה"ל. </w:t>
      </w:r>
    </w:p>
    <w:p w14:paraId="51A4807A" w14:textId="77777777" w:rsidR="00000000" w:rsidRDefault="000C6BB5">
      <w:pPr>
        <w:pStyle w:val="a0"/>
        <w:rPr>
          <w:rFonts w:hint="cs"/>
          <w:rtl/>
        </w:rPr>
      </w:pPr>
    </w:p>
    <w:p w14:paraId="2EE1B03F" w14:textId="77777777" w:rsidR="00000000" w:rsidRDefault="000C6BB5">
      <w:pPr>
        <w:pStyle w:val="a0"/>
        <w:rPr>
          <w:rFonts w:hint="cs"/>
          <w:rtl/>
        </w:rPr>
      </w:pPr>
      <w:r>
        <w:rPr>
          <w:rFonts w:hint="cs"/>
          <w:rtl/>
        </w:rPr>
        <w:t>הגענו לנושא שעוסק במענק. ניסיתי בחוק המקורי לאפשר לאנשי צד"ל לקבל גמלאות וקצבאות, אולם משרד האוצר נעמד על הרגליים האחוריות מסיבות תקציביות, וגם משרד הביטחון החרה ה</w:t>
      </w:r>
      <w:r>
        <w:rPr>
          <w:rFonts w:hint="cs"/>
          <w:rtl/>
        </w:rPr>
        <w:t xml:space="preserve">חזיק אחריו. אשר על כן, הפתרון המוצע הוא מענק הוקרה לחיילי צד"ל; מענק הוקרה שבבסיסו 40,000 שקל לכל חייל מחיילי צד"ל ולאחר מכן שלוש משכורות לכל שנת שירות </w:t>
      </w:r>
      <w:r>
        <w:rPr>
          <w:rtl/>
        </w:rPr>
        <w:t>–</w:t>
      </w:r>
      <w:r>
        <w:rPr>
          <w:rFonts w:hint="cs"/>
          <w:rtl/>
        </w:rPr>
        <w:t xml:space="preserve"> לחיילים ששירתו, בממוצע, 12 שנה זהו סכום מכובד מאוד. לכן קבענו, על-פי דרישת האוצר, כי שר הביטחון ושר הא</w:t>
      </w:r>
      <w:r>
        <w:rPr>
          <w:rFonts w:hint="cs"/>
          <w:rtl/>
        </w:rPr>
        <w:t xml:space="preserve">וצר, באישור ועדת הכספים של הכנסת, יקבעו בתוך 30 יום מיום תחילתו של חוק זה, שתשלום המענקים האמור ייפרס לתקופה מסוימת שלא תעלה על עשר שנים. </w:t>
      </w:r>
    </w:p>
    <w:p w14:paraId="23333841" w14:textId="77777777" w:rsidR="00000000" w:rsidRDefault="000C6BB5">
      <w:pPr>
        <w:pStyle w:val="a0"/>
        <w:rPr>
          <w:rFonts w:hint="cs"/>
          <w:rtl/>
        </w:rPr>
      </w:pPr>
    </w:p>
    <w:p w14:paraId="7F01E782" w14:textId="77777777" w:rsidR="00000000" w:rsidRDefault="000C6BB5">
      <w:pPr>
        <w:pStyle w:val="a0"/>
        <w:rPr>
          <w:rFonts w:hint="cs"/>
          <w:rtl/>
        </w:rPr>
      </w:pPr>
      <w:r>
        <w:rPr>
          <w:rFonts w:hint="cs"/>
          <w:rtl/>
        </w:rPr>
        <w:t>מטרתנו היא זאת: האוצר דרש שהמענק ייפרס על פני עשר שנים, ואולם ברור לחלוטין שחייל ששירת תקופה קצרה צריך לקבל את כל הכ</w:t>
      </w:r>
      <w:r>
        <w:rPr>
          <w:rFonts w:hint="cs"/>
          <w:rtl/>
        </w:rPr>
        <w:t xml:space="preserve">סף כמה שיותר מהר, בתשלום אחד או שניים. אי-אפשר לפרוס את זה. זה יהיה אבסורד, מגוחך. הוא צריך להקים עם זה עסק, צריך לשמור לו לקבלת משכנתה, אולי לחינוך או לרכישת מקצוע. לכן אנחנו מקווים שבוועדת הכספים של הכנסת נגיע להסדרים עם האוצר כך שתישמר נוסחה הוגנת כלפי </w:t>
      </w:r>
      <w:r>
        <w:rPr>
          <w:rFonts w:hint="cs"/>
          <w:rtl/>
        </w:rPr>
        <w:t xml:space="preserve">אלה שצריכים לקבל את הכסף מייד, והפריסה תהיה לגבי אלה שסכומם גדול והיא תהיה מעין אנונה חודשית שתשולם להם באופן קבוע. </w:t>
      </w:r>
    </w:p>
    <w:p w14:paraId="071B5486" w14:textId="77777777" w:rsidR="00000000" w:rsidRDefault="000C6BB5">
      <w:pPr>
        <w:pStyle w:val="a0"/>
        <w:rPr>
          <w:rFonts w:hint="cs"/>
          <w:rtl/>
        </w:rPr>
      </w:pPr>
    </w:p>
    <w:p w14:paraId="3E865A8B" w14:textId="77777777" w:rsidR="00000000" w:rsidRDefault="000C6BB5">
      <w:pPr>
        <w:pStyle w:val="a0"/>
        <w:rPr>
          <w:rFonts w:hint="cs"/>
          <w:rtl/>
        </w:rPr>
      </w:pPr>
      <w:r>
        <w:rPr>
          <w:rFonts w:hint="cs"/>
          <w:rtl/>
        </w:rPr>
        <w:t xml:space="preserve">הגענו גם להסדר </w:t>
      </w:r>
      <w:r>
        <w:rPr>
          <w:rtl/>
        </w:rPr>
        <w:t>–</w:t>
      </w:r>
      <w:r>
        <w:rPr>
          <w:rFonts w:hint="cs"/>
          <w:rtl/>
        </w:rPr>
        <w:t xml:space="preserve"> אני מודה לנציב מס הכנסה איתן רוב ולצוותו, למינהל הכנסות המדינה ולביטוח הלאומי </w:t>
      </w:r>
      <w:r>
        <w:rPr>
          <w:rtl/>
        </w:rPr>
        <w:t>–</w:t>
      </w:r>
      <w:r>
        <w:rPr>
          <w:rFonts w:hint="cs"/>
          <w:rtl/>
        </w:rPr>
        <w:t xml:space="preserve"> שכל התשלומים האלה יהיו פטורים ממס. סעיף 1</w:t>
      </w:r>
      <w:r>
        <w:rPr>
          <w:rFonts w:hint="cs"/>
          <w:rtl/>
        </w:rPr>
        <w:t>2 לחוק קובע, כי מענק ההוקרה והמענק הנוסף לא ייחשבו כהכנסה לעניין הזכאות לקבלת קצבאות מהמוסד לביטוח הלאומי, שהן גמלה מכוח חוק הבטחת הכנסה וגמלה מכוח ההסכמים בדבר מתן גמלאות שנערכו לפי סעיף 9 לחוק הביטוח הלאומי. כמו כן קובע הסעיף, כי מענקים אלה לא ייחשבו כהכ</w:t>
      </w:r>
      <w:r>
        <w:rPr>
          <w:rFonts w:hint="cs"/>
          <w:rtl/>
        </w:rPr>
        <w:t xml:space="preserve">נסה לעניין פקודת מס הכנסה, תשלומי חובה או היטלים אחרים. דהיינו, לא יניחו יד על התשלומים האלה. הם יהיו נטו והם ישולמו לחיילי צד"ל. </w:t>
      </w:r>
    </w:p>
    <w:p w14:paraId="434C535F" w14:textId="77777777" w:rsidR="00000000" w:rsidRDefault="000C6BB5">
      <w:pPr>
        <w:pStyle w:val="a0"/>
        <w:rPr>
          <w:rFonts w:hint="cs"/>
          <w:rtl/>
        </w:rPr>
      </w:pPr>
    </w:p>
    <w:p w14:paraId="62274B49" w14:textId="77777777" w:rsidR="00000000" w:rsidRDefault="000C6BB5">
      <w:pPr>
        <w:pStyle w:val="a0"/>
        <w:rPr>
          <w:rFonts w:hint="cs"/>
          <w:rtl/>
        </w:rPr>
      </w:pPr>
      <w:r>
        <w:rPr>
          <w:rFonts w:hint="cs"/>
          <w:rtl/>
        </w:rPr>
        <w:t xml:space="preserve">במהלך הכנת החוק לקריאה שנייה ושלישית תבחן ועדת הכספים את הצורך בהוראה שלפיה המענקים לא ייחשבו כהכנסה לעניין פקודת מס הכנסה, </w:t>
      </w:r>
      <w:r>
        <w:rPr>
          <w:rFonts w:hint="cs"/>
          <w:rtl/>
        </w:rPr>
        <w:t xml:space="preserve">לאור התחייבותה של המדינה להסדיר נושא זה שלא בחקיקה. אכן, הגיע מכתב בנושא זה לחברי ועדת הכספים עם התחייבות. </w:t>
      </w:r>
    </w:p>
    <w:p w14:paraId="18801F51" w14:textId="77777777" w:rsidR="00000000" w:rsidRDefault="000C6BB5">
      <w:pPr>
        <w:pStyle w:val="a0"/>
        <w:rPr>
          <w:rFonts w:hint="cs"/>
          <w:rtl/>
        </w:rPr>
      </w:pPr>
    </w:p>
    <w:p w14:paraId="063E1A35" w14:textId="77777777" w:rsidR="00000000" w:rsidRDefault="000C6BB5">
      <w:pPr>
        <w:pStyle w:val="a0"/>
        <w:rPr>
          <w:rFonts w:hint="cs"/>
          <w:rtl/>
        </w:rPr>
      </w:pPr>
      <w:r>
        <w:rPr>
          <w:rFonts w:hint="cs"/>
          <w:rtl/>
        </w:rPr>
        <w:t>אנחנו נעבור להליך טיפול בחוק לקראת הקריאה השנייה והשלישית, ובו, אני מקווה, גם נצמצם לוחות זמנים וגם נוסיף כמה נושאים שעלו, כגון: תונפק תעודה לחיילי</w:t>
      </w:r>
      <w:r>
        <w:rPr>
          <w:rFonts w:hint="cs"/>
          <w:rtl/>
        </w:rPr>
        <w:t xml:space="preserve"> צד"ל כך שידעו שהם היו חיילי צד"ל. יש נושא שהוא כאוב מאוד אצל לוחמי צד"ל, וזהו נושא השיכון בדיור הציבורי. לא ניתן להשיג דירות, וזו אחת הבעיות העיקריות. </w:t>
      </w:r>
    </w:p>
    <w:p w14:paraId="17800413" w14:textId="77777777" w:rsidR="00000000" w:rsidRDefault="000C6BB5">
      <w:pPr>
        <w:pStyle w:val="a0"/>
        <w:rPr>
          <w:rFonts w:hint="cs"/>
          <w:rtl/>
        </w:rPr>
      </w:pPr>
    </w:p>
    <w:p w14:paraId="252915CF" w14:textId="77777777" w:rsidR="00000000" w:rsidRDefault="000C6BB5">
      <w:pPr>
        <w:pStyle w:val="a0"/>
        <w:rPr>
          <w:rFonts w:hint="cs"/>
          <w:rtl/>
        </w:rPr>
      </w:pPr>
      <w:r>
        <w:rPr>
          <w:rFonts w:hint="cs"/>
          <w:rtl/>
        </w:rPr>
        <w:t xml:space="preserve">לסיום, אדוני היושב-ראש, אני רוצה לומר תודה ליושב-ראש הקואליציה גדעון סער על ההסכמות שהשגנו אתו, לאנשי </w:t>
      </w:r>
      <w:r>
        <w:rPr>
          <w:rFonts w:hint="cs"/>
          <w:rtl/>
        </w:rPr>
        <w:t>האוצר בראשות הממונה על התקציבים קובי הבר וסגנו הראל בלינדה וצוותם, לנציבות מס הכנסה, למשרדי הממשלה השונים שאתם ניהלתי משא-ומתן מתיש וקשה, לעורך-הדין גידי פרישטיק וצוותו, שעמלו קשה מאוד על החוק הזה בהתנדבות יחד עם קבוצה גדולה מאוד של מתנדבות ומתנדבים, שמבינ</w:t>
      </w:r>
      <w:r>
        <w:rPr>
          <w:rFonts w:hint="cs"/>
          <w:rtl/>
        </w:rPr>
        <w:t xml:space="preserve">ים שצריך לעשות צדק, לעמותת "ידיד", וכמובן לחברינו מצד"ל, אחים לנשק, ובני משפחותיהם, שהם ראויים לכך שנגיד להם תודה ונהפכם לאזרחים שווי זכויות וחובות, אותם ואת ילדיהם, שכן מדינת ישראל חבה להם חוב גדול מאוד. תודה רבה, אדוני היושב-ראש. </w:t>
      </w:r>
    </w:p>
    <w:p w14:paraId="343675ED" w14:textId="77777777" w:rsidR="00000000" w:rsidRDefault="000C6BB5">
      <w:pPr>
        <w:pStyle w:val="a0"/>
        <w:rPr>
          <w:rFonts w:hint="cs"/>
          <w:rtl/>
        </w:rPr>
      </w:pPr>
    </w:p>
    <w:p w14:paraId="2856C2C4" w14:textId="77777777" w:rsidR="00000000" w:rsidRDefault="000C6BB5">
      <w:pPr>
        <w:pStyle w:val="af1"/>
        <w:rPr>
          <w:rFonts w:hint="cs"/>
          <w:rtl/>
        </w:rPr>
      </w:pPr>
      <w:r>
        <w:rPr>
          <w:rtl/>
        </w:rPr>
        <w:t>היו"ר</w:t>
      </w:r>
      <w:r>
        <w:rPr>
          <w:rFonts w:hint="cs"/>
          <w:rtl/>
        </w:rPr>
        <w:t xml:space="preserve"> מיכאל נודלמן:</w:t>
      </w:r>
    </w:p>
    <w:p w14:paraId="237A9F7D" w14:textId="77777777" w:rsidR="00000000" w:rsidRDefault="000C6BB5">
      <w:pPr>
        <w:pStyle w:val="a0"/>
        <w:rPr>
          <w:rFonts w:hint="cs"/>
          <w:rtl/>
        </w:rPr>
      </w:pPr>
    </w:p>
    <w:p w14:paraId="3245406C" w14:textId="77777777" w:rsidR="00000000" w:rsidRDefault="000C6BB5">
      <w:pPr>
        <w:pStyle w:val="a0"/>
        <w:rPr>
          <w:rFonts w:hint="cs"/>
          <w:rtl/>
        </w:rPr>
      </w:pPr>
      <w:r>
        <w:rPr>
          <w:rFonts w:hint="cs"/>
          <w:rtl/>
        </w:rPr>
        <w:t>ת</w:t>
      </w:r>
      <w:r>
        <w:rPr>
          <w:rFonts w:hint="cs"/>
          <w:rtl/>
        </w:rPr>
        <w:t>ודה. חברי הכנסת, יש פה רשימת דוברים. חבר הכנסת יחיאל חזן - אינו נוכח. חבר הכנסת  מוחמד ברכה - אינו נוכח. חבר הכנסת עסאם מח'ול - אינו נוכח. חבר הכנסת עזמי בשארה - אינו נוכח. חבר הכנסת אחמד טיבי - אינו נוכח. חבר הכנסת דניאל בנלולו - אינו נוכח. חבר הכנסת אופי</w:t>
      </w:r>
      <w:r>
        <w:rPr>
          <w:rFonts w:hint="cs"/>
          <w:rtl/>
        </w:rPr>
        <w:t xml:space="preserve">ר פינס-פז, בבקשה. </w:t>
      </w:r>
    </w:p>
    <w:p w14:paraId="25C54A0D" w14:textId="77777777" w:rsidR="00000000" w:rsidRDefault="000C6BB5">
      <w:pPr>
        <w:pStyle w:val="a0"/>
        <w:rPr>
          <w:rFonts w:hint="cs"/>
          <w:rtl/>
        </w:rPr>
      </w:pPr>
    </w:p>
    <w:p w14:paraId="1CB68DE5" w14:textId="77777777" w:rsidR="00000000" w:rsidRDefault="000C6BB5">
      <w:pPr>
        <w:pStyle w:val="a"/>
        <w:rPr>
          <w:rtl/>
        </w:rPr>
      </w:pPr>
      <w:bookmarkStart w:id="598" w:name="FS000000455T02_08_2004_23_29_07"/>
      <w:bookmarkStart w:id="599" w:name="_Toc100311820"/>
      <w:bookmarkEnd w:id="598"/>
      <w:r>
        <w:rPr>
          <w:rFonts w:hint="eastAsia"/>
          <w:rtl/>
        </w:rPr>
        <w:t>אופיר</w:t>
      </w:r>
      <w:r>
        <w:rPr>
          <w:rtl/>
        </w:rPr>
        <w:t xml:space="preserve"> פינס-פז (העבודה-מימד):</w:t>
      </w:r>
      <w:bookmarkEnd w:id="599"/>
    </w:p>
    <w:p w14:paraId="226E545F" w14:textId="77777777" w:rsidR="00000000" w:rsidRDefault="000C6BB5">
      <w:pPr>
        <w:pStyle w:val="a0"/>
        <w:rPr>
          <w:rFonts w:hint="cs"/>
          <w:rtl/>
        </w:rPr>
      </w:pPr>
    </w:p>
    <w:p w14:paraId="7DA7939B" w14:textId="77777777" w:rsidR="00000000" w:rsidRDefault="000C6BB5">
      <w:pPr>
        <w:pStyle w:val="a0"/>
        <w:rPr>
          <w:rFonts w:hint="cs"/>
          <w:rtl/>
        </w:rPr>
      </w:pPr>
      <w:r>
        <w:rPr>
          <w:rFonts w:hint="cs"/>
          <w:rtl/>
        </w:rPr>
        <w:t>אדוני היושב-ראש, חברת הכנסת רוחמה אברהם, חברי חברי הכנסת, אני רוצה ראשית לברך את חברי, חבר הכנסת יצחק הרצוג, על הצעת החוק הזאת. אני חושב שזאת הצעת חוק ראויה מאוד, ערכית מאוד, חשובה מאוד, לצערי מאוחרת, אבל ל</w:t>
      </w:r>
      <w:r>
        <w:rPr>
          <w:rFonts w:hint="cs"/>
          <w:rtl/>
        </w:rPr>
        <w:t>א באשמתך. אני סבור שממשלות ישראל מאז היציאה מלבנון, קודם כול ממשלת ברק ואחר כך שתי ממשלות שרון, היו צריכות ליזום שורת הסדרים בחוק כדי שאנשי צד"ל שהגיעו אלינו לא ירגישו אזרחים סוג ב'. יש לנו חוב מוסרי מהמדרגה הראשונה כלפיהם, ואני חי בתחושות מאוד קשות על רקע</w:t>
      </w:r>
      <w:r>
        <w:rPr>
          <w:rFonts w:hint="cs"/>
          <w:rtl/>
        </w:rPr>
        <w:t xml:space="preserve"> העובדה שהאנשים האלה, חלק מהם לפחות, אני מקווה שלא כולם, חשים דחויים, לא מוערכים, אזרחים סוג ב', "פראיירים", בבחינת הכושי עשה  את שלו, הכושי יכול ללכת. אלה דברים שלא מתאימים לנו. אני זוכר שיורי שטרן בשעתו נאבק על זה, אבל זה לא התקדם. </w:t>
      </w:r>
    </w:p>
    <w:p w14:paraId="20D68C02" w14:textId="77777777" w:rsidR="00000000" w:rsidRDefault="000C6BB5">
      <w:pPr>
        <w:pStyle w:val="a0"/>
        <w:rPr>
          <w:rFonts w:hint="cs"/>
          <w:rtl/>
        </w:rPr>
      </w:pPr>
    </w:p>
    <w:p w14:paraId="61C5F560" w14:textId="77777777" w:rsidR="00000000" w:rsidRDefault="000C6BB5">
      <w:pPr>
        <w:pStyle w:val="a0"/>
        <w:rPr>
          <w:rFonts w:hint="cs"/>
          <w:rtl/>
        </w:rPr>
      </w:pPr>
      <w:r>
        <w:rPr>
          <w:rFonts w:hint="cs"/>
          <w:rtl/>
        </w:rPr>
        <w:t>החוק הזה מתקדם לאטו,</w:t>
      </w:r>
      <w:r>
        <w:rPr>
          <w:rFonts w:hint="cs"/>
          <w:rtl/>
        </w:rPr>
        <w:t xml:space="preserve"> ואני מקווה מאוד שעם חזרת הכנסת מהפגרה נוכל להצביע עליו בקריאה שנייה ושלישית ובאמת לסגור מעגל, שחשוב לסגור אותו מהר ככל שאפשר. </w:t>
      </w:r>
    </w:p>
    <w:p w14:paraId="02635D1D" w14:textId="77777777" w:rsidR="00000000" w:rsidRDefault="000C6BB5">
      <w:pPr>
        <w:pStyle w:val="a0"/>
        <w:rPr>
          <w:rFonts w:hint="cs"/>
          <w:rtl/>
        </w:rPr>
      </w:pPr>
    </w:p>
    <w:p w14:paraId="38F7D0F7" w14:textId="77777777" w:rsidR="00000000" w:rsidRDefault="000C6BB5">
      <w:pPr>
        <w:pStyle w:val="af1"/>
        <w:rPr>
          <w:rFonts w:hint="cs"/>
          <w:rtl/>
        </w:rPr>
      </w:pPr>
      <w:r>
        <w:rPr>
          <w:rtl/>
        </w:rPr>
        <w:t>היו"ר</w:t>
      </w:r>
      <w:r>
        <w:rPr>
          <w:rFonts w:hint="cs"/>
          <w:rtl/>
        </w:rPr>
        <w:t xml:space="preserve"> מיכאל נודלמן:</w:t>
      </w:r>
    </w:p>
    <w:p w14:paraId="16186CC0" w14:textId="77777777" w:rsidR="00000000" w:rsidRDefault="000C6BB5">
      <w:pPr>
        <w:pStyle w:val="a0"/>
        <w:rPr>
          <w:rFonts w:hint="cs"/>
          <w:rtl/>
        </w:rPr>
      </w:pPr>
    </w:p>
    <w:p w14:paraId="4210C423" w14:textId="77777777" w:rsidR="00000000" w:rsidRDefault="000C6BB5">
      <w:pPr>
        <w:pStyle w:val="a0"/>
        <w:rPr>
          <w:rFonts w:hint="cs"/>
          <w:rtl/>
        </w:rPr>
      </w:pPr>
      <w:r>
        <w:rPr>
          <w:rFonts w:hint="cs"/>
          <w:rtl/>
        </w:rPr>
        <w:t xml:space="preserve">תודה רבה. חבר הכנסת יצחק לוי, בבקשה. אחריו </w:t>
      </w:r>
      <w:r>
        <w:rPr>
          <w:rtl/>
        </w:rPr>
        <w:t>–</w:t>
      </w:r>
      <w:r>
        <w:rPr>
          <w:rFonts w:hint="cs"/>
          <w:rtl/>
        </w:rPr>
        <w:t xml:space="preserve"> חברי הכנסת טלב אלסאנע, אריה אלדד, איוב קרא, אורי אריאל, חיים </w:t>
      </w:r>
      <w:r>
        <w:rPr>
          <w:rFonts w:hint="cs"/>
          <w:rtl/>
        </w:rPr>
        <w:t xml:space="preserve">אורון ודליה איציק. </w:t>
      </w:r>
    </w:p>
    <w:p w14:paraId="18414A02" w14:textId="77777777" w:rsidR="00000000" w:rsidRDefault="000C6BB5">
      <w:pPr>
        <w:pStyle w:val="a0"/>
        <w:rPr>
          <w:color w:val="0000FF"/>
          <w:szCs w:val="28"/>
          <w:rtl/>
        </w:rPr>
      </w:pPr>
    </w:p>
    <w:p w14:paraId="1BC0F9A8" w14:textId="77777777" w:rsidR="00000000" w:rsidRDefault="000C6BB5">
      <w:pPr>
        <w:pStyle w:val="a"/>
        <w:rPr>
          <w:rtl/>
        </w:rPr>
      </w:pPr>
      <w:bookmarkStart w:id="600" w:name="FS000000765T02_08_2004_22_52_42"/>
      <w:bookmarkStart w:id="601" w:name="_Toc100311821"/>
      <w:bookmarkEnd w:id="600"/>
      <w:r>
        <w:rPr>
          <w:rtl/>
        </w:rPr>
        <w:t>יצחק לוי (מפד"ל):</w:t>
      </w:r>
      <w:bookmarkEnd w:id="601"/>
    </w:p>
    <w:p w14:paraId="55366E15" w14:textId="77777777" w:rsidR="00000000" w:rsidRDefault="000C6BB5">
      <w:pPr>
        <w:pStyle w:val="a0"/>
        <w:rPr>
          <w:rtl/>
        </w:rPr>
      </w:pPr>
    </w:p>
    <w:p w14:paraId="242A037B" w14:textId="77777777" w:rsidR="00000000" w:rsidRDefault="000C6BB5">
      <w:pPr>
        <w:pStyle w:val="a0"/>
        <w:rPr>
          <w:rFonts w:hint="cs"/>
          <w:rtl/>
        </w:rPr>
      </w:pPr>
      <w:r>
        <w:rPr>
          <w:rFonts w:hint="cs"/>
          <w:rtl/>
        </w:rPr>
        <w:t xml:space="preserve">אדוני היושב-ראש, רבותי חברי הכנסת, עליתי אך ורק כדי לברך את חבר הכנסת הרצוג על הצעת החוק. </w:t>
      </w:r>
    </w:p>
    <w:p w14:paraId="7AD45614" w14:textId="77777777" w:rsidR="00000000" w:rsidRDefault="000C6BB5">
      <w:pPr>
        <w:pStyle w:val="a0"/>
        <w:rPr>
          <w:rFonts w:hint="cs"/>
          <w:rtl/>
        </w:rPr>
      </w:pPr>
    </w:p>
    <w:p w14:paraId="3EF739A6" w14:textId="77777777" w:rsidR="00000000" w:rsidRDefault="000C6BB5">
      <w:pPr>
        <w:pStyle w:val="a0"/>
        <w:rPr>
          <w:rFonts w:hint="cs"/>
          <w:rtl/>
        </w:rPr>
      </w:pPr>
      <w:r>
        <w:rPr>
          <w:rFonts w:hint="cs"/>
          <w:rtl/>
        </w:rPr>
        <w:t>מאז היציאה מלבנון אנחנו חיים בהרגשה לא נוחה. ההרגשה הזאת ליוותה אותנו  קודם כול בצורת היציאה; אני לא מדבר כרגע על צורת היציא</w:t>
      </w:r>
      <w:r>
        <w:rPr>
          <w:rFonts w:hint="cs"/>
          <w:rtl/>
        </w:rPr>
        <w:t>ה של כוחות צה"ל, אלא בעיקר על מה שקרה עם אנשי צד"ל באותם ימים אפלים מבחינתי, כאשר אנשים עמדו על הגדר ולא ידעו אם להיכנס או לצאת, באותם ימים שבהם מדינת ישראל לא נערכה לקבל אותם כראוי. כמובן, אחר כך נעשו ניסיונות לתקן את הרושם ולסייע להם, אבל כולנו יודעים שע</w:t>
      </w:r>
      <w:r>
        <w:rPr>
          <w:rFonts w:hint="cs"/>
          <w:rtl/>
        </w:rPr>
        <w:t xml:space="preserve">ד היום בעצם לא מצאנו פתרון ראוי. אני חושב שהצעת החוק הזאת מחזירה קצת את הפנים המוסריות למדינה. אנשים שהיינו חייבים להם כל כך הרבה מבחינת שיתוף הפעולה שהיה בין מדינת ישראל לבין אנשי צד"ל, מבחינה מסוימת ממש שותפות של דם. היינו חייבים לעשות את זה. </w:t>
      </w:r>
    </w:p>
    <w:p w14:paraId="2D6B5CDD" w14:textId="77777777" w:rsidR="00000000" w:rsidRDefault="000C6BB5">
      <w:pPr>
        <w:pStyle w:val="a0"/>
        <w:rPr>
          <w:rFonts w:hint="cs"/>
          <w:rtl/>
        </w:rPr>
      </w:pPr>
    </w:p>
    <w:p w14:paraId="0AD64FAC" w14:textId="77777777" w:rsidR="00000000" w:rsidRDefault="000C6BB5">
      <w:pPr>
        <w:pStyle w:val="a0"/>
        <w:rPr>
          <w:rFonts w:hint="cs"/>
          <w:rtl/>
        </w:rPr>
      </w:pPr>
      <w:r>
        <w:rPr>
          <w:rFonts w:hint="cs"/>
          <w:rtl/>
        </w:rPr>
        <w:t>אני מצטרף</w:t>
      </w:r>
      <w:r>
        <w:rPr>
          <w:rFonts w:hint="cs"/>
          <w:rtl/>
        </w:rPr>
        <w:t xml:space="preserve"> למה שאמר חבר הכנסת פינס, שאנחנו עושים את זה באיחור של שלוש ממשלות,  אבל טוב מאוחר מאשר אף פעם לא. אני רוצה לברך אותך על היוזמה, על העשייה, וכמובן אני אתמוך בהצעה. תודה. </w:t>
      </w:r>
    </w:p>
    <w:p w14:paraId="5ABB349A" w14:textId="77777777" w:rsidR="00000000" w:rsidRDefault="000C6BB5">
      <w:pPr>
        <w:pStyle w:val="a0"/>
        <w:rPr>
          <w:rFonts w:hint="cs"/>
          <w:rtl/>
        </w:rPr>
      </w:pPr>
    </w:p>
    <w:p w14:paraId="5ADDDDD9" w14:textId="77777777" w:rsidR="00000000" w:rsidRDefault="000C6BB5">
      <w:pPr>
        <w:pStyle w:val="af1"/>
        <w:rPr>
          <w:rtl/>
        </w:rPr>
      </w:pPr>
      <w:r>
        <w:rPr>
          <w:rtl/>
        </w:rPr>
        <w:t>היו"ר</w:t>
      </w:r>
      <w:r>
        <w:rPr>
          <w:rFonts w:hint="cs"/>
          <w:rtl/>
        </w:rPr>
        <w:t xml:space="preserve"> מיכאל נודלמן</w:t>
      </w:r>
      <w:r>
        <w:rPr>
          <w:rtl/>
        </w:rPr>
        <w:t>:</w:t>
      </w:r>
    </w:p>
    <w:p w14:paraId="0C94A8E0" w14:textId="77777777" w:rsidR="00000000" w:rsidRDefault="000C6BB5">
      <w:pPr>
        <w:pStyle w:val="a0"/>
        <w:rPr>
          <w:rtl/>
        </w:rPr>
      </w:pPr>
    </w:p>
    <w:p w14:paraId="3E1F4116" w14:textId="77777777" w:rsidR="00000000" w:rsidRDefault="000C6BB5">
      <w:pPr>
        <w:pStyle w:val="a0"/>
        <w:rPr>
          <w:rFonts w:hint="cs"/>
          <w:rtl/>
        </w:rPr>
      </w:pPr>
      <w:r>
        <w:rPr>
          <w:rFonts w:hint="cs"/>
          <w:rtl/>
        </w:rPr>
        <w:t>תודה רבה לחבר הכנסת לוי. חברי הכנסת טלב אלסאנע ואריה אלדד - אינ</w:t>
      </w:r>
      <w:r>
        <w:rPr>
          <w:rFonts w:hint="cs"/>
          <w:rtl/>
        </w:rPr>
        <w:t xml:space="preserve">ם נוכחים. חבר הכנסת איוב קרא, בבקשה. </w:t>
      </w:r>
    </w:p>
    <w:p w14:paraId="5010CD2C" w14:textId="77777777" w:rsidR="00000000" w:rsidRDefault="000C6BB5">
      <w:pPr>
        <w:pStyle w:val="a0"/>
        <w:ind w:firstLine="0"/>
        <w:rPr>
          <w:rFonts w:hint="cs"/>
          <w:rtl/>
        </w:rPr>
      </w:pPr>
    </w:p>
    <w:p w14:paraId="2F9BE535" w14:textId="77777777" w:rsidR="00000000" w:rsidRDefault="000C6BB5">
      <w:pPr>
        <w:pStyle w:val="a"/>
        <w:rPr>
          <w:rtl/>
        </w:rPr>
      </w:pPr>
      <w:bookmarkStart w:id="602" w:name="FS000000475T02_08_2004_22_55_04"/>
      <w:bookmarkStart w:id="603" w:name="_Toc100311822"/>
      <w:bookmarkEnd w:id="602"/>
      <w:r>
        <w:rPr>
          <w:rFonts w:hint="eastAsia"/>
          <w:rtl/>
        </w:rPr>
        <w:t>איוב</w:t>
      </w:r>
      <w:r>
        <w:rPr>
          <w:rtl/>
        </w:rPr>
        <w:t xml:space="preserve"> קרא (הליכוד):</w:t>
      </w:r>
      <w:bookmarkEnd w:id="603"/>
    </w:p>
    <w:p w14:paraId="0AB4DC07" w14:textId="77777777" w:rsidR="00000000" w:rsidRDefault="000C6BB5">
      <w:pPr>
        <w:pStyle w:val="a0"/>
        <w:rPr>
          <w:rFonts w:hint="cs"/>
          <w:rtl/>
        </w:rPr>
      </w:pPr>
    </w:p>
    <w:p w14:paraId="5769ADBE" w14:textId="77777777" w:rsidR="00000000" w:rsidRDefault="000C6BB5">
      <w:pPr>
        <w:pStyle w:val="a0"/>
        <w:rPr>
          <w:rFonts w:hint="cs"/>
          <w:rtl/>
        </w:rPr>
      </w:pPr>
      <w:r>
        <w:rPr>
          <w:rFonts w:hint="cs"/>
          <w:rtl/>
        </w:rPr>
        <w:t>אדוני היושב-ראש, חברי חברי הכנסת, אני שמח ועצוב. השמחה שלי מהולה בעצב, כאשר אחרי כל כך הרבה שנים אנחנו אולי מתקרבים למתן זכויות אלמנטריות לידידי ישראל. אני לא אשכח את היום הזה שעמדתי בשער-פאטמה יחד</w:t>
      </w:r>
      <w:r>
        <w:rPr>
          <w:rFonts w:hint="cs"/>
          <w:rtl/>
        </w:rPr>
        <w:t xml:space="preserve"> עם חברי כנסת נוספים ואנשים שם ישבו עם מזוודות, והזכירו לי ימים אפלים של העם שיושב פה בציון, ולא ידעתי איך להגיב. אנשים רוצים לברוח מה"חיזבאללה", אבל לא מאפשרים להיכנס לישראל. אלה אנשים שנלחמו אתנו כתף אל כתף, אנשים שהיו בעלי גאווה צה"לית על יחידתם האורגני</w:t>
      </w:r>
      <w:r>
        <w:rPr>
          <w:rFonts w:hint="cs"/>
          <w:rtl/>
        </w:rPr>
        <w:t xml:space="preserve">ת שקראו לה צד"ל, אבל בפועל זו היתה אוגדה אורגנית של הצבא. צר לי שהיה צריך כל כך הרבה זמן כדי לעשות את זה, שכן כולם ניסו להתחמק. </w:t>
      </w:r>
    </w:p>
    <w:p w14:paraId="0C3B2A84" w14:textId="77777777" w:rsidR="00000000" w:rsidRDefault="000C6BB5">
      <w:pPr>
        <w:pStyle w:val="a0"/>
        <w:rPr>
          <w:rFonts w:hint="cs"/>
          <w:rtl/>
        </w:rPr>
      </w:pPr>
    </w:p>
    <w:p w14:paraId="54DAD149" w14:textId="77777777" w:rsidR="00000000" w:rsidRDefault="000C6BB5">
      <w:pPr>
        <w:pStyle w:val="a0"/>
        <w:rPr>
          <w:rFonts w:hint="cs"/>
          <w:rtl/>
        </w:rPr>
      </w:pPr>
      <w:r>
        <w:rPr>
          <w:rFonts w:hint="cs"/>
          <w:rtl/>
        </w:rPr>
        <w:t xml:space="preserve">עוד לפני שהם הגיעו לכאן שאלתי בוועדת החוץ והביטחון את אהוד ברק, אז ראש הממשלה, אם אפשר לשער מה יקרה עם אנשי צד"ל, אבל  איש לא </w:t>
      </w:r>
      <w:r>
        <w:rPr>
          <w:rFonts w:hint="cs"/>
          <w:rtl/>
        </w:rPr>
        <w:t xml:space="preserve">ידע עד הלילה הארור ההוא אם אנשי צד"ל יגיעו לישראל או לא. </w:t>
      </w:r>
    </w:p>
    <w:p w14:paraId="699BB45C" w14:textId="77777777" w:rsidR="00000000" w:rsidRDefault="000C6BB5">
      <w:pPr>
        <w:pStyle w:val="a0"/>
        <w:rPr>
          <w:rFonts w:hint="cs"/>
          <w:rtl/>
        </w:rPr>
      </w:pPr>
    </w:p>
    <w:p w14:paraId="15631B45" w14:textId="77777777" w:rsidR="00000000" w:rsidRDefault="000C6BB5">
      <w:pPr>
        <w:pStyle w:val="a0"/>
        <w:rPr>
          <w:rFonts w:hint="cs"/>
          <w:rtl/>
        </w:rPr>
      </w:pPr>
      <w:r>
        <w:rPr>
          <w:rFonts w:hint="cs"/>
          <w:rtl/>
        </w:rPr>
        <w:t>אני שמח שבוז'י הרצוג מביא את הצעת החוק הזאת, שממתיקה קצת את הגלולה המרה, אבל לדעתי חטאנו בכך שלא מיסדנו מההתחלה את הקבוצה הזאת. מדובר בכ-4,000 איש שנשארו כאן, שמספרם בעצם אפילו לא מגיע למספר העולים</w:t>
      </w:r>
      <w:r>
        <w:rPr>
          <w:rFonts w:hint="cs"/>
          <w:rtl/>
        </w:rPr>
        <w:t xml:space="preserve"> שנקלטים במשך חודש אחד בישראל. בכל פעם היה תעלול אחר, פעם הקימו להם את המינהלת, פיצלו, אנשים ממינהלת ולא מינהלת, אנשי ביטחון ולא ביטחון. כל פעם ששאלת מישהו, נאמר לך שזה לא יפה ללכת לחקיקה, כי לא מכובד כלפי אנשים כאלה לכפות עלינו לעזור להם. היו כל מיני תירו</w:t>
      </w:r>
      <w:r>
        <w:rPr>
          <w:rFonts w:hint="cs"/>
          <w:rtl/>
        </w:rPr>
        <w:t xml:space="preserve">צים כדי לא להוציא את האגורות הללו ולעשות את מה שמתחייב מהחובה המוסרית כלפי אוהדי ישראל. הרי מי במזרח התיכון נחשב לידיד ישראל? כמה ידידים יש לישראל במזרח התיכון? </w:t>
      </w:r>
    </w:p>
    <w:p w14:paraId="1619E47C" w14:textId="77777777" w:rsidR="00000000" w:rsidRDefault="000C6BB5">
      <w:pPr>
        <w:pStyle w:val="a0"/>
        <w:rPr>
          <w:rFonts w:hint="cs"/>
          <w:rtl/>
        </w:rPr>
      </w:pPr>
    </w:p>
    <w:p w14:paraId="7A5F2848" w14:textId="77777777" w:rsidR="00000000" w:rsidRDefault="000C6BB5">
      <w:pPr>
        <w:pStyle w:val="a0"/>
        <w:rPr>
          <w:rFonts w:hint="cs"/>
          <w:rtl/>
        </w:rPr>
      </w:pPr>
      <w:r>
        <w:rPr>
          <w:rFonts w:hint="cs"/>
          <w:rtl/>
        </w:rPr>
        <w:t>אדוני היושב-ראש, אני רוצה לומר לכם, שגם הצעת החוק הזאת, שהיא בעצם פשרה עם הממשלה, אינה עונה ע</w:t>
      </w:r>
      <w:r>
        <w:rPr>
          <w:rFonts w:hint="cs"/>
          <w:rtl/>
        </w:rPr>
        <w:t>ל הצרכים של אנשי צד"ל, צריך עוד דברים. אני מקווה שבהצבעה בקריאה השנייה ובקריאה השלישית בכל זאת יהיו כאלה שיחשבו על העתיד, מה יהיה אם חלילה נצטרך לפעול עם ידידים באזור הזה. לכן, בדיון לקראת הקריאה השנייה והקריאה השלישית, חבר הכנסת הרצוג, ידידי, אני רוצה לנס</w:t>
      </w:r>
      <w:r>
        <w:rPr>
          <w:rFonts w:hint="cs"/>
          <w:rtl/>
        </w:rPr>
        <w:t>ות יחד אתך לתקן את הצעת החוק. עם כל הכבוד להסכמות שהגעת אליהן עם המדינה, לדעתי זה השאיר משקעים עמוקים בקרב אנשי צד"ל, וראינו את זה, כי זה לא נותן פתרון סופי ונכון לסוגיה הזאת. יחד נפעל כדי להמתיק עד כמה שאפשר את הגלולה המרה לידידי ישראל, היחידים שהיו לנו ב</w:t>
      </w:r>
      <w:r>
        <w:rPr>
          <w:rFonts w:hint="cs"/>
          <w:rtl/>
        </w:rPr>
        <w:t xml:space="preserve">אזור הזה. </w:t>
      </w:r>
    </w:p>
    <w:p w14:paraId="2F995E0C" w14:textId="77777777" w:rsidR="00000000" w:rsidRDefault="000C6BB5">
      <w:pPr>
        <w:pStyle w:val="a0"/>
        <w:rPr>
          <w:rFonts w:hint="cs"/>
          <w:rtl/>
        </w:rPr>
      </w:pPr>
    </w:p>
    <w:p w14:paraId="29B9D0FF" w14:textId="77777777" w:rsidR="00000000" w:rsidRDefault="000C6BB5">
      <w:pPr>
        <w:pStyle w:val="af1"/>
        <w:rPr>
          <w:rtl/>
        </w:rPr>
      </w:pPr>
      <w:r>
        <w:rPr>
          <w:rtl/>
        </w:rPr>
        <w:t>היו"ר</w:t>
      </w:r>
      <w:r>
        <w:rPr>
          <w:rFonts w:hint="cs"/>
          <w:rtl/>
        </w:rPr>
        <w:t xml:space="preserve"> מיכאל נודלמן</w:t>
      </w:r>
      <w:r>
        <w:rPr>
          <w:rtl/>
        </w:rPr>
        <w:t>:</w:t>
      </w:r>
    </w:p>
    <w:p w14:paraId="589389EC" w14:textId="77777777" w:rsidR="00000000" w:rsidRDefault="000C6BB5">
      <w:pPr>
        <w:pStyle w:val="a0"/>
        <w:rPr>
          <w:rtl/>
        </w:rPr>
      </w:pPr>
    </w:p>
    <w:p w14:paraId="2F1F00EC" w14:textId="77777777" w:rsidR="00000000" w:rsidRDefault="000C6BB5">
      <w:pPr>
        <w:pStyle w:val="a0"/>
        <w:rPr>
          <w:rFonts w:hint="cs"/>
          <w:rtl/>
        </w:rPr>
      </w:pPr>
      <w:r>
        <w:rPr>
          <w:rFonts w:hint="cs"/>
          <w:rtl/>
        </w:rPr>
        <w:t xml:space="preserve">תודה רבה.  חבר הכנסת אורי אריאל. </w:t>
      </w:r>
    </w:p>
    <w:p w14:paraId="53731D93" w14:textId="77777777" w:rsidR="00000000" w:rsidRDefault="000C6BB5">
      <w:pPr>
        <w:pStyle w:val="a0"/>
        <w:rPr>
          <w:rFonts w:hint="cs"/>
          <w:rtl/>
        </w:rPr>
      </w:pPr>
    </w:p>
    <w:p w14:paraId="024260F4" w14:textId="77777777" w:rsidR="00000000" w:rsidRDefault="000C6BB5">
      <w:pPr>
        <w:pStyle w:val="a"/>
        <w:rPr>
          <w:rtl/>
        </w:rPr>
      </w:pPr>
      <w:bookmarkStart w:id="604" w:name="FS000000713T02_08_2004_22_59_24"/>
      <w:bookmarkStart w:id="605" w:name="_Toc100311823"/>
      <w:bookmarkEnd w:id="604"/>
      <w:r>
        <w:rPr>
          <w:rFonts w:hint="eastAsia"/>
          <w:rtl/>
        </w:rPr>
        <w:t>אורי</w:t>
      </w:r>
      <w:r>
        <w:rPr>
          <w:rtl/>
        </w:rPr>
        <w:t xml:space="preserve"> יהודה אריאל (האיחוד הלאומי - ישראל ביתנו):</w:t>
      </w:r>
      <w:bookmarkEnd w:id="605"/>
    </w:p>
    <w:p w14:paraId="478E2E3B" w14:textId="77777777" w:rsidR="00000000" w:rsidRDefault="000C6BB5">
      <w:pPr>
        <w:pStyle w:val="a0"/>
        <w:rPr>
          <w:rFonts w:hint="cs"/>
          <w:rtl/>
        </w:rPr>
      </w:pPr>
    </w:p>
    <w:p w14:paraId="3490731D" w14:textId="77777777" w:rsidR="00000000" w:rsidRDefault="000C6BB5">
      <w:pPr>
        <w:pStyle w:val="a0"/>
        <w:rPr>
          <w:rFonts w:hint="cs"/>
          <w:rtl/>
        </w:rPr>
      </w:pPr>
      <w:r>
        <w:rPr>
          <w:rFonts w:hint="cs"/>
          <w:rtl/>
        </w:rPr>
        <w:t>אדוני היושב-ראש, חברי חברי הכנסת, ראשית ברכות לחבר הכנסת הרצוג על החוק החשוב הזה. יש כאן תיקון של עוולה גדולה מאוד. חבל שזה לא נעשה קודם, א</w:t>
      </w:r>
      <w:r>
        <w:rPr>
          <w:rFonts w:hint="cs"/>
          <w:rtl/>
        </w:rPr>
        <w:t xml:space="preserve">בל טוב מאוחר מאשר אף פעם לא. </w:t>
      </w:r>
    </w:p>
    <w:p w14:paraId="249CFCAC" w14:textId="77777777" w:rsidR="00000000" w:rsidRDefault="000C6BB5">
      <w:pPr>
        <w:pStyle w:val="a0"/>
        <w:rPr>
          <w:rFonts w:hint="cs"/>
          <w:rtl/>
        </w:rPr>
      </w:pPr>
    </w:p>
    <w:p w14:paraId="359623DC" w14:textId="77777777" w:rsidR="00000000" w:rsidRDefault="000C6BB5">
      <w:pPr>
        <w:pStyle w:val="a0"/>
        <w:rPr>
          <w:rFonts w:hint="cs"/>
          <w:rtl/>
        </w:rPr>
      </w:pPr>
      <w:r>
        <w:rPr>
          <w:rFonts w:hint="cs"/>
          <w:rtl/>
        </w:rPr>
        <w:t>הדבר חשוב אף יותר כאשר הוא נעשה לאלה שאינם דווקא בני עמנו ואינם דווקא אזרחינו או היו אזרחינו, אלא אנשים  שסיכנו את חייהם ממש ואת חיי משפחותיהם לטובת העם היהודי, בגדר צדיקים. אנשים שמגיע להם יותר ממה שאנחנו נתנו, ואולי אפילו י</w:t>
      </w:r>
      <w:r>
        <w:rPr>
          <w:rFonts w:hint="cs"/>
          <w:rtl/>
        </w:rPr>
        <w:t xml:space="preserve">ותר ממה שאנחנו מוכנים לתת עכשיו. </w:t>
      </w:r>
    </w:p>
    <w:p w14:paraId="5BEA6C70" w14:textId="77777777" w:rsidR="00000000" w:rsidRDefault="000C6BB5">
      <w:pPr>
        <w:pStyle w:val="a0"/>
        <w:rPr>
          <w:rFonts w:hint="cs"/>
          <w:rtl/>
        </w:rPr>
      </w:pPr>
    </w:p>
    <w:p w14:paraId="4B4EE366" w14:textId="77777777" w:rsidR="00000000" w:rsidRDefault="000C6BB5">
      <w:pPr>
        <w:pStyle w:val="a0"/>
        <w:rPr>
          <w:rFonts w:hint="cs"/>
          <w:rtl/>
        </w:rPr>
      </w:pPr>
      <w:r>
        <w:rPr>
          <w:rFonts w:hint="cs"/>
          <w:rtl/>
        </w:rPr>
        <w:t>זו צריכה להיות מסקנה וידיעה להבא, שדברים כאלה אסור שיקרו שוב לנו, היהודים. אם יש וכאשר יש אנשים שעוזרים לעם ישראל בכל תחום, הם ראויים לעזרה ולסיוע עד סוף הימים, ולא בבחינת "השתמש וזרוק", כלומר שכשנוח לנו - זה טוב והם חשוב</w:t>
      </w:r>
      <w:r>
        <w:rPr>
          <w:rFonts w:hint="cs"/>
          <w:rtl/>
        </w:rPr>
        <w:t xml:space="preserve">ים, וכשלא צריך אותם - זה לא מעניין אף אחד. היות שגם היום אנחנו נעזרים באנשים כאלה, חשוב שהם ידעו שמדינת ישראל לא תעזוב אותם גם בימים קשים, גם בימים שאולי כבר לא צריך אותם והם נתקעים ונעשים כאילו ספחת על ישראל. אבל  לא כך היא, הם ראויים לכל הוקרה. </w:t>
      </w:r>
    </w:p>
    <w:p w14:paraId="2C768A4F" w14:textId="77777777" w:rsidR="00000000" w:rsidRDefault="000C6BB5">
      <w:pPr>
        <w:pStyle w:val="a0"/>
        <w:rPr>
          <w:rFonts w:hint="cs"/>
          <w:rtl/>
        </w:rPr>
      </w:pPr>
    </w:p>
    <w:p w14:paraId="5AA4D2C3" w14:textId="77777777" w:rsidR="00000000" w:rsidRDefault="000C6BB5">
      <w:pPr>
        <w:pStyle w:val="a0"/>
        <w:rPr>
          <w:rFonts w:hint="cs"/>
          <w:rtl/>
        </w:rPr>
      </w:pPr>
      <w:r>
        <w:rPr>
          <w:rFonts w:hint="cs"/>
          <w:rtl/>
        </w:rPr>
        <w:t>אני רוצ</w:t>
      </w:r>
      <w:r>
        <w:rPr>
          <w:rFonts w:hint="cs"/>
          <w:rtl/>
        </w:rPr>
        <w:t>ה לנצל את השניות הבאות לומר מלת עידוד וחיזוק לתושבי שדרות שעומדים בקו האש בימים ובלילות אלה. ברוך השם, עוד נס קרה הלילה. הירי נמשך ותושבי שדרות הוכיחו שהם עומדים  ויעמדו. עם זאת, בוודאי ראוי שממשלת ישראל תסייע להם יותר ותחזק אותם ואת האחרים. גם חשוב שלא לה</w:t>
      </w:r>
      <w:r>
        <w:rPr>
          <w:rFonts w:hint="cs"/>
          <w:rtl/>
        </w:rPr>
        <w:t>פלות  אזרחים אף שהם גרים במורג, בנווה-דקלים או בכל מקום אחר. דמם של ילדי גוש-קטיף אינו סמוק פחות משל ילדים אחרים במדינת ישראל. נכון לעכשיו, משרד ראש הממשלה עושה מאמצים לעשות הבדלה כזאת בין ילדים לילדים. זה דבר חמור, שנדמה לי שכל אחד בבית הזה צריך להתקומם נ</w:t>
      </w:r>
      <w:r>
        <w:rPr>
          <w:rFonts w:hint="cs"/>
          <w:rtl/>
        </w:rPr>
        <w:t xml:space="preserve">גדו ולא לאפשר את זה. </w:t>
      </w:r>
    </w:p>
    <w:p w14:paraId="0036696C" w14:textId="77777777" w:rsidR="00000000" w:rsidRDefault="000C6BB5">
      <w:pPr>
        <w:pStyle w:val="a0"/>
        <w:rPr>
          <w:rFonts w:hint="cs"/>
          <w:rtl/>
        </w:rPr>
      </w:pPr>
    </w:p>
    <w:p w14:paraId="4276FAE6" w14:textId="77777777" w:rsidR="00000000" w:rsidRDefault="000C6BB5">
      <w:pPr>
        <w:pStyle w:val="a0"/>
        <w:rPr>
          <w:rFonts w:hint="cs"/>
          <w:rtl/>
        </w:rPr>
      </w:pPr>
      <w:r>
        <w:rPr>
          <w:rFonts w:hint="cs"/>
          <w:rtl/>
        </w:rPr>
        <w:t xml:space="preserve">לסיום שלוחה ברכתי לכל המשתתפים בחגיגת הזמר בט"ו באב בגוש-קטיף. עלו והצליחו. </w:t>
      </w:r>
    </w:p>
    <w:p w14:paraId="698418E7" w14:textId="77777777" w:rsidR="00000000" w:rsidRDefault="000C6BB5">
      <w:pPr>
        <w:pStyle w:val="a0"/>
        <w:rPr>
          <w:rFonts w:hint="cs"/>
          <w:rtl/>
        </w:rPr>
      </w:pPr>
    </w:p>
    <w:p w14:paraId="0BBC4BDC" w14:textId="77777777" w:rsidR="00000000" w:rsidRDefault="000C6BB5">
      <w:pPr>
        <w:pStyle w:val="af1"/>
        <w:rPr>
          <w:rtl/>
        </w:rPr>
      </w:pPr>
      <w:r>
        <w:rPr>
          <w:rtl/>
        </w:rPr>
        <w:t>היו"ר</w:t>
      </w:r>
      <w:r>
        <w:rPr>
          <w:rFonts w:hint="cs"/>
          <w:rtl/>
        </w:rPr>
        <w:t xml:space="preserve"> מיכאל נודלמן</w:t>
      </w:r>
      <w:r>
        <w:rPr>
          <w:rtl/>
        </w:rPr>
        <w:t>:</w:t>
      </w:r>
    </w:p>
    <w:p w14:paraId="51B6E6A7" w14:textId="77777777" w:rsidR="00000000" w:rsidRDefault="000C6BB5">
      <w:pPr>
        <w:pStyle w:val="a0"/>
        <w:rPr>
          <w:rtl/>
        </w:rPr>
      </w:pPr>
    </w:p>
    <w:p w14:paraId="70BB6331" w14:textId="77777777" w:rsidR="00000000" w:rsidRDefault="000C6BB5">
      <w:pPr>
        <w:pStyle w:val="a0"/>
        <w:rPr>
          <w:rFonts w:hint="cs"/>
          <w:rtl/>
        </w:rPr>
      </w:pPr>
      <w:r>
        <w:rPr>
          <w:rFonts w:hint="cs"/>
          <w:rtl/>
        </w:rPr>
        <w:t>תודה רבה.</w:t>
      </w:r>
    </w:p>
    <w:p w14:paraId="5FD9366D" w14:textId="77777777" w:rsidR="00000000" w:rsidRDefault="000C6BB5">
      <w:pPr>
        <w:pStyle w:val="a0"/>
        <w:rPr>
          <w:rFonts w:hint="cs"/>
          <w:rtl/>
        </w:rPr>
      </w:pPr>
    </w:p>
    <w:p w14:paraId="2B09D588" w14:textId="77777777" w:rsidR="00000000" w:rsidRDefault="000C6BB5">
      <w:pPr>
        <w:pStyle w:val="a2"/>
        <w:rPr>
          <w:rtl/>
        </w:rPr>
      </w:pPr>
    </w:p>
    <w:p w14:paraId="33518565" w14:textId="77777777" w:rsidR="00000000" w:rsidRDefault="000C6BB5">
      <w:pPr>
        <w:pStyle w:val="a2"/>
        <w:rPr>
          <w:rFonts w:hint="cs"/>
          <w:rtl/>
        </w:rPr>
      </w:pPr>
      <w:bookmarkStart w:id="606" w:name="_Toc100311824"/>
      <w:r>
        <w:rPr>
          <w:rFonts w:hint="cs"/>
          <w:rtl/>
        </w:rPr>
        <w:t>מסמכים שהונחו על שולחן הכנסת</w:t>
      </w:r>
      <w:bookmarkEnd w:id="606"/>
      <w:r>
        <w:rPr>
          <w:rFonts w:hint="cs"/>
          <w:rtl/>
        </w:rPr>
        <w:t xml:space="preserve"> </w:t>
      </w:r>
    </w:p>
    <w:p w14:paraId="59773600" w14:textId="77777777" w:rsidR="00000000" w:rsidRDefault="000C6BB5">
      <w:pPr>
        <w:pStyle w:val="a"/>
        <w:rPr>
          <w:rFonts w:hint="cs"/>
          <w:rtl/>
        </w:rPr>
      </w:pPr>
      <w:bookmarkStart w:id="607" w:name="FS000000136T02_08_2004_23_02_41"/>
      <w:bookmarkEnd w:id="607"/>
    </w:p>
    <w:p w14:paraId="4D5F94B0" w14:textId="77777777" w:rsidR="00000000" w:rsidRDefault="000C6BB5">
      <w:pPr>
        <w:pStyle w:val="af1"/>
        <w:rPr>
          <w:rtl/>
        </w:rPr>
      </w:pPr>
      <w:r>
        <w:rPr>
          <w:rtl/>
        </w:rPr>
        <w:t>היו"ר</w:t>
      </w:r>
      <w:r>
        <w:rPr>
          <w:rFonts w:hint="cs"/>
          <w:rtl/>
        </w:rPr>
        <w:t xml:space="preserve"> מיכאל נודלמן</w:t>
      </w:r>
      <w:r>
        <w:rPr>
          <w:rtl/>
        </w:rPr>
        <w:t>:</w:t>
      </w:r>
    </w:p>
    <w:p w14:paraId="66D7F2FC" w14:textId="77777777" w:rsidR="00000000" w:rsidRDefault="000C6BB5">
      <w:pPr>
        <w:pStyle w:val="a0"/>
        <w:rPr>
          <w:rtl/>
        </w:rPr>
      </w:pPr>
    </w:p>
    <w:p w14:paraId="05919F97" w14:textId="77777777" w:rsidR="00000000" w:rsidRDefault="000C6BB5">
      <w:pPr>
        <w:pStyle w:val="a0"/>
        <w:rPr>
          <w:rFonts w:hint="cs"/>
          <w:rtl/>
        </w:rPr>
      </w:pPr>
      <w:r>
        <w:rPr>
          <w:rFonts w:hint="cs"/>
          <w:rtl/>
        </w:rPr>
        <w:t xml:space="preserve">הכרזה לסגנית מזכיר הכנסת. </w:t>
      </w:r>
    </w:p>
    <w:p w14:paraId="3EA428DD" w14:textId="77777777" w:rsidR="00000000" w:rsidRDefault="000C6BB5">
      <w:pPr>
        <w:pStyle w:val="a0"/>
        <w:rPr>
          <w:rFonts w:hint="cs"/>
          <w:rtl/>
        </w:rPr>
      </w:pPr>
    </w:p>
    <w:p w14:paraId="3AC08B4A" w14:textId="77777777" w:rsidR="00000000" w:rsidRDefault="000C6BB5">
      <w:pPr>
        <w:pStyle w:val="a"/>
        <w:rPr>
          <w:rtl/>
        </w:rPr>
      </w:pPr>
      <w:bookmarkStart w:id="608" w:name="_Toc100311825"/>
      <w:r>
        <w:rPr>
          <w:rFonts w:hint="eastAsia"/>
          <w:rtl/>
        </w:rPr>
        <w:t>סגנית</w:t>
      </w:r>
      <w:r>
        <w:rPr>
          <w:rtl/>
        </w:rPr>
        <w:t xml:space="preserve"> מזכיר הכנסת רות קפלן:</w:t>
      </w:r>
      <w:bookmarkEnd w:id="608"/>
    </w:p>
    <w:p w14:paraId="07AC6A08" w14:textId="77777777" w:rsidR="00000000" w:rsidRDefault="000C6BB5">
      <w:pPr>
        <w:pStyle w:val="a0"/>
        <w:rPr>
          <w:rFonts w:hint="cs"/>
          <w:rtl/>
        </w:rPr>
      </w:pPr>
    </w:p>
    <w:p w14:paraId="7C6C67B4" w14:textId="77777777" w:rsidR="00000000" w:rsidRDefault="000C6BB5">
      <w:pPr>
        <w:pStyle w:val="a0"/>
        <w:rPr>
          <w:rFonts w:hint="cs"/>
          <w:rtl/>
        </w:rPr>
      </w:pPr>
      <w:r>
        <w:rPr>
          <w:rFonts w:hint="cs"/>
          <w:rtl/>
        </w:rPr>
        <w:t xml:space="preserve">תודה רבה. </w:t>
      </w:r>
    </w:p>
    <w:p w14:paraId="65D36A6F" w14:textId="77777777" w:rsidR="00000000" w:rsidRDefault="000C6BB5">
      <w:pPr>
        <w:pStyle w:val="a0"/>
        <w:rPr>
          <w:rFonts w:hint="cs"/>
          <w:rtl/>
        </w:rPr>
      </w:pPr>
    </w:p>
    <w:p w14:paraId="7AA722E0" w14:textId="77777777" w:rsidR="00000000" w:rsidRDefault="000C6BB5">
      <w:pPr>
        <w:pStyle w:val="a0"/>
        <w:rPr>
          <w:rFonts w:hint="cs"/>
          <w:rtl/>
        </w:rPr>
      </w:pPr>
      <w:r>
        <w:rPr>
          <w:rFonts w:hint="cs"/>
          <w:rtl/>
        </w:rPr>
        <w:t>ב</w:t>
      </w:r>
      <w:r>
        <w:rPr>
          <w:rFonts w:hint="cs"/>
          <w:rtl/>
        </w:rPr>
        <w:t xml:space="preserve">רשות יושב-ראש הישיבה, הנני מתכבדת להודיע, כי הונחו היום על שולחן הכנסת </w:t>
      </w:r>
      <w:r>
        <w:rPr>
          <w:rtl/>
        </w:rPr>
        <w:t>–</w:t>
      </w:r>
    </w:p>
    <w:p w14:paraId="78F1E38F" w14:textId="77777777" w:rsidR="00000000" w:rsidRDefault="000C6BB5">
      <w:pPr>
        <w:pStyle w:val="a0"/>
        <w:rPr>
          <w:rFonts w:hint="cs"/>
          <w:rtl/>
        </w:rPr>
      </w:pPr>
    </w:p>
    <w:p w14:paraId="72B3CC46" w14:textId="77777777" w:rsidR="00000000" w:rsidRDefault="000C6BB5">
      <w:pPr>
        <w:pStyle w:val="a0"/>
        <w:rPr>
          <w:rFonts w:hint="cs"/>
          <w:rtl/>
        </w:rPr>
      </w:pPr>
      <w:r>
        <w:rPr>
          <w:rFonts w:hint="cs"/>
          <w:rtl/>
        </w:rPr>
        <w:t>לקריאה שנייה ולקריאה שלישית: הצעת חוק לתיקון פקודת העיריות (מס' 94), התשס"ד-2004, שהחזירה ועדת הפנים ואיכות הסביבה; הצעת חוק סדר הדין הפלילי (תיקון מס' 42), התשס"ד-2004, שהחזירה ועדת</w:t>
      </w:r>
      <w:r>
        <w:rPr>
          <w:rFonts w:hint="cs"/>
          <w:rtl/>
        </w:rPr>
        <w:t xml:space="preserve"> החוקה, חוק ומשפט. תודה רבה. </w:t>
      </w:r>
    </w:p>
    <w:p w14:paraId="76B085D9" w14:textId="77777777" w:rsidR="00000000" w:rsidRDefault="000C6BB5">
      <w:pPr>
        <w:pStyle w:val="a0"/>
        <w:rPr>
          <w:rFonts w:hint="cs"/>
          <w:rtl/>
        </w:rPr>
      </w:pPr>
    </w:p>
    <w:p w14:paraId="6D0BCFBD" w14:textId="77777777" w:rsidR="00000000" w:rsidRDefault="000C6BB5">
      <w:pPr>
        <w:pStyle w:val="a0"/>
        <w:ind w:firstLine="0"/>
        <w:rPr>
          <w:rFonts w:hint="cs"/>
          <w:rtl/>
        </w:rPr>
      </w:pPr>
    </w:p>
    <w:p w14:paraId="792D73E0" w14:textId="77777777" w:rsidR="00000000" w:rsidRDefault="000C6BB5">
      <w:pPr>
        <w:pStyle w:val="a0"/>
        <w:ind w:firstLine="0"/>
        <w:rPr>
          <w:rFonts w:hint="cs"/>
          <w:rtl/>
        </w:rPr>
      </w:pPr>
    </w:p>
    <w:p w14:paraId="5FC36012" w14:textId="77777777" w:rsidR="00000000" w:rsidRDefault="000C6BB5">
      <w:pPr>
        <w:pStyle w:val="a2"/>
        <w:rPr>
          <w:rFonts w:hint="cs"/>
          <w:rtl/>
        </w:rPr>
      </w:pPr>
      <w:bookmarkStart w:id="609" w:name="CS31213FI0031213T03_08_2004_02_27_03"/>
      <w:bookmarkStart w:id="610" w:name="_Toc100311826"/>
      <w:bookmarkEnd w:id="609"/>
      <w:r>
        <w:rPr>
          <w:rtl/>
        </w:rPr>
        <w:t>הצעת חוק אנשי צבא דרום</w:t>
      </w:r>
      <w:r>
        <w:rPr>
          <w:rFonts w:hint="cs"/>
          <w:rtl/>
        </w:rPr>
        <w:t>-</w:t>
      </w:r>
      <w:r>
        <w:rPr>
          <w:rtl/>
        </w:rPr>
        <w:t>לבנון ומשפחותיהם, התשס"ד-2004</w:t>
      </w:r>
      <w:bookmarkEnd w:id="610"/>
      <w:r>
        <w:rPr>
          <w:rtl/>
        </w:rPr>
        <w:t xml:space="preserve"> </w:t>
      </w:r>
    </w:p>
    <w:p w14:paraId="65496A94" w14:textId="77777777" w:rsidR="00000000" w:rsidRDefault="000C6BB5">
      <w:pPr>
        <w:pStyle w:val="-0"/>
        <w:rPr>
          <w:rFonts w:hint="cs"/>
          <w:rtl/>
        </w:rPr>
      </w:pPr>
      <w:r>
        <w:rPr>
          <w:rFonts w:hint="cs"/>
          <w:rtl/>
        </w:rPr>
        <w:t>(קריאה ראשונה)</w:t>
      </w:r>
    </w:p>
    <w:p w14:paraId="4C8A9A03" w14:textId="77777777" w:rsidR="00000000" w:rsidRDefault="000C6BB5">
      <w:pPr>
        <w:pStyle w:val="a0"/>
        <w:rPr>
          <w:rFonts w:hint="cs"/>
          <w:rtl/>
        </w:rPr>
      </w:pPr>
    </w:p>
    <w:p w14:paraId="7C4354A8" w14:textId="77777777" w:rsidR="00000000" w:rsidRDefault="000C6BB5">
      <w:pPr>
        <w:pStyle w:val="af1"/>
        <w:rPr>
          <w:rtl/>
        </w:rPr>
      </w:pPr>
      <w:r>
        <w:rPr>
          <w:rtl/>
        </w:rPr>
        <w:t>היו"ר מ</w:t>
      </w:r>
      <w:r>
        <w:rPr>
          <w:rFonts w:hint="cs"/>
          <w:rtl/>
        </w:rPr>
        <w:t>יכאל נודלמן</w:t>
      </w:r>
      <w:r>
        <w:rPr>
          <w:rtl/>
        </w:rPr>
        <w:t>:</w:t>
      </w:r>
    </w:p>
    <w:p w14:paraId="3E139CA1" w14:textId="77777777" w:rsidR="00000000" w:rsidRDefault="000C6BB5">
      <w:pPr>
        <w:pStyle w:val="a0"/>
        <w:rPr>
          <w:rFonts w:hint="cs"/>
          <w:rtl/>
        </w:rPr>
      </w:pPr>
    </w:p>
    <w:p w14:paraId="116CA009" w14:textId="77777777" w:rsidR="00000000" w:rsidRDefault="000C6BB5">
      <w:pPr>
        <w:pStyle w:val="a0"/>
        <w:rPr>
          <w:rFonts w:hint="cs"/>
          <w:rtl/>
        </w:rPr>
      </w:pPr>
      <w:r>
        <w:rPr>
          <w:rFonts w:hint="cs"/>
          <w:rtl/>
        </w:rPr>
        <w:t>חבר הכנסת חיים אורון - אינו נוכח. חברת הכנסת דליה איציק - אינה נוכחת. חבר הכנסת עבד-אלמאלכ דהאמשה - אינו נוכח. חבר הכנסת מיכאל מלכיא</w:t>
      </w:r>
      <w:r>
        <w:rPr>
          <w:rFonts w:hint="cs"/>
          <w:rtl/>
        </w:rPr>
        <w:t>ור - אינו נוכח. חבר הכנסת מאיר פרוש - אינו נוכח. חבר הכנסת נסים זאב, בבקשה.</w:t>
      </w:r>
    </w:p>
    <w:p w14:paraId="0F44410E" w14:textId="77777777" w:rsidR="00000000" w:rsidRDefault="000C6BB5">
      <w:pPr>
        <w:pStyle w:val="a0"/>
        <w:rPr>
          <w:rtl/>
        </w:rPr>
      </w:pPr>
    </w:p>
    <w:p w14:paraId="48806A03" w14:textId="77777777" w:rsidR="00000000" w:rsidRDefault="000C6BB5">
      <w:pPr>
        <w:pStyle w:val="a"/>
        <w:rPr>
          <w:rtl/>
        </w:rPr>
      </w:pPr>
      <w:bookmarkStart w:id="611" w:name="_Toc100311827"/>
      <w:r>
        <w:rPr>
          <w:rtl/>
        </w:rPr>
        <w:t>נסים זאב (ש"ס):</w:t>
      </w:r>
      <w:bookmarkEnd w:id="611"/>
    </w:p>
    <w:p w14:paraId="016FCA36" w14:textId="77777777" w:rsidR="00000000" w:rsidRDefault="000C6BB5">
      <w:pPr>
        <w:pStyle w:val="a0"/>
        <w:rPr>
          <w:rFonts w:hint="cs"/>
          <w:rtl/>
        </w:rPr>
      </w:pPr>
    </w:p>
    <w:p w14:paraId="38AD3A48" w14:textId="77777777" w:rsidR="00000000" w:rsidRDefault="000C6BB5">
      <w:pPr>
        <w:pStyle w:val="a0"/>
        <w:rPr>
          <w:rFonts w:hint="cs"/>
          <w:rtl/>
        </w:rPr>
      </w:pPr>
      <w:r>
        <w:rPr>
          <w:rFonts w:hint="cs"/>
          <w:rtl/>
        </w:rPr>
        <w:t xml:space="preserve">אדוני היושב-ראש, כנסת נכבדה, אני רוצה למחות על ההתנהגות של שרת החינוך, שצריכה לשמש דוגמה אישית לחינוך. באיזו זילות היא פוגעת בחברי הכנסת. אני רוצה לומר לך, אדוני </w:t>
      </w:r>
      <w:r>
        <w:rPr>
          <w:rFonts w:hint="cs"/>
          <w:rtl/>
        </w:rPr>
        <w:t>היושב-ראש, שהרבה פעמים היה מצב הפוך, שחברי הכנסת היו והשרים לא באו לענות על שאילתות והיושב-ראש מצא לנכון לגעור בשרים שלא מגיעים. דבר נוסף, כאשר ביקשתי מהשרה לענות על השאילתא שלי, ואני הייתי נוכח באולם, יכול להיות שלא שמעתי את שמי באותן שניות, היא לא מצאה ל</w:t>
      </w:r>
      <w:r>
        <w:rPr>
          <w:rFonts w:hint="cs"/>
          <w:rtl/>
        </w:rPr>
        <w:t>נכון, ובמקום לענות על שאילתא, היא העדיפה לא לענות ולהתעלם ממני ולפגוע גם במי שנמצא וגם במי שלא נמצא. חבל שכך קורה, וזה פרצופה של הממשלה הזאת, איך שהיא מתנהגת לא רק כלפי חברי הכנסת אלא כלפי כלל הציבור בישראל.</w:t>
      </w:r>
    </w:p>
    <w:p w14:paraId="68A1ACA1" w14:textId="77777777" w:rsidR="00000000" w:rsidRDefault="000C6BB5">
      <w:pPr>
        <w:pStyle w:val="a0"/>
        <w:rPr>
          <w:rFonts w:hint="cs"/>
          <w:rtl/>
        </w:rPr>
      </w:pPr>
    </w:p>
    <w:p w14:paraId="1D6884F1" w14:textId="77777777" w:rsidR="00000000" w:rsidRDefault="000C6BB5">
      <w:pPr>
        <w:pStyle w:val="a0"/>
        <w:rPr>
          <w:rFonts w:hint="cs"/>
          <w:rtl/>
        </w:rPr>
      </w:pPr>
      <w:r>
        <w:rPr>
          <w:rFonts w:hint="cs"/>
          <w:rtl/>
        </w:rPr>
        <w:t>היום אנחנו פורעים חוב היסטורי לחיילי צד"ל, בתום</w:t>
      </w:r>
      <w:r>
        <w:rPr>
          <w:rFonts w:hint="cs"/>
          <w:rtl/>
        </w:rPr>
        <w:t xml:space="preserve"> מאבק של שנים, של אותם חיילים שעברו לישראל. הם נאלצו להגיע לישראל. אני חושב שכולנו צריכים להכיר טובה לחבר הכנסת יצחק הרצוג, שסוף-סוף שכנע את הממשלה האטומה הזאת שתסכים להצעת החוק הזאת. </w:t>
      </w:r>
    </w:p>
    <w:p w14:paraId="4DC0CCF8" w14:textId="77777777" w:rsidR="00000000" w:rsidRDefault="000C6BB5">
      <w:pPr>
        <w:pStyle w:val="a0"/>
        <w:rPr>
          <w:rFonts w:hint="cs"/>
          <w:rtl/>
        </w:rPr>
      </w:pPr>
    </w:p>
    <w:p w14:paraId="78842181" w14:textId="77777777" w:rsidR="00000000" w:rsidRDefault="000C6BB5">
      <w:pPr>
        <w:pStyle w:val="a0"/>
        <w:rPr>
          <w:rFonts w:hint="cs"/>
          <w:rtl/>
        </w:rPr>
      </w:pPr>
      <w:r>
        <w:rPr>
          <w:rFonts w:hint="cs"/>
          <w:rtl/>
        </w:rPr>
        <w:t>אני זוכר שקיימנו סיורים רבים. איוב קרא היה חבר השדולה ויושב-ראש השדולה</w:t>
      </w:r>
      <w:r>
        <w:rPr>
          <w:rFonts w:hint="cs"/>
          <w:rtl/>
        </w:rPr>
        <w:t>, וראינו את מאבקם הצודק של חיילי צד"ל, שנותרו בישראל לא משום שהם רצו להגיע לכאן להיות אזרחים, אלא משום שהם היו צריכים לחשוש לחייהם ולגורלם. ראינו מצבים קשים, שראש המשפחה היה פה וכל המשפחה נשארה שם. האיום לשפוט אותו, ואפילו היו מאוימים בדיני מוות, זה מה שחי</w:t>
      </w:r>
      <w:r>
        <w:rPr>
          <w:rFonts w:hint="cs"/>
          <w:rtl/>
        </w:rPr>
        <w:t xml:space="preserve">יב אותם להישאר במדינת ישראל. </w:t>
      </w:r>
    </w:p>
    <w:p w14:paraId="000642C9" w14:textId="77777777" w:rsidR="00000000" w:rsidRDefault="000C6BB5">
      <w:pPr>
        <w:pStyle w:val="a0"/>
        <w:rPr>
          <w:rFonts w:hint="cs"/>
          <w:rtl/>
        </w:rPr>
      </w:pPr>
    </w:p>
    <w:p w14:paraId="0B3CC24F" w14:textId="77777777" w:rsidR="00000000" w:rsidRDefault="000C6BB5">
      <w:pPr>
        <w:pStyle w:val="a0"/>
        <w:rPr>
          <w:rFonts w:hint="cs"/>
          <w:rtl/>
        </w:rPr>
      </w:pPr>
      <w:r>
        <w:rPr>
          <w:rFonts w:hint="cs"/>
          <w:rtl/>
        </w:rPr>
        <w:t>במקום לתת להם חסות, כי בסופו של דבר, אם אנחנו נתבונן, מאות ואלפי חיילי צה"ל ניצלו בגלל אותו מאבק משותף - חיילי צד"ל בעצם לקחו חלק במערכה הזאת. זו היתה מלחמה של מדינת ישראל נגד ה"חיזבאללה". הם הובילו את המאבק הזה והיו להם מאות</w:t>
      </w:r>
      <w:r>
        <w:rPr>
          <w:rFonts w:hint="cs"/>
          <w:rtl/>
        </w:rPr>
        <w:t xml:space="preserve"> הרוגים. בכך חסכנו הרבה קורבנות, שחלילה וחס היו יכולים להיפגע.</w:t>
      </w:r>
    </w:p>
    <w:p w14:paraId="34F70766" w14:textId="77777777" w:rsidR="00000000" w:rsidRDefault="000C6BB5">
      <w:pPr>
        <w:pStyle w:val="a0"/>
        <w:rPr>
          <w:rFonts w:hint="cs"/>
          <w:rtl/>
        </w:rPr>
      </w:pPr>
    </w:p>
    <w:p w14:paraId="03E3AC1E" w14:textId="77777777" w:rsidR="00000000" w:rsidRDefault="000C6BB5">
      <w:pPr>
        <w:pStyle w:val="a0"/>
        <w:rPr>
          <w:rFonts w:hint="cs"/>
          <w:rtl/>
        </w:rPr>
      </w:pPr>
      <w:r>
        <w:rPr>
          <w:rFonts w:hint="cs"/>
          <w:rtl/>
        </w:rPr>
        <w:t>אדוני היושב-ראש, יש הבדל בין אותם זרים שבאים לשרת במדינת ישראל ובאים לקבל אזרחות ובין אנשי צד"ל. בזה אנחנו היום מכירים - כבר יש חוק שמכיר בזה שמי ששירת בצה"ל, אף שהוא נקרא זר, בכל זאת מכירים ב</w:t>
      </w:r>
      <w:r>
        <w:rPr>
          <w:rFonts w:hint="cs"/>
          <w:rtl/>
        </w:rPr>
        <w:t>ו. על אחת כמה וכמה אותם חיילי צד"ל שמסרו את עצמם ונאלצו להגיע לכאן רק משום שהיו נרדפים, אנחנו חייבים לתת להם אותן זכויות, להכיר בהם כלוחמים ולהעניק להם את תעודות הזהות הכחולות והקצבאות של הביטוח הלאומי, וכן שיהיו זכאים לפיצוי חד-פעמי בגין אובדן רכוש - - -</w:t>
      </w:r>
    </w:p>
    <w:p w14:paraId="504EB6EA" w14:textId="77777777" w:rsidR="00000000" w:rsidRDefault="000C6BB5">
      <w:pPr>
        <w:pStyle w:val="a0"/>
        <w:rPr>
          <w:rFonts w:hint="cs"/>
          <w:rtl/>
        </w:rPr>
      </w:pPr>
    </w:p>
    <w:p w14:paraId="76CC1BCD" w14:textId="77777777" w:rsidR="00000000" w:rsidRDefault="000C6BB5">
      <w:pPr>
        <w:pStyle w:val="af1"/>
        <w:rPr>
          <w:rtl/>
        </w:rPr>
      </w:pPr>
      <w:r>
        <w:rPr>
          <w:rtl/>
        </w:rPr>
        <w:t>היו"ר מ</w:t>
      </w:r>
      <w:r>
        <w:rPr>
          <w:rFonts w:hint="cs"/>
          <w:rtl/>
        </w:rPr>
        <w:t>יכאל נודלמן</w:t>
      </w:r>
      <w:r>
        <w:rPr>
          <w:rtl/>
        </w:rPr>
        <w:t>:</w:t>
      </w:r>
    </w:p>
    <w:p w14:paraId="0F537DCA" w14:textId="77777777" w:rsidR="00000000" w:rsidRDefault="000C6BB5">
      <w:pPr>
        <w:pStyle w:val="a0"/>
        <w:rPr>
          <w:rtl/>
        </w:rPr>
      </w:pPr>
    </w:p>
    <w:p w14:paraId="110D5AAB" w14:textId="77777777" w:rsidR="00000000" w:rsidRDefault="000C6BB5">
      <w:pPr>
        <w:pStyle w:val="a0"/>
        <w:rPr>
          <w:rFonts w:hint="cs"/>
          <w:rtl/>
        </w:rPr>
      </w:pPr>
      <w:r>
        <w:rPr>
          <w:rFonts w:hint="cs"/>
          <w:rtl/>
        </w:rPr>
        <w:t>תסיים בבקשה.</w:t>
      </w:r>
    </w:p>
    <w:p w14:paraId="485C1302" w14:textId="77777777" w:rsidR="00000000" w:rsidRDefault="000C6BB5">
      <w:pPr>
        <w:pStyle w:val="a0"/>
        <w:rPr>
          <w:rFonts w:hint="cs"/>
          <w:rtl/>
        </w:rPr>
      </w:pPr>
    </w:p>
    <w:p w14:paraId="0F52191C" w14:textId="77777777" w:rsidR="00000000" w:rsidRDefault="000C6BB5">
      <w:pPr>
        <w:pStyle w:val="-"/>
        <w:rPr>
          <w:rtl/>
        </w:rPr>
      </w:pPr>
      <w:bookmarkStart w:id="612" w:name="FS000000136T02_08_2004_23_07_44C"/>
      <w:bookmarkStart w:id="613" w:name="FS000000490T02_08_2004_23_24_21C"/>
      <w:bookmarkEnd w:id="612"/>
      <w:bookmarkEnd w:id="613"/>
      <w:r>
        <w:rPr>
          <w:rtl/>
        </w:rPr>
        <w:t>נסים זאב (ש"ס):</w:t>
      </w:r>
    </w:p>
    <w:p w14:paraId="5B99F16E" w14:textId="77777777" w:rsidR="00000000" w:rsidRDefault="000C6BB5">
      <w:pPr>
        <w:pStyle w:val="a0"/>
        <w:rPr>
          <w:rtl/>
        </w:rPr>
      </w:pPr>
    </w:p>
    <w:p w14:paraId="3BCFF3E2" w14:textId="77777777" w:rsidR="00000000" w:rsidRDefault="000C6BB5">
      <w:pPr>
        <w:pStyle w:val="a0"/>
        <w:rPr>
          <w:rFonts w:hint="cs"/>
          <w:rtl/>
        </w:rPr>
      </w:pPr>
      <w:r>
        <w:rPr>
          <w:rFonts w:hint="cs"/>
          <w:rtl/>
        </w:rPr>
        <w:t>- - - בגין אובדן רכוש, כאב וסבל. תודה.</w:t>
      </w:r>
    </w:p>
    <w:p w14:paraId="33CC06A9" w14:textId="77777777" w:rsidR="00000000" w:rsidRDefault="000C6BB5">
      <w:pPr>
        <w:pStyle w:val="a0"/>
        <w:ind w:firstLine="0"/>
        <w:rPr>
          <w:rFonts w:hint="cs"/>
          <w:rtl/>
        </w:rPr>
      </w:pPr>
    </w:p>
    <w:p w14:paraId="352847E7" w14:textId="77777777" w:rsidR="00000000" w:rsidRDefault="000C6BB5">
      <w:pPr>
        <w:pStyle w:val="af1"/>
        <w:rPr>
          <w:rtl/>
        </w:rPr>
      </w:pPr>
      <w:r>
        <w:rPr>
          <w:rtl/>
        </w:rPr>
        <w:t>היו"ר מ</w:t>
      </w:r>
      <w:r>
        <w:rPr>
          <w:rFonts w:hint="cs"/>
          <w:rtl/>
        </w:rPr>
        <w:t>יכאל נודלמן</w:t>
      </w:r>
      <w:r>
        <w:rPr>
          <w:rtl/>
        </w:rPr>
        <w:t>:</w:t>
      </w:r>
    </w:p>
    <w:p w14:paraId="655B3FD5" w14:textId="77777777" w:rsidR="00000000" w:rsidRDefault="000C6BB5">
      <w:pPr>
        <w:pStyle w:val="a0"/>
        <w:rPr>
          <w:rtl/>
        </w:rPr>
      </w:pPr>
    </w:p>
    <w:p w14:paraId="78ACC330" w14:textId="77777777" w:rsidR="00000000" w:rsidRDefault="000C6BB5">
      <w:pPr>
        <w:pStyle w:val="a0"/>
        <w:rPr>
          <w:rFonts w:hint="cs"/>
          <w:rtl/>
        </w:rPr>
      </w:pPr>
      <w:r>
        <w:rPr>
          <w:rFonts w:hint="cs"/>
          <w:rtl/>
        </w:rPr>
        <w:t xml:space="preserve">חבר הכנסת ישראל אייכלר - אינו נוכח. חבר הכנסת יגאל יאסינוב - אינו נוכח. חבר הכנסת אבשלום וילן - אינו נוכח. חבר הכנסת יורי שטרן - אינו נוכח. </w:t>
      </w:r>
    </w:p>
    <w:p w14:paraId="16C90F76" w14:textId="77777777" w:rsidR="00000000" w:rsidRDefault="000C6BB5">
      <w:pPr>
        <w:pStyle w:val="a0"/>
        <w:rPr>
          <w:rFonts w:hint="cs"/>
          <w:rtl/>
        </w:rPr>
      </w:pPr>
    </w:p>
    <w:p w14:paraId="3A62E1A2" w14:textId="77777777" w:rsidR="00000000" w:rsidRDefault="000C6BB5">
      <w:pPr>
        <w:pStyle w:val="a0"/>
        <w:rPr>
          <w:rFonts w:hint="cs"/>
          <w:rtl/>
        </w:rPr>
      </w:pPr>
      <w:r>
        <w:rPr>
          <w:rFonts w:hint="cs"/>
          <w:rtl/>
        </w:rPr>
        <w:t>גם אני רוצה לברך את חבר הכנסת יצחק הרצוג על החוק הזה. אני חושב שאת זה היתה צריכה לנסח הממשלה. אני מבין כמה דברים וכמה קרבות היה צריך לעשות חבר הכנסת כדי להגיע למצב הזה. תודה רבה על החוק.</w:t>
      </w:r>
    </w:p>
    <w:p w14:paraId="7E76CD6D" w14:textId="77777777" w:rsidR="00000000" w:rsidRDefault="000C6BB5">
      <w:pPr>
        <w:pStyle w:val="a0"/>
        <w:rPr>
          <w:rFonts w:hint="cs"/>
          <w:rtl/>
        </w:rPr>
      </w:pPr>
    </w:p>
    <w:p w14:paraId="2EB3DD0A" w14:textId="77777777" w:rsidR="00000000" w:rsidRDefault="000C6BB5">
      <w:pPr>
        <w:pStyle w:val="af0"/>
        <w:rPr>
          <w:rtl/>
        </w:rPr>
      </w:pPr>
      <w:r>
        <w:rPr>
          <w:rFonts w:hint="eastAsia"/>
          <w:rtl/>
        </w:rPr>
        <w:t>יצחק</w:t>
      </w:r>
      <w:r>
        <w:rPr>
          <w:rtl/>
        </w:rPr>
        <w:t xml:space="preserve"> הרצוג (העבודה-מימד):</w:t>
      </w:r>
    </w:p>
    <w:p w14:paraId="453387A6" w14:textId="77777777" w:rsidR="00000000" w:rsidRDefault="000C6BB5">
      <w:pPr>
        <w:pStyle w:val="a0"/>
        <w:rPr>
          <w:rFonts w:hint="cs"/>
          <w:rtl/>
        </w:rPr>
      </w:pPr>
    </w:p>
    <w:p w14:paraId="64E7BBED" w14:textId="77777777" w:rsidR="00000000" w:rsidRDefault="000C6BB5">
      <w:pPr>
        <w:pStyle w:val="a0"/>
        <w:rPr>
          <w:rFonts w:hint="cs"/>
          <w:rtl/>
        </w:rPr>
      </w:pPr>
      <w:r>
        <w:rPr>
          <w:rFonts w:hint="cs"/>
          <w:rtl/>
        </w:rPr>
        <w:t xml:space="preserve">תודה רבה לך. </w:t>
      </w:r>
    </w:p>
    <w:p w14:paraId="29215E06" w14:textId="77777777" w:rsidR="00000000" w:rsidRDefault="000C6BB5">
      <w:pPr>
        <w:pStyle w:val="a0"/>
        <w:rPr>
          <w:rFonts w:hint="cs"/>
          <w:rtl/>
        </w:rPr>
      </w:pPr>
    </w:p>
    <w:p w14:paraId="0020C761" w14:textId="77777777" w:rsidR="00000000" w:rsidRDefault="000C6BB5">
      <w:pPr>
        <w:pStyle w:val="af1"/>
        <w:rPr>
          <w:rtl/>
        </w:rPr>
      </w:pPr>
      <w:r>
        <w:rPr>
          <w:rtl/>
        </w:rPr>
        <w:t>היו"ר מ</w:t>
      </w:r>
      <w:r>
        <w:rPr>
          <w:rFonts w:hint="cs"/>
          <w:rtl/>
        </w:rPr>
        <w:t>יכאל נודלמן</w:t>
      </w:r>
      <w:r>
        <w:rPr>
          <w:rtl/>
        </w:rPr>
        <w:t>:</w:t>
      </w:r>
    </w:p>
    <w:p w14:paraId="048D7463" w14:textId="77777777" w:rsidR="00000000" w:rsidRDefault="000C6BB5">
      <w:pPr>
        <w:pStyle w:val="a0"/>
        <w:rPr>
          <w:rtl/>
        </w:rPr>
      </w:pPr>
    </w:p>
    <w:p w14:paraId="41B6AA85" w14:textId="77777777" w:rsidR="00000000" w:rsidRDefault="000C6BB5">
      <w:pPr>
        <w:pStyle w:val="a0"/>
        <w:rPr>
          <w:rFonts w:hint="cs"/>
          <w:rtl/>
        </w:rPr>
      </w:pPr>
      <w:r>
        <w:rPr>
          <w:rFonts w:hint="cs"/>
          <w:rtl/>
        </w:rPr>
        <w:t xml:space="preserve">חברי </w:t>
      </w:r>
      <w:r>
        <w:rPr>
          <w:rFonts w:hint="cs"/>
          <w:rtl/>
        </w:rPr>
        <w:t>הכנסת, אנחנו סיימנו את הדיון ואנחנו עוברים להצבעה בקריאה ראשונה על הצעת חוק אנשי צבא דרום-לבנון ומשפחותיהם, התשס"ד-2004, של חבר הכנסת יצחק הרצוג. בבקשה.</w:t>
      </w:r>
    </w:p>
    <w:p w14:paraId="17B88D24" w14:textId="77777777" w:rsidR="00000000" w:rsidRDefault="000C6BB5">
      <w:pPr>
        <w:pStyle w:val="ab"/>
        <w:bidi/>
        <w:rPr>
          <w:rFonts w:hint="cs"/>
          <w:rtl/>
        </w:rPr>
      </w:pPr>
    </w:p>
    <w:p w14:paraId="1E0B6317" w14:textId="77777777" w:rsidR="00000000" w:rsidRDefault="000C6BB5">
      <w:pPr>
        <w:pStyle w:val="ab"/>
        <w:bidi/>
        <w:rPr>
          <w:rFonts w:hint="cs"/>
          <w:rtl/>
        </w:rPr>
      </w:pPr>
      <w:r>
        <w:rPr>
          <w:rFonts w:hint="cs"/>
          <w:rtl/>
        </w:rPr>
        <w:t>הצבעה מס' 23</w:t>
      </w:r>
    </w:p>
    <w:p w14:paraId="35E527FF" w14:textId="77777777" w:rsidR="00000000" w:rsidRDefault="000C6BB5">
      <w:pPr>
        <w:pStyle w:val="a0"/>
        <w:rPr>
          <w:rFonts w:hint="cs"/>
          <w:rtl/>
        </w:rPr>
      </w:pPr>
    </w:p>
    <w:p w14:paraId="333C35C8" w14:textId="77777777" w:rsidR="00000000" w:rsidRDefault="000C6BB5">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27E812D3" w14:textId="77777777" w:rsidR="00000000" w:rsidRDefault="000C6BB5">
      <w:pPr>
        <w:pStyle w:val="ac"/>
        <w:bidi/>
        <w:rPr>
          <w:rFonts w:hint="cs"/>
          <w:rtl/>
        </w:rPr>
      </w:pPr>
      <w:r>
        <w:rPr>
          <w:rFonts w:hint="cs"/>
          <w:rtl/>
        </w:rPr>
        <w:t xml:space="preserve"> נגד </w:t>
      </w:r>
      <w:r>
        <w:rPr>
          <w:rtl/>
        </w:rPr>
        <w:t>–</w:t>
      </w:r>
      <w:r>
        <w:rPr>
          <w:rFonts w:hint="cs"/>
          <w:rtl/>
        </w:rPr>
        <w:t xml:space="preserve"> אין</w:t>
      </w:r>
    </w:p>
    <w:p w14:paraId="0D26E1FA" w14:textId="77777777" w:rsidR="00000000" w:rsidRDefault="000C6BB5">
      <w:pPr>
        <w:pStyle w:val="ac"/>
        <w:bidi/>
        <w:rPr>
          <w:rFonts w:hint="cs"/>
          <w:rtl/>
        </w:rPr>
      </w:pPr>
      <w:r>
        <w:rPr>
          <w:rFonts w:hint="cs"/>
          <w:rtl/>
        </w:rPr>
        <w:t xml:space="preserve">נמנעים </w:t>
      </w:r>
      <w:r>
        <w:rPr>
          <w:rtl/>
        </w:rPr>
        <w:t>–</w:t>
      </w:r>
      <w:r>
        <w:rPr>
          <w:rFonts w:hint="cs"/>
          <w:rtl/>
        </w:rPr>
        <w:t xml:space="preserve"> אין</w:t>
      </w:r>
    </w:p>
    <w:p w14:paraId="27B7E593" w14:textId="77777777" w:rsidR="00000000" w:rsidRDefault="000C6BB5">
      <w:pPr>
        <w:pStyle w:val="ad"/>
        <w:bidi/>
        <w:rPr>
          <w:rFonts w:hint="cs"/>
          <w:rtl/>
        </w:rPr>
      </w:pPr>
      <w:r>
        <w:rPr>
          <w:rFonts w:hint="cs"/>
          <w:rtl/>
        </w:rPr>
        <w:t>ההצעה להעביר את הצעת ח</w:t>
      </w:r>
      <w:r>
        <w:rPr>
          <w:rFonts w:hint="cs"/>
          <w:rtl/>
        </w:rPr>
        <w:t xml:space="preserve">וק אנשי צבא דרום-לבנון ומשפחותיהם, </w:t>
      </w:r>
    </w:p>
    <w:p w14:paraId="54EF0341" w14:textId="77777777" w:rsidR="00000000" w:rsidRDefault="000C6BB5">
      <w:pPr>
        <w:pStyle w:val="ad"/>
        <w:bidi/>
        <w:rPr>
          <w:rFonts w:hint="cs"/>
          <w:rtl/>
        </w:rPr>
      </w:pPr>
      <w:r>
        <w:rPr>
          <w:rFonts w:hint="cs"/>
          <w:rtl/>
        </w:rPr>
        <w:t>התשס"ד-2004, לוועדת הכספים נתקבלה.</w:t>
      </w:r>
    </w:p>
    <w:p w14:paraId="705CC00F" w14:textId="77777777" w:rsidR="00000000" w:rsidRDefault="000C6BB5">
      <w:pPr>
        <w:pStyle w:val="a0"/>
        <w:ind w:firstLine="0"/>
        <w:rPr>
          <w:rFonts w:hint="cs"/>
          <w:rtl/>
        </w:rPr>
      </w:pPr>
    </w:p>
    <w:p w14:paraId="3140EB6C" w14:textId="77777777" w:rsidR="00000000" w:rsidRDefault="000C6BB5">
      <w:pPr>
        <w:pStyle w:val="af1"/>
        <w:rPr>
          <w:rtl/>
        </w:rPr>
      </w:pPr>
      <w:r>
        <w:rPr>
          <w:rtl/>
        </w:rPr>
        <w:t>היו"ר מ</w:t>
      </w:r>
      <w:r>
        <w:rPr>
          <w:rFonts w:hint="cs"/>
          <w:rtl/>
        </w:rPr>
        <w:t>יכאל נודלמן</w:t>
      </w:r>
      <w:r>
        <w:rPr>
          <w:rtl/>
        </w:rPr>
        <w:t>:</w:t>
      </w:r>
    </w:p>
    <w:p w14:paraId="22945E56" w14:textId="77777777" w:rsidR="00000000" w:rsidRDefault="000C6BB5">
      <w:pPr>
        <w:pStyle w:val="a0"/>
        <w:rPr>
          <w:rtl/>
        </w:rPr>
      </w:pPr>
    </w:p>
    <w:p w14:paraId="30F3C363" w14:textId="77777777" w:rsidR="00000000" w:rsidRDefault="000C6BB5">
      <w:pPr>
        <w:pStyle w:val="a0"/>
        <w:rPr>
          <w:rFonts w:hint="cs"/>
          <w:rtl/>
        </w:rPr>
      </w:pPr>
      <w:r>
        <w:rPr>
          <w:rFonts w:hint="cs"/>
          <w:rtl/>
        </w:rPr>
        <w:t>בעד - 12, אין נגד ואין נמנעים. אני קובע שהצעת החוק התקבלה ותעבור לוועדת הכספים. תודה.</w:t>
      </w:r>
    </w:p>
    <w:p w14:paraId="129B8502" w14:textId="77777777" w:rsidR="00000000" w:rsidRDefault="000C6BB5">
      <w:pPr>
        <w:pStyle w:val="a0"/>
        <w:rPr>
          <w:rFonts w:hint="cs"/>
          <w:rtl/>
        </w:rPr>
      </w:pPr>
    </w:p>
    <w:p w14:paraId="734A619C" w14:textId="77777777" w:rsidR="00000000" w:rsidRDefault="000C6BB5">
      <w:pPr>
        <w:pStyle w:val="a2"/>
        <w:rPr>
          <w:rtl/>
        </w:rPr>
      </w:pPr>
    </w:p>
    <w:p w14:paraId="078F8D3E" w14:textId="77777777" w:rsidR="00000000" w:rsidRDefault="000C6BB5">
      <w:pPr>
        <w:pStyle w:val="a2"/>
        <w:rPr>
          <w:rFonts w:hint="cs"/>
          <w:rtl/>
        </w:rPr>
      </w:pPr>
      <w:bookmarkStart w:id="614" w:name="CS20589FI0020589T03_08_2004_02_28_45"/>
      <w:bookmarkStart w:id="615" w:name="_Toc100311828"/>
      <w:bookmarkEnd w:id="614"/>
      <w:r>
        <w:rPr>
          <w:rtl/>
        </w:rPr>
        <w:t>הצעת חוק ארוחה יומית לתלמיד</w:t>
      </w:r>
      <w:r>
        <w:rPr>
          <w:rFonts w:hint="cs"/>
          <w:rtl/>
        </w:rPr>
        <w:t>,</w:t>
      </w:r>
      <w:r>
        <w:rPr>
          <w:rtl/>
        </w:rPr>
        <w:t xml:space="preserve"> התשס"ד-2004</w:t>
      </w:r>
      <w:bookmarkEnd w:id="615"/>
    </w:p>
    <w:p w14:paraId="292A48D5" w14:textId="77777777" w:rsidR="00000000" w:rsidRDefault="000C6BB5">
      <w:pPr>
        <w:pStyle w:val="a0"/>
        <w:rPr>
          <w:rFonts w:hint="cs"/>
          <w:rtl/>
        </w:rPr>
      </w:pPr>
      <w:r>
        <w:rPr>
          <w:rtl/>
        </w:rPr>
        <w:t xml:space="preserve">[רשומות (הצעות חוק, חוב' </w:t>
      </w:r>
      <w:r>
        <w:rPr>
          <w:rFonts w:hint="cs"/>
          <w:rtl/>
        </w:rPr>
        <w:t>כ/52</w:t>
      </w:r>
      <w:r>
        <w:rPr>
          <w:rtl/>
        </w:rPr>
        <w:t>)</w:t>
      </w:r>
      <w:r>
        <w:rPr>
          <w:rFonts w:hint="cs"/>
          <w:rtl/>
        </w:rPr>
        <w:t>.</w:t>
      </w:r>
      <w:r>
        <w:rPr>
          <w:rtl/>
        </w:rPr>
        <w:t>]</w:t>
      </w:r>
    </w:p>
    <w:p w14:paraId="5638EDE4" w14:textId="77777777" w:rsidR="00000000" w:rsidRDefault="000C6BB5">
      <w:pPr>
        <w:pStyle w:val="-0"/>
        <w:rPr>
          <w:rFonts w:hint="cs"/>
          <w:rtl/>
        </w:rPr>
      </w:pPr>
      <w:r>
        <w:rPr>
          <w:rFonts w:hint="cs"/>
          <w:rtl/>
        </w:rPr>
        <w:t>(</w:t>
      </w:r>
      <w:r>
        <w:rPr>
          <w:rFonts w:hint="cs"/>
          <w:rtl/>
        </w:rPr>
        <w:t>קריאה ראשונה)</w:t>
      </w:r>
    </w:p>
    <w:p w14:paraId="610B2DDA" w14:textId="77777777" w:rsidR="00000000" w:rsidRDefault="000C6BB5">
      <w:pPr>
        <w:pStyle w:val="af1"/>
        <w:rPr>
          <w:rFonts w:hint="cs"/>
          <w:rtl/>
        </w:rPr>
      </w:pPr>
    </w:p>
    <w:p w14:paraId="04EADEDD" w14:textId="77777777" w:rsidR="00000000" w:rsidRDefault="000C6BB5">
      <w:pPr>
        <w:pStyle w:val="af1"/>
        <w:rPr>
          <w:rtl/>
        </w:rPr>
      </w:pPr>
      <w:r>
        <w:rPr>
          <w:rFonts w:hint="eastAsia"/>
          <w:rtl/>
        </w:rPr>
        <w:t>היו</w:t>
      </w:r>
      <w:r>
        <w:rPr>
          <w:rtl/>
        </w:rPr>
        <w:t>"ר מ</w:t>
      </w:r>
      <w:r>
        <w:rPr>
          <w:rFonts w:hint="cs"/>
          <w:rtl/>
        </w:rPr>
        <w:t>יכאל נודלמן</w:t>
      </w:r>
      <w:r>
        <w:rPr>
          <w:rtl/>
        </w:rPr>
        <w:t>:</w:t>
      </w:r>
    </w:p>
    <w:p w14:paraId="41746F85" w14:textId="77777777" w:rsidR="00000000" w:rsidRDefault="000C6BB5">
      <w:pPr>
        <w:pStyle w:val="a0"/>
        <w:rPr>
          <w:rFonts w:hint="cs"/>
          <w:rtl/>
        </w:rPr>
      </w:pPr>
    </w:p>
    <w:p w14:paraId="2AE713BD" w14:textId="77777777" w:rsidR="00000000" w:rsidRDefault="000C6BB5">
      <w:pPr>
        <w:pStyle w:val="a0"/>
        <w:rPr>
          <w:rFonts w:hint="cs"/>
          <w:rtl/>
        </w:rPr>
      </w:pPr>
      <w:r>
        <w:rPr>
          <w:rFonts w:hint="cs"/>
          <w:rtl/>
        </w:rPr>
        <w:t>אנחנו עוברים להצעת חוק ארוחה יומית לתלמיד, התשס"ד-2004, של חברת הכנסת רוחמה אברהם - קריאה ראשונה. בבקשה.</w:t>
      </w:r>
    </w:p>
    <w:p w14:paraId="7DED0C01" w14:textId="77777777" w:rsidR="00000000" w:rsidRDefault="000C6BB5">
      <w:pPr>
        <w:pStyle w:val="a0"/>
        <w:rPr>
          <w:rtl/>
        </w:rPr>
      </w:pPr>
    </w:p>
    <w:p w14:paraId="09F2741C" w14:textId="77777777" w:rsidR="00000000" w:rsidRDefault="000C6BB5">
      <w:pPr>
        <w:pStyle w:val="a"/>
        <w:rPr>
          <w:rtl/>
        </w:rPr>
      </w:pPr>
      <w:bookmarkStart w:id="616" w:name="FS000001026T02_08_2004_23_10_43"/>
      <w:bookmarkStart w:id="617" w:name="_Toc100311829"/>
      <w:bookmarkEnd w:id="616"/>
      <w:r>
        <w:rPr>
          <w:rFonts w:hint="eastAsia"/>
          <w:rtl/>
        </w:rPr>
        <w:t>רוחמה</w:t>
      </w:r>
      <w:r>
        <w:rPr>
          <w:rtl/>
        </w:rPr>
        <w:t xml:space="preserve"> אברהם (הליכוד):</w:t>
      </w:r>
      <w:bookmarkEnd w:id="617"/>
    </w:p>
    <w:p w14:paraId="355CFF75" w14:textId="77777777" w:rsidR="00000000" w:rsidRDefault="000C6BB5">
      <w:pPr>
        <w:pStyle w:val="a0"/>
        <w:rPr>
          <w:rFonts w:hint="cs"/>
          <w:rtl/>
        </w:rPr>
      </w:pPr>
    </w:p>
    <w:p w14:paraId="4BC10890" w14:textId="77777777" w:rsidR="00000000" w:rsidRDefault="000C6BB5">
      <w:pPr>
        <w:pStyle w:val="a0"/>
        <w:rPr>
          <w:rFonts w:hint="cs"/>
          <w:rtl/>
        </w:rPr>
      </w:pPr>
      <w:r>
        <w:rPr>
          <w:rFonts w:hint="cs"/>
          <w:rtl/>
        </w:rPr>
        <w:t>אדוני היושב-ראש, חברי חברי הכנסת, "למנהלת אסתר שלום רב. אני, תלמידת כיתה א', מודה לך על האו</w:t>
      </w:r>
      <w:r>
        <w:rPr>
          <w:rFonts w:hint="cs"/>
          <w:rtl/>
        </w:rPr>
        <w:t>כל הטעים שאתם נותנים לנו ואני רוצה שתמיד ייתנו אוכל טעים. אני כבר לא רעבה. בבית, אמא שלי שמחה. אוהבת אותך". את הפתק הזה, חברי חברי הכנסת, כתבה תלמידת כיתה א' בבית-הספר בביתר-עילית, יישוב שנכלל בפיילוט של פרויקט ההזנה. זה היה בסיום השנה, חבר הכנסת שרון. המכ</w:t>
      </w:r>
      <w:r>
        <w:rPr>
          <w:rFonts w:hint="cs"/>
          <w:rtl/>
        </w:rPr>
        <w:t xml:space="preserve">תב הקצר הזה, של ילדה בת שש, הוא תמצית חשיבותה של הצעת חוק ארוחה יומית לתלמיד, המונחת על שולחנכם היום לקריאה ראשונה. </w:t>
      </w:r>
    </w:p>
    <w:p w14:paraId="47726D14" w14:textId="77777777" w:rsidR="00000000" w:rsidRDefault="000C6BB5">
      <w:pPr>
        <w:pStyle w:val="a0"/>
        <w:rPr>
          <w:rFonts w:hint="cs"/>
          <w:rtl/>
        </w:rPr>
      </w:pPr>
    </w:p>
    <w:p w14:paraId="0BCF8045" w14:textId="77777777" w:rsidR="00000000" w:rsidRDefault="000C6BB5">
      <w:pPr>
        <w:pStyle w:val="a0"/>
        <w:rPr>
          <w:rFonts w:hint="cs"/>
          <w:rtl/>
        </w:rPr>
      </w:pPr>
      <w:r>
        <w:rPr>
          <w:rFonts w:hint="cs"/>
          <w:rtl/>
        </w:rPr>
        <w:t>הצעת החוק הזאת מבטאת אמירה מפורשת וברורה של ראש הממשלה וסיעת הליכוד, שבמדינת ישראל לא יהיו ילדים רעבים. אתמול היה יום של בשורה ענקית לאותן</w:t>
      </w:r>
      <w:r>
        <w:rPr>
          <w:rFonts w:hint="cs"/>
          <w:rtl/>
        </w:rPr>
        <w:t xml:space="preserve"> משפחות, לאותם ילדים שבאים ממשפחות מצוקה, שהחל מתחילת שנת הלימודים הקרובה הם לא יהיו יותר רעבים. ראש הממשלה אימץ את מפעל ההזנה, ו-170,000  ילדים, החל מחודש אוקטובר, יזכו לקבל את המנה החמה. </w:t>
      </w:r>
    </w:p>
    <w:p w14:paraId="32788F0A" w14:textId="77777777" w:rsidR="00000000" w:rsidRDefault="000C6BB5">
      <w:pPr>
        <w:pStyle w:val="a0"/>
        <w:rPr>
          <w:rFonts w:hint="cs"/>
          <w:rtl/>
        </w:rPr>
      </w:pPr>
    </w:p>
    <w:p w14:paraId="56144068" w14:textId="77777777" w:rsidR="00000000" w:rsidRDefault="000C6BB5">
      <w:pPr>
        <w:pStyle w:val="a0"/>
        <w:rPr>
          <w:rFonts w:hint="cs"/>
          <w:rtl/>
        </w:rPr>
      </w:pPr>
      <w:r>
        <w:rPr>
          <w:rFonts w:hint="cs"/>
          <w:rtl/>
        </w:rPr>
        <w:t>לכן, חברי מהאופוזיציה, לכל המקטרגים והמשמיצים את מפעל ההזנה, את ה</w:t>
      </w:r>
      <w:r>
        <w:rPr>
          <w:rFonts w:hint="cs"/>
          <w:rtl/>
        </w:rPr>
        <w:t xml:space="preserve">מפעל החשוב הזה - - - </w:t>
      </w:r>
    </w:p>
    <w:p w14:paraId="61F7C473" w14:textId="77777777" w:rsidR="00000000" w:rsidRDefault="000C6BB5">
      <w:pPr>
        <w:pStyle w:val="a0"/>
        <w:rPr>
          <w:rFonts w:hint="cs"/>
          <w:rtl/>
        </w:rPr>
      </w:pPr>
    </w:p>
    <w:p w14:paraId="7938547A" w14:textId="77777777" w:rsidR="00000000" w:rsidRDefault="000C6BB5">
      <w:pPr>
        <w:pStyle w:val="af0"/>
        <w:rPr>
          <w:rtl/>
        </w:rPr>
      </w:pPr>
      <w:r>
        <w:rPr>
          <w:rFonts w:hint="eastAsia"/>
          <w:rtl/>
        </w:rPr>
        <w:t>אופיר</w:t>
      </w:r>
      <w:r>
        <w:rPr>
          <w:rtl/>
        </w:rPr>
        <w:t xml:space="preserve"> פינס-פז (העבודה-מימד):</w:t>
      </w:r>
    </w:p>
    <w:p w14:paraId="010DD152" w14:textId="77777777" w:rsidR="00000000" w:rsidRDefault="000C6BB5">
      <w:pPr>
        <w:pStyle w:val="a0"/>
        <w:rPr>
          <w:rFonts w:hint="cs"/>
          <w:rtl/>
        </w:rPr>
      </w:pPr>
    </w:p>
    <w:p w14:paraId="0A23FA27" w14:textId="77777777" w:rsidR="00000000" w:rsidRDefault="000C6BB5">
      <w:pPr>
        <w:pStyle w:val="a0"/>
        <w:ind w:left="719" w:firstLine="0"/>
        <w:rPr>
          <w:rFonts w:hint="cs"/>
          <w:rtl/>
        </w:rPr>
      </w:pPr>
      <w:r>
        <w:rPr>
          <w:rFonts w:hint="cs"/>
          <w:rtl/>
        </w:rPr>
        <w:t>- - -</w:t>
      </w:r>
    </w:p>
    <w:p w14:paraId="214068F6" w14:textId="77777777" w:rsidR="00000000" w:rsidRDefault="000C6BB5">
      <w:pPr>
        <w:pStyle w:val="a0"/>
        <w:rPr>
          <w:rFonts w:hint="cs"/>
          <w:rtl/>
        </w:rPr>
      </w:pPr>
    </w:p>
    <w:p w14:paraId="3F076C96" w14:textId="77777777" w:rsidR="00000000" w:rsidRDefault="000C6BB5">
      <w:pPr>
        <w:pStyle w:val="-"/>
        <w:rPr>
          <w:rtl/>
        </w:rPr>
      </w:pPr>
      <w:bookmarkStart w:id="618" w:name="FS000001026T02_08_2004_23_11_32C"/>
      <w:bookmarkEnd w:id="618"/>
      <w:r>
        <w:rPr>
          <w:rtl/>
        </w:rPr>
        <w:t>רוחמה אברהם (הליכוד):</w:t>
      </w:r>
    </w:p>
    <w:p w14:paraId="1ADD9611" w14:textId="77777777" w:rsidR="00000000" w:rsidRDefault="000C6BB5">
      <w:pPr>
        <w:pStyle w:val="a0"/>
        <w:rPr>
          <w:rtl/>
        </w:rPr>
      </w:pPr>
    </w:p>
    <w:p w14:paraId="41D2C49F" w14:textId="77777777" w:rsidR="00000000" w:rsidRDefault="000C6BB5">
      <w:pPr>
        <w:pStyle w:val="a0"/>
        <w:rPr>
          <w:rFonts w:hint="cs"/>
          <w:rtl/>
        </w:rPr>
      </w:pPr>
      <w:r>
        <w:rPr>
          <w:rFonts w:hint="cs"/>
          <w:rtl/>
        </w:rPr>
        <w:t xml:space="preserve">לא, אתם לא דיברתם, אתם בסדר. אני מדברת על אותם חברי כנסת שלא השלימו עם העובדה שהצעת חוק מסוימת לא עברה. </w:t>
      </w:r>
    </w:p>
    <w:p w14:paraId="4DCDD550" w14:textId="77777777" w:rsidR="00000000" w:rsidRDefault="000C6BB5">
      <w:pPr>
        <w:pStyle w:val="a0"/>
        <w:rPr>
          <w:rFonts w:hint="cs"/>
          <w:rtl/>
        </w:rPr>
      </w:pPr>
    </w:p>
    <w:p w14:paraId="6C7D37D3" w14:textId="77777777" w:rsidR="00000000" w:rsidRDefault="000C6BB5">
      <w:pPr>
        <w:pStyle w:val="af0"/>
        <w:rPr>
          <w:rtl/>
        </w:rPr>
      </w:pPr>
      <w:r>
        <w:rPr>
          <w:rFonts w:hint="eastAsia"/>
          <w:rtl/>
        </w:rPr>
        <w:t>יצחק</w:t>
      </w:r>
      <w:r>
        <w:rPr>
          <w:rtl/>
        </w:rPr>
        <w:t xml:space="preserve"> הרצוג (העבודה-מימד):</w:t>
      </w:r>
    </w:p>
    <w:p w14:paraId="1AD38AB9" w14:textId="77777777" w:rsidR="00000000" w:rsidRDefault="000C6BB5">
      <w:pPr>
        <w:pStyle w:val="a0"/>
        <w:rPr>
          <w:rFonts w:hint="cs"/>
          <w:rtl/>
        </w:rPr>
      </w:pPr>
    </w:p>
    <w:p w14:paraId="407D926E" w14:textId="77777777" w:rsidR="00000000" w:rsidRDefault="000C6BB5">
      <w:pPr>
        <w:pStyle w:val="a0"/>
        <w:rPr>
          <w:rFonts w:hint="cs"/>
          <w:rtl/>
        </w:rPr>
      </w:pPr>
      <w:r>
        <w:rPr>
          <w:rFonts w:hint="cs"/>
          <w:rtl/>
        </w:rPr>
        <w:t xml:space="preserve">בצדק הם לא השלימו. צדקו. </w:t>
      </w:r>
    </w:p>
    <w:p w14:paraId="2C675AC8" w14:textId="77777777" w:rsidR="00000000" w:rsidRDefault="000C6BB5">
      <w:pPr>
        <w:pStyle w:val="a0"/>
        <w:rPr>
          <w:rtl/>
        </w:rPr>
      </w:pPr>
    </w:p>
    <w:p w14:paraId="141275D0" w14:textId="77777777" w:rsidR="00000000" w:rsidRDefault="000C6BB5">
      <w:pPr>
        <w:pStyle w:val="-"/>
        <w:rPr>
          <w:rtl/>
        </w:rPr>
      </w:pPr>
      <w:bookmarkStart w:id="619" w:name="FS000001026T02_08_2004_23_11_45C"/>
      <w:bookmarkEnd w:id="619"/>
      <w:r>
        <w:rPr>
          <w:rtl/>
        </w:rPr>
        <w:t>רוחמה אברהם (</w:t>
      </w:r>
      <w:r>
        <w:rPr>
          <w:rtl/>
        </w:rPr>
        <w:t>הליכוד):</w:t>
      </w:r>
    </w:p>
    <w:p w14:paraId="233E6729" w14:textId="77777777" w:rsidR="00000000" w:rsidRDefault="000C6BB5">
      <w:pPr>
        <w:pStyle w:val="a0"/>
        <w:rPr>
          <w:rtl/>
        </w:rPr>
      </w:pPr>
    </w:p>
    <w:p w14:paraId="2C084505" w14:textId="77777777" w:rsidR="00000000" w:rsidRDefault="000C6BB5">
      <w:pPr>
        <w:pStyle w:val="a0"/>
        <w:rPr>
          <w:rFonts w:hint="cs"/>
          <w:rtl/>
        </w:rPr>
      </w:pPr>
      <w:r>
        <w:rPr>
          <w:rFonts w:hint="cs"/>
          <w:rtl/>
        </w:rPr>
        <w:t>אני חייבת להזכיר לחברי חברי הכנסת, חבר הכנסת הרצוג, שמי שהריצה את הצעת החוק הזאת זו עמותת "ידיד", ואתה ודאי מכיר אותה, נכון? זו עמותה שמתחסדת, עמותה שלא כל כך שמאלנית אבל יותר מדי שמאלנית, עמותה שבזמנה הריצה גם את ברק. היא לא עושה ולא נוקטת שום י</w:t>
      </w:r>
      <w:r>
        <w:rPr>
          <w:rFonts w:hint="cs"/>
          <w:rtl/>
        </w:rPr>
        <w:t>וזמה שמאלנית - -</w:t>
      </w:r>
    </w:p>
    <w:p w14:paraId="544CA256" w14:textId="77777777" w:rsidR="00000000" w:rsidRDefault="000C6BB5">
      <w:pPr>
        <w:pStyle w:val="a0"/>
        <w:rPr>
          <w:rFonts w:hint="cs"/>
          <w:rtl/>
        </w:rPr>
      </w:pPr>
    </w:p>
    <w:p w14:paraId="1AFCAF10" w14:textId="77777777" w:rsidR="00000000" w:rsidRDefault="000C6BB5">
      <w:pPr>
        <w:pStyle w:val="af0"/>
        <w:rPr>
          <w:rtl/>
        </w:rPr>
      </w:pPr>
      <w:r>
        <w:rPr>
          <w:rFonts w:hint="eastAsia"/>
          <w:rtl/>
        </w:rPr>
        <w:t>יצחק</w:t>
      </w:r>
      <w:r>
        <w:rPr>
          <w:rtl/>
        </w:rPr>
        <w:t xml:space="preserve"> הרצוג (העבודה-מ</w:t>
      </w:r>
      <w:r>
        <w:rPr>
          <w:rFonts w:hint="cs"/>
          <w:rtl/>
        </w:rPr>
        <w:t>י</w:t>
      </w:r>
      <w:r>
        <w:rPr>
          <w:rtl/>
        </w:rPr>
        <w:t>מד):</w:t>
      </w:r>
    </w:p>
    <w:p w14:paraId="6AD4A8EA" w14:textId="77777777" w:rsidR="00000000" w:rsidRDefault="000C6BB5">
      <w:pPr>
        <w:pStyle w:val="a0"/>
        <w:rPr>
          <w:rFonts w:hint="cs"/>
          <w:rtl/>
        </w:rPr>
      </w:pPr>
    </w:p>
    <w:p w14:paraId="7B610A5F" w14:textId="77777777" w:rsidR="00000000" w:rsidRDefault="000C6BB5">
      <w:pPr>
        <w:pStyle w:val="a0"/>
        <w:rPr>
          <w:rFonts w:hint="cs"/>
          <w:rtl/>
        </w:rPr>
      </w:pPr>
      <w:r>
        <w:rPr>
          <w:rFonts w:hint="cs"/>
          <w:rtl/>
        </w:rPr>
        <w:t>הלוואי שהיית יודעת מה הם עשו.</w:t>
      </w:r>
    </w:p>
    <w:p w14:paraId="54D7D7F8" w14:textId="77777777" w:rsidR="00000000" w:rsidRDefault="000C6BB5">
      <w:pPr>
        <w:pStyle w:val="a0"/>
        <w:rPr>
          <w:rFonts w:hint="cs"/>
          <w:rtl/>
        </w:rPr>
      </w:pPr>
    </w:p>
    <w:p w14:paraId="77852FDD" w14:textId="77777777" w:rsidR="00000000" w:rsidRDefault="000C6BB5">
      <w:pPr>
        <w:pStyle w:val="-"/>
        <w:rPr>
          <w:rtl/>
        </w:rPr>
      </w:pPr>
      <w:bookmarkStart w:id="620" w:name="FS000001026T02_08_2004_23_12_16C"/>
      <w:bookmarkEnd w:id="620"/>
      <w:r>
        <w:rPr>
          <w:rtl/>
        </w:rPr>
        <w:t>רוחמה אברהם (הליכוד):</w:t>
      </w:r>
    </w:p>
    <w:p w14:paraId="4B8A2B45" w14:textId="77777777" w:rsidR="00000000" w:rsidRDefault="000C6BB5">
      <w:pPr>
        <w:pStyle w:val="a0"/>
        <w:rPr>
          <w:rtl/>
        </w:rPr>
      </w:pPr>
    </w:p>
    <w:p w14:paraId="0EAAC4D2" w14:textId="77777777" w:rsidR="00000000" w:rsidRDefault="000C6BB5">
      <w:pPr>
        <w:pStyle w:val="a0"/>
        <w:rPr>
          <w:rFonts w:hint="cs"/>
          <w:rtl/>
        </w:rPr>
      </w:pPr>
      <w:r>
        <w:rPr>
          <w:rFonts w:hint="cs"/>
          <w:rtl/>
        </w:rPr>
        <w:t>- - לא עושה שום דבר, היא רק עורכת מאתמול מסע תעמולה שאין כדוגמתו. זה פשוט חרפה ובושה לאותה עמותה, שהיא בעצמה מתחסדת.</w:t>
      </w:r>
    </w:p>
    <w:p w14:paraId="484D5C18" w14:textId="77777777" w:rsidR="00000000" w:rsidRDefault="000C6BB5">
      <w:pPr>
        <w:pStyle w:val="a0"/>
        <w:rPr>
          <w:rFonts w:hint="cs"/>
          <w:rtl/>
        </w:rPr>
      </w:pPr>
    </w:p>
    <w:p w14:paraId="5AD2DA36" w14:textId="77777777" w:rsidR="00000000" w:rsidRDefault="000C6BB5">
      <w:pPr>
        <w:pStyle w:val="af0"/>
        <w:rPr>
          <w:rtl/>
        </w:rPr>
      </w:pPr>
      <w:r>
        <w:rPr>
          <w:rFonts w:hint="eastAsia"/>
          <w:rtl/>
        </w:rPr>
        <w:t>שר</w:t>
      </w:r>
      <w:r>
        <w:rPr>
          <w:rtl/>
        </w:rPr>
        <w:t xml:space="preserve"> החקלאות ופיתוח הכפר ישראל כץ:</w:t>
      </w:r>
    </w:p>
    <w:p w14:paraId="660A2D1F" w14:textId="77777777" w:rsidR="00000000" w:rsidRDefault="000C6BB5">
      <w:pPr>
        <w:pStyle w:val="a0"/>
        <w:rPr>
          <w:rFonts w:hint="cs"/>
          <w:rtl/>
        </w:rPr>
      </w:pPr>
    </w:p>
    <w:p w14:paraId="2F71E07E" w14:textId="77777777" w:rsidR="00000000" w:rsidRDefault="000C6BB5">
      <w:pPr>
        <w:pStyle w:val="a0"/>
        <w:rPr>
          <w:rFonts w:hint="cs"/>
          <w:rtl/>
        </w:rPr>
      </w:pPr>
      <w:r>
        <w:rPr>
          <w:rFonts w:hint="cs"/>
          <w:rtl/>
        </w:rPr>
        <w:t xml:space="preserve">איזו </w:t>
      </w:r>
      <w:r>
        <w:rPr>
          <w:rFonts w:hint="cs"/>
          <w:rtl/>
        </w:rPr>
        <w:t>עמותה זאת?</w:t>
      </w:r>
    </w:p>
    <w:p w14:paraId="3EBE20A2" w14:textId="77777777" w:rsidR="00000000" w:rsidRDefault="000C6BB5">
      <w:pPr>
        <w:pStyle w:val="a0"/>
        <w:rPr>
          <w:rFonts w:hint="cs"/>
          <w:rtl/>
        </w:rPr>
      </w:pPr>
    </w:p>
    <w:p w14:paraId="1EF6BF0B" w14:textId="77777777" w:rsidR="00000000" w:rsidRDefault="000C6BB5">
      <w:pPr>
        <w:pStyle w:val="-"/>
        <w:rPr>
          <w:rtl/>
        </w:rPr>
      </w:pPr>
      <w:bookmarkStart w:id="621" w:name="FS000001026T02_08_2004_23_12_39C"/>
      <w:bookmarkEnd w:id="621"/>
      <w:r>
        <w:rPr>
          <w:rtl/>
        </w:rPr>
        <w:t>רוחמה אברהם (הליכוד):</w:t>
      </w:r>
    </w:p>
    <w:p w14:paraId="7B0BDAD1" w14:textId="77777777" w:rsidR="00000000" w:rsidRDefault="000C6BB5">
      <w:pPr>
        <w:pStyle w:val="a0"/>
        <w:rPr>
          <w:rtl/>
        </w:rPr>
      </w:pPr>
    </w:p>
    <w:p w14:paraId="10D66B41" w14:textId="77777777" w:rsidR="00000000" w:rsidRDefault="000C6BB5">
      <w:pPr>
        <w:pStyle w:val="a0"/>
        <w:rPr>
          <w:rFonts w:hint="cs"/>
          <w:rtl/>
        </w:rPr>
      </w:pPr>
      <w:r>
        <w:rPr>
          <w:rFonts w:hint="cs"/>
          <w:rtl/>
        </w:rPr>
        <w:t>עמותת "ידיד", שמי שמנהל אותה זה רן מלמד, שבזמנו הריץ את ברק דרך הקרן לישראל. הכול דרך עמותות.</w:t>
      </w:r>
    </w:p>
    <w:p w14:paraId="0CDD62AD" w14:textId="77777777" w:rsidR="00000000" w:rsidRDefault="000C6BB5">
      <w:pPr>
        <w:pStyle w:val="af0"/>
        <w:rPr>
          <w:rFonts w:hint="cs"/>
          <w:rtl/>
        </w:rPr>
      </w:pPr>
    </w:p>
    <w:p w14:paraId="241F33F5" w14:textId="77777777" w:rsidR="00000000" w:rsidRDefault="000C6BB5">
      <w:pPr>
        <w:pStyle w:val="af0"/>
        <w:rPr>
          <w:rtl/>
        </w:rPr>
      </w:pPr>
      <w:r>
        <w:rPr>
          <w:rFonts w:hint="eastAsia"/>
          <w:rtl/>
        </w:rPr>
        <w:t>יצחק</w:t>
      </w:r>
      <w:r>
        <w:rPr>
          <w:rtl/>
        </w:rPr>
        <w:t xml:space="preserve"> הרצוג (העבודה-מימד):</w:t>
      </w:r>
    </w:p>
    <w:p w14:paraId="5C18FED1" w14:textId="77777777" w:rsidR="00000000" w:rsidRDefault="000C6BB5">
      <w:pPr>
        <w:pStyle w:val="a0"/>
        <w:rPr>
          <w:rFonts w:hint="cs"/>
          <w:rtl/>
        </w:rPr>
      </w:pPr>
    </w:p>
    <w:p w14:paraId="45F47656" w14:textId="77777777" w:rsidR="00000000" w:rsidRDefault="000C6BB5">
      <w:pPr>
        <w:pStyle w:val="a0"/>
        <w:rPr>
          <w:rFonts w:hint="cs"/>
          <w:rtl/>
        </w:rPr>
      </w:pPr>
      <w:r>
        <w:rPr>
          <w:rFonts w:hint="cs"/>
          <w:rtl/>
        </w:rPr>
        <w:t>הלוואי שהיית יודעת מה הם עושים. למה את עושה את זה?</w:t>
      </w:r>
    </w:p>
    <w:p w14:paraId="4E6C95FC" w14:textId="77777777" w:rsidR="00000000" w:rsidRDefault="000C6BB5">
      <w:pPr>
        <w:pStyle w:val="a0"/>
        <w:rPr>
          <w:rFonts w:hint="cs"/>
          <w:rtl/>
        </w:rPr>
      </w:pPr>
    </w:p>
    <w:p w14:paraId="36C2CF19" w14:textId="77777777" w:rsidR="00000000" w:rsidRDefault="000C6BB5">
      <w:pPr>
        <w:pStyle w:val="-"/>
        <w:rPr>
          <w:rtl/>
        </w:rPr>
      </w:pPr>
      <w:bookmarkStart w:id="622" w:name="FS000001026T02_08_2004_23_12_55C"/>
      <w:bookmarkEnd w:id="622"/>
      <w:r>
        <w:rPr>
          <w:rtl/>
        </w:rPr>
        <w:t>רוחמה אברהם (הליכוד):</w:t>
      </w:r>
    </w:p>
    <w:p w14:paraId="6A8FB0CB" w14:textId="77777777" w:rsidR="00000000" w:rsidRDefault="000C6BB5">
      <w:pPr>
        <w:pStyle w:val="a0"/>
        <w:rPr>
          <w:rtl/>
        </w:rPr>
      </w:pPr>
    </w:p>
    <w:p w14:paraId="257E5D39" w14:textId="77777777" w:rsidR="00000000" w:rsidRDefault="000C6BB5">
      <w:pPr>
        <w:pStyle w:val="a0"/>
        <w:rPr>
          <w:rFonts w:hint="cs"/>
          <w:rtl/>
        </w:rPr>
      </w:pPr>
      <w:r>
        <w:rPr>
          <w:rFonts w:hint="cs"/>
          <w:rtl/>
        </w:rPr>
        <w:t>אתה יודע, חבר הכנסת בוז'</w:t>
      </w:r>
      <w:r>
        <w:rPr>
          <w:rFonts w:hint="cs"/>
          <w:rtl/>
        </w:rPr>
        <w:t>י הרצוג, האויב של הטוב הוא הטוב ביותר. ולפעמים גם הטוב ביותר נמצא אי שם, כפנטזיה, פנטזיה שלא ניתן לממשה. ואני שואלת אתכם, חברי חברי הכנסת, האם המצב הכלכלי שלנו הוא טוב עד כדי כך שנוכל להחיל את מפעל ההזנה בכל הארץ? האם הילד בכפר-שמריהו זקוק למנה חמה כמו שהי</w:t>
      </w:r>
      <w:r>
        <w:rPr>
          <w:rFonts w:hint="cs"/>
          <w:rtl/>
        </w:rPr>
        <w:t xml:space="preserve">לד בביתר-עילית זקוק לה, או כמו אותו ילד מאזור מצוקה? </w:t>
      </w:r>
    </w:p>
    <w:p w14:paraId="7BCB28BF" w14:textId="77777777" w:rsidR="00000000" w:rsidRDefault="000C6BB5">
      <w:pPr>
        <w:pStyle w:val="a0"/>
        <w:ind w:firstLine="0"/>
        <w:rPr>
          <w:rFonts w:hint="cs"/>
          <w:rtl/>
        </w:rPr>
      </w:pPr>
    </w:p>
    <w:p w14:paraId="3BE72DCF" w14:textId="77777777" w:rsidR="00000000" w:rsidRDefault="000C6BB5">
      <w:pPr>
        <w:pStyle w:val="a0"/>
        <w:ind w:firstLine="0"/>
        <w:rPr>
          <w:rFonts w:hint="cs"/>
          <w:rtl/>
        </w:rPr>
      </w:pPr>
      <w:r>
        <w:rPr>
          <w:rFonts w:hint="cs"/>
          <w:rtl/>
        </w:rPr>
        <w:tab/>
        <w:t xml:space="preserve">לכן, אני חושבת שהגיע הזמן להיות מעשיים ולא פנטזיונרים, ותפנימו את העובדה, גם אם היא לא מוצאת חן בעיניכם, שהמטרה היא לטפל באותם ילדים רעבים בראש ובראשונה, וראש הממשלה וממשלת ישראל מחבקים את אותם ילדים </w:t>
      </w:r>
      <w:r>
        <w:rPr>
          <w:rFonts w:hint="cs"/>
          <w:rtl/>
        </w:rPr>
        <w:t xml:space="preserve">ונותנים להם תקווה והזדמנות שווה. </w:t>
      </w:r>
    </w:p>
    <w:p w14:paraId="2ED532F2" w14:textId="77777777" w:rsidR="00000000" w:rsidRDefault="000C6BB5">
      <w:pPr>
        <w:pStyle w:val="a0"/>
        <w:ind w:firstLine="0"/>
        <w:rPr>
          <w:rFonts w:hint="cs"/>
          <w:rtl/>
        </w:rPr>
      </w:pPr>
    </w:p>
    <w:p w14:paraId="44103219" w14:textId="77777777" w:rsidR="00000000" w:rsidRDefault="000C6BB5">
      <w:pPr>
        <w:pStyle w:val="a0"/>
        <w:ind w:firstLine="0"/>
        <w:rPr>
          <w:rFonts w:hint="cs"/>
          <w:rtl/>
        </w:rPr>
      </w:pPr>
      <w:r>
        <w:rPr>
          <w:rFonts w:hint="cs"/>
          <w:rtl/>
        </w:rPr>
        <w:tab/>
        <w:t>אדוני היושב-ראש, חברי חברי הכנסת, בחודשים האחרונים נערך פיילוט בשמונה ערים. במסגרתו קיבלו מדי יום כ-22,000 ילדים ארוחת צהריים חמה בבית-הספר, והמבצע הזה הוכתר בהצלחה. מנהלי בתי-ספר, מורים, ראשי הרשויות וכל העובדים שהשתתפו</w:t>
      </w:r>
      <w:r>
        <w:rPr>
          <w:rFonts w:hint="cs"/>
          <w:rtl/>
        </w:rPr>
        <w:t xml:space="preserve"> בפרויקט קיבלו מאות מכתבי תודה מהתלמידים ומהוריהם. אחת האמהות כתבה למנהל בית-הספר שבו לומדים שני בניה באלו המלים: "כולי תפילה לה' יתברך כי הפרויקט יצליח ויישא ברכה, מפני שלמשפחה במצב שלנו הארוחות האלה הן פשוט הצלה". אנחנו לא רוצים לראות ילדים רעבים וקשה לנ</w:t>
      </w:r>
      <w:r>
        <w:rPr>
          <w:rFonts w:hint="cs"/>
          <w:rtl/>
        </w:rPr>
        <w:t xml:space="preserve">ו לראות את התופעה הזאת, אבל הכי חשוב - שאנחנו מפנימים את העובדה הזאת ומטפלים בזה. המלים האלה ממחישות בפשטות את הצורך הדחוף בהתערבות שלנו, שכן "המציל נפש אחת מישראל, כאילו הציל עולם ומלואו". </w:t>
      </w:r>
    </w:p>
    <w:p w14:paraId="3C5ECE29" w14:textId="77777777" w:rsidR="00000000" w:rsidRDefault="000C6BB5">
      <w:pPr>
        <w:pStyle w:val="a0"/>
        <w:ind w:firstLine="0"/>
        <w:rPr>
          <w:rFonts w:hint="cs"/>
          <w:rtl/>
        </w:rPr>
      </w:pPr>
    </w:p>
    <w:p w14:paraId="1C17D603" w14:textId="77777777" w:rsidR="00000000" w:rsidRDefault="000C6BB5">
      <w:pPr>
        <w:pStyle w:val="a0"/>
        <w:ind w:firstLine="0"/>
        <w:rPr>
          <w:rFonts w:hint="cs"/>
          <w:rtl/>
        </w:rPr>
      </w:pPr>
      <w:r>
        <w:rPr>
          <w:rFonts w:hint="cs"/>
          <w:rtl/>
        </w:rPr>
        <w:tab/>
        <w:t>הצעת החוק שונה בתכלית מהצעות חוק אחרות שעסקו בנושא, כי היא מסיר</w:t>
      </w:r>
      <w:r>
        <w:rPr>
          <w:rFonts w:hint="cs"/>
          <w:rtl/>
        </w:rPr>
        <w:t>ה את המימון מכתפיהם של ההורים, אשר ממילא נתונים במצוקה כלכלית ולא מצליחים לספק אפילו את צורכיהם הבסיסיים של ילדיהם. הצעת החוק הופכת את היוזמה לפרויקט לאומי שכל אחד ואחד מאזרחי המדינה יוכל ליטול בו חלק. היא קובעת שתוקם קרן ממשלתית שתרכז את כל התרומות והמשאב</w:t>
      </w:r>
      <w:r>
        <w:rPr>
          <w:rFonts w:hint="cs"/>
          <w:rtl/>
        </w:rPr>
        <w:t xml:space="preserve">ים הכספיים לצורך הזנת הילדים. כל אזרח באשר הוא יוכל לתרום למען המטרה הנעלה הזאת. עוד קובעת ההצעה, כי שרת החינוך, באישור ועדת העבודה, הרווחה והבריאות של הכנסת, תקבע את האזורים הזכאים לארוחות יומיות, תוך מתן עדיפות לשכונות או ליישובים הזקוקים לסיוע. </w:t>
      </w:r>
    </w:p>
    <w:p w14:paraId="5979DFC5" w14:textId="77777777" w:rsidR="00000000" w:rsidRDefault="000C6BB5">
      <w:pPr>
        <w:pStyle w:val="a0"/>
        <w:ind w:firstLine="0"/>
        <w:rPr>
          <w:rFonts w:hint="cs"/>
          <w:rtl/>
        </w:rPr>
      </w:pPr>
    </w:p>
    <w:p w14:paraId="338A68A0" w14:textId="77777777" w:rsidR="00000000" w:rsidRDefault="000C6BB5">
      <w:pPr>
        <w:pStyle w:val="a0"/>
        <w:rPr>
          <w:rFonts w:hint="cs"/>
          <w:rtl/>
        </w:rPr>
      </w:pPr>
      <w:r>
        <w:rPr>
          <w:rFonts w:hint="cs"/>
          <w:rtl/>
        </w:rPr>
        <w:t>הצעת ה</w:t>
      </w:r>
      <w:r>
        <w:rPr>
          <w:rFonts w:hint="cs"/>
          <w:rtl/>
        </w:rPr>
        <w:t>חוק החשובה הזאת תורמת רבות באספקטים שונים של החינוך. היא תספק לילדים את הצורך הבסיסי לקיומם ולהתפתחותם ותמנע מהם את הרעב. היא תקטין את תופעת ההיעדרויות שנגרמה בגלל הבושה שחשים תלמידים שאין להם מה לאכול. היא תיצור מצב שבו התלמידים יפנו את לבם וראשם לרכישת ח</w:t>
      </w:r>
      <w:r>
        <w:rPr>
          <w:rFonts w:hint="cs"/>
          <w:rtl/>
        </w:rPr>
        <w:t xml:space="preserve">ינוך ודעת מתוך שובע ונחת, ובלי להיות טרודים במחשבה מנין ישיגו את ארוחתם. </w:t>
      </w:r>
    </w:p>
    <w:p w14:paraId="5FDC96B8" w14:textId="77777777" w:rsidR="00000000" w:rsidRDefault="000C6BB5">
      <w:pPr>
        <w:pStyle w:val="a0"/>
        <w:rPr>
          <w:rFonts w:hint="cs"/>
          <w:rtl/>
        </w:rPr>
      </w:pPr>
    </w:p>
    <w:p w14:paraId="2C8EED75" w14:textId="77777777" w:rsidR="00000000" w:rsidRDefault="000C6BB5">
      <w:pPr>
        <w:pStyle w:val="a0"/>
        <w:rPr>
          <w:rFonts w:hint="cs"/>
          <w:rtl/>
        </w:rPr>
      </w:pPr>
      <w:r>
        <w:rPr>
          <w:rFonts w:hint="cs"/>
          <w:rtl/>
        </w:rPr>
        <w:t>חברי חברי הכנסת,  מפעל ההזנה יצא לדרך בתחילת שנת הלימודים, והצעת החוק הזאת מגבה את מפעל ההזנה. אני סבורה שעל כולנו, על כל חברי הבית הזה, לתמוך בהצעה הזאת על מנת  שהמפעל הזה יצא לדרך</w:t>
      </w:r>
      <w:r>
        <w:rPr>
          <w:rFonts w:hint="cs"/>
          <w:rtl/>
        </w:rPr>
        <w:t xml:space="preserve">. ואין לי צורך להאריך במלים. אדוני היושב-ראש, תודה רבה. </w:t>
      </w:r>
    </w:p>
    <w:p w14:paraId="02386877" w14:textId="77777777" w:rsidR="00000000" w:rsidRDefault="000C6BB5">
      <w:pPr>
        <w:pStyle w:val="a0"/>
        <w:rPr>
          <w:rFonts w:hint="cs"/>
          <w:rtl/>
        </w:rPr>
      </w:pPr>
    </w:p>
    <w:p w14:paraId="490C513B" w14:textId="77777777" w:rsidR="00000000" w:rsidRDefault="000C6BB5">
      <w:pPr>
        <w:pStyle w:val="a0"/>
        <w:rPr>
          <w:rFonts w:hint="cs"/>
          <w:rtl/>
        </w:rPr>
      </w:pPr>
      <w:r>
        <w:rPr>
          <w:rFonts w:hint="cs"/>
          <w:rtl/>
        </w:rPr>
        <w:t xml:space="preserve">חברי חברי הכנסת, כשאופיר פינס עולה לדוכן אני נוטה להקשיב לו, מה שהוא לא עשה בנאום שלי, וחבל. </w:t>
      </w:r>
    </w:p>
    <w:p w14:paraId="78952085" w14:textId="77777777" w:rsidR="00000000" w:rsidRDefault="000C6BB5">
      <w:pPr>
        <w:pStyle w:val="a0"/>
        <w:rPr>
          <w:rFonts w:hint="cs"/>
          <w:rtl/>
        </w:rPr>
      </w:pPr>
    </w:p>
    <w:p w14:paraId="0C0D883A" w14:textId="77777777" w:rsidR="00000000" w:rsidRDefault="000C6BB5">
      <w:pPr>
        <w:pStyle w:val="a"/>
        <w:rPr>
          <w:rtl/>
        </w:rPr>
      </w:pPr>
      <w:bookmarkStart w:id="623" w:name="FS000000455T02_08_2004_23_40_37"/>
      <w:bookmarkStart w:id="624" w:name="_Toc100311830"/>
      <w:bookmarkEnd w:id="623"/>
      <w:r>
        <w:rPr>
          <w:rFonts w:hint="eastAsia"/>
          <w:rtl/>
        </w:rPr>
        <w:t>אופיר</w:t>
      </w:r>
      <w:r>
        <w:rPr>
          <w:rtl/>
        </w:rPr>
        <w:t xml:space="preserve"> פינס-פז (העבודה-מימד):</w:t>
      </w:r>
      <w:bookmarkEnd w:id="624"/>
    </w:p>
    <w:p w14:paraId="7E2FE0EC" w14:textId="77777777" w:rsidR="00000000" w:rsidRDefault="000C6BB5">
      <w:pPr>
        <w:pStyle w:val="a0"/>
        <w:rPr>
          <w:rFonts w:hint="cs"/>
          <w:rtl/>
        </w:rPr>
      </w:pPr>
    </w:p>
    <w:p w14:paraId="0DD4C55C" w14:textId="77777777" w:rsidR="00000000" w:rsidRDefault="000C6BB5">
      <w:pPr>
        <w:pStyle w:val="a0"/>
        <w:rPr>
          <w:rFonts w:hint="cs"/>
          <w:rtl/>
        </w:rPr>
      </w:pPr>
      <w:r>
        <w:rPr>
          <w:rFonts w:hint="cs"/>
          <w:rtl/>
        </w:rPr>
        <w:t xml:space="preserve">משום שחבר הכנסת סער הפריע לי. </w:t>
      </w:r>
    </w:p>
    <w:p w14:paraId="36A40535" w14:textId="77777777" w:rsidR="00000000" w:rsidRDefault="000C6BB5">
      <w:pPr>
        <w:pStyle w:val="a0"/>
        <w:rPr>
          <w:rFonts w:hint="cs"/>
          <w:rtl/>
        </w:rPr>
      </w:pPr>
    </w:p>
    <w:p w14:paraId="4D68913A" w14:textId="77777777" w:rsidR="00000000" w:rsidRDefault="000C6BB5">
      <w:pPr>
        <w:pStyle w:val="af1"/>
        <w:rPr>
          <w:rtl/>
        </w:rPr>
      </w:pPr>
      <w:r>
        <w:rPr>
          <w:rtl/>
        </w:rPr>
        <w:t>היו"ר</w:t>
      </w:r>
      <w:r>
        <w:rPr>
          <w:rFonts w:hint="cs"/>
          <w:rtl/>
        </w:rPr>
        <w:t xml:space="preserve"> מיכאל נודלמן</w:t>
      </w:r>
      <w:r>
        <w:rPr>
          <w:rtl/>
        </w:rPr>
        <w:t>:</w:t>
      </w:r>
    </w:p>
    <w:p w14:paraId="3F984925" w14:textId="77777777" w:rsidR="00000000" w:rsidRDefault="000C6BB5">
      <w:pPr>
        <w:pStyle w:val="a0"/>
        <w:rPr>
          <w:rtl/>
        </w:rPr>
      </w:pPr>
    </w:p>
    <w:p w14:paraId="503AD992" w14:textId="77777777" w:rsidR="00000000" w:rsidRDefault="000C6BB5">
      <w:pPr>
        <w:pStyle w:val="a0"/>
        <w:rPr>
          <w:rFonts w:hint="cs"/>
          <w:rtl/>
        </w:rPr>
      </w:pPr>
      <w:r>
        <w:rPr>
          <w:rFonts w:hint="cs"/>
          <w:rtl/>
        </w:rPr>
        <w:t>חברי הכנסת, יש רשימת</w:t>
      </w:r>
      <w:r>
        <w:rPr>
          <w:rFonts w:hint="cs"/>
          <w:rtl/>
        </w:rPr>
        <w:t xml:space="preserve"> דוברים. חבר הכנסת מוחמד ברכה - אינו נוכח. חבר הכנסת עסאם מח'ול - אינו נוכח. חבר הכנסת עזמי בשארה - אינו נוכח. חבר הכנסת אחמד טיבי - אינו נוכח. חבר הכנסת דניאל בנלולו - אינו נוכח. חבר הכנסת אופיר פינס-פז, בבקשה. </w:t>
      </w:r>
    </w:p>
    <w:p w14:paraId="7CB99AAA" w14:textId="77777777" w:rsidR="00000000" w:rsidRDefault="000C6BB5">
      <w:pPr>
        <w:pStyle w:val="a0"/>
        <w:rPr>
          <w:rFonts w:hint="cs"/>
          <w:rtl/>
        </w:rPr>
      </w:pPr>
    </w:p>
    <w:p w14:paraId="776F69C9" w14:textId="77777777" w:rsidR="00000000" w:rsidRDefault="000C6BB5">
      <w:pPr>
        <w:pStyle w:val="-"/>
        <w:rPr>
          <w:rtl/>
        </w:rPr>
      </w:pPr>
      <w:bookmarkStart w:id="625" w:name="FS000000455T02_08_2004_23_41_46C"/>
      <w:bookmarkEnd w:id="625"/>
      <w:r>
        <w:rPr>
          <w:rtl/>
        </w:rPr>
        <w:t>אופיר פינס-פז (העבודה-מימד):</w:t>
      </w:r>
    </w:p>
    <w:p w14:paraId="083A31F1" w14:textId="77777777" w:rsidR="00000000" w:rsidRDefault="000C6BB5">
      <w:pPr>
        <w:pStyle w:val="a0"/>
        <w:rPr>
          <w:rtl/>
        </w:rPr>
      </w:pPr>
    </w:p>
    <w:p w14:paraId="3B9AB003" w14:textId="77777777" w:rsidR="00000000" w:rsidRDefault="000C6BB5">
      <w:pPr>
        <w:pStyle w:val="a0"/>
        <w:rPr>
          <w:rFonts w:hint="cs"/>
          <w:rtl/>
        </w:rPr>
      </w:pPr>
      <w:bookmarkStart w:id="626" w:name="FS000000455T02_08_2004_23_18_03"/>
      <w:bookmarkEnd w:id="626"/>
      <w:r>
        <w:rPr>
          <w:rFonts w:hint="cs"/>
          <w:rtl/>
        </w:rPr>
        <w:t>אדוני היושב-</w:t>
      </w:r>
      <w:r>
        <w:rPr>
          <w:rFonts w:hint="cs"/>
          <w:rtl/>
        </w:rPr>
        <w:t xml:space="preserve">ראש, חברת הכנסת רוחמה אברהם, חברי חברי הכנסת - - - </w:t>
      </w:r>
    </w:p>
    <w:p w14:paraId="385F252D" w14:textId="77777777" w:rsidR="00000000" w:rsidRDefault="000C6BB5">
      <w:pPr>
        <w:pStyle w:val="a0"/>
        <w:rPr>
          <w:rFonts w:hint="cs"/>
          <w:rtl/>
        </w:rPr>
      </w:pPr>
    </w:p>
    <w:p w14:paraId="35221121" w14:textId="77777777" w:rsidR="00000000" w:rsidRDefault="000C6BB5">
      <w:pPr>
        <w:pStyle w:val="af0"/>
        <w:rPr>
          <w:rtl/>
        </w:rPr>
      </w:pPr>
      <w:r>
        <w:rPr>
          <w:rFonts w:hint="eastAsia"/>
          <w:rtl/>
        </w:rPr>
        <w:t>רוחמה</w:t>
      </w:r>
      <w:r>
        <w:rPr>
          <w:rtl/>
        </w:rPr>
        <w:t xml:space="preserve"> אברהם (הליכוד):</w:t>
      </w:r>
    </w:p>
    <w:p w14:paraId="76F7FA66" w14:textId="77777777" w:rsidR="00000000" w:rsidRDefault="000C6BB5">
      <w:pPr>
        <w:pStyle w:val="a0"/>
        <w:rPr>
          <w:rFonts w:hint="cs"/>
          <w:rtl/>
        </w:rPr>
      </w:pPr>
    </w:p>
    <w:p w14:paraId="224E0BF9" w14:textId="77777777" w:rsidR="00000000" w:rsidRDefault="000C6BB5">
      <w:pPr>
        <w:pStyle w:val="a0"/>
        <w:rPr>
          <w:rFonts w:hint="cs"/>
          <w:rtl/>
        </w:rPr>
      </w:pPr>
      <w:r>
        <w:rPr>
          <w:rFonts w:hint="cs"/>
          <w:rtl/>
        </w:rPr>
        <w:t>- - -</w:t>
      </w:r>
    </w:p>
    <w:p w14:paraId="272E1F1C" w14:textId="77777777" w:rsidR="00000000" w:rsidRDefault="000C6BB5">
      <w:pPr>
        <w:pStyle w:val="a0"/>
        <w:rPr>
          <w:rFonts w:hint="cs"/>
          <w:rtl/>
        </w:rPr>
      </w:pPr>
    </w:p>
    <w:p w14:paraId="2F6C2BDF" w14:textId="77777777" w:rsidR="00000000" w:rsidRDefault="000C6BB5">
      <w:pPr>
        <w:pStyle w:val="-"/>
        <w:rPr>
          <w:rtl/>
        </w:rPr>
      </w:pPr>
      <w:bookmarkStart w:id="627" w:name="FS000000455T02_08_2004_23_42_23C"/>
      <w:bookmarkEnd w:id="627"/>
      <w:r>
        <w:rPr>
          <w:rtl/>
        </w:rPr>
        <w:t>אופיר פינס-פז (העבודה-מימד):</w:t>
      </w:r>
    </w:p>
    <w:p w14:paraId="63DBD46A" w14:textId="77777777" w:rsidR="00000000" w:rsidRDefault="000C6BB5">
      <w:pPr>
        <w:pStyle w:val="a0"/>
        <w:rPr>
          <w:rtl/>
        </w:rPr>
      </w:pPr>
    </w:p>
    <w:p w14:paraId="0370CE83" w14:textId="77777777" w:rsidR="00000000" w:rsidRDefault="000C6BB5">
      <w:pPr>
        <w:pStyle w:val="a0"/>
        <w:rPr>
          <w:rFonts w:hint="cs"/>
          <w:rtl/>
        </w:rPr>
      </w:pPr>
      <w:r>
        <w:rPr>
          <w:rFonts w:hint="cs"/>
          <w:rtl/>
        </w:rPr>
        <w:t xml:space="preserve">אבל עכשיו זה נכון. עכשיו זה חוק שלך, מה את רוצה? </w:t>
      </w:r>
    </w:p>
    <w:p w14:paraId="19AF2F90" w14:textId="77777777" w:rsidR="00000000" w:rsidRDefault="000C6BB5">
      <w:pPr>
        <w:pStyle w:val="a0"/>
        <w:rPr>
          <w:rFonts w:hint="cs"/>
          <w:rtl/>
        </w:rPr>
      </w:pPr>
    </w:p>
    <w:p w14:paraId="70C07516" w14:textId="77777777" w:rsidR="00000000" w:rsidRDefault="000C6BB5">
      <w:pPr>
        <w:pStyle w:val="a0"/>
        <w:rPr>
          <w:rFonts w:hint="cs"/>
          <w:rtl/>
        </w:rPr>
      </w:pPr>
      <w:r>
        <w:rPr>
          <w:rFonts w:hint="cs"/>
          <w:rtl/>
        </w:rPr>
        <w:t xml:space="preserve">אדוני היושב-ראש - - - </w:t>
      </w:r>
    </w:p>
    <w:p w14:paraId="2258BBAA" w14:textId="77777777" w:rsidR="00000000" w:rsidRDefault="000C6BB5">
      <w:pPr>
        <w:pStyle w:val="a0"/>
        <w:rPr>
          <w:rFonts w:hint="cs"/>
          <w:rtl/>
        </w:rPr>
      </w:pPr>
    </w:p>
    <w:p w14:paraId="4124272C" w14:textId="77777777" w:rsidR="00000000" w:rsidRDefault="000C6BB5">
      <w:pPr>
        <w:pStyle w:val="af0"/>
        <w:rPr>
          <w:rtl/>
        </w:rPr>
      </w:pPr>
      <w:r>
        <w:rPr>
          <w:rFonts w:hint="cs"/>
          <w:rtl/>
        </w:rPr>
        <w:t>קריאה:</w:t>
      </w:r>
    </w:p>
    <w:p w14:paraId="22FFA897" w14:textId="77777777" w:rsidR="00000000" w:rsidRDefault="000C6BB5">
      <w:pPr>
        <w:pStyle w:val="a0"/>
        <w:rPr>
          <w:rFonts w:hint="cs"/>
          <w:rtl/>
        </w:rPr>
      </w:pPr>
    </w:p>
    <w:p w14:paraId="44F36805" w14:textId="77777777" w:rsidR="00000000" w:rsidRDefault="000C6BB5">
      <w:pPr>
        <w:pStyle w:val="a0"/>
        <w:rPr>
          <w:rFonts w:hint="cs"/>
          <w:rtl/>
        </w:rPr>
      </w:pPr>
      <w:r>
        <w:rPr>
          <w:rFonts w:hint="cs"/>
          <w:rtl/>
        </w:rPr>
        <w:t>- - -</w:t>
      </w:r>
    </w:p>
    <w:p w14:paraId="48EA6660" w14:textId="77777777" w:rsidR="00000000" w:rsidRDefault="000C6BB5">
      <w:pPr>
        <w:pStyle w:val="a0"/>
        <w:rPr>
          <w:rFonts w:hint="cs"/>
          <w:rtl/>
        </w:rPr>
      </w:pPr>
    </w:p>
    <w:p w14:paraId="6366538E" w14:textId="77777777" w:rsidR="00000000" w:rsidRDefault="000C6BB5">
      <w:pPr>
        <w:pStyle w:val="-"/>
        <w:rPr>
          <w:rtl/>
        </w:rPr>
      </w:pPr>
      <w:bookmarkStart w:id="628" w:name="FS000000455T02_08_2004_23_42_51C"/>
      <w:bookmarkEnd w:id="628"/>
      <w:r>
        <w:rPr>
          <w:rtl/>
        </w:rPr>
        <w:t>אופיר פינס-פז (העבודה-מימד):</w:t>
      </w:r>
    </w:p>
    <w:p w14:paraId="67A050E4" w14:textId="77777777" w:rsidR="00000000" w:rsidRDefault="000C6BB5">
      <w:pPr>
        <w:pStyle w:val="a0"/>
        <w:rPr>
          <w:rtl/>
        </w:rPr>
      </w:pPr>
    </w:p>
    <w:p w14:paraId="0C4C20A9" w14:textId="77777777" w:rsidR="00000000" w:rsidRDefault="000C6BB5">
      <w:pPr>
        <w:pStyle w:val="a0"/>
        <w:rPr>
          <w:rFonts w:hint="cs"/>
          <w:rtl/>
        </w:rPr>
      </w:pPr>
      <w:r>
        <w:rPr>
          <w:rFonts w:hint="cs"/>
          <w:rtl/>
        </w:rPr>
        <w:t>נראה לי שעוד מעט יהיה צ</w:t>
      </w:r>
      <w:r>
        <w:rPr>
          <w:rFonts w:hint="cs"/>
          <w:rtl/>
        </w:rPr>
        <w:t xml:space="preserve">ורך לאסוף כסף לדבר אחר. </w:t>
      </w:r>
    </w:p>
    <w:p w14:paraId="5F8DA119" w14:textId="77777777" w:rsidR="00000000" w:rsidRDefault="000C6BB5">
      <w:pPr>
        <w:pStyle w:val="a0"/>
        <w:rPr>
          <w:rFonts w:hint="cs"/>
          <w:rtl/>
        </w:rPr>
      </w:pPr>
    </w:p>
    <w:p w14:paraId="576A34A4" w14:textId="77777777" w:rsidR="00000000" w:rsidRDefault="000C6BB5">
      <w:pPr>
        <w:pStyle w:val="af0"/>
        <w:rPr>
          <w:rtl/>
        </w:rPr>
      </w:pPr>
      <w:r>
        <w:rPr>
          <w:rFonts w:hint="eastAsia"/>
          <w:rtl/>
        </w:rPr>
        <w:t>קריאה</w:t>
      </w:r>
      <w:r>
        <w:rPr>
          <w:rtl/>
        </w:rPr>
        <w:t>:</w:t>
      </w:r>
    </w:p>
    <w:p w14:paraId="20725B63" w14:textId="77777777" w:rsidR="00000000" w:rsidRDefault="000C6BB5">
      <w:pPr>
        <w:pStyle w:val="a0"/>
        <w:rPr>
          <w:rFonts w:hint="cs"/>
          <w:rtl/>
        </w:rPr>
      </w:pPr>
    </w:p>
    <w:p w14:paraId="5E289657" w14:textId="77777777" w:rsidR="00000000" w:rsidRDefault="000C6BB5">
      <w:pPr>
        <w:pStyle w:val="a0"/>
        <w:rPr>
          <w:rFonts w:hint="cs"/>
          <w:rtl/>
        </w:rPr>
      </w:pPr>
      <w:r>
        <w:rPr>
          <w:rFonts w:hint="cs"/>
          <w:rtl/>
        </w:rPr>
        <w:t>- - -</w:t>
      </w:r>
    </w:p>
    <w:p w14:paraId="561C7C58" w14:textId="77777777" w:rsidR="00000000" w:rsidRDefault="000C6BB5">
      <w:pPr>
        <w:pStyle w:val="a0"/>
        <w:rPr>
          <w:rFonts w:hint="cs"/>
          <w:rtl/>
        </w:rPr>
      </w:pPr>
    </w:p>
    <w:p w14:paraId="1DDB15A9" w14:textId="77777777" w:rsidR="00000000" w:rsidRDefault="000C6BB5">
      <w:pPr>
        <w:pStyle w:val="-"/>
        <w:rPr>
          <w:rtl/>
        </w:rPr>
      </w:pPr>
      <w:bookmarkStart w:id="629" w:name="FS000000455T02_08_2004_23_43_38C"/>
      <w:bookmarkEnd w:id="629"/>
      <w:r>
        <w:rPr>
          <w:rtl/>
        </w:rPr>
        <w:t>אופיר פינס-פז (העבודה-מימד):</w:t>
      </w:r>
    </w:p>
    <w:p w14:paraId="78DAB820" w14:textId="77777777" w:rsidR="00000000" w:rsidRDefault="000C6BB5">
      <w:pPr>
        <w:pStyle w:val="a0"/>
        <w:rPr>
          <w:rtl/>
        </w:rPr>
      </w:pPr>
    </w:p>
    <w:p w14:paraId="79D6AB9E" w14:textId="77777777" w:rsidR="00000000" w:rsidRDefault="000C6BB5">
      <w:pPr>
        <w:pStyle w:val="a0"/>
        <w:rPr>
          <w:rFonts w:hint="cs"/>
          <w:rtl/>
        </w:rPr>
      </w:pPr>
      <w:r>
        <w:rPr>
          <w:rFonts w:hint="cs"/>
          <w:rtl/>
        </w:rPr>
        <w:t xml:space="preserve">ברית, בריתה, משהו. </w:t>
      </w:r>
    </w:p>
    <w:p w14:paraId="3B82C050" w14:textId="77777777" w:rsidR="00000000" w:rsidRDefault="000C6BB5">
      <w:pPr>
        <w:pStyle w:val="a0"/>
        <w:rPr>
          <w:rFonts w:hint="cs"/>
          <w:rtl/>
        </w:rPr>
      </w:pPr>
    </w:p>
    <w:p w14:paraId="221896E7" w14:textId="77777777" w:rsidR="00000000" w:rsidRDefault="000C6BB5">
      <w:pPr>
        <w:pStyle w:val="af0"/>
        <w:rPr>
          <w:rtl/>
        </w:rPr>
      </w:pPr>
      <w:r>
        <w:rPr>
          <w:rFonts w:hint="eastAsia"/>
          <w:rtl/>
        </w:rPr>
        <w:t>קריאה</w:t>
      </w:r>
      <w:r>
        <w:rPr>
          <w:rtl/>
        </w:rPr>
        <w:t>:</w:t>
      </w:r>
    </w:p>
    <w:p w14:paraId="2461ED98" w14:textId="77777777" w:rsidR="00000000" w:rsidRDefault="000C6BB5">
      <w:pPr>
        <w:pStyle w:val="a0"/>
        <w:rPr>
          <w:rFonts w:hint="cs"/>
          <w:rtl/>
        </w:rPr>
      </w:pPr>
    </w:p>
    <w:p w14:paraId="5BE4933E" w14:textId="77777777" w:rsidR="00000000" w:rsidRDefault="000C6BB5">
      <w:pPr>
        <w:pStyle w:val="a0"/>
        <w:rPr>
          <w:rFonts w:hint="cs"/>
          <w:rtl/>
        </w:rPr>
      </w:pPr>
      <w:r>
        <w:rPr>
          <w:rFonts w:hint="cs"/>
          <w:rtl/>
        </w:rPr>
        <w:t>למה אתה מערב - - -</w:t>
      </w:r>
    </w:p>
    <w:p w14:paraId="6AF1A61C" w14:textId="77777777" w:rsidR="00000000" w:rsidRDefault="000C6BB5">
      <w:pPr>
        <w:pStyle w:val="a0"/>
        <w:rPr>
          <w:rFonts w:hint="cs"/>
          <w:rtl/>
        </w:rPr>
      </w:pPr>
    </w:p>
    <w:p w14:paraId="537E7249" w14:textId="77777777" w:rsidR="00000000" w:rsidRDefault="000C6BB5">
      <w:pPr>
        <w:pStyle w:val="-"/>
        <w:rPr>
          <w:rtl/>
        </w:rPr>
      </w:pPr>
      <w:bookmarkStart w:id="630" w:name="FS000000455T02_08_2004_23_44_03C"/>
      <w:bookmarkEnd w:id="630"/>
      <w:r>
        <w:rPr>
          <w:rtl/>
        </w:rPr>
        <w:t>אופיר פינס-פז (העבודה-מימד):</w:t>
      </w:r>
    </w:p>
    <w:p w14:paraId="34F34CF0" w14:textId="77777777" w:rsidR="00000000" w:rsidRDefault="000C6BB5">
      <w:pPr>
        <w:pStyle w:val="a0"/>
        <w:rPr>
          <w:rtl/>
        </w:rPr>
      </w:pPr>
    </w:p>
    <w:p w14:paraId="74DB54AC" w14:textId="77777777" w:rsidR="00000000" w:rsidRDefault="000C6BB5">
      <w:pPr>
        <w:pStyle w:val="a0"/>
        <w:rPr>
          <w:rFonts w:hint="cs"/>
          <w:rtl/>
        </w:rPr>
      </w:pPr>
      <w:r>
        <w:rPr>
          <w:rFonts w:hint="cs"/>
          <w:rtl/>
        </w:rPr>
        <w:t xml:space="preserve">מערב שמחה בשמחה. אני מערב שמחה בשמחה, מה הבעיה? </w:t>
      </w:r>
    </w:p>
    <w:p w14:paraId="1D4C4140" w14:textId="77777777" w:rsidR="00000000" w:rsidRDefault="000C6BB5">
      <w:pPr>
        <w:pStyle w:val="a0"/>
        <w:rPr>
          <w:rFonts w:hint="cs"/>
          <w:rtl/>
        </w:rPr>
      </w:pPr>
    </w:p>
    <w:p w14:paraId="116FE3FC" w14:textId="77777777" w:rsidR="00000000" w:rsidRDefault="000C6BB5">
      <w:pPr>
        <w:pStyle w:val="af0"/>
        <w:rPr>
          <w:rtl/>
        </w:rPr>
      </w:pPr>
      <w:r>
        <w:rPr>
          <w:rFonts w:hint="eastAsia"/>
          <w:rtl/>
        </w:rPr>
        <w:t>ענבל</w:t>
      </w:r>
      <w:r>
        <w:rPr>
          <w:rtl/>
        </w:rPr>
        <w:t xml:space="preserve"> גבריאלי (הליכוד):</w:t>
      </w:r>
    </w:p>
    <w:p w14:paraId="0C89E2B6" w14:textId="77777777" w:rsidR="00000000" w:rsidRDefault="000C6BB5">
      <w:pPr>
        <w:pStyle w:val="a0"/>
        <w:rPr>
          <w:rFonts w:hint="cs"/>
          <w:rtl/>
        </w:rPr>
      </w:pPr>
    </w:p>
    <w:p w14:paraId="20CB2162" w14:textId="77777777" w:rsidR="00000000" w:rsidRDefault="000C6BB5">
      <w:pPr>
        <w:pStyle w:val="a0"/>
        <w:rPr>
          <w:rFonts w:hint="cs"/>
          <w:rtl/>
        </w:rPr>
      </w:pPr>
      <w:r>
        <w:rPr>
          <w:rFonts w:hint="cs"/>
          <w:rtl/>
        </w:rPr>
        <w:t xml:space="preserve">לפחות אתה מודה שהחוק - - - </w:t>
      </w:r>
    </w:p>
    <w:p w14:paraId="2BCC6819" w14:textId="77777777" w:rsidR="00000000" w:rsidRDefault="000C6BB5">
      <w:pPr>
        <w:pStyle w:val="a0"/>
        <w:rPr>
          <w:rFonts w:hint="cs"/>
          <w:rtl/>
        </w:rPr>
      </w:pPr>
    </w:p>
    <w:p w14:paraId="5BC24319" w14:textId="77777777" w:rsidR="00000000" w:rsidRDefault="000C6BB5">
      <w:pPr>
        <w:pStyle w:val="-"/>
        <w:rPr>
          <w:rtl/>
        </w:rPr>
      </w:pPr>
      <w:bookmarkStart w:id="631" w:name="FS000000455T02_08_2004_23_44_34C"/>
      <w:bookmarkEnd w:id="631"/>
      <w:r>
        <w:rPr>
          <w:rtl/>
        </w:rPr>
        <w:t>אופ</w:t>
      </w:r>
      <w:r>
        <w:rPr>
          <w:rtl/>
        </w:rPr>
        <w:t>יר פינס-פז (העבודה-מימד):</w:t>
      </w:r>
    </w:p>
    <w:p w14:paraId="469502E1" w14:textId="77777777" w:rsidR="00000000" w:rsidRDefault="000C6BB5">
      <w:pPr>
        <w:pStyle w:val="a0"/>
        <w:rPr>
          <w:rtl/>
        </w:rPr>
      </w:pPr>
    </w:p>
    <w:p w14:paraId="5D9C41AF" w14:textId="77777777" w:rsidR="00000000" w:rsidRDefault="000C6BB5">
      <w:pPr>
        <w:pStyle w:val="a0"/>
        <w:rPr>
          <w:rFonts w:hint="cs"/>
          <w:rtl/>
        </w:rPr>
      </w:pPr>
      <w:r>
        <w:rPr>
          <w:rFonts w:hint="cs"/>
          <w:rtl/>
        </w:rPr>
        <w:t xml:space="preserve">נכון. חברת הכנסת גבריאלי, את צודקת. אני תמכתי בקריאה הטרומית גם בהצעת החוק של רוחמה אברהם וגם בהצעת החוק של יולי תמיר, שיזמה את כל הנושא הזה. </w:t>
      </w:r>
    </w:p>
    <w:p w14:paraId="4E90CF82" w14:textId="77777777" w:rsidR="00000000" w:rsidRDefault="000C6BB5">
      <w:pPr>
        <w:pStyle w:val="a0"/>
        <w:rPr>
          <w:rFonts w:hint="cs"/>
          <w:rtl/>
        </w:rPr>
      </w:pPr>
    </w:p>
    <w:p w14:paraId="24758E83" w14:textId="77777777" w:rsidR="00000000" w:rsidRDefault="000C6BB5">
      <w:pPr>
        <w:pStyle w:val="af0"/>
        <w:rPr>
          <w:rtl/>
        </w:rPr>
      </w:pPr>
      <w:r>
        <w:rPr>
          <w:rFonts w:hint="eastAsia"/>
          <w:rtl/>
        </w:rPr>
        <w:t>רוחמה</w:t>
      </w:r>
      <w:r>
        <w:rPr>
          <w:rtl/>
        </w:rPr>
        <w:t xml:space="preserve"> אברהם (הליכוד):</w:t>
      </w:r>
    </w:p>
    <w:p w14:paraId="4CE8FABA" w14:textId="77777777" w:rsidR="00000000" w:rsidRDefault="000C6BB5">
      <w:pPr>
        <w:pStyle w:val="a0"/>
        <w:rPr>
          <w:rFonts w:hint="cs"/>
          <w:rtl/>
        </w:rPr>
      </w:pPr>
    </w:p>
    <w:p w14:paraId="20E781D2" w14:textId="77777777" w:rsidR="00000000" w:rsidRDefault="000C6BB5">
      <w:pPr>
        <w:pStyle w:val="a0"/>
        <w:rPr>
          <w:rFonts w:hint="cs"/>
          <w:rtl/>
        </w:rPr>
      </w:pPr>
      <w:r>
        <w:rPr>
          <w:rFonts w:hint="cs"/>
          <w:rtl/>
        </w:rPr>
        <w:t xml:space="preserve">אוי, באמת. </w:t>
      </w:r>
    </w:p>
    <w:p w14:paraId="6C6C1D5E" w14:textId="77777777" w:rsidR="00000000" w:rsidRDefault="000C6BB5">
      <w:pPr>
        <w:pStyle w:val="a0"/>
        <w:rPr>
          <w:rFonts w:hint="cs"/>
          <w:rtl/>
        </w:rPr>
      </w:pPr>
    </w:p>
    <w:p w14:paraId="0AAF9550" w14:textId="77777777" w:rsidR="00000000" w:rsidRDefault="000C6BB5">
      <w:pPr>
        <w:pStyle w:val="-"/>
        <w:rPr>
          <w:rtl/>
        </w:rPr>
      </w:pPr>
      <w:bookmarkStart w:id="632" w:name="FS000000455T02_08_2004_23_45_38C"/>
      <w:bookmarkEnd w:id="632"/>
      <w:r>
        <w:rPr>
          <w:rtl/>
        </w:rPr>
        <w:t>אופיר פינס-פז (העבודה-מימד):</w:t>
      </w:r>
    </w:p>
    <w:p w14:paraId="0CFFE2C6" w14:textId="77777777" w:rsidR="00000000" w:rsidRDefault="000C6BB5">
      <w:pPr>
        <w:pStyle w:val="a0"/>
        <w:rPr>
          <w:rtl/>
        </w:rPr>
      </w:pPr>
    </w:p>
    <w:p w14:paraId="4FAB8F0F" w14:textId="77777777" w:rsidR="00000000" w:rsidRDefault="000C6BB5">
      <w:pPr>
        <w:pStyle w:val="a0"/>
        <w:rPr>
          <w:rFonts w:hint="cs"/>
          <w:rtl/>
        </w:rPr>
      </w:pPr>
      <w:r>
        <w:rPr>
          <w:rFonts w:hint="cs"/>
          <w:rtl/>
        </w:rPr>
        <w:t>ולצערי הרב נעשה כאן</w:t>
      </w:r>
      <w:r>
        <w:rPr>
          <w:rFonts w:hint="cs"/>
          <w:rtl/>
        </w:rPr>
        <w:t xml:space="preserve"> מעשה שחברי מיקי איתן, שהוא חבר כנסת ותיק - - -</w:t>
      </w:r>
    </w:p>
    <w:p w14:paraId="039C1715" w14:textId="77777777" w:rsidR="00000000" w:rsidRDefault="000C6BB5">
      <w:pPr>
        <w:pStyle w:val="a0"/>
        <w:rPr>
          <w:rFonts w:hint="cs"/>
          <w:rtl/>
        </w:rPr>
      </w:pPr>
    </w:p>
    <w:p w14:paraId="162E31EF" w14:textId="77777777" w:rsidR="00000000" w:rsidRDefault="000C6BB5">
      <w:pPr>
        <w:pStyle w:val="af0"/>
        <w:rPr>
          <w:rtl/>
        </w:rPr>
      </w:pPr>
      <w:r>
        <w:rPr>
          <w:rFonts w:hint="eastAsia"/>
          <w:rtl/>
        </w:rPr>
        <w:t>מיכאל</w:t>
      </w:r>
      <w:r>
        <w:rPr>
          <w:rtl/>
        </w:rPr>
        <w:t xml:space="preserve"> איתן (הליכוד):</w:t>
      </w:r>
    </w:p>
    <w:p w14:paraId="053E653C" w14:textId="77777777" w:rsidR="00000000" w:rsidRDefault="000C6BB5">
      <w:pPr>
        <w:pStyle w:val="a0"/>
        <w:rPr>
          <w:rFonts w:hint="cs"/>
          <w:rtl/>
        </w:rPr>
      </w:pPr>
    </w:p>
    <w:p w14:paraId="45BE663E" w14:textId="77777777" w:rsidR="00000000" w:rsidRDefault="000C6BB5">
      <w:pPr>
        <w:pStyle w:val="a0"/>
        <w:rPr>
          <w:rFonts w:hint="cs"/>
          <w:rtl/>
        </w:rPr>
      </w:pPr>
      <w:r>
        <w:rPr>
          <w:rFonts w:hint="cs"/>
          <w:rtl/>
        </w:rPr>
        <w:t xml:space="preserve">יש לי שאלה: יולי תמיר המציאה את העניין של הארוחה החמה? </w:t>
      </w:r>
    </w:p>
    <w:p w14:paraId="34654240" w14:textId="77777777" w:rsidR="00000000" w:rsidRDefault="000C6BB5">
      <w:pPr>
        <w:pStyle w:val="a0"/>
        <w:rPr>
          <w:rFonts w:hint="cs"/>
          <w:rtl/>
        </w:rPr>
      </w:pPr>
    </w:p>
    <w:p w14:paraId="2BAB500B" w14:textId="77777777" w:rsidR="00000000" w:rsidRDefault="000C6BB5">
      <w:pPr>
        <w:pStyle w:val="-"/>
        <w:rPr>
          <w:rtl/>
        </w:rPr>
      </w:pPr>
      <w:bookmarkStart w:id="633" w:name="FS000000455T02_08_2004_23_46_09C"/>
      <w:bookmarkEnd w:id="633"/>
      <w:r>
        <w:rPr>
          <w:rtl/>
        </w:rPr>
        <w:t>אופיר פינס-פז (העבודה-מימד):</w:t>
      </w:r>
    </w:p>
    <w:p w14:paraId="662A71B6" w14:textId="77777777" w:rsidR="00000000" w:rsidRDefault="000C6BB5">
      <w:pPr>
        <w:pStyle w:val="a0"/>
        <w:rPr>
          <w:rtl/>
        </w:rPr>
      </w:pPr>
    </w:p>
    <w:p w14:paraId="05594A68" w14:textId="77777777" w:rsidR="00000000" w:rsidRDefault="000C6BB5">
      <w:pPr>
        <w:pStyle w:val="a0"/>
        <w:rPr>
          <w:rFonts w:hint="cs"/>
          <w:rtl/>
        </w:rPr>
      </w:pPr>
      <w:r>
        <w:rPr>
          <w:rFonts w:hint="cs"/>
          <w:rtl/>
        </w:rPr>
        <w:t>לא, מה פתאום; מה פתאום. מיקי, בוא אני אספר לך את הסיפור, בקצרה. באה יולי תמיר, הציעה את הצעת החוק.</w:t>
      </w:r>
      <w:r>
        <w:rPr>
          <w:rFonts w:hint="cs"/>
          <w:rtl/>
        </w:rPr>
        <w:t xml:space="preserve"> הליכוד, לאחר שראו את הצעת החוק של יולי תמיר והבינו שזה חוק שאי-אפשר ככה סתם לגלגל אותו - ישבה סיעת הליכוד והחליטה גם ליזום חוק. מאה אחוז. מותר. </w:t>
      </w:r>
    </w:p>
    <w:p w14:paraId="4D8831DA" w14:textId="77777777" w:rsidR="00000000" w:rsidRDefault="000C6BB5">
      <w:pPr>
        <w:pStyle w:val="a0"/>
        <w:rPr>
          <w:rFonts w:hint="cs"/>
          <w:rtl/>
        </w:rPr>
      </w:pPr>
    </w:p>
    <w:p w14:paraId="7CED4944" w14:textId="77777777" w:rsidR="00000000" w:rsidRDefault="000C6BB5">
      <w:pPr>
        <w:pStyle w:val="af0"/>
        <w:rPr>
          <w:rtl/>
        </w:rPr>
      </w:pPr>
      <w:r>
        <w:rPr>
          <w:rFonts w:hint="eastAsia"/>
          <w:rtl/>
        </w:rPr>
        <w:t>רוחמה</w:t>
      </w:r>
      <w:r>
        <w:rPr>
          <w:rtl/>
        </w:rPr>
        <w:t xml:space="preserve"> אברהם (הליכוד):</w:t>
      </w:r>
    </w:p>
    <w:p w14:paraId="3620A413" w14:textId="77777777" w:rsidR="00000000" w:rsidRDefault="000C6BB5">
      <w:pPr>
        <w:pStyle w:val="a0"/>
        <w:rPr>
          <w:rFonts w:hint="cs"/>
          <w:rtl/>
        </w:rPr>
      </w:pPr>
    </w:p>
    <w:p w14:paraId="1D4335CF" w14:textId="77777777" w:rsidR="00000000" w:rsidRDefault="000C6BB5">
      <w:pPr>
        <w:pStyle w:val="a0"/>
        <w:rPr>
          <w:rFonts w:hint="cs"/>
          <w:rtl/>
        </w:rPr>
      </w:pPr>
      <w:r>
        <w:rPr>
          <w:rFonts w:hint="cs"/>
          <w:rtl/>
        </w:rPr>
        <w:t xml:space="preserve">ולתת אותו לרוחמה אברהם. </w:t>
      </w:r>
    </w:p>
    <w:p w14:paraId="367415ED" w14:textId="77777777" w:rsidR="00000000" w:rsidRDefault="000C6BB5">
      <w:pPr>
        <w:pStyle w:val="a0"/>
        <w:rPr>
          <w:rFonts w:hint="cs"/>
          <w:rtl/>
        </w:rPr>
      </w:pPr>
    </w:p>
    <w:p w14:paraId="1E79E2C4" w14:textId="77777777" w:rsidR="00000000" w:rsidRDefault="000C6BB5">
      <w:pPr>
        <w:pStyle w:val="-"/>
        <w:rPr>
          <w:rtl/>
        </w:rPr>
      </w:pPr>
      <w:bookmarkStart w:id="634" w:name="FS000000455T02_08_2004_23_47_16C"/>
      <w:bookmarkEnd w:id="634"/>
      <w:r>
        <w:rPr>
          <w:rtl/>
        </w:rPr>
        <w:t>אופיר פינס-פז (העבודה-מימד):</w:t>
      </w:r>
    </w:p>
    <w:p w14:paraId="44FD3F7C" w14:textId="77777777" w:rsidR="00000000" w:rsidRDefault="000C6BB5">
      <w:pPr>
        <w:pStyle w:val="a0"/>
        <w:rPr>
          <w:rtl/>
        </w:rPr>
      </w:pPr>
    </w:p>
    <w:p w14:paraId="4279606C" w14:textId="77777777" w:rsidR="00000000" w:rsidRDefault="000C6BB5">
      <w:pPr>
        <w:pStyle w:val="a0"/>
        <w:rPr>
          <w:rFonts w:hint="cs"/>
          <w:rtl/>
        </w:rPr>
      </w:pPr>
      <w:r>
        <w:rPr>
          <w:rFonts w:hint="cs"/>
          <w:rtl/>
        </w:rPr>
        <w:t>מותר. ושרוחמה תיזום את הצעת הח</w:t>
      </w:r>
      <w:r>
        <w:rPr>
          <w:rFonts w:hint="cs"/>
          <w:rtl/>
        </w:rPr>
        <w:t>וק. גם זה מותר, אפילו מבורך. ואז באו שתי הצעות למליאה. העברנו את שתיהן, בדיון. ואז נעשה - - -</w:t>
      </w:r>
    </w:p>
    <w:p w14:paraId="4574EA0C" w14:textId="77777777" w:rsidR="00000000" w:rsidRDefault="000C6BB5">
      <w:pPr>
        <w:pStyle w:val="a0"/>
        <w:rPr>
          <w:rFonts w:hint="cs"/>
          <w:rtl/>
        </w:rPr>
      </w:pPr>
    </w:p>
    <w:p w14:paraId="3143ADE5" w14:textId="77777777" w:rsidR="00000000" w:rsidRDefault="000C6BB5">
      <w:pPr>
        <w:pStyle w:val="af0"/>
        <w:rPr>
          <w:rtl/>
        </w:rPr>
      </w:pPr>
      <w:r>
        <w:rPr>
          <w:rFonts w:hint="eastAsia"/>
          <w:rtl/>
        </w:rPr>
        <w:t>גדעון</w:t>
      </w:r>
      <w:r>
        <w:rPr>
          <w:rtl/>
        </w:rPr>
        <w:t xml:space="preserve"> סער (הליכוד):</w:t>
      </w:r>
    </w:p>
    <w:p w14:paraId="0C72F460" w14:textId="77777777" w:rsidR="00000000" w:rsidRDefault="000C6BB5">
      <w:pPr>
        <w:pStyle w:val="a0"/>
        <w:rPr>
          <w:rFonts w:hint="cs"/>
          <w:rtl/>
        </w:rPr>
      </w:pPr>
    </w:p>
    <w:p w14:paraId="3115B39C" w14:textId="77777777" w:rsidR="00000000" w:rsidRDefault="000C6BB5">
      <w:pPr>
        <w:pStyle w:val="a0"/>
        <w:rPr>
          <w:rFonts w:hint="cs"/>
          <w:rtl/>
        </w:rPr>
      </w:pPr>
      <w:r>
        <w:rPr>
          <w:rFonts w:hint="cs"/>
          <w:rtl/>
        </w:rPr>
        <w:t xml:space="preserve">- - - איך העברנו אם זה לא היה קיים? </w:t>
      </w:r>
    </w:p>
    <w:p w14:paraId="28982C02" w14:textId="77777777" w:rsidR="00000000" w:rsidRDefault="000C6BB5">
      <w:pPr>
        <w:pStyle w:val="a0"/>
        <w:rPr>
          <w:rFonts w:hint="cs"/>
          <w:rtl/>
        </w:rPr>
      </w:pPr>
    </w:p>
    <w:p w14:paraId="70DD1560" w14:textId="77777777" w:rsidR="00000000" w:rsidRDefault="000C6BB5">
      <w:pPr>
        <w:pStyle w:val="af0"/>
        <w:rPr>
          <w:rtl/>
        </w:rPr>
      </w:pPr>
      <w:r>
        <w:rPr>
          <w:rFonts w:hint="eastAsia"/>
          <w:rtl/>
        </w:rPr>
        <w:t>קריאה</w:t>
      </w:r>
      <w:r>
        <w:rPr>
          <w:rtl/>
        </w:rPr>
        <w:t>:</w:t>
      </w:r>
    </w:p>
    <w:p w14:paraId="6C89FD1B" w14:textId="77777777" w:rsidR="00000000" w:rsidRDefault="000C6BB5">
      <w:pPr>
        <w:pStyle w:val="a0"/>
        <w:rPr>
          <w:rFonts w:hint="cs"/>
          <w:rtl/>
        </w:rPr>
      </w:pPr>
    </w:p>
    <w:p w14:paraId="04BFF11E" w14:textId="77777777" w:rsidR="00000000" w:rsidRDefault="000C6BB5">
      <w:pPr>
        <w:pStyle w:val="a0"/>
        <w:rPr>
          <w:rFonts w:hint="cs"/>
          <w:rtl/>
        </w:rPr>
      </w:pPr>
      <w:r>
        <w:rPr>
          <w:rFonts w:hint="cs"/>
          <w:rtl/>
        </w:rPr>
        <w:t>- - -</w:t>
      </w:r>
    </w:p>
    <w:p w14:paraId="5291CC90" w14:textId="77777777" w:rsidR="00000000" w:rsidRDefault="000C6BB5">
      <w:pPr>
        <w:pStyle w:val="a0"/>
        <w:rPr>
          <w:rFonts w:hint="cs"/>
          <w:rtl/>
        </w:rPr>
      </w:pPr>
    </w:p>
    <w:p w14:paraId="3E6180C9" w14:textId="77777777" w:rsidR="00000000" w:rsidRDefault="000C6BB5">
      <w:pPr>
        <w:pStyle w:val="af0"/>
        <w:rPr>
          <w:rtl/>
        </w:rPr>
      </w:pPr>
      <w:r>
        <w:rPr>
          <w:rFonts w:hint="eastAsia"/>
          <w:rtl/>
        </w:rPr>
        <w:t>גדעון</w:t>
      </w:r>
      <w:r>
        <w:rPr>
          <w:rtl/>
        </w:rPr>
        <w:t xml:space="preserve"> סער (הליכוד):</w:t>
      </w:r>
    </w:p>
    <w:p w14:paraId="3D967C02" w14:textId="77777777" w:rsidR="00000000" w:rsidRDefault="000C6BB5">
      <w:pPr>
        <w:pStyle w:val="a0"/>
        <w:rPr>
          <w:rFonts w:hint="cs"/>
          <w:rtl/>
        </w:rPr>
      </w:pPr>
    </w:p>
    <w:p w14:paraId="51201C29" w14:textId="77777777" w:rsidR="00000000" w:rsidRDefault="000C6BB5">
      <w:pPr>
        <w:pStyle w:val="a0"/>
        <w:rPr>
          <w:rFonts w:hint="cs"/>
          <w:rtl/>
        </w:rPr>
      </w:pPr>
      <w:r>
        <w:rPr>
          <w:rFonts w:hint="cs"/>
          <w:rtl/>
        </w:rPr>
        <w:t>- - - הצעות חוק - - - דברים שונים. אנחנו התנגדנו מלכתחילה להצעה של</w:t>
      </w:r>
      <w:r>
        <w:rPr>
          <w:rFonts w:hint="cs"/>
          <w:rtl/>
        </w:rPr>
        <w:t xml:space="preserve"> חברת הכנסת תמיר, כי זו הצעה גרועה - - -</w:t>
      </w:r>
    </w:p>
    <w:p w14:paraId="57E53D04" w14:textId="77777777" w:rsidR="00000000" w:rsidRDefault="000C6BB5">
      <w:pPr>
        <w:pStyle w:val="a0"/>
        <w:rPr>
          <w:rFonts w:hint="cs"/>
          <w:rtl/>
        </w:rPr>
      </w:pPr>
    </w:p>
    <w:p w14:paraId="1062A06B" w14:textId="77777777" w:rsidR="00000000" w:rsidRDefault="000C6BB5">
      <w:pPr>
        <w:pStyle w:val="af0"/>
        <w:rPr>
          <w:rtl/>
        </w:rPr>
      </w:pPr>
      <w:r>
        <w:rPr>
          <w:rFonts w:hint="eastAsia"/>
          <w:rtl/>
        </w:rPr>
        <w:t>רוחמה</w:t>
      </w:r>
      <w:r>
        <w:rPr>
          <w:rtl/>
        </w:rPr>
        <w:t xml:space="preserve"> אברהם (הליכוד):</w:t>
      </w:r>
    </w:p>
    <w:p w14:paraId="32B0D3CE" w14:textId="77777777" w:rsidR="00000000" w:rsidRDefault="000C6BB5">
      <w:pPr>
        <w:pStyle w:val="a0"/>
        <w:rPr>
          <w:rFonts w:hint="cs"/>
          <w:rtl/>
        </w:rPr>
      </w:pPr>
    </w:p>
    <w:p w14:paraId="44BA62BF" w14:textId="77777777" w:rsidR="00000000" w:rsidRDefault="000C6BB5">
      <w:pPr>
        <w:pStyle w:val="a0"/>
        <w:rPr>
          <w:rFonts w:hint="cs"/>
          <w:rtl/>
        </w:rPr>
      </w:pPr>
      <w:r>
        <w:rPr>
          <w:rFonts w:hint="cs"/>
          <w:rtl/>
        </w:rPr>
        <w:t>- - - אופוזיציה - - -</w:t>
      </w:r>
    </w:p>
    <w:p w14:paraId="3D6B1C38" w14:textId="77777777" w:rsidR="00000000" w:rsidRDefault="000C6BB5">
      <w:pPr>
        <w:pStyle w:val="a0"/>
        <w:rPr>
          <w:rFonts w:hint="cs"/>
          <w:rtl/>
        </w:rPr>
      </w:pPr>
    </w:p>
    <w:p w14:paraId="51265A39" w14:textId="77777777" w:rsidR="00000000" w:rsidRDefault="000C6BB5">
      <w:pPr>
        <w:pStyle w:val="-"/>
        <w:rPr>
          <w:rtl/>
        </w:rPr>
      </w:pPr>
      <w:bookmarkStart w:id="635" w:name="FS000000455T02_08_2004_23_49_52C"/>
      <w:bookmarkEnd w:id="635"/>
      <w:r>
        <w:rPr>
          <w:rtl/>
        </w:rPr>
        <w:t>אופיר פינס-פז (העבודה-מימד):</w:t>
      </w:r>
    </w:p>
    <w:p w14:paraId="47601A4B" w14:textId="77777777" w:rsidR="00000000" w:rsidRDefault="000C6BB5">
      <w:pPr>
        <w:pStyle w:val="a0"/>
        <w:rPr>
          <w:rtl/>
        </w:rPr>
      </w:pPr>
    </w:p>
    <w:p w14:paraId="4CDD8411" w14:textId="77777777" w:rsidR="00000000" w:rsidRDefault="000C6BB5">
      <w:pPr>
        <w:pStyle w:val="a0"/>
        <w:rPr>
          <w:rFonts w:hint="cs"/>
          <w:rtl/>
        </w:rPr>
      </w:pPr>
      <w:r>
        <w:rPr>
          <w:rFonts w:hint="cs"/>
          <w:rtl/>
        </w:rPr>
        <w:t>בקיצור, הפילו בוועדת הכספים את החוק של יולי והעבירו את החוק של רוחמה. עכשיו, אני אומר: אם המטרה היא אותה מטרה, ובסך הכול אנחנו רוצים לסייע</w:t>
      </w:r>
      <w:r>
        <w:rPr>
          <w:rFonts w:hint="cs"/>
          <w:rtl/>
        </w:rPr>
        <w:t xml:space="preserve"> לילדים שלצערי באים לבית-הספר היום בלי אוכל מהבית, וזה קורה - זו תופעה שחייבת להיפסק, ותפקידה של המדינה להתערב איפה שהיא צריכה להתערב. אז אני חושב שמותר לפרגן בכנסת. אפשר היה לאחד את הצעות החוק, כמו שעושים בוועדה שלך לא פעם אחת ולא פעמיים, ולמצוא נוסח אחיד</w:t>
      </w:r>
      <w:r>
        <w:rPr>
          <w:rFonts w:hint="cs"/>
          <w:rtl/>
        </w:rPr>
        <w:t>. כך נהוג בבית הזה. ואני מציע לא להשתמש בשיטות כוחניות, משום שאם אנחנו - - -</w:t>
      </w:r>
    </w:p>
    <w:p w14:paraId="69204B54" w14:textId="77777777" w:rsidR="00000000" w:rsidRDefault="000C6BB5">
      <w:pPr>
        <w:pStyle w:val="a0"/>
        <w:rPr>
          <w:rFonts w:hint="cs"/>
          <w:rtl/>
        </w:rPr>
      </w:pPr>
    </w:p>
    <w:p w14:paraId="16F6B67A" w14:textId="77777777" w:rsidR="00000000" w:rsidRDefault="000C6BB5">
      <w:pPr>
        <w:pStyle w:val="af0"/>
        <w:rPr>
          <w:rtl/>
        </w:rPr>
      </w:pPr>
      <w:r>
        <w:rPr>
          <w:rFonts w:hint="eastAsia"/>
          <w:rtl/>
        </w:rPr>
        <w:t>רוחמה</w:t>
      </w:r>
      <w:r>
        <w:rPr>
          <w:rtl/>
        </w:rPr>
        <w:t xml:space="preserve"> אברהם (הליכוד):</w:t>
      </w:r>
    </w:p>
    <w:p w14:paraId="11C31B73" w14:textId="77777777" w:rsidR="00000000" w:rsidRDefault="000C6BB5">
      <w:pPr>
        <w:pStyle w:val="a0"/>
        <w:rPr>
          <w:rFonts w:hint="cs"/>
          <w:rtl/>
        </w:rPr>
      </w:pPr>
    </w:p>
    <w:p w14:paraId="0500B5F1" w14:textId="77777777" w:rsidR="00000000" w:rsidRDefault="000C6BB5">
      <w:pPr>
        <w:pStyle w:val="a0"/>
        <w:rPr>
          <w:rFonts w:hint="cs"/>
          <w:rtl/>
        </w:rPr>
      </w:pPr>
      <w:r>
        <w:rPr>
          <w:rFonts w:hint="cs"/>
          <w:rtl/>
        </w:rPr>
        <w:t xml:space="preserve">אתה מדבר? </w:t>
      </w:r>
    </w:p>
    <w:p w14:paraId="075083A5" w14:textId="77777777" w:rsidR="00000000" w:rsidRDefault="000C6BB5">
      <w:pPr>
        <w:pStyle w:val="a0"/>
        <w:rPr>
          <w:rFonts w:hint="cs"/>
          <w:rtl/>
        </w:rPr>
      </w:pPr>
    </w:p>
    <w:p w14:paraId="36D7010C" w14:textId="77777777" w:rsidR="00000000" w:rsidRDefault="000C6BB5">
      <w:pPr>
        <w:pStyle w:val="-"/>
        <w:rPr>
          <w:rtl/>
        </w:rPr>
      </w:pPr>
      <w:bookmarkStart w:id="636" w:name="FS000000455T02_08_2004_23_51_52C"/>
      <w:bookmarkEnd w:id="636"/>
      <w:r>
        <w:rPr>
          <w:rtl/>
        </w:rPr>
        <w:t>אופיר פינס-פז (העבודה-מימד):</w:t>
      </w:r>
    </w:p>
    <w:p w14:paraId="714FF45C" w14:textId="77777777" w:rsidR="00000000" w:rsidRDefault="000C6BB5">
      <w:pPr>
        <w:pStyle w:val="a0"/>
        <w:rPr>
          <w:rtl/>
        </w:rPr>
      </w:pPr>
    </w:p>
    <w:p w14:paraId="235E66CF" w14:textId="77777777" w:rsidR="00000000" w:rsidRDefault="000C6BB5">
      <w:pPr>
        <w:pStyle w:val="a0"/>
        <w:rPr>
          <w:rFonts w:hint="cs"/>
          <w:rtl/>
        </w:rPr>
      </w:pPr>
      <w:r>
        <w:rPr>
          <w:rFonts w:hint="cs"/>
          <w:rtl/>
        </w:rPr>
        <w:t>אני אומר בכל הכנות. אני מדבר, בוודאי. לא להשתמש בשיטות כוחניות, ולהוביל את הדברים בעצה אחת ובשיתוף פעולה. יש נושא</w:t>
      </w:r>
      <w:r>
        <w:rPr>
          <w:rFonts w:hint="cs"/>
          <w:rtl/>
        </w:rPr>
        <w:t xml:space="preserve">ים, כמו נושא ההזנה לילדים, שלא צריך להפוך אותם לנושאים פוליטיים, לא צריך להפוך את זה לנושא של קואליציה-אופוזיציה, לנושא של ליכוד-עבודה, אלא להתאחד סביב העניין. </w:t>
      </w:r>
    </w:p>
    <w:p w14:paraId="779AD090" w14:textId="77777777" w:rsidR="00000000" w:rsidRDefault="000C6BB5">
      <w:pPr>
        <w:pStyle w:val="a0"/>
        <w:rPr>
          <w:rFonts w:hint="cs"/>
          <w:rtl/>
        </w:rPr>
      </w:pPr>
    </w:p>
    <w:p w14:paraId="09401B74" w14:textId="77777777" w:rsidR="00000000" w:rsidRDefault="000C6BB5">
      <w:pPr>
        <w:pStyle w:val="a0"/>
        <w:rPr>
          <w:rFonts w:hint="cs"/>
          <w:rtl/>
        </w:rPr>
      </w:pPr>
      <w:r>
        <w:rPr>
          <w:rFonts w:hint="cs"/>
          <w:rtl/>
        </w:rPr>
        <w:t xml:space="preserve">זה דבר אחד. דבר שני, לא התייחסת לביקורת של חבר מפלגתך, חבר הליכוד, סלי מרידור, שאומר: לא יכול </w:t>
      </w:r>
      <w:r>
        <w:rPr>
          <w:rFonts w:hint="cs"/>
          <w:rtl/>
        </w:rPr>
        <w:t xml:space="preserve">להיות שאנחנו נפנה היום לעם היהודי ונבקש מהם שנור, כאילו אנחנו פושטי יד ופושטי רגל. </w:t>
      </w:r>
    </w:p>
    <w:p w14:paraId="7B69DD6C" w14:textId="77777777" w:rsidR="00000000" w:rsidRDefault="000C6BB5">
      <w:pPr>
        <w:pStyle w:val="a0"/>
        <w:rPr>
          <w:rFonts w:hint="cs"/>
          <w:rtl/>
        </w:rPr>
      </w:pPr>
    </w:p>
    <w:p w14:paraId="27605F7D" w14:textId="77777777" w:rsidR="00000000" w:rsidRDefault="000C6BB5">
      <w:pPr>
        <w:pStyle w:val="af0"/>
        <w:rPr>
          <w:rtl/>
        </w:rPr>
      </w:pPr>
      <w:r>
        <w:rPr>
          <w:rFonts w:hint="eastAsia"/>
          <w:rtl/>
        </w:rPr>
        <w:t>רוחמה</w:t>
      </w:r>
      <w:r>
        <w:rPr>
          <w:rtl/>
        </w:rPr>
        <w:t xml:space="preserve"> אברהם (הליכוד):</w:t>
      </w:r>
    </w:p>
    <w:p w14:paraId="373BFD93" w14:textId="77777777" w:rsidR="00000000" w:rsidRDefault="000C6BB5">
      <w:pPr>
        <w:pStyle w:val="a0"/>
        <w:rPr>
          <w:rFonts w:hint="cs"/>
          <w:rtl/>
        </w:rPr>
      </w:pPr>
    </w:p>
    <w:p w14:paraId="137BCEF7" w14:textId="77777777" w:rsidR="00000000" w:rsidRDefault="000C6BB5">
      <w:pPr>
        <w:pStyle w:val="a0"/>
        <w:rPr>
          <w:rFonts w:hint="cs"/>
          <w:rtl/>
        </w:rPr>
      </w:pPr>
      <w:r>
        <w:rPr>
          <w:rFonts w:hint="cs"/>
          <w:rtl/>
        </w:rPr>
        <w:t>- - - אופיר, אם היית קורא אותה, לא היית מעלה - - -</w:t>
      </w:r>
    </w:p>
    <w:p w14:paraId="0FBF960D" w14:textId="77777777" w:rsidR="00000000" w:rsidRDefault="000C6BB5">
      <w:pPr>
        <w:pStyle w:val="a0"/>
        <w:rPr>
          <w:rFonts w:hint="cs"/>
          <w:rtl/>
        </w:rPr>
      </w:pPr>
    </w:p>
    <w:p w14:paraId="43EC2CAA" w14:textId="77777777" w:rsidR="00000000" w:rsidRDefault="000C6BB5">
      <w:pPr>
        <w:pStyle w:val="-"/>
        <w:rPr>
          <w:rtl/>
        </w:rPr>
      </w:pPr>
      <w:bookmarkStart w:id="637" w:name="FS000000455T02_08_2004_23_54_20C"/>
      <w:bookmarkEnd w:id="637"/>
      <w:r>
        <w:rPr>
          <w:rtl/>
        </w:rPr>
        <w:t>אופיר פינס-פז (העבודה-מימד):</w:t>
      </w:r>
    </w:p>
    <w:p w14:paraId="567A5B96" w14:textId="77777777" w:rsidR="00000000" w:rsidRDefault="000C6BB5">
      <w:pPr>
        <w:pStyle w:val="a0"/>
        <w:rPr>
          <w:rtl/>
        </w:rPr>
      </w:pPr>
    </w:p>
    <w:p w14:paraId="2F185D90" w14:textId="77777777" w:rsidR="00000000" w:rsidRDefault="000C6BB5">
      <w:pPr>
        <w:pStyle w:val="a0"/>
        <w:rPr>
          <w:rFonts w:hint="cs"/>
          <w:rtl/>
        </w:rPr>
      </w:pPr>
      <w:r>
        <w:rPr>
          <w:rFonts w:hint="cs"/>
          <w:rtl/>
        </w:rPr>
        <w:t xml:space="preserve">גם סלי מרידור לא קרא אותה? </w:t>
      </w:r>
    </w:p>
    <w:p w14:paraId="54CA2F82" w14:textId="77777777" w:rsidR="00000000" w:rsidRDefault="000C6BB5">
      <w:pPr>
        <w:pStyle w:val="a0"/>
        <w:rPr>
          <w:rFonts w:hint="cs"/>
          <w:rtl/>
        </w:rPr>
      </w:pPr>
    </w:p>
    <w:p w14:paraId="6B8D7207" w14:textId="77777777" w:rsidR="00000000" w:rsidRDefault="000C6BB5">
      <w:pPr>
        <w:pStyle w:val="af0"/>
        <w:rPr>
          <w:rtl/>
        </w:rPr>
      </w:pPr>
      <w:r>
        <w:rPr>
          <w:rFonts w:hint="eastAsia"/>
          <w:rtl/>
        </w:rPr>
        <w:t>גדעון</w:t>
      </w:r>
      <w:r>
        <w:rPr>
          <w:rtl/>
        </w:rPr>
        <w:t xml:space="preserve"> סער (הליכוד):</w:t>
      </w:r>
    </w:p>
    <w:p w14:paraId="2C5C74A6" w14:textId="77777777" w:rsidR="00000000" w:rsidRDefault="000C6BB5">
      <w:pPr>
        <w:pStyle w:val="a0"/>
        <w:rPr>
          <w:rFonts w:hint="cs"/>
          <w:rtl/>
        </w:rPr>
      </w:pPr>
    </w:p>
    <w:p w14:paraId="71F3D2C0" w14:textId="77777777" w:rsidR="00000000" w:rsidRDefault="000C6BB5">
      <w:pPr>
        <w:pStyle w:val="a0"/>
        <w:rPr>
          <w:rFonts w:hint="cs"/>
          <w:rtl/>
        </w:rPr>
      </w:pPr>
      <w:r>
        <w:rPr>
          <w:rFonts w:hint="cs"/>
          <w:rtl/>
        </w:rPr>
        <w:t>גם סלי מרידור יכ</w:t>
      </w:r>
      <w:r>
        <w:rPr>
          <w:rFonts w:hint="cs"/>
          <w:rtl/>
        </w:rPr>
        <w:t xml:space="preserve">ול לטעות. </w:t>
      </w:r>
    </w:p>
    <w:p w14:paraId="31E916C6" w14:textId="77777777" w:rsidR="00000000" w:rsidRDefault="000C6BB5">
      <w:pPr>
        <w:pStyle w:val="a0"/>
        <w:rPr>
          <w:rFonts w:hint="cs"/>
          <w:rtl/>
        </w:rPr>
      </w:pPr>
    </w:p>
    <w:p w14:paraId="561B69B1" w14:textId="77777777" w:rsidR="00000000" w:rsidRDefault="000C6BB5">
      <w:pPr>
        <w:pStyle w:val="-"/>
        <w:rPr>
          <w:rtl/>
        </w:rPr>
      </w:pPr>
      <w:bookmarkStart w:id="638" w:name="FS000000455T02_08_2004_23_54_46C"/>
      <w:bookmarkEnd w:id="638"/>
      <w:r>
        <w:rPr>
          <w:rtl/>
        </w:rPr>
        <w:t>אופיר פינס-פז (העבודה-מימד):</w:t>
      </w:r>
    </w:p>
    <w:p w14:paraId="74B29B3E" w14:textId="77777777" w:rsidR="00000000" w:rsidRDefault="000C6BB5">
      <w:pPr>
        <w:pStyle w:val="a0"/>
        <w:rPr>
          <w:rtl/>
        </w:rPr>
      </w:pPr>
    </w:p>
    <w:p w14:paraId="02FA819A" w14:textId="77777777" w:rsidR="00000000" w:rsidRDefault="000C6BB5">
      <w:pPr>
        <w:pStyle w:val="a0"/>
        <w:rPr>
          <w:rFonts w:hint="cs"/>
          <w:rtl/>
        </w:rPr>
      </w:pPr>
      <w:r>
        <w:rPr>
          <w:rFonts w:hint="cs"/>
          <w:rtl/>
        </w:rPr>
        <w:t xml:space="preserve">נכון. לכן אני מציע, משום שהעניין הזה חשוב בעיני, ואני חושב שראוי, חברת הכנסת רוחמה אברהם, שתגיבי על העניין הזה גם במליאה. הוא נשמע מאוד משכנע אתמול. הוא אמר: חבר'ה, זה תפקידה של המדינה? שהמדינה תיתן. אל תערבו  בזה </w:t>
      </w:r>
      <w:r>
        <w:rPr>
          <w:rFonts w:hint="cs"/>
          <w:rtl/>
        </w:rPr>
        <w:t xml:space="preserve">את  יהודי העולם. אל תעשו מזה שנור. שיהודי העולם יתרמו לעוד בית-ספר, ולעוד קליטת עלייה. עזבו את זה. את זה משרד האוצר יממן. </w:t>
      </w:r>
    </w:p>
    <w:p w14:paraId="5F4AAFF5" w14:textId="77777777" w:rsidR="00000000" w:rsidRDefault="000C6BB5">
      <w:pPr>
        <w:pStyle w:val="a0"/>
        <w:rPr>
          <w:rFonts w:hint="cs"/>
          <w:rtl/>
        </w:rPr>
      </w:pPr>
    </w:p>
    <w:p w14:paraId="4F4D40FE" w14:textId="77777777" w:rsidR="00000000" w:rsidRDefault="000C6BB5">
      <w:pPr>
        <w:pStyle w:val="af0"/>
        <w:rPr>
          <w:rtl/>
        </w:rPr>
      </w:pPr>
      <w:r>
        <w:rPr>
          <w:rFonts w:hint="eastAsia"/>
          <w:rtl/>
        </w:rPr>
        <w:t>גדעון</w:t>
      </w:r>
      <w:r>
        <w:rPr>
          <w:rtl/>
        </w:rPr>
        <w:t xml:space="preserve"> סער (הליכוד):</w:t>
      </w:r>
    </w:p>
    <w:p w14:paraId="61C32BD6" w14:textId="77777777" w:rsidR="00000000" w:rsidRDefault="000C6BB5">
      <w:pPr>
        <w:pStyle w:val="a0"/>
        <w:rPr>
          <w:rFonts w:hint="cs"/>
          <w:rtl/>
        </w:rPr>
      </w:pPr>
    </w:p>
    <w:p w14:paraId="1775893C" w14:textId="77777777" w:rsidR="00000000" w:rsidRDefault="000C6BB5">
      <w:pPr>
        <w:pStyle w:val="a0"/>
        <w:rPr>
          <w:rFonts w:hint="cs"/>
          <w:rtl/>
        </w:rPr>
      </w:pPr>
      <w:r>
        <w:rPr>
          <w:rFonts w:hint="cs"/>
          <w:rtl/>
        </w:rPr>
        <w:t xml:space="preserve">ולעמותת "ידיד" - - -  </w:t>
      </w:r>
    </w:p>
    <w:p w14:paraId="131E8A22" w14:textId="77777777" w:rsidR="00000000" w:rsidRDefault="000C6BB5">
      <w:pPr>
        <w:pStyle w:val="a0"/>
        <w:rPr>
          <w:rFonts w:hint="cs"/>
          <w:rtl/>
        </w:rPr>
      </w:pPr>
    </w:p>
    <w:p w14:paraId="15A5EAD5" w14:textId="77777777" w:rsidR="00000000" w:rsidRDefault="000C6BB5">
      <w:pPr>
        <w:pStyle w:val="-"/>
        <w:rPr>
          <w:rtl/>
        </w:rPr>
      </w:pPr>
      <w:bookmarkStart w:id="639" w:name="FS000000455T02_08_2004_23_56_55C"/>
      <w:bookmarkEnd w:id="639"/>
      <w:r>
        <w:rPr>
          <w:rtl/>
        </w:rPr>
        <w:t>אופיר פינס-פז (העבודה-מימד):</w:t>
      </w:r>
    </w:p>
    <w:p w14:paraId="192EB4DD" w14:textId="77777777" w:rsidR="00000000" w:rsidRDefault="000C6BB5">
      <w:pPr>
        <w:pStyle w:val="a0"/>
        <w:rPr>
          <w:rtl/>
        </w:rPr>
      </w:pPr>
    </w:p>
    <w:p w14:paraId="2FDD40B4" w14:textId="77777777" w:rsidR="00000000" w:rsidRDefault="000C6BB5">
      <w:pPr>
        <w:pStyle w:val="a0"/>
        <w:rPr>
          <w:rFonts w:hint="cs"/>
          <w:rtl/>
        </w:rPr>
      </w:pPr>
      <w:r>
        <w:rPr>
          <w:rFonts w:hint="cs"/>
          <w:rtl/>
        </w:rPr>
        <w:t>ולא עמותה, ולא דברים אחרים. ולכן אני תומך בהצעה של סלי מר</w:t>
      </w:r>
      <w:r>
        <w:rPr>
          <w:rFonts w:hint="cs"/>
          <w:rtl/>
        </w:rPr>
        <w:t>ידור, ואני חושב - - -</w:t>
      </w:r>
    </w:p>
    <w:p w14:paraId="5607F8A1" w14:textId="77777777" w:rsidR="00000000" w:rsidRDefault="000C6BB5">
      <w:pPr>
        <w:pStyle w:val="a0"/>
        <w:rPr>
          <w:rFonts w:hint="cs"/>
          <w:rtl/>
        </w:rPr>
      </w:pPr>
    </w:p>
    <w:p w14:paraId="0ADA1E05" w14:textId="77777777" w:rsidR="00000000" w:rsidRDefault="000C6BB5">
      <w:pPr>
        <w:pStyle w:val="af0"/>
        <w:rPr>
          <w:rtl/>
        </w:rPr>
      </w:pPr>
      <w:r>
        <w:rPr>
          <w:rFonts w:hint="eastAsia"/>
          <w:rtl/>
        </w:rPr>
        <w:t>קריאה</w:t>
      </w:r>
      <w:r>
        <w:rPr>
          <w:rtl/>
        </w:rPr>
        <w:t>:</w:t>
      </w:r>
    </w:p>
    <w:p w14:paraId="6CBE5E03" w14:textId="77777777" w:rsidR="00000000" w:rsidRDefault="000C6BB5">
      <w:pPr>
        <w:pStyle w:val="a0"/>
        <w:rPr>
          <w:rFonts w:hint="cs"/>
          <w:rtl/>
        </w:rPr>
      </w:pPr>
    </w:p>
    <w:p w14:paraId="5E297BC5" w14:textId="77777777" w:rsidR="00000000" w:rsidRDefault="000C6BB5">
      <w:pPr>
        <w:pStyle w:val="a0"/>
        <w:rPr>
          <w:rFonts w:hint="cs"/>
          <w:rtl/>
        </w:rPr>
      </w:pPr>
      <w:r>
        <w:rPr>
          <w:rFonts w:hint="cs"/>
          <w:rtl/>
        </w:rPr>
        <w:t xml:space="preserve">- - - לא עומדת להצבעה. </w:t>
      </w:r>
    </w:p>
    <w:p w14:paraId="787E16F2" w14:textId="77777777" w:rsidR="00000000" w:rsidRDefault="000C6BB5">
      <w:pPr>
        <w:pStyle w:val="a0"/>
        <w:rPr>
          <w:rFonts w:hint="cs"/>
          <w:rtl/>
        </w:rPr>
      </w:pPr>
    </w:p>
    <w:p w14:paraId="18432EB6" w14:textId="77777777" w:rsidR="00000000" w:rsidRDefault="000C6BB5">
      <w:pPr>
        <w:pStyle w:val="-"/>
        <w:rPr>
          <w:rtl/>
        </w:rPr>
      </w:pPr>
      <w:bookmarkStart w:id="640" w:name="FS000000455T02_08_2004_23_57_46C"/>
      <w:bookmarkEnd w:id="640"/>
      <w:r>
        <w:rPr>
          <w:rtl/>
        </w:rPr>
        <w:t>אופיר פינס-פז (העבודה-מימד):</w:t>
      </w:r>
    </w:p>
    <w:p w14:paraId="6463CC10" w14:textId="77777777" w:rsidR="00000000" w:rsidRDefault="000C6BB5">
      <w:pPr>
        <w:pStyle w:val="a0"/>
        <w:rPr>
          <w:rtl/>
        </w:rPr>
      </w:pPr>
    </w:p>
    <w:p w14:paraId="63987ABF" w14:textId="77777777" w:rsidR="00000000" w:rsidRDefault="000C6BB5">
      <w:pPr>
        <w:pStyle w:val="a0"/>
        <w:rPr>
          <w:rFonts w:hint="cs"/>
          <w:rtl/>
        </w:rPr>
      </w:pPr>
      <w:r>
        <w:rPr>
          <w:rFonts w:hint="cs"/>
          <w:rtl/>
        </w:rPr>
        <w:t>זו קריאה ראשונה, למה? אני מציע, לקראת הקריאה השנייה והשלישית - אגב, לעיקרון שאת הצגת אני מסכים, והיה לי ויכוח על זה עם יולי תמיר. אני חושב שמי שיש לו בגדול, לא צריך לבזבז</w:t>
      </w:r>
      <w:r>
        <w:rPr>
          <w:rFonts w:hint="cs"/>
          <w:rtl/>
        </w:rPr>
        <w:t xml:space="preserve"> את כספי הציבור. הילדים שלי לא צריכים את החוק הזה. תודה רבה, ברוך השם. בזה אני מסכים אתך במאה אחוז. אי-אפשר להמשיך ככה, אנחנו נגמור על הקרשים.</w:t>
      </w:r>
      <w:bookmarkStart w:id="641" w:name="FS000000455T02_08_2004_23_37_12C"/>
      <w:bookmarkEnd w:id="641"/>
      <w:r>
        <w:rPr>
          <w:rFonts w:hint="cs"/>
          <w:rtl/>
        </w:rPr>
        <w:t xml:space="preserve"> לכן, לעיקרון הזה אני מסכים, בהקשר זה. אחרת, העלויות של החוק הן בלתי נסבלות ובלתי אפשריות. </w:t>
      </w:r>
    </w:p>
    <w:p w14:paraId="6BA9D1AB" w14:textId="77777777" w:rsidR="00000000" w:rsidRDefault="000C6BB5">
      <w:pPr>
        <w:pStyle w:val="a0"/>
        <w:rPr>
          <w:rFonts w:hint="cs"/>
          <w:rtl/>
        </w:rPr>
      </w:pPr>
    </w:p>
    <w:p w14:paraId="6CDD769E" w14:textId="77777777" w:rsidR="00000000" w:rsidRDefault="000C6BB5">
      <w:pPr>
        <w:pStyle w:val="a0"/>
        <w:rPr>
          <w:rFonts w:hint="cs"/>
          <w:rtl/>
        </w:rPr>
      </w:pPr>
      <w:r>
        <w:rPr>
          <w:rFonts w:hint="cs"/>
          <w:rtl/>
        </w:rPr>
        <w:t>אבל אני כן חושב שלא צ</w:t>
      </w:r>
      <w:r>
        <w:rPr>
          <w:rFonts w:hint="cs"/>
          <w:rtl/>
        </w:rPr>
        <w:t xml:space="preserve">ריך לערב בזה לא את הסוכנות היהודית ולא את העם היהודי. אנחנו לא מסכנים. יש לנו מדינה, והמדינה תממן את מי שבא לבית-הספר בלי אוכל והוריו לא יכולים לשאת בעלויות האלה - את זה המדינה יכולה לעשות. אנחנו לא כאלה מסכנים שאיננו יכולים לעשות את זה. </w:t>
      </w:r>
    </w:p>
    <w:p w14:paraId="071C8204" w14:textId="77777777" w:rsidR="00000000" w:rsidRDefault="000C6BB5">
      <w:pPr>
        <w:pStyle w:val="af0"/>
        <w:rPr>
          <w:rtl/>
        </w:rPr>
      </w:pPr>
      <w:r>
        <w:rPr>
          <w:rtl/>
        </w:rPr>
        <w:br/>
        <w:t>רוחמה אברהם (הלי</w:t>
      </w:r>
      <w:r>
        <w:rPr>
          <w:rtl/>
        </w:rPr>
        <w:t>כוד):</w:t>
      </w:r>
    </w:p>
    <w:p w14:paraId="6BB4753E" w14:textId="77777777" w:rsidR="00000000" w:rsidRDefault="000C6BB5">
      <w:pPr>
        <w:pStyle w:val="a0"/>
        <w:rPr>
          <w:rtl/>
        </w:rPr>
      </w:pPr>
    </w:p>
    <w:p w14:paraId="0502C8A8" w14:textId="77777777" w:rsidR="00000000" w:rsidRDefault="000C6BB5">
      <w:pPr>
        <w:pStyle w:val="a0"/>
        <w:rPr>
          <w:rFonts w:hint="cs"/>
          <w:rtl/>
        </w:rPr>
      </w:pPr>
      <w:r>
        <w:rPr>
          <w:rFonts w:hint="cs"/>
          <w:rtl/>
        </w:rPr>
        <w:t xml:space="preserve">אופיר, בהצעת החוק שבה התייחסתי גם - לצערי הרב, לא הקשבת - ואמרתי שהצעת החוק שלי לא מדברת על גיוס כספים בחוץ-לארץ, הצעת החוק שלי לא מדברת על גיוס הסוכנות - - -  היא מדברת על דבר פשוט מאוד, היא אומרת שתוקם קרן וכל אזרח באשר הוא, גם במדינת ישראל - - - </w:t>
      </w:r>
      <w:r>
        <w:rPr>
          <w:rFonts w:hint="cs"/>
          <w:rtl/>
        </w:rPr>
        <w:t xml:space="preserve"> יוכל לתרום למען המטרה הנעלה הזאת. </w:t>
      </w:r>
    </w:p>
    <w:p w14:paraId="56D895B1" w14:textId="77777777" w:rsidR="00000000" w:rsidRDefault="000C6BB5">
      <w:pPr>
        <w:pStyle w:val="-"/>
        <w:rPr>
          <w:rtl/>
        </w:rPr>
      </w:pPr>
      <w:r>
        <w:rPr>
          <w:rtl/>
        </w:rPr>
        <w:br/>
        <w:t>אופיר פינס-פז (העבודה-מימד):</w:t>
      </w:r>
    </w:p>
    <w:p w14:paraId="4DF39E23" w14:textId="77777777" w:rsidR="00000000" w:rsidRDefault="000C6BB5">
      <w:pPr>
        <w:pStyle w:val="a0"/>
        <w:rPr>
          <w:rtl/>
        </w:rPr>
      </w:pPr>
    </w:p>
    <w:p w14:paraId="160681B4" w14:textId="77777777" w:rsidR="00000000" w:rsidRDefault="000C6BB5">
      <w:pPr>
        <w:pStyle w:val="a0"/>
        <w:rPr>
          <w:rFonts w:hint="cs"/>
          <w:rtl/>
        </w:rPr>
      </w:pPr>
      <w:r>
        <w:rPr>
          <w:rFonts w:hint="cs"/>
          <w:rtl/>
        </w:rPr>
        <w:t xml:space="preserve">יפה. אז אני רוצה רק להבהיר את דברייך בפני הציבור. אומרת לי בתשובה חברת הכנסת אברהם, שאין שום כוונה ליצור בעניין הזה קמפיין של גיוס כספים בעולם - - - </w:t>
      </w:r>
    </w:p>
    <w:p w14:paraId="12AA99D4" w14:textId="77777777" w:rsidR="00000000" w:rsidRDefault="000C6BB5">
      <w:pPr>
        <w:pStyle w:val="af0"/>
        <w:rPr>
          <w:rtl/>
        </w:rPr>
      </w:pPr>
      <w:r>
        <w:rPr>
          <w:rtl/>
        </w:rPr>
        <w:br/>
        <w:t>רוחמה אברהם (הליכוד):</w:t>
      </w:r>
    </w:p>
    <w:p w14:paraId="35DC1FC6" w14:textId="77777777" w:rsidR="00000000" w:rsidRDefault="000C6BB5">
      <w:pPr>
        <w:pStyle w:val="a0"/>
        <w:rPr>
          <w:rtl/>
        </w:rPr>
      </w:pPr>
    </w:p>
    <w:p w14:paraId="58BBCCE3" w14:textId="77777777" w:rsidR="00000000" w:rsidRDefault="000C6BB5">
      <w:pPr>
        <w:pStyle w:val="a0"/>
        <w:rPr>
          <w:rFonts w:hint="cs"/>
          <w:rtl/>
        </w:rPr>
      </w:pPr>
      <w:r>
        <w:rPr>
          <w:rFonts w:hint="cs"/>
          <w:rtl/>
        </w:rPr>
        <w:t>ודאי שלא.</w:t>
      </w:r>
    </w:p>
    <w:p w14:paraId="37B01820" w14:textId="77777777" w:rsidR="00000000" w:rsidRDefault="000C6BB5">
      <w:pPr>
        <w:pStyle w:val="-"/>
        <w:rPr>
          <w:rtl/>
        </w:rPr>
      </w:pPr>
      <w:r>
        <w:rPr>
          <w:rtl/>
        </w:rPr>
        <w:br/>
      </w:r>
      <w:bookmarkStart w:id="642" w:name="FS000000455T02_08_2004_23_42_59C"/>
      <w:bookmarkEnd w:id="642"/>
      <w:r>
        <w:rPr>
          <w:rtl/>
        </w:rPr>
        <w:t>אופי</w:t>
      </w:r>
      <w:r>
        <w:rPr>
          <w:rtl/>
        </w:rPr>
        <w:t>ר פינס-פז (העבודה-מימד):</w:t>
      </w:r>
    </w:p>
    <w:p w14:paraId="799A6088" w14:textId="77777777" w:rsidR="00000000" w:rsidRDefault="000C6BB5">
      <w:pPr>
        <w:pStyle w:val="a0"/>
        <w:rPr>
          <w:rtl/>
        </w:rPr>
      </w:pPr>
    </w:p>
    <w:p w14:paraId="32764A9A" w14:textId="77777777" w:rsidR="00000000" w:rsidRDefault="000C6BB5">
      <w:pPr>
        <w:pStyle w:val="a0"/>
        <w:rPr>
          <w:rFonts w:hint="cs"/>
          <w:rtl/>
        </w:rPr>
      </w:pPr>
      <w:r>
        <w:rPr>
          <w:rFonts w:hint="cs"/>
          <w:rtl/>
        </w:rPr>
        <w:t xml:space="preserve">- - - מי שירצה בעם ישראל לתרום לקרן - יוכל לתרום. אני בעד זה. </w:t>
      </w:r>
    </w:p>
    <w:p w14:paraId="7F18BFE5" w14:textId="77777777" w:rsidR="00000000" w:rsidRDefault="000C6BB5">
      <w:pPr>
        <w:pStyle w:val="af0"/>
        <w:rPr>
          <w:rtl/>
        </w:rPr>
      </w:pPr>
      <w:r>
        <w:rPr>
          <w:rtl/>
        </w:rPr>
        <w:br/>
        <w:t>מיכאל איתן (הליכוד):</w:t>
      </w:r>
    </w:p>
    <w:p w14:paraId="7386BF1B" w14:textId="77777777" w:rsidR="00000000" w:rsidRDefault="000C6BB5">
      <w:pPr>
        <w:pStyle w:val="a0"/>
        <w:rPr>
          <w:rtl/>
        </w:rPr>
      </w:pPr>
    </w:p>
    <w:p w14:paraId="135E6606" w14:textId="77777777" w:rsidR="00000000" w:rsidRDefault="000C6BB5">
      <w:pPr>
        <w:pStyle w:val="a0"/>
        <w:rPr>
          <w:rFonts w:hint="cs"/>
          <w:rtl/>
        </w:rPr>
      </w:pPr>
      <w:r>
        <w:rPr>
          <w:rFonts w:hint="cs"/>
          <w:rtl/>
        </w:rPr>
        <w:t>רגע, יש לי שאלה. אנחנו מדברים לעניין עכשיו. תגיד לי אתה, למה ללכת לגייס כספים ל"רבין אליאנס", לעמותת "ידיד", שהם מזוהים עם מפלגת העבודה. בעולם -</w:t>
      </w:r>
      <w:r>
        <w:rPr>
          <w:rFonts w:hint="cs"/>
          <w:rtl/>
        </w:rPr>
        <w:t xml:space="preserve"> - - עבודה סוציאלית שונה בכל מיני תחומים - זה בסדר; וכשבאה רוחמה אברהם ואומרת: אני רוצה להקים מפעל הזנה, אז הבן-אדם החליט במקום לתרום, נגיד, לעזרה משפטית - לתת אוכל לחלשים; במקום לתת לבית-חולים למוגבלים - ייתן לילדים. מה ההבדל? </w:t>
      </w:r>
    </w:p>
    <w:p w14:paraId="277CA75C" w14:textId="77777777" w:rsidR="00000000" w:rsidRDefault="000C6BB5">
      <w:pPr>
        <w:pStyle w:val="-"/>
        <w:rPr>
          <w:rtl/>
        </w:rPr>
      </w:pPr>
      <w:r>
        <w:rPr>
          <w:rtl/>
        </w:rPr>
        <w:br/>
      </w:r>
      <w:bookmarkStart w:id="643" w:name="FS000000455T02_08_2004_23_46_57C"/>
      <w:bookmarkEnd w:id="643"/>
      <w:r>
        <w:rPr>
          <w:rtl/>
        </w:rPr>
        <w:t>אופיר פינס-פז (העבודה-מימד</w:t>
      </w:r>
      <w:r>
        <w:rPr>
          <w:rtl/>
        </w:rPr>
        <w:t>):</w:t>
      </w:r>
    </w:p>
    <w:p w14:paraId="742D2A38" w14:textId="77777777" w:rsidR="00000000" w:rsidRDefault="000C6BB5">
      <w:pPr>
        <w:pStyle w:val="a0"/>
        <w:rPr>
          <w:rtl/>
        </w:rPr>
      </w:pPr>
    </w:p>
    <w:p w14:paraId="03B99039" w14:textId="77777777" w:rsidR="00000000" w:rsidRDefault="000C6BB5">
      <w:pPr>
        <w:pStyle w:val="a0"/>
        <w:rPr>
          <w:rFonts w:hint="cs"/>
          <w:rtl/>
        </w:rPr>
      </w:pPr>
      <w:r>
        <w:rPr>
          <w:rFonts w:hint="cs"/>
          <w:rtl/>
        </w:rPr>
        <w:t xml:space="preserve">קודם כול, זה לגיטימי. לגיטימי. </w:t>
      </w:r>
    </w:p>
    <w:p w14:paraId="00DE8126" w14:textId="77777777" w:rsidR="00000000" w:rsidRDefault="000C6BB5">
      <w:pPr>
        <w:pStyle w:val="af0"/>
        <w:rPr>
          <w:rtl/>
        </w:rPr>
      </w:pPr>
      <w:r>
        <w:rPr>
          <w:rtl/>
        </w:rPr>
        <w:br/>
        <w:t>מיכאל איתן (הליכוד):</w:t>
      </w:r>
    </w:p>
    <w:p w14:paraId="730D493F" w14:textId="77777777" w:rsidR="00000000" w:rsidRDefault="000C6BB5">
      <w:pPr>
        <w:pStyle w:val="a0"/>
        <w:rPr>
          <w:rtl/>
        </w:rPr>
      </w:pPr>
    </w:p>
    <w:p w14:paraId="5FBFE9CD" w14:textId="77777777" w:rsidR="00000000" w:rsidRDefault="000C6BB5">
      <w:pPr>
        <w:pStyle w:val="a0"/>
        <w:rPr>
          <w:rFonts w:hint="cs"/>
          <w:rtl/>
        </w:rPr>
      </w:pPr>
      <w:r>
        <w:rPr>
          <w:rFonts w:hint="cs"/>
          <w:rtl/>
        </w:rPr>
        <w:t>אז מה רע? מה הבעיה? למה שלא יבקשו עזרה בעולם?</w:t>
      </w:r>
    </w:p>
    <w:p w14:paraId="607942D9" w14:textId="77777777" w:rsidR="00000000" w:rsidRDefault="000C6BB5">
      <w:pPr>
        <w:pStyle w:val="-"/>
        <w:rPr>
          <w:rtl/>
        </w:rPr>
      </w:pPr>
      <w:r>
        <w:rPr>
          <w:rtl/>
        </w:rPr>
        <w:br/>
      </w:r>
      <w:bookmarkStart w:id="644" w:name="FS000000455T02_08_2004_23_47_33C"/>
      <w:bookmarkEnd w:id="644"/>
      <w:r>
        <w:rPr>
          <w:rtl/>
        </w:rPr>
        <w:t>אופיר פינס-פז (העבודה-מימד):</w:t>
      </w:r>
    </w:p>
    <w:p w14:paraId="270675D2" w14:textId="77777777" w:rsidR="00000000" w:rsidRDefault="000C6BB5">
      <w:pPr>
        <w:pStyle w:val="a0"/>
        <w:rPr>
          <w:rtl/>
        </w:rPr>
      </w:pPr>
    </w:p>
    <w:p w14:paraId="3DE2BDD9" w14:textId="77777777" w:rsidR="00000000" w:rsidRDefault="000C6BB5">
      <w:pPr>
        <w:pStyle w:val="a0"/>
        <w:rPr>
          <w:rFonts w:hint="cs"/>
          <w:rtl/>
        </w:rPr>
      </w:pPr>
      <w:r>
        <w:rPr>
          <w:rFonts w:hint="cs"/>
          <w:rtl/>
        </w:rPr>
        <w:t>קודם כול, זה לגיטימי לבקש עזרה, זה לא בניגוד לחוק ולא בניגוד לשום דבר. אבל, יש טענה שאומרת: לא נכון למדינת ישראל להציג א</w:t>
      </w:r>
      <w:r>
        <w:rPr>
          <w:rFonts w:hint="cs"/>
          <w:rtl/>
        </w:rPr>
        <w:t xml:space="preserve">ת עצמה בדרך הזאת, כאילו היא פה מדינת עולם שלישי, וזהו. </w:t>
      </w:r>
    </w:p>
    <w:p w14:paraId="3E9A0F64" w14:textId="77777777" w:rsidR="00000000" w:rsidRDefault="000C6BB5">
      <w:pPr>
        <w:pStyle w:val="af0"/>
        <w:rPr>
          <w:rtl/>
        </w:rPr>
      </w:pPr>
      <w:r>
        <w:rPr>
          <w:rtl/>
        </w:rPr>
        <w:br/>
        <w:t>רוחמה אברהם (הליכוד):</w:t>
      </w:r>
    </w:p>
    <w:p w14:paraId="374D35D6" w14:textId="77777777" w:rsidR="00000000" w:rsidRDefault="000C6BB5">
      <w:pPr>
        <w:pStyle w:val="a0"/>
        <w:rPr>
          <w:rtl/>
        </w:rPr>
      </w:pPr>
    </w:p>
    <w:p w14:paraId="281729A9" w14:textId="77777777" w:rsidR="00000000" w:rsidRDefault="000C6BB5">
      <w:pPr>
        <w:pStyle w:val="a0"/>
        <w:rPr>
          <w:rFonts w:hint="cs"/>
          <w:rtl/>
        </w:rPr>
      </w:pPr>
      <w:r>
        <w:rPr>
          <w:rFonts w:hint="cs"/>
          <w:rtl/>
        </w:rPr>
        <w:t xml:space="preserve">- - - </w:t>
      </w:r>
    </w:p>
    <w:p w14:paraId="1BA606D9" w14:textId="77777777" w:rsidR="00000000" w:rsidRDefault="000C6BB5">
      <w:pPr>
        <w:pStyle w:val="af0"/>
        <w:rPr>
          <w:rtl/>
        </w:rPr>
      </w:pPr>
      <w:r>
        <w:rPr>
          <w:rtl/>
        </w:rPr>
        <w:br/>
        <w:t>מיכאל איתן (הליכוד):</w:t>
      </w:r>
    </w:p>
    <w:p w14:paraId="4B616D20" w14:textId="77777777" w:rsidR="00000000" w:rsidRDefault="000C6BB5">
      <w:pPr>
        <w:pStyle w:val="a0"/>
        <w:rPr>
          <w:rtl/>
        </w:rPr>
      </w:pPr>
    </w:p>
    <w:p w14:paraId="73A44A99" w14:textId="77777777" w:rsidR="00000000" w:rsidRDefault="000C6BB5">
      <w:pPr>
        <w:pStyle w:val="a0"/>
        <w:rPr>
          <w:rFonts w:hint="cs"/>
          <w:rtl/>
        </w:rPr>
      </w:pPr>
      <w:r>
        <w:rPr>
          <w:rFonts w:hint="cs"/>
          <w:rtl/>
        </w:rPr>
        <w:t>אופיר, אנחנו מגייסים כספים למטרות - - -</w:t>
      </w:r>
    </w:p>
    <w:p w14:paraId="00CED7F5" w14:textId="77777777" w:rsidR="00000000" w:rsidRDefault="000C6BB5">
      <w:pPr>
        <w:pStyle w:val="-"/>
        <w:rPr>
          <w:rtl/>
        </w:rPr>
      </w:pPr>
      <w:r>
        <w:rPr>
          <w:rtl/>
        </w:rPr>
        <w:br/>
      </w:r>
      <w:bookmarkStart w:id="645" w:name="FS000000455T02_08_2004_23_49_16C"/>
      <w:bookmarkEnd w:id="645"/>
      <w:r>
        <w:rPr>
          <w:rtl/>
        </w:rPr>
        <w:t>אופיר פינס-פז (העבודה-מימד):</w:t>
      </w:r>
    </w:p>
    <w:p w14:paraId="1A3F7599" w14:textId="77777777" w:rsidR="00000000" w:rsidRDefault="000C6BB5">
      <w:pPr>
        <w:pStyle w:val="a0"/>
        <w:rPr>
          <w:rtl/>
        </w:rPr>
      </w:pPr>
    </w:p>
    <w:p w14:paraId="0F8F2CC7" w14:textId="77777777" w:rsidR="00000000" w:rsidRDefault="000C6BB5">
      <w:pPr>
        <w:pStyle w:val="a0"/>
        <w:rPr>
          <w:rFonts w:hint="cs"/>
          <w:rtl/>
        </w:rPr>
      </w:pPr>
      <w:r>
        <w:rPr>
          <w:rFonts w:hint="cs"/>
          <w:rtl/>
        </w:rPr>
        <w:t>מיקי, נכון.</w:t>
      </w:r>
    </w:p>
    <w:p w14:paraId="02B58422" w14:textId="77777777" w:rsidR="00000000" w:rsidRDefault="000C6BB5">
      <w:pPr>
        <w:pStyle w:val="af0"/>
        <w:rPr>
          <w:rtl/>
        </w:rPr>
      </w:pPr>
      <w:r>
        <w:rPr>
          <w:rtl/>
        </w:rPr>
        <w:br/>
        <w:t>מיכאל איתן (הליכוד):</w:t>
      </w:r>
    </w:p>
    <w:p w14:paraId="089AC02B" w14:textId="77777777" w:rsidR="00000000" w:rsidRDefault="000C6BB5">
      <w:pPr>
        <w:pStyle w:val="a0"/>
        <w:rPr>
          <w:rtl/>
        </w:rPr>
      </w:pPr>
    </w:p>
    <w:p w14:paraId="33CAE91C" w14:textId="77777777" w:rsidR="00000000" w:rsidRDefault="000C6BB5">
      <w:pPr>
        <w:pStyle w:val="a0"/>
        <w:rPr>
          <w:rFonts w:hint="cs"/>
          <w:rtl/>
        </w:rPr>
      </w:pPr>
      <w:r>
        <w:rPr>
          <w:rFonts w:hint="cs"/>
          <w:rtl/>
        </w:rPr>
        <w:t>אני רוצה להזכיר לך, שאתה חתמת אתי על מכת</w:t>
      </w:r>
      <w:r>
        <w:rPr>
          <w:rFonts w:hint="cs"/>
          <w:rtl/>
        </w:rPr>
        <w:t xml:space="preserve">ב - - </w:t>
      </w:r>
    </w:p>
    <w:p w14:paraId="0A5DA1D5" w14:textId="77777777" w:rsidR="00000000" w:rsidRDefault="000C6BB5">
      <w:pPr>
        <w:pStyle w:val="-"/>
        <w:rPr>
          <w:rtl/>
        </w:rPr>
      </w:pPr>
      <w:r>
        <w:rPr>
          <w:rtl/>
        </w:rPr>
        <w:br/>
      </w:r>
      <w:bookmarkStart w:id="646" w:name="FS000000455T02_08_2004_23_50_11C"/>
      <w:bookmarkEnd w:id="646"/>
      <w:r>
        <w:rPr>
          <w:rtl/>
        </w:rPr>
        <w:t>אופיר פינס-פז (העבודה-מימד):</w:t>
      </w:r>
    </w:p>
    <w:p w14:paraId="45161FFA" w14:textId="77777777" w:rsidR="00000000" w:rsidRDefault="000C6BB5">
      <w:pPr>
        <w:pStyle w:val="a0"/>
        <w:rPr>
          <w:rtl/>
        </w:rPr>
      </w:pPr>
    </w:p>
    <w:p w14:paraId="7CD58B1D" w14:textId="77777777" w:rsidR="00000000" w:rsidRDefault="000C6BB5">
      <w:pPr>
        <w:pStyle w:val="a0"/>
        <w:rPr>
          <w:rFonts w:hint="cs"/>
          <w:rtl/>
        </w:rPr>
      </w:pPr>
      <w:r>
        <w:rPr>
          <w:rFonts w:hint="cs"/>
          <w:rtl/>
        </w:rPr>
        <w:t xml:space="preserve">אגב, אני בדרך כלל חותם אתך. </w:t>
      </w:r>
    </w:p>
    <w:p w14:paraId="2746DAD0" w14:textId="77777777" w:rsidR="00000000" w:rsidRDefault="000C6BB5">
      <w:pPr>
        <w:pStyle w:val="af0"/>
        <w:rPr>
          <w:rtl/>
        </w:rPr>
      </w:pPr>
      <w:r>
        <w:rPr>
          <w:rtl/>
        </w:rPr>
        <w:br/>
        <w:t>מיכאל איתן (הליכוד):</w:t>
      </w:r>
    </w:p>
    <w:p w14:paraId="64451A07" w14:textId="77777777" w:rsidR="00000000" w:rsidRDefault="000C6BB5">
      <w:pPr>
        <w:pStyle w:val="a0"/>
        <w:rPr>
          <w:rtl/>
        </w:rPr>
      </w:pPr>
    </w:p>
    <w:p w14:paraId="4A046EC9" w14:textId="77777777" w:rsidR="00000000" w:rsidRDefault="000C6BB5">
      <w:pPr>
        <w:pStyle w:val="a0"/>
        <w:rPr>
          <w:rFonts w:hint="cs"/>
          <w:rtl/>
        </w:rPr>
      </w:pPr>
      <w:r>
        <w:rPr>
          <w:rFonts w:hint="cs"/>
          <w:rtl/>
        </w:rPr>
        <w:t xml:space="preserve">- -  שלא יצא לפועל אומנם, אבל שנינו חתמנו על מכתב ליהדות ארצות-הברית - -  </w:t>
      </w:r>
    </w:p>
    <w:p w14:paraId="271AF29B" w14:textId="77777777" w:rsidR="00000000" w:rsidRDefault="000C6BB5">
      <w:pPr>
        <w:pStyle w:val="-"/>
        <w:rPr>
          <w:rtl/>
        </w:rPr>
      </w:pPr>
      <w:r>
        <w:rPr>
          <w:rtl/>
        </w:rPr>
        <w:br/>
      </w:r>
      <w:bookmarkStart w:id="647" w:name="FS000000455T02_08_2004_23_50_44C"/>
      <w:bookmarkEnd w:id="647"/>
      <w:r>
        <w:rPr>
          <w:rtl/>
        </w:rPr>
        <w:t>אופיר פינס-פז (העבודה-מימד):</w:t>
      </w:r>
    </w:p>
    <w:p w14:paraId="4FD9F920" w14:textId="77777777" w:rsidR="00000000" w:rsidRDefault="000C6BB5">
      <w:pPr>
        <w:pStyle w:val="a0"/>
        <w:rPr>
          <w:rtl/>
        </w:rPr>
      </w:pPr>
    </w:p>
    <w:p w14:paraId="78373223" w14:textId="77777777" w:rsidR="00000000" w:rsidRDefault="000C6BB5">
      <w:pPr>
        <w:pStyle w:val="a0"/>
        <w:rPr>
          <w:rFonts w:hint="cs"/>
          <w:rtl/>
        </w:rPr>
      </w:pPr>
      <w:r>
        <w:rPr>
          <w:rFonts w:hint="cs"/>
          <w:rtl/>
        </w:rPr>
        <w:t>להפסיק - - -</w:t>
      </w:r>
    </w:p>
    <w:p w14:paraId="788B7008" w14:textId="77777777" w:rsidR="00000000" w:rsidRDefault="000C6BB5">
      <w:pPr>
        <w:pStyle w:val="af0"/>
        <w:rPr>
          <w:rtl/>
        </w:rPr>
      </w:pPr>
      <w:r>
        <w:rPr>
          <w:rtl/>
        </w:rPr>
        <w:br/>
        <w:t>מיכאל איתן (הליכוד):</w:t>
      </w:r>
    </w:p>
    <w:p w14:paraId="1855E4E9" w14:textId="77777777" w:rsidR="00000000" w:rsidRDefault="000C6BB5">
      <w:pPr>
        <w:pStyle w:val="a0"/>
        <w:rPr>
          <w:rtl/>
        </w:rPr>
      </w:pPr>
    </w:p>
    <w:p w14:paraId="323B77D1" w14:textId="77777777" w:rsidR="00000000" w:rsidRDefault="000C6BB5">
      <w:pPr>
        <w:pStyle w:val="a0"/>
        <w:rPr>
          <w:rFonts w:hint="cs"/>
          <w:rtl/>
        </w:rPr>
      </w:pPr>
      <w:r>
        <w:rPr>
          <w:rFonts w:hint="cs"/>
          <w:rtl/>
        </w:rPr>
        <w:t>- - לא לתרום למפלגות ולפ</w:t>
      </w:r>
      <w:r>
        <w:rPr>
          <w:rFonts w:hint="cs"/>
          <w:rtl/>
        </w:rPr>
        <w:t xml:space="preserve">וליטיקה פנימית כאן. </w:t>
      </w:r>
    </w:p>
    <w:p w14:paraId="2E70571B" w14:textId="77777777" w:rsidR="00000000" w:rsidRDefault="000C6BB5">
      <w:pPr>
        <w:pStyle w:val="-"/>
        <w:rPr>
          <w:rFonts w:hint="cs"/>
          <w:rtl/>
        </w:rPr>
      </w:pPr>
      <w:r>
        <w:rPr>
          <w:rtl/>
        </w:rPr>
        <w:br/>
      </w:r>
      <w:bookmarkStart w:id="648" w:name="FS000000455T02_08_2004_23_51_01C"/>
      <w:bookmarkEnd w:id="648"/>
    </w:p>
    <w:p w14:paraId="26CA79E8" w14:textId="77777777" w:rsidR="00000000" w:rsidRDefault="000C6BB5">
      <w:pPr>
        <w:pStyle w:val="-"/>
        <w:rPr>
          <w:rtl/>
        </w:rPr>
      </w:pPr>
      <w:r>
        <w:rPr>
          <w:rtl/>
        </w:rPr>
        <w:t>אופיר פינס-פז (העבודה-מימד):</w:t>
      </w:r>
    </w:p>
    <w:p w14:paraId="40B37D9E" w14:textId="77777777" w:rsidR="00000000" w:rsidRDefault="000C6BB5">
      <w:pPr>
        <w:pStyle w:val="a0"/>
        <w:rPr>
          <w:rtl/>
        </w:rPr>
      </w:pPr>
    </w:p>
    <w:p w14:paraId="40E6E30D" w14:textId="77777777" w:rsidR="00000000" w:rsidRDefault="000C6BB5">
      <w:pPr>
        <w:pStyle w:val="a0"/>
        <w:rPr>
          <w:rFonts w:hint="cs"/>
          <w:rtl/>
        </w:rPr>
      </w:pPr>
      <w:r>
        <w:rPr>
          <w:rFonts w:hint="cs"/>
          <w:rtl/>
        </w:rPr>
        <w:t xml:space="preserve">נכון. </w:t>
      </w:r>
    </w:p>
    <w:p w14:paraId="74A13C97" w14:textId="77777777" w:rsidR="00000000" w:rsidRDefault="000C6BB5">
      <w:pPr>
        <w:pStyle w:val="af0"/>
        <w:rPr>
          <w:rtl/>
        </w:rPr>
      </w:pPr>
      <w:r>
        <w:rPr>
          <w:rtl/>
        </w:rPr>
        <w:br/>
        <w:t>מיכאל איתן (הליכוד):</w:t>
      </w:r>
    </w:p>
    <w:p w14:paraId="689E6902" w14:textId="77777777" w:rsidR="00000000" w:rsidRDefault="000C6BB5">
      <w:pPr>
        <w:pStyle w:val="a0"/>
        <w:rPr>
          <w:rtl/>
        </w:rPr>
      </w:pPr>
    </w:p>
    <w:p w14:paraId="202F712F" w14:textId="77777777" w:rsidR="00000000" w:rsidRDefault="000C6BB5">
      <w:pPr>
        <w:pStyle w:val="a0"/>
        <w:rPr>
          <w:rFonts w:hint="cs"/>
          <w:rtl/>
        </w:rPr>
      </w:pPr>
      <w:r>
        <w:rPr>
          <w:rFonts w:hint="cs"/>
          <w:rtl/>
        </w:rPr>
        <w:t>אבל זה לא התקיים, והולכים יהודים ומביאים משם כסף למטרות פוליטיות. אז למה אסור לתת כסף לאוכל לילדים?</w:t>
      </w:r>
    </w:p>
    <w:p w14:paraId="5715CA6D" w14:textId="77777777" w:rsidR="00000000" w:rsidRDefault="000C6BB5">
      <w:pPr>
        <w:pStyle w:val="-"/>
        <w:rPr>
          <w:rtl/>
        </w:rPr>
      </w:pPr>
      <w:r>
        <w:rPr>
          <w:rtl/>
        </w:rPr>
        <w:br/>
      </w:r>
      <w:bookmarkStart w:id="649" w:name="FS000000455T02_08_2004_23_51_41C"/>
      <w:bookmarkEnd w:id="649"/>
      <w:r>
        <w:rPr>
          <w:rtl/>
        </w:rPr>
        <w:t>אופיר פינס-פז (העבודה-מימד):</w:t>
      </w:r>
    </w:p>
    <w:p w14:paraId="7A0393D5" w14:textId="77777777" w:rsidR="00000000" w:rsidRDefault="000C6BB5">
      <w:pPr>
        <w:pStyle w:val="a0"/>
        <w:rPr>
          <w:rtl/>
        </w:rPr>
      </w:pPr>
    </w:p>
    <w:p w14:paraId="764B4338" w14:textId="77777777" w:rsidR="00000000" w:rsidRDefault="000C6BB5">
      <w:pPr>
        <w:pStyle w:val="a0"/>
        <w:rPr>
          <w:rFonts w:hint="cs"/>
          <w:rtl/>
        </w:rPr>
      </w:pPr>
      <w:r>
        <w:rPr>
          <w:rFonts w:hint="cs"/>
          <w:rtl/>
        </w:rPr>
        <w:t xml:space="preserve">לא אמרתי שאסור. אני לא רוצה להתעמת אתך על </w:t>
      </w:r>
      <w:r>
        <w:rPr>
          <w:rFonts w:hint="cs"/>
          <w:rtl/>
        </w:rPr>
        <w:t xml:space="preserve">העניין הזה. הדעה שלך היא לגיטימית. לי יש דעה אחרת, שאני מחזיק בה, ואני קצת מכיר את התמונה הזאת. לא נכון מבחינתנו. הכסף הזה הוא לא בשיעור כזה שאי-אפשר לגייס אותו בארץ, נקודה. חבל. </w:t>
      </w:r>
    </w:p>
    <w:p w14:paraId="405EAA76" w14:textId="77777777" w:rsidR="00000000" w:rsidRDefault="000C6BB5">
      <w:pPr>
        <w:pStyle w:val="af0"/>
        <w:rPr>
          <w:rtl/>
        </w:rPr>
      </w:pPr>
      <w:r>
        <w:rPr>
          <w:rtl/>
        </w:rPr>
        <w:br/>
        <w:t>נסים זאב (ש"ס):</w:t>
      </w:r>
    </w:p>
    <w:p w14:paraId="0ABE5919" w14:textId="77777777" w:rsidR="00000000" w:rsidRDefault="000C6BB5">
      <w:pPr>
        <w:pStyle w:val="a0"/>
        <w:rPr>
          <w:rtl/>
        </w:rPr>
      </w:pPr>
    </w:p>
    <w:p w14:paraId="436CBA98" w14:textId="77777777" w:rsidR="00000000" w:rsidRDefault="000C6BB5">
      <w:pPr>
        <w:pStyle w:val="a0"/>
        <w:rPr>
          <w:rFonts w:hint="cs"/>
          <w:rtl/>
        </w:rPr>
      </w:pPr>
      <w:r>
        <w:rPr>
          <w:rFonts w:hint="cs"/>
          <w:rtl/>
        </w:rPr>
        <w:t>אדוני היושב-ראש, 23:30.</w:t>
      </w:r>
    </w:p>
    <w:p w14:paraId="3D3F40FF" w14:textId="77777777" w:rsidR="00000000" w:rsidRDefault="000C6BB5">
      <w:pPr>
        <w:pStyle w:val="-"/>
        <w:rPr>
          <w:rtl/>
        </w:rPr>
      </w:pPr>
      <w:r>
        <w:rPr>
          <w:rtl/>
        </w:rPr>
        <w:br/>
      </w:r>
      <w:bookmarkStart w:id="650" w:name="FS000000455T02_08_2004_23_52_58C"/>
      <w:bookmarkEnd w:id="650"/>
      <w:r>
        <w:rPr>
          <w:rtl/>
        </w:rPr>
        <w:t>אופיר פינס-פז (העבודה-מימד):</w:t>
      </w:r>
    </w:p>
    <w:p w14:paraId="3EAD4011" w14:textId="77777777" w:rsidR="00000000" w:rsidRDefault="000C6BB5">
      <w:pPr>
        <w:pStyle w:val="a0"/>
        <w:rPr>
          <w:rtl/>
        </w:rPr>
      </w:pPr>
    </w:p>
    <w:p w14:paraId="177FA651" w14:textId="77777777" w:rsidR="00000000" w:rsidRDefault="000C6BB5">
      <w:pPr>
        <w:pStyle w:val="a0"/>
        <w:rPr>
          <w:rFonts w:hint="cs"/>
          <w:rtl/>
        </w:rPr>
      </w:pPr>
      <w:r>
        <w:rPr>
          <w:rFonts w:hint="cs"/>
          <w:rtl/>
        </w:rPr>
        <w:t>אני</w:t>
      </w:r>
      <w:r>
        <w:rPr>
          <w:rFonts w:hint="cs"/>
          <w:rtl/>
        </w:rPr>
        <w:t xml:space="preserve"> רוצה לומר כך. אני החלטתי להתעלות על עצמי, אדוני היושב-ראש, ולא להיכנס לוויכוח עבודה-ליכוד. אמרתי את שלי, ומכיוון שאני רוצה שבסופו של דבר העניין יתקיים - ואין לי בעיה שלרוחמה יהיה קרדיט; ההיפך, בכבוד ובברכה - אז אני מתכוון להצביע בעד הצעת החוק בקריאה הראשו</w:t>
      </w:r>
      <w:r>
        <w:rPr>
          <w:rFonts w:hint="cs"/>
          <w:rtl/>
        </w:rPr>
        <w:t>נה, ומקווה שהמלצותי יובאו בחשבון בהכנת הצעת החוק לקריאה שנייה ושלישית. תודה.</w:t>
      </w:r>
    </w:p>
    <w:p w14:paraId="171C389C" w14:textId="77777777" w:rsidR="00000000" w:rsidRDefault="000C6BB5">
      <w:pPr>
        <w:pStyle w:val="af1"/>
        <w:rPr>
          <w:rFonts w:hint="cs"/>
          <w:rtl/>
        </w:rPr>
      </w:pPr>
      <w:r>
        <w:rPr>
          <w:rtl/>
        </w:rPr>
        <w:br/>
        <w:t xml:space="preserve">היו"ר </w:t>
      </w:r>
      <w:r>
        <w:rPr>
          <w:rFonts w:hint="cs"/>
          <w:rtl/>
        </w:rPr>
        <w:t>מיכאל נודלמן</w:t>
      </w:r>
      <w:r>
        <w:rPr>
          <w:rtl/>
        </w:rPr>
        <w:t>:</w:t>
      </w:r>
    </w:p>
    <w:p w14:paraId="30B48194" w14:textId="77777777" w:rsidR="00000000" w:rsidRDefault="000C6BB5">
      <w:pPr>
        <w:pStyle w:val="a0"/>
        <w:rPr>
          <w:rFonts w:hint="cs"/>
          <w:rtl/>
        </w:rPr>
      </w:pPr>
    </w:p>
    <w:p w14:paraId="17DBDA7E" w14:textId="77777777" w:rsidR="00000000" w:rsidRDefault="000C6BB5">
      <w:pPr>
        <w:pStyle w:val="a0"/>
        <w:rPr>
          <w:rFonts w:hint="cs"/>
          <w:rtl/>
        </w:rPr>
      </w:pPr>
      <w:r>
        <w:rPr>
          <w:rFonts w:hint="cs"/>
          <w:rtl/>
        </w:rPr>
        <w:t xml:space="preserve">תודה רבה. חבר הכנסת יצחק לוי, בבקשה. אחריו </w:t>
      </w:r>
      <w:r>
        <w:rPr>
          <w:rtl/>
        </w:rPr>
        <w:t>–</w:t>
      </w:r>
      <w:r>
        <w:rPr>
          <w:rFonts w:hint="cs"/>
          <w:rtl/>
        </w:rPr>
        <w:t xml:space="preserve"> חברי הכנסת טלב אלסאנע, איוב קרא, אורי אריאל, חיים אורון, דליה איציק, עבד-אלמאלכ דהאמשה ומיכאל מלכיאור.</w:t>
      </w:r>
    </w:p>
    <w:p w14:paraId="6859D170" w14:textId="77777777" w:rsidR="00000000" w:rsidRDefault="000C6BB5">
      <w:pPr>
        <w:pStyle w:val="a"/>
        <w:rPr>
          <w:rtl/>
        </w:rPr>
      </w:pPr>
      <w:r>
        <w:rPr>
          <w:rtl/>
        </w:rPr>
        <w:br/>
      </w:r>
      <w:bookmarkStart w:id="651" w:name="FS000000765T02_08_2004_23_55_43"/>
      <w:bookmarkStart w:id="652" w:name="_Toc100311831"/>
      <w:bookmarkEnd w:id="651"/>
      <w:r>
        <w:rPr>
          <w:rtl/>
        </w:rPr>
        <w:t>יצחק לוי</w:t>
      </w:r>
      <w:r>
        <w:rPr>
          <w:rtl/>
        </w:rPr>
        <w:t xml:space="preserve"> (מפד"ל):</w:t>
      </w:r>
      <w:bookmarkEnd w:id="652"/>
    </w:p>
    <w:p w14:paraId="58C4A255" w14:textId="77777777" w:rsidR="00000000" w:rsidRDefault="000C6BB5">
      <w:pPr>
        <w:pStyle w:val="a0"/>
        <w:rPr>
          <w:rtl/>
        </w:rPr>
      </w:pPr>
    </w:p>
    <w:p w14:paraId="0A947F42" w14:textId="77777777" w:rsidR="00000000" w:rsidRDefault="000C6BB5">
      <w:pPr>
        <w:pStyle w:val="a0"/>
        <w:rPr>
          <w:rFonts w:hint="cs"/>
          <w:rtl/>
        </w:rPr>
      </w:pPr>
      <w:r>
        <w:rPr>
          <w:rFonts w:hint="cs"/>
          <w:rtl/>
        </w:rPr>
        <w:t xml:space="preserve">אדוני היושב-ראש, רבותי חברי הכנסת - חבר הכנסת איתן, אם תרשה לי, תודה - הצעת החוק, כמובן קשה מאוד להתנגד לה, כי המטרה שלה טובה, המטרה שלה נכונה, המטרה שלה חיובית. היא באה לענות על שני צרכים; לדעתי את הזכרת רק צורך אחד. היא באה לענות על הצרכים של </w:t>
      </w:r>
      <w:r>
        <w:rPr>
          <w:rFonts w:hint="cs"/>
          <w:rtl/>
        </w:rPr>
        <w:t xml:space="preserve">הילדים העניים, כדי שאכן לא יהיה ילד שלא תהיה לו ארוחה חמה, והיא באה לענות על צורך נוסף, וזה לגבי אותם ילדים - בין עניים, בין עשירים - שלומדים יום חינוך ארוך. </w:t>
      </w:r>
    </w:p>
    <w:p w14:paraId="7DE2BB6C" w14:textId="77777777" w:rsidR="00000000" w:rsidRDefault="000C6BB5">
      <w:pPr>
        <w:pStyle w:val="a0"/>
        <w:rPr>
          <w:rFonts w:hint="cs"/>
          <w:rtl/>
        </w:rPr>
      </w:pPr>
    </w:p>
    <w:p w14:paraId="7E3D2421" w14:textId="77777777" w:rsidR="00000000" w:rsidRDefault="000C6BB5">
      <w:pPr>
        <w:pStyle w:val="a0"/>
        <w:rPr>
          <w:rFonts w:hint="cs"/>
          <w:rtl/>
        </w:rPr>
      </w:pPr>
      <w:r>
        <w:rPr>
          <w:rFonts w:hint="cs"/>
          <w:rtl/>
        </w:rPr>
        <w:t>היום זה פחות או יותר חופף, כיוון שגם יום חינוך ארוך עדיין לא חל על כל הארץ אלא רק על מקומות מסוי</w:t>
      </w:r>
      <w:r>
        <w:rPr>
          <w:rFonts w:hint="cs"/>
          <w:rtl/>
        </w:rPr>
        <w:t xml:space="preserve">מים, אבל צריך לחשוב גם על זה, שאם ייתוספו בתי-הספר שיש בהם יום חינוך ארוך, יצטרכו לעשות מפעל הזנה גם שם. </w:t>
      </w:r>
    </w:p>
    <w:p w14:paraId="0A9FF69C" w14:textId="77777777" w:rsidR="00000000" w:rsidRDefault="000C6BB5">
      <w:pPr>
        <w:pStyle w:val="a0"/>
        <w:rPr>
          <w:rFonts w:hint="cs"/>
          <w:rtl/>
        </w:rPr>
      </w:pPr>
    </w:p>
    <w:p w14:paraId="35C47273" w14:textId="77777777" w:rsidR="00000000" w:rsidRDefault="000C6BB5">
      <w:pPr>
        <w:pStyle w:val="a0"/>
        <w:rPr>
          <w:rFonts w:hint="cs"/>
          <w:rtl/>
        </w:rPr>
      </w:pPr>
      <w:r>
        <w:rPr>
          <w:rFonts w:hint="cs"/>
          <w:rtl/>
        </w:rPr>
        <w:t>אבל, אני רוצה לשאול איך את מסתדרת עם הקרן והתרומות, ולי זה לא משנה אם זה מהארץ או מחוץ-לארץ. זה כן משנה, כי אני מסכים לביקורת של יושב-ראש הסוכנות, אנ</w:t>
      </w:r>
      <w:r>
        <w:rPr>
          <w:rFonts w:hint="cs"/>
          <w:rtl/>
        </w:rPr>
        <w:t xml:space="preserve">י לא חושב שאנחנו צריכים למכור את עצמנו בחוץ-לארץ, בקהילות היהודיות, כמדינה שאיננה יכולה לממן אוכל לילדיה. </w:t>
      </w:r>
    </w:p>
    <w:p w14:paraId="4C676CF5" w14:textId="77777777" w:rsidR="00000000" w:rsidRDefault="000C6BB5">
      <w:pPr>
        <w:pStyle w:val="a0"/>
        <w:rPr>
          <w:rFonts w:hint="cs"/>
          <w:rtl/>
        </w:rPr>
      </w:pPr>
    </w:p>
    <w:p w14:paraId="36CBE246" w14:textId="77777777" w:rsidR="00000000" w:rsidRDefault="000C6BB5">
      <w:pPr>
        <w:pStyle w:val="a0"/>
        <w:rPr>
          <w:rFonts w:hint="cs"/>
          <w:rtl/>
        </w:rPr>
      </w:pPr>
      <w:r>
        <w:rPr>
          <w:rFonts w:hint="cs"/>
          <w:rtl/>
        </w:rPr>
        <w:t>יש הבדל גדול, חבר הכנסת איתן, בין מי שרוצה לבוא ולתרום למען ילדים ולמען ארוחות ולמען בתי-ספר ולמען "קמחא דפסחא" ולמען מה שהוא רוצה, לבין מצב שהממשלה</w:t>
      </w:r>
      <w:r>
        <w:rPr>
          <w:rFonts w:hint="cs"/>
          <w:rtl/>
        </w:rPr>
        <w:t xml:space="preserve"> או הכנסת הן שקובעות או מחוקקות חוק, שחלק מהארוחות שניתנות לילדים ממומן על-ידי תרומות. יש הבדל. </w:t>
      </w:r>
    </w:p>
    <w:p w14:paraId="46B46727" w14:textId="77777777" w:rsidR="00000000" w:rsidRDefault="000C6BB5">
      <w:pPr>
        <w:pStyle w:val="a0"/>
        <w:rPr>
          <w:rFonts w:hint="cs"/>
          <w:rtl/>
        </w:rPr>
      </w:pPr>
    </w:p>
    <w:p w14:paraId="11E62733" w14:textId="77777777" w:rsidR="00000000" w:rsidRDefault="000C6BB5">
      <w:pPr>
        <w:pStyle w:val="a0"/>
        <w:rPr>
          <w:rFonts w:hint="cs"/>
          <w:rtl/>
        </w:rPr>
      </w:pPr>
      <w:r>
        <w:rPr>
          <w:rFonts w:hint="cs"/>
          <w:rtl/>
        </w:rPr>
        <w:t>אני בהחלט תומך בכך שיתרמו פחות למפלגות, או אפילו לא למפלגות, ויותר למעשי חסד, אבל אני לא מבין איך מממנים כזה דבר, איך מתקצבים כזה דבר.</w:t>
      </w:r>
    </w:p>
    <w:p w14:paraId="457A95CF" w14:textId="77777777" w:rsidR="00000000" w:rsidRDefault="000C6BB5">
      <w:pPr>
        <w:pStyle w:val="a0"/>
        <w:rPr>
          <w:rFonts w:hint="cs"/>
          <w:rtl/>
        </w:rPr>
      </w:pPr>
    </w:p>
    <w:p w14:paraId="0AD20E94" w14:textId="77777777" w:rsidR="00000000" w:rsidRDefault="000C6BB5">
      <w:pPr>
        <w:pStyle w:val="a0"/>
        <w:rPr>
          <w:rFonts w:hint="cs"/>
          <w:rtl/>
        </w:rPr>
      </w:pPr>
      <w:r>
        <w:rPr>
          <w:rFonts w:hint="cs"/>
          <w:rtl/>
        </w:rPr>
        <w:t>נניח שהעלות השנתית - א</w:t>
      </w:r>
      <w:r>
        <w:rPr>
          <w:rFonts w:hint="cs"/>
          <w:rtl/>
        </w:rPr>
        <w:t xml:space="preserve">ני לא יודע אם עשית חשבון מה העלות השנתית. </w:t>
      </w:r>
    </w:p>
    <w:p w14:paraId="3785F837" w14:textId="77777777" w:rsidR="00000000" w:rsidRDefault="000C6BB5">
      <w:pPr>
        <w:pStyle w:val="af0"/>
        <w:rPr>
          <w:rtl/>
        </w:rPr>
      </w:pPr>
      <w:r>
        <w:rPr>
          <w:rtl/>
        </w:rPr>
        <w:br/>
        <w:t>רוחמה אברהם (הליכוד):</w:t>
      </w:r>
    </w:p>
    <w:p w14:paraId="29903584" w14:textId="77777777" w:rsidR="00000000" w:rsidRDefault="000C6BB5">
      <w:pPr>
        <w:pStyle w:val="a0"/>
        <w:rPr>
          <w:rtl/>
        </w:rPr>
      </w:pPr>
    </w:p>
    <w:p w14:paraId="1C61D322" w14:textId="77777777" w:rsidR="00000000" w:rsidRDefault="000C6BB5">
      <w:pPr>
        <w:pStyle w:val="a0"/>
        <w:rPr>
          <w:rFonts w:hint="cs"/>
          <w:rtl/>
        </w:rPr>
      </w:pPr>
      <w:r>
        <w:rPr>
          <w:rFonts w:hint="cs"/>
          <w:rtl/>
        </w:rPr>
        <w:t>העלות השנתית - - -</w:t>
      </w:r>
    </w:p>
    <w:p w14:paraId="6FED9272" w14:textId="77777777" w:rsidR="00000000" w:rsidRDefault="000C6BB5">
      <w:pPr>
        <w:pStyle w:val="-"/>
        <w:rPr>
          <w:rtl/>
        </w:rPr>
      </w:pPr>
      <w:r>
        <w:rPr>
          <w:rtl/>
        </w:rPr>
        <w:br/>
      </w:r>
      <w:bookmarkStart w:id="653" w:name="FS000000765T03_08_2004_00_01_38C"/>
      <w:bookmarkEnd w:id="653"/>
      <w:r>
        <w:rPr>
          <w:rtl/>
        </w:rPr>
        <w:t>יצחק לוי (מפד"ל):</w:t>
      </w:r>
    </w:p>
    <w:p w14:paraId="08180A1E" w14:textId="77777777" w:rsidR="00000000" w:rsidRDefault="000C6BB5">
      <w:pPr>
        <w:pStyle w:val="a0"/>
        <w:rPr>
          <w:rtl/>
        </w:rPr>
      </w:pPr>
    </w:p>
    <w:p w14:paraId="1D48C730" w14:textId="77777777" w:rsidR="00000000" w:rsidRDefault="000C6BB5">
      <w:pPr>
        <w:pStyle w:val="a0"/>
        <w:rPr>
          <w:rFonts w:hint="cs"/>
          <w:rtl/>
        </w:rPr>
      </w:pPr>
      <w:r>
        <w:rPr>
          <w:rFonts w:hint="cs"/>
          <w:rtl/>
        </w:rPr>
        <w:t>נניח שהעלות השנתית היא 50 מיליון, 60 מיליון, 70 מיליון, 100 מיליון - - -</w:t>
      </w:r>
    </w:p>
    <w:p w14:paraId="0C0E4F50" w14:textId="77777777" w:rsidR="00000000" w:rsidRDefault="000C6BB5">
      <w:pPr>
        <w:pStyle w:val="af0"/>
        <w:rPr>
          <w:rtl/>
        </w:rPr>
      </w:pPr>
      <w:r>
        <w:rPr>
          <w:rtl/>
        </w:rPr>
        <w:br/>
        <w:t>רוחמה אברהם (הליכוד):</w:t>
      </w:r>
    </w:p>
    <w:p w14:paraId="1C055F7F" w14:textId="77777777" w:rsidR="00000000" w:rsidRDefault="000C6BB5">
      <w:pPr>
        <w:pStyle w:val="a0"/>
        <w:rPr>
          <w:rtl/>
        </w:rPr>
      </w:pPr>
    </w:p>
    <w:p w14:paraId="152D3DCB" w14:textId="77777777" w:rsidR="00000000" w:rsidRDefault="000C6BB5">
      <w:pPr>
        <w:pStyle w:val="a0"/>
        <w:rPr>
          <w:rFonts w:hint="cs"/>
          <w:rtl/>
        </w:rPr>
      </w:pPr>
      <w:r>
        <w:rPr>
          <w:rFonts w:hint="cs"/>
          <w:rtl/>
        </w:rPr>
        <w:t>200 מיליון.</w:t>
      </w:r>
    </w:p>
    <w:p w14:paraId="03A84022" w14:textId="77777777" w:rsidR="00000000" w:rsidRDefault="000C6BB5">
      <w:pPr>
        <w:pStyle w:val="-"/>
        <w:rPr>
          <w:rtl/>
        </w:rPr>
      </w:pPr>
      <w:r>
        <w:rPr>
          <w:rtl/>
        </w:rPr>
        <w:br/>
      </w:r>
      <w:bookmarkStart w:id="654" w:name="FS000000765T03_08_2004_00_02_10C"/>
      <w:bookmarkEnd w:id="654"/>
      <w:r>
        <w:rPr>
          <w:rtl/>
        </w:rPr>
        <w:t>יצחק לוי (מפד"ל):</w:t>
      </w:r>
    </w:p>
    <w:p w14:paraId="68B11258" w14:textId="77777777" w:rsidR="00000000" w:rsidRDefault="000C6BB5">
      <w:pPr>
        <w:pStyle w:val="a0"/>
        <w:rPr>
          <w:rtl/>
        </w:rPr>
      </w:pPr>
    </w:p>
    <w:p w14:paraId="6C19AA6F" w14:textId="77777777" w:rsidR="00000000" w:rsidRDefault="000C6BB5">
      <w:pPr>
        <w:pStyle w:val="a0"/>
        <w:rPr>
          <w:rFonts w:hint="cs"/>
          <w:rtl/>
        </w:rPr>
      </w:pPr>
      <w:r>
        <w:rPr>
          <w:rFonts w:hint="cs"/>
          <w:rtl/>
        </w:rPr>
        <w:t>200 מיליון. כמה מהאוצ</w:t>
      </w:r>
      <w:r>
        <w:rPr>
          <w:rFonts w:hint="cs"/>
          <w:rtl/>
        </w:rPr>
        <w:t>ר וכמה מהתרומות? כלומר, האם האוצר יתקצב 200 מיליון, ואם ייכנסו תרומות הוא יקזז, או שהאוצר יבוא ויגיד: אני מראש מתקצב 100 מיליון, נניח, ו-100 מיליון יבואו מתרומות? ומה יהיה אם לא יהיה? או מה יהיה אם, אינני יודע - כלומר, אני לא מבין. אני לא מכיר חוק, ואני מת</w:t>
      </w:r>
      <w:r>
        <w:rPr>
          <w:rFonts w:hint="cs"/>
          <w:rtl/>
        </w:rPr>
        <w:t>פלא, כלומר, אני מקווה שבהכנה לקריאה שנייה ושלישית העניין הזה יתוקן. אני מציע לך לתקן את זה. אני לא מכיר חוק שהתקצוב שלו תלוי בתרומות. אין חוק כזה במדינת ישראל. יש חוק שמתיר תרומות, שמאפשר תרומות. יש חוק, אבל לא חוק חיוני, כלומר שירות חיוני לאזרח, ואנחנו רו</w:t>
      </w:r>
      <w:r>
        <w:rPr>
          <w:rFonts w:hint="cs"/>
          <w:rtl/>
        </w:rPr>
        <w:t xml:space="preserve">צים פה לתת שירות חיוני לאזרח, כלומר ארוחה חמה לילד עני, נניח כך, וזה נכון, זאת מטרה נכונה, ואנחנו מבססים את השירות החיוני הזה על תרומות. </w:t>
      </w:r>
    </w:p>
    <w:p w14:paraId="2FAC56D1" w14:textId="77777777" w:rsidR="00000000" w:rsidRDefault="000C6BB5">
      <w:pPr>
        <w:pStyle w:val="a0"/>
        <w:rPr>
          <w:rFonts w:hint="cs"/>
          <w:rtl/>
        </w:rPr>
      </w:pPr>
    </w:p>
    <w:p w14:paraId="018B5863" w14:textId="77777777" w:rsidR="00000000" w:rsidRDefault="000C6BB5">
      <w:pPr>
        <w:pStyle w:val="a0"/>
        <w:rPr>
          <w:rFonts w:hint="cs"/>
          <w:rtl/>
        </w:rPr>
      </w:pPr>
      <w:r>
        <w:rPr>
          <w:rFonts w:hint="cs"/>
          <w:rtl/>
        </w:rPr>
        <w:t>משל למה הדבר דומה? כאילו היינו אומרים: אין למדינת ישראל מספיק כסף כדי לקנות נשק, או כדי לפתח את מערכת - - -</w:t>
      </w:r>
    </w:p>
    <w:p w14:paraId="59CA73E1" w14:textId="77777777" w:rsidR="00000000" w:rsidRDefault="000C6BB5">
      <w:pPr>
        <w:pStyle w:val="af0"/>
        <w:rPr>
          <w:rtl/>
        </w:rPr>
      </w:pPr>
      <w:r>
        <w:rPr>
          <w:rtl/>
        </w:rPr>
        <w:br/>
        <w:t>מיכאל אי</w:t>
      </w:r>
      <w:r>
        <w:rPr>
          <w:rtl/>
        </w:rPr>
        <w:t>תן (הליכוד):</w:t>
      </w:r>
    </w:p>
    <w:p w14:paraId="46CC5522" w14:textId="77777777" w:rsidR="00000000" w:rsidRDefault="000C6BB5">
      <w:pPr>
        <w:pStyle w:val="a0"/>
        <w:rPr>
          <w:rtl/>
        </w:rPr>
      </w:pPr>
    </w:p>
    <w:p w14:paraId="27EAC8DA" w14:textId="77777777" w:rsidR="00000000" w:rsidRDefault="000C6BB5">
      <w:pPr>
        <w:pStyle w:val="a0"/>
        <w:rPr>
          <w:rFonts w:hint="cs"/>
          <w:rtl/>
        </w:rPr>
      </w:pPr>
      <w:r>
        <w:rPr>
          <w:rFonts w:hint="cs"/>
          <w:rtl/>
        </w:rPr>
        <w:t>אפודים קרמיים.</w:t>
      </w:r>
    </w:p>
    <w:p w14:paraId="75282251" w14:textId="77777777" w:rsidR="00000000" w:rsidRDefault="000C6BB5">
      <w:pPr>
        <w:pStyle w:val="-"/>
        <w:rPr>
          <w:rtl/>
        </w:rPr>
      </w:pPr>
      <w:r>
        <w:rPr>
          <w:rtl/>
        </w:rPr>
        <w:br/>
      </w:r>
      <w:bookmarkStart w:id="655" w:name="FS000000765T03_08_2004_00_07_14C"/>
      <w:bookmarkEnd w:id="655"/>
      <w:r>
        <w:rPr>
          <w:rtl/>
        </w:rPr>
        <w:t>יצחק לוי (מפד"ל):</w:t>
      </w:r>
    </w:p>
    <w:p w14:paraId="1FB97670" w14:textId="77777777" w:rsidR="00000000" w:rsidRDefault="000C6BB5">
      <w:pPr>
        <w:pStyle w:val="a0"/>
        <w:rPr>
          <w:rtl/>
        </w:rPr>
      </w:pPr>
    </w:p>
    <w:p w14:paraId="290167A7" w14:textId="77777777" w:rsidR="00000000" w:rsidRDefault="000C6BB5">
      <w:pPr>
        <w:pStyle w:val="a0"/>
        <w:rPr>
          <w:rFonts w:hint="cs"/>
          <w:rtl/>
        </w:rPr>
      </w:pPr>
      <w:r>
        <w:rPr>
          <w:rFonts w:hint="cs"/>
          <w:rtl/>
        </w:rPr>
        <w:t>אפודים קרמיים - אז היינו עושים חוק. אם זה לא בחוק - זה לא בחוק. נניח הצבא בא ואומר: אני צריך כך וכך עשרות אלפי אפודים, ואין לי, אז אני לוקח פחות. אז יש חיילים שהולכים עם, בלי, זה הכול בסדר. אבל, איך אפשר, חב</w:t>
      </w:r>
      <w:r>
        <w:rPr>
          <w:rFonts w:hint="cs"/>
          <w:rtl/>
        </w:rPr>
        <w:t xml:space="preserve">רת הכנסת רוחמה אברהם, איך אפשר לכלול סעיף כזה בחוק? </w:t>
      </w:r>
    </w:p>
    <w:p w14:paraId="35F237A7" w14:textId="77777777" w:rsidR="00000000" w:rsidRDefault="000C6BB5">
      <w:pPr>
        <w:pStyle w:val="af0"/>
        <w:rPr>
          <w:rtl/>
        </w:rPr>
      </w:pPr>
      <w:r>
        <w:rPr>
          <w:rtl/>
        </w:rPr>
        <w:br/>
        <w:t>מיכאל איתן (הליכוד):</w:t>
      </w:r>
    </w:p>
    <w:p w14:paraId="284DCE2C" w14:textId="77777777" w:rsidR="00000000" w:rsidRDefault="000C6BB5">
      <w:pPr>
        <w:pStyle w:val="a0"/>
        <w:rPr>
          <w:rtl/>
        </w:rPr>
      </w:pPr>
    </w:p>
    <w:p w14:paraId="4BEB32EB" w14:textId="77777777" w:rsidR="00000000" w:rsidRDefault="000C6BB5">
      <w:pPr>
        <w:pStyle w:val="a0"/>
        <w:rPr>
          <w:rFonts w:hint="cs"/>
          <w:rtl/>
        </w:rPr>
      </w:pPr>
      <w:r>
        <w:rPr>
          <w:rFonts w:hint="cs"/>
          <w:rtl/>
        </w:rPr>
        <w:t xml:space="preserve">בקריאה השנייה והשלישית. </w:t>
      </w:r>
    </w:p>
    <w:p w14:paraId="190D3F69" w14:textId="77777777" w:rsidR="00000000" w:rsidRDefault="000C6BB5">
      <w:pPr>
        <w:pStyle w:val="af0"/>
        <w:rPr>
          <w:rtl/>
        </w:rPr>
      </w:pPr>
      <w:r>
        <w:rPr>
          <w:rtl/>
        </w:rPr>
        <w:br/>
        <w:t>רוחמה אברהם (הליכוד):</w:t>
      </w:r>
    </w:p>
    <w:p w14:paraId="2C46510C" w14:textId="77777777" w:rsidR="00000000" w:rsidRDefault="000C6BB5">
      <w:pPr>
        <w:pStyle w:val="a0"/>
        <w:rPr>
          <w:rtl/>
        </w:rPr>
      </w:pPr>
    </w:p>
    <w:p w14:paraId="20A01227" w14:textId="77777777" w:rsidR="00000000" w:rsidRDefault="000C6BB5">
      <w:pPr>
        <w:pStyle w:val="a0"/>
        <w:rPr>
          <w:rFonts w:hint="cs"/>
          <w:rtl/>
        </w:rPr>
      </w:pPr>
      <w:r>
        <w:rPr>
          <w:rFonts w:hint="cs"/>
          <w:rtl/>
        </w:rPr>
        <w:t xml:space="preserve">לקראת הקריאה השנייה והשלישית. </w:t>
      </w:r>
    </w:p>
    <w:p w14:paraId="37E51F03" w14:textId="77777777" w:rsidR="00000000" w:rsidRDefault="000C6BB5">
      <w:pPr>
        <w:pStyle w:val="-"/>
        <w:rPr>
          <w:rtl/>
        </w:rPr>
      </w:pPr>
      <w:r>
        <w:rPr>
          <w:rtl/>
        </w:rPr>
        <w:br/>
      </w:r>
      <w:bookmarkStart w:id="656" w:name="FS000000765T03_08_2004_00_08_33C"/>
      <w:bookmarkEnd w:id="656"/>
      <w:r>
        <w:rPr>
          <w:rtl/>
        </w:rPr>
        <w:t>יצחק לוי (מפד"ל):</w:t>
      </w:r>
    </w:p>
    <w:p w14:paraId="6BE37C72" w14:textId="77777777" w:rsidR="00000000" w:rsidRDefault="000C6BB5">
      <w:pPr>
        <w:pStyle w:val="a0"/>
        <w:rPr>
          <w:rtl/>
        </w:rPr>
      </w:pPr>
    </w:p>
    <w:p w14:paraId="112A10C3" w14:textId="77777777" w:rsidR="00000000" w:rsidRDefault="000C6BB5">
      <w:pPr>
        <w:pStyle w:val="a0"/>
        <w:rPr>
          <w:rFonts w:hint="cs"/>
          <w:rtl/>
        </w:rPr>
      </w:pPr>
      <w:r>
        <w:rPr>
          <w:rFonts w:hint="cs"/>
          <w:rtl/>
        </w:rPr>
        <w:t>לא. את צריכה לבוא ולומר פה, לדעתי, שאת משנה את סעיף הקרן. שלא תהיה קרן, שיהיה תק</w:t>
      </w:r>
      <w:r>
        <w:rPr>
          <w:rFonts w:hint="cs"/>
          <w:rtl/>
        </w:rPr>
        <w:t xml:space="preserve">צוב מדינה. תקצוב המדינה זה הדבר הראוי. רוצים לאסוף כסף לכל מיני דברים - נאסוף כסף לכל מיני דברים. </w:t>
      </w:r>
    </w:p>
    <w:p w14:paraId="15D1B952" w14:textId="77777777" w:rsidR="00000000" w:rsidRDefault="000C6BB5">
      <w:pPr>
        <w:pStyle w:val="a0"/>
        <w:rPr>
          <w:rFonts w:hint="cs"/>
          <w:rtl/>
        </w:rPr>
      </w:pPr>
    </w:p>
    <w:p w14:paraId="29BF4646" w14:textId="77777777" w:rsidR="00000000" w:rsidRDefault="000C6BB5">
      <w:pPr>
        <w:pStyle w:val="a0"/>
        <w:rPr>
          <w:rFonts w:hint="cs"/>
          <w:rtl/>
        </w:rPr>
      </w:pPr>
      <w:r>
        <w:rPr>
          <w:rFonts w:hint="cs"/>
          <w:rtl/>
        </w:rPr>
        <w:t xml:space="preserve">אני לא רוצה להתנגד לחוק, כיוון שאני חושב שבמקורו החוק הוא ראוי, אבל אני מציע לך,  ואולי אם את יכולה לומר אפילו שבהכנה לקריאה השנייה והשלישית תחליפי את הקרן </w:t>
      </w:r>
      <w:r>
        <w:rPr>
          <w:rFonts w:hint="cs"/>
          <w:rtl/>
        </w:rPr>
        <w:t xml:space="preserve">בתקציב ממשלה, זה יהיה הרבה יותר ראוי. </w:t>
      </w:r>
    </w:p>
    <w:p w14:paraId="29F7A9D9" w14:textId="77777777" w:rsidR="00000000" w:rsidRDefault="000C6BB5">
      <w:pPr>
        <w:pStyle w:val="af0"/>
        <w:rPr>
          <w:rtl/>
        </w:rPr>
      </w:pPr>
      <w:r>
        <w:rPr>
          <w:rtl/>
        </w:rPr>
        <w:br/>
        <w:t>רוחמה אברהם (הליכוד):</w:t>
      </w:r>
    </w:p>
    <w:p w14:paraId="1D3BA913" w14:textId="77777777" w:rsidR="00000000" w:rsidRDefault="000C6BB5">
      <w:pPr>
        <w:pStyle w:val="a0"/>
        <w:rPr>
          <w:rtl/>
        </w:rPr>
      </w:pPr>
    </w:p>
    <w:p w14:paraId="14D1FD12" w14:textId="77777777" w:rsidR="00000000" w:rsidRDefault="000C6BB5">
      <w:pPr>
        <w:pStyle w:val="a0"/>
        <w:rPr>
          <w:rFonts w:hint="cs"/>
          <w:rtl/>
        </w:rPr>
      </w:pPr>
      <w:r>
        <w:rPr>
          <w:rFonts w:hint="cs"/>
          <w:rtl/>
        </w:rPr>
        <w:t>אני מוכנה לשקול את העניין.</w:t>
      </w:r>
    </w:p>
    <w:p w14:paraId="56E653BC" w14:textId="77777777" w:rsidR="00000000" w:rsidRDefault="000C6BB5">
      <w:pPr>
        <w:pStyle w:val="af1"/>
        <w:rPr>
          <w:rFonts w:hint="cs"/>
          <w:rtl/>
        </w:rPr>
      </w:pPr>
      <w:r>
        <w:rPr>
          <w:rtl/>
        </w:rPr>
        <w:br/>
        <w:t xml:space="preserve">היו"ר </w:t>
      </w:r>
      <w:r>
        <w:rPr>
          <w:rFonts w:hint="cs"/>
          <w:rtl/>
        </w:rPr>
        <w:t>מיכאל נודלמן</w:t>
      </w:r>
      <w:r>
        <w:rPr>
          <w:rtl/>
        </w:rPr>
        <w:t>:</w:t>
      </w:r>
    </w:p>
    <w:p w14:paraId="5D2735FA" w14:textId="77777777" w:rsidR="00000000" w:rsidRDefault="000C6BB5">
      <w:pPr>
        <w:pStyle w:val="a0"/>
        <w:rPr>
          <w:rFonts w:hint="cs"/>
          <w:rtl/>
        </w:rPr>
      </w:pPr>
    </w:p>
    <w:p w14:paraId="444E9A20" w14:textId="77777777" w:rsidR="00000000" w:rsidRDefault="000C6BB5">
      <w:pPr>
        <w:pStyle w:val="a0"/>
        <w:rPr>
          <w:rFonts w:hint="cs"/>
          <w:rtl/>
        </w:rPr>
      </w:pPr>
      <w:r>
        <w:rPr>
          <w:rFonts w:hint="cs"/>
          <w:rtl/>
        </w:rPr>
        <w:t xml:space="preserve">תודה רבה. חבר הכנסת טלב אלסאנע - אינו נוכח. חבר הכנסת איוב קרא - אינו נוכח. חבר הכנסת אורי אריאל. </w:t>
      </w:r>
    </w:p>
    <w:p w14:paraId="167BA375" w14:textId="77777777" w:rsidR="00000000" w:rsidRDefault="000C6BB5">
      <w:pPr>
        <w:pStyle w:val="a"/>
        <w:rPr>
          <w:rtl/>
        </w:rPr>
      </w:pPr>
      <w:r>
        <w:rPr>
          <w:rtl/>
        </w:rPr>
        <w:br/>
      </w:r>
      <w:bookmarkStart w:id="657" w:name="FS000000713T03_08_2004_00_11_35"/>
      <w:bookmarkStart w:id="658" w:name="_Toc100311832"/>
      <w:bookmarkEnd w:id="657"/>
      <w:r>
        <w:rPr>
          <w:rtl/>
        </w:rPr>
        <w:t>אורי יהודה אריאל (האיחוד הלאומי - ישראל ביתנ</w:t>
      </w:r>
      <w:r>
        <w:rPr>
          <w:rtl/>
        </w:rPr>
        <w:t>ו):</w:t>
      </w:r>
      <w:bookmarkEnd w:id="658"/>
    </w:p>
    <w:p w14:paraId="203A6D36" w14:textId="77777777" w:rsidR="00000000" w:rsidRDefault="000C6BB5">
      <w:pPr>
        <w:pStyle w:val="a0"/>
        <w:rPr>
          <w:rtl/>
        </w:rPr>
      </w:pPr>
    </w:p>
    <w:p w14:paraId="7C7C82CF" w14:textId="77777777" w:rsidR="00000000" w:rsidRDefault="000C6BB5">
      <w:pPr>
        <w:pStyle w:val="a0"/>
        <w:rPr>
          <w:rFonts w:hint="cs"/>
          <w:rtl/>
        </w:rPr>
      </w:pPr>
      <w:r>
        <w:rPr>
          <w:rFonts w:hint="cs"/>
          <w:rtl/>
        </w:rPr>
        <w:t>אדוני היושב-ראש, חברי חברי הכנסת, הצעת החוק הזאת היא הצעה טובה, אלא שחברת הכנסת רוחמה אברהם - - -</w:t>
      </w:r>
    </w:p>
    <w:p w14:paraId="4FB3495E" w14:textId="77777777" w:rsidR="00000000" w:rsidRDefault="000C6BB5">
      <w:pPr>
        <w:pStyle w:val="af0"/>
        <w:rPr>
          <w:rtl/>
        </w:rPr>
      </w:pPr>
      <w:r>
        <w:rPr>
          <w:rtl/>
        </w:rPr>
        <w:br/>
        <w:t>קריאות:</w:t>
      </w:r>
    </w:p>
    <w:p w14:paraId="2C1272E4" w14:textId="77777777" w:rsidR="00000000" w:rsidRDefault="000C6BB5">
      <w:pPr>
        <w:pStyle w:val="a0"/>
        <w:rPr>
          <w:rtl/>
        </w:rPr>
      </w:pPr>
    </w:p>
    <w:p w14:paraId="5ACE6334" w14:textId="77777777" w:rsidR="00000000" w:rsidRDefault="000C6BB5">
      <w:pPr>
        <w:pStyle w:val="a0"/>
        <w:rPr>
          <w:rFonts w:hint="cs"/>
          <w:rtl/>
        </w:rPr>
      </w:pPr>
      <w:r>
        <w:rPr>
          <w:rFonts w:hint="cs"/>
          <w:rtl/>
        </w:rPr>
        <w:t>- - -</w:t>
      </w:r>
    </w:p>
    <w:p w14:paraId="3AC09B95" w14:textId="77777777" w:rsidR="00000000" w:rsidRDefault="000C6BB5">
      <w:pPr>
        <w:pStyle w:val="af1"/>
        <w:rPr>
          <w:rFonts w:hint="cs"/>
          <w:rtl/>
        </w:rPr>
      </w:pPr>
      <w:r>
        <w:rPr>
          <w:rtl/>
        </w:rPr>
        <w:br/>
        <w:t xml:space="preserve">היו"ר </w:t>
      </w:r>
      <w:r>
        <w:rPr>
          <w:rFonts w:hint="cs"/>
          <w:rtl/>
        </w:rPr>
        <w:t>מיכאל נודלמן</w:t>
      </w:r>
      <w:r>
        <w:rPr>
          <w:rtl/>
        </w:rPr>
        <w:t>:</w:t>
      </w:r>
    </w:p>
    <w:p w14:paraId="0A1D66DE" w14:textId="77777777" w:rsidR="00000000" w:rsidRDefault="000C6BB5">
      <w:pPr>
        <w:pStyle w:val="a0"/>
        <w:rPr>
          <w:rFonts w:hint="cs"/>
          <w:rtl/>
        </w:rPr>
      </w:pPr>
    </w:p>
    <w:p w14:paraId="25000DEB" w14:textId="77777777" w:rsidR="00000000" w:rsidRDefault="000C6BB5">
      <w:pPr>
        <w:pStyle w:val="a0"/>
        <w:rPr>
          <w:rFonts w:hint="cs"/>
          <w:rtl/>
        </w:rPr>
      </w:pPr>
      <w:r>
        <w:rPr>
          <w:rFonts w:hint="cs"/>
          <w:rtl/>
        </w:rPr>
        <w:t xml:space="preserve">חברת הכנסת רוחמה אברהם. חברי הכנסת. </w:t>
      </w:r>
    </w:p>
    <w:p w14:paraId="0E22BDDA" w14:textId="77777777" w:rsidR="00000000" w:rsidRDefault="000C6BB5">
      <w:pPr>
        <w:pStyle w:val="-"/>
        <w:rPr>
          <w:rtl/>
        </w:rPr>
      </w:pPr>
      <w:r>
        <w:rPr>
          <w:rtl/>
        </w:rPr>
        <w:br/>
      </w:r>
      <w:bookmarkStart w:id="659" w:name="FS000000713T03_08_2004_00_12_36C"/>
      <w:bookmarkEnd w:id="659"/>
      <w:r>
        <w:rPr>
          <w:rtl/>
        </w:rPr>
        <w:t>אורי יהודה אריאל (האיחוד הלאומי - ישראל ביתנו):</w:t>
      </w:r>
    </w:p>
    <w:p w14:paraId="65DA00A0" w14:textId="77777777" w:rsidR="00000000" w:rsidRDefault="000C6BB5">
      <w:pPr>
        <w:pStyle w:val="a0"/>
        <w:rPr>
          <w:rtl/>
        </w:rPr>
      </w:pPr>
    </w:p>
    <w:p w14:paraId="7756EF4F" w14:textId="77777777" w:rsidR="00000000" w:rsidRDefault="000C6BB5">
      <w:pPr>
        <w:pStyle w:val="a0"/>
        <w:rPr>
          <w:rFonts w:hint="cs"/>
          <w:rtl/>
        </w:rPr>
      </w:pPr>
      <w:r>
        <w:rPr>
          <w:rFonts w:hint="cs"/>
          <w:rtl/>
        </w:rPr>
        <w:t xml:space="preserve">אני רוצה להצטרף לדברי ידידי </w:t>
      </w:r>
      <w:r>
        <w:rPr>
          <w:rFonts w:hint="cs"/>
          <w:rtl/>
        </w:rPr>
        <w:t xml:space="preserve">חבר הכנסת הרב יצחק לוי. </w:t>
      </w:r>
    </w:p>
    <w:p w14:paraId="5D27AD32" w14:textId="77777777" w:rsidR="00000000" w:rsidRDefault="000C6BB5">
      <w:pPr>
        <w:pStyle w:val="af0"/>
        <w:rPr>
          <w:rtl/>
        </w:rPr>
      </w:pPr>
      <w:r>
        <w:rPr>
          <w:rtl/>
        </w:rPr>
        <w:br/>
        <w:t>אופיר פינס-פז (העבודה-מימד):</w:t>
      </w:r>
    </w:p>
    <w:p w14:paraId="562C4EF9" w14:textId="77777777" w:rsidR="00000000" w:rsidRDefault="000C6BB5">
      <w:pPr>
        <w:pStyle w:val="a0"/>
        <w:rPr>
          <w:rtl/>
        </w:rPr>
      </w:pPr>
    </w:p>
    <w:p w14:paraId="7CDE914D" w14:textId="77777777" w:rsidR="00000000" w:rsidRDefault="000C6BB5">
      <w:pPr>
        <w:pStyle w:val="a0"/>
        <w:rPr>
          <w:rFonts w:hint="cs"/>
          <w:rtl/>
        </w:rPr>
      </w:pPr>
      <w:r>
        <w:rPr>
          <w:rFonts w:hint="cs"/>
          <w:rtl/>
        </w:rPr>
        <w:t xml:space="preserve">חשבתי, אלי פעם תצטרף. </w:t>
      </w:r>
    </w:p>
    <w:p w14:paraId="017937EE" w14:textId="77777777" w:rsidR="00000000" w:rsidRDefault="000C6BB5">
      <w:pPr>
        <w:pStyle w:val="-"/>
        <w:rPr>
          <w:rtl/>
        </w:rPr>
      </w:pPr>
      <w:r>
        <w:rPr>
          <w:rtl/>
        </w:rPr>
        <w:br/>
      </w:r>
      <w:bookmarkStart w:id="660" w:name="FS000000713T03_08_2004_00_13_01C"/>
      <w:bookmarkEnd w:id="660"/>
      <w:r>
        <w:rPr>
          <w:rtl/>
        </w:rPr>
        <w:t>אורי יהודה אריאל (האיחוד הלאומי - ישראל ביתנו):</w:t>
      </w:r>
    </w:p>
    <w:p w14:paraId="226349CE" w14:textId="77777777" w:rsidR="00000000" w:rsidRDefault="000C6BB5">
      <w:pPr>
        <w:pStyle w:val="a0"/>
        <w:rPr>
          <w:rtl/>
        </w:rPr>
      </w:pPr>
    </w:p>
    <w:p w14:paraId="56131AFC" w14:textId="77777777" w:rsidR="00000000" w:rsidRDefault="000C6BB5">
      <w:pPr>
        <w:pStyle w:val="a0"/>
        <w:rPr>
          <w:rFonts w:hint="cs"/>
          <w:rtl/>
        </w:rPr>
      </w:pPr>
      <w:r>
        <w:rPr>
          <w:rFonts w:hint="cs"/>
          <w:rtl/>
        </w:rPr>
        <w:t>אי-אפשר שהכנסת תחוקק חוק שלפיו חלק מהמימון שלו, שצריך לכסות את ההוצאה שלו, יהיה על-ידי תרומות. זה פשוט. בעניין הזה, לפי דעתי, ת</w:t>
      </w:r>
      <w:r>
        <w:rPr>
          <w:rFonts w:hint="cs"/>
          <w:rtl/>
        </w:rPr>
        <w:t>היה לך הסכמה, אף שעד עכשיו האוצר עשה שרירים, אולי ראש הממשלה לא אהב את זה, אינני יודע בדיוק את כל הפרטים, המדינה תממן את זה. התרומות יהיו ממס הכנסה שלך ושלי ושל הרבה אזרחים שמשלמים מס הכנסה.</w:t>
      </w:r>
    </w:p>
    <w:p w14:paraId="35FF0EE6" w14:textId="77777777" w:rsidR="00000000" w:rsidRDefault="000C6BB5">
      <w:pPr>
        <w:pStyle w:val="af0"/>
        <w:rPr>
          <w:rFonts w:hint="cs"/>
          <w:rtl/>
        </w:rPr>
      </w:pPr>
    </w:p>
    <w:p w14:paraId="14EB6B85" w14:textId="77777777" w:rsidR="00000000" w:rsidRDefault="000C6BB5">
      <w:pPr>
        <w:pStyle w:val="af0"/>
        <w:rPr>
          <w:rtl/>
        </w:rPr>
      </w:pPr>
      <w:r>
        <w:rPr>
          <w:rtl/>
        </w:rPr>
        <w:t>רוחמה אברהם (הליכוד):</w:t>
      </w:r>
    </w:p>
    <w:p w14:paraId="26887841" w14:textId="77777777" w:rsidR="00000000" w:rsidRDefault="000C6BB5">
      <w:pPr>
        <w:pStyle w:val="a0"/>
        <w:rPr>
          <w:rtl/>
        </w:rPr>
      </w:pPr>
    </w:p>
    <w:p w14:paraId="5C7A0C29" w14:textId="77777777" w:rsidR="00000000" w:rsidRDefault="000C6BB5">
      <w:pPr>
        <w:pStyle w:val="a0"/>
        <w:rPr>
          <w:rFonts w:hint="cs"/>
          <w:rtl/>
        </w:rPr>
      </w:pPr>
      <w:r>
        <w:rPr>
          <w:rFonts w:hint="cs"/>
          <w:rtl/>
        </w:rPr>
        <w:t>נכון לעכשיו, סוכם שלקראת הקריאה השנייה וה</w:t>
      </w:r>
      <w:r>
        <w:rPr>
          <w:rFonts w:hint="cs"/>
          <w:rtl/>
        </w:rPr>
        <w:t>שלישית אנחנו נמצא את המנגנון שיתאים בהחלט לשני האלמנטים - גם את התקציב - - - שיסדיר בדיוק כמה מסך כל התקציב זה יהיה, ובנוסף - - - של תרומות - - -</w:t>
      </w:r>
    </w:p>
    <w:p w14:paraId="513163B9" w14:textId="77777777" w:rsidR="00000000" w:rsidRDefault="000C6BB5">
      <w:pPr>
        <w:pStyle w:val="a0"/>
        <w:rPr>
          <w:color w:val="0000FF"/>
          <w:szCs w:val="28"/>
          <w:rtl/>
        </w:rPr>
      </w:pPr>
    </w:p>
    <w:p w14:paraId="6ECBA072" w14:textId="77777777" w:rsidR="00000000" w:rsidRDefault="000C6BB5">
      <w:pPr>
        <w:pStyle w:val="-"/>
        <w:rPr>
          <w:rtl/>
        </w:rPr>
      </w:pPr>
      <w:bookmarkStart w:id="661" w:name="FS000000713T02_08_2004_23_33_32C"/>
      <w:bookmarkEnd w:id="661"/>
      <w:r>
        <w:rPr>
          <w:rFonts w:hint="eastAsia"/>
          <w:rtl/>
        </w:rPr>
        <w:t>אורי</w:t>
      </w:r>
      <w:r>
        <w:rPr>
          <w:rtl/>
        </w:rPr>
        <w:t xml:space="preserve"> יהודה אריאל (האיחוד הלאומי - ישראל ביתנו):</w:t>
      </w:r>
    </w:p>
    <w:p w14:paraId="14D7395E" w14:textId="77777777" w:rsidR="00000000" w:rsidRDefault="000C6BB5">
      <w:pPr>
        <w:pStyle w:val="a0"/>
        <w:rPr>
          <w:rFonts w:hint="cs"/>
          <w:rtl/>
        </w:rPr>
      </w:pPr>
    </w:p>
    <w:p w14:paraId="1FC079AE" w14:textId="77777777" w:rsidR="00000000" w:rsidRDefault="000C6BB5">
      <w:pPr>
        <w:pStyle w:val="a0"/>
        <w:rPr>
          <w:rFonts w:hint="cs"/>
          <w:rtl/>
        </w:rPr>
      </w:pPr>
      <w:r>
        <w:rPr>
          <w:rFonts w:hint="cs"/>
          <w:rtl/>
        </w:rPr>
        <w:t>אני שומע את הסברך. לא יהיה מנגנון, יש מנגנון פשוט. התורם הכי</w:t>
      </w:r>
      <w:r>
        <w:rPr>
          <w:rFonts w:hint="cs"/>
          <w:rtl/>
        </w:rPr>
        <w:t xml:space="preserve"> גדול זה מדינת ישראל. יש חוק, צריך לתקצב את זה על-ידי המדינה. מי שישאל מאיפה יהיה הכסף, אני אתן לכם עצה: גדר הביטחון המהוללת שהמצאנו פה הגיעה לכדי 13 מיליון שקלים לקילומטר. עוד לא היתה שערורייה כזאת. זה התחיל עם 5 מיליוני שקלים ולא גמרנו עוד. זה יגיע בסופו</w:t>
      </w:r>
      <w:r>
        <w:rPr>
          <w:rFonts w:hint="cs"/>
          <w:rtl/>
        </w:rPr>
        <w:t xml:space="preserve"> של דבר ל-15 מיליון. נניח שנשארו "רק" 300 קילומטרים. אם יורידו רק מיליון שקלים מכל קילומטר, יהיה די והותר כדי לתת אוכל לילדי ישראל הנזקקים. </w:t>
      </w:r>
    </w:p>
    <w:p w14:paraId="3608DA55" w14:textId="77777777" w:rsidR="00000000" w:rsidRDefault="000C6BB5">
      <w:pPr>
        <w:pStyle w:val="a0"/>
        <w:rPr>
          <w:rFonts w:hint="cs"/>
          <w:rtl/>
        </w:rPr>
      </w:pPr>
    </w:p>
    <w:p w14:paraId="0CACCBB8" w14:textId="77777777" w:rsidR="00000000" w:rsidRDefault="000C6BB5">
      <w:pPr>
        <w:pStyle w:val="a0"/>
        <w:rPr>
          <w:rFonts w:hint="cs"/>
          <w:rtl/>
        </w:rPr>
      </w:pPr>
      <w:r>
        <w:rPr>
          <w:rFonts w:hint="cs"/>
          <w:rtl/>
        </w:rPr>
        <w:t>אני מסכים עם ידידי חבר הכנסת הרב אופיר פינס-פז, שלא צריך לתת לכולם. השוויון הזה הוא לא במקום, אלה דברים שנותנים למ</w:t>
      </w:r>
      <w:r>
        <w:rPr>
          <w:rFonts w:hint="cs"/>
          <w:rtl/>
        </w:rPr>
        <w:t xml:space="preserve">י שצריך, אבל צריך לתת לכל אלה שצריכים. לא צריכה להיות חלוקה, שבסוף ילד שבאמת מגיע לו, כי אין לו, לא יקבל. זה כנראה יותר מהסכום שחברת הכנסת נקטה, וצריך לתקצב את זה באופן מלא ולהביא את זה עם תקציב המדינה ובזה לגמור את העניין. </w:t>
      </w:r>
    </w:p>
    <w:p w14:paraId="5C100757" w14:textId="77777777" w:rsidR="00000000" w:rsidRDefault="000C6BB5">
      <w:pPr>
        <w:pStyle w:val="a0"/>
        <w:rPr>
          <w:rFonts w:hint="cs"/>
          <w:rtl/>
        </w:rPr>
      </w:pPr>
    </w:p>
    <w:p w14:paraId="6DF688F7" w14:textId="77777777" w:rsidR="00000000" w:rsidRDefault="000C6BB5">
      <w:pPr>
        <w:pStyle w:val="af0"/>
        <w:rPr>
          <w:rtl/>
        </w:rPr>
      </w:pPr>
      <w:r>
        <w:rPr>
          <w:rFonts w:hint="eastAsia"/>
          <w:rtl/>
        </w:rPr>
        <w:t>מיכאל</w:t>
      </w:r>
      <w:r>
        <w:rPr>
          <w:rtl/>
        </w:rPr>
        <w:t xml:space="preserve"> איתן (הליכוד):</w:t>
      </w:r>
    </w:p>
    <w:p w14:paraId="25F16F4E" w14:textId="77777777" w:rsidR="00000000" w:rsidRDefault="000C6BB5">
      <w:pPr>
        <w:pStyle w:val="a0"/>
        <w:rPr>
          <w:rFonts w:hint="cs"/>
          <w:rtl/>
        </w:rPr>
      </w:pPr>
    </w:p>
    <w:p w14:paraId="3A47DBAD" w14:textId="77777777" w:rsidR="00000000" w:rsidRDefault="000C6BB5">
      <w:pPr>
        <w:pStyle w:val="a0"/>
        <w:rPr>
          <w:rFonts w:hint="cs"/>
          <w:rtl/>
        </w:rPr>
      </w:pPr>
      <w:r>
        <w:rPr>
          <w:rFonts w:hint="cs"/>
          <w:rtl/>
        </w:rPr>
        <w:t>אפשר ליי</w:t>
      </w:r>
      <w:r>
        <w:rPr>
          <w:rFonts w:hint="cs"/>
          <w:rtl/>
        </w:rPr>
        <w:t xml:space="preserve">צר מנגנון של פטור ממס על תרומות. העובדה שהממשלה לא מנעה את החוק הזה על-ידי קביעתו כחוק תקציבי מלמדת אותנו שהיא פתוחה גם לחוקים עם תקציבים מעל ל-5 מיליוני שקלים. </w:t>
      </w:r>
    </w:p>
    <w:p w14:paraId="71C35B9A" w14:textId="77777777" w:rsidR="00000000" w:rsidRDefault="000C6BB5">
      <w:pPr>
        <w:pStyle w:val="a0"/>
        <w:rPr>
          <w:rFonts w:hint="cs"/>
          <w:rtl/>
        </w:rPr>
      </w:pPr>
    </w:p>
    <w:p w14:paraId="6E9E2864" w14:textId="77777777" w:rsidR="00000000" w:rsidRDefault="000C6BB5">
      <w:pPr>
        <w:pStyle w:val="-"/>
        <w:rPr>
          <w:rtl/>
        </w:rPr>
      </w:pPr>
      <w:bookmarkStart w:id="662" w:name="FS000000713T02_08_2004_23_56_16C"/>
      <w:bookmarkEnd w:id="662"/>
      <w:r>
        <w:rPr>
          <w:rtl/>
        </w:rPr>
        <w:t>אורי יהודה אריאל (האיחוד הלאומי - ישראל ביתנו):</w:t>
      </w:r>
    </w:p>
    <w:p w14:paraId="44807180" w14:textId="77777777" w:rsidR="00000000" w:rsidRDefault="000C6BB5">
      <w:pPr>
        <w:pStyle w:val="a0"/>
        <w:rPr>
          <w:rtl/>
        </w:rPr>
      </w:pPr>
    </w:p>
    <w:p w14:paraId="0E8F0801" w14:textId="77777777" w:rsidR="00000000" w:rsidRDefault="000C6BB5">
      <w:pPr>
        <w:pStyle w:val="a0"/>
        <w:rPr>
          <w:rFonts w:hint="cs"/>
          <w:rtl/>
        </w:rPr>
      </w:pPr>
      <w:r>
        <w:rPr>
          <w:rFonts w:hint="cs"/>
          <w:rtl/>
        </w:rPr>
        <w:t>אין שאלה. חבר הכנסת איתן, המדינה צריכה לתקצב</w:t>
      </w:r>
      <w:r>
        <w:rPr>
          <w:rFonts w:hint="cs"/>
          <w:rtl/>
        </w:rPr>
        <w:t xml:space="preserve">. תפסיקו להתפתל ולומר ככה וככה. בסוף יש מדינה, ברוך השם, ראשית צמיחת גאולתנו, ואני אומר לך שהיא תממן את זה, ואנחנו בקריאה השנייה ובקריאה השלישית גם נתמוך בחוק הזה, ובתנאי שלא יהיו בו כל השטויות. תפסיקו עם זה, חבל על הזמן. תודה. </w:t>
      </w:r>
    </w:p>
    <w:p w14:paraId="2032D34D" w14:textId="77777777" w:rsidR="00000000" w:rsidRDefault="000C6BB5">
      <w:pPr>
        <w:pStyle w:val="a0"/>
        <w:rPr>
          <w:rFonts w:hint="cs"/>
          <w:rtl/>
        </w:rPr>
      </w:pPr>
    </w:p>
    <w:p w14:paraId="58E0E8A5" w14:textId="77777777" w:rsidR="00000000" w:rsidRDefault="000C6BB5">
      <w:pPr>
        <w:pStyle w:val="af0"/>
        <w:rPr>
          <w:rtl/>
        </w:rPr>
      </w:pPr>
      <w:r>
        <w:rPr>
          <w:rFonts w:hint="eastAsia"/>
          <w:rtl/>
        </w:rPr>
        <w:t>מיכאל</w:t>
      </w:r>
      <w:r>
        <w:rPr>
          <w:rtl/>
        </w:rPr>
        <w:t xml:space="preserve"> איתן (הליכוד):</w:t>
      </w:r>
    </w:p>
    <w:p w14:paraId="4749DA35" w14:textId="77777777" w:rsidR="00000000" w:rsidRDefault="000C6BB5">
      <w:pPr>
        <w:pStyle w:val="a0"/>
        <w:rPr>
          <w:rFonts w:hint="cs"/>
          <w:rtl/>
        </w:rPr>
      </w:pPr>
    </w:p>
    <w:p w14:paraId="7744FC0A" w14:textId="77777777" w:rsidR="00000000" w:rsidRDefault="000C6BB5">
      <w:pPr>
        <w:pStyle w:val="a0"/>
        <w:rPr>
          <w:rFonts w:hint="cs"/>
          <w:rtl/>
        </w:rPr>
      </w:pPr>
      <w:r>
        <w:rPr>
          <w:rFonts w:hint="cs"/>
          <w:rtl/>
        </w:rPr>
        <w:t>אפשר</w:t>
      </w:r>
      <w:r>
        <w:rPr>
          <w:rFonts w:hint="cs"/>
          <w:rtl/>
        </w:rPr>
        <w:t xml:space="preserve"> לעשות </w:t>
      </w:r>
      <w:r>
        <w:t>matching</w:t>
      </w:r>
      <w:r>
        <w:rPr>
          <w:rFonts w:hint="cs"/>
          <w:rtl/>
        </w:rPr>
        <w:t xml:space="preserve">. </w:t>
      </w:r>
    </w:p>
    <w:p w14:paraId="2C861534" w14:textId="77777777" w:rsidR="00000000" w:rsidRDefault="000C6BB5">
      <w:pPr>
        <w:pStyle w:val="a0"/>
        <w:rPr>
          <w:rtl/>
        </w:rPr>
      </w:pPr>
    </w:p>
    <w:p w14:paraId="2EE83240" w14:textId="77777777" w:rsidR="00000000" w:rsidRDefault="000C6BB5">
      <w:pPr>
        <w:pStyle w:val="af1"/>
        <w:rPr>
          <w:rtl/>
        </w:rPr>
      </w:pPr>
      <w:r>
        <w:rPr>
          <w:rtl/>
        </w:rPr>
        <w:t>היו"ר</w:t>
      </w:r>
      <w:r>
        <w:rPr>
          <w:rFonts w:hint="cs"/>
          <w:rtl/>
        </w:rPr>
        <w:t xml:space="preserve"> מיכאל נודלמן</w:t>
      </w:r>
      <w:r>
        <w:rPr>
          <w:rtl/>
        </w:rPr>
        <w:t>:</w:t>
      </w:r>
    </w:p>
    <w:p w14:paraId="1CDC8A3C" w14:textId="77777777" w:rsidR="00000000" w:rsidRDefault="000C6BB5">
      <w:pPr>
        <w:pStyle w:val="a0"/>
        <w:rPr>
          <w:rtl/>
        </w:rPr>
      </w:pPr>
    </w:p>
    <w:p w14:paraId="53AFD020" w14:textId="77777777" w:rsidR="00000000" w:rsidRDefault="000C6BB5">
      <w:pPr>
        <w:pStyle w:val="a0"/>
        <w:rPr>
          <w:rFonts w:hint="cs"/>
          <w:rtl/>
        </w:rPr>
      </w:pPr>
      <w:r>
        <w:rPr>
          <w:rFonts w:hint="cs"/>
          <w:rtl/>
        </w:rPr>
        <w:t xml:space="preserve">תודה רבה. חברי הכנסת חיים אורון, דליה איציק, עבד-אלמאלכ דהאמשה, מיכאל מלכיאור, יחיאל חזן ומאיר פרוש - אינם נוכחים. חבר הכנסת נסים זאב, בבקשה. </w:t>
      </w:r>
    </w:p>
    <w:p w14:paraId="1AD03B89" w14:textId="77777777" w:rsidR="00000000" w:rsidRDefault="000C6BB5">
      <w:pPr>
        <w:pStyle w:val="a0"/>
        <w:rPr>
          <w:rFonts w:hint="cs"/>
          <w:rtl/>
        </w:rPr>
      </w:pPr>
    </w:p>
    <w:p w14:paraId="4188BD6D" w14:textId="77777777" w:rsidR="00000000" w:rsidRDefault="000C6BB5">
      <w:pPr>
        <w:pStyle w:val="a"/>
        <w:rPr>
          <w:rtl/>
        </w:rPr>
      </w:pPr>
      <w:bookmarkStart w:id="663" w:name="FS000000490T02_08_2004_23_35_41"/>
      <w:bookmarkStart w:id="664" w:name="_Toc100311833"/>
      <w:bookmarkEnd w:id="663"/>
      <w:r>
        <w:rPr>
          <w:rFonts w:hint="eastAsia"/>
          <w:rtl/>
        </w:rPr>
        <w:t>נסים</w:t>
      </w:r>
      <w:r>
        <w:rPr>
          <w:rtl/>
        </w:rPr>
        <w:t xml:space="preserve"> זאב (ש"ס):</w:t>
      </w:r>
      <w:bookmarkEnd w:id="664"/>
    </w:p>
    <w:p w14:paraId="35D7E374" w14:textId="77777777" w:rsidR="00000000" w:rsidRDefault="000C6BB5">
      <w:pPr>
        <w:pStyle w:val="a0"/>
        <w:rPr>
          <w:rFonts w:hint="cs"/>
          <w:rtl/>
        </w:rPr>
      </w:pPr>
    </w:p>
    <w:p w14:paraId="363D9F59" w14:textId="77777777" w:rsidR="00000000" w:rsidRDefault="000C6BB5">
      <w:pPr>
        <w:pStyle w:val="a0"/>
        <w:rPr>
          <w:rFonts w:hint="cs"/>
          <w:rtl/>
        </w:rPr>
      </w:pPr>
      <w:r>
        <w:rPr>
          <w:rFonts w:hint="cs"/>
          <w:rtl/>
        </w:rPr>
        <w:t>אדוני היושב-ראש, אני מצטרף לברכות לחברת הכנסת רוחמה אבר</w:t>
      </w:r>
      <w:r>
        <w:rPr>
          <w:rFonts w:hint="cs"/>
          <w:rtl/>
        </w:rPr>
        <w:t>הם על הצעת החוק, אבל צריך לזכור שהארוחות החמות באו בגלל הרוחות הרעות שקדמו להן. כל הגזירות הכלכליות שהנחיתה עלינו הממשלה הזאת גרמו לכך, שהמשפחות הפכו להיות משפחות יותר עניות, ויותר משפחות נכנסו למעגל העוני. במקום שאמא תיתן את הארוחה החמה, במקום לאפשר את הכ</w:t>
      </w:r>
      <w:r>
        <w:rPr>
          <w:rFonts w:hint="cs"/>
          <w:rtl/>
        </w:rPr>
        <w:t xml:space="preserve">בוד של ההורים שישלחו את הילדים לבתי-הספר עם ארוחה חמה מהבית - יש מצב של עוני, של רעב, ולא בגלל שנת בצורת, לא משום שאין גשמים, לא משום שאין שפע במדינת ישראל, אלא בגלל המדיניות הקלוקלת של הממשלה הזאת, האווילית והמטופשת. </w:t>
      </w:r>
    </w:p>
    <w:p w14:paraId="7516FABC" w14:textId="77777777" w:rsidR="00000000" w:rsidRDefault="000C6BB5">
      <w:pPr>
        <w:pStyle w:val="a0"/>
        <w:rPr>
          <w:rFonts w:hint="cs"/>
          <w:rtl/>
        </w:rPr>
      </w:pPr>
    </w:p>
    <w:p w14:paraId="0D9E0399" w14:textId="77777777" w:rsidR="00000000" w:rsidRDefault="000C6BB5">
      <w:pPr>
        <w:pStyle w:val="a0"/>
        <w:rPr>
          <w:rFonts w:hint="cs"/>
          <w:rtl/>
        </w:rPr>
      </w:pPr>
      <w:r>
        <w:rPr>
          <w:rFonts w:hint="cs"/>
          <w:rtl/>
        </w:rPr>
        <w:t>לקחו את הכספים מאותן משפחות ברוכות י</w:t>
      </w:r>
      <w:r>
        <w:rPr>
          <w:rFonts w:hint="cs"/>
          <w:rtl/>
        </w:rPr>
        <w:t xml:space="preserve">לדים, לקחו את קצבאות הילדים, ושולחים את הילדים רעבים. אז נותנים להם ארוחה חמה, ולאותה אמא אין ברירה, היא צריכה להודות למנהל ולמנהלת שנתנו את הארוחה החמה הזאת, הצילו את חייהם של אותם ילדים. אבל למה להגיע למצב כזה בזוי? </w:t>
      </w:r>
    </w:p>
    <w:p w14:paraId="01FCBD75" w14:textId="77777777" w:rsidR="00000000" w:rsidRDefault="000C6BB5">
      <w:pPr>
        <w:pStyle w:val="a0"/>
        <w:rPr>
          <w:rFonts w:hint="cs"/>
          <w:rtl/>
        </w:rPr>
      </w:pPr>
    </w:p>
    <w:p w14:paraId="57FCDFCF" w14:textId="77777777" w:rsidR="00000000" w:rsidRDefault="000C6BB5">
      <w:pPr>
        <w:pStyle w:val="a0"/>
        <w:rPr>
          <w:rFonts w:hint="cs"/>
          <w:rtl/>
        </w:rPr>
      </w:pPr>
      <w:r>
        <w:rPr>
          <w:rFonts w:hint="cs"/>
          <w:rtl/>
        </w:rPr>
        <w:t>אנחנו מושפלים בעיני העולם כולו. אנחנ</w:t>
      </w:r>
      <w:r>
        <w:rPr>
          <w:rFonts w:hint="cs"/>
          <w:rtl/>
        </w:rPr>
        <w:t xml:space="preserve">ו דנים אם המגבית תהיה בחוץ-לארץ, או תהיה מגבית פתוחה לכל מי שרוצה לבוא ולתרום, אבל אנחנו שוכחים מה הביא את הממשלה הזאת לחוקק את החוק הזה. </w:t>
      </w:r>
    </w:p>
    <w:p w14:paraId="1B22EBC9" w14:textId="77777777" w:rsidR="00000000" w:rsidRDefault="000C6BB5">
      <w:pPr>
        <w:pStyle w:val="a0"/>
        <w:rPr>
          <w:rFonts w:hint="cs"/>
          <w:rtl/>
        </w:rPr>
      </w:pPr>
    </w:p>
    <w:p w14:paraId="25BC317F" w14:textId="77777777" w:rsidR="00000000" w:rsidRDefault="000C6BB5">
      <w:pPr>
        <w:pStyle w:val="a0"/>
        <w:rPr>
          <w:rFonts w:hint="cs"/>
          <w:rtl/>
        </w:rPr>
      </w:pPr>
      <w:r>
        <w:rPr>
          <w:rFonts w:hint="cs"/>
          <w:rtl/>
        </w:rPr>
        <w:t>בעבר, הנושא של הזנה בבתי-הספר היה דבר שבשגרה. כמעט בכל בתי-הספר היתה הזנה. אני רוצה להעיר על בעיה קטנה, שיכולה להוות</w:t>
      </w:r>
      <w:r>
        <w:rPr>
          <w:rFonts w:hint="cs"/>
          <w:rtl/>
        </w:rPr>
        <w:t xml:space="preserve"> תחרות בין בתי-הספר. ראיתי בעיר מסוימת שבבית-ספר אחד היתה הזנה, לקחו ממנו את ההזנה ונתנו אותה לבית-ספר אחר. כתוצאה מכך ילדים עברו מבית-ספר אחד לבית-ספר אחר. הגברת רוחמה אברהם, כדאי לחשוב על זה, שלא תהיה חלילה איפה ואיפה באותה עיירה, באותו כפר ובאותו מושב. </w:t>
      </w:r>
      <w:r>
        <w:rPr>
          <w:rFonts w:hint="cs"/>
          <w:rtl/>
        </w:rPr>
        <w:t>אני אומר לך, זה דבר שראיתי במו עיני, והיתה תלונה בעניין הזה. אם כבר מחליטים לתת, צריך לתת לכל בתי-הספר, בלי שום קשר לשאלה אם הוא שייך למגזר כזה או אחר. תודה.</w:t>
      </w:r>
    </w:p>
    <w:p w14:paraId="3FC3A6CF" w14:textId="77777777" w:rsidR="00000000" w:rsidRDefault="000C6BB5">
      <w:pPr>
        <w:pStyle w:val="a0"/>
        <w:rPr>
          <w:rFonts w:hint="cs"/>
          <w:rtl/>
        </w:rPr>
      </w:pPr>
    </w:p>
    <w:p w14:paraId="4FE32C97" w14:textId="77777777" w:rsidR="00000000" w:rsidRDefault="000C6BB5">
      <w:pPr>
        <w:pStyle w:val="af1"/>
        <w:rPr>
          <w:rtl/>
        </w:rPr>
      </w:pPr>
      <w:r>
        <w:rPr>
          <w:rtl/>
        </w:rPr>
        <w:t>היו"ר</w:t>
      </w:r>
      <w:r>
        <w:rPr>
          <w:rFonts w:hint="cs"/>
          <w:rtl/>
        </w:rPr>
        <w:t xml:space="preserve"> מיכאל נודלמן</w:t>
      </w:r>
      <w:r>
        <w:rPr>
          <w:rtl/>
        </w:rPr>
        <w:t>:</w:t>
      </w:r>
    </w:p>
    <w:p w14:paraId="59326B14" w14:textId="77777777" w:rsidR="00000000" w:rsidRDefault="000C6BB5">
      <w:pPr>
        <w:pStyle w:val="a0"/>
        <w:rPr>
          <w:rtl/>
        </w:rPr>
      </w:pPr>
    </w:p>
    <w:p w14:paraId="7E42D061" w14:textId="77777777" w:rsidR="00000000" w:rsidRDefault="000C6BB5">
      <w:pPr>
        <w:pStyle w:val="a0"/>
        <w:rPr>
          <w:rFonts w:hint="cs"/>
          <w:rtl/>
        </w:rPr>
      </w:pPr>
      <w:r>
        <w:rPr>
          <w:rFonts w:hint="cs"/>
          <w:rtl/>
        </w:rPr>
        <w:t>תודה רבה. חברי הכנסת ישראל אייכלר, רן כהן, יגאל יאסינוב, אבשלום וילן, יורי ש</w:t>
      </w:r>
      <w:r>
        <w:rPr>
          <w:rFonts w:hint="cs"/>
          <w:rtl/>
        </w:rPr>
        <w:t xml:space="preserve">טרן ואריה אלדד - אינם נוכחים. חבר הכנסת גדעון סער, בבקשה. </w:t>
      </w:r>
    </w:p>
    <w:p w14:paraId="64410B94" w14:textId="77777777" w:rsidR="00000000" w:rsidRDefault="000C6BB5">
      <w:pPr>
        <w:pStyle w:val="a0"/>
        <w:rPr>
          <w:rFonts w:hint="cs"/>
          <w:rtl/>
        </w:rPr>
      </w:pPr>
    </w:p>
    <w:p w14:paraId="2E660DCD" w14:textId="77777777" w:rsidR="00000000" w:rsidRDefault="000C6BB5">
      <w:pPr>
        <w:pStyle w:val="a"/>
        <w:rPr>
          <w:rtl/>
        </w:rPr>
      </w:pPr>
      <w:bookmarkStart w:id="665" w:name="FS000001027T02_08_2004_23_39_14"/>
      <w:bookmarkStart w:id="666" w:name="_Toc100311834"/>
      <w:bookmarkEnd w:id="665"/>
      <w:r>
        <w:rPr>
          <w:rFonts w:hint="eastAsia"/>
          <w:rtl/>
        </w:rPr>
        <w:t>גדעון</w:t>
      </w:r>
      <w:r>
        <w:rPr>
          <w:rtl/>
        </w:rPr>
        <w:t xml:space="preserve"> סער (הליכוד):</w:t>
      </w:r>
      <w:bookmarkEnd w:id="666"/>
    </w:p>
    <w:p w14:paraId="1C2C2D91" w14:textId="77777777" w:rsidR="00000000" w:rsidRDefault="000C6BB5">
      <w:pPr>
        <w:pStyle w:val="a0"/>
        <w:rPr>
          <w:rFonts w:hint="cs"/>
          <w:rtl/>
        </w:rPr>
      </w:pPr>
    </w:p>
    <w:p w14:paraId="65DCE113" w14:textId="77777777" w:rsidR="00000000" w:rsidRDefault="000C6BB5">
      <w:pPr>
        <w:pStyle w:val="a0"/>
        <w:rPr>
          <w:rFonts w:hint="cs"/>
          <w:rtl/>
        </w:rPr>
      </w:pPr>
      <w:r>
        <w:rPr>
          <w:rFonts w:hint="cs"/>
          <w:rtl/>
        </w:rPr>
        <w:t xml:space="preserve">מאחר שהזכרתם לי את חברת הכנסת יולי תמיר, אני רוצה לנצל את זמן הדיבור - - - </w:t>
      </w:r>
    </w:p>
    <w:p w14:paraId="65B38817" w14:textId="77777777" w:rsidR="00000000" w:rsidRDefault="000C6BB5">
      <w:pPr>
        <w:pStyle w:val="a0"/>
        <w:rPr>
          <w:rFonts w:hint="cs"/>
          <w:rtl/>
        </w:rPr>
      </w:pPr>
    </w:p>
    <w:p w14:paraId="3378D3AA" w14:textId="77777777" w:rsidR="00000000" w:rsidRDefault="000C6BB5">
      <w:pPr>
        <w:pStyle w:val="af0"/>
        <w:rPr>
          <w:rtl/>
        </w:rPr>
      </w:pPr>
      <w:r>
        <w:rPr>
          <w:rFonts w:hint="eastAsia"/>
          <w:rtl/>
        </w:rPr>
        <w:t>שלום</w:t>
      </w:r>
      <w:r>
        <w:rPr>
          <w:rtl/>
        </w:rPr>
        <w:t xml:space="preserve"> שמחון (העבודה-מימד):</w:t>
      </w:r>
    </w:p>
    <w:p w14:paraId="3D5CFD85" w14:textId="77777777" w:rsidR="00000000" w:rsidRDefault="000C6BB5">
      <w:pPr>
        <w:pStyle w:val="a0"/>
        <w:rPr>
          <w:rFonts w:hint="cs"/>
          <w:rtl/>
        </w:rPr>
      </w:pPr>
    </w:p>
    <w:p w14:paraId="3376AC36" w14:textId="77777777" w:rsidR="00000000" w:rsidRDefault="000C6BB5">
      <w:pPr>
        <w:pStyle w:val="a0"/>
        <w:rPr>
          <w:rFonts w:hint="cs"/>
          <w:rtl/>
        </w:rPr>
      </w:pPr>
      <w:r>
        <w:rPr>
          <w:rFonts w:hint="cs"/>
          <w:rtl/>
        </w:rPr>
        <w:t>בצבא היית בצנחנים?</w:t>
      </w:r>
    </w:p>
    <w:p w14:paraId="6AB965BC" w14:textId="77777777" w:rsidR="00000000" w:rsidRDefault="000C6BB5">
      <w:pPr>
        <w:pStyle w:val="a0"/>
        <w:rPr>
          <w:rtl/>
        </w:rPr>
      </w:pPr>
    </w:p>
    <w:p w14:paraId="6580E07F" w14:textId="77777777" w:rsidR="00000000" w:rsidRDefault="000C6BB5">
      <w:pPr>
        <w:pStyle w:val="-"/>
        <w:rPr>
          <w:rtl/>
        </w:rPr>
      </w:pPr>
      <w:bookmarkStart w:id="667" w:name="FS000000713T03_08_2004_00_08_00C"/>
      <w:bookmarkStart w:id="668" w:name="FS000001027T03_08_2004_00_08_10"/>
      <w:bookmarkStart w:id="669" w:name="FS000001027T03_08_2004_00_08_14C"/>
      <w:bookmarkEnd w:id="667"/>
      <w:bookmarkEnd w:id="668"/>
      <w:bookmarkEnd w:id="669"/>
      <w:r>
        <w:rPr>
          <w:rtl/>
        </w:rPr>
        <w:t>גדעון סער (הליכוד):</w:t>
      </w:r>
    </w:p>
    <w:p w14:paraId="1C314400" w14:textId="77777777" w:rsidR="00000000" w:rsidRDefault="000C6BB5">
      <w:pPr>
        <w:pStyle w:val="a0"/>
        <w:rPr>
          <w:rtl/>
        </w:rPr>
      </w:pPr>
    </w:p>
    <w:p w14:paraId="290A8201" w14:textId="77777777" w:rsidR="00000000" w:rsidRDefault="000C6BB5">
      <w:pPr>
        <w:pStyle w:val="a0"/>
        <w:rPr>
          <w:rFonts w:hint="cs"/>
          <w:rtl/>
        </w:rPr>
      </w:pPr>
      <w:r>
        <w:rPr>
          <w:rFonts w:hint="cs"/>
          <w:rtl/>
        </w:rPr>
        <w:t>בגולני.</w:t>
      </w:r>
    </w:p>
    <w:p w14:paraId="132A1737" w14:textId="77777777" w:rsidR="00000000" w:rsidRDefault="000C6BB5">
      <w:pPr>
        <w:pStyle w:val="a0"/>
        <w:rPr>
          <w:rFonts w:hint="cs"/>
          <w:rtl/>
        </w:rPr>
      </w:pPr>
    </w:p>
    <w:p w14:paraId="50C94AF5" w14:textId="77777777" w:rsidR="00000000" w:rsidRDefault="000C6BB5">
      <w:pPr>
        <w:pStyle w:val="af0"/>
        <w:rPr>
          <w:rtl/>
        </w:rPr>
      </w:pPr>
      <w:r>
        <w:rPr>
          <w:rFonts w:hint="eastAsia"/>
          <w:rtl/>
        </w:rPr>
        <w:t>שלום</w:t>
      </w:r>
      <w:r>
        <w:rPr>
          <w:rtl/>
        </w:rPr>
        <w:t xml:space="preserve"> שמחון (העבודה-מי</w:t>
      </w:r>
      <w:r>
        <w:rPr>
          <w:rtl/>
        </w:rPr>
        <w:t>מד):</w:t>
      </w:r>
    </w:p>
    <w:p w14:paraId="554D78C3" w14:textId="77777777" w:rsidR="00000000" w:rsidRDefault="000C6BB5">
      <w:pPr>
        <w:pStyle w:val="a0"/>
        <w:rPr>
          <w:rFonts w:hint="cs"/>
          <w:rtl/>
        </w:rPr>
      </w:pPr>
    </w:p>
    <w:p w14:paraId="181EAFED" w14:textId="77777777" w:rsidR="00000000" w:rsidRDefault="000C6BB5">
      <w:pPr>
        <w:pStyle w:val="a0"/>
        <w:rPr>
          <w:rFonts w:hint="cs"/>
          <w:rtl/>
        </w:rPr>
      </w:pPr>
      <w:r>
        <w:rPr>
          <w:rFonts w:hint="cs"/>
          <w:rtl/>
        </w:rPr>
        <w:t xml:space="preserve">בגולני, כשעושים לוחמה בשטח בנוי, תמיד צריך להשאיר פתח בשביל לברוח. </w:t>
      </w:r>
    </w:p>
    <w:p w14:paraId="6C4FDDD4" w14:textId="77777777" w:rsidR="00000000" w:rsidRDefault="000C6BB5">
      <w:pPr>
        <w:pStyle w:val="a0"/>
        <w:rPr>
          <w:rFonts w:hint="cs"/>
          <w:rtl/>
        </w:rPr>
      </w:pPr>
    </w:p>
    <w:p w14:paraId="4EFDF9D6" w14:textId="77777777" w:rsidR="00000000" w:rsidRDefault="000C6BB5">
      <w:pPr>
        <w:pStyle w:val="-"/>
        <w:rPr>
          <w:rtl/>
        </w:rPr>
      </w:pPr>
      <w:bookmarkStart w:id="670" w:name="FS000001027T03_08_2004_00_08_46C"/>
      <w:bookmarkEnd w:id="670"/>
      <w:r>
        <w:rPr>
          <w:rtl/>
        </w:rPr>
        <w:t>גדעון סער (הליכוד):</w:t>
      </w:r>
    </w:p>
    <w:p w14:paraId="00666F45" w14:textId="77777777" w:rsidR="00000000" w:rsidRDefault="000C6BB5">
      <w:pPr>
        <w:pStyle w:val="a0"/>
        <w:rPr>
          <w:rtl/>
        </w:rPr>
      </w:pPr>
    </w:p>
    <w:p w14:paraId="74C76C73" w14:textId="77777777" w:rsidR="00000000" w:rsidRDefault="000C6BB5">
      <w:pPr>
        <w:pStyle w:val="a0"/>
        <w:rPr>
          <w:rFonts w:hint="cs"/>
          <w:rtl/>
        </w:rPr>
      </w:pPr>
      <w:r>
        <w:rPr>
          <w:rFonts w:hint="cs"/>
          <w:rtl/>
        </w:rPr>
        <w:t>חבר הכנסת שמחון, חברת הכנסת תמיר בשבועות האחרונים ניהלה קמפיין, שבו היא ניסתה להסביר למה בעצם אין הבדל. אמרנו לה בוועדה, שאם זה עניין של קרדיט אנחנו מוכנים שיהי</w:t>
      </w:r>
      <w:r>
        <w:rPr>
          <w:rFonts w:hint="cs"/>
          <w:rtl/>
        </w:rPr>
        <w:t xml:space="preserve">ה כתוב: חברת הכנסת רוחמה אברהם וחברת הכנסת יולי תמיר, אין לנו בעיה בדבר הזה, אבל לך יש הצעה פופוליסטית, גרועה. מפעל ההזנה נועד לילדים משכבות חברתיות מסוימות. </w:t>
      </w:r>
    </w:p>
    <w:p w14:paraId="21987570" w14:textId="77777777" w:rsidR="00000000" w:rsidRDefault="000C6BB5">
      <w:pPr>
        <w:pStyle w:val="a0"/>
        <w:rPr>
          <w:rFonts w:hint="cs"/>
          <w:rtl/>
        </w:rPr>
      </w:pPr>
    </w:p>
    <w:p w14:paraId="70DDFCB6" w14:textId="77777777" w:rsidR="00000000" w:rsidRDefault="000C6BB5">
      <w:pPr>
        <w:pStyle w:val="af0"/>
        <w:rPr>
          <w:rtl/>
        </w:rPr>
      </w:pPr>
      <w:r>
        <w:rPr>
          <w:rFonts w:hint="eastAsia"/>
          <w:rtl/>
        </w:rPr>
        <w:t>אופיר</w:t>
      </w:r>
      <w:r>
        <w:rPr>
          <w:rtl/>
        </w:rPr>
        <w:t xml:space="preserve"> פינס-פז (העבודה-מימד):</w:t>
      </w:r>
    </w:p>
    <w:p w14:paraId="0F34C6B5" w14:textId="77777777" w:rsidR="00000000" w:rsidRDefault="000C6BB5">
      <w:pPr>
        <w:pStyle w:val="a0"/>
        <w:rPr>
          <w:rFonts w:hint="cs"/>
          <w:rtl/>
        </w:rPr>
      </w:pPr>
    </w:p>
    <w:p w14:paraId="76B7D981" w14:textId="77777777" w:rsidR="00000000" w:rsidRDefault="000C6BB5">
      <w:pPr>
        <w:pStyle w:val="a0"/>
        <w:rPr>
          <w:rFonts w:hint="cs"/>
          <w:rtl/>
        </w:rPr>
      </w:pPr>
      <w:r>
        <w:rPr>
          <w:rFonts w:hint="cs"/>
          <w:rtl/>
        </w:rPr>
        <w:t>היא לא הסכימה לחבור לנושא שלכם?</w:t>
      </w:r>
    </w:p>
    <w:p w14:paraId="06201C35" w14:textId="77777777" w:rsidR="00000000" w:rsidRDefault="000C6BB5">
      <w:pPr>
        <w:pStyle w:val="a0"/>
        <w:rPr>
          <w:rFonts w:hint="cs"/>
          <w:rtl/>
        </w:rPr>
      </w:pPr>
    </w:p>
    <w:p w14:paraId="18E6D7ED" w14:textId="77777777" w:rsidR="00000000" w:rsidRDefault="000C6BB5">
      <w:pPr>
        <w:pStyle w:val="-"/>
        <w:rPr>
          <w:rtl/>
        </w:rPr>
      </w:pPr>
      <w:bookmarkStart w:id="671" w:name="FS000001027T03_08_2004_00_10_59C"/>
      <w:bookmarkEnd w:id="671"/>
      <w:r>
        <w:rPr>
          <w:rtl/>
        </w:rPr>
        <w:t>גדעון סער (הליכוד):</w:t>
      </w:r>
    </w:p>
    <w:p w14:paraId="6AF65B30" w14:textId="77777777" w:rsidR="00000000" w:rsidRDefault="000C6BB5">
      <w:pPr>
        <w:pStyle w:val="a0"/>
        <w:rPr>
          <w:rtl/>
        </w:rPr>
      </w:pPr>
    </w:p>
    <w:p w14:paraId="08153435" w14:textId="77777777" w:rsidR="00000000" w:rsidRDefault="000C6BB5">
      <w:pPr>
        <w:pStyle w:val="a0"/>
        <w:rPr>
          <w:rFonts w:hint="cs"/>
          <w:rtl/>
        </w:rPr>
      </w:pPr>
      <w:r>
        <w:rPr>
          <w:rFonts w:hint="cs"/>
          <w:rtl/>
        </w:rPr>
        <w:t>היא לא הסכימ</w:t>
      </w:r>
      <w:r>
        <w:rPr>
          <w:rFonts w:hint="cs"/>
          <w:rtl/>
        </w:rPr>
        <w:t xml:space="preserve">ה. </w:t>
      </w:r>
    </w:p>
    <w:p w14:paraId="30807ACB" w14:textId="77777777" w:rsidR="00000000" w:rsidRDefault="000C6BB5">
      <w:pPr>
        <w:pStyle w:val="a0"/>
        <w:rPr>
          <w:rFonts w:hint="cs"/>
          <w:rtl/>
        </w:rPr>
      </w:pPr>
    </w:p>
    <w:p w14:paraId="4BF397A9" w14:textId="77777777" w:rsidR="00000000" w:rsidRDefault="000C6BB5">
      <w:pPr>
        <w:pStyle w:val="af1"/>
        <w:rPr>
          <w:rtl/>
        </w:rPr>
      </w:pPr>
      <w:r>
        <w:rPr>
          <w:rtl/>
        </w:rPr>
        <w:t>היו"ר</w:t>
      </w:r>
      <w:r>
        <w:rPr>
          <w:rFonts w:hint="cs"/>
          <w:rtl/>
        </w:rPr>
        <w:t xml:space="preserve"> מיכאל נודלמן</w:t>
      </w:r>
      <w:r>
        <w:rPr>
          <w:rtl/>
        </w:rPr>
        <w:t>:</w:t>
      </w:r>
    </w:p>
    <w:p w14:paraId="5B0E0709" w14:textId="77777777" w:rsidR="00000000" w:rsidRDefault="000C6BB5">
      <w:pPr>
        <w:pStyle w:val="a0"/>
        <w:rPr>
          <w:rtl/>
        </w:rPr>
      </w:pPr>
    </w:p>
    <w:p w14:paraId="4430B98A" w14:textId="77777777" w:rsidR="00000000" w:rsidRDefault="000C6BB5">
      <w:pPr>
        <w:pStyle w:val="a0"/>
        <w:rPr>
          <w:rFonts w:hint="cs"/>
          <w:rtl/>
        </w:rPr>
      </w:pPr>
      <w:r>
        <w:rPr>
          <w:rFonts w:hint="cs"/>
          <w:rtl/>
        </w:rPr>
        <w:t xml:space="preserve">היא לא הסכימה, אני עד. </w:t>
      </w:r>
    </w:p>
    <w:p w14:paraId="1C4AB1BC" w14:textId="77777777" w:rsidR="00000000" w:rsidRDefault="000C6BB5">
      <w:pPr>
        <w:pStyle w:val="a0"/>
        <w:rPr>
          <w:rFonts w:hint="cs"/>
          <w:rtl/>
        </w:rPr>
      </w:pPr>
    </w:p>
    <w:p w14:paraId="78914186" w14:textId="77777777" w:rsidR="00000000" w:rsidRDefault="000C6BB5">
      <w:pPr>
        <w:pStyle w:val="-"/>
        <w:rPr>
          <w:rtl/>
        </w:rPr>
      </w:pPr>
      <w:bookmarkStart w:id="672" w:name="FS000001027T03_08_2004_00_11_12C"/>
      <w:bookmarkEnd w:id="672"/>
      <w:r>
        <w:rPr>
          <w:rtl/>
        </w:rPr>
        <w:t>גדעון סער (הליכוד):</w:t>
      </w:r>
    </w:p>
    <w:p w14:paraId="778BB5C6" w14:textId="77777777" w:rsidR="00000000" w:rsidRDefault="000C6BB5">
      <w:pPr>
        <w:pStyle w:val="a0"/>
        <w:rPr>
          <w:rtl/>
        </w:rPr>
      </w:pPr>
    </w:p>
    <w:p w14:paraId="45C97620" w14:textId="77777777" w:rsidR="00000000" w:rsidRDefault="000C6BB5">
      <w:pPr>
        <w:pStyle w:val="a0"/>
        <w:rPr>
          <w:rFonts w:hint="cs"/>
          <w:rtl/>
        </w:rPr>
      </w:pPr>
      <w:r>
        <w:rPr>
          <w:rFonts w:hint="cs"/>
          <w:rtl/>
        </w:rPr>
        <w:t>היינו עוד יותר לארג'ים, אמרנו לה: בואי נדחה את ההצבעה על החוק שלך ונקיים הצבעה רק על החוק של רוחמה, כדי לא לחסל את החוק שלך. היא לא הסכימה. אבל היא הביאה כל מיני אנשים למסדרונות וכל מי</w:t>
      </w:r>
      <w:r>
        <w:rPr>
          <w:rFonts w:hint="cs"/>
          <w:rtl/>
        </w:rPr>
        <w:t xml:space="preserve">ני אנשי עמותות, כדי לנסות ולהטיל אימה על חברי הוועדה. </w:t>
      </w:r>
    </w:p>
    <w:p w14:paraId="5CC57394" w14:textId="77777777" w:rsidR="00000000" w:rsidRDefault="000C6BB5">
      <w:pPr>
        <w:pStyle w:val="a0"/>
        <w:rPr>
          <w:rFonts w:hint="cs"/>
          <w:rtl/>
        </w:rPr>
      </w:pPr>
    </w:p>
    <w:p w14:paraId="1DEFD952" w14:textId="77777777" w:rsidR="00000000" w:rsidRDefault="000C6BB5">
      <w:pPr>
        <w:pStyle w:val="a0"/>
        <w:rPr>
          <w:rFonts w:hint="cs"/>
          <w:rtl/>
        </w:rPr>
      </w:pPr>
      <w:r>
        <w:rPr>
          <w:rFonts w:hint="cs"/>
          <w:rtl/>
        </w:rPr>
        <w:t>הבעיה היא שיש פה ויכוח יסודי, וחבר הכנסת פינס אמר ביושר: גם אני לא מסכים להצעה האבסורדית של חברת הכנסת תמיר, שמציעה - אוניברסלי. הרי כל השיטה האוניברסלית פשטה את הרגל מזמן, היא קיימת רק במדינות קומוני</w:t>
      </w:r>
      <w:r>
        <w:rPr>
          <w:rFonts w:hint="cs"/>
          <w:rtl/>
        </w:rPr>
        <w:t>סטיות, או במפלגות שקוראות לעצמן סוציאל-דמוקרטיות אבל הן בעצם שריד או המשך למפלגה הקומוניסטית. כי הילד מכפר-שמריהו באמת לא זקוק למפעל הזנה, זה באמת לא הרעיון של החוק הזה. לכן צריך להעביר מהלכים, שמצד אחד יש בהם רגישות חברתית, ומצד שני יש בהם מידתיות, יש בהם</w:t>
      </w:r>
      <w:r>
        <w:rPr>
          <w:rFonts w:hint="cs"/>
          <w:rtl/>
        </w:rPr>
        <w:t xml:space="preserve"> סבירות, יש בהם מידה של מעשיות. הבעיה המרכזית בהצעה של חברת הכנסת תמיר היא, שהיא לא היתה מעשית. אני אומר "היתה", בלשון עבר, מאחר שהוועדה לא אישרה אותה. </w:t>
      </w:r>
    </w:p>
    <w:p w14:paraId="1570EF7D" w14:textId="77777777" w:rsidR="00000000" w:rsidRDefault="000C6BB5">
      <w:pPr>
        <w:pStyle w:val="a0"/>
        <w:rPr>
          <w:rFonts w:hint="cs"/>
          <w:rtl/>
        </w:rPr>
      </w:pPr>
    </w:p>
    <w:p w14:paraId="28A059F1" w14:textId="77777777" w:rsidR="00000000" w:rsidRDefault="000C6BB5">
      <w:pPr>
        <w:pStyle w:val="af0"/>
        <w:rPr>
          <w:rtl/>
        </w:rPr>
      </w:pPr>
      <w:r>
        <w:rPr>
          <w:rFonts w:hint="eastAsia"/>
          <w:rtl/>
        </w:rPr>
        <w:t>שלום</w:t>
      </w:r>
      <w:r>
        <w:rPr>
          <w:rtl/>
        </w:rPr>
        <w:t xml:space="preserve"> שמחון (העבודה-מימד):</w:t>
      </w:r>
    </w:p>
    <w:p w14:paraId="2AA729A0" w14:textId="77777777" w:rsidR="00000000" w:rsidRDefault="000C6BB5">
      <w:pPr>
        <w:pStyle w:val="a0"/>
        <w:rPr>
          <w:rFonts w:hint="cs"/>
          <w:rtl/>
        </w:rPr>
      </w:pPr>
    </w:p>
    <w:p w14:paraId="69F4A601" w14:textId="77777777" w:rsidR="00000000" w:rsidRDefault="000C6BB5">
      <w:pPr>
        <w:pStyle w:val="a0"/>
        <w:rPr>
          <w:rFonts w:hint="cs"/>
          <w:rtl/>
        </w:rPr>
      </w:pPr>
      <w:r>
        <w:rPr>
          <w:rFonts w:hint="cs"/>
          <w:rtl/>
        </w:rPr>
        <w:t xml:space="preserve">אתה חייב לדרוך ולסובב. </w:t>
      </w:r>
    </w:p>
    <w:p w14:paraId="69916E1F" w14:textId="77777777" w:rsidR="00000000" w:rsidRDefault="000C6BB5">
      <w:pPr>
        <w:pStyle w:val="a0"/>
        <w:rPr>
          <w:rFonts w:hint="cs"/>
          <w:rtl/>
        </w:rPr>
      </w:pPr>
    </w:p>
    <w:p w14:paraId="0B3A7B79" w14:textId="77777777" w:rsidR="00000000" w:rsidRDefault="000C6BB5">
      <w:pPr>
        <w:pStyle w:val="-"/>
        <w:rPr>
          <w:rtl/>
        </w:rPr>
      </w:pPr>
      <w:bookmarkStart w:id="673" w:name="FS000001027T03_08_2004_00_15_04C"/>
      <w:bookmarkEnd w:id="673"/>
      <w:r>
        <w:rPr>
          <w:rtl/>
        </w:rPr>
        <w:t>גדעון סער (הליכוד):</w:t>
      </w:r>
    </w:p>
    <w:p w14:paraId="5D9F8D1F" w14:textId="77777777" w:rsidR="00000000" w:rsidRDefault="000C6BB5">
      <w:pPr>
        <w:pStyle w:val="a0"/>
        <w:rPr>
          <w:rtl/>
        </w:rPr>
      </w:pPr>
    </w:p>
    <w:p w14:paraId="4CF5D8FE" w14:textId="77777777" w:rsidR="00000000" w:rsidRDefault="000C6BB5">
      <w:pPr>
        <w:pStyle w:val="a0"/>
        <w:rPr>
          <w:rFonts w:hint="cs"/>
          <w:rtl/>
        </w:rPr>
      </w:pPr>
      <w:r>
        <w:rPr>
          <w:rFonts w:hint="cs"/>
          <w:rtl/>
        </w:rPr>
        <w:t>חבר הכנסת שמחון, יש נושא קצבא</w:t>
      </w:r>
      <w:r>
        <w:rPr>
          <w:rFonts w:hint="cs"/>
          <w:rtl/>
        </w:rPr>
        <w:t xml:space="preserve">ות הילדים. כמה פעמים, ואתם הרי מסכימים עם זה, דובר על כך שגם קצבאות הילדים צריך להיות דיפרנציאליות? שההורים של ילד מכפר-שמריהו לא צריכים לקבל קצבאות ילדים כמו אלה שבאמת מגיע להם? משום שזה אוניברסלי, בסוף אלה שבאמת מגיע להם צריכים לקבל פחות, וזאת הטעות. </w:t>
      </w:r>
    </w:p>
    <w:p w14:paraId="0E927659" w14:textId="77777777" w:rsidR="00000000" w:rsidRDefault="000C6BB5">
      <w:pPr>
        <w:pStyle w:val="a0"/>
        <w:rPr>
          <w:rFonts w:hint="cs"/>
          <w:rtl/>
        </w:rPr>
      </w:pPr>
    </w:p>
    <w:p w14:paraId="23D2E14B" w14:textId="77777777" w:rsidR="00000000" w:rsidRDefault="000C6BB5">
      <w:pPr>
        <w:pStyle w:val="a0"/>
        <w:rPr>
          <w:rFonts w:hint="cs"/>
          <w:rtl/>
        </w:rPr>
      </w:pPr>
      <w:r>
        <w:rPr>
          <w:rFonts w:hint="cs"/>
          <w:rtl/>
        </w:rPr>
        <w:t>א</w:t>
      </w:r>
      <w:r>
        <w:rPr>
          <w:rFonts w:hint="cs"/>
          <w:rtl/>
        </w:rPr>
        <w:t>בל אני רוצה לומר עוד דבר, למה לא הופתעתי, וכל מי שעקב היום אחרי הדיונים בכנסת, מהצופים בנו עכשיו, שוודאי ראו מה קרה היום בכנסת, אולי לא הופתעו כי הם ראו מה קרה בהצעת החוק בנושא השידורים הפיראטיים. חבר הכנסת שמחון, אתה מכיר את ההצעה כי היא נדונה אצלך בוועדה</w:t>
      </w:r>
      <w:r>
        <w:rPr>
          <w:rFonts w:hint="cs"/>
          <w:rtl/>
        </w:rPr>
        <w:t>. אני מדבר על הפעלת רדיו פיראטי שלא כדין בנסיבות שגורמות להפרעה לתעופת מטוסים. אתה מכיר את הנושא, והדגשת את החשיבות של הצעת החוק הזאת. אין לי שום מלה לחברי הכנסת מסיעת ש"ס שהתנגדו, ואין לי שום מלה לחברי הכנסת מסיעת בל"ד שהתנגדו. אני מבין למה הם התנגדו. אבל</w:t>
      </w:r>
      <w:r>
        <w:rPr>
          <w:rFonts w:hint="cs"/>
          <w:rtl/>
        </w:rPr>
        <w:t xml:space="preserve"> חברת הכנסת יולי תמיר, שלא התאפקה אפילו בנושא הזה מלנקוט עמדה קטנונית, כאשר הצעת החוק הזאת הפכה להצבעת אמון, כאשר סיעת ש"ס ביקשה לראות בה הצעת אי-אמון, והצביעה יחד עם חברי הכנסת, שעמדתם כמובן לגיטימית לפי שיטתם, מסיעות ש"ס, בל"ד וכו', בנושא הזה, אפילו חברי</w:t>
      </w:r>
      <w:r>
        <w:rPr>
          <w:rFonts w:hint="cs"/>
          <w:rtl/>
        </w:rPr>
        <w:t xml:space="preserve"> סיעת מרצ נמנעו </w:t>
      </w:r>
      <w:r>
        <w:rPr>
          <w:rtl/>
        </w:rPr>
        <w:t>–</w:t>
      </w:r>
      <w:r>
        <w:rPr>
          <w:rFonts w:hint="cs"/>
          <w:rtl/>
        </w:rPr>
        <w:t xml:space="preserve"> בוודאי ממנה לא נלמד גישה עניינית, אלא את מה שבעצם למדנו משלומציון המלכה: לא להתיירא לא מהפרושים ולא מהצדוקים אלא מהצבועים שעושים מעשה זמרי ומבקשים שכר כפנחס. תודה. </w:t>
      </w:r>
    </w:p>
    <w:p w14:paraId="6C19AD1F" w14:textId="77777777" w:rsidR="00000000" w:rsidRDefault="000C6BB5">
      <w:pPr>
        <w:pStyle w:val="a0"/>
        <w:rPr>
          <w:rFonts w:hint="cs"/>
          <w:rtl/>
        </w:rPr>
      </w:pPr>
    </w:p>
    <w:p w14:paraId="301364EA" w14:textId="77777777" w:rsidR="00000000" w:rsidRDefault="000C6BB5">
      <w:pPr>
        <w:pStyle w:val="af1"/>
        <w:rPr>
          <w:rtl/>
        </w:rPr>
      </w:pPr>
      <w:r>
        <w:rPr>
          <w:rtl/>
        </w:rPr>
        <w:t>היו"ר</w:t>
      </w:r>
      <w:r>
        <w:rPr>
          <w:rFonts w:hint="cs"/>
          <w:rtl/>
        </w:rPr>
        <w:t xml:space="preserve"> מיכאל נודלמן</w:t>
      </w:r>
      <w:r>
        <w:rPr>
          <w:rtl/>
        </w:rPr>
        <w:t>:</w:t>
      </w:r>
    </w:p>
    <w:p w14:paraId="73133926" w14:textId="77777777" w:rsidR="00000000" w:rsidRDefault="000C6BB5">
      <w:pPr>
        <w:pStyle w:val="a0"/>
        <w:rPr>
          <w:rFonts w:hint="cs"/>
          <w:rtl/>
        </w:rPr>
      </w:pPr>
    </w:p>
    <w:p w14:paraId="43846655" w14:textId="77777777" w:rsidR="00000000" w:rsidRDefault="000C6BB5">
      <w:pPr>
        <w:pStyle w:val="a0"/>
        <w:ind w:firstLine="0"/>
        <w:rPr>
          <w:rFonts w:hint="cs"/>
          <w:rtl/>
        </w:rPr>
      </w:pPr>
      <w:r>
        <w:rPr>
          <w:rFonts w:hint="cs"/>
          <w:rtl/>
        </w:rPr>
        <w:tab/>
        <w:t>חברי הכנסת, סיימנו את הדיון על הצעת חוק ארוחה יומי</w:t>
      </w:r>
      <w:r>
        <w:rPr>
          <w:rFonts w:hint="cs"/>
          <w:rtl/>
        </w:rPr>
        <w:t xml:space="preserve">ת לתלמיד, התשס"ד-2004, של חברת הכנסת רוחמה אברהם. </w:t>
      </w:r>
    </w:p>
    <w:p w14:paraId="4956AAB6" w14:textId="77777777" w:rsidR="00000000" w:rsidRDefault="000C6BB5">
      <w:pPr>
        <w:pStyle w:val="a0"/>
        <w:ind w:firstLine="0"/>
        <w:rPr>
          <w:rFonts w:hint="cs"/>
          <w:rtl/>
        </w:rPr>
      </w:pPr>
    </w:p>
    <w:p w14:paraId="1CDFEE2C" w14:textId="77777777" w:rsidR="00000000" w:rsidRDefault="000C6BB5">
      <w:pPr>
        <w:pStyle w:val="a0"/>
        <w:ind w:firstLine="720"/>
        <w:rPr>
          <w:rFonts w:hint="cs"/>
          <w:rtl/>
        </w:rPr>
      </w:pPr>
      <w:r>
        <w:rPr>
          <w:rFonts w:hint="cs"/>
          <w:rtl/>
        </w:rPr>
        <w:t>אנחנו מצביעים על הצעת החוק בקריאה ראשונה.</w:t>
      </w:r>
    </w:p>
    <w:p w14:paraId="55C0D098" w14:textId="77777777" w:rsidR="00000000" w:rsidRDefault="000C6BB5">
      <w:pPr>
        <w:pStyle w:val="a0"/>
        <w:ind w:firstLine="0"/>
        <w:rPr>
          <w:rFonts w:hint="cs"/>
          <w:rtl/>
        </w:rPr>
      </w:pPr>
    </w:p>
    <w:p w14:paraId="610F436A" w14:textId="77777777" w:rsidR="00000000" w:rsidRDefault="000C6BB5">
      <w:pPr>
        <w:pStyle w:val="ab"/>
        <w:bidi/>
        <w:rPr>
          <w:rFonts w:hint="cs"/>
          <w:rtl/>
        </w:rPr>
      </w:pPr>
      <w:r>
        <w:rPr>
          <w:rFonts w:hint="cs"/>
          <w:rtl/>
        </w:rPr>
        <w:t>הצבעה מס' 24</w:t>
      </w:r>
    </w:p>
    <w:p w14:paraId="219A1E70" w14:textId="77777777" w:rsidR="00000000" w:rsidRDefault="000C6BB5">
      <w:pPr>
        <w:pStyle w:val="a0"/>
        <w:ind w:firstLine="0"/>
        <w:jc w:val="center"/>
        <w:rPr>
          <w:rFonts w:hint="cs"/>
          <w:rtl/>
        </w:rPr>
      </w:pPr>
    </w:p>
    <w:p w14:paraId="308E7BDD" w14:textId="77777777" w:rsidR="00000000" w:rsidRDefault="000C6BB5">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6532AA92" w14:textId="77777777" w:rsidR="00000000" w:rsidRDefault="000C6BB5">
      <w:pPr>
        <w:pStyle w:val="ac"/>
        <w:bidi/>
        <w:rPr>
          <w:rFonts w:hint="cs"/>
          <w:rtl/>
        </w:rPr>
      </w:pPr>
      <w:r>
        <w:rPr>
          <w:rFonts w:hint="cs"/>
          <w:rtl/>
        </w:rPr>
        <w:t xml:space="preserve">נגד </w:t>
      </w:r>
      <w:r>
        <w:rPr>
          <w:rtl/>
        </w:rPr>
        <w:t>–</w:t>
      </w:r>
      <w:r>
        <w:rPr>
          <w:rFonts w:hint="cs"/>
          <w:rtl/>
        </w:rPr>
        <w:t xml:space="preserve"> אין</w:t>
      </w:r>
    </w:p>
    <w:p w14:paraId="63C68259" w14:textId="77777777" w:rsidR="00000000" w:rsidRDefault="000C6BB5">
      <w:pPr>
        <w:pStyle w:val="ac"/>
        <w:bidi/>
        <w:rPr>
          <w:rFonts w:hint="cs"/>
          <w:rtl/>
        </w:rPr>
      </w:pPr>
      <w:r>
        <w:rPr>
          <w:rFonts w:hint="cs"/>
          <w:rtl/>
        </w:rPr>
        <w:t xml:space="preserve">נמנעים </w:t>
      </w:r>
      <w:r>
        <w:rPr>
          <w:rtl/>
        </w:rPr>
        <w:t>–</w:t>
      </w:r>
      <w:r>
        <w:rPr>
          <w:rFonts w:hint="cs"/>
          <w:rtl/>
        </w:rPr>
        <w:t xml:space="preserve"> אין</w:t>
      </w:r>
    </w:p>
    <w:p w14:paraId="51836BF8" w14:textId="77777777" w:rsidR="00000000" w:rsidRDefault="000C6BB5">
      <w:pPr>
        <w:pStyle w:val="ad"/>
        <w:bidi/>
        <w:rPr>
          <w:rFonts w:hint="cs"/>
          <w:rtl/>
        </w:rPr>
      </w:pPr>
      <w:r>
        <w:rPr>
          <w:rFonts w:hint="cs"/>
          <w:rtl/>
        </w:rPr>
        <w:t xml:space="preserve">ההצעה להעביר את הצעת חוק ארוחה יומית לתלמיד, התשס"ד-2004, לוועדת הכספים נתקבלה. </w:t>
      </w:r>
    </w:p>
    <w:p w14:paraId="39D1E88E" w14:textId="77777777" w:rsidR="00000000" w:rsidRDefault="000C6BB5">
      <w:pPr>
        <w:pStyle w:val="a0"/>
        <w:ind w:firstLine="0"/>
        <w:rPr>
          <w:rFonts w:hint="cs"/>
          <w:rtl/>
        </w:rPr>
      </w:pPr>
    </w:p>
    <w:p w14:paraId="44D352CC" w14:textId="77777777" w:rsidR="00000000" w:rsidRDefault="000C6BB5">
      <w:pPr>
        <w:pStyle w:val="af1"/>
        <w:rPr>
          <w:rtl/>
        </w:rPr>
      </w:pPr>
      <w:r>
        <w:rPr>
          <w:rtl/>
        </w:rPr>
        <w:t>היו"ר</w:t>
      </w:r>
      <w:r>
        <w:rPr>
          <w:rFonts w:hint="cs"/>
          <w:rtl/>
        </w:rPr>
        <w:t xml:space="preserve"> מיכאל נודלמן</w:t>
      </w:r>
      <w:r>
        <w:rPr>
          <w:rtl/>
        </w:rPr>
        <w:t>:</w:t>
      </w:r>
    </w:p>
    <w:p w14:paraId="7A1C3353" w14:textId="77777777" w:rsidR="00000000" w:rsidRDefault="000C6BB5">
      <w:pPr>
        <w:pStyle w:val="af1"/>
        <w:rPr>
          <w:rFonts w:hint="cs"/>
          <w:rtl/>
        </w:rPr>
      </w:pPr>
    </w:p>
    <w:p w14:paraId="26E9E17A" w14:textId="77777777" w:rsidR="00000000" w:rsidRDefault="000C6BB5">
      <w:pPr>
        <w:pStyle w:val="a0"/>
        <w:rPr>
          <w:rFonts w:hint="cs"/>
          <w:rtl/>
        </w:rPr>
      </w:pPr>
    </w:p>
    <w:p w14:paraId="757BD591" w14:textId="77777777" w:rsidR="00000000" w:rsidRDefault="000C6BB5">
      <w:pPr>
        <w:pStyle w:val="a0"/>
        <w:rPr>
          <w:rFonts w:hint="cs"/>
          <w:rtl/>
        </w:rPr>
      </w:pPr>
      <w:r>
        <w:rPr>
          <w:rFonts w:hint="cs"/>
          <w:rtl/>
        </w:rPr>
        <w:t xml:space="preserve">14 תומכים, עם קולו של שר החקלאות ישראל כץ, ללא מתנגדים וללא נמנעים. אני קובע שהצעת החוק נתקבלה ותעבור לוועדת הכספים ותידון שם. </w:t>
      </w:r>
    </w:p>
    <w:p w14:paraId="2ABD0A1F" w14:textId="77777777" w:rsidR="00000000" w:rsidRDefault="000C6BB5">
      <w:pPr>
        <w:pStyle w:val="a0"/>
        <w:rPr>
          <w:rtl/>
        </w:rPr>
      </w:pPr>
    </w:p>
    <w:p w14:paraId="313A1736" w14:textId="77777777" w:rsidR="00000000" w:rsidRDefault="000C6BB5">
      <w:pPr>
        <w:pStyle w:val="a2"/>
        <w:rPr>
          <w:rtl/>
        </w:rPr>
      </w:pPr>
    </w:p>
    <w:p w14:paraId="1C994531" w14:textId="77777777" w:rsidR="00000000" w:rsidRDefault="000C6BB5">
      <w:pPr>
        <w:pStyle w:val="a2"/>
        <w:rPr>
          <w:rFonts w:hint="cs"/>
          <w:rtl/>
        </w:rPr>
      </w:pPr>
      <w:bookmarkStart w:id="674" w:name="CS31215FI0031215T03_08_2004_00_08_12"/>
      <w:bookmarkStart w:id="675" w:name="_Toc100311835"/>
      <w:bookmarkEnd w:id="674"/>
      <w:r>
        <w:rPr>
          <w:rtl/>
        </w:rPr>
        <w:t xml:space="preserve">הצעת חוק שוויון זכויות לאנשים עם מוגבלות (תיקון מס' 2) </w:t>
      </w:r>
      <w:r>
        <w:rPr>
          <w:rFonts w:hint="cs"/>
          <w:rtl/>
        </w:rPr>
        <w:br/>
      </w:r>
      <w:r>
        <w:rPr>
          <w:rtl/>
        </w:rPr>
        <w:t>(פטור מתשלום למופעי תרבות), התשס"ד-2004</w:t>
      </w:r>
      <w:bookmarkEnd w:id="675"/>
      <w:r>
        <w:rPr>
          <w:rtl/>
        </w:rPr>
        <w:t xml:space="preserve"> </w:t>
      </w:r>
    </w:p>
    <w:p w14:paraId="3F0022B9" w14:textId="77777777" w:rsidR="00000000" w:rsidRDefault="000C6BB5">
      <w:pPr>
        <w:pStyle w:val="a0"/>
        <w:rPr>
          <w:rFonts w:hint="cs"/>
          <w:rtl/>
        </w:rPr>
      </w:pPr>
      <w:r>
        <w:rPr>
          <w:rtl/>
        </w:rPr>
        <w:t>[רשומות</w:t>
      </w:r>
      <w:r>
        <w:rPr>
          <w:rtl/>
        </w:rPr>
        <w:t xml:space="preserve"> (הצעות חוק, חוב' </w:t>
      </w:r>
      <w:r>
        <w:rPr>
          <w:rFonts w:hint="cs"/>
          <w:rtl/>
        </w:rPr>
        <w:t>כ/52</w:t>
      </w:r>
      <w:r>
        <w:rPr>
          <w:rtl/>
        </w:rPr>
        <w:t>)</w:t>
      </w:r>
      <w:r>
        <w:rPr>
          <w:rFonts w:hint="cs"/>
          <w:rtl/>
        </w:rPr>
        <w:t>.</w:t>
      </w:r>
      <w:r>
        <w:rPr>
          <w:rtl/>
        </w:rPr>
        <w:t>]</w:t>
      </w:r>
    </w:p>
    <w:p w14:paraId="0340D659" w14:textId="77777777" w:rsidR="00000000" w:rsidRDefault="000C6BB5">
      <w:pPr>
        <w:pStyle w:val="-0"/>
        <w:rPr>
          <w:rFonts w:hint="cs"/>
          <w:rtl/>
        </w:rPr>
      </w:pPr>
      <w:r>
        <w:rPr>
          <w:rFonts w:hint="cs"/>
          <w:rtl/>
        </w:rPr>
        <w:t>(קריאה ראשונה)</w:t>
      </w:r>
    </w:p>
    <w:p w14:paraId="696BBE37" w14:textId="77777777" w:rsidR="00000000" w:rsidRDefault="000C6BB5">
      <w:pPr>
        <w:pStyle w:val="a0"/>
        <w:rPr>
          <w:rFonts w:hint="cs"/>
          <w:rtl/>
        </w:rPr>
      </w:pPr>
    </w:p>
    <w:p w14:paraId="656D326D" w14:textId="77777777" w:rsidR="00000000" w:rsidRDefault="000C6BB5">
      <w:pPr>
        <w:pStyle w:val="af1"/>
        <w:rPr>
          <w:rFonts w:hint="cs"/>
          <w:rtl/>
        </w:rPr>
      </w:pPr>
    </w:p>
    <w:p w14:paraId="29346667" w14:textId="77777777" w:rsidR="00000000" w:rsidRDefault="000C6BB5">
      <w:pPr>
        <w:pStyle w:val="af1"/>
        <w:rPr>
          <w:rFonts w:hint="cs"/>
          <w:rtl/>
        </w:rPr>
      </w:pPr>
      <w:r>
        <w:rPr>
          <w:rtl/>
        </w:rPr>
        <w:t>היו"ר</w:t>
      </w:r>
      <w:r>
        <w:rPr>
          <w:rFonts w:hint="cs"/>
          <w:rtl/>
        </w:rPr>
        <w:t xml:space="preserve"> מיכאל נודלמן</w:t>
      </w:r>
      <w:r>
        <w:rPr>
          <w:rtl/>
        </w:rPr>
        <w:t>:</w:t>
      </w:r>
    </w:p>
    <w:p w14:paraId="5A4938FC" w14:textId="77777777" w:rsidR="00000000" w:rsidRDefault="000C6BB5">
      <w:pPr>
        <w:pStyle w:val="-0"/>
        <w:jc w:val="left"/>
        <w:rPr>
          <w:rFonts w:hint="cs"/>
          <w:rtl/>
        </w:rPr>
      </w:pPr>
    </w:p>
    <w:p w14:paraId="461C04E5" w14:textId="77777777" w:rsidR="00000000" w:rsidRDefault="000C6BB5">
      <w:pPr>
        <w:pStyle w:val="a0"/>
        <w:rPr>
          <w:rFonts w:hint="cs"/>
          <w:rtl/>
        </w:rPr>
      </w:pPr>
      <w:r>
        <w:rPr>
          <w:rFonts w:hint="cs"/>
          <w:rtl/>
        </w:rPr>
        <w:t>אנחנו עוברים להצעת חוק שוויון זכויות לאנשים עם מוגבלות (תיקון מס' 2) (פטור מתשלום למופעי תרבות), התשס"ד-2004, של חברת הכנסת אורית נוקד - קריאה ראשונה.</w:t>
      </w:r>
    </w:p>
    <w:p w14:paraId="3BF4ADDE" w14:textId="77777777" w:rsidR="00000000" w:rsidRDefault="000C6BB5">
      <w:pPr>
        <w:pStyle w:val="a0"/>
        <w:ind w:firstLine="0"/>
        <w:rPr>
          <w:rFonts w:hint="cs"/>
          <w:rtl/>
        </w:rPr>
      </w:pPr>
    </w:p>
    <w:p w14:paraId="34BEEDF9" w14:textId="77777777" w:rsidR="00000000" w:rsidRDefault="000C6BB5">
      <w:pPr>
        <w:pStyle w:val="a"/>
        <w:rPr>
          <w:rtl/>
        </w:rPr>
      </w:pPr>
      <w:bookmarkStart w:id="676" w:name="FS000000865T03_08_2004_00_09_10"/>
      <w:bookmarkStart w:id="677" w:name="_Toc100311836"/>
      <w:bookmarkEnd w:id="676"/>
      <w:r>
        <w:rPr>
          <w:rFonts w:hint="eastAsia"/>
          <w:rtl/>
        </w:rPr>
        <w:t>אורית</w:t>
      </w:r>
      <w:r>
        <w:rPr>
          <w:rtl/>
        </w:rPr>
        <w:t xml:space="preserve"> נוקד (העבודה-מימד):</w:t>
      </w:r>
      <w:bookmarkEnd w:id="677"/>
    </w:p>
    <w:p w14:paraId="1BBC3882" w14:textId="77777777" w:rsidR="00000000" w:rsidRDefault="000C6BB5">
      <w:pPr>
        <w:pStyle w:val="a0"/>
        <w:rPr>
          <w:rFonts w:hint="cs"/>
          <w:rtl/>
        </w:rPr>
      </w:pPr>
    </w:p>
    <w:p w14:paraId="1ED09EE8" w14:textId="77777777" w:rsidR="00000000" w:rsidRDefault="000C6BB5">
      <w:pPr>
        <w:pStyle w:val="a0"/>
        <w:rPr>
          <w:rFonts w:hint="cs"/>
          <w:rtl/>
        </w:rPr>
      </w:pPr>
      <w:r>
        <w:rPr>
          <w:rFonts w:hint="cs"/>
          <w:rtl/>
        </w:rPr>
        <w:t>ערב טוב, אדונ</w:t>
      </w:r>
      <w:r>
        <w:rPr>
          <w:rFonts w:hint="cs"/>
          <w:rtl/>
        </w:rPr>
        <w:t>י היושב-ראש, חברי חברי הכנסת.</w:t>
      </w:r>
    </w:p>
    <w:p w14:paraId="446CEF4A" w14:textId="77777777" w:rsidR="00000000" w:rsidRDefault="000C6BB5">
      <w:pPr>
        <w:pStyle w:val="a0"/>
        <w:ind w:firstLine="0"/>
        <w:rPr>
          <w:rFonts w:hint="cs"/>
          <w:rtl/>
        </w:rPr>
      </w:pPr>
    </w:p>
    <w:p w14:paraId="2224CEE3" w14:textId="77777777" w:rsidR="00000000" w:rsidRDefault="000C6BB5">
      <w:pPr>
        <w:pStyle w:val="af1"/>
        <w:rPr>
          <w:rtl/>
        </w:rPr>
      </w:pPr>
      <w:r>
        <w:rPr>
          <w:rtl/>
        </w:rPr>
        <w:t>היו"ר</w:t>
      </w:r>
      <w:r>
        <w:rPr>
          <w:rFonts w:hint="cs"/>
          <w:rtl/>
        </w:rPr>
        <w:t xml:space="preserve"> מיכאל נודלמן</w:t>
      </w:r>
      <w:r>
        <w:rPr>
          <w:rtl/>
        </w:rPr>
        <w:t>:</w:t>
      </w:r>
    </w:p>
    <w:p w14:paraId="7921AE9B" w14:textId="77777777" w:rsidR="00000000" w:rsidRDefault="000C6BB5">
      <w:pPr>
        <w:pStyle w:val="a0"/>
        <w:ind w:firstLine="0"/>
        <w:rPr>
          <w:rFonts w:hint="cs"/>
          <w:rtl/>
        </w:rPr>
      </w:pPr>
    </w:p>
    <w:p w14:paraId="1C346FD7" w14:textId="77777777" w:rsidR="00000000" w:rsidRDefault="000C6BB5">
      <w:pPr>
        <w:pStyle w:val="a0"/>
        <w:ind w:firstLine="0"/>
        <w:rPr>
          <w:rFonts w:hint="cs"/>
          <w:rtl/>
        </w:rPr>
      </w:pPr>
      <w:r>
        <w:rPr>
          <w:rFonts w:hint="cs"/>
          <w:rtl/>
        </w:rPr>
        <w:tab/>
        <w:t>נודה לך אם תקצרי קצת, כי אנחנו כבר כמעט מחר.</w:t>
      </w:r>
    </w:p>
    <w:p w14:paraId="22B34494" w14:textId="77777777" w:rsidR="00000000" w:rsidRDefault="000C6BB5">
      <w:pPr>
        <w:pStyle w:val="a0"/>
        <w:ind w:firstLine="0"/>
        <w:rPr>
          <w:rFonts w:hint="cs"/>
          <w:rtl/>
        </w:rPr>
      </w:pPr>
    </w:p>
    <w:p w14:paraId="525AA174" w14:textId="77777777" w:rsidR="00000000" w:rsidRDefault="000C6BB5">
      <w:pPr>
        <w:pStyle w:val="-"/>
        <w:rPr>
          <w:rtl/>
        </w:rPr>
      </w:pPr>
      <w:bookmarkStart w:id="678" w:name="FS000000865T03_08_2004_00_10_07C"/>
      <w:bookmarkEnd w:id="678"/>
      <w:r>
        <w:rPr>
          <w:rtl/>
        </w:rPr>
        <w:t>אורית נוקד (העבודה-מימד):</w:t>
      </w:r>
    </w:p>
    <w:p w14:paraId="79F0C81D" w14:textId="77777777" w:rsidR="00000000" w:rsidRDefault="000C6BB5">
      <w:pPr>
        <w:pStyle w:val="a0"/>
        <w:rPr>
          <w:rtl/>
        </w:rPr>
      </w:pPr>
    </w:p>
    <w:p w14:paraId="2539ECBC" w14:textId="77777777" w:rsidR="00000000" w:rsidRDefault="000C6BB5">
      <w:pPr>
        <w:pStyle w:val="a0"/>
        <w:rPr>
          <w:rFonts w:hint="cs"/>
          <w:rtl/>
        </w:rPr>
      </w:pPr>
      <w:r>
        <w:rPr>
          <w:rFonts w:hint="cs"/>
          <w:rtl/>
        </w:rPr>
        <w:t>אני אקצר. אם חברת הכנסת רוחמה אברהם דאגה לילדים, הצעת החוק שלי באה לדאוג לאוכלוסיית האנשים בעלי המוגבלויות. היא באה לסייע לאלה שמר</w:t>
      </w:r>
      <w:r>
        <w:rPr>
          <w:rFonts w:hint="cs"/>
          <w:rtl/>
        </w:rPr>
        <w:t>ותקים לכיסאות גלגלים ונזקקים למלווה, באופן שהמלווה יהיה פטור מלשלם עבור כרטיס כניסה למופעי תרבות, אמנות, ספורט, תערוכות ומוזיאונים.</w:t>
      </w:r>
    </w:p>
    <w:p w14:paraId="3A3BA6DD" w14:textId="77777777" w:rsidR="00000000" w:rsidRDefault="000C6BB5">
      <w:pPr>
        <w:pStyle w:val="a0"/>
        <w:rPr>
          <w:rFonts w:hint="cs"/>
          <w:rtl/>
        </w:rPr>
      </w:pPr>
    </w:p>
    <w:p w14:paraId="1D7D3977" w14:textId="77777777" w:rsidR="00000000" w:rsidRDefault="000C6BB5">
      <w:pPr>
        <w:pStyle w:val="af0"/>
        <w:rPr>
          <w:rtl/>
        </w:rPr>
      </w:pPr>
      <w:r>
        <w:rPr>
          <w:rFonts w:hint="eastAsia"/>
          <w:rtl/>
        </w:rPr>
        <w:t>מיכאל</w:t>
      </w:r>
      <w:r>
        <w:rPr>
          <w:rtl/>
        </w:rPr>
        <w:t xml:space="preserve"> איתן (הליכוד):</w:t>
      </w:r>
    </w:p>
    <w:p w14:paraId="68124127" w14:textId="77777777" w:rsidR="00000000" w:rsidRDefault="000C6BB5">
      <w:pPr>
        <w:pStyle w:val="a0"/>
        <w:rPr>
          <w:rFonts w:hint="cs"/>
          <w:rtl/>
        </w:rPr>
      </w:pPr>
    </w:p>
    <w:p w14:paraId="1F5A547B" w14:textId="77777777" w:rsidR="00000000" w:rsidRDefault="000C6BB5">
      <w:pPr>
        <w:pStyle w:val="a0"/>
        <w:rPr>
          <w:rFonts w:hint="cs"/>
          <w:rtl/>
        </w:rPr>
      </w:pPr>
      <w:r>
        <w:rPr>
          <w:rFonts w:hint="cs"/>
          <w:rtl/>
        </w:rPr>
        <w:t>מי ישלם עבור זה?</w:t>
      </w:r>
    </w:p>
    <w:p w14:paraId="6767A7F5" w14:textId="77777777" w:rsidR="00000000" w:rsidRDefault="000C6BB5">
      <w:pPr>
        <w:pStyle w:val="a0"/>
        <w:ind w:firstLine="0"/>
        <w:rPr>
          <w:rFonts w:hint="cs"/>
          <w:rtl/>
        </w:rPr>
      </w:pPr>
    </w:p>
    <w:p w14:paraId="0EA34177" w14:textId="77777777" w:rsidR="00000000" w:rsidRDefault="000C6BB5">
      <w:pPr>
        <w:pStyle w:val="-"/>
        <w:rPr>
          <w:rtl/>
        </w:rPr>
      </w:pPr>
      <w:bookmarkStart w:id="679" w:name="FS000000865T03_08_2004_00_11_00C"/>
      <w:bookmarkEnd w:id="679"/>
      <w:r>
        <w:rPr>
          <w:rtl/>
        </w:rPr>
        <w:t>אורית נוקד (העבודה-מימד):</w:t>
      </w:r>
    </w:p>
    <w:p w14:paraId="28133571" w14:textId="77777777" w:rsidR="00000000" w:rsidRDefault="000C6BB5">
      <w:pPr>
        <w:pStyle w:val="a0"/>
        <w:rPr>
          <w:rtl/>
        </w:rPr>
      </w:pPr>
    </w:p>
    <w:p w14:paraId="03F60745" w14:textId="77777777" w:rsidR="00000000" w:rsidRDefault="000C6BB5">
      <w:pPr>
        <w:pStyle w:val="a0"/>
        <w:rPr>
          <w:rFonts w:hint="cs"/>
          <w:rtl/>
        </w:rPr>
      </w:pPr>
      <w:r>
        <w:rPr>
          <w:rFonts w:hint="cs"/>
          <w:rtl/>
        </w:rPr>
        <w:t>באים הנכה יחד עם המלווה ומשלמים עבור כרטיס אחד.</w:t>
      </w:r>
    </w:p>
    <w:p w14:paraId="1081A608" w14:textId="77777777" w:rsidR="00000000" w:rsidRDefault="000C6BB5">
      <w:pPr>
        <w:pStyle w:val="a0"/>
        <w:ind w:firstLine="0"/>
        <w:rPr>
          <w:rFonts w:hint="cs"/>
          <w:rtl/>
        </w:rPr>
      </w:pPr>
    </w:p>
    <w:p w14:paraId="58CB2AB7" w14:textId="77777777" w:rsidR="00000000" w:rsidRDefault="000C6BB5">
      <w:pPr>
        <w:pStyle w:val="af0"/>
        <w:rPr>
          <w:rtl/>
        </w:rPr>
      </w:pPr>
      <w:r>
        <w:rPr>
          <w:rFonts w:hint="eastAsia"/>
          <w:rtl/>
        </w:rPr>
        <w:t>מיכאל</w:t>
      </w:r>
      <w:r>
        <w:rPr>
          <w:rtl/>
        </w:rPr>
        <w:t xml:space="preserve"> א</w:t>
      </w:r>
      <w:r>
        <w:rPr>
          <w:rtl/>
        </w:rPr>
        <w:t>יתן (הליכוד):</w:t>
      </w:r>
    </w:p>
    <w:p w14:paraId="053295F6" w14:textId="77777777" w:rsidR="00000000" w:rsidRDefault="000C6BB5">
      <w:pPr>
        <w:pStyle w:val="a0"/>
        <w:rPr>
          <w:rFonts w:hint="cs"/>
          <w:rtl/>
        </w:rPr>
      </w:pPr>
    </w:p>
    <w:p w14:paraId="00AFABEE" w14:textId="77777777" w:rsidR="00000000" w:rsidRDefault="000C6BB5">
      <w:pPr>
        <w:pStyle w:val="a0"/>
        <w:rPr>
          <w:rFonts w:hint="cs"/>
          <w:rtl/>
        </w:rPr>
      </w:pPr>
      <w:r>
        <w:rPr>
          <w:rFonts w:hint="cs"/>
          <w:rtl/>
        </w:rPr>
        <w:t>מי ישלם עבור השני?</w:t>
      </w:r>
    </w:p>
    <w:p w14:paraId="6E63675B" w14:textId="77777777" w:rsidR="00000000" w:rsidRDefault="000C6BB5">
      <w:pPr>
        <w:pStyle w:val="a0"/>
        <w:ind w:firstLine="0"/>
        <w:rPr>
          <w:rFonts w:hint="cs"/>
          <w:rtl/>
        </w:rPr>
      </w:pPr>
    </w:p>
    <w:p w14:paraId="7680FA1A" w14:textId="77777777" w:rsidR="00000000" w:rsidRDefault="000C6BB5">
      <w:pPr>
        <w:pStyle w:val="-"/>
        <w:rPr>
          <w:rtl/>
        </w:rPr>
      </w:pPr>
      <w:bookmarkStart w:id="680" w:name="FS000000865T03_08_2004_00_11_19C"/>
      <w:bookmarkEnd w:id="680"/>
      <w:r>
        <w:rPr>
          <w:rtl/>
        </w:rPr>
        <w:t>אורית נוקד (העבודה-מימד):</w:t>
      </w:r>
    </w:p>
    <w:p w14:paraId="4D07C057" w14:textId="77777777" w:rsidR="00000000" w:rsidRDefault="000C6BB5">
      <w:pPr>
        <w:pStyle w:val="a0"/>
        <w:rPr>
          <w:rtl/>
        </w:rPr>
      </w:pPr>
    </w:p>
    <w:p w14:paraId="3D6A9E0D" w14:textId="77777777" w:rsidR="00000000" w:rsidRDefault="000C6BB5">
      <w:pPr>
        <w:pStyle w:val="a0"/>
        <w:rPr>
          <w:rFonts w:hint="cs"/>
          <w:rtl/>
        </w:rPr>
      </w:pPr>
      <w:r>
        <w:rPr>
          <w:rFonts w:hint="cs"/>
          <w:rtl/>
        </w:rPr>
        <w:t>אין צורך לשלם, משום שהנכה רתוק לכיסא גלגלים לכן אינו תופס מקום. נכנסים שניים, כאשר, לדאבוני, בחלק לא מבוטל מהמקרים המלווה הוא גם לא דובר עברית. אין כאן הפסד כספי.</w:t>
      </w:r>
    </w:p>
    <w:p w14:paraId="3E3E2766" w14:textId="77777777" w:rsidR="00000000" w:rsidRDefault="000C6BB5">
      <w:pPr>
        <w:pStyle w:val="af0"/>
        <w:rPr>
          <w:rFonts w:hint="cs"/>
          <w:rtl/>
        </w:rPr>
      </w:pPr>
    </w:p>
    <w:p w14:paraId="717A4340" w14:textId="77777777" w:rsidR="00000000" w:rsidRDefault="000C6BB5">
      <w:pPr>
        <w:pStyle w:val="af0"/>
        <w:rPr>
          <w:rtl/>
        </w:rPr>
      </w:pPr>
      <w:r>
        <w:rPr>
          <w:rFonts w:hint="eastAsia"/>
          <w:rtl/>
        </w:rPr>
        <w:t>מיכאל</w:t>
      </w:r>
      <w:r>
        <w:rPr>
          <w:rtl/>
        </w:rPr>
        <w:t xml:space="preserve"> איתן (הליכוד):</w:t>
      </w:r>
    </w:p>
    <w:p w14:paraId="7A72EE39" w14:textId="77777777" w:rsidR="00000000" w:rsidRDefault="000C6BB5">
      <w:pPr>
        <w:pStyle w:val="a0"/>
        <w:rPr>
          <w:rFonts w:hint="cs"/>
          <w:rtl/>
        </w:rPr>
      </w:pPr>
    </w:p>
    <w:p w14:paraId="262A0A34" w14:textId="77777777" w:rsidR="00000000" w:rsidRDefault="000C6BB5">
      <w:pPr>
        <w:pStyle w:val="a0"/>
        <w:rPr>
          <w:rFonts w:hint="cs"/>
          <w:rtl/>
        </w:rPr>
      </w:pPr>
      <w:r>
        <w:rPr>
          <w:rFonts w:hint="cs"/>
          <w:rtl/>
        </w:rPr>
        <w:t>זה לא מש</w:t>
      </w:r>
      <w:r>
        <w:rPr>
          <w:rFonts w:hint="cs"/>
          <w:rtl/>
        </w:rPr>
        <w:t>נה. הוא יושב במעבר והשני יושב לידו, והם  ישלמו עבור כיסא אחד.</w:t>
      </w:r>
    </w:p>
    <w:p w14:paraId="35D62C5B" w14:textId="77777777" w:rsidR="00000000" w:rsidRDefault="000C6BB5">
      <w:pPr>
        <w:pStyle w:val="a0"/>
        <w:ind w:firstLine="0"/>
        <w:rPr>
          <w:rFonts w:hint="cs"/>
          <w:rtl/>
        </w:rPr>
      </w:pPr>
    </w:p>
    <w:p w14:paraId="74707320" w14:textId="77777777" w:rsidR="00000000" w:rsidRDefault="000C6BB5">
      <w:pPr>
        <w:pStyle w:val="-"/>
        <w:rPr>
          <w:rtl/>
        </w:rPr>
      </w:pPr>
      <w:bookmarkStart w:id="681" w:name="FS000000865T03_08_2004_00_12_21C"/>
      <w:bookmarkEnd w:id="681"/>
      <w:r>
        <w:rPr>
          <w:rtl/>
        </w:rPr>
        <w:t>אורית נוקד (העבודה-מימד):</w:t>
      </w:r>
    </w:p>
    <w:p w14:paraId="18FD8B30" w14:textId="77777777" w:rsidR="00000000" w:rsidRDefault="000C6BB5">
      <w:pPr>
        <w:pStyle w:val="a0"/>
        <w:rPr>
          <w:rtl/>
        </w:rPr>
      </w:pPr>
    </w:p>
    <w:p w14:paraId="51D16DF4" w14:textId="77777777" w:rsidR="00000000" w:rsidRDefault="000C6BB5">
      <w:pPr>
        <w:pStyle w:val="a0"/>
        <w:rPr>
          <w:rFonts w:hint="cs"/>
          <w:rtl/>
        </w:rPr>
      </w:pPr>
      <w:r>
        <w:rPr>
          <w:rFonts w:hint="cs"/>
          <w:rtl/>
        </w:rPr>
        <w:t>נכון. זאת היתה בעצם המטרה. הממשלה תומכת בהצעה הזאת, ואני מקווה שבעקבות ההצעה הזאת יותר אנשים עם מוגבלויות יוכלו ללכת ליותר ויותר מופעים, כך שיוכלו להעשיר את חייהם התר</w:t>
      </w:r>
      <w:r>
        <w:rPr>
          <w:rFonts w:hint="cs"/>
          <w:rtl/>
        </w:rPr>
        <w:t>בותיים.</w:t>
      </w:r>
    </w:p>
    <w:p w14:paraId="6A740859" w14:textId="77777777" w:rsidR="00000000" w:rsidRDefault="000C6BB5">
      <w:pPr>
        <w:pStyle w:val="a0"/>
        <w:rPr>
          <w:rFonts w:hint="cs"/>
          <w:rtl/>
        </w:rPr>
      </w:pPr>
    </w:p>
    <w:p w14:paraId="00712EF4" w14:textId="77777777" w:rsidR="00000000" w:rsidRDefault="000C6BB5">
      <w:pPr>
        <w:pStyle w:val="a0"/>
        <w:rPr>
          <w:rFonts w:hint="cs"/>
          <w:rtl/>
        </w:rPr>
      </w:pPr>
      <w:r>
        <w:rPr>
          <w:rFonts w:hint="cs"/>
          <w:rtl/>
        </w:rPr>
        <w:t>שר העבודה, על-פי ההצעה, ייתן לאותו נכה אישור שיאמר שהוא נכנס לקריטריון הזה של היותו נזקק למלווה, וכך יפטור את המלווה מתשלום. זאת בעצם ההצעה. אני מבקשת מכם להצביע בעדה.</w:t>
      </w:r>
    </w:p>
    <w:p w14:paraId="1122FA58" w14:textId="77777777" w:rsidR="00000000" w:rsidRDefault="000C6BB5">
      <w:pPr>
        <w:pStyle w:val="a0"/>
        <w:ind w:firstLine="0"/>
        <w:rPr>
          <w:rFonts w:hint="cs"/>
          <w:rtl/>
        </w:rPr>
      </w:pPr>
    </w:p>
    <w:p w14:paraId="05EAC230" w14:textId="77777777" w:rsidR="00000000" w:rsidRDefault="000C6BB5">
      <w:pPr>
        <w:pStyle w:val="af0"/>
        <w:rPr>
          <w:rtl/>
        </w:rPr>
      </w:pPr>
      <w:r>
        <w:rPr>
          <w:rFonts w:hint="eastAsia"/>
          <w:rtl/>
        </w:rPr>
        <w:t>נסים</w:t>
      </w:r>
      <w:r>
        <w:rPr>
          <w:rtl/>
        </w:rPr>
        <w:t xml:space="preserve"> זאב (ש"ס):</w:t>
      </w:r>
    </w:p>
    <w:p w14:paraId="1A285D9B" w14:textId="77777777" w:rsidR="00000000" w:rsidRDefault="000C6BB5">
      <w:pPr>
        <w:pStyle w:val="a0"/>
        <w:rPr>
          <w:rFonts w:hint="cs"/>
          <w:rtl/>
        </w:rPr>
      </w:pPr>
    </w:p>
    <w:p w14:paraId="199BBAF2" w14:textId="77777777" w:rsidR="00000000" w:rsidRDefault="000C6BB5">
      <w:pPr>
        <w:pStyle w:val="a0"/>
        <w:rPr>
          <w:rFonts w:hint="cs"/>
          <w:rtl/>
        </w:rPr>
      </w:pPr>
      <w:r>
        <w:rPr>
          <w:rFonts w:hint="cs"/>
          <w:rtl/>
        </w:rPr>
        <w:t>אני מוותר על רשות הדיבור.</w:t>
      </w:r>
    </w:p>
    <w:p w14:paraId="065F9785" w14:textId="77777777" w:rsidR="00000000" w:rsidRDefault="000C6BB5">
      <w:pPr>
        <w:pStyle w:val="a0"/>
        <w:ind w:firstLine="0"/>
        <w:rPr>
          <w:rFonts w:hint="cs"/>
          <w:rtl/>
        </w:rPr>
      </w:pPr>
    </w:p>
    <w:p w14:paraId="1C446AA0" w14:textId="77777777" w:rsidR="00000000" w:rsidRDefault="000C6BB5">
      <w:pPr>
        <w:pStyle w:val="af1"/>
        <w:rPr>
          <w:rtl/>
        </w:rPr>
      </w:pPr>
      <w:r>
        <w:rPr>
          <w:rtl/>
        </w:rPr>
        <w:t>היו"ר</w:t>
      </w:r>
      <w:r>
        <w:rPr>
          <w:rFonts w:hint="cs"/>
          <w:rtl/>
        </w:rPr>
        <w:t xml:space="preserve"> מיכאל נודלמן</w:t>
      </w:r>
      <w:r>
        <w:rPr>
          <w:rtl/>
        </w:rPr>
        <w:t>:</w:t>
      </w:r>
    </w:p>
    <w:p w14:paraId="07BB38C9" w14:textId="77777777" w:rsidR="00000000" w:rsidRDefault="000C6BB5">
      <w:pPr>
        <w:pStyle w:val="a0"/>
        <w:ind w:firstLine="0"/>
        <w:rPr>
          <w:rFonts w:hint="cs"/>
          <w:rtl/>
        </w:rPr>
      </w:pPr>
    </w:p>
    <w:p w14:paraId="347E18C7" w14:textId="77777777" w:rsidR="00000000" w:rsidRDefault="000C6BB5">
      <w:pPr>
        <w:pStyle w:val="a0"/>
        <w:ind w:firstLine="0"/>
        <w:rPr>
          <w:rFonts w:hint="cs"/>
          <w:rtl/>
        </w:rPr>
      </w:pPr>
      <w:r>
        <w:rPr>
          <w:rFonts w:hint="cs"/>
          <w:rtl/>
        </w:rPr>
        <w:t xml:space="preserve"> </w:t>
      </w:r>
      <w:r>
        <w:rPr>
          <w:rFonts w:hint="cs"/>
          <w:rtl/>
        </w:rPr>
        <w:tab/>
        <w:t>אני מבין שכ</w:t>
      </w:r>
      <w:r>
        <w:rPr>
          <w:rFonts w:hint="cs"/>
          <w:rtl/>
        </w:rPr>
        <w:t>ל האחרים מוותרים על רשות הדיבור. זהו חוק צודק.</w:t>
      </w:r>
    </w:p>
    <w:p w14:paraId="64894A64" w14:textId="77777777" w:rsidR="00000000" w:rsidRDefault="000C6BB5">
      <w:pPr>
        <w:pStyle w:val="a0"/>
        <w:ind w:firstLine="0"/>
        <w:rPr>
          <w:rFonts w:hint="cs"/>
          <w:rtl/>
        </w:rPr>
      </w:pPr>
    </w:p>
    <w:p w14:paraId="01F7DA73" w14:textId="77777777" w:rsidR="00000000" w:rsidRDefault="000C6BB5">
      <w:pPr>
        <w:pStyle w:val="af0"/>
        <w:rPr>
          <w:rtl/>
        </w:rPr>
      </w:pPr>
      <w:r>
        <w:rPr>
          <w:rFonts w:hint="eastAsia"/>
          <w:rtl/>
        </w:rPr>
        <w:t>אורי</w:t>
      </w:r>
      <w:r>
        <w:rPr>
          <w:rtl/>
        </w:rPr>
        <w:t xml:space="preserve"> יהודה אריאל (האיחוד הלאומי - ישראל ביתנו):</w:t>
      </w:r>
    </w:p>
    <w:p w14:paraId="1C84302B" w14:textId="77777777" w:rsidR="00000000" w:rsidRDefault="000C6BB5">
      <w:pPr>
        <w:pStyle w:val="a0"/>
        <w:rPr>
          <w:rFonts w:hint="cs"/>
          <w:rtl/>
        </w:rPr>
      </w:pPr>
    </w:p>
    <w:p w14:paraId="1638928E" w14:textId="77777777" w:rsidR="00000000" w:rsidRDefault="000C6BB5">
      <w:pPr>
        <w:pStyle w:val="a0"/>
        <w:rPr>
          <w:rFonts w:hint="cs"/>
          <w:rtl/>
        </w:rPr>
      </w:pPr>
      <w:r>
        <w:rPr>
          <w:rFonts w:hint="cs"/>
          <w:rtl/>
        </w:rPr>
        <w:t>זה לא מאפשר להגיד "יישר כוח" לחברת הכנסת נוקד.</w:t>
      </w:r>
    </w:p>
    <w:p w14:paraId="135B0D28" w14:textId="77777777" w:rsidR="00000000" w:rsidRDefault="000C6BB5">
      <w:pPr>
        <w:pStyle w:val="a0"/>
        <w:ind w:firstLine="0"/>
        <w:rPr>
          <w:rFonts w:hint="cs"/>
          <w:rtl/>
        </w:rPr>
      </w:pPr>
    </w:p>
    <w:p w14:paraId="27147A85" w14:textId="77777777" w:rsidR="00000000" w:rsidRDefault="000C6BB5">
      <w:pPr>
        <w:pStyle w:val="af1"/>
        <w:rPr>
          <w:rtl/>
        </w:rPr>
      </w:pPr>
      <w:r>
        <w:rPr>
          <w:rtl/>
        </w:rPr>
        <w:t>היו"ר</w:t>
      </w:r>
      <w:r>
        <w:rPr>
          <w:rFonts w:hint="cs"/>
          <w:rtl/>
        </w:rPr>
        <w:t xml:space="preserve"> מיכאל נודלמן</w:t>
      </w:r>
      <w:r>
        <w:rPr>
          <w:rtl/>
        </w:rPr>
        <w:t>:</w:t>
      </w:r>
    </w:p>
    <w:p w14:paraId="57AD02A0" w14:textId="77777777" w:rsidR="00000000" w:rsidRDefault="000C6BB5">
      <w:pPr>
        <w:pStyle w:val="a0"/>
        <w:ind w:firstLine="0"/>
        <w:rPr>
          <w:rFonts w:hint="cs"/>
          <w:rtl/>
        </w:rPr>
      </w:pPr>
    </w:p>
    <w:p w14:paraId="234AAAD0" w14:textId="77777777" w:rsidR="00000000" w:rsidRDefault="000C6BB5">
      <w:pPr>
        <w:pStyle w:val="a0"/>
        <w:ind w:firstLine="0"/>
        <w:rPr>
          <w:rFonts w:hint="cs"/>
          <w:rtl/>
        </w:rPr>
      </w:pPr>
      <w:r>
        <w:rPr>
          <w:rFonts w:hint="cs"/>
          <w:rtl/>
        </w:rPr>
        <w:tab/>
        <w:t>כל הכבוד.</w:t>
      </w:r>
    </w:p>
    <w:p w14:paraId="0287BC9E" w14:textId="77777777" w:rsidR="00000000" w:rsidRDefault="000C6BB5">
      <w:pPr>
        <w:pStyle w:val="a0"/>
        <w:ind w:firstLine="0"/>
        <w:rPr>
          <w:rFonts w:hint="cs"/>
          <w:rtl/>
        </w:rPr>
      </w:pPr>
    </w:p>
    <w:p w14:paraId="2C5B9EB7" w14:textId="77777777" w:rsidR="00000000" w:rsidRDefault="000C6BB5">
      <w:pPr>
        <w:pStyle w:val="a0"/>
        <w:ind w:firstLine="0"/>
        <w:rPr>
          <w:rFonts w:hint="cs"/>
          <w:rtl/>
        </w:rPr>
      </w:pPr>
      <w:r>
        <w:rPr>
          <w:rFonts w:hint="cs"/>
          <w:rtl/>
        </w:rPr>
        <w:tab/>
        <w:t>אנחנו עוברים להצבעה על הצעת חוק שוויון זכויות לאנשים עם מוגבלות (תיקון מס' 2)</w:t>
      </w:r>
      <w:r>
        <w:rPr>
          <w:rFonts w:hint="cs"/>
          <w:rtl/>
        </w:rPr>
        <w:t xml:space="preserve"> (פטור מתשלום למופעי תרבות), התשס"ד-2004. </w:t>
      </w:r>
    </w:p>
    <w:p w14:paraId="51E4977E" w14:textId="77777777" w:rsidR="00000000" w:rsidRDefault="000C6BB5">
      <w:pPr>
        <w:pStyle w:val="a0"/>
        <w:ind w:firstLine="0"/>
        <w:rPr>
          <w:rtl/>
        </w:rPr>
      </w:pPr>
    </w:p>
    <w:p w14:paraId="4994926B" w14:textId="77777777" w:rsidR="00000000" w:rsidRDefault="000C6BB5">
      <w:pPr>
        <w:pStyle w:val="ab"/>
        <w:bidi/>
        <w:rPr>
          <w:rFonts w:hint="cs"/>
          <w:rtl/>
        </w:rPr>
      </w:pPr>
      <w:r>
        <w:rPr>
          <w:rFonts w:hint="cs"/>
          <w:rtl/>
        </w:rPr>
        <w:t>הצבעה מס' 25</w:t>
      </w:r>
    </w:p>
    <w:p w14:paraId="63C1DDF3" w14:textId="77777777" w:rsidR="00000000" w:rsidRDefault="000C6BB5">
      <w:pPr>
        <w:pStyle w:val="a0"/>
        <w:ind w:firstLine="0"/>
        <w:jc w:val="center"/>
        <w:rPr>
          <w:rFonts w:hint="cs"/>
          <w:rtl/>
        </w:rPr>
      </w:pPr>
    </w:p>
    <w:p w14:paraId="1F6C8D45" w14:textId="77777777" w:rsidR="00000000" w:rsidRDefault="000C6BB5">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22744950" w14:textId="77777777" w:rsidR="00000000" w:rsidRDefault="000C6BB5">
      <w:pPr>
        <w:pStyle w:val="ac"/>
        <w:bidi/>
        <w:rPr>
          <w:rFonts w:hint="cs"/>
          <w:rtl/>
        </w:rPr>
      </w:pPr>
      <w:r>
        <w:rPr>
          <w:rFonts w:hint="cs"/>
          <w:rtl/>
        </w:rPr>
        <w:t xml:space="preserve">נגד </w:t>
      </w:r>
      <w:r>
        <w:rPr>
          <w:rtl/>
        </w:rPr>
        <w:t>–</w:t>
      </w:r>
      <w:r>
        <w:rPr>
          <w:rFonts w:hint="cs"/>
          <w:rtl/>
        </w:rPr>
        <w:t xml:space="preserve"> אין</w:t>
      </w:r>
    </w:p>
    <w:p w14:paraId="622D5335" w14:textId="77777777" w:rsidR="00000000" w:rsidRDefault="000C6BB5">
      <w:pPr>
        <w:pStyle w:val="ac"/>
        <w:bidi/>
        <w:rPr>
          <w:rFonts w:hint="cs"/>
          <w:rtl/>
        </w:rPr>
      </w:pPr>
      <w:r>
        <w:rPr>
          <w:rFonts w:hint="cs"/>
          <w:rtl/>
        </w:rPr>
        <w:t xml:space="preserve">נמנעים </w:t>
      </w:r>
      <w:r>
        <w:rPr>
          <w:rtl/>
        </w:rPr>
        <w:t>–</w:t>
      </w:r>
      <w:r>
        <w:rPr>
          <w:rFonts w:hint="cs"/>
          <w:rtl/>
        </w:rPr>
        <w:t xml:space="preserve"> אין</w:t>
      </w:r>
    </w:p>
    <w:p w14:paraId="7FDE0D97" w14:textId="77777777" w:rsidR="00000000" w:rsidRDefault="000C6BB5">
      <w:pPr>
        <w:pStyle w:val="ad"/>
        <w:bidi/>
        <w:rPr>
          <w:rFonts w:hint="cs"/>
          <w:rtl/>
        </w:rPr>
      </w:pPr>
      <w:r>
        <w:rPr>
          <w:rFonts w:hint="cs"/>
          <w:rtl/>
        </w:rPr>
        <w:t xml:space="preserve">ההצעה להעביר את הצעת חוק שוויון זכויות לאנשים עם מוגבלות (תיקון מס' 2) (פטור מתשלום </w:t>
      </w:r>
    </w:p>
    <w:p w14:paraId="04BC44EF" w14:textId="77777777" w:rsidR="00000000" w:rsidRDefault="000C6BB5">
      <w:pPr>
        <w:pStyle w:val="ad"/>
        <w:bidi/>
        <w:rPr>
          <w:rFonts w:hint="cs"/>
          <w:rtl/>
        </w:rPr>
      </w:pPr>
      <w:r>
        <w:rPr>
          <w:rFonts w:hint="cs"/>
          <w:rtl/>
        </w:rPr>
        <w:t>למופעי תרבות), התשס"ד-2004, לוועדת החינוך והתרבו</w:t>
      </w:r>
      <w:r>
        <w:rPr>
          <w:rFonts w:hint="cs"/>
          <w:rtl/>
        </w:rPr>
        <w:t>ת נתקבלה.</w:t>
      </w:r>
    </w:p>
    <w:p w14:paraId="45AD27AA" w14:textId="77777777" w:rsidR="00000000" w:rsidRDefault="000C6BB5">
      <w:pPr>
        <w:pStyle w:val="a0"/>
        <w:ind w:firstLine="0"/>
        <w:rPr>
          <w:rFonts w:hint="cs"/>
          <w:rtl/>
        </w:rPr>
      </w:pPr>
    </w:p>
    <w:p w14:paraId="1ED7905B" w14:textId="77777777" w:rsidR="00000000" w:rsidRDefault="000C6BB5">
      <w:pPr>
        <w:pStyle w:val="af1"/>
        <w:rPr>
          <w:rtl/>
        </w:rPr>
      </w:pPr>
      <w:r>
        <w:rPr>
          <w:rtl/>
        </w:rPr>
        <w:t>היו"ר</w:t>
      </w:r>
      <w:r>
        <w:rPr>
          <w:rFonts w:hint="cs"/>
          <w:rtl/>
        </w:rPr>
        <w:t xml:space="preserve"> מיכאל נודלמן</w:t>
      </w:r>
      <w:r>
        <w:rPr>
          <w:rtl/>
        </w:rPr>
        <w:t>:</w:t>
      </w:r>
    </w:p>
    <w:p w14:paraId="4EC9C69A" w14:textId="77777777" w:rsidR="00000000" w:rsidRDefault="000C6BB5">
      <w:pPr>
        <w:pStyle w:val="a0"/>
        <w:rPr>
          <w:rFonts w:hint="cs"/>
          <w:rtl/>
        </w:rPr>
      </w:pPr>
    </w:p>
    <w:p w14:paraId="2DD4F017" w14:textId="77777777" w:rsidR="00000000" w:rsidRDefault="000C6BB5">
      <w:pPr>
        <w:pStyle w:val="a0"/>
        <w:rPr>
          <w:rFonts w:hint="cs"/>
          <w:rtl/>
        </w:rPr>
      </w:pPr>
      <w:r>
        <w:rPr>
          <w:rFonts w:hint="cs"/>
          <w:rtl/>
        </w:rPr>
        <w:t xml:space="preserve">בעד </w:t>
      </w:r>
      <w:r>
        <w:rPr>
          <w:rtl/>
        </w:rPr>
        <w:t>–</w:t>
      </w:r>
      <w:r>
        <w:rPr>
          <w:rFonts w:hint="cs"/>
          <w:rtl/>
        </w:rPr>
        <w:t xml:space="preserve"> 12, אין נגד ואין נמנעים. אני קובע שהצעת החוק עברה בקריאה ראשונה ותעבור לוועדת החינוך והתרבות ותידון שם.</w:t>
      </w:r>
    </w:p>
    <w:p w14:paraId="5D0B7CA5" w14:textId="77777777" w:rsidR="00000000" w:rsidRDefault="000C6BB5">
      <w:pPr>
        <w:pStyle w:val="a0"/>
        <w:rPr>
          <w:rFonts w:hint="cs"/>
          <w:rtl/>
        </w:rPr>
      </w:pPr>
    </w:p>
    <w:p w14:paraId="1CB99B10" w14:textId="77777777" w:rsidR="00000000" w:rsidRDefault="000C6BB5">
      <w:pPr>
        <w:pStyle w:val="a2"/>
        <w:rPr>
          <w:rFonts w:hint="cs"/>
          <w:rtl/>
        </w:rPr>
      </w:pPr>
    </w:p>
    <w:p w14:paraId="177E757A" w14:textId="77777777" w:rsidR="00000000" w:rsidRDefault="000C6BB5">
      <w:pPr>
        <w:pStyle w:val="a2"/>
        <w:rPr>
          <w:rFonts w:hint="cs"/>
          <w:rtl/>
        </w:rPr>
      </w:pPr>
      <w:bookmarkStart w:id="682" w:name="CS31218FI0031218T03_08_2004_00_18_03"/>
      <w:bookmarkStart w:id="683" w:name="_Toc100311837"/>
      <w:bookmarkEnd w:id="682"/>
      <w:r>
        <w:rPr>
          <w:rtl/>
        </w:rPr>
        <w:t xml:space="preserve">הצעת חוק לתיקון פקודת העיריות (מס' 92) </w:t>
      </w:r>
      <w:r>
        <w:rPr>
          <w:rFonts w:hint="cs"/>
          <w:rtl/>
        </w:rPr>
        <w:br/>
      </w:r>
      <w:r>
        <w:rPr>
          <w:rtl/>
        </w:rPr>
        <w:t>(דרכי מינוי עובדים בכירים), התשס"ד-2004</w:t>
      </w:r>
      <w:bookmarkEnd w:id="683"/>
    </w:p>
    <w:p w14:paraId="696D99CB" w14:textId="77777777" w:rsidR="00000000" w:rsidRDefault="000C6BB5">
      <w:pPr>
        <w:pStyle w:val="a0"/>
        <w:rPr>
          <w:rtl/>
        </w:rPr>
      </w:pPr>
      <w:r>
        <w:rPr>
          <w:rtl/>
        </w:rPr>
        <w:t xml:space="preserve">[רשומות (הצעות חוק, חוב' </w:t>
      </w:r>
      <w:r>
        <w:rPr>
          <w:rFonts w:hint="cs"/>
          <w:rtl/>
        </w:rPr>
        <w:t>כ/51</w:t>
      </w:r>
      <w:r>
        <w:rPr>
          <w:rtl/>
        </w:rPr>
        <w:t>)</w:t>
      </w:r>
      <w:r>
        <w:rPr>
          <w:rFonts w:hint="cs"/>
          <w:rtl/>
        </w:rPr>
        <w:t>.</w:t>
      </w:r>
      <w:r>
        <w:rPr>
          <w:rtl/>
        </w:rPr>
        <w:t>]</w:t>
      </w:r>
    </w:p>
    <w:p w14:paraId="2CB1DDBC" w14:textId="77777777" w:rsidR="00000000" w:rsidRDefault="000C6BB5">
      <w:pPr>
        <w:pStyle w:val="-0"/>
        <w:rPr>
          <w:rFonts w:hint="cs"/>
          <w:rtl/>
        </w:rPr>
      </w:pPr>
      <w:r>
        <w:rPr>
          <w:rFonts w:hint="cs"/>
          <w:rtl/>
        </w:rPr>
        <w:t>(קריאה ראשונה)</w:t>
      </w:r>
    </w:p>
    <w:p w14:paraId="3E9438BC" w14:textId="77777777" w:rsidR="00000000" w:rsidRDefault="000C6BB5">
      <w:pPr>
        <w:pStyle w:val="af1"/>
        <w:rPr>
          <w:rFonts w:hint="cs"/>
          <w:rtl/>
        </w:rPr>
      </w:pPr>
    </w:p>
    <w:p w14:paraId="57514A0E" w14:textId="77777777" w:rsidR="00000000" w:rsidRDefault="000C6BB5">
      <w:pPr>
        <w:pStyle w:val="af1"/>
        <w:rPr>
          <w:rFonts w:hint="cs"/>
          <w:rtl/>
        </w:rPr>
      </w:pPr>
      <w:r>
        <w:rPr>
          <w:rtl/>
        </w:rPr>
        <w:t>היו"ר</w:t>
      </w:r>
      <w:r>
        <w:rPr>
          <w:rFonts w:hint="cs"/>
          <w:rtl/>
        </w:rPr>
        <w:t xml:space="preserve"> מיכאל נודלמן</w:t>
      </w:r>
      <w:r>
        <w:rPr>
          <w:rtl/>
        </w:rPr>
        <w:t>:</w:t>
      </w:r>
    </w:p>
    <w:p w14:paraId="6492D90B" w14:textId="77777777" w:rsidR="00000000" w:rsidRDefault="000C6BB5">
      <w:pPr>
        <w:pStyle w:val="a0"/>
        <w:ind w:firstLine="0"/>
        <w:rPr>
          <w:rFonts w:hint="cs"/>
          <w:rtl/>
        </w:rPr>
      </w:pPr>
    </w:p>
    <w:p w14:paraId="709D72A7" w14:textId="77777777" w:rsidR="00000000" w:rsidRDefault="000C6BB5">
      <w:pPr>
        <w:pStyle w:val="a0"/>
        <w:ind w:firstLine="0"/>
        <w:rPr>
          <w:rFonts w:hint="cs"/>
          <w:rtl/>
        </w:rPr>
      </w:pPr>
      <w:r>
        <w:rPr>
          <w:rFonts w:hint="cs"/>
          <w:rtl/>
        </w:rPr>
        <w:tab/>
        <w:t>אנו עוברים להצעת חוק לתיקון פקודת העיריות (מס' 92) (דרכי מינוי עובדים בכירים), התשס"ד-2004, של חבר הכנסת רשף חן וקבוצת חברי הכנסת - קריאה ראשונה. בבקשה.</w:t>
      </w:r>
    </w:p>
    <w:p w14:paraId="634473F1" w14:textId="77777777" w:rsidR="00000000" w:rsidRDefault="000C6BB5">
      <w:pPr>
        <w:pStyle w:val="a0"/>
        <w:ind w:firstLine="0"/>
        <w:rPr>
          <w:rFonts w:hint="cs"/>
          <w:rtl/>
        </w:rPr>
      </w:pPr>
    </w:p>
    <w:p w14:paraId="5420C761" w14:textId="77777777" w:rsidR="00000000" w:rsidRDefault="000C6BB5">
      <w:pPr>
        <w:pStyle w:val="a"/>
        <w:rPr>
          <w:rtl/>
        </w:rPr>
      </w:pPr>
      <w:bookmarkStart w:id="684" w:name="FS000001048T03_08_2004_00_18_50"/>
      <w:bookmarkStart w:id="685" w:name="_Toc100311838"/>
      <w:bookmarkEnd w:id="684"/>
      <w:r>
        <w:rPr>
          <w:rFonts w:hint="eastAsia"/>
          <w:rtl/>
        </w:rPr>
        <w:t>רשף</w:t>
      </w:r>
      <w:r>
        <w:rPr>
          <w:rtl/>
        </w:rPr>
        <w:t xml:space="preserve"> חן (שינוי):</w:t>
      </w:r>
      <w:bookmarkEnd w:id="685"/>
    </w:p>
    <w:p w14:paraId="088DC47C" w14:textId="77777777" w:rsidR="00000000" w:rsidRDefault="000C6BB5">
      <w:pPr>
        <w:pStyle w:val="a0"/>
        <w:rPr>
          <w:rFonts w:hint="cs"/>
          <w:rtl/>
        </w:rPr>
      </w:pPr>
    </w:p>
    <w:p w14:paraId="41B78045" w14:textId="77777777" w:rsidR="00000000" w:rsidRDefault="000C6BB5">
      <w:pPr>
        <w:pStyle w:val="a0"/>
        <w:rPr>
          <w:rFonts w:hint="cs"/>
          <w:rtl/>
        </w:rPr>
      </w:pPr>
      <w:r>
        <w:rPr>
          <w:rFonts w:hint="cs"/>
          <w:rtl/>
        </w:rPr>
        <w:t>אדוני היושב-ראש, חברי חברי הכנסת, בשל השעה המא</w:t>
      </w:r>
      <w:r>
        <w:rPr>
          <w:rFonts w:hint="cs"/>
          <w:rtl/>
        </w:rPr>
        <w:t>וחרת אקצר מאוד. על-פי המצב הקיים, בפקודת העיריות כבר עכשיו יש רשימה של עובדים בכירים שצריכים להתמנות על-ידי ועדת מכרזים. דא עקא, שלא כתבו מי צריך לשבת בוועדת המכרזים הזאת, והמציאות היא שראשי הערים ממנים ועדת מכרזים שהתוצאות שלה עלולות להיות ידועות מראש.</w:t>
      </w:r>
    </w:p>
    <w:p w14:paraId="37C0ABE3" w14:textId="77777777" w:rsidR="00000000" w:rsidRDefault="000C6BB5">
      <w:pPr>
        <w:pStyle w:val="a0"/>
        <w:rPr>
          <w:rFonts w:hint="cs"/>
          <w:rtl/>
        </w:rPr>
      </w:pPr>
    </w:p>
    <w:p w14:paraId="758EEE9D" w14:textId="77777777" w:rsidR="00000000" w:rsidRDefault="000C6BB5">
      <w:pPr>
        <w:pStyle w:val="a0"/>
        <w:rPr>
          <w:rFonts w:hint="cs"/>
          <w:rtl/>
        </w:rPr>
      </w:pPr>
      <w:r>
        <w:rPr>
          <w:rFonts w:hint="cs"/>
          <w:rtl/>
        </w:rPr>
        <w:t>ה</w:t>
      </w:r>
      <w:r>
        <w:rPr>
          <w:rFonts w:hint="cs"/>
          <w:rtl/>
        </w:rPr>
        <w:t>צעת החוק הזאת באה בעיקר כדי לתקן את המצב הזה, לקבוע ועדת מכרזים שההרכב שלה קבוע סטטוטורית והוא מאוזן. ההרכב שהוועדה הגיעה אליו, אחרי די הרבה דיונים, לדעתי הוא הרכב מאוזן וטוב. הוא הרכב שכולל את ראש העיר או את סגנו, שני חברי מועצת עיר, כאשר אחד מהם מהקואליצ</w:t>
      </w:r>
      <w:r>
        <w:rPr>
          <w:rFonts w:hint="cs"/>
          <w:rtl/>
        </w:rPr>
        <w:t>יה והשני מהאופוזיציה, את מנכ"ל העירייה ונציג של משרד הפנים, שהוא בעל מקצוע בתחום הרלוונטי או במשרד הפנים או ברשות מקומית מקבילה. למשל, אם אנחנו באים למנות גזבר, זה יהיה גזבר ברשות מקומית מקבילה, ואז הרעיון הוא שזה איש מקצוע שיכול לתרום מהמקצועיות שלו להערכ</w:t>
      </w:r>
      <w:r>
        <w:rPr>
          <w:rFonts w:hint="cs"/>
          <w:rtl/>
        </w:rPr>
        <w:t>ת המועמד. נוסף על זה, היועץ המשפטי של הרשות יהיה במעמד של משקיף. התלבטנו אם הוא צריך להיות חבר או לא, ונראה לי שעדיף שהוא יהיה משקיף ולא חבר.</w:t>
      </w:r>
    </w:p>
    <w:p w14:paraId="0765045C" w14:textId="77777777" w:rsidR="00000000" w:rsidRDefault="000C6BB5">
      <w:pPr>
        <w:pStyle w:val="a0"/>
        <w:rPr>
          <w:rFonts w:hint="cs"/>
          <w:rtl/>
        </w:rPr>
      </w:pPr>
    </w:p>
    <w:p w14:paraId="4964F2B2" w14:textId="77777777" w:rsidR="00000000" w:rsidRDefault="000C6BB5">
      <w:pPr>
        <w:pStyle w:val="a0"/>
        <w:rPr>
          <w:rFonts w:hint="cs"/>
          <w:rtl/>
        </w:rPr>
      </w:pPr>
      <w:r>
        <w:rPr>
          <w:rFonts w:hint="cs"/>
          <w:rtl/>
        </w:rPr>
        <w:t>נושא נוסף, קצת בכיוון ההפוך, עוסק במנכ"ל העירייה, כאשר כאן ההצעה באה בעצם להכיר במצב הקיים כמצב ראוי ונכון, שבו מ</w:t>
      </w:r>
      <w:r>
        <w:rPr>
          <w:rFonts w:hint="cs"/>
          <w:rtl/>
        </w:rPr>
        <w:t xml:space="preserve">נכ"ל העירייה, כמו מנכ"ל משרד ממשלתי, יהיה מינוי אישי של ראש העיר, וראש העיר גם יוכל באופן אישי לפטר אותו. אותה ועדה שקמה כוועדת מכרזים ממש לגבי יתר העובדים הבכירים, כאן תתפקד כוועדת כשירות, מעין ועדת-רביבי, כדי לוודא שרק אנשים שכשירים לתפקיד מנכ"ל ממונים, </w:t>
      </w:r>
      <w:r>
        <w:rPr>
          <w:rFonts w:hint="cs"/>
          <w:rtl/>
        </w:rPr>
        <w:t xml:space="preserve">אבל עצם הבחירה תהיה פררוגטיבה של ראש העיר, וכך גם הפיטורים. </w:t>
      </w:r>
    </w:p>
    <w:p w14:paraId="40BF761F" w14:textId="77777777" w:rsidR="00000000" w:rsidRDefault="000C6BB5">
      <w:pPr>
        <w:pStyle w:val="a0"/>
        <w:rPr>
          <w:rFonts w:hint="cs"/>
          <w:rtl/>
        </w:rPr>
      </w:pPr>
    </w:p>
    <w:p w14:paraId="0C236CD7" w14:textId="77777777" w:rsidR="00000000" w:rsidRDefault="000C6BB5">
      <w:pPr>
        <w:pStyle w:val="a0"/>
        <w:rPr>
          <w:rFonts w:hint="cs"/>
          <w:rtl/>
        </w:rPr>
      </w:pPr>
      <w:r>
        <w:rPr>
          <w:rFonts w:hint="cs"/>
          <w:rtl/>
        </w:rPr>
        <w:t>זו בתמצית ההצעה. אודה לכם על תמיכתכם בה.</w:t>
      </w:r>
    </w:p>
    <w:p w14:paraId="461324F5" w14:textId="77777777" w:rsidR="00000000" w:rsidRDefault="000C6BB5">
      <w:pPr>
        <w:pStyle w:val="a0"/>
        <w:ind w:firstLine="0"/>
        <w:rPr>
          <w:rFonts w:hint="cs"/>
          <w:rtl/>
        </w:rPr>
      </w:pPr>
    </w:p>
    <w:p w14:paraId="677DB553" w14:textId="77777777" w:rsidR="00000000" w:rsidRDefault="000C6BB5">
      <w:pPr>
        <w:pStyle w:val="af0"/>
        <w:rPr>
          <w:rtl/>
        </w:rPr>
      </w:pPr>
      <w:r>
        <w:rPr>
          <w:rFonts w:hint="eastAsia"/>
          <w:rtl/>
        </w:rPr>
        <w:t>נסים</w:t>
      </w:r>
      <w:r>
        <w:rPr>
          <w:rtl/>
        </w:rPr>
        <w:t xml:space="preserve"> זאב (ש"ס):</w:t>
      </w:r>
    </w:p>
    <w:p w14:paraId="5CA227B0" w14:textId="77777777" w:rsidR="00000000" w:rsidRDefault="000C6BB5">
      <w:pPr>
        <w:pStyle w:val="a0"/>
        <w:rPr>
          <w:rFonts w:hint="cs"/>
          <w:rtl/>
        </w:rPr>
      </w:pPr>
    </w:p>
    <w:p w14:paraId="53D9726A" w14:textId="77777777" w:rsidR="00000000" w:rsidRDefault="000C6BB5">
      <w:pPr>
        <w:pStyle w:val="a0"/>
        <w:rPr>
          <w:rFonts w:hint="cs"/>
          <w:rtl/>
        </w:rPr>
      </w:pPr>
      <w:r>
        <w:rPr>
          <w:rFonts w:hint="cs"/>
          <w:rtl/>
        </w:rPr>
        <w:t>אני רוצה להבין: אין צורך באישור המועצה כאשר מדובר במינוי בכיר כמו גזבר העירייה?</w:t>
      </w:r>
    </w:p>
    <w:p w14:paraId="5807206D" w14:textId="77777777" w:rsidR="00000000" w:rsidRDefault="000C6BB5">
      <w:pPr>
        <w:pStyle w:val="-"/>
        <w:rPr>
          <w:rFonts w:hint="cs"/>
          <w:rtl/>
        </w:rPr>
      </w:pPr>
      <w:bookmarkStart w:id="686" w:name="FS000001048T03_08_2004_00_23_25C"/>
      <w:bookmarkEnd w:id="686"/>
    </w:p>
    <w:p w14:paraId="2473E039" w14:textId="77777777" w:rsidR="00000000" w:rsidRDefault="000C6BB5">
      <w:pPr>
        <w:pStyle w:val="-"/>
        <w:rPr>
          <w:rtl/>
        </w:rPr>
      </w:pPr>
      <w:r>
        <w:rPr>
          <w:rtl/>
        </w:rPr>
        <w:t>רשף חן (שינוי):</w:t>
      </w:r>
    </w:p>
    <w:p w14:paraId="0C6DB065" w14:textId="77777777" w:rsidR="00000000" w:rsidRDefault="000C6BB5">
      <w:pPr>
        <w:pStyle w:val="a0"/>
        <w:rPr>
          <w:rtl/>
        </w:rPr>
      </w:pPr>
    </w:p>
    <w:p w14:paraId="6714C351" w14:textId="77777777" w:rsidR="00000000" w:rsidRDefault="000C6BB5">
      <w:pPr>
        <w:pStyle w:val="a0"/>
        <w:rPr>
          <w:rFonts w:hint="cs"/>
          <w:rtl/>
        </w:rPr>
      </w:pPr>
      <w:r>
        <w:rPr>
          <w:rFonts w:hint="cs"/>
          <w:rtl/>
        </w:rPr>
        <w:t xml:space="preserve">יש צורך באישור המועצה. אני מודה לחבר </w:t>
      </w:r>
      <w:r>
        <w:rPr>
          <w:rFonts w:hint="cs"/>
          <w:rtl/>
        </w:rPr>
        <w:t xml:space="preserve">הכנסת זאב שמזכיר לי נושא נוסף שמתוקן כאן. יש צורך באישור המועצה לגבי כל הדברים האלה. תיקון נוסף שיש כאן זה לגבי פיטורים, לא של מנכ"ל. כשראש העיר מפטר את המנכ"ל הוא אינו צריך אישור נוסף, אבל לגבי כל התפקידים הבכירים, כאן התיקון הוא שלא רק שיהיה צורך באישור </w:t>
      </w:r>
      <w:r>
        <w:rPr>
          <w:rFonts w:hint="cs"/>
          <w:rtl/>
        </w:rPr>
        <w:t xml:space="preserve">המועצה, לפי המצב הנוכחי, אלא שצריך להיות רוב חברי המועצה. זה נועד למנוע מצב שבו יוצרים איזה רוב מקרי בישיבה זו או אחרת, אבל בעצם אין רוב לפיטורים בקרב חברי המועצה. זה בא להבטיח שהפיטורים הם באמת פיטורים ענייניים ביחס לעובדים האלה. תודה. </w:t>
      </w:r>
    </w:p>
    <w:p w14:paraId="2295F636" w14:textId="77777777" w:rsidR="00000000" w:rsidRDefault="000C6BB5">
      <w:pPr>
        <w:pStyle w:val="a0"/>
        <w:ind w:firstLine="0"/>
        <w:rPr>
          <w:rFonts w:hint="cs"/>
          <w:rtl/>
        </w:rPr>
      </w:pPr>
    </w:p>
    <w:p w14:paraId="6E132BCA" w14:textId="77777777" w:rsidR="00000000" w:rsidRDefault="000C6BB5">
      <w:pPr>
        <w:pStyle w:val="af0"/>
        <w:rPr>
          <w:rtl/>
        </w:rPr>
      </w:pPr>
      <w:r>
        <w:rPr>
          <w:rFonts w:hint="eastAsia"/>
          <w:rtl/>
        </w:rPr>
        <w:t>אופיר</w:t>
      </w:r>
      <w:r>
        <w:rPr>
          <w:rtl/>
        </w:rPr>
        <w:t xml:space="preserve"> פינס-פז (הע</w:t>
      </w:r>
      <w:r>
        <w:rPr>
          <w:rtl/>
        </w:rPr>
        <w:t>בודה-מימד):</w:t>
      </w:r>
    </w:p>
    <w:p w14:paraId="7083CABB" w14:textId="77777777" w:rsidR="00000000" w:rsidRDefault="000C6BB5">
      <w:pPr>
        <w:pStyle w:val="a0"/>
        <w:rPr>
          <w:rFonts w:hint="cs"/>
          <w:rtl/>
        </w:rPr>
      </w:pPr>
    </w:p>
    <w:p w14:paraId="0B056CEF" w14:textId="77777777" w:rsidR="00000000" w:rsidRDefault="000C6BB5">
      <w:pPr>
        <w:pStyle w:val="a0"/>
        <w:rPr>
          <w:rFonts w:hint="cs"/>
          <w:rtl/>
        </w:rPr>
      </w:pPr>
      <w:r>
        <w:rPr>
          <w:rFonts w:hint="cs"/>
          <w:rtl/>
        </w:rPr>
        <w:t>אני מציע לא לדבר.</w:t>
      </w:r>
    </w:p>
    <w:p w14:paraId="6A30D02F" w14:textId="77777777" w:rsidR="00000000" w:rsidRDefault="000C6BB5">
      <w:pPr>
        <w:pStyle w:val="a0"/>
        <w:ind w:firstLine="0"/>
        <w:rPr>
          <w:rFonts w:hint="cs"/>
          <w:rtl/>
        </w:rPr>
      </w:pPr>
    </w:p>
    <w:p w14:paraId="6DAF803A" w14:textId="77777777" w:rsidR="00000000" w:rsidRDefault="000C6BB5">
      <w:pPr>
        <w:pStyle w:val="af1"/>
        <w:rPr>
          <w:rtl/>
        </w:rPr>
      </w:pPr>
      <w:r>
        <w:rPr>
          <w:rtl/>
        </w:rPr>
        <w:t>היו"ר</w:t>
      </w:r>
      <w:r>
        <w:rPr>
          <w:rFonts w:hint="cs"/>
          <w:rtl/>
        </w:rPr>
        <w:t xml:space="preserve"> מיכאל נודלמן</w:t>
      </w:r>
      <w:r>
        <w:rPr>
          <w:rtl/>
        </w:rPr>
        <w:t>:</w:t>
      </w:r>
    </w:p>
    <w:p w14:paraId="00D71328" w14:textId="77777777" w:rsidR="00000000" w:rsidRDefault="000C6BB5">
      <w:pPr>
        <w:pStyle w:val="a0"/>
        <w:ind w:firstLine="0"/>
        <w:rPr>
          <w:rFonts w:hint="cs"/>
          <w:rtl/>
        </w:rPr>
      </w:pPr>
    </w:p>
    <w:p w14:paraId="5606902A" w14:textId="77777777" w:rsidR="00000000" w:rsidRDefault="000C6BB5">
      <w:pPr>
        <w:pStyle w:val="a0"/>
        <w:ind w:firstLine="0"/>
        <w:rPr>
          <w:rFonts w:hint="cs"/>
          <w:rtl/>
        </w:rPr>
      </w:pPr>
      <w:r>
        <w:rPr>
          <w:rFonts w:hint="cs"/>
          <w:rtl/>
        </w:rPr>
        <w:tab/>
        <w:t xml:space="preserve">יש רשימת דוברים. כולם מוותרים? </w:t>
      </w:r>
    </w:p>
    <w:p w14:paraId="54D582A9" w14:textId="77777777" w:rsidR="00000000" w:rsidRDefault="000C6BB5">
      <w:pPr>
        <w:pStyle w:val="a0"/>
        <w:ind w:firstLine="0"/>
        <w:rPr>
          <w:rFonts w:hint="cs"/>
          <w:rtl/>
        </w:rPr>
      </w:pPr>
    </w:p>
    <w:p w14:paraId="1E0265D0" w14:textId="77777777" w:rsidR="00000000" w:rsidRDefault="000C6BB5">
      <w:pPr>
        <w:pStyle w:val="af0"/>
        <w:rPr>
          <w:rtl/>
        </w:rPr>
      </w:pPr>
      <w:r>
        <w:rPr>
          <w:rFonts w:hint="eastAsia"/>
          <w:rtl/>
        </w:rPr>
        <w:t>יצחק</w:t>
      </w:r>
      <w:r>
        <w:rPr>
          <w:rtl/>
        </w:rPr>
        <w:t xml:space="preserve"> לוי (מפד"ל):</w:t>
      </w:r>
    </w:p>
    <w:p w14:paraId="5D089CED" w14:textId="77777777" w:rsidR="00000000" w:rsidRDefault="000C6BB5">
      <w:pPr>
        <w:pStyle w:val="a0"/>
        <w:rPr>
          <w:rFonts w:hint="cs"/>
          <w:rtl/>
        </w:rPr>
      </w:pPr>
    </w:p>
    <w:p w14:paraId="2E790B10" w14:textId="77777777" w:rsidR="00000000" w:rsidRDefault="000C6BB5">
      <w:pPr>
        <w:pStyle w:val="a0"/>
        <w:rPr>
          <w:rFonts w:hint="cs"/>
          <w:rtl/>
        </w:rPr>
      </w:pPr>
      <w:r>
        <w:rPr>
          <w:rFonts w:hint="cs"/>
          <w:rtl/>
        </w:rPr>
        <w:t>אני מבקש לדבר.</w:t>
      </w:r>
    </w:p>
    <w:p w14:paraId="74AA2BEB" w14:textId="77777777" w:rsidR="00000000" w:rsidRDefault="000C6BB5">
      <w:pPr>
        <w:pStyle w:val="a0"/>
        <w:ind w:firstLine="0"/>
        <w:rPr>
          <w:rFonts w:hint="cs"/>
          <w:rtl/>
        </w:rPr>
      </w:pPr>
    </w:p>
    <w:p w14:paraId="3F63BEAC" w14:textId="77777777" w:rsidR="00000000" w:rsidRDefault="000C6BB5">
      <w:pPr>
        <w:pStyle w:val="af1"/>
        <w:rPr>
          <w:rtl/>
        </w:rPr>
      </w:pPr>
      <w:r>
        <w:rPr>
          <w:rtl/>
        </w:rPr>
        <w:t>היו"ר</w:t>
      </w:r>
      <w:r>
        <w:rPr>
          <w:rFonts w:hint="cs"/>
          <w:rtl/>
        </w:rPr>
        <w:t xml:space="preserve"> מיכאל נודלמן</w:t>
      </w:r>
      <w:r>
        <w:rPr>
          <w:rtl/>
        </w:rPr>
        <w:t>:</w:t>
      </w:r>
    </w:p>
    <w:p w14:paraId="7096A054" w14:textId="77777777" w:rsidR="00000000" w:rsidRDefault="000C6BB5">
      <w:pPr>
        <w:pStyle w:val="a0"/>
        <w:ind w:firstLine="0"/>
        <w:rPr>
          <w:rFonts w:hint="cs"/>
          <w:rtl/>
        </w:rPr>
      </w:pPr>
    </w:p>
    <w:p w14:paraId="5D919A2B" w14:textId="77777777" w:rsidR="00000000" w:rsidRDefault="000C6BB5">
      <w:pPr>
        <w:pStyle w:val="a0"/>
        <w:ind w:firstLine="0"/>
        <w:rPr>
          <w:rFonts w:hint="cs"/>
          <w:rtl/>
        </w:rPr>
      </w:pPr>
      <w:r>
        <w:rPr>
          <w:rFonts w:hint="cs"/>
          <w:rtl/>
        </w:rPr>
        <w:tab/>
        <w:t xml:space="preserve">בבקשה. </w:t>
      </w:r>
    </w:p>
    <w:p w14:paraId="35D453F1" w14:textId="77777777" w:rsidR="00000000" w:rsidRDefault="000C6BB5">
      <w:pPr>
        <w:pStyle w:val="a0"/>
        <w:ind w:firstLine="0"/>
        <w:rPr>
          <w:rFonts w:hint="cs"/>
          <w:rtl/>
        </w:rPr>
      </w:pPr>
    </w:p>
    <w:p w14:paraId="2DA502BE" w14:textId="77777777" w:rsidR="00000000" w:rsidRDefault="000C6BB5">
      <w:pPr>
        <w:pStyle w:val="-"/>
        <w:rPr>
          <w:rtl/>
        </w:rPr>
      </w:pPr>
      <w:bookmarkStart w:id="687" w:name="FS000000765T03_08_2004_00_07_42"/>
      <w:bookmarkEnd w:id="687"/>
      <w:r>
        <w:rPr>
          <w:rtl/>
        </w:rPr>
        <w:t>יצחק לוי (מפד"ל):</w:t>
      </w:r>
    </w:p>
    <w:p w14:paraId="2E6703B9" w14:textId="77777777" w:rsidR="00000000" w:rsidRDefault="000C6BB5">
      <w:pPr>
        <w:pStyle w:val="a0"/>
        <w:rPr>
          <w:rtl/>
        </w:rPr>
      </w:pPr>
    </w:p>
    <w:p w14:paraId="41069BBC" w14:textId="77777777" w:rsidR="00000000" w:rsidRDefault="000C6BB5">
      <w:pPr>
        <w:pStyle w:val="a0"/>
        <w:rPr>
          <w:rFonts w:hint="cs"/>
          <w:rtl/>
        </w:rPr>
      </w:pPr>
      <w:r>
        <w:rPr>
          <w:rFonts w:hint="cs"/>
          <w:rtl/>
        </w:rPr>
        <w:t>ראשית, אני רוצה לנצל את ההזדמנות לברך את חברת הכנסת נוקד על ההצעה הקודמת, שהחלטנו לא</w:t>
      </w:r>
      <w:r>
        <w:rPr>
          <w:rFonts w:hint="cs"/>
          <w:rtl/>
        </w:rPr>
        <w:t xml:space="preserve"> לדבר בה. היא הצעה טובה, ראויה וחברתית. ברכות.</w:t>
      </w:r>
    </w:p>
    <w:p w14:paraId="359158BC" w14:textId="77777777" w:rsidR="00000000" w:rsidRDefault="000C6BB5">
      <w:pPr>
        <w:pStyle w:val="a0"/>
        <w:rPr>
          <w:rFonts w:hint="cs"/>
          <w:rtl/>
        </w:rPr>
      </w:pPr>
    </w:p>
    <w:p w14:paraId="2405EB2E" w14:textId="77777777" w:rsidR="00000000" w:rsidRDefault="000C6BB5">
      <w:pPr>
        <w:pStyle w:val="a0"/>
        <w:rPr>
          <w:rFonts w:hint="cs"/>
          <w:rtl/>
        </w:rPr>
      </w:pPr>
      <w:r>
        <w:rPr>
          <w:rFonts w:hint="cs"/>
          <w:rtl/>
        </w:rPr>
        <w:t>לגבי ההצעה הזאת, אם אפשר להסכים על החלק הראשון שלה, אי-אפשר להסכים על חלקה השני. בסופו של דבר, אותה ועדה שאתה מציע, או שאתם מציעים, אותם  מציעים שמציעים, חבר הכנסת חן, היא בעיקרה ועדה פוליטית. אומנם יש בה גור</w:t>
      </w:r>
      <w:r>
        <w:rPr>
          <w:rFonts w:hint="cs"/>
          <w:rtl/>
        </w:rPr>
        <w:t>ם חיצוני ויועץ משפטי, אבל בסופו של דבר חלק מהאנשים הנמצאים בה הם בוודאי אנשים פוליטיים. זה בסדר בעירייה. כאשר הולכים לדון, עושים הצעה כזאת. אבל, אתה אמרת שלגבי מינוי המנכ"ל אותה ועדה תשמש ועדת כשירות. אני חושב שזה לא נכון.</w:t>
      </w:r>
    </w:p>
    <w:p w14:paraId="121C171C" w14:textId="77777777" w:rsidR="00000000" w:rsidRDefault="000C6BB5">
      <w:pPr>
        <w:pStyle w:val="a0"/>
        <w:rPr>
          <w:rFonts w:hint="cs"/>
          <w:rtl/>
        </w:rPr>
      </w:pPr>
    </w:p>
    <w:p w14:paraId="5AAF4704" w14:textId="77777777" w:rsidR="00000000" w:rsidRDefault="000C6BB5">
      <w:pPr>
        <w:pStyle w:val="af0"/>
        <w:rPr>
          <w:rtl/>
        </w:rPr>
      </w:pPr>
      <w:r>
        <w:rPr>
          <w:rFonts w:hint="eastAsia"/>
          <w:rtl/>
        </w:rPr>
        <w:t>רשף</w:t>
      </w:r>
      <w:r>
        <w:rPr>
          <w:rtl/>
        </w:rPr>
        <w:t xml:space="preserve"> חן (שינוי):</w:t>
      </w:r>
    </w:p>
    <w:p w14:paraId="114446FD" w14:textId="77777777" w:rsidR="00000000" w:rsidRDefault="000C6BB5">
      <w:pPr>
        <w:pStyle w:val="a0"/>
        <w:rPr>
          <w:rFonts w:hint="cs"/>
          <w:rtl/>
        </w:rPr>
      </w:pPr>
    </w:p>
    <w:p w14:paraId="036405EC" w14:textId="77777777" w:rsidR="00000000" w:rsidRDefault="000C6BB5">
      <w:pPr>
        <w:pStyle w:val="a0"/>
        <w:rPr>
          <w:rFonts w:hint="cs"/>
          <w:rtl/>
        </w:rPr>
      </w:pPr>
      <w:r>
        <w:rPr>
          <w:rFonts w:hint="cs"/>
          <w:rtl/>
        </w:rPr>
        <w:t>אני רוצה להבהיר</w:t>
      </w:r>
      <w:r>
        <w:rPr>
          <w:rFonts w:hint="cs"/>
          <w:rtl/>
        </w:rPr>
        <w:t xml:space="preserve"> את הנקודה.</w:t>
      </w:r>
    </w:p>
    <w:p w14:paraId="2F43D014" w14:textId="77777777" w:rsidR="00000000" w:rsidRDefault="000C6BB5">
      <w:pPr>
        <w:pStyle w:val="a0"/>
        <w:rPr>
          <w:rFonts w:hint="cs"/>
          <w:rtl/>
        </w:rPr>
      </w:pPr>
    </w:p>
    <w:p w14:paraId="57926296" w14:textId="77777777" w:rsidR="00000000" w:rsidRDefault="000C6BB5">
      <w:pPr>
        <w:pStyle w:val="-"/>
        <w:rPr>
          <w:rtl/>
        </w:rPr>
      </w:pPr>
      <w:bookmarkStart w:id="688" w:name="FS000000765T03_08_2004_00_08_32C"/>
      <w:bookmarkEnd w:id="688"/>
      <w:r>
        <w:rPr>
          <w:rtl/>
        </w:rPr>
        <w:t>יצחק לוי (מפד"ל):</w:t>
      </w:r>
    </w:p>
    <w:p w14:paraId="25DCEDBC" w14:textId="77777777" w:rsidR="00000000" w:rsidRDefault="000C6BB5">
      <w:pPr>
        <w:pStyle w:val="a0"/>
        <w:rPr>
          <w:rtl/>
        </w:rPr>
      </w:pPr>
    </w:p>
    <w:p w14:paraId="27990596" w14:textId="77777777" w:rsidR="00000000" w:rsidRDefault="000C6BB5">
      <w:pPr>
        <w:pStyle w:val="a0"/>
        <w:rPr>
          <w:rFonts w:hint="cs"/>
          <w:rtl/>
        </w:rPr>
      </w:pPr>
      <w:r>
        <w:rPr>
          <w:rFonts w:hint="cs"/>
          <w:rtl/>
        </w:rPr>
        <w:t>כך הסברת.</w:t>
      </w:r>
    </w:p>
    <w:p w14:paraId="34781F7D" w14:textId="77777777" w:rsidR="00000000" w:rsidRDefault="000C6BB5">
      <w:pPr>
        <w:pStyle w:val="a0"/>
        <w:rPr>
          <w:rFonts w:hint="cs"/>
          <w:rtl/>
        </w:rPr>
      </w:pPr>
    </w:p>
    <w:p w14:paraId="7F5CC9A2" w14:textId="77777777" w:rsidR="00000000" w:rsidRDefault="000C6BB5">
      <w:pPr>
        <w:pStyle w:val="af0"/>
        <w:rPr>
          <w:rtl/>
        </w:rPr>
      </w:pPr>
      <w:r>
        <w:rPr>
          <w:rFonts w:hint="eastAsia"/>
          <w:rtl/>
        </w:rPr>
        <w:t>רשף</w:t>
      </w:r>
      <w:r>
        <w:rPr>
          <w:rtl/>
        </w:rPr>
        <w:t xml:space="preserve"> חן (שינוי):</w:t>
      </w:r>
    </w:p>
    <w:p w14:paraId="25B05A24" w14:textId="77777777" w:rsidR="00000000" w:rsidRDefault="000C6BB5">
      <w:pPr>
        <w:pStyle w:val="a0"/>
        <w:rPr>
          <w:rFonts w:hint="cs"/>
          <w:rtl/>
        </w:rPr>
      </w:pPr>
    </w:p>
    <w:p w14:paraId="797EEE84" w14:textId="77777777" w:rsidR="00000000" w:rsidRDefault="000C6BB5">
      <w:pPr>
        <w:pStyle w:val="a0"/>
        <w:rPr>
          <w:rFonts w:hint="cs"/>
          <w:rtl/>
        </w:rPr>
      </w:pPr>
      <w:r>
        <w:rPr>
          <w:rFonts w:hint="cs"/>
          <w:rtl/>
        </w:rPr>
        <w:t>יהיו תקנות שיקבעו, שהוועדה צריכה לוודא שהמועמד עומד - - -</w:t>
      </w:r>
    </w:p>
    <w:p w14:paraId="15913D2F" w14:textId="77777777" w:rsidR="00000000" w:rsidRDefault="000C6BB5">
      <w:pPr>
        <w:pStyle w:val="a0"/>
        <w:rPr>
          <w:rFonts w:hint="cs"/>
          <w:rtl/>
        </w:rPr>
      </w:pPr>
    </w:p>
    <w:p w14:paraId="7FE4F808" w14:textId="77777777" w:rsidR="00000000" w:rsidRDefault="000C6BB5">
      <w:pPr>
        <w:pStyle w:val="-"/>
        <w:rPr>
          <w:rtl/>
        </w:rPr>
      </w:pPr>
      <w:bookmarkStart w:id="689" w:name="FS000000765T03_08_2004_00_10_37C"/>
      <w:bookmarkEnd w:id="689"/>
      <w:r>
        <w:rPr>
          <w:rtl/>
        </w:rPr>
        <w:t>יצחק לוי (מפד"ל):</w:t>
      </w:r>
    </w:p>
    <w:p w14:paraId="0E0C4172" w14:textId="77777777" w:rsidR="00000000" w:rsidRDefault="000C6BB5">
      <w:pPr>
        <w:pStyle w:val="a0"/>
        <w:rPr>
          <w:rtl/>
        </w:rPr>
      </w:pPr>
    </w:p>
    <w:p w14:paraId="073773AE" w14:textId="77777777" w:rsidR="00000000" w:rsidRDefault="000C6BB5">
      <w:pPr>
        <w:pStyle w:val="a0"/>
        <w:rPr>
          <w:rFonts w:hint="cs"/>
          <w:rtl/>
        </w:rPr>
      </w:pPr>
      <w:r>
        <w:rPr>
          <w:rFonts w:hint="cs"/>
          <w:rtl/>
        </w:rPr>
        <w:t xml:space="preserve">אני מציע שזו לא תהיה הוועדה הזאת. מכיוון שמדובר במינוי מנכ"ל העירייה, ואתה אומר שמנכ"ל העירייה הוא משרת אמון, זה שונה </w:t>
      </w:r>
      <w:r>
        <w:rPr>
          <w:rFonts w:hint="cs"/>
          <w:rtl/>
        </w:rPr>
        <w:t>משר. לשר אין אופוזיציה, והאופוזיציה לא מתערבת לו במינוי המנכ"ל. בעירייה זה לא כך. לפעמים יש אופוזיציה - יש עירייה לעומתית. לפעמים אין רוב לראש עיר. לפעמים החברים באותה ועדה ינסו לטרפד את מינוי המנכ"ל שראש העיר רוצה וימצאו כל מיני אמתלות, גם אם מדובר בכשירו</w:t>
      </w:r>
      <w:r>
        <w:rPr>
          <w:rFonts w:hint="cs"/>
          <w:rtl/>
        </w:rPr>
        <w:t>יות שהן פחות או יותר או בערך או כמעט מתאימות.</w:t>
      </w:r>
    </w:p>
    <w:p w14:paraId="755D95B3" w14:textId="77777777" w:rsidR="00000000" w:rsidRDefault="000C6BB5">
      <w:pPr>
        <w:pStyle w:val="a0"/>
        <w:rPr>
          <w:rFonts w:hint="cs"/>
          <w:rtl/>
        </w:rPr>
      </w:pPr>
    </w:p>
    <w:p w14:paraId="2244FCC6" w14:textId="77777777" w:rsidR="00000000" w:rsidRDefault="000C6BB5">
      <w:pPr>
        <w:pStyle w:val="af0"/>
        <w:rPr>
          <w:rtl/>
        </w:rPr>
      </w:pPr>
      <w:r>
        <w:rPr>
          <w:rFonts w:hint="eastAsia"/>
          <w:rtl/>
        </w:rPr>
        <w:t>רשף</w:t>
      </w:r>
      <w:r>
        <w:rPr>
          <w:rtl/>
        </w:rPr>
        <w:t xml:space="preserve"> חן (שינוי):</w:t>
      </w:r>
    </w:p>
    <w:p w14:paraId="4BA1FE70" w14:textId="77777777" w:rsidR="00000000" w:rsidRDefault="000C6BB5">
      <w:pPr>
        <w:pStyle w:val="a0"/>
        <w:rPr>
          <w:rFonts w:hint="cs"/>
          <w:rtl/>
        </w:rPr>
      </w:pPr>
    </w:p>
    <w:p w14:paraId="20AAE59B" w14:textId="77777777" w:rsidR="00000000" w:rsidRDefault="000C6BB5">
      <w:pPr>
        <w:pStyle w:val="a0"/>
        <w:rPr>
          <w:rFonts w:hint="cs"/>
          <w:rtl/>
        </w:rPr>
      </w:pPr>
      <w:r>
        <w:rPr>
          <w:rFonts w:hint="cs"/>
          <w:rtl/>
        </w:rPr>
        <w:t>- - -</w:t>
      </w:r>
    </w:p>
    <w:p w14:paraId="573739C2" w14:textId="77777777" w:rsidR="00000000" w:rsidRDefault="000C6BB5">
      <w:pPr>
        <w:pStyle w:val="a0"/>
        <w:rPr>
          <w:rFonts w:hint="cs"/>
          <w:rtl/>
        </w:rPr>
      </w:pPr>
    </w:p>
    <w:p w14:paraId="7CAFA821" w14:textId="77777777" w:rsidR="00000000" w:rsidRDefault="000C6BB5">
      <w:pPr>
        <w:pStyle w:val="-"/>
        <w:rPr>
          <w:rtl/>
        </w:rPr>
      </w:pPr>
      <w:bookmarkStart w:id="690" w:name="FS000000765T03_08_2004_00_11_17C"/>
      <w:bookmarkEnd w:id="690"/>
      <w:r>
        <w:rPr>
          <w:rtl/>
        </w:rPr>
        <w:t>יצחק לוי (מפד"ל):</w:t>
      </w:r>
    </w:p>
    <w:p w14:paraId="79D20653" w14:textId="77777777" w:rsidR="00000000" w:rsidRDefault="000C6BB5">
      <w:pPr>
        <w:pStyle w:val="a0"/>
        <w:rPr>
          <w:rtl/>
        </w:rPr>
      </w:pPr>
    </w:p>
    <w:p w14:paraId="0949A69A" w14:textId="77777777" w:rsidR="00000000" w:rsidRDefault="000C6BB5">
      <w:pPr>
        <w:pStyle w:val="a0"/>
        <w:rPr>
          <w:rFonts w:hint="cs"/>
          <w:rtl/>
        </w:rPr>
      </w:pPr>
      <w:r>
        <w:rPr>
          <w:rFonts w:hint="cs"/>
          <w:rtl/>
        </w:rPr>
        <w:t>אני רוצה להציע, שוועדת הכשירות תהיה ועדה אחרת, כלומר ועדה שאין בה שום חבר מועצה. זה יכול להיות איש משרד הפנים.</w:t>
      </w:r>
    </w:p>
    <w:p w14:paraId="69890C94" w14:textId="77777777" w:rsidR="00000000" w:rsidRDefault="000C6BB5">
      <w:pPr>
        <w:pStyle w:val="a0"/>
        <w:rPr>
          <w:rFonts w:hint="cs"/>
          <w:rtl/>
        </w:rPr>
      </w:pPr>
    </w:p>
    <w:p w14:paraId="49B4712B" w14:textId="77777777" w:rsidR="00000000" w:rsidRDefault="000C6BB5">
      <w:pPr>
        <w:pStyle w:val="af0"/>
        <w:rPr>
          <w:rtl/>
        </w:rPr>
      </w:pPr>
      <w:r>
        <w:rPr>
          <w:rFonts w:hint="eastAsia"/>
          <w:rtl/>
        </w:rPr>
        <w:t>מיכאל</w:t>
      </w:r>
      <w:r>
        <w:rPr>
          <w:rtl/>
        </w:rPr>
        <w:t xml:space="preserve"> איתן (הליכוד):</w:t>
      </w:r>
    </w:p>
    <w:p w14:paraId="2A664B93" w14:textId="77777777" w:rsidR="00000000" w:rsidRDefault="000C6BB5">
      <w:pPr>
        <w:pStyle w:val="a0"/>
        <w:rPr>
          <w:rFonts w:hint="cs"/>
          <w:rtl/>
        </w:rPr>
      </w:pPr>
    </w:p>
    <w:p w14:paraId="316E0EC9" w14:textId="77777777" w:rsidR="00000000" w:rsidRDefault="000C6BB5">
      <w:pPr>
        <w:pStyle w:val="a0"/>
        <w:rPr>
          <w:rFonts w:hint="cs"/>
          <w:rtl/>
        </w:rPr>
      </w:pPr>
      <w:r>
        <w:rPr>
          <w:rFonts w:hint="cs"/>
          <w:rtl/>
        </w:rPr>
        <w:t>אף חבר מועצה  -  רק חברי מרכז...</w:t>
      </w:r>
    </w:p>
    <w:p w14:paraId="6639FA54" w14:textId="77777777" w:rsidR="00000000" w:rsidRDefault="000C6BB5">
      <w:pPr>
        <w:pStyle w:val="a0"/>
        <w:rPr>
          <w:rFonts w:hint="cs"/>
          <w:rtl/>
        </w:rPr>
      </w:pPr>
    </w:p>
    <w:p w14:paraId="59454307" w14:textId="77777777" w:rsidR="00000000" w:rsidRDefault="000C6BB5">
      <w:pPr>
        <w:pStyle w:val="-"/>
        <w:rPr>
          <w:rtl/>
        </w:rPr>
      </w:pPr>
      <w:bookmarkStart w:id="691" w:name="FS000000765T03_08_2004_00_13_25C"/>
      <w:bookmarkEnd w:id="691"/>
      <w:r>
        <w:rPr>
          <w:rtl/>
        </w:rPr>
        <w:t>יצחק לוי (מפד"ל):</w:t>
      </w:r>
    </w:p>
    <w:p w14:paraId="51294D91" w14:textId="77777777" w:rsidR="00000000" w:rsidRDefault="000C6BB5">
      <w:pPr>
        <w:pStyle w:val="a0"/>
        <w:rPr>
          <w:rtl/>
        </w:rPr>
      </w:pPr>
    </w:p>
    <w:p w14:paraId="38918E57" w14:textId="77777777" w:rsidR="00000000" w:rsidRDefault="000C6BB5">
      <w:pPr>
        <w:pStyle w:val="a0"/>
        <w:rPr>
          <w:rFonts w:hint="cs"/>
          <w:rtl/>
        </w:rPr>
      </w:pPr>
      <w:r>
        <w:rPr>
          <w:rFonts w:hint="cs"/>
          <w:rtl/>
        </w:rPr>
        <w:t>אצלכם זה כך, שחברי המרכז הם ועדות הכשירות?</w:t>
      </w:r>
    </w:p>
    <w:p w14:paraId="430E7134" w14:textId="77777777" w:rsidR="00000000" w:rsidRDefault="000C6BB5">
      <w:pPr>
        <w:pStyle w:val="a0"/>
        <w:rPr>
          <w:rFonts w:hint="cs"/>
          <w:rtl/>
        </w:rPr>
      </w:pPr>
    </w:p>
    <w:p w14:paraId="1C19AA50" w14:textId="77777777" w:rsidR="00000000" w:rsidRDefault="000C6BB5">
      <w:pPr>
        <w:pStyle w:val="af0"/>
        <w:rPr>
          <w:rtl/>
        </w:rPr>
      </w:pPr>
      <w:r>
        <w:rPr>
          <w:rFonts w:hint="eastAsia"/>
          <w:rtl/>
        </w:rPr>
        <w:t>נסים</w:t>
      </w:r>
      <w:r>
        <w:rPr>
          <w:rtl/>
        </w:rPr>
        <w:t xml:space="preserve"> זאב (ש"ס):</w:t>
      </w:r>
    </w:p>
    <w:p w14:paraId="1FA79169" w14:textId="77777777" w:rsidR="00000000" w:rsidRDefault="000C6BB5">
      <w:pPr>
        <w:pStyle w:val="a0"/>
        <w:rPr>
          <w:rFonts w:hint="cs"/>
          <w:rtl/>
        </w:rPr>
      </w:pPr>
    </w:p>
    <w:p w14:paraId="7A823485" w14:textId="77777777" w:rsidR="00000000" w:rsidRDefault="000C6BB5">
      <w:pPr>
        <w:pStyle w:val="a0"/>
        <w:rPr>
          <w:rFonts w:hint="cs"/>
          <w:rtl/>
        </w:rPr>
      </w:pPr>
      <w:r>
        <w:rPr>
          <w:rFonts w:hint="cs"/>
          <w:rtl/>
        </w:rPr>
        <w:t>אבל, החברים הפוליטיים - - -</w:t>
      </w:r>
    </w:p>
    <w:p w14:paraId="7025C82D" w14:textId="77777777" w:rsidR="00000000" w:rsidRDefault="000C6BB5">
      <w:pPr>
        <w:pStyle w:val="a0"/>
        <w:rPr>
          <w:rFonts w:hint="cs"/>
          <w:rtl/>
        </w:rPr>
      </w:pPr>
    </w:p>
    <w:p w14:paraId="747D5BE8" w14:textId="77777777" w:rsidR="00000000" w:rsidRDefault="000C6BB5">
      <w:pPr>
        <w:pStyle w:val="-"/>
        <w:rPr>
          <w:rtl/>
        </w:rPr>
      </w:pPr>
      <w:bookmarkStart w:id="692" w:name="FS000000765T03_08_2004_00_13_57C"/>
      <w:bookmarkEnd w:id="692"/>
      <w:r>
        <w:rPr>
          <w:rtl/>
        </w:rPr>
        <w:t>יצחק לוי (מפד"ל):</w:t>
      </w:r>
    </w:p>
    <w:p w14:paraId="083BD356" w14:textId="77777777" w:rsidR="00000000" w:rsidRDefault="000C6BB5">
      <w:pPr>
        <w:pStyle w:val="a0"/>
        <w:rPr>
          <w:rtl/>
        </w:rPr>
      </w:pPr>
    </w:p>
    <w:p w14:paraId="7A274E0D" w14:textId="77777777" w:rsidR="00000000" w:rsidRDefault="000C6BB5">
      <w:pPr>
        <w:pStyle w:val="a0"/>
        <w:rPr>
          <w:rFonts w:hint="cs"/>
          <w:rtl/>
        </w:rPr>
      </w:pPr>
      <w:r>
        <w:rPr>
          <w:rFonts w:hint="cs"/>
          <w:rtl/>
        </w:rPr>
        <w:t>אני מציע שיהיה איש משרד הפנים, שיהיה יועץ משפטי, שיהיה איש ציבור מתוך העיר, או בדרך אחרת, אבל שלא יהיו חברי מועצה באותה ועדת כ</w:t>
      </w:r>
      <w:r>
        <w:rPr>
          <w:rFonts w:hint="cs"/>
          <w:rtl/>
        </w:rPr>
        <w:t>שירות שמאשרת את מינוי מנכ"ל העירייה. זה פתח לבעיות רבות בין אותם חברי מועצה לבין ראש העיר. תודה רבה.</w:t>
      </w:r>
    </w:p>
    <w:p w14:paraId="50EA3152" w14:textId="77777777" w:rsidR="00000000" w:rsidRDefault="000C6BB5">
      <w:pPr>
        <w:pStyle w:val="a0"/>
        <w:rPr>
          <w:rFonts w:hint="cs"/>
          <w:rtl/>
        </w:rPr>
      </w:pPr>
    </w:p>
    <w:p w14:paraId="43730682" w14:textId="77777777" w:rsidR="00000000" w:rsidRDefault="000C6BB5">
      <w:pPr>
        <w:pStyle w:val="af1"/>
        <w:rPr>
          <w:rFonts w:hint="cs"/>
          <w:rtl/>
        </w:rPr>
      </w:pPr>
      <w:r>
        <w:rPr>
          <w:rFonts w:hint="cs"/>
          <w:rtl/>
        </w:rPr>
        <w:t>היו"ר מיכאל נודלמן:</w:t>
      </w:r>
    </w:p>
    <w:p w14:paraId="2ECD7C66" w14:textId="77777777" w:rsidR="00000000" w:rsidRDefault="000C6BB5">
      <w:pPr>
        <w:pStyle w:val="a0"/>
        <w:rPr>
          <w:rFonts w:hint="cs"/>
          <w:rtl/>
        </w:rPr>
      </w:pPr>
    </w:p>
    <w:p w14:paraId="1C2A205C" w14:textId="77777777" w:rsidR="00000000" w:rsidRDefault="000C6BB5">
      <w:pPr>
        <w:pStyle w:val="a0"/>
        <w:rPr>
          <w:rFonts w:hint="cs"/>
          <w:rtl/>
        </w:rPr>
      </w:pPr>
      <w:r>
        <w:rPr>
          <w:rFonts w:hint="cs"/>
          <w:rtl/>
        </w:rPr>
        <w:t>תודה רבה. יש עוד מי שרוצה לדבר? אם אתה רוצה לנאום, בבקשה.</w:t>
      </w:r>
    </w:p>
    <w:p w14:paraId="172831F5" w14:textId="77777777" w:rsidR="00000000" w:rsidRDefault="000C6BB5">
      <w:pPr>
        <w:pStyle w:val="a0"/>
        <w:rPr>
          <w:rFonts w:hint="cs"/>
          <w:rtl/>
        </w:rPr>
      </w:pPr>
    </w:p>
    <w:p w14:paraId="7C1130E2" w14:textId="77777777" w:rsidR="00000000" w:rsidRDefault="000C6BB5">
      <w:pPr>
        <w:pStyle w:val="a"/>
        <w:rPr>
          <w:rtl/>
        </w:rPr>
      </w:pPr>
      <w:bookmarkStart w:id="693" w:name="FS000000490T03_08_2004_00_15_40"/>
      <w:bookmarkStart w:id="694" w:name="_Toc100311839"/>
      <w:bookmarkEnd w:id="693"/>
      <w:r>
        <w:rPr>
          <w:rFonts w:hint="eastAsia"/>
          <w:rtl/>
        </w:rPr>
        <w:t>נסים</w:t>
      </w:r>
      <w:r>
        <w:rPr>
          <w:rtl/>
        </w:rPr>
        <w:t xml:space="preserve"> זאב (ש"ס):</w:t>
      </w:r>
      <w:bookmarkEnd w:id="694"/>
    </w:p>
    <w:p w14:paraId="3A8D46BD" w14:textId="77777777" w:rsidR="00000000" w:rsidRDefault="000C6BB5">
      <w:pPr>
        <w:pStyle w:val="a0"/>
        <w:rPr>
          <w:rFonts w:hint="cs"/>
          <w:rtl/>
        </w:rPr>
      </w:pPr>
    </w:p>
    <w:p w14:paraId="58DF8538" w14:textId="77777777" w:rsidR="00000000" w:rsidRDefault="000C6BB5">
      <w:pPr>
        <w:pStyle w:val="a0"/>
        <w:rPr>
          <w:rFonts w:hint="cs"/>
          <w:rtl/>
        </w:rPr>
      </w:pPr>
      <w:r>
        <w:rPr>
          <w:rFonts w:hint="cs"/>
          <w:rtl/>
        </w:rPr>
        <w:t>אדוני היושב-ראש, כשמדובר על כך שבוועדה הזאת יושבים ראש הע</w:t>
      </w:r>
      <w:r>
        <w:rPr>
          <w:rFonts w:hint="cs"/>
          <w:rtl/>
        </w:rPr>
        <w:t>ירייה ואיש קואליציה ובסך הכול איש אופוזיציה אחד, בכל מקרה יש לו רוב. אז מה אם זו ועדה פוליטית. הרב יצחק לוי, אתה יודע שלפעמים אנשי המקצוע, כפי שאתה קורא להם, הם לא פחות פוליטיים מהאנשים הפוליטיים הרשמיים. לכן, אני חושב שההצעה היא טובה והגונה.</w:t>
      </w:r>
    </w:p>
    <w:p w14:paraId="120696E7" w14:textId="77777777" w:rsidR="00000000" w:rsidRDefault="000C6BB5">
      <w:pPr>
        <w:pStyle w:val="a0"/>
        <w:rPr>
          <w:rFonts w:hint="cs"/>
          <w:rtl/>
        </w:rPr>
      </w:pPr>
    </w:p>
    <w:p w14:paraId="21D7E26D" w14:textId="77777777" w:rsidR="00000000" w:rsidRDefault="000C6BB5">
      <w:pPr>
        <w:pStyle w:val="af1"/>
        <w:rPr>
          <w:rFonts w:hint="cs"/>
          <w:rtl/>
        </w:rPr>
      </w:pPr>
      <w:r>
        <w:rPr>
          <w:rFonts w:hint="cs"/>
          <w:rtl/>
        </w:rPr>
        <w:t xml:space="preserve">היו"ר מיכאל </w:t>
      </w:r>
      <w:r>
        <w:rPr>
          <w:rFonts w:hint="cs"/>
          <w:rtl/>
        </w:rPr>
        <w:t>נודלמן:</w:t>
      </w:r>
    </w:p>
    <w:p w14:paraId="72164683" w14:textId="77777777" w:rsidR="00000000" w:rsidRDefault="000C6BB5">
      <w:pPr>
        <w:pStyle w:val="a0"/>
        <w:rPr>
          <w:rFonts w:hint="cs"/>
          <w:rtl/>
        </w:rPr>
      </w:pPr>
    </w:p>
    <w:p w14:paraId="5B9C0467" w14:textId="77777777" w:rsidR="00000000" w:rsidRDefault="000C6BB5">
      <w:pPr>
        <w:pStyle w:val="a0"/>
        <w:rPr>
          <w:rFonts w:hint="cs"/>
          <w:rtl/>
        </w:rPr>
      </w:pPr>
      <w:r>
        <w:rPr>
          <w:rFonts w:hint="cs"/>
          <w:rtl/>
        </w:rPr>
        <w:t xml:space="preserve">תודה. סיימנו את הדיון. </w:t>
      </w:r>
    </w:p>
    <w:p w14:paraId="0B61C427" w14:textId="77777777" w:rsidR="00000000" w:rsidRDefault="000C6BB5">
      <w:pPr>
        <w:pStyle w:val="a0"/>
        <w:rPr>
          <w:rFonts w:hint="cs"/>
          <w:rtl/>
        </w:rPr>
      </w:pPr>
    </w:p>
    <w:p w14:paraId="40AED2C0" w14:textId="77777777" w:rsidR="00000000" w:rsidRDefault="000C6BB5">
      <w:pPr>
        <w:pStyle w:val="a0"/>
        <w:rPr>
          <w:rFonts w:hint="cs"/>
          <w:rtl/>
        </w:rPr>
      </w:pPr>
      <w:r>
        <w:rPr>
          <w:rFonts w:hint="cs"/>
          <w:rtl/>
        </w:rPr>
        <w:t>אנחנו עוברים להצבעה בקריאה ראשונה על הצעת חוק לתיקון פקודת העיריות (מס' 92) (דרכי מינוי עובדים בכירים), התשס"ד-2004, מאת חבר הכנסת רשף חן. בבקשה להצביע.</w:t>
      </w:r>
    </w:p>
    <w:p w14:paraId="0DD7EDA3" w14:textId="77777777" w:rsidR="00000000" w:rsidRDefault="000C6BB5">
      <w:pPr>
        <w:pStyle w:val="a0"/>
        <w:rPr>
          <w:rFonts w:hint="cs"/>
          <w:rtl/>
        </w:rPr>
      </w:pPr>
    </w:p>
    <w:p w14:paraId="2FC4508C" w14:textId="77777777" w:rsidR="00000000" w:rsidRDefault="000C6BB5">
      <w:pPr>
        <w:pStyle w:val="ab"/>
        <w:bidi/>
        <w:rPr>
          <w:rFonts w:hint="cs"/>
          <w:rtl/>
        </w:rPr>
      </w:pPr>
      <w:r>
        <w:rPr>
          <w:rFonts w:hint="cs"/>
          <w:rtl/>
        </w:rPr>
        <w:t>הצבעה מס' 26</w:t>
      </w:r>
    </w:p>
    <w:p w14:paraId="1952C588" w14:textId="77777777" w:rsidR="00000000" w:rsidRDefault="000C6BB5">
      <w:pPr>
        <w:pStyle w:val="a0"/>
        <w:rPr>
          <w:rFonts w:hint="cs"/>
          <w:rtl/>
        </w:rPr>
      </w:pPr>
    </w:p>
    <w:p w14:paraId="1770AE80" w14:textId="77777777" w:rsidR="00000000" w:rsidRDefault="000C6BB5">
      <w:pPr>
        <w:pStyle w:val="ac"/>
        <w:bidi/>
        <w:rPr>
          <w:rFonts w:hint="cs"/>
          <w:rtl/>
        </w:rPr>
      </w:pPr>
      <w:r>
        <w:rPr>
          <w:rFonts w:hint="cs"/>
          <w:rtl/>
        </w:rPr>
        <w:t>בעד ההצעה להעביר את הצעת החוק לוועדה - 10</w:t>
      </w:r>
    </w:p>
    <w:p w14:paraId="58E331E6" w14:textId="77777777" w:rsidR="00000000" w:rsidRDefault="000C6BB5">
      <w:pPr>
        <w:pStyle w:val="ac"/>
        <w:bidi/>
        <w:rPr>
          <w:rFonts w:hint="cs"/>
          <w:rtl/>
        </w:rPr>
      </w:pPr>
      <w:r>
        <w:rPr>
          <w:rFonts w:hint="cs"/>
          <w:rtl/>
        </w:rPr>
        <w:t>נגד - אין</w:t>
      </w:r>
    </w:p>
    <w:p w14:paraId="1EFE36BF" w14:textId="77777777" w:rsidR="00000000" w:rsidRDefault="000C6BB5">
      <w:pPr>
        <w:pStyle w:val="ac"/>
        <w:bidi/>
        <w:rPr>
          <w:rFonts w:hint="cs"/>
          <w:rtl/>
        </w:rPr>
      </w:pPr>
      <w:r>
        <w:rPr>
          <w:rFonts w:hint="cs"/>
          <w:rtl/>
        </w:rPr>
        <w:t>נמ</w:t>
      </w:r>
      <w:r>
        <w:rPr>
          <w:rFonts w:hint="cs"/>
          <w:rtl/>
        </w:rPr>
        <w:t>נעים - אין</w:t>
      </w:r>
    </w:p>
    <w:p w14:paraId="19871056" w14:textId="77777777" w:rsidR="00000000" w:rsidRDefault="000C6BB5">
      <w:pPr>
        <w:pStyle w:val="ad"/>
        <w:bidi/>
        <w:rPr>
          <w:rFonts w:hint="cs"/>
          <w:rtl/>
        </w:rPr>
      </w:pPr>
      <w:r>
        <w:rPr>
          <w:rFonts w:hint="cs"/>
          <w:rtl/>
        </w:rPr>
        <w:t xml:space="preserve">ההצעה להעביר את הצעת חוק לתיקון פקודת העיריות (מס' 92) (דרכי מינוי עובדים בכירים), </w:t>
      </w:r>
    </w:p>
    <w:p w14:paraId="6D8A69A3" w14:textId="77777777" w:rsidR="00000000" w:rsidRDefault="000C6BB5">
      <w:pPr>
        <w:pStyle w:val="ad"/>
        <w:bidi/>
        <w:rPr>
          <w:rFonts w:hint="cs"/>
          <w:rtl/>
        </w:rPr>
      </w:pPr>
      <w:r>
        <w:rPr>
          <w:rFonts w:hint="cs"/>
          <w:rtl/>
        </w:rPr>
        <w:t>התשס"ד-2004, לוועדת הפנים ואיכות הסביבה נתקבלה.</w:t>
      </w:r>
    </w:p>
    <w:p w14:paraId="72038D78" w14:textId="77777777" w:rsidR="00000000" w:rsidRDefault="000C6BB5">
      <w:pPr>
        <w:pStyle w:val="a0"/>
        <w:rPr>
          <w:rFonts w:hint="cs"/>
          <w:rtl/>
        </w:rPr>
      </w:pPr>
    </w:p>
    <w:p w14:paraId="0D572D28" w14:textId="77777777" w:rsidR="00000000" w:rsidRDefault="000C6BB5">
      <w:pPr>
        <w:pStyle w:val="af1"/>
        <w:rPr>
          <w:rFonts w:hint="cs"/>
          <w:rtl/>
        </w:rPr>
      </w:pPr>
      <w:r>
        <w:rPr>
          <w:rFonts w:hint="cs"/>
          <w:rtl/>
        </w:rPr>
        <w:t>היו"ר מיכאל נודלמן:</w:t>
      </w:r>
    </w:p>
    <w:p w14:paraId="646C150C" w14:textId="77777777" w:rsidR="00000000" w:rsidRDefault="000C6BB5">
      <w:pPr>
        <w:pStyle w:val="a0"/>
        <w:rPr>
          <w:rFonts w:hint="cs"/>
          <w:rtl/>
        </w:rPr>
      </w:pPr>
    </w:p>
    <w:p w14:paraId="21704C12" w14:textId="77777777" w:rsidR="00000000" w:rsidRDefault="000C6BB5">
      <w:pPr>
        <w:pStyle w:val="a0"/>
        <w:rPr>
          <w:rFonts w:hint="cs"/>
          <w:rtl/>
        </w:rPr>
      </w:pPr>
      <w:r>
        <w:rPr>
          <w:rFonts w:hint="cs"/>
          <w:rtl/>
        </w:rPr>
        <w:t>בעד - 10, אין נגד ואין נמנעים. אני קובע שההצעה התקבלה והיא תעבור ותידון בוועדת הפנים ואיכות</w:t>
      </w:r>
      <w:r>
        <w:rPr>
          <w:rFonts w:hint="cs"/>
          <w:rtl/>
        </w:rPr>
        <w:t xml:space="preserve"> הסביבה.</w:t>
      </w:r>
    </w:p>
    <w:p w14:paraId="6C2318CA" w14:textId="77777777" w:rsidR="00000000" w:rsidRDefault="000C6BB5">
      <w:pPr>
        <w:pStyle w:val="a2"/>
        <w:rPr>
          <w:rFonts w:hint="cs"/>
          <w:rtl/>
        </w:rPr>
      </w:pPr>
    </w:p>
    <w:p w14:paraId="197AFDD0" w14:textId="77777777" w:rsidR="00000000" w:rsidRDefault="000C6BB5">
      <w:pPr>
        <w:pStyle w:val="a0"/>
        <w:rPr>
          <w:rFonts w:hint="cs"/>
          <w:rtl/>
        </w:rPr>
      </w:pPr>
    </w:p>
    <w:p w14:paraId="1E67D4EE" w14:textId="77777777" w:rsidR="00000000" w:rsidRDefault="000C6BB5">
      <w:pPr>
        <w:pStyle w:val="a2"/>
        <w:rPr>
          <w:rFonts w:hint="cs"/>
          <w:rtl/>
        </w:rPr>
      </w:pPr>
      <w:bookmarkStart w:id="695" w:name="_Toc100311840"/>
      <w:r>
        <w:rPr>
          <w:rFonts w:hint="cs"/>
          <w:rtl/>
        </w:rPr>
        <w:t xml:space="preserve">הצעת חוק בתי-המשפט (תיקון מס' 40) (תקופת צינון למינוי היועץ המשפטי לממשלה </w:t>
      </w:r>
      <w:r>
        <w:rPr>
          <w:rtl/>
        </w:rPr>
        <w:br/>
      </w:r>
      <w:r>
        <w:rPr>
          <w:rFonts w:hint="cs"/>
          <w:rtl/>
        </w:rPr>
        <w:t>או פרקליט המדינה כשופטים בבית-המשפט העליון), התשס"ד-‏2004</w:t>
      </w:r>
      <w:bookmarkEnd w:id="695"/>
    </w:p>
    <w:p w14:paraId="10606310" w14:textId="77777777" w:rsidR="00000000" w:rsidRDefault="000C6BB5">
      <w:pPr>
        <w:pStyle w:val="a0"/>
        <w:rPr>
          <w:rFonts w:hint="cs"/>
          <w:rtl/>
        </w:rPr>
      </w:pPr>
      <w:r>
        <w:rPr>
          <w:rtl/>
        </w:rPr>
        <w:t xml:space="preserve">[רשומות (הצעות חוק, חוב' </w:t>
      </w:r>
      <w:r>
        <w:rPr>
          <w:rFonts w:hint="cs"/>
          <w:rtl/>
        </w:rPr>
        <w:t>כ/52</w:t>
      </w:r>
      <w:r>
        <w:rPr>
          <w:rtl/>
        </w:rPr>
        <w:t>)</w:t>
      </w:r>
      <w:r>
        <w:rPr>
          <w:rFonts w:hint="cs"/>
          <w:rtl/>
        </w:rPr>
        <w:t>.</w:t>
      </w:r>
      <w:r>
        <w:rPr>
          <w:rtl/>
        </w:rPr>
        <w:t>]</w:t>
      </w:r>
    </w:p>
    <w:p w14:paraId="5CC523EB" w14:textId="77777777" w:rsidR="00000000" w:rsidRDefault="000C6BB5">
      <w:pPr>
        <w:pStyle w:val="-0"/>
        <w:rPr>
          <w:rFonts w:hint="cs"/>
          <w:rtl/>
        </w:rPr>
      </w:pPr>
      <w:r>
        <w:rPr>
          <w:rFonts w:hint="cs"/>
          <w:rtl/>
        </w:rPr>
        <w:t>(קריאה ראשונה)</w:t>
      </w:r>
    </w:p>
    <w:p w14:paraId="11FFD6AD" w14:textId="77777777" w:rsidR="00000000" w:rsidRDefault="000C6BB5">
      <w:pPr>
        <w:pStyle w:val="a0"/>
        <w:rPr>
          <w:rFonts w:hint="cs"/>
          <w:rtl/>
        </w:rPr>
      </w:pPr>
    </w:p>
    <w:p w14:paraId="1EDB5855" w14:textId="77777777" w:rsidR="00000000" w:rsidRDefault="000C6BB5">
      <w:pPr>
        <w:pStyle w:val="af1"/>
        <w:rPr>
          <w:rFonts w:hint="cs"/>
          <w:rtl/>
        </w:rPr>
      </w:pPr>
      <w:r>
        <w:rPr>
          <w:rFonts w:hint="cs"/>
          <w:rtl/>
        </w:rPr>
        <w:t>היו"ר מיכאל נודלמן:</w:t>
      </w:r>
    </w:p>
    <w:p w14:paraId="5FD8722B" w14:textId="77777777" w:rsidR="00000000" w:rsidRDefault="000C6BB5">
      <w:pPr>
        <w:pStyle w:val="a0"/>
        <w:rPr>
          <w:rFonts w:hint="cs"/>
          <w:rtl/>
        </w:rPr>
      </w:pPr>
    </w:p>
    <w:p w14:paraId="0DA0CBCB" w14:textId="77777777" w:rsidR="00000000" w:rsidRDefault="000C6BB5">
      <w:pPr>
        <w:pStyle w:val="a0"/>
        <w:rPr>
          <w:rFonts w:hint="cs"/>
          <w:rtl/>
        </w:rPr>
      </w:pPr>
      <w:r>
        <w:rPr>
          <w:rFonts w:hint="cs"/>
          <w:rtl/>
        </w:rPr>
        <w:t>הצעת חוק בתי-המשפט (תיקון מס' 40) (תקופת צ</w:t>
      </w:r>
      <w:r>
        <w:rPr>
          <w:rFonts w:hint="cs"/>
          <w:rtl/>
        </w:rPr>
        <w:t>ינון למינוי היועץ המשפטי לממשלה או פרקליט המדינה כשופטים בבית-המשפט העליון), התשס"ד-2004, מאת חבר הכנסת איתן כבל וקבוצת חברי הכנסת - קריאה ראשונה. יציג את ההצעה חבר הכנסת מיכאל איתן.</w:t>
      </w:r>
    </w:p>
    <w:p w14:paraId="6CB6DAFF" w14:textId="77777777" w:rsidR="00000000" w:rsidRDefault="000C6BB5">
      <w:pPr>
        <w:pStyle w:val="a0"/>
        <w:rPr>
          <w:rFonts w:hint="cs"/>
          <w:rtl/>
        </w:rPr>
      </w:pPr>
    </w:p>
    <w:p w14:paraId="3DFC67F1" w14:textId="77777777" w:rsidR="00000000" w:rsidRDefault="000C6BB5">
      <w:pPr>
        <w:pStyle w:val="a"/>
        <w:rPr>
          <w:rtl/>
        </w:rPr>
      </w:pPr>
      <w:bookmarkStart w:id="696" w:name="FS000000462T03_08_2004_00_30_21"/>
      <w:bookmarkStart w:id="697" w:name="FS000000462T04_08_2004_10_04_59"/>
      <w:bookmarkStart w:id="698" w:name="_Toc100311841"/>
      <w:bookmarkEnd w:id="696"/>
      <w:r>
        <w:rPr>
          <w:rFonts w:hint="eastAsia"/>
          <w:rtl/>
        </w:rPr>
        <w:t>מיכאל</w:t>
      </w:r>
      <w:r>
        <w:rPr>
          <w:rtl/>
        </w:rPr>
        <w:t xml:space="preserve"> איתן (הליכוד):</w:t>
      </w:r>
      <w:bookmarkEnd w:id="698"/>
    </w:p>
    <w:p w14:paraId="172C5368" w14:textId="77777777" w:rsidR="00000000" w:rsidRDefault="000C6BB5">
      <w:pPr>
        <w:pStyle w:val="a0"/>
        <w:rPr>
          <w:rtl/>
        </w:rPr>
      </w:pPr>
    </w:p>
    <w:bookmarkEnd w:id="697"/>
    <w:p w14:paraId="1A8881DE" w14:textId="77777777" w:rsidR="00000000" w:rsidRDefault="000C6BB5">
      <w:pPr>
        <w:pStyle w:val="a0"/>
        <w:rPr>
          <w:rFonts w:hint="cs"/>
          <w:rtl/>
        </w:rPr>
      </w:pPr>
      <w:r>
        <w:rPr>
          <w:rFonts w:hint="cs"/>
          <w:rtl/>
        </w:rPr>
        <w:t>אדוני היושב-ראש, מה השעה כעת?</w:t>
      </w:r>
    </w:p>
    <w:p w14:paraId="01EAE743" w14:textId="77777777" w:rsidR="00000000" w:rsidRDefault="000C6BB5">
      <w:pPr>
        <w:pStyle w:val="a0"/>
        <w:rPr>
          <w:rFonts w:hint="cs"/>
          <w:rtl/>
        </w:rPr>
      </w:pPr>
    </w:p>
    <w:p w14:paraId="2BB69F00" w14:textId="77777777" w:rsidR="00000000" w:rsidRDefault="000C6BB5">
      <w:pPr>
        <w:pStyle w:val="af1"/>
        <w:rPr>
          <w:rFonts w:hint="cs"/>
          <w:rtl/>
        </w:rPr>
      </w:pPr>
      <w:r>
        <w:rPr>
          <w:rFonts w:hint="cs"/>
          <w:rtl/>
        </w:rPr>
        <w:t>היו"ר מיכאל נודלמן:</w:t>
      </w:r>
    </w:p>
    <w:p w14:paraId="17FE9C8B" w14:textId="77777777" w:rsidR="00000000" w:rsidRDefault="000C6BB5">
      <w:pPr>
        <w:pStyle w:val="a0"/>
        <w:rPr>
          <w:rFonts w:hint="cs"/>
          <w:rtl/>
        </w:rPr>
      </w:pPr>
    </w:p>
    <w:p w14:paraId="1DC84D4D" w14:textId="77777777" w:rsidR="00000000" w:rsidRDefault="000C6BB5">
      <w:pPr>
        <w:pStyle w:val="a0"/>
        <w:rPr>
          <w:rFonts w:hint="cs"/>
          <w:rtl/>
        </w:rPr>
      </w:pPr>
      <w:r>
        <w:rPr>
          <w:rFonts w:hint="cs"/>
          <w:rtl/>
        </w:rPr>
        <w:t>23:55.</w:t>
      </w:r>
    </w:p>
    <w:p w14:paraId="284A3D6B" w14:textId="77777777" w:rsidR="00000000" w:rsidRDefault="000C6BB5">
      <w:pPr>
        <w:pStyle w:val="a0"/>
        <w:rPr>
          <w:rFonts w:hint="cs"/>
          <w:rtl/>
        </w:rPr>
      </w:pPr>
    </w:p>
    <w:p w14:paraId="4322FF6C" w14:textId="77777777" w:rsidR="00000000" w:rsidRDefault="000C6BB5">
      <w:pPr>
        <w:pStyle w:val="a"/>
        <w:rPr>
          <w:rtl/>
        </w:rPr>
      </w:pPr>
      <w:bookmarkStart w:id="699" w:name="FS000000462T03_08_2004_00_32_13C"/>
      <w:bookmarkStart w:id="700" w:name="_Toc100311842"/>
      <w:bookmarkEnd w:id="699"/>
      <w:r>
        <w:rPr>
          <w:rFonts w:hint="eastAsia"/>
          <w:rtl/>
        </w:rPr>
        <w:t>מיכאל</w:t>
      </w:r>
      <w:r>
        <w:rPr>
          <w:rtl/>
        </w:rPr>
        <w:t xml:space="preserve"> איתן (הליכוד):</w:t>
      </w:r>
      <w:bookmarkEnd w:id="700"/>
    </w:p>
    <w:p w14:paraId="30ADAC00" w14:textId="77777777" w:rsidR="00000000" w:rsidRDefault="000C6BB5">
      <w:pPr>
        <w:pStyle w:val="a0"/>
        <w:rPr>
          <w:rtl/>
        </w:rPr>
      </w:pPr>
    </w:p>
    <w:p w14:paraId="11AC46B5" w14:textId="77777777" w:rsidR="00000000" w:rsidRDefault="000C6BB5">
      <w:pPr>
        <w:pStyle w:val="a0"/>
        <w:rPr>
          <w:rFonts w:hint="cs"/>
          <w:rtl/>
        </w:rPr>
      </w:pPr>
      <w:r>
        <w:rPr>
          <w:rFonts w:hint="cs"/>
          <w:rtl/>
        </w:rPr>
        <w:t>חברי הכנסת, זה יחס זה? אני 20 שנה בכנסת, ואני מגיש הצעת חוק ושמים אותי אחרון, בשעה   24:00. אין קצת התחשבות בוותק? מה קורה פה? אני לא מבין. זה לא הוגן. אני מבקש להעביר את המחאה שלי ליושב-ראש הכנסת.</w:t>
      </w:r>
    </w:p>
    <w:p w14:paraId="192144E7" w14:textId="77777777" w:rsidR="00000000" w:rsidRDefault="000C6BB5">
      <w:pPr>
        <w:pStyle w:val="a0"/>
        <w:rPr>
          <w:rFonts w:hint="cs"/>
          <w:rtl/>
        </w:rPr>
      </w:pPr>
    </w:p>
    <w:p w14:paraId="2C5D1FC5" w14:textId="77777777" w:rsidR="00000000" w:rsidRDefault="000C6BB5">
      <w:pPr>
        <w:pStyle w:val="af1"/>
        <w:rPr>
          <w:rFonts w:hint="cs"/>
          <w:rtl/>
        </w:rPr>
      </w:pPr>
      <w:r>
        <w:rPr>
          <w:rFonts w:hint="cs"/>
          <w:rtl/>
        </w:rPr>
        <w:t>היו"ר מיכאל נודלמן:</w:t>
      </w:r>
    </w:p>
    <w:p w14:paraId="0B9897D8" w14:textId="77777777" w:rsidR="00000000" w:rsidRDefault="000C6BB5">
      <w:pPr>
        <w:pStyle w:val="a0"/>
        <w:rPr>
          <w:rFonts w:hint="cs"/>
          <w:rtl/>
        </w:rPr>
      </w:pPr>
    </w:p>
    <w:p w14:paraId="7805F3AF" w14:textId="77777777" w:rsidR="00000000" w:rsidRDefault="000C6BB5">
      <w:pPr>
        <w:pStyle w:val="a0"/>
        <w:rPr>
          <w:rFonts w:hint="cs"/>
          <w:rtl/>
        </w:rPr>
      </w:pPr>
      <w:r>
        <w:rPr>
          <w:rFonts w:hint="cs"/>
          <w:rtl/>
        </w:rPr>
        <w:t>בסדר</w:t>
      </w:r>
      <w:r>
        <w:rPr>
          <w:rFonts w:hint="cs"/>
          <w:rtl/>
        </w:rPr>
        <w:t>. אני מתחייב.</w:t>
      </w:r>
    </w:p>
    <w:p w14:paraId="176285F3" w14:textId="77777777" w:rsidR="00000000" w:rsidRDefault="000C6BB5">
      <w:pPr>
        <w:pStyle w:val="a0"/>
        <w:rPr>
          <w:rFonts w:hint="cs"/>
          <w:rtl/>
        </w:rPr>
      </w:pPr>
    </w:p>
    <w:p w14:paraId="39B97B0B" w14:textId="77777777" w:rsidR="00000000" w:rsidRDefault="000C6BB5">
      <w:pPr>
        <w:pStyle w:val="af0"/>
        <w:rPr>
          <w:rtl/>
        </w:rPr>
      </w:pPr>
      <w:r>
        <w:rPr>
          <w:rFonts w:hint="eastAsia"/>
          <w:rtl/>
        </w:rPr>
        <w:t>אורי</w:t>
      </w:r>
      <w:r>
        <w:rPr>
          <w:rtl/>
        </w:rPr>
        <w:t xml:space="preserve"> יהודה אריאל (האיחוד הלאומי - ישראל ביתנו):</w:t>
      </w:r>
    </w:p>
    <w:p w14:paraId="1BB21E94" w14:textId="77777777" w:rsidR="00000000" w:rsidRDefault="000C6BB5">
      <w:pPr>
        <w:pStyle w:val="a0"/>
        <w:rPr>
          <w:rFonts w:hint="cs"/>
          <w:rtl/>
        </w:rPr>
      </w:pPr>
    </w:p>
    <w:p w14:paraId="1B4BD57B" w14:textId="77777777" w:rsidR="00000000" w:rsidRDefault="000C6BB5">
      <w:pPr>
        <w:pStyle w:val="a0"/>
        <w:rPr>
          <w:rFonts w:hint="cs"/>
          <w:rtl/>
        </w:rPr>
      </w:pPr>
      <w:r>
        <w:rPr>
          <w:rFonts w:hint="cs"/>
          <w:rtl/>
        </w:rPr>
        <w:t>אתה יכול לפתח את הנושא עד השעה 01:00?</w:t>
      </w:r>
    </w:p>
    <w:p w14:paraId="47498EA0" w14:textId="77777777" w:rsidR="00000000" w:rsidRDefault="000C6BB5">
      <w:pPr>
        <w:pStyle w:val="a0"/>
        <w:rPr>
          <w:rFonts w:hint="cs"/>
          <w:rtl/>
        </w:rPr>
      </w:pPr>
    </w:p>
    <w:p w14:paraId="6BF159C7" w14:textId="77777777" w:rsidR="00000000" w:rsidRDefault="000C6BB5">
      <w:pPr>
        <w:pStyle w:val="a"/>
        <w:rPr>
          <w:rtl/>
        </w:rPr>
      </w:pPr>
      <w:bookmarkStart w:id="701" w:name="FS000000462T03_08_2004_00_33_40C"/>
      <w:bookmarkStart w:id="702" w:name="_Toc100311843"/>
      <w:bookmarkEnd w:id="701"/>
      <w:r>
        <w:rPr>
          <w:rFonts w:hint="eastAsia"/>
          <w:rtl/>
        </w:rPr>
        <w:t>מיכאל</w:t>
      </w:r>
      <w:r>
        <w:rPr>
          <w:rtl/>
        </w:rPr>
        <w:t xml:space="preserve"> איתן (הליכוד):</w:t>
      </w:r>
      <w:bookmarkEnd w:id="702"/>
    </w:p>
    <w:p w14:paraId="250E1657" w14:textId="77777777" w:rsidR="00000000" w:rsidRDefault="000C6BB5">
      <w:pPr>
        <w:pStyle w:val="a0"/>
        <w:rPr>
          <w:rtl/>
        </w:rPr>
      </w:pPr>
    </w:p>
    <w:p w14:paraId="287BC293" w14:textId="77777777" w:rsidR="00000000" w:rsidRDefault="000C6BB5">
      <w:pPr>
        <w:pStyle w:val="a0"/>
        <w:rPr>
          <w:rFonts w:hint="cs"/>
          <w:rtl/>
        </w:rPr>
      </w:pPr>
      <w:r>
        <w:rPr>
          <w:rFonts w:hint="cs"/>
          <w:rtl/>
        </w:rPr>
        <w:t>פעם בשעה 02:00 כעסו עלי שעוד עמדתי כאן על הדוכן ודיברתי, ואז אמרתי: אני פונה עכשיו לציבור. הנה מספר הטלפון - מאז אסור להגיד אותו מע</w:t>
      </w:r>
      <w:r>
        <w:rPr>
          <w:rFonts w:hint="cs"/>
          <w:rtl/>
        </w:rPr>
        <w:t>ל הבמה - וכל מי שחושב שזה לא בסדר, שיגיד, ומי שחושב שבסדר שאני עומד פה ונאבק ונואם, שיצלצל. מרכזיית הטלפונים התפוצצה פה. התפלאתי שאנשים בשעות 02:00 ו-03:00, לפנות בוקר, מקשיבים, והתחלתי לשאול את האנשים: למה? הרוב המכריע אמר: תשמע, יש לי כאבי גב ואני לא ישן</w:t>
      </w:r>
      <w:r>
        <w:rPr>
          <w:rFonts w:hint="cs"/>
          <w:rtl/>
        </w:rPr>
        <w:t xml:space="preserve"> ממילא. אני מסתכל בך.</w:t>
      </w:r>
    </w:p>
    <w:p w14:paraId="2EE4595F" w14:textId="77777777" w:rsidR="00000000" w:rsidRDefault="000C6BB5">
      <w:pPr>
        <w:pStyle w:val="a0"/>
        <w:rPr>
          <w:rFonts w:hint="cs"/>
          <w:rtl/>
        </w:rPr>
      </w:pPr>
    </w:p>
    <w:p w14:paraId="09454E6F" w14:textId="77777777" w:rsidR="00000000" w:rsidRDefault="000C6BB5">
      <w:pPr>
        <w:pStyle w:val="a0"/>
        <w:rPr>
          <w:rFonts w:hint="cs"/>
          <w:rtl/>
        </w:rPr>
      </w:pPr>
      <w:r>
        <w:rPr>
          <w:rFonts w:hint="cs"/>
          <w:rtl/>
        </w:rPr>
        <w:t>חברים, נדמה לי שגם אתם רוצים ללכת הביתה, ולכם גם אין הצעת חוק. הצעת החוק שלי ושל חברי הכנסת הנוספים, שמובאת בהסכמת הממשלה ובהסכמת הנוגעים בדבר, קרי היועץ המשפטי לממשלה ופרקליט המדינה, מדברת על כך שיש צורך בתקופת צינון בין הזמן שבו הם</w:t>
      </w:r>
      <w:r>
        <w:rPr>
          <w:rFonts w:hint="cs"/>
          <w:rtl/>
        </w:rPr>
        <w:t xml:space="preserve"> מכהנים בתפקידיהם לבין הזמן שבו הם הופכים להיות מועמדים לתפקיד בבית-המשפט העליון. </w:t>
      </w:r>
    </w:p>
    <w:p w14:paraId="42DE9F49" w14:textId="77777777" w:rsidR="00000000" w:rsidRDefault="000C6BB5">
      <w:pPr>
        <w:pStyle w:val="a0"/>
        <w:rPr>
          <w:rFonts w:hint="cs"/>
          <w:rtl/>
        </w:rPr>
      </w:pPr>
    </w:p>
    <w:p w14:paraId="71919EBD" w14:textId="77777777" w:rsidR="00000000" w:rsidRDefault="000C6BB5">
      <w:pPr>
        <w:pStyle w:val="a0"/>
        <w:rPr>
          <w:rFonts w:hint="cs"/>
          <w:rtl/>
        </w:rPr>
      </w:pPr>
      <w:r>
        <w:rPr>
          <w:rFonts w:hint="cs"/>
          <w:rtl/>
        </w:rPr>
        <w:t>כמובן, כל העניין של מערכת המשפט במדינת ישראל והמעבר ממערכת אכיפת החוק למערכת השפיטה הוא נושא כאוב, שדורש רפורמה הרבה יותר יסודית, וכאן בשעה המאוחרת הזאת לא אדבר על כל התחלו</w:t>
      </w:r>
      <w:r>
        <w:rPr>
          <w:rFonts w:hint="cs"/>
          <w:rtl/>
        </w:rPr>
        <w:t>אים שצריך לתקן. אבל, יש דבר פשוט ומוסכם: לקבוע תקופת צינון. השאלה היא מה תהיה תקופת הצינון הראויה. הוועדה, בהכינה את הצעת החוק לקריאה ראשונה - אני חושב שהיו שתי הצעות. היו הצעות נוספות של כמה מציעים, והקיצונית ביותר בהן אמרה: ארבע שנים. המציעים התאחדו בדעה</w:t>
      </w:r>
      <w:r>
        <w:rPr>
          <w:rFonts w:hint="cs"/>
          <w:rtl/>
        </w:rPr>
        <w:t xml:space="preserve"> אחת: שנתיים, וחבר הכנסת יצחק לוי, בשמו ובשם חבר הכנסת פינס-פז - ביקשו שאנחנו נציע שנה אחת. העדפנו לא ללכת להכרעה בשלב הזה, וסיכמנו שאנחנו נגיש את זה בשתי גרסאות. בשתי הגרסאות זה יבוא לוועדה לקריאה שנייה ולקריאה שלישית ויחזור לכאן לאחר הכרעה בוועדה, או פעם</w:t>
      </w:r>
      <w:r>
        <w:rPr>
          <w:rFonts w:hint="cs"/>
          <w:rtl/>
        </w:rPr>
        <w:t xml:space="preserve"> נוספת בשתי גרסאות והמליאה תצטרך להכריע.</w:t>
      </w:r>
    </w:p>
    <w:p w14:paraId="7A83B616" w14:textId="77777777" w:rsidR="00000000" w:rsidRDefault="000C6BB5">
      <w:pPr>
        <w:pStyle w:val="a0"/>
        <w:rPr>
          <w:rFonts w:hint="cs"/>
          <w:rtl/>
        </w:rPr>
      </w:pPr>
    </w:p>
    <w:p w14:paraId="29ED6CE5" w14:textId="77777777" w:rsidR="00000000" w:rsidRDefault="000C6BB5">
      <w:pPr>
        <w:pStyle w:val="a0"/>
        <w:rPr>
          <w:rFonts w:hint="cs"/>
          <w:rtl/>
        </w:rPr>
      </w:pPr>
      <w:r>
        <w:rPr>
          <w:rFonts w:hint="cs"/>
          <w:rtl/>
        </w:rPr>
        <w:t>כמי שסבור שיש לקיים תקופת צינון, אני רוצה לומר: אל תעשו צחוק מהעבודה. תקופת צינון של שנה היא לא תקופת צינון. זה סתם בלוף. זה איזה רצון להגיד שיש צינון, אבל לא יהיה שום צינון. יגידו לאדם בסך הכול: אתה תמתין שנה, כמו</w:t>
      </w:r>
      <w:r>
        <w:rPr>
          <w:rFonts w:hint="cs"/>
          <w:rtl/>
        </w:rPr>
        <w:t xml:space="preserve"> שראינו במקרים אחרים. אנחנו רוצים ליצור הבחנה והפרדה, שהבן-אדם ילך, ואם הוא טוב - יחזירו אותו, ולא שהאדם ימתין מרגע סיום תפקידו כי הבטיחו לו את זה מראש, אם הוא יעשה כך ואם הוא יעשה אחרת וכל הדברים האלה.</w:t>
      </w:r>
    </w:p>
    <w:p w14:paraId="14774D42" w14:textId="77777777" w:rsidR="00000000" w:rsidRDefault="000C6BB5">
      <w:pPr>
        <w:pStyle w:val="a0"/>
        <w:rPr>
          <w:rFonts w:hint="cs"/>
          <w:rtl/>
        </w:rPr>
      </w:pPr>
    </w:p>
    <w:p w14:paraId="3FDB9C11" w14:textId="77777777" w:rsidR="00000000" w:rsidRDefault="000C6BB5">
      <w:pPr>
        <w:pStyle w:val="a0"/>
        <w:rPr>
          <w:rFonts w:hint="cs"/>
          <w:rtl/>
        </w:rPr>
      </w:pPr>
      <w:r>
        <w:rPr>
          <w:rFonts w:hint="cs"/>
          <w:rtl/>
        </w:rPr>
        <w:t>לכן, אם רוצים תקופת צינון, אני חושב שצריך ללכת על שנ</w:t>
      </w:r>
      <w:r>
        <w:rPr>
          <w:rFonts w:hint="cs"/>
          <w:rtl/>
        </w:rPr>
        <w:t>תיים, וזה המינימום. אם תידרש לשם הסכמה אולי פשרה נוספת, אולי אפשר ללכת. אבל, שנה זו בדיחה.</w:t>
      </w:r>
    </w:p>
    <w:p w14:paraId="66FF0FC4" w14:textId="77777777" w:rsidR="00000000" w:rsidRDefault="000C6BB5">
      <w:pPr>
        <w:pStyle w:val="a0"/>
        <w:rPr>
          <w:rFonts w:hint="cs"/>
          <w:rtl/>
        </w:rPr>
      </w:pPr>
    </w:p>
    <w:p w14:paraId="620CB901" w14:textId="77777777" w:rsidR="00000000" w:rsidRDefault="000C6BB5">
      <w:pPr>
        <w:pStyle w:val="a0"/>
        <w:rPr>
          <w:rFonts w:hint="cs"/>
          <w:rtl/>
        </w:rPr>
      </w:pPr>
      <w:r>
        <w:rPr>
          <w:rFonts w:hint="cs"/>
          <w:rtl/>
        </w:rPr>
        <w:t>שמעתי את הטיעון שאומר: מיכאל איתן, בכל מיני מערכות אחרות בחקיקה אין תקופת צינון כל כך ארוכה של שנתיים. אני רוצה לומר לכם שזה לא נכון. חבר מועצת העיר קריית-ביאליק, א</w:t>
      </w:r>
      <w:r>
        <w:rPr>
          <w:rFonts w:hint="cs"/>
          <w:rtl/>
        </w:rPr>
        <w:t xml:space="preserve">לי דוקורסקי, שחלק מהחברים כאן מכירים - מאז שהוא היה נער הוא היה שולח מכתבים; כשהייתי בכנסת הראשונה שלי נדמה לי שכבר קיבלתי ממנו מכתבים עם הצעות, בתור נער בן 15 - כתב לי שזה לא נכון, והביא לי ציטטות מהחוק שמראות על תקופת צינון בין תקופה שאדם חבר במועצת עיר </w:t>
      </w:r>
      <w:r>
        <w:rPr>
          <w:rFonts w:hint="cs"/>
          <w:rtl/>
        </w:rPr>
        <w:t>לבין תקופה שבה הוא מבקר, שהיא, נדמה לי, חמש שנים.</w:t>
      </w:r>
    </w:p>
    <w:p w14:paraId="1D223D4C" w14:textId="77777777" w:rsidR="00000000" w:rsidRDefault="000C6BB5">
      <w:pPr>
        <w:pStyle w:val="a0"/>
        <w:rPr>
          <w:rFonts w:hint="cs"/>
          <w:rtl/>
        </w:rPr>
      </w:pPr>
    </w:p>
    <w:p w14:paraId="45964F98" w14:textId="77777777" w:rsidR="00000000" w:rsidRDefault="000C6BB5">
      <w:pPr>
        <w:pStyle w:val="a0"/>
        <w:rPr>
          <w:rFonts w:hint="cs"/>
          <w:rtl/>
        </w:rPr>
      </w:pPr>
      <w:r>
        <w:rPr>
          <w:rFonts w:hint="cs"/>
          <w:rtl/>
        </w:rPr>
        <w:t>אבל, אני רוצה לומר כך, זה גם בלי הדוגמה שהוא מביא. אין עוד דוגמה אחת שלאחר שירות ציבורי בן-אדם הולך לתפקיד שממנו אין אפשרות לפטר אותו. ולכן, יש הצדקה שתקופת הצינון תהיה יותר ארוכה. אם יש תקופת צינון בין הז</w:t>
      </w:r>
      <w:r>
        <w:rPr>
          <w:rFonts w:hint="cs"/>
          <w:rtl/>
        </w:rPr>
        <w:t>מן שאדם פושט מדים לבין מינויו לשר, יכולים לפטר אותו. כדי להיות חבר כנסת הוא צריך להיבחר. לתפקידים אחרים הוא תלוי ברצונה של מועצת מנהלים כזאת או אחרת או של רשות כזאת או אחרת. כאן לוקחים אדם וממנים אותו בהחלטה בלתי הפיכה להיות שופט בבית-המשפט העליון, ואי-אפש</w:t>
      </w:r>
      <w:r>
        <w:rPr>
          <w:rFonts w:hint="cs"/>
          <w:rtl/>
        </w:rPr>
        <w:t>ר להוציא אותו מבית-המשפט העליון. ולכן, כשהולכים למינוי הזה - ולא חסרים במדינת ישראל אנשים מוכשרים, ומי שבאמת מוכשר בתור פרקליט מדינה או יועץ משפטי, זכותו תעמוד לו גם לתקופה של למעלה משנה. ואם לא תעמוד לו לתקופה של למעלה משנה, זה אומר שמה שעמד לו זאת לא זכו</w:t>
      </w:r>
      <w:r>
        <w:rPr>
          <w:rFonts w:hint="cs"/>
          <w:rtl/>
        </w:rPr>
        <w:t xml:space="preserve">תו אלא אולי העובדה שהיו לו קשרים בני-חלוף, ופג קסמם של הקשרים בני-חלוף האלה אחרי שנה, אז הוא לא היה מועמד ראוי. </w:t>
      </w:r>
    </w:p>
    <w:p w14:paraId="327862E5" w14:textId="77777777" w:rsidR="00000000" w:rsidRDefault="000C6BB5">
      <w:pPr>
        <w:pStyle w:val="a0"/>
        <w:rPr>
          <w:rFonts w:hint="cs"/>
          <w:rtl/>
        </w:rPr>
      </w:pPr>
    </w:p>
    <w:p w14:paraId="4F76BB84" w14:textId="77777777" w:rsidR="00000000" w:rsidRDefault="000C6BB5">
      <w:pPr>
        <w:pStyle w:val="a0"/>
        <w:rPr>
          <w:rFonts w:hint="cs"/>
          <w:rtl/>
        </w:rPr>
      </w:pPr>
      <w:r>
        <w:rPr>
          <w:rFonts w:hint="cs"/>
          <w:rtl/>
        </w:rPr>
        <w:t>אנחנו מעוניינים במועמדים שיצטיינו בתפקידם, שעברו תקופת צינון, וההצטיינות היתה כזאת שההצלחה וקסמה ישפיעו גם על בחירתם בתקופה יותר מאוחרת.</w:t>
      </w:r>
    </w:p>
    <w:p w14:paraId="19048601" w14:textId="77777777" w:rsidR="00000000" w:rsidRDefault="000C6BB5">
      <w:pPr>
        <w:pStyle w:val="a0"/>
        <w:ind w:firstLine="0"/>
        <w:rPr>
          <w:rFonts w:hint="cs"/>
          <w:rtl/>
        </w:rPr>
      </w:pPr>
    </w:p>
    <w:p w14:paraId="5D95A00A" w14:textId="77777777" w:rsidR="00000000" w:rsidRDefault="000C6BB5">
      <w:pPr>
        <w:pStyle w:val="a0"/>
        <w:rPr>
          <w:rFonts w:hint="cs"/>
          <w:rtl/>
        </w:rPr>
      </w:pPr>
      <w:r>
        <w:rPr>
          <w:rFonts w:hint="cs"/>
          <w:rtl/>
        </w:rPr>
        <w:t xml:space="preserve">לכן </w:t>
      </w:r>
      <w:r>
        <w:rPr>
          <w:rFonts w:hint="cs"/>
          <w:rtl/>
        </w:rPr>
        <w:t xml:space="preserve">אני מבקש מהמליאה לאשר את הצעת החוק כרגע בשתי גרסאות, ואז אנחנו נביא אותה לוועדה. </w:t>
      </w:r>
    </w:p>
    <w:p w14:paraId="50298B01" w14:textId="77777777" w:rsidR="00000000" w:rsidRDefault="000C6BB5">
      <w:pPr>
        <w:pStyle w:val="a0"/>
        <w:rPr>
          <w:rFonts w:hint="cs"/>
          <w:rtl/>
        </w:rPr>
      </w:pPr>
    </w:p>
    <w:p w14:paraId="64C68A5D" w14:textId="77777777" w:rsidR="00000000" w:rsidRDefault="000C6BB5">
      <w:pPr>
        <w:pStyle w:val="af0"/>
        <w:rPr>
          <w:rtl/>
        </w:rPr>
      </w:pPr>
      <w:r>
        <w:rPr>
          <w:rFonts w:hint="eastAsia"/>
          <w:rtl/>
        </w:rPr>
        <w:t>נסים</w:t>
      </w:r>
      <w:r>
        <w:rPr>
          <w:rtl/>
        </w:rPr>
        <w:t xml:space="preserve"> זאב (ש"ס):</w:t>
      </w:r>
    </w:p>
    <w:p w14:paraId="2FB70C4B" w14:textId="77777777" w:rsidR="00000000" w:rsidRDefault="000C6BB5">
      <w:pPr>
        <w:pStyle w:val="a0"/>
        <w:rPr>
          <w:rFonts w:hint="cs"/>
          <w:rtl/>
        </w:rPr>
      </w:pPr>
    </w:p>
    <w:p w14:paraId="1C5F726A" w14:textId="77777777" w:rsidR="00000000" w:rsidRDefault="000C6BB5">
      <w:pPr>
        <w:pStyle w:val="a0"/>
        <w:rPr>
          <w:rFonts w:hint="cs"/>
          <w:rtl/>
        </w:rPr>
      </w:pPr>
      <w:r>
        <w:rPr>
          <w:rFonts w:hint="cs"/>
          <w:rtl/>
        </w:rPr>
        <w:t>זו קריאה ראשונה, אין שתי גרסאות.</w:t>
      </w:r>
    </w:p>
    <w:p w14:paraId="14B505D5" w14:textId="77777777" w:rsidR="00000000" w:rsidRDefault="000C6BB5">
      <w:pPr>
        <w:pStyle w:val="a0"/>
        <w:rPr>
          <w:rFonts w:hint="cs"/>
          <w:rtl/>
        </w:rPr>
      </w:pPr>
    </w:p>
    <w:p w14:paraId="7FAD6E21" w14:textId="77777777" w:rsidR="00000000" w:rsidRDefault="000C6BB5">
      <w:pPr>
        <w:pStyle w:val="a"/>
        <w:rPr>
          <w:rtl/>
        </w:rPr>
      </w:pPr>
      <w:bookmarkStart w:id="703" w:name="FS000000464T03_08_2004_00_21_59C"/>
      <w:bookmarkStart w:id="704" w:name="FS000000462T03_08_2004_00_22_04"/>
      <w:bookmarkStart w:id="705" w:name="FS000000462T03_08_2004_00_22_07C"/>
      <w:bookmarkStart w:id="706" w:name="_Toc100311844"/>
      <w:bookmarkEnd w:id="703"/>
      <w:bookmarkEnd w:id="704"/>
      <w:bookmarkEnd w:id="705"/>
      <w:r>
        <w:rPr>
          <w:rFonts w:hint="eastAsia"/>
          <w:rtl/>
        </w:rPr>
        <w:t>מיכאל</w:t>
      </w:r>
      <w:r>
        <w:rPr>
          <w:rtl/>
        </w:rPr>
        <w:t xml:space="preserve"> איתן (הליכוד):</w:t>
      </w:r>
      <w:bookmarkEnd w:id="706"/>
    </w:p>
    <w:p w14:paraId="3B66D935" w14:textId="77777777" w:rsidR="00000000" w:rsidRDefault="000C6BB5">
      <w:pPr>
        <w:pStyle w:val="a0"/>
        <w:ind w:firstLine="0"/>
        <w:rPr>
          <w:rFonts w:hint="cs"/>
          <w:rtl/>
        </w:rPr>
      </w:pPr>
    </w:p>
    <w:p w14:paraId="73A78B69" w14:textId="77777777" w:rsidR="00000000" w:rsidRDefault="000C6BB5">
      <w:pPr>
        <w:pStyle w:val="a0"/>
        <w:rPr>
          <w:rFonts w:hint="cs"/>
          <w:rtl/>
        </w:rPr>
      </w:pPr>
      <w:r>
        <w:rPr>
          <w:rFonts w:hint="cs"/>
          <w:rtl/>
        </w:rPr>
        <w:t>ההצעה מובאת בשתי גרסאות. אפשר להביא אותה כרגע לוועדה. מחר אנחנו נקיים דיון והצבעה בעניין הזה, ואני מ</w:t>
      </w:r>
      <w:r>
        <w:rPr>
          <w:rFonts w:hint="cs"/>
          <w:rtl/>
        </w:rPr>
        <w:t>קווה, בעזרת השם ביום רביעי נביא את הצעת החוק גמורה, כי אין כאן הרבה התפלספויות. נשאר רק לקבוע את הזמן. תודה.</w:t>
      </w:r>
    </w:p>
    <w:p w14:paraId="7D9C2E15" w14:textId="77777777" w:rsidR="00000000" w:rsidRDefault="000C6BB5">
      <w:pPr>
        <w:pStyle w:val="a0"/>
        <w:ind w:firstLine="0"/>
        <w:rPr>
          <w:rFonts w:hint="cs"/>
          <w:rtl/>
        </w:rPr>
      </w:pPr>
    </w:p>
    <w:p w14:paraId="6BA0CE0B" w14:textId="77777777" w:rsidR="00000000" w:rsidRDefault="000C6BB5">
      <w:pPr>
        <w:pStyle w:val="af1"/>
        <w:rPr>
          <w:rFonts w:hint="cs"/>
          <w:rtl/>
        </w:rPr>
      </w:pPr>
      <w:r>
        <w:rPr>
          <w:rtl/>
        </w:rPr>
        <w:t>היו"ר</w:t>
      </w:r>
      <w:r>
        <w:rPr>
          <w:rFonts w:hint="cs"/>
          <w:rtl/>
        </w:rPr>
        <w:t xml:space="preserve"> מיכאל נודלמן:</w:t>
      </w:r>
    </w:p>
    <w:p w14:paraId="130D63ED" w14:textId="77777777" w:rsidR="00000000" w:rsidRDefault="000C6BB5">
      <w:pPr>
        <w:pStyle w:val="a0"/>
        <w:rPr>
          <w:rFonts w:hint="cs"/>
          <w:rtl/>
        </w:rPr>
      </w:pPr>
    </w:p>
    <w:p w14:paraId="03BF2C2E" w14:textId="77777777" w:rsidR="00000000" w:rsidRDefault="000C6BB5">
      <w:pPr>
        <w:pStyle w:val="a0"/>
        <w:rPr>
          <w:rFonts w:hint="cs"/>
          <w:rtl/>
        </w:rPr>
      </w:pPr>
      <w:r>
        <w:rPr>
          <w:rFonts w:hint="cs"/>
          <w:rtl/>
        </w:rPr>
        <w:t>תודה. יש דוברים? בבקשה.</w:t>
      </w:r>
    </w:p>
    <w:p w14:paraId="580E9336" w14:textId="77777777" w:rsidR="00000000" w:rsidRDefault="000C6BB5">
      <w:pPr>
        <w:pStyle w:val="a"/>
        <w:rPr>
          <w:rFonts w:hint="cs"/>
          <w:rtl/>
        </w:rPr>
      </w:pPr>
      <w:bookmarkStart w:id="707" w:name="FS000000455T03_08_2004_00_05_28"/>
      <w:bookmarkEnd w:id="707"/>
    </w:p>
    <w:p w14:paraId="423268CA" w14:textId="77777777" w:rsidR="00000000" w:rsidRDefault="000C6BB5">
      <w:pPr>
        <w:pStyle w:val="a"/>
        <w:rPr>
          <w:rtl/>
        </w:rPr>
      </w:pPr>
      <w:bookmarkStart w:id="708" w:name="_Toc100311845"/>
      <w:r>
        <w:rPr>
          <w:rFonts w:hint="eastAsia"/>
          <w:rtl/>
        </w:rPr>
        <w:t>אופיר</w:t>
      </w:r>
      <w:r>
        <w:rPr>
          <w:rtl/>
        </w:rPr>
        <w:t xml:space="preserve"> פינס-פז (העבודה-מימד):</w:t>
      </w:r>
      <w:bookmarkEnd w:id="708"/>
    </w:p>
    <w:p w14:paraId="22EAF5FC" w14:textId="77777777" w:rsidR="00000000" w:rsidRDefault="000C6BB5">
      <w:pPr>
        <w:pStyle w:val="a0"/>
        <w:rPr>
          <w:rFonts w:hint="cs"/>
          <w:rtl/>
        </w:rPr>
      </w:pPr>
    </w:p>
    <w:p w14:paraId="2AEB8DE7" w14:textId="77777777" w:rsidR="00000000" w:rsidRDefault="000C6BB5">
      <w:pPr>
        <w:pStyle w:val="a0"/>
        <w:rPr>
          <w:rFonts w:hint="cs"/>
          <w:rtl/>
        </w:rPr>
      </w:pPr>
      <w:r>
        <w:rPr>
          <w:rFonts w:hint="cs"/>
          <w:rtl/>
        </w:rPr>
        <w:t xml:space="preserve">אדוני היושב-ראש, חברי חברי הכנסת, חברי מיקי איתן הציע הצעת חוק ראויה. </w:t>
      </w:r>
      <w:r>
        <w:rPr>
          <w:rFonts w:hint="cs"/>
          <w:rtl/>
        </w:rPr>
        <w:t xml:space="preserve">אני סבור שבהחלט יש מקום לתקופת צינון לפרקליט מדינה וליועץ משפטי לממשלה, רק שיש לי שתי הערות על העניין הזה. </w:t>
      </w:r>
    </w:p>
    <w:p w14:paraId="29AFAA17" w14:textId="77777777" w:rsidR="00000000" w:rsidRDefault="000C6BB5">
      <w:pPr>
        <w:pStyle w:val="a0"/>
        <w:rPr>
          <w:rFonts w:hint="cs"/>
          <w:rtl/>
        </w:rPr>
      </w:pPr>
    </w:p>
    <w:p w14:paraId="531CFFA8" w14:textId="77777777" w:rsidR="00000000" w:rsidRDefault="000C6BB5">
      <w:pPr>
        <w:pStyle w:val="a0"/>
        <w:rPr>
          <w:rFonts w:hint="cs"/>
          <w:rtl/>
        </w:rPr>
      </w:pPr>
      <w:r>
        <w:rPr>
          <w:rFonts w:hint="cs"/>
          <w:rtl/>
        </w:rPr>
        <w:t xml:space="preserve">האחת, הצינון הוא לא רק כלפי בית-המשפט העליון, חברים. למה רק בית-המשפט העליון? מיקי, אני אומר את זה לך.  </w:t>
      </w:r>
    </w:p>
    <w:p w14:paraId="1A88BEED" w14:textId="77777777" w:rsidR="00000000" w:rsidRDefault="000C6BB5">
      <w:pPr>
        <w:pStyle w:val="a0"/>
        <w:rPr>
          <w:rFonts w:hint="cs"/>
          <w:rtl/>
        </w:rPr>
      </w:pPr>
    </w:p>
    <w:p w14:paraId="0B115D59" w14:textId="77777777" w:rsidR="00000000" w:rsidRDefault="000C6BB5">
      <w:pPr>
        <w:pStyle w:val="af0"/>
        <w:rPr>
          <w:rtl/>
        </w:rPr>
      </w:pPr>
      <w:r>
        <w:rPr>
          <w:rFonts w:hint="eastAsia"/>
          <w:rtl/>
        </w:rPr>
        <w:t>יצחק</w:t>
      </w:r>
      <w:r>
        <w:rPr>
          <w:rtl/>
        </w:rPr>
        <w:t xml:space="preserve"> לוי (מפד"ל):</w:t>
      </w:r>
    </w:p>
    <w:p w14:paraId="3436CB3E" w14:textId="77777777" w:rsidR="00000000" w:rsidRDefault="000C6BB5">
      <w:pPr>
        <w:pStyle w:val="a0"/>
        <w:rPr>
          <w:rFonts w:hint="cs"/>
          <w:rtl/>
        </w:rPr>
      </w:pPr>
    </w:p>
    <w:p w14:paraId="351FCDEF" w14:textId="77777777" w:rsidR="00000000" w:rsidRDefault="000C6BB5">
      <w:pPr>
        <w:pStyle w:val="a0"/>
        <w:ind w:firstLine="720"/>
        <w:rPr>
          <w:rFonts w:hint="cs"/>
          <w:rtl/>
        </w:rPr>
      </w:pPr>
      <w:r>
        <w:rPr>
          <w:rFonts w:hint="cs"/>
          <w:rtl/>
        </w:rPr>
        <w:t>החוק הוא רק בעניין בית</w:t>
      </w:r>
      <w:r>
        <w:rPr>
          <w:rFonts w:hint="cs"/>
          <w:rtl/>
        </w:rPr>
        <w:t>-המשפט העליון.</w:t>
      </w:r>
    </w:p>
    <w:p w14:paraId="202C1D72" w14:textId="77777777" w:rsidR="00000000" w:rsidRDefault="000C6BB5">
      <w:pPr>
        <w:pStyle w:val="a0"/>
        <w:rPr>
          <w:rFonts w:hint="cs"/>
          <w:rtl/>
        </w:rPr>
      </w:pPr>
    </w:p>
    <w:p w14:paraId="57726D2A" w14:textId="77777777" w:rsidR="00000000" w:rsidRDefault="000C6BB5">
      <w:pPr>
        <w:pStyle w:val="-"/>
        <w:rPr>
          <w:rtl/>
        </w:rPr>
      </w:pPr>
      <w:bookmarkStart w:id="709" w:name="FS000000455T03_08_2004_00_06_10C"/>
      <w:bookmarkEnd w:id="709"/>
      <w:r>
        <w:rPr>
          <w:rtl/>
        </w:rPr>
        <w:t>אופיר פינס-פז (העבודה-מימד):</w:t>
      </w:r>
    </w:p>
    <w:p w14:paraId="5BD2BA6D" w14:textId="77777777" w:rsidR="00000000" w:rsidRDefault="000C6BB5">
      <w:pPr>
        <w:pStyle w:val="a0"/>
        <w:rPr>
          <w:rtl/>
        </w:rPr>
      </w:pPr>
    </w:p>
    <w:p w14:paraId="3E46BD17" w14:textId="77777777" w:rsidR="00000000" w:rsidRDefault="000C6BB5">
      <w:pPr>
        <w:pStyle w:val="a0"/>
        <w:rPr>
          <w:rFonts w:hint="cs"/>
          <w:rtl/>
        </w:rPr>
      </w:pPr>
      <w:r>
        <w:rPr>
          <w:rFonts w:hint="cs"/>
          <w:rtl/>
        </w:rPr>
        <w:t xml:space="preserve">אני רוצה להציע לשנות את זה. אנחנו דנים בקריאה ראשונה, כדי שאפשר יהיה להשיא עצות למציע ולהביא את הדברים לוועדה. </w:t>
      </w:r>
    </w:p>
    <w:p w14:paraId="3AD0FEDC" w14:textId="77777777" w:rsidR="00000000" w:rsidRDefault="000C6BB5">
      <w:pPr>
        <w:pStyle w:val="a0"/>
        <w:rPr>
          <w:rFonts w:hint="cs"/>
          <w:rtl/>
        </w:rPr>
      </w:pPr>
    </w:p>
    <w:p w14:paraId="7ECE2026" w14:textId="77777777" w:rsidR="00000000" w:rsidRDefault="000C6BB5">
      <w:pPr>
        <w:pStyle w:val="a0"/>
        <w:rPr>
          <w:rFonts w:hint="cs"/>
          <w:rtl/>
        </w:rPr>
      </w:pPr>
      <w:r>
        <w:rPr>
          <w:rFonts w:hint="cs"/>
          <w:rtl/>
        </w:rPr>
        <w:t>אני סבור שהצינון צריך להיות גורף. קודם כול, אגב, בכניסה למערכת הפוליטית. לא הייתי רוצה לראות יועץ</w:t>
      </w:r>
      <w:r>
        <w:rPr>
          <w:rFonts w:hint="cs"/>
          <w:rtl/>
        </w:rPr>
        <w:t xml:space="preserve"> משפטי לממשלה בתוך חצי שנה, שנה, מתמודד על משרת שר או חבר הכנסת. סליחה, יש עם זה הרבה מאוד בעייתיות. קודם כול הייתי מציע, כמו שרמטכ"ל לא יכול לרוץ לכנסת מייד, יועץ משפטי לממשלה לא יוכל לרוץ לכנסת מייד, ולא לממשלה, וגם לא לבית-המשפט העליון, אני מסכים. </w:t>
      </w:r>
    </w:p>
    <w:p w14:paraId="44B45707" w14:textId="77777777" w:rsidR="00000000" w:rsidRDefault="000C6BB5">
      <w:pPr>
        <w:pStyle w:val="a0"/>
        <w:rPr>
          <w:rFonts w:hint="cs"/>
          <w:rtl/>
        </w:rPr>
      </w:pPr>
    </w:p>
    <w:p w14:paraId="557B7FE2" w14:textId="77777777" w:rsidR="00000000" w:rsidRDefault="000C6BB5">
      <w:pPr>
        <w:pStyle w:val="a0"/>
        <w:rPr>
          <w:rFonts w:hint="cs"/>
          <w:rtl/>
        </w:rPr>
      </w:pPr>
      <w:r>
        <w:rPr>
          <w:rFonts w:hint="cs"/>
          <w:rtl/>
        </w:rPr>
        <w:t>ראו</w:t>
      </w:r>
      <w:r>
        <w:rPr>
          <w:rFonts w:hint="cs"/>
          <w:rtl/>
        </w:rPr>
        <w:t xml:space="preserve"> נא, יש כמה תפקידים במדינה, וזה אולי הראשון שבהם, שיש באמת בעייתיות מאוד גדולה  ללכת משם למקומות אחרים מייד, זה דבר אחד. דבר שני, אני בכל זאת מציע שנה ובשום אופן לא שנתיים, כי אני לא סבור שאנחנו צריכים להראות ליועץ משפטי לממשלה את הדלת החוצה, לא. מאוד סביר</w:t>
      </w:r>
      <w:r>
        <w:rPr>
          <w:rFonts w:hint="cs"/>
          <w:rtl/>
        </w:rPr>
        <w:t xml:space="preserve"> להניח שהוא איש ראוי, או אשה ראויה, אנשים טובים, אנשים שיכולים לתרום במערכות הטובות ביותר. </w:t>
      </w:r>
    </w:p>
    <w:p w14:paraId="7DE5E0DB" w14:textId="77777777" w:rsidR="00000000" w:rsidRDefault="000C6BB5">
      <w:pPr>
        <w:pStyle w:val="a0"/>
        <w:rPr>
          <w:rFonts w:hint="cs"/>
          <w:rtl/>
        </w:rPr>
      </w:pPr>
    </w:p>
    <w:p w14:paraId="76F03701" w14:textId="77777777" w:rsidR="00000000" w:rsidRDefault="000C6BB5">
      <w:pPr>
        <w:pStyle w:val="af0"/>
        <w:rPr>
          <w:rtl/>
        </w:rPr>
      </w:pPr>
      <w:r>
        <w:rPr>
          <w:rFonts w:hint="eastAsia"/>
          <w:rtl/>
        </w:rPr>
        <w:t>מיכאל</w:t>
      </w:r>
      <w:r>
        <w:rPr>
          <w:rtl/>
        </w:rPr>
        <w:t xml:space="preserve"> איתן (הליכוד):</w:t>
      </w:r>
    </w:p>
    <w:p w14:paraId="787B0E88" w14:textId="77777777" w:rsidR="00000000" w:rsidRDefault="000C6BB5">
      <w:pPr>
        <w:pStyle w:val="a0"/>
        <w:ind w:firstLine="0"/>
        <w:rPr>
          <w:rFonts w:hint="cs"/>
          <w:rtl/>
        </w:rPr>
      </w:pPr>
    </w:p>
    <w:p w14:paraId="23E96A46" w14:textId="77777777" w:rsidR="00000000" w:rsidRDefault="000C6BB5">
      <w:pPr>
        <w:pStyle w:val="a0"/>
        <w:rPr>
          <w:rFonts w:hint="cs"/>
          <w:rtl/>
        </w:rPr>
      </w:pPr>
      <w:r>
        <w:rPr>
          <w:rFonts w:hint="cs"/>
          <w:rtl/>
        </w:rPr>
        <w:t>אם הוא היה עורך-דין במשרד פרטי, אז למה זכותו פחותה? למה ליועץ משפטי מגיעה עדיפות על יועץ משפטי פרטי?</w:t>
      </w:r>
    </w:p>
    <w:p w14:paraId="4C9EC470" w14:textId="77777777" w:rsidR="00000000" w:rsidRDefault="000C6BB5">
      <w:pPr>
        <w:pStyle w:val="a0"/>
        <w:rPr>
          <w:rFonts w:hint="cs"/>
          <w:rtl/>
        </w:rPr>
      </w:pPr>
    </w:p>
    <w:p w14:paraId="01E2E1B2" w14:textId="77777777" w:rsidR="00000000" w:rsidRDefault="000C6BB5">
      <w:pPr>
        <w:pStyle w:val="-"/>
        <w:rPr>
          <w:rtl/>
        </w:rPr>
      </w:pPr>
      <w:bookmarkStart w:id="710" w:name="FS000000455T03_08_2004_00_07_46C"/>
      <w:bookmarkEnd w:id="710"/>
      <w:r>
        <w:rPr>
          <w:rtl/>
        </w:rPr>
        <w:t>אופיר פינס-פז (העבודה-מימד):</w:t>
      </w:r>
    </w:p>
    <w:p w14:paraId="77F91771" w14:textId="77777777" w:rsidR="00000000" w:rsidRDefault="000C6BB5">
      <w:pPr>
        <w:pStyle w:val="a0"/>
        <w:rPr>
          <w:rtl/>
        </w:rPr>
      </w:pPr>
    </w:p>
    <w:p w14:paraId="2A054995" w14:textId="77777777" w:rsidR="00000000" w:rsidRDefault="000C6BB5">
      <w:pPr>
        <w:pStyle w:val="a0"/>
        <w:rPr>
          <w:rFonts w:hint="cs"/>
          <w:rtl/>
        </w:rPr>
      </w:pPr>
      <w:r>
        <w:rPr>
          <w:rFonts w:hint="cs"/>
          <w:rtl/>
        </w:rPr>
        <w:t>אני לא מצ</w:t>
      </w:r>
      <w:r>
        <w:rPr>
          <w:rFonts w:hint="cs"/>
          <w:rtl/>
        </w:rPr>
        <w:t xml:space="preserve">יע לו עדיפות, אני רק לא מציע לו נחיתות. אם אתה שולח אותו לשנתיים הביתה אחרי שהוא היה </w:t>
      </w:r>
      <w:r>
        <w:t>x</w:t>
      </w:r>
      <w:r>
        <w:rPr>
          <w:rFonts w:hint="cs"/>
          <w:rtl/>
        </w:rPr>
        <w:t xml:space="preserve"> שנים בתפקידים מהסוג הזה, אתה בעצם שולח אותו להרבה מאוד שנים הביתה. הוא צריך לבסס את עצמו, הוא צריך לפתוח פרקטיקה. הבעיה היא שכשהוא שנתיים בפרקטיקה הפרטית, הוא כבר יהיה ע</w:t>
      </w:r>
      <w:r>
        <w:rPr>
          <w:rFonts w:hint="cs"/>
          <w:rtl/>
        </w:rPr>
        <w:t xml:space="preserve">שר שנים, 15 שנה, והוא גם בגיל כזה שהוא כבר לא יחזור. </w:t>
      </w:r>
    </w:p>
    <w:p w14:paraId="27E4A987" w14:textId="77777777" w:rsidR="00000000" w:rsidRDefault="000C6BB5">
      <w:pPr>
        <w:pStyle w:val="a0"/>
        <w:rPr>
          <w:rFonts w:hint="cs"/>
          <w:rtl/>
        </w:rPr>
      </w:pPr>
    </w:p>
    <w:p w14:paraId="0A487610" w14:textId="77777777" w:rsidR="00000000" w:rsidRDefault="000C6BB5">
      <w:pPr>
        <w:pStyle w:val="af0"/>
        <w:rPr>
          <w:rtl/>
        </w:rPr>
      </w:pPr>
      <w:r>
        <w:rPr>
          <w:rFonts w:hint="eastAsia"/>
          <w:rtl/>
        </w:rPr>
        <w:t>מיכאל</w:t>
      </w:r>
      <w:r>
        <w:rPr>
          <w:rtl/>
        </w:rPr>
        <w:t xml:space="preserve"> איתן (הליכוד):</w:t>
      </w:r>
    </w:p>
    <w:p w14:paraId="18E60B5F" w14:textId="77777777" w:rsidR="00000000" w:rsidRDefault="000C6BB5">
      <w:pPr>
        <w:pStyle w:val="a0"/>
        <w:rPr>
          <w:rFonts w:hint="cs"/>
          <w:rtl/>
        </w:rPr>
      </w:pPr>
    </w:p>
    <w:p w14:paraId="4C4F00E5" w14:textId="77777777" w:rsidR="00000000" w:rsidRDefault="000C6BB5">
      <w:pPr>
        <w:pStyle w:val="a0"/>
        <w:rPr>
          <w:rFonts w:hint="cs"/>
          <w:rtl/>
        </w:rPr>
      </w:pPr>
      <w:r>
        <w:rPr>
          <w:rFonts w:hint="cs"/>
          <w:rtl/>
        </w:rPr>
        <w:t>הוא לא חייב.</w:t>
      </w:r>
    </w:p>
    <w:p w14:paraId="0DE232AD" w14:textId="77777777" w:rsidR="00000000" w:rsidRDefault="000C6BB5">
      <w:pPr>
        <w:pStyle w:val="a0"/>
        <w:rPr>
          <w:rFonts w:hint="cs"/>
          <w:rtl/>
        </w:rPr>
      </w:pPr>
    </w:p>
    <w:p w14:paraId="39BED663" w14:textId="77777777" w:rsidR="00000000" w:rsidRDefault="000C6BB5">
      <w:pPr>
        <w:pStyle w:val="-"/>
        <w:rPr>
          <w:rtl/>
        </w:rPr>
      </w:pPr>
      <w:bookmarkStart w:id="711" w:name="FS000000455T03_08_2004_00_31_11"/>
      <w:bookmarkStart w:id="712" w:name="FS000000455T03_08_2004_00_31_13C"/>
      <w:bookmarkEnd w:id="711"/>
      <w:bookmarkEnd w:id="712"/>
      <w:r>
        <w:rPr>
          <w:rtl/>
        </w:rPr>
        <w:t>אופיר פינס-פז (העבודה-מימד):</w:t>
      </w:r>
    </w:p>
    <w:p w14:paraId="69336F00" w14:textId="77777777" w:rsidR="00000000" w:rsidRDefault="000C6BB5">
      <w:pPr>
        <w:pStyle w:val="a0"/>
        <w:rPr>
          <w:rtl/>
        </w:rPr>
      </w:pPr>
    </w:p>
    <w:p w14:paraId="75364770" w14:textId="77777777" w:rsidR="00000000" w:rsidRDefault="000C6BB5">
      <w:pPr>
        <w:pStyle w:val="a0"/>
        <w:ind w:firstLine="0"/>
        <w:rPr>
          <w:rFonts w:hint="cs"/>
          <w:rtl/>
        </w:rPr>
      </w:pPr>
      <w:r>
        <w:rPr>
          <w:rFonts w:hint="cs"/>
          <w:rtl/>
        </w:rPr>
        <w:tab/>
        <w:t>אני לא רוצה לסלק אותו, כמו שלא רציתי לסלק רמטכ"ל. אני חוקקתי את החוק בעניין צינון רמטכ"ל, לא רוצה לסלק רמטכ"לים מהפוליטיקה. רציתי שתהי</w:t>
      </w:r>
      <w:r>
        <w:rPr>
          <w:rFonts w:hint="cs"/>
          <w:rtl/>
        </w:rPr>
        <w:t>ה אתנחתה, רציתי שיהיה פסק זמן. אבל לא לסלק.</w:t>
      </w:r>
    </w:p>
    <w:p w14:paraId="3E5F77DE" w14:textId="77777777" w:rsidR="00000000" w:rsidRDefault="000C6BB5">
      <w:pPr>
        <w:pStyle w:val="a0"/>
        <w:ind w:firstLine="0"/>
        <w:rPr>
          <w:rFonts w:hint="cs"/>
          <w:rtl/>
        </w:rPr>
      </w:pPr>
    </w:p>
    <w:p w14:paraId="6F8653F1" w14:textId="77777777" w:rsidR="00000000" w:rsidRDefault="000C6BB5">
      <w:pPr>
        <w:pStyle w:val="af0"/>
        <w:rPr>
          <w:rtl/>
        </w:rPr>
      </w:pPr>
      <w:r>
        <w:rPr>
          <w:rFonts w:hint="eastAsia"/>
          <w:rtl/>
        </w:rPr>
        <w:t>מיכאל</w:t>
      </w:r>
      <w:r>
        <w:rPr>
          <w:rtl/>
        </w:rPr>
        <w:t xml:space="preserve"> איתן (הליכוד):</w:t>
      </w:r>
    </w:p>
    <w:p w14:paraId="0F4F2BA8" w14:textId="77777777" w:rsidR="00000000" w:rsidRDefault="000C6BB5">
      <w:pPr>
        <w:pStyle w:val="a0"/>
        <w:ind w:firstLine="0"/>
        <w:rPr>
          <w:rFonts w:hint="cs"/>
          <w:rtl/>
        </w:rPr>
      </w:pPr>
      <w:r>
        <w:rPr>
          <w:rFonts w:hint="cs"/>
          <w:rtl/>
        </w:rPr>
        <w:tab/>
      </w:r>
    </w:p>
    <w:p w14:paraId="6B4A7D1B" w14:textId="77777777" w:rsidR="00000000" w:rsidRDefault="000C6BB5">
      <w:pPr>
        <w:pStyle w:val="a0"/>
        <w:ind w:firstLine="720"/>
        <w:rPr>
          <w:rFonts w:hint="cs"/>
          <w:rtl/>
        </w:rPr>
      </w:pPr>
      <w:r>
        <w:rPr>
          <w:rFonts w:hint="cs"/>
          <w:rtl/>
        </w:rPr>
        <w:t xml:space="preserve"> אבל אתה לא מסלק אותו. נניח שהוא היה יועץ משפטי פרטי, והוא הלך למשרד, הוא אדם מוכשר, הוא אדם מתאים, ואז הוועדה לא תבחר בו. הטיעון הוא ששיעור המתמנים לבית-המשפט העליון מבין היועצים המשפטיים</w:t>
      </w:r>
      <w:r>
        <w:rPr>
          <w:rFonts w:hint="cs"/>
          <w:rtl/>
        </w:rPr>
        <w:t xml:space="preserve"> הוא פי אלף יותר מאלה שמתמנים בפרקטיקה הפרטית. הם לא יותר מוכשרים. </w:t>
      </w:r>
    </w:p>
    <w:p w14:paraId="23AE740A" w14:textId="77777777" w:rsidR="00000000" w:rsidRDefault="000C6BB5">
      <w:pPr>
        <w:pStyle w:val="a0"/>
        <w:rPr>
          <w:rFonts w:hint="cs"/>
          <w:rtl/>
        </w:rPr>
      </w:pPr>
    </w:p>
    <w:p w14:paraId="76A66797" w14:textId="77777777" w:rsidR="00000000" w:rsidRDefault="000C6BB5">
      <w:pPr>
        <w:pStyle w:val="-"/>
        <w:rPr>
          <w:rtl/>
        </w:rPr>
      </w:pPr>
      <w:bookmarkStart w:id="713" w:name="FS000000455T03_08_2004_00_09_03C"/>
      <w:bookmarkEnd w:id="713"/>
      <w:r>
        <w:rPr>
          <w:rtl/>
        </w:rPr>
        <w:t>אופיר פינס-פז (העבודה-מימד):</w:t>
      </w:r>
    </w:p>
    <w:p w14:paraId="68E10264" w14:textId="77777777" w:rsidR="00000000" w:rsidRDefault="000C6BB5">
      <w:pPr>
        <w:pStyle w:val="a0"/>
        <w:rPr>
          <w:rtl/>
        </w:rPr>
      </w:pPr>
    </w:p>
    <w:p w14:paraId="1B259DF5" w14:textId="77777777" w:rsidR="00000000" w:rsidRDefault="000C6BB5">
      <w:pPr>
        <w:pStyle w:val="a0"/>
        <w:rPr>
          <w:rFonts w:hint="cs"/>
          <w:rtl/>
        </w:rPr>
      </w:pPr>
      <w:r>
        <w:rPr>
          <w:rFonts w:hint="cs"/>
          <w:rtl/>
        </w:rPr>
        <w:t>אני מכיר את דעתך, ועכשיו אני אומר את דעתי. אני חד-משמעית בעד שנה, ואני חושב שאני צודק, כי זה מאוזן, זה מידתי, זה נכון.</w:t>
      </w:r>
    </w:p>
    <w:p w14:paraId="0D297B80" w14:textId="77777777" w:rsidR="00000000" w:rsidRDefault="000C6BB5">
      <w:pPr>
        <w:pStyle w:val="a0"/>
        <w:rPr>
          <w:rFonts w:hint="cs"/>
          <w:rtl/>
        </w:rPr>
      </w:pPr>
    </w:p>
    <w:p w14:paraId="0B739985" w14:textId="77777777" w:rsidR="00000000" w:rsidRDefault="000C6BB5">
      <w:pPr>
        <w:pStyle w:val="a0"/>
        <w:rPr>
          <w:rFonts w:hint="cs"/>
          <w:rtl/>
        </w:rPr>
      </w:pPr>
      <w:r>
        <w:rPr>
          <w:rFonts w:hint="cs"/>
          <w:rtl/>
        </w:rPr>
        <w:t>יש גם  ועדה, אל תשכח את הוועדה. יש וע</w:t>
      </w:r>
      <w:r>
        <w:rPr>
          <w:rFonts w:hint="cs"/>
          <w:rtl/>
        </w:rPr>
        <w:t>דה שבאה לבחון את נושא הצינון. אל תפלה אותם לרעה מול גורמים אחרים. כמו שיש לחשב הכללי ועדה, ולמנכ"ל משרד החקלאות יש ועדה אם הוא רוצה ללכת לצינון. אם הוא רוצה בכל זאת לקצר את התקופה, תן לו את האופציה לבוא לוועדה שתבחן את העניין הזה.</w:t>
      </w:r>
    </w:p>
    <w:p w14:paraId="6CD549BF" w14:textId="77777777" w:rsidR="00000000" w:rsidRDefault="000C6BB5">
      <w:pPr>
        <w:pStyle w:val="a0"/>
        <w:ind w:firstLine="0"/>
        <w:rPr>
          <w:rFonts w:hint="cs"/>
          <w:rtl/>
        </w:rPr>
      </w:pPr>
    </w:p>
    <w:p w14:paraId="4D7B1AB3" w14:textId="77777777" w:rsidR="00000000" w:rsidRDefault="000C6BB5">
      <w:pPr>
        <w:pStyle w:val="a0"/>
        <w:rPr>
          <w:rFonts w:hint="cs"/>
          <w:rtl/>
        </w:rPr>
      </w:pPr>
      <w:r>
        <w:rPr>
          <w:rFonts w:hint="cs"/>
          <w:rtl/>
        </w:rPr>
        <w:t>בקיצור, אתה אומר לי שכדא</w:t>
      </w:r>
      <w:r>
        <w:rPr>
          <w:rFonts w:hint="cs"/>
          <w:rtl/>
        </w:rPr>
        <w:t>י שאני אבוא מחר לדיון בוועדת החוקה. תודה רבה ולילה טוב.</w:t>
      </w:r>
    </w:p>
    <w:p w14:paraId="06BC17AD" w14:textId="77777777" w:rsidR="00000000" w:rsidRDefault="000C6BB5">
      <w:pPr>
        <w:pStyle w:val="a0"/>
        <w:rPr>
          <w:rFonts w:hint="cs"/>
          <w:rtl/>
        </w:rPr>
      </w:pPr>
    </w:p>
    <w:p w14:paraId="78E508BB" w14:textId="77777777" w:rsidR="00000000" w:rsidRDefault="000C6BB5">
      <w:pPr>
        <w:pStyle w:val="af1"/>
        <w:rPr>
          <w:rFonts w:hint="cs"/>
          <w:rtl/>
        </w:rPr>
      </w:pPr>
      <w:r>
        <w:rPr>
          <w:rtl/>
        </w:rPr>
        <w:t>היו"ר</w:t>
      </w:r>
      <w:r>
        <w:rPr>
          <w:rFonts w:hint="cs"/>
          <w:rtl/>
        </w:rPr>
        <w:t xml:space="preserve"> מיכאל נודלמן:</w:t>
      </w:r>
    </w:p>
    <w:p w14:paraId="058CF9AE" w14:textId="77777777" w:rsidR="00000000" w:rsidRDefault="000C6BB5">
      <w:pPr>
        <w:pStyle w:val="a0"/>
        <w:rPr>
          <w:rtl/>
        </w:rPr>
      </w:pPr>
    </w:p>
    <w:p w14:paraId="0C53328D" w14:textId="77777777" w:rsidR="00000000" w:rsidRDefault="000C6BB5">
      <w:pPr>
        <w:pStyle w:val="a0"/>
        <w:rPr>
          <w:rFonts w:hint="cs"/>
          <w:rtl/>
        </w:rPr>
      </w:pPr>
      <w:r>
        <w:rPr>
          <w:rFonts w:hint="cs"/>
          <w:rtl/>
        </w:rPr>
        <w:t>תודה רבה. חבר הכנסת יצחק לוי, בבקשה.</w:t>
      </w:r>
    </w:p>
    <w:p w14:paraId="6EC6F062" w14:textId="77777777" w:rsidR="00000000" w:rsidRDefault="000C6BB5">
      <w:pPr>
        <w:pStyle w:val="a"/>
        <w:rPr>
          <w:rFonts w:hint="cs"/>
          <w:rtl/>
        </w:rPr>
      </w:pPr>
      <w:bookmarkStart w:id="714" w:name="FS000000765T03_08_2004_00_09_49"/>
      <w:bookmarkEnd w:id="714"/>
    </w:p>
    <w:p w14:paraId="6100E366" w14:textId="77777777" w:rsidR="00000000" w:rsidRDefault="000C6BB5">
      <w:pPr>
        <w:pStyle w:val="a"/>
        <w:rPr>
          <w:rtl/>
        </w:rPr>
      </w:pPr>
      <w:bookmarkStart w:id="715" w:name="_Toc100311846"/>
      <w:r>
        <w:rPr>
          <w:rFonts w:hint="eastAsia"/>
          <w:rtl/>
        </w:rPr>
        <w:t>יצחק</w:t>
      </w:r>
      <w:r>
        <w:rPr>
          <w:rtl/>
        </w:rPr>
        <w:t xml:space="preserve"> לוי (מפד"ל):</w:t>
      </w:r>
      <w:bookmarkEnd w:id="715"/>
    </w:p>
    <w:p w14:paraId="7A20AD5F" w14:textId="77777777" w:rsidR="00000000" w:rsidRDefault="000C6BB5">
      <w:pPr>
        <w:pStyle w:val="a0"/>
        <w:rPr>
          <w:rFonts w:hint="cs"/>
          <w:rtl/>
        </w:rPr>
      </w:pPr>
    </w:p>
    <w:p w14:paraId="52A8163D" w14:textId="77777777" w:rsidR="00000000" w:rsidRDefault="000C6BB5">
      <w:pPr>
        <w:pStyle w:val="a0"/>
        <w:rPr>
          <w:rFonts w:hint="cs"/>
          <w:rtl/>
        </w:rPr>
      </w:pPr>
      <w:r>
        <w:rPr>
          <w:rFonts w:hint="cs"/>
          <w:rtl/>
        </w:rPr>
        <w:t xml:space="preserve">אדוני היושב-ראש, רבותי חברי הכנסת, חבר הכנסת מיקי איתן, אני אחלוק עליך. אני רק מציע שלא נתווכח,  אני אצטרף בשמחה לוויכוח </w:t>
      </w:r>
      <w:r>
        <w:rPr>
          <w:rFonts w:hint="cs"/>
          <w:rtl/>
        </w:rPr>
        <w:t xml:space="preserve">מחר בשעה 09:00. </w:t>
      </w:r>
    </w:p>
    <w:p w14:paraId="1569FE66" w14:textId="77777777" w:rsidR="00000000" w:rsidRDefault="000C6BB5">
      <w:pPr>
        <w:pStyle w:val="a0"/>
        <w:rPr>
          <w:rFonts w:hint="cs"/>
          <w:rtl/>
        </w:rPr>
      </w:pPr>
    </w:p>
    <w:p w14:paraId="1E515989" w14:textId="77777777" w:rsidR="00000000" w:rsidRDefault="000C6BB5">
      <w:pPr>
        <w:pStyle w:val="a0"/>
        <w:rPr>
          <w:rFonts w:hint="cs"/>
          <w:rtl/>
        </w:rPr>
      </w:pPr>
      <w:r>
        <w:rPr>
          <w:rFonts w:hint="cs"/>
          <w:rtl/>
        </w:rPr>
        <w:t xml:space="preserve"> קודם כול מדובר פה על צינון רק לגבי בית-המשפט העליון, ועל זה אנחנו הולכים. אם נרצה להרחיב את זה, זו הצעת חוק אחרת. נצטרך לשבת ולדון ולראות מה כן ומה לא. </w:t>
      </w:r>
    </w:p>
    <w:p w14:paraId="31E4A560" w14:textId="77777777" w:rsidR="00000000" w:rsidRDefault="000C6BB5">
      <w:pPr>
        <w:pStyle w:val="a0"/>
        <w:rPr>
          <w:rFonts w:hint="cs"/>
          <w:rtl/>
        </w:rPr>
      </w:pPr>
    </w:p>
    <w:p w14:paraId="2BA92E17" w14:textId="77777777" w:rsidR="00000000" w:rsidRDefault="000C6BB5">
      <w:pPr>
        <w:pStyle w:val="a0"/>
        <w:rPr>
          <w:rFonts w:hint="cs"/>
          <w:rtl/>
        </w:rPr>
      </w:pPr>
      <w:r>
        <w:rPr>
          <w:rFonts w:hint="cs"/>
          <w:rtl/>
        </w:rPr>
        <w:t>אני גם לא חושב שהטיעון שסטטיסטית הרבה יועצים משפטיים לממשלה או פרקליטים מתמנים לבית</w:t>
      </w:r>
      <w:r>
        <w:rPr>
          <w:rFonts w:hint="cs"/>
          <w:rtl/>
        </w:rPr>
        <w:t>-המשפט העליון, הוא טיעון נכון. אני לא חושב שהוא נכון. למשל, קח משרה אחרת. רוב מזכירי הממשלה נבחרים מייד אחרי זה לכנסת. למה לא תעשה צינון של שנה? יש להם יתרון. מזכיר הממשלה   נמצא ליד ראש הממשלה ארבע שנים, הוא שולט בכל מיני מערכות, הוא נמצא בקשר עם כולם. תר</w:t>
      </w:r>
      <w:r>
        <w:rPr>
          <w:rFonts w:hint="cs"/>
          <w:rtl/>
        </w:rPr>
        <w:t xml:space="preserve">אה בכנסת פה, ברוך השם, כמה מזכירי ממשלה יש לנו. יש לנו יצחק הרצוג,  גדעון סער, יש עוד. מבחינת היתרון - גם היתרון להיבחר לכנסת. </w:t>
      </w:r>
    </w:p>
    <w:p w14:paraId="1459F682" w14:textId="77777777" w:rsidR="00000000" w:rsidRDefault="000C6BB5">
      <w:pPr>
        <w:pStyle w:val="a0"/>
        <w:rPr>
          <w:rFonts w:hint="cs"/>
          <w:rtl/>
        </w:rPr>
      </w:pPr>
    </w:p>
    <w:p w14:paraId="5A529E02" w14:textId="77777777" w:rsidR="00000000" w:rsidRDefault="000C6BB5">
      <w:pPr>
        <w:pStyle w:val="a0"/>
        <w:rPr>
          <w:rFonts w:hint="cs"/>
          <w:rtl/>
        </w:rPr>
      </w:pPr>
      <w:r>
        <w:rPr>
          <w:rFonts w:hint="cs"/>
          <w:rtl/>
        </w:rPr>
        <w:t>יש לנו חוק צינון גם לגבי בחירה לכנסת - לרמטכ"ל, לראש שב"כ. הצינון הוא לא בשביל למחוק יתרון.  הצינון בא בגלל ניגודי אינטרסים שיכ</w:t>
      </w:r>
      <w:r>
        <w:rPr>
          <w:rFonts w:hint="cs"/>
          <w:rtl/>
        </w:rPr>
        <w:t>ולים להיות, לא בגלל רצון למחוק יתרון. אתה לא מוחק יתרונות, כי אז כל חבר כנסת בשביל להיבחר לכנסת הבאה היה צריך תקופת צינון, כי יש לו יתרון בזה שהוא חבר כנסת בעצמו.</w:t>
      </w:r>
    </w:p>
    <w:p w14:paraId="2E84A931" w14:textId="77777777" w:rsidR="00000000" w:rsidRDefault="000C6BB5">
      <w:pPr>
        <w:pStyle w:val="a0"/>
        <w:rPr>
          <w:rFonts w:hint="cs"/>
          <w:rtl/>
        </w:rPr>
      </w:pPr>
    </w:p>
    <w:p w14:paraId="325B76F2" w14:textId="77777777" w:rsidR="00000000" w:rsidRDefault="000C6BB5">
      <w:pPr>
        <w:pStyle w:val="a0"/>
        <w:rPr>
          <w:rFonts w:hint="cs"/>
          <w:rtl/>
        </w:rPr>
      </w:pPr>
      <w:r>
        <w:rPr>
          <w:rFonts w:hint="cs"/>
          <w:rtl/>
        </w:rPr>
        <w:t>לכן, אני אומר שאנחנו צריכים לבחון את העניין  לא לפי הסטטיסטיקה אלא לפי העניין של האינטרסים ה</w:t>
      </w:r>
      <w:r>
        <w:rPr>
          <w:rFonts w:hint="cs"/>
          <w:rtl/>
        </w:rPr>
        <w:t xml:space="preserve">נוגדים שיש במשרות, האם יכולים להיות כאן ניגודי אינטרסים מסוימים, או איזו בעיה ציבורית מסוימת בכך שיש מעבר חד מתפקיד אחד לתפקיד שני. לצורך זה בוודאי ובוודאי מספיק צינון של שנה. כלומר, אין צורך ביותר מזה. </w:t>
      </w:r>
    </w:p>
    <w:p w14:paraId="79EEF9F4" w14:textId="77777777" w:rsidR="00000000" w:rsidRDefault="000C6BB5">
      <w:pPr>
        <w:pStyle w:val="a0"/>
        <w:rPr>
          <w:rFonts w:hint="cs"/>
          <w:rtl/>
        </w:rPr>
      </w:pPr>
    </w:p>
    <w:p w14:paraId="5FF7EFE3" w14:textId="77777777" w:rsidR="00000000" w:rsidRDefault="000C6BB5">
      <w:pPr>
        <w:pStyle w:val="a0"/>
        <w:rPr>
          <w:rFonts w:hint="cs"/>
          <w:rtl/>
        </w:rPr>
      </w:pPr>
      <w:r>
        <w:rPr>
          <w:rFonts w:hint="cs"/>
          <w:rtl/>
        </w:rPr>
        <w:t>דבר נוסף, אני רוצה לומר לך, חבר הכנסת איתן, לחברי ה</w:t>
      </w:r>
      <w:r>
        <w:rPr>
          <w:rFonts w:hint="cs"/>
          <w:rtl/>
        </w:rPr>
        <w:t>כנסת ולכבוד השר, וליושב-ראש, הרי לבית-המשפט העליון אין מינויים כל יום. יש פעמים שיש מינויים רבים, כמו בתקופה הזאת, ויש פעמים שעוברות שלוש, ארבע, חמש שנים ואין שום מינוי. אם אתה קובע את זה לשנתיים ויש באמצע מינוי, כלומר בתוך השנתיים האלה, ואתה לא מאפשר לו ב</w:t>
      </w:r>
      <w:r>
        <w:rPr>
          <w:rFonts w:hint="cs"/>
          <w:rtl/>
        </w:rPr>
        <w:t xml:space="preserve">גלל הצינון, הרי אתה אומר לו בעצם: תמתין עוד חמש שנים, עוד שלוש, עוד שבע וכן הלאה עד שתתמנה, או לא תתמנה כלל. </w:t>
      </w:r>
    </w:p>
    <w:p w14:paraId="45BAC72F" w14:textId="77777777" w:rsidR="00000000" w:rsidRDefault="000C6BB5">
      <w:pPr>
        <w:pStyle w:val="a0"/>
        <w:rPr>
          <w:rFonts w:hint="cs"/>
          <w:rtl/>
        </w:rPr>
      </w:pPr>
    </w:p>
    <w:p w14:paraId="2978293F" w14:textId="77777777" w:rsidR="00000000" w:rsidRDefault="000C6BB5">
      <w:pPr>
        <w:pStyle w:val="a0"/>
        <w:rPr>
          <w:rFonts w:hint="cs"/>
          <w:rtl/>
        </w:rPr>
      </w:pPr>
      <w:r>
        <w:rPr>
          <w:rFonts w:hint="cs"/>
          <w:rtl/>
        </w:rPr>
        <w:t>המידה של השנה היא מידה ראויה, מכיוון שבמשך שנה בכל אופן אדם מתנתק מכל העניינים שהוא עסק בהם, מהתיקים שהוא עסק בהם וכן הלאה. שנתיים זה ודאי מעבר ל</w:t>
      </w:r>
      <w:r>
        <w:rPr>
          <w:rFonts w:hint="cs"/>
          <w:rtl/>
        </w:rPr>
        <w:t>זה, וחוץ מזה אתה באמת מונע ממנו להיבחר, ואולי לעולם.</w:t>
      </w:r>
    </w:p>
    <w:p w14:paraId="01D32132" w14:textId="77777777" w:rsidR="00000000" w:rsidRDefault="000C6BB5">
      <w:pPr>
        <w:pStyle w:val="a0"/>
        <w:rPr>
          <w:rFonts w:hint="cs"/>
          <w:rtl/>
        </w:rPr>
      </w:pPr>
    </w:p>
    <w:p w14:paraId="1BAD1D55" w14:textId="77777777" w:rsidR="00000000" w:rsidRDefault="000C6BB5">
      <w:pPr>
        <w:pStyle w:val="a0"/>
        <w:rPr>
          <w:rFonts w:hint="cs"/>
          <w:rtl/>
        </w:rPr>
      </w:pPr>
      <w:r>
        <w:rPr>
          <w:rFonts w:hint="cs"/>
          <w:rtl/>
        </w:rPr>
        <w:t>הערה אחרונה, אדוני היושב-ראש. אני תומך בהצעה הזאת כי היא הצעה צודקת. אני לא רוצה שהיא תישמע כאילו יש פה איזה חיסול חשבונות עם כל מיני אנשים שרק עכשיו פרשו וכן הלאה. קודם כול, זה לא חיסול חשבונות, הם כבר</w:t>
      </w:r>
      <w:r>
        <w:rPr>
          <w:rFonts w:hint="cs"/>
          <w:rtl/>
        </w:rPr>
        <w:t xml:space="preserve"> נבחרו. אם מישהו רוצה לחסל חשבון כלשהו עם היועץ המשפטי הקודם או הפרקליטה הקודמת, הרי הם כבר נמצאים בבית-המשפט העליון, והרי עם החדשים עוד אין לנו חשבונות, אני מקווה כך, הם רק בתחילת דרכם. </w:t>
      </w:r>
    </w:p>
    <w:p w14:paraId="5B4B1920" w14:textId="77777777" w:rsidR="00000000" w:rsidRDefault="000C6BB5">
      <w:pPr>
        <w:pStyle w:val="a0"/>
        <w:ind w:firstLine="0"/>
        <w:rPr>
          <w:rFonts w:hint="cs"/>
          <w:rtl/>
        </w:rPr>
      </w:pPr>
    </w:p>
    <w:p w14:paraId="6B0FC9E6" w14:textId="77777777" w:rsidR="00000000" w:rsidRDefault="000C6BB5">
      <w:pPr>
        <w:pStyle w:val="af0"/>
        <w:rPr>
          <w:rtl/>
        </w:rPr>
      </w:pPr>
      <w:r>
        <w:rPr>
          <w:rFonts w:hint="eastAsia"/>
          <w:rtl/>
        </w:rPr>
        <w:t>אורי</w:t>
      </w:r>
      <w:r>
        <w:rPr>
          <w:rtl/>
        </w:rPr>
        <w:t xml:space="preserve"> יהודה אריאל (האיחוד הלאומי - ישראל ביתנו):</w:t>
      </w:r>
    </w:p>
    <w:p w14:paraId="57C15E43" w14:textId="77777777" w:rsidR="00000000" w:rsidRDefault="000C6BB5">
      <w:pPr>
        <w:pStyle w:val="a0"/>
        <w:rPr>
          <w:rFonts w:hint="cs"/>
          <w:rtl/>
        </w:rPr>
      </w:pPr>
    </w:p>
    <w:p w14:paraId="304A04C9" w14:textId="77777777" w:rsidR="00000000" w:rsidRDefault="000C6BB5">
      <w:pPr>
        <w:pStyle w:val="a0"/>
        <w:rPr>
          <w:rFonts w:hint="cs"/>
          <w:rtl/>
        </w:rPr>
      </w:pPr>
      <w:r>
        <w:rPr>
          <w:rFonts w:hint="cs"/>
          <w:rtl/>
        </w:rPr>
        <w:t>אל תהיה בטוח.</w:t>
      </w:r>
    </w:p>
    <w:p w14:paraId="22A661B2" w14:textId="77777777" w:rsidR="00000000" w:rsidRDefault="000C6BB5">
      <w:pPr>
        <w:pStyle w:val="a0"/>
        <w:rPr>
          <w:rFonts w:hint="cs"/>
          <w:rtl/>
        </w:rPr>
      </w:pPr>
    </w:p>
    <w:p w14:paraId="63FEB8DD" w14:textId="77777777" w:rsidR="00000000" w:rsidRDefault="000C6BB5">
      <w:pPr>
        <w:pStyle w:val="-"/>
        <w:rPr>
          <w:rtl/>
        </w:rPr>
      </w:pPr>
      <w:bookmarkStart w:id="716" w:name="FS000000765T03_08_2004_00_31_24"/>
      <w:bookmarkEnd w:id="716"/>
      <w:r>
        <w:rPr>
          <w:rFonts w:hint="eastAsia"/>
          <w:rtl/>
        </w:rPr>
        <w:t>יצח</w:t>
      </w:r>
      <w:r>
        <w:rPr>
          <w:rFonts w:hint="eastAsia"/>
          <w:rtl/>
        </w:rPr>
        <w:t>ק</w:t>
      </w:r>
      <w:r>
        <w:rPr>
          <w:rtl/>
        </w:rPr>
        <w:t xml:space="preserve"> לוי (מפד"ל):</w:t>
      </w:r>
    </w:p>
    <w:p w14:paraId="3E06CFE6" w14:textId="77777777" w:rsidR="00000000" w:rsidRDefault="000C6BB5">
      <w:pPr>
        <w:pStyle w:val="a0"/>
        <w:ind w:firstLine="0"/>
        <w:rPr>
          <w:rFonts w:hint="cs"/>
          <w:rtl/>
        </w:rPr>
      </w:pPr>
    </w:p>
    <w:p w14:paraId="26628DB0" w14:textId="77777777" w:rsidR="00000000" w:rsidRDefault="000C6BB5">
      <w:pPr>
        <w:pStyle w:val="a0"/>
        <w:rPr>
          <w:rFonts w:hint="cs"/>
          <w:rtl/>
        </w:rPr>
      </w:pPr>
      <w:r>
        <w:rPr>
          <w:rFonts w:hint="cs"/>
          <w:rtl/>
        </w:rPr>
        <w:t xml:space="preserve">בדיוק כך. אבל זה ייראה משונה שבכל החקיקה הארצית, אני לא יודע מה קורה בעיריות - חבר המועצה דוקורסקי אולי יודע מה קורה בעיריות - בחקיקה הארצית לא מצאתי יותר משנה. יש חצי שנה ושנה. והנה דווקא לתפקידים האלה של יועץ משפטי לממשלה ופרקליט המדינה, </w:t>
      </w:r>
      <w:r>
        <w:rPr>
          <w:rFonts w:hint="cs"/>
          <w:rtl/>
        </w:rPr>
        <w:t>באה הכנסת ומחמירה עמם יותר מכל התפקידים האחרים, מרמטכ"ל ומראש שב"כ ומעובד מדינה ומזה ומזה. זה נשמע לא טוב.</w:t>
      </w:r>
    </w:p>
    <w:p w14:paraId="2DE25854" w14:textId="77777777" w:rsidR="00000000" w:rsidRDefault="000C6BB5">
      <w:pPr>
        <w:pStyle w:val="a0"/>
        <w:rPr>
          <w:rFonts w:hint="cs"/>
          <w:rtl/>
        </w:rPr>
      </w:pPr>
    </w:p>
    <w:p w14:paraId="5F635B9E" w14:textId="77777777" w:rsidR="00000000" w:rsidRDefault="000C6BB5">
      <w:pPr>
        <w:pStyle w:val="a0"/>
        <w:rPr>
          <w:rFonts w:hint="cs"/>
          <w:rtl/>
        </w:rPr>
      </w:pPr>
      <w:r>
        <w:rPr>
          <w:rFonts w:hint="cs"/>
          <w:rtl/>
        </w:rPr>
        <w:t>אני עכשיו אצביע בעד החוק, ומחר אעמוד עד כמה שאוכל על דעתי, שזה יהיה שנה.</w:t>
      </w:r>
    </w:p>
    <w:p w14:paraId="01BE92B8" w14:textId="77777777" w:rsidR="00000000" w:rsidRDefault="000C6BB5">
      <w:pPr>
        <w:pStyle w:val="a0"/>
        <w:rPr>
          <w:rFonts w:hint="cs"/>
          <w:rtl/>
        </w:rPr>
      </w:pPr>
    </w:p>
    <w:p w14:paraId="070F59EA" w14:textId="77777777" w:rsidR="00000000" w:rsidRDefault="000C6BB5">
      <w:pPr>
        <w:pStyle w:val="af1"/>
        <w:rPr>
          <w:rtl/>
        </w:rPr>
      </w:pPr>
      <w:r>
        <w:rPr>
          <w:rtl/>
        </w:rPr>
        <w:t>היו"ר מיכאל נודלמן:</w:t>
      </w:r>
    </w:p>
    <w:p w14:paraId="72F91AE8" w14:textId="77777777" w:rsidR="00000000" w:rsidRDefault="000C6BB5">
      <w:pPr>
        <w:pStyle w:val="a0"/>
        <w:rPr>
          <w:rtl/>
        </w:rPr>
      </w:pPr>
    </w:p>
    <w:p w14:paraId="598A3041" w14:textId="77777777" w:rsidR="00000000" w:rsidRDefault="000C6BB5">
      <w:pPr>
        <w:pStyle w:val="a0"/>
        <w:rPr>
          <w:rFonts w:hint="cs"/>
          <w:rtl/>
        </w:rPr>
      </w:pPr>
      <w:r>
        <w:rPr>
          <w:rFonts w:hint="cs"/>
          <w:rtl/>
        </w:rPr>
        <w:t>תודה רבה. יש עוד מישהו? בבקשה.</w:t>
      </w:r>
    </w:p>
    <w:p w14:paraId="256A1398" w14:textId="77777777" w:rsidR="00000000" w:rsidRDefault="000C6BB5">
      <w:pPr>
        <w:pStyle w:val="a0"/>
        <w:rPr>
          <w:rFonts w:hint="cs"/>
          <w:rtl/>
        </w:rPr>
      </w:pPr>
    </w:p>
    <w:p w14:paraId="717E69DC" w14:textId="77777777" w:rsidR="00000000" w:rsidRDefault="000C6BB5">
      <w:pPr>
        <w:pStyle w:val="a0"/>
        <w:rPr>
          <w:rFonts w:hint="cs"/>
          <w:rtl/>
        </w:rPr>
      </w:pPr>
      <w:r>
        <w:rPr>
          <w:rFonts w:hint="cs"/>
          <w:rtl/>
        </w:rPr>
        <w:t>חבר הכנסת איתן, גרסאו</w:t>
      </w:r>
      <w:r>
        <w:rPr>
          <w:rFonts w:hint="cs"/>
          <w:rtl/>
        </w:rPr>
        <w:t>ת זה זמן צינון, כן? שנה או שנתיים, כן? זה שתי גרסאות.</w:t>
      </w:r>
    </w:p>
    <w:p w14:paraId="19B00D3E" w14:textId="77777777" w:rsidR="00000000" w:rsidRDefault="000C6BB5">
      <w:pPr>
        <w:pStyle w:val="a0"/>
        <w:rPr>
          <w:rFonts w:hint="cs"/>
          <w:rtl/>
        </w:rPr>
      </w:pPr>
    </w:p>
    <w:p w14:paraId="11F8C1CB" w14:textId="77777777" w:rsidR="00000000" w:rsidRDefault="000C6BB5">
      <w:pPr>
        <w:pStyle w:val="a"/>
        <w:rPr>
          <w:rtl/>
        </w:rPr>
      </w:pPr>
      <w:bookmarkStart w:id="717" w:name="_Toc100311847"/>
      <w:r>
        <w:rPr>
          <w:rFonts w:hint="eastAsia"/>
          <w:rtl/>
        </w:rPr>
        <w:t>מיכאל</w:t>
      </w:r>
      <w:r>
        <w:rPr>
          <w:rtl/>
        </w:rPr>
        <w:t xml:space="preserve"> איתן (הליכוד):</w:t>
      </w:r>
      <w:bookmarkEnd w:id="717"/>
    </w:p>
    <w:p w14:paraId="0F2F3A0D" w14:textId="77777777" w:rsidR="00000000" w:rsidRDefault="000C6BB5">
      <w:pPr>
        <w:pStyle w:val="a0"/>
        <w:rPr>
          <w:rFonts w:hint="cs"/>
          <w:rtl/>
        </w:rPr>
      </w:pPr>
    </w:p>
    <w:p w14:paraId="21D2CC22" w14:textId="77777777" w:rsidR="00000000" w:rsidRDefault="000C6BB5">
      <w:pPr>
        <w:pStyle w:val="a0"/>
        <w:rPr>
          <w:rFonts w:hint="cs"/>
          <w:rtl/>
        </w:rPr>
      </w:pPr>
      <w:r>
        <w:rPr>
          <w:rFonts w:hint="cs"/>
          <w:rtl/>
        </w:rPr>
        <w:t>שתיהן יחד.</w:t>
      </w:r>
    </w:p>
    <w:p w14:paraId="2EEDEBCD" w14:textId="77777777" w:rsidR="00000000" w:rsidRDefault="000C6BB5">
      <w:pPr>
        <w:pStyle w:val="a0"/>
        <w:rPr>
          <w:rFonts w:hint="cs"/>
          <w:rtl/>
        </w:rPr>
      </w:pPr>
    </w:p>
    <w:p w14:paraId="787BDAD4" w14:textId="77777777" w:rsidR="00000000" w:rsidRDefault="000C6BB5">
      <w:pPr>
        <w:pStyle w:val="a"/>
        <w:rPr>
          <w:rtl/>
        </w:rPr>
      </w:pPr>
      <w:bookmarkStart w:id="718" w:name="FS000000490T03_08_2004_00_14_39"/>
      <w:bookmarkStart w:id="719" w:name="_Toc100311848"/>
      <w:bookmarkEnd w:id="718"/>
      <w:r>
        <w:rPr>
          <w:rFonts w:hint="eastAsia"/>
          <w:rtl/>
        </w:rPr>
        <w:t>נסים</w:t>
      </w:r>
      <w:r>
        <w:rPr>
          <w:rtl/>
        </w:rPr>
        <w:t xml:space="preserve"> זאב (ש"ס):</w:t>
      </w:r>
      <w:bookmarkEnd w:id="719"/>
    </w:p>
    <w:p w14:paraId="42870288" w14:textId="77777777" w:rsidR="00000000" w:rsidRDefault="000C6BB5">
      <w:pPr>
        <w:pStyle w:val="a0"/>
        <w:rPr>
          <w:rFonts w:hint="cs"/>
          <w:rtl/>
        </w:rPr>
      </w:pPr>
    </w:p>
    <w:p w14:paraId="5078FDA3" w14:textId="77777777" w:rsidR="00000000" w:rsidRDefault="000C6BB5">
      <w:pPr>
        <w:pStyle w:val="a0"/>
        <w:rPr>
          <w:rFonts w:hint="cs"/>
          <w:rtl/>
        </w:rPr>
      </w:pPr>
      <w:r>
        <w:rPr>
          <w:rFonts w:hint="cs"/>
          <w:rtl/>
        </w:rPr>
        <w:t xml:space="preserve">אדוני היושב-ראש, העניין של 12 חודש נלקח מאיזה מקור הלכתי. נשכחתי כמת מלב, המת נשכח לאחר 12 חודש. אדם שוכח את צערו לאחר 12 חודש. חתן בן שנתו נקי לביתו </w:t>
      </w:r>
      <w:r>
        <w:rPr>
          <w:rFonts w:hint="cs"/>
          <w:rtl/>
        </w:rPr>
        <w:t xml:space="preserve">שנה אחת ושימח את אשתו שלקח. המושגים של שנה לכאן ולכאן הם דברים שיש להם מקור בהלכה, ולכן הרעיון המקורי של שנה, יש לו בסיס, וצריכים למצוא את האיזונים. </w:t>
      </w:r>
    </w:p>
    <w:p w14:paraId="4CA73513" w14:textId="77777777" w:rsidR="00000000" w:rsidRDefault="000C6BB5">
      <w:pPr>
        <w:pStyle w:val="a0"/>
        <w:rPr>
          <w:rFonts w:hint="cs"/>
          <w:rtl/>
        </w:rPr>
      </w:pPr>
    </w:p>
    <w:p w14:paraId="45ABF218" w14:textId="77777777" w:rsidR="00000000" w:rsidRDefault="000C6BB5">
      <w:pPr>
        <w:pStyle w:val="a0"/>
        <w:rPr>
          <w:rFonts w:hint="cs"/>
          <w:rtl/>
        </w:rPr>
      </w:pPr>
      <w:r>
        <w:rPr>
          <w:rFonts w:hint="cs"/>
          <w:rtl/>
        </w:rPr>
        <w:t>ואני רוצה לומר, שיועץ משפטי או פרקליט או פרקליטה, לא משנה, כשהם באים לתפקיד הם כבר מראש חושבים על הקידום,</w:t>
      </w:r>
      <w:r>
        <w:rPr>
          <w:rFonts w:hint="cs"/>
          <w:rtl/>
        </w:rPr>
        <w:t xml:space="preserve"> מה קורה לאחר מכן. ולכן יועץ משפטי הוא מאוד זהיר, הוא צריך למצוא חן בעיני נשיא בית-המשפט העליון, הוא תמיד מהלך על חבל דק. כמעט כל יועץ משפטי, תשאל אותו מה הוא חושב יום לאחר מינויו </w:t>
      </w:r>
      <w:r>
        <w:rPr>
          <w:rtl/>
        </w:rPr>
        <w:t>–</w:t>
      </w:r>
      <w:r>
        <w:rPr>
          <w:rFonts w:hint="cs"/>
          <w:rtl/>
        </w:rPr>
        <w:t xml:space="preserve"> התפקיד הבא זה להיות שופט בית-המשפט העליון.</w:t>
      </w:r>
    </w:p>
    <w:p w14:paraId="7073548A" w14:textId="77777777" w:rsidR="00000000" w:rsidRDefault="000C6BB5">
      <w:pPr>
        <w:pStyle w:val="a0"/>
        <w:rPr>
          <w:rFonts w:hint="cs"/>
          <w:rtl/>
        </w:rPr>
      </w:pPr>
    </w:p>
    <w:p w14:paraId="137F1976" w14:textId="77777777" w:rsidR="00000000" w:rsidRDefault="000C6BB5">
      <w:pPr>
        <w:pStyle w:val="a0"/>
        <w:rPr>
          <w:rFonts w:hint="cs"/>
          <w:rtl/>
        </w:rPr>
      </w:pPr>
      <w:r>
        <w:rPr>
          <w:rFonts w:hint="cs"/>
          <w:rtl/>
        </w:rPr>
        <w:t>נקודה חשובה נוספת: אם המגבלה ה</w:t>
      </w:r>
      <w:r>
        <w:rPr>
          <w:rFonts w:hint="cs"/>
          <w:rtl/>
        </w:rPr>
        <w:t>יא רק לגבי בית-המשפט העליון ולא בית-המשפט המחוזי - אני מבין שאין מגבלה, המגבלה רק לגבי העליון. יש מקרה לפעמים, למשל השופט רובינשטיין, שהיה היועץ המשפטי, הוא היה נשיא בית-המשפט המחוזי, עד כמה שאני זוכר.</w:t>
      </w:r>
    </w:p>
    <w:p w14:paraId="0E0089EE" w14:textId="77777777" w:rsidR="00000000" w:rsidRDefault="000C6BB5">
      <w:pPr>
        <w:pStyle w:val="a0"/>
        <w:ind w:firstLine="0"/>
        <w:rPr>
          <w:rFonts w:hint="cs"/>
          <w:rtl/>
        </w:rPr>
      </w:pPr>
    </w:p>
    <w:p w14:paraId="45B81C91" w14:textId="77777777" w:rsidR="00000000" w:rsidRDefault="000C6BB5">
      <w:pPr>
        <w:pStyle w:val="af0"/>
        <w:rPr>
          <w:rtl/>
        </w:rPr>
      </w:pPr>
      <w:r>
        <w:rPr>
          <w:rFonts w:hint="eastAsia"/>
          <w:rtl/>
        </w:rPr>
        <w:t>יצחק</w:t>
      </w:r>
      <w:r>
        <w:rPr>
          <w:rtl/>
        </w:rPr>
        <w:t xml:space="preserve"> לוי (מפד"ל):</w:t>
      </w:r>
    </w:p>
    <w:p w14:paraId="432CCDDA" w14:textId="77777777" w:rsidR="00000000" w:rsidRDefault="000C6BB5">
      <w:pPr>
        <w:pStyle w:val="a0"/>
        <w:ind w:firstLine="0"/>
        <w:rPr>
          <w:rFonts w:hint="cs"/>
          <w:rtl/>
        </w:rPr>
      </w:pPr>
    </w:p>
    <w:p w14:paraId="28E2029B" w14:textId="77777777" w:rsidR="00000000" w:rsidRDefault="000C6BB5">
      <w:pPr>
        <w:pStyle w:val="a0"/>
        <w:rPr>
          <w:rFonts w:hint="cs"/>
          <w:rtl/>
        </w:rPr>
      </w:pPr>
      <w:r>
        <w:rPr>
          <w:rFonts w:hint="cs"/>
          <w:rtl/>
        </w:rPr>
        <w:t>היה שופט.</w:t>
      </w:r>
    </w:p>
    <w:p w14:paraId="018AC90E" w14:textId="77777777" w:rsidR="00000000" w:rsidRDefault="000C6BB5">
      <w:pPr>
        <w:pStyle w:val="a0"/>
        <w:rPr>
          <w:rFonts w:hint="cs"/>
          <w:rtl/>
        </w:rPr>
      </w:pPr>
    </w:p>
    <w:p w14:paraId="444FE245" w14:textId="77777777" w:rsidR="00000000" w:rsidRDefault="000C6BB5">
      <w:pPr>
        <w:pStyle w:val="-"/>
        <w:rPr>
          <w:rtl/>
        </w:rPr>
      </w:pPr>
      <w:bookmarkStart w:id="720" w:name="FS000000765T03_08_2004_00_41_13C"/>
      <w:bookmarkStart w:id="721" w:name="FS000000490T03_08_2004_00_41_33"/>
      <w:bookmarkEnd w:id="720"/>
      <w:r>
        <w:rPr>
          <w:rtl/>
        </w:rPr>
        <w:t>נסים זאב (ש"ס):</w:t>
      </w:r>
    </w:p>
    <w:bookmarkEnd w:id="721"/>
    <w:p w14:paraId="47A85625" w14:textId="77777777" w:rsidR="00000000" w:rsidRDefault="000C6BB5">
      <w:pPr>
        <w:pStyle w:val="a0"/>
        <w:ind w:firstLine="0"/>
        <w:rPr>
          <w:rFonts w:hint="cs"/>
          <w:rtl/>
        </w:rPr>
      </w:pPr>
    </w:p>
    <w:p w14:paraId="1FFDB005" w14:textId="77777777" w:rsidR="00000000" w:rsidRDefault="000C6BB5">
      <w:pPr>
        <w:pStyle w:val="a0"/>
        <w:rPr>
          <w:rFonts w:hint="cs"/>
          <w:rtl/>
        </w:rPr>
      </w:pPr>
      <w:r>
        <w:rPr>
          <w:rFonts w:hint="cs"/>
          <w:rtl/>
        </w:rPr>
        <w:t>אחרי ת</w:t>
      </w:r>
      <w:r>
        <w:rPr>
          <w:rFonts w:hint="cs"/>
          <w:rtl/>
        </w:rPr>
        <w:t>פקיד כזה רם, כל כך הרבה שנים היה שופט והיה יועץ משפטי, להשאיר אותו פתאום בפני שוקת שבורה, ואני אגיד לך מדוע - הרי הוא לא היה עורך-דין בשוק הפרטי, הוא היה יותר בבית-משפט, ולאחר מכן הוא היה יועץ משפטי. אדם כזה, קשה להחזיר אותו לשוק הפרטי, להיות שוב עורך-דין,</w:t>
      </w:r>
      <w:r>
        <w:rPr>
          <w:rFonts w:hint="cs"/>
          <w:rtl/>
        </w:rPr>
        <w:t xml:space="preserve"> אף שבתחילת עבודתו הוא למד עריכת-דין, משפטן. לכן אני אומר שזה כן נושא שחשוב לשבת לגביו בכובד ראש ולמצוא את האיזונים הנכונים, אולי שנה וחצי, אבל לא יותר מדי להחמיר. גם צינון יותר מדי, כשקר אפשר למות, חס וחלילה. ידוע, כשהמים יותר מדי קרים - אדם לא יכול להצטנ</w:t>
      </w:r>
      <w:r>
        <w:rPr>
          <w:rFonts w:hint="cs"/>
          <w:rtl/>
        </w:rPr>
        <w:t>ן יותר מדי. אני סומך על יושב-ראש הוועדה שהוא באמת בוחן את הדברים לגופו של עניין והוא ימצא את האיזונים הנכונים.</w:t>
      </w:r>
    </w:p>
    <w:p w14:paraId="62567CD7" w14:textId="77777777" w:rsidR="00000000" w:rsidRDefault="000C6BB5">
      <w:pPr>
        <w:pStyle w:val="a0"/>
        <w:ind w:firstLine="0"/>
        <w:rPr>
          <w:rFonts w:hint="cs"/>
          <w:rtl/>
        </w:rPr>
      </w:pPr>
    </w:p>
    <w:p w14:paraId="2B0039D2" w14:textId="77777777" w:rsidR="00000000" w:rsidRDefault="000C6BB5">
      <w:pPr>
        <w:pStyle w:val="af1"/>
        <w:rPr>
          <w:rtl/>
        </w:rPr>
      </w:pPr>
      <w:r>
        <w:rPr>
          <w:rtl/>
        </w:rPr>
        <w:t>היו"ר מיכאל נודלמן:</w:t>
      </w:r>
    </w:p>
    <w:p w14:paraId="42B6EE7A" w14:textId="77777777" w:rsidR="00000000" w:rsidRDefault="000C6BB5">
      <w:pPr>
        <w:pStyle w:val="a0"/>
        <w:rPr>
          <w:rtl/>
        </w:rPr>
      </w:pPr>
    </w:p>
    <w:p w14:paraId="7EE79934" w14:textId="77777777" w:rsidR="00000000" w:rsidRDefault="000C6BB5">
      <w:pPr>
        <w:pStyle w:val="a0"/>
        <w:rPr>
          <w:rFonts w:hint="cs"/>
          <w:rtl/>
        </w:rPr>
      </w:pPr>
      <w:r>
        <w:rPr>
          <w:rFonts w:hint="cs"/>
          <w:rtl/>
        </w:rPr>
        <w:t>גם אני מקווה שבוועדה תמצאו איזון. אתה רוצה לענות? בבקשה.</w:t>
      </w:r>
    </w:p>
    <w:p w14:paraId="15ED6CC2" w14:textId="77777777" w:rsidR="00000000" w:rsidRDefault="000C6BB5">
      <w:pPr>
        <w:pStyle w:val="a0"/>
        <w:rPr>
          <w:rFonts w:hint="cs"/>
          <w:rtl/>
        </w:rPr>
      </w:pPr>
    </w:p>
    <w:p w14:paraId="50721489" w14:textId="77777777" w:rsidR="00000000" w:rsidRDefault="000C6BB5">
      <w:pPr>
        <w:pStyle w:val="a"/>
        <w:rPr>
          <w:rtl/>
        </w:rPr>
      </w:pPr>
      <w:bookmarkStart w:id="722" w:name="FS000000462T03_08_2004_00_18_06"/>
      <w:bookmarkStart w:id="723" w:name="FS000000462T03_08_2004_00_43_48"/>
      <w:bookmarkStart w:id="724" w:name="_Toc100311849"/>
      <w:bookmarkEnd w:id="722"/>
      <w:bookmarkEnd w:id="723"/>
      <w:r>
        <w:rPr>
          <w:rFonts w:hint="eastAsia"/>
          <w:rtl/>
        </w:rPr>
        <w:t>מיכאל</w:t>
      </w:r>
      <w:r>
        <w:rPr>
          <w:rtl/>
        </w:rPr>
        <w:t xml:space="preserve"> איתן (הליכוד):</w:t>
      </w:r>
      <w:bookmarkEnd w:id="724"/>
    </w:p>
    <w:p w14:paraId="438A9F3D" w14:textId="77777777" w:rsidR="00000000" w:rsidRDefault="000C6BB5">
      <w:pPr>
        <w:pStyle w:val="a0"/>
        <w:rPr>
          <w:rFonts w:hint="cs"/>
          <w:rtl/>
        </w:rPr>
      </w:pPr>
    </w:p>
    <w:p w14:paraId="380BCE56" w14:textId="77777777" w:rsidR="00000000" w:rsidRDefault="000C6BB5">
      <w:pPr>
        <w:pStyle w:val="a0"/>
        <w:rPr>
          <w:rFonts w:hint="cs"/>
          <w:rtl/>
        </w:rPr>
      </w:pPr>
      <w:r>
        <w:rPr>
          <w:rFonts w:hint="cs"/>
          <w:rtl/>
        </w:rPr>
        <w:t>אדוני היושב-ראש, רבותי חברי הכנסת,</w:t>
      </w:r>
      <w:r>
        <w:rPr>
          <w:rtl/>
        </w:rPr>
        <w:t xml:space="preserve"> </w:t>
      </w:r>
      <w:r>
        <w:rPr>
          <w:rFonts w:hint="cs"/>
          <w:rtl/>
        </w:rPr>
        <w:t>אני מסכי</w:t>
      </w:r>
      <w:r>
        <w:rPr>
          <w:rFonts w:hint="cs"/>
          <w:rtl/>
        </w:rPr>
        <w:t>ם במאה אחוזים שהבעיה שאנחנו מתמודדים אתה היא לא הבעיה הפרטית של פלוני או אלמוני ורצון להתנקם או לפגוע, חס וחלילה. אבל גם לאותו פרט אין שום חזקה, ברגע שהוא התמנה ליועץ משפטי כבר הוא זכה לכבוד ענק ולמשימה לאומית. הבעיה שלנו, שאנו רוצים ליצור מחיצה, ואנו רוצי</w:t>
      </w:r>
      <w:r>
        <w:rPr>
          <w:rFonts w:hint="cs"/>
          <w:rtl/>
        </w:rPr>
        <w:t xml:space="preserve">ם ליצור מצב שכאשר הוא מכהן בתפקידו כיועץ משפטי לממשלה או פרקליט המדינה, הוא ידע לעמוד על עמדותיו, ולא יגיד בכל מהלך שהוא עושה מהרגע הראשון שהוא נבחר לתפקיד: עכשיו זו תחנת ביניים, אני הולך להיות שופט בית-המשפט העליון. </w:t>
      </w:r>
    </w:p>
    <w:p w14:paraId="37F797A7" w14:textId="77777777" w:rsidR="00000000" w:rsidRDefault="000C6BB5">
      <w:pPr>
        <w:pStyle w:val="a0"/>
        <w:rPr>
          <w:rFonts w:hint="cs"/>
          <w:rtl/>
        </w:rPr>
      </w:pPr>
    </w:p>
    <w:p w14:paraId="3081B66A" w14:textId="77777777" w:rsidR="00000000" w:rsidRDefault="000C6BB5">
      <w:pPr>
        <w:pStyle w:val="a0"/>
        <w:rPr>
          <w:rFonts w:hint="cs"/>
          <w:rtl/>
        </w:rPr>
      </w:pPr>
      <w:r>
        <w:rPr>
          <w:rFonts w:hint="cs"/>
          <w:rtl/>
        </w:rPr>
        <w:t>תבינו, אנחנו מעוותים את התפקיד הזה כש</w:t>
      </w:r>
      <w:r>
        <w:rPr>
          <w:rFonts w:hint="cs"/>
          <w:rtl/>
        </w:rPr>
        <w:t>אנחנו עושים אותו מקפצה. עכשיו, אתם בדברים שלכם כל הזמן, אני לא יודע למה - העיוות הוא כל כך גדול שזה כבר הפך לאיזו חזקה, אם אתה מתמנה להיות יועץ משפטי לממשלה כבר יש לך חזקה. ועכשיו הוא כבר בחזקה, ואני צריך להוציא ממנו משהו? אני לא מוציא ממנו כלום, חברים. לא</w:t>
      </w:r>
      <w:r>
        <w:rPr>
          <w:rFonts w:hint="cs"/>
          <w:rtl/>
        </w:rPr>
        <w:t xml:space="preserve"> לוקחים ממנו שום דבר. אומרים לו: אדוני, אתה הולך לתפקיד יועץ משפטי לממשלה, לאחר מכן יש פסק-זמן, ואחר כך אתה מציג את המועמדות שלך, אם אתה רוצה, עוד הפעם. אבל אתם אומרים: רגע, מה הוא יעשה בינתיים? מי אמר שהוא ייבחר? מי אמר שהוא צריך להיבחר?</w:t>
      </w:r>
    </w:p>
    <w:p w14:paraId="7B3FC4B0" w14:textId="77777777" w:rsidR="00000000" w:rsidRDefault="000C6BB5">
      <w:pPr>
        <w:pStyle w:val="a0"/>
        <w:ind w:firstLine="0"/>
        <w:rPr>
          <w:rFonts w:hint="cs"/>
          <w:rtl/>
        </w:rPr>
      </w:pPr>
    </w:p>
    <w:p w14:paraId="58699F61" w14:textId="77777777" w:rsidR="00000000" w:rsidRDefault="000C6BB5">
      <w:pPr>
        <w:pStyle w:val="af0"/>
        <w:rPr>
          <w:rtl/>
        </w:rPr>
      </w:pPr>
      <w:r>
        <w:rPr>
          <w:rFonts w:hint="eastAsia"/>
          <w:rtl/>
        </w:rPr>
        <w:t>אורי</w:t>
      </w:r>
      <w:r>
        <w:rPr>
          <w:rtl/>
        </w:rPr>
        <w:t xml:space="preserve"> יהודה אריאל</w:t>
      </w:r>
      <w:r>
        <w:rPr>
          <w:rtl/>
        </w:rPr>
        <w:t xml:space="preserve"> (האיחוד הלאומי - ישראל ביתנו):</w:t>
      </w:r>
    </w:p>
    <w:p w14:paraId="6714276D" w14:textId="77777777" w:rsidR="00000000" w:rsidRDefault="000C6BB5">
      <w:pPr>
        <w:pStyle w:val="a0"/>
        <w:ind w:firstLine="0"/>
        <w:rPr>
          <w:rFonts w:hint="cs"/>
          <w:rtl/>
        </w:rPr>
      </w:pPr>
    </w:p>
    <w:p w14:paraId="0B395C9D" w14:textId="77777777" w:rsidR="00000000" w:rsidRDefault="000C6BB5">
      <w:pPr>
        <w:pStyle w:val="a0"/>
        <w:rPr>
          <w:rFonts w:hint="cs"/>
          <w:rtl/>
        </w:rPr>
      </w:pPr>
      <w:r>
        <w:rPr>
          <w:rFonts w:hint="cs"/>
          <w:rtl/>
        </w:rPr>
        <w:t>כולם עושים את זה, אבל לא מהמקפצה.</w:t>
      </w:r>
    </w:p>
    <w:p w14:paraId="32A2A89C" w14:textId="77777777" w:rsidR="00000000" w:rsidRDefault="000C6BB5">
      <w:pPr>
        <w:pStyle w:val="a0"/>
        <w:ind w:firstLine="0"/>
        <w:rPr>
          <w:rFonts w:hint="cs"/>
          <w:rtl/>
        </w:rPr>
      </w:pPr>
    </w:p>
    <w:p w14:paraId="252B3DA4" w14:textId="77777777" w:rsidR="00000000" w:rsidRDefault="000C6BB5">
      <w:pPr>
        <w:pStyle w:val="a"/>
        <w:rPr>
          <w:rtl/>
        </w:rPr>
      </w:pPr>
      <w:bookmarkStart w:id="725" w:name="FS000000462T03_08_2004_00_48_20C"/>
      <w:bookmarkStart w:id="726" w:name="_Toc100311850"/>
      <w:bookmarkEnd w:id="725"/>
      <w:r>
        <w:rPr>
          <w:rFonts w:hint="eastAsia"/>
          <w:rtl/>
        </w:rPr>
        <w:t>מיכאל</w:t>
      </w:r>
      <w:r>
        <w:rPr>
          <w:rtl/>
        </w:rPr>
        <w:t xml:space="preserve"> איתן (הליכוד):</w:t>
      </w:r>
      <w:bookmarkEnd w:id="726"/>
    </w:p>
    <w:p w14:paraId="06E895AC" w14:textId="77777777" w:rsidR="00000000" w:rsidRDefault="000C6BB5">
      <w:pPr>
        <w:pStyle w:val="a0"/>
        <w:ind w:firstLine="0"/>
        <w:rPr>
          <w:rFonts w:hint="cs"/>
          <w:rtl/>
        </w:rPr>
      </w:pPr>
    </w:p>
    <w:p w14:paraId="23C299D7" w14:textId="77777777" w:rsidR="00000000" w:rsidRDefault="000C6BB5">
      <w:pPr>
        <w:pStyle w:val="a0"/>
        <w:rPr>
          <w:rFonts w:hint="cs"/>
          <w:rtl/>
        </w:rPr>
      </w:pPr>
      <w:r>
        <w:rPr>
          <w:rFonts w:hint="cs"/>
          <w:rtl/>
        </w:rPr>
        <w:t>איך אמר חבר הכנסת נסים זאב - תשמע, הוא עוד לא היה בשוק הפרטי, אין לו פרקטיקה. אנחנו דואגים לבן-אדם במקום לדאוג לתהליכים ולתפקידים הציבוריים. מה פתאום אנו דואגים לו? מ</w:t>
      </w:r>
      <w:r>
        <w:rPr>
          <w:rFonts w:hint="cs"/>
          <w:rtl/>
        </w:rPr>
        <w:t>ה, הוא כאן נפגע? חס וחלילה, הוא יהיה רעב ללחם? לא תהיה לו פרנסה? אז כל כך דואגים לו עד שאנחנו דואגים לעיוותים בין שתי המערכות האלה.</w:t>
      </w:r>
    </w:p>
    <w:p w14:paraId="7B9482FA" w14:textId="77777777" w:rsidR="00000000" w:rsidRDefault="000C6BB5">
      <w:pPr>
        <w:pStyle w:val="a0"/>
        <w:rPr>
          <w:rFonts w:hint="cs"/>
          <w:rtl/>
        </w:rPr>
      </w:pPr>
    </w:p>
    <w:p w14:paraId="0B71A1AA" w14:textId="77777777" w:rsidR="00000000" w:rsidRDefault="000C6BB5">
      <w:pPr>
        <w:pStyle w:val="a0"/>
        <w:rPr>
          <w:rFonts w:hint="cs"/>
          <w:rtl/>
        </w:rPr>
      </w:pPr>
      <w:r>
        <w:rPr>
          <w:rFonts w:hint="cs"/>
          <w:rtl/>
        </w:rPr>
        <w:t>אבל אני שמעתי את רוח הדברים. אנחנו נשמע מחר בוועדה, ואני משוכנע שלאחר הוויכוחים האלה נוכל למצוא את המכנה המשותף. תודה רבה.</w:t>
      </w:r>
    </w:p>
    <w:p w14:paraId="2153BF84" w14:textId="77777777" w:rsidR="00000000" w:rsidRDefault="000C6BB5">
      <w:pPr>
        <w:pStyle w:val="a0"/>
        <w:ind w:firstLine="0"/>
        <w:rPr>
          <w:rFonts w:hint="cs"/>
          <w:rtl/>
        </w:rPr>
      </w:pPr>
    </w:p>
    <w:p w14:paraId="24E6ECBE" w14:textId="77777777" w:rsidR="00000000" w:rsidRDefault="000C6BB5">
      <w:pPr>
        <w:pStyle w:val="af1"/>
        <w:rPr>
          <w:rtl/>
        </w:rPr>
      </w:pPr>
      <w:r>
        <w:rPr>
          <w:rtl/>
        </w:rPr>
        <w:t>היו"ר מיכאל נודלמן:</w:t>
      </w:r>
    </w:p>
    <w:p w14:paraId="4A14FAEE" w14:textId="77777777" w:rsidR="00000000" w:rsidRDefault="000C6BB5">
      <w:pPr>
        <w:pStyle w:val="a0"/>
        <w:rPr>
          <w:rtl/>
        </w:rPr>
      </w:pPr>
    </w:p>
    <w:p w14:paraId="21EB685C" w14:textId="77777777" w:rsidR="00000000" w:rsidRDefault="000C6BB5">
      <w:pPr>
        <w:pStyle w:val="a0"/>
        <w:rPr>
          <w:rFonts w:hint="cs"/>
          <w:rtl/>
        </w:rPr>
      </w:pPr>
      <w:r>
        <w:rPr>
          <w:rFonts w:hint="cs"/>
          <w:rtl/>
        </w:rPr>
        <w:t xml:space="preserve">תודה רבה. </w:t>
      </w:r>
    </w:p>
    <w:p w14:paraId="5F0F5A7A" w14:textId="77777777" w:rsidR="00000000" w:rsidRDefault="000C6BB5">
      <w:pPr>
        <w:pStyle w:val="a0"/>
        <w:rPr>
          <w:rFonts w:hint="cs"/>
          <w:rtl/>
        </w:rPr>
      </w:pPr>
    </w:p>
    <w:p w14:paraId="6B0ED7FA" w14:textId="77777777" w:rsidR="00000000" w:rsidRDefault="000C6BB5">
      <w:pPr>
        <w:pStyle w:val="a0"/>
        <w:rPr>
          <w:rFonts w:hint="cs"/>
          <w:rtl/>
        </w:rPr>
      </w:pPr>
      <w:r>
        <w:rPr>
          <w:rFonts w:hint="cs"/>
          <w:rtl/>
        </w:rPr>
        <w:t>חברי הכנסת, אנחנו נצביע על הצעת חוק בתי-המשפט (תיקון מס' 40) (תקופת צינון למינוי היועץ המשפטי לממשלה או פרקליט המדינה כשופטים בבית-המשפט העליון),  התשס"ד-2004, בשתי גרסאות יחד. אנחנו עוברים להצבעה.</w:t>
      </w:r>
    </w:p>
    <w:p w14:paraId="338093F9" w14:textId="77777777" w:rsidR="00000000" w:rsidRDefault="000C6BB5">
      <w:pPr>
        <w:pStyle w:val="a0"/>
        <w:rPr>
          <w:rFonts w:hint="cs"/>
          <w:rtl/>
        </w:rPr>
      </w:pPr>
    </w:p>
    <w:p w14:paraId="66B97E90" w14:textId="77777777" w:rsidR="00000000" w:rsidRDefault="000C6BB5">
      <w:pPr>
        <w:pStyle w:val="a0"/>
        <w:rPr>
          <w:rFonts w:hint="cs"/>
          <w:rtl/>
        </w:rPr>
      </w:pPr>
    </w:p>
    <w:p w14:paraId="7539429C" w14:textId="77777777" w:rsidR="00000000" w:rsidRDefault="000C6BB5">
      <w:pPr>
        <w:pStyle w:val="ab"/>
        <w:bidi/>
        <w:rPr>
          <w:rFonts w:hint="cs"/>
          <w:rtl/>
        </w:rPr>
      </w:pPr>
      <w:r>
        <w:rPr>
          <w:rFonts w:hint="cs"/>
          <w:rtl/>
        </w:rPr>
        <w:t>הצבעה מס' 27</w:t>
      </w:r>
    </w:p>
    <w:p w14:paraId="30BD54E2" w14:textId="77777777" w:rsidR="00000000" w:rsidRDefault="000C6BB5">
      <w:pPr>
        <w:pStyle w:val="a0"/>
        <w:rPr>
          <w:rFonts w:hint="cs"/>
          <w:rtl/>
        </w:rPr>
      </w:pPr>
    </w:p>
    <w:p w14:paraId="6A6E1F77" w14:textId="77777777" w:rsidR="00000000" w:rsidRDefault="000C6BB5">
      <w:pPr>
        <w:pStyle w:val="ac"/>
        <w:bidi/>
        <w:rPr>
          <w:rFonts w:hint="cs"/>
          <w:rtl/>
        </w:rPr>
      </w:pPr>
      <w:r>
        <w:rPr>
          <w:rFonts w:hint="cs"/>
          <w:rtl/>
        </w:rPr>
        <w:t>בעד ההצע</w:t>
      </w:r>
      <w:r>
        <w:rPr>
          <w:rFonts w:hint="cs"/>
          <w:rtl/>
        </w:rPr>
        <w:t xml:space="preserve">ה להעביר את הצעת החוק לוועדה </w:t>
      </w:r>
      <w:r>
        <w:rPr>
          <w:rtl/>
        </w:rPr>
        <w:t>–</w:t>
      </w:r>
      <w:r>
        <w:rPr>
          <w:rFonts w:hint="cs"/>
          <w:rtl/>
        </w:rPr>
        <w:t xml:space="preserve"> 8</w:t>
      </w:r>
    </w:p>
    <w:p w14:paraId="1DBA0F5E" w14:textId="77777777" w:rsidR="00000000" w:rsidRDefault="000C6BB5">
      <w:pPr>
        <w:pStyle w:val="ac"/>
        <w:bidi/>
        <w:rPr>
          <w:rFonts w:hint="cs"/>
          <w:rtl/>
        </w:rPr>
      </w:pPr>
      <w:r>
        <w:rPr>
          <w:rFonts w:hint="cs"/>
          <w:rtl/>
        </w:rPr>
        <w:t xml:space="preserve">נגד </w:t>
      </w:r>
      <w:r>
        <w:rPr>
          <w:rtl/>
        </w:rPr>
        <w:t>–</w:t>
      </w:r>
      <w:r>
        <w:rPr>
          <w:rFonts w:hint="cs"/>
          <w:rtl/>
        </w:rPr>
        <w:t xml:space="preserve"> אין</w:t>
      </w:r>
    </w:p>
    <w:p w14:paraId="05EC5BA6" w14:textId="77777777" w:rsidR="00000000" w:rsidRDefault="000C6BB5">
      <w:pPr>
        <w:pStyle w:val="ac"/>
        <w:bidi/>
        <w:rPr>
          <w:rFonts w:hint="cs"/>
          <w:rtl/>
        </w:rPr>
      </w:pPr>
      <w:r>
        <w:rPr>
          <w:rFonts w:hint="cs"/>
          <w:rtl/>
        </w:rPr>
        <w:t>נמנעים - אין</w:t>
      </w:r>
    </w:p>
    <w:p w14:paraId="5784A241" w14:textId="77777777" w:rsidR="00000000" w:rsidRDefault="000C6BB5">
      <w:pPr>
        <w:pStyle w:val="ad"/>
        <w:bidi/>
        <w:rPr>
          <w:rFonts w:hint="cs"/>
          <w:rtl/>
        </w:rPr>
      </w:pPr>
      <w:r>
        <w:rPr>
          <w:rFonts w:hint="cs"/>
          <w:rtl/>
        </w:rPr>
        <w:t>ההצעה להעביר את הצעת חוק בתי-המשפט (תיקון מס' 40) (תקופת צינון למינוי היועץ המשפטי לממשלה או פרקליט המדינה כשופטים בבית-המשפט העליון), התשס"ד-2004, לוועדת החוקה, חוק ומשפט נתקבלה.</w:t>
      </w:r>
    </w:p>
    <w:p w14:paraId="1651853C" w14:textId="77777777" w:rsidR="00000000" w:rsidRDefault="000C6BB5">
      <w:pPr>
        <w:pStyle w:val="af1"/>
        <w:rPr>
          <w:rFonts w:hint="cs"/>
          <w:rtl/>
        </w:rPr>
      </w:pPr>
    </w:p>
    <w:p w14:paraId="50711EAB" w14:textId="77777777" w:rsidR="00000000" w:rsidRDefault="000C6BB5">
      <w:pPr>
        <w:pStyle w:val="af1"/>
        <w:rPr>
          <w:rtl/>
        </w:rPr>
      </w:pPr>
      <w:r>
        <w:rPr>
          <w:rtl/>
        </w:rPr>
        <w:t>היו"ר מיכאל נודלמן:</w:t>
      </w:r>
    </w:p>
    <w:p w14:paraId="1EB27817" w14:textId="77777777" w:rsidR="00000000" w:rsidRDefault="000C6BB5">
      <w:pPr>
        <w:pStyle w:val="a0"/>
        <w:rPr>
          <w:rtl/>
        </w:rPr>
      </w:pPr>
    </w:p>
    <w:p w14:paraId="3FB5C865" w14:textId="77777777" w:rsidR="00000000" w:rsidRDefault="000C6BB5">
      <w:pPr>
        <w:pStyle w:val="a0"/>
        <w:rPr>
          <w:rFonts w:hint="cs"/>
          <w:rtl/>
        </w:rPr>
      </w:pPr>
      <w:r>
        <w:rPr>
          <w:rFonts w:hint="cs"/>
          <w:rtl/>
        </w:rPr>
        <w:t>בעד - שמונה חברי כנסת, אין נגד, אין נמנעים. אני קובע שהצעת החוק עברה והיא תידון בוועדת החוקה, חוק ומשפט.</w:t>
      </w:r>
    </w:p>
    <w:p w14:paraId="3BD5B3D1" w14:textId="77777777" w:rsidR="00000000" w:rsidRDefault="000C6BB5">
      <w:pPr>
        <w:pStyle w:val="a0"/>
        <w:rPr>
          <w:rFonts w:hint="cs"/>
          <w:rtl/>
        </w:rPr>
      </w:pPr>
    </w:p>
    <w:p w14:paraId="10602CB3" w14:textId="77777777" w:rsidR="00000000" w:rsidRDefault="000C6BB5">
      <w:pPr>
        <w:pStyle w:val="a0"/>
        <w:rPr>
          <w:rFonts w:hint="cs"/>
          <w:rtl/>
        </w:rPr>
      </w:pPr>
    </w:p>
    <w:p w14:paraId="549F8559" w14:textId="77777777" w:rsidR="00000000" w:rsidRDefault="000C6BB5">
      <w:pPr>
        <w:pStyle w:val="a0"/>
        <w:rPr>
          <w:rFonts w:hint="cs"/>
          <w:rtl/>
        </w:rPr>
      </w:pPr>
    </w:p>
    <w:p w14:paraId="06CB9BA0" w14:textId="77777777" w:rsidR="00000000" w:rsidRDefault="000C6BB5">
      <w:pPr>
        <w:pStyle w:val="a2"/>
        <w:rPr>
          <w:rFonts w:hint="cs"/>
          <w:rtl/>
        </w:rPr>
      </w:pPr>
      <w:bookmarkStart w:id="727" w:name="_Toc100311851"/>
      <w:r>
        <w:rPr>
          <w:rFonts w:hint="cs"/>
          <w:rtl/>
        </w:rPr>
        <w:t>שאילתות ותשובות</w:t>
      </w:r>
      <w:bookmarkEnd w:id="727"/>
    </w:p>
    <w:p w14:paraId="4C1DF901" w14:textId="77777777" w:rsidR="00000000" w:rsidRDefault="000C6BB5">
      <w:pPr>
        <w:pStyle w:val="a0"/>
        <w:rPr>
          <w:rFonts w:hint="cs"/>
          <w:rtl/>
        </w:rPr>
      </w:pPr>
    </w:p>
    <w:p w14:paraId="34E677D3" w14:textId="77777777" w:rsidR="00000000" w:rsidRDefault="000C6BB5">
      <w:pPr>
        <w:pStyle w:val="af1"/>
        <w:rPr>
          <w:rFonts w:hint="cs"/>
          <w:rtl/>
        </w:rPr>
      </w:pPr>
      <w:r>
        <w:rPr>
          <w:rtl/>
        </w:rPr>
        <w:t>היו"ר</w:t>
      </w:r>
      <w:r>
        <w:rPr>
          <w:rFonts w:hint="cs"/>
          <w:rtl/>
        </w:rPr>
        <w:t xml:space="preserve"> מיכאל נודלמן:</w:t>
      </w:r>
    </w:p>
    <w:p w14:paraId="088FB90A" w14:textId="77777777" w:rsidR="00000000" w:rsidRDefault="000C6BB5">
      <w:pPr>
        <w:pStyle w:val="a0"/>
        <w:rPr>
          <w:rFonts w:hint="cs"/>
          <w:rtl/>
        </w:rPr>
      </w:pPr>
    </w:p>
    <w:p w14:paraId="0CBA70E1" w14:textId="77777777" w:rsidR="00000000" w:rsidRDefault="000C6BB5">
      <w:pPr>
        <w:pStyle w:val="a0"/>
        <w:rPr>
          <w:rFonts w:hint="cs"/>
          <w:rtl/>
        </w:rPr>
      </w:pPr>
      <w:r>
        <w:rPr>
          <w:rFonts w:hint="cs"/>
          <w:rtl/>
        </w:rPr>
        <w:t xml:space="preserve">אנחנו עוברים לנושא האחרון: שאילתות ותשובות לשר החקלאות ישראל כץ. </w:t>
      </w:r>
    </w:p>
    <w:p w14:paraId="67891CB6" w14:textId="77777777" w:rsidR="00000000" w:rsidRDefault="000C6BB5">
      <w:pPr>
        <w:pStyle w:val="a0"/>
        <w:rPr>
          <w:rFonts w:hint="cs"/>
          <w:rtl/>
        </w:rPr>
      </w:pPr>
    </w:p>
    <w:p w14:paraId="121F5C12" w14:textId="77777777" w:rsidR="00000000" w:rsidRDefault="000C6BB5">
      <w:pPr>
        <w:pStyle w:val="a1"/>
        <w:jc w:val="center"/>
        <w:rPr>
          <w:rtl/>
        </w:rPr>
      </w:pPr>
      <w:bookmarkStart w:id="728" w:name="CQ14859FI0014859T03_08_2004_00_30_06"/>
      <w:bookmarkStart w:id="729" w:name="_Toc100311852"/>
      <w:bookmarkEnd w:id="728"/>
      <w:r>
        <w:rPr>
          <w:rtl/>
        </w:rPr>
        <w:t xml:space="preserve">569. </w:t>
      </w:r>
      <w:r>
        <w:rPr>
          <w:rFonts w:hint="cs"/>
          <w:rtl/>
        </w:rPr>
        <w:t xml:space="preserve">העסקת </w:t>
      </w:r>
      <w:r>
        <w:rPr>
          <w:rtl/>
        </w:rPr>
        <w:t xml:space="preserve">וטרינרים </w:t>
      </w:r>
      <w:r>
        <w:rPr>
          <w:rFonts w:hint="cs"/>
          <w:rtl/>
        </w:rPr>
        <w:t>ל</w:t>
      </w:r>
      <w:r>
        <w:rPr>
          <w:rtl/>
        </w:rPr>
        <w:t>ח</w:t>
      </w:r>
      <w:r>
        <w:rPr>
          <w:rFonts w:hint="cs"/>
          <w:rtl/>
        </w:rPr>
        <w:t>י</w:t>
      </w:r>
      <w:r>
        <w:rPr>
          <w:rtl/>
        </w:rPr>
        <w:t>ס</w:t>
      </w:r>
      <w:r>
        <w:rPr>
          <w:rFonts w:hint="cs"/>
          <w:rtl/>
        </w:rPr>
        <w:t>ון</w:t>
      </w:r>
      <w:r>
        <w:rPr>
          <w:rtl/>
        </w:rPr>
        <w:t xml:space="preserve"> בקר וכבשים</w:t>
      </w:r>
      <w:bookmarkEnd w:id="729"/>
      <w:r>
        <w:rPr>
          <w:rtl/>
        </w:rPr>
        <w:t xml:space="preserve"> </w:t>
      </w:r>
    </w:p>
    <w:p w14:paraId="581BCBDF" w14:textId="77777777" w:rsidR="00000000" w:rsidRDefault="000C6BB5">
      <w:pPr>
        <w:pStyle w:val="a0"/>
        <w:rPr>
          <w:rFonts w:hint="cs"/>
          <w:rtl/>
        </w:rPr>
      </w:pPr>
    </w:p>
    <w:p w14:paraId="3D68FFBB" w14:textId="77777777" w:rsidR="00000000" w:rsidRDefault="000C6BB5">
      <w:pPr>
        <w:pStyle w:val="a0"/>
        <w:ind w:firstLine="0"/>
        <w:rPr>
          <w:bCs/>
          <w:u w:val="single"/>
        </w:rPr>
      </w:pPr>
      <w:bookmarkStart w:id="730" w:name="ESQ14859"/>
      <w:bookmarkEnd w:id="730"/>
      <w:r>
        <w:rPr>
          <w:bCs/>
          <w:u w:val="single"/>
          <w:rtl/>
        </w:rPr>
        <w:t>ח</w:t>
      </w:r>
      <w:r>
        <w:rPr>
          <w:bCs/>
          <w:u w:val="single"/>
          <w:rtl/>
        </w:rPr>
        <w:t>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00277AFC" w14:textId="77777777" w:rsidR="00000000" w:rsidRDefault="000C6BB5">
      <w:pPr>
        <w:pStyle w:val="a0"/>
        <w:ind w:firstLine="720"/>
      </w:pPr>
      <w:r>
        <w:rPr>
          <w:rtl/>
        </w:rPr>
        <w:t>ביום ח' באב התשס"ג (6 באוגוסט 2003):</w:t>
      </w:r>
    </w:p>
    <w:p w14:paraId="05A5C50E" w14:textId="77777777" w:rsidR="00000000" w:rsidRDefault="000C6BB5">
      <w:pPr>
        <w:pStyle w:val="a0"/>
        <w:rPr>
          <w:rFonts w:hint="cs"/>
        </w:rPr>
      </w:pPr>
    </w:p>
    <w:p w14:paraId="438563B5" w14:textId="77777777" w:rsidR="00000000" w:rsidRDefault="000C6BB5">
      <w:pPr>
        <w:pStyle w:val="a0"/>
        <w:ind w:firstLine="720"/>
        <w:rPr>
          <w:rtl/>
        </w:rPr>
      </w:pPr>
      <w:r>
        <w:rPr>
          <w:rtl/>
        </w:rPr>
        <w:t>ז</w:t>
      </w:r>
      <w:r>
        <w:rPr>
          <w:rFonts w:hint="cs"/>
          <w:rtl/>
        </w:rPr>
        <w:t>ה</w:t>
      </w:r>
      <w:r>
        <w:rPr>
          <w:rtl/>
        </w:rPr>
        <w:t xml:space="preserve"> תקופה ארוכה לא מחסנים בקר למינהו בגליל</w:t>
      </w:r>
      <w:r>
        <w:rPr>
          <w:rFonts w:hint="cs"/>
          <w:rtl/>
        </w:rPr>
        <w:t xml:space="preserve"> </w:t>
      </w:r>
      <w:r>
        <w:rPr>
          <w:rtl/>
        </w:rPr>
        <w:t xml:space="preserve">העליון, </w:t>
      </w:r>
      <w:r>
        <w:rPr>
          <w:rFonts w:hint="cs"/>
          <w:rtl/>
        </w:rPr>
        <w:t xml:space="preserve">בגליל </w:t>
      </w:r>
      <w:r>
        <w:rPr>
          <w:rtl/>
        </w:rPr>
        <w:t>התחתון ו</w:t>
      </w:r>
      <w:r>
        <w:rPr>
          <w:rFonts w:hint="cs"/>
          <w:rtl/>
        </w:rPr>
        <w:t>ב</w:t>
      </w:r>
      <w:r>
        <w:rPr>
          <w:rtl/>
        </w:rPr>
        <w:t>עמק</w:t>
      </w:r>
      <w:r>
        <w:rPr>
          <w:rFonts w:hint="cs"/>
          <w:rtl/>
        </w:rPr>
        <w:t>-</w:t>
      </w:r>
      <w:r>
        <w:rPr>
          <w:rtl/>
        </w:rPr>
        <w:t>נטופה</w:t>
      </w:r>
      <w:r>
        <w:rPr>
          <w:rFonts w:hint="cs"/>
          <w:rtl/>
        </w:rPr>
        <w:t>.</w:t>
      </w:r>
      <w:r>
        <w:rPr>
          <w:rtl/>
        </w:rPr>
        <w:t xml:space="preserve"> לדברי האחראים לנושא, אין מספיק כוח</w:t>
      </w:r>
      <w:r>
        <w:rPr>
          <w:rFonts w:hint="cs"/>
          <w:rtl/>
        </w:rPr>
        <w:t>-</w:t>
      </w:r>
      <w:r>
        <w:rPr>
          <w:rtl/>
        </w:rPr>
        <w:t>אדם שיכול לעמוד בצורכי המשקים ולחסן בעלי</w:t>
      </w:r>
      <w:r>
        <w:rPr>
          <w:rFonts w:hint="cs"/>
          <w:rtl/>
        </w:rPr>
        <w:t>-</w:t>
      </w:r>
      <w:r>
        <w:rPr>
          <w:rtl/>
        </w:rPr>
        <w:t>חיים, זאת כאשר וט</w:t>
      </w:r>
      <w:r>
        <w:rPr>
          <w:rtl/>
        </w:rPr>
        <w:t xml:space="preserve">רינרים ערבים מהאזור מוכשרים לבצע טיפולים </w:t>
      </w:r>
      <w:r>
        <w:rPr>
          <w:rFonts w:hint="cs"/>
          <w:rtl/>
        </w:rPr>
        <w:t xml:space="preserve">אלה </w:t>
      </w:r>
      <w:r>
        <w:rPr>
          <w:rtl/>
        </w:rPr>
        <w:t xml:space="preserve">ומעוניינים לתת </w:t>
      </w:r>
      <w:r>
        <w:rPr>
          <w:rFonts w:hint="cs"/>
          <w:rtl/>
        </w:rPr>
        <w:t>שירות</w:t>
      </w:r>
      <w:r>
        <w:rPr>
          <w:rtl/>
        </w:rPr>
        <w:t xml:space="preserve"> לבעלי המשקים.</w:t>
      </w:r>
    </w:p>
    <w:p w14:paraId="6F4EF2C0" w14:textId="77777777" w:rsidR="00000000" w:rsidRDefault="000C6BB5">
      <w:pPr>
        <w:pStyle w:val="a0"/>
        <w:ind w:firstLine="720"/>
      </w:pPr>
    </w:p>
    <w:p w14:paraId="42C39B33" w14:textId="77777777" w:rsidR="00000000" w:rsidRDefault="000C6BB5">
      <w:pPr>
        <w:pStyle w:val="a0"/>
        <w:ind w:firstLine="720"/>
      </w:pPr>
      <w:r>
        <w:rPr>
          <w:rFonts w:hint="cs"/>
          <w:rtl/>
        </w:rPr>
        <w:t>רצוני לשאול</w:t>
      </w:r>
      <w:r>
        <w:rPr>
          <w:rtl/>
        </w:rPr>
        <w:t>:</w:t>
      </w:r>
    </w:p>
    <w:p w14:paraId="6525B949" w14:textId="77777777" w:rsidR="00000000" w:rsidRDefault="000C6BB5">
      <w:pPr>
        <w:pStyle w:val="a0"/>
        <w:ind w:firstLine="720"/>
        <w:rPr>
          <w:rFonts w:hint="cs"/>
          <w:rtl/>
        </w:rPr>
      </w:pPr>
    </w:p>
    <w:p w14:paraId="7342037A" w14:textId="77777777" w:rsidR="00000000" w:rsidRDefault="000C6BB5">
      <w:pPr>
        <w:pStyle w:val="a0"/>
        <w:ind w:firstLine="720"/>
        <w:rPr>
          <w:rFonts w:hint="cs"/>
          <w:rtl/>
        </w:rPr>
      </w:pPr>
      <w:r>
        <w:rPr>
          <w:rFonts w:hint="cs"/>
          <w:rtl/>
        </w:rPr>
        <w:t xml:space="preserve">1. האם הפרטים הנכונים?  </w:t>
      </w:r>
    </w:p>
    <w:p w14:paraId="468C56FB" w14:textId="77777777" w:rsidR="00000000" w:rsidRDefault="000C6BB5">
      <w:pPr>
        <w:pStyle w:val="a0"/>
        <w:ind w:firstLine="720"/>
        <w:rPr>
          <w:rFonts w:hint="cs"/>
        </w:rPr>
      </w:pPr>
    </w:p>
    <w:p w14:paraId="10F1B82C" w14:textId="77777777" w:rsidR="00000000" w:rsidRDefault="000C6BB5">
      <w:pPr>
        <w:pStyle w:val="a0"/>
        <w:ind w:firstLine="720"/>
        <w:rPr>
          <w:rtl/>
        </w:rPr>
      </w:pPr>
      <w:r>
        <w:rPr>
          <w:rFonts w:hint="cs"/>
          <w:rtl/>
        </w:rPr>
        <w:t>2. אם כן - האם יאשר</w:t>
      </w:r>
      <w:r>
        <w:rPr>
          <w:rtl/>
        </w:rPr>
        <w:t xml:space="preserve"> משרד</w:t>
      </w:r>
      <w:r>
        <w:rPr>
          <w:rFonts w:hint="cs"/>
          <w:rtl/>
        </w:rPr>
        <w:t>ך</w:t>
      </w:r>
      <w:r>
        <w:rPr>
          <w:rtl/>
        </w:rPr>
        <w:t xml:space="preserve"> את עבודתם של הו</w:t>
      </w:r>
      <w:r>
        <w:rPr>
          <w:rFonts w:hint="cs"/>
          <w:rtl/>
        </w:rPr>
        <w:t>ו</w:t>
      </w:r>
      <w:r>
        <w:rPr>
          <w:rtl/>
        </w:rPr>
        <w:t>טרינרים שיכולים לבצע חיסונים אלו</w:t>
      </w:r>
      <w:r>
        <w:rPr>
          <w:rFonts w:hint="cs"/>
          <w:rtl/>
        </w:rPr>
        <w:t xml:space="preserve">, ואם לא </w:t>
      </w:r>
      <w:r>
        <w:rPr>
          <w:rFonts w:hint="eastAsia"/>
          <w:rtl/>
        </w:rPr>
        <w:t>–</w:t>
      </w:r>
      <w:r>
        <w:rPr>
          <w:rFonts w:hint="cs"/>
          <w:rtl/>
        </w:rPr>
        <w:t xml:space="preserve"> מדוע</w:t>
      </w:r>
      <w:r>
        <w:rPr>
          <w:rtl/>
        </w:rPr>
        <w:t>?</w:t>
      </w:r>
    </w:p>
    <w:p w14:paraId="2433336C" w14:textId="77777777" w:rsidR="00000000" w:rsidRDefault="000C6BB5">
      <w:pPr>
        <w:pStyle w:val="a0"/>
        <w:ind w:firstLine="720"/>
        <w:rPr>
          <w:rtl/>
        </w:rPr>
      </w:pPr>
    </w:p>
    <w:p w14:paraId="5B487BFE" w14:textId="77777777" w:rsidR="00000000" w:rsidRDefault="000C6BB5">
      <w:pPr>
        <w:pStyle w:val="a0"/>
        <w:ind w:firstLine="0"/>
        <w:rPr>
          <w:rFonts w:hint="cs"/>
          <w:b/>
          <w:bCs/>
          <w:u w:val="single"/>
          <w:rtl/>
        </w:rPr>
      </w:pPr>
      <w:r>
        <w:rPr>
          <w:rFonts w:hint="cs"/>
          <w:b/>
          <w:bCs/>
          <w:u w:val="single"/>
          <w:rtl/>
        </w:rPr>
        <w:t>תשובת  שר החקלאות ופיתוח הכפר ישראל כץ:</w:t>
      </w:r>
    </w:p>
    <w:p w14:paraId="06C99D3D" w14:textId="77777777" w:rsidR="00000000" w:rsidRDefault="000C6BB5">
      <w:pPr>
        <w:pStyle w:val="a0"/>
        <w:ind w:firstLine="0"/>
        <w:rPr>
          <w:rFonts w:hint="cs"/>
          <w:b/>
          <w:rtl/>
        </w:rPr>
      </w:pPr>
      <w:r>
        <w:rPr>
          <w:rFonts w:hint="cs"/>
          <w:b/>
          <w:rtl/>
        </w:rPr>
        <w:t>(לא</w:t>
      </w:r>
      <w:r>
        <w:rPr>
          <w:rFonts w:hint="cs"/>
          <w:b/>
          <w:rtl/>
        </w:rPr>
        <w:t xml:space="preserve"> נקראה, נמסרה לפרוטוקול)</w:t>
      </w:r>
    </w:p>
    <w:p w14:paraId="7FA1D817" w14:textId="77777777" w:rsidR="00000000" w:rsidRDefault="000C6BB5">
      <w:pPr>
        <w:pStyle w:val="a0"/>
        <w:rPr>
          <w:rFonts w:hint="cs"/>
          <w:rtl/>
        </w:rPr>
      </w:pPr>
    </w:p>
    <w:p w14:paraId="7EEBEDA0" w14:textId="77777777" w:rsidR="00000000" w:rsidRDefault="000C6BB5">
      <w:pPr>
        <w:pStyle w:val="a0"/>
        <w:ind w:firstLine="720"/>
        <w:rPr>
          <w:rFonts w:hint="cs"/>
        </w:rPr>
      </w:pPr>
      <w:r>
        <w:rPr>
          <w:rFonts w:hint="cs"/>
          <w:rtl/>
        </w:rPr>
        <w:t>1. הפרטים נכונים בחלקם. אנו מפגרים בחיסון הנדרש באזור הגליל התחתון - לשכת נצרת.</w:t>
      </w:r>
    </w:p>
    <w:p w14:paraId="3C081C52" w14:textId="77777777" w:rsidR="00000000" w:rsidRDefault="000C6BB5">
      <w:pPr>
        <w:pStyle w:val="a0"/>
        <w:ind w:left="720" w:firstLine="0"/>
        <w:rPr>
          <w:rFonts w:hint="cs"/>
          <w:rtl/>
        </w:rPr>
      </w:pPr>
    </w:p>
    <w:p w14:paraId="1E333FBF" w14:textId="77777777" w:rsidR="00000000" w:rsidRDefault="000C6BB5">
      <w:pPr>
        <w:pStyle w:val="a0"/>
        <w:ind w:firstLine="720"/>
        <w:rPr>
          <w:rFonts w:hint="cs"/>
          <w:rtl/>
        </w:rPr>
      </w:pPr>
      <w:r>
        <w:rPr>
          <w:rFonts w:hint="cs"/>
          <w:rtl/>
        </w:rPr>
        <w:t>2. השירותים הווטרינריים במשרדי מחסנים באמצעות עובדיהם נגד מחלות אפידמיות של בקר וצאן ונגד המחלות הזואונוטיות - המועברות לאדם - המחויבות בחיסון.</w:t>
      </w:r>
    </w:p>
    <w:p w14:paraId="2F214094" w14:textId="77777777" w:rsidR="00000000" w:rsidRDefault="000C6BB5">
      <w:pPr>
        <w:pStyle w:val="a0"/>
        <w:ind w:firstLine="720"/>
        <w:rPr>
          <w:rFonts w:hint="cs"/>
          <w:rtl/>
        </w:rPr>
      </w:pPr>
      <w:r>
        <w:rPr>
          <w:rFonts w:hint="cs"/>
          <w:rtl/>
        </w:rPr>
        <w:t xml:space="preserve"> </w:t>
      </w:r>
    </w:p>
    <w:p w14:paraId="29B73E77" w14:textId="77777777" w:rsidR="00000000" w:rsidRDefault="000C6BB5">
      <w:pPr>
        <w:pStyle w:val="a0"/>
        <w:ind w:firstLine="720"/>
        <w:rPr>
          <w:rFonts w:hint="cs"/>
          <w:rtl/>
        </w:rPr>
      </w:pPr>
      <w:r>
        <w:rPr>
          <w:rFonts w:hint="cs"/>
          <w:rtl/>
        </w:rPr>
        <w:t>אנו</w:t>
      </w:r>
      <w:r>
        <w:rPr>
          <w:rFonts w:hint="cs"/>
          <w:rtl/>
        </w:rPr>
        <w:t xml:space="preserve"> נשמח להעסיק שני וטרינרים נוספים ממגזר המיעוטים בלשכת  נצרת אם משרד האוצר ונציבות שירות המדינה יאשרו מסגרות העסקה אלו, במסגרת החלטת הממשלה בדבר העסקת בני מיעוטים במגזר הציבורי.</w:t>
      </w:r>
    </w:p>
    <w:p w14:paraId="75E426C1" w14:textId="77777777" w:rsidR="00000000" w:rsidRDefault="000C6BB5">
      <w:pPr>
        <w:pStyle w:val="a0"/>
        <w:rPr>
          <w:rtl/>
        </w:rPr>
      </w:pPr>
    </w:p>
    <w:p w14:paraId="4CAFBDE9" w14:textId="77777777" w:rsidR="00000000" w:rsidRDefault="000C6BB5">
      <w:pPr>
        <w:pStyle w:val="a0"/>
        <w:rPr>
          <w:rFonts w:hint="cs"/>
          <w:rtl/>
        </w:rPr>
      </w:pPr>
    </w:p>
    <w:p w14:paraId="0D1580F8" w14:textId="77777777" w:rsidR="00000000" w:rsidRDefault="000C6BB5">
      <w:pPr>
        <w:pStyle w:val="a1"/>
        <w:jc w:val="center"/>
        <w:rPr>
          <w:rtl/>
        </w:rPr>
      </w:pPr>
      <w:bookmarkStart w:id="731" w:name="CQ27516FI0027516T03_08_2004_00_30_50"/>
      <w:bookmarkStart w:id="732" w:name="_Toc100311853"/>
      <w:bookmarkEnd w:id="731"/>
      <w:r>
        <w:rPr>
          <w:rtl/>
        </w:rPr>
        <w:t xml:space="preserve">1668. </w:t>
      </w:r>
      <w:r>
        <w:rPr>
          <w:rFonts w:hint="cs"/>
          <w:rtl/>
        </w:rPr>
        <w:t>שיווק מוצרי חלב של</w:t>
      </w:r>
      <w:r>
        <w:rPr>
          <w:rtl/>
        </w:rPr>
        <w:t xml:space="preserve"> מגדלי צאן בדואי</w:t>
      </w:r>
      <w:r>
        <w:rPr>
          <w:rFonts w:hint="cs"/>
          <w:rtl/>
        </w:rPr>
        <w:t>ם</w:t>
      </w:r>
      <w:r>
        <w:rPr>
          <w:rtl/>
        </w:rPr>
        <w:t xml:space="preserve"> בנגב</w:t>
      </w:r>
      <w:bookmarkEnd w:id="732"/>
    </w:p>
    <w:p w14:paraId="0D015E19" w14:textId="77777777" w:rsidR="00000000" w:rsidRDefault="000C6BB5">
      <w:pPr>
        <w:pStyle w:val="a0"/>
        <w:rPr>
          <w:rFonts w:hint="cs"/>
          <w:rtl/>
        </w:rPr>
      </w:pPr>
    </w:p>
    <w:p w14:paraId="08839ACF" w14:textId="77777777" w:rsidR="00000000" w:rsidRDefault="000C6BB5">
      <w:pPr>
        <w:pStyle w:val="a0"/>
        <w:ind w:firstLine="0"/>
        <w:rPr>
          <w:bCs/>
          <w:u w:val="single"/>
        </w:rPr>
      </w:pPr>
      <w:bookmarkStart w:id="733" w:name="ESQ27516"/>
      <w:bookmarkEnd w:id="733"/>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w:t>
      </w:r>
      <w:r>
        <w:rPr>
          <w:bCs/>
          <w:u w:val="single"/>
          <w:rtl/>
        </w:rPr>
        <w:t>ר</w:t>
      </w:r>
      <w:r>
        <w:rPr>
          <w:rFonts w:hint="cs"/>
          <w:bCs/>
          <w:u w:val="single"/>
          <w:rtl/>
        </w:rPr>
        <w:t xml:space="preserve"> </w:t>
      </w:r>
      <w:r>
        <w:rPr>
          <w:bCs/>
          <w:u w:val="single"/>
          <w:rtl/>
        </w:rPr>
        <w:t>החקלאות ופיתוח הכפר</w:t>
      </w:r>
    </w:p>
    <w:p w14:paraId="3BD6B3BE" w14:textId="77777777" w:rsidR="00000000" w:rsidRDefault="000C6BB5">
      <w:pPr>
        <w:pStyle w:val="a0"/>
        <w:ind w:firstLine="720"/>
      </w:pPr>
      <w:r>
        <w:rPr>
          <w:rtl/>
        </w:rPr>
        <w:t>ביום ד' בתמוז התשס"ד (23 ביוני 2004):</w:t>
      </w:r>
    </w:p>
    <w:p w14:paraId="36BA50DF" w14:textId="77777777" w:rsidR="00000000" w:rsidRDefault="000C6BB5">
      <w:pPr>
        <w:pStyle w:val="a0"/>
        <w:rPr>
          <w:rFonts w:hint="cs"/>
        </w:rPr>
      </w:pPr>
    </w:p>
    <w:p w14:paraId="24BD547A" w14:textId="77777777" w:rsidR="00000000" w:rsidRDefault="000C6BB5">
      <w:pPr>
        <w:pStyle w:val="a0"/>
        <w:ind w:firstLine="720"/>
      </w:pPr>
      <w:r>
        <w:rPr>
          <w:rtl/>
        </w:rPr>
        <w:t>מגדלי צאן בנגב מתקשים לשווק את מוצרי החלב ל</w:t>
      </w:r>
      <w:r>
        <w:rPr>
          <w:rFonts w:hint="cs"/>
          <w:rtl/>
        </w:rPr>
        <w:t>חברת "</w:t>
      </w:r>
      <w:r>
        <w:rPr>
          <w:rtl/>
        </w:rPr>
        <w:t>תנובה</w:t>
      </w:r>
      <w:r>
        <w:rPr>
          <w:rFonts w:hint="cs"/>
          <w:rtl/>
        </w:rPr>
        <w:t>".</w:t>
      </w:r>
      <w:r>
        <w:rPr>
          <w:rtl/>
        </w:rPr>
        <w:t xml:space="preserve"> </w:t>
      </w:r>
    </w:p>
    <w:p w14:paraId="0E5EA184" w14:textId="77777777" w:rsidR="00000000" w:rsidRDefault="000C6BB5">
      <w:pPr>
        <w:pStyle w:val="a0"/>
        <w:ind w:firstLine="720"/>
      </w:pPr>
    </w:p>
    <w:p w14:paraId="5F670C95" w14:textId="77777777" w:rsidR="00000000" w:rsidRDefault="000C6BB5">
      <w:pPr>
        <w:pStyle w:val="a0"/>
        <w:ind w:firstLine="720"/>
      </w:pPr>
      <w:r>
        <w:rPr>
          <w:rFonts w:hint="cs"/>
          <w:rtl/>
        </w:rPr>
        <w:t>רצוני לשאול</w:t>
      </w:r>
      <w:r>
        <w:rPr>
          <w:rtl/>
        </w:rPr>
        <w:t>:</w:t>
      </w:r>
    </w:p>
    <w:p w14:paraId="0F5AA2D9" w14:textId="77777777" w:rsidR="00000000" w:rsidRDefault="000C6BB5">
      <w:pPr>
        <w:pStyle w:val="a0"/>
        <w:ind w:firstLine="720"/>
      </w:pPr>
    </w:p>
    <w:p w14:paraId="232615D5" w14:textId="77777777" w:rsidR="00000000" w:rsidRDefault="000C6BB5">
      <w:pPr>
        <w:pStyle w:val="a0"/>
        <w:ind w:firstLine="720"/>
        <w:rPr>
          <w:rtl/>
        </w:rPr>
      </w:pPr>
      <w:r>
        <w:rPr>
          <w:rFonts w:hint="cs"/>
          <w:rtl/>
        </w:rPr>
        <w:t>1. האם יעזור</w:t>
      </w:r>
      <w:r>
        <w:rPr>
          <w:rtl/>
        </w:rPr>
        <w:t xml:space="preserve"> משרדך למגדלי צאן בדואים בשיווק מוצרי החלב</w:t>
      </w:r>
      <w:r>
        <w:rPr>
          <w:rFonts w:hint="cs"/>
          <w:rtl/>
        </w:rPr>
        <w:t xml:space="preserve">, ואם כן </w:t>
      </w:r>
      <w:r>
        <w:rPr>
          <w:rtl/>
        </w:rPr>
        <w:t>–</w:t>
      </w:r>
      <w:r>
        <w:rPr>
          <w:rFonts w:hint="cs"/>
          <w:rtl/>
        </w:rPr>
        <w:t xml:space="preserve"> כיצד</w:t>
      </w:r>
      <w:r>
        <w:rPr>
          <w:rtl/>
        </w:rPr>
        <w:t>?</w:t>
      </w:r>
    </w:p>
    <w:p w14:paraId="07204C4C" w14:textId="77777777" w:rsidR="00000000" w:rsidRDefault="000C6BB5">
      <w:pPr>
        <w:pStyle w:val="a0"/>
        <w:ind w:firstLine="720"/>
        <w:rPr>
          <w:rtl/>
        </w:rPr>
      </w:pPr>
    </w:p>
    <w:p w14:paraId="7D1BB0C2" w14:textId="77777777" w:rsidR="00000000" w:rsidRDefault="000C6BB5">
      <w:pPr>
        <w:pStyle w:val="a0"/>
        <w:ind w:firstLine="720"/>
        <w:rPr>
          <w:rtl/>
        </w:rPr>
      </w:pPr>
      <w:r>
        <w:rPr>
          <w:rFonts w:hint="cs"/>
          <w:rtl/>
        </w:rPr>
        <w:t>2. האם נשקלת הקמת</w:t>
      </w:r>
      <w:r>
        <w:rPr>
          <w:rtl/>
        </w:rPr>
        <w:t xml:space="preserve"> מחלבה למגדלי הצאן במגזר הבדואי</w:t>
      </w:r>
      <w:r>
        <w:rPr>
          <w:rFonts w:hint="cs"/>
          <w:rtl/>
        </w:rPr>
        <w:t>,</w:t>
      </w:r>
      <w:r>
        <w:rPr>
          <w:rtl/>
        </w:rPr>
        <w:t xml:space="preserve"> </w:t>
      </w:r>
      <w:r>
        <w:rPr>
          <w:rFonts w:hint="cs"/>
          <w:rtl/>
        </w:rPr>
        <w:t xml:space="preserve">ואם לא </w:t>
      </w:r>
      <w:r>
        <w:rPr>
          <w:rtl/>
        </w:rPr>
        <w:t>–</w:t>
      </w:r>
      <w:r>
        <w:rPr>
          <w:rFonts w:hint="cs"/>
          <w:rtl/>
        </w:rPr>
        <w:t xml:space="preserve"> מדוע</w:t>
      </w:r>
      <w:r>
        <w:rPr>
          <w:rtl/>
        </w:rPr>
        <w:t>?</w:t>
      </w:r>
    </w:p>
    <w:p w14:paraId="2A5908AD" w14:textId="77777777" w:rsidR="00000000" w:rsidRDefault="000C6BB5">
      <w:pPr>
        <w:pStyle w:val="a0"/>
        <w:ind w:firstLine="720"/>
        <w:rPr>
          <w:rtl/>
        </w:rPr>
      </w:pPr>
    </w:p>
    <w:p w14:paraId="34AE949D"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החקלאות</w:t>
      </w:r>
      <w:r>
        <w:rPr>
          <w:b/>
          <w:bCs/>
          <w:u w:val="single"/>
          <w:rtl/>
        </w:rPr>
        <w:t xml:space="preserve"> </w:t>
      </w:r>
      <w:r>
        <w:rPr>
          <w:rFonts w:hint="cs"/>
          <w:b/>
          <w:bCs/>
          <w:u w:val="single"/>
          <w:rtl/>
        </w:rPr>
        <w:t xml:space="preserve">ופיתוח הכפר </w:t>
      </w:r>
      <w:r>
        <w:rPr>
          <w:b/>
          <w:bCs/>
          <w:u w:val="single"/>
          <w:rtl/>
        </w:rPr>
        <w:t>ישראל כץ:</w:t>
      </w:r>
    </w:p>
    <w:p w14:paraId="2888149E"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078BB31D" w14:textId="77777777" w:rsidR="00000000" w:rsidRDefault="000C6BB5">
      <w:pPr>
        <w:pStyle w:val="a0"/>
        <w:rPr>
          <w:rFonts w:hint="cs"/>
          <w:rtl/>
        </w:rPr>
      </w:pPr>
    </w:p>
    <w:p w14:paraId="15631E7A" w14:textId="77777777" w:rsidR="00000000" w:rsidRDefault="000C6BB5">
      <w:pPr>
        <w:pStyle w:val="a0"/>
        <w:ind w:firstLine="720"/>
        <w:rPr>
          <w:rFonts w:hint="cs"/>
          <w:rtl/>
        </w:rPr>
      </w:pPr>
      <w:r>
        <w:rPr>
          <w:rFonts w:hint="cs"/>
          <w:rtl/>
        </w:rPr>
        <w:t xml:space="preserve">1. משרד החקלאות אינו עוסק בשיווק מוצרי חלב. המשרד גם אינו יכול לחייב מחלבה זאת או אחרת לקלוט חלב מיצרנים, והדבר נתון לשיקול דעתה של המחלבה. </w:t>
      </w:r>
    </w:p>
    <w:p w14:paraId="1694F7FA" w14:textId="77777777" w:rsidR="00000000" w:rsidRDefault="000C6BB5">
      <w:pPr>
        <w:pStyle w:val="a0"/>
        <w:ind w:firstLine="720"/>
        <w:rPr>
          <w:rFonts w:hint="cs"/>
          <w:rtl/>
        </w:rPr>
      </w:pPr>
    </w:p>
    <w:p w14:paraId="6BF9FA80" w14:textId="77777777" w:rsidR="00000000" w:rsidRDefault="000C6BB5">
      <w:pPr>
        <w:pStyle w:val="a0"/>
        <w:ind w:firstLine="720"/>
        <w:rPr>
          <w:rtl/>
        </w:rPr>
      </w:pPr>
      <w:r>
        <w:rPr>
          <w:rFonts w:hint="cs"/>
          <w:rtl/>
        </w:rPr>
        <w:t>2. משרד החקלאות אינו יוזם ואי</w:t>
      </w:r>
      <w:r>
        <w:rPr>
          <w:rFonts w:hint="cs"/>
          <w:rtl/>
        </w:rPr>
        <w:t xml:space="preserve">נו עוסק בהקמת מחלבות. הדבר מסור לידי יזמים פרטיים. אם תהיה יוזמה כזאת, ייתכן שניתן יהיה להשיג מימון ממשלתי לנושא ממשרד התמ"ת. </w:t>
      </w:r>
    </w:p>
    <w:p w14:paraId="700BE1AE" w14:textId="77777777" w:rsidR="00000000" w:rsidRDefault="000C6BB5">
      <w:pPr>
        <w:pStyle w:val="a0"/>
        <w:rPr>
          <w:rFonts w:hint="cs"/>
          <w:rtl/>
        </w:rPr>
      </w:pPr>
    </w:p>
    <w:p w14:paraId="12DDC0AE" w14:textId="77777777" w:rsidR="00000000" w:rsidRDefault="000C6BB5">
      <w:pPr>
        <w:pStyle w:val="a1"/>
        <w:jc w:val="center"/>
        <w:rPr>
          <w:rFonts w:hint="cs"/>
          <w:rtl/>
        </w:rPr>
      </w:pPr>
      <w:bookmarkStart w:id="734" w:name="CQ28577FI0028577T03_08_2004_00_31_29"/>
      <w:bookmarkStart w:id="735" w:name="_Toc100311854"/>
      <w:bookmarkEnd w:id="734"/>
      <w:r>
        <w:rPr>
          <w:rtl/>
        </w:rPr>
        <w:t>1752.</w:t>
      </w:r>
      <w:r>
        <w:rPr>
          <w:rFonts w:hint="cs"/>
          <w:rtl/>
        </w:rPr>
        <w:t xml:space="preserve"> ויסות שוק</w:t>
      </w:r>
      <w:r>
        <w:rPr>
          <w:rtl/>
        </w:rPr>
        <w:t xml:space="preserve"> הפירות</w:t>
      </w:r>
      <w:r>
        <w:rPr>
          <w:rFonts w:hint="cs"/>
          <w:rtl/>
        </w:rPr>
        <w:t xml:space="preserve"> והירקות</w:t>
      </w:r>
      <w:bookmarkEnd w:id="735"/>
    </w:p>
    <w:p w14:paraId="60359F69" w14:textId="77777777" w:rsidR="00000000" w:rsidRDefault="000C6BB5">
      <w:pPr>
        <w:pStyle w:val="a0"/>
        <w:rPr>
          <w:rFonts w:hint="cs"/>
          <w:rtl/>
        </w:rPr>
      </w:pPr>
    </w:p>
    <w:p w14:paraId="043174F0" w14:textId="77777777" w:rsidR="00000000" w:rsidRDefault="000C6BB5">
      <w:pPr>
        <w:pStyle w:val="a0"/>
        <w:ind w:firstLine="0"/>
        <w:rPr>
          <w:bCs/>
          <w:u w:val="single"/>
        </w:rPr>
      </w:pPr>
      <w:bookmarkStart w:id="736" w:name="ESQ28577"/>
      <w:bookmarkEnd w:id="736"/>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785FBCFA" w14:textId="77777777" w:rsidR="00000000" w:rsidRDefault="000C6BB5">
      <w:pPr>
        <w:pStyle w:val="a0"/>
        <w:ind w:firstLine="720"/>
      </w:pPr>
      <w:r>
        <w:rPr>
          <w:rtl/>
        </w:rPr>
        <w:t>ביום י"ח בתמוז התשס"ד (7 ביולי 2004):</w:t>
      </w:r>
    </w:p>
    <w:p w14:paraId="0BE1BFF4" w14:textId="77777777" w:rsidR="00000000" w:rsidRDefault="000C6BB5">
      <w:pPr>
        <w:pStyle w:val="a0"/>
        <w:rPr>
          <w:rFonts w:hint="cs"/>
          <w:rtl/>
        </w:rPr>
      </w:pPr>
    </w:p>
    <w:p w14:paraId="6E8DB44D" w14:textId="77777777" w:rsidR="00000000" w:rsidRDefault="000C6BB5">
      <w:pPr>
        <w:pStyle w:val="a0"/>
        <w:ind w:firstLine="720"/>
      </w:pPr>
      <w:r>
        <w:rPr>
          <w:rtl/>
        </w:rPr>
        <w:t>בשל ע</w:t>
      </w:r>
      <w:r>
        <w:rPr>
          <w:rtl/>
        </w:rPr>
        <w:t>ודפי אלפי טונות של פירות וירקות נקלעים חקלאים וסוחרים רבים למשבר כלכלי.</w:t>
      </w:r>
    </w:p>
    <w:p w14:paraId="4D4AE4CF" w14:textId="77777777" w:rsidR="00000000" w:rsidRDefault="000C6BB5">
      <w:pPr>
        <w:pStyle w:val="a0"/>
        <w:ind w:firstLine="720"/>
      </w:pPr>
    </w:p>
    <w:p w14:paraId="4D38B656" w14:textId="77777777" w:rsidR="00000000" w:rsidRDefault="000C6BB5">
      <w:pPr>
        <w:pStyle w:val="a0"/>
        <w:ind w:firstLine="720"/>
      </w:pPr>
      <w:r>
        <w:rPr>
          <w:rFonts w:hint="cs"/>
          <w:rtl/>
        </w:rPr>
        <w:t>רצוני לשאול</w:t>
      </w:r>
      <w:r>
        <w:rPr>
          <w:rtl/>
        </w:rPr>
        <w:t>:</w:t>
      </w:r>
    </w:p>
    <w:p w14:paraId="13B7D29E" w14:textId="77777777" w:rsidR="00000000" w:rsidRDefault="000C6BB5">
      <w:pPr>
        <w:pStyle w:val="a0"/>
        <w:ind w:firstLine="720"/>
      </w:pPr>
    </w:p>
    <w:p w14:paraId="0E17B4EB" w14:textId="77777777" w:rsidR="00000000" w:rsidRDefault="000C6BB5">
      <w:pPr>
        <w:pStyle w:val="a0"/>
        <w:ind w:firstLine="720"/>
        <w:rPr>
          <w:rtl/>
        </w:rPr>
      </w:pPr>
      <w:r>
        <w:rPr>
          <w:rFonts w:hint="cs"/>
          <w:rtl/>
        </w:rPr>
        <w:t xml:space="preserve">1. </w:t>
      </w:r>
      <w:r>
        <w:rPr>
          <w:rtl/>
        </w:rPr>
        <w:t>האם פועל משרדך ל</w:t>
      </w:r>
      <w:r>
        <w:rPr>
          <w:rFonts w:hint="cs"/>
          <w:rtl/>
        </w:rPr>
        <w:t>ו</w:t>
      </w:r>
      <w:r>
        <w:rPr>
          <w:rtl/>
        </w:rPr>
        <w:t>ויסות השוק, ואם כן</w:t>
      </w:r>
      <w:r>
        <w:rPr>
          <w:rFonts w:hint="cs"/>
          <w:rtl/>
        </w:rPr>
        <w:t xml:space="preserve"> </w:t>
      </w:r>
      <w:r>
        <w:rPr>
          <w:rFonts w:hint="eastAsia"/>
          <w:rtl/>
        </w:rPr>
        <w:t>–</w:t>
      </w:r>
      <w:r>
        <w:rPr>
          <w:rtl/>
        </w:rPr>
        <w:t xml:space="preserve"> כיצד?</w:t>
      </w:r>
    </w:p>
    <w:p w14:paraId="3E8453B8" w14:textId="77777777" w:rsidR="00000000" w:rsidRDefault="000C6BB5">
      <w:pPr>
        <w:pStyle w:val="a0"/>
        <w:ind w:firstLine="720"/>
        <w:rPr>
          <w:rFonts w:hint="cs"/>
          <w:rtl/>
        </w:rPr>
      </w:pPr>
    </w:p>
    <w:p w14:paraId="758C8418" w14:textId="77777777" w:rsidR="00000000" w:rsidRDefault="000C6BB5">
      <w:pPr>
        <w:pStyle w:val="a0"/>
        <w:ind w:firstLine="720"/>
        <w:rPr>
          <w:rtl/>
        </w:rPr>
      </w:pPr>
      <w:r>
        <w:rPr>
          <w:rFonts w:hint="cs"/>
          <w:rtl/>
        </w:rPr>
        <w:t xml:space="preserve">2. </w:t>
      </w:r>
      <w:r>
        <w:rPr>
          <w:rtl/>
        </w:rPr>
        <w:t>כיצד הגיע השוק למשבר שכזה</w:t>
      </w:r>
      <w:r>
        <w:rPr>
          <w:rFonts w:hint="cs"/>
          <w:rtl/>
        </w:rPr>
        <w:t>,</w:t>
      </w:r>
      <w:r>
        <w:rPr>
          <w:rtl/>
        </w:rPr>
        <w:t xml:space="preserve"> ועל מי מוטלת האחריות לכך?</w:t>
      </w:r>
    </w:p>
    <w:p w14:paraId="2AB48D26" w14:textId="77777777" w:rsidR="00000000" w:rsidRDefault="000C6BB5">
      <w:pPr>
        <w:pStyle w:val="a0"/>
        <w:ind w:firstLine="720"/>
        <w:rPr>
          <w:rtl/>
        </w:rPr>
      </w:pPr>
    </w:p>
    <w:p w14:paraId="6B97AB2A"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החקלאות</w:t>
      </w:r>
      <w:r>
        <w:rPr>
          <w:b/>
          <w:bCs/>
          <w:u w:val="single"/>
          <w:rtl/>
        </w:rPr>
        <w:t xml:space="preserve"> </w:t>
      </w:r>
      <w:r>
        <w:rPr>
          <w:rFonts w:hint="cs"/>
          <w:b/>
          <w:bCs/>
          <w:u w:val="single"/>
          <w:rtl/>
        </w:rPr>
        <w:t xml:space="preserve">ופיתוח הכפר </w:t>
      </w:r>
      <w:r>
        <w:rPr>
          <w:b/>
          <w:bCs/>
          <w:u w:val="single"/>
          <w:rtl/>
        </w:rPr>
        <w:t>ישראל כץ:</w:t>
      </w:r>
    </w:p>
    <w:p w14:paraId="348E6B96" w14:textId="77777777" w:rsidR="00000000" w:rsidRDefault="000C6BB5">
      <w:pPr>
        <w:pStyle w:val="a0"/>
        <w:ind w:firstLine="0"/>
        <w:rPr>
          <w:b/>
          <w:rtl/>
        </w:rPr>
      </w:pPr>
      <w:r>
        <w:rPr>
          <w:b/>
          <w:rtl/>
        </w:rPr>
        <w:t xml:space="preserve">(לא נקראה, נמסרה </w:t>
      </w:r>
      <w:r>
        <w:rPr>
          <w:rFonts w:hint="eastAsia"/>
          <w:b/>
          <w:rtl/>
        </w:rPr>
        <w:t>לפרוטוק</w:t>
      </w:r>
      <w:r>
        <w:rPr>
          <w:rFonts w:hint="eastAsia"/>
          <w:b/>
          <w:rtl/>
        </w:rPr>
        <w:t>ול</w:t>
      </w:r>
      <w:r>
        <w:rPr>
          <w:b/>
          <w:rtl/>
        </w:rPr>
        <w:t>)</w:t>
      </w:r>
    </w:p>
    <w:p w14:paraId="56C220BF" w14:textId="77777777" w:rsidR="00000000" w:rsidRDefault="000C6BB5">
      <w:pPr>
        <w:pStyle w:val="a0"/>
        <w:rPr>
          <w:rFonts w:hint="cs"/>
          <w:rtl/>
        </w:rPr>
      </w:pPr>
    </w:p>
    <w:p w14:paraId="706F359F" w14:textId="77777777" w:rsidR="00000000" w:rsidRDefault="000C6BB5">
      <w:pPr>
        <w:pStyle w:val="a0"/>
        <w:rPr>
          <w:rFonts w:hint="cs"/>
          <w:rtl/>
        </w:rPr>
      </w:pPr>
      <w:r>
        <w:rPr>
          <w:rFonts w:hint="cs"/>
          <w:rtl/>
        </w:rPr>
        <w:t xml:space="preserve">1. משרד החקלאות, בשיתוף עם מועצת הצמחים, יזמו כמה פעולות לטיפול במשבר המחירים שפקד את ענף הירקות והפירות: </w:t>
      </w:r>
    </w:p>
    <w:p w14:paraId="756906BA" w14:textId="77777777" w:rsidR="00000000" w:rsidRDefault="000C6BB5">
      <w:pPr>
        <w:pStyle w:val="a0"/>
        <w:rPr>
          <w:rFonts w:hint="cs"/>
          <w:rtl/>
        </w:rPr>
      </w:pPr>
    </w:p>
    <w:p w14:paraId="5933F20C" w14:textId="77777777" w:rsidR="00000000" w:rsidRDefault="000C6BB5">
      <w:pPr>
        <w:pStyle w:val="a0"/>
        <w:rPr>
          <w:rFonts w:hint="cs"/>
          <w:rtl/>
        </w:rPr>
      </w:pPr>
      <w:r>
        <w:rPr>
          <w:rFonts w:hint="cs"/>
          <w:rtl/>
        </w:rPr>
        <w:t xml:space="preserve">א. ענף הפירות במועצת הצמחים יסדיר מימון פינוי 4,000 טונות אפרסק ונקטרינה להסדרת השוק בהיקף תקציבי של 3.9 מיליוני שקלים. </w:t>
      </w:r>
    </w:p>
    <w:p w14:paraId="38D9A687" w14:textId="77777777" w:rsidR="00000000" w:rsidRDefault="000C6BB5">
      <w:pPr>
        <w:pStyle w:val="a0"/>
        <w:rPr>
          <w:rFonts w:hint="cs"/>
          <w:rtl/>
        </w:rPr>
      </w:pPr>
    </w:p>
    <w:p w14:paraId="10D65FAA" w14:textId="77777777" w:rsidR="00000000" w:rsidRDefault="000C6BB5">
      <w:pPr>
        <w:pStyle w:val="a0"/>
        <w:rPr>
          <w:rFonts w:hint="cs"/>
          <w:rtl/>
        </w:rPr>
      </w:pPr>
      <w:r>
        <w:rPr>
          <w:rFonts w:hint="cs"/>
          <w:rtl/>
        </w:rPr>
        <w:t xml:space="preserve">ב. לעידוד היצוא בענף </w:t>
      </w:r>
      <w:r>
        <w:rPr>
          <w:rFonts w:hint="cs"/>
          <w:rtl/>
        </w:rPr>
        <w:t xml:space="preserve">ענבי המאכל, תינתן הלוואה בהיקף של 1 שקל לק"ג יצוא ענבים שיתבצע החל מחודש יולי השנה. הלוואה תינתן לתקופה של שנתיים ממקורות ההון החוזר שניתן למגדלים. </w:t>
      </w:r>
    </w:p>
    <w:p w14:paraId="0B20AF57" w14:textId="77777777" w:rsidR="00000000" w:rsidRDefault="000C6BB5">
      <w:pPr>
        <w:pStyle w:val="a0"/>
        <w:rPr>
          <w:rFonts w:hint="cs"/>
          <w:rtl/>
        </w:rPr>
      </w:pPr>
    </w:p>
    <w:p w14:paraId="7FF34104" w14:textId="77777777" w:rsidR="00000000" w:rsidRDefault="000C6BB5">
      <w:pPr>
        <w:pStyle w:val="a0"/>
        <w:rPr>
          <w:rFonts w:hint="cs"/>
          <w:rtl/>
        </w:rPr>
      </w:pPr>
      <w:r>
        <w:rPr>
          <w:rFonts w:hint="cs"/>
          <w:rtl/>
        </w:rPr>
        <w:t>ג. בשל הנטל הכספי המוטל על ענף הפירות בגין האמור לעיל, משרד החקלאות יגדיל השתתפותו במימון "בית הגרעין" והד</w:t>
      </w:r>
      <w:r>
        <w:rPr>
          <w:rFonts w:hint="cs"/>
          <w:rtl/>
        </w:rPr>
        <w:t xml:space="preserve">ברת זבוב הפירות בסך 1.5 מיליון שקלים. </w:t>
      </w:r>
    </w:p>
    <w:p w14:paraId="3212414C" w14:textId="77777777" w:rsidR="00000000" w:rsidRDefault="000C6BB5">
      <w:pPr>
        <w:pStyle w:val="a0"/>
        <w:rPr>
          <w:rFonts w:hint="cs"/>
          <w:rtl/>
        </w:rPr>
      </w:pPr>
    </w:p>
    <w:p w14:paraId="015FCA6B" w14:textId="77777777" w:rsidR="00000000" w:rsidRDefault="000C6BB5">
      <w:pPr>
        <w:pStyle w:val="a0"/>
        <w:rPr>
          <w:rFonts w:hint="cs"/>
        </w:rPr>
      </w:pPr>
      <w:r>
        <w:rPr>
          <w:rFonts w:hint="cs"/>
          <w:rtl/>
        </w:rPr>
        <w:t>ד. בשנת 2005, השקעות להסבת אפרסק ונקטרינות ליצוא ימומנו כדלקמן: 40% מתקציב משרד החקלאות - מענק, 20% - הלוואה מענף הפירות, בכפוף לביטחונות לביצוע ייצוא בכמות שתיקבע על-ידי מינהלת ההשקעות.</w:t>
      </w:r>
    </w:p>
    <w:p w14:paraId="52E51B20" w14:textId="77777777" w:rsidR="00000000" w:rsidRDefault="000C6BB5">
      <w:pPr>
        <w:pStyle w:val="a0"/>
        <w:rPr>
          <w:rFonts w:hint="cs"/>
          <w:rtl/>
        </w:rPr>
      </w:pPr>
    </w:p>
    <w:p w14:paraId="3A4E7391" w14:textId="77777777" w:rsidR="00000000" w:rsidRDefault="000C6BB5">
      <w:pPr>
        <w:pStyle w:val="a0"/>
        <w:ind w:firstLine="720"/>
        <w:rPr>
          <w:rFonts w:hint="cs"/>
          <w:rtl/>
        </w:rPr>
      </w:pPr>
      <w:r>
        <w:rPr>
          <w:rFonts w:hint="cs"/>
          <w:rtl/>
        </w:rPr>
        <w:t>ה. משרדי האוצר, החקלאות ומוע</w:t>
      </w:r>
      <w:r>
        <w:rPr>
          <w:rFonts w:hint="cs"/>
          <w:rtl/>
        </w:rPr>
        <w:t xml:space="preserve">צת הצמחים יגבשו הסדר לביטוח הוצאות הייצור בחקלאות הצמחית. </w:t>
      </w:r>
    </w:p>
    <w:p w14:paraId="6EB457EA" w14:textId="77777777" w:rsidR="00000000" w:rsidRDefault="000C6BB5">
      <w:pPr>
        <w:pStyle w:val="a0"/>
        <w:ind w:firstLine="720"/>
        <w:rPr>
          <w:rFonts w:hint="cs"/>
          <w:rtl/>
        </w:rPr>
      </w:pPr>
    </w:p>
    <w:p w14:paraId="179DAED6" w14:textId="77777777" w:rsidR="00000000" w:rsidRDefault="000C6BB5">
      <w:pPr>
        <w:pStyle w:val="a0"/>
        <w:ind w:firstLine="720"/>
        <w:rPr>
          <w:rFonts w:hint="cs"/>
          <w:rtl/>
        </w:rPr>
      </w:pPr>
      <w:r>
        <w:rPr>
          <w:rFonts w:hint="cs"/>
          <w:rtl/>
        </w:rPr>
        <w:t xml:space="preserve">2. השוק הגיע למשבר משלוש סיבות: א. בשל ביטול תכנון החקלאות, נוצר מצב של שוק חופשי. במצב הנ"ל, החקלאים מחליטים בעצמם על גודל השטחים. בשנים האחרונות גדלו שטחי המטעים של אפרסק, נקטרינה ומשמש בכ-40%, </w:t>
      </w:r>
      <w:r>
        <w:rPr>
          <w:rFonts w:hint="cs"/>
          <w:rtl/>
        </w:rPr>
        <w:t>ושטחי העגבניות והמלפפונים גדלו בכ-5%; ב. קיים שפע של ירקות ופירות שכדוגמתו לא חזינו מאז שנת 1984. השפע נובע ממזג אוויר מצוין - השנה לא היו נזקי טבע -  גידול בשטחים וטכנולוגיות מתקדמות; ג. סגירת מעבר קרני במשך כ-70 יום בשל האינתיפאדה הגדילה את היצע הפירות ב</w:t>
      </w:r>
      <w:r>
        <w:rPr>
          <w:rFonts w:hint="cs"/>
          <w:rtl/>
        </w:rPr>
        <w:t>שווקים.</w:t>
      </w:r>
    </w:p>
    <w:p w14:paraId="174900EA" w14:textId="77777777" w:rsidR="00000000" w:rsidRDefault="000C6BB5">
      <w:pPr>
        <w:pStyle w:val="a0"/>
        <w:rPr>
          <w:rFonts w:hint="cs"/>
          <w:rtl/>
        </w:rPr>
      </w:pPr>
    </w:p>
    <w:p w14:paraId="66B4DB2F" w14:textId="77777777" w:rsidR="00000000" w:rsidRDefault="000C6BB5">
      <w:pPr>
        <w:pStyle w:val="a1"/>
        <w:jc w:val="center"/>
        <w:rPr>
          <w:rtl/>
        </w:rPr>
      </w:pPr>
      <w:bookmarkStart w:id="737" w:name="CQ28728FI0028728T03_08_2004_00_32_15"/>
      <w:bookmarkStart w:id="738" w:name="_Toc100311855"/>
      <w:bookmarkEnd w:id="737"/>
      <w:r>
        <w:rPr>
          <w:rtl/>
        </w:rPr>
        <w:t>1755. העתקת עצים בתוואי חוצה-ישראל</w:t>
      </w:r>
      <w:bookmarkEnd w:id="738"/>
    </w:p>
    <w:p w14:paraId="43499388" w14:textId="77777777" w:rsidR="00000000" w:rsidRDefault="000C6BB5">
      <w:pPr>
        <w:pStyle w:val="a0"/>
        <w:rPr>
          <w:rFonts w:hint="cs"/>
          <w:rtl/>
        </w:rPr>
      </w:pPr>
    </w:p>
    <w:p w14:paraId="78ADB31A" w14:textId="77777777" w:rsidR="00000000" w:rsidRDefault="000C6BB5">
      <w:pPr>
        <w:pStyle w:val="a0"/>
        <w:ind w:firstLine="0"/>
        <w:rPr>
          <w:bCs/>
          <w:u w:val="single"/>
        </w:rPr>
      </w:pPr>
      <w:bookmarkStart w:id="739" w:name="ESQ28728"/>
      <w:bookmarkEnd w:id="739"/>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3ABCDF76" w14:textId="77777777" w:rsidR="00000000" w:rsidRDefault="000C6BB5">
      <w:pPr>
        <w:pStyle w:val="a0"/>
        <w:ind w:firstLine="720"/>
      </w:pPr>
      <w:r>
        <w:rPr>
          <w:rtl/>
        </w:rPr>
        <w:t>ביום י"ח בתמוז התשס"ד (7 ביולי 2004):</w:t>
      </w:r>
    </w:p>
    <w:p w14:paraId="7AD584CF" w14:textId="77777777" w:rsidR="00000000" w:rsidRDefault="000C6BB5">
      <w:pPr>
        <w:pStyle w:val="a0"/>
        <w:rPr>
          <w:rFonts w:hint="cs"/>
        </w:rPr>
      </w:pPr>
    </w:p>
    <w:p w14:paraId="6C54FC52" w14:textId="77777777" w:rsidR="00000000" w:rsidRDefault="000C6BB5">
      <w:pPr>
        <w:pStyle w:val="a0"/>
        <w:ind w:firstLine="720"/>
      </w:pPr>
      <w:r>
        <w:rPr>
          <w:rtl/>
        </w:rPr>
        <w:t>נודע לי</w:t>
      </w:r>
      <w:r>
        <w:rPr>
          <w:rFonts w:hint="cs"/>
          <w:rtl/>
        </w:rPr>
        <w:t>,</w:t>
      </w:r>
      <w:r>
        <w:rPr>
          <w:rtl/>
        </w:rPr>
        <w:t xml:space="preserve"> כי עבודות כביש חוצה</w:t>
      </w:r>
      <w:r>
        <w:rPr>
          <w:rFonts w:hint="cs"/>
          <w:rtl/>
        </w:rPr>
        <w:t>-</w:t>
      </w:r>
      <w:r>
        <w:rPr>
          <w:rtl/>
        </w:rPr>
        <w:t>ישראל לכיוון יוקנעם מתעכבות משום שקק"ל מסרבת לאשר פעולה זו. מתן רשיון לעקירת עצים או העתק</w:t>
      </w:r>
      <w:r>
        <w:rPr>
          <w:rFonts w:hint="cs"/>
          <w:rtl/>
        </w:rPr>
        <w:t>ת</w:t>
      </w:r>
      <w:r>
        <w:rPr>
          <w:rtl/>
        </w:rPr>
        <w:t xml:space="preserve">ם </w:t>
      </w:r>
      <w:r>
        <w:rPr>
          <w:rFonts w:hint="cs"/>
          <w:rtl/>
        </w:rPr>
        <w:t>הוא</w:t>
      </w:r>
      <w:r>
        <w:rPr>
          <w:rtl/>
        </w:rPr>
        <w:t xml:space="preserve"> באחריות </w:t>
      </w:r>
      <w:r>
        <w:rPr>
          <w:rFonts w:hint="cs"/>
          <w:rtl/>
        </w:rPr>
        <w:t>משרדך</w:t>
      </w:r>
      <w:r>
        <w:rPr>
          <w:rtl/>
        </w:rPr>
        <w:t>.</w:t>
      </w:r>
    </w:p>
    <w:p w14:paraId="1360D133" w14:textId="77777777" w:rsidR="00000000" w:rsidRDefault="000C6BB5">
      <w:pPr>
        <w:pStyle w:val="a0"/>
        <w:ind w:firstLine="720"/>
      </w:pPr>
    </w:p>
    <w:p w14:paraId="04464B4D" w14:textId="77777777" w:rsidR="00000000" w:rsidRDefault="000C6BB5">
      <w:pPr>
        <w:pStyle w:val="a0"/>
        <w:ind w:firstLine="720"/>
      </w:pPr>
      <w:r>
        <w:rPr>
          <w:rFonts w:hint="cs"/>
          <w:rtl/>
        </w:rPr>
        <w:t>רצוני לשאול</w:t>
      </w:r>
      <w:r>
        <w:rPr>
          <w:rtl/>
        </w:rPr>
        <w:t>:</w:t>
      </w:r>
    </w:p>
    <w:p w14:paraId="17C37E2D" w14:textId="77777777" w:rsidR="00000000" w:rsidRDefault="000C6BB5">
      <w:pPr>
        <w:pStyle w:val="a0"/>
        <w:ind w:firstLine="720"/>
      </w:pPr>
    </w:p>
    <w:p w14:paraId="41CC367A" w14:textId="77777777" w:rsidR="00000000" w:rsidRDefault="000C6BB5">
      <w:pPr>
        <w:pStyle w:val="a0"/>
        <w:ind w:firstLine="720"/>
        <w:rPr>
          <w:rtl/>
        </w:rPr>
      </w:pPr>
      <w:r>
        <w:rPr>
          <w:rFonts w:hint="cs"/>
          <w:rtl/>
        </w:rPr>
        <w:t>האם תאושר העתקת</w:t>
      </w:r>
      <w:r>
        <w:rPr>
          <w:rtl/>
        </w:rPr>
        <w:t xml:space="preserve"> העצים </w:t>
      </w:r>
      <w:r>
        <w:rPr>
          <w:rFonts w:hint="cs"/>
          <w:rtl/>
        </w:rPr>
        <w:t>כדי לאפשר המשך העבודות?</w:t>
      </w:r>
      <w:r>
        <w:rPr>
          <w:rtl/>
        </w:rPr>
        <w:t xml:space="preserve"> </w:t>
      </w:r>
    </w:p>
    <w:p w14:paraId="5252ADA7" w14:textId="77777777" w:rsidR="00000000" w:rsidRDefault="000C6BB5">
      <w:pPr>
        <w:pStyle w:val="a0"/>
        <w:ind w:firstLine="720"/>
        <w:rPr>
          <w:rtl/>
        </w:rPr>
      </w:pPr>
    </w:p>
    <w:p w14:paraId="48DCB682"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החקלאות</w:t>
      </w:r>
      <w:r>
        <w:rPr>
          <w:b/>
          <w:bCs/>
          <w:u w:val="single"/>
          <w:rtl/>
        </w:rPr>
        <w:t xml:space="preserve"> </w:t>
      </w:r>
      <w:r>
        <w:rPr>
          <w:rFonts w:hint="cs"/>
          <w:b/>
          <w:bCs/>
          <w:u w:val="single"/>
          <w:rtl/>
        </w:rPr>
        <w:t xml:space="preserve">ופיתוח הכפר </w:t>
      </w:r>
      <w:r>
        <w:rPr>
          <w:b/>
          <w:bCs/>
          <w:u w:val="single"/>
          <w:rtl/>
        </w:rPr>
        <w:t>ישראל כץ:</w:t>
      </w:r>
    </w:p>
    <w:p w14:paraId="56528712"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3714A252" w14:textId="77777777" w:rsidR="00000000" w:rsidRDefault="000C6BB5">
      <w:pPr>
        <w:pStyle w:val="a0"/>
        <w:rPr>
          <w:rFonts w:hint="cs"/>
          <w:rtl/>
        </w:rPr>
      </w:pPr>
      <w:r>
        <w:rPr>
          <w:rFonts w:hint="cs"/>
          <w:rtl/>
        </w:rPr>
        <w:t xml:space="preserve">                                          </w:t>
      </w:r>
    </w:p>
    <w:p w14:paraId="2DA3E308" w14:textId="77777777" w:rsidR="00000000" w:rsidRDefault="000C6BB5">
      <w:pPr>
        <w:pStyle w:val="a0"/>
        <w:ind w:firstLine="720"/>
        <w:rPr>
          <w:rtl/>
        </w:rPr>
      </w:pPr>
      <w:r>
        <w:rPr>
          <w:rFonts w:hint="cs"/>
          <w:rtl/>
        </w:rPr>
        <w:t xml:space="preserve">העתקת העצים תאושר על-ידי משרד החקלאות ופיתוח הכפר באמצעות פקיד </w:t>
      </w:r>
      <w:r>
        <w:rPr>
          <w:rFonts w:hint="cs"/>
          <w:rtl/>
        </w:rPr>
        <w:t>היערות ובתיאום עם קק"ל. הדבר יתבצע בזהירות הראויה ובהתייחס לצרכים התכנוניים האמיתיים של כביש חוצה-ישראל.</w:t>
      </w:r>
    </w:p>
    <w:p w14:paraId="03496913" w14:textId="77777777" w:rsidR="00000000" w:rsidRDefault="000C6BB5">
      <w:pPr>
        <w:pStyle w:val="a0"/>
        <w:rPr>
          <w:rFonts w:hint="cs"/>
          <w:rtl/>
        </w:rPr>
      </w:pPr>
    </w:p>
    <w:p w14:paraId="3250B61A" w14:textId="77777777" w:rsidR="00000000" w:rsidRDefault="000C6BB5">
      <w:pPr>
        <w:pStyle w:val="a1"/>
        <w:jc w:val="center"/>
        <w:rPr>
          <w:rFonts w:hint="cs"/>
          <w:rtl/>
        </w:rPr>
      </w:pPr>
      <w:bookmarkStart w:id="740" w:name="CQ28712FI0028712T03_08_2004_00_32_35"/>
      <w:bookmarkStart w:id="741" w:name="_Toc100311856"/>
      <w:bookmarkEnd w:id="740"/>
      <w:r>
        <w:rPr>
          <w:rtl/>
        </w:rPr>
        <w:t xml:space="preserve">1770. </w:t>
      </w:r>
      <w:r>
        <w:rPr>
          <w:rFonts w:hint="cs"/>
          <w:rtl/>
        </w:rPr>
        <w:t>הונאה בכשרות</w:t>
      </w:r>
      <w:bookmarkEnd w:id="741"/>
    </w:p>
    <w:p w14:paraId="5D66BFC3" w14:textId="77777777" w:rsidR="00000000" w:rsidRDefault="000C6BB5">
      <w:pPr>
        <w:pStyle w:val="a0"/>
        <w:rPr>
          <w:rFonts w:hint="cs"/>
          <w:rtl/>
        </w:rPr>
      </w:pPr>
    </w:p>
    <w:p w14:paraId="49D79526" w14:textId="77777777" w:rsidR="00000000" w:rsidRDefault="000C6BB5">
      <w:pPr>
        <w:pStyle w:val="a0"/>
        <w:ind w:firstLine="0"/>
        <w:rPr>
          <w:bCs/>
          <w:u w:val="single"/>
        </w:rPr>
      </w:pPr>
      <w:bookmarkStart w:id="742" w:name="ESQ28712"/>
      <w:bookmarkEnd w:id="742"/>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6E81AF90" w14:textId="77777777" w:rsidR="00000000" w:rsidRDefault="000C6BB5">
      <w:pPr>
        <w:pStyle w:val="a0"/>
        <w:ind w:firstLine="720"/>
      </w:pPr>
      <w:r>
        <w:rPr>
          <w:rtl/>
        </w:rPr>
        <w:t>ביום י"ח בתמוז התשס"ד (7 ביולי 2004):</w:t>
      </w:r>
    </w:p>
    <w:p w14:paraId="00392293" w14:textId="77777777" w:rsidR="00000000" w:rsidRDefault="000C6BB5">
      <w:pPr>
        <w:pStyle w:val="a0"/>
        <w:rPr>
          <w:rFonts w:hint="cs"/>
        </w:rPr>
      </w:pPr>
    </w:p>
    <w:p w14:paraId="2AF00D3D" w14:textId="77777777" w:rsidR="00000000" w:rsidRDefault="000C6BB5">
      <w:pPr>
        <w:pStyle w:val="a0"/>
        <w:ind w:firstLine="720"/>
        <w:rPr>
          <w:rFonts w:hint="cs"/>
        </w:rPr>
      </w:pPr>
      <w:r>
        <w:rPr>
          <w:rFonts w:hint="cs"/>
          <w:rtl/>
        </w:rPr>
        <w:t xml:space="preserve">פורסם שיחידת פיצו"ח </w:t>
      </w:r>
      <w:r>
        <w:rPr>
          <w:rtl/>
        </w:rPr>
        <w:t>–</w:t>
      </w:r>
      <w:r>
        <w:rPr>
          <w:rFonts w:hint="cs"/>
          <w:rtl/>
        </w:rPr>
        <w:t xml:space="preserve"> פיקוח על הצומח והח</w:t>
      </w:r>
      <w:r>
        <w:rPr>
          <w:rFonts w:hint="cs"/>
          <w:rtl/>
        </w:rPr>
        <w:t>י - השמידה</w:t>
      </w:r>
      <w:r>
        <w:rPr>
          <w:rtl/>
        </w:rPr>
        <w:t xml:space="preserve"> </w:t>
      </w:r>
      <w:r>
        <w:rPr>
          <w:rFonts w:hint="cs"/>
          <w:rtl/>
        </w:rPr>
        <w:t>2</w:t>
      </w:r>
      <w:r>
        <w:rPr>
          <w:rtl/>
        </w:rPr>
        <w:t xml:space="preserve"> טו</w:t>
      </w:r>
      <w:r>
        <w:rPr>
          <w:rFonts w:hint="cs"/>
          <w:rtl/>
        </w:rPr>
        <w:t>נות</w:t>
      </w:r>
      <w:r>
        <w:rPr>
          <w:rtl/>
        </w:rPr>
        <w:t xml:space="preserve"> בשר</w:t>
      </w:r>
      <w:r>
        <w:rPr>
          <w:rFonts w:hint="cs"/>
          <w:rtl/>
        </w:rPr>
        <w:t xml:space="preserve"> שהופץ על-ידי</w:t>
      </w:r>
      <w:r>
        <w:rPr>
          <w:rtl/>
        </w:rPr>
        <w:t xml:space="preserve"> מפעל בס</w:t>
      </w:r>
      <w:r>
        <w:rPr>
          <w:rFonts w:hint="cs"/>
          <w:rtl/>
        </w:rPr>
        <w:t>ח'</w:t>
      </w:r>
      <w:r>
        <w:rPr>
          <w:rtl/>
        </w:rPr>
        <w:t xml:space="preserve">נין כאילו היה של </w:t>
      </w:r>
      <w:r>
        <w:rPr>
          <w:rFonts w:hint="cs"/>
          <w:rtl/>
        </w:rPr>
        <w:t xml:space="preserve">מפעל </w:t>
      </w:r>
      <w:r>
        <w:rPr>
          <w:rtl/>
        </w:rPr>
        <w:t>"ריכרד לוי"</w:t>
      </w:r>
      <w:r>
        <w:rPr>
          <w:rFonts w:hint="cs"/>
          <w:rtl/>
        </w:rPr>
        <w:t>, שפשט את הרגל לפני כשלוש שנים, ושמקורו לא ידוע.</w:t>
      </w:r>
      <w:r>
        <w:rPr>
          <w:rtl/>
        </w:rPr>
        <w:t xml:space="preserve"> על הבשר </w:t>
      </w:r>
      <w:r>
        <w:rPr>
          <w:rFonts w:hint="cs"/>
          <w:rtl/>
        </w:rPr>
        <w:t>ה</w:t>
      </w:r>
      <w:r>
        <w:rPr>
          <w:rtl/>
        </w:rPr>
        <w:t>י</w:t>
      </w:r>
      <w:r>
        <w:rPr>
          <w:rFonts w:hint="cs"/>
          <w:rtl/>
        </w:rPr>
        <w:t>תה</w:t>
      </w:r>
      <w:r>
        <w:rPr>
          <w:rtl/>
        </w:rPr>
        <w:t xml:space="preserve"> חותמת כשרות.</w:t>
      </w:r>
      <w:r>
        <w:rPr>
          <w:rFonts w:hint="cs"/>
          <w:rtl/>
        </w:rPr>
        <w:t xml:space="preserve"> </w:t>
      </w:r>
    </w:p>
    <w:p w14:paraId="56389A9A" w14:textId="77777777" w:rsidR="00000000" w:rsidRDefault="000C6BB5">
      <w:pPr>
        <w:pStyle w:val="a0"/>
        <w:ind w:firstLine="720"/>
      </w:pPr>
    </w:p>
    <w:p w14:paraId="548FEC12" w14:textId="77777777" w:rsidR="00000000" w:rsidRDefault="000C6BB5">
      <w:pPr>
        <w:pStyle w:val="a0"/>
        <w:ind w:firstLine="720"/>
      </w:pPr>
      <w:r>
        <w:rPr>
          <w:rFonts w:hint="cs"/>
          <w:rtl/>
        </w:rPr>
        <w:t>רצוני לשאול</w:t>
      </w:r>
      <w:r>
        <w:rPr>
          <w:rtl/>
        </w:rPr>
        <w:t>:</w:t>
      </w:r>
    </w:p>
    <w:p w14:paraId="30605E7C" w14:textId="77777777" w:rsidR="00000000" w:rsidRDefault="000C6BB5">
      <w:pPr>
        <w:pStyle w:val="a0"/>
        <w:ind w:firstLine="720"/>
        <w:rPr>
          <w:rtl/>
        </w:rPr>
      </w:pPr>
    </w:p>
    <w:p w14:paraId="7C157CC1" w14:textId="77777777" w:rsidR="00000000" w:rsidRDefault="000C6BB5">
      <w:pPr>
        <w:pStyle w:val="a0"/>
        <w:ind w:firstLine="720"/>
        <w:rPr>
          <w:rtl/>
        </w:rPr>
      </w:pPr>
      <w:r>
        <w:rPr>
          <w:rFonts w:hint="cs"/>
          <w:rtl/>
        </w:rPr>
        <w:t xml:space="preserve">1. </w:t>
      </w:r>
      <w:r>
        <w:rPr>
          <w:rtl/>
        </w:rPr>
        <w:t>איז</w:t>
      </w:r>
      <w:r>
        <w:rPr>
          <w:rFonts w:hint="cs"/>
          <w:rtl/>
        </w:rPr>
        <w:t>ו</w:t>
      </w:r>
      <w:r>
        <w:rPr>
          <w:rtl/>
        </w:rPr>
        <w:t xml:space="preserve"> כשרות הוטבעה על הבשר</w:t>
      </w:r>
      <w:r>
        <w:rPr>
          <w:rFonts w:hint="cs"/>
          <w:rtl/>
        </w:rPr>
        <w:t>, והאם היא מזויפת</w:t>
      </w:r>
      <w:r>
        <w:rPr>
          <w:rtl/>
        </w:rPr>
        <w:t>?</w:t>
      </w:r>
    </w:p>
    <w:p w14:paraId="5F6003C7" w14:textId="77777777" w:rsidR="00000000" w:rsidRDefault="000C6BB5">
      <w:pPr>
        <w:pStyle w:val="a0"/>
        <w:ind w:firstLine="720"/>
        <w:rPr>
          <w:rFonts w:hint="cs"/>
          <w:rtl/>
        </w:rPr>
      </w:pPr>
    </w:p>
    <w:p w14:paraId="017DD951" w14:textId="77777777" w:rsidR="00000000" w:rsidRDefault="000C6BB5">
      <w:pPr>
        <w:pStyle w:val="a0"/>
        <w:ind w:firstLine="720"/>
        <w:rPr>
          <w:rtl/>
        </w:rPr>
      </w:pPr>
      <w:r>
        <w:rPr>
          <w:rFonts w:hint="cs"/>
          <w:rtl/>
        </w:rPr>
        <w:t>2. האם ננקטו</w:t>
      </w:r>
      <w:r>
        <w:rPr>
          <w:rtl/>
        </w:rPr>
        <w:t xml:space="preserve"> </w:t>
      </w:r>
      <w:r>
        <w:rPr>
          <w:rFonts w:hint="cs"/>
          <w:rtl/>
        </w:rPr>
        <w:t>צעדים בנושא</w:t>
      </w:r>
      <w:r>
        <w:rPr>
          <w:rtl/>
        </w:rPr>
        <w:t>?</w:t>
      </w:r>
    </w:p>
    <w:p w14:paraId="54069ABE" w14:textId="77777777" w:rsidR="00000000" w:rsidRDefault="000C6BB5">
      <w:pPr>
        <w:pStyle w:val="a0"/>
        <w:ind w:firstLine="720"/>
        <w:rPr>
          <w:rtl/>
        </w:rPr>
      </w:pPr>
    </w:p>
    <w:p w14:paraId="1C6B4C36"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הח</w:t>
      </w:r>
      <w:r>
        <w:rPr>
          <w:rFonts w:hint="eastAsia"/>
          <w:b/>
          <w:bCs/>
          <w:u w:val="single"/>
          <w:rtl/>
        </w:rPr>
        <w:t>קלאות</w:t>
      </w:r>
      <w:r>
        <w:rPr>
          <w:b/>
          <w:bCs/>
          <w:u w:val="single"/>
          <w:rtl/>
        </w:rPr>
        <w:t xml:space="preserve"> </w:t>
      </w:r>
      <w:r>
        <w:rPr>
          <w:rFonts w:hint="cs"/>
          <w:b/>
          <w:bCs/>
          <w:u w:val="single"/>
          <w:rtl/>
        </w:rPr>
        <w:t xml:space="preserve">ופיתוח הכפר </w:t>
      </w:r>
      <w:r>
        <w:rPr>
          <w:b/>
          <w:bCs/>
          <w:u w:val="single"/>
          <w:rtl/>
        </w:rPr>
        <w:t>ישראל כץ:</w:t>
      </w:r>
    </w:p>
    <w:p w14:paraId="5B5762BF"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42741CE4" w14:textId="77777777" w:rsidR="00000000" w:rsidRDefault="000C6BB5">
      <w:pPr>
        <w:pStyle w:val="a0"/>
        <w:rPr>
          <w:rFonts w:hint="cs"/>
          <w:rtl/>
        </w:rPr>
      </w:pPr>
    </w:p>
    <w:p w14:paraId="7B85390E" w14:textId="77777777" w:rsidR="00000000" w:rsidRDefault="000C6BB5">
      <w:pPr>
        <w:pStyle w:val="a0"/>
        <w:rPr>
          <w:rFonts w:hint="cs"/>
          <w:rtl/>
        </w:rPr>
      </w:pPr>
      <w:r>
        <w:rPr>
          <w:rFonts w:hint="cs"/>
          <w:rtl/>
        </w:rPr>
        <w:t xml:space="preserve">1. א. הכשרות אשר הוטבעה על אריזות הבשר היא כשרות רבנות חולון. חברת "ריכרד לוי" סגורה במשך שנים, ועל כן חותמת הכשרות אכן מזויפת; ב. הצעדים שננקטים הם הליכים משפטיים שסופם כתב אישום לפי הסעיפים: שימוש </w:t>
      </w:r>
      <w:r>
        <w:rPr>
          <w:rFonts w:hint="cs"/>
          <w:rtl/>
        </w:rPr>
        <w:t>כוזב בתוויות של יצרן לא קיים, שימוש כוזב באישור כשרות, הפעלת מפעל עיבוד ללא היתר; ג. היחידה להונאה בכשרות מטפלת במקביל, תוך תיאום ושיתוף  עם יחידת הפיצו"ח.</w:t>
      </w:r>
    </w:p>
    <w:p w14:paraId="40EAD34F" w14:textId="77777777" w:rsidR="00000000" w:rsidRDefault="000C6BB5">
      <w:pPr>
        <w:pStyle w:val="a0"/>
        <w:rPr>
          <w:rFonts w:hint="cs"/>
          <w:rtl/>
        </w:rPr>
      </w:pPr>
    </w:p>
    <w:p w14:paraId="0BB9560B" w14:textId="77777777" w:rsidR="00000000" w:rsidRDefault="000C6BB5">
      <w:pPr>
        <w:pStyle w:val="a0"/>
        <w:rPr>
          <w:rFonts w:hint="cs"/>
          <w:rtl/>
        </w:rPr>
      </w:pPr>
      <w:r>
        <w:rPr>
          <w:rFonts w:hint="cs"/>
          <w:rtl/>
        </w:rPr>
        <w:t>2. יחידת הפיצו"ח במשרד החקלאות ופיתוח הכפר תמשיך לשתף פעולה עם מפקדי היחידה הארצית לאכיפת חוק איסור</w:t>
      </w:r>
      <w:r>
        <w:rPr>
          <w:rFonts w:hint="cs"/>
          <w:rtl/>
        </w:rPr>
        <w:t xml:space="preserve"> הונאה בכשרות, כדי למנוע שבשר טרף ללא פיקוח יגיע אל הצרכנים. </w:t>
      </w:r>
    </w:p>
    <w:p w14:paraId="60269D64" w14:textId="77777777" w:rsidR="00000000" w:rsidRDefault="000C6BB5">
      <w:pPr>
        <w:pStyle w:val="a0"/>
        <w:rPr>
          <w:rFonts w:hint="cs"/>
        </w:rPr>
      </w:pPr>
      <w:r>
        <w:rPr>
          <w:rFonts w:hint="cs"/>
          <w:rtl/>
        </w:rPr>
        <w:t xml:space="preserve"> </w:t>
      </w:r>
    </w:p>
    <w:p w14:paraId="4470E46A" w14:textId="77777777" w:rsidR="00000000" w:rsidRDefault="000C6BB5">
      <w:pPr>
        <w:pStyle w:val="a0"/>
        <w:rPr>
          <w:rtl/>
        </w:rPr>
      </w:pPr>
    </w:p>
    <w:p w14:paraId="39F77D3E" w14:textId="77777777" w:rsidR="00000000" w:rsidRDefault="000C6BB5">
      <w:pPr>
        <w:pStyle w:val="a1"/>
        <w:jc w:val="center"/>
        <w:rPr>
          <w:rtl/>
        </w:rPr>
      </w:pPr>
      <w:bookmarkStart w:id="743" w:name="CQ29163FI0029163T03_08_2004_00_33_32"/>
      <w:bookmarkStart w:id="744" w:name="_Toc100311857"/>
      <w:bookmarkEnd w:id="743"/>
      <w:r>
        <w:rPr>
          <w:rtl/>
        </w:rPr>
        <w:t xml:space="preserve">1857. </w:t>
      </w:r>
      <w:r>
        <w:rPr>
          <w:rFonts w:hint="cs"/>
          <w:rtl/>
        </w:rPr>
        <w:t xml:space="preserve">איתור מועמד לתפקיד </w:t>
      </w:r>
      <w:r>
        <w:rPr>
          <w:rtl/>
        </w:rPr>
        <w:t>מנהל השירותים הווטרינריים</w:t>
      </w:r>
      <w:bookmarkEnd w:id="744"/>
    </w:p>
    <w:p w14:paraId="668C78FB" w14:textId="77777777" w:rsidR="00000000" w:rsidRDefault="000C6BB5">
      <w:pPr>
        <w:pStyle w:val="a0"/>
        <w:rPr>
          <w:rFonts w:hint="cs"/>
          <w:rtl/>
        </w:rPr>
      </w:pPr>
    </w:p>
    <w:p w14:paraId="360A1DA2" w14:textId="77777777" w:rsidR="00000000" w:rsidRDefault="000C6BB5">
      <w:pPr>
        <w:pStyle w:val="a0"/>
        <w:ind w:firstLine="0"/>
        <w:rPr>
          <w:bCs/>
          <w:u w:val="single"/>
        </w:rPr>
      </w:pPr>
      <w:bookmarkStart w:id="745" w:name="ESQ29163"/>
      <w:bookmarkEnd w:id="74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3D1FB1A2" w14:textId="77777777" w:rsidR="00000000" w:rsidRDefault="000C6BB5">
      <w:pPr>
        <w:pStyle w:val="a0"/>
        <w:ind w:firstLine="720"/>
      </w:pPr>
      <w:r>
        <w:rPr>
          <w:rtl/>
        </w:rPr>
        <w:t>ביום כ"ה בתמוז התשס"ד (14 ביולי 2004):</w:t>
      </w:r>
    </w:p>
    <w:p w14:paraId="03EE6F45" w14:textId="77777777" w:rsidR="00000000" w:rsidRDefault="000C6BB5">
      <w:pPr>
        <w:pStyle w:val="a0"/>
        <w:ind w:firstLine="720"/>
        <w:rPr>
          <w:rFonts w:hint="cs"/>
          <w:rtl/>
        </w:rPr>
      </w:pPr>
    </w:p>
    <w:p w14:paraId="6D2F4E41" w14:textId="77777777" w:rsidR="00000000" w:rsidRDefault="000C6BB5">
      <w:pPr>
        <w:pStyle w:val="a0"/>
        <w:ind w:firstLine="720"/>
        <w:rPr>
          <w:rtl/>
        </w:rPr>
      </w:pPr>
      <w:r>
        <w:rPr>
          <w:rFonts w:hint="cs"/>
          <w:rtl/>
        </w:rPr>
        <w:t xml:space="preserve">לפי </w:t>
      </w:r>
      <w:r>
        <w:rPr>
          <w:rtl/>
        </w:rPr>
        <w:t>החלטת ממשלה</w:t>
      </w:r>
      <w:r>
        <w:rPr>
          <w:rFonts w:hint="cs"/>
          <w:rtl/>
        </w:rPr>
        <w:t>,</w:t>
      </w:r>
      <w:r>
        <w:rPr>
          <w:rtl/>
        </w:rPr>
        <w:t xml:space="preserve"> </w:t>
      </w:r>
      <w:r>
        <w:rPr>
          <w:rFonts w:hint="cs"/>
          <w:rtl/>
        </w:rPr>
        <w:t xml:space="preserve">לשם </w:t>
      </w:r>
      <w:r>
        <w:rPr>
          <w:rtl/>
        </w:rPr>
        <w:t>איתור מועמדים לתפקיד מנהל השי</w:t>
      </w:r>
      <w:r>
        <w:rPr>
          <w:rtl/>
        </w:rPr>
        <w:t>רותים הווטרינר</w:t>
      </w:r>
      <w:r>
        <w:rPr>
          <w:rFonts w:hint="cs"/>
          <w:rtl/>
        </w:rPr>
        <w:t>י</w:t>
      </w:r>
      <w:r>
        <w:rPr>
          <w:rtl/>
        </w:rPr>
        <w:t>ים יש להקים ועדת איתור</w:t>
      </w:r>
      <w:r>
        <w:rPr>
          <w:rFonts w:hint="cs"/>
          <w:rtl/>
        </w:rPr>
        <w:t xml:space="preserve"> ול</w:t>
      </w:r>
      <w:r>
        <w:rPr>
          <w:rtl/>
        </w:rPr>
        <w:t>פרסם מכרז.</w:t>
      </w:r>
    </w:p>
    <w:p w14:paraId="4ADA098D" w14:textId="77777777" w:rsidR="00000000" w:rsidRDefault="000C6BB5">
      <w:pPr>
        <w:pStyle w:val="a0"/>
        <w:ind w:firstLine="720"/>
        <w:rPr>
          <w:rtl/>
        </w:rPr>
      </w:pPr>
    </w:p>
    <w:p w14:paraId="29AD3C78" w14:textId="77777777" w:rsidR="00000000" w:rsidRDefault="000C6BB5">
      <w:pPr>
        <w:pStyle w:val="a0"/>
        <w:ind w:firstLine="720"/>
      </w:pPr>
      <w:r>
        <w:rPr>
          <w:rFonts w:hint="cs"/>
          <w:rtl/>
        </w:rPr>
        <w:t>לאחרונה פרש המנהל, ובמקומו יש מינוי זמני</w:t>
      </w:r>
      <w:r>
        <w:rPr>
          <w:rtl/>
        </w:rPr>
        <w:t>.</w:t>
      </w:r>
    </w:p>
    <w:p w14:paraId="75F57DB0" w14:textId="77777777" w:rsidR="00000000" w:rsidRDefault="000C6BB5">
      <w:pPr>
        <w:pStyle w:val="a0"/>
        <w:ind w:firstLine="720"/>
      </w:pPr>
    </w:p>
    <w:p w14:paraId="65E3CEAF" w14:textId="77777777" w:rsidR="00000000" w:rsidRDefault="000C6BB5">
      <w:pPr>
        <w:pStyle w:val="a0"/>
        <w:ind w:firstLine="720"/>
      </w:pPr>
      <w:r>
        <w:rPr>
          <w:rFonts w:hint="cs"/>
          <w:rtl/>
        </w:rPr>
        <w:t>רצוני לשאול</w:t>
      </w:r>
      <w:r>
        <w:rPr>
          <w:rtl/>
        </w:rPr>
        <w:t>:</w:t>
      </w:r>
    </w:p>
    <w:p w14:paraId="6F7CF241" w14:textId="77777777" w:rsidR="00000000" w:rsidRDefault="000C6BB5">
      <w:pPr>
        <w:pStyle w:val="a0"/>
        <w:ind w:firstLine="720"/>
      </w:pPr>
    </w:p>
    <w:p w14:paraId="276689EC" w14:textId="77777777" w:rsidR="00000000" w:rsidRDefault="000C6BB5">
      <w:pPr>
        <w:pStyle w:val="a0"/>
        <w:ind w:firstLine="720"/>
        <w:rPr>
          <w:rtl/>
        </w:rPr>
      </w:pPr>
      <w:r>
        <w:rPr>
          <w:rFonts w:hint="cs"/>
          <w:rtl/>
        </w:rPr>
        <w:t xml:space="preserve">1. </w:t>
      </w:r>
      <w:r>
        <w:rPr>
          <w:rtl/>
        </w:rPr>
        <w:t>מדוע לא הוקמה עד היום ועדה לאיתור מועמדים לתפקיד?</w:t>
      </w:r>
    </w:p>
    <w:p w14:paraId="23C5E233" w14:textId="77777777" w:rsidR="00000000" w:rsidRDefault="000C6BB5">
      <w:pPr>
        <w:pStyle w:val="a0"/>
        <w:ind w:firstLine="720"/>
        <w:rPr>
          <w:rtl/>
        </w:rPr>
      </w:pPr>
    </w:p>
    <w:p w14:paraId="79839298" w14:textId="77777777" w:rsidR="00000000" w:rsidRDefault="000C6BB5">
      <w:pPr>
        <w:pStyle w:val="a0"/>
        <w:ind w:firstLine="720"/>
        <w:rPr>
          <w:rtl/>
        </w:rPr>
      </w:pPr>
      <w:r>
        <w:rPr>
          <w:rFonts w:hint="cs"/>
          <w:rtl/>
        </w:rPr>
        <w:t xml:space="preserve">2. </w:t>
      </w:r>
      <w:r>
        <w:rPr>
          <w:rtl/>
        </w:rPr>
        <w:t xml:space="preserve">האם </w:t>
      </w:r>
      <w:r>
        <w:rPr>
          <w:rFonts w:hint="cs"/>
          <w:rtl/>
        </w:rPr>
        <w:t>תוקם</w:t>
      </w:r>
      <w:r>
        <w:rPr>
          <w:rtl/>
        </w:rPr>
        <w:t xml:space="preserve"> ועדה זו</w:t>
      </w:r>
      <w:r>
        <w:rPr>
          <w:rFonts w:hint="cs"/>
          <w:rtl/>
        </w:rPr>
        <w:t xml:space="preserve">, ואם כן </w:t>
      </w:r>
      <w:r>
        <w:rPr>
          <w:rtl/>
        </w:rPr>
        <w:t>–</w:t>
      </w:r>
      <w:r>
        <w:rPr>
          <w:rFonts w:hint="cs"/>
          <w:rtl/>
        </w:rPr>
        <w:t xml:space="preserve"> מתי</w:t>
      </w:r>
      <w:r>
        <w:rPr>
          <w:rtl/>
        </w:rPr>
        <w:t>?</w:t>
      </w:r>
    </w:p>
    <w:p w14:paraId="479BC9C7" w14:textId="77777777" w:rsidR="00000000" w:rsidRDefault="000C6BB5">
      <w:pPr>
        <w:pStyle w:val="a0"/>
        <w:ind w:firstLine="720"/>
        <w:rPr>
          <w:rtl/>
        </w:rPr>
      </w:pPr>
    </w:p>
    <w:p w14:paraId="3E98BB2C" w14:textId="77777777" w:rsidR="00000000" w:rsidRDefault="000C6BB5">
      <w:pPr>
        <w:pStyle w:val="a0"/>
        <w:ind w:firstLine="720"/>
        <w:rPr>
          <w:rtl/>
        </w:rPr>
      </w:pPr>
      <w:r>
        <w:rPr>
          <w:rFonts w:hint="cs"/>
          <w:rtl/>
        </w:rPr>
        <w:t>3. מה הם ה</w:t>
      </w:r>
      <w:r>
        <w:rPr>
          <w:rtl/>
        </w:rPr>
        <w:t xml:space="preserve">קריטריונים </w:t>
      </w:r>
      <w:r>
        <w:rPr>
          <w:rFonts w:hint="cs"/>
          <w:rtl/>
        </w:rPr>
        <w:t>למינוי ה</w:t>
      </w:r>
      <w:r>
        <w:rPr>
          <w:rtl/>
        </w:rPr>
        <w:t xml:space="preserve">מכהן </w:t>
      </w:r>
      <w:r>
        <w:rPr>
          <w:rFonts w:hint="cs"/>
          <w:rtl/>
        </w:rPr>
        <w:t>כ</w:t>
      </w:r>
      <w:r>
        <w:rPr>
          <w:rtl/>
        </w:rPr>
        <w:t>יום בתפקיד, והאם עבר ש</w:t>
      </w:r>
      <w:r>
        <w:rPr>
          <w:rtl/>
        </w:rPr>
        <w:t xml:space="preserve">לבי איתור </w:t>
      </w:r>
      <w:r>
        <w:rPr>
          <w:rFonts w:hint="cs"/>
          <w:rtl/>
        </w:rPr>
        <w:t>כלשהם בהתאם</w:t>
      </w:r>
      <w:r>
        <w:rPr>
          <w:rtl/>
        </w:rPr>
        <w:t xml:space="preserve"> </w:t>
      </w:r>
      <w:r>
        <w:rPr>
          <w:rFonts w:hint="cs"/>
          <w:rtl/>
        </w:rPr>
        <w:t>לה</w:t>
      </w:r>
      <w:r>
        <w:rPr>
          <w:rtl/>
        </w:rPr>
        <w:t>חלטת הממשלה?</w:t>
      </w:r>
    </w:p>
    <w:p w14:paraId="045165B3" w14:textId="77777777" w:rsidR="00000000" w:rsidRDefault="000C6BB5">
      <w:pPr>
        <w:pStyle w:val="a0"/>
        <w:ind w:firstLine="720"/>
        <w:rPr>
          <w:rtl/>
        </w:rPr>
      </w:pPr>
    </w:p>
    <w:p w14:paraId="41B727EB"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החקלאות</w:t>
      </w:r>
      <w:r>
        <w:rPr>
          <w:b/>
          <w:bCs/>
          <w:u w:val="single"/>
          <w:rtl/>
        </w:rPr>
        <w:t xml:space="preserve"> </w:t>
      </w:r>
      <w:r>
        <w:rPr>
          <w:rFonts w:hint="cs"/>
          <w:b/>
          <w:bCs/>
          <w:u w:val="single"/>
          <w:rtl/>
        </w:rPr>
        <w:t xml:space="preserve">ופיתוח הכפר </w:t>
      </w:r>
      <w:r>
        <w:rPr>
          <w:b/>
          <w:bCs/>
          <w:u w:val="single"/>
          <w:rtl/>
        </w:rPr>
        <w:t>ישראל כץ:</w:t>
      </w:r>
    </w:p>
    <w:p w14:paraId="2A833C70"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07B254E8" w14:textId="77777777" w:rsidR="00000000" w:rsidRDefault="000C6BB5">
      <w:pPr>
        <w:pStyle w:val="a0"/>
        <w:rPr>
          <w:rFonts w:hint="cs"/>
          <w:rtl/>
        </w:rPr>
      </w:pPr>
    </w:p>
    <w:p w14:paraId="5F6FEEF1" w14:textId="77777777" w:rsidR="00000000" w:rsidRDefault="000C6BB5">
      <w:pPr>
        <w:pStyle w:val="a0"/>
        <w:ind w:firstLine="720"/>
        <w:rPr>
          <w:rFonts w:hint="cs"/>
          <w:rtl/>
        </w:rPr>
      </w:pPr>
      <w:r>
        <w:rPr>
          <w:rFonts w:hint="cs"/>
          <w:rtl/>
        </w:rPr>
        <w:t xml:space="preserve">1-3. בתאריך 29 בספטמבר 2002 החליטה הממשלה על מתן פטור ממכרז למשרת מנהל השירותים הווטרינריים והעברת המינוי להליך של ועדה. הוועדה לאיתור מועמדים הוקמה </w:t>
      </w:r>
      <w:r>
        <w:rPr>
          <w:rFonts w:hint="cs"/>
          <w:rtl/>
        </w:rPr>
        <w:t xml:space="preserve">והחלה את עבודתה, ובימים הקרובים תפורסם הודעה בנושא לציבור ותחל פעולת איתור מועמדים על-ידי הוועדה. </w:t>
      </w:r>
    </w:p>
    <w:p w14:paraId="642E8943" w14:textId="77777777" w:rsidR="00000000" w:rsidRDefault="000C6BB5">
      <w:pPr>
        <w:pStyle w:val="a0"/>
        <w:ind w:firstLine="720"/>
        <w:rPr>
          <w:rFonts w:hint="cs"/>
          <w:rtl/>
        </w:rPr>
      </w:pPr>
    </w:p>
    <w:p w14:paraId="6854B6E3" w14:textId="77777777" w:rsidR="00000000" w:rsidRDefault="000C6BB5">
      <w:pPr>
        <w:pStyle w:val="a0"/>
        <w:ind w:firstLine="720"/>
      </w:pPr>
      <w:r>
        <w:rPr>
          <w:rFonts w:hint="cs"/>
          <w:rtl/>
        </w:rPr>
        <w:t>ד"ר משה חיימוביץ, מנהל השירותים הווטרינריים בשדה, משמש היום כמינוי בפועל בתפקיד, וזאת לאור ניסיונו הרב במשך עשרות שנים בתפקידי שדה בשירותים הווטרינריים, וכמ</w:t>
      </w:r>
      <w:r>
        <w:rPr>
          <w:rFonts w:hint="cs"/>
          <w:rtl/>
        </w:rPr>
        <w:t>מלא-מקומו של מנהל השירותים הווטרינריים בשנים האחרונות. במסגרת ההליך לאיתור מועמדים למינוי הקבוע, תיבחן על-ידי הוועדה מועמדתו של ד"ר חיימוביץ יחד עם מועמדים נוספים.</w:t>
      </w:r>
    </w:p>
    <w:p w14:paraId="14F923B8" w14:textId="77777777" w:rsidR="00000000" w:rsidRDefault="000C6BB5">
      <w:pPr>
        <w:pStyle w:val="a0"/>
      </w:pPr>
    </w:p>
    <w:p w14:paraId="34DC09FC" w14:textId="77777777" w:rsidR="00000000" w:rsidRDefault="000C6BB5">
      <w:pPr>
        <w:pStyle w:val="a1"/>
        <w:jc w:val="center"/>
        <w:rPr>
          <w:rtl/>
        </w:rPr>
      </w:pPr>
      <w:bookmarkStart w:id="746" w:name="CQ29881FI0029881T03_08_2004_00_33_55"/>
      <w:bookmarkStart w:id="747" w:name="_Toc100311858"/>
      <w:bookmarkEnd w:id="746"/>
      <w:r>
        <w:rPr>
          <w:rtl/>
        </w:rPr>
        <w:t>1914. איחוד מועצות הייצור</w:t>
      </w:r>
      <w:bookmarkEnd w:id="747"/>
    </w:p>
    <w:p w14:paraId="7877CE9A" w14:textId="77777777" w:rsidR="00000000" w:rsidRDefault="000C6BB5">
      <w:pPr>
        <w:pStyle w:val="a0"/>
        <w:rPr>
          <w:rFonts w:hint="cs"/>
          <w:rtl/>
        </w:rPr>
      </w:pPr>
    </w:p>
    <w:p w14:paraId="273DE3C8" w14:textId="77777777" w:rsidR="00000000" w:rsidRDefault="000C6BB5">
      <w:pPr>
        <w:pStyle w:val="a0"/>
        <w:ind w:firstLine="0"/>
        <w:rPr>
          <w:bCs/>
          <w:u w:val="single"/>
        </w:rPr>
      </w:pPr>
      <w:bookmarkStart w:id="748" w:name="ESQ29881"/>
      <w:bookmarkEnd w:id="748"/>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0C58309F" w14:textId="77777777" w:rsidR="00000000" w:rsidRDefault="000C6BB5">
      <w:pPr>
        <w:pStyle w:val="a0"/>
        <w:ind w:firstLine="720"/>
      </w:pPr>
      <w:r>
        <w:rPr>
          <w:rtl/>
        </w:rPr>
        <w:t>ביום ג' בא</w:t>
      </w:r>
      <w:r>
        <w:rPr>
          <w:rtl/>
        </w:rPr>
        <w:t>ב התשס"ד (21 ביולי 2004):</w:t>
      </w:r>
    </w:p>
    <w:p w14:paraId="2E4E09BF" w14:textId="77777777" w:rsidR="00000000" w:rsidRDefault="000C6BB5">
      <w:pPr>
        <w:pStyle w:val="a0"/>
        <w:rPr>
          <w:rFonts w:hint="cs"/>
          <w:rtl/>
        </w:rPr>
      </w:pPr>
    </w:p>
    <w:p w14:paraId="02D8B0E4" w14:textId="77777777" w:rsidR="00000000" w:rsidRDefault="000C6BB5">
      <w:pPr>
        <w:pStyle w:val="a0"/>
        <w:ind w:firstLine="720"/>
        <w:rPr>
          <w:rFonts w:hint="cs"/>
          <w:rtl/>
        </w:rPr>
      </w:pPr>
      <w:r>
        <w:rPr>
          <w:rtl/>
        </w:rPr>
        <w:t xml:space="preserve">השר יזם פעולה לייעול המערכת התומכת בחקלאות ואיחד ארבע מועצות </w:t>
      </w:r>
      <w:r>
        <w:rPr>
          <w:rFonts w:hint="cs"/>
          <w:rtl/>
        </w:rPr>
        <w:t>ייצור:</w:t>
      </w:r>
      <w:r>
        <w:rPr>
          <w:rtl/>
        </w:rPr>
        <w:t xml:space="preserve"> פירות, הדרים, ירקות ופרחים</w:t>
      </w:r>
      <w:r>
        <w:rPr>
          <w:rFonts w:hint="cs"/>
          <w:rtl/>
        </w:rPr>
        <w:t>,</w:t>
      </w:r>
      <w:r>
        <w:rPr>
          <w:rtl/>
        </w:rPr>
        <w:t xml:space="preserve"> במטרה לחסוך בעלויות ולהוביל להקטנת הנטל על החקלאים בלי לפגוע בשירותים הניתנים להם.</w:t>
      </w:r>
      <w:r>
        <w:rPr>
          <w:rFonts w:hint="cs"/>
          <w:rtl/>
        </w:rPr>
        <w:t xml:space="preserve"> </w:t>
      </w:r>
      <w:r>
        <w:rPr>
          <w:rtl/>
        </w:rPr>
        <w:t>ב</w:t>
      </w:r>
      <w:r>
        <w:rPr>
          <w:rFonts w:hint="cs"/>
          <w:rtl/>
        </w:rPr>
        <w:t xml:space="preserve">-31 במאי 2004 </w:t>
      </w:r>
      <w:r>
        <w:rPr>
          <w:rtl/>
        </w:rPr>
        <w:t>חוקק חוק איחוד מועצות הייצור</w:t>
      </w:r>
      <w:r>
        <w:rPr>
          <w:rFonts w:hint="cs"/>
          <w:rtl/>
        </w:rPr>
        <w:t>.</w:t>
      </w:r>
    </w:p>
    <w:p w14:paraId="4E06DFC3" w14:textId="77777777" w:rsidR="00000000" w:rsidRDefault="000C6BB5">
      <w:pPr>
        <w:pStyle w:val="a0"/>
        <w:ind w:firstLine="720"/>
        <w:rPr>
          <w:rtl/>
        </w:rPr>
      </w:pPr>
    </w:p>
    <w:p w14:paraId="78C319E0" w14:textId="77777777" w:rsidR="00000000" w:rsidRDefault="000C6BB5">
      <w:pPr>
        <w:pStyle w:val="a0"/>
        <w:ind w:firstLine="720"/>
      </w:pPr>
      <w:r>
        <w:rPr>
          <w:rFonts w:hint="cs"/>
          <w:rtl/>
        </w:rPr>
        <w:t>רצונ</w:t>
      </w:r>
      <w:r>
        <w:rPr>
          <w:rFonts w:hint="cs"/>
          <w:rtl/>
        </w:rPr>
        <w:t>י לשאול</w:t>
      </w:r>
      <w:r>
        <w:rPr>
          <w:rtl/>
        </w:rPr>
        <w:t>:</w:t>
      </w:r>
    </w:p>
    <w:p w14:paraId="6FC495A4" w14:textId="77777777" w:rsidR="00000000" w:rsidRDefault="000C6BB5">
      <w:pPr>
        <w:pStyle w:val="a0"/>
        <w:ind w:firstLine="720"/>
      </w:pPr>
    </w:p>
    <w:p w14:paraId="63ADAABD" w14:textId="77777777" w:rsidR="00000000" w:rsidRDefault="000C6BB5">
      <w:pPr>
        <w:pStyle w:val="a0"/>
        <w:ind w:firstLine="720"/>
        <w:rPr>
          <w:rtl/>
        </w:rPr>
      </w:pPr>
      <w:r>
        <w:rPr>
          <w:rFonts w:hint="cs"/>
          <w:rtl/>
        </w:rPr>
        <w:t xml:space="preserve">1. </w:t>
      </w:r>
      <w:r>
        <w:rPr>
          <w:rtl/>
        </w:rPr>
        <w:t>מה נעשה ליישו</w:t>
      </w:r>
      <w:r>
        <w:rPr>
          <w:rFonts w:hint="cs"/>
          <w:rtl/>
        </w:rPr>
        <w:t>ם החוק הנ"ל</w:t>
      </w:r>
      <w:r>
        <w:rPr>
          <w:rtl/>
        </w:rPr>
        <w:t>?</w:t>
      </w:r>
    </w:p>
    <w:p w14:paraId="187BFFBC" w14:textId="77777777" w:rsidR="00000000" w:rsidRDefault="000C6BB5">
      <w:pPr>
        <w:pStyle w:val="a0"/>
        <w:ind w:firstLine="720"/>
        <w:rPr>
          <w:rtl/>
        </w:rPr>
      </w:pPr>
    </w:p>
    <w:p w14:paraId="680E986D" w14:textId="77777777" w:rsidR="00000000" w:rsidRDefault="000C6BB5">
      <w:pPr>
        <w:pStyle w:val="a0"/>
        <w:ind w:firstLine="720"/>
        <w:rPr>
          <w:rtl/>
        </w:rPr>
      </w:pPr>
      <w:r>
        <w:rPr>
          <w:rFonts w:hint="cs"/>
          <w:rtl/>
        </w:rPr>
        <w:t>2. אילו</w:t>
      </w:r>
      <w:r>
        <w:rPr>
          <w:rtl/>
        </w:rPr>
        <w:t xml:space="preserve"> פעולות התייעלות נעשו בעקבות האיחוד, מה </w:t>
      </w:r>
      <w:r>
        <w:rPr>
          <w:rFonts w:hint="cs"/>
          <w:rtl/>
        </w:rPr>
        <w:t xml:space="preserve">הוא </w:t>
      </w:r>
      <w:r>
        <w:rPr>
          <w:rtl/>
        </w:rPr>
        <w:t xml:space="preserve">החיסכון בעלויות </w:t>
      </w:r>
      <w:r>
        <w:rPr>
          <w:rFonts w:hint="cs"/>
          <w:rtl/>
        </w:rPr>
        <w:t>ובכמה</w:t>
      </w:r>
      <w:r>
        <w:rPr>
          <w:rtl/>
        </w:rPr>
        <w:t xml:space="preserve"> </w:t>
      </w:r>
      <w:r>
        <w:rPr>
          <w:rFonts w:hint="cs"/>
          <w:rtl/>
        </w:rPr>
        <w:t>הוקטן</w:t>
      </w:r>
      <w:r>
        <w:rPr>
          <w:rtl/>
        </w:rPr>
        <w:t xml:space="preserve"> ההיטל על החקלאים?</w:t>
      </w:r>
    </w:p>
    <w:p w14:paraId="12FA723B" w14:textId="77777777" w:rsidR="00000000" w:rsidRDefault="000C6BB5">
      <w:pPr>
        <w:pStyle w:val="a0"/>
        <w:ind w:firstLine="720"/>
        <w:rPr>
          <w:rtl/>
        </w:rPr>
      </w:pPr>
    </w:p>
    <w:p w14:paraId="2CFCF2BD"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החקלאות</w:t>
      </w:r>
      <w:r>
        <w:rPr>
          <w:b/>
          <w:bCs/>
          <w:u w:val="single"/>
          <w:rtl/>
        </w:rPr>
        <w:t xml:space="preserve"> </w:t>
      </w:r>
      <w:r>
        <w:rPr>
          <w:rFonts w:hint="cs"/>
          <w:b/>
          <w:bCs/>
          <w:u w:val="single"/>
          <w:rtl/>
        </w:rPr>
        <w:t xml:space="preserve">ופיתוח הכפר </w:t>
      </w:r>
      <w:r>
        <w:rPr>
          <w:b/>
          <w:bCs/>
          <w:u w:val="single"/>
          <w:rtl/>
        </w:rPr>
        <w:t>ישראל כץ:</w:t>
      </w:r>
    </w:p>
    <w:p w14:paraId="7EF90410"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321DDDFD" w14:textId="77777777" w:rsidR="00000000" w:rsidRDefault="000C6BB5">
      <w:pPr>
        <w:pStyle w:val="a0"/>
      </w:pPr>
      <w:r>
        <w:rPr>
          <w:rFonts w:hint="cs"/>
          <w:rtl/>
        </w:rPr>
        <w:t xml:space="preserve">                                            </w:t>
      </w:r>
    </w:p>
    <w:p w14:paraId="3ED9F645" w14:textId="77777777" w:rsidR="00000000" w:rsidRDefault="000C6BB5">
      <w:pPr>
        <w:pStyle w:val="a0"/>
        <w:ind w:firstLine="720"/>
        <w:rPr>
          <w:rFonts w:hint="cs"/>
          <w:rtl/>
        </w:rPr>
      </w:pPr>
      <w:r>
        <w:rPr>
          <w:rFonts w:hint="cs"/>
          <w:rtl/>
        </w:rPr>
        <w:t>1. בי</w:t>
      </w:r>
      <w:r>
        <w:rPr>
          <w:rFonts w:hint="cs"/>
          <w:rtl/>
        </w:rPr>
        <w:t xml:space="preserve">ום  1 בינואר 2004  אוחדו ארבע מועצות הייצור -  ירקות, פירות, פרי הדר  ופרחים - והוקמה מועצת הצמחים על-פי חוק מועצת הצמחים (ייצור ושיווק), התשל"ג-1973. ארבע מועצות הייצור חדלו להתקיים והפכו לענפים במועצת הצמחים. נכסי המועצות הועברו למועצת הצמחים, כאשר נכסי </w:t>
      </w:r>
      <w:r>
        <w:rPr>
          <w:rFonts w:hint="cs"/>
          <w:rtl/>
        </w:rPr>
        <w:t>כל מועצה משמשים את הענף. במחציתו של חודש פברואר 2004 עברו עובדי המועצה המאוחדת לבניין משרדים אחד. כמו כן הוקמה מינהלה זמנית מאוחדת, בהתאם לחוק, הכוללת שבעה נציגים: ארבעה נציגי ענפים, שני נציגי ממשלה  ויושב-ראש - שר החקלאות ופיתוח הכפר.</w:t>
      </w:r>
    </w:p>
    <w:p w14:paraId="4AC99A38" w14:textId="77777777" w:rsidR="00000000" w:rsidRDefault="000C6BB5">
      <w:pPr>
        <w:pStyle w:val="a0"/>
        <w:rPr>
          <w:rFonts w:hint="cs"/>
          <w:rtl/>
        </w:rPr>
      </w:pPr>
    </w:p>
    <w:p w14:paraId="332E386D" w14:textId="77777777" w:rsidR="00000000" w:rsidRDefault="000C6BB5">
      <w:pPr>
        <w:pStyle w:val="a0"/>
        <w:ind w:firstLine="720"/>
        <w:rPr>
          <w:rFonts w:hint="cs"/>
          <w:rtl/>
        </w:rPr>
      </w:pPr>
      <w:r>
        <w:rPr>
          <w:rFonts w:hint="cs"/>
          <w:rtl/>
        </w:rPr>
        <w:t>במקביל נשלח הרכב הו</w:t>
      </w:r>
      <w:r>
        <w:rPr>
          <w:rFonts w:hint="cs"/>
          <w:rtl/>
        </w:rPr>
        <w:t xml:space="preserve">ועדות הענפיות  - סעיף 10 לחוק - לאישור משרד המשפטים, והלשכה המשפטית החלה בגיבוש כללים לקראת בחירת חברי המועצה - סעיף 4 לחוק - ובגיבוש חקיקת משנה. </w:t>
      </w:r>
    </w:p>
    <w:p w14:paraId="0F377E86" w14:textId="77777777" w:rsidR="00000000" w:rsidRDefault="000C6BB5">
      <w:pPr>
        <w:pStyle w:val="a0"/>
        <w:ind w:firstLine="720"/>
        <w:rPr>
          <w:rFonts w:hint="cs"/>
          <w:rtl/>
        </w:rPr>
      </w:pPr>
    </w:p>
    <w:p w14:paraId="5EFD94BF" w14:textId="77777777" w:rsidR="00000000" w:rsidRDefault="000C6BB5">
      <w:pPr>
        <w:pStyle w:val="a0"/>
        <w:ind w:firstLine="720"/>
        <w:rPr>
          <w:rFonts w:hint="cs"/>
          <w:rtl/>
        </w:rPr>
      </w:pPr>
      <w:r>
        <w:rPr>
          <w:rFonts w:hint="cs"/>
          <w:rtl/>
        </w:rPr>
        <w:t xml:space="preserve">המועצה החלה ועדיין מצויה בעיצומו של הליך רה-ארגון, הכולל הליכי התייעלות וחיסכון, וזאת על מנת להגשים את מטרת </w:t>
      </w:r>
      <w:r>
        <w:rPr>
          <w:rFonts w:hint="cs"/>
          <w:rtl/>
        </w:rPr>
        <w:t>החוק: הפחתת ההיטלים הרובצים על כתפי המגדלים.</w:t>
      </w:r>
    </w:p>
    <w:p w14:paraId="41405AD3" w14:textId="77777777" w:rsidR="00000000" w:rsidRDefault="000C6BB5">
      <w:pPr>
        <w:pStyle w:val="a0"/>
        <w:rPr>
          <w:rFonts w:hint="cs"/>
          <w:rtl/>
        </w:rPr>
      </w:pPr>
    </w:p>
    <w:p w14:paraId="5CE918A8" w14:textId="77777777" w:rsidR="00000000" w:rsidRDefault="000C6BB5">
      <w:pPr>
        <w:pStyle w:val="a0"/>
        <w:ind w:firstLine="720"/>
        <w:rPr>
          <w:rFonts w:hint="cs"/>
          <w:rtl/>
        </w:rPr>
      </w:pPr>
      <w:r>
        <w:rPr>
          <w:rFonts w:hint="cs"/>
          <w:rtl/>
        </w:rPr>
        <w:t>בהתאם לחוק הוקמו ועדות סטטוטוריות - ועדת ביקורת, ועדת קנסות, ועדת היתרי ייצור. כמו כן הוקמו ועדות פנימיות - ועדות מייעצות - על מנת לסייע בהליך העבודה השוטף. בנוסף, הוקמו ועדות משנה - שולחנות מגדלים - סעיף 10 לח</w:t>
      </w:r>
      <w:r>
        <w:rPr>
          <w:rFonts w:hint="cs"/>
          <w:rtl/>
        </w:rPr>
        <w:t xml:space="preserve">וק. </w:t>
      </w:r>
    </w:p>
    <w:p w14:paraId="7563D439" w14:textId="77777777" w:rsidR="00000000" w:rsidRDefault="000C6BB5">
      <w:pPr>
        <w:pStyle w:val="a0"/>
        <w:ind w:firstLine="720"/>
        <w:rPr>
          <w:rFonts w:hint="cs"/>
          <w:rtl/>
        </w:rPr>
      </w:pPr>
    </w:p>
    <w:p w14:paraId="11D17DD4" w14:textId="77777777" w:rsidR="00000000" w:rsidRDefault="000C6BB5">
      <w:pPr>
        <w:pStyle w:val="a0"/>
        <w:ind w:firstLine="720"/>
        <w:rPr>
          <w:rFonts w:hint="cs"/>
          <w:rtl/>
        </w:rPr>
      </w:pPr>
      <w:r>
        <w:rPr>
          <w:rFonts w:hint="cs"/>
          <w:rtl/>
        </w:rPr>
        <w:t>2. מסיכומים ראשונים שנאספו, המתבססים על ההוצאות בפועל בחודשים ינואר--אפריל 2004, מסתמנת מגמה של ירידה חדה בשיעור של 37% בהוצאות המינהל של מועצת הצמחים, בהשוואה לאלו שהיו לארבע מועצות הייצור בשנת 2003.</w:t>
      </w:r>
    </w:p>
    <w:p w14:paraId="2CD4EFE1" w14:textId="77777777" w:rsidR="00000000" w:rsidRDefault="000C6BB5">
      <w:pPr>
        <w:pStyle w:val="a0"/>
        <w:rPr>
          <w:rFonts w:hint="cs"/>
          <w:rtl/>
        </w:rPr>
      </w:pPr>
    </w:p>
    <w:p w14:paraId="0003579E" w14:textId="77777777" w:rsidR="00000000" w:rsidRDefault="000C6BB5">
      <w:pPr>
        <w:pStyle w:val="a0"/>
        <w:ind w:firstLine="720"/>
        <w:rPr>
          <w:rFonts w:hint="cs"/>
          <w:rtl/>
        </w:rPr>
      </w:pPr>
      <w:r>
        <w:rPr>
          <w:rFonts w:hint="cs"/>
          <w:rtl/>
        </w:rPr>
        <w:t xml:space="preserve">תחזית החיסכון הצפוי במהלך כל שנת 2004 היא: חשמל </w:t>
      </w:r>
      <w:r>
        <w:rPr>
          <w:rFonts w:hint="cs"/>
          <w:rtl/>
        </w:rPr>
        <w:t>- חיסכון של 35% בהוצאות; תקשורת - חיסכון של 26% בהוצאות; דואר - 39%; שוק סיטונאי - 48%; ייעוץ משפטי - 39% וכדומה.</w:t>
      </w:r>
    </w:p>
    <w:p w14:paraId="1B4509D0" w14:textId="77777777" w:rsidR="00000000" w:rsidRDefault="000C6BB5">
      <w:pPr>
        <w:pStyle w:val="a0"/>
        <w:rPr>
          <w:rFonts w:hint="cs"/>
          <w:rtl/>
        </w:rPr>
      </w:pPr>
    </w:p>
    <w:p w14:paraId="429639FE" w14:textId="77777777" w:rsidR="00000000" w:rsidRDefault="000C6BB5">
      <w:pPr>
        <w:pStyle w:val="a0"/>
        <w:ind w:firstLine="720"/>
        <w:rPr>
          <w:rFonts w:hint="cs"/>
          <w:rtl/>
        </w:rPr>
      </w:pPr>
      <w:r>
        <w:rPr>
          <w:rFonts w:hint="cs"/>
          <w:rtl/>
        </w:rPr>
        <w:t xml:space="preserve">בחודש ספטמבר 2003 הועסקו בארבע מועצות הייצור 157 עובדים, ועד למחצית 2004 צומצמו 37 משרות, 24%, ומצבת המועצה עומדת כיום על 120 עובדים. כתוצאה </w:t>
      </w:r>
      <w:r>
        <w:rPr>
          <w:rFonts w:hint="cs"/>
          <w:rtl/>
        </w:rPr>
        <w:t xml:space="preserve">מכך  נחסכו מיידית 6.8 מיליוני שקלים בחשבון השנתי. </w:t>
      </w:r>
    </w:p>
    <w:p w14:paraId="183BAD3D" w14:textId="77777777" w:rsidR="00000000" w:rsidRDefault="000C6BB5">
      <w:pPr>
        <w:pStyle w:val="a0"/>
        <w:ind w:firstLine="720"/>
        <w:rPr>
          <w:rFonts w:hint="cs"/>
          <w:rtl/>
        </w:rPr>
      </w:pPr>
    </w:p>
    <w:p w14:paraId="4471C4CB" w14:textId="77777777" w:rsidR="00000000" w:rsidRDefault="000C6BB5">
      <w:pPr>
        <w:pStyle w:val="a0"/>
        <w:ind w:firstLine="720"/>
        <w:rPr>
          <w:rFonts w:hint="cs"/>
          <w:rtl/>
        </w:rPr>
      </w:pPr>
      <w:r>
        <w:rPr>
          <w:rFonts w:hint="cs"/>
          <w:rtl/>
        </w:rPr>
        <w:t>אשר להיטלים שרבצו על החקלאים, עד לימים אלו הופחתו ההיטלים בכ-31% בממוצע.</w:t>
      </w:r>
    </w:p>
    <w:p w14:paraId="5B976C19" w14:textId="77777777" w:rsidR="00000000" w:rsidRDefault="000C6BB5">
      <w:pPr>
        <w:pStyle w:val="a0"/>
        <w:ind w:firstLine="720"/>
        <w:rPr>
          <w:rFonts w:hint="cs"/>
          <w:rtl/>
        </w:rPr>
      </w:pPr>
    </w:p>
    <w:p w14:paraId="5B1AD871" w14:textId="77777777" w:rsidR="00000000" w:rsidRDefault="000C6BB5">
      <w:pPr>
        <w:pStyle w:val="a0"/>
        <w:ind w:firstLine="720"/>
        <w:rPr>
          <w:rFonts w:hint="cs"/>
        </w:rPr>
      </w:pPr>
      <w:r>
        <w:rPr>
          <w:rFonts w:hint="cs"/>
          <w:rtl/>
        </w:rPr>
        <w:t>הישגים אלו מוכיחים, כי משרד החקלאות ופיתוח הכפר ומועצת הצמחים עושים ככל שניתן כדי להגשים את מטרות החוק ולהקל על המגדלים.</w:t>
      </w:r>
    </w:p>
    <w:p w14:paraId="2FEE4D54" w14:textId="77777777" w:rsidR="00000000" w:rsidRDefault="000C6BB5">
      <w:pPr>
        <w:pStyle w:val="a0"/>
        <w:rPr>
          <w:rtl/>
        </w:rPr>
      </w:pPr>
    </w:p>
    <w:p w14:paraId="64196708" w14:textId="77777777" w:rsidR="00000000" w:rsidRDefault="000C6BB5">
      <w:pPr>
        <w:pStyle w:val="a1"/>
        <w:jc w:val="center"/>
        <w:rPr>
          <w:rtl/>
        </w:rPr>
      </w:pPr>
      <w:bookmarkStart w:id="749" w:name="CQ29873FI0029873T03_08_2004_00_34_13"/>
      <w:bookmarkStart w:id="750" w:name="_Toc100311859"/>
      <w:bookmarkEnd w:id="749"/>
      <w:r>
        <w:rPr>
          <w:rtl/>
        </w:rPr>
        <w:t>1915. בק</w:t>
      </w:r>
      <w:r>
        <w:rPr>
          <w:rtl/>
        </w:rPr>
        <w:t>ר למרעה</w:t>
      </w:r>
      <w:bookmarkEnd w:id="750"/>
    </w:p>
    <w:p w14:paraId="3D927DBD" w14:textId="77777777" w:rsidR="00000000" w:rsidRDefault="000C6BB5">
      <w:pPr>
        <w:pStyle w:val="a0"/>
        <w:rPr>
          <w:rFonts w:hint="cs"/>
          <w:rtl/>
        </w:rPr>
      </w:pPr>
    </w:p>
    <w:p w14:paraId="37EEA1B7" w14:textId="77777777" w:rsidR="00000000" w:rsidRDefault="000C6BB5">
      <w:pPr>
        <w:pStyle w:val="a0"/>
        <w:ind w:firstLine="0"/>
        <w:rPr>
          <w:bCs/>
          <w:u w:val="single"/>
        </w:rPr>
      </w:pPr>
      <w:bookmarkStart w:id="751" w:name="ESQ29873"/>
      <w:bookmarkEnd w:id="751"/>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58BEAC17" w14:textId="77777777" w:rsidR="00000000" w:rsidRDefault="000C6BB5">
      <w:pPr>
        <w:pStyle w:val="a0"/>
        <w:ind w:firstLine="720"/>
      </w:pPr>
      <w:r>
        <w:rPr>
          <w:rtl/>
        </w:rPr>
        <w:t>ביום ג' באב התשס"ד (21 ביולי 2004):</w:t>
      </w:r>
    </w:p>
    <w:p w14:paraId="25DCDA8E" w14:textId="77777777" w:rsidR="00000000" w:rsidRDefault="000C6BB5">
      <w:pPr>
        <w:pStyle w:val="a0"/>
        <w:rPr>
          <w:rFonts w:hint="cs"/>
          <w:rtl/>
        </w:rPr>
      </w:pPr>
    </w:p>
    <w:p w14:paraId="24B93827" w14:textId="77777777" w:rsidR="00000000" w:rsidRDefault="000C6BB5">
      <w:pPr>
        <w:pStyle w:val="a0"/>
        <w:rPr>
          <w:rFonts w:hint="cs"/>
        </w:rPr>
      </w:pPr>
      <w:r>
        <w:rPr>
          <w:rFonts w:hint="cs"/>
          <w:rtl/>
        </w:rPr>
        <w:t>הדרך הזולה והבטוחה לשימור שטחים פתוחים וקרקעות לאום ולמניעת פלישת מתיישבים אליהם, כפי שקורה בנגב, היא על-ידי הקצאתם לבקר למרעה.</w:t>
      </w:r>
    </w:p>
    <w:p w14:paraId="70ABFD57" w14:textId="77777777" w:rsidR="00000000" w:rsidRDefault="000C6BB5">
      <w:pPr>
        <w:pStyle w:val="a0"/>
        <w:ind w:firstLine="720"/>
        <w:rPr>
          <w:rtl/>
        </w:rPr>
      </w:pPr>
    </w:p>
    <w:p w14:paraId="1122F642" w14:textId="77777777" w:rsidR="00000000" w:rsidRDefault="000C6BB5">
      <w:pPr>
        <w:pStyle w:val="a0"/>
        <w:ind w:firstLine="720"/>
      </w:pPr>
      <w:r>
        <w:rPr>
          <w:rFonts w:hint="cs"/>
          <w:rtl/>
        </w:rPr>
        <w:t>רצוני לשאול</w:t>
      </w:r>
      <w:r>
        <w:rPr>
          <w:rtl/>
        </w:rPr>
        <w:t>:</w:t>
      </w:r>
    </w:p>
    <w:p w14:paraId="054DFB00" w14:textId="77777777" w:rsidR="00000000" w:rsidRDefault="000C6BB5">
      <w:pPr>
        <w:pStyle w:val="a0"/>
        <w:ind w:firstLine="720"/>
      </w:pPr>
    </w:p>
    <w:p w14:paraId="1BA2EB3F" w14:textId="77777777" w:rsidR="00000000" w:rsidRDefault="000C6BB5">
      <w:pPr>
        <w:pStyle w:val="a0"/>
        <w:ind w:firstLine="720"/>
        <w:rPr>
          <w:rtl/>
        </w:rPr>
      </w:pPr>
      <w:r>
        <w:rPr>
          <w:rFonts w:hint="cs"/>
          <w:rtl/>
        </w:rPr>
        <w:t xml:space="preserve">1. </w:t>
      </w:r>
      <w:r>
        <w:rPr>
          <w:rtl/>
        </w:rPr>
        <w:t xml:space="preserve">מה </w:t>
      </w:r>
      <w:r>
        <w:rPr>
          <w:rFonts w:hint="cs"/>
          <w:rtl/>
        </w:rPr>
        <w:t>נעשה</w:t>
      </w:r>
      <w:r>
        <w:rPr>
          <w:rtl/>
        </w:rPr>
        <w:t xml:space="preserve"> כד</w:t>
      </w:r>
      <w:r>
        <w:rPr>
          <w:rtl/>
        </w:rPr>
        <w:t>י להקצות שטחים נוספים למרעה</w:t>
      </w:r>
      <w:r>
        <w:rPr>
          <w:rFonts w:hint="cs"/>
          <w:rtl/>
        </w:rPr>
        <w:t xml:space="preserve"> ולתמוך במגדלים</w:t>
      </w:r>
      <w:r>
        <w:rPr>
          <w:rtl/>
        </w:rPr>
        <w:t>?</w:t>
      </w:r>
    </w:p>
    <w:p w14:paraId="542784DC" w14:textId="77777777" w:rsidR="00000000" w:rsidRDefault="000C6BB5">
      <w:pPr>
        <w:pStyle w:val="a0"/>
        <w:ind w:firstLine="720"/>
        <w:rPr>
          <w:rtl/>
        </w:rPr>
      </w:pPr>
    </w:p>
    <w:p w14:paraId="0B20D5E0" w14:textId="77777777" w:rsidR="00000000" w:rsidRDefault="000C6BB5">
      <w:pPr>
        <w:pStyle w:val="a0"/>
        <w:ind w:firstLine="720"/>
        <w:rPr>
          <w:rtl/>
        </w:rPr>
      </w:pPr>
      <w:r>
        <w:rPr>
          <w:rFonts w:hint="cs"/>
          <w:rtl/>
        </w:rPr>
        <w:t>2. כיצד</w:t>
      </w:r>
      <w:r>
        <w:rPr>
          <w:rtl/>
        </w:rPr>
        <w:t xml:space="preserve"> </w:t>
      </w:r>
      <w:r>
        <w:rPr>
          <w:rFonts w:hint="cs"/>
          <w:rtl/>
        </w:rPr>
        <w:t>מבטיחים</w:t>
      </w:r>
      <w:r>
        <w:rPr>
          <w:rtl/>
        </w:rPr>
        <w:t xml:space="preserve"> את קיומו של ענף המרעה לטווח ארוך?</w:t>
      </w:r>
    </w:p>
    <w:p w14:paraId="05B99FB6" w14:textId="77777777" w:rsidR="00000000" w:rsidRDefault="000C6BB5">
      <w:pPr>
        <w:pStyle w:val="a0"/>
        <w:ind w:firstLine="720"/>
        <w:rPr>
          <w:rtl/>
        </w:rPr>
      </w:pPr>
    </w:p>
    <w:p w14:paraId="3D30B879" w14:textId="77777777" w:rsidR="00000000" w:rsidRDefault="000C6BB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החקלאות</w:t>
      </w:r>
      <w:r>
        <w:rPr>
          <w:b/>
          <w:bCs/>
          <w:u w:val="single"/>
          <w:rtl/>
        </w:rPr>
        <w:t xml:space="preserve"> </w:t>
      </w:r>
      <w:r>
        <w:rPr>
          <w:rFonts w:hint="cs"/>
          <w:b/>
          <w:bCs/>
          <w:u w:val="single"/>
          <w:rtl/>
        </w:rPr>
        <w:t xml:space="preserve">ופיתוח הכפר </w:t>
      </w:r>
      <w:r>
        <w:rPr>
          <w:b/>
          <w:bCs/>
          <w:u w:val="single"/>
          <w:rtl/>
        </w:rPr>
        <w:t>ישראל כץ:</w:t>
      </w:r>
    </w:p>
    <w:p w14:paraId="1121CC02" w14:textId="77777777" w:rsidR="00000000" w:rsidRDefault="000C6BB5">
      <w:pPr>
        <w:pStyle w:val="a0"/>
        <w:ind w:firstLine="0"/>
        <w:rPr>
          <w:b/>
          <w:rtl/>
        </w:rPr>
      </w:pPr>
      <w:r>
        <w:rPr>
          <w:b/>
          <w:rtl/>
        </w:rPr>
        <w:t xml:space="preserve">(לא נקראה, נמסרה </w:t>
      </w:r>
      <w:r>
        <w:rPr>
          <w:rFonts w:hint="eastAsia"/>
          <w:b/>
          <w:rtl/>
        </w:rPr>
        <w:t>לפרוטוקול</w:t>
      </w:r>
      <w:r>
        <w:rPr>
          <w:b/>
          <w:rtl/>
        </w:rPr>
        <w:t>)</w:t>
      </w:r>
    </w:p>
    <w:p w14:paraId="589C183B" w14:textId="77777777" w:rsidR="00000000" w:rsidRDefault="000C6BB5">
      <w:pPr>
        <w:pStyle w:val="a0"/>
        <w:rPr>
          <w:rFonts w:hint="cs"/>
          <w:rtl/>
        </w:rPr>
      </w:pPr>
    </w:p>
    <w:p w14:paraId="775A6F6A" w14:textId="77777777" w:rsidR="00000000" w:rsidRDefault="000C6BB5">
      <w:pPr>
        <w:pStyle w:val="a0"/>
        <w:ind w:firstLine="720"/>
        <w:rPr>
          <w:rFonts w:hint="cs"/>
          <w:rtl/>
        </w:rPr>
      </w:pPr>
      <w:r>
        <w:rPr>
          <w:rFonts w:hint="cs"/>
          <w:rtl/>
        </w:rPr>
        <w:t>1-2. משרד החקלאות ופיתוח הכפר, ואני בראשו, רואים חשיבות רבה בפיתוח ענף הבקר למרעה ככלי הטוב</w:t>
      </w:r>
      <w:r>
        <w:rPr>
          <w:rFonts w:hint="cs"/>
          <w:rtl/>
        </w:rPr>
        <w:t xml:space="preserve"> ביותר להבטחת שימור השטחים הפתוחים והריאות הירוקות של המדינה מפני פלישה של גורמים בלתי מורשים. </w:t>
      </w:r>
    </w:p>
    <w:p w14:paraId="6371297F" w14:textId="77777777" w:rsidR="00000000" w:rsidRDefault="000C6BB5">
      <w:pPr>
        <w:pStyle w:val="a0"/>
        <w:ind w:firstLine="720"/>
        <w:rPr>
          <w:rFonts w:hint="cs"/>
          <w:rtl/>
        </w:rPr>
      </w:pPr>
    </w:p>
    <w:p w14:paraId="0751CDDF" w14:textId="77777777" w:rsidR="00000000" w:rsidRDefault="000C6BB5">
      <w:pPr>
        <w:pStyle w:val="a0"/>
        <w:ind w:firstLine="720"/>
        <w:rPr>
          <w:rFonts w:hint="cs"/>
          <w:rtl/>
        </w:rPr>
      </w:pPr>
      <w:r>
        <w:rPr>
          <w:rFonts w:hint="cs"/>
          <w:rtl/>
        </w:rPr>
        <w:t xml:space="preserve">לצורך כך המשרד פועל בשלוש דרכים: </w:t>
      </w:r>
    </w:p>
    <w:p w14:paraId="6853AA98" w14:textId="77777777" w:rsidR="00000000" w:rsidRDefault="000C6BB5">
      <w:pPr>
        <w:pStyle w:val="a0"/>
        <w:ind w:firstLine="720"/>
        <w:rPr>
          <w:rFonts w:hint="cs"/>
          <w:rtl/>
        </w:rPr>
      </w:pPr>
    </w:p>
    <w:p w14:paraId="6CC4671A" w14:textId="77777777" w:rsidR="00000000" w:rsidRDefault="000C6BB5">
      <w:pPr>
        <w:pStyle w:val="a0"/>
        <w:ind w:firstLine="720"/>
        <w:rPr>
          <w:rFonts w:hint="cs"/>
          <w:rtl/>
        </w:rPr>
      </w:pPr>
      <w:r>
        <w:rPr>
          <w:rFonts w:hint="cs"/>
          <w:rtl/>
        </w:rPr>
        <w:t xml:space="preserve">א. המשרד נמצא בעיצומו של רה-תכנון של כלל שטחי המרעה בארץ. מתבצעת בדיקה של כושר הנשיאה והקצאתם לעדרי בקר בהתאם לכך. </w:t>
      </w:r>
    </w:p>
    <w:p w14:paraId="45B44123" w14:textId="77777777" w:rsidR="00000000" w:rsidRDefault="000C6BB5">
      <w:pPr>
        <w:pStyle w:val="a0"/>
        <w:ind w:firstLine="720"/>
        <w:rPr>
          <w:rFonts w:hint="cs"/>
          <w:rtl/>
        </w:rPr>
      </w:pPr>
    </w:p>
    <w:p w14:paraId="2F33BCC0" w14:textId="77777777" w:rsidR="00000000" w:rsidRDefault="000C6BB5">
      <w:pPr>
        <w:pStyle w:val="a0"/>
        <w:ind w:firstLine="720"/>
        <w:rPr>
          <w:rFonts w:hint="cs"/>
          <w:rtl/>
        </w:rPr>
      </w:pPr>
      <w:r>
        <w:rPr>
          <w:rFonts w:hint="cs"/>
          <w:rtl/>
        </w:rPr>
        <w:t xml:space="preserve">ב. ענף </w:t>
      </w:r>
      <w:r>
        <w:rPr>
          <w:rFonts w:hint="cs"/>
          <w:rtl/>
        </w:rPr>
        <w:t>הבקר למרעה הינו ענף עם רמת רווחיות נמוכה. לאחרונה הושג הסדר עם האוצר המאפשר הקצאת 8.5  מיליוני ש"ח בשנה לתמיכה בענף, המתבססת על שלושה פרמטרים: גודל העדר, כושר הנשיאה ושטחי המרעה המוחזקים. על-פי התוכנית, משרד החקלאות ופיתוח הכפר יתמוך בסכום של כ-200 ש"ח בממ</w:t>
      </w:r>
      <w:r>
        <w:rPr>
          <w:rFonts w:hint="cs"/>
          <w:rtl/>
        </w:rPr>
        <w:t xml:space="preserve">וצע לכל פרה בעדר מורשה. </w:t>
      </w:r>
    </w:p>
    <w:p w14:paraId="6EDCCDD7" w14:textId="77777777" w:rsidR="00000000" w:rsidRDefault="000C6BB5">
      <w:pPr>
        <w:pStyle w:val="a0"/>
        <w:ind w:firstLine="720"/>
        <w:rPr>
          <w:rFonts w:hint="cs"/>
          <w:rtl/>
        </w:rPr>
      </w:pPr>
    </w:p>
    <w:p w14:paraId="27D1A4DF" w14:textId="77777777" w:rsidR="00000000" w:rsidRDefault="000C6BB5">
      <w:pPr>
        <w:pStyle w:val="a0"/>
        <w:ind w:firstLine="720"/>
        <w:rPr>
          <w:rtl/>
        </w:rPr>
      </w:pPr>
      <w:r>
        <w:rPr>
          <w:rFonts w:hint="cs"/>
          <w:rtl/>
        </w:rPr>
        <w:t>ג. המשרד יוזם חקיקת חוק ראשי וחוקי עזר שיבטיחו שהעדר לא יתפתח מעבר לכושר הנשיאה של השטח המוקצה לו.</w:t>
      </w:r>
    </w:p>
    <w:p w14:paraId="30AECAEA" w14:textId="77777777" w:rsidR="00000000" w:rsidRDefault="000C6BB5">
      <w:pPr>
        <w:pStyle w:val="a0"/>
        <w:rPr>
          <w:rFonts w:hint="cs"/>
          <w:rtl/>
        </w:rPr>
      </w:pPr>
    </w:p>
    <w:p w14:paraId="3CAB4CEC" w14:textId="77777777" w:rsidR="00000000" w:rsidRDefault="000C6BB5">
      <w:pPr>
        <w:pStyle w:val="af1"/>
        <w:rPr>
          <w:rFonts w:hint="cs"/>
          <w:rtl/>
        </w:rPr>
      </w:pPr>
      <w:r>
        <w:rPr>
          <w:rtl/>
        </w:rPr>
        <w:t>היו"ר</w:t>
      </w:r>
      <w:r>
        <w:rPr>
          <w:rFonts w:hint="cs"/>
          <w:rtl/>
        </w:rPr>
        <w:t xml:space="preserve"> מיכאל נודלמן:</w:t>
      </w:r>
    </w:p>
    <w:p w14:paraId="12B2D261" w14:textId="77777777" w:rsidR="00000000" w:rsidRDefault="000C6BB5">
      <w:pPr>
        <w:pStyle w:val="a0"/>
        <w:rPr>
          <w:rFonts w:hint="cs"/>
          <w:rtl/>
        </w:rPr>
      </w:pPr>
    </w:p>
    <w:p w14:paraId="713D8224" w14:textId="77777777" w:rsidR="00000000" w:rsidRDefault="000C6BB5">
      <w:pPr>
        <w:pStyle w:val="a0"/>
        <w:rPr>
          <w:rFonts w:hint="cs"/>
          <w:rtl/>
        </w:rPr>
      </w:pPr>
      <w:r>
        <w:rPr>
          <w:rFonts w:hint="cs"/>
          <w:rtl/>
        </w:rPr>
        <w:t xml:space="preserve">תודה רבה לשר החקלאות. </w:t>
      </w:r>
    </w:p>
    <w:p w14:paraId="5FB6940A" w14:textId="77777777" w:rsidR="00000000" w:rsidRDefault="000C6BB5">
      <w:pPr>
        <w:pStyle w:val="a0"/>
        <w:ind w:firstLine="0"/>
        <w:rPr>
          <w:rFonts w:hint="cs"/>
          <w:rtl/>
        </w:rPr>
      </w:pPr>
    </w:p>
    <w:p w14:paraId="7A5A324C" w14:textId="77777777" w:rsidR="00000000" w:rsidRDefault="000C6BB5">
      <w:pPr>
        <w:pStyle w:val="a0"/>
        <w:ind w:firstLine="0"/>
        <w:rPr>
          <w:rFonts w:hint="cs"/>
          <w:rtl/>
        </w:rPr>
      </w:pPr>
      <w:r>
        <w:rPr>
          <w:rFonts w:hint="cs"/>
          <w:rtl/>
        </w:rPr>
        <w:tab/>
        <w:t>חברי הכנסת, תם סדר-היום. הישיבה הבאה תתקיים היום, יום שלישי, ט"ז באב התשס"ד, 3 באוגו</w:t>
      </w:r>
      <w:r>
        <w:rPr>
          <w:rFonts w:hint="cs"/>
          <w:rtl/>
        </w:rPr>
        <w:t xml:space="preserve">סט 2004, בשעה 15:00. ישיבת הכנסת נעולה. תודה רבה. </w:t>
      </w:r>
    </w:p>
    <w:p w14:paraId="714898AC" w14:textId="77777777" w:rsidR="00000000" w:rsidRDefault="000C6BB5">
      <w:pPr>
        <w:pStyle w:val="a0"/>
        <w:ind w:firstLine="0"/>
        <w:rPr>
          <w:rFonts w:hint="cs"/>
          <w:rtl/>
        </w:rPr>
      </w:pPr>
    </w:p>
    <w:p w14:paraId="0916037C" w14:textId="77777777" w:rsidR="00000000" w:rsidRDefault="000C6BB5">
      <w:pPr>
        <w:pStyle w:val="a0"/>
        <w:jc w:val="center"/>
        <w:rPr>
          <w:rFonts w:hint="cs"/>
          <w:rtl/>
        </w:rPr>
      </w:pPr>
      <w:r>
        <w:rPr>
          <w:rFonts w:hint="cs"/>
          <w:rtl/>
        </w:rPr>
        <w:t>הישיבה ננעלה בשעה 00:21.</w:t>
      </w:r>
    </w:p>
    <w:p w14:paraId="2C906F69" w14:textId="77777777" w:rsidR="00000000" w:rsidRDefault="000C6BB5">
      <w:pPr>
        <w:pStyle w:val="a0"/>
        <w:rPr>
          <w:rFonts w:hint="cs"/>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E343A" w14:textId="77777777" w:rsidR="00000000" w:rsidRDefault="000C6BB5">
      <w:r>
        <w:separator/>
      </w:r>
    </w:p>
  </w:endnote>
  <w:endnote w:type="continuationSeparator" w:id="0">
    <w:p w14:paraId="713D9118" w14:textId="77777777" w:rsidR="00000000" w:rsidRDefault="000C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BDDF7" w14:textId="77777777" w:rsidR="00000000" w:rsidRDefault="000C6BB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200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259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ECDEF" w14:textId="77777777" w:rsidR="00000000" w:rsidRDefault="000C6BB5">
      <w:r>
        <w:separator/>
      </w:r>
    </w:p>
  </w:footnote>
  <w:footnote w:type="continuationSeparator" w:id="0">
    <w:p w14:paraId="3E443434" w14:textId="77777777" w:rsidR="00000000" w:rsidRDefault="000C6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B4D4D4A"/>
    <w:multiLevelType w:val="hybridMultilevel"/>
    <w:tmpl w:val="9A868BB4"/>
    <w:lvl w:ilvl="0" w:tplc="CE74B1D2">
      <w:start w:val="1"/>
      <w:numFmt w:val="decimal"/>
      <w:lvlText w:val="%1."/>
      <w:lvlJc w:val="left"/>
      <w:pPr>
        <w:tabs>
          <w:tab w:val="num" w:pos="750"/>
        </w:tabs>
        <w:ind w:left="750" w:right="750" w:hanging="39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C5D3424"/>
    <w:multiLevelType w:val="hybridMultilevel"/>
    <w:tmpl w:val="1F72B442"/>
    <w:lvl w:ilvl="0" w:tplc="E3EC50E8">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2E92417D"/>
    <w:multiLevelType w:val="hybridMultilevel"/>
    <w:tmpl w:val="BF549386"/>
    <w:lvl w:ilvl="0" w:tplc="600AFD02">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4F30352F"/>
    <w:multiLevelType w:val="hybridMultilevel"/>
    <w:tmpl w:val="B31E2BF4"/>
    <w:lvl w:ilvl="0" w:tplc="41280324">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5" w15:restartNumberingAfterBreak="0">
    <w:nsid w:val="5737218C"/>
    <w:multiLevelType w:val="hybridMultilevel"/>
    <w:tmpl w:val="C0FE6F36"/>
    <w:lvl w:ilvl="0" w:tplc="0DB663A2">
      <w:start w:val="5"/>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6" w15:restartNumberingAfterBreak="0">
    <w:nsid w:val="743E5257"/>
    <w:multiLevelType w:val="hybridMultilevel"/>
    <w:tmpl w:val="34565450"/>
    <w:lvl w:ilvl="0" w:tplc="0CA47516">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31111_1-50.doc"/>
    <w:docVar w:name="Position" w:val="Merged1-50"/>
    <w:docVar w:name="Queue" w:val="1-50"/>
    <w:docVar w:name="SaveYN" w:val="N"/>
    <w:docVar w:name="Session" w:val="31111"/>
    <w:docVar w:name="SessionDate" w:val="02/08/04"/>
    <w:docVar w:name="SpeakersNum" w:val="0"/>
    <w:docVar w:name="StartMode" w:val="4"/>
  </w:docVars>
  <w:rsids>
    <w:rsidRoot w:val="000C6BB5"/>
    <w:rsid w:val="000C6B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C14F8"/>
  <w15:chartTrackingRefBased/>
  <w15:docId w15:val="{7F074CD7-77E7-4287-94DF-41013A5D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55529</Words>
  <Characters>316517</Characters>
  <Application>Microsoft Office Word</Application>
  <DocSecurity>0</DocSecurity>
  <Lines>2637</Lines>
  <Paragraphs>742</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371304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161 מתאריך 02/08/2004</dc:title>
  <dc:subject/>
  <dc:creator>knesset</dc:creator>
  <cp:keywords/>
  <dc:description/>
  <cp:lastModifiedBy>vladimir</cp:lastModifiedBy>
  <cp:revision>2</cp:revision>
  <cp:lastPrinted>2004-11-25T15:59:00Z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03392104</vt:lpwstr>
  </property>
  <property fmtid="{D5CDD505-2E9C-101B-9397-08002B2CF9AE}" pid="4" name="SDDocDate">
    <vt:lpwstr>2005-07-24T13:41:26Z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161.000000000000</vt:lpwstr>
  </property>
  <property fmtid="{D5CDD505-2E9C-101B-9397-08002B2CF9AE}" pid="8" name="SDAuthor">
    <vt:lpwstr>דבורה אביבי</vt:lpwstr>
  </property>
  <property fmtid="{D5CDD505-2E9C-101B-9397-08002B2CF9AE}" pid="9" name="TaarichYeshiva">
    <vt:lpwstr>2004-08-02T02:00:00Z</vt:lpwstr>
  </property>
</Properties>
</file>