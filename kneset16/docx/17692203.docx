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52EA2" w14:textId="77777777" w:rsidR="00000000" w:rsidRDefault="0054045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54AC6CE" w14:textId="77777777" w:rsidR="00000000" w:rsidRDefault="00540457">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_Toc59447970 \h </w:instrText>
      </w:r>
      <w:r>
        <w:fldChar w:fldCharType="separate"/>
      </w:r>
      <w:r>
        <w:t>6</w:t>
      </w:r>
      <w:r>
        <w:fldChar w:fldCharType="end"/>
      </w:r>
    </w:p>
    <w:p w14:paraId="30B9B164" w14:textId="77777777" w:rsidR="00000000" w:rsidRDefault="005404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_Toc59447971 \h </w:instrText>
      </w:r>
      <w:r>
        <w:fldChar w:fldCharType="separate"/>
      </w:r>
      <w:r>
        <w:t>7</w:t>
      </w:r>
      <w:r>
        <w:fldChar w:fldCharType="end"/>
      </w:r>
    </w:p>
    <w:p w14:paraId="5ED71A06" w14:textId="77777777" w:rsidR="00000000" w:rsidRDefault="00540457">
      <w:pPr>
        <w:pStyle w:val="TOC1"/>
        <w:tabs>
          <w:tab w:val="right" w:leader="dot" w:pos="8296"/>
        </w:tabs>
        <w:rPr>
          <w:rFonts w:ascii="Times New Roman" w:hAnsi="Times New Roman" w:cs="Times New Roman"/>
          <w:sz w:val="24"/>
          <w:szCs w:val="24"/>
        </w:rPr>
      </w:pPr>
      <w:r>
        <w:t xml:space="preserve">96. </w:t>
      </w:r>
      <w:r>
        <w:rPr>
          <w:rtl/>
        </w:rPr>
        <w:t>תחבורה ציבורית סדירה בעיר אלעד</w:t>
      </w:r>
      <w:r>
        <w:tab/>
      </w:r>
      <w:r>
        <w:fldChar w:fldCharType="begin"/>
      </w:r>
      <w:r>
        <w:instrText xml:space="preserve"> PAGEREF _Toc59447972 \h </w:instrText>
      </w:r>
      <w:r>
        <w:fldChar w:fldCharType="separate"/>
      </w:r>
      <w:r>
        <w:t>7</w:t>
      </w:r>
      <w:r>
        <w:fldChar w:fldCharType="end"/>
      </w:r>
    </w:p>
    <w:p w14:paraId="7D0E4A11"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w:instrText>
      </w:r>
      <w:r>
        <w:instrText xml:space="preserve">F _Toc59447973 \h </w:instrText>
      </w:r>
      <w:r>
        <w:fldChar w:fldCharType="separate"/>
      </w:r>
      <w:r>
        <w:t>8</w:t>
      </w:r>
      <w:r>
        <w:fldChar w:fldCharType="end"/>
      </w:r>
    </w:p>
    <w:p w14:paraId="283C71FA" w14:textId="77777777" w:rsidR="00000000" w:rsidRDefault="005404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_Toc59447974 \h </w:instrText>
      </w:r>
      <w:r>
        <w:fldChar w:fldCharType="separate"/>
      </w:r>
      <w:r>
        <w:t>9</w:t>
      </w:r>
      <w:r>
        <w:fldChar w:fldCharType="end"/>
      </w:r>
    </w:p>
    <w:p w14:paraId="31ED4AC7" w14:textId="77777777" w:rsidR="00000000" w:rsidRDefault="00540457">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_Toc59447975 \h </w:instrText>
      </w:r>
      <w:r>
        <w:fldChar w:fldCharType="separate"/>
      </w:r>
      <w:r>
        <w:t>9</w:t>
      </w:r>
      <w:r>
        <w:fldChar w:fldCharType="end"/>
      </w:r>
    </w:p>
    <w:p w14:paraId="775A8EA7" w14:textId="77777777" w:rsidR="00000000" w:rsidRDefault="0054045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_Toc59447976 \h </w:instrText>
      </w:r>
      <w:r>
        <w:fldChar w:fldCharType="separate"/>
      </w:r>
      <w:r>
        <w:t>11</w:t>
      </w:r>
      <w:r>
        <w:fldChar w:fldCharType="end"/>
      </w:r>
    </w:p>
    <w:p w14:paraId="681F9F1E" w14:textId="77777777" w:rsidR="00000000" w:rsidRDefault="00540457">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_Toc59447977 \h </w:instrText>
      </w:r>
      <w:r>
        <w:fldChar w:fldCharType="separate"/>
      </w:r>
      <w:r>
        <w:t>11</w:t>
      </w:r>
      <w:r>
        <w:fldChar w:fldCharType="end"/>
      </w:r>
    </w:p>
    <w:p w14:paraId="202824E2" w14:textId="77777777" w:rsidR="00000000" w:rsidRDefault="00540457">
      <w:pPr>
        <w:pStyle w:val="TOC1"/>
        <w:tabs>
          <w:tab w:val="right" w:leader="dot" w:pos="8296"/>
        </w:tabs>
        <w:rPr>
          <w:rFonts w:ascii="Times New Roman" w:hAnsi="Times New Roman" w:cs="Times New Roman"/>
          <w:sz w:val="24"/>
          <w:szCs w:val="24"/>
        </w:rPr>
      </w:pPr>
      <w:r>
        <w:t xml:space="preserve">93. </w:t>
      </w:r>
      <w:r>
        <w:rPr>
          <w:rtl/>
        </w:rPr>
        <w:t>זהותו של הסיי</w:t>
      </w:r>
      <w:r>
        <w:rPr>
          <w:rtl/>
        </w:rPr>
        <w:t>ען בפיגוע האוטובוס בחיפה</w:t>
      </w:r>
      <w:r>
        <w:tab/>
      </w:r>
      <w:r>
        <w:fldChar w:fldCharType="begin"/>
      </w:r>
      <w:r>
        <w:instrText xml:space="preserve"> PAGEREF _Toc59447978 \h </w:instrText>
      </w:r>
      <w:r>
        <w:fldChar w:fldCharType="separate"/>
      </w:r>
      <w:r>
        <w:t>13</w:t>
      </w:r>
      <w:r>
        <w:fldChar w:fldCharType="end"/>
      </w:r>
    </w:p>
    <w:p w14:paraId="3F1BA38E" w14:textId="77777777" w:rsidR="00000000" w:rsidRDefault="0054045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_Toc59447979 \h </w:instrText>
      </w:r>
      <w:r>
        <w:fldChar w:fldCharType="separate"/>
      </w:r>
      <w:r>
        <w:t>13</w:t>
      </w:r>
      <w:r>
        <w:fldChar w:fldCharType="end"/>
      </w:r>
    </w:p>
    <w:p w14:paraId="225E53EE" w14:textId="77777777" w:rsidR="00000000" w:rsidRDefault="00540457">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_Toc59447980 \h </w:instrText>
      </w:r>
      <w:r>
        <w:fldChar w:fldCharType="separate"/>
      </w:r>
      <w:r>
        <w:t>13</w:t>
      </w:r>
      <w:r>
        <w:fldChar w:fldCharType="end"/>
      </w:r>
    </w:p>
    <w:p w14:paraId="17C6A708" w14:textId="77777777" w:rsidR="00000000" w:rsidRDefault="0054045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_Toc59447981 \h </w:instrText>
      </w:r>
      <w:r>
        <w:fldChar w:fldCharType="separate"/>
      </w:r>
      <w:r>
        <w:t>14</w:t>
      </w:r>
      <w:r>
        <w:fldChar w:fldCharType="end"/>
      </w:r>
    </w:p>
    <w:p w14:paraId="3B02A204" w14:textId="77777777" w:rsidR="00000000" w:rsidRDefault="0054045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w:instrText>
      </w:r>
      <w:r>
        <w:instrText xml:space="preserve">c59447982 \h </w:instrText>
      </w:r>
      <w:r>
        <w:fldChar w:fldCharType="separate"/>
      </w:r>
      <w:r>
        <w:t>14</w:t>
      </w:r>
      <w:r>
        <w:fldChar w:fldCharType="end"/>
      </w:r>
    </w:p>
    <w:p w14:paraId="6F0E518F" w14:textId="77777777" w:rsidR="00000000" w:rsidRDefault="0054045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_Toc59447983 \h </w:instrText>
      </w:r>
      <w:r>
        <w:fldChar w:fldCharType="separate"/>
      </w:r>
      <w:r>
        <w:t>15</w:t>
      </w:r>
      <w:r>
        <w:fldChar w:fldCharType="end"/>
      </w:r>
    </w:p>
    <w:p w14:paraId="135BE08D"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_Toc59447984 \h </w:instrText>
      </w:r>
      <w:r>
        <w:fldChar w:fldCharType="separate"/>
      </w:r>
      <w:r>
        <w:t>18</w:t>
      </w:r>
      <w:r>
        <w:fldChar w:fldCharType="end"/>
      </w:r>
    </w:p>
    <w:p w14:paraId="46C22F9A" w14:textId="77777777" w:rsidR="00000000" w:rsidRDefault="00540457">
      <w:pPr>
        <w:pStyle w:val="TOC1"/>
        <w:tabs>
          <w:tab w:val="right" w:leader="dot" w:pos="8296"/>
        </w:tabs>
        <w:rPr>
          <w:rFonts w:ascii="Times New Roman" w:hAnsi="Times New Roman" w:cs="Times New Roman"/>
          <w:sz w:val="24"/>
          <w:szCs w:val="24"/>
        </w:rPr>
      </w:pPr>
      <w:r>
        <w:t xml:space="preserve">97. </w:t>
      </w:r>
      <w:r>
        <w:rPr>
          <w:rtl/>
        </w:rPr>
        <w:t>מכסות ביצים למושב דוב"ב</w:t>
      </w:r>
      <w:r>
        <w:tab/>
      </w:r>
      <w:r>
        <w:fldChar w:fldCharType="begin"/>
      </w:r>
      <w:r>
        <w:instrText xml:space="preserve"> PAGEREF _Toc59447985 \h </w:instrText>
      </w:r>
      <w:r>
        <w:fldChar w:fldCharType="separate"/>
      </w:r>
      <w:r>
        <w:t>21</w:t>
      </w:r>
      <w:r>
        <w:fldChar w:fldCharType="end"/>
      </w:r>
    </w:p>
    <w:p w14:paraId="22A9117F" w14:textId="77777777" w:rsidR="00000000" w:rsidRDefault="0054045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_Toc59447986 \h </w:instrText>
      </w:r>
      <w:r>
        <w:fldChar w:fldCharType="separate"/>
      </w:r>
      <w:r>
        <w:t>22</w:t>
      </w:r>
      <w:r>
        <w:fldChar w:fldCharType="end"/>
      </w:r>
    </w:p>
    <w:p w14:paraId="4B10F3DA"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w:t>
      </w:r>
      <w:r>
        <w:rPr>
          <w:rtl/>
        </w:rPr>
        <w:t>אל כץ:</w:t>
      </w:r>
      <w:r>
        <w:tab/>
      </w:r>
      <w:r>
        <w:fldChar w:fldCharType="begin"/>
      </w:r>
      <w:r>
        <w:instrText xml:space="preserve"> PAGEREF _Toc59447987 \h </w:instrText>
      </w:r>
      <w:r>
        <w:fldChar w:fldCharType="separate"/>
      </w:r>
      <w:r>
        <w:t>23</w:t>
      </w:r>
      <w:r>
        <w:fldChar w:fldCharType="end"/>
      </w:r>
    </w:p>
    <w:p w14:paraId="6467CD4E" w14:textId="77777777" w:rsidR="00000000" w:rsidRDefault="0054045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w:t>
      </w:r>
      <w:r>
        <w:tab/>
      </w:r>
      <w:r>
        <w:fldChar w:fldCharType="begin"/>
      </w:r>
      <w:r>
        <w:instrText xml:space="preserve"> PAGEREF _Toc59447988 \h </w:instrText>
      </w:r>
      <w:r>
        <w:fldChar w:fldCharType="separate"/>
      </w:r>
      <w:r>
        <w:t>23</w:t>
      </w:r>
      <w:r>
        <w:fldChar w:fldCharType="end"/>
      </w:r>
    </w:p>
    <w:p w14:paraId="7D3C24BD" w14:textId="77777777" w:rsidR="00000000" w:rsidRDefault="00540457">
      <w:pPr>
        <w:pStyle w:val="TOC2"/>
        <w:tabs>
          <w:tab w:val="right" w:leader="dot" w:pos="8296"/>
        </w:tabs>
        <w:ind w:right="0"/>
        <w:rPr>
          <w:rFonts w:ascii="Times New Roman" w:hAnsi="Times New Roman" w:cs="Times New Roman"/>
          <w:sz w:val="24"/>
          <w:szCs w:val="24"/>
        </w:rPr>
      </w:pPr>
      <w:r>
        <w:rPr>
          <w:rtl/>
        </w:rPr>
        <w:t xml:space="preserve">אורי יהודה אריאל (האיחוד הלאומי </w:t>
      </w:r>
      <w:r>
        <w:t xml:space="preserve">– </w:t>
      </w:r>
      <w:r>
        <w:rPr>
          <w:rtl/>
        </w:rPr>
        <w:t>ישראל ביתנו):</w:t>
      </w:r>
      <w:r>
        <w:tab/>
      </w:r>
      <w:r>
        <w:fldChar w:fldCharType="begin"/>
      </w:r>
      <w:r>
        <w:instrText xml:space="preserve"> PAGEREF _Toc59447989 \h </w:instrText>
      </w:r>
      <w:r>
        <w:fldChar w:fldCharType="separate"/>
      </w:r>
      <w:r>
        <w:t>23</w:t>
      </w:r>
      <w:r>
        <w:fldChar w:fldCharType="end"/>
      </w:r>
    </w:p>
    <w:p w14:paraId="075A6D16" w14:textId="77777777" w:rsidR="00000000" w:rsidRDefault="0054045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_Toc59447990 \h </w:instrText>
      </w:r>
      <w:r>
        <w:fldChar w:fldCharType="separate"/>
      </w:r>
      <w:r>
        <w:t>24</w:t>
      </w:r>
      <w:r>
        <w:fldChar w:fldCharType="end"/>
      </w:r>
    </w:p>
    <w:p w14:paraId="33179360"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w:t>
      </w:r>
      <w:r>
        <w:rPr>
          <w:rtl/>
        </w:rPr>
        <w:t>ץ:</w:t>
      </w:r>
      <w:r>
        <w:tab/>
      </w:r>
      <w:r>
        <w:fldChar w:fldCharType="begin"/>
      </w:r>
      <w:r>
        <w:instrText xml:space="preserve"> PAGEREF _Toc59447991 \h </w:instrText>
      </w:r>
      <w:r>
        <w:fldChar w:fldCharType="separate"/>
      </w:r>
      <w:r>
        <w:t>24</w:t>
      </w:r>
      <w:r>
        <w:fldChar w:fldCharType="end"/>
      </w:r>
    </w:p>
    <w:p w14:paraId="2A7D8E10" w14:textId="77777777" w:rsidR="00000000" w:rsidRDefault="00540457">
      <w:pPr>
        <w:pStyle w:val="TOC1"/>
        <w:tabs>
          <w:tab w:val="right" w:leader="dot" w:pos="8296"/>
        </w:tabs>
        <w:rPr>
          <w:rFonts w:ascii="Times New Roman" w:hAnsi="Times New Roman" w:cs="Times New Roman"/>
          <w:sz w:val="24"/>
          <w:szCs w:val="24"/>
        </w:rPr>
      </w:pPr>
      <w:r>
        <w:t xml:space="preserve">94. </w:t>
      </w:r>
      <w:r>
        <w:rPr>
          <w:rtl/>
        </w:rPr>
        <w:t>סגירת בית-החולים "אברבנאל"</w:t>
      </w:r>
      <w:r>
        <w:tab/>
      </w:r>
      <w:r>
        <w:fldChar w:fldCharType="begin"/>
      </w:r>
      <w:r>
        <w:instrText xml:space="preserve"> PAGEREF _Toc59447992 \h </w:instrText>
      </w:r>
      <w:r>
        <w:fldChar w:fldCharType="separate"/>
      </w:r>
      <w:r>
        <w:t>25</w:t>
      </w:r>
      <w:r>
        <w:fldChar w:fldCharType="end"/>
      </w:r>
    </w:p>
    <w:p w14:paraId="2DBFBA87" w14:textId="77777777" w:rsidR="00000000" w:rsidRDefault="0054045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_Toc59447993 \h </w:instrText>
      </w:r>
      <w:r>
        <w:fldChar w:fldCharType="separate"/>
      </w:r>
      <w:r>
        <w:t>25</w:t>
      </w:r>
      <w:r>
        <w:fldChar w:fldCharType="end"/>
      </w:r>
    </w:p>
    <w:p w14:paraId="2F63A828"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_Toc59447994 \h </w:instrText>
      </w:r>
      <w:r>
        <w:fldChar w:fldCharType="separate"/>
      </w:r>
      <w:r>
        <w:t>25</w:t>
      </w:r>
      <w:r>
        <w:fldChar w:fldCharType="end"/>
      </w:r>
    </w:p>
    <w:p w14:paraId="1D36DB94" w14:textId="77777777" w:rsidR="00000000" w:rsidRDefault="00540457">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_Toc59</w:instrText>
      </w:r>
      <w:r>
        <w:instrText xml:space="preserve">447995 \h </w:instrText>
      </w:r>
      <w:r>
        <w:fldChar w:fldCharType="separate"/>
      </w:r>
      <w:r>
        <w:t>27</w:t>
      </w:r>
      <w:r>
        <w:fldChar w:fldCharType="end"/>
      </w:r>
    </w:p>
    <w:p w14:paraId="5C927676" w14:textId="77777777" w:rsidR="00000000" w:rsidRDefault="0054045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_Toc59447996 \h </w:instrText>
      </w:r>
      <w:r>
        <w:fldChar w:fldCharType="separate"/>
      </w:r>
      <w:r>
        <w:t>27</w:t>
      </w:r>
      <w:r>
        <w:fldChar w:fldCharType="end"/>
      </w:r>
    </w:p>
    <w:p w14:paraId="79D76175" w14:textId="77777777" w:rsidR="00000000" w:rsidRDefault="0054045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_Toc59447997 \h </w:instrText>
      </w:r>
      <w:r>
        <w:fldChar w:fldCharType="separate"/>
      </w:r>
      <w:r>
        <w:t>28</w:t>
      </w:r>
      <w:r>
        <w:fldChar w:fldCharType="end"/>
      </w:r>
    </w:p>
    <w:p w14:paraId="56C2C87A" w14:textId="77777777" w:rsidR="00000000" w:rsidRDefault="0054045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_Toc59447998 \h </w:instrText>
      </w:r>
      <w:r>
        <w:fldChar w:fldCharType="separate"/>
      </w:r>
      <w:r>
        <w:t>28</w:t>
      </w:r>
      <w:r>
        <w:fldChar w:fldCharType="end"/>
      </w:r>
    </w:p>
    <w:p w14:paraId="0991DDA5"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_Toc59447999 \h </w:instrText>
      </w:r>
      <w:r>
        <w:fldChar w:fldCharType="separate"/>
      </w:r>
      <w:r>
        <w:t>29</w:t>
      </w:r>
      <w:r>
        <w:fldChar w:fldCharType="end"/>
      </w:r>
    </w:p>
    <w:p w14:paraId="3BF0B6F1" w14:textId="77777777" w:rsidR="00000000" w:rsidRDefault="00540457">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התעבורה (</w:t>
      </w:r>
      <w:r>
        <w:rPr>
          <w:rtl/>
        </w:rPr>
        <w:t xml:space="preserve">תיקון - מתקן מגביל מהירות), </w:t>
      </w:r>
      <w:r>
        <w:t xml:space="preserve"> </w:t>
      </w:r>
      <w:r>
        <w:rPr>
          <w:rtl/>
        </w:rPr>
        <w:t>התשס"ג-2003</w:t>
      </w:r>
      <w:r>
        <w:tab/>
      </w:r>
      <w:r>
        <w:fldChar w:fldCharType="begin"/>
      </w:r>
      <w:r>
        <w:instrText xml:space="preserve"> PAGEREF _Toc59448000 \h </w:instrText>
      </w:r>
      <w:r>
        <w:fldChar w:fldCharType="separate"/>
      </w:r>
      <w:r>
        <w:t>31</w:t>
      </w:r>
      <w:r>
        <w:fldChar w:fldCharType="end"/>
      </w:r>
    </w:p>
    <w:p w14:paraId="1CA717A4" w14:textId="77777777" w:rsidR="00000000" w:rsidRDefault="00540457">
      <w:pPr>
        <w:pStyle w:val="TOC1"/>
        <w:tabs>
          <w:tab w:val="right" w:leader="dot" w:pos="8296"/>
        </w:tabs>
        <w:rPr>
          <w:rFonts w:ascii="Times New Roman" w:hAnsi="Times New Roman" w:cs="Times New Roman"/>
          <w:sz w:val="24"/>
          <w:szCs w:val="24"/>
        </w:rPr>
      </w:pPr>
      <w:r>
        <w:t>(</w:t>
      </w:r>
      <w:r>
        <w:rPr>
          <w:rtl/>
        </w:rPr>
        <w:t>הצעת</w:t>
      </w:r>
      <w:r>
        <w:t xml:space="preserve"> </w:t>
      </w:r>
      <w:r>
        <w:rPr>
          <w:rtl/>
        </w:rPr>
        <w:t>חבר הכנסת אמנון כהן</w:t>
      </w:r>
      <w:r>
        <w:t>)</w:t>
      </w:r>
      <w:r>
        <w:tab/>
      </w:r>
      <w:r>
        <w:fldChar w:fldCharType="begin"/>
      </w:r>
      <w:r>
        <w:instrText xml:space="preserve"> PAGEREF _Toc59448001 \h </w:instrText>
      </w:r>
      <w:r>
        <w:fldChar w:fldCharType="separate"/>
      </w:r>
      <w:r>
        <w:t>31</w:t>
      </w:r>
      <w:r>
        <w:fldChar w:fldCharType="end"/>
      </w:r>
    </w:p>
    <w:p w14:paraId="5142AB1F" w14:textId="77777777" w:rsidR="00000000" w:rsidRDefault="00540457">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_Toc59448002 \h </w:instrText>
      </w:r>
      <w:r>
        <w:fldChar w:fldCharType="separate"/>
      </w:r>
      <w:r>
        <w:t>31</w:t>
      </w:r>
      <w:r>
        <w:fldChar w:fldCharType="end"/>
      </w:r>
    </w:p>
    <w:p w14:paraId="05AB951D"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_Toc59448003 \h </w:instrText>
      </w:r>
      <w:r>
        <w:fldChar w:fldCharType="separate"/>
      </w:r>
      <w:r>
        <w:t>34</w:t>
      </w:r>
      <w:r>
        <w:fldChar w:fldCharType="end"/>
      </w:r>
    </w:p>
    <w:p w14:paraId="22842CA3" w14:textId="77777777" w:rsidR="00000000" w:rsidRDefault="00540457">
      <w:pPr>
        <w:pStyle w:val="TOC1"/>
        <w:tabs>
          <w:tab w:val="right" w:leader="dot" w:pos="8296"/>
        </w:tabs>
        <w:rPr>
          <w:rFonts w:ascii="Times New Roman" w:hAnsi="Times New Roman" w:cs="Times New Roman"/>
          <w:sz w:val="24"/>
          <w:szCs w:val="24"/>
        </w:rPr>
      </w:pPr>
      <w:r>
        <w:rPr>
          <w:rtl/>
        </w:rPr>
        <w:t>הצעת חוק</w:t>
      </w:r>
      <w:r>
        <w:t xml:space="preserve"> </w:t>
      </w:r>
      <w:r>
        <w:rPr>
          <w:rtl/>
        </w:rPr>
        <w:t>התכנון והבני</w:t>
      </w:r>
      <w:r>
        <w:rPr>
          <w:rtl/>
        </w:rPr>
        <w:t xml:space="preserve">יה (תיקון - צווי הריסה במגזר הבדואי בנגב), </w:t>
      </w:r>
      <w:r>
        <w:t xml:space="preserve"> </w:t>
      </w:r>
      <w:r>
        <w:rPr>
          <w:rtl/>
        </w:rPr>
        <w:t>התשס"ג-2003</w:t>
      </w:r>
      <w:r>
        <w:tab/>
      </w:r>
      <w:r>
        <w:fldChar w:fldCharType="begin"/>
      </w:r>
      <w:r>
        <w:instrText xml:space="preserve"> PAGEREF _Toc59448004 \h </w:instrText>
      </w:r>
      <w:r>
        <w:fldChar w:fldCharType="separate"/>
      </w:r>
      <w:r>
        <w:t>37</w:t>
      </w:r>
      <w:r>
        <w:fldChar w:fldCharType="end"/>
      </w:r>
    </w:p>
    <w:p w14:paraId="43B13E69" w14:textId="77777777" w:rsidR="00000000" w:rsidRDefault="00540457">
      <w:pPr>
        <w:pStyle w:val="TOC1"/>
        <w:tabs>
          <w:tab w:val="right" w:leader="dot" w:pos="8296"/>
        </w:tabs>
        <w:rPr>
          <w:rFonts w:ascii="Times New Roman" w:hAnsi="Times New Roman" w:cs="Times New Roman"/>
          <w:sz w:val="24"/>
          <w:szCs w:val="24"/>
        </w:rPr>
      </w:pPr>
      <w:r>
        <w:lastRenderedPageBreak/>
        <w:t>(</w:t>
      </w:r>
      <w:r>
        <w:rPr>
          <w:rtl/>
        </w:rPr>
        <w:t>הצעת קבוצת חברי</w:t>
      </w:r>
      <w:r>
        <w:t xml:space="preserve"> </w:t>
      </w:r>
      <w:r>
        <w:rPr>
          <w:rtl/>
        </w:rPr>
        <w:t>הכנסת)</w:t>
      </w:r>
      <w:r>
        <w:tab/>
      </w:r>
      <w:r>
        <w:fldChar w:fldCharType="begin"/>
      </w:r>
      <w:r>
        <w:instrText xml:space="preserve"> PAGEREF _Toc59448005 \h </w:instrText>
      </w:r>
      <w:r>
        <w:fldChar w:fldCharType="separate"/>
      </w:r>
      <w:r>
        <w:t>37</w:t>
      </w:r>
      <w:r>
        <w:fldChar w:fldCharType="end"/>
      </w:r>
    </w:p>
    <w:p w14:paraId="01B409C8" w14:textId="77777777" w:rsidR="00000000" w:rsidRDefault="0054045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_Toc59448006 \h </w:instrText>
      </w:r>
      <w:r>
        <w:fldChar w:fldCharType="separate"/>
      </w:r>
      <w:r>
        <w:t>37</w:t>
      </w:r>
      <w:r>
        <w:fldChar w:fldCharType="end"/>
      </w:r>
    </w:p>
    <w:p w14:paraId="72E7E3A4"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_Toc59448007 \h </w:instrText>
      </w:r>
      <w:r>
        <w:fldChar w:fldCharType="separate"/>
      </w:r>
      <w:r>
        <w:t>40</w:t>
      </w:r>
      <w:r>
        <w:fldChar w:fldCharType="end"/>
      </w:r>
    </w:p>
    <w:p w14:paraId="45150E4E" w14:textId="77777777" w:rsidR="00000000" w:rsidRDefault="00540457">
      <w:pPr>
        <w:pStyle w:val="TOC2"/>
        <w:tabs>
          <w:tab w:val="right" w:leader="dot" w:pos="8296"/>
        </w:tabs>
        <w:ind w:right="0"/>
        <w:rPr>
          <w:rFonts w:ascii="Times New Roman" w:hAnsi="Times New Roman" w:cs="Times New Roman"/>
          <w:sz w:val="24"/>
          <w:szCs w:val="24"/>
        </w:rPr>
      </w:pPr>
      <w:r>
        <w:rPr>
          <w:rtl/>
        </w:rPr>
        <w:t>מוח</w:t>
      </w:r>
      <w:r>
        <w:rPr>
          <w:rtl/>
        </w:rPr>
        <w:t>מד</w:t>
      </w:r>
      <w:r>
        <w:t xml:space="preserve"> </w:t>
      </w:r>
      <w:r>
        <w:rPr>
          <w:rtl/>
        </w:rPr>
        <w:t>ברכה (חד"ש-תע"ל)</w:t>
      </w:r>
      <w:r>
        <w:t>:</w:t>
      </w:r>
      <w:r>
        <w:tab/>
      </w:r>
      <w:r>
        <w:fldChar w:fldCharType="begin"/>
      </w:r>
      <w:r>
        <w:instrText xml:space="preserve"> PAGEREF _Toc59448008 \h </w:instrText>
      </w:r>
      <w:r>
        <w:fldChar w:fldCharType="separate"/>
      </w:r>
      <w:r>
        <w:t>41</w:t>
      </w:r>
      <w:r>
        <w:fldChar w:fldCharType="end"/>
      </w:r>
    </w:p>
    <w:p w14:paraId="53D29D54" w14:textId="77777777" w:rsidR="00000000" w:rsidRDefault="00540457">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הרשויות המקומיות (ייעוד כספי ההקצבות למטרות </w:t>
      </w:r>
      <w:r>
        <w:t xml:space="preserve"> </w:t>
      </w:r>
      <w:r>
        <w:rPr>
          <w:rtl/>
        </w:rPr>
        <w:t>מימון המשפחתונים), התשס"ג-2003</w:t>
      </w:r>
      <w:r>
        <w:tab/>
      </w:r>
      <w:r>
        <w:fldChar w:fldCharType="begin"/>
      </w:r>
      <w:r>
        <w:instrText xml:space="preserve"> PAGEREF _Toc59448009 \h </w:instrText>
      </w:r>
      <w:r>
        <w:fldChar w:fldCharType="separate"/>
      </w:r>
      <w:r>
        <w:t>42</w:t>
      </w:r>
      <w:r>
        <w:fldChar w:fldCharType="end"/>
      </w:r>
    </w:p>
    <w:p w14:paraId="51EA74EF" w14:textId="77777777" w:rsidR="00000000" w:rsidRDefault="00540457">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_Toc59448010 \h </w:instrText>
      </w:r>
      <w:r>
        <w:fldChar w:fldCharType="separate"/>
      </w:r>
      <w:r>
        <w:t>42</w:t>
      </w:r>
      <w:r>
        <w:fldChar w:fldCharType="end"/>
      </w:r>
    </w:p>
    <w:p w14:paraId="2A94D15D" w14:textId="77777777" w:rsidR="00000000" w:rsidRDefault="0054045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w:instrText>
      </w:r>
      <w:r>
        <w:instrText xml:space="preserve">REF _Toc59448011 \h </w:instrText>
      </w:r>
      <w:r>
        <w:fldChar w:fldCharType="separate"/>
      </w:r>
      <w:r>
        <w:t>42</w:t>
      </w:r>
      <w:r>
        <w:fldChar w:fldCharType="end"/>
      </w:r>
    </w:p>
    <w:p w14:paraId="2A309CC7"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_Toc59448012 \h </w:instrText>
      </w:r>
      <w:r>
        <w:fldChar w:fldCharType="separate"/>
      </w:r>
      <w:r>
        <w:t>44</w:t>
      </w:r>
      <w:r>
        <w:fldChar w:fldCharType="end"/>
      </w:r>
    </w:p>
    <w:p w14:paraId="25FB366B" w14:textId="77777777" w:rsidR="00000000" w:rsidRDefault="00540457">
      <w:pPr>
        <w:pStyle w:val="TOC1"/>
        <w:tabs>
          <w:tab w:val="right" w:leader="dot" w:pos="8296"/>
        </w:tabs>
        <w:rPr>
          <w:rFonts w:ascii="Times New Roman" w:hAnsi="Times New Roman" w:cs="Times New Roman"/>
          <w:sz w:val="24"/>
          <w:szCs w:val="24"/>
        </w:rPr>
      </w:pPr>
      <w:r>
        <w:rPr>
          <w:rtl/>
        </w:rPr>
        <w:t>הצעת חוק בנק ישראל (תיקון - תקציב בנק ישראל), התשס"ג-2003</w:t>
      </w:r>
      <w:r>
        <w:tab/>
      </w:r>
      <w:r>
        <w:fldChar w:fldCharType="begin"/>
      </w:r>
      <w:r>
        <w:instrText xml:space="preserve"> PAGEREF _Toc59448013 \h </w:instrText>
      </w:r>
      <w:r>
        <w:fldChar w:fldCharType="separate"/>
      </w:r>
      <w:r>
        <w:t>47</w:t>
      </w:r>
      <w:r>
        <w:fldChar w:fldCharType="end"/>
      </w:r>
    </w:p>
    <w:p w14:paraId="31635C39" w14:textId="77777777" w:rsidR="00000000" w:rsidRDefault="00540457">
      <w:pPr>
        <w:pStyle w:val="TOC1"/>
        <w:tabs>
          <w:tab w:val="right" w:leader="dot" w:pos="8296"/>
        </w:tabs>
        <w:rPr>
          <w:rFonts w:ascii="Times New Roman" w:hAnsi="Times New Roman" w:cs="Times New Roman"/>
          <w:sz w:val="24"/>
          <w:szCs w:val="24"/>
        </w:rPr>
      </w:pPr>
      <w:r>
        <w:t>(</w:t>
      </w:r>
      <w:r>
        <w:rPr>
          <w:rtl/>
        </w:rPr>
        <w:t>הצעת חבר הכנסת יעקב ליצמן)</w:t>
      </w:r>
      <w:r>
        <w:tab/>
      </w:r>
      <w:r>
        <w:fldChar w:fldCharType="begin"/>
      </w:r>
      <w:r>
        <w:instrText xml:space="preserve"> PAGEREF _Toc59448014 \h </w:instrText>
      </w:r>
      <w:r>
        <w:fldChar w:fldCharType="separate"/>
      </w:r>
      <w:r>
        <w:t>47</w:t>
      </w:r>
      <w:r>
        <w:fldChar w:fldCharType="end"/>
      </w:r>
    </w:p>
    <w:p w14:paraId="4BD5B6C5" w14:textId="77777777" w:rsidR="00000000" w:rsidRDefault="0054045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_Toc59448015 \h </w:instrText>
      </w:r>
      <w:r>
        <w:fldChar w:fldCharType="separate"/>
      </w:r>
      <w:r>
        <w:t>47</w:t>
      </w:r>
      <w:r>
        <w:fldChar w:fldCharType="end"/>
      </w:r>
    </w:p>
    <w:p w14:paraId="60D18905" w14:textId="77777777" w:rsidR="00000000" w:rsidRDefault="00540457">
      <w:pPr>
        <w:pStyle w:val="TOC1"/>
        <w:tabs>
          <w:tab w:val="right" w:leader="dot" w:pos="8296"/>
        </w:tabs>
        <w:rPr>
          <w:rFonts w:ascii="Times New Roman" w:hAnsi="Times New Roman" w:cs="Times New Roman"/>
          <w:sz w:val="24"/>
          <w:szCs w:val="24"/>
        </w:rPr>
      </w:pPr>
      <w:r>
        <w:rPr>
          <w:rtl/>
        </w:rPr>
        <w:t>הצעת חוק איסור קבלת תרומות ממדינות זרות, התשס"ג-2003</w:t>
      </w:r>
      <w:r>
        <w:tab/>
      </w:r>
      <w:r>
        <w:fldChar w:fldCharType="begin"/>
      </w:r>
      <w:r>
        <w:instrText xml:space="preserve"> PAGEREF _Toc59448016 \h </w:instrText>
      </w:r>
      <w:r>
        <w:fldChar w:fldCharType="separate"/>
      </w:r>
      <w:r>
        <w:t>49</w:t>
      </w:r>
      <w:r>
        <w:fldChar w:fldCharType="end"/>
      </w:r>
    </w:p>
    <w:p w14:paraId="61825C68" w14:textId="77777777" w:rsidR="00000000" w:rsidRDefault="00540457">
      <w:pPr>
        <w:pStyle w:val="TOC1"/>
        <w:tabs>
          <w:tab w:val="right" w:leader="dot" w:pos="8296"/>
        </w:tabs>
        <w:rPr>
          <w:rFonts w:ascii="Times New Roman" w:hAnsi="Times New Roman" w:cs="Times New Roman"/>
          <w:sz w:val="24"/>
          <w:szCs w:val="24"/>
        </w:rPr>
      </w:pPr>
      <w:r>
        <w:t>(</w:t>
      </w:r>
      <w:r>
        <w:rPr>
          <w:rtl/>
        </w:rPr>
        <w:t>הצעת חבר הכנסת אורי יהודה אריאל)</w:t>
      </w:r>
      <w:r>
        <w:tab/>
      </w:r>
      <w:r>
        <w:fldChar w:fldCharType="begin"/>
      </w:r>
      <w:r>
        <w:instrText xml:space="preserve"> PAGEREF _Toc59448017 \h </w:instrText>
      </w:r>
      <w:r>
        <w:fldChar w:fldCharType="separate"/>
      </w:r>
      <w:r>
        <w:t>49</w:t>
      </w:r>
      <w:r>
        <w:fldChar w:fldCharType="end"/>
      </w:r>
    </w:p>
    <w:p w14:paraId="611FE895" w14:textId="77777777" w:rsidR="00000000" w:rsidRDefault="00540457">
      <w:pPr>
        <w:pStyle w:val="TOC2"/>
        <w:tabs>
          <w:tab w:val="right" w:leader="dot" w:pos="8296"/>
        </w:tabs>
        <w:ind w:right="0"/>
        <w:rPr>
          <w:rFonts w:ascii="Times New Roman" w:hAnsi="Times New Roman" w:cs="Times New Roman"/>
          <w:sz w:val="24"/>
          <w:szCs w:val="24"/>
        </w:rPr>
      </w:pPr>
      <w:r>
        <w:rPr>
          <w:rtl/>
        </w:rPr>
        <w:t>שר המשפטים</w:t>
      </w:r>
      <w:r>
        <w:t xml:space="preserve"> </w:t>
      </w:r>
      <w:r>
        <w:rPr>
          <w:rtl/>
        </w:rPr>
        <w:t>יוסף לפיד:</w:t>
      </w:r>
      <w:r>
        <w:tab/>
      </w:r>
      <w:r>
        <w:fldChar w:fldCharType="begin"/>
      </w:r>
      <w:r>
        <w:instrText xml:space="preserve"> PAGEREF _Toc59448018 \h </w:instrText>
      </w:r>
      <w:r>
        <w:fldChar w:fldCharType="separate"/>
      </w:r>
      <w:r>
        <w:t>50</w:t>
      </w:r>
      <w:r>
        <w:fldChar w:fldCharType="end"/>
      </w:r>
    </w:p>
    <w:p w14:paraId="202A7E10" w14:textId="77777777" w:rsidR="00000000" w:rsidRDefault="0054045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_Toc59448019 \h </w:instrText>
      </w:r>
      <w:r>
        <w:fldChar w:fldCharType="separate"/>
      </w:r>
      <w:r>
        <w:t>52</w:t>
      </w:r>
      <w:r>
        <w:fldChar w:fldCharType="end"/>
      </w:r>
    </w:p>
    <w:p w14:paraId="1932EECD" w14:textId="77777777" w:rsidR="00000000" w:rsidRDefault="0054045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_Toc59448020 \h </w:instrText>
      </w:r>
      <w:r>
        <w:fldChar w:fldCharType="separate"/>
      </w:r>
      <w:r>
        <w:t>54</w:t>
      </w:r>
      <w:r>
        <w:fldChar w:fldCharType="end"/>
      </w:r>
    </w:p>
    <w:p w14:paraId="51FFF0C9" w14:textId="77777777" w:rsidR="00000000" w:rsidRDefault="00540457">
      <w:pPr>
        <w:pStyle w:val="TOC1"/>
        <w:tabs>
          <w:tab w:val="right" w:leader="dot" w:pos="8296"/>
        </w:tabs>
        <w:rPr>
          <w:rFonts w:ascii="Times New Roman" w:hAnsi="Times New Roman" w:cs="Times New Roman"/>
          <w:sz w:val="24"/>
          <w:szCs w:val="24"/>
        </w:rPr>
      </w:pPr>
      <w:r>
        <w:rPr>
          <w:rtl/>
        </w:rPr>
        <w:t>הצעת חוק</w:t>
      </w:r>
      <w:r>
        <w:t xml:space="preserve"> </w:t>
      </w:r>
      <w:r>
        <w:rPr>
          <w:rtl/>
        </w:rPr>
        <w:t>משאל עם לפינוי יישובי רצועת</w:t>
      </w:r>
      <w:r>
        <w:t>-</w:t>
      </w:r>
      <w:r>
        <w:rPr>
          <w:rtl/>
        </w:rPr>
        <w:t>עזה, התשס"ג-2003</w:t>
      </w:r>
      <w:r>
        <w:tab/>
      </w:r>
      <w:r>
        <w:fldChar w:fldCharType="begin"/>
      </w:r>
      <w:r>
        <w:instrText xml:space="preserve"> PAGEREF _Toc59448021 \h </w:instrText>
      </w:r>
      <w:r>
        <w:fldChar w:fldCharType="separate"/>
      </w:r>
      <w:r>
        <w:t>57</w:t>
      </w:r>
      <w:r>
        <w:fldChar w:fldCharType="end"/>
      </w:r>
    </w:p>
    <w:p w14:paraId="62C51F57" w14:textId="77777777" w:rsidR="00000000" w:rsidRDefault="00540457">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_Toc59448022 \h </w:instrText>
      </w:r>
      <w:r>
        <w:fldChar w:fldCharType="separate"/>
      </w:r>
      <w:r>
        <w:t>58</w:t>
      </w:r>
      <w:r>
        <w:fldChar w:fldCharType="end"/>
      </w:r>
    </w:p>
    <w:p w14:paraId="3F504205" w14:textId="77777777" w:rsidR="00000000" w:rsidRDefault="0054045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_Toc59448023 \h </w:instrText>
      </w:r>
      <w:r>
        <w:fldChar w:fldCharType="separate"/>
      </w:r>
      <w:r>
        <w:t>58</w:t>
      </w:r>
      <w:r>
        <w:fldChar w:fldCharType="end"/>
      </w:r>
    </w:p>
    <w:p w14:paraId="0501857F"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_Toc59448024 \h </w:instrText>
      </w:r>
      <w:r>
        <w:fldChar w:fldCharType="separate"/>
      </w:r>
      <w:r>
        <w:t>65</w:t>
      </w:r>
      <w:r>
        <w:fldChar w:fldCharType="end"/>
      </w:r>
    </w:p>
    <w:p w14:paraId="266B1E26" w14:textId="77777777" w:rsidR="00000000" w:rsidRDefault="00540457">
      <w:pPr>
        <w:pStyle w:val="TOC2"/>
        <w:tabs>
          <w:tab w:val="right" w:leader="dot" w:pos="8296"/>
        </w:tabs>
        <w:ind w:right="0"/>
        <w:rPr>
          <w:rFonts w:ascii="Times New Roman" w:hAnsi="Times New Roman" w:cs="Times New Roman"/>
          <w:sz w:val="24"/>
          <w:szCs w:val="24"/>
        </w:rPr>
      </w:pPr>
      <w:r>
        <w:rPr>
          <w:rtl/>
        </w:rPr>
        <w:t>רן כהן (מרצ):</w:t>
      </w:r>
      <w:r>
        <w:tab/>
      </w:r>
      <w:r>
        <w:fldChar w:fldCharType="begin"/>
      </w:r>
      <w:r>
        <w:instrText xml:space="preserve"> PAGEREF _Toc59448025 \h </w:instrText>
      </w:r>
      <w:r>
        <w:fldChar w:fldCharType="separate"/>
      </w:r>
      <w:r>
        <w:t>66</w:t>
      </w:r>
      <w:r>
        <w:fldChar w:fldCharType="end"/>
      </w:r>
    </w:p>
    <w:p w14:paraId="76705671" w14:textId="77777777" w:rsidR="00000000" w:rsidRDefault="00540457">
      <w:pPr>
        <w:pStyle w:val="TOC1"/>
        <w:tabs>
          <w:tab w:val="right" w:leader="dot" w:pos="8296"/>
        </w:tabs>
        <w:rPr>
          <w:rFonts w:ascii="Times New Roman" w:hAnsi="Times New Roman" w:cs="Times New Roman"/>
          <w:sz w:val="24"/>
          <w:szCs w:val="24"/>
        </w:rPr>
      </w:pPr>
      <w:r>
        <w:rPr>
          <w:rtl/>
        </w:rPr>
        <w:t>הצעת חוק</w:t>
      </w:r>
      <w:r>
        <w:t xml:space="preserve"> </w:t>
      </w:r>
      <w:r>
        <w:rPr>
          <w:rtl/>
        </w:rPr>
        <w:t>הפרדה חד</w:t>
      </w:r>
      <w:r>
        <w:t>-</w:t>
      </w:r>
      <w:r>
        <w:rPr>
          <w:rtl/>
        </w:rPr>
        <w:t>צדדית ברצועת</w:t>
      </w:r>
      <w:r>
        <w:t>-</w:t>
      </w:r>
      <w:r>
        <w:rPr>
          <w:rtl/>
        </w:rPr>
        <w:t>עזה, התשס"ג-2003</w:t>
      </w:r>
      <w:r>
        <w:tab/>
      </w:r>
      <w:r>
        <w:fldChar w:fldCharType="begin"/>
      </w:r>
      <w:r>
        <w:instrText xml:space="preserve"> PAGEREF _Toc59448026 \h </w:instrText>
      </w:r>
      <w:r>
        <w:fldChar w:fldCharType="separate"/>
      </w:r>
      <w:r>
        <w:t>68</w:t>
      </w:r>
      <w:r>
        <w:fldChar w:fldCharType="end"/>
      </w:r>
    </w:p>
    <w:p w14:paraId="4EB1278F" w14:textId="77777777" w:rsidR="00000000" w:rsidRDefault="00540457">
      <w:pPr>
        <w:pStyle w:val="TOC1"/>
        <w:tabs>
          <w:tab w:val="right" w:leader="dot" w:pos="8296"/>
        </w:tabs>
        <w:rPr>
          <w:rFonts w:ascii="Times New Roman" w:hAnsi="Times New Roman" w:cs="Times New Roman"/>
          <w:sz w:val="24"/>
          <w:szCs w:val="24"/>
        </w:rPr>
      </w:pPr>
      <w:r>
        <w:t>(</w:t>
      </w:r>
      <w:r>
        <w:rPr>
          <w:rtl/>
        </w:rPr>
        <w:t xml:space="preserve">הצעת חבר הכנסת </w:t>
      </w:r>
      <w:r>
        <w:t xml:space="preserve"> </w:t>
      </w:r>
      <w:r>
        <w:rPr>
          <w:rtl/>
        </w:rPr>
        <w:t>אופיר פינס-פז</w:t>
      </w:r>
      <w:r>
        <w:t>)</w:t>
      </w:r>
      <w:r>
        <w:tab/>
      </w:r>
      <w:r>
        <w:fldChar w:fldCharType="begin"/>
      </w:r>
      <w:r>
        <w:instrText xml:space="preserve"> PAGER</w:instrText>
      </w:r>
      <w:r>
        <w:instrText xml:space="preserve">EF _Toc59448027 \h </w:instrText>
      </w:r>
      <w:r>
        <w:fldChar w:fldCharType="separate"/>
      </w:r>
      <w:r>
        <w:t>69</w:t>
      </w:r>
      <w:r>
        <w:fldChar w:fldCharType="end"/>
      </w:r>
    </w:p>
    <w:p w14:paraId="7D47722F" w14:textId="77777777" w:rsidR="00000000" w:rsidRDefault="00540457">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_Toc59448028 \h </w:instrText>
      </w:r>
      <w:r>
        <w:fldChar w:fldCharType="separate"/>
      </w:r>
      <w:r>
        <w:t>69</w:t>
      </w:r>
      <w:r>
        <w:fldChar w:fldCharType="end"/>
      </w:r>
    </w:p>
    <w:p w14:paraId="38F48217" w14:textId="77777777" w:rsidR="00000000" w:rsidRDefault="0054045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_Toc59448029 \h </w:instrText>
      </w:r>
      <w:r>
        <w:fldChar w:fldCharType="separate"/>
      </w:r>
      <w:r>
        <w:t>70</w:t>
      </w:r>
      <w:r>
        <w:fldChar w:fldCharType="end"/>
      </w:r>
    </w:p>
    <w:p w14:paraId="172F8081" w14:textId="77777777" w:rsidR="00000000" w:rsidRDefault="00540457">
      <w:pPr>
        <w:pStyle w:val="TOC1"/>
        <w:tabs>
          <w:tab w:val="right" w:leader="dot" w:pos="8296"/>
        </w:tabs>
        <w:rPr>
          <w:rFonts w:ascii="Times New Roman" w:hAnsi="Times New Roman" w:cs="Times New Roman"/>
          <w:sz w:val="24"/>
          <w:szCs w:val="24"/>
        </w:rPr>
      </w:pPr>
      <w:r>
        <w:rPr>
          <w:rtl/>
        </w:rPr>
        <w:t>הצעת חוק בתי</w:t>
      </w:r>
      <w:r>
        <w:t>-</w:t>
      </w:r>
      <w:r>
        <w:rPr>
          <w:rtl/>
        </w:rPr>
        <w:t>דין רבניים (קיום פסקי</w:t>
      </w:r>
      <w:r>
        <w:t>-</w:t>
      </w:r>
      <w:r>
        <w:rPr>
          <w:rtl/>
        </w:rPr>
        <w:t>דין של גירושין)</w:t>
      </w:r>
      <w:r>
        <w:t xml:space="preserve">  (</w:t>
      </w:r>
      <w:r>
        <w:rPr>
          <w:rtl/>
        </w:rPr>
        <w:t>תיקון - הגברת אמצעי אכיפה), התשס"ג-2003</w:t>
      </w:r>
      <w:r>
        <w:tab/>
      </w:r>
      <w:r>
        <w:fldChar w:fldCharType="begin"/>
      </w:r>
      <w:r>
        <w:instrText xml:space="preserve"> PAGEREF _Toc59448030 \h </w:instrText>
      </w:r>
      <w:r>
        <w:fldChar w:fldCharType="separate"/>
      </w:r>
      <w:r>
        <w:t>7</w:t>
      </w:r>
      <w:r>
        <w:t>2</w:t>
      </w:r>
      <w:r>
        <w:fldChar w:fldCharType="end"/>
      </w:r>
    </w:p>
    <w:p w14:paraId="146187AB" w14:textId="77777777" w:rsidR="00000000" w:rsidRDefault="00540457">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_Toc59448031 \h </w:instrText>
      </w:r>
      <w:r>
        <w:fldChar w:fldCharType="separate"/>
      </w:r>
      <w:r>
        <w:t>72</w:t>
      </w:r>
      <w:r>
        <w:fldChar w:fldCharType="end"/>
      </w:r>
    </w:p>
    <w:p w14:paraId="7C9E6470" w14:textId="77777777" w:rsidR="00000000" w:rsidRDefault="0054045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_Toc59448032 \h </w:instrText>
      </w:r>
      <w:r>
        <w:fldChar w:fldCharType="separate"/>
      </w:r>
      <w:r>
        <w:t>73</w:t>
      </w:r>
      <w:r>
        <w:fldChar w:fldCharType="end"/>
      </w:r>
    </w:p>
    <w:p w14:paraId="63801B2A"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_Toc59448033 \h </w:instrText>
      </w:r>
      <w:r>
        <w:fldChar w:fldCharType="separate"/>
      </w:r>
      <w:r>
        <w:t>74</w:t>
      </w:r>
      <w:r>
        <w:fldChar w:fldCharType="end"/>
      </w:r>
    </w:p>
    <w:p w14:paraId="449F0B79" w14:textId="77777777" w:rsidR="00000000" w:rsidRDefault="00540457">
      <w:pPr>
        <w:pStyle w:val="TOC1"/>
        <w:tabs>
          <w:tab w:val="right" w:leader="dot" w:pos="8296"/>
        </w:tabs>
        <w:rPr>
          <w:rFonts w:ascii="Times New Roman" w:hAnsi="Times New Roman" w:cs="Times New Roman"/>
          <w:sz w:val="24"/>
          <w:szCs w:val="24"/>
        </w:rPr>
      </w:pPr>
      <w:r>
        <w:rPr>
          <w:rtl/>
        </w:rPr>
        <w:t>הצעות</w:t>
      </w:r>
      <w:r>
        <w:t xml:space="preserve"> </w:t>
      </w:r>
      <w:r>
        <w:rPr>
          <w:rtl/>
        </w:rPr>
        <w:t xml:space="preserve">לסדר-היום </w:t>
      </w:r>
      <w:r>
        <w:t xml:space="preserve"> </w:t>
      </w:r>
      <w:r>
        <w:rPr>
          <w:rtl/>
        </w:rPr>
        <w:t>החזרת המבחן</w:t>
      </w:r>
      <w:r>
        <w:t xml:space="preserve"> </w:t>
      </w:r>
      <w:r>
        <w:rPr>
          <w:rtl/>
        </w:rPr>
        <w:t>הפסיכומטרי כתנאי קבלה לאוניברסיטאות</w:t>
      </w:r>
      <w:r>
        <w:tab/>
      </w:r>
      <w:r>
        <w:fldChar w:fldCharType="begin"/>
      </w:r>
      <w:r>
        <w:instrText xml:space="preserve"> PAGEREF _Toc5944803</w:instrText>
      </w:r>
      <w:r>
        <w:instrText xml:space="preserve">4 \h </w:instrText>
      </w:r>
      <w:r>
        <w:fldChar w:fldCharType="separate"/>
      </w:r>
      <w:r>
        <w:t>75</w:t>
      </w:r>
      <w:r>
        <w:fldChar w:fldCharType="end"/>
      </w:r>
    </w:p>
    <w:p w14:paraId="24880C68" w14:textId="77777777" w:rsidR="00000000" w:rsidRDefault="0054045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_Toc59448035 \h </w:instrText>
      </w:r>
      <w:r>
        <w:fldChar w:fldCharType="separate"/>
      </w:r>
      <w:r>
        <w:t>75</w:t>
      </w:r>
      <w:r>
        <w:fldChar w:fldCharType="end"/>
      </w:r>
    </w:p>
    <w:p w14:paraId="1250B765" w14:textId="77777777" w:rsidR="00000000" w:rsidRDefault="0054045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_Toc59448036 \h </w:instrText>
      </w:r>
      <w:r>
        <w:fldChar w:fldCharType="separate"/>
      </w:r>
      <w:r>
        <w:t>77</w:t>
      </w:r>
      <w:r>
        <w:fldChar w:fldCharType="end"/>
      </w:r>
    </w:p>
    <w:p w14:paraId="3D98475A" w14:textId="77777777" w:rsidR="00000000" w:rsidRDefault="0054045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_Toc59448037 \h </w:instrText>
      </w:r>
      <w:r>
        <w:fldChar w:fldCharType="separate"/>
      </w:r>
      <w:r>
        <w:t>79</w:t>
      </w:r>
      <w:r>
        <w:fldChar w:fldCharType="end"/>
      </w:r>
    </w:p>
    <w:p w14:paraId="15F6213D" w14:textId="77777777" w:rsidR="00000000" w:rsidRDefault="0054045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_Toc59448038 \h </w:instrText>
      </w:r>
      <w:r>
        <w:fldChar w:fldCharType="separate"/>
      </w:r>
      <w:r>
        <w:t>81</w:t>
      </w:r>
      <w:r>
        <w:fldChar w:fldCharType="end"/>
      </w:r>
    </w:p>
    <w:p w14:paraId="1E65D6F6" w14:textId="77777777" w:rsidR="00000000" w:rsidRDefault="00540457">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w:instrText>
      </w:r>
      <w:r>
        <w:instrText xml:space="preserve">REF _Toc59448039 \h </w:instrText>
      </w:r>
      <w:r>
        <w:fldChar w:fldCharType="separate"/>
      </w:r>
      <w:r>
        <w:t>83</w:t>
      </w:r>
      <w:r>
        <w:fldChar w:fldCharType="end"/>
      </w:r>
    </w:p>
    <w:p w14:paraId="43F45EE1" w14:textId="77777777" w:rsidR="00000000" w:rsidRDefault="00540457">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_Toc59448040 \h </w:instrText>
      </w:r>
      <w:r>
        <w:fldChar w:fldCharType="separate"/>
      </w:r>
      <w:r>
        <w:t>84</w:t>
      </w:r>
      <w:r>
        <w:fldChar w:fldCharType="end"/>
      </w:r>
    </w:p>
    <w:p w14:paraId="10E8AA78" w14:textId="77777777" w:rsidR="00000000" w:rsidRDefault="00540457">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_Toc59448041 \h </w:instrText>
      </w:r>
      <w:r>
        <w:fldChar w:fldCharType="separate"/>
      </w:r>
      <w:r>
        <w:t>87</w:t>
      </w:r>
      <w:r>
        <w:fldChar w:fldCharType="end"/>
      </w:r>
    </w:p>
    <w:p w14:paraId="48E07112" w14:textId="77777777" w:rsidR="00000000" w:rsidRDefault="0054045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_Toc59448042 \h </w:instrText>
      </w:r>
      <w:r>
        <w:fldChar w:fldCharType="separate"/>
      </w:r>
      <w:r>
        <w:t>93</w:t>
      </w:r>
      <w:r>
        <w:fldChar w:fldCharType="end"/>
      </w:r>
    </w:p>
    <w:p w14:paraId="655E9135" w14:textId="77777777" w:rsidR="00000000" w:rsidRDefault="0054045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rPr>
          <w:rtl/>
        </w:rPr>
        <w:t>:</w:t>
      </w:r>
      <w:r>
        <w:tab/>
      </w:r>
      <w:r>
        <w:fldChar w:fldCharType="begin"/>
      </w:r>
      <w:r>
        <w:instrText xml:space="preserve"> PAGEREF _Toc59448043 \h </w:instrText>
      </w:r>
      <w:r>
        <w:fldChar w:fldCharType="separate"/>
      </w:r>
      <w:r>
        <w:t>94</w:t>
      </w:r>
      <w:r>
        <w:fldChar w:fldCharType="end"/>
      </w:r>
    </w:p>
    <w:p w14:paraId="77F59E01" w14:textId="77777777" w:rsidR="00000000" w:rsidRDefault="005404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_Toc59448044 \h </w:instrText>
      </w:r>
      <w:r>
        <w:fldChar w:fldCharType="separate"/>
      </w:r>
      <w:r>
        <w:t>95</w:t>
      </w:r>
      <w:r>
        <w:fldChar w:fldCharType="end"/>
      </w:r>
    </w:p>
    <w:p w14:paraId="24BB80F4" w14:textId="77777777" w:rsidR="00000000" w:rsidRDefault="0054045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w:t>
      </w:r>
      <w:r>
        <w:t xml:space="preserve"> (</w:t>
      </w:r>
      <w:r>
        <w:rPr>
          <w:rtl/>
        </w:rPr>
        <w:t>שינוי):</w:t>
      </w:r>
      <w:r>
        <w:tab/>
      </w:r>
      <w:r>
        <w:fldChar w:fldCharType="begin"/>
      </w:r>
      <w:r>
        <w:instrText xml:space="preserve"> PAGEREF _Toc59448045 \h </w:instrText>
      </w:r>
      <w:r>
        <w:fldChar w:fldCharType="separate"/>
      </w:r>
      <w:r>
        <w:t>95</w:t>
      </w:r>
      <w:r>
        <w:fldChar w:fldCharType="end"/>
      </w:r>
    </w:p>
    <w:p w14:paraId="484EDC65" w14:textId="77777777" w:rsidR="00000000" w:rsidRDefault="00540457">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_Toc59448046 \h </w:instrText>
      </w:r>
      <w:r>
        <w:fldChar w:fldCharType="separate"/>
      </w:r>
      <w:r>
        <w:t>96</w:t>
      </w:r>
      <w:r>
        <w:fldChar w:fldCharType="end"/>
      </w:r>
    </w:p>
    <w:p w14:paraId="1469DAAC" w14:textId="77777777" w:rsidR="00000000" w:rsidRDefault="0054045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_Toc59448047 \h </w:instrText>
      </w:r>
      <w:r>
        <w:fldChar w:fldCharType="separate"/>
      </w:r>
      <w:r>
        <w:t>98</w:t>
      </w:r>
      <w:r>
        <w:fldChar w:fldCharType="end"/>
      </w:r>
    </w:p>
    <w:p w14:paraId="3BF6B301" w14:textId="77777777" w:rsidR="00000000" w:rsidRDefault="00540457">
      <w:pPr>
        <w:pStyle w:val="TOC1"/>
        <w:tabs>
          <w:tab w:val="right" w:leader="dot" w:pos="8296"/>
        </w:tabs>
        <w:rPr>
          <w:rFonts w:ascii="Times New Roman" w:hAnsi="Times New Roman" w:cs="Times New Roman"/>
          <w:sz w:val="24"/>
          <w:szCs w:val="24"/>
        </w:rPr>
      </w:pPr>
      <w:r>
        <w:rPr>
          <w:rtl/>
        </w:rPr>
        <w:t>החלטת היועץ המשפטי</w:t>
      </w:r>
      <w:r>
        <w:t xml:space="preserve"> </w:t>
      </w:r>
      <w:r>
        <w:rPr>
          <w:rtl/>
        </w:rPr>
        <w:t>לממשלה ל</w:t>
      </w:r>
      <w:r>
        <w:rPr>
          <w:rtl/>
        </w:rPr>
        <w:t xml:space="preserve">בקש דיון נוסף בהחלטת </w:t>
      </w:r>
      <w:r>
        <w:t xml:space="preserve"> </w:t>
      </w:r>
      <w:r>
        <w:rPr>
          <w:rtl/>
        </w:rPr>
        <w:t>בית</w:t>
      </w:r>
      <w:r>
        <w:t>-</w:t>
      </w:r>
      <w:r>
        <w:rPr>
          <w:rtl/>
        </w:rPr>
        <w:t>המשפט העליון להתיר את הקרנת הסרט "ג</w:t>
      </w:r>
      <w:r>
        <w:rPr>
          <w:rFonts w:hint="cs"/>
          <w:rtl/>
        </w:rPr>
        <w:t>'</w:t>
      </w:r>
      <w:r>
        <w:rPr>
          <w:rtl/>
        </w:rPr>
        <w:t>נין ג</w:t>
      </w:r>
      <w:r>
        <w:rPr>
          <w:rFonts w:hint="cs"/>
          <w:rtl/>
        </w:rPr>
        <w:t>'</w:t>
      </w:r>
      <w:r>
        <w:rPr>
          <w:rtl/>
        </w:rPr>
        <w:t>נין"</w:t>
      </w:r>
      <w:r>
        <w:tab/>
      </w:r>
      <w:r>
        <w:fldChar w:fldCharType="begin"/>
      </w:r>
      <w:r>
        <w:instrText xml:space="preserve"> PAGEREF _Toc59448048 \h </w:instrText>
      </w:r>
      <w:r>
        <w:fldChar w:fldCharType="separate"/>
      </w:r>
      <w:r>
        <w:t>98</w:t>
      </w:r>
      <w:r>
        <w:fldChar w:fldCharType="end"/>
      </w:r>
    </w:p>
    <w:p w14:paraId="023E01E3" w14:textId="77777777" w:rsidR="00000000" w:rsidRDefault="0054045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_Toc59448049 \h </w:instrText>
      </w:r>
      <w:r>
        <w:fldChar w:fldCharType="separate"/>
      </w:r>
      <w:r>
        <w:t>99</w:t>
      </w:r>
      <w:r>
        <w:fldChar w:fldCharType="end"/>
      </w:r>
    </w:p>
    <w:p w14:paraId="1FDB10BF" w14:textId="77777777" w:rsidR="00000000" w:rsidRDefault="0054045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_Toc59448050 \h </w:instrText>
      </w:r>
      <w:r>
        <w:fldChar w:fldCharType="separate"/>
      </w:r>
      <w:r>
        <w:t>105</w:t>
      </w:r>
      <w:r>
        <w:fldChar w:fldCharType="end"/>
      </w:r>
    </w:p>
    <w:p w14:paraId="321E3A78" w14:textId="77777777" w:rsidR="00000000" w:rsidRDefault="0054045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_Toc59448051 \h </w:instrText>
      </w:r>
      <w:r>
        <w:fldChar w:fldCharType="separate"/>
      </w:r>
      <w:r>
        <w:t>111</w:t>
      </w:r>
      <w:r>
        <w:fldChar w:fldCharType="end"/>
      </w:r>
    </w:p>
    <w:p w14:paraId="4CB5D839" w14:textId="77777777" w:rsidR="00000000" w:rsidRDefault="0054045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_Toc59448052 \h </w:instrText>
      </w:r>
      <w:r>
        <w:fldChar w:fldCharType="separate"/>
      </w:r>
      <w:r>
        <w:t>112</w:t>
      </w:r>
      <w:r>
        <w:fldChar w:fldCharType="end"/>
      </w:r>
    </w:p>
    <w:p w14:paraId="7734D93F" w14:textId="77777777" w:rsidR="00000000" w:rsidRDefault="00540457">
      <w:pPr>
        <w:pStyle w:val="TOC1"/>
        <w:tabs>
          <w:tab w:val="right" w:leader="dot" w:pos="8296"/>
        </w:tabs>
        <w:rPr>
          <w:rFonts w:ascii="Times New Roman" w:hAnsi="Times New Roman" w:cs="Times New Roman"/>
          <w:sz w:val="24"/>
          <w:szCs w:val="24"/>
        </w:rPr>
      </w:pPr>
      <w:r>
        <w:rPr>
          <w:rtl/>
        </w:rPr>
        <w:t>הודעה אישית  של חבר הכנסת טלב אלסאנע</w:t>
      </w:r>
      <w:r>
        <w:tab/>
      </w:r>
      <w:r>
        <w:fldChar w:fldCharType="begin"/>
      </w:r>
      <w:r>
        <w:instrText xml:space="preserve"> PAGEREF _Toc59448053 \h </w:instrText>
      </w:r>
      <w:r>
        <w:fldChar w:fldCharType="separate"/>
      </w:r>
      <w:r>
        <w:t>113</w:t>
      </w:r>
      <w:r>
        <w:fldChar w:fldCharType="end"/>
      </w:r>
    </w:p>
    <w:p w14:paraId="417F3E39" w14:textId="77777777" w:rsidR="00000000" w:rsidRDefault="0054045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_Toc59448054 \h </w:instrText>
      </w:r>
      <w:r>
        <w:fldChar w:fldCharType="separate"/>
      </w:r>
      <w:r>
        <w:t>114</w:t>
      </w:r>
      <w:r>
        <w:fldChar w:fldCharType="end"/>
      </w:r>
    </w:p>
    <w:p w14:paraId="4982DFC2" w14:textId="77777777" w:rsidR="00000000" w:rsidRDefault="0054045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_Toc59448055 \h </w:instrText>
      </w:r>
      <w:r>
        <w:fldChar w:fldCharType="separate"/>
      </w:r>
      <w:r>
        <w:t>115</w:t>
      </w:r>
      <w:r>
        <w:fldChar w:fldCharType="end"/>
      </w:r>
    </w:p>
    <w:p w14:paraId="3CCEE128" w14:textId="77777777" w:rsidR="00000000" w:rsidRDefault="00540457">
      <w:pPr>
        <w:pStyle w:val="TOC1"/>
        <w:tabs>
          <w:tab w:val="right" w:leader="dot" w:pos="8296"/>
        </w:tabs>
        <w:rPr>
          <w:rFonts w:ascii="Times New Roman" w:hAnsi="Times New Roman" w:cs="Times New Roman"/>
          <w:sz w:val="24"/>
          <w:szCs w:val="24"/>
        </w:rPr>
      </w:pPr>
      <w:r>
        <w:rPr>
          <w:rtl/>
        </w:rPr>
        <w:t>חו</w:t>
      </w:r>
      <w:r>
        <w:rPr>
          <w:rtl/>
        </w:rPr>
        <w:t xml:space="preserve">ות דעת שר הפנים לבג"ץ בעניין הגיור הרפורמי </w:t>
      </w:r>
      <w:r>
        <w:t xml:space="preserve"> </w:t>
      </w:r>
      <w:r>
        <w:rPr>
          <w:rtl/>
        </w:rPr>
        <w:t>בניגוד לעמדת היועץ המשפטי לממשלה</w:t>
      </w:r>
      <w:r>
        <w:tab/>
      </w:r>
      <w:r>
        <w:fldChar w:fldCharType="begin"/>
      </w:r>
      <w:r>
        <w:instrText xml:space="preserve"> PAGEREF _Toc59448056 \h </w:instrText>
      </w:r>
      <w:r>
        <w:fldChar w:fldCharType="separate"/>
      </w:r>
      <w:r>
        <w:t>115</w:t>
      </w:r>
      <w:r>
        <w:fldChar w:fldCharType="end"/>
      </w:r>
    </w:p>
    <w:p w14:paraId="67A0808A" w14:textId="77777777" w:rsidR="00000000" w:rsidRDefault="0054045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_Toc59448057 \h </w:instrText>
      </w:r>
      <w:r>
        <w:fldChar w:fldCharType="separate"/>
      </w:r>
      <w:r>
        <w:t>115</w:t>
      </w:r>
      <w:r>
        <w:fldChar w:fldCharType="end"/>
      </w:r>
    </w:p>
    <w:p w14:paraId="13701324" w14:textId="77777777" w:rsidR="00000000" w:rsidRDefault="00540457">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_Toc59448058 \h </w:instrText>
      </w:r>
      <w:r>
        <w:fldChar w:fldCharType="separate"/>
      </w:r>
      <w:r>
        <w:t>129</w:t>
      </w:r>
      <w:r>
        <w:fldChar w:fldCharType="end"/>
      </w:r>
    </w:p>
    <w:p w14:paraId="4D9AF9DC" w14:textId="77777777" w:rsidR="00000000" w:rsidRDefault="0054045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_Toc5944</w:instrText>
      </w:r>
      <w:r>
        <w:instrText xml:space="preserve">8059 \h </w:instrText>
      </w:r>
      <w:r>
        <w:fldChar w:fldCharType="separate"/>
      </w:r>
      <w:r>
        <w:t>140</w:t>
      </w:r>
      <w:r>
        <w:fldChar w:fldCharType="end"/>
      </w:r>
    </w:p>
    <w:p w14:paraId="4D704616" w14:textId="77777777" w:rsidR="00000000" w:rsidRDefault="0054045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_Toc59448060 \h </w:instrText>
      </w:r>
      <w:r>
        <w:fldChar w:fldCharType="separate"/>
      </w:r>
      <w:r>
        <w:t>141</w:t>
      </w:r>
      <w:r>
        <w:fldChar w:fldCharType="end"/>
      </w:r>
    </w:p>
    <w:p w14:paraId="673D99AC" w14:textId="77777777" w:rsidR="00000000" w:rsidRDefault="00540457">
      <w:pPr>
        <w:pStyle w:val="TOC1"/>
        <w:tabs>
          <w:tab w:val="right" w:leader="dot" w:pos="8296"/>
        </w:tabs>
        <w:rPr>
          <w:rFonts w:ascii="Times New Roman" w:hAnsi="Times New Roman" w:cs="Times New Roman"/>
          <w:sz w:val="24"/>
          <w:szCs w:val="24"/>
        </w:rPr>
      </w:pPr>
      <w:r>
        <w:rPr>
          <w:rtl/>
        </w:rPr>
        <w:t>ביטול איחוד הרשויות הדרוזיות בגליל המערבי</w:t>
      </w:r>
      <w:r>
        <w:tab/>
      </w:r>
      <w:r>
        <w:fldChar w:fldCharType="begin"/>
      </w:r>
      <w:r>
        <w:instrText xml:space="preserve"> PAGEREF _Toc59448061 \h </w:instrText>
      </w:r>
      <w:r>
        <w:fldChar w:fldCharType="separate"/>
      </w:r>
      <w:r>
        <w:t>141</w:t>
      </w:r>
      <w:r>
        <w:fldChar w:fldCharType="end"/>
      </w:r>
    </w:p>
    <w:p w14:paraId="413D59F7" w14:textId="77777777" w:rsidR="00000000" w:rsidRDefault="0054045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_Toc59448062 \h </w:instrText>
      </w:r>
      <w:r>
        <w:fldChar w:fldCharType="separate"/>
      </w:r>
      <w:r>
        <w:t>141</w:t>
      </w:r>
      <w:r>
        <w:fldChar w:fldCharType="end"/>
      </w:r>
    </w:p>
    <w:p w14:paraId="69B12395" w14:textId="77777777" w:rsidR="00000000" w:rsidRDefault="0054045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_Toc59448063 \h </w:instrText>
      </w:r>
      <w:r>
        <w:fldChar w:fldCharType="separate"/>
      </w:r>
      <w:r>
        <w:t>145</w:t>
      </w:r>
      <w:r>
        <w:fldChar w:fldCharType="end"/>
      </w:r>
    </w:p>
    <w:p w14:paraId="4BAEF693" w14:textId="77777777" w:rsidR="00000000" w:rsidRDefault="0054045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w:t>
      </w:r>
      <w:r>
        <w:rPr>
          <w:rtl/>
        </w:rPr>
        <w:t>איחוד הלאומי - ישראל ביתנו):</w:t>
      </w:r>
      <w:r>
        <w:tab/>
      </w:r>
      <w:r>
        <w:fldChar w:fldCharType="begin"/>
      </w:r>
      <w:r>
        <w:instrText xml:space="preserve"> PAGEREF _Toc59448064 \h </w:instrText>
      </w:r>
      <w:r>
        <w:fldChar w:fldCharType="separate"/>
      </w:r>
      <w:r>
        <w:t>148</w:t>
      </w:r>
      <w:r>
        <w:fldChar w:fldCharType="end"/>
      </w:r>
    </w:p>
    <w:p w14:paraId="12365161" w14:textId="77777777" w:rsidR="00000000" w:rsidRDefault="0054045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_Toc59448065 \h </w:instrText>
      </w:r>
      <w:r>
        <w:fldChar w:fldCharType="separate"/>
      </w:r>
      <w:r>
        <w:t>148</w:t>
      </w:r>
      <w:r>
        <w:fldChar w:fldCharType="end"/>
      </w:r>
    </w:p>
    <w:p w14:paraId="48DC9FE6" w14:textId="77777777" w:rsidR="00000000" w:rsidRDefault="0054045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_Toc59448066 \h </w:instrText>
      </w:r>
      <w:r>
        <w:fldChar w:fldCharType="separate"/>
      </w:r>
      <w:r>
        <w:t>150</w:t>
      </w:r>
      <w:r>
        <w:fldChar w:fldCharType="end"/>
      </w:r>
    </w:p>
    <w:p w14:paraId="52EF1418" w14:textId="77777777" w:rsidR="00000000" w:rsidRDefault="00540457">
      <w:pPr>
        <w:pStyle w:val="TOC1"/>
        <w:tabs>
          <w:tab w:val="right" w:leader="dot" w:pos="8296"/>
        </w:tabs>
        <w:rPr>
          <w:rFonts w:ascii="Times New Roman" w:hAnsi="Times New Roman" w:cs="Times New Roman"/>
          <w:sz w:val="24"/>
          <w:szCs w:val="24"/>
        </w:rPr>
      </w:pPr>
      <w:r>
        <w:rPr>
          <w:rtl/>
        </w:rPr>
        <w:t>פרסום הדוחות על רווחי הבנקים</w:t>
      </w:r>
      <w:r>
        <w:tab/>
      </w:r>
      <w:r>
        <w:fldChar w:fldCharType="begin"/>
      </w:r>
      <w:r>
        <w:instrText xml:space="preserve"> PAGEREF _Toc59448067 \h </w:instrText>
      </w:r>
      <w:r>
        <w:fldChar w:fldCharType="separate"/>
      </w:r>
      <w:r>
        <w:t>150</w:t>
      </w:r>
      <w:r>
        <w:fldChar w:fldCharType="end"/>
      </w:r>
    </w:p>
    <w:p w14:paraId="38E2B8E2" w14:textId="77777777" w:rsidR="00000000" w:rsidRDefault="0054045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w:instrText>
      </w:r>
      <w:r>
        <w:instrText xml:space="preserve">oc59448068 \h </w:instrText>
      </w:r>
      <w:r>
        <w:fldChar w:fldCharType="separate"/>
      </w:r>
      <w:r>
        <w:t>151</w:t>
      </w:r>
      <w:r>
        <w:fldChar w:fldCharType="end"/>
      </w:r>
    </w:p>
    <w:p w14:paraId="6CDB799C" w14:textId="77777777" w:rsidR="00000000" w:rsidRDefault="00540457">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_Toc59448069 \h </w:instrText>
      </w:r>
      <w:r>
        <w:fldChar w:fldCharType="separate"/>
      </w:r>
      <w:r>
        <w:t>152</w:t>
      </w:r>
      <w:r>
        <w:fldChar w:fldCharType="end"/>
      </w:r>
    </w:p>
    <w:p w14:paraId="3AD548C3" w14:textId="77777777" w:rsidR="00000000" w:rsidRDefault="00540457">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_Toc59448070 \h </w:instrText>
      </w:r>
      <w:r>
        <w:fldChar w:fldCharType="separate"/>
      </w:r>
      <w:r>
        <w:t>154</w:t>
      </w:r>
      <w:r>
        <w:fldChar w:fldCharType="end"/>
      </w:r>
    </w:p>
    <w:p w14:paraId="23553AAE" w14:textId="77777777" w:rsidR="00000000" w:rsidRDefault="0054045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_Toc59448071 \h </w:instrText>
      </w:r>
      <w:r>
        <w:fldChar w:fldCharType="separate"/>
      </w:r>
      <w:r>
        <w:t>155</w:t>
      </w:r>
      <w:r>
        <w:fldChar w:fldCharType="end"/>
      </w:r>
    </w:p>
    <w:p w14:paraId="17B8F6E3" w14:textId="77777777" w:rsidR="00000000" w:rsidRDefault="0054045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_Toc59448072 \h </w:instrText>
      </w:r>
      <w:r>
        <w:fldChar w:fldCharType="separate"/>
      </w:r>
      <w:r>
        <w:t>157</w:t>
      </w:r>
      <w:r>
        <w:fldChar w:fldCharType="end"/>
      </w:r>
    </w:p>
    <w:p w14:paraId="2DE4157E" w14:textId="77777777" w:rsidR="00000000" w:rsidRDefault="00540457">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_Toc59448073 \h </w:instrText>
      </w:r>
      <w:r>
        <w:fldChar w:fldCharType="separate"/>
      </w:r>
      <w:r>
        <w:t>159</w:t>
      </w:r>
      <w:r>
        <w:fldChar w:fldCharType="end"/>
      </w:r>
    </w:p>
    <w:p w14:paraId="22195100"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_Toc59448074 \h </w:instrText>
      </w:r>
      <w:r>
        <w:fldChar w:fldCharType="separate"/>
      </w:r>
      <w:r>
        <w:t>160</w:t>
      </w:r>
      <w:r>
        <w:fldChar w:fldCharType="end"/>
      </w:r>
    </w:p>
    <w:p w14:paraId="404538C1" w14:textId="77777777" w:rsidR="00000000" w:rsidRDefault="005404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_Toc59448075 \h </w:instrText>
      </w:r>
      <w:r>
        <w:fldChar w:fldCharType="separate"/>
      </w:r>
      <w:r>
        <w:t>167</w:t>
      </w:r>
      <w:r>
        <w:fldChar w:fldCharType="end"/>
      </w:r>
    </w:p>
    <w:p w14:paraId="3A9F1017" w14:textId="77777777" w:rsidR="00000000" w:rsidRDefault="005404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_Toc59448076 \h </w:instrText>
      </w:r>
      <w:r>
        <w:fldChar w:fldCharType="separate"/>
      </w:r>
      <w:r>
        <w:t>168</w:t>
      </w:r>
      <w:r>
        <w:fldChar w:fldCharType="end"/>
      </w:r>
    </w:p>
    <w:p w14:paraId="0339233E" w14:textId="77777777" w:rsidR="00000000" w:rsidRDefault="0054045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_Toc594480</w:instrText>
      </w:r>
      <w:r>
        <w:instrText xml:space="preserve">77 \h </w:instrText>
      </w:r>
      <w:r>
        <w:fldChar w:fldCharType="separate"/>
      </w:r>
      <w:r>
        <w:t>169</w:t>
      </w:r>
      <w:r>
        <w:fldChar w:fldCharType="end"/>
      </w:r>
    </w:p>
    <w:p w14:paraId="4209AFAE" w14:textId="77777777" w:rsidR="00000000" w:rsidRDefault="00540457">
      <w:pPr>
        <w:pStyle w:val="TOC1"/>
        <w:tabs>
          <w:tab w:val="right" w:leader="dot" w:pos="8296"/>
        </w:tabs>
        <w:rPr>
          <w:rFonts w:ascii="Times New Roman" w:hAnsi="Times New Roman" w:cs="Times New Roman"/>
          <w:sz w:val="24"/>
          <w:szCs w:val="24"/>
        </w:rPr>
      </w:pPr>
      <w:r>
        <w:rPr>
          <w:rtl/>
        </w:rPr>
        <w:t>הצעת הממשלה להעלות את גיל הפרישה</w:t>
      </w:r>
      <w:r>
        <w:tab/>
      </w:r>
      <w:r>
        <w:fldChar w:fldCharType="begin"/>
      </w:r>
      <w:r>
        <w:instrText xml:space="preserve"> PAGEREF _Toc59448078 \h </w:instrText>
      </w:r>
      <w:r>
        <w:fldChar w:fldCharType="separate"/>
      </w:r>
      <w:r>
        <w:t>169</w:t>
      </w:r>
      <w:r>
        <w:fldChar w:fldCharType="end"/>
      </w:r>
    </w:p>
    <w:p w14:paraId="08A57BDC" w14:textId="77777777" w:rsidR="00000000" w:rsidRDefault="00540457">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_Toc59448079 \h </w:instrText>
      </w:r>
      <w:r>
        <w:fldChar w:fldCharType="separate"/>
      </w:r>
      <w:r>
        <w:t>169</w:t>
      </w:r>
      <w:r>
        <w:fldChar w:fldCharType="end"/>
      </w:r>
    </w:p>
    <w:p w14:paraId="4F8D62A4"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_Toc59448080 \h </w:instrText>
      </w:r>
      <w:r>
        <w:fldChar w:fldCharType="separate"/>
      </w:r>
      <w:r>
        <w:t>173</w:t>
      </w:r>
      <w:r>
        <w:fldChar w:fldCharType="end"/>
      </w:r>
    </w:p>
    <w:p w14:paraId="7E0DFE7F" w14:textId="77777777" w:rsidR="00000000" w:rsidRDefault="00540457">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_Toc59448081 \h </w:instrText>
      </w:r>
      <w:r>
        <w:fldChar w:fldCharType="separate"/>
      </w:r>
      <w:r>
        <w:t>180</w:t>
      </w:r>
      <w:r>
        <w:fldChar w:fldCharType="end"/>
      </w:r>
    </w:p>
    <w:p w14:paraId="79E954EE" w14:textId="77777777" w:rsidR="00000000" w:rsidRDefault="0054045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w:instrText>
      </w:r>
      <w:r>
        <w:instrText xml:space="preserve">F _Toc59448082 \h </w:instrText>
      </w:r>
      <w:r>
        <w:fldChar w:fldCharType="separate"/>
      </w:r>
      <w:r>
        <w:t>183</w:t>
      </w:r>
      <w:r>
        <w:fldChar w:fldCharType="end"/>
      </w:r>
    </w:p>
    <w:p w14:paraId="076C25FA" w14:textId="77777777" w:rsidR="00000000" w:rsidRDefault="00540457">
      <w:pPr>
        <w:pStyle w:val="TOC1"/>
        <w:tabs>
          <w:tab w:val="right" w:leader="dot" w:pos="8296"/>
        </w:tabs>
        <w:rPr>
          <w:rFonts w:ascii="Times New Roman" w:hAnsi="Times New Roman" w:cs="Times New Roman"/>
          <w:sz w:val="24"/>
          <w:szCs w:val="24"/>
        </w:rPr>
      </w:pPr>
      <w:r>
        <w:t xml:space="preserve">410. </w:t>
      </w:r>
      <w:r>
        <w:rPr>
          <w:rtl/>
        </w:rPr>
        <w:t>הקמת גדר ההפרדה</w:t>
      </w:r>
      <w:r>
        <w:tab/>
      </w:r>
      <w:r>
        <w:fldChar w:fldCharType="begin"/>
      </w:r>
      <w:r>
        <w:instrText xml:space="preserve"> PAGEREF _Toc59448083 \h </w:instrText>
      </w:r>
      <w:r>
        <w:fldChar w:fldCharType="separate"/>
      </w:r>
      <w:r>
        <w:t>183</w:t>
      </w:r>
      <w:r>
        <w:fldChar w:fldCharType="end"/>
      </w:r>
    </w:p>
    <w:p w14:paraId="5AF99081" w14:textId="77777777" w:rsidR="00000000" w:rsidRDefault="00540457">
      <w:pPr>
        <w:pStyle w:val="TOC1"/>
        <w:tabs>
          <w:tab w:val="right" w:leader="dot" w:pos="8296"/>
        </w:tabs>
        <w:rPr>
          <w:rFonts w:ascii="Times New Roman" w:hAnsi="Times New Roman" w:cs="Times New Roman"/>
          <w:sz w:val="24"/>
          <w:szCs w:val="24"/>
        </w:rPr>
      </w:pPr>
      <w:r>
        <w:t xml:space="preserve">627. </w:t>
      </w:r>
      <w:r>
        <w:rPr>
          <w:rtl/>
        </w:rPr>
        <w:t>חילול קבר יהושע בן</w:t>
      </w:r>
      <w:r>
        <w:t xml:space="preserve"> </w:t>
      </w:r>
      <w:r>
        <w:rPr>
          <w:rtl/>
        </w:rPr>
        <w:t>נון בכפל-חארת'</w:t>
      </w:r>
      <w:r>
        <w:tab/>
      </w:r>
      <w:r>
        <w:fldChar w:fldCharType="begin"/>
      </w:r>
      <w:r>
        <w:instrText xml:space="preserve"> PAGEREF _Toc59448084 \h </w:instrText>
      </w:r>
      <w:r>
        <w:fldChar w:fldCharType="separate"/>
      </w:r>
      <w:r>
        <w:t>184</w:t>
      </w:r>
      <w:r>
        <w:fldChar w:fldCharType="end"/>
      </w:r>
    </w:p>
    <w:p w14:paraId="332996E8" w14:textId="77777777" w:rsidR="00000000" w:rsidRDefault="00540457">
      <w:pPr>
        <w:pStyle w:val="TOC1"/>
        <w:tabs>
          <w:tab w:val="right" w:leader="dot" w:pos="8296"/>
        </w:tabs>
        <w:rPr>
          <w:rFonts w:ascii="Times New Roman" w:hAnsi="Times New Roman" w:cs="Times New Roman"/>
          <w:sz w:val="24"/>
          <w:szCs w:val="24"/>
        </w:rPr>
      </w:pPr>
      <w:r>
        <w:t xml:space="preserve">647. </w:t>
      </w:r>
      <w:r>
        <w:rPr>
          <w:rtl/>
        </w:rPr>
        <w:t>פעולות צה"ל ברצועת</w:t>
      </w:r>
      <w:r>
        <w:t>-</w:t>
      </w:r>
      <w:r>
        <w:rPr>
          <w:rtl/>
        </w:rPr>
        <w:t>עזה</w:t>
      </w:r>
      <w:r>
        <w:tab/>
      </w:r>
      <w:r>
        <w:fldChar w:fldCharType="begin"/>
      </w:r>
      <w:r>
        <w:instrText xml:space="preserve"> PAGEREF _Toc59448085 \h </w:instrText>
      </w:r>
      <w:r>
        <w:fldChar w:fldCharType="separate"/>
      </w:r>
      <w:r>
        <w:t>185</w:t>
      </w:r>
      <w:r>
        <w:fldChar w:fldCharType="end"/>
      </w:r>
    </w:p>
    <w:p w14:paraId="5D8F074A" w14:textId="77777777" w:rsidR="00000000" w:rsidRDefault="00540457">
      <w:pPr>
        <w:pStyle w:val="TOC1"/>
        <w:tabs>
          <w:tab w:val="right" w:leader="dot" w:pos="8296"/>
        </w:tabs>
        <w:rPr>
          <w:rFonts w:ascii="Times New Roman" w:hAnsi="Times New Roman" w:cs="Times New Roman"/>
          <w:sz w:val="24"/>
          <w:szCs w:val="24"/>
        </w:rPr>
      </w:pPr>
      <w:r>
        <w:t xml:space="preserve">648. </w:t>
      </w:r>
      <w:r>
        <w:rPr>
          <w:rtl/>
        </w:rPr>
        <w:t>פטור מגיוס לצה"ל מטעמי מצפון</w:t>
      </w:r>
      <w:r>
        <w:tab/>
      </w:r>
      <w:r>
        <w:fldChar w:fldCharType="begin"/>
      </w:r>
      <w:r>
        <w:instrText xml:space="preserve"> PAGEREF </w:instrText>
      </w:r>
      <w:r>
        <w:instrText xml:space="preserve">_Toc59448086 \h </w:instrText>
      </w:r>
      <w:r>
        <w:fldChar w:fldCharType="separate"/>
      </w:r>
      <w:r>
        <w:t>188</w:t>
      </w:r>
      <w:r>
        <w:fldChar w:fldCharType="end"/>
      </w:r>
    </w:p>
    <w:p w14:paraId="531786E3" w14:textId="77777777" w:rsidR="00000000" w:rsidRDefault="00540457">
      <w:pPr>
        <w:pStyle w:val="TOC1"/>
        <w:tabs>
          <w:tab w:val="right" w:leader="dot" w:pos="8296"/>
        </w:tabs>
        <w:rPr>
          <w:rFonts w:ascii="Times New Roman" w:hAnsi="Times New Roman" w:cs="Times New Roman"/>
          <w:sz w:val="24"/>
          <w:szCs w:val="24"/>
        </w:rPr>
      </w:pPr>
      <w:r>
        <w:t xml:space="preserve">654. </w:t>
      </w:r>
      <w:r>
        <w:rPr>
          <w:rtl/>
        </w:rPr>
        <w:t>זכאות משפחות שכולות</w:t>
      </w:r>
      <w:r>
        <w:t xml:space="preserve"> </w:t>
      </w:r>
      <w:r>
        <w:rPr>
          <w:rtl/>
        </w:rPr>
        <w:t>לפי החוק וועדת למ"ד</w:t>
      </w:r>
      <w:r>
        <w:tab/>
      </w:r>
      <w:r>
        <w:fldChar w:fldCharType="begin"/>
      </w:r>
      <w:r>
        <w:instrText xml:space="preserve"> PAGEREF _Toc59448087 \h </w:instrText>
      </w:r>
      <w:r>
        <w:fldChar w:fldCharType="separate"/>
      </w:r>
      <w:r>
        <w:t>188</w:t>
      </w:r>
      <w:r>
        <w:fldChar w:fldCharType="end"/>
      </w:r>
    </w:p>
    <w:p w14:paraId="489E869C" w14:textId="77777777" w:rsidR="00000000" w:rsidRDefault="00540457">
      <w:pPr>
        <w:pStyle w:val="TOC1"/>
        <w:tabs>
          <w:tab w:val="right" w:leader="dot" w:pos="8296"/>
        </w:tabs>
        <w:rPr>
          <w:rFonts w:ascii="Times New Roman" w:hAnsi="Times New Roman" w:cs="Times New Roman"/>
          <w:sz w:val="24"/>
          <w:szCs w:val="24"/>
        </w:rPr>
      </w:pPr>
      <w:r>
        <w:t xml:space="preserve">670. </w:t>
      </w:r>
      <w:r>
        <w:rPr>
          <w:rtl/>
        </w:rPr>
        <w:t>הפניית חיילים לעמותות שמחלקות מזון</w:t>
      </w:r>
      <w:r>
        <w:tab/>
      </w:r>
      <w:r>
        <w:fldChar w:fldCharType="begin"/>
      </w:r>
      <w:r>
        <w:instrText xml:space="preserve"> PAGEREF _Toc59448088 \h </w:instrText>
      </w:r>
      <w:r>
        <w:fldChar w:fldCharType="separate"/>
      </w:r>
      <w:r>
        <w:t>190</w:t>
      </w:r>
      <w:r>
        <w:fldChar w:fldCharType="end"/>
      </w:r>
    </w:p>
    <w:p w14:paraId="049EE7D7" w14:textId="77777777" w:rsidR="00000000" w:rsidRDefault="00540457">
      <w:pPr>
        <w:pStyle w:val="TOC1"/>
        <w:tabs>
          <w:tab w:val="right" w:leader="dot" w:pos="8296"/>
        </w:tabs>
        <w:rPr>
          <w:rFonts w:ascii="Times New Roman" w:hAnsi="Times New Roman" w:cs="Times New Roman"/>
          <w:sz w:val="24"/>
          <w:szCs w:val="24"/>
        </w:rPr>
      </w:pPr>
      <w:r>
        <w:t xml:space="preserve">699. </w:t>
      </w:r>
      <w:r>
        <w:rPr>
          <w:rtl/>
        </w:rPr>
        <w:t>שידור בטלוויזיה של ניסוי טילים</w:t>
      </w:r>
      <w:r>
        <w:tab/>
      </w:r>
      <w:r>
        <w:fldChar w:fldCharType="begin"/>
      </w:r>
      <w:r>
        <w:instrText xml:space="preserve"> PAGEREF _Toc59448089 \h </w:instrText>
      </w:r>
      <w:r>
        <w:fldChar w:fldCharType="separate"/>
      </w:r>
      <w:r>
        <w:t>190</w:t>
      </w:r>
      <w:r>
        <w:fldChar w:fldCharType="end"/>
      </w:r>
    </w:p>
    <w:p w14:paraId="5F30DC6D" w14:textId="77777777" w:rsidR="00000000" w:rsidRDefault="00540457">
      <w:pPr>
        <w:pStyle w:val="TOC1"/>
        <w:tabs>
          <w:tab w:val="right" w:leader="dot" w:pos="8296"/>
        </w:tabs>
        <w:rPr>
          <w:rFonts w:ascii="Times New Roman" w:hAnsi="Times New Roman" w:cs="Times New Roman"/>
          <w:sz w:val="24"/>
          <w:szCs w:val="24"/>
        </w:rPr>
      </w:pPr>
      <w:r>
        <w:t xml:space="preserve">721. </w:t>
      </w:r>
      <w:r>
        <w:rPr>
          <w:rtl/>
        </w:rPr>
        <w:t>המצב בכל</w:t>
      </w:r>
      <w:r>
        <w:rPr>
          <w:rtl/>
        </w:rPr>
        <w:t>א</w:t>
      </w:r>
      <w:r>
        <w:t>-4</w:t>
      </w:r>
      <w:r>
        <w:tab/>
      </w:r>
      <w:r>
        <w:fldChar w:fldCharType="begin"/>
      </w:r>
      <w:r>
        <w:instrText xml:space="preserve"> PAGEREF _Toc59448090 \h </w:instrText>
      </w:r>
      <w:r>
        <w:fldChar w:fldCharType="separate"/>
      </w:r>
      <w:r>
        <w:t>191</w:t>
      </w:r>
      <w:r>
        <w:fldChar w:fldCharType="end"/>
      </w:r>
    </w:p>
    <w:p w14:paraId="708519B6" w14:textId="77777777" w:rsidR="00000000" w:rsidRDefault="0054045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_Toc59448091 \h </w:instrText>
      </w:r>
      <w:r>
        <w:fldChar w:fldCharType="separate"/>
      </w:r>
      <w:r>
        <w:t>193</w:t>
      </w:r>
      <w:r>
        <w:fldChar w:fldCharType="end"/>
      </w:r>
    </w:p>
    <w:p w14:paraId="3D384C56" w14:textId="77777777" w:rsidR="00000000" w:rsidRDefault="00540457">
      <w:pPr>
        <w:pStyle w:val="TOC1"/>
        <w:tabs>
          <w:tab w:val="right" w:leader="dot" w:pos="8296"/>
        </w:tabs>
        <w:rPr>
          <w:rFonts w:ascii="Times New Roman" w:hAnsi="Times New Roman" w:cs="Times New Roman"/>
          <w:sz w:val="24"/>
          <w:szCs w:val="24"/>
        </w:rPr>
      </w:pPr>
      <w:r>
        <w:rPr>
          <w:rtl/>
        </w:rPr>
        <w:t>איבוד הרוב היהודי בין הירדן לים</w:t>
      </w:r>
      <w:r>
        <w:tab/>
      </w:r>
      <w:r>
        <w:fldChar w:fldCharType="begin"/>
      </w:r>
      <w:r>
        <w:instrText xml:space="preserve"> PAGEREF _Toc59448092 \h </w:instrText>
      </w:r>
      <w:r>
        <w:fldChar w:fldCharType="separate"/>
      </w:r>
      <w:r>
        <w:t>193</w:t>
      </w:r>
      <w:r>
        <w:fldChar w:fldCharType="end"/>
      </w:r>
    </w:p>
    <w:p w14:paraId="33D54467" w14:textId="77777777" w:rsidR="00000000" w:rsidRDefault="005404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_Toc59448093 \h </w:instrText>
      </w:r>
      <w:r>
        <w:fldChar w:fldCharType="separate"/>
      </w:r>
      <w:r>
        <w:t>193</w:t>
      </w:r>
      <w:r>
        <w:fldChar w:fldCharType="end"/>
      </w:r>
    </w:p>
    <w:p w14:paraId="17ADEFFF"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_Toc59448094 \h </w:instrText>
      </w:r>
      <w:r>
        <w:fldChar w:fldCharType="separate"/>
      </w:r>
      <w:r>
        <w:t>197</w:t>
      </w:r>
      <w:r>
        <w:fldChar w:fldCharType="end"/>
      </w:r>
    </w:p>
    <w:p w14:paraId="06DCD58B" w14:textId="77777777" w:rsidR="00000000" w:rsidRDefault="005404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_Toc59448095 \h </w:instrText>
      </w:r>
      <w:r>
        <w:fldChar w:fldCharType="separate"/>
      </w:r>
      <w:r>
        <w:t>201</w:t>
      </w:r>
      <w:r>
        <w:fldChar w:fldCharType="end"/>
      </w:r>
    </w:p>
    <w:p w14:paraId="60F8E90C" w14:textId="77777777" w:rsidR="00000000" w:rsidRDefault="005404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_Toc59448096 \h </w:instrText>
      </w:r>
      <w:r>
        <w:fldChar w:fldCharType="separate"/>
      </w:r>
      <w:r>
        <w:t>202</w:t>
      </w:r>
      <w:r>
        <w:fldChar w:fldCharType="end"/>
      </w:r>
    </w:p>
    <w:p w14:paraId="48114A00" w14:textId="77777777" w:rsidR="00000000" w:rsidRDefault="0054045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_Toc59448097 \h </w:instrText>
      </w:r>
      <w:r>
        <w:fldChar w:fldCharType="separate"/>
      </w:r>
      <w:r>
        <w:t>203</w:t>
      </w:r>
      <w:r>
        <w:fldChar w:fldCharType="end"/>
      </w:r>
    </w:p>
    <w:p w14:paraId="5A50B744" w14:textId="77777777" w:rsidR="00000000" w:rsidRDefault="00540457">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_Toc59448098 \h </w:instrText>
      </w:r>
      <w:r>
        <w:fldChar w:fldCharType="separate"/>
      </w:r>
      <w:r>
        <w:t>203</w:t>
      </w:r>
      <w:r>
        <w:fldChar w:fldCharType="end"/>
      </w:r>
    </w:p>
    <w:p w14:paraId="6593A0AA" w14:textId="77777777" w:rsidR="00000000" w:rsidRDefault="0054045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w:instrText>
      </w:r>
      <w:r>
        <w:instrText xml:space="preserve">EF _Toc59448099 \h </w:instrText>
      </w:r>
      <w:r>
        <w:fldChar w:fldCharType="separate"/>
      </w:r>
      <w:r>
        <w:t>203</w:t>
      </w:r>
      <w:r>
        <w:fldChar w:fldCharType="end"/>
      </w:r>
    </w:p>
    <w:p w14:paraId="6B87885A" w14:textId="77777777" w:rsidR="00000000" w:rsidRDefault="00540457">
      <w:pPr>
        <w:pStyle w:val="TOC1"/>
        <w:tabs>
          <w:tab w:val="right" w:leader="dot" w:pos="8296"/>
        </w:tabs>
        <w:rPr>
          <w:rFonts w:ascii="Times New Roman" w:hAnsi="Times New Roman" w:cs="Times New Roman"/>
          <w:sz w:val="24"/>
          <w:szCs w:val="24"/>
        </w:rPr>
      </w:pPr>
      <w:r>
        <w:rPr>
          <w:rtl/>
        </w:rPr>
        <w:t>השקת הסכם ז'נבה</w:t>
      </w:r>
      <w:r>
        <w:tab/>
      </w:r>
      <w:r>
        <w:fldChar w:fldCharType="begin"/>
      </w:r>
      <w:r>
        <w:instrText xml:space="preserve"> PAGEREF _Toc59448100 \h </w:instrText>
      </w:r>
      <w:r>
        <w:fldChar w:fldCharType="separate"/>
      </w:r>
      <w:r>
        <w:t>203</w:t>
      </w:r>
      <w:r>
        <w:fldChar w:fldCharType="end"/>
      </w:r>
    </w:p>
    <w:p w14:paraId="4986C26E" w14:textId="77777777" w:rsidR="00000000" w:rsidRDefault="0054045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_Toc59448101 \h </w:instrText>
      </w:r>
      <w:r>
        <w:fldChar w:fldCharType="separate"/>
      </w:r>
      <w:r>
        <w:t>204</w:t>
      </w:r>
      <w:r>
        <w:fldChar w:fldCharType="end"/>
      </w:r>
    </w:p>
    <w:p w14:paraId="51DDD8CA" w14:textId="77777777" w:rsidR="00000000" w:rsidRDefault="0054045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_Toc59448102 \h </w:instrText>
      </w:r>
      <w:r>
        <w:fldChar w:fldCharType="separate"/>
      </w:r>
      <w:r>
        <w:t>205</w:t>
      </w:r>
      <w:r>
        <w:fldChar w:fldCharType="end"/>
      </w:r>
    </w:p>
    <w:p w14:paraId="46D2ADA0" w14:textId="77777777" w:rsidR="00000000" w:rsidRDefault="00540457">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_Toc59448103 \h </w:instrText>
      </w:r>
      <w:r>
        <w:fldChar w:fldCharType="separate"/>
      </w:r>
      <w:r>
        <w:t>206</w:t>
      </w:r>
      <w:r>
        <w:fldChar w:fldCharType="end"/>
      </w:r>
    </w:p>
    <w:p w14:paraId="1B5BB0B7" w14:textId="77777777" w:rsidR="00000000" w:rsidRDefault="0054045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w:t>
      </w:r>
      <w:r>
        <w:rPr>
          <w:rtl/>
        </w:rPr>
        <w:t xml:space="preserve"> (מפד"ל):</w:t>
      </w:r>
      <w:r>
        <w:tab/>
      </w:r>
      <w:r>
        <w:fldChar w:fldCharType="begin"/>
      </w:r>
      <w:r>
        <w:instrText xml:space="preserve"> PAGEREF _Toc59448104 \h </w:instrText>
      </w:r>
      <w:r>
        <w:fldChar w:fldCharType="separate"/>
      </w:r>
      <w:r>
        <w:t>211</w:t>
      </w:r>
      <w:r>
        <w:fldChar w:fldCharType="end"/>
      </w:r>
    </w:p>
    <w:p w14:paraId="27970AF0" w14:textId="77777777" w:rsidR="00000000" w:rsidRDefault="00540457">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_Toc59448105 \h </w:instrText>
      </w:r>
      <w:r>
        <w:fldChar w:fldCharType="separate"/>
      </w:r>
      <w:r>
        <w:t>213</w:t>
      </w:r>
      <w:r>
        <w:fldChar w:fldCharType="end"/>
      </w:r>
    </w:p>
    <w:p w14:paraId="688B6457" w14:textId="77777777" w:rsidR="00000000" w:rsidRDefault="00540457">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_Toc59448106 \h </w:instrText>
      </w:r>
      <w:r>
        <w:fldChar w:fldCharType="separate"/>
      </w:r>
      <w:r>
        <w:t>215</w:t>
      </w:r>
      <w:r>
        <w:fldChar w:fldCharType="end"/>
      </w:r>
    </w:p>
    <w:p w14:paraId="46953E90" w14:textId="77777777" w:rsidR="00000000" w:rsidRDefault="00540457">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_Toc59448107 \h </w:instrText>
      </w:r>
      <w:r>
        <w:fldChar w:fldCharType="separate"/>
      </w:r>
      <w:r>
        <w:t>219</w:t>
      </w:r>
      <w:r>
        <w:fldChar w:fldCharType="end"/>
      </w:r>
    </w:p>
    <w:p w14:paraId="668DF5CC" w14:textId="77777777" w:rsidR="00000000" w:rsidRDefault="0054045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_Toc59448108 \h </w:instrText>
      </w:r>
      <w:r>
        <w:fldChar w:fldCharType="separate"/>
      </w:r>
      <w:r>
        <w:t>221</w:t>
      </w:r>
      <w:r>
        <w:fldChar w:fldCharType="end"/>
      </w:r>
    </w:p>
    <w:p w14:paraId="6F1B8AFE" w14:textId="77777777" w:rsidR="00000000" w:rsidRDefault="00540457">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_Toc59448109 \h </w:instrText>
      </w:r>
      <w:r>
        <w:fldChar w:fldCharType="separate"/>
      </w:r>
      <w:r>
        <w:t>224</w:t>
      </w:r>
      <w:r>
        <w:fldChar w:fldCharType="end"/>
      </w:r>
    </w:p>
    <w:p w14:paraId="0EB02418"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_Toc59448110 \h </w:instrText>
      </w:r>
      <w:r>
        <w:fldChar w:fldCharType="separate"/>
      </w:r>
      <w:r>
        <w:t>224</w:t>
      </w:r>
      <w:r>
        <w:fldChar w:fldCharType="end"/>
      </w:r>
    </w:p>
    <w:p w14:paraId="16655CE7" w14:textId="77777777" w:rsidR="00000000" w:rsidRDefault="00540457">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_Toc59448111 \h </w:instrText>
      </w:r>
      <w:r>
        <w:fldChar w:fldCharType="separate"/>
      </w:r>
      <w:r>
        <w:t>231</w:t>
      </w:r>
      <w:r>
        <w:fldChar w:fldCharType="end"/>
      </w:r>
    </w:p>
    <w:p w14:paraId="49A9B587" w14:textId="77777777" w:rsidR="00000000" w:rsidRDefault="0054045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_Toc59448112 \h </w:instrText>
      </w:r>
      <w:r>
        <w:fldChar w:fldCharType="separate"/>
      </w:r>
      <w:r>
        <w:t>231</w:t>
      </w:r>
      <w:r>
        <w:fldChar w:fldCharType="end"/>
      </w:r>
    </w:p>
    <w:p w14:paraId="0EA5CAF2" w14:textId="77777777" w:rsidR="00000000" w:rsidRDefault="0054045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w:instrText>
      </w:r>
      <w:r>
        <w:instrText xml:space="preserve">59448113 \h </w:instrText>
      </w:r>
      <w:r>
        <w:fldChar w:fldCharType="separate"/>
      </w:r>
      <w:r>
        <w:t>232</w:t>
      </w:r>
      <w:r>
        <w:fldChar w:fldCharType="end"/>
      </w:r>
    </w:p>
    <w:p w14:paraId="096763A9" w14:textId="77777777" w:rsidR="00000000" w:rsidRDefault="005404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_Toc59448114 \h </w:instrText>
      </w:r>
      <w:r>
        <w:fldChar w:fldCharType="separate"/>
      </w:r>
      <w:r>
        <w:t>233</w:t>
      </w:r>
      <w:r>
        <w:fldChar w:fldCharType="end"/>
      </w:r>
    </w:p>
    <w:p w14:paraId="5E66F148" w14:textId="77777777" w:rsidR="00000000" w:rsidRDefault="0054045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_Toc59448115 \h </w:instrText>
      </w:r>
      <w:r>
        <w:fldChar w:fldCharType="separate"/>
      </w:r>
      <w:r>
        <w:t>233</w:t>
      </w:r>
      <w:r>
        <w:fldChar w:fldCharType="end"/>
      </w:r>
    </w:p>
    <w:p w14:paraId="2E433B69" w14:textId="77777777" w:rsidR="00000000" w:rsidRDefault="0054045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_Toc59448116 \h </w:instrText>
      </w:r>
      <w:r>
        <w:fldChar w:fldCharType="separate"/>
      </w:r>
      <w:r>
        <w:t>234</w:t>
      </w:r>
      <w:r>
        <w:fldChar w:fldCharType="end"/>
      </w:r>
    </w:p>
    <w:p w14:paraId="644B0655" w14:textId="77777777" w:rsidR="00000000" w:rsidRDefault="0054045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_Toc59448117 \h </w:instrText>
      </w:r>
      <w:r>
        <w:fldChar w:fldCharType="separate"/>
      </w:r>
      <w:r>
        <w:t>235</w:t>
      </w:r>
      <w:r>
        <w:fldChar w:fldCharType="end"/>
      </w:r>
    </w:p>
    <w:p w14:paraId="2D3EC6E4" w14:textId="77777777" w:rsidR="00000000" w:rsidRDefault="0054045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 xml:space="preserve"> </w:t>
      </w:r>
      <w:r>
        <w:rPr>
          <w:rtl/>
        </w:rPr>
        <w:t>דוח מזכ"ל האו"ם על גדר ההפרדה; המאחזים וקיצוץ בערבויות</w:t>
      </w:r>
      <w:r>
        <w:tab/>
      </w:r>
      <w:r>
        <w:fldChar w:fldCharType="begin"/>
      </w:r>
      <w:r>
        <w:instrText xml:space="preserve"> PAGEREF _Toc59448118 \h </w:instrText>
      </w:r>
      <w:r>
        <w:fldChar w:fldCharType="separate"/>
      </w:r>
      <w:r>
        <w:t>241</w:t>
      </w:r>
      <w:r>
        <w:fldChar w:fldCharType="end"/>
      </w:r>
    </w:p>
    <w:p w14:paraId="5C60F4C4" w14:textId="77777777" w:rsidR="00000000" w:rsidRDefault="0054045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_Toc59448119 \h </w:instrText>
      </w:r>
      <w:r>
        <w:fldChar w:fldCharType="separate"/>
      </w:r>
      <w:r>
        <w:t>241</w:t>
      </w:r>
      <w:r>
        <w:fldChar w:fldCharType="end"/>
      </w:r>
    </w:p>
    <w:p w14:paraId="0E9AD82D" w14:textId="77777777" w:rsidR="00000000" w:rsidRDefault="0054045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_Toc59448120 \h </w:instrText>
      </w:r>
      <w:r>
        <w:fldChar w:fldCharType="separate"/>
      </w:r>
      <w:r>
        <w:t>243</w:t>
      </w:r>
      <w:r>
        <w:fldChar w:fldCharType="end"/>
      </w:r>
    </w:p>
    <w:p w14:paraId="6563E912" w14:textId="77777777" w:rsidR="00000000" w:rsidRDefault="005404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_Toc59448121 \h </w:instrText>
      </w:r>
      <w:r>
        <w:fldChar w:fldCharType="separate"/>
      </w:r>
      <w:r>
        <w:t>24</w:t>
      </w:r>
      <w:r>
        <w:t>4</w:t>
      </w:r>
      <w:r>
        <w:fldChar w:fldCharType="end"/>
      </w:r>
    </w:p>
    <w:p w14:paraId="44F1569E" w14:textId="77777777" w:rsidR="00000000" w:rsidRDefault="0054045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_Toc59448122 \h </w:instrText>
      </w:r>
      <w:r>
        <w:fldChar w:fldCharType="separate"/>
      </w:r>
      <w:r>
        <w:t>245</w:t>
      </w:r>
      <w:r>
        <w:fldChar w:fldCharType="end"/>
      </w:r>
    </w:p>
    <w:p w14:paraId="7994C7A2" w14:textId="77777777" w:rsidR="00000000" w:rsidRDefault="00540457">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_Toc59448123 \h </w:instrText>
      </w:r>
      <w:r>
        <w:fldChar w:fldCharType="separate"/>
      </w:r>
      <w:r>
        <w:t>246</w:t>
      </w:r>
      <w:r>
        <w:fldChar w:fldCharType="end"/>
      </w:r>
    </w:p>
    <w:p w14:paraId="5BBB82B1" w14:textId="77777777" w:rsidR="00000000" w:rsidRDefault="00540457">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_Toc59448124 \h </w:instrText>
      </w:r>
      <w:r>
        <w:fldChar w:fldCharType="separate"/>
      </w:r>
      <w:r>
        <w:t>248</w:t>
      </w:r>
      <w:r>
        <w:fldChar w:fldCharType="end"/>
      </w:r>
    </w:p>
    <w:p w14:paraId="4391AF6B"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_Toc59448125 \h </w:instrText>
      </w:r>
      <w:r>
        <w:fldChar w:fldCharType="separate"/>
      </w:r>
      <w:r>
        <w:t>249</w:t>
      </w:r>
      <w:r>
        <w:fldChar w:fldCharType="end"/>
      </w:r>
    </w:p>
    <w:p w14:paraId="47038405" w14:textId="77777777" w:rsidR="00000000" w:rsidRDefault="0054045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_Toc59448126 \</w:instrText>
      </w:r>
      <w:r>
        <w:instrText xml:space="preserve">h </w:instrText>
      </w:r>
      <w:r>
        <w:fldChar w:fldCharType="separate"/>
      </w:r>
      <w:r>
        <w:t>254</w:t>
      </w:r>
      <w:r>
        <w:fldChar w:fldCharType="end"/>
      </w:r>
    </w:p>
    <w:p w14:paraId="6CECA016" w14:textId="77777777" w:rsidR="00000000" w:rsidRDefault="0054045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_Toc59448127 \h </w:instrText>
      </w:r>
      <w:r>
        <w:fldChar w:fldCharType="separate"/>
      </w:r>
      <w:r>
        <w:t>256</w:t>
      </w:r>
      <w:r>
        <w:fldChar w:fldCharType="end"/>
      </w:r>
    </w:p>
    <w:p w14:paraId="4CC657E3" w14:textId="77777777" w:rsidR="00000000" w:rsidRDefault="0054045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_Toc59448128 \h </w:instrText>
      </w:r>
      <w:r>
        <w:fldChar w:fldCharType="separate"/>
      </w:r>
      <w:r>
        <w:t>256</w:t>
      </w:r>
      <w:r>
        <w:fldChar w:fldCharType="end"/>
      </w:r>
    </w:p>
    <w:p w14:paraId="70268EE1" w14:textId="77777777" w:rsidR="00000000" w:rsidRDefault="0054045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_Toc59448129 \h </w:instrText>
      </w:r>
      <w:r>
        <w:fldChar w:fldCharType="separate"/>
      </w:r>
      <w:r>
        <w:t>258</w:t>
      </w:r>
      <w:r>
        <w:fldChar w:fldCharType="end"/>
      </w:r>
    </w:p>
    <w:p w14:paraId="124451C4" w14:textId="77777777" w:rsidR="00000000" w:rsidRDefault="00540457">
      <w:pPr>
        <w:pStyle w:val="TOC1"/>
        <w:tabs>
          <w:tab w:val="right" w:leader="dot" w:pos="8296"/>
        </w:tabs>
        <w:rPr>
          <w:rFonts w:ascii="Times New Roman" w:hAnsi="Times New Roman" w:cs="Times New Roman"/>
          <w:sz w:val="24"/>
          <w:szCs w:val="24"/>
        </w:rPr>
      </w:pPr>
      <w:r>
        <w:rPr>
          <w:rtl/>
        </w:rPr>
        <w:t>כישלון ההסברה הישראלית בעולם</w:t>
      </w:r>
      <w:r>
        <w:tab/>
      </w:r>
      <w:r>
        <w:fldChar w:fldCharType="begin"/>
      </w:r>
      <w:r>
        <w:instrText xml:space="preserve"> PAGEREF _Toc59448130 \h </w:instrText>
      </w:r>
      <w:r>
        <w:fldChar w:fldCharType="separate"/>
      </w:r>
      <w:r>
        <w:t>258</w:t>
      </w:r>
      <w:r>
        <w:fldChar w:fldCharType="end"/>
      </w:r>
    </w:p>
    <w:p w14:paraId="620181C6" w14:textId="77777777" w:rsidR="00000000" w:rsidRDefault="00540457">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w:t>
      </w:r>
      <w:r>
        <w:rPr>
          <w:rtl/>
        </w:rPr>
        <w:t>אדלשטיין (הליכוד):</w:t>
      </w:r>
      <w:r>
        <w:tab/>
      </w:r>
      <w:r>
        <w:fldChar w:fldCharType="begin"/>
      </w:r>
      <w:r>
        <w:instrText xml:space="preserve"> PAGEREF _Toc59448131 \h </w:instrText>
      </w:r>
      <w:r>
        <w:fldChar w:fldCharType="separate"/>
      </w:r>
      <w:r>
        <w:t>259</w:t>
      </w:r>
      <w:r>
        <w:fldChar w:fldCharType="end"/>
      </w:r>
    </w:p>
    <w:p w14:paraId="6EDC8442" w14:textId="77777777" w:rsidR="00000000" w:rsidRDefault="00540457">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_Toc59448132 \h </w:instrText>
      </w:r>
      <w:r>
        <w:fldChar w:fldCharType="separate"/>
      </w:r>
      <w:r>
        <w:t>261</w:t>
      </w:r>
      <w:r>
        <w:fldChar w:fldCharType="end"/>
      </w:r>
    </w:p>
    <w:p w14:paraId="1CCAD76F" w14:textId="77777777" w:rsidR="00000000" w:rsidRDefault="0054045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_Toc59448133 \h </w:instrText>
      </w:r>
      <w:r>
        <w:fldChar w:fldCharType="separate"/>
      </w:r>
      <w:r>
        <w:t>262</w:t>
      </w:r>
      <w:r>
        <w:fldChar w:fldCharType="end"/>
      </w:r>
    </w:p>
    <w:p w14:paraId="2CB76FC1" w14:textId="77777777" w:rsidR="00000000" w:rsidRDefault="0054045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_Toc59448134 \h </w:instrText>
      </w:r>
      <w:r>
        <w:fldChar w:fldCharType="separate"/>
      </w:r>
      <w:r>
        <w:t>265</w:t>
      </w:r>
      <w:r>
        <w:fldChar w:fldCharType="end"/>
      </w:r>
    </w:p>
    <w:p w14:paraId="1446FBF5" w14:textId="77777777" w:rsidR="00000000" w:rsidRDefault="00540457">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w:t>
      </w:r>
      <w:r>
        <w:rPr>
          <w:rtl/>
        </w:rPr>
        <w:t>ד):</w:t>
      </w:r>
      <w:r>
        <w:tab/>
      </w:r>
      <w:r>
        <w:fldChar w:fldCharType="begin"/>
      </w:r>
      <w:r>
        <w:instrText xml:space="preserve"> PAGEREF _Toc59448135 \h </w:instrText>
      </w:r>
      <w:r>
        <w:fldChar w:fldCharType="separate"/>
      </w:r>
      <w:r>
        <w:t>268</w:t>
      </w:r>
      <w:r>
        <w:fldChar w:fldCharType="end"/>
      </w:r>
    </w:p>
    <w:p w14:paraId="023CAC5E" w14:textId="77777777" w:rsidR="00000000" w:rsidRDefault="0054045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_Toc59448136 \h </w:instrText>
      </w:r>
      <w:r>
        <w:fldChar w:fldCharType="separate"/>
      </w:r>
      <w:r>
        <w:t>269</w:t>
      </w:r>
      <w:r>
        <w:fldChar w:fldCharType="end"/>
      </w:r>
    </w:p>
    <w:p w14:paraId="6CAD34C3" w14:textId="77777777" w:rsidR="00000000" w:rsidRDefault="00540457">
      <w:pPr>
        <w:pStyle w:val="TOC1"/>
        <w:tabs>
          <w:tab w:val="right" w:leader="dot" w:pos="8296"/>
        </w:tabs>
        <w:rPr>
          <w:rFonts w:ascii="Times New Roman" w:hAnsi="Times New Roman" w:cs="Times New Roman"/>
          <w:sz w:val="24"/>
          <w:szCs w:val="24"/>
        </w:rPr>
      </w:pPr>
      <w:r>
        <w:rPr>
          <w:rtl/>
        </w:rPr>
        <w:t>הודעה אישית של חבר הכנסת ישראל אייכלר</w:t>
      </w:r>
      <w:r>
        <w:tab/>
      </w:r>
      <w:r>
        <w:fldChar w:fldCharType="begin"/>
      </w:r>
      <w:r>
        <w:instrText xml:space="preserve"> PAGEREF _Toc59448137 \h </w:instrText>
      </w:r>
      <w:r>
        <w:fldChar w:fldCharType="separate"/>
      </w:r>
      <w:r>
        <w:t>269</w:t>
      </w:r>
      <w:r>
        <w:fldChar w:fldCharType="end"/>
      </w:r>
    </w:p>
    <w:p w14:paraId="4BCE19E6" w14:textId="77777777" w:rsidR="00000000" w:rsidRDefault="0054045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_Toc59448138 \h </w:instrText>
      </w:r>
      <w:r>
        <w:fldChar w:fldCharType="separate"/>
      </w:r>
      <w:r>
        <w:t>269</w:t>
      </w:r>
      <w:r>
        <w:fldChar w:fldCharType="end"/>
      </w:r>
    </w:p>
    <w:p w14:paraId="3CC45D1A" w14:textId="77777777" w:rsidR="00000000" w:rsidRDefault="0054045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_Toc59448139 </w:instrText>
      </w:r>
      <w:r>
        <w:instrText xml:space="preserve">\h </w:instrText>
      </w:r>
      <w:r>
        <w:fldChar w:fldCharType="separate"/>
      </w:r>
      <w:r>
        <w:t>270</w:t>
      </w:r>
      <w:r>
        <w:fldChar w:fldCharType="end"/>
      </w:r>
    </w:p>
    <w:p w14:paraId="54349266" w14:textId="77777777" w:rsidR="00000000" w:rsidRDefault="00540457">
      <w:pPr>
        <w:pStyle w:val="TOC1"/>
        <w:tabs>
          <w:tab w:val="right" w:leader="dot" w:pos="8296"/>
        </w:tabs>
        <w:rPr>
          <w:rFonts w:ascii="Times New Roman" w:hAnsi="Times New Roman" w:cs="Times New Roman"/>
          <w:sz w:val="24"/>
          <w:szCs w:val="24"/>
        </w:rPr>
      </w:pPr>
      <w:r>
        <w:rPr>
          <w:rtl/>
        </w:rPr>
        <w:t>כישלון ההסברה הישראלית בעולם</w:t>
      </w:r>
      <w:r>
        <w:tab/>
      </w:r>
      <w:r>
        <w:fldChar w:fldCharType="begin"/>
      </w:r>
      <w:r>
        <w:instrText xml:space="preserve"> PAGEREF _Toc59448140 \h </w:instrText>
      </w:r>
      <w:r>
        <w:fldChar w:fldCharType="separate"/>
      </w:r>
      <w:r>
        <w:t>270</w:t>
      </w:r>
      <w:r>
        <w:fldChar w:fldCharType="end"/>
      </w:r>
    </w:p>
    <w:p w14:paraId="7FE138BB" w14:textId="77777777" w:rsidR="00000000" w:rsidRDefault="00540457">
      <w:pPr>
        <w:pStyle w:val="a0"/>
        <w:jc w:val="center"/>
        <w:rPr>
          <w:rtl/>
        </w:rPr>
      </w:pPr>
      <w:r>
        <w:rPr>
          <w:bCs/>
          <w:szCs w:val="36"/>
          <w:u w:val="single"/>
          <w:rtl/>
        </w:rPr>
        <w:fldChar w:fldCharType="end"/>
      </w:r>
    </w:p>
    <w:p w14:paraId="7E4A4A6D" w14:textId="77777777" w:rsidR="00000000" w:rsidRDefault="00540457">
      <w:pPr>
        <w:pStyle w:val="a0"/>
        <w:rPr>
          <w:rtl/>
        </w:rPr>
      </w:pPr>
      <w:r>
        <w:rPr>
          <w:rtl/>
        </w:rPr>
        <w:br w:type="page"/>
      </w:r>
    </w:p>
    <w:p w14:paraId="03163867" w14:textId="77777777" w:rsidR="00000000" w:rsidRDefault="00540457">
      <w:pPr>
        <w:pStyle w:val="a5"/>
        <w:bidi/>
        <w:rPr>
          <w:rtl/>
        </w:rPr>
      </w:pPr>
    </w:p>
    <w:p w14:paraId="067E8430" w14:textId="77777777" w:rsidR="00000000" w:rsidRDefault="00540457">
      <w:pPr>
        <w:pStyle w:val="a0"/>
        <w:rPr>
          <w:rFonts w:hint="cs"/>
          <w:b/>
          <w:bCs/>
          <w:rtl/>
        </w:rPr>
      </w:pPr>
      <w:r>
        <w:rPr>
          <w:rFonts w:hint="cs"/>
          <w:b/>
          <w:bCs/>
          <w:rtl/>
        </w:rPr>
        <w:t>חוברת ז'</w:t>
      </w:r>
    </w:p>
    <w:p w14:paraId="3EA1E4D4" w14:textId="77777777" w:rsidR="00000000" w:rsidRDefault="00540457">
      <w:pPr>
        <w:pStyle w:val="a0"/>
        <w:rPr>
          <w:rFonts w:hint="cs"/>
          <w:b/>
          <w:bCs/>
          <w:rtl/>
        </w:rPr>
      </w:pPr>
      <w:r>
        <w:rPr>
          <w:rFonts w:hint="cs"/>
          <w:b/>
          <w:bCs/>
          <w:rtl/>
        </w:rPr>
        <w:t>ישיבה ע"ח</w:t>
      </w:r>
    </w:p>
    <w:p w14:paraId="63D47D1C" w14:textId="77777777" w:rsidR="00000000" w:rsidRDefault="00540457">
      <w:pPr>
        <w:pStyle w:val="a0"/>
        <w:rPr>
          <w:rFonts w:hint="cs"/>
          <w:b/>
          <w:bCs/>
          <w:rtl/>
        </w:rPr>
      </w:pPr>
    </w:p>
    <w:p w14:paraId="69D07F80" w14:textId="77777777" w:rsidR="00000000" w:rsidRDefault="00540457">
      <w:pPr>
        <w:pStyle w:val="a5"/>
        <w:bidi/>
        <w:rPr>
          <w:rFonts w:hint="cs"/>
          <w:rtl/>
        </w:rPr>
      </w:pPr>
    </w:p>
    <w:p w14:paraId="7EB833A7" w14:textId="77777777" w:rsidR="00000000" w:rsidRDefault="00540457">
      <w:pPr>
        <w:pStyle w:val="a0"/>
        <w:rPr>
          <w:rFonts w:hint="cs"/>
          <w:rtl/>
        </w:rPr>
      </w:pPr>
    </w:p>
    <w:p w14:paraId="7BA28BEB" w14:textId="77777777" w:rsidR="00000000" w:rsidRDefault="00540457">
      <w:pPr>
        <w:pStyle w:val="a0"/>
        <w:rPr>
          <w:rFonts w:hint="cs"/>
          <w:rtl/>
        </w:rPr>
      </w:pPr>
    </w:p>
    <w:p w14:paraId="25DEB91F" w14:textId="77777777" w:rsidR="00000000" w:rsidRDefault="00540457">
      <w:pPr>
        <w:pStyle w:val="a0"/>
        <w:rPr>
          <w:rFonts w:hint="cs"/>
          <w:rtl/>
        </w:rPr>
      </w:pPr>
    </w:p>
    <w:p w14:paraId="6C70B2C0" w14:textId="77777777" w:rsidR="00000000" w:rsidRDefault="00540457">
      <w:pPr>
        <w:pStyle w:val="a0"/>
        <w:rPr>
          <w:rFonts w:hint="cs"/>
          <w:rtl/>
        </w:rPr>
      </w:pPr>
    </w:p>
    <w:p w14:paraId="3A865D72" w14:textId="77777777" w:rsidR="00000000" w:rsidRDefault="00540457">
      <w:pPr>
        <w:pStyle w:val="a5"/>
        <w:bidi/>
        <w:rPr>
          <w:rFonts w:hint="cs"/>
          <w:rtl/>
        </w:rPr>
      </w:pPr>
    </w:p>
    <w:p w14:paraId="4FBBB541" w14:textId="77777777" w:rsidR="00000000" w:rsidRDefault="00540457">
      <w:pPr>
        <w:pStyle w:val="a5"/>
        <w:bidi/>
        <w:rPr>
          <w:rFonts w:hint="cs"/>
          <w:rtl/>
        </w:rPr>
      </w:pPr>
    </w:p>
    <w:p w14:paraId="6F256C75" w14:textId="77777777" w:rsidR="00000000" w:rsidRDefault="00540457">
      <w:pPr>
        <w:pStyle w:val="a5"/>
        <w:bidi/>
        <w:rPr>
          <w:rFonts w:hint="cs"/>
          <w:rtl/>
        </w:rPr>
      </w:pPr>
      <w:r>
        <w:rPr>
          <w:rtl/>
        </w:rPr>
        <w:t>הישיבה ה</w:t>
      </w:r>
      <w:r>
        <w:rPr>
          <w:rFonts w:hint="cs"/>
          <w:rtl/>
        </w:rPr>
        <w:t>שבעים-ושמונה</w:t>
      </w:r>
      <w:r>
        <w:rPr>
          <w:rtl/>
        </w:rPr>
        <w:t xml:space="preserve"> של הכנסת ה</w:t>
      </w:r>
      <w:r>
        <w:rPr>
          <w:rFonts w:hint="cs"/>
          <w:rtl/>
        </w:rPr>
        <w:t>שש-עשרה</w:t>
      </w:r>
    </w:p>
    <w:p w14:paraId="09BEA949" w14:textId="77777777" w:rsidR="00000000" w:rsidRDefault="00540457">
      <w:pPr>
        <w:pStyle w:val="a6"/>
        <w:bidi/>
        <w:rPr>
          <w:rtl/>
        </w:rPr>
      </w:pPr>
      <w:r>
        <w:rPr>
          <w:rtl/>
        </w:rPr>
        <w:t>יום רביעי ,</w:t>
      </w:r>
      <w:r>
        <w:rPr>
          <w:rFonts w:hint="cs"/>
          <w:rtl/>
        </w:rPr>
        <w:t xml:space="preserve"> </w:t>
      </w:r>
      <w:r>
        <w:rPr>
          <w:rtl/>
        </w:rPr>
        <w:t>ח' בכסל</w:t>
      </w:r>
      <w:r>
        <w:rPr>
          <w:rFonts w:hint="cs"/>
          <w:rtl/>
        </w:rPr>
        <w:t>י</w:t>
      </w:r>
      <w:r>
        <w:rPr>
          <w:rtl/>
        </w:rPr>
        <w:t xml:space="preserve">ו </w:t>
      </w:r>
      <w:r>
        <w:rPr>
          <w:rFonts w:hint="cs"/>
          <w:rtl/>
        </w:rPr>
        <w:t>ה</w:t>
      </w:r>
      <w:r>
        <w:rPr>
          <w:rtl/>
        </w:rPr>
        <w:t>תשס"ד (3 בדצמבר 2003)</w:t>
      </w:r>
    </w:p>
    <w:p w14:paraId="727114D5" w14:textId="77777777" w:rsidR="00000000" w:rsidRDefault="00540457">
      <w:pPr>
        <w:pStyle w:val="a7"/>
        <w:bidi/>
        <w:rPr>
          <w:rtl/>
        </w:rPr>
      </w:pPr>
      <w:r>
        <w:rPr>
          <w:rtl/>
        </w:rPr>
        <w:t>ירושלים, הכנסת, שעה 11:00</w:t>
      </w:r>
    </w:p>
    <w:p w14:paraId="77391BDF" w14:textId="77777777" w:rsidR="00000000" w:rsidRDefault="00540457">
      <w:pPr>
        <w:pStyle w:val="a2"/>
        <w:rPr>
          <w:rFonts w:hint="cs"/>
          <w:rtl/>
        </w:rPr>
      </w:pPr>
      <w:bookmarkStart w:id="0" w:name="CS18327FI0018327T03_12_2003_11_25_57"/>
      <w:bookmarkEnd w:id="0"/>
    </w:p>
    <w:p w14:paraId="64EF3AD0" w14:textId="77777777" w:rsidR="00000000" w:rsidRDefault="00540457">
      <w:pPr>
        <w:pStyle w:val="a0"/>
        <w:rPr>
          <w:rFonts w:hint="cs"/>
          <w:rtl/>
        </w:rPr>
      </w:pPr>
    </w:p>
    <w:p w14:paraId="48B020B1" w14:textId="77777777" w:rsidR="00000000" w:rsidRDefault="00540457">
      <w:pPr>
        <w:pStyle w:val="a2"/>
        <w:rPr>
          <w:rtl/>
        </w:rPr>
      </w:pPr>
      <w:bookmarkStart w:id="1" w:name="_Toc59447970"/>
      <w:r>
        <w:rPr>
          <w:rtl/>
        </w:rPr>
        <w:t>שאילתות בעל-פה</w:t>
      </w:r>
      <w:bookmarkEnd w:id="1"/>
    </w:p>
    <w:p w14:paraId="27E30C0E" w14:textId="77777777" w:rsidR="00000000" w:rsidRDefault="00540457">
      <w:pPr>
        <w:pStyle w:val="-0"/>
        <w:rPr>
          <w:rFonts w:hint="cs"/>
          <w:rtl/>
        </w:rPr>
      </w:pPr>
    </w:p>
    <w:p w14:paraId="4C524230" w14:textId="77777777" w:rsidR="00000000" w:rsidRDefault="00540457">
      <w:pPr>
        <w:pStyle w:val="af1"/>
        <w:rPr>
          <w:rtl/>
        </w:rPr>
      </w:pPr>
      <w:r>
        <w:rPr>
          <w:rtl/>
        </w:rPr>
        <w:t>היו"ר ראובן ריבלין:</w:t>
      </w:r>
    </w:p>
    <w:p w14:paraId="0AC201C2" w14:textId="77777777" w:rsidR="00000000" w:rsidRDefault="00540457">
      <w:pPr>
        <w:pStyle w:val="a0"/>
        <w:rPr>
          <w:rtl/>
        </w:rPr>
      </w:pPr>
    </w:p>
    <w:p w14:paraId="4FCA2C8B" w14:textId="77777777" w:rsidR="00000000" w:rsidRDefault="00540457">
      <w:pPr>
        <w:pStyle w:val="a0"/>
        <w:rPr>
          <w:rFonts w:hint="cs"/>
          <w:rtl/>
        </w:rPr>
      </w:pPr>
      <w:r>
        <w:rPr>
          <w:rFonts w:hint="cs"/>
          <w:rtl/>
        </w:rPr>
        <w:t>רבו</w:t>
      </w:r>
      <w:r>
        <w:rPr>
          <w:rFonts w:hint="cs"/>
          <w:rtl/>
        </w:rPr>
        <w:t xml:space="preserve">תי חברי הכנסת, היום יום רביעי, ח' בכסליו התשס"ד, 3 בחודש דצמבר 2003 למניינם. אני מתכבד לפתוח את ישיבת הכנסת. </w:t>
      </w:r>
    </w:p>
    <w:p w14:paraId="1A1BABC3" w14:textId="77777777" w:rsidR="00000000" w:rsidRDefault="00540457">
      <w:pPr>
        <w:pStyle w:val="a0"/>
        <w:rPr>
          <w:rFonts w:hint="cs"/>
          <w:rtl/>
        </w:rPr>
      </w:pPr>
    </w:p>
    <w:p w14:paraId="32991475" w14:textId="77777777" w:rsidR="00000000" w:rsidRDefault="00540457">
      <w:pPr>
        <w:pStyle w:val="a0"/>
        <w:rPr>
          <w:rFonts w:hint="cs"/>
          <w:rtl/>
        </w:rPr>
      </w:pPr>
      <w:r>
        <w:rPr>
          <w:rFonts w:hint="cs"/>
          <w:rtl/>
        </w:rPr>
        <w:t>אנחנו אמורים להתחיל בשאילתות בעל-פה. באופן מפתיע הודיע לי שר התחבורה, ששר המשפטים ישיב במקומו על שאילתא בעל-פה. אני לא רואה את שר המשפטים פה, דבר</w:t>
      </w:r>
      <w:r>
        <w:rPr>
          <w:rFonts w:hint="cs"/>
          <w:rtl/>
        </w:rPr>
        <w:t xml:space="preserve"> חמור כשלעצמו.</w:t>
      </w:r>
    </w:p>
    <w:p w14:paraId="35B2A452" w14:textId="77777777" w:rsidR="00000000" w:rsidRDefault="00540457">
      <w:pPr>
        <w:pStyle w:val="a0"/>
        <w:ind w:firstLine="0"/>
        <w:rPr>
          <w:rFonts w:hint="cs"/>
          <w:rtl/>
        </w:rPr>
      </w:pPr>
    </w:p>
    <w:p w14:paraId="2156B322" w14:textId="77777777" w:rsidR="00000000" w:rsidRDefault="00540457">
      <w:pPr>
        <w:pStyle w:val="af0"/>
        <w:rPr>
          <w:rtl/>
        </w:rPr>
      </w:pPr>
      <w:r>
        <w:rPr>
          <w:rFonts w:hint="eastAsia"/>
          <w:rtl/>
        </w:rPr>
        <w:t>אברהם</w:t>
      </w:r>
      <w:r>
        <w:rPr>
          <w:rtl/>
        </w:rPr>
        <w:t xml:space="preserve"> רביץ (יהדות התורה):</w:t>
      </w:r>
    </w:p>
    <w:p w14:paraId="1622F4EC" w14:textId="77777777" w:rsidR="00000000" w:rsidRDefault="00540457">
      <w:pPr>
        <w:pStyle w:val="a0"/>
        <w:rPr>
          <w:rFonts w:hint="cs"/>
          <w:rtl/>
        </w:rPr>
      </w:pPr>
    </w:p>
    <w:p w14:paraId="561AC5D8" w14:textId="77777777" w:rsidR="00000000" w:rsidRDefault="00540457">
      <w:pPr>
        <w:pStyle w:val="a0"/>
        <w:rPr>
          <w:rFonts w:hint="cs"/>
          <w:rtl/>
        </w:rPr>
      </w:pPr>
      <w:r>
        <w:rPr>
          <w:rFonts w:hint="cs"/>
          <w:rtl/>
        </w:rPr>
        <w:t>אני בסך הכול מדבר, למה כולם בורחים?</w:t>
      </w:r>
    </w:p>
    <w:p w14:paraId="5C24CD94" w14:textId="77777777" w:rsidR="00000000" w:rsidRDefault="00540457">
      <w:pPr>
        <w:pStyle w:val="a0"/>
        <w:ind w:firstLine="0"/>
        <w:rPr>
          <w:rFonts w:hint="cs"/>
          <w:rtl/>
        </w:rPr>
      </w:pPr>
    </w:p>
    <w:p w14:paraId="0AEF8601" w14:textId="77777777" w:rsidR="00000000" w:rsidRDefault="00540457">
      <w:pPr>
        <w:pStyle w:val="af1"/>
        <w:rPr>
          <w:rtl/>
        </w:rPr>
      </w:pPr>
      <w:r>
        <w:rPr>
          <w:rtl/>
        </w:rPr>
        <w:t>היו"ר ראובן ריבלין:</w:t>
      </w:r>
    </w:p>
    <w:p w14:paraId="21F482AC" w14:textId="77777777" w:rsidR="00000000" w:rsidRDefault="00540457">
      <w:pPr>
        <w:pStyle w:val="a0"/>
        <w:rPr>
          <w:rtl/>
        </w:rPr>
      </w:pPr>
    </w:p>
    <w:p w14:paraId="3C45BDB4" w14:textId="77777777" w:rsidR="00000000" w:rsidRDefault="00540457">
      <w:pPr>
        <w:pStyle w:val="a0"/>
        <w:rPr>
          <w:rFonts w:hint="cs"/>
          <w:rtl/>
        </w:rPr>
      </w:pPr>
      <w:r>
        <w:rPr>
          <w:rFonts w:hint="cs"/>
          <w:rtl/>
        </w:rPr>
        <w:t>השר גדעון עזרא אינו פה וגם לא שר החקלאות ושר הבריאות. שר המשפטים נמצא. ובכן, שר המשפטים ישיב על שאילתא בעל-פה מס' 96, מאת חבר הכנסת אברהם רביץ, בנושא: תחבו</w:t>
      </w:r>
      <w:r>
        <w:rPr>
          <w:rFonts w:hint="cs"/>
          <w:rtl/>
        </w:rPr>
        <w:t>רה ציבורית סדירה בעיר אלעד. שר המשפטים יעשה זאת במקום שר התחבורה. תודה.</w:t>
      </w:r>
    </w:p>
    <w:p w14:paraId="5A8B653A" w14:textId="77777777" w:rsidR="00000000" w:rsidRDefault="00540457">
      <w:pPr>
        <w:pStyle w:val="a0"/>
        <w:rPr>
          <w:rFonts w:hint="cs"/>
          <w:rtl/>
        </w:rPr>
      </w:pPr>
    </w:p>
    <w:p w14:paraId="30B73CCF" w14:textId="77777777" w:rsidR="00000000" w:rsidRDefault="00540457">
      <w:pPr>
        <w:pStyle w:val="a0"/>
        <w:ind w:firstLine="0"/>
        <w:rPr>
          <w:rFonts w:hint="cs"/>
          <w:rtl/>
        </w:rPr>
      </w:pPr>
    </w:p>
    <w:p w14:paraId="00A4A9C5" w14:textId="77777777" w:rsidR="00000000" w:rsidRDefault="00540457">
      <w:pPr>
        <w:pStyle w:val="a"/>
        <w:rPr>
          <w:rtl/>
        </w:rPr>
      </w:pPr>
      <w:bookmarkStart w:id="2" w:name="FS000000531T03_12_2003_11_30_38"/>
      <w:bookmarkStart w:id="3" w:name="_Toc59447971"/>
      <w:bookmarkEnd w:id="2"/>
      <w:r>
        <w:rPr>
          <w:rFonts w:hint="eastAsia"/>
          <w:rtl/>
        </w:rPr>
        <w:t>אברהם</w:t>
      </w:r>
      <w:r>
        <w:rPr>
          <w:rtl/>
        </w:rPr>
        <w:t xml:space="preserve"> רביץ (יהדות התורה):</w:t>
      </w:r>
      <w:bookmarkEnd w:id="3"/>
    </w:p>
    <w:p w14:paraId="48119281" w14:textId="77777777" w:rsidR="00000000" w:rsidRDefault="00540457">
      <w:pPr>
        <w:pStyle w:val="a0"/>
        <w:rPr>
          <w:rFonts w:hint="cs"/>
          <w:rtl/>
        </w:rPr>
      </w:pPr>
    </w:p>
    <w:p w14:paraId="652E3195" w14:textId="77777777" w:rsidR="00000000" w:rsidRDefault="00540457">
      <w:pPr>
        <w:pStyle w:val="a0"/>
        <w:rPr>
          <w:rFonts w:hint="cs"/>
          <w:rtl/>
        </w:rPr>
      </w:pPr>
      <w:r>
        <w:rPr>
          <w:rFonts w:hint="cs"/>
          <w:rtl/>
        </w:rPr>
        <w:t>אדוני היושב-ראש, אדוני השר, אני מבקש את רשותך לומר, אדוני היושב-ראש, שאני מאוד אוהב לשמוע את שר המשפטים, כי חוש ההומור שלו גובר אפילו על זה של שר התחבורה.</w:t>
      </w:r>
    </w:p>
    <w:p w14:paraId="38311AD0" w14:textId="77777777" w:rsidR="00000000" w:rsidRDefault="00540457">
      <w:pPr>
        <w:pStyle w:val="a0"/>
        <w:ind w:firstLine="0"/>
        <w:rPr>
          <w:rFonts w:hint="cs"/>
          <w:rtl/>
        </w:rPr>
      </w:pPr>
    </w:p>
    <w:p w14:paraId="4EDE76CD" w14:textId="77777777" w:rsidR="00000000" w:rsidRDefault="00540457">
      <w:pPr>
        <w:pStyle w:val="af1"/>
        <w:rPr>
          <w:rtl/>
        </w:rPr>
      </w:pPr>
      <w:r>
        <w:rPr>
          <w:rtl/>
        </w:rPr>
        <w:t>היו"ר ראובן ריבלין:</w:t>
      </w:r>
    </w:p>
    <w:p w14:paraId="47807D20" w14:textId="77777777" w:rsidR="00000000" w:rsidRDefault="00540457">
      <w:pPr>
        <w:pStyle w:val="a0"/>
        <w:rPr>
          <w:rtl/>
        </w:rPr>
      </w:pPr>
    </w:p>
    <w:p w14:paraId="274D089F" w14:textId="77777777" w:rsidR="00000000" w:rsidRDefault="00540457">
      <w:pPr>
        <w:pStyle w:val="a0"/>
        <w:rPr>
          <w:rFonts w:hint="cs"/>
          <w:rtl/>
        </w:rPr>
      </w:pPr>
      <w:r>
        <w:rPr>
          <w:rFonts w:hint="cs"/>
          <w:rtl/>
        </w:rPr>
        <w:t>לא, אדוני יכול לקרוא. אחרי זה אדוני יוכל לשאול עוד שאלה - - -</w:t>
      </w:r>
    </w:p>
    <w:p w14:paraId="515086FD" w14:textId="77777777" w:rsidR="00000000" w:rsidRDefault="00540457">
      <w:pPr>
        <w:pStyle w:val="a0"/>
        <w:ind w:firstLine="0"/>
        <w:rPr>
          <w:rFonts w:hint="cs"/>
          <w:rtl/>
        </w:rPr>
      </w:pPr>
    </w:p>
    <w:p w14:paraId="19577FD7" w14:textId="77777777" w:rsidR="00000000" w:rsidRDefault="00540457">
      <w:pPr>
        <w:pStyle w:val="-"/>
        <w:rPr>
          <w:rtl/>
        </w:rPr>
      </w:pPr>
      <w:bookmarkStart w:id="4" w:name="FS000000531T03_12_2003_11_32_06C"/>
      <w:bookmarkEnd w:id="4"/>
      <w:r>
        <w:rPr>
          <w:rFonts w:hint="eastAsia"/>
          <w:rtl/>
        </w:rPr>
        <w:t>אברהם</w:t>
      </w:r>
      <w:r>
        <w:rPr>
          <w:rtl/>
        </w:rPr>
        <w:t xml:space="preserve"> רביץ (יהדות התורה):</w:t>
      </w:r>
    </w:p>
    <w:p w14:paraId="4CD00C1C" w14:textId="77777777" w:rsidR="00000000" w:rsidRDefault="00540457">
      <w:pPr>
        <w:pStyle w:val="a0"/>
        <w:rPr>
          <w:rFonts w:hint="cs"/>
          <w:rtl/>
        </w:rPr>
      </w:pPr>
    </w:p>
    <w:p w14:paraId="646D6011" w14:textId="77777777" w:rsidR="00000000" w:rsidRDefault="00540457">
      <w:pPr>
        <w:pStyle w:val="a0"/>
        <w:rPr>
          <w:rFonts w:hint="cs"/>
          <w:rtl/>
        </w:rPr>
      </w:pPr>
      <w:r>
        <w:rPr>
          <w:rFonts w:hint="cs"/>
          <w:rtl/>
        </w:rPr>
        <w:t>לא, אדוני, אני לא רוצה לשאול את השאילתא, כי שר המשפטים, עם כל הכבוד, לא יוכל לענות על השאלה הנוספת. נגיד שנתנו לו דף שהוא יקרא לי - - -</w:t>
      </w:r>
    </w:p>
    <w:p w14:paraId="530B5A78" w14:textId="77777777" w:rsidR="00000000" w:rsidRDefault="00540457">
      <w:pPr>
        <w:pStyle w:val="a0"/>
        <w:ind w:firstLine="0"/>
        <w:rPr>
          <w:rFonts w:hint="cs"/>
          <w:rtl/>
        </w:rPr>
      </w:pPr>
    </w:p>
    <w:p w14:paraId="759A95D1" w14:textId="77777777" w:rsidR="00000000" w:rsidRDefault="00540457">
      <w:pPr>
        <w:pStyle w:val="af1"/>
        <w:rPr>
          <w:rtl/>
        </w:rPr>
      </w:pPr>
    </w:p>
    <w:p w14:paraId="4672662A" w14:textId="77777777" w:rsidR="00000000" w:rsidRDefault="00540457">
      <w:pPr>
        <w:pStyle w:val="af1"/>
        <w:rPr>
          <w:rtl/>
        </w:rPr>
      </w:pPr>
      <w:r>
        <w:rPr>
          <w:rFonts w:hint="eastAsia"/>
          <w:rtl/>
        </w:rPr>
        <w:t>היו</w:t>
      </w:r>
      <w:r>
        <w:rPr>
          <w:rtl/>
        </w:rPr>
        <w:t xml:space="preserve">"ר </w:t>
      </w:r>
      <w:r>
        <w:rPr>
          <w:rtl/>
        </w:rPr>
        <w:t>ראובן ריבלין:</w:t>
      </w:r>
    </w:p>
    <w:p w14:paraId="2DC6412F" w14:textId="77777777" w:rsidR="00000000" w:rsidRDefault="00540457">
      <w:pPr>
        <w:pStyle w:val="a0"/>
        <w:rPr>
          <w:rFonts w:hint="cs"/>
          <w:rtl/>
        </w:rPr>
      </w:pPr>
    </w:p>
    <w:p w14:paraId="29BF7F71" w14:textId="77777777" w:rsidR="00000000" w:rsidRDefault="00540457">
      <w:pPr>
        <w:pStyle w:val="a0"/>
        <w:rPr>
          <w:rFonts w:hint="cs"/>
          <w:rtl/>
        </w:rPr>
      </w:pPr>
      <w:r>
        <w:rPr>
          <w:rFonts w:hint="cs"/>
          <w:rtl/>
        </w:rPr>
        <w:t>חבר הכנסת רביץ, יש לי הכבוד הרב לאדוני מכל בחינה אפשרית. אדוני ישאל את השאילתא ולאחר מכן אדוני ישאל שאלה נוספת. אם כבוד השר יכול לענות, יענה. אם לא - אני אטפל בעניין זה.</w:t>
      </w:r>
    </w:p>
    <w:p w14:paraId="3288E3F3" w14:textId="77777777" w:rsidR="00000000" w:rsidRDefault="00540457">
      <w:pPr>
        <w:pStyle w:val="a0"/>
        <w:ind w:firstLine="0"/>
        <w:rPr>
          <w:rFonts w:hint="cs"/>
          <w:rtl/>
        </w:rPr>
      </w:pPr>
    </w:p>
    <w:p w14:paraId="489DA935" w14:textId="77777777" w:rsidR="00000000" w:rsidRDefault="00540457">
      <w:pPr>
        <w:pStyle w:val="-"/>
        <w:rPr>
          <w:rtl/>
        </w:rPr>
      </w:pPr>
      <w:bookmarkStart w:id="5" w:name="FS000000531T03_12_2003_11_33_24C"/>
      <w:bookmarkEnd w:id="5"/>
      <w:r>
        <w:rPr>
          <w:rFonts w:hint="eastAsia"/>
          <w:rtl/>
        </w:rPr>
        <w:t>אברהם</w:t>
      </w:r>
      <w:r>
        <w:rPr>
          <w:rtl/>
        </w:rPr>
        <w:t xml:space="preserve"> רביץ (יהדות התורה):</w:t>
      </w:r>
    </w:p>
    <w:p w14:paraId="63713E7A" w14:textId="77777777" w:rsidR="00000000" w:rsidRDefault="00540457">
      <w:pPr>
        <w:pStyle w:val="a0"/>
        <w:rPr>
          <w:rFonts w:hint="cs"/>
          <w:rtl/>
        </w:rPr>
      </w:pPr>
    </w:p>
    <w:p w14:paraId="0A76C190" w14:textId="77777777" w:rsidR="00000000" w:rsidRDefault="00540457">
      <w:pPr>
        <w:pStyle w:val="a0"/>
        <w:rPr>
          <w:rFonts w:hint="cs"/>
          <w:rtl/>
        </w:rPr>
      </w:pPr>
      <w:r>
        <w:rPr>
          <w:rFonts w:hint="cs"/>
          <w:rtl/>
        </w:rPr>
        <w:t xml:space="preserve">אני מודה לאדוני. </w:t>
      </w:r>
    </w:p>
    <w:p w14:paraId="08EC72BB" w14:textId="77777777" w:rsidR="00000000" w:rsidRDefault="00540457">
      <w:pPr>
        <w:pStyle w:val="a0"/>
        <w:rPr>
          <w:rFonts w:hint="cs"/>
          <w:rtl/>
        </w:rPr>
      </w:pPr>
    </w:p>
    <w:p w14:paraId="71FA12FF" w14:textId="77777777" w:rsidR="00000000" w:rsidRDefault="00540457">
      <w:pPr>
        <w:pStyle w:val="a0"/>
        <w:rPr>
          <w:rFonts w:hint="cs"/>
          <w:rtl/>
        </w:rPr>
      </w:pPr>
    </w:p>
    <w:p w14:paraId="21B7C124" w14:textId="77777777" w:rsidR="00000000" w:rsidRDefault="00540457">
      <w:pPr>
        <w:pStyle w:val="a1"/>
        <w:jc w:val="center"/>
        <w:rPr>
          <w:rFonts w:hint="cs"/>
          <w:rtl/>
        </w:rPr>
      </w:pPr>
      <w:bookmarkStart w:id="6" w:name="_Toc59447972"/>
      <w:r>
        <w:rPr>
          <w:rFonts w:hint="cs"/>
          <w:rtl/>
        </w:rPr>
        <w:t>96. תחבורה ציבורית סדיר</w:t>
      </w:r>
      <w:r>
        <w:rPr>
          <w:rFonts w:hint="cs"/>
          <w:rtl/>
        </w:rPr>
        <w:t>ה בעיר אלעד</w:t>
      </w:r>
      <w:bookmarkEnd w:id="6"/>
    </w:p>
    <w:p w14:paraId="21794956" w14:textId="77777777" w:rsidR="00000000" w:rsidRDefault="00540457">
      <w:pPr>
        <w:pStyle w:val="-"/>
        <w:rPr>
          <w:rFonts w:hint="cs"/>
          <w:rtl/>
        </w:rPr>
      </w:pPr>
    </w:p>
    <w:p w14:paraId="44FF381E" w14:textId="77777777" w:rsidR="00000000" w:rsidRDefault="00540457">
      <w:pPr>
        <w:pStyle w:val="-"/>
        <w:rPr>
          <w:rFonts w:hint="cs"/>
          <w:rtl/>
        </w:rPr>
      </w:pPr>
    </w:p>
    <w:p w14:paraId="0E18A281" w14:textId="77777777" w:rsidR="00000000" w:rsidRDefault="00540457">
      <w:pPr>
        <w:pStyle w:val="-"/>
        <w:rPr>
          <w:rtl/>
        </w:rPr>
      </w:pPr>
      <w:r>
        <w:rPr>
          <w:rFonts w:hint="eastAsia"/>
          <w:rtl/>
        </w:rPr>
        <w:t>אברהם</w:t>
      </w:r>
      <w:r>
        <w:rPr>
          <w:rtl/>
        </w:rPr>
        <w:t xml:space="preserve"> רביץ (יהדות התורה):</w:t>
      </w:r>
    </w:p>
    <w:p w14:paraId="621EECE7" w14:textId="77777777" w:rsidR="00000000" w:rsidRDefault="00540457">
      <w:pPr>
        <w:pStyle w:val="a0"/>
        <w:rPr>
          <w:rFonts w:hint="cs"/>
          <w:rtl/>
        </w:rPr>
      </w:pPr>
    </w:p>
    <w:p w14:paraId="5773430B" w14:textId="77777777" w:rsidR="00000000" w:rsidRDefault="00540457">
      <w:pPr>
        <w:pStyle w:val="a0"/>
        <w:rPr>
          <w:rFonts w:hint="cs"/>
          <w:rtl/>
        </w:rPr>
      </w:pPr>
      <w:r>
        <w:rPr>
          <w:rFonts w:hint="cs"/>
          <w:rtl/>
        </w:rPr>
        <w:t>בעיר אלעד מופעלת התחבורה הציבורית על-ידי חברת "ביתר תור" שזכתה במכרז לפני שנים מספר בהתאם לנתונים דאז. כיום התדירות אינה עונה על הצרכים. משרדך פרסם מכרז חדש, אשר תוצאותיו לא פורסמו. חברת "ביתר תור" אינה משפרת שירותי</w:t>
      </w:r>
      <w:r>
        <w:rPr>
          <w:rFonts w:hint="cs"/>
          <w:rtl/>
        </w:rPr>
        <w:t>ה בשל אי-ודאות באשר לזכייתה במכרז.</w:t>
      </w:r>
    </w:p>
    <w:p w14:paraId="7BDFD0C3" w14:textId="77777777" w:rsidR="00000000" w:rsidRDefault="00540457">
      <w:pPr>
        <w:pStyle w:val="a0"/>
        <w:rPr>
          <w:rFonts w:hint="cs"/>
          <w:rtl/>
        </w:rPr>
      </w:pPr>
    </w:p>
    <w:p w14:paraId="5458CBE3" w14:textId="77777777" w:rsidR="00000000" w:rsidRDefault="00540457">
      <w:pPr>
        <w:pStyle w:val="a0"/>
        <w:rPr>
          <w:rFonts w:hint="cs"/>
          <w:rtl/>
        </w:rPr>
      </w:pPr>
      <w:r>
        <w:rPr>
          <w:rFonts w:hint="cs"/>
          <w:rtl/>
        </w:rPr>
        <w:t xml:space="preserve">רצוני לשאול: </w:t>
      </w:r>
    </w:p>
    <w:p w14:paraId="6D92B7D3" w14:textId="77777777" w:rsidR="00000000" w:rsidRDefault="00540457">
      <w:pPr>
        <w:pStyle w:val="a0"/>
        <w:rPr>
          <w:rFonts w:hint="cs"/>
          <w:rtl/>
        </w:rPr>
      </w:pPr>
    </w:p>
    <w:p w14:paraId="30A31D3A" w14:textId="77777777" w:rsidR="00000000" w:rsidRDefault="00540457">
      <w:pPr>
        <w:pStyle w:val="a0"/>
        <w:rPr>
          <w:rFonts w:hint="cs"/>
          <w:rtl/>
        </w:rPr>
      </w:pPr>
      <w:r>
        <w:rPr>
          <w:rFonts w:hint="cs"/>
          <w:rtl/>
        </w:rPr>
        <w:t xml:space="preserve">1. מה ייעשה משרדך בנדון? </w:t>
      </w:r>
    </w:p>
    <w:p w14:paraId="7CA51268" w14:textId="77777777" w:rsidR="00000000" w:rsidRDefault="00540457">
      <w:pPr>
        <w:pStyle w:val="a0"/>
        <w:rPr>
          <w:rFonts w:hint="cs"/>
          <w:rtl/>
        </w:rPr>
      </w:pPr>
    </w:p>
    <w:p w14:paraId="63C025E7" w14:textId="77777777" w:rsidR="00000000" w:rsidRDefault="00540457">
      <w:pPr>
        <w:pStyle w:val="a0"/>
        <w:rPr>
          <w:rFonts w:hint="cs"/>
          <w:rtl/>
        </w:rPr>
      </w:pPr>
      <w:r>
        <w:rPr>
          <w:rFonts w:hint="cs"/>
          <w:rtl/>
        </w:rPr>
        <w:t>2. מתי יפורסמו תוצאות המכרז?</w:t>
      </w:r>
    </w:p>
    <w:p w14:paraId="5D7AEE26" w14:textId="77777777" w:rsidR="00000000" w:rsidRDefault="00540457">
      <w:pPr>
        <w:pStyle w:val="a0"/>
        <w:ind w:firstLine="0"/>
        <w:rPr>
          <w:rFonts w:hint="cs"/>
          <w:rtl/>
        </w:rPr>
      </w:pPr>
    </w:p>
    <w:p w14:paraId="500F22D6" w14:textId="77777777" w:rsidR="00000000" w:rsidRDefault="00540457">
      <w:pPr>
        <w:pStyle w:val="af1"/>
        <w:rPr>
          <w:rtl/>
        </w:rPr>
      </w:pPr>
      <w:r>
        <w:rPr>
          <w:rFonts w:hint="eastAsia"/>
          <w:rtl/>
        </w:rPr>
        <w:t>היו</w:t>
      </w:r>
      <w:r>
        <w:rPr>
          <w:rtl/>
        </w:rPr>
        <w:t>"ר ראובן ריבלין:</w:t>
      </w:r>
    </w:p>
    <w:p w14:paraId="6FB84F52" w14:textId="77777777" w:rsidR="00000000" w:rsidRDefault="00540457">
      <w:pPr>
        <w:pStyle w:val="a0"/>
        <w:rPr>
          <w:rFonts w:hint="cs"/>
          <w:rtl/>
        </w:rPr>
      </w:pPr>
    </w:p>
    <w:p w14:paraId="0CC7E5FE" w14:textId="77777777" w:rsidR="00000000" w:rsidRDefault="00540457">
      <w:pPr>
        <w:pStyle w:val="a0"/>
        <w:rPr>
          <w:rFonts w:hint="cs"/>
          <w:rtl/>
        </w:rPr>
      </w:pPr>
      <w:r>
        <w:rPr>
          <w:rFonts w:hint="cs"/>
          <w:rtl/>
        </w:rPr>
        <w:t xml:space="preserve">אני מאוד מודה לחבר הכנסת רביץ. כבוד שר המשפטים ישיב, ולאחר מכן יוסיפו לשאול חבר הכנסת רביץ, חבר הכנסת אחמד טיבי וחבר הכנסת טלב </w:t>
      </w:r>
      <w:r>
        <w:rPr>
          <w:rFonts w:hint="cs"/>
          <w:rtl/>
        </w:rPr>
        <w:t>אלסנע.</w:t>
      </w:r>
    </w:p>
    <w:p w14:paraId="6BCEF5A5" w14:textId="77777777" w:rsidR="00000000" w:rsidRDefault="00540457">
      <w:pPr>
        <w:pStyle w:val="a0"/>
        <w:ind w:firstLine="0"/>
        <w:rPr>
          <w:rFonts w:hint="cs"/>
          <w:rtl/>
        </w:rPr>
      </w:pPr>
    </w:p>
    <w:p w14:paraId="7DB2B9DE" w14:textId="77777777" w:rsidR="00000000" w:rsidRDefault="00540457">
      <w:pPr>
        <w:pStyle w:val="a"/>
        <w:rPr>
          <w:rtl/>
        </w:rPr>
      </w:pPr>
      <w:bookmarkStart w:id="7" w:name="FS000000517T03_12_2003_11_35_20"/>
      <w:bookmarkStart w:id="8" w:name="_Toc59447973"/>
      <w:bookmarkEnd w:id="7"/>
      <w:r>
        <w:rPr>
          <w:rFonts w:hint="eastAsia"/>
          <w:rtl/>
        </w:rPr>
        <w:t>שר</w:t>
      </w:r>
      <w:r>
        <w:rPr>
          <w:rtl/>
        </w:rPr>
        <w:t xml:space="preserve"> המשפטים יוסף לפיד:</w:t>
      </w:r>
      <w:bookmarkEnd w:id="8"/>
    </w:p>
    <w:p w14:paraId="4C916E76" w14:textId="77777777" w:rsidR="00000000" w:rsidRDefault="00540457">
      <w:pPr>
        <w:pStyle w:val="a0"/>
        <w:rPr>
          <w:rFonts w:hint="cs"/>
          <w:rtl/>
        </w:rPr>
      </w:pPr>
    </w:p>
    <w:p w14:paraId="0247859B" w14:textId="77777777" w:rsidR="00000000" w:rsidRDefault="00540457">
      <w:pPr>
        <w:pStyle w:val="a0"/>
        <w:rPr>
          <w:rFonts w:hint="cs"/>
          <w:rtl/>
        </w:rPr>
      </w:pPr>
      <w:r>
        <w:rPr>
          <w:rFonts w:hint="cs"/>
          <w:rtl/>
        </w:rPr>
        <w:t xml:space="preserve">נתבקשתי על-ידי שר התחבורה, מר ליברמן, להשיב את התשובה המאוד מפורטת הבאה: </w:t>
      </w:r>
    </w:p>
    <w:p w14:paraId="0CDD2B88" w14:textId="77777777" w:rsidR="00000000" w:rsidRDefault="00540457">
      <w:pPr>
        <w:pStyle w:val="a0"/>
        <w:rPr>
          <w:rFonts w:hint="cs"/>
          <w:rtl/>
        </w:rPr>
      </w:pPr>
    </w:p>
    <w:p w14:paraId="1BDBB7EF" w14:textId="77777777" w:rsidR="00000000" w:rsidRDefault="00540457">
      <w:pPr>
        <w:pStyle w:val="a0"/>
        <w:rPr>
          <w:rFonts w:hint="cs"/>
          <w:rtl/>
        </w:rPr>
      </w:pPr>
      <w:r>
        <w:rPr>
          <w:rFonts w:hint="cs"/>
          <w:rtl/>
        </w:rPr>
        <w:t>א. חברת "הורן את ליבוביץ'", הזכיינית במכרז של משרדנו, מפעילה שירות לתושבי אלעד החל משנת 2000. כידוע לכם, משרדנו פרסם מכרז חדש להפעלת קווי השירות לאלעד</w:t>
      </w:r>
      <w:r>
        <w:rPr>
          <w:rFonts w:hint="cs"/>
          <w:rtl/>
        </w:rPr>
        <w:t>, ואנו מצויים כיום בהליך בדיקת הצעות המציעים שהוגשו למכרז זה. אנו מקווים שבחירת המפעיל תסתיים בפרק זמן קצר.</w:t>
      </w:r>
    </w:p>
    <w:p w14:paraId="572C06C8" w14:textId="77777777" w:rsidR="00000000" w:rsidRDefault="00540457">
      <w:pPr>
        <w:pStyle w:val="a0"/>
        <w:rPr>
          <w:rFonts w:hint="cs"/>
          <w:rtl/>
        </w:rPr>
      </w:pPr>
    </w:p>
    <w:p w14:paraId="4F0D15BD" w14:textId="77777777" w:rsidR="00000000" w:rsidRDefault="00540457">
      <w:pPr>
        <w:pStyle w:val="a0"/>
        <w:rPr>
          <w:rFonts w:hint="cs"/>
          <w:rtl/>
        </w:rPr>
      </w:pPr>
      <w:r>
        <w:rPr>
          <w:rFonts w:hint="cs"/>
          <w:rtl/>
        </w:rPr>
        <w:t>ב. חברת "הורן את ליבוביץ'" החלה את שירותה באלעד עם מצבת של 11 אוטובוסים. מאז ועד 2003 גדלה מצבת זו ל-15 אוטובוסים. עקב גידול אוכלוסיית היישוב וביקו</w:t>
      </w:r>
      <w:r>
        <w:rPr>
          <w:rFonts w:hint="cs"/>
          <w:rtl/>
        </w:rPr>
        <w:t xml:space="preserve">ש הנסיעות במהלך השנה, גדלה המצבת ל-17 אוטובוסים, וכיום מונה המצבת 18 אוטובוסים. בנוסף, הוספת שלושה אוטובוסים מצויה כעת בהליכי רישוי. </w:t>
      </w:r>
    </w:p>
    <w:p w14:paraId="4407C52F" w14:textId="77777777" w:rsidR="00000000" w:rsidRDefault="00540457">
      <w:pPr>
        <w:pStyle w:val="a0"/>
        <w:rPr>
          <w:rFonts w:hint="cs"/>
          <w:rtl/>
        </w:rPr>
      </w:pPr>
    </w:p>
    <w:p w14:paraId="79246786" w14:textId="77777777" w:rsidR="00000000" w:rsidRDefault="00540457">
      <w:pPr>
        <w:pStyle w:val="a0"/>
        <w:rPr>
          <w:rFonts w:hint="cs"/>
          <w:rtl/>
        </w:rPr>
      </w:pPr>
      <w:r>
        <w:rPr>
          <w:rFonts w:hint="cs"/>
          <w:rtl/>
        </w:rPr>
        <w:t xml:space="preserve">ג. לצד גידול מצבת האוטובוסים התרחב השירות כלהלן: הופעלו קווי שירות המיועדים לתלמידים הלומדים בפתח-תקווה ובבני-ברק. שירות </w:t>
      </w:r>
      <w:r>
        <w:rPr>
          <w:rFonts w:hint="cs"/>
          <w:rtl/>
        </w:rPr>
        <w:t xml:space="preserve">זה מבוצע באמצעות ארבעה אוטובוסים שאינם נכללים במניין המצבת הנ"ל. </w:t>
      </w:r>
    </w:p>
    <w:p w14:paraId="04A47C84" w14:textId="77777777" w:rsidR="00000000" w:rsidRDefault="00540457">
      <w:pPr>
        <w:pStyle w:val="a0"/>
        <w:rPr>
          <w:rFonts w:hint="cs"/>
          <w:rtl/>
        </w:rPr>
      </w:pPr>
    </w:p>
    <w:p w14:paraId="354978BE" w14:textId="77777777" w:rsidR="00000000" w:rsidRDefault="00540457">
      <w:pPr>
        <w:pStyle w:val="a0"/>
        <w:rPr>
          <w:rFonts w:hint="cs"/>
          <w:rtl/>
        </w:rPr>
      </w:pPr>
      <w:r>
        <w:rPr>
          <w:rFonts w:hint="cs"/>
          <w:rtl/>
        </w:rPr>
        <w:t>ד. במענה על דרישות הציבור, הקו הקודם לבני-ברק שונה לארבעה מסלולים חדשים: לבני-ברק קו אקספרס דרך כביש 5, צומת קוקה-קולה; לבני-ברק דרך פתח-תקווה, רחוב ז'בוטינסקי, ללא כניסה למרכז בני-ברק; לפת</w:t>
      </w:r>
      <w:r>
        <w:rPr>
          <w:rFonts w:hint="cs"/>
          <w:rtl/>
        </w:rPr>
        <w:t xml:space="preserve">ח-תקווה דרך רחוב שטמפפר פלוס חלופה דרך כביש 471 </w:t>
      </w:r>
      <w:r>
        <w:rPr>
          <w:rtl/>
        </w:rPr>
        <w:t>–</w:t>
      </w:r>
      <w:r>
        <w:rPr>
          <w:rFonts w:hint="cs"/>
          <w:rtl/>
        </w:rPr>
        <w:t xml:space="preserve"> צומת סירקין; לפתח-תקווה דרך רכבת קסם.</w:t>
      </w:r>
    </w:p>
    <w:p w14:paraId="5EA9F1FB" w14:textId="77777777" w:rsidR="00000000" w:rsidRDefault="00540457">
      <w:pPr>
        <w:pStyle w:val="a0"/>
        <w:rPr>
          <w:rFonts w:hint="cs"/>
          <w:rtl/>
        </w:rPr>
      </w:pPr>
    </w:p>
    <w:p w14:paraId="38B505AC" w14:textId="77777777" w:rsidR="00000000" w:rsidRDefault="00540457">
      <w:pPr>
        <w:pStyle w:val="a0"/>
        <w:rPr>
          <w:rFonts w:hint="cs"/>
          <w:rtl/>
        </w:rPr>
      </w:pPr>
      <w:r>
        <w:rPr>
          <w:rFonts w:hint="cs"/>
          <w:rtl/>
        </w:rPr>
        <w:t>ה. הפעלת המסלולים כמצוין לעיל הביאה ליעילות המערכת, המתבטאת בקיצור משכי זמן הנסיעה בכ-20% ובהגדלת כמויות ותדירויות הנסיעה בכ-30%.</w:t>
      </w:r>
    </w:p>
    <w:p w14:paraId="13A76902" w14:textId="77777777" w:rsidR="00000000" w:rsidRDefault="00540457">
      <w:pPr>
        <w:pStyle w:val="a0"/>
        <w:rPr>
          <w:rFonts w:hint="cs"/>
          <w:rtl/>
        </w:rPr>
      </w:pPr>
    </w:p>
    <w:p w14:paraId="18743D2F" w14:textId="77777777" w:rsidR="00000000" w:rsidRDefault="00540457">
      <w:pPr>
        <w:pStyle w:val="a0"/>
        <w:rPr>
          <w:rFonts w:hint="cs"/>
          <w:rtl/>
        </w:rPr>
      </w:pPr>
      <w:r>
        <w:rPr>
          <w:rFonts w:hint="cs"/>
          <w:rtl/>
        </w:rPr>
        <w:t>ו. משרדנו מקיים קשרי עבודה הדוקים ור</w:t>
      </w:r>
      <w:r>
        <w:rPr>
          <w:rFonts w:hint="cs"/>
          <w:rtl/>
        </w:rPr>
        <w:t>צופים עם ראש מועצת היישוב אלעד וצוות אלעד וזוכה לשיתוף פעולה מצדם. גורמים שונים מקרב תושבי אלעד, המכתירים עצמם בשם ועדות למיניהן, אינם יכולים לבוא במקום מועצת אלעד, המייצגת מולנו את היישוב.</w:t>
      </w:r>
    </w:p>
    <w:p w14:paraId="3E5BE42E" w14:textId="77777777" w:rsidR="00000000" w:rsidRDefault="00540457">
      <w:pPr>
        <w:pStyle w:val="a0"/>
        <w:rPr>
          <w:rFonts w:hint="cs"/>
          <w:rtl/>
        </w:rPr>
      </w:pPr>
    </w:p>
    <w:p w14:paraId="664D83B6" w14:textId="77777777" w:rsidR="00000000" w:rsidRDefault="00540457">
      <w:pPr>
        <w:pStyle w:val="a0"/>
        <w:rPr>
          <w:rFonts w:hint="cs"/>
          <w:rtl/>
        </w:rPr>
      </w:pPr>
      <w:r>
        <w:rPr>
          <w:rFonts w:hint="cs"/>
          <w:rtl/>
        </w:rPr>
        <w:t>ז. במפרט המכרז המוזכר לעיל, הוגדרה גם אפשרות להרחבת השירות. במסגר</w:t>
      </w:r>
      <w:r>
        <w:rPr>
          <w:rFonts w:hint="cs"/>
          <w:rtl/>
        </w:rPr>
        <w:t>ת זו נכללו שירותים ליעדים נוספים, כגון ירושלים ותל-אביב, ויעדים מיוחדים נוספים בערבי שבתות וחגים - אשדוד, נתניה וכו', וכן הרחבת השירות הפנימי בתוך אלעד. אלה תשובותי.</w:t>
      </w:r>
    </w:p>
    <w:p w14:paraId="46C2D680" w14:textId="77777777" w:rsidR="00000000" w:rsidRDefault="00540457">
      <w:pPr>
        <w:pStyle w:val="a0"/>
        <w:ind w:firstLine="0"/>
        <w:rPr>
          <w:rFonts w:hint="cs"/>
          <w:rtl/>
        </w:rPr>
      </w:pPr>
    </w:p>
    <w:p w14:paraId="3BABD03B" w14:textId="77777777" w:rsidR="00000000" w:rsidRDefault="00540457">
      <w:pPr>
        <w:pStyle w:val="af1"/>
        <w:rPr>
          <w:rtl/>
        </w:rPr>
      </w:pPr>
      <w:r>
        <w:rPr>
          <w:rFonts w:hint="eastAsia"/>
          <w:rtl/>
        </w:rPr>
        <w:t>היו</w:t>
      </w:r>
      <w:r>
        <w:rPr>
          <w:rtl/>
        </w:rPr>
        <w:t>"ר ראובן ריבלין:</w:t>
      </w:r>
    </w:p>
    <w:p w14:paraId="49603835" w14:textId="77777777" w:rsidR="00000000" w:rsidRDefault="00540457">
      <w:pPr>
        <w:pStyle w:val="a0"/>
        <w:rPr>
          <w:rFonts w:hint="cs"/>
          <w:rtl/>
        </w:rPr>
      </w:pPr>
    </w:p>
    <w:p w14:paraId="0B591BC1" w14:textId="77777777" w:rsidR="00000000" w:rsidRDefault="00540457">
      <w:pPr>
        <w:pStyle w:val="a0"/>
        <w:rPr>
          <w:rFonts w:hint="cs"/>
          <w:rtl/>
        </w:rPr>
      </w:pPr>
      <w:r>
        <w:rPr>
          <w:rFonts w:hint="cs"/>
          <w:rtl/>
        </w:rPr>
        <w:t>אני מאוד מודה לשר המשפטים. חבר הכנסת רביץ, שאלה נוספת לשר התחבורה. א</w:t>
      </w:r>
      <w:r>
        <w:rPr>
          <w:rFonts w:hint="cs"/>
          <w:rtl/>
        </w:rPr>
        <w:t xml:space="preserve">ם יוכל שר המשפטים להשיב, ישיב. אם לא, אציע לאדוני הצעה. </w:t>
      </w:r>
    </w:p>
    <w:p w14:paraId="748A6E10" w14:textId="77777777" w:rsidR="00000000" w:rsidRDefault="00540457">
      <w:pPr>
        <w:pStyle w:val="a0"/>
        <w:ind w:firstLine="0"/>
        <w:rPr>
          <w:rFonts w:hint="cs"/>
          <w:rtl/>
        </w:rPr>
      </w:pPr>
    </w:p>
    <w:p w14:paraId="7DAD496E" w14:textId="77777777" w:rsidR="00000000" w:rsidRDefault="00540457">
      <w:pPr>
        <w:pStyle w:val="a"/>
        <w:rPr>
          <w:rtl/>
        </w:rPr>
      </w:pPr>
      <w:bookmarkStart w:id="9" w:name="FS000000531T03_12_2003_11_43_42"/>
      <w:bookmarkStart w:id="10" w:name="_Toc59447974"/>
      <w:bookmarkEnd w:id="9"/>
      <w:r>
        <w:rPr>
          <w:rFonts w:hint="eastAsia"/>
          <w:rtl/>
        </w:rPr>
        <w:t>אברהם</w:t>
      </w:r>
      <w:r>
        <w:rPr>
          <w:rtl/>
        </w:rPr>
        <w:t xml:space="preserve"> רביץ (יהדות התורה):</w:t>
      </w:r>
      <w:bookmarkEnd w:id="10"/>
    </w:p>
    <w:p w14:paraId="7BE6F745" w14:textId="77777777" w:rsidR="00000000" w:rsidRDefault="00540457">
      <w:pPr>
        <w:pStyle w:val="a0"/>
        <w:rPr>
          <w:rFonts w:hint="cs"/>
          <w:rtl/>
        </w:rPr>
      </w:pPr>
    </w:p>
    <w:p w14:paraId="66A90B13" w14:textId="77777777" w:rsidR="00000000" w:rsidRDefault="00540457">
      <w:pPr>
        <w:pStyle w:val="a0"/>
        <w:rPr>
          <w:rFonts w:hint="cs"/>
          <w:rtl/>
        </w:rPr>
      </w:pPr>
      <w:r>
        <w:rPr>
          <w:rFonts w:hint="cs"/>
          <w:rtl/>
        </w:rPr>
        <w:t>כבוד שר המשפטים, אני מאוד מודה לך על התשובה שמסרת לי, של שר התחבורה. אני רוצה לקבוע, כי המכרז שעליו מדבר שר התחבורה, הסתיים כבר לפני תשעה חודשים. משרד התחבורה, מסיבותיו, מ</w:t>
      </w:r>
      <w:r>
        <w:rPr>
          <w:rFonts w:hint="cs"/>
          <w:rtl/>
        </w:rPr>
        <w:t xml:space="preserve">עלים את תוצאות המכרז; לא מגלה מי זכה במשך תשעה חודשים. חברת "ביתר תור", "הורן את ליבוביץ'", טוענת שלא תשפר את התחבורה מכיוון שאינה יודעת אם זכתה במכרז. אני פניתי גם לראשות המועצה של אלעד, וגם הם מלאי טענות על החברה, שמשעה במכוון את השיפורים שהם יודעים שהם </w:t>
      </w:r>
      <w:r>
        <w:rPr>
          <w:rFonts w:hint="cs"/>
          <w:rtl/>
        </w:rPr>
        <w:t xml:space="preserve">חייבים לעשות, מכיוון שהם לא בטוחים שהם יזכו במכרז. </w:t>
      </w:r>
    </w:p>
    <w:p w14:paraId="7E1ABF3A" w14:textId="77777777" w:rsidR="00000000" w:rsidRDefault="00540457">
      <w:pPr>
        <w:pStyle w:val="a0"/>
        <w:rPr>
          <w:rFonts w:hint="cs"/>
          <w:rtl/>
        </w:rPr>
      </w:pPr>
    </w:p>
    <w:p w14:paraId="6327006A" w14:textId="77777777" w:rsidR="00000000" w:rsidRDefault="00540457">
      <w:pPr>
        <w:pStyle w:val="a0"/>
        <w:rPr>
          <w:rFonts w:hint="cs"/>
          <w:rtl/>
        </w:rPr>
      </w:pPr>
      <w:r>
        <w:rPr>
          <w:rFonts w:hint="cs"/>
          <w:rtl/>
        </w:rPr>
        <w:t>ולכן, אדוני השר, אני קובע שהמספרים שאתה הצגת הם מרשימים מאוד, אבל לעומתם, היישוב גדל מאז ועד היום פי-20. אדוני, גרות שם היום כבר 20,000 נפשות מישראל. התחבורה אינה מתחילה לענות על הצרכים של העיר הזאת, ומש</w:t>
      </w:r>
      <w:r>
        <w:rPr>
          <w:rFonts w:hint="cs"/>
          <w:rtl/>
        </w:rPr>
        <w:t xml:space="preserve">רד התחבורה מעלים את תוצאות המכרז, כדי שלא נוכל לדעת.     </w:t>
      </w:r>
    </w:p>
    <w:p w14:paraId="6A47D585" w14:textId="77777777" w:rsidR="00000000" w:rsidRDefault="00540457">
      <w:pPr>
        <w:pStyle w:val="a0"/>
        <w:rPr>
          <w:rFonts w:hint="cs"/>
          <w:color w:val="0000FF"/>
          <w:szCs w:val="28"/>
          <w:rtl/>
        </w:rPr>
      </w:pPr>
    </w:p>
    <w:p w14:paraId="60D7488C" w14:textId="77777777" w:rsidR="00000000" w:rsidRDefault="00540457">
      <w:pPr>
        <w:pStyle w:val="a0"/>
        <w:ind w:firstLine="0"/>
        <w:rPr>
          <w:rFonts w:hint="cs"/>
          <w:rtl/>
        </w:rPr>
      </w:pPr>
      <w:r>
        <w:rPr>
          <w:rFonts w:hint="cs"/>
          <w:rtl/>
        </w:rPr>
        <w:tab/>
        <w:t xml:space="preserve">אני שואל, וזו השאלה הנוספת. אני דורש זאת - בשם התושבים, ואני כן מדבר בשם התושבים, לא בשם אילו ועדים - אני דורש משר התחבורה שינקוב בתאריך מדויק, מתי יפרסם את תוצאות המכרז ומי זכה בו. </w:t>
      </w:r>
    </w:p>
    <w:p w14:paraId="3E071F04" w14:textId="77777777" w:rsidR="00000000" w:rsidRDefault="00540457">
      <w:pPr>
        <w:pStyle w:val="af1"/>
        <w:rPr>
          <w:rtl/>
        </w:rPr>
      </w:pPr>
      <w:r>
        <w:rPr>
          <w:rtl/>
        </w:rPr>
        <w:br/>
        <w:t xml:space="preserve">היו"ר ראובן </w:t>
      </w:r>
      <w:r>
        <w:rPr>
          <w:rtl/>
        </w:rPr>
        <w:t>ריבלין:</w:t>
      </w:r>
    </w:p>
    <w:p w14:paraId="323DB578" w14:textId="77777777" w:rsidR="00000000" w:rsidRDefault="00540457">
      <w:pPr>
        <w:pStyle w:val="a0"/>
        <w:rPr>
          <w:rtl/>
        </w:rPr>
      </w:pPr>
    </w:p>
    <w:p w14:paraId="04678E58" w14:textId="77777777" w:rsidR="00000000" w:rsidRDefault="00540457">
      <w:pPr>
        <w:pStyle w:val="a0"/>
        <w:rPr>
          <w:rFonts w:hint="cs"/>
          <w:rtl/>
        </w:rPr>
      </w:pPr>
      <w:r>
        <w:rPr>
          <w:rFonts w:hint="cs"/>
          <w:rtl/>
        </w:rPr>
        <w:t>אני מאוד מודה לחבר הכנסת רביץ. אדוני כבוד השר ישמע עוד שתי שאלות ואז ישיב. בבקשה, חבר הכנסת אחמד טיבי, ואחריו - חבר הכנסת טלב אלסאנע.</w:t>
      </w:r>
    </w:p>
    <w:p w14:paraId="13CC7FF7" w14:textId="77777777" w:rsidR="00000000" w:rsidRDefault="00540457">
      <w:pPr>
        <w:pStyle w:val="a"/>
        <w:rPr>
          <w:rtl/>
        </w:rPr>
      </w:pPr>
      <w:r>
        <w:rPr>
          <w:rtl/>
        </w:rPr>
        <w:br/>
      </w:r>
      <w:bookmarkStart w:id="11" w:name="FS000000560T03_12_2003_11_37_15"/>
      <w:bookmarkStart w:id="12" w:name="_Toc59447975"/>
      <w:bookmarkEnd w:id="11"/>
      <w:r>
        <w:rPr>
          <w:rtl/>
        </w:rPr>
        <w:t>אחמד טיבי (חד"ש-תע"ל):</w:t>
      </w:r>
      <w:bookmarkEnd w:id="12"/>
    </w:p>
    <w:p w14:paraId="2755F0D6" w14:textId="77777777" w:rsidR="00000000" w:rsidRDefault="00540457">
      <w:pPr>
        <w:pStyle w:val="a0"/>
        <w:rPr>
          <w:rtl/>
        </w:rPr>
      </w:pPr>
    </w:p>
    <w:p w14:paraId="27050DDF" w14:textId="77777777" w:rsidR="00000000" w:rsidRDefault="00540457">
      <w:pPr>
        <w:pStyle w:val="a0"/>
        <w:rPr>
          <w:rFonts w:hint="cs"/>
          <w:rtl/>
        </w:rPr>
      </w:pPr>
      <w:r>
        <w:rPr>
          <w:rFonts w:hint="cs"/>
          <w:rtl/>
        </w:rPr>
        <w:t xml:space="preserve">כבוד השר, מה עמדת משרדך - משרד התחבורה - באשר - - - למה אתה צוחק? </w:t>
      </w:r>
    </w:p>
    <w:p w14:paraId="07F1EC79" w14:textId="77777777" w:rsidR="00000000" w:rsidRDefault="00540457">
      <w:pPr>
        <w:pStyle w:val="af0"/>
        <w:rPr>
          <w:rtl/>
        </w:rPr>
      </w:pPr>
      <w:r>
        <w:rPr>
          <w:rtl/>
        </w:rPr>
        <w:br/>
        <w:t>קריאות:</w:t>
      </w:r>
    </w:p>
    <w:p w14:paraId="670983DE" w14:textId="77777777" w:rsidR="00000000" w:rsidRDefault="00540457">
      <w:pPr>
        <w:pStyle w:val="a0"/>
        <w:rPr>
          <w:rtl/>
        </w:rPr>
      </w:pPr>
    </w:p>
    <w:p w14:paraId="7314D867" w14:textId="77777777" w:rsidR="00000000" w:rsidRDefault="00540457">
      <w:pPr>
        <w:pStyle w:val="a0"/>
        <w:rPr>
          <w:rFonts w:hint="cs"/>
          <w:rtl/>
        </w:rPr>
      </w:pPr>
      <w:r>
        <w:rPr>
          <w:rFonts w:hint="cs"/>
          <w:rtl/>
        </w:rPr>
        <w:t>- - -</w:t>
      </w:r>
    </w:p>
    <w:p w14:paraId="01BED1D2" w14:textId="77777777" w:rsidR="00000000" w:rsidRDefault="00540457">
      <w:pPr>
        <w:pStyle w:val="af0"/>
        <w:rPr>
          <w:rtl/>
        </w:rPr>
      </w:pPr>
      <w:r>
        <w:rPr>
          <w:rtl/>
        </w:rPr>
        <w:br/>
        <w:t>אופי</w:t>
      </w:r>
      <w:r>
        <w:rPr>
          <w:rtl/>
        </w:rPr>
        <w:t>ר פינס-פז (העבודה-מימד):</w:t>
      </w:r>
    </w:p>
    <w:p w14:paraId="10841612" w14:textId="77777777" w:rsidR="00000000" w:rsidRDefault="00540457">
      <w:pPr>
        <w:pStyle w:val="a0"/>
        <w:rPr>
          <w:rtl/>
        </w:rPr>
      </w:pPr>
    </w:p>
    <w:p w14:paraId="364F6D89" w14:textId="77777777" w:rsidR="00000000" w:rsidRDefault="00540457">
      <w:pPr>
        <w:pStyle w:val="a0"/>
        <w:rPr>
          <w:rFonts w:hint="cs"/>
          <w:rtl/>
        </w:rPr>
      </w:pPr>
      <w:r>
        <w:rPr>
          <w:rFonts w:hint="cs"/>
          <w:rtl/>
        </w:rPr>
        <w:t xml:space="preserve">חבר הכנסת טיבי, תשאל אם השר לפיד מחליף את שר התחבורה רק עכשיו או בדרך כלל. </w:t>
      </w:r>
    </w:p>
    <w:p w14:paraId="2029E5B5" w14:textId="77777777" w:rsidR="00000000" w:rsidRDefault="00540457">
      <w:pPr>
        <w:pStyle w:val="af0"/>
        <w:rPr>
          <w:rtl/>
        </w:rPr>
      </w:pPr>
      <w:r>
        <w:rPr>
          <w:rtl/>
        </w:rPr>
        <w:br/>
        <w:t>רוני בר-און (הליכוד):</w:t>
      </w:r>
    </w:p>
    <w:p w14:paraId="025E086E" w14:textId="77777777" w:rsidR="00000000" w:rsidRDefault="00540457">
      <w:pPr>
        <w:pStyle w:val="a0"/>
        <w:rPr>
          <w:rtl/>
        </w:rPr>
      </w:pPr>
    </w:p>
    <w:p w14:paraId="6C7615DC" w14:textId="77777777" w:rsidR="00000000" w:rsidRDefault="00540457">
      <w:pPr>
        <w:pStyle w:val="a0"/>
        <w:rPr>
          <w:rFonts w:hint="cs"/>
          <w:rtl/>
        </w:rPr>
      </w:pPr>
      <w:r>
        <w:rPr>
          <w:rFonts w:hint="cs"/>
          <w:rtl/>
        </w:rPr>
        <w:t>- - -</w:t>
      </w:r>
    </w:p>
    <w:p w14:paraId="09319815" w14:textId="77777777" w:rsidR="00000000" w:rsidRDefault="00540457">
      <w:pPr>
        <w:pStyle w:val="af1"/>
        <w:rPr>
          <w:rtl/>
        </w:rPr>
      </w:pPr>
      <w:r>
        <w:rPr>
          <w:rtl/>
        </w:rPr>
        <w:br/>
        <w:t>היו"ר ראובן ריבלין:</w:t>
      </w:r>
    </w:p>
    <w:p w14:paraId="4EA40B1C" w14:textId="77777777" w:rsidR="00000000" w:rsidRDefault="00540457">
      <w:pPr>
        <w:pStyle w:val="a0"/>
        <w:rPr>
          <w:rtl/>
        </w:rPr>
      </w:pPr>
    </w:p>
    <w:p w14:paraId="064B14D5" w14:textId="77777777" w:rsidR="00000000" w:rsidRDefault="00540457">
      <w:pPr>
        <w:pStyle w:val="a0"/>
        <w:rPr>
          <w:rFonts w:hint="cs"/>
          <w:rtl/>
        </w:rPr>
      </w:pPr>
      <w:r>
        <w:rPr>
          <w:rFonts w:hint="cs"/>
          <w:rtl/>
        </w:rPr>
        <w:t xml:space="preserve">בבקשה, חבר הכנסת טיבי. </w:t>
      </w:r>
    </w:p>
    <w:p w14:paraId="096AD2D3" w14:textId="77777777" w:rsidR="00000000" w:rsidRDefault="00540457">
      <w:pPr>
        <w:pStyle w:val="-"/>
        <w:rPr>
          <w:rtl/>
        </w:rPr>
      </w:pPr>
      <w:r>
        <w:rPr>
          <w:rtl/>
        </w:rPr>
        <w:br/>
      </w:r>
      <w:bookmarkStart w:id="13" w:name="FS000000560T03_12_2003_11_38_13C"/>
      <w:bookmarkEnd w:id="13"/>
      <w:r>
        <w:rPr>
          <w:rtl/>
        </w:rPr>
        <w:t>אחמד טיבי (חד"ש-תע"ל):</w:t>
      </w:r>
    </w:p>
    <w:p w14:paraId="622698E8" w14:textId="77777777" w:rsidR="00000000" w:rsidRDefault="00540457">
      <w:pPr>
        <w:pStyle w:val="a0"/>
        <w:rPr>
          <w:rtl/>
        </w:rPr>
      </w:pPr>
    </w:p>
    <w:p w14:paraId="7DC4D538" w14:textId="77777777" w:rsidR="00000000" w:rsidRDefault="00540457">
      <w:pPr>
        <w:pStyle w:val="a0"/>
        <w:rPr>
          <w:rFonts w:hint="cs"/>
          <w:rtl/>
        </w:rPr>
      </w:pPr>
      <w:r>
        <w:rPr>
          <w:rFonts w:hint="cs"/>
          <w:rtl/>
        </w:rPr>
        <w:t>מה עמדת משרדך, משרד התחבורה, באשר להצבת מחסומים - הצב</w:t>
      </w:r>
      <w:r>
        <w:rPr>
          <w:rFonts w:hint="cs"/>
          <w:rtl/>
        </w:rPr>
        <w:t>ת רמזורים, סליחה, ערבי תמיד חושב על מחסומים - להצבת רמזורים למשל בכניסה ליישובים הערביים? למשל בטייבה, זה שנתיים וחצי מנסים תושבי העיר הזאת להקים רמזור בכניסה לאיזה צומת, שבו נהרגו ונפצעו אנשים רבים, והם לא מצליחים משום-מה. האם יש סיבה ביטחונית לאי-הקמת הר</w:t>
      </w:r>
      <w:r>
        <w:rPr>
          <w:rFonts w:hint="cs"/>
          <w:rtl/>
        </w:rPr>
        <w:t xml:space="preserve">מזור בכניסה לעיר טייבה, אדוני, לפי מדיניות משרדך? </w:t>
      </w:r>
    </w:p>
    <w:p w14:paraId="0334B67D" w14:textId="77777777" w:rsidR="00000000" w:rsidRDefault="00540457">
      <w:pPr>
        <w:pStyle w:val="af1"/>
        <w:rPr>
          <w:rFonts w:hint="cs"/>
          <w:rtl/>
        </w:rPr>
      </w:pPr>
    </w:p>
    <w:p w14:paraId="184997AE" w14:textId="77777777" w:rsidR="00000000" w:rsidRDefault="00540457">
      <w:pPr>
        <w:pStyle w:val="af1"/>
        <w:rPr>
          <w:rtl/>
        </w:rPr>
      </w:pPr>
      <w:r>
        <w:rPr>
          <w:rtl/>
        </w:rPr>
        <w:t>היו"ר ראובן ריבלין:</w:t>
      </w:r>
    </w:p>
    <w:p w14:paraId="5A4C9F84" w14:textId="77777777" w:rsidR="00000000" w:rsidRDefault="00540457">
      <w:pPr>
        <w:pStyle w:val="a0"/>
        <w:rPr>
          <w:rtl/>
        </w:rPr>
      </w:pPr>
    </w:p>
    <w:p w14:paraId="4890695D" w14:textId="77777777" w:rsidR="00000000" w:rsidRDefault="00540457">
      <w:pPr>
        <w:pStyle w:val="a0"/>
        <w:rPr>
          <w:rFonts w:hint="cs"/>
          <w:rtl/>
        </w:rPr>
      </w:pPr>
      <w:r>
        <w:rPr>
          <w:rFonts w:hint="cs"/>
          <w:rtl/>
        </w:rPr>
        <w:t xml:space="preserve">תודה רבה לחבר הכנסת טיבי. אני אוכל ליידע את שר המשפטים ששר התחבורה ענה על שאלה זו לחבר הכנסת טיבי ביום שני, כאשר הוא נשאל. </w:t>
      </w:r>
    </w:p>
    <w:p w14:paraId="6726E987" w14:textId="77777777" w:rsidR="00000000" w:rsidRDefault="00540457">
      <w:pPr>
        <w:pStyle w:val="af0"/>
        <w:rPr>
          <w:rtl/>
        </w:rPr>
      </w:pPr>
      <w:r>
        <w:rPr>
          <w:rtl/>
        </w:rPr>
        <w:br/>
        <w:t>קריאות:</w:t>
      </w:r>
    </w:p>
    <w:p w14:paraId="5AD9CA97" w14:textId="77777777" w:rsidR="00000000" w:rsidRDefault="00540457">
      <w:pPr>
        <w:pStyle w:val="a0"/>
        <w:rPr>
          <w:rtl/>
        </w:rPr>
      </w:pPr>
    </w:p>
    <w:p w14:paraId="703DE7EE" w14:textId="77777777" w:rsidR="00000000" w:rsidRDefault="00540457">
      <w:pPr>
        <w:pStyle w:val="a0"/>
        <w:rPr>
          <w:rFonts w:hint="cs"/>
          <w:rtl/>
        </w:rPr>
      </w:pPr>
      <w:r>
        <w:rPr>
          <w:rFonts w:hint="cs"/>
          <w:rtl/>
        </w:rPr>
        <w:t>- - -</w:t>
      </w:r>
    </w:p>
    <w:p w14:paraId="11F796F1" w14:textId="77777777" w:rsidR="00000000" w:rsidRDefault="00540457">
      <w:pPr>
        <w:pStyle w:val="af1"/>
        <w:rPr>
          <w:rFonts w:hint="cs"/>
          <w:rtl/>
        </w:rPr>
      </w:pPr>
    </w:p>
    <w:p w14:paraId="62664A3B" w14:textId="77777777" w:rsidR="00000000" w:rsidRDefault="00540457">
      <w:pPr>
        <w:pStyle w:val="af1"/>
        <w:rPr>
          <w:rtl/>
        </w:rPr>
      </w:pPr>
      <w:r>
        <w:rPr>
          <w:rtl/>
        </w:rPr>
        <w:t>היו"ר ראובן ריבלין:</w:t>
      </w:r>
    </w:p>
    <w:p w14:paraId="093A997F" w14:textId="77777777" w:rsidR="00000000" w:rsidRDefault="00540457">
      <w:pPr>
        <w:pStyle w:val="a0"/>
        <w:rPr>
          <w:rtl/>
        </w:rPr>
      </w:pPr>
    </w:p>
    <w:p w14:paraId="281F4B5F" w14:textId="77777777" w:rsidR="00000000" w:rsidRDefault="00540457">
      <w:pPr>
        <w:pStyle w:val="a0"/>
        <w:rPr>
          <w:rFonts w:hint="cs"/>
          <w:rtl/>
        </w:rPr>
      </w:pPr>
      <w:r>
        <w:rPr>
          <w:rFonts w:hint="cs"/>
          <w:rtl/>
        </w:rPr>
        <w:t>לא על טייבה, אבל על א</w:t>
      </w:r>
      <w:r>
        <w:rPr>
          <w:rFonts w:hint="cs"/>
          <w:rtl/>
        </w:rPr>
        <w:t>ום-אל-פחם.</w:t>
      </w:r>
    </w:p>
    <w:p w14:paraId="539B31C2" w14:textId="77777777" w:rsidR="00000000" w:rsidRDefault="00540457">
      <w:pPr>
        <w:pStyle w:val="af0"/>
        <w:rPr>
          <w:rtl/>
        </w:rPr>
      </w:pPr>
      <w:r>
        <w:rPr>
          <w:rtl/>
        </w:rPr>
        <w:br/>
        <w:t>אחמד טיבי (חד"ש-תע"ל):</w:t>
      </w:r>
    </w:p>
    <w:p w14:paraId="03D0CCCD" w14:textId="77777777" w:rsidR="00000000" w:rsidRDefault="00540457">
      <w:pPr>
        <w:pStyle w:val="a0"/>
        <w:rPr>
          <w:rtl/>
        </w:rPr>
      </w:pPr>
    </w:p>
    <w:p w14:paraId="7C4D8878" w14:textId="77777777" w:rsidR="00000000" w:rsidRDefault="00540457">
      <w:pPr>
        <w:pStyle w:val="a0"/>
        <w:rPr>
          <w:rFonts w:hint="cs"/>
          <w:rtl/>
        </w:rPr>
      </w:pPr>
      <w:r>
        <w:rPr>
          <w:rFonts w:hint="cs"/>
          <w:rtl/>
        </w:rPr>
        <w:t>- - - לא רמזור אחר - - -</w:t>
      </w:r>
    </w:p>
    <w:p w14:paraId="4579660B" w14:textId="77777777" w:rsidR="00000000" w:rsidRDefault="00540457">
      <w:pPr>
        <w:pStyle w:val="af0"/>
        <w:rPr>
          <w:rtl/>
        </w:rPr>
      </w:pPr>
      <w:r>
        <w:rPr>
          <w:rtl/>
        </w:rPr>
        <w:br/>
        <w:t>קריאות:</w:t>
      </w:r>
    </w:p>
    <w:p w14:paraId="5D4C96FA" w14:textId="77777777" w:rsidR="00000000" w:rsidRDefault="00540457">
      <w:pPr>
        <w:pStyle w:val="a0"/>
        <w:rPr>
          <w:rtl/>
        </w:rPr>
      </w:pPr>
    </w:p>
    <w:p w14:paraId="5E48CCA2" w14:textId="77777777" w:rsidR="00000000" w:rsidRDefault="00540457">
      <w:pPr>
        <w:pStyle w:val="a0"/>
        <w:rPr>
          <w:rFonts w:hint="cs"/>
          <w:rtl/>
        </w:rPr>
      </w:pPr>
      <w:r>
        <w:rPr>
          <w:rFonts w:hint="cs"/>
          <w:rtl/>
        </w:rPr>
        <w:t>- - -</w:t>
      </w:r>
    </w:p>
    <w:p w14:paraId="29DF5E8F" w14:textId="77777777" w:rsidR="00000000" w:rsidRDefault="00540457">
      <w:pPr>
        <w:pStyle w:val="af1"/>
        <w:rPr>
          <w:rtl/>
        </w:rPr>
      </w:pPr>
      <w:r>
        <w:rPr>
          <w:rtl/>
        </w:rPr>
        <w:br/>
        <w:t>היו"ר ראובן ריבלין:</w:t>
      </w:r>
    </w:p>
    <w:p w14:paraId="793B6984" w14:textId="77777777" w:rsidR="00000000" w:rsidRDefault="00540457">
      <w:pPr>
        <w:pStyle w:val="a0"/>
        <w:rPr>
          <w:rtl/>
        </w:rPr>
      </w:pPr>
    </w:p>
    <w:p w14:paraId="774BD76C" w14:textId="77777777" w:rsidR="00000000" w:rsidRDefault="00540457">
      <w:pPr>
        <w:pStyle w:val="a0"/>
        <w:rPr>
          <w:rFonts w:hint="cs"/>
          <w:rtl/>
        </w:rPr>
      </w:pPr>
      <w:r>
        <w:rPr>
          <w:rFonts w:hint="cs"/>
          <w:rtl/>
        </w:rPr>
        <w:t xml:space="preserve">חבר הכנסת טיבי, הרמזורים הם אותם רמזורים. בבקשה, אדוני. </w:t>
      </w:r>
    </w:p>
    <w:p w14:paraId="33944EC9" w14:textId="77777777" w:rsidR="00000000" w:rsidRDefault="00540457">
      <w:pPr>
        <w:pStyle w:val="a"/>
        <w:rPr>
          <w:rtl/>
        </w:rPr>
      </w:pPr>
      <w:r>
        <w:rPr>
          <w:rtl/>
        </w:rPr>
        <w:br/>
      </w:r>
      <w:bookmarkStart w:id="14" w:name="FS000000549T03_12_2003_11_42_46"/>
      <w:bookmarkStart w:id="15" w:name="_Toc59447976"/>
      <w:bookmarkEnd w:id="14"/>
      <w:r>
        <w:rPr>
          <w:rtl/>
        </w:rPr>
        <w:t>טלב אלסאנע (רע"ם):</w:t>
      </w:r>
      <w:bookmarkEnd w:id="15"/>
    </w:p>
    <w:p w14:paraId="5B9F34EF" w14:textId="77777777" w:rsidR="00000000" w:rsidRDefault="00540457">
      <w:pPr>
        <w:pStyle w:val="a0"/>
        <w:rPr>
          <w:rtl/>
        </w:rPr>
      </w:pPr>
    </w:p>
    <w:p w14:paraId="05BE8C58" w14:textId="77777777" w:rsidR="00000000" w:rsidRDefault="00540457">
      <w:pPr>
        <w:pStyle w:val="a0"/>
        <w:rPr>
          <w:rFonts w:hint="cs"/>
          <w:rtl/>
        </w:rPr>
      </w:pPr>
      <w:r>
        <w:rPr>
          <w:rFonts w:hint="cs"/>
          <w:rtl/>
        </w:rPr>
        <w:t>אדוני היושב-ראש, חברי הכנסת, כבוד השר, אני ממש מעוניין לדעת אם יש סיבה תחבורתית</w:t>
      </w:r>
      <w:r>
        <w:rPr>
          <w:rFonts w:hint="cs"/>
          <w:rtl/>
        </w:rPr>
        <w:t xml:space="preserve"> או אפילו משפטית לזה שאין תחבורה ציבורית ביישובים הערביים, אפילו בערים הערביות. אני לא מדבר על יישוב של 5,000 נפש. יש ערים של 30,000, 40,000 נפש, ומדוע "אגד" למשל לא יכול לנהל תחבורה ציבורית באותם יישובים, או שיתפרסם מכרז שחברה אחרת, מקומית, תנהל תחבורה צי</w:t>
      </w:r>
      <w:r>
        <w:rPr>
          <w:rFonts w:hint="cs"/>
          <w:rtl/>
        </w:rPr>
        <w:t>בורית, ותהיה תחבורה ציבורית בצורה מסודרת ביישובים הערביים. תודה רבה.</w:t>
      </w:r>
    </w:p>
    <w:p w14:paraId="7A1AC56F" w14:textId="77777777" w:rsidR="00000000" w:rsidRDefault="00540457">
      <w:pPr>
        <w:pStyle w:val="af1"/>
        <w:rPr>
          <w:rtl/>
        </w:rPr>
      </w:pPr>
      <w:r>
        <w:rPr>
          <w:rtl/>
        </w:rPr>
        <w:br/>
        <w:t>היו"ר ראובן ריבלין:</w:t>
      </w:r>
    </w:p>
    <w:p w14:paraId="70153FBD" w14:textId="77777777" w:rsidR="00000000" w:rsidRDefault="00540457">
      <w:pPr>
        <w:pStyle w:val="a0"/>
        <w:rPr>
          <w:rtl/>
        </w:rPr>
      </w:pPr>
    </w:p>
    <w:p w14:paraId="7A3B1EC8" w14:textId="77777777" w:rsidR="00000000" w:rsidRDefault="00540457">
      <w:pPr>
        <w:pStyle w:val="a0"/>
        <w:rPr>
          <w:rFonts w:hint="cs"/>
          <w:rtl/>
        </w:rPr>
      </w:pPr>
      <w:r>
        <w:rPr>
          <w:rFonts w:hint="cs"/>
          <w:rtl/>
        </w:rPr>
        <w:t xml:space="preserve">תודה רבה לחבר הכנסת טלב אלסאנע. כבוד השר ישיב - במידת יכולתו, כמובן - ואחר כך אני אעיר הערה. אני אעיר הערה, אני אשמור על כבודה של הכנסת. </w:t>
      </w:r>
    </w:p>
    <w:p w14:paraId="4918D8DD" w14:textId="77777777" w:rsidR="00000000" w:rsidRDefault="00540457">
      <w:pPr>
        <w:pStyle w:val="a"/>
        <w:rPr>
          <w:rtl/>
        </w:rPr>
      </w:pPr>
      <w:r>
        <w:rPr>
          <w:rtl/>
        </w:rPr>
        <w:br/>
      </w:r>
      <w:bookmarkStart w:id="16" w:name="FS000000517T03_12_2003_11_46_34"/>
      <w:bookmarkStart w:id="17" w:name="_Toc59447977"/>
      <w:bookmarkEnd w:id="16"/>
      <w:r>
        <w:rPr>
          <w:rtl/>
        </w:rPr>
        <w:t>שר המשפטים יוסף לפיד:</w:t>
      </w:r>
      <w:bookmarkEnd w:id="17"/>
    </w:p>
    <w:p w14:paraId="59447A03" w14:textId="77777777" w:rsidR="00000000" w:rsidRDefault="00540457">
      <w:pPr>
        <w:pStyle w:val="a0"/>
        <w:rPr>
          <w:rFonts w:hint="cs"/>
          <w:rtl/>
        </w:rPr>
      </w:pPr>
    </w:p>
    <w:p w14:paraId="3309BC3A" w14:textId="77777777" w:rsidR="00000000" w:rsidRDefault="00540457">
      <w:pPr>
        <w:pStyle w:val="a0"/>
        <w:rPr>
          <w:rFonts w:hint="cs"/>
          <w:rtl/>
        </w:rPr>
      </w:pPr>
      <w:r>
        <w:rPr>
          <w:rFonts w:hint="cs"/>
          <w:rtl/>
        </w:rPr>
        <w:t xml:space="preserve">על </w:t>
      </w:r>
      <w:r>
        <w:rPr>
          <w:rFonts w:hint="cs"/>
          <w:rtl/>
        </w:rPr>
        <w:t xml:space="preserve">השאלה האחרונה התשובה תינתן בהזדמנות אחרת, לא במקום. </w:t>
      </w:r>
    </w:p>
    <w:p w14:paraId="1786CF92" w14:textId="77777777" w:rsidR="00000000" w:rsidRDefault="00540457">
      <w:pPr>
        <w:pStyle w:val="a0"/>
        <w:rPr>
          <w:rFonts w:hint="cs"/>
          <w:rtl/>
        </w:rPr>
      </w:pPr>
    </w:p>
    <w:p w14:paraId="29D5C6FE" w14:textId="77777777" w:rsidR="00000000" w:rsidRDefault="00540457">
      <w:pPr>
        <w:pStyle w:val="a0"/>
        <w:rPr>
          <w:rFonts w:hint="cs"/>
          <w:rtl/>
        </w:rPr>
      </w:pPr>
      <w:r>
        <w:rPr>
          <w:rFonts w:hint="cs"/>
          <w:rtl/>
        </w:rPr>
        <w:t>על השאלה הרמזורית של חבר הכנסת טיבי - תשובתו של ליברמן על הרמזור הקודם, נכונה גם לרמזור של היום - -</w:t>
      </w:r>
    </w:p>
    <w:p w14:paraId="093FC589" w14:textId="77777777" w:rsidR="00000000" w:rsidRDefault="00540457">
      <w:pPr>
        <w:pStyle w:val="af0"/>
        <w:rPr>
          <w:rtl/>
        </w:rPr>
      </w:pPr>
      <w:r>
        <w:rPr>
          <w:rtl/>
        </w:rPr>
        <w:br/>
        <w:t>אחמד טיבי (חד"ש-תע"ל):</w:t>
      </w:r>
    </w:p>
    <w:p w14:paraId="6E89C247" w14:textId="77777777" w:rsidR="00000000" w:rsidRDefault="00540457">
      <w:pPr>
        <w:pStyle w:val="a0"/>
        <w:rPr>
          <w:rtl/>
        </w:rPr>
      </w:pPr>
    </w:p>
    <w:p w14:paraId="35EF0FC3" w14:textId="77777777" w:rsidR="00000000" w:rsidRDefault="00540457">
      <w:pPr>
        <w:pStyle w:val="a0"/>
        <w:rPr>
          <w:rFonts w:hint="cs"/>
          <w:rtl/>
        </w:rPr>
      </w:pPr>
      <w:r>
        <w:rPr>
          <w:rFonts w:hint="cs"/>
          <w:rtl/>
        </w:rPr>
        <w:t>הוא הטעה אותך - - -</w:t>
      </w:r>
    </w:p>
    <w:p w14:paraId="2F3C69F5" w14:textId="77777777" w:rsidR="00000000" w:rsidRDefault="00540457">
      <w:pPr>
        <w:pStyle w:val="-"/>
        <w:rPr>
          <w:rtl/>
        </w:rPr>
      </w:pPr>
      <w:r>
        <w:rPr>
          <w:rtl/>
        </w:rPr>
        <w:br/>
      </w:r>
      <w:bookmarkStart w:id="18" w:name="FS000000517T03_12_2003_11_48_02C"/>
      <w:bookmarkEnd w:id="18"/>
      <w:r>
        <w:rPr>
          <w:rtl/>
        </w:rPr>
        <w:t>שר המשפטים יוסף לפיד:</w:t>
      </w:r>
    </w:p>
    <w:p w14:paraId="3BB9A5BC" w14:textId="77777777" w:rsidR="00000000" w:rsidRDefault="00540457">
      <w:pPr>
        <w:pStyle w:val="a0"/>
        <w:rPr>
          <w:rtl/>
        </w:rPr>
      </w:pPr>
    </w:p>
    <w:p w14:paraId="5C17ECF2" w14:textId="77777777" w:rsidR="00000000" w:rsidRDefault="00540457">
      <w:pPr>
        <w:pStyle w:val="a0"/>
        <w:rPr>
          <w:rFonts w:hint="cs"/>
          <w:rtl/>
        </w:rPr>
      </w:pPr>
      <w:r>
        <w:rPr>
          <w:rFonts w:hint="cs"/>
          <w:rtl/>
        </w:rPr>
        <w:t>- -  ואני מציע שתצבור עוד כמה רמז</w:t>
      </w:r>
      <w:r>
        <w:rPr>
          <w:rFonts w:hint="cs"/>
          <w:rtl/>
        </w:rPr>
        <w:t xml:space="preserve">ורים ותאחד את השאלות. </w:t>
      </w:r>
    </w:p>
    <w:p w14:paraId="1CE9DCFA" w14:textId="77777777" w:rsidR="00000000" w:rsidRDefault="00540457">
      <w:pPr>
        <w:pStyle w:val="a0"/>
        <w:rPr>
          <w:rFonts w:hint="cs"/>
          <w:rtl/>
        </w:rPr>
      </w:pPr>
    </w:p>
    <w:p w14:paraId="52CF2D39" w14:textId="77777777" w:rsidR="00000000" w:rsidRDefault="00540457">
      <w:pPr>
        <w:pStyle w:val="a0"/>
        <w:rPr>
          <w:rFonts w:hint="cs"/>
          <w:rtl/>
        </w:rPr>
      </w:pPr>
      <w:r>
        <w:rPr>
          <w:rFonts w:hint="cs"/>
          <w:rtl/>
        </w:rPr>
        <w:t>מה שנוגע לבקשתו של הרב רביץ, לאור הנסיבות אני אעביר את תביעתו של הרב רביץ לשר התחבורה, עמיתי, ואני בטוח שהוא יתייחס לזה בכל כובד הראש.</w:t>
      </w:r>
    </w:p>
    <w:p w14:paraId="7106CBB4" w14:textId="77777777" w:rsidR="00000000" w:rsidRDefault="00540457">
      <w:pPr>
        <w:pStyle w:val="af1"/>
        <w:rPr>
          <w:rtl/>
        </w:rPr>
      </w:pPr>
      <w:r>
        <w:rPr>
          <w:rtl/>
        </w:rPr>
        <w:br/>
        <w:t>היו"ר ראובן ריבלין:</w:t>
      </w:r>
    </w:p>
    <w:p w14:paraId="2CC1BD17" w14:textId="77777777" w:rsidR="00000000" w:rsidRDefault="00540457">
      <w:pPr>
        <w:pStyle w:val="a0"/>
        <w:rPr>
          <w:rtl/>
        </w:rPr>
      </w:pPr>
    </w:p>
    <w:p w14:paraId="1F7FE935" w14:textId="77777777" w:rsidR="00000000" w:rsidRDefault="00540457">
      <w:pPr>
        <w:pStyle w:val="a0"/>
        <w:rPr>
          <w:rFonts w:hint="cs"/>
          <w:rtl/>
        </w:rPr>
      </w:pPr>
      <w:r>
        <w:rPr>
          <w:rFonts w:hint="cs"/>
          <w:rtl/>
        </w:rPr>
        <w:t>תודה רבה. עכשיו הערתי - אדוני השר המקשר, השר גדעון עזרא, אנחנו מתאמים בישיב</w:t>
      </w:r>
      <w:r>
        <w:rPr>
          <w:rFonts w:hint="cs"/>
          <w:rtl/>
        </w:rPr>
        <w:t xml:space="preserve">ה של הנשיאות ביום שני, יחד עם הממשלה, עם כבודו, כבוד השר המקשר ועם מזכיר הממשלה, אותן שאילתות שאנחנו מבקשים מהשרים להשיב עליהן ביום רביעי. </w:t>
      </w:r>
    </w:p>
    <w:p w14:paraId="09226588" w14:textId="77777777" w:rsidR="00000000" w:rsidRDefault="00540457">
      <w:pPr>
        <w:pStyle w:val="a0"/>
        <w:rPr>
          <w:rFonts w:hint="cs"/>
          <w:rtl/>
        </w:rPr>
      </w:pPr>
    </w:p>
    <w:p w14:paraId="079DCCA1" w14:textId="77777777" w:rsidR="00000000" w:rsidRDefault="00540457">
      <w:pPr>
        <w:pStyle w:val="a0"/>
        <w:rPr>
          <w:rFonts w:hint="cs"/>
          <w:rtl/>
        </w:rPr>
      </w:pPr>
      <w:r>
        <w:rPr>
          <w:rFonts w:hint="cs"/>
          <w:rtl/>
        </w:rPr>
        <w:t>לממשלה ניתנת הזכות לבקש לדחות בשבוע. ברגע שהממשלה הסכימה לענות על השאילתות בעל-פה - תפקידן של השאילתות בעל-פה הוא ל</w:t>
      </w:r>
      <w:r>
        <w:rPr>
          <w:rFonts w:hint="cs"/>
          <w:rtl/>
        </w:rPr>
        <w:t xml:space="preserve">שאול  את השאלה שאליה מכוונים ושאלות נוספות הקשורות בנושא. </w:t>
      </w:r>
    </w:p>
    <w:p w14:paraId="4BBFF522" w14:textId="77777777" w:rsidR="00000000" w:rsidRDefault="00540457">
      <w:pPr>
        <w:pStyle w:val="a0"/>
        <w:rPr>
          <w:rFonts w:hint="cs"/>
          <w:rtl/>
        </w:rPr>
      </w:pPr>
    </w:p>
    <w:p w14:paraId="1E2BFF7B" w14:textId="77777777" w:rsidR="00000000" w:rsidRDefault="00540457">
      <w:pPr>
        <w:pStyle w:val="a0"/>
        <w:rPr>
          <w:rFonts w:hint="cs"/>
          <w:rtl/>
        </w:rPr>
      </w:pPr>
      <w:r>
        <w:rPr>
          <w:rFonts w:hint="cs"/>
          <w:rtl/>
        </w:rPr>
        <w:t>עם כל הכבוד לשר המשפטים, אשר עמוס בעבודתו, הוא לא יכול למלא בנושאים המקצועיים את מקומו של שר התחבורה בשאלות שהן שאלות בעל-פה ותפקידן לברר נושאים על אתר. לכן, אני מבקש להבא לדאוג לכך - או שהממשלה ת</w:t>
      </w:r>
      <w:r>
        <w:rPr>
          <w:rFonts w:hint="cs"/>
          <w:rtl/>
        </w:rPr>
        <w:t>בקש לדחות את השאילתא בעל-פה בשבוע, או שאם היא מסכימה לענות עליה, השר, אם אינו יכול, ישלח את אדוני לאחר שהוא קיבל את כל הפרטים, והוא יוכל לענות.</w:t>
      </w:r>
    </w:p>
    <w:p w14:paraId="18F4DB44" w14:textId="77777777" w:rsidR="00000000" w:rsidRDefault="00540457">
      <w:pPr>
        <w:pStyle w:val="a0"/>
        <w:rPr>
          <w:rFonts w:hint="cs"/>
          <w:rtl/>
        </w:rPr>
      </w:pPr>
    </w:p>
    <w:p w14:paraId="048C816B" w14:textId="77777777" w:rsidR="00000000" w:rsidRDefault="00540457">
      <w:pPr>
        <w:pStyle w:val="a0"/>
        <w:rPr>
          <w:rFonts w:hint="cs"/>
          <w:rtl/>
        </w:rPr>
      </w:pPr>
      <w:r>
        <w:rPr>
          <w:rFonts w:hint="cs"/>
          <w:rtl/>
        </w:rPr>
        <w:t xml:space="preserve">חבר הכנסת רביץ צודק במאה אחוז לגבי שאלתו. הוא שאל שאלה ספציפית וביקש פרטים ספציפיים לגבי אזרחים מיוחדים. </w:t>
      </w:r>
    </w:p>
    <w:p w14:paraId="1D4DA4D0" w14:textId="77777777" w:rsidR="00000000" w:rsidRDefault="00540457">
      <w:pPr>
        <w:pStyle w:val="af0"/>
        <w:rPr>
          <w:rtl/>
        </w:rPr>
      </w:pPr>
      <w:r>
        <w:rPr>
          <w:rtl/>
        </w:rPr>
        <w:br/>
        <w:t xml:space="preserve">השר </w:t>
      </w:r>
      <w:r>
        <w:rPr>
          <w:rtl/>
        </w:rPr>
        <w:t>גדעון עזרא:</w:t>
      </w:r>
    </w:p>
    <w:p w14:paraId="46B88938" w14:textId="77777777" w:rsidR="00000000" w:rsidRDefault="00540457">
      <w:pPr>
        <w:pStyle w:val="a0"/>
        <w:rPr>
          <w:rtl/>
        </w:rPr>
      </w:pPr>
    </w:p>
    <w:p w14:paraId="3074F207" w14:textId="77777777" w:rsidR="00000000" w:rsidRDefault="00540457">
      <w:pPr>
        <w:pStyle w:val="a0"/>
        <w:rPr>
          <w:rFonts w:hint="cs"/>
          <w:rtl/>
        </w:rPr>
      </w:pPr>
      <w:r>
        <w:rPr>
          <w:rFonts w:hint="cs"/>
          <w:rtl/>
        </w:rPr>
        <w:t>אני מסכים לגמרי לגבי הערתך, אבל ייתכן שגם שר התחבורה לא יכול היה להשיב במקום.</w:t>
      </w:r>
    </w:p>
    <w:p w14:paraId="1175B15D" w14:textId="77777777" w:rsidR="00000000" w:rsidRDefault="00540457">
      <w:pPr>
        <w:pStyle w:val="af1"/>
        <w:rPr>
          <w:rFonts w:hint="cs"/>
          <w:rtl/>
        </w:rPr>
      </w:pPr>
    </w:p>
    <w:p w14:paraId="6B2206D0" w14:textId="77777777" w:rsidR="00000000" w:rsidRDefault="00540457">
      <w:pPr>
        <w:pStyle w:val="af1"/>
        <w:rPr>
          <w:rtl/>
        </w:rPr>
      </w:pPr>
      <w:r>
        <w:rPr>
          <w:rtl/>
        </w:rPr>
        <w:t>היו"ר ראובן ריבלין:</w:t>
      </w:r>
    </w:p>
    <w:p w14:paraId="136C4516" w14:textId="77777777" w:rsidR="00000000" w:rsidRDefault="00540457">
      <w:pPr>
        <w:pStyle w:val="a0"/>
        <w:rPr>
          <w:rtl/>
        </w:rPr>
      </w:pPr>
    </w:p>
    <w:p w14:paraId="3BA329A5" w14:textId="77777777" w:rsidR="00000000" w:rsidRDefault="00540457">
      <w:pPr>
        <w:pStyle w:val="a0"/>
        <w:rPr>
          <w:rFonts w:hint="cs"/>
          <w:rtl/>
        </w:rPr>
      </w:pPr>
      <w:r>
        <w:rPr>
          <w:rFonts w:hint="cs"/>
          <w:rtl/>
        </w:rPr>
        <w:t>אין על זה ויכוח. לכן התייחסתי לשאלות הנוספות כשאלות ששר התחבורה - אם היה נמצא פה - יכול היה לענות עליהן. הוא גם לא מחויב לענות, הוא יכול לבוא ו</w:t>
      </w:r>
      <w:r>
        <w:rPr>
          <w:rFonts w:hint="cs"/>
          <w:rtl/>
        </w:rPr>
        <w:t>לומר: אין זה נוגע באופן ישיר לשאלה בעל-פה, או יכול לבוא ולומר: מה שטלב אלסאנע ביקש לדעת, לגבי הנושא הנקודתי ביישוב היהודי אלעד, הוא נושא גורף ביישובים ערביים בכלל, לכן הוא חשב שהשר יוכל לענות. יש לי רושם שהשר היה יכול לענות על שאלתו של טלב אלסאנע.</w:t>
      </w:r>
    </w:p>
    <w:p w14:paraId="7D8171CF" w14:textId="77777777" w:rsidR="00000000" w:rsidRDefault="00540457">
      <w:pPr>
        <w:pStyle w:val="a0"/>
        <w:rPr>
          <w:rFonts w:hint="cs"/>
          <w:rtl/>
        </w:rPr>
      </w:pPr>
    </w:p>
    <w:p w14:paraId="69F80E5A" w14:textId="77777777" w:rsidR="00000000" w:rsidRDefault="00540457">
      <w:pPr>
        <w:pStyle w:val="a0"/>
        <w:rPr>
          <w:rFonts w:hint="cs"/>
          <w:rtl/>
        </w:rPr>
      </w:pPr>
      <w:r>
        <w:rPr>
          <w:rFonts w:hint="cs"/>
          <w:rtl/>
        </w:rPr>
        <w:t>לגבי שא</w:t>
      </w:r>
      <w:r>
        <w:rPr>
          <w:rFonts w:hint="cs"/>
          <w:rtl/>
        </w:rPr>
        <w:t>לתו של אחמד טיבי - השאלה נשאלה, ומובן שהשר היה עונה בערך כמו שענה ברגע זה שר המשפטים בשמו, שכן עם כל הכבוד לחבר הכנסת טיבי, שמעתי שאלה נוספת לשר ליברמן ביום שני כאשר הוא היה פה ועמד על הבמה, והשאלה היתה מאותו מין, והשר ליברמן הבטיח לבחון את נושא הרמזור - ב</w:t>
      </w:r>
      <w:r>
        <w:rPr>
          <w:rFonts w:hint="cs"/>
          <w:rtl/>
        </w:rPr>
        <w:t xml:space="preserve">ין שמדובר בבנייה חוקית או בבנייה בלתי חוקית - ואמר שבנושא זה, רמזור הוא רמזור, ויש חובה להציב אותו בכל מקום שהוא יכול להציל נפש. </w:t>
      </w:r>
    </w:p>
    <w:p w14:paraId="6C4B9225" w14:textId="77777777" w:rsidR="00000000" w:rsidRDefault="00540457">
      <w:pPr>
        <w:pStyle w:val="a0"/>
        <w:rPr>
          <w:rFonts w:hint="cs"/>
          <w:rtl/>
        </w:rPr>
      </w:pPr>
    </w:p>
    <w:p w14:paraId="2A329485" w14:textId="77777777" w:rsidR="00000000" w:rsidRDefault="00540457">
      <w:pPr>
        <w:pStyle w:val="a0"/>
        <w:rPr>
          <w:rFonts w:hint="cs"/>
          <w:rtl/>
        </w:rPr>
      </w:pPr>
      <w:r>
        <w:rPr>
          <w:rFonts w:hint="cs"/>
          <w:rtl/>
        </w:rPr>
        <w:t xml:space="preserve">תודה רבה לשר המשפטים. </w:t>
      </w:r>
    </w:p>
    <w:p w14:paraId="71788E8D" w14:textId="77777777" w:rsidR="00000000" w:rsidRDefault="00540457">
      <w:pPr>
        <w:pStyle w:val="af0"/>
        <w:rPr>
          <w:rtl/>
        </w:rPr>
      </w:pPr>
      <w:r>
        <w:rPr>
          <w:rtl/>
        </w:rPr>
        <w:br/>
        <w:t>טלב אלסאנע (רע"ם):</w:t>
      </w:r>
    </w:p>
    <w:p w14:paraId="3901A811" w14:textId="77777777" w:rsidR="00000000" w:rsidRDefault="00540457">
      <w:pPr>
        <w:pStyle w:val="a0"/>
        <w:rPr>
          <w:rtl/>
        </w:rPr>
      </w:pPr>
    </w:p>
    <w:p w14:paraId="0F995CEF" w14:textId="77777777" w:rsidR="00000000" w:rsidRDefault="00540457">
      <w:pPr>
        <w:pStyle w:val="a0"/>
        <w:rPr>
          <w:rFonts w:hint="cs"/>
          <w:rtl/>
        </w:rPr>
      </w:pPr>
      <w:r>
        <w:rPr>
          <w:rFonts w:hint="cs"/>
          <w:rtl/>
        </w:rPr>
        <w:t>- - - ההודעה - - -  היא מבטלת את הזכות לשאול שאלות נוספות.</w:t>
      </w:r>
    </w:p>
    <w:p w14:paraId="098EFE9D" w14:textId="77777777" w:rsidR="00000000" w:rsidRDefault="00540457">
      <w:pPr>
        <w:pStyle w:val="af1"/>
        <w:rPr>
          <w:rtl/>
        </w:rPr>
      </w:pPr>
      <w:r>
        <w:rPr>
          <w:rtl/>
        </w:rPr>
        <w:br/>
        <w:t>היו"ר ראובן ריבלין:</w:t>
      </w:r>
    </w:p>
    <w:p w14:paraId="4DCA92F1" w14:textId="77777777" w:rsidR="00000000" w:rsidRDefault="00540457">
      <w:pPr>
        <w:pStyle w:val="a0"/>
        <w:rPr>
          <w:rtl/>
        </w:rPr>
      </w:pPr>
    </w:p>
    <w:p w14:paraId="6F741372" w14:textId="77777777" w:rsidR="00000000" w:rsidRDefault="00540457">
      <w:pPr>
        <w:pStyle w:val="a0"/>
        <w:rPr>
          <w:rFonts w:hint="cs"/>
          <w:rtl/>
        </w:rPr>
      </w:pPr>
      <w:r>
        <w:rPr>
          <w:rFonts w:hint="cs"/>
          <w:rtl/>
        </w:rPr>
        <w:t>הרי אני אמרתי זאת. הרי אדוני מחזק את עמדתי, אני חיזקתי את דעתו עוד לפני שהיא הושמעה.</w:t>
      </w:r>
    </w:p>
    <w:p w14:paraId="531AEBD5" w14:textId="77777777" w:rsidR="00000000" w:rsidRDefault="00540457">
      <w:pPr>
        <w:pStyle w:val="a0"/>
        <w:rPr>
          <w:rFonts w:hint="cs"/>
          <w:rtl/>
        </w:rPr>
      </w:pPr>
    </w:p>
    <w:p w14:paraId="4AD6281D" w14:textId="77777777" w:rsidR="00000000" w:rsidRDefault="00540457">
      <w:pPr>
        <w:pStyle w:val="a0"/>
        <w:rPr>
          <w:rtl/>
        </w:rPr>
      </w:pPr>
      <w:r>
        <w:rPr>
          <w:rFonts w:hint="cs"/>
          <w:rtl/>
        </w:rPr>
        <w:t xml:space="preserve">אני בהחלט חושב - ואמרתי, והשר גדעון עזרא אמר בצורה מפורשת - שהוא מקבל את הערתי והוא יטפל בכך. </w:t>
      </w:r>
    </w:p>
    <w:p w14:paraId="14CDC34B" w14:textId="77777777" w:rsidR="00000000" w:rsidRDefault="00540457">
      <w:pPr>
        <w:pStyle w:val="a0"/>
        <w:rPr>
          <w:rtl/>
        </w:rPr>
      </w:pPr>
    </w:p>
    <w:p w14:paraId="34C9D728" w14:textId="77777777" w:rsidR="00000000" w:rsidRDefault="00540457">
      <w:pPr>
        <w:pStyle w:val="a0"/>
        <w:rPr>
          <w:rFonts w:hint="cs"/>
          <w:rtl/>
        </w:rPr>
      </w:pPr>
      <w:r>
        <w:rPr>
          <w:rFonts w:hint="cs"/>
          <w:rtl/>
        </w:rPr>
        <w:t>רבותי חברי הכנסת, אנחנו ממשיכים, והשר גדעון עזרא ישיב על שאילתא בעל-פה מאת</w:t>
      </w:r>
      <w:r>
        <w:rPr>
          <w:rFonts w:hint="cs"/>
          <w:rtl/>
        </w:rPr>
        <w:t xml:space="preserve"> חבר הכנסת עסאם מח'ול, בעניין זהותו של הסייען בפיגוע האוטובוס בחיפה. שאלתו של חבר הכנסת מח'ול תיקרא ולאחר מכן יוכל להוסיף. </w:t>
      </w:r>
    </w:p>
    <w:p w14:paraId="3E4FFB3D" w14:textId="77777777" w:rsidR="00000000" w:rsidRDefault="00540457">
      <w:pPr>
        <w:pStyle w:val="a"/>
        <w:rPr>
          <w:rFonts w:hint="cs"/>
          <w:rtl/>
        </w:rPr>
      </w:pPr>
      <w:r>
        <w:rPr>
          <w:rtl/>
        </w:rPr>
        <w:br/>
      </w:r>
      <w:bookmarkStart w:id="19" w:name="FS000000542T03_12_2003_12_14_29"/>
      <w:bookmarkEnd w:id="19"/>
    </w:p>
    <w:p w14:paraId="1D66279B" w14:textId="77777777" w:rsidR="00000000" w:rsidRDefault="00540457">
      <w:pPr>
        <w:pStyle w:val="a"/>
        <w:rPr>
          <w:rFonts w:hint="cs"/>
          <w:rtl/>
        </w:rPr>
      </w:pPr>
    </w:p>
    <w:p w14:paraId="730A33FB" w14:textId="77777777" w:rsidR="00000000" w:rsidRDefault="00540457">
      <w:pPr>
        <w:pStyle w:val="a1"/>
        <w:jc w:val="center"/>
        <w:rPr>
          <w:rFonts w:hint="cs"/>
          <w:rtl/>
        </w:rPr>
      </w:pPr>
      <w:bookmarkStart w:id="20" w:name="_Toc59447978"/>
      <w:r>
        <w:rPr>
          <w:rFonts w:hint="cs"/>
          <w:rtl/>
        </w:rPr>
        <w:t>93. זהותו של הסייען בפיגוע האוטובוס בחיפה</w:t>
      </w:r>
      <w:bookmarkEnd w:id="20"/>
    </w:p>
    <w:p w14:paraId="697919BE" w14:textId="77777777" w:rsidR="00000000" w:rsidRDefault="00540457">
      <w:pPr>
        <w:pStyle w:val="a"/>
        <w:rPr>
          <w:rFonts w:hint="cs"/>
          <w:rtl/>
        </w:rPr>
      </w:pPr>
    </w:p>
    <w:p w14:paraId="65DD8E13" w14:textId="77777777" w:rsidR="00000000" w:rsidRDefault="00540457">
      <w:pPr>
        <w:pStyle w:val="a"/>
        <w:rPr>
          <w:rFonts w:hint="cs"/>
          <w:rtl/>
        </w:rPr>
      </w:pPr>
    </w:p>
    <w:p w14:paraId="7FA058FF" w14:textId="77777777" w:rsidR="00000000" w:rsidRDefault="00540457">
      <w:pPr>
        <w:pStyle w:val="a"/>
        <w:rPr>
          <w:rFonts w:hint="cs"/>
          <w:rtl/>
        </w:rPr>
      </w:pPr>
    </w:p>
    <w:p w14:paraId="458336A2" w14:textId="77777777" w:rsidR="00000000" w:rsidRDefault="00540457">
      <w:pPr>
        <w:pStyle w:val="a"/>
        <w:rPr>
          <w:rtl/>
        </w:rPr>
      </w:pPr>
      <w:bookmarkStart w:id="21" w:name="_Toc59447979"/>
      <w:r>
        <w:rPr>
          <w:rtl/>
        </w:rPr>
        <w:t>עסאם מח'ול (חד"ש-תע"ל):</w:t>
      </w:r>
      <w:bookmarkEnd w:id="21"/>
    </w:p>
    <w:p w14:paraId="55D3B267" w14:textId="77777777" w:rsidR="00000000" w:rsidRDefault="00540457">
      <w:pPr>
        <w:pStyle w:val="a0"/>
        <w:rPr>
          <w:rtl/>
        </w:rPr>
      </w:pPr>
    </w:p>
    <w:p w14:paraId="356FF32F" w14:textId="77777777" w:rsidR="00000000" w:rsidRDefault="00540457">
      <w:pPr>
        <w:pStyle w:val="a0"/>
        <w:rPr>
          <w:rFonts w:hint="cs"/>
          <w:rtl/>
        </w:rPr>
      </w:pPr>
      <w:r>
        <w:rPr>
          <w:rFonts w:hint="cs"/>
          <w:rtl/>
        </w:rPr>
        <w:t xml:space="preserve">אדוני היושב-ראש, אדוני השר, ב"ידיעות חיפה" מיום 3 באוקטובר </w:t>
      </w:r>
      <w:r>
        <w:rPr>
          <w:rFonts w:hint="cs"/>
          <w:rtl/>
        </w:rPr>
        <w:t xml:space="preserve">2003 פורסם, כי ערבי-ישראלי תושב חיפה היה בסוד הפיגוע בשדרות-מורייה בעיר, והורשע בסיוע לאויב ובקשירת קשר עם אחיו, חבר ב"חמאס" המתגורר בחברון. </w:t>
      </w:r>
    </w:p>
    <w:p w14:paraId="22D11CC8" w14:textId="77777777" w:rsidR="00000000" w:rsidRDefault="00540457">
      <w:pPr>
        <w:pStyle w:val="a0"/>
        <w:rPr>
          <w:rFonts w:hint="cs"/>
          <w:rtl/>
        </w:rPr>
      </w:pPr>
    </w:p>
    <w:p w14:paraId="4B49DBCE" w14:textId="77777777" w:rsidR="00000000" w:rsidRDefault="00540457">
      <w:pPr>
        <w:pStyle w:val="a0"/>
        <w:rPr>
          <w:rFonts w:hint="cs"/>
          <w:rtl/>
        </w:rPr>
      </w:pPr>
      <w:r>
        <w:rPr>
          <w:rFonts w:hint="cs"/>
          <w:rtl/>
        </w:rPr>
        <w:t>רצוני לשאול:</w:t>
      </w:r>
    </w:p>
    <w:p w14:paraId="6B823BAF" w14:textId="77777777" w:rsidR="00000000" w:rsidRDefault="00540457">
      <w:pPr>
        <w:pStyle w:val="a0"/>
        <w:rPr>
          <w:rFonts w:hint="cs"/>
          <w:rtl/>
        </w:rPr>
      </w:pPr>
    </w:p>
    <w:p w14:paraId="7E389E35" w14:textId="77777777" w:rsidR="00000000" w:rsidRDefault="00540457">
      <w:pPr>
        <w:pStyle w:val="a0"/>
        <w:rPr>
          <w:rFonts w:hint="cs"/>
          <w:rtl/>
        </w:rPr>
      </w:pPr>
      <w:r>
        <w:rPr>
          <w:rFonts w:hint="cs"/>
          <w:rtl/>
        </w:rPr>
        <w:t>1. מה ידוע על זהותו של האיש?</w:t>
      </w:r>
    </w:p>
    <w:p w14:paraId="5D1A5E59" w14:textId="77777777" w:rsidR="00000000" w:rsidRDefault="00540457">
      <w:pPr>
        <w:pStyle w:val="a0"/>
        <w:rPr>
          <w:rFonts w:hint="cs"/>
          <w:rtl/>
        </w:rPr>
      </w:pPr>
    </w:p>
    <w:p w14:paraId="57A2695A" w14:textId="77777777" w:rsidR="00000000" w:rsidRDefault="00540457">
      <w:pPr>
        <w:pStyle w:val="a0"/>
        <w:rPr>
          <w:rFonts w:hint="cs"/>
          <w:rtl/>
        </w:rPr>
      </w:pPr>
      <w:r>
        <w:rPr>
          <w:rFonts w:hint="cs"/>
          <w:rtl/>
        </w:rPr>
        <w:t>2. איפה הוא נולד, ואם בשטחים - מתי עבר לגור בחיפה, ובאיזו מסגרת?</w:t>
      </w:r>
    </w:p>
    <w:p w14:paraId="0CB0868D" w14:textId="77777777" w:rsidR="00000000" w:rsidRDefault="00540457">
      <w:pPr>
        <w:pStyle w:val="a0"/>
        <w:rPr>
          <w:rFonts w:hint="cs"/>
          <w:rtl/>
        </w:rPr>
      </w:pPr>
    </w:p>
    <w:p w14:paraId="6B26956E" w14:textId="77777777" w:rsidR="00000000" w:rsidRDefault="00540457">
      <w:pPr>
        <w:pStyle w:val="a0"/>
        <w:rPr>
          <w:rFonts w:hint="cs"/>
          <w:rtl/>
        </w:rPr>
      </w:pPr>
      <w:r>
        <w:rPr>
          <w:rFonts w:hint="cs"/>
          <w:rtl/>
        </w:rPr>
        <w:t xml:space="preserve">3. </w:t>
      </w:r>
      <w:r>
        <w:rPr>
          <w:rFonts w:hint="cs"/>
          <w:rtl/>
        </w:rPr>
        <w:t xml:space="preserve">מתי קיבל אזרחות ישראלית? </w:t>
      </w:r>
    </w:p>
    <w:p w14:paraId="423F7E5E" w14:textId="77777777" w:rsidR="00000000" w:rsidRDefault="00540457">
      <w:pPr>
        <w:pStyle w:val="a0"/>
        <w:rPr>
          <w:rFonts w:hint="cs"/>
          <w:rtl/>
        </w:rPr>
      </w:pPr>
    </w:p>
    <w:p w14:paraId="18DFBB16" w14:textId="77777777" w:rsidR="00000000" w:rsidRDefault="00540457">
      <w:pPr>
        <w:pStyle w:val="a0"/>
        <w:rPr>
          <w:rFonts w:hint="cs"/>
          <w:rtl/>
        </w:rPr>
      </w:pPr>
      <w:r>
        <w:rPr>
          <w:rFonts w:hint="cs"/>
          <w:rtl/>
        </w:rPr>
        <w:t>4. מי מעסיק אותו?</w:t>
      </w:r>
    </w:p>
    <w:p w14:paraId="5A18F3C9" w14:textId="77777777" w:rsidR="00000000" w:rsidRDefault="00540457">
      <w:pPr>
        <w:pStyle w:val="af1"/>
        <w:rPr>
          <w:rtl/>
        </w:rPr>
      </w:pPr>
      <w:r>
        <w:rPr>
          <w:rtl/>
        </w:rPr>
        <w:br/>
        <w:t>היו"ר ראובן ריבלין:</w:t>
      </w:r>
    </w:p>
    <w:p w14:paraId="0A4D5A16" w14:textId="77777777" w:rsidR="00000000" w:rsidRDefault="00540457">
      <w:pPr>
        <w:pStyle w:val="a0"/>
        <w:rPr>
          <w:rtl/>
        </w:rPr>
      </w:pPr>
    </w:p>
    <w:p w14:paraId="5485BF54" w14:textId="77777777" w:rsidR="00000000" w:rsidRDefault="00540457">
      <w:pPr>
        <w:pStyle w:val="a0"/>
        <w:rPr>
          <w:rFonts w:hint="cs"/>
          <w:rtl/>
        </w:rPr>
      </w:pPr>
      <w:r>
        <w:rPr>
          <w:rFonts w:hint="cs"/>
          <w:rtl/>
        </w:rPr>
        <w:t>תודה רבה לחבר הכנסת עסאם מח'ול. אדוני השר.</w:t>
      </w:r>
    </w:p>
    <w:p w14:paraId="2A09E258" w14:textId="77777777" w:rsidR="00000000" w:rsidRDefault="00540457">
      <w:pPr>
        <w:pStyle w:val="a"/>
        <w:rPr>
          <w:rtl/>
        </w:rPr>
      </w:pPr>
      <w:r>
        <w:rPr>
          <w:rtl/>
        </w:rPr>
        <w:br/>
      </w:r>
      <w:bookmarkStart w:id="22" w:name="FS000000474T03_12_2003_12_18_29"/>
      <w:bookmarkStart w:id="23" w:name="_Toc59447980"/>
      <w:bookmarkEnd w:id="22"/>
      <w:r>
        <w:rPr>
          <w:rtl/>
        </w:rPr>
        <w:t>השר גדעון עזרא:</w:t>
      </w:r>
      <w:bookmarkEnd w:id="23"/>
    </w:p>
    <w:p w14:paraId="583D01DD" w14:textId="77777777" w:rsidR="00000000" w:rsidRDefault="00540457">
      <w:pPr>
        <w:pStyle w:val="a0"/>
        <w:rPr>
          <w:rtl/>
        </w:rPr>
      </w:pPr>
    </w:p>
    <w:p w14:paraId="377D6875" w14:textId="77777777" w:rsidR="00000000" w:rsidRDefault="00540457">
      <w:pPr>
        <w:pStyle w:val="a0"/>
        <w:rPr>
          <w:rFonts w:hint="cs"/>
          <w:rtl/>
        </w:rPr>
      </w:pPr>
      <w:r>
        <w:rPr>
          <w:rFonts w:hint="cs"/>
          <w:rtl/>
        </w:rPr>
        <w:t>אדוני היושב-ראש, חבר הכנסת עסאם מח'ול, 1-4. הערבי הישראלי שהורשע בסיוע לפיגוע בשדרות-מורייה בחיפה הוא מוניר רג'אבי. משפחתו של מו</w:t>
      </w:r>
      <w:r>
        <w:rPr>
          <w:rFonts w:hint="cs"/>
          <w:rtl/>
        </w:rPr>
        <w:t xml:space="preserve">ניר רג'אבי גרה בחברון, אך לאור העובדה כי מוצאו משועפאט, מזרח-ירושלים, הוא בעל תעודת זהות כחולה. </w:t>
      </w:r>
    </w:p>
    <w:p w14:paraId="611D1CEE" w14:textId="77777777" w:rsidR="00000000" w:rsidRDefault="00540457">
      <w:pPr>
        <w:pStyle w:val="a0"/>
        <w:rPr>
          <w:rFonts w:hint="cs"/>
          <w:rtl/>
        </w:rPr>
      </w:pPr>
    </w:p>
    <w:p w14:paraId="34EBBACA" w14:textId="77777777" w:rsidR="00000000" w:rsidRDefault="00540457">
      <w:pPr>
        <w:pStyle w:val="a0"/>
        <w:rPr>
          <w:rFonts w:hint="cs"/>
          <w:rtl/>
        </w:rPr>
      </w:pPr>
      <w:r>
        <w:rPr>
          <w:rFonts w:hint="cs"/>
          <w:rtl/>
        </w:rPr>
        <w:t xml:space="preserve">מוניר רג'אבי עבר לגור בחיפה כשלוש שנים לפני הפיגוע, והועסק שם על-ידי תושב חיפה, בעל עסק לתפירת ברזנטים. </w:t>
      </w:r>
    </w:p>
    <w:p w14:paraId="5269B98A" w14:textId="77777777" w:rsidR="00000000" w:rsidRDefault="00540457">
      <w:pPr>
        <w:pStyle w:val="af1"/>
        <w:rPr>
          <w:rtl/>
        </w:rPr>
      </w:pPr>
      <w:r>
        <w:rPr>
          <w:rtl/>
        </w:rPr>
        <w:br/>
        <w:t>היו"ר ראובן ריבלין:</w:t>
      </w:r>
    </w:p>
    <w:p w14:paraId="3CFFBB06" w14:textId="77777777" w:rsidR="00000000" w:rsidRDefault="00540457">
      <w:pPr>
        <w:pStyle w:val="a0"/>
        <w:rPr>
          <w:rtl/>
        </w:rPr>
      </w:pPr>
    </w:p>
    <w:p w14:paraId="39B6B17E" w14:textId="77777777" w:rsidR="00000000" w:rsidRDefault="00540457">
      <w:pPr>
        <w:pStyle w:val="a0"/>
        <w:rPr>
          <w:rFonts w:hint="cs"/>
          <w:rtl/>
        </w:rPr>
      </w:pPr>
      <w:r>
        <w:rPr>
          <w:rFonts w:hint="cs"/>
          <w:rtl/>
        </w:rPr>
        <w:t>תודה. חבר הכנסת עסאם מח'ול, שאל</w:t>
      </w:r>
      <w:r>
        <w:rPr>
          <w:rFonts w:hint="cs"/>
          <w:rtl/>
        </w:rPr>
        <w:t>ה נוספת. כבר ביקש חבר הכנסת דהאמשה. חבר הכנסת גפני לא מבקש לשאול? אתה לא מבקש בעניין זה.</w:t>
      </w:r>
    </w:p>
    <w:p w14:paraId="30C40039" w14:textId="77777777" w:rsidR="00000000" w:rsidRDefault="00540457">
      <w:pPr>
        <w:pStyle w:val="a"/>
        <w:rPr>
          <w:rtl/>
        </w:rPr>
      </w:pPr>
      <w:r>
        <w:rPr>
          <w:rtl/>
        </w:rPr>
        <w:br/>
      </w:r>
      <w:bookmarkStart w:id="24" w:name="FS000000542T03_12_2003_12_20_49"/>
      <w:bookmarkStart w:id="25" w:name="_Toc59447981"/>
      <w:bookmarkEnd w:id="24"/>
      <w:r>
        <w:rPr>
          <w:rtl/>
        </w:rPr>
        <w:t>עסאם מח'ול (חד"ש-תע"ל):</w:t>
      </w:r>
      <w:bookmarkEnd w:id="25"/>
    </w:p>
    <w:p w14:paraId="6A494F30" w14:textId="77777777" w:rsidR="00000000" w:rsidRDefault="00540457">
      <w:pPr>
        <w:pStyle w:val="a0"/>
        <w:rPr>
          <w:rtl/>
        </w:rPr>
      </w:pPr>
    </w:p>
    <w:p w14:paraId="196FE564" w14:textId="77777777" w:rsidR="00000000" w:rsidRDefault="00540457">
      <w:pPr>
        <w:pStyle w:val="a0"/>
        <w:rPr>
          <w:rFonts w:hint="cs"/>
          <w:rtl/>
        </w:rPr>
      </w:pPr>
      <w:r>
        <w:rPr>
          <w:rFonts w:hint="cs"/>
          <w:rtl/>
        </w:rPr>
        <w:t>התשובה הזאת לא עונה על השאלה. האיש הזה הוא ממשפחה שגרה בחברון. אם אנחנו מדברים על שלוש שנים מאז עבר לגור בחיפה, השאלה העומדת על הפרק היא,  הא</w:t>
      </w:r>
      <w:r>
        <w:rPr>
          <w:rFonts w:hint="cs"/>
          <w:rtl/>
        </w:rPr>
        <w:t xml:space="preserve">ם הוא משת"פ </w:t>
      </w:r>
      <w:r>
        <w:rPr>
          <w:rtl/>
        </w:rPr>
        <w:t>–</w:t>
      </w:r>
      <w:r>
        <w:rPr>
          <w:rFonts w:hint="cs"/>
          <w:rtl/>
        </w:rPr>
        <w:t xml:space="preserve"> משתף פעולה -  שבמסגרת שיכון משת"פים בשכונות הערביות או בערים מעורבות וביישובים ערביים הוא עבר לגור בחיפה, כי התושבים היהודים והערבים בחיפה רואים בפרסום הזה על ערבי-ישראלי, תושב העיר חיפה, פגיעה מכוונת ומגמתית במרקם היחסים העדין בעיר מעורבת, ו</w:t>
      </w:r>
      <w:r>
        <w:rPr>
          <w:rFonts w:hint="cs"/>
          <w:rtl/>
        </w:rPr>
        <w:t>ניסיון להפליל את האוכלוסייה הערבית - את אזרחי המדינה הערבים - ולדחוק אותם לפינה הביטחונית, כאשמים.</w:t>
      </w:r>
    </w:p>
    <w:p w14:paraId="74BFF7F4" w14:textId="77777777" w:rsidR="00000000" w:rsidRDefault="00540457">
      <w:pPr>
        <w:pStyle w:val="a0"/>
        <w:rPr>
          <w:rFonts w:hint="cs"/>
          <w:rtl/>
        </w:rPr>
      </w:pPr>
    </w:p>
    <w:p w14:paraId="0398488D" w14:textId="77777777" w:rsidR="00000000" w:rsidRDefault="00540457">
      <w:pPr>
        <w:pStyle w:val="a0"/>
        <w:rPr>
          <w:rFonts w:hint="cs"/>
          <w:rtl/>
        </w:rPr>
      </w:pPr>
      <w:r>
        <w:rPr>
          <w:rFonts w:hint="cs"/>
          <w:rtl/>
        </w:rPr>
        <w:t>השאלה המרכזית היא, קודם כול, האם הוא משת"פ, ואם כן  - איך מסביר השר שזה לא צוין לא בידיעה, לא בכתב האישום ולא בפרסום, ואיך הוא מסביר את העובדה שמפלילים את ה</w:t>
      </w:r>
      <w:r>
        <w:rPr>
          <w:rFonts w:hint="cs"/>
          <w:rtl/>
        </w:rPr>
        <w:t>אזרחים הערבים בחיפה בסיוע לפיגוע כזה.</w:t>
      </w:r>
    </w:p>
    <w:p w14:paraId="0423F4E9" w14:textId="77777777" w:rsidR="00000000" w:rsidRDefault="00540457">
      <w:pPr>
        <w:pStyle w:val="a0"/>
        <w:rPr>
          <w:rFonts w:hint="cs"/>
          <w:rtl/>
        </w:rPr>
      </w:pPr>
    </w:p>
    <w:p w14:paraId="72773E25" w14:textId="77777777" w:rsidR="00000000" w:rsidRDefault="00540457">
      <w:pPr>
        <w:pStyle w:val="a0"/>
        <w:rPr>
          <w:rFonts w:hint="cs"/>
          <w:rtl/>
        </w:rPr>
      </w:pPr>
      <w:r>
        <w:rPr>
          <w:rFonts w:hint="cs"/>
          <w:rtl/>
        </w:rPr>
        <w:t xml:space="preserve">השאלה השלישית - האם הוא לא מועסק דרך משרד הביטחון בחיפה? </w:t>
      </w:r>
    </w:p>
    <w:p w14:paraId="639817C9" w14:textId="77777777" w:rsidR="00000000" w:rsidRDefault="00540457">
      <w:pPr>
        <w:pStyle w:val="af1"/>
        <w:rPr>
          <w:rtl/>
        </w:rPr>
      </w:pPr>
      <w:r>
        <w:rPr>
          <w:rtl/>
        </w:rPr>
        <w:br/>
        <w:t>היו"ר ראובן ריבלין:</w:t>
      </w:r>
    </w:p>
    <w:p w14:paraId="5CD56E15" w14:textId="77777777" w:rsidR="00000000" w:rsidRDefault="00540457">
      <w:pPr>
        <w:pStyle w:val="a0"/>
        <w:rPr>
          <w:rtl/>
        </w:rPr>
      </w:pPr>
    </w:p>
    <w:p w14:paraId="02ED0355" w14:textId="77777777" w:rsidR="00000000" w:rsidRDefault="00540457">
      <w:pPr>
        <w:pStyle w:val="a0"/>
        <w:rPr>
          <w:rFonts w:hint="cs"/>
          <w:rtl/>
        </w:rPr>
      </w:pPr>
      <w:r>
        <w:rPr>
          <w:rFonts w:hint="cs"/>
          <w:rtl/>
        </w:rPr>
        <w:t>השאלות מובנות. חבר הכנסת דהאמשה, בבקשה.</w:t>
      </w:r>
    </w:p>
    <w:p w14:paraId="59A59657" w14:textId="77777777" w:rsidR="00000000" w:rsidRDefault="00540457">
      <w:pPr>
        <w:pStyle w:val="a"/>
        <w:rPr>
          <w:rtl/>
        </w:rPr>
      </w:pPr>
      <w:r>
        <w:rPr>
          <w:rtl/>
        </w:rPr>
        <w:br/>
      </w:r>
      <w:bookmarkStart w:id="26" w:name="FS000000550T03_12_2003_11_45_37"/>
      <w:bookmarkStart w:id="27" w:name="_Toc59447982"/>
      <w:bookmarkEnd w:id="26"/>
      <w:r>
        <w:rPr>
          <w:rFonts w:hint="eastAsia"/>
          <w:rtl/>
        </w:rPr>
        <w:t>עבד</w:t>
      </w:r>
      <w:r>
        <w:rPr>
          <w:rtl/>
        </w:rPr>
        <w:t>-אלמאלכ דהאמשה (רע"ם):</w:t>
      </w:r>
      <w:bookmarkEnd w:id="27"/>
    </w:p>
    <w:p w14:paraId="408565DE" w14:textId="77777777" w:rsidR="00000000" w:rsidRDefault="00540457">
      <w:pPr>
        <w:pStyle w:val="a0"/>
        <w:rPr>
          <w:rFonts w:hint="cs"/>
          <w:rtl/>
        </w:rPr>
      </w:pPr>
    </w:p>
    <w:p w14:paraId="58A1D375" w14:textId="77777777" w:rsidR="00000000" w:rsidRDefault="00540457">
      <w:pPr>
        <w:pStyle w:val="a0"/>
        <w:rPr>
          <w:rFonts w:hint="cs"/>
          <w:rtl/>
        </w:rPr>
      </w:pPr>
      <w:r>
        <w:rPr>
          <w:rFonts w:hint="cs"/>
          <w:rtl/>
        </w:rPr>
        <w:t>כבוד היושב-ראש, מכובדי השר, יש מגמה ברורה, במיוחד בשנתיים, שלוש השנים</w:t>
      </w:r>
      <w:r>
        <w:rPr>
          <w:rFonts w:hint="cs"/>
          <w:rtl/>
        </w:rPr>
        <w:t xml:space="preserve"> האחרונות, להכפיש את האוכלוסייה הערבית בתוך הארץ. המקרה הזה רק מוכיח </w:t>
      </w:r>
      <w:r>
        <w:rPr>
          <w:rtl/>
        </w:rPr>
        <w:t>–</w:t>
      </w:r>
      <w:r>
        <w:rPr>
          <w:rFonts w:hint="cs"/>
          <w:rtl/>
        </w:rPr>
        <w:t xml:space="preserve"> האם למשת"פים שנתתם להם תעודות זהות, וגם אזרחות במקרים רבים, והעברתם אותם לתוך מדינת ישראל, אתם קוראים ערבים- ישראלים? ואז אתם מכפישים את כל הציבור הזה בכל מקרה שאחד מהם מסתבך עם החוק, ב</w:t>
      </w:r>
      <w:r>
        <w:rPr>
          <w:rFonts w:hint="cs"/>
          <w:rtl/>
        </w:rPr>
        <w:t xml:space="preserve">מיוחד בענייני ביטחון. </w:t>
      </w:r>
    </w:p>
    <w:p w14:paraId="533A193A" w14:textId="77777777" w:rsidR="00000000" w:rsidRDefault="00540457">
      <w:pPr>
        <w:pStyle w:val="a0"/>
        <w:rPr>
          <w:rFonts w:hint="cs"/>
          <w:rtl/>
        </w:rPr>
      </w:pPr>
    </w:p>
    <w:p w14:paraId="76E6AB38" w14:textId="77777777" w:rsidR="00000000" w:rsidRDefault="00540457">
      <w:pPr>
        <w:pStyle w:val="af1"/>
        <w:rPr>
          <w:rtl/>
        </w:rPr>
      </w:pPr>
      <w:r>
        <w:rPr>
          <w:rtl/>
        </w:rPr>
        <w:t>היו"ר ראובן ריבלין:</w:t>
      </w:r>
    </w:p>
    <w:p w14:paraId="0A438BCB" w14:textId="77777777" w:rsidR="00000000" w:rsidRDefault="00540457">
      <w:pPr>
        <w:pStyle w:val="a0"/>
        <w:rPr>
          <w:rtl/>
        </w:rPr>
      </w:pPr>
    </w:p>
    <w:p w14:paraId="5C569561" w14:textId="77777777" w:rsidR="00000000" w:rsidRDefault="00540457">
      <w:pPr>
        <w:pStyle w:val="a0"/>
        <w:rPr>
          <w:rFonts w:hint="cs"/>
          <w:rtl/>
        </w:rPr>
      </w:pPr>
      <w:r>
        <w:rPr>
          <w:rFonts w:hint="cs"/>
          <w:rtl/>
        </w:rPr>
        <w:t>והשאלה?</w:t>
      </w:r>
    </w:p>
    <w:p w14:paraId="00AD91A5" w14:textId="77777777" w:rsidR="00000000" w:rsidRDefault="00540457">
      <w:pPr>
        <w:pStyle w:val="a0"/>
        <w:rPr>
          <w:rFonts w:hint="cs"/>
          <w:rtl/>
        </w:rPr>
      </w:pPr>
    </w:p>
    <w:p w14:paraId="1DB90D88" w14:textId="77777777" w:rsidR="00000000" w:rsidRDefault="00540457">
      <w:pPr>
        <w:pStyle w:val="-"/>
        <w:rPr>
          <w:rtl/>
        </w:rPr>
      </w:pPr>
      <w:bookmarkStart w:id="28" w:name="FS000000550T03_12_2003_11_50_05C"/>
      <w:bookmarkEnd w:id="28"/>
      <w:r>
        <w:rPr>
          <w:rtl/>
        </w:rPr>
        <w:t>עבד-אלמאלכ דהאמשה (רע"ם):</w:t>
      </w:r>
    </w:p>
    <w:p w14:paraId="5F48E2C9" w14:textId="77777777" w:rsidR="00000000" w:rsidRDefault="00540457">
      <w:pPr>
        <w:pStyle w:val="a0"/>
        <w:rPr>
          <w:rtl/>
        </w:rPr>
      </w:pPr>
    </w:p>
    <w:p w14:paraId="0A313032" w14:textId="77777777" w:rsidR="00000000" w:rsidRDefault="00540457">
      <w:pPr>
        <w:pStyle w:val="a0"/>
        <w:rPr>
          <w:rFonts w:hint="cs"/>
          <w:rtl/>
        </w:rPr>
      </w:pPr>
      <w:r>
        <w:rPr>
          <w:rFonts w:hint="cs"/>
          <w:rtl/>
        </w:rPr>
        <w:t xml:space="preserve">השאלה </w:t>
      </w:r>
      <w:r>
        <w:rPr>
          <w:rtl/>
        </w:rPr>
        <w:t>–</w:t>
      </w:r>
      <w:r>
        <w:rPr>
          <w:rFonts w:hint="cs"/>
          <w:rtl/>
        </w:rPr>
        <w:t xml:space="preserve"> האם למשת"פים האלה הם קוראים ערבים-ישראלים, וממתי, איך הם ערבים- ישראלים?</w:t>
      </w:r>
    </w:p>
    <w:p w14:paraId="1C12B101" w14:textId="77777777" w:rsidR="00000000" w:rsidRDefault="00540457">
      <w:pPr>
        <w:pStyle w:val="a0"/>
        <w:rPr>
          <w:rFonts w:hint="cs"/>
          <w:rtl/>
        </w:rPr>
      </w:pPr>
    </w:p>
    <w:p w14:paraId="141D27BE" w14:textId="77777777" w:rsidR="00000000" w:rsidRDefault="00540457">
      <w:pPr>
        <w:pStyle w:val="af1"/>
        <w:rPr>
          <w:rtl/>
        </w:rPr>
      </w:pPr>
      <w:r>
        <w:rPr>
          <w:rtl/>
        </w:rPr>
        <w:t>היו"ר ראובן ריבלין:</w:t>
      </w:r>
    </w:p>
    <w:p w14:paraId="3D8A563A" w14:textId="77777777" w:rsidR="00000000" w:rsidRDefault="00540457">
      <w:pPr>
        <w:pStyle w:val="a0"/>
        <w:rPr>
          <w:rtl/>
        </w:rPr>
      </w:pPr>
    </w:p>
    <w:p w14:paraId="7F1ABD5E" w14:textId="77777777" w:rsidR="00000000" w:rsidRDefault="00540457">
      <w:pPr>
        <w:pStyle w:val="a0"/>
        <w:rPr>
          <w:rFonts w:hint="cs"/>
          <w:rtl/>
        </w:rPr>
      </w:pPr>
      <w:r>
        <w:rPr>
          <w:rFonts w:hint="cs"/>
          <w:rtl/>
        </w:rPr>
        <w:t xml:space="preserve">האומנם? בבקשה, חבר הכנסת בשארה. </w:t>
      </w:r>
    </w:p>
    <w:p w14:paraId="3FDFB83C" w14:textId="77777777" w:rsidR="00000000" w:rsidRDefault="00540457">
      <w:pPr>
        <w:pStyle w:val="a0"/>
        <w:rPr>
          <w:rFonts w:hint="cs"/>
          <w:rtl/>
        </w:rPr>
      </w:pPr>
    </w:p>
    <w:p w14:paraId="04AB9DA8" w14:textId="77777777" w:rsidR="00000000" w:rsidRDefault="00540457">
      <w:pPr>
        <w:pStyle w:val="a"/>
        <w:rPr>
          <w:rtl/>
        </w:rPr>
      </w:pPr>
      <w:bookmarkStart w:id="29" w:name="FS000000558T03_12_2003_11_51_08"/>
      <w:bookmarkStart w:id="30" w:name="_Toc59447983"/>
      <w:bookmarkEnd w:id="29"/>
      <w:r>
        <w:rPr>
          <w:rFonts w:hint="eastAsia"/>
          <w:rtl/>
        </w:rPr>
        <w:t>עזמי</w:t>
      </w:r>
      <w:r>
        <w:rPr>
          <w:rtl/>
        </w:rPr>
        <w:t xml:space="preserve"> בשארה (בל"ד):</w:t>
      </w:r>
      <w:bookmarkEnd w:id="30"/>
    </w:p>
    <w:p w14:paraId="46CBF0ED" w14:textId="77777777" w:rsidR="00000000" w:rsidRDefault="00540457">
      <w:pPr>
        <w:pStyle w:val="a0"/>
        <w:rPr>
          <w:rFonts w:hint="cs"/>
          <w:rtl/>
        </w:rPr>
      </w:pPr>
    </w:p>
    <w:p w14:paraId="18E68519" w14:textId="77777777" w:rsidR="00000000" w:rsidRDefault="00540457">
      <w:pPr>
        <w:pStyle w:val="a0"/>
        <w:rPr>
          <w:rFonts w:hint="cs"/>
          <w:rtl/>
        </w:rPr>
      </w:pPr>
      <w:r>
        <w:rPr>
          <w:rFonts w:hint="cs"/>
          <w:rtl/>
        </w:rPr>
        <w:t>אדוני היושב-ראש, א</w:t>
      </w:r>
      <w:r>
        <w:rPr>
          <w:rFonts w:hint="cs"/>
          <w:rtl/>
        </w:rPr>
        <w:t>דוני השר, אמרת שהוא מועסק על-ידי חשמלאי, נדמה לי. האם זה כיסוי, ההעסקה הזאת? כלומר, מה היה העסק המקורי שלו כשהוא עבר לגור בעיר חיפה? במה האיש עסק? האם הוא עבד עם שירותי הביטחון? האם הוא היה אחד המשת"פים שעבר לגור בעיר מעורבת במסגרת יישוב משת"פים, כאשר כמוב</w:t>
      </w:r>
      <w:r>
        <w:rPr>
          <w:rFonts w:hint="cs"/>
          <w:rtl/>
        </w:rPr>
        <w:t xml:space="preserve">ן כל אדם שגר ויש לו תעודת זהות ישראלית יכול לעבוד בכל עבודה אחרת, אבל זה לא העניין. </w:t>
      </w:r>
    </w:p>
    <w:p w14:paraId="5E8CD11E" w14:textId="77777777" w:rsidR="00000000" w:rsidRDefault="00540457">
      <w:pPr>
        <w:pStyle w:val="a0"/>
        <w:rPr>
          <w:rFonts w:hint="cs"/>
          <w:rtl/>
        </w:rPr>
      </w:pPr>
    </w:p>
    <w:p w14:paraId="5B3F5F36" w14:textId="77777777" w:rsidR="00000000" w:rsidRDefault="00540457">
      <w:pPr>
        <w:pStyle w:val="af1"/>
        <w:rPr>
          <w:rtl/>
        </w:rPr>
      </w:pPr>
      <w:r>
        <w:rPr>
          <w:rtl/>
        </w:rPr>
        <w:t>היו"ר ראובן ריבלין:</w:t>
      </w:r>
    </w:p>
    <w:p w14:paraId="2934895D" w14:textId="77777777" w:rsidR="00000000" w:rsidRDefault="00540457">
      <w:pPr>
        <w:pStyle w:val="a0"/>
        <w:rPr>
          <w:rtl/>
        </w:rPr>
      </w:pPr>
    </w:p>
    <w:p w14:paraId="5F867A18" w14:textId="77777777" w:rsidR="00000000" w:rsidRDefault="00540457">
      <w:pPr>
        <w:pStyle w:val="a0"/>
        <w:rPr>
          <w:rFonts w:hint="cs"/>
          <w:rtl/>
        </w:rPr>
      </w:pPr>
      <w:r>
        <w:rPr>
          <w:rFonts w:hint="cs"/>
          <w:rtl/>
        </w:rPr>
        <w:t>אדוני לא רוצה שיהיה אפרטהייד בארץ, חלילה.</w:t>
      </w:r>
    </w:p>
    <w:p w14:paraId="4506C53B" w14:textId="77777777" w:rsidR="00000000" w:rsidRDefault="00540457">
      <w:pPr>
        <w:pStyle w:val="a0"/>
        <w:rPr>
          <w:rFonts w:hint="cs"/>
          <w:rtl/>
        </w:rPr>
      </w:pPr>
    </w:p>
    <w:p w14:paraId="2FC95275" w14:textId="77777777" w:rsidR="00000000" w:rsidRDefault="00540457">
      <w:pPr>
        <w:pStyle w:val="-"/>
        <w:rPr>
          <w:rtl/>
        </w:rPr>
      </w:pPr>
      <w:bookmarkStart w:id="31" w:name="FS000000558T03_12_2003_11_54_02C"/>
      <w:bookmarkEnd w:id="31"/>
      <w:r>
        <w:rPr>
          <w:rtl/>
        </w:rPr>
        <w:t>עזמי בשארה (בל"ד):</w:t>
      </w:r>
    </w:p>
    <w:p w14:paraId="596D2D2A" w14:textId="77777777" w:rsidR="00000000" w:rsidRDefault="00540457">
      <w:pPr>
        <w:pStyle w:val="a0"/>
        <w:rPr>
          <w:rtl/>
        </w:rPr>
      </w:pPr>
    </w:p>
    <w:p w14:paraId="4C6A9C38" w14:textId="77777777" w:rsidR="00000000" w:rsidRDefault="00540457">
      <w:pPr>
        <w:pStyle w:val="a0"/>
        <w:rPr>
          <w:rFonts w:hint="cs"/>
          <w:rtl/>
        </w:rPr>
      </w:pPr>
      <w:r>
        <w:rPr>
          <w:rFonts w:hint="cs"/>
          <w:rtl/>
        </w:rPr>
        <w:t xml:space="preserve">א. ודאי שלא, חלילה, ולכן אני גם חושב שאסור לחלק אנשים, גם בבחינת עבירות, במוצאם האתני </w:t>
      </w:r>
      <w:r>
        <w:rPr>
          <w:rFonts w:hint="cs"/>
          <w:rtl/>
        </w:rPr>
        <w:t xml:space="preserve">ולהגיד מי הם וכו'. אבל אם כבר מחלקים עבריינים לפי מוצאם האתני, ואם כבר עושים את זה, שיעשו את זה במדויק. </w:t>
      </w:r>
    </w:p>
    <w:p w14:paraId="30F7E2C4" w14:textId="77777777" w:rsidR="00000000" w:rsidRDefault="00540457">
      <w:pPr>
        <w:pStyle w:val="a0"/>
        <w:rPr>
          <w:rFonts w:hint="cs"/>
          <w:rtl/>
        </w:rPr>
      </w:pPr>
    </w:p>
    <w:p w14:paraId="30C34B8D" w14:textId="77777777" w:rsidR="00000000" w:rsidRDefault="00540457">
      <w:pPr>
        <w:pStyle w:val="a0"/>
        <w:rPr>
          <w:rFonts w:hint="cs"/>
          <w:rtl/>
        </w:rPr>
      </w:pPr>
      <w:r>
        <w:rPr>
          <w:rFonts w:hint="cs"/>
          <w:rtl/>
        </w:rPr>
        <w:t>ב. אדוני היושב-ראש, כל הביטוי ערביי ישראל וערבים-ישראלים, הרי יש עליו ויכוח. אנחנו לא כל כך רוצים שיקראו לנו ככה, אבל אם כבר עושים את זה, כבר הפכו המש</w:t>
      </w:r>
      <w:r>
        <w:rPr>
          <w:rFonts w:hint="cs"/>
          <w:rtl/>
        </w:rPr>
        <w:t xml:space="preserve">ת"פים ששוכנו בארץ במסגרת שיקום משת"פים לערבים-ישראלים? </w:t>
      </w:r>
    </w:p>
    <w:p w14:paraId="4F362B9A" w14:textId="77777777" w:rsidR="00000000" w:rsidRDefault="00540457">
      <w:pPr>
        <w:pStyle w:val="a0"/>
        <w:rPr>
          <w:rFonts w:hint="cs"/>
          <w:rtl/>
        </w:rPr>
      </w:pPr>
    </w:p>
    <w:p w14:paraId="6C338271" w14:textId="77777777" w:rsidR="00000000" w:rsidRDefault="00540457">
      <w:pPr>
        <w:pStyle w:val="a0"/>
        <w:rPr>
          <w:rFonts w:hint="cs"/>
          <w:rtl/>
        </w:rPr>
      </w:pPr>
      <w:r>
        <w:rPr>
          <w:rFonts w:hint="cs"/>
          <w:rtl/>
        </w:rPr>
        <w:t>מה תוכניתו של השר לגבי העתיד? הרי האנשים האלה הם גם בעיה חברתית אדירה בכפרים הערביים. יש מתחים, חלקם הגדול - מי כמוכם יודע, שהעסקתם אותם, שיש אלמנטים פליליים מובהקים בין אלה שפעלו כמשת"פים. הם באו מה</w:t>
      </w:r>
      <w:r>
        <w:rPr>
          <w:rFonts w:hint="cs"/>
          <w:rtl/>
        </w:rPr>
        <w:t xml:space="preserve">מסגרת הפלילית לפעול כמשת"פים. </w:t>
      </w:r>
    </w:p>
    <w:p w14:paraId="0F201E8B" w14:textId="77777777" w:rsidR="00000000" w:rsidRDefault="00540457">
      <w:pPr>
        <w:pStyle w:val="a0"/>
        <w:rPr>
          <w:rFonts w:hint="cs"/>
          <w:rtl/>
        </w:rPr>
      </w:pPr>
    </w:p>
    <w:p w14:paraId="5E4066C7" w14:textId="77777777" w:rsidR="00000000" w:rsidRDefault="00540457">
      <w:pPr>
        <w:pStyle w:val="af1"/>
        <w:rPr>
          <w:rtl/>
        </w:rPr>
      </w:pPr>
      <w:r>
        <w:rPr>
          <w:rtl/>
        </w:rPr>
        <w:t>היו"ר ראובן ריבלין:</w:t>
      </w:r>
    </w:p>
    <w:p w14:paraId="67B3C78B" w14:textId="77777777" w:rsidR="00000000" w:rsidRDefault="00540457">
      <w:pPr>
        <w:pStyle w:val="a0"/>
        <w:rPr>
          <w:rtl/>
        </w:rPr>
      </w:pPr>
    </w:p>
    <w:p w14:paraId="76FB04DF" w14:textId="77777777" w:rsidR="00000000" w:rsidRDefault="00540457">
      <w:pPr>
        <w:pStyle w:val="a0"/>
        <w:rPr>
          <w:rFonts w:hint="cs"/>
          <w:rtl/>
        </w:rPr>
      </w:pPr>
      <w:r>
        <w:rPr>
          <w:rFonts w:hint="cs"/>
          <w:rtl/>
        </w:rPr>
        <w:t>זאת לא הצעה לסדר-היום. מה השאלה, בבקשה?</w:t>
      </w:r>
    </w:p>
    <w:p w14:paraId="16F6D600" w14:textId="77777777" w:rsidR="00000000" w:rsidRDefault="00540457">
      <w:pPr>
        <w:pStyle w:val="a0"/>
        <w:rPr>
          <w:rFonts w:hint="cs"/>
          <w:rtl/>
        </w:rPr>
      </w:pPr>
    </w:p>
    <w:p w14:paraId="167C8290" w14:textId="77777777" w:rsidR="00000000" w:rsidRDefault="00540457">
      <w:pPr>
        <w:pStyle w:val="-"/>
        <w:rPr>
          <w:rtl/>
        </w:rPr>
      </w:pPr>
      <w:bookmarkStart w:id="32" w:name="FS000000558T03_12_2003_12_02_13C"/>
      <w:bookmarkEnd w:id="32"/>
      <w:r>
        <w:rPr>
          <w:rtl/>
        </w:rPr>
        <w:t>עזמי בשארה (בל"ד):</w:t>
      </w:r>
    </w:p>
    <w:p w14:paraId="41A98982" w14:textId="77777777" w:rsidR="00000000" w:rsidRDefault="00540457">
      <w:pPr>
        <w:pStyle w:val="a0"/>
        <w:rPr>
          <w:rtl/>
        </w:rPr>
      </w:pPr>
    </w:p>
    <w:p w14:paraId="200D06BD" w14:textId="77777777" w:rsidR="00000000" w:rsidRDefault="00540457">
      <w:pPr>
        <w:pStyle w:val="a0"/>
        <w:rPr>
          <w:rFonts w:hint="cs"/>
          <w:rtl/>
        </w:rPr>
      </w:pPr>
      <w:r>
        <w:rPr>
          <w:rFonts w:hint="cs"/>
          <w:rtl/>
        </w:rPr>
        <w:t>מה התוכנית לעתיד? אולי תדברו עם הרשות הפלסטינית לגבי רהביליטציה שלהם בשטחים, במקומות שהם גרו בהם, והדבר הזה יהיה חלק מהמשא-ומתן. תודה רבה, אדו</w:t>
      </w:r>
      <w:r>
        <w:rPr>
          <w:rFonts w:hint="cs"/>
          <w:rtl/>
        </w:rPr>
        <w:t xml:space="preserve">ני. </w:t>
      </w:r>
    </w:p>
    <w:p w14:paraId="2EC83137" w14:textId="77777777" w:rsidR="00000000" w:rsidRDefault="00540457">
      <w:pPr>
        <w:pStyle w:val="a0"/>
        <w:rPr>
          <w:rFonts w:hint="cs"/>
          <w:rtl/>
        </w:rPr>
      </w:pPr>
    </w:p>
    <w:p w14:paraId="5114D96E" w14:textId="77777777" w:rsidR="00000000" w:rsidRDefault="00540457">
      <w:pPr>
        <w:pStyle w:val="af1"/>
        <w:rPr>
          <w:rtl/>
        </w:rPr>
      </w:pPr>
      <w:r>
        <w:rPr>
          <w:rtl/>
        </w:rPr>
        <w:t>היו"ר ראובן ריבלין:</w:t>
      </w:r>
    </w:p>
    <w:p w14:paraId="27E6319F" w14:textId="77777777" w:rsidR="00000000" w:rsidRDefault="00540457">
      <w:pPr>
        <w:pStyle w:val="a0"/>
        <w:rPr>
          <w:rtl/>
        </w:rPr>
      </w:pPr>
    </w:p>
    <w:p w14:paraId="450A6060" w14:textId="77777777" w:rsidR="00000000" w:rsidRDefault="00540457">
      <w:pPr>
        <w:pStyle w:val="a0"/>
        <w:rPr>
          <w:rFonts w:hint="cs"/>
          <w:rtl/>
        </w:rPr>
      </w:pPr>
      <w:r>
        <w:rPr>
          <w:rFonts w:hint="cs"/>
          <w:rtl/>
        </w:rPr>
        <w:t xml:space="preserve">תודה רבה. לפני שהשר משיב, האם ציון העובדה שמדובר בערבי-ישראלי, זה דבר שיש בו איזו סטיגמה? זו עובדה, ערבי שהוא בעל אזרחות ישראלית. </w:t>
      </w:r>
    </w:p>
    <w:p w14:paraId="3A2024E2" w14:textId="77777777" w:rsidR="00000000" w:rsidRDefault="00540457">
      <w:pPr>
        <w:pStyle w:val="a0"/>
        <w:rPr>
          <w:rFonts w:hint="cs"/>
          <w:rtl/>
        </w:rPr>
      </w:pPr>
    </w:p>
    <w:p w14:paraId="7E33BC0D" w14:textId="77777777" w:rsidR="00000000" w:rsidRDefault="00540457">
      <w:pPr>
        <w:pStyle w:val="af0"/>
        <w:rPr>
          <w:rtl/>
        </w:rPr>
      </w:pPr>
      <w:r>
        <w:rPr>
          <w:rFonts w:hint="eastAsia"/>
          <w:rtl/>
        </w:rPr>
        <w:t>אופיר</w:t>
      </w:r>
      <w:r>
        <w:rPr>
          <w:rtl/>
        </w:rPr>
        <w:t xml:space="preserve"> פינס-פז (העבודה-מימד):</w:t>
      </w:r>
    </w:p>
    <w:p w14:paraId="21C249A4" w14:textId="77777777" w:rsidR="00000000" w:rsidRDefault="00540457">
      <w:pPr>
        <w:pStyle w:val="a0"/>
        <w:rPr>
          <w:rFonts w:hint="cs"/>
          <w:rtl/>
        </w:rPr>
      </w:pPr>
    </w:p>
    <w:p w14:paraId="358FE96D" w14:textId="77777777" w:rsidR="00000000" w:rsidRDefault="00540457">
      <w:pPr>
        <w:pStyle w:val="a0"/>
        <w:rPr>
          <w:rFonts w:hint="cs"/>
          <w:rtl/>
        </w:rPr>
      </w:pPr>
      <w:r>
        <w:rPr>
          <w:rFonts w:hint="cs"/>
          <w:rtl/>
        </w:rPr>
        <w:t>יהודי-ישראלי אתה אומר?</w:t>
      </w:r>
    </w:p>
    <w:p w14:paraId="6CFAD40F" w14:textId="77777777" w:rsidR="00000000" w:rsidRDefault="00540457">
      <w:pPr>
        <w:pStyle w:val="a0"/>
        <w:rPr>
          <w:rFonts w:hint="cs"/>
          <w:rtl/>
        </w:rPr>
      </w:pPr>
    </w:p>
    <w:p w14:paraId="6DA63F01" w14:textId="77777777" w:rsidR="00000000" w:rsidRDefault="00540457">
      <w:pPr>
        <w:pStyle w:val="af0"/>
        <w:rPr>
          <w:rtl/>
        </w:rPr>
      </w:pPr>
      <w:r>
        <w:rPr>
          <w:rFonts w:hint="eastAsia"/>
          <w:rtl/>
        </w:rPr>
        <w:t>עזמי</w:t>
      </w:r>
      <w:r>
        <w:rPr>
          <w:rtl/>
        </w:rPr>
        <w:t xml:space="preserve"> בשארה (בל"ד):</w:t>
      </w:r>
    </w:p>
    <w:p w14:paraId="1DCBF76F" w14:textId="77777777" w:rsidR="00000000" w:rsidRDefault="00540457">
      <w:pPr>
        <w:pStyle w:val="a0"/>
        <w:rPr>
          <w:rFonts w:hint="cs"/>
          <w:rtl/>
        </w:rPr>
      </w:pPr>
    </w:p>
    <w:p w14:paraId="34E030B8" w14:textId="77777777" w:rsidR="00000000" w:rsidRDefault="00540457">
      <w:pPr>
        <w:pStyle w:val="a0"/>
        <w:rPr>
          <w:rFonts w:hint="cs"/>
          <w:rtl/>
        </w:rPr>
      </w:pPr>
      <w:r>
        <w:rPr>
          <w:rFonts w:hint="cs"/>
          <w:rtl/>
        </w:rPr>
        <w:t>לא, על זה - -</w:t>
      </w:r>
    </w:p>
    <w:p w14:paraId="17B9E30E" w14:textId="77777777" w:rsidR="00000000" w:rsidRDefault="00540457">
      <w:pPr>
        <w:pStyle w:val="a0"/>
        <w:rPr>
          <w:rFonts w:hint="cs"/>
          <w:rtl/>
        </w:rPr>
      </w:pPr>
    </w:p>
    <w:p w14:paraId="51484C41" w14:textId="77777777" w:rsidR="00000000" w:rsidRDefault="00540457">
      <w:pPr>
        <w:pStyle w:val="af1"/>
        <w:rPr>
          <w:rtl/>
        </w:rPr>
      </w:pPr>
      <w:r>
        <w:rPr>
          <w:rtl/>
        </w:rPr>
        <w:t>היו"ר רא</w:t>
      </w:r>
      <w:r>
        <w:rPr>
          <w:rtl/>
        </w:rPr>
        <w:t>ובן ריבלין:</w:t>
      </w:r>
    </w:p>
    <w:p w14:paraId="5DA22DFB" w14:textId="77777777" w:rsidR="00000000" w:rsidRDefault="00540457">
      <w:pPr>
        <w:pStyle w:val="a0"/>
        <w:rPr>
          <w:rtl/>
        </w:rPr>
      </w:pPr>
    </w:p>
    <w:p w14:paraId="31CAE441" w14:textId="77777777" w:rsidR="00000000" w:rsidRDefault="00540457">
      <w:pPr>
        <w:pStyle w:val="a0"/>
        <w:rPr>
          <w:rFonts w:hint="cs"/>
          <w:rtl/>
        </w:rPr>
      </w:pPr>
      <w:r>
        <w:rPr>
          <w:rFonts w:hint="cs"/>
          <w:rtl/>
        </w:rPr>
        <w:t xml:space="preserve">אם למשל אדם גר בנצרת, אני אומר יהודי-ישראלי. </w:t>
      </w:r>
    </w:p>
    <w:p w14:paraId="4FA364EF" w14:textId="77777777" w:rsidR="00000000" w:rsidRDefault="00540457">
      <w:pPr>
        <w:pStyle w:val="a0"/>
        <w:rPr>
          <w:rFonts w:hint="cs"/>
          <w:rtl/>
        </w:rPr>
      </w:pPr>
    </w:p>
    <w:p w14:paraId="4A63FE10" w14:textId="77777777" w:rsidR="00000000" w:rsidRDefault="00540457">
      <w:pPr>
        <w:pStyle w:val="af0"/>
        <w:rPr>
          <w:rtl/>
        </w:rPr>
      </w:pPr>
      <w:r>
        <w:rPr>
          <w:rFonts w:hint="eastAsia"/>
          <w:rtl/>
        </w:rPr>
        <w:t>אופיר</w:t>
      </w:r>
      <w:r>
        <w:rPr>
          <w:rtl/>
        </w:rPr>
        <w:t xml:space="preserve"> פינס-פז (העבודה-מימד):</w:t>
      </w:r>
    </w:p>
    <w:p w14:paraId="79169276" w14:textId="77777777" w:rsidR="00000000" w:rsidRDefault="00540457">
      <w:pPr>
        <w:pStyle w:val="a0"/>
        <w:rPr>
          <w:rFonts w:hint="cs"/>
          <w:rtl/>
        </w:rPr>
      </w:pPr>
    </w:p>
    <w:p w14:paraId="71FDB339" w14:textId="77777777" w:rsidR="00000000" w:rsidRDefault="00540457">
      <w:pPr>
        <w:pStyle w:val="a0"/>
        <w:rPr>
          <w:rFonts w:hint="cs"/>
          <w:rtl/>
        </w:rPr>
      </w:pPr>
      <w:r>
        <w:rPr>
          <w:rFonts w:hint="cs"/>
          <w:rtl/>
        </w:rPr>
        <w:t xml:space="preserve">אתה לא אומר שאופיר פינס יהודי-ישראלי. </w:t>
      </w:r>
    </w:p>
    <w:p w14:paraId="2CD18360" w14:textId="77777777" w:rsidR="00000000" w:rsidRDefault="00540457">
      <w:pPr>
        <w:pStyle w:val="af1"/>
        <w:rPr>
          <w:rtl/>
        </w:rPr>
      </w:pPr>
    </w:p>
    <w:p w14:paraId="7CA9C27A" w14:textId="77777777" w:rsidR="00000000" w:rsidRDefault="00540457">
      <w:pPr>
        <w:pStyle w:val="af1"/>
        <w:rPr>
          <w:rtl/>
        </w:rPr>
      </w:pPr>
      <w:r>
        <w:rPr>
          <w:rtl/>
        </w:rPr>
        <w:t>היו"ר ראובן ריבלין:</w:t>
      </w:r>
    </w:p>
    <w:p w14:paraId="1796C2E6" w14:textId="77777777" w:rsidR="00000000" w:rsidRDefault="00540457">
      <w:pPr>
        <w:pStyle w:val="a0"/>
        <w:rPr>
          <w:rtl/>
        </w:rPr>
      </w:pPr>
    </w:p>
    <w:p w14:paraId="0DBFBFB5" w14:textId="77777777" w:rsidR="00000000" w:rsidRDefault="00540457">
      <w:pPr>
        <w:pStyle w:val="a0"/>
        <w:rPr>
          <w:rFonts w:hint="cs"/>
          <w:rtl/>
        </w:rPr>
      </w:pPr>
      <w:r>
        <w:rPr>
          <w:rFonts w:hint="cs"/>
          <w:rtl/>
        </w:rPr>
        <w:t>קודם כול ישראלי, אבל הוא אומר שמדובר בערבי-ישראלי. זאת אומרת, כאשר הייחוס הוא בהקשר אמיתי - לא כשאתה אומר</w:t>
      </w:r>
      <w:r>
        <w:rPr>
          <w:rFonts w:hint="cs"/>
          <w:rtl/>
        </w:rPr>
        <w:t xml:space="preserve">, למשל,  ד"ר ישראלי, אלא כאשר ההבחנה היא בין יהודי לערבי. </w:t>
      </w:r>
    </w:p>
    <w:p w14:paraId="102A478B" w14:textId="77777777" w:rsidR="00000000" w:rsidRDefault="00540457">
      <w:pPr>
        <w:pStyle w:val="a0"/>
        <w:rPr>
          <w:rFonts w:hint="cs"/>
          <w:rtl/>
        </w:rPr>
      </w:pPr>
    </w:p>
    <w:p w14:paraId="4107493B" w14:textId="77777777" w:rsidR="00000000" w:rsidRDefault="00540457">
      <w:pPr>
        <w:pStyle w:val="af0"/>
        <w:rPr>
          <w:rtl/>
        </w:rPr>
      </w:pPr>
      <w:r>
        <w:rPr>
          <w:rFonts w:hint="eastAsia"/>
          <w:rtl/>
        </w:rPr>
        <w:t>עזמי</w:t>
      </w:r>
      <w:r>
        <w:rPr>
          <w:rtl/>
        </w:rPr>
        <w:t xml:space="preserve"> בשארה (בל"ד):</w:t>
      </w:r>
    </w:p>
    <w:p w14:paraId="4F913CF1" w14:textId="77777777" w:rsidR="00000000" w:rsidRDefault="00540457">
      <w:pPr>
        <w:pStyle w:val="a0"/>
        <w:rPr>
          <w:rFonts w:hint="cs"/>
          <w:rtl/>
        </w:rPr>
      </w:pPr>
    </w:p>
    <w:p w14:paraId="11DBC198" w14:textId="77777777" w:rsidR="00000000" w:rsidRDefault="00540457">
      <w:pPr>
        <w:pStyle w:val="a0"/>
        <w:rPr>
          <w:rFonts w:hint="cs"/>
          <w:rtl/>
        </w:rPr>
      </w:pPr>
      <w:r>
        <w:rPr>
          <w:rFonts w:hint="cs"/>
          <w:rtl/>
        </w:rPr>
        <w:t xml:space="preserve">לא על זה אני מדבר. </w:t>
      </w:r>
    </w:p>
    <w:p w14:paraId="369EA81B" w14:textId="77777777" w:rsidR="00000000" w:rsidRDefault="00540457">
      <w:pPr>
        <w:pStyle w:val="a0"/>
        <w:rPr>
          <w:rFonts w:hint="cs"/>
          <w:rtl/>
        </w:rPr>
      </w:pPr>
    </w:p>
    <w:p w14:paraId="7FA3DD03" w14:textId="77777777" w:rsidR="00000000" w:rsidRDefault="00540457">
      <w:pPr>
        <w:pStyle w:val="af1"/>
        <w:rPr>
          <w:rtl/>
        </w:rPr>
      </w:pPr>
      <w:r>
        <w:rPr>
          <w:rtl/>
        </w:rPr>
        <w:t>היו"ר ראובן ריבלין:</w:t>
      </w:r>
    </w:p>
    <w:p w14:paraId="4C62A7B0" w14:textId="77777777" w:rsidR="00000000" w:rsidRDefault="00540457">
      <w:pPr>
        <w:pStyle w:val="a0"/>
        <w:rPr>
          <w:rtl/>
        </w:rPr>
      </w:pPr>
    </w:p>
    <w:p w14:paraId="7FC7DE7B" w14:textId="77777777" w:rsidR="00000000" w:rsidRDefault="00540457">
      <w:pPr>
        <w:pStyle w:val="a0"/>
        <w:rPr>
          <w:rFonts w:hint="cs"/>
          <w:rtl/>
        </w:rPr>
      </w:pPr>
      <w:r>
        <w:rPr>
          <w:rFonts w:hint="cs"/>
          <w:rtl/>
        </w:rPr>
        <w:t xml:space="preserve">תודה רבה, הבנתי. חבר הכנסת בשארה, אנשים יכולים היו להבין, כאילו אדוני מתנגד </w:t>
      </w:r>
      <w:r>
        <w:rPr>
          <w:rtl/>
        </w:rPr>
        <w:t>–</w:t>
      </w:r>
      <w:r>
        <w:rPr>
          <w:rFonts w:hint="cs"/>
          <w:rtl/>
        </w:rPr>
        <w:t xml:space="preserve"> זה הרי ציון עובדה. מובן שלא צריך לבוא ולומר את זה כתואר,</w:t>
      </w:r>
      <w:r>
        <w:rPr>
          <w:rFonts w:hint="cs"/>
          <w:rtl/>
        </w:rPr>
        <w:t xml:space="preserve"> אבל כאשר יש צורך להבחין. </w:t>
      </w:r>
    </w:p>
    <w:p w14:paraId="31AF02D4" w14:textId="77777777" w:rsidR="00000000" w:rsidRDefault="00540457">
      <w:pPr>
        <w:pStyle w:val="a0"/>
        <w:rPr>
          <w:rFonts w:hint="cs"/>
          <w:rtl/>
        </w:rPr>
      </w:pPr>
    </w:p>
    <w:p w14:paraId="220C5975" w14:textId="77777777" w:rsidR="00000000" w:rsidRDefault="00540457">
      <w:pPr>
        <w:pStyle w:val="af0"/>
        <w:rPr>
          <w:rtl/>
        </w:rPr>
      </w:pPr>
      <w:r>
        <w:rPr>
          <w:rFonts w:hint="eastAsia"/>
          <w:rtl/>
        </w:rPr>
        <w:t>עבד</w:t>
      </w:r>
      <w:r>
        <w:rPr>
          <w:rtl/>
        </w:rPr>
        <w:t>-אלמאלכ דהאמשה (רע"ם):</w:t>
      </w:r>
    </w:p>
    <w:p w14:paraId="4ED09A32" w14:textId="77777777" w:rsidR="00000000" w:rsidRDefault="00540457">
      <w:pPr>
        <w:pStyle w:val="a0"/>
        <w:rPr>
          <w:rFonts w:hint="cs"/>
          <w:rtl/>
        </w:rPr>
      </w:pPr>
    </w:p>
    <w:p w14:paraId="33B84EF3" w14:textId="77777777" w:rsidR="00000000" w:rsidRDefault="00540457">
      <w:pPr>
        <w:pStyle w:val="a0"/>
        <w:rPr>
          <w:rFonts w:hint="cs"/>
          <w:rtl/>
        </w:rPr>
      </w:pPr>
      <w:r>
        <w:rPr>
          <w:rFonts w:hint="cs"/>
          <w:rtl/>
        </w:rPr>
        <w:t>- - -</w:t>
      </w:r>
    </w:p>
    <w:p w14:paraId="40B99180" w14:textId="77777777" w:rsidR="00000000" w:rsidRDefault="00540457">
      <w:pPr>
        <w:pStyle w:val="a0"/>
        <w:rPr>
          <w:rFonts w:hint="cs"/>
          <w:rtl/>
        </w:rPr>
      </w:pPr>
    </w:p>
    <w:p w14:paraId="2A0FB172" w14:textId="77777777" w:rsidR="00000000" w:rsidRDefault="00540457">
      <w:pPr>
        <w:pStyle w:val="af1"/>
        <w:rPr>
          <w:rtl/>
        </w:rPr>
      </w:pPr>
      <w:r>
        <w:rPr>
          <w:rtl/>
        </w:rPr>
        <w:t>היו"ר ראובן ריבלין:</w:t>
      </w:r>
    </w:p>
    <w:p w14:paraId="37172301" w14:textId="77777777" w:rsidR="00000000" w:rsidRDefault="00540457">
      <w:pPr>
        <w:pStyle w:val="a0"/>
        <w:rPr>
          <w:rtl/>
        </w:rPr>
      </w:pPr>
    </w:p>
    <w:p w14:paraId="0DA6A6DF" w14:textId="77777777" w:rsidR="00000000" w:rsidRDefault="00540457">
      <w:pPr>
        <w:pStyle w:val="a0"/>
        <w:rPr>
          <w:rFonts w:hint="cs"/>
          <w:rtl/>
        </w:rPr>
      </w:pPr>
      <w:r>
        <w:rPr>
          <w:rFonts w:hint="cs"/>
          <w:rtl/>
        </w:rPr>
        <w:t xml:space="preserve">ערבי-ישראלי, ישראלי זה אזרח ישראלי, זה ברור. ערבי-אמריקני הוא ערבי בעל אזרחות אמריקנית. </w:t>
      </w:r>
    </w:p>
    <w:p w14:paraId="4D5C73C1" w14:textId="77777777" w:rsidR="00000000" w:rsidRDefault="00540457">
      <w:pPr>
        <w:pStyle w:val="a0"/>
        <w:rPr>
          <w:rFonts w:hint="cs"/>
          <w:rtl/>
        </w:rPr>
      </w:pPr>
    </w:p>
    <w:p w14:paraId="6ED19C89" w14:textId="77777777" w:rsidR="00000000" w:rsidRDefault="00540457">
      <w:pPr>
        <w:pStyle w:val="af0"/>
        <w:rPr>
          <w:rtl/>
        </w:rPr>
      </w:pPr>
      <w:r>
        <w:rPr>
          <w:rFonts w:hint="eastAsia"/>
          <w:rtl/>
        </w:rPr>
        <w:t>עבד</w:t>
      </w:r>
      <w:r>
        <w:rPr>
          <w:rtl/>
        </w:rPr>
        <w:t>-אלמאלכ דהאמשה (רע"ם):</w:t>
      </w:r>
    </w:p>
    <w:p w14:paraId="7A6F2369" w14:textId="77777777" w:rsidR="00000000" w:rsidRDefault="00540457">
      <w:pPr>
        <w:pStyle w:val="a0"/>
        <w:rPr>
          <w:rFonts w:hint="cs"/>
          <w:rtl/>
        </w:rPr>
      </w:pPr>
    </w:p>
    <w:p w14:paraId="14AE65DD" w14:textId="77777777" w:rsidR="00000000" w:rsidRDefault="00540457">
      <w:pPr>
        <w:pStyle w:val="a0"/>
        <w:rPr>
          <w:rFonts w:hint="cs"/>
          <w:rtl/>
        </w:rPr>
      </w:pPr>
      <w:r>
        <w:rPr>
          <w:rFonts w:hint="cs"/>
          <w:rtl/>
        </w:rPr>
        <w:t>מתי זאת כותרת בעיתון - - -</w:t>
      </w:r>
    </w:p>
    <w:p w14:paraId="0186865D" w14:textId="77777777" w:rsidR="00000000" w:rsidRDefault="00540457">
      <w:pPr>
        <w:pStyle w:val="a0"/>
        <w:rPr>
          <w:rFonts w:hint="cs"/>
          <w:rtl/>
        </w:rPr>
      </w:pPr>
    </w:p>
    <w:p w14:paraId="20DD3E4E" w14:textId="77777777" w:rsidR="00000000" w:rsidRDefault="00540457">
      <w:pPr>
        <w:pStyle w:val="af1"/>
        <w:rPr>
          <w:rtl/>
        </w:rPr>
      </w:pPr>
      <w:r>
        <w:rPr>
          <w:rtl/>
        </w:rPr>
        <w:t>היו"ר ראובן ריבלין:</w:t>
      </w:r>
    </w:p>
    <w:p w14:paraId="62AC09BB" w14:textId="77777777" w:rsidR="00000000" w:rsidRDefault="00540457">
      <w:pPr>
        <w:pStyle w:val="a0"/>
        <w:rPr>
          <w:rtl/>
        </w:rPr>
      </w:pPr>
    </w:p>
    <w:p w14:paraId="7CFE36A4" w14:textId="77777777" w:rsidR="00000000" w:rsidRDefault="00540457">
      <w:pPr>
        <w:pStyle w:val="a0"/>
        <w:rPr>
          <w:rFonts w:hint="cs"/>
          <w:rtl/>
        </w:rPr>
      </w:pPr>
      <w:r>
        <w:rPr>
          <w:rFonts w:hint="cs"/>
          <w:rtl/>
        </w:rPr>
        <w:t>כאשר לא</w:t>
      </w:r>
      <w:r>
        <w:rPr>
          <w:rFonts w:hint="cs"/>
          <w:rtl/>
        </w:rPr>
        <w:t xml:space="preserve"> צריך לכתוב ערבי-ישראלי בעיתון, להבחין מערבי שהוא לא ישראלי. </w:t>
      </w:r>
    </w:p>
    <w:p w14:paraId="3F8322B8" w14:textId="77777777" w:rsidR="00000000" w:rsidRDefault="00540457">
      <w:pPr>
        <w:pStyle w:val="a0"/>
        <w:rPr>
          <w:rFonts w:hint="cs"/>
          <w:rtl/>
        </w:rPr>
      </w:pPr>
    </w:p>
    <w:p w14:paraId="24D7D179" w14:textId="77777777" w:rsidR="00000000" w:rsidRDefault="00540457">
      <w:pPr>
        <w:pStyle w:val="af0"/>
        <w:rPr>
          <w:rtl/>
        </w:rPr>
      </w:pPr>
      <w:r>
        <w:rPr>
          <w:rFonts w:hint="eastAsia"/>
          <w:rtl/>
        </w:rPr>
        <w:t>עזמי</w:t>
      </w:r>
      <w:r>
        <w:rPr>
          <w:rtl/>
        </w:rPr>
        <w:t xml:space="preserve"> בשארה (בל"ד):</w:t>
      </w:r>
    </w:p>
    <w:p w14:paraId="068BE6A1" w14:textId="77777777" w:rsidR="00000000" w:rsidRDefault="00540457">
      <w:pPr>
        <w:pStyle w:val="a0"/>
        <w:rPr>
          <w:rFonts w:hint="cs"/>
          <w:rtl/>
        </w:rPr>
      </w:pPr>
    </w:p>
    <w:p w14:paraId="401B4F88" w14:textId="77777777" w:rsidR="00000000" w:rsidRDefault="00540457">
      <w:pPr>
        <w:pStyle w:val="a0"/>
        <w:rPr>
          <w:rFonts w:hint="cs"/>
          <w:rtl/>
        </w:rPr>
      </w:pPr>
      <w:r>
        <w:rPr>
          <w:rFonts w:hint="cs"/>
          <w:rtl/>
        </w:rPr>
        <w:t xml:space="preserve">אם כבר כותבים, שידייקו. </w:t>
      </w:r>
    </w:p>
    <w:p w14:paraId="72C6F237" w14:textId="77777777" w:rsidR="00000000" w:rsidRDefault="00540457">
      <w:pPr>
        <w:pStyle w:val="a0"/>
        <w:rPr>
          <w:rFonts w:hint="cs"/>
          <w:rtl/>
        </w:rPr>
      </w:pPr>
    </w:p>
    <w:p w14:paraId="554711B4" w14:textId="77777777" w:rsidR="00000000" w:rsidRDefault="00540457">
      <w:pPr>
        <w:pStyle w:val="af1"/>
        <w:rPr>
          <w:rtl/>
        </w:rPr>
      </w:pPr>
      <w:r>
        <w:rPr>
          <w:rtl/>
        </w:rPr>
        <w:t>היו"ר ראובן ריבלין:</w:t>
      </w:r>
    </w:p>
    <w:p w14:paraId="227F0B9F" w14:textId="77777777" w:rsidR="00000000" w:rsidRDefault="00540457">
      <w:pPr>
        <w:pStyle w:val="a0"/>
        <w:rPr>
          <w:rtl/>
        </w:rPr>
      </w:pPr>
    </w:p>
    <w:p w14:paraId="7EED9572" w14:textId="77777777" w:rsidR="00000000" w:rsidRDefault="00540457">
      <w:pPr>
        <w:pStyle w:val="a0"/>
        <w:rPr>
          <w:rFonts w:hint="cs"/>
          <w:rtl/>
        </w:rPr>
      </w:pPr>
      <w:r>
        <w:rPr>
          <w:rFonts w:hint="cs"/>
          <w:rtl/>
        </w:rPr>
        <w:t>כאשר זה ענייני, אין פה ביטוי גנאי, חלילה, אלא אם כן הכוונה המשתמעת, האינואנדו, היא שמבקשים - - -</w:t>
      </w:r>
    </w:p>
    <w:p w14:paraId="7B8B2993" w14:textId="77777777" w:rsidR="00000000" w:rsidRDefault="00540457">
      <w:pPr>
        <w:pStyle w:val="a0"/>
        <w:rPr>
          <w:rFonts w:hint="cs"/>
          <w:rtl/>
        </w:rPr>
      </w:pPr>
    </w:p>
    <w:p w14:paraId="24C6F3A6" w14:textId="77777777" w:rsidR="00000000" w:rsidRDefault="00540457">
      <w:pPr>
        <w:pStyle w:val="af0"/>
        <w:rPr>
          <w:rtl/>
        </w:rPr>
      </w:pPr>
      <w:r>
        <w:rPr>
          <w:rFonts w:hint="eastAsia"/>
          <w:rtl/>
        </w:rPr>
        <w:t>עזמי</w:t>
      </w:r>
      <w:r>
        <w:rPr>
          <w:rtl/>
        </w:rPr>
        <w:t xml:space="preserve"> בשארה (בל"ד):</w:t>
      </w:r>
    </w:p>
    <w:p w14:paraId="7F7DFBE5" w14:textId="77777777" w:rsidR="00000000" w:rsidRDefault="00540457">
      <w:pPr>
        <w:pStyle w:val="a0"/>
        <w:rPr>
          <w:rFonts w:hint="cs"/>
          <w:rtl/>
        </w:rPr>
      </w:pPr>
    </w:p>
    <w:p w14:paraId="1F35832B" w14:textId="77777777" w:rsidR="00000000" w:rsidRDefault="00540457">
      <w:pPr>
        <w:pStyle w:val="a0"/>
        <w:rPr>
          <w:rFonts w:hint="cs"/>
          <w:rtl/>
        </w:rPr>
      </w:pPr>
      <w:r>
        <w:rPr>
          <w:rFonts w:hint="cs"/>
          <w:rtl/>
        </w:rPr>
        <w:t xml:space="preserve">בשבילך, </w:t>
      </w:r>
      <w:r>
        <w:rPr>
          <w:rFonts w:hint="cs"/>
          <w:rtl/>
        </w:rPr>
        <w:t xml:space="preserve">ערבי - - - </w:t>
      </w:r>
    </w:p>
    <w:p w14:paraId="62F5CF94" w14:textId="77777777" w:rsidR="00000000" w:rsidRDefault="00540457">
      <w:pPr>
        <w:pStyle w:val="a0"/>
        <w:rPr>
          <w:rFonts w:hint="cs"/>
          <w:rtl/>
        </w:rPr>
      </w:pPr>
    </w:p>
    <w:p w14:paraId="0B293B22" w14:textId="77777777" w:rsidR="00000000" w:rsidRDefault="00540457">
      <w:pPr>
        <w:pStyle w:val="af0"/>
        <w:rPr>
          <w:rtl/>
        </w:rPr>
      </w:pPr>
      <w:r>
        <w:rPr>
          <w:rFonts w:hint="eastAsia"/>
          <w:rtl/>
        </w:rPr>
        <w:t>עסאם</w:t>
      </w:r>
      <w:r>
        <w:rPr>
          <w:rtl/>
        </w:rPr>
        <w:t xml:space="preserve"> מח'ול (חד"ש-תע"ל):</w:t>
      </w:r>
    </w:p>
    <w:p w14:paraId="47CE3D13" w14:textId="77777777" w:rsidR="00000000" w:rsidRDefault="00540457">
      <w:pPr>
        <w:pStyle w:val="a0"/>
        <w:rPr>
          <w:rFonts w:hint="cs"/>
          <w:rtl/>
        </w:rPr>
      </w:pPr>
    </w:p>
    <w:p w14:paraId="4E09E4CF" w14:textId="77777777" w:rsidR="00000000" w:rsidRDefault="00540457">
      <w:pPr>
        <w:pStyle w:val="a0"/>
        <w:rPr>
          <w:rFonts w:hint="cs"/>
          <w:rtl/>
        </w:rPr>
      </w:pPr>
      <w:r>
        <w:rPr>
          <w:rFonts w:hint="cs"/>
          <w:rtl/>
        </w:rPr>
        <w:t xml:space="preserve">הבעיה כאן שמהרגע שאמרו ערבי-ישראלי, הכוונה היתה לטשטש את העובדה - - - </w:t>
      </w:r>
    </w:p>
    <w:p w14:paraId="6C9BAA0B" w14:textId="77777777" w:rsidR="00000000" w:rsidRDefault="00540457">
      <w:pPr>
        <w:pStyle w:val="a0"/>
        <w:rPr>
          <w:rFonts w:hint="cs"/>
          <w:rtl/>
        </w:rPr>
      </w:pPr>
    </w:p>
    <w:p w14:paraId="2AD767D3" w14:textId="77777777" w:rsidR="00000000" w:rsidRDefault="00540457">
      <w:pPr>
        <w:pStyle w:val="af1"/>
        <w:rPr>
          <w:rtl/>
        </w:rPr>
      </w:pPr>
      <w:r>
        <w:rPr>
          <w:rtl/>
        </w:rPr>
        <w:t>היו"ר ראובן ריבלין:</w:t>
      </w:r>
    </w:p>
    <w:p w14:paraId="24B6DEFF" w14:textId="77777777" w:rsidR="00000000" w:rsidRDefault="00540457">
      <w:pPr>
        <w:pStyle w:val="a0"/>
        <w:rPr>
          <w:rtl/>
        </w:rPr>
      </w:pPr>
    </w:p>
    <w:p w14:paraId="1695B235" w14:textId="77777777" w:rsidR="00000000" w:rsidRDefault="00540457">
      <w:pPr>
        <w:pStyle w:val="a0"/>
        <w:rPr>
          <w:rFonts w:hint="cs"/>
          <w:rtl/>
        </w:rPr>
      </w:pPr>
      <w:r>
        <w:rPr>
          <w:rFonts w:hint="cs"/>
          <w:rtl/>
        </w:rPr>
        <w:t>השאלה שלך היתה מובנת. חבר הכנסת מח'ול, עם כל הכבוד, אישרנו את השאילתא שלך, כי יש בה עניין בהחלט, משום שכאשר אומרים ערבי-ישראל</w:t>
      </w:r>
      <w:r>
        <w:rPr>
          <w:rFonts w:hint="cs"/>
          <w:rtl/>
        </w:rPr>
        <w:t xml:space="preserve">י והוא ערבי ארץ-ישראלי לשעבר, בהחלט יש פה משום  שאילתא בדין, וכבוד השר עזרא כעת ישיב על כל שלוש השאלות, כי אין בקיא ממנו. בבקשה, כבוד השר עזרא. </w:t>
      </w:r>
    </w:p>
    <w:p w14:paraId="07E25F5E" w14:textId="77777777" w:rsidR="00000000" w:rsidRDefault="00540457">
      <w:pPr>
        <w:pStyle w:val="a0"/>
        <w:rPr>
          <w:rFonts w:hint="cs"/>
          <w:rtl/>
        </w:rPr>
      </w:pPr>
    </w:p>
    <w:p w14:paraId="127150E6" w14:textId="77777777" w:rsidR="00000000" w:rsidRDefault="00540457">
      <w:pPr>
        <w:pStyle w:val="a"/>
        <w:rPr>
          <w:rtl/>
        </w:rPr>
      </w:pPr>
      <w:bookmarkStart w:id="33" w:name="FS000000474T03_12_2003_12_37_54"/>
      <w:bookmarkStart w:id="34" w:name="_Toc59447984"/>
      <w:bookmarkEnd w:id="33"/>
      <w:r>
        <w:rPr>
          <w:rFonts w:hint="eastAsia"/>
          <w:rtl/>
        </w:rPr>
        <w:t>השר</w:t>
      </w:r>
      <w:r>
        <w:rPr>
          <w:rtl/>
        </w:rPr>
        <w:t xml:space="preserve"> גדעון עזרא:</w:t>
      </w:r>
      <w:bookmarkEnd w:id="34"/>
    </w:p>
    <w:p w14:paraId="2039406D" w14:textId="77777777" w:rsidR="00000000" w:rsidRDefault="00540457">
      <w:pPr>
        <w:pStyle w:val="a0"/>
        <w:rPr>
          <w:rFonts w:hint="cs"/>
          <w:rtl/>
        </w:rPr>
      </w:pPr>
    </w:p>
    <w:p w14:paraId="4F696A44" w14:textId="77777777" w:rsidR="00000000" w:rsidRDefault="00540457">
      <w:pPr>
        <w:pStyle w:val="a0"/>
        <w:rPr>
          <w:rFonts w:hint="cs"/>
          <w:rtl/>
        </w:rPr>
      </w:pPr>
      <w:r>
        <w:rPr>
          <w:rFonts w:hint="cs"/>
          <w:rtl/>
        </w:rPr>
        <w:t>לפני שאני עונה על הדברים, אני רוצה לענות לחבר הכנסת עזמי בשארה. ללא כל קשר לאיש, תדע לך שמדינ</w:t>
      </w:r>
      <w:r>
        <w:rPr>
          <w:rFonts w:hint="cs"/>
          <w:rtl/>
        </w:rPr>
        <w:t xml:space="preserve">ת ישראל היתה מאוד מאושרת אם כל מי שסייע לישראל בעבר להציל חיים של יהודים וערבים היה יכול לגור לבטח בשכם, בחברון או בכל מקום אחר. גם בהשקות ז'נבה אין התייחסות לאוכלוסייה הזאת, כאילו האוכלוסייה הזאת אינה קיימת. </w:t>
      </w:r>
    </w:p>
    <w:p w14:paraId="1A1E9649" w14:textId="77777777" w:rsidR="00000000" w:rsidRDefault="00540457">
      <w:pPr>
        <w:pStyle w:val="a0"/>
        <w:rPr>
          <w:rFonts w:hint="cs"/>
          <w:rtl/>
        </w:rPr>
      </w:pPr>
    </w:p>
    <w:p w14:paraId="2278315C" w14:textId="77777777" w:rsidR="00000000" w:rsidRDefault="00540457">
      <w:pPr>
        <w:pStyle w:val="a0"/>
        <w:ind w:firstLine="720"/>
        <w:rPr>
          <w:rFonts w:hint="cs"/>
          <w:rtl/>
        </w:rPr>
      </w:pPr>
      <w:r>
        <w:rPr>
          <w:rFonts w:hint="cs"/>
          <w:rtl/>
        </w:rPr>
        <w:t>לעצם העניין, אם הייתי חושב שצריך פה בכנסת להג</w:t>
      </w:r>
      <w:r>
        <w:rPr>
          <w:rFonts w:hint="cs"/>
          <w:rtl/>
        </w:rPr>
        <w:t xml:space="preserve">יד מי מסייע לשב"כ ומי איננו מסייע לשב"כ, אני לא חושב שזאת הבמה הנכונה, לא לגבי אדם זה ולא לגבי אדם אחר לבוא ולהגיד על עברו של האיש. </w:t>
      </w:r>
    </w:p>
    <w:p w14:paraId="780A4ACB" w14:textId="77777777" w:rsidR="00000000" w:rsidRDefault="00540457">
      <w:pPr>
        <w:pStyle w:val="a0"/>
        <w:rPr>
          <w:rFonts w:hint="cs"/>
          <w:rtl/>
        </w:rPr>
      </w:pPr>
    </w:p>
    <w:p w14:paraId="3DE44CAD" w14:textId="77777777" w:rsidR="00000000" w:rsidRDefault="00540457">
      <w:pPr>
        <w:pStyle w:val="af0"/>
        <w:rPr>
          <w:rtl/>
        </w:rPr>
      </w:pPr>
      <w:r>
        <w:rPr>
          <w:rFonts w:hint="eastAsia"/>
          <w:rtl/>
        </w:rPr>
        <w:t>עזמי</w:t>
      </w:r>
      <w:r>
        <w:rPr>
          <w:rtl/>
        </w:rPr>
        <w:t xml:space="preserve"> בשארה (בל"ד):</w:t>
      </w:r>
    </w:p>
    <w:p w14:paraId="7A5E574B" w14:textId="77777777" w:rsidR="00000000" w:rsidRDefault="00540457">
      <w:pPr>
        <w:pStyle w:val="a0"/>
        <w:rPr>
          <w:rFonts w:hint="cs"/>
          <w:rtl/>
        </w:rPr>
      </w:pPr>
    </w:p>
    <w:p w14:paraId="1047DF45" w14:textId="77777777" w:rsidR="00000000" w:rsidRDefault="00540457">
      <w:pPr>
        <w:pStyle w:val="a0"/>
        <w:rPr>
          <w:rFonts w:hint="cs"/>
          <w:rtl/>
        </w:rPr>
      </w:pPr>
      <w:r>
        <w:rPr>
          <w:rFonts w:hint="cs"/>
          <w:rtl/>
        </w:rPr>
        <w:t xml:space="preserve">אדם שמשתתף בפיגוע. </w:t>
      </w:r>
    </w:p>
    <w:p w14:paraId="304D19D5" w14:textId="77777777" w:rsidR="00000000" w:rsidRDefault="00540457">
      <w:pPr>
        <w:pStyle w:val="a0"/>
        <w:rPr>
          <w:rFonts w:hint="cs"/>
          <w:rtl/>
        </w:rPr>
      </w:pPr>
    </w:p>
    <w:p w14:paraId="18E4C9F6" w14:textId="77777777" w:rsidR="00000000" w:rsidRDefault="00540457">
      <w:pPr>
        <w:pStyle w:val="af0"/>
        <w:rPr>
          <w:rtl/>
        </w:rPr>
      </w:pPr>
      <w:r>
        <w:rPr>
          <w:rFonts w:hint="eastAsia"/>
          <w:rtl/>
        </w:rPr>
        <w:t>עסאם</w:t>
      </w:r>
      <w:r>
        <w:rPr>
          <w:rtl/>
        </w:rPr>
        <w:t xml:space="preserve"> מח'ול (חד"ש-תע"ל):</w:t>
      </w:r>
    </w:p>
    <w:p w14:paraId="1C24A415" w14:textId="77777777" w:rsidR="00000000" w:rsidRDefault="00540457">
      <w:pPr>
        <w:pStyle w:val="a0"/>
        <w:rPr>
          <w:rFonts w:hint="cs"/>
          <w:rtl/>
        </w:rPr>
      </w:pPr>
    </w:p>
    <w:p w14:paraId="44B77892" w14:textId="77777777" w:rsidR="00000000" w:rsidRDefault="00540457">
      <w:pPr>
        <w:pStyle w:val="a0"/>
        <w:ind w:left="719" w:firstLine="0"/>
        <w:rPr>
          <w:rFonts w:hint="cs"/>
          <w:rtl/>
        </w:rPr>
      </w:pPr>
      <w:r>
        <w:rPr>
          <w:rFonts w:hint="cs"/>
          <w:rtl/>
        </w:rPr>
        <w:t>- - -</w:t>
      </w:r>
    </w:p>
    <w:p w14:paraId="4D9942B1" w14:textId="77777777" w:rsidR="00000000" w:rsidRDefault="00540457">
      <w:pPr>
        <w:pStyle w:val="a0"/>
        <w:rPr>
          <w:rFonts w:hint="cs"/>
          <w:rtl/>
        </w:rPr>
      </w:pPr>
    </w:p>
    <w:p w14:paraId="0BA06F59" w14:textId="77777777" w:rsidR="00000000" w:rsidRDefault="00540457">
      <w:pPr>
        <w:pStyle w:val="af1"/>
        <w:rPr>
          <w:rtl/>
        </w:rPr>
      </w:pPr>
      <w:r>
        <w:rPr>
          <w:rtl/>
        </w:rPr>
        <w:t>היו"ר ראובן ריבלין:</w:t>
      </w:r>
    </w:p>
    <w:p w14:paraId="24DC6427" w14:textId="77777777" w:rsidR="00000000" w:rsidRDefault="00540457">
      <w:pPr>
        <w:pStyle w:val="a0"/>
        <w:rPr>
          <w:rtl/>
        </w:rPr>
      </w:pPr>
    </w:p>
    <w:p w14:paraId="35FAF633" w14:textId="77777777" w:rsidR="00000000" w:rsidRDefault="00540457">
      <w:pPr>
        <w:pStyle w:val="a0"/>
        <w:rPr>
          <w:rFonts w:hint="cs"/>
          <w:rtl/>
        </w:rPr>
      </w:pPr>
      <w:r>
        <w:rPr>
          <w:rFonts w:hint="cs"/>
          <w:rtl/>
        </w:rPr>
        <w:t>רבותי, אין שאלה נוספת.</w:t>
      </w:r>
    </w:p>
    <w:p w14:paraId="77C3C7AF" w14:textId="77777777" w:rsidR="00000000" w:rsidRDefault="00540457">
      <w:pPr>
        <w:pStyle w:val="af0"/>
        <w:rPr>
          <w:rFonts w:hint="cs"/>
          <w:rtl/>
        </w:rPr>
      </w:pPr>
    </w:p>
    <w:p w14:paraId="2CD07784" w14:textId="77777777" w:rsidR="00000000" w:rsidRDefault="00540457">
      <w:pPr>
        <w:pStyle w:val="-"/>
        <w:rPr>
          <w:rtl/>
        </w:rPr>
      </w:pPr>
      <w:bookmarkStart w:id="35" w:name="FS000001032T03_12_2003_12_53_26C"/>
      <w:bookmarkStart w:id="36" w:name="FS000000474T03_12_2003_12_53_38"/>
      <w:bookmarkEnd w:id="35"/>
      <w:bookmarkEnd w:id="36"/>
    </w:p>
    <w:p w14:paraId="5485CF01" w14:textId="77777777" w:rsidR="00000000" w:rsidRDefault="00540457">
      <w:pPr>
        <w:pStyle w:val="-"/>
        <w:rPr>
          <w:rtl/>
        </w:rPr>
      </w:pPr>
      <w:r>
        <w:rPr>
          <w:rFonts w:hint="eastAsia"/>
          <w:rtl/>
        </w:rPr>
        <w:t>השר</w:t>
      </w:r>
      <w:r>
        <w:rPr>
          <w:rtl/>
        </w:rPr>
        <w:t xml:space="preserve"> גדעון עזרא:</w:t>
      </w:r>
    </w:p>
    <w:p w14:paraId="2C634137" w14:textId="77777777" w:rsidR="00000000" w:rsidRDefault="00540457">
      <w:pPr>
        <w:pStyle w:val="a0"/>
        <w:rPr>
          <w:rFonts w:hint="cs"/>
          <w:rtl/>
        </w:rPr>
      </w:pPr>
    </w:p>
    <w:p w14:paraId="76C9AB60" w14:textId="77777777" w:rsidR="00000000" w:rsidRDefault="00540457">
      <w:pPr>
        <w:pStyle w:val="a0"/>
        <w:rPr>
          <w:rFonts w:hint="cs"/>
          <w:rtl/>
        </w:rPr>
      </w:pPr>
      <w:r>
        <w:rPr>
          <w:rFonts w:hint="cs"/>
          <w:rtl/>
        </w:rPr>
        <w:t xml:space="preserve">ידידי, אני אומר לך את האמת, את כל האמת ורק את האמת. </w:t>
      </w:r>
    </w:p>
    <w:p w14:paraId="31C07E42" w14:textId="77777777" w:rsidR="00000000" w:rsidRDefault="00540457">
      <w:pPr>
        <w:pStyle w:val="af0"/>
        <w:rPr>
          <w:rFonts w:hint="cs"/>
          <w:rtl/>
        </w:rPr>
      </w:pPr>
    </w:p>
    <w:p w14:paraId="40B87189" w14:textId="77777777" w:rsidR="00000000" w:rsidRDefault="00540457">
      <w:pPr>
        <w:pStyle w:val="af0"/>
        <w:rPr>
          <w:rtl/>
        </w:rPr>
      </w:pPr>
      <w:r>
        <w:rPr>
          <w:rFonts w:hint="eastAsia"/>
          <w:rtl/>
        </w:rPr>
        <w:t>קריאה</w:t>
      </w:r>
      <w:r>
        <w:rPr>
          <w:rtl/>
        </w:rPr>
        <w:t>:</w:t>
      </w:r>
    </w:p>
    <w:p w14:paraId="7EE85A26" w14:textId="77777777" w:rsidR="00000000" w:rsidRDefault="00540457">
      <w:pPr>
        <w:pStyle w:val="a0"/>
        <w:rPr>
          <w:rFonts w:hint="cs"/>
          <w:rtl/>
        </w:rPr>
      </w:pPr>
    </w:p>
    <w:p w14:paraId="32D76BA7" w14:textId="77777777" w:rsidR="00000000" w:rsidRDefault="00540457">
      <w:pPr>
        <w:pStyle w:val="a0"/>
        <w:rPr>
          <w:rFonts w:hint="cs"/>
          <w:rtl/>
        </w:rPr>
      </w:pPr>
      <w:r>
        <w:rPr>
          <w:rFonts w:hint="cs"/>
          <w:rtl/>
        </w:rPr>
        <w:t>- - -</w:t>
      </w:r>
    </w:p>
    <w:p w14:paraId="0D49A549" w14:textId="77777777" w:rsidR="00000000" w:rsidRDefault="00540457">
      <w:pPr>
        <w:pStyle w:val="a0"/>
        <w:rPr>
          <w:rFonts w:hint="cs"/>
          <w:rtl/>
        </w:rPr>
      </w:pPr>
    </w:p>
    <w:p w14:paraId="5D569D29" w14:textId="77777777" w:rsidR="00000000" w:rsidRDefault="00540457">
      <w:pPr>
        <w:pStyle w:val="-"/>
        <w:rPr>
          <w:rtl/>
        </w:rPr>
      </w:pPr>
      <w:bookmarkStart w:id="37" w:name="FS000000474T03_12_2003_12_54_24C"/>
      <w:bookmarkEnd w:id="37"/>
      <w:r>
        <w:rPr>
          <w:rtl/>
        </w:rPr>
        <w:t>השר גדעון עזרא:</w:t>
      </w:r>
    </w:p>
    <w:p w14:paraId="5ED81E36" w14:textId="77777777" w:rsidR="00000000" w:rsidRDefault="00540457">
      <w:pPr>
        <w:pStyle w:val="a0"/>
        <w:rPr>
          <w:rtl/>
        </w:rPr>
      </w:pPr>
    </w:p>
    <w:p w14:paraId="240BE22C" w14:textId="77777777" w:rsidR="00000000" w:rsidRDefault="00540457">
      <w:pPr>
        <w:pStyle w:val="a0"/>
        <w:rPr>
          <w:rFonts w:hint="cs"/>
          <w:rtl/>
        </w:rPr>
      </w:pPr>
      <w:r>
        <w:rPr>
          <w:rFonts w:hint="cs"/>
          <w:rtl/>
        </w:rPr>
        <w:t xml:space="preserve">סלח לי, אם אתה חושד במאן דהוא, הכנסת היא לא המקום להגיד אם הוא קשור לישראל או לא קשור לישראל. </w:t>
      </w:r>
    </w:p>
    <w:p w14:paraId="76F082AE" w14:textId="77777777" w:rsidR="00000000" w:rsidRDefault="00540457">
      <w:pPr>
        <w:pStyle w:val="a0"/>
        <w:rPr>
          <w:rFonts w:hint="cs"/>
          <w:rtl/>
        </w:rPr>
      </w:pPr>
    </w:p>
    <w:p w14:paraId="03D23F1B" w14:textId="77777777" w:rsidR="00000000" w:rsidRDefault="00540457">
      <w:pPr>
        <w:pStyle w:val="af0"/>
        <w:rPr>
          <w:rtl/>
        </w:rPr>
      </w:pPr>
      <w:r>
        <w:rPr>
          <w:rFonts w:hint="eastAsia"/>
          <w:rtl/>
        </w:rPr>
        <w:t>עזמי</w:t>
      </w:r>
      <w:r>
        <w:rPr>
          <w:rtl/>
        </w:rPr>
        <w:t xml:space="preserve"> בשארה (בל"ד):</w:t>
      </w:r>
    </w:p>
    <w:p w14:paraId="33CBA5E2" w14:textId="77777777" w:rsidR="00000000" w:rsidRDefault="00540457">
      <w:pPr>
        <w:pStyle w:val="a0"/>
        <w:rPr>
          <w:rFonts w:hint="cs"/>
          <w:rtl/>
        </w:rPr>
      </w:pPr>
    </w:p>
    <w:p w14:paraId="26A795FC" w14:textId="77777777" w:rsidR="00000000" w:rsidRDefault="00540457">
      <w:pPr>
        <w:pStyle w:val="a0"/>
        <w:rPr>
          <w:rFonts w:hint="cs"/>
          <w:rtl/>
        </w:rPr>
      </w:pPr>
      <w:r>
        <w:rPr>
          <w:rFonts w:hint="cs"/>
          <w:rtl/>
        </w:rPr>
        <w:t>- - -</w:t>
      </w:r>
    </w:p>
    <w:p w14:paraId="0631B7F2" w14:textId="77777777" w:rsidR="00000000" w:rsidRDefault="00540457">
      <w:pPr>
        <w:pStyle w:val="a0"/>
        <w:rPr>
          <w:rFonts w:hint="cs"/>
          <w:rtl/>
        </w:rPr>
      </w:pPr>
    </w:p>
    <w:p w14:paraId="3C6A78C2" w14:textId="77777777" w:rsidR="00000000" w:rsidRDefault="00540457">
      <w:pPr>
        <w:pStyle w:val="af0"/>
        <w:rPr>
          <w:rtl/>
        </w:rPr>
      </w:pPr>
      <w:r>
        <w:rPr>
          <w:rFonts w:hint="eastAsia"/>
          <w:rtl/>
        </w:rPr>
        <w:t>עסאם</w:t>
      </w:r>
      <w:r>
        <w:rPr>
          <w:rtl/>
        </w:rPr>
        <w:t xml:space="preserve"> מח'ול (חד"ש-תע"ל):</w:t>
      </w:r>
    </w:p>
    <w:p w14:paraId="5BA78D02" w14:textId="77777777" w:rsidR="00000000" w:rsidRDefault="00540457">
      <w:pPr>
        <w:pStyle w:val="a0"/>
        <w:rPr>
          <w:rFonts w:hint="cs"/>
          <w:rtl/>
        </w:rPr>
      </w:pPr>
    </w:p>
    <w:p w14:paraId="45D95A19" w14:textId="77777777" w:rsidR="00000000" w:rsidRDefault="00540457">
      <w:pPr>
        <w:pStyle w:val="a0"/>
        <w:rPr>
          <w:rFonts w:hint="cs"/>
          <w:rtl/>
        </w:rPr>
      </w:pPr>
      <w:r>
        <w:rPr>
          <w:rFonts w:hint="cs"/>
          <w:rtl/>
        </w:rPr>
        <w:t>- - -</w:t>
      </w:r>
    </w:p>
    <w:p w14:paraId="3E6238CA" w14:textId="77777777" w:rsidR="00000000" w:rsidRDefault="00540457">
      <w:pPr>
        <w:pStyle w:val="a0"/>
        <w:rPr>
          <w:rFonts w:hint="cs"/>
          <w:rtl/>
        </w:rPr>
      </w:pPr>
    </w:p>
    <w:p w14:paraId="592970B4" w14:textId="77777777" w:rsidR="00000000" w:rsidRDefault="00540457">
      <w:pPr>
        <w:pStyle w:val="af1"/>
        <w:rPr>
          <w:rtl/>
        </w:rPr>
      </w:pPr>
      <w:r>
        <w:rPr>
          <w:rFonts w:hint="eastAsia"/>
          <w:rtl/>
        </w:rPr>
        <w:t>ה</w:t>
      </w:r>
      <w:r>
        <w:rPr>
          <w:rFonts w:hint="eastAsia"/>
          <w:rtl/>
        </w:rPr>
        <w:t>יו</w:t>
      </w:r>
      <w:r>
        <w:rPr>
          <w:rtl/>
        </w:rPr>
        <w:t>"ר ראובן ריבלין:</w:t>
      </w:r>
    </w:p>
    <w:p w14:paraId="25D582A2" w14:textId="77777777" w:rsidR="00000000" w:rsidRDefault="00540457">
      <w:pPr>
        <w:pStyle w:val="a0"/>
        <w:rPr>
          <w:rFonts w:hint="cs"/>
          <w:rtl/>
        </w:rPr>
      </w:pPr>
    </w:p>
    <w:p w14:paraId="0B014125" w14:textId="77777777" w:rsidR="00000000" w:rsidRDefault="00540457">
      <w:pPr>
        <w:pStyle w:val="a0"/>
        <w:rPr>
          <w:rFonts w:hint="cs"/>
          <w:rtl/>
        </w:rPr>
      </w:pPr>
      <w:r>
        <w:rPr>
          <w:rFonts w:hint="cs"/>
          <w:rtl/>
        </w:rPr>
        <w:t xml:space="preserve">רבותי חברי הכנסת מח'ול ובשארה, זו פרוצדורה של שאילתא בעל-פה. אם אדוני ירצה לשאול אחר כך שאלות, יגיש לי השגות.  </w:t>
      </w:r>
    </w:p>
    <w:p w14:paraId="4A2CD613" w14:textId="77777777" w:rsidR="00000000" w:rsidRDefault="00540457">
      <w:pPr>
        <w:pStyle w:val="af0"/>
        <w:rPr>
          <w:rFonts w:hint="cs"/>
          <w:rtl/>
        </w:rPr>
      </w:pPr>
    </w:p>
    <w:p w14:paraId="351D6222" w14:textId="77777777" w:rsidR="00000000" w:rsidRDefault="00540457">
      <w:pPr>
        <w:pStyle w:val="af0"/>
        <w:rPr>
          <w:rtl/>
        </w:rPr>
      </w:pPr>
      <w:r>
        <w:rPr>
          <w:rFonts w:hint="eastAsia"/>
          <w:rtl/>
        </w:rPr>
        <w:t>עבד</w:t>
      </w:r>
      <w:r>
        <w:rPr>
          <w:rtl/>
        </w:rPr>
        <w:t>-אלמאלכ דהאמשה (רע"ם):</w:t>
      </w:r>
    </w:p>
    <w:p w14:paraId="434A73EA" w14:textId="77777777" w:rsidR="00000000" w:rsidRDefault="00540457">
      <w:pPr>
        <w:pStyle w:val="a0"/>
        <w:rPr>
          <w:rFonts w:hint="cs"/>
          <w:rtl/>
        </w:rPr>
      </w:pPr>
    </w:p>
    <w:p w14:paraId="1A4DAF60" w14:textId="77777777" w:rsidR="00000000" w:rsidRDefault="00540457">
      <w:pPr>
        <w:pStyle w:val="a0"/>
        <w:rPr>
          <w:rFonts w:hint="cs"/>
          <w:rtl/>
        </w:rPr>
      </w:pPr>
      <w:r>
        <w:rPr>
          <w:rFonts w:hint="cs"/>
          <w:rtl/>
        </w:rPr>
        <w:t xml:space="preserve">הוא לא יכול לענות, שאף אחד לא יעיר לו. </w:t>
      </w:r>
    </w:p>
    <w:p w14:paraId="314DC7C6" w14:textId="77777777" w:rsidR="00000000" w:rsidRDefault="00540457">
      <w:pPr>
        <w:pStyle w:val="a0"/>
        <w:rPr>
          <w:rFonts w:cs="David" w:hint="cs"/>
          <w:rtl/>
        </w:rPr>
      </w:pPr>
    </w:p>
    <w:p w14:paraId="0FF5BEDD" w14:textId="77777777" w:rsidR="00000000" w:rsidRDefault="00540457">
      <w:pPr>
        <w:pStyle w:val="af0"/>
        <w:rPr>
          <w:rtl/>
        </w:rPr>
      </w:pPr>
      <w:r>
        <w:rPr>
          <w:rFonts w:hint="eastAsia"/>
          <w:rtl/>
        </w:rPr>
        <w:t>עזמי</w:t>
      </w:r>
      <w:r>
        <w:rPr>
          <w:rtl/>
        </w:rPr>
        <w:t xml:space="preserve"> בשארה (בל"ד):</w:t>
      </w:r>
    </w:p>
    <w:p w14:paraId="61A7E625" w14:textId="77777777" w:rsidR="00000000" w:rsidRDefault="00540457">
      <w:pPr>
        <w:pStyle w:val="a0"/>
        <w:rPr>
          <w:rFonts w:hint="cs"/>
          <w:rtl/>
        </w:rPr>
      </w:pPr>
    </w:p>
    <w:p w14:paraId="01350CAF" w14:textId="77777777" w:rsidR="00000000" w:rsidRDefault="00540457">
      <w:pPr>
        <w:pStyle w:val="a0"/>
        <w:rPr>
          <w:rFonts w:hint="cs"/>
          <w:rtl/>
        </w:rPr>
      </w:pPr>
      <w:r>
        <w:rPr>
          <w:rFonts w:hint="cs"/>
          <w:rtl/>
        </w:rPr>
        <w:t>- - -</w:t>
      </w:r>
    </w:p>
    <w:p w14:paraId="6B3456FC" w14:textId="77777777" w:rsidR="00000000" w:rsidRDefault="00540457">
      <w:pPr>
        <w:pStyle w:val="a0"/>
        <w:rPr>
          <w:rFonts w:hint="cs"/>
          <w:rtl/>
        </w:rPr>
      </w:pPr>
    </w:p>
    <w:p w14:paraId="51F9F157" w14:textId="77777777" w:rsidR="00000000" w:rsidRDefault="00540457">
      <w:pPr>
        <w:pStyle w:val="af0"/>
        <w:rPr>
          <w:rtl/>
        </w:rPr>
      </w:pPr>
      <w:r>
        <w:rPr>
          <w:rFonts w:hint="eastAsia"/>
          <w:rtl/>
        </w:rPr>
        <w:t>עסאם</w:t>
      </w:r>
      <w:r>
        <w:rPr>
          <w:rtl/>
        </w:rPr>
        <w:t xml:space="preserve"> מח'ול (חד"ש-תע"ל):</w:t>
      </w:r>
    </w:p>
    <w:p w14:paraId="7CAC7C48" w14:textId="77777777" w:rsidR="00000000" w:rsidRDefault="00540457">
      <w:pPr>
        <w:pStyle w:val="a0"/>
        <w:rPr>
          <w:rFonts w:hint="cs"/>
          <w:rtl/>
        </w:rPr>
      </w:pPr>
    </w:p>
    <w:p w14:paraId="0028C2A8" w14:textId="77777777" w:rsidR="00000000" w:rsidRDefault="00540457">
      <w:pPr>
        <w:pStyle w:val="a0"/>
        <w:rPr>
          <w:rFonts w:hint="cs"/>
          <w:rtl/>
        </w:rPr>
      </w:pPr>
      <w:r>
        <w:rPr>
          <w:rFonts w:hint="cs"/>
          <w:rtl/>
        </w:rPr>
        <w:t>- -</w:t>
      </w:r>
      <w:r>
        <w:rPr>
          <w:rFonts w:hint="cs"/>
          <w:rtl/>
        </w:rPr>
        <w:t xml:space="preserve"> -</w:t>
      </w:r>
    </w:p>
    <w:p w14:paraId="36C05B1B" w14:textId="77777777" w:rsidR="00000000" w:rsidRDefault="00540457">
      <w:pPr>
        <w:pStyle w:val="a0"/>
        <w:rPr>
          <w:rFonts w:hint="cs"/>
          <w:rtl/>
        </w:rPr>
      </w:pPr>
    </w:p>
    <w:p w14:paraId="0C73FDDE" w14:textId="77777777" w:rsidR="00000000" w:rsidRDefault="00540457">
      <w:pPr>
        <w:pStyle w:val="af1"/>
        <w:rPr>
          <w:rtl/>
        </w:rPr>
      </w:pPr>
      <w:r>
        <w:rPr>
          <w:rtl/>
        </w:rPr>
        <w:t>היו"ר ראובן ריבלין:</w:t>
      </w:r>
    </w:p>
    <w:p w14:paraId="58DEF474" w14:textId="77777777" w:rsidR="00000000" w:rsidRDefault="00540457">
      <w:pPr>
        <w:pStyle w:val="a0"/>
        <w:rPr>
          <w:rtl/>
        </w:rPr>
      </w:pPr>
    </w:p>
    <w:p w14:paraId="7C54F8ED" w14:textId="77777777" w:rsidR="00000000" w:rsidRDefault="00540457">
      <w:pPr>
        <w:pStyle w:val="a0"/>
        <w:rPr>
          <w:rFonts w:hint="cs"/>
          <w:rtl/>
        </w:rPr>
      </w:pPr>
      <w:r>
        <w:rPr>
          <w:rFonts w:hint="cs"/>
          <w:rtl/>
        </w:rPr>
        <w:t xml:space="preserve">רבותי חברי הכנסת, הציבור ישפוט. </w:t>
      </w:r>
    </w:p>
    <w:p w14:paraId="62DEA6CA" w14:textId="77777777" w:rsidR="00000000" w:rsidRDefault="00540457">
      <w:pPr>
        <w:pStyle w:val="a0"/>
        <w:rPr>
          <w:rFonts w:hint="cs"/>
          <w:rtl/>
        </w:rPr>
      </w:pPr>
    </w:p>
    <w:p w14:paraId="12B1759E" w14:textId="77777777" w:rsidR="00000000" w:rsidRDefault="00540457">
      <w:pPr>
        <w:pStyle w:val="-"/>
        <w:rPr>
          <w:rtl/>
        </w:rPr>
      </w:pPr>
      <w:bookmarkStart w:id="38" w:name="FS000000474T03_12_2003_12_45_23C"/>
      <w:bookmarkEnd w:id="38"/>
      <w:r>
        <w:rPr>
          <w:rtl/>
        </w:rPr>
        <w:t>השר גדעון עזרא:</w:t>
      </w:r>
    </w:p>
    <w:p w14:paraId="3CF9E6E5" w14:textId="77777777" w:rsidR="00000000" w:rsidRDefault="00540457">
      <w:pPr>
        <w:pStyle w:val="a0"/>
        <w:rPr>
          <w:rtl/>
        </w:rPr>
      </w:pPr>
    </w:p>
    <w:p w14:paraId="5A1BB761" w14:textId="77777777" w:rsidR="00000000" w:rsidRDefault="00540457">
      <w:pPr>
        <w:pStyle w:val="a0"/>
        <w:rPr>
          <w:rFonts w:hint="cs"/>
          <w:rtl/>
        </w:rPr>
      </w:pPr>
      <w:r>
        <w:rPr>
          <w:rFonts w:hint="cs"/>
          <w:rtl/>
        </w:rPr>
        <w:t xml:space="preserve">לצערי, הוא איננו הערבי-הישראלי הראשון שסייע למפגעים, ולבוא ולעשות חגיגה על מישהו שאתה חושד בו </w:t>
      </w:r>
      <w:r>
        <w:rPr>
          <w:rtl/>
        </w:rPr>
        <w:t>–</w:t>
      </w:r>
      <w:r>
        <w:rPr>
          <w:rFonts w:hint="cs"/>
          <w:rtl/>
        </w:rPr>
        <w:t xml:space="preserve"> ידידי, אולי הרשות המחוקקת מאשרת את הסוכנים שלה, אנחנו בכנסת לא נעשה את זה. </w:t>
      </w:r>
    </w:p>
    <w:p w14:paraId="7456FC6C" w14:textId="77777777" w:rsidR="00000000" w:rsidRDefault="00540457">
      <w:pPr>
        <w:pStyle w:val="a0"/>
        <w:rPr>
          <w:rFonts w:hint="cs"/>
          <w:rtl/>
        </w:rPr>
      </w:pPr>
    </w:p>
    <w:p w14:paraId="481EA28F" w14:textId="77777777" w:rsidR="00000000" w:rsidRDefault="00540457">
      <w:pPr>
        <w:pStyle w:val="af0"/>
        <w:rPr>
          <w:rtl/>
        </w:rPr>
      </w:pPr>
      <w:r>
        <w:rPr>
          <w:rFonts w:hint="eastAsia"/>
          <w:rtl/>
        </w:rPr>
        <w:t>עסאם</w:t>
      </w:r>
      <w:r>
        <w:rPr>
          <w:rtl/>
        </w:rPr>
        <w:t xml:space="preserve"> מח</w:t>
      </w:r>
      <w:r>
        <w:rPr>
          <w:rtl/>
        </w:rPr>
        <w:t>'ול (חד"ש-תע"ל):</w:t>
      </w:r>
    </w:p>
    <w:p w14:paraId="5A4F345F" w14:textId="77777777" w:rsidR="00000000" w:rsidRDefault="00540457">
      <w:pPr>
        <w:pStyle w:val="a0"/>
        <w:rPr>
          <w:rFonts w:hint="cs"/>
          <w:rtl/>
        </w:rPr>
      </w:pPr>
    </w:p>
    <w:p w14:paraId="2B98F3FC" w14:textId="77777777" w:rsidR="00000000" w:rsidRDefault="00540457">
      <w:pPr>
        <w:pStyle w:val="a0"/>
        <w:ind w:left="719" w:firstLine="0"/>
        <w:rPr>
          <w:rFonts w:hint="cs"/>
          <w:rtl/>
        </w:rPr>
      </w:pPr>
      <w:r>
        <w:rPr>
          <w:rFonts w:hint="cs"/>
          <w:rtl/>
        </w:rPr>
        <w:t>- - -</w:t>
      </w:r>
    </w:p>
    <w:p w14:paraId="25D4CB5D" w14:textId="77777777" w:rsidR="00000000" w:rsidRDefault="00540457">
      <w:pPr>
        <w:pStyle w:val="a0"/>
        <w:rPr>
          <w:rFonts w:hint="cs"/>
          <w:rtl/>
        </w:rPr>
      </w:pPr>
    </w:p>
    <w:p w14:paraId="6F8A66D4" w14:textId="77777777" w:rsidR="00000000" w:rsidRDefault="00540457">
      <w:pPr>
        <w:pStyle w:val="af0"/>
        <w:rPr>
          <w:rtl/>
        </w:rPr>
      </w:pPr>
      <w:r>
        <w:rPr>
          <w:rFonts w:hint="eastAsia"/>
          <w:rtl/>
        </w:rPr>
        <w:t>עבד</w:t>
      </w:r>
      <w:r>
        <w:rPr>
          <w:rtl/>
        </w:rPr>
        <w:t>-אלמאלכ דהאמשה (רע"ם):</w:t>
      </w:r>
    </w:p>
    <w:p w14:paraId="2B97CE20" w14:textId="77777777" w:rsidR="00000000" w:rsidRDefault="00540457">
      <w:pPr>
        <w:pStyle w:val="a0"/>
        <w:rPr>
          <w:rFonts w:hint="cs"/>
          <w:rtl/>
        </w:rPr>
      </w:pPr>
    </w:p>
    <w:p w14:paraId="79CB65E2" w14:textId="77777777" w:rsidR="00000000" w:rsidRDefault="00540457">
      <w:pPr>
        <w:pStyle w:val="a0"/>
        <w:rPr>
          <w:rFonts w:hint="cs"/>
          <w:rtl/>
        </w:rPr>
      </w:pPr>
      <w:r>
        <w:rPr>
          <w:rFonts w:hint="cs"/>
          <w:rtl/>
        </w:rPr>
        <w:t xml:space="preserve">מי כמוך - - - </w:t>
      </w:r>
    </w:p>
    <w:p w14:paraId="0B107B27" w14:textId="77777777" w:rsidR="00000000" w:rsidRDefault="00540457">
      <w:pPr>
        <w:pStyle w:val="a0"/>
        <w:rPr>
          <w:rFonts w:cs="David" w:hint="cs"/>
          <w:rtl/>
        </w:rPr>
      </w:pPr>
    </w:p>
    <w:p w14:paraId="125137F3" w14:textId="77777777" w:rsidR="00000000" w:rsidRDefault="00540457">
      <w:pPr>
        <w:pStyle w:val="af1"/>
        <w:rPr>
          <w:rtl/>
        </w:rPr>
      </w:pPr>
      <w:r>
        <w:rPr>
          <w:rtl/>
        </w:rPr>
        <w:t>היו"ר ראובן ריבלין:</w:t>
      </w:r>
    </w:p>
    <w:p w14:paraId="50DC2245" w14:textId="77777777" w:rsidR="00000000" w:rsidRDefault="00540457">
      <w:pPr>
        <w:pStyle w:val="a0"/>
        <w:rPr>
          <w:rtl/>
        </w:rPr>
      </w:pPr>
    </w:p>
    <w:p w14:paraId="281B855D" w14:textId="77777777" w:rsidR="00000000" w:rsidRDefault="00540457">
      <w:pPr>
        <w:pStyle w:val="a0"/>
        <w:rPr>
          <w:rFonts w:hint="cs"/>
          <w:rtl/>
        </w:rPr>
      </w:pPr>
      <w:r>
        <w:rPr>
          <w:rFonts w:hint="cs"/>
          <w:rtl/>
        </w:rPr>
        <w:t>חבר הכנסת דהאמשה, חבר הכנסת מח'ול, רבותי, אנחנו נותנים כבוד לשאלות הכנסת. עכשיו השר עונה. הציבור ישפוט. השר לא עומד פה למשפט. הוא גם אומר שהוא אומר את האמת, את כל האמת</w:t>
      </w:r>
      <w:r>
        <w:rPr>
          <w:rFonts w:hint="cs"/>
          <w:rtl/>
        </w:rPr>
        <w:t xml:space="preserve"> ורק את האמת. הוא לא חייב לומר את זה, הוא לא בבית-משפט. </w:t>
      </w:r>
    </w:p>
    <w:p w14:paraId="42D80186" w14:textId="77777777" w:rsidR="00000000" w:rsidRDefault="00540457">
      <w:pPr>
        <w:pStyle w:val="a0"/>
        <w:rPr>
          <w:rFonts w:hint="cs"/>
          <w:rtl/>
        </w:rPr>
      </w:pPr>
    </w:p>
    <w:p w14:paraId="73BF491E" w14:textId="77777777" w:rsidR="00000000" w:rsidRDefault="00540457">
      <w:pPr>
        <w:pStyle w:val="af0"/>
        <w:rPr>
          <w:rtl/>
        </w:rPr>
      </w:pPr>
      <w:r>
        <w:rPr>
          <w:rFonts w:hint="eastAsia"/>
          <w:rtl/>
        </w:rPr>
        <w:t>עזמי</w:t>
      </w:r>
      <w:r>
        <w:rPr>
          <w:rtl/>
        </w:rPr>
        <w:t xml:space="preserve"> בשארה (בל"ד):</w:t>
      </w:r>
    </w:p>
    <w:p w14:paraId="0C650321" w14:textId="77777777" w:rsidR="00000000" w:rsidRDefault="00540457">
      <w:pPr>
        <w:pStyle w:val="a0"/>
        <w:rPr>
          <w:rFonts w:hint="cs"/>
          <w:rtl/>
        </w:rPr>
      </w:pPr>
    </w:p>
    <w:p w14:paraId="1A35CCF3" w14:textId="77777777" w:rsidR="00000000" w:rsidRDefault="00540457">
      <w:pPr>
        <w:pStyle w:val="a0"/>
        <w:rPr>
          <w:rFonts w:hint="cs"/>
          <w:rtl/>
        </w:rPr>
      </w:pPr>
      <w:r>
        <w:rPr>
          <w:rFonts w:hint="cs"/>
          <w:rtl/>
        </w:rPr>
        <w:t xml:space="preserve">זה ערבי שעומד למשפט. </w:t>
      </w:r>
    </w:p>
    <w:p w14:paraId="1D045674" w14:textId="77777777" w:rsidR="00000000" w:rsidRDefault="00540457">
      <w:pPr>
        <w:pStyle w:val="a0"/>
        <w:rPr>
          <w:rFonts w:hint="cs"/>
          <w:rtl/>
        </w:rPr>
      </w:pPr>
    </w:p>
    <w:p w14:paraId="4A756141" w14:textId="77777777" w:rsidR="00000000" w:rsidRDefault="00540457">
      <w:pPr>
        <w:pStyle w:val="af1"/>
        <w:rPr>
          <w:rtl/>
        </w:rPr>
      </w:pPr>
      <w:r>
        <w:rPr>
          <w:rtl/>
        </w:rPr>
        <w:t>היו"ר ראובן ריבלין:</w:t>
      </w:r>
    </w:p>
    <w:p w14:paraId="1420CE89" w14:textId="77777777" w:rsidR="00000000" w:rsidRDefault="00540457">
      <w:pPr>
        <w:pStyle w:val="a0"/>
        <w:rPr>
          <w:rtl/>
        </w:rPr>
      </w:pPr>
    </w:p>
    <w:p w14:paraId="49A02207" w14:textId="77777777" w:rsidR="00000000" w:rsidRDefault="00540457">
      <w:pPr>
        <w:pStyle w:val="a0"/>
        <w:rPr>
          <w:rFonts w:hint="cs"/>
          <w:rtl/>
        </w:rPr>
      </w:pPr>
      <w:r>
        <w:rPr>
          <w:rFonts w:hint="cs"/>
          <w:rtl/>
        </w:rPr>
        <w:t xml:space="preserve">אתם הבעתם זאת בצורה הברורה ביותר ביוזמתו של חבר הכנסת מח'ול, צריך לזכור זאת. </w:t>
      </w:r>
    </w:p>
    <w:p w14:paraId="1F465298" w14:textId="77777777" w:rsidR="00000000" w:rsidRDefault="00540457">
      <w:pPr>
        <w:pStyle w:val="-"/>
        <w:rPr>
          <w:rFonts w:hint="cs"/>
          <w:rtl/>
        </w:rPr>
      </w:pPr>
      <w:bookmarkStart w:id="39" w:name="FS000000474T03_12_2003_12_45_51C"/>
      <w:bookmarkEnd w:id="39"/>
    </w:p>
    <w:p w14:paraId="67DB41D8" w14:textId="77777777" w:rsidR="00000000" w:rsidRDefault="00540457">
      <w:pPr>
        <w:pStyle w:val="-"/>
        <w:rPr>
          <w:rtl/>
        </w:rPr>
      </w:pPr>
      <w:r>
        <w:rPr>
          <w:rtl/>
        </w:rPr>
        <w:t>השר גדעון עזרא:</w:t>
      </w:r>
    </w:p>
    <w:p w14:paraId="6179F740" w14:textId="77777777" w:rsidR="00000000" w:rsidRDefault="00540457">
      <w:pPr>
        <w:pStyle w:val="a0"/>
        <w:rPr>
          <w:rtl/>
        </w:rPr>
      </w:pPr>
    </w:p>
    <w:p w14:paraId="1F0F2ECA" w14:textId="77777777" w:rsidR="00000000" w:rsidRDefault="00540457">
      <w:pPr>
        <w:pStyle w:val="a0"/>
        <w:rPr>
          <w:rFonts w:hint="cs"/>
          <w:rtl/>
        </w:rPr>
      </w:pPr>
      <w:r>
        <w:rPr>
          <w:rFonts w:hint="cs"/>
          <w:rtl/>
        </w:rPr>
        <w:t>אין שום כוונה לפגוע במרקם היחסים בין י</w:t>
      </w:r>
      <w:r>
        <w:rPr>
          <w:rFonts w:hint="cs"/>
          <w:rtl/>
        </w:rPr>
        <w:t xml:space="preserve">הודים לערבים בחיפה, ואם משהו פגע במרקם היחסים בין יהודים לערבים בחיפה, זה דווקא הפיגועים האלה, בקו בשדרות-מורייה, וגם בפיגוע ב"מקסים". הם הסכנה למרקם הטוב שקיים בחיפה. </w:t>
      </w:r>
    </w:p>
    <w:p w14:paraId="2482BB60" w14:textId="77777777" w:rsidR="00000000" w:rsidRDefault="00540457">
      <w:pPr>
        <w:pStyle w:val="a0"/>
        <w:rPr>
          <w:rFonts w:hint="cs"/>
          <w:rtl/>
        </w:rPr>
      </w:pPr>
    </w:p>
    <w:p w14:paraId="465B09FF" w14:textId="77777777" w:rsidR="00000000" w:rsidRDefault="00540457">
      <w:pPr>
        <w:pStyle w:val="a0"/>
        <w:rPr>
          <w:rFonts w:hint="cs"/>
          <w:rtl/>
        </w:rPr>
      </w:pPr>
      <w:r>
        <w:rPr>
          <w:rFonts w:hint="cs"/>
          <w:rtl/>
        </w:rPr>
        <w:t xml:space="preserve">לגבי עבודתו, הוא לא עובד בשום תעשייה ביטחונית. הוא עובד במקום עבודה פרטי, כפי שאמרתי, </w:t>
      </w:r>
      <w:r>
        <w:rPr>
          <w:rFonts w:hint="cs"/>
          <w:rtl/>
        </w:rPr>
        <w:t xml:space="preserve">הוא מועסק על-ידי תושב חיפה בעל עסק לתפירת ברזנטים, ואיננו מועסק לא על-ידי הממשלה ולא על-ידי אף אחד אחר. </w:t>
      </w:r>
    </w:p>
    <w:p w14:paraId="2D9B575A" w14:textId="77777777" w:rsidR="00000000" w:rsidRDefault="00540457">
      <w:pPr>
        <w:pStyle w:val="a0"/>
        <w:rPr>
          <w:rFonts w:hint="cs"/>
          <w:rtl/>
        </w:rPr>
      </w:pPr>
    </w:p>
    <w:p w14:paraId="3B72D7C2" w14:textId="77777777" w:rsidR="00000000" w:rsidRDefault="00540457">
      <w:pPr>
        <w:pStyle w:val="af0"/>
        <w:rPr>
          <w:rtl/>
        </w:rPr>
      </w:pPr>
      <w:r>
        <w:rPr>
          <w:rtl/>
        </w:rPr>
        <w:t>עזמי בשארה (בל"ד):</w:t>
      </w:r>
    </w:p>
    <w:p w14:paraId="3FCC12EE" w14:textId="77777777" w:rsidR="00000000" w:rsidRDefault="00540457">
      <w:pPr>
        <w:pStyle w:val="a0"/>
        <w:rPr>
          <w:rtl/>
        </w:rPr>
      </w:pPr>
    </w:p>
    <w:p w14:paraId="12FF0C0E" w14:textId="77777777" w:rsidR="00000000" w:rsidRDefault="00540457">
      <w:pPr>
        <w:pStyle w:val="a0"/>
        <w:rPr>
          <w:rFonts w:hint="cs"/>
          <w:rtl/>
        </w:rPr>
      </w:pPr>
      <w:r>
        <w:rPr>
          <w:rFonts w:hint="cs"/>
          <w:rtl/>
        </w:rPr>
        <w:t>- - -</w:t>
      </w:r>
    </w:p>
    <w:p w14:paraId="5D7E3586" w14:textId="77777777" w:rsidR="00000000" w:rsidRDefault="00540457">
      <w:pPr>
        <w:pStyle w:val="a0"/>
        <w:rPr>
          <w:rFonts w:hint="cs"/>
          <w:rtl/>
        </w:rPr>
      </w:pPr>
    </w:p>
    <w:p w14:paraId="4DD8379C" w14:textId="77777777" w:rsidR="00000000" w:rsidRDefault="00540457">
      <w:pPr>
        <w:pStyle w:val="af0"/>
        <w:rPr>
          <w:rtl/>
        </w:rPr>
      </w:pPr>
      <w:r>
        <w:rPr>
          <w:rFonts w:hint="eastAsia"/>
          <w:rtl/>
        </w:rPr>
        <w:t>עסאם</w:t>
      </w:r>
      <w:r>
        <w:rPr>
          <w:rtl/>
        </w:rPr>
        <w:t xml:space="preserve"> מח'ול (חד"ש-תע"ל):</w:t>
      </w:r>
    </w:p>
    <w:p w14:paraId="7ADA4505" w14:textId="77777777" w:rsidR="00000000" w:rsidRDefault="00540457">
      <w:pPr>
        <w:pStyle w:val="a0"/>
        <w:rPr>
          <w:rFonts w:hint="cs"/>
          <w:rtl/>
        </w:rPr>
      </w:pPr>
    </w:p>
    <w:p w14:paraId="2296B97E" w14:textId="77777777" w:rsidR="00000000" w:rsidRDefault="00540457">
      <w:pPr>
        <w:pStyle w:val="a0"/>
        <w:ind w:left="719" w:firstLine="0"/>
        <w:rPr>
          <w:rFonts w:hint="cs"/>
          <w:rtl/>
        </w:rPr>
      </w:pPr>
      <w:r>
        <w:rPr>
          <w:rFonts w:hint="cs"/>
          <w:rtl/>
        </w:rPr>
        <w:t xml:space="preserve">האם הממשלה - - - </w:t>
      </w:r>
    </w:p>
    <w:p w14:paraId="0B56E72D" w14:textId="77777777" w:rsidR="00000000" w:rsidRDefault="00540457">
      <w:pPr>
        <w:pStyle w:val="a0"/>
        <w:ind w:left="719" w:firstLine="0"/>
        <w:rPr>
          <w:rFonts w:hint="cs"/>
          <w:rtl/>
        </w:rPr>
      </w:pPr>
    </w:p>
    <w:p w14:paraId="1FEF5901" w14:textId="77777777" w:rsidR="00000000" w:rsidRDefault="00540457">
      <w:pPr>
        <w:pStyle w:val="af1"/>
        <w:rPr>
          <w:rtl/>
        </w:rPr>
      </w:pPr>
      <w:r>
        <w:rPr>
          <w:rtl/>
        </w:rPr>
        <w:t>היו"ר ראובן ריבלין:</w:t>
      </w:r>
    </w:p>
    <w:p w14:paraId="3C3642EC" w14:textId="77777777" w:rsidR="00000000" w:rsidRDefault="00540457">
      <w:pPr>
        <w:pStyle w:val="a0"/>
        <w:rPr>
          <w:rtl/>
        </w:rPr>
      </w:pPr>
    </w:p>
    <w:p w14:paraId="08B21D1F" w14:textId="77777777" w:rsidR="00000000" w:rsidRDefault="00540457">
      <w:pPr>
        <w:pStyle w:val="a0"/>
        <w:rPr>
          <w:rFonts w:hint="cs"/>
          <w:rtl/>
        </w:rPr>
      </w:pPr>
      <w:r>
        <w:rPr>
          <w:rFonts w:hint="cs"/>
          <w:rtl/>
        </w:rPr>
        <w:t>חבר הכנסת בשארה, חבר הכנסת מח'ול, אין שאלות נוספות, זאת הש</w:t>
      </w:r>
      <w:r>
        <w:rPr>
          <w:rFonts w:hint="cs"/>
          <w:rtl/>
        </w:rPr>
        <w:t xml:space="preserve">אלה הנוספת. אין שאלות נוספות על נוספות. רבותי, זו איננה הצעה לסדר-היום. </w:t>
      </w:r>
    </w:p>
    <w:p w14:paraId="3413E962" w14:textId="77777777" w:rsidR="00000000" w:rsidRDefault="00540457">
      <w:pPr>
        <w:pStyle w:val="a0"/>
        <w:rPr>
          <w:rFonts w:hint="cs"/>
          <w:rtl/>
        </w:rPr>
      </w:pPr>
    </w:p>
    <w:p w14:paraId="7AED1423" w14:textId="77777777" w:rsidR="00000000" w:rsidRDefault="00540457">
      <w:pPr>
        <w:pStyle w:val="-"/>
        <w:rPr>
          <w:rtl/>
        </w:rPr>
      </w:pPr>
      <w:bookmarkStart w:id="40" w:name="FS000000474T03_12_2003_12_46_09C"/>
      <w:bookmarkEnd w:id="40"/>
      <w:r>
        <w:rPr>
          <w:rtl/>
        </w:rPr>
        <w:t>השר גדעון עזרא:</w:t>
      </w:r>
    </w:p>
    <w:p w14:paraId="742A841D" w14:textId="77777777" w:rsidR="00000000" w:rsidRDefault="00540457">
      <w:pPr>
        <w:pStyle w:val="a0"/>
        <w:rPr>
          <w:rtl/>
        </w:rPr>
      </w:pPr>
    </w:p>
    <w:p w14:paraId="1E1B410D" w14:textId="77777777" w:rsidR="00000000" w:rsidRDefault="00540457">
      <w:pPr>
        <w:pStyle w:val="a0"/>
        <w:rPr>
          <w:rFonts w:hint="cs"/>
          <w:rtl/>
        </w:rPr>
      </w:pPr>
      <w:r>
        <w:rPr>
          <w:rFonts w:hint="cs"/>
          <w:rtl/>
        </w:rPr>
        <w:t>אני חוזר ואומר שלדעתי, וגם על-פי הסכמי אוסלו, דרך אגב, הרשות הפלסטינית התחייבה שיוכלו להמשיך ולגור ביהודה ובשומרון, אבל מה? הוציאו אותם להורג אחד אחד. האם מוניר רג'א</w:t>
      </w:r>
      <w:r>
        <w:rPr>
          <w:rFonts w:hint="cs"/>
          <w:rtl/>
        </w:rPr>
        <w:t xml:space="preserve">בי שייך למשפחה הזאת כן או לא, זה לא רלוונטי. ברגע שהוא עשה את הפיגוע הזה, הוא לא עשה את הדברים האלה בשליחותו של אף אחד, אלא בשליחותו שלו, והוא יישא בכל העונש. תודה. </w:t>
      </w:r>
    </w:p>
    <w:p w14:paraId="169B5496" w14:textId="77777777" w:rsidR="00000000" w:rsidRDefault="00540457">
      <w:pPr>
        <w:pStyle w:val="a0"/>
        <w:rPr>
          <w:rFonts w:hint="cs"/>
          <w:rtl/>
        </w:rPr>
      </w:pPr>
    </w:p>
    <w:p w14:paraId="6008AF32" w14:textId="77777777" w:rsidR="00000000" w:rsidRDefault="00540457">
      <w:pPr>
        <w:pStyle w:val="af1"/>
        <w:rPr>
          <w:rFonts w:hint="cs"/>
          <w:rtl/>
        </w:rPr>
      </w:pPr>
      <w:r>
        <w:rPr>
          <w:rtl/>
        </w:rPr>
        <w:t>היו"ר ראובן ריבלין:</w:t>
      </w:r>
    </w:p>
    <w:p w14:paraId="4835ED8D" w14:textId="77777777" w:rsidR="00000000" w:rsidRDefault="00540457">
      <w:pPr>
        <w:pStyle w:val="a0"/>
        <w:rPr>
          <w:rFonts w:hint="cs"/>
          <w:rtl/>
        </w:rPr>
      </w:pPr>
    </w:p>
    <w:p w14:paraId="57E712A3" w14:textId="77777777" w:rsidR="00000000" w:rsidRDefault="00540457">
      <w:pPr>
        <w:pStyle w:val="a0"/>
        <w:rPr>
          <w:rFonts w:hint="cs"/>
          <w:rtl/>
        </w:rPr>
      </w:pPr>
      <w:r>
        <w:rPr>
          <w:rFonts w:hint="cs"/>
          <w:rtl/>
        </w:rPr>
        <w:t xml:space="preserve">אני מודה לשר גדעון עזרא. </w:t>
      </w:r>
    </w:p>
    <w:p w14:paraId="56C2DDF1" w14:textId="77777777" w:rsidR="00000000" w:rsidRDefault="00540457">
      <w:pPr>
        <w:pStyle w:val="a0"/>
        <w:rPr>
          <w:rFonts w:hint="cs"/>
          <w:rtl/>
        </w:rPr>
      </w:pPr>
    </w:p>
    <w:p w14:paraId="0CC94184" w14:textId="77777777" w:rsidR="00000000" w:rsidRDefault="00540457">
      <w:pPr>
        <w:pStyle w:val="af0"/>
        <w:rPr>
          <w:rtl/>
        </w:rPr>
      </w:pPr>
      <w:r>
        <w:rPr>
          <w:rFonts w:hint="eastAsia"/>
          <w:rtl/>
        </w:rPr>
        <w:t>עזמי</w:t>
      </w:r>
      <w:r>
        <w:rPr>
          <w:rtl/>
        </w:rPr>
        <w:t xml:space="preserve"> בשארה (בל"ד):</w:t>
      </w:r>
    </w:p>
    <w:p w14:paraId="1FE32C10" w14:textId="77777777" w:rsidR="00000000" w:rsidRDefault="00540457">
      <w:pPr>
        <w:pStyle w:val="a0"/>
        <w:rPr>
          <w:rFonts w:hint="cs"/>
          <w:rtl/>
        </w:rPr>
      </w:pPr>
    </w:p>
    <w:p w14:paraId="691E23BF" w14:textId="77777777" w:rsidR="00000000" w:rsidRDefault="00540457">
      <w:pPr>
        <w:pStyle w:val="a0"/>
        <w:rPr>
          <w:rFonts w:hint="cs"/>
          <w:rtl/>
        </w:rPr>
      </w:pPr>
      <w:r>
        <w:rPr>
          <w:rFonts w:hint="cs"/>
          <w:rtl/>
        </w:rPr>
        <w:t>- - -</w:t>
      </w:r>
    </w:p>
    <w:p w14:paraId="444E5098" w14:textId="77777777" w:rsidR="00000000" w:rsidRDefault="00540457">
      <w:pPr>
        <w:pStyle w:val="a0"/>
        <w:rPr>
          <w:rFonts w:hint="cs"/>
          <w:rtl/>
        </w:rPr>
      </w:pPr>
    </w:p>
    <w:p w14:paraId="0B76BAE0" w14:textId="77777777" w:rsidR="00000000" w:rsidRDefault="00540457">
      <w:pPr>
        <w:pStyle w:val="af1"/>
        <w:rPr>
          <w:rtl/>
        </w:rPr>
      </w:pPr>
      <w:r>
        <w:rPr>
          <w:rtl/>
        </w:rPr>
        <w:t>היו"ר ראובן רי</w:t>
      </w:r>
      <w:r>
        <w:rPr>
          <w:rtl/>
        </w:rPr>
        <w:t>בלין:</w:t>
      </w:r>
    </w:p>
    <w:p w14:paraId="64EBED2D" w14:textId="77777777" w:rsidR="00000000" w:rsidRDefault="00540457">
      <w:pPr>
        <w:pStyle w:val="a0"/>
        <w:rPr>
          <w:rtl/>
        </w:rPr>
      </w:pPr>
    </w:p>
    <w:p w14:paraId="49F6D454" w14:textId="77777777" w:rsidR="00000000" w:rsidRDefault="00540457">
      <w:pPr>
        <w:pStyle w:val="a0"/>
        <w:rPr>
          <w:rFonts w:hint="cs"/>
          <w:rtl/>
        </w:rPr>
      </w:pPr>
      <w:r>
        <w:rPr>
          <w:rFonts w:hint="cs"/>
          <w:rtl/>
        </w:rPr>
        <w:t xml:space="preserve">חבר הכנסת בשארה, חבר הכנסת מח'ול שאל שאלה, הוסיף שאלה, אתם שאלתם שאלה, השר ענה, הציבור שומע. אל תזלזלו באינטליגנציה של הציבור. </w:t>
      </w:r>
    </w:p>
    <w:p w14:paraId="1D3C7375" w14:textId="77777777" w:rsidR="00000000" w:rsidRDefault="00540457">
      <w:pPr>
        <w:pStyle w:val="a0"/>
        <w:rPr>
          <w:rFonts w:hint="cs"/>
          <w:rtl/>
        </w:rPr>
      </w:pPr>
    </w:p>
    <w:p w14:paraId="33261A49" w14:textId="77777777" w:rsidR="00000000" w:rsidRDefault="00540457">
      <w:pPr>
        <w:pStyle w:val="af0"/>
        <w:rPr>
          <w:rtl/>
        </w:rPr>
      </w:pPr>
      <w:r>
        <w:rPr>
          <w:rFonts w:hint="eastAsia"/>
          <w:rtl/>
        </w:rPr>
        <w:t>עסאם</w:t>
      </w:r>
      <w:r>
        <w:rPr>
          <w:rtl/>
        </w:rPr>
        <w:t xml:space="preserve"> מח'ול (חד"ש-תע"ל):</w:t>
      </w:r>
    </w:p>
    <w:p w14:paraId="57CB20A2" w14:textId="77777777" w:rsidR="00000000" w:rsidRDefault="00540457">
      <w:pPr>
        <w:pStyle w:val="a0"/>
        <w:rPr>
          <w:rFonts w:hint="cs"/>
          <w:rtl/>
        </w:rPr>
      </w:pPr>
    </w:p>
    <w:p w14:paraId="26AFD6F2" w14:textId="77777777" w:rsidR="00000000" w:rsidRDefault="00540457">
      <w:pPr>
        <w:pStyle w:val="a0"/>
        <w:rPr>
          <w:rFonts w:hint="cs"/>
          <w:rtl/>
        </w:rPr>
      </w:pPr>
      <w:r>
        <w:rPr>
          <w:rFonts w:hint="cs"/>
          <w:rtl/>
        </w:rPr>
        <w:t>- - -</w:t>
      </w:r>
    </w:p>
    <w:p w14:paraId="42D5D190" w14:textId="77777777" w:rsidR="00000000" w:rsidRDefault="00540457">
      <w:pPr>
        <w:pStyle w:val="af1"/>
        <w:rPr>
          <w:rFonts w:hint="cs"/>
          <w:rtl/>
        </w:rPr>
      </w:pPr>
    </w:p>
    <w:p w14:paraId="1FD55E60" w14:textId="77777777" w:rsidR="00000000" w:rsidRDefault="00540457">
      <w:pPr>
        <w:pStyle w:val="af1"/>
        <w:rPr>
          <w:rtl/>
        </w:rPr>
      </w:pPr>
      <w:r>
        <w:rPr>
          <w:rtl/>
        </w:rPr>
        <w:t>היו"ר ראובן ריבלין:</w:t>
      </w:r>
    </w:p>
    <w:p w14:paraId="57925347" w14:textId="77777777" w:rsidR="00000000" w:rsidRDefault="00540457">
      <w:pPr>
        <w:pStyle w:val="a0"/>
        <w:rPr>
          <w:rtl/>
        </w:rPr>
      </w:pPr>
    </w:p>
    <w:p w14:paraId="2391B2CC" w14:textId="77777777" w:rsidR="00000000" w:rsidRDefault="00540457">
      <w:pPr>
        <w:pStyle w:val="a0"/>
        <w:rPr>
          <w:rFonts w:hint="cs"/>
          <w:rtl/>
        </w:rPr>
      </w:pPr>
      <w:r>
        <w:rPr>
          <w:rFonts w:hint="cs"/>
          <w:rtl/>
        </w:rPr>
        <w:t>רבותי חברי הכנסת, אנחנו ממשיכים. כבוד שר החקלאות נמצא אתנו, והוא יש</w:t>
      </w:r>
      <w:r>
        <w:rPr>
          <w:rFonts w:hint="cs"/>
          <w:rtl/>
        </w:rPr>
        <w:t xml:space="preserve">יב על שאילתא בעל-פה מס' 97, של חבר הכנסת אהוד יתום, בנושא: מכסות הביצים במושב דוב"ב, שהוא מושב קו עימות, ולכן בחרנו לאשר את השאלה, שכן הוא לא מתייחס רק לדוב"ב, אלא הוא מתייחס לכל קו העימות. </w:t>
      </w:r>
    </w:p>
    <w:p w14:paraId="2784F415" w14:textId="77777777" w:rsidR="00000000" w:rsidRDefault="00540457">
      <w:pPr>
        <w:pStyle w:val="a0"/>
        <w:rPr>
          <w:rFonts w:hint="cs"/>
          <w:rtl/>
        </w:rPr>
      </w:pPr>
      <w:bookmarkStart w:id="41" w:name="FS000001032T03_12_2003_12_46_31"/>
      <w:bookmarkEnd w:id="41"/>
    </w:p>
    <w:p w14:paraId="32949768" w14:textId="77777777" w:rsidR="00000000" w:rsidRDefault="00540457">
      <w:pPr>
        <w:pStyle w:val="a1"/>
        <w:jc w:val="center"/>
        <w:rPr>
          <w:rFonts w:hint="cs"/>
          <w:rtl/>
        </w:rPr>
      </w:pPr>
      <w:bookmarkStart w:id="42" w:name="_Toc59447985"/>
      <w:r>
        <w:rPr>
          <w:rFonts w:hint="cs"/>
          <w:rtl/>
        </w:rPr>
        <w:t>97. מכסות ביצים למושב דוב"ב</w:t>
      </w:r>
      <w:bookmarkEnd w:id="42"/>
    </w:p>
    <w:p w14:paraId="09813917" w14:textId="77777777" w:rsidR="00000000" w:rsidRDefault="00540457">
      <w:pPr>
        <w:pStyle w:val="a0"/>
        <w:rPr>
          <w:rFonts w:hint="cs"/>
          <w:rtl/>
        </w:rPr>
      </w:pPr>
    </w:p>
    <w:p w14:paraId="3D77E5B2" w14:textId="77777777" w:rsidR="00000000" w:rsidRDefault="00540457">
      <w:pPr>
        <w:pStyle w:val="a"/>
        <w:rPr>
          <w:rtl/>
        </w:rPr>
      </w:pPr>
      <w:bookmarkStart w:id="43" w:name="_Toc59447986"/>
      <w:r>
        <w:rPr>
          <w:rFonts w:hint="eastAsia"/>
          <w:rtl/>
        </w:rPr>
        <w:t>אהוד</w:t>
      </w:r>
      <w:r>
        <w:rPr>
          <w:rtl/>
        </w:rPr>
        <w:t xml:space="preserve"> יתום (הליכוד):</w:t>
      </w:r>
      <w:bookmarkEnd w:id="43"/>
    </w:p>
    <w:p w14:paraId="3BB3BC4D" w14:textId="77777777" w:rsidR="00000000" w:rsidRDefault="00540457">
      <w:pPr>
        <w:pStyle w:val="a0"/>
        <w:rPr>
          <w:rFonts w:hint="cs"/>
          <w:rtl/>
        </w:rPr>
      </w:pPr>
    </w:p>
    <w:p w14:paraId="794B9941" w14:textId="77777777" w:rsidR="00000000" w:rsidRDefault="00540457">
      <w:pPr>
        <w:pStyle w:val="a0"/>
        <w:rPr>
          <w:rFonts w:hint="cs"/>
          <w:rtl/>
        </w:rPr>
      </w:pPr>
      <w:r>
        <w:rPr>
          <w:rFonts w:hint="cs"/>
          <w:rtl/>
        </w:rPr>
        <w:t>אכן כן, כבוד ה</w:t>
      </w:r>
      <w:r>
        <w:rPr>
          <w:rFonts w:hint="cs"/>
          <w:rtl/>
        </w:rPr>
        <w:t xml:space="preserve">יושב-ראש, מכובדי השרים, אני מודה על כך שאישרת את השאילתא. אני לתומי חשבתי שהשאילתא צריכה להיות מופנית - - - </w:t>
      </w:r>
    </w:p>
    <w:p w14:paraId="64435729" w14:textId="77777777" w:rsidR="00000000" w:rsidRDefault="00540457">
      <w:pPr>
        <w:pStyle w:val="a0"/>
        <w:rPr>
          <w:rFonts w:hint="cs"/>
          <w:rtl/>
        </w:rPr>
      </w:pPr>
    </w:p>
    <w:p w14:paraId="0673A62D" w14:textId="77777777" w:rsidR="00000000" w:rsidRDefault="00540457">
      <w:pPr>
        <w:pStyle w:val="af1"/>
        <w:rPr>
          <w:rtl/>
        </w:rPr>
      </w:pPr>
      <w:r>
        <w:rPr>
          <w:rtl/>
        </w:rPr>
        <w:t>היו"ר ראובן ריבלין:</w:t>
      </w:r>
    </w:p>
    <w:p w14:paraId="1DBABD81" w14:textId="77777777" w:rsidR="00000000" w:rsidRDefault="00540457">
      <w:pPr>
        <w:pStyle w:val="a0"/>
        <w:rPr>
          <w:rtl/>
        </w:rPr>
      </w:pPr>
    </w:p>
    <w:p w14:paraId="2004B756" w14:textId="77777777" w:rsidR="00000000" w:rsidRDefault="00540457">
      <w:pPr>
        <w:pStyle w:val="a0"/>
        <w:rPr>
          <w:rFonts w:hint="cs"/>
          <w:rtl/>
        </w:rPr>
      </w:pPr>
      <w:r>
        <w:rPr>
          <w:rFonts w:hint="cs"/>
          <w:rtl/>
        </w:rPr>
        <w:t xml:space="preserve">חבר הכנסת יתום, אני מתנצל על שאני צריך ללמד אותך פעם נוספת, בשלב זה אדוני יקרא רק את השאלה. </w:t>
      </w:r>
    </w:p>
    <w:p w14:paraId="6FFA1DEE" w14:textId="77777777" w:rsidR="00000000" w:rsidRDefault="00540457">
      <w:pPr>
        <w:pStyle w:val="a0"/>
        <w:rPr>
          <w:rFonts w:hint="cs"/>
          <w:rtl/>
        </w:rPr>
      </w:pPr>
    </w:p>
    <w:p w14:paraId="695B1C6F" w14:textId="77777777" w:rsidR="00000000" w:rsidRDefault="00540457">
      <w:pPr>
        <w:pStyle w:val="-"/>
        <w:rPr>
          <w:rtl/>
        </w:rPr>
      </w:pPr>
      <w:bookmarkStart w:id="44" w:name="FS000001032T03_12_2003_13_09_22"/>
      <w:bookmarkEnd w:id="44"/>
      <w:r>
        <w:rPr>
          <w:rFonts w:hint="eastAsia"/>
          <w:rtl/>
        </w:rPr>
        <w:t>אהוד</w:t>
      </w:r>
      <w:r>
        <w:rPr>
          <w:rtl/>
        </w:rPr>
        <w:t xml:space="preserve"> יתום (הליכוד):</w:t>
      </w:r>
    </w:p>
    <w:p w14:paraId="675EBA98" w14:textId="77777777" w:rsidR="00000000" w:rsidRDefault="00540457">
      <w:pPr>
        <w:pStyle w:val="a0"/>
        <w:rPr>
          <w:rFonts w:hint="cs"/>
          <w:rtl/>
        </w:rPr>
      </w:pPr>
    </w:p>
    <w:p w14:paraId="3829451E" w14:textId="77777777" w:rsidR="00000000" w:rsidRDefault="00540457">
      <w:pPr>
        <w:pStyle w:val="a0"/>
        <w:rPr>
          <w:rFonts w:hint="cs"/>
          <w:rtl/>
        </w:rPr>
      </w:pPr>
      <w:r>
        <w:rPr>
          <w:rFonts w:hint="cs"/>
          <w:rtl/>
        </w:rPr>
        <w:t xml:space="preserve">אני מכיר. </w:t>
      </w:r>
    </w:p>
    <w:p w14:paraId="224D58F5" w14:textId="77777777" w:rsidR="00000000" w:rsidRDefault="00540457">
      <w:pPr>
        <w:pStyle w:val="a0"/>
        <w:rPr>
          <w:rFonts w:hint="cs"/>
          <w:rtl/>
        </w:rPr>
      </w:pPr>
    </w:p>
    <w:p w14:paraId="0C5A664E" w14:textId="77777777" w:rsidR="00000000" w:rsidRDefault="00540457">
      <w:pPr>
        <w:pStyle w:val="af1"/>
        <w:rPr>
          <w:rtl/>
        </w:rPr>
      </w:pPr>
      <w:r>
        <w:rPr>
          <w:rtl/>
        </w:rPr>
        <w:t>היו"ר ראובן ריבלין:</w:t>
      </w:r>
    </w:p>
    <w:p w14:paraId="031373C4" w14:textId="77777777" w:rsidR="00000000" w:rsidRDefault="00540457">
      <w:pPr>
        <w:pStyle w:val="a0"/>
        <w:rPr>
          <w:rtl/>
        </w:rPr>
      </w:pPr>
    </w:p>
    <w:p w14:paraId="1C4CC6E0" w14:textId="77777777" w:rsidR="00000000" w:rsidRDefault="00540457">
      <w:pPr>
        <w:pStyle w:val="a0"/>
        <w:rPr>
          <w:rFonts w:hint="cs"/>
          <w:rtl/>
        </w:rPr>
      </w:pPr>
      <w:r>
        <w:rPr>
          <w:rFonts w:hint="cs"/>
          <w:rtl/>
        </w:rPr>
        <w:t xml:space="preserve">לא, אל תכיר, אתה תקרא רק את השאלה, יש פרוצדורה פה. אדוני יקרא את השאלה, ואחר כך יוכל לומר כל מה שהוא רוצה בדקה הנוספת שאתן לו. אדוני יקרא את השאלה. </w:t>
      </w:r>
    </w:p>
    <w:p w14:paraId="48763A59" w14:textId="77777777" w:rsidR="00000000" w:rsidRDefault="00540457">
      <w:pPr>
        <w:pStyle w:val="a0"/>
        <w:rPr>
          <w:rFonts w:hint="cs"/>
          <w:rtl/>
        </w:rPr>
      </w:pPr>
    </w:p>
    <w:p w14:paraId="7AA930EF" w14:textId="77777777" w:rsidR="00000000" w:rsidRDefault="00540457">
      <w:pPr>
        <w:pStyle w:val="-"/>
        <w:rPr>
          <w:rtl/>
        </w:rPr>
      </w:pPr>
      <w:bookmarkStart w:id="45" w:name="FS000001032T03_12_2003_13_10_49C"/>
      <w:bookmarkEnd w:id="45"/>
      <w:r>
        <w:rPr>
          <w:rtl/>
        </w:rPr>
        <w:t>אהוד יתום (הליכוד):</w:t>
      </w:r>
    </w:p>
    <w:p w14:paraId="47C74167" w14:textId="77777777" w:rsidR="00000000" w:rsidRDefault="00540457">
      <w:pPr>
        <w:pStyle w:val="a0"/>
        <w:rPr>
          <w:rtl/>
        </w:rPr>
      </w:pPr>
    </w:p>
    <w:p w14:paraId="4224DA92" w14:textId="77777777" w:rsidR="00000000" w:rsidRDefault="00540457">
      <w:pPr>
        <w:pStyle w:val="a0"/>
        <w:rPr>
          <w:rFonts w:hint="cs"/>
          <w:rtl/>
        </w:rPr>
      </w:pPr>
      <w:r>
        <w:rPr>
          <w:rFonts w:hint="cs"/>
          <w:rtl/>
        </w:rPr>
        <w:t xml:space="preserve">חן חן על זה שתיקנת אותי. </w:t>
      </w:r>
    </w:p>
    <w:p w14:paraId="1AE1D7D3" w14:textId="77777777" w:rsidR="00000000" w:rsidRDefault="00540457">
      <w:pPr>
        <w:pStyle w:val="a0"/>
        <w:rPr>
          <w:rFonts w:hint="cs"/>
          <w:rtl/>
        </w:rPr>
      </w:pPr>
    </w:p>
    <w:p w14:paraId="652189C0" w14:textId="77777777" w:rsidR="00000000" w:rsidRDefault="00540457">
      <w:pPr>
        <w:pStyle w:val="a0"/>
        <w:rPr>
          <w:rFonts w:hint="cs"/>
          <w:rtl/>
        </w:rPr>
      </w:pPr>
      <w:r>
        <w:rPr>
          <w:rFonts w:hint="cs"/>
          <w:rtl/>
        </w:rPr>
        <w:t>בהצעת התקציב החדשה נסוגה הממשלה מהח</w:t>
      </w:r>
      <w:r>
        <w:rPr>
          <w:rFonts w:hint="cs"/>
          <w:rtl/>
        </w:rPr>
        <w:t xml:space="preserve">לטתה להשתתף ברכישת מכסות הביצים במושבי הגדר בסכום של 35 אגורות לביצה. לדבר יש השלכות כלכליות קשות על מושב דוב"ב, שענף הלול הוא  מקור הכנסותיו העיקרי. </w:t>
      </w:r>
    </w:p>
    <w:p w14:paraId="52AE6B42" w14:textId="77777777" w:rsidR="00000000" w:rsidRDefault="00540457">
      <w:pPr>
        <w:pStyle w:val="a0"/>
        <w:rPr>
          <w:rFonts w:hint="cs"/>
          <w:rtl/>
        </w:rPr>
      </w:pPr>
    </w:p>
    <w:p w14:paraId="08559B05" w14:textId="77777777" w:rsidR="00000000" w:rsidRDefault="00540457">
      <w:pPr>
        <w:pStyle w:val="a0"/>
        <w:rPr>
          <w:rFonts w:hint="cs"/>
          <w:rtl/>
        </w:rPr>
      </w:pPr>
      <w:r>
        <w:rPr>
          <w:rFonts w:hint="cs"/>
          <w:rtl/>
        </w:rPr>
        <w:t>רצוני לשאול:</w:t>
      </w:r>
    </w:p>
    <w:p w14:paraId="5728D2B3" w14:textId="77777777" w:rsidR="00000000" w:rsidRDefault="00540457">
      <w:pPr>
        <w:pStyle w:val="a0"/>
        <w:rPr>
          <w:rFonts w:hint="cs"/>
          <w:rtl/>
        </w:rPr>
      </w:pPr>
    </w:p>
    <w:p w14:paraId="54280C98" w14:textId="77777777" w:rsidR="00000000" w:rsidRDefault="00540457">
      <w:pPr>
        <w:pStyle w:val="a0"/>
        <w:rPr>
          <w:rFonts w:hint="cs"/>
          <w:rtl/>
        </w:rPr>
      </w:pPr>
      <w:r>
        <w:rPr>
          <w:rFonts w:hint="cs"/>
          <w:rtl/>
        </w:rPr>
        <w:t>1. האם נדונו ההשלכות הכלכליות והחברתיות של ההחלטה על מושב דוב"ב וחבריו?</w:t>
      </w:r>
    </w:p>
    <w:p w14:paraId="1F780ED1" w14:textId="77777777" w:rsidR="00000000" w:rsidRDefault="00540457">
      <w:pPr>
        <w:pStyle w:val="a0"/>
        <w:rPr>
          <w:rFonts w:hint="cs"/>
          <w:rtl/>
        </w:rPr>
      </w:pPr>
    </w:p>
    <w:p w14:paraId="5BDD3B78" w14:textId="77777777" w:rsidR="00000000" w:rsidRDefault="00540457">
      <w:pPr>
        <w:pStyle w:val="a0"/>
        <w:rPr>
          <w:rFonts w:hint="cs"/>
          <w:rtl/>
        </w:rPr>
      </w:pPr>
      <w:r>
        <w:rPr>
          <w:rFonts w:hint="cs"/>
          <w:rtl/>
        </w:rPr>
        <w:t>2. האם המשרד נערך</w:t>
      </w:r>
      <w:r>
        <w:rPr>
          <w:rFonts w:hint="cs"/>
          <w:rtl/>
        </w:rPr>
        <w:t xml:space="preserve"> לסייע למושב דוב"ב בפיתוח מקורות תעסוקה חלופיים? תודה. </w:t>
      </w:r>
    </w:p>
    <w:p w14:paraId="513F58BD" w14:textId="77777777" w:rsidR="00000000" w:rsidRDefault="00540457">
      <w:pPr>
        <w:pStyle w:val="a0"/>
        <w:rPr>
          <w:rFonts w:hint="cs"/>
          <w:color w:val="0000FF"/>
          <w:szCs w:val="28"/>
          <w:rtl/>
        </w:rPr>
      </w:pPr>
    </w:p>
    <w:p w14:paraId="063C24F4" w14:textId="77777777" w:rsidR="00000000" w:rsidRDefault="00540457">
      <w:pPr>
        <w:pStyle w:val="af1"/>
        <w:rPr>
          <w:rtl/>
        </w:rPr>
      </w:pPr>
      <w:r>
        <w:rPr>
          <w:rtl/>
        </w:rPr>
        <w:t>היו"ר ראובן ריבלין:</w:t>
      </w:r>
    </w:p>
    <w:p w14:paraId="4C625365" w14:textId="77777777" w:rsidR="00000000" w:rsidRDefault="00540457">
      <w:pPr>
        <w:pStyle w:val="a0"/>
        <w:rPr>
          <w:rtl/>
        </w:rPr>
      </w:pPr>
    </w:p>
    <w:p w14:paraId="732630B7" w14:textId="77777777" w:rsidR="00000000" w:rsidRDefault="00540457">
      <w:pPr>
        <w:pStyle w:val="a0"/>
        <w:rPr>
          <w:rFonts w:hint="cs"/>
          <w:rtl/>
        </w:rPr>
      </w:pPr>
      <w:r>
        <w:rPr>
          <w:rFonts w:hint="cs"/>
          <w:rtl/>
        </w:rPr>
        <w:t>תודה, ואני מודה מראש לשר החקלאות על כך שבהתרעה קצרה ביותר הסכים להשיב על השאילתא. תודה.</w:t>
      </w:r>
    </w:p>
    <w:p w14:paraId="1B27D352" w14:textId="77777777" w:rsidR="00000000" w:rsidRDefault="00540457">
      <w:pPr>
        <w:pStyle w:val="a0"/>
        <w:ind w:firstLine="0"/>
        <w:rPr>
          <w:rFonts w:hint="cs"/>
          <w:rtl/>
        </w:rPr>
      </w:pPr>
    </w:p>
    <w:p w14:paraId="61E2A78F" w14:textId="77777777" w:rsidR="00000000" w:rsidRDefault="00540457">
      <w:pPr>
        <w:pStyle w:val="a"/>
        <w:rPr>
          <w:rtl/>
        </w:rPr>
      </w:pPr>
      <w:bookmarkStart w:id="46" w:name="FS000000468T03_12_2003_11_56_49"/>
      <w:bookmarkStart w:id="47" w:name="_Toc59447987"/>
      <w:bookmarkEnd w:id="46"/>
      <w:r>
        <w:rPr>
          <w:rFonts w:hint="eastAsia"/>
          <w:rtl/>
        </w:rPr>
        <w:t>שר</w:t>
      </w:r>
      <w:r>
        <w:rPr>
          <w:rtl/>
        </w:rPr>
        <w:t xml:space="preserve"> החקלאות ופיתוח הכפר ישראל כץ:</w:t>
      </w:r>
      <w:bookmarkEnd w:id="47"/>
    </w:p>
    <w:p w14:paraId="4F4310AF" w14:textId="77777777" w:rsidR="00000000" w:rsidRDefault="00540457">
      <w:pPr>
        <w:pStyle w:val="a0"/>
        <w:rPr>
          <w:rFonts w:hint="cs"/>
          <w:rtl/>
        </w:rPr>
      </w:pPr>
    </w:p>
    <w:p w14:paraId="5AE3ED74" w14:textId="77777777" w:rsidR="00000000" w:rsidRDefault="00540457">
      <w:pPr>
        <w:pStyle w:val="a0"/>
        <w:rPr>
          <w:rFonts w:hint="cs"/>
          <w:rtl/>
        </w:rPr>
      </w:pPr>
      <w:r>
        <w:rPr>
          <w:rFonts w:hint="cs"/>
          <w:rtl/>
        </w:rPr>
        <w:t xml:space="preserve">תודה רבה, אדוני היושב-ראש. חבר הכנסת יתום, על-פי החלטת </w:t>
      </w:r>
      <w:r>
        <w:rPr>
          <w:rFonts w:hint="cs"/>
          <w:rtl/>
        </w:rPr>
        <w:t>ממשלה מס' 207, מיום 14 באפריל 2003, וביוזמת משרד האוצר, הוחלט להפסיק את תקצוב המענקים בסך 35 אגורות לביצה בעבור רכישת מכסות על-ידי מתיישבי מרום-הגליל, בגלל החלטות ממשלה 4829 ו-1626. הפסקת המימון נעשתה באופן פתאומי וללא התרעה מוקדמת.</w:t>
      </w:r>
    </w:p>
    <w:p w14:paraId="751959D9" w14:textId="77777777" w:rsidR="00000000" w:rsidRDefault="00540457">
      <w:pPr>
        <w:pStyle w:val="a0"/>
        <w:rPr>
          <w:rFonts w:hint="cs"/>
          <w:rtl/>
        </w:rPr>
      </w:pPr>
    </w:p>
    <w:p w14:paraId="6898CA72" w14:textId="77777777" w:rsidR="00000000" w:rsidRDefault="00540457">
      <w:pPr>
        <w:pStyle w:val="a0"/>
        <w:rPr>
          <w:rFonts w:hint="cs"/>
          <w:rtl/>
        </w:rPr>
      </w:pPr>
      <w:r>
        <w:rPr>
          <w:rFonts w:hint="cs"/>
          <w:rtl/>
        </w:rPr>
        <w:t>שנית, הפסקת המענק נוגע</w:t>
      </w:r>
      <w:r>
        <w:rPr>
          <w:rFonts w:hint="cs"/>
          <w:rtl/>
        </w:rPr>
        <w:t>ת לא רק למתיישבי מושב דוב"ב אלא ל-81 מגדלים מכל אזור מרום-הגליל, שנקבעו כזכאים להקצאת מכסות בגין החלטות הממשלה הנ"ל וטרם מימשו את זכאותם. הפסקת המענק פוגעת עוד יותר ב-19 מגדלים שהחלו במימוש רכישת המכסה, ולא יהיו זכאים למענק הנ"ל בגין השלמתה של המכסה.</w:t>
      </w:r>
    </w:p>
    <w:p w14:paraId="489B77EA" w14:textId="77777777" w:rsidR="00000000" w:rsidRDefault="00540457">
      <w:pPr>
        <w:pStyle w:val="a0"/>
        <w:rPr>
          <w:rFonts w:hint="cs"/>
          <w:rtl/>
        </w:rPr>
      </w:pPr>
    </w:p>
    <w:p w14:paraId="0F54398E" w14:textId="77777777" w:rsidR="00000000" w:rsidRDefault="00540457">
      <w:pPr>
        <w:pStyle w:val="a0"/>
        <w:rPr>
          <w:rFonts w:hint="cs"/>
          <w:rtl/>
        </w:rPr>
      </w:pPr>
      <w:r>
        <w:rPr>
          <w:rFonts w:hint="cs"/>
          <w:rtl/>
        </w:rPr>
        <w:t>שליש</w:t>
      </w:r>
      <w:r>
        <w:rPr>
          <w:rFonts w:hint="cs"/>
          <w:rtl/>
        </w:rPr>
        <w:t>ית, לגבי מושב דוב"ב. הרשות לתכנון במשרד החקלאות גיבשה תוכנית כוללת לחיזוקו הכלכלי והחברתי של המושב, לרבות השקעות בתוכניות תעסוקה חלופיות. על בסיס זה גם הוקצו מכסות הטלה מופחתות ל-27 מגדלים צעירים חדשים, שבנו את ביתם במושב, וזאת בשונה מכללי ההקצאות שסוכמו ב</w:t>
      </w:r>
      <w:r>
        <w:rPr>
          <w:rFonts w:hint="cs"/>
          <w:rtl/>
        </w:rPr>
        <w:t>זמנם עם משרד האוצר.</w:t>
      </w:r>
    </w:p>
    <w:p w14:paraId="2D30C57E" w14:textId="77777777" w:rsidR="00000000" w:rsidRDefault="00540457">
      <w:pPr>
        <w:pStyle w:val="a0"/>
        <w:rPr>
          <w:rFonts w:hint="cs"/>
          <w:rtl/>
        </w:rPr>
      </w:pPr>
    </w:p>
    <w:p w14:paraId="4315427F" w14:textId="77777777" w:rsidR="00000000" w:rsidRDefault="00540457">
      <w:pPr>
        <w:pStyle w:val="a0"/>
        <w:rPr>
          <w:rFonts w:hint="cs"/>
          <w:rtl/>
        </w:rPr>
      </w:pPr>
      <w:r>
        <w:rPr>
          <w:rFonts w:hint="cs"/>
          <w:rtl/>
        </w:rPr>
        <w:t>נקודה רביעית, משרד החקלאות ממשיך לנסות לשכנע את אגף התקציבים באוצר להמשיך ולתקצב את מענקי רכישת מכסות ההטלה למתיישבי מרום-הגליל.</w:t>
      </w:r>
    </w:p>
    <w:p w14:paraId="21A4E62B" w14:textId="77777777" w:rsidR="00000000" w:rsidRDefault="00540457">
      <w:pPr>
        <w:pStyle w:val="a0"/>
        <w:rPr>
          <w:rFonts w:hint="cs"/>
          <w:rtl/>
        </w:rPr>
      </w:pPr>
    </w:p>
    <w:p w14:paraId="4E1EC5E7" w14:textId="77777777" w:rsidR="00000000" w:rsidRDefault="00540457">
      <w:pPr>
        <w:pStyle w:val="af1"/>
        <w:rPr>
          <w:rtl/>
        </w:rPr>
      </w:pPr>
      <w:r>
        <w:rPr>
          <w:rtl/>
        </w:rPr>
        <w:t>היו"ר ראובן ריבלין:</w:t>
      </w:r>
    </w:p>
    <w:p w14:paraId="0D9B174C" w14:textId="77777777" w:rsidR="00000000" w:rsidRDefault="00540457">
      <w:pPr>
        <w:pStyle w:val="a0"/>
        <w:rPr>
          <w:rtl/>
        </w:rPr>
      </w:pPr>
    </w:p>
    <w:p w14:paraId="11D97310" w14:textId="77777777" w:rsidR="00000000" w:rsidRDefault="00540457">
      <w:pPr>
        <w:pStyle w:val="a0"/>
        <w:rPr>
          <w:rFonts w:hint="cs"/>
          <w:rtl/>
        </w:rPr>
      </w:pPr>
      <w:r>
        <w:rPr>
          <w:rFonts w:hint="cs"/>
          <w:rtl/>
        </w:rPr>
        <w:t>אני מאוד מודה לשר. חבר הכנסת יתום, כעת אדוני יוכל לשאול כאוות נפשו במסגרת הדקה, דקה-</w:t>
      </w:r>
      <w:r>
        <w:rPr>
          <w:rFonts w:hint="cs"/>
          <w:rtl/>
        </w:rPr>
        <w:t>וחצי העומדת לרשותו.</w:t>
      </w:r>
    </w:p>
    <w:p w14:paraId="5E1FE5FB" w14:textId="77777777" w:rsidR="00000000" w:rsidRDefault="00540457">
      <w:pPr>
        <w:bidi/>
        <w:rPr>
          <w:rFonts w:hint="cs"/>
          <w:u w:val="single"/>
          <w:rtl/>
        </w:rPr>
      </w:pPr>
    </w:p>
    <w:p w14:paraId="08C6BEBB" w14:textId="77777777" w:rsidR="00000000" w:rsidRDefault="00540457">
      <w:pPr>
        <w:pStyle w:val="a"/>
        <w:rPr>
          <w:rtl/>
        </w:rPr>
      </w:pPr>
      <w:bookmarkStart w:id="48" w:name="FS000001032T03_12_2003_12_03_20"/>
      <w:bookmarkStart w:id="49" w:name="_Toc59447988"/>
      <w:bookmarkEnd w:id="48"/>
      <w:r>
        <w:rPr>
          <w:rFonts w:hint="eastAsia"/>
          <w:rtl/>
        </w:rPr>
        <w:t>אהוד</w:t>
      </w:r>
      <w:r>
        <w:rPr>
          <w:rtl/>
        </w:rPr>
        <w:t xml:space="preserve"> יתום (הליכוד):</w:t>
      </w:r>
      <w:bookmarkEnd w:id="49"/>
    </w:p>
    <w:p w14:paraId="4B8FB8AA" w14:textId="77777777" w:rsidR="00000000" w:rsidRDefault="00540457">
      <w:pPr>
        <w:pStyle w:val="a0"/>
        <w:rPr>
          <w:rFonts w:hint="cs"/>
          <w:rtl/>
        </w:rPr>
      </w:pPr>
    </w:p>
    <w:p w14:paraId="63AC3C74" w14:textId="77777777" w:rsidR="00000000" w:rsidRDefault="00540457">
      <w:pPr>
        <w:pStyle w:val="a0"/>
        <w:rPr>
          <w:rFonts w:hint="cs"/>
          <w:rtl/>
        </w:rPr>
      </w:pPr>
      <w:r>
        <w:rPr>
          <w:rFonts w:hint="cs"/>
          <w:rtl/>
        </w:rPr>
        <w:t>תודה, מכל מלמדי השכלתי. כבוד שר החקלאות, אכן השאילתא הזאת במקורה הופנתה לשר האוצר. משום מה מזכירות הממשלה התעקשה שהשאלה שלי תופנה לכבוד שר החקלאות. תודה רבה לך על התשובה המקיפה, ואני משוכנע שמשרד החקלאות, התוכנית ה</w:t>
      </w:r>
      <w:r>
        <w:rPr>
          <w:rFonts w:hint="cs"/>
          <w:rtl/>
        </w:rPr>
        <w:t>רב-שנתית שלו, ושר החקלאות העומד בראש נוף תבניתה של הארץ הזאת ידאגו לתושבי הגדר, לתושבי קו העימות, בצורה הטובה ביותר. תודה רבה.</w:t>
      </w:r>
    </w:p>
    <w:p w14:paraId="61982127" w14:textId="77777777" w:rsidR="00000000" w:rsidRDefault="00540457">
      <w:pPr>
        <w:pStyle w:val="a0"/>
        <w:ind w:firstLine="0"/>
        <w:rPr>
          <w:rFonts w:hint="cs"/>
          <w:rtl/>
        </w:rPr>
      </w:pPr>
    </w:p>
    <w:p w14:paraId="243CCE67" w14:textId="77777777" w:rsidR="00000000" w:rsidRDefault="00540457">
      <w:pPr>
        <w:pStyle w:val="af1"/>
        <w:rPr>
          <w:rtl/>
        </w:rPr>
      </w:pPr>
      <w:r>
        <w:rPr>
          <w:rtl/>
        </w:rPr>
        <w:t>היו"ר ראובן ריבלין:</w:t>
      </w:r>
    </w:p>
    <w:p w14:paraId="4BC71B36" w14:textId="77777777" w:rsidR="00000000" w:rsidRDefault="00540457">
      <w:pPr>
        <w:pStyle w:val="a0"/>
        <w:rPr>
          <w:rtl/>
        </w:rPr>
      </w:pPr>
    </w:p>
    <w:p w14:paraId="306BBFA2" w14:textId="77777777" w:rsidR="00000000" w:rsidRDefault="00540457">
      <w:pPr>
        <w:pStyle w:val="a0"/>
        <w:rPr>
          <w:rFonts w:hint="cs"/>
          <w:rtl/>
        </w:rPr>
      </w:pPr>
      <w:r>
        <w:rPr>
          <w:rFonts w:hint="cs"/>
          <w:rtl/>
        </w:rPr>
        <w:t>תודה. חבר הכנסת אריאל, ואחריו - חבר הכנסת טיבי.</w:t>
      </w:r>
    </w:p>
    <w:p w14:paraId="30A37B99" w14:textId="77777777" w:rsidR="00000000" w:rsidRDefault="00540457">
      <w:pPr>
        <w:bidi/>
        <w:rPr>
          <w:rFonts w:hint="cs"/>
          <w:u w:val="single"/>
          <w:rtl/>
        </w:rPr>
      </w:pPr>
    </w:p>
    <w:p w14:paraId="0AC97CF2" w14:textId="77777777" w:rsidR="00000000" w:rsidRDefault="00540457">
      <w:pPr>
        <w:pStyle w:val="a"/>
        <w:rPr>
          <w:rFonts w:hint="cs"/>
          <w:rtl/>
        </w:rPr>
      </w:pPr>
      <w:bookmarkStart w:id="50" w:name="_Toc59447989"/>
      <w:r>
        <w:rPr>
          <w:rFonts w:hint="cs"/>
          <w:rtl/>
        </w:rPr>
        <w:t xml:space="preserve">אורי יהודה אריאל (האיחוד הלאומי </w:t>
      </w:r>
      <w:r>
        <w:rPr>
          <w:rtl/>
        </w:rPr>
        <w:t>–</w:t>
      </w:r>
      <w:r>
        <w:rPr>
          <w:rFonts w:hint="cs"/>
          <w:rtl/>
        </w:rPr>
        <w:t xml:space="preserve"> ישראל ביתנו):</w:t>
      </w:r>
      <w:bookmarkEnd w:id="50"/>
    </w:p>
    <w:p w14:paraId="6ECAF3A7" w14:textId="77777777" w:rsidR="00000000" w:rsidRDefault="00540457">
      <w:pPr>
        <w:pStyle w:val="af0"/>
        <w:rPr>
          <w:rFonts w:hint="cs"/>
          <w:rtl/>
        </w:rPr>
      </w:pPr>
    </w:p>
    <w:p w14:paraId="7AF24028" w14:textId="77777777" w:rsidR="00000000" w:rsidRDefault="00540457">
      <w:pPr>
        <w:pStyle w:val="a0"/>
        <w:rPr>
          <w:rFonts w:hint="cs"/>
          <w:rtl/>
        </w:rPr>
      </w:pPr>
      <w:r>
        <w:rPr>
          <w:rFonts w:hint="cs"/>
          <w:rtl/>
        </w:rPr>
        <w:t>תודה, אדו</w:t>
      </w:r>
      <w:r>
        <w:rPr>
          <w:rFonts w:hint="cs"/>
          <w:rtl/>
        </w:rPr>
        <w:t>ני היושב-ראש. אדוני השר, האם כבוד השר ישקול בשנה התקציבית הקרובה, 2004, לחזק באמצעי ייצור, כגון ביצים, את היישובים החקלאיים ביש"ע?</w:t>
      </w:r>
    </w:p>
    <w:p w14:paraId="3A942D5A" w14:textId="77777777" w:rsidR="00000000" w:rsidRDefault="00540457">
      <w:pPr>
        <w:pStyle w:val="a0"/>
        <w:ind w:firstLine="0"/>
        <w:rPr>
          <w:rFonts w:hint="cs"/>
          <w:rtl/>
        </w:rPr>
      </w:pPr>
    </w:p>
    <w:p w14:paraId="619CA20C" w14:textId="77777777" w:rsidR="00000000" w:rsidRDefault="00540457">
      <w:pPr>
        <w:pStyle w:val="af1"/>
        <w:rPr>
          <w:rtl/>
        </w:rPr>
      </w:pPr>
      <w:r>
        <w:rPr>
          <w:rtl/>
        </w:rPr>
        <w:t>היו"ר ראובן ריבלין:</w:t>
      </w:r>
    </w:p>
    <w:p w14:paraId="510183B8" w14:textId="77777777" w:rsidR="00000000" w:rsidRDefault="00540457">
      <w:pPr>
        <w:pStyle w:val="a0"/>
        <w:rPr>
          <w:rtl/>
        </w:rPr>
      </w:pPr>
    </w:p>
    <w:p w14:paraId="4227101F" w14:textId="77777777" w:rsidR="00000000" w:rsidRDefault="00540457">
      <w:pPr>
        <w:pStyle w:val="a0"/>
        <w:rPr>
          <w:rFonts w:hint="cs"/>
          <w:rtl/>
        </w:rPr>
      </w:pPr>
      <w:r>
        <w:rPr>
          <w:rFonts w:hint="cs"/>
          <w:rtl/>
        </w:rPr>
        <w:t>תודה לחבר הכנסת אריאל. חבר הכנסת טיבי. לא, אדוני ישמע עוד שאלה אחת ויענה על שלושתן.</w:t>
      </w:r>
    </w:p>
    <w:p w14:paraId="6FA24CC6" w14:textId="77777777" w:rsidR="00000000" w:rsidRDefault="00540457">
      <w:pPr>
        <w:pStyle w:val="a0"/>
        <w:rPr>
          <w:rFonts w:hint="cs"/>
          <w:rtl/>
        </w:rPr>
      </w:pPr>
    </w:p>
    <w:p w14:paraId="40684E20" w14:textId="77777777" w:rsidR="00000000" w:rsidRDefault="00540457">
      <w:pPr>
        <w:pStyle w:val="a"/>
        <w:rPr>
          <w:rtl/>
        </w:rPr>
      </w:pPr>
      <w:bookmarkStart w:id="51" w:name="FS000000560T03_12_2003_12_08_33"/>
      <w:bookmarkStart w:id="52" w:name="_Toc59447990"/>
      <w:bookmarkEnd w:id="51"/>
      <w:r>
        <w:rPr>
          <w:rFonts w:hint="eastAsia"/>
          <w:rtl/>
        </w:rPr>
        <w:t>אחמד</w:t>
      </w:r>
      <w:r>
        <w:rPr>
          <w:rtl/>
        </w:rPr>
        <w:t xml:space="preserve"> טיבי (חד"ש-תע</w:t>
      </w:r>
      <w:r>
        <w:rPr>
          <w:rtl/>
        </w:rPr>
        <w:t>"ל):</w:t>
      </w:r>
      <w:bookmarkEnd w:id="52"/>
    </w:p>
    <w:p w14:paraId="7C8A07C0" w14:textId="77777777" w:rsidR="00000000" w:rsidRDefault="00540457">
      <w:pPr>
        <w:pStyle w:val="a0"/>
        <w:rPr>
          <w:rFonts w:hint="cs"/>
          <w:rtl/>
        </w:rPr>
      </w:pPr>
    </w:p>
    <w:p w14:paraId="565840B1" w14:textId="77777777" w:rsidR="00000000" w:rsidRDefault="00540457">
      <w:pPr>
        <w:pStyle w:val="a0"/>
        <w:rPr>
          <w:rFonts w:hint="cs"/>
          <w:rtl/>
        </w:rPr>
      </w:pPr>
      <w:r>
        <w:rPr>
          <w:rFonts w:hint="cs"/>
          <w:rtl/>
        </w:rPr>
        <w:t>כבוד השר, בקשר לתקציב בארות מים ואיזון, במיוחד בפרדסים באזור המשולש, שיש בהם הרבה בארות מים, וזה מקור הכנסה. יש שם שיטת חישוב חדשה וקיצוצים. האם מוכן השר לבוא לקראת בעלי הבארות האלה, כדי להציל את הבארות ולהציל את תחום החיים הזה של האנשים?</w:t>
      </w:r>
    </w:p>
    <w:p w14:paraId="12B6AE87" w14:textId="77777777" w:rsidR="00000000" w:rsidRDefault="00540457">
      <w:pPr>
        <w:pStyle w:val="a0"/>
        <w:ind w:firstLine="0"/>
        <w:rPr>
          <w:rFonts w:hint="cs"/>
          <w:rtl/>
        </w:rPr>
      </w:pPr>
    </w:p>
    <w:p w14:paraId="05523DEC" w14:textId="77777777" w:rsidR="00000000" w:rsidRDefault="00540457">
      <w:pPr>
        <w:pStyle w:val="af1"/>
        <w:rPr>
          <w:rtl/>
        </w:rPr>
      </w:pPr>
      <w:r>
        <w:rPr>
          <w:rtl/>
        </w:rPr>
        <w:t>היו"ר ראוב</w:t>
      </w:r>
      <w:r>
        <w:rPr>
          <w:rtl/>
        </w:rPr>
        <w:t>ן ריבלין:</w:t>
      </w:r>
    </w:p>
    <w:p w14:paraId="3F1E4826" w14:textId="77777777" w:rsidR="00000000" w:rsidRDefault="00540457">
      <w:pPr>
        <w:pStyle w:val="a0"/>
        <w:rPr>
          <w:rtl/>
        </w:rPr>
      </w:pPr>
    </w:p>
    <w:p w14:paraId="07C2A33D" w14:textId="77777777" w:rsidR="00000000" w:rsidRDefault="00540457">
      <w:pPr>
        <w:pStyle w:val="a0"/>
        <w:rPr>
          <w:rFonts w:hint="cs"/>
          <w:rtl/>
        </w:rPr>
      </w:pPr>
      <w:r>
        <w:rPr>
          <w:rFonts w:hint="cs"/>
          <w:rtl/>
        </w:rPr>
        <w:t>תודה רבה. השר לא התכונן לשאלה הזאת, ואם הוא יוכל הוא יענה. בבקשה.</w:t>
      </w:r>
    </w:p>
    <w:p w14:paraId="50FD0EEF" w14:textId="77777777" w:rsidR="00000000" w:rsidRDefault="00540457">
      <w:pPr>
        <w:pStyle w:val="a0"/>
        <w:rPr>
          <w:rFonts w:hint="cs"/>
          <w:rtl/>
        </w:rPr>
      </w:pPr>
    </w:p>
    <w:p w14:paraId="1732D45F" w14:textId="77777777" w:rsidR="00000000" w:rsidRDefault="00540457">
      <w:pPr>
        <w:pStyle w:val="a"/>
        <w:rPr>
          <w:rtl/>
        </w:rPr>
      </w:pPr>
      <w:bookmarkStart w:id="53" w:name="FS000000468T03_12_2003_12_12_10"/>
      <w:bookmarkStart w:id="54" w:name="_Toc59447991"/>
      <w:bookmarkEnd w:id="53"/>
      <w:r>
        <w:rPr>
          <w:rFonts w:hint="eastAsia"/>
          <w:rtl/>
        </w:rPr>
        <w:t>שר</w:t>
      </w:r>
      <w:r>
        <w:rPr>
          <w:rtl/>
        </w:rPr>
        <w:t xml:space="preserve"> החקלאות ופיתוח הכפר ישראל כץ:</w:t>
      </w:r>
      <w:bookmarkEnd w:id="54"/>
    </w:p>
    <w:p w14:paraId="140A096C" w14:textId="77777777" w:rsidR="00000000" w:rsidRDefault="00540457">
      <w:pPr>
        <w:pStyle w:val="a0"/>
        <w:rPr>
          <w:rFonts w:hint="cs"/>
          <w:rtl/>
        </w:rPr>
      </w:pPr>
    </w:p>
    <w:p w14:paraId="60181D98" w14:textId="77777777" w:rsidR="00000000" w:rsidRDefault="00540457">
      <w:pPr>
        <w:pStyle w:val="a0"/>
        <w:rPr>
          <w:rFonts w:hint="cs"/>
          <w:rtl/>
        </w:rPr>
      </w:pPr>
      <w:r>
        <w:rPr>
          <w:rFonts w:hint="cs"/>
          <w:rtl/>
        </w:rPr>
        <w:t xml:space="preserve">חבר הכנסת אריאל, כפי שאני מסייע בכל מקום, אני אשמח מאוד לסייע. תואם לי ביקור בזמן הקרוב להתיישבות חקלאית ביש"ע. ודאי שיש חשיבות מיוחדת לסייע גם </w:t>
      </w:r>
      <w:r>
        <w:rPr>
          <w:rFonts w:hint="cs"/>
          <w:rtl/>
        </w:rPr>
        <w:t>בתחום הזה למתיישבים במגוון של תחומים. חלק אנחנו כבר עושים, ובחלק מהדברים ודאי שנמצא את הדרכים איך לעשות, לחזק ולתגבר.</w:t>
      </w:r>
    </w:p>
    <w:p w14:paraId="18343440" w14:textId="77777777" w:rsidR="00000000" w:rsidRDefault="00540457">
      <w:pPr>
        <w:pStyle w:val="a0"/>
        <w:rPr>
          <w:rFonts w:hint="cs"/>
          <w:rtl/>
        </w:rPr>
      </w:pPr>
    </w:p>
    <w:p w14:paraId="25C54189" w14:textId="77777777" w:rsidR="00000000" w:rsidRDefault="00540457">
      <w:pPr>
        <w:pStyle w:val="a0"/>
        <w:rPr>
          <w:rFonts w:hint="cs"/>
          <w:rtl/>
        </w:rPr>
      </w:pPr>
      <w:r>
        <w:rPr>
          <w:rFonts w:hint="cs"/>
          <w:rtl/>
        </w:rPr>
        <w:t>חבר הכנסת טיבי, המקרה הספציפי שאתה מדבר עליו, אשמח אם הוא יובא על-ידך או בדרך שתבחר, לטיפולי. כידוע לך, היו יוזמות לטיפול במגזר הלא-יהודי</w:t>
      </w:r>
      <w:r>
        <w:rPr>
          <w:rFonts w:hint="cs"/>
          <w:rtl/>
        </w:rPr>
        <w:t xml:space="preserve"> בנושא החקלאי, גם מצד חברים בכנסת, שנעניתי להן והן מטופלות, גם המשרד עצמו מקדם נושאים.</w:t>
      </w:r>
    </w:p>
    <w:p w14:paraId="1B6FE6C9" w14:textId="77777777" w:rsidR="00000000" w:rsidRDefault="00540457">
      <w:pPr>
        <w:pStyle w:val="a0"/>
        <w:rPr>
          <w:rFonts w:hint="cs"/>
          <w:rtl/>
        </w:rPr>
      </w:pPr>
    </w:p>
    <w:p w14:paraId="2EF56179" w14:textId="77777777" w:rsidR="00000000" w:rsidRDefault="00540457">
      <w:pPr>
        <w:pStyle w:val="a0"/>
        <w:rPr>
          <w:rFonts w:hint="cs"/>
          <w:rtl/>
        </w:rPr>
      </w:pPr>
      <w:r>
        <w:rPr>
          <w:rFonts w:hint="cs"/>
          <w:rtl/>
        </w:rPr>
        <w:t>בכלל, לגבי נושא המים באופן כללי, יש העדפה מתקנת לגבי המגזר הלא-יהודי בהקצאת מים. זו החלטה שהתקבלה, ואולי במסגרת ההחלטה הזאת נוכל גם לפתור חלק מהבעיות האלה. המשרד עוסק ג</w:t>
      </w:r>
      <w:r>
        <w:rPr>
          <w:rFonts w:hint="cs"/>
          <w:rtl/>
        </w:rPr>
        <w:t>ם בבקעת בית-נטופה בהכשרת קרקעות ובבניית תשתית ניקוז, על מנת לאפשר מעבר לחקלאות אינטנסיבית באזור הנגב ובמקומות אחרים, אנחנו בהחלט פעילים.</w:t>
      </w:r>
    </w:p>
    <w:p w14:paraId="16A91821" w14:textId="77777777" w:rsidR="00000000" w:rsidRDefault="00540457">
      <w:pPr>
        <w:pStyle w:val="a0"/>
        <w:rPr>
          <w:rFonts w:hint="cs"/>
          <w:rtl/>
        </w:rPr>
      </w:pPr>
    </w:p>
    <w:p w14:paraId="700F742A" w14:textId="77777777" w:rsidR="00000000" w:rsidRDefault="00540457">
      <w:pPr>
        <w:pStyle w:val="a0"/>
        <w:rPr>
          <w:rFonts w:hint="cs"/>
          <w:rtl/>
        </w:rPr>
      </w:pPr>
      <w:r>
        <w:rPr>
          <w:rFonts w:hint="cs"/>
          <w:rtl/>
        </w:rPr>
        <w:t>בנושא ההדרים, אני מבין שדיברת על פרי הדר. אנחנו מייחסים חשיבות רבה להגברת הנטיעות המחודשות של פרי הדר. אני חושב שעל רק</w:t>
      </w:r>
      <w:r>
        <w:rPr>
          <w:rFonts w:hint="cs"/>
          <w:rtl/>
        </w:rPr>
        <w:t>ע האפשרות לשימוש במים מושבים, ואולי מקורות מים נוספים, יש אפשרות לתת תנופה לענף הזה, שהיתה בו ירידה בשנים האחרונות.</w:t>
      </w:r>
    </w:p>
    <w:p w14:paraId="1BE868B8" w14:textId="77777777" w:rsidR="00000000" w:rsidRDefault="00540457">
      <w:pPr>
        <w:pStyle w:val="a0"/>
        <w:ind w:firstLine="0"/>
        <w:rPr>
          <w:rFonts w:hint="cs"/>
          <w:rtl/>
        </w:rPr>
      </w:pPr>
    </w:p>
    <w:p w14:paraId="3E061F41" w14:textId="77777777" w:rsidR="00000000" w:rsidRDefault="00540457">
      <w:pPr>
        <w:pStyle w:val="af1"/>
        <w:rPr>
          <w:rtl/>
        </w:rPr>
      </w:pPr>
      <w:r>
        <w:rPr>
          <w:rtl/>
        </w:rPr>
        <w:t>היו"ר ראובן ריבלין:</w:t>
      </w:r>
    </w:p>
    <w:p w14:paraId="0BE9D43D" w14:textId="77777777" w:rsidR="00000000" w:rsidRDefault="00540457">
      <w:pPr>
        <w:pStyle w:val="a0"/>
        <w:rPr>
          <w:rtl/>
        </w:rPr>
      </w:pPr>
    </w:p>
    <w:p w14:paraId="247FD08C" w14:textId="77777777" w:rsidR="00000000" w:rsidRDefault="00540457">
      <w:pPr>
        <w:pStyle w:val="a0"/>
        <w:rPr>
          <w:rFonts w:hint="cs"/>
          <w:rtl/>
        </w:rPr>
      </w:pPr>
      <w:r>
        <w:rPr>
          <w:rFonts w:hint="cs"/>
          <w:rtl/>
        </w:rPr>
        <w:t xml:space="preserve">הנה רואים אנחנו יתרון בכך שהשר המקצועי בא ועונה על השאלות. רציתי לציין את הערתך הקודמת לשר התחבורה. </w:t>
      </w:r>
    </w:p>
    <w:p w14:paraId="56706107" w14:textId="77777777" w:rsidR="00000000" w:rsidRDefault="00540457">
      <w:pPr>
        <w:pStyle w:val="a0"/>
        <w:rPr>
          <w:rFonts w:hint="cs"/>
          <w:rtl/>
        </w:rPr>
      </w:pPr>
    </w:p>
    <w:p w14:paraId="30471F0A" w14:textId="77777777" w:rsidR="00000000" w:rsidRDefault="00540457">
      <w:pPr>
        <w:pStyle w:val="a0"/>
        <w:rPr>
          <w:rFonts w:hint="cs"/>
          <w:rtl/>
        </w:rPr>
      </w:pPr>
      <w:r>
        <w:rPr>
          <w:rFonts w:hint="cs"/>
          <w:rtl/>
        </w:rPr>
        <w:t>רבותי חברי הכנסת</w:t>
      </w:r>
      <w:r>
        <w:rPr>
          <w:rFonts w:hint="cs"/>
          <w:rtl/>
        </w:rPr>
        <w:t>, אנחנו ממשיכים. שר הבריאות - תמיד נמצא בזמן, אני מוכרח לציין - יענה על שאילתא בעל-פה מס' 94, מאת חבר הכנסת יולי אדלשטיין. אדוני סגן היושב-ראש יקרא קודם את השאלה, והשר יענה.</w:t>
      </w:r>
    </w:p>
    <w:p w14:paraId="337E7FC7" w14:textId="77777777" w:rsidR="00000000" w:rsidRDefault="00540457">
      <w:pPr>
        <w:pStyle w:val="a0"/>
        <w:rPr>
          <w:rFonts w:hint="cs"/>
          <w:rtl/>
        </w:rPr>
      </w:pPr>
    </w:p>
    <w:p w14:paraId="16F8B12A" w14:textId="77777777" w:rsidR="00000000" w:rsidRDefault="00540457">
      <w:pPr>
        <w:pStyle w:val="a1"/>
        <w:jc w:val="center"/>
        <w:rPr>
          <w:rFonts w:hint="cs"/>
          <w:rtl/>
        </w:rPr>
      </w:pPr>
      <w:bookmarkStart w:id="55" w:name="_Toc59447992"/>
      <w:r>
        <w:rPr>
          <w:rFonts w:hint="cs"/>
          <w:rtl/>
        </w:rPr>
        <w:t>94. סגירת בית-החולים "אברבנאל"</w:t>
      </w:r>
      <w:bookmarkEnd w:id="55"/>
    </w:p>
    <w:p w14:paraId="5DB150C1" w14:textId="77777777" w:rsidR="00000000" w:rsidRDefault="00540457">
      <w:pPr>
        <w:pStyle w:val="a0"/>
        <w:rPr>
          <w:rFonts w:hint="cs"/>
          <w:rtl/>
        </w:rPr>
      </w:pPr>
    </w:p>
    <w:p w14:paraId="7673D44D" w14:textId="77777777" w:rsidR="00000000" w:rsidRDefault="00540457">
      <w:pPr>
        <w:pStyle w:val="a"/>
        <w:rPr>
          <w:rtl/>
        </w:rPr>
      </w:pPr>
      <w:bookmarkStart w:id="56" w:name="FS000000532T03_12_2003_12_44_45"/>
      <w:bookmarkStart w:id="57" w:name="_Toc59447993"/>
      <w:bookmarkEnd w:id="56"/>
      <w:r>
        <w:rPr>
          <w:rFonts w:hint="eastAsia"/>
          <w:rtl/>
        </w:rPr>
        <w:t>יולי</w:t>
      </w:r>
      <w:r>
        <w:rPr>
          <w:rtl/>
        </w:rPr>
        <w:t>-יואל אדלשטיין (הליכוד):</w:t>
      </w:r>
      <w:bookmarkEnd w:id="57"/>
    </w:p>
    <w:p w14:paraId="54A48628" w14:textId="77777777" w:rsidR="00000000" w:rsidRDefault="00540457">
      <w:pPr>
        <w:pStyle w:val="a0"/>
        <w:rPr>
          <w:rFonts w:hint="cs"/>
          <w:rtl/>
        </w:rPr>
      </w:pPr>
    </w:p>
    <w:p w14:paraId="46BB93DB" w14:textId="77777777" w:rsidR="00000000" w:rsidRDefault="00540457">
      <w:pPr>
        <w:pStyle w:val="a0"/>
        <w:rPr>
          <w:rFonts w:hint="cs"/>
          <w:rtl/>
        </w:rPr>
      </w:pPr>
      <w:r>
        <w:rPr>
          <w:rFonts w:hint="cs"/>
          <w:rtl/>
        </w:rPr>
        <w:t xml:space="preserve">תודה. </w:t>
      </w:r>
    </w:p>
    <w:p w14:paraId="252424E8" w14:textId="77777777" w:rsidR="00000000" w:rsidRDefault="00540457">
      <w:pPr>
        <w:pStyle w:val="a0"/>
        <w:rPr>
          <w:rFonts w:hint="cs"/>
          <w:rtl/>
        </w:rPr>
      </w:pPr>
    </w:p>
    <w:p w14:paraId="76A8A4C8" w14:textId="77777777" w:rsidR="00000000" w:rsidRDefault="00540457">
      <w:pPr>
        <w:pStyle w:val="a0"/>
        <w:rPr>
          <w:rFonts w:hint="cs"/>
          <w:rtl/>
        </w:rPr>
      </w:pPr>
      <w:r>
        <w:rPr>
          <w:rFonts w:hint="cs"/>
          <w:rtl/>
        </w:rPr>
        <w:t>אדוני היושב</w:t>
      </w:r>
      <w:r>
        <w:rPr>
          <w:rFonts w:hint="cs"/>
          <w:rtl/>
        </w:rPr>
        <w:t xml:space="preserve">-ראש, חברי חברי הכנסת, אדוני שר הבריאות, הנושא הוא סגירת בית-החולים "אברבנאל". </w:t>
      </w:r>
    </w:p>
    <w:p w14:paraId="3EC677F4" w14:textId="77777777" w:rsidR="00000000" w:rsidRDefault="00540457">
      <w:pPr>
        <w:pStyle w:val="a0"/>
        <w:rPr>
          <w:rFonts w:hint="cs"/>
          <w:rtl/>
        </w:rPr>
      </w:pPr>
    </w:p>
    <w:p w14:paraId="5EF4A9AD" w14:textId="77777777" w:rsidR="00000000" w:rsidRDefault="00540457">
      <w:pPr>
        <w:pStyle w:val="a0"/>
        <w:rPr>
          <w:rFonts w:hint="cs"/>
          <w:rtl/>
        </w:rPr>
      </w:pPr>
      <w:r>
        <w:rPr>
          <w:rFonts w:hint="cs"/>
          <w:rtl/>
        </w:rPr>
        <w:t>בהצעת התקציב למשרדך לשנת 2004 הוחלט על סגירת בית-החולים הפסיכיאטרי "אברבנאל" בבת-ים, המשרת את כל תושבי אזור המרכז.</w:t>
      </w:r>
    </w:p>
    <w:p w14:paraId="6B1E2A1C" w14:textId="77777777" w:rsidR="00000000" w:rsidRDefault="00540457">
      <w:pPr>
        <w:pStyle w:val="a0"/>
        <w:rPr>
          <w:rFonts w:hint="cs"/>
          <w:rtl/>
        </w:rPr>
      </w:pPr>
    </w:p>
    <w:p w14:paraId="7F427352" w14:textId="77777777" w:rsidR="00000000" w:rsidRDefault="00540457">
      <w:pPr>
        <w:pStyle w:val="a0"/>
        <w:rPr>
          <w:rFonts w:hint="cs"/>
          <w:rtl/>
        </w:rPr>
      </w:pPr>
      <w:r>
        <w:rPr>
          <w:rFonts w:hint="cs"/>
          <w:rtl/>
        </w:rPr>
        <w:t xml:space="preserve">ברצוני לשאול: </w:t>
      </w:r>
    </w:p>
    <w:p w14:paraId="334F1A6F" w14:textId="77777777" w:rsidR="00000000" w:rsidRDefault="00540457">
      <w:pPr>
        <w:pStyle w:val="a0"/>
        <w:rPr>
          <w:rFonts w:hint="cs"/>
          <w:rtl/>
        </w:rPr>
      </w:pPr>
    </w:p>
    <w:p w14:paraId="7CB5E1B9" w14:textId="77777777" w:rsidR="00000000" w:rsidRDefault="00540457">
      <w:pPr>
        <w:pStyle w:val="a0"/>
        <w:numPr>
          <w:ilvl w:val="0"/>
          <w:numId w:val="3"/>
        </w:numPr>
        <w:ind w:right="0"/>
        <w:rPr>
          <w:rFonts w:hint="cs"/>
          <w:rtl/>
        </w:rPr>
      </w:pPr>
      <w:r>
        <w:rPr>
          <w:rFonts w:hint="cs"/>
          <w:rtl/>
        </w:rPr>
        <w:t xml:space="preserve">מה היא עמדת משרדך בנושא? </w:t>
      </w:r>
    </w:p>
    <w:p w14:paraId="68A16865" w14:textId="77777777" w:rsidR="00000000" w:rsidRDefault="00540457">
      <w:pPr>
        <w:pStyle w:val="a0"/>
        <w:ind w:left="719" w:firstLine="0"/>
        <w:rPr>
          <w:rFonts w:hint="cs"/>
        </w:rPr>
      </w:pPr>
    </w:p>
    <w:p w14:paraId="132EE401" w14:textId="77777777" w:rsidR="00000000" w:rsidRDefault="00540457">
      <w:pPr>
        <w:pStyle w:val="a0"/>
        <w:numPr>
          <w:ilvl w:val="0"/>
          <w:numId w:val="3"/>
        </w:numPr>
        <w:ind w:right="0"/>
        <w:rPr>
          <w:rFonts w:hint="cs"/>
        </w:rPr>
      </w:pPr>
      <w:r>
        <w:rPr>
          <w:rFonts w:hint="cs"/>
          <w:rtl/>
        </w:rPr>
        <w:t xml:space="preserve"> איזה מענה יוצע </w:t>
      </w:r>
      <w:r>
        <w:rPr>
          <w:rFonts w:hint="cs"/>
          <w:rtl/>
        </w:rPr>
        <w:t xml:space="preserve">למאות המאושפזים המטופלים במרפאות היום בבית-החולים? </w:t>
      </w:r>
    </w:p>
    <w:p w14:paraId="08EDB0C4" w14:textId="77777777" w:rsidR="00000000" w:rsidRDefault="00540457">
      <w:pPr>
        <w:pStyle w:val="a0"/>
        <w:ind w:firstLine="0"/>
        <w:rPr>
          <w:rFonts w:hint="cs"/>
          <w:rtl/>
        </w:rPr>
      </w:pPr>
    </w:p>
    <w:p w14:paraId="21A2FDBC" w14:textId="77777777" w:rsidR="00000000" w:rsidRDefault="00540457">
      <w:pPr>
        <w:pStyle w:val="a0"/>
        <w:numPr>
          <w:ilvl w:val="0"/>
          <w:numId w:val="3"/>
        </w:numPr>
        <w:ind w:right="0"/>
        <w:rPr>
          <w:rFonts w:hint="cs"/>
          <w:rtl/>
        </w:rPr>
      </w:pPr>
      <w:r>
        <w:rPr>
          <w:rFonts w:hint="cs"/>
          <w:rtl/>
        </w:rPr>
        <w:t xml:space="preserve"> מה יעלה בגורלם של מאות העובדים בבית-החולים?</w:t>
      </w:r>
    </w:p>
    <w:p w14:paraId="04ECE76C" w14:textId="77777777" w:rsidR="00000000" w:rsidRDefault="00540457">
      <w:pPr>
        <w:pStyle w:val="a0"/>
        <w:rPr>
          <w:rFonts w:hint="cs"/>
          <w:rtl/>
        </w:rPr>
      </w:pPr>
    </w:p>
    <w:p w14:paraId="0F76D0B6" w14:textId="77777777" w:rsidR="00000000" w:rsidRDefault="00540457">
      <w:pPr>
        <w:pStyle w:val="af1"/>
        <w:rPr>
          <w:rtl/>
        </w:rPr>
      </w:pPr>
      <w:r>
        <w:rPr>
          <w:rtl/>
        </w:rPr>
        <w:t>היו"ר ראובן ריבלין:</w:t>
      </w:r>
    </w:p>
    <w:p w14:paraId="5C318B9D" w14:textId="77777777" w:rsidR="00000000" w:rsidRDefault="00540457">
      <w:pPr>
        <w:pStyle w:val="a0"/>
        <w:rPr>
          <w:rtl/>
        </w:rPr>
      </w:pPr>
    </w:p>
    <w:p w14:paraId="73C5FA65" w14:textId="77777777" w:rsidR="00000000" w:rsidRDefault="00540457">
      <w:pPr>
        <w:pStyle w:val="a0"/>
        <w:rPr>
          <w:rFonts w:hint="cs"/>
          <w:rtl/>
        </w:rPr>
      </w:pPr>
      <w:r>
        <w:rPr>
          <w:rFonts w:hint="cs"/>
          <w:rtl/>
        </w:rPr>
        <w:t>תודה רבה לחבר הכנסת יולי אדלשטיין. השר ישיב, ולאחר מכן יולי אדלשטיין יוכל לשאול שאלה נוספת, יחד עם חבר הכנסת גפני וחבר הכנסת אהוד יתום.</w:t>
      </w:r>
    </w:p>
    <w:p w14:paraId="0D23F845" w14:textId="77777777" w:rsidR="00000000" w:rsidRDefault="00540457">
      <w:pPr>
        <w:pStyle w:val="a0"/>
        <w:ind w:firstLine="0"/>
        <w:rPr>
          <w:rFonts w:hint="cs"/>
          <w:rtl/>
        </w:rPr>
      </w:pPr>
    </w:p>
    <w:p w14:paraId="37F8210B" w14:textId="77777777" w:rsidR="00000000" w:rsidRDefault="00540457">
      <w:pPr>
        <w:pStyle w:val="a"/>
        <w:rPr>
          <w:rtl/>
        </w:rPr>
      </w:pPr>
      <w:bookmarkStart w:id="58" w:name="FS000000473T03_12_2003_12_49_14"/>
      <w:bookmarkStart w:id="59" w:name="_Toc59447994"/>
      <w:bookmarkEnd w:id="58"/>
      <w:r>
        <w:rPr>
          <w:rFonts w:hint="eastAsia"/>
          <w:rtl/>
        </w:rPr>
        <w:t>שר</w:t>
      </w:r>
      <w:r>
        <w:rPr>
          <w:rtl/>
        </w:rPr>
        <w:t xml:space="preserve"> הבריאות דני נוה:</w:t>
      </w:r>
      <w:bookmarkEnd w:id="59"/>
    </w:p>
    <w:p w14:paraId="451882C1" w14:textId="77777777" w:rsidR="00000000" w:rsidRDefault="00540457">
      <w:pPr>
        <w:pStyle w:val="a0"/>
        <w:rPr>
          <w:rFonts w:hint="cs"/>
          <w:rtl/>
        </w:rPr>
      </w:pPr>
    </w:p>
    <w:p w14:paraId="585D0532" w14:textId="77777777" w:rsidR="00000000" w:rsidRDefault="00540457">
      <w:pPr>
        <w:pStyle w:val="a0"/>
        <w:rPr>
          <w:rFonts w:hint="cs"/>
          <w:rtl/>
        </w:rPr>
      </w:pPr>
      <w:r>
        <w:rPr>
          <w:rFonts w:hint="cs"/>
          <w:rtl/>
        </w:rPr>
        <w:t>אדוני היושב-ראש, בעיני, נושא חולי הנפש הוא אחד הנושאים המרכזיים שצריכים להעסיק את מערכת הבריאות שלנו. אנחנו נמצאים היום בעיצומם של שני מהלכים חשובים. קודם כול, רפורמה מבנית בכל נושא הטיפול בחולי הנפש. זאת אומרת, אנחנו כבר בעיצומה של מ</w:t>
      </w:r>
      <w:r>
        <w:rPr>
          <w:rFonts w:hint="cs"/>
          <w:rtl/>
        </w:rPr>
        <w:t xml:space="preserve">הפכה להוצאת חולי נפש רבים ככל האפשר מאשפוז בבתי-חולים לשיקום בקהילה ולטיפול במסגרת קהילתית, לפי הסטנדרדים המקובלים בהרבה מאוד מקומות בעולם. </w:t>
      </w:r>
    </w:p>
    <w:p w14:paraId="039D3C43" w14:textId="77777777" w:rsidR="00000000" w:rsidRDefault="00540457">
      <w:pPr>
        <w:pStyle w:val="a0"/>
        <w:rPr>
          <w:rFonts w:hint="cs"/>
          <w:rtl/>
        </w:rPr>
      </w:pPr>
    </w:p>
    <w:p w14:paraId="421D9BCC" w14:textId="77777777" w:rsidR="00000000" w:rsidRDefault="00540457">
      <w:pPr>
        <w:pStyle w:val="a0"/>
        <w:rPr>
          <w:rFonts w:hint="cs"/>
          <w:rtl/>
        </w:rPr>
      </w:pPr>
      <w:r>
        <w:rPr>
          <w:rFonts w:hint="cs"/>
          <w:rtl/>
        </w:rPr>
        <w:t>דבר שני שעומד על הפרק הוא החלטה על רפורמה ביטוחית. משמעות הדבר היא, שלא משרד הבריאות יהיה זה שידאג לספק מבחינה ביט</w:t>
      </w:r>
      <w:r>
        <w:rPr>
          <w:rFonts w:hint="cs"/>
          <w:rtl/>
        </w:rPr>
        <w:t>וחית את השירותים לחולי הנפש, אלא קופות-החולים. כמו שאנחנו פונים לקופת-החולים, היא המבטח שלנו, כשיש לנו בעיה גופנית, כך יהיה גם בכל מה שנוגע לחולי הנפש. הממשלה החליטה על כך כבר בינואר, לפני שנה כמעט. בגלל דיונים עם האוצר על פערי תקציב ליישום הרפורמה הזאת, ה</w:t>
      </w:r>
      <w:r>
        <w:rPr>
          <w:rFonts w:hint="cs"/>
          <w:rtl/>
        </w:rPr>
        <w:t xml:space="preserve">רפורמה הזאת לא בוצעה עד היום. בימים האלה ממש אנחנו נמצאים בעיצומם של דיונים עם האוצר על המועד שבו נוכל להניע את הרפורמה הביטוחית הזאת קדימה. </w:t>
      </w:r>
    </w:p>
    <w:p w14:paraId="04EEC990" w14:textId="77777777" w:rsidR="00000000" w:rsidRDefault="00540457">
      <w:pPr>
        <w:pStyle w:val="a0"/>
        <w:rPr>
          <w:rFonts w:hint="cs"/>
          <w:rtl/>
        </w:rPr>
      </w:pPr>
    </w:p>
    <w:p w14:paraId="57B754BB" w14:textId="77777777" w:rsidR="00000000" w:rsidRDefault="00540457">
      <w:pPr>
        <w:pStyle w:val="a0"/>
        <w:rPr>
          <w:rFonts w:hint="cs"/>
          <w:rtl/>
        </w:rPr>
      </w:pPr>
      <w:r>
        <w:rPr>
          <w:rFonts w:hint="cs"/>
          <w:rtl/>
        </w:rPr>
        <w:t>מדוע אני מספר את כל זה? אני מספר את כל זה משום ששאלת "אברבנאל" קשורה בעיני קשר ישיר לשאלות האלה. זאת אומרת, אם בא</w:t>
      </w:r>
      <w:r>
        <w:rPr>
          <w:rFonts w:hint="cs"/>
          <w:rtl/>
        </w:rPr>
        <w:t xml:space="preserve"> מישהו במשרד האוצר ומציע לסגור את בית-החולים "אברבנאל", זה חייב להיות במצב - - - </w:t>
      </w:r>
    </w:p>
    <w:p w14:paraId="2F3A6559" w14:textId="77777777" w:rsidR="00000000" w:rsidRDefault="00540457">
      <w:pPr>
        <w:pStyle w:val="a0"/>
        <w:rPr>
          <w:rFonts w:hint="cs"/>
          <w:rtl/>
        </w:rPr>
      </w:pPr>
    </w:p>
    <w:p w14:paraId="6E4ED1E2" w14:textId="77777777" w:rsidR="00000000" w:rsidRDefault="00540457">
      <w:pPr>
        <w:pStyle w:val="a0"/>
        <w:rPr>
          <w:rFonts w:hint="cs"/>
          <w:rtl/>
        </w:rPr>
      </w:pPr>
      <w:r>
        <w:rPr>
          <w:rFonts w:hint="cs"/>
          <w:rtl/>
        </w:rPr>
        <w:t>אדוני היושב-ראש, אני צריך את הגנתך. אני בקושי שומע את עצמי.</w:t>
      </w:r>
    </w:p>
    <w:p w14:paraId="60D6C109" w14:textId="77777777" w:rsidR="00000000" w:rsidRDefault="00540457">
      <w:pPr>
        <w:pStyle w:val="a0"/>
        <w:ind w:firstLine="0"/>
        <w:rPr>
          <w:rFonts w:hint="cs"/>
          <w:rtl/>
        </w:rPr>
      </w:pPr>
    </w:p>
    <w:p w14:paraId="29B872E1" w14:textId="77777777" w:rsidR="00000000" w:rsidRDefault="00540457">
      <w:pPr>
        <w:pStyle w:val="af1"/>
        <w:rPr>
          <w:rtl/>
        </w:rPr>
      </w:pPr>
      <w:r>
        <w:rPr>
          <w:rtl/>
        </w:rPr>
        <w:t>היו"ר ראובן ריבלין:</w:t>
      </w:r>
    </w:p>
    <w:p w14:paraId="241BD7D7" w14:textId="77777777" w:rsidR="00000000" w:rsidRDefault="00540457">
      <w:pPr>
        <w:pStyle w:val="a0"/>
        <w:rPr>
          <w:rtl/>
        </w:rPr>
      </w:pPr>
    </w:p>
    <w:p w14:paraId="5B340C20" w14:textId="77777777" w:rsidR="00000000" w:rsidRDefault="00540457">
      <w:pPr>
        <w:pStyle w:val="a0"/>
        <w:rPr>
          <w:rFonts w:hint="cs"/>
          <w:rtl/>
        </w:rPr>
      </w:pPr>
      <w:r>
        <w:rPr>
          <w:rFonts w:hint="cs"/>
          <w:rtl/>
        </w:rPr>
        <w:t xml:space="preserve">רבותי חברי הממשלה ויושב-ראש הקואליציה, אדוני שר הפנים יודע כמה קשה לעבוד בכנסת, 14 שנה הוא </w:t>
      </w:r>
      <w:r>
        <w:rPr>
          <w:rFonts w:hint="cs"/>
          <w:rtl/>
        </w:rPr>
        <w:t>עבד בכנסת לפני שקיבל את נזיד העדשים.</w:t>
      </w:r>
    </w:p>
    <w:p w14:paraId="76C20A3A" w14:textId="77777777" w:rsidR="00000000" w:rsidRDefault="00540457">
      <w:pPr>
        <w:pStyle w:val="a0"/>
        <w:rPr>
          <w:rFonts w:hint="cs"/>
          <w:rtl/>
        </w:rPr>
      </w:pPr>
    </w:p>
    <w:p w14:paraId="0D0F54C6" w14:textId="77777777" w:rsidR="00000000" w:rsidRDefault="00540457">
      <w:pPr>
        <w:pStyle w:val="-"/>
        <w:rPr>
          <w:rtl/>
        </w:rPr>
      </w:pPr>
      <w:bookmarkStart w:id="60" w:name="FS000000473T03_12_2003_12_57_07C"/>
      <w:bookmarkEnd w:id="60"/>
      <w:r>
        <w:rPr>
          <w:rtl/>
        </w:rPr>
        <w:t>שר הבריאות דני נוה:</w:t>
      </w:r>
    </w:p>
    <w:p w14:paraId="2033F398" w14:textId="77777777" w:rsidR="00000000" w:rsidRDefault="00540457">
      <w:pPr>
        <w:pStyle w:val="a0"/>
        <w:rPr>
          <w:rtl/>
        </w:rPr>
      </w:pPr>
    </w:p>
    <w:p w14:paraId="0414C286" w14:textId="77777777" w:rsidR="00000000" w:rsidRDefault="00540457">
      <w:pPr>
        <w:pStyle w:val="a0"/>
        <w:rPr>
          <w:rFonts w:hint="cs"/>
          <w:rtl/>
        </w:rPr>
      </w:pPr>
      <w:r>
        <w:rPr>
          <w:rFonts w:hint="cs"/>
          <w:rtl/>
        </w:rPr>
        <w:t>הנושא של בית-החולים "אברבנאל" קשור ישירות לשתי הסוגיות האלה של הרפורמה בבריאות הנפש. משום שאם מישהו בא ומציע את סגירת בית-החולים, הדבר הזה חייב להיות קשור קשר ישיר קודם כול לזה שהרפורמה הביטוחית הז</w:t>
      </w:r>
      <w:r>
        <w:rPr>
          <w:rFonts w:hint="cs"/>
          <w:rtl/>
        </w:rPr>
        <w:t>את שדיברתי עליה תצא לדרך, ושנית, לכך שיינתן פתרון מלא לכל החולים, במסגרת של שיקום קהילתי ומסגרות קהילתיות, או במסגרת אחרת של מחלקות בריאות נפש בבתי-חולים אחרים באזור. אני מדגיש - באזור.</w:t>
      </w:r>
    </w:p>
    <w:p w14:paraId="2B7739EA" w14:textId="77777777" w:rsidR="00000000" w:rsidRDefault="00540457">
      <w:pPr>
        <w:pStyle w:val="a0"/>
        <w:rPr>
          <w:rFonts w:hint="cs"/>
          <w:rtl/>
        </w:rPr>
      </w:pPr>
    </w:p>
    <w:p w14:paraId="17F5986F" w14:textId="77777777" w:rsidR="00000000" w:rsidRDefault="00540457">
      <w:pPr>
        <w:pStyle w:val="a0"/>
        <w:rPr>
          <w:rFonts w:hint="cs"/>
          <w:rtl/>
        </w:rPr>
      </w:pPr>
      <w:r>
        <w:rPr>
          <w:rFonts w:hint="cs"/>
          <w:rtl/>
        </w:rPr>
        <w:t>אגב, היום המגמה בכל העולם היא להגיע למצב שבו יש יותר ויותר טיפול בחול</w:t>
      </w:r>
      <w:r>
        <w:rPr>
          <w:rFonts w:hint="cs"/>
          <w:rtl/>
        </w:rPr>
        <w:t>י הנפש במסגרת בתי-החולים הכלליים, ולא בתי-החולים הפסיכיאטריים. זה חלק מהמכלול שאנחנו צריכים לטפל בו, של שבירת סטיגמות בכל מה שנוגע לטיפול בחולי הנפש.</w:t>
      </w:r>
    </w:p>
    <w:p w14:paraId="43E5864F" w14:textId="77777777" w:rsidR="00000000" w:rsidRDefault="00540457">
      <w:pPr>
        <w:pStyle w:val="a0"/>
        <w:rPr>
          <w:rFonts w:hint="cs"/>
          <w:rtl/>
        </w:rPr>
      </w:pPr>
    </w:p>
    <w:p w14:paraId="575E5013" w14:textId="77777777" w:rsidR="00000000" w:rsidRDefault="00540457">
      <w:pPr>
        <w:pStyle w:val="a0"/>
        <w:rPr>
          <w:rFonts w:hint="cs"/>
          <w:rtl/>
        </w:rPr>
      </w:pPr>
      <w:r>
        <w:rPr>
          <w:rFonts w:hint="cs"/>
          <w:rtl/>
        </w:rPr>
        <w:t xml:space="preserve">בשורה התחתונה, בתשובה על שאלתו של חבר הכנסת אדלשטיין, אנחנו בעיצומם של הדיונים עם משרד האוצר בכל הסוגיות </w:t>
      </w:r>
      <w:r>
        <w:rPr>
          <w:rFonts w:hint="cs"/>
          <w:rtl/>
        </w:rPr>
        <w:t>האלה, שכמובן נושא בית-החולים "אברבנאל" הוא חלק מהן.</w:t>
      </w:r>
    </w:p>
    <w:p w14:paraId="5832DEC3" w14:textId="77777777" w:rsidR="00000000" w:rsidRDefault="00540457">
      <w:pPr>
        <w:pStyle w:val="a0"/>
        <w:rPr>
          <w:rFonts w:hint="cs"/>
          <w:rtl/>
        </w:rPr>
      </w:pPr>
    </w:p>
    <w:p w14:paraId="3298D454" w14:textId="77777777" w:rsidR="00000000" w:rsidRDefault="00540457">
      <w:pPr>
        <w:pStyle w:val="af1"/>
        <w:rPr>
          <w:rtl/>
        </w:rPr>
      </w:pPr>
      <w:r>
        <w:rPr>
          <w:rtl/>
        </w:rPr>
        <w:t>היו"ר ראובן ריבלין:</w:t>
      </w:r>
    </w:p>
    <w:p w14:paraId="2C166D2A" w14:textId="77777777" w:rsidR="00000000" w:rsidRDefault="00540457">
      <w:pPr>
        <w:pStyle w:val="a0"/>
        <w:rPr>
          <w:rtl/>
        </w:rPr>
      </w:pPr>
    </w:p>
    <w:p w14:paraId="7366A525" w14:textId="77777777" w:rsidR="00000000" w:rsidRDefault="00540457">
      <w:pPr>
        <w:pStyle w:val="a0"/>
        <w:rPr>
          <w:rFonts w:hint="cs"/>
          <w:rtl/>
        </w:rPr>
      </w:pPr>
      <w:r>
        <w:rPr>
          <w:rFonts w:hint="cs"/>
          <w:rtl/>
        </w:rPr>
        <w:t>תודה. חבר הכנסת יולי אדלשטיין, שאלה נוספת. חבר הכנסת ליבוביץ, אני מבקש מכם שלא לכנס כינוסים הנוגעים כנראה  - - -</w:t>
      </w:r>
    </w:p>
    <w:p w14:paraId="43DA61D2" w14:textId="77777777" w:rsidR="00000000" w:rsidRDefault="00540457">
      <w:pPr>
        <w:pStyle w:val="a0"/>
        <w:rPr>
          <w:rFonts w:hint="cs"/>
          <w:rtl/>
        </w:rPr>
      </w:pPr>
    </w:p>
    <w:p w14:paraId="2BE785FD" w14:textId="77777777" w:rsidR="00000000" w:rsidRDefault="00540457">
      <w:pPr>
        <w:pStyle w:val="a"/>
        <w:rPr>
          <w:rtl/>
        </w:rPr>
      </w:pPr>
      <w:bookmarkStart w:id="61" w:name="FS000000532T03_12_2003_13_03_54"/>
      <w:bookmarkStart w:id="62" w:name="_Toc59447995"/>
      <w:bookmarkEnd w:id="61"/>
      <w:r>
        <w:rPr>
          <w:rtl/>
        </w:rPr>
        <w:t>יולי-יואל אדלשטיין (הליכוד):</w:t>
      </w:r>
      <w:bookmarkEnd w:id="62"/>
    </w:p>
    <w:p w14:paraId="6C0C066F" w14:textId="77777777" w:rsidR="00000000" w:rsidRDefault="00540457">
      <w:pPr>
        <w:pStyle w:val="a0"/>
        <w:rPr>
          <w:rtl/>
        </w:rPr>
      </w:pPr>
    </w:p>
    <w:p w14:paraId="245FD420" w14:textId="77777777" w:rsidR="00000000" w:rsidRDefault="00540457">
      <w:pPr>
        <w:pStyle w:val="a0"/>
        <w:rPr>
          <w:rFonts w:hint="cs"/>
          <w:rtl/>
        </w:rPr>
      </w:pPr>
      <w:r>
        <w:rPr>
          <w:rFonts w:hint="cs"/>
          <w:rtl/>
        </w:rPr>
        <w:t>תודה. אדוני היושב-ראש, אדוני שר הבריאו</w:t>
      </w:r>
      <w:r>
        <w:rPr>
          <w:rFonts w:hint="cs"/>
          <w:rtl/>
        </w:rPr>
        <w:t>ת, אני מברך על תשובתך המפורטת ועל הבקיאות בנושא.</w:t>
      </w:r>
    </w:p>
    <w:p w14:paraId="0B599696" w14:textId="77777777" w:rsidR="00000000" w:rsidRDefault="00540457">
      <w:pPr>
        <w:pStyle w:val="a0"/>
        <w:rPr>
          <w:color w:val="0000FF"/>
          <w:szCs w:val="28"/>
          <w:rtl/>
        </w:rPr>
      </w:pPr>
    </w:p>
    <w:p w14:paraId="06F2AC7F" w14:textId="77777777" w:rsidR="00000000" w:rsidRDefault="00540457">
      <w:pPr>
        <w:pStyle w:val="a0"/>
        <w:ind w:firstLine="720"/>
        <w:rPr>
          <w:rFonts w:hint="cs"/>
          <w:rtl/>
        </w:rPr>
      </w:pPr>
      <w:r>
        <w:rPr>
          <w:rFonts w:hint="cs"/>
          <w:rtl/>
        </w:rPr>
        <w:t xml:space="preserve">עם זאת, אני רוצה להבין: האם מתשובתך משתמע שכל עוד הרפורמה הגדולה בתחום הפסיכיאטריה לא תצא לאור </w:t>
      </w:r>
      <w:r>
        <w:rPr>
          <w:rtl/>
        </w:rPr>
        <w:t>–</w:t>
      </w:r>
      <w:r>
        <w:rPr>
          <w:rFonts w:hint="cs"/>
          <w:rtl/>
        </w:rPr>
        <w:t xml:space="preserve"> ויעברו בוודאי כמה שנים עד שהדבר יקרה - השר והמשרד שבראשותו, משרד הבריאות, יתנגדו לסגירה לאלתר של בית החולים "</w:t>
      </w:r>
      <w:r>
        <w:rPr>
          <w:rFonts w:hint="cs"/>
          <w:rtl/>
        </w:rPr>
        <w:t>אברבאנל"?</w:t>
      </w:r>
    </w:p>
    <w:p w14:paraId="26D039DD" w14:textId="77777777" w:rsidR="00000000" w:rsidRDefault="00540457">
      <w:pPr>
        <w:pStyle w:val="a0"/>
        <w:ind w:firstLine="720"/>
        <w:rPr>
          <w:rFonts w:hint="cs"/>
          <w:rtl/>
        </w:rPr>
      </w:pPr>
    </w:p>
    <w:p w14:paraId="1D488FD4" w14:textId="77777777" w:rsidR="00000000" w:rsidRDefault="00540457">
      <w:pPr>
        <w:pStyle w:val="af1"/>
        <w:rPr>
          <w:rtl/>
        </w:rPr>
      </w:pPr>
      <w:r>
        <w:rPr>
          <w:rtl/>
        </w:rPr>
        <w:t>היו"ר ראובן ריבלין:</w:t>
      </w:r>
    </w:p>
    <w:p w14:paraId="03C288DE" w14:textId="77777777" w:rsidR="00000000" w:rsidRDefault="00540457">
      <w:pPr>
        <w:pStyle w:val="a0"/>
        <w:rPr>
          <w:rFonts w:hint="cs"/>
          <w:rtl/>
        </w:rPr>
      </w:pPr>
    </w:p>
    <w:p w14:paraId="59095FC0" w14:textId="77777777" w:rsidR="00000000" w:rsidRDefault="00540457">
      <w:pPr>
        <w:pStyle w:val="a0"/>
        <w:rPr>
          <w:rFonts w:hint="cs"/>
          <w:rtl/>
        </w:rPr>
      </w:pPr>
      <w:r>
        <w:rPr>
          <w:rFonts w:hint="cs"/>
          <w:rtl/>
        </w:rPr>
        <w:t>שאלה נוספת לחבר הכנסת גפני.</w:t>
      </w:r>
    </w:p>
    <w:p w14:paraId="57AB1DF1" w14:textId="77777777" w:rsidR="00000000" w:rsidRDefault="00540457">
      <w:pPr>
        <w:pStyle w:val="a0"/>
        <w:rPr>
          <w:rFonts w:hint="cs"/>
          <w:rtl/>
        </w:rPr>
      </w:pPr>
    </w:p>
    <w:p w14:paraId="5AA8948B" w14:textId="77777777" w:rsidR="00000000" w:rsidRDefault="00540457">
      <w:pPr>
        <w:pStyle w:val="a0"/>
        <w:rPr>
          <w:rFonts w:hint="cs"/>
          <w:rtl/>
        </w:rPr>
      </w:pPr>
      <w:r>
        <w:rPr>
          <w:rFonts w:hint="cs"/>
          <w:rtl/>
        </w:rPr>
        <w:t>חבר הכנסת טל, אם אדוני היה מבקש לפני שהכרזתי, הייתי נותן לו עדיפות, שכן חבר הכנסת אהוד יתום הוא מאותה סיעה של השואל. אבל כבר הכרזתי, ולכן רק בהסכמתו - - -</w:t>
      </w:r>
    </w:p>
    <w:p w14:paraId="10578B37" w14:textId="77777777" w:rsidR="00000000" w:rsidRDefault="00540457">
      <w:pPr>
        <w:pStyle w:val="a0"/>
        <w:rPr>
          <w:rFonts w:hint="cs"/>
          <w:rtl/>
        </w:rPr>
      </w:pPr>
    </w:p>
    <w:p w14:paraId="098473FB" w14:textId="77777777" w:rsidR="00000000" w:rsidRDefault="00540457">
      <w:pPr>
        <w:pStyle w:val="af0"/>
        <w:rPr>
          <w:rtl/>
        </w:rPr>
      </w:pPr>
      <w:r>
        <w:rPr>
          <w:rFonts w:hint="eastAsia"/>
          <w:rtl/>
        </w:rPr>
        <w:t>דוד</w:t>
      </w:r>
      <w:r>
        <w:rPr>
          <w:rtl/>
        </w:rPr>
        <w:t xml:space="preserve"> טל (עם אחד):</w:t>
      </w:r>
    </w:p>
    <w:p w14:paraId="39622419" w14:textId="77777777" w:rsidR="00000000" w:rsidRDefault="00540457">
      <w:pPr>
        <w:pStyle w:val="a0"/>
        <w:rPr>
          <w:rFonts w:hint="cs"/>
          <w:rtl/>
        </w:rPr>
      </w:pPr>
    </w:p>
    <w:p w14:paraId="050FAA9A" w14:textId="77777777" w:rsidR="00000000" w:rsidRDefault="00540457">
      <w:pPr>
        <w:pStyle w:val="a0"/>
        <w:rPr>
          <w:rFonts w:hint="cs"/>
          <w:rtl/>
        </w:rPr>
      </w:pPr>
      <w:r>
        <w:rPr>
          <w:rFonts w:hint="cs"/>
          <w:rtl/>
        </w:rPr>
        <w:t xml:space="preserve"> אני מכופף את ראשי לפ</w:t>
      </w:r>
      <w:r>
        <w:rPr>
          <w:rFonts w:hint="cs"/>
          <w:rtl/>
        </w:rPr>
        <w:t>ני החלטת היושב-ראש.</w:t>
      </w:r>
    </w:p>
    <w:p w14:paraId="45108F6A" w14:textId="77777777" w:rsidR="00000000" w:rsidRDefault="00540457">
      <w:pPr>
        <w:pStyle w:val="a0"/>
        <w:rPr>
          <w:rFonts w:hint="cs"/>
          <w:rtl/>
        </w:rPr>
      </w:pPr>
    </w:p>
    <w:p w14:paraId="275ABB90" w14:textId="77777777" w:rsidR="00000000" w:rsidRDefault="00540457">
      <w:pPr>
        <w:pStyle w:val="af1"/>
        <w:rPr>
          <w:rtl/>
        </w:rPr>
      </w:pPr>
      <w:r>
        <w:rPr>
          <w:rtl/>
        </w:rPr>
        <w:t>היו"ר ראובן ריבלין:</w:t>
      </w:r>
    </w:p>
    <w:p w14:paraId="5EDA45EC" w14:textId="77777777" w:rsidR="00000000" w:rsidRDefault="00540457">
      <w:pPr>
        <w:pStyle w:val="a0"/>
        <w:rPr>
          <w:rtl/>
        </w:rPr>
      </w:pPr>
    </w:p>
    <w:p w14:paraId="76B95AEE" w14:textId="77777777" w:rsidR="00000000" w:rsidRDefault="00540457">
      <w:pPr>
        <w:pStyle w:val="a0"/>
        <w:rPr>
          <w:rFonts w:hint="cs"/>
          <w:rtl/>
        </w:rPr>
      </w:pPr>
      <w:r>
        <w:rPr>
          <w:rFonts w:hint="cs"/>
          <w:rtl/>
        </w:rPr>
        <w:t>אני מאוד מודה לאדוני. אל יכופף את ראשו יתר על המידה.</w:t>
      </w:r>
    </w:p>
    <w:p w14:paraId="3FE24164" w14:textId="77777777" w:rsidR="00000000" w:rsidRDefault="00540457">
      <w:pPr>
        <w:pStyle w:val="a0"/>
        <w:rPr>
          <w:rFonts w:hint="cs"/>
          <w:rtl/>
        </w:rPr>
      </w:pPr>
    </w:p>
    <w:p w14:paraId="65F36694" w14:textId="77777777" w:rsidR="00000000" w:rsidRDefault="00540457">
      <w:pPr>
        <w:pStyle w:val="a0"/>
        <w:rPr>
          <w:rFonts w:hint="cs"/>
          <w:rtl/>
        </w:rPr>
      </w:pPr>
      <w:r>
        <w:rPr>
          <w:rFonts w:hint="cs"/>
          <w:rtl/>
        </w:rPr>
        <w:t>חבר הכנסת ליבוביץ, החלפתי אותך בחבר הכנסת חמי דורון, ואני מתנצל. המקור להתרגשות היה חבר הכנסת חמי דורון, ולא אדוני.</w:t>
      </w:r>
    </w:p>
    <w:p w14:paraId="45B32005" w14:textId="77777777" w:rsidR="00000000" w:rsidRDefault="00540457">
      <w:pPr>
        <w:pStyle w:val="a0"/>
        <w:jc w:val="left"/>
        <w:rPr>
          <w:rFonts w:hint="cs"/>
          <w:rtl/>
        </w:rPr>
      </w:pPr>
    </w:p>
    <w:p w14:paraId="03E03B02" w14:textId="77777777" w:rsidR="00000000" w:rsidRDefault="00540457">
      <w:pPr>
        <w:pStyle w:val="a"/>
        <w:rPr>
          <w:rtl/>
        </w:rPr>
      </w:pPr>
      <w:bookmarkStart w:id="63" w:name="FS000000526T03_12_2003_12_45_05"/>
      <w:bookmarkStart w:id="64" w:name="_Toc59447996"/>
      <w:bookmarkEnd w:id="63"/>
      <w:r>
        <w:rPr>
          <w:rFonts w:hint="eastAsia"/>
          <w:rtl/>
        </w:rPr>
        <w:t>משה</w:t>
      </w:r>
      <w:r>
        <w:rPr>
          <w:rtl/>
        </w:rPr>
        <w:t xml:space="preserve"> גפני (יהדות התורה):</w:t>
      </w:r>
      <w:bookmarkEnd w:id="64"/>
    </w:p>
    <w:p w14:paraId="4C447160" w14:textId="77777777" w:rsidR="00000000" w:rsidRDefault="00540457">
      <w:pPr>
        <w:pStyle w:val="a0"/>
        <w:rPr>
          <w:rFonts w:hint="cs"/>
          <w:rtl/>
        </w:rPr>
      </w:pPr>
    </w:p>
    <w:p w14:paraId="78BE4BCF" w14:textId="77777777" w:rsidR="00000000" w:rsidRDefault="00540457">
      <w:pPr>
        <w:pStyle w:val="a0"/>
        <w:rPr>
          <w:rFonts w:hint="cs"/>
          <w:rtl/>
        </w:rPr>
      </w:pPr>
      <w:r>
        <w:rPr>
          <w:rFonts w:hint="cs"/>
          <w:rtl/>
        </w:rPr>
        <w:t>אדוני היושב-ראש, כ</w:t>
      </w:r>
      <w:r>
        <w:rPr>
          <w:rFonts w:hint="cs"/>
          <w:rtl/>
        </w:rPr>
        <w:t>בוד השר, אני מבקש לדעת את עמדתך לגבי בית-החולים הגריאטרי בנתניה. כידוע לך, בית-החולים משרת את תושבי נתניה והאזור, אנשים קשישים וסיעודיים, מאז קום המדינה או מאותן שנים. זה בית-חולים שעונה גם על הדרישה של "אל תשליכני לעת זיקנה", שאנשים יוכלו להזדקן בכבוד. בע</w:t>
      </w:r>
      <w:r>
        <w:rPr>
          <w:rFonts w:hint="cs"/>
          <w:rtl/>
        </w:rPr>
        <w:t>קבות הדברים שהתפרסמו אני מבקש לדעת, וגם פניתי אליך במכתב, את עמדת השר ומשרדך באשר לעתידו של בית-החולים הגריאטרי בנתניה. תודה.</w:t>
      </w:r>
    </w:p>
    <w:p w14:paraId="376F3F88" w14:textId="77777777" w:rsidR="00000000" w:rsidRDefault="00540457">
      <w:pPr>
        <w:pStyle w:val="a0"/>
        <w:jc w:val="left"/>
        <w:rPr>
          <w:rFonts w:hint="cs"/>
          <w:rtl/>
        </w:rPr>
      </w:pPr>
    </w:p>
    <w:p w14:paraId="41E51DA5" w14:textId="77777777" w:rsidR="00000000" w:rsidRDefault="00540457">
      <w:pPr>
        <w:pStyle w:val="af1"/>
        <w:rPr>
          <w:rtl/>
        </w:rPr>
      </w:pPr>
      <w:r>
        <w:rPr>
          <w:rtl/>
        </w:rPr>
        <w:t>היו"ר ראובן ריבלין:</w:t>
      </w:r>
    </w:p>
    <w:p w14:paraId="0DAF2999" w14:textId="77777777" w:rsidR="00000000" w:rsidRDefault="00540457">
      <w:pPr>
        <w:pStyle w:val="a0"/>
        <w:rPr>
          <w:rtl/>
        </w:rPr>
      </w:pPr>
    </w:p>
    <w:p w14:paraId="13DB8037" w14:textId="77777777" w:rsidR="00000000" w:rsidRDefault="00540457">
      <w:pPr>
        <w:pStyle w:val="a0"/>
        <w:rPr>
          <w:rFonts w:hint="cs"/>
          <w:rtl/>
        </w:rPr>
      </w:pPr>
      <w:r>
        <w:rPr>
          <w:rFonts w:hint="cs"/>
          <w:rtl/>
        </w:rPr>
        <w:t>תודה לחבר הכנסת גפני. חבר הכנסת אהוד יתום, בבקשה.</w:t>
      </w:r>
    </w:p>
    <w:p w14:paraId="66D28935" w14:textId="77777777" w:rsidR="00000000" w:rsidRDefault="00540457">
      <w:pPr>
        <w:pStyle w:val="a0"/>
        <w:rPr>
          <w:rFonts w:hint="cs"/>
          <w:rtl/>
        </w:rPr>
      </w:pPr>
    </w:p>
    <w:p w14:paraId="35E69E2E" w14:textId="77777777" w:rsidR="00000000" w:rsidRDefault="00540457">
      <w:pPr>
        <w:pStyle w:val="a"/>
        <w:rPr>
          <w:rtl/>
        </w:rPr>
      </w:pPr>
      <w:bookmarkStart w:id="65" w:name="FS000001032T03_12_2003_12_47_09"/>
      <w:bookmarkEnd w:id="65"/>
    </w:p>
    <w:p w14:paraId="6B4F2213" w14:textId="77777777" w:rsidR="00000000" w:rsidRDefault="00540457">
      <w:pPr>
        <w:pStyle w:val="a"/>
        <w:rPr>
          <w:rtl/>
        </w:rPr>
      </w:pPr>
      <w:bookmarkStart w:id="66" w:name="_Toc59447997"/>
      <w:r>
        <w:rPr>
          <w:rFonts w:hint="eastAsia"/>
          <w:rtl/>
        </w:rPr>
        <w:t>אהוד</w:t>
      </w:r>
      <w:r>
        <w:rPr>
          <w:rtl/>
        </w:rPr>
        <w:t xml:space="preserve"> יתום (הליכוד):</w:t>
      </w:r>
      <w:bookmarkEnd w:id="66"/>
    </w:p>
    <w:p w14:paraId="55DB2B29" w14:textId="77777777" w:rsidR="00000000" w:rsidRDefault="00540457">
      <w:pPr>
        <w:pStyle w:val="a0"/>
        <w:rPr>
          <w:rFonts w:hint="cs"/>
          <w:rtl/>
        </w:rPr>
      </w:pPr>
    </w:p>
    <w:p w14:paraId="5413B243" w14:textId="77777777" w:rsidR="00000000" w:rsidRDefault="00540457">
      <w:pPr>
        <w:pStyle w:val="a0"/>
        <w:rPr>
          <w:rFonts w:hint="cs"/>
          <w:rtl/>
        </w:rPr>
      </w:pPr>
      <w:r>
        <w:rPr>
          <w:rFonts w:hint="cs"/>
          <w:rtl/>
        </w:rPr>
        <w:t>אדוני היושב-ראש, כבוד השר, היות ששא</w:t>
      </w:r>
      <w:r>
        <w:rPr>
          <w:rFonts w:hint="cs"/>
          <w:rtl/>
        </w:rPr>
        <w:t>לתו של חבר הכנסת גפני היתה בדיוק שאלתי, כי עשיתי סיור במקום וכבר שוחחתי עם השר, אני מפנה את שאלתי, ברשותך, אם אתה מאשר, לחברי חבר הכנסת טל.</w:t>
      </w:r>
    </w:p>
    <w:p w14:paraId="12AAA389" w14:textId="77777777" w:rsidR="00000000" w:rsidRDefault="00540457">
      <w:pPr>
        <w:pStyle w:val="a0"/>
        <w:rPr>
          <w:rFonts w:hint="cs"/>
          <w:rtl/>
        </w:rPr>
      </w:pPr>
      <w:r>
        <w:rPr>
          <w:rFonts w:hint="cs"/>
          <w:rtl/>
        </w:rPr>
        <w:t xml:space="preserve"> </w:t>
      </w:r>
    </w:p>
    <w:p w14:paraId="37508787" w14:textId="77777777" w:rsidR="00000000" w:rsidRDefault="00540457">
      <w:pPr>
        <w:pStyle w:val="af1"/>
        <w:rPr>
          <w:rtl/>
        </w:rPr>
      </w:pPr>
      <w:r>
        <w:rPr>
          <w:rtl/>
        </w:rPr>
        <w:t>היו"ר ראובן ריבלין:</w:t>
      </w:r>
    </w:p>
    <w:p w14:paraId="276C07D5" w14:textId="77777777" w:rsidR="00000000" w:rsidRDefault="00540457">
      <w:pPr>
        <w:pStyle w:val="a0"/>
        <w:rPr>
          <w:rtl/>
        </w:rPr>
      </w:pPr>
    </w:p>
    <w:p w14:paraId="76753C49" w14:textId="77777777" w:rsidR="00000000" w:rsidRDefault="00540457">
      <w:pPr>
        <w:pStyle w:val="a0"/>
        <w:rPr>
          <w:rFonts w:hint="cs"/>
          <w:rtl/>
        </w:rPr>
      </w:pPr>
      <w:r>
        <w:rPr>
          <w:rFonts w:hint="cs"/>
          <w:rtl/>
        </w:rPr>
        <w:t>חבר הכנסת טל, בבקשה.</w:t>
      </w:r>
    </w:p>
    <w:p w14:paraId="0A96A86B" w14:textId="77777777" w:rsidR="00000000" w:rsidRDefault="00540457">
      <w:pPr>
        <w:pStyle w:val="a0"/>
        <w:rPr>
          <w:rFonts w:hint="cs"/>
          <w:rtl/>
        </w:rPr>
      </w:pPr>
    </w:p>
    <w:p w14:paraId="50C7D9ED" w14:textId="77777777" w:rsidR="00000000" w:rsidRDefault="00540457">
      <w:pPr>
        <w:pStyle w:val="a"/>
        <w:rPr>
          <w:rtl/>
        </w:rPr>
      </w:pPr>
      <w:bookmarkStart w:id="67" w:name="FS000000493T03_12_2003_12_49_04"/>
      <w:bookmarkStart w:id="68" w:name="_Toc59447998"/>
      <w:bookmarkEnd w:id="67"/>
      <w:r>
        <w:rPr>
          <w:rFonts w:hint="eastAsia"/>
          <w:rtl/>
        </w:rPr>
        <w:t>דוד</w:t>
      </w:r>
      <w:r>
        <w:rPr>
          <w:rtl/>
        </w:rPr>
        <w:t xml:space="preserve"> טל (עם אחד):</w:t>
      </w:r>
      <w:bookmarkEnd w:id="68"/>
    </w:p>
    <w:p w14:paraId="1E0036C3" w14:textId="77777777" w:rsidR="00000000" w:rsidRDefault="00540457">
      <w:pPr>
        <w:pStyle w:val="a0"/>
        <w:rPr>
          <w:rFonts w:hint="cs"/>
          <w:rtl/>
        </w:rPr>
      </w:pPr>
    </w:p>
    <w:p w14:paraId="09418C44" w14:textId="77777777" w:rsidR="00000000" w:rsidRDefault="00540457">
      <w:pPr>
        <w:pStyle w:val="a0"/>
        <w:rPr>
          <w:rFonts w:hint="cs"/>
          <w:rtl/>
        </w:rPr>
      </w:pPr>
      <w:r>
        <w:rPr>
          <w:rFonts w:hint="cs"/>
          <w:rtl/>
        </w:rPr>
        <w:t>אדוני היושב-ראש, אני מדבר כל פעם על חשמל סטטי, ואדוני</w:t>
      </w:r>
      <w:r>
        <w:rPr>
          <w:rFonts w:hint="cs"/>
          <w:rtl/>
        </w:rPr>
        <w:t xml:space="preserve"> חושב שאני טועה. אדוני, יש פה חשמל סטטי.</w:t>
      </w:r>
    </w:p>
    <w:p w14:paraId="32AED3BC" w14:textId="77777777" w:rsidR="00000000" w:rsidRDefault="00540457">
      <w:pPr>
        <w:pStyle w:val="a0"/>
        <w:rPr>
          <w:rFonts w:hint="cs"/>
          <w:rtl/>
        </w:rPr>
      </w:pPr>
    </w:p>
    <w:p w14:paraId="77FDB4A0" w14:textId="77777777" w:rsidR="00000000" w:rsidRDefault="00540457">
      <w:pPr>
        <w:pStyle w:val="af1"/>
        <w:rPr>
          <w:rtl/>
        </w:rPr>
      </w:pPr>
      <w:r>
        <w:rPr>
          <w:rtl/>
        </w:rPr>
        <w:t>היו"ר ראובן ריבלין:</w:t>
      </w:r>
    </w:p>
    <w:p w14:paraId="5B075C74" w14:textId="77777777" w:rsidR="00000000" w:rsidRDefault="00540457">
      <w:pPr>
        <w:pStyle w:val="a0"/>
        <w:rPr>
          <w:rtl/>
        </w:rPr>
      </w:pPr>
    </w:p>
    <w:p w14:paraId="4472B192" w14:textId="77777777" w:rsidR="00000000" w:rsidRDefault="00540457">
      <w:pPr>
        <w:pStyle w:val="a0"/>
        <w:rPr>
          <w:rFonts w:hint="cs"/>
          <w:rtl/>
        </w:rPr>
      </w:pPr>
      <w:r>
        <w:rPr>
          <w:rFonts w:hint="cs"/>
          <w:rtl/>
        </w:rPr>
        <w:t>החשמל הסטטי מתלונן לפני שכל פעם שאתה מגיע אליו אתה יוצר אצלו זעזועים.</w:t>
      </w:r>
    </w:p>
    <w:p w14:paraId="7F13094C" w14:textId="77777777" w:rsidR="00000000" w:rsidRDefault="00540457">
      <w:pPr>
        <w:pStyle w:val="a0"/>
        <w:rPr>
          <w:rFonts w:hint="cs"/>
          <w:rtl/>
        </w:rPr>
      </w:pPr>
    </w:p>
    <w:p w14:paraId="1858B1F5" w14:textId="77777777" w:rsidR="00000000" w:rsidRDefault="00540457">
      <w:pPr>
        <w:pStyle w:val="-"/>
        <w:rPr>
          <w:rtl/>
        </w:rPr>
      </w:pPr>
      <w:bookmarkStart w:id="69" w:name="FS000001032T03_12_2003_12_48_57C"/>
      <w:bookmarkStart w:id="70" w:name="FS000000493T03_12_2003_12_49_13C"/>
      <w:bookmarkEnd w:id="69"/>
      <w:bookmarkEnd w:id="70"/>
      <w:r>
        <w:rPr>
          <w:rtl/>
        </w:rPr>
        <w:t>דוד טל (עם אחד):</w:t>
      </w:r>
    </w:p>
    <w:p w14:paraId="1DAFB589" w14:textId="77777777" w:rsidR="00000000" w:rsidRDefault="00540457">
      <w:pPr>
        <w:pStyle w:val="a0"/>
        <w:rPr>
          <w:rtl/>
        </w:rPr>
      </w:pPr>
    </w:p>
    <w:p w14:paraId="78D3FEB7" w14:textId="77777777" w:rsidR="00000000" w:rsidRDefault="00540457">
      <w:pPr>
        <w:pStyle w:val="a0"/>
        <w:rPr>
          <w:rFonts w:hint="cs"/>
          <w:rtl/>
        </w:rPr>
      </w:pPr>
      <w:r>
        <w:rPr>
          <w:rFonts w:hint="cs"/>
          <w:rtl/>
        </w:rPr>
        <w:t>אדוני השר, כבוד היושב-ראש, הממשלה מגישה כרגע, כנראה מחר, כנראה מחר ידונו בוועדת הכספים בנושא של תקנון קו</w:t>
      </w:r>
      <w:r>
        <w:rPr>
          <w:rFonts w:hint="cs"/>
          <w:rtl/>
        </w:rPr>
        <w:t>פת-חולים ושינוי התקנון של קופת-חולים, כך שבצורה כזאת או אחרת בסופו של יום זה קשור לשירותים שקופת-חולים נותנים לנכי נפש בקהילה, ואתה מאוד רוצה שהם יקבלו את השירות מקופת-חולים, וזה נכון. אבל, תראה מה קורה. אנו הולכים - - -</w:t>
      </w:r>
    </w:p>
    <w:p w14:paraId="77DFAA4A" w14:textId="77777777" w:rsidR="00000000" w:rsidRDefault="00540457">
      <w:pPr>
        <w:pStyle w:val="a0"/>
        <w:rPr>
          <w:rFonts w:hint="cs"/>
          <w:rtl/>
        </w:rPr>
      </w:pPr>
    </w:p>
    <w:p w14:paraId="5A94C3CE" w14:textId="77777777" w:rsidR="00000000" w:rsidRDefault="00540457">
      <w:pPr>
        <w:pStyle w:val="af1"/>
        <w:rPr>
          <w:rtl/>
        </w:rPr>
      </w:pPr>
      <w:r>
        <w:rPr>
          <w:rtl/>
        </w:rPr>
        <w:t>היו"ר ראובן ריבלין:</w:t>
      </w:r>
    </w:p>
    <w:p w14:paraId="18289778" w14:textId="77777777" w:rsidR="00000000" w:rsidRDefault="00540457">
      <w:pPr>
        <w:pStyle w:val="a0"/>
        <w:rPr>
          <w:rtl/>
        </w:rPr>
      </w:pPr>
    </w:p>
    <w:p w14:paraId="6847A411" w14:textId="77777777" w:rsidR="00000000" w:rsidRDefault="00540457">
      <w:pPr>
        <w:pStyle w:val="a0"/>
        <w:rPr>
          <w:rFonts w:hint="cs"/>
          <w:rtl/>
        </w:rPr>
      </w:pPr>
      <w:r>
        <w:rPr>
          <w:rFonts w:hint="cs"/>
          <w:rtl/>
        </w:rPr>
        <w:t>לא. אדוני ישא</w:t>
      </w:r>
      <w:r>
        <w:rPr>
          <w:rFonts w:hint="cs"/>
          <w:rtl/>
        </w:rPr>
        <w:t>ל שאלה ולא ירחיב.</w:t>
      </w:r>
    </w:p>
    <w:p w14:paraId="1F6E1956" w14:textId="77777777" w:rsidR="00000000" w:rsidRDefault="00540457">
      <w:pPr>
        <w:pStyle w:val="a0"/>
        <w:rPr>
          <w:rFonts w:hint="cs"/>
          <w:rtl/>
        </w:rPr>
      </w:pPr>
    </w:p>
    <w:p w14:paraId="5DCEC711" w14:textId="77777777" w:rsidR="00000000" w:rsidRDefault="00540457">
      <w:pPr>
        <w:pStyle w:val="-"/>
        <w:rPr>
          <w:rtl/>
        </w:rPr>
      </w:pPr>
      <w:bookmarkStart w:id="71" w:name="FS000000493T03_12_2003_12_51_52C"/>
      <w:bookmarkEnd w:id="71"/>
      <w:r>
        <w:rPr>
          <w:rtl/>
        </w:rPr>
        <w:t>דוד טל (עם אחד):</w:t>
      </w:r>
    </w:p>
    <w:p w14:paraId="60B7B44F" w14:textId="77777777" w:rsidR="00000000" w:rsidRDefault="00540457">
      <w:pPr>
        <w:pStyle w:val="a0"/>
        <w:rPr>
          <w:rtl/>
        </w:rPr>
      </w:pPr>
    </w:p>
    <w:p w14:paraId="028D3270" w14:textId="77777777" w:rsidR="00000000" w:rsidRDefault="00540457">
      <w:pPr>
        <w:pStyle w:val="a0"/>
        <w:rPr>
          <w:rFonts w:hint="cs"/>
          <w:rtl/>
        </w:rPr>
      </w:pPr>
      <w:r>
        <w:rPr>
          <w:rFonts w:hint="cs"/>
          <w:rtl/>
        </w:rPr>
        <w:t>אני ממש לא מרחיב, במסגרת של דקה, כמו שקבוע בחוק.</w:t>
      </w:r>
    </w:p>
    <w:p w14:paraId="7DD4B033" w14:textId="77777777" w:rsidR="00000000" w:rsidRDefault="00540457">
      <w:pPr>
        <w:pStyle w:val="a0"/>
        <w:rPr>
          <w:rFonts w:hint="cs"/>
          <w:rtl/>
        </w:rPr>
      </w:pPr>
    </w:p>
    <w:p w14:paraId="6378999A" w14:textId="77777777" w:rsidR="00000000" w:rsidRDefault="00540457">
      <w:pPr>
        <w:pStyle w:val="af1"/>
        <w:rPr>
          <w:rtl/>
        </w:rPr>
      </w:pPr>
      <w:r>
        <w:rPr>
          <w:rtl/>
        </w:rPr>
        <w:t>היו"ר ראובן ריבלין:</w:t>
      </w:r>
    </w:p>
    <w:p w14:paraId="24A98A47" w14:textId="77777777" w:rsidR="00000000" w:rsidRDefault="00540457">
      <w:pPr>
        <w:pStyle w:val="a0"/>
        <w:rPr>
          <w:rtl/>
        </w:rPr>
      </w:pPr>
    </w:p>
    <w:p w14:paraId="172A9DC3" w14:textId="77777777" w:rsidR="00000000" w:rsidRDefault="00540457">
      <w:pPr>
        <w:pStyle w:val="a0"/>
        <w:rPr>
          <w:rFonts w:hint="cs"/>
          <w:rtl/>
        </w:rPr>
      </w:pPr>
      <w:r>
        <w:rPr>
          <w:rFonts w:hint="cs"/>
          <w:rtl/>
        </w:rPr>
        <w:t>בוודאי.</w:t>
      </w:r>
    </w:p>
    <w:p w14:paraId="58F2FEC1" w14:textId="77777777" w:rsidR="00000000" w:rsidRDefault="00540457">
      <w:pPr>
        <w:pStyle w:val="-"/>
        <w:rPr>
          <w:rtl/>
        </w:rPr>
      </w:pPr>
      <w:bookmarkStart w:id="72" w:name="FS000000493T03_12_2003_12_52_04C"/>
      <w:bookmarkEnd w:id="72"/>
    </w:p>
    <w:p w14:paraId="7D2425CD" w14:textId="77777777" w:rsidR="00000000" w:rsidRDefault="00540457">
      <w:pPr>
        <w:pStyle w:val="-"/>
        <w:rPr>
          <w:rtl/>
        </w:rPr>
      </w:pPr>
      <w:bookmarkStart w:id="73" w:name="FS000000493T03_12_2003_12_52_10C"/>
      <w:bookmarkEnd w:id="73"/>
      <w:r>
        <w:rPr>
          <w:rtl/>
        </w:rPr>
        <w:t>דוד טל (עם אחד):</w:t>
      </w:r>
    </w:p>
    <w:p w14:paraId="6ECB14B1" w14:textId="77777777" w:rsidR="00000000" w:rsidRDefault="00540457">
      <w:pPr>
        <w:pStyle w:val="a0"/>
        <w:rPr>
          <w:rtl/>
        </w:rPr>
      </w:pPr>
    </w:p>
    <w:p w14:paraId="7FE5C7CD" w14:textId="77777777" w:rsidR="00000000" w:rsidRDefault="00540457">
      <w:pPr>
        <w:pStyle w:val="a0"/>
        <w:rPr>
          <w:rFonts w:hint="cs"/>
          <w:rtl/>
        </w:rPr>
      </w:pPr>
      <w:r>
        <w:rPr>
          <w:rFonts w:hint="cs"/>
          <w:rtl/>
        </w:rPr>
        <w:t>אדוני השר, הממשלה הולכת לגרום לכך שבעצם תיקון התקנון הזה יהפכו האנשים שם למאוד פוליטיים. גם הנציגים של השר, היום במקרה שר</w:t>
      </w:r>
      <w:r>
        <w:rPr>
          <w:rFonts w:hint="cs"/>
          <w:rtl/>
        </w:rPr>
        <w:t xml:space="preserve"> הבריאות, והוא יכול להיות מש"ס וממפלגת העבודה, והיום מהליכוד, יהיו נציגים פוליטיים ולא יהיו נציגים מקצוענים שרואים בפרספקטיבה רחבה את כל הבעיות. לכן, אני חושב שקופת-חולים, כל קופת-חולים, תהיה פחות טובה כשאנשים פוליטיים ייכנסו פנימה כדי לנהל אותה. האם אדוני</w:t>
      </w:r>
      <w:r>
        <w:rPr>
          <w:rFonts w:hint="cs"/>
          <w:rtl/>
        </w:rPr>
        <w:t xml:space="preserve"> לא סבור שכדאי למנוע זאת?</w:t>
      </w:r>
    </w:p>
    <w:p w14:paraId="2D2F0D44" w14:textId="77777777" w:rsidR="00000000" w:rsidRDefault="00540457">
      <w:pPr>
        <w:pStyle w:val="a0"/>
        <w:rPr>
          <w:rFonts w:hint="cs"/>
          <w:rtl/>
        </w:rPr>
      </w:pPr>
    </w:p>
    <w:p w14:paraId="011CC50B" w14:textId="77777777" w:rsidR="00000000" w:rsidRDefault="00540457">
      <w:pPr>
        <w:pStyle w:val="af1"/>
        <w:rPr>
          <w:rtl/>
        </w:rPr>
      </w:pPr>
      <w:r>
        <w:rPr>
          <w:rtl/>
        </w:rPr>
        <w:t>היו"ר ראובן ריבלין:</w:t>
      </w:r>
    </w:p>
    <w:p w14:paraId="47BFFA95" w14:textId="77777777" w:rsidR="00000000" w:rsidRDefault="00540457">
      <w:pPr>
        <w:pStyle w:val="a0"/>
        <w:rPr>
          <w:rtl/>
        </w:rPr>
      </w:pPr>
    </w:p>
    <w:p w14:paraId="2AFCF9D4" w14:textId="77777777" w:rsidR="00000000" w:rsidRDefault="00540457">
      <w:pPr>
        <w:pStyle w:val="a0"/>
        <w:rPr>
          <w:rFonts w:hint="cs"/>
          <w:rtl/>
        </w:rPr>
      </w:pPr>
      <w:r>
        <w:rPr>
          <w:rFonts w:hint="cs"/>
          <w:rtl/>
        </w:rPr>
        <w:t>אני מאוד מודה לחבר הכנסת טל. השר, כמובן, צריך לענות על השאלות שהתייחסו לשאילתא בעל-פה.</w:t>
      </w:r>
    </w:p>
    <w:p w14:paraId="4608F4D6" w14:textId="77777777" w:rsidR="00000000" w:rsidRDefault="00540457">
      <w:pPr>
        <w:pStyle w:val="a0"/>
        <w:rPr>
          <w:rFonts w:hint="cs"/>
          <w:rtl/>
        </w:rPr>
      </w:pPr>
    </w:p>
    <w:p w14:paraId="60A57FC5" w14:textId="77777777" w:rsidR="00000000" w:rsidRDefault="00540457">
      <w:pPr>
        <w:pStyle w:val="a"/>
        <w:rPr>
          <w:rtl/>
        </w:rPr>
      </w:pPr>
      <w:bookmarkStart w:id="74" w:name="FS000000473T03_12_2003_12_54_23"/>
      <w:bookmarkStart w:id="75" w:name="_Toc59447999"/>
      <w:bookmarkEnd w:id="74"/>
      <w:r>
        <w:rPr>
          <w:rFonts w:hint="eastAsia"/>
          <w:rtl/>
        </w:rPr>
        <w:t>שר</w:t>
      </w:r>
      <w:r>
        <w:rPr>
          <w:rtl/>
        </w:rPr>
        <w:t xml:space="preserve"> הבריאות דני נוה:</w:t>
      </w:r>
      <w:bookmarkEnd w:id="75"/>
    </w:p>
    <w:p w14:paraId="48239417" w14:textId="77777777" w:rsidR="00000000" w:rsidRDefault="00540457">
      <w:pPr>
        <w:pStyle w:val="a0"/>
        <w:rPr>
          <w:rFonts w:hint="cs"/>
          <w:rtl/>
        </w:rPr>
      </w:pPr>
    </w:p>
    <w:p w14:paraId="17F502EF" w14:textId="77777777" w:rsidR="00000000" w:rsidRDefault="00540457">
      <w:pPr>
        <w:pStyle w:val="a0"/>
        <w:rPr>
          <w:rFonts w:hint="cs"/>
          <w:rtl/>
        </w:rPr>
      </w:pPr>
      <w:r>
        <w:rPr>
          <w:rFonts w:hint="cs"/>
          <w:rtl/>
        </w:rPr>
        <w:t>זה כמעט כמו שתי שאילתות.</w:t>
      </w:r>
    </w:p>
    <w:p w14:paraId="2D7E56BA" w14:textId="77777777" w:rsidR="00000000" w:rsidRDefault="00540457">
      <w:pPr>
        <w:pStyle w:val="a0"/>
        <w:rPr>
          <w:rFonts w:hint="cs"/>
          <w:rtl/>
        </w:rPr>
      </w:pPr>
    </w:p>
    <w:p w14:paraId="62D1F77C" w14:textId="77777777" w:rsidR="00000000" w:rsidRDefault="00540457">
      <w:pPr>
        <w:pStyle w:val="af1"/>
        <w:rPr>
          <w:rtl/>
        </w:rPr>
      </w:pPr>
      <w:r>
        <w:rPr>
          <w:rtl/>
        </w:rPr>
        <w:t>היו"ר ראובן ריבלין:</w:t>
      </w:r>
    </w:p>
    <w:p w14:paraId="2C1028B0" w14:textId="77777777" w:rsidR="00000000" w:rsidRDefault="00540457">
      <w:pPr>
        <w:pStyle w:val="a0"/>
        <w:rPr>
          <w:rtl/>
        </w:rPr>
      </w:pPr>
    </w:p>
    <w:p w14:paraId="02F5BD36" w14:textId="77777777" w:rsidR="00000000" w:rsidRDefault="00540457">
      <w:pPr>
        <w:pStyle w:val="a0"/>
        <w:rPr>
          <w:rFonts w:hint="cs"/>
          <w:rtl/>
        </w:rPr>
      </w:pPr>
      <w:r>
        <w:rPr>
          <w:rFonts w:hint="cs"/>
          <w:rtl/>
        </w:rPr>
        <w:t>אם אדוני רוצה, הוא יכול גם לענות על נושא רחב זה.</w:t>
      </w:r>
    </w:p>
    <w:p w14:paraId="286868DB" w14:textId="77777777" w:rsidR="00000000" w:rsidRDefault="00540457">
      <w:pPr>
        <w:pStyle w:val="a0"/>
        <w:rPr>
          <w:rFonts w:hint="cs"/>
          <w:rtl/>
        </w:rPr>
      </w:pPr>
    </w:p>
    <w:p w14:paraId="488B61CB" w14:textId="77777777" w:rsidR="00000000" w:rsidRDefault="00540457">
      <w:pPr>
        <w:pStyle w:val="-"/>
        <w:rPr>
          <w:rtl/>
        </w:rPr>
      </w:pPr>
      <w:bookmarkStart w:id="76" w:name="FS000000473T03_12_2003_12_54_26C"/>
      <w:bookmarkEnd w:id="76"/>
      <w:r>
        <w:rPr>
          <w:rtl/>
        </w:rPr>
        <w:t>שר</w:t>
      </w:r>
      <w:r>
        <w:rPr>
          <w:rtl/>
        </w:rPr>
        <w:t xml:space="preserve"> הבריאות דני נוה:</w:t>
      </w:r>
    </w:p>
    <w:p w14:paraId="2633771F" w14:textId="77777777" w:rsidR="00000000" w:rsidRDefault="00540457">
      <w:pPr>
        <w:pStyle w:val="a0"/>
        <w:rPr>
          <w:rtl/>
        </w:rPr>
      </w:pPr>
    </w:p>
    <w:p w14:paraId="1F6DB9F4" w14:textId="77777777" w:rsidR="00000000" w:rsidRDefault="00540457">
      <w:pPr>
        <w:pStyle w:val="a0"/>
        <w:rPr>
          <w:rFonts w:hint="cs"/>
          <w:rtl/>
        </w:rPr>
      </w:pPr>
      <w:r>
        <w:rPr>
          <w:rFonts w:hint="cs"/>
          <w:rtl/>
        </w:rPr>
        <w:t>אתייחס בקצרה לשאלות הנוספות, אף שהן לא ממין השאילתא בעל-פה של חבר הכנסת אדלשטיין.</w:t>
      </w:r>
    </w:p>
    <w:p w14:paraId="4F838960" w14:textId="77777777" w:rsidR="00000000" w:rsidRDefault="00540457">
      <w:pPr>
        <w:pStyle w:val="a0"/>
        <w:rPr>
          <w:rFonts w:hint="cs"/>
          <w:rtl/>
        </w:rPr>
      </w:pPr>
    </w:p>
    <w:p w14:paraId="043A0983" w14:textId="77777777" w:rsidR="00000000" w:rsidRDefault="00540457">
      <w:pPr>
        <w:pStyle w:val="af1"/>
        <w:rPr>
          <w:rtl/>
        </w:rPr>
      </w:pPr>
      <w:r>
        <w:rPr>
          <w:rtl/>
        </w:rPr>
        <w:t>היו"ר ראובן ריבלין:</w:t>
      </w:r>
    </w:p>
    <w:p w14:paraId="418B8DB4" w14:textId="77777777" w:rsidR="00000000" w:rsidRDefault="00540457">
      <w:pPr>
        <w:pStyle w:val="a0"/>
        <w:rPr>
          <w:rtl/>
        </w:rPr>
      </w:pPr>
    </w:p>
    <w:p w14:paraId="21C80530" w14:textId="77777777" w:rsidR="00000000" w:rsidRDefault="00540457">
      <w:pPr>
        <w:pStyle w:val="a0"/>
        <w:rPr>
          <w:rFonts w:hint="cs"/>
          <w:rtl/>
        </w:rPr>
      </w:pPr>
      <w:r>
        <w:rPr>
          <w:rFonts w:hint="cs"/>
          <w:rtl/>
        </w:rPr>
        <w:t>חבר הכנסת טל הסתפק בעיקר בשאלתו, אבל הוא גם ישמח לשמוע את תשובתך.</w:t>
      </w:r>
    </w:p>
    <w:p w14:paraId="117BD144" w14:textId="77777777" w:rsidR="00000000" w:rsidRDefault="00540457">
      <w:pPr>
        <w:pStyle w:val="a0"/>
        <w:rPr>
          <w:rFonts w:hint="cs"/>
          <w:rtl/>
        </w:rPr>
      </w:pPr>
    </w:p>
    <w:p w14:paraId="5617D47A" w14:textId="77777777" w:rsidR="00000000" w:rsidRDefault="00540457">
      <w:pPr>
        <w:pStyle w:val="-"/>
        <w:rPr>
          <w:rtl/>
        </w:rPr>
      </w:pPr>
      <w:bookmarkStart w:id="77" w:name="FS000000473T03_12_2003_12_54_57C"/>
      <w:bookmarkEnd w:id="77"/>
      <w:r>
        <w:rPr>
          <w:rtl/>
        </w:rPr>
        <w:t>שר הבריאות דני נוה:</w:t>
      </w:r>
    </w:p>
    <w:p w14:paraId="6B3F1DB1" w14:textId="77777777" w:rsidR="00000000" w:rsidRDefault="00540457">
      <w:pPr>
        <w:pStyle w:val="a0"/>
        <w:rPr>
          <w:rtl/>
        </w:rPr>
      </w:pPr>
    </w:p>
    <w:p w14:paraId="6F62F32D" w14:textId="77777777" w:rsidR="00000000" w:rsidRDefault="00540457">
      <w:pPr>
        <w:pStyle w:val="a0"/>
        <w:rPr>
          <w:rFonts w:hint="cs"/>
          <w:rtl/>
        </w:rPr>
      </w:pPr>
      <w:r>
        <w:rPr>
          <w:rFonts w:hint="cs"/>
          <w:rtl/>
        </w:rPr>
        <w:t>בית-החולים "אברבנאל" - בתשובה על השאלה הנוספת</w:t>
      </w:r>
      <w:r>
        <w:rPr>
          <w:rFonts w:hint="cs"/>
          <w:rtl/>
        </w:rPr>
        <w:t xml:space="preserve"> של חבר הכנסת אדלשטיין, אני אומר בצורה ברורה: מבחינתי, תנאי לכל מהלך, גם כזה שנוגע ל"אברבנאל", זה סיכום ברור עם מועד קרוב ליישום הרפורמה הביטוחית במערכת בריאות הנפש.</w:t>
      </w:r>
    </w:p>
    <w:p w14:paraId="42180A7F" w14:textId="77777777" w:rsidR="00000000" w:rsidRDefault="00540457">
      <w:pPr>
        <w:pStyle w:val="a0"/>
        <w:rPr>
          <w:rFonts w:hint="cs"/>
          <w:rtl/>
        </w:rPr>
      </w:pPr>
    </w:p>
    <w:p w14:paraId="2F577B6F" w14:textId="77777777" w:rsidR="00000000" w:rsidRDefault="00540457">
      <w:pPr>
        <w:pStyle w:val="a0"/>
        <w:rPr>
          <w:rtl/>
        </w:rPr>
      </w:pPr>
      <w:r>
        <w:rPr>
          <w:rFonts w:hint="cs"/>
          <w:rtl/>
        </w:rPr>
        <w:t>דבר נוסף - אני רואה פה ביציע גם את שכני משוהם, יושב-ראש ועד העובדים של בית-החולים "אברבנא</w:t>
      </w:r>
      <w:r>
        <w:rPr>
          <w:rFonts w:hint="cs"/>
          <w:rtl/>
        </w:rPr>
        <w:t>ל". כמובן, כל דבר חייב להיעשות מתוך הסכמה והידברות מלאה עם העובדים המסורים, שעושים עבודה קשה שנים רבות בבית-החולים "אברבנאל".</w:t>
      </w:r>
    </w:p>
    <w:p w14:paraId="4A272E3C" w14:textId="77777777" w:rsidR="00000000" w:rsidRDefault="00540457">
      <w:pPr>
        <w:pStyle w:val="a0"/>
        <w:rPr>
          <w:rtl/>
        </w:rPr>
      </w:pPr>
    </w:p>
    <w:p w14:paraId="5C2596A0" w14:textId="77777777" w:rsidR="00000000" w:rsidRDefault="00540457">
      <w:pPr>
        <w:pStyle w:val="a0"/>
        <w:rPr>
          <w:rFonts w:hint="cs"/>
          <w:rtl/>
        </w:rPr>
      </w:pPr>
      <w:r>
        <w:rPr>
          <w:rFonts w:hint="cs"/>
          <w:rtl/>
        </w:rPr>
        <w:t>בית-החולים הגריאטרי מלב"ן בנתניה - יש החלטת  ממשלה לגבי הפרטת שני מרכזים גריאטריים מתוך ארבעת המרכזים הגריאטריים של הממשלה. בינתי</w:t>
      </w:r>
      <w:r>
        <w:rPr>
          <w:rFonts w:hint="cs"/>
          <w:rtl/>
        </w:rPr>
        <w:t>ים גם האוצר שינה את דעתו ועבר לזה שצריך לסגור את בית-החולים "פלימן". אני מתנגד לסגירת בית-החולים "פלימן". אבל, אם נתרכז כרגע בעניין של נתניה, על סדר-היום עומדת כרגע האפשרות שהחשב הכללי באוצר יוציא מכרז להפרטת בית-החולים ולא לסגירתו. יש דיונים עם החשב הכללי</w:t>
      </w:r>
      <w:r>
        <w:rPr>
          <w:rFonts w:hint="cs"/>
          <w:rtl/>
        </w:rPr>
        <w:t xml:space="preserve"> בנושא הזה, כי צריך, כמובן, להבטיח שתמהיל החולים, כמו שהוא מטופל היום בבית-החולים הזה, לא ייפגע, והשירות שאנחנו צריכים לתת לציבור לא ייפגע. זה נמצא בדיונים בינינו לבין משרד האוצר כדי להבטיח את זה, כשבית-החולים הוא אחד מבתי-החולים הגריאטריים, ללא ספק, הטובי</w:t>
      </w:r>
      <w:r>
        <w:rPr>
          <w:rFonts w:hint="cs"/>
          <w:rtl/>
        </w:rPr>
        <w:t>ם והמובילים בישראל, וצריך להבטיח שהשירות הזה ימשיך להינתן בכל מתכונת שלא תהיה. מבחינתי, זה הדבר המקצועי הכי חשוב.</w:t>
      </w:r>
    </w:p>
    <w:p w14:paraId="2910685F" w14:textId="77777777" w:rsidR="00000000" w:rsidRDefault="00540457">
      <w:pPr>
        <w:pStyle w:val="a0"/>
        <w:rPr>
          <w:rFonts w:hint="cs"/>
          <w:rtl/>
        </w:rPr>
      </w:pPr>
    </w:p>
    <w:p w14:paraId="7580BBBB" w14:textId="77777777" w:rsidR="00000000" w:rsidRDefault="00540457">
      <w:pPr>
        <w:pStyle w:val="a0"/>
        <w:rPr>
          <w:rFonts w:hint="cs"/>
          <w:rtl/>
        </w:rPr>
      </w:pPr>
      <w:r>
        <w:rPr>
          <w:rFonts w:hint="cs"/>
          <w:rtl/>
        </w:rPr>
        <w:t>בכל מה שנוגע לתקנונים, מחר יתקיים על זה דיון מפורט בוועדת הכספים. אני חושב, בכל מקרה, שאם משנים את התקנונים של הקופות, צריך להבטיח שזה לא יפג</w:t>
      </w:r>
      <w:r>
        <w:rPr>
          <w:rFonts w:hint="cs"/>
          <w:rtl/>
        </w:rPr>
        <w:t>ע קודם כול בקופות שלא נדרש לגביהן צורך בשינוי תקנון, קופות שלא נמצאות בתוכנית הבראה - ודאי שלא צריך לפגוע בהן, אם מדובר על "מכבי" ו"מאוחדת", והשינוי הזה לא צריך לחול עליהן. הדבר הזה יותר מתבקש ויותר רלוונטי לגבי קופת-חולים כללית, או מה שנקרא: שירותי בריאות</w:t>
      </w:r>
      <w:r>
        <w:rPr>
          <w:rFonts w:hint="cs"/>
          <w:rtl/>
        </w:rPr>
        <w:t xml:space="preserve"> כללית. זו לפחות עמדתי, שאם משנים את זה, אז זה צריך להיות מכוּון, ולא לקופות האחרות. אנחנו נקיים על הנושא הזה דיון מסודר בוועדת הכספים.</w:t>
      </w:r>
    </w:p>
    <w:p w14:paraId="66AEF01D" w14:textId="77777777" w:rsidR="00000000" w:rsidRDefault="00540457">
      <w:pPr>
        <w:pStyle w:val="a0"/>
        <w:rPr>
          <w:rFonts w:hint="cs"/>
          <w:rtl/>
        </w:rPr>
      </w:pPr>
    </w:p>
    <w:p w14:paraId="603E7A0D" w14:textId="77777777" w:rsidR="00000000" w:rsidRDefault="00540457">
      <w:pPr>
        <w:pStyle w:val="af1"/>
        <w:rPr>
          <w:rtl/>
        </w:rPr>
      </w:pPr>
      <w:r>
        <w:rPr>
          <w:rtl/>
        </w:rPr>
        <w:t>היו"ר ראובן ריבלין:</w:t>
      </w:r>
    </w:p>
    <w:p w14:paraId="57DD25AE" w14:textId="77777777" w:rsidR="00000000" w:rsidRDefault="00540457">
      <w:pPr>
        <w:pStyle w:val="a0"/>
        <w:rPr>
          <w:rtl/>
        </w:rPr>
      </w:pPr>
    </w:p>
    <w:p w14:paraId="59FB5FB2" w14:textId="77777777" w:rsidR="00000000" w:rsidRDefault="00540457">
      <w:pPr>
        <w:pStyle w:val="a0"/>
        <w:rPr>
          <w:rFonts w:hint="cs"/>
          <w:rtl/>
        </w:rPr>
      </w:pPr>
      <w:r>
        <w:rPr>
          <w:rFonts w:hint="cs"/>
          <w:rtl/>
        </w:rPr>
        <w:t>אני מאוד מודה לאדוני, ומתנצל, בשם חבר הכנסת טל, ששאל שאלה ואפילו לא טרח לחכות ולשמוע מה התשובה ויצ</w:t>
      </w:r>
      <w:r>
        <w:rPr>
          <w:rFonts w:hint="cs"/>
          <w:rtl/>
        </w:rPr>
        <w:t>א החוצה מסיבה כזאת או אחרת.</w:t>
      </w:r>
    </w:p>
    <w:p w14:paraId="1B93278D" w14:textId="77777777" w:rsidR="00000000" w:rsidRDefault="00540457">
      <w:pPr>
        <w:pStyle w:val="a0"/>
        <w:rPr>
          <w:rFonts w:hint="cs"/>
          <w:rtl/>
        </w:rPr>
      </w:pPr>
    </w:p>
    <w:p w14:paraId="776117AC" w14:textId="77777777" w:rsidR="00000000" w:rsidRDefault="00540457">
      <w:pPr>
        <w:pStyle w:val="af0"/>
        <w:rPr>
          <w:rtl/>
        </w:rPr>
      </w:pPr>
      <w:r>
        <w:rPr>
          <w:rFonts w:hint="eastAsia"/>
          <w:rtl/>
        </w:rPr>
        <w:t>אברהם</w:t>
      </w:r>
      <w:r>
        <w:rPr>
          <w:rtl/>
        </w:rPr>
        <w:t xml:space="preserve"> רביץ (יהדות התורה):</w:t>
      </w:r>
    </w:p>
    <w:p w14:paraId="62D61E50" w14:textId="77777777" w:rsidR="00000000" w:rsidRDefault="00540457">
      <w:pPr>
        <w:pStyle w:val="a0"/>
        <w:rPr>
          <w:rFonts w:hint="cs"/>
          <w:rtl/>
        </w:rPr>
      </w:pPr>
    </w:p>
    <w:p w14:paraId="4B55D494" w14:textId="77777777" w:rsidR="00000000" w:rsidRDefault="00540457">
      <w:pPr>
        <w:pStyle w:val="a0"/>
        <w:rPr>
          <w:rFonts w:hint="cs"/>
          <w:rtl/>
        </w:rPr>
      </w:pPr>
      <w:r>
        <w:rPr>
          <w:rFonts w:hint="cs"/>
          <w:rtl/>
        </w:rPr>
        <w:t>- - -</w:t>
      </w:r>
    </w:p>
    <w:p w14:paraId="36C912B9" w14:textId="77777777" w:rsidR="00000000" w:rsidRDefault="00540457">
      <w:pPr>
        <w:pStyle w:val="a0"/>
        <w:rPr>
          <w:rFonts w:hint="cs"/>
          <w:rtl/>
        </w:rPr>
      </w:pPr>
    </w:p>
    <w:p w14:paraId="5AE01EB1" w14:textId="77777777" w:rsidR="00000000" w:rsidRDefault="00540457">
      <w:pPr>
        <w:pStyle w:val="af1"/>
        <w:rPr>
          <w:rtl/>
        </w:rPr>
      </w:pPr>
      <w:r>
        <w:rPr>
          <w:rtl/>
        </w:rPr>
        <w:t>היו"ר ראובן ריבלין:</w:t>
      </w:r>
    </w:p>
    <w:p w14:paraId="6306642F" w14:textId="77777777" w:rsidR="00000000" w:rsidRDefault="00540457">
      <w:pPr>
        <w:pStyle w:val="a0"/>
        <w:rPr>
          <w:rtl/>
        </w:rPr>
      </w:pPr>
    </w:p>
    <w:p w14:paraId="073E50E5" w14:textId="77777777" w:rsidR="00000000" w:rsidRDefault="00540457">
      <w:pPr>
        <w:pStyle w:val="a0"/>
        <w:rPr>
          <w:rtl/>
        </w:rPr>
      </w:pPr>
      <w:r>
        <w:rPr>
          <w:rFonts w:hint="cs"/>
          <w:rtl/>
        </w:rPr>
        <w:t>אני ממש מתנצל בפני אדוני. חבר הכנסת טל, התנצלתי בשם אדוני. הוא ענה על שאלתך, שהיתה חשובה, אבל אדוני מצא לנכון לצאת החוצה.</w:t>
      </w:r>
    </w:p>
    <w:p w14:paraId="7CB2114B" w14:textId="77777777" w:rsidR="00000000" w:rsidRDefault="00540457">
      <w:pPr>
        <w:pStyle w:val="a2"/>
        <w:rPr>
          <w:rtl/>
        </w:rPr>
      </w:pPr>
    </w:p>
    <w:p w14:paraId="564E5B9D" w14:textId="77777777" w:rsidR="00000000" w:rsidRDefault="00540457">
      <w:pPr>
        <w:pStyle w:val="a2"/>
        <w:rPr>
          <w:rFonts w:hint="cs"/>
          <w:rtl/>
        </w:rPr>
      </w:pPr>
      <w:bookmarkStart w:id="78" w:name="CS18309FI0018309T03_12_2003_13_03_19"/>
      <w:bookmarkStart w:id="79" w:name="_Toc59448000"/>
      <w:bookmarkEnd w:id="78"/>
      <w:r>
        <w:rPr>
          <w:rtl/>
        </w:rPr>
        <w:t>הצ</w:t>
      </w:r>
      <w:r>
        <w:rPr>
          <w:rFonts w:hint="cs"/>
          <w:rtl/>
        </w:rPr>
        <w:t>עת חוק</w:t>
      </w:r>
      <w:r>
        <w:rPr>
          <w:rtl/>
        </w:rPr>
        <w:t xml:space="preserve"> לתיקון פקודת התעבורה (תיקון - מתקן מגביל</w:t>
      </w:r>
      <w:r>
        <w:rPr>
          <w:rtl/>
        </w:rPr>
        <w:t xml:space="preserve"> מהירות), </w:t>
      </w:r>
      <w:r>
        <w:rPr>
          <w:rFonts w:hint="cs"/>
          <w:rtl/>
        </w:rPr>
        <w:br/>
      </w:r>
      <w:r>
        <w:rPr>
          <w:rtl/>
        </w:rPr>
        <w:t>התשס"ג-2003</w:t>
      </w:r>
      <w:bookmarkEnd w:id="79"/>
    </w:p>
    <w:p w14:paraId="171D6922" w14:textId="77777777" w:rsidR="00000000" w:rsidRDefault="00540457">
      <w:pPr>
        <w:pStyle w:val="a0"/>
        <w:ind w:firstLine="0"/>
        <w:rPr>
          <w:rFonts w:hint="cs"/>
          <w:rtl/>
        </w:rPr>
      </w:pPr>
      <w:r>
        <w:rPr>
          <w:rtl/>
        </w:rPr>
        <w:t>[נספחות.]</w:t>
      </w:r>
    </w:p>
    <w:p w14:paraId="5E5701AF" w14:textId="77777777" w:rsidR="00000000" w:rsidRDefault="00540457">
      <w:pPr>
        <w:pStyle w:val="a2"/>
        <w:rPr>
          <w:rtl/>
        </w:rPr>
      </w:pPr>
      <w:bookmarkStart w:id="80" w:name="_Toc59448001"/>
      <w:r>
        <w:rPr>
          <w:rFonts w:hint="cs"/>
          <w:rtl/>
        </w:rPr>
        <w:t xml:space="preserve">(הצעת חבר הכנסת </w:t>
      </w:r>
      <w:r>
        <w:rPr>
          <w:rtl/>
        </w:rPr>
        <w:t>אמנון כהן</w:t>
      </w:r>
      <w:r>
        <w:rPr>
          <w:rFonts w:hint="cs"/>
          <w:rtl/>
        </w:rPr>
        <w:t>)</w:t>
      </w:r>
      <w:bookmarkEnd w:id="80"/>
    </w:p>
    <w:p w14:paraId="4AE88997" w14:textId="77777777" w:rsidR="00000000" w:rsidRDefault="00540457">
      <w:pPr>
        <w:pStyle w:val="-0"/>
        <w:rPr>
          <w:rFonts w:hint="cs"/>
          <w:rtl/>
        </w:rPr>
      </w:pPr>
    </w:p>
    <w:p w14:paraId="55F338BA" w14:textId="77777777" w:rsidR="00000000" w:rsidRDefault="00540457">
      <w:pPr>
        <w:pStyle w:val="af1"/>
        <w:rPr>
          <w:rtl/>
        </w:rPr>
      </w:pPr>
      <w:r>
        <w:rPr>
          <w:rtl/>
        </w:rPr>
        <w:t>היו"ר ראובן ריבלין:</w:t>
      </w:r>
    </w:p>
    <w:p w14:paraId="6ED40D5C" w14:textId="77777777" w:rsidR="00000000" w:rsidRDefault="00540457">
      <w:pPr>
        <w:pStyle w:val="a0"/>
        <w:rPr>
          <w:rtl/>
        </w:rPr>
      </w:pPr>
    </w:p>
    <w:p w14:paraId="581181CC" w14:textId="77777777" w:rsidR="00000000" w:rsidRDefault="00540457">
      <w:pPr>
        <w:pStyle w:val="a0"/>
        <w:rPr>
          <w:rFonts w:hint="cs"/>
          <w:rtl/>
        </w:rPr>
      </w:pPr>
      <w:r>
        <w:rPr>
          <w:rFonts w:hint="cs"/>
          <w:rtl/>
        </w:rPr>
        <w:t>אנחנו עוברים לסדר-היום. אני פונה לחבר הכנסת טל, כמו לכל חברי הכנסת האחרים. אנחנו מתחילים עכשיו בסדרת הצעות החוק הפרטיות. לגבי החוק הראשון, אנחנו נצלצל, וחמש דקות לאחר מכן נער</w:t>
      </w:r>
      <w:r>
        <w:rPr>
          <w:rFonts w:hint="cs"/>
          <w:rtl/>
        </w:rPr>
        <w:t>וך הצבעה. מאותו רגע כל הצעת חוק שיסתיים הדיון בה אנחנו נקיים את ההצבעה, והצלצול הוא צלצול אחד לכל ההצבעות האחרות. אנחנו ניתן תזכורות לחברים היוצאים מפעם לפעם, אבל רק בפעם הראשונה נקפיד על חמש הדקות.</w:t>
      </w:r>
    </w:p>
    <w:p w14:paraId="32AD6738" w14:textId="77777777" w:rsidR="00000000" w:rsidRDefault="00540457">
      <w:pPr>
        <w:pStyle w:val="a0"/>
        <w:rPr>
          <w:rFonts w:hint="cs"/>
          <w:rtl/>
        </w:rPr>
      </w:pPr>
    </w:p>
    <w:p w14:paraId="415DAFB4" w14:textId="77777777" w:rsidR="00000000" w:rsidRDefault="00540457">
      <w:pPr>
        <w:pStyle w:val="a0"/>
        <w:rPr>
          <w:rFonts w:hint="cs"/>
          <w:rtl/>
        </w:rPr>
      </w:pPr>
      <w:r>
        <w:rPr>
          <w:rFonts w:hint="cs"/>
          <w:rtl/>
        </w:rPr>
        <w:t>עתה, הצעת חוק פ/521: הצעת חוק לתיקון פקודת התעבורה (מתקן</w:t>
      </w:r>
      <w:r>
        <w:rPr>
          <w:rFonts w:hint="cs"/>
          <w:rtl/>
        </w:rPr>
        <w:t xml:space="preserve"> מגביל מהירות), התשס"ג-2003, מאת חבר הכנסת אמנון כהן. אדוני יבוא ויישא את דבריו במשך עשר דקות. יענה מי שצריך.</w:t>
      </w:r>
    </w:p>
    <w:p w14:paraId="422A567F" w14:textId="77777777" w:rsidR="00000000" w:rsidRDefault="00540457">
      <w:pPr>
        <w:pStyle w:val="a0"/>
        <w:rPr>
          <w:rFonts w:hint="cs"/>
          <w:rtl/>
        </w:rPr>
      </w:pPr>
    </w:p>
    <w:p w14:paraId="6D451243" w14:textId="77777777" w:rsidR="00000000" w:rsidRDefault="00540457">
      <w:pPr>
        <w:pStyle w:val="a0"/>
        <w:rPr>
          <w:rFonts w:hint="cs"/>
          <w:rtl/>
        </w:rPr>
      </w:pPr>
      <w:r>
        <w:rPr>
          <w:rFonts w:hint="cs"/>
          <w:rtl/>
        </w:rPr>
        <w:t xml:space="preserve">חבר הכנסת מח'ול וחבר הכנסת ברכה, חברי הכנסת שאלו אותי איך ייתכן שסיעתכם מקבלת מכסה נוספת השבוע, ואני מבהיר לכל חברי הכנסת, שבשבוע שעבר, בגלל החג </w:t>
      </w:r>
      <w:r>
        <w:rPr>
          <w:rFonts w:hint="cs"/>
          <w:rtl/>
        </w:rPr>
        <w:t>המוסלמי, הסכמתי שהנושא יעבור לסדר-היום השבוע, על חשבון מכסת השבוע הקודם.</w:t>
      </w:r>
    </w:p>
    <w:p w14:paraId="0DDA832A" w14:textId="77777777" w:rsidR="00000000" w:rsidRDefault="00540457">
      <w:pPr>
        <w:pStyle w:val="a0"/>
        <w:rPr>
          <w:rFonts w:hint="cs"/>
          <w:rtl/>
        </w:rPr>
      </w:pPr>
    </w:p>
    <w:p w14:paraId="12E68840" w14:textId="77777777" w:rsidR="00000000" w:rsidRDefault="00540457">
      <w:pPr>
        <w:pStyle w:val="af0"/>
        <w:rPr>
          <w:rtl/>
        </w:rPr>
      </w:pPr>
      <w:r>
        <w:rPr>
          <w:rFonts w:hint="eastAsia"/>
          <w:rtl/>
        </w:rPr>
        <w:t>יולי</w:t>
      </w:r>
      <w:r>
        <w:rPr>
          <w:rtl/>
        </w:rPr>
        <w:t>-יואל אדלשטיין (הליכוד):</w:t>
      </w:r>
    </w:p>
    <w:p w14:paraId="3105B640" w14:textId="77777777" w:rsidR="00000000" w:rsidRDefault="00540457">
      <w:pPr>
        <w:pStyle w:val="a0"/>
        <w:rPr>
          <w:rFonts w:hint="cs"/>
          <w:rtl/>
        </w:rPr>
      </w:pPr>
    </w:p>
    <w:p w14:paraId="432D752A" w14:textId="77777777" w:rsidR="00000000" w:rsidRDefault="00540457">
      <w:pPr>
        <w:pStyle w:val="a0"/>
        <w:rPr>
          <w:rFonts w:hint="cs"/>
          <w:rtl/>
        </w:rPr>
      </w:pPr>
      <w:r>
        <w:rPr>
          <w:rFonts w:hint="cs"/>
          <w:rtl/>
        </w:rPr>
        <w:t>היושב-ראש, הממשלה תומכת בהצעת החוק.</w:t>
      </w:r>
    </w:p>
    <w:p w14:paraId="41F4A3C6" w14:textId="77777777" w:rsidR="00000000" w:rsidRDefault="00540457">
      <w:pPr>
        <w:pStyle w:val="a0"/>
        <w:rPr>
          <w:rFonts w:hint="cs"/>
          <w:rtl/>
        </w:rPr>
      </w:pPr>
    </w:p>
    <w:p w14:paraId="613BC2C3" w14:textId="77777777" w:rsidR="00000000" w:rsidRDefault="00540457">
      <w:pPr>
        <w:pStyle w:val="af1"/>
        <w:rPr>
          <w:rtl/>
        </w:rPr>
      </w:pPr>
      <w:r>
        <w:rPr>
          <w:rtl/>
        </w:rPr>
        <w:t>היו"ר ראובן ריבלין:</w:t>
      </w:r>
    </w:p>
    <w:p w14:paraId="4CAB98E4" w14:textId="77777777" w:rsidR="00000000" w:rsidRDefault="00540457">
      <w:pPr>
        <w:pStyle w:val="a0"/>
        <w:rPr>
          <w:rtl/>
        </w:rPr>
      </w:pPr>
    </w:p>
    <w:p w14:paraId="6E154BCD" w14:textId="77777777" w:rsidR="00000000" w:rsidRDefault="00540457">
      <w:pPr>
        <w:pStyle w:val="a0"/>
        <w:rPr>
          <w:rFonts w:hint="cs"/>
          <w:rtl/>
        </w:rPr>
      </w:pPr>
      <w:r>
        <w:rPr>
          <w:rFonts w:hint="cs"/>
          <w:rtl/>
        </w:rPr>
        <w:t>היא תומכת?</w:t>
      </w:r>
    </w:p>
    <w:p w14:paraId="4209E3AB" w14:textId="77777777" w:rsidR="00000000" w:rsidRDefault="00540457">
      <w:pPr>
        <w:pStyle w:val="a0"/>
        <w:rPr>
          <w:rFonts w:hint="cs"/>
          <w:rtl/>
        </w:rPr>
      </w:pPr>
    </w:p>
    <w:p w14:paraId="106FFC0D" w14:textId="77777777" w:rsidR="00000000" w:rsidRDefault="00540457">
      <w:pPr>
        <w:pStyle w:val="a"/>
        <w:rPr>
          <w:rtl/>
        </w:rPr>
      </w:pPr>
      <w:bookmarkStart w:id="81" w:name="FS000000495T03_12_2003_13_06_35"/>
      <w:bookmarkStart w:id="82" w:name="_Toc59448002"/>
      <w:bookmarkEnd w:id="81"/>
      <w:r>
        <w:rPr>
          <w:rFonts w:hint="eastAsia"/>
          <w:rtl/>
        </w:rPr>
        <w:t>אמנון</w:t>
      </w:r>
      <w:r>
        <w:rPr>
          <w:rtl/>
        </w:rPr>
        <w:t xml:space="preserve"> כהן (ש"ס):</w:t>
      </w:r>
      <w:bookmarkEnd w:id="82"/>
    </w:p>
    <w:p w14:paraId="33254BE6" w14:textId="77777777" w:rsidR="00000000" w:rsidRDefault="00540457">
      <w:pPr>
        <w:pStyle w:val="a0"/>
        <w:rPr>
          <w:rFonts w:hint="cs"/>
          <w:rtl/>
        </w:rPr>
      </w:pPr>
    </w:p>
    <w:p w14:paraId="38DD93D7" w14:textId="77777777" w:rsidR="00000000" w:rsidRDefault="00540457">
      <w:pPr>
        <w:pStyle w:val="a0"/>
        <w:rPr>
          <w:rFonts w:hint="cs"/>
          <w:rtl/>
        </w:rPr>
      </w:pPr>
      <w:r>
        <w:rPr>
          <w:rFonts w:hint="cs"/>
          <w:rtl/>
        </w:rPr>
        <w:t>אמרו לי שאני אתאם את זה בוועדה אחר כך.</w:t>
      </w:r>
    </w:p>
    <w:p w14:paraId="277D7E6B" w14:textId="77777777" w:rsidR="00000000" w:rsidRDefault="00540457">
      <w:pPr>
        <w:pStyle w:val="a0"/>
        <w:rPr>
          <w:rFonts w:hint="cs"/>
          <w:rtl/>
        </w:rPr>
      </w:pPr>
    </w:p>
    <w:p w14:paraId="14678426" w14:textId="77777777" w:rsidR="00000000" w:rsidRDefault="00540457">
      <w:pPr>
        <w:pStyle w:val="af1"/>
        <w:rPr>
          <w:rtl/>
        </w:rPr>
      </w:pPr>
      <w:r>
        <w:rPr>
          <w:rtl/>
        </w:rPr>
        <w:t>היו"ר ראובן ריבלין:</w:t>
      </w:r>
    </w:p>
    <w:p w14:paraId="62455EE6" w14:textId="77777777" w:rsidR="00000000" w:rsidRDefault="00540457">
      <w:pPr>
        <w:pStyle w:val="a0"/>
        <w:rPr>
          <w:rtl/>
        </w:rPr>
      </w:pPr>
    </w:p>
    <w:p w14:paraId="1A568722" w14:textId="77777777" w:rsidR="00000000" w:rsidRDefault="00540457">
      <w:pPr>
        <w:pStyle w:val="a0"/>
        <w:rPr>
          <w:rFonts w:hint="cs"/>
          <w:rtl/>
        </w:rPr>
      </w:pPr>
      <w:r>
        <w:rPr>
          <w:rFonts w:hint="cs"/>
          <w:rtl/>
        </w:rPr>
        <w:t xml:space="preserve">זה </w:t>
      </w:r>
      <w:r>
        <w:rPr>
          <w:rFonts w:hint="cs"/>
          <w:rtl/>
        </w:rPr>
        <w:t>לא תומכת.</w:t>
      </w:r>
    </w:p>
    <w:p w14:paraId="048AD435" w14:textId="77777777" w:rsidR="00000000" w:rsidRDefault="00540457">
      <w:pPr>
        <w:pStyle w:val="a0"/>
        <w:rPr>
          <w:rFonts w:hint="cs"/>
          <w:rtl/>
        </w:rPr>
      </w:pPr>
    </w:p>
    <w:p w14:paraId="5CFBB936" w14:textId="77777777" w:rsidR="00000000" w:rsidRDefault="00540457">
      <w:pPr>
        <w:pStyle w:val="-"/>
        <w:rPr>
          <w:rtl/>
        </w:rPr>
      </w:pPr>
      <w:bookmarkStart w:id="83" w:name="FS000000495T03_12_2003_13_06_58C"/>
      <w:bookmarkEnd w:id="83"/>
      <w:r>
        <w:rPr>
          <w:rtl/>
        </w:rPr>
        <w:t>אמנון כהן (ש"ס):</w:t>
      </w:r>
    </w:p>
    <w:p w14:paraId="3FFD4327" w14:textId="77777777" w:rsidR="00000000" w:rsidRDefault="00540457">
      <w:pPr>
        <w:pStyle w:val="a0"/>
        <w:rPr>
          <w:rtl/>
        </w:rPr>
      </w:pPr>
    </w:p>
    <w:p w14:paraId="720616A4" w14:textId="77777777" w:rsidR="00000000" w:rsidRDefault="00540457">
      <w:pPr>
        <w:pStyle w:val="a0"/>
        <w:rPr>
          <w:rFonts w:hint="cs"/>
          <w:rtl/>
        </w:rPr>
      </w:pPr>
      <w:r>
        <w:rPr>
          <w:rFonts w:hint="cs"/>
          <w:rtl/>
        </w:rPr>
        <w:t>תומכת.</w:t>
      </w:r>
    </w:p>
    <w:p w14:paraId="6E9F8BDC" w14:textId="77777777" w:rsidR="00000000" w:rsidRDefault="00540457">
      <w:pPr>
        <w:pStyle w:val="af1"/>
        <w:rPr>
          <w:rtl/>
        </w:rPr>
      </w:pPr>
    </w:p>
    <w:p w14:paraId="79C5618B" w14:textId="77777777" w:rsidR="00000000" w:rsidRDefault="00540457">
      <w:pPr>
        <w:pStyle w:val="af1"/>
        <w:rPr>
          <w:rtl/>
        </w:rPr>
      </w:pPr>
      <w:r>
        <w:rPr>
          <w:rtl/>
        </w:rPr>
        <w:t>היו"ר ראובן ריבלין:</w:t>
      </w:r>
    </w:p>
    <w:p w14:paraId="243BFD9F" w14:textId="77777777" w:rsidR="00000000" w:rsidRDefault="00540457">
      <w:pPr>
        <w:pStyle w:val="a0"/>
        <w:rPr>
          <w:rtl/>
        </w:rPr>
      </w:pPr>
    </w:p>
    <w:p w14:paraId="2C7D746F" w14:textId="77777777" w:rsidR="00000000" w:rsidRDefault="00540457">
      <w:pPr>
        <w:pStyle w:val="a0"/>
        <w:rPr>
          <w:rFonts w:hint="cs"/>
          <w:rtl/>
        </w:rPr>
      </w:pPr>
      <w:r>
        <w:rPr>
          <w:rFonts w:hint="cs"/>
          <w:rtl/>
        </w:rPr>
        <w:t>אדוני, לא כתוב לי "הנמקה מהמקום". אתה תנמק, ואנחנו נצביע. הממשלה תסכים - תתמוך, לא תסכים - לא תתמוך, ונצביע.</w:t>
      </w:r>
    </w:p>
    <w:p w14:paraId="63E89E96" w14:textId="77777777" w:rsidR="00000000" w:rsidRDefault="00540457">
      <w:pPr>
        <w:pStyle w:val="a0"/>
        <w:rPr>
          <w:rFonts w:hint="cs"/>
          <w:rtl/>
        </w:rPr>
      </w:pPr>
    </w:p>
    <w:p w14:paraId="6E18DFA5" w14:textId="77777777" w:rsidR="00000000" w:rsidRDefault="00540457">
      <w:pPr>
        <w:pStyle w:val="-"/>
        <w:rPr>
          <w:rtl/>
        </w:rPr>
      </w:pPr>
      <w:bookmarkStart w:id="84" w:name="FS000000495T03_12_2003_13_07_21C"/>
      <w:bookmarkEnd w:id="84"/>
      <w:r>
        <w:rPr>
          <w:rtl/>
        </w:rPr>
        <w:t>אמנון כהן (ש"ס):</w:t>
      </w:r>
    </w:p>
    <w:p w14:paraId="4B48A025" w14:textId="77777777" w:rsidR="00000000" w:rsidRDefault="00540457">
      <w:pPr>
        <w:pStyle w:val="a0"/>
        <w:rPr>
          <w:rtl/>
        </w:rPr>
      </w:pPr>
    </w:p>
    <w:p w14:paraId="3C34982A" w14:textId="77777777" w:rsidR="00000000" w:rsidRDefault="00540457">
      <w:pPr>
        <w:pStyle w:val="a0"/>
        <w:rPr>
          <w:rFonts w:hint="cs"/>
          <w:rtl/>
        </w:rPr>
      </w:pPr>
      <w:r>
        <w:rPr>
          <w:rFonts w:hint="cs"/>
          <w:rtl/>
        </w:rPr>
        <w:t>מי יענה לי?</w:t>
      </w:r>
    </w:p>
    <w:p w14:paraId="48BE4C3D" w14:textId="77777777" w:rsidR="00000000" w:rsidRDefault="00540457">
      <w:pPr>
        <w:pStyle w:val="a0"/>
        <w:rPr>
          <w:rFonts w:hint="cs"/>
          <w:rtl/>
        </w:rPr>
      </w:pPr>
    </w:p>
    <w:p w14:paraId="477F96DA" w14:textId="77777777" w:rsidR="00000000" w:rsidRDefault="00540457">
      <w:pPr>
        <w:pStyle w:val="af1"/>
        <w:rPr>
          <w:rtl/>
        </w:rPr>
      </w:pPr>
      <w:r>
        <w:rPr>
          <w:rtl/>
        </w:rPr>
        <w:t>היו"ר ראובן ריבלין:</w:t>
      </w:r>
    </w:p>
    <w:p w14:paraId="04CB091C" w14:textId="77777777" w:rsidR="00000000" w:rsidRDefault="00540457">
      <w:pPr>
        <w:pStyle w:val="a0"/>
        <w:rPr>
          <w:rtl/>
        </w:rPr>
      </w:pPr>
    </w:p>
    <w:p w14:paraId="7C291776" w14:textId="77777777" w:rsidR="00000000" w:rsidRDefault="00540457">
      <w:pPr>
        <w:pStyle w:val="a0"/>
        <w:rPr>
          <w:rFonts w:hint="cs"/>
          <w:rtl/>
        </w:rPr>
      </w:pPr>
      <w:r>
        <w:rPr>
          <w:rFonts w:hint="cs"/>
          <w:rtl/>
        </w:rPr>
        <w:t>אם לא יענו, אנחנו נצביע מייד. חבר הכ</w:t>
      </w:r>
      <w:r>
        <w:rPr>
          <w:rFonts w:hint="cs"/>
          <w:rtl/>
        </w:rPr>
        <w:t>נסת אמנון כהן, אדוני יתקדם. הרי הוא רוצה לקדם את הצעת החוק שלו, והוא  מדבר אל חברי הכנסת ומשכנע אותם. אם לא יהיה מי שיענה מטעם הממשלה, הכנסת תצביע.</w:t>
      </w:r>
    </w:p>
    <w:p w14:paraId="4F761515" w14:textId="77777777" w:rsidR="00000000" w:rsidRDefault="00540457">
      <w:pPr>
        <w:pStyle w:val="a0"/>
        <w:rPr>
          <w:rFonts w:hint="cs"/>
          <w:rtl/>
        </w:rPr>
      </w:pPr>
    </w:p>
    <w:p w14:paraId="0013B35B" w14:textId="77777777" w:rsidR="00000000" w:rsidRDefault="00540457">
      <w:pPr>
        <w:pStyle w:val="-"/>
        <w:rPr>
          <w:rtl/>
        </w:rPr>
      </w:pPr>
      <w:bookmarkStart w:id="85" w:name="FS000000495T03_12_2003_13_07_56C"/>
      <w:bookmarkEnd w:id="85"/>
      <w:r>
        <w:rPr>
          <w:rtl/>
        </w:rPr>
        <w:t>אמנון כהן (ש"ס):</w:t>
      </w:r>
    </w:p>
    <w:p w14:paraId="0ED44CAE" w14:textId="77777777" w:rsidR="00000000" w:rsidRDefault="00540457">
      <w:pPr>
        <w:pStyle w:val="a0"/>
        <w:rPr>
          <w:rtl/>
        </w:rPr>
      </w:pPr>
    </w:p>
    <w:p w14:paraId="018E5F8C" w14:textId="77777777" w:rsidR="00000000" w:rsidRDefault="00540457">
      <w:pPr>
        <w:pStyle w:val="a0"/>
        <w:rPr>
          <w:rFonts w:hint="cs"/>
          <w:rtl/>
        </w:rPr>
      </w:pPr>
      <w:r>
        <w:rPr>
          <w:rFonts w:hint="cs"/>
          <w:rtl/>
        </w:rPr>
        <w:t xml:space="preserve">אדוני היושב-ראש, כנסת נכבדה, יש בידי ידיעה שפורסמה השבוע בעיתון "ידיעות אחרונות" וכותרתה </w:t>
      </w:r>
      <w:r>
        <w:rPr>
          <w:rFonts w:hint="cs"/>
          <w:rtl/>
        </w:rPr>
        <w:t>"סכנה, משאיות" מופיעה באותיות מאירות עיניים. אנו קוראים כאן נתונים מדהימים שלפיהם המשאיות הפכו איום על הנהג הישראלי. במשטרה קובעים כי המשאיות מעורבות פי-2.5 מכלי הרכב האחרים בתאונות דרכים.</w:t>
      </w:r>
    </w:p>
    <w:p w14:paraId="4DF41EB2" w14:textId="77777777" w:rsidR="00000000" w:rsidRDefault="00540457">
      <w:pPr>
        <w:pStyle w:val="a0"/>
        <w:rPr>
          <w:rFonts w:hint="cs"/>
          <w:rtl/>
        </w:rPr>
      </w:pPr>
    </w:p>
    <w:p w14:paraId="294A7A16" w14:textId="77777777" w:rsidR="00000000" w:rsidRDefault="00540457">
      <w:pPr>
        <w:pStyle w:val="a0"/>
        <w:rPr>
          <w:rFonts w:hint="cs"/>
          <w:rtl/>
        </w:rPr>
      </w:pPr>
      <w:r>
        <w:rPr>
          <w:rFonts w:hint="cs"/>
          <w:rtl/>
        </w:rPr>
        <w:t>הנתונים על מידת מעורבותן של משאיות בתאונות חמורים במיוחד לאור העוב</w:t>
      </w:r>
      <w:r>
        <w:rPr>
          <w:rFonts w:hint="cs"/>
          <w:rtl/>
        </w:rPr>
        <w:t xml:space="preserve">דה שמתוך 2 מיליוני כלי רכב הנעים בכבישי ישראל, רק 47,000 הם משאיות, דהיינו רק 2.5%. ואכן, סטטיסטיקה של תאונות דרכים מצביעה על מעורבות משמעותית של כלי רכב כבדים בתאונות דרכים. </w:t>
      </w:r>
    </w:p>
    <w:p w14:paraId="293A6E9E" w14:textId="77777777" w:rsidR="00000000" w:rsidRDefault="00540457">
      <w:pPr>
        <w:pStyle w:val="a0"/>
        <w:rPr>
          <w:rFonts w:hint="cs"/>
          <w:rtl/>
        </w:rPr>
      </w:pPr>
    </w:p>
    <w:p w14:paraId="41B267F5" w14:textId="77777777" w:rsidR="00000000" w:rsidRDefault="00540457">
      <w:pPr>
        <w:pStyle w:val="a0"/>
        <w:rPr>
          <w:rFonts w:hint="cs"/>
          <w:rtl/>
        </w:rPr>
      </w:pPr>
      <w:r>
        <w:rPr>
          <w:rFonts w:hint="cs"/>
          <w:rtl/>
        </w:rPr>
        <w:t>על הקשר בין מהירות מופרזת לתאונות קשות דומה שאין צורך להכביר מלים. כולנו מודעים</w:t>
      </w:r>
      <w:r>
        <w:rPr>
          <w:rFonts w:hint="cs"/>
          <w:rtl/>
        </w:rPr>
        <w:t xml:space="preserve"> להיקף הקטל הנורא בכבישינו ומחפשים דרכים לצמצמו.</w:t>
      </w:r>
    </w:p>
    <w:p w14:paraId="744B038F" w14:textId="77777777" w:rsidR="00000000" w:rsidRDefault="00540457">
      <w:pPr>
        <w:pStyle w:val="a0"/>
        <w:rPr>
          <w:rFonts w:hint="cs"/>
          <w:rtl/>
        </w:rPr>
      </w:pPr>
    </w:p>
    <w:p w14:paraId="7CD471D1" w14:textId="77777777" w:rsidR="00000000" w:rsidRDefault="00540457">
      <w:pPr>
        <w:pStyle w:val="a0"/>
        <w:ind w:firstLine="0"/>
        <w:rPr>
          <w:rFonts w:hint="cs"/>
          <w:rtl/>
        </w:rPr>
      </w:pPr>
      <w:r>
        <w:rPr>
          <w:rFonts w:hint="cs"/>
          <w:rtl/>
        </w:rPr>
        <w:tab/>
        <w:t>תקנות התעבורה קובעות, כי בכלי רכב כבדים כדוגמת משאיות ואוטובוסים, יותקן מתקן אשר יגביל את מהירותם וימנע מהם לנסוע במהירות הגבוהה מעל המהירות המותרת. בפועל, מתברר כי בדרך פשוטה למדי ניתן לבטל את השפעתו של ה</w:t>
      </w:r>
      <w:r>
        <w:rPr>
          <w:rFonts w:hint="cs"/>
          <w:rtl/>
        </w:rPr>
        <w:t>מתקן, וכי הדבר נעשה לא אחת במזיד או בשוגג - או שהנהגים מסירים אותו, או שהוא נשחק לאורך זמן. לפיכך מוצע בהצעת חוק זו המונחת לפניכם להטיל על בעל הרכב אחריות לכל מקרה שבו נמצא מגביל המהירות בלתי תקין, אם משום שהוסר במזיד על-ידי מישהו אם משום שטיפולו הוזנח.</w:t>
      </w:r>
      <w:r>
        <w:rPr>
          <w:rtl/>
        </w:rPr>
        <w:br/>
      </w:r>
    </w:p>
    <w:p w14:paraId="7D1F5C47" w14:textId="77777777" w:rsidR="00000000" w:rsidRDefault="00540457">
      <w:pPr>
        <w:pStyle w:val="af0"/>
        <w:rPr>
          <w:rtl/>
        </w:rPr>
      </w:pPr>
    </w:p>
    <w:p w14:paraId="37240BA6" w14:textId="77777777" w:rsidR="00000000" w:rsidRDefault="00540457">
      <w:pPr>
        <w:pStyle w:val="af0"/>
        <w:rPr>
          <w:rtl/>
        </w:rPr>
      </w:pPr>
      <w:r>
        <w:rPr>
          <w:rFonts w:hint="eastAsia"/>
          <w:rtl/>
        </w:rPr>
        <w:t>אופיר</w:t>
      </w:r>
      <w:r>
        <w:rPr>
          <w:rtl/>
        </w:rPr>
        <w:t xml:space="preserve"> פינס-פז (העבודה-מימד):</w:t>
      </w:r>
    </w:p>
    <w:p w14:paraId="7CDFC2E2" w14:textId="77777777" w:rsidR="00000000" w:rsidRDefault="00540457">
      <w:pPr>
        <w:pStyle w:val="a0"/>
        <w:rPr>
          <w:rFonts w:hint="cs"/>
          <w:rtl/>
        </w:rPr>
      </w:pPr>
    </w:p>
    <w:p w14:paraId="2F44414D" w14:textId="77777777" w:rsidR="00000000" w:rsidRDefault="00540457">
      <w:pPr>
        <w:pStyle w:val="a0"/>
        <w:rPr>
          <w:rFonts w:hint="cs"/>
          <w:rtl/>
        </w:rPr>
      </w:pPr>
      <w:r>
        <w:rPr>
          <w:rFonts w:hint="cs"/>
          <w:rtl/>
        </w:rPr>
        <w:t>למה רק משאיות ואוטובוסים? למה לא רכבים יותר קלים? למה לא רכב פרטי?</w:t>
      </w:r>
    </w:p>
    <w:p w14:paraId="688A01B5" w14:textId="77777777" w:rsidR="00000000" w:rsidRDefault="00540457">
      <w:pPr>
        <w:pStyle w:val="a0"/>
        <w:rPr>
          <w:rFonts w:hint="cs"/>
          <w:rtl/>
        </w:rPr>
      </w:pPr>
    </w:p>
    <w:p w14:paraId="11707BB0" w14:textId="77777777" w:rsidR="00000000" w:rsidRDefault="00540457">
      <w:pPr>
        <w:pStyle w:val="-"/>
        <w:rPr>
          <w:rtl/>
        </w:rPr>
      </w:pPr>
      <w:bookmarkStart w:id="86" w:name="FS000000495T03_12_2003_13_11_34C"/>
      <w:bookmarkEnd w:id="86"/>
      <w:r>
        <w:rPr>
          <w:rtl/>
        </w:rPr>
        <w:t>אמנון כהן (ש"ס):</w:t>
      </w:r>
    </w:p>
    <w:p w14:paraId="2345B6E0" w14:textId="77777777" w:rsidR="00000000" w:rsidRDefault="00540457">
      <w:pPr>
        <w:pStyle w:val="a0"/>
        <w:rPr>
          <w:rtl/>
        </w:rPr>
      </w:pPr>
    </w:p>
    <w:p w14:paraId="44858219" w14:textId="77777777" w:rsidR="00000000" w:rsidRDefault="00540457">
      <w:pPr>
        <w:pStyle w:val="a0"/>
        <w:rPr>
          <w:rFonts w:hint="cs"/>
          <w:rtl/>
        </w:rPr>
      </w:pPr>
      <w:r>
        <w:rPr>
          <w:rFonts w:hint="cs"/>
          <w:rtl/>
        </w:rPr>
        <w:t>כי הסקר מדבר על כך שבדרך כלל כאשר משאיות מעורבות בתאונות בדרכים, זה ממש קטלני וקשה מאוד.</w:t>
      </w:r>
    </w:p>
    <w:p w14:paraId="50DCC0F0" w14:textId="77777777" w:rsidR="00000000" w:rsidRDefault="00540457">
      <w:pPr>
        <w:pStyle w:val="a0"/>
        <w:rPr>
          <w:rFonts w:hint="cs"/>
          <w:rtl/>
        </w:rPr>
      </w:pPr>
    </w:p>
    <w:p w14:paraId="3FE29872" w14:textId="77777777" w:rsidR="00000000" w:rsidRDefault="00540457">
      <w:pPr>
        <w:pStyle w:val="af0"/>
        <w:rPr>
          <w:rtl/>
        </w:rPr>
      </w:pPr>
      <w:r>
        <w:rPr>
          <w:rFonts w:hint="eastAsia"/>
          <w:rtl/>
        </w:rPr>
        <w:t>אופיר</w:t>
      </w:r>
      <w:r>
        <w:rPr>
          <w:rtl/>
        </w:rPr>
        <w:t xml:space="preserve"> פינס-פז (העבודה-מימד):</w:t>
      </w:r>
    </w:p>
    <w:p w14:paraId="72FF1E69" w14:textId="77777777" w:rsidR="00000000" w:rsidRDefault="00540457">
      <w:pPr>
        <w:pStyle w:val="a0"/>
        <w:rPr>
          <w:rFonts w:hint="cs"/>
          <w:rtl/>
        </w:rPr>
      </w:pPr>
    </w:p>
    <w:p w14:paraId="403E898C" w14:textId="77777777" w:rsidR="00000000" w:rsidRDefault="00540457">
      <w:pPr>
        <w:pStyle w:val="a0"/>
        <w:rPr>
          <w:rFonts w:hint="cs"/>
          <w:rtl/>
        </w:rPr>
      </w:pPr>
      <w:r>
        <w:rPr>
          <w:rFonts w:hint="cs"/>
          <w:rtl/>
        </w:rPr>
        <w:t>אתה מוכן שזה יהיה גם</w:t>
      </w:r>
      <w:r>
        <w:rPr>
          <w:rFonts w:hint="cs"/>
          <w:rtl/>
        </w:rPr>
        <w:t xml:space="preserve"> ברכבים אחרים?</w:t>
      </w:r>
    </w:p>
    <w:p w14:paraId="3A2F8CD0" w14:textId="77777777" w:rsidR="00000000" w:rsidRDefault="00540457">
      <w:pPr>
        <w:pStyle w:val="a0"/>
        <w:ind w:firstLine="0"/>
        <w:rPr>
          <w:rFonts w:hint="cs"/>
          <w:rtl/>
        </w:rPr>
      </w:pPr>
    </w:p>
    <w:p w14:paraId="4D39CFF1" w14:textId="77777777" w:rsidR="00000000" w:rsidRDefault="00540457">
      <w:pPr>
        <w:pStyle w:val="-"/>
        <w:rPr>
          <w:rtl/>
        </w:rPr>
      </w:pPr>
      <w:bookmarkStart w:id="87" w:name="FS000000495T03_12_2003_13_11_31C"/>
      <w:bookmarkEnd w:id="87"/>
      <w:r>
        <w:rPr>
          <w:rtl/>
        </w:rPr>
        <w:t>אמנון כהן (ש"ס):</w:t>
      </w:r>
    </w:p>
    <w:p w14:paraId="3DEB3C39" w14:textId="77777777" w:rsidR="00000000" w:rsidRDefault="00540457">
      <w:pPr>
        <w:pStyle w:val="a0"/>
        <w:rPr>
          <w:rtl/>
        </w:rPr>
      </w:pPr>
    </w:p>
    <w:p w14:paraId="04723139" w14:textId="77777777" w:rsidR="00000000" w:rsidRDefault="00540457">
      <w:pPr>
        <w:pStyle w:val="a0"/>
        <w:rPr>
          <w:rFonts w:hint="cs"/>
          <w:rtl/>
        </w:rPr>
      </w:pPr>
      <w:r>
        <w:rPr>
          <w:rFonts w:hint="cs"/>
          <w:rtl/>
        </w:rPr>
        <w:t>אני מוכן - בהידברות, אם כולם יסכימו, כמובן. אנחנו רוצים לצמצם את תאונות הדרכים. כמו שציינתי, המטרה היא להטיל על בעל הרכב אחריות לכל מקרה שבו נמצא מגביל המהירות בלתי תקין, אם משום שהוסר במזיד על-ידי מישהו אם משום שטיפולו הו</w:t>
      </w:r>
      <w:r>
        <w:rPr>
          <w:rFonts w:hint="cs"/>
          <w:rtl/>
        </w:rPr>
        <w:t>זנח. מובן שאני מקבל, ויכול להיות שזה יהיה גם ברכבים הקטנים. אנחנו נדון בזה בוועדה.</w:t>
      </w:r>
    </w:p>
    <w:p w14:paraId="2BD71B5E" w14:textId="77777777" w:rsidR="00000000" w:rsidRDefault="00540457">
      <w:pPr>
        <w:pStyle w:val="a0"/>
        <w:ind w:firstLine="0"/>
        <w:rPr>
          <w:rFonts w:hint="cs"/>
          <w:rtl/>
        </w:rPr>
      </w:pPr>
    </w:p>
    <w:p w14:paraId="7641BFCF" w14:textId="77777777" w:rsidR="00000000" w:rsidRDefault="00540457">
      <w:pPr>
        <w:pStyle w:val="a0"/>
        <w:ind w:firstLine="0"/>
        <w:rPr>
          <w:rFonts w:hint="cs"/>
          <w:rtl/>
        </w:rPr>
      </w:pPr>
      <w:r>
        <w:rPr>
          <w:rFonts w:hint="cs"/>
          <w:rtl/>
        </w:rPr>
        <w:tab/>
        <w:t xml:space="preserve">בנוסף מוצע בהצעת החוק לאפשר לשר התחבורה במקרים מיוחדים לפטור כלי רכב מחוק זה, כמו למשל רכב כיבוי אש. </w:t>
      </w:r>
    </w:p>
    <w:p w14:paraId="53686029" w14:textId="77777777" w:rsidR="00000000" w:rsidRDefault="00540457">
      <w:pPr>
        <w:pStyle w:val="a0"/>
        <w:ind w:firstLine="0"/>
        <w:rPr>
          <w:rFonts w:hint="cs"/>
          <w:rtl/>
        </w:rPr>
      </w:pPr>
    </w:p>
    <w:p w14:paraId="663DD763" w14:textId="77777777" w:rsidR="00000000" w:rsidRDefault="00540457">
      <w:pPr>
        <w:pStyle w:val="a0"/>
        <w:ind w:firstLine="720"/>
        <w:rPr>
          <w:rFonts w:hint="cs"/>
          <w:rtl/>
        </w:rPr>
      </w:pPr>
      <w:r>
        <w:rPr>
          <w:rFonts w:hint="cs"/>
          <w:rtl/>
        </w:rPr>
        <w:t>הגבלת מהירות של רכב כבד תתרום תרומה עצומה למלחמה בתאונות דרכים.</w:t>
      </w:r>
    </w:p>
    <w:p w14:paraId="6D7CF0A4" w14:textId="77777777" w:rsidR="00000000" w:rsidRDefault="00540457">
      <w:pPr>
        <w:pStyle w:val="a0"/>
        <w:ind w:firstLine="0"/>
        <w:rPr>
          <w:rFonts w:hint="cs"/>
          <w:rtl/>
        </w:rPr>
      </w:pPr>
    </w:p>
    <w:p w14:paraId="6D28B132" w14:textId="77777777" w:rsidR="00000000" w:rsidRDefault="00540457">
      <w:pPr>
        <w:pStyle w:val="a0"/>
        <w:ind w:firstLine="0"/>
        <w:rPr>
          <w:rFonts w:hint="cs"/>
          <w:rtl/>
        </w:rPr>
      </w:pPr>
      <w:r>
        <w:rPr>
          <w:rFonts w:hint="cs"/>
          <w:rtl/>
        </w:rPr>
        <w:tab/>
        <w:t>הת</w:t>
      </w:r>
      <w:r>
        <w:rPr>
          <w:rFonts w:hint="cs"/>
          <w:rtl/>
        </w:rPr>
        <w:t>קשרו אלי ממשרד התחבורה ואמרו שאם  נתאם את הדברים בוועדה, לאחר שהצעת החוק תעבור בקריאה טרומית, הם יתמכו בה.</w:t>
      </w:r>
    </w:p>
    <w:p w14:paraId="4D22C17A" w14:textId="77777777" w:rsidR="00000000" w:rsidRDefault="00540457">
      <w:pPr>
        <w:pStyle w:val="a0"/>
        <w:ind w:firstLine="0"/>
        <w:rPr>
          <w:rFonts w:hint="cs"/>
          <w:rtl/>
        </w:rPr>
      </w:pPr>
    </w:p>
    <w:p w14:paraId="496537F7" w14:textId="77777777" w:rsidR="00000000" w:rsidRDefault="00540457">
      <w:pPr>
        <w:pStyle w:val="af1"/>
        <w:rPr>
          <w:rtl/>
        </w:rPr>
      </w:pPr>
      <w:r>
        <w:rPr>
          <w:rtl/>
        </w:rPr>
        <w:t>היו"ר ראובן ריבלין:</w:t>
      </w:r>
    </w:p>
    <w:p w14:paraId="4B20E5FB" w14:textId="77777777" w:rsidR="00000000" w:rsidRDefault="00540457">
      <w:pPr>
        <w:pStyle w:val="a0"/>
        <w:rPr>
          <w:rtl/>
        </w:rPr>
      </w:pPr>
    </w:p>
    <w:p w14:paraId="4823B390" w14:textId="77777777" w:rsidR="00000000" w:rsidRDefault="00540457">
      <w:pPr>
        <w:pStyle w:val="a0"/>
        <w:rPr>
          <w:rFonts w:hint="cs"/>
          <w:rtl/>
        </w:rPr>
      </w:pPr>
      <w:r>
        <w:rPr>
          <w:rFonts w:hint="cs"/>
          <w:rtl/>
        </w:rPr>
        <w:t>תיכף נשמע את השר.</w:t>
      </w:r>
    </w:p>
    <w:p w14:paraId="1CAC6BF0" w14:textId="77777777" w:rsidR="00000000" w:rsidRDefault="00540457">
      <w:pPr>
        <w:pStyle w:val="a0"/>
        <w:rPr>
          <w:rFonts w:hint="cs"/>
          <w:rtl/>
        </w:rPr>
      </w:pPr>
    </w:p>
    <w:p w14:paraId="1DB59AC0" w14:textId="77777777" w:rsidR="00000000" w:rsidRDefault="00540457">
      <w:pPr>
        <w:pStyle w:val="-"/>
        <w:rPr>
          <w:rtl/>
        </w:rPr>
      </w:pPr>
      <w:r>
        <w:rPr>
          <w:rtl/>
        </w:rPr>
        <w:t>אמנון כהן (ש"ס):</w:t>
      </w:r>
    </w:p>
    <w:p w14:paraId="5AFE72F1" w14:textId="77777777" w:rsidR="00000000" w:rsidRDefault="00540457">
      <w:pPr>
        <w:pStyle w:val="a0"/>
        <w:rPr>
          <w:rFonts w:hint="cs"/>
          <w:rtl/>
        </w:rPr>
      </w:pPr>
    </w:p>
    <w:p w14:paraId="6E8C746B" w14:textId="77777777" w:rsidR="00000000" w:rsidRDefault="00540457">
      <w:pPr>
        <w:pStyle w:val="a0"/>
        <w:ind w:firstLine="0"/>
        <w:rPr>
          <w:rFonts w:hint="cs"/>
          <w:rtl/>
        </w:rPr>
      </w:pPr>
      <w:r>
        <w:rPr>
          <w:rFonts w:hint="cs"/>
          <w:rtl/>
        </w:rPr>
        <w:tab/>
        <w:t xml:space="preserve">השר כאן? כמובן, הצעת החוק חשובה מאוד, ואני מציין כבר עכשיו, שאם צריך לתאם עמדות כלשהן או </w:t>
      </w:r>
      <w:r>
        <w:rPr>
          <w:rFonts w:hint="cs"/>
          <w:rtl/>
        </w:rPr>
        <w:t>תיאומים - אני כמובן מוכן לעשות זאת גם דרך משרד המשפטים וגם דרך משרד התחבורה.</w:t>
      </w:r>
    </w:p>
    <w:p w14:paraId="1D5B2A27" w14:textId="77777777" w:rsidR="00000000" w:rsidRDefault="00540457">
      <w:pPr>
        <w:pStyle w:val="a0"/>
        <w:ind w:firstLine="0"/>
        <w:rPr>
          <w:rFonts w:hint="cs"/>
          <w:rtl/>
        </w:rPr>
      </w:pPr>
    </w:p>
    <w:p w14:paraId="4D6CE89E" w14:textId="77777777" w:rsidR="00000000" w:rsidRDefault="00540457">
      <w:pPr>
        <w:pStyle w:val="af1"/>
        <w:rPr>
          <w:rtl/>
        </w:rPr>
      </w:pPr>
    </w:p>
    <w:p w14:paraId="6624D60E" w14:textId="77777777" w:rsidR="00000000" w:rsidRDefault="00540457">
      <w:pPr>
        <w:pStyle w:val="af1"/>
        <w:rPr>
          <w:rtl/>
        </w:rPr>
      </w:pPr>
      <w:r>
        <w:rPr>
          <w:rtl/>
        </w:rPr>
        <w:t>היו"ר ראובן ריבלין:</w:t>
      </w:r>
    </w:p>
    <w:p w14:paraId="2E34BD11" w14:textId="77777777" w:rsidR="00000000" w:rsidRDefault="00540457">
      <w:pPr>
        <w:pStyle w:val="a0"/>
        <w:rPr>
          <w:rtl/>
        </w:rPr>
      </w:pPr>
    </w:p>
    <w:p w14:paraId="3845F0D2" w14:textId="77777777" w:rsidR="00000000" w:rsidRDefault="00540457">
      <w:pPr>
        <w:pStyle w:val="a0"/>
        <w:rPr>
          <w:rFonts w:hint="cs"/>
          <w:rtl/>
        </w:rPr>
      </w:pPr>
      <w:r>
        <w:rPr>
          <w:rFonts w:hint="cs"/>
          <w:rtl/>
        </w:rPr>
        <w:t>תודה לחבר הכנסת אמנון כהן. כבוד שר המשפטים ישיב במקום שר התחבורה.</w:t>
      </w:r>
    </w:p>
    <w:p w14:paraId="6E34723E" w14:textId="77777777" w:rsidR="00000000" w:rsidRDefault="00540457">
      <w:pPr>
        <w:pStyle w:val="a0"/>
        <w:rPr>
          <w:rFonts w:hint="cs"/>
          <w:rtl/>
        </w:rPr>
      </w:pPr>
    </w:p>
    <w:p w14:paraId="6D0F9913" w14:textId="77777777" w:rsidR="00000000" w:rsidRDefault="00540457">
      <w:pPr>
        <w:pStyle w:val="a"/>
        <w:rPr>
          <w:rtl/>
        </w:rPr>
      </w:pPr>
      <w:bookmarkStart w:id="88" w:name="FS000000517T03_12_2003_13_14_21"/>
      <w:bookmarkStart w:id="89" w:name="_Toc59448003"/>
      <w:bookmarkEnd w:id="88"/>
      <w:r>
        <w:rPr>
          <w:rFonts w:hint="eastAsia"/>
          <w:rtl/>
        </w:rPr>
        <w:t>שר</w:t>
      </w:r>
      <w:r>
        <w:rPr>
          <w:rtl/>
        </w:rPr>
        <w:t xml:space="preserve"> המשפטים יוסף לפיד:</w:t>
      </w:r>
      <w:bookmarkEnd w:id="89"/>
    </w:p>
    <w:p w14:paraId="0A70651E" w14:textId="77777777" w:rsidR="00000000" w:rsidRDefault="00540457">
      <w:pPr>
        <w:pStyle w:val="a0"/>
        <w:rPr>
          <w:rFonts w:hint="cs"/>
          <w:rtl/>
        </w:rPr>
      </w:pPr>
    </w:p>
    <w:p w14:paraId="14E3E314" w14:textId="77777777" w:rsidR="00000000" w:rsidRDefault="00540457">
      <w:pPr>
        <w:pStyle w:val="a0"/>
        <w:rPr>
          <w:rFonts w:hint="cs"/>
          <w:rtl/>
        </w:rPr>
      </w:pPr>
      <w:r>
        <w:rPr>
          <w:rFonts w:hint="cs"/>
          <w:rtl/>
        </w:rPr>
        <w:t xml:space="preserve">אדוני היושב-ראש, יש בהצעה הזאת היגיון, וכרוכות בה גם בעיות טכניות </w:t>
      </w:r>
      <w:r>
        <w:rPr>
          <w:rFonts w:hint="cs"/>
          <w:rtl/>
        </w:rPr>
        <w:t>שמשרד התחבורה רוצה לבחון אותן. הואיל ושמענו את המציע אומר שהוא מוכן לתאם עם משרד התחבורה את התיקונים הטכניים שיוצעו לו, אני מציע שאנחנו נעביר את הצעת החוק בקריאה טרומית.</w:t>
      </w:r>
    </w:p>
    <w:p w14:paraId="058B2C11" w14:textId="77777777" w:rsidR="00000000" w:rsidRDefault="00540457">
      <w:pPr>
        <w:pStyle w:val="a0"/>
        <w:rPr>
          <w:rFonts w:hint="cs"/>
          <w:rtl/>
        </w:rPr>
      </w:pPr>
    </w:p>
    <w:p w14:paraId="47264BB0" w14:textId="77777777" w:rsidR="00000000" w:rsidRDefault="00540457">
      <w:pPr>
        <w:pStyle w:val="af1"/>
        <w:rPr>
          <w:rtl/>
        </w:rPr>
      </w:pPr>
      <w:r>
        <w:rPr>
          <w:rtl/>
        </w:rPr>
        <w:t>היו"ר ראובן ריבלין:</w:t>
      </w:r>
    </w:p>
    <w:p w14:paraId="23326BAB" w14:textId="77777777" w:rsidR="00000000" w:rsidRDefault="00540457">
      <w:pPr>
        <w:pStyle w:val="a0"/>
        <w:rPr>
          <w:rtl/>
        </w:rPr>
      </w:pPr>
    </w:p>
    <w:p w14:paraId="60593298" w14:textId="77777777" w:rsidR="00000000" w:rsidRDefault="00540457">
      <w:pPr>
        <w:pStyle w:val="a0"/>
        <w:rPr>
          <w:rFonts w:hint="cs"/>
          <w:rtl/>
        </w:rPr>
      </w:pPr>
      <w:r>
        <w:rPr>
          <w:rFonts w:hint="cs"/>
          <w:rtl/>
        </w:rPr>
        <w:t>חבר הכנסת אמנון כהן, האם אדוני מסכים להצעת הממשלה, שאתה תתאם?</w:t>
      </w:r>
    </w:p>
    <w:p w14:paraId="58F6E941" w14:textId="77777777" w:rsidR="00000000" w:rsidRDefault="00540457">
      <w:pPr>
        <w:pStyle w:val="a0"/>
        <w:rPr>
          <w:rFonts w:hint="cs"/>
          <w:rtl/>
        </w:rPr>
      </w:pPr>
    </w:p>
    <w:p w14:paraId="135F3C01" w14:textId="77777777" w:rsidR="00000000" w:rsidRDefault="00540457">
      <w:pPr>
        <w:pStyle w:val="af0"/>
        <w:rPr>
          <w:rtl/>
        </w:rPr>
      </w:pPr>
      <w:r>
        <w:rPr>
          <w:rFonts w:hint="eastAsia"/>
          <w:rtl/>
        </w:rPr>
        <w:t>א</w:t>
      </w:r>
      <w:r>
        <w:rPr>
          <w:rFonts w:hint="eastAsia"/>
          <w:rtl/>
        </w:rPr>
        <w:t>מנון</w:t>
      </w:r>
      <w:r>
        <w:rPr>
          <w:rtl/>
        </w:rPr>
        <w:t xml:space="preserve"> כהן (ש"ס):</w:t>
      </w:r>
    </w:p>
    <w:p w14:paraId="478DC097" w14:textId="77777777" w:rsidR="00000000" w:rsidRDefault="00540457">
      <w:pPr>
        <w:pStyle w:val="a0"/>
        <w:rPr>
          <w:rFonts w:hint="cs"/>
          <w:rtl/>
        </w:rPr>
      </w:pPr>
    </w:p>
    <w:p w14:paraId="24222C9C" w14:textId="77777777" w:rsidR="00000000" w:rsidRDefault="00540457">
      <w:pPr>
        <w:pStyle w:val="a0"/>
        <w:rPr>
          <w:rFonts w:hint="cs"/>
          <w:rtl/>
        </w:rPr>
      </w:pPr>
      <w:r>
        <w:rPr>
          <w:rFonts w:hint="cs"/>
          <w:rtl/>
        </w:rPr>
        <w:t>כן.</w:t>
      </w:r>
    </w:p>
    <w:p w14:paraId="4E1628A6" w14:textId="77777777" w:rsidR="00000000" w:rsidRDefault="00540457">
      <w:pPr>
        <w:pStyle w:val="a0"/>
        <w:rPr>
          <w:rFonts w:hint="cs"/>
          <w:rtl/>
        </w:rPr>
      </w:pPr>
    </w:p>
    <w:p w14:paraId="43224930" w14:textId="77777777" w:rsidR="00000000" w:rsidRDefault="00540457">
      <w:pPr>
        <w:pStyle w:val="af0"/>
        <w:rPr>
          <w:rtl/>
        </w:rPr>
      </w:pPr>
      <w:r>
        <w:rPr>
          <w:rFonts w:hint="eastAsia"/>
          <w:rtl/>
        </w:rPr>
        <w:t>רוני</w:t>
      </w:r>
      <w:r>
        <w:rPr>
          <w:rtl/>
        </w:rPr>
        <w:t xml:space="preserve"> בר-און (הליכוד):</w:t>
      </w:r>
    </w:p>
    <w:p w14:paraId="155E8AF6" w14:textId="77777777" w:rsidR="00000000" w:rsidRDefault="00540457">
      <w:pPr>
        <w:pStyle w:val="a0"/>
        <w:rPr>
          <w:rFonts w:hint="cs"/>
          <w:rtl/>
        </w:rPr>
      </w:pPr>
    </w:p>
    <w:p w14:paraId="6705AEA5" w14:textId="77777777" w:rsidR="00000000" w:rsidRDefault="00540457">
      <w:pPr>
        <w:pStyle w:val="a0"/>
        <w:rPr>
          <w:rFonts w:hint="cs"/>
          <w:rtl/>
        </w:rPr>
      </w:pPr>
      <w:r>
        <w:rPr>
          <w:rFonts w:hint="cs"/>
          <w:rtl/>
        </w:rPr>
        <w:t>יכול להיות ששר המשפטים הופך זאת להצעה ממשלתית.</w:t>
      </w:r>
    </w:p>
    <w:p w14:paraId="6009E162" w14:textId="77777777" w:rsidR="00000000" w:rsidRDefault="00540457">
      <w:pPr>
        <w:pStyle w:val="a0"/>
        <w:rPr>
          <w:rFonts w:hint="cs"/>
          <w:rtl/>
        </w:rPr>
      </w:pPr>
    </w:p>
    <w:p w14:paraId="76184696" w14:textId="77777777" w:rsidR="00000000" w:rsidRDefault="00540457">
      <w:pPr>
        <w:pStyle w:val="af1"/>
        <w:rPr>
          <w:rtl/>
        </w:rPr>
      </w:pPr>
      <w:r>
        <w:rPr>
          <w:rtl/>
        </w:rPr>
        <w:t>היו"ר ראובן ריבלין:</w:t>
      </w:r>
    </w:p>
    <w:p w14:paraId="1C58EE77" w14:textId="77777777" w:rsidR="00000000" w:rsidRDefault="00540457">
      <w:pPr>
        <w:pStyle w:val="a0"/>
        <w:rPr>
          <w:rtl/>
        </w:rPr>
      </w:pPr>
    </w:p>
    <w:p w14:paraId="1AC11C61" w14:textId="77777777" w:rsidR="00000000" w:rsidRDefault="00540457">
      <w:pPr>
        <w:pStyle w:val="a0"/>
        <w:rPr>
          <w:rFonts w:hint="cs"/>
          <w:rtl/>
        </w:rPr>
      </w:pPr>
      <w:r>
        <w:rPr>
          <w:rFonts w:hint="cs"/>
          <w:rtl/>
        </w:rPr>
        <w:t>לא. אדוני, אל יכביד עם שר המשפטים בענייני דיבור כזה או אחר. הטרמינולוגיה שגורה על פי אדוני יותר, והשר הבהיר את עצמו בצורה הברורה שהוא מסכים לה</w:t>
      </w:r>
      <w:r>
        <w:rPr>
          <w:rFonts w:hint="cs"/>
          <w:rtl/>
        </w:rPr>
        <w:t>עביר זאת בקריאה טרומית.</w:t>
      </w:r>
    </w:p>
    <w:p w14:paraId="7D6A8436" w14:textId="77777777" w:rsidR="00000000" w:rsidRDefault="00540457">
      <w:pPr>
        <w:pStyle w:val="a0"/>
        <w:rPr>
          <w:rFonts w:hint="cs"/>
          <w:rtl/>
        </w:rPr>
      </w:pPr>
    </w:p>
    <w:p w14:paraId="7A5EF6B0" w14:textId="77777777" w:rsidR="00000000" w:rsidRDefault="00540457">
      <w:pPr>
        <w:pStyle w:val="a0"/>
        <w:rPr>
          <w:rFonts w:hint="cs"/>
          <w:rtl/>
        </w:rPr>
      </w:pPr>
      <w:r>
        <w:rPr>
          <w:rFonts w:hint="cs"/>
          <w:rtl/>
        </w:rPr>
        <w:t>יש מי שמתנגד? האם חבר הכנסת ליבוביץ או חבר הכנסת חמי דורון התנגדו? לא התנגדו.</w:t>
      </w:r>
    </w:p>
    <w:p w14:paraId="282AAD82" w14:textId="77777777" w:rsidR="00000000" w:rsidRDefault="00540457">
      <w:pPr>
        <w:pStyle w:val="a0"/>
        <w:rPr>
          <w:rFonts w:hint="cs"/>
          <w:rtl/>
        </w:rPr>
      </w:pPr>
    </w:p>
    <w:p w14:paraId="084F198A" w14:textId="77777777" w:rsidR="00000000" w:rsidRDefault="00540457">
      <w:pPr>
        <w:pStyle w:val="a0"/>
        <w:rPr>
          <w:rFonts w:hint="cs"/>
          <w:rtl/>
        </w:rPr>
      </w:pPr>
      <w:r>
        <w:rPr>
          <w:rFonts w:hint="cs"/>
          <w:rtl/>
        </w:rPr>
        <w:t>חברי הכנסת, בעוד שתי דקות יעברו חמש דקות.</w:t>
      </w:r>
    </w:p>
    <w:p w14:paraId="5D937748" w14:textId="77777777" w:rsidR="00000000" w:rsidRDefault="00540457">
      <w:pPr>
        <w:pStyle w:val="a0"/>
        <w:rPr>
          <w:rFonts w:hint="cs"/>
          <w:rtl/>
        </w:rPr>
      </w:pPr>
    </w:p>
    <w:p w14:paraId="7D53EF2D" w14:textId="77777777" w:rsidR="00000000" w:rsidRDefault="00540457">
      <w:pPr>
        <w:pStyle w:val="af0"/>
        <w:rPr>
          <w:rtl/>
        </w:rPr>
      </w:pPr>
      <w:r>
        <w:rPr>
          <w:rFonts w:hint="eastAsia"/>
          <w:rtl/>
        </w:rPr>
        <w:t>נסים</w:t>
      </w:r>
      <w:r>
        <w:rPr>
          <w:rtl/>
        </w:rPr>
        <w:t xml:space="preserve"> דהן (ש"ס):</w:t>
      </w:r>
    </w:p>
    <w:p w14:paraId="180B9260" w14:textId="77777777" w:rsidR="00000000" w:rsidRDefault="00540457">
      <w:pPr>
        <w:pStyle w:val="a0"/>
        <w:rPr>
          <w:rFonts w:hint="cs"/>
          <w:rtl/>
        </w:rPr>
      </w:pPr>
    </w:p>
    <w:p w14:paraId="0EFB3EA0" w14:textId="77777777" w:rsidR="00000000" w:rsidRDefault="00540457">
      <w:pPr>
        <w:pStyle w:val="a0"/>
        <w:rPr>
          <w:rFonts w:hint="cs"/>
          <w:rtl/>
        </w:rPr>
      </w:pPr>
      <w:r>
        <w:rPr>
          <w:rFonts w:hint="cs"/>
          <w:rtl/>
        </w:rPr>
        <w:t>כבר עברו חמש דקות.</w:t>
      </w:r>
    </w:p>
    <w:p w14:paraId="579E3A1E" w14:textId="77777777" w:rsidR="00000000" w:rsidRDefault="00540457">
      <w:pPr>
        <w:pStyle w:val="a0"/>
        <w:rPr>
          <w:rFonts w:hint="cs"/>
          <w:rtl/>
        </w:rPr>
      </w:pPr>
    </w:p>
    <w:p w14:paraId="6C28815D" w14:textId="77777777" w:rsidR="00000000" w:rsidRDefault="00540457">
      <w:pPr>
        <w:pStyle w:val="af0"/>
        <w:rPr>
          <w:rtl/>
        </w:rPr>
      </w:pPr>
    </w:p>
    <w:p w14:paraId="68F7BF46" w14:textId="77777777" w:rsidR="00000000" w:rsidRDefault="00540457">
      <w:pPr>
        <w:pStyle w:val="af0"/>
        <w:rPr>
          <w:rtl/>
        </w:rPr>
      </w:pPr>
      <w:r>
        <w:rPr>
          <w:rFonts w:hint="eastAsia"/>
          <w:rtl/>
        </w:rPr>
        <w:t>אופיר</w:t>
      </w:r>
      <w:r>
        <w:rPr>
          <w:rtl/>
        </w:rPr>
        <w:t xml:space="preserve"> פינס-פז (העבודה-מימד):</w:t>
      </w:r>
    </w:p>
    <w:p w14:paraId="0371CF41" w14:textId="77777777" w:rsidR="00000000" w:rsidRDefault="00540457">
      <w:pPr>
        <w:pStyle w:val="a0"/>
        <w:rPr>
          <w:rFonts w:hint="cs"/>
          <w:rtl/>
        </w:rPr>
      </w:pPr>
    </w:p>
    <w:p w14:paraId="40289687" w14:textId="77777777" w:rsidR="00000000" w:rsidRDefault="00540457">
      <w:pPr>
        <w:pStyle w:val="a0"/>
        <w:rPr>
          <w:rFonts w:hint="cs"/>
          <w:rtl/>
        </w:rPr>
      </w:pPr>
      <w:r>
        <w:rPr>
          <w:rFonts w:hint="cs"/>
          <w:rtl/>
        </w:rPr>
        <w:t>עבר. היה צלצול שני.</w:t>
      </w:r>
    </w:p>
    <w:p w14:paraId="70238F6F" w14:textId="77777777" w:rsidR="00000000" w:rsidRDefault="00540457">
      <w:pPr>
        <w:pStyle w:val="a0"/>
        <w:rPr>
          <w:rFonts w:hint="cs"/>
          <w:rtl/>
        </w:rPr>
      </w:pPr>
    </w:p>
    <w:p w14:paraId="1F427FBA" w14:textId="77777777" w:rsidR="00000000" w:rsidRDefault="00540457">
      <w:pPr>
        <w:pStyle w:val="af1"/>
        <w:rPr>
          <w:rtl/>
        </w:rPr>
      </w:pPr>
      <w:r>
        <w:rPr>
          <w:rtl/>
        </w:rPr>
        <w:t>היו"ר ראובן ריבלין:</w:t>
      </w:r>
    </w:p>
    <w:p w14:paraId="552AB359" w14:textId="77777777" w:rsidR="00000000" w:rsidRDefault="00540457">
      <w:pPr>
        <w:pStyle w:val="a0"/>
        <w:rPr>
          <w:rtl/>
        </w:rPr>
      </w:pPr>
    </w:p>
    <w:p w14:paraId="622F40AF" w14:textId="77777777" w:rsidR="00000000" w:rsidRDefault="00540457">
      <w:pPr>
        <w:pStyle w:val="a0"/>
        <w:rPr>
          <w:rFonts w:hint="cs"/>
          <w:rtl/>
        </w:rPr>
      </w:pPr>
      <w:r>
        <w:rPr>
          <w:rFonts w:hint="cs"/>
          <w:rtl/>
        </w:rPr>
        <w:t>אני סומך על השעונים של כולכם, אבל יותר מכול אני סומך על השעון שלי. מהצלצול האחרון שהיה פה עברו שלוש דקות, ועכשיו כבר עברו שלוש דקות ו-50 שניות. זה יהיה בעוד דקה ועשר שניות. האם למישהו יש איזו הערה?</w:t>
      </w:r>
    </w:p>
    <w:p w14:paraId="49D1743B" w14:textId="77777777" w:rsidR="00000000" w:rsidRDefault="00540457">
      <w:pPr>
        <w:pStyle w:val="a0"/>
        <w:rPr>
          <w:rFonts w:hint="cs"/>
          <w:rtl/>
        </w:rPr>
      </w:pPr>
    </w:p>
    <w:p w14:paraId="0364E28A" w14:textId="77777777" w:rsidR="00000000" w:rsidRDefault="00540457">
      <w:pPr>
        <w:pStyle w:val="af0"/>
        <w:rPr>
          <w:rtl/>
        </w:rPr>
      </w:pPr>
      <w:r>
        <w:rPr>
          <w:rFonts w:hint="eastAsia"/>
          <w:rtl/>
        </w:rPr>
        <w:t>השר</w:t>
      </w:r>
      <w:r>
        <w:rPr>
          <w:rtl/>
        </w:rPr>
        <w:t xml:space="preserve"> גדעון עזרא:</w:t>
      </w:r>
    </w:p>
    <w:p w14:paraId="50537936" w14:textId="77777777" w:rsidR="00000000" w:rsidRDefault="00540457">
      <w:pPr>
        <w:pStyle w:val="a0"/>
        <w:rPr>
          <w:rFonts w:hint="cs"/>
          <w:rtl/>
        </w:rPr>
      </w:pPr>
    </w:p>
    <w:p w14:paraId="2D5DE57C" w14:textId="77777777" w:rsidR="00000000" w:rsidRDefault="00540457">
      <w:pPr>
        <w:pStyle w:val="a0"/>
        <w:rPr>
          <w:rFonts w:hint="cs"/>
          <w:rtl/>
        </w:rPr>
      </w:pPr>
      <w:r>
        <w:rPr>
          <w:rFonts w:hint="cs"/>
          <w:rtl/>
        </w:rPr>
        <w:t>היה צלצול.</w:t>
      </w:r>
    </w:p>
    <w:p w14:paraId="063989DC" w14:textId="77777777" w:rsidR="00000000" w:rsidRDefault="00540457">
      <w:pPr>
        <w:pStyle w:val="a0"/>
        <w:rPr>
          <w:rFonts w:hint="cs"/>
          <w:rtl/>
        </w:rPr>
      </w:pPr>
    </w:p>
    <w:p w14:paraId="686A7F28" w14:textId="77777777" w:rsidR="00000000" w:rsidRDefault="00540457">
      <w:pPr>
        <w:pStyle w:val="af1"/>
        <w:rPr>
          <w:rtl/>
        </w:rPr>
      </w:pPr>
      <w:r>
        <w:rPr>
          <w:rtl/>
        </w:rPr>
        <w:t>היו"ר ראובן ריבלין:</w:t>
      </w:r>
    </w:p>
    <w:p w14:paraId="589D1140" w14:textId="77777777" w:rsidR="00000000" w:rsidRDefault="00540457">
      <w:pPr>
        <w:pStyle w:val="a0"/>
        <w:rPr>
          <w:rtl/>
        </w:rPr>
      </w:pPr>
    </w:p>
    <w:p w14:paraId="1CAB976C" w14:textId="77777777" w:rsidR="00000000" w:rsidRDefault="00540457">
      <w:pPr>
        <w:pStyle w:val="a0"/>
        <w:rPr>
          <w:rFonts w:hint="cs"/>
          <w:rtl/>
        </w:rPr>
      </w:pPr>
      <w:r>
        <w:rPr>
          <w:rFonts w:hint="cs"/>
          <w:rtl/>
        </w:rPr>
        <w:t>היה צל</w:t>
      </w:r>
      <w:r>
        <w:rPr>
          <w:rFonts w:hint="cs"/>
          <w:rtl/>
        </w:rPr>
        <w:t>צול, אבל לא לפני חמש דקות.</w:t>
      </w:r>
    </w:p>
    <w:p w14:paraId="7DDCD589" w14:textId="77777777" w:rsidR="00000000" w:rsidRDefault="00540457">
      <w:pPr>
        <w:pStyle w:val="a0"/>
        <w:rPr>
          <w:rFonts w:hint="cs"/>
          <w:rtl/>
        </w:rPr>
      </w:pPr>
    </w:p>
    <w:p w14:paraId="1BF8D7AA" w14:textId="77777777" w:rsidR="00000000" w:rsidRDefault="00540457">
      <w:pPr>
        <w:pStyle w:val="af0"/>
        <w:rPr>
          <w:rtl/>
        </w:rPr>
      </w:pPr>
      <w:r>
        <w:rPr>
          <w:rFonts w:hint="eastAsia"/>
          <w:rtl/>
        </w:rPr>
        <w:t>נסים</w:t>
      </w:r>
      <w:r>
        <w:rPr>
          <w:rtl/>
        </w:rPr>
        <w:t xml:space="preserve"> זאב (ש"ס):</w:t>
      </w:r>
    </w:p>
    <w:p w14:paraId="34766801" w14:textId="77777777" w:rsidR="00000000" w:rsidRDefault="00540457">
      <w:pPr>
        <w:pStyle w:val="a0"/>
        <w:rPr>
          <w:rFonts w:hint="cs"/>
          <w:rtl/>
        </w:rPr>
      </w:pPr>
    </w:p>
    <w:p w14:paraId="3D80C0A3" w14:textId="77777777" w:rsidR="00000000" w:rsidRDefault="00540457">
      <w:pPr>
        <w:pStyle w:val="a0"/>
        <w:rPr>
          <w:rFonts w:hint="cs"/>
          <w:rtl/>
        </w:rPr>
      </w:pPr>
      <w:r>
        <w:rPr>
          <w:rFonts w:hint="cs"/>
          <w:rtl/>
        </w:rPr>
        <w:t>- - - חברי הכנסת, שעברו יותר מחמש דקות.</w:t>
      </w:r>
    </w:p>
    <w:p w14:paraId="0F6AF1A1" w14:textId="77777777" w:rsidR="00000000" w:rsidRDefault="00540457">
      <w:pPr>
        <w:pStyle w:val="a0"/>
        <w:rPr>
          <w:rFonts w:hint="cs"/>
          <w:rtl/>
        </w:rPr>
      </w:pPr>
    </w:p>
    <w:p w14:paraId="14C45ABF" w14:textId="77777777" w:rsidR="00000000" w:rsidRDefault="00540457">
      <w:pPr>
        <w:pStyle w:val="af1"/>
        <w:rPr>
          <w:rtl/>
        </w:rPr>
      </w:pPr>
      <w:r>
        <w:rPr>
          <w:rtl/>
        </w:rPr>
        <w:t>היו"ר ראובן ריבלין:</w:t>
      </w:r>
    </w:p>
    <w:p w14:paraId="4BDA2023" w14:textId="77777777" w:rsidR="00000000" w:rsidRDefault="00540457">
      <w:pPr>
        <w:pStyle w:val="a0"/>
        <w:rPr>
          <w:rtl/>
        </w:rPr>
      </w:pPr>
    </w:p>
    <w:p w14:paraId="0A0FB4E3" w14:textId="77777777" w:rsidR="00000000" w:rsidRDefault="00540457">
      <w:pPr>
        <w:pStyle w:val="a0"/>
        <w:rPr>
          <w:rFonts w:hint="cs"/>
          <w:rtl/>
        </w:rPr>
      </w:pPr>
      <w:r>
        <w:rPr>
          <w:rFonts w:hint="cs"/>
          <w:rtl/>
        </w:rPr>
        <w:t>לא. כל אלה שיושבים כאן, עבר הרבה יותר זמן, כי כל דקה של ישיבה כאן שקולה כנגד עשר דקות במזנון.</w:t>
      </w:r>
    </w:p>
    <w:p w14:paraId="179B1799" w14:textId="77777777" w:rsidR="00000000" w:rsidRDefault="00540457">
      <w:pPr>
        <w:pStyle w:val="a0"/>
        <w:rPr>
          <w:rFonts w:hint="cs"/>
          <w:rtl/>
        </w:rPr>
      </w:pPr>
    </w:p>
    <w:p w14:paraId="33E505B9" w14:textId="77777777" w:rsidR="00000000" w:rsidRDefault="00540457">
      <w:pPr>
        <w:pStyle w:val="af0"/>
        <w:rPr>
          <w:rtl/>
        </w:rPr>
      </w:pPr>
      <w:r>
        <w:rPr>
          <w:rFonts w:hint="eastAsia"/>
          <w:rtl/>
        </w:rPr>
        <w:t>נסים</w:t>
      </w:r>
      <w:r>
        <w:rPr>
          <w:rtl/>
        </w:rPr>
        <w:t xml:space="preserve"> זאב (ש"ס):</w:t>
      </w:r>
    </w:p>
    <w:p w14:paraId="74196C6F" w14:textId="77777777" w:rsidR="00000000" w:rsidRDefault="00540457">
      <w:pPr>
        <w:pStyle w:val="a0"/>
        <w:rPr>
          <w:rFonts w:hint="cs"/>
          <w:rtl/>
        </w:rPr>
      </w:pPr>
    </w:p>
    <w:p w14:paraId="0E61E38D" w14:textId="77777777" w:rsidR="00000000" w:rsidRDefault="00540457">
      <w:pPr>
        <w:pStyle w:val="a0"/>
        <w:rPr>
          <w:rFonts w:hint="cs"/>
          <w:rtl/>
        </w:rPr>
      </w:pPr>
      <w:r>
        <w:rPr>
          <w:rFonts w:hint="cs"/>
          <w:rtl/>
        </w:rPr>
        <w:t>שמענו את הצלצול.</w:t>
      </w:r>
    </w:p>
    <w:p w14:paraId="5C634A33" w14:textId="77777777" w:rsidR="00000000" w:rsidRDefault="00540457">
      <w:pPr>
        <w:pStyle w:val="a0"/>
        <w:rPr>
          <w:rFonts w:hint="cs"/>
          <w:rtl/>
        </w:rPr>
      </w:pPr>
    </w:p>
    <w:p w14:paraId="68226649" w14:textId="77777777" w:rsidR="00000000" w:rsidRDefault="00540457">
      <w:pPr>
        <w:pStyle w:val="af1"/>
        <w:rPr>
          <w:rtl/>
        </w:rPr>
      </w:pPr>
      <w:r>
        <w:rPr>
          <w:rtl/>
        </w:rPr>
        <w:t>היו"ר ראובן ריבלין:</w:t>
      </w:r>
    </w:p>
    <w:p w14:paraId="0ABADD9B" w14:textId="77777777" w:rsidR="00000000" w:rsidRDefault="00540457">
      <w:pPr>
        <w:pStyle w:val="a0"/>
        <w:rPr>
          <w:rtl/>
        </w:rPr>
      </w:pPr>
    </w:p>
    <w:p w14:paraId="3DD44A0B" w14:textId="77777777" w:rsidR="00000000" w:rsidRDefault="00540457">
      <w:pPr>
        <w:pStyle w:val="a0"/>
        <w:rPr>
          <w:rFonts w:hint="cs"/>
          <w:rtl/>
        </w:rPr>
      </w:pPr>
      <w:r>
        <w:rPr>
          <w:rFonts w:hint="cs"/>
          <w:rtl/>
        </w:rPr>
        <w:t>אבל, אדוני, אמרתי: מרגע זה, לאחר ההצבעה הראשונה, אין יותר חמש דקות. יש רצף. חבר הכנסת אליעזר כהן, יש לך עוד חצי דקה.</w:t>
      </w:r>
    </w:p>
    <w:p w14:paraId="14294D75" w14:textId="77777777" w:rsidR="00000000" w:rsidRDefault="00540457">
      <w:pPr>
        <w:pStyle w:val="a0"/>
        <w:rPr>
          <w:rFonts w:hint="cs"/>
          <w:rtl/>
        </w:rPr>
      </w:pPr>
    </w:p>
    <w:p w14:paraId="0F8D4398" w14:textId="77777777" w:rsidR="00000000" w:rsidRDefault="00540457">
      <w:pPr>
        <w:pStyle w:val="af0"/>
        <w:rPr>
          <w:rtl/>
        </w:rPr>
      </w:pPr>
    </w:p>
    <w:p w14:paraId="3966D9A3" w14:textId="77777777" w:rsidR="00000000" w:rsidRDefault="00540457">
      <w:pPr>
        <w:pStyle w:val="af0"/>
        <w:rPr>
          <w:rtl/>
        </w:rPr>
      </w:pPr>
      <w:r>
        <w:rPr>
          <w:rFonts w:hint="eastAsia"/>
          <w:rtl/>
        </w:rPr>
        <w:t>אליעזר</w:t>
      </w:r>
      <w:r>
        <w:rPr>
          <w:rtl/>
        </w:rPr>
        <w:t xml:space="preserve"> כהן (האיחוד הלאומי - ישראל ביתנו):</w:t>
      </w:r>
    </w:p>
    <w:p w14:paraId="39B81DA1" w14:textId="77777777" w:rsidR="00000000" w:rsidRDefault="00540457">
      <w:pPr>
        <w:pStyle w:val="a0"/>
        <w:rPr>
          <w:rFonts w:hint="cs"/>
          <w:rtl/>
        </w:rPr>
      </w:pPr>
    </w:p>
    <w:p w14:paraId="6755740A" w14:textId="77777777" w:rsidR="00000000" w:rsidRDefault="00540457">
      <w:pPr>
        <w:pStyle w:val="a0"/>
        <w:rPr>
          <w:rFonts w:hint="cs"/>
          <w:rtl/>
        </w:rPr>
      </w:pPr>
      <w:r>
        <w:rPr>
          <w:rFonts w:hint="cs"/>
          <w:rtl/>
        </w:rPr>
        <w:t>אני רוצה לברך את המציע - זו הצעה טובה בשבוע כזה קשה.</w:t>
      </w:r>
    </w:p>
    <w:p w14:paraId="54519992" w14:textId="77777777" w:rsidR="00000000" w:rsidRDefault="00540457">
      <w:pPr>
        <w:pStyle w:val="a0"/>
        <w:rPr>
          <w:rFonts w:hint="cs"/>
          <w:rtl/>
        </w:rPr>
      </w:pPr>
    </w:p>
    <w:p w14:paraId="597D4C21" w14:textId="77777777" w:rsidR="00000000" w:rsidRDefault="00540457">
      <w:pPr>
        <w:pStyle w:val="af1"/>
        <w:rPr>
          <w:rtl/>
        </w:rPr>
      </w:pPr>
      <w:r>
        <w:rPr>
          <w:rtl/>
        </w:rPr>
        <w:t>היו"ר ראובן ריבלין:</w:t>
      </w:r>
    </w:p>
    <w:p w14:paraId="36DE82E1" w14:textId="77777777" w:rsidR="00000000" w:rsidRDefault="00540457">
      <w:pPr>
        <w:pStyle w:val="a0"/>
        <w:rPr>
          <w:rtl/>
        </w:rPr>
      </w:pPr>
    </w:p>
    <w:p w14:paraId="114FB301" w14:textId="77777777" w:rsidR="00000000" w:rsidRDefault="00540457">
      <w:pPr>
        <w:pStyle w:val="a0"/>
        <w:rPr>
          <w:rFonts w:hint="cs"/>
          <w:rtl/>
        </w:rPr>
      </w:pPr>
      <w:r>
        <w:rPr>
          <w:rFonts w:hint="cs"/>
          <w:rtl/>
        </w:rPr>
        <w:t>תודה רבה. חבר הכנ</w:t>
      </w:r>
      <w:r>
        <w:rPr>
          <w:rFonts w:hint="cs"/>
          <w:rtl/>
        </w:rPr>
        <w:t>סת פינס-פז, בבקשה.</w:t>
      </w:r>
    </w:p>
    <w:p w14:paraId="3992E8DB" w14:textId="77777777" w:rsidR="00000000" w:rsidRDefault="00540457">
      <w:pPr>
        <w:pStyle w:val="a0"/>
        <w:rPr>
          <w:rFonts w:hint="cs"/>
          <w:rtl/>
        </w:rPr>
      </w:pPr>
    </w:p>
    <w:p w14:paraId="53FBFBF0" w14:textId="77777777" w:rsidR="00000000" w:rsidRDefault="00540457">
      <w:pPr>
        <w:pStyle w:val="af0"/>
        <w:rPr>
          <w:rtl/>
        </w:rPr>
      </w:pPr>
      <w:r>
        <w:rPr>
          <w:rFonts w:hint="eastAsia"/>
          <w:rtl/>
        </w:rPr>
        <w:t>אופיר</w:t>
      </w:r>
      <w:r>
        <w:rPr>
          <w:rtl/>
        </w:rPr>
        <w:t xml:space="preserve"> פינס-פז (העבודה-מימד):</w:t>
      </w:r>
    </w:p>
    <w:p w14:paraId="04FD12FD" w14:textId="77777777" w:rsidR="00000000" w:rsidRDefault="00540457">
      <w:pPr>
        <w:pStyle w:val="a0"/>
        <w:rPr>
          <w:rFonts w:hint="cs"/>
          <w:rtl/>
        </w:rPr>
      </w:pPr>
    </w:p>
    <w:p w14:paraId="7BCE1D7E" w14:textId="77777777" w:rsidR="00000000" w:rsidRDefault="00540457">
      <w:pPr>
        <w:pStyle w:val="a0"/>
        <w:rPr>
          <w:rFonts w:hint="cs"/>
          <w:rtl/>
        </w:rPr>
      </w:pPr>
      <w:r>
        <w:rPr>
          <w:rFonts w:hint="cs"/>
          <w:rtl/>
        </w:rPr>
        <w:t>לחבר הכנסת זאב יש לא הערות אלא רק הארות.</w:t>
      </w:r>
    </w:p>
    <w:p w14:paraId="2D4E63B6" w14:textId="77777777" w:rsidR="00000000" w:rsidRDefault="00540457">
      <w:pPr>
        <w:pStyle w:val="a0"/>
        <w:rPr>
          <w:rFonts w:hint="cs"/>
          <w:rtl/>
        </w:rPr>
      </w:pPr>
    </w:p>
    <w:p w14:paraId="3353F730" w14:textId="77777777" w:rsidR="00000000" w:rsidRDefault="00540457">
      <w:pPr>
        <w:pStyle w:val="af1"/>
        <w:rPr>
          <w:rtl/>
        </w:rPr>
      </w:pPr>
      <w:r>
        <w:rPr>
          <w:rtl/>
        </w:rPr>
        <w:t>היו"ר ראובן ריבלין:</w:t>
      </w:r>
    </w:p>
    <w:p w14:paraId="373EBD83" w14:textId="77777777" w:rsidR="00000000" w:rsidRDefault="00540457">
      <w:pPr>
        <w:pStyle w:val="a0"/>
        <w:rPr>
          <w:rtl/>
        </w:rPr>
      </w:pPr>
    </w:p>
    <w:p w14:paraId="7CF91298" w14:textId="77777777" w:rsidR="00000000" w:rsidRDefault="00540457">
      <w:pPr>
        <w:pStyle w:val="a0"/>
        <w:rPr>
          <w:rFonts w:hint="cs"/>
          <w:rtl/>
        </w:rPr>
      </w:pPr>
      <w:r>
        <w:rPr>
          <w:rFonts w:hint="cs"/>
          <w:rtl/>
        </w:rPr>
        <w:t>הערות בעי"ן. פרוז'קטור.</w:t>
      </w:r>
    </w:p>
    <w:p w14:paraId="7A4B4069" w14:textId="77777777" w:rsidR="00000000" w:rsidRDefault="00540457">
      <w:pPr>
        <w:pStyle w:val="a0"/>
        <w:rPr>
          <w:rFonts w:hint="cs"/>
          <w:rtl/>
        </w:rPr>
      </w:pPr>
    </w:p>
    <w:p w14:paraId="33F2EB44" w14:textId="77777777" w:rsidR="00000000" w:rsidRDefault="00540457">
      <w:pPr>
        <w:pStyle w:val="a0"/>
        <w:rPr>
          <w:rFonts w:hint="cs"/>
          <w:rtl/>
        </w:rPr>
      </w:pPr>
      <w:r>
        <w:rPr>
          <w:rFonts w:hint="cs"/>
          <w:rtl/>
        </w:rPr>
        <w:t>רבותי חברי הכנסת, אנחנו עוברים להצבעה. מי בעד? מי נגד? נא להצביע.</w:t>
      </w:r>
    </w:p>
    <w:p w14:paraId="09385192" w14:textId="77777777" w:rsidR="00000000" w:rsidRDefault="00540457">
      <w:pPr>
        <w:pStyle w:val="a0"/>
        <w:rPr>
          <w:rFonts w:hint="cs"/>
          <w:rtl/>
        </w:rPr>
      </w:pPr>
    </w:p>
    <w:p w14:paraId="509DF48D" w14:textId="77777777" w:rsidR="00000000" w:rsidRDefault="00540457">
      <w:pPr>
        <w:pStyle w:val="a0"/>
        <w:rPr>
          <w:rFonts w:hint="cs"/>
          <w:rtl/>
        </w:rPr>
      </w:pPr>
      <w:r>
        <w:rPr>
          <w:rFonts w:hint="cs"/>
          <w:rtl/>
        </w:rPr>
        <w:t>מרגע שאני מכריז על הצבעה זו, אין יותר חמש דקות, וכל</w:t>
      </w:r>
      <w:r>
        <w:rPr>
          <w:rFonts w:hint="cs"/>
          <w:rtl/>
        </w:rPr>
        <w:t xml:space="preserve"> פעם יהיה צלצול - מייד לאחר שיסתיימו הדיונים, אנחנו נעבור להצבעה.</w:t>
      </w:r>
    </w:p>
    <w:p w14:paraId="56BBACFF" w14:textId="77777777" w:rsidR="00000000" w:rsidRDefault="00540457">
      <w:pPr>
        <w:pStyle w:val="a0"/>
        <w:rPr>
          <w:rFonts w:hint="cs"/>
          <w:rtl/>
        </w:rPr>
      </w:pPr>
    </w:p>
    <w:p w14:paraId="78E8A26D" w14:textId="77777777" w:rsidR="00000000" w:rsidRDefault="00540457">
      <w:pPr>
        <w:pStyle w:val="ab"/>
        <w:bidi/>
        <w:rPr>
          <w:rFonts w:hint="cs"/>
          <w:rtl/>
        </w:rPr>
      </w:pPr>
      <w:r>
        <w:rPr>
          <w:rFonts w:hint="cs"/>
          <w:rtl/>
        </w:rPr>
        <w:t xml:space="preserve">הצבעה  </w:t>
      </w:r>
    </w:p>
    <w:p w14:paraId="0FAC301A" w14:textId="77777777" w:rsidR="00000000" w:rsidRDefault="00540457">
      <w:pPr>
        <w:pStyle w:val="a0"/>
        <w:rPr>
          <w:rFonts w:hint="cs"/>
          <w:rtl/>
        </w:rPr>
      </w:pPr>
    </w:p>
    <w:p w14:paraId="5BBE1CB3" w14:textId="77777777" w:rsidR="00000000" w:rsidRDefault="00540457">
      <w:pPr>
        <w:pStyle w:val="ac"/>
        <w:bidi/>
        <w:rPr>
          <w:rFonts w:hint="cs"/>
          <w:rtl/>
        </w:rPr>
      </w:pPr>
      <w:r>
        <w:rPr>
          <w:rFonts w:hint="cs"/>
          <w:rtl/>
        </w:rPr>
        <w:t>בעד ההצעה להעביר את הצעת החוק לדיון מוקדם בוועדה - 34</w:t>
      </w:r>
    </w:p>
    <w:p w14:paraId="275FF544" w14:textId="77777777" w:rsidR="00000000" w:rsidRDefault="00540457">
      <w:pPr>
        <w:pStyle w:val="ac"/>
        <w:bidi/>
        <w:rPr>
          <w:rFonts w:hint="cs"/>
          <w:rtl/>
        </w:rPr>
      </w:pPr>
      <w:r>
        <w:rPr>
          <w:rFonts w:hint="cs"/>
          <w:rtl/>
        </w:rPr>
        <w:t>נגד - אין</w:t>
      </w:r>
    </w:p>
    <w:p w14:paraId="2750FD4F" w14:textId="77777777" w:rsidR="00000000" w:rsidRDefault="00540457">
      <w:pPr>
        <w:pStyle w:val="ac"/>
        <w:bidi/>
        <w:rPr>
          <w:rFonts w:hint="cs"/>
          <w:rtl/>
        </w:rPr>
      </w:pPr>
      <w:r>
        <w:rPr>
          <w:rFonts w:hint="cs"/>
          <w:rtl/>
        </w:rPr>
        <w:t>נמנעים - אין</w:t>
      </w:r>
    </w:p>
    <w:p w14:paraId="69127DBD" w14:textId="77777777" w:rsidR="00000000" w:rsidRDefault="00540457">
      <w:pPr>
        <w:pStyle w:val="ad"/>
        <w:bidi/>
        <w:rPr>
          <w:rFonts w:hint="cs"/>
          <w:rtl/>
        </w:rPr>
      </w:pPr>
      <w:r>
        <w:rPr>
          <w:rFonts w:hint="cs"/>
          <w:rtl/>
        </w:rPr>
        <w:t xml:space="preserve">ההצעה להעביר את הצעת החוק לתיקון פקודת התעבורה (מתקן מגביל מהירות), התשס"ג-2003, </w:t>
      </w:r>
    </w:p>
    <w:p w14:paraId="056EA4CA" w14:textId="77777777" w:rsidR="00000000" w:rsidRDefault="00540457">
      <w:pPr>
        <w:pStyle w:val="ad"/>
        <w:bidi/>
        <w:rPr>
          <w:rFonts w:hint="cs"/>
          <w:rtl/>
        </w:rPr>
      </w:pPr>
      <w:r>
        <w:rPr>
          <w:rFonts w:hint="cs"/>
          <w:rtl/>
        </w:rPr>
        <w:t>לדיון מוקדם בוועדת הכ</w:t>
      </w:r>
      <w:r>
        <w:rPr>
          <w:rFonts w:hint="cs"/>
          <w:rtl/>
        </w:rPr>
        <w:t>לכלה נתקבלה.</w:t>
      </w:r>
    </w:p>
    <w:p w14:paraId="00B486CB" w14:textId="77777777" w:rsidR="00000000" w:rsidRDefault="00540457">
      <w:pPr>
        <w:pStyle w:val="a0"/>
        <w:rPr>
          <w:rFonts w:hint="cs"/>
          <w:rtl/>
        </w:rPr>
      </w:pPr>
    </w:p>
    <w:p w14:paraId="28A3D012" w14:textId="77777777" w:rsidR="00000000" w:rsidRDefault="00540457">
      <w:pPr>
        <w:pStyle w:val="af1"/>
        <w:rPr>
          <w:rtl/>
        </w:rPr>
      </w:pPr>
      <w:r>
        <w:rPr>
          <w:rtl/>
        </w:rPr>
        <w:t>היו"ר ראובן ריבלין:</w:t>
      </w:r>
    </w:p>
    <w:p w14:paraId="2F721078" w14:textId="77777777" w:rsidR="00000000" w:rsidRDefault="00540457">
      <w:pPr>
        <w:pStyle w:val="a0"/>
        <w:rPr>
          <w:rFonts w:hint="cs"/>
          <w:rtl/>
        </w:rPr>
      </w:pPr>
    </w:p>
    <w:p w14:paraId="45EE86F9" w14:textId="77777777" w:rsidR="00000000" w:rsidRDefault="00540457">
      <w:pPr>
        <w:pStyle w:val="a0"/>
        <w:rPr>
          <w:rFonts w:hint="cs"/>
          <w:rtl/>
        </w:rPr>
      </w:pPr>
      <w:r>
        <w:rPr>
          <w:rFonts w:hint="cs"/>
          <w:rtl/>
        </w:rPr>
        <w:t>בעד - 34, אין מתנגדים ואין נמנעים. אני קובע שהצעת החוק עברה בקריאה טרומית, והיא תעבור לוועדת הכלכלה על מנת להכינה לדיון בקריאה ראשונה.</w:t>
      </w:r>
    </w:p>
    <w:p w14:paraId="6ABCE991" w14:textId="77777777" w:rsidR="00000000" w:rsidRDefault="00540457">
      <w:pPr>
        <w:pStyle w:val="a0"/>
        <w:rPr>
          <w:rFonts w:hint="cs"/>
          <w:rtl/>
        </w:rPr>
      </w:pPr>
    </w:p>
    <w:p w14:paraId="6C593F6F" w14:textId="77777777" w:rsidR="00000000" w:rsidRDefault="00540457">
      <w:pPr>
        <w:pStyle w:val="af0"/>
        <w:rPr>
          <w:rtl/>
        </w:rPr>
      </w:pPr>
      <w:r>
        <w:rPr>
          <w:rFonts w:hint="eastAsia"/>
          <w:rtl/>
        </w:rPr>
        <w:t>מוחמד</w:t>
      </w:r>
      <w:r>
        <w:rPr>
          <w:rtl/>
        </w:rPr>
        <w:t xml:space="preserve"> ברכה (חד"ש-תע"ל):</w:t>
      </w:r>
    </w:p>
    <w:p w14:paraId="36E36469" w14:textId="77777777" w:rsidR="00000000" w:rsidRDefault="00540457">
      <w:pPr>
        <w:pStyle w:val="a0"/>
        <w:rPr>
          <w:rFonts w:hint="cs"/>
          <w:rtl/>
        </w:rPr>
      </w:pPr>
    </w:p>
    <w:p w14:paraId="4C8FD6F4" w14:textId="77777777" w:rsidR="00000000" w:rsidRDefault="00540457">
      <w:pPr>
        <w:pStyle w:val="a0"/>
        <w:rPr>
          <w:rFonts w:hint="cs"/>
          <w:rtl/>
        </w:rPr>
      </w:pPr>
      <w:r>
        <w:rPr>
          <w:rFonts w:hint="cs"/>
          <w:rtl/>
        </w:rPr>
        <w:t>היושב-ראש, ההצבעה לא נקלטה. לחצתי שלוש פעמים.</w:t>
      </w:r>
    </w:p>
    <w:p w14:paraId="45361B11" w14:textId="77777777" w:rsidR="00000000" w:rsidRDefault="00540457">
      <w:pPr>
        <w:pStyle w:val="a0"/>
        <w:rPr>
          <w:rFonts w:hint="cs"/>
          <w:rtl/>
        </w:rPr>
      </w:pPr>
    </w:p>
    <w:p w14:paraId="47B93F81" w14:textId="77777777" w:rsidR="00000000" w:rsidRDefault="00540457">
      <w:pPr>
        <w:pStyle w:val="af1"/>
        <w:rPr>
          <w:rtl/>
        </w:rPr>
      </w:pPr>
    </w:p>
    <w:p w14:paraId="28C61A05" w14:textId="77777777" w:rsidR="00000000" w:rsidRDefault="00540457">
      <w:pPr>
        <w:pStyle w:val="af1"/>
        <w:rPr>
          <w:rtl/>
        </w:rPr>
      </w:pPr>
      <w:r>
        <w:rPr>
          <w:rtl/>
        </w:rPr>
        <w:t xml:space="preserve">היו"ר ראובן </w:t>
      </w:r>
      <w:r>
        <w:rPr>
          <w:rtl/>
        </w:rPr>
        <w:t>ריבלין:</w:t>
      </w:r>
    </w:p>
    <w:p w14:paraId="52E109B5" w14:textId="77777777" w:rsidR="00000000" w:rsidRDefault="00540457">
      <w:pPr>
        <w:pStyle w:val="a0"/>
        <w:rPr>
          <w:rtl/>
        </w:rPr>
      </w:pPr>
    </w:p>
    <w:p w14:paraId="1E3E4111" w14:textId="77777777" w:rsidR="00000000" w:rsidRDefault="00540457">
      <w:pPr>
        <w:pStyle w:val="a0"/>
        <w:rPr>
          <w:rFonts w:hint="cs"/>
          <w:rtl/>
        </w:rPr>
      </w:pPr>
      <w:r>
        <w:rPr>
          <w:rFonts w:hint="cs"/>
          <w:rtl/>
        </w:rPr>
        <w:t>אבל אולי לא יחד. זה לא טוב, וצריך לבדוק את זה. בפעם הבאה אדוני יפנה את תשומת לבי. אדוני, אני מפעיל את ההצבעה, ורק אדוני יצביע עכשיו. זה מבחן.</w:t>
      </w:r>
    </w:p>
    <w:p w14:paraId="5552FA9F" w14:textId="77777777" w:rsidR="00000000" w:rsidRDefault="00540457">
      <w:pPr>
        <w:pStyle w:val="a0"/>
        <w:rPr>
          <w:rFonts w:hint="cs"/>
          <w:rtl/>
        </w:rPr>
      </w:pPr>
    </w:p>
    <w:p w14:paraId="6B65909B" w14:textId="77777777" w:rsidR="00000000" w:rsidRDefault="00540457">
      <w:pPr>
        <w:pStyle w:val="af0"/>
        <w:rPr>
          <w:rtl/>
        </w:rPr>
      </w:pPr>
      <w:r>
        <w:rPr>
          <w:rFonts w:hint="eastAsia"/>
          <w:rtl/>
        </w:rPr>
        <w:t>מוחמד</w:t>
      </w:r>
      <w:r>
        <w:rPr>
          <w:rtl/>
        </w:rPr>
        <w:t xml:space="preserve"> ברכה (חד"ש-תע"ל):</w:t>
      </w:r>
    </w:p>
    <w:p w14:paraId="32698B43" w14:textId="77777777" w:rsidR="00000000" w:rsidRDefault="00540457">
      <w:pPr>
        <w:pStyle w:val="a0"/>
        <w:rPr>
          <w:rFonts w:hint="cs"/>
          <w:rtl/>
        </w:rPr>
      </w:pPr>
    </w:p>
    <w:p w14:paraId="1610540C" w14:textId="77777777" w:rsidR="00000000" w:rsidRDefault="00540457">
      <w:pPr>
        <w:pStyle w:val="a0"/>
        <w:rPr>
          <w:rFonts w:hint="cs"/>
          <w:rtl/>
        </w:rPr>
      </w:pPr>
      <w:r>
        <w:rPr>
          <w:rFonts w:hint="cs"/>
          <w:rtl/>
        </w:rPr>
        <w:t>עכשיו זה נקלט.</w:t>
      </w:r>
    </w:p>
    <w:p w14:paraId="0B750783" w14:textId="77777777" w:rsidR="00000000" w:rsidRDefault="00540457">
      <w:pPr>
        <w:pStyle w:val="a0"/>
        <w:rPr>
          <w:rFonts w:hint="cs"/>
          <w:rtl/>
        </w:rPr>
      </w:pPr>
    </w:p>
    <w:p w14:paraId="23ADD414" w14:textId="77777777" w:rsidR="00000000" w:rsidRDefault="00540457">
      <w:pPr>
        <w:pStyle w:val="af1"/>
        <w:rPr>
          <w:rtl/>
        </w:rPr>
      </w:pPr>
      <w:r>
        <w:rPr>
          <w:rtl/>
        </w:rPr>
        <w:t>היו"ר ראובן ריבלין:</w:t>
      </w:r>
    </w:p>
    <w:p w14:paraId="5EADD28A" w14:textId="77777777" w:rsidR="00000000" w:rsidRDefault="00540457">
      <w:pPr>
        <w:pStyle w:val="a0"/>
        <w:rPr>
          <w:rtl/>
        </w:rPr>
      </w:pPr>
    </w:p>
    <w:p w14:paraId="4D72D8B7" w14:textId="77777777" w:rsidR="00000000" w:rsidRDefault="00540457">
      <w:pPr>
        <w:pStyle w:val="a0"/>
        <w:rPr>
          <w:rFonts w:hint="cs"/>
          <w:rtl/>
        </w:rPr>
      </w:pPr>
      <w:r>
        <w:rPr>
          <w:rFonts w:hint="cs"/>
          <w:rtl/>
        </w:rPr>
        <w:t>נקלט? אם זה נקלט, כנראה אדוני טעה קודם. המ</w:t>
      </w:r>
      <w:r>
        <w:rPr>
          <w:rFonts w:hint="cs"/>
          <w:rtl/>
        </w:rPr>
        <w:t>חשב לא טועה פעם כך ופעם כך. כנראה היתה לו בעיה.</w:t>
      </w:r>
    </w:p>
    <w:p w14:paraId="49F0C37D" w14:textId="77777777" w:rsidR="00000000" w:rsidRDefault="00540457">
      <w:pPr>
        <w:pStyle w:val="a0"/>
        <w:rPr>
          <w:rFonts w:hint="cs"/>
          <w:rtl/>
        </w:rPr>
      </w:pPr>
    </w:p>
    <w:p w14:paraId="3488788A" w14:textId="77777777" w:rsidR="00000000" w:rsidRDefault="00540457">
      <w:pPr>
        <w:pStyle w:val="af0"/>
        <w:rPr>
          <w:rtl/>
        </w:rPr>
      </w:pPr>
      <w:r>
        <w:rPr>
          <w:rFonts w:hint="eastAsia"/>
          <w:rtl/>
        </w:rPr>
        <w:t>רוני</w:t>
      </w:r>
      <w:r>
        <w:rPr>
          <w:rtl/>
        </w:rPr>
        <w:t xml:space="preserve"> בר-און (הליכוד):</w:t>
      </w:r>
    </w:p>
    <w:p w14:paraId="72850FB6" w14:textId="77777777" w:rsidR="00000000" w:rsidRDefault="00540457">
      <w:pPr>
        <w:pStyle w:val="a0"/>
        <w:rPr>
          <w:rFonts w:hint="cs"/>
          <w:rtl/>
        </w:rPr>
      </w:pPr>
    </w:p>
    <w:p w14:paraId="75B8A131" w14:textId="77777777" w:rsidR="00000000" w:rsidRDefault="00540457">
      <w:pPr>
        <w:pStyle w:val="a0"/>
        <w:rPr>
          <w:rFonts w:hint="cs"/>
          <w:rtl/>
        </w:rPr>
      </w:pPr>
      <w:r>
        <w:rPr>
          <w:rFonts w:hint="cs"/>
          <w:rtl/>
        </w:rPr>
        <w:t xml:space="preserve">בהצבעה יצא: בעד </w:t>
      </w:r>
      <w:r>
        <w:rPr>
          <w:rtl/>
        </w:rPr>
        <w:t>–</w:t>
      </w:r>
      <w:r>
        <w:rPr>
          <w:rFonts w:hint="cs"/>
          <w:rtl/>
        </w:rPr>
        <w:t xml:space="preserve"> 3, נגד - 1, כשרק חבר הכנסת ברכה הצביע.</w:t>
      </w:r>
    </w:p>
    <w:p w14:paraId="470CBA2E" w14:textId="77777777" w:rsidR="00000000" w:rsidRDefault="00540457">
      <w:pPr>
        <w:pStyle w:val="a0"/>
        <w:rPr>
          <w:rFonts w:hint="cs"/>
          <w:rtl/>
        </w:rPr>
      </w:pPr>
    </w:p>
    <w:p w14:paraId="4E4F4768" w14:textId="77777777" w:rsidR="00000000" w:rsidRDefault="00540457">
      <w:pPr>
        <w:pStyle w:val="af1"/>
        <w:rPr>
          <w:rtl/>
        </w:rPr>
      </w:pPr>
      <w:r>
        <w:rPr>
          <w:rtl/>
        </w:rPr>
        <w:t>היו"ר ראובן ריבלין:</w:t>
      </w:r>
    </w:p>
    <w:p w14:paraId="527352AC" w14:textId="77777777" w:rsidR="00000000" w:rsidRDefault="00540457">
      <w:pPr>
        <w:pStyle w:val="a0"/>
        <w:rPr>
          <w:rtl/>
        </w:rPr>
      </w:pPr>
    </w:p>
    <w:p w14:paraId="2D376DEC" w14:textId="77777777" w:rsidR="00000000" w:rsidRDefault="00540457">
      <w:pPr>
        <w:pStyle w:val="a0"/>
        <w:rPr>
          <w:rFonts w:hint="cs"/>
          <w:rtl/>
        </w:rPr>
      </w:pPr>
      <w:r>
        <w:rPr>
          <w:rFonts w:hint="cs"/>
          <w:rtl/>
        </w:rPr>
        <w:t>אתה טועה. גם היושב-ראש הצביע.</w:t>
      </w:r>
    </w:p>
    <w:p w14:paraId="4280BD9E" w14:textId="77777777" w:rsidR="00000000" w:rsidRDefault="00540457">
      <w:pPr>
        <w:pStyle w:val="a0"/>
        <w:rPr>
          <w:rFonts w:hint="cs"/>
          <w:rtl/>
        </w:rPr>
      </w:pPr>
      <w:r>
        <w:rPr>
          <w:rFonts w:hint="cs"/>
          <w:rtl/>
        </w:rPr>
        <w:t xml:space="preserve"> </w:t>
      </w:r>
    </w:p>
    <w:p w14:paraId="5FF729CB" w14:textId="77777777" w:rsidR="00000000" w:rsidRDefault="00540457">
      <w:pPr>
        <w:pStyle w:val="a2"/>
        <w:rPr>
          <w:rtl/>
        </w:rPr>
      </w:pPr>
    </w:p>
    <w:p w14:paraId="280B30F5" w14:textId="77777777" w:rsidR="00000000" w:rsidRDefault="00540457">
      <w:pPr>
        <w:pStyle w:val="a2"/>
        <w:rPr>
          <w:rFonts w:hint="cs"/>
          <w:rtl/>
        </w:rPr>
      </w:pPr>
      <w:bookmarkStart w:id="90" w:name="CS18311FI0018311T03_12_2003_13_27_06"/>
      <w:bookmarkStart w:id="91" w:name="_Toc59448004"/>
      <w:bookmarkEnd w:id="90"/>
      <w:r>
        <w:rPr>
          <w:rtl/>
        </w:rPr>
        <w:t>הצ</w:t>
      </w:r>
      <w:r>
        <w:rPr>
          <w:rFonts w:hint="cs"/>
          <w:rtl/>
        </w:rPr>
        <w:t>עת חוק</w:t>
      </w:r>
      <w:r>
        <w:rPr>
          <w:rtl/>
        </w:rPr>
        <w:t xml:space="preserve"> התכנון והבנייה (תיקון - צווי הריסה במגזר הבדואי בנגב), </w:t>
      </w:r>
      <w:r>
        <w:rPr>
          <w:rFonts w:hint="cs"/>
          <w:rtl/>
        </w:rPr>
        <w:br/>
      </w:r>
      <w:r>
        <w:rPr>
          <w:rtl/>
        </w:rPr>
        <w:t>התשס"ג-</w:t>
      </w:r>
      <w:r>
        <w:rPr>
          <w:rtl/>
        </w:rPr>
        <w:t>2003</w:t>
      </w:r>
      <w:bookmarkEnd w:id="91"/>
    </w:p>
    <w:p w14:paraId="5061E32C" w14:textId="77777777" w:rsidR="00000000" w:rsidRDefault="00540457">
      <w:pPr>
        <w:pStyle w:val="a0"/>
        <w:ind w:firstLine="0"/>
        <w:rPr>
          <w:rFonts w:hint="cs"/>
          <w:rtl/>
        </w:rPr>
      </w:pPr>
      <w:r>
        <w:rPr>
          <w:rtl/>
        </w:rPr>
        <w:t>[נספחות.]</w:t>
      </w:r>
    </w:p>
    <w:p w14:paraId="5654E35A" w14:textId="77777777" w:rsidR="00000000" w:rsidRDefault="00540457">
      <w:pPr>
        <w:pStyle w:val="a2"/>
        <w:rPr>
          <w:rFonts w:hint="cs"/>
          <w:rtl/>
        </w:rPr>
      </w:pPr>
      <w:bookmarkStart w:id="92" w:name="_Toc59448005"/>
      <w:r>
        <w:rPr>
          <w:rFonts w:hint="cs"/>
          <w:rtl/>
        </w:rPr>
        <w:t>(הצעת קבוצת חברי הכנסת)</w:t>
      </w:r>
      <w:bookmarkEnd w:id="92"/>
    </w:p>
    <w:p w14:paraId="11A2E1C5" w14:textId="77777777" w:rsidR="00000000" w:rsidRDefault="00540457">
      <w:pPr>
        <w:pStyle w:val="a0"/>
        <w:rPr>
          <w:rFonts w:hint="cs"/>
          <w:rtl/>
        </w:rPr>
      </w:pPr>
    </w:p>
    <w:p w14:paraId="30BBEF86" w14:textId="77777777" w:rsidR="00000000" w:rsidRDefault="00540457">
      <w:pPr>
        <w:pStyle w:val="af1"/>
        <w:rPr>
          <w:rFonts w:hint="cs"/>
          <w:rtl/>
        </w:rPr>
      </w:pPr>
    </w:p>
    <w:p w14:paraId="34E0C0EC" w14:textId="77777777" w:rsidR="00000000" w:rsidRDefault="00540457">
      <w:pPr>
        <w:pStyle w:val="af1"/>
        <w:rPr>
          <w:rtl/>
        </w:rPr>
      </w:pPr>
      <w:r>
        <w:rPr>
          <w:rtl/>
        </w:rPr>
        <w:t>היו"ר ראובן ריבלין:</w:t>
      </w:r>
    </w:p>
    <w:p w14:paraId="2D55DE06" w14:textId="77777777" w:rsidR="00000000" w:rsidRDefault="00540457">
      <w:pPr>
        <w:pStyle w:val="a0"/>
        <w:rPr>
          <w:rtl/>
        </w:rPr>
      </w:pPr>
    </w:p>
    <w:p w14:paraId="5233602C" w14:textId="77777777" w:rsidR="00000000" w:rsidRDefault="00540457">
      <w:pPr>
        <w:pStyle w:val="a0"/>
        <w:rPr>
          <w:rFonts w:hint="cs"/>
          <w:rtl/>
        </w:rPr>
      </w:pPr>
      <w:r>
        <w:rPr>
          <w:rFonts w:hint="cs"/>
          <w:rtl/>
        </w:rPr>
        <w:t>עתה, הצעת חוק פ/713: הצעת חוק התכנון והבנייה (תיקון - צווי הריסה במגזר הבדואי בנגב), התשס"ג-2003, מאת חברי הכנסת ברכה, מח'ול וטיבי. יעלה ויבוא  וינמק חבר הכנסת מוחמד ברכה. המשיב הוא שר הפנים, שנ</w:t>
      </w:r>
      <w:r>
        <w:rPr>
          <w:rFonts w:hint="cs"/>
          <w:rtl/>
        </w:rPr>
        <w:t>מצא תמיד אתנו.</w:t>
      </w:r>
    </w:p>
    <w:p w14:paraId="17FD6994" w14:textId="77777777" w:rsidR="00000000" w:rsidRDefault="00540457">
      <w:pPr>
        <w:pStyle w:val="a0"/>
        <w:rPr>
          <w:rFonts w:hint="cs"/>
          <w:rtl/>
        </w:rPr>
      </w:pPr>
    </w:p>
    <w:p w14:paraId="6FC81453" w14:textId="77777777" w:rsidR="00000000" w:rsidRDefault="00540457">
      <w:pPr>
        <w:pStyle w:val="a"/>
        <w:rPr>
          <w:rtl/>
        </w:rPr>
      </w:pPr>
      <w:bookmarkStart w:id="93" w:name="FS000000540T03_12_2003_13_27_29"/>
      <w:bookmarkStart w:id="94" w:name="_Toc59448006"/>
      <w:bookmarkEnd w:id="93"/>
      <w:r>
        <w:rPr>
          <w:rFonts w:hint="eastAsia"/>
          <w:rtl/>
        </w:rPr>
        <w:t>מוחמד</w:t>
      </w:r>
      <w:r>
        <w:rPr>
          <w:rtl/>
        </w:rPr>
        <w:t xml:space="preserve"> ברכה (חד"ש-תע"ל):</w:t>
      </w:r>
      <w:bookmarkEnd w:id="94"/>
    </w:p>
    <w:p w14:paraId="69C0B1E1" w14:textId="77777777" w:rsidR="00000000" w:rsidRDefault="00540457">
      <w:pPr>
        <w:pStyle w:val="a0"/>
        <w:rPr>
          <w:rFonts w:hint="cs"/>
          <w:rtl/>
        </w:rPr>
      </w:pPr>
    </w:p>
    <w:p w14:paraId="2074FD26" w14:textId="77777777" w:rsidR="00000000" w:rsidRDefault="00540457">
      <w:pPr>
        <w:pStyle w:val="a0"/>
        <w:rPr>
          <w:rFonts w:hint="cs"/>
          <w:rtl/>
        </w:rPr>
      </w:pPr>
      <w:r>
        <w:rPr>
          <w:rFonts w:hint="cs"/>
          <w:rtl/>
        </w:rPr>
        <w:t>אדוני היושב-ראש, רבותי חברי הכנסת, אתמול פורסם ברבים והוצג במסיבת העיתונאים הדוח החברתי-הכלכלי על מצב הרשויות הערביות, שנערך על-ידי מרכז "מוסאווה". אתמול בשעות אחר-הצהריים גם נערך בכנסת, ביוזמתי וביוזמת מרכז "מוסאוו</w:t>
      </w:r>
      <w:r>
        <w:rPr>
          <w:rFonts w:hint="cs"/>
          <w:rtl/>
        </w:rPr>
        <w:t xml:space="preserve">ה", דיון שיושב-ראש הכנסת כיבד אותו בנוכחותו, וכך גם יושב-ראש ועדת הכספים. </w:t>
      </w:r>
    </w:p>
    <w:p w14:paraId="432070AC" w14:textId="77777777" w:rsidR="00000000" w:rsidRDefault="00540457">
      <w:pPr>
        <w:pStyle w:val="a0"/>
        <w:rPr>
          <w:rFonts w:hint="cs"/>
          <w:rtl/>
        </w:rPr>
      </w:pPr>
    </w:p>
    <w:p w14:paraId="4E8F5678" w14:textId="77777777" w:rsidR="00000000" w:rsidRDefault="00540457">
      <w:pPr>
        <w:pStyle w:val="a0"/>
        <w:rPr>
          <w:rFonts w:hint="cs"/>
          <w:rtl/>
        </w:rPr>
      </w:pPr>
      <w:r>
        <w:rPr>
          <w:rFonts w:hint="cs"/>
          <w:rtl/>
        </w:rPr>
        <w:t xml:space="preserve">התמונה שמתחוורת לגבי כל מה שקורה במישור החברתי-הכלכלי בקרב האזרחים הערבים במדינת ישראל היא תמונה קשה מאוד. אבל, הבעיה קשה במיוחד וקריטית בקרב הערבים הבדואים בנגב. </w:t>
      </w:r>
    </w:p>
    <w:p w14:paraId="6BF50738" w14:textId="77777777" w:rsidR="00000000" w:rsidRDefault="00540457">
      <w:pPr>
        <w:pStyle w:val="a0"/>
        <w:rPr>
          <w:rFonts w:hint="cs"/>
          <w:rtl/>
        </w:rPr>
      </w:pPr>
    </w:p>
    <w:p w14:paraId="3222D014" w14:textId="77777777" w:rsidR="00000000" w:rsidRDefault="00540457">
      <w:pPr>
        <w:pStyle w:val="a0"/>
        <w:rPr>
          <w:rFonts w:hint="cs"/>
          <w:rtl/>
        </w:rPr>
      </w:pPr>
      <w:r>
        <w:rPr>
          <w:rFonts w:hint="cs"/>
          <w:rtl/>
        </w:rPr>
        <w:t>למרבה הצער, שמע</w:t>
      </w:r>
      <w:r>
        <w:rPr>
          <w:rFonts w:hint="cs"/>
          <w:rtl/>
        </w:rPr>
        <w:t>נו שהמגמה המרכזית בממשלה היום כלפי הנגב היא מה שקרוי: הצלת אדמות מדינה מידי פולשים - הכוונה היא לבעלי הקרקעות הבדואים, לבעלי הבתים. ראש הממשלה מתגאה בכך שהעמיד את עצמו מבין כל ועדות השרים בממשלה בראש ועדת שרים אחת: ועדת השרים לענייני האזרחים הערבים, ובינתי</w:t>
      </w:r>
      <w:r>
        <w:rPr>
          <w:rFonts w:hint="cs"/>
          <w:rtl/>
        </w:rPr>
        <w:t>ים זה לא שאנחנו לא רואים שום שיפור בעניין הזה, אלא שהדברים הולכים ומידרדרים, הולכים מדחי אל דחי.</w:t>
      </w:r>
    </w:p>
    <w:p w14:paraId="7C9555EB" w14:textId="77777777" w:rsidR="00000000" w:rsidRDefault="00540457">
      <w:pPr>
        <w:pStyle w:val="a0"/>
        <w:rPr>
          <w:rFonts w:hint="cs"/>
          <w:rtl/>
        </w:rPr>
      </w:pPr>
    </w:p>
    <w:p w14:paraId="080E2397" w14:textId="77777777" w:rsidR="00000000" w:rsidRDefault="00540457">
      <w:pPr>
        <w:pStyle w:val="a0"/>
        <w:rPr>
          <w:rFonts w:hint="cs"/>
          <w:rtl/>
        </w:rPr>
      </w:pPr>
      <w:r>
        <w:rPr>
          <w:rFonts w:hint="cs"/>
          <w:rtl/>
        </w:rPr>
        <w:t xml:space="preserve">אני לא מצפה מהצעת חוק כלשהי או מדיון כלשהו בכנסת שיפתרו את בעיות האוכלוסייה הערבית ואת בעיית השוויון. אבל, הנושא של הדיור, הבית, קורת-הגג בנגב הוא נושא שזועק </w:t>
      </w:r>
      <w:r>
        <w:rPr>
          <w:rFonts w:hint="cs"/>
          <w:rtl/>
        </w:rPr>
        <w:t>לשמים. כל המושג "כפרים בלתי מוכרים" נאמר מיליון פעמים מעל הבמה הזאת במרוצת השנים האחרונות. הממשלה טרחה והקימה מה שקרוי המינהלת לקידום הבדואים בנגב, שבעיקר עוסקת בהוצאת צווים להריסת בתים. לא קידום, לא בדואים ולא נגב. היא פשוט מנוהלת על-ידי שיקולים הזרים למו</w:t>
      </w:r>
      <w:r>
        <w:rPr>
          <w:rFonts w:hint="cs"/>
          <w:rtl/>
        </w:rPr>
        <w:t>שגים בסיסיים של אזרחות ושוויון ודמוקרטיה.</w:t>
      </w:r>
    </w:p>
    <w:p w14:paraId="21781E37" w14:textId="77777777" w:rsidR="00000000" w:rsidRDefault="00540457">
      <w:pPr>
        <w:pStyle w:val="a0"/>
        <w:rPr>
          <w:rFonts w:hint="cs"/>
          <w:rtl/>
        </w:rPr>
      </w:pPr>
    </w:p>
    <w:p w14:paraId="182BECF7" w14:textId="77777777" w:rsidR="00000000" w:rsidRDefault="00540457">
      <w:pPr>
        <w:pStyle w:val="a0"/>
        <w:rPr>
          <w:rFonts w:hint="cs"/>
          <w:rtl/>
        </w:rPr>
      </w:pPr>
      <w:r>
        <w:rPr>
          <w:rFonts w:hint="cs"/>
          <w:rtl/>
        </w:rPr>
        <w:t>למרות זאת ועל אף כל  מה שנאמר, גם כשבאים לבצע צו הריסה, המדינה לא עוסקת בשטח שהוא לא ריבוני שלה, אלא היא עוסקת בשטח הריבוני של מדינת ישראל. כשאדם שנותר ללא קורת-גג ועם אי-קיום אפשרות של מציאת דיור חלופי, המדינה צר</w:t>
      </w:r>
      <w:r>
        <w:rPr>
          <w:rFonts w:hint="cs"/>
          <w:rtl/>
        </w:rPr>
        <w:t xml:space="preserve">יכה לשאול את עצמה לאן היא שולחת אותו אזרח שביתו נהרס, לאן היא משליכה אותו. </w:t>
      </w:r>
    </w:p>
    <w:p w14:paraId="682E700F" w14:textId="77777777" w:rsidR="00000000" w:rsidRDefault="00540457">
      <w:pPr>
        <w:pStyle w:val="a0"/>
        <w:rPr>
          <w:rFonts w:hint="cs"/>
          <w:rtl/>
        </w:rPr>
      </w:pPr>
    </w:p>
    <w:p w14:paraId="588DCF5B" w14:textId="77777777" w:rsidR="00000000" w:rsidRDefault="00540457">
      <w:pPr>
        <w:pStyle w:val="a0"/>
        <w:rPr>
          <w:rFonts w:hint="cs"/>
          <w:rtl/>
        </w:rPr>
      </w:pPr>
      <w:r>
        <w:rPr>
          <w:rFonts w:hint="cs"/>
          <w:rtl/>
        </w:rPr>
        <w:t>הצעת החוק שאני בא להציג לא באה כדי לטפל בכל הסוגיה של הריסת הבתים, בכל הסוגיה של פתרון הבעיה של יישובים בלתי מוכרים או בפיתוח הנגב לטובת כל תושביו, אלא היא באה כדי לדון באחריות המ</w:t>
      </w:r>
      <w:r>
        <w:rPr>
          <w:rFonts w:hint="cs"/>
          <w:rtl/>
        </w:rPr>
        <w:t>דינה לגורלו של אדם שהרסו את ביתו.</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p>
    <w:p w14:paraId="5358C314" w14:textId="77777777" w:rsidR="00000000" w:rsidRDefault="00540457">
      <w:pPr>
        <w:pStyle w:val="a0"/>
        <w:rPr>
          <w:rFonts w:hint="cs"/>
          <w:rtl/>
        </w:rPr>
      </w:pPr>
    </w:p>
    <w:p w14:paraId="0F40BB1F" w14:textId="77777777" w:rsidR="00000000" w:rsidRDefault="00540457">
      <w:pPr>
        <w:pStyle w:val="a0"/>
        <w:rPr>
          <w:rFonts w:hint="cs"/>
          <w:rtl/>
        </w:rPr>
      </w:pPr>
      <w:r>
        <w:rPr>
          <w:rFonts w:hint="cs"/>
          <w:rtl/>
        </w:rPr>
        <w:t>האוכלוסייה הערבית במדינת ישראל חיה ב"תחום מושב". הנחת העבודה של הממשלה היא, שמדובר באוכלוסייה חסרת צרכים התפתחותיים טבעיים. אוכלוסייה שאיננה גדלה ומתרחבת, אוכלוסייה שהצרכים הפיזיים והתשתיתיים שלה צנועים, ובע</w:t>
      </w:r>
      <w:r>
        <w:rPr>
          <w:rFonts w:hint="cs"/>
          <w:rtl/>
        </w:rPr>
        <w:t>צם, אין לה כאלה. או, לחלופין, ייתכן שמנוי וגמור עם הממשלה להמאיס עלינו את החיים באופן כזה, שפשוט נקום ונלך מכאן. אלא שכאן הוא ביתנו, ואין לנו עניין ללכת ואין לנו לאן ללכת.</w:t>
      </w:r>
    </w:p>
    <w:p w14:paraId="41575A78" w14:textId="77777777" w:rsidR="00000000" w:rsidRDefault="00540457">
      <w:pPr>
        <w:pStyle w:val="a0"/>
        <w:rPr>
          <w:rFonts w:hint="cs"/>
          <w:rtl/>
        </w:rPr>
      </w:pPr>
    </w:p>
    <w:p w14:paraId="4F368F00" w14:textId="77777777" w:rsidR="00000000" w:rsidRDefault="00540457">
      <w:pPr>
        <w:pStyle w:val="a0"/>
        <w:rPr>
          <w:rFonts w:hint="cs"/>
          <w:rtl/>
        </w:rPr>
      </w:pPr>
      <w:r>
        <w:rPr>
          <w:rFonts w:hint="cs"/>
          <w:rtl/>
        </w:rPr>
        <w:t>הקצאת קרקעות ליישובים ערביים, הרחבת שטח שיפוטם - אגב, דבר שאינו קשור בעלות תקציבית,</w:t>
      </w:r>
      <w:r>
        <w:rPr>
          <w:rFonts w:hint="cs"/>
          <w:rtl/>
        </w:rPr>
        <w:t xml:space="preserve"> כפי שטוענים כלפינו בכל סעיף שמתייחס לשוויון - הקצאת שטח שיפוט והקמת יישובים חדשים, כל אלה תופעות שהן טבעיות ובלתי-נמנעות, פשוט לא קיימות כאשר מדובר באוכלוסייה הערבית.</w:t>
      </w:r>
    </w:p>
    <w:p w14:paraId="7B18D1EE" w14:textId="77777777" w:rsidR="00000000" w:rsidRDefault="00540457">
      <w:pPr>
        <w:pStyle w:val="a0"/>
        <w:rPr>
          <w:rFonts w:hint="cs"/>
          <w:rtl/>
        </w:rPr>
      </w:pPr>
    </w:p>
    <w:p w14:paraId="023A9CFD" w14:textId="77777777" w:rsidR="00000000" w:rsidRDefault="00540457">
      <w:pPr>
        <w:pStyle w:val="af0"/>
        <w:rPr>
          <w:rtl/>
        </w:rPr>
      </w:pPr>
      <w:r>
        <w:rPr>
          <w:rtl/>
        </w:rPr>
        <w:t>רוני בר-און (הליכוד):</w:t>
      </w:r>
    </w:p>
    <w:p w14:paraId="1DA53D66" w14:textId="77777777" w:rsidR="00000000" w:rsidRDefault="00540457">
      <w:pPr>
        <w:pStyle w:val="a0"/>
        <w:rPr>
          <w:rtl/>
        </w:rPr>
      </w:pPr>
    </w:p>
    <w:p w14:paraId="67314154" w14:textId="77777777" w:rsidR="00000000" w:rsidRDefault="00540457">
      <w:pPr>
        <w:pStyle w:val="a0"/>
        <w:rPr>
          <w:rFonts w:hint="cs"/>
          <w:rtl/>
        </w:rPr>
      </w:pPr>
      <w:r>
        <w:rPr>
          <w:rFonts w:hint="cs"/>
          <w:rtl/>
        </w:rPr>
        <w:t>איך זה לא כרוך בעלות תקציבית?</w:t>
      </w:r>
    </w:p>
    <w:p w14:paraId="67A42B19" w14:textId="77777777" w:rsidR="00000000" w:rsidRDefault="00540457">
      <w:pPr>
        <w:pStyle w:val="a0"/>
        <w:rPr>
          <w:rFonts w:hint="cs"/>
          <w:rtl/>
        </w:rPr>
      </w:pPr>
    </w:p>
    <w:p w14:paraId="20165A64" w14:textId="77777777" w:rsidR="00000000" w:rsidRDefault="00540457">
      <w:pPr>
        <w:pStyle w:val="-"/>
        <w:rPr>
          <w:rtl/>
        </w:rPr>
      </w:pPr>
      <w:bookmarkStart w:id="95" w:name="FS000000540T03_12_2003_12_02_46"/>
      <w:bookmarkEnd w:id="95"/>
      <w:r>
        <w:rPr>
          <w:rFonts w:hint="eastAsia"/>
          <w:rtl/>
        </w:rPr>
        <w:t>מוחמד</w:t>
      </w:r>
      <w:r>
        <w:rPr>
          <w:rtl/>
        </w:rPr>
        <w:t xml:space="preserve"> ברכה (חד"ש-תע"ל):</w:t>
      </w:r>
    </w:p>
    <w:p w14:paraId="14966EEB" w14:textId="77777777" w:rsidR="00000000" w:rsidRDefault="00540457">
      <w:pPr>
        <w:pStyle w:val="a0"/>
        <w:rPr>
          <w:rFonts w:hint="cs"/>
          <w:rtl/>
        </w:rPr>
      </w:pPr>
    </w:p>
    <w:p w14:paraId="6A29F6E0" w14:textId="77777777" w:rsidR="00000000" w:rsidRDefault="00540457">
      <w:pPr>
        <w:pStyle w:val="a0"/>
        <w:rPr>
          <w:rFonts w:hint="cs"/>
          <w:rtl/>
        </w:rPr>
      </w:pPr>
      <w:r>
        <w:rPr>
          <w:rFonts w:hint="cs"/>
          <w:rtl/>
        </w:rPr>
        <w:t>זה מינימ</w:t>
      </w:r>
      <w:r>
        <w:rPr>
          <w:rFonts w:hint="cs"/>
          <w:rtl/>
        </w:rPr>
        <w:t>לי, זה לא לתשתית של ביוב, למשל, זה לא תקציבים לרשויות מקומיות. הקצאת שטחי שיפוט, יש לה עלות מינימלית.</w:t>
      </w:r>
    </w:p>
    <w:p w14:paraId="66F0D07B" w14:textId="77777777" w:rsidR="00000000" w:rsidRDefault="00540457">
      <w:pPr>
        <w:pStyle w:val="a0"/>
        <w:rPr>
          <w:rFonts w:hint="cs"/>
          <w:rtl/>
        </w:rPr>
      </w:pPr>
    </w:p>
    <w:p w14:paraId="3F7AE81C" w14:textId="77777777" w:rsidR="00000000" w:rsidRDefault="00540457">
      <w:pPr>
        <w:pStyle w:val="af0"/>
        <w:rPr>
          <w:rtl/>
        </w:rPr>
      </w:pPr>
      <w:r>
        <w:rPr>
          <w:rFonts w:hint="eastAsia"/>
          <w:rtl/>
        </w:rPr>
        <w:t>רוני</w:t>
      </w:r>
      <w:r>
        <w:rPr>
          <w:rtl/>
        </w:rPr>
        <w:t xml:space="preserve"> בר-און (הליכוד):</w:t>
      </w:r>
    </w:p>
    <w:p w14:paraId="69274373" w14:textId="77777777" w:rsidR="00000000" w:rsidRDefault="00540457">
      <w:pPr>
        <w:pStyle w:val="a0"/>
        <w:rPr>
          <w:rFonts w:hint="cs"/>
          <w:rtl/>
        </w:rPr>
      </w:pPr>
    </w:p>
    <w:p w14:paraId="22538558" w14:textId="77777777" w:rsidR="00000000" w:rsidRDefault="00540457">
      <w:pPr>
        <w:pStyle w:val="a0"/>
        <w:rPr>
          <w:rFonts w:hint="cs"/>
          <w:rtl/>
        </w:rPr>
      </w:pPr>
      <w:r>
        <w:rPr>
          <w:rFonts w:hint="cs"/>
          <w:rtl/>
        </w:rPr>
        <w:t>- - -</w:t>
      </w:r>
    </w:p>
    <w:p w14:paraId="792F5064" w14:textId="77777777" w:rsidR="00000000" w:rsidRDefault="00540457">
      <w:pPr>
        <w:pStyle w:val="a0"/>
        <w:rPr>
          <w:rFonts w:hint="cs"/>
          <w:rtl/>
        </w:rPr>
      </w:pPr>
    </w:p>
    <w:p w14:paraId="272BFAD9" w14:textId="77777777" w:rsidR="00000000" w:rsidRDefault="00540457">
      <w:pPr>
        <w:pStyle w:val="af1"/>
        <w:rPr>
          <w:rtl/>
        </w:rPr>
      </w:pPr>
      <w:r>
        <w:rPr>
          <w:rtl/>
        </w:rPr>
        <w:t>היו"ר ראובן ריבלין:</w:t>
      </w:r>
    </w:p>
    <w:p w14:paraId="5D432DAC" w14:textId="77777777" w:rsidR="00000000" w:rsidRDefault="00540457">
      <w:pPr>
        <w:pStyle w:val="a0"/>
        <w:rPr>
          <w:rtl/>
        </w:rPr>
      </w:pPr>
    </w:p>
    <w:p w14:paraId="753C0D54" w14:textId="77777777" w:rsidR="00000000" w:rsidRDefault="00540457">
      <w:pPr>
        <w:pStyle w:val="a0"/>
        <w:rPr>
          <w:rFonts w:hint="cs"/>
          <w:rtl/>
        </w:rPr>
      </w:pPr>
      <w:r>
        <w:rPr>
          <w:rFonts w:hint="cs"/>
          <w:rtl/>
        </w:rPr>
        <w:t xml:space="preserve">זה חוק ערכי, חבר הכנסת, זה חוק יסודי, שבו נאמר שחוק מסוים, החל על כל אזרחי המדינה, לא יחול באותה מידה </w:t>
      </w:r>
      <w:r>
        <w:rPr>
          <w:rFonts w:hint="cs"/>
          <w:rtl/>
        </w:rPr>
        <w:t>על מגזר מסוים, אלא אם כן יהיה תזכיר עובד סוציאלי. השאלה היא ברמה הערכית, האם יכול להיות דבר כזה.</w:t>
      </w:r>
    </w:p>
    <w:p w14:paraId="1BD8344C" w14:textId="77777777" w:rsidR="00000000" w:rsidRDefault="00540457">
      <w:pPr>
        <w:pStyle w:val="a0"/>
        <w:rPr>
          <w:rFonts w:hint="cs"/>
          <w:rtl/>
        </w:rPr>
      </w:pPr>
    </w:p>
    <w:p w14:paraId="505B06EC" w14:textId="77777777" w:rsidR="00000000" w:rsidRDefault="00540457">
      <w:pPr>
        <w:pStyle w:val="af0"/>
        <w:rPr>
          <w:rtl/>
        </w:rPr>
      </w:pPr>
      <w:r>
        <w:rPr>
          <w:rFonts w:hint="eastAsia"/>
          <w:rtl/>
        </w:rPr>
        <w:t>רוני</w:t>
      </w:r>
      <w:r>
        <w:rPr>
          <w:rtl/>
        </w:rPr>
        <w:t xml:space="preserve"> בר-און (הליכוד):</w:t>
      </w:r>
    </w:p>
    <w:p w14:paraId="4F25783B" w14:textId="77777777" w:rsidR="00000000" w:rsidRDefault="00540457">
      <w:pPr>
        <w:pStyle w:val="a0"/>
        <w:rPr>
          <w:rFonts w:hint="cs"/>
          <w:rtl/>
        </w:rPr>
      </w:pPr>
    </w:p>
    <w:p w14:paraId="6B8249DF" w14:textId="77777777" w:rsidR="00000000" w:rsidRDefault="00540457">
      <w:pPr>
        <w:pStyle w:val="a0"/>
        <w:rPr>
          <w:rFonts w:hint="cs"/>
          <w:rtl/>
        </w:rPr>
      </w:pPr>
      <w:r>
        <w:rPr>
          <w:rFonts w:hint="cs"/>
          <w:rtl/>
        </w:rPr>
        <w:t>זה חוק לא חוקתי, אם כך.</w:t>
      </w:r>
    </w:p>
    <w:p w14:paraId="0058D312" w14:textId="77777777" w:rsidR="00000000" w:rsidRDefault="00540457">
      <w:pPr>
        <w:pStyle w:val="a0"/>
        <w:rPr>
          <w:rFonts w:hint="cs"/>
          <w:rtl/>
        </w:rPr>
      </w:pPr>
    </w:p>
    <w:p w14:paraId="6AA6121C" w14:textId="77777777" w:rsidR="00000000" w:rsidRDefault="00540457">
      <w:pPr>
        <w:pStyle w:val="af1"/>
        <w:rPr>
          <w:rtl/>
        </w:rPr>
      </w:pPr>
      <w:r>
        <w:rPr>
          <w:rtl/>
        </w:rPr>
        <w:t>היו"ר ראובן ריבלין:</w:t>
      </w:r>
    </w:p>
    <w:p w14:paraId="00119B56" w14:textId="77777777" w:rsidR="00000000" w:rsidRDefault="00540457">
      <w:pPr>
        <w:pStyle w:val="a0"/>
        <w:rPr>
          <w:rtl/>
        </w:rPr>
      </w:pPr>
    </w:p>
    <w:p w14:paraId="3E80E7F7" w14:textId="77777777" w:rsidR="00000000" w:rsidRDefault="00540457">
      <w:pPr>
        <w:pStyle w:val="a0"/>
        <w:rPr>
          <w:rFonts w:hint="cs"/>
          <w:rtl/>
        </w:rPr>
      </w:pPr>
      <w:r>
        <w:rPr>
          <w:rFonts w:hint="cs"/>
          <w:rtl/>
        </w:rPr>
        <w:t>יכול להיות. בוודאי אדוני ישיב על העניין הזה כאשר הוא יהיה שר המשפטים.</w:t>
      </w:r>
    </w:p>
    <w:p w14:paraId="724FD1A2" w14:textId="77777777" w:rsidR="00000000" w:rsidRDefault="00540457">
      <w:pPr>
        <w:pStyle w:val="-"/>
        <w:rPr>
          <w:rtl/>
        </w:rPr>
      </w:pPr>
      <w:bookmarkStart w:id="96" w:name="FS000000540T03_12_2003_12_29_01"/>
      <w:bookmarkEnd w:id="96"/>
    </w:p>
    <w:p w14:paraId="7B2A38B2" w14:textId="77777777" w:rsidR="00000000" w:rsidRDefault="00540457">
      <w:pPr>
        <w:pStyle w:val="-"/>
        <w:rPr>
          <w:rtl/>
        </w:rPr>
      </w:pPr>
      <w:r>
        <w:rPr>
          <w:rFonts w:hint="eastAsia"/>
          <w:rtl/>
        </w:rPr>
        <w:t>מוחמד</w:t>
      </w:r>
      <w:r>
        <w:rPr>
          <w:rtl/>
        </w:rPr>
        <w:t xml:space="preserve"> ברכה (חד"ש-ת</w:t>
      </w:r>
      <w:r>
        <w:rPr>
          <w:rtl/>
        </w:rPr>
        <w:t>ע"ל):</w:t>
      </w:r>
    </w:p>
    <w:p w14:paraId="1DCE06D1" w14:textId="77777777" w:rsidR="00000000" w:rsidRDefault="00540457">
      <w:pPr>
        <w:pStyle w:val="a0"/>
        <w:rPr>
          <w:rFonts w:hint="cs"/>
          <w:rtl/>
        </w:rPr>
      </w:pPr>
    </w:p>
    <w:p w14:paraId="03E84709" w14:textId="77777777" w:rsidR="00000000" w:rsidRDefault="00540457">
      <w:pPr>
        <w:pStyle w:val="a0"/>
        <w:rPr>
          <w:rFonts w:hint="cs"/>
          <w:rtl/>
        </w:rPr>
      </w:pPr>
      <w:r>
        <w:rPr>
          <w:rFonts w:hint="cs"/>
          <w:rtl/>
        </w:rPr>
        <w:t>אולי באחד הימים, אני לא יודע. מה שלא בטוח.</w:t>
      </w:r>
    </w:p>
    <w:p w14:paraId="00F9E636" w14:textId="77777777" w:rsidR="00000000" w:rsidRDefault="00540457">
      <w:pPr>
        <w:pStyle w:val="a0"/>
        <w:ind w:firstLine="0"/>
        <w:rPr>
          <w:rFonts w:hint="cs"/>
          <w:rtl/>
        </w:rPr>
      </w:pPr>
    </w:p>
    <w:p w14:paraId="0E01531A" w14:textId="77777777" w:rsidR="00000000" w:rsidRDefault="00540457">
      <w:pPr>
        <w:pStyle w:val="af0"/>
        <w:rPr>
          <w:rtl/>
        </w:rPr>
      </w:pPr>
      <w:r>
        <w:rPr>
          <w:rFonts w:hint="eastAsia"/>
          <w:rtl/>
        </w:rPr>
        <w:t>שר</w:t>
      </w:r>
      <w:r>
        <w:rPr>
          <w:rtl/>
        </w:rPr>
        <w:t xml:space="preserve"> הפנים אברהם פורז:</w:t>
      </w:r>
    </w:p>
    <w:p w14:paraId="63DDC9BC" w14:textId="77777777" w:rsidR="00000000" w:rsidRDefault="00540457">
      <w:pPr>
        <w:pStyle w:val="a0"/>
        <w:rPr>
          <w:rFonts w:hint="cs"/>
          <w:rtl/>
        </w:rPr>
      </w:pPr>
    </w:p>
    <w:p w14:paraId="4E912CF7" w14:textId="77777777" w:rsidR="00000000" w:rsidRDefault="00540457">
      <w:pPr>
        <w:pStyle w:val="a0"/>
        <w:rPr>
          <w:rFonts w:hint="cs"/>
          <w:rtl/>
        </w:rPr>
      </w:pPr>
      <w:r>
        <w:rPr>
          <w:rFonts w:hint="cs"/>
          <w:rtl/>
        </w:rPr>
        <w:t>כשיהיה שר הפנים.</w:t>
      </w:r>
    </w:p>
    <w:p w14:paraId="3276E509" w14:textId="77777777" w:rsidR="00000000" w:rsidRDefault="00540457">
      <w:pPr>
        <w:pStyle w:val="a0"/>
        <w:rPr>
          <w:rFonts w:hint="cs"/>
          <w:rtl/>
        </w:rPr>
      </w:pPr>
    </w:p>
    <w:p w14:paraId="163D53ED" w14:textId="77777777" w:rsidR="00000000" w:rsidRDefault="00540457">
      <w:pPr>
        <w:pStyle w:val="-"/>
        <w:rPr>
          <w:rtl/>
        </w:rPr>
      </w:pPr>
      <w:bookmarkStart w:id="97" w:name="FS000000540T03_12_2003_12_03_21C"/>
      <w:bookmarkEnd w:id="97"/>
      <w:r>
        <w:rPr>
          <w:rtl/>
        </w:rPr>
        <w:t>מוחמד ברכה (חד"ש-תע"ל):</w:t>
      </w:r>
    </w:p>
    <w:p w14:paraId="49C973C7" w14:textId="77777777" w:rsidR="00000000" w:rsidRDefault="00540457">
      <w:pPr>
        <w:pStyle w:val="a0"/>
        <w:rPr>
          <w:rFonts w:hint="cs"/>
          <w:rtl/>
        </w:rPr>
      </w:pPr>
    </w:p>
    <w:p w14:paraId="506B7A79" w14:textId="77777777" w:rsidR="00000000" w:rsidRDefault="00540457">
      <w:pPr>
        <w:pStyle w:val="a0"/>
        <w:rPr>
          <w:rFonts w:hint="cs"/>
          <w:rtl/>
        </w:rPr>
      </w:pPr>
      <w:r>
        <w:rPr>
          <w:rFonts w:hint="cs"/>
          <w:rtl/>
        </w:rPr>
        <w:t>הצעת החוק שעמיתי ואני מעלים היום, שהוגשה על-ידי סיעתנו גם בכנסת הקודמת וגם בזו שקדמה לה, עניינה חוק התכנון והבנייה (תיקון - צווי הריסה במגזר</w:t>
      </w:r>
      <w:r>
        <w:rPr>
          <w:rFonts w:hint="cs"/>
          <w:rtl/>
        </w:rPr>
        <w:t xml:space="preserve"> הבדואי בנגב). משרד הפנים הודיע בבג"ץ, כבר לפני יותר מעשור, ב-1991, כי מדיניותו היא להימנע מנקיטת הליכים נגד מבנים ישנים אשר נבנו ללא היתר, כל עוד לא הובהר כי ליושביהם הוצע פתרון מגורים הגון וסביר באחד מיישובי הקבע. טענתי היא שבתנאי החיים של הערבים הבדואים</w:t>
      </w:r>
      <w:r>
        <w:rPr>
          <w:rFonts w:hint="cs"/>
          <w:rtl/>
        </w:rPr>
        <w:t xml:space="preserve"> בנגב, ההבחנה האמורה בין מבנים ישנים לחדשים היא הבחנה מלאכותית ובעייתית. היא מתעלמת מהבלאי של המבנים, שהם לא מבנים מי-יודע-מה, מהיותם ארעיים ורעועים ממילא, מהגידול הטבעי של האוכלוסייה ומההשלכות ההרסניות של הרס הבתים.</w:t>
      </w:r>
    </w:p>
    <w:p w14:paraId="46466459" w14:textId="77777777" w:rsidR="00000000" w:rsidRDefault="00540457">
      <w:pPr>
        <w:pStyle w:val="a0"/>
        <w:rPr>
          <w:rFonts w:hint="cs"/>
          <w:rtl/>
        </w:rPr>
      </w:pPr>
    </w:p>
    <w:p w14:paraId="158495DB" w14:textId="77777777" w:rsidR="00000000" w:rsidRDefault="00540457">
      <w:pPr>
        <w:pStyle w:val="a0"/>
        <w:rPr>
          <w:rFonts w:hint="cs"/>
          <w:rtl/>
        </w:rPr>
      </w:pPr>
      <w:r>
        <w:rPr>
          <w:rFonts w:hint="cs"/>
          <w:rtl/>
        </w:rPr>
        <w:t>הצעת חוק זו מבקשת אפוא לקבוע, כי בכל מ</w:t>
      </w:r>
      <w:r>
        <w:rPr>
          <w:rFonts w:hint="cs"/>
          <w:rtl/>
        </w:rPr>
        <w:t>קרה שעומדת על הפרק דרישה לצו הריסה, תובא בפני בית-המשפט חוות-דעת של פקיד סעד, וכן הודעה של המינהלת בדבר הצעה לחלופת מגורים זמינה.</w:t>
      </w:r>
    </w:p>
    <w:p w14:paraId="1A75BF23" w14:textId="77777777" w:rsidR="00000000" w:rsidRDefault="00540457">
      <w:pPr>
        <w:pStyle w:val="a0"/>
        <w:rPr>
          <w:rFonts w:hint="cs"/>
          <w:rtl/>
        </w:rPr>
      </w:pPr>
    </w:p>
    <w:p w14:paraId="32326D9E" w14:textId="77777777" w:rsidR="00000000" w:rsidRDefault="00540457">
      <w:pPr>
        <w:pStyle w:val="a0"/>
        <w:rPr>
          <w:rFonts w:hint="cs"/>
          <w:rtl/>
        </w:rPr>
      </w:pPr>
      <w:r>
        <w:rPr>
          <w:rFonts w:hint="cs"/>
          <w:rtl/>
        </w:rPr>
        <w:t>הצעת החוק גם מדברת על כך שהמדינה או הסניגוריה הציבורית אמורה לאפשר מנגנון של סנגור לאותם אנשים שבמר גורלם צפויים להריסת ביתם.</w:t>
      </w:r>
    </w:p>
    <w:p w14:paraId="53A42050" w14:textId="77777777" w:rsidR="00000000" w:rsidRDefault="00540457">
      <w:pPr>
        <w:pStyle w:val="a0"/>
        <w:rPr>
          <w:rFonts w:hint="cs"/>
          <w:rtl/>
        </w:rPr>
      </w:pPr>
    </w:p>
    <w:p w14:paraId="5A7875B4" w14:textId="77777777" w:rsidR="00000000" w:rsidRDefault="00540457">
      <w:pPr>
        <w:pStyle w:val="a0"/>
        <w:rPr>
          <w:rFonts w:hint="cs"/>
          <w:rtl/>
        </w:rPr>
      </w:pPr>
      <w:r>
        <w:rPr>
          <w:rFonts w:hint="cs"/>
          <w:rtl/>
        </w:rPr>
        <w:t>אדוני היושב-ראש, רבותי חברי הכנסת, יש נטייה אוטומטית אצל הקואליציה וחברי כנסת אחרים להצביע נגד הצעות חוק שעניינן שוויון האוכלוסייה הערבית. פה לא מדובר על שינוי סדרי עולם בכל מה שקשור לנושא של הריסת הבתים; פה מדובר על גישה אנושית טריוויאלית, שהמדינה חייבת</w:t>
      </w:r>
      <w:r>
        <w:rPr>
          <w:rFonts w:hint="cs"/>
          <w:rtl/>
        </w:rPr>
        <w:t xml:space="preserve"> לתת עליה את הדעת, והיא - להבטיח שאנשים לא יושלכו מבתיהם למרחב הפתוח, אלא להבטיח שיהיה להם מקום אלטרנטיבי, חלופי, והם יזכו לסעד משפטי מינימלי, על מנת לגונן על זכותם לקורת-גג.</w:t>
      </w:r>
    </w:p>
    <w:p w14:paraId="5A484FA8" w14:textId="77777777" w:rsidR="00000000" w:rsidRDefault="00540457">
      <w:pPr>
        <w:pStyle w:val="a0"/>
        <w:rPr>
          <w:rFonts w:hint="cs"/>
          <w:rtl/>
        </w:rPr>
      </w:pPr>
    </w:p>
    <w:p w14:paraId="2324D4FF" w14:textId="77777777" w:rsidR="00000000" w:rsidRDefault="00540457">
      <w:pPr>
        <w:pStyle w:val="a0"/>
        <w:rPr>
          <w:rFonts w:hint="cs"/>
          <w:rtl/>
        </w:rPr>
      </w:pPr>
      <w:r>
        <w:rPr>
          <w:rFonts w:hint="cs"/>
          <w:rtl/>
        </w:rPr>
        <w:t xml:space="preserve">אמרתי בהזדמנויות אחרות, ואני רוצה לחזור על זה, יכול להיות שבתנאים מסוימים הנושא </w:t>
      </w:r>
      <w:r>
        <w:rPr>
          <w:rFonts w:hint="cs"/>
          <w:rtl/>
        </w:rPr>
        <w:t>של הזכות לקורת-גג, שהיא זכות טבעית והיא קיימת על-פי החוק הטבעי, עולה לפעמים על חוקים אחרים. אני לא מבקש היום שהזכות הזאת תעלה על חוקים קיימים במדינה, אלא שהמדינה עצמה תאפשר סעד מינימלי לאנשים שצפויים להריסת בתיהם. תודה רבה, אדוני.</w:t>
      </w:r>
    </w:p>
    <w:p w14:paraId="570C02DE" w14:textId="77777777" w:rsidR="00000000" w:rsidRDefault="00540457">
      <w:pPr>
        <w:pStyle w:val="a0"/>
        <w:rPr>
          <w:rFonts w:hint="cs"/>
          <w:rtl/>
        </w:rPr>
      </w:pPr>
    </w:p>
    <w:p w14:paraId="02D6DC63" w14:textId="77777777" w:rsidR="00000000" w:rsidRDefault="00540457">
      <w:pPr>
        <w:pStyle w:val="af1"/>
        <w:rPr>
          <w:rtl/>
        </w:rPr>
      </w:pPr>
      <w:r>
        <w:rPr>
          <w:rFonts w:hint="eastAsia"/>
          <w:rtl/>
        </w:rPr>
        <w:t>היו</w:t>
      </w:r>
      <w:r>
        <w:rPr>
          <w:rtl/>
        </w:rPr>
        <w:t>"ר ראובן ריבלין:</w:t>
      </w:r>
    </w:p>
    <w:p w14:paraId="07D17E5C" w14:textId="77777777" w:rsidR="00000000" w:rsidRDefault="00540457">
      <w:pPr>
        <w:pStyle w:val="a0"/>
        <w:rPr>
          <w:rFonts w:hint="cs"/>
          <w:rtl/>
        </w:rPr>
      </w:pPr>
    </w:p>
    <w:p w14:paraId="0AE95257" w14:textId="77777777" w:rsidR="00000000" w:rsidRDefault="00540457">
      <w:pPr>
        <w:pStyle w:val="a0"/>
        <w:rPr>
          <w:rFonts w:hint="cs"/>
          <w:rtl/>
        </w:rPr>
      </w:pPr>
      <w:r>
        <w:rPr>
          <w:rFonts w:hint="cs"/>
          <w:rtl/>
        </w:rPr>
        <w:t>תוד</w:t>
      </w:r>
      <w:r>
        <w:rPr>
          <w:rFonts w:hint="cs"/>
          <w:rtl/>
        </w:rPr>
        <w:t>ה לחבר הכנסת ברכה. כבוד שר הפנים ישיב.</w:t>
      </w:r>
    </w:p>
    <w:p w14:paraId="34087F94" w14:textId="77777777" w:rsidR="00000000" w:rsidRDefault="00540457">
      <w:pPr>
        <w:pStyle w:val="a0"/>
        <w:rPr>
          <w:rFonts w:hint="cs"/>
          <w:rtl/>
        </w:rPr>
      </w:pPr>
    </w:p>
    <w:p w14:paraId="45133340" w14:textId="77777777" w:rsidR="00000000" w:rsidRDefault="00540457">
      <w:pPr>
        <w:pStyle w:val="a"/>
        <w:rPr>
          <w:rtl/>
        </w:rPr>
      </w:pPr>
      <w:bookmarkStart w:id="98" w:name="FS000000519T03_12_2003_12_06_28"/>
      <w:bookmarkStart w:id="99" w:name="_Toc59448007"/>
      <w:bookmarkEnd w:id="98"/>
      <w:r>
        <w:rPr>
          <w:rFonts w:hint="eastAsia"/>
          <w:rtl/>
        </w:rPr>
        <w:t>שר</w:t>
      </w:r>
      <w:r>
        <w:rPr>
          <w:rtl/>
        </w:rPr>
        <w:t xml:space="preserve"> הפנים אברהם פורז:</w:t>
      </w:r>
      <w:bookmarkEnd w:id="99"/>
    </w:p>
    <w:p w14:paraId="0CA1F313" w14:textId="77777777" w:rsidR="00000000" w:rsidRDefault="00540457">
      <w:pPr>
        <w:pStyle w:val="a0"/>
        <w:rPr>
          <w:rFonts w:hint="cs"/>
          <w:rtl/>
        </w:rPr>
      </w:pPr>
    </w:p>
    <w:p w14:paraId="3BF6C4B1" w14:textId="77777777" w:rsidR="00000000" w:rsidRDefault="00540457">
      <w:pPr>
        <w:pStyle w:val="a0"/>
        <w:rPr>
          <w:rFonts w:hint="cs"/>
          <w:rtl/>
        </w:rPr>
      </w:pPr>
      <w:r>
        <w:rPr>
          <w:rFonts w:hint="cs"/>
          <w:rtl/>
        </w:rPr>
        <w:t xml:space="preserve">אדוני היושב-ראש, חברי הכנסת, בהצעתו מבקש חבר הכנסת ברכה עם קבוצת חברי כנסת, שבית-המשפט הדן בבקשות לצווי הריסה שיפוטיים, לא ינקוט ולא יתחיל בהליכים, כל עוד לא מונה לאדם סניגור מטעם בית-המשפט, לא </w:t>
      </w:r>
      <w:r>
        <w:rPr>
          <w:rFonts w:hint="cs"/>
          <w:rtl/>
        </w:rPr>
        <w:t>יינתן צו הריסה בטרם תוגש חוות-דעת של פקיד סעד, ותוצע לנאשם הצעת מגורים חלופית זמינה. חבר הכנסת ברכה דיבר פה גם בעניין עקרון השוויון.</w:t>
      </w:r>
    </w:p>
    <w:p w14:paraId="04E49B43" w14:textId="77777777" w:rsidR="00000000" w:rsidRDefault="00540457">
      <w:pPr>
        <w:pStyle w:val="a0"/>
        <w:rPr>
          <w:rFonts w:hint="cs"/>
          <w:rtl/>
        </w:rPr>
      </w:pPr>
    </w:p>
    <w:p w14:paraId="51250E77" w14:textId="77777777" w:rsidR="00000000" w:rsidRDefault="00540457">
      <w:pPr>
        <w:pStyle w:val="a0"/>
        <w:rPr>
          <w:rFonts w:hint="cs"/>
          <w:rtl/>
        </w:rPr>
      </w:pPr>
      <w:r>
        <w:rPr>
          <w:rFonts w:hint="cs"/>
          <w:rtl/>
        </w:rPr>
        <w:t xml:space="preserve">אם אלה הם פני הדברים, תמה אני מדוע זה רק בצווי הריסה במגזר הבדואי בנגב. מדוע כאשר אדם אחר, שגם לו אין קורת-גג, וגם לו אין </w:t>
      </w:r>
      <w:r>
        <w:rPr>
          <w:rFonts w:hint="cs"/>
          <w:rtl/>
        </w:rPr>
        <w:t>סניגור - למה לא נרחיב את זה על כלל המדינה?</w:t>
      </w:r>
    </w:p>
    <w:p w14:paraId="15A8BCC1" w14:textId="77777777" w:rsidR="00000000" w:rsidRDefault="00540457">
      <w:pPr>
        <w:pStyle w:val="a0"/>
        <w:rPr>
          <w:rFonts w:hint="cs"/>
          <w:rtl/>
        </w:rPr>
      </w:pPr>
    </w:p>
    <w:p w14:paraId="055E0392" w14:textId="77777777" w:rsidR="00000000" w:rsidRDefault="00540457">
      <w:pPr>
        <w:pStyle w:val="a0"/>
        <w:rPr>
          <w:rFonts w:hint="cs"/>
          <w:rtl/>
        </w:rPr>
      </w:pPr>
      <w:r>
        <w:rPr>
          <w:rFonts w:hint="cs"/>
          <w:rtl/>
        </w:rPr>
        <w:t>קבוצת חברי הכנסת כבר הגישה הצעות מעין אלה גם בכנסת הארבע-עשרה וגם בכנסת החמש-עשרה. כולן נדחו, ואני גם אציע הפעם לדחות אותן.</w:t>
      </w:r>
    </w:p>
    <w:p w14:paraId="02BBA826" w14:textId="77777777" w:rsidR="00000000" w:rsidRDefault="00540457">
      <w:pPr>
        <w:pStyle w:val="a0"/>
        <w:rPr>
          <w:rFonts w:hint="cs"/>
          <w:rtl/>
        </w:rPr>
      </w:pPr>
    </w:p>
    <w:p w14:paraId="742E5E71" w14:textId="77777777" w:rsidR="00000000" w:rsidRDefault="00540457">
      <w:pPr>
        <w:pStyle w:val="a0"/>
        <w:rPr>
          <w:rFonts w:hint="cs"/>
          <w:rtl/>
        </w:rPr>
      </w:pPr>
      <w:r>
        <w:rPr>
          <w:rFonts w:hint="cs"/>
          <w:rtl/>
        </w:rPr>
        <w:t xml:space="preserve">במדינה מסודרת אי-אפשר להשלים עם מצב שבו אנשים בונים איפה שבא להם, מתי שבא להם ואיך שבא </w:t>
      </w:r>
      <w:r>
        <w:rPr>
          <w:rFonts w:hint="cs"/>
          <w:rtl/>
        </w:rPr>
        <w:t xml:space="preserve">להם, גם אם הם במצוקה. </w:t>
      </w:r>
    </w:p>
    <w:p w14:paraId="31EA0E70" w14:textId="77777777" w:rsidR="00000000" w:rsidRDefault="00540457">
      <w:pPr>
        <w:pStyle w:val="a0"/>
        <w:rPr>
          <w:rFonts w:hint="cs"/>
          <w:rtl/>
        </w:rPr>
      </w:pPr>
    </w:p>
    <w:p w14:paraId="7B38B321" w14:textId="77777777" w:rsidR="00000000" w:rsidRDefault="00540457">
      <w:pPr>
        <w:pStyle w:val="a0"/>
        <w:rPr>
          <w:rFonts w:hint="cs"/>
          <w:rtl/>
        </w:rPr>
      </w:pPr>
      <w:r>
        <w:rPr>
          <w:rFonts w:hint="cs"/>
          <w:rtl/>
        </w:rPr>
        <w:t>אשר לעניין הבדואים בנגב, אדוני היושב-ראש, אנחנו מודעים למצוקה שקיימת שם, ובימים אלה תתחיל לפעול מועצה אזורית חדשה ליישובים חדשים שמוקמים לבדואים בנגב. בראש המועצה החדשה יעמוד מר עמרם קלעג'י, שהיה בעבר הממונה על מחוז הצפון במשרד הפני</w:t>
      </w:r>
      <w:r>
        <w:rPr>
          <w:rFonts w:hint="cs"/>
          <w:rtl/>
        </w:rPr>
        <w:t>ם, ולאחר מכן מנכ"ל משרד הפנים, ולאחרונה יושב-ראש המועצה הארצית לתכנון ובנייה. איש מאוד ראוי, שלדעתי יתרום תרומה מכרעת, כדי לפתור חלק מהבעיות שיש שם. אני מודע לזה שצריך להכין תוכניות מיתאר, אני מודע לזה שצריך לנסות ולארגן באופן שניתן יהיה לבנות. אבל מצב שבו</w:t>
      </w:r>
      <w:r>
        <w:rPr>
          <w:rFonts w:hint="cs"/>
          <w:rtl/>
        </w:rPr>
        <w:t xml:space="preserve"> בונים שלא כחוק ומבקשים הגנת חוק על מנת להכשיר בנייה שלא כחוק - מצב כזה לא מן הראוי שהכנסת תאשר. </w:t>
      </w:r>
    </w:p>
    <w:p w14:paraId="493CEE07" w14:textId="77777777" w:rsidR="00000000" w:rsidRDefault="00540457">
      <w:pPr>
        <w:pStyle w:val="a0"/>
        <w:rPr>
          <w:rFonts w:hint="cs"/>
          <w:rtl/>
        </w:rPr>
      </w:pPr>
    </w:p>
    <w:p w14:paraId="418451E4" w14:textId="77777777" w:rsidR="00000000" w:rsidRDefault="00540457">
      <w:pPr>
        <w:pStyle w:val="a0"/>
        <w:rPr>
          <w:rFonts w:hint="cs"/>
          <w:rtl/>
        </w:rPr>
      </w:pPr>
      <w:r>
        <w:rPr>
          <w:rFonts w:hint="cs"/>
          <w:rtl/>
        </w:rPr>
        <w:t>לכן אני מבקש, אדוני היושב-ראש, שלא לאשר את ההצעה.</w:t>
      </w:r>
    </w:p>
    <w:p w14:paraId="0C467F62" w14:textId="77777777" w:rsidR="00000000" w:rsidRDefault="00540457">
      <w:pPr>
        <w:pStyle w:val="a0"/>
        <w:rPr>
          <w:rFonts w:hint="cs"/>
          <w:rtl/>
        </w:rPr>
      </w:pPr>
    </w:p>
    <w:p w14:paraId="07918721" w14:textId="77777777" w:rsidR="00000000" w:rsidRDefault="00540457">
      <w:pPr>
        <w:pStyle w:val="af1"/>
        <w:rPr>
          <w:rtl/>
        </w:rPr>
      </w:pPr>
      <w:r>
        <w:rPr>
          <w:rFonts w:hint="eastAsia"/>
          <w:rtl/>
        </w:rPr>
        <w:t>היו</w:t>
      </w:r>
      <w:r>
        <w:rPr>
          <w:rtl/>
        </w:rPr>
        <w:t>"ר ראובן ריבלין:</w:t>
      </w:r>
    </w:p>
    <w:p w14:paraId="74F9BD20" w14:textId="77777777" w:rsidR="00000000" w:rsidRDefault="00540457">
      <w:pPr>
        <w:pStyle w:val="a0"/>
        <w:rPr>
          <w:rFonts w:hint="cs"/>
          <w:rtl/>
        </w:rPr>
      </w:pPr>
    </w:p>
    <w:p w14:paraId="2BD9610C" w14:textId="77777777" w:rsidR="00000000" w:rsidRDefault="00540457">
      <w:pPr>
        <w:pStyle w:val="a0"/>
        <w:rPr>
          <w:rFonts w:hint="cs"/>
          <w:rtl/>
        </w:rPr>
      </w:pPr>
      <w:r>
        <w:rPr>
          <w:rFonts w:hint="cs"/>
          <w:rtl/>
        </w:rPr>
        <w:t>האם ברור שהממשלה מתנגדת לחוק? חבר הכנסת ברכה, בבקשה. אדוני יכול להשיב, ואז ניגש להצבע</w:t>
      </w:r>
      <w:r>
        <w:rPr>
          <w:rFonts w:hint="cs"/>
          <w:rtl/>
        </w:rPr>
        <w:t>ה מיידית.</w:t>
      </w:r>
    </w:p>
    <w:p w14:paraId="4D6CDCE7" w14:textId="77777777" w:rsidR="00000000" w:rsidRDefault="00540457">
      <w:pPr>
        <w:pStyle w:val="a"/>
        <w:rPr>
          <w:rtl/>
        </w:rPr>
      </w:pPr>
      <w:bookmarkStart w:id="100" w:name="FS000000540T03_12_2003_12_08_50"/>
      <w:bookmarkEnd w:id="100"/>
    </w:p>
    <w:p w14:paraId="64637810" w14:textId="77777777" w:rsidR="00000000" w:rsidRDefault="00540457">
      <w:pPr>
        <w:pStyle w:val="a"/>
        <w:rPr>
          <w:rtl/>
        </w:rPr>
      </w:pPr>
      <w:bookmarkStart w:id="101" w:name="_Toc59448008"/>
      <w:r>
        <w:rPr>
          <w:rFonts w:hint="eastAsia"/>
          <w:rtl/>
        </w:rPr>
        <w:t>מוחמד</w:t>
      </w:r>
      <w:r>
        <w:rPr>
          <w:rtl/>
        </w:rPr>
        <w:t xml:space="preserve"> ברכה (חד"ש-תע"ל):</w:t>
      </w:r>
      <w:bookmarkEnd w:id="101"/>
    </w:p>
    <w:p w14:paraId="5701D81A" w14:textId="77777777" w:rsidR="00000000" w:rsidRDefault="00540457">
      <w:pPr>
        <w:pStyle w:val="a0"/>
        <w:rPr>
          <w:rFonts w:hint="cs"/>
          <w:rtl/>
        </w:rPr>
      </w:pPr>
    </w:p>
    <w:p w14:paraId="7CCC328F" w14:textId="77777777" w:rsidR="00000000" w:rsidRDefault="00540457">
      <w:pPr>
        <w:pStyle w:val="a0"/>
        <w:rPr>
          <w:rFonts w:hint="cs"/>
          <w:rtl/>
        </w:rPr>
      </w:pPr>
      <w:r>
        <w:rPr>
          <w:rFonts w:hint="cs"/>
          <w:rtl/>
        </w:rPr>
        <w:t>אדוני היושב-ראש, רבותי חברי הכנסת, השתכנעתי מהנימוק המרכזי שהביא בפני הכנסת שר הפנים, חבר הכנסת פורז, והוא על-פי קריטריון השוויון. הוא שואל: למה להחיל את החוק הזה על הנגב. אני מקבל את הצעתו, ואני מציע שלקראת הכנתו לקריאה</w:t>
      </w:r>
      <w:r>
        <w:rPr>
          <w:rFonts w:hint="cs"/>
          <w:rtl/>
        </w:rPr>
        <w:t xml:space="preserve"> הראשונה - הוא יחול על כל מקום. ולכן, את הטענה המרכזית של הממשלה, אני מקבל. תודה רבה, אדוני.</w:t>
      </w:r>
    </w:p>
    <w:p w14:paraId="40BCA557" w14:textId="77777777" w:rsidR="00000000" w:rsidRDefault="00540457">
      <w:pPr>
        <w:pStyle w:val="a0"/>
        <w:rPr>
          <w:rFonts w:hint="cs"/>
          <w:rtl/>
        </w:rPr>
      </w:pPr>
    </w:p>
    <w:p w14:paraId="201FCB28" w14:textId="77777777" w:rsidR="00000000" w:rsidRDefault="00540457">
      <w:pPr>
        <w:pStyle w:val="af1"/>
        <w:rPr>
          <w:rtl/>
        </w:rPr>
      </w:pPr>
      <w:r>
        <w:rPr>
          <w:rtl/>
        </w:rPr>
        <w:t>היו"ר ראובן ריבלין:</w:t>
      </w:r>
    </w:p>
    <w:p w14:paraId="7EC17B1E" w14:textId="77777777" w:rsidR="00000000" w:rsidRDefault="00540457">
      <w:pPr>
        <w:pStyle w:val="a0"/>
        <w:rPr>
          <w:rtl/>
        </w:rPr>
      </w:pPr>
    </w:p>
    <w:p w14:paraId="5F9D39F0" w14:textId="77777777" w:rsidR="00000000" w:rsidRDefault="00540457">
      <w:pPr>
        <w:pStyle w:val="a0"/>
        <w:rPr>
          <w:rFonts w:hint="cs"/>
          <w:rtl/>
        </w:rPr>
      </w:pPr>
      <w:r>
        <w:rPr>
          <w:rFonts w:hint="cs"/>
          <w:rtl/>
        </w:rPr>
        <w:t>תודה. רק רציתי להתנצל בפני חבר הכנסת בר-און, החוק הוא בהחלט גם תקציבי, שכן חבר הכנסת ברכה מבקש להעמיד דיור חלופי, וכל דיור חלופי הוא דיור שמח</w:t>
      </w:r>
      <w:r>
        <w:rPr>
          <w:rFonts w:hint="cs"/>
          <w:rtl/>
        </w:rPr>
        <w:t>ייב בתקציב.</w:t>
      </w:r>
    </w:p>
    <w:p w14:paraId="2DC498C3" w14:textId="77777777" w:rsidR="00000000" w:rsidRDefault="00540457">
      <w:pPr>
        <w:pStyle w:val="a0"/>
        <w:rPr>
          <w:rFonts w:hint="cs"/>
          <w:rtl/>
        </w:rPr>
      </w:pPr>
    </w:p>
    <w:p w14:paraId="6A252BE2" w14:textId="77777777" w:rsidR="00000000" w:rsidRDefault="00540457">
      <w:pPr>
        <w:pStyle w:val="a0"/>
        <w:rPr>
          <w:rFonts w:hint="cs"/>
          <w:rtl/>
        </w:rPr>
      </w:pPr>
      <w:r>
        <w:rPr>
          <w:rFonts w:hint="cs"/>
          <w:rtl/>
        </w:rPr>
        <w:t xml:space="preserve">ובכן, רבותי חברי הכנסת, ההצעה ברורה, כל מי שעמד כאן ושמע, יודע על מה להצביע. רבותי, חברי הכנסת, נא לתפוס את מקומותיכם. </w:t>
      </w:r>
    </w:p>
    <w:p w14:paraId="2F115C09" w14:textId="77777777" w:rsidR="00000000" w:rsidRDefault="00540457">
      <w:pPr>
        <w:pStyle w:val="a0"/>
        <w:rPr>
          <w:rFonts w:hint="cs"/>
          <w:rtl/>
        </w:rPr>
      </w:pPr>
    </w:p>
    <w:p w14:paraId="4804A46E" w14:textId="77777777" w:rsidR="00000000" w:rsidRDefault="00540457">
      <w:pPr>
        <w:pStyle w:val="a0"/>
        <w:rPr>
          <w:rFonts w:hint="cs"/>
          <w:rtl/>
        </w:rPr>
      </w:pPr>
      <w:r>
        <w:rPr>
          <w:rFonts w:hint="cs"/>
          <w:rtl/>
        </w:rPr>
        <w:t>נא להצביע. מי בעד? מי נגד הצעת חוק של חברי הכנסת ברכה, טיבי ומח'ול?</w:t>
      </w:r>
    </w:p>
    <w:p w14:paraId="7524DDA9" w14:textId="77777777" w:rsidR="00000000" w:rsidRDefault="00540457">
      <w:pPr>
        <w:pStyle w:val="a0"/>
        <w:rPr>
          <w:rFonts w:hint="cs"/>
          <w:rtl/>
        </w:rPr>
      </w:pPr>
    </w:p>
    <w:p w14:paraId="22588419" w14:textId="77777777" w:rsidR="00000000" w:rsidRDefault="00540457">
      <w:pPr>
        <w:pStyle w:val="ab"/>
        <w:bidi/>
        <w:rPr>
          <w:rFonts w:hint="cs"/>
          <w:rtl/>
        </w:rPr>
      </w:pPr>
      <w:r>
        <w:rPr>
          <w:rFonts w:hint="cs"/>
          <w:rtl/>
        </w:rPr>
        <w:t xml:space="preserve">הצבעה </w:t>
      </w:r>
    </w:p>
    <w:p w14:paraId="38D0758B" w14:textId="77777777" w:rsidR="00000000" w:rsidRDefault="00540457">
      <w:pPr>
        <w:pStyle w:val="a0"/>
        <w:rPr>
          <w:rFonts w:hint="cs"/>
          <w:rtl/>
        </w:rPr>
      </w:pPr>
    </w:p>
    <w:p w14:paraId="303A33C2" w14:textId="77777777" w:rsidR="00000000" w:rsidRDefault="00540457">
      <w:pPr>
        <w:pStyle w:val="ac"/>
        <w:bidi/>
        <w:rPr>
          <w:rFonts w:hint="cs"/>
          <w:rtl/>
        </w:rPr>
      </w:pPr>
      <w:r>
        <w:rPr>
          <w:rFonts w:hint="cs"/>
          <w:rtl/>
        </w:rPr>
        <w:t>בעד ההצעה להעביר את הצעת החוק לדיון מוקדם בוו</w:t>
      </w:r>
      <w:r>
        <w:rPr>
          <w:rFonts w:hint="cs"/>
          <w:rtl/>
        </w:rPr>
        <w:t>עדה - 25</w:t>
      </w:r>
    </w:p>
    <w:p w14:paraId="43E06049" w14:textId="77777777" w:rsidR="00000000" w:rsidRDefault="00540457">
      <w:pPr>
        <w:pStyle w:val="ac"/>
        <w:bidi/>
        <w:rPr>
          <w:rFonts w:hint="cs"/>
          <w:rtl/>
        </w:rPr>
      </w:pPr>
      <w:r>
        <w:rPr>
          <w:rFonts w:hint="cs"/>
          <w:rtl/>
        </w:rPr>
        <w:t>בעד ההצעה להסיר מסדר-היום את הצעת החוק - 40</w:t>
      </w:r>
    </w:p>
    <w:p w14:paraId="11DA9CF3" w14:textId="77777777" w:rsidR="00000000" w:rsidRDefault="00540457">
      <w:pPr>
        <w:pStyle w:val="ac"/>
        <w:bidi/>
        <w:rPr>
          <w:rFonts w:hint="cs"/>
          <w:rtl/>
        </w:rPr>
      </w:pPr>
      <w:r>
        <w:rPr>
          <w:rFonts w:hint="cs"/>
          <w:rtl/>
        </w:rPr>
        <w:t>נמנעים - 2</w:t>
      </w:r>
    </w:p>
    <w:p w14:paraId="0AC3D43F" w14:textId="77777777" w:rsidR="00000000" w:rsidRDefault="00540457">
      <w:pPr>
        <w:pStyle w:val="ad"/>
        <w:bidi/>
        <w:rPr>
          <w:rFonts w:hint="cs"/>
          <w:rtl/>
        </w:rPr>
      </w:pPr>
      <w:r>
        <w:rPr>
          <w:rFonts w:hint="cs"/>
          <w:rtl/>
        </w:rPr>
        <w:t>ההצעה להסיר מסדר-היום את הצעת חוק התכנון והבנייה (תיקון - צווי הריסה במגזר הבדואי בנגב), התשס"ג-2003, נתקבלה.</w:t>
      </w:r>
    </w:p>
    <w:p w14:paraId="15B230AF" w14:textId="77777777" w:rsidR="00000000" w:rsidRDefault="00540457">
      <w:pPr>
        <w:pStyle w:val="a0"/>
        <w:rPr>
          <w:rFonts w:hint="cs"/>
          <w:rtl/>
        </w:rPr>
      </w:pPr>
    </w:p>
    <w:p w14:paraId="70025B19" w14:textId="77777777" w:rsidR="00000000" w:rsidRDefault="00540457">
      <w:pPr>
        <w:pStyle w:val="af1"/>
        <w:rPr>
          <w:rtl/>
        </w:rPr>
      </w:pPr>
      <w:r>
        <w:rPr>
          <w:rtl/>
        </w:rPr>
        <w:t>היו"ר ראובן ריבלין:</w:t>
      </w:r>
    </w:p>
    <w:p w14:paraId="256DD0C2" w14:textId="77777777" w:rsidR="00000000" w:rsidRDefault="00540457">
      <w:pPr>
        <w:pStyle w:val="a0"/>
        <w:rPr>
          <w:rtl/>
        </w:rPr>
      </w:pPr>
    </w:p>
    <w:p w14:paraId="00EE73EE" w14:textId="77777777" w:rsidR="00000000" w:rsidRDefault="00540457">
      <w:pPr>
        <w:pStyle w:val="a0"/>
        <w:rPr>
          <w:rFonts w:hint="cs"/>
          <w:rtl/>
        </w:rPr>
      </w:pPr>
      <w:r>
        <w:rPr>
          <w:rFonts w:hint="cs"/>
          <w:rtl/>
        </w:rPr>
        <w:t>ובכן, בעד - 25, מול 40 מתנגדים ושניים נמנעים. אני קובע שהצעת</w:t>
      </w:r>
      <w:r>
        <w:rPr>
          <w:rFonts w:hint="cs"/>
          <w:rtl/>
        </w:rPr>
        <w:t xml:space="preserve"> החוק לא עברה בקריאה טרומית, ולכן יורדת מסדר-היום.</w:t>
      </w:r>
    </w:p>
    <w:p w14:paraId="56E20F95" w14:textId="77777777" w:rsidR="00000000" w:rsidRDefault="00540457">
      <w:pPr>
        <w:pStyle w:val="a2"/>
        <w:rPr>
          <w:rFonts w:hint="cs"/>
          <w:rtl/>
        </w:rPr>
      </w:pPr>
    </w:p>
    <w:p w14:paraId="397CA1B8" w14:textId="77777777" w:rsidR="00000000" w:rsidRDefault="00540457">
      <w:pPr>
        <w:pStyle w:val="a0"/>
        <w:rPr>
          <w:rFonts w:hint="cs"/>
          <w:rtl/>
        </w:rPr>
      </w:pPr>
    </w:p>
    <w:p w14:paraId="7D54E5EF" w14:textId="77777777" w:rsidR="00000000" w:rsidRDefault="00540457">
      <w:pPr>
        <w:pStyle w:val="a2"/>
        <w:rPr>
          <w:rFonts w:hint="cs"/>
          <w:rtl/>
        </w:rPr>
      </w:pPr>
      <w:bookmarkStart w:id="102" w:name="CS18312FI0018312T03_12_2003_12_52_48"/>
      <w:bookmarkStart w:id="103" w:name="_Toc59448009"/>
      <w:bookmarkEnd w:id="102"/>
      <w:r>
        <w:rPr>
          <w:rtl/>
        </w:rPr>
        <w:t>הצ</w:t>
      </w:r>
      <w:r>
        <w:rPr>
          <w:rFonts w:hint="cs"/>
          <w:rtl/>
        </w:rPr>
        <w:t>עת חוק</w:t>
      </w:r>
      <w:r>
        <w:rPr>
          <w:rtl/>
        </w:rPr>
        <w:t xml:space="preserve"> הרשויות המקומיות (ייעוד כספי ה</w:t>
      </w:r>
      <w:r>
        <w:rPr>
          <w:rFonts w:hint="cs"/>
          <w:rtl/>
        </w:rPr>
        <w:t>ה</w:t>
      </w:r>
      <w:r>
        <w:rPr>
          <w:rtl/>
        </w:rPr>
        <w:t>קצ</w:t>
      </w:r>
      <w:r>
        <w:rPr>
          <w:rFonts w:hint="cs"/>
          <w:rtl/>
        </w:rPr>
        <w:t>ב</w:t>
      </w:r>
      <w:r>
        <w:rPr>
          <w:rtl/>
        </w:rPr>
        <w:t xml:space="preserve">ות למטרות </w:t>
      </w:r>
      <w:r>
        <w:rPr>
          <w:rFonts w:hint="cs"/>
          <w:rtl/>
        </w:rPr>
        <w:br/>
      </w:r>
      <w:r>
        <w:rPr>
          <w:rtl/>
        </w:rPr>
        <w:t>מימון המשפחתונים), התשס"ג-2003</w:t>
      </w:r>
      <w:bookmarkEnd w:id="103"/>
      <w:r>
        <w:rPr>
          <w:rtl/>
        </w:rPr>
        <w:t xml:space="preserve"> </w:t>
      </w:r>
    </w:p>
    <w:p w14:paraId="3D05F6B6" w14:textId="77777777" w:rsidR="00000000" w:rsidRDefault="00540457">
      <w:pPr>
        <w:pStyle w:val="a0"/>
        <w:rPr>
          <w:rFonts w:hint="cs"/>
          <w:rtl/>
        </w:rPr>
      </w:pPr>
      <w:r>
        <w:rPr>
          <w:rtl/>
        </w:rPr>
        <w:t>[נספחות.]</w:t>
      </w:r>
    </w:p>
    <w:p w14:paraId="28D68BBF" w14:textId="77777777" w:rsidR="00000000" w:rsidRDefault="00540457">
      <w:pPr>
        <w:pStyle w:val="a2"/>
        <w:rPr>
          <w:rtl/>
        </w:rPr>
      </w:pPr>
      <w:bookmarkStart w:id="104" w:name="_Toc59448010"/>
      <w:r>
        <w:rPr>
          <w:rFonts w:hint="cs"/>
          <w:rtl/>
        </w:rPr>
        <w:t>(הצעת קבוצת חברי הכנסת)</w:t>
      </w:r>
      <w:bookmarkEnd w:id="104"/>
      <w:r>
        <w:rPr>
          <w:rtl/>
        </w:rPr>
        <w:t xml:space="preserve"> </w:t>
      </w:r>
    </w:p>
    <w:p w14:paraId="49BBD9E1" w14:textId="77777777" w:rsidR="00000000" w:rsidRDefault="00540457">
      <w:pPr>
        <w:pStyle w:val="-0"/>
        <w:rPr>
          <w:rFonts w:hint="cs"/>
          <w:rtl/>
        </w:rPr>
      </w:pPr>
    </w:p>
    <w:p w14:paraId="46A26F1E" w14:textId="77777777" w:rsidR="00000000" w:rsidRDefault="00540457">
      <w:pPr>
        <w:pStyle w:val="af1"/>
        <w:rPr>
          <w:rtl/>
        </w:rPr>
      </w:pPr>
      <w:r>
        <w:rPr>
          <w:rtl/>
        </w:rPr>
        <w:t>היו"ר ראובן ריבלין:</w:t>
      </w:r>
    </w:p>
    <w:p w14:paraId="608DBEB1" w14:textId="77777777" w:rsidR="00000000" w:rsidRDefault="00540457">
      <w:pPr>
        <w:pStyle w:val="a0"/>
        <w:rPr>
          <w:rtl/>
        </w:rPr>
      </w:pPr>
    </w:p>
    <w:p w14:paraId="38D9829D" w14:textId="77777777" w:rsidR="00000000" w:rsidRDefault="00540457">
      <w:pPr>
        <w:pStyle w:val="a0"/>
        <w:rPr>
          <w:rFonts w:hint="cs"/>
          <w:rtl/>
        </w:rPr>
      </w:pPr>
      <w:r>
        <w:rPr>
          <w:rFonts w:hint="cs"/>
          <w:rtl/>
        </w:rPr>
        <w:t>אני מזמין את חבר הכנסת עסאם מח'ול לבוא ולהרצות את נימוקיו, מ</w:t>
      </w:r>
      <w:r>
        <w:rPr>
          <w:rFonts w:hint="cs"/>
          <w:rtl/>
        </w:rPr>
        <w:t xml:space="preserve">דוע יש לקיים את הצעת חוק הרשויות המקומיות (ייעוד כספי ההקצבות למטרות מימון המשפחתונים), התשס"ג-2003, ולהעבירה בקריאה טרומית. הצעה זו </w:t>
      </w:r>
      <w:r>
        <w:rPr>
          <w:rtl/>
        </w:rPr>
        <w:t>–</w:t>
      </w:r>
      <w:r>
        <w:rPr>
          <w:rFonts w:hint="cs"/>
          <w:rtl/>
        </w:rPr>
        <w:t xml:space="preserve"> פ/1428 - היא הצעתם של חברי הכנסת מח'ול, ברכה ואחמד טיבי. ינמק חבר הכנסת עסאם מח'ול, ולרשותו עשר דקות. בבקשה, אדוני.</w:t>
      </w:r>
    </w:p>
    <w:p w14:paraId="0B74939C" w14:textId="77777777" w:rsidR="00000000" w:rsidRDefault="00540457">
      <w:pPr>
        <w:pStyle w:val="a0"/>
        <w:rPr>
          <w:rFonts w:hint="cs"/>
          <w:rtl/>
        </w:rPr>
      </w:pPr>
    </w:p>
    <w:p w14:paraId="124F8198" w14:textId="77777777" w:rsidR="00000000" w:rsidRDefault="00540457">
      <w:pPr>
        <w:pStyle w:val="a"/>
        <w:rPr>
          <w:rtl/>
        </w:rPr>
      </w:pPr>
      <w:bookmarkStart w:id="105" w:name="FS000000542T03_12_2003_12_12_26"/>
      <w:bookmarkStart w:id="106" w:name="_Toc59448011"/>
      <w:bookmarkEnd w:id="105"/>
      <w:r>
        <w:rPr>
          <w:rtl/>
        </w:rPr>
        <w:t>עסאם</w:t>
      </w:r>
      <w:r>
        <w:rPr>
          <w:rtl/>
        </w:rPr>
        <w:t xml:space="preserve"> מח'ול (חד"ש-תע"ל):</w:t>
      </w:r>
      <w:bookmarkEnd w:id="106"/>
    </w:p>
    <w:p w14:paraId="0F2B675C" w14:textId="77777777" w:rsidR="00000000" w:rsidRDefault="00540457">
      <w:pPr>
        <w:pStyle w:val="a0"/>
        <w:rPr>
          <w:rtl/>
        </w:rPr>
      </w:pPr>
    </w:p>
    <w:p w14:paraId="0F28DE4F" w14:textId="77777777" w:rsidR="00000000" w:rsidRDefault="00540457">
      <w:pPr>
        <w:pStyle w:val="a0"/>
        <w:rPr>
          <w:rFonts w:hint="cs"/>
          <w:rtl/>
        </w:rPr>
      </w:pPr>
      <w:r>
        <w:rPr>
          <w:rFonts w:hint="cs"/>
          <w:rtl/>
        </w:rPr>
        <w:t xml:space="preserve">אדוני היושב-ראש, חברי הכנסת, הצעת החוק הזאת מטפלת בבעיה כאובה של כ-2,300 משפחתונים בארץ, מהם כ-1,300 משפחתונים ביישובים הערביים. המשפחתונים האלה נתונים במצב קשה. תיכף אתייחס לעניין ביתר פירוט, אבל הדרישה שמעמיד החוק הזה היא דרישה מאוד </w:t>
      </w:r>
      <w:r>
        <w:rPr>
          <w:rFonts w:hint="cs"/>
          <w:rtl/>
        </w:rPr>
        <w:t xml:space="preserve">פשוטה. המטרה של החוק היא להבטיח, שהתקציבים שמקבלים המשפחתונים ממוסדות המדינה יעברו למשפחתונים ולא יעברו דרך הרשויות המקומיות, לטיפול בבעיות אחרות, שאין להן נגיעה לעניין הילדים ולעניין המשפחתונים. </w:t>
      </w:r>
    </w:p>
    <w:p w14:paraId="2DE544C8" w14:textId="77777777" w:rsidR="00000000" w:rsidRDefault="00540457">
      <w:pPr>
        <w:pStyle w:val="a0"/>
        <w:rPr>
          <w:rFonts w:hint="cs"/>
          <w:rtl/>
        </w:rPr>
      </w:pPr>
    </w:p>
    <w:p w14:paraId="4F8C7C74" w14:textId="77777777" w:rsidR="00000000" w:rsidRDefault="00540457">
      <w:pPr>
        <w:pStyle w:val="a0"/>
        <w:rPr>
          <w:rFonts w:hint="cs"/>
          <w:rtl/>
        </w:rPr>
      </w:pPr>
      <w:r>
        <w:rPr>
          <w:rFonts w:hint="cs"/>
          <w:rtl/>
        </w:rPr>
        <w:t>אני חושב שציבור הילדים בישראל קיבל בשנים האחרונות ובתוכניו</w:t>
      </w:r>
      <w:r>
        <w:rPr>
          <w:rFonts w:hint="cs"/>
          <w:rtl/>
        </w:rPr>
        <w:t xml:space="preserve">ת הכלכליות של השנה האחרונה מספר רב של מכות, והוא עלול לשלם מחיר כבד כאשר לא תהיה אפשרות לקיים את מאות המשפחתונים שיקרסו מכיוון שהתקציבים המוקצים על-ידי המשרדים השונים של הממשלה לא מגיעים ליעדם אלא מופנים ליעדים אחרים. </w:t>
      </w:r>
    </w:p>
    <w:p w14:paraId="5B8F5923" w14:textId="77777777" w:rsidR="00000000" w:rsidRDefault="00540457">
      <w:pPr>
        <w:pStyle w:val="a0"/>
        <w:rPr>
          <w:rFonts w:hint="cs"/>
          <w:rtl/>
        </w:rPr>
      </w:pPr>
    </w:p>
    <w:p w14:paraId="255B7C3E" w14:textId="77777777" w:rsidR="00000000" w:rsidRDefault="00540457">
      <w:pPr>
        <w:pStyle w:val="a0"/>
        <w:rPr>
          <w:rFonts w:hint="cs"/>
          <w:rtl/>
        </w:rPr>
      </w:pPr>
      <w:r>
        <w:rPr>
          <w:rFonts w:hint="cs"/>
          <w:rtl/>
        </w:rPr>
        <w:t xml:space="preserve">אנחנו עדים לתופעה פסולה הרווחת בכמה </w:t>
      </w:r>
      <w:r>
        <w:rPr>
          <w:rFonts w:hint="cs"/>
          <w:rtl/>
        </w:rPr>
        <w:t>רשויות מקומיות, לרבות במגזר הערבי,  שבהן מוציאים תקציבים המיועדים להפעלת משפחתונים למימון תחומי פעולה אחרים של הרשות המקומית. כפועל יוצא מכך, נקלעים משפחתונים רבים לקשיים כלכליים, והיום קיים חשש ממשי לסגירתם של משפחתונים רבים, כתוצאה מאי-העברת תקציבי המשפח</w:t>
      </w:r>
      <w:r>
        <w:rPr>
          <w:rFonts w:hint="cs"/>
          <w:rtl/>
        </w:rPr>
        <w:t xml:space="preserve">תונים למטפלות. יודגש כי מעונות-היום אינם יכולים לשמש אלטרנטיבה למשפחתונים שייסגרו, וזאת בגלל המחסור הגדול במעונות-היום במגזר הערבי. </w:t>
      </w:r>
    </w:p>
    <w:p w14:paraId="41BA18E9" w14:textId="77777777" w:rsidR="00000000" w:rsidRDefault="00540457">
      <w:pPr>
        <w:pStyle w:val="a0"/>
        <w:rPr>
          <w:rFonts w:hint="cs"/>
          <w:rtl/>
        </w:rPr>
      </w:pPr>
    </w:p>
    <w:p w14:paraId="1B5A79F0" w14:textId="77777777" w:rsidR="00000000" w:rsidRDefault="00540457">
      <w:pPr>
        <w:pStyle w:val="a0"/>
        <w:rPr>
          <w:rFonts w:hint="cs"/>
          <w:rtl/>
        </w:rPr>
      </w:pPr>
      <w:r>
        <w:rPr>
          <w:rFonts w:hint="cs"/>
          <w:rtl/>
        </w:rPr>
        <w:t>אנחנו נמצאים מול מציאות שבה אי-העברת תקציבי המשפחתונים למטפלות באופן סדיר משאירה משפחתונים רבים ללא מקור הכנסה עיקרי, בזמן</w:t>
      </w:r>
      <w:r>
        <w:rPr>
          <w:rFonts w:hint="cs"/>
          <w:rtl/>
        </w:rPr>
        <w:t xml:space="preserve"> שרוב הוצאות הפעלת המשפחתונים מוטל על המטפלות עצמן. </w:t>
      </w:r>
    </w:p>
    <w:p w14:paraId="7904B71D" w14:textId="77777777" w:rsidR="00000000" w:rsidRDefault="00540457">
      <w:pPr>
        <w:pStyle w:val="a0"/>
        <w:rPr>
          <w:rFonts w:hint="cs"/>
          <w:rtl/>
        </w:rPr>
      </w:pPr>
    </w:p>
    <w:p w14:paraId="44F1C5F3" w14:textId="77777777" w:rsidR="00000000" w:rsidRDefault="00540457">
      <w:pPr>
        <w:pStyle w:val="a0"/>
        <w:rPr>
          <w:rFonts w:hint="cs"/>
          <w:rtl/>
        </w:rPr>
      </w:pPr>
      <w:r>
        <w:rPr>
          <w:rFonts w:hint="cs"/>
          <w:rtl/>
        </w:rPr>
        <w:t>בחודש אפריל 2002 ערך ארגון "כיאן" סקר שמטרתו בדיקת אופן העברת הכספים למטפלות. הסקר נערך ב-20 יישובים ערביים. ממצאי הסקר העלו, כי בתקופה שבין חודש ספטמבר 2001 למרס 2002, המטפלות היו אמורות לקבל שבעה תשלו</w:t>
      </w:r>
      <w:r>
        <w:rPr>
          <w:rFonts w:hint="cs"/>
          <w:rtl/>
        </w:rPr>
        <w:t xml:space="preserve">מים. 52% מכלל המטפלות שהשתתפו בסקר לא קיבלו תשלום כלל, 16% קיבלו תשלום חלקי בלבד ו-32% קיבלו את כל הסכום. </w:t>
      </w:r>
    </w:p>
    <w:p w14:paraId="0A43E335" w14:textId="77777777" w:rsidR="00000000" w:rsidRDefault="00540457">
      <w:pPr>
        <w:pStyle w:val="a0"/>
        <w:rPr>
          <w:rFonts w:hint="cs"/>
          <w:rtl/>
        </w:rPr>
      </w:pPr>
    </w:p>
    <w:p w14:paraId="69701941" w14:textId="77777777" w:rsidR="00000000" w:rsidRDefault="00540457">
      <w:pPr>
        <w:pStyle w:val="a0"/>
        <w:rPr>
          <w:rFonts w:hint="cs"/>
          <w:rtl/>
        </w:rPr>
      </w:pPr>
      <w:r>
        <w:rPr>
          <w:rFonts w:hint="cs"/>
          <w:rtl/>
        </w:rPr>
        <w:t>המצב הזה פוגע קשות ביכולתן של המטפלות להפעיל את המשפחתונים כיאות, ופוגע ברמת השירותים המסופקים לילדים. סגירתם של משפחתונים רבים עקב העדר מקורות מימו</w:t>
      </w:r>
      <w:r>
        <w:rPr>
          <w:rFonts w:hint="cs"/>
          <w:rtl/>
        </w:rPr>
        <w:t xml:space="preserve">ן תפגע בראש ובראשונה בילדים הקטנים, שייאלצו לוותר על מסגרת שהינה חיונית להתפתחותם. בנוסף, סגירת משפחתונים תפגע במטפלות רבות שהמשפחתון מהווה מקור הכנסה יחיד בעבורן, ובאמהות העובדות, שייאלצו לפרוש ממעגל העבודה כתוצאה ממחסור במסגרות חינוכיות לגיל הרך. </w:t>
      </w:r>
    </w:p>
    <w:p w14:paraId="0C85CAE0" w14:textId="77777777" w:rsidR="00000000" w:rsidRDefault="00540457">
      <w:pPr>
        <w:pStyle w:val="a0"/>
        <w:rPr>
          <w:rFonts w:hint="cs"/>
          <w:rtl/>
        </w:rPr>
      </w:pPr>
    </w:p>
    <w:p w14:paraId="03C4BB4F" w14:textId="77777777" w:rsidR="00000000" w:rsidRDefault="00540457">
      <w:pPr>
        <w:pStyle w:val="a0"/>
        <w:rPr>
          <w:rFonts w:hint="cs"/>
          <w:rtl/>
        </w:rPr>
      </w:pPr>
      <w:r>
        <w:rPr>
          <w:rFonts w:hint="cs"/>
          <w:rtl/>
        </w:rPr>
        <w:t xml:space="preserve">הצעת </w:t>
      </w:r>
      <w:r>
        <w:rPr>
          <w:rFonts w:hint="cs"/>
          <w:rtl/>
        </w:rPr>
        <w:t xml:space="preserve">החוק הזאת דומה להצעת חוק שהגשתי, שעברה בקריאה ראשונה וחוקקה כחוק בכנסת שעברה, בעניין תקציבים המיועדים לחינוך שמנוהלים על-ידי חשבון נפרד ברשות המקומית, ולא דרך החשבון הכללי של הרשות המקומית. היא דומה להצעת חוק שהובאה לכנסת ועברה בהצבעה, של חבר הכנסת אורלב, </w:t>
      </w:r>
      <w:r>
        <w:rPr>
          <w:rFonts w:hint="cs"/>
          <w:rtl/>
        </w:rPr>
        <w:t>גם כן בענייני תקציבי החינוך. היא זהה להצעת חוק שהגיש חבר הכנסת טאהא, בקדנציה הזאת, ועברה בקריאה טרומית. לכן אני חושב, שמן הדין ומן ההיגיון שאנחנו ניתן אפשרות לאותה מסגרת, אומנם מסגרת ללא כוח, ללא כוח  פוליטי, ללא כוח כלכלי, אבל משפחתונים הם מוסד חיוני לקיו</w:t>
      </w:r>
      <w:r>
        <w:rPr>
          <w:rFonts w:hint="cs"/>
          <w:rtl/>
        </w:rPr>
        <w:t xml:space="preserve">מה של חברה שסובלת מתנאים של אבטלה, מתנאים של עוני, חברה שיש בה קושי לצאת לעבודה. מי שמתיימר להעביר את החברה הזאת מתרבות של קצבאות לתרבות של עבודה, עליו לאפשר משפחתונים המתנהלים בצורה סדירה, לדאוג שהתקציבים של המשפחתונים יגיעו ליעדם, ולא ליעדים אחרים. </w:t>
      </w:r>
    </w:p>
    <w:p w14:paraId="2D528790" w14:textId="77777777" w:rsidR="00000000" w:rsidRDefault="00540457">
      <w:pPr>
        <w:pStyle w:val="a0"/>
        <w:ind w:firstLine="0"/>
        <w:rPr>
          <w:rFonts w:hint="cs"/>
          <w:rtl/>
        </w:rPr>
      </w:pPr>
    </w:p>
    <w:p w14:paraId="52276C30" w14:textId="77777777" w:rsidR="00000000" w:rsidRDefault="00540457">
      <w:pPr>
        <w:pStyle w:val="a0"/>
        <w:ind w:firstLine="0"/>
        <w:rPr>
          <w:rFonts w:hint="cs"/>
          <w:rtl/>
        </w:rPr>
      </w:pPr>
      <w:r>
        <w:rPr>
          <w:rFonts w:hint="cs"/>
          <w:rtl/>
        </w:rPr>
        <w:tab/>
        <w:t>אנ</w:t>
      </w:r>
      <w:r>
        <w:rPr>
          <w:rFonts w:hint="cs"/>
          <w:rtl/>
        </w:rPr>
        <w:t xml:space="preserve">י מתפלא על החלטת ועדת השרים, שלא לתמוך או להתנגד להצעה הזאת, אף שהיא הצעה שאין בה שום עלות תקציבית. היא רק יכולה להיטיב עם נשים שעושות עבודה קשה כדי להתפרנס, כדי לתרום לפרנסת המשפחה, כדי אולי לעלות מעל לקו העוני, ואנחנו כאן, בצורה בלתי מוסברת, בלתי מובנת, </w:t>
      </w:r>
      <w:r>
        <w:rPr>
          <w:rFonts w:hint="cs"/>
          <w:rtl/>
        </w:rPr>
        <w:t xml:space="preserve">באים וקובעים שלא נוכל להפריד בין דברים, שלא נוכל לעשות לכל דבר חשבון נפרד. ההיגיון הזה מקובל, אבל  ההיגיון הזה לא מספיק כדי לתת תשובה על השאלה, איך אפשר להבטיח שאותן נשים עובדות, אותן מטפלות שמקיימות את המשפחתונים האלה, יקבלו את התקציבים המגיעים להן, ואלה </w:t>
      </w:r>
      <w:r>
        <w:rPr>
          <w:rFonts w:hint="cs"/>
          <w:rtl/>
        </w:rPr>
        <w:t xml:space="preserve">לא ייבלעו על-ידי הרשות המקומית. </w:t>
      </w:r>
    </w:p>
    <w:p w14:paraId="4D6E5536" w14:textId="77777777" w:rsidR="00000000" w:rsidRDefault="00540457">
      <w:pPr>
        <w:pStyle w:val="a0"/>
        <w:ind w:firstLine="0"/>
        <w:rPr>
          <w:rFonts w:hint="cs"/>
          <w:rtl/>
        </w:rPr>
      </w:pPr>
    </w:p>
    <w:p w14:paraId="1CC7E86A" w14:textId="77777777" w:rsidR="00000000" w:rsidRDefault="00540457">
      <w:pPr>
        <w:pStyle w:val="a0"/>
        <w:ind w:firstLine="0"/>
        <w:rPr>
          <w:rFonts w:hint="cs"/>
          <w:rtl/>
        </w:rPr>
      </w:pPr>
      <w:r>
        <w:rPr>
          <w:rFonts w:hint="cs"/>
          <w:rtl/>
        </w:rPr>
        <w:tab/>
        <w:t>לכן אני מציע, והייתי מבקש מהממשלה שתסכים להעביר את הצעת החוק בקריאה טרומית. נשאיר את הדיונים בהצעה טרומית תוך כדי התדיינות עם הממשלה כדי למצוא פתרון אחר, אולי במסגרת אחרת, אבל אין להשאיר את ההפקרות הזאת, שאנשים עובדים ללא</w:t>
      </w:r>
      <w:r>
        <w:rPr>
          <w:rFonts w:hint="cs"/>
          <w:rtl/>
        </w:rPr>
        <w:t xml:space="preserve"> יכולת לקבל משכורת, מוציאים כסף ללא יכולת לקבל את הכסף בחזרה. מגיע להם כסף מהמדינה והכסף הזה נבלע בדרך. אי-אפשר להשלים עם המציאות הזאת ולתרץ את ההתנגדות בכך שלא נעשה חשבון נפרד לכל תחום. זה לא כל תחום, זה תחום משברי. אנחנו מדברים על הבעיה הזאת. מדובר בנשים</w:t>
      </w:r>
      <w:r>
        <w:rPr>
          <w:rFonts w:hint="cs"/>
          <w:rtl/>
        </w:rPr>
        <w:t xml:space="preserve"> ובמטפלות שאין להן כוח, וזו איננה סיבה להתעלל בהן ולהמשיך את העוול הזה שהן חוות מדי שנה ומדי חודש. תודה רבה, אדוני. </w:t>
      </w:r>
    </w:p>
    <w:p w14:paraId="3C2BDE49" w14:textId="77777777" w:rsidR="00000000" w:rsidRDefault="00540457">
      <w:pPr>
        <w:pStyle w:val="a0"/>
        <w:ind w:firstLine="0"/>
        <w:rPr>
          <w:rFonts w:hint="cs"/>
          <w:rtl/>
        </w:rPr>
      </w:pPr>
    </w:p>
    <w:p w14:paraId="79FB5DB3" w14:textId="77777777" w:rsidR="00000000" w:rsidRDefault="00540457">
      <w:pPr>
        <w:pStyle w:val="af1"/>
        <w:rPr>
          <w:rtl/>
        </w:rPr>
      </w:pPr>
      <w:r>
        <w:rPr>
          <w:rtl/>
        </w:rPr>
        <w:t>היו"ר ראובן ריבלין:</w:t>
      </w:r>
    </w:p>
    <w:p w14:paraId="3B468B4C" w14:textId="77777777" w:rsidR="00000000" w:rsidRDefault="00540457">
      <w:pPr>
        <w:pStyle w:val="a0"/>
        <w:rPr>
          <w:rtl/>
        </w:rPr>
      </w:pPr>
    </w:p>
    <w:p w14:paraId="1C5AB269" w14:textId="77777777" w:rsidR="00000000" w:rsidRDefault="00540457">
      <w:pPr>
        <w:pStyle w:val="a0"/>
        <w:rPr>
          <w:rFonts w:hint="cs"/>
          <w:rtl/>
        </w:rPr>
      </w:pPr>
      <w:r>
        <w:rPr>
          <w:rFonts w:hint="cs"/>
          <w:rtl/>
        </w:rPr>
        <w:t xml:space="preserve">אני מאוד מודה לחבר הכנסת מח'ול על הצגת העניין. שר הפנים ישיב. </w:t>
      </w:r>
    </w:p>
    <w:p w14:paraId="5E7B2AC7" w14:textId="77777777" w:rsidR="00000000" w:rsidRDefault="00540457">
      <w:pPr>
        <w:pStyle w:val="a0"/>
        <w:ind w:firstLine="0"/>
        <w:rPr>
          <w:rFonts w:hint="cs"/>
          <w:rtl/>
        </w:rPr>
      </w:pPr>
    </w:p>
    <w:p w14:paraId="3624FCD2" w14:textId="77777777" w:rsidR="00000000" w:rsidRDefault="00540457">
      <w:pPr>
        <w:pStyle w:val="a"/>
        <w:rPr>
          <w:rtl/>
        </w:rPr>
      </w:pPr>
      <w:bookmarkStart w:id="107" w:name="FS000000519T03_12_2003_12_18_45"/>
      <w:bookmarkStart w:id="108" w:name="_Toc59448012"/>
      <w:bookmarkEnd w:id="107"/>
      <w:r>
        <w:rPr>
          <w:rFonts w:hint="eastAsia"/>
          <w:rtl/>
        </w:rPr>
        <w:t>שר</w:t>
      </w:r>
      <w:r>
        <w:rPr>
          <w:rtl/>
        </w:rPr>
        <w:t xml:space="preserve"> הפנים אברהם פורז:</w:t>
      </w:r>
      <w:bookmarkEnd w:id="108"/>
    </w:p>
    <w:p w14:paraId="4403C6AD" w14:textId="77777777" w:rsidR="00000000" w:rsidRDefault="00540457">
      <w:pPr>
        <w:pStyle w:val="a0"/>
        <w:rPr>
          <w:rFonts w:hint="cs"/>
          <w:rtl/>
        </w:rPr>
      </w:pPr>
    </w:p>
    <w:p w14:paraId="5FE9B223" w14:textId="77777777" w:rsidR="00000000" w:rsidRDefault="00540457">
      <w:pPr>
        <w:pStyle w:val="a0"/>
        <w:rPr>
          <w:rFonts w:hint="cs"/>
          <w:rtl/>
        </w:rPr>
      </w:pPr>
      <w:r>
        <w:rPr>
          <w:rFonts w:hint="cs"/>
          <w:rtl/>
        </w:rPr>
        <w:t>אדוני היושב-ראש, חברי הכנסת, הב</w:t>
      </w:r>
      <w:r>
        <w:rPr>
          <w:rFonts w:hint="cs"/>
          <w:rtl/>
        </w:rPr>
        <w:t>עיה שמעלה חבר הכנסת מח'ול היא אכן בעיה רצינית, ואכן המצב לא בריא כשרשויות מקומיות, לא רק בתחום הזה אלא גם בתחומים אחרים,  אינן מעבירות את הכסף למקום שהוא צריך להגיע אליו. יש תחומים אחרים לא פחות חשובים, שגם שם היה צריך לשלם. אבל אם היינו הולכים בשיטה שכל כ</w:t>
      </w:r>
      <w:r>
        <w:rPr>
          <w:rFonts w:hint="cs"/>
          <w:rtl/>
        </w:rPr>
        <w:t xml:space="preserve">סף יהיה מסומן, בסופו של דבר המערכת הזאת לא היתה עובדת. </w:t>
      </w:r>
    </w:p>
    <w:p w14:paraId="2363DA02" w14:textId="77777777" w:rsidR="00000000" w:rsidRDefault="00540457">
      <w:pPr>
        <w:pStyle w:val="a0"/>
        <w:rPr>
          <w:rFonts w:hint="cs"/>
          <w:rtl/>
        </w:rPr>
      </w:pPr>
    </w:p>
    <w:p w14:paraId="48AF4AC7" w14:textId="77777777" w:rsidR="00000000" w:rsidRDefault="00540457">
      <w:pPr>
        <w:pStyle w:val="a0"/>
        <w:rPr>
          <w:rFonts w:hint="cs"/>
          <w:rtl/>
        </w:rPr>
      </w:pPr>
      <w:r>
        <w:rPr>
          <w:rFonts w:hint="cs"/>
          <w:rtl/>
        </w:rPr>
        <w:t>ועדת השרים לענייני חקיקה בישיבתה מיום 19 בנובמבר החליטה להתנגד  להצעה. ההצעה כמובן מחייבת את הרשויות המקומיות להשתמש בכספים המועברים אליהן מהממשלה לצורך משפחתונים, לצרכים אלה בלבד, ולשם כך תנהל הרשות</w:t>
      </w:r>
      <w:r>
        <w:rPr>
          <w:rFonts w:hint="cs"/>
          <w:rtl/>
        </w:rPr>
        <w:t xml:space="preserve"> חשבון בנק נפרד, ולא ניתן יהיה לעקל. </w:t>
      </w:r>
    </w:p>
    <w:p w14:paraId="07D49C26" w14:textId="77777777" w:rsidR="00000000" w:rsidRDefault="00540457">
      <w:pPr>
        <w:pStyle w:val="a0"/>
        <w:rPr>
          <w:rFonts w:hint="cs"/>
          <w:rtl/>
        </w:rPr>
      </w:pPr>
    </w:p>
    <w:p w14:paraId="027707D8" w14:textId="77777777" w:rsidR="00000000" w:rsidRDefault="00540457">
      <w:pPr>
        <w:pStyle w:val="a0"/>
        <w:rPr>
          <w:rFonts w:hint="cs"/>
          <w:rtl/>
        </w:rPr>
      </w:pPr>
      <w:r>
        <w:rPr>
          <w:rFonts w:hint="cs"/>
          <w:rtl/>
        </w:rPr>
        <w:t xml:space="preserve">אני רוצה לשאול, האם פינוי אשפה זה לא דבר חשוב? אז בואו נעשה חשבון בנק לפינוי אשפה. האם מערכת החינוך אינה  חשובה? אז נעשה חשבון בנק למערכת החינוך. האם כיבוי אש לא חשוב - נעשה חשבון בנק לכיבוי אש. וכך הלאה וכך הלאה. זה </w:t>
      </w:r>
      <w:r>
        <w:rPr>
          <w:rFonts w:hint="cs"/>
          <w:rtl/>
        </w:rPr>
        <w:t xml:space="preserve">פשוט לא יכול לעבוד בשיטה כזאת. </w:t>
      </w:r>
    </w:p>
    <w:p w14:paraId="2B749920" w14:textId="77777777" w:rsidR="00000000" w:rsidRDefault="00540457">
      <w:pPr>
        <w:pStyle w:val="a0"/>
        <w:ind w:firstLine="0"/>
        <w:rPr>
          <w:rFonts w:hint="cs"/>
          <w:rtl/>
        </w:rPr>
      </w:pPr>
    </w:p>
    <w:p w14:paraId="3323282F" w14:textId="77777777" w:rsidR="00000000" w:rsidRDefault="00540457">
      <w:pPr>
        <w:pStyle w:val="af0"/>
        <w:rPr>
          <w:rtl/>
        </w:rPr>
      </w:pPr>
      <w:r>
        <w:rPr>
          <w:rFonts w:hint="eastAsia"/>
          <w:rtl/>
        </w:rPr>
        <w:t>מוחמד</w:t>
      </w:r>
      <w:r>
        <w:rPr>
          <w:rtl/>
        </w:rPr>
        <w:t xml:space="preserve"> ברכה (חד"ש-תע"ל):</w:t>
      </w:r>
    </w:p>
    <w:p w14:paraId="66C96F75" w14:textId="77777777" w:rsidR="00000000" w:rsidRDefault="00540457">
      <w:pPr>
        <w:pStyle w:val="a0"/>
        <w:rPr>
          <w:rFonts w:hint="cs"/>
          <w:rtl/>
        </w:rPr>
      </w:pPr>
    </w:p>
    <w:p w14:paraId="58C5DA48" w14:textId="77777777" w:rsidR="00000000" w:rsidRDefault="00540457">
      <w:pPr>
        <w:pStyle w:val="a0"/>
        <w:rPr>
          <w:rFonts w:hint="cs"/>
          <w:rtl/>
        </w:rPr>
      </w:pPr>
      <w:r>
        <w:rPr>
          <w:rFonts w:hint="cs"/>
          <w:rtl/>
        </w:rPr>
        <w:t>למה במשכורות נעשה חשבון בנפרד?</w:t>
      </w:r>
    </w:p>
    <w:p w14:paraId="3953E2E2" w14:textId="77777777" w:rsidR="00000000" w:rsidRDefault="00540457">
      <w:pPr>
        <w:pStyle w:val="a0"/>
        <w:rPr>
          <w:rFonts w:hint="cs"/>
          <w:rtl/>
        </w:rPr>
      </w:pPr>
    </w:p>
    <w:p w14:paraId="6233D310" w14:textId="77777777" w:rsidR="00000000" w:rsidRDefault="00540457">
      <w:pPr>
        <w:pStyle w:val="-"/>
        <w:rPr>
          <w:rtl/>
        </w:rPr>
      </w:pPr>
      <w:bookmarkStart w:id="109" w:name="FS000000519T03_12_2003_12_20_04C"/>
      <w:bookmarkEnd w:id="109"/>
      <w:r>
        <w:rPr>
          <w:rtl/>
        </w:rPr>
        <w:t>שר הפנים אברהם פורז:</w:t>
      </w:r>
    </w:p>
    <w:p w14:paraId="7934FA48" w14:textId="77777777" w:rsidR="00000000" w:rsidRDefault="00540457">
      <w:pPr>
        <w:pStyle w:val="a0"/>
        <w:rPr>
          <w:rtl/>
        </w:rPr>
      </w:pPr>
    </w:p>
    <w:p w14:paraId="00728476" w14:textId="77777777" w:rsidR="00000000" w:rsidRDefault="00540457">
      <w:pPr>
        <w:pStyle w:val="a0"/>
        <w:rPr>
          <w:rFonts w:hint="cs"/>
          <w:rtl/>
        </w:rPr>
      </w:pPr>
      <w:r>
        <w:rPr>
          <w:rFonts w:hint="cs"/>
          <w:rtl/>
        </w:rPr>
        <w:t>אני רוצה לומר לך, היו מקרים שגם משכורות מורים לא עברו. חבר הכנסת מח'ול וחבר הכנסת ברכה, אני רוצה לומר לכם, לפעמים יש מצב שהממשלה לא משלמת, זו לא</w:t>
      </w:r>
      <w:r>
        <w:rPr>
          <w:rFonts w:hint="cs"/>
          <w:rtl/>
        </w:rPr>
        <w:t xml:space="preserve"> בעיה רק של הרשויות המקומיות.</w:t>
      </w:r>
    </w:p>
    <w:p w14:paraId="44505059" w14:textId="77777777" w:rsidR="00000000" w:rsidRDefault="00540457">
      <w:pPr>
        <w:pStyle w:val="a0"/>
        <w:ind w:firstLine="0"/>
        <w:rPr>
          <w:rFonts w:hint="cs"/>
          <w:rtl/>
        </w:rPr>
      </w:pPr>
    </w:p>
    <w:p w14:paraId="582749FD" w14:textId="77777777" w:rsidR="00000000" w:rsidRDefault="00540457">
      <w:pPr>
        <w:pStyle w:val="af0"/>
        <w:rPr>
          <w:rtl/>
        </w:rPr>
      </w:pPr>
      <w:r>
        <w:rPr>
          <w:rFonts w:hint="eastAsia"/>
          <w:rtl/>
        </w:rPr>
        <w:t>עסאם</w:t>
      </w:r>
      <w:r>
        <w:rPr>
          <w:rtl/>
        </w:rPr>
        <w:t xml:space="preserve"> מח'ול (חד"ש-תע"ל):</w:t>
      </w:r>
    </w:p>
    <w:p w14:paraId="764E442D" w14:textId="77777777" w:rsidR="00000000" w:rsidRDefault="00540457">
      <w:pPr>
        <w:pStyle w:val="a0"/>
        <w:rPr>
          <w:rFonts w:hint="cs"/>
          <w:rtl/>
        </w:rPr>
      </w:pPr>
    </w:p>
    <w:p w14:paraId="339A6750" w14:textId="77777777" w:rsidR="00000000" w:rsidRDefault="00540457">
      <w:pPr>
        <w:pStyle w:val="a0"/>
        <w:rPr>
          <w:rFonts w:hint="cs"/>
          <w:rtl/>
        </w:rPr>
      </w:pPr>
      <w:r>
        <w:rPr>
          <w:rFonts w:hint="cs"/>
          <w:rtl/>
        </w:rPr>
        <w:t>יש בעיה מבנית.</w:t>
      </w:r>
    </w:p>
    <w:p w14:paraId="457A305E" w14:textId="77777777" w:rsidR="00000000" w:rsidRDefault="00540457">
      <w:pPr>
        <w:pStyle w:val="a0"/>
        <w:ind w:firstLine="0"/>
        <w:rPr>
          <w:rFonts w:hint="cs"/>
          <w:rtl/>
        </w:rPr>
      </w:pPr>
    </w:p>
    <w:p w14:paraId="7B9E6AD9" w14:textId="77777777" w:rsidR="00000000" w:rsidRDefault="00540457">
      <w:pPr>
        <w:pStyle w:val="af1"/>
        <w:rPr>
          <w:rtl/>
        </w:rPr>
      </w:pPr>
      <w:r>
        <w:rPr>
          <w:rtl/>
        </w:rPr>
        <w:t>היו"ר ראובן ריבלין:</w:t>
      </w:r>
    </w:p>
    <w:p w14:paraId="07760BD5" w14:textId="77777777" w:rsidR="00000000" w:rsidRDefault="00540457">
      <w:pPr>
        <w:pStyle w:val="a0"/>
        <w:rPr>
          <w:rtl/>
        </w:rPr>
      </w:pPr>
    </w:p>
    <w:p w14:paraId="56B0ADBD" w14:textId="77777777" w:rsidR="00000000" w:rsidRDefault="00540457">
      <w:pPr>
        <w:pStyle w:val="a0"/>
        <w:rPr>
          <w:rFonts w:hint="cs"/>
          <w:rtl/>
        </w:rPr>
      </w:pPr>
      <w:r>
        <w:rPr>
          <w:rFonts w:hint="cs"/>
          <w:rtl/>
        </w:rPr>
        <w:t xml:space="preserve">חבר הכנסת מח'ול,  עומדות לרשותו של אדוני שלוש דקות תמימות להשיב לו. ירשום וישיב לו - שלוש דקות תמימות. בשביל מה צריך קריאות ביניים? </w:t>
      </w:r>
    </w:p>
    <w:p w14:paraId="530610D0" w14:textId="77777777" w:rsidR="00000000" w:rsidRDefault="00540457">
      <w:pPr>
        <w:pStyle w:val="a0"/>
        <w:ind w:firstLine="0"/>
        <w:rPr>
          <w:rFonts w:hint="cs"/>
          <w:rtl/>
        </w:rPr>
      </w:pPr>
    </w:p>
    <w:p w14:paraId="2ABFDDA5" w14:textId="77777777" w:rsidR="00000000" w:rsidRDefault="00540457">
      <w:pPr>
        <w:pStyle w:val="-"/>
        <w:rPr>
          <w:rtl/>
        </w:rPr>
      </w:pPr>
      <w:bookmarkStart w:id="110" w:name="FS000000519T03_12_2003_12_20_20C"/>
      <w:bookmarkEnd w:id="110"/>
      <w:r>
        <w:rPr>
          <w:rtl/>
        </w:rPr>
        <w:t>שר הפנים אברהם פורז:</w:t>
      </w:r>
    </w:p>
    <w:p w14:paraId="1DA6D3DE" w14:textId="77777777" w:rsidR="00000000" w:rsidRDefault="00540457">
      <w:pPr>
        <w:pStyle w:val="a0"/>
        <w:rPr>
          <w:rtl/>
        </w:rPr>
      </w:pPr>
    </w:p>
    <w:p w14:paraId="241AA5B8" w14:textId="77777777" w:rsidR="00000000" w:rsidRDefault="00540457">
      <w:pPr>
        <w:pStyle w:val="a0"/>
        <w:rPr>
          <w:rFonts w:hint="cs"/>
          <w:rtl/>
        </w:rPr>
      </w:pPr>
      <w:r>
        <w:rPr>
          <w:rFonts w:hint="cs"/>
          <w:rtl/>
        </w:rPr>
        <w:t>יש היום</w:t>
      </w:r>
      <w:r>
        <w:rPr>
          <w:rFonts w:hint="cs"/>
          <w:rtl/>
        </w:rPr>
        <w:t xml:space="preserve"> עסקים שקשורים עם הממשלה, והממשלה, בגלל קשיים תקציביים, פשוט איננה משלמת. אפשר לומר שהחשב הכללי או מי שבא מטעמו הוא אדם רע, הוא גורם לזה שלא משלמים. אבל בעצם התוצאה היא אחרת. הרי בסופו של דבר, גם המדינה, כמו כל גוף אחר, יכולה להשתמש בכסף שיש לה ולא ליצור ג</w:t>
      </w:r>
      <w:r>
        <w:rPr>
          <w:rFonts w:hint="cs"/>
          <w:rtl/>
        </w:rPr>
        <w:t>ירעונות. יש גם כללים בעניין הזה. מה שקורה, זה קורה בכל המשק, הפתרון איננו לסמן את הכסף. אני אומר לך, אני יכול לתת לך מטרות לא פחות טובות וראויות. ארוחות חמות לקשישים,  זה אולי יותר חשוב ממשפחתונים? טיפול בנכים. מה לא. יש אלפי דברים חשובים, ולפי זה נצטרך לנ</w:t>
      </w:r>
      <w:r>
        <w:rPr>
          <w:rFonts w:hint="cs"/>
          <w:rtl/>
        </w:rPr>
        <w:t xml:space="preserve">הל חשבונות בנק נפרדים. </w:t>
      </w:r>
    </w:p>
    <w:p w14:paraId="2D5454EB" w14:textId="77777777" w:rsidR="00000000" w:rsidRDefault="00540457">
      <w:pPr>
        <w:pStyle w:val="a0"/>
        <w:rPr>
          <w:rFonts w:hint="cs"/>
          <w:rtl/>
        </w:rPr>
      </w:pPr>
    </w:p>
    <w:p w14:paraId="174A8361" w14:textId="77777777" w:rsidR="00000000" w:rsidRDefault="00540457">
      <w:pPr>
        <w:pStyle w:val="a0"/>
        <w:rPr>
          <w:rFonts w:hint="cs"/>
          <w:rtl/>
        </w:rPr>
      </w:pPr>
      <w:r>
        <w:rPr>
          <w:rFonts w:hint="cs"/>
          <w:rtl/>
        </w:rPr>
        <w:t xml:space="preserve">על כן אני מציע, ככל שאני יכול להציע לחברי הכנסת, שעם כל הבעייתיות שקיימת בשלטון המקומי, ואני באמת מודע לבעיות הקשות ואני רוצה גם לשתף את הכנסת בקשיים - אין בעצם שום תחום שהקיצוץ בו הוא בסדרי הגודל של תמיכת הממשלה ברשויות המקומיות. </w:t>
      </w:r>
      <w:r>
        <w:rPr>
          <w:rFonts w:hint="cs"/>
          <w:rtl/>
        </w:rPr>
        <w:t xml:space="preserve">למעשה, על פני שנתיים, תמיכת הממשלה ברשויות המקומיות ירדה כמעט לחצי, ואני צופה קשיים רבים מאוד. </w:t>
      </w:r>
    </w:p>
    <w:p w14:paraId="209EE912" w14:textId="77777777" w:rsidR="00000000" w:rsidRDefault="00540457">
      <w:pPr>
        <w:pStyle w:val="a0"/>
        <w:rPr>
          <w:rFonts w:hint="cs"/>
          <w:rtl/>
        </w:rPr>
      </w:pPr>
    </w:p>
    <w:p w14:paraId="0B60204C" w14:textId="77777777" w:rsidR="00000000" w:rsidRDefault="00540457">
      <w:pPr>
        <w:pStyle w:val="a0"/>
      </w:pPr>
      <w:r>
        <w:rPr>
          <w:rFonts w:hint="cs"/>
          <w:rtl/>
        </w:rPr>
        <w:t>השאלה היא מדוע עד עכשיו הדברים האלה לא התגלו. הם לא התגלו כי חלק גדול מראשי הערים או המועמדים לראשי עיר או לראשי מועצות מקומיות היו עסוקים בבחירות. הם לא רצו ל</w:t>
      </w:r>
      <w:r>
        <w:rPr>
          <w:rFonts w:hint="cs"/>
          <w:rtl/>
        </w:rPr>
        <w:t>חולל מהומה והם עשו כמיטב יכולתם כדי להצליח ולהיבחר מחדש. לא כולם. חלק מהם גם באו אלי ואמרו לי: אנחנו מצטערים, אנחנו מבינים שאת העסק הזה אי-אפשר לנהל. קצה נפשנו בדבר הזה. אין לנו כוח להתמודד חודש אחר חודש עם המצוקות, עם הגירעון, עם העובדה שלא משלמים משכורות</w:t>
      </w:r>
      <w:r>
        <w:rPr>
          <w:rFonts w:hint="cs"/>
          <w:rtl/>
        </w:rPr>
        <w:t>. אנחנו הולכים הביתה, תנו למישהו אחר לנהל את זה.</w:t>
      </w:r>
    </w:p>
    <w:p w14:paraId="01C3C567" w14:textId="77777777" w:rsidR="00000000" w:rsidRDefault="00540457">
      <w:pPr>
        <w:pStyle w:val="a0"/>
        <w:ind w:firstLine="0"/>
      </w:pPr>
    </w:p>
    <w:p w14:paraId="4E789FF6" w14:textId="77777777" w:rsidR="00000000" w:rsidRDefault="00540457">
      <w:pPr>
        <w:pStyle w:val="a0"/>
        <w:ind w:firstLine="0"/>
        <w:rPr>
          <w:rFonts w:hint="cs"/>
          <w:rtl/>
        </w:rPr>
      </w:pPr>
      <w:r>
        <w:tab/>
      </w:r>
      <w:r>
        <w:rPr>
          <w:rFonts w:hint="cs"/>
          <w:rtl/>
        </w:rPr>
        <w:t>אבל המשבר צפוי, והמשבר לא יהיה רק במשפחתונים, לא רק בבריאות, לא רק בחינוך, הוא יהיה בכול. לכן, המחשבה שאפשר היה לקצץ עד כדי כך בתקציבי התמיכה ברשויות המקומיות, אני חושב שהיא  מוטעית.</w:t>
      </w:r>
    </w:p>
    <w:p w14:paraId="049D8C45" w14:textId="77777777" w:rsidR="00000000" w:rsidRDefault="00540457">
      <w:pPr>
        <w:pStyle w:val="a0"/>
        <w:ind w:firstLine="0"/>
        <w:rPr>
          <w:rFonts w:hint="cs"/>
          <w:rtl/>
        </w:rPr>
      </w:pPr>
    </w:p>
    <w:p w14:paraId="2B1AECC3" w14:textId="77777777" w:rsidR="00000000" w:rsidRDefault="00540457">
      <w:pPr>
        <w:pStyle w:val="a0"/>
        <w:ind w:firstLine="0"/>
        <w:rPr>
          <w:rFonts w:hint="cs"/>
          <w:rtl/>
        </w:rPr>
      </w:pPr>
      <w:r>
        <w:rPr>
          <w:rFonts w:hint="cs"/>
          <w:rtl/>
        </w:rPr>
        <w:tab/>
        <w:t>אני לא מדבר פה על תק</w:t>
      </w:r>
      <w:r>
        <w:rPr>
          <w:rFonts w:hint="cs"/>
          <w:rtl/>
        </w:rPr>
        <w:t>ציב משרד הפנים. זה לא תקציב שמשמש אותנו במשרד שלנו. גם שם יש לנו קשיים לא מעטים, ואני מודיע בזאת לכנסת שאנחנו ניאלץ לסגור לשכות של מינהל אוכלוסין בערים שונות, ומי שיזדקק בפעם הבאה לדרכון - בהנחה שיום אחד העיצומים ייפסקו וניתן יהיה לקבל דרכון - לפעמים ייאלץ</w:t>
      </w:r>
      <w:r>
        <w:rPr>
          <w:rFonts w:hint="cs"/>
          <w:rtl/>
        </w:rPr>
        <w:t xml:space="preserve"> לכתת רגליו לעיר סמוכה כדי לקבל דרכון, כי אנחנו נסגור לשכות בערים מסוימות.</w:t>
      </w:r>
    </w:p>
    <w:p w14:paraId="42F9C96F" w14:textId="77777777" w:rsidR="00000000" w:rsidRDefault="00540457">
      <w:pPr>
        <w:pStyle w:val="a0"/>
        <w:ind w:firstLine="0"/>
        <w:rPr>
          <w:rFonts w:hint="cs"/>
          <w:rtl/>
        </w:rPr>
      </w:pPr>
    </w:p>
    <w:p w14:paraId="03B183F1" w14:textId="77777777" w:rsidR="00000000" w:rsidRDefault="00540457">
      <w:pPr>
        <w:pStyle w:val="a0"/>
        <w:ind w:firstLine="0"/>
        <w:rPr>
          <w:rFonts w:hint="cs"/>
          <w:rtl/>
        </w:rPr>
      </w:pPr>
      <w:r>
        <w:rPr>
          <w:rFonts w:hint="cs"/>
          <w:rtl/>
        </w:rPr>
        <w:tab/>
        <w:t>גם מעבר לעניין של המשרד עצמו, תקציב התמיכה ברשויות המקומיות קוצץ בצורה שלדעתי לא תוכל לאפשר לרשויות לתפקד, והבעיה שאתה מעלה תחזור על עצמה בדיסציפלינות שונות. אם אתה רוצה מבול של ח</w:t>
      </w:r>
      <w:r>
        <w:rPr>
          <w:rFonts w:hint="cs"/>
          <w:rtl/>
        </w:rPr>
        <w:t xml:space="preserve">קיקה, אני מציע לך, חבר הכנסת מח'ול, קח לך את כל הדברים החשובים ברשות המקומית: חינוך, בריאות, קשישים, תברואה, כיבוי אש, תעשה על כל אחד הצעת חוק. התשובה שלי תהיה אותו דבר. </w:t>
      </w:r>
    </w:p>
    <w:p w14:paraId="4C1F5525" w14:textId="77777777" w:rsidR="00000000" w:rsidRDefault="00540457">
      <w:pPr>
        <w:pStyle w:val="a0"/>
        <w:ind w:firstLine="0"/>
        <w:rPr>
          <w:rFonts w:hint="cs"/>
          <w:rtl/>
        </w:rPr>
      </w:pPr>
    </w:p>
    <w:p w14:paraId="691246CE" w14:textId="77777777" w:rsidR="00000000" w:rsidRDefault="00540457">
      <w:pPr>
        <w:pStyle w:val="a0"/>
        <w:ind w:firstLine="720"/>
        <w:rPr>
          <w:rFonts w:hint="cs"/>
          <w:rtl/>
        </w:rPr>
      </w:pPr>
      <w:r>
        <w:rPr>
          <w:rFonts w:hint="cs"/>
          <w:rtl/>
        </w:rPr>
        <w:t xml:space="preserve">אני מאוד מצטער על זה שלא משלמים, אבל הפטנט איננו על-ידי זה שכביכול נשלם את הכסף. גם </w:t>
      </w:r>
      <w:r>
        <w:rPr>
          <w:rFonts w:hint="cs"/>
          <w:rtl/>
        </w:rPr>
        <w:t xml:space="preserve">אם נניח שהחוק יאמר שישריינו את הכסף וגזבר הרשות המקומית לא יעמוד בחוק, מה תעשה לו - תתלה אותו? תהרוג אותו? הרי גם הוא עושה את זה לא משום שהוא רשע, הוא עושה את זה משום שאין לו ברירה.   </w:t>
      </w:r>
    </w:p>
    <w:p w14:paraId="7D3328EB" w14:textId="77777777" w:rsidR="00000000" w:rsidRDefault="00540457">
      <w:pPr>
        <w:pStyle w:val="a0"/>
        <w:ind w:firstLine="720"/>
        <w:rPr>
          <w:rFonts w:hint="cs"/>
          <w:rtl/>
        </w:rPr>
      </w:pPr>
    </w:p>
    <w:p w14:paraId="2EB5C8A4" w14:textId="77777777" w:rsidR="00000000" w:rsidRDefault="00540457">
      <w:pPr>
        <w:pStyle w:val="a0"/>
        <w:ind w:firstLine="720"/>
        <w:rPr>
          <w:rFonts w:hint="cs"/>
          <w:rtl/>
        </w:rPr>
      </w:pPr>
      <w:r>
        <w:rPr>
          <w:rFonts w:hint="cs"/>
          <w:rtl/>
        </w:rPr>
        <w:t>מכל הנימוקים הנכבדים והחשובים האלה אני מציע להתנגד להצעת החוק ולהסיר א</w:t>
      </w:r>
      <w:r>
        <w:rPr>
          <w:rFonts w:hint="cs"/>
          <w:rtl/>
        </w:rPr>
        <w:t xml:space="preserve">ותה. </w:t>
      </w:r>
    </w:p>
    <w:p w14:paraId="0EDF0C6E" w14:textId="77777777" w:rsidR="00000000" w:rsidRDefault="00540457">
      <w:pPr>
        <w:pStyle w:val="af1"/>
        <w:rPr>
          <w:rtl/>
        </w:rPr>
      </w:pPr>
    </w:p>
    <w:p w14:paraId="1DEC8B10" w14:textId="77777777" w:rsidR="00000000" w:rsidRDefault="00540457">
      <w:pPr>
        <w:pStyle w:val="af1"/>
        <w:rPr>
          <w:rtl/>
        </w:rPr>
      </w:pPr>
      <w:r>
        <w:rPr>
          <w:rtl/>
        </w:rPr>
        <w:t>היו"ר ראובן ריבלין:</w:t>
      </w:r>
    </w:p>
    <w:p w14:paraId="169FBA02" w14:textId="77777777" w:rsidR="00000000" w:rsidRDefault="00540457">
      <w:pPr>
        <w:pStyle w:val="a0"/>
        <w:rPr>
          <w:rtl/>
        </w:rPr>
      </w:pPr>
    </w:p>
    <w:p w14:paraId="08AFA65D" w14:textId="77777777" w:rsidR="00000000" w:rsidRDefault="00540457">
      <w:pPr>
        <w:pStyle w:val="a0"/>
        <w:rPr>
          <w:rFonts w:hint="cs"/>
          <w:rtl/>
        </w:rPr>
      </w:pPr>
      <w:r>
        <w:rPr>
          <w:rFonts w:hint="cs"/>
          <w:rtl/>
        </w:rPr>
        <w:t xml:space="preserve">אני מאוד מודה לשר הפנים. </w:t>
      </w:r>
    </w:p>
    <w:p w14:paraId="558DE3C6" w14:textId="77777777" w:rsidR="00000000" w:rsidRDefault="00540457">
      <w:pPr>
        <w:pStyle w:val="a0"/>
        <w:rPr>
          <w:rFonts w:hint="cs"/>
          <w:rtl/>
        </w:rPr>
      </w:pPr>
    </w:p>
    <w:p w14:paraId="3F68004A" w14:textId="77777777" w:rsidR="00000000" w:rsidRDefault="00540457">
      <w:pPr>
        <w:pStyle w:val="a0"/>
        <w:rPr>
          <w:rFonts w:hint="cs"/>
          <w:rtl/>
        </w:rPr>
      </w:pPr>
      <w:r>
        <w:rPr>
          <w:rFonts w:hint="cs"/>
          <w:rtl/>
        </w:rPr>
        <w:t xml:space="preserve">ובכן, רבותי חברי הכנסת, לפני ההצבעה אני מודיע שחבר הכנסת אלדד הודיע לי, שבהצבעה הקודמת הוא הצביע בניגוד לדעתו מבלי משים. הוא הצביע בעד, אף שהיה צריך להצביע נגד. אני לא משנה את ההצבעה, וידע כל חבר כנסת </w:t>
      </w:r>
      <w:r>
        <w:rPr>
          <w:rFonts w:hint="cs"/>
          <w:rtl/>
        </w:rPr>
        <w:t xml:space="preserve">שהוא אחראי להצבעתו. לפרוטוקול אמרתי מה שהוא אמר. אני לא משנה את ההצבעה. </w:t>
      </w:r>
    </w:p>
    <w:p w14:paraId="13DFFD2A" w14:textId="77777777" w:rsidR="00000000" w:rsidRDefault="00540457">
      <w:pPr>
        <w:pStyle w:val="a0"/>
        <w:rPr>
          <w:rFonts w:hint="cs"/>
          <w:rtl/>
        </w:rPr>
      </w:pPr>
    </w:p>
    <w:p w14:paraId="12FFE56A" w14:textId="77777777" w:rsidR="00000000" w:rsidRDefault="00540457">
      <w:pPr>
        <w:pStyle w:val="a0"/>
        <w:rPr>
          <w:rFonts w:hint="cs"/>
          <w:rtl/>
        </w:rPr>
      </w:pPr>
      <w:r>
        <w:rPr>
          <w:rFonts w:hint="cs"/>
          <w:rtl/>
        </w:rPr>
        <w:t>רבותי חברי הכנסת, אנחנו עוברים להצבעה. מי בעד? מי נגד? נא להצביע.</w:t>
      </w:r>
    </w:p>
    <w:p w14:paraId="7E10CCF9" w14:textId="77777777" w:rsidR="00000000" w:rsidRDefault="00540457">
      <w:pPr>
        <w:pStyle w:val="a0"/>
        <w:rPr>
          <w:rFonts w:hint="cs"/>
          <w:rtl/>
        </w:rPr>
      </w:pPr>
    </w:p>
    <w:p w14:paraId="659478DF" w14:textId="77777777" w:rsidR="00000000" w:rsidRDefault="00540457">
      <w:pPr>
        <w:pStyle w:val="ab"/>
        <w:bidi/>
        <w:rPr>
          <w:rFonts w:hint="cs"/>
          <w:rtl/>
        </w:rPr>
      </w:pPr>
      <w:r>
        <w:rPr>
          <w:rFonts w:hint="cs"/>
          <w:rtl/>
        </w:rPr>
        <w:t xml:space="preserve">הצבעה </w:t>
      </w:r>
    </w:p>
    <w:p w14:paraId="0BEDEC24" w14:textId="77777777" w:rsidR="00000000" w:rsidRDefault="00540457">
      <w:pPr>
        <w:pStyle w:val="a0"/>
        <w:rPr>
          <w:rFonts w:hint="cs"/>
          <w:rtl/>
        </w:rPr>
      </w:pPr>
    </w:p>
    <w:p w14:paraId="4188CE7C" w14:textId="77777777" w:rsidR="00000000" w:rsidRDefault="0054045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386647BC" w14:textId="77777777" w:rsidR="00000000" w:rsidRDefault="00540457">
      <w:pPr>
        <w:pStyle w:val="ac"/>
        <w:bidi/>
        <w:rPr>
          <w:rFonts w:hint="cs"/>
          <w:rtl/>
        </w:rPr>
      </w:pPr>
      <w:r>
        <w:rPr>
          <w:rFonts w:hint="cs"/>
          <w:rtl/>
        </w:rPr>
        <w:t xml:space="preserve">בעד ההצעה להסיר מסדר-היום את הצעת החוק </w:t>
      </w:r>
      <w:r>
        <w:rPr>
          <w:rtl/>
        </w:rPr>
        <w:t>–</w:t>
      </w:r>
      <w:r>
        <w:rPr>
          <w:rFonts w:hint="cs"/>
          <w:rtl/>
        </w:rPr>
        <w:t xml:space="preserve"> 41</w:t>
      </w:r>
    </w:p>
    <w:p w14:paraId="46DAC539" w14:textId="77777777" w:rsidR="00000000" w:rsidRDefault="00540457">
      <w:pPr>
        <w:pStyle w:val="ac"/>
        <w:bidi/>
        <w:rPr>
          <w:rFonts w:hint="cs"/>
          <w:rtl/>
        </w:rPr>
      </w:pPr>
      <w:r>
        <w:rPr>
          <w:rFonts w:hint="cs"/>
          <w:rtl/>
        </w:rPr>
        <w:t xml:space="preserve">נמנעים - </w:t>
      </w:r>
      <w:r>
        <w:rPr>
          <w:rFonts w:hint="cs"/>
          <w:rtl/>
        </w:rPr>
        <w:t xml:space="preserve">1 </w:t>
      </w:r>
    </w:p>
    <w:p w14:paraId="51CCF1F3" w14:textId="77777777" w:rsidR="00000000" w:rsidRDefault="00540457">
      <w:pPr>
        <w:pStyle w:val="ad"/>
        <w:bidi/>
        <w:rPr>
          <w:rFonts w:hint="cs"/>
          <w:rtl/>
        </w:rPr>
      </w:pPr>
      <w:r>
        <w:rPr>
          <w:rFonts w:hint="cs"/>
          <w:rtl/>
        </w:rPr>
        <w:t>ההצעה להסיר מסדר-היום את הצעת חוק הרשויות המקומיות (ייעוד כספי ההקצבות למטרות מימון המשפחתונים), התשס"ג-2003, נתקבלה.</w:t>
      </w:r>
    </w:p>
    <w:p w14:paraId="3E6AD3BD" w14:textId="77777777" w:rsidR="00000000" w:rsidRDefault="00540457">
      <w:pPr>
        <w:pStyle w:val="a0"/>
        <w:ind w:firstLine="0"/>
        <w:rPr>
          <w:rFonts w:hint="cs"/>
          <w:rtl/>
          <w:lang w:eastAsia="en-US"/>
        </w:rPr>
      </w:pPr>
    </w:p>
    <w:p w14:paraId="2349D90C" w14:textId="77777777" w:rsidR="00000000" w:rsidRDefault="00540457">
      <w:pPr>
        <w:pStyle w:val="af1"/>
        <w:rPr>
          <w:rtl/>
        </w:rPr>
      </w:pPr>
      <w:r>
        <w:rPr>
          <w:rtl/>
        </w:rPr>
        <w:t>היו"ר ראובן ריבלין:</w:t>
      </w:r>
    </w:p>
    <w:p w14:paraId="63185D9A" w14:textId="77777777" w:rsidR="00000000" w:rsidRDefault="00540457">
      <w:pPr>
        <w:pStyle w:val="a0"/>
        <w:rPr>
          <w:rtl/>
        </w:rPr>
      </w:pPr>
    </w:p>
    <w:p w14:paraId="38CBB849" w14:textId="77777777" w:rsidR="00000000" w:rsidRDefault="00540457">
      <w:pPr>
        <w:pStyle w:val="a0"/>
        <w:rPr>
          <w:rFonts w:hint="cs"/>
          <w:rtl/>
        </w:rPr>
      </w:pPr>
      <w:r>
        <w:rPr>
          <w:rFonts w:hint="cs"/>
          <w:rtl/>
        </w:rPr>
        <w:t>ובכן, 34 בעד, 41 נגד, אחד נמנע. אני קובע שהצעת החוק של עסאם מח'ול וחבריו לא עברה בקריאה טרומית וירדה מסדר-היום.</w:t>
      </w:r>
    </w:p>
    <w:p w14:paraId="7A698C1A" w14:textId="77777777" w:rsidR="00000000" w:rsidRDefault="00540457">
      <w:pPr>
        <w:pStyle w:val="a0"/>
        <w:rPr>
          <w:rFonts w:hint="cs"/>
          <w:rtl/>
        </w:rPr>
      </w:pPr>
    </w:p>
    <w:p w14:paraId="3E30BB81" w14:textId="77777777" w:rsidR="00000000" w:rsidRDefault="00540457">
      <w:pPr>
        <w:pStyle w:val="a2"/>
        <w:rPr>
          <w:rtl/>
        </w:rPr>
      </w:pPr>
    </w:p>
    <w:p w14:paraId="6E9619A7" w14:textId="77777777" w:rsidR="00000000" w:rsidRDefault="00540457">
      <w:pPr>
        <w:pStyle w:val="a2"/>
        <w:rPr>
          <w:rFonts w:hint="cs"/>
          <w:rtl/>
        </w:rPr>
      </w:pPr>
    </w:p>
    <w:p w14:paraId="0F631B0D" w14:textId="77777777" w:rsidR="00000000" w:rsidRDefault="00540457">
      <w:pPr>
        <w:pStyle w:val="a2"/>
        <w:rPr>
          <w:rFonts w:hint="cs"/>
          <w:rtl/>
        </w:rPr>
      </w:pPr>
      <w:bookmarkStart w:id="111" w:name="CS18314FI0018314T03_12_2003_13_27_36"/>
      <w:bookmarkStart w:id="112" w:name="_Toc59448013"/>
      <w:bookmarkEnd w:id="111"/>
      <w:r>
        <w:rPr>
          <w:rtl/>
        </w:rPr>
        <w:t>הצ</w:t>
      </w:r>
      <w:r>
        <w:rPr>
          <w:rFonts w:hint="cs"/>
          <w:rtl/>
        </w:rPr>
        <w:t xml:space="preserve">עת חוק </w:t>
      </w:r>
      <w:r>
        <w:rPr>
          <w:rtl/>
        </w:rPr>
        <w:t>בנק ישראל (תיקון - תקציב בנק ישראל), התשס"ג-2003</w:t>
      </w:r>
      <w:bookmarkEnd w:id="112"/>
      <w:r>
        <w:rPr>
          <w:rtl/>
        </w:rPr>
        <w:t xml:space="preserve"> </w:t>
      </w:r>
    </w:p>
    <w:p w14:paraId="68116D1B" w14:textId="77777777" w:rsidR="00000000" w:rsidRDefault="00540457">
      <w:pPr>
        <w:pStyle w:val="a0"/>
        <w:ind w:firstLine="0"/>
        <w:rPr>
          <w:rFonts w:hint="cs"/>
          <w:rtl/>
        </w:rPr>
      </w:pPr>
      <w:r>
        <w:rPr>
          <w:rtl/>
        </w:rPr>
        <w:t>[נספחות.]</w:t>
      </w:r>
    </w:p>
    <w:p w14:paraId="7F93852A" w14:textId="77777777" w:rsidR="00000000" w:rsidRDefault="00540457">
      <w:pPr>
        <w:pStyle w:val="a2"/>
        <w:rPr>
          <w:rtl/>
        </w:rPr>
      </w:pPr>
      <w:bookmarkStart w:id="113" w:name="_Toc59448014"/>
      <w:r>
        <w:rPr>
          <w:rFonts w:hint="cs"/>
          <w:rtl/>
        </w:rPr>
        <w:t>(הצעת חבר הכנסת יעקב ליצמן)</w:t>
      </w:r>
      <w:bookmarkEnd w:id="113"/>
      <w:r>
        <w:rPr>
          <w:rtl/>
        </w:rPr>
        <w:t xml:space="preserve"> </w:t>
      </w:r>
    </w:p>
    <w:p w14:paraId="59688CB9" w14:textId="77777777" w:rsidR="00000000" w:rsidRDefault="00540457">
      <w:pPr>
        <w:pStyle w:val="-0"/>
        <w:rPr>
          <w:rFonts w:hint="cs"/>
          <w:rtl/>
        </w:rPr>
      </w:pPr>
    </w:p>
    <w:p w14:paraId="1AEB87C6" w14:textId="77777777" w:rsidR="00000000" w:rsidRDefault="00540457">
      <w:pPr>
        <w:pStyle w:val="af1"/>
        <w:rPr>
          <w:rtl/>
        </w:rPr>
      </w:pPr>
      <w:r>
        <w:rPr>
          <w:rtl/>
        </w:rPr>
        <w:t>היו"ר ראובן ריבלין:</w:t>
      </w:r>
    </w:p>
    <w:p w14:paraId="58C4865A" w14:textId="77777777" w:rsidR="00000000" w:rsidRDefault="00540457">
      <w:pPr>
        <w:pStyle w:val="a0"/>
        <w:rPr>
          <w:rtl/>
        </w:rPr>
      </w:pPr>
    </w:p>
    <w:p w14:paraId="06631938" w14:textId="77777777" w:rsidR="00000000" w:rsidRDefault="00540457">
      <w:pPr>
        <w:pStyle w:val="a0"/>
        <w:rPr>
          <w:rFonts w:hint="cs"/>
          <w:rtl/>
        </w:rPr>
      </w:pPr>
      <w:r>
        <w:rPr>
          <w:rFonts w:hint="cs"/>
          <w:rtl/>
        </w:rPr>
        <w:t xml:space="preserve">אנחנו עוברים להצעת חוק פ/1324, הצעת חוק בנק ישראל (תיקון </w:t>
      </w:r>
      <w:r>
        <w:rPr>
          <w:rtl/>
        </w:rPr>
        <w:t>–</w:t>
      </w:r>
      <w:r>
        <w:rPr>
          <w:rFonts w:hint="cs"/>
          <w:rtl/>
        </w:rPr>
        <w:t xml:space="preserve"> תקציב בנק ישראל), התשס"ג-2003, של חבר הכנסת יעקב ליצמן. חבר הכנסת ליצמן, המ</w:t>
      </w:r>
      <w:r>
        <w:rPr>
          <w:rFonts w:hint="cs"/>
          <w:rtl/>
        </w:rPr>
        <w:t xml:space="preserve">משלה הודיעה לי שהיא רוצה תשובה והצבעה במועד אחר. האם אדוני מסכים? </w:t>
      </w:r>
    </w:p>
    <w:p w14:paraId="22CB29C0" w14:textId="77777777" w:rsidR="00000000" w:rsidRDefault="00540457">
      <w:pPr>
        <w:pStyle w:val="a0"/>
        <w:rPr>
          <w:rFonts w:hint="cs"/>
          <w:rtl/>
        </w:rPr>
      </w:pPr>
    </w:p>
    <w:p w14:paraId="670D6B43" w14:textId="77777777" w:rsidR="00000000" w:rsidRDefault="00540457">
      <w:pPr>
        <w:pStyle w:val="a"/>
        <w:rPr>
          <w:rtl/>
        </w:rPr>
      </w:pPr>
      <w:bookmarkStart w:id="114" w:name="FS000000528T03_12_2003_13_01_09"/>
      <w:bookmarkStart w:id="115" w:name="_Toc59448015"/>
      <w:bookmarkEnd w:id="114"/>
      <w:r>
        <w:rPr>
          <w:rFonts w:hint="eastAsia"/>
          <w:rtl/>
        </w:rPr>
        <w:t>יעקב</w:t>
      </w:r>
      <w:r>
        <w:rPr>
          <w:rtl/>
        </w:rPr>
        <w:t xml:space="preserve"> ליצמן (יהדות התורה):</w:t>
      </w:r>
      <w:bookmarkEnd w:id="115"/>
    </w:p>
    <w:p w14:paraId="08D8D23E" w14:textId="77777777" w:rsidR="00000000" w:rsidRDefault="00540457">
      <w:pPr>
        <w:pStyle w:val="a0"/>
        <w:rPr>
          <w:rFonts w:hint="cs"/>
          <w:rtl/>
        </w:rPr>
      </w:pPr>
    </w:p>
    <w:p w14:paraId="01065364" w14:textId="77777777" w:rsidR="00000000" w:rsidRDefault="00540457">
      <w:pPr>
        <w:pStyle w:val="a0"/>
        <w:rPr>
          <w:rFonts w:hint="cs"/>
          <w:rtl/>
        </w:rPr>
      </w:pPr>
      <w:r>
        <w:rPr>
          <w:rFonts w:hint="cs"/>
          <w:rtl/>
        </w:rPr>
        <w:t>כן.</w:t>
      </w:r>
    </w:p>
    <w:p w14:paraId="6AB9E603" w14:textId="77777777" w:rsidR="00000000" w:rsidRDefault="00540457">
      <w:pPr>
        <w:pStyle w:val="a0"/>
        <w:rPr>
          <w:rFonts w:hint="cs"/>
          <w:rtl/>
        </w:rPr>
      </w:pPr>
    </w:p>
    <w:p w14:paraId="78B9F441" w14:textId="77777777" w:rsidR="00000000" w:rsidRDefault="00540457">
      <w:pPr>
        <w:pStyle w:val="af1"/>
        <w:rPr>
          <w:rtl/>
        </w:rPr>
      </w:pPr>
      <w:r>
        <w:rPr>
          <w:rtl/>
        </w:rPr>
        <w:t>היו"ר ראובן ריבלין:</w:t>
      </w:r>
    </w:p>
    <w:p w14:paraId="10DC4DE3" w14:textId="77777777" w:rsidR="00000000" w:rsidRDefault="00540457">
      <w:pPr>
        <w:pStyle w:val="a0"/>
        <w:rPr>
          <w:rtl/>
        </w:rPr>
      </w:pPr>
    </w:p>
    <w:p w14:paraId="6EA4C312" w14:textId="77777777" w:rsidR="00000000" w:rsidRDefault="00540457">
      <w:pPr>
        <w:pStyle w:val="a0"/>
        <w:rPr>
          <w:rFonts w:hint="cs"/>
          <w:rtl/>
        </w:rPr>
      </w:pPr>
      <w:r>
        <w:rPr>
          <w:rFonts w:hint="cs"/>
          <w:rtl/>
        </w:rPr>
        <w:t>ובכן, לא תהיה תשובה ולא תהיה הצבעה, בהסכמת חבר הכנסת יעקב ליצמן. בבקשה.</w:t>
      </w:r>
    </w:p>
    <w:p w14:paraId="41DC7FED" w14:textId="77777777" w:rsidR="00000000" w:rsidRDefault="00540457">
      <w:pPr>
        <w:pStyle w:val="a0"/>
        <w:rPr>
          <w:rFonts w:hint="cs"/>
          <w:rtl/>
        </w:rPr>
      </w:pPr>
    </w:p>
    <w:p w14:paraId="432480A3" w14:textId="77777777" w:rsidR="00000000" w:rsidRDefault="00540457">
      <w:pPr>
        <w:pStyle w:val="a0"/>
        <w:rPr>
          <w:rFonts w:hint="cs"/>
          <w:rtl/>
        </w:rPr>
      </w:pPr>
      <w:bookmarkStart w:id="116" w:name="FS000000528T03_12_2003_13_01_34C"/>
      <w:bookmarkEnd w:id="116"/>
      <w:r>
        <w:rPr>
          <w:rFonts w:hint="cs"/>
          <w:rtl/>
        </w:rPr>
        <w:t>אדוני יושב-ראש הקואליציה, אני רוצה להפנות את תשומת לבך, שכדי ש</w:t>
      </w:r>
      <w:r>
        <w:rPr>
          <w:rFonts w:hint="cs"/>
          <w:rtl/>
        </w:rPr>
        <w:t>לא תהיה הצבעה ולא תהיה תשובה צריך את הסכמת בעל ההצעה, והוא מסכים.</w:t>
      </w:r>
    </w:p>
    <w:p w14:paraId="6A67C960" w14:textId="77777777" w:rsidR="00000000" w:rsidRDefault="00540457">
      <w:pPr>
        <w:pStyle w:val="-"/>
        <w:rPr>
          <w:rFonts w:hint="cs"/>
          <w:rtl/>
        </w:rPr>
      </w:pPr>
    </w:p>
    <w:p w14:paraId="2AA551C0" w14:textId="77777777" w:rsidR="00000000" w:rsidRDefault="00540457">
      <w:pPr>
        <w:pStyle w:val="-"/>
        <w:rPr>
          <w:rFonts w:hint="cs"/>
          <w:rtl/>
        </w:rPr>
      </w:pPr>
    </w:p>
    <w:p w14:paraId="233DFF7B" w14:textId="77777777" w:rsidR="00000000" w:rsidRDefault="00540457">
      <w:pPr>
        <w:pStyle w:val="-"/>
        <w:rPr>
          <w:rtl/>
        </w:rPr>
      </w:pPr>
      <w:r>
        <w:rPr>
          <w:rtl/>
        </w:rPr>
        <w:t>יעקב ליצמן (יהדות התורה):</w:t>
      </w:r>
    </w:p>
    <w:p w14:paraId="1C7EC529" w14:textId="77777777" w:rsidR="00000000" w:rsidRDefault="00540457">
      <w:pPr>
        <w:pStyle w:val="a0"/>
        <w:rPr>
          <w:rtl/>
        </w:rPr>
      </w:pPr>
    </w:p>
    <w:p w14:paraId="465E8791" w14:textId="77777777" w:rsidR="00000000" w:rsidRDefault="00540457">
      <w:pPr>
        <w:pStyle w:val="a0"/>
        <w:rPr>
          <w:rFonts w:hint="cs"/>
          <w:rtl/>
        </w:rPr>
      </w:pPr>
      <w:r>
        <w:rPr>
          <w:rFonts w:hint="cs"/>
          <w:rtl/>
        </w:rPr>
        <w:t>אדוני היושב-ראש, כנסת נכבדה, הצעת החוק שאני מציע היום באה לסדר את המערכת היחידה שאינה כפופה לשום ועדה בכנסת לגבי אישור התקציב, ומדובר בבנק ישראל.</w:t>
      </w:r>
    </w:p>
    <w:p w14:paraId="33839F11" w14:textId="77777777" w:rsidR="00000000" w:rsidRDefault="00540457">
      <w:pPr>
        <w:pStyle w:val="a0"/>
        <w:rPr>
          <w:rFonts w:hint="cs"/>
          <w:rtl/>
        </w:rPr>
      </w:pPr>
    </w:p>
    <w:p w14:paraId="5B7A1D66" w14:textId="77777777" w:rsidR="00000000" w:rsidRDefault="00540457">
      <w:pPr>
        <w:pStyle w:val="a0"/>
        <w:rPr>
          <w:rFonts w:hint="cs"/>
          <w:rtl/>
        </w:rPr>
      </w:pPr>
      <w:r>
        <w:rPr>
          <w:rFonts w:hint="cs"/>
          <w:rtl/>
        </w:rPr>
        <w:t>עד היום בנק יש</w:t>
      </w:r>
      <w:r>
        <w:rPr>
          <w:rFonts w:hint="cs"/>
          <w:rtl/>
        </w:rPr>
        <w:t xml:space="preserve">ראל מגיש תקציב אוטומטי, הוא מעביר אותו לספר התקציב. אין פיקוח, אף אחד לא בודק, אין אישור. אנחנו, כחברי הכנסת, אין לנו שום פיקוח פרלמנטרי על תקציב בנק ישראל. אנחנו לא יודעים מה מופיע שם. בנק ישראל הוא היחיד בנושא הזה. </w:t>
      </w:r>
    </w:p>
    <w:p w14:paraId="76C6C42B" w14:textId="77777777" w:rsidR="00000000" w:rsidRDefault="00540457">
      <w:pPr>
        <w:pStyle w:val="a0"/>
        <w:rPr>
          <w:rFonts w:hint="cs"/>
          <w:rtl/>
        </w:rPr>
      </w:pPr>
    </w:p>
    <w:p w14:paraId="426097F6" w14:textId="77777777" w:rsidR="00000000" w:rsidRDefault="00540457">
      <w:pPr>
        <w:pStyle w:val="a0"/>
        <w:rPr>
          <w:rFonts w:hint="cs"/>
          <w:rtl/>
        </w:rPr>
      </w:pPr>
      <w:r>
        <w:rPr>
          <w:rFonts w:hint="cs"/>
          <w:rtl/>
        </w:rPr>
        <w:t>גם משרד מבקר המדינה עובר אישור תקציבי</w:t>
      </w:r>
      <w:r>
        <w:rPr>
          <w:rFonts w:hint="cs"/>
          <w:rtl/>
        </w:rPr>
        <w:t xml:space="preserve"> בוועדת הכספים, ואין שום בושה. אנחנו מכירים בעצמאותו של מבקר המדינה, אבל תקציב משרדו צריך לבוא לוועדת הכספים. כשמאשרים תקציב בוועדת הכספים מקובל שחברי הכנסת שואלים שאלות, בודקים את הדברים יותר לעומק, ואז אפשר גם לבדוק את שכר הבכירים בבנק ישראל.</w:t>
      </w:r>
    </w:p>
    <w:p w14:paraId="0EB29967" w14:textId="77777777" w:rsidR="00000000" w:rsidRDefault="00540457">
      <w:pPr>
        <w:pStyle w:val="a0"/>
        <w:rPr>
          <w:rFonts w:hint="cs"/>
          <w:rtl/>
        </w:rPr>
      </w:pPr>
    </w:p>
    <w:p w14:paraId="74B3C082" w14:textId="77777777" w:rsidR="00000000" w:rsidRDefault="00540457">
      <w:pPr>
        <w:pStyle w:val="a0"/>
        <w:rPr>
          <w:rFonts w:hint="cs"/>
          <w:rtl/>
        </w:rPr>
      </w:pPr>
      <w:r>
        <w:rPr>
          <w:rFonts w:hint="cs"/>
          <w:rtl/>
        </w:rPr>
        <w:t>לפי מה שפו</w:t>
      </w:r>
      <w:r>
        <w:rPr>
          <w:rFonts w:hint="cs"/>
          <w:rtl/>
        </w:rPr>
        <w:t>רסם בעיתונות לאחרונה, שכר הבכירים בבנק ישראל גבוה מאוד, אין ריסון. אנחנו ככנסת, כפיקוח פרלמנטרי, אין לנו שום מלה כדי לבדוק מה קורה שם.</w:t>
      </w:r>
    </w:p>
    <w:p w14:paraId="2EED2EFE" w14:textId="77777777" w:rsidR="00000000" w:rsidRDefault="00540457">
      <w:pPr>
        <w:pStyle w:val="a0"/>
        <w:rPr>
          <w:rFonts w:hint="cs"/>
          <w:rtl/>
        </w:rPr>
      </w:pPr>
    </w:p>
    <w:p w14:paraId="5C30922D" w14:textId="77777777" w:rsidR="00000000" w:rsidRDefault="00540457">
      <w:pPr>
        <w:pStyle w:val="a0"/>
        <w:rPr>
          <w:rFonts w:hint="cs"/>
          <w:rtl/>
        </w:rPr>
      </w:pPr>
      <w:r>
        <w:rPr>
          <w:rFonts w:hint="cs"/>
          <w:rtl/>
        </w:rPr>
        <w:t>אני חושב שגם אם ועדת הכספים תצטרך לאשר את התקציב של בנק ישראל, לא תהיה בזה שום פגיעה בעצמאותו של הבנק. אני מבין שלבנק יש</w:t>
      </w:r>
      <w:r>
        <w:rPr>
          <w:rFonts w:hint="cs"/>
          <w:rtl/>
        </w:rPr>
        <w:t xml:space="preserve">ראל צריכה להיות עצמאות, אבל מבחינה תקציבית הוא צריך לעבור מה שכולם עוברים.  </w:t>
      </w:r>
    </w:p>
    <w:p w14:paraId="4E64A243" w14:textId="77777777" w:rsidR="00000000" w:rsidRDefault="00540457">
      <w:pPr>
        <w:pStyle w:val="a0"/>
        <w:rPr>
          <w:rFonts w:hint="cs"/>
          <w:rtl/>
        </w:rPr>
      </w:pPr>
    </w:p>
    <w:p w14:paraId="05B1BCFC" w14:textId="77777777" w:rsidR="00000000" w:rsidRDefault="00540457">
      <w:pPr>
        <w:pStyle w:val="a0"/>
        <w:rPr>
          <w:rFonts w:hint="cs"/>
          <w:rtl/>
        </w:rPr>
      </w:pPr>
      <w:r>
        <w:rPr>
          <w:rFonts w:hint="cs"/>
          <w:rtl/>
        </w:rPr>
        <w:t>אני רוצה לציין, שאף שהסכמתי לדחות את ההצבעה, אני מבקש להעביר את הצעת החוק עדיין בתקציב 2004, אפילו שנשארו לנו רק שבועיים אחר כך, כדי שנוכל לחייב את בנק ישראל להעביר את התקציב כאן</w:t>
      </w:r>
      <w:r>
        <w:rPr>
          <w:rFonts w:hint="cs"/>
          <w:rtl/>
        </w:rPr>
        <w:t xml:space="preserve"> בכנסת ובוועדת הכספים עדיין בתקציב 2004.</w:t>
      </w:r>
    </w:p>
    <w:p w14:paraId="0EABBE75" w14:textId="77777777" w:rsidR="00000000" w:rsidRDefault="00540457">
      <w:pPr>
        <w:pStyle w:val="a0"/>
        <w:rPr>
          <w:rFonts w:hint="cs"/>
          <w:rtl/>
        </w:rPr>
      </w:pPr>
    </w:p>
    <w:p w14:paraId="6DB636BD" w14:textId="77777777" w:rsidR="00000000" w:rsidRDefault="00540457">
      <w:pPr>
        <w:pStyle w:val="a0"/>
        <w:rPr>
          <w:rFonts w:hint="cs"/>
          <w:rtl/>
        </w:rPr>
      </w:pPr>
      <w:r>
        <w:rPr>
          <w:rFonts w:hint="cs"/>
          <w:rtl/>
        </w:rPr>
        <w:t>אני חושב שבאותה הזדמנות גם נבדוק, כפי שציינתי קודם, את חריגות השכר בבנק ישראל, כפי שהיה גם בתקציב מבקר המדינה. כשהמבקר הופיע בפנינו שאלנו אותו שאלות על שכר ועוד דברים. אני חושב שזה היה לתועלת המשרד וגם לתועלת תקציב</w:t>
      </w:r>
      <w:r>
        <w:rPr>
          <w:rFonts w:hint="cs"/>
          <w:rtl/>
        </w:rPr>
        <w:t xml:space="preserve"> המדינה. </w:t>
      </w:r>
    </w:p>
    <w:p w14:paraId="025EDF42" w14:textId="77777777" w:rsidR="00000000" w:rsidRDefault="00540457">
      <w:pPr>
        <w:pStyle w:val="a0"/>
        <w:rPr>
          <w:rFonts w:hint="cs"/>
          <w:rtl/>
        </w:rPr>
      </w:pPr>
    </w:p>
    <w:p w14:paraId="0CA79E5A" w14:textId="77777777" w:rsidR="00000000" w:rsidRDefault="00540457">
      <w:pPr>
        <w:pStyle w:val="a0"/>
        <w:rPr>
          <w:rFonts w:hint="cs"/>
          <w:rtl/>
        </w:rPr>
      </w:pPr>
      <w:r>
        <w:rPr>
          <w:rFonts w:hint="cs"/>
          <w:rtl/>
        </w:rPr>
        <w:t xml:space="preserve">אמרו לי שבתוך שבועיים תזמין ועדת השרים את הנגיד. אני לא בטוח שהנגיד ישמח כל כך לשמוט מידיו עצמאות בתקציב בנק ישראל, אבל לדעתי זה חיוני מאוד לפיקוח על בנק ישראל. תודה רבה.      </w:t>
      </w:r>
    </w:p>
    <w:p w14:paraId="15729F18" w14:textId="77777777" w:rsidR="00000000" w:rsidRDefault="00540457">
      <w:pPr>
        <w:pStyle w:val="a0"/>
        <w:rPr>
          <w:rFonts w:hint="cs"/>
          <w:rtl/>
        </w:rPr>
      </w:pPr>
    </w:p>
    <w:p w14:paraId="694E0F42" w14:textId="77777777" w:rsidR="00000000" w:rsidRDefault="00540457">
      <w:pPr>
        <w:pStyle w:val="af1"/>
        <w:rPr>
          <w:rtl/>
        </w:rPr>
      </w:pPr>
      <w:r>
        <w:rPr>
          <w:rtl/>
        </w:rPr>
        <w:t>היו"ר ראובן ריבלין:</w:t>
      </w:r>
    </w:p>
    <w:p w14:paraId="72AC46BB" w14:textId="77777777" w:rsidR="00000000" w:rsidRDefault="00540457">
      <w:pPr>
        <w:pStyle w:val="a0"/>
        <w:rPr>
          <w:rtl/>
        </w:rPr>
      </w:pPr>
    </w:p>
    <w:p w14:paraId="56225DBB" w14:textId="77777777" w:rsidR="00000000" w:rsidRDefault="00540457">
      <w:pPr>
        <w:pStyle w:val="a0"/>
        <w:rPr>
          <w:rFonts w:hint="cs"/>
          <w:rtl/>
        </w:rPr>
      </w:pPr>
      <w:r>
        <w:rPr>
          <w:rFonts w:hint="cs"/>
          <w:rtl/>
        </w:rPr>
        <w:t>תודה. ובכן, חברי הכנסת, תשובת הממשלה תהיה במוע</w:t>
      </w:r>
      <w:r>
        <w:rPr>
          <w:rFonts w:hint="cs"/>
          <w:rtl/>
        </w:rPr>
        <w:t>ד מאוחר יותר, וכן גם ההצבעה, על-פי הסכמתו של חבר הכנסת ליצמן. היות שאין תשובה, אין אפשרות להתנגד לדחיית המועד.</w:t>
      </w:r>
    </w:p>
    <w:p w14:paraId="7F72BB0D" w14:textId="77777777" w:rsidR="00000000" w:rsidRDefault="00540457">
      <w:pPr>
        <w:pStyle w:val="a0"/>
        <w:rPr>
          <w:rFonts w:hint="cs"/>
          <w:rtl/>
        </w:rPr>
      </w:pPr>
    </w:p>
    <w:p w14:paraId="6F7EE60B" w14:textId="77777777" w:rsidR="00000000" w:rsidRDefault="00540457">
      <w:pPr>
        <w:pStyle w:val="a0"/>
        <w:rPr>
          <w:rFonts w:hint="cs"/>
          <w:rtl/>
        </w:rPr>
      </w:pPr>
      <w:r>
        <w:rPr>
          <w:rFonts w:hint="cs"/>
          <w:rtl/>
        </w:rPr>
        <w:t>חברת הכנסת דליה איציק ביקשה למסור לי, שהצבעתה לא נקלטה בהצבעה הקודמת. היא לא נקלטה, כי כנראה היה שיבוש בהצבעה. על כל פנים, בפעם הבאה אנחנו נבדוק</w:t>
      </w:r>
      <w:r>
        <w:rPr>
          <w:rFonts w:hint="cs"/>
          <w:rtl/>
        </w:rPr>
        <w:t xml:space="preserve"> ונראה. אם באמת זה חוזר, אנחנו נבדוק מייד את כל המערכת.</w:t>
      </w:r>
    </w:p>
    <w:p w14:paraId="724C2BCE" w14:textId="77777777" w:rsidR="00000000" w:rsidRDefault="00540457">
      <w:pPr>
        <w:pStyle w:val="a0"/>
        <w:ind w:firstLine="0"/>
        <w:rPr>
          <w:rFonts w:hint="cs"/>
          <w:rtl/>
        </w:rPr>
      </w:pPr>
    </w:p>
    <w:p w14:paraId="6F3968C2" w14:textId="77777777" w:rsidR="00000000" w:rsidRDefault="00540457">
      <w:pPr>
        <w:pStyle w:val="af0"/>
        <w:rPr>
          <w:rtl/>
        </w:rPr>
      </w:pPr>
      <w:r>
        <w:rPr>
          <w:rFonts w:hint="eastAsia"/>
          <w:rtl/>
        </w:rPr>
        <w:t>אחמד</w:t>
      </w:r>
      <w:r>
        <w:rPr>
          <w:rtl/>
        </w:rPr>
        <w:t xml:space="preserve"> טיבי (חד"ש-תע"ל):</w:t>
      </w:r>
    </w:p>
    <w:p w14:paraId="0874BC1D" w14:textId="77777777" w:rsidR="00000000" w:rsidRDefault="00540457">
      <w:pPr>
        <w:pStyle w:val="a0"/>
        <w:rPr>
          <w:rFonts w:hint="cs"/>
          <w:rtl/>
        </w:rPr>
      </w:pPr>
    </w:p>
    <w:p w14:paraId="01614BBA" w14:textId="77777777" w:rsidR="00000000" w:rsidRDefault="00540457">
      <w:pPr>
        <w:pStyle w:val="a0"/>
        <w:rPr>
          <w:rFonts w:hint="cs"/>
          <w:rtl/>
        </w:rPr>
      </w:pPr>
      <w:r>
        <w:rPr>
          <w:rFonts w:hint="cs"/>
          <w:rtl/>
        </w:rPr>
        <w:t>זה לא הדבר היחידי שלא נקלט.</w:t>
      </w:r>
    </w:p>
    <w:p w14:paraId="0CA2D1F9" w14:textId="77777777" w:rsidR="00000000" w:rsidRDefault="00540457">
      <w:pPr>
        <w:pStyle w:val="a0"/>
        <w:rPr>
          <w:rFonts w:hint="cs"/>
          <w:rtl/>
        </w:rPr>
      </w:pPr>
    </w:p>
    <w:p w14:paraId="5D5E0829" w14:textId="77777777" w:rsidR="00000000" w:rsidRDefault="00540457">
      <w:pPr>
        <w:pStyle w:val="a0"/>
        <w:rPr>
          <w:rFonts w:hint="cs"/>
          <w:rtl/>
        </w:rPr>
      </w:pPr>
    </w:p>
    <w:p w14:paraId="7B6BF5E7" w14:textId="77777777" w:rsidR="00000000" w:rsidRDefault="00540457">
      <w:pPr>
        <w:pStyle w:val="a2"/>
        <w:rPr>
          <w:rtl/>
        </w:rPr>
      </w:pPr>
    </w:p>
    <w:p w14:paraId="77C5A1BD" w14:textId="77777777" w:rsidR="00000000" w:rsidRDefault="00540457">
      <w:pPr>
        <w:pStyle w:val="a2"/>
        <w:rPr>
          <w:rFonts w:hint="cs"/>
          <w:rtl/>
        </w:rPr>
      </w:pPr>
      <w:bookmarkStart w:id="117" w:name="CS18315FI0018315T03_12_2003_13_22_00"/>
      <w:bookmarkStart w:id="118" w:name="_Toc59448016"/>
      <w:bookmarkEnd w:id="117"/>
      <w:r>
        <w:rPr>
          <w:rtl/>
        </w:rPr>
        <w:t>הצ</w:t>
      </w:r>
      <w:r>
        <w:rPr>
          <w:rFonts w:hint="cs"/>
          <w:rtl/>
        </w:rPr>
        <w:t xml:space="preserve">עת חוק </w:t>
      </w:r>
      <w:r>
        <w:rPr>
          <w:rtl/>
        </w:rPr>
        <w:t>איסור קבלת תרומות ממדינות זרות, התשס"ג-2003</w:t>
      </w:r>
      <w:bookmarkEnd w:id="118"/>
      <w:r>
        <w:rPr>
          <w:rtl/>
        </w:rPr>
        <w:t xml:space="preserve"> </w:t>
      </w:r>
    </w:p>
    <w:p w14:paraId="73DAD58E" w14:textId="77777777" w:rsidR="00000000" w:rsidRDefault="00540457">
      <w:pPr>
        <w:pStyle w:val="a0"/>
        <w:rPr>
          <w:rFonts w:hint="cs"/>
          <w:rtl/>
        </w:rPr>
      </w:pPr>
      <w:r>
        <w:rPr>
          <w:rtl/>
        </w:rPr>
        <w:t xml:space="preserve">["דברי הכנסת", חוב' </w:t>
      </w:r>
      <w:r>
        <w:rPr>
          <w:rFonts w:hint="cs"/>
          <w:rtl/>
        </w:rPr>
        <w:t>ו'</w:t>
      </w:r>
      <w:r>
        <w:rPr>
          <w:rtl/>
        </w:rPr>
        <w:t>, עמ'</w:t>
      </w:r>
      <w:r>
        <w:rPr>
          <w:rFonts w:hint="cs"/>
          <w:rtl/>
        </w:rPr>
        <w:t xml:space="preserve">  6374.</w:t>
      </w:r>
      <w:r>
        <w:rPr>
          <w:rtl/>
        </w:rPr>
        <w:t>]</w:t>
      </w:r>
    </w:p>
    <w:p w14:paraId="2D3F9934" w14:textId="77777777" w:rsidR="00000000" w:rsidRDefault="00540457">
      <w:pPr>
        <w:pStyle w:val="a2"/>
        <w:rPr>
          <w:rtl/>
        </w:rPr>
      </w:pPr>
      <w:bookmarkStart w:id="119" w:name="_Toc59448017"/>
      <w:r>
        <w:rPr>
          <w:rFonts w:hint="cs"/>
          <w:rtl/>
        </w:rPr>
        <w:t>(הצעת חבר הכנסת אורי יהודה אריאל)</w:t>
      </w:r>
      <w:bookmarkEnd w:id="119"/>
      <w:r>
        <w:rPr>
          <w:rtl/>
        </w:rPr>
        <w:t xml:space="preserve"> </w:t>
      </w:r>
    </w:p>
    <w:p w14:paraId="7BE53A07" w14:textId="77777777" w:rsidR="00000000" w:rsidRDefault="00540457">
      <w:pPr>
        <w:pStyle w:val="-0"/>
        <w:rPr>
          <w:rFonts w:hint="cs"/>
          <w:rtl/>
        </w:rPr>
      </w:pPr>
    </w:p>
    <w:p w14:paraId="23F00C17" w14:textId="77777777" w:rsidR="00000000" w:rsidRDefault="00540457">
      <w:pPr>
        <w:pStyle w:val="af1"/>
        <w:rPr>
          <w:rtl/>
        </w:rPr>
      </w:pPr>
      <w:r>
        <w:rPr>
          <w:rtl/>
        </w:rPr>
        <w:t>היו"ר ראובן ריבלין</w:t>
      </w:r>
      <w:r>
        <w:rPr>
          <w:rtl/>
        </w:rPr>
        <w:t>:</w:t>
      </w:r>
    </w:p>
    <w:p w14:paraId="4B0C9769" w14:textId="77777777" w:rsidR="00000000" w:rsidRDefault="00540457">
      <w:pPr>
        <w:pStyle w:val="a0"/>
        <w:rPr>
          <w:rtl/>
        </w:rPr>
      </w:pPr>
    </w:p>
    <w:p w14:paraId="3D1974CE" w14:textId="77777777" w:rsidR="00000000" w:rsidRDefault="00540457">
      <w:pPr>
        <w:pStyle w:val="a0"/>
        <w:rPr>
          <w:rFonts w:hint="cs"/>
          <w:rtl/>
        </w:rPr>
      </w:pPr>
      <w:r>
        <w:rPr>
          <w:rFonts w:hint="cs"/>
          <w:rtl/>
        </w:rPr>
        <w:t>רבותי, האם יש שר שיכול להשיב על הצעת חוק פ/1244, של חבר הכנסת אורי אריאל, שההצבעה בה נדחתה? חבר הכנסת פרוש ביקש להתנגד. הואיל וחבר הכנסת פרוש אינו נוכח, מצא חבר הכנסת וילן את הבקשה כפנויה והוא ביקש, ואחריו ביקשו מספר רב של חברים. האם אדוני, כבוד שר המשפ</w:t>
      </w:r>
      <w:r>
        <w:rPr>
          <w:rFonts w:hint="cs"/>
          <w:rtl/>
        </w:rPr>
        <w:t xml:space="preserve">טים, מוכן להשיב? </w:t>
      </w:r>
    </w:p>
    <w:p w14:paraId="14A2DEA0" w14:textId="77777777" w:rsidR="00000000" w:rsidRDefault="00540457">
      <w:pPr>
        <w:pStyle w:val="af0"/>
        <w:rPr>
          <w:rFonts w:hint="cs"/>
          <w:rtl/>
        </w:rPr>
      </w:pPr>
    </w:p>
    <w:p w14:paraId="47436728" w14:textId="77777777" w:rsidR="00000000" w:rsidRDefault="00540457">
      <w:pPr>
        <w:pStyle w:val="af0"/>
        <w:rPr>
          <w:rtl/>
        </w:rPr>
      </w:pPr>
      <w:r>
        <w:rPr>
          <w:rtl/>
        </w:rPr>
        <w:t>שר המשפטים יוסף לפיד:</w:t>
      </w:r>
    </w:p>
    <w:p w14:paraId="7FD94ADC" w14:textId="77777777" w:rsidR="00000000" w:rsidRDefault="00540457">
      <w:pPr>
        <w:pStyle w:val="a0"/>
        <w:rPr>
          <w:rtl/>
        </w:rPr>
      </w:pPr>
    </w:p>
    <w:p w14:paraId="4E19D840" w14:textId="77777777" w:rsidR="00000000" w:rsidRDefault="00540457">
      <w:pPr>
        <w:pStyle w:val="a0"/>
        <w:rPr>
          <w:rFonts w:hint="cs"/>
          <w:rtl/>
        </w:rPr>
      </w:pPr>
      <w:r>
        <w:rPr>
          <w:rFonts w:hint="cs"/>
          <w:rtl/>
        </w:rPr>
        <w:t>להשיב על הצעת החוק?</w:t>
      </w:r>
    </w:p>
    <w:p w14:paraId="5089F2AE" w14:textId="77777777" w:rsidR="00000000" w:rsidRDefault="00540457">
      <w:pPr>
        <w:pStyle w:val="a0"/>
        <w:rPr>
          <w:rFonts w:hint="cs"/>
          <w:rtl/>
        </w:rPr>
      </w:pPr>
    </w:p>
    <w:p w14:paraId="572FD879" w14:textId="77777777" w:rsidR="00000000" w:rsidRDefault="00540457">
      <w:pPr>
        <w:pStyle w:val="af1"/>
        <w:rPr>
          <w:rtl/>
        </w:rPr>
      </w:pPr>
      <w:r>
        <w:rPr>
          <w:rtl/>
        </w:rPr>
        <w:t>היו"ר ראובן ריבלין:</w:t>
      </w:r>
    </w:p>
    <w:p w14:paraId="61907CF0" w14:textId="77777777" w:rsidR="00000000" w:rsidRDefault="00540457">
      <w:pPr>
        <w:pStyle w:val="a0"/>
        <w:rPr>
          <w:rtl/>
        </w:rPr>
      </w:pPr>
    </w:p>
    <w:p w14:paraId="7F15DB00" w14:textId="77777777" w:rsidR="00000000" w:rsidRDefault="00540457">
      <w:pPr>
        <w:pStyle w:val="a0"/>
        <w:rPr>
          <w:rFonts w:hint="cs"/>
          <w:rtl/>
        </w:rPr>
      </w:pPr>
      <w:r>
        <w:rPr>
          <w:rFonts w:hint="cs"/>
          <w:rtl/>
        </w:rPr>
        <w:t>להשיב על הצעת החוק של חבר הכנסת אריאל ביחס לתרומות ממדינות זרות. בבקשה, כבוד שר המשפטים יעלה על הדוכן. לאחר מכן - חבר הכנסת וילן. לרשות אדוני עומדות שלוש דקות להסביר מדוע ה</w:t>
      </w:r>
      <w:r>
        <w:rPr>
          <w:rFonts w:hint="cs"/>
          <w:rtl/>
        </w:rPr>
        <w:t xml:space="preserve">וא מתנגד. </w:t>
      </w:r>
    </w:p>
    <w:p w14:paraId="047F8AB6" w14:textId="77777777" w:rsidR="00000000" w:rsidRDefault="00540457">
      <w:pPr>
        <w:pStyle w:val="a0"/>
        <w:ind w:firstLine="0"/>
        <w:rPr>
          <w:rFonts w:hint="cs"/>
          <w:rtl/>
        </w:rPr>
      </w:pPr>
    </w:p>
    <w:p w14:paraId="2BF91766" w14:textId="77777777" w:rsidR="00000000" w:rsidRDefault="00540457">
      <w:pPr>
        <w:pStyle w:val="a"/>
        <w:rPr>
          <w:rtl/>
        </w:rPr>
      </w:pPr>
      <w:bookmarkStart w:id="120" w:name="FS000000517T03_12_2003_12_57_44"/>
      <w:bookmarkStart w:id="121" w:name="_Toc59448018"/>
      <w:bookmarkEnd w:id="120"/>
      <w:r>
        <w:rPr>
          <w:rtl/>
        </w:rPr>
        <w:t>שר המשפטים יוסף לפיד:</w:t>
      </w:r>
      <w:bookmarkEnd w:id="121"/>
    </w:p>
    <w:p w14:paraId="0E036F23" w14:textId="77777777" w:rsidR="00000000" w:rsidRDefault="00540457">
      <w:pPr>
        <w:pStyle w:val="a0"/>
        <w:rPr>
          <w:rtl/>
        </w:rPr>
      </w:pPr>
    </w:p>
    <w:p w14:paraId="34CB4557" w14:textId="77777777" w:rsidR="00000000" w:rsidRDefault="00540457">
      <w:pPr>
        <w:pStyle w:val="a0"/>
        <w:rPr>
          <w:rFonts w:hint="cs"/>
          <w:rtl/>
        </w:rPr>
      </w:pPr>
      <w:r>
        <w:rPr>
          <w:rFonts w:hint="cs"/>
          <w:rtl/>
        </w:rPr>
        <w:t>אדוני היושב-ראש. אני רוצה לנצל את הצעת החוק הזאת - -</w:t>
      </w:r>
    </w:p>
    <w:p w14:paraId="752FFA36" w14:textId="77777777" w:rsidR="00000000" w:rsidRDefault="00540457">
      <w:pPr>
        <w:pStyle w:val="a0"/>
        <w:rPr>
          <w:rFonts w:hint="cs"/>
          <w:rtl/>
        </w:rPr>
      </w:pPr>
    </w:p>
    <w:p w14:paraId="4C9EE121" w14:textId="77777777" w:rsidR="00000000" w:rsidRDefault="00540457">
      <w:pPr>
        <w:pStyle w:val="af1"/>
        <w:rPr>
          <w:rtl/>
        </w:rPr>
      </w:pPr>
      <w:r>
        <w:rPr>
          <w:rtl/>
        </w:rPr>
        <w:t>היו"ר ראובן ריבלין:</w:t>
      </w:r>
    </w:p>
    <w:p w14:paraId="062F7E0B" w14:textId="77777777" w:rsidR="00000000" w:rsidRDefault="00540457">
      <w:pPr>
        <w:pStyle w:val="a0"/>
        <w:rPr>
          <w:rtl/>
        </w:rPr>
      </w:pPr>
    </w:p>
    <w:p w14:paraId="6703114F" w14:textId="77777777" w:rsidR="00000000" w:rsidRDefault="00540457">
      <w:pPr>
        <w:pStyle w:val="a0"/>
        <w:rPr>
          <w:rFonts w:hint="cs"/>
          <w:rtl/>
        </w:rPr>
      </w:pPr>
      <w:r>
        <w:rPr>
          <w:rFonts w:hint="cs"/>
          <w:rtl/>
        </w:rPr>
        <w:t xml:space="preserve">חברת הכנסת איציק. אנחנו צריכים לנהל פה את הכנסת, לא את הסיעה. </w:t>
      </w:r>
    </w:p>
    <w:p w14:paraId="7BBBEF11" w14:textId="77777777" w:rsidR="00000000" w:rsidRDefault="00540457">
      <w:pPr>
        <w:pStyle w:val="a0"/>
        <w:rPr>
          <w:rFonts w:hint="cs"/>
          <w:rtl/>
        </w:rPr>
      </w:pPr>
    </w:p>
    <w:p w14:paraId="73CF6A8A" w14:textId="77777777" w:rsidR="00000000" w:rsidRDefault="00540457">
      <w:pPr>
        <w:pStyle w:val="-"/>
        <w:rPr>
          <w:rtl/>
        </w:rPr>
      </w:pPr>
      <w:bookmarkStart w:id="122" w:name="FS000000517T03_12_2003_12_59_57C"/>
      <w:bookmarkEnd w:id="122"/>
      <w:r>
        <w:rPr>
          <w:rtl/>
        </w:rPr>
        <w:t>שר המשפטים יוסף לפיד:</w:t>
      </w:r>
    </w:p>
    <w:p w14:paraId="77372AA3" w14:textId="77777777" w:rsidR="00000000" w:rsidRDefault="00540457">
      <w:pPr>
        <w:pStyle w:val="a0"/>
        <w:rPr>
          <w:rtl/>
        </w:rPr>
      </w:pPr>
    </w:p>
    <w:p w14:paraId="1A6BAED2" w14:textId="77777777" w:rsidR="00000000" w:rsidRDefault="00540457">
      <w:pPr>
        <w:pStyle w:val="a0"/>
        <w:rPr>
          <w:rFonts w:hint="cs"/>
          <w:rtl/>
        </w:rPr>
      </w:pPr>
      <w:r>
        <w:rPr>
          <w:rFonts w:hint="cs"/>
          <w:rtl/>
        </w:rPr>
        <w:t>- - שנולדה בצלו של הסכם ז'נבה, כדי להביע את מחאתי על השתתפו</w:t>
      </w:r>
      <w:r>
        <w:rPr>
          <w:rFonts w:hint="cs"/>
          <w:rtl/>
        </w:rPr>
        <w:t xml:space="preserve">תה הפעילה של ממשלת שווייץ בייזום דיפלומטי שלא על דעת ממשלת ישראל. יש בשווייץ קנטון ששמו יורה, וביורה יש קבוצה של אנשים דוברי צרפתית שחושבים שאת יורה צריכים לספח לצרפת. זה סיפור עתיק-יומין, של מאות בשנים. </w:t>
      </w:r>
    </w:p>
    <w:p w14:paraId="301E6EA7" w14:textId="77777777" w:rsidR="00000000" w:rsidRDefault="00540457">
      <w:pPr>
        <w:pStyle w:val="a0"/>
        <w:rPr>
          <w:rFonts w:hint="cs"/>
          <w:rtl/>
        </w:rPr>
      </w:pPr>
    </w:p>
    <w:p w14:paraId="1A87D7A2" w14:textId="77777777" w:rsidR="00000000" w:rsidRDefault="00540457">
      <w:pPr>
        <w:pStyle w:val="af0"/>
        <w:rPr>
          <w:rtl/>
        </w:rPr>
      </w:pPr>
      <w:r>
        <w:rPr>
          <w:rFonts w:hint="eastAsia"/>
          <w:rtl/>
        </w:rPr>
        <w:t>זהבה</w:t>
      </w:r>
      <w:r>
        <w:rPr>
          <w:rtl/>
        </w:rPr>
        <w:t xml:space="preserve"> גלאון (מרצ):</w:t>
      </w:r>
    </w:p>
    <w:p w14:paraId="686828F5" w14:textId="77777777" w:rsidR="00000000" w:rsidRDefault="00540457">
      <w:pPr>
        <w:pStyle w:val="a0"/>
        <w:rPr>
          <w:rFonts w:hint="cs"/>
          <w:rtl/>
        </w:rPr>
      </w:pPr>
    </w:p>
    <w:p w14:paraId="7EF8274D" w14:textId="77777777" w:rsidR="00000000" w:rsidRDefault="00540457">
      <w:pPr>
        <w:pStyle w:val="a0"/>
        <w:rPr>
          <w:rFonts w:hint="cs"/>
          <w:rtl/>
        </w:rPr>
      </w:pPr>
      <w:r>
        <w:rPr>
          <w:rFonts w:hint="cs"/>
          <w:rtl/>
        </w:rPr>
        <w:t>- - -</w:t>
      </w:r>
    </w:p>
    <w:p w14:paraId="1108AF2F" w14:textId="77777777" w:rsidR="00000000" w:rsidRDefault="00540457">
      <w:pPr>
        <w:pStyle w:val="a0"/>
        <w:rPr>
          <w:rFonts w:hint="cs"/>
          <w:rtl/>
        </w:rPr>
      </w:pPr>
    </w:p>
    <w:p w14:paraId="15355B72" w14:textId="77777777" w:rsidR="00000000" w:rsidRDefault="00540457">
      <w:pPr>
        <w:pStyle w:val="-"/>
        <w:rPr>
          <w:rtl/>
        </w:rPr>
      </w:pPr>
      <w:bookmarkStart w:id="123" w:name="FS000000517T03_12_2003_13_02_30C"/>
      <w:bookmarkEnd w:id="123"/>
      <w:r>
        <w:rPr>
          <w:rtl/>
        </w:rPr>
        <w:t>שר המשפטים יוסף לפיד:</w:t>
      </w:r>
    </w:p>
    <w:p w14:paraId="3B01CED3" w14:textId="77777777" w:rsidR="00000000" w:rsidRDefault="00540457">
      <w:pPr>
        <w:rPr>
          <w:rtl/>
        </w:rPr>
      </w:pPr>
    </w:p>
    <w:p w14:paraId="4F684726" w14:textId="77777777" w:rsidR="00000000" w:rsidRDefault="00540457">
      <w:pPr>
        <w:pStyle w:val="a0"/>
        <w:rPr>
          <w:rFonts w:hint="cs"/>
          <w:rtl/>
        </w:rPr>
      </w:pPr>
      <w:r>
        <w:rPr>
          <w:rFonts w:hint="cs"/>
          <w:rtl/>
        </w:rPr>
        <w:t>א</w:t>
      </w:r>
      <w:r>
        <w:rPr>
          <w:rFonts w:hint="cs"/>
          <w:rtl/>
        </w:rPr>
        <w:t xml:space="preserve">ני תוהה מה היתה אומרת ממשלת שווייץ אם ממשלת ישראל היתה מקימה קרן לעצמאותה של יורה משלטונה של שווייץ, או, לסירוגין, לצירופה של יורה לצרפת. </w:t>
      </w:r>
    </w:p>
    <w:p w14:paraId="6E7E561E" w14:textId="77777777" w:rsidR="00000000" w:rsidRDefault="00540457">
      <w:pPr>
        <w:pStyle w:val="a0"/>
        <w:rPr>
          <w:rFonts w:hint="cs"/>
          <w:rtl/>
        </w:rPr>
      </w:pPr>
    </w:p>
    <w:p w14:paraId="7FBAAA84" w14:textId="77777777" w:rsidR="00000000" w:rsidRDefault="00540457">
      <w:pPr>
        <w:pStyle w:val="af0"/>
        <w:rPr>
          <w:rtl/>
        </w:rPr>
      </w:pPr>
      <w:r>
        <w:rPr>
          <w:rFonts w:hint="eastAsia"/>
          <w:rtl/>
        </w:rPr>
        <w:t>קולט</w:t>
      </w:r>
      <w:r>
        <w:rPr>
          <w:rtl/>
        </w:rPr>
        <w:t xml:space="preserve"> אביטל (העבודה-מימד):</w:t>
      </w:r>
    </w:p>
    <w:p w14:paraId="372C8044" w14:textId="77777777" w:rsidR="00000000" w:rsidRDefault="00540457">
      <w:pPr>
        <w:pStyle w:val="a0"/>
        <w:rPr>
          <w:rFonts w:hint="cs"/>
          <w:rtl/>
        </w:rPr>
      </w:pPr>
    </w:p>
    <w:p w14:paraId="41418359" w14:textId="77777777" w:rsidR="00000000" w:rsidRDefault="00540457">
      <w:pPr>
        <w:pStyle w:val="a0"/>
        <w:rPr>
          <w:rFonts w:hint="cs"/>
          <w:rtl/>
        </w:rPr>
      </w:pPr>
      <w:r>
        <w:rPr>
          <w:rFonts w:hint="cs"/>
          <w:rtl/>
        </w:rPr>
        <w:t xml:space="preserve">סיעת שינוי לא מקבלת תרומות מקרנות?    </w:t>
      </w:r>
    </w:p>
    <w:p w14:paraId="0958D496" w14:textId="77777777" w:rsidR="00000000" w:rsidRDefault="00540457">
      <w:pPr>
        <w:pStyle w:val="a0"/>
        <w:rPr>
          <w:rFonts w:hint="cs"/>
          <w:rtl/>
        </w:rPr>
      </w:pPr>
    </w:p>
    <w:p w14:paraId="2FE03D82" w14:textId="77777777" w:rsidR="00000000" w:rsidRDefault="00540457">
      <w:pPr>
        <w:pStyle w:val="-"/>
        <w:rPr>
          <w:rtl/>
        </w:rPr>
      </w:pPr>
      <w:bookmarkStart w:id="124" w:name="FS000000517T03_12_2003_13_04_56C"/>
      <w:bookmarkEnd w:id="124"/>
      <w:r>
        <w:rPr>
          <w:rtl/>
        </w:rPr>
        <w:t>שר המשפטים יוסף לפיד:</w:t>
      </w:r>
    </w:p>
    <w:p w14:paraId="48A474D9" w14:textId="77777777" w:rsidR="00000000" w:rsidRDefault="00540457">
      <w:pPr>
        <w:pStyle w:val="a0"/>
        <w:rPr>
          <w:rtl/>
        </w:rPr>
      </w:pPr>
    </w:p>
    <w:p w14:paraId="682393C1" w14:textId="77777777" w:rsidR="00000000" w:rsidRDefault="00540457">
      <w:pPr>
        <w:pStyle w:val="a0"/>
        <w:rPr>
          <w:rFonts w:hint="cs"/>
          <w:rtl/>
        </w:rPr>
      </w:pPr>
      <w:r>
        <w:rPr>
          <w:rFonts w:hint="cs"/>
          <w:rtl/>
        </w:rPr>
        <w:t>אני בטוח שממשלת שווייץ הית</w:t>
      </w:r>
      <w:r>
        <w:rPr>
          <w:rFonts w:hint="cs"/>
          <w:rtl/>
        </w:rPr>
        <w:t xml:space="preserve">ה משגרת את  שגרירה למשרד החוץ כדי למחות על התערבותה של ממשלת ישראל בענייניה של שווייץ. אני לא חושב שממשלת שווייץ צריכה להשתתף במימון פעילות דיפלומטית שלא מתנהלת על דעת הממשלה החוקית בישראל. </w:t>
      </w:r>
    </w:p>
    <w:p w14:paraId="37E834AC" w14:textId="77777777" w:rsidR="00000000" w:rsidRDefault="00540457">
      <w:pPr>
        <w:pStyle w:val="a0"/>
        <w:rPr>
          <w:rFonts w:hint="cs"/>
          <w:rtl/>
        </w:rPr>
      </w:pPr>
    </w:p>
    <w:p w14:paraId="623970FD" w14:textId="77777777" w:rsidR="00000000" w:rsidRDefault="00540457">
      <w:pPr>
        <w:pStyle w:val="a0"/>
        <w:rPr>
          <w:rFonts w:hint="cs"/>
          <w:rtl/>
        </w:rPr>
      </w:pPr>
      <w:r>
        <w:rPr>
          <w:rFonts w:hint="cs"/>
          <w:rtl/>
        </w:rPr>
        <w:t xml:space="preserve">ועכשיו לגופה של ההצעה. </w:t>
      </w:r>
    </w:p>
    <w:p w14:paraId="50B09731" w14:textId="77777777" w:rsidR="00000000" w:rsidRDefault="00540457">
      <w:pPr>
        <w:pStyle w:val="a0"/>
        <w:rPr>
          <w:rFonts w:hint="cs"/>
          <w:rtl/>
        </w:rPr>
      </w:pPr>
    </w:p>
    <w:p w14:paraId="21A50141" w14:textId="77777777" w:rsidR="00000000" w:rsidRDefault="00540457">
      <w:pPr>
        <w:pStyle w:val="af1"/>
        <w:rPr>
          <w:rtl/>
        </w:rPr>
      </w:pPr>
      <w:r>
        <w:rPr>
          <w:rtl/>
        </w:rPr>
        <w:t>היו"ר ראובן ריבלין:</w:t>
      </w:r>
    </w:p>
    <w:p w14:paraId="522DD4E8" w14:textId="77777777" w:rsidR="00000000" w:rsidRDefault="00540457">
      <w:pPr>
        <w:pStyle w:val="a0"/>
        <w:rPr>
          <w:rtl/>
        </w:rPr>
      </w:pPr>
    </w:p>
    <w:p w14:paraId="434DAE42" w14:textId="77777777" w:rsidR="00000000" w:rsidRDefault="00540457">
      <w:pPr>
        <w:pStyle w:val="a0"/>
        <w:rPr>
          <w:rFonts w:hint="cs"/>
          <w:rtl/>
        </w:rPr>
      </w:pPr>
      <w:r>
        <w:rPr>
          <w:rFonts w:hint="cs"/>
          <w:rtl/>
        </w:rPr>
        <w:t>חברת הכנסת קולט אב</w:t>
      </w:r>
      <w:r>
        <w:rPr>
          <w:rFonts w:hint="cs"/>
          <w:rtl/>
        </w:rPr>
        <w:t>יטל. השר משיב על הצעת חוק - - -</w:t>
      </w:r>
    </w:p>
    <w:p w14:paraId="1622FBFC" w14:textId="77777777" w:rsidR="00000000" w:rsidRDefault="00540457">
      <w:pPr>
        <w:pStyle w:val="a0"/>
        <w:rPr>
          <w:rFonts w:hint="cs"/>
          <w:rtl/>
        </w:rPr>
      </w:pPr>
    </w:p>
    <w:p w14:paraId="5729BC80" w14:textId="77777777" w:rsidR="00000000" w:rsidRDefault="00540457">
      <w:pPr>
        <w:pStyle w:val="-"/>
        <w:rPr>
          <w:rtl/>
        </w:rPr>
      </w:pPr>
      <w:bookmarkStart w:id="125" w:name="FS000000517T03_12_2003_13_06_11C"/>
      <w:bookmarkEnd w:id="125"/>
      <w:r>
        <w:rPr>
          <w:rtl/>
        </w:rPr>
        <w:t>שר המשפטים יוסף לפיד:</w:t>
      </w:r>
    </w:p>
    <w:p w14:paraId="77315F0D" w14:textId="77777777" w:rsidR="00000000" w:rsidRDefault="00540457">
      <w:pPr>
        <w:pStyle w:val="a0"/>
        <w:rPr>
          <w:rtl/>
        </w:rPr>
      </w:pPr>
    </w:p>
    <w:p w14:paraId="3C186CC9" w14:textId="77777777" w:rsidR="00000000" w:rsidRDefault="00540457">
      <w:pPr>
        <w:pStyle w:val="a0"/>
        <w:rPr>
          <w:rFonts w:hint="cs"/>
          <w:rtl/>
        </w:rPr>
      </w:pPr>
      <w:r>
        <w:rPr>
          <w:rFonts w:hint="cs"/>
          <w:rtl/>
        </w:rPr>
        <w:t>נוסח הצעת החוק של חבר הכנסת אורי אריאל מבקש לקבוע איסור על קבלת תרומות ואף על בקשת תרומות, במישרין או בעקיפין, ממדינות זרות ללא קבלת אישור לכך מראש מרשם העמותות. באיסור כזה אין אנחנו יכולים לתמוך, מכי</w:t>
      </w:r>
      <w:r>
        <w:rPr>
          <w:rFonts w:hint="cs"/>
          <w:rtl/>
        </w:rPr>
        <w:t xml:space="preserve">וון שהדבר עלול לגרום נזק עצום למאות ארגונים לגיטימיים המתקיימים בין השאר מתרומות כגון אלה המוצע לאסור. אוניברסיטאות, למשל, מקיימות מחקרים במשותף עם אוניברסיטאות זרות, אשר מדינותיהן משתתפות במימונם. </w:t>
      </w:r>
    </w:p>
    <w:p w14:paraId="101226A0" w14:textId="77777777" w:rsidR="00000000" w:rsidRDefault="00540457">
      <w:pPr>
        <w:pStyle w:val="a0"/>
        <w:rPr>
          <w:rFonts w:hint="cs"/>
          <w:rtl/>
        </w:rPr>
      </w:pPr>
    </w:p>
    <w:p w14:paraId="2360862B" w14:textId="77777777" w:rsidR="00000000" w:rsidRDefault="00540457">
      <w:pPr>
        <w:pStyle w:val="a0"/>
        <w:rPr>
          <w:rFonts w:hint="cs"/>
          <w:rtl/>
        </w:rPr>
      </w:pPr>
      <w:r>
        <w:rPr>
          <w:rFonts w:hint="cs"/>
          <w:rtl/>
        </w:rPr>
        <w:t>עם זאת, אנחנו מסכימים כי יש בעיה כאשר ארגונים פועלים לקי</w:t>
      </w:r>
      <w:r>
        <w:rPr>
          <w:rFonts w:hint="cs"/>
          <w:rtl/>
        </w:rPr>
        <w:t>דום מטרות פוליטיות במימון של ממשלות זרות. זו התערבות זרה בניהול המדיניות של ממשלת ישראל, ואת זה יש לעצור, בעיקר בדרכים דיפלומטיות. אנחנו מסכימים שהציבור צריך לדעת כאשר דברים כאלה קורים,  ולכן הסכמנו לתקן את הנוסח לאחר הקריאה הטרומית כך שתהיה שקיפות. אני חו</w:t>
      </w:r>
      <w:r>
        <w:rPr>
          <w:rFonts w:hint="cs"/>
          <w:rtl/>
        </w:rPr>
        <w:t xml:space="preserve">זר: לא איסור, רק שקיפות </w:t>
      </w:r>
      <w:r>
        <w:rPr>
          <w:rtl/>
        </w:rPr>
        <w:t>–</w:t>
      </w:r>
      <w:r>
        <w:rPr>
          <w:rFonts w:hint="cs"/>
          <w:rtl/>
        </w:rPr>
        <w:t xml:space="preserve"> לגבי תרומות כאלה, וארגונים שמקיימים פעילות במימון זר יפרסמו זאת, והציבור ישפוט בהתאם את הלגיטימיות של הפעילות. </w:t>
      </w:r>
    </w:p>
    <w:p w14:paraId="4907E262" w14:textId="77777777" w:rsidR="00000000" w:rsidRDefault="00540457">
      <w:pPr>
        <w:pStyle w:val="a0"/>
        <w:rPr>
          <w:rFonts w:hint="cs"/>
          <w:rtl/>
        </w:rPr>
      </w:pPr>
    </w:p>
    <w:p w14:paraId="4E849D5F" w14:textId="77777777" w:rsidR="00000000" w:rsidRDefault="00540457">
      <w:pPr>
        <w:pStyle w:val="af0"/>
        <w:rPr>
          <w:rtl/>
        </w:rPr>
      </w:pPr>
      <w:r>
        <w:rPr>
          <w:rFonts w:hint="eastAsia"/>
          <w:rtl/>
        </w:rPr>
        <w:t>חיים</w:t>
      </w:r>
      <w:r>
        <w:rPr>
          <w:rtl/>
        </w:rPr>
        <w:t xml:space="preserve"> אורון (מרצ):</w:t>
      </w:r>
    </w:p>
    <w:p w14:paraId="50962233" w14:textId="77777777" w:rsidR="00000000" w:rsidRDefault="00540457">
      <w:pPr>
        <w:pStyle w:val="a0"/>
        <w:rPr>
          <w:rFonts w:hint="cs"/>
          <w:rtl/>
        </w:rPr>
      </w:pPr>
    </w:p>
    <w:p w14:paraId="2AAACC74" w14:textId="77777777" w:rsidR="00000000" w:rsidRDefault="00540457">
      <w:pPr>
        <w:pStyle w:val="a0"/>
        <w:rPr>
          <w:rFonts w:hint="cs"/>
          <w:rtl/>
        </w:rPr>
      </w:pPr>
      <w:r>
        <w:rPr>
          <w:rFonts w:hint="cs"/>
          <w:rtl/>
        </w:rPr>
        <w:t xml:space="preserve">אבל זה חוק אחר. </w:t>
      </w:r>
    </w:p>
    <w:p w14:paraId="75725461" w14:textId="77777777" w:rsidR="00000000" w:rsidRDefault="00540457">
      <w:pPr>
        <w:pStyle w:val="a0"/>
        <w:rPr>
          <w:rFonts w:hint="cs"/>
          <w:rtl/>
        </w:rPr>
      </w:pPr>
    </w:p>
    <w:p w14:paraId="3E1C1010" w14:textId="77777777" w:rsidR="00000000" w:rsidRDefault="00540457">
      <w:pPr>
        <w:pStyle w:val="-"/>
        <w:rPr>
          <w:rtl/>
        </w:rPr>
      </w:pPr>
      <w:bookmarkStart w:id="126" w:name="FS000000517T03_12_2003_13_10_13C"/>
      <w:bookmarkEnd w:id="126"/>
      <w:r>
        <w:rPr>
          <w:rtl/>
        </w:rPr>
        <w:t>שר המשפטים יוסף לפיד:</w:t>
      </w:r>
    </w:p>
    <w:p w14:paraId="55A11558" w14:textId="77777777" w:rsidR="00000000" w:rsidRDefault="00540457">
      <w:pPr>
        <w:pStyle w:val="a0"/>
        <w:rPr>
          <w:rtl/>
        </w:rPr>
      </w:pPr>
    </w:p>
    <w:p w14:paraId="1FBCC183" w14:textId="77777777" w:rsidR="00000000" w:rsidRDefault="00540457">
      <w:pPr>
        <w:pStyle w:val="a0"/>
        <w:rPr>
          <w:rFonts w:hint="cs"/>
          <w:rtl/>
        </w:rPr>
      </w:pPr>
      <w:r>
        <w:rPr>
          <w:rFonts w:hint="cs"/>
          <w:rtl/>
        </w:rPr>
        <w:t>אני מודה לחבר הכנסת אריאל על הסכמתו לתיקון ועל נכונותו לק</w:t>
      </w:r>
      <w:r>
        <w:rPr>
          <w:rFonts w:hint="cs"/>
          <w:rtl/>
        </w:rPr>
        <w:t xml:space="preserve">דם את ההצעה בתיאום עם משרד המשפטים, ובהתאם לכך אני קורא לחברי הכנסת לתמוך בהצעת החוק בקריאה הטרומית. </w:t>
      </w:r>
    </w:p>
    <w:p w14:paraId="275891B0" w14:textId="77777777" w:rsidR="00000000" w:rsidRDefault="00540457">
      <w:pPr>
        <w:pStyle w:val="a0"/>
        <w:rPr>
          <w:rFonts w:hint="cs"/>
          <w:rtl/>
        </w:rPr>
      </w:pPr>
    </w:p>
    <w:p w14:paraId="0BD9D147" w14:textId="77777777" w:rsidR="00000000" w:rsidRDefault="00540457">
      <w:pPr>
        <w:pStyle w:val="af0"/>
        <w:rPr>
          <w:rtl/>
        </w:rPr>
      </w:pPr>
      <w:r>
        <w:rPr>
          <w:rFonts w:hint="eastAsia"/>
          <w:rtl/>
        </w:rPr>
        <w:t>חיים</w:t>
      </w:r>
      <w:r>
        <w:rPr>
          <w:rtl/>
        </w:rPr>
        <w:t xml:space="preserve"> אורון (מרצ):</w:t>
      </w:r>
    </w:p>
    <w:p w14:paraId="3E3E3715" w14:textId="77777777" w:rsidR="00000000" w:rsidRDefault="00540457">
      <w:pPr>
        <w:pStyle w:val="a0"/>
        <w:rPr>
          <w:rFonts w:hint="cs"/>
          <w:rtl/>
        </w:rPr>
      </w:pPr>
    </w:p>
    <w:p w14:paraId="73D3F37F" w14:textId="77777777" w:rsidR="00000000" w:rsidRDefault="00540457">
      <w:pPr>
        <w:pStyle w:val="a0"/>
        <w:rPr>
          <w:rFonts w:hint="cs"/>
          <w:rtl/>
        </w:rPr>
      </w:pPr>
      <w:r>
        <w:rPr>
          <w:rFonts w:hint="cs"/>
          <w:rtl/>
        </w:rPr>
        <w:t xml:space="preserve">עד כמה אתה מוכן להתפשר אתם? </w:t>
      </w:r>
    </w:p>
    <w:p w14:paraId="25314B4B" w14:textId="77777777" w:rsidR="00000000" w:rsidRDefault="00540457">
      <w:pPr>
        <w:pStyle w:val="a0"/>
        <w:rPr>
          <w:rFonts w:hint="cs"/>
          <w:rtl/>
        </w:rPr>
      </w:pPr>
    </w:p>
    <w:p w14:paraId="6F225555" w14:textId="77777777" w:rsidR="00000000" w:rsidRDefault="00540457">
      <w:pPr>
        <w:pStyle w:val="af1"/>
        <w:rPr>
          <w:rtl/>
        </w:rPr>
      </w:pPr>
      <w:r>
        <w:rPr>
          <w:rtl/>
        </w:rPr>
        <w:t>היו"ר ראובן ריבלין:</w:t>
      </w:r>
    </w:p>
    <w:p w14:paraId="13309CF6" w14:textId="77777777" w:rsidR="00000000" w:rsidRDefault="00540457">
      <w:pPr>
        <w:pStyle w:val="a0"/>
        <w:rPr>
          <w:rtl/>
        </w:rPr>
      </w:pPr>
    </w:p>
    <w:p w14:paraId="4B023F3E" w14:textId="77777777" w:rsidR="00000000" w:rsidRDefault="00540457">
      <w:pPr>
        <w:pStyle w:val="a0"/>
        <w:rPr>
          <w:rFonts w:hint="cs"/>
          <w:rtl/>
        </w:rPr>
      </w:pPr>
      <w:r>
        <w:rPr>
          <w:rFonts w:hint="cs"/>
          <w:rtl/>
        </w:rPr>
        <w:t>חבר הכנסת אורון. חבר הכנסת פרוש שביקש להתנגד לא נמצא כאן. חבר הכנסת וילן ביקש ראשון</w:t>
      </w:r>
      <w:r>
        <w:rPr>
          <w:rFonts w:hint="cs"/>
          <w:rtl/>
        </w:rPr>
        <w:t xml:space="preserve">, חבר הכנסת פינס ביקש שני, חבר הכנסת אורון ביקש שלישי, חבר הכנסת בשארה ביקש רביעי. רק אחד יכול. חבר הכנסת וילן יאמר מדוע הוא מתנגד להצעת החוק, כי הממשלה הביעה את הסכמתה. בבקשה. </w:t>
      </w:r>
    </w:p>
    <w:p w14:paraId="3040F801" w14:textId="77777777" w:rsidR="00000000" w:rsidRDefault="00540457">
      <w:pPr>
        <w:pStyle w:val="a0"/>
        <w:rPr>
          <w:rFonts w:hint="cs"/>
          <w:rtl/>
        </w:rPr>
      </w:pPr>
    </w:p>
    <w:p w14:paraId="477706F8" w14:textId="77777777" w:rsidR="00000000" w:rsidRDefault="00540457">
      <w:pPr>
        <w:pStyle w:val="a"/>
        <w:rPr>
          <w:rtl/>
        </w:rPr>
      </w:pPr>
      <w:bookmarkStart w:id="127" w:name="FS000000505T03_12_2003_13_13_08"/>
      <w:bookmarkStart w:id="128" w:name="_Toc59448019"/>
      <w:bookmarkEnd w:id="127"/>
      <w:r>
        <w:rPr>
          <w:rFonts w:hint="eastAsia"/>
          <w:rtl/>
        </w:rPr>
        <w:t>אבשלום</w:t>
      </w:r>
      <w:r>
        <w:rPr>
          <w:rtl/>
        </w:rPr>
        <w:t xml:space="preserve"> וילן (מרצ):</w:t>
      </w:r>
      <w:bookmarkEnd w:id="128"/>
    </w:p>
    <w:p w14:paraId="3C53324F" w14:textId="77777777" w:rsidR="00000000" w:rsidRDefault="00540457">
      <w:pPr>
        <w:pStyle w:val="a0"/>
        <w:rPr>
          <w:rFonts w:hint="cs"/>
          <w:rtl/>
        </w:rPr>
      </w:pPr>
    </w:p>
    <w:p w14:paraId="5EBDCED9" w14:textId="77777777" w:rsidR="00000000" w:rsidRDefault="00540457">
      <w:pPr>
        <w:pStyle w:val="a0"/>
        <w:rPr>
          <w:rFonts w:hint="cs"/>
          <w:rtl/>
        </w:rPr>
      </w:pPr>
      <w:r>
        <w:rPr>
          <w:rFonts w:hint="cs"/>
          <w:rtl/>
        </w:rPr>
        <w:t xml:space="preserve"> אדוני היושב-ראש. בתוקף סמכותך כיושב-ראש - אני מניח שאתה </w:t>
      </w:r>
      <w:r>
        <w:rPr>
          <w:rFonts w:hint="cs"/>
          <w:rtl/>
        </w:rPr>
        <w:t xml:space="preserve">בבית הזה כבר הרבה שנים - - - </w:t>
      </w:r>
    </w:p>
    <w:p w14:paraId="32B545FB" w14:textId="77777777" w:rsidR="00000000" w:rsidRDefault="00540457">
      <w:pPr>
        <w:pStyle w:val="a0"/>
        <w:rPr>
          <w:rFonts w:hint="cs"/>
          <w:rtl/>
        </w:rPr>
      </w:pPr>
    </w:p>
    <w:p w14:paraId="6F4A7E48" w14:textId="77777777" w:rsidR="00000000" w:rsidRDefault="00540457">
      <w:pPr>
        <w:pStyle w:val="af1"/>
        <w:rPr>
          <w:rtl/>
        </w:rPr>
      </w:pPr>
      <w:r>
        <w:rPr>
          <w:rtl/>
        </w:rPr>
        <w:t>היו"ר ראובן ריבלין:</w:t>
      </w:r>
    </w:p>
    <w:p w14:paraId="17DB70AB" w14:textId="77777777" w:rsidR="00000000" w:rsidRDefault="00540457">
      <w:pPr>
        <w:pStyle w:val="a0"/>
        <w:rPr>
          <w:rtl/>
        </w:rPr>
      </w:pPr>
    </w:p>
    <w:p w14:paraId="587E01CC" w14:textId="77777777" w:rsidR="00000000" w:rsidRDefault="00540457">
      <w:pPr>
        <w:pStyle w:val="a0"/>
        <w:rPr>
          <w:rFonts w:hint="cs"/>
          <w:rtl/>
        </w:rPr>
      </w:pPr>
      <w:r>
        <w:rPr>
          <w:rFonts w:hint="cs"/>
          <w:rtl/>
        </w:rPr>
        <w:t xml:space="preserve">סליחה, אני מתנצל. חכה רגע, יכול להיות שטעיתי בפרוצדורה. חבר הכנסת אריאל, האם אדוני מסכים להתניית השר לפיד, כפי שהובעה מעל במת הכנסת? </w:t>
      </w:r>
    </w:p>
    <w:p w14:paraId="7517D95B" w14:textId="77777777" w:rsidR="00000000" w:rsidRDefault="00540457">
      <w:pPr>
        <w:pStyle w:val="a0"/>
        <w:rPr>
          <w:rFonts w:hint="cs"/>
          <w:rtl/>
        </w:rPr>
      </w:pPr>
    </w:p>
    <w:p w14:paraId="2EFA67A1" w14:textId="77777777" w:rsidR="00000000" w:rsidRDefault="00540457">
      <w:pPr>
        <w:pStyle w:val="af0"/>
        <w:rPr>
          <w:rtl/>
        </w:rPr>
      </w:pPr>
      <w:r>
        <w:rPr>
          <w:rFonts w:hint="eastAsia"/>
          <w:rtl/>
        </w:rPr>
        <w:t>חיים</w:t>
      </w:r>
      <w:r>
        <w:rPr>
          <w:rtl/>
        </w:rPr>
        <w:t xml:space="preserve"> אורון (מרצ):</w:t>
      </w:r>
    </w:p>
    <w:p w14:paraId="576650CC" w14:textId="77777777" w:rsidR="00000000" w:rsidRDefault="00540457">
      <w:pPr>
        <w:pStyle w:val="a0"/>
        <w:rPr>
          <w:rFonts w:hint="cs"/>
          <w:rtl/>
        </w:rPr>
      </w:pPr>
    </w:p>
    <w:p w14:paraId="0B367CA0" w14:textId="77777777" w:rsidR="00000000" w:rsidRDefault="00540457">
      <w:pPr>
        <w:pStyle w:val="a0"/>
        <w:rPr>
          <w:rFonts w:hint="cs"/>
          <w:rtl/>
        </w:rPr>
      </w:pPr>
      <w:r>
        <w:rPr>
          <w:rFonts w:hint="cs"/>
          <w:rtl/>
        </w:rPr>
        <w:t xml:space="preserve">זה חוק אחר. </w:t>
      </w:r>
    </w:p>
    <w:p w14:paraId="4457C9C9" w14:textId="77777777" w:rsidR="00000000" w:rsidRDefault="00540457">
      <w:pPr>
        <w:pStyle w:val="a0"/>
        <w:rPr>
          <w:rFonts w:hint="cs"/>
          <w:rtl/>
        </w:rPr>
      </w:pPr>
    </w:p>
    <w:p w14:paraId="76E4FEAE" w14:textId="77777777" w:rsidR="00000000" w:rsidRDefault="00540457">
      <w:pPr>
        <w:pStyle w:val="af1"/>
        <w:rPr>
          <w:rtl/>
        </w:rPr>
      </w:pPr>
      <w:r>
        <w:rPr>
          <w:rtl/>
        </w:rPr>
        <w:t>היו"ר ראובן ריבלין:</w:t>
      </w:r>
    </w:p>
    <w:p w14:paraId="4A0B512C" w14:textId="77777777" w:rsidR="00000000" w:rsidRDefault="00540457">
      <w:pPr>
        <w:pStyle w:val="a0"/>
        <w:rPr>
          <w:rtl/>
        </w:rPr>
      </w:pPr>
    </w:p>
    <w:p w14:paraId="2F35D77B" w14:textId="77777777" w:rsidR="00000000" w:rsidRDefault="00540457">
      <w:pPr>
        <w:pStyle w:val="a0"/>
        <w:rPr>
          <w:rFonts w:hint="cs"/>
          <w:rtl/>
        </w:rPr>
      </w:pPr>
      <w:r>
        <w:rPr>
          <w:rFonts w:hint="cs"/>
          <w:rtl/>
        </w:rPr>
        <w:t xml:space="preserve">שאלתי </w:t>
      </w:r>
      <w:r>
        <w:rPr>
          <w:rtl/>
        </w:rPr>
        <w:t>–</w:t>
      </w:r>
      <w:r>
        <w:rPr>
          <w:rFonts w:hint="cs"/>
          <w:rtl/>
        </w:rPr>
        <w:t xml:space="preserve"> האם אדו</w:t>
      </w:r>
      <w:r>
        <w:rPr>
          <w:rFonts w:hint="cs"/>
          <w:rtl/>
        </w:rPr>
        <w:t xml:space="preserve">ני מסכים. </w:t>
      </w:r>
    </w:p>
    <w:p w14:paraId="3F986300" w14:textId="77777777" w:rsidR="00000000" w:rsidRDefault="00540457">
      <w:pPr>
        <w:pStyle w:val="a0"/>
        <w:rPr>
          <w:rFonts w:hint="cs"/>
          <w:rtl/>
        </w:rPr>
      </w:pPr>
    </w:p>
    <w:p w14:paraId="541ABE42"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2101B9DA" w14:textId="77777777" w:rsidR="00000000" w:rsidRDefault="00540457">
      <w:pPr>
        <w:pStyle w:val="a0"/>
        <w:rPr>
          <w:rFonts w:hint="cs"/>
          <w:rtl/>
        </w:rPr>
      </w:pPr>
    </w:p>
    <w:p w14:paraId="5A43ABCC" w14:textId="77777777" w:rsidR="00000000" w:rsidRDefault="00540457">
      <w:pPr>
        <w:pStyle w:val="a0"/>
        <w:rPr>
          <w:rFonts w:hint="cs"/>
          <w:rtl/>
        </w:rPr>
      </w:pPr>
      <w:r>
        <w:rPr>
          <w:rFonts w:hint="cs"/>
          <w:rtl/>
        </w:rPr>
        <w:t xml:space="preserve">- - - לא צריך חיזוק ממני. שר המשפטים ענה, אבל למען - - - </w:t>
      </w:r>
    </w:p>
    <w:p w14:paraId="71229583" w14:textId="77777777" w:rsidR="00000000" w:rsidRDefault="00540457">
      <w:pPr>
        <w:pStyle w:val="a0"/>
        <w:rPr>
          <w:rFonts w:hint="cs"/>
          <w:rtl/>
        </w:rPr>
      </w:pPr>
    </w:p>
    <w:p w14:paraId="56CEABB7" w14:textId="77777777" w:rsidR="00000000" w:rsidRDefault="00540457">
      <w:pPr>
        <w:pStyle w:val="af1"/>
        <w:rPr>
          <w:rtl/>
        </w:rPr>
      </w:pPr>
      <w:r>
        <w:rPr>
          <w:rtl/>
        </w:rPr>
        <w:t>היו"ר ראובן ריבלין:</w:t>
      </w:r>
    </w:p>
    <w:p w14:paraId="519E5F53" w14:textId="77777777" w:rsidR="00000000" w:rsidRDefault="00540457">
      <w:pPr>
        <w:pStyle w:val="a0"/>
        <w:rPr>
          <w:rtl/>
        </w:rPr>
      </w:pPr>
    </w:p>
    <w:p w14:paraId="43BBD6CF" w14:textId="77777777" w:rsidR="00000000" w:rsidRDefault="00540457">
      <w:pPr>
        <w:pStyle w:val="a0"/>
        <w:rPr>
          <w:rFonts w:hint="cs"/>
          <w:rtl/>
        </w:rPr>
      </w:pPr>
      <w:r>
        <w:rPr>
          <w:rFonts w:hint="cs"/>
          <w:rtl/>
        </w:rPr>
        <w:t xml:space="preserve">פרוצדורלית אני שואל אותך, אבל זו פרוצדורה שיורדת למהות, כי אם אתה לא מסכים </w:t>
      </w:r>
      <w:r>
        <w:rPr>
          <w:rtl/>
        </w:rPr>
        <w:t>–</w:t>
      </w:r>
      <w:r>
        <w:rPr>
          <w:rFonts w:hint="cs"/>
          <w:rtl/>
        </w:rPr>
        <w:t xml:space="preserve"> אתה עולה, כי הממשלה מתנגדת. </w:t>
      </w:r>
    </w:p>
    <w:p w14:paraId="182C8D02" w14:textId="77777777" w:rsidR="00000000" w:rsidRDefault="00540457">
      <w:pPr>
        <w:pStyle w:val="a0"/>
        <w:rPr>
          <w:rFonts w:hint="cs"/>
          <w:rtl/>
        </w:rPr>
      </w:pPr>
    </w:p>
    <w:p w14:paraId="002A35FC" w14:textId="77777777" w:rsidR="00000000" w:rsidRDefault="00540457">
      <w:pPr>
        <w:pStyle w:val="af0"/>
        <w:rPr>
          <w:rtl/>
        </w:rPr>
      </w:pPr>
      <w:r>
        <w:rPr>
          <w:rFonts w:hint="eastAsia"/>
          <w:rtl/>
        </w:rPr>
        <w:t>אורי</w:t>
      </w:r>
      <w:r>
        <w:rPr>
          <w:rtl/>
        </w:rPr>
        <w:t xml:space="preserve"> יהו</w:t>
      </w:r>
      <w:r>
        <w:rPr>
          <w:rtl/>
        </w:rPr>
        <w:t>דה אריאל (האיחוד הלאומי - ישראל ביתנו):</w:t>
      </w:r>
    </w:p>
    <w:p w14:paraId="6E65B71F" w14:textId="77777777" w:rsidR="00000000" w:rsidRDefault="00540457">
      <w:pPr>
        <w:pStyle w:val="a0"/>
        <w:rPr>
          <w:rFonts w:hint="cs"/>
          <w:rtl/>
        </w:rPr>
      </w:pPr>
    </w:p>
    <w:p w14:paraId="4F2F1168" w14:textId="77777777" w:rsidR="00000000" w:rsidRDefault="00540457">
      <w:pPr>
        <w:pStyle w:val="a0"/>
        <w:rPr>
          <w:rFonts w:hint="cs"/>
          <w:rtl/>
        </w:rPr>
      </w:pPr>
      <w:r>
        <w:rPr>
          <w:rFonts w:hint="cs"/>
          <w:rtl/>
        </w:rPr>
        <w:t xml:space="preserve">אני מסכים. </w:t>
      </w:r>
    </w:p>
    <w:p w14:paraId="5BBB8F48" w14:textId="77777777" w:rsidR="00000000" w:rsidRDefault="00540457">
      <w:pPr>
        <w:pStyle w:val="a0"/>
        <w:rPr>
          <w:rFonts w:hint="cs"/>
          <w:rtl/>
        </w:rPr>
      </w:pPr>
    </w:p>
    <w:p w14:paraId="4574A874" w14:textId="77777777" w:rsidR="00000000" w:rsidRDefault="00540457">
      <w:pPr>
        <w:pStyle w:val="af1"/>
        <w:rPr>
          <w:rtl/>
        </w:rPr>
      </w:pPr>
      <w:r>
        <w:rPr>
          <w:rtl/>
        </w:rPr>
        <w:t>היו"ר ראובן ריבלין:</w:t>
      </w:r>
    </w:p>
    <w:p w14:paraId="276F482D" w14:textId="77777777" w:rsidR="00000000" w:rsidRDefault="00540457">
      <w:pPr>
        <w:pStyle w:val="a0"/>
        <w:rPr>
          <w:rtl/>
        </w:rPr>
      </w:pPr>
    </w:p>
    <w:p w14:paraId="7330BE9C" w14:textId="77777777" w:rsidR="00000000" w:rsidRDefault="00540457">
      <w:pPr>
        <w:pStyle w:val="a0"/>
        <w:rPr>
          <w:rFonts w:hint="cs"/>
          <w:rtl/>
        </w:rPr>
      </w:pPr>
      <w:r>
        <w:rPr>
          <w:rFonts w:hint="cs"/>
          <w:rtl/>
        </w:rPr>
        <w:t xml:space="preserve">אדוני מסכים. תודה. בבקשה </w:t>
      </w:r>
      <w:r>
        <w:rPr>
          <w:rtl/>
        </w:rPr>
        <w:t>–</w:t>
      </w:r>
      <w:r>
        <w:rPr>
          <w:rFonts w:hint="cs"/>
          <w:rtl/>
        </w:rPr>
        <w:t xml:space="preserve"> להתנגד. </w:t>
      </w:r>
    </w:p>
    <w:p w14:paraId="300D65D4" w14:textId="77777777" w:rsidR="00000000" w:rsidRDefault="00540457">
      <w:pPr>
        <w:pStyle w:val="a0"/>
        <w:rPr>
          <w:rFonts w:hint="cs"/>
          <w:rtl/>
        </w:rPr>
      </w:pPr>
    </w:p>
    <w:p w14:paraId="0D0832F0" w14:textId="77777777" w:rsidR="00000000" w:rsidRDefault="00540457">
      <w:pPr>
        <w:pStyle w:val="-"/>
        <w:rPr>
          <w:rtl/>
        </w:rPr>
      </w:pPr>
      <w:bookmarkStart w:id="129" w:name="FS000000505T03_12_2003_13_16_07C"/>
      <w:bookmarkEnd w:id="129"/>
      <w:r>
        <w:rPr>
          <w:rtl/>
        </w:rPr>
        <w:t>אבשלום וילן (מרצ):</w:t>
      </w:r>
    </w:p>
    <w:p w14:paraId="0E96C827" w14:textId="77777777" w:rsidR="00000000" w:rsidRDefault="00540457">
      <w:pPr>
        <w:pStyle w:val="a0"/>
        <w:rPr>
          <w:rtl/>
        </w:rPr>
      </w:pPr>
    </w:p>
    <w:p w14:paraId="49894507" w14:textId="77777777" w:rsidR="00000000" w:rsidRDefault="00540457">
      <w:pPr>
        <w:pStyle w:val="a0"/>
        <w:rPr>
          <w:rFonts w:hint="cs"/>
          <w:rtl/>
        </w:rPr>
      </w:pPr>
      <w:r>
        <w:rPr>
          <w:rFonts w:hint="cs"/>
          <w:rtl/>
        </w:rPr>
        <w:t>אדוני היושב-ראש, אני במתכוון ובמוצהר לא אגיד מלה אחת על ז'נבה, אף ששוב היינו בתוכנית "פופוליטיקה" ולא בדיון רציני על חוקי מד</w:t>
      </w:r>
      <w:r>
        <w:rPr>
          <w:rFonts w:hint="cs"/>
          <w:rtl/>
        </w:rPr>
        <w:t xml:space="preserve">ינת ישראל. הרי אתה, אדוני היושב-ראש, הרבה שנים בכנסת. אומר שר המשפטים של ישראל כך: תראו. החוק המוצע הוא חוק לא טוב, הוא בלתי אפשרי </w:t>
      </w:r>
      <w:r>
        <w:rPr>
          <w:rtl/>
        </w:rPr>
        <w:t>–</w:t>
      </w:r>
      <w:r>
        <w:rPr>
          <w:rFonts w:hint="cs"/>
          <w:rtl/>
        </w:rPr>
        <w:t xml:space="preserve"> והוא נותן כמה נימוקים, ותיכף אחזור עליהם, ולאחר מכן, למרות זאת: אנחנו מחליטים לתמוך בחוק, אף שבקריאה ראשונה אנחנו הולכים לש</w:t>
      </w:r>
      <w:r>
        <w:rPr>
          <w:rFonts w:hint="cs"/>
          <w:rtl/>
        </w:rPr>
        <w:t xml:space="preserve">נותו לחלוטין, משום שהוא פוגע בכל מה שנקרא "המגזר השלישי", בכל אותן עמותות שעושות פעולה ברוכה וחשובה בנושאים חברתיים וכלכליים שונים ורבים. </w:t>
      </w:r>
    </w:p>
    <w:p w14:paraId="3229F49C" w14:textId="77777777" w:rsidR="00000000" w:rsidRDefault="00540457">
      <w:pPr>
        <w:pStyle w:val="a0"/>
        <w:rPr>
          <w:rFonts w:hint="cs"/>
          <w:rtl/>
        </w:rPr>
      </w:pPr>
    </w:p>
    <w:p w14:paraId="0E99E110" w14:textId="77777777" w:rsidR="00000000" w:rsidRDefault="00540457">
      <w:pPr>
        <w:pStyle w:val="a0"/>
        <w:rPr>
          <w:rFonts w:hint="cs"/>
          <w:rtl/>
        </w:rPr>
      </w:pPr>
      <w:r>
        <w:rPr>
          <w:rFonts w:hint="cs"/>
          <w:rtl/>
        </w:rPr>
        <w:t xml:space="preserve">אדוני היושב-ראש, כנסת ישראל היא מקום שבשלב ראשון, ומעל לכול </w:t>
      </w:r>
      <w:r>
        <w:rPr>
          <w:rtl/>
        </w:rPr>
        <w:t>–</w:t>
      </w:r>
      <w:r>
        <w:rPr>
          <w:rFonts w:hint="cs"/>
          <w:rtl/>
        </w:rPr>
        <w:t xml:space="preserve"> צריך להפעיל בה את השכל הישר ואת ההיגיון. אם, לדוגמה, ו</w:t>
      </w:r>
      <w:r>
        <w:rPr>
          <w:rFonts w:hint="cs"/>
          <w:rtl/>
        </w:rPr>
        <w:t>אתן לך כמה דוגמאות - - -</w:t>
      </w:r>
    </w:p>
    <w:p w14:paraId="405BD4DD" w14:textId="77777777" w:rsidR="00000000" w:rsidRDefault="00540457">
      <w:pPr>
        <w:pStyle w:val="a0"/>
        <w:rPr>
          <w:rFonts w:hint="cs"/>
          <w:rtl/>
        </w:rPr>
      </w:pPr>
    </w:p>
    <w:p w14:paraId="1E020904" w14:textId="77777777" w:rsidR="00000000" w:rsidRDefault="00540457">
      <w:pPr>
        <w:pStyle w:val="af0"/>
        <w:rPr>
          <w:rtl/>
        </w:rPr>
      </w:pPr>
      <w:r>
        <w:rPr>
          <w:rFonts w:hint="eastAsia"/>
          <w:rtl/>
        </w:rPr>
        <w:t>אליעזר</w:t>
      </w:r>
      <w:r>
        <w:rPr>
          <w:rtl/>
        </w:rPr>
        <w:t xml:space="preserve"> כהן (האיחוד הלאומי - ישראל ביתנו):</w:t>
      </w:r>
    </w:p>
    <w:p w14:paraId="4F20930D" w14:textId="77777777" w:rsidR="00000000" w:rsidRDefault="00540457">
      <w:pPr>
        <w:pStyle w:val="a0"/>
        <w:rPr>
          <w:rFonts w:hint="cs"/>
          <w:rtl/>
        </w:rPr>
      </w:pPr>
    </w:p>
    <w:p w14:paraId="2FB64732" w14:textId="77777777" w:rsidR="00000000" w:rsidRDefault="00540457">
      <w:pPr>
        <w:pStyle w:val="a0"/>
        <w:rPr>
          <w:rFonts w:hint="cs"/>
          <w:rtl/>
        </w:rPr>
      </w:pPr>
      <w:r>
        <w:rPr>
          <w:rFonts w:hint="cs"/>
          <w:rtl/>
        </w:rPr>
        <w:t xml:space="preserve">- - - ז'נבה. </w:t>
      </w:r>
    </w:p>
    <w:p w14:paraId="7ED60B19" w14:textId="77777777" w:rsidR="00000000" w:rsidRDefault="00540457">
      <w:pPr>
        <w:pStyle w:val="a0"/>
        <w:rPr>
          <w:rFonts w:hint="cs"/>
          <w:rtl/>
        </w:rPr>
      </w:pPr>
    </w:p>
    <w:p w14:paraId="7474B84A" w14:textId="77777777" w:rsidR="00000000" w:rsidRDefault="00540457">
      <w:pPr>
        <w:pStyle w:val="-"/>
        <w:rPr>
          <w:rtl/>
        </w:rPr>
      </w:pPr>
      <w:bookmarkStart w:id="130" w:name="FS000000505T03_12_2003_13_19_42C"/>
      <w:bookmarkEnd w:id="130"/>
      <w:r>
        <w:rPr>
          <w:rtl/>
        </w:rPr>
        <w:t>אבשלום וילן (מרצ):</w:t>
      </w:r>
    </w:p>
    <w:p w14:paraId="3CCED29D" w14:textId="77777777" w:rsidR="00000000" w:rsidRDefault="00540457">
      <w:pPr>
        <w:pStyle w:val="a0"/>
        <w:rPr>
          <w:rtl/>
        </w:rPr>
      </w:pPr>
    </w:p>
    <w:p w14:paraId="6572A1E1" w14:textId="77777777" w:rsidR="00000000" w:rsidRDefault="00540457">
      <w:pPr>
        <w:pStyle w:val="a0"/>
        <w:rPr>
          <w:rFonts w:hint="cs"/>
          <w:rtl/>
        </w:rPr>
      </w:pPr>
      <w:r>
        <w:rPr>
          <w:rFonts w:hint="cs"/>
          <w:rtl/>
        </w:rPr>
        <w:t>לא. אמרתי שעל ז'נבה לא אדבר היום. קרן "פורד", כמשל. קרן "פורד", שהיא בשותפות עם הממשל האמריקני, לדוגמה. היא נותנת הרבה מאוד תרומות לארגונים חברתיים, דמו</w:t>
      </w:r>
      <w:r>
        <w:rPr>
          <w:rFonts w:hint="cs"/>
          <w:rtl/>
        </w:rPr>
        <w:t xml:space="preserve">קרטיים ואחרים ברחבי מדינת ישראל. על-פי  הצעת החוק של חבר הכנסת אריאל </w:t>
      </w:r>
      <w:r>
        <w:rPr>
          <w:rtl/>
        </w:rPr>
        <w:t>–</w:t>
      </w:r>
      <w:r>
        <w:rPr>
          <w:rFonts w:hint="cs"/>
          <w:rtl/>
        </w:rPr>
        <w:t xml:space="preserve"> אי-אפשר. </w:t>
      </w:r>
    </w:p>
    <w:p w14:paraId="79B93490" w14:textId="77777777" w:rsidR="00000000" w:rsidRDefault="00540457">
      <w:pPr>
        <w:pStyle w:val="a0"/>
        <w:rPr>
          <w:rFonts w:hint="cs"/>
          <w:rtl/>
        </w:rPr>
      </w:pPr>
    </w:p>
    <w:p w14:paraId="512273DE" w14:textId="77777777" w:rsidR="00000000" w:rsidRDefault="00540457">
      <w:pPr>
        <w:pStyle w:val="af0"/>
        <w:rPr>
          <w:rtl/>
        </w:rPr>
      </w:pPr>
      <w:r>
        <w:rPr>
          <w:rFonts w:hint="eastAsia"/>
          <w:rtl/>
        </w:rPr>
        <w:t>יורי</w:t>
      </w:r>
      <w:r>
        <w:rPr>
          <w:rtl/>
        </w:rPr>
        <w:t xml:space="preserve"> שטרן (האיחוד הלאומי - ישראל ביתנו):</w:t>
      </w:r>
    </w:p>
    <w:p w14:paraId="31C3F9B8" w14:textId="77777777" w:rsidR="00000000" w:rsidRDefault="00540457">
      <w:pPr>
        <w:pStyle w:val="a0"/>
        <w:rPr>
          <w:rFonts w:hint="cs"/>
          <w:rtl/>
        </w:rPr>
      </w:pPr>
    </w:p>
    <w:p w14:paraId="464FDB2A" w14:textId="77777777" w:rsidR="00000000" w:rsidRDefault="00540457">
      <w:pPr>
        <w:pStyle w:val="a0"/>
        <w:rPr>
          <w:rFonts w:hint="cs"/>
          <w:rtl/>
        </w:rPr>
      </w:pPr>
      <w:r>
        <w:rPr>
          <w:rFonts w:hint="cs"/>
          <w:rtl/>
        </w:rPr>
        <w:t>- - -</w:t>
      </w:r>
    </w:p>
    <w:p w14:paraId="0097B380" w14:textId="77777777" w:rsidR="00000000" w:rsidRDefault="00540457">
      <w:pPr>
        <w:pStyle w:val="a0"/>
        <w:rPr>
          <w:rFonts w:hint="cs"/>
          <w:rtl/>
        </w:rPr>
      </w:pPr>
    </w:p>
    <w:p w14:paraId="56CDF5CA" w14:textId="77777777" w:rsidR="00000000" w:rsidRDefault="00540457">
      <w:pPr>
        <w:pStyle w:val="-"/>
        <w:rPr>
          <w:rtl/>
        </w:rPr>
      </w:pPr>
      <w:bookmarkStart w:id="131" w:name="FS000000505T03_12_2003_13_21_15C"/>
      <w:bookmarkEnd w:id="131"/>
      <w:r>
        <w:rPr>
          <w:rtl/>
        </w:rPr>
        <w:t>אבשלום וילן (מרצ):</w:t>
      </w:r>
    </w:p>
    <w:p w14:paraId="365B1A61" w14:textId="77777777" w:rsidR="00000000" w:rsidRDefault="00540457">
      <w:pPr>
        <w:pStyle w:val="a0"/>
        <w:rPr>
          <w:rtl/>
        </w:rPr>
      </w:pPr>
    </w:p>
    <w:p w14:paraId="600FD1EE" w14:textId="77777777" w:rsidR="00000000" w:rsidRDefault="00540457">
      <w:pPr>
        <w:pStyle w:val="a0"/>
        <w:rPr>
          <w:rFonts w:hint="cs"/>
          <w:rtl/>
        </w:rPr>
      </w:pPr>
      <w:r>
        <w:rPr>
          <w:rFonts w:hint="cs"/>
          <w:rtl/>
        </w:rPr>
        <w:t xml:space="preserve">יורי שטרן, אמרתי פעם קודמת, ואחזור על זה גם הפעם: אתם רוצים להוריד את זה הכי נמוך שאפשר </w:t>
      </w:r>
      <w:r>
        <w:rPr>
          <w:rtl/>
        </w:rPr>
        <w:t>–</w:t>
      </w:r>
      <w:r>
        <w:rPr>
          <w:rFonts w:hint="cs"/>
          <w:rtl/>
        </w:rPr>
        <w:t xml:space="preserve"> נרד. ארווין מוס</w:t>
      </w:r>
      <w:r>
        <w:rPr>
          <w:rFonts w:hint="cs"/>
          <w:rtl/>
        </w:rPr>
        <w:t>קוביץ, השר עוזי לנדאו, התורם הגדול של עמותות הימין העוזרות בהתנחלות ובכל המעשים הפוליטיים שאני מתנגד להם בכל התכלית, ארווין מוסקוביץ - - -</w:t>
      </w:r>
    </w:p>
    <w:p w14:paraId="59F5775E" w14:textId="77777777" w:rsidR="00000000" w:rsidRDefault="00540457">
      <w:pPr>
        <w:pStyle w:val="a0"/>
        <w:rPr>
          <w:rFonts w:hint="cs"/>
          <w:rtl/>
        </w:rPr>
      </w:pPr>
    </w:p>
    <w:p w14:paraId="38F13E2B" w14:textId="77777777" w:rsidR="00000000" w:rsidRDefault="00540457">
      <w:pPr>
        <w:pStyle w:val="af0"/>
        <w:rPr>
          <w:rtl/>
        </w:rPr>
      </w:pPr>
      <w:r>
        <w:rPr>
          <w:rFonts w:hint="eastAsia"/>
          <w:rtl/>
        </w:rPr>
        <w:t>קריאות</w:t>
      </w:r>
      <w:r>
        <w:rPr>
          <w:rtl/>
        </w:rPr>
        <w:t>:</w:t>
      </w:r>
    </w:p>
    <w:p w14:paraId="19EADC7A" w14:textId="77777777" w:rsidR="00000000" w:rsidRDefault="00540457">
      <w:pPr>
        <w:pStyle w:val="a0"/>
        <w:rPr>
          <w:rFonts w:hint="cs"/>
          <w:rtl/>
        </w:rPr>
      </w:pPr>
    </w:p>
    <w:p w14:paraId="6218FA87" w14:textId="77777777" w:rsidR="00000000" w:rsidRDefault="00540457">
      <w:pPr>
        <w:pStyle w:val="a0"/>
        <w:rPr>
          <w:rFonts w:hint="cs"/>
          <w:rtl/>
        </w:rPr>
      </w:pPr>
      <w:r>
        <w:rPr>
          <w:rFonts w:hint="cs"/>
          <w:rtl/>
        </w:rPr>
        <w:t>- - -</w:t>
      </w:r>
    </w:p>
    <w:p w14:paraId="734FEE72" w14:textId="77777777" w:rsidR="00000000" w:rsidRDefault="00540457">
      <w:pPr>
        <w:pStyle w:val="a0"/>
        <w:rPr>
          <w:rFonts w:hint="cs"/>
          <w:rtl/>
        </w:rPr>
      </w:pPr>
    </w:p>
    <w:p w14:paraId="5C7B90B6" w14:textId="77777777" w:rsidR="00000000" w:rsidRDefault="00540457">
      <w:pPr>
        <w:pStyle w:val="af1"/>
        <w:rPr>
          <w:rtl/>
        </w:rPr>
      </w:pPr>
      <w:r>
        <w:rPr>
          <w:rtl/>
        </w:rPr>
        <w:t>היו"ר ראובן ריבלין:</w:t>
      </w:r>
    </w:p>
    <w:p w14:paraId="0B6B755B" w14:textId="77777777" w:rsidR="00000000" w:rsidRDefault="00540457">
      <w:pPr>
        <w:pStyle w:val="a0"/>
        <w:rPr>
          <w:rtl/>
        </w:rPr>
      </w:pPr>
    </w:p>
    <w:p w14:paraId="3481D25E" w14:textId="77777777" w:rsidR="00000000" w:rsidRDefault="00540457">
      <w:pPr>
        <w:pStyle w:val="a0"/>
        <w:rPr>
          <w:rFonts w:hint="cs"/>
          <w:rtl/>
        </w:rPr>
      </w:pPr>
      <w:r>
        <w:rPr>
          <w:rFonts w:hint="cs"/>
          <w:rtl/>
        </w:rPr>
        <w:t xml:space="preserve">לא להפריע. לא להפריע כי הוא יקבל יותר זמן. </w:t>
      </w:r>
    </w:p>
    <w:p w14:paraId="73701D5D" w14:textId="77777777" w:rsidR="00000000" w:rsidRDefault="00540457">
      <w:pPr>
        <w:pStyle w:val="a0"/>
        <w:rPr>
          <w:rFonts w:hint="cs"/>
          <w:rtl/>
        </w:rPr>
      </w:pPr>
    </w:p>
    <w:p w14:paraId="2F2361FC" w14:textId="77777777" w:rsidR="00000000" w:rsidRDefault="00540457">
      <w:pPr>
        <w:pStyle w:val="a0"/>
        <w:rPr>
          <w:rFonts w:hint="cs"/>
          <w:rtl/>
        </w:rPr>
      </w:pPr>
    </w:p>
    <w:p w14:paraId="7B72DB48" w14:textId="77777777" w:rsidR="00000000" w:rsidRDefault="00540457">
      <w:pPr>
        <w:pStyle w:val="a0"/>
        <w:rPr>
          <w:rFonts w:hint="cs"/>
          <w:rtl/>
        </w:rPr>
      </w:pPr>
    </w:p>
    <w:p w14:paraId="00535817" w14:textId="77777777" w:rsidR="00000000" w:rsidRDefault="00540457">
      <w:pPr>
        <w:pStyle w:val="-"/>
        <w:rPr>
          <w:rtl/>
        </w:rPr>
      </w:pPr>
      <w:bookmarkStart w:id="132" w:name="FS000000505T03_12_2003_13_24_06C"/>
      <w:bookmarkEnd w:id="132"/>
      <w:r>
        <w:rPr>
          <w:rtl/>
        </w:rPr>
        <w:t>אבשלום וילן (מרצ):</w:t>
      </w:r>
    </w:p>
    <w:p w14:paraId="18671272" w14:textId="77777777" w:rsidR="00000000" w:rsidRDefault="00540457">
      <w:pPr>
        <w:pStyle w:val="a0"/>
        <w:rPr>
          <w:rtl/>
        </w:rPr>
      </w:pPr>
    </w:p>
    <w:p w14:paraId="453B59B6" w14:textId="77777777" w:rsidR="00000000" w:rsidRDefault="00540457">
      <w:pPr>
        <w:pStyle w:val="a0"/>
        <w:rPr>
          <w:rFonts w:hint="cs"/>
          <w:rtl/>
        </w:rPr>
      </w:pPr>
      <w:r>
        <w:rPr>
          <w:rFonts w:hint="cs"/>
          <w:rtl/>
        </w:rPr>
        <w:t>- - - שהם כס</w:t>
      </w:r>
      <w:r>
        <w:rPr>
          <w:rFonts w:hint="cs"/>
          <w:rtl/>
        </w:rPr>
        <w:t xml:space="preserve">פים פטורים ממס בארצות-הברית. על כל דולר שאתם מקבלים תרומה, 50 סנט מתוכו הוא תרומת ממשלת ארצות-הברית, ויתור על מס הכנסה כדין וכחוק על-פי חוקי ארצות-הברית. אם רוצה חבר הכנסת אורי אריאל להעביר חוק דרקוני כזה, ואגב </w:t>
      </w:r>
      <w:r>
        <w:rPr>
          <w:rtl/>
        </w:rPr>
        <w:t>–</w:t>
      </w:r>
      <w:r>
        <w:rPr>
          <w:rFonts w:hint="cs"/>
          <w:rtl/>
        </w:rPr>
        <w:t xml:space="preserve"> שר המשפטים לא אמר את זה אבל החוק הזה מנוגד </w:t>
      </w:r>
      <w:r>
        <w:rPr>
          <w:rFonts w:hint="cs"/>
          <w:rtl/>
        </w:rPr>
        <w:t xml:space="preserve">בתכלית הניגוד גם לחוקי-היסוד של מדינת ישראל, ולכן לא במקרה הוא אמר: יש לי בעיה, בקריאה ראשונה נשנה את החוק הזה מיסודו. זה בעצם מה שהוא אמר. </w:t>
      </w:r>
    </w:p>
    <w:p w14:paraId="10ED691A" w14:textId="77777777" w:rsidR="00000000" w:rsidRDefault="00540457">
      <w:pPr>
        <w:pStyle w:val="a0"/>
        <w:rPr>
          <w:rFonts w:hint="cs"/>
          <w:rtl/>
        </w:rPr>
      </w:pPr>
    </w:p>
    <w:p w14:paraId="7EE5C928" w14:textId="77777777" w:rsidR="00000000" w:rsidRDefault="00540457">
      <w:pPr>
        <w:pStyle w:val="a0"/>
        <w:rPr>
          <w:rFonts w:hint="cs"/>
          <w:rtl/>
        </w:rPr>
      </w:pPr>
      <w:r>
        <w:rPr>
          <w:rFonts w:hint="cs"/>
          <w:rtl/>
        </w:rPr>
        <w:t>כלומר, אמר שר המשפטים, ביושר: אני יודע שהחוק הזה ימית מיתת נשיקה את מרבית העמותות שפועלות במגזר השלישי לתועלת החבר</w:t>
      </w:r>
      <w:r>
        <w:rPr>
          <w:rFonts w:hint="cs"/>
          <w:rtl/>
        </w:rPr>
        <w:t>ה. דווקא ממשלה שמביאה תקציבים, נניח שמכורח המציאות, לשיטתכם, כל כך קשים בתחום החברתי, הולכת לסגור את עניין העמותות בגלל פופוליזם פוליטי, ולא בגלל שום דבר אחר. אז אחרי שגמרו להגיד "ז'נבה", מחר יש הרבה מאוד עמותות שפועלות ומקבלות כספים מקרן "פורד" ומקרנות אח</w:t>
      </w:r>
      <w:r>
        <w:rPr>
          <w:rFonts w:hint="cs"/>
          <w:rtl/>
        </w:rPr>
        <w:t xml:space="preserve">רות שקשורות בממשלות. רק מה, אם אפשר להתנגח ואם אפשר להפוך את הכול לפוליטיקה זולה </w:t>
      </w:r>
      <w:r>
        <w:rPr>
          <w:rtl/>
        </w:rPr>
        <w:t>–</w:t>
      </w:r>
      <w:r>
        <w:rPr>
          <w:rFonts w:hint="cs"/>
          <w:rtl/>
        </w:rPr>
        <w:t xml:space="preserve"> אתם עושים זאת. אתם רוצים להתמודד על ז'נבה, על כל מקורות המימון? נתמודד על זה, ציבורית, והציבור ישפוט. </w:t>
      </w:r>
    </w:p>
    <w:p w14:paraId="50630502" w14:textId="77777777" w:rsidR="00000000" w:rsidRDefault="00540457">
      <w:pPr>
        <w:pStyle w:val="a0"/>
        <w:rPr>
          <w:rFonts w:hint="cs"/>
          <w:rtl/>
        </w:rPr>
      </w:pPr>
    </w:p>
    <w:p w14:paraId="01C3F2C6" w14:textId="77777777" w:rsidR="00000000" w:rsidRDefault="00540457">
      <w:pPr>
        <w:pStyle w:val="a0"/>
        <w:rPr>
          <w:rFonts w:hint="cs"/>
          <w:rtl/>
        </w:rPr>
      </w:pPr>
      <w:r>
        <w:rPr>
          <w:rFonts w:hint="cs"/>
          <w:rtl/>
        </w:rPr>
        <w:t>אני  פונה לחברי הקואליציה ביושר: למה להרוג את כל העמותות של המגזר השל</w:t>
      </w:r>
      <w:r>
        <w:rPr>
          <w:rFonts w:hint="cs"/>
          <w:rtl/>
        </w:rPr>
        <w:t xml:space="preserve">ישי, כיוון שבא לכם להתכסח אתנו פוליטית? </w:t>
      </w:r>
    </w:p>
    <w:p w14:paraId="55454FA0" w14:textId="77777777" w:rsidR="00000000" w:rsidRDefault="00540457">
      <w:pPr>
        <w:pStyle w:val="a0"/>
        <w:rPr>
          <w:rFonts w:hint="cs"/>
          <w:rtl/>
        </w:rPr>
      </w:pPr>
    </w:p>
    <w:p w14:paraId="5F0C81B8" w14:textId="77777777" w:rsidR="00000000" w:rsidRDefault="00540457">
      <w:pPr>
        <w:pStyle w:val="af1"/>
        <w:rPr>
          <w:rtl/>
        </w:rPr>
      </w:pPr>
      <w:r>
        <w:rPr>
          <w:rtl/>
        </w:rPr>
        <w:t>היו"ר ראובן ריבלין:</w:t>
      </w:r>
    </w:p>
    <w:p w14:paraId="7DD96374" w14:textId="77777777" w:rsidR="00000000" w:rsidRDefault="00540457">
      <w:pPr>
        <w:pStyle w:val="a0"/>
        <w:rPr>
          <w:rtl/>
        </w:rPr>
      </w:pPr>
    </w:p>
    <w:p w14:paraId="17C963C3" w14:textId="77777777" w:rsidR="00000000" w:rsidRDefault="00540457">
      <w:pPr>
        <w:pStyle w:val="a0"/>
        <w:rPr>
          <w:rFonts w:hint="cs"/>
          <w:rtl/>
        </w:rPr>
      </w:pPr>
      <w:r>
        <w:rPr>
          <w:rFonts w:hint="cs"/>
          <w:rtl/>
        </w:rPr>
        <w:t xml:space="preserve">תודה לחבר הכנסת וילן. חבר הכנסת אריאל, האם אדוני רוצה להשיב? יבוא הנה. חבר הכנסת אייכלר, איך אתה לא ידעת שחבר הכנסת פרוש איננו. </w:t>
      </w:r>
    </w:p>
    <w:p w14:paraId="2404E4D1" w14:textId="77777777" w:rsidR="00000000" w:rsidRDefault="00540457">
      <w:pPr>
        <w:pStyle w:val="a0"/>
        <w:rPr>
          <w:rFonts w:hint="cs"/>
          <w:rtl/>
        </w:rPr>
      </w:pPr>
    </w:p>
    <w:p w14:paraId="6ACAE982" w14:textId="77777777" w:rsidR="00000000" w:rsidRDefault="00540457">
      <w:pPr>
        <w:pStyle w:val="a"/>
        <w:rPr>
          <w:rtl/>
        </w:rPr>
      </w:pPr>
      <w:bookmarkStart w:id="133" w:name="FS000000713T03_12_2003_12_59_37"/>
      <w:bookmarkStart w:id="134" w:name="_Toc59448020"/>
      <w:bookmarkEnd w:id="133"/>
      <w:r>
        <w:rPr>
          <w:rtl/>
        </w:rPr>
        <w:t>אורי יהודה אריאל (האיחוד הלאומי - ישראל ביתנו):</w:t>
      </w:r>
      <w:bookmarkEnd w:id="134"/>
    </w:p>
    <w:p w14:paraId="056D1A4A" w14:textId="77777777" w:rsidR="00000000" w:rsidRDefault="00540457">
      <w:pPr>
        <w:pStyle w:val="a0"/>
        <w:rPr>
          <w:rtl/>
        </w:rPr>
      </w:pPr>
    </w:p>
    <w:p w14:paraId="45963850" w14:textId="77777777" w:rsidR="00000000" w:rsidRDefault="00540457">
      <w:pPr>
        <w:pStyle w:val="a0"/>
        <w:rPr>
          <w:rFonts w:hint="cs"/>
          <w:rtl/>
        </w:rPr>
      </w:pPr>
      <w:r>
        <w:rPr>
          <w:rFonts w:hint="cs"/>
          <w:rtl/>
        </w:rPr>
        <w:t>אדוני היושב-רא</w:t>
      </w:r>
      <w:r>
        <w:rPr>
          <w:rFonts w:hint="cs"/>
          <w:rtl/>
        </w:rPr>
        <w:t>ש, חברי חברי הכנסת, זה יהיה קצר. חבר הכנסת וילן, אני לא מציע שתזלזל באינטליגנציה של היושבים כאן ושל הציבור. מה שהצגת לא היתה הצעתי. אבל אתה רשאי, כמובן, להציע מה שאתה רוצה.</w:t>
      </w:r>
    </w:p>
    <w:p w14:paraId="2EFB2E14" w14:textId="77777777" w:rsidR="00000000" w:rsidRDefault="00540457">
      <w:pPr>
        <w:pStyle w:val="a0"/>
        <w:rPr>
          <w:rFonts w:hint="cs"/>
          <w:rtl/>
        </w:rPr>
      </w:pPr>
    </w:p>
    <w:p w14:paraId="75238702" w14:textId="77777777" w:rsidR="00000000" w:rsidRDefault="00540457">
      <w:pPr>
        <w:pStyle w:val="a0"/>
        <w:rPr>
          <w:rFonts w:hint="cs"/>
          <w:rtl/>
        </w:rPr>
      </w:pPr>
      <w:r>
        <w:rPr>
          <w:rFonts w:hint="cs"/>
          <w:rtl/>
        </w:rPr>
        <w:t xml:space="preserve">הצעתי אומרת, שמי שרוצה לקבל תרומה בצד האנושי </w:t>
      </w:r>
      <w:r>
        <w:rPr>
          <w:rtl/>
        </w:rPr>
        <w:t>–</w:t>
      </w:r>
      <w:r>
        <w:rPr>
          <w:rFonts w:hint="cs"/>
          <w:rtl/>
        </w:rPr>
        <w:t xml:space="preserve"> בריאות, דת, כל דבר אחר, יבקש אישור </w:t>
      </w:r>
      <w:r>
        <w:rPr>
          <w:rFonts w:hint="cs"/>
          <w:rtl/>
        </w:rPr>
        <w:t>מהרשם, ויקבל אותו באופן טבעי. מה שלא יהיה - לא יהיו תרומות של מדינות זרות להסכמי ז'נבה למשל, או להסכמי מינכן, לחלופין. זה לא יהיה בבית-ספרנו.</w:t>
      </w:r>
    </w:p>
    <w:p w14:paraId="6EFF5E72" w14:textId="77777777" w:rsidR="00000000" w:rsidRDefault="00540457">
      <w:pPr>
        <w:pStyle w:val="a0"/>
        <w:ind w:firstLine="0"/>
        <w:rPr>
          <w:rFonts w:hint="cs"/>
          <w:rtl/>
        </w:rPr>
      </w:pPr>
    </w:p>
    <w:p w14:paraId="55D72C08" w14:textId="77777777" w:rsidR="00000000" w:rsidRDefault="00540457">
      <w:pPr>
        <w:pStyle w:val="af0"/>
        <w:rPr>
          <w:rtl/>
        </w:rPr>
      </w:pPr>
      <w:r>
        <w:rPr>
          <w:rFonts w:hint="eastAsia"/>
          <w:rtl/>
        </w:rPr>
        <w:t>חיים</w:t>
      </w:r>
      <w:r>
        <w:rPr>
          <w:rtl/>
        </w:rPr>
        <w:t xml:space="preserve"> אורון (מרצ):</w:t>
      </w:r>
    </w:p>
    <w:p w14:paraId="3AC1090C" w14:textId="77777777" w:rsidR="00000000" w:rsidRDefault="00540457">
      <w:pPr>
        <w:pStyle w:val="a0"/>
        <w:rPr>
          <w:rFonts w:hint="cs"/>
          <w:rtl/>
        </w:rPr>
      </w:pPr>
    </w:p>
    <w:p w14:paraId="1A84D88B" w14:textId="77777777" w:rsidR="00000000" w:rsidRDefault="00540457">
      <w:pPr>
        <w:pStyle w:val="a0"/>
        <w:rPr>
          <w:rFonts w:hint="cs"/>
          <w:rtl/>
        </w:rPr>
      </w:pPr>
      <w:r>
        <w:rPr>
          <w:rFonts w:hint="cs"/>
          <w:rtl/>
        </w:rPr>
        <w:t>אתם הפכתם את זה לשיטה.</w:t>
      </w:r>
    </w:p>
    <w:p w14:paraId="75741566" w14:textId="77777777" w:rsidR="00000000" w:rsidRDefault="00540457">
      <w:pPr>
        <w:pStyle w:val="a0"/>
        <w:ind w:firstLine="0"/>
        <w:rPr>
          <w:rFonts w:hint="cs"/>
          <w:rtl/>
        </w:rPr>
      </w:pPr>
    </w:p>
    <w:p w14:paraId="0165E025" w14:textId="77777777" w:rsidR="00000000" w:rsidRDefault="00540457">
      <w:pPr>
        <w:pStyle w:val="-"/>
        <w:rPr>
          <w:rtl/>
        </w:rPr>
      </w:pPr>
      <w:bookmarkStart w:id="135" w:name="FS000000713T03_12_2003_13_01_19C"/>
      <w:bookmarkEnd w:id="135"/>
      <w:r>
        <w:rPr>
          <w:rtl/>
        </w:rPr>
        <w:t>אורי יהודה אריאל (האיחוד הלאומי - ישראל ביתנו):</w:t>
      </w:r>
    </w:p>
    <w:p w14:paraId="3C54A91C" w14:textId="77777777" w:rsidR="00000000" w:rsidRDefault="00540457">
      <w:pPr>
        <w:pStyle w:val="a0"/>
        <w:rPr>
          <w:rtl/>
        </w:rPr>
      </w:pPr>
    </w:p>
    <w:p w14:paraId="16E85D75" w14:textId="77777777" w:rsidR="00000000" w:rsidRDefault="00540457">
      <w:pPr>
        <w:pStyle w:val="a0"/>
        <w:rPr>
          <w:rFonts w:hint="cs"/>
          <w:rtl/>
        </w:rPr>
      </w:pPr>
      <w:r>
        <w:rPr>
          <w:rFonts w:hint="cs"/>
          <w:rtl/>
        </w:rPr>
        <w:t>הצעקות שלך, ג'ומס, מע</w:t>
      </w:r>
      <w:r>
        <w:rPr>
          <w:rFonts w:hint="cs"/>
          <w:rtl/>
        </w:rPr>
        <w:t xml:space="preserve">ידות עד כמה אתה מודאג מזה ששווייץ לא תתרום לך כסף. </w:t>
      </w:r>
    </w:p>
    <w:p w14:paraId="6B561EFA" w14:textId="77777777" w:rsidR="00000000" w:rsidRDefault="00540457">
      <w:pPr>
        <w:pStyle w:val="a0"/>
        <w:ind w:firstLine="0"/>
        <w:rPr>
          <w:rFonts w:hint="cs"/>
          <w:rtl/>
        </w:rPr>
      </w:pPr>
    </w:p>
    <w:p w14:paraId="61EF55FA" w14:textId="77777777" w:rsidR="00000000" w:rsidRDefault="00540457">
      <w:pPr>
        <w:pStyle w:val="af0"/>
        <w:rPr>
          <w:rtl/>
        </w:rPr>
      </w:pPr>
      <w:r>
        <w:rPr>
          <w:rFonts w:hint="eastAsia"/>
          <w:rtl/>
        </w:rPr>
        <w:t>חיים</w:t>
      </w:r>
      <w:r>
        <w:rPr>
          <w:rtl/>
        </w:rPr>
        <w:t xml:space="preserve"> אורון (מרצ):</w:t>
      </w:r>
    </w:p>
    <w:p w14:paraId="35C24D16" w14:textId="77777777" w:rsidR="00000000" w:rsidRDefault="00540457">
      <w:pPr>
        <w:pStyle w:val="a0"/>
        <w:rPr>
          <w:rFonts w:hint="cs"/>
          <w:rtl/>
        </w:rPr>
      </w:pPr>
    </w:p>
    <w:p w14:paraId="7A1402BB" w14:textId="77777777" w:rsidR="00000000" w:rsidRDefault="00540457">
      <w:pPr>
        <w:pStyle w:val="a0"/>
        <w:rPr>
          <w:rFonts w:hint="cs"/>
          <w:rtl/>
        </w:rPr>
      </w:pPr>
      <w:r>
        <w:rPr>
          <w:rFonts w:hint="cs"/>
          <w:rtl/>
        </w:rPr>
        <w:t xml:space="preserve">אתם הפכתם לשיטה - - - </w:t>
      </w:r>
    </w:p>
    <w:p w14:paraId="6CB9B38C" w14:textId="77777777" w:rsidR="00000000" w:rsidRDefault="00540457">
      <w:pPr>
        <w:pStyle w:val="a0"/>
        <w:ind w:firstLine="0"/>
        <w:rPr>
          <w:rFonts w:hint="cs"/>
          <w:rtl/>
        </w:rPr>
      </w:pPr>
    </w:p>
    <w:p w14:paraId="2B29E631" w14:textId="77777777" w:rsidR="00000000" w:rsidRDefault="00540457">
      <w:pPr>
        <w:pStyle w:val="af1"/>
        <w:rPr>
          <w:rtl/>
        </w:rPr>
      </w:pPr>
      <w:r>
        <w:rPr>
          <w:rtl/>
        </w:rPr>
        <w:t>היו"ר ראובן ריבלין:</w:t>
      </w:r>
    </w:p>
    <w:p w14:paraId="0170A1AC" w14:textId="77777777" w:rsidR="00000000" w:rsidRDefault="00540457">
      <w:pPr>
        <w:pStyle w:val="a0"/>
        <w:rPr>
          <w:rtl/>
        </w:rPr>
      </w:pPr>
    </w:p>
    <w:p w14:paraId="58F6FBFB" w14:textId="77777777" w:rsidR="00000000" w:rsidRDefault="00540457">
      <w:pPr>
        <w:pStyle w:val="a0"/>
        <w:rPr>
          <w:rFonts w:hint="cs"/>
          <w:rtl/>
        </w:rPr>
      </w:pPr>
      <w:r>
        <w:rPr>
          <w:rFonts w:hint="cs"/>
          <w:rtl/>
        </w:rPr>
        <w:t>חבר הכנסת אורון.</w:t>
      </w:r>
    </w:p>
    <w:p w14:paraId="162DA461" w14:textId="77777777" w:rsidR="00000000" w:rsidRDefault="00540457">
      <w:pPr>
        <w:pStyle w:val="a0"/>
        <w:ind w:firstLine="0"/>
        <w:rPr>
          <w:rFonts w:hint="cs"/>
          <w:rtl/>
        </w:rPr>
      </w:pPr>
    </w:p>
    <w:p w14:paraId="7007D428" w14:textId="77777777" w:rsidR="00000000" w:rsidRDefault="00540457">
      <w:pPr>
        <w:pStyle w:val="-"/>
        <w:rPr>
          <w:rtl/>
        </w:rPr>
      </w:pPr>
      <w:bookmarkStart w:id="136" w:name="FS000000713T03_12_2003_13_02_00C"/>
      <w:bookmarkEnd w:id="136"/>
      <w:r>
        <w:rPr>
          <w:rtl/>
        </w:rPr>
        <w:t>אורי יהודה אריאל (האיחוד הלאומי - ישראל ביתנו):</w:t>
      </w:r>
    </w:p>
    <w:p w14:paraId="77630833" w14:textId="77777777" w:rsidR="00000000" w:rsidRDefault="00540457">
      <w:pPr>
        <w:pStyle w:val="a0"/>
        <w:rPr>
          <w:rtl/>
        </w:rPr>
      </w:pPr>
    </w:p>
    <w:p w14:paraId="2D3E8E88" w14:textId="77777777" w:rsidR="00000000" w:rsidRDefault="00540457">
      <w:pPr>
        <w:pStyle w:val="a0"/>
        <w:rPr>
          <w:rFonts w:hint="cs"/>
          <w:rtl/>
        </w:rPr>
      </w:pPr>
      <w:r>
        <w:rPr>
          <w:rFonts w:hint="cs"/>
          <w:rtl/>
        </w:rPr>
        <w:t xml:space="preserve">לכן אני מבקש לתמוך בהצעת החוק כפי שאני תומך, ואני אתאם את זה עם הממשלה. </w:t>
      </w:r>
      <w:r>
        <w:rPr>
          <w:rFonts w:hint="cs"/>
          <w:rtl/>
        </w:rPr>
        <w:t xml:space="preserve">תודה רבה. </w:t>
      </w:r>
    </w:p>
    <w:p w14:paraId="53EEB093" w14:textId="77777777" w:rsidR="00000000" w:rsidRDefault="00540457">
      <w:pPr>
        <w:pStyle w:val="a0"/>
        <w:ind w:firstLine="0"/>
        <w:rPr>
          <w:rFonts w:hint="cs"/>
          <w:rtl/>
        </w:rPr>
      </w:pPr>
    </w:p>
    <w:p w14:paraId="06F8E7F3" w14:textId="77777777" w:rsidR="00000000" w:rsidRDefault="00540457">
      <w:pPr>
        <w:pStyle w:val="af0"/>
        <w:rPr>
          <w:rtl/>
        </w:rPr>
      </w:pPr>
      <w:r>
        <w:rPr>
          <w:rFonts w:hint="eastAsia"/>
          <w:rtl/>
        </w:rPr>
        <w:t>קולט</w:t>
      </w:r>
      <w:r>
        <w:rPr>
          <w:rtl/>
        </w:rPr>
        <w:t xml:space="preserve"> אביטל (העבודה-מימד):</w:t>
      </w:r>
    </w:p>
    <w:p w14:paraId="15E70203" w14:textId="77777777" w:rsidR="00000000" w:rsidRDefault="00540457">
      <w:pPr>
        <w:pStyle w:val="a0"/>
        <w:rPr>
          <w:rFonts w:hint="cs"/>
          <w:rtl/>
        </w:rPr>
      </w:pPr>
    </w:p>
    <w:p w14:paraId="5A44F16C" w14:textId="77777777" w:rsidR="00000000" w:rsidRDefault="00540457">
      <w:pPr>
        <w:pStyle w:val="a0"/>
        <w:rPr>
          <w:rFonts w:hint="cs"/>
          <w:rtl/>
        </w:rPr>
      </w:pPr>
      <w:r>
        <w:rPr>
          <w:rFonts w:hint="cs"/>
          <w:rtl/>
        </w:rPr>
        <w:t>מה עם תרומות להתנחלויות?</w:t>
      </w:r>
    </w:p>
    <w:p w14:paraId="21EEAF40" w14:textId="77777777" w:rsidR="00000000" w:rsidRDefault="00540457">
      <w:pPr>
        <w:pStyle w:val="a0"/>
        <w:ind w:firstLine="0"/>
        <w:rPr>
          <w:rFonts w:hint="cs"/>
          <w:rtl/>
        </w:rPr>
      </w:pPr>
    </w:p>
    <w:p w14:paraId="5CC5FD1F" w14:textId="77777777" w:rsidR="00000000" w:rsidRDefault="00540457">
      <w:pPr>
        <w:pStyle w:val="af1"/>
        <w:rPr>
          <w:rtl/>
        </w:rPr>
      </w:pPr>
      <w:r>
        <w:rPr>
          <w:rtl/>
        </w:rPr>
        <w:t>היו"ר ראובן ריבלין:</w:t>
      </w:r>
    </w:p>
    <w:p w14:paraId="328C640E" w14:textId="77777777" w:rsidR="00000000" w:rsidRDefault="00540457">
      <w:pPr>
        <w:pStyle w:val="a0"/>
        <w:rPr>
          <w:rtl/>
        </w:rPr>
      </w:pPr>
    </w:p>
    <w:p w14:paraId="4EE7461A" w14:textId="77777777" w:rsidR="00000000" w:rsidRDefault="00540457">
      <w:pPr>
        <w:pStyle w:val="a0"/>
        <w:rPr>
          <w:rFonts w:hint="cs"/>
          <w:rtl/>
        </w:rPr>
      </w:pPr>
      <w:r>
        <w:rPr>
          <w:rFonts w:hint="cs"/>
          <w:rtl/>
        </w:rPr>
        <w:t>תודה לחבר הכנסת אריאל. תמו הוויכוחים. אנחנו עוברים  להצבעה. אני מאפשר לחבר הכנסת אריאל להגיע למקומו. לאף אחד אחר אני לא מחכה. לאריאל אני מאפשר להגיע למקומו.</w:t>
      </w:r>
    </w:p>
    <w:p w14:paraId="19792532" w14:textId="77777777" w:rsidR="00000000" w:rsidRDefault="00540457">
      <w:pPr>
        <w:pStyle w:val="a0"/>
        <w:rPr>
          <w:rFonts w:hint="cs"/>
          <w:rtl/>
        </w:rPr>
      </w:pPr>
    </w:p>
    <w:p w14:paraId="5794A928" w14:textId="77777777" w:rsidR="00000000" w:rsidRDefault="00540457">
      <w:pPr>
        <w:pStyle w:val="a0"/>
        <w:rPr>
          <w:rFonts w:hint="cs"/>
          <w:rtl/>
        </w:rPr>
      </w:pPr>
      <w:r>
        <w:rPr>
          <w:rFonts w:hint="cs"/>
          <w:rtl/>
        </w:rPr>
        <w:t>רבותי חברי ה</w:t>
      </w:r>
      <w:r>
        <w:rPr>
          <w:rFonts w:hint="cs"/>
          <w:rtl/>
        </w:rPr>
        <w:t xml:space="preserve">כנסת, אני מצביע. מי בעד? מי נגד? </w:t>
      </w:r>
    </w:p>
    <w:p w14:paraId="7D2A53FF" w14:textId="77777777" w:rsidR="00000000" w:rsidRDefault="00540457">
      <w:pPr>
        <w:pStyle w:val="ab"/>
        <w:bidi/>
        <w:rPr>
          <w:rFonts w:hint="cs"/>
          <w:rtl/>
        </w:rPr>
      </w:pPr>
    </w:p>
    <w:p w14:paraId="5BE55020" w14:textId="77777777" w:rsidR="00000000" w:rsidRDefault="00540457">
      <w:pPr>
        <w:pStyle w:val="ab"/>
        <w:bidi/>
        <w:rPr>
          <w:rFonts w:hint="cs"/>
          <w:rtl/>
        </w:rPr>
      </w:pPr>
      <w:r>
        <w:rPr>
          <w:rFonts w:hint="cs"/>
          <w:rtl/>
        </w:rPr>
        <w:t xml:space="preserve">הצבעה </w:t>
      </w:r>
    </w:p>
    <w:p w14:paraId="073FCA73" w14:textId="77777777" w:rsidR="00000000" w:rsidRDefault="00540457">
      <w:pPr>
        <w:pStyle w:val="a0"/>
        <w:rPr>
          <w:rFonts w:hint="cs"/>
          <w:rtl/>
        </w:rPr>
      </w:pPr>
    </w:p>
    <w:p w14:paraId="354643B1" w14:textId="77777777" w:rsidR="00000000" w:rsidRDefault="0054045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48</w:t>
      </w:r>
    </w:p>
    <w:p w14:paraId="639FB3B1" w14:textId="77777777" w:rsidR="00000000" w:rsidRDefault="00540457">
      <w:pPr>
        <w:pStyle w:val="ac"/>
        <w:bidi/>
        <w:rPr>
          <w:rFonts w:hint="cs"/>
          <w:rtl/>
        </w:rPr>
      </w:pPr>
      <w:r>
        <w:rPr>
          <w:rFonts w:hint="cs"/>
          <w:rtl/>
        </w:rPr>
        <w:t xml:space="preserve">נגד </w:t>
      </w:r>
      <w:r>
        <w:rPr>
          <w:rtl/>
        </w:rPr>
        <w:t>–</w:t>
      </w:r>
      <w:r>
        <w:rPr>
          <w:rFonts w:hint="cs"/>
          <w:rtl/>
        </w:rPr>
        <w:t xml:space="preserve"> 26</w:t>
      </w:r>
    </w:p>
    <w:p w14:paraId="00BD77B4" w14:textId="77777777" w:rsidR="00000000" w:rsidRDefault="00540457">
      <w:pPr>
        <w:pStyle w:val="ac"/>
        <w:bidi/>
        <w:rPr>
          <w:rFonts w:hint="cs"/>
          <w:rtl/>
        </w:rPr>
      </w:pPr>
      <w:r>
        <w:rPr>
          <w:rFonts w:hint="cs"/>
          <w:rtl/>
        </w:rPr>
        <w:t xml:space="preserve">נמנעים </w:t>
      </w:r>
      <w:r>
        <w:rPr>
          <w:rtl/>
        </w:rPr>
        <w:t>–</w:t>
      </w:r>
      <w:r>
        <w:rPr>
          <w:rFonts w:hint="cs"/>
          <w:rtl/>
        </w:rPr>
        <w:t xml:space="preserve"> 2</w:t>
      </w:r>
    </w:p>
    <w:p w14:paraId="7FA5E52A" w14:textId="77777777" w:rsidR="00000000" w:rsidRDefault="00540457">
      <w:pPr>
        <w:pStyle w:val="ad"/>
        <w:bidi/>
        <w:rPr>
          <w:rFonts w:hint="cs"/>
          <w:rtl/>
        </w:rPr>
      </w:pPr>
      <w:r>
        <w:rPr>
          <w:rFonts w:hint="cs"/>
          <w:rtl/>
        </w:rPr>
        <w:t>ההצעה להעביר את הצעת חוק איסור קבלת תרומות ממדינות זרות, התשס"ג-‏2003, לדיון מוקדם בוועדה שתקבע ועדת הכנסת נתקבלה.</w:t>
      </w:r>
    </w:p>
    <w:p w14:paraId="1A5585FB" w14:textId="77777777" w:rsidR="00000000" w:rsidRDefault="00540457">
      <w:pPr>
        <w:pStyle w:val="a0"/>
        <w:ind w:firstLine="0"/>
        <w:rPr>
          <w:rFonts w:hint="cs"/>
          <w:rtl/>
        </w:rPr>
      </w:pPr>
    </w:p>
    <w:p w14:paraId="5E01A7A7" w14:textId="77777777" w:rsidR="00000000" w:rsidRDefault="00540457">
      <w:pPr>
        <w:pStyle w:val="af1"/>
        <w:rPr>
          <w:rtl/>
        </w:rPr>
      </w:pPr>
      <w:r>
        <w:rPr>
          <w:rtl/>
        </w:rPr>
        <w:t>היו"ר ראובן ריבלין:</w:t>
      </w:r>
    </w:p>
    <w:p w14:paraId="008997B9" w14:textId="77777777" w:rsidR="00000000" w:rsidRDefault="00540457">
      <w:pPr>
        <w:pStyle w:val="a0"/>
        <w:rPr>
          <w:rtl/>
        </w:rPr>
      </w:pPr>
    </w:p>
    <w:p w14:paraId="398E56D2" w14:textId="77777777" w:rsidR="00000000" w:rsidRDefault="00540457">
      <w:pPr>
        <w:pStyle w:val="a0"/>
        <w:rPr>
          <w:rFonts w:hint="cs"/>
          <w:rtl/>
        </w:rPr>
      </w:pPr>
      <w:r>
        <w:rPr>
          <w:rFonts w:hint="cs"/>
          <w:rtl/>
        </w:rPr>
        <w:t>חב</w:t>
      </w:r>
      <w:r>
        <w:rPr>
          <w:rFonts w:hint="cs"/>
          <w:rtl/>
        </w:rPr>
        <w:t xml:space="preserve">רת הכנסת איציק, אני כבר מודיע לך שהצבעתך נתקבלה, רק הצבעת בעד במקום נגד. </w:t>
      </w:r>
    </w:p>
    <w:p w14:paraId="24A57C20" w14:textId="77777777" w:rsidR="00000000" w:rsidRDefault="00540457">
      <w:pPr>
        <w:pStyle w:val="a0"/>
        <w:ind w:firstLine="0"/>
        <w:rPr>
          <w:rFonts w:hint="cs"/>
          <w:rtl/>
        </w:rPr>
      </w:pPr>
    </w:p>
    <w:p w14:paraId="7B97A1A7" w14:textId="77777777" w:rsidR="00000000" w:rsidRDefault="00540457">
      <w:pPr>
        <w:pStyle w:val="af0"/>
        <w:rPr>
          <w:rtl/>
        </w:rPr>
      </w:pPr>
      <w:r>
        <w:rPr>
          <w:rFonts w:hint="eastAsia"/>
          <w:rtl/>
        </w:rPr>
        <w:t>קריאה</w:t>
      </w:r>
      <w:r>
        <w:rPr>
          <w:rtl/>
        </w:rPr>
        <w:t>:</w:t>
      </w:r>
    </w:p>
    <w:p w14:paraId="03216F32" w14:textId="77777777" w:rsidR="00000000" w:rsidRDefault="00540457">
      <w:pPr>
        <w:pStyle w:val="a0"/>
        <w:rPr>
          <w:rFonts w:hint="cs"/>
          <w:rtl/>
        </w:rPr>
      </w:pPr>
    </w:p>
    <w:p w14:paraId="34B37774" w14:textId="77777777" w:rsidR="00000000" w:rsidRDefault="00540457">
      <w:pPr>
        <w:pStyle w:val="a0"/>
        <w:rPr>
          <w:rFonts w:hint="cs"/>
          <w:rtl/>
        </w:rPr>
      </w:pPr>
      <w:r>
        <w:rPr>
          <w:rFonts w:hint="cs"/>
          <w:rtl/>
        </w:rPr>
        <w:t>זו טעות.</w:t>
      </w:r>
    </w:p>
    <w:p w14:paraId="63FA7003" w14:textId="77777777" w:rsidR="00000000" w:rsidRDefault="00540457">
      <w:pPr>
        <w:pStyle w:val="a0"/>
        <w:ind w:firstLine="0"/>
        <w:rPr>
          <w:rFonts w:hint="cs"/>
          <w:rtl/>
        </w:rPr>
      </w:pPr>
    </w:p>
    <w:p w14:paraId="19A80FE3" w14:textId="77777777" w:rsidR="00000000" w:rsidRDefault="00540457">
      <w:pPr>
        <w:pStyle w:val="af1"/>
        <w:rPr>
          <w:rtl/>
        </w:rPr>
      </w:pPr>
      <w:r>
        <w:rPr>
          <w:rtl/>
        </w:rPr>
        <w:t>היו"ר ראובן ריבלין:</w:t>
      </w:r>
    </w:p>
    <w:p w14:paraId="5F764769" w14:textId="77777777" w:rsidR="00000000" w:rsidRDefault="00540457">
      <w:pPr>
        <w:pStyle w:val="a0"/>
        <w:rPr>
          <w:rtl/>
        </w:rPr>
      </w:pPr>
    </w:p>
    <w:p w14:paraId="579E8014" w14:textId="77777777" w:rsidR="00000000" w:rsidRDefault="00540457">
      <w:pPr>
        <w:pStyle w:val="a0"/>
        <w:rPr>
          <w:rFonts w:hint="cs"/>
          <w:rtl/>
        </w:rPr>
      </w:pPr>
      <w:r>
        <w:rPr>
          <w:rFonts w:hint="cs"/>
          <w:rtl/>
        </w:rPr>
        <w:t xml:space="preserve">הטעות שלכם. הצבעתם לא נכון. 48 הצביעו בעד, אבל שניים מהם </w:t>
      </w:r>
      <w:r>
        <w:rPr>
          <w:rtl/>
        </w:rPr>
        <w:t>–</w:t>
      </w:r>
      <w:r>
        <w:rPr>
          <w:rFonts w:hint="cs"/>
          <w:rtl/>
        </w:rPr>
        <w:t xml:space="preserve"> חברת הכנסת איציק - - - חברי הכנסת, אין לטעות.</w:t>
      </w:r>
    </w:p>
    <w:p w14:paraId="76A45F8C" w14:textId="77777777" w:rsidR="00000000" w:rsidRDefault="00540457">
      <w:pPr>
        <w:pStyle w:val="a0"/>
        <w:ind w:firstLine="0"/>
        <w:rPr>
          <w:rFonts w:hint="cs"/>
          <w:rtl/>
        </w:rPr>
      </w:pPr>
    </w:p>
    <w:p w14:paraId="1AF2675C" w14:textId="77777777" w:rsidR="00000000" w:rsidRDefault="00540457">
      <w:pPr>
        <w:pStyle w:val="af0"/>
        <w:rPr>
          <w:rtl/>
        </w:rPr>
      </w:pPr>
      <w:r>
        <w:rPr>
          <w:rFonts w:hint="eastAsia"/>
          <w:rtl/>
        </w:rPr>
        <w:t>אופיר</w:t>
      </w:r>
      <w:r>
        <w:rPr>
          <w:rtl/>
        </w:rPr>
        <w:t xml:space="preserve"> פינס-פז (העבודה-מימד):</w:t>
      </w:r>
    </w:p>
    <w:p w14:paraId="607404AB" w14:textId="77777777" w:rsidR="00000000" w:rsidRDefault="00540457">
      <w:pPr>
        <w:pStyle w:val="a0"/>
        <w:rPr>
          <w:rFonts w:hint="cs"/>
          <w:rtl/>
        </w:rPr>
      </w:pPr>
    </w:p>
    <w:p w14:paraId="5DE40290" w14:textId="77777777" w:rsidR="00000000" w:rsidRDefault="00540457">
      <w:pPr>
        <w:pStyle w:val="a0"/>
        <w:rPr>
          <w:rFonts w:hint="cs"/>
          <w:rtl/>
        </w:rPr>
      </w:pPr>
      <w:r>
        <w:rPr>
          <w:rFonts w:hint="cs"/>
          <w:rtl/>
        </w:rPr>
        <w:t xml:space="preserve">מה זה </w:t>
      </w:r>
      <w:r>
        <w:rPr>
          <w:rFonts w:hint="cs"/>
          <w:rtl/>
        </w:rPr>
        <w:t xml:space="preserve">אין לטעות? </w:t>
      </w:r>
    </w:p>
    <w:p w14:paraId="0F43447A" w14:textId="77777777" w:rsidR="00000000" w:rsidRDefault="00540457">
      <w:pPr>
        <w:pStyle w:val="a0"/>
        <w:ind w:firstLine="0"/>
        <w:rPr>
          <w:rFonts w:hint="cs"/>
          <w:rtl/>
        </w:rPr>
      </w:pPr>
    </w:p>
    <w:p w14:paraId="22A6C0F5" w14:textId="77777777" w:rsidR="00000000" w:rsidRDefault="00540457">
      <w:pPr>
        <w:pStyle w:val="af1"/>
        <w:rPr>
          <w:rtl/>
        </w:rPr>
      </w:pPr>
      <w:r>
        <w:rPr>
          <w:rtl/>
        </w:rPr>
        <w:t>היו"ר ראובן ריבלין:</w:t>
      </w:r>
    </w:p>
    <w:p w14:paraId="7245392A" w14:textId="77777777" w:rsidR="00000000" w:rsidRDefault="00540457">
      <w:pPr>
        <w:pStyle w:val="a0"/>
        <w:rPr>
          <w:rtl/>
        </w:rPr>
      </w:pPr>
    </w:p>
    <w:p w14:paraId="64AEE901" w14:textId="77777777" w:rsidR="00000000" w:rsidRDefault="00540457">
      <w:pPr>
        <w:pStyle w:val="a0"/>
        <w:rPr>
          <w:rFonts w:hint="cs"/>
          <w:rtl/>
        </w:rPr>
      </w:pPr>
      <w:r>
        <w:rPr>
          <w:rFonts w:hint="cs"/>
          <w:rtl/>
        </w:rPr>
        <w:t xml:space="preserve">רבותי חברי הכנסת, אני לא נמצא פה במקום שבו אני נותן לכל אחד שטועה לשבש את הליכי ההצבעה. אני מודיע שאני לא משנה את תוצאות ההצבעה.  בעד הצביעו 48. שניים - - - </w:t>
      </w:r>
    </w:p>
    <w:p w14:paraId="252DC92B" w14:textId="77777777" w:rsidR="00000000" w:rsidRDefault="00540457">
      <w:pPr>
        <w:pStyle w:val="a0"/>
        <w:ind w:firstLine="0"/>
        <w:rPr>
          <w:rFonts w:hint="cs"/>
          <w:rtl/>
        </w:rPr>
      </w:pPr>
    </w:p>
    <w:p w14:paraId="688B4F7C" w14:textId="77777777" w:rsidR="00000000" w:rsidRDefault="00540457">
      <w:pPr>
        <w:pStyle w:val="af0"/>
        <w:rPr>
          <w:rtl/>
        </w:rPr>
      </w:pPr>
      <w:r>
        <w:rPr>
          <w:rFonts w:hint="eastAsia"/>
          <w:rtl/>
        </w:rPr>
        <w:t>גדעון</w:t>
      </w:r>
      <w:r>
        <w:rPr>
          <w:rtl/>
        </w:rPr>
        <w:t xml:space="preserve"> סער (הליכוד):</w:t>
      </w:r>
    </w:p>
    <w:p w14:paraId="43753238" w14:textId="77777777" w:rsidR="00000000" w:rsidRDefault="00540457">
      <w:pPr>
        <w:pStyle w:val="a0"/>
        <w:rPr>
          <w:rFonts w:hint="cs"/>
          <w:rtl/>
        </w:rPr>
      </w:pPr>
    </w:p>
    <w:p w14:paraId="021476F3" w14:textId="77777777" w:rsidR="00000000" w:rsidRDefault="00540457">
      <w:pPr>
        <w:pStyle w:val="a0"/>
        <w:rPr>
          <w:rFonts w:hint="cs"/>
          <w:rtl/>
        </w:rPr>
      </w:pPr>
      <w:r>
        <w:rPr>
          <w:rFonts w:hint="cs"/>
          <w:rtl/>
        </w:rPr>
        <w:t xml:space="preserve">- - - </w:t>
      </w:r>
    </w:p>
    <w:p w14:paraId="6623EB44" w14:textId="77777777" w:rsidR="00000000" w:rsidRDefault="00540457">
      <w:pPr>
        <w:pStyle w:val="a0"/>
        <w:rPr>
          <w:rFonts w:hint="cs"/>
          <w:rtl/>
        </w:rPr>
      </w:pPr>
    </w:p>
    <w:p w14:paraId="0B05893E" w14:textId="77777777" w:rsidR="00000000" w:rsidRDefault="00540457">
      <w:pPr>
        <w:pStyle w:val="af1"/>
        <w:rPr>
          <w:rtl/>
        </w:rPr>
      </w:pPr>
      <w:r>
        <w:rPr>
          <w:rtl/>
        </w:rPr>
        <w:t>היו"ר ראובן ריבלין:</w:t>
      </w:r>
    </w:p>
    <w:p w14:paraId="6E6ECB77" w14:textId="77777777" w:rsidR="00000000" w:rsidRDefault="00540457">
      <w:pPr>
        <w:pStyle w:val="a0"/>
        <w:rPr>
          <w:rtl/>
        </w:rPr>
      </w:pPr>
    </w:p>
    <w:p w14:paraId="2B807A0F" w14:textId="77777777" w:rsidR="00000000" w:rsidRDefault="00540457">
      <w:pPr>
        <w:pStyle w:val="a0"/>
        <w:rPr>
          <w:rFonts w:hint="cs"/>
          <w:rtl/>
        </w:rPr>
      </w:pPr>
      <w:r>
        <w:rPr>
          <w:rFonts w:hint="cs"/>
          <w:rtl/>
        </w:rPr>
        <w:t>חבר הכנסת סער</w:t>
      </w:r>
      <w:r>
        <w:rPr>
          <w:rFonts w:hint="cs"/>
          <w:rtl/>
        </w:rPr>
        <w:t xml:space="preserve">, בבקשה ישב אדוני. </w:t>
      </w:r>
    </w:p>
    <w:p w14:paraId="7AD76597" w14:textId="77777777" w:rsidR="00000000" w:rsidRDefault="00540457">
      <w:pPr>
        <w:pStyle w:val="af0"/>
        <w:rPr>
          <w:rFonts w:hint="cs"/>
          <w:rtl/>
        </w:rPr>
      </w:pPr>
    </w:p>
    <w:p w14:paraId="34615162" w14:textId="77777777" w:rsidR="00000000" w:rsidRDefault="00540457">
      <w:pPr>
        <w:pStyle w:val="af0"/>
        <w:rPr>
          <w:rtl/>
        </w:rPr>
      </w:pPr>
      <w:r>
        <w:rPr>
          <w:rFonts w:hint="eastAsia"/>
          <w:rtl/>
        </w:rPr>
        <w:t>דליה</w:t>
      </w:r>
      <w:r>
        <w:rPr>
          <w:rtl/>
        </w:rPr>
        <w:t xml:space="preserve"> איציק (העבודה-מימד):</w:t>
      </w:r>
    </w:p>
    <w:p w14:paraId="147BFC70" w14:textId="77777777" w:rsidR="00000000" w:rsidRDefault="00540457">
      <w:pPr>
        <w:pStyle w:val="a0"/>
        <w:rPr>
          <w:rFonts w:hint="cs"/>
          <w:rtl/>
        </w:rPr>
      </w:pPr>
    </w:p>
    <w:p w14:paraId="73901460" w14:textId="77777777" w:rsidR="00000000" w:rsidRDefault="00540457">
      <w:pPr>
        <w:pStyle w:val="a0"/>
        <w:rPr>
          <w:rFonts w:hint="cs"/>
          <w:rtl/>
        </w:rPr>
      </w:pPr>
      <w:r>
        <w:rPr>
          <w:rFonts w:hint="cs"/>
          <w:rtl/>
        </w:rPr>
        <w:t xml:space="preserve">- - - </w:t>
      </w:r>
    </w:p>
    <w:p w14:paraId="796A8FD9" w14:textId="77777777" w:rsidR="00000000" w:rsidRDefault="00540457">
      <w:pPr>
        <w:pStyle w:val="a0"/>
        <w:ind w:firstLine="0"/>
        <w:rPr>
          <w:rFonts w:hint="cs"/>
          <w:rtl/>
        </w:rPr>
      </w:pPr>
    </w:p>
    <w:p w14:paraId="081D641B" w14:textId="77777777" w:rsidR="00000000" w:rsidRDefault="00540457">
      <w:pPr>
        <w:pStyle w:val="af1"/>
        <w:rPr>
          <w:rFonts w:hint="cs"/>
          <w:rtl/>
        </w:rPr>
      </w:pPr>
      <w:r>
        <w:rPr>
          <w:rtl/>
        </w:rPr>
        <w:t>היו"ר ראובן ריבלין:</w:t>
      </w:r>
    </w:p>
    <w:p w14:paraId="6A96256A" w14:textId="77777777" w:rsidR="00000000" w:rsidRDefault="00540457">
      <w:pPr>
        <w:pStyle w:val="a0"/>
        <w:ind w:firstLine="0"/>
        <w:rPr>
          <w:rFonts w:hint="cs"/>
          <w:rtl/>
        </w:rPr>
      </w:pPr>
    </w:p>
    <w:p w14:paraId="1D2649E6" w14:textId="77777777" w:rsidR="00000000" w:rsidRDefault="00540457">
      <w:pPr>
        <w:pStyle w:val="a0"/>
        <w:rPr>
          <w:rFonts w:hint="cs"/>
          <w:rtl/>
        </w:rPr>
      </w:pPr>
      <w:r>
        <w:rPr>
          <w:rFonts w:hint="cs"/>
          <w:rtl/>
        </w:rPr>
        <w:t xml:space="preserve">חברי הכנסת, קודם כול, הודעתי על הצבעה. תיכף אבדוק את ההצבעה אצלכם. 48 הצביעו בעד, 26 </w:t>
      </w:r>
      <w:r>
        <w:rPr>
          <w:rtl/>
        </w:rPr>
        <w:t>–</w:t>
      </w:r>
      <w:r>
        <w:rPr>
          <w:rFonts w:hint="cs"/>
          <w:rtl/>
        </w:rPr>
        <w:t xml:space="preserve"> נגד. לעומת זאת, הודיעו לי חמישה חברי כנסת שהם טעו בהצבעתם. תוצאות ההצבעה לא משתנות גם אם חמי</w:t>
      </w:r>
      <w:r>
        <w:rPr>
          <w:rFonts w:hint="cs"/>
          <w:rtl/>
        </w:rPr>
        <w:t xml:space="preserve">שה חברי כנסת מעבירים את הצבעתם מכאן לכאן. אני רק מבקש מחברי הכנסת לא לטעות בהצבעתם. חברי הכנסת מח'ול, טיבי, ברכה - - - </w:t>
      </w:r>
    </w:p>
    <w:p w14:paraId="60EDAFBB" w14:textId="77777777" w:rsidR="00000000" w:rsidRDefault="00540457">
      <w:pPr>
        <w:pStyle w:val="a0"/>
        <w:ind w:firstLine="0"/>
        <w:rPr>
          <w:rFonts w:hint="cs"/>
          <w:rtl/>
        </w:rPr>
      </w:pPr>
    </w:p>
    <w:p w14:paraId="197B7519" w14:textId="77777777" w:rsidR="00000000" w:rsidRDefault="00540457">
      <w:pPr>
        <w:pStyle w:val="af0"/>
        <w:rPr>
          <w:rtl/>
        </w:rPr>
      </w:pPr>
      <w:r>
        <w:rPr>
          <w:rFonts w:hint="eastAsia"/>
          <w:rtl/>
        </w:rPr>
        <w:t>מוחמד</w:t>
      </w:r>
      <w:r>
        <w:rPr>
          <w:rtl/>
        </w:rPr>
        <w:t xml:space="preserve"> ברכה (חד"ש-תע"ל):</w:t>
      </w:r>
    </w:p>
    <w:p w14:paraId="30480398" w14:textId="77777777" w:rsidR="00000000" w:rsidRDefault="00540457">
      <w:pPr>
        <w:pStyle w:val="a0"/>
        <w:rPr>
          <w:rFonts w:hint="cs"/>
          <w:rtl/>
        </w:rPr>
      </w:pPr>
    </w:p>
    <w:p w14:paraId="55BEAAF2" w14:textId="77777777" w:rsidR="00000000" w:rsidRDefault="00540457">
      <w:pPr>
        <w:pStyle w:val="a0"/>
        <w:rPr>
          <w:rFonts w:hint="cs"/>
          <w:rtl/>
        </w:rPr>
      </w:pPr>
      <w:r>
        <w:rPr>
          <w:rFonts w:hint="cs"/>
          <w:rtl/>
        </w:rPr>
        <w:t>לא אני.</w:t>
      </w:r>
    </w:p>
    <w:p w14:paraId="0EB0DFC2" w14:textId="77777777" w:rsidR="00000000" w:rsidRDefault="00540457">
      <w:pPr>
        <w:pStyle w:val="a0"/>
        <w:ind w:firstLine="0"/>
        <w:rPr>
          <w:rFonts w:hint="cs"/>
          <w:rtl/>
        </w:rPr>
      </w:pPr>
    </w:p>
    <w:p w14:paraId="3284C0C9" w14:textId="77777777" w:rsidR="00000000" w:rsidRDefault="00540457">
      <w:pPr>
        <w:pStyle w:val="af1"/>
        <w:rPr>
          <w:rtl/>
        </w:rPr>
      </w:pPr>
      <w:r>
        <w:rPr>
          <w:rtl/>
        </w:rPr>
        <w:t>היו"ר ראובן ריבלין:</w:t>
      </w:r>
    </w:p>
    <w:p w14:paraId="29E4B869" w14:textId="77777777" w:rsidR="00000000" w:rsidRDefault="00540457">
      <w:pPr>
        <w:pStyle w:val="a0"/>
        <w:rPr>
          <w:rtl/>
        </w:rPr>
      </w:pPr>
    </w:p>
    <w:p w14:paraId="4683625F" w14:textId="77777777" w:rsidR="00000000" w:rsidRDefault="00540457">
      <w:pPr>
        <w:pStyle w:val="a0"/>
        <w:rPr>
          <w:rFonts w:hint="cs"/>
          <w:rtl/>
        </w:rPr>
      </w:pPr>
      <w:r>
        <w:rPr>
          <w:rFonts w:hint="cs"/>
          <w:rtl/>
        </w:rPr>
        <w:t>חברי הכנסת מח'ול וטיבי, חברת הכנסת איציק וחבר הכנסת פינס הצביעו בעד כאשר רצו להצ</w:t>
      </w:r>
      <w:r>
        <w:rPr>
          <w:rFonts w:hint="cs"/>
          <w:rtl/>
        </w:rPr>
        <w:t>ביע נגד. אני לא  חונך ואני לא אומר לאנשים איך להצביע. אני לא משנה את תוצאות ההצבעה, כמו בעניין חבר הכנסת אלדד, אני מודיע מדוע אני לא מסכים. האם חבר הכנסת אלדד מבין עכשיו  למה לא הסכמתי לשנות את תוצאות ההצבעה אז? שכן אינני רוצה שיהיו כל מיני טענות לוועדת הא</w:t>
      </w:r>
      <w:r>
        <w:rPr>
          <w:rFonts w:hint="cs"/>
          <w:rtl/>
        </w:rPr>
        <w:t xml:space="preserve">תיקה. חכמים - כתבו - היזהרו בהצבעתכם. </w:t>
      </w:r>
    </w:p>
    <w:p w14:paraId="3961A244" w14:textId="77777777" w:rsidR="00000000" w:rsidRDefault="00540457">
      <w:pPr>
        <w:pStyle w:val="a0"/>
        <w:rPr>
          <w:rFonts w:hint="cs"/>
          <w:rtl/>
        </w:rPr>
      </w:pPr>
    </w:p>
    <w:p w14:paraId="719AD6AD" w14:textId="77777777" w:rsidR="00000000" w:rsidRDefault="00540457">
      <w:pPr>
        <w:pStyle w:val="a0"/>
        <w:rPr>
          <w:rFonts w:hint="cs"/>
          <w:rtl/>
        </w:rPr>
      </w:pPr>
      <w:r>
        <w:rPr>
          <w:rFonts w:hint="cs"/>
          <w:rtl/>
        </w:rPr>
        <w:t>הוועדה שאליה תעבור הצעת החוק היא ועדת החוקה, חוק ומשפט.</w:t>
      </w:r>
    </w:p>
    <w:p w14:paraId="5C2AB218" w14:textId="77777777" w:rsidR="00000000" w:rsidRDefault="00540457">
      <w:pPr>
        <w:pStyle w:val="a0"/>
        <w:ind w:firstLine="0"/>
        <w:rPr>
          <w:rFonts w:hint="cs"/>
          <w:rtl/>
        </w:rPr>
      </w:pPr>
    </w:p>
    <w:p w14:paraId="6CFF174F" w14:textId="77777777" w:rsidR="00000000" w:rsidRDefault="00540457">
      <w:pPr>
        <w:pStyle w:val="af0"/>
        <w:rPr>
          <w:rtl/>
        </w:rPr>
      </w:pPr>
      <w:r>
        <w:rPr>
          <w:rFonts w:hint="eastAsia"/>
          <w:rtl/>
        </w:rPr>
        <w:t>יורי</w:t>
      </w:r>
      <w:r>
        <w:rPr>
          <w:rtl/>
        </w:rPr>
        <w:t xml:space="preserve"> שטרן (האיחוד הלאומי - ישראל ביתנו):</w:t>
      </w:r>
    </w:p>
    <w:p w14:paraId="112E34AD" w14:textId="77777777" w:rsidR="00000000" w:rsidRDefault="00540457">
      <w:pPr>
        <w:pStyle w:val="a0"/>
        <w:rPr>
          <w:rFonts w:hint="cs"/>
          <w:rtl/>
        </w:rPr>
      </w:pPr>
    </w:p>
    <w:p w14:paraId="34A797CE" w14:textId="77777777" w:rsidR="00000000" w:rsidRDefault="00540457">
      <w:pPr>
        <w:pStyle w:val="a0"/>
        <w:rPr>
          <w:rFonts w:hint="cs"/>
          <w:rtl/>
        </w:rPr>
      </w:pPr>
      <w:r>
        <w:rPr>
          <w:rFonts w:hint="cs"/>
          <w:rtl/>
        </w:rPr>
        <w:t>עמותות שייכות לוועדת הפנים.</w:t>
      </w:r>
    </w:p>
    <w:p w14:paraId="1C779434" w14:textId="77777777" w:rsidR="00000000" w:rsidRDefault="00540457">
      <w:pPr>
        <w:pStyle w:val="a0"/>
        <w:ind w:firstLine="0"/>
        <w:rPr>
          <w:rFonts w:hint="cs"/>
          <w:rtl/>
        </w:rPr>
      </w:pPr>
    </w:p>
    <w:p w14:paraId="327D449E" w14:textId="77777777" w:rsidR="00000000" w:rsidRDefault="00540457">
      <w:pPr>
        <w:pStyle w:val="af1"/>
        <w:rPr>
          <w:rtl/>
        </w:rPr>
      </w:pPr>
      <w:r>
        <w:rPr>
          <w:rtl/>
        </w:rPr>
        <w:t>היו"ר ראובן ריבלין:</w:t>
      </w:r>
    </w:p>
    <w:p w14:paraId="0ABE1DF2" w14:textId="77777777" w:rsidR="00000000" w:rsidRDefault="00540457">
      <w:pPr>
        <w:pStyle w:val="a0"/>
        <w:rPr>
          <w:rtl/>
        </w:rPr>
      </w:pPr>
    </w:p>
    <w:p w14:paraId="3A8F7766" w14:textId="77777777" w:rsidR="00000000" w:rsidRDefault="00540457">
      <w:pPr>
        <w:pStyle w:val="a0"/>
        <w:rPr>
          <w:rFonts w:hint="cs"/>
          <w:rtl/>
        </w:rPr>
      </w:pPr>
      <w:r>
        <w:rPr>
          <w:rFonts w:hint="cs"/>
          <w:rtl/>
        </w:rPr>
        <w:t>נכון, לוועדת הפנים. הצעת החוק עברה בקריאה טרומית ותועבר לוועדת הפני</w:t>
      </w:r>
      <w:r>
        <w:rPr>
          <w:rFonts w:hint="cs"/>
          <w:rtl/>
        </w:rPr>
        <w:t>ם להכנתה לקראת קריאה ראשונה, בהתאם לתיקונים שדרשה הממשלה.</w:t>
      </w:r>
    </w:p>
    <w:p w14:paraId="2CE45D85" w14:textId="77777777" w:rsidR="00000000" w:rsidRDefault="00540457">
      <w:pPr>
        <w:pStyle w:val="a0"/>
        <w:ind w:firstLine="0"/>
        <w:rPr>
          <w:rFonts w:hint="cs"/>
          <w:rtl/>
        </w:rPr>
      </w:pPr>
    </w:p>
    <w:p w14:paraId="4FE48C82" w14:textId="77777777" w:rsidR="00000000" w:rsidRDefault="00540457">
      <w:pPr>
        <w:pStyle w:val="af0"/>
        <w:rPr>
          <w:rtl/>
        </w:rPr>
      </w:pPr>
      <w:r>
        <w:rPr>
          <w:rFonts w:hint="eastAsia"/>
          <w:rtl/>
        </w:rPr>
        <w:t>אופיר</w:t>
      </w:r>
      <w:r>
        <w:rPr>
          <w:rtl/>
        </w:rPr>
        <w:t xml:space="preserve"> פינס-פז (העבודה-מימד):</w:t>
      </w:r>
    </w:p>
    <w:p w14:paraId="0DEF453A" w14:textId="77777777" w:rsidR="00000000" w:rsidRDefault="00540457">
      <w:pPr>
        <w:pStyle w:val="a0"/>
        <w:rPr>
          <w:rFonts w:hint="cs"/>
          <w:rtl/>
        </w:rPr>
      </w:pPr>
    </w:p>
    <w:p w14:paraId="2F3F680F" w14:textId="77777777" w:rsidR="00000000" w:rsidRDefault="00540457">
      <w:pPr>
        <w:pStyle w:val="a0"/>
        <w:rPr>
          <w:rFonts w:hint="cs"/>
          <w:rtl/>
        </w:rPr>
      </w:pPr>
      <w:r>
        <w:rPr>
          <w:rFonts w:hint="cs"/>
          <w:rtl/>
        </w:rPr>
        <w:t>לוועדת החוקה.</w:t>
      </w:r>
    </w:p>
    <w:p w14:paraId="2E87E4D0" w14:textId="77777777" w:rsidR="00000000" w:rsidRDefault="00540457">
      <w:pPr>
        <w:pStyle w:val="a0"/>
        <w:ind w:firstLine="0"/>
        <w:rPr>
          <w:rFonts w:hint="cs"/>
          <w:rtl/>
        </w:rPr>
      </w:pPr>
    </w:p>
    <w:p w14:paraId="2E61BF7A" w14:textId="77777777" w:rsidR="00000000" w:rsidRDefault="00540457">
      <w:pPr>
        <w:pStyle w:val="af1"/>
        <w:rPr>
          <w:rtl/>
        </w:rPr>
      </w:pPr>
      <w:r>
        <w:rPr>
          <w:rtl/>
        </w:rPr>
        <w:t>היו"ר ראובן ריבלין:</w:t>
      </w:r>
    </w:p>
    <w:p w14:paraId="76FB82D5" w14:textId="77777777" w:rsidR="00000000" w:rsidRDefault="00540457">
      <w:pPr>
        <w:pStyle w:val="a0"/>
        <w:rPr>
          <w:rtl/>
        </w:rPr>
      </w:pPr>
    </w:p>
    <w:p w14:paraId="29D72B94" w14:textId="77777777" w:rsidR="00000000" w:rsidRDefault="00540457">
      <w:pPr>
        <w:pStyle w:val="a0"/>
        <w:rPr>
          <w:rFonts w:hint="cs"/>
          <w:rtl/>
        </w:rPr>
      </w:pPr>
      <w:r>
        <w:rPr>
          <w:rFonts w:hint="cs"/>
          <w:rtl/>
        </w:rPr>
        <w:t>מבקש חבר הכנסת אופיר פינס להעביר לוועדת החוקה, כפי שגם אני חשבתי. אם כך, הדבר יועבר לוועדת הכנסת על מנת שתכריע איזו ועדה תדון. על-פ</w:t>
      </w:r>
      <w:r>
        <w:rPr>
          <w:rFonts w:hint="cs"/>
          <w:rtl/>
        </w:rPr>
        <w:t xml:space="preserve">י התקנון הוועדה המתייחסת היא ועדת הפנים. </w:t>
      </w:r>
    </w:p>
    <w:p w14:paraId="3EAF8C88" w14:textId="77777777" w:rsidR="00000000" w:rsidRDefault="00540457">
      <w:pPr>
        <w:pStyle w:val="a0"/>
        <w:rPr>
          <w:rFonts w:hint="cs"/>
          <w:rtl/>
        </w:rPr>
      </w:pPr>
    </w:p>
    <w:p w14:paraId="6FAF06FC" w14:textId="77777777" w:rsidR="00000000" w:rsidRDefault="00540457">
      <w:pPr>
        <w:pStyle w:val="a0"/>
        <w:rPr>
          <w:rFonts w:hint="cs"/>
          <w:rtl/>
        </w:rPr>
      </w:pPr>
      <w:r>
        <w:rPr>
          <w:rFonts w:hint="cs"/>
          <w:rtl/>
        </w:rPr>
        <w:t>חברת הכנסת איציק, פה זה מליאת הכנסת, אי-אפשר לדבר בקול רם כאילו מדובר בבית המפלגה שלנו.</w:t>
      </w:r>
    </w:p>
    <w:p w14:paraId="28ABD9A0" w14:textId="77777777" w:rsidR="00000000" w:rsidRDefault="00540457">
      <w:pPr>
        <w:pStyle w:val="a0"/>
        <w:rPr>
          <w:rFonts w:hint="cs"/>
          <w:rtl/>
        </w:rPr>
      </w:pPr>
    </w:p>
    <w:p w14:paraId="63C88E23" w14:textId="77777777" w:rsidR="00000000" w:rsidRDefault="00540457">
      <w:pPr>
        <w:pStyle w:val="a2"/>
        <w:rPr>
          <w:rtl/>
        </w:rPr>
      </w:pPr>
    </w:p>
    <w:p w14:paraId="2001CBB4" w14:textId="77777777" w:rsidR="00000000" w:rsidRDefault="00540457">
      <w:pPr>
        <w:pStyle w:val="a2"/>
        <w:rPr>
          <w:rFonts w:hint="cs"/>
          <w:rtl/>
        </w:rPr>
      </w:pPr>
      <w:bookmarkStart w:id="137" w:name="CS18316FI0018316T03_12_2003_13_15_13"/>
      <w:bookmarkStart w:id="138" w:name="_Toc59448021"/>
      <w:bookmarkEnd w:id="137"/>
      <w:r>
        <w:rPr>
          <w:rtl/>
        </w:rPr>
        <w:t>הצ</w:t>
      </w:r>
      <w:r>
        <w:rPr>
          <w:rFonts w:hint="cs"/>
          <w:rtl/>
        </w:rPr>
        <w:t>עת חוק</w:t>
      </w:r>
      <w:r>
        <w:rPr>
          <w:rtl/>
        </w:rPr>
        <w:t xml:space="preserve"> משאל עם לפינוי יישובי רצועת</w:t>
      </w:r>
      <w:r>
        <w:rPr>
          <w:rFonts w:hint="cs"/>
          <w:rtl/>
        </w:rPr>
        <w:t>-</w:t>
      </w:r>
      <w:r>
        <w:rPr>
          <w:rtl/>
        </w:rPr>
        <w:t>עזה, התשס"ג-2003</w:t>
      </w:r>
      <w:bookmarkEnd w:id="138"/>
    </w:p>
    <w:p w14:paraId="7FF07CF2" w14:textId="77777777" w:rsidR="00000000" w:rsidRDefault="00540457">
      <w:pPr>
        <w:pStyle w:val="a0"/>
        <w:ind w:firstLine="0"/>
        <w:rPr>
          <w:rFonts w:hint="cs"/>
          <w:rtl/>
        </w:rPr>
      </w:pPr>
      <w:r>
        <w:rPr>
          <w:rtl/>
        </w:rPr>
        <w:t>[נספחות.]</w:t>
      </w:r>
    </w:p>
    <w:p w14:paraId="47F657D5" w14:textId="77777777" w:rsidR="00000000" w:rsidRDefault="00540457">
      <w:pPr>
        <w:pStyle w:val="a2"/>
        <w:rPr>
          <w:rFonts w:hint="cs"/>
          <w:rtl/>
        </w:rPr>
      </w:pPr>
      <w:bookmarkStart w:id="139" w:name="_Toc59448022"/>
      <w:r>
        <w:rPr>
          <w:rFonts w:hint="cs"/>
          <w:rtl/>
        </w:rPr>
        <w:t>(הצעת קבוצת חברי הכנסת)</w:t>
      </w:r>
      <w:bookmarkEnd w:id="139"/>
    </w:p>
    <w:p w14:paraId="50947366" w14:textId="77777777" w:rsidR="00000000" w:rsidRDefault="00540457">
      <w:pPr>
        <w:pStyle w:val="a0"/>
        <w:ind w:firstLine="0"/>
        <w:rPr>
          <w:rFonts w:hint="cs"/>
          <w:b/>
          <w:bCs/>
          <w:sz w:val="24"/>
          <w:szCs w:val="24"/>
          <w:u w:val="single"/>
          <w:rtl/>
          <w:lang w:eastAsia="en-US"/>
        </w:rPr>
      </w:pPr>
    </w:p>
    <w:p w14:paraId="6A1BF4E8" w14:textId="77777777" w:rsidR="00000000" w:rsidRDefault="00540457">
      <w:pPr>
        <w:pStyle w:val="af1"/>
        <w:rPr>
          <w:rtl/>
        </w:rPr>
      </w:pPr>
      <w:r>
        <w:rPr>
          <w:rtl/>
        </w:rPr>
        <w:t>היו"ר ראובן ריבלין:</w:t>
      </w:r>
    </w:p>
    <w:p w14:paraId="4D8F54DA" w14:textId="77777777" w:rsidR="00000000" w:rsidRDefault="00540457">
      <w:pPr>
        <w:pStyle w:val="a0"/>
        <w:rPr>
          <w:rtl/>
        </w:rPr>
      </w:pPr>
    </w:p>
    <w:p w14:paraId="0EB7109B" w14:textId="77777777" w:rsidR="00000000" w:rsidRDefault="00540457">
      <w:pPr>
        <w:pStyle w:val="a0"/>
        <w:rPr>
          <w:rFonts w:hint="cs"/>
          <w:rtl/>
        </w:rPr>
      </w:pPr>
      <w:r>
        <w:rPr>
          <w:rFonts w:hint="cs"/>
          <w:rtl/>
        </w:rPr>
        <w:t>רבותי חברי הכ</w:t>
      </w:r>
      <w:r>
        <w:rPr>
          <w:rFonts w:hint="cs"/>
          <w:rtl/>
        </w:rPr>
        <w:t>נסת, אנחנו ממשיכים בסדר-היום: הצעת חוק משאל עם לפינוי יישובי רצועת-עזה, של חבר הכנסת רן כהן, שמספרה פ/474. ישיב השר גדעון עזרא.</w:t>
      </w:r>
    </w:p>
    <w:p w14:paraId="2004C2E2" w14:textId="77777777" w:rsidR="00000000" w:rsidRDefault="00540457">
      <w:pPr>
        <w:pStyle w:val="a0"/>
        <w:ind w:firstLine="0"/>
        <w:rPr>
          <w:rFonts w:hint="cs"/>
          <w:rtl/>
        </w:rPr>
      </w:pPr>
    </w:p>
    <w:p w14:paraId="71B510E5" w14:textId="77777777" w:rsidR="00000000" w:rsidRDefault="00540457">
      <w:pPr>
        <w:pStyle w:val="a"/>
        <w:rPr>
          <w:rtl/>
        </w:rPr>
      </w:pPr>
      <w:bookmarkStart w:id="140" w:name="FS000000507T03_12_2003_13_15_47"/>
      <w:bookmarkStart w:id="141" w:name="_Toc59448023"/>
      <w:bookmarkEnd w:id="140"/>
      <w:r>
        <w:rPr>
          <w:rFonts w:hint="eastAsia"/>
          <w:rtl/>
        </w:rPr>
        <w:t>רן</w:t>
      </w:r>
      <w:r>
        <w:rPr>
          <w:rtl/>
        </w:rPr>
        <w:t xml:space="preserve"> כהן (מרצ):</w:t>
      </w:r>
      <w:bookmarkEnd w:id="141"/>
    </w:p>
    <w:p w14:paraId="4A561541" w14:textId="77777777" w:rsidR="00000000" w:rsidRDefault="00540457">
      <w:pPr>
        <w:pStyle w:val="a0"/>
        <w:rPr>
          <w:rFonts w:hint="cs"/>
          <w:rtl/>
        </w:rPr>
      </w:pPr>
    </w:p>
    <w:p w14:paraId="637A4663" w14:textId="77777777" w:rsidR="00000000" w:rsidRDefault="00540457">
      <w:pPr>
        <w:pStyle w:val="a0"/>
        <w:rPr>
          <w:rFonts w:hint="cs"/>
          <w:rtl/>
        </w:rPr>
      </w:pPr>
      <w:r>
        <w:rPr>
          <w:rFonts w:hint="cs"/>
          <w:rtl/>
        </w:rPr>
        <w:t xml:space="preserve">אדוני היושב-ראש, רבותי השרים, חברות וחברי הכנסת, אני מתכבד להעלות הצעת חוק שנועדה  בעיני, ברצינות העמוקה ביותר, </w:t>
      </w:r>
      <w:r>
        <w:rPr>
          <w:rFonts w:hint="cs"/>
          <w:rtl/>
        </w:rPr>
        <w:t xml:space="preserve">לשבור את מעגל האבסורד, שלפיו רוב עצום, מוחלט, קבוע של העם בישראל, לפי עשרות סקרים, מחקרים ובדיקות, רוצה לצאת מרצועת-עזה, אם במשא-ומתן ואם חד-צדדית </w:t>
      </w:r>
      <w:r>
        <w:rPr>
          <w:rtl/>
        </w:rPr>
        <w:t>–</w:t>
      </w:r>
      <w:r>
        <w:rPr>
          <w:rFonts w:hint="cs"/>
          <w:rtl/>
        </w:rPr>
        <w:t xml:space="preserve"> ואני מעדיף במשא-ומתן - - -</w:t>
      </w:r>
    </w:p>
    <w:p w14:paraId="64EB33C2" w14:textId="77777777" w:rsidR="00000000" w:rsidRDefault="00540457">
      <w:pPr>
        <w:pStyle w:val="a0"/>
        <w:ind w:firstLine="0"/>
        <w:rPr>
          <w:rFonts w:hint="cs"/>
          <w:rtl/>
        </w:rPr>
      </w:pPr>
    </w:p>
    <w:p w14:paraId="2E2D739E" w14:textId="77777777" w:rsidR="00000000" w:rsidRDefault="00540457">
      <w:pPr>
        <w:pStyle w:val="af0"/>
        <w:rPr>
          <w:rtl/>
        </w:rPr>
      </w:pPr>
      <w:r>
        <w:rPr>
          <w:rFonts w:hint="eastAsia"/>
          <w:rtl/>
        </w:rPr>
        <w:t>רוני</w:t>
      </w:r>
      <w:r>
        <w:rPr>
          <w:rtl/>
        </w:rPr>
        <w:t xml:space="preserve"> בר-און (הליכוד):</w:t>
      </w:r>
    </w:p>
    <w:p w14:paraId="20B93B95" w14:textId="77777777" w:rsidR="00000000" w:rsidRDefault="00540457">
      <w:pPr>
        <w:pStyle w:val="a0"/>
        <w:rPr>
          <w:rFonts w:hint="cs"/>
          <w:rtl/>
        </w:rPr>
      </w:pPr>
    </w:p>
    <w:p w14:paraId="7D2F8C08" w14:textId="77777777" w:rsidR="00000000" w:rsidRDefault="00540457">
      <w:pPr>
        <w:pStyle w:val="a0"/>
        <w:rPr>
          <w:rFonts w:hint="cs"/>
          <w:rtl/>
        </w:rPr>
      </w:pPr>
      <w:r>
        <w:rPr>
          <w:rFonts w:hint="cs"/>
          <w:rtl/>
        </w:rPr>
        <w:t xml:space="preserve">- - - </w:t>
      </w:r>
    </w:p>
    <w:p w14:paraId="241C04FF" w14:textId="77777777" w:rsidR="00000000" w:rsidRDefault="00540457">
      <w:pPr>
        <w:pStyle w:val="a0"/>
        <w:ind w:firstLine="0"/>
        <w:rPr>
          <w:rFonts w:hint="cs"/>
          <w:rtl/>
        </w:rPr>
      </w:pPr>
    </w:p>
    <w:p w14:paraId="61F8684D" w14:textId="77777777" w:rsidR="00000000" w:rsidRDefault="00540457">
      <w:pPr>
        <w:pStyle w:val="af1"/>
        <w:rPr>
          <w:rtl/>
        </w:rPr>
      </w:pPr>
      <w:r>
        <w:rPr>
          <w:rtl/>
        </w:rPr>
        <w:t>היו"ר ראובן ריבלין:</w:t>
      </w:r>
    </w:p>
    <w:p w14:paraId="11C63E9F" w14:textId="77777777" w:rsidR="00000000" w:rsidRDefault="00540457">
      <w:pPr>
        <w:pStyle w:val="a0"/>
        <w:rPr>
          <w:rtl/>
        </w:rPr>
      </w:pPr>
    </w:p>
    <w:p w14:paraId="7D5D1BC5" w14:textId="77777777" w:rsidR="00000000" w:rsidRDefault="00540457">
      <w:pPr>
        <w:pStyle w:val="a0"/>
        <w:rPr>
          <w:rFonts w:hint="cs"/>
          <w:rtl/>
        </w:rPr>
      </w:pPr>
      <w:r>
        <w:rPr>
          <w:rFonts w:hint="cs"/>
          <w:rtl/>
        </w:rPr>
        <w:t xml:space="preserve">חבר הכנסת בר-און, האיש עוד </w:t>
      </w:r>
      <w:r>
        <w:rPr>
          <w:rFonts w:hint="cs"/>
          <w:rtl/>
        </w:rPr>
        <w:t>לא דיבר 20 שניות. אולי הוא בעד חיזוק ההתיישבות?</w:t>
      </w:r>
    </w:p>
    <w:p w14:paraId="77FF55BD" w14:textId="77777777" w:rsidR="00000000" w:rsidRDefault="00540457">
      <w:pPr>
        <w:pStyle w:val="a0"/>
        <w:ind w:firstLine="0"/>
        <w:rPr>
          <w:rFonts w:hint="cs"/>
          <w:rtl/>
        </w:rPr>
      </w:pPr>
    </w:p>
    <w:p w14:paraId="1989398F" w14:textId="77777777" w:rsidR="00000000" w:rsidRDefault="00540457">
      <w:pPr>
        <w:pStyle w:val="-"/>
        <w:rPr>
          <w:rtl/>
        </w:rPr>
      </w:pPr>
      <w:bookmarkStart w:id="142" w:name="FS000000507T03_12_2003_13_17_33C"/>
      <w:bookmarkEnd w:id="142"/>
      <w:r>
        <w:rPr>
          <w:rtl/>
        </w:rPr>
        <w:t>רן כהן (מרצ):</w:t>
      </w:r>
    </w:p>
    <w:p w14:paraId="4071ED34" w14:textId="77777777" w:rsidR="00000000" w:rsidRDefault="00540457">
      <w:pPr>
        <w:pStyle w:val="a0"/>
        <w:rPr>
          <w:rtl/>
        </w:rPr>
      </w:pPr>
    </w:p>
    <w:p w14:paraId="6DA5BDF4" w14:textId="77777777" w:rsidR="00000000" w:rsidRDefault="00540457">
      <w:pPr>
        <w:pStyle w:val="a0"/>
        <w:rPr>
          <w:rFonts w:hint="cs"/>
          <w:rtl/>
        </w:rPr>
      </w:pPr>
      <w:r>
        <w:rPr>
          <w:rFonts w:hint="cs"/>
          <w:rtl/>
        </w:rPr>
        <w:t>- - - כדי לשבור את התהליך, אני מציע את הצעתי. למרות זאת, 36 שנים, חברות וחברי הכנסת, אנחנו ממשיכים לקיים את שלטוננו הצבאי ואת הנוכחות של ההתנחלויות, בניגוד מפורש לרצון הקבוע והעמוק של העם. וזה</w:t>
      </w:r>
      <w:r>
        <w:rPr>
          <w:rFonts w:hint="cs"/>
          <w:rtl/>
        </w:rPr>
        <w:t xml:space="preserve"> אבסורד. במקום שבו אבסורד כזה מתקיים, אדם אחראי בישראל צריך לשאול את עצמו איך מוצאים את הפתרון.</w:t>
      </w:r>
    </w:p>
    <w:p w14:paraId="0A752039" w14:textId="77777777" w:rsidR="00000000" w:rsidRDefault="00540457">
      <w:pPr>
        <w:pStyle w:val="a0"/>
        <w:ind w:firstLine="0"/>
        <w:rPr>
          <w:rFonts w:hint="cs"/>
          <w:rtl/>
        </w:rPr>
      </w:pPr>
    </w:p>
    <w:p w14:paraId="4A61D172" w14:textId="77777777" w:rsidR="00000000" w:rsidRDefault="00540457">
      <w:pPr>
        <w:pStyle w:val="af0"/>
        <w:rPr>
          <w:rtl/>
        </w:rPr>
      </w:pPr>
      <w:r>
        <w:rPr>
          <w:rFonts w:hint="eastAsia"/>
          <w:rtl/>
        </w:rPr>
        <w:t>גלעד</w:t>
      </w:r>
      <w:r>
        <w:rPr>
          <w:rtl/>
        </w:rPr>
        <w:t xml:space="preserve"> ארדן (הליכוד):</w:t>
      </w:r>
    </w:p>
    <w:p w14:paraId="25ACD8BC" w14:textId="77777777" w:rsidR="00000000" w:rsidRDefault="00540457">
      <w:pPr>
        <w:pStyle w:val="a0"/>
        <w:rPr>
          <w:rFonts w:hint="cs"/>
          <w:rtl/>
        </w:rPr>
      </w:pPr>
    </w:p>
    <w:p w14:paraId="7303615C" w14:textId="77777777" w:rsidR="00000000" w:rsidRDefault="00540457">
      <w:pPr>
        <w:pStyle w:val="a0"/>
        <w:rPr>
          <w:rFonts w:hint="cs"/>
          <w:rtl/>
        </w:rPr>
      </w:pPr>
      <w:r>
        <w:rPr>
          <w:rFonts w:hint="cs"/>
          <w:rtl/>
        </w:rPr>
        <w:t xml:space="preserve">- - - </w:t>
      </w:r>
    </w:p>
    <w:p w14:paraId="63BB080C" w14:textId="77777777" w:rsidR="00000000" w:rsidRDefault="00540457">
      <w:pPr>
        <w:pStyle w:val="a0"/>
        <w:ind w:firstLine="0"/>
        <w:rPr>
          <w:rFonts w:hint="cs"/>
          <w:rtl/>
        </w:rPr>
      </w:pPr>
    </w:p>
    <w:p w14:paraId="1930977E" w14:textId="77777777" w:rsidR="00000000" w:rsidRDefault="00540457">
      <w:pPr>
        <w:pStyle w:val="af1"/>
        <w:rPr>
          <w:rtl/>
        </w:rPr>
      </w:pPr>
      <w:r>
        <w:rPr>
          <w:rtl/>
        </w:rPr>
        <w:t>היו"ר ראובן ריבלין:</w:t>
      </w:r>
    </w:p>
    <w:p w14:paraId="78307C29" w14:textId="77777777" w:rsidR="00000000" w:rsidRDefault="00540457">
      <w:pPr>
        <w:pStyle w:val="a0"/>
        <w:rPr>
          <w:rtl/>
        </w:rPr>
      </w:pPr>
    </w:p>
    <w:p w14:paraId="7718245B" w14:textId="77777777" w:rsidR="00000000" w:rsidRDefault="00540457">
      <w:pPr>
        <w:pStyle w:val="a0"/>
        <w:rPr>
          <w:rFonts w:hint="cs"/>
          <w:rtl/>
        </w:rPr>
      </w:pPr>
      <w:r>
        <w:rPr>
          <w:rFonts w:hint="cs"/>
          <w:rtl/>
        </w:rPr>
        <w:t>חבר הכנסת ארדן, תיתנו לו דקת חסד.</w:t>
      </w:r>
    </w:p>
    <w:p w14:paraId="7437B3D0" w14:textId="77777777" w:rsidR="00000000" w:rsidRDefault="00540457">
      <w:pPr>
        <w:pStyle w:val="a0"/>
        <w:ind w:firstLine="0"/>
        <w:rPr>
          <w:rFonts w:hint="cs"/>
          <w:rtl/>
        </w:rPr>
      </w:pPr>
    </w:p>
    <w:p w14:paraId="17FA1D0A" w14:textId="77777777" w:rsidR="00000000" w:rsidRDefault="00540457">
      <w:pPr>
        <w:pStyle w:val="-"/>
        <w:rPr>
          <w:rtl/>
        </w:rPr>
      </w:pPr>
      <w:bookmarkStart w:id="143" w:name="FS000000507T03_12_2003_13_20_13C"/>
      <w:bookmarkEnd w:id="143"/>
    </w:p>
    <w:p w14:paraId="7138C074" w14:textId="77777777" w:rsidR="00000000" w:rsidRDefault="00540457">
      <w:pPr>
        <w:pStyle w:val="-"/>
        <w:rPr>
          <w:rtl/>
        </w:rPr>
      </w:pPr>
      <w:r>
        <w:rPr>
          <w:rtl/>
        </w:rPr>
        <w:t>רן כהן (מרצ):</w:t>
      </w:r>
    </w:p>
    <w:p w14:paraId="293C0858" w14:textId="77777777" w:rsidR="00000000" w:rsidRDefault="00540457">
      <w:pPr>
        <w:pStyle w:val="a0"/>
        <w:rPr>
          <w:rtl/>
        </w:rPr>
      </w:pPr>
    </w:p>
    <w:p w14:paraId="7F18E883" w14:textId="77777777" w:rsidR="00000000" w:rsidRDefault="00540457">
      <w:pPr>
        <w:pStyle w:val="a0"/>
        <w:rPr>
          <w:rFonts w:hint="cs"/>
          <w:rtl/>
        </w:rPr>
      </w:pPr>
      <w:r>
        <w:rPr>
          <w:rFonts w:hint="cs"/>
          <w:rtl/>
        </w:rPr>
        <w:t>אדוני היושב-ראש, אני אביא רק שלושה נתונים. בסקר מינה צמח מ</w:t>
      </w:r>
      <w:r>
        <w:rPr>
          <w:rFonts w:hint="cs"/>
          <w:rtl/>
        </w:rPr>
        <w:t>פברואר 2002, לפני שנה וחצי, 66%--70% מהציבור הישראלי בעד פינוי כל ההתנחלויות ברצועת-עזה ובאזורים פלסטיניים צפופים. בסקר "מרכז תמי שטיינמץ" מיוני 2002 - 65% תומכים בפינוי כל הרצועה בהיפרדות חד-צדדית.</w:t>
      </w:r>
    </w:p>
    <w:p w14:paraId="799CF3E7" w14:textId="77777777" w:rsidR="00000000" w:rsidRDefault="00540457">
      <w:pPr>
        <w:pStyle w:val="a0"/>
        <w:ind w:firstLine="0"/>
        <w:rPr>
          <w:rFonts w:hint="cs"/>
          <w:rtl/>
        </w:rPr>
      </w:pPr>
    </w:p>
    <w:p w14:paraId="1545F11D" w14:textId="77777777" w:rsidR="00000000" w:rsidRDefault="00540457">
      <w:pPr>
        <w:pStyle w:val="af0"/>
        <w:rPr>
          <w:rtl/>
        </w:rPr>
      </w:pPr>
      <w:r>
        <w:rPr>
          <w:rFonts w:hint="eastAsia"/>
          <w:rtl/>
        </w:rPr>
        <w:t>צבי</w:t>
      </w:r>
      <w:r>
        <w:rPr>
          <w:rtl/>
        </w:rPr>
        <w:t xml:space="preserve"> הנדל (האיחוד הלאומי - ישראל ביתנו):</w:t>
      </w:r>
    </w:p>
    <w:p w14:paraId="373F9351" w14:textId="77777777" w:rsidR="00000000" w:rsidRDefault="00540457">
      <w:pPr>
        <w:pStyle w:val="a0"/>
        <w:rPr>
          <w:rFonts w:hint="cs"/>
          <w:rtl/>
        </w:rPr>
      </w:pPr>
    </w:p>
    <w:p w14:paraId="1D036398" w14:textId="77777777" w:rsidR="00000000" w:rsidRDefault="00540457">
      <w:pPr>
        <w:pStyle w:val="a0"/>
        <w:rPr>
          <w:rFonts w:hint="cs"/>
          <w:rtl/>
        </w:rPr>
      </w:pPr>
      <w:r>
        <w:rPr>
          <w:rFonts w:hint="cs"/>
          <w:rtl/>
        </w:rPr>
        <w:t xml:space="preserve">הכול שקר. </w:t>
      </w:r>
    </w:p>
    <w:p w14:paraId="2610778A" w14:textId="77777777" w:rsidR="00000000" w:rsidRDefault="00540457">
      <w:pPr>
        <w:pStyle w:val="a0"/>
        <w:ind w:firstLine="0"/>
        <w:rPr>
          <w:rFonts w:hint="cs"/>
          <w:rtl/>
        </w:rPr>
      </w:pPr>
    </w:p>
    <w:p w14:paraId="60C6C13F" w14:textId="77777777" w:rsidR="00000000" w:rsidRDefault="00540457">
      <w:pPr>
        <w:pStyle w:val="-"/>
        <w:rPr>
          <w:rtl/>
        </w:rPr>
      </w:pPr>
      <w:bookmarkStart w:id="144" w:name="FS000000507T03_12_2003_13_21_31C"/>
      <w:bookmarkEnd w:id="144"/>
      <w:r>
        <w:rPr>
          <w:rtl/>
        </w:rPr>
        <w:t xml:space="preserve">רן </w:t>
      </w:r>
      <w:r>
        <w:rPr>
          <w:rtl/>
        </w:rPr>
        <w:t>כהן (מרצ):</w:t>
      </w:r>
    </w:p>
    <w:p w14:paraId="43F07F1A" w14:textId="77777777" w:rsidR="00000000" w:rsidRDefault="00540457">
      <w:pPr>
        <w:pStyle w:val="a0"/>
        <w:rPr>
          <w:rtl/>
        </w:rPr>
      </w:pPr>
    </w:p>
    <w:p w14:paraId="7C48F3E4" w14:textId="77777777" w:rsidR="00000000" w:rsidRDefault="00540457">
      <w:pPr>
        <w:pStyle w:val="a0"/>
        <w:rPr>
          <w:rFonts w:hint="cs"/>
          <w:rtl/>
        </w:rPr>
      </w:pPr>
      <w:r>
        <w:rPr>
          <w:rFonts w:hint="cs"/>
          <w:rtl/>
        </w:rPr>
        <w:t xml:space="preserve">בסקר נוסף, גם כן של "מרכז תמי שטיינמץ", אבל הפעם מ-2003, שוב 70% מהציבור הישראלי בעד פינוי מלא של רצועת-עזה. </w:t>
      </w:r>
    </w:p>
    <w:p w14:paraId="15C15DCD" w14:textId="77777777" w:rsidR="00000000" w:rsidRDefault="00540457">
      <w:pPr>
        <w:pStyle w:val="a0"/>
        <w:rPr>
          <w:rFonts w:hint="cs"/>
          <w:rtl/>
        </w:rPr>
      </w:pPr>
    </w:p>
    <w:p w14:paraId="36385192" w14:textId="77777777" w:rsidR="00000000" w:rsidRDefault="00540457">
      <w:pPr>
        <w:pStyle w:val="a0"/>
        <w:rPr>
          <w:rFonts w:hint="cs"/>
          <w:rtl/>
        </w:rPr>
      </w:pPr>
      <w:r>
        <w:rPr>
          <w:rFonts w:hint="cs"/>
          <w:rtl/>
        </w:rPr>
        <w:t xml:space="preserve">מה קרה בשלוש השנים האחרונות לאדישותם של אלה שרוצים להישאר אדישים? </w:t>
      </w:r>
    </w:p>
    <w:p w14:paraId="299E2E8C" w14:textId="77777777" w:rsidR="00000000" w:rsidRDefault="00540457">
      <w:pPr>
        <w:pStyle w:val="a0"/>
        <w:ind w:firstLine="0"/>
        <w:rPr>
          <w:rFonts w:hint="cs"/>
          <w:rtl/>
        </w:rPr>
      </w:pPr>
    </w:p>
    <w:p w14:paraId="346C88E7" w14:textId="77777777" w:rsidR="00000000" w:rsidRDefault="00540457">
      <w:pPr>
        <w:pStyle w:val="af0"/>
        <w:rPr>
          <w:rtl/>
        </w:rPr>
      </w:pPr>
      <w:r>
        <w:rPr>
          <w:rFonts w:hint="eastAsia"/>
          <w:rtl/>
        </w:rPr>
        <w:t>צבי</w:t>
      </w:r>
      <w:r>
        <w:rPr>
          <w:rtl/>
        </w:rPr>
        <w:t xml:space="preserve"> הנדל (האיחוד הלאומי - ישראל ביתנו):</w:t>
      </w:r>
    </w:p>
    <w:p w14:paraId="42CCC9CE" w14:textId="77777777" w:rsidR="00000000" w:rsidRDefault="00540457">
      <w:pPr>
        <w:pStyle w:val="a0"/>
        <w:rPr>
          <w:rFonts w:hint="cs"/>
          <w:rtl/>
        </w:rPr>
      </w:pPr>
    </w:p>
    <w:p w14:paraId="4566AD0A" w14:textId="77777777" w:rsidR="00000000" w:rsidRDefault="00540457">
      <w:pPr>
        <w:pStyle w:val="a0"/>
        <w:rPr>
          <w:rFonts w:hint="cs"/>
          <w:rtl/>
        </w:rPr>
      </w:pPr>
      <w:r>
        <w:rPr>
          <w:rFonts w:hint="cs"/>
          <w:rtl/>
        </w:rPr>
        <w:t>מה עם אוסלו?</w:t>
      </w:r>
    </w:p>
    <w:p w14:paraId="0F09443C" w14:textId="77777777" w:rsidR="00000000" w:rsidRDefault="00540457">
      <w:pPr>
        <w:pStyle w:val="a0"/>
        <w:ind w:firstLine="0"/>
        <w:rPr>
          <w:rFonts w:hint="cs"/>
          <w:rtl/>
        </w:rPr>
      </w:pPr>
    </w:p>
    <w:p w14:paraId="718B5EFA" w14:textId="77777777" w:rsidR="00000000" w:rsidRDefault="00540457">
      <w:pPr>
        <w:pStyle w:val="-"/>
        <w:rPr>
          <w:rtl/>
        </w:rPr>
      </w:pPr>
      <w:bookmarkStart w:id="145" w:name="FS000000507T03_12_2003_13_22_19C"/>
      <w:bookmarkEnd w:id="145"/>
      <w:r>
        <w:rPr>
          <w:rtl/>
        </w:rPr>
        <w:t>רן כהן (מר</w:t>
      </w:r>
      <w:r>
        <w:rPr>
          <w:rtl/>
        </w:rPr>
        <w:t>צ):</w:t>
      </w:r>
    </w:p>
    <w:p w14:paraId="0AC78AF8" w14:textId="77777777" w:rsidR="00000000" w:rsidRDefault="00540457">
      <w:pPr>
        <w:pStyle w:val="a0"/>
        <w:rPr>
          <w:rtl/>
        </w:rPr>
      </w:pPr>
    </w:p>
    <w:p w14:paraId="242B002C" w14:textId="77777777" w:rsidR="00000000" w:rsidRDefault="00540457">
      <w:pPr>
        <w:pStyle w:val="a0"/>
        <w:rPr>
          <w:rFonts w:hint="cs"/>
          <w:rtl/>
        </w:rPr>
      </w:pPr>
      <w:r>
        <w:rPr>
          <w:rFonts w:hint="cs"/>
          <w:rtl/>
        </w:rPr>
        <w:t>בשלוש השנים האחרונות נהרגו ונרצחו ברצועת-עזה 75 ישראלים.</w:t>
      </w:r>
    </w:p>
    <w:p w14:paraId="20B254AE" w14:textId="77777777" w:rsidR="00000000" w:rsidRDefault="00540457">
      <w:pPr>
        <w:pStyle w:val="a0"/>
        <w:ind w:firstLine="0"/>
        <w:rPr>
          <w:rFonts w:hint="cs"/>
          <w:rtl/>
        </w:rPr>
      </w:pPr>
    </w:p>
    <w:p w14:paraId="74674FA1" w14:textId="77777777" w:rsidR="00000000" w:rsidRDefault="00540457">
      <w:pPr>
        <w:pStyle w:val="af0"/>
        <w:rPr>
          <w:rtl/>
        </w:rPr>
      </w:pPr>
      <w:r>
        <w:rPr>
          <w:rFonts w:hint="eastAsia"/>
          <w:rtl/>
        </w:rPr>
        <w:t>צבי</w:t>
      </w:r>
      <w:r>
        <w:rPr>
          <w:rtl/>
        </w:rPr>
        <w:t xml:space="preserve"> הנדל (האיחוד הלאומי - ישראל ביתנו):</w:t>
      </w:r>
    </w:p>
    <w:p w14:paraId="3A66CB13" w14:textId="77777777" w:rsidR="00000000" w:rsidRDefault="00540457">
      <w:pPr>
        <w:pStyle w:val="a0"/>
        <w:rPr>
          <w:rFonts w:hint="cs"/>
          <w:rtl/>
        </w:rPr>
      </w:pPr>
    </w:p>
    <w:p w14:paraId="14896DD9" w14:textId="77777777" w:rsidR="00000000" w:rsidRDefault="00540457">
      <w:pPr>
        <w:pStyle w:val="a0"/>
        <w:rPr>
          <w:rFonts w:hint="cs"/>
          <w:rtl/>
        </w:rPr>
      </w:pPr>
      <w:r>
        <w:rPr>
          <w:rFonts w:hint="cs"/>
          <w:rtl/>
        </w:rPr>
        <w:t>בגלל אוסלו.</w:t>
      </w:r>
    </w:p>
    <w:p w14:paraId="7747DE6B" w14:textId="77777777" w:rsidR="00000000" w:rsidRDefault="00540457">
      <w:pPr>
        <w:pStyle w:val="a0"/>
        <w:ind w:firstLine="0"/>
        <w:rPr>
          <w:rFonts w:hint="cs"/>
          <w:rtl/>
        </w:rPr>
      </w:pPr>
    </w:p>
    <w:p w14:paraId="1B2C9EBE" w14:textId="77777777" w:rsidR="00000000" w:rsidRDefault="00540457">
      <w:pPr>
        <w:pStyle w:val="-"/>
        <w:rPr>
          <w:rtl/>
        </w:rPr>
      </w:pPr>
      <w:bookmarkStart w:id="146" w:name="FS000000507T03_12_2003_13_22_43C"/>
      <w:bookmarkEnd w:id="146"/>
      <w:r>
        <w:rPr>
          <w:rtl/>
        </w:rPr>
        <w:t>רן כהן (מרצ):</w:t>
      </w:r>
    </w:p>
    <w:p w14:paraId="19D299D8" w14:textId="77777777" w:rsidR="00000000" w:rsidRDefault="00540457">
      <w:pPr>
        <w:pStyle w:val="a0"/>
        <w:rPr>
          <w:rtl/>
        </w:rPr>
      </w:pPr>
    </w:p>
    <w:p w14:paraId="3F64BD80" w14:textId="77777777" w:rsidR="00000000" w:rsidRDefault="00540457">
      <w:pPr>
        <w:pStyle w:val="a0"/>
        <w:rPr>
          <w:rFonts w:hint="cs"/>
          <w:rtl/>
        </w:rPr>
      </w:pPr>
      <w:r>
        <w:rPr>
          <w:rFonts w:hint="cs"/>
          <w:rtl/>
        </w:rPr>
        <w:t xml:space="preserve">ונהרגו 1,009 פלסטינים במהלך התקופה הזאת. כאן יכולים לבוא ולומר אנשים, בואו נמשיך - - </w:t>
      </w:r>
    </w:p>
    <w:p w14:paraId="16C69CA9" w14:textId="77777777" w:rsidR="00000000" w:rsidRDefault="00540457">
      <w:pPr>
        <w:pStyle w:val="a0"/>
        <w:ind w:firstLine="0"/>
        <w:rPr>
          <w:rFonts w:hint="cs"/>
          <w:rtl/>
        </w:rPr>
      </w:pPr>
    </w:p>
    <w:p w14:paraId="5C74CBF8" w14:textId="77777777" w:rsidR="00000000" w:rsidRDefault="00540457">
      <w:pPr>
        <w:pStyle w:val="af0"/>
        <w:rPr>
          <w:rtl/>
        </w:rPr>
      </w:pPr>
      <w:r>
        <w:rPr>
          <w:rFonts w:hint="eastAsia"/>
          <w:rtl/>
        </w:rPr>
        <w:t>צבי</w:t>
      </w:r>
      <w:r>
        <w:rPr>
          <w:rtl/>
        </w:rPr>
        <w:t xml:space="preserve"> הנדל (האיחוד הלאומי - ישראל ביתנו</w:t>
      </w:r>
      <w:r>
        <w:rPr>
          <w:rtl/>
        </w:rPr>
        <w:t>):</w:t>
      </w:r>
    </w:p>
    <w:p w14:paraId="07C1DB5D" w14:textId="77777777" w:rsidR="00000000" w:rsidRDefault="00540457">
      <w:pPr>
        <w:pStyle w:val="a0"/>
        <w:rPr>
          <w:rFonts w:hint="cs"/>
          <w:rtl/>
        </w:rPr>
      </w:pPr>
    </w:p>
    <w:p w14:paraId="33093256" w14:textId="77777777" w:rsidR="00000000" w:rsidRDefault="00540457">
      <w:pPr>
        <w:pStyle w:val="a0"/>
        <w:rPr>
          <w:rFonts w:hint="cs"/>
          <w:rtl/>
        </w:rPr>
      </w:pPr>
      <w:r>
        <w:rPr>
          <w:rFonts w:hint="cs"/>
          <w:rtl/>
        </w:rPr>
        <w:t>כמה נרצחו בירושלים? כמה נרצחו בנתניה?</w:t>
      </w:r>
    </w:p>
    <w:p w14:paraId="02DCE5E3" w14:textId="77777777" w:rsidR="00000000" w:rsidRDefault="00540457">
      <w:pPr>
        <w:pStyle w:val="af1"/>
        <w:rPr>
          <w:rtl/>
        </w:rPr>
      </w:pPr>
    </w:p>
    <w:p w14:paraId="6F6BE45E" w14:textId="77777777" w:rsidR="00000000" w:rsidRDefault="00540457">
      <w:pPr>
        <w:pStyle w:val="af1"/>
        <w:rPr>
          <w:rtl/>
        </w:rPr>
      </w:pPr>
      <w:r>
        <w:rPr>
          <w:rtl/>
        </w:rPr>
        <w:t>היו"ר ראובן ריבלין:</w:t>
      </w:r>
    </w:p>
    <w:p w14:paraId="1924DF1E" w14:textId="77777777" w:rsidR="00000000" w:rsidRDefault="00540457">
      <w:pPr>
        <w:pStyle w:val="a0"/>
        <w:rPr>
          <w:rtl/>
        </w:rPr>
      </w:pPr>
    </w:p>
    <w:p w14:paraId="36903AC5" w14:textId="77777777" w:rsidR="00000000" w:rsidRDefault="00540457">
      <w:pPr>
        <w:pStyle w:val="a0"/>
        <w:rPr>
          <w:rFonts w:hint="cs"/>
          <w:rtl/>
        </w:rPr>
      </w:pPr>
      <w:r>
        <w:rPr>
          <w:rFonts w:hint="cs"/>
          <w:rtl/>
        </w:rPr>
        <w:t xml:space="preserve">חבר הכנסת הנדל. </w:t>
      </w:r>
    </w:p>
    <w:p w14:paraId="562B6C3C" w14:textId="77777777" w:rsidR="00000000" w:rsidRDefault="00540457">
      <w:pPr>
        <w:pStyle w:val="a0"/>
        <w:ind w:firstLine="0"/>
        <w:rPr>
          <w:rFonts w:hint="cs"/>
          <w:rtl/>
        </w:rPr>
      </w:pPr>
    </w:p>
    <w:p w14:paraId="5AE41D60" w14:textId="77777777" w:rsidR="00000000" w:rsidRDefault="00540457">
      <w:pPr>
        <w:pStyle w:val="af0"/>
        <w:rPr>
          <w:rtl/>
        </w:rPr>
      </w:pPr>
      <w:r>
        <w:rPr>
          <w:rFonts w:hint="eastAsia"/>
          <w:rtl/>
        </w:rPr>
        <w:t>גלעד</w:t>
      </w:r>
      <w:r>
        <w:rPr>
          <w:rtl/>
        </w:rPr>
        <w:t xml:space="preserve"> ארדן (הליכוד):</w:t>
      </w:r>
    </w:p>
    <w:p w14:paraId="7C47D512" w14:textId="77777777" w:rsidR="00000000" w:rsidRDefault="00540457">
      <w:pPr>
        <w:pStyle w:val="a0"/>
        <w:rPr>
          <w:rFonts w:hint="cs"/>
          <w:rtl/>
        </w:rPr>
      </w:pPr>
    </w:p>
    <w:p w14:paraId="6AC614A3" w14:textId="77777777" w:rsidR="00000000" w:rsidRDefault="00540457">
      <w:pPr>
        <w:pStyle w:val="a0"/>
        <w:rPr>
          <w:rFonts w:hint="cs"/>
          <w:rtl/>
        </w:rPr>
      </w:pPr>
      <w:r>
        <w:rPr>
          <w:rFonts w:hint="cs"/>
          <w:rtl/>
        </w:rPr>
        <w:t xml:space="preserve">- - - </w:t>
      </w:r>
    </w:p>
    <w:p w14:paraId="4C12B038" w14:textId="77777777" w:rsidR="00000000" w:rsidRDefault="00540457">
      <w:pPr>
        <w:pStyle w:val="a0"/>
        <w:ind w:firstLine="0"/>
        <w:rPr>
          <w:rFonts w:hint="cs"/>
          <w:rtl/>
        </w:rPr>
      </w:pPr>
    </w:p>
    <w:p w14:paraId="03FF29B1" w14:textId="77777777" w:rsidR="00000000" w:rsidRDefault="00540457">
      <w:pPr>
        <w:pStyle w:val="-"/>
        <w:rPr>
          <w:rtl/>
        </w:rPr>
      </w:pPr>
      <w:bookmarkStart w:id="147" w:name="FS000000507T03_12_2003_13_23_37C"/>
      <w:bookmarkEnd w:id="147"/>
      <w:r>
        <w:rPr>
          <w:rtl/>
        </w:rPr>
        <w:t>רן כהן (מרצ):</w:t>
      </w:r>
    </w:p>
    <w:p w14:paraId="6EEF1A81" w14:textId="77777777" w:rsidR="00000000" w:rsidRDefault="00540457">
      <w:pPr>
        <w:pStyle w:val="a0"/>
        <w:rPr>
          <w:rtl/>
        </w:rPr>
      </w:pPr>
    </w:p>
    <w:p w14:paraId="65D8B156" w14:textId="77777777" w:rsidR="00000000" w:rsidRDefault="00540457">
      <w:pPr>
        <w:pStyle w:val="a0"/>
        <w:rPr>
          <w:rFonts w:hint="cs"/>
          <w:rtl/>
        </w:rPr>
      </w:pPr>
      <w:r>
        <w:rPr>
          <w:rFonts w:hint="cs"/>
          <w:rtl/>
        </w:rPr>
        <w:t xml:space="preserve">- - נשאיר את המצב הזה כמו שהוא, כאילו לא קורה דבר, רק דמם של יהודים ושכנים פלסטינים נשפך ללא תקווה, ובניגוד לרצונו של העם בישראל. </w:t>
      </w:r>
    </w:p>
    <w:p w14:paraId="45180E6D" w14:textId="77777777" w:rsidR="00000000" w:rsidRDefault="00540457">
      <w:pPr>
        <w:pStyle w:val="a0"/>
        <w:rPr>
          <w:rFonts w:hint="cs"/>
          <w:rtl/>
        </w:rPr>
      </w:pPr>
    </w:p>
    <w:p w14:paraId="46EE51CD" w14:textId="77777777" w:rsidR="00000000" w:rsidRDefault="00540457">
      <w:pPr>
        <w:pStyle w:val="a0"/>
        <w:ind w:firstLine="0"/>
        <w:rPr>
          <w:rFonts w:hint="cs"/>
          <w:rtl/>
        </w:rPr>
      </w:pPr>
      <w:r>
        <w:rPr>
          <w:rFonts w:hint="cs"/>
          <w:rtl/>
        </w:rPr>
        <w:tab/>
        <w:t>אדוני היושב-ראש, הלוא זה מלכוד. מדוע? משום שכאשר יש תקופה שבה מתנהל משא-ומתן לשלום, והיו תקופות כאלה, אמרנו שהחזרת השטחים תיעשה במסגרת ההסכם, ואז נשארנו ברצועה. כאשר אין מתנהל משא-ומתן ויש אלימות, ואנשים נרצחים, אומרים, עכשיו אסור  לסגת, כיוון שזו כניעה</w:t>
      </w:r>
      <w:r>
        <w:rPr>
          <w:rFonts w:hint="cs"/>
          <w:rtl/>
        </w:rPr>
        <w:t xml:space="preserve"> לאלימות. מה התוצאה? שאנחנו 36 שנים ממשיכים להיות שם, ובנינו, בנותינו ושכנינו נהרגים ונרצחים בגלל חוסר התקווה ובמעגל האלימות. </w:t>
      </w:r>
    </w:p>
    <w:p w14:paraId="3FC4F605" w14:textId="77777777" w:rsidR="00000000" w:rsidRDefault="00540457">
      <w:pPr>
        <w:pStyle w:val="a0"/>
        <w:ind w:firstLine="0"/>
        <w:rPr>
          <w:rFonts w:hint="cs"/>
          <w:rtl/>
        </w:rPr>
      </w:pPr>
    </w:p>
    <w:p w14:paraId="021F01C6" w14:textId="77777777" w:rsidR="00000000" w:rsidRDefault="00540457">
      <w:pPr>
        <w:pStyle w:val="af0"/>
        <w:rPr>
          <w:rtl/>
        </w:rPr>
      </w:pPr>
      <w:r>
        <w:rPr>
          <w:rFonts w:hint="eastAsia"/>
          <w:rtl/>
        </w:rPr>
        <w:t>צבי</w:t>
      </w:r>
      <w:r>
        <w:rPr>
          <w:rtl/>
        </w:rPr>
        <w:t xml:space="preserve"> הנדל (האיחוד הלאומי - ישראל ביתנו):</w:t>
      </w:r>
    </w:p>
    <w:p w14:paraId="7A93C83E" w14:textId="77777777" w:rsidR="00000000" w:rsidRDefault="00540457">
      <w:pPr>
        <w:pStyle w:val="a0"/>
        <w:rPr>
          <w:rFonts w:hint="cs"/>
          <w:rtl/>
        </w:rPr>
      </w:pPr>
    </w:p>
    <w:p w14:paraId="1275DF06" w14:textId="77777777" w:rsidR="00000000" w:rsidRDefault="00540457">
      <w:pPr>
        <w:pStyle w:val="a0"/>
        <w:rPr>
          <w:rFonts w:hint="cs"/>
          <w:rtl/>
        </w:rPr>
      </w:pPr>
      <w:r>
        <w:rPr>
          <w:rFonts w:hint="cs"/>
          <w:rtl/>
        </w:rPr>
        <w:t xml:space="preserve">מה עם ירושלים? מה עם נתניה? </w:t>
      </w:r>
    </w:p>
    <w:p w14:paraId="4EF9B455" w14:textId="77777777" w:rsidR="00000000" w:rsidRDefault="00540457">
      <w:pPr>
        <w:pStyle w:val="a0"/>
        <w:ind w:firstLine="0"/>
        <w:rPr>
          <w:rFonts w:hint="cs"/>
          <w:rtl/>
        </w:rPr>
      </w:pPr>
    </w:p>
    <w:p w14:paraId="5C8801D6" w14:textId="77777777" w:rsidR="00000000" w:rsidRDefault="00540457">
      <w:pPr>
        <w:pStyle w:val="-"/>
        <w:rPr>
          <w:rtl/>
        </w:rPr>
      </w:pPr>
      <w:bookmarkStart w:id="148" w:name="FS000000507T03_12_2003_13_25_46C"/>
      <w:bookmarkEnd w:id="148"/>
      <w:r>
        <w:rPr>
          <w:rtl/>
        </w:rPr>
        <w:t>רן כהן (מרצ):</w:t>
      </w:r>
    </w:p>
    <w:p w14:paraId="68BB4A3A" w14:textId="77777777" w:rsidR="00000000" w:rsidRDefault="00540457">
      <w:pPr>
        <w:pStyle w:val="a0"/>
        <w:rPr>
          <w:rFonts w:hint="cs"/>
          <w:rtl/>
        </w:rPr>
      </w:pPr>
    </w:p>
    <w:p w14:paraId="741B8AF4" w14:textId="77777777" w:rsidR="00000000" w:rsidRDefault="00540457">
      <w:pPr>
        <w:pStyle w:val="a0"/>
        <w:rPr>
          <w:rFonts w:hint="cs"/>
          <w:rtl/>
        </w:rPr>
      </w:pPr>
      <w:r>
        <w:rPr>
          <w:rFonts w:hint="cs"/>
          <w:rtl/>
        </w:rPr>
        <w:t xml:space="preserve">אני רוצה להגיד לאלה שאולי </w:t>
      </w:r>
      <w:r>
        <w:rPr>
          <w:rtl/>
        </w:rPr>
        <w:t>–</w:t>
      </w:r>
      <w:r>
        <w:rPr>
          <w:rFonts w:hint="cs"/>
          <w:rtl/>
        </w:rPr>
        <w:t xml:space="preserve"> אני גם לא מרגי</w:t>
      </w:r>
      <w:r>
        <w:rPr>
          <w:rFonts w:hint="cs"/>
          <w:rtl/>
        </w:rPr>
        <w:t xml:space="preserve">ע אותם </w:t>
      </w:r>
      <w:r>
        <w:rPr>
          <w:rtl/>
        </w:rPr>
        <w:t>–</w:t>
      </w:r>
      <w:r>
        <w:rPr>
          <w:rFonts w:hint="cs"/>
          <w:rtl/>
        </w:rPr>
        <w:t xml:space="preserve"> מניע של דאגה יהודית וציונית מדאיג אותם, שבסקר  מהשבוע, שנעשה על-ידי ד"ר יוסוף כאמל, בשנת 2000 - - - </w:t>
      </w:r>
    </w:p>
    <w:p w14:paraId="5FAEA475" w14:textId="77777777" w:rsidR="00000000" w:rsidRDefault="00540457">
      <w:pPr>
        <w:pStyle w:val="a0"/>
        <w:ind w:firstLine="0"/>
        <w:rPr>
          <w:rFonts w:hint="cs"/>
          <w:rtl/>
        </w:rPr>
      </w:pPr>
    </w:p>
    <w:p w14:paraId="49E7F30C" w14:textId="77777777" w:rsidR="00000000" w:rsidRDefault="00540457">
      <w:pPr>
        <w:pStyle w:val="af0"/>
        <w:rPr>
          <w:rtl/>
        </w:rPr>
      </w:pPr>
      <w:r>
        <w:rPr>
          <w:rFonts w:hint="eastAsia"/>
          <w:rtl/>
        </w:rPr>
        <w:t>צבי</w:t>
      </w:r>
      <w:r>
        <w:rPr>
          <w:rtl/>
        </w:rPr>
        <w:t xml:space="preserve"> הנדל (האיחוד הלאומי - ישראל ביתנו):</w:t>
      </w:r>
    </w:p>
    <w:p w14:paraId="6263E554" w14:textId="77777777" w:rsidR="00000000" w:rsidRDefault="00540457">
      <w:pPr>
        <w:pStyle w:val="a0"/>
        <w:rPr>
          <w:rFonts w:hint="cs"/>
          <w:rtl/>
        </w:rPr>
      </w:pPr>
    </w:p>
    <w:p w14:paraId="2D61BCC8" w14:textId="77777777" w:rsidR="00000000" w:rsidRDefault="00540457">
      <w:pPr>
        <w:pStyle w:val="a0"/>
        <w:rPr>
          <w:rFonts w:hint="cs"/>
          <w:rtl/>
        </w:rPr>
      </w:pPr>
      <w:r>
        <w:rPr>
          <w:rFonts w:hint="cs"/>
          <w:rtl/>
        </w:rPr>
        <w:t xml:space="preserve">- - - </w:t>
      </w:r>
    </w:p>
    <w:p w14:paraId="19940266" w14:textId="77777777" w:rsidR="00000000" w:rsidRDefault="00540457">
      <w:pPr>
        <w:pStyle w:val="a0"/>
        <w:ind w:firstLine="0"/>
        <w:rPr>
          <w:rFonts w:hint="cs"/>
          <w:rtl/>
        </w:rPr>
      </w:pPr>
    </w:p>
    <w:p w14:paraId="5E2CD04E" w14:textId="77777777" w:rsidR="00000000" w:rsidRDefault="00540457">
      <w:pPr>
        <w:pStyle w:val="af1"/>
        <w:rPr>
          <w:rtl/>
        </w:rPr>
      </w:pPr>
      <w:r>
        <w:rPr>
          <w:rtl/>
        </w:rPr>
        <w:t>היו"ר ראובן ריבלין:</w:t>
      </w:r>
    </w:p>
    <w:p w14:paraId="78402496" w14:textId="77777777" w:rsidR="00000000" w:rsidRDefault="00540457">
      <w:pPr>
        <w:pStyle w:val="a0"/>
        <w:rPr>
          <w:rtl/>
        </w:rPr>
      </w:pPr>
    </w:p>
    <w:p w14:paraId="4FC8900B" w14:textId="77777777" w:rsidR="00000000" w:rsidRDefault="00540457">
      <w:pPr>
        <w:pStyle w:val="a0"/>
        <w:rPr>
          <w:rFonts w:hint="cs"/>
          <w:rtl/>
        </w:rPr>
      </w:pPr>
      <w:r>
        <w:rPr>
          <w:rFonts w:hint="cs"/>
          <w:rtl/>
        </w:rPr>
        <w:t>חבר הכנסת הנדל, אני מבין את זעקתך, ועם זאת זה בלתי אפשרי.</w:t>
      </w:r>
    </w:p>
    <w:p w14:paraId="5C4AD215" w14:textId="77777777" w:rsidR="00000000" w:rsidRDefault="00540457">
      <w:pPr>
        <w:pStyle w:val="-"/>
        <w:rPr>
          <w:rtl/>
        </w:rPr>
      </w:pPr>
      <w:bookmarkStart w:id="149" w:name="FS000000507T03_12_2003_13_27_33C"/>
      <w:bookmarkEnd w:id="149"/>
    </w:p>
    <w:p w14:paraId="3D6A5289" w14:textId="77777777" w:rsidR="00000000" w:rsidRDefault="00540457">
      <w:pPr>
        <w:pStyle w:val="-"/>
        <w:rPr>
          <w:rtl/>
        </w:rPr>
      </w:pPr>
      <w:r>
        <w:rPr>
          <w:rtl/>
        </w:rPr>
        <w:t>רן כהן (מרצ):</w:t>
      </w:r>
    </w:p>
    <w:p w14:paraId="32ED229E" w14:textId="77777777" w:rsidR="00000000" w:rsidRDefault="00540457">
      <w:pPr>
        <w:pStyle w:val="a0"/>
        <w:rPr>
          <w:rtl/>
        </w:rPr>
      </w:pPr>
    </w:p>
    <w:p w14:paraId="4E55E0DD" w14:textId="77777777" w:rsidR="00000000" w:rsidRDefault="00540457">
      <w:pPr>
        <w:pStyle w:val="a0"/>
        <w:rPr>
          <w:rFonts w:hint="cs"/>
          <w:rtl/>
        </w:rPr>
      </w:pPr>
      <w:r>
        <w:rPr>
          <w:rFonts w:hint="cs"/>
          <w:rtl/>
        </w:rPr>
        <w:t>א</w:t>
      </w:r>
      <w:r>
        <w:rPr>
          <w:rFonts w:hint="cs"/>
          <w:rtl/>
        </w:rPr>
        <w:t xml:space="preserve">ני לא אתייחס לנבחנות שלו. </w:t>
      </w:r>
    </w:p>
    <w:p w14:paraId="4FA0537A" w14:textId="77777777" w:rsidR="00000000" w:rsidRDefault="00540457">
      <w:pPr>
        <w:pStyle w:val="a0"/>
        <w:rPr>
          <w:rFonts w:hint="cs"/>
          <w:rtl/>
        </w:rPr>
      </w:pPr>
    </w:p>
    <w:p w14:paraId="54AF5D50" w14:textId="77777777" w:rsidR="00000000" w:rsidRDefault="00540457">
      <w:pPr>
        <w:pStyle w:val="a0"/>
        <w:rPr>
          <w:rFonts w:hint="cs"/>
          <w:rtl/>
        </w:rPr>
      </w:pPr>
      <w:r>
        <w:rPr>
          <w:rFonts w:hint="cs"/>
          <w:rtl/>
        </w:rPr>
        <w:t xml:space="preserve">סקר פלסטיני אומר, שבשנת 2006 יהיה מספר היהודים ומספר הפלסטינים בין הים לירדן זהה - כ-5.5 מיליוני פלסטינים על-יד 5.5 מיליוני ישראלים. </w:t>
      </w:r>
    </w:p>
    <w:p w14:paraId="669BB8C7" w14:textId="77777777" w:rsidR="00000000" w:rsidRDefault="00540457">
      <w:pPr>
        <w:pStyle w:val="a0"/>
        <w:rPr>
          <w:rFonts w:hint="cs"/>
          <w:rtl/>
        </w:rPr>
      </w:pPr>
    </w:p>
    <w:p w14:paraId="7F0C87A6" w14:textId="77777777" w:rsidR="00000000" w:rsidRDefault="00540457">
      <w:pPr>
        <w:pStyle w:val="a0"/>
        <w:rPr>
          <w:rFonts w:hint="cs"/>
          <w:rtl/>
        </w:rPr>
      </w:pPr>
      <w:r>
        <w:rPr>
          <w:rFonts w:hint="cs"/>
          <w:rtl/>
        </w:rPr>
        <w:t>אנחנו הרי בכלל מדינה לא נורמלית. זו המדינה היחידה בעולם שאזרחיה חיים מחוץ לגבולותיה, והחיילים</w:t>
      </w:r>
      <w:r>
        <w:rPr>
          <w:rFonts w:hint="cs"/>
          <w:rtl/>
        </w:rPr>
        <w:t xml:space="preserve"> שלה מפוזרים במקומות מרוחקים מהמדינה ולא שומרים על הגבול. בואו נעשה כדי שיהיה מצב נורמלי במדינה שלנו.</w:t>
      </w:r>
    </w:p>
    <w:p w14:paraId="1EBCF7F3" w14:textId="77777777" w:rsidR="00000000" w:rsidRDefault="00540457">
      <w:pPr>
        <w:pStyle w:val="a0"/>
        <w:rPr>
          <w:rFonts w:hint="cs"/>
          <w:rtl/>
        </w:rPr>
      </w:pPr>
    </w:p>
    <w:p w14:paraId="5280D681" w14:textId="77777777" w:rsidR="00000000" w:rsidRDefault="00540457">
      <w:pPr>
        <w:pStyle w:val="a0"/>
        <w:rPr>
          <w:rFonts w:hint="cs"/>
          <w:rtl/>
        </w:rPr>
      </w:pPr>
      <w:r>
        <w:rPr>
          <w:rFonts w:hint="cs"/>
          <w:rtl/>
        </w:rPr>
        <w:t>אני אומר לכם, רבותי, חברי הכנסת, אני לא מת על משאלי-עם. אבל יש לי בשורה בשבילכם: משאל-עם קבוע בחוק הישראלי למקרה של חזרה מריבונות על שטחים שסופחו לישראל.</w:t>
      </w:r>
      <w:r>
        <w:rPr>
          <w:rFonts w:hint="cs"/>
          <w:rtl/>
        </w:rPr>
        <w:t xml:space="preserve"> זה ישנו בספר החוקים.</w:t>
      </w:r>
    </w:p>
    <w:p w14:paraId="33B1F9AA" w14:textId="77777777" w:rsidR="00000000" w:rsidRDefault="00540457">
      <w:pPr>
        <w:pStyle w:val="a0"/>
        <w:ind w:firstLine="0"/>
        <w:rPr>
          <w:rFonts w:hint="cs"/>
          <w:rtl/>
        </w:rPr>
      </w:pPr>
    </w:p>
    <w:p w14:paraId="4DC3D0B0" w14:textId="77777777" w:rsidR="00000000" w:rsidRDefault="00540457">
      <w:pPr>
        <w:pStyle w:val="af1"/>
        <w:rPr>
          <w:rtl/>
        </w:rPr>
      </w:pPr>
      <w:r>
        <w:rPr>
          <w:rtl/>
        </w:rPr>
        <w:t>היו"ר ראובן ריבלין:</w:t>
      </w:r>
    </w:p>
    <w:p w14:paraId="6C29D949" w14:textId="77777777" w:rsidR="00000000" w:rsidRDefault="00540457">
      <w:pPr>
        <w:pStyle w:val="a0"/>
        <w:rPr>
          <w:rtl/>
        </w:rPr>
      </w:pPr>
    </w:p>
    <w:p w14:paraId="1C81AE32" w14:textId="77777777" w:rsidR="00000000" w:rsidRDefault="00540457">
      <w:pPr>
        <w:pStyle w:val="a0"/>
        <w:rPr>
          <w:rFonts w:hint="cs"/>
          <w:rtl/>
        </w:rPr>
      </w:pPr>
      <w:r>
        <w:rPr>
          <w:rFonts w:hint="cs"/>
          <w:rtl/>
        </w:rPr>
        <w:t>גם חוק הגולן קובע כך.</w:t>
      </w:r>
    </w:p>
    <w:p w14:paraId="36048490" w14:textId="77777777" w:rsidR="00000000" w:rsidRDefault="00540457">
      <w:pPr>
        <w:pStyle w:val="a0"/>
        <w:ind w:firstLine="0"/>
        <w:rPr>
          <w:rFonts w:hint="cs"/>
          <w:rtl/>
        </w:rPr>
      </w:pPr>
    </w:p>
    <w:p w14:paraId="665E5E54" w14:textId="77777777" w:rsidR="00000000" w:rsidRDefault="00540457">
      <w:pPr>
        <w:pStyle w:val="-"/>
        <w:rPr>
          <w:rtl/>
        </w:rPr>
      </w:pPr>
      <w:bookmarkStart w:id="150" w:name="FS000000507T03_12_2003_13_14_02"/>
      <w:bookmarkStart w:id="151" w:name="FS000000507T03_12_2003_13_14_09C"/>
      <w:bookmarkEnd w:id="150"/>
      <w:bookmarkEnd w:id="151"/>
      <w:r>
        <w:rPr>
          <w:rtl/>
        </w:rPr>
        <w:t>רן כהן (מרצ):</w:t>
      </w:r>
    </w:p>
    <w:p w14:paraId="4D55AA6F" w14:textId="77777777" w:rsidR="00000000" w:rsidRDefault="00540457">
      <w:pPr>
        <w:pStyle w:val="a0"/>
        <w:rPr>
          <w:rtl/>
        </w:rPr>
      </w:pPr>
    </w:p>
    <w:p w14:paraId="6A785012" w14:textId="77777777" w:rsidR="00000000" w:rsidRDefault="00540457">
      <w:pPr>
        <w:pStyle w:val="a0"/>
        <w:rPr>
          <w:rFonts w:hint="cs"/>
          <w:rtl/>
        </w:rPr>
      </w:pPr>
      <w:r>
        <w:rPr>
          <w:rFonts w:hint="cs"/>
          <w:rtl/>
        </w:rPr>
        <w:t>גם בחוק הגולן זה ישנו. משאל-עם גם הובטח על-ידי ראש הממשלה הנרצח, יצחק רבין, לאחר הבחירות, כשהגיע למסקנה שייתכן שתהיה אפשרות שנגיע להסכמה עם נשיא סוריה על פתרון של שלום בינינו</w:t>
      </w:r>
      <w:r>
        <w:rPr>
          <w:rFonts w:hint="cs"/>
          <w:rtl/>
        </w:rPr>
        <w:t xml:space="preserve"> לבין הסורים. כלומר, משאל-עם הוא עניין קיים, הוא אפשרי. </w:t>
      </w:r>
    </w:p>
    <w:p w14:paraId="24A4A406" w14:textId="77777777" w:rsidR="00000000" w:rsidRDefault="00540457">
      <w:pPr>
        <w:pStyle w:val="a0"/>
        <w:rPr>
          <w:rFonts w:hint="cs"/>
          <w:rtl/>
        </w:rPr>
      </w:pPr>
    </w:p>
    <w:p w14:paraId="5B3539B8" w14:textId="77777777" w:rsidR="00000000" w:rsidRDefault="00540457">
      <w:pPr>
        <w:pStyle w:val="a0"/>
        <w:rPr>
          <w:rFonts w:hint="cs"/>
          <w:rtl/>
        </w:rPr>
      </w:pPr>
      <w:r>
        <w:rPr>
          <w:rFonts w:hint="cs"/>
          <w:rtl/>
        </w:rPr>
        <w:t xml:space="preserve">מה מוצע כאן בעצם? רבותי חברי הכנסת, מוצע להשתמש בכלי של משאל-עם לשני יעדים: האחד, לשאול באמת את העם מה הוא רוצה. אז מי שכאן מתנגד ובא מטעמים ימניים להתנגד, ואומר: לא מעניין אותי העם, לא מעניין אותי </w:t>
      </w:r>
      <w:r>
        <w:rPr>
          <w:rFonts w:hint="cs"/>
          <w:rtl/>
        </w:rPr>
        <w:t>שהעם רוצה לצאת משם, לא מעניין אותי שהעם לא רוצה להישאר בכיבוש הזה. אני רוצה להערים על העם. לא לעשות ולא לשאול אותו - - -</w:t>
      </w:r>
    </w:p>
    <w:p w14:paraId="23F422E2" w14:textId="77777777" w:rsidR="00000000" w:rsidRDefault="00540457">
      <w:pPr>
        <w:pStyle w:val="a0"/>
        <w:ind w:firstLine="0"/>
        <w:rPr>
          <w:rFonts w:hint="cs"/>
          <w:rtl/>
        </w:rPr>
      </w:pPr>
    </w:p>
    <w:p w14:paraId="67EB062D" w14:textId="77777777" w:rsidR="00000000" w:rsidRDefault="00540457">
      <w:pPr>
        <w:pStyle w:val="af1"/>
        <w:rPr>
          <w:rtl/>
        </w:rPr>
      </w:pPr>
      <w:r>
        <w:rPr>
          <w:rtl/>
        </w:rPr>
        <w:t>היו"ר ראובן ריבלין:</w:t>
      </w:r>
    </w:p>
    <w:p w14:paraId="3E58D087" w14:textId="77777777" w:rsidR="00000000" w:rsidRDefault="00540457">
      <w:pPr>
        <w:pStyle w:val="a0"/>
        <w:rPr>
          <w:rtl/>
        </w:rPr>
      </w:pPr>
    </w:p>
    <w:p w14:paraId="70449F42" w14:textId="77777777" w:rsidR="00000000" w:rsidRDefault="00540457">
      <w:pPr>
        <w:pStyle w:val="a0"/>
        <w:rPr>
          <w:rFonts w:hint="cs"/>
          <w:rtl/>
        </w:rPr>
      </w:pPr>
      <w:r>
        <w:rPr>
          <w:rFonts w:hint="cs"/>
          <w:rtl/>
        </w:rPr>
        <w:t>חבר הכנסת כהן, על חשבוני ולא על חשבונך: בחוק הגולן ובוויתור על ריבונות נאמר שהממשלה תחליט, ולאחר מכן צריך משאל-עם</w:t>
      </w:r>
      <w:r>
        <w:rPr>
          <w:rFonts w:hint="cs"/>
          <w:rtl/>
        </w:rPr>
        <w:t xml:space="preserve"> כרטיפיקציה להחלטת הממשלה. אדוני מבקש פה לקבוע משאל-עם על-פי החלטת הכנסת.</w:t>
      </w:r>
    </w:p>
    <w:p w14:paraId="139EAD7A" w14:textId="77777777" w:rsidR="00000000" w:rsidRDefault="00540457">
      <w:pPr>
        <w:pStyle w:val="a0"/>
        <w:ind w:firstLine="0"/>
        <w:rPr>
          <w:rFonts w:hint="cs"/>
          <w:rtl/>
        </w:rPr>
      </w:pPr>
    </w:p>
    <w:p w14:paraId="4971D698" w14:textId="77777777" w:rsidR="00000000" w:rsidRDefault="00540457">
      <w:pPr>
        <w:pStyle w:val="-"/>
        <w:rPr>
          <w:rtl/>
        </w:rPr>
      </w:pPr>
      <w:bookmarkStart w:id="152" w:name="FS000000507T03_12_2003_13_20_00C"/>
      <w:bookmarkEnd w:id="152"/>
      <w:r>
        <w:rPr>
          <w:rtl/>
        </w:rPr>
        <w:t>רן כהן (מרצ):</w:t>
      </w:r>
    </w:p>
    <w:p w14:paraId="2F4264AE" w14:textId="77777777" w:rsidR="00000000" w:rsidRDefault="00540457">
      <w:pPr>
        <w:pStyle w:val="a0"/>
        <w:rPr>
          <w:rtl/>
        </w:rPr>
      </w:pPr>
    </w:p>
    <w:p w14:paraId="211D2A6D" w14:textId="77777777" w:rsidR="00000000" w:rsidRDefault="00540457">
      <w:pPr>
        <w:pStyle w:val="a0"/>
        <w:rPr>
          <w:rFonts w:hint="cs"/>
          <w:rtl/>
        </w:rPr>
      </w:pPr>
      <w:r>
        <w:rPr>
          <w:rFonts w:hint="cs"/>
          <w:rtl/>
        </w:rPr>
        <w:t xml:space="preserve">אני מצדיק את מה שאתה אומר, אדוני היושב-ראש, אבל - - </w:t>
      </w:r>
    </w:p>
    <w:p w14:paraId="76F14873" w14:textId="77777777" w:rsidR="00000000" w:rsidRDefault="00540457">
      <w:pPr>
        <w:pStyle w:val="a0"/>
        <w:ind w:firstLine="0"/>
        <w:rPr>
          <w:rFonts w:hint="cs"/>
          <w:rtl/>
        </w:rPr>
      </w:pPr>
    </w:p>
    <w:p w14:paraId="21754E1A" w14:textId="77777777" w:rsidR="00000000" w:rsidRDefault="00540457">
      <w:pPr>
        <w:pStyle w:val="af1"/>
        <w:rPr>
          <w:rtl/>
        </w:rPr>
      </w:pPr>
      <w:r>
        <w:rPr>
          <w:rtl/>
        </w:rPr>
        <w:t>היו"ר ראובן ריבלין:</w:t>
      </w:r>
    </w:p>
    <w:p w14:paraId="2C420BB2" w14:textId="77777777" w:rsidR="00000000" w:rsidRDefault="00540457">
      <w:pPr>
        <w:pStyle w:val="a0"/>
        <w:rPr>
          <w:rtl/>
        </w:rPr>
      </w:pPr>
    </w:p>
    <w:p w14:paraId="7CC773BE" w14:textId="77777777" w:rsidR="00000000" w:rsidRDefault="00540457">
      <w:pPr>
        <w:pStyle w:val="a0"/>
        <w:rPr>
          <w:rFonts w:hint="cs"/>
          <w:rtl/>
        </w:rPr>
      </w:pPr>
      <w:r>
        <w:rPr>
          <w:rFonts w:hint="cs"/>
          <w:rtl/>
        </w:rPr>
        <w:t>מצוות אנשים מלומדה. אני לא מביע דעתי.</w:t>
      </w:r>
    </w:p>
    <w:p w14:paraId="0AB03630" w14:textId="77777777" w:rsidR="00000000" w:rsidRDefault="00540457">
      <w:pPr>
        <w:pStyle w:val="a0"/>
        <w:ind w:firstLine="0"/>
        <w:rPr>
          <w:rFonts w:hint="cs"/>
          <w:rtl/>
        </w:rPr>
      </w:pPr>
    </w:p>
    <w:p w14:paraId="251B9426" w14:textId="77777777" w:rsidR="00000000" w:rsidRDefault="00540457">
      <w:pPr>
        <w:pStyle w:val="-"/>
        <w:rPr>
          <w:rtl/>
        </w:rPr>
      </w:pPr>
      <w:bookmarkStart w:id="153" w:name="FS000000507T03_12_2003_13_20_21C"/>
      <w:bookmarkEnd w:id="153"/>
    </w:p>
    <w:p w14:paraId="2E0F3EF0" w14:textId="77777777" w:rsidR="00000000" w:rsidRDefault="00540457">
      <w:pPr>
        <w:pStyle w:val="-"/>
        <w:rPr>
          <w:rtl/>
        </w:rPr>
      </w:pPr>
      <w:r>
        <w:rPr>
          <w:rtl/>
        </w:rPr>
        <w:t>רן כהן (מרצ):</w:t>
      </w:r>
    </w:p>
    <w:p w14:paraId="19EE3B75" w14:textId="77777777" w:rsidR="00000000" w:rsidRDefault="00540457">
      <w:pPr>
        <w:pStyle w:val="a0"/>
        <w:rPr>
          <w:rtl/>
        </w:rPr>
      </w:pPr>
    </w:p>
    <w:p w14:paraId="636BA8CE" w14:textId="77777777" w:rsidR="00000000" w:rsidRDefault="00540457">
      <w:pPr>
        <w:pStyle w:val="a0"/>
        <w:rPr>
          <w:rFonts w:hint="cs"/>
          <w:rtl/>
        </w:rPr>
      </w:pPr>
      <w:r>
        <w:rPr>
          <w:rFonts w:hint="cs"/>
          <w:rtl/>
        </w:rPr>
        <w:t>- - מאחר שאני מציע את זה, אדוני היוש</w:t>
      </w:r>
      <w:r>
        <w:rPr>
          <w:rFonts w:hint="cs"/>
          <w:rtl/>
        </w:rPr>
        <w:t>ב-ראש, ואתה מכיר את החוק היטב בעניין הזה, כהצעת חוק - ואני מקווה שהיא תעבור בשכל טוב ובהגינות כלפי הציבור הישראלי - מאותו רגע שהיא הופכת להיות חוק, היא ודאי גוברת על החלטת ממשלה, ולכן זה רצון העם היותר-ודאי.</w:t>
      </w:r>
    </w:p>
    <w:p w14:paraId="3437D49B" w14:textId="77777777" w:rsidR="00000000" w:rsidRDefault="00540457">
      <w:pPr>
        <w:pStyle w:val="a0"/>
        <w:ind w:firstLine="0"/>
        <w:rPr>
          <w:rFonts w:hint="cs"/>
          <w:rtl/>
        </w:rPr>
      </w:pPr>
    </w:p>
    <w:p w14:paraId="5CE41C1E" w14:textId="77777777" w:rsidR="00000000" w:rsidRDefault="00540457">
      <w:pPr>
        <w:pStyle w:val="af0"/>
        <w:rPr>
          <w:rtl/>
        </w:rPr>
      </w:pPr>
      <w:r>
        <w:rPr>
          <w:rFonts w:hint="eastAsia"/>
          <w:rtl/>
        </w:rPr>
        <w:t>אברהם</w:t>
      </w:r>
      <w:r>
        <w:rPr>
          <w:rtl/>
        </w:rPr>
        <w:t xml:space="preserve"> בורג (העבודה-מימד):</w:t>
      </w:r>
    </w:p>
    <w:p w14:paraId="361794A0" w14:textId="77777777" w:rsidR="00000000" w:rsidRDefault="00540457">
      <w:pPr>
        <w:pStyle w:val="a0"/>
        <w:rPr>
          <w:rFonts w:hint="cs"/>
          <w:rtl/>
        </w:rPr>
      </w:pPr>
    </w:p>
    <w:p w14:paraId="41AD7CEA" w14:textId="77777777" w:rsidR="00000000" w:rsidRDefault="00540457">
      <w:pPr>
        <w:pStyle w:val="a0"/>
        <w:rPr>
          <w:rFonts w:hint="cs"/>
          <w:rtl/>
        </w:rPr>
      </w:pPr>
      <w:r>
        <w:rPr>
          <w:rFonts w:hint="cs"/>
          <w:rtl/>
        </w:rPr>
        <w:t>יש שתי אפשרויות - או</w:t>
      </w:r>
      <w:r>
        <w:rPr>
          <w:rFonts w:hint="cs"/>
          <w:rtl/>
        </w:rPr>
        <w:t xml:space="preserve"> החלטת ממשלה באישור העם במשאל-עם, או החלטת העם, ולכן החלטת ממשלה.</w:t>
      </w:r>
    </w:p>
    <w:p w14:paraId="379DFF17" w14:textId="77777777" w:rsidR="00000000" w:rsidRDefault="00540457">
      <w:pPr>
        <w:pStyle w:val="a0"/>
        <w:ind w:firstLine="0"/>
        <w:rPr>
          <w:rFonts w:hint="cs"/>
          <w:rtl/>
        </w:rPr>
      </w:pPr>
    </w:p>
    <w:p w14:paraId="434FE647" w14:textId="77777777" w:rsidR="00000000" w:rsidRDefault="00540457">
      <w:pPr>
        <w:pStyle w:val="af1"/>
        <w:rPr>
          <w:rtl/>
        </w:rPr>
      </w:pPr>
      <w:r>
        <w:rPr>
          <w:rtl/>
        </w:rPr>
        <w:t>היו"ר ראובן ריבלין:</w:t>
      </w:r>
    </w:p>
    <w:p w14:paraId="6B421239" w14:textId="77777777" w:rsidR="00000000" w:rsidRDefault="00540457">
      <w:pPr>
        <w:pStyle w:val="a0"/>
        <w:rPr>
          <w:rtl/>
        </w:rPr>
      </w:pPr>
    </w:p>
    <w:p w14:paraId="60C20C24" w14:textId="77777777" w:rsidR="00000000" w:rsidRDefault="00540457">
      <w:pPr>
        <w:pStyle w:val="a0"/>
        <w:rPr>
          <w:rFonts w:hint="cs"/>
          <w:rtl/>
        </w:rPr>
      </w:pPr>
      <w:r>
        <w:rPr>
          <w:rFonts w:hint="cs"/>
          <w:rtl/>
        </w:rPr>
        <w:t>יש משאל-עם אחד. הוא נערך לפני שנה בדיוק, נדמה לי. הוא היה ממוקד מאוד. הבחירות זה משאל-עם.</w:t>
      </w:r>
    </w:p>
    <w:p w14:paraId="0F58AF9A" w14:textId="77777777" w:rsidR="00000000" w:rsidRDefault="00540457">
      <w:pPr>
        <w:pStyle w:val="a0"/>
        <w:ind w:firstLine="0"/>
        <w:rPr>
          <w:rFonts w:hint="cs"/>
          <w:rtl/>
        </w:rPr>
      </w:pPr>
    </w:p>
    <w:p w14:paraId="58555759" w14:textId="77777777" w:rsidR="00000000" w:rsidRDefault="00540457">
      <w:pPr>
        <w:pStyle w:val="af0"/>
        <w:rPr>
          <w:rtl/>
        </w:rPr>
      </w:pPr>
      <w:r>
        <w:rPr>
          <w:rFonts w:hint="eastAsia"/>
          <w:rtl/>
        </w:rPr>
        <w:t>אברהם</w:t>
      </w:r>
      <w:r>
        <w:rPr>
          <w:rtl/>
        </w:rPr>
        <w:t xml:space="preserve"> בורג (העבודה-מימד):</w:t>
      </w:r>
    </w:p>
    <w:p w14:paraId="5D04D835" w14:textId="77777777" w:rsidR="00000000" w:rsidRDefault="00540457">
      <w:pPr>
        <w:pStyle w:val="a0"/>
        <w:rPr>
          <w:rFonts w:hint="cs"/>
          <w:rtl/>
        </w:rPr>
      </w:pPr>
    </w:p>
    <w:p w14:paraId="1DE75228" w14:textId="77777777" w:rsidR="00000000" w:rsidRDefault="00540457">
      <w:pPr>
        <w:pStyle w:val="a0"/>
        <w:rPr>
          <w:rFonts w:hint="cs"/>
          <w:rtl/>
        </w:rPr>
      </w:pPr>
      <w:r>
        <w:rPr>
          <w:rFonts w:hint="cs"/>
          <w:rtl/>
        </w:rPr>
        <w:t>בחירות ומשאל-עם - זה אופי אחר.</w:t>
      </w:r>
    </w:p>
    <w:p w14:paraId="4E478765" w14:textId="77777777" w:rsidR="00000000" w:rsidRDefault="00540457">
      <w:pPr>
        <w:pStyle w:val="a0"/>
        <w:ind w:firstLine="0"/>
        <w:rPr>
          <w:rFonts w:hint="cs"/>
          <w:rtl/>
        </w:rPr>
      </w:pPr>
    </w:p>
    <w:p w14:paraId="292216BE" w14:textId="77777777" w:rsidR="00000000" w:rsidRDefault="00540457">
      <w:pPr>
        <w:pStyle w:val="af1"/>
        <w:rPr>
          <w:rtl/>
        </w:rPr>
      </w:pPr>
      <w:bookmarkStart w:id="154" w:name="FS000000507T03_12_2003_13_57_58C"/>
      <w:bookmarkEnd w:id="154"/>
      <w:r>
        <w:rPr>
          <w:rtl/>
        </w:rPr>
        <w:t>היו"ר ראובן ריבלין</w:t>
      </w:r>
      <w:r>
        <w:rPr>
          <w:rtl/>
        </w:rPr>
        <w:t>:</w:t>
      </w:r>
    </w:p>
    <w:p w14:paraId="1BCF43D4" w14:textId="77777777" w:rsidR="00000000" w:rsidRDefault="00540457">
      <w:pPr>
        <w:pStyle w:val="a0"/>
        <w:rPr>
          <w:rtl/>
        </w:rPr>
      </w:pPr>
    </w:p>
    <w:p w14:paraId="7969D675" w14:textId="77777777" w:rsidR="00000000" w:rsidRDefault="00540457">
      <w:pPr>
        <w:pStyle w:val="a0"/>
        <w:rPr>
          <w:rFonts w:hint="cs"/>
          <w:rtl/>
        </w:rPr>
      </w:pPr>
      <w:r>
        <w:rPr>
          <w:rFonts w:hint="cs"/>
          <w:rtl/>
        </w:rPr>
        <w:t>זה ברור, רק צריכים להבין את הדקויות ואת ההבדלים.</w:t>
      </w:r>
    </w:p>
    <w:p w14:paraId="6C553A6A" w14:textId="77777777" w:rsidR="00000000" w:rsidRDefault="00540457">
      <w:pPr>
        <w:pStyle w:val="-"/>
        <w:rPr>
          <w:rFonts w:hint="cs"/>
          <w:rtl/>
        </w:rPr>
      </w:pPr>
    </w:p>
    <w:p w14:paraId="1CAEF4B6" w14:textId="77777777" w:rsidR="00000000" w:rsidRDefault="00540457">
      <w:pPr>
        <w:pStyle w:val="-"/>
        <w:rPr>
          <w:rtl/>
        </w:rPr>
      </w:pPr>
      <w:r>
        <w:rPr>
          <w:rFonts w:hint="eastAsia"/>
          <w:rtl/>
        </w:rPr>
        <w:t>רן</w:t>
      </w:r>
      <w:r>
        <w:rPr>
          <w:rtl/>
        </w:rPr>
        <w:t xml:space="preserve"> כהן (מרצ):</w:t>
      </w:r>
    </w:p>
    <w:p w14:paraId="7EEEBBDC" w14:textId="77777777" w:rsidR="00000000" w:rsidRDefault="00540457">
      <w:pPr>
        <w:pStyle w:val="a0"/>
        <w:rPr>
          <w:rFonts w:hint="cs"/>
          <w:rtl/>
        </w:rPr>
      </w:pPr>
    </w:p>
    <w:p w14:paraId="27A9EDA5" w14:textId="77777777" w:rsidR="00000000" w:rsidRDefault="00540457">
      <w:pPr>
        <w:pStyle w:val="a0"/>
        <w:rPr>
          <w:rFonts w:hint="cs"/>
          <w:rtl/>
        </w:rPr>
      </w:pPr>
      <w:r>
        <w:rPr>
          <w:rFonts w:hint="cs"/>
          <w:rtl/>
        </w:rPr>
        <w:t>אגב, הצעת החוק שלי היא לערוך את משאל-העם בתוך 60 יום מגמר השלמת החקיקה, ולאחר מכן, יש עוד שלושה חודשים עד ביצועה. הכוונה שלי, אדוני היושב-ראש, היא מאוד גלויה, ואני אומר את זה בגילוי לב גמו</w:t>
      </w:r>
      <w:r>
        <w:rPr>
          <w:rFonts w:hint="cs"/>
          <w:rtl/>
        </w:rPr>
        <w:t>ר: ברגע שהכנסת מחליטה על חוק למשאל-עם, לדעתי תיווצר דינמיקה של קידום הצדדים לבצע את הנסיגה הזאת לא על-ידי נסיגה חד-צדדית, אלא בהסכמה, ועדיפה בעיני נסיגה בהסכמה. אלא מה, מה שעושה משאל-עם הוא דבר אחד. אם חלילה אין הסכמה, לא נשארים אוטומטית בשטחים וממשיכים לק</w:t>
      </w:r>
      <w:r>
        <w:rPr>
          <w:rFonts w:hint="cs"/>
          <w:rtl/>
        </w:rPr>
        <w:t>יים את כל האבסורד. כלומר, יש כאן כלי שנותן אפשרות לעשות את זה בכלי סופר-דמוקרטי, גם לקדם נסיגה במשא-ומתן, והיה ולא, נצא משם חד-צדדית.</w:t>
      </w:r>
    </w:p>
    <w:p w14:paraId="3D0E9D32" w14:textId="77777777" w:rsidR="00000000" w:rsidRDefault="00540457">
      <w:pPr>
        <w:pStyle w:val="a0"/>
        <w:ind w:firstLine="0"/>
        <w:rPr>
          <w:rFonts w:hint="cs"/>
          <w:rtl/>
        </w:rPr>
      </w:pPr>
    </w:p>
    <w:p w14:paraId="74B1613A" w14:textId="77777777" w:rsidR="00000000" w:rsidRDefault="00540457">
      <w:pPr>
        <w:pStyle w:val="af0"/>
        <w:rPr>
          <w:rtl/>
        </w:rPr>
      </w:pPr>
      <w:r>
        <w:rPr>
          <w:rFonts w:hint="eastAsia"/>
          <w:rtl/>
        </w:rPr>
        <w:t>שאול</w:t>
      </w:r>
      <w:r>
        <w:rPr>
          <w:rtl/>
        </w:rPr>
        <w:t xml:space="preserve"> יהלום (מפד"ל):</w:t>
      </w:r>
    </w:p>
    <w:p w14:paraId="53EBD4A5" w14:textId="77777777" w:rsidR="00000000" w:rsidRDefault="00540457">
      <w:pPr>
        <w:pStyle w:val="a0"/>
        <w:rPr>
          <w:rFonts w:hint="cs"/>
          <w:rtl/>
        </w:rPr>
      </w:pPr>
    </w:p>
    <w:p w14:paraId="1949B169" w14:textId="77777777" w:rsidR="00000000" w:rsidRDefault="00540457">
      <w:pPr>
        <w:pStyle w:val="a0"/>
        <w:rPr>
          <w:rFonts w:hint="cs"/>
          <w:rtl/>
        </w:rPr>
      </w:pPr>
      <w:r>
        <w:rPr>
          <w:rFonts w:hint="cs"/>
          <w:rtl/>
        </w:rPr>
        <w:t>אפשר לשאול שאלה?</w:t>
      </w:r>
    </w:p>
    <w:p w14:paraId="3B27B919" w14:textId="77777777" w:rsidR="00000000" w:rsidRDefault="00540457">
      <w:pPr>
        <w:pStyle w:val="af1"/>
        <w:rPr>
          <w:rtl/>
        </w:rPr>
      </w:pPr>
    </w:p>
    <w:p w14:paraId="7DF4D782" w14:textId="77777777" w:rsidR="00000000" w:rsidRDefault="00540457">
      <w:pPr>
        <w:pStyle w:val="af1"/>
        <w:rPr>
          <w:rtl/>
        </w:rPr>
      </w:pPr>
      <w:r>
        <w:rPr>
          <w:rFonts w:hint="eastAsia"/>
          <w:rtl/>
        </w:rPr>
        <w:t>היו</w:t>
      </w:r>
      <w:r>
        <w:rPr>
          <w:rtl/>
        </w:rPr>
        <w:t>"ר ראובן ריבלין:</w:t>
      </w:r>
    </w:p>
    <w:p w14:paraId="34FC97DB" w14:textId="77777777" w:rsidR="00000000" w:rsidRDefault="00540457">
      <w:pPr>
        <w:pStyle w:val="a0"/>
        <w:rPr>
          <w:rFonts w:hint="cs"/>
          <w:rtl/>
        </w:rPr>
      </w:pPr>
    </w:p>
    <w:p w14:paraId="595A6953" w14:textId="77777777" w:rsidR="00000000" w:rsidRDefault="00540457">
      <w:pPr>
        <w:pStyle w:val="a0"/>
        <w:rPr>
          <w:rFonts w:hint="cs"/>
          <w:rtl/>
        </w:rPr>
      </w:pPr>
      <w:r>
        <w:rPr>
          <w:rFonts w:hint="cs"/>
          <w:rtl/>
        </w:rPr>
        <w:t xml:space="preserve">עכשיו זה על חשבונו. </w:t>
      </w:r>
    </w:p>
    <w:p w14:paraId="7C877AE7" w14:textId="77777777" w:rsidR="00000000" w:rsidRDefault="00540457">
      <w:pPr>
        <w:pStyle w:val="a0"/>
        <w:ind w:left="1440" w:hanging="1440"/>
        <w:rPr>
          <w:rFonts w:hint="cs"/>
          <w:rtl/>
        </w:rPr>
      </w:pPr>
    </w:p>
    <w:p w14:paraId="7482E361" w14:textId="77777777" w:rsidR="00000000" w:rsidRDefault="00540457">
      <w:pPr>
        <w:pStyle w:val="-"/>
        <w:rPr>
          <w:rtl/>
        </w:rPr>
      </w:pPr>
      <w:bookmarkStart w:id="155" w:name="FS000000507T03_12_2003_14_01_09C"/>
      <w:bookmarkEnd w:id="155"/>
      <w:r>
        <w:rPr>
          <w:rtl/>
        </w:rPr>
        <w:t>רן כהן (מרצ):</w:t>
      </w:r>
    </w:p>
    <w:p w14:paraId="5C59FCFE" w14:textId="77777777" w:rsidR="00000000" w:rsidRDefault="00540457">
      <w:pPr>
        <w:pStyle w:val="a0"/>
        <w:rPr>
          <w:rtl/>
        </w:rPr>
      </w:pPr>
    </w:p>
    <w:p w14:paraId="034B86C0" w14:textId="77777777" w:rsidR="00000000" w:rsidRDefault="00540457">
      <w:pPr>
        <w:pStyle w:val="a0"/>
        <w:rPr>
          <w:rFonts w:hint="cs"/>
          <w:rtl/>
        </w:rPr>
      </w:pPr>
      <w:r>
        <w:rPr>
          <w:rFonts w:hint="cs"/>
          <w:rtl/>
        </w:rPr>
        <w:t xml:space="preserve">מייד, חבר הכנסת יהלום. </w:t>
      </w:r>
    </w:p>
    <w:p w14:paraId="037D2B80" w14:textId="77777777" w:rsidR="00000000" w:rsidRDefault="00540457">
      <w:pPr>
        <w:pStyle w:val="a0"/>
        <w:rPr>
          <w:rFonts w:hint="cs"/>
          <w:rtl/>
        </w:rPr>
      </w:pPr>
    </w:p>
    <w:p w14:paraId="73FA865F" w14:textId="77777777" w:rsidR="00000000" w:rsidRDefault="00540457">
      <w:pPr>
        <w:pStyle w:val="a0"/>
        <w:rPr>
          <w:rFonts w:hint="cs"/>
          <w:rtl/>
        </w:rPr>
      </w:pPr>
      <w:r>
        <w:rPr>
          <w:rFonts w:hint="cs"/>
          <w:rtl/>
        </w:rPr>
        <w:t>אבל, זה גם עושה עוד דבר: זה פוטר את הממשלה מהבעיה, שהיא יכולה לבוא ולומר: איך אני, ממשלה ימנית, ממשלה מרכזית, ממשלה קיצונית, ממשלה לא קיצונית, איך אני באה להחליט דבר כזה? רבותי, אין בעיה. הכנסת, בעזרתכם, תחליט על החוק הזה, תיתן בידי הממשלה את הכלים לבוא ו</w:t>
      </w:r>
      <w:r>
        <w:rPr>
          <w:rFonts w:hint="cs"/>
          <w:rtl/>
        </w:rPr>
        <w:t>לומר: אני, ממשלת ישראל, מבצעת את רצון העם. אני לא באה להערים עליו, אני לא באה לרמות אותו.</w:t>
      </w:r>
    </w:p>
    <w:p w14:paraId="6D01D62C" w14:textId="77777777" w:rsidR="00000000" w:rsidRDefault="00540457">
      <w:pPr>
        <w:pStyle w:val="a0"/>
        <w:ind w:firstLine="0"/>
        <w:rPr>
          <w:rFonts w:hint="cs"/>
          <w:rtl/>
        </w:rPr>
      </w:pPr>
    </w:p>
    <w:p w14:paraId="7A8247A6" w14:textId="77777777" w:rsidR="00000000" w:rsidRDefault="00540457">
      <w:pPr>
        <w:pStyle w:val="a0"/>
        <w:ind w:firstLine="0"/>
        <w:rPr>
          <w:rFonts w:hint="cs"/>
          <w:rtl/>
        </w:rPr>
      </w:pPr>
      <w:r>
        <w:rPr>
          <w:rFonts w:hint="cs"/>
          <w:rtl/>
        </w:rPr>
        <w:tab/>
        <w:t>חברי הכנסת, אני רוצה לסיים באמירה אחת: הלוא רוב עצום של חברי הכנסת יודעים שברצועת עזה אנחנו לא נישאר. לא נישאר - - -</w:t>
      </w:r>
    </w:p>
    <w:p w14:paraId="73039A45" w14:textId="77777777" w:rsidR="00000000" w:rsidRDefault="00540457">
      <w:pPr>
        <w:pStyle w:val="a0"/>
        <w:ind w:firstLine="0"/>
        <w:rPr>
          <w:rFonts w:hint="cs"/>
          <w:rtl/>
        </w:rPr>
      </w:pPr>
    </w:p>
    <w:p w14:paraId="6C4249B7" w14:textId="77777777" w:rsidR="00000000" w:rsidRDefault="00540457">
      <w:pPr>
        <w:pStyle w:val="af0"/>
        <w:rPr>
          <w:rtl/>
        </w:rPr>
      </w:pPr>
      <w:r>
        <w:rPr>
          <w:rFonts w:hint="eastAsia"/>
          <w:rtl/>
        </w:rPr>
        <w:t>צבי</w:t>
      </w:r>
      <w:r>
        <w:rPr>
          <w:rtl/>
        </w:rPr>
        <w:t xml:space="preserve"> הנדל (האיחוד הלאומי - ישראל ביתנו):</w:t>
      </w:r>
    </w:p>
    <w:p w14:paraId="4612ED0A" w14:textId="77777777" w:rsidR="00000000" w:rsidRDefault="00540457">
      <w:pPr>
        <w:pStyle w:val="a0"/>
        <w:rPr>
          <w:rFonts w:hint="cs"/>
          <w:rtl/>
        </w:rPr>
      </w:pPr>
    </w:p>
    <w:p w14:paraId="5F1C6056" w14:textId="77777777" w:rsidR="00000000" w:rsidRDefault="00540457">
      <w:pPr>
        <w:pStyle w:val="a0"/>
        <w:rPr>
          <w:rFonts w:hint="cs"/>
          <w:rtl/>
        </w:rPr>
      </w:pPr>
      <w:r>
        <w:rPr>
          <w:rFonts w:hint="cs"/>
          <w:rtl/>
        </w:rPr>
        <w:t>בחיים</w:t>
      </w:r>
      <w:r>
        <w:rPr>
          <w:rFonts w:hint="cs"/>
          <w:rtl/>
        </w:rPr>
        <w:t xml:space="preserve"> לא - - -</w:t>
      </w:r>
    </w:p>
    <w:p w14:paraId="5EA8BCED" w14:textId="77777777" w:rsidR="00000000" w:rsidRDefault="00540457">
      <w:pPr>
        <w:pStyle w:val="a0"/>
        <w:ind w:firstLine="0"/>
        <w:rPr>
          <w:rFonts w:hint="cs"/>
          <w:rtl/>
        </w:rPr>
      </w:pPr>
    </w:p>
    <w:p w14:paraId="0A64A957" w14:textId="77777777" w:rsidR="00000000" w:rsidRDefault="00540457">
      <w:pPr>
        <w:pStyle w:val="-"/>
        <w:rPr>
          <w:rtl/>
        </w:rPr>
      </w:pPr>
      <w:bookmarkStart w:id="156" w:name="FS000000507T03_12_2003_14_02_52C"/>
      <w:bookmarkEnd w:id="156"/>
      <w:r>
        <w:rPr>
          <w:rtl/>
        </w:rPr>
        <w:t>רן כהן (מרצ):</w:t>
      </w:r>
    </w:p>
    <w:p w14:paraId="52C12EE5" w14:textId="77777777" w:rsidR="00000000" w:rsidRDefault="00540457">
      <w:pPr>
        <w:pStyle w:val="a0"/>
        <w:rPr>
          <w:rtl/>
        </w:rPr>
      </w:pPr>
    </w:p>
    <w:p w14:paraId="5830DB2F" w14:textId="77777777" w:rsidR="00000000" w:rsidRDefault="00540457">
      <w:pPr>
        <w:pStyle w:val="a0"/>
        <w:rPr>
          <w:rFonts w:hint="cs"/>
          <w:rtl/>
        </w:rPr>
      </w:pPr>
      <w:r>
        <w:rPr>
          <w:rFonts w:hint="cs"/>
          <w:rtl/>
        </w:rPr>
        <w:t>אם לא יהיה פתרון ולא יהיה מוצא, לא על-פי תוכנית ז'נבה ולא על-פי תוכנית עמי איילון וסרי נוסייבה - -</w:t>
      </w:r>
    </w:p>
    <w:p w14:paraId="65558BAA" w14:textId="77777777" w:rsidR="00000000" w:rsidRDefault="00540457">
      <w:pPr>
        <w:pStyle w:val="a0"/>
        <w:ind w:firstLine="0"/>
        <w:rPr>
          <w:rFonts w:hint="cs"/>
          <w:rtl/>
        </w:rPr>
      </w:pPr>
    </w:p>
    <w:p w14:paraId="1DDBE0B0" w14:textId="77777777" w:rsidR="00000000" w:rsidRDefault="00540457">
      <w:pPr>
        <w:pStyle w:val="af1"/>
        <w:rPr>
          <w:rtl/>
        </w:rPr>
      </w:pPr>
      <w:r>
        <w:rPr>
          <w:rtl/>
        </w:rPr>
        <w:t>היו"ר ראובן ריבלין:</w:t>
      </w:r>
    </w:p>
    <w:p w14:paraId="174770F2" w14:textId="77777777" w:rsidR="00000000" w:rsidRDefault="00540457">
      <w:pPr>
        <w:pStyle w:val="a0"/>
        <w:rPr>
          <w:rtl/>
        </w:rPr>
      </w:pPr>
    </w:p>
    <w:p w14:paraId="2AC49F73" w14:textId="77777777" w:rsidR="00000000" w:rsidRDefault="00540457">
      <w:pPr>
        <w:pStyle w:val="a0"/>
        <w:rPr>
          <w:rFonts w:hint="cs"/>
          <w:rtl/>
        </w:rPr>
      </w:pPr>
      <w:r>
        <w:rPr>
          <w:rFonts w:hint="cs"/>
          <w:rtl/>
        </w:rPr>
        <w:t>כבוד סגן השרה ישב. לא קוראים קריאות ביניים בעמידה.</w:t>
      </w:r>
    </w:p>
    <w:p w14:paraId="5425C6B5" w14:textId="77777777" w:rsidR="00000000" w:rsidRDefault="00540457">
      <w:pPr>
        <w:pStyle w:val="a0"/>
        <w:ind w:firstLine="0"/>
        <w:rPr>
          <w:rFonts w:hint="cs"/>
          <w:rtl/>
        </w:rPr>
      </w:pPr>
    </w:p>
    <w:p w14:paraId="4844F5FB" w14:textId="77777777" w:rsidR="00000000" w:rsidRDefault="00540457">
      <w:pPr>
        <w:pStyle w:val="-"/>
        <w:rPr>
          <w:rtl/>
        </w:rPr>
      </w:pPr>
      <w:bookmarkStart w:id="157" w:name="FS000000507T03_12_2003_14_03_47C"/>
      <w:bookmarkEnd w:id="157"/>
      <w:r>
        <w:rPr>
          <w:rtl/>
        </w:rPr>
        <w:t>רן כהן (מרצ):</w:t>
      </w:r>
    </w:p>
    <w:p w14:paraId="189D6B10" w14:textId="77777777" w:rsidR="00000000" w:rsidRDefault="00540457">
      <w:pPr>
        <w:pStyle w:val="a0"/>
        <w:rPr>
          <w:rtl/>
        </w:rPr>
      </w:pPr>
    </w:p>
    <w:p w14:paraId="6A210639" w14:textId="77777777" w:rsidR="00000000" w:rsidRDefault="00540457">
      <w:pPr>
        <w:pStyle w:val="a0"/>
        <w:rPr>
          <w:rFonts w:hint="cs"/>
          <w:rtl/>
        </w:rPr>
      </w:pPr>
      <w:r>
        <w:rPr>
          <w:rFonts w:hint="cs"/>
          <w:rtl/>
        </w:rPr>
        <w:t xml:space="preserve"> - - ובשביל שהשרים יירגעו, גם לא על-פי תוכ</w:t>
      </w:r>
      <w:r>
        <w:rPr>
          <w:rFonts w:hint="cs"/>
          <w:rtl/>
        </w:rPr>
        <w:t>נית מפת הדרכים - -</w:t>
      </w:r>
    </w:p>
    <w:p w14:paraId="0FF8A881" w14:textId="77777777" w:rsidR="00000000" w:rsidRDefault="00540457">
      <w:pPr>
        <w:pStyle w:val="a0"/>
        <w:ind w:firstLine="0"/>
        <w:rPr>
          <w:rFonts w:hint="cs"/>
          <w:rtl/>
        </w:rPr>
      </w:pPr>
    </w:p>
    <w:p w14:paraId="516510A3" w14:textId="77777777" w:rsidR="00000000" w:rsidRDefault="00540457">
      <w:pPr>
        <w:pStyle w:val="af0"/>
        <w:rPr>
          <w:rtl/>
        </w:rPr>
      </w:pPr>
      <w:r>
        <w:rPr>
          <w:rFonts w:hint="eastAsia"/>
          <w:rtl/>
        </w:rPr>
        <w:t>צבי</w:t>
      </w:r>
      <w:r>
        <w:rPr>
          <w:rtl/>
        </w:rPr>
        <w:t xml:space="preserve"> הנדל (האיחוד הלאומי - ישראל ביתנו):</w:t>
      </w:r>
    </w:p>
    <w:p w14:paraId="2D3C2AC3" w14:textId="77777777" w:rsidR="00000000" w:rsidRDefault="00540457">
      <w:pPr>
        <w:pStyle w:val="a0"/>
        <w:rPr>
          <w:rFonts w:hint="cs"/>
          <w:rtl/>
        </w:rPr>
      </w:pPr>
    </w:p>
    <w:p w14:paraId="784143BE" w14:textId="77777777" w:rsidR="00000000" w:rsidRDefault="00540457">
      <w:pPr>
        <w:pStyle w:val="a0"/>
        <w:rPr>
          <w:rFonts w:hint="cs"/>
          <w:rtl/>
        </w:rPr>
      </w:pPr>
      <w:r>
        <w:rPr>
          <w:rFonts w:hint="cs"/>
          <w:rtl/>
        </w:rPr>
        <w:t>- - -</w:t>
      </w:r>
    </w:p>
    <w:p w14:paraId="7AD0C61B" w14:textId="77777777" w:rsidR="00000000" w:rsidRDefault="00540457">
      <w:pPr>
        <w:pStyle w:val="a0"/>
        <w:ind w:firstLine="0"/>
        <w:rPr>
          <w:rFonts w:hint="cs"/>
          <w:rtl/>
        </w:rPr>
      </w:pPr>
    </w:p>
    <w:p w14:paraId="364D0434" w14:textId="77777777" w:rsidR="00000000" w:rsidRDefault="00540457">
      <w:pPr>
        <w:pStyle w:val="-"/>
        <w:rPr>
          <w:rtl/>
        </w:rPr>
      </w:pPr>
      <w:bookmarkStart w:id="158" w:name="FS000000507T03_12_2003_14_04_23C"/>
      <w:bookmarkEnd w:id="158"/>
    </w:p>
    <w:p w14:paraId="43A70540" w14:textId="77777777" w:rsidR="00000000" w:rsidRDefault="00540457">
      <w:pPr>
        <w:pStyle w:val="-"/>
        <w:rPr>
          <w:rtl/>
        </w:rPr>
      </w:pPr>
      <w:r>
        <w:rPr>
          <w:rtl/>
        </w:rPr>
        <w:t>רן כהן (מרצ):</w:t>
      </w:r>
    </w:p>
    <w:p w14:paraId="7981313A" w14:textId="77777777" w:rsidR="00000000" w:rsidRDefault="00540457">
      <w:pPr>
        <w:pStyle w:val="a0"/>
        <w:rPr>
          <w:rtl/>
        </w:rPr>
      </w:pPr>
    </w:p>
    <w:p w14:paraId="6C4A7B20" w14:textId="77777777" w:rsidR="00000000" w:rsidRDefault="00540457">
      <w:pPr>
        <w:pStyle w:val="a0"/>
        <w:rPr>
          <w:rFonts w:hint="cs"/>
          <w:rtl/>
        </w:rPr>
      </w:pPr>
      <w:r>
        <w:rPr>
          <w:rFonts w:hint="cs"/>
          <w:rtl/>
        </w:rPr>
        <w:t>- -  באף אחת מהן לא נישאר ברצועת-עזה. כלומר, הממשלה, שהודיעה היום שהיא מתנגדת להצעת החוק הזאת, כלומר, מתנגדת למשאל-עם, רוצה אולי לסתום את פיו של הציבור בדבר הכי חיוני לו: ב</w:t>
      </w:r>
      <w:r>
        <w:rPr>
          <w:rFonts w:hint="cs"/>
          <w:rtl/>
        </w:rPr>
        <w:t>קיומו, בחיי בניו, בחיי אזרחיו, בכלכלה שלו, בסיכוי שלו להיפרד עכשיו, בתוך חצי שנה, משליש מהעם הפלסטיני, רצוי בשלום - - -</w:t>
      </w:r>
    </w:p>
    <w:p w14:paraId="00625A9D" w14:textId="77777777" w:rsidR="00000000" w:rsidRDefault="00540457">
      <w:pPr>
        <w:pStyle w:val="a0"/>
        <w:ind w:firstLine="0"/>
        <w:rPr>
          <w:rFonts w:hint="cs"/>
          <w:rtl/>
        </w:rPr>
      </w:pPr>
    </w:p>
    <w:p w14:paraId="583AE05F"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65BE8436" w14:textId="77777777" w:rsidR="00000000" w:rsidRDefault="00540457">
      <w:pPr>
        <w:pStyle w:val="a0"/>
        <w:rPr>
          <w:rFonts w:hint="cs"/>
          <w:rtl/>
        </w:rPr>
      </w:pPr>
    </w:p>
    <w:p w14:paraId="58E302D4" w14:textId="77777777" w:rsidR="00000000" w:rsidRDefault="00540457">
      <w:pPr>
        <w:pStyle w:val="a0"/>
        <w:rPr>
          <w:rFonts w:hint="cs"/>
          <w:rtl/>
        </w:rPr>
      </w:pPr>
      <w:r>
        <w:rPr>
          <w:rFonts w:hint="cs"/>
          <w:rtl/>
        </w:rPr>
        <w:t xml:space="preserve">- - - </w:t>
      </w:r>
    </w:p>
    <w:p w14:paraId="17F0587C" w14:textId="77777777" w:rsidR="00000000" w:rsidRDefault="00540457">
      <w:pPr>
        <w:pStyle w:val="a0"/>
        <w:ind w:firstLine="0"/>
        <w:rPr>
          <w:rFonts w:hint="cs"/>
          <w:rtl/>
        </w:rPr>
      </w:pPr>
    </w:p>
    <w:p w14:paraId="7A7F3BE0" w14:textId="77777777" w:rsidR="00000000" w:rsidRDefault="00540457">
      <w:pPr>
        <w:pStyle w:val="-"/>
        <w:rPr>
          <w:rtl/>
        </w:rPr>
      </w:pPr>
      <w:bookmarkStart w:id="159" w:name="FS000000507T03_12_2003_14_05_43C"/>
      <w:bookmarkEnd w:id="159"/>
      <w:r>
        <w:rPr>
          <w:rtl/>
        </w:rPr>
        <w:t>רן כהן (מרצ):</w:t>
      </w:r>
    </w:p>
    <w:p w14:paraId="7E28EE5E" w14:textId="77777777" w:rsidR="00000000" w:rsidRDefault="00540457">
      <w:pPr>
        <w:pStyle w:val="a0"/>
        <w:rPr>
          <w:rtl/>
        </w:rPr>
      </w:pPr>
    </w:p>
    <w:p w14:paraId="034D7EDE" w14:textId="77777777" w:rsidR="00000000" w:rsidRDefault="00540457">
      <w:pPr>
        <w:pStyle w:val="a0"/>
        <w:rPr>
          <w:rFonts w:hint="cs"/>
          <w:rtl/>
        </w:rPr>
      </w:pPr>
      <w:r>
        <w:rPr>
          <w:rFonts w:hint="cs"/>
          <w:rtl/>
        </w:rPr>
        <w:t xml:space="preserve">- - - רק מה? אין התניה שאם לא יהיה פתרון בשלום, נשארים בכיבוש. </w:t>
      </w:r>
      <w:r>
        <w:rPr>
          <w:rFonts w:hint="cs"/>
          <w:rtl/>
        </w:rPr>
        <w:t xml:space="preserve">יש אמירה חד-משמעית - לנו ולשכננו הפלסטינים. נצליח לעשות את זה במשא-ומתן בתוך פרק ההחלטה של הכנסת -  מצוין. לא נצליח </w:t>
      </w:r>
      <w:r>
        <w:rPr>
          <w:rtl/>
        </w:rPr>
        <w:t>–</w:t>
      </w:r>
      <w:r>
        <w:rPr>
          <w:rFonts w:hint="cs"/>
          <w:rtl/>
        </w:rPr>
        <w:t xml:space="preserve"> נצא מרצועת-עזה בצורה מסודרת, מאורגנת, ואז בכלל לא נוכל להגיד - בלחץ הטרור. נעשה את זה בהחלטת חוק של הכנסת.</w:t>
      </w:r>
    </w:p>
    <w:p w14:paraId="4F08C1B8" w14:textId="77777777" w:rsidR="00000000" w:rsidRDefault="00540457">
      <w:pPr>
        <w:pStyle w:val="a0"/>
        <w:ind w:firstLine="0"/>
        <w:rPr>
          <w:rFonts w:hint="cs"/>
          <w:rtl/>
        </w:rPr>
      </w:pPr>
    </w:p>
    <w:p w14:paraId="1DFC9D18" w14:textId="77777777" w:rsidR="00000000" w:rsidRDefault="00540457">
      <w:pPr>
        <w:pStyle w:val="af1"/>
        <w:rPr>
          <w:rtl/>
        </w:rPr>
      </w:pPr>
      <w:r>
        <w:rPr>
          <w:rFonts w:hint="eastAsia"/>
          <w:rtl/>
        </w:rPr>
        <w:t>היו</w:t>
      </w:r>
      <w:r>
        <w:rPr>
          <w:rtl/>
        </w:rPr>
        <w:t>"ר ראובן ריבלין:</w:t>
      </w:r>
    </w:p>
    <w:p w14:paraId="7F2365C0" w14:textId="77777777" w:rsidR="00000000" w:rsidRDefault="00540457">
      <w:pPr>
        <w:pStyle w:val="a0"/>
        <w:rPr>
          <w:rFonts w:hint="cs"/>
          <w:rtl/>
        </w:rPr>
      </w:pPr>
    </w:p>
    <w:p w14:paraId="0C037442" w14:textId="77777777" w:rsidR="00000000" w:rsidRDefault="00540457">
      <w:pPr>
        <w:pStyle w:val="a0"/>
        <w:rPr>
          <w:rFonts w:hint="cs"/>
          <w:rtl/>
        </w:rPr>
      </w:pPr>
      <w:r>
        <w:rPr>
          <w:rFonts w:hint="cs"/>
          <w:rtl/>
        </w:rPr>
        <w:t>חבר הכנסת</w:t>
      </w:r>
      <w:r>
        <w:rPr>
          <w:rFonts w:hint="cs"/>
          <w:rtl/>
        </w:rPr>
        <w:t xml:space="preserve"> רן כהן, לרשות אדוני עוד 35 שניות נטו. האם יואיל לשכנע את חבר הכנסת יהלום על-פי שאלתו? </w:t>
      </w:r>
    </w:p>
    <w:p w14:paraId="7B8FC50A" w14:textId="77777777" w:rsidR="00000000" w:rsidRDefault="00540457">
      <w:pPr>
        <w:pStyle w:val="a0"/>
        <w:ind w:firstLine="0"/>
        <w:rPr>
          <w:rFonts w:hint="cs"/>
          <w:rtl/>
        </w:rPr>
      </w:pPr>
    </w:p>
    <w:p w14:paraId="55871242" w14:textId="77777777" w:rsidR="00000000" w:rsidRDefault="00540457">
      <w:pPr>
        <w:pStyle w:val="af0"/>
        <w:rPr>
          <w:rtl/>
        </w:rPr>
      </w:pPr>
      <w:r>
        <w:rPr>
          <w:rFonts w:hint="eastAsia"/>
          <w:rtl/>
        </w:rPr>
        <w:t>שאול</w:t>
      </w:r>
      <w:r>
        <w:rPr>
          <w:rtl/>
        </w:rPr>
        <w:t xml:space="preserve"> יהלום (מפד"ל):</w:t>
      </w:r>
    </w:p>
    <w:p w14:paraId="39D4511B" w14:textId="77777777" w:rsidR="00000000" w:rsidRDefault="00540457">
      <w:pPr>
        <w:pStyle w:val="a0"/>
        <w:rPr>
          <w:rFonts w:hint="cs"/>
          <w:rtl/>
        </w:rPr>
      </w:pPr>
    </w:p>
    <w:p w14:paraId="21385E90" w14:textId="77777777" w:rsidR="00000000" w:rsidRDefault="00540457">
      <w:pPr>
        <w:pStyle w:val="a0"/>
        <w:rPr>
          <w:rFonts w:hint="cs"/>
          <w:rtl/>
        </w:rPr>
      </w:pPr>
      <w:r>
        <w:rPr>
          <w:rFonts w:hint="cs"/>
          <w:rtl/>
        </w:rPr>
        <w:t>אדוני היושב-ראש, אני מודה לך על האפשרות שנתת לי לשאול את חבר הכנסת רן כהן: עד כמה העיתוי של הצעתך נועד לקדם בימים אלה את המירוץ בינך לבין יוסי ביי</w:t>
      </w:r>
      <w:r>
        <w:rPr>
          <w:rFonts w:hint="cs"/>
          <w:rtl/>
        </w:rPr>
        <w:t>לין על ראשות התנועה החדשה?</w:t>
      </w:r>
    </w:p>
    <w:p w14:paraId="0A90876B" w14:textId="77777777" w:rsidR="00000000" w:rsidRDefault="00540457">
      <w:pPr>
        <w:pStyle w:val="a0"/>
        <w:ind w:firstLine="0"/>
        <w:rPr>
          <w:rFonts w:hint="cs"/>
          <w:rtl/>
        </w:rPr>
      </w:pPr>
    </w:p>
    <w:p w14:paraId="65A7C3D3" w14:textId="77777777" w:rsidR="00000000" w:rsidRDefault="00540457">
      <w:pPr>
        <w:pStyle w:val="af1"/>
        <w:rPr>
          <w:rtl/>
        </w:rPr>
      </w:pPr>
      <w:r>
        <w:rPr>
          <w:rFonts w:hint="eastAsia"/>
          <w:rtl/>
        </w:rPr>
        <w:t>היו</w:t>
      </w:r>
      <w:r>
        <w:rPr>
          <w:rtl/>
        </w:rPr>
        <w:t>"ר ראובן ריבלין:</w:t>
      </w:r>
    </w:p>
    <w:p w14:paraId="70105914" w14:textId="77777777" w:rsidR="00000000" w:rsidRDefault="00540457">
      <w:pPr>
        <w:pStyle w:val="a0"/>
        <w:rPr>
          <w:rFonts w:hint="cs"/>
          <w:rtl/>
        </w:rPr>
      </w:pPr>
    </w:p>
    <w:p w14:paraId="3E3655E4" w14:textId="77777777" w:rsidR="00000000" w:rsidRDefault="00540457">
      <w:pPr>
        <w:pStyle w:val="a0"/>
        <w:rPr>
          <w:rFonts w:hint="cs"/>
          <w:rtl/>
        </w:rPr>
      </w:pPr>
      <w:r>
        <w:rPr>
          <w:rFonts w:hint="cs"/>
          <w:rtl/>
        </w:rPr>
        <w:t>תודה רבה לחבר הכנסת יהלום. אין צורך להשיב, חבר הכנסת יהלום לא מבקש שתשכנע אותו.</w:t>
      </w:r>
    </w:p>
    <w:p w14:paraId="4589EEF5" w14:textId="77777777" w:rsidR="00000000" w:rsidRDefault="00540457">
      <w:pPr>
        <w:pStyle w:val="a0"/>
        <w:ind w:firstLine="0"/>
        <w:rPr>
          <w:rFonts w:hint="cs"/>
          <w:rtl/>
        </w:rPr>
      </w:pPr>
    </w:p>
    <w:p w14:paraId="57A112C1" w14:textId="77777777" w:rsidR="00000000" w:rsidRDefault="00540457">
      <w:pPr>
        <w:pStyle w:val="-"/>
        <w:rPr>
          <w:rtl/>
        </w:rPr>
      </w:pPr>
      <w:bookmarkStart w:id="160" w:name="FS000000507T03_12_2003_14_08_05C"/>
      <w:bookmarkEnd w:id="160"/>
      <w:r>
        <w:rPr>
          <w:rFonts w:hint="eastAsia"/>
          <w:rtl/>
        </w:rPr>
        <w:t>רן</w:t>
      </w:r>
      <w:r>
        <w:rPr>
          <w:rtl/>
        </w:rPr>
        <w:t xml:space="preserve"> כהן (מרצ):</w:t>
      </w:r>
    </w:p>
    <w:p w14:paraId="59596994" w14:textId="77777777" w:rsidR="00000000" w:rsidRDefault="00540457">
      <w:pPr>
        <w:pStyle w:val="a0"/>
        <w:rPr>
          <w:rFonts w:hint="cs"/>
          <w:rtl/>
        </w:rPr>
      </w:pPr>
    </w:p>
    <w:p w14:paraId="56342915" w14:textId="77777777" w:rsidR="00000000" w:rsidRDefault="00540457">
      <w:pPr>
        <w:pStyle w:val="a0"/>
        <w:rPr>
          <w:rFonts w:hint="cs"/>
          <w:rtl/>
        </w:rPr>
      </w:pPr>
      <w:r>
        <w:rPr>
          <w:rFonts w:hint="cs"/>
          <w:rtl/>
        </w:rPr>
        <w:t>במשפט אחד: חבר הכנסת יהלום, אילו באמת ידעת, ואתה מכיר אותי הרבה שנים, שממש המצאתי את זה עכשיו ואני לא מאמין בזה</w:t>
      </w:r>
      <w:r>
        <w:rPr>
          <w:rFonts w:hint="cs"/>
          <w:rtl/>
        </w:rPr>
        <w:t xml:space="preserve"> ולא העליתי את זה גם בעבר בכנסת, יכולת לשאול את השאלה הזאת. אבל, אתה יודע מה? אני מוכן להתחרות עם כל מי שרוצה להתמודד, מי משנינו מקדם את השלום. אני מציע לאחרים לא להתמודד על השאלה מי "תוקע" את השלום וממשיך להשאיר אותנו בשטחים. תודה רבה.</w:t>
      </w:r>
    </w:p>
    <w:p w14:paraId="2A18EE0F" w14:textId="77777777" w:rsidR="00000000" w:rsidRDefault="00540457">
      <w:pPr>
        <w:pStyle w:val="a0"/>
        <w:ind w:firstLine="0"/>
        <w:rPr>
          <w:rFonts w:hint="cs"/>
          <w:rtl/>
        </w:rPr>
      </w:pPr>
    </w:p>
    <w:p w14:paraId="197190B7" w14:textId="77777777" w:rsidR="00000000" w:rsidRDefault="00540457">
      <w:pPr>
        <w:pStyle w:val="af1"/>
        <w:rPr>
          <w:rtl/>
        </w:rPr>
      </w:pPr>
      <w:r>
        <w:rPr>
          <w:rFonts w:hint="eastAsia"/>
          <w:rtl/>
        </w:rPr>
        <w:t>היו</w:t>
      </w:r>
      <w:r>
        <w:rPr>
          <w:rtl/>
        </w:rPr>
        <w:t>"ר ראובן ריבלין</w:t>
      </w:r>
      <w:r>
        <w:rPr>
          <w:rtl/>
        </w:rPr>
        <w:t>:</w:t>
      </w:r>
    </w:p>
    <w:p w14:paraId="34C97919" w14:textId="77777777" w:rsidR="00000000" w:rsidRDefault="00540457">
      <w:pPr>
        <w:pStyle w:val="a0"/>
        <w:rPr>
          <w:rFonts w:hint="cs"/>
          <w:rtl/>
        </w:rPr>
      </w:pPr>
    </w:p>
    <w:p w14:paraId="30378BE6" w14:textId="77777777" w:rsidR="00000000" w:rsidRDefault="00540457">
      <w:pPr>
        <w:pStyle w:val="a0"/>
        <w:rPr>
          <w:rFonts w:hint="cs"/>
          <w:rtl/>
        </w:rPr>
      </w:pPr>
      <w:r>
        <w:rPr>
          <w:rFonts w:hint="cs"/>
          <w:rtl/>
        </w:rPr>
        <w:t>רבותי חברי הכנסת, למרות רצינות העניין, אני רוצה לומר בעקבות שאלתו של יהלום, שאסור לקפח מועמדים נוספים, כך שלא יחשוב מישהו שרק השר לשעבר ביילין ורן כהן הם מועמדים. זכות השוויון.</w:t>
      </w:r>
    </w:p>
    <w:p w14:paraId="5DFECBE6" w14:textId="77777777" w:rsidR="00000000" w:rsidRDefault="00540457">
      <w:pPr>
        <w:pStyle w:val="a0"/>
        <w:rPr>
          <w:rFonts w:hint="cs"/>
          <w:rtl/>
        </w:rPr>
      </w:pPr>
    </w:p>
    <w:p w14:paraId="12E10C20" w14:textId="77777777" w:rsidR="00000000" w:rsidRDefault="00540457">
      <w:pPr>
        <w:pStyle w:val="a0"/>
        <w:rPr>
          <w:rFonts w:hint="cs"/>
          <w:rtl/>
        </w:rPr>
      </w:pPr>
      <w:r>
        <w:rPr>
          <w:rFonts w:hint="cs"/>
          <w:rtl/>
        </w:rPr>
        <w:t>רבותי חברי הכנסת, השר גדעון עזרא ישיב על הצעת החוק ויביע את עמדת הממשלה.</w:t>
      </w:r>
    </w:p>
    <w:p w14:paraId="5E9AEBBC" w14:textId="77777777" w:rsidR="00000000" w:rsidRDefault="00540457">
      <w:pPr>
        <w:pStyle w:val="a0"/>
        <w:ind w:firstLine="0"/>
        <w:rPr>
          <w:rFonts w:hint="cs"/>
          <w:rtl/>
        </w:rPr>
      </w:pPr>
    </w:p>
    <w:p w14:paraId="78526967" w14:textId="77777777" w:rsidR="00000000" w:rsidRDefault="00540457">
      <w:pPr>
        <w:pStyle w:val="a"/>
        <w:rPr>
          <w:rtl/>
        </w:rPr>
      </w:pPr>
      <w:bookmarkStart w:id="161" w:name="FS000000474T03_12_2003_14_10_03"/>
      <w:bookmarkStart w:id="162" w:name="_Toc59448024"/>
      <w:bookmarkEnd w:id="161"/>
      <w:r>
        <w:rPr>
          <w:rFonts w:hint="eastAsia"/>
          <w:rtl/>
        </w:rPr>
        <w:t>ה</w:t>
      </w:r>
      <w:r>
        <w:rPr>
          <w:rFonts w:hint="eastAsia"/>
          <w:rtl/>
        </w:rPr>
        <w:t>שר</w:t>
      </w:r>
      <w:r>
        <w:rPr>
          <w:rtl/>
        </w:rPr>
        <w:t xml:space="preserve"> גדעון עזרא:</w:t>
      </w:r>
      <w:bookmarkEnd w:id="162"/>
    </w:p>
    <w:p w14:paraId="0CA29A05" w14:textId="77777777" w:rsidR="00000000" w:rsidRDefault="00540457">
      <w:pPr>
        <w:pStyle w:val="a0"/>
        <w:rPr>
          <w:rFonts w:hint="cs"/>
          <w:rtl/>
        </w:rPr>
      </w:pPr>
    </w:p>
    <w:p w14:paraId="54FB6032" w14:textId="77777777" w:rsidR="00000000" w:rsidRDefault="00540457">
      <w:pPr>
        <w:pStyle w:val="a0"/>
        <w:rPr>
          <w:rFonts w:hint="cs"/>
          <w:rtl/>
        </w:rPr>
      </w:pPr>
      <w:r>
        <w:rPr>
          <w:rFonts w:hint="cs"/>
          <w:rtl/>
        </w:rPr>
        <w:t xml:space="preserve">אדוני היושב-ראש, חברי חברי הכנסת, לאחר ששמענו את הצעת החוק של חבר הכנסת רן כהן, אני רוצה לשלוח מכאן ברכה ללוחמים שנמצאים על המשמרת ולמתיישבים ברצועת-עזה, שפועלים על-פי החלטת הממשלה הנבחרת מלפני עשרה חודשים, בסקר הגדול ביותר. </w:t>
      </w:r>
    </w:p>
    <w:p w14:paraId="4AA648B6" w14:textId="77777777" w:rsidR="00000000" w:rsidRDefault="00540457">
      <w:pPr>
        <w:pStyle w:val="a0"/>
        <w:rPr>
          <w:rFonts w:hint="cs"/>
          <w:rtl/>
        </w:rPr>
      </w:pPr>
    </w:p>
    <w:p w14:paraId="68405331" w14:textId="77777777" w:rsidR="00000000" w:rsidRDefault="00540457">
      <w:pPr>
        <w:pStyle w:val="a0"/>
        <w:rPr>
          <w:rFonts w:hint="cs"/>
          <w:rtl/>
        </w:rPr>
      </w:pPr>
      <w:r>
        <w:rPr>
          <w:rFonts w:hint="cs"/>
          <w:rtl/>
        </w:rPr>
        <w:t>אני רוצה להגי</w:t>
      </w:r>
      <w:r>
        <w:rPr>
          <w:rFonts w:hint="cs"/>
          <w:rtl/>
        </w:rPr>
        <w:t>ד, שיש טעם למשאל-עם כאשר ראש ממשלה איננו מצהיר מראש. למשל: ראש הממשלה יצחק רבין, זיכרונו לברכה, הסכמי אוסלו לא נצפו על-ידו שעה שהוא הלך לבחירות. במצב כזה יש מקום לשקול משאל-עם. אבל כאן ראש הממשלה אמר במפורש לפני הבחירות את כוונותיו, לא השתנה שום דבר, העם א</w:t>
      </w:r>
      <w:r>
        <w:rPr>
          <w:rFonts w:hint="cs"/>
          <w:rtl/>
        </w:rPr>
        <w:t xml:space="preserve">מר את דברו בסקר הגדול ביותר. </w:t>
      </w:r>
    </w:p>
    <w:p w14:paraId="06C48048" w14:textId="77777777" w:rsidR="00000000" w:rsidRDefault="00540457">
      <w:pPr>
        <w:pStyle w:val="a0"/>
        <w:ind w:firstLine="0"/>
        <w:rPr>
          <w:rFonts w:hint="cs"/>
          <w:rtl/>
        </w:rPr>
      </w:pPr>
    </w:p>
    <w:p w14:paraId="3B79F8D6" w14:textId="77777777" w:rsidR="00000000" w:rsidRDefault="00540457">
      <w:pPr>
        <w:pStyle w:val="a0"/>
        <w:ind w:firstLine="0"/>
        <w:rPr>
          <w:rFonts w:hint="cs"/>
          <w:rtl/>
        </w:rPr>
      </w:pPr>
      <w:r>
        <w:rPr>
          <w:rFonts w:hint="cs"/>
          <w:rtl/>
        </w:rPr>
        <w:tab/>
        <w:t xml:space="preserve">זו הצעת חוק פוליטית, ואנחנו מתנגדים לה ונתנגד לכל הצעת חוק פוליטית, נתנגד להצעות חוק פוליטיות מהסוג הזה, של קבוצות שרוצות - למרות הפסדן הגדול בבחירות - לכפות דברים על העם. </w:t>
      </w:r>
    </w:p>
    <w:p w14:paraId="514C09CD" w14:textId="77777777" w:rsidR="00000000" w:rsidRDefault="00540457">
      <w:pPr>
        <w:pStyle w:val="a0"/>
        <w:ind w:firstLine="0"/>
        <w:rPr>
          <w:rFonts w:hint="cs"/>
          <w:rtl/>
        </w:rPr>
      </w:pPr>
    </w:p>
    <w:p w14:paraId="6D20D210" w14:textId="77777777" w:rsidR="00000000" w:rsidRDefault="00540457">
      <w:pPr>
        <w:pStyle w:val="a0"/>
        <w:ind w:firstLine="0"/>
        <w:rPr>
          <w:rFonts w:hint="cs"/>
          <w:rtl/>
        </w:rPr>
      </w:pPr>
      <w:r>
        <w:rPr>
          <w:rFonts w:hint="cs"/>
          <w:rtl/>
        </w:rPr>
        <w:tab/>
        <w:t>לכן, אני מבטיח לך דבר אחד, חבר הכנסת כהן - אם וכא</w:t>
      </w:r>
      <w:r>
        <w:rPr>
          <w:rFonts w:hint="cs"/>
          <w:rtl/>
        </w:rPr>
        <w:t>שר נגיע להצעה ממשלתית כזאת או אחרת, היא תבוא לאישורה של הכנסת. איננו חושבים שיש מקום למהלך מורכב של משאל-עם, כפי שאתה מציע, ואני מוכרח להגיד שבתחרות בינך לבין יוסי ביילין, הוא מוותר יותר.</w:t>
      </w:r>
    </w:p>
    <w:p w14:paraId="1F27B2CA" w14:textId="77777777" w:rsidR="00000000" w:rsidRDefault="00540457">
      <w:pPr>
        <w:pStyle w:val="a0"/>
        <w:ind w:firstLine="0"/>
        <w:rPr>
          <w:rFonts w:hint="cs"/>
          <w:rtl/>
        </w:rPr>
      </w:pPr>
    </w:p>
    <w:p w14:paraId="5102B657" w14:textId="77777777" w:rsidR="00000000" w:rsidRDefault="00540457">
      <w:pPr>
        <w:pStyle w:val="a0"/>
        <w:ind w:firstLine="0"/>
        <w:rPr>
          <w:rFonts w:hint="cs"/>
          <w:rtl/>
        </w:rPr>
      </w:pPr>
      <w:r>
        <w:rPr>
          <w:rFonts w:hint="cs"/>
          <w:rtl/>
        </w:rPr>
        <w:tab/>
        <w:t>לכן, אני מציע לחברי חברי הכנסת להצביע נגד הצעת החוק של רן כהן. תוד</w:t>
      </w:r>
      <w:r>
        <w:rPr>
          <w:rFonts w:hint="cs"/>
          <w:rtl/>
        </w:rPr>
        <w:t>ה.</w:t>
      </w:r>
    </w:p>
    <w:p w14:paraId="701A01F7" w14:textId="77777777" w:rsidR="00000000" w:rsidRDefault="00540457">
      <w:pPr>
        <w:pStyle w:val="af1"/>
        <w:rPr>
          <w:rtl/>
        </w:rPr>
      </w:pPr>
      <w:r>
        <w:rPr>
          <w:rtl/>
        </w:rPr>
        <w:br/>
        <w:t>היו"ר ראובן ריבלין:</w:t>
      </w:r>
    </w:p>
    <w:p w14:paraId="30CA632F" w14:textId="77777777" w:rsidR="00000000" w:rsidRDefault="00540457">
      <w:pPr>
        <w:pStyle w:val="a0"/>
        <w:rPr>
          <w:rtl/>
        </w:rPr>
      </w:pPr>
    </w:p>
    <w:p w14:paraId="5F4BBEB1" w14:textId="77777777" w:rsidR="00000000" w:rsidRDefault="00540457">
      <w:pPr>
        <w:pStyle w:val="a0"/>
        <w:rPr>
          <w:rFonts w:hint="cs"/>
          <w:rtl/>
        </w:rPr>
      </w:pPr>
      <w:r>
        <w:rPr>
          <w:rFonts w:hint="cs"/>
          <w:rtl/>
        </w:rPr>
        <w:t>תודה רבה. חבר הכנסת רן כהן.</w:t>
      </w:r>
    </w:p>
    <w:p w14:paraId="77DF641D" w14:textId="77777777" w:rsidR="00000000" w:rsidRDefault="00540457">
      <w:pPr>
        <w:pStyle w:val="af0"/>
        <w:rPr>
          <w:rtl/>
        </w:rPr>
      </w:pPr>
      <w:r>
        <w:rPr>
          <w:rtl/>
        </w:rPr>
        <w:br/>
        <w:t>גלעד ארדן (הליכוד):</w:t>
      </w:r>
    </w:p>
    <w:p w14:paraId="5010A83E" w14:textId="77777777" w:rsidR="00000000" w:rsidRDefault="00540457">
      <w:pPr>
        <w:pStyle w:val="a0"/>
        <w:rPr>
          <w:rtl/>
        </w:rPr>
      </w:pPr>
    </w:p>
    <w:p w14:paraId="2A13282B" w14:textId="77777777" w:rsidR="00000000" w:rsidRDefault="00540457">
      <w:pPr>
        <w:pStyle w:val="a0"/>
        <w:rPr>
          <w:rFonts w:hint="cs"/>
          <w:rtl/>
        </w:rPr>
      </w:pPr>
      <w:r>
        <w:rPr>
          <w:rFonts w:hint="cs"/>
          <w:rtl/>
        </w:rPr>
        <w:t>- - - לתמוך במרצ - - -</w:t>
      </w:r>
    </w:p>
    <w:p w14:paraId="3BF8C4B3" w14:textId="77777777" w:rsidR="00000000" w:rsidRDefault="00540457">
      <w:pPr>
        <w:pStyle w:val="af0"/>
        <w:rPr>
          <w:rtl/>
        </w:rPr>
      </w:pPr>
      <w:r>
        <w:rPr>
          <w:rtl/>
        </w:rPr>
        <w:br/>
        <w:t>קריאות:</w:t>
      </w:r>
    </w:p>
    <w:p w14:paraId="519EE104" w14:textId="77777777" w:rsidR="00000000" w:rsidRDefault="00540457">
      <w:pPr>
        <w:pStyle w:val="a0"/>
        <w:rPr>
          <w:rtl/>
        </w:rPr>
      </w:pPr>
    </w:p>
    <w:p w14:paraId="572B360F" w14:textId="77777777" w:rsidR="00000000" w:rsidRDefault="00540457">
      <w:pPr>
        <w:pStyle w:val="a0"/>
        <w:rPr>
          <w:rFonts w:hint="cs"/>
          <w:rtl/>
        </w:rPr>
      </w:pPr>
      <w:r>
        <w:rPr>
          <w:rFonts w:hint="cs"/>
          <w:rtl/>
        </w:rPr>
        <w:t>- - -</w:t>
      </w:r>
    </w:p>
    <w:p w14:paraId="2FC5D4F6" w14:textId="77777777" w:rsidR="00000000" w:rsidRDefault="00540457">
      <w:pPr>
        <w:pStyle w:val="af1"/>
        <w:rPr>
          <w:rtl/>
        </w:rPr>
      </w:pPr>
      <w:r>
        <w:rPr>
          <w:rtl/>
        </w:rPr>
        <w:br/>
        <w:t>היו"ר ראובן ריבלין:</w:t>
      </w:r>
    </w:p>
    <w:p w14:paraId="5387B057" w14:textId="77777777" w:rsidR="00000000" w:rsidRDefault="00540457">
      <w:pPr>
        <w:pStyle w:val="a0"/>
        <w:rPr>
          <w:rtl/>
        </w:rPr>
      </w:pPr>
    </w:p>
    <w:p w14:paraId="1784E4AE" w14:textId="77777777" w:rsidR="00000000" w:rsidRDefault="00540457">
      <w:pPr>
        <w:pStyle w:val="a0"/>
        <w:rPr>
          <w:rFonts w:hint="cs"/>
          <w:rtl/>
        </w:rPr>
      </w:pPr>
      <w:r>
        <w:rPr>
          <w:rFonts w:hint="cs"/>
          <w:rtl/>
        </w:rPr>
        <w:t>זו שאלתו של יהלום, לא עמדת הממשלה.</w:t>
      </w:r>
    </w:p>
    <w:p w14:paraId="6045B057" w14:textId="77777777" w:rsidR="00000000" w:rsidRDefault="00540457">
      <w:pPr>
        <w:pStyle w:val="af0"/>
        <w:rPr>
          <w:rtl/>
        </w:rPr>
      </w:pPr>
      <w:r>
        <w:rPr>
          <w:rtl/>
        </w:rPr>
        <w:br/>
        <w:t>אליעזר כהן (האיחוד הלאומי - ישראל ביתנו):</w:t>
      </w:r>
    </w:p>
    <w:p w14:paraId="6C8ADE3B" w14:textId="77777777" w:rsidR="00000000" w:rsidRDefault="00540457">
      <w:pPr>
        <w:pStyle w:val="a0"/>
        <w:rPr>
          <w:rFonts w:hint="cs"/>
          <w:rtl/>
        </w:rPr>
      </w:pPr>
    </w:p>
    <w:p w14:paraId="267C7B77" w14:textId="77777777" w:rsidR="00000000" w:rsidRDefault="00540457">
      <w:pPr>
        <w:pStyle w:val="a0"/>
        <w:rPr>
          <w:rFonts w:hint="cs"/>
          <w:rtl/>
        </w:rPr>
      </w:pPr>
      <w:r>
        <w:rPr>
          <w:rFonts w:hint="cs"/>
          <w:rtl/>
        </w:rPr>
        <w:t xml:space="preserve">מי שמצביע נגד, תומך בביילין? </w:t>
      </w:r>
    </w:p>
    <w:p w14:paraId="10994BCA" w14:textId="77777777" w:rsidR="00000000" w:rsidRDefault="00540457">
      <w:pPr>
        <w:pStyle w:val="af1"/>
        <w:rPr>
          <w:rtl/>
        </w:rPr>
      </w:pPr>
      <w:r>
        <w:rPr>
          <w:rtl/>
        </w:rPr>
        <w:br/>
        <w:t>היו"ר ראוב</w:t>
      </w:r>
      <w:r>
        <w:rPr>
          <w:rtl/>
        </w:rPr>
        <w:t>ן ריבלין:</w:t>
      </w:r>
    </w:p>
    <w:p w14:paraId="63FD49C4" w14:textId="77777777" w:rsidR="00000000" w:rsidRDefault="00540457">
      <w:pPr>
        <w:pStyle w:val="a0"/>
        <w:rPr>
          <w:rtl/>
        </w:rPr>
      </w:pPr>
    </w:p>
    <w:p w14:paraId="0703C5B0" w14:textId="77777777" w:rsidR="00000000" w:rsidRDefault="00540457">
      <w:pPr>
        <w:pStyle w:val="a0"/>
        <w:rPr>
          <w:rFonts w:hint="cs"/>
          <w:rtl/>
        </w:rPr>
      </w:pPr>
      <w:r>
        <w:rPr>
          <w:rFonts w:hint="cs"/>
          <w:rtl/>
        </w:rPr>
        <w:t xml:space="preserve">בבקשה, חבר הכנסת כהן. </w:t>
      </w:r>
    </w:p>
    <w:p w14:paraId="36C3B07A" w14:textId="77777777" w:rsidR="00000000" w:rsidRDefault="00540457">
      <w:pPr>
        <w:pStyle w:val="a"/>
        <w:rPr>
          <w:rtl/>
        </w:rPr>
      </w:pPr>
      <w:r>
        <w:rPr>
          <w:rtl/>
        </w:rPr>
        <w:br/>
      </w:r>
      <w:bookmarkStart w:id="163" w:name="FS000000507T03_12_2003_13_26_47"/>
      <w:bookmarkStart w:id="164" w:name="_Toc59448025"/>
      <w:bookmarkEnd w:id="163"/>
      <w:r>
        <w:rPr>
          <w:rtl/>
        </w:rPr>
        <w:t>רן כהן (מרצ):</w:t>
      </w:r>
      <w:bookmarkEnd w:id="164"/>
    </w:p>
    <w:p w14:paraId="0C56135D" w14:textId="77777777" w:rsidR="00000000" w:rsidRDefault="00540457">
      <w:pPr>
        <w:pStyle w:val="a0"/>
        <w:rPr>
          <w:rtl/>
        </w:rPr>
      </w:pPr>
    </w:p>
    <w:p w14:paraId="5D317E7F" w14:textId="77777777" w:rsidR="00000000" w:rsidRDefault="00540457">
      <w:pPr>
        <w:pStyle w:val="a0"/>
        <w:rPr>
          <w:rFonts w:hint="cs"/>
          <w:rtl/>
        </w:rPr>
      </w:pPr>
      <w:r>
        <w:rPr>
          <w:rFonts w:hint="cs"/>
          <w:rtl/>
        </w:rPr>
        <w:t xml:space="preserve">אדוני היושב-ראש, אני רואה שיש כאן חברי כנסת שהרבה יותר עסוקים בבידור מאשר בנושא שנוגע בשפיכות דמים. </w:t>
      </w:r>
    </w:p>
    <w:p w14:paraId="4ECEB251" w14:textId="77777777" w:rsidR="00000000" w:rsidRDefault="00540457">
      <w:pPr>
        <w:pStyle w:val="af0"/>
        <w:rPr>
          <w:rtl/>
        </w:rPr>
      </w:pPr>
      <w:r>
        <w:rPr>
          <w:rtl/>
        </w:rPr>
        <w:br/>
        <w:t>קריאות:</w:t>
      </w:r>
    </w:p>
    <w:p w14:paraId="6A9BA1A5" w14:textId="77777777" w:rsidR="00000000" w:rsidRDefault="00540457">
      <w:pPr>
        <w:pStyle w:val="a0"/>
        <w:rPr>
          <w:rtl/>
        </w:rPr>
      </w:pPr>
    </w:p>
    <w:p w14:paraId="6F951712" w14:textId="77777777" w:rsidR="00000000" w:rsidRDefault="00540457">
      <w:pPr>
        <w:pStyle w:val="a0"/>
        <w:rPr>
          <w:rFonts w:hint="cs"/>
          <w:rtl/>
        </w:rPr>
      </w:pPr>
      <w:r>
        <w:rPr>
          <w:rFonts w:hint="cs"/>
          <w:rtl/>
        </w:rPr>
        <w:t>- - -</w:t>
      </w:r>
    </w:p>
    <w:p w14:paraId="45A30F77" w14:textId="77777777" w:rsidR="00000000" w:rsidRDefault="00540457">
      <w:pPr>
        <w:pStyle w:val="af0"/>
        <w:rPr>
          <w:rtl/>
        </w:rPr>
      </w:pPr>
      <w:r>
        <w:rPr>
          <w:rtl/>
        </w:rPr>
        <w:br/>
        <w:t>גלעד ארדן (הליכוד):</w:t>
      </w:r>
    </w:p>
    <w:p w14:paraId="1B9520E0" w14:textId="77777777" w:rsidR="00000000" w:rsidRDefault="00540457">
      <w:pPr>
        <w:pStyle w:val="a0"/>
        <w:rPr>
          <w:rFonts w:hint="cs"/>
          <w:rtl/>
        </w:rPr>
      </w:pPr>
    </w:p>
    <w:p w14:paraId="431AE048" w14:textId="77777777" w:rsidR="00000000" w:rsidRDefault="00540457">
      <w:pPr>
        <w:pStyle w:val="a0"/>
        <w:rPr>
          <w:rFonts w:hint="cs"/>
          <w:rtl/>
        </w:rPr>
      </w:pPr>
      <w:r>
        <w:rPr>
          <w:rFonts w:hint="cs"/>
          <w:rtl/>
        </w:rPr>
        <w:t>- - - על הקיבוצים - - - היתה הצעה רצינית - - -</w:t>
      </w:r>
    </w:p>
    <w:p w14:paraId="791AF8C1" w14:textId="77777777" w:rsidR="00000000" w:rsidRDefault="00540457">
      <w:pPr>
        <w:pStyle w:val="-"/>
        <w:rPr>
          <w:rtl/>
        </w:rPr>
      </w:pPr>
      <w:r>
        <w:rPr>
          <w:rtl/>
        </w:rPr>
        <w:br/>
      </w:r>
      <w:bookmarkStart w:id="165" w:name="FS000000507T03_12_2003_13_28_13C"/>
      <w:bookmarkEnd w:id="165"/>
      <w:r>
        <w:rPr>
          <w:rtl/>
        </w:rPr>
        <w:t>רן כהן (מרצ):</w:t>
      </w:r>
    </w:p>
    <w:p w14:paraId="1AC5F2B6" w14:textId="77777777" w:rsidR="00000000" w:rsidRDefault="00540457">
      <w:pPr>
        <w:pStyle w:val="a0"/>
        <w:rPr>
          <w:rtl/>
        </w:rPr>
      </w:pPr>
    </w:p>
    <w:p w14:paraId="36FCE77D" w14:textId="77777777" w:rsidR="00000000" w:rsidRDefault="00540457">
      <w:pPr>
        <w:pStyle w:val="a0"/>
        <w:rPr>
          <w:rFonts w:hint="cs"/>
          <w:rtl/>
        </w:rPr>
      </w:pPr>
      <w:r>
        <w:rPr>
          <w:rFonts w:hint="cs"/>
          <w:rtl/>
        </w:rPr>
        <w:t>אדונ</w:t>
      </w:r>
      <w:r>
        <w:rPr>
          <w:rFonts w:hint="cs"/>
          <w:rtl/>
        </w:rPr>
        <w:t xml:space="preserve">י היושב-ראש, הצעת החוק הזאת - תבדקו את תאריך הגשתה, אז תדעו במה מדובר. אתם מדברים דברי - לא חשוב. </w:t>
      </w:r>
    </w:p>
    <w:p w14:paraId="1F49892B" w14:textId="77777777" w:rsidR="00000000" w:rsidRDefault="00540457">
      <w:pPr>
        <w:pStyle w:val="a0"/>
        <w:rPr>
          <w:rFonts w:hint="cs"/>
          <w:rtl/>
        </w:rPr>
      </w:pPr>
    </w:p>
    <w:p w14:paraId="631FF988" w14:textId="77777777" w:rsidR="00000000" w:rsidRDefault="00540457">
      <w:pPr>
        <w:pStyle w:val="a0"/>
        <w:rPr>
          <w:rFonts w:hint="cs"/>
          <w:rtl/>
        </w:rPr>
      </w:pPr>
      <w:r>
        <w:rPr>
          <w:rFonts w:hint="cs"/>
          <w:rtl/>
        </w:rPr>
        <w:t>אדוני היושב-ראש, אני מודה על האמת שעמדתי באופן ברור וחד-משמעי: אני מעדיף משא-ומתן לשלום שבמסגרתו אנחנו נגיע לשתי מדינות לשני העמים - על בסיס תוכנית קלינטון,</w:t>
      </w:r>
      <w:r>
        <w:rPr>
          <w:rFonts w:hint="cs"/>
          <w:rtl/>
        </w:rPr>
        <w:t xml:space="preserve"> על בסיס תוכנית טאבה, על בסיס תוכנית ז'נבה, על בסיס ההסכמות בין עמי איילון וסרי נוסייבה. זה עדיף בעיני. </w:t>
      </w:r>
    </w:p>
    <w:p w14:paraId="5CB4B81C" w14:textId="77777777" w:rsidR="00000000" w:rsidRDefault="00540457">
      <w:pPr>
        <w:pStyle w:val="af0"/>
        <w:rPr>
          <w:rtl/>
        </w:rPr>
      </w:pPr>
      <w:r>
        <w:rPr>
          <w:rtl/>
        </w:rPr>
        <w:br/>
        <w:t>גלעד ארדן (הליכוד):</w:t>
      </w:r>
    </w:p>
    <w:p w14:paraId="1C0804FB" w14:textId="77777777" w:rsidR="00000000" w:rsidRDefault="00540457">
      <w:pPr>
        <w:pStyle w:val="a0"/>
        <w:rPr>
          <w:rtl/>
        </w:rPr>
      </w:pPr>
    </w:p>
    <w:p w14:paraId="7AB3DFDB" w14:textId="77777777" w:rsidR="00000000" w:rsidRDefault="00540457">
      <w:pPr>
        <w:pStyle w:val="a0"/>
        <w:rPr>
          <w:rFonts w:hint="cs"/>
          <w:rtl/>
        </w:rPr>
      </w:pPr>
      <w:r>
        <w:rPr>
          <w:rFonts w:hint="cs"/>
          <w:rtl/>
        </w:rPr>
        <w:t xml:space="preserve">אתה מתנגד לתוכנית ביילין? </w:t>
      </w:r>
    </w:p>
    <w:p w14:paraId="619FCA1F" w14:textId="77777777" w:rsidR="00000000" w:rsidRDefault="00540457">
      <w:pPr>
        <w:pStyle w:val="af0"/>
        <w:rPr>
          <w:rtl/>
        </w:rPr>
      </w:pPr>
      <w:r>
        <w:rPr>
          <w:rtl/>
        </w:rPr>
        <w:br/>
        <w:t>יחיאל חזן (הליכוד):</w:t>
      </w:r>
    </w:p>
    <w:p w14:paraId="4A19E0F3" w14:textId="77777777" w:rsidR="00000000" w:rsidRDefault="00540457">
      <w:pPr>
        <w:pStyle w:val="a0"/>
        <w:rPr>
          <w:rtl/>
        </w:rPr>
      </w:pPr>
    </w:p>
    <w:p w14:paraId="5DD7B460" w14:textId="77777777" w:rsidR="00000000" w:rsidRDefault="00540457">
      <w:pPr>
        <w:pStyle w:val="a0"/>
        <w:rPr>
          <w:rFonts w:hint="cs"/>
          <w:rtl/>
        </w:rPr>
      </w:pPr>
      <w:r>
        <w:rPr>
          <w:rFonts w:hint="cs"/>
          <w:rtl/>
        </w:rPr>
        <w:t>מה עם זכות השיבה - - -</w:t>
      </w:r>
    </w:p>
    <w:p w14:paraId="372FA882" w14:textId="77777777" w:rsidR="00000000" w:rsidRDefault="00540457">
      <w:pPr>
        <w:pStyle w:val="af0"/>
        <w:rPr>
          <w:rtl/>
        </w:rPr>
      </w:pPr>
      <w:r>
        <w:rPr>
          <w:rtl/>
        </w:rPr>
        <w:br/>
        <w:t>קריאה:</w:t>
      </w:r>
    </w:p>
    <w:p w14:paraId="3A6050B4" w14:textId="77777777" w:rsidR="00000000" w:rsidRDefault="00540457">
      <w:pPr>
        <w:pStyle w:val="a0"/>
        <w:rPr>
          <w:rtl/>
        </w:rPr>
      </w:pPr>
    </w:p>
    <w:p w14:paraId="1C04DC30" w14:textId="77777777" w:rsidR="00000000" w:rsidRDefault="00540457">
      <w:pPr>
        <w:pStyle w:val="a0"/>
        <w:rPr>
          <w:rFonts w:hint="cs"/>
          <w:rtl/>
        </w:rPr>
      </w:pPr>
      <w:r>
        <w:rPr>
          <w:rFonts w:hint="cs"/>
          <w:rtl/>
        </w:rPr>
        <w:t>- - -</w:t>
      </w:r>
    </w:p>
    <w:p w14:paraId="017FEC44" w14:textId="77777777" w:rsidR="00000000" w:rsidRDefault="00540457">
      <w:pPr>
        <w:pStyle w:val="-"/>
        <w:rPr>
          <w:rtl/>
        </w:rPr>
      </w:pPr>
      <w:r>
        <w:rPr>
          <w:rtl/>
        </w:rPr>
        <w:br/>
      </w:r>
      <w:bookmarkStart w:id="166" w:name="FS000000507T03_12_2003_13_32_32C"/>
      <w:bookmarkEnd w:id="166"/>
      <w:r>
        <w:rPr>
          <w:rtl/>
        </w:rPr>
        <w:t>רן כהן (מרצ):</w:t>
      </w:r>
    </w:p>
    <w:p w14:paraId="2397A37A" w14:textId="77777777" w:rsidR="00000000" w:rsidRDefault="00540457">
      <w:pPr>
        <w:pStyle w:val="a0"/>
        <w:rPr>
          <w:rtl/>
        </w:rPr>
      </w:pPr>
    </w:p>
    <w:p w14:paraId="0B6750B2" w14:textId="77777777" w:rsidR="00000000" w:rsidRDefault="00540457">
      <w:pPr>
        <w:pStyle w:val="a0"/>
        <w:rPr>
          <w:rFonts w:hint="cs"/>
          <w:rtl/>
        </w:rPr>
      </w:pPr>
      <w:r>
        <w:rPr>
          <w:rFonts w:hint="cs"/>
          <w:rtl/>
        </w:rPr>
        <w:t>אמרתי תוכנית ז'נבה.</w:t>
      </w:r>
    </w:p>
    <w:p w14:paraId="158F85AF" w14:textId="77777777" w:rsidR="00000000" w:rsidRDefault="00540457">
      <w:pPr>
        <w:pStyle w:val="-"/>
        <w:rPr>
          <w:rtl/>
        </w:rPr>
      </w:pPr>
      <w:r>
        <w:rPr>
          <w:rtl/>
        </w:rPr>
        <w:br/>
      </w:r>
      <w:bookmarkStart w:id="167" w:name="FS000000507T03_12_2003_13_30_41C"/>
      <w:bookmarkEnd w:id="167"/>
      <w:r>
        <w:rPr>
          <w:rtl/>
        </w:rPr>
        <w:t>היו"ר</w:t>
      </w:r>
      <w:r>
        <w:rPr>
          <w:rtl/>
        </w:rPr>
        <w:t xml:space="preserve"> ראובן ריבלין:</w:t>
      </w:r>
    </w:p>
    <w:p w14:paraId="3E085192" w14:textId="77777777" w:rsidR="00000000" w:rsidRDefault="00540457">
      <w:pPr>
        <w:pStyle w:val="a0"/>
        <w:rPr>
          <w:rtl/>
        </w:rPr>
      </w:pPr>
    </w:p>
    <w:p w14:paraId="602E18B4" w14:textId="77777777" w:rsidR="00000000" w:rsidRDefault="00540457">
      <w:pPr>
        <w:pStyle w:val="a0"/>
        <w:rPr>
          <w:rFonts w:hint="cs"/>
          <w:rtl/>
        </w:rPr>
      </w:pPr>
      <w:r>
        <w:rPr>
          <w:rFonts w:hint="cs"/>
          <w:rtl/>
        </w:rPr>
        <w:t xml:space="preserve">אדוני מנה שלוש תוכניות. הכול לפי הקיצונית יותר? איך זה מתיישר? </w:t>
      </w:r>
    </w:p>
    <w:p w14:paraId="63769EA2" w14:textId="77777777" w:rsidR="00000000" w:rsidRDefault="00540457">
      <w:pPr>
        <w:pStyle w:val="af0"/>
        <w:rPr>
          <w:rtl/>
        </w:rPr>
      </w:pPr>
      <w:r>
        <w:rPr>
          <w:rtl/>
        </w:rPr>
        <w:br/>
        <w:t>קריאה:</w:t>
      </w:r>
    </w:p>
    <w:p w14:paraId="58B0A69C" w14:textId="77777777" w:rsidR="00000000" w:rsidRDefault="00540457">
      <w:pPr>
        <w:pStyle w:val="a0"/>
        <w:rPr>
          <w:rtl/>
        </w:rPr>
      </w:pPr>
    </w:p>
    <w:p w14:paraId="0BF48EE2" w14:textId="77777777" w:rsidR="00000000" w:rsidRDefault="00540457">
      <w:pPr>
        <w:pStyle w:val="a0"/>
        <w:rPr>
          <w:rFonts w:hint="cs"/>
          <w:rtl/>
        </w:rPr>
      </w:pPr>
      <w:r>
        <w:rPr>
          <w:rFonts w:hint="cs"/>
          <w:rtl/>
        </w:rPr>
        <w:t>- - -</w:t>
      </w:r>
    </w:p>
    <w:p w14:paraId="401A3045" w14:textId="77777777" w:rsidR="00000000" w:rsidRDefault="00540457">
      <w:pPr>
        <w:pStyle w:val="-"/>
        <w:rPr>
          <w:rtl/>
        </w:rPr>
      </w:pPr>
      <w:r>
        <w:rPr>
          <w:rtl/>
        </w:rPr>
        <w:br/>
      </w:r>
      <w:bookmarkStart w:id="168" w:name="FS000000507T03_12_2003_13_32_47C"/>
      <w:bookmarkEnd w:id="168"/>
      <w:r>
        <w:rPr>
          <w:rtl/>
        </w:rPr>
        <w:t>רן כהן (מרצ):</w:t>
      </w:r>
    </w:p>
    <w:p w14:paraId="47BA9B6F" w14:textId="77777777" w:rsidR="00000000" w:rsidRDefault="00540457">
      <w:pPr>
        <w:pStyle w:val="a0"/>
        <w:rPr>
          <w:rtl/>
        </w:rPr>
      </w:pPr>
    </w:p>
    <w:p w14:paraId="5CE9DF64" w14:textId="77777777" w:rsidR="00000000" w:rsidRDefault="00540457">
      <w:pPr>
        <w:pStyle w:val="a0"/>
        <w:rPr>
          <w:rFonts w:hint="cs"/>
          <w:rtl/>
        </w:rPr>
      </w:pPr>
      <w:r>
        <w:rPr>
          <w:rFonts w:hint="cs"/>
          <w:rtl/>
        </w:rPr>
        <w:t>תנוח דעתך, יש אפילו תלונה נגדי בוועדת האתיקה, למה הייתי בהשקה של תוכנית ז'נבה, כך שאתה יכול להירגע.</w:t>
      </w:r>
    </w:p>
    <w:p w14:paraId="132BF904" w14:textId="77777777" w:rsidR="00000000" w:rsidRDefault="00540457">
      <w:pPr>
        <w:pStyle w:val="a0"/>
        <w:rPr>
          <w:rFonts w:hint="cs"/>
          <w:rtl/>
        </w:rPr>
      </w:pPr>
    </w:p>
    <w:p w14:paraId="18FCC155" w14:textId="77777777" w:rsidR="00000000" w:rsidRDefault="00540457">
      <w:pPr>
        <w:pStyle w:val="a0"/>
        <w:rPr>
          <w:rFonts w:hint="cs"/>
          <w:rtl/>
        </w:rPr>
      </w:pPr>
      <w:r>
        <w:rPr>
          <w:rFonts w:hint="cs"/>
          <w:rtl/>
        </w:rPr>
        <w:t>מה שאני יכול לומר לכם, חברי הכנסת - - -</w:t>
      </w:r>
    </w:p>
    <w:p w14:paraId="33919A2B" w14:textId="77777777" w:rsidR="00000000" w:rsidRDefault="00540457">
      <w:pPr>
        <w:pStyle w:val="af0"/>
        <w:rPr>
          <w:rtl/>
        </w:rPr>
      </w:pPr>
      <w:r>
        <w:rPr>
          <w:rtl/>
        </w:rPr>
        <w:br/>
        <w:t>יול</w:t>
      </w:r>
      <w:r>
        <w:rPr>
          <w:rtl/>
        </w:rPr>
        <w:t>י-יואל אדלשטיין (הליכוד):</w:t>
      </w:r>
    </w:p>
    <w:p w14:paraId="73D4379D" w14:textId="77777777" w:rsidR="00000000" w:rsidRDefault="00540457">
      <w:pPr>
        <w:pStyle w:val="a0"/>
        <w:rPr>
          <w:rtl/>
        </w:rPr>
      </w:pPr>
    </w:p>
    <w:p w14:paraId="2F6673A1" w14:textId="77777777" w:rsidR="00000000" w:rsidRDefault="00540457">
      <w:pPr>
        <w:pStyle w:val="a0"/>
        <w:rPr>
          <w:rFonts w:hint="cs"/>
          <w:rtl/>
        </w:rPr>
      </w:pPr>
      <w:r>
        <w:rPr>
          <w:rFonts w:hint="cs"/>
          <w:rtl/>
        </w:rPr>
        <w:t>- - - עברת על - - -</w:t>
      </w:r>
    </w:p>
    <w:p w14:paraId="086EA90E" w14:textId="77777777" w:rsidR="00000000" w:rsidRDefault="00540457">
      <w:pPr>
        <w:pStyle w:val="-"/>
        <w:rPr>
          <w:rtl/>
        </w:rPr>
      </w:pPr>
      <w:r>
        <w:rPr>
          <w:rtl/>
        </w:rPr>
        <w:br/>
      </w:r>
      <w:bookmarkStart w:id="169" w:name="FS000000507T03_12_2003_13_33_48C"/>
      <w:bookmarkEnd w:id="169"/>
      <w:r>
        <w:rPr>
          <w:rtl/>
        </w:rPr>
        <w:t>רן כהן (מרצ):</w:t>
      </w:r>
    </w:p>
    <w:p w14:paraId="18582F17" w14:textId="77777777" w:rsidR="00000000" w:rsidRDefault="00540457">
      <w:pPr>
        <w:pStyle w:val="a0"/>
        <w:rPr>
          <w:rtl/>
        </w:rPr>
      </w:pPr>
    </w:p>
    <w:p w14:paraId="0A135741" w14:textId="77777777" w:rsidR="00000000" w:rsidRDefault="00540457">
      <w:pPr>
        <w:pStyle w:val="a0"/>
        <w:rPr>
          <w:rFonts w:hint="cs"/>
          <w:rtl/>
        </w:rPr>
      </w:pPr>
      <w:r>
        <w:rPr>
          <w:rFonts w:hint="cs"/>
          <w:rtl/>
        </w:rPr>
        <w:t xml:space="preserve">אני רוצה להציע לכנסת ביושר - אנחנו חייבים לאמץ לא רק מהלך אחד. מייחסים לרבין עליו השלום את האמרה, שצריך להילחם בטרור כאילו אין משא-ומתן, וצריך לנהל משא-ומתן כאילו אין טרור. </w:t>
      </w:r>
    </w:p>
    <w:p w14:paraId="2307208C" w14:textId="77777777" w:rsidR="00000000" w:rsidRDefault="00540457">
      <w:pPr>
        <w:pStyle w:val="a0"/>
        <w:rPr>
          <w:rFonts w:hint="cs"/>
          <w:rtl/>
        </w:rPr>
      </w:pPr>
    </w:p>
    <w:p w14:paraId="63785CB8" w14:textId="77777777" w:rsidR="00000000" w:rsidRDefault="00540457">
      <w:pPr>
        <w:pStyle w:val="a0"/>
        <w:rPr>
          <w:rFonts w:hint="cs"/>
          <w:rtl/>
        </w:rPr>
      </w:pPr>
      <w:r>
        <w:rPr>
          <w:rFonts w:hint="cs"/>
          <w:rtl/>
        </w:rPr>
        <w:t xml:space="preserve">אני מציע, על משקל </w:t>
      </w:r>
      <w:r>
        <w:rPr>
          <w:rFonts w:hint="cs"/>
          <w:rtl/>
        </w:rPr>
        <w:t xml:space="preserve">האמירה הזאת, לאמץ נוסחה שונה אבל מועילה. אנחנו צריכים לנהל משא-ומתן כאילו אין מאמץ ליציאה חד-צדדית מן השטחים. זה אינטרס ישראלי לצאת חד-צדדית מהשטחים; זה אינטרס ישראלי למען ביטחונה, כלכלתה, הבראתה החברתית של מדינת ישראל, שאנחנו נהיה  מחוץ לשטחים. </w:t>
      </w:r>
    </w:p>
    <w:p w14:paraId="1B89F216" w14:textId="77777777" w:rsidR="00000000" w:rsidRDefault="00540457">
      <w:pPr>
        <w:pStyle w:val="a0"/>
        <w:rPr>
          <w:rFonts w:hint="cs"/>
          <w:rtl/>
        </w:rPr>
      </w:pPr>
    </w:p>
    <w:p w14:paraId="1618F768" w14:textId="77777777" w:rsidR="00000000" w:rsidRDefault="00540457">
      <w:pPr>
        <w:pStyle w:val="a0"/>
        <w:rPr>
          <w:rFonts w:hint="cs"/>
          <w:rtl/>
        </w:rPr>
      </w:pPr>
      <w:r>
        <w:rPr>
          <w:rFonts w:hint="cs"/>
          <w:rtl/>
        </w:rPr>
        <w:t>אבל באות</w:t>
      </w:r>
      <w:r>
        <w:rPr>
          <w:rFonts w:hint="cs"/>
          <w:rtl/>
        </w:rPr>
        <w:t>ה מידה, צריך לאמץ את הססמה שאומרת: אנחנו נעשה ליציאה חד-צדדית מן השטחים כאילו אין משא-ומתן, כדי שלא נימצא באותו מלכוד מטורף שבו בעצם חלקנו רוצים, או חלקנו לא רוצים, להגיע לפתרון, אבל כאשר יש תהליך מדיני והוא נתקע, אנחנו לא יוצאים; כאשר יש אלימות וחוסר תקוו</w:t>
      </w:r>
      <w:r>
        <w:rPr>
          <w:rFonts w:hint="cs"/>
          <w:rtl/>
        </w:rPr>
        <w:t xml:space="preserve">ה - אנחנו נשארים. התוצאה - אנחנו ממשיכים להיות בשטחים 36 שנה ועדיין אף אחד לא רואה איך יוצאים. </w:t>
      </w:r>
    </w:p>
    <w:p w14:paraId="56D81A36" w14:textId="77777777" w:rsidR="00000000" w:rsidRDefault="00540457">
      <w:pPr>
        <w:pStyle w:val="a0"/>
        <w:rPr>
          <w:rFonts w:hint="cs"/>
          <w:rtl/>
        </w:rPr>
      </w:pPr>
    </w:p>
    <w:p w14:paraId="3B7263C2" w14:textId="77777777" w:rsidR="00000000" w:rsidRDefault="00540457">
      <w:pPr>
        <w:pStyle w:val="a0"/>
        <w:rPr>
          <w:rFonts w:hint="cs"/>
          <w:rtl/>
        </w:rPr>
      </w:pPr>
      <w:r>
        <w:rPr>
          <w:rFonts w:hint="cs"/>
          <w:rtl/>
        </w:rPr>
        <w:t>לכן, בואו נעשה מאמץ למשא-ומתן מדיני, אבל במקביל נפעל - על-ידי משאל-עם - ליציאה חד-צדדית; ובואו נעשה ליציאה חד-צדדית כאילו אין משא-ומתן מדיני. זה ליבה של הצעת ה</w:t>
      </w:r>
      <w:r>
        <w:rPr>
          <w:rFonts w:hint="cs"/>
          <w:rtl/>
        </w:rPr>
        <w:t>חוק הזאת. תודה רבה.</w:t>
      </w:r>
    </w:p>
    <w:p w14:paraId="2E69D0A9" w14:textId="77777777" w:rsidR="00000000" w:rsidRDefault="00540457">
      <w:pPr>
        <w:pStyle w:val="af1"/>
        <w:rPr>
          <w:rtl/>
        </w:rPr>
      </w:pPr>
      <w:r>
        <w:rPr>
          <w:rtl/>
        </w:rPr>
        <w:br/>
        <w:t>היו"ר ראובן ריבלין:</w:t>
      </w:r>
    </w:p>
    <w:p w14:paraId="2C76AC4D" w14:textId="77777777" w:rsidR="00000000" w:rsidRDefault="00540457">
      <w:pPr>
        <w:pStyle w:val="a0"/>
        <w:rPr>
          <w:rtl/>
        </w:rPr>
      </w:pPr>
    </w:p>
    <w:p w14:paraId="5FBCD5B2" w14:textId="77777777" w:rsidR="00000000" w:rsidRDefault="00540457">
      <w:pPr>
        <w:pStyle w:val="a0"/>
        <w:rPr>
          <w:rFonts w:hint="cs"/>
          <w:rtl/>
        </w:rPr>
      </w:pPr>
      <w:r>
        <w:rPr>
          <w:rFonts w:hint="cs"/>
          <w:rtl/>
        </w:rPr>
        <w:t xml:space="preserve">תודה לחבר הכנסת רן כהן. רבותי חברי הכנסת, אני מאפשר לרן כהן לחזור למקומו. </w:t>
      </w:r>
    </w:p>
    <w:p w14:paraId="6A5EF1B1" w14:textId="77777777" w:rsidR="00000000" w:rsidRDefault="00540457">
      <w:pPr>
        <w:pStyle w:val="a0"/>
        <w:rPr>
          <w:rFonts w:hint="cs"/>
          <w:rtl/>
        </w:rPr>
      </w:pPr>
    </w:p>
    <w:p w14:paraId="576AFFF2" w14:textId="77777777" w:rsidR="00000000" w:rsidRDefault="00540457">
      <w:pPr>
        <w:pStyle w:val="a0"/>
        <w:rPr>
          <w:rFonts w:hint="cs"/>
          <w:rtl/>
        </w:rPr>
      </w:pPr>
      <w:r>
        <w:rPr>
          <w:rFonts w:hint="cs"/>
          <w:rtl/>
        </w:rPr>
        <w:t xml:space="preserve">רבותי חברי הכנסת, אנחנו מצביעים על הצעת חוק משאל-עם לפינוי יישובי רצועת-עזה, על-פי ההצעה. רבותי, נא לשבת. נא לשבת, השרים, אני לא אקבל שום </w:t>
      </w:r>
      <w:r>
        <w:rPr>
          <w:rFonts w:hint="cs"/>
          <w:rtl/>
        </w:rPr>
        <w:t>תלונה. נא להצביע. בבקשה - מי בעד? מי נגד?</w:t>
      </w:r>
    </w:p>
    <w:p w14:paraId="3EE9CF4A" w14:textId="77777777" w:rsidR="00000000" w:rsidRDefault="00540457">
      <w:pPr>
        <w:pStyle w:val="ab"/>
        <w:bidi/>
        <w:rPr>
          <w:rFonts w:hint="cs"/>
          <w:rtl/>
        </w:rPr>
      </w:pPr>
      <w:r>
        <w:rPr>
          <w:rtl/>
        </w:rPr>
        <w:br/>
      </w:r>
      <w:r>
        <w:rPr>
          <w:rFonts w:hint="cs"/>
          <w:rtl/>
        </w:rPr>
        <w:t xml:space="preserve">הצבעה </w:t>
      </w:r>
    </w:p>
    <w:p w14:paraId="2AC224B3" w14:textId="77777777" w:rsidR="00000000" w:rsidRDefault="00540457">
      <w:pPr>
        <w:pStyle w:val="a0"/>
        <w:rPr>
          <w:rFonts w:hint="cs"/>
          <w:rtl/>
        </w:rPr>
      </w:pPr>
    </w:p>
    <w:p w14:paraId="7506A032" w14:textId="77777777" w:rsidR="00000000" w:rsidRDefault="00540457">
      <w:pPr>
        <w:pStyle w:val="ac"/>
        <w:bidi/>
        <w:rPr>
          <w:rFonts w:hint="cs"/>
          <w:rtl/>
        </w:rPr>
      </w:pPr>
      <w:r>
        <w:rPr>
          <w:rFonts w:hint="cs"/>
          <w:rtl/>
        </w:rPr>
        <w:t>בעד ההצעה להעביר את הצעת החוק לדיון מוקדם בוועדה - 20</w:t>
      </w:r>
    </w:p>
    <w:p w14:paraId="1A3C8EB6" w14:textId="77777777" w:rsidR="00000000" w:rsidRDefault="00540457">
      <w:pPr>
        <w:pStyle w:val="ac"/>
        <w:bidi/>
        <w:rPr>
          <w:rFonts w:hint="cs"/>
          <w:rtl/>
        </w:rPr>
      </w:pPr>
      <w:r>
        <w:rPr>
          <w:rFonts w:hint="cs"/>
          <w:rtl/>
        </w:rPr>
        <w:t>בעד ההצעה להסיר מסדר-היום את הצעת החוק - 48</w:t>
      </w:r>
    </w:p>
    <w:p w14:paraId="203B8900" w14:textId="77777777" w:rsidR="00000000" w:rsidRDefault="00540457">
      <w:pPr>
        <w:pStyle w:val="ac"/>
        <w:bidi/>
        <w:rPr>
          <w:rFonts w:hint="cs"/>
          <w:rtl/>
        </w:rPr>
      </w:pPr>
      <w:r>
        <w:rPr>
          <w:rFonts w:hint="cs"/>
          <w:rtl/>
        </w:rPr>
        <w:t>נמנעים - 2</w:t>
      </w:r>
    </w:p>
    <w:p w14:paraId="27039746" w14:textId="77777777" w:rsidR="00000000" w:rsidRDefault="00540457">
      <w:pPr>
        <w:pStyle w:val="ad"/>
        <w:bidi/>
        <w:rPr>
          <w:rFonts w:hint="cs"/>
          <w:rtl/>
        </w:rPr>
      </w:pPr>
      <w:r>
        <w:rPr>
          <w:rFonts w:hint="cs"/>
          <w:rtl/>
        </w:rPr>
        <w:t>ההצעה להסיר מסדר-היום את הצעת חוק משאל-עם לפינוי יישובי רצועת-עזה, התשס"ג-2003, נתקבלה.</w:t>
      </w:r>
    </w:p>
    <w:p w14:paraId="4FCF1CD7" w14:textId="77777777" w:rsidR="00000000" w:rsidRDefault="00540457">
      <w:pPr>
        <w:pStyle w:val="af1"/>
        <w:rPr>
          <w:rtl/>
        </w:rPr>
      </w:pPr>
      <w:r>
        <w:rPr>
          <w:rtl/>
        </w:rPr>
        <w:br/>
        <w:t>היו"ר ר</w:t>
      </w:r>
      <w:r>
        <w:rPr>
          <w:rtl/>
        </w:rPr>
        <w:t>אובן ריבלין:</w:t>
      </w:r>
    </w:p>
    <w:p w14:paraId="579237B9" w14:textId="77777777" w:rsidR="00000000" w:rsidRDefault="00540457">
      <w:pPr>
        <w:pStyle w:val="a0"/>
        <w:rPr>
          <w:rtl/>
        </w:rPr>
      </w:pPr>
    </w:p>
    <w:p w14:paraId="1F70A952" w14:textId="77777777" w:rsidR="00000000" w:rsidRDefault="00540457">
      <w:pPr>
        <w:pStyle w:val="a0"/>
        <w:rPr>
          <w:rFonts w:hint="cs"/>
          <w:rtl/>
        </w:rPr>
      </w:pPr>
      <w:r>
        <w:rPr>
          <w:rFonts w:hint="cs"/>
          <w:rtl/>
        </w:rPr>
        <w:t xml:space="preserve">מח'ול הצביע נכון וטיבי הצביע נכון, לשיטתם, ואיציק הצביעה נכון. רבותי, 20 בעד, 48 נגד, שני נמנעים. אני קובע שהצעת החוק לא עברה והיא יורדת מסדר-היום. </w:t>
      </w:r>
    </w:p>
    <w:p w14:paraId="401C84F5" w14:textId="77777777" w:rsidR="00000000" w:rsidRDefault="00540457">
      <w:pPr>
        <w:pStyle w:val="a0"/>
        <w:rPr>
          <w:rtl/>
        </w:rPr>
      </w:pPr>
      <w:r>
        <w:rPr>
          <w:rtl/>
        </w:rPr>
        <w:br/>
      </w:r>
    </w:p>
    <w:p w14:paraId="21258080" w14:textId="77777777" w:rsidR="00000000" w:rsidRDefault="00540457">
      <w:pPr>
        <w:pStyle w:val="a2"/>
        <w:rPr>
          <w:rtl/>
        </w:rPr>
      </w:pPr>
    </w:p>
    <w:p w14:paraId="36BF6BA4" w14:textId="77777777" w:rsidR="00000000" w:rsidRDefault="00540457">
      <w:pPr>
        <w:pStyle w:val="a2"/>
        <w:rPr>
          <w:rFonts w:hint="cs"/>
          <w:rtl/>
        </w:rPr>
      </w:pPr>
      <w:bookmarkStart w:id="170" w:name="CS18317FI0018317T03_12_2003_13_44_22"/>
      <w:bookmarkStart w:id="171" w:name="_Toc59448026"/>
      <w:bookmarkEnd w:id="170"/>
      <w:r>
        <w:rPr>
          <w:rtl/>
        </w:rPr>
        <w:t>הצ</w:t>
      </w:r>
      <w:r>
        <w:rPr>
          <w:rFonts w:hint="cs"/>
          <w:rtl/>
        </w:rPr>
        <w:t>עת חוק</w:t>
      </w:r>
      <w:r>
        <w:rPr>
          <w:rtl/>
        </w:rPr>
        <w:t xml:space="preserve"> הפרדה חד</w:t>
      </w:r>
      <w:r>
        <w:rPr>
          <w:rFonts w:hint="cs"/>
          <w:rtl/>
        </w:rPr>
        <w:t>-</w:t>
      </w:r>
      <w:r>
        <w:rPr>
          <w:rtl/>
        </w:rPr>
        <w:t>צדדית ברצועת</w:t>
      </w:r>
      <w:r>
        <w:rPr>
          <w:rFonts w:hint="cs"/>
          <w:rtl/>
        </w:rPr>
        <w:t>-</w:t>
      </w:r>
      <w:r>
        <w:rPr>
          <w:rtl/>
        </w:rPr>
        <w:t>עזה, התשס"ג-2003</w:t>
      </w:r>
      <w:bookmarkEnd w:id="171"/>
      <w:r>
        <w:rPr>
          <w:rtl/>
        </w:rPr>
        <w:t xml:space="preserve">  </w:t>
      </w:r>
    </w:p>
    <w:p w14:paraId="689154CF" w14:textId="77777777" w:rsidR="00000000" w:rsidRDefault="00540457">
      <w:pPr>
        <w:pStyle w:val="a0"/>
        <w:ind w:firstLine="0"/>
        <w:rPr>
          <w:rFonts w:hint="cs"/>
          <w:rtl/>
        </w:rPr>
      </w:pPr>
      <w:r>
        <w:rPr>
          <w:rtl/>
        </w:rPr>
        <w:t xml:space="preserve">["דברי הכנסת", חוב' </w:t>
      </w:r>
      <w:r>
        <w:rPr>
          <w:rFonts w:hint="cs"/>
          <w:rtl/>
        </w:rPr>
        <w:t>ו'</w:t>
      </w:r>
      <w:r>
        <w:rPr>
          <w:rtl/>
        </w:rPr>
        <w:t xml:space="preserve">, עמ' </w:t>
      </w:r>
      <w:r>
        <w:rPr>
          <w:rFonts w:hint="cs"/>
          <w:rtl/>
        </w:rPr>
        <w:t>6381;</w:t>
      </w:r>
      <w:r>
        <w:rPr>
          <w:rtl/>
        </w:rPr>
        <w:t>]</w:t>
      </w:r>
    </w:p>
    <w:p w14:paraId="2A6F680F" w14:textId="77777777" w:rsidR="00000000" w:rsidRDefault="00540457">
      <w:pPr>
        <w:pStyle w:val="a2"/>
        <w:rPr>
          <w:rFonts w:hint="cs"/>
          <w:rtl/>
        </w:rPr>
      </w:pPr>
      <w:bookmarkStart w:id="172" w:name="_Toc59448027"/>
      <w:r>
        <w:rPr>
          <w:rFonts w:hint="cs"/>
          <w:rtl/>
        </w:rPr>
        <w:t>(הצעת</w:t>
      </w:r>
      <w:r>
        <w:rPr>
          <w:rFonts w:hint="cs"/>
          <w:rtl/>
        </w:rPr>
        <w:t xml:space="preserve"> </w:t>
      </w:r>
      <w:r>
        <w:rPr>
          <w:rtl/>
        </w:rPr>
        <w:t>ח</w:t>
      </w:r>
      <w:r>
        <w:rPr>
          <w:rFonts w:hint="cs"/>
          <w:rtl/>
        </w:rPr>
        <w:t xml:space="preserve">בר הכנסת </w:t>
      </w:r>
      <w:r>
        <w:rPr>
          <w:rtl/>
        </w:rPr>
        <w:t xml:space="preserve"> </w:t>
      </w:r>
      <w:r>
        <w:rPr>
          <w:rFonts w:hint="cs"/>
          <w:rtl/>
        </w:rPr>
        <w:t xml:space="preserve">אופיר </w:t>
      </w:r>
      <w:r>
        <w:rPr>
          <w:rtl/>
        </w:rPr>
        <w:t>פינס-פז</w:t>
      </w:r>
      <w:r>
        <w:rPr>
          <w:rFonts w:hint="cs"/>
          <w:rtl/>
        </w:rPr>
        <w:t>)</w:t>
      </w:r>
      <w:bookmarkEnd w:id="172"/>
      <w:r>
        <w:rPr>
          <w:rtl/>
        </w:rPr>
        <w:t xml:space="preserve"> </w:t>
      </w:r>
    </w:p>
    <w:p w14:paraId="0EF7DFA5" w14:textId="77777777" w:rsidR="00000000" w:rsidRDefault="00540457">
      <w:pPr>
        <w:pStyle w:val="a2"/>
        <w:rPr>
          <w:rFonts w:hint="cs"/>
          <w:rtl/>
        </w:rPr>
      </w:pPr>
    </w:p>
    <w:p w14:paraId="564B6866" w14:textId="77777777" w:rsidR="00000000" w:rsidRDefault="00540457">
      <w:pPr>
        <w:pStyle w:val="af1"/>
        <w:rPr>
          <w:rtl/>
        </w:rPr>
      </w:pPr>
      <w:r>
        <w:rPr>
          <w:rtl/>
        </w:rPr>
        <w:t>היו"ר ראובן ריבלין:</w:t>
      </w:r>
    </w:p>
    <w:p w14:paraId="25F0F862" w14:textId="77777777" w:rsidR="00000000" w:rsidRDefault="00540457">
      <w:pPr>
        <w:pStyle w:val="a0"/>
        <w:rPr>
          <w:rtl/>
        </w:rPr>
      </w:pPr>
    </w:p>
    <w:p w14:paraId="28758D96" w14:textId="77777777" w:rsidR="00000000" w:rsidRDefault="00540457">
      <w:pPr>
        <w:pStyle w:val="a0"/>
        <w:rPr>
          <w:rFonts w:hint="cs"/>
          <w:rtl/>
        </w:rPr>
      </w:pPr>
      <w:r>
        <w:rPr>
          <w:rFonts w:hint="cs"/>
          <w:rtl/>
        </w:rPr>
        <w:t xml:space="preserve">הצעת חוק הפרדה חד-צדדית ברצועת-עזה, התשס"ג-2003, שמספרה פ/1360, של חבר הכנסת אופיר פינס. </w:t>
      </w:r>
    </w:p>
    <w:p w14:paraId="40C57FFF" w14:textId="77777777" w:rsidR="00000000" w:rsidRDefault="00540457">
      <w:pPr>
        <w:pStyle w:val="af0"/>
        <w:rPr>
          <w:rtl/>
        </w:rPr>
      </w:pPr>
      <w:r>
        <w:rPr>
          <w:rtl/>
        </w:rPr>
        <w:br/>
        <w:t>אופיר פינס-פז (העבודה-מימד):</w:t>
      </w:r>
    </w:p>
    <w:p w14:paraId="73CC1E91" w14:textId="77777777" w:rsidR="00000000" w:rsidRDefault="00540457">
      <w:pPr>
        <w:pStyle w:val="a0"/>
        <w:rPr>
          <w:rtl/>
        </w:rPr>
      </w:pPr>
    </w:p>
    <w:p w14:paraId="78BDA512" w14:textId="77777777" w:rsidR="00000000" w:rsidRDefault="00540457">
      <w:pPr>
        <w:pStyle w:val="a0"/>
        <w:rPr>
          <w:rFonts w:hint="cs"/>
          <w:rtl/>
        </w:rPr>
      </w:pPr>
      <w:r>
        <w:rPr>
          <w:rFonts w:hint="cs"/>
          <w:rtl/>
        </w:rPr>
        <w:t>רק תשובה.</w:t>
      </w:r>
    </w:p>
    <w:p w14:paraId="1E72A23F" w14:textId="77777777" w:rsidR="00000000" w:rsidRDefault="00540457">
      <w:pPr>
        <w:pStyle w:val="af1"/>
        <w:rPr>
          <w:rtl/>
        </w:rPr>
      </w:pPr>
      <w:r>
        <w:rPr>
          <w:rtl/>
        </w:rPr>
        <w:br/>
      </w:r>
      <w:bookmarkStart w:id="173" w:name="FS000000474T03_12_2003_13_45_46"/>
      <w:bookmarkEnd w:id="173"/>
      <w:r>
        <w:rPr>
          <w:rtl/>
        </w:rPr>
        <w:t>היו"ר ראובן ריבלין:</w:t>
      </w:r>
    </w:p>
    <w:p w14:paraId="2EC7045C" w14:textId="77777777" w:rsidR="00000000" w:rsidRDefault="00540457">
      <w:pPr>
        <w:pStyle w:val="a0"/>
        <w:rPr>
          <w:rFonts w:hint="cs"/>
          <w:rtl/>
        </w:rPr>
      </w:pPr>
    </w:p>
    <w:p w14:paraId="23FEFD1D" w14:textId="77777777" w:rsidR="00000000" w:rsidRDefault="00540457">
      <w:pPr>
        <w:pStyle w:val="a0"/>
        <w:rPr>
          <w:rFonts w:hint="cs"/>
          <w:rtl/>
        </w:rPr>
      </w:pPr>
      <w:r>
        <w:rPr>
          <w:rFonts w:hint="cs"/>
          <w:rtl/>
        </w:rPr>
        <w:t>תשובה והצבעה. התשובה היא תשובתו של השר גדעון עזרא, ומ</w:t>
      </w:r>
      <w:r>
        <w:rPr>
          <w:rFonts w:hint="cs"/>
          <w:rtl/>
        </w:rPr>
        <w:t>ייד לאחר מכן יוכל חבר הכנסת פינס - אם הממשלה מתנגדת - להשיב, ואנחנו נעבור להצבעה.</w:t>
      </w:r>
    </w:p>
    <w:p w14:paraId="08410426" w14:textId="77777777" w:rsidR="00000000" w:rsidRDefault="00540457">
      <w:pPr>
        <w:pStyle w:val="a"/>
        <w:rPr>
          <w:rtl/>
        </w:rPr>
      </w:pPr>
      <w:r>
        <w:rPr>
          <w:rtl/>
        </w:rPr>
        <w:br/>
      </w:r>
      <w:bookmarkStart w:id="174" w:name="FS000000474T03_12_2003_13_46_38"/>
      <w:bookmarkStart w:id="175" w:name="_Toc59448028"/>
      <w:bookmarkEnd w:id="174"/>
      <w:r>
        <w:rPr>
          <w:rtl/>
        </w:rPr>
        <w:t>השר גדעון עזרא:</w:t>
      </w:r>
      <w:bookmarkEnd w:id="175"/>
    </w:p>
    <w:p w14:paraId="4148EBA3" w14:textId="77777777" w:rsidR="00000000" w:rsidRDefault="00540457">
      <w:pPr>
        <w:pStyle w:val="a0"/>
        <w:rPr>
          <w:rtl/>
        </w:rPr>
      </w:pPr>
    </w:p>
    <w:p w14:paraId="2584B125" w14:textId="77777777" w:rsidR="00000000" w:rsidRDefault="00540457">
      <w:pPr>
        <w:pStyle w:val="a0"/>
        <w:rPr>
          <w:rFonts w:hint="cs"/>
          <w:rtl/>
        </w:rPr>
      </w:pPr>
      <w:r>
        <w:rPr>
          <w:rFonts w:hint="cs"/>
          <w:rtl/>
        </w:rPr>
        <w:t>רבותי חברי הכנסת, חבר הכנסת פינס,</w:t>
      </w:r>
      <w:r>
        <w:rPr>
          <w:rtl/>
        </w:rPr>
        <w:t xml:space="preserve"> </w:t>
      </w:r>
      <w:r>
        <w:rPr>
          <w:rFonts w:hint="cs"/>
          <w:rtl/>
        </w:rPr>
        <w:t>יש שתי מדינות במזרח התיכון שבהן אסור ליהודים לגור. האחת מהן היא סעודיה, השנייה היא ירדן, והשלישית - לפי הצעתך, חבר הכנסת פ</w:t>
      </w:r>
      <w:r>
        <w:rPr>
          <w:rFonts w:hint="cs"/>
          <w:rtl/>
        </w:rPr>
        <w:t>ינס - יהיה אזור חבל-עזה - - -</w:t>
      </w:r>
    </w:p>
    <w:p w14:paraId="6E8CA59D" w14:textId="77777777" w:rsidR="00000000" w:rsidRDefault="00540457">
      <w:pPr>
        <w:pStyle w:val="af0"/>
        <w:rPr>
          <w:rtl/>
        </w:rPr>
      </w:pPr>
      <w:r>
        <w:rPr>
          <w:rtl/>
        </w:rPr>
        <w:br/>
        <w:t>קולט אביטל (העבודה-מימד):</w:t>
      </w:r>
    </w:p>
    <w:p w14:paraId="24BA7BB0" w14:textId="77777777" w:rsidR="00000000" w:rsidRDefault="00540457">
      <w:pPr>
        <w:pStyle w:val="a0"/>
        <w:rPr>
          <w:rtl/>
        </w:rPr>
      </w:pPr>
    </w:p>
    <w:p w14:paraId="2127C7F6" w14:textId="77777777" w:rsidR="00000000" w:rsidRDefault="00540457">
      <w:pPr>
        <w:pStyle w:val="a0"/>
        <w:rPr>
          <w:rFonts w:hint="cs"/>
          <w:rtl/>
        </w:rPr>
      </w:pPr>
      <w:r>
        <w:rPr>
          <w:rFonts w:hint="cs"/>
          <w:rtl/>
        </w:rPr>
        <w:t>ממש לא שייך - - -</w:t>
      </w:r>
    </w:p>
    <w:p w14:paraId="0E2EE49D" w14:textId="77777777" w:rsidR="00000000" w:rsidRDefault="00540457">
      <w:pPr>
        <w:pStyle w:val="-"/>
        <w:rPr>
          <w:rtl/>
        </w:rPr>
      </w:pPr>
      <w:r>
        <w:rPr>
          <w:rtl/>
        </w:rPr>
        <w:br/>
      </w:r>
      <w:bookmarkStart w:id="176" w:name="FS000000474T03_12_2003_13_47_49C"/>
      <w:bookmarkEnd w:id="176"/>
      <w:r>
        <w:rPr>
          <w:rtl/>
        </w:rPr>
        <w:t>השר גדעון עזרא:</w:t>
      </w:r>
    </w:p>
    <w:p w14:paraId="38051003" w14:textId="77777777" w:rsidR="00000000" w:rsidRDefault="00540457">
      <w:pPr>
        <w:pStyle w:val="a0"/>
        <w:rPr>
          <w:rtl/>
        </w:rPr>
      </w:pPr>
    </w:p>
    <w:p w14:paraId="354406AD" w14:textId="77777777" w:rsidR="00000000" w:rsidRDefault="00540457">
      <w:pPr>
        <w:pStyle w:val="a0"/>
        <w:rPr>
          <w:rFonts w:hint="cs"/>
          <w:rtl/>
        </w:rPr>
      </w:pPr>
      <w:r>
        <w:rPr>
          <w:rFonts w:hint="cs"/>
          <w:rtl/>
        </w:rPr>
        <w:t>- - - אתה אומר: אין מקום ליהודי לגור שם. בכל העולם מותר, רק במקום שנמצאת הרשות הפלסטינית, שם לא יגור יהודי, וזה מה שאתה רוצה להגיע אליו במזרח התיכון.</w:t>
      </w:r>
    </w:p>
    <w:p w14:paraId="0DC0EE8C" w14:textId="77777777" w:rsidR="00000000" w:rsidRDefault="00540457">
      <w:pPr>
        <w:pStyle w:val="a0"/>
        <w:rPr>
          <w:rFonts w:hint="cs"/>
          <w:rtl/>
        </w:rPr>
      </w:pPr>
    </w:p>
    <w:p w14:paraId="3D8C2037" w14:textId="77777777" w:rsidR="00000000" w:rsidRDefault="00540457">
      <w:pPr>
        <w:pStyle w:val="a0"/>
        <w:rPr>
          <w:rFonts w:hint="cs"/>
          <w:rtl/>
        </w:rPr>
      </w:pPr>
      <w:r>
        <w:rPr>
          <w:rFonts w:hint="cs"/>
          <w:rtl/>
        </w:rPr>
        <w:t>ובכן, ידידי</w:t>
      </w:r>
      <w:r>
        <w:rPr>
          <w:rFonts w:hint="cs"/>
          <w:rtl/>
        </w:rPr>
        <w:t>, ראשית, זו הצעת חוק פוליטית, אנחנו מתנגדים לה - - -</w:t>
      </w:r>
    </w:p>
    <w:p w14:paraId="43BCB007" w14:textId="77777777" w:rsidR="00000000" w:rsidRDefault="00540457">
      <w:pPr>
        <w:pStyle w:val="af1"/>
        <w:rPr>
          <w:rtl/>
        </w:rPr>
      </w:pPr>
      <w:r>
        <w:rPr>
          <w:rtl/>
        </w:rPr>
        <w:br/>
        <w:t>היו"ר ראובן ריבלין:</w:t>
      </w:r>
    </w:p>
    <w:p w14:paraId="38B9D269" w14:textId="77777777" w:rsidR="00000000" w:rsidRDefault="00540457">
      <w:pPr>
        <w:pStyle w:val="a0"/>
        <w:rPr>
          <w:rtl/>
        </w:rPr>
      </w:pPr>
    </w:p>
    <w:p w14:paraId="4BC9E621" w14:textId="77777777" w:rsidR="00000000" w:rsidRDefault="00540457">
      <w:pPr>
        <w:pStyle w:val="a0"/>
        <w:rPr>
          <w:rFonts w:hint="cs"/>
          <w:rtl/>
        </w:rPr>
      </w:pPr>
      <w:r>
        <w:rPr>
          <w:rFonts w:hint="cs"/>
          <w:rtl/>
        </w:rPr>
        <w:t xml:space="preserve">חבר הכנסת פינס ודאי לא מסכים לאפרטהייד - - </w:t>
      </w:r>
    </w:p>
    <w:p w14:paraId="1B8E4D9E" w14:textId="77777777" w:rsidR="00000000" w:rsidRDefault="00540457">
      <w:pPr>
        <w:pStyle w:val="af0"/>
        <w:rPr>
          <w:rtl/>
        </w:rPr>
      </w:pPr>
      <w:r>
        <w:rPr>
          <w:rtl/>
        </w:rPr>
        <w:br/>
        <w:t>חיים אורון (מרצ):</w:t>
      </w:r>
    </w:p>
    <w:p w14:paraId="3D4460C5" w14:textId="77777777" w:rsidR="00000000" w:rsidRDefault="00540457">
      <w:pPr>
        <w:pStyle w:val="a0"/>
        <w:rPr>
          <w:rtl/>
        </w:rPr>
      </w:pPr>
    </w:p>
    <w:p w14:paraId="03412C27" w14:textId="77777777" w:rsidR="00000000" w:rsidRDefault="00540457">
      <w:pPr>
        <w:pStyle w:val="a0"/>
        <w:rPr>
          <w:rFonts w:hint="cs"/>
          <w:rtl/>
        </w:rPr>
      </w:pPr>
      <w:r>
        <w:rPr>
          <w:rFonts w:hint="cs"/>
          <w:rtl/>
        </w:rPr>
        <w:t xml:space="preserve">פה זה פרלמנט פוליטי. </w:t>
      </w:r>
    </w:p>
    <w:p w14:paraId="76478BB0" w14:textId="77777777" w:rsidR="00000000" w:rsidRDefault="00540457">
      <w:pPr>
        <w:pStyle w:val="af0"/>
        <w:rPr>
          <w:rtl/>
        </w:rPr>
      </w:pPr>
      <w:r>
        <w:rPr>
          <w:rtl/>
        </w:rPr>
        <w:br/>
        <w:t>רן כהן (מרצ):</w:t>
      </w:r>
    </w:p>
    <w:p w14:paraId="31C6CFA2" w14:textId="77777777" w:rsidR="00000000" w:rsidRDefault="00540457">
      <w:pPr>
        <w:pStyle w:val="a0"/>
        <w:rPr>
          <w:rtl/>
        </w:rPr>
      </w:pPr>
    </w:p>
    <w:p w14:paraId="33184B99" w14:textId="77777777" w:rsidR="00000000" w:rsidRDefault="00540457">
      <w:pPr>
        <w:pStyle w:val="a0"/>
        <w:rPr>
          <w:rFonts w:hint="cs"/>
          <w:rtl/>
        </w:rPr>
      </w:pPr>
      <w:r>
        <w:rPr>
          <w:rFonts w:hint="cs"/>
          <w:rtl/>
        </w:rPr>
        <w:t>הכנסת זה מקום לפוליטיקה.</w:t>
      </w:r>
    </w:p>
    <w:p w14:paraId="46190CF1" w14:textId="77777777" w:rsidR="00000000" w:rsidRDefault="00540457">
      <w:pPr>
        <w:pStyle w:val="af0"/>
        <w:rPr>
          <w:rtl/>
        </w:rPr>
      </w:pPr>
      <w:r>
        <w:rPr>
          <w:rtl/>
        </w:rPr>
        <w:br/>
        <w:t>היו"ר ראובן ריבלין:</w:t>
      </w:r>
    </w:p>
    <w:p w14:paraId="4A1243A8" w14:textId="77777777" w:rsidR="00000000" w:rsidRDefault="00540457">
      <w:pPr>
        <w:pStyle w:val="a0"/>
        <w:rPr>
          <w:rtl/>
        </w:rPr>
      </w:pPr>
    </w:p>
    <w:p w14:paraId="39BA5029" w14:textId="77777777" w:rsidR="00000000" w:rsidRDefault="00540457">
      <w:pPr>
        <w:pStyle w:val="a0"/>
        <w:rPr>
          <w:rFonts w:hint="cs"/>
          <w:rtl/>
        </w:rPr>
      </w:pPr>
      <w:r>
        <w:rPr>
          <w:rFonts w:hint="cs"/>
          <w:rtl/>
        </w:rPr>
        <w:t>- -  הוא מתכוון שלא יוכל לחיות א</w:t>
      </w:r>
      <w:r>
        <w:rPr>
          <w:rFonts w:hint="cs"/>
          <w:rtl/>
        </w:rPr>
        <w:t>ם הוא לא ירצה.</w:t>
      </w:r>
    </w:p>
    <w:p w14:paraId="3BA1FD5A" w14:textId="77777777" w:rsidR="00000000" w:rsidRDefault="00540457">
      <w:pPr>
        <w:pStyle w:val="af0"/>
        <w:rPr>
          <w:rtl/>
        </w:rPr>
      </w:pPr>
      <w:r>
        <w:rPr>
          <w:rtl/>
        </w:rPr>
        <w:br/>
        <w:t>עמרם מצנע (העבודה-מימד):</w:t>
      </w:r>
    </w:p>
    <w:p w14:paraId="508131F9" w14:textId="77777777" w:rsidR="00000000" w:rsidRDefault="00540457">
      <w:pPr>
        <w:pStyle w:val="a0"/>
        <w:rPr>
          <w:rtl/>
        </w:rPr>
      </w:pPr>
    </w:p>
    <w:p w14:paraId="0766F3DA" w14:textId="77777777" w:rsidR="00000000" w:rsidRDefault="00540457">
      <w:pPr>
        <w:pStyle w:val="a0"/>
        <w:rPr>
          <w:rFonts w:hint="cs"/>
          <w:rtl/>
        </w:rPr>
      </w:pPr>
      <w:r>
        <w:rPr>
          <w:rFonts w:hint="cs"/>
          <w:rtl/>
        </w:rPr>
        <w:t xml:space="preserve">מתכוון לקבוע גבול. </w:t>
      </w:r>
    </w:p>
    <w:p w14:paraId="13A5B63C" w14:textId="77777777" w:rsidR="00000000" w:rsidRDefault="00540457">
      <w:pPr>
        <w:pStyle w:val="-"/>
        <w:rPr>
          <w:rtl/>
        </w:rPr>
      </w:pPr>
      <w:r>
        <w:rPr>
          <w:rtl/>
        </w:rPr>
        <w:br/>
      </w:r>
      <w:bookmarkStart w:id="177" w:name="FS000000474T03_12_2003_13_51_00C"/>
      <w:bookmarkEnd w:id="177"/>
      <w:r>
        <w:rPr>
          <w:rtl/>
        </w:rPr>
        <w:t>השר גדעון עזרא:</w:t>
      </w:r>
    </w:p>
    <w:p w14:paraId="574CCC93" w14:textId="77777777" w:rsidR="00000000" w:rsidRDefault="00540457">
      <w:pPr>
        <w:pStyle w:val="a0"/>
        <w:rPr>
          <w:rtl/>
        </w:rPr>
      </w:pPr>
    </w:p>
    <w:p w14:paraId="385106C2" w14:textId="77777777" w:rsidR="00000000" w:rsidRDefault="00540457">
      <w:pPr>
        <w:pStyle w:val="a0"/>
        <w:rPr>
          <w:rFonts w:hint="cs"/>
          <w:rtl/>
        </w:rPr>
      </w:pPr>
      <w:r>
        <w:rPr>
          <w:rFonts w:hint="cs"/>
          <w:rtl/>
        </w:rPr>
        <w:t>אנחנו נאמנים לתוכנית מפת הדרכים. ההצעה שלך היא בניגוד למפת הדרכים, אנחנו לא מקבלים אותה, ולכן אנחנו מתנגדים, ותודה רבה.</w:t>
      </w:r>
    </w:p>
    <w:p w14:paraId="177D14C6" w14:textId="77777777" w:rsidR="00000000" w:rsidRDefault="00540457">
      <w:pPr>
        <w:pStyle w:val="af1"/>
        <w:rPr>
          <w:rtl/>
        </w:rPr>
      </w:pPr>
      <w:r>
        <w:rPr>
          <w:rtl/>
        </w:rPr>
        <w:br/>
        <w:t>היו"ר ראובן ריבלין:</w:t>
      </w:r>
    </w:p>
    <w:p w14:paraId="3492B0AB" w14:textId="77777777" w:rsidR="00000000" w:rsidRDefault="00540457">
      <w:pPr>
        <w:pStyle w:val="a0"/>
        <w:rPr>
          <w:rtl/>
        </w:rPr>
      </w:pPr>
    </w:p>
    <w:p w14:paraId="7A90678F" w14:textId="77777777" w:rsidR="00000000" w:rsidRDefault="00540457">
      <w:pPr>
        <w:pStyle w:val="a0"/>
        <w:rPr>
          <w:rFonts w:hint="cs"/>
          <w:rtl/>
        </w:rPr>
      </w:pPr>
      <w:r>
        <w:rPr>
          <w:rFonts w:hint="cs"/>
          <w:rtl/>
        </w:rPr>
        <w:t>אני מאוד מודה. חבר הכנסת פינס, בבק</w:t>
      </w:r>
      <w:r>
        <w:rPr>
          <w:rFonts w:hint="cs"/>
          <w:rtl/>
        </w:rPr>
        <w:t xml:space="preserve">שה, אדוני. לרשות אדוני שלוש דקות. </w:t>
      </w:r>
    </w:p>
    <w:p w14:paraId="10E1D82E" w14:textId="77777777" w:rsidR="00000000" w:rsidRDefault="00540457">
      <w:pPr>
        <w:pStyle w:val="a"/>
        <w:rPr>
          <w:rtl/>
        </w:rPr>
      </w:pPr>
      <w:r>
        <w:rPr>
          <w:rtl/>
        </w:rPr>
        <w:br/>
      </w:r>
      <w:bookmarkStart w:id="178" w:name="FS000000455T03_12_2003_13_52_10"/>
      <w:bookmarkStart w:id="179" w:name="_Toc59448029"/>
      <w:bookmarkEnd w:id="178"/>
      <w:r>
        <w:rPr>
          <w:rtl/>
        </w:rPr>
        <w:t>אופיר פינס-פז (העבודה-מימד):</w:t>
      </w:r>
      <w:bookmarkEnd w:id="179"/>
    </w:p>
    <w:p w14:paraId="432F20AC" w14:textId="77777777" w:rsidR="00000000" w:rsidRDefault="00540457">
      <w:pPr>
        <w:pStyle w:val="a0"/>
        <w:rPr>
          <w:rtl/>
        </w:rPr>
      </w:pPr>
    </w:p>
    <w:p w14:paraId="020536A9" w14:textId="77777777" w:rsidR="00000000" w:rsidRDefault="00540457">
      <w:pPr>
        <w:pStyle w:val="a0"/>
        <w:rPr>
          <w:rFonts w:hint="cs"/>
          <w:rtl/>
        </w:rPr>
      </w:pPr>
      <w:r>
        <w:rPr>
          <w:rFonts w:hint="cs"/>
          <w:rtl/>
        </w:rPr>
        <w:t xml:space="preserve">למה שלוש דקות? חמש דקות. </w:t>
      </w:r>
    </w:p>
    <w:p w14:paraId="1D0EB282" w14:textId="77777777" w:rsidR="00000000" w:rsidRDefault="00540457">
      <w:pPr>
        <w:pStyle w:val="af1"/>
        <w:rPr>
          <w:rtl/>
        </w:rPr>
      </w:pPr>
      <w:r>
        <w:rPr>
          <w:rtl/>
        </w:rPr>
        <w:br/>
        <w:t>היו"ר ראובן ריבלין:</w:t>
      </w:r>
    </w:p>
    <w:p w14:paraId="57E2F926" w14:textId="77777777" w:rsidR="00000000" w:rsidRDefault="00540457">
      <w:pPr>
        <w:pStyle w:val="a0"/>
        <w:rPr>
          <w:rtl/>
        </w:rPr>
      </w:pPr>
    </w:p>
    <w:p w14:paraId="397D0211" w14:textId="77777777" w:rsidR="00000000" w:rsidRDefault="00540457">
      <w:pPr>
        <w:pStyle w:val="a0"/>
        <w:rPr>
          <w:rFonts w:hint="cs"/>
          <w:rtl/>
        </w:rPr>
      </w:pPr>
      <w:r>
        <w:rPr>
          <w:rFonts w:hint="cs"/>
          <w:rtl/>
        </w:rPr>
        <w:t>שלוש דקות. אם אדוני ידבר והנושא יהיה כאש בעצמותיו - - -</w:t>
      </w:r>
    </w:p>
    <w:p w14:paraId="0BC52929" w14:textId="77777777" w:rsidR="00000000" w:rsidRDefault="00540457">
      <w:pPr>
        <w:pStyle w:val="-"/>
        <w:rPr>
          <w:rtl/>
        </w:rPr>
      </w:pPr>
      <w:r>
        <w:rPr>
          <w:rtl/>
        </w:rPr>
        <w:br/>
      </w:r>
      <w:bookmarkStart w:id="180" w:name="FS000000455T03_12_2003_13_52_38C"/>
      <w:bookmarkEnd w:id="180"/>
      <w:r>
        <w:rPr>
          <w:rtl/>
        </w:rPr>
        <w:t>אופיר פינס-פז (העבודה-מימד):</w:t>
      </w:r>
    </w:p>
    <w:p w14:paraId="25C8BB59" w14:textId="77777777" w:rsidR="00000000" w:rsidRDefault="00540457">
      <w:pPr>
        <w:pStyle w:val="a0"/>
        <w:rPr>
          <w:rtl/>
        </w:rPr>
      </w:pPr>
    </w:p>
    <w:p w14:paraId="20C81AAD" w14:textId="77777777" w:rsidR="00000000" w:rsidRDefault="00540457">
      <w:pPr>
        <w:pStyle w:val="a0"/>
        <w:rPr>
          <w:rFonts w:hint="cs"/>
          <w:rtl/>
        </w:rPr>
      </w:pPr>
      <w:r>
        <w:rPr>
          <w:rFonts w:hint="cs"/>
          <w:rtl/>
        </w:rPr>
        <w:t xml:space="preserve">הנדל ישר מזדרז לבוא. </w:t>
      </w:r>
    </w:p>
    <w:p w14:paraId="37B4346B" w14:textId="77777777" w:rsidR="00000000" w:rsidRDefault="00540457">
      <w:pPr>
        <w:pStyle w:val="af1"/>
        <w:rPr>
          <w:rtl/>
        </w:rPr>
      </w:pPr>
      <w:r>
        <w:rPr>
          <w:rtl/>
        </w:rPr>
        <w:br/>
        <w:t>היו"ר ראובן ריבלין:</w:t>
      </w:r>
    </w:p>
    <w:p w14:paraId="174BB0FC" w14:textId="77777777" w:rsidR="00000000" w:rsidRDefault="00540457">
      <w:pPr>
        <w:pStyle w:val="a0"/>
        <w:rPr>
          <w:rtl/>
        </w:rPr>
      </w:pPr>
    </w:p>
    <w:p w14:paraId="4DD16B4B" w14:textId="77777777" w:rsidR="00000000" w:rsidRDefault="00540457">
      <w:pPr>
        <w:pStyle w:val="a0"/>
        <w:rPr>
          <w:rFonts w:hint="cs"/>
          <w:rtl/>
        </w:rPr>
      </w:pPr>
      <w:r>
        <w:rPr>
          <w:rFonts w:hint="cs"/>
          <w:rtl/>
        </w:rPr>
        <w:t>חברי הכנסת,</w:t>
      </w:r>
      <w:r>
        <w:rPr>
          <w:rFonts w:hint="cs"/>
          <w:rtl/>
        </w:rPr>
        <w:t xml:space="preserve"> בבקשה. מי שיפריע - בהתאם לזה - - -</w:t>
      </w:r>
    </w:p>
    <w:p w14:paraId="760DFB7A" w14:textId="77777777" w:rsidR="00000000" w:rsidRDefault="00540457">
      <w:pPr>
        <w:pStyle w:val="-"/>
        <w:rPr>
          <w:rtl/>
        </w:rPr>
      </w:pPr>
      <w:r>
        <w:rPr>
          <w:rtl/>
        </w:rPr>
        <w:br/>
      </w:r>
      <w:bookmarkStart w:id="181" w:name="FS000000455T03_12_2003_13_52_58C"/>
      <w:bookmarkEnd w:id="181"/>
      <w:r>
        <w:rPr>
          <w:rtl/>
        </w:rPr>
        <w:t>אופיר פינס-פז (העבודה-מימד):</w:t>
      </w:r>
    </w:p>
    <w:p w14:paraId="1175725B" w14:textId="77777777" w:rsidR="00000000" w:rsidRDefault="00540457">
      <w:pPr>
        <w:pStyle w:val="a0"/>
        <w:rPr>
          <w:rtl/>
        </w:rPr>
      </w:pPr>
    </w:p>
    <w:p w14:paraId="61B0CA6C" w14:textId="77777777" w:rsidR="00000000" w:rsidRDefault="00540457">
      <w:pPr>
        <w:pStyle w:val="a0"/>
        <w:rPr>
          <w:rFonts w:hint="cs"/>
          <w:rtl/>
        </w:rPr>
      </w:pPr>
      <w:r>
        <w:rPr>
          <w:rFonts w:hint="cs"/>
          <w:rtl/>
        </w:rPr>
        <w:t>האמת, אדוני היושב-ראש, אדוני השר, אני לא מתפלא על תשובת הממשלה. הממשלה לא מסוגלת לראות את המציאות נכוחה. מה אנחנו מציעים? הפרדה, גדר ביטחון, התייצבות על גבול, פינוי של התנחלויות מבודדות בתו</w:t>
      </w:r>
      <w:r>
        <w:rPr>
          <w:rFonts w:hint="cs"/>
          <w:rtl/>
        </w:rPr>
        <w:t xml:space="preserve">ך מיליון ו-300,000 פלסטינים. זה עושה שכל. מה שאתם עושים - אתם טומנים את הראש בחול, אתם לא מוכנים להתמודד עם המציאות. </w:t>
      </w:r>
    </w:p>
    <w:p w14:paraId="5652885F" w14:textId="77777777" w:rsidR="00000000" w:rsidRDefault="00540457">
      <w:pPr>
        <w:pStyle w:val="a0"/>
        <w:rPr>
          <w:rFonts w:hint="cs"/>
          <w:rtl/>
        </w:rPr>
      </w:pPr>
    </w:p>
    <w:p w14:paraId="37467702" w14:textId="77777777" w:rsidR="00000000" w:rsidRDefault="00540457">
      <w:pPr>
        <w:pStyle w:val="a0"/>
        <w:rPr>
          <w:rFonts w:hint="cs"/>
          <w:rtl/>
        </w:rPr>
      </w:pPr>
      <w:r>
        <w:rPr>
          <w:rFonts w:hint="cs"/>
          <w:rtl/>
        </w:rPr>
        <w:t>אמרתי לך את זה כבר קודם - אפילו בסקר שעשו בקרב חברי מרכז הליכוד, רבע מהם כבר בעד פינוי נצרים, השר לנדאו. רבע מהם. עד מתי תמשיכו להוליך או</w:t>
      </w:r>
      <w:r>
        <w:rPr>
          <w:rFonts w:hint="cs"/>
          <w:rtl/>
        </w:rPr>
        <w:t xml:space="preserve">תנו לאבדון? זאת השאלה. כמה זמן, טומי לפיד, תהיה בממשלה שהיא שבויה בידי המתנחלים? אני לא יודע מה צריך לעשות כדי לזעזע את אמות הספים של חברי משינוי, שממשיכים לשמש עלה תאנה של ממשלה שלא יודעת איך היא מחלצת אותנו מן המצר. </w:t>
      </w:r>
    </w:p>
    <w:p w14:paraId="2550610B" w14:textId="77777777" w:rsidR="00000000" w:rsidRDefault="00540457">
      <w:pPr>
        <w:pStyle w:val="af0"/>
        <w:rPr>
          <w:rtl/>
        </w:rPr>
      </w:pPr>
      <w:r>
        <w:rPr>
          <w:rtl/>
        </w:rPr>
        <w:br/>
        <w:t>קריאה:</w:t>
      </w:r>
    </w:p>
    <w:p w14:paraId="17A7AA41" w14:textId="77777777" w:rsidR="00000000" w:rsidRDefault="00540457">
      <w:pPr>
        <w:pStyle w:val="a0"/>
        <w:rPr>
          <w:rtl/>
        </w:rPr>
      </w:pPr>
    </w:p>
    <w:p w14:paraId="163B4F7D" w14:textId="77777777" w:rsidR="00000000" w:rsidRDefault="00540457">
      <w:pPr>
        <w:pStyle w:val="a0"/>
        <w:rPr>
          <w:rFonts w:hint="cs"/>
          <w:rtl/>
        </w:rPr>
      </w:pPr>
      <w:r>
        <w:rPr>
          <w:rFonts w:hint="cs"/>
          <w:rtl/>
        </w:rPr>
        <w:t>- - -</w:t>
      </w:r>
    </w:p>
    <w:p w14:paraId="7C653A02" w14:textId="77777777" w:rsidR="00000000" w:rsidRDefault="00540457">
      <w:pPr>
        <w:pStyle w:val="-"/>
        <w:rPr>
          <w:rtl/>
        </w:rPr>
      </w:pPr>
      <w:r>
        <w:rPr>
          <w:rtl/>
        </w:rPr>
        <w:br/>
      </w:r>
      <w:bookmarkStart w:id="182" w:name="FS000000455T03_12_2003_13_58_58C"/>
      <w:bookmarkEnd w:id="182"/>
      <w:r>
        <w:rPr>
          <w:rtl/>
        </w:rPr>
        <w:t>אופיר פינס-פז (העבודה</w:t>
      </w:r>
      <w:r>
        <w:rPr>
          <w:rtl/>
        </w:rPr>
        <w:t>-מימד):</w:t>
      </w:r>
    </w:p>
    <w:p w14:paraId="526F697E" w14:textId="77777777" w:rsidR="00000000" w:rsidRDefault="00540457">
      <w:pPr>
        <w:pStyle w:val="a0"/>
        <w:rPr>
          <w:rtl/>
        </w:rPr>
      </w:pPr>
    </w:p>
    <w:p w14:paraId="172EEFE7" w14:textId="77777777" w:rsidR="00000000" w:rsidRDefault="00540457">
      <w:pPr>
        <w:pStyle w:val="a0"/>
        <w:rPr>
          <w:rFonts w:hint="cs"/>
          <w:rtl/>
        </w:rPr>
      </w:pPr>
      <w:r>
        <w:rPr>
          <w:rFonts w:hint="cs"/>
          <w:rtl/>
        </w:rPr>
        <w:t>נו, באמת. באמת. לכן, אדוני היושב-ראש, האינטרס הישראלי בסוגיה הזאת הוא אינטרס מובהק. אין כאן למה להמתין. מי שקרא את הסיפור מזעזע הלב על משפחות החיילות והחיילים שנהרגו בפיגוע האחרון בנצרים, לא יכול להמשיך בשוויון נפש בהקזת הדם הבלתי-פוסקת הזאת. המחי</w:t>
      </w:r>
      <w:r>
        <w:rPr>
          <w:rFonts w:hint="cs"/>
          <w:rtl/>
        </w:rPr>
        <w:t xml:space="preserve">ר שאנחנו משלמים בדמים ובדם על הישיבה המיותרת, למשל בנצרים - שהיא לא יעד אסטרטגי והיא לא יעד ביטחוני, ואין לה משמעות מדינית, זה הכול עורבא פרח - המחירים שאנחנו משלמים על העניין פשוט מסכנים את עצם קיום המדינה הזאת. </w:t>
      </w:r>
    </w:p>
    <w:p w14:paraId="7EB61E52" w14:textId="77777777" w:rsidR="00000000" w:rsidRDefault="00540457">
      <w:pPr>
        <w:pStyle w:val="a0"/>
        <w:rPr>
          <w:rFonts w:hint="cs"/>
          <w:rtl/>
        </w:rPr>
      </w:pPr>
    </w:p>
    <w:p w14:paraId="2BB632D7" w14:textId="77777777" w:rsidR="00000000" w:rsidRDefault="00540457">
      <w:pPr>
        <w:pStyle w:val="a0"/>
        <w:rPr>
          <w:rFonts w:hint="cs"/>
          <w:rtl/>
        </w:rPr>
      </w:pPr>
      <w:r>
        <w:rPr>
          <w:rFonts w:hint="cs"/>
          <w:rtl/>
        </w:rPr>
        <w:t>ומי שמדבר אתי על פרסים לטרור - הפרס הכי ג</w:t>
      </w:r>
      <w:r>
        <w:rPr>
          <w:rFonts w:hint="cs"/>
          <w:rtl/>
        </w:rPr>
        <w:t xml:space="preserve">דול לטרור זה המשפחות שאתמול באו ושאלו למה לא נתנו לילדים שלהן נשק. הפרס הכי גדול לטרור, שאנחנו ממשיכים לשלם את המחיר הזה. </w:t>
      </w:r>
    </w:p>
    <w:p w14:paraId="07C9301C" w14:textId="77777777" w:rsidR="00000000" w:rsidRDefault="00540457">
      <w:pPr>
        <w:pStyle w:val="a0"/>
        <w:rPr>
          <w:rFonts w:hint="cs"/>
          <w:rtl/>
        </w:rPr>
      </w:pPr>
    </w:p>
    <w:p w14:paraId="4C475905" w14:textId="77777777" w:rsidR="00000000" w:rsidRDefault="00540457">
      <w:pPr>
        <w:pStyle w:val="a0"/>
        <w:rPr>
          <w:rFonts w:hint="cs"/>
          <w:rtl/>
        </w:rPr>
      </w:pPr>
      <w:r>
        <w:rPr>
          <w:rFonts w:hint="cs"/>
          <w:rtl/>
        </w:rPr>
        <w:t>נכה את הטרור כשנדע להחליט מה אנחנו רוצים, ונפסיק להגיב אלא נתחיל ליזום. ניזום התייצבות על גבול ביטחוני ברור סביב רצועת-עזה, ולא בתוך</w:t>
      </w:r>
      <w:r>
        <w:rPr>
          <w:rFonts w:hint="cs"/>
          <w:rtl/>
        </w:rPr>
        <w:t xml:space="preserve"> רצועת-עזה. </w:t>
      </w:r>
    </w:p>
    <w:p w14:paraId="682EED28" w14:textId="77777777" w:rsidR="00000000" w:rsidRDefault="00540457">
      <w:pPr>
        <w:pStyle w:val="a0"/>
        <w:rPr>
          <w:rFonts w:hint="cs"/>
          <w:rtl/>
        </w:rPr>
      </w:pPr>
    </w:p>
    <w:p w14:paraId="6B4CF74A" w14:textId="77777777" w:rsidR="00000000" w:rsidRDefault="00540457">
      <w:pPr>
        <w:pStyle w:val="a0"/>
        <w:rPr>
          <w:rFonts w:hint="cs"/>
          <w:rtl/>
        </w:rPr>
      </w:pPr>
      <w:r>
        <w:rPr>
          <w:rFonts w:hint="cs"/>
          <w:rtl/>
        </w:rPr>
        <w:t>ואני אומר לשר עזרא - כן. אני בהחלט מתייצב מאחורי מה שאתה האשמת אותי. אני מתנגד לישיבה של אפילו מתנחל אחד ברצועת-עזה. כן, אני מתנגד לזה. אני חושב שזה פסול, אני חושב שזה פרובוקטיבי, אני חושב שזה לא קשור בכלל לשאיפה לארץ-ישראל השלמה, אין לזה שום</w:t>
      </w:r>
      <w:r>
        <w:rPr>
          <w:rFonts w:hint="cs"/>
          <w:rtl/>
        </w:rPr>
        <w:t xml:space="preserve"> קשר לרצועת-עזה. מרצועת-עזה צריך לסגת באופן מבוקר, ברור, הדרגתי, לפצות את המתנחלים שממשלות ישראל - אני לא יודע איך להגדיר אותן - שלחו אותם לשם, או אפשרו להם לשבת שם - - </w:t>
      </w:r>
    </w:p>
    <w:p w14:paraId="02B7B0F9" w14:textId="77777777" w:rsidR="00000000" w:rsidRDefault="00540457">
      <w:pPr>
        <w:pStyle w:val="af1"/>
        <w:rPr>
          <w:rtl/>
        </w:rPr>
      </w:pPr>
      <w:r>
        <w:rPr>
          <w:rtl/>
        </w:rPr>
        <w:br/>
        <w:t>היו"ר ראובן ריבלין:</w:t>
      </w:r>
    </w:p>
    <w:p w14:paraId="5C0CE0E6" w14:textId="77777777" w:rsidR="00000000" w:rsidRDefault="00540457">
      <w:pPr>
        <w:pStyle w:val="a0"/>
        <w:rPr>
          <w:rtl/>
        </w:rPr>
      </w:pPr>
    </w:p>
    <w:p w14:paraId="751CCA58" w14:textId="77777777" w:rsidR="00000000" w:rsidRDefault="00540457">
      <w:pPr>
        <w:pStyle w:val="a0"/>
        <w:rPr>
          <w:rFonts w:hint="cs"/>
          <w:rtl/>
        </w:rPr>
      </w:pPr>
      <w:r>
        <w:rPr>
          <w:rFonts w:hint="cs"/>
          <w:rtl/>
        </w:rPr>
        <w:t xml:space="preserve">ממשלות ישראל לדורותיהן. </w:t>
      </w:r>
    </w:p>
    <w:p w14:paraId="6C8B8D4C" w14:textId="77777777" w:rsidR="00000000" w:rsidRDefault="00540457">
      <w:pPr>
        <w:pStyle w:val="-"/>
        <w:rPr>
          <w:rtl/>
        </w:rPr>
      </w:pPr>
      <w:r>
        <w:rPr>
          <w:rtl/>
        </w:rPr>
        <w:br/>
      </w:r>
      <w:bookmarkStart w:id="183" w:name="FS000000455T03_12_2003_14_04_59C"/>
      <w:bookmarkEnd w:id="183"/>
      <w:r>
        <w:rPr>
          <w:rtl/>
        </w:rPr>
        <w:t>אופיר פינס-פז (העבודה-מימד):</w:t>
      </w:r>
    </w:p>
    <w:p w14:paraId="40B89C36" w14:textId="77777777" w:rsidR="00000000" w:rsidRDefault="00540457">
      <w:pPr>
        <w:pStyle w:val="a0"/>
        <w:rPr>
          <w:rtl/>
        </w:rPr>
      </w:pPr>
    </w:p>
    <w:p w14:paraId="054DAA59" w14:textId="77777777" w:rsidR="00000000" w:rsidRDefault="00540457">
      <w:pPr>
        <w:pStyle w:val="a0"/>
        <w:rPr>
          <w:rFonts w:hint="cs"/>
          <w:rtl/>
        </w:rPr>
      </w:pPr>
      <w:r>
        <w:rPr>
          <w:rFonts w:hint="cs"/>
          <w:rtl/>
        </w:rPr>
        <w:t>- - ולעש</w:t>
      </w:r>
      <w:r>
        <w:rPr>
          <w:rFonts w:hint="cs"/>
          <w:rtl/>
        </w:rPr>
        <w:t>ות לזה סוף פעם אחת ולתמיד. זה שנעשו טעויות בעבר לא אומר שצריך לעשות טעויות גם בהווה ובעתיד.</w:t>
      </w:r>
    </w:p>
    <w:p w14:paraId="0F8CCCEF" w14:textId="77777777" w:rsidR="00000000" w:rsidRDefault="00540457">
      <w:pPr>
        <w:pStyle w:val="a0"/>
        <w:rPr>
          <w:rFonts w:hint="cs"/>
          <w:rtl/>
        </w:rPr>
      </w:pPr>
    </w:p>
    <w:p w14:paraId="279EB3EF" w14:textId="77777777" w:rsidR="00000000" w:rsidRDefault="00540457">
      <w:pPr>
        <w:pStyle w:val="a0"/>
        <w:rPr>
          <w:rFonts w:hint="cs"/>
          <w:rtl/>
        </w:rPr>
      </w:pPr>
      <w:r>
        <w:rPr>
          <w:rFonts w:hint="cs"/>
          <w:rtl/>
        </w:rPr>
        <w:t>לכן אני קורא קודם כול לחברי משינוי, תתייצבו, תגלו אומץ לב ותתמכו בהצעת החוק הזאת. אם תתחילו להצביע על-פי צו מצפונכם ולא על-פי ההוראות של הקואליציה, יכול להיות שיבו</w:t>
      </w:r>
      <w:r>
        <w:rPr>
          <w:rFonts w:hint="cs"/>
          <w:rtl/>
        </w:rPr>
        <w:t>או ימים יותר טובים על המדינה הזאת. תודה רבה.</w:t>
      </w:r>
    </w:p>
    <w:p w14:paraId="0E6999C4" w14:textId="77777777" w:rsidR="00000000" w:rsidRDefault="00540457">
      <w:pPr>
        <w:pStyle w:val="a0"/>
        <w:ind w:firstLine="0"/>
        <w:rPr>
          <w:rFonts w:hint="cs"/>
          <w:rtl/>
        </w:rPr>
      </w:pPr>
    </w:p>
    <w:p w14:paraId="043CA1B0" w14:textId="77777777" w:rsidR="00000000" w:rsidRDefault="00540457">
      <w:pPr>
        <w:pStyle w:val="af1"/>
        <w:rPr>
          <w:rtl/>
        </w:rPr>
      </w:pPr>
      <w:r>
        <w:rPr>
          <w:rtl/>
        </w:rPr>
        <w:t>היו"ר ראובן ריבלין:</w:t>
      </w:r>
    </w:p>
    <w:p w14:paraId="25139A3B" w14:textId="77777777" w:rsidR="00000000" w:rsidRDefault="00540457">
      <w:pPr>
        <w:pStyle w:val="a0"/>
        <w:rPr>
          <w:rtl/>
        </w:rPr>
      </w:pPr>
    </w:p>
    <w:p w14:paraId="7C10933C" w14:textId="77777777" w:rsidR="00000000" w:rsidRDefault="00540457">
      <w:pPr>
        <w:pStyle w:val="a0"/>
        <w:rPr>
          <w:rFonts w:hint="cs"/>
          <w:rtl/>
        </w:rPr>
      </w:pPr>
      <w:r>
        <w:rPr>
          <w:rFonts w:hint="cs"/>
          <w:rtl/>
        </w:rPr>
        <w:t>אדוני רואה שבשלוש דקות ושלוש, ארבע שניות הוא הצליח לסיים את כל הדברים. תאר לך שהיו עומדות לפניך חמש דקות, היית צריך עכשיו סתם דקתיים.</w:t>
      </w:r>
    </w:p>
    <w:p w14:paraId="22ED61C8" w14:textId="77777777" w:rsidR="00000000" w:rsidRDefault="00540457">
      <w:pPr>
        <w:pStyle w:val="a0"/>
        <w:rPr>
          <w:rFonts w:hint="cs"/>
          <w:rtl/>
        </w:rPr>
      </w:pPr>
    </w:p>
    <w:p w14:paraId="07CCE83D" w14:textId="77777777" w:rsidR="00000000" w:rsidRDefault="00540457">
      <w:pPr>
        <w:pStyle w:val="a0"/>
        <w:rPr>
          <w:rFonts w:hint="cs"/>
          <w:rtl/>
        </w:rPr>
      </w:pPr>
      <w:r>
        <w:rPr>
          <w:rFonts w:hint="cs"/>
          <w:rtl/>
        </w:rPr>
        <w:t>רבותי חברי הכנסת, אנחנו עוברים להצבעה. חבר הכנסת אופיר</w:t>
      </w:r>
      <w:r>
        <w:rPr>
          <w:rFonts w:hint="cs"/>
          <w:rtl/>
        </w:rPr>
        <w:t xml:space="preserve"> פינס הגיע למקומו? נא להצביע. מי בעד? מי נגד?</w:t>
      </w:r>
    </w:p>
    <w:p w14:paraId="5AF61093" w14:textId="77777777" w:rsidR="00000000" w:rsidRDefault="00540457">
      <w:pPr>
        <w:pStyle w:val="a0"/>
        <w:ind w:firstLine="0"/>
        <w:rPr>
          <w:rFonts w:hint="cs"/>
          <w:rtl/>
        </w:rPr>
      </w:pPr>
    </w:p>
    <w:p w14:paraId="2CE6BBE2" w14:textId="77777777" w:rsidR="00000000" w:rsidRDefault="00540457">
      <w:pPr>
        <w:pStyle w:val="ab"/>
        <w:bidi/>
        <w:rPr>
          <w:rFonts w:hint="cs"/>
          <w:rtl/>
        </w:rPr>
      </w:pPr>
      <w:r>
        <w:rPr>
          <w:rFonts w:hint="cs"/>
          <w:rtl/>
        </w:rPr>
        <w:t xml:space="preserve">הצבעה </w:t>
      </w:r>
    </w:p>
    <w:p w14:paraId="2AC296D5" w14:textId="77777777" w:rsidR="00000000" w:rsidRDefault="00540457">
      <w:pPr>
        <w:pStyle w:val="a0"/>
        <w:rPr>
          <w:rFonts w:hint="cs"/>
          <w:rtl/>
        </w:rPr>
      </w:pPr>
    </w:p>
    <w:p w14:paraId="06213908" w14:textId="77777777" w:rsidR="00000000" w:rsidRDefault="00540457">
      <w:pPr>
        <w:pStyle w:val="ac"/>
        <w:bidi/>
        <w:rPr>
          <w:rFonts w:hint="cs"/>
          <w:rtl/>
        </w:rPr>
      </w:pPr>
      <w:r>
        <w:rPr>
          <w:rFonts w:hint="cs"/>
          <w:rtl/>
        </w:rPr>
        <w:t>בעד ההצעה להעביר את הצעת החוק לדיון מוקדם בוועדה - 19</w:t>
      </w:r>
    </w:p>
    <w:p w14:paraId="43959E9B" w14:textId="77777777" w:rsidR="00000000" w:rsidRDefault="00540457">
      <w:pPr>
        <w:pStyle w:val="ac"/>
        <w:bidi/>
        <w:rPr>
          <w:rFonts w:hint="cs"/>
          <w:rtl/>
        </w:rPr>
      </w:pPr>
      <w:r>
        <w:rPr>
          <w:rFonts w:hint="cs"/>
          <w:rtl/>
        </w:rPr>
        <w:t>בעד ההצעה להסיר מסדר-היום את הצעת החוק - 47</w:t>
      </w:r>
    </w:p>
    <w:p w14:paraId="5DF26AB6" w14:textId="77777777" w:rsidR="00000000" w:rsidRDefault="00540457">
      <w:pPr>
        <w:pStyle w:val="ac"/>
        <w:bidi/>
        <w:rPr>
          <w:rFonts w:hint="cs"/>
          <w:rtl/>
        </w:rPr>
      </w:pPr>
      <w:r>
        <w:rPr>
          <w:rFonts w:hint="cs"/>
          <w:rtl/>
        </w:rPr>
        <w:t>נמנעים - 1</w:t>
      </w:r>
    </w:p>
    <w:p w14:paraId="37F4B01E" w14:textId="77777777" w:rsidR="00000000" w:rsidRDefault="00540457">
      <w:pPr>
        <w:pStyle w:val="ad"/>
        <w:bidi/>
        <w:rPr>
          <w:rFonts w:hint="cs"/>
          <w:rtl/>
        </w:rPr>
      </w:pPr>
      <w:r>
        <w:rPr>
          <w:rFonts w:hint="cs"/>
          <w:rtl/>
        </w:rPr>
        <w:t>ההצעה להסיר מסדר-היום את הצעת החוק להפרדה חד-צדדית ברצועת-עזה, התשס"ג-2003, נתקבלה.</w:t>
      </w:r>
    </w:p>
    <w:p w14:paraId="41154D3C" w14:textId="77777777" w:rsidR="00000000" w:rsidRDefault="00540457">
      <w:pPr>
        <w:pStyle w:val="a0"/>
        <w:ind w:firstLine="0"/>
        <w:rPr>
          <w:rFonts w:hint="cs"/>
          <w:rtl/>
        </w:rPr>
      </w:pPr>
    </w:p>
    <w:p w14:paraId="6940C492" w14:textId="77777777" w:rsidR="00000000" w:rsidRDefault="00540457">
      <w:pPr>
        <w:pStyle w:val="af1"/>
        <w:rPr>
          <w:rtl/>
        </w:rPr>
      </w:pPr>
      <w:r>
        <w:rPr>
          <w:rtl/>
        </w:rPr>
        <w:t>היו"ר ר</w:t>
      </w:r>
      <w:r>
        <w:rPr>
          <w:rtl/>
        </w:rPr>
        <w:t>אובן ריבלין:</w:t>
      </w:r>
    </w:p>
    <w:p w14:paraId="74C203B5" w14:textId="77777777" w:rsidR="00000000" w:rsidRDefault="00540457">
      <w:pPr>
        <w:pStyle w:val="a0"/>
        <w:rPr>
          <w:rtl/>
        </w:rPr>
      </w:pPr>
    </w:p>
    <w:p w14:paraId="52151B75" w14:textId="77777777" w:rsidR="00000000" w:rsidRDefault="00540457">
      <w:pPr>
        <w:pStyle w:val="a0"/>
        <w:rPr>
          <w:rFonts w:hint="cs"/>
          <w:rtl/>
        </w:rPr>
      </w:pPr>
      <w:r>
        <w:rPr>
          <w:rFonts w:hint="cs"/>
          <w:rtl/>
        </w:rPr>
        <w:t xml:space="preserve">אני מודיע לחברת הכנסת איציק שהיא הצביעה נגד. נגד 47, בצירוף קולה של חברת הכנסת דליה איציק, 19 בעד, אחד נמנע. אני קובע שהצעת החוק לא עברה בקריאה טרומית, והיא ירדה מסדר-היום. </w:t>
      </w:r>
    </w:p>
    <w:p w14:paraId="0ECB3624" w14:textId="77777777" w:rsidR="00000000" w:rsidRDefault="00540457">
      <w:pPr>
        <w:pStyle w:val="a0"/>
        <w:rPr>
          <w:rFonts w:hint="cs"/>
          <w:rtl/>
        </w:rPr>
      </w:pPr>
    </w:p>
    <w:p w14:paraId="24E8C65E" w14:textId="77777777" w:rsidR="00000000" w:rsidRDefault="00540457">
      <w:pPr>
        <w:pStyle w:val="a2"/>
        <w:rPr>
          <w:rtl/>
        </w:rPr>
      </w:pPr>
    </w:p>
    <w:p w14:paraId="110EBBF9" w14:textId="77777777" w:rsidR="00000000" w:rsidRDefault="00540457">
      <w:pPr>
        <w:pStyle w:val="a2"/>
        <w:rPr>
          <w:rFonts w:hint="cs"/>
          <w:rtl/>
        </w:rPr>
      </w:pPr>
      <w:bookmarkStart w:id="184" w:name="CS18321FI0018321T03_12_2003_17_09_46"/>
      <w:bookmarkStart w:id="185" w:name="_Toc59448030"/>
      <w:bookmarkEnd w:id="184"/>
      <w:r>
        <w:rPr>
          <w:rtl/>
        </w:rPr>
        <w:t>הצ</w:t>
      </w:r>
      <w:r>
        <w:rPr>
          <w:rFonts w:hint="cs"/>
          <w:rtl/>
        </w:rPr>
        <w:t xml:space="preserve">עת חוק </w:t>
      </w:r>
      <w:r>
        <w:rPr>
          <w:rtl/>
        </w:rPr>
        <w:t>בתי</w:t>
      </w:r>
      <w:r>
        <w:rPr>
          <w:rFonts w:hint="cs"/>
          <w:rtl/>
        </w:rPr>
        <w:t>-</w:t>
      </w:r>
      <w:r>
        <w:rPr>
          <w:rtl/>
        </w:rPr>
        <w:t>דין רבניים (קיום פסקי</w:t>
      </w:r>
      <w:r>
        <w:rPr>
          <w:rFonts w:hint="cs"/>
          <w:rtl/>
        </w:rPr>
        <w:t>-</w:t>
      </w:r>
      <w:r>
        <w:rPr>
          <w:rtl/>
        </w:rPr>
        <w:t>דין של גירושין)</w:t>
      </w:r>
      <w:r>
        <w:rPr>
          <w:rFonts w:hint="cs"/>
          <w:rtl/>
        </w:rPr>
        <w:t xml:space="preserve"> </w:t>
      </w:r>
      <w:r>
        <w:rPr>
          <w:rtl/>
        </w:rPr>
        <w:br/>
        <w:t>(תיקון - הגברת</w:t>
      </w:r>
      <w:r>
        <w:rPr>
          <w:rtl/>
        </w:rPr>
        <w:t xml:space="preserve"> אמצעי אכיפה), התשס"ג-2003</w:t>
      </w:r>
      <w:bookmarkEnd w:id="185"/>
    </w:p>
    <w:p w14:paraId="7D4DFF4B" w14:textId="77777777" w:rsidR="00000000" w:rsidRDefault="00540457">
      <w:pPr>
        <w:pStyle w:val="a0"/>
        <w:ind w:firstLine="0"/>
        <w:rPr>
          <w:rFonts w:hint="cs"/>
          <w:rtl/>
        </w:rPr>
      </w:pPr>
      <w:r>
        <w:rPr>
          <w:rtl/>
        </w:rPr>
        <w:t>[נספחות.]</w:t>
      </w:r>
    </w:p>
    <w:p w14:paraId="3447D729" w14:textId="77777777" w:rsidR="00000000" w:rsidRDefault="00540457">
      <w:pPr>
        <w:pStyle w:val="a2"/>
        <w:rPr>
          <w:rtl/>
        </w:rPr>
      </w:pPr>
      <w:bookmarkStart w:id="186" w:name="_Toc59448031"/>
      <w:r>
        <w:rPr>
          <w:rFonts w:hint="cs"/>
          <w:rtl/>
        </w:rPr>
        <w:t>(הצעת קבוצת חברי הכנסת)</w:t>
      </w:r>
      <w:bookmarkEnd w:id="186"/>
      <w:r>
        <w:rPr>
          <w:rtl/>
        </w:rPr>
        <w:t xml:space="preserve"> </w:t>
      </w:r>
    </w:p>
    <w:p w14:paraId="4315FD90" w14:textId="77777777" w:rsidR="00000000" w:rsidRDefault="00540457">
      <w:pPr>
        <w:pStyle w:val="-0"/>
        <w:rPr>
          <w:rFonts w:hint="cs"/>
          <w:rtl/>
        </w:rPr>
      </w:pPr>
    </w:p>
    <w:p w14:paraId="3DAD4399" w14:textId="77777777" w:rsidR="00000000" w:rsidRDefault="00540457">
      <w:pPr>
        <w:pStyle w:val="af1"/>
        <w:rPr>
          <w:rtl/>
        </w:rPr>
      </w:pPr>
      <w:r>
        <w:rPr>
          <w:rtl/>
        </w:rPr>
        <w:t>היו"ר ראובן ריבלין:</w:t>
      </w:r>
    </w:p>
    <w:p w14:paraId="3B070698" w14:textId="77777777" w:rsidR="00000000" w:rsidRDefault="00540457">
      <w:pPr>
        <w:pStyle w:val="a0"/>
        <w:rPr>
          <w:rFonts w:hint="cs"/>
          <w:rtl/>
        </w:rPr>
      </w:pPr>
    </w:p>
    <w:p w14:paraId="1794D009" w14:textId="77777777" w:rsidR="00000000" w:rsidRDefault="00540457">
      <w:pPr>
        <w:pStyle w:val="a0"/>
        <w:rPr>
          <w:rFonts w:hint="cs"/>
          <w:rtl/>
        </w:rPr>
      </w:pPr>
      <w:r>
        <w:rPr>
          <w:rFonts w:hint="cs"/>
          <w:rtl/>
        </w:rPr>
        <w:t xml:space="preserve">אנחנו ממשיכים בסדר-היום. אנחנו עוברים להצעת החוק האחרונה שתידון היום, הצעת חוק בתי-דין רבניים (קיום פסקי-דין של גירושין) </w:t>
      </w:r>
      <w:r>
        <w:rPr>
          <w:rtl/>
        </w:rPr>
        <w:t>(תיקון - הגברת אמצעי אכיפה)</w:t>
      </w:r>
      <w:r>
        <w:rPr>
          <w:rFonts w:hint="cs"/>
          <w:rtl/>
        </w:rPr>
        <w:t xml:space="preserve"> </w:t>
      </w:r>
      <w:r>
        <w:rPr>
          <w:rtl/>
        </w:rPr>
        <w:t>–</w:t>
      </w:r>
      <w:r>
        <w:rPr>
          <w:rFonts w:hint="cs"/>
          <w:rtl/>
        </w:rPr>
        <w:t xml:space="preserve"> הצעת חוק פ/1425, של ח</w:t>
      </w:r>
      <w:r>
        <w:rPr>
          <w:rFonts w:hint="cs"/>
          <w:rtl/>
        </w:rPr>
        <w:t>ברת הכנסת גילה פינקלשטיין. הנמקה מהמקום - הממשלה לא מתנגדת. מי שרוצה להתנגד, יבוא הנה ויירשם. חבר הכנסת ברכה.</w:t>
      </w:r>
    </w:p>
    <w:p w14:paraId="42FDA271" w14:textId="77777777" w:rsidR="00000000" w:rsidRDefault="00540457">
      <w:pPr>
        <w:pStyle w:val="a0"/>
        <w:ind w:firstLine="0"/>
        <w:rPr>
          <w:rFonts w:hint="cs"/>
          <w:rtl/>
        </w:rPr>
      </w:pPr>
    </w:p>
    <w:p w14:paraId="174D933C" w14:textId="77777777" w:rsidR="00000000" w:rsidRDefault="00540457">
      <w:pPr>
        <w:pStyle w:val="a"/>
        <w:rPr>
          <w:rtl/>
        </w:rPr>
      </w:pPr>
      <w:bookmarkStart w:id="187" w:name="FS000001059T03_12_2003_14_14_15"/>
      <w:bookmarkStart w:id="188" w:name="_Toc59448032"/>
      <w:bookmarkEnd w:id="187"/>
      <w:r>
        <w:rPr>
          <w:rFonts w:hint="eastAsia"/>
          <w:rtl/>
        </w:rPr>
        <w:t>גילה</w:t>
      </w:r>
      <w:r>
        <w:rPr>
          <w:rtl/>
        </w:rPr>
        <w:t xml:space="preserve"> פינקלשטיין (מפד"ל):</w:t>
      </w:r>
      <w:bookmarkEnd w:id="188"/>
    </w:p>
    <w:p w14:paraId="16161188" w14:textId="77777777" w:rsidR="00000000" w:rsidRDefault="00540457">
      <w:pPr>
        <w:pStyle w:val="a0"/>
        <w:rPr>
          <w:rFonts w:hint="cs"/>
          <w:rtl/>
        </w:rPr>
      </w:pPr>
    </w:p>
    <w:p w14:paraId="67AB52BD" w14:textId="77777777" w:rsidR="00000000" w:rsidRDefault="00540457">
      <w:pPr>
        <w:pStyle w:val="a0"/>
        <w:rPr>
          <w:rFonts w:hint="cs"/>
          <w:rtl/>
        </w:rPr>
      </w:pPr>
      <w:r>
        <w:rPr>
          <w:rFonts w:hint="cs"/>
          <w:rtl/>
        </w:rPr>
        <w:t>אדוני יושב-הראש, כנסת נכבדה, אני מבקשת את תמיכתכם בהצעת חוק שהממשלה תומכת בה, ומטרתה להחמיר את הענישה על סרבני גט המקשי</w:t>
      </w:r>
      <w:r>
        <w:rPr>
          <w:rFonts w:hint="cs"/>
          <w:rtl/>
        </w:rPr>
        <w:t>ם את לבם ואת ידם וממררים את חיי הנשים שנקלעו שלא בטובתן לסיטואציה סבוכה, כואבת ומתסכלת.</w:t>
      </w:r>
    </w:p>
    <w:p w14:paraId="32920FAD" w14:textId="77777777" w:rsidR="00000000" w:rsidRDefault="00540457">
      <w:pPr>
        <w:pStyle w:val="a0"/>
        <w:rPr>
          <w:rFonts w:hint="cs"/>
          <w:rtl/>
        </w:rPr>
      </w:pPr>
    </w:p>
    <w:p w14:paraId="287032B8" w14:textId="77777777" w:rsidR="00000000" w:rsidRDefault="00540457">
      <w:pPr>
        <w:pStyle w:val="a0"/>
        <w:rPr>
          <w:rFonts w:hint="cs"/>
          <w:rtl/>
        </w:rPr>
      </w:pPr>
      <w:r>
        <w:rPr>
          <w:rFonts w:hint="cs"/>
          <w:rtl/>
        </w:rPr>
        <w:t>נושא בוער וכואב הוא בעייתן של נשים מסורבות גט. זעקתן של מסורבות הגט אינה בעייתן הפרטית בלבד, והטרגדיה האישית שלהן היא של כולנו. חשוב לדעת כי אלפי נשים בישראל הן מסורבו</w:t>
      </w:r>
      <w:r>
        <w:rPr>
          <w:rFonts w:hint="cs"/>
          <w:rtl/>
        </w:rPr>
        <w:t>ת ומעוכבות גט. לא כולן "זכו" להגיע לשלב שבו בית-הדין הכריז על בעליהן כסרבן, וכך הדבר נמשך לעתים 10 ו-20 שנה. זהו סבל שאין לתארו במלים.</w:t>
      </w:r>
    </w:p>
    <w:p w14:paraId="735692A2" w14:textId="77777777" w:rsidR="00000000" w:rsidRDefault="00540457">
      <w:pPr>
        <w:pStyle w:val="a0"/>
        <w:rPr>
          <w:rFonts w:hint="cs"/>
          <w:rtl/>
        </w:rPr>
      </w:pPr>
    </w:p>
    <w:p w14:paraId="5B44503A" w14:textId="77777777" w:rsidR="00000000" w:rsidRDefault="00540457">
      <w:pPr>
        <w:pStyle w:val="a0"/>
        <w:rPr>
          <w:rFonts w:hint="cs"/>
          <w:rtl/>
        </w:rPr>
      </w:pPr>
      <w:r>
        <w:rPr>
          <w:rFonts w:hint="cs"/>
          <w:rtl/>
        </w:rPr>
        <w:t xml:space="preserve">פגשתי, לצערי, לא מעט נשים כאלה בדיונים שכינסתי בכנסת, והדבר נכון בוודאי לגבי מי שמבקשת לשמור על כללי הנישואין והגירושין </w:t>
      </w:r>
      <w:r>
        <w:rPr>
          <w:rFonts w:hint="cs"/>
          <w:rtl/>
        </w:rPr>
        <w:t>על-פי מסורת ישראל, ואיננה נושאת בעל אחר כל עוד לא קיבלה גט, או שלחלופין הדבר עלול לגרום לה לחיות בחטא.</w:t>
      </w:r>
    </w:p>
    <w:p w14:paraId="66C6B92E" w14:textId="77777777" w:rsidR="00000000" w:rsidRDefault="00540457">
      <w:pPr>
        <w:pStyle w:val="a0"/>
        <w:rPr>
          <w:rFonts w:hint="cs"/>
          <w:rtl/>
        </w:rPr>
      </w:pPr>
    </w:p>
    <w:p w14:paraId="70BAFA11" w14:textId="77777777" w:rsidR="00000000" w:rsidRDefault="00540457">
      <w:pPr>
        <w:pStyle w:val="a0"/>
        <w:rPr>
          <w:rFonts w:hint="cs"/>
          <w:rtl/>
        </w:rPr>
      </w:pPr>
      <w:r>
        <w:rPr>
          <w:rFonts w:hint="cs"/>
          <w:rtl/>
        </w:rPr>
        <w:t xml:space="preserve">כך או כך, איננו יכולים להישאר אדישים נוכח המצב הכואב והמחמיר, ולפיכך מוצע כאן להאריך מעט, בגדר הסביר, את משך הזמן שבו מותר לשלוח סרבן גט שיושב כבר בכלא </w:t>
      </w:r>
      <w:r>
        <w:rPr>
          <w:rFonts w:hint="cs"/>
          <w:rtl/>
        </w:rPr>
        <w:t>לעונש בידוד - ליותר מחמשת הימים הקבועים כיום בחוק בתי-הדין הרבניים.</w:t>
      </w:r>
    </w:p>
    <w:p w14:paraId="50184EA4" w14:textId="77777777" w:rsidR="00000000" w:rsidRDefault="00540457">
      <w:pPr>
        <w:pStyle w:val="a0"/>
        <w:rPr>
          <w:rFonts w:hint="cs"/>
          <w:rtl/>
        </w:rPr>
      </w:pPr>
    </w:p>
    <w:p w14:paraId="4F8DDC25" w14:textId="77777777" w:rsidR="00000000" w:rsidRDefault="00540457">
      <w:pPr>
        <w:pStyle w:val="a0"/>
        <w:rPr>
          <w:rFonts w:hint="cs"/>
          <w:rtl/>
        </w:rPr>
      </w:pPr>
      <w:r>
        <w:rPr>
          <w:rFonts w:hint="cs"/>
          <w:rtl/>
        </w:rPr>
        <w:t xml:space="preserve">אני נותנת בזה את הסכמתי לבקשת משרד המשפטים להתאים את הנוסח להצעתם. </w:t>
      </w:r>
    </w:p>
    <w:p w14:paraId="104346DE" w14:textId="77777777" w:rsidR="00000000" w:rsidRDefault="00540457">
      <w:pPr>
        <w:pStyle w:val="a0"/>
        <w:rPr>
          <w:rFonts w:hint="cs"/>
          <w:rtl/>
        </w:rPr>
      </w:pPr>
    </w:p>
    <w:p w14:paraId="00027ACF" w14:textId="77777777" w:rsidR="00000000" w:rsidRDefault="00540457">
      <w:pPr>
        <w:pStyle w:val="a0"/>
        <w:rPr>
          <w:rFonts w:hint="cs"/>
          <w:rtl/>
        </w:rPr>
      </w:pPr>
      <w:r>
        <w:rPr>
          <w:rFonts w:hint="cs"/>
          <w:rtl/>
        </w:rPr>
        <w:t>כמו כן מוצע כאן לאפשר לבית-הדין להורות בדיון אחד על יותר מתקופת בידוד אחת, בניגוד לפרוצדורה הקיימת כיום, המסרבלת את הע</w:t>
      </w:r>
      <w:r>
        <w:rPr>
          <w:rFonts w:hint="cs"/>
          <w:rtl/>
        </w:rPr>
        <w:t>ניין ומצריכה דיון נפרד בכל פעם מחדש.</w:t>
      </w:r>
    </w:p>
    <w:p w14:paraId="7A2E079A" w14:textId="77777777" w:rsidR="00000000" w:rsidRDefault="00540457">
      <w:pPr>
        <w:pStyle w:val="a0"/>
        <w:rPr>
          <w:rFonts w:hint="cs"/>
          <w:rtl/>
        </w:rPr>
      </w:pPr>
    </w:p>
    <w:p w14:paraId="52E685D3" w14:textId="77777777" w:rsidR="00000000" w:rsidRDefault="00540457">
      <w:pPr>
        <w:pStyle w:val="a0"/>
        <w:rPr>
          <w:rFonts w:hint="cs"/>
          <w:rtl/>
        </w:rPr>
      </w:pPr>
      <w:r>
        <w:rPr>
          <w:rFonts w:hint="cs"/>
          <w:rtl/>
        </w:rPr>
        <w:t>כאמור, הממשלה תומכת בהצעה. אני בטוחה כי כל מי שלבו אינו לב אבן ואוזניו קשובות לסבלן של הנשים יתמוך בהצעת החוק הזאת, שהממשלה כאמור תומכת בה. תודה.</w:t>
      </w:r>
    </w:p>
    <w:p w14:paraId="70A8C00C" w14:textId="77777777" w:rsidR="00000000" w:rsidRDefault="00540457">
      <w:pPr>
        <w:pStyle w:val="a0"/>
        <w:ind w:firstLine="0"/>
        <w:rPr>
          <w:rFonts w:hint="cs"/>
          <w:rtl/>
        </w:rPr>
      </w:pPr>
    </w:p>
    <w:p w14:paraId="14DC88BE" w14:textId="77777777" w:rsidR="00000000" w:rsidRDefault="00540457">
      <w:pPr>
        <w:pStyle w:val="af1"/>
        <w:rPr>
          <w:rtl/>
        </w:rPr>
      </w:pPr>
      <w:r>
        <w:rPr>
          <w:rtl/>
        </w:rPr>
        <w:t>היו"ר מוחמד ברכה:</w:t>
      </w:r>
    </w:p>
    <w:p w14:paraId="6B76A894" w14:textId="77777777" w:rsidR="00000000" w:rsidRDefault="00540457">
      <w:pPr>
        <w:pStyle w:val="a0"/>
        <w:rPr>
          <w:rtl/>
        </w:rPr>
      </w:pPr>
    </w:p>
    <w:p w14:paraId="422E2183" w14:textId="77777777" w:rsidR="00000000" w:rsidRDefault="00540457">
      <w:pPr>
        <w:pStyle w:val="a0"/>
        <w:rPr>
          <w:rFonts w:hint="cs"/>
          <w:rtl/>
        </w:rPr>
      </w:pPr>
      <w:r>
        <w:rPr>
          <w:rFonts w:hint="cs"/>
          <w:rtl/>
        </w:rPr>
        <w:t>תודה לחברת הכנסת פינקלשטיין. ישיב בשם הממשלה שר המשפ</w:t>
      </w:r>
      <w:r>
        <w:rPr>
          <w:rFonts w:hint="cs"/>
          <w:rtl/>
        </w:rPr>
        <w:t>טים טומי לפיד. בבקשה, אדוני.</w:t>
      </w:r>
    </w:p>
    <w:p w14:paraId="7EC88038" w14:textId="77777777" w:rsidR="00000000" w:rsidRDefault="00540457">
      <w:pPr>
        <w:pStyle w:val="a0"/>
        <w:ind w:firstLine="0"/>
        <w:rPr>
          <w:rFonts w:hint="cs"/>
          <w:rtl/>
        </w:rPr>
      </w:pPr>
    </w:p>
    <w:p w14:paraId="6CEBD82E" w14:textId="77777777" w:rsidR="00000000" w:rsidRDefault="00540457">
      <w:pPr>
        <w:pStyle w:val="a"/>
        <w:rPr>
          <w:rtl/>
        </w:rPr>
      </w:pPr>
      <w:bookmarkStart w:id="189" w:name="FS000000517T03_12_2003_14_24_04"/>
      <w:bookmarkStart w:id="190" w:name="_Toc59448033"/>
      <w:bookmarkEnd w:id="189"/>
      <w:r>
        <w:rPr>
          <w:rFonts w:hint="eastAsia"/>
          <w:rtl/>
        </w:rPr>
        <w:t>שר</w:t>
      </w:r>
      <w:r>
        <w:rPr>
          <w:rtl/>
        </w:rPr>
        <w:t xml:space="preserve"> המשפטים יוסף לפיד:</w:t>
      </w:r>
      <w:bookmarkEnd w:id="190"/>
    </w:p>
    <w:p w14:paraId="2ED15605" w14:textId="77777777" w:rsidR="00000000" w:rsidRDefault="00540457">
      <w:pPr>
        <w:pStyle w:val="a0"/>
        <w:rPr>
          <w:rFonts w:hint="cs"/>
          <w:rtl/>
        </w:rPr>
      </w:pPr>
    </w:p>
    <w:p w14:paraId="2FDDDAA7" w14:textId="77777777" w:rsidR="00000000" w:rsidRDefault="00540457">
      <w:pPr>
        <w:pStyle w:val="a0"/>
        <w:rPr>
          <w:rFonts w:hint="cs"/>
          <w:rtl/>
        </w:rPr>
      </w:pPr>
      <w:r>
        <w:rPr>
          <w:rFonts w:hint="cs"/>
          <w:rtl/>
        </w:rPr>
        <w:t>אדוני היושב-ראש, חברי הכנסת, מדובר בכך שכאשר מישהו יושב בבית-סוהר מפני שהוא סרבן, הישיבה בבית-הסוהר יכולה להשפיע עליו. אבל יש פושעים שיושבים בבית-הסוהר מסיבות שלא קשורות בסרבנותם, והם מצפצפים על העובדה ש</w:t>
      </w:r>
      <w:r>
        <w:rPr>
          <w:rFonts w:hint="cs"/>
          <w:rtl/>
        </w:rPr>
        <w:t xml:space="preserve">יש אשה עגונה, לפעמים עשר שנים ויותר. אז בתי-הדין לוחצים עליהם על-ידי כך שמכניסים אותם לבידוד. </w:t>
      </w:r>
    </w:p>
    <w:p w14:paraId="6D1A1487" w14:textId="77777777" w:rsidR="00000000" w:rsidRDefault="00540457">
      <w:pPr>
        <w:pStyle w:val="a0"/>
        <w:rPr>
          <w:rFonts w:hint="cs"/>
          <w:rtl/>
        </w:rPr>
      </w:pPr>
    </w:p>
    <w:p w14:paraId="1C927369" w14:textId="77777777" w:rsidR="00000000" w:rsidRDefault="00540457">
      <w:pPr>
        <w:pStyle w:val="a0"/>
        <w:rPr>
          <w:rFonts w:hint="cs"/>
          <w:rtl/>
        </w:rPr>
      </w:pPr>
      <w:r>
        <w:rPr>
          <w:rFonts w:hint="cs"/>
          <w:rtl/>
        </w:rPr>
        <w:t>סביב הנושא הזה יש בעיה טכנית, שאחרי 15 ימים הם צריכים לשחרר אותם, ואז האשה צריכה להגיש שוב בקשה, ואז צריך להיות שוב דיון. הפרוצדורה הזאת מעכבת את ההליך של הפעלת</w:t>
      </w:r>
      <w:r>
        <w:rPr>
          <w:rFonts w:hint="cs"/>
          <w:rtl/>
        </w:rPr>
        <w:t xml:space="preserve"> לחץ על מי שמסרב לתת גט. </w:t>
      </w:r>
    </w:p>
    <w:p w14:paraId="39623A11" w14:textId="77777777" w:rsidR="00000000" w:rsidRDefault="00540457">
      <w:pPr>
        <w:pStyle w:val="a0"/>
        <w:rPr>
          <w:rFonts w:hint="cs"/>
          <w:rtl/>
        </w:rPr>
      </w:pPr>
    </w:p>
    <w:p w14:paraId="085A7D7D" w14:textId="77777777" w:rsidR="00000000" w:rsidRDefault="00540457">
      <w:pPr>
        <w:pStyle w:val="a0"/>
        <w:rPr>
          <w:rFonts w:hint="cs"/>
          <w:rtl/>
        </w:rPr>
      </w:pPr>
      <w:r>
        <w:rPr>
          <w:rFonts w:hint="cs"/>
          <w:rtl/>
        </w:rPr>
        <w:t>העיקרון שמאחורי הצעתה של חברת הכנסת פינקלשטיין מקובל עלינו, אך הנוסח ותקופות הבידוד שהיא מציעה ראויים לדיון. מכיוון שחברת הכנסת פינקלשטיין הודיעה שתקדם את הצעתה בתיאום עם משרד המשפטים ועם בתי-הדין הרבניים, אנו תומכים בהצעה.</w:t>
      </w:r>
    </w:p>
    <w:p w14:paraId="128CD9B0" w14:textId="77777777" w:rsidR="00000000" w:rsidRDefault="00540457">
      <w:pPr>
        <w:pStyle w:val="a0"/>
        <w:ind w:firstLine="0"/>
        <w:rPr>
          <w:rFonts w:hint="cs"/>
          <w:rtl/>
        </w:rPr>
      </w:pPr>
    </w:p>
    <w:p w14:paraId="4087EE08" w14:textId="77777777" w:rsidR="00000000" w:rsidRDefault="00540457">
      <w:pPr>
        <w:pStyle w:val="af1"/>
        <w:rPr>
          <w:rtl/>
        </w:rPr>
      </w:pPr>
      <w:r>
        <w:rPr>
          <w:rtl/>
        </w:rPr>
        <w:t>היו"</w:t>
      </w:r>
      <w:r>
        <w:rPr>
          <w:rtl/>
        </w:rPr>
        <w:t>ר מוחמד ברכה:</w:t>
      </w:r>
    </w:p>
    <w:p w14:paraId="39C3927B" w14:textId="77777777" w:rsidR="00000000" w:rsidRDefault="00540457">
      <w:pPr>
        <w:pStyle w:val="a0"/>
        <w:rPr>
          <w:rtl/>
        </w:rPr>
      </w:pPr>
    </w:p>
    <w:p w14:paraId="1ED74FE7" w14:textId="77777777" w:rsidR="00000000" w:rsidRDefault="00540457">
      <w:pPr>
        <w:pStyle w:val="a0"/>
        <w:rPr>
          <w:rFonts w:hint="cs"/>
          <w:rtl/>
        </w:rPr>
      </w:pPr>
      <w:r>
        <w:rPr>
          <w:rFonts w:hint="cs"/>
          <w:rtl/>
        </w:rPr>
        <w:t xml:space="preserve">תודה לשר המשפטים. </w:t>
      </w:r>
    </w:p>
    <w:p w14:paraId="452114E1" w14:textId="77777777" w:rsidR="00000000" w:rsidRDefault="00540457">
      <w:pPr>
        <w:pStyle w:val="a0"/>
        <w:rPr>
          <w:rFonts w:hint="cs"/>
          <w:rtl/>
        </w:rPr>
      </w:pPr>
    </w:p>
    <w:p w14:paraId="212ACBEA" w14:textId="77777777" w:rsidR="00000000" w:rsidRDefault="00540457">
      <w:pPr>
        <w:pStyle w:val="a0"/>
        <w:rPr>
          <w:rFonts w:hint="cs"/>
          <w:rtl/>
        </w:rPr>
      </w:pPr>
      <w:r>
        <w:rPr>
          <w:rFonts w:hint="cs"/>
          <w:rtl/>
        </w:rPr>
        <w:t>רבותי חברי הכנסת, אנחנו עוברים להצבעה.</w:t>
      </w:r>
    </w:p>
    <w:p w14:paraId="01DD9120" w14:textId="77777777" w:rsidR="00000000" w:rsidRDefault="00540457">
      <w:pPr>
        <w:pStyle w:val="a0"/>
        <w:rPr>
          <w:rFonts w:hint="cs"/>
          <w:rtl/>
        </w:rPr>
      </w:pPr>
    </w:p>
    <w:p w14:paraId="2C15262F" w14:textId="77777777" w:rsidR="00000000" w:rsidRDefault="00540457">
      <w:pPr>
        <w:pStyle w:val="ab"/>
        <w:bidi/>
        <w:rPr>
          <w:rFonts w:hint="cs"/>
          <w:rtl/>
        </w:rPr>
      </w:pPr>
      <w:r>
        <w:rPr>
          <w:rFonts w:hint="cs"/>
          <w:rtl/>
        </w:rPr>
        <w:t xml:space="preserve">הצבעה </w:t>
      </w:r>
    </w:p>
    <w:p w14:paraId="42669D56" w14:textId="77777777" w:rsidR="00000000" w:rsidRDefault="00540457">
      <w:pPr>
        <w:pStyle w:val="a0"/>
        <w:rPr>
          <w:rFonts w:hint="cs"/>
          <w:rtl/>
        </w:rPr>
      </w:pPr>
    </w:p>
    <w:p w14:paraId="75AEC8ED" w14:textId="77777777" w:rsidR="00000000" w:rsidRDefault="00540457">
      <w:pPr>
        <w:pStyle w:val="ac"/>
        <w:bidi/>
        <w:rPr>
          <w:rFonts w:hint="cs"/>
          <w:rtl/>
        </w:rPr>
      </w:pPr>
      <w:r>
        <w:rPr>
          <w:rFonts w:hint="cs"/>
          <w:rtl/>
        </w:rPr>
        <w:t>בעד ההצעה להעביר את הצעת החוק לדיון מוקדם בוועדה - 30</w:t>
      </w:r>
    </w:p>
    <w:p w14:paraId="4D5F2063" w14:textId="77777777" w:rsidR="00000000" w:rsidRDefault="00540457">
      <w:pPr>
        <w:pStyle w:val="ac"/>
        <w:bidi/>
        <w:rPr>
          <w:rFonts w:hint="cs"/>
          <w:rtl/>
        </w:rPr>
      </w:pPr>
      <w:r>
        <w:rPr>
          <w:rFonts w:hint="cs"/>
          <w:rtl/>
        </w:rPr>
        <w:t>נגד - אין</w:t>
      </w:r>
    </w:p>
    <w:p w14:paraId="556A4C35" w14:textId="77777777" w:rsidR="00000000" w:rsidRDefault="00540457">
      <w:pPr>
        <w:pStyle w:val="ac"/>
        <w:bidi/>
        <w:rPr>
          <w:rFonts w:hint="cs"/>
          <w:rtl/>
        </w:rPr>
      </w:pPr>
      <w:r>
        <w:rPr>
          <w:rFonts w:hint="cs"/>
          <w:rtl/>
        </w:rPr>
        <w:t>נמנעים - 1</w:t>
      </w:r>
    </w:p>
    <w:p w14:paraId="69FA69B7" w14:textId="77777777" w:rsidR="00000000" w:rsidRDefault="00540457">
      <w:pPr>
        <w:pStyle w:val="ad"/>
        <w:bidi/>
        <w:rPr>
          <w:rFonts w:hint="cs"/>
          <w:rtl/>
        </w:rPr>
      </w:pPr>
      <w:r>
        <w:rPr>
          <w:rFonts w:hint="cs"/>
          <w:rtl/>
        </w:rPr>
        <w:t xml:space="preserve">ההצעה להעביר את הצעת חוק בתי-הדין הרבניים (קיום פסקי-דין של גירושין) (תיקון - הגברת אמצעי אכיפה), </w:t>
      </w:r>
      <w:r>
        <w:rPr>
          <w:rFonts w:hint="cs"/>
          <w:rtl/>
        </w:rPr>
        <w:t>התשס"ג-2003, לדיון מוקדם בוועדת החוקה, חוק ומשפט נתקבלה.</w:t>
      </w:r>
    </w:p>
    <w:p w14:paraId="46B670DD" w14:textId="77777777" w:rsidR="00000000" w:rsidRDefault="00540457">
      <w:pPr>
        <w:pStyle w:val="a0"/>
        <w:rPr>
          <w:rFonts w:hint="cs"/>
          <w:rtl/>
        </w:rPr>
      </w:pPr>
    </w:p>
    <w:p w14:paraId="6014B0E4" w14:textId="77777777" w:rsidR="00000000" w:rsidRDefault="00540457">
      <w:pPr>
        <w:pStyle w:val="af1"/>
        <w:rPr>
          <w:rtl/>
        </w:rPr>
      </w:pPr>
      <w:r>
        <w:rPr>
          <w:rtl/>
        </w:rPr>
        <w:t>היו"ר מוחמד ברכה:</w:t>
      </w:r>
    </w:p>
    <w:p w14:paraId="14D2F62B" w14:textId="77777777" w:rsidR="00000000" w:rsidRDefault="00540457">
      <w:pPr>
        <w:pStyle w:val="a0"/>
        <w:rPr>
          <w:rtl/>
        </w:rPr>
      </w:pPr>
    </w:p>
    <w:p w14:paraId="7C3A9334" w14:textId="77777777" w:rsidR="00000000" w:rsidRDefault="00540457">
      <w:pPr>
        <w:pStyle w:val="a0"/>
        <w:rPr>
          <w:rFonts w:hint="cs"/>
          <w:rtl/>
        </w:rPr>
      </w:pPr>
      <w:r>
        <w:rPr>
          <w:rFonts w:hint="cs"/>
          <w:rtl/>
        </w:rPr>
        <w:t>תודה. הצעת החוק עברה בקריאה טרומית ברוב של 30, אין מתנגדים, נמנע אחד. הצעת החוק של חברת הכנסת פינקלשטיין עוברת לוועדת החוקה להמשך הדיון והכנתה לקריאה הראשונה. בזה סיימנו את העניין</w:t>
      </w:r>
      <w:r>
        <w:rPr>
          <w:rFonts w:hint="cs"/>
          <w:rtl/>
        </w:rPr>
        <w:t xml:space="preserve"> של הצעות החוק, ואנו עוברים להצעות לסדר-היום.</w:t>
      </w:r>
    </w:p>
    <w:p w14:paraId="6E2E2BF2" w14:textId="77777777" w:rsidR="00000000" w:rsidRDefault="00540457">
      <w:pPr>
        <w:pStyle w:val="a0"/>
        <w:rPr>
          <w:rFonts w:hint="cs"/>
          <w:rtl/>
        </w:rPr>
      </w:pPr>
    </w:p>
    <w:p w14:paraId="7C58DF11" w14:textId="77777777" w:rsidR="00000000" w:rsidRDefault="00540457">
      <w:pPr>
        <w:pStyle w:val="a2"/>
        <w:rPr>
          <w:rtl/>
        </w:rPr>
      </w:pPr>
    </w:p>
    <w:p w14:paraId="78728EA0" w14:textId="77777777" w:rsidR="00000000" w:rsidRDefault="00540457">
      <w:pPr>
        <w:pStyle w:val="a2"/>
        <w:rPr>
          <w:rtl/>
        </w:rPr>
      </w:pPr>
      <w:bookmarkStart w:id="191" w:name="CS18326FI0018326T03_12_2003_17_26_54"/>
      <w:bookmarkStart w:id="192" w:name="_Toc59448034"/>
      <w:bookmarkEnd w:id="191"/>
      <w:r>
        <w:rPr>
          <w:rtl/>
        </w:rPr>
        <w:t>הצע</w:t>
      </w:r>
      <w:r>
        <w:rPr>
          <w:rFonts w:hint="cs"/>
          <w:rtl/>
        </w:rPr>
        <w:t>ות</w:t>
      </w:r>
      <w:r>
        <w:rPr>
          <w:rtl/>
        </w:rPr>
        <w:t xml:space="preserve"> לסדר-היום </w:t>
      </w:r>
      <w:r>
        <w:rPr>
          <w:rFonts w:hint="cs"/>
          <w:rtl/>
        </w:rPr>
        <w:br/>
      </w:r>
      <w:r>
        <w:rPr>
          <w:rtl/>
        </w:rPr>
        <w:t xml:space="preserve">החזרת </w:t>
      </w:r>
      <w:r>
        <w:rPr>
          <w:rFonts w:hint="cs"/>
          <w:rtl/>
        </w:rPr>
        <w:t>ה</w:t>
      </w:r>
      <w:r>
        <w:rPr>
          <w:rtl/>
        </w:rPr>
        <w:t>מבח</w:t>
      </w:r>
      <w:r>
        <w:rPr>
          <w:rFonts w:hint="cs"/>
          <w:rtl/>
        </w:rPr>
        <w:t>ן</w:t>
      </w:r>
      <w:r>
        <w:rPr>
          <w:rtl/>
        </w:rPr>
        <w:t xml:space="preserve"> הפסיכומטרי כתנאי קבלה לאוניברסיטאות</w:t>
      </w:r>
      <w:bookmarkEnd w:id="192"/>
    </w:p>
    <w:p w14:paraId="5DD68F47" w14:textId="77777777" w:rsidR="00000000" w:rsidRDefault="00540457">
      <w:pPr>
        <w:pStyle w:val="-0"/>
        <w:rPr>
          <w:rFonts w:hint="cs"/>
          <w:rtl/>
        </w:rPr>
      </w:pPr>
    </w:p>
    <w:p w14:paraId="0B437A14" w14:textId="77777777" w:rsidR="00000000" w:rsidRDefault="00540457">
      <w:pPr>
        <w:pStyle w:val="af1"/>
        <w:rPr>
          <w:rtl/>
        </w:rPr>
      </w:pPr>
      <w:r>
        <w:rPr>
          <w:rtl/>
        </w:rPr>
        <w:t>היו"ר מוחמד ברכה:</w:t>
      </w:r>
    </w:p>
    <w:p w14:paraId="36AEF83B" w14:textId="77777777" w:rsidR="00000000" w:rsidRDefault="00540457">
      <w:pPr>
        <w:pStyle w:val="a0"/>
        <w:rPr>
          <w:rtl/>
        </w:rPr>
      </w:pPr>
    </w:p>
    <w:p w14:paraId="7175B44A" w14:textId="77777777" w:rsidR="00000000" w:rsidRDefault="00540457">
      <w:pPr>
        <w:pStyle w:val="a0"/>
        <w:rPr>
          <w:rFonts w:hint="cs"/>
          <w:rtl/>
        </w:rPr>
      </w:pPr>
      <w:r>
        <w:rPr>
          <w:rFonts w:hint="cs"/>
          <w:rtl/>
        </w:rPr>
        <w:t>אנחנו עוברים להצעות דחופות לסדר-היום מס' 1800, 1847, 1848, 1868, 1869 ו-1873, בנושא: החזרת המבחן הפסיכומטרי כתנאי קבלה לאונ</w:t>
      </w:r>
      <w:r>
        <w:rPr>
          <w:rFonts w:hint="cs"/>
          <w:rtl/>
        </w:rPr>
        <w:t>יברסיטאות. זה בהסכמה. ראשון הדוברים, חבר הכנסת טיבי, בבקשה.</w:t>
      </w:r>
    </w:p>
    <w:p w14:paraId="4B927850" w14:textId="77777777" w:rsidR="00000000" w:rsidRDefault="00540457">
      <w:pPr>
        <w:pStyle w:val="a0"/>
        <w:ind w:firstLine="0"/>
        <w:rPr>
          <w:rFonts w:hint="cs"/>
          <w:rtl/>
        </w:rPr>
      </w:pPr>
    </w:p>
    <w:p w14:paraId="4D1E7199" w14:textId="77777777" w:rsidR="00000000" w:rsidRDefault="00540457">
      <w:pPr>
        <w:pStyle w:val="af0"/>
        <w:rPr>
          <w:rtl/>
        </w:rPr>
      </w:pPr>
      <w:r>
        <w:rPr>
          <w:rFonts w:hint="eastAsia"/>
          <w:rtl/>
        </w:rPr>
        <w:t>שאול</w:t>
      </w:r>
      <w:r>
        <w:rPr>
          <w:rtl/>
        </w:rPr>
        <w:t xml:space="preserve"> יהלום (מפד"ל):</w:t>
      </w:r>
    </w:p>
    <w:p w14:paraId="23F8E0F0" w14:textId="77777777" w:rsidR="00000000" w:rsidRDefault="00540457">
      <w:pPr>
        <w:pStyle w:val="a0"/>
        <w:rPr>
          <w:rFonts w:hint="cs"/>
          <w:rtl/>
        </w:rPr>
      </w:pPr>
    </w:p>
    <w:p w14:paraId="1DDA0F50" w14:textId="77777777" w:rsidR="00000000" w:rsidRDefault="00540457">
      <w:pPr>
        <w:pStyle w:val="a0"/>
        <w:rPr>
          <w:rFonts w:hint="cs"/>
          <w:rtl/>
        </w:rPr>
      </w:pPr>
      <w:r>
        <w:rPr>
          <w:rFonts w:hint="cs"/>
          <w:rtl/>
        </w:rPr>
        <w:t xml:space="preserve">זה לא על סדר-היום, אדוני היושב-ראש. </w:t>
      </w:r>
    </w:p>
    <w:p w14:paraId="518A2569" w14:textId="77777777" w:rsidR="00000000" w:rsidRDefault="00540457">
      <w:pPr>
        <w:pStyle w:val="a0"/>
        <w:ind w:firstLine="0"/>
        <w:rPr>
          <w:rFonts w:hint="cs"/>
          <w:rtl/>
        </w:rPr>
      </w:pPr>
    </w:p>
    <w:p w14:paraId="3BCA1392" w14:textId="77777777" w:rsidR="00000000" w:rsidRDefault="00540457">
      <w:pPr>
        <w:pStyle w:val="af1"/>
        <w:rPr>
          <w:rtl/>
        </w:rPr>
      </w:pPr>
      <w:r>
        <w:rPr>
          <w:rtl/>
        </w:rPr>
        <w:t>היו"ר מוחמד ברכה:</w:t>
      </w:r>
    </w:p>
    <w:p w14:paraId="525DAD7E" w14:textId="77777777" w:rsidR="00000000" w:rsidRDefault="00540457">
      <w:pPr>
        <w:pStyle w:val="a0"/>
        <w:rPr>
          <w:rtl/>
        </w:rPr>
      </w:pPr>
    </w:p>
    <w:p w14:paraId="6ED5925D" w14:textId="77777777" w:rsidR="00000000" w:rsidRDefault="00540457">
      <w:pPr>
        <w:pStyle w:val="a0"/>
        <w:rPr>
          <w:rFonts w:hint="cs"/>
          <w:rtl/>
        </w:rPr>
      </w:pPr>
      <w:r>
        <w:rPr>
          <w:rFonts w:hint="cs"/>
          <w:rtl/>
        </w:rPr>
        <w:t>זה סדר-היום שאני מקבל מהמזכירות. תפנה למזכירות.</w:t>
      </w:r>
    </w:p>
    <w:p w14:paraId="125CE097" w14:textId="77777777" w:rsidR="00000000" w:rsidRDefault="00540457">
      <w:pPr>
        <w:pStyle w:val="a0"/>
        <w:ind w:firstLine="0"/>
        <w:rPr>
          <w:rFonts w:hint="cs"/>
          <w:rtl/>
        </w:rPr>
      </w:pPr>
    </w:p>
    <w:p w14:paraId="1020BC6D" w14:textId="77777777" w:rsidR="00000000" w:rsidRDefault="00540457">
      <w:pPr>
        <w:pStyle w:val="a"/>
        <w:rPr>
          <w:rtl/>
        </w:rPr>
      </w:pPr>
      <w:bookmarkStart w:id="193" w:name="FS000000560T03_12_2003_14_48_13"/>
      <w:bookmarkStart w:id="194" w:name="_Toc59448035"/>
      <w:bookmarkEnd w:id="193"/>
      <w:r>
        <w:rPr>
          <w:rFonts w:hint="eastAsia"/>
          <w:rtl/>
        </w:rPr>
        <w:t>אחמד</w:t>
      </w:r>
      <w:r>
        <w:rPr>
          <w:rtl/>
        </w:rPr>
        <w:t xml:space="preserve"> טיבי (חד"ש-תע"ל):</w:t>
      </w:r>
      <w:bookmarkEnd w:id="194"/>
    </w:p>
    <w:p w14:paraId="52E96495" w14:textId="77777777" w:rsidR="00000000" w:rsidRDefault="00540457">
      <w:pPr>
        <w:pStyle w:val="a0"/>
        <w:rPr>
          <w:rFonts w:hint="cs"/>
          <w:rtl/>
        </w:rPr>
      </w:pPr>
    </w:p>
    <w:p w14:paraId="5EC490CD" w14:textId="77777777" w:rsidR="00000000" w:rsidRDefault="00540457">
      <w:pPr>
        <w:pStyle w:val="a0"/>
        <w:rPr>
          <w:rFonts w:hint="cs"/>
          <w:rtl/>
        </w:rPr>
      </w:pPr>
      <w:r>
        <w:rPr>
          <w:rFonts w:hint="cs"/>
          <w:rtl/>
        </w:rPr>
        <w:t>אדוני היושב-ראש, רבותי חברי הכנסת, גברתי השר</w:t>
      </w:r>
      <w:r>
        <w:rPr>
          <w:rFonts w:hint="cs"/>
          <w:rtl/>
        </w:rPr>
        <w:t>ה, אין ספק - - -</w:t>
      </w:r>
    </w:p>
    <w:p w14:paraId="35F3FF29" w14:textId="77777777" w:rsidR="00000000" w:rsidRDefault="00540457">
      <w:pPr>
        <w:pStyle w:val="a0"/>
        <w:rPr>
          <w:rFonts w:hint="cs"/>
          <w:rtl/>
        </w:rPr>
      </w:pPr>
    </w:p>
    <w:p w14:paraId="6C9096F1" w14:textId="77777777" w:rsidR="00000000" w:rsidRDefault="00540457">
      <w:pPr>
        <w:pStyle w:val="af0"/>
        <w:rPr>
          <w:rtl/>
        </w:rPr>
      </w:pPr>
      <w:r>
        <w:rPr>
          <w:rFonts w:hint="eastAsia"/>
          <w:rtl/>
        </w:rPr>
        <w:t>זאב</w:t>
      </w:r>
      <w:r>
        <w:rPr>
          <w:rtl/>
        </w:rPr>
        <w:t xml:space="preserve"> בוים (הליכוד):</w:t>
      </w:r>
    </w:p>
    <w:p w14:paraId="01FB8D99" w14:textId="77777777" w:rsidR="00000000" w:rsidRDefault="00540457">
      <w:pPr>
        <w:pStyle w:val="a0"/>
        <w:rPr>
          <w:rFonts w:hint="cs"/>
          <w:rtl/>
        </w:rPr>
      </w:pPr>
    </w:p>
    <w:p w14:paraId="2A73C561" w14:textId="77777777" w:rsidR="00000000" w:rsidRDefault="00540457">
      <w:pPr>
        <w:pStyle w:val="a0"/>
        <w:rPr>
          <w:rFonts w:hint="cs"/>
          <w:rtl/>
        </w:rPr>
      </w:pPr>
      <w:r>
        <w:rPr>
          <w:rFonts w:hint="cs"/>
          <w:rtl/>
        </w:rPr>
        <w:t>על איזה נושא מדובר פה? מה סדר-היום?</w:t>
      </w:r>
    </w:p>
    <w:p w14:paraId="3667E6D1" w14:textId="77777777" w:rsidR="00000000" w:rsidRDefault="00540457">
      <w:pPr>
        <w:pStyle w:val="a0"/>
        <w:ind w:firstLine="0"/>
        <w:rPr>
          <w:rFonts w:hint="cs"/>
          <w:rtl/>
        </w:rPr>
      </w:pPr>
    </w:p>
    <w:p w14:paraId="4B0EC2D5" w14:textId="77777777" w:rsidR="00000000" w:rsidRDefault="00540457">
      <w:pPr>
        <w:pStyle w:val="af1"/>
        <w:rPr>
          <w:rtl/>
        </w:rPr>
      </w:pPr>
      <w:r>
        <w:rPr>
          <w:rtl/>
        </w:rPr>
        <w:t>היו"ר מוחמד ברכה:</w:t>
      </w:r>
    </w:p>
    <w:p w14:paraId="1055363B" w14:textId="77777777" w:rsidR="00000000" w:rsidRDefault="00540457">
      <w:pPr>
        <w:pStyle w:val="a0"/>
        <w:rPr>
          <w:rtl/>
        </w:rPr>
      </w:pPr>
    </w:p>
    <w:p w14:paraId="300E2889" w14:textId="77777777" w:rsidR="00000000" w:rsidRDefault="00540457">
      <w:pPr>
        <w:pStyle w:val="a0"/>
        <w:rPr>
          <w:rFonts w:hint="cs"/>
          <w:rtl/>
        </w:rPr>
      </w:pPr>
      <w:r>
        <w:rPr>
          <w:rFonts w:hint="cs"/>
          <w:rtl/>
        </w:rPr>
        <w:t>בנושא החזרת המבחן הפסיכומטרי כתנאי קבלה לאוניברסיטאות, הצעה דחופה בעמוד - אני לא יודע באיזה עמוד זה אצלך - אצלי זה 30. בבקשה, חבר הכנסת טיבי.</w:t>
      </w:r>
    </w:p>
    <w:p w14:paraId="2A35E4F7" w14:textId="77777777" w:rsidR="00000000" w:rsidRDefault="00540457">
      <w:pPr>
        <w:pStyle w:val="a0"/>
        <w:ind w:firstLine="0"/>
        <w:rPr>
          <w:rFonts w:hint="cs"/>
          <w:rtl/>
        </w:rPr>
      </w:pPr>
    </w:p>
    <w:p w14:paraId="709D9F5C" w14:textId="77777777" w:rsidR="00000000" w:rsidRDefault="00540457">
      <w:pPr>
        <w:pStyle w:val="-"/>
        <w:rPr>
          <w:rtl/>
        </w:rPr>
      </w:pPr>
      <w:bookmarkStart w:id="195" w:name="FS000000560T03_12_2003_14_50_23C"/>
      <w:bookmarkEnd w:id="195"/>
      <w:r>
        <w:rPr>
          <w:rtl/>
        </w:rPr>
        <w:t>אחמד טיבי (חד"ש-תע"</w:t>
      </w:r>
      <w:r>
        <w:rPr>
          <w:rtl/>
        </w:rPr>
        <w:t>ל):</w:t>
      </w:r>
    </w:p>
    <w:p w14:paraId="69F77F23" w14:textId="77777777" w:rsidR="00000000" w:rsidRDefault="00540457">
      <w:pPr>
        <w:pStyle w:val="a0"/>
        <w:rPr>
          <w:rtl/>
        </w:rPr>
      </w:pPr>
    </w:p>
    <w:p w14:paraId="56D53F26" w14:textId="77777777" w:rsidR="00000000" w:rsidRDefault="00540457">
      <w:pPr>
        <w:pStyle w:val="a0"/>
        <w:rPr>
          <w:rFonts w:hint="cs"/>
          <w:rtl/>
        </w:rPr>
      </w:pPr>
      <w:r>
        <w:rPr>
          <w:rFonts w:hint="cs"/>
          <w:rtl/>
        </w:rPr>
        <w:t xml:space="preserve">תודה רבה. בקדנציה הקודמת דנו בוועדת החינוך בנושא הזה של התלות בין המבחן הפסיכומטרי לבין הישגים, קבלת או אי-קבלת סטודנטים מהפריפריה, סטודנטים ערבים, סטודנטים מעיירות פיתוח לאוניברסיטאות במדינת ישראל. אף שכולנו יודעים, גברתי השרה, שהמבחן הפסיכומטרי הוא </w:t>
      </w:r>
      <w:r>
        <w:rPr>
          <w:rFonts w:hint="cs"/>
          <w:rtl/>
        </w:rPr>
        <w:t>תלוי תרבות - - -</w:t>
      </w:r>
    </w:p>
    <w:p w14:paraId="4DE4820D" w14:textId="77777777" w:rsidR="00000000" w:rsidRDefault="00540457">
      <w:pPr>
        <w:pStyle w:val="a0"/>
        <w:ind w:firstLine="0"/>
        <w:rPr>
          <w:rFonts w:hint="cs"/>
          <w:rtl/>
        </w:rPr>
      </w:pPr>
    </w:p>
    <w:p w14:paraId="525E001E" w14:textId="77777777" w:rsidR="00000000" w:rsidRDefault="00540457">
      <w:pPr>
        <w:pStyle w:val="af0"/>
        <w:rPr>
          <w:rtl/>
        </w:rPr>
      </w:pPr>
      <w:r>
        <w:rPr>
          <w:rFonts w:hint="eastAsia"/>
          <w:rtl/>
        </w:rPr>
        <w:t>שאול</w:t>
      </w:r>
      <w:r>
        <w:rPr>
          <w:rtl/>
        </w:rPr>
        <w:t xml:space="preserve"> יהלום (מפד"ל):</w:t>
      </w:r>
    </w:p>
    <w:p w14:paraId="7B375F1A" w14:textId="77777777" w:rsidR="00000000" w:rsidRDefault="00540457">
      <w:pPr>
        <w:pStyle w:val="a0"/>
        <w:rPr>
          <w:rFonts w:hint="cs"/>
          <w:rtl/>
        </w:rPr>
      </w:pPr>
    </w:p>
    <w:p w14:paraId="16487158" w14:textId="77777777" w:rsidR="00000000" w:rsidRDefault="00540457">
      <w:pPr>
        <w:pStyle w:val="a0"/>
        <w:rPr>
          <w:rFonts w:hint="cs"/>
          <w:rtl/>
        </w:rPr>
      </w:pPr>
      <w:r>
        <w:rPr>
          <w:rFonts w:hint="cs"/>
          <w:rtl/>
        </w:rPr>
        <w:t xml:space="preserve">אין, המסך מול העיניים. </w:t>
      </w:r>
    </w:p>
    <w:p w14:paraId="7430EB0C" w14:textId="77777777" w:rsidR="00000000" w:rsidRDefault="00540457">
      <w:pPr>
        <w:pStyle w:val="af1"/>
        <w:rPr>
          <w:rFonts w:hint="cs"/>
          <w:rtl/>
        </w:rPr>
      </w:pPr>
    </w:p>
    <w:p w14:paraId="13B62067" w14:textId="77777777" w:rsidR="00000000" w:rsidRDefault="00540457">
      <w:pPr>
        <w:pStyle w:val="af1"/>
        <w:rPr>
          <w:rtl/>
        </w:rPr>
      </w:pPr>
      <w:r>
        <w:rPr>
          <w:rtl/>
        </w:rPr>
        <w:t>היו"ר מוחמד ברכה:</w:t>
      </w:r>
    </w:p>
    <w:p w14:paraId="4D05B867" w14:textId="77777777" w:rsidR="00000000" w:rsidRDefault="00540457">
      <w:pPr>
        <w:pStyle w:val="a0"/>
        <w:rPr>
          <w:rtl/>
        </w:rPr>
      </w:pPr>
    </w:p>
    <w:p w14:paraId="6F802EF7" w14:textId="77777777" w:rsidR="00000000" w:rsidRDefault="00540457">
      <w:pPr>
        <w:pStyle w:val="a0"/>
        <w:rPr>
          <w:rFonts w:hint="cs"/>
          <w:rtl/>
        </w:rPr>
      </w:pPr>
      <w:r>
        <w:rPr>
          <w:rFonts w:hint="cs"/>
          <w:rtl/>
        </w:rPr>
        <w:t>סליחה, אני עוצר את השעון. חבר הכנסת יהלום, תפנה למזכיר הכנסת והוא יסביר לך במה מדובר. אני לא רוצה לתת הסברים מעל הבמה. תבקש את ההסברים, תשתכנע מהם, אני בטוח. אני לא יכול להג</w:t>
      </w:r>
      <w:r>
        <w:rPr>
          <w:rFonts w:hint="cs"/>
          <w:rtl/>
        </w:rPr>
        <w:t>יד אותם.</w:t>
      </w:r>
    </w:p>
    <w:p w14:paraId="2396BAFC" w14:textId="77777777" w:rsidR="00000000" w:rsidRDefault="00540457">
      <w:pPr>
        <w:pStyle w:val="a0"/>
        <w:ind w:firstLine="0"/>
        <w:rPr>
          <w:rFonts w:hint="cs"/>
          <w:rtl/>
        </w:rPr>
      </w:pPr>
    </w:p>
    <w:p w14:paraId="689015C2" w14:textId="77777777" w:rsidR="00000000" w:rsidRDefault="00540457">
      <w:pPr>
        <w:pStyle w:val="af0"/>
        <w:rPr>
          <w:rtl/>
        </w:rPr>
      </w:pPr>
      <w:r>
        <w:rPr>
          <w:rFonts w:hint="eastAsia"/>
          <w:rtl/>
        </w:rPr>
        <w:t>שאול</w:t>
      </w:r>
      <w:r>
        <w:rPr>
          <w:rtl/>
        </w:rPr>
        <w:t xml:space="preserve"> יהלום (מפד"ל):</w:t>
      </w:r>
    </w:p>
    <w:p w14:paraId="7A9FA6DD" w14:textId="77777777" w:rsidR="00000000" w:rsidRDefault="00540457">
      <w:pPr>
        <w:pStyle w:val="a0"/>
        <w:rPr>
          <w:rFonts w:hint="cs"/>
          <w:rtl/>
        </w:rPr>
      </w:pPr>
    </w:p>
    <w:p w14:paraId="59D161FF" w14:textId="77777777" w:rsidR="00000000" w:rsidRDefault="00540457">
      <w:pPr>
        <w:pStyle w:val="a0"/>
        <w:rPr>
          <w:rFonts w:hint="cs"/>
          <w:rtl/>
        </w:rPr>
      </w:pPr>
      <w:r>
        <w:rPr>
          <w:rFonts w:hint="cs"/>
          <w:rtl/>
        </w:rPr>
        <w:t>מה, זה סודי?</w:t>
      </w:r>
    </w:p>
    <w:p w14:paraId="50A95B43" w14:textId="77777777" w:rsidR="00000000" w:rsidRDefault="00540457">
      <w:pPr>
        <w:pStyle w:val="a0"/>
        <w:ind w:firstLine="0"/>
        <w:rPr>
          <w:rFonts w:hint="cs"/>
          <w:rtl/>
        </w:rPr>
      </w:pPr>
    </w:p>
    <w:p w14:paraId="0C1EFB33" w14:textId="77777777" w:rsidR="00000000" w:rsidRDefault="00540457">
      <w:pPr>
        <w:pStyle w:val="af1"/>
        <w:rPr>
          <w:rtl/>
        </w:rPr>
      </w:pPr>
      <w:r>
        <w:rPr>
          <w:rtl/>
        </w:rPr>
        <w:t>היו"ר מוחמד ברכה:</w:t>
      </w:r>
    </w:p>
    <w:p w14:paraId="1B978F8C" w14:textId="77777777" w:rsidR="00000000" w:rsidRDefault="00540457">
      <w:pPr>
        <w:pStyle w:val="a0"/>
        <w:rPr>
          <w:rtl/>
        </w:rPr>
      </w:pPr>
    </w:p>
    <w:p w14:paraId="206AB44B" w14:textId="77777777" w:rsidR="00000000" w:rsidRDefault="00540457">
      <w:pPr>
        <w:pStyle w:val="a0"/>
        <w:rPr>
          <w:rFonts w:hint="cs"/>
          <w:rtl/>
        </w:rPr>
      </w:pPr>
      <w:r>
        <w:rPr>
          <w:rFonts w:hint="cs"/>
          <w:rtl/>
        </w:rPr>
        <w:t>תפסיק עם זה. תפנה למזכיר והוא יסביר לך, מה העניין.</w:t>
      </w:r>
    </w:p>
    <w:p w14:paraId="38937132" w14:textId="77777777" w:rsidR="00000000" w:rsidRDefault="00540457">
      <w:pPr>
        <w:pStyle w:val="a0"/>
        <w:ind w:firstLine="0"/>
        <w:rPr>
          <w:rFonts w:hint="cs"/>
          <w:rtl/>
        </w:rPr>
      </w:pPr>
    </w:p>
    <w:p w14:paraId="0B6A5DBD" w14:textId="77777777" w:rsidR="00000000" w:rsidRDefault="00540457">
      <w:pPr>
        <w:pStyle w:val="af0"/>
        <w:rPr>
          <w:rtl/>
        </w:rPr>
      </w:pPr>
      <w:r>
        <w:rPr>
          <w:rFonts w:hint="eastAsia"/>
          <w:rtl/>
        </w:rPr>
        <w:t>שאול</w:t>
      </w:r>
      <w:r>
        <w:rPr>
          <w:rtl/>
        </w:rPr>
        <w:t xml:space="preserve"> יהלום (מפד"ל):</w:t>
      </w:r>
    </w:p>
    <w:p w14:paraId="0A9AD595" w14:textId="77777777" w:rsidR="00000000" w:rsidRDefault="00540457">
      <w:pPr>
        <w:pStyle w:val="a0"/>
        <w:rPr>
          <w:rFonts w:hint="cs"/>
          <w:rtl/>
        </w:rPr>
      </w:pPr>
    </w:p>
    <w:p w14:paraId="71007843" w14:textId="77777777" w:rsidR="00000000" w:rsidRDefault="00540457">
      <w:pPr>
        <w:pStyle w:val="a0"/>
        <w:rPr>
          <w:rFonts w:hint="cs"/>
          <w:rtl/>
        </w:rPr>
      </w:pPr>
      <w:r>
        <w:rPr>
          <w:rFonts w:hint="cs"/>
          <w:rtl/>
        </w:rPr>
        <w:t>המזכיר לא רוצה לדבר אתי.</w:t>
      </w:r>
    </w:p>
    <w:p w14:paraId="3A1298F4" w14:textId="77777777" w:rsidR="00000000" w:rsidRDefault="00540457">
      <w:pPr>
        <w:pStyle w:val="a0"/>
        <w:ind w:firstLine="0"/>
        <w:rPr>
          <w:rFonts w:hint="cs"/>
          <w:rtl/>
        </w:rPr>
      </w:pPr>
    </w:p>
    <w:p w14:paraId="768290CB" w14:textId="77777777" w:rsidR="00000000" w:rsidRDefault="00540457">
      <w:pPr>
        <w:pStyle w:val="-"/>
        <w:rPr>
          <w:rtl/>
        </w:rPr>
      </w:pPr>
      <w:bookmarkStart w:id="196" w:name="FS000000560T03_12_2003_14_53_52C"/>
      <w:bookmarkEnd w:id="196"/>
      <w:r>
        <w:rPr>
          <w:rtl/>
        </w:rPr>
        <w:t>אחמד טיבי (חד"ש-תע"ל):</w:t>
      </w:r>
    </w:p>
    <w:p w14:paraId="09F9B8E1" w14:textId="77777777" w:rsidR="00000000" w:rsidRDefault="00540457">
      <w:pPr>
        <w:pStyle w:val="a0"/>
        <w:rPr>
          <w:rtl/>
        </w:rPr>
      </w:pPr>
    </w:p>
    <w:p w14:paraId="4C365067" w14:textId="77777777" w:rsidR="00000000" w:rsidRDefault="00540457">
      <w:pPr>
        <w:pStyle w:val="a0"/>
        <w:rPr>
          <w:rFonts w:hint="cs"/>
          <w:rtl/>
        </w:rPr>
      </w:pPr>
      <w:r>
        <w:rPr>
          <w:rFonts w:hint="cs"/>
          <w:rtl/>
        </w:rPr>
        <w:t>המבחן הפסיכומטרי, כולנו יודעים והוכח שהוא מבחן תלוי תרבות. לכן, אין ס</w:t>
      </w:r>
      <w:r>
        <w:rPr>
          <w:rFonts w:hint="cs"/>
          <w:rtl/>
        </w:rPr>
        <w:t>פק שההישגים שונים, ותוצאות המבחן הפסיכומטרי שונות לפי מדדים תרבותיים, לפי מוצא, לפי יישובים, לפי חלוקה גיאוגרפית ומצב סוציו-אקונומי, וכתוצאה מכך - הקבלה לאוניברסיטאות. פעמים מספר דנו בנושא הזה  - חבר הכנסת יוסי שריד, אתה יזמת זאת גם כשהיית שר וגם כשהיית חב</w:t>
      </w:r>
      <w:r>
        <w:rPr>
          <w:rFonts w:hint="cs"/>
          <w:rtl/>
        </w:rPr>
        <w:t>ר הכנסת, בוועדת החינוך.</w:t>
      </w:r>
    </w:p>
    <w:p w14:paraId="5AB74FE4" w14:textId="77777777" w:rsidR="00000000" w:rsidRDefault="00540457">
      <w:pPr>
        <w:pStyle w:val="a0"/>
        <w:ind w:firstLine="0"/>
        <w:rPr>
          <w:rFonts w:hint="cs"/>
          <w:rtl/>
        </w:rPr>
      </w:pPr>
    </w:p>
    <w:p w14:paraId="4580BAD0" w14:textId="77777777" w:rsidR="00000000" w:rsidRDefault="00540457">
      <w:pPr>
        <w:pStyle w:val="a0"/>
        <w:rPr>
          <w:rFonts w:hint="cs"/>
          <w:rtl/>
        </w:rPr>
      </w:pPr>
      <w:r>
        <w:rPr>
          <w:rFonts w:hint="cs"/>
          <w:rtl/>
        </w:rPr>
        <w:t>עכשיו, לאחר ניסיון מוצלח שבו יש שיפור מסוים וצמצום פערים בקבלה לאוניברסיטאות, מחליטים בהנהלות האוניברסיטאות, מוסדות אקדמיים שאמורים להיות רחוקים משיקולים זרים וגזעניים, להחזיר את המבחן הפסיכומטרי, וכי למה? כפי שחשף עיתון "הארץ", וה</w:t>
      </w:r>
      <w:r>
        <w:rPr>
          <w:rFonts w:hint="cs"/>
          <w:rtl/>
        </w:rPr>
        <w:t xml:space="preserve">ודו מרצים בכתבה ולאחר מכן בשיחות אתנו - בשל העלייה בשיעורי קבלתם של סטודנטים ערבים לאוניברסיטאות האלה, בעיקר לפקולטות יוקרתיות, כפי שאמרו. </w:t>
      </w:r>
    </w:p>
    <w:p w14:paraId="768BA75C" w14:textId="77777777" w:rsidR="00000000" w:rsidRDefault="00540457">
      <w:pPr>
        <w:pStyle w:val="a0"/>
        <w:rPr>
          <w:rFonts w:hint="cs"/>
          <w:rtl/>
        </w:rPr>
      </w:pPr>
    </w:p>
    <w:p w14:paraId="66A0608B" w14:textId="77777777" w:rsidR="00000000" w:rsidRDefault="00540457">
      <w:pPr>
        <w:pStyle w:val="a0"/>
        <w:rPr>
          <w:rFonts w:hint="cs"/>
          <w:rtl/>
        </w:rPr>
      </w:pPr>
      <w:r>
        <w:rPr>
          <w:rFonts w:hint="cs"/>
          <w:rtl/>
        </w:rPr>
        <w:t>מתברר שהתקבלו יותר ערבים מאשר למשל תלמידים או סטודנטים מעיירות פיתוח. רבותי, אתם הרי יודעים, הייתם פעם מיעוט, שלמיע</w:t>
      </w:r>
      <w:r>
        <w:rPr>
          <w:rFonts w:hint="cs"/>
          <w:rtl/>
        </w:rPr>
        <w:t>וט יש אינסנטיב, יש טריגר, יש דחף חזק יותר להצטיין ולהתגבר על מכשולים. כך הם גם הסטודנטים הערבים באוניברסיטאות, כך גם הרופאים הערבים בבתי-חולים, הם הכי טובים. ולכן כך גם הסטודנטים הערבים מתאמצים יותר בשל המחסומים, בשל המכשולים שמוצבים בפניהם, ולכן הם צריכים</w:t>
      </w:r>
      <w:r>
        <w:rPr>
          <w:rFonts w:hint="cs"/>
          <w:rtl/>
        </w:rPr>
        <w:t xml:space="preserve"> לדלג על יותר משוכות. </w:t>
      </w:r>
    </w:p>
    <w:p w14:paraId="31A49288" w14:textId="77777777" w:rsidR="00000000" w:rsidRDefault="00540457">
      <w:pPr>
        <w:pStyle w:val="a0"/>
        <w:rPr>
          <w:rFonts w:hint="cs"/>
          <w:rtl/>
        </w:rPr>
      </w:pPr>
    </w:p>
    <w:p w14:paraId="119643AD" w14:textId="77777777" w:rsidR="00000000" w:rsidRDefault="00540457">
      <w:pPr>
        <w:pStyle w:val="a0"/>
        <w:rPr>
          <w:rFonts w:hint="cs"/>
          <w:rtl/>
        </w:rPr>
      </w:pPr>
      <w:r>
        <w:rPr>
          <w:rFonts w:hint="cs"/>
          <w:rtl/>
        </w:rPr>
        <w:t>ההחלטה הזאת של ראשי האוניברסיטאות נגועה בגזענות. אני הייתי במדריד לפני שבוע. ביום חמישי טסנו, הכותרת היתה בומבסטית, וחשכו עיני, אף שאני רגיל לתופעות כאלה, אבל באוניברסיטאות? ולכן דבר ראשון, לפני שדנו בסכסוך הישראלי-הפלסטיני, אני הצג</w:t>
      </w:r>
      <w:r>
        <w:rPr>
          <w:rFonts w:hint="cs"/>
          <w:rtl/>
        </w:rPr>
        <w:t xml:space="preserve">תי לאיחוד האירופי את עיתון "הארץ", את מה שכתוב באנגלית. הם היו המומים, אני יכול לגלות לכם. היו שם נציגי אוניברסיטאות. בכנס הזה העברנו להם את החומר. תארו לעצמכם שבצרפת למשל או בלונדון או בבריטניה יתחילו בשל כך לא לקבל סטודנטים ישראלים. מה תגידו? אנטישמיות. </w:t>
      </w:r>
    </w:p>
    <w:p w14:paraId="4CAEF646" w14:textId="77777777" w:rsidR="00000000" w:rsidRDefault="00540457">
      <w:pPr>
        <w:pStyle w:val="a0"/>
        <w:rPr>
          <w:rFonts w:hint="cs"/>
          <w:rtl/>
        </w:rPr>
      </w:pPr>
    </w:p>
    <w:p w14:paraId="6F2ABEA2" w14:textId="77777777" w:rsidR="00000000" w:rsidRDefault="00540457">
      <w:pPr>
        <w:pStyle w:val="a0"/>
        <w:rPr>
          <w:rFonts w:hint="cs"/>
          <w:rtl/>
        </w:rPr>
      </w:pPr>
      <w:r>
        <w:rPr>
          <w:rFonts w:hint="cs"/>
          <w:rtl/>
        </w:rPr>
        <w:t xml:space="preserve">מדובר כאן בדבר שצריך להרעיד את אמות הספים, וזה עבר ככה כאן בארץ, למה?  כי האווירה היא אווירה אנטי-ערבית במהותה, ולכן אפילו כשזה נוגע ל"קרם דה לה קרם", למוסדות האקדמיים, זה עובר כחוט השני. </w:t>
      </w:r>
    </w:p>
    <w:p w14:paraId="55E03992" w14:textId="77777777" w:rsidR="00000000" w:rsidRDefault="00540457">
      <w:pPr>
        <w:pStyle w:val="a0"/>
        <w:rPr>
          <w:rFonts w:hint="cs"/>
          <w:rtl/>
        </w:rPr>
      </w:pPr>
    </w:p>
    <w:p w14:paraId="160D8576" w14:textId="77777777" w:rsidR="00000000" w:rsidRDefault="00540457">
      <w:pPr>
        <w:pStyle w:val="af0"/>
        <w:rPr>
          <w:rtl/>
        </w:rPr>
      </w:pPr>
      <w:r>
        <w:rPr>
          <w:rFonts w:hint="eastAsia"/>
          <w:rtl/>
        </w:rPr>
        <w:t>יוסי</w:t>
      </w:r>
      <w:r>
        <w:rPr>
          <w:rtl/>
        </w:rPr>
        <w:t xml:space="preserve"> שריד (מרצ):</w:t>
      </w:r>
    </w:p>
    <w:p w14:paraId="1FC5B72B" w14:textId="77777777" w:rsidR="00000000" w:rsidRDefault="00540457">
      <w:pPr>
        <w:pStyle w:val="a0"/>
        <w:rPr>
          <w:rFonts w:hint="cs"/>
          <w:rtl/>
        </w:rPr>
      </w:pPr>
    </w:p>
    <w:p w14:paraId="7F10A20B" w14:textId="77777777" w:rsidR="00000000" w:rsidRDefault="00540457">
      <w:pPr>
        <w:pStyle w:val="a0"/>
        <w:rPr>
          <w:rFonts w:hint="cs"/>
          <w:rtl/>
        </w:rPr>
      </w:pPr>
      <w:r>
        <w:rPr>
          <w:rFonts w:hint="cs"/>
          <w:rtl/>
        </w:rPr>
        <w:t xml:space="preserve">זה לא עבר, זה גם לא יכול לעבור, כי כל מי שילך </w:t>
      </w:r>
      <w:r>
        <w:rPr>
          <w:rFonts w:hint="cs"/>
          <w:rtl/>
        </w:rPr>
        <w:t xml:space="preserve">לבג"ץ על-פי החלטת ועדת החינוך - זה הסכם שאפילו יעמדו על הראש ויעשו שמיניות באוויר, הוא לא יכול לעבור. </w:t>
      </w:r>
    </w:p>
    <w:p w14:paraId="3C256D64" w14:textId="77777777" w:rsidR="00000000" w:rsidRDefault="00540457">
      <w:pPr>
        <w:pStyle w:val="a0"/>
        <w:rPr>
          <w:rFonts w:hint="cs"/>
          <w:rtl/>
        </w:rPr>
      </w:pPr>
    </w:p>
    <w:p w14:paraId="02E276AA" w14:textId="77777777" w:rsidR="00000000" w:rsidRDefault="00540457">
      <w:pPr>
        <w:pStyle w:val="a"/>
        <w:rPr>
          <w:rtl/>
        </w:rPr>
      </w:pPr>
      <w:bookmarkStart w:id="197" w:name="FS000000560T03_12_2003_13_58_17"/>
      <w:bookmarkStart w:id="198" w:name="_Toc59448036"/>
      <w:bookmarkEnd w:id="197"/>
      <w:r>
        <w:rPr>
          <w:rFonts w:hint="eastAsia"/>
          <w:rtl/>
        </w:rPr>
        <w:t>אחמד</w:t>
      </w:r>
      <w:r>
        <w:rPr>
          <w:rtl/>
        </w:rPr>
        <w:t xml:space="preserve"> טיבי (חד"ש-תע"ל):</w:t>
      </w:r>
      <w:bookmarkEnd w:id="198"/>
    </w:p>
    <w:p w14:paraId="44EF095C" w14:textId="77777777" w:rsidR="00000000" w:rsidRDefault="00540457">
      <w:pPr>
        <w:pStyle w:val="a0"/>
        <w:rPr>
          <w:rFonts w:hint="cs"/>
          <w:rtl/>
        </w:rPr>
      </w:pPr>
    </w:p>
    <w:p w14:paraId="2146F1B5" w14:textId="77777777" w:rsidR="00000000" w:rsidRDefault="00540457">
      <w:pPr>
        <w:pStyle w:val="a0"/>
        <w:rPr>
          <w:rFonts w:hint="cs"/>
          <w:rtl/>
        </w:rPr>
      </w:pPr>
      <w:r>
        <w:rPr>
          <w:rFonts w:hint="cs"/>
          <w:rtl/>
        </w:rPr>
        <w:t xml:space="preserve">חבר הכנסת שריד, אבל עצם ההחלטה וגם העובדה - - </w:t>
      </w:r>
    </w:p>
    <w:p w14:paraId="39B36AB8" w14:textId="77777777" w:rsidR="00000000" w:rsidRDefault="00540457">
      <w:pPr>
        <w:pStyle w:val="a0"/>
        <w:rPr>
          <w:rFonts w:hint="cs"/>
          <w:rtl/>
        </w:rPr>
      </w:pPr>
    </w:p>
    <w:p w14:paraId="3311F700" w14:textId="77777777" w:rsidR="00000000" w:rsidRDefault="00540457">
      <w:pPr>
        <w:pStyle w:val="af0"/>
        <w:rPr>
          <w:rtl/>
        </w:rPr>
      </w:pPr>
      <w:r>
        <w:rPr>
          <w:rFonts w:hint="eastAsia"/>
          <w:rtl/>
        </w:rPr>
        <w:t>יוסי</w:t>
      </w:r>
      <w:r>
        <w:rPr>
          <w:rtl/>
        </w:rPr>
        <w:t xml:space="preserve"> שריד (מרצ):</w:t>
      </w:r>
    </w:p>
    <w:p w14:paraId="533D92E4" w14:textId="77777777" w:rsidR="00000000" w:rsidRDefault="00540457">
      <w:pPr>
        <w:pStyle w:val="a0"/>
        <w:rPr>
          <w:rFonts w:hint="cs"/>
          <w:rtl/>
        </w:rPr>
      </w:pPr>
    </w:p>
    <w:p w14:paraId="7C391123" w14:textId="77777777" w:rsidR="00000000" w:rsidRDefault="00540457">
      <w:pPr>
        <w:pStyle w:val="a0"/>
        <w:rPr>
          <w:rFonts w:hint="cs"/>
          <w:rtl/>
        </w:rPr>
      </w:pPr>
      <w:r>
        <w:rPr>
          <w:rFonts w:hint="cs"/>
          <w:rtl/>
        </w:rPr>
        <w:t xml:space="preserve"> אני מסכים אתך. יש לזה שם, שאתה כל הזמן עוקף אותו, קוראים לזה </w:t>
      </w:r>
      <w:r>
        <w:rPr>
          <w:rFonts w:hint="cs"/>
          <w:rtl/>
        </w:rPr>
        <w:t xml:space="preserve">"נומרוס קלאוזוס". </w:t>
      </w:r>
    </w:p>
    <w:p w14:paraId="34536387" w14:textId="77777777" w:rsidR="00000000" w:rsidRDefault="00540457">
      <w:pPr>
        <w:pStyle w:val="-"/>
        <w:rPr>
          <w:rtl/>
        </w:rPr>
      </w:pPr>
      <w:bookmarkStart w:id="199" w:name="FS000000560T03_12_2003_14_01_08C"/>
      <w:bookmarkEnd w:id="199"/>
    </w:p>
    <w:p w14:paraId="7E1DF699" w14:textId="77777777" w:rsidR="00000000" w:rsidRDefault="00540457">
      <w:pPr>
        <w:pStyle w:val="-"/>
        <w:rPr>
          <w:rtl/>
        </w:rPr>
      </w:pPr>
      <w:r>
        <w:rPr>
          <w:rtl/>
        </w:rPr>
        <w:t>אחמד טיבי (חד"ש-תע"ל):</w:t>
      </w:r>
    </w:p>
    <w:p w14:paraId="5E8A5380" w14:textId="77777777" w:rsidR="00000000" w:rsidRDefault="00540457">
      <w:pPr>
        <w:pStyle w:val="a0"/>
        <w:rPr>
          <w:rtl/>
        </w:rPr>
      </w:pPr>
    </w:p>
    <w:p w14:paraId="7BB24284" w14:textId="77777777" w:rsidR="00000000" w:rsidRDefault="00540457">
      <w:pPr>
        <w:pStyle w:val="a0"/>
        <w:rPr>
          <w:rFonts w:hint="cs"/>
          <w:rtl/>
        </w:rPr>
      </w:pPr>
      <w:r>
        <w:rPr>
          <w:rFonts w:hint="cs"/>
          <w:rtl/>
        </w:rPr>
        <w:t xml:space="preserve">לא, זה אפילו לא "נומרוס קלאוזוס", זה אפילו מעבר לכך, זה חמור מ"נומרוס קלאוזוס". </w:t>
      </w:r>
    </w:p>
    <w:p w14:paraId="00AECD2D" w14:textId="77777777" w:rsidR="00000000" w:rsidRDefault="00540457">
      <w:pPr>
        <w:pStyle w:val="a0"/>
        <w:rPr>
          <w:rFonts w:hint="cs"/>
          <w:rtl/>
        </w:rPr>
      </w:pPr>
    </w:p>
    <w:p w14:paraId="4D01D757" w14:textId="77777777" w:rsidR="00000000" w:rsidRDefault="00540457">
      <w:pPr>
        <w:pStyle w:val="af0"/>
        <w:rPr>
          <w:rtl/>
        </w:rPr>
      </w:pPr>
      <w:r>
        <w:rPr>
          <w:rFonts w:hint="eastAsia"/>
          <w:rtl/>
        </w:rPr>
        <w:t>יוסי</w:t>
      </w:r>
      <w:r>
        <w:rPr>
          <w:rtl/>
        </w:rPr>
        <w:t xml:space="preserve"> שריד (מרצ):</w:t>
      </w:r>
    </w:p>
    <w:p w14:paraId="5AAF13F3" w14:textId="77777777" w:rsidR="00000000" w:rsidRDefault="00540457">
      <w:pPr>
        <w:pStyle w:val="a0"/>
        <w:rPr>
          <w:rFonts w:hint="cs"/>
          <w:rtl/>
        </w:rPr>
      </w:pPr>
    </w:p>
    <w:p w14:paraId="099D3370" w14:textId="77777777" w:rsidR="00000000" w:rsidRDefault="00540457">
      <w:pPr>
        <w:pStyle w:val="a0"/>
        <w:rPr>
          <w:rFonts w:hint="cs"/>
          <w:rtl/>
        </w:rPr>
      </w:pPr>
      <w:r>
        <w:rPr>
          <w:rFonts w:hint="cs"/>
          <w:rtl/>
        </w:rPr>
        <w:t xml:space="preserve">לא, זה "נומרוס קלאוזוס". </w:t>
      </w:r>
    </w:p>
    <w:p w14:paraId="6ECB0136" w14:textId="77777777" w:rsidR="00000000" w:rsidRDefault="00540457">
      <w:pPr>
        <w:pStyle w:val="a0"/>
        <w:rPr>
          <w:rFonts w:hint="cs"/>
          <w:rtl/>
        </w:rPr>
      </w:pPr>
    </w:p>
    <w:p w14:paraId="7CFA774A" w14:textId="77777777" w:rsidR="00000000" w:rsidRDefault="00540457">
      <w:pPr>
        <w:pStyle w:val="-"/>
        <w:rPr>
          <w:rtl/>
        </w:rPr>
      </w:pPr>
      <w:bookmarkStart w:id="200" w:name="FS000000560T03_12_2003_13_24_38C"/>
      <w:bookmarkEnd w:id="200"/>
      <w:r>
        <w:rPr>
          <w:rtl/>
        </w:rPr>
        <w:t>אחמד טיבי (חד"ש-תע"ל):</w:t>
      </w:r>
    </w:p>
    <w:p w14:paraId="2FBF49B2" w14:textId="77777777" w:rsidR="00000000" w:rsidRDefault="00540457">
      <w:pPr>
        <w:pStyle w:val="a0"/>
        <w:rPr>
          <w:rtl/>
        </w:rPr>
      </w:pPr>
    </w:p>
    <w:p w14:paraId="587AF639" w14:textId="77777777" w:rsidR="00000000" w:rsidRDefault="00540457">
      <w:pPr>
        <w:pStyle w:val="a0"/>
        <w:rPr>
          <w:rFonts w:hint="cs"/>
          <w:rtl/>
        </w:rPr>
      </w:pPr>
      <w:r>
        <w:rPr>
          <w:rFonts w:hint="cs"/>
          <w:rtl/>
        </w:rPr>
        <w:t xml:space="preserve">אבל רק בשל העובדה שראו שערבים מתקבלים יותר לאוניברסיטאות, הם </w:t>
      </w:r>
      <w:r>
        <w:rPr>
          <w:rFonts w:hint="cs"/>
          <w:rtl/>
        </w:rPr>
        <w:t>חזרו בהם. הרי תמיד השתמשו בטיעונים ביטחוניים, כדי למנוע למשל כניסה למקום כמו חברת החשמל, והטיעונים האלה קרסו בזה אחר זה. פתאום פה אין טיעונים ביטחוניים, יש טיעונים גזעניים, חבר הכנסת שלגי, יושב-ראש ועדת החינוך והתרבות. איך אתה יכול לתת יד לכך?</w:t>
      </w:r>
    </w:p>
    <w:p w14:paraId="0044CA45" w14:textId="77777777" w:rsidR="00000000" w:rsidRDefault="00540457">
      <w:pPr>
        <w:pStyle w:val="a0"/>
        <w:rPr>
          <w:rFonts w:hint="cs"/>
          <w:rtl/>
        </w:rPr>
      </w:pPr>
    </w:p>
    <w:p w14:paraId="6A105935" w14:textId="77777777" w:rsidR="00000000" w:rsidRDefault="00540457">
      <w:pPr>
        <w:pStyle w:val="af0"/>
        <w:rPr>
          <w:rtl/>
        </w:rPr>
      </w:pPr>
      <w:r>
        <w:rPr>
          <w:rFonts w:hint="eastAsia"/>
          <w:rtl/>
        </w:rPr>
        <w:t>אילן</w:t>
      </w:r>
      <w:r>
        <w:rPr>
          <w:rtl/>
        </w:rPr>
        <w:t xml:space="preserve"> שלגי (</w:t>
      </w:r>
      <w:r>
        <w:rPr>
          <w:rFonts w:hint="cs"/>
          <w:rtl/>
        </w:rPr>
        <w:t>שינוי</w:t>
      </w:r>
      <w:r>
        <w:rPr>
          <w:rtl/>
        </w:rPr>
        <w:t>):</w:t>
      </w:r>
    </w:p>
    <w:p w14:paraId="103B438A" w14:textId="77777777" w:rsidR="00000000" w:rsidRDefault="00540457">
      <w:pPr>
        <w:pStyle w:val="a0"/>
        <w:rPr>
          <w:rFonts w:hint="cs"/>
          <w:rtl/>
        </w:rPr>
      </w:pPr>
    </w:p>
    <w:p w14:paraId="4C9ABB9B" w14:textId="77777777" w:rsidR="00000000" w:rsidRDefault="00540457">
      <w:pPr>
        <w:pStyle w:val="a0"/>
        <w:rPr>
          <w:rFonts w:hint="cs"/>
          <w:rtl/>
        </w:rPr>
      </w:pPr>
      <w:r>
        <w:rPr>
          <w:rFonts w:hint="cs"/>
          <w:rtl/>
        </w:rPr>
        <w:t xml:space="preserve">אתה מטעה. </w:t>
      </w:r>
    </w:p>
    <w:p w14:paraId="671C052B" w14:textId="77777777" w:rsidR="00000000" w:rsidRDefault="00540457">
      <w:pPr>
        <w:pStyle w:val="a0"/>
        <w:rPr>
          <w:rFonts w:hint="cs"/>
          <w:rtl/>
        </w:rPr>
      </w:pPr>
    </w:p>
    <w:p w14:paraId="38FF36FC" w14:textId="77777777" w:rsidR="00000000" w:rsidRDefault="00540457">
      <w:pPr>
        <w:pStyle w:val="-"/>
        <w:rPr>
          <w:rtl/>
        </w:rPr>
      </w:pPr>
      <w:bookmarkStart w:id="201" w:name="FS000000560T03_12_2003_14_03_07C"/>
      <w:bookmarkEnd w:id="201"/>
      <w:r>
        <w:rPr>
          <w:rtl/>
        </w:rPr>
        <w:t>אחמד טיבי (חד"ש-תע"ל):</w:t>
      </w:r>
    </w:p>
    <w:p w14:paraId="31ED3EC2" w14:textId="77777777" w:rsidR="00000000" w:rsidRDefault="00540457">
      <w:pPr>
        <w:pStyle w:val="a0"/>
        <w:rPr>
          <w:rtl/>
        </w:rPr>
      </w:pPr>
    </w:p>
    <w:p w14:paraId="758D70D0" w14:textId="77777777" w:rsidR="00000000" w:rsidRDefault="00540457">
      <w:pPr>
        <w:pStyle w:val="a0"/>
        <w:rPr>
          <w:rFonts w:hint="cs"/>
          <w:rtl/>
        </w:rPr>
      </w:pPr>
      <w:r>
        <w:rPr>
          <w:rFonts w:hint="cs"/>
          <w:rtl/>
        </w:rPr>
        <w:t xml:space="preserve">איך אתה יכול לתת יד לדבר גזעני כזה? אתה יושב-ראש ועדת החינוך והתרבות. כל אדם שתומך בהליך הזה, כלימה צריכה לעלות על פניו, הוא צריך להתבייש. </w:t>
      </w:r>
    </w:p>
    <w:p w14:paraId="4E2DE1AF" w14:textId="77777777" w:rsidR="00000000" w:rsidRDefault="00540457">
      <w:pPr>
        <w:pStyle w:val="a0"/>
        <w:rPr>
          <w:rFonts w:hint="cs"/>
          <w:rtl/>
        </w:rPr>
      </w:pPr>
    </w:p>
    <w:p w14:paraId="5137D5CF" w14:textId="77777777" w:rsidR="00000000" w:rsidRDefault="00540457">
      <w:pPr>
        <w:pStyle w:val="af0"/>
        <w:rPr>
          <w:rtl/>
        </w:rPr>
      </w:pPr>
      <w:r>
        <w:rPr>
          <w:rFonts w:hint="eastAsia"/>
          <w:rtl/>
        </w:rPr>
        <w:t>אילן</w:t>
      </w:r>
      <w:r>
        <w:rPr>
          <w:rtl/>
        </w:rPr>
        <w:t xml:space="preserve"> שלגי (</w:t>
      </w:r>
      <w:r>
        <w:rPr>
          <w:rFonts w:hint="cs"/>
          <w:rtl/>
        </w:rPr>
        <w:t>שינוי</w:t>
      </w:r>
      <w:r>
        <w:rPr>
          <w:rtl/>
        </w:rPr>
        <w:t>):</w:t>
      </w:r>
    </w:p>
    <w:p w14:paraId="66123ADE" w14:textId="77777777" w:rsidR="00000000" w:rsidRDefault="00540457">
      <w:pPr>
        <w:pStyle w:val="a0"/>
        <w:rPr>
          <w:rFonts w:hint="cs"/>
          <w:rtl/>
        </w:rPr>
      </w:pPr>
    </w:p>
    <w:p w14:paraId="64693A3A" w14:textId="77777777" w:rsidR="00000000" w:rsidRDefault="00540457">
      <w:pPr>
        <w:pStyle w:val="a0"/>
        <w:rPr>
          <w:rFonts w:hint="cs"/>
          <w:rtl/>
        </w:rPr>
      </w:pPr>
      <w:r>
        <w:rPr>
          <w:rFonts w:hint="cs"/>
          <w:rtl/>
        </w:rPr>
        <w:t xml:space="preserve">אתה לא טועה, אתה מטעה. </w:t>
      </w:r>
    </w:p>
    <w:p w14:paraId="33EBAC45" w14:textId="77777777" w:rsidR="00000000" w:rsidRDefault="00540457">
      <w:pPr>
        <w:pStyle w:val="a0"/>
        <w:rPr>
          <w:rFonts w:hint="cs"/>
          <w:rtl/>
        </w:rPr>
      </w:pPr>
    </w:p>
    <w:p w14:paraId="733CADCD" w14:textId="77777777" w:rsidR="00000000" w:rsidRDefault="00540457">
      <w:pPr>
        <w:pStyle w:val="-"/>
        <w:rPr>
          <w:rtl/>
        </w:rPr>
      </w:pPr>
      <w:bookmarkStart w:id="202" w:name="FS000000560T03_12_2003_13_25_13C"/>
      <w:bookmarkEnd w:id="202"/>
      <w:r>
        <w:rPr>
          <w:rtl/>
        </w:rPr>
        <w:t>אחמד טיבי (חד"ש-תע"ל):</w:t>
      </w:r>
    </w:p>
    <w:p w14:paraId="79E49066" w14:textId="77777777" w:rsidR="00000000" w:rsidRDefault="00540457">
      <w:pPr>
        <w:pStyle w:val="a0"/>
        <w:rPr>
          <w:rtl/>
        </w:rPr>
      </w:pPr>
    </w:p>
    <w:p w14:paraId="50848DDE" w14:textId="77777777" w:rsidR="00000000" w:rsidRDefault="00540457">
      <w:pPr>
        <w:pStyle w:val="a0"/>
        <w:rPr>
          <w:rFonts w:hint="cs"/>
          <w:rtl/>
        </w:rPr>
      </w:pPr>
      <w:r>
        <w:rPr>
          <w:rFonts w:hint="cs"/>
          <w:rtl/>
        </w:rPr>
        <w:t>צ</w:t>
      </w:r>
      <w:r>
        <w:rPr>
          <w:rFonts w:hint="cs"/>
          <w:rtl/>
        </w:rPr>
        <w:t xml:space="preserve">ריך להתבייש. אתם סבלתם מגזענות. עכשיו אתם מנהלים בתי-ספר לגזענות, כל מי שתומך בדבר הזה, ולכן החברה הישראלית, יוסי, היא זו שעברה על כך בשתיקה. </w:t>
      </w:r>
    </w:p>
    <w:p w14:paraId="08435E62" w14:textId="77777777" w:rsidR="00000000" w:rsidRDefault="00540457">
      <w:pPr>
        <w:pStyle w:val="a0"/>
        <w:rPr>
          <w:rFonts w:hint="cs"/>
          <w:rtl/>
        </w:rPr>
      </w:pPr>
    </w:p>
    <w:p w14:paraId="1B889C30"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62DC94F5" w14:textId="77777777" w:rsidR="00000000" w:rsidRDefault="00540457">
      <w:pPr>
        <w:pStyle w:val="a0"/>
        <w:rPr>
          <w:rFonts w:hint="cs"/>
          <w:rtl/>
        </w:rPr>
      </w:pPr>
    </w:p>
    <w:p w14:paraId="434B6BB2" w14:textId="77777777" w:rsidR="00000000" w:rsidRDefault="00540457">
      <w:pPr>
        <w:pStyle w:val="a0"/>
        <w:rPr>
          <w:rFonts w:hint="cs"/>
          <w:rtl/>
        </w:rPr>
      </w:pPr>
      <w:r>
        <w:rPr>
          <w:rFonts w:hint="cs"/>
          <w:rtl/>
        </w:rPr>
        <w:t>- - -</w:t>
      </w:r>
    </w:p>
    <w:p w14:paraId="3F6F6CB2" w14:textId="77777777" w:rsidR="00000000" w:rsidRDefault="00540457">
      <w:pPr>
        <w:pStyle w:val="a0"/>
        <w:rPr>
          <w:rFonts w:hint="cs"/>
          <w:rtl/>
        </w:rPr>
      </w:pPr>
    </w:p>
    <w:p w14:paraId="30A9CB1F" w14:textId="77777777" w:rsidR="00000000" w:rsidRDefault="00540457">
      <w:pPr>
        <w:pStyle w:val="af0"/>
        <w:rPr>
          <w:rtl/>
        </w:rPr>
      </w:pPr>
      <w:r>
        <w:rPr>
          <w:rFonts w:hint="eastAsia"/>
          <w:rtl/>
        </w:rPr>
        <w:t>אריה</w:t>
      </w:r>
      <w:r>
        <w:rPr>
          <w:rtl/>
        </w:rPr>
        <w:t xml:space="preserve"> אלדד (האיחוד הלאומי - ישראל ביתנו):</w:t>
      </w:r>
    </w:p>
    <w:p w14:paraId="7CE231A9" w14:textId="77777777" w:rsidR="00000000" w:rsidRDefault="00540457">
      <w:pPr>
        <w:pStyle w:val="a0"/>
        <w:rPr>
          <w:rFonts w:hint="cs"/>
          <w:rtl/>
        </w:rPr>
      </w:pPr>
    </w:p>
    <w:p w14:paraId="0C981297" w14:textId="77777777" w:rsidR="00000000" w:rsidRDefault="00540457">
      <w:pPr>
        <w:pStyle w:val="a0"/>
        <w:ind w:left="719" w:firstLine="0"/>
        <w:rPr>
          <w:rFonts w:hint="cs"/>
          <w:rtl/>
        </w:rPr>
      </w:pPr>
      <w:r>
        <w:rPr>
          <w:rFonts w:hint="cs"/>
          <w:rtl/>
        </w:rPr>
        <w:t>- - -</w:t>
      </w:r>
    </w:p>
    <w:p w14:paraId="410DD770" w14:textId="77777777" w:rsidR="00000000" w:rsidRDefault="00540457">
      <w:pPr>
        <w:pStyle w:val="a0"/>
        <w:ind w:left="719" w:firstLine="0"/>
        <w:rPr>
          <w:rFonts w:hint="cs"/>
          <w:rtl/>
        </w:rPr>
      </w:pPr>
    </w:p>
    <w:p w14:paraId="4B0EC073" w14:textId="77777777" w:rsidR="00000000" w:rsidRDefault="00540457">
      <w:pPr>
        <w:pStyle w:val="-"/>
        <w:rPr>
          <w:rtl/>
        </w:rPr>
      </w:pPr>
      <w:bookmarkStart w:id="203" w:name="FS000000560T03_12_2003_14_04_54C"/>
      <w:bookmarkEnd w:id="203"/>
      <w:r>
        <w:rPr>
          <w:rtl/>
        </w:rPr>
        <w:t>אחמד טי</w:t>
      </w:r>
      <w:r>
        <w:rPr>
          <w:rtl/>
        </w:rPr>
        <w:t>בי (חד"ש-תע"ל):</w:t>
      </w:r>
    </w:p>
    <w:p w14:paraId="0FF9D0AD" w14:textId="77777777" w:rsidR="00000000" w:rsidRDefault="00540457">
      <w:pPr>
        <w:pStyle w:val="a0"/>
        <w:rPr>
          <w:rtl/>
        </w:rPr>
      </w:pPr>
    </w:p>
    <w:p w14:paraId="7DC7289A" w14:textId="77777777" w:rsidR="00000000" w:rsidRDefault="00540457">
      <w:pPr>
        <w:pStyle w:val="a0"/>
        <w:rPr>
          <w:rFonts w:hint="cs"/>
          <w:rtl/>
        </w:rPr>
      </w:pPr>
      <w:r>
        <w:rPr>
          <w:rFonts w:hint="cs"/>
          <w:rtl/>
        </w:rPr>
        <w:t xml:space="preserve">אתה מדבר? אתה פרופסור לגזענות. אתם מוציאים שם רע לגזענים, שהם הפאשיסטים של אירופה. </w:t>
      </w:r>
    </w:p>
    <w:p w14:paraId="5C6D9F25" w14:textId="77777777" w:rsidR="00000000" w:rsidRDefault="00540457">
      <w:pPr>
        <w:pStyle w:val="af1"/>
        <w:rPr>
          <w:rFonts w:hint="cs"/>
          <w:rtl/>
        </w:rPr>
      </w:pPr>
    </w:p>
    <w:p w14:paraId="747F2A60" w14:textId="77777777" w:rsidR="00000000" w:rsidRDefault="00540457">
      <w:pPr>
        <w:pStyle w:val="af1"/>
        <w:rPr>
          <w:rtl/>
        </w:rPr>
      </w:pPr>
      <w:r>
        <w:rPr>
          <w:rtl/>
        </w:rPr>
        <w:t>היו"ר מוחמד ברכה:</w:t>
      </w:r>
    </w:p>
    <w:p w14:paraId="4D89A035" w14:textId="77777777" w:rsidR="00000000" w:rsidRDefault="00540457">
      <w:pPr>
        <w:pStyle w:val="a0"/>
        <w:rPr>
          <w:rtl/>
        </w:rPr>
      </w:pPr>
    </w:p>
    <w:p w14:paraId="33D3EA7F" w14:textId="77777777" w:rsidR="00000000" w:rsidRDefault="00540457">
      <w:pPr>
        <w:pStyle w:val="a0"/>
        <w:rPr>
          <w:rFonts w:hint="cs"/>
          <w:rtl/>
        </w:rPr>
      </w:pPr>
      <w:r>
        <w:rPr>
          <w:rFonts w:hint="cs"/>
          <w:rtl/>
        </w:rPr>
        <w:t xml:space="preserve">תפסיק להפריע, ואל תיתן הערות. אם תיתן הערות ליושב-ראש, אתה תצא החוצה. </w:t>
      </w:r>
    </w:p>
    <w:p w14:paraId="63D7CA6C" w14:textId="77777777" w:rsidR="00000000" w:rsidRDefault="00540457">
      <w:pPr>
        <w:pStyle w:val="a0"/>
        <w:rPr>
          <w:rFonts w:hint="cs"/>
          <w:rtl/>
        </w:rPr>
      </w:pPr>
    </w:p>
    <w:p w14:paraId="687D8B97" w14:textId="77777777" w:rsidR="00000000" w:rsidRDefault="00540457">
      <w:pPr>
        <w:pStyle w:val="af0"/>
        <w:rPr>
          <w:rtl/>
        </w:rPr>
      </w:pPr>
      <w:r>
        <w:rPr>
          <w:rFonts w:hint="eastAsia"/>
          <w:rtl/>
        </w:rPr>
        <w:t>אריה</w:t>
      </w:r>
      <w:r>
        <w:rPr>
          <w:rtl/>
        </w:rPr>
        <w:t xml:space="preserve"> אלדד (האיחוד הלאומי - ישראל ביתנו):</w:t>
      </w:r>
    </w:p>
    <w:p w14:paraId="33611173" w14:textId="77777777" w:rsidR="00000000" w:rsidRDefault="00540457">
      <w:pPr>
        <w:pStyle w:val="a0"/>
        <w:rPr>
          <w:rFonts w:hint="cs"/>
          <w:rtl/>
        </w:rPr>
      </w:pPr>
    </w:p>
    <w:p w14:paraId="2DE72A57" w14:textId="77777777" w:rsidR="00000000" w:rsidRDefault="00540457">
      <w:pPr>
        <w:pStyle w:val="a0"/>
        <w:rPr>
          <w:rFonts w:hint="cs"/>
          <w:rtl/>
        </w:rPr>
      </w:pPr>
      <w:r>
        <w:rPr>
          <w:rFonts w:hint="cs"/>
          <w:rtl/>
        </w:rPr>
        <w:t>אני אדבר כל עוד אתה ת</w:t>
      </w:r>
      <w:r>
        <w:rPr>
          <w:rFonts w:hint="cs"/>
          <w:rtl/>
        </w:rPr>
        <w:t xml:space="preserve">דבר. </w:t>
      </w:r>
    </w:p>
    <w:p w14:paraId="185022F9" w14:textId="77777777" w:rsidR="00000000" w:rsidRDefault="00540457">
      <w:pPr>
        <w:pStyle w:val="a0"/>
        <w:rPr>
          <w:rFonts w:hint="cs"/>
          <w:rtl/>
        </w:rPr>
      </w:pPr>
    </w:p>
    <w:p w14:paraId="555A7C5A" w14:textId="77777777" w:rsidR="00000000" w:rsidRDefault="00540457">
      <w:pPr>
        <w:pStyle w:val="af1"/>
        <w:rPr>
          <w:rtl/>
        </w:rPr>
      </w:pPr>
      <w:r>
        <w:rPr>
          <w:rtl/>
        </w:rPr>
        <w:t>היו"ר מוחמד ברכה:</w:t>
      </w:r>
    </w:p>
    <w:p w14:paraId="0B6176FE" w14:textId="77777777" w:rsidR="00000000" w:rsidRDefault="00540457">
      <w:pPr>
        <w:pStyle w:val="a0"/>
        <w:rPr>
          <w:rtl/>
        </w:rPr>
      </w:pPr>
    </w:p>
    <w:p w14:paraId="351EB023" w14:textId="77777777" w:rsidR="00000000" w:rsidRDefault="00540457">
      <w:pPr>
        <w:pStyle w:val="a0"/>
        <w:rPr>
          <w:rFonts w:hint="cs"/>
          <w:rtl/>
        </w:rPr>
      </w:pPr>
      <w:r>
        <w:rPr>
          <w:rFonts w:hint="cs"/>
          <w:rtl/>
        </w:rPr>
        <w:t xml:space="preserve">חבר הכנסת טיבי, תודה רבה. </w:t>
      </w:r>
    </w:p>
    <w:p w14:paraId="7557FB97" w14:textId="77777777" w:rsidR="00000000" w:rsidRDefault="00540457">
      <w:pPr>
        <w:pStyle w:val="a0"/>
        <w:rPr>
          <w:rFonts w:hint="cs"/>
          <w:rtl/>
        </w:rPr>
      </w:pPr>
    </w:p>
    <w:p w14:paraId="4B5BB7A1" w14:textId="77777777" w:rsidR="00000000" w:rsidRDefault="00540457">
      <w:pPr>
        <w:pStyle w:val="af0"/>
        <w:rPr>
          <w:rtl/>
        </w:rPr>
      </w:pPr>
      <w:r>
        <w:rPr>
          <w:rFonts w:hint="eastAsia"/>
          <w:rtl/>
        </w:rPr>
        <w:t>אריה</w:t>
      </w:r>
      <w:r>
        <w:rPr>
          <w:rtl/>
        </w:rPr>
        <w:t xml:space="preserve"> אלדד (האיחוד הלאומי - ישראל ביתנו):</w:t>
      </w:r>
    </w:p>
    <w:p w14:paraId="18A08B5C" w14:textId="77777777" w:rsidR="00000000" w:rsidRDefault="00540457">
      <w:pPr>
        <w:pStyle w:val="a0"/>
        <w:rPr>
          <w:rFonts w:hint="cs"/>
          <w:rtl/>
        </w:rPr>
      </w:pPr>
    </w:p>
    <w:p w14:paraId="620F032A" w14:textId="77777777" w:rsidR="00000000" w:rsidRDefault="00540457">
      <w:pPr>
        <w:pStyle w:val="a0"/>
        <w:rPr>
          <w:rFonts w:hint="cs"/>
          <w:rtl/>
        </w:rPr>
      </w:pPr>
      <w:r>
        <w:rPr>
          <w:rFonts w:hint="cs"/>
          <w:rtl/>
        </w:rPr>
        <w:t>זיופים - - -</w:t>
      </w:r>
    </w:p>
    <w:p w14:paraId="74F94BAE" w14:textId="77777777" w:rsidR="00000000" w:rsidRDefault="00540457">
      <w:pPr>
        <w:pStyle w:val="a0"/>
        <w:rPr>
          <w:rFonts w:hint="cs"/>
          <w:rtl/>
        </w:rPr>
      </w:pPr>
    </w:p>
    <w:p w14:paraId="1AD941DB" w14:textId="77777777" w:rsidR="00000000" w:rsidRDefault="00540457">
      <w:pPr>
        <w:pStyle w:val="-"/>
        <w:rPr>
          <w:rtl/>
        </w:rPr>
      </w:pPr>
      <w:bookmarkStart w:id="204" w:name="FS000000560T03_12_2003_14_07_05C"/>
      <w:bookmarkEnd w:id="204"/>
      <w:r>
        <w:rPr>
          <w:rtl/>
        </w:rPr>
        <w:t>אחמד טיבי (חד"ש-תע"ל):</w:t>
      </w:r>
    </w:p>
    <w:p w14:paraId="1BC03AEA" w14:textId="77777777" w:rsidR="00000000" w:rsidRDefault="00540457">
      <w:pPr>
        <w:pStyle w:val="a0"/>
        <w:rPr>
          <w:rtl/>
        </w:rPr>
      </w:pPr>
    </w:p>
    <w:p w14:paraId="38A0DA02" w14:textId="77777777" w:rsidR="00000000" w:rsidRDefault="00540457">
      <w:pPr>
        <w:pStyle w:val="a0"/>
        <w:rPr>
          <w:rFonts w:hint="cs"/>
          <w:rtl/>
        </w:rPr>
      </w:pPr>
      <w:r>
        <w:rPr>
          <w:rFonts w:hint="cs"/>
          <w:rtl/>
        </w:rPr>
        <w:t xml:space="preserve">אתה הזיוף הכי גדול. </w:t>
      </w:r>
    </w:p>
    <w:p w14:paraId="0DD83EA5" w14:textId="77777777" w:rsidR="00000000" w:rsidRDefault="00540457">
      <w:pPr>
        <w:pStyle w:val="a0"/>
        <w:rPr>
          <w:rFonts w:hint="cs"/>
          <w:rtl/>
        </w:rPr>
      </w:pPr>
    </w:p>
    <w:p w14:paraId="3BE7F118" w14:textId="77777777" w:rsidR="00000000" w:rsidRDefault="00540457">
      <w:pPr>
        <w:pStyle w:val="af1"/>
        <w:rPr>
          <w:rtl/>
        </w:rPr>
      </w:pPr>
      <w:r>
        <w:rPr>
          <w:rtl/>
        </w:rPr>
        <w:t>היו"ר מוחמד ברכה:</w:t>
      </w:r>
    </w:p>
    <w:p w14:paraId="4C19058D" w14:textId="77777777" w:rsidR="00000000" w:rsidRDefault="00540457">
      <w:pPr>
        <w:pStyle w:val="a0"/>
        <w:rPr>
          <w:rtl/>
        </w:rPr>
      </w:pPr>
    </w:p>
    <w:p w14:paraId="76F6D846" w14:textId="77777777" w:rsidR="00000000" w:rsidRDefault="00540457">
      <w:pPr>
        <w:pStyle w:val="a0"/>
        <w:rPr>
          <w:rFonts w:hint="cs"/>
          <w:rtl/>
        </w:rPr>
      </w:pPr>
      <w:r>
        <w:rPr>
          <w:rFonts w:hint="cs"/>
          <w:rtl/>
        </w:rPr>
        <w:t xml:space="preserve">תודה רבה, אדוני. </w:t>
      </w:r>
    </w:p>
    <w:p w14:paraId="76D3DE67" w14:textId="77777777" w:rsidR="00000000" w:rsidRDefault="00540457">
      <w:pPr>
        <w:pStyle w:val="a0"/>
        <w:rPr>
          <w:rFonts w:hint="cs"/>
          <w:rtl/>
        </w:rPr>
      </w:pPr>
    </w:p>
    <w:p w14:paraId="390801B1"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0335A8EA" w14:textId="77777777" w:rsidR="00000000" w:rsidRDefault="00540457">
      <w:pPr>
        <w:pStyle w:val="a0"/>
        <w:rPr>
          <w:rFonts w:hint="cs"/>
          <w:rtl/>
        </w:rPr>
      </w:pPr>
    </w:p>
    <w:p w14:paraId="3C9DC2AB" w14:textId="77777777" w:rsidR="00000000" w:rsidRDefault="00540457">
      <w:pPr>
        <w:pStyle w:val="a0"/>
        <w:rPr>
          <w:rFonts w:hint="cs"/>
          <w:rtl/>
        </w:rPr>
      </w:pPr>
      <w:r>
        <w:rPr>
          <w:rFonts w:hint="cs"/>
          <w:rtl/>
        </w:rPr>
        <w:t xml:space="preserve">- - - </w:t>
      </w:r>
    </w:p>
    <w:p w14:paraId="0B41F3AB" w14:textId="77777777" w:rsidR="00000000" w:rsidRDefault="00540457">
      <w:pPr>
        <w:pStyle w:val="a0"/>
        <w:rPr>
          <w:rFonts w:hint="cs"/>
          <w:rtl/>
        </w:rPr>
      </w:pPr>
    </w:p>
    <w:p w14:paraId="7C2D8D8E" w14:textId="77777777" w:rsidR="00000000" w:rsidRDefault="00540457">
      <w:pPr>
        <w:pStyle w:val="af1"/>
        <w:rPr>
          <w:rtl/>
        </w:rPr>
      </w:pPr>
      <w:r>
        <w:rPr>
          <w:rtl/>
        </w:rPr>
        <w:t>היו"ר</w:t>
      </w:r>
      <w:r>
        <w:rPr>
          <w:rtl/>
        </w:rPr>
        <w:t xml:space="preserve"> מוחמד ברכה:</w:t>
      </w:r>
    </w:p>
    <w:p w14:paraId="7A9C87C1" w14:textId="77777777" w:rsidR="00000000" w:rsidRDefault="00540457">
      <w:pPr>
        <w:pStyle w:val="a0"/>
        <w:rPr>
          <w:rtl/>
        </w:rPr>
      </w:pPr>
    </w:p>
    <w:p w14:paraId="6210EB07" w14:textId="77777777" w:rsidR="00000000" w:rsidRDefault="00540457">
      <w:pPr>
        <w:pStyle w:val="a0"/>
        <w:rPr>
          <w:rFonts w:hint="cs"/>
          <w:rtl/>
        </w:rPr>
      </w:pPr>
      <w:r>
        <w:rPr>
          <w:rFonts w:hint="cs"/>
          <w:rtl/>
        </w:rPr>
        <w:t>אני רוצה להפנות הערה לחבר הכנסת אריאל. אם אתה תתערב בנושא של השעון ותתערב בניהול הישיבה, אני לא ארשה זאת בשום פנים ואופן. יש שעון ויש סדר, אי-אפשר להפריע ולהוריד אדם מהבמה כשמפריעים לו. לכן אני מבקש שלא תעיר ליושב-ראש אף פעם, לפחות לא כשאני י</w:t>
      </w:r>
      <w:r>
        <w:rPr>
          <w:rFonts w:hint="cs"/>
          <w:rtl/>
        </w:rPr>
        <w:t xml:space="preserve">ושב כאן. תודה.  </w:t>
      </w:r>
    </w:p>
    <w:p w14:paraId="3E154562" w14:textId="77777777" w:rsidR="00000000" w:rsidRDefault="00540457">
      <w:pPr>
        <w:pStyle w:val="a0"/>
        <w:rPr>
          <w:rFonts w:hint="cs"/>
          <w:rtl/>
        </w:rPr>
      </w:pPr>
    </w:p>
    <w:p w14:paraId="51139246"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76DF60D1" w14:textId="77777777" w:rsidR="00000000" w:rsidRDefault="00540457">
      <w:pPr>
        <w:pStyle w:val="a0"/>
        <w:rPr>
          <w:rFonts w:hint="cs"/>
          <w:rtl/>
        </w:rPr>
      </w:pPr>
    </w:p>
    <w:p w14:paraId="72922683" w14:textId="77777777" w:rsidR="00000000" w:rsidRDefault="00540457">
      <w:pPr>
        <w:pStyle w:val="a0"/>
        <w:rPr>
          <w:rFonts w:hint="cs"/>
          <w:rtl/>
        </w:rPr>
      </w:pPr>
      <w:r>
        <w:rPr>
          <w:rFonts w:hint="cs"/>
          <w:rtl/>
        </w:rPr>
        <w:t xml:space="preserve">היושב-ראש לא חסין בפני הערות. </w:t>
      </w:r>
    </w:p>
    <w:p w14:paraId="6BDC61B4" w14:textId="77777777" w:rsidR="00000000" w:rsidRDefault="00540457">
      <w:pPr>
        <w:pStyle w:val="a0"/>
        <w:rPr>
          <w:rFonts w:hint="cs"/>
          <w:rtl/>
        </w:rPr>
      </w:pPr>
    </w:p>
    <w:p w14:paraId="009D28CF" w14:textId="77777777" w:rsidR="00000000" w:rsidRDefault="00540457">
      <w:pPr>
        <w:pStyle w:val="af1"/>
        <w:rPr>
          <w:rtl/>
        </w:rPr>
      </w:pPr>
      <w:r>
        <w:rPr>
          <w:rtl/>
        </w:rPr>
        <w:t>היו"ר מוחמד ברכה:</w:t>
      </w:r>
    </w:p>
    <w:p w14:paraId="28334EC3" w14:textId="77777777" w:rsidR="00000000" w:rsidRDefault="00540457">
      <w:pPr>
        <w:pStyle w:val="a0"/>
        <w:rPr>
          <w:rtl/>
        </w:rPr>
      </w:pPr>
    </w:p>
    <w:p w14:paraId="53616635" w14:textId="77777777" w:rsidR="00000000" w:rsidRDefault="00540457">
      <w:pPr>
        <w:pStyle w:val="a0"/>
        <w:rPr>
          <w:rFonts w:hint="cs"/>
          <w:rtl/>
        </w:rPr>
      </w:pPr>
      <w:r>
        <w:rPr>
          <w:rFonts w:hint="cs"/>
          <w:rtl/>
        </w:rPr>
        <w:t xml:space="preserve">אתה לא תעיר בנושא של ניהול הישיבה. פעם אחרונה. חבר הכנסת עזמי בשארה. </w:t>
      </w:r>
    </w:p>
    <w:p w14:paraId="5A9ADCA7" w14:textId="77777777" w:rsidR="00000000" w:rsidRDefault="00540457">
      <w:pPr>
        <w:pStyle w:val="a0"/>
        <w:rPr>
          <w:rFonts w:hint="cs"/>
          <w:rtl/>
        </w:rPr>
      </w:pPr>
    </w:p>
    <w:p w14:paraId="020FC94A"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32A9CE76" w14:textId="77777777" w:rsidR="00000000" w:rsidRDefault="00540457">
      <w:pPr>
        <w:pStyle w:val="a0"/>
        <w:rPr>
          <w:rFonts w:hint="cs"/>
          <w:rtl/>
        </w:rPr>
      </w:pPr>
    </w:p>
    <w:p w14:paraId="37624FA6" w14:textId="77777777" w:rsidR="00000000" w:rsidRDefault="00540457">
      <w:pPr>
        <w:pStyle w:val="a0"/>
        <w:rPr>
          <w:rFonts w:hint="cs"/>
          <w:rtl/>
        </w:rPr>
      </w:pPr>
      <w:r>
        <w:rPr>
          <w:rFonts w:hint="cs"/>
          <w:rtl/>
        </w:rPr>
        <w:t xml:space="preserve">הגזמת. </w:t>
      </w:r>
    </w:p>
    <w:p w14:paraId="5196686C" w14:textId="77777777" w:rsidR="00000000" w:rsidRDefault="00540457">
      <w:pPr>
        <w:pStyle w:val="a0"/>
        <w:rPr>
          <w:rFonts w:hint="cs"/>
          <w:rtl/>
        </w:rPr>
      </w:pPr>
    </w:p>
    <w:p w14:paraId="1230DE44" w14:textId="77777777" w:rsidR="00000000" w:rsidRDefault="00540457">
      <w:pPr>
        <w:pStyle w:val="a"/>
        <w:rPr>
          <w:rtl/>
        </w:rPr>
      </w:pPr>
      <w:bookmarkStart w:id="205" w:name="FS000000558T03_12_2003_13_26_38"/>
      <w:bookmarkStart w:id="206" w:name="_Toc59448037"/>
      <w:bookmarkEnd w:id="205"/>
      <w:r>
        <w:rPr>
          <w:rFonts w:hint="eastAsia"/>
          <w:rtl/>
        </w:rPr>
        <w:t>עזמי</w:t>
      </w:r>
      <w:r>
        <w:rPr>
          <w:rtl/>
        </w:rPr>
        <w:t xml:space="preserve"> בשאר</w:t>
      </w:r>
      <w:r>
        <w:rPr>
          <w:rtl/>
        </w:rPr>
        <w:t>ה (בל"ד):</w:t>
      </w:r>
      <w:bookmarkEnd w:id="206"/>
    </w:p>
    <w:p w14:paraId="77CB80CF" w14:textId="77777777" w:rsidR="00000000" w:rsidRDefault="00540457">
      <w:pPr>
        <w:pStyle w:val="a0"/>
        <w:rPr>
          <w:rFonts w:hint="cs"/>
          <w:rtl/>
        </w:rPr>
      </w:pPr>
    </w:p>
    <w:p w14:paraId="5519888C" w14:textId="77777777" w:rsidR="00000000" w:rsidRDefault="00540457">
      <w:pPr>
        <w:pStyle w:val="a0"/>
        <w:rPr>
          <w:rFonts w:hint="cs"/>
          <w:rtl/>
        </w:rPr>
      </w:pPr>
      <w:r>
        <w:rPr>
          <w:rFonts w:hint="cs"/>
          <w:rtl/>
        </w:rPr>
        <w:t xml:space="preserve">אדוני היושב-ראש, חברי הכנסת, אני זוכר את הדיונים בוועדת החינוך והתרבות על הנושא הזה. היו דעות לכאן ולכאן. יש תיאוריות בעולם לגבי נחיצותן של הבחינות הללו, מה עוד שהמבחן הוא מבחן התלוי ביכולתן של האוניברסיטאות לקלוט סטודנטים. הציון שדרוש לכל מיני </w:t>
      </w:r>
      <w:r>
        <w:rPr>
          <w:rFonts w:hint="cs"/>
          <w:rtl/>
        </w:rPr>
        <w:t xml:space="preserve">חוגים הוא לא בדיוק ציון מדעי, אלא ציון שקובעים אותו כחתך </w:t>
      </w:r>
      <w:r>
        <w:rPr>
          <w:rtl/>
        </w:rPr>
        <w:t>–</w:t>
      </w:r>
      <w:r>
        <w:rPr>
          <w:rFonts w:hint="cs"/>
          <w:rtl/>
        </w:rPr>
        <w:t xml:space="preserve"> מי שמעל לציון הזה מתקבל לאוניברסיטה לפי יכולתה לקלוט, ולא לפי הצרכים של החברה, ולא לפי הצרכים של המקצוע עצמו. </w:t>
      </w:r>
    </w:p>
    <w:p w14:paraId="4F984CBC" w14:textId="77777777" w:rsidR="00000000" w:rsidRDefault="00540457">
      <w:pPr>
        <w:pStyle w:val="a0"/>
        <w:rPr>
          <w:rFonts w:hint="cs"/>
          <w:rtl/>
        </w:rPr>
      </w:pPr>
    </w:p>
    <w:p w14:paraId="20C49507" w14:textId="77777777" w:rsidR="00000000" w:rsidRDefault="00540457">
      <w:pPr>
        <w:pStyle w:val="a0"/>
        <w:rPr>
          <w:rFonts w:hint="cs"/>
          <w:rtl/>
        </w:rPr>
      </w:pPr>
      <w:r>
        <w:rPr>
          <w:rFonts w:hint="cs"/>
          <w:rtl/>
        </w:rPr>
        <w:t>כולנו הסכמנו על זה בוועדת החינוך והתרבות אז, אבל הצרכים של החברה הישראלית כאילו גברו.</w:t>
      </w:r>
      <w:r>
        <w:rPr>
          <w:rFonts w:hint="cs"/>
          <w:rtl/>
        </w:rPr>
        <w:t xml:space="preserve"> כולם הסכימו שצריך להשקיע בחינוך כדי להתגבר על פערים חברתיים, ולמה לא לתת צ'אנס לסטודנטים להיכנס לשנה הראשונה באוניברסיטה. </w:t>
      </w:r>
    </w:p>
    <w:p w14:paraId="3095E105" w14:textId="77777777" w:rsidR="00000000" w:rsidRDefault="00540457">
      <w:pPr>
        <w:pStyle w:val="a0"/>
        <w:rPr>
          <w:rFonts w:hint="cs"/>
          <w:rtl/>
        </w:rPr>
      </w:pPr>
    </w:p>
    <w:p w14:paraId="00E64E7E" w14:textId="77777777" w:rsidR="00000000" w:rsidRDefault="00540457">
      <w:pPr>
        <w:pStyle w:val="a0"/>
        <w:rPr>
          <w:rFonts w:hint="cs"/>
          <w:rtl/>
        </w:rPr>
      </w:pPr>
      <w:r>
        <w:rPr>
          <w:rFonts w:hint="cs"/>
          <w:rtl/>
        </w:rPr>
        <w:t>אני זוכר שמי שהיה שר החינוך, חבר הכנסת יוסי שריד, תמך, אנחנו תמכנו. סילבן שלום למשל עבד הרבה כדי שהבחינות הפסיכומטריות יתבטלו, כאשר</w:t>
      </w:r>
      <w:r>
        <w:rPr>
          <w:rFonts w:hint="cs"/>
          <w:rtl/>
        </w:rPr>
        <w:t xml:space="preserve"> כל אחד חשב שהוא מייצג חלק אחר מהמגזרים שסובלים מהפער החברתי הקיים וכן מהמרים על החינוך בשביל לגשר על הפער. </w:t>
      </w:r>
    </w:p>
    <w:p w14:paraId="1E5DEACD" w14:textId="77777777" w:rsidR="00000000" w:rsidRDefault="00540457">
      <w:pPr>
        <w:pStyle w:val="a0"/>
        <w:rPr>
          <w:rFonts w:hint="cs"/>
          <w:rtl/>
        </w:rPr>
      </w:pPr>
    </w:p>
    <w:p w14:paraId="140588B4" w14:textId="77777777" w:rsidR="00000000" w:rsidRDefault="00540457">
      <w:pPr>
        <w:pStyle w:val="af0"/>
        <w:rPr>
          <w:rtl/>
        </w:rPr>
      </w:pPr>
      <w:r>
        <w:rPr>
          <w:rFonts w:hint="eastAsia"/>
          <w:rtl/>
        </w:rPr>
        <w:t>יוסי</w:t>
      </w:r>
      <w:r>
        <w:rPr>
          <w:rtl/>
        </w:rPr>
        <w:t xml:space="preserve"> שריד (מרצ):</w:t>
      </w:r>
    </w:p>
    <w:p w14:paraId="335A1248" w14:textId="77777777" w:rsidR="00000000" w:rsidRDefault="00540457">
      <w:pPr>
        <w:pStyle w:val="a0"/>
        <w:rPr>
          <w:rFonts w:hint="cs"/>
          <w:rtl/>
        </w:rPr>
      </w:pPr>
    </w:p>
    <w:p w14:paraId="217C2EC9" w14:textId="77777777" w:rsidR="00000000" w:rsidRDefault="00540457">
      <w:pPr>
        <w:pStyle w:val="a0"/>
        <w:rPr>
          <w:rFonts w:hint="cs"/>
          <w:rtl/>
        </w:rPr>
      </w:pPr>
      <w:r>
        <w:rPr>
          <w:rFonts w:hint="cs"/>
          <w:rtl/>
        </w:rPr>
        <w:t xml:space="preserve">הן לא התבטלו, הן נשארו כאופציה. בכל פעם שנותנים לאזרח הישראלי יכולת בחירה, נורא נבהלים פה. </w:t>
      </w:r>
    </w:p>
    <w:p w14:paraId="341B8FF4" w14:textId="77777777" w:rsidR="00000000" w:rsidRDefault="00540457">
      <w:pPr>
        <w:pStyle w:val="a0"/>
        <w:rPr>
          <w:rFonts w:hint="cs"/>
          <w:rtl/>
        </w:rPr>
      </w:pPr>
    </w:p>
    <w:p w14:paraId="206E44F1" w14:textId="77777777" w:rsidR="00000000" w:rsidRDefault="00540457">
      <w:pPr>
        <w:pStyle w:val="-"/>
        <w:rPr>
          <w:rtl/>
        </w:rPr>
      </w:pPr>
      <w:bookmarkStart w:id="207" w:name="FS000000558T03_12_2003_13_28_23C"/>
      <w:bookmarkEnd w:id="207"/>
      <w:r>
        <w:rPr>
          <w:rtl/>
        </w:rPr>
        <w:t>עזמי בשארה (בל"ד):</w:t>
      </w:r>
    </w:p>
    <w:p w14:paraId="4157A3B6" w14:textId="77777777" w:rsidR="00000000" w:rsidRDefault="00540457">
      <w:pPr>
        <w:pStyle w:val="a0"/>
        <w:rPr>
          <w:rtl/>
        </w:rPr>
      </w:pPr>
    </w:p>
    <w:p w14:paraId="5A304A41" w14:textId="77777777" w:rsidR="00000000" w:rsidRDefault="00540457">
      <w:pPr>
        <w:pStyle w:val="a0"/>
        <w:rPr>
          <w:rFonts w:hint="cs"/>
          <w:rtl/>
        </w:rPr>
      </w:pPr>
      <w:r>
        <w:rPr>
          <w:rFonts w:hint="cs"/>
          <w:rtl/>
        </w:rPr>
        <w:t>אבל כולנו הסכמנ</w:t>
      </w:r>
      <w:r>
        <w:rPr>
          <w:rFonts w:hint="cs"/>
          <w:rtl/>
        </w:rPr>
        <w:t xml:space="preserve">ו לגבי ציון הקבלה. אין פה משהו מדעי. למה קבעו לקבלה לתקשורת מספר כזה גבוה, יותר מאשר בפיזיקה גרעינית? כי בתקשורת קולטים פחות, לא בגלל הצרכים של הנושא הזה. כולנו הסכמנו על זה. </w:t>
      </w:r>
    </w:p>
    <w:p w14:paraId="099D8C90" w14:textId="77777777" w:rsidR="00000000" w:rsidRDefault="00540457">
      <w:pPr>
        <w:pStyle w:val="a0"/>
        <w:rPr>
          <w:rFonts w:hint="cs"/>
          <w:rtl/>
        </w:rPr>
      </w:pPr>
    </w:p>
    <w:p w14:paraId="7C2627D5" w14:textId="77777777" w:rsidR="00000000" w:rsidRDefault="00540457">
      <w:pPr>
        <w:pStyle w:val="a0"/>
        <w:rPr>
          <w:rFonts w:hint="cs"/>
          <w:rtl/>
        </w:rPr>
      </w:pPr>
      <w:r>
        <w:rPr>
          <w:rFonts w:hint="cs"/>
          <w:rtl/>
        </w:rPr>
        <w:t>אני בכל זאת אמשיך להגיד שלגיטימי שיהיו דעות לכאן ולכאן, אבל זה עבר. כאשר זה עבר</w:t>
      </w:r>
      <w:r>
        <w:rPr>
          <w:rFonts w:hint="cs"/>
          <w:rtl/>
        </w:rPr>
        <w:t>, יש אנשים שחשבו שזה יהיה לטובת הצעירים מעיירות הפיתוח, ככה הם דמיינו לעצמם. יש אחרים שחשבו, אני למשל חשבתי, שטוב יותר שסטודנטים ערבים ילמדו כאן ולא בירדן, שם לא מתקבלים על סמך בחינות פסיכומטריות, או במקומות אחרים. אנחנו רוצים שהסטודנטים שלנו יגיעו לאוניבר</w:t>
      </w:r>
      <w:r>
        <w:rPr>
          <w:rFonts w:hint="cs"/>
          <w:rtl/>
        </w:rPr>
        <w:t xml:space="preserve">סיטה, ואנחנו כן מהמרים על החינוך כהשקעה באדם לסגירת פערים חברתיים. אגב, רוב האנשים סביב השולחן הזה, כשהם מדברים פה על תיאוריות כלכליות, הם מדברים על השקעה בחינוך, על צמיחה וכו' וכו', ולמה לא לתת צ'אנס לשנה א'.  </w:t>
      </w:r>
    </w:p>
    <w:p w14:paraId="5ED30712" w14:textId="77777777" w:rsidR="00000000" w:rsidRDefault="00540457">
      <w:pPr>
        <w:pStyle w:val="a0"/>
        <w:rPr>
          <w:rFonts w:hint="cs"/>
          <w:rtl/>
        </w:rPr>
      </w:pPr>
    </w:p>
    <w:p w14:paraId="60C31E92" w14:textId="77777777" w:rsidR="00000000" w:rsidRDefault="00540457">
      <w:pPr>
        <w:pStyle w:val="a0"/>
        <w:rPr>
          <w:rFonts w:hint="cs"/>
          <w:rtl/>
        </w:rPr>
      </w:pPr>
      <w:r>
        <w:rPr>
          <w:rFonts w:hint="cs"/>
          <w:rtl/>
        </w:rPr>
        <w:t>באים נשיאי אוניברסיטאות - ככה מצוטט ב"הארץ"</w:t>
      </w:r>
      <w:r>
        <w:rPr>
          <w:rFonts w:hint="cs"/>
          <w:rtl/>
        </w:rPr>
        <w:t xml:space="preserve">. על כל פנים, אף אחד מכל אלה שצוטטו לא תבע לדין את "הארץ" על הוצאת דיבה, ואף אחד לא טען שמה שכתוב בעיתון "הארץ", שהיה מפגש כזה, שהיו נשיאי אוניברסיטאות ביחד, שהיתה שרת החינוך והיה יושב-ראש ועדת החינוך והתרבות, ודובר בנימה כזאת </w:t>
      </w:r>
      <w:r>
        <w:rPr>
          <w:rtl/>
        </w:rPr>
        <w:t>–</w:t>
      </w:r>
      <w:r>
        <w:rPr>
          <w:rFonts w:hint="cs"/>
          <w:rtl/>
        </w:rPr>
        <w:t xml:space="preserve"> ודאי שעל הבמה הזאת אף אחד ל</w:t>
      </w:r>
      <w:r>
        <w:rPr>
          <w:rFonts w:hint="cs"/>
          <w:rtl/>
        </w:rPr>
        <w:t xml:space="preserve">א יגיד "ערבים", אבל בישיבות סגורות נהוג להגיד דבר כזה? מותר להשתמש בנימוק הזה? </w:t>
      </w:r>
      <w:bookmarkStart w:id="208" w:name="FS000000558T03_12_2003_13_29_34C"/>
      <w:bookmarkEnd w:id="208"/>
      <w:r>
        <w:rPr>
          <w:rFonts w:hint="cs"/>
          <w:rtl/>
        </w:rPr>
        <w:t>לגיטימי להגיד: חבר'ה, הרי רוב אלה שנכנסו הם ערבים; הרי התכוונתם למשהו ויצא משהו אחר? מותר להגיד דבר כזה בישיבות של פורום חינוכי במדינת ישראל, של המנהיגות החינוכית של המדינה הזאת</w:t>
      </w:r>
      <w:r>
        <w:rPr>
          <w:rFonts w:hint="cs"/>
          <w:rtl/>
        </w:rPr>
        <w:t>?</w:t>
      </w:r>
    </w:p>
    <w:p w14:paraId="3878A97F" w14:textId="77777777" w:rsidR="00000000" w:rsidRDefault="00540457">
      <w:pPr>
        <w:pStyle w:val="a0"/>
        <w:rPr>
          <w:rFonts w:hint="cs"/>
          <w:rtl/>
        </w:rPr>
      </w:pPr>
    </w:p>
    <w:p w14:paraId="080B3A8B" w14:textId="77777777" w:rsidR="00000000" w:rsidRDefault="00540457">
      <w:pPr>
        <w:pStyle w:val="a0"/>
        <w:rPr>
          <w:rFonts w:hint="cs"/>
          <w:rtl/>
        </w:rPr>
      </w:pPr>
      <w:r>
        <w:rPr>
          <w:rFonts w:hint="cs"/>
          <w:rtl/>
        </w:rPr>
        <w:t xml:space="preserve">האם לנשיאי אוניברסיטאות בעולם מותר לדבר ככה? אתה יודע, לא במדינות דמוקרטיות. במדינות לא דמוקרטיות, האם נשיאי אוניברסיטאות מדברים ככה אם הם רוצים שיתוף פעולה אקדמי ואם הם רוצים שיכובדו כאקדמאים וכו'? </w:t>
      </w:r>
    </w:p>
    <w:p w14:paraId="31D18BF6" w14:textId="77777777" w:rsidR="00000000" w:rsidRDefault="00540457">
      <w:pPr>
        <w:pStyle w:val="a0"/>
        <w:rPr>
          <w:rFonts w:hint="cs"/>
          <w:rtl/>
        </w:rPr>
      </w:pPr>
    </w:p>
    <w:p w14:paraId="4EF32F50" w14:textId="77777777" w:rsidR="00000000" w:rsidRDefault="00540457">
      <w:pPr>
        <w:pStyle w:val="a0"/>
        <w:rPr>
          <w:rFonts w:hint="cs"/>
          <w:rtl/>
        </w:rPr>
      </w:pPr>
      <w:r>
        <w:rPr>
          <w:rFonts w:hint="cs"/>
          <w:rtl/>
        </w:rPr>
        <w:t>אתמול קיבלתי מכתב תשובה. היחיד שמיהר לשלוח מכתב תשוב</w:t>
      </w:r>
      <w:r>
        <w:rPr>
          <w:rFonts w:hint="cs"/>
          <w:rtl/>
        </w:rPr>
        <w:t xml:space="preserve">ה היה נשיא אוניברסיטת תל-אביב, דבר שאני מכבד, והוא אמר שכל הבעיה מלכתחילה היתה התערבות הדרג הפוליטי בקביעת סטנדרדים. אגב, אנחנו לא התערבנו בקביעת הציונים. אנחנו גם לא התערבנו בשאלה איך לקבל ומה ציון  הבגרות שצריכים לקבל. אנחנו התערבנו כחלק ממדיניות חברתית </w:t>
      </w:r>
      <w:r>
        <w:rPr>
          <w:rFonts w:hint="cs"/>
          <w:rtl/>
        </w:rPr>
        <w:t xml:space="preserve">כלכלית, כפי שאנחנו מתערבים בנושא של חינוך חינם בבית-ספר יסודי. זאת התערבות שכן מותרת לדרג הפוליטי, וכן מותר לדרג הפוליטי להתערב ולהגיד שנימוק כזה פסול, נגוע בגזענות, והוא לא שייך לא לפורומים חינוכיים ולא לא-חינוכיים בכל מדינה שמכבדת את עצמה. </w:t>
      </w:r>
    </w:p>
    <w:p w14:paraId="626AECD2" w14:textId="77777777" w:rsidR="00000000" w:rsidRDefault="00540457">
      <w:pPr>
        <w:pStyle w:val="a0"/>
        <w:rPr>
          <w:rFonts w:hint="cs"/>
          <w:rtl/>
        </w:rPr>
      </w:pPr>
    </w:p>
    <w:p w14:paraId="3B0C2F8C" w14:textId="77777777" w:rsidR="00000000" w:rsidRDefault="00540457">
      <w:pPr>
        <w:pStyle w:val="a0"/>
        <w:rPr>
          <w:rFonts w:hint="cs"/>
          <w:rtl/>
        </w:rPr>
      </w:pPr>
      <w:r>
        <w:rPr>
          <w:rFonts w:hint="cs"/>
          <w:rtl/>
        </w:rPr>
        <w:t xml:space="preserve">ולכן, אדוני </w:t>
      </w:r>
      <w:r>
        <w:rPr>
          <w:rFonts w:hint="cs"/>
          <w:rtl/>
        </w:rPr>
        <w:t xml:space="preserve">היושב-ראש, אנחנו נזעקנו. זכותנו להיזעק, ואנחנו מבקשים לא רק הבהרה, אלא גם הסברה מפורשת שלא יהיה כדבר הזה. תודה. </w:t>
      </w:r>
    </w:p>
    <w:p w14:paraId="5D88DFFB" w14:textId="77777777" w:rsidR="00000000" w:rsidRDefault="00540457">
      <w:pPr>
        <w:pStyle w:val="a0"/>
        <w:rPr>
          <w:rFonts w:hint="cs"/>
          <w:rtl/>
        </w:rPr>
      </w:pPr>
    </w:p>
    <w:p w14:paraId="67057D05" w14:textId="77777777" w:rsidR="00000000" w:rsidRDefault="00540457">
      <w:pPr>
        <w:pStyle w:val="af1"/>
        <w:rPr>
          <w:rtl/>
        </w:rPr>
      </w:pPr>
      <w:r>
        <w:rPr>
          <w:rtl/>
        </w:rPr>
        <w:t>היו"ר מוחמד ברכה:</w:t>
      </w:r>
    </w:p>
    <w:p w14:paraId="589A04AD" w14:textId="77777777" w:rsidR="00000000" w:rsidRDefault="00540457">
      <w:pPr>
        <w:pStyle w:val="a0"/>
        <w:rPr>
          <w:rtl/>
        </w:rPr>
      </w:pPr>
    </w:p>
    <w:p w14:paraId="27B25537" w14:textId="77777777" w:rsidR="00000000" w:rsidRDefault="00540457">
      <w:pPr>
        <w:pStyle w:val="a0"/>
        <w:rPr>
          <w:rFonts w:hint="cs"/>
          <w:rtl/>
        </w:rPr>
      </w:pPr>
      <w:r>
        <w:rPr>
          <w:rFonts w:hint="cs"/>
          <w:rtl/>
        </w:rPr>
        <w:t>תודה, חבר הכנסת בשארה. זכות הדיבור לחבר הכנסת עבד-אלמאלכ דהאמשה, ואחריו - לחבר הכנסת משה כחלון. אחריו - אחרונת הדוברים, חבר</w:t>
      </w:r>
      <w:r>
        <w:rPr>
          <w:rFonts w:hint="cs"/>
          <w:rtl/>
        </w:rPr>
        <w:t xml:space="preserve">ת הכנסת יולי תמיר. אם לא הודיעו לה, אני מבקש להודיע. בבקשה, אדוני, יש לך שלוש דקות. </w:t>
      </w:r>
    </w:p>
    <w:p w14:paraId="7F7BD5D3" w14:textId="77777777" w:rsidR="00000000" w:rsidRDefault="00540457">
      <w:pPr>
        <w:pStyle w:val="a"/>
        <w:rPr>
          <w:rtl/>
        </w:rPr>
      </w:pPr>
      <w:bookmarkStart w:id="209" w:name="FS000000550T03_12_2003_13_31_24"/>
      <w:bookmarkEnd w:id="209"/>
    </w:p>
    <w:p w14:paraId="4CC6FE5B" w14:textId="77777777" w:rsidR="00000000" w:rsidRDefault="00540457">
      <w:pPr>
        <w:pStyle w:val="a"/>
        <w:rPr>
          <w:rtl/>
        </w:rPr>
      </w:pPr>
      <w:bookmarkStart w:id="210" w:name="_Toc59448038"/>
      <w:r>
        <w:rPr>
          <w:rFonts w:hint="eastAsia"/>
          <w:rtl/>
        </w:rPr>
        <w:t>עבד</w:t>
      </w:r>
      <w:r>
        <w:rPr>
          <w:rtl/>
        </w:rPr>
        <w:t>-אלמאלכ דהאמשה (רע"ם):</w:t>
      </w:r>
      <w:bookmarkEnd w:id="210"/>
    </w:p>
    <w:p w14:paraId="0918C8E5" w14:textId="77777777" w:rsidR="00000000" w:rsidRDefault="00540457">
      <w:pPr>
        <w:pStyle w:val="a0"/>
        <w:rPr>
          <w:rFonts w:hint="cs"/>
          <w:rtl/>
        </w:rPr>
      </w:pPr>
    </w:p>
    <w:p w14:paraId="16DFB8E2" w14:textId="77777777" w:rsidR="00000000" w:rsidRDefault="00540457">
      <w:pPr>
        <w:pStyle w:val="a0"/>
        <w:rPr>
          <w:rFonts w:hint="cs"/>
          <w:rtl/>
        </w:rPr>
      </w:pPr>
      <w:r>
        <w:rPr>
          <w:rFonts w:hint="cs"/>
          <w:rtl/>
        </w:rPr>
        <w:t xml:space="preserve">כבוד היושב-ראש, מכובדתי שרת החינוך, כנסת נכבדה, אנחנו שומעים הרבה פעמים מהדוכן הזה שאומרים: נכון, היתה אפליה והיו עיוותים, אבל אי-אפשר לתקן את </w:t>
      </w:r>
      <w:r>
        <w:rPr>
          <w:rFonts w:hint="cs"/>
          <w:rtl/>
        </w:rPr>
        <w:t xml:space="preserve">זה ביום אחד, צריך לחלוף זמן, שנים. תארו לכם, חברי הכנסת, שהנה יש לנו מקרה, אולי באקראי יותר מאשר במכוון, שנעשה איזה צעד מתקן. פתאום לפי המצרף התקבלו בפועל יותר סטודנטים ערבים מאשר היה מקובל לפני תקופת המצרף הזה, לפני הנהגת הקריטריון החדש. </w:t>
      </w:r>
    </w:p>
    <w:p w14:paraId="1FC478B7" w14:textId="77777777" w:rsidR="00000000" w:rsidRDefault="00540457">
      <w:pPr>
        <w:pStyle w:val="a0"/>
        <w:rPr>
          <w:rFonts w:hint="cs"/>
          <w:rtl/>
        </w:rPr>
      </w:pPr>
    </w:p>
    <w:p w14:paraId="4F57CA50" w14:textId="77777777" w:rsidR="00000000" w:rsidRDefault="00540457">
      <w:pPr>
        <w:pStyle w:val="a0"/>
        <w:rPr>
          <w:rFonts w:hint="cs"/>
          <w:rtl/>
        </w:rPr>
      </w:pPr>
      <w:r>
        <w:rPr>
          <w:rFonts w:hint="cs"/>
          <w:rtl/>
        </w:rPr>
        <w:t>שומו שמים, אביר</w:t>
      </w:r>
      <w:r>
        <w:rPr>
          <w:rFonts w:hint="cs"/>
          <w:rtl/>
        </w:rPr>
        <w:t>י הדמוקרטיה ותיקוני העיוותים ורשויות החינוך במדינת ישראל נזעקים במקום לשמוח על זה. למה זה צריך להרגיז מישהו? למה זה צריך להתבטל? הרי הסטודנטים הערבים לומדים בירדן ובכל אירופה ובארצות-הברית ובכל מקום שרק ניתן להם, והם עושים את זה על כורחם. מה יותר נכון, יות</w:t>
      </w:r>
      <w:r>
        <w:rPr>
          <w:rFonts w:hint="cs"/>
          <w:rtl/>
        </w:rPr>
        <w:t>ר מקובל ויותר סביר? שהם ילמדו פה בארץ, כמו כל התלמידים. להמשיך לשלוח אותם לארצות תבל, זה יותר טוב? זה מביא יותר כבוד? זו תעודת בגרות לחינוך במדינת ישראל ולדמוקרטיה ולאושיות החוק?</w:t>
      </w:r>
    </w:p>
    <w:p w14:paraId="75F943FD" w14:textId="77777777" w:rsidR="00000000" w:rsidRDefault="00540457">
      <w:pPr>
        <w:pStyle w:val="a0"/>
        <w:rPr>
          <w:rFonts w:hint="cs"/>
          <w:rtl/>
        </w:rPr>
      </w:pPr>
    </w:p>
    <w:p w14:paraId="76B23472" w14:textId="77777777" w:rsidR="00000000" w:rsidRDefault="00540457">
      <w:pPr>
        <w:pStyle w:val="a0"/>
        <w:rPr>
          <w:rFonts w:hint="cs"/>
          <w:rtl/>
        </w:rPr>
      </w:pPr>
      <w:r>
        <w:rPr>
          <w:rFonts w:hint="cs"/>
          <w:rtl/>
        </w:rPr>
        <w:t>אני לא יודע איך האנשים האלה לא מתביישים. אני לא יודע איך לא מתבייש כל מי שהי</w:t>
      </w:r>
      <w:r>
        <w:rPr>
          <w:rFonts w:hint="cs"/>
          <w:rtl/>
        </w:rPr>
        <w:t xml:space="preserve">ה לו בעניין הזה יד ורגל, ועשה לביטול עניין המצרף כדרך חלופית, אגב, אלטרנטיבית, כפי שאמרת חבר הכנסת שריד. מי שיכול ומי שרוצה בדרך הזאת </w:t>
      </w:r>
      <w:r>
        <w:rPr>
          <w:rtl/>
        </w:rPr>
        <w:t>–</w:t>
      </w:r>
      <w:r>
        <w:rPr>
          <w:rFonts w:hint="cs"/>
          <w:rtl/>
        </w:rPr>
        <w:t xml:space="preserve"> ילך בה; מי שרוצה לגשת לפסיכומטרי, ימשיך לגשת. אז איפה  פה הבעיה? - שבמקרה התקבלו יותר סטודנטים ערבים ממה שציפינו? ולמה ל</w:t>
      </w:r>
      <w:r>
        <w:rPr>
          <w:rFonts w:hint="cs"/>
          <w:rtl/>
        </w:rPr>
        <w:t xml:space="preserve">א הגיעו מהפריפריה? אני נגד?  עינינו צרה בפריפריה? שיגיעו, שיתקבלו, מי נגד זה? ציפיתם שיתקבלו מהפריפריה יותר ולא התקבלו, אז מה? </w:t>
      </w:r>
    </w:p>
    <w:p w14:paraId="2D92FD37" w14:textId="77777777" w:rsidR="00000000" w:rsidRDefault="00540457">
      <w:pPr>
        <w:pStyle w:val="a0"/>
        <w:rPr>
          <w:rFonts w:hint="cs"/>
          <w:rtl/>
        </w:rPr>
      </w:pPr>
    </w:p>
    <w:p w14:paraId="7B08EDEF" w14:textId="77777777" w:rsidR="00000000" w:rsidRDefault="00540457">
      <w:pPr>
        <w:pStyle w:val="a0"/>
        <w:rPr>
          <w:rFonts w:hint="cs"/>
          <w:rtl/>
        </w:rPr>
      </w:pPr>
      <w:r>
        <w:rPr>
          <w:rFonts w:hint="cs"/>
          <w:rtl/>
        </w:rPr>
        <w:t xml:space="preserve">לכן, אדוני היושב-ראש, גברתי שרת החינוך, אני חושב שבעניין הזה חייבת להיות תשובה אחת בלבד: לא יקום ולא יהיה. </w:t>
      </w:r>
    </w:p>
    <w:p w14:paraId="209CEA8E" w14:textId="77777777" w:rsidR="00000000" w:rsidRDefault="00540457">
      <w:pPr>
        <w:pStyle w:val="a0"/>
        <w:rPr>
          <w:rFonts w:hint="cs"/>
          <w:rtl/>
        </w:rPr>
      </w:pPr>
    </w:p>
    <w:p w14:paraId="3EDEFF76" w14:textId="77777777" w:rsidR="00000000" w:rsidRDefault="00540457">
      <w:pPr>
        <w:pStyle w:val="a0"/>
        <w:rPr>
          <w:rFonts w:hint="cs"/>
          <w:rtl/>
        </w:rPr>
      </w:pPr>
      <w:r>
        <w:rPr>
          <w:rFonts w:hint="cs"/>
          <w:rtl/>
        </w:rPr>
        <w:t>ברשותך, אדוני היוש</w:t>
      </w:r>
      <w:r>
        <w:rPr>
          <w:rFonts w:hint="cs"/>
          <w:rtl/>
        </w:rPr>
        <w:t xml:space="preserve">ב-ראש, אני אומר את עיקר דברי בשפה הערבית בשניות שנותרו לי. </w:t>
      </w:r>
    </w:p>
    <w:p w14:paraId="0BFB1C59" w14:textId="77777777" w:rsidR="00000000" w:rsidRDefault="00540457">
      <w:pPr>
        <w:pStyle w:val="a0"/>
        <w:rPr>
          <w:rFonts w:hint="cs"/>
          <w:rtl/>
        </w:rPr>
      </w:pPr>
    </w:p>
    <w:p w14:paraId="3B7B4AF0" w14:textId="77777777" w:rsidR="00000000" w:rsidRDefault="00540457">
      <w:pPr>
        <w:pStyle w:val="a0"/>
        <w:rPr>
          <w:rFonts w:hint="cs"/>
          <w:rtl/>
        </w:rPr>
      </w:pPr>
      <w:r>
        <w:rPr>
          <w:rFonts w:hint="cs"/>
          <w:rtl/>
        </w:rPr>
        <w:t>(נושא דברים בשפה הערבית; להלן תרגומם לעברית:</w:t>
      </w:r>
    </w:p>
    <w:p w14:paraId="03F6B368" w14:textId="77777777" w:rsidR="00000000" w:rsidRDefault="00540457">
      <w:pPr>
        <w:pStyle w:val="a0"/>
        <w:rPr>
          <w:rFonts w:hint="cs"/>
          <w:rtl/>
        </w:rPr>
      </w:pPr>
    </w:p>
    <w:p w14:paraId="2A4D4492" w14:textId="77777777" w:rsidR="00000000" w:rsidRDefault="00540457">
      <w:pPr>
        <w:pStyle w:val="a0"/>
        <w:rPr>
          <w:rFonts w:hint="cs"/>
          <w:rtl/>
        </w:rPr>
      </w:pPr>
      <w:r>
        <w:rPr>
          <w:rFonts w:hint="cs"/>
          <w:rtl/>
        </w:rPr>
        <w:t xml:space="preserve">בשם האל הרחמן והרחום. הנושא כעת הוא קבלת הסטודנטים לאוניברסיטאות. כפי שכולם יודעים, בוטלה שיטת הקבלה לפי המבחן הפסיכומטרי ונוספה שיטה אחרת, אשר לפיה </w:t>
      </w:r>
      <w:r>
        <w:rPr>
          <w:rFonts w:hint="cs"/>
          <w:rtl/>
        </w:rPr>
        <w:t>הסטודנטים יכולים להתקבל לאוניברסיטאות על-פי חישוב הנושאים הבסיסיים שהם למדו בתעודת הבגרות, שיטה שזכתה לשם "שיטת המצרף". התוצאה היתה, שאלה שניצלו את קנה המידה החדש הזה והגיעו אל האוניברסיטאות בפועל, היו ברובם הסטודנטים הערבים. דבר זה הפתיע את הרשויות הגזעני</w:t>
      </w:r>
      <w:r>
        <w:rPr>
          <w:rFonts w:hint="cs"/>
          <w:rtl/>
        </w:rPr>
        <w:t>ות, את הרשויות שאינן מסכימות לפעול לפי כללים תרבותיים צרופים, רחוק מהאפליה הגזענית בארץ זו.</w:t>
      </w:r>
    </w:p>
    <w:p w14:paraId="714C59D2" w14:textId="77777777" w:rsidR="00000000" w:rsidRDefault="00540457">
      <w:pPr>
        <w:pStyle w:val="a0"/>
        <w:rPr>
          <w:rFonts w:hint="cs"/>
          <w:rtl/>
        </w:rPr>
      </w:pPr>
    </w:p>
    <w:p w14:paraId="191EC3C1" w14:textId="77777777" w:rsidR="00000000" w:rsidRDefault="00540457">
      <w:pPr>
        <w:pStyle w:val="a0"/>
        <w:rPr>
          <w:rFonts w:hint="cs"/>
          <w:rtl/>
        </w:rPr>
      </w:pPr>
      <w:r>
        <w:rPr>
          <w:rFonts w:hint="cs"/>
          <w:rtl/>
        </w:rPr>
        <w:t>ההפתעה הגיעה לידי כך, שיש הרוצים לבטל את שיטת הקבלה האחרונה, שהועילה במידת-מה, באופן לא מתוכנן ולא מכוון, אפילו לסטודנטים הערבים. שיטה זו היתה התקווה הטובה ביותר ש</w:t>
      </w:r>
      <w:r>
        <w:rPr>
          <w:rFonts w:hint="cs"/>
          <w:rtl/>
        </w:rPr>
        <w:t>ל אלה שרצו ששיטה זו תהיה לתועלת הסטודנטים היהודים מהאזורים המרוחקים מהמרכז. השינוי המכוון הזה, והביטול הזה שרוצים לעשותו עכשיו באוניברסיטאות, הוא ביטול גזעני צרוף, וחסר הצדקה, ואין לקבלו.</w:t>
      </w:r>
    </w:p>
    <w:p w14:paraId="4C487D55" w14:textId="77777777" w:rsidR="00000000" w:rsidRDefault="00540457">
      <w:pPr>
        <w:pStyle w:val="a0"/>
        <w:rPr>
          <w:rFonts w:hint="cs"/>
          <w:rtl/>
        </w:rPr>
      </w:pPr>
    </w:p>
    <w:p w14:paraId="13FD04E4" w14:textId="77777777" w:rsidR="00000000" w:rsidRDefault="00540457">
      <w:pPr>
        <w:pStyle w:val="a0"/>
        <w:rPr>
          <w:rFonts w:hint="cs"/>
          <w:rtl/>
        </w:rPr>
      </w:pPr>
      <w:r>
        <w:rPr>
          <w:rFonts w:hint="cs"/>
          <w:rtl/>
        </w:rPr>
        <w:t>הצעד היחיד שיש לעשותו לפני שנגיע לבית-המשפט העליון הוא, ששרת החינוך</w:t>
      </w:r>
      <w:r>
        <w:rPr>
          <w:rFonts w:hint="cs"/>
          <w:rtl/>
        </w:rPr>
        <w:t xml:space="preserve"> תעמוד עכשיו ותגיד בצורה שאינה משתמעת לשתי פנים: לא לביטול הקבלה; לא לשיטה החדשה. יש להתיר לסטודנטים הערבים להתקבל באמת ובתמים לאוניברסיטאות, כדי שלא יצטרכו לנסוע לחו"ל, לכל מדינות אירופה והמזרח התיכון, על מנת לרכוש השכלה. תודה.)</w:t>
      </w:r>
    </w:p>
    <w:p w14:paraId="6CB15E97" w14:textId="77777777" w:rsidR="00000000" w:rsidRDefault="00540457">
      <w:pPr>
        <w:pStyle w:val="a0"/>
        <w:jc w:val="center"/>
        <w:rPr>
          <w:rFonts w:hint="cs"/>
          <w:rtl/>
        </w:rPr>
      </w:pPr>
    </w:p>
    <w:p w14:paraId="6B86B6CC" w14:textId="77777777" w:rsidR="00000000" w:rsidRDefault="00540457">
      <w:pPr>
        <w:pStyle w:val="af1"/>
        <w:rPr>
          <w:rtl/>
        </w:rPr>
      </w:pPr>
      <w:r>
        <w:rPr>
          <w:rtl/>
        </w:rPr>
        <w:t>היו"ר מוחמד ברכה:</w:t>
      </w:r>
    </w:p>
    <w:p w14:paraId="2A1F9856" w14:textId="77777777" w:rsidR="00000000" w:rsidRDefault="00540457">
      <w:pPr>
        <w:pStyle w:val="a0"/>
        <w:rPr>
          <w:rtl/>
        </w:rPr>
      </w:pPr>
    </w:p>
    <w:p w14:paraId="1923E832" w14:textId="77777777" w:rsidR="00000000" w:rsidRDefault="00540457">
      <w:pPr>
        <w:pStyle w:val="a0"/>
        <w:rPr>
          <w:rFonts w:hint="cs"/>
          <w:rtl/>
        </w:rPr>
      </w:pPr>
      <w:r>
        <w:rPr>
          <w:rFonts w:hint="cs"/>
          <w:rtl/>
        </w:rPr>
        <w:t>תודה ר</w:t>
      </w:r>
      <w:r>
        <w:rPr>
          <w:rFonts w:hint="cs"/>
          <w:rtl/>
        </w:rPr>
        <w:t xml:space="preserve">בה לחבר הכנסת דהאמשה. רשות הדיבור לחבר הכנסת משה כחלון, ואחריו - לחברת הכנסת יולי תמיר. </w:t>
      </w:r>
    </w:p>
    <w:p w14:paraId="118F8E8C" w14:textId="77777777" w:rsidR="00000000" w:rsidRDefault="00540457">
      <w:pPr>
        <w:pStyle w:val="a"/>
        <w:rPr>
          <w:rtl/>
        </w:rPr>
      </w:pPr>
      <w:bookmarkStart w:id="211" w:name="FS000001034T03_12_2003_13_36_16"/>
      <w:bookmarkEnd w:id="211"/>
    </w:p>
    <w:p w14:paraId="4B5C562B" w14:textId="77777777" w:rsidR="00000000" w:rsidRDefault="00540457">
      <w:pPr>
        <w:pStyle w:val="a"/>
        <w:rPr>
          <w:rtl/>
        </w:rPr>
      </w:pPr>
      <w:bookmarkStart w:id="212" w:name="_Toc59448039"/>
      <w:r>
        <w:rPr>
          <w:rFonts w:hint="eastAsia"/>
          <w:rtl/>
        </w:rPr>
        <w:t>משה</w:t>
      </w:r>
      <w:r>
        <w:rPr>
          <w:rtl/>
        </w:rPr>
        <w:t xml:space="preserve"> כחלון (הליכוד):</w:t>
      </w:r>
      <w:bookmarkEnd w:id="212"/>
    </w:p>
    <w:p w14:paraId="30628A23" w14:textId="77777777" w:rsidR="00000000" w:rsidRDefault="00540457">
      <w:pPr>
        <w:pStyle w:val="a0"/>
        <w:rPr>
          <w:rFonts w:hint="cs"/>
          <w:rtl/>
        </w:rPr>
      </w:pPr>
    </w:p>
    <w:p w14:paraId="4F5A2460" w14:textId="77777777" w:rsidR="00000000" w:rsidRDefault="00540457">
      <w:pPr>
        <w:pStyle w:val="a0"/>
        <w:rPr>
          <w:rFonts w:hint="cs"/>
          <w:rtl/>
        </w:rPr>
      </w:pPr>
      <w:r>
        <w:rPr>
          <w:rFonts w:hint="cs"/>
          <w:rtl/>
        </w:rPr>
        <w:t>אדוני היושב-ראש, גברתי השרה, חברי הכנסת, למען הגילוי הנאות - גם אני מנפגעי המבחן הפסיכומטרי. היה לי מאוד קשה לעבור את המבחן הפסיכומטרי בציון גבוה</w:t>
      </w:r>
      <w:r>
        <w:rPr>
          <w:rFonts w:hint="cs"/>
          <w:rtl/>
        </w:rPr>
        <w:t xml:space="preserve"> על מנת להגיע ללימודי משפטים. לכן התחלתי בלימודי מדעי המדינה באוניברסיטת חיפה, והמסנן ללימודי משפטים היה לי </w:t>
      </w:r>
      <w:r>
        <w:rPr>
          <w:rtl/>
        </w:rPr>
        <w:t>–</w:t>
      </w:r>
      <w:r>
        <w:rPr>
          <w:rFonts w:hint="cs"/>
          <w:rtl/>
        </w:rPr>
        <w:t xml:space="preserve"> יש לי תואר במדעי המדינה </w:t>
      </w:r>
      <w:r>
        <w:rPr>
          <w:rtl/>
        </w:rPr>
        <w:t>–</w:t>
      </w:r>
      <w:r>
        <w:rPr>
          <w:rFonts w:hint="cs"/>
          <w:rtl/>
        </w:rPr>
        <w:t xml:space="preserve"> אחר כך, וכמובן במכללת נתניה ולא באוניברסיטת חיפה. אני הגעתי מגבעת-אולגה, ושם לא בדיוק למדתי מה צריך לענות במבחנים הפסיכו</w:t>
      </w:r>
      <w:r>
        <w:rPr>
          <w:rFonts w:hint="cs"/>
          <w:rtl/>
        </w:rPr>
        <w:t xml:space="preserve">מטריים. כל הנושא הוא תרבותי, ערכי. אני גם לא רוצה להיכנס לזה. </w:t>
      </w:r>
    </w:p>
    <w:p w14:paraId="5032518A" w14:textId="77777777" w:rsidR="00000000" w:rsidRDefault="00540457">
      <w:pPr>
        <w:pStyle w:val="a0"/>
        <w:rPr>
          <w:rFonts w:hint="cs"/>
          <w:rtl/>
        </w:rPr>
      </w:pPr>
    </w:p>
    <w:p w14:paraId="356EECBB" w14:textId="77777777" w:rsidR="00000000" w:rsidRDefault="00540457">
      <w:pPr>
        <w:pStyle w:val="a0"/>
        <w:rPr>
          <w:rFonts w:hint="cs"/>
          <w:rtl/>
        </w:rPr>
      </w:pPr>
      <w:r>
        <w:rPr>
          <w:rFonts w:hint="cs"/>
          <w:rtl/>
        </w:rPr>
        <w:t xml:space="preserve">מצד שני, מי שמצדד בבחינות הפסיכומטריות, טוען שיש לו מחקרים אמפיריים שבעזרתם הוא יכול להוכיח כמה זה חשוב וכמה זה צודק. אבל עכשיו, לאחר שביטלו את המבחן פסיכומטרי - - - </w:t>
      </w:r>
    </w:p>
    <w:p w14:paraId="7B7C945A" w14:textId="77777777" w:rsidR="00000000" w:rsidRDefault="00540457">
      <w:pPr>
        <w:pStyle w:val="a0"/>
        <w:rPr>
          <w:rFonts w:hint="cs"/>
          <w:rtl/>
        </w:rPr>
      </w:pPr>
    </w:p>
    <w:p w14:paraId="75543967" w14:textId="77777777" w:rsidR="00000000" w:rsidRDefault="00540457">
      <w:pPr>
        <w:pStyle w:val="af0"/>
        <w:rPr>
          <w:rtl/>
        </w:rPr>
      </w:pPr>
      <w:r>
        <w:rPr>
          <w:rFonts w:hint="eastAsia"/>
          <w:rtl/>
        </w:rPr>
        <w:t>יוסי</w:t>
      </w:r>
      <w:r>
        <w:rPr>
          <w:rtl/>
        </w:rPr>
        <w:t xml:space="preserve"> שריד (מרצ):</w:t>
      </w:r>
    </w:p>
    <w:p w14:paraId="3B2B163C" w14:textId="77777777" w:rsidR="00000000" w:rsidRDefault="00540457">
      <w:pPr>
        <w:pStyle w:val="a0"/>
        <w:rPr>
          <w:rFonts w:hint="cs"/>
          <w:rtl/>
        </w:rPr>
      </w:pPr>
    </w:p>
    <w:p w14:paraId="7F00D256" w14:textId="77777777" w:rsidR="00000000" w:rsidRDefault="00540457">
      <w:pPr>
        <w:pStyle w:val="a0"/>
        <w:rPr>
          <w:rFonts w:hint="cs"/>
          <w:rtl/>
        </w:rPr>
      </w:pPr>
      <w:r>
        <w:rPr>
          <w:rFonts w:hint="cs"/>
          <w:rtl/>
        </w:rPr>
        <w:t>לא ביט</w:t>
      </w:r>
      <w:r>
        <w:rPr>
          <w:rFonts w:hint="cs"/>
          <w:rtl/>
        </w:rPr>
        <w:t xml:space="preserve">לו, השאירו אותו כאופציה למי שרוצה. </w:t>
      </w:r>
    </w:p>
    <w:p w14:paraId="5D922593" w14:textId="77777777" w:rsidR="00000000" w:rsidRDefault="00540457">
      <w:pPr>
        <w:pStyle w:val="a0"/>
        <w:rPr>
          <w:rFonts w:hint="cs"/>
          <w:rtl/>
        </w:rPr>
      </w:pPr>
    </w:p>
    <w:p w14:paraId="4AB86DD1" w14:textId="77777777" w:rsidR="00000000" w:rsidRDefault="00540457">
      <w:pPr>
        <w:pStyle w:val="-"/>
        <w:rPr>
          <w:rtl/>
        </w:rPr>
      </w:pPr>
      <w:bookmarkStart w:id="213" w:name="FS000001034T03_12_2003_15_16_43"/>
      <w:bookmarkEnd w:id="213"/>
      <w:r>
        <w:rPr>
          <w:rFonts w:hint="eastAsia"/>
          <w:rtl/>
        </w:rPr>
        <w:t>משה</w:t>
      </w:r>
      <w:r>
        <w:rPr>
          <w:rtl/>
        </w:rPr>
        <w:t xml:space="preserve"> כחלון (הליכוד):</w:t>
      </w:r>
    </w:p>
    <w:p w14:paraId="2059B69B" w14:textId="77777777" w:rsidR="00000000" w:rsidRDefault="00540457">
      <w:pPr>
        <w:pStyle w:val="a0"/>
        <w:rPr>
          <w:rFonts w:hint="cs"/>
          <w:rtl/>
        </w:rPr>
      </w:pPr>
    </w:p>
    <w:p w14:paraId="2CBF1D52" w14:textId="77777777" w:rsidR="00000000" w:rsidRDefault="00540457">
      <w:pPr>
        <w:pStyle w:val="a0"/>
        <w:rPr>
          <w:rFonts w:hint="cs"/>
          <w:rtl/>
        </w:rPr>
      </w:pPr>
      <w:r>
        <w:rPr>
          <w:rFonts w:hint="cs"/>
          <w:rtl/>
        </w:rPr>
        <w:t xml:space="preserve">סליחה, לא ביטלו, השאירו אותו כחלופה. אני מקבל את התיקון. תודה רבה, חבר הכנסת שריד. </w:t>
      </w:r>
    </w:p>
    <w:p w14:paraId="3AD4916E" w14:textId="77777777" w:rsidR="00000000" w:rsidRDefault="00540457">
      <w:pPr>
        <w:pStyle w:val="a0"/>
        <w:rPr>
          <w:rFonts w:hint="cs"/>
          <w:rtl/>
        </w:rPr>
      </w:pPr>
    </w:p>
    <w:p w14:paraId="07DBFD1C" w14:textId="77777777" w:rsidR="00000000" w:rsidRDefault="00540457">
      <w:pPr>
        <w:pStyle w:val="af0"/>
        <w:rPr>
          <w:rtl/>
        </w:rPr>
      </w:pPr>
      <w:r>
        <w:rPr>
          <w:rtl/>
        </w:rPr>
        <w:t>אילן שלגי (</w:t>
      </w:r>
      <w:r>
        <w:rPr>
          <w:rFonts w:hint="cs"/>
          <w:rtl/>
        </w:rPr>
        <w:t>שינוי</w:t>
      </w:r>
      <w:r>
        <w:rPr>
          <w:rtl/>
        </w:rPr>
        <w:t>):</w:t>
      </w:r>
    </w:p>
    <w:p w14:paraId="1D89CDFA" w14:textId="77777777" w:rsidR="00000000" w:rsidRDefault="00540457">
      <w:pPr>
        <w:pStyle w:val="a0"/>
        <w:rPr>
          <w:rtl/>
        </w:rPr>
      </w:pPr>
    </w:p>
    <w:p w14:paraId="4AAFA924" w14:textId="77777777" w:rsidR="00000000" w:rsidRDefault="00540457">
      <w:pPr>
        <w:pStyle w:val="a0"/>
        <w:rPr>
          <w:rFonts w:hint="cs"/>
          <w:rtl/>
        </w:rPr>
      </w:pPr>
      <w:r>
        <w:rPr>
          <w:rFonts w:hint="cs"/>
          <w:rtl/>
        </w:rPr>
        <w:t xml:space="preserve">ניסיון לשנה אחת. </w:t>
      </w:r>
    </w:p>
    <w:p w14:paraId="4FF8A231" w14:textId="77777777" w:rsidR="00000000" w:rsidRDefault="00540457">
      <w:pPr>
        <w:pStyle w:val="a0"/>
        <w:rPr>
          <w:rFonts w:hint="cs"/>
          <w:rtl/>
        </w:rPr>
      </w:pPr>
    </w:p>
    <w:p w14:paraId="10732305" w14:textId="77777777" w:rsidR="00000000" w:rsidRDefault="00540457">
      <w:pPr>
        <w:pStyle w:val="-"/>
        <w:rPr>
          <w:rtl/>
        </w:rPr>
      </w:pPr>
      <w:bookmarkStart w:id="214" w:name="FS000001034T03_12_2003_15_17_13C"/>
      <w:bookmarkEnd w:id="214"/>
      <w:r>
        <w:rPr>
          <w:rtl/>
        </w:rPr>
        <w:t>משה כחלון (הליכוד):</w:t>
      </w:r>
    </w:p>
    <w:p w14:paraId="2C133BE7" w14:textId="77777777" w:rsidR="00000000" w:rsidRDefault="00540457">
      <w:pPr>
        <w:pStyle w:val="a0"/>
        <w:rPr>
          <w:rtl/>
        </w:rPr>
      </w:pPr>
    </w:p>
    <w:p w14:paraId="78EDD286" w14:textId="77777777" w:rsidR="00000000" w:rsidRDefault="00540457">
      <w:pPr>
        <w:pStyle w:val="a0"/>
        <w:rPr>
          <w:rFonts w:hint="cs"/>
          <w:rtl/>
        </w:rPr>
      </w:pPr>
      <w:r>
        <w:rPr>
          <w:rFonts w:hint="cs"/>
          <w:rtl/>
        </w:rPr>
        <w:t xml:space="preserve">היה ניסיון לשנה - - - </w:t>
      </w:r>
    </w:p>
    <w:p w14:paraId="56B25511" w14:textId="77777777" w:rsidR="00000000" w:rsidRDefault="00540457">
      <w:pPr>
        <w:pStyle w:val="a0"/>
        <w:rPr>
          <w:rFonts w:hint="cs"/>
          <w:rtl/>
        </w:rPr>
      </w:pPr>
    </w:p>
    <w:p w14:paraId="127646B8" w14:textId="77777777" w:rsidR="00000000" w:rsidRDefault="00540457">
      <w:pPr>
        <w:pStyle w:val="af0"/>
        <w:rPr>
          <w:rtl/>
        </w:rPr>
      </w:pPr>
      <w:r>
        <w:rPr>
          <w:rFonts w:hint="eastAsia"/>
          <w:rtl/>
        </w:rPr>
        <w:t>יוסי</w:t>
      </w:r>
      <w:r>
        <w:rPr>
          <w:rtl/>
        </w:rPr>
        <w:t xml:space="preserve"> שריד (מרצ):</w:t>
      </w:r>
    </w:p>
    <w:p w14:paraId="5E83B6A4" w14:textId="77777777" w:rsidR="00000000" w:rsidRDefault="00540457">
      <w:pPr>
        <w:pStyle w:val="a0"/>
        <w:rPr>
          <w:rFonts w:hint="cs"/>
          <w:rtl/>
        </w:rPr>
      </w:pPr>
    </w:p>
    <w:p w14:paraId="7E029B73" w14:textId="77777777" w:rsidR="00000000" w:rsidRDefault="00540457">
      <w:pPr>
        <w:pStyle w:val="a0"/>
        <w:rPr>
          <w:rFonts w:hint="cs"/>
          <w:rtl/>
        </w:rPr>
      </w:pPr>
      <w:r>
        <w:rPr>
          <w:rFonts w:hint="cs"/>
          <w:rtl/>
        </w:rPr>
        <w:t xml:space="preserve">שלוש שנים, </w:t>
      </w:r>
      <w:r>
        <w:rPr>
          <w:rFonts w:hint="cs"/>
          <w:rtl/>
        </w:rPr>
        <w:t xml:space="preserve">זה כתוב במסמך במפורש. </w:t>
      </w:r>
    </w:p>
    <w:p w14:paraId="45127DDE" w14:textId="77777777" w:rsidR="00000000" w:rsidRDefault="00540457">
      <w:pPr>
        <w:pStyle w:val="-"/>
        <w:rPr>
          <w:rtl/>
        </w:rPr>
      </w:pPr>
      <w:bookmarkStart w:id="215" w:name="FS000001034T03_12_2003_13_37_35C"/>
      <w:bookmarkEnd w:id="215"/>
    </w:p>
    <w:p w14:paraId="7173877C" w14:textId="77777777" w:rsidR="00000000" w:rsidRDefault="00540457">
      <w:pPr>
        <w:pStyle w:val="-"/>
        <w:rPr>
          <w:rtl/>
        </w:rPr>
      </w:pPr>
      <w:r>
        <w:rPr>
          <w:rtl/>
        </w:rPr>
        <w:t>משה כחלון (הליכוד):</w:t>
      </w:r>
    </w:p>
    <w:p w14:paraId="78219814" w14:textId="77777777" w:rsidR="00000000" w:rsidRDefault="00540457">
      <w:pPr>
        <w:pStyle w:val="a0"/>
        <w:rPr>
          <w:rtl/>
        </w:rPr>
      </w:pPr>
    </w:p>
    <w:p w14:paraId="3BD4372B" w14:textId="77777777" w:rsidR="00000000" w:rsidRDefault="00540457">
      <w:pPr>
        <w:pStyle w:val="a0"/>
        <w:rPr>
          <w:rFonts w:hint="cs"/>
          <w:rtl/>
        </w:rPr>
      </w:pPr>
      <w:r>
        <w:rPr>
          <w:rFonts w:hint="cs"/>
          <w:rtl/>
        </w:rPr>
        <w:t>פרקי הזמן לא חשובים. מה שחשוב לדעתי, חבר הכנסת שריד, ואני באתי משם, זה שהבעיה התעוררה בפקולטות בעלות סף קבלה גבוה. אנשים באו ואמרו שהם רוצים לגשת לפסיכומטרי, כי הם רוצים להתקבל לפקולטה בעלת סף קבלה גבוה. רוב הסט</w:t>
      </w:r>
      <w:r>
        <w:rPr>
          <w:rFonts w:hint="cs"/>
          <w:rtl/>
        </w:rPr>
        <w:t xml:space="preserve">ודנטים הצביעו ברגליים, לא הלכו בכלל לפקולטות הפחות יוקרתיות ונוצרה בעיה בפקולטות בעלות הדרישות הגבוהות. אני הייתי צריך לעבור איזה מסלול דרך מדעי המדינה באוניברסיטת חיפה, ואחר כך, כדי להתקבל למשפטים אמרתי: יש לי תואר, ולכן אני גם מוכשר. </w:t>
      </w:r>
    </w:p>
    <w:p w14:paraId="575548DB" w14:textId="77777777" w:rsidR="00000000" w:rsidRDefault="00540457">
      <w:pPr>
        <w:pStyle w:val="a0"/>
        <w:rPr>
          <w:rFonts w:hint="cs"/>
          <w:rtl/>
        </w:rPr>
      </w:pPr>
    </w:p>
    <w:p w14:paraId="7DD8EA66" w14:textId="77777777" w:rsidR="00000000" w:rsidRDefault="00540457">
      <w:pPr>
        <w:pStyle w:val="a0"/>
        <w:rPr>
          <w:rFonts w:hint="cs"/>
          <w:rtl/>
        </w:rPr>
      </w:pPr>
      <w:r>
        <w:rPr>
          <w:rFonts w:hint="cs"/>
          <w:rtl/>
        </w:rPr>
        <w:t>לי אין אפילו פתרון</w:t>
      </w:r>
      <w:r>
        <w:rPr>
          <w:rFonts w:hint="cs"/>
          <w:rtl/>
        </w:rPr>
        <w:t>. אני רק רוצה לומר שהתחום הזה, שדחף הרבה אנשים לאוניברסיטאות ועזר להם להיכנס -  לא חשוב כרגע אם מדובר ביהודים, בערבים, באנשים מגבעת-אולגה או מדימונה, זה באמת לא חשוב - גם הוכיח את עצמו רק בכמות, אבל פחות באיכות ובהגעה לאליטות האקדמיות. לכן אני חושב שצריך ל</w:t>
      </w:r>
      <w:r>
        <w:rPr>
          <w:rFonts w:hint="cs"/>
          <w:rtl/>
        </w:rPr>
        <w:t xml:space="preserve">הגיע לדרך הביניים. כל החיים שלנו זה בלנסים, איזונים. צריך להגיע לדרך הביניים, למצוא איזה מנגנון שיוכל לווסת ולהביא לכך שיגיעו גם אנשים שיש להם בעיה עם ההתמודדות במבחנים הפסיכומטריים, אבל יש להם ציוני בגרות גבוהים, ויהיה איזה מנגנון שיווסת זאת. </w:t>
      </w:r>
    </w:p>
    <w:p w14:paraId="05A53A07" w14:textId="77777777" w:rsidR="00000000" w:rsidRDefault="00540457">
      <w:pPr>
        <w:pStyle w:val="af0"/>
        <w:rPr>
          <w:rFonts w:hint="cs"/>
          <w:rtl/>
        </w:rPr>
      </w:pPr>
    </w:p>
    <w:p w14:paraId="2EAFD278" w14:textId="77777777" w:rsidR="00000000" w:rsidRDefault="00540457">
      <w:pPr>
        <w:pStyle w:val="af0"/>
        <w:rPr>
          <w:rtl/>
        </w:rPr>
      </w:pPr>
      <w:r>
        <w:rPr>
          <w:rFonts w:hint="eastAsia"/>
          <w:rtl/>
        </w:rPr>
        <w:t>יוסי</w:t>
      </w:r>
      <w:r>
        <w:rPr>
          <w:rtl/>
        </w:rPr>
        <w:t xml:space="preserve"> שריד </w:t>
      </w:r>
      <w:r>
        <w:rPr>
          <w:rtl/>
        </w:rPr>
        <w:t>(מרצ):</w:t>
      </w:r>
    </w:p>
    <w:p w14:paraId="2A2A1AB7" w14:textId="77777777" w:rsidR="00000000" w:rsidRDefault="00540457">
      <w:pPr>
        <w:pStyle w:val="a0"/>
        <w:rPr>
          <w:rFonts w:hint="cs"/>
          <w:rtl/>
        </w:rPr>
      </w:pPr>
    </w:p>
    <w:p w14:paraId="2C4F9F25" w14:textId="77777777" w:rsidR="00000000" w:rsidRDefault="00540457">
      <w:pPr>
        <w:pStyle w:val="a0"/>
        <w:rPr>
          <w:rFonts w:hint="cs"/>
          <w:rtl/>
        </w:rPr>
      </w:pPr>
      <w:r>
        <w:rPr>
          <w:rFonts w:hint="cs"/>
          <w:rtl/>
        </w:rPr>
        <w:t xml:space="preserve">זו הבחירה. </w:t>
      </w:r>
    </w:p>
    <w:p w14:paraId="05991EEB" w14:textId="77777777" w:rsidR="00000000" w:rsidRDefault="00540457">
      <w:pPr>
        <w:pStyle w:val="a0"/>
        <w:rPr>
          <w:rFonts w:hint="cs"/>
          <w:rtl/>
        </w:rPr>
      </w:pPr>
    </w:p>
    <w:p w14:paraId="5E43D3FE" w14:textId="77777777" w:rsidR="00000000" w:rsidRDefault="00540457">
      <w:pPr>
        <w:pStyle w:val="-"/>
        <w:rPr>
          <w:rtl/>
        </w:rPr>
      </w:pPr>
      <w:bookmarkStart w:id="216" w:name="FS000001034T03_12_2003_15_25_44C"/>
      <w:bookmarkEnd w:id="216"/>
      <w:r>
        <w:rPr>
          <w:rtl/>
        </w:rPr>
        <w:t>משה כחלון (הליכוד):</w:t>
      </w:r>
    </w:p>
    <w:p w14:paraId="6B28A112" w14:textId="77777777" w:rsidR="00000000" w:rsidRDefault="00540457">
      <w:pPr>
        <w:pStyle w:val="a0"/>
        <w:rPr>
          <w:rtl/>
        </w:rPr>
      </w:pPr>
    </w:p>
    <w:p w14:paraId="10B81BAA" w14:textId="77777777" w:rsidR="00000000" w:rsidRDefault="00540457">
      <w:pPr>
        <w:pStyle w:val="a0"/>
        <w:rPr>
          <w:rFonts w:hint="cs"/>
          <w:rtl/>
        </w:rPr>
      </w:pPr>
      <w:r>
        <w:rPr>
          <w:rFonts w:hint="cs"/>
          <w:rtl/>
        </w:rPr>
        <w:t>לא, אני יותר מחמיר ממך. אני רוצה שגם הם יצליחו להגיע לשם, אבל שיהיה איזה מנגנון שיווסת אותם מבחינת פוטנציאל האדם שמסוגל להגיע לשם. אפילו בשלב המקדמי הזה, שצריך לעבור עוד בחינה כדי להגיע לפקולטה בעלת סף קבלה גבוה</w:t>
      </w:r>
      <w:bookmarkStart w:id="217" w:name="FS000001034T03_12_2003_13_39_14C"/>
      <w:bookmarkEnd w:id="217"/>
      <w:r>
        <w:rPr>
          <w:rFonts w:hint="cs"/>
          <w:rtl/>
        </w:rPr>
        <w:t xml:space="preserve"> - </w:t>
      </w:r>
      <w:r>
        <w:rPr>
          <w:rFonts w:hint="cs"/>
          <w:rtl/>
        </w:rPr>
        <w:t xml:space="preserve">גם את זה אני לא רוצה. צריך להיות מנגנון אחר ולא מבחן פסיכומטרי שיאפשר להם כניסה. </w:t>
      </w:r>
    </w:p>
    <w:p w14:paraId="020A006F" w14:textId="77777777" w:rsidR="00000000" w:rsidRDefault="00540457">
      <w:pPr>
        <w:pStyle w:val="a0"/>
        <w:rPr>
          <w:rFonts w:hint="cs"/>
          <w:rtl/>
        </w:rPr>
      </w:pPr>
    </w:p>
    <w:p w14:paraId="54BF543A" w14:textId="77777777" w:rsidR="00000000" w:rsidRDefault="00540457">
      <w:pPr>
        <w:pStyle w:val="a0"/>
        <w:rPr>
          <w:rFonts w:hint="cs"/>
          <w:rtl/>
        </w:rPr>
      </w:pPr>
      <w:r>
        <w:rPr>
          <w:rFonts w:hint="cs"/>
          <w:rtl/>
        </w:rPr>
        <w:t xml:space="preserve">אין לי בכלל ספק שאסור לבטל את הביטול, או אסור לבטל את האפשרות לאופציה, אבל חייבים למצוא מנגנון. תודה רבה. </w:t>
      </w:r>
    </w:p>
    <w:p w14:paraId="4B0F0DDD" w14:textId="77777777" w:rsidR="00000000" w:rsidRDefault="00540457">
      <w:pPr>
        <w:pStyle w:val="a0"/>
        <w:rPr>
          <w:rFonts w:hint="cs"/>
          <w:rtl/>
        </w:rPr>
      </w:pPr>
    </w:p>
    <w:p w14:paraId="1B93AB22" w14:textId="77777777" w:rsidR="00000000" w:rsidRDefault="00540457">
      <w:pPr>
        <w:pStyle w:val="af1"/>
        <w:rPr>
          <w:rtl/>
        </w:rPr>
      </w:pPr>
      <w:r>
        <w:rPr>
          <w:rtl/>
        </w:rPr>
        <w:t>היו"ר מוחמד ברכה:</w:t>
      </w:r>
    </w:p>
    <w:p w14:paraId="0B18F4A5" w14:textId="77777777" w:rsidR="00000000" w:rsidRDefault="00540457">
      <w:pPr>
        <w:pStyle w:val="a0"/>
        <w:rPr>
          <w:rtl/>
        </w:rPr>
      </w:pPr>
    </w:p>
    <w:p w14:paraId="576E27BF" w14:textId="77777777" w:rsidR="00000000" w:rsidRDefault="00540457">
      <w:pPr>
        <w:pStyle w:val="a0"/>
        <w:rPr>
          <w:rFonts w:hint="cs"/>
          <w:rtl/>
        </w:rPr>
      </w:pPr>
      <w:r>
        <w:rPr>
          <w:rFonts w:hint="cs"/>
          <w:rtl/>
        </w:rPr>
        <w:t>תודה לחבר הכנסת כחלון. רשות הדיבור לחברת הכנסת</w:t>
      </w:r>
      <w:r>
        <w:rPr>
          <w:rFonts w:hint="cs"/>
          <w:rtl/>
        </w:rPr>
        <w:t xml:space="preserve"> יולי תמיר. אחריה תעלה ותדבר שרת החינוך. </w:t>
      </w:r>
    </w:p>
    <w:p w14:paraId="37F7A101" w14:textId="77777777" w:rsidR="00000000" w:rsidRDefault="00540457">
      <w:pPr>
        <w:pStyle w:val="a0"/>
        <w:rPr>
          <w:rFonts w:hint="cs"/>
          <w:rtl/>
        </w:rPr>
      </w:pPr>
    </w:p>
    <w:p w14:paraId="31E87C4E" w14:textId="77777777" w:rsidR="00000000" w:rsidRDefault="00540457">
      <w:pPr>
        <w:pStyle w:val="a"/>
        <w:rPr>
          <w:rtl/>
        </w:rPr>
      </w:pPr>
      <w:bookmarkStart w:id="218" w:name="FS000001043T03_12_2003_13_40_00"/>
      <w:bookmarkStart w:id="219" w:name="_Toc59448040"/>
      <w:bookmarkEnd w:id="218"/>
      <w:r>
        <w:rPr>
          <w:rFonts w:hint="eastAsia"/>
          <w:rtl/>
        </w:rPr>
        <w:t>יולי</w:t>
      </w:r>
      <w:r>
        <w:rPr>
          <w:rtl/>
        </w:rPr>
        <w:t xml:space="preserve"> תמיר (העבודה-מימד):</w:t>
      </w:r>
      <w:bookmarkEnd w:id="219"/>
    </w:p>
    <w:p w14:paraId="3EF5871D" w14:textId="77777777" w:rsidR="00000000" w:rsidRDefault="00540457">
      <w:pPr>
        <w:pStyle w:val="a0"/>
        <w:rPr>
          <w:rFonts w:hint="cs"/>
          <w:rtl/>
        </w:rPr>
      </w:pPr>
    </w:p>
    <w:p w14:paraId="6C4D4803" w14:textId="77777777" w:rsidR="00000000" w:rsidRDefault="00540457">
      <w:pPr>
        <w:pStyle w:val="a0"/>
        <w:rPr>
          <w:rFonts w:hint="cs"/>
          <w:rtl/>
        </w:rPr>
      </w:pPr>
      <w:r>
        <w:rPr>
          <w:rFonts w:hint="cs"/>
          <w:rtl/>
        </w:rPr>
        <w:t xml:space="preserve">חברי חברי הכנסת, גברתי השרה, קודם כול אני מאחלת לך בריאות שלמה. אנחנו רוצים את יריבינו האידיאולוגיים בריאים ושלמים, כדי שנוכל להתעמת אתם ללא חשש, אז באמת החלמה מהירה. </w:t>
      </w:r>
    </w:p>
    <w:p w14:paraId="6BD08B2E" w14:textId="77777777" w:rsidR="00000000" w:rsidRDefault="00540457">
      <w:pPr>
        <w:pStyle w:val="a0"/>
        <w:rPr>
          <w:rFonts w:hint="cs"/>
          <w:rtl/>
        </w:rPr>
      </w:pPr>
    </w:p>
    <w:p w14:paraId="3A7859B9" w14:textId="77777777" w:rsidR="00000000" w:rsidRDefault="00540457">
      <w:pPr>
        <w:pStyle w:val="a0"/>
        <w:rPr>
          <w:rFonts w:hint="cs"/>
          <w:rtl/>
        </w:rPr>
      </w:pPr>
      <w:r>
        <w:rPr>
          <w:rFonts w:hint="cs"/>
          <w:rtl/>
        </w:rPr>
        <w:t>נדמה לי שהוויכוח ע</w:t>
      </w:r>
      <w:r>
        <w:rPr>
          <w:rFonts w:hint="cs"/>
          <w:rtl/>
        </w:rPr>
        <w:t>ל המבחן הפסיכומטרי הוא ויכוח עקרוני מאוד ובעל חשיבות רבה לגבי מבנה הקהל של הסטודנטים, של ההשכלה הגבוהה במדינת ישראל. המוטיבציה הראשונית היתה חיובית כמובן: לפתוח את שערי האוניברסיטה בפני אנשים שהמבחן הפסיכומטרי נתפס עבורם כגורם, כחסם שהם לא יכולים להתמודד א</w:t>
      </w:r>
      <w:r>
        <w:rPr>
          <w:rFonts w:hint="cs"/>
          <w:rtl/>
        </w:rPr>
        <w:t xml:space="preserve">תו. המוטיבציה היתה להקל ולפתוח את שערי האוניברסיטה. </w:t>
      </w:r>
    </w:p>
    <w:p w14:paraId="3616EB58" w14:textId="77777777" w:rsidR="00000000" w:rsidRDefault="00540457">
      <w:pPr>
        <w:pStyle w:val="a0"/>
        <w:rPr>
          <w:rFonts w:hint="cs"/>
          <w:rtl/>
        </w:rPr>
      </w:pPr>
    </w:p>
    <w:p w14:paraId="284F6058" w14:textId="77777777" w:rsidR="00000000" w:rsidRDefault="00540457">
      <w:pPr>
        <w:pStyle w:val="a0"/>
        <w:ind w:firstLine="0"/>
        <w:rPr>
          <w:rFonts w:hint="cs"/>
          <w:rtl/>
        </w:rPr>
      </w:pPr>
      <w:r>
        <w:rPr>
          <w:rFonts w:hint="cs"/>
          <w:rtl/>
        </w:rPr>
        <w:tab/>
        <w:t xml:space="preserve">התוצאה של התהליך שאנחנו עדים לו יותר מורכבת מזה. נדמה לי שצריך לבחון את התוצאה בראי שני גורמים שאני רוצה לדבר עליהם. הדבר הראשון הוא באמת, האם המבחן הפסיכומטרי הוא גורם מכשיל, או שמא המכשול שהיה במבחן </w:t>
      </w:r>
      <w:r>
        <w:rPr>
          <w:rFonts w:hint="cs"/>
          <w:rtl/>
        </w:rPr>
        <w:t>הפסיכומטרי לא היה במבחן עצמו, אלא באופן שבו הוא הוצג והוכן לציבור.</w:t>
      </w:r>
    </w:p>
    <w:p w14:paraId="082FCD7D" w14:textId="77777777" w:rsidR="00000000" w:rsidRDefault="00540457">
      <w:pPr>
        <w:pStyle w:val="a0"/>
        <w:ind w:firstLine="0"/>
        <w:rPr>
          <w:rFonts w:hint="cs"/>
          <w:rtl/>
        </w:rPr>
      </w:pPr>
    </w:p>
    <w:p w14:paraId="2CEAECC2" w14:textId="77777777" w:rsidR="00000000" w:rsidRDefault="00540457">
      <w:pPr>
        <w:pStyle w:val="a0"/>
        <w:ind w:firstLine="0"/>
        <w:rPr>
          <w:rFonts w:hint="cs"/>
          <w:rtl/>
        </w:rPr>
      </w:pPr>
      <w:r>
        <w:rPr>
          <w:rFonts w:hint="cs"/>
          <w:rtl/>
        </w:rPr>
        <w:tab/>
        <w:t>לטענתי, הבעיה העיקרית עם המבחן הפסיכומטרי, ונדמה לי שאולי גם חבר הכנסת שריד יסכים אתי - שהוא הפך לתעשייה שהיתה תלויה בכסף. מי שיש לו כסף, קנה הכנה; מי שעשה את ההכנה טוב, ניגש למבחן.</w:t>
      </w:r>
    </w:p>
    <w:p w14:paraId="4B8998BB" w14:textId="77777777" w:rsidR="00000000" w:rsidRDefault="00540457">
      <w:pPr>
        <w:pStyle w:val="a0"/>
        <w:ind w:firstLine="0"/>
        <w:rPr>
          <w:rFonts w:hint="cs"/>
          <w:rtl/>
        </w:rPr>
      </w:pPr>
    </w:p>
    <w:p w14:paraId="78B517FF" w14:textId="77777777" w:rsidR="00000000" w:rsidRDefault="00540457">
      <w:pPr>
        <w:pStyle w:val="af0"/>
        <w:rPr>
          <w:rtl/>
        </w:rPr>
      </w:pPr>
      <w:r>
        <w:rPr>
          <w:rFonts w:hint="eastAsia"/>
          <w:rtl/>
        </w:rPr>
        <w:t>יוסי</w:t>
      </w:r>
      <w:r>
        <w:rPr>
          <w:rtl/>
        </w:rPr>
        <w:t xml:space="preserve"> שריד (מרצ):</w:t>
      </w:r>
    </w:p>
    <w:p w14:paraId="56667836" w14:textId="77777777" w:rsidR="00000000" w:rsidRDefault="00540457">
      <w:pPr>
        <w:pStyle w:val="a0"/>
        <w:rPr>
          <w:rFonts w:hint="cs"/>
          <w:rtl/>
        </w:rPr>
      </w:pPr>
    </w:p>
    <w:p w14:paraId="341EA315" w14:textId="77777777" w:rsidR="00000000" w:rsidRDefault="00540457">
      <w:pPr>
        <w:pStyle w:val="a0"/>
        <w:rPr>
          <w:rFonts w:hint="cs"/>
          <w:rtl/>
        </w:rPr>
      </w:pPr>
      <w:r>
        <w:rPr>
          <w:rFonts w:hint="cs"/>
          <w:rtl/>
        </w:rPr>
        <w:t>זו בעיה, אבל לא הבעיה העיקרית.</w:t>
      </w:r>
    </w:p>
    <w:p w14:paraId="166332F3" w14:textId="77777777" w:rsidR="00000000" w:rsidRDefault="00540457">
      <w:pPr>
        <w:pStyle w:val="a0"/>
        <w:rPr>
          <w:rFonts w:hint="cs"/>
          <w:rtl/>
        </w:rPr>
      </w:pPr>
    </w:p>
    <w:p w14:paraId="76A65157" w14:textId="77777777" w:rsidR="00000000" w:rsidRDefault="00540457">
      <w:pPr>
        <w:pStyle w:val="-"/>
        <w:rPr>
          <w:rtl/>
        </w:rPr>
      </w:pPr>
      <w:bookmarkStart w:id="220" w:name="FS000001043T03_12_2003_14_00_13"/>
      <w:bookmarkStart w:id="221" w:name="FS000001043T03_12_2003_14_00_16C"/>
      <w:bookmarkEnd w:id="220"/>
      <w:bookmarkEnd w:id="221"/>
      <w:r>
        <w:rPr>
          <w:rtl/>
        </w:rPr>
        <w:t>יולי תמיר (העבודה-מימד):</w:t>
      </w:r>
    </w:p>
    <w:p w14:paraId="658B783B" w14:textId="77777777" w:rsidR="00000000" w:rsidRDefault="00540457">
      <w:pPr>
        <w:pStyle w:val="a0"/>
        <w:rPr>
          <w:rtl/>
        </w:rPr>
      </w:pPr>
    </w:p>
    <w:p w14:paraId="32905291" w14:textId="77777777" w:rsidR="00000000" w:rsidRDefault="00540457">
      <w:pPr>
        <w:pStyle w:val="a0"/>
        <w:rPr>
          <w:rFonts w:hint="cs"/>
          <w:rtl/>
        </w:rPr>
      </w:pPr>
      <w:r>
        <w:rPr>
          <w:rFonts w:hint="cs"/>
          <w:rtl/>
        </w:rPr>
        <w:t>לדעתי, זו היתה אחת הבעיות העיקריות. זה והמחסום הפסיכולוגי של אנשים שאמרו מראש: לא נצליח לעבור את המבחן הפסיכומטרי, ולכן לא ניגשו אליו. אני תיכף אציע פתרון לנושא הזה.</w:t>
      </w:r>
    </w:p>
    <w:p w14:paraId="65BC4410" w14:textId="77777777" w:rsidR="00000000" w:rsidRDefault="00540457">
      <w:pPr>
        <w:pStyle w:val="a0"/>
        <w:rPr>
          <w:rFonts w:hint="cs"/>
          <w:rtl/>
        </w:rPr>
      </w:pPr>
    </w:p>
    <w:p w14:paraId="028C0D48" w14:textId="77777777" w:rsidR="00000000" w:rsidRDefault="00540457">
      <w:pPr>
        <w:pStyle w:val="a0"/>
        <w:rPr>
          <w:rFonts w:hint="cs"/>
          <w:rtl/>
        </w:rPr>
      </w:pPr>
      <w:r>
        <w:rPr>
          <w:rFonts w:hint="cs"/>
          <w:rtl/>
        </w:rPr>
        <w:t>הבעיה השנייה היתה</w:t>
      </w:r>
      <w:r>
        <w:rPr>
          <w:rFonts w:hint="cs"/>
          <w:rtl/>
        </w:rPr>
        <w:t xml:space="preserve"> הבעיה של תחליף. מקובל, נדמה לי, על דעת כל ראשי האוניברסיטאות, שקשה מאוד למצוא תחליף טוב. כל תחליף הוא בעייתי. התחליף הנוכחי, התחליף שאנחנו הצענו בשנים האחרונות, הוא תחליף בעייתי במובן הבא: אנחנו יודעים שההצטיינות בציוני המצרף, באותם ציונים שהם ציוני בחינה</w:t>
      </w:r>
      <w:r>
        <w:rPr>
          <w:rFonts w:hint="cs"/>
          <w:rtl/>
        </w:rPr>
        <w:t>, שמחליפים את המבחן הפסיכומטרי במתמטיקה ובאנגלית, ההצטיינות הזאת היא מוטת הכנסה ומוטת השכלת הורים. זאת אומרת, מי שבא ממעמד חברתי גבוה, עם הורים בעלי השכלה ועם יכולת כלכלית, חזקה עליו שיהיו לו חמש יחידות במתמטיקה וחמש יחידות באנגלית, וציון המצרף שלו יהיה גב</w:t>
      </w:r>
      <w:r>
        <w:rPr>
          <w:rFonts w:hint="cs"/>
          <w:rtl/>
        </w:rPr>
        <w:t>וה. הפערים הם של עשרות אחוזים, ולכן נוצר פה מצב שהתחליף לא בהכרח נותן פתרון לבעיה.</w:t>
      </w:r>
    </w:p>
    <w:p w14:paraId="51E6331C" w14:textId="77777777" w:rsidR="00000000" w:rsidRDefault="00540457">
      <w:pPr>
        <w:pStyle w:val="a0"/>
        <w:rPr>
          <w:rFonts w:hint="cs"/>
          <w:rtl/>
        </w:rPr>
      </w:pPr>
    </w:p>
    <w:p w14:paraId="07439C9C" w14:textId="77777777" w:rsidR="00000000" w:rsidRDefault="00540457">
      <w:pPr>
        <w:pStyle w:val="af0"/>
        <w:rPr>
          <w:rtl/>
        </w:rPr>
      </w:pPr>
      <w:r>
        <w:rPr>
          <w:rFonts w:hint="eastAsia"/>
          <w:rtl/>
        </w:rPr>
        <w:t>יוסי</w:t>
      </w:r>
      <w:r>
        <w:rPr>
          <w:rtl/>
        </w:rPr>
        <w:t xml:space="preserve"> שריד (מרצ):</w:t>
      </w:r>
    </w:p>
    <w:p w14:paraId="47DBB236" w14:textId="77777777" w:rsidR="00000000" w:rsidRDefault="00540457">
      <w:pPr>
        <w:pStyle w:val="a0"/>
        <w:rPr>
          <w:rFonts w:hint="cs"/>
          <w:rtl/>
        </w:rPr>
      </w:pPr>
    </w:p>
    <w:p w14:paraId="52509B88" w14:textId="77777777" w:rsidR="00000000" w:rsidRDefault="00540457">
      <w:pPr>
        <w:pStyle w:val="a0"/>
        <w:rPr>
          <w:rFonts w:hint="cs"/>
          <w:rtl/>
        </w:rPr>
      </w:pPr>
      <w:r>
        <w:rPr>
          <w:rFonts w:hint="cs"/>
          <w:rtl/>
        </w:rPr>
        <w:t>איך הסטודנטים הערבים הצליחו?</w:t>
      </w:r>
    </w:p>
    <w:p w14:paraId="796B890B" w14:textId="77777777" w:rsidR="00000000" w:rsidRDefault="00540457">
      <w:pPr>
        <w:pStyle w:val="a0"/>
        <w:rPr>
          <w:rFonts w:hint="cs"/>
          <w:rtl/>
        </w:rPr>
      </w:pPr>
    </w:p>
    <w:p w14:paraId="2D7566A1" w14:textId="77777777" w:rsidR="00000000" w:rsidRDefault="00540457">
      <w:pPr>
        <w:pStyle w:val="-"/>
        <w:rPr>
          <w:rtl/>
        </w:rPr>
      </w:pPr>
      <w:bookmarkStart w:id="222" w:name="FS000001043T03_12_2003_14_03_30C"/>
      <w:bookmarkEnd w:id="222"/>
      <w:r>
        <w:rPr>
          <w:rtl/>
        </w:rPr>
        <w:t>יולי תמיר (העבודה-מימד):</w:t>
      </w:r>
    </w:p>
    <w:p w14:paraId="0BEEFD3E" w14:textId="77777777" w:rsidR="00000000" w:rsidRDefault="00540457">
      <w:pPr>
        <w:pStyle w:val="a0"/>
        <w:rPr>
          <w:rtl/>
        </w:rPr>
      </w:pPr>
    </w:p>
    <w:p w14:paraId="6A75E353" w14:textId="77777777" w:rsidR="00000000" w:rsidRDefault="00540457">
      <w:pPr>
        <w:pStyle w:val="a0"/>
        <w:rPr>
          <w:rFonts w:hint="cs"/>
          <w:rtl/>
        </w:rPr>
      </w:pPr>
      <w:r>
        <w:rPr>
          <w:rFonts w:hint="cs"/>
          <w:rtl/>
        </w:rPr>
        <w:t>תיכף אני אגיד משהו על עניין הסטודנטים הערבים, תרשה לי. ודאי שלא אשכח את הבעיה הזאת.</w:t>
      </w:r>
    </w:p>
    <w:p w14:paraId="479EE302" w14:textId="77777777" w:rsidR="00000000" w:rsidRDefault="00540457">
      <w:pPr>
        <w:pStyle w:val="a0"/>
        <w:rPr>
          <w:rFonts w:hint="cs"/>
          <w:rtl/>
        </w:rPr>
      </w:pPr>
    </w:p>
    <w:p w14:paraId="3577A73B" w14:textId="77777777" w:rsidR="00000000" w:rsidRDefault="00540457">
      <w:pPr>
        <w:pStyle w:val="a0"/>
        <w:rPr>
          <w:rFonts w:hint="cs"/>
          <w:rtl/>
        </w:rPr>
      </w:pPr>
      <w:r>
        <w:rPr>
          <w:rFonts w:hint="cs"/>
          <w:rtl/>
        </w:rPr>
        <w:t>נדמה לי שאנחנ</w:t>
      </w:r>
      <w:r>
        <w:rPr>
          <w:rFonts w:hint="cs"/>
          <w:rtl/>
        </w:rPr>
        <w:t>ו צריכים היום לחשוב על פתרון שהוא יותר שוויוני מבחינה כלכלית-חברתית. דרך אגב, גם הסטודנטים הערבים, חבר הכנסת שריד, אלה שהצליחו, עונים על החתך הזה - הבדלים סוציו-אקונומיים קיימים גם במגזר הזה. יותר סטודנטים נוצרים מסטודנטים מוסלמים, יותר בתי-ספר פרטיים מבתי</w:t>
      </w:r>
      <w:r>
        <w:rPr>
          <w:rFonts w:hint="cs"/>
          <w:rtl/>
        </w:rPr>
        <w:t>-ספר ממלכתיים. זאת אומרת, גם שם יש שאלה מעמדית.</w:t>
      </w:r>
    </w:p>
    <w:p w14:paraId="4A5764AA" w14:textId="77777777" w:rsidR="00000000" w:rsidRDefault="00540457">
      <w:pPr>
        <w:pStyle w:val="a0"/>
        <w:rPr>
          <w:rFonts w:hint="cs"/>
          <w:rtl/>
        </w:rPr>
      </w:pPr>
    </w:p>
    <w:p w14:paraId="15BDAC9F" w14:textId="77777777" w:rsidR="00000000" w:rsidRDefault="00540457">
      <w:pPr>
        <w:pStyle w:val="a0"/>
        <w:rPr>
          <w:rFonts w:hint="cs"/>
          <w:rtl/>
        </w:rPr>
      </w:pPr>
      <w:r>
        <w:rPr>
          <w:rFonts w:hint="cs"/>
          <w:rtl/>
        </w:rPr>
        <w:t>אני, בתור מי שהשאלה המעמדית קרובה ללבה, לא רוצה ליצור דרך כניסה לאוניברסיטה שמחזקת את בני המעמדות החזקים. הבת שלי התקבלה על מצרף, וגם הבת השנייה שלי תתקבל על מצרף, וכל הילדים של החברים שלי התקבלו על מצרף. זה</w:t>
      </w:r>
      <w:r>
        <w:rPr>
          <w:rFonts w:hint="cs"/>
          <w:rtl/>
        </w:rPr>
        <w:t xml:space="preserve"> לא המצב האוניברסלי, ולכן צריך לחשוב מחדש.</w:t>
      </w:r>
    </w:p>
    <w:p w14:paraId="28940197" w14:textId="77777777" w:rsidR="00000000" w:rsidRDefault="00540457">
      <w:pPr>
        <w:pStyle w:val="a0"/>
        <w:rPr>
          <w:rFonts w:hint="cs"/>
          <w:rtl/>
        </w:rPr>
      </w:pPr>
    </w:p>
    <w:p w14:paraId="510DCFAD" w14:textId="77777777" w:rsidR="00000000" w:rsidRDefault="00540457">
      <w:pPr>
        <w:pStyle w:val="a0"/>
        <w:rPr>
          <w:rFonts w:hint="cs"/>
          <w:rtl/>
        </w:rPr>
      </w:pPr>
      <w:r>
        <w:rPr>
          <w:rFonts w:hint="cs"/>
          <w:rtl/>
        </w:rPr>
        <w:t>אחד הפתרונות האפשריים הוא פתרון שמעביר את המבחן הפסיכומטרי לתיכון, מממן את ההכנה למבחן הפסיכומטרי במהלך התיכון, כך שלא יהיו הבדלים סוציו-אקונומיים בגישה למבחן הפסיכומטרי, ואז זה מקנה יותר אפשרויות. אני חושבת שהדב</w:t>
      </w:r>
      <w:r>
        <w:rPr>
          <w:rFonts w:hint="cs"/>
          <w:rtl/>
        </w:rPr>
        <w:t>ר הזה יגדיל את מאגר האנשים שיכולים להתקבל ללימודים גבוהים בצורה הרבה יותר טובה מאשר ציון המצרף. אבל - וכאן אני רוצה להוסיף משהו בסוגיה של קבלת הסטודנטים הערבים.</w:t>
      </w:r>
    </w:p>
    <w:p w14:paraId="19E5072D" w14:textId="77777777" w:rsidR="00000000" w:rsidRDefault="00540457">
      <w:pPr>
        <w:pStyle w:val="a0"/>
        <w:rPr>
          <w:rFonts w:hint="cs"/>
          <w:rtl/>
        </w:rPr>
      </w:pPr>
    </w:p>
    <w:p w14:paraId="02510F56" w14:textId="77777777" w:rsidR="00000000" w:rsidRDefault="00540457">
      <w:pPr>
        <w:pStyle w:val="af0"/>
        <w:rPr>
          <w:rtl/>
        </w:rPr>
      </w:pPr>
      <w:r>
        <w:rPr>
          <w:rFonts w:hint="eastAsia"/>
          <w:rtl/>
        </w:rPr>
        <w:t>יוסי</w:t>
      </w:r>
      <w:r>
        <w:rPr>
          <w:rtl/>
        </w:rPr>
        <w:t xml:space="preserve"> שריד (מרצ):</w:t>
      </w:r>
    </w:p>
    <w:p w14:paraId="7AC5FC61" w14:textId="77777777" w:rsidR="00000000" w:rsidRDefault="00540457">
      <w:pPr>
        <w:pStyle w:val="a0"/>
        <w:rPr>
          <w:rFonts w:hint="cs"/>
          <w:rtl/>
        </w:rPr>
      </w:pPr>
    </w:p>
    <w:p w14:paraId="1870008A" w14:textId="77777777" w:rsidR="00000000" w:rsidRDefault="00540457">
      <w:pPr>
        <w:pStyle w:val="a0"/>
        <w:rPr>
          <w:rFonts w:hint="cs"/>
          <w:rtl/>
        </w:rPr>
      </w:pPr>
      <w:r>
        <w:rPr>
          <w:rFonts w:hint="cs"/>
          <w:rtl/>
        </w:rPr>
        <w:t>הבעיה עם המבחן הפסיכומטרי היא שבסך הכול לומדים לעשות מניפולציה למבחן. לא לומ</w:t>
      </w:r>
      <w:r>
        <w:rPr>
          <w:rFonts w:hint="cs"/>
          <w:rtl/>
        </w:rPr>
        <w:t>דים שום דבר.</w:t>
      </w:r>
    </w:p>
    <w:p w14:paraId="1BD17CE3" w14:textId="77777777" w:rsidR="00000000" w:rsidRDefault="00540457">
      <w:pPr>
        <w:pStyle w:val="a0"/>
        <w:rPr>
          <w:rFonts w:hint="cs"/>
          <w:rtl/>
        </w:rPr>
      </w:pPr>
    </w:p>
    <w:p w14:paraId="4EB0C045" w14:textId="77777777" w:rsidR="00000000" w:rsidRDefault="00540457">
      <w:pPr>
        <w:pStyle w:val="af0"/>
        <w:rPr>
          <w:rtl/>
        </w:rPr>
      </w:pPr>
      <w:r>
        <w:rPr>
          <w:rFonts w:hint="eastAsia"/>
          <w:rtl/>
        </w:rPr>
        <w:t>אחמד</w:t>
      </w:r>
      <w:r>
        <w:rPr>
          <w:rtl/>
        </w:rPr>
        <w:t xml:space="preserve"> טיבי (חד"ש-תע"ל):</w:t>
      </w:r>
    </w:p>
    <w:p w14:paraId="6DCCEC8F" w14:textId="77777777" w:rsidR="00000000" w:rsidRDefault="00540457">
      <w:pPr>
        <w:pStyle w:val="a0"/>
        <w:rPr>
          <w:rFonts w:hint="cs"/>
          <w:rtl/>
        </w:rPr>
      </w:pPr>
    </w:p>
    <w:p w14:paraId="699C0D74" w14:textId="77777777" w:rsidR="00000000" w:rsidRDefault="00540457">
      <w:pPr>
        <w:pStyle w:val="a0"/>
        <w:rPr>
          <w:rFonts w:hint="cs"/>
          <w:rtl/>
        </w:rPr>
      </w:pPr>
      <w:r>
        <w:rPr>
          <w:rFonts w:hint="cs"/>
          <w:rtl/>
        </w:rPr>
        <w:t>- - -</w:t>
      </w:r>
    </w:p>
    <w:p w14:paraId="22BCFD60" w14:textId="77777777" w:rsidR="00000000" w:rsidRDefault="00540457">
      <w:pPr>
        <w:pStyle w:val="a0"/>
        <w:rPr>
          <w:rFonts w:hint="cs"/>
          <w:rtl/>
        </w:rPr>
      </w:pPr>
    </w:p>
    <w:p w14:paraId="4751045F" w14:textId="77777777" w:rsidR="00000000" w:rsidRDefault="00540457">
      <w:pPr>
        <w:pStyle w:val="-"/>
        <w:rPr>
          <w:rtl/>
        </w:rPr>
      </w:pPr>
      <w:bookmarkStart w:id="223" w:name="FS000001043T03_12_2003_14_07_48C"/>
      <w:bookmarkEnd w:id="223"/>
      <w:r>
        <w:rPr>
          <w:rtl/>
        </w:rPr>
        <w:t>יולי תמיר (העבודה-מימד):</w:t>
      </w:r>
    </w:p>
    <w:p w14:paraId="0A2188B5" w14:textId="77777777" w:rsidR="00000000" w:rsidRDefault="00540457">
      <w:pPr>
        <w:pStyle w:val="a0"/>
        <w:rPr>
          <w:rtl/>
        </w:rPr>
      </w:pPr>
    </w:p>
    <w:p w14:paraId="43863336" w14:textId="77777777" w:rsidR="00000000" w:rsidRDefault="00540457">
      <w:pPr>
        <w:pStyle w:val="a0"/>
        <w:rPr>
          <w:rFonts w:hint="cs"/>
          <w:rtl/>
        </w:rPr>
      </w:pPr>
      <w:r>
        <w:rPr>
          <w:rFonts w:hint="cs"/>
          <w:rtl/>
        </w:rPr>
        <w:t>חבר הכנסת טיבי, אני באה לגעת בשאלה שאתה רוצה שאני אדבר עליה, אם רק חבר הכנסת שריד ירשה לי.</w:t>
      </w:r>
    </w:p>
    <w:p w14:paraId="0E6785F2" w14:textId="77777777" w:rsidR="00000000" w:rsidRDefault="00540457">
      <w:pPr>
        <w:pStyle w:val="a0"/>
        <w:rPr>
          <w:rFonts w:hint="cs"/>
          <w:rtl/>
        </w:rPr>
      </w:pPr>
    </w:p>
    <w:p w14:paraId="348A5AE6" w14:textId="77777777" w:rsidR="00000000" w:rsidRDefault="00540457">
      <w:pPr>
        <w:pStyle w:val="a0"/>
        <w:rPr>
          <w:rFonts w:hint="cs"/>
          <w:rtl/>
        </w:rPr>
      </w:pPr>
      <w:r>
        <w:rPr>
          <w:rFonts w:hint="cs"/>
          <w:rtl/>
        </w:rPr>
        <w:t xml:space="preserve">אם אנחנו רוצים לעשות את הדיון הזה באופן רציני, הצעתי היא שהמבחן הפסיכומטרי ייעשה בתיכון, הוא </w:t>
      </w:r>
      <w:r>
        <w:rPr>
          <w:rFonts w:hint="cs"/>
          <w:rtl/>
        </w:rPr>
        <w:t>ייעשה כמו שהוא נעשה בכל העולם, שהוא מתקבל ונכתב על-ידי קבוצות שונות באוכלוסייה, כך שאין בו הטיה תרבותית, שאפשר יהיה לעשות אותו בערבית, שלא יהיה מחסום לשוני. עד אז, ציון המצרף צריך להישאר. אבל אם אנחנו רוצים פתרון אמיתי, אנחנו צריכים לבנות מבחן פסיכומטרי שא</w:t>
      </w:r>
      <w:r>
        <w:rPr>
          <w:rFonts w:hint="cs"/>
          <w:rtl/>
        </w:rPr>
        <w:t xml:space="preserve">ינו מוטה, שאינו  גורם לאפליה. </w:t>
      </w:r>
    </w:p>
    <w:p w14:paraId="3ACDF60F" w14:textId="77777777" w:rsidR="00000000" w:rsidRDefault="00540457">
      <w:pPr>
        <w:pStyle w:val="a0"/>
        <w:rPr>
          <w:rFonts w:hint="cs"/>
          <w:rtl/>
        </w:rPr>
      </w:pPr>
    </w:p>
    <w:p w14:paraId="0A656263" w14:textId="77777777" w:rsidR="00000000" w:rsidRDefault="00540457">
      <w:pPr>
        <w:pStyle w:val="a0"/>
        <w:rPr>
          <w:rFonts w:hint="cs"/>
          <w:rtl/>
        </w:rPr>
      </w:pPr>
      <w:r>
        <w:rPr>
          <w:rFonts w:hint="cs"/>
          <w:rtl/>
        </w:rPr>
        <w:t>דבר אחרון, שבו אני מסכימה אתכם בלב שלם, הפניקה שהתעוררה מזה שסטודנטים ערבים נכנסים לאוניברסיטה, היא מגונה, היא מכוערת, והיא מעידה, לצערי, על כך שגם באוניברסיטאות הגזענות לא תמה. צריך להגיד: אנחנו רוצים שיהיו יותר סטודנטים ער</w:t>
      </w:r>
      <w:r>
        <w:rPr>
          <w:rFonts w:hint="cs"/>
          <w:rtl/>
        </w:rPr>
        <w:t>בים באוניברסיטאות. השאלה, אם אנחנו בונים את המערך של המבחנים בצורה הטובה ביותר וההוגנת ביותר, לעשירים ולעניים, בני כל הקבוצות האתניות בישראל.</w:t>
      </w:r>
    </w:p>
    <w:p w14:paraId="6E7C27A2" w14:textId="77777777" w:rsidR="00000000" w:rsidRDefault="00540457">
      <w:pPr>
        <w:pStyle w:val="af1"/>
        <w:rPr>
          <w:rFonts w:hint="cs"/>
          <w:rtl/>
        </w:rPr>
      </w:pPr>
    </w:p>
    <w:p w14:paraId="2C09707B" w14:textId="77777777" w:rsidR="00000000" w:rsidRDefault="00540457">
      <w:pPr>
        <w:pStyle w:val="af1"/>
        <w:rPr>
          <w:rtl/>
        </w:rPr>
      </w:pPr>
      <w:r>
        <w:rPr>
          <w:rtl/>
        </w:rPr>
        <w:t>היו"ר מוחמד ברכה:</w:t>
      </w:r>
    </w:p>
    <w:p w14:paraId="012CF7A1" w14:textId="77777777" w:rsidR="00000000" w:rsidRDefault="00540457">
      <w:pPr>
        <w:pStyle w:val="a0"/>
        <w:rPr>
          <w:rtl/>
        </w:rPr>
      </w:pPr>
    </w:p>
    <w:p w14:paraId="35247FE8" w14:textId="77777777" w:rsidR="00000000" w:rsidRDefault="00540457">
      <w:pPr>
        <w:pStyle w:val="a0"/>
        <w:rPr>
          <w:rFonts w:hint="cs"/>
          <w:rtl/>
        </w:rPr>
      </w:pPr>
      <w:r>
        <w:rPr>
          <w:rFonts w:hint="cs"/>
          <w:rtl/>
        </w:rPr>
        <w:t>תודה, חברת הכנסת תמיר. השרה לימור לבנת, שרת החינוך, בבקשה. השרה תענה בשם הממשלה, ואנחנו מאחלים</w:t>
      </w:r>
      <w:r>
        <w:rPr>
          <w:rFonts w:hint="cs"/>
          <w:rtl/>
        </w:rPr>
        <w:t xml:space="preserve"> לה בריאות שלמה.</w:t>
      </w:r>
    </w:p>
    <w:p w14:paraId="544BA566" w14:textId="77777777" w:rsidR="00000000" w:rsidRDefault="00540457">
      <w:pPr>
        <w:pStyle w:val="a0"/>
        <w:rPr>
          <w:rFonts w:hint="cs"/>
          <w:rtl/>
        </w:rPr>
      </w:pPr>
    </w:p>
    <w:p w14:paraId="75150F48" w14:textId="77777777" w:rsidR="00000000" w:rsidRDefault="00540457">
      <w:pPr>
        <w:pStyle w:val="a"/>
        <w:rPr>
          <w:rtl/>
        </w:rPr>
      </w:pPr>
      <w:bookmarkStart w:id="224" w:name="FS000000470T03_12_2003_13_45_51"/>
      <w:bookmarkStart w:id="225" w:name="_Toc59448041"/>
      <w:bookmarkEnd w:id="224"/>
      <w:r>
        <w:rPr>
          <w:rFonts w:hint="eastAsia"/>
          <w:rtl/>
        </w:rPr>
        <w:t>שרת</w:t>
      </w:r>
      <w:r>
        <w:rPr>
          <w:rtl/>
        </w:rPr>
        <w:t xml:space="preserve"> החינוך, התרבות והספורט לימור לבנת:</w:t>
      </w:r>
      <w:bookmarkEnd w:id="225"/>
    </w:p>
    <w:p w14:paraId="43F841C8" w14:textId="77777777" w:rsidR="00000000" w:rsidRDefault="00540457">
      <w:pPr>
        <w:pStyle w:val="a0"/>
        <w:rPr>
          <w:rFonts w:hint="cs"/>
          <w:rtl/>
        </w:rPr>
      </w:pPr>
    </w:p>
    <w:p w14:paraId="26005C9E" w14:textId="77777777" w:rsidR="00000000" w:rsidRDefault="00540457">
      <w:pPr>
        <w:pStyle w:val="a0"/>
        <w:rPr>
          <w:rFonts w:hint="cs"/>
          <w:rtl/>
        </w:rPr>
      </w:pPr>
      <w:r>
        <w:rPr>
          <w:rFonts w:hint="cs"/>
          <w:rtl/>
        </w:rPr>
        <w:t>תודה רבה, אדוני היושב-ראש, ותודה לכל מברכי וגם לכל המקדימים את סדר-היום לבקשתי.</w:t>
      </w:r>
    </w:p>
    <w:p w14:paraId="76EDCD65" w14:textId="77777777" w:rsidR="00000000" w:rsidRDefault="00540457">
      <w:pPr>
        <w:pStyle w:val="a0"/>
        <w:rPr>
          <w:rFonts w:hint="cs"/>
          <w:rtl/>
        </w:rPr>
      </w:pPr>
    </w:p>
    <w:p w14:paraId="1BED9E25" w14:textId="77777777" w:rsidR="00000000" w:rsidRDefault="00540457">
      <w:pPr>
        <w:pStyle w:val="a0"/>
        <w:rPr>
          <w:rFonts w:hint="cs"/>
          <w:rtl/>
        </w:rPr>
      </w:pPr>
      <w:r>
        <w:rPr>
          <w:rFonts w:hint="cs"/>
          <w:rtl/>
        </w:rPr>
        <w:t>אני רוצה להתייחס להצעות לסדר-היום שעלו כאן, וקצת אולי לעשות סדר בדברים, כפי שהוצגו, כפי שנאמרו, גם כפי שנכתבו, משום ש</w:t>
      </w:r>
      <w:r>
        <w:rPr>
          <w:rFonts w:hint="cs"/>
          <w:rtl/>
        </w:rPr>
        <w:t>שמעתי כאן חברי כנסת ואחרים שמתייחסים לדברים שנכתבו בעיתון "הארץ", כאילו מה שכתוב בעיתון "הארץ", אלה הדברים, והם תורה למשה מסיני. זה רחוק מזה מאוד. לא רק בעניין הזה, גם בעניינים אחרים, אבל ודאי שבנושא הזה שבו מדובר, היינו שיטת הקבלה לאוניברסיטאות.</w:t>
      </w:r>
    </w:p>
    <w:p w14:paraId="05D8AE10" w14:textId="77777777" w:rsidR="00000000" w:rsidRDefault="00540457">
      <w:pPr>
        <w:pStyle w:val="a0"/>
        <w:rPr>
          <w:rFonts w:hint="cs"/>
          <w:rtl/>
        </w:rPr>
      </w:pPr>
    </w:p>
    <w:p w14:paraId="649A4D43" w14:textId="77777777" w:rsidR="00000000" w:rsidRDefault="00540457">
      <w:pPr>
        <w:pStyle w:val="a0"/>
        <w:rPr>
          <w:rFonts w:hint="cs"/>
          <w:rtl/>
        </w:rPr>
      </w:pPr>
      <w:r>
        <w:rPr>
          <w:rFonts w:hint="cs"/>
          <w:rtl/>
        </w:rPr>
        <w:t>שיטת קבל</w:t>
      </w:r>
      <w:r>
        <w:rPr>
          <w:rFonts w:hint="cs"/>
          <w:rtl/>
        </w:rPr>
        <w:t>ת הסטודנטים לאוניברסיטאות היא נושא שנדון כאן במליאת הכנסת, בוועדת החינוך של הכנסת, זה שנים ארוכות, פעמים רבות. כבר היו הצעות לפתוח את שנה א' לכלל הסטודנטים, בכלל בלי מבחן, כמו שקיים בחלק מהמדינות בעולם, ובתום שנה א' לקיים מבחנים ואז למיין את הסטודנטים, אלא</w:t>
      </w:r>
      <w:r>
        <w:rPr>
          <w:rFonts w:hint="cs"/>
          <w:rtl/>
        </w:rPr>
        <w:t xml:space="preserve"> שזה כמובן תהליך שעולה כסף רב. אולי יש בו היגיון אפילו, אבל הוא עולה כסף רב, כמובן, והוא מאוד בעייתי, ומה יעשה סטודנט שלאחר שנה א' אינו מצליח לעלות לשנה ב'. </w:t>
      </w:r>
    </w:p>
    <w:p w14:paraId="0E92FF0D" w14:textId="77777777" w:rsidR="00000000" w:rsidRDefault="00540457">
      <w:pPr>
        <w:pStyle w:val="a0"/>
        <w:rPr>
          <w:rFonts w:hint="cs"/>
          <w:rtl/>
        </w:rPr>
      </w:pPr>
    </w:p>
    <w:p w14:paraId="384F44EE" w14:textId="77777777" w:rsidR="00000000" w:rsidRDefault="00540457">
      <w:pPr>
        <w:pStyle w:val="a0"/>
        <w:rPr>
          <w:rFonts w:hint="cs"/>
          <w:rtl/>
        </w:rPr>
      </w:pPr>
      <w:r>
        <w:rPr>
          <w:rFonts w:hint="cs"/>
          <w:rtl/>
        </w:rPr>
        <w:t xml:space="preserve">אני לא רוצה להיכנס כאן לכל מגוון השיטות שהוצעו ועלו וירדו במהלך השנים. אבל ללא ספק זה נושא שמעיק </w:t>
      </w:r>
      <w:r>
        <w:rPr>
          <w:rFonts w:hint="cs"/>
          <w:rtl/>
        </w:rPr>
        <w:t>ומציק, ויש רצון לכל אחד מאתנו להביא לכך שתהיה הזדמנות שווה לכל אחד מהצעירים בישראל להתקבל, לרכוש השכלה גבוהה ולהגיע להישגים באופן השוויוני ביותר שניתן להעלות על הדעת, ללא כל הבחנה אם מישהו בא מהמגזר היהודי, מהמגזר הלא-יהודי, מעיר גדולה, מעיר פריפריה ועוד כ</w:t>
      </w:r>
      <w:r>
        <w:rPr>
          <w:rFonts w:hint="cs"/>
          <w:rtl/>
        </w:rPr>
        <w:t xml:space="preserve">הנה וכהנה. כולנו מעוניינים מאוד בשוויוניות. </w:t>
      </w:r>
    </w:p>
    <w:p w14:paraId="54142292" w14:textId="77777777" w:rsidR="00000000" w:rsidRDefault="00540457">
      <w:pPr>
        <w:pStyle w:val="a0"/>
        <w:rPr>
          <w:rFonts w:hint="cs"/>
          <w:rtl/>
        </w:rPr>
      </w:pPr>
    </w:p>
    <w:p w14:paraId="237F1927" w14:textId="77777777" w:rsidR="00000000" w:rsidRDefault="00540457">
      <w:pPr>
        <w:pStyle w:val="a0"/>
        <w:rPr>
          <w:rFonts w:hint="cs"/>
          <w:rtl/>
        </w:rPr>
      </w:pPr>
      <w:r>
        <w:rPr>
          <w:rFonts w:hint="cs"/>
          <w:rtl/>
        </w:rPr>
        <w:t>צריך גם להזכיר ולומר שהשוויוניות צריכה להתחיל לאו דווקא באוניברסיטאות או בקבלה לאוניברסיטאות, היא צריכה להתחיל הרבה קודם לכך, ולשם כך אנחנו, כמובן, פועלים, אבל אנחנו יודעים שהפערים גדולים מאוד והבעיות קשות וגדו</w:t>
      </w:r>
      <w:r>
        <w:rPr>
          <w:rFonts w:hint="cs"/>
          <w:rtl/>
        </w:rPr>
        <w:t>לות. זה יהיה קצת אבסורדי לנסות ולהפיל את כל הפתרון של הבעיה בשוויון או באי-שוויון וצמצום הפער שיש דווקא על קבלה לאוניברסיטאות, כאשר אנחנו יודעים שאנחנו נתקלים בבעיות לא פשוטות עוד  קודם לכן.</w:t>
      </w:r>
    </w:p>
    <w:p w14:paraId="5DF4A609" w14:textId="77777777" w:rsidR="00000000" w:rsidRDefault="00540457">
      <w:pPr>
        <w:pStyle w:val="a0"/>
        <w:rPr>
          <w:rFonts w:hint="cs"/>
          <w:rtl/>
        </w:rPr>
      </w:pPr>
    </w:p>
    <w:p w14:paraId="0D92A24E" w14:textId="77777777" w:rsidR="00000000" w:rsidRDefault="00540457">
      <w:pPr>
        <w:pStyle w:val="a0"/>
        <w:rPr>
          <w:rFonts w:hint="cs"/>
          <w:rtl/>
        </w:rPr>
      </w:pPr>
      <w:r>
        <w:rPr>
          <w:rFonts w:hint="cs"/>
          <w:rtl/>
        </w:rPr>
        <w:t>במהלך הדיונים שהתקיימו, גם במליאת הכנסת וגם בהצעות חוק שונות, בי</w:t>
      </w:r>
      <w:r>
        <w:rPr>
          <w:rFonts w:hint="cs"/>
          <w:rtl/>
        </w:rPr>
        <w:t>ן היתר בהצעות חוק של חבר הכנסת שריד ואחרים, שעסקו בביטול המבחן הפסיכומטרי - במהלך אותו דיון באותן הצעות חוק, גם במליאה וגם בוועדת החינוך של הכנסת היו דיונים רבים מאוד, והיתה כוונה תמימה, אני מאמינה, של כולם, לנסות ולאפשר רמת נגישות גבוהה יותר למוסדות להשכל</w:t>
      </w:r>
      <w:r>
        <w:rPr>
          <w:rFonts w:hint="cs"/>
          <w:rtl/>
        </w:rPr>
        <w:t>ה גבוהה לתלמידים מהפריפריה, לעולים חדשים, לאוכלוסיות חלשות אחרות, לבני מיעוטים, מתוך אותה טענה שנשמעה כאן קודם, כאילו המבחן הפסיכומטרי הוא תלוי-תרבות. אגב, אני לא אומרת שזה לא כך, אני חושבת שהדברים שאמרה קודם חברת הכנסת יולי תמיר נכונים, ויש אולי מקום באמת</w:t>
      </w:r>
      <w:r>
        <w:rPr>
          <w:rFonts w:hint="cs"/>
          <w:rtl/>
        </w:rPr>
        <w:t xml:space="preserve"> לבנות מודלים מסוימים של מבחנים פסיכומטריים כאלה, שייתנו את המענה על אותה התליה תרבותית, שבה אנחנו לוקים, כפי הנראה. הכוונה היתה לאפשר שוויון הזדמנויות ורמת נגישות גבוהה יותר.</w:t>
      </w:r>
    </w:p>
    <w:p w14:paraId="4D69478D" w14:textId="77777777" w:rsidR="00000000" w:rsidRDefault="00540457">
      <w:pPr>
        <w:pStyle w:val="a0"/>
        <w:rPr>
          <w:rFonts w:hint="cs"/>
          <w:rtl/>
        </w:rPr>
      </w:pPr>
    </w:p>
    <w:p w14:paraId="5AEAD56C" w14:textId="77777777" w:rsidR="00000000" w:rsidRDefault="00540457">
      <w:pPr>
        <w:pStyle w:val="a0"/>
        <w:rPr>
          <w:rFonts w:hint="cs"/>
          <w:rtl/>
        </w:rPr>
      </w:pPr>
      <w:r>
        <w:rPr>
          <w:rFonts w:hint="cs"/>
          <w:rtl/>
        </w:rPr>
        <w:t>כאן צריך לומר עוד משפט אחד. הקבלה לאוניברסיטאות, הקבלה למוסדות להשכלה גבוהה, נכ</w:t>
      </w:r>
      <w:r>
        <w:rPr>
          <w:rFonts w:hint="cs"/>
          <w:rtl/>
        </w:rPr>
        <w:t>ון להיום, היא בתחום סמכותה הבלעדית של כל אוניברסיטה וכל מכללה, שהרי היא נכללת בחופש האקדמי של כל אוניברסיטה ושל כל מכללה - של כל מוסד להשכלה גבוהה. זה חלק מהחופש האקדמי המוקנה למוסדות הללו. אני תמיד מתפלאת לראות את אלה שמצד אחד מדברים גבוהה-גבוהה ורוצים לש</w:t>
      </w:r>
      <w:r>
        <w:rPr>
          <w:rFonts w:hint="cs"/>
          <w:rtl/>
        </w:rPr>
        <w:t>מור על החופש האקדמי עד כדי כך שהם לא מסכימים בכלל להעיר הערות למרצים, למשל, באוניברסיטאות - יש אחדים כאלה שמוציאים את דיבת ישראל רעה בעולם - אבל כשזה מגיע לתנאי הקבלה לאוניברסיטה, פתאום הם רוצים להתערב בחופש האקדמי של האוניברסיטאות. אני תמהה על כך.</w:t>
      </w:r>
    </w:p>
    <w:p w14:paraId="7E0A6AF8" w14:textId="77777777" w:rsidR="00000000" w:rsidRDefault="00540457">
      <w:pPr>
        <w:pStyle w:val="a0"/>
        <w:rPr>
          <w:rFonts w:hint="cs"/>
          <w:rtl/>
        </w:rPr>
      </w:pPr>
    </w:p>
    <w:p w14:paraId="70B6AB05" w14:textId="77777777" w:rsidR="00000000" w:rsidRDefault="00540457">
      <w:pPr>
        <w:pStyle w:val="a0"/>
        <w:rPr>
          <w:rFonts w:hint="cs"/>
          <w:rtl/>
        </w:rPr>
      </w:pPr>
      <w:r>
        <w:rPr>
          <w:rFonts w:hint="cs"/>
          <w:rtl/>
        </w:rPr>
        <w:t>מכל מק</w:t>
      </w:r>
      <w:r>
        <w:rPr>
          <w:rFonts w:hint="cs"/>
          <w:rtl/>
        </w:rPr>
        <w:t>ום, בדיונים שהיו בוועדת החינוך של הכנסת סוכם שייעשה ניסוי, שבו לא יבוטל המבחן הפסיכומטרי, אבל תינתן אופציה נוספת להשתמש בשיטה של מצרף המקצועות בתוצאות הבגרות. חלפה שנה, בתום השנה הזאת, מצאנו - לא אני מצאתי, אגב; גם במשרד החינוך זה נבדק, כמובן, אבל הבדיקה נ</w:t>
      </w:r>
      <w:r>
        <w:rPr>
          <w:rFonts w:hint="cs"/>
          <w:rtl/>
        </w:rPr>
        <w:t>עשתה באוניברסיטאות ובמרכזי הרישום וכן הלאה - שיש פער משמעותי בין הציון במבחן הפסיכומטרי לבין ציון המצרף. אין לזה כל קשר לא לערבים ולא ליהודים ולא לגזענות ולא להשמצות ולא להסתות ולא לכל הדברים הללו.</w:t>
      </w:r>
    </w:p>
    <w:p w14:paraId="2ACBD3A2" w14:textId="77777777" w:rsidR="00000000" w:rsidRDefault="00540457">
      <w:pPr>
        <w:pStyle w:val="a0"/>
        <w:rPr>
          <w:rFonts w:hint="cs"/>
          <w:rtl/>
        </w:rPr>
      </w:pPr>
    </w:p>
    <w:p w14:paraId="6882A838" w14:textId="77777777" w:rsidR="00000000" w:rsidRDefault="00540457">
      <w:pPr>
        <w:pStyle w:val="a0"/>
        <w:rPr>
          <w:rFonts w:hint="cs"/>
          <w:rtl/>
        </w:rPr>
      </w:pPr>
      <w:r>
        <w:rPr>
          <w:rFonts w:hint="cs"/>
          <w:rtl/>
        </w:rPr>
        <w:t xml:space="preserve">העובדה היא, שהפער הזה שמתגלה מעלה חשש מאוד-מאוד כבד, שלא </w:t>
      </w:r>
      <w:r>
        <w:rPr>
          <w:rFonts w:hint="cs"/>
          <w:rtl/>
        </w:rPr>
        <w:t>בהכרח אלה שראויים ביותר ויש להם הסיכוי הטוב ביותר להשלים את השכלתם ולהיות הטובים ביותר, הם אלה שמתקבלים ללימודים. צריך לזכור, אנחנו לא בלתי מוגבלים במספר המקומות באוניברסיטאות ובמוסדות להשכלה, אדרבה, אנחנו לא רק מוגבלים אלא ההגבלות הולכות וגדלות, משום שהתק</w:t>
      </w:r>
      <w:r>
        <w:rPr>
          <w:rFonts w:hint="cs"/>
          <w:rtl/>
        </w:rPr>
        <w:t xml:space="preserve">ציבים הולכים ומתקצצים, וכיוון שהתקציבים הולכים וקטנים, הרי יש פחות מקומות לסטודנטים. </w:t>
      </w:r>
    </w:p>
    <w:p w14:paraId="777C5949" w14:textId="77777777" w:rsidR="00000000" w:rsidRDefault="00540457">
      <w:pPr>
        <w:pStyle w:val="a0"/>
        <w:ind w:firstLine="0"/>
        <w:rPr>
          <w:rFonts w:hint="cs"/>
          <w:rtl/>
        </w:rPr>
      </w:pPr>
    </w:p>
    <w:p w14:paraId="787A49C4" w14:textId="77777777" w:rsidR="00000000" w:rsidRDefault="00540457">
      <w:pPr>
        <w:pStyle w:val="af1"/>
        <w:rPr>
          <w:rtl/>
        </w:rPr>
      </w:pPr>
      <w:bookmarkStart w:id="226" w:name="FS000000470T03_12_2003_14_11_07C"/>
      <w:bookmarkEnd w:id="226"/>
      <w:r>
        <w:rPr>
          <w:rtl/>
        </w:rPr>
        <w:t>היו"ר מוחמד ברכה:</w:t>
      </w:r>
    </w:p>
    <w:p w14:paraId="066CD4F9" w14:textId="77777777" w:rsidR="00000000" w:rsidRDefault="00540457">
      <w:pPr>
        <w:pStyle w:val="a0"/>
        <w:rPr>
          <w:rtl/>
        </w:rPr>
      </w:pPr>
    </w:p>
    <w:p w14:paraId="1833162C" w14:textId="77777777" w:rsidR="00000000" w:rsidRDefault="00540457">
      <w:pPr>
        <w:pStyle w:val="a0"/>
        <w:rPr>
          <w:rFonts w:hint="cs"/>
          <w:rtl/>
        </w:rPr>
      </w:pPr>
      <w:r>
        <w:rPr>
          <w:rFonts w:hint="cs"/>
          <w:rtl/>
        </w:rPr>
        <w:t xml:space="preserve">מדובר בסך הכול על שנה א'. אחרי שנה א', כולם יהיו כפופים לדרישות האקדמיות. בעצם פותחים את שנה א'. </w:t>
      </w:r>
    </w:p>
    <w:p w14:paraId="7AE654EC" w14:textId="77777777" w:rsidR="00000000" w:rsidRDefault="00540457">
      <w:pPr>
        <w:pStyle w:val="a0"/>
        <w:ind w:firstLine="0"/>
        <w:rPr>
          <w:rFonts w:hint="cs"/>
          <w:rtl/>
        </w:rPr>
      </w:pPr>
    </w:p>
    <w:p w14:paraId="7154D1C0" w14:textId="77777777" w:rsidR="00000000" w:rsidRDefault="00540457">
      <w:pPr>
        <w:pStyle w:val="-"/>
        <w:rPr>
          <w:rtl/>
        </w:rPr>
      </w:pPr>
      <w:bookmarkStart w:id="227" w:name="FS000000470T03_12_2003_14_12_07C"/>
      <w:bookmarkEnd w:id="227"/>
      <w:r>
        <w:rPr>
          <w:rtl/>
        </w:rPr>
        <w:t>שרת החינוך, התרבות והספורט לימור לבנת:</w:t>
      </w:r>
    </w:p>
    <w:p w14:paraId="5DFFA1DE" w14:textId="77777777" w:rsidR="00000000" w:rsidRDefault="00540457">
      <w:pPr>
        <w:pStyle w:val="a0"/>
        <w:rPr>
          <w:rtl/>
        </w:rPr>
      </w:pPr>
    </w:p>
    <w:p w14:paraId="32F1A9E0" w14:textId="77777777" w:rsidR="00000000" w:rsidRDefault="00540457">
      <w:pPr>
        <w:pStyle w:val="a0"/>
        <w:rPr>
          <w:rFonts w:hint="cs"/>
          <w:rtl/>
        </w:rPr>
      </w:pPr>
      <w:r>
        <w:rPr>
          <w:rFonts w:hint="cs"/>
          <w:rtl/>
        </w:rPr>
        <w:t>כן, אבל עדי</w:t>
      </w:r>
      <w:r>
        <w:rPr>
          <w:rFonts w:hint="cs"/>
          <w:rtl/>
        </w:rPr>
        <w:t xml:space="preserve">ין, גם בקבלה לשנה א', בגלל הקיצוץ בתקציבים, אין לנו מספר גדול יותר של מקומות. </w:t>
      </w:r>
    </w:p>
    <w:p w14:paraId="7C0EC340" w14:textId="77777777" w:rsidR="00000000" w:rsidRDefault="00540457">
      <w:pPr>
        <w:pStyle w:val="a0"/>
        <w:ind w:firstLine="0"/>
        <w:rPr>
          <w:rFonts w:hint="cs"/>
          <w:rtl/>
        </w:rPr>
      </w:pPr>
    </w:p>
    <w:p w14:paraId="5D655606" w14:textId="77777777" w:rsidR="00000000" w:rsidRDefault="00540457">
      <w:pPr>
        <w:pStyle w:val="af1"/>
        <w:rPr>
          <w:rtl/>
        </w:rPr>
      </w:pPr>
      <w:r>
        <w:rPr>
          <w:rtl/>
        </w:rPr>
        <w:t>היו"ר מוחמד ברכה:</w:t>
      </w:r>
    </w:p>
    <w:p w14:paraId="13A2140D" w14:textId="77777777" w:rsidR="00000000" w:rsidRDefault="00540457">
      <w:pPr>
        <w:pStyle w:val="a0"/>
        <w:rPr>
          <w:rtl/>
        </w:rPr>
      </w:pPr>
    </w:p>
    <w:p w14:paraId="4BE7F177" w14:textId="77777777" w:rsidR="00000000" w:rsidRDefault="00540457">
      <w:pPr>
        <w:pStyle w:val="a0"/>
        <w:rPr>
          <w:rFonts w:hint="cs"/>
          <w:rtl/>
        </w:rPr>
      </w:pPr>
      <w:r>
        <w:rPr>
          <w:rFonts w:hint="cs"/>
          <w:rtl/>
        </w:rPr>
        <w:t xml:space="preserve">אני מבין. אני אומר, הדברים תקפים רק לשנה א'. </w:t>
      </w:r>
    </w:p>
    <w:p w14:paraId="1C274BA8" w14:textId="77777777" w:rsidR="00000000" w:rsidRDefault="00540457">
      <w:pPr>
        <w:pStyle w:val="a0"/>
        <w:ind w:firstLine="0"/>
        <w:rPr>
          <w:rFonts w:hint="cs"/>
          <w:rtl/>
        </w:rPr>
      </w:pPr>
    </w:p>
    <w:p w14:paraId="2A8E3550" w14:textId="77777777" w:rsidR="00000000" w:rsidRDefault="00540457">
      <w:pPr>
        <w:pStyle w:val="-"/>
        <w:rPr>
          <w:rtl/>
        </w:rPr>
      </w:pPr>
      <w:bookmarkStart w:id="228" w:name="FS000000470T03_12_2003_14_12_44C"/>
      <w:bookmarkEnd w:id="228"/>
      <w:r>
        <w:rPr>
          <w:rtl/>
        </w:rPr>
        <w:t>שרת החינוך, התרבות והספורט לימור לבנת:</w:t>
      </w:r>
    </w:p>
    <w:p w14:paraId="2CA00A44" w14:textId="77777777" w:rsidR="00000000" w:rsidRDefault="00540457">
      <w:pPr>
        <w:pStyle w:val="a0"/>
        <w:rPr>
          <w:rtl/>
        </w:rPr>
      </w:pPr>
    </w:p>
    <w:p w14:paraId="12B6A221" w14:textId="77777777" w:rsidR="00000000" w:rsidRDefault="00540457">
      <w:pPr>
        <w:pStyle w:val="a0"/>
        <w:rPr>
          <w:rFonts w:hint="cs"/>
          <w:rtl/>
        </w:rPr>
      </w:pPr>
      <w:r>
        <w:rPr>
          <w:rFonts w:hint="cs"/>
          <w:rtl/>
        </w:rPr>
        <w:t>בוודאי, הם צריכים לעמוד אחר כך בכל הפרמטרים האקדמיים. וכאן תיכף אגיד א</w:t>
      </w:r>
      <w:r>
        <w:rPr>
          <w:rFonts w:hint="cs"/>
          <w:rtl/>
        </w:rPr>
        <w:t xml:space="preserve">יפה ההחלטה של האוניברסיטאות בדיוק לגבי הנקודה הזאת. </w:t>
      </w:r>
    </w:p>
    <w:p w14:paraId="03769426" w14:textId="77777777" w:rsidR="00000000" w:rsidRDefault="00540457">
      <w:pPr>
        <w:pStyle w:val="a0"/>
        <w:rPr>
          <w:rtl/>
        </w:rPr>
      </w:pPr>
    </w:p>
    <w:p w14:paraId="771E2635" w14:textId="77777777" w:rsidR="00000000" w:rsidRDefault="00540457">
      <w:pPr>
        <w:pStyle w:val="a0"/>
        <w:rPr>
          <w:rFonts w:hint="cs"/>
          <w:rtl/>
        </w:rPr>
      </w:pPr>
      <w:r>
        <w:rPr>
          <w:rFonts w:hint="cs"/>
          <w:rtl/>
        </w:rPr>
        <w:t>אני אומרת, ברגע שמתעורר החשש, שלאו דווקא הראויים ביותר הם אלה שיתקבלו ללימודים, צריך לבחון את הסוגיה הזאת. האוניברסיטאות ניתחו אותה והגיעו למסקנה, שציוני המצרף, קודם כול, לא הרחיבו בהכרח את הנגישות להשכ</w:t>
      </w:r>
      <w:r>
        <w:rPr>
          <w:rFonts w:hint="cs"/>
          <w:rtl/>
        </w:rPr>
        <w:t>לה גבוהה של מועמדים מהפריפריה, משום שרק שיעור קטן מאוד - למשל באוניברסיטת תל-אביב, מתוך הנתונים של מרכז המרשם, שיעור התלמידים שלא נבחנו במבחן פסיכומטרי מתוך כלל הנרשמים לתואר ראשון לשנת תשס"ד היה פחות מ-4%. גם באוניברסיטאות האחרות ככל הנראה מדובר באחוז דומ</w:t>
      </w:r>
      <w:r>
        <w:rPr>
          <w:rFonts w:hint="cs"/>
          <w:rtl/>
        </w:rPr>
        <w:t xml:space="preserve">ה.  לכן, לא היה כצעקתה. </w:t>
      </w:r>
    </w:p>
    <w:p w14:paraId="5AACA621" w14:textId="77777777" w:rsidR="00000000" w:rsidRDefault="00540457">
      <w:pPr>
        <w:pStyle w:val="a0"/>
        <w:ind w:firstLine="0"/>
        <w:rPr>
          <w:rFonts w:hint="cs"/>
          <w:rtl/>
        </w:rPr>
      </w:pPr>
    </w:p>
    <w:p w14:paraId="2C6E28F7" w14:textId="77777777" w:rsidR="00000000" w:rsidRDefault="00540457">
      <w:pPr>
        <w:pStyle w:val="a0"/>
        <w:ind w:firstLine="0"/>
        <w:rPr>
          <w:rFonts w:hint="cs"/>
          <w:rtl/>
        </w:rPr>
      </w:pPr>
      <w:r>
        <w:rPr>
          <w:rFonts w:hint="cs"/>
          <w:rtl/>
        </w:rPr>
        <w:tab/>
        <w:t>משרד החינוך, כמובן, יחד עם המוסדות להשכלה גבוהה וועדת החינוך של הכנסת - כולנו מעוניינים לתת מענה נכון - פנו ראשי האוניברסיטאות גם ליושב-ראש ועדת החינוך של הכנסת, חבר הכנסת אילן שלגי, גם אלי, והם קבעו. אמרתי, הנושא נמצא בתחום סמכו</w:t>
      </w:r>
      <w:r>
        <w:rPr>
          <w:rFonts w:hint="cs"/>
          <w:rtl/>
        </w:rPr>
        <w:t>תם הבלעדי, בתוך תחום החופש האקדמי שלהם - הם החליטו להקפיא לשנה, לשנת הלימודים תשס"ה, את הקבלה על-פי שיטת המצרף. בתום שנת הלימודים תשס"ד ניתן יהיה לבחון את הניסוי שנעשה בתשס"ד, לראות מהו הפער, אם ישנו, בין  ציוני המצרף שעל בסיסם התקבלו התלמידים ובין הציונים</w:t>
      </w:r>
      <w:r>
        <w:rPr>
          <w:rFonts w:hint="cs"/>
          <w:rtl/>
        </w:rPr>
        <w:t xml:space="preserve"> בתום שנה א', האם יש הלימה, או שיש כאן בעיה. אולי יתברר שאומנם ציוני המצרף שלהם היו טובים, אבל הם לא מצליחים לעבור את שנה א' בכלל, מפני שיש כאן בעיה, כי יש כאן קושי. </w:t>
      </w:r>
    </w:p>
    <w:p w14:paraId="19265191" w14:textId="77777777" w:rsidR="00000000" w:rsidRDefault="00540457">
      <w:pPr>
        <w:pStyle w:val="a0"/>
        <w:ind w:firstLine="0"/>
        <w:rPr>
          <w:rFonts w:hint="cs"/>
          <w:rtl/>
        </w:rPr>
      </w:pPr>
    </w:p>
    <w:p w14:paraId="6E13E63D" w14:textId="77777777" w:rsidR="00000000" w:rsidRDefault="00540457">
      <w:pPr>
        <w:pStyle w:val="af1"/>
        <w:rPr>
          <w:rtl/>
        </w:rPr>
      </w:pPr>
      <w:r>
        <w:rPr>
          <w:rtl/>
        </w:rPr>
        <w:t>היו"ר מוחמד ברכה:</w:t>
      </w:r>
    </w:p>
    <w:p w14:paraId="0C74A5B4" w14:textId="77777777" w:rsidR="00000000" w:rsidRDefault="00540457">
      <w:pPr>
        <w:pStyle w:val="a0"/>
        <w:rPr>
          <w:rtl/>
        </w:rPr>
      </w:pPr>
    </w:p>
    <w:p w14:paraId="7205A176" w14:textId="77777777" w:rsidR="00000000" w:rsidRDefault="00540457">
      <w:pPr>
        <w:pStyle w:val="a0"/>
        <w:rPr>
          <w:rFonts w:hint="cs"/>
          <w:rtl/>
        </w:rPr>
      </w:pPr>
      <w:r>
        <w:rPr>
          <w:rFonts w:hint="cs"/>
          <w:rtl/>
        </w:rPr>
        <w:t xml:space="preserve">מי אומר שהמדד של המבחן הפסיכומטרי תקף יותר - - - </w:t>
      </w:r>
    </w:p>
    <w:p w14:paraId="5D10191C" w14:textId="77777777" w:rsidR="00000000" w:rsidRDefault="00540457">
      <w:pPr>
        <w:pStyle w:val="a0"/>
        <w:ind w:firstLine="0"/>
        <w:rPr>
          <w:rFonts w:hint="cs"/>
          <w:rtl/>
        </w:rPr>
      </w:pPr>
    </w:p>
    <w:p w14:paraId="4DA04114" w14:textId="77777777" w:rsidR="00000000" w:rsidRDefault="00540457">
      <w:pPr>
        <w:pStyle w:val="-"/>
        <w:rPr>
          <w:rtl/>
        </w:rPr>
      </w:pPr>
      <w:bookmarkStart w:id="229" w:name="FS000000470T03_12_2003_14_20_05C"/>
      <w:bookmarkEnd w:id="229"/>
      <w:r>
        <w:rPr>
          <w:rtl/>
        </w:rPr>
        <w:t>שרת החינוך, התרבות</w:t>
      </w:r>
      <w:r>
        <w:rPr>
          <w:rtl/>
        </w:rPr>
        <w:t xml:space="preserve"> והספורט לימור לבנת:</w:t>
      </w:r>
    </w:p>
    <w:p w14:paraId="17ED8A6A" w14:textId="77777777" w:rsidR="00000000" w:rsidRDefault="00540457">
      <w:pPr>
        <w:pStyle w:val="a0"/>
        <w:rPr>
          <w:rtl/>
        </w:rPr>
      </w:pPr>
    </w:p>
    <w:p w14:paraId="0EE3B870" w14:textId="77777777" w:rsidR="00000000" w:rsidRDefault="00540457">
      <w:pPr>
        <w:pStyle w:val="a0"/>
        <w:rPr>
          <w:rFonts w:hint="cs"/>
          <w:rtl/>
        </w:rPr>
      </w:pPr>
      <w:r>
        <w:rPr>
          <w:rFonts w:hint="cs"/>
          <w:rtl/>
        </w:rPr>
        <w:t xml:space="preserve">אני לא יודעת מי אומר, אבל כל זה יצטרך להיבחן. </w:t>
      </w:r>
    </w:p>
    <w:p w14:paraId="51274F71" w14:textId="77777777" w:rsidR="00000000" w:rsidRDefault="00540457">
      <w:pPr>
        <w:pStyle w:val="a0"/>
        <w:ind w:firstLine="0"/>
        <w:rPr>
          <w:rFonts w:hint="cs"/>
          <w:rtl/>
        </w:rPr>
      </w:pPr>
    </w:p>
    <w:p w14:paraId="6C1F8913" w14:textId="77777777" w:rsidR="00000000" w:rsidRDefault="00540457">
      <w:pPr>
        <w:pStyle w:val="af0"/>
        <w:rPr>
          <w:rtl/>
        </w:rPr>
      </w:pPr>
      <w:r>
        <w:rPr>
          <w:rFonts w:hint="eastAsia"/>
          <w:rtl/>
        </w:rPr>
        <w:t>יוסי</w:t>
      </w:r>
      <w:r>
        <w:rPr>
          <w:rtl/>
        </w:rPr>
        <w:t xml:space="preserve"> שריד (מרצ):</w:t>
      </w:r>
    </w:p>
    <w:p w14:paraId="10DA94BE" w14:textId="77777777" w:rsidR="00000000" w:rsidRDefault="00540457">
      <w:pPr>
        <w:pStyle w:val="a0"/>
        <w:rPr>
          <w:rFonts w:hint="cs"/>
          <w:rtl/>
        </w:rPr>
      </w:pPr>
    </w:p>
    <w:p w14:paraId="2C88F3CC" w14:textId="77777777" w:rsidR="00000000" w:rsidRDefault="00540457">
      <w:pPr>
        <w:pStyle w:val="a0"/>
        <w:ind w:firstLine="720"/>
        <w:rPr>
          <w:rFonts w:hint="cs"/>
          <w:rtl/>
        </w:rPr>
      </w:pPr>
      <w:r>
        <w:rPr>
          <w:rFonts w:hint="cs"/>
          <w:rtl/>
        </w:rPr>
        <w:t xml:space="preserve">לא מציגים את זה נכון. </w:t>
      </w:r>
    </w:p>
    <w:p w14:paraId="1CFDAA7C" w14:textId="77777777" w:rsidR="00000000" w:rsidRDefault="00540457">
      <w:pPr>
        <w:pStyle w:val="a0"/>
        <w:ind w:firstLine="0"/>
        <w:rPr>
          <w:rFonts w:hint="cs"/>
          <w:rtl/>
        </w:rPr>
      </w:pPr>
    </w:p>
    <w:p w14:paraId="4A821490" w14:textId="77777777" w:rsidR="00000000" w:rsidRDefault="00540457">
      <w:pPr>
        <w:pStyle w:val="-"/>
        <w:rPr>
          <w:rtl/>
        </w:rPr>
      </w:pPr>
      <w:bookmarkStart w:id="230" w:name="FS000000470T03_12_2003_13_54_24C"/>
      <w:bookmarkEnd w:id="230"/>
      <w:r>
        <w:rPr>
          <w:rtl/>
        </w:rPr>
        <w:t>שרת החינוך, התרבות והספורט לימור לבנת:</w:t>
      </w:r>
    </w:p>
    <w:p w14:paraId="7B5BB705" w14:textId="77777777" w:rsidR="00000000" w:rsidRDefault="00540457">
      <w:pPr>
        <w:pStyle w:val="a0"/>
        <w:rPr>
          <w:rtl/>
        </w:rPr>
      </w:pPr>
    </w:p>
    <w:p w14:paraId="08892B70" w14:textId="77777777" w:rsidR="00000000" w:rsidRDefault="00540457">
      <w:pPr>
        <w:pStyle w:val="a0"/>
        <w:rPr>
          <w:rFonts w:hint="cs"/>
          <w:rtl/>
        </w:rPr>
      </w:pPr>
      <w:r>
        <w:rPr>
          <w:rFonts w:hint="cs"/>
          <w:rtl/>
        </w:rPr>
        <w:t xml:space="preserve">אני מבקשת שחבר הכנסת שריד לא יפריע. </w:t>
      </w:r>
    </w:p>
    <w:p w14:paraId="11541B77" w14:textId="77777777" w:rsidR="00000000" w:rsidRDefault="00540457">
      <w:pPr>
        <w:pStyle w:val="a0"/>
        <w:rPr>
          <w:rFonts w:hint="cs"/>
          <w:rtl/>
        </w:rPr>
      </w:pPr>
    </w:p>
    <w:p w14:paraId="62AE6B69" w14:textId="77777777" w:rsidR="00000000" w:rsidRDefault="00540457">
      <w:pPr>
        <w:pStyle w:val="a0"/>
        <w:rPr>
          <w:rFonts w:hint="cs"/>
          <w:rtl/>
        </w:rPr>
      </w:pPr>
      <w:r>
        <w:rPr>
          <w:rFonts w:hint="cs"/>
          <w:rtl/>
        </w:rPr>
        <w:t xml:space="preserve">ולכן, גם חבר הכנסת שלגי  - אם ירצה, יאמר את זה בעצמו - וגם אנוכי, </w:t>
      </w:r>
      <w:r>
        <w:rPr>
          <w:rFonts w:hint="cs"/>
          <w:rtl/>
        </w:rPr>
        <w:t xml:space="preserve">אף שזה לא תלוי לא בשלגי ולא בי, כי מדובר בתחום סמכותם של המוסדות להשכלה גבוהה, חשבנו שנכון לקבל ולאמץ את ההחלטה הזאת של האוניברסיטאות והמוסדות להשכלה גבוהה. </w:t>
      </w:r>
    </w:p>
    <w:p w14:paraId="585B8A69" w14:textId="77777777" w:rsidR="00000000" w:rsidRDefault="00540457">
      <w:pPr>
        <w:pStyle w:val="a0"/>
        <w:rPr>
          <w:rFonts w:hint="cs"/>
          <w:rtl/>
        </w:rPr>
      </w:pPr>
    </w:p>
    <w:p w14:paraId="4AD9D43B" w14:textId="77777777" w:rsidR="00000000" w:rsidRDefault="00540457">
      <w:pPr>
        <w:pStyle w:val="a0"/>
        <w:rPr>
          <w:rFonts w:hint="cs"/>
          <w:rtl/>
        </w:rPr>
      </w:pPr>
      <w:r>
        <w:rPr>
          <w:rFonts w:hint="cs"/>
          <w:rtl/>
        </w:rPr>
        <w:t>אני רוצה להעיר כאן הערה נוספת. פנה אלי חבר הכנסת חמי דורון לפני ימים אחדים; הטענה שלו היתה, שהשינ</w:t>
      </w:r>
      <w:r>
        <w:rPr>
          <w:rFonts w:hint="cs"/>
          <w:rtl/>
        </w:rPr>
        <w:t xml:space="preserve">וי שנעשה כרגע עלול לפגוע בחלק מהמועמדים להתקבל לאוניברסיטאות, משום שהם לא ידעו שהשנה הם יצטרכו לגשת למבחן הפסיכומטרי, ומכיוון שבין מבחן פסיכומטרי למבחן פסיכומטרי יש תקופת צינון של חצי שנה, זה עלול לפגוע. </w:t>
      </w:r>
    </w:p>
    <w:p w14:paraId="21AFBF77" w14:textId="77777777" w:rsidR="00000000" w:rsidRDefault="00540457">
      <w:pPr>
        <w:pStyle w:val="a0"/>
        <w:rPr>
          <w:rFonts w:hint="cs"/>
          <w:rtl/>
        </w:rPr>
      </w:pPr>
    </w:p>
    <w:p w14:paraId="6E50FE83" w14:textId="77777777" w:rsidR="00000000" w:rsidRDefault="00540457">
      <w:pPr>
        <w:pStyle w:val="a0"/>
        <w:rPr>
          <w:rFonts w:hint="cs"/>
          <w:rtl/>
        </w:rPr>
      </w:pPr>
      <w:r>
        <w:rPr>
          <w:rFonts w:hint="cs"/>
          <w:rtl/>
        </w:rPr>
        <w:t>אני שמחה  לקרוא כאן את מכתבו מאתמול של פרופסור אהר</w:t>
      </w:r>
      <w:r>
        <w:rPr>
          <w:rFonts w:hint="cs"/>
          <w:rtl/>
        </w:rPr>
        <w:t>ן בן-זאב, רקטור אוניברסיטת חיפה; הוא ביקש ממני לקרוא אותו מעל דוכן הכנסת. הוא כותב כך: "בעקבות פנייתך, שבאה בעקבות פנייתו של חבר הכנסת חמי דורון אלינו - אני מודה לו על הפנייה הזאת - לטיפול בבעיות שנוצרו עקב שינוי שיטת הקבלה לאוניברסיטאות, אני שמח להעביר לך</w:t>
      </w:r>
      <w:r>
        <w:rPr>
          <w:rFonts w:hint="cs"/>
          <w:rtl/>
        </w:rPr>
        <w:t xml:space="preserve"> הודעה זו בשם כל הרקטורים של האוניברסיטאות ועל דעת ממלא מקום יו"ר ור"ה. החזרה לשיטת הקבלה על-פי ציון ממוצע של תוצאות מבחני הבגרות והמבחן הפסיכומטרי תיקנה טעות שנעשתה לפני שנה. האוניברסיטות מודעות לקשיים שעלולים להיווצר אצל מספר קטן של מועמדים לאוניברסיטאות</w:t>
      </w:r>
      <w:r>
        <w:rPr>
          <w:rFonts w:hint="cs"/>
          <w:rtl/>
        </w:rPr>
        <w:t xml:space="preserve"> עם החזרה לשיטת הקבלה הקודמת, והן תדונה באותם מקרים על בסיס פרטני בוועדות חריגים או בגופים דומים הקיימים לצורך זה. כהוראת שעה, בשנה זו בלבד, תוסר ההגבלה של תקופת המתנה בת שישה חודשים בין מועדי המבחן הפסיכומטרי שנבחן זכאי לגשת אליהם". </w:t>
      </w:r>
    </w:p>
    <w:p w14:paraId="3440CFF7" w14:textId="77777777" w:rsidR="00000000" w:rsidRDefault="00540457">
      <w:pPr>
        <w:pStyle w:val="a0"/>
        <w:rPr>
          <w:rFonts w:hint="cs"/>
          <w:rtl/>
        </w:rPr>
      </w:pPr>
    </w:p>
    <w:p w14:paraId="3577119F" w14:textId="77777777" w:rsidR="00000000" w:rsidRDefault="00540457">
      <w:pPr>
        <w:pStyle w:val="a0"/>
        <w:rPr>
          <w:rFonts w:hint="cs"/>
          <w:rtl/>
        </w:rPr>
      </w:pPr>
      <w:r>
        <w:rPr>
          <w:rFonts w:hint="cs"/>
          <w:rtl/>
        </w:rPr>
        <w:t>המשמעות היא, שבשנת ה</w:t>
      </w:r>
      <w:r>
        <w:rPr>
          <w:rFonts w:hint="cs"/>
          <w:rtl/>
        </w:rPr>
        <w:t>לימודים הזאת, לקראת תשס"ה, ב-2004, למעשה יהיו שלושה מועדים למבחנים הפסיכומטריים, גם בפברואר וגם באפריל, ואלה המועדים - כך, חבר הכנסת דורון, התבקשתי על-ידי פרופסור בן-זאב לומר, דיברתי אתו שוב - פברואר ואפריל. אלה המועדים שעל בסיסם יקבלו האוניברסיטאות את הסט</w:t>
      </w:r>
      <w:r>
        <w:rPr>
          <w:rFonts w:hint="cs"/>
          <w:rtl/>
        </w:rPr>
        <w:t xml:space="preserve">ודנטים, ומועד נוסף שיהיה ביולי, שהוא מועד נוסף שעל בסיסו כבר מתקבלים פחות סטודנטים. אבל השנה למעשה יהיו שלושה מועדים, כדי להקל על אותם סטודנטים. </w:t>
      </w:r>
    </w:p>
    <w:p w14:paraId="33EBC0E7" w14:textId="77777777" w:rsidR="00000000" w:rsidRDefault="00540457">
      <w:pPr>
        <w:pStyle w:val="a0"/>
        <w:ind w:firstLine="0"/>
        <w:rPr>
          <w:rFonts w:hint="cs"/>
          <w:rtl/>
        </w:rPr>
      </w:pPr>
    </w:p>
    <w:p w14:paraId="765423F9" w14:textId="77777777" w:rsidR="00000000" w:rsidRDefault="00540457">
      <w:pPr>
        <w:pStyle w:val="af0"/>
        <w:rPr>
          <w:rtl/>
        </w:rPr>
      </w:pPr>
      <w:r>
        <w:rPr>
          <w:rFonts w:hint="eastAsia"/>
          <w:rtl/>
        </w:rPr>
        <w:t>יוסי</w:t>
      </w:r>
      <w:r>
        <w:rPr>
          <w:rtl/>
        </w:rPr>
        <w:t xml:space="preserve"> שריד (מרצ):</w:t>
      </w:r>
    </w:p>
    <w:p w14:paraId="14F5014B" w14:textId="77777777" w:rsidR="00000000" w:rsidRDefault="00540457">
      <w:pPr>
        <w:pStyle w:val="a0"/>
        <w:rPr>
          <w:rFonts w:hint="cs"/>
          <w:rtl/>
        </w:rPr>
      </w:pPr>
    </w:p>
    <w:p w14:paraId="163F5B36" w14:textId="77777777" w:rsidR="00000000" w:rsidRDefault="00540457">
      <w:pPr>
        <w:pStyle w:val="a0"/>
        <w:rPr>
          <w:rFonts w:hint="cs"/>
          <w:rtl/>
        </w:rPr>
      </w:pPr>
      <w:r>
        <w:rPr>
          <w:rFonts w:hint="cs"/>
          <w:rtl/>
        </w:rPr>
        <w:t>זה לא מעלה ולא מוריד.</w:t>
      </w:r>
    </w:p>
    <w:p w14:paraId="179AEC9A" w14:textId="77777777" w:rsidR="00000000" w:rsidRDefault="00540457">
      <w:pPr>
        <w:pStyle w:val="a0"/>
        <w:rPr>
          <w:rFonts w:hint="cs"/>
          <w:rtl/>
        </w:rPr>
      </w:pPr>
    </w:p>
    <w:p w14:paraId="2D739C73" w14:textId="77777777" w:rsidR="00000000" w:rsidRDefault="00540457">
      <w:pPr>
        <w:pStyle w:val="-"/>
        <w:rPr>
          <w:rtl/>
        </w:rPr>
      </w:pPr>
      <w:bookmarkStart w:id="231" w:name="FS000000470T03_12_2003_13_57_08C"/>
      <w:bookmarkEnd w:id="231"/>
      <w:r>
        <w:rPr>
          <w:rtl/>
        </w:rPr>
        <w:t>שרת החינוך, התרבות והספורט לימור לבנת:</w:t>
      </w:r>
    </w:p>
    <w:p w14:paraId="4745ACB6" w14:textId="77777777" w:rsidR="00000000" w:rsidRDefault="00540457">
      <w:pPr>
        <w:pStyle w:val="a0"/>
        <w:rPr>
          <w:rtl/>
        </w:rPr>
      </w:pPr>
    </w:p>
    <w:p w14:paraId="56FFA027" w14:textId="77777777" w:rsidR="00000000" w:rsidRDefault="00540457">
      <w:pPr>
        <w:pStyle w:val="a0"/>
        <w:rPr>
          <w:rFonts w:hint="cs"/>
          <w:rtl/>
        </w:rPr>
      </w:pPr>
      <w:r>
        <w:rPr>
          <w:rFonts w:hint="cs"/>
          <w:rtl/>
        </w:rPr>
        <w:t>אני רוצה לסכם, אדוני היושב-ר</w:t>
      </w:r>
      <w:r>
        <w:rPr>
          <w:rFonts w:hint="cs"/>
          <w:rtl/>
        </w:rPr>
        <w:t xml:space="preserve">אש, ולומר כך - - - </w:t>
      </w:r>
    </w:p>
    <w:p w14:paraId="27AFD06F" w14:textId="77777777" w:rsidR="00000000" w:rsidRDefault="00540457">
      <w:pPr>
        <w:pStyle w:val="a0"/>
        <w:ind w:firstLine="0"/>
        <w:rPr>
          <w:rFonts w:hint="cs"/>
          <w:rtl/>
        </w:rPr>
      </w:pPr>
    </w:p>
    <w:p w14:paraId="1EDC0B1E" w14:textId="77777777" w:rsidR="00000000" w:rsidRDefault="00540457">
      <w:pPr>
        <w:pStyle w:val="af0"/>
        <w:rPr>
          <w:rtl/>
        </w:rPr>
      </w:pPr>
      <w:bookmarkStart w:id="232" w:name="FS000000470T03_12_2003_14_35_29C"/>
      <w:bookmarkEnd w:id="232"/>
      <w:r>
        <w:rPr>
          <w:rFonts w:hint="eastAsia"/>
          <w:rtl/>
        </w:rPr>
        <w:t>יולי</w:t>
      </w:r>
      <w:r>
        <w:rPr>
          <w:rtl/>
        </w:rPr>
        <w:t xml:space="preserve"> תמיר (העבודה-מימד):</w:t>
      </w:r>
    </w:p>
    <w:p w14:paraId="7AA33ABD" w14:textId="77777777" w:rsidR="00000000" w:rsidRDefault="00540457">
      <w:pPr>
        <w:pStyle w:val="a0"/>
        <w:rPr>
          <w:rFonts w:hint="cs"/>
          <w:rtl/>
        </w:rPr>
      </w:pPr>
    </w:p>
    <w:p w14:paraId="63115161" w14:textId="77777777" w:rsidR="00000000" w:rsidRDefault="00540457">
      <w:pPr>
        <w:pStyle w:val="a0"/>
        <w:rPr>
          <w:rFonts w:hint="cs"/>
          <w:rtl/>
        </w:rPr>
      </w:pPr>
      <w:r>
        <w:rPr>
          <w:rFonts w:hint="cs"/>
          <w:rtl/>
        </w:rPr>
        <w:t xml:space="preserve">גברתי השרה, לפני שאת מסכמת, האם היית מוכנה, בעקבות הטענה כנגד האזרחים והסטודנטים הערבים, כדי להסיר כל ספק, להקים איזה צוות עם אנשי חינוך ערבים - - - </w:t>
      </w:r>
    </w:p>
    <w:p w14:paraId="2A6BE5A9" w14:textId="77777777" w:rsidR="00000000" w:rsidRDefault="00540457">
      <w:pPr>
        <w:pStyle w:val="a0"/>
        <w:rPr>
          <w:rFonts w:hint="cs"/>
          <w:rtl/>
        </w:rPr>
      </w:pPr>
    </w:p>
    <w:p w14:paraId="08563BB2" w14:textId="77777777" w:rsidR="00000000" w:rsidRDefault="00540457">
      <w:pPr>
        <w:pStyle w:val="-"/>
        <w:rPr>
          <w:rtl/>
        </w:rPr>
      </w:pPr>
      <w:bookmarkStart w:id="233" w:name="FS000000470T03_12_2003_13_57_36C"/>
      <w:bookmarkEnd w:id="233"/>
      <w:r>
        <w:rPr>
          <w:rtl/>
        </w:rPr>
        <w:t>שרת החינוך, התרבות והספורט לימור לבנת:</w:t>
      </w:r>
    </w:p>
    <w:p w14:paraId="6F3CD116" w14:textId="77777777" w:rsidR="00000000" w:rsidRDefault="00540457">
      <w:pPr>
        <w:pStyle w:val="a0"/>
        <w:rPr>
          <w:rtl/>
        </w:rPr>
      </w:pPr>
    </w:p>
    <w:p w14:paraId="0B2E2664" w14:textId="77777777" w:rsidR="00000000" w:rsidRDefault="00540457">
      <w:pPr>
        <w:pStyle w:val="a0"/>
        <w:rPr>
          <w:rFonts w:hint="cs"/>
          <w:rtl/>
        </w:rPr>
      </w:pPr>
      <w:r>
        <w:rPr>
          <w:rFonts w:hint="cs"/>
          <w:rtl/>
        </w:rPr>
        <w:t>חברת הכנסת תמיר, א</w:t>
      </w:r>
      <w:r>
        <w:rPr>
          <w:rFonts w:hint="cs"/>
          <w:rtl/>
        </w:rPr>
        <w:t xml:space="preserve">ני אגיד מה אני מציעה, כי אני חושבת שראוי לבדוק את הטענות ולמצוא כלים. חברת הכנסת תמיר, מילא שחושדים בי, אבל הרי ההחלטה אינה שלי, החלטה היא של נשיאי האוניברסיטאות, אז זה קצת אבסורד. </w:t>
      </w:r>
    </w:p>
    <w:p w14:paraId="0483854D" w14:textId="77777777" w:rsidR="00000000" w:rsidRDefault="00540457">
      <w:pPr>
        <w:pStyle w:val="a0"/>
        <w:rPr>
          <w:rFonts w:hint="cs"/>
          <w:rtl/>
        </w:rPr>
      </w:pPr>
    </w:p>
    <w:p w14:paraId="449D8C93" w14:textId="77777777" w:rsidR="00000000" w:rsidRDefault="00540457">
      <w:pPr>
        <w:pStyle w:val="a0"/>
        <w:rPr>
          <w:rFonts w:hint="cs"/>
          <w:rtl/>
        </w:rPr>
      </w:pPr>
      <w:r>
        <w:rPr>
          <w:rFonts w:hint="cs"/>
          <w:rtl/>
        </w:rPr>
        <w:t>אני חושבת שוועדת החינוך צריכה לדון בנושא - הנושא נדון בוועדת החינוך, שם ג</w:t>
      </w:r>
      <w:r>
        <w:rPr>
          <w:rFonts w:hint="cs"/>
          <w:rtl/>
        </w:rPr>
        <w:t xml:space="preserve">ם נתקבל בשעתו הסיכום, ואני חושבת שנכון שהכנסת תחליט להעביר את הדיון בנושא הזה לוועדת החינוך. </w:t>
      </w:r>
    </w:p>
    <w:p w14:paraId="6B26C6AE" w14:textId="77777777" w:rsidR="00000000" w:rsidRDefault="00540457">
      <w:pPr>
        <w:pStyle w:val="a0"/>
        <w:ind w:firstLine="0"/>
        <w:rPr>
          <w:rFonts w:hint="cs"/>
          <w:rtl/>
        </w:rPr>
      </w:pPr>
    </w:p>
    <w:p w14:paraId="49A0F4E6" w14:textId="77777777" w:rsidR="00000000" w:rsidRDefault="00540457">
      <w:pPr>
        <w:pStyle w:val="af1"/>
        <w:rPr>
          <w:rtl/>
        </w:rPr>
      </w:pPr>
      <w:r>
        <w:rPr>
          <w:rtl/>
        </w:rPr>
        <w:t>היו"ר מוחמד ברכה:</w:t>
      </w:r>
    </w:p>
    <w:p w14:paraId="3EE006C7" w14:textId="77777777" w:rsidR="00000000" w:rsidRDefault="00540457">
      <w:pPr>
        <w:pStyle w:val="a0"/>
        <w:rPr>
          <w:rtl/>
        </w:rPr>
      </w:pPr>
    </w:p>
    <w:p w14:paraId="3370D75C" w14:textId="77777777" w:rsidR="00000000" w:rsidRDefault="00540457">
      <w:pPr>
        <w:pStyle w:val="a0"/>
        <w:rPr>
          <w:rFonts w:hint="cs"/>
          <w:rtl/>
        </w:rPr>
      </w:pPr>
      <w:r>
        <w:rPr>
          <w:rFonts w:hint="cs"/>
          <w:rtl/>
        </w:rPr>
        <w:t xml:space="preserve">יש בקשה לדון בנושא בוועדת החינוך. </w:t>
      </w:r>
    </w:p>
    <w:p w14:paraId="0B02C0D0" w14:textId="77777777" w:rsidR="00000000" w:rsidRDefault="00540457">
      <w:pPr>
        <w:pStyle w:val="a0"/>
        <w:ind w:firstLine="0"/>
        <w:rPr>
          <w:rFonts w:hint="cs"/>
          <w:rtl/>
        </w:rPr>
      </w:pPr>
    </w:p>
    <w:p w14:paraId="03AB9D9E" w14:textId="77777777" w:rsidR="00000000" w:rsidRDefault="00540457">
      <w:pPr>
        <w:pStyle w:val="-"/>
        <w:rPr>
          <w:rtl/>
        </w:rPr>
      </w:pPr>
      <w:bookmarkStart w:id="234" w:name="FS000000470T03_12_2003_14_38_41C"/>
      <w:bookmarkEnd w:id="234"/>
      <w:r>
        <w:rPr>
          <w:rtl/>
        </w:rPr>
        <w:t>שרת החינוך, התרבות והספורט לימור לבנת:</w:t>
      </w:r>
    </w:p>
    <w:p w14:paraId="69CA76C2" w14:textId="77777777" w:rsidR="00000000" w:rsidRDefault="00540457">
      <w:pPr>
        <w:pStyle w:val="a0"/>
        <w:rPr>
          <w:rtl/>
        </w:rPr>
      </w:pPr>
    </w:p>
    <w:p w14:paraId="173AF1CE" w14:textId="77777777" w:rsidR="00000000" w:rsidRDefault="00540457">
      <w:pPr>
        <w:pStyle w:val="a0"/>
        <w:rPr>
          <w:rFonts w:hint="cs"/>
          <w:rtl/>
        </w:rPr>
      </w:pPr>
      <w:r>
        <w:rPr>
          <w:rFonts w:hint="cs"/>
          <w:rtl/>
        </w:rPr>
        <w:t xml:space="preserve">אני מסכימה. </w:t>
      </w:r>
    </w:p>
    <w:p w14:paraId="4B5B32F1" w14:textId="77777777" w:rsidR="00000000" w:rsidRDefault="00540457">
      <w:pPr>
        <w:pStyle w:val="a0"/>
        <w:ind w:firstLine="0"/>
        <w:rPr>
          <w:rFonts w:hint="cs"/>
          <w:rtl/>
        </w:rPr>
      </w:pPr>
    </w:p>
    <w:p w14:paraId="04BE2FDB" w14:textId="77777777" w:rsidR="00000000" w:rsidRDefault="00540457">
      <w:pPr>
        <w:pStyle w:val="af1"/>
        <w:rPr>
          <w:rtl/>
        </w:rPr>
      </w:pPr>
      <w:r>
        <w:rPr>
          <w:rtl/>
        </w:rPr>
        <w:t>היו"ר מוחמד ברכה:</w:t>
      </w:r>
    </w:p>
    <w:p w14:paraId="0F3E920B" w14:textId="77777777" w:rsidR="00000000" w:rsidRDefault="00540457">
      <w:pPr>
        <w:pStyle w:val="a0"/>
        <w:rPr>
          <w:rtl/>
        </w:rPr>
      </w:pPr>
    </w:p>
    <w:p w14:paraId="6E756D49" w14:textId="77777777" w:rsidR="00000000" w:rsidRDefault="00540457">
      <w:pPr>
        <w:pStyle w:val="a0"/>
        <w:rPr>
          <w:rFonts w:hint="cs"/>
          <w:rtl/>
        </w:rPr>
      </w:pPr>
      <w:r>
        <w:rPr>
          <w:rFonts w:hint="cs"/>
          <w:rtl/>
        </w:rPr>
        <w:t>המועד תלוי רק בך, לעשות את זה מוק</w:t>
      </w:r>
      <w:r>
        <w:rPr>
          <w:rFonts w:hint="cs"/>
          <w:rtl/>
        </w:rPr>
        <w:t xml:space="preserve">דם ככל האפשר. </w:t>
      </w:r>
    </w:p>
    <w:p w14:paraId="29EE79B0" w14:textId="77777777" w:rsidR="00000000" w:rsidRDefault="00540457">
      <w:pPr>
        <w:pStyle w:val="a0"/>
        <w:ind w:firstLine="0"/>
        <w:rPr>
          <w:rFonts w:hint="cs"/>
          <w:rtl/>
        </w:rPr>
      </w:pPr>
    </w:p>
    <w:p w14:paraId="3CBF2BA1" w14:textId="77777777" w:rsidR="00000000" w:rsidRDefault="00540457">
      <w:pPr>
        <w:pStyle w:val="-"/>
        <w:rPr>
          <w:rtl/>
        </w:rPr>
      </w:pPr>
      <w:bookmarkStart w:id="235" w:name="FS000000470T03_12_2003_14_39_19C"/>
      <w:bookmarkEnd w:id="235"/>
      <w:r>
        <w:rPr>
          <w:rtl/>
        </w:rPr>
        <w:t>שרת החינוך, התרבות והספורט לימור לבנת:</w:t>
      </w:r>
    </w:p>
    <w:p w14:paraId="0CF99F66" w14:textId="77777777" w:rsidR="00000000" w:rsidRDefault="00540457">
      <w:pPr>
        <w:pStyle w:val="a0"/>
        <w:rPr>
          <w:rtl/>
        </w:rPr>
      </w:pPr>
    </w:p>
    <w:p w14:paraId="5F64D2B6" w14:textId="77777777" w:rsidR="00000000" w:rsidRDefault="00540457">
      <w:pPr>
        <w:pStyle w:val="a0"/>
        <w:rPr>
          <w:rFonts w:hint="cs"/>
          <w:rtl/>
        </w:rPr>
      </w:pPr>
      <w:r>
        <w:rPr>
          <w:rFonts w:hint="cs"/>
          <w:rtl/>
        </w:rPr>
        <w:t>אין שום בעיה, מוקדם ככל האפשר. אני אתפנה ואני אבוא לישיבה הזאת. אני מניחה שנזמין את נציגי האוניברסיטאות; חבר הכנסת שלגי, יושב-ראש הוועדה, יעשה את כל העבודה. אני בהחלט תומכת בזה שהנושא יעבור לוועדת החי</w:t>
      </w:r>
      <w:r>
        <w:rPr>
          <w:rFonts w:hint="cs"/>
          <w:rtl/>
        </w:rPr>
        <w:t xml:space="preserve">נוך ויתקיים דיון. אני לא מבקשת להסיר את הנושא מסדר-היום, בדיוק הפוך - אני חושבת שנכון וראוי לקיים את הדיון. כרגע ההחלטה של האוניברסיטאות בעינה עומדת, זאת סמכותן. ועדת החינוך תדון בנושא ותצטרך למצוא אולי כלים כאלה שלא יהיו תלויי-תרבות, כי איש לא רוצה לקפח; </w:t>
      </w:r>
      <w:r>
        <w:rPr>
          <w:rFonts w:hint="cs"/>
          <w:rtl/>
        </w:rPr>
        <w:t xml:space="preserve">אנחנו רוצים להרחיב את הנגישות, אבל לא לעשות את הדבר ההפוך, כפי שאמרת, שהבת שלך וילדים של חברייך למעשה התקבלו על בסיס המצרף, כי כנראה הם יכולים להרשות לעצמם לקבל גם ציונים טובים יותר, גם בבגרויות. תודה רבה. </w:t>
      </w:r>
    </w:p>
    <w:p w14:paraId="39F474F9" w14:textId="77777777" w:rsidR="00000000" w:rsidRDefault="00540457">
      <w:pPr>
        <w:pStyle w:val="a0"/>
        <w:ind w:firstLine="0"/>
        <w:rPr>
          <w:rFonts w:hint="cs"/>
          <w:rtl/>
        </w:rPr>
      </w:pPr>
    </w:p>
    <w:p w14:paraId="72383AA9" w14:textId="77777777" w:rsidR="00000000" w:rsidRDefault="00540457">
      <w:pPr>
        <w:pStyle w:val="af1"/>
        <w:rPr>
          <w:rtl/>
        </w:rPr>
      </w:pPr>
      <w:r>
        <w:rPr>
          <w:rtl/>
        </w:rPr>
        <w:t>היו"ר מוחמד ברכה:</w:t>
      </w:r>
    </w:p>
    <w:p w14:paraId="722F6D29" w14:textId="77777777" w:rsidR="00000000" w:rsidRDefault="00540457">
      <w:pPr>
        <w:pStyle w:val="a0"/>
        <w:rPr>
          <w:rtl/>
        </w:rPr>
      </w:pPr>
    </w:p>
    <w:p w14:paraId="207BC332" w14:textId="77777777" w:rsidR="00000000" w:rsidRDefault="00540457">
      <w:pPr>
        <w:pStyle w:val="a0"/>
        <w:rPr>
          <w:rFonts w:hint="cs"/>
          <w:rtl/>
        </w:rPr>
      </w:pPr>
      <w:r>
        <w:rPr>
          <w:rFonts w:hint="cs"/>
          <w:rtl/>
        </w:rPr>
        <w:t xml:space="preserve">תודה, גברתי השרה. </w:t>
      </w:r>
    </w:p>
    <w:p w14:paraId="46FC0E09" w14:textId="77777777" w:rsidR="00000000" w:rsidRDefault="00540457">
      <w:pPr>
        <w:pStyle w:val="a0"/>
        <w:rPr>
          <w:rFonts w:hint="cs"/>
          <w:rtl/>
        </w:rPr>
      </w:pPr>
    </w:p>
    <w:p w14:paraId="4EB343F0" w14:textId="77777777" w:rsidR="00000000" w:rsidRDefault="00540457">
      <w:pPr>
        <w:pStyle w:val="af0"/>
        <w:rPr>
          <w:rtl/>
        </w:rPr>
      </w:pPr>
      <w:r>
        <w:rPr>
          <w:rFonts w:hint="eastAsia"/>
          <w:rtl/>
        </w:rPr>
        <w:t>יוסי</w:t>
      </w:r>
      <w:r>
        <w:rPr>
          <w:rtl/>
        </w:rPr>
        <w:t xml:space="preserve"> שריד</w:t>
      </w:r>
      <w:r>
        <w:rPr>
          <w:rtl/>
        </w:rPr>
        <w:t xml:space="preserve"> (מרצ):</w:t>
      </w:r>
    </w:p>
    <w:p w14:paraId="4E4231C4" w14:textId="77777777" w:rsidR="00000000" w:rsidRDefault="00540457">
      <w:pPr>
        <w:pStyle w:val="a0"/>
        <w:rPr>
          <w:rFonts w:hint="cs"/>
          <w:rtl/>
        </w:rPr>
      </w:pPr>
    </w:p>
    <w:p w14:paraId="5C7C1567" w14:textId="77777777" w:rsidR="00000000" w:rsidRDefault="00540457">
      <w:pPr>
        <w:pStyle w:val="a0"/>
        <w:rPr>
          <w:rFonts w:hint="cs"/>
          <w:rtl/>
        </w:rPr>
      </w:pPr>
      <w:r>
        <w:rPr>
          <w:rFonts w:hint="cs"/>
          <w:rtl/>
        </w:rPr>
        <w:t>אני רוצה משפט אחד.</w:t>
      </w:r>
    </w:p>
    <w:p w14:paraId="1F4DEB29" w14:textId="77777777" w:rsidR="00000000" w:rsidRDefault="00540457">
      <w:pPr>
        <w:pStyle w:val="a0"/>
        <w:ind w:firstLine="0"/>
        <w:rPr>
          <w:rFonts w:hint="cs"/>
          <w:rtl/>
        </w:rPr>
      </w:pPr>
    </w:p>
    <w:p w14:paraId="0B43361A" w14:textId="77777777" w:rsidR="00000000" w:rsidRDefault="00540457">
      <w:pPr>
        <w:pStyle w:val="af1"/>
        <w:rPr>
          <w:rtl/>
        </w:rPr>
      </w:pPr>
      <w:r>
        <w:rPr>
          <w:rtl/>
        </w:rPr>
        <w:t>היו"ר מוחמד ברכה:</w:t>
      </w:r>
    </w:p>
    <w:p w14:paraId="2C7F2B62" w14:textId="77777777" w:rsidR="00000000" w:rsidRDefault="00540457">
      <w:pPr>
        <w:pStyle w:val="a0"/>
        <w:rPr>
          <w:rtl/>
        </w:rPr>
      </w:pPr>
    </w:p>
    <w:p w14:paraId="25B02153" w14:textId="77777777" w:rsidR="00000000" w:rsidRDefault="00540457">
      <w:pPr>
        <w:pStyle w:val="a0"/>
        <w:rPr>
          <w:rFonts w:hint="cs"/>
          <w:rtl/>
        </w:rPr>
      </w:pPr>
      <w:r>
        <w:rPr>
          <w:rFonts w:hint="cs"/>
          <w:rtl/>
        </w:rPr>
        <w:t xml:space="preserve">שנייה. כאמור, הנושא הזה הוצע לדיון על-ידי. אנחנו נפעל, חבר הכנסת שלגי, יושב-ראש ועדת החינוך, על-פי הנוהל, אבל אחר כך, לפנים משורת הדין, בגלל חשיבות העניין, אתה רשאי לומר כמה מלים. </w:t>
      </w:r>
    </w:p>
    <w:p w14:paraId="70FB3502" w14:textId="77777777" w:rsidR="00000000" w:rsidRDefault="00540457">
      <w:pPr>
        <w:pStyle w:val="a0"/>
        <w:rPr>
          <w:rFonts w:hint="cs"/>
          <w:rtl/>
        </w:rPr>
      </w:pPr>
    </w:p>
    <w:p w14:paraId="702D6EFB" w14:textId="77777777" w:rsidR="00000000" w:rsidRDefault="00540457">
      <w:pPr>
        <w:pStyle w:val="af0"/>
        <w:rPr>
          <w:rtl/>
        </w:rPr>
      </w:pPr>
      <w:r>
        <w:rPr>
          <w:rFonts w:hint="eastAsia"/>
          <w:rtl/>
        </w:rPr>
        <w:t>אילן</w:t>
      </w:r>
      <w:r>
        <w:rPr>
          <w:rtl/>
        </w:rPr>
        <w:t xml:space="preserve"> שלגי (שינוי):</w:t>
      </w:r>
    </w:p>
    <w:p w14:paraId="1A078AB2" w14:textId="77777777" w:rsidR="00000000" w:rsidRDefault="00540457">
      <w:pPr>
        <w:pStyle w:val="a0"/>
        <w:rPr>
          <w:rFonts w:hint="cs"/>
          <w:rtl/>
        </w:rPr>
      </w:pPr>
    </w:p>
    <w:p w14:paraId="2E609DB7" w14:textId="77777777" w:rsidR="00000000" w:rsidRDefault="00540457">
      <w:pPr>
        <w:pStyle w:val="a0"/>
        <w:rPr>
          <w:rFonts w:hint="cs"/>
          <w:rtl/>
        </w:rPr>
      </w:pPr>
      <w:r>
        <w:rPr>
          <w:rFonts w:hint="cs"/>
          <w:rtl/>
        </w:rPr>
        <w:t>אני מב</w:t>
      </w:r>
      <w:r>
        <w:rPr>
          <w:rFonts w:hint="cs"/>
          <w:rtl/>
        </w:rPr>
        <w:t>קש לומר מכאן, אנחנו נקיים דיון.</w:t>
      </w:r>
    </w:p>
    <w:p w14:paraId="4B8F4128" w14:textId="77777777" w:rsidR="00000000" w:rsidRDefault="00540457">
      <w:pPr>
        <w:pStyle w:val="a0"/>
        <w:ind w:firstLine="0"/>
        <w:rPr>
          <w:rFonts w:hint="cs"/>
          <w:rtl/>
        </w:rPr>
      </w:pPr>
    </w:p>
    <w:p w14:paraId="51C386E7" w14:textId="77777777" w:rsidR="00000000" w:rsidRDefault="00540457">
      <w:pPr>
        <w:pStyle w:val="af1"/>
        <w:rPr>
          <w:rtl/>
        </w:rPr>
      </w:pPr>
      <w:r>
        <w:rPr>
          <w:rtl/>
        </w:rPr>
        <w:t>היו"ר מוחמד ברכה:</w:t>
      </w:r>
    </w:p>
    <w:p w14:paraId="551B30EC" w14:textId="77777777" w:rsidR="00000000" w:rsidRDefault="00540457">
      <w:pPr>
        <w:pStyle w:val="a0"/>
        <w:rPr>
          <w:rtl/>
        </w:rPr>
      </w:pPr>
    </w:p>
    <w:p w14:paraId="0F30A1E2" w14:textId="77777777" w:rsidR="00000000" w:rsidRDefault="00540457">
      <w:pPr>
        <w:pStyle w:val="a0"/>
        <w:rPr>
          <w:rFonts w:hint="cs"/>
          <w:rtl/>
        </w:rPr>
      </w:pPr>
      <w:r>
        <w:rPr>
          <w:rFonts w:hint="cs"/>
          <w:rtl/>
        </w:rPr>
        <w:t xml:space="preserve">לא עכשיו, תן לנו לסיים את התהליך הראשוני של הצעות אחרות. </w:t>
      </w:r>
    </w:p>
    <w:p w14:paraId="57BF0DE7" w14:textId="77777777" w:rsidR="00000000" w:rsidRDefault="00540457">
      <w:pPr>
        <w:pStyle w:val="a0"/>
        <w:ind w:firstLine="0"/>
        <w:rPr>
          <w:rFonts w:hint="cs"/>
          <w:rtl/>
        </w:rPr>
      </w:pPr>
    </w:p>
    <w:p w14:paraId="5785369A" w14:textId="77777777" w:rsidR="00000000" w:rsidRDefault="00540457">
      <w:pPr>
        <w:pStyle w:val="af0"/>
        <w:rPr>
          <w:rtl/>
        </w:rPr>
      </w:pPr>
      <w:r>
        <w:rPr>
          <w:rFonts w:hint="eastAsia"/>
          <w:rtl/>
        </w:rPr>
        <w:t>יוסי</w:t>
      </w:r>
      <w:r>
        <w:rPr>
          <w:rtl/>
        </w:rPr>
        <w:t xml:space="preserve"> שריד (מרצ):</w:t>
      </w:r>
    </w:p>
    <w:p w14:paraId="2C8C8A10" w14:textId="77777777" w:rsidR="00000000" w:rsidRDefault="00540457">
      <w:pPr>
        <w:pStyle w:val="a0"/>
        <w:rPr>
          <w:rFonts w:hint="cs"/>
          <w:rtl/>
        </w:rPr>
      </w:pPr>
    </w:p>
    <w:p w14:paraId="269952AB" w14:textId="77777777" w:rsidR="00000000" w:rsidRDefault="00540457">
      <w:pPr>
        <w:pStyle w:val="a0"/>
        <w:rPr>
          <w:rFonts w:hint="cs"/>
          <w:rtl/>
        </w:rPr>
      </w:pPr>
      <w:r>
        <w:rPr>
          <w:rFonts w:hint="cs"/>
          <w:rtl/>
        </w:rPr>
        <w:t xml:space="preserve">אני רוצה לומר משפט. </w:t>
      </w:r>
    </w:p>
    <w:p w14:paraId="63052F34" w14:textId="77777777" w:rsidR="00000000" w:rsidRDefault="00540457">
      <w:pPr>
        <w:pStyle w:val="a0"/>
        <w:ind w:firstLine="0"/>
        <w:rPr>
          <w:rFonts w:hint="cs"/>
          <w:rtl/>
        </w:rPr>
      </w:pPr>
    </w:p>
    <w:p w14:paraId="58F0C9DC" w14:textId="77777777" w:rsidR="00000000" w:rsidRDefault="00540457">
      <w:pPr>
        <w:pStyle w:val="af1"/>
        <w:rPr>
          <w:rtl/>
        </w:rPr>
      </w:pPr>
      <w:r>
        <w:rPr>
          <w:rtl/>
        </w:rPr>
        <w:t>היו"ר מוחמד ברכה:</w:t>
      </w:r>
    </w:p>
    <w:p w14:paraId="287CF34F" w14:textId="77777777" w:rsidR="00000000" w:rsidRDefault="00540457">
      <w:pPr>
        <w:pStyle w:val="a0"/>
        <w:rPr>
          <w:rtl/>
        </w:rPr>
      </w:pPr>
    </w:p>
    <w:p w14:paraId="5C8EF73D" w14:textId="77777777" w:rsidR="00000000" w:rsidRDefault="00540457">
      <w:pPr>
        <w:pStyle w:val="a0"/>
        <w:rPr>
          <w:rFonts w:hint="cs"/>
          <w:rtl/>
        </w:rPr>
      </w:pPr>
      <w:r>
        <w:rPr>
          <w:rFonts w:hint="cs"/>
          <w:rtl/>
        </w:rPr>
        <w:t xml:space="preserve">תירשם להצעה אחרת, אדוני. </w:t>
      </w:r>
    </w:p>
    <w:p w14:paraId="73AFBB52" w14:textId="77777777" w:rsidR="00000000" w:rsidRDefault="00540457">
      <w:pPr>
        <w:pStyle w:val="a0"/>
        <w:ind w:firstLine="0"/>
        <w:rPr>
          <w:rFonts w:hint="cs"/>
          <w:rtl/>
        </w:rPr>
      </w:pPr>
    </w:p>
    <w:p w14:paraId="37B222AA" w14:textId="77777777" w:rsidR="00000000" w:rsidRDefault="00540457">
      <w:pPr>
        <w:pStyle w:val="af0"/>
        <w:rPr>
          <w:rtl/>
        </w:rPr>
      </w:pPr>
      <w:r>
        <w:rPr>
          <w:rFonts w:hint="eastAsia"/>
          <w:rtl/>
        </w:rPr>
        <w:t>אילן</w:t>
      </w:r>
      <w:r>
        <w:rPr>
          <w:rtl/>
        </w:rPr>
        <w:t xml:space="preserve"> שלגי (שינוי):</w:t>
      </w:r>
    </w:p>
    <w:p w14:paraId="47E8A08F" w14:textId="77777777" w:rsidR="00000000" w:rsidRDefault="00540457">
      <w:pPr>
        <w:pStyle w:val="a0"/>
        <w:rPr>
          <w:rFonts w:hint="cs"/>
          <w:rtl/>
        </w:rPr>
      </w:pPr>
    </w:p>
    <w:p w14:paraId="42646EC2" w14:textId="77777777" w:rsidR="00000000" w:rsidRDefault="00540457">
      <w:pPr>
        <w:pStyle w:val="a0"/>
        <w:rPr>
          <w:rFonts w:hint="cs"/>
          <w:rtl/>
        </w:rPr>
      </w:pPr>
      <w:r>
        <w:rPr>
          <w:rFonts w:hint="cs"/>
          <w:rtl/>
        </w:rPr>
        <w:t>משפט אחד אני מבקש, מכיוון שהיתה התייחסו</w:t>
      </w:r>
      <w:r>
        <w:rPr>
          <w:rFonts w:hint="cs"/>
          <w:rtl/>
        </w:rPr>
        <w:t>ת להצעת החוק.</w:t>
      </w:r>
    </w:p>
    <w:p w14:paraId="21F9D608" w14:textId="77777777" w:rsidR="00000000" w:rsidRDefault="00540457">
      <w:pPr>
        <w:pStyle w:val="a0"/>
        <w:ind w:firstLine="0"/>
        <w:rPr>
          <w:rFonts w:hint="cs"/>
          <w:rtl/>
        </w:rPr>
      </w:pPr>
    </w:p>
    <w:p w14:paraId="0894A450" w14:textId="77777777" w:rsidR="00000000" w:rsidRDefault="00540457">
      <w:pPr>
        <w:pStyle w:val="af1"/>
        <w:rPr>
          <w:rtl/>
        </w:rPr>
      </w:pPr>
      <w:r>
        <w:rPr>
          <w:rtl/>
        </w:rPr>
        <w:t>היו"ר מוחמד ברכה:</w:t>
      </w:r>
    </w:p>
    <w:p w14:paraId="49703567" w14:textId="77777777" w:rsidR="00000000" w:rsidRDefault="00540457">
      <w:pPr>
        <w:pStyle w:val="a0"/>
        <w:rPr>
          <w:rtl/>
        </w:rPr>
      </w:pPr>
    </w:p>
    <w:p w14:paraId="70BD8DED" w14:textId="77777777" w:rsidR="00000000" w:rsidRDefault="00540457">
      <w:pPr>
        <w:pStyle w:val="a0"/>
        <w:rPr>
          <w:rFonts w:hint="cs"/>
          <w:rtl/>
        </w:rPr>
      </w:pPr>
      <w:r>
        <w:rPr>
          <w:rFonts w:hint="cs"/>
          <w:rtl/>
        </w:rPr>
        <w:t xml:space="preserve">לא, תעשה את זה מסודר, למה לך. </w:t>
      </w:r>
    </w:p>
    <w:p w14:paraId="32FAB150" w14:textId="77777777" w:rsidR="00000000" w:rsidRDefault="00540457">
      <w:pPr>
        <w:pStyle w:val="a0"/>
        <w:ind w:firstLine="0"/>
        <w:rPr>
          <w:rFonts w:hint="cs"/>
          <w:rtl/>
        </w:rPr>
      </w:pPr>
    </w:p>
    <w:p w14:paraId="56711969" w14:textId="77777777" w:rsidR="00000000" w:rsidRDefault="00540457">
      <w:pPr>
        <w:pStyle w:val="af0"/>
        <w:rPr>
          <w:rtl/>
        </w:rPr>
      </w:pPr>
      <w:r>
        <w:rPr>
          <w:rFonts w:hint="eastAsia"/>
          <w:rtl/>
        </w:rPr>
        <w:t>יוסי</w:t>
      </w:r>
      <w:r>
        <w:rPr>
          <w:rtl/>
        </w:rPr>
        <w:t xml:space="preserve"> שריד (מרצ):</w:t>
      </w:r>
    </w:p>
    <w:p w14:paraId="4BE8B8B2" w14:textId="77777777" w:rsidR="00000000" w:rsidRDefault="00540457">
      <w:pPr>
        <w:pStyle w:val="a0"/>
        <w:rPr>
          <w:rFonts w:hint="cs"/>
          <w:rtl/>
        </w:rPr>
      </w:pPr>
    </w:p>
    <w:p w14:paraId="3A025F8E" w14:textId="77777777" w:rsidR="00000000" w:rsidRDefault="00540457">
      <w:pPr>
        <w:pStyle w:val="a0"/>
        <w:rPr>
          <w:rFonts w:hint="cs"/>
          <w:rtl/>
        </w:rPr>
      </w:pPr>
      <w:r>
        <w:rPr>
          <w:rFonts w:hint="cs"/>
          <w:rtl/>
        </w:rPr>
        <w:t xml:space="preserve">אדוני היושב-ראש, אני מבקש להגיד בעניין הזה משפט אחד, מכיוון שהיתה התייחסות להצעת החוק - - - </w:t>
      </w:r>
    </w:p>
    <w:p w14:paraId="08188ABA" w14:textId="77777777" w:rsidR="00000000" w:rsidRDefault="00540457">
      <w:pPr>
        <w:pStyle w:val="a0"/>
        <w:ind w:firstLine="0"/>
        <w:rPr>
          <w:rFonts w:hint="cs"/>
          <w:rtl/>
        </w:rPr>
      </w:pPr>
    </w:p>
    <w:p w14:paraId="308EC7A1" w14:textId="77777777" w:rsidR="00000000" w:rsidRDefault="00540457">
      <w:pPr>
        <w:pStyle w:val="af1"/>
        <w:rPr>
          <w:rtl/>
        </w:rPr>
      </w:pPr>
      <w:r>
        <w:rPr>
          <w:rFonts w:hint="eastAsia"/>
          <w:rtl/>
        </w:rPr>
        <w:t>היו</w:t>
      </w:r>
      <w:r>
        <w:rPr>
          <w:rtl/>
        </w:rPr>
        <w:t>"ר מוחמד ברכה:</w:t>
      </w:r>
    </w:p>
    <w:p w14:paraId="708D3EF5" w14:textId="77777777" w:rsidR="00000000" w:rsidRDefault="00540457">
      <w:pPr>
        <w:pStyle w:val="a0"/>
        <w:rPr>
          <w:rFonts w:hint="cs"/>
          <w:rtl/>
        </w:rPr>
      </w:pPr>
    </w:p>
    <w:p w14:paraId="75B5242D" w14:textId="77777777" w:rsidR="00000000" w:rsidRDefault="00540457">
      <w:pPr>
        <w:pStyle w:val="a0"/>
        <w:rPr>
          <w:rFonts w:hint="cs"/>
          <w:rtl/>
        </w:rPr>
      </w:pPr>
      <w:r>
        <w:rPr>
          <w:rFonts w:hint="cs"/>
          <w:rtl/>
        </w:rPr>
        <w:t>והיית שר החינוך לשעבר, בסדר, נמצא התירוץ. קודם כול, חבר הכנ</w:t>
      </w:r>
      <w:r>
        <w:rPr>
          <w:rFonts w:hint="cs"/>
          <w:rtl/>
        </w:rPr>
        <w:t xml:space="preserve">סת אורי אריאל, בבקשה, הצעה אחרת. אחריו - חבר הכנסת שלגי. אני אדחה אותך לסוף, לסוף המציעים הצעה אחרת.  </w:t>
      </w:r>
    </w:p>
    <w:p w14:paraId="4139D732" w14:textId="77777777" w:rsidR="00000000" w:rsidRDefault="00540457">
      <w:pPr>
        <w:pStyle w:val="a0"/>
        <w:ind w:firstLine="0"/>
        <w:rPr>
          <w:rFonts w:hint="cs"/>
          <w:rtl/>
        </w:rPr>
      </w:pPr>
    </w:p>
    <w:p w14:paraId="630174F3" w14:textId="77777777" w:rsidR="00000000" w:rsidRDefault="00540457">
      <w:pPr>
        <w:pStyle w:val="a"/>
        <w:rPr>
          <w:rtl/>
        </w:rPr>
      </w:pPr>
      <w:bookmarkStart w:id="236" w:name="FS000000713T03_12_2003_14_00_00"/>
      <w:bookmarkStart w:id="237" w:name="_Toc59448042"/>
      <w:bookmarkEnd w:id="236"/>
      <w:r>
        <w:rPr>
          <w:rFonts w:hint="eastAsia"/>
          <w:rtl/>
        </w:rPr>
        <w:t>אורי</w:t>
      </w:r>
      <w:r>
        <w:rPr>
          <w:rtl/>
        </w:rPr>
        <w:t xml:space="preserve"> יהודה אריאל (האיחוד הלאומי - ישראל ביתנו):</w:t>
      </w:r>
      <w:bookmarkEnd w:id="237"/>
    </w:p>
    <w:p w14:paraId="49F07BAC" w14:textId="77777777" w:rsidR="00000000" w:rsidRDefault="00540457">
      <w:pPr>
        <w:pStyle w:val="a0"/>
        <w:rPr>
          <w:rFonts w:hint="cs"/>
          <w:rtl/>
        </w:rPr>
      </w:pPr>
    </w:p>
    <w:p w14:paraId="29C556D1" w14:textId="77777777" w:rsidR="00000000" w:rsidRDefault="00540457">
      <w:pPr>
        <w:pStyle w:val="a0"/>
        <w:rPr>
          <w:rFonts w:hint="cs"/>
          <w:rtl/>
        </w:rPr>
      </w:pPr>
      <w:r>
        <w:rPr>
          <w:rFonts w:hint="cs"/>
          <w:rtl/>
        </w:rPr>
        <w:t>אדוני היושב-ראש, שרת החינוך, חברי חברי הכנסת, זו זעקה מוגזמת, גם מיותרת. ידוע שיש העתקות רבות במגזר הזה</w:t>
      </w:r>
      <w:r>
        <w:rPr>
          <w:rFonts w:hint="cs"/>
          <w:rtl/>
        </w:rPr>
        <w:t xml:space="preserve">. יש אף טענה שחלק מהמשגיחים מספקים את התשובות. קודם כול, צריך שתיטלו קורה מבין עיניכם ולעשות סדר בבית. </w:t>
      </w:r>
    </w:p>
    <w:p w14:paraId="12A067E5" w14:textId="77777777" w:rsidR="00000000" w:rsidRDefault="00540457">
      <w:pPr>
        <w:pStyle w:val="a0"/>
        <w:ind w:firstLine="0"/>
        <w:rPr>
          <w:rFonts w:hint="cs"/>
          <w:rtl/>
        </w:rPr>
      </w:pPr>
    </w:p>
    <w:p w14:paraId="2EBE791C" w14:textId="77777777" w:rsidR="00000000" w:rsidRDefault="00540457">
      <w:pPr>
        <w:pStyle w:val="af0"/>
        <w:rPr>
          <w:rtl/>
        </w:rPr>
      </w:pPr>
      <w:r>
        <w:rPr>
          <w:rFonts w:hint="eastAsia"/>
          <w:rtl/>
        </w:rPr>
        <w:t>אחמד</w:t>
      </w:r>
      <w:r>
        <w:rPr>
          <w:rtl/>
        </w:rPr>
        <w:t xml:space="preserve"> טיבי (חד"ש-תע"ל):</w:t>
      </w:r>
    </w:p>
    <w:p w14:paraId="5C38F47F" w14:textId="77777777" w:rsidR="00000000" w:rsidRDefault="00540457">
      <w:pPr>
        <w:pStyle w:val="a0"/>
        <w:rPr>
          <w:rFonts w:hint="cs"/>
          <w:rtl/>
        </w:rPr>
      </w:pPr>
    </w:p>
    <w:p w14:paraId="1008975D" w14:textId="77777777" w:rsidR="00000000" w:rsidRDefault="00540457">
      <w:pPr>
        <w:pStyle w:val="a0"/>
        <w:rPr>
          <w:rFonts w:hint="cs"/>
          <w:rtl/>
        </w:rPr>
      </w:pPr>
      <w:r>
        <w:rPr>
          <w:rFonts w:hint="cs"/>
          <w:rtl/>
        </w:rPr>
        <w:t xml:space="preserve">מבריחים נשק. </w:t>
      </w:r>
    </w:p>
    <w:p w14:paraId="34A37B7D" w14:textId="77777777" w:rsidR="00000000" w:rsidRDefault="00540457">
      <w:pPr>
        <w:pStyle w:val="a0"/>
        <w:rPr>
          <w:rFonts w:hint="cs"/>
          <w:rtl/>
        </w:rPr>
      </w:pPr>
    </w:p>
    <w:p w14:paraId="7EC546CB" w14:textId="77777777" w:rsidR="00000000" w:rsidRDefault="00540457">
      <w:pPr>
        <w:pStyle w:val="-"/>
        <w:rPr>
          <w:rtl/>
        </w:rPr>
      </w:pPr>
      <w:bookmarkStart w:id="238" w:name="FS000000713T03_12_2003_14_00_35C"/>
      <w:bookmarkEnd w:id="238"/>
      <w:r>
        <w:rPr>
          <w:rtl/>
        </w:rPr>
        <w:t>אורי יהודה אריאל (האיחוד הלאומי - ישראל ביתנו):</w:t>
      </w:r>
    </w:p>
    <w:p w14:paraId="7139D886" w14:textId="77777777" w:rsidR="00000000" w:rsidRDefault="00540457">
      <w:pPr>
        <w:pStyle w:val="a0"/>
        <w:rPr>
          <w:rtl/>
        </w:rPr>
      </w:pPr>
    </w:p>
    <w:p w14:paraId="53347368" w14:textId="77777777" w:rsidR="00000000" w:rsidRDefault="00540457">
      <w:pPr>
        <w:pStyle w:val="a0"/>
        <w:rPr>
          <w:rFonts w:hint="cs"/>
          <w:rtl/>
        </w:rPr>
      </w:pPr>
      <w:r>
        <w:rPr>
          <w:rFonts w:hint="cs"/>
          <w:rtl/>
        </w:rPr>
        <w:t xml:space="preserve">הדבר השני שראוי שאתם תדרשו בתוקף, שהנערים  והנערות במגזר אצלכם </w:t>
      </w:r>
      <w:r>
        <w:rPr>
          <w:rFonts w:hint="cs"/>
          <w:rtl/>
        </w:rPr>
        <w:t xml:space="preserve">ילכו לשירות הלאומי וכמו כל צעיר בארץ יתרמו למדינה, ואחר כך גם יקבלו זכויות נוספות מועדפות, כגון הדברים הקשורים לכניסה לאוניברסיטאות. </w:t>
      </w:r>
    </w:p>
    <w:p w14:paraId="1E3C37D2" w14:textId="77777777" w:rsidR="00000000" w:rsidRDefault="00540457">
      <w:pPr>
        <w:pStyle w:val="a0"/>
        <w:ind w:firstLine="0"/>
        <w:rPr>
          <w:rFonts w:hint="cs"/>
          <w:rtl/>
        </w:rPr>
      </w:pPr>
    </w:p>
    <w:p w14:paraId="0736415E" w14:textId="77777777" w:rsidR="00000000" w:rsidRDefault="00540457">
      <w:pPr>
        <w:pStyle w:val="af0"/>
        <w:rPr>
          <w:rtl/>
        </w:rPr>
      </w:pPr>
      <w:r>
        <w:rPr>
          <w:rFonts w:hint="eastAsia"/>
          <w:rtl/>
        </w:rPr>
        <w:t>אחמד</w:t>
      </w:r>
      <w:r>
        <w:rPr>
          <w:rtl/>
        </w:rPr>
        <w:t xml:space="preserve"> טיבי (חד"ש-תע"ל):</w:t>
      </w:r>
    </w:p>
    <w:p w14:paraId="477670F7" w14:textId="77777777" w:rsidR="00000000" w:rsidRDefault="00540457">
      <w:pPr>
        <w:pStyle w:val="a0"/>
        <w:rPr>
          <w:rFonts w:hint="cs"/>
          <w:rtl/>
        </w:rPr>
      </w:pPr>
    </w:p>
    <w:p w14:paraId="25D887F4" w14:textId="77777777" w:rsidR="00000000" w:rsidRDefault="00540457">
      <w:pPr>
        <w:pStyle w:val="a0"/>
        <w:rPr>
          <w:rFonts w:hint="cs"/>
          <w:rtl/>
        </w:rPr>
      </w:pPr>
      <w:r>
        <w:rPr>
          <w:rFonts w:hint="cs"/>
          <w:rtl/>
        </w:rPr>
        <w:t>מבריחים נשק בזמן הבחינות.</w:t>
      </w:r>
    </w:p>
    <w:p w14:paraId="7EE45568" w14:textId="77777777" w:rsidR="00000000" w:rsidRDefault="00540457">
      <w:pPr>
        <w:pStyle w:val="a0"/>
        <w:ind w:firstLine="0"/>
        <w:rPr>
          <w:rFonts w:hint="cs"/>
          <w:rtl/>
        </w:rPr>
      </w:pPr>
    </w:p>
    <w:p w14:paraId="18AD78B6" w14:textId="77777777" w:rsidR="00000000" w:rsidRDefault="00540457">
      <w:pPr>
        <w:pStyle w:val="-"/>
        <w:rPr>
          <w:rtl/>
        </w:rPr>
      </w:pPr>
      <w:bookmarkStart w:id="239" w:name="FS000000713T03_12_2003_14_00_46C"/>
      <w:bookmarkEnd w:id="239"/>
      <w:r>
        <w:rPr>
          <w:rtl/>
        </w:rPr>
        <w:t>אורי יהודה אריאל (האיחוד הלאומי - ישראל ביתנו):</w:t>
      </w:r>
    </w:p>
    <w:p w14:paraId="51FC9065" w14:textId="77777777" w:rsidR="00000000" w:rsidRDefault="00540457">
      <w:pPr>
        <w:pStyle w:val="a0"/>
        <w:rPr>
          <w:rtl/>
        </w:rPr>
      </w:pPr>
    </w:p>
    <w:p w14:paraId="613C47F5" w14:textId="77777777" w:rsidR="00000000" w:rsidRDefault="00540457">
      <w:pPr>
        <w:pStyle w:val="a0"/>
        <w:rPr>
          <w:rFonts w:hint="cs"/>
          <w:rtl/>
        </w:rPr>
      </w:pPr>
      <w:r>
        <w:rPr>
          <w:rFonts w:hint="cs"/>
          <w:rtl/>
        </w:rPr>
        <w:t>המדינה הזאת היא מדינה</w:t>
      </w:r>
      <w:r>
        <w:rPr>
          <w:rFonts w:hint="cs"/>
          <w:rtl/>
        </w:rPr>
        <w:t xml:space="preserve"> דמוקרטית יהודית, וכך תהיה, גם אם תזעקו עד לב השמים. תודה. </w:t>
      </w:r>
    </w:p>
    <w:p w14:paraId="60A176F7" w14:textId="77777777" w:rsidR="00000000" w:rsidRDefault="00540457">
      <w:pPr>
        <w:pStyle w:val="a0"/>
        <w:ind w:firstLine="0"/>
        <w:rPr>
          <w:rFonts w:hint="cs"/>
          <w:rtl/>
        </w:rPr>
      </w:pPr>
    </w:p>
    <w:p w14:paraId="2D5DD053" w14:textId="77777777" w:rsidR="00000000" w:rsidRDefault="00540457">
      <w:pPr>
        <w:pStyle w:val="af0"/>
        <w:rPr>
          <w:rtl/>
        </w:rPr>
      </w:pPr>
      <w:r>
        <w:rPr>
          <w:rFonts w:hint="eastAsia"/>
          <w:rtl/>
        </w:rPr>
        <w:t>אחמד</w:t>
      </w:r>
      <w:r>
        <w:rPr>
          <w:rtl/>
        </w:rPr>
        <w:t xml:space="preserve"> טיבי (חד"ש-תע"ל):</w:t>
      </w:r>
    </w:p>
    <w:p w14:paraId="030DDDE4" w14:textId="77777777" w:rsidR="00000000" w:rsidRDefault="00540457">
      <w:pPr>
        <w:pStyle w:val="a0"/>
        <w:rPr>
          <w:rFonts w:hint="cs"/>
          <w:rtl/>
        </w:rPr>
      </w:pPr>
    </w:p>
    <w:p w14:paraId="46063038" w14:textId="77777777" w:rsidR="00000000" w:rsidRDefault="00540457">
      <w:pPr>
        <w:pStyle w:val="a0"/>
        <w:rPr>
          <w:rFonts w:hint="cs"/>
          <w:rtl/>
        </w:rPr>
      </w:pPr>
      <w:r>
        <w:rPr>
          <w:rFonts w:hint="cs"/>
          <w:rtl/>
        </w:rPr>
        <w:t>תשים את "הסיירת הירוקה" שתשגיח על הבחינות.</w:t>
      </w:r>
    </w:p>
    <w:p w14:paraId="7674BD9E" w14:textId="77777777" w:rsidR="00000000" w:rsidRDefault="00540457">
      <w:pPr>
        <w:pStyle w:val="a0"/>
        <w:ind w:firstLine="0"/>
        <w:rPr>
          <w:rFonts w:hint="cs"/>
          <w:rtl/>
        </w:rPr>
      </w:pPr>
    </w:p>
    <w:p w14:paraId="779B4F1B" w14:textId="77777777" w:rsidR="00000000" w:rsidRDefault="00540457">
      <w:pPr>
        <w:pStyle w:val="af1"/>
        <w:rPr>
          <w:rtl/>
        </w:rPr>
      </w:pPr>
      <w:r>
        <w:rPr>
          <w:rtl/>
        </w:rPr>
        <w:t>היו"ר מוחמד ברכה:</w:t>
      </w:r>
    </w:p>
    <w:p w14:paraId="1C36B0A1" w14:textId="77777777" w:rsidR="00000000" w:rsidRDefault="00540457">
      <w:pPr>
        <w:pStyle w:val="a0"/>
        <w:rPr>
          <w:rtl/>
        </w:rPr>
      </w:pPr>
    </w:p>
    <w:p w14:paraId="7922C0AA" w14:textId="77777777" w:rsidR="00000000" w:rsidRDefault="00540457">
      <w:pPr>
        <w:pStyle w:val="a0"/>
        <w:rPr>
          <w:rFonts w:hint="cs"/>
          <w:rtl/>
        </w:rPr>
      </w:pPr>
      <w:r>
        <w:rPr>
          <w:rFonts w:hint="cs"/>
          <w:rtl/>
        </w:rPr>
        <w:t xml:space="preserve">חבר הכנסת עסאם מח'ול, בבקשה, הצעה אחרת. </w:t>
      </w:r>
    </w:p>
    <w:p w14:paraId="45463218" w14:textId="77777777" w:rsidR="00000000" w:rsidRDefault="00540457">
      <w:pPr>
        <w:pStyle w:val="a0"/>
        <w:ind w:firstLine="0"/>
        <w:rPr>
          <w:rFonts w:hint="cs"/>
          <w:rtl/>
        </w:rPr>
      </w:pPr>
    </w:p>
    <w:p w14:paraId="30FC91C5" w14:textId="77777777" w:rsidR="00000000" w:rsidRDefault="00540457">
      <w:pPr>
        <w:pStyle w:val="a"/>
        <w:rPr>
          <w:rtl/>
        </w:rPr>
      </w:pPr>
      <w:bookmarkStart w:id="240" w:name="FS000000542T03_12_2003_14_22_54"/>
      <w:bookmarkStart w:id="241" w:name="_Toc59448043"/>
      <w:bookmarkEnd w:id="240"/>
      <w:r>
        <w:rPr>
          <w:rFonts w:hint="eastAsia"/>
          <w:rtl/>
        </w:rPr>
        <w:t>עסאם</w:t>
      </w:r>
      <w:r>
        <w:rPr>
          <w:rtl/>
        </w:rPr>
        <w:t xml:space="preserve"> מח'ול (חד"ש-תע"ל):</w:t>
      </w:r>
      <w:bookmarkEnd w:id="241"/>
    </w:p>
    <w:p w14:paraId="6470FE3E" w14:textId="77777777" w:rsidR="00000000" w:rsidRDefault="00540457">
      <w:pPr>
        <w:pStyle w:val="a0"/>
        <w:rPr>
          <w:rFonts w:hint="cs"/>
          <w:rtl/>
        </w:rPr>
      </w:pPr>
    </w:p>
    <w:p w14:paraId="5DD67BE5" w14:textId="77777777" w:rsidR="00000000" w:rsidRDefault="00540457">
      <w:pPr>
        <w:pStyle w:val="a0"/>
      </w:pPr>
      <w:r>
        <w:rPr>
          <w:rFonts w:hint="cs"/>
          <w:rtl/>
        </w:rPr>
        <w:t>אדוני היושב-ראש, גברתי השרה, חבר הכנסת אר</w:t>
      </w:r>
      <w:r>
        <w:rPr>
          <w:rFonts w:hint="cs"/>
          <w:rtl/>
        </w:rPr>
        <w:t>יאל אמר את האמת. צריך להבחין בין הוויכוח על המצרף ועל תנאי הכניסה לאוניברסיטאות לבין התגובה הפנאטית על הצלחת יתר של סטודנטים ערבים להיכנס לאוניברסיטאות. אני חושב שזו הבעיה האמיתית.</w:t>
      </w:r>
    </w:p>
    <w:p w14:paraId="085BE533" w14:textId="77777777" w:rsidR="00000000" w:rsidRDefault="00540457">
      <w:pPr>
        <w:pStyle w:val="a0"/>
      </w:pPr>
    </w:p>
    <w:p w14:paraId="4874834F" w14:textId="77777777" w:rsidR="00000000" w:rsidRDefault="00540457">
      <w:pPr>
        <w:pStyle w:val="a0"/>
        <w:rPr>
          <w:rFonts w:hint="cs"/>
          <w:rtl/>
        </w:rPr>
      </w:pPr>
      <w:r>
        <w:rPr>
          <w:rFonts w:hint="cs"/>
          <w:rtl/>
        </w:rPr>
        <w:t>אני מציע לוועד ראשי האונירסיטאות להיזהר, כי הם יכולים למצוא את עצמם מבודדי</w:t>
      </w:r>
      <w:r>
        <w:rPr>
          <w:rFonts w:hint="cs"/>
          <w:rtl/>
        </w:rPr>
        <w:t>ם בעולם אם הם ילכו על התזה הזאת ועל החשיבה הזאת.</w:t>
      </w:r>
    </w:p>
    <w:p w14:paraId="38DE46DD" w14:textId="77777777" w:rsidR="00000000" w:rsidRDefault="00540457">
      <w:pPr>
        <w:pStyle w:val="a0"/>
        <w:ind w:firstLine="0"/>
        <w:rPr>
          <w:rFonts w:hint="cs"/>
          <w:rtl/>
        </w:rPr>
      </w:pPr>
    </w:p>
    <w:p w14:paraId="42516BF8" w14:textId="77777777" w:rsidR="00000000" w:rsidRDefault="00540457">
      <w:pPr>
        <w:pStyle w:val="af0"/>
        <w:rPr>
          <w:rtl/>
        </w:rPr>
      </w:pPr>
      <w:r>
        <w:rPr>
          <w:rFonts w:hint="eastAsia"/>
          <w:rtl/>
        </w:rPr>
        <w:t>צבי</w:t>
      </w:r>
      <w:r>
        <w:rPr>
          <w:rtl/>
        </w:rPr>
        <w:t xml:space="preserve"> הנדל (האיחוד הלאומי - ישראל ביתנו):</w:t>
      </w:r>
    </w:p>
    <w:p w14:paraId="48A7E136" w14:textId="77777777" w:rsidR="00000000" w:rsidRDefault="00540457">
      <w:pPr>
        <w:pStyle w:val="a0"/>
        <w:rPr>
          <w:rFonts w:hint="cs"/>
          <w:rtl/>
        </w:rPr>
      </w:pPr>
    </w:p>
    <w:p w14:paraId="6B779F78" w14:textId="77777777" w:rsidR="00000000" w:rsidRDefault="00540457">
      <w:pPr>
        <w:pStyle w:val="a0"/>
        <w:rPr>
          <w:rFonts w:hint="cs"/>
          <w:rtl/>
        </w:rPr>
      </w:pPr>
      <w:r>
        <w:rPr>
          <w:rFonts w:hint="cs"/>
          <w:rtl/>
        </w:rPr>
        <w:t>- - -</w:t>
      </w:r>
    </w:p>
    <w:p w14:paraId="672DAA0A" w14:textId="77777777" w:rsidR="00000000" w:rsidRDefault="00540457">
      <w:pPr>
        <w:pStyle w:val="a0"/>
        <w:rPr>
          <w:rFonts w:hint="cs"/>
          <w:rtl/>
        </w:rPr>
      </w:pPr>
    </w:p>
    <w:p w14:paraId="5DE12DC1" w14:textId="77777777" w:rsidR="00000000" w:rsidRDefault="00540457">
      <w:pPr>
        <w:pStyle w:val="-"/>
        <w:rPr>
          <w:rtl/>
        </w:rPr>
      </w:pPr>
      <w:bookmarkStart w:id="242" w:name="FS000000542T03_12_2003_14_25_23C"/>
      <w:bookmarkEnd w:id="242"/>
      <w:r>
        <w:rPr>
          <w:rtl/>
        </w:rPr>
        <w:t>עסאם מח'ול (חד"ש-תע"ל):</w:t>
      </w:r>
    </w:p>
    <w:p w14:paraId="22A52313" w14:textId="77777777" w:rsidR="00000000" w:rsidRDefault="00540457">
      <w:pPr>
        <w:pStyle w:val="a0"/>
        <w:rPr>
          <w:rtl/>
        </w:rPr>
      </w:pPr>
    </w:p>
    <w:p w14:paraId="343F6133" w14:textId="77777777" w:rsidR="00000000" w:rsidRDefault="00540457">
      <w:pPr>
        <w:pStyle w:val="a0"/>
        <w:rPr>
          <w:rFonts w:hint="cs"/>
          <w:rtl/>
        </w:rPr>
      </w:pPr>
      <w:r>
        <w:rPr>
          <w:rFonts w:hint="cs"/>
          <w:rtl/>
        </w:rPr>
        <w:t xml:space="preserve">אתה מאיים על הדמוקרטיה, אתה מאיים על זכויות אדם. מישהו מנסה להחדיר תודעה ותפיסה של </w:t>
      </w:r>
      <w:r>
        <w:t>zero sum game</w:t>
      </w:r>
      <w:r>
        <w:rPr>
          <w:rFonts w:hint="cs"/>
          <w:rtl/>
        </w:rPr>
        <w:t xml:space="preserve"> עם האוכלוסייה הערבית. מה שטוב לערבים</w:t>
      </w:r>
      <w:r>
        <w:rPr>
          <w:rFonts w:hint="cs"/>
          <w:rtl/>
        </w:rPr>
        <w:t>, רע למדינה, וצריך להתנגד לו וצריך לעצור אותו, לחסל אותו ולהסיר אותו מסדר-היום.</w:t>
      </w:r>
    </w:p>
    <w:p w14:paraId="7E80BE6F" w14:textId="77777777" w:rsidR="00000000" w:rsidRDefault="00540457">
      <w:pPr>
        <w:pStyle w:val="a0"/>
        <w:rPr>
          <w:rtl/>
        </w:rPr>
      </w:pPr>
    </w:p>
    <w:p w14:paraId="2C16B185" w14:textId="77777777" w:rsidR="00000000" w:rsidRDefault="00540457">
      <w:pPr>
        <w:pStyle w:val="a0"/>
        <w:rPr>
          <w:rFonts w:hint="cs"/>
          <w:rtl/>
        </w:rPr>
      </w:pPr>
      <w:r>
        <w:rPr>
          <w:rFonts w:hint="cs"/>
          <w:rtl/>
        </w:rPr>
        <w:t>לכן, אני חושב שלא נשלים עם ההתייחסות להצלחה, למשהו שיכול להיטיב עם סטודנטים ערבים כאל סכנה וכאל איום. רק ראש מעוות, גזעני, מסוגל לחשוב בצורה הזאת. אני אומר, החשיבה הזאת, הצורה</w:t>
      </w:r>
      <w:r>
        <w:rPr>
          <w:rFonts w:hint="cs"/>
          <w:rtl/>
        </w:rPr>
        <w:t xml:space="preserve"> הזאת של ההתנהגות היא שמביאה שם רע למדינה והיא שמביאה שם רע לעם היהודי, שם גזעני. אני חושב שמי שרוצה להמשיך בקו הזה, הוא מדבר על אפליה על רקע השייכות הלאומית כאידיאולוגיה גזענית, ואני מזהיר מפני זה.  </w:t>
      </w:r>
    </w:p>
    <w:p w14:paraId="7DA50544" w14:textId="77777777" w:rsidR="00000000" w:rsidRDefault="00540457">
      <w:pPr>
        <w:pStyle w:val="a0"/>
        <w:rPr>
          <w:rFonts w:hint="cs"/>
          <w:rtl/>
        </w:rPr>
      </w:pPr>
    </w:p>
    <w:p w14:paraId="3EC80C9F" w14:textId="77777777" w:rsidR="00000000" w:rsidRDefault="00540457">
      <w:pPr>
        <w:pStyle w:val="af1"/>
        <w:rPr>
          <w:rtl/>
        </w:rPr>
      </w:pPr>
      <w:r>
        <w:rPr>
          <w:rtl/>
        </w:rPr>
        <w:t>היו"ר מוחמד ברכה:</w:t>
      </w:r>
    </w:p>
    <w:p w14:paraId="1B99009D" w14:textId="77777777" w:rsidR="00000000" w:rsidRDefault="00540457">
      <w:pPr>
        <w:pStyle w:val="a0"/>
        <w:rPr>
          <w:rtl/>
        </w:rPr>
      </w:pPr>
    </w:p>
    <w:p w14:paraId="57B93A23" w14:textId="77777777" w:rsidR="00000000" w:rsidRDefault="00540457">
      <w:pPr>
        <w:pStyle w:val="a0"/>
        <w:rPr>
          <w:rFonts w:hint="cs"/>
          <w:rtl/>
        </w:rPr>
      </w:pPr>
      <w:r>
        <w:rPr>
          <w:rFonts w:hint="cs"/>
          <w:rtl/>
        </w:rPr>
        <w:t>תודה. חבר הכנסת נסים זאב, בבקשה. דק</w:t>
      </w:r>
      <w:r>
        <w:rPr>
          <w:rFonts w:hint="cs"/>
          <w:rtl/>
        </w:rPr>
        <w:t>ה לרשותך.</w:t>
      </w:r>
    </w:p>
    <w:p w14:paraId="77F825E8" w14:textId="77777777" w:rsidR="00000000" w:rsidRDefault="00540457">
      <w:pPr>
        <w:pStyle w:val="a0"/>
        <w:rPr>
          <w:rFonts w:hint="cs"/>
          <w:rtl/>
        </w:rPr>
      </w:pPr>
    </w:p>
    <w:p w14:paraId="05D32348" w14:textId="77777777" w:rsidR="00000000" w:rsidRDefault="00540457">
      <w:pPr>
        <w:pStyle w:val="a"/>
        <w:rPr>
          <w:rtl/>
        </w:rPr>
      </w:pPr>
      <w:bookmarkStart w:id="243" w:name="FS000000490T03_12_2003_14_54_24"/>
      <w:bookmarkStart w:id="244" w:name="_Toc59448044"/>
      <w:bookmarkEnd w:id="243"/>
      <w:r>
        <w:rPr>
          <w:rFonts w:hint="eastAsia"/>
          <w:rtl/>
        </w:rPr>
        <w:t>נסים</w:t>
      </w:r>
      <w:r>
        <w:rPr>
          <w:rtl/>
        </w:rPr>
        <w:t xml:space="preserve"> זאב (ש"ס):</w:t>
      </w:r>
      <w:bookmarkEnd w:id="244"/>
    </w:p>
    <w:p w14:paraId="0FFD2726" w14:textId="77777777" w:rsidR="00000000" w:rsidRDefault="00540457">
      <w:pPr>
        <w:pStyle w:val="a0"/>
        <w:rPr>
          <w:rFonts w:hint="cs"/>
          <w:rtl/>
        </w:rPr>
      </w:pPr>
    </w:p>
    <w:p w14:paraId="7DD393CC" w14:textId="77777777" w:rsidR="00000000" w:rsidRDefault="00540457">
      <w:pPr>
        <w:pStyle w:val="a0"/>
        <w:rPr>
          <w:rFonts w:hint="cs"/>
          <w:rtl/>
        </w:rPr>
      </w:pPr>
      <w:r>
        <w:rPr>
          <w:rFonts w:hint="cs"/>
          <w:rtl/>
        </w:rPr>
        <w:t>אדוני היושב-ראש, כבוד השרה, אני יודע שהמבחנים הפסיכומטריים כתנאי לקבלה לאוניברסיטאות בעצם חלים גם על הסמינרים החרדיים, ובעצם רוצים לאמץ את זה גם כתנאי לקבלת תלמידות לסמינרים. אני מבקש לדעת, האם התנאי הזה הוא גם לגבי המוסדות החרד</w:t>
      </w:r>
      <w:r>
        <w:rPr>
          <w:rFonts w:hint="cs"/>
          <w:rtl/>
        </w:rPr>
        <w:t>יים, הכוונה לסמינרים, או שזה רק לגבי אוניברסיטאות? אם כן, ואני יודע שיש כוונה כזאת ויש ויכוח על כך, השאלות אינן מתאימות לרוח המגזר החרדי. לכן לדעתי צריך שיהיה תיאום בעניין השאלות במשרד החינוך, שיהיו מקובלות על צוות מנהלי הסמינרים, על המנהלים וגם על משרד הח</w:t>
      </w:r>
      <w:r>
        <w:rPr>
          <w:rFonts w:hint="cs"/>
          <w:rtl/>
        </w:rPr>
        <w:t>ינוך.</w:t>
      </w:r>
    </w:p>
    <w:p w14:paraId="38DA05C0" w14:textId="77777777" w:rsidR="00000000" w:rsidRDefault="00540457">
      <w:pPr>
        <w:pStyle w:val="a0"/>
        <w:rPr>
          <w:rFonts w:hint="cs"/>
          <w:rtl/>
        </w:rPr>
      </w:pPr>
    </w:p>
    <w:p w14:paraId="1F1B6E58" w14:textId="77777777" w:rsidR="00000000" w:rsidRDefault="00540457">
      <w:pPr>
        <w:pStyle w:val="af1"/>
        <w:rPr>
          <w:rtl/>
        </w:rPr>
      </w:pPr>
      <w:r>
        <w:rPr>
          <w:rtl/>
        </w:rPr>
        <w:t>היו"ר מוחמד ברכה:</w:t>
      </w:r>
    </w:p>
    <w:p w14:paraId="7A64E667" w14:textId="77777777" w:rsidR="00000000" w:rsidRDefault="00540457">
      <w:pPr>
        <w:pStyle w:val="a0"/>
        <w:rPr>
          <w:rtl/>
        </w:rPr>
      </w:pPr>
    </w:p>
    <w:p w14:paraId="0BE805B7" w14:textId="77777777" w:rsidR="00000000" w:rsidRDefault="00540457">
      <w:pPr>
        <w:pStyle w:val="a0"/>
        <w:rPr>
          <w:rFonts w:hint="cs"/>
          <w:rtl/>
        </w:rPr>
      </w:pPr>
      <w:r>
        <w:rPr>
          <w:rFonts w:hint="cs"/>
          <w:rtl/>
        </w:rPr>
        <w:t>תודה. חברי הכנסת שלגי, בבקשה. אני מודיע מראש שאני לא אקפיד על הדקה של חבר הכנסת שלגי.</w:t>
      </w:r>
    </w:p>
    <w:p w14:paraId="5F30008A" w14:textId="77777777" w:rsidR="00000000" w:rsidRDefault="00540457">
      <w:pPr>
        <w:pStyle w:val="a0"/>
        <w:rPr>
          <w:rFonts w:hint="cs"/>
          <w:rtl/>
        </w:rPr>
      </w:pPr>
    </w:p>
    <w:p w14:paraId="4F919DC6" w14:textId="77777777" w:rsidR="00000000" w:rsidRDefault="00540457">
      <w:pPr>
        <w:pStyle w:val="a"/>
        <w:rPr>
          <w:rtl/>
        </w:rPr>
      </w:pPr>
      <w:bookmarkStart w:id="245" w:name="FS000001046T03_12_2003_15_01_07"/>
      <w:bookmarkStart w:id="246" w:name="_Toc59448045"/>
      <w:bookmarkEnd w:id="245"/>
      <w:r>
        <w:rPr>
          <w:rFonts w:hint="eastAsia"/>
          <w:rtl/>
        </w:rPr>
        <w:t>אילן</w:t>
      </w:r>
      <w:r>
        <w:rPr>
          <w:rtl/>
        </w:rPr>
        <w:t xml:space="preserve"> שלגי</w:t>
      </w:r>
      <w:r>
        <w:rPr>
          <w:rFonts w:hint="cs"/>
          <w:rtl/>
        </w:rPr>
        <w:t xml:space="preserve"> (שינוי):</w:t>
      </w:r>
      <w:bookmarkEnd w:id="246"/>
    </w:p>
    <w:p w14:paraId="205EA77F" w14:textId="77777777" w:rsidR="00000000" w:rsidRDefault="00540457">
      <w:pPr>
        <w:pStyle w:val="a0"/>
        <w:rPr>
          <w:rFonts w:hint="cs"/>
          <w:rtl/>
        </w:rPr>
      </w:pPr>
    </w:p>
    <w:p w14:paraId="6A4C828F" w14:textId="77777777" w:rsidR="00000000" w:rsidRDefault="00540457">
      <w:pPr>
        <w:pStyle w:val="a0"/>
        <w:rPr>
          <w:rFonts w:hint="cs"/>
          <w:rtl/>
        </w:rPr>
      </w:pPr>
      <w:r>
        <w:rPr>
          <w:rFonts w:hint="cs"/>
          <w:rtl/>
        </w:rPr>
        <w:t>אדוני היושב-ראש, אני מאוד נהניתי לשמוע פה את דבריו של חבר הכנסת עבד-אלמאלכ דהאמשה בערבית. הדמוקרטיה הישראלית רואה בשפה הערב</w:t>
      </w:r>
      <w:r>
        <w:rPr>
          <w:rFonts w:hint="cs"/>
          <w:rtl/>
        </w:rPr>
        <w:t>ית שפה רשמית, ומותר לחבר הכנסת לדבר גם כאן מעל הדוכן בשפה הערבית.</w:t>
      </w:r>
    </w:p>
    <w:p w14:paraId="14399679" w14:textId="77777777" w:rsidR="00000000" w:rsidRDefault="00540457">
      <w:pPr>
        <w:pStyle w:val="a0"/>
        <w:rPr>
          <w:rFonts w:hint="cs"/>
          <w:rtl/>
        </w:rPr>
      </w:pPr>
    </w:p>
    <w:p w14:paraId="004E505D" w14:textId="77777777" w:rsidR="00000000" w:rsidRDefault="00540457">
      <w:pPr>
        <w:pStyle w:val="a0"/>
        <w:rPr>
          <w:rFonts w:hint="cs"/>
          <w:rtl/>
        </w:rPr>
      </w:pPr>
      <w:r>
        <w:rPr>
          <w:rFonts w:hint="cs"/>
          <w:rtl/>
        </w:rPr>
        <w:t xml:space="preserve">בשם אותה דמוקרטיה, אסור לנו להתערב בחופש האקדמי של האוניברסיטאות. אנחנו צריכים לקבל את העיקרון שאנחנו לא מתערבים. עם זה, מותר לנו לנסות ולהשפיע. כך היה וכך יהיה. </w:t>
      </w:r>
    </w:p>
    <w:p w14:paraId="576DC04C" w14:textId="77777777" w:rsidR="00000000" w:rsidRDefault="00540457">
      <w:pPr>
        <w:pStyle w:val="a0"/>
        <w:rPr>
          <w:rFonts w:hint="cs"/>
          <w:rtl/>
        </w:rPr>
      </w:pPr>
    </w:p>
    <w:p w14:paraId="28770C83" w14:textId="77777777" w:rsidR="00000000" w:rsidRDefault="00540457">
      <w:pPr>
        <w:pStyle w:val="a0"/>
        <w:rPr>
          <w:rFonts w:hint="cs"/>
          <w:rtl/>
        </w:rPr>
      </w:pPr>
      <w:r>
        <w:rPr>
          <w:rFonts w:hint="cs"/>
          <w:rtl/>
        </w:rPr>
        <w:t>כאשר פנו אלי חברי כנסת, ח</w:t>
      </w:r>
      <w:r>
        <w:rPr>
          <w:rFonts w:hint="cs"/>
          <w:rtl/>
        </w:rPr>
        <w:t xml:space="preserve">בר הכנסת שריד, חבר הכנסת בשארה, חבר הכנסת ברכה, עניתי להם בעל-פה וגם בכתב כבר לפני כמה ימים, שנקיים דיון בוועדת החינוך. </w:t>
      </w:r>
    </w:p>
    <w:p w14:paraId="7A27CAD6" w14:textId="77777777" w:rsidR="00000000" w:rsidRDefault="00540457">
      <w:pPr>
        <w:pStyle w:val="a0"/>
        <w:rPr>
          <w:rFonts w:hint="cs"/>
          <w:rtl/>
        </w:rPr>
      </w:pPr>
    </w:p>
    <w:p w14:paraId="639D7E5C" w14:textId="77777777" w:rsidR="00000000" w:rsidRDefault="00540457">
      <w:pPr>
        <w:pStyle w:val="a0"/>
        <w:rPr>
          <w:rFonts w:hint="cs"/>
          <w:rtl/>
        </w:rPr>
      </w:pPr>
      <w:r>
        <w:rPr>
          <w:rFonts w:hint="cs"/>
          <w:rtl/>
        </w:rPr>
        <w:t>אני מקבל בברכה את הודעתה של השרה. אני סבור שההקלות שהאוניברסיטאות מסכימות להן הן חשובות ביותר לאותם אלה, בודדים, שלא הבינו שמדובר בניס</w:t>
      </w:r>
      <w:r>
        <w:rPr>
          <w:rFonts w:hint="cs"/>
          <w:rtl/>
        </w:rPr>
        <w:t>יון לשנה אחת. צריך יהיה לבוא לקראת כולם ולשמור על החופש האקדמי וגם על הרמה של האקדמיה. תודה רבה.</w:t>
      </w:r>
    </w:p>
    <w:p w14:paraId="2C056AC3" w14:textId="77777777" w:rsidR="00000000" w:rsidRDefault="00540457">
      <w:pPr>
        <w:pStyle w:val="a0"/>
        <w:rPr>
          <w:rFonts w:hint="cs"/>
          <w:rtl/>
        </w:rPr>
      </w:pPr>
    </w:p>
    <w:p w14:paraId="66DD7E6C" w14:textId="77777777" w:rsidR="00000000" w:rsidRDefault="00540457">
      <w:pPr>
        <w:pStyle w:val="af1"/>
        <w:rPr>
          <w:rtl/>
        </w:rPr>
      </w:pPr>
      <w:r>
        <w:rPr>
          <w:rFonts w:hint="eastAsia"/>
          <w:rtl/>
        </w:rPr>
        <w:t>היו</w:t>
      </w:r>
      <w:r>
        <w:rPr>
          <w:rtl/>
        </w:rPr>
        <w:t>"ר מוחמד ברכה:</w:t>
      </w:r>
    </w:p>
    <w:p w14:paraId="5A47EF4B" w14:textId="77777777" w:rsidR="00000000" w:rsidRDefault="00540457">
      <w:pPr>
        <w:pStyle w:val="a0"/>
        <w:rPr>
          <w:rFonts w:hint="cs"/>
          <w:rtl/>
        </w:rPr>
      </w:pPr>
    </w:p>
    <w:p w14:paraId="14B3E5F8" w14:textId="77777777" w:rsidR="00000000" w:rsidRDefault="00540457">
      <w:pPr>
        <w:pStyle w:val="a0"/>
        <w:rPr>
          <w:rFonts w:hint="cs"/>
          <w:rtl/>
        </w:rPr>
      </w:pPr>
      <w:r>
        <w:rPr>
          <w:rFonts w:hint="cs"/>
          <w:rtl/>
        </w:rPr>
        <w:t xml:space="preserve">תודה. אני מבין מדברי השרה שאת מציעה להעביר את הנושא לוועדת החינוך. </w:t>
      </w:r>
    </w:p>
    <w:p w14:paraId="548A06C7" w14:textId="77777777" w:rsidR="00000000" w:rsidRDefault="00540457">
      <w:pPr>
        <w:pStyle w:val="a0"/>
        <w:rPr>
          <w:rFonts w:hint="cs"/>
          <w:rtl/>
        </w:rPr>
      </w:pPr>
    </w:p>
    <w:p w14:paraId="4E32D629" w14:textId="77777777" w:rsidR="00000000" w:rsidRDefault="00540457">
      <w:pPr>
        <w:pStyle w:val="af0"/>
        <w:rPr>
          <w:rtl/>
        </w:rPr>
      </w:pPr>
      <w:r>
        <w:rPr>
          <w:rFonts w:hint="eastAsia"/>
          <w:rtl/>
        </w:rPr>
        <w:t>שרת</w:t>
      </w:r>
      <w:r>
        <w:rPr>
          <w:rtl/>
        </w:rPr>
        <w:t xml:space="preserve"> החינוך, התרבות והספורט לימור לבנת:</w:t>
      </w:r>
    </w:p>
    <w:p w14:paraId="0F4EC2E2" w14:textId="77777777" w:rsidR="00000000" w:rsidRDefault="00540457">
      <w:pPr>
        <w:pStyle w:val="a0"/>
        <w:rPr>
          <w:rFonts w:hint="cs"/>
          <w:rtl/>
        </w:rPr>
      </w:pPr>
    </w:p>
    <w:p w14:paraId="5B96FF5D" w14:textId="77777777" w:rsidR="00000000" w:rsidRDefault="00540457">
      <w:pPr>
        <w:pStyle w:val="a0"/>
        <w:rPr>
          <w:rFonts w:hint="cs"/>
          <w:rtl/>
        </w:rPr>
      </w:pPr>
      <w:r>
        <w:rPr>
          <w:rFonts w:hint="cs"/>
          <w:rtl/>
        </w:rPr>
        <w:t>כן.</w:t>
      </w:r>
    </w:p>
    <w:p w14:paraId="4ACF7384" w14:textId="77777777" w:rsidR="00000000" w:rsidRDefault="00540457">
      <w:pPr>
        <w:pStyle w:val="a0"/>
        <w:rPr>
          <w:rFonts w:hint="cs"/>
          <w:rtl/>
        </w:rPr>
      </w:pPr>
    </w:p>
    <w:p w14:paraId="138F7BE7" w14:textId="77777777" w:rsidR="00000000" w:rsidRDefault="00540457">
      <w:pPr>
        <w:pStyle w:val="af1"/>
        <w:rPr>
          <w:rtl/>
        </w:rPr>
      </w:pPr>
      <w:r>
        <w:rPr>
          <w:rtl/>
        </w:rPr>
        <w:t>היו"ר מוחמד ברכה:</w:t>
      </w:r>
    </w:p>
    <w:p w14:paraId="02910472" w14:textId="77777777" w:rsidR="00000000" w:rsidRDefault="00540457">
      <w:pPr>
        <w:pStyle w:val="a0"/>
        <w:rPr>
          <w:rtl/>
        </w:rPr>
      </w:pPr>
    </w:p>
    <w:p w14:paraId="10642D62" w14:textId="77777777" w:rsidR="00000000" w:rsidRDefault="00540457">
      <w:pPr>
        <w:pStyle w:val="a0"/>
        <w:rPr>
          <w:rFonts w:hint="cs"/>
          <w:rtl/>
        </w:rPr>
      </w:pPr>
      <w:r>
        <w:rPr>
          <w:rFonts w:hint="cs"/>
          <w:rtl/>
        </w:rPr>
        <w:t>אני שו</w:t>
      </w:r>
      <w:r>
        <w:rPr>
          <w:rFonts w:hint="cs"/>
          <w:rtl/>
        </w:rPr>
        <w:t xml:space="preserve">אל את המציעים אם הם מסכימים. </w:t>
      </w:r>
    </w:p>
    <w:p w14:paraId="6E2DC345" w14:textId="77777777" w:rsidR="00000000" w:rsidRDefault="00540457">
      <w:pPr>
        <w:pStyle w:val="a0"/>
        <w:rPr>
          <w:rFonts w:hint="cs"/>
          <w:rtl/>
        </w:rPr>
      </w:pPr>
    </w:p>
    <w:p w14:paraId="6CA92786" w14:textId="77777777" w:rsidR="00000000" w:rsidRDefault="00540457">
      <w:pPr>
        <w:pStyle w:val="a"/>
        <w:rPr>
          <w:rtl/>
        </w:rPr>
      </w:pPr>
      <w:bookmarkStart w:id="247" w:name="FS000000512T03_12_2003_15_05_14"/>
      <w:bookmarkEnd w:id="247"/>
    </w:p>
    <w:p w14:paraId="305E2A74" w14:textId="77777777" w:rsidR="00000000" w:rsidRDefault="00540457">
      <w:pPr>
        <w:pStyle w:val="a"/>
        <w:rPr>
          <w:rtl/>
        </w:rPr>
      </w:pPr>
      <w:bookmarkStart w:id="248" w:name="_Toc59448046"/>
      <w:r>
        <w:rPr>
          <w:rFonts w:hint="eastAsia"/>
          <w:rtl/>
        </w:rPr>
        <w:t>יוסי</w:t>
      </w:r>
      <w:r>
        <w:rPr>
          <w:rtl/>
        </w:rPr>
        <w:t xml:space="preserve"> שריד (מרצ):</w:t>
      </w:r>
      <w:bookmarkEnd w:id="248"/>
    </w:p>
    <w:p w14:paraId="278F77D6" w14:textId="77777777" w:rsidR="00000000" w:rsidRDefault="00540457">
      <w:pPr>
        <w:pStyle w:val="a0"/>
        <w:rPr>
          <w:rFonts w:hint="cs"/>
          <w:rtl/>
        </w:rPr>
      </w:pPr>
    </w:p>
    <w:p w14:paraId="45F52276" w14:textId="77777777" w:rsidR="00000000" w:rsidRDefault="00540457">
      <w:pPr>
        <w:pStyle w:val="a0"/>
        <w:rPr>
          <w:rFonts w:hint="cs"/>
          <w:rtl/>
        </w:rPr>
      </w:pPr>
      <w:r>
        <w:rPr>
          <w:rFonts w:hint="cs"/>
          <w:rtl/>
        </w:rPr>
        <w:t>משפט אחד, ברשותך.</w:t>
      </w:r>
    </w:p>
    <w:p w14:paraId="6837DAE9" w14:textId="77777777" w:rsidR="00000000" w:rsidRDefault="00540457">
      <w:pPr>
        <w:pStyle w:val="a0"/>
        <w:rPr>
          <w:rFonts w:hint="cs"/>
          <w:rtl/>
        </w:rPr>
      </w:pPr>
    </w:p>
    <w:p w14:paraId="41D618E0" w14:textId="77777777" w:rsidR="00000000" w:rsidRDefault="00540457">
      <w:pPr>
        <w:pStyle w:val="af1"/>
        <w:rPr>
          <w:rtl/>
        </w:rPr>
      </w:pPr>
      <w:r>
        <w:rPr>
          <w:rtl/>
        </w:rPr>
        <w:t>היו"ר מוחמד ברכה:</w:t>
      </w:r>
    </w:p>
    <w:p w14:paraId="4D85295C" w14:textId="77777777" w:rsidR="00000000" w:rsidRDefault="00540457">
      <w:pPr>
        <w:pStyle w:val="a0"/>
        <w:rPr>
          <w:rtl/>
        </w:rPr>
      </w:pPr>
    </w:p>
    <w:p w14:paraId="08907C0D" w14:textId="77777777" w:rsidR="00000000" w:rsidRDefault="00540457">
      <w:pPr>
        <w:pStyle w:val="a0"/>
        <w:rPr>
          <w:rFonts w:hint="cs"/>
          <w:rtl/>
        </w:rPr>
      </w:pPr>
      <w:r>
        <w:rPr>
          <w:rFonts w:hint="cs"/>
          <w:rtl/>
        </w:rPr>
        <w:t xml:space="preserve">בבקשה, חבר הכנסת שריד. </w:t>
      </w:r>
    </w:p>
    <w:p w14:paraId="29F3B918" w14:textId="77777777" w:rsidR="00000000" w:rsidRDefault="00540457">
      <w:pPr>
        <w:pStyle w:val="a0"/>
        <w:rPr>
          <w:rFonts w:hint="cs"/>
          <w:rtl/>
        </w:rPr>
      </w:pPr>
    </w:p>
    <w:p w14:paraId="0610944E" w14:textId="77777777" w:rsidR="00000000" w:rsidRDefault="00540457">
      <w:pPr>
        <w:pStyle w:val="-"/>
        <w:rPr>
          <w:rtl/>
        </w:rPr>
      </w:pPr>
      <w:bookmarkStart w:id="249" w:name="FS000000512T03_12_2003_15_05_47C"/>
      <w:bookmarkEnd w:id="249"/>
      <w:r>
        <w:rPr>
          <w:rtl/>
        </w:rPr>
        <w:t>יוסי שריד (מרצ):</w:t>
      </w:r>
    </w:p>
    <w:p w14:paraId="45162BDC" w14:textId="77777777" w:rsidR="00000000" w:rsidRDefault="00540457">
      <w:pPr>
        <w:pStyle w:val="a0"/>
        <w:rPr>
          <w:rtl/>
        </w:rPr>
      </w:pPr>
    </w:p>
    <w:p w14:paraId="7E9D613F" w14:textId="77777777" w:rsidR="00000000" w:rsidRDefault="00540457">
      <w:pPr>
        <w:pStyle w:val="a0"/>
        <w:rPr>
          <w:rFonts w:hint="cs"/>
          <w:rtl/>
        </w:rPr>
      </w:pPr>
      <w:r>
        <w:rPr>
          <w:rFonts w:hint="cs"/>
          <w:rtl/>
        </w:rPr>
        <w:t>לפעמים אני שמח על נוכחותו של חבר הכנסת אורי אריאל בכנסת, כי אורי אריאל הוציא את המרצע מן השק, ואני אומר את זה באופן המוסמך בי</w:t>
      </w:r>
      <w:r>
        <w:rPr>
          <w:rFonts w:hint="cs"/>
          <w:rtl/>
        </w:rPr>
        <w:t xml:space="preserve">ותר, כי אני פשוט יודע מה היה בדיונים. זה לא שאני משער. לא מדובר בסברת כרס. </w:t>
      </w:r>
    </w:p>
    <w:p w14:paraId="76A8B547" w14:textId="77777777" w:rsidR="00000000" w:rsidRDefault="00540457">
      <w:pPr>
        <w:pStyle w:val="a0"/>
        <w:rPr>
          <w:rFonts w:hint="cs"/>
          <w:rtl/>
        </w:rPr>
      </w:pPr>
    </w:p>
    <w:p w14:paraId="413F6DB0" w14:textId="77777777" w:rsidR="00000000" w:rsidRDefault="00540457">
      <w:pPr>
        <w:pStyle w:val="a0"/>
        <w:rPr>
          <w:rFonts w:hint="cs"/>
          <w:rtl/>
        </w:rPr>
      </w:pPr>
      <w:r>
        <w:rPr>
          <w:rFonts w:hint="cs"/>
          <w:rtl/>
        </w:rPr>
        <w:t>כל העניין כולו נולד בגלל בהלה של ראשי האוניברסיטאות, שהעבירו את הבהלה הזאת גם לשרת החינוך וגם ליושב-ראש ועדת החינוך, שסטודנטים ערבים עליך ישראל, ונאמר שם גם שיש העתקות במגזר הערבי</w:t>
      </w:r>
      <w:r>
        <w:rPr>
          <w:rFonts w:hint="cs"/>
          <w:rtl/>
        </w:rPr>
        <w:t xml:space="preserve">. זו האינפורמציה המדויקת. אין לזה, כמובן, שום הוכחה ושום ראיה.   </w:t>
      </w:r>
    </w:p>
    <w:p w14:paraId="395FCD62" w14:textId="77777777" w:rsidR="00000000" w:rsidRDefault="00540457">
      <w:pPr>
        <w:pStyle w:val="a0"/>
        <w:rPr>
          <w:rFonts w:hint="cs"/>
          <w:rtl/>
        </w:rPr>
      </w:pPr>
    </w:p>
    <w:p w14:paraId="2B56F747" w14:textId="77777777" w:rsidR="00000000" w:rsidRDefault="00540457">
      <w:pPr>
        <w:pStyle w:val="a0"/>
        <w:rPr>
          <w:rFonts w:hint="cs"/>
          <w:rtl/>
        </w:rPr>
      </w:pPr>
      <w:r>
        <w:rPr>
          <w:rFonts w:hint="cs"/>
          <w:rtl/>
        </w:rPr>
        <w:t>לעניין החופש האקדמי - אני אומר את זה לשרת החינוך - צריך להבחין בין החופש האקדמי לבין עניינים שקשורים במינהל ובקבלה. זה לא אותו דבר. יש המהות האקדמית ויש תנאי קבלה לאוניברסיטאות. אלה שני דבר</w:t>
      </w:r>
      <w:r>
        <w:rPr>
          <w:rFonts w:hint="cs"/>
          <w:rtl/>
        </w:rPr>
        <w:t>ים שונים לחלוטין.</w:t>
      </w:r>
    </w:p>
    <w:p w14:paraId="42592DFE" w14:textId="77777777" w:rsidR="00000000" w:rsidRDefault="00540457">
      <w:pPr>
        <w:pStyle w:val="a0"/>
        <w:rPr>
          <w:rFonts w:hint="cs"/>
          <w:rtl/>
        </w:rPr>
      </w:pPr>
    </w:p>
    <w:p w14:paraId="724642E3" w14:textId="77777777" w:rsidR="00000000" w:rsidRDefault="00540457">
      <w:pPr>
        <w:pStyle w:val="a0"/>
        <w:rPr>
          <w:rFonts w:hint="cs"/>
          <w:rtl/>
        </w:rPr>
      </w:pPr>
      <w:r>
        <w:rPr>
          <w:rFonts w:hint="cs"/>
          <w:rtl/>
        </w:rPr>
        <w:t>הדבר האחרון, אדוני היושב-ראש, אני רוצה לומר, ועדת החינוך קבעה את מה שהיא קבעה על דעת ראשי האוניברסיטאות, בהסכמתם, ורק בתנאי הזה הסכמתי להסיר מעל סדר-היום הצעת חוק שהיתה לי. ההסכם הזה, ההבנה הזאת היתה לשלוש שנים. כתוב במפורש במסמך. אפשר ל</w:t>
      </w:r>
      <w:r>
        <w:rPr>
          <w:rFonts w:hint="cs"/>
          <w:rtl/>
        </w:rPr>
        <w:t xml:space="preserve">ראות את זה. </w:t>
      </w:r>
    </w:p>
    <w:p w14:paraId="0C80E199" w14:textId="77777777" w:rsidR="00000000" w:rsidRDefault="00540457">
      <w:pPr>
        <w:pStyle w:val="a0"/>
        <w:rPr>
          <w:rFonts w:hint="cs"/>
          <w:rtl/>
        </w:rPr>
      </w:pPr>
    </w:p>
    <w:p w14:paraId="475B6A0C" w14:textId="77777777" w:rsidR="00000000" w:rsidRDefault="00540457">
      <w:pPr>
        <w:pStyle w:val="a0"/>
        <w:rPr>
          <w:rFonts w:hint="cs"/>
          <w:rtl/>
        </w:rPr>
      </w:pPr>
      <w:r>
        <w:rPr>
          <w:rFonts w:hint="cs"/>
          <w:rtl/>
        </w:rPr>
        <w:t>אין להם שום זכות, אין להם שום סמכות, לא לשרת החינוך ולא ליושב-ראש ועדת החינוך, שלעניין זה איננו מייצג את ועדת החינוך, כמו שכל יושב-ראש איננו מייצג את ועדתו. ההסכם הוא לשלוש שנים. לאחר שנה גם אי-אפשר לדעת שום דבר. מדברים כאן על כל מיני נתונים,</w:t>
      </w:r>
      <w:r>
        <w:rPr>
          <w:rFonts w:hint="cs"/>
          <w:rtl/>
        </w:rPr>
        <w:t xml:space="preserve"> ממצאים. לפעמים אתה מבקש מאוניברסיטאות ממצאים ונתונים, כשהם לא מעוניינים הם אומרים שזה ייקח להם שלוש שנים. פה, אחרי כמה חודשים, כבר יש להם נתונים, יש להם ממצאים. אין להם שום דבר. יש להם רק נתון אחד, שהתקבלו קצת יותר סטודנטים ערבים לאוניברסיטאות. זה באמת אס</w:t>
      </w:r>
      <w:r>
        <w:rPr>
          <w:rFonts w:hint="cs"/>
          <w:rtl/>
        </w:rPr>
        <w:t xml:space="preserve">ון כבד. אם יתקבלו יותר סטודנטים ערבים לאוניברסיטאות, זה הסימן המובהק ביותר וזה גם יגיע לערי הפיתוח. לשתי האוכלוסיות האלה השינוי הזה נועד. השינוי הזה ימלא בסופו של דבר את ייעודו. </w:t>
      </w:r>
    </w:p>
    <w:p w14:paraId="1900226E" w14:textId="77777777" w:rsidR="00000000" w:rsidRDefault="00540457">
      <w:pPr>
        <w:pStyle w:val="a0"/>
        <w:rPr>
          <w:rFonts w:hint="cs"/>
          <w:rtl/>
        </w:rPr>
      </w:pPr>
    </w:p>
    <w:p w14:paraId="3535A829" w14:textId="77777777" w:rsidR="00000000" w:rsidRDefault="00540457">
      <w:pPr>
        <w:pStyle w:val="a0"/>
        <w:rPr>
          <w:rFonts w:hint="cs"/>
          <w:rtl/>
        </w:rPr>
      </w:pPr>
      <w:r>
        <w:rPr>
          <w:rFonts w:hint="cs"/>
          <w:rtl/>
        </w:rPr>
        <w:t>ההסכם הוא לשלוש שנים. ברור לגמרי שגם בתנאים האלה, אם זה ילך לבג"ץ, הבג"ץ יקר</w:t>
      </w:r>
      <w:r>
        <w:rPr>
          <w:rFonts w:hint="cs"/>
          <w:rtl/>
        </w:rPr>
        <w:t>א הסכם לשלוש שנים, באופן חד-צדדי הפירו אותו, זה לא מתקבל על הדעת.</w:t>
      </w:r>
    </w:p>
    <w:p w14:paraId="6680EA55" w14:textId="77777777" w:rsidR="00000000" w:rsidRDefault="00540457">
      <w:pPr>
        <w:pStyle w:val="af1"/>
        <w:rPr>
          <w:rtl/>
        </w:rPr>
      </w:pPr>
    </w:p>
    <w:p w14:paraId="7AAABCFB" w14:textId="77777777" w:rsidR="00000000" w:rsidRDefault="00540457">
      <w:pPr>
        <w:pStyle w:val="af1"/>
        <w:rPr>
          <w:rtl/>
        </w:rPr>
      </w:pPr>
      <w:r>
        <w:rPr>
          <w:rFonts w:hint="eastAsia"/>
          <w:rtl/>
        </w:rPr>
        <w:t>היו</w:t>
      </w:r>
      <w:r>
        <w:rPr>
          <w:rtl/>
        </w:rPr>
        <w:t>"ר מוחמד ברכה:</w:t>
      </w:r>
    </w:p>
    <w:p w14:paraId="0320DDED" w14:textId="77777777" w:rsidR="00000000" w:rsidRDefault="00540457">
      <w:pPr>
        <w:pStyle w:val="a0"/>
        <w:rPr>
          <w:rFonts w:hint="cs"/>
          <w:rtl/>
        </w:rPr>
      </w:pPr>
    </w:p>
    <w:p w14:paraId="1EEE8093" w14:textId="77777777" w:rsidR="00000000" w:rsidRDefault="00540457">
      <w:pPr>
        <w:pStyle w:val="a0"/>
        <w:rPr>
          <w:rFonts w:hint="cs"/>
          <w:rtl/>
        </w:rPr>
      </w:pPr>
      <w:r>
        <w:rPr>
          <w:rFonts w:hint="cs"/>
          <w:rtl/>
        </w:rPr>
        <w:t>תודה רבה לחבר הכנסת יוסי שריד.</w:t>
      </w:r>
    </w:p>
    <w:p w14:paraId="3EC75914" w14:textId="77777777" w:rsidR="00000000" w:rsidRDefault="00540457">
      <w:pPr>
        <w:pStyle w:val="a0"/>
        <w:rPr>
          <w:rFonts w:hint="cs"/>
          <w:rtl/>
        </w:rPr>
      </w:pPr>
    </w:p>
    <w:p w14:paraId="00B11E4D" w14:textId="77777777" w:rsidR="00000000" w:rsidRDefault="00540457">
      <w:pPr>
        <w:pStyle w:val="a0"/>
        <w:rPr>
          <w:rFonts w:hint="cs"/>
          <w:rtl/>
        </w:rPr>
      </w:pPr>
      <w:r>
        <w:rPr>
          <w:rFonts w:hint="cs"/>
          <w:rtl/>
        </w:rPr>
        <w:t>אני רוצה לשאול את חברי הכנסת המציעים אם הם מסכימים להעביר את הנושא הזה לוועדת החינוך והתרבות. חבר הכנסת טיבי?</w:t>
      </w:r>
    </w:p>
    <w:p w14:paraId="25E40EC5" w14:textId="77777777" w:rsidR="00000000" w:rsidRDefault="00540457">
      <w:pPr>
        <w:pStyle w:val="a0"/>
        <w:rPr>
          <w:rFonts w:hint="cs"/>
          <w:rtl/>
        </w:rPr>
      </w:pPr>
    </w:p>
    <w:p w14:paraId="39176825" w14:textId="77777777" w:rsidR="00000000" w:rsidRDefault="00540457">
      <w:pPr>
        <w:pStyle w:val="af0"/>
        <w:rPr>
          <w:rtl/>
        </w:rPr>
      </w:pPr>
      <w:r>
        <w:rPr>
          <w:rFonts w:hint="eastAsia"/>
          <w:rtl/>
        </w:rPr>
        <w:t>אחמד</w:t>
      </w:r>
      <w:r>
        <w:rPr>
          <w:rtl/>
        </w:rPr>
        <w:t xml:space="preserve"> טיבי (חד"ש-תע"ל):</w:t>
      </w:r>
    </w:p>
    <w:p w14:paraId="52032AD8" w14:textId="77777777" w:rsidR="00000000" w:rsidRDefault="00540457">
      <w:pPr>
        <w:pStyle w:val="a0"/>
        <w:rPr>
          <w:rFonts w:hint="cs"/>
          <w:rtl/>
        </w:rPr>
      </w:pPr>
    </w:p>
    <w:p w14:paraId="5E8F8911" w14:textId="77777777" w:rsidR="00000000" w:rsidRDefault="00540457">
      <w:pPr>
        <w:pStyle w:val="a0"/>
        <w:rPr>
          <w:rFonts w:hint="cs"/>
          <w:rtl/>
        </w:rPr>
      </w:pPr>
      <w:r>
        <w:rPr>
          <w:rFonts w:hint="cs"/>
          <w:rtl/>
        </w:rPr>
        <w:t>מסכ</w:t>
      </w:r>
      <w:r>
        <w:rPr>
          <w:rFonts w:hint="cs"/>
          <w:rtl/>
        </w:rPr>
        <w:t>ים.</w:t>
      </w:r>
    </w:p>
    <w:p w14:paraId="438A40E5" w14:textId="77777777" w:rsidR="00000000" w:rsidRDefault="00540457">
      <w:pPr>
        <w:pStyle w:val="a0"/>
        <w:rPr>
          <w:rFonts w:hint="cs"/>
          <w:rtl/>
        </w:rPr>
      </w:pPr>
    </w:p>
    <w:p w14:paraId="29E8645D" w14:textId="77777777" w:rsidR="00000000" w:rsidRDefault="00540457">
      <w:pPr>
        <w:pStyle w:val="af1"/>
        <w:rPr>
          <w:rtl/>
        </w:rPr>
      </w:pPr>
      <w:r>
        <w:rPr>
          <w:rFonts w:hint="eastAsia"/>
          <w:rtl/>
        </w:rPr>
        <w:t>היו</w:t>
      </w:r>
      <w:r>
        <w:rPr>
          <w:rtl/>
        </w:rPr>
        <w:t>"ר מוחמד ברכה:</w:t>
      </w:r>
    </w:p>
    <w:p w14:paraId="535F0F16" w14:textId="77777777" w:rsidR="00000000" w:rsidRDefault="00540457">
      <w:pPr>
        <w:pStyle w:val="a0"/>
        <w:rPr>
          <w:rFonts w:hint="cs"/>
          <w:rtl/>
        </w:rPr>
      </w:pPr>
    </w:p>
    <w:p w14:paraId="00D2ADE4" w14:textId="77777777" w:rsidR="00000000" w:rsidRDefault="00540457">
      <w:pPr>
        <w:pStyle w:val="a0"/>
        <w:rPr>
          <w:rFonts w:hint="cs"/>
          <w:rtl/>
        </w:rPr>
      </w:pPr>
      <w:r>
        <w:rPr>
          <w:rFonts w:hint="cs"/>
          <w:rtl/>
        </w:rPr>
        <w:t>חבר הכנסת בשארה?</w:t>
      </w:r>
    </w:p>
    <w:p w14:paraId="2D65B0B6" w14:textId="77777777" w:rsidR="00000000" w:rsidRDefault="00540457">
      <w:pPr>
        <w:pStyle w:val="a0"/>
        <w:rPr>
          <w:rFonts w:hint="cs"/>
          <w:rtl/>
        </w:rPr>
      </w:pPr>
    </w:p>
    <w:p w14:paraId="31390864" w14:textId="77777777" w:rsidR="00000000" w:rsidRDefault="00540457">
      <w:pPr>
        <w:pStyle w:val="af0"/>
        <w:rPr>
          <w:rtl/>
        </w:rPr>
      </w:pPr>
      <w:r>
        <w:rPr>
          <w:rFonts w:hint="eastAsia"/>
          <w:rtl/>
        </w:rPr>
        <w:t>עזמי</w:t>
      </w:r>
      <w:r>
        <w:rPr>
          <w:rtl/>
        </w:rPr>
        <w:t xml:space="preserve"> בשארה (בל"ד):</w:t>
      </w:r>
    </w:p>
    <w:p w14:paraId="7403B43C" w14:textId="77777777" w:rsidR="00000000" w:rsidRDefault="00540457">
      <w:pPr>
        <w:pStyle w:val="a0"/>
        <w:rPr>
          <w:rFonts w:hint="cs"/>
          <w:rtl/>
        </w:rPr>
      </w:pPr>
    </w:p>
    <w:p w14:paraId="4D266A6E" w14:textId="77777777" w:rsidR="00000000" w:rsidRDefault="00540457">
      <w:pPr>
        <w:pStyle w:val="a0"/>
        <w:rPr>
          <w:rFonts w:hint="cs"/>
          <w:rtl/>
        </w:rPr>
      </w:pPr>
      <w:r>
        <w:rPr>
          <w:rFonts w:hint="cs"/>
          <w:rtl/>
        </w:rPr>
        <w:t>מסכים.</w:t>
      </w:r>
    </w:p>
    <w:p w14:paraId="55CDCD29" w14:textId="77777777" w:rsidR="00000000" w:rsidRDefault="00540457">
      <w:pPr>
        <w:pStyle w:val="a0"/>
        <w:rPr>
          <w:rFonts w:hint="cs"/>
          <w:rtl/>
        </w:rPr>
      </w:pPr>
    </w:p>
    <w:p w14:paraId="53447782" w14:textId="77777777" w:rsidR="00000000" w:rsidRDefault="00540457">
      <w:pPr>
        <w:pStyle w:val="af1"/>
        <w:rPr>
          <w:rtl/>
        </w:rPr>
      </w:pPr>
      <w:r>
        <w:rPr>
          <w:rFonts w:hint="eastAsia"/>
          <w:rtl/>
        </w:rPr>
        <w:t>היו</w:t>
      </w:r>
      <w:r>
        <w:rPr>
          <w:rtl/>
        </w:rPr>
        <w:t>"ר מוחמד ברכה:</w:t>
      </w:r>
    </w:p>
    <w:p w14:paraId="04A9995C" w14:textId="77777777" w:rsidR="00000000" w:rsidRDefault="00540457">
      <w:pPr>
        <w:pStyle w:val="a0"/>
        <w:rPr>
          <w:rFonts w:hint="cs"/>
          <w:rtl/>
        </w:rPr>
      </w:pPr>
    </w:p>
    <w:p w14:paraId="796D1DCF" w14:textId="77777777" w:rsidR="00000000" w:rsidRDefault="00540457">
      <w:pPr>
        <w:pStyle w:val="a0"/>
        <w:rPr>
          <w:rFonts w:hint="cs"/>
          <w:rtl/>
        </w:rPr>
      </w:pPr>
      <w:r>
        <w:rPr>
          <w:rFonts w:hint="cs"/>
          <w:rtl/>
        </w:rPr>
        <w:t>חבר הכנסת דהאמשה?</w:t>
      </w:r>
    </w:p>
    <w:p w14:paraId="6A1D81A9" w14:textId="77777777" w:rsidR="00000000" w:rsidRDefault="00540457">
      <w:pPr>
        <w:pStyle w:val="a0"/>
        <w:rPr>
          <w:rFonts w:hint="cs"/>
          <w:rtl/>
        </w:rPr>
      </w:pPr>
    </w:p>
    <w:p w14:paraId="09042D27" w14:textId="77777777" w:rsidR="00000000" w:rsidRDefault="00540457">
      <w:pPr>
        <w:pStyle w:val="af0"/>
        <w:rPr>
          <w:rtl/>
        </w:rPr>
      </w:pPr>
      <w:r>
        <w:rPr>
          <w:rFonts w:hint="eastAsia"/>
          <w:rtl/>
        </w:rPr>
        <w:t>עבד</w:t>
      </w:r>
      <w:r>
        <w:rPr>
          <w:rtl/>
        </w:rPr>
        <w:t>-אלמאלכ דהאמשה (רע"ם):</w:t>
      </w:r>
    </w:p>
    <w:p w14:paraId="0044F535" w14:textId="77777777" w:rsidR="00000000" w:rsidRDefault="00540457">
      <w:pPr>
        <w:pStyle w:val="a0"/>
        <w:rPr>
          <w:rFonts w:hint="cs"/>
          <w:rtl/>
        </w:rPr>
      </w:pPr>
    </w:p>
    <w:p w14:paraId="707FA308" w14:textId="77777777" w:rsidR="00000000" w:rsidRDefault="00540457">
      <w:pPr>
        <w:pStyle w:val="a0"/>
        <w:rPr>
          <w:rFonts w:hint="cs"/>
          <w:rtl/>
        </w:rPr>
      </w:pPr>
      <w:r>
        <w:rPr>
          <w:rFonts w:hint="cs"/>
          <w:rtl/>
        </w:rPr>
        <w:t>מסכים.</w:t>
      </w:r>
    </w:p>
    <w:p w14:paraId="6B9E4D43" w14:textId="77777777" w:rsidR="00000000" w:rsidRDefault="00540457">
      <w:pPr>
        <w:pStyle w:val="a0"/>
        <w:rPr>
          <w:rFonts w:hint="cs"/>
          <w:rtl/>
        </w:rPr>
      </w:pPr>
    </w:p>
    <w:p w14:paraId="3306E606" w14:textId="77777777" w:rsidR="00000000" w:rsidRDefault="00540457">
      <w:pPr>
        <w:pStyle w:val="af1"/>
        <w:rPr>
          <w:rtl/>
        </w:rPr>
      </w:pPr>
      <w:r>
        <w:rPr>
          <w:rFonts w:hint="eastAsia"/>
          <w:rtl/>
        </w:rPr>
        <w:t>היו</w:t>
      </w:r>
      <w:r>
        <w:rPr>
          <w:rtl/>
        </w:rPr>
        <w:t>"ר מוחמד ברכה:</w:t>
      </w:r>
    </w:p>
    <w:p w14:paraId="2AB33033" w14:textId="77777777" w:rsidR="00000000" w:rsidRDefault="00540457">
      <w:pPr>
        <w:pStyle w:val="a0"/>
        <w:rPr>
          <w:rFonts w:hint="cs"/>
          <w:rtl/>
        </w:rPr>
      </w:pPr>
    </w:p>
    <w:p w14:paraId="374CDAF6" w14:textId="77777777" w:rsidR="00000000" w:rsidRDefault="00540457">
      <w:pPr>
        <w:pStyle w:val="a0"/>
        <w:rPr>
          <w:rFonts w:hint="cs"/>
          <w:rtl/>
        </w:rPr>
      </w:pPr>
      <w:r>
        <w:rPr>
          <w:rFonts w:hint="cs"/>
          <w:rtl/>
        </w:rPr>
        <w:t>חבר הכנסת כחלון? חברת הכנסת יולי תמיר, את מסכימה?</w:t>
      </w:r>
    </w:p>
    <w:p w14:paraId="1A78DF51" w14:textId="77777777" w:rsidR="00000000" w:rsidRDefault="00540457">
      <w:pPr>
        <w:pStyle w:val="a0"/>
        <w:rPr>
          <w:rFonts w:hint="cs"/>
          <w:rtl/>
        </w:rPr>
      </w:pPr>
    </w:p>
    <w:p w14:paraId="2A1BF900" w14:textId="77777777" w:rsidR="00000000" w:rsidRDefault="00540457">
      <w:pPr>
        <w:pStyle w:val="af0"/>
        <w:rPr>
          <w:rtl/>
        </w:rPr>
      </w:pPr>
      <w:r>
        <w:rPr>
          <w:rFonts w:hint="eastAsia"/>
          <w:rtl/>
        </w:rPr>
        <w:t>יולי</w:t>
      </w:r>
      <w:r>
        <w:rPr>
          <w:rtl/>
        </w:rPr>
        <w:t xml:space="preserve"> תמיר (העבודה-מימד):</w:t>
      </w:r>
    </w:p>
    <w:p w14:paraId="0E2C2EEC" w14:textId="77777777" w:rsidR="00000000" w:rsidRDefault="00540457">
      <w:pPr>
        <w:pStyle w:val="a0"/>
        <w:rPr>
          <w:rFonts w:hint="cs"/>
          <w:rtl/>
        </w:rPr>
      </w:pPr>
    </w:p>
    <w:p w14:paraId="5010D6DF" w14:textId="77777777" w:rsidR="00000000" w:rsidRDefault="00540457">
      <w:pPr>
        <w:pStyle w:val="a0"/>
        <w:rPr>
          <w:rFonts w:hint="cs"/>
          <w:rtl/>
        </w:rPr>
      </w:pPr>
      <w:r>
        <w:rPr>
          <w:rFonts w:hint="cs"/>
          <w:rtl/>
        </w:rPr>
        <w:t>מסכימה.</w:t>
      </w:r>
    </w:p>
    <w:p w14:paraId="310FF943" w14:textId="77777777" w:rsidR="00000000" w:rsidRDefault="00540457">
      <w:pPr>
        <w:pStyle w:val="a0"/>
        <w:rPr>
          <w:rFonts w:hint="cs"/>
          <w:rtl/>
        </w:rPr>
      </w:pPr>
    </w:p>
    <w:p w14:paraId="4CDA476C" w14:textId="77777777" w:rsidR="00000000" w:rsidRDefault="00540457">
      <w:pPr>
        <w:pStyle w:val="af1"/>
        <w:rPr>
          <w:rtl/>
        </w:rPr>
      </w:pPr>
      <w:r>
        <w:rPr>
          <w:rFonts w:hint="eastAsia"/>
          <w:rtl/>
        </w:rPr>
        <w:t>היו</w:t>
      </w:r>
      <w:r>
        <w:rPr>
          <w:rtl/>
        </w:rPr>
        <w:t>"ר מו</w:t>
      </w:r>
      <w:r>
        <w:rPr>
          <w:rtl/>
        </w:rPr>
        <w:t>חמד ברכה:</w:t>
      </w:r>
    </w:p>
    <w:p w14:paraId="6CF2CA08" w14:textId="77777777" w:rsidR="00000000" w:rsidRDefault="00540457">
      <w:pPr>
        <w:pStyle w:val="a0"/>
        <w:rPr>
          <w:rFonts w:hint="cs"/>
          <w:rtl/>
        </w:rPr>
      </w:pPr>
    </w:p>
    <w:p w14:paraId="393D7FE8" w14:textId="77777777" w:rsidR="00000000" w:rsidRDefault="00540457">
      <w:pPr>
        <w:pStyle w:val="a0"/>
        <w:rPr>
          <w:rFonts w:hint="cs"/>
          <w:rtl/>
        </w:rPr>
      </w:pPr>
      <w:r>
        <w:rPr>
          <w:rFonts w:hint="cs"/>
          <w:rtl/>
        </w:rPr>
        <w:t>אנחנו עוברים להצבעה, רבותי. בעד זה לוועדה, ונגד זה להסיר. ההצבעה החלה.</w:t>
      </w:r>
    </w:p>
    <w:p w14:paraId="0760A972" w14:textId="77777777" w:rsidR="00000000" w:rsidRDefault="00540457">
      <w:pPr>
        <w:pStyle w:val="a0"/>
        <w:rPr>
          <w:rFonts w:hint="cs"/>
          <w:rtl/>
        </w:rPr>
      </w:pPr>
    </w:p>
    <w:p w14:paraId="22513CCD" w14:textId="77777777" w:rsidR="00000000" w:rsidRDefault="00540457">
      <w:pPr>
        <w:pStyle w:val="ab"/>
        <w:bidi/>
        <w:rPr>
          <w:rtl/>
        </w:rPr>
      </w:pPr>
    </w:p>
    <w:p w14:paraId="21965BC4" w14:textId="77777777" w:rsidR="00000000" w:rsidRDefault="00540457">
      <w:pPr>
        <w:pStyle w:val="ab"/>
        <w:bidi/>
        <w:rPr>
          <w:rFonts w:hint="cs"/>
          <w:rtl/>
        </w:rPr>
      </w:pPr>
      <w:r>
        <w:rPr>
          <w:rFonts w:hint="cs"/>
          <w:rtl/>
        </w:rPr>
        <w:t xml:space="preserve">הצבעה </w:t>
      </w:r>
    </w:p>
    <w:p w14:paraId="204B3922" w14:textId="77777777" w:rsidR="00000000" w:rsidRDefault="00540457">
      <w:pPr>
        <w:pStyle w:val="a0"/>
        <w:rPr>
          <w:rFonts w:hint="cs"/>
          <w:rtl/>
        </w:rPr>
      </w:pPr>
      <w:r>
        <w:rPr>
          <w:rFonts w:hint="cs"/>
          <w:rtl/>
        </w:rPr>
        <w:t xml:space="preserve"> </w:t>
      </w:r>
    </w:p>
    <w:p w14:paraId="00DB9968" w14:textId="77777777" w:rsidR="00000000" w:rsidRDefault="00540457">
      <w:pPr>
        <w:pStyle w:val="ac"/>
        <w:bidi/>
        <w:rPr>
          <w:rFonts w:hint="cs"/>
          <w:rtl/>
        </w:rPr>
      </w:pPr>
      <w:r>
        <w:rPr>
          <w:rFonts w:hint="cs"/>
          <w:rtl/>
        </w:rPr>
        <w:t xml:space="preserve">בעד ההצעה להעביר את הנושא לוועדה </w:t>
      </w:r>
      <w:r>
        <w:rPr>
          <w:rtl/>
        </w:rPr>
        <w:t>–</w:t>
      </w:r>
      <w:r>
        <w:rPr>
          <w:rFonts w:hint="cs"/>
          <w:rtl/>
        </w:rPr>
        <w:t xml:space="preserve"> 22</w:t>
      </w:r>
    </w:p>
    <w:p w14:paraId="0398EC46"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1CACE378" w14:textId="77777777" w:rsidR="00000000" w:rsidRDefault="00540457">
      <w:pPr>
        <w:pStyle w:val="ac"/>
        <w:bidi/>
        <w:rPr>
          <w:rFonts w:hint="cs"/>
          <w:rtl/>
        </w:rPr>
      </w:pPr>
      <w:r>
        <w:rPr>
          <w:rFonts w:hint="cs"/>
          <w:rtl/>
        </w:rPr>
        <w:t>נמנעים - אין</w:t>
      </w:r>
    </w:p>
    <w:p w14:paraId="2F9F2DBF" w14:textId="77777777" w:rsidR="00000000" w:rsidRDefault="00540457">
      <w:pPr>
        <w:pStyle w:val="ad"/>
        <w:bidi/>
        <w:rPr>
          <w:rFonts w:hint="cs"/>
          <w:rtl/>
        </w:rPr>
      </w:pPr>
      <w:r>
        <w:rPr>
          <w:rFonts w:hint="cs"/>
          <w:rtl/>
        </w:rPr>
        <w:tab/>
        <w:t xml:space="preserve"> ההצעה להעביר את הנושא שהעלו חברי הכנסת אחמד טיבי, עזמי בשארה, עבד-א</w:t>
      </w:r>
      <w:r>
        <w:rPr>
          <w:rFonts w:hint="cs"/>
          <w:rtl/>
        </w:rPr>
        <w:t xml:space="preserve">למאלכ דהאמשה ויולי תמיר לוועדת החינוך והתרבות נתקבלה. </w:t>
      </w:r>
    </w:p>
    <w:p w14:paraId="08AAC6F4" w14:textId="77777777" w:rsidR="00000000" w:rsidRDefault="00540457">
      <w:pPr>
        <w:pStyle w:val="a0"/>
        <w:rPr>
          <w:rFonts w:hint="cs"/>
          <w:rtl/>
        </w:rPr>
      </w:pPr>
    </w:p>
    <w:p w14:paraId="1A9F3035" w14:textId="77777777" w:rsidR="00000000" w:rsidRDefault="00540457">
      <w:pPr>
        <w:pStyle w:val="af1"/>
        <w:rPr>
          <w:rtl/>
        </w:rPr>
      </w:pPr>
      <w:r>
        <w:rPr>
          <w:rtl/>
        </w:rPr>
        <w:t>היו"ר מוחמד ברכה:</w:t>
      </w:r>
    </w:p>
    <w:p w14:paraId="68092DDE" w14:textId="77777777" w:rsidR="00000000" w:rsidRDefault="00540457">
      <w:pPr>
        <w:pStyle w:val="a0"/>
        <w:rPr>
          <w:rtl/>
        </w:rPr>
      </w:pPr>
    </w:p>
    <w:p w14:paraId="43318037" w14:textId="77777777" w:rsidR="00000000" w:rsidRDefault="00540457">
      <w:pPr>
        <w:pStyle w:val="a0"/>
        <w:rPr>
          <w:rFonts w:hint="cs"/>
          <w:rtl/>
        </w:rPr>
      </w:pPr>
      <w:r>
        <w:rPr>
          <w:rFonts w:hint="cs"/>
          <w:rtl/>
        </w:rPr>
        <w:t>ברוב של 22 תומכים, שני מתנגדים, הנושא יועבר לדיון בוועדת החינוך והתרבות של הכנסת.</w:t>
      </w:r>
    </w:p>
    <w:p w14:paraId="5D10A8FA" w14:textId="77777777" w:rsidR="00000000" w:rsidRDefault="00540457">
      <w:pPr>
        <w:pStyle w:val="a2"/>
        <w:rPr>
          <w:rtl/>
        </w:rPr>
      </w:pPr>
    </w:p>
    <w:p w14:paraId="632F6758" w14:textId="77777777" w:rsidR="00000000" w:rsidRDefault="00540457">
      <w:pPr>
        <w:pStyle w:val="a2"/>
        <w:rPr>
          <w:rFonts w:hint="cs"/>
          <w:rtl/>
        </w:rPr>
      </w:pPr>
      <w:bookmarkStart w:id="250" w:name="CS17988FI0017988T03_12_2003_15_20_47"/>
      <w:bookmarkEnd w:id="250"/>
    </w:p>
    <w:p w14:paraId="2C9C83B8" w14:textId="77777777" w:rsidR="00000000" w:rsidRDefault="00540457">
      <w:pPr>
        <w:pStyle w:val="a2"/>
        <w:rPr>
          <w:rFonts w:hint="cs"/>
          <w:rtl/>
        </w:rPr>
      </w:pPr>
      <w:bookmarkStart w:id="251" w:name="_Toc59448047"/>
      <w:r>
        <w:rPr>
          <w:rFonts w:hint="cs"/>
          <w:rtl/>
        </w:rPr>
        <w:t>הצעה לסדר-היום</w:t>
      </w:r>
      <w:bookmarkEnd w:id="251"/>
    </w:p>
    <w:p w14:paraId="0B760124" w14:textId="77777777" w:rsidR="00000000" w:rsidRDefault="00540457">
      <w:pPr>
        <w:pStyle w:val="a2"/>
        <w:rPr>
          <w:rtl/>
        </w:rPr>
      </w:pPr>
      <w:bookmarkStart w:id="252" w:name="_Toc59448048"/>
      <w:r>
        <w:rPr>
          <w:rtl/>
        </w:rPr>
        <w:t>החלטת היוע</w:t>
      </w:r>
      <w:r>
        <w:rPr>
          <w:rFonts w:hint="cs"/>
          <w:rtl/>
        </w:rPr>
        <w:t>ץ המשפטי</w:t>
      </w:r>
      <w:r>
        <w:rPr>
          <w:rtl/>
        </w:rPr>
        <w:t xml:space="preserve"> לממשלה לבקש דיון נוסף בהחלטת </w:t>
      </w:r>
      <w:r>
        <w:rPr>
          <w:rFonts w:hint="cs"/>
          <w:rtl/>
        </w:rPr>
        <w:br/>
      </w:r>
      <w:r>
        <w:rPr>
          <w:rtl/>
        </w:rPr>
        <w:t>בית</w:t>
      </w:r>
      <w:r>
        <w:rPr>
          <w:rFonts w:hint="cs"/>
          <w:rtl/>
        </w:rPr>
        <w:t>-</w:t>
      </w:r>
      <w:r>
        <w:rPr>
          <w:rtl/>
        </w:rPr>
        <w:t xml:space="preserve">המשפט העליון להתיר </w:t>
      </w:r>
      <w:r>
        <w:rPr>
          <w:rFonts w:hint="cs"/>
          <w:rtl/>
        </w:rPr>
        <w:t xml:space="preserve">את </w:t>
      </w:r>
      <w:r>
        <w:rPr>
          <w:rtl/>
        </w:rPr>
        <w:t>הקרנת ה</w:t>
      </w:r>
      <w:r>
        <w:rPr>
          <w:rtl/>
        </w:rPr>
        <w:t>סרט "ג</w:t>
      </w:r>
      <w:r>
        <w:rPr>
          <w:rFonts w:hint="cs"/>
          <w:rtl/>
        </w:rPr>
        <w:t>'</w:t>
      </w:r>
      <w:r>
        <w:rPr>
          <w:rtl/>
        </w:rPr>
        <w:t>נין ג</w:t>
      </w:r>
      <w:r>
        <w:rPr>
          <w:rFonts w:hint="cs"/>
          <w:rtl/>
        </w:rPr>
        <w:t>'</w:t>
      </w:r>
      <w:r>
        <w:rPr>
          <w:rtl/>
        </w:rPr>
        <w:t>נין"</w:t>
      </w:r>
      <w:bookmarkEnd w:id="252"/>
    </w:p>
    <w:p w14:paraId="491666A5" w14:textId="77777777" w:rsidR="00000000" w:rsidRDefault="00540457">
      <w:pPr>
        <w:pStyle w:val="-0"/>
        <w:rPr>
          <w:rFonts w:hint="cs"/>
          <w:rtl/>
        </w:rPr>
      </w:pPr>
    </w:p>
    <w:p w14:paraId="7B6C93FE" w14:textId="77777777" w:rsidR="00000000" w:rsidRDefault="00540457">
      <w:pPr>
        <w:pStyle w:val="af1"/>
        <w:rPr>
          <w:rtl/>
        </w:rPr>
      </w:pPr>
      <w:r>
        <w:rPr>
          <w:rFonts w:hint="eastAsia"/>
          <w:rtl/>
        </w:rPr>
        <w:t>היו</w:t>
      </w:r>
      <w:r>
        <w:rPr>
          <w:rtl/>
        </w:rPr>
        <w:t>"ר מוחמד ברכה:</w:t>
      </w:r>
    </w:p>
    <w:p w14:paraId="0F765F21" w14:textId="77777777" w:rsidR="00000000" w:rsidRDefault="00540457">
      <w:pPr>
        <w:pStyle w:val="a0"/>
        <w:rPr>
          <w:rFonts w:hint="cs"/>
          <w:rtl/>
        </w:rPr>
      </w:pPr>
    </w:p>
    <w:p w14:paraId="4B2C1F2C" w14:textId="77777777" w:rsidR="00000000" w:rsidRDefault="00540457">
      <w:pPr>
        <w:pStyle w:val="a0"/>
        <w:rPr>
          <w:rFonts w:hint="cs"/>
          <w:rtl/>
        </w:rPr>
      </w:pPr>
      <w:r>
        <w:rPr>
          <w:rFonts w:hint="cs"/>
          <w:rtl/>
        </w:rPr>
        <w:t>אנחנו ממשיכים בסדר-היום. לפנינו הצעה לסדר-היום מס' 1840, של חבר הכנסת גדעון סער, בנושא: החלטת היועץ המשפטי לממשלה לבקש דיון נוסף בהחלטת בית-המשפט העליון להתיר את הקרנת הסרט "ג'נין ג'נין". ישיב בשם הממשלה סגן שר הביטחון</w:t>
      </w:r>
      <w:r>
        <w:rPr>
          <w:rFonts w:hint="cs"/>
          <w:rtl/>
        </w:rPr>
        <w:t>. בבקשה, אדוני.</w:t>
      </w:r>
    </w:p>
    <w:p w14:paraId="76B4BEF0" w14:textId="77777777" w:rsidR="00000000" w:rsidRDefault="00540457">
      <w:pPr>
        <w:pStyle w:val="a0"/>
        <w:rPr>
          <w:rFonts w:hint="cs"/>
          <w:rtl/>
        </w:rPr>
      </w:pPr>
    </w:p>
    <w:p w14:paraId="0F0DE2DE" w14:textId="77777777" w:rsidR="00000000" w:rsidRDefault="00540457">
      <w:pPr>
        <w:pStyle w:val="a"/>
        <w:rPr>
          <w:rtl/>
        </w:rPr>
      </w:pPr>
      <w:bookmarkStart w:id="253" w:name="FS000001027T03_12_2003_15_23_30"/>
      <w:bookmarkStart w:id="254" w:name="_Toc59448049"/>
      <w:bookmarkEnd w:id="253"/>
      <w:r>
        <w:rPr>
          <w:rFonts w:hint="eastAsia"/>
          <w:rtl/>
        </w:rPr>
        <w:t>גדעון</w:t>
      </w:r>
      <w:r>
        <w:rPr>
          <w:rtl/>
        </w:rPr>
        <w:t xml:space="preserve"> סער (הליכוד):</w:t>
      </w:r>
      <w:bookmarkEnd w:id="254"/>
    </w:p>
    <w:p w14:paraId="22C524DC" w14:textId="77777777" w:rsidR="00000000" w:rsidRDefault="00540457">
      <w:pPr>
        <w:pStyle w:val="a0"/>
        <w:rPr>
          <w:rFonts w:hint="cs"/>
          <w:rtl/>
        </w:rPr>
      </w:pPr>
    </w:p>
    <w:p w14:paraId="0023C6F8" w14:textId="77777777" w:rsidR="00000000" w:rsidRDefault="00540457">
      <w:pPr>
        <w:pStyle w:val="a0"/>
        <w:rPr>
          <w:rFonts w:hint="cs"/>
          <w:rtl/>
        </w:rPr>
      </w:pPr>
      <w:r>
        <w:rPr>
          <w:rFonts w:hint="cs"/>
          <w:rtl/>
        </w:rPr>
        <w:t>אדוני היושב-ראש, כנסת נכבדה, כולנו זוכרים את הפיגוע הקשה בליל הסדר לפני שנה וחצי במלון "פארק", אותו פיגוע שבו נהרגו 30 אזרחים ישראלים, שבו נפצעו 160 אזרחים. בעקבותיו החליטה ממשלת ישראל להנחות את צבא-הגנה לישראל לצאת לא</w:t>
      </w:r>
      <w:r>
        <w:rPr>
          <w:rFonts w:hint="cs"/>
          <w:rtl/>
        </w:rPr>
        <w:t>ותו מבצע שנקרא "חומת מגן".</w:t>
      </w:r>
    </w:p>
    <w:p w14:paraId="7794D0A9" w14:textId="77777777" w:rsidR="00000000" w:rsidRDefault="00540457">
      <w:pPr>
        <w:pStyle w:val="a0"/>
        <w:rPr>
          <w:rFonts w:hint="cs"/>
          <w:rtl/>
        </w:rPr>
      </w:pPr>
    </w:p>
    <w:p w14:paraId="2315E8EC" w14:textId="77777777" w:rsidR="00000000" w:rsidRDefault="00540457">
      <w:pPr>
        <w:pStyle w:val="a0"/>
        <w:rPr>
          <w:rFonts w:hint="cs"/>
          <w:rtl/>
        </w:rPr>
      </w:pPr>
      <w:r>
        <w:rPr>
          <w:rFonts w:hint="cs"/>
          <w:rtl/>
        </w:rPr>
        <w:t>ימים ספורים לאחר מכן נכנס צה"ל למחנה הפליטים ג'נין, אותו מחנה ששימש מוקד מרכזי להתארגנויות טרוריסטיות, שמהן יצאו מחבלים מתאבדים לפיגועים קשים בכל רחבי ישראל. על הקרבות במחנה הפליטים ג'נין כולנו יודעים שהם היו - -</w:t>
      </w:r>
    </w:p>
    <w:p w14:paraId="1A955B76" w14:textId="77777777" w:rsidR="00000000" w:rsidRDefault="00540457">
      <w:pPr>
        <w:pStyle w:val="a0"/>
        <w:ind w:firstLine="0"/>
        <w:rPr>
          <w:rFonts w:hint="cs"/>
          <w:rtl/>
        </w:rPr>
      </w:pPr>
    </w:p>
    <w:p w14:paraId="6EE27A68" w14:textId="77777777" w:rsidR="00000000" w:rsidRDefault="00540457">
      <w:pPr>
        <w:pStyle w:val="af1"/>
        <w:rPr>
          <w:rtl/>
        </w:rPr>
      </w:pPr>
      <w:r>
        <w:rPr>
          <w:rtl/>
        </w:rPr>
        <w:t>היו"ר מוחמד בר</w:t>
      </w:r>
      <w:r>
        <w:rPr>
          <w:rtl/>
        </w:rPr>
        <w:t>כה:</w:t>
      </w:r>
    </w:p>
    <w:p w14:paraId="017EDEFF" w14:textId="77777777" w:rsidR="00000000" w:rsidRDefault="00540457">
      <w:pPr>
        <w:pStyle w:val="a0"/>
        <w:rPr>
          <w:rtl/>
        </w:rPr>
      </w:pPr>
    </w:p>
    <w:p w14:paraId="7B3D8FCF" w14:textId="77777777" w:rsidR="00000000" w:rsidRDefault="00540457">
      <w:pPr>
        <w:pStyle w:val="a0"/>
        <w:rPr>
          <w:rFonts w:hint="cs"/>
          <w:rtl/>
        </w:rPr>
      </w:pPr>
      <w:r>
        <w:rPr>
          <w:rFonts w:hint="cs"/>
          <w:rtl/>
        </w:rPr>
        <w:t>חבר הכנסת אורון וחבר הכנסת מח'ול, אני מבקש, אתם עושים שם רעש גדול. בבקשה, אדוני.</w:t>
      </w:r>
    </w:p>
    <w:p w14:paraId="03C2FABB" w14:textId="77777777" w:rsidR="00000000" w:rsidRDefault="00540457">
      <w:pPr>
        <w:pStyle w:val="a0"/>
        <w:ind w:firstLine="0"/>
        <w:rPr>
          <w:rFonts w:hint="cs"/>
          <w:rtl/>
        </w:rPr>
      </w:pPr>
    </w:p>
    <w:p w14:paraId="6A19809E" w14:textId="77777777" w:rsidR="00000000" w:rsidRDefault="00540457">
      <w:pPr>
        <w:pStyle w:val="-"/>
        <w:rPr>
          <w:rtl/>
        </w:rPr>
      </w:pPr>
      <w:bookmarkStart w:id="255" w:name="FS000001027T03_12_2003_14_37_04"/>
      <w:bookmarkStart w:id="256" w:name="FS000001027T03_12_2003_14_37_08C"/>
      <w:bookmarkEnd w:id="255"/>
      <w:bookmarkEnd w:id="256"/>
      <w:r>
        <w:rPr>
          <w:rtl/>
        </w:rPr>
        <w:t>גדעון סער (הליכוד):</w:t>
      </w:r>
    </w:p>
    <w:p w14:paraId="6F681F70" w14:textId="77777777" w:rsidR="00000000" w:rsidRDefault="00540457">
      <w:pPr>
        <w:pStyle w:val="a0"/>
        <w:rPr>
          <w:rtl/>
        </w:rPr>
      </w:pPr>
    </w:p>
    <w:p w14:paraId="088AF710" w14:textId="77777777" w:rsidR="00000000" w:rsidRDefault="00540457">
      <w:pPr>
        <w:pStyle w:val="a0"/>
        <w:rPr>
          <w:rFonts w:hint="cs"/>
          <w:rtl/>
        </w:rPr>
      </w:pPr>
      <w:r>
        <w:rPr>
          <w:rFonts w:hint="cs"/>
          <w:rtl/>
        </w:rPr>
        <w:t>- - קרבות קשים, מבית לבית, קרבות שבהם נתקלו החיילים שנלחמו בשטח בנוי, בירי, במטעני חבלה רבים, במכשולים ממולכדים, כאשר הטרוריסטים הפלסטינים פועלים מת</w:t>
      </w:r>
      <w:r>
        <w:rPr>
          <w:rFonts w:hint="cs"/>
          <w:rtl/>
        </w:rPr>
        <w:t>וך האוכלוסייה האזרחית. על אף זאת נמנע צה"ל באותם קרבות מלהשתמש בתקיפות מטוסים או בירי ארטילרי, כדי שלא לפגוע בחפים מפשע. במהלך המבצע הזה נפלו 23 חיילי צה"ל ונפצעו כ-60 חיילים.</w:t>
      </w:r>
    </w:p>
    <w:p w14:paraId="5634DF87" w14:textId="77777777" w:rsidR="00000000" w:rsidRDefault="00540457">
      <w:pPr>
        <w:pStyle w:val="a0"/>
        <w:rPr>
          <w:rFonts w:hint="cs"/>
          <w:rtl/>
        </w:rPr>
      </w:pPr>
    </w:p>
    <w:p w14:paraId="45701928" w14:textId="77777777" w:rsidR="00000000" w:rsidRDefault="00540457">
      <w:pPr>
        <w:pStyle w:val="a0"/>
        <w:rPr>
          <w:rFonts w:hint="cs"/>
          <w:rtl/>
        </w:rPr>
      </w:pPr>
      <w:r>
        <w:rPr>
          <w:rFonts w:hint="cs"/>
          <w:rtl/>
        </w:rPr>
        <w:t>החלטת המועצה לביקורת סרטים לפסול את הסרט "ג'נין ג'נין" היתה החלטה שאני חושב שמע</w:t>
      </w:r>
      <w:r>
        <w:rPr>
          <w:rFonts w:hint="cs"/>
          <w:rtl/>
        </w:rPr>
        <w:t>טים מאוד בציבור הישראלי יכלו לחלוק עליה. היא נשענה, חברי חברי הכנסת, על שלושה טעמים: 1. הצגה מסולפת של אירועי הקרב במסווה של אמת דוקומנטרית, העלולה להטעות את הציבור, והיות שהסרט הוא סרט תעמולה מסולף, שנעשה על-ידי גורם שעמו מצויה המדינה במצב של מלחמה; 2. או</w:t>
      </w:r>
      <w:r>
        <w:rPr>
          <w:rFonts w:hint="cs"/>
          <w:rtl/>
        </w:rPr>
        <w:t>פן הצגת האירועים בסרט מגיע כדי הסתה שיש בה דה-לגיטימציה של מדינת ישראל; 3. בהקרנת הסרט יש כדי לפגוע פגיעה קשה ברגשות הציבור בהצגת חיילי צה"ל כמבצעי פשע מלחמה, בניגוד מוחלט לאמת ובסמיכות זמנים גדולה מאוד בין הקרבות עצמם לבין הצגת הסרט.</w:t>
      </w:r>
    </w:p>
    <w:p w14:paraId="7881E892" w14:textId="77777777" w:rsidR="00000000" w:rsidRDefault="00540457">
      <w:pPr>
        <w:pStyle w:val="a0"/>
        <w:ind w:firstLine="0"/>
        <w:rPr>
          <w:rFonts w:hint="cs"/>
          <w:rtl/>
        </w:rPr>
      </w:pPr>
    </w:p>
    <w:p w14:paraId="2AC42F76" w14:textId="77777777" w:rsidR="00000000" w:rsidRDefault="00540457">
      <w:pPr>
        <w:pStyle w:val="a0"/>
        <w:ind w:firstLine="0"/>
        <w:rPr>
          <w:rFonts w:hint="cs"/>
          <w:rtl/>
        </w:rPr>
      </w:pPr>
      <w:r>
        <w:rPr>
          <w:rFonts w:hint="cs"/>
          <w:rtl/>
        </w:rPr>
        <w:tab/>
        <w:t>היועץ המשפטי לממשלה</w:t>
      </w:r>
      <w:r>
        <w:rPr>
          <w:rFonts w:hint="cs"/>
          <w:rtl/>
        </w:rPr>
        <w:t xml:space="preserve"> והפרקליטות החליטו להגן על החלטת המועצה לביקורת סרטים בבג"ץ שהוגש על-ידי מוחמד בכרי. הם  סברו שהיא נופלת בגדר מתחם הסבירות.  </w:t>
      </w:r>
    </w:p>
    <w:p w14:paraId="435D969C" w14:textId="77777777" w:rsidR="00000000" w:rsidRDefault="00540457">
      <w:pPr>
        <w:pStyle w:val="a0"/>
        <w:ind w:firstLine="0"/>
        <w:rPr>
          <w:rFonts w:hint="cs"/>
          <w:rtl/>
        </w:rPr>
      </w:pPr>
    </w:p>
    <w:p w14:paraId="7867C937" w14:textId="77777777" w:rsidR="00000000" w:rsidRDefault="00540457">
      <w:pPr>
        <w:pStyle w:val="a0"/>
        <w:ind w:firstLine="0"/>
        <w:rPr>
          <w:rFonts w:hint="cs"/>
          <w:rtl/>
        </w:rPr>
      </w:pPr>
      <w:r>
        <w:rPr>
          <w:rFonts w:hint="cs"/>
          <w:rtl/>
        </w:rPr>
        <w:tab/>
        <w:t>אותו סרט שקרי, מפלצתי - אולי אני אומר לחברי הכנסת, לאלה שלא מודעים, כל הטענות ששונאי ישראל העלו באותו חודש אפריל שנה שעברה, נכלל</w:t>
      </w:r>
      <w:r>
        <w:rPr>
          <w:rFonts w:hint="cs"/>
          <w:rtl/>
        </w:rPr>
        <w:t xml:space="preserve">ות בסרט הזה, ויותר חמורות מהן: שצה"ל ביצע טבח בג'נין וניסה לטשטש אותו ולהעלים את הגופות. שחיילי צה"ל פגעו במכוון כביכול בילדים, בנשים, בזקנים, באנשים מוגבלים. יש בסרט כמה סצנות, ובאחת מהן הסרט יוצר תרחיש כאילו טנקים ונגמ"שים דורסים עצורים פלסטינים כפותים, </w:t>
      </w:r>
      <w:r>
        <w:rPr>
          <w:rFonts w:hint="cs"/>
          <w:rtl/>
        </w:rPr>
        <w:t>השוכבים על הקרקע, באמצעות חיבור של קטעי תמונות ומלל וראיונות עם אנשים שונים. נטען בו כאילו חיילי צה"ל השתמשו כביכול בילדים לצורך פריצת חורים בקירות מבנים והריסת מבנים, וחלק מהם הוצאו להורג לאחר מכן על-ידי החיילים.</w:t>
      </w:r>
    </w:p>
    <w:p w14:paraId="409F4E6C" w14:textId="77777777" w:rsidR="00000000" w:rsidRDefault="00540457">
      <w:pPr>
        <w:pStyle w:val="a0"/>
        <w:ind w:firstLine="0"/>
        <w:rPr>
          <w:rFonts w:hint="cs"/>
          <w:rtl/>
        </w:rPr>
      </w:pPr>
    </w:p>
    <w:p w14:paraId="3A90606C" w14:textId="77777777" w:rsidR="00000000" w:rsidRDefault="00540457">
      <w:pPr>
        <w:pStyle w:val="a0"/>
        <w:ind w:firstLine="0"/>
        <w:rPr>
          <w:rFonts w:hint="cs"/>
          <w:rtl/>
        </w:rPr>
      </w:pPr>
      <w:r>
        <w:rPr>
          <w:rFonts w:hint="cs"/>
          <w:rtl/>
        </w:rPr>
        <w:tab/>
        <w:t>תעמולה שקרית כזאת, לבוא ולאפשר את הקרנתה</w:t>
      </w:r>
      <w:r>
        <w:rPr>
          <w:rFonts w:hint="cs"/>
          <w:rtl/>
        </w:rPr>
        <w:t xml:space="preserve"> בטענה של חופש הביטוי, זה כמו לאפשר הקרנת סרטי תעמולה נאציים במדינת ישראל. </w:t>
      </w:r>
    </w:p>
    <w:p w14:paraId="4FCFEB3F" w14:textId="77777777" w:rsidR="00000000" w:rsidRDefault="00540457">
      <w:pPr>
        <w:pStyle w:val="a0"/>
        <w:ind w:firstLine="0"/>
        <w:rPr>
          <w:rFonts w:hint="cs"/>
          <w:rtl/>
        </w:rPr>
      </w:pPr>
    </w:p>
    <w:p w14:paraId="7680ABD2" w14:textId="77777777" w:rsidR="00000000" w:rsidRDefault="00540457">
      <w:pPr>
        <w:pStyle w:val="af0"/>
        <w:rPr>
          <w:rtl/>
        </w:rPr>
      </w:pPr>
      <w:r>
        <w:rPr>
          <w:rFonts w:hint="eastAsia"/>
          <w:rtl/>
        </w:rPr>
        <w:t>שאול</w:t>
      </w:r>
      <w:r>
        <w:rPr>
          <w:rtl/>
        </w:rPr>
        <w:t xml:space="preserve"> יהלום (מפד"ל):</w:t>
      </w:r>
    </w:p>
    <w:p w14:paraId="414C929F" w14:textId="77777777" w:rsidR="00000000" w:rsidRDefault="00540457">
      <w:pPr>
        <w:pStyle w:val="a0"/>
        <w:rPr>
          <w:rFonts w:hint="cs"/>
          <w:rtl/>
        </w:rPr>
      </w:pPr>
    </w:p>
    <w:p w14:paraId="31A1B701" w14:textId="77777777" w:rsidR="00000000" w:rsidRDefault="00540457">
      <w:pPr>
        <w:pStyle w:val="a0"/>
        <w:rPr>
          <w:rFonts w:hint="cs"/>
          <w:rtl/>
        </w:rPr>
      </w:pPr>
      <w:r>
        <w:rPr>
          <w:rFonts w:hint="cs"/>
          <w:rtl/>
        </w:rPr>
        <w:t>מי כתב את פסק-הדין?</w:t>
      </w:r>
    </w:p>
    <w:p w14:paraId="23F661A7" w14:textId="77777777" w:rsidR="00000000" w:rsidRDefault="00540457">
      <w:pPr>
        <w:pStyle w:val="a0"/>
        <w:ind w:firstLine="0"/>
        <w:rPr>
          <w:rFonts w:hint="cs"/>
          <w:rtl/>
        </w:rPr>
      </w:pPr>
    </w:p>
    <w:p w14:paraId="3E0D17AA" w14:textId="77777777" w:rsidR="00000000" w:rsidRDefault="00540457">
      <w:pPr>
        <w:pStyle w:val="-"/>
        <w:rPr>
          <w:rtl/>
        </w:rPr>
      </w:pPr>
      <w:bookmarkStart w:id="257" w:name="FS000001027T03_12_2003_14_44_19C"/>
      <w:bookmarkEnd w:id="257"/>
      <w:r>
        <w:rPr>
          <w:rtl/>
        </w:rPr>
        <w:t>גדעון סער (הליכוד):</w:t>
      </w:r>
    </w:p>
    <w:p w14:paraId="17519FFD" w14:textId="77777777" w:rsidR="00000000" w:rsidRDefault="00540457">
      <w:pPr>
        <w:pStyle w:val="a0"/>
        <w:rPr>
          <w:rtl/>
        </w:rPr>
      </w:pPr>
    </w:p>
    <w:p w14:paraId="31736E79" w14:textId="77777777" w:rsidR="00000000" w:rsidRDefault="00540457">
      <w:pPr>
        <w:pStyle w:val="a0"/>
        <w:rPr>
          <w:rFonts w:hint="cs"/>
          <w:rtl/>
        </w:rPr>
      </w:pPr>
      <w:r>
        <w:rPr>
          <w:rFonts w:hint="cs"/>
          <w:rtl/>
        </w:rPr>
        <w:t>מה כותב, ידידי חבר הכנסת שאול יהלום, בית-המשפט העליון עצמו על המסרים של הסרט? אני מצטט מדבריה של השופטת פרוקצ'יה: "ה</w:t>
      </w:r>
      <w:r>
        <w:rPr>
          <w:rFonts w:hint="cs"/>
          <w:rtl/>
        </w:rPr>
        <w:t xml:space="preserve">ם כרוכים בפגיעה של ממש ברגשות חוגים רחבים של הציבור בישראל. הצגה, דוקומנטרית כביכול, של פעולות חיילי צה"ל כעולות כדי פשעי מלחמה מעוררת תגובה רגשית קשה בציבור". בית-המשפט העליון מאזכר גם פסיקה שלו מהעבר, ש"מבחינה מהותית </w:t>
      </w:r>
      <w:r>
        <w:rPr>
          <w:rtl/>
        </w:rPr>
        <w:t>–</w:t>
      </w:r>
      <w:r>
        <w:rPr>
          <w:rFonts w:hint="cs"/>
          <w:rtl/>
        </w:rPr>
        <w:t xml:space="preserve"> רגשות הציבור הם היבט של שלום הציבור</w:t>
      </w:r>
      <w:r>
        <w:rPr>
          <w:rFonts w:hint="cs"/>
          <w:rtl/>
        </w:rPr>
        <w:t>".  ומוסיף: "ההגנה מפני פגיעה ברגשות הציבור הינה ערך ראוי" - - - "לא הרי פגיעה ברגשות בעתות שלווה ורגיעה כפגיעה בעתות מלחמה וצוק העתים" - - -  "עתות חירום של מלחמה או של משבר לאומי מעניקות לאינטרס הציבורי של שמירה על שלום הציבור משקל רב יותר בעומדו כנגד חו</w:t>
      </w:r>
      <w:r>
        <w:rPr>
          <w:rFonts w:hint="cs"/>
          <w:rtl/>
        </w:rPr>
        <w:t xml:space="preserve">פש הביטוי". </w:t>
      </w:r>
    </w:p>
    <w:p w14:paraId="3461EF53" w14:textId="77777777" w:rsidR="00000000" w:rsidRDefault="00540457">
      <w:pPr>
        <w:pStyle w:val="a0"/>
        <w:rPr>
          <w:rFonts w:hint="cs"/>
          <w:rtl/>
        </w:rPr>
      </w:pPr>
    </w:p>
    <w:p w14:paraId="2C27150D" w14:textId="77777777" w:rsidR="00000000" w:rsidRDefault="00540457">
      <w:pPr>
        <w:pStyle w:val="a0"/>
        <w:rPr>
          <w:rFonts w:hint="cs"/>
          <w:rtl/>
        </w:rPr>
      </w:pPr>
      <w:r>
        <w:rPr>
          <w:rFonts w:hint="cs"/>
          <w:rtl/>
        </w:rPr>
        <w:t xml:space="preserve">יתירה מכך, בית-המשפט קובע, כי "ההסתברות להתרחשות הפגיעה ברגשות הציבור עקב התרת הקרנת הסרט בבתי-קולנוע אינה מסתכמת בוודאות קרובה, אלא היא בגדר ודאות מוחלטת". ומוסיף ואומר: "מדובר בפגיעה ברגשות שהיא רחבה ועמוקה כאחד. אין היא מוגבלת לאדם אחד או </w:t>
      </w:r>
      <w:r>
        <w:rPr>
          <w:rFonts w:hint="cs"/>
          <w:rtl/>
        </w:rPr>
        <w:t>לקבוצה קטנה של אנשים המהווים מיעוט קטן בחברה. היא מקיפה את חיילי צה"ל שנלחמו בקרבות ג'נין וחבריהם המשרתים בסדיר ובמילואים, המופקדים על משימות ההגנה על הביטחון. היא משותפת למשפחות השכולות של החיילים שנתנו את נפשם בקרבות ג'נין, והיא נחלת חוגים רחבים בציבור כ</w:t>
      </w:r>
      <w:r>
        <w:rPr>
          <w:rFonts w:hint="cs"/>
          <w:rtl/>
        </w:rPr>
        <w:t>ולו. אין מדובר בפגיעה קלת-ערך, החולפת על פני השטח ונישאת עם הרוח. זו פגיעה ממשית, אמיתית וקשה. היא איננה מתמצית בפגיעה בעלת אופי כללי, אלא היא קשורה באירועים ספציפיים וממוקדים, שזיכרונם הקשה עדיין חי".</w:t>
      </w:r>
    </w:p>
    <w:p w14:paraId="725F5BA7" w14:textId="77777777" w:rsidR="00000000" w:rsidRDefault="00540457">
      <w:pPr>
        <w:pStyle w:val="a0"/>
        <w:rPr>
          <w:rFonts w:hint="cs"/>
          <w:rtl/>
        </w:rPr>
      </w:pPr>
    </w:p>
    <w:p w14:paraId="4F4BFDE5" w14:textId="77777777" w:rsidR="00000000" w:rsidRDefault="00540457">
      <w:pPr>
        <w:pStyle w:val="a0"/>
        <w:rPr>
          <w:rFonts w:hint="cs"/>
          <w:rtl/>
        </w:rPr>
      </w:pPr>
      <w:r>
        <w:rPr>
          <w:rFonts w:hint="cs"/>
          <w:rtl/>
        </w:rPr>
        <w:t>כך קובעת השופטת, ואיך היא בכל זאת מאפשרת את הקרנת הסר</w:t>
      </w:r>
      <w:r>
        <w:rPr>
          <w:rFonts w:hint="cs"/>
          <w:rtl/>
        </w:rPr>
        <w:t xml:space="preserve">ט? בין היתר על-ידי האמירה, ש"טענות שקריות ומצגי עובדות מסולפים ומעוותים של גורמים עוינים בדבר פעולות צבאית והתנהגות חיילי צה"ל בהן אינם חיזיון חד-פעמי". </w:t>
      </w:r>
    </w:p>
    <w:p w14:paraId="31580725" w14:textId="77777777" w:rsidR="00000000" w:rsidRDefault="00540457">
      <w:pPr>
        <w:pStyle w:val="a0"/>
        <w:rPr>
          <w:rFonts w:hint="cs"/>
          <w:rtl/>
        </w:rPr>
      </w:pPr>
    </w:p>
    <w:p w14:paraId="1916DED3" w14:textId="77777777" w:rsidR="00000000" w:rsidRDefault="00540457">
      <w:pPr>
        <w:pStyle w:val="a0"/>
        <w:rPr>
          <w:rFonts w:hint="cs"/>
          <w:rtl/>
        </w:rPr>
      </w:pPr>
      <w:r>
        <w:rPr>
          <w:rFonts w:hint="cs"/>
          <w:rtl/>
        </w:rPr>
        <w:t>כנסת נכבדה, זו לא רק פגיעה ברגשות. הסרט הזה מלבה את שנאת ישראל בעולם כולו. הוא רוח גבית לאנטישמיות הח</w:t>
      </w:r>
      <w:r>
        <w:rPr>
          <w:rFonts w:hint="cs"/>
          <w:rtl/>
        </w:rPr>
        <w:t xml:space="preserve">דשה שגואה היום בעולם, שהיא אנטישמיות במסווה של שנאת מדינת ישראל. הוא עושה דה-לגיטימציה למדינת ישראל ולצבאה. זה חלק ממסע שתכליתו שלילת זכותה של ישראל להגנה עצמית. פסיקת בג"ץ נותנת לגיטימציה לשקר. </w:t>
      </w:r>
    </w:p>
    <w:p w14:paraId="1D6F09F7" w14:textId="77777777" w:rsidR="00000000" w:rsidRDefault="00540457">
      <w:pPr>
        <w:pStyle w:val="a0"/>
        <w:rPr>
          <w:rFonts w:hint="cs"/>
          <w:rtl/>
        </w:rPr>
      </w:pPr>
    </w:p>
    <w:p w14:paraId="47DDFCE1" w14:textId="77777777" w:rsidR="00000000" w:rsidRDefault="00540457">
      <w:pPr>
        <w:pStyle w:val="a0"/>
        <w:rPr>
          <w:rFonts w:hint="cs"/>
          <w:rtl/>
        </w:rPr>
      </w:pPr>
      <w:r>
        <w:rPr>
          <w:rFonts w:hint="cs"/>
          <w:rtl/>
        </w:rPr>
        <w:t>אני אומר לכם, לכל אחד מאתנו שיושב כאן ולכל אחד מאזרחי ישראל</w:t>
      </w:r>
      <w:r>
        <w:rPr>
          <w:rFonts w:hint="cs"/>
          <w:rtl/>
        </w:rPr>
        <w:t xml:space="preserve"> יש חוב של כבוד כלפי החיילים שמסרו את נפשם בג'נין. בזכות קורבנם נמנעו פיגועים קשים. מי יודע כמה ישראלים חיים בינינו היום כתוצאה מאותו מבצע של הגנה שנעשה לאחר שבחודש אחד היו לנו כ-130 הרוגים אזרחים. </w:t>
      </w:r>
    </w:p>
    <w:p w14:paraId="2A3B2DC3" w14:textId="77777777" w:rsidR="00000000" w:rsidRDefault="00540457">
      <w:pPr>
        <w:pStyle w:val="a0"/>
        <w:rPr>
          <w:rFonts w:hint="cs"/>
          <w:rtl/>
        </w:rPr>
      </w:pPr>
    </w:p>
    <w:p w14:paraId="3B576C81" w14:textId="77777777" w:rsidR="00000000" w:rsidRDefault="00540457">
      <w:pPr>
        <w:pStyle w:val="a0"/>
        <w:rPr>
          <w:rFonts w:hint="cs"/>
          <w:rtl/>
        </w:rPr>
      </w:pPr>
      <w:r>
        <w:rPr>
          <w:rFonts w:hint="cs"/>
          <w:rtl/>
        </w:rPr>
        <w:t>לאחר שהתקבלה החלטת בג"ץ, פניתי ליועץ המשפטי לממשלה ולפרק</w:t>
      </w:r>
      <w:r>
        <w:rPr>
          <w:rFonts w:hint="cs"/>
          <w:rtl/>
        </w:rPr>
        <w:t>ליטת המדינה. אני רוצה לומר להם יישר-כוח על החלטתם להגיש בקשה לדיון נוסף. אני רוצה גם לשבח את ההחלטה מהיום של כבוד השופט מצא, לעכב את ביצוע פסק-הדין עד להכרעה בבקשה, כי אם יוקרן היום הסרט הזה בסינמטק בירושלים או מחר בתל-אביב, הדבר עלול לגרום לסערת רוחות ורג</w:t>
      </w:r>
      <w:r>
        <w:rPr>
          <w:rFonts w:hint="cs"/>
          <w:rtl/>
        </w:rPr>
        <w:t xml:space="preserve">שות קשה ביותר. </w:t>
      </w:r>
    </w:p>
    <w:p w14:paraId="23EA6276" w14:textId="77777777" w:rsidR="00000000" w:rsidRDefault="00540457">
      <w:pPr>
        <w:pStyle w:val="a0"/>
        <w:rPr>
          <w:rFonts w:hint="cs"/>
          <w:rtl/>
        </w:rPr>
      </w:pPr>
    </w:p>
    <w:p w14:paraId="71D01B49" w14:textId="77777777" w:rsidR="00000000" w:rsidRDefault="00540457">
      <w:pPr>
        <w:pStyle w:val="a0"/>
        <w:rPr>
          <w:rFonts w:hint="cs"/>
          <w:rtl/>
        </w:rPr>
      </w:pPr>
      <w:r>
        <w:rPr>
          <w:rFonts w:hint="cs"/>
          <w:rtl/>
        </w:rPr>
        <w:t xml:space="preserve">חברי הכנסת, זה לא מאבק פוליטי. זה מאבק שהוא בלב הקונסנזוס  הלאומי. הוא בלב המחויבות שלנו. על העצומה בנושא הזה חתמו כבר 85 חברי הכנסת. </w:t>
      </w:r>
    </w:p>
    <w:p w14:paraId="57B3B83A" w14:textId="77777777" w:rsidR="00000000" w:rsidRDefault="00540457">
      <w:pPr>
        <w:pStyle w:val="a0"/>
        <w:ind w:firstLine="0"/>
        <w:rPr>
          <w:rFonts w:hint="cs"/>
          <w:rtl/>
        </w:rPr>
      </w:pPr>
    </w:p>
    <w:p w14:paraId="24AF7AE3" w14:textId="77777777" w:rsidR="00000000" w:rsidRDefault="00540457">
      <w:pPr>
        <w:pStyle w:val="af0"/>
        <w:rPr>
          <w:rtl/>
        </w:rPr>
      </w:pPr>
      <w:r>
        <w:rPr>
          <w:rFonts w:hint="eastAsia"/>
          <w:rtl/>
        </w:rPr>
        <w:t>שאול</w:t>
      </w:r>
      <w:r>
        <w:rPr>
          <w:rtl/>
        </w:rPr>
        <w:t xml:space="preserve"> יהלום (מפד"ל):</w:t>
      </w:r>
    </w:p>
    <w:p w14:paraId="7B0A2CEE" w14:textId="77777777" w:rsidR="00000000" w:rsidRDefault="00540457">
      <w:pPr>
        <w:pStyle w:val="a0"/>
        <w:rPr>
          <w:rFonts w:hint="cs"/>
          <w:rtl/>
        </w:rPr>
      </w:pPr>
    </w:p>
    <w:p w14:paraId="506A97D4" w14:textId="77777777" w:rsidR="00000000" w:rsidRDefault="00540457">
      <w:pPr>
        <w:pStyle w:val="a0"/>
        <w:rPr>
          <w:rFonts w:hint="cs"/>
          <w:rtl/>
        </w:rPr>
      </w:pPr>
      <w:r>
        <w:rPr>
          <w:rFonts w:hint="cs"/>
          <w:rtl/>
        </w:rPr>
        <w:t xml:space="preserve">דורנר אינה מבינה זאת? </w:t>
      </w:r>
    </w:p>
    <w:p w14:paraId="244F731D" w14:textId="77777777" w:rsidR="00000000" w:rsidRDefault="00540457">
      <w:pPr>
        <w:pStyle w:val="a0"/>
        <w:ind w:firstLine="0"/>
        <w:rPr>
          <w:rFonts w:hint="cs"/>
          <w:rtl/>
        </w:rPr>
      </w:pPr>
    </w:p>
    <w:p w14:paraId="16FFE3DF" w14:textId="77777777" w:rsidR="00000000" w:rsidRDefault="00540457">
      <w:pPr>
        <w:pStyle w:val="-"/>
        <w:rPr>
          <w:rtl/>
        </w:rPr>
      </w:pPr>
      <w:bookmarkStart w:id="258" w:name="FS000001027T03_12_2003_14_55_03C"/>
      <w:bookmarkEnd w:id="258"/>
      <w:r>
        <w:rPr>
          <w:rtl/>
        </w:rPr>
        <w:t>גדעון סער (הליכוד):</w:t>
      </w:r>
    </w:p>
    <w:p w14:paraId="71D5AEA9" w14:textId="77777777" w:rsidR="00000000" w:rsidRDefault="00540457">
      <w:pPr>
        <w:pStyle w:val="a0"/>
        <w:rPr>
          <w:rtl/>
        </w:rPr>
      </w:pPr>
    </w:p>
    <w:p w14:paraId="2D9A82A1" w14:textId="77777777" w:rsidR="00000000" w:rsidRDefault="00540457">
      <w:pPr>
        <w:pStyle w:val="a0"/>
        <w:rPr>
          <w:rFonts w:hint="cs"/>
          <w:rtl/>
        </w:rPr>
      </w:pPr>
      <w:r>
        <w:rPr>
          <w:rFonts w:hint="cs"/>
          <w:rtl/>
        </w:rPr>
        <w:t xml:space="preserve">איננו יכולים לעמוד על דם אחינו שאינם </w:t>
      </w:r>
      <w:r>
        <w:rPr>
          <w:rFonts w:hint="cs"/>
          <w:rtl/>
        </w:rPr>
        <w:t>יכולים לקום ולזעוק נגד השקר. ייתכן שאילו צה"ל לא היה הצבא המוסרי בעולם, כפי שהוא, צבא שבאמת נזהר מלפגוע, כמיטב היכולת, באזרחים חפים מפשע, חלקם היו אתנו כאן היום. אבל חבריהם אתנו כאן היום, וגם המשפחות השכולות, המוצאות בעצמן, אחרי מה שעברו, את כוחות הנפש להי</w:t>
      </w:r>
      <w:r>
        <w:rPr>
          <w:rFonts w:hint="cs"/>
          <w:rtl/>
        </w:rPr>
        <w:t xml:space="preserve">אבק בשקר. </w:t>
      </w:r>
    </w:p>
    <w:p w14:paraId="1B92306F" w14:textId="77777777" w:rsidR="00000000" w:rsidRDefault="00540457">
      <w:pPr>
        <w:pStyle w:val="a0"/>
        <w:rPr>
          <w:rFonts w:hint="cs"/>
          <w:rtl/>
        </w:rPr>
      </w:pPr>
    </w:p>
    <w:p w14:paraId="5258D2E9" w14:textId="77777777" w:rsidR="00000000" w:rsidRDefault="00540457">
      <w:pPr>
        <w:pStyle w:val="a0"/>
        <w:rPr>
          <w:rFonts w:hint="cs"/>
          <w:rtl/>
        </w:rPr>
      </w:pPr>
      <w:r>
        <w:rPr>
          <w:rFonts w:hint="cs"/>
          <w:rtl/>
        </w:rPr>
        <w:t xml:space="preserve">חברי הכנסת, אתם יודעים שאני מהאנשים המקפידים בכבודו של בית-המשפט העליון.  אנחנו גדלנו על המשפט של ראש הממשלה המנוח, מנחם בגין, "יש שופטים בירושלים". אנחנו יודעים לכבד החלטה שיפוטית גם כאשר אנחנו מתנגדים לה בכל לבנו. אבל גם שופטים יכולים לטעות. </w:t>
      </w:r>
      <w:r>
        <w:rPr>
          <w:rFonts w:hint="cs"/>
          <w:rtl/>
        </w:rPr>
        <w:t>והיום יש לבית-המשפט העליון הזדמנות לתקן טעות קשה שנפלה מתחת ידו. בהרכב מורחב הוא יכול וצריך להוציא תחת ידו פסיקה אחרת.</w:t>
      </w:r>
    </w:p>
    <w:p w14:paraId="34A02483" w14:textId="77777777" w:rsidR="00000000" w:rsidRDefault="00540457">
      <w:pPr>
        <w:pStyle w:val="a0"/>
        <w:ind w:firstLine="0"/>
        <w:rPr>
          <w:rFonts w:hint="cs"/>
          <w:rtl/>
        </w:rPr>
      </w:pPr>
    </w:p>
    <w:p w14:paraId="7EA596B2" w14:textId="77777777" w:rsidR="00000000" w:rsidRDefault="00540457">
      <w:pPr>
        <w:pStyle w:val="af0"/>
        <w:rPr>
          <w:rtl/>
        </w:rPr>
      </w:pPr>
      <w:r>
        <w:rPr>
          <w:rFonts w:hint="eastAsia"/>
          <w:rtl/>
        </w:rPr>
        <w:t>טלב</w:t>
      </w:r>
      <w:r>
        <w:rPr>
          <w:rtl/>
        </w:rPr>
        <w:t xml:space="preserve"> אלסאנע (רע"ם):</w:t>
      </w:r>
    </w:p>
    <w:p w14:paraId="31931417" w14:textId="77777777" w:rsidR="00000000" w:rsidRDefault="00540457">
      <w:pPr>
        <w:pStyle w:val="a0"/>
        <w:rPr>
          <w:rFonts w:hint="cs"/>
          <w:rtl/>
        </w:rPr>
      </w:pPr>
    </w:p>
    <w:p w14:paraId="72767FB5" w14:textId="77777777" w:rsidR="00000000" w:rsidRDefault="00540457">
      <w:pPr>
        <w:pStyle w:val="a0"/>
        <w:rPr>
          <w:rFonts w:hint="cs"/>
          <w:rtl/>
        </w:rPr>
      </w:pPr>
      <w:r>
        <w:rPr>
          <w:rFonts w:hint="cs"/>
          <w:rtl/>
        </w:rPr>
        <w:t xml:space="preserve">זה ערעור על בית-המשפט העליון. מעניין - - - </w:t>
      </w:r>
    </w:p>
    <w:p w14:paraId="470E3C4A" w14:textId="77777777" w:rsidR="00000000" w:rsidRDefault="00540457">
      <w:pPr>
        <w:pStyle w:val="a0"/>
        <w:ind w:firstLine="0"/>
        <w:rPr>
          <w:rFonts w:hint="cs"/>
          <w:rtl/>
        </w:rPr>
      </w:pPr>
    </w:p>
    <w:p w14:paraId="082BAE57" w14:textId="77777777" w:rsidR="00000000" w:rsidRDefault="00540457">
      <w:pPr>
        <w:pStyle w:val="af1"/>
        <w:rPr>
          <w:rtl/>
        </w:rPr>
      </w:pPr>
      <w:r>
        <w:rPr>
          <w:rtl/>
        </w:rPr>
        <w:t>היו"ר מוחמד ברכה:</w:t>
      </w:r>
    </w:p>
    <w:p w14:paraId="0ECBEFB6" w14:textId="77777777" w:rsidR="00000000" w:rsidRDefault="00540457">
      <w:pPr>
        <w:pStyle w:val="a0"/>
        <w:rPr>
          <w:rtl/>
        </w:rPr>
      </w:pPr>
    </w:p>
    <w:p w14:paraId="40B7E41F" w14:textId="77777777" w:rsidR="00000000" w:rsidRDefault="00540457">
      <w:pPr>
        <w:pStyle w:val="a0"/>
        <w:rPr>
          <w:rFonts w:hint="cs"/>
          <w:rtl/>
        </w:rPr>
      </w:pPr>
      <w:r>
        <w:rPr>
          <w:rFonts w:hint="cs"/>
          <w:rtl/>
        </w:rPr>
        <w:t>חבר הכנסת טלב אלסאנע, לא להפריע, בבקשה.</w:t>
      </w:r>
    </w:p>
    <w:p w14:paraId="69B74C48" w14:textId="77777777" w:rsidR="00000000" w:rsidRDefault="00540457">
      <w:pPr>
        <w:pStyle w:val="a0"/>
        <w:ind w:firstLine="0"/>
        <w:rPr>
          <w:rFonts w:hint="cs"/>
          <w:rtl/>
        </w:rPr>
      </w:pPr>
    </w:p>
    <w:p w14:paraId="37F649E3" w14:textId="77777777" w:rsidR="00000000" w:rsidRDefault="00540457">
      <w:pPr>
        <w:pStyle w:val="af0"/>
        <w:rPr>
          <w:rtl/>
        </w:rPr>
      </w:pPr>
    </w:p>
    <w:p w14:paraId="7E7D5A3C" w14:textId="77777777" w:rsidR="00000000" w:rsidRDefault="00540457">
      <w:pPr>
        <w:pStyle w:val="af0"/>
        <w:rPr>
          <w:rtl/>
        </w:rPr>
      </w:pPr>
      <w:r>
        <w:rPr>
          <w:rFonts w:hint="eastAsia"/>
          <w:rtl/>
        </w:rPr>
        <w:t>טלב</w:t>
      </w:r>
      <w:r>
        <w:rPr>
          <w:rtl/>
        </w:rPr>
        <w:t xml:space="preserve"> אלסאנע</w:t>
      </w:r>
      <w:r>
        <w:rPr>
          <w:rtl/>
        </w:rPr>
        <w:t xml:space="preserve"> (רע"ם):</w:t>
      </w:r>
    </w:p>
    <w:p w14:paraId="29FBA8A8" w14:textId="77777777" w:rsidR="00000000" w:rsidRDefault="00540457">
      <w:pPr>
        <w:pStyle w:val="a0"/>
        <w:rPr>
          <w:rFonts w:hint="cs"/>
          <w:rtl/>
        </w:rPr>
      </w:pPr>
    </w:p>
    <w:p w14:paraId="36820E6C" w14:textId="77777777" w:rsidR="00000000" w:rsidRDefault="00540457">
      <w:pPr>
        <w:pStyle w:val="a0"/>
        <w:rPr>
          <w:rFonts w:hint="cs"/>
          <w:rtl/>
        </w:rPr>
      </w:pPr>
      <w:r>
        <w:rPr>
          <w:rFonts w:hint="cs"/>
          <w:rtl/>
        </w:rPr>
        <w:t xml:space="preserve">- - - </w:t>
      </w:r>
    </w:p>
    <w:p w14:paraId="36701376" w14:textId="77777777" w:rsidR="00000000" w:rsidRDefault="00540457">
      <w:pPr>
        <w:pStyle w:val="a0"/>
        <w:ind w:firstLine="0"/>
        <w:rPr>
          <w:rFonts w:hint="cs"/>
          <w:rtl/>
        </w:rPr>
      </w:pPr>
    </w:p>
    <w:p w14:paraId="04A761A0" w14:textId="77777777" w:rsidR="00000000" w:rsidRDefault="00540457">
      <w:pPr>
        <w:pStyle w:val="af1"/>
        <w:rPr>
          <w:rtl/>
        </w:rPr>
      </w:pPr>
      <w:r>
        <w:rPr>
          <w:rtl/>
        </w:rPr>
        <w:t>היו"ר מוחמד ברכה:</w:t>
      </w:r>
    </w:p>
    <w:p w14:paraId="2458DCBE" w14:textId="77777777" w:rsidR="00000000" w:rsidRDefault="00540457">
      <w:pPr>
        <w:pStyle w:val="a0"/>
        <w:rPr>
          <w:rtl/>
        </w:rPr>
      </w:pPr>
    </w:p>
    <w:p w14:paraId="00191F8C" w14:textId="77777777" w:rsidR="00000000" w:rsidRDefault="00540457">
      <w:pPr>
        <w:pStyle w:val="a0"/>
        <w:rPr>
          <w:rFonts w:hint="cs"/>
          <w:rtl/>
        </w:rPr>
      </w:pPr>
      <w:r>
        <w:rPr>
          <w:rFonts w:hint="cs"/>
          <w:rtl/>
        </w:rPr>
        <w:t xml:space="preserve">לא להפריע. אל תענה לי. אל תפריע, בבקשה. </w:t>
      </w:r>
    </w:p>
    <w:p w14:paraId="5EDBEC03" w14:textId="77777777" w:rsidR="00000000" w:rsidRDefault="00540457">
      <w:pPr>
        <w:pStyle w:val="a0"/>
        <w:ind w:firstLine="0"/>
        <w:rPr>
          <w:rFonts w:hint="cs"/>
          <w:rtl/>
        </w:rPr>
      </w:pPr>
    </w:p>
    <w:p w14:paraId="35FA2B19" w14:textId="77777777" w:rsidR="00000000" w:rsidRDefault="00540457">
      <w:pPr>
        <w:pStyle w:val="af0"/>
        <w:rPr>
          <w:rtl/>
        </w:rPr>
      </w:pPr>
      <w:r>
        <w:rPr>
          <w:rFonts w:hint="eastAsia"/>
          <w:rtl/>
        </w:rPr>
        <w:t>טלב</w:t>
      </w:r>
      <w:r>
        <w:rPr>
          <w:rtl/>
        </w:rPr>
        <w:t xml:space="preserve"> אלסאנע (רע"ם):</w:t>
      </w:r>
    </w:p>
    <w:p w14:paraId="595436CC" w14:textId="77777777" w:rsidR="00000000" w:rsidRDefault="00540457">
      <w:pPr>
        <w:pStyle w:val="a0"/>
        <w:rPr>
          <w:rFonts w:hint="cs"/>
          <w:rtl/>
        </w:rPr>
      </w:pPr>
    </w:p>
    <w:p w14:paraId="0EC70C59" w14:textId="77777777" w:rsidR="00000000" w:rsidRDefault="00540457">
      <w:pPr>
        <w:pStyle w:val="a0"/>
        <w:rPr>
          <w:rFonts w:hint="cs"/>
          <w:rtl/>
        </w:rPr>
      </w:pPr>
      <w:r>
        <w:rPr>
          <w:rFonts w:hint="cs"/>
          <w:rtl/>
        </w:rPr>
        <w:t xml:space="preserve">- - - </w:t>
      </w:r>
    </w:p>
    <w:p w14:paraId="05317CD1" w14:textId="77777777" w:rsidR="00000000" w:rsidRDefault="00540457">
      <w:pPr>
        <w:pStyle w:val="a0"/>
        <w:ind w:firstLine="0"/>
        <w:rPr>
          <w:rFonts w:hint="cs"/>
          <w:rtl/>
        </w:rPr>
      </w:pPr>
    </w:p>
    <w:p w14:paraId="568E002B" w14:textId="77777777" w:rsidR="00000000" w:rsidRDefault="00540457">
      <w:pPr>
        <w:pStyle w:val="af1"/>
        <w:rPr>
          <w:rtl/>
        </w:rPr>
      </w:pPr>
      <w:r>
        <w:rPr>
          <w:rtl/>
        </w:rPr>
        <w:t>היו"ר מוחמד ברכה:</w:t>
      </w:r>
    </w:p>
    <w:p w14:paraId="20A94BD6" w14:textId="77777777" w:rsidR="00000000" w:rsidRDefault="00540457">
      <w:pPr>
        <w:pStyle w:val="a0"/>
        <w:rPr>
          <w:rtl/>
        </w:rPr>
      </w:pPr>
    </w:p>
    <w:p w14:paraId="19CF1EE5" w14:textId="77777777" w:rsidR="00000000" w:rsidRDefault="00540457">
      <w:pPr>
        <w:pStyle w:val="a0"/>
        <w:rPr>
          <w:rFonts w:hint="cs"/>
          <w:rtl/>
        </w:rPr>
      </w:pPr>
      <w:r>
        <w:rPr>
          <w:rFonts w:hint="cs"/>
          <w:rtl/>
        </w:rPr>
        <w:t>לא להפריע. אני לא אקרא לסדר עכשיו. בבקשה, אדוני.</w:t>
      </w:r>
    </w:p>
    <w:p w14:paraId="39E0FBFA" w14:textId="77777777" w:rsidR="00000000" w:rsidRDefault="00540457">
      <w:pPr>
        <w:pStyle w:val="a0"/>
        <w:ind w:firstLine="0"/>
        <w:rPr>
          <w:rFonts w:hint="cs"/>
          <w:rtl/>
        </w:rPr>
      </w:pPr>
    </w:p>
    <w:p w14:paraId="072F75EC" w14:textId="77777777" w:rsidR="00000000" w:rsidRDefault="00540457">
      <w:pPr>
        <w:pStyle w:val="-"/>
        <w:rPr>
          <w:rtl/>
        </w:rPr>
      </w:pPr>
      <w:bookmarkStart w:id="259" w:name="FS000001027T03_12_2003_14_59_20C"/>
      <w:bookmarkEnd w:id="259"/>
      <w:r>
        <w:rPr>
          <w:rtl/>
        </w:rPr>
        <w:t>גדעון סער (הליכוד):</w:t>
      </w:r>
    </w:p>
    <w:p w14:paraId="42CB98E1" w14:textId="77777777" w:rsidR="00000000" w:rsidRDefault="00540457">
      <w:pPr>
        <w:pStyle w:val="a0"/>
        <w:rPr>
          <w:rtl/>
        </w:rPr>
      </w:pPr>
    </w:p>
    <w:p w14:paraId="17B4C7C8" w14:textId="77777777" w:rsidR="00000000" w:rsidRDefault="00540457">
      <w:pPr>
        <w:pStyle w:val="a0"/>
        <w:rPr>
          <w:rFonts w:hint="cs"/>
          <w:rtl/>
        </w:rPr>
      </w:pPr>
      <w:r>
        <w:rPr>
          <w:rFonts w:hint="cs"/>
          <w:rtl/>
        </w:rPr>
        <w:t xml:space="preserve">לא מחבר הכנסת אלסאנע אקבל שיעורים בשלטון החוק. </w:t>
      </w:r>
    </w:p>
    <w:p w14:paraId="0D61078B" w14:textId="77777777" w:rsidR="00000000" w:rsidRDefault="00540457">
      <w:pPr>
        <w:pStyle w:val="a0"/>
        <w:ind w:firstLine="0"/>
        <w:rPr>
          <w:rFonts w:hint="cs"/>
          <w:rtl/>
        </w:rPr>
      </w:pPr>
    </w:p>
    <w:p w14:paraId="5E6B28B3" w14:textId="77777777" w:rsidR="00000000" w:rsidRDefault="00540457">
      <w:pPr>
        <w:pStyle w:val="af0"/>
        <w:rPr>
          <w:rtl/>
        </w:rPr>
      </w:pPr>
      <w:r>
        <w:rPr>
          <w:rFonts w:hint="eastAsia"/>
          <w:rtl/>
        </w:rPr>
        <w:t>טלב</w:t>
      </w:r>
      <w:r>
        <w:rPr>
          <w:rtl/>
        </w:rPr>
        <w:t xml:space="preserve"> אלסאנע</w:t>
      </w:r>
      <w:r>
        <w:rPr>
          <w:rtl/>
        </w:rPr>
        <w:t xml:space="preserve"> (רע"ם):</w:t>
      </w:r>
    </w:p>
    <w:p w14:paraId="500546A0" w14:textId="77777777" w:rsidR="00000000" w:rsidRDefault="00540457">
      <w:pPr>
        <w:pStyle w:val="a0"/>
        <w:rPr>
          <w:rFonts w:hint="cs"/>
          <w:rtl/>
        </w:rPr>
      </w:pPr>
    </w:p>
    <w:p w14:paraId="75733BAB" w14:textId="77777777" w:rsidR="00000000" w:rsidRDefault="00540457">
      <w:pPr>
        <w:pStyle w:val="a0"/>
        <w:rPr>
          <w:rFonts w:hint="cs"/>
          <w:rtl/>
        </w:rPr>
      </w:pPr>
      <w:r>
        <w:rPr>
          <w:rFonts w:hint="cs"/>
          <w:rtl/>
        </w:rPr>
        <w:t>- - - זו לא בושה ללמוד.</w:t>
      </w:r>
    </w:p>
    <w:p w14:paraId="60C4FD44" w14:textId="77777777" w:rsidR="00000000" w:rsidRDefault="00540457">
      <w:pPr>
        <w:pStyle w:val="a0"/>
        <w:ind w:firstLine="0"/>
        <w:rPr>
          <w:rFonts w:hint="cs"/>
          <w:rtl/>
        </w:rPr>
      </w:pPr>
    </w:p>
    <w:p w14:paraId="0034F425" w14:textId="77777777" w:rsidR="00000000" w:rsidRDefault="00540457">
      <w:pPr>
        <w:pStyle w:val="af1"/>
        <w:rPr>
          <w:rtl/>
        </w:rPr>
      </w:pPr>
      <w:r>
        <w:rPr>
          <w:rtl/>
        </w:rPr>
        <w:t>היו"ר מוחמד ברכה:</w:t>
      </w:r>
    </w:p>
    <w:p w14:paraId="0A86EC23" w14:textId="77777777" w:rsidR="00000000" w:rsidRDefault="00540457">
      <w:pPr>
        <w:pStyle w:val="a0"/>
        <w:rPr>
          <w:rtl/>
        </w:rPr>
      </w:pPr>
    </w:p>
    <w:p w14:paraId="751DB322" w14:textId="77777777" w:rsidR="00000000" w:rsidRDefault="00540457">
      <w:pPr>
        <w:pStyle w:val="a0"/>
        <w:rPr>
          <w:rFonts w:hint="cs"/>
          <w:rtl/>
        </w:rPr>
      </w:pPr>
      <w:r>
        <w:rPr>
          <w:rFonts w:hint="cs"/>
          <w:rtl/>
        </w:rPr>
        <w:t xml:space="preserve">חבר הכנסת אלסאנע. </w:t>
      </w:r>
    </w:p>
    <w:p w14:paraId="0F6E2551" w14:textId="77777777" w:rsidR="00000000" w:rsidRDefault="00540457">
      <w:pPr>
        <w:pStyle w:val="a0"/>
        <w:ind w:firstLine="0"/>
        <w:rPr>
          <w:rFonts w:hint="cs"/>
          <w:rtl/>
        </w:rPr>
      </w:pPr>
    </w:p>
    <w:p w14:paraId="0F9A5671" w14:textId="77777777" w:rsidR="00000000" w:rsidRDefault="00540457">
      <w:pPr>
        <w:pStyle w:val="af0"/>
        <w:rPr>
          <w:rtl/>
        </w:rPr>
      </w:pPr>
      <w:r>
        <w:rPr>
          <w:rFonts w:hint="eastAsia"/>
          <w:rtl/>
        </w:rPr>
        <w:t>שאול</w:t>
      </w:r>
      <w:r>
        <w:rPr>
          <w:rtl/>
        </w:rPr>
        <w:t xml:space="preserve"> יהלום (מפד"ל):</w:t>
      </w:r>
    </w:p>
    <w:p w14:paraId="2EF2E181" w14:textId="77777777" w:rsidR="00000000" w:rsidRDefault="00540457">
      <w:pPr>
        <w:pStyle w:val="a0"/>
        <w:rPr>
          <w:rFonts w:hint="cs"/>
          <w:rtl/>
        </w:rPr>
      </w:pPr>
    </w:p>
    <w:p w14:paraId="36C1CB09" w14:textId="77777777" w:rsidR="00000000" w:rsidRDefault="00540457">
      <w:pPr>
        <w:pStyle w:val="a0"/>
        <w:rPr>
          <w:rFonts w:hint="cs"/>
          <w:rtl/>
        </w:rPr>
      </w:pPr>
      <w:r>
        <w:rPr>
          <w:rFonts w:hint="cs"/>
          <w:rtl/>
        </w:rPr>
        <w:t xml:space="preserve">- - - </w:t>
      </w:r>
    </w:p>
    <w:p w14:paraId="4396E273" w14:textId="77777777" w:rsidR="00000000" w:rsidRDefault="00540457">
      <w:pPr>
        <w:pStyle w:val="a0"/>
        <w:ind w:firstLine="0"/>
        <w:rPr>
          <w:rFonts w:hint="cs"/>
          <w:rtl/>
        </w:rPr>
      </w:pPr>
    </w:p>
    <w:p w14:paraId="0E7A28E0" w14:textId="77777777" w:rsidR="00000000" w:rsidRDefault="00540457">
      <w:pPr>
        <w:pStyle w:val="af0"/>
        <w:rPr>
          <w:rtl/>
        </w:rPr>
      </w:pPr>
      <w:r>
        <w:rPr>
          <w:rFonts w:hint="eastAsia"/>
          <w:rtl/>
        </w:rPr>
        <w:t>טלב</w:t>
      </w:r>
      <w:r>
        <w:rPr>
          <w:rtl/>
        </w:rPr>
        <w:t xml:space="preserve"> אלסאנע (רע"ם):</w:t>
      </w:r>
    </w:p>
    <w:p w14:paraId="7F7EDDB5" w14:textId="77777777" w:rsidR="00000000" w:rsidRDefault="00540457">
      <w:pPr>
        <w:pStyle w:val="a0"/>
        <w:rPr>
          <w:rFonts w:hint="cs"/>
          <w:rtl/>
        </w:rPr>
      </w:pPr>
    </w:p>
    <w:p w14:paraId="410C5BC5" w14:textId="77777777" w:rsidR="00000000" w:rsidRDefault="00540457">
      <w:pPr>
        <w:pStyle w:val="a0"/>
        <w:rPr>
          <w:rFonts w:hint="cs"/>
          <w:rtl/>
        </w:rPr>
      </w:pPr>
      <w:r>
        <w:rPr>
          <w:rFonts w:hint="cs"/>
          <w:rtl/>
        </w:rPr>
        <w:t xml:space="preserve">בית-המשפט קבע - - - </w:t>
      </w:r>
    </w:p>
    <w:p w14:paraId="12296784" w14:textId="77777777" w:rsidR="00000000" w:rsidRDefault="00540457">
      <w:pPr>
        <w:pStyle w:val="a0"/>
        <w:ind w:firstLine="0"/>
        <w:rPr>
          <w:rFonts w:hint="cs"/>
          <w:rtl/>
        </w:rPr>
      </w:pPr>
    </w:p>
    <w:p w14:paraId="5974E95A" w14:textId="77777777" w:rsidR="00000000" w:rsidRDefault="00540457">
      <w:pPr>
        <w:pStyle w:val="af0"/>
        <w:rPr>
          <w:rtl/>
        </w:rPr>
      </w:pPr>
      <w:r>
        <w:rPr>
          <w:rFonts w:hint="eastAsia"/>
          <w:rtl/>
        </w:rPr>
        <w:t>שאול</w:t>
      </w:r>
      <w:r>
        <w:rPr>
          <w:rtl/>
        </w:rPr>
        <w:t xml:space="preserve"> יהלום (מפד"ל):</w:t>
      </w:r>
    </w:p>
    <w:p w14:paraId="7528F696" w14:textId="77777777" w:rsidR="00000000" w:rsidRDefault="00540457">
      <w:pPr>
        <w:pStyle w:val="a0"/>
        <w:rPr>
          <w:rFonts w:hint="cs"/>
          <w:rtl/>
        </w:rPr>
      </w:pPr>
    </w:p>
    <w:p w14:paraId="3F88D0FA" w14:textId="77777777" w:rsidR="00000000" w:rsidRDefault="00540457">
      <w:pPr>
        <w:pStyle w:val="a0"/>
        <w:rPr>
          <w:rFonts w:hint="cs"/>
          <w:rtl/>
        </w:rPr>
      </w:pPr>
      <w:r>
        <w:rPr>
          <w:rFonts w:hint="cs"/>
          <w:rtl/>
        </w:rPr>
        <w:t>זה סרט "בלוף".</w:t>
      </w:r>
    </w:p>
    <w:p w14:paraId="7EC5E3A7" w14:textId="77777777" w:rsidR="00000000" w:rsidRDefault="00540457">
      <w:pPr>
        <w:pStyle w:val="a0"/>
        <w:ind w:firstLine="0"/>
        <w:rPr>
          <w:rFonts w:hint="cs"/>
          <w:rtl/>
        </w:rPr>
      </w:pPr>
    </w:p>
    <w:p w14:paraId="08BB7FE6" w14:textId="77777777" w:rsidR="00000000" w:rsidRDefault="00540457">
      <w:pPr>
        <w:pStyle w:val="af1"/>
        <w:rPr>
          <w:rtl/>
        </w:rPr>
      </w:pPr>
      <w:r>
        <w:rPr>
          <w:rtl/>
        </w:rPr>
        <w:t>היו"ר מוחמד ברכה:</w:t>
      </w:r>
    </w:p>
    <w:p w14:paraId="1C264258" w14:textId="77777777" w:rsidR="00000000" w:rsidRDefault="00540457">
      <w:pPr>
        <w:pStyle w:val="a0"/>
        <w:rPr>
          <w:rtl/>
        </w:rPr>
      </w:pPr>
    </w:p>
    <w:p w14:paraId="02CBEEC2" w14:textId="77777777" w:rsidR="00000000" w:rsidRDefault="00540457">
      <w:pPr>
        <w:pStyle w:val="a0"/>
        <w:rPr>
          <w:rFonts w:hint="cs"/>
          <w:rtl/>
        </w:rPr>
      </w:pPr>
      <w:r>
        <w:rPr>
          <w:rFonts w:hint="cs"/>
          <w:rtl/>
        </w:rPr>
        <w:t xml:space="preserve">הפרק הזה תם. </w:t>
      </w:r>
    </w:p>
    <w:p w14:paraId="64933236" w14:textId="77777777" w:rsidR="00000000" w:rsidRDefault="00540457">
      <w:pPr>
        <w:pStyle w:val="a0"/>
        <w:ind w:firstLine="0"/>
        <w:rPr>
          <w:rFonts w:hint="cs"/>
          <w:rtl/>
        </w:rPr>
      </w:pPr>
    </w:p>
    <w:p w14:paraId="7DFA2220" w14:textId="77777777" w:rsidR="00000000" w:rsidRDefault="00540457">
      <w:pPr>
        <w:pStyle w:val="-"/>
        <w:rPr>
          <w:rtl/>
        </w:rPr>
      </w:pPr>
      <w:bookmarkStart w:id="260" w:name="FS000001027T03_12_2003_15_00_32C"/>
      <w:bookmarkEnd w:id="260"/>
      <w:r>
        <w:rPr>
          <w:rtl/>
        </w:rPr>
        <w:t>גדעון סער (הליכוד):</w:t>
      </w:r>
    </w:p>
    <w:p w14:paraId="7FFC14AA" w14:textId="77777777" w:rsidR="00000000" w:rsidRDefault="00540457">
      <w:pPr>
        <w:pStyle w:val="a0"/>
        <w:rPr>
          <w:rtl/>
        </w:rPr>
      </w:pPr>
    </w:p>
    <w:p w14:paraId="04B1C575" w14:textId="77777777" w:rsidR="00000000" w:rsidRDefault="00540457">
      <w:pPr>
        <w:pStyle w:val="a0"/>
        <w:rPr>
          <w:rFonts w:hint="cs"/>
          <w:rtl/>
        </w:rPr>
      </w:pPr>
      <w:r>
        <w:rPr>
          <w:rFonts w:hint="cs"/>
          <w:rtl/>
        </w:rPr>
        <w:t>החלטת המועצה לביקור</w:t>
      </w:r>
      <w:r>
        <w:rPr>
          <w:rFonts w:hint="cs"/>
          <w:rtl/>
        </w:rPr>
        <w:t xml:space="preserve">ת סרטים, אדוני היושב-ראש, היא בהחלט בגדר מתחם הסבירות. בית-המשפט העליון, שהוא מוסד מפואר, שנשען על אמון ציבורי רחב ביושר שלו, במקצועיות שלו, בחשיבות שלו למשטר הדמוקרטי בישראל, איננו יכול להיות מנותק לחלוטין מרגשות הציבור בישראל ומהמאבק הלאומי שישראל מנהלת </w:t>
      </w:r>
      <w:r>
        <w:rPr>
          <w:rFonts w:hint="cs"/>
          <w:rtl/>
        </w:rPr>
        <w:t xml:space="preserve">על חייה ועל חיי אזרחיה. לא צריך להרוס את הנכס הזה, את אמון הציבור, ביד שאננה - - - </w:t>
      </w:r>
    </w:p>
    <w:p w14:paraId="32F0CB2F" w14:textId="77777777" w:rsidR="00000000" w:rsidRDefault="00540457">
      <w:pPr>
        <w:pStyle w:val="a0"/>
        <w:ind w:firstLine="0"/>
        <w:rPr>
          <w:rFonts w:hint="cs"/>
          <w:rtl/>
        </w:rPr>
      </w:pPr>
    </w:p>
    <w:p w14:paraId="5AAF8DF5" w14:textId="77777777" w:rsidR="00000000" w:rsidRDefault="00540457">
      <w:pPr>
        <w:pStyle w:val="af0"/>
        <w:rPr>
          <w:rtl/>
        </w:rPr>
      </w:pPr>
      <w:r>
        <w:rPr>
          <w:rFonts w:hint="eastAsia"/>
          <w:rtl/>
        </w:rPr>
        <w:t>טלב</w:t>
      </w:r>
      <w:r>
        <w:rPr>
          <w:rtl/>
        </w:rPr>
        <w:t xml:space="preserve"> אלסאנע (רע"ם):</w:t>
      </w:r>
    </w:p>
    <w:p w14:paraId="1BE5DF93" w14:textId="77777777" w:rsidR="00000000" w:rsidRDefault="00540457">
      <w:pPr>
        <w:pStyle w:val="a0"/>
        <w:rPr>
          <w:rFonts w:hint="cs"/>
          <w:rtl/>
        </w:rPr>
      </w:pPr>
    </w:p>
    <w:p w14:paraId="5CBECFA2" w14:textId="77777777" w:rsidR="00000000" w:rsidRDefault="00540457">
      <w:pPr>
        <w:pStyle w:val="a0"/>
        <w:rPr>
          <w:rFonts w:hint="cs"/>
          <w:rtl/>
        </w:rPr>
      </w:pPr>
      <w:r>
        <w:rPr>
          <w:rFonts w:hint="cs"/>
          <w:rtl/>
        </w:rPr>
        <w:t xml:space="preserve">תירוץ. </w:t>
      </w:r>
    </w:p>
    <w:p w14:paraId="1F3073C3" w14:textId="77777777" w:rsidR="00000000" w:rsidRDefault="00540457">
      <w:pPr>
        <w:pStyle w:val="a0"/>
        <w:ind w:firstLine="0"/>
        <w:rPr>
          <w:rFonts w:hint="cs"/>
          <w:rtl/>
        </w:rPr>
      </w:pPr>
    </w:p>
    <w:p w14:paraId="20D5C7A0" w14:textId="77777777" w:rsidR="00000000" w:rsidRDefault="00540457">
      <w:pPr>
        <w:pStyle w:val="af0"/>
        <w:rPr>
          <w:rtl/>
        </w:rPr>
      </w:pPr>
      <w:r>
        <w:rPr>
          <w:rFonts w:hint="eastAsia"/>
          <w:rtl/>
        </w:rPr>
        <w:t>שאול</w:t>
      </w:r>
      <w:r>
        <w:rPr>
          <w:rtl/>
        </w:rPr>
        <w:t xml:space="preserve"> יהלום (מפד"ל):</w:t>
      </w:r>
    </w:p>
    <w:p w14:paraId="4457F90D" w14:textId="77777777" w:rsidR="00000000" w:rsidRDefault="00540457">
      <w:pPr>
        <w:pStyle w:val="a0"/>
        <w:rPr>
          <w:rFonts w:hint="cs"/>
          <w:rtl/>
        </w:rPr>
      </w:pPr>
    </w:p>
    <w:p w14:paraId="7DFA3CD6" w14:textId="77777777" w:rsidR="00000000" w:rsidRDefault="00540457">
      <w:pPr>
        <w:pStyle w:val="a0"/>
        <w:rPr>
          <w:rFonts w:hint="cs"/>
          <w:rtl/>
        </w:rPr>
      </w:pPr>
      <w:r>
        <w:rPr>
          <w:rFonts w:hint="cs"/>
          <w:rtl/>
        </w:rPr>
        <w:t xml:space="preserve">- - - </w:t>
      </w:r>
    </w:p>
    <w:p w14:paraId="03FCEB23" w14:textId="77777777" w:rsidR="00000000" w:rsidRDefault="00540457">
      <w:pPr>
        <w:pStyle w:val="a0"/>
        <w:ind w:firstLine="0"/>
        <w:rPr>
          <w:rFonts w:hint="cs"/>
          <w:rtl/>
        </w:rPr>
      </w:pPr>
    </w:p>
    <w:p w14:paraId="18D547E7" w14:textId="77777777" w:rsidR="00000000" w:rsidRDefault="00540457">
      <w:pPr>
        <w:pStyle w:val="af0"/>
        <w:rPr>
          <w:rtl/>
        </w:rPr>
      </w:pPr>
      <w:r>
        <w:rPr>
          <w:rFonts w:hint="eastAsia"/>
          <w:rtl/>
        </w:rPr>
        <w:t>אהוד</w:t>
      </w:r>
      <w:r>
        <w:rPr>
          <w:rtl/>
        </w:rPr>
        <w:t xml:space="preserve"> יתום (הליכוד):</w:t>
      </w:r>
    </w:p>
    <w:p w14:paraId="49342682" w14:textId="77777777" w:rsidR="00000000" w:rsidRDefault="00540457">
      <w:pPr>
        <w:pStyle w:val="a0"/>
        <w:rPr>
          <w:rFonts w:hint="cs"/>
          <w:rtl/>
        </w:rPr>
      </w:pPr>
    </w:p>
    <w:p w14:paraId="70B62EE7" w14:textId="77777777" w:rsidR="00000000" w:rsidRDefault="00540457">
      <w:pPr>
        <w:pStyle w:val="a0"/>
        <w:rPr>
          <w:rFonts w:hint="cs"/>
          <w:rtl/>
        </w:rPr>
      </w:pPr>
      <w:r>
        <w:rPr>
          <w:rFonts w:hint="cs"/>
          <w:rtl/>
        </w:rPr>
        <w:t xml:space="preserve">- - - </w:t>
      </w:r>
    </w:p>
    <w:p w14:paraId="1832406B" w14:textId="77777777" w:rsidR="00000000" w:rsidRDefault="00540457">
      <w:pPr>
        <w:pStyle w:val="af1"/>
        <w:rPr>
          <w:rFonts w:hint="cs"/>
          <w:rtl/>
        </w:rPr>
      </w:pPr>
      <w:bookmarkStart w:id="261" w:name="FS000001027T03_12_2003_15_01_54C"/>
      <w:bookmarkEnd w:id="261"/>
    </w:p>
    <w:p w14:paraId="5ADDFCF2" w14:textId="77777777" w:rsidR="00000000" w:rsidRDefault="00540457">
      <w:pPr>
        <w:pStyle w:val="af1"/>
        <w:rPr>
          <w:rtl/>
        </w:rPr>
      </w:pPr>
      <w:r>
        <w:rPr>
          <w:rFonts w:hint="eastAsia"/>
          <w:rtl/>
        </w:rPr>
        <w:t>היו</w:t>
      </w:r>
      <w:r>
        <w:rPr>
          <w:rtl/>
        </w:rPr>
        <w:t>"ר מוחמד ברכה:</w:t>
      </w:r>
    </w:p>
    <w:p w14:paraId="113DB2F9" w14:textId="77777777" w:rsidR="00000000" w:rsidRDefault="00540457">
      <w:pPr>
        <w:pStyle w:val="a0"/>
        <w:rPr>
          <w:rFonts w:hint="cs"/>
          <w:rtl/>
        </w:rPr>
      </w:pPr>
    </w:p>
    <w:p w14:paraId="0707B2E2" w14:textId="77777777" w:rsidR="00000000" w:rsidRDefault="00540457">
      <w:pPr>
        <w:pStyle w:val="a0"/>
        <w:rPr>
          <w:rFonts w:hint="cs"/>
          <w:rtl/>
        </w:rPr>
      </w:pPr>
      <w:r>
        <w:rPr>
          <w:rFonts w:hint="cs"/>
          <w:rtl/>
        </w:rPr>
        <w:t>חבר הכנסת יהלום. חבר הכנסת אלסאנע. חבר הכנסת יתום.</w:t>
      </w:r>
    </w:p>
    <w:p w14:paraId="4D6632F6" w14:textId="77777777" w:rsidR="00000000" w:rsidRDefault="00540457">
      <w:pPr>
        <w:pStyle w:val="a0"/>
        <w:rPr>
          <w:rFonts w:hint="cs"/>
          <w:rtl/>
        </w:rPr>
      </w:pPr>
    </w:p>
    <w:p w14:paraId="64BDDD4F" w14:textId="77777777" w:rsidR="00000000" w:rsidRDefault="00540457">
      <w:pPr>
        <w:pStyle w:val="af0"/>
        <w:rPr>
          <w:rtl/>
        </w:rPr>
      </w:pPr>
      <w:r>
        <w:rPr>
          <w:rFonts w:hint="eastAsia"/>
          <w:rtl/>
        </w:rPr>
        <w:t>טלב</w:t>
      </w:r>
      <w:r>
        <w:rPr>
          <w:rtl/>
        </w:rPr>
        <w:t xml:space="preserve"> אלסאנע (ר</w:t>
      </w:r>
      <w:r>
        <w:rPr>
          <w:rtl/>
        </w:rPr>
        <w:t>ע"ם):</w:t>
      </w:r>
    </w:p>
    <w:p w14:paraId="62E006A6" w14:textId="77777777" w:rsidR="00000000" w:rsidRDefault="00540457">
      <w:pPr>
        <w:pStyle w:val="a0"/>
        <w:rPr>
          <w:rFonts w:hint="cs"/>
          <w:rtl/>
        </w:rPr>
      </w:pPr>
    </w:p>
    <w:p w14:paraId="476BFE2C" w14:textId="77777777" w:rsidR="00000000" w:rsidRDefault="00540457">
      <w:pPr>
        <w:pStyle w:val="a0"/>
        <w:rPr>
          <w:rFonts w:hint="cs"/>
          <w:rtl/>
        </w:rPr>
      </w:pPr>
      <w:r>
        <w:rPr>
          <w:rFonts w:hint="cs"/>
          <w:rtl/>
        </w:rPr>
        <w:t xml:space="preserve">דיקטטורה של הימין. </w:t>
      </w:r>
    </w:p>
    <w:p w14:paraId="1502BF18" w14:textId="77777777" w:rsidR="00000000" w:rsidRDefault="00540457">
      <w:pPr>
        <w:pStyle w:val="a0"/>
        <w:ind w:firstLine="0"/>
        <w:rPr>
          <w:rFonts w:hint="cs"/>
          <w:rtl/>
        </w:rPr>
      </w:pPr>
    </w:p>
    <w:p w14:paraId="2569BEC8" w14:textId="77777777" w:rsidR="00000000" w:rsidRDefault="00540457">
      <w:pPr>
        <w:pStyle w:val="af0"/>
        <w:rPr>
          <w:rtl/>
        </w:rPr>
      </w:pPr>
      <w:r>
        <w:rPr>
          <w:rFonts w:hint="eastAsia"/>
          <w:rtl/>
        </w:rPr>
        <w:t>שאול</w:t>
      </w:r>
      <w:r>
        <w:rPr>
          <w:rtl/>
        </w:rPr>
        <w:t xml:space="preserve"> יהלום (מפד"ל):</w:t>
      </w:r>
    </w:p>
    <w:p w14:paraId="64C8C7EF" w14:textId="77777777" w:rsidR="00000000" w:rsidRDefault="00540457">
      <w:pPr>
        <w:pStyle w:val="a0"/>
        <w:rPr>
          <w:rFonts w:hint="cs"/>
          <w:rtl/>
        </w:rPr>
      </w:pPr>
    </w:p>
    <w:p w14:paraId="05AB0E65" w14:textId="77777777" w:rsidR="00000000" w:rsidRDefault="00540457">
      <w:pPr>
        <w:pStyle w:val="a0"/>
        <w:rPr>
          <w:rFonts w:hint="cs"/>
          <w:rtl/>
        </w:rPr>
      </w:pPr>
      <w:r>
        <w:rPr>
          <w:rFonts w:hint="cs"/>
          <w:rtl/>
        </w:rPr>
        <w:t xml:space="preserve">על שקר אתה מגן. </w:t>
      </w:r>
    </w:p>
    <w:p w14:paraId="0E53E1C1" w14:textId="77777777" w:rsidR="00000000" w:rsidRDefault="00540457">
      <w:pPr>
        <w:pStyle w:val="af0"/>
        <w:rPr>
          <w:rFonts w:hint="cs"/>
          <w:rtl/>
        </w:rPr>
      </w:pPr>
    </w:p>
    <w:p w14:paraId="43087145" w14:textId="77777777" w:rsidR="00000000" w:rsidRDefault="00540457">
      <w:pPr>
        <w:pStyle w:val="af0"/>
        <w:rPr>
          <w:rtl/>
        </w:rPr>
      </w:pPr>
      <w:r>
        <w:rPr>
          <w:rFonts w:hint="eastAsia"/>
          <w:rtl/>
        </w:rPr>
        <w:t>אהוד</w:t>
      </w:r>
      <w:r>
        <w:rPr>
          <w:rtl/>
        </w:rPr>
        <w:t xml:space="preserve"> יתום (הליכוד):</w:t>
      </w:r>
    </w:p>
    <w:p w14:paraId="35EE3AD6" w14:textId="77777777" w:rsidR="00000000" w:rsidRDefault="00540457">
      <w:pPr>
        <w:pStyle w:val="a0"/>
        <w:rPr>
          <w:rFonts w:hint="cs"/>
          <w:rtl/>
        </w:rPr>
      </w:pPr>
    </w:p>
    <w:p w14:paraId="0F53E442" w14:textId="77777777" w:rsidR="00000000" w:rsidRDefault="00540457">
      <w:pPr>
        <w:pStyle w:val="a0"/>
        <w:rPr>
          <w:rFonts w:hint="cs"/>
          <w:rtl/>
        </w:rPr>
      </w:pPr>
      <w:r>
        <w:rPr>
          <w:rFonts w:hint="cs"/>
          <w:rtl/>
        </w:rPr>
        <w:t xml:space="preserve">נוכחות פה המשפחות. צריך לכבד את המשפחות האלה. </w:t>
      </w:r>
    </w:p>
    <w:p w14:paraId="20687A84" w14:textId="77777777" w:rsidR="00000000" w:rsidRDefault="00540457">
      <w:pPr>
        <w:pStyle w:val="a0"/>
        <w:ind w:firstLine="0"/>
        <w:rPr>
          <w:rFonts w:hint="cs"/>
          <w:rtl/>
        </w:rPr>
      </w:pPr>
    </w:p>
    <w:p w14:paraId="6330D8D1" w14:textId="77777777" w:rsidR="00000000" w:rsidRDefault="00540457">
      <w:pPr>
        <w:pStyle w:val="af0"/>
        <w:rPr>
          <w:rFonts w:hint="cs"/>
          <w:rtl/>
        </w:rPr>
      </w:pPr>
      <w:r>
        <w:rPr>
          <w:rtl/>
        </w:rPr>
        <w:t>טלב אלסאנע (רע"ם):</w:t>
      </w:r>
    </w:p>
    <w:p w14:paraId="63FAB2F9" w14:textId="77777777" w:rsidR="00000000" w:rsidRDefault="00540457">
      <w:pPr>
        <w:pStyle w:val="a0"/>
        <w:rPr>
          <w:rFonts w:hint="cs"/>
          <w:rtl/>
        </w:rPr>
      </w:pPr>
    </w:p>
    <w:p w14:paraId="23B0EDA0" w14:textId="77777777" w:rsidR="00000000" w:rsidRDefault="00540457">
      <w:pPr>
        <w:pStyle w:val="a0"/>
        <w:rPr>
          <w:rFonts w:hint="cs"/>
          <w:rtl/>
        </w:rPr>
      </w:pPr>
      <w:r>
        <w:rPr>
          <w:rFonts w:hint="cs"/>
          <w:rtl/>
        </w:rPr>
        <w:t xml:space="preserve">אני מכבד אותן. </w:t>
      </w:r>
    </w:p>
    <w:p w14:paraId="5598CD91" w14:textId="77777777" w:rsidR="00000000" w:rsidRDefault="00540457">
      <w:pPr>
        <w:pStyle w:val="a0"/>
        <w:ind w:firstLine="0"/>
        <w:rPr>
          <w:rFonts w:hint="cs"/>
          <w:rtl/>
        </w:rPr>
      </w:pPr>
    </w:p>
    <w:p w14:paraId="62132797" w14:textId="77777777" w:rsidR="00000000" w:rsidRDefault="00540457">
      <w:pPr>
        <w:pStyle w:val="af1"/>
        <w:rPr>
          <w:rtl/>
        </w:rPr>
      </w:pPr>
      <w:r>
        <w:rPr>
          <w:rtl/>
        </w:rPr>
        <w:t>היו"ר מוחמד ברכה:</w:t>
      </w:r>
    </w:p>
    <w:p w14:paraId="13E2A59F" w14:textId="77777777" w:rsidR="00000000" w:rsidRDefault="00540457">
      <w:pPr>
        <w:pStyle w:val="a0"/>
        <w:rPr>
          <w:rtl/>
        </w:rPr>
      </w:pPr>
    </w:p>
    <w:p w14:paraId="78F88F76" w14:textId="77777777" w:rsidR="00000000" w:rsidRDefault="00540457">
      <w:pPr>
        <w:pStyle w:val="a0"/>
        <w:rPr>
          <w:rFonts w:hint="cs"/>
          <w:rtl/>
        </w:rPr>
      </w:pPr>
      <w:r>
        <w:rPr>
          <w:rFonts w:hint="cs"/>
          <w:rtl/>
        </w:rPr>
        <w:t>חבר הכנסת סער אמור לסיים. תאפשרו לו להגיד את המשפט האחרון. בבקשה</w:t>
      </w:r>
      <w:r>
        <w:rPr>
          <w:rFonts w:hint="cs"/>
          <w:rtl/>
        </w:rPr>
        <w:t xml:space="preserve">, אדוני. </w:t>
      </w:r>
    </w:p>
    <w:p w14:paraId="72A4A5BD" w14:textId="77777777" w:rsidR="00000000" w:rsidRDefault="00540457">
      <w:pPr>
        <w:pStyle w:val="a0"/>
        <w:ind w:firstLine="0"/>
        <w:rPr>
          <w:rFonts w:hint="cs"/>
          <w:rtl/>
        </w:rPr>
      </w:pPr>
    </w:p>
    <w:p w14:paraId="317737E0" w14:textId="77777777" w:rsidR="00000000" w:rsidRDefault="00540457">
      <w:pPr>
        <w:pStyle w:val="-"/>
        <w:rPr>
          <w:rtl/>
        </w:rPr>
      </w:pPr>
      <w:bookmarkStart w:id="262" w:name="FS000001027T03_12_2003_15_04_47C"/>
      <w:bookmarkEnd w:id="262"/>
      <w:r>
        <w:rPr>
          <w:rtl/>
        </w:rPr>
        <w:t>גדעון סער (הליכוד):</w:t>
      </w:r>
    </w:p>
    <w:p w14:paraId="45A75BB9" w14:textId="77777777" w:rsidR="00000000" w:rsidRDefault="00540457">
      <w:pPr>
        <w:pStyle w:val="a0"/>
        <w:rPr>
          <w:rtl/>
        </w:rPr>
      </w:pPr>
    </w:p>
    <w:p w14:paraId="4076AFC2" w14:textId="77777777" w:rsidR="00000000" w:rsidRDefault="00540457">
      <w:pPr>
        <w:pStyle w:val="a0"/>
        <w:rPr>
          <w:rFonts w:hint="cs"/>
          <w:rtl/>
        </w:rPr>
      </w:pPr>
      <w:r>
        <w:rPr>
          <w:rFonts w:hint="cs"/>
          <w:rtl/>
        </w:rPr>
        <w:t>אדוני היושב-ראש, אני מתפלל בכל לבי לקבלת הבקשה לדיון נוסף ולפסק-דין אחר למען אחינו שנפלו כדי שאנחנו נחיה; למען צה"ל שבלעדיו אין לנו חיים באזור הזה של העולם אפילו שעה אחת; למען שלוות נפשן של המשפחות שאיבדו את היקר להן מכול; ל</w:t>
      </w:r>
      <w:r>
        <w:rPr>
          <w:rFonts w:hint="cs"/>
          <w:rtl/>
        </w:rPr>
        <w:t>מען העם הזה שיש לו כוחות נפש שאין בשום עם אחר בעולם; למען האמת ונגד השקר, נגד ההסתה, נגד ההכפשה, נגד התעמולה הנאצית של המאה ה-21.</w:t>
      </w:r>
    </w:p>
    <w:p w14:paraId="2441805E" w14:textId="77777777" w:rsidR="00000000" w:rsidRDefault="00540457">
      <w:pPr>
        <w:pStyle w:val="a0"/>
        <w:ind w:firstLine="0"/>
        <w:rPr>
          <w:rFonts w:hint="cs"/>
          <w:rtl/>
        </w:rPr>
      </w:pPr>
    </w:p>
    <w:p w14:paraId="7FE65649" w14:textId="77777777" w:rsidR="00000000" w:rsidRDefault="00540457">
      <w:pPr>
        <w:pStyle w:val="af1"/>
        <w:rPr>
          <w:rtl/>
        </w:rPr>
      </w:pPr>
      <w:r>
        <w:rPr>
          <w:rtl/>
        </w:rPr>
        <w:t>היו"ר מוחמד ברכה:</w:t>
      </w:r>
    </w:p>
    <w:p w14:paraId="42891AF1" w14:textId="77777777" w:rsidR="00000000" w:rsidRDefault="00540457">
      <w:pPr>
        <w:pStyle w:val="a0"/>
        <w:rPr>
          <w:rtl/>
        </w:rPr>
      </w:pPr>
    </w:p>
    <w:p w14:paraId="20DB6319" w14:textId="77777777" w:rsidR="00000000" w:rsidRDefault="00540457">
      <w:pPr>
        <w:pStyle w:val="a0"/>
        <w:rPr>
          <w:rFonts w:hint="cs"/>
          <w:rtl/>
        </w:rPr>
      </w:pPr>
      <w:r>
        <w:rPr>
          <w:rFonts w:hint="cs"/>
          <w:rtl/>
        </w:rPr>
        <w:t xml:space="preserve">תודה, חבר הכנסת סער.  </w:t>
      </w:r>
    </w:p>
    <w:p w14:paraId="1B757DDE" w14:textId="77777777" w:rsidR="00000000" w:rsidRDefault="00540457">
      <w:pPr>
        <w:pStyle w:val="a0"/>
        <w:rPr>
          <w:rFonts w:hint="cs"/>
          <w:rtl/>
        </w:rPr>
      </w:pPr>
    </w:p>
    <w:p w14:paraId="056A6194" w14:textId="77777777" w:rsidR="00000000" w:rsidRDefault="00540457">
      <w:pPr>
        <w:pStyle w:val="a0"/>
        <w:rPr>
          <w:rFonts w:hint="cs"/>
          <w:rtl/>
        </w:rPr>
      </w:pPr>
      <w:r>
        <w:rPr>
          <w:rFonts w:hint="cs"/>
          <w:rtl/>
        </w:rPr>
        <w:t>לפני שאני מזמין את סגן שר הביטחון, אני רוצה לברך אורחים נכבדים שנמצאים בכנסת, את ה</w:t>
      </w:r>
      <w:r>
        <w:rPr>
          <w:rFonts w:hint="cs"/>
          <w:rtl/>
        </w:rPr>
        <w:t>שיח'ים והנכבדים מהכפרים הדרוזיים, שבאים לדיון אחר, ללא קשר עם הנושא הזה. אהלן וסהלן.</w:t>
      </w:r>
    </w:p>
    <w:p w14:paraId="5D2E1985" w14:textId="77777777" w:rsidR="00000000" w:rsidRDefault="00540457">
      <w:pPr>
        <w:pStyle w:val="a0"/>
        <w:rPr>
          <w:rFonts w:hint="cs"/>
          <w:rtl/>
        </w:rPr>
      </w:pPr>
    </w:p>
    <w:p w14:paraId="4C95EA58" w14:textId="77777777" w:rsidR="00000000" w:rsidRDefault="00540457">
      <w:pPr>
        <w:pStyle w:val="a0"/>
        <w:rPr>
          <w:rFonts w:hint="cs"/>
          <w:rtl/>
        </w:rPr>
      </w:pPr>
      <w:r>
        <w:rPr>
          <w:rFonts w:hint="cs"/>
          <w:rtl/>
        </w:rPr>
        <w:t>בבקשה, סגן שר הביטחון, חבר הכנסת זאב בוים.</w:t>
      </w:r>
    </w:p>
    <w:p w14:paraId="2E4C0271" w14:textId="77777777" w:rsidR="00000000" w:rsidRDefault="00540457">
      <w:pPr>
        <w:pStyle w:val="a0"/>
        <w:ind w:firstLine="0"/>
        <w:rPr>
          <w:rFonts w:hint="cs"/>
          <w:rtl/>
        </w:rPr>
      </w:pPr>
    </w:p>
    <w:p w14:paraId="3506860A" w14:textId="77777777" w:rsidR="00000000" w:rsidRDefault="00540457">
      <w:pPr>
        <w:pStyle w:val="a"/>
        <w:rPr>
          <w:rtl/>
        </w:rPr>
      </w:pPr>
      <w:bookmarkStart w:id="263" w:name="FS000000464T03_12_2003_15_06_39"/>
      <w:bookmarkStart w:id="264" w:name="FS000000464T03_12_2003_15_08_36"/>
      <w:bookmarkStart w:id="265" w:name="_Toc59448050"/>
      <w:bookmarkEnd w:id="263"/>
      <w:bookmarkEnd w:id="264"/>
      <w:r>
        <w:rPr>
          <w:rFonts w:hint="eastAsia"/>
          <w:rtl/>
        </w:rPr>
        <w:t>סגן</w:t>
      </w:r>
      <w:r>
        <w:rPr>
          <w:rtl/>
        </w:rPr>
        <w:t xml:space="preserve"> שר הביטחון זאב בוים:</w:t>
      </w:r>
      <w:bookmarkEnd w:id="265"/>
    </w:p>
    <w:p w14:paraId="5650F111" w14:textId="77777777" w:rsidR="00000000" w:rsidRDefault="00540457">
      <w:pPr>
        <w:pStyle w:val="a0"/>
        <w:ind w:firstLine="0"/>
        <w:rPr>
          <w:rFonts w:hint="cs"/>
          <w:rtl/>
        </w:rPr>
      </w:pPr>
    </w:p>
    <w:p w14:paraId="7A3D054B" w14:textId="77777777" w:rsidR="00000000" w:rsidRDefault="00540457">
      <w:pPr>
        <w:pStyle w:val="a0"/>
        <w:rPr>
          <w:rFonts w:hint="cs"/>
          <w:rtl/>
        </w:rPr>
      </w:pPr>
      <w:r>
        <w:rPr>
          <w:rFonts w:hint="cs"/>
          <w:rtl/>
        </w:rPr>
        <w:t>אדוני היושב-ראש, חברי הכנסת, המשפחות השכולות של לוחמי חטיבה 5 בג'נין, הסרט של מוחמד בכרי הוא סרט שקר</w:t>
      </w:r>
      <w:r>
        <w:rPr>
          <w:rFonts w:hint="cs"/>
          <w:rtl/>
        </w:rPr>
        <w:t xml:space="preserve">י, הוא מסלף, הוא מעוות, הוא בכוונה מוציא את דיבת לוחמי צה"ל וישראל רעה. צריך לומר שהוא ההמשך המשוכלל של טענות הטבח שכאילו היה במחנה הפליטים ג'נין, טענות שהושמעו כאן בבית הזה על-ידי טלב אלסאנע וחבריו עוד לפני שידעו מה קרה שם. דיברו על אלפים שנטבחו. אחרי זה </w:t>
      </w:r>
      <w:r>
        <w:rPr>
          <w:rFonts w:hint="cs"/>
          <w:rtl/>
        </w:rPr>
        <w:t xml:space="preserve">הם קצת ירדו ודיברו על מאות - - - </w:t>
      </w:r>
    </w:p>
    <w:p w14:paraId="12011293" w14:textId="77777777" w:rsidR="00000000" w:rsidRDefault="00540457">
      <w:pPr>
        <w:pStyle w:val="a0"/>
        <w:ind w:firstLine="0"/>
        <w:rPr>
          <w:rFonts w:hint="cs"/>
          <w:rtl/>
        </w:rPr>
      </w:pPr>
    </w:p>
    <w:p w14:paraId="4E323C7C" w14:textId="77777777" w:rsidR="00000000" w:rsidRDefault="00540457">
      <w:pPr>
        <w:pStyle w:val="af0"/>
        <w:rPr>
          <w:rtl/>
        </w:rPr>
      </w:pPr>
      <w:r>
        <w:rPr>
          <w:rFonts w:hint="eastAsia"/>
          <w:rtl/>
        </w:rPr>
        <w:t>טלב</w:t>
      </w:r>
      <w:r>
        <w:rPr>
          <w:rtl/>
        </w:rPr>
        <w:t xml:space="preserve"> אלסאנע (רע"ם):</w:t>
      </w:r>
    </w:p>
    <w:p w14:paraId="78474BE4" w14:textId="77777777" w:rsidR="00000000" w:rsidRDefault="00540457">
      <w:pPr>
        <w:pStyle w:val="a0"/>
        <w:rPr>
          <w:rFonts w:hint="cs"/>
          <w:rtl/>
        </w:rPr>
      </w:pPr>
    </w:p>
    <w:p w14:paraId="62376AC7" w14:textId="77777777" w:rsidR="00000000" w:rsidRDefault="00540457">
      <w:pPr>
        <w:pStyle w:val="a0"/>
        <w:rPr>
          <w:rFonts w:hint="cs"/>
          <w:rtl/>
        </w:rPr>
      </w:pPr>
      <w:r>
        <w:rPr>
          <w:rFonts w:hint="cs"/>
          <w:rtl/>
        </w:rPr>
        <w:t xml:space="preserve">אתה מנצל את הבמה הזאת - - - </w:t>
      </w:r>
    </w:p>
    <w:p w14:paraId="0308455D" w14:textId="77777777" w:rsidR="00000000" w:rsidRDefault="00540457">
      <w:pPr>
        <w:pStyle w:val="a0"/>
        <w:ind w:firstLine="0"/>
        <w:rPr>
          <w:rFonts w:hint="cs"/>
          <w:rtl/>
        </w:rPr>
      </w:pPr>
    </w:p>
    <w:p w14:paraId="6F59B7EE" w14:textId="77777777" w:rsidR="00000000" w:rsidRDefault="00540457">
      <w:pPr>
        <w:pStyle w:val="-"/>
        <w:rPr>
          <w:rtl/>
        </w:rPr>
      </w:pPr>
      <w:bookmarkStart w:id="266" w:name="FS000000464T03_12_2003_15_08_22C"/>
      <w:bookmarkStart w:id="267" w:name="FS000000464T03_12_2003_15_08_45C"/>
      <w:bookmarkEnd w:id="266"/>
      <w:bookmarkEnd w:id="267"/>
      <w:r>
        <w:rPr>
          <w:rtl/>
        </w:rPr>
        <w:t>סגן שר הביטחון זאב בוים:</w:t>
      </w:r>
    </w:p>
    <w:p w14:paraId="5FF219AD" w14:textId="77777777" w:rsidR="00000000" w:rsidRDefault="00540457">
      <w:pPr>
        <w:pStyle w:val="a0"/>
        <w:rPr>
          <w:rtl/>
        </w:rPr>
      </w:pPr>
    </w:p>
    <w:p w14:paraId="65CFE81F" w14:textId="77777777" w:rsidR="00000000" w:rsidRDefault="00540457">
      <w:pPr>
        <w:pStyle w:val="a0"/>
        <w:rPr>
          <w:rFonts w:hint="cs"/>
          <w:rtl/>
        </w:rPr>
      </w:pPr>
      <w:r>
        <w:rPr>
          <w:rFonts w:hint="cs"/>
          <w:rtl/>
        </w:rPr>
        <w:t xml:space="preserve">טלב אלסאנע, אני מדבר ואתה תשב בשקט. אתה עכשיו תשב בשקט. </w:t>
      </w:r>
    </w:p>
    <w:p w14:paraId="7408EB23" w14:textId="77777777" w:rsidR="00000000" w:rsidRDefault="00540457">
      <w:pPr>
        <w:pStyle w:val="a0"/>
        <w:ind w:firstLine="0"/>
        <w:rPr>
          <w:rFonts w:hint="cs"/>
          <w:rtl/>
        </w:rPr>
      </w:pPr>
    </w:p>
    <w:p w14:paraId="1531A3EA" w14:textId="77777777" w:rsidR="00000000" w:rsidRDefault="00540457">
      <w:pPr>
        <w:pStyle w:val="af0"/>
        <w:rPr>
          <w:rtl/>
        </w:rPr>
      </w:pPr>
      <w:r>
        <w:rPr>
          <w:rFonts w:hint="eastAsia"/>
          <w:rtl/>
        </w:rPr>
        <w:t>טלב</w:t>
      </w:r>
      <w:r>
        <w:rPr>
          <w:rtl/>
        </w:rPr>
        <w:t xml:space="preserve"> אלסאנע (רע"ם):</w:t>
      </w:r>
    </w:p>
    <w:p w14:paraId="2C6A07C6" w14:textId="77777777" w:rsidR="00000000" w:rsidRDefault="00540457">
      <w:pPr>
        <w:pStyle w:val="a0"/>
        <w:rPr>
          <w:rFonts w:hint="cs"/>
          <w:rtl/>
        </w:rPr>
      </w:pPr>
    </w:p>
    <w:p w14:paraId="7AB90082" w14:textId="77777777" w:rsidR="00000000" w:rsidRDefault="00540457">
      <w:pPr>
        <w:pStyle w:val="a0"/>
        <w:rPr>
          <w:rFonts w:hint="cs"/>
          <w:rtl/>
        </w:rPr>
      </w:pPr>
      <w:r>
        <w:rPr>
          <w:rFonts w:hint="cs"/>
          <w:rtl/>
        </w:rPr>
        <w:t>אתה מנצל את הבמה באופן מכוער.</w:t>
      </w:r>
    </w:p>
    <w:p w14:paraId="2655634E" w14:textId="77777777" w:rsidR="00000000" w:rsidRDefault="00540457">
      <w:pPr>
        <w:pStyle w:val="a0"/>
        <w:ind w:firstLine="0"/>
        <w:rPr>
          <w:rFonts w:hint="cs"/>
          <w:rtl/>
        </w:rPr>
      </w:pPr>
    </w:p>
    <w:p w14:paraId="34CF665A" w14:textId="77777777" w:rsidR="00000000" w:rsidRDefault="00540457">
      <w:pPr>
        <w:pStyle w:val="af0"/>
        <w:rPr>
          <w:rtl/>
        </w:rPr>
      </w:pPr>
      <w:r>
        <w:rPr>
          <w:rFonts w:hint="eastAsia"/>
          <w:rtl/>
        </w:rPr>
        <w:t>שאול</w:t>
      </w:r>
      <w:r>
        <w:rPr>
          <w:rtl/>
        </w:rPr>
        <w:t xml:space="preserve"> יהלום (מפד"ל):</w:t>
      </w:r>
    </w:p>
    <w:p w14:paraId="13965B52" w14:textId="77777777" w:rsidR="00000000" w:rsidRDefault="00540457">
      <w:pPr>
        <w:pStyle w:val="a0"/>
        <w:rPr>
          <w:rFonts w:hint="cs"/>
          <w:rtl/>
        </w:rPr>
      </w:pPr>
    </w:p>
    <w:p w14:paraId="0A3A1D5A" w14:textId="77777777" w:rsidR="00000000" w:rsidRDefault="00540457">
      <w:pPr>
        <w:pStyle w:val="a0"/>
        <w:rPr>
          <w:rFonts w:hint="cs"/>
          <w:rtl/>
        </w:rPr>
      </w:pPr>
      <w:r>
        <w:rPr>
          <w:rFonts w:hint="cs"/>
          <w:rtl/>
        </w:rPr>
        <w:t xml:space="preserve">אתה מגן על סרט </w:t>
      </w:r>
      <w:r>
        <w:rPr>
          <w:rFonts w:hint="cs"/>
          <w:rtl/>
        </w:rPr>
        <w:t>"בלוף".</w:t>
      </w:r>
    </w:p>
    <w:p w14:paraId="7284C0E3" w14:textId="77777777" w:rsidR="00000000" w:rsidRDefault="00540457">
      <w:pPr>
        <w:pStyle w:val="a0"/>
        <w:ind w:firstLine="0"/>
        <w:rPr>
          <w:rFonts w:hint="cs"/>
          <w:rtl/>
        </w:rPr>
      </w:pPr>
    </w:p>
    <w:p w14:paraId="69E8B155" w14:textId="77777777" w:rsidR="00000000" w:rsidRDefault="00540457">
      <w:pPr>
        <w:pStyle w:val="-"/>
        <w:rPr>
          <w:rtl/>
        </w:rPr>
      </w:pPr>
      <w:bookmarkStart w:id="268" w:name="FS000000464T03_12_2003_15_09_42C"/>
      <w:bookmarkEnd w:id="268"/>
      <w:r>
        <w:rPr>
          <w:rtl/>
        </w:rPr>
        <w:t>סגן שר הביטחון זאב בוים:</w:t>
      </w:r>
    </w:p>
    <w:p w14:paraId="1EE8073C" w14:textId="77777777" w:rsidR="00000000" w:rsidRDefault="00540457">
      <w:pPr>
        <w:pStyle w:val="a0"/>
        <w:rPr>
          <w:rtl/>
        </w:rPr>
      </w:pPr>
    </w:p>
    <w:p w14:paraId="466A5E37" w14:textId="77777777" w:rsidR="00000000" w:rsidRDefault="00540457">
      <w:pPr>
        <w:pStyle w:val="a0"/>
        <w:rPr>
          <w:rFonts w:hint="cs"/>
          <w:rtl/>
        </w:rPr>
      </w:pPr>
      <w:r>
        <w:rPr>
          <w:rFonts w:hint="cs"/>
          <w:rtl/>
        </w:rPr>
        <w:t>הלוא מה אני מספר? אני מספר איך אתה פה קפצת במליאה ודיברת על טבח של אלפים. דיברו על 1,200. אחרי זה הורידו את זה ל-500. נתנו הנחה גדולה למדינת ישראל. בסוף הסתבר, ולא על-ידי גורמים של מדינת ישראל, אלא על-ידי ארגוני חוץ, הצלב</w:t>
      </w:r>
      <w:r>
        <w:rPr>
          <w:rFonts w:hint="cs"/>
          <w:rtl/>
        </w:rPr>
        <w:t>-האדום, שנהרגו כ-50 איש בקרב הזה במחנה הפליטים, ומתוכם כ-40 היו חמושים, מחבלים. זה הטבח הגדול. זאת היתה הצעקה, והסרט מחרה מחזיק אחריה באופן משוכלל, שקרי ומסלף.</w:t>
      </w:r>
    </w:p>
    <w:p w14:paraId="79AD4084" w14:textId="77777777" w:rsidR="00000000" w:rsidRDefault="00540457">
      <w:pPr>
        <w:pStyle w:val="a0"/>
        <w:rPr>
          <w:rFonts w:hint="cs"/>
          <w:rtl/>
        </w:rPr>
      </w:pPr>
    </w:p>
    <w:p w14:paraId="0690EE4F" w14:textId="77777777" w:rsidR="00000000" w:rsidRDefault="00540457">
      <w:pPr>
        <w:pStyle w:val="a0"/>
        <w:rPr>
          <w:rFonts w:hint="cs"/>
          <w:rtl/>
        </w:rPr>
      </w:pPr>
      <w:r>
        <w:rPr>
          <w:rFonts w:hint="cs"/>
          <w:rtl/>
        </w:rPr>
        <w:t>אני כבר אמרתי בהזדמנות אחרת, בדיון על אותו נושא כאן: מי שיצר את הסרט, מוחמד בכרי, בלי קשר ליכול</w:t>
      </w:r>
      <w:r>
        <w:rPr>
          <w:rFonts w:hint="cs"/>
          <w:rtl/>
        </w:rPr>
        <w:t>ותיו המקצועיות, יכול להיות שהן מופלגות - -</w:t>
      </w:r>
    </w:p>
    <w:p w14:paraId="011304F9" w14:textId="77777777" w:rsidR="00000000" w:rsidRDefault="00540457">
      <w:pPr>
        <w:pStyle w:val="a0"/>
        <w:ind w:firstLine="0"/>
        <w:rPr>
          <w:rFonts w:hint="cs"/>
          <w:rtl/>
        </w:rPr>
      </w:pPr>
    </w:p>
    <w:p w14:paraId="51B287BE" w14:textId="77777777" w:rsidR="00000000" w:rsidRDefault="00540457">
      <w:pPr>
        <w:pStyle w:val="af0"/>
        <w:rPr>
          <w:rtl/>
        </w:rPr>
      </w:pPr>
      <w:r>
        <w:rPr>
          <w:rtl/>
        </w:rPr>
        <w:t>יורי שטרן (האיחוד הלאומי - ישראל ביתנו):</w:t>
      </w:r>
    </w:p>
    <w:p w14:paraId="490E6236" w14:textId="77777777" w:rsidR="00000000" w:rsidRDefault="00540457">
      <w:pPr>
        <w:pStyle w:val="a0"/>
        <w:rPr>
          <w:rtl/>
        </w:rPr>
      </w:pPr>
    </w:p>
    <w:p w14:paraId="47DA7CEC" w14:textId="77777777" w:rsidR="00000000" w:rsidRDefault="00540457">
      <w:pPr>
        <w:pStyle w:val="a0"/>
        <w:rPr>
          <w:rFonts w:hint="cs"/>
          <w:rtl/>
        </w:rPr>
      </w:pPr>
      <w:r>
        <w:rPr>
          <w:rFonts w:hint="cs"/>
          <w:rtl/>
        </w:rPr>
        <w:t>לא.</w:t>
      </w:r>
    </w:p>
    <w:p w14:paraId="23F73244" w14:textId="77777777" w:rsidR="00000000" w:rsidRDefault="00540457">
      <w:pPr>
        <w:pStyle w:val="a0"/>
        <w:ind w:firstLine="0"/>
        <w:rPr>
          <w:rFonts w:hint="cs"/>
          <w:rtl/>
        </w:rPr>
      </w:pPr>
    </w:p>
    <w:p w14:paraId="5D502DF2" w14:textId="77777777" w:rsidR="00000000" w:rsidRDefault="00540457">
      <w:pPr>
        <w:pStyle w:val="-"/>
        <w:rPr>
          <w:rtl/>
        </w:rPr>
      </w:pPr>
      <w:bookmarkStart w:id="269" w:name="FS000000464T03_12_2003_15_12_01C"/>
      <w:bookmarkEnd w:id="269"/>
      <w:r>
        <w:rPr>
          <w:rtl/>
        </w:rPr>
        <w:t>סגן שר הביטחון זאב בוים:</w:t>
      </w:r>
    </w:p>
    <w:p w14:paraId="67FF958C" w14:textId="77777777" w:rsidR="00000000" w:rsidRDefault="00540457">
      <w:pPr>
        <w:pStyle w:val="a0"/>
        <w:rPr>
          <w:rtl/>
        </w:rPr>
      </w:pPr>
    </w:p>
    <w:p w14:paraId="531906A2" w14:textId="77777777" w:rsidR="00000000" w:rsidRDefault="00540457">
      <w:pPr>
        <w:pStyle w:val="a0"/>
        <w:rPr>
          <w:rFonts w:hint="cs"/>
          <w:rtl/>
        </w:rPr>
      </w:pPr>
      <w:r>
        <w:rPr>
          <w:rFonts w:hint="cs"/>
          <w:rtl/>
        </w:rPr>
        <w:t>- - יכול להיות שהוא שחקן גדול, הוא שחקן בית של התיאטרון הלאומי שלנו, אבל הוא גם אחד שתומך בטרור הפלסטיני. הוא אחד שנוגע - במשפחתו אנשים הפע</w:t>
      </w:r>
      <w:r>
        <w:rPr>
          <w:rFonts w:hint="cs"/>
          <w:rtl/>
        </w:rPr>
        <w:t>ילו טרור נגד מדינת ישראל.</w:t>
      </w:r>
    </w:p>
    <w:p w14:paraId="0220487A" w14:textId="77777777" w:rsidR="00000000" w:rsidRDefault="00540457">
      <w:pPr>
        <w:pStyle w:val="a0"/>
        <w:ind w:firstLine="0"/>
        <w:rPr>
          <w:rFonts w:hint="cs"/>
          <w:rtl/>
        </w:rPr>
      </w:pPr>
    </w:p>
    <w:p w14:paraId="2B8918B5" w14:textId="77777777" w:rsidR="00000000" w:rsidRDefault="00540457">
      <w:pPr>
        <w:pStyle w:val="af1"/>
        <w:rPr>
          <w:rtl/>
        </w:rPr>
      </w:pPr>
      <w:r>
        <w:rPr>
          <w:rtl/>
        </w:rPr>
        <w:t>היו"ר מוחמד ברכה:</w:t>
      </w:r>
    </w:p>
    <w:p w14:paraId="4585ADEC" w14:textId="77777777" w:rsidR="00000000" w:rsidRDefault="00540457">
      <w:pPr>
        <w:pStyle w:val="a0"/>
        <w:rPr>
          <w:rtl/>
        </w:rPr>
      </w:pPr>
    </w:p>
    <w:p w14:paraId="346E233B" w14:textId="77777777" w:rsidR="00000000" w:rsidRDefault="00540457">
      <w:pPr>
        <w:pStyle w:val="a0"/>
        <w:rPr>
          <w:rFonts w:hint="cs"/>
          <w:rtl/>
        </w:rPr>
      </w:pPr>
      <w:r>
        <w:rPr>
          <w:rFonts w:hint="cs"/>
          <w:rtl/>
        </w:rPr>
        <w:t>השחקן מוחמד בכרי לא יכול לענות לך, אדוני סגן השר, ואתה לא יכול להגיד משפט כזה, שהוא תומך בטרור.</w:t>
      </w:r>
    </w:p>
    <w:p w14:paraId="004A68E0" w14:textId="77777777" w:rsidR="00000000" w:rsidRDefault="00540457">
      <w:pPr>
        <w:pStyle w:val="a0"/>
        <w:ind w:firstLine="0"/>
        <w:rPr>
          <w:rFonts w:hint="cs"/>
          <w:rtl/>
        </w:rPr>
      </w:pPr>
    </w:p>
    <w:p w14:paraId="41A61611" w14:textId="77777777" w:rsidR="00000000" w:rsidRDefault="00540457">
      <w:pPr>
        <w:pStyle w:val="-"/>
        <w:rPr>
          <w:rtl/>
        </w:rPr>
      </w:pPr>
      <w:bookmarkStart w:id="270" w:name="FS000000464T03_12_2003_15_12_50C"/>
      <w:bookmarkEnd w:id="270"/>
      <w:r>
        <w:rPr>
          <w:rtl/>
        </w:rPr>
        <w:t>סגן שר הביטחון זאב בוים:</w:t>
      </w:r>
    </w:p>
    <w:p w14:paraId="1BA968F7" w14:textId="77777777" w:rsidR="00000000" w:rsidRDefault="00540457">
      <w:pPr>
        <w:pStyle w:val="a0"/>
        <w:rPr>
          <w:rtl/>
        </w:rPr>
      </w:pPr>
    </w:p>
    <w:p w14:paraId="4D2C84FA" w14:textId="77777777" w:rsidR="00000000" w:rsidRDefault="00540457">
      <w:pPr>
        <w:pStyle w:val="a0"/>
        <w:rPr>
          <w:rFonts w:hint="cs"/>
          <w:rtl/>
        </w:rPr>
      </w:pPr>
      <w:r>
        <w:rPr>
          <w:rFonts w:hint="cs"/>
          <w:rtl/>
        </w:rPr>
        <w:t>הוא לא הכחיש, אדוני היושב-ראש.</w:t>
      </w:r>
    </w:p>
    <w:p w14:paraId="3FF63BF8" w14:textId="77777777" w:rsidR="00000000" w:rsidRDefault="00540457">
      <w:pPr>
        <w:pStyle w:val="af1"/>
        <w:rPr>
          <w:rtl/>
        </w:rPr>
      </w:pPr>
    </w:p>
    <w:p w14:paraId="64676811" w14:textId="77777777" w:rsidR="00000000" w:rsidRDefault="00540457">
      <w:pPr>
        <w:pStyle w:val="af1"/>
        <w:rPr>
          <w:rtl/>
        </w:rPr>
      </w:pPr>
      <w:r>
        <w:rPr>
          <w:rtl/>
        </w:rPr>
        <w:t>היו"ר מוחמד ברכה:</w:t>
      </w:r>
    </w:p>
    <w:p w14:paraId="6E103F3F" w14:textId="77777777" w:rsidR="00000000" w:rsidRDefault="00540457">
      <w:pPr>
        <w:pStyle w:val="a0"/>
        <w:rPr>
          <w:rtl/>
        </w:rPr>
      </w:pPr>
    </w:p>
    <w:p w14:paraId="00574362" w14:textId="77777777" w:rsidR="00000000" w:rsidRDefault="00540457">
      <w:pPr>
        <w:pStyle w:val="a0"/>
        <w:rPr>
          <w:rFonts w:hint="cs"/>
          <w:rtl/>
        </w:rPr>
      </w:pPr>
      <w:r>
        <w:rPr>
          <w:rFonts w:hint="cs"/>
          <w:rtl/>
        </w:rPr>
        <w:t xml:space="preserve">אתה לא יכול - - - </w:t>
      </w:r>
    </w:p>
    <w:p w14:paraId="2EC0C4DE" w14:textId="77777777" w:rsidR="00000000" w:rsidRDefault="00540457">
      <w:pPr>
        <w:pStyle w:val="a0"/>
        <w:ind w:firstLine="0"/>
        <w:rPr>
          <w:rFonts w:hint="cs"/>
          <w:rtl/>
        </w:rPr>
      </w:pPr>
    </w:p>
    <w:p w14:paraId="344D5051" w14:textId="77777777" w:rsidR="00000000" w:rsidRDefault="00540457">
      <w:pPr>
        <w:pStyle w:val="-"/>
        <w:rPr>
          <w:rtl/>
        </w:rPr>
      </w:pPr>
      <w:bookmarkStart w:id="271" w:name="FS000000464T03_12_2003_15_13_06C"/>
      <w:bookmarkEnd w:id="271"/>
      <w:r>
        <w:rPr>
          <w:rtl/>
        </w:rPr>
        <w:t>סגן שר הביטחון ז</w:t>
      </w:r>
      <w:r>
        <w:rPr>
          <w:rtl/>
        </w:rPr>
        <w:t>אב בוים:</w:t>
      </w:r>
    </w:p>
    <w:p w14:paraId="150F0939" w14:textId="77777777" w:rsidR="00000000" w:rsidRDefault="00540457">
      <w:pPr>
        <w:pStyle w:val="a0"/>
        <w:rPr>
          <w:rtl/>
        </w:rPr>
      </w:pPr>
    </w:p>
    <w:p w14:paraId="7CE1825B" w14:textId="77777777" w:rsidR="00000000" w:rsidRDefault="00540457">
      <w:pPr>
        <w:pStyle w:val="a0"/>
        <w:rPr>
          <w:rFonts w:hint="cs"/>
          <w:rtl/>
        </w:rPr>
      </w:pPr>
      <w:r>
        <w:rPr>
          <w:rFonts w:hint="cs"/>
          <w:rtl/>
        </w:rPr>
        <w:t xml:space="preserve">אדוני היושב-ראש, אני מצטט את בכרי. </w:t>
      </w:r>
    </w:p>
    <w:p w14:paraId="7252D52A" w14:textId="77777777" w:rsidR="00000000" w:rsidRDefault="00540457">
      <w:pPr>
        <w:pStyle w:val="a0"/>
        <w:ind w:firstLine="0"/>
        <w:rPr>
          <w:rFonts w:hint="cs"/>
          <w:rtl/>
        </w:rPr>
      </w:pPr>
    </w:p>
    <w:p w14:paraId="6EC8B30D" w14:textId="77777777" w:rsidR="00000000" w:rsidRDefault="00540457">
      <w:pPr>
        <w:pStyle w:val="af0"/>
        <w:rPr>
          <w:rtl/>
        </w:rPr>
      </w:pPr>
      <w:r>
        <w:rPr>
          <w:rFonts w:hint="eastAsia"/>
          <w:rtl/>
        </w:rPr>
        <w:t>שאול</w:t>
      </w:r>
      <w:r>
        <w:rPr>
          <w:rtl/>
        </w:rPr>
        <w:t xml:space="preserve"> יהלום (מפד"ל):</w:t>
      </w:r>
    </w:p>
    <w:p w14:paraId="2489F13C" w14:textId="77777777" w:rsidR="00000000" w:rsidRDefault="00540457">
      <w:pPr>
        <w:pStyle w:val="a0"/>
        <w:rPr>
          <w:rFonts w:hint="cs"/>
          <w:rtl/>
        </w:rPr>
      </w:pPr>
    </w:p>
    <w:p w14:paraId="5AF859D8" w14:textId="77777777" w:rsidR="00000000" w:rsidRDefault="00540457">
      <w:pPr>
        <w:pStyle w:val="a0"/>
        <w:rPr>
          <w:rFonts w:hint="cs"/>
          <w:rtl/>
        </w:rPr>
      </w:pPr>
      <w:r>
        <w:rPr>
          <w:rFonts w:hint="cs"/>
          <w:rtl/>
        </w:rPr>
        <w:t xml:space="preserve">- - - </w:t>
      </w:r>
    </w:p>
    <w:p w14:paraId="049BA583" w14:textId="77777777" w:rsidR="00000000" w:rsidRDefault="00540457">
      <w:pPr>
        <w:pStyle w:val="a0"/>
        <w:ind w:firstLine="0"/>
        <w:rPr>
          <w:rFonts w:hint="cs"/>
          <w:rtl/>
        </w:rPr>
      </w:pPr>
    </w:p>
    <w:p w14:paraId="62295799" w14:textId="77777777" w:rsidR="00000000" w:rsidRDefault="00540457">
      <w:pPr>
        <w:pStyle w:val="af1"/>
        <w:rPr>
          <w:rtl/>
        </w:rPr>
      </w:pPr>
      <w:r>
        <w:rPr>
          <w:rtl/>
        </w:rPr>
        <w:t>היו"ר מוחמד ברכה:</w:t>
      </w:r>
    </w:p>
    <w:p w14:paraId="67126D95" w14:textId="77777777" w:rsidR="00000000" w:rsidRDefault="00540457">
      <w:pPr>
        <w:pStyle w:val="a0"/>
        <w:rPr>
          <w:rtl/>
        </w:rPr>
      </w:pPr>
    </w:p>
    <w:p w14:paraId="4902E7A3" w14:textId="77777777" w:rsidR="00000000" w:rsidRDefault="00540457">
      <w:pPr>
        <w:pStyle w:val="a0"/>
        <w:rPr>
          <w:rFonts w:hint="cs"/>
          <w:rtl/>
        </w:rPr>
      </w:pPr>
      <w:r>
        <w:rPr>
          <w:rFonts w:hint="cs"/>
          <w:rtl/>
        </w:rPr>
        <w:t>אני מכיר את האיש.</w:t>
      </w:r>
    </w:p>
    <w:p w14:paraId="0F7D3162" w14:textId="77777777" w:rsidR="00000000" w:rsidRDefault="00540457">
      <w:pPr>
        <w:pStyle w:val="a0"/>
        <w:ind w:firstLine="0"/>
        <w:rPr>
          <w:rFonts w:hint="cs"/>
          <w:rtl/>
        </w:rPr>
      </w:pPr>
    </w:p>
    <w:p w14:paraId="50DC35EC" w14:textId="77777777" w:rsidR="00000000" w:rsidRDefault="00540457">
      <w:pPr>
        <w:pStyle w:val="af0"/>
        <w:rPr>
          <w:rtl/>
        </w:rPr>
      </w:pPr>
      <w:r>
        <w:rPr>
          <w:rFonts w:hint="eastAsia"/>
          <w:rtl/>
        </w:rPr>
        <w:t>צבי</w:t>
      </w:r>
      <w:r>
        <w:rPr>
          <w:rtl/>
        </w:rPr>
        <w:t xml:space="preserve"> הנדל (האיחוד הלאומי - ישראל ביתנו):</w:t>
      </w:r>
    </w:p>
    <w:p w14:paraId="2B0D76DA" w14:textId="77777777" w:rsidR="00000000" w:rsidRDefault="00540457">
      <w:pPr>
        <w:pStyle w:val="a0"/>
        <w:rPr>
          <w:rFonts w:hint="cs"/>
          <w:rtl/>
        </w:rPr>
      </w:pPr>
    </w:p>
    <w:p w14:paraId="3E95540D" w14:textId="77777777" w:rsidR="00000000" w:rsidRDefault="00540457">
      <w:pPr>
        <w:pStyle w:val="a0"/>
        <w:rPr>
          <w:rFonts w:hint="cs"/>
          <w:rtl/>
        </w:rPr>
      </w:pPr>
      <w:r>
        <w:rPr>
          <w:rFonts w:hint="cs"/>
          <w:rtl/>
        </w:rPr>
        <w:t xml:space="preserve">- - - </w:t>
      </w:r>
    </w:p>
    <w:p w14:paraId="01C63BD0" w14:textId="77777777" w:rsidR="00000000" w:rsidRDefault="00540457">
      <w:pPr>
        <w:pStyle w:val="a0"/>
        <w:ind w:firstLine="0"/>
        <w:rPr>
          <w:rFonts w:hint="cs"/>
          <w:rtl/>
        </w:rPr>
      </w:pPr>
    </w:p>
    <w:p w14:paraId="2CF139CF" w14:textId="77777777" w:rsidR="00000000" w:rsidRDefault="00540457">
      <w:pPr>
        <w:pStyle w:val="af0"/>
        <w:rPr>
          <w:rtl/>
        </w:rPr>
      </w:pPr>
      <w:r>
        <w:rPr>
          <w:rFonts w:hint="eastAsia"/>
          <w:rtl/>
        </w:rPr>
        <w:t>שאול</w:t>
      </w:r>
      <w:r>
        <w:rPr>
          <w:rtl/>
        </w:rPr>
        <w:t xml:space="preserve"> יהלום (מפד"ל):</w:t>
      </w:r>
    </w:p>
    <w:p w14:paraId="3D438A3A" w14:textId="77777777" w:rsidR="00000000" w:rsidRDefault="00540457">
      <w:pPr>
        <w:pStyle w:val="a0"/>
        <w:rPr>
          <w:rFonts w:hint="cs"/>
          <w:rtl/>
        </w:rPr>
      </w:pPr>
    </w:p>
    <w:p w14:paraId="631A9D3F" w14:textId="77777777" w:rsidR="00000000" w:rsidRDefault="00540457">
      <w:pPr>
        <w:pStyle w:val="a0"/>
        <w:rPr>
          <w:rFonts w:hint="cs"/>
          <w:rtl/>
        </w:rPr>
      </w:pPr>
      <w:r>
        <w:rPr>
          <w:rFonts w:hint="cs"/>
          <w:rtl/>
        </w:rPr>
        <w:t xml:space="preserve">- - - </w:t>
      </w:r>
    </w:p>
    <w:p w14:paraId="0F0F7359" w14:textId="77777777" w:rsidR="00000000" w:rsidRDefault="00540457">
      <w:pPr>
        <w:pStyle w:val="a0"/>
        <w:ind w:firstLine="0"/>
        <w:rPr>
          <w:rFonts w:hint="cs"/>
          <w:rtl/>
        </w:rPr>
      </w:pPr>
    </w:p>
    <w:p w14:paraId="5EC8E1AA" w14:textId="77777777" w:rsidR="00000000" w:rsidRDefault="00540457">
      <w:pPr>
        <w:pStyle w:val="af1"/>
        <w:rPr>
          <w:rtl/>
        </w:rPr>
      </w:pPr>
      <w:r>
        <w:rPr>
          <w:rtl/>
        </w:rPr>
        <w:t>היו"ר מוחמד ברכה:</w:t>
      </w:r>
    </w:p>
    <w:p w14:paraId="5B8629C5" w14:textId="77777777" w:rsidR="00000000" w:rsidRDefault="00540457">
      <w:pPr>
        <w:pStyle w:val="a0"/>
        <w:rPr>
          <w:rtl/>
        </w:rPr>
      </w:pPr>
    </w:p>
    <w:p w14:paraId="44FD63CD" w14:textId="77777777" w:rsidR="00000000" w:rsidRDefault="00540457">
      <w:pPr>
        <w:pStyle w:val="a0"/>
        <w:rPr>
          <w:rFonts w:hint="cs"/>
          <w:rtl/>
        </w:rPr>
      </w:pPr>
      <w:r>
        <w:rPr>
          <w:rFonts w:hint="cs"/>
          <w:rtl/>
        </w:rPr>
        <w:t xml:space="preserve">רגע אחד, מה אתם מתנפלים? </w:t>
      </w:r>
    </w:p>
    <w:p w14:paraId="47EA8544" w14:textId="77777777" w:rsidR="00000000" w:rsidRDefault="00540457">
      <w:pPr>
        <w:pStyle w:val="a0"/>
        <w:ind w:firstLine="0"/>
        <w:rPr>
          <w:rFonts w:hint="cs"/>
          <w:rtl/>
        </w:rPr>
      </w:pPr>
    </w:p>
    <w:p w14:paraId="0B075AB9" w14:textId="77777777" w:rsidR="00000000" w:rsidRDefault="00540457">
      <w:pPr>
        <w:pStyle w:val="af0"/>
        <w:rPr>
          <w:rtl/>
        </w:rPr>
      </w:pPr>
      <w:r>
        <w:rPr>
          <w:rFonts w:hint="eastAsia"/>
          <w:rtl/>
        </w:rPr>
        <w:t>צבי</w:t>
      </w:r>
      <w:r>
        <w:rPr>
          <w:rtl/>
        </w:rPr>
        <w:t xml:space="preserve"> הנדל (האיחוד ה</w:t>
      </w:r>
      <w:r>
        <w:rPr>
          <w:rtl/>
        </w:rPr>
        <w:t>לאומי - ישראל ביתנו):</w:t>
      </w:r>
    </w:p>
    <w:p w14:paraId="34301697" w14:textId="77777777" w:rsidR="00000000" w:rsidRDefault="00540457">
      <w:pPr>
        <w:pStyle w:val="a0"/>
        <w:rPr>
          <w:rFonts w:hint="cs"/>
          <w:rtl/>
        </w:rPr>
      </w:pPr>
    </w:p>
    <w:p w14:paraId="33DF7F37" w14:textId="77777777" w:rsidR="00000000" w:rsidRDefault="00540457">
      <w:pPr>
        <w:pStyle w:val="a0"/>
        <w:rPr>
          <w:rFonts w:hint="cs"/>
          <w:rtl/>
        </w:rPr>
      </w:pPr>
      <w:r>
        <w:rPr>
          <w:rFonts w:hint="cs"/>
          <w:rtl/>
        </w:rPr>
        <w:t xml:space="preserve">- - - </w:t>
      </w:r>
    </w:p>
    <w:p w14:paraId="20202B16" w14:textId="77777777" w:rsidR="00000000" w:rsidRDefault="00540457">
      <w:pPr>
        <w:pStyle w:val="a0"/>
        <w:rPr>
          <w:rFonts w:hint="cs"/>
          <w:rtl/>
        </w:rPr>
      </w:pPr>
    </w:p>
    <w:p w14:paraId="0D21B71F" w14:textId="77777777" w:rsidR="00000000" w:rsidRDefault="00540457">
      <w:pPr>
        <w:pStyle w:val="af1"/>
        <w:rPr>
          <w:rtl/>
        </w:rPr>
      </w:pPr>
      <w:r>
        <w:rPr>
          <w:rtl/>
        </w:rPr>
        <w:t>היו"ר מוחמד ברכה:</w:t>
      </w:r>
    </w:p>
    <w:p w14:paraId="617AE8B7" w14:textId="77777777" w:rsidR="00000000" w:rsidRDefault="00540457">
      <w:pPr>
        <w:pStyle w:val="a0"/>
        <w:rPr>
          <w:rtl/>
        </w:rPr>
      </w:pPr>
    </w:p>
    <w:p w14:paraId="433EA71F" w14:textId="77777777" w:rsidR="00000000" w:rsidRDefault="00540457">
      <w:pPr>
        <w:pStyle w:val="a0"/>
        <w:rPr>
          <w:rFonts w:hint="cs"/>
          <w:rtl/>
        </w:rPr>
      </w:pPr>
      <w:r>
        <w:rPr>
          <w:rFonts w:hint="cs"/>
          <w:rtl/>
        </w:rPr>
        <w:t xml:space="preserve">אתה תצא החוצה. </w:t>
      </w:r>
    </w:p>
    <w:p w14:paraId="559E26A7" w14:textId="77777777" w:rsidR="00000000" w:rsidRDefault="00540457">
      <w:pPr>
        <w:pStyle w:val="a0"/>
        <w:ind w:firstLine="0"/>
        <w:rPr>
          <w:rFonts w:hint="cs"/>
          <w:rtl/>
        </w:rPr>
      </w:pPr>
    </w:p>
    <w:p w14:paraId="2F3DBF11" w14:textId="77777777" w:rsidR="00000000" w:rsidRDefault="00540457">
      <w:pPr>
        <w:pStyle w:val="af0"/>
        <w:rPr>
          <w:rtl/>
        </w:rPr>
      </w:pPr>
      <w:r>
        <w:rPr>
          <w:rFonts w:hint="eastAsia"/>
          <w:rtl/>
        </w:rPr>
        <w:t>צבי</w:t>
      </w:r>
      <w:r>
        <w:rPr>
          <w:rtl/>
        </w:rPr>
        <w:t xml:space="preserve"> הנדל (האיחוד הלאומי - ישראל ביתנו):</w:t>
      </w:r>
    </w:p>
    <w:p w14:paraId="6ED7C651" w14:textId="77777777" w:rsidR="00000000" w:rsidRDefault="00540457">
      <w:pPr>
        <w:pStyle w:val="a0"/>
        <w:rPr>
          <w:rFonts w:hint="cs"/>
          <w:rtl/>
        </w:rPr>
      </w:pPr>
    </w:p>
    <w:p w14:paraId="66DFF4C7" w14:textId="77777777" w:rsidR="00000000" w:rsidRDefault="00540457">
      <w:pPr>
        <w:pStyle w:val="a0"/>
        <w:rPr>
          <w:rFonts w:hint="cs"/>
          <w:rtl/>
        </w:rPr>
      </w:pPr>
      <w:r>
        <w:rPr>
          <w:rFonts w:hint="cs"/>
          <w:rtl/>
        </w:rPr>
        <w:t xml:space="preserve">- - - </w:t>
      </w:r>
    </w:p>
    <w:p w14:paraId="38BE711A" w14:textId="77777777" w:rsidR="00000000" w:rsidRDefault="00540457">
      <w:pPr>
        <w:pStyle w:val="a0"/>
        <w:ind w:firstLine="0"/>
        <w:rPr>
          <w:rFonts w:hint="cs"/>
          <w:rtl/>
        </w:rPr>
      </w:pPr>
    </w:p>
    <w:p w14:paraId="7D05C11E" w14:textId="77777777" w:rsidR="00000000" w:rsidRDefault="00540457">
      <w:pPr>
        <w:pStyle w:val="af1"/>
        <w:rPr>
          <w:rtl/>
        </w:rPr>
      </w:pPr>
      <w:r>
        <w:rPr>
          <w:rtl/>
        </w:rPr>
        <w:t>היו"ר מוחמד ברכה:</w:t>
      </w:r>
    </w:p>
    <w:p w14:paraId="60CE9176" w14:textId="77777777" w:rsidR="00000000" w:rsidRDefault="00540457">
      <w:pPr>
        <w:pStyle w:val="a0"/>
        <w:rPr>
          <w:rtl/>
        </w:rPr>
      </w:pPr>
    </w:p>
    <w:p w14:paraId="6FAF358E" w14:textId="77777777" w:rsidR="00000000" w:rsidRDefault="00540457">
      <w:pPr>
        <w:pStyle w:val="a0"/>
        <w:rPr>
          <w:rFonts w:hint="cs"/>
          <w:rtl/>
        </w:rPr>
      </w:pPr>
      <w:r>
        <w:rPr>
          <w:rFonts w:hint="cs"/>
          <w:rtl/>
        </w:rPr>
        <w:t xml:space="preserve">אני קורא אותך קריאה ראשונה לסדר. </w:t>
      </w:r>
    </w:p>
    <w:p w14:paraId="2FA672B0" w14:textId="77777777" w:rsidR="00000000" w:rsidRDefault="00540457">
      <w:pPr>
        <w:pStyle w:val="a0"/>
        <w:ind w:firstLine="0"/>
        <w:rPr>
          <w:rFonts w:hint="cs"/>
          <w:rtl/>
        </w:rPr>
      </w:pPr>
    </w:p>
    <w:p w14:paraId="1F8A8535" w14:textId="77777777" w:rsidR="00000000" w:rsidRDefault="00540457">
      <w:pPr>
        <w:pStyle w:val="af0"/>
        <w:rPr>
          <w:rtl/>
        </w:rPr>
      </w:pPr>
      <w:r>
        <w:rPr>
          <w:rFonts w:hint="eastAsia"/>
          <w:rtl/>
        </w:rPr>
        <w:t>קריאות</w:t>
      </w:r>
      <w:r>
        <w:rPr>
          <w:rtl/>
        </w:rPr>
        <w:t>:</w:t>
      </w:r>
    </w:p>
    <w:p w14:paraId="20250FBB" w14:textId="77777777" w:rsidR="00000000" w:rsidRDefault="00540457">
      <w:pPr>
        <w:pStyle w:val="a0"/>
        <w:rPr>
          <w:rFonts w:hint="cs"/>
          <w:rtl/>
        </w:rPr>
      </w:pPr>
    </w:p>
    <w:p w14:paraId="48D94BBB" w14:textId="77777777" w:rsidR="00000000" w:rsidRDefault="00540457">
      <w:pPr>
        <w:pStyle w:val="a0"/>
        <w:rPr>
          <w:rFonts w:hint="cs"/>
          <w:rtl/>
        </w:rPr>
      </w:pPr>
      <w:r>
        <w:rPr>
          <w:rFonts w:hint="cs"/>
          <w:rtl/>
        </w:rPr>
        <w:t xml:space="preserve">- - - </w:t>
      </w:r>
    </w:p>
    <w:p w14:paraId="533B13C2" w14:textId="77777777" w:rsidR="00000000" w:rsidRDefault="00540457">
      <w:pPr>
        <w:pStyle w:val="a0"/>
        <w:ind w:firstLine="0"/>
        <w:rPr>
          <w:rFonts w:hint="cs"/>
          <w:rtl/>
        </w:rPr>
      </w:pPr>
    </w:p>
    <w:p w14:paraId="1C71D69D" w14:textId="77777777" w:rsidR="00000000" w:rsidRDefault="00540457">
      <w:pPr>
        <w:pStyle w:val="af1"/>
        <w:rPr>
          <w:rtl/>
        </w:rPr>
      </w:pPr>
      <w:r>
        <w:rPr>
          <w:rtl/>
        </w:rPr>
        <w:t>היו"ר מוחמד ברכה:</w:t>
      </w:r>
    </w:p>
    <w:p w14:paraId="56431668" w14:textId="77777777" w:rsidR="00000000" w:rsidRDefault="00540457">
      <w:pPr>
        <w:pStyle w:val="a0"/>
        <w:rPr>
          <w:rtl/>
        </w:rPr>
      </w:pPr>
    </w:p>
    <w:p w14:paraId="66BF77A9" w14:textId="77777777" w:rsidR="00000000" w:rsidRDefault="00540457">
      <w:pPr>
        <w:pStyle w:val="a0"/>
        <w:rPr>
          <w:rFonts w:hint="cs"/>
          <w:rtl/>
        </w:rPr>
      </w:pPr>
      <w:r>
        <w:rPr>
          <w:rFonts w:hint="cs"/>
          <w:rtl/>
        </w:rPr>
        <w:t xml:space="preserve">קריאה שנייה לסדר. </w:t>
      </w:r>
    </w:p>
    <w:p w14:paraId="5A5E6D1A" w14:textId="77777777" w:rsidR="00000000" w:rsidRDefault="00540457">
      <w:pPr>
        <w:pStyle w:val="a0"/>
        <w:ind w:firstLine="0"/>
        <w:rPr>
          <w:rFonts w:hint="cs"/>
          <w:rtl/>
        </w:rPr>
      </w:pPr>
    </w:p>
    <w:p w14:paraId="738C6F0F" w14:textId="77777777" w:rsidR="00000000" w:rsidRDefault="00540457">
      <w:pPr>
        <w:pStyle w:val="af0"/>
        <w:rPr>
          <w:rtl/>
        </w:rPr>
      </w:pPr>
      <w:r>
        <w:rPr>
          <w:rFonts w:hint="eastAsia"/>
          <w:rtl/>
        </w:rPr>
        <w:t>אורי</w:t>
      </w:r>
      <w:r>
        <w:rPr>
          <w:rtl/>
        </w:rPr>
        <w:t xml:space="preserve"> יהודה אריאל (האיחוד הלאומ</w:t>
      </w:r>
      <w:r>
        <w:rPr>
          <w:rtl/>
        </w:rPr>
        <w:t>י - ישראל ביתנו):</w:t>
      </w:r>
    </w:p>
    <w:p w14:paraId="6D8D92E0" w14:textId="77777777" w:rsidR="00000000" w:rsidRDefault="00540457">
      <w:pPr>
        <w:pStyle w:val="a0"/>
        <w:rPr>
          <w:rFonts w:hint="cs"/>
          <w:rtl/>
        </w:rPr>
      </w:pPr>
    </w:p>
    <w:p w14:paraId="6B488219" w14:textId="77777777" w:rsidR="00000000" w:rsidRDefault="00540457">
      <w:pPr>
        <w:pStyle w:val="a0"/>
        <w:rPr>
          <w:rFonts w:hint="cs"/>
          <w:rtl/>
        </w:rPr>
      </w:pPr>
      <w:r>
        <w:rPr>
          <w:rFonts w:hint="cs"/>
          <w:rtl/>
        </w:rPr>
        <w:t xml:space="preserve">אתה יודע שההרוגים בג'נין - - - </w:t>
      </w:r>
    </w:p>
    <w:p w14:paraId="57B3FA7B" w14:textId="77777777" w:rsidR="00000000" w:rsidRDefault="00540457">
      <w:pPr>
        <w:pStyle w:val="a0"/>
        <w:ind w:firstLine="0"/>
        <w:rPr>
          <w:rFonts w:hint="cs"/>
          <w:rtl/>
        </w:rPr>
      </w:pPr>
    </w:p>
    <w:p w14:paraId="2E9D3533" w14:textId="77777777" w:rsidR="00000000" w:rsidRDefault="00540457">
      <w:pPr>
        <w:pStyle w:val="af1"/>
        <w:rPr>
          <w:rtl/>
        </w:rPr>
      </w:pPr>
      <w:r>
        <w:rPr>
          <w:rtl/>
        </w:rPr>
        <w:t>היו"ר מוחמד ברכה:</w:t>
      </w:r>
    </w:p>
    <w:p w14:paraId="600EAA4F" w14:textId="77777777" w:rsidR="00000000" w:rsidRDefault="00540457">
      <w:pPr>
        <w:pStyle w:val="a0"/>
        <w:rPr>
          <w:rtl/>
        </w:rPr>
      </w:pPr>
    </w:p>
    <w:p w14:paraId="2DA88F2A" w14:textId="77777777" w:rsidR="00000000" w:rsidRDefault="00540457">
      <w:pPr>
        <w:pStyle w:val="a0"/>
        <w:rPr>
          <w:rFonts w:hint="cs"/>
          <w:rtl/>
        </w:rPr>
      </w:pPr>
      <w:r>
        <w:rPr>
          <w:rFonts w:hint="cs"/>
          <w:rtl/>
        </w:rPr>
        <w:t xml:space="preserve">קריאה ראשונה לסדר, חבר הכנסת אריאל. </w:t>
      </w:r>
    </w:p>
    <w:p w14:paraId="3688F867" w14:textId="77777777" w:rsidR="00000000" w:rsidRDefault="00540457">
      <w:pPr>
        <w:pStyle w:val="a0"/>
        <w:ind w:firstLine="0"/>
        <w:rPr>
          <w:rFonts w:hint="cs"/>
          <w:rtl/>
        </w:rPr>
      </w:pPr>
    </w:p>
    <w:p w14:paraId="3FAE5F76" w14:textId="77777777" w:rsidR="00000000" w:rsidRDefault="00540457">
      <w:pPr>
        <w:pStyle w:val="af0"/>
        <w:rPr>
          <w:rtl/>
        </w:rPr>
      </w:pPr>
      <w:r>
        <w:rPr>
          <w:rFonts w:hint="eastAsia"/>
          <w:rtl/>
        </w:rPr>
        <w:t>צבי</w:t>
      </w:r>
      <w:r>
        <w:rPr>
          <w:rtl/>
        </w:rPr>
        <w:t xml:space="preserve"> הנדל (האיחוד הלאומי - ישראל ביתנו):</w:t>
      </w:r>
    </w:p>
    <w:p w14:paraId="1F90F5C1" w14:textId="77777777" w:rsidR="00000000" w:rsidRDefault="00540457">
      <w:pPr>
        <w:pStyle w:val="a0"/>
        <w:rPr>
          <w:rFonts w:hint="cs"/>
          <w:rtl/>
        </w:rPr>
      </w:pPr>
    </w:p>
    <w:p w14:paraId="1730B652" w14:textId="77777777" w:rsidR="00000000" w:rsidRDefault="00540457">
      <w:pPr>
        <w:pStyle w:val="a0"/>
        <w:rPr>
          <w:rFonts w:hint="cs"/>
          <w:rtl/>
        </w:rPr>
      </w:pPr>
      <w:r>
        <w:rPr>
          <w:rFonts w:hint="cs"/>
          <w:rtl/>
        </w:rPr>
        <w:t xml:space="preserve">- - - </w:t>
      </w:r>
    </w:p>
    <w:p w14:paraId="42CF2D06" w14:textId="77777777" w:rsidR="00000000" w:rsidRDefault="00540457">
      <w:pPr>
        <w:pStyle w:val="a0"/>
        <w:ind w:firstLine="0"/>
        <w:rPr>
          <w:rFonts w:hint="cs"/>
          <w:rtl/>
        </w:rPr>
      </w:pPr>
    </w:p>
    <w:p w14:paraId="20FF12BA" w14:textId="77777777" w:rsidR="00000000" w:rsidRDefault="00540457">
      <w:pPr>
        <w:pStyle w:val="af1"/>
        <w:rPr>
          <w:rtl/>
        </w:rPr>
      </w:pPr>
      <w:r>
        <w:rPr>
          <w:rtl/>
        </w:rPr>
        <w:t>היו"ר מוחמד ברכה:</w:t>
      </w:r>
    </w:p>
    <w:p w14:paraId="747E3159" w14:textId="77777777" w:rsidR="00000000" w:rsidRDefault="00540457">
      <w:pPr>
        <w:pStyle w:val="a0"/>
        <w:rPr>
          <w:rtl/>
        </w:rPr>
      </w:pPr>
    </w:p>
    <w:p w14:paraId="283823FC" w14:textId="77777777" w:rsidR="00000000" w:rsidRDefault="00540457">
      <w:pPr>
        <w:pStyle w:val="a0"/>
        <w:rPr>
          <w:rFonts w:hint="cs"/>
          <w:rtl/>
        </w:rPr>
      </w:pPr>
      <w:r>
        <w:rPr>
          <w:rFonts w:hint="cs"/>
          <w:rtl/>
        </w:rPr>
        <w:t xml:space="preserve">קריאה שלישית. בבקשה, חבר הכנסת הנדל, תצא החוצה. </w:t>
      </w:r>
    </w:p>
    <w:p w14:paraId="0CC94FBE" w14:textId="77777777" w:rsidR="00000000" w:rsidRDefault="00540457">
      <w:pPr>
        <w:pStyle w:val="a0"/>
        <w:ind w:firstLine="0"/>
        <w:rPr>
          <w:rFonts w:hint="cs"/>
          <w:rtl/>
        </w:rPr>
      </w:pPr>
    </w:p>
    <w:p w14:paraId="2204F3A8" w14:textId="77777777" w:rsidR="00000000" w:rsidRDefault="00540457">
      <w:pPr>
        <w:pStyle w:val="af0"/>
        <w:rPr>
          <w:rtl/>
        </w:rPr>
      </w:pPr>
      <w:r>
        <w:rPr>
          <w:rFonts w:hint="eastAsia"/>
          <w:rtl/>
        </w:rPr>
        <w:t>צבי</w:t>
      </w:r>
      <w:r>
        <w:rPr>
          <w:rtl/>
        </w:rPr>
        <w:t xml:space="preserve"> הנדל (האיחוד הלאומי - ישר</w:t>
      </w:r>
      <w:r>
        <w:rPr>
          <w:rtl/>
        </w:rPr>
        <w:t>אל ביתנו):</w:t>
      </w:r>
    </w:p>
    <w:p w14:paraId="33044062" w14:textId="77777777" w:rsidR="00000000" w:rsidRDefault="00540457">
      <w:pPr>
        <w:pStyle w:val="a0"/>
        <w:rPr>
          <w:rFonts w:hint="cs"/>
          <w:rtl/>
        </w:rPr>
      </w:pPr>
    </w:p>
    <w:p w14:paraId="4526CCF6" w14:textId="77777777" w:rsidR="00000000" w:rsidRDefault="00540457">
      <w:pPr>
        <w:pStyle w:val="a0"/>
        <w:rPr>
          <w:rFonts w:hint="cs"/>
          <w:rtl/>
        </w:rPr>
      </w:pPr>
      <w:r>
        <w:rPr>
          <w:rFonts w:hint="cs"/>
          <w:rtl/>
        </w:rPr>
        <w:t xml:space="preserve">חוצפן אחד. </w:t>
      </w:r>
    </w:p>
    <w:p w14:paraId="7C91DFA4" w14:textId="77777777" w:rsidR="00000000" w:rsidRDefault="00540457">
      <w:pPr>
        <w:pStyle w:val="a0"/>
        <w:ind w:firstLine="0"/>
        <w:rPr>
          <w:rFonts w:hint="cs"/>
          <w:rtl/>
        </w:rPr>
      </w:pPr>
    </w:p>
    <w:p w14:paraId="033D9476" w14:textId="77777777" w:rsidR="00000000" w:rsidRDefault="00540457">
      <w:pPr>
        <w:pStyle w:val="a0"/>
        <w:ind w:firstLine="0"/>
        <w:jc w:val="center"/>
        <w:rPr>
          <w:rFonts w:hint="cs"/>
          <w:rtl/>
        </w:rPr>
      </w:pPr>
      <w:r>
        <w:rPr>
          <w:rFonts w:hint="cs"/>
          <w:rtl/>
        </w:rPr>
        <w:t>(חבר הכנסת צבי הנדל יוצא מאולם המליאה.)</w:t>
      </w:r>
    </w:p>
    <w:p w14:paraId="6C752C56" w14:textId="77777777" w:rsidR="00000000" w:rsidRDefault="00540457">
      <w:pPr>
        <w:pStyle w:val="a0"/>
        <w:ind w:firstLine="0"/>
        <w:jc w:val="center"/>
        <w:rPr>
          <w:rFonts w:hint="cs"/>
          <w:rtl/>
        </w:rPr>
      </w:pPr>
    </w:p>
    <w:p w14:paraId="6632C54B" w14:textId="77777777" w:rsidR="00000000" w:rsidRDefault="00540457">
      <w:pPr>
        <w:pStyle w:val="af1"/>
        <w:rPr>
          <w:rtl/>
        </w:rPr>
      </w:pPr>
      <w:r>
        <w:rPr>
          <w:rtl/>
        </w:rPr>
        <w:t>היו"ר מוחמד ברכה:</w:t>
      </w:r>
    </w:p>
    <w:p w14:paraId="44C7CE4C" w14:textId="77777777" w:rsidR="00000000" w:rsidRDefault="00540457">
      <w:pPr>
        <w:pStyle w:val="a0"/>
        <w:rPr>
          <w:rtl/>
        </w:rPr>
      </w:pPr>
    </w:p>
    <w:p w14:paraId="404223B5" w14:textId="77777777" w:rsidR="00000000" w:rsidRDefault="00540457">
      <w:pPr>
        <w:pStyle w:val="a0"/>
        <w:rPr>
          <w:rFonts w:hint="cs"/>
          <w:rtl/>
        </w:rPr>
      </w:pPr>
      <w:r>
        <w:rPr>
          <w:rFonts w:hint="cs"/>
          <w:rtl/>
        </w:rPr>
        <w:t>אדוני, אני מעיר לך בנימוס. זו האשמה חמורה. להאשים את בכרי שהוא תומך בטרור זו האשמה פלילית אפילו.</w:t>
      </w:r>
    </w:p>
    <w:p w14:paraId="4460B863" w14:textId="77777777" w:rsidR="00000000" w:rsidRDefault="00540457">
      <w:pPr>
        <w:pStyle w:val="a0"/>
        <w:ind w:firstLine="0"/>
        <w:rPr>
          <w:rFonts w:hint="cs"/>
          <w:rtl/>
        </w:rPr>
      </w:pPr>
    </w:p>
    <w:p w14:paraId="4D8E7B71" w14:textId="77777777" w:rsidR="00000000" w:rsidRDefault="00540457">
      <w:pPr>
        <w:pStyle w:val="-"/>
        <w:rPr>
          <w:rtl/>
        </w:rPr>
      </w:pPr>
      <w:bookmarkStart w:id="272" w:name="FS000000464T03_12_2003_15_15_54C"/>
      <w:bookmarkEnd w:id="272"/>
      <w:r>
        <w:rPr>
          <w:rtl/>
        </w:rPr>
        <w:t>סגן שר הביטחון זאב בוים:</w:t>
      </w:r>
    </w:p>
    <w:p w14:paraId="6E2270D8" w14:textId="77777777" w:rsidR="00000000" w:rsidRDefault="00540457">
      <w:pPr>
        <w:pStyle w:val="a0"/>
        <w:rPr>
          <w:rtl/>
        </w:rPr>
      </w:pPr>
    </w:p>
    <w:p w14:paraId="3A5003A8" w14:textId="77777777" w:rsidR="00000000" w:rsidRDefault="00540457">
      <w:pPr>
        <w:pStyle w:val="a0"/>
        <w:rPr>
          <w:rFonts w:hint="cs"/>
          <w:rtl/>
        </w:rPr>
      </w:pPr>
      <w:r>
        <w:rPr>
          <w:rFonts w:hint="cs"/>
          <w:rtl/>
        </w:rPr>
        <w:t>שיתבע אותי.</w:t>
      </w:r>
    </w:p>
    <w:p w14:paraId="2AA9212B" w14:textId="77777777" w:rsidR="00000000" w:rsidRDefault="00540457">
      <w:pPr>
        <w:pStyle w:val="a0"/>
        <w:ind w:firstLine="0"/>
        <w:rPr>
          <w:rFonts w:hint="cs"/>
          <w:rtl/>
        </w:rPr>
      </w:pPr>
    </w:p>
    <w:p w14:paraId="356A3FFF" w14:textId="77777777" w:rsidR="00000000" w:rsidRDefault="00540457">
      <w:pPr>
        <w:pStyle w:val="af1"/>
        <w:rPr>
          <w:rtl/>
        </w:rPr>
      </w:pPr>
      <w:r>
        <w:rPr>
          <w:rtl/>
        </w:rPr>
        <w:t>היו"ר מוחמד ברכה:</w:t>
      </w:r>
    </w:p>
    <w:p w14:paraId="4825D727" w14:textId="77777777" w:rsidR="00000000" w:rsidRDefault="00540457">
      <w:pPr>
        <w:pStyle w:val="a0"/>
        <w:rPr>
          <w:rtl/>
        </w:rPr>
      </w:pPr>
    </w:p>
    <w:p w14:paraId="6EBBD1E0" w14:textId="77777777" w:rsidR="00000000" w:rsidRDefault="00540457">
      <w:pPr>
        <w:pStyle w:val="a0"/>
        <w:rPr>
          <w:rFonts w:hint="cs"/>
          <w:rtl/>
        </w:rPr>
      </w:pPr>
      <w:r>
        <w:rPr>
          <w:rFonts w:hint="cs"/>
          <w:rtl/>
        </w:rPr>
        <w:t>אתה משתמש בחסינ</w:t>
      </w:r>
      <w:r>
        <w:rPr>
          <w:rFonts w:hint="cs"/>
          <w:rtl/>
        </w:rPr>
        <w:t>ות הפרלמנטרית הטוטלית שיש לך כשאתה עומד על הבמה ומאשים אותו באשמת שווא.</w:t>
      </w:r>
    </w:p>
    <w:p w14:paraId="366F6EFE" w14:textId="77777777" w:rsidR="00000000" w:rsidRDefault="00540457">
      <w:pPr>
        <w:pStyle w:val="a0"/>
        <w:ind w:firstLine="0"/>
        <w:rPr>
          <w:rFonts w:hint="cs"/>
          <w:rtl/>
        </w:rPr>
      </w:pPr>
    </w:p>
    <w:p w14:paraId="6C01E069" w14:textId="77777777" w:rsidR="00000000" w:rsidRDefault="00540457">
      <w:pPr>
        <w:pStyle w:val="-"/>
        <w:rPr>
          <w:rtl/>
        </w:rPr>
      </w:pPr>
      <w:bookmarkStart w:id="273" w:name="FS000000464T03_12_2003_15_16_30C"/>
      <w:bookmarkEnd w:id="273"/>
      <w:r>
        <w:rPr>
          <w:rtl/>
        </w:rPr>
        <w:t>סגן שר הביטחון זאב בוים:</w:t>
      </w:r>
    </w:p>
    <w:p w14:paraId="1F0B09B1" w14:textId="77777777" w:rsidR="00000000" w:rsidRDefault="00540457">
      <w:pPr>
        <w:pStyle w:val="a0"/>
        <w:rPr>
          <w:rtl/>
        </w:rPr>
      </w:pPr>
    </w:p>
    <w:p w14:paraId="057F945C" w14:textId="77777777" w:rsidR="00000000" w:rsidRDefault="00540457">
      <w:pPr>
        <w:pStyle w:val="a0"/>
        <w:rPr>
          <w:rFonts w:hint="cs"/>
          <w:rtl/>
        </w:rPr>
      </w:pPr>
      <w:r>
        <w:rPr>
          <w:rFonts w:hint="cs"/>
          <w:rtl/>
        </w:rPr>
        <w:t xml:space="preserve">איך אתה יודע שאני משתמש בחסינות? </w:t>
      </w:r>
    </w:p>
    <w:p w14:paraId="0A6B44B9" w14:textId="77777777" w:rsidR="00000000" w:rsidRDefault="00540457">
      <w:pPr>
        <w:pStyle w:val="a0"/>
        <w:ind w:firstLine="0"/>
        <w:rPr>
          <w:rFonts w:hint="cs"/>
          <w:rtl/>
        </w:rPr>
      </w:pPr>
    </w:p>
    <w:p w14:paraId="503822A1" w14:textId="77777777" w:rsidR="00000000" w:rsidRDefault="00540457">
      <w:pPr>
        <w:pStyle w:val="af0"/>
        <w:rPr>
          <w:rtl/>
        </w:rPr>
      </w:pPr>
      <w:r>
        <w:rPr>
          <w:rFonts w:hint="eastAsia"/>
          <w:rtl/>
        </w:rPr>
        <w:t>שאול</w:t>
      </w:r>
      <w:r>
        <w:rPr>
          <w:rtl/>
        </w:rPr>
        <w:t xml:space="preserve"> יהלום (מפד"ל):</w:t>
      </w:r>
    </w:p>
    <w:p w14:paraId="149567E3" w14:textId="77777777" w:rsidR="00000000" w:rsidRDefault="00540457">
      <w:pPr>
        <w:pStyle w:val="a0"/>
        <w:rPr>
          <w:rFonts w:hint="cs"/>
          <w:rtl/>
        </w:rPr>
      </w:pPr>
    </w:p>
    <w:p w14:paraId="42BF2A6F" w14:textId="77777777" w:rsidR="00000000" w:rsidRDefault="00540457">
      <w:pPr>
        <w:pStyle w:val="a0"/>
        <w:rPr>
          <w:rFonts w:hint="cs"/>
          <w:rtl/>
        </w:rPr>
      </w:pPr>
      <w:r>
        <w:rPr>
          <w:rFonts w:hint="cs"/>
          <w:rtl/>
        </w:rPr>
        <w:t xml:space="preserve">אל תסתום לו את הפה. </w:t>
      </w:r>
    </w:p>
    <w:p w14:paraId="3ACBBC4A" w14:textId="77777777" w:rsidR="00000000" w:rsidRDefault="00540457">
      <w:pPr>
        <w:pStyle w:val="a0"/>
        <w:ind w:firstLine="0"/>
        <w:rPr>
          <w:rFonts w:hint="cs"/>
          <w:rtl/>
        </w:rPr>
      </w:pPr>
    </w:p>
    <w:p w14:paraId="3503462A" w14:textId="77777777" w:rsidR="00000000" w:rsidRDefault="00540457">
      <w:pPr>
        <w:pStyle w:val="af0"/>
        <w:rPr>
          <w:rtl/>
        </w:rPr>
      </w:pPr>
      <w:r>
        <w:rPr>
          <w:rFonts w:hint="eastAsia"/>
          <w:rtl/>
        </w:rPr>
        <w:t>גדעון</w:t>
      </w:r>
      <w:r>
        <w:rPr>
          <w:rtl/>
        </w:rPr>
        <w:t xml:space="preserve"> סער (הליכוד):</w:t>
      </w:r>
    </w:p>
    <w:p w14:paraId="59A78695" w14:textId="77777777" w:rsidR="00000000" w:rsidRDefault="00540457">
      <w:pPr>
        <w:pStyle w:val="a0"/>
        <w:rPr>
          <w:rFonts w:hint="cs"/>
          <w:rtl/>
        </w:rPr>
      </w:pPr>
    </w:p>
    <w:p w14:paraId="0AE2ED5B" w14:textId="77777777" w:rsidR="00000000" w:rsidRDefault="00540457">
      <w:pPr>
        <w:pStyle w:val="a0"/>
        <w:rPr>
          <w:rFonts w:hint="cs"/>
          <w:rtl/>
        </w:rPr>
      </w:pPr>
      <w:r>
        <w:rPr>
          <w:rFonts w:hint="cs"/>
          <w:rtl/>
        </w:rPr>
        <w:t xml:space="preserve">אתה לא יכול - - - </w:t>
      </w:r>
    </w:p>
    <w:p w14:paraId="3EB86CC3" w14:textId="77777777" w:rsidR="00000000" w:rsidRDefault="00540457">
      <w:pPr>
        <w:pStyle w:val="a0"/>
        <w:ind w:firstLine="0"/>
        <w:rPr>
          <w:rFonts w:hint="cs"/>
          <w:rtl/>
        </w:rPr>
      </w:pPr>
    </w:p>
    <w:p w14:paraId="4431513A" w14:textId="77777777" w:rsidR="00000000" w:rsidRDefault="00540457">
      <w:pPr>
        <w:pStyle w:val="af1"/>
        <w:rPr>
          <w:rtl/>
        </w:rPr>
      </w:pPr>
      <w:r>
        <w:rPr>
          <w:rtl/>
        </w:rPr>
        <w:t>היו"ר מוחמד ברכה:</w:t>
      </w:r>
    </w:p>
    <w:p w14:paraId="3305F67D" w14:textId="77777777" w:rsidR="00000000" w:rsidRDefault="00540457">
      <w:pPr>
        <w:pStyle w:val="a0"/>
        <w:rPr>
          <w:rtl/>
        </w:rPr>
      </w:pPr>
    </w:p>
    <w:p w14:paraId="06CDD9C7" w14:textId="77777777" w:rsidR="00000000" w:rsidRDefault="00540457">
      <w:pPr>
        <w:pStyle w:val="a0"/>
        <w:rPr>
          <w:rFonts w:hint="cs"/>
          <w:rtl/>
        </w:rPr>
      </w:pPr>
      <w:r>
        <w:rPr>
          <w:rFonts w:hint="cs"/>
          <w:rtl/>
        </w:rPr>
        <w:t xml:space="preserve">גדעון סער, אל תעיר </w:t>
      </w:r>
      <w:r>
        <w:rPr>
          <w:rFonts w:hint="cs"/>
          <w:rtl/>
        </w:rPr>
        <w:t xml:space="preserve">עכשיו.  אני מדבר עם סגן שר הביטחון. </w:t>
      </w:r>
    </w:p>
    <w:p w14:paraId="22285BE5" w14:textId="77777777" w:rsidR="00000000" w:rsidRDefault="00540457">
      <w:pPr>
        <w:pStyle w:val="a0"/>
        <w:ind w:firstLine="0"/>
        <w:rPr>
          <w:rFonts w:hint="cs"/>
          <w:rtl/>
        </w:rPr>
      </w:pPr>
    </w:p>
    <w:p w14:paraId="015A274D" w14:textId="77777777" w:rsidR="00000000" w:rsidRDefault="00540457">
      <w:pPr>
        <w:pStyle w:val="af0"/>
        <w:rPr>
          <w:rtl/>
        </w:rPr>
      </w:pPr>
      <w:r>
        <w:rPr>
          <w:rFonts w:hint="eastAsia"/>
          <w:rtl/>
        </w:rPr>
        <w:t>גדעון</w:t>
      </w:r>
      <w:r>
        <w:rPr>
          <w:rtl/>
        </w:rPr>
        <w:t xml:space="preserve"> סער (הליכוד):</w:t>
      </w:r>
    </w:p>
    <w:p w14:paraId="7AA276E8" w14:textId="77777777" w:rsidR="00000000" w:rsidRDefault="00540457">
      <w:pPr>
        <w:pStyle w:val="a0"/>
        <w:rPr>
          <w:rFonts w:hint="cs"/>
          <w:rtl/>
        </w:rPr>
      </w:pPr>
    </w:p>
    <w:p w14:paraId="45B89C7E" w14:textId="77777777" w:rsidR="00000000" w:rsidRDefault="00540457">
      <w:pPr>
        <w:pStyle w:val="a0"/>
        <w:rPr>
          <w:rFonts w:hint="cs"/>
          <w:rtl/>
        </w:rPr>
      </w:pPr>
      <w:r>
        <w:rPr>
          <w:rFonts w:hint="cs"/>
          <w:rtl/>
        </w:rPr>
        <w:t>אתה לא תשתיק אותנו.</w:t>
      </w:r>
    </w:p>
    <w:p w14:paraId="565856AD" w14:textId="77777777" w:rsidR="00000000" w:rsidRDefault="00540457">
      <w:pPr>
        <w:pStyle w:val="a0"/>
        <w:ind w:firstLine="0"/>
        <w:rPr>
          <w:rFonts w:hint="cs"/>
          <w:rtl/>
        </w:rPr>
      </w:pPr>
    </w:p>
    <w:p w14:paraId="160220F0" w14:textId="77777777" w:rsidR="00000000" w:rsidRDefault="00540457">
      <w:pPr>
        <w:pStyle w:val="af1"/>
        <w:rPr>
          <w:rtl/>
        </w:rPr>
      </w:pPr>
      <w:r>
        <w:rPr>
          <w:rtl/>
        </w:rPr>
        <w:t>היו"ר מוחמד ברכה:</w:t>
      </w:r>
    </w:p>
    <w:p w14:paraId="6AB654DA" w14:textId="77777777" w:rsidR="00000000" w:rsidRDefault="00540457">
      <w:pPr>
        <w:pStyle w:val="a0"/>
        <w:rPr>
          <w:rtl/>
        </w:rPr>
      </w:pPr>
    </w:p>
    <w:p w14:paraId="6FE21BD7" w14:textId="77777777" w:rsidR="00000000" w:rsidRDefault="00540457">
      <w:pPr>
        <w:pStyle w:val="a0"/>
        <w:rPr>
          <w:rFonts w:hint="cs"/>
          <w:rtl/>
        </w:rPr>
      </w:pPr>
      <w:r>
        <w:rPr>
          <w:rFonts w:hint="cs"/>
          <w:rtl/>
        </w:rPr>
        <w:t xml:space="preserve">אני קורא אותך לסדר. </w:t>
      </w:r>
    </w:p>
    <w:p w14:paraId="5052EF7B" w14:textId="77777777" w:rsidR="00000000" w:rsidRDefault="00540457">
      <w:pPr>
        <w:pStyle w:val="a0"/>
        <w:ind w:firstLine="0"/>
        <w:rPr>
          <w:rFonts w:hint="cs"/>
          <w:rtl/>
        </w:rPr>
      </w:pPr>
    </w:p>
    <w:p w14:paraId="18BA1C93" w14:textId="77777777" w:rsidR="00000000" w:rsidRDefault="00540457">
      <w:pPr>
        <w:pStyle w:val="-"/>
        <w:rPr>
          <w:rtl/>
        </w:rPr>
      </w:pPr>
      <w:bookmarkStart w:id="274" w:name="FS000000464T03_12_2003_15_17_24C"/>
      <w:bookmarkEnd w:id="274"/>
      <w:r>
        <w:rPr>
          <w:rtl/>
        </w:rPr>
        <w:t>סגן שר הביטחון זאב בוים:</w:t>
      </w:r>
    </w:p>
    <w:p w14:paraId="36E6F38B" w14:textId="77777777" w:rsidR="00000000" w:rsidRDefault="00540457">
      <w:pPr>
        <w:pStyle w:val="a0"/>
        <w:rPr>
          <w:rtl/>
        </w:rPr>
      </w:pPr>
    </w:p>
    <w:p w14:paraId="5519E18E" w14:textId="77777777" w:rsidR="00000000" w:rsidRDefault="00540457">
      <w:pPr>
        <w:pStyle w:val="a0"/>
        <w:rPr>
          <w:rFonts w:hint="cs"/>
          <w:rtl/>
        </w:rPr>
      </w:pPr>
      <w:r>
        <w:rPr>
          <w:rFonts w:hint="cs"/>
          <w:rtl/>
        </w:rPr>
        <w:t>אדוני היושב-ראש, שמעתי אותך, אני אענה לך.</w:t>
      </w:r>
    </w:p>
    <w:p w14:paraId="5CEED80E" w14:textId="77777777" w:rsidR="00000000" w:rsidRDefault="00540457">
      <w:pPr>
        <w:pStyle w:val="a0"/>
        <w:ind w:firstLine="0"/>
        <w:rPr>
          <w:rFonts w:hint="cs"/>
          <w:rtl/>
        </w:rPr>
      </w:pPr>
    </w:p>
    <w:p w14:paraId="51E37843" w14:textId="77777777" w:rsidR="00000000" w:rsidRDefault="00540457">
      <w:pPr>
        <w:pStyle w:val="af0"/>
        <w:rPr>
          <w:rtl/>
        </w:rPr>
      </w:pPr>
      <w:r>
        <w:rPr>
          <w:rFonts w:hint="eastAsia"/>
          <w:rtl/>
        </w:rPr>
        <w:t>אריה</w:t>
      </w:r>
      <w:r>
        <w:rPr>
          <w:rtl/>
        </w:rPr>
        <w:t xml:space="preserve"> אלדד (האיחוד הלאומי - ישראל ביתנו):</w:t>
      </w:r>
    </w:p>
    <w:p w14:paraId="1E8980C0" w14:textId="77777777" w:rsidR="00000000" w:rsidRDefault="00540457">
      <w:pPr>
        <w:pStyle w:val="a0"/>
        <w:rPr>
          <w:rFonts w:hint="cs"/>
          <w:rtl/>
        </w:rPr>
      </w:pPr>
    </w:p>
    <w:p w14:paraId="1C1D1A7F" w14:textId="77777777" w:rsidR="00000000" w:rsidRDefault="00540457">
      <w:pPr>
        <w:pStyle w:val="a0"/>
        <w:rPr>
          <w:rFonts w:hint="cs"/>
          <w:rtl/>
        </w:rPr>
      </w:pPr>
      <w:r>
        <w:rPr>
          <w:rFonts w:hint="cs"/>
          <w:rtl/>
        </w:rPr>
        <w:t xml:space="preserve">בכרי משקר - - - </w:t>
      </w:r>
    </w:p>
    <w:p w14:paraId="238E3E53" w14:textId="77777777" w:rsidR="00000000" w:rsidRDefault="00540457">
      <w:pPr>
        <w:pStyle w:val="-"/>
        <w:rPr>
          <w:rtl/>
        </w:rPr>
      </w:pPr>
      <w:bookmarkStart w:id="275" w:name="FS000000464T03_12_2003_15_18_01C"/>
      <w:bookmarkEnd w:id="275"/>
    </w:p>
    <w:p w14:paraId="22F9B4DF" w14:textId="77777777" w:rsidR="00000000" w:rsidRDefault="00540457">
      <w:pPr>
        <w:pStyle w:val="-"/>
        <w:rPr>
          <w:rtl/>
        </w:rPr>
      </w:pPr>
      <w:r>
        <w:rPr>
          <w:rtl/>
        </w:rPr>
        <w:t>סגן שר</w:t>
      </w:r>
      <w:r>
        <w:rPr>
          <w:rtl/>
        </w:rPr>
        <w:t xml:space="preserve"> הביטחון זאב בוים:</w:t>
      </w:r>
    </w:p>
    <w:p w14:paraId="609C83C2" w14:textId="77777777" w:rsidR="00000000" w:rsidRDefault="00540457">
      <w:pPr>
        <w:pStyle w:val="a0"/>
        <w:rPr>
          <w:rtl/>
        </w:rPr>
      </w:pPr>
    </w:p>
    <w:p w14:paraId="6F77A4E2" w14:textId="77777777" w:rsidR="00000000" w:rsidRDefault="00540457">
      <w:pPr>
        <w:pStyle w:val="a0"/>
        <w:rPr>
          <w:rFonts w:hint="cs"/>
          <w:rtl/>
        </w:rPr>
      </w:pPr>
      <w:r>
        <w:rPr>
          <w:rFonts w:hint="cs"/>
          <w:rtl/>
        </w:rPr>
        <w:t xml:space="preserve">חבר הכנסת אלדד, תן לי לענות. </w:t>
      </w:r>
    </w:p>
    <w:p w14:paraId="5BFD5229" w14:textId="77777777" w:rsidR="00000000" w:rsidRDefault="00540457">
      <w:pPr>
        <w:pStyle w:val="a0"/>
        <w:rPr>
          <w:rFonts w:hint="cs"/>
          <w:rtl/>
        </w:rPr>
      </w:pPr>
    </w:p>
    <w:p w14:paraId="2045C3A4" w14:textId="77777777" w:rsidR="00000000" w:rsidRDefault="00540457">
      <w:pPr>
        <w:pStyle w:val="a0"/>
        <w:rPr>
          <w:rFonts w:hint="cs"/>
          <w:rtl/>
        </w:rPr>
      </w:pPr>
      <w:r>
        <w:rPr>
          <w:rFonts w:hint="cs"/>
          <w:rtl/>
        </w:rPr>
        <w:t xml:space="preserve">אדוני היושב-ראש, מה שאני אמרתי עכשיו על תמיכתו של יוצר הסרט, בכרי, בטרור, אלה דברים שאני שמעתי ממנו. הוא לא מכחיש את זה. הוא דיבר על תמיכתו במאבק הזה, בפעילות הזאת, ואני מוסיף עובדות: הוא תמך באלה ממשפחתו </w:t>
      </w:r>
      <w:r>
        <w:rPr>
          <w:rFonts w:hint="cs"/>
          <w:rtl/>
        </w:rPr>
        <w:t xml:space="preserve">שהואשמו בביצוע טרור בתוככי מדינת ישראל, באותה פעולת טרור נפשעת בצומת מירון. </w:t>
      </w:r>
    </w:p>
    <w:p w14:paraId="2F6F2EC4" w14:textId="77777777" w:rsidR="00000000" w:rsidRDefault="00540457">
      <w:pPr>
        <w:pStyle w:val="a0"/>
        <w:rPr>
          <w:rFonts w:hint="cs"/>
          <w:rtl/>
        </w:rPr>
      </w:pPr>
    </w:p>
    <w:p w14:paraId="5761D3EB" w14:textId="77777777" w:rsidR="00000000" w:rsidRDefault="00540457">
      <w:pPr>
        <w:pStyle w:val="a0"/>
        <w:rPr>
          <w:rFonts w:hint="cs"/>
          <w:rtl/>
        </w:rPr>
      </w:pPr>
      <w:r>
        <w:rPr>
          <w:rFonts w:hint="cs"/>
          <w:rtl/>
        </w:rPr>
        <w:t>אדוני היושב-ראש, תפקידך אולי להזהיר אותי, אולי אני, חלילה, מוציא דיבה, אבל אתה לא יכול לעמוד כאן כמי שמליץ יושר על אדם שתומך בטרור, כי אני אמרתי דברים בשם אומרם. זה האיש, והסרט כ</w:t>
      </w:r>
      <w:r>
        <w:rPr>
          <w:rFonts w:hint="cs"/>
          <w:rtl/>
        </w:rPr>
        <w:t xml:space="preserve">ולו בעצם משקף את גישתו לעניין. </w:t>
      </w:r>
    </w:p>
    <w:p w14:paraId="5F0BB97B" w14:textId="77777777" w:rsidR="00000000" w:rsidRDefault="00540457">
      <w:pPr>
        <w:pStyle w:val="a0"/>
        <w:rPr>
          <w:rFonts w:hint="cs"/>
          <w:rtl/>
        </w:rPr>
      </w:pPr>
    </w:p>
    <w:p w14:paraId="5FD79F17" w14:textId="77777777" w:rsidR="00000000" w:rsidRDefault="00540457">
      <w:pPr>
        <w:pStyle w:val="a0"/>
        <w:rPr>
          <w:rFonts w:hint="cs"/>
          <w:rtl/>
        </w:rPr>
      </w:pPr>
      <w:r>
        <w:rPr>
          <w:rFonts w:hint="cs"/>
          <w:rtl/>
        </w:rPr>
        <w:t xml:space="preserve">צריך לומר מלה על בית-המשפט - - - </w:t>
      </w:r>
    </w:p>
    <w:p w14:paraId="6DFF1569" w14:textId="77777777" w:rsidR="00000000" w:rsidRDefault="00540457">
      <w:pPr>
        <w:pStyle w:val="a0"/>
        <w:ind w:firstLine="0"/>
        <w:rPr>
          <w:rFonts w:hint="cs"/>
          <w:rtl/>
        </w:rPr>
      </w:pPr>
    </w:p>
    <w:p w14:paraId="6DE55819" w14:textId="77777777" w:rsidR="00000000" w:rsidRDefault="00540457">
      <w:pPr>
        <w:pStyle w:val="af0"/>
        <w:rPr>
          <w:rtl/>
        </w:rPr>
      </w:pPr>
      <w:r>
        <w:rPr>
          <w:rFonts w:hint="eastAsia"/>
          <w:rtl/>
        </w:rPr>
        <w:t>נסים</w:t>
      </w:r>
      <w:r>
        <w:rPr>
          <w:rtl/>
        </w:rPr>
        <w:t xml:space="preserve"> זאב (ש"ס):</w:t>
      </w:r>
    </w:p>
    <w:p w14:paraId="1271BA22" w14:textId="77777777" w:rsidR="00000000" w:rsidRDefault="00540457">
      <w:pPr>
        <w:pStyle w:val="a0"/>
        <w:rPr>
          <w:rFonts w:hint="cs"/>
          <w:rtl/>
        </w:rPr>
      </w:pPr>
    </w:p>
    <w:p w14:paraId="2FFE785A" w14:textId="77777777" w:rsidR="00000000" w:rsidRDefault="00540457">
      <w:pPr>
        <w:pStyle w:val="a0"/>
        <w:rPr>
          <w:rFonts w:hint="cs"/>
          <w:rtl/>
        </w:rPr>
      </w:pPr>
      <w:r>
        <w:rPr>
          <w:rFonts w:hint="cs"/>
          <w:rtl/>
        </w:rPr>
        <w:t>מה השקפת העולם של בית-המשפט העליון?</w:t>
      </w:r>
    </w:p>
    <w:p w14:paraId="505BF1E8" w14:textId="77777777" w:rsidR="00000000" w:rsidRDefault="00540457">
      <w:pPr>
        <w:pStyle w:val="a0"/>
        <w:ind w:firstLine="0"/>
        <w:rPr>
          <w:rFonts w:hint="cs"/>
          <w:rtl/>
        </w:rPr>
      </w:pPr>
    </w:p>
    <w:p w14:paraId="725C299E" w14:textId="77777777" w:rsidR="00000000" w:rsidRDefault="00540457">
      <w:pPr>
        <w:pStyle w:val="-"/>
        <w:rPr>
          <w:rtl/>
        </w:rPr>
      </w:pPr>
      <w:bookmarkStart w:id="276" w:name="FS000000464T03_12_2003_15_20_32C"/>
      <w:bookmarkEnd w:id="276"/>
      <w:r>
        <w:rPr>
          <w:rtl/>
        </w:rPr>
        <w:t>סגן שר הביטחון זאב בוים:</w:t>
      </w:r>
    </w:p>
    <w:p w14:paraId="54B59885" w14:textId="77777777" w:rsidR="00000000" w:rsidRDefault="00540457">
      <w:pPr>
        <w:pStyle w:val="a0"/>
        <w:rPr>
          <w:rtl/>
        </w:rPr>
      </w:pPr>
    </w:p>
    <w:p w14:paraId="55A9058D" w14:textId="77777777" w:rsidR="00000000" w:rsidRDefault="00540457">
      <w:pPr>
        <w:pStyle w:val="a0"/>
        <w:rPr>
          <w:rFonts w:hint="cs"/>
          <w:rtl/>
        </w:rPr>
      </w:pPr>
      <w:r>
        <w:rPr>
          <w:rFonts w:hint="cs"/>
          <w:rtl/>
        </w:rPr>
        <w:t xml:space="preserve">רק רגע, אני מגיע לזה עכשיו, חבר הכנסת זאב. </w:t>
      </w:r>
    </w:p>
    <w:p w14:paraId="5046C6E4" w14:textId="77777777" w:rsidR="00000000" w:rsidRDefault="00540457">
      <w:pPr>
        <w:pStyle w:val="a0"/>
        <w:ind w:firstLine="0"/>
        <w:rPr>
          <w:rFonts w:hint="cs"/>
          <w:rtl/>
        </w:rPr>
      </w:pPr>
    </w:p>
    <w:p w14:paraId="4648FC68" w14:textId="77777777" w:rsidR="00000000" w:rsidRDefault="00540457">
      <w:pPr>
        <w:pStyle w:val="af0"/>
        <w:rPr>
          <w:rtl/>
        </w:rPr>
      </w:pPr>
      <w:r>
        <w:rPr>
          <w:rFonts w:hint="eastAsia"/>
          <w:rtl/>
        </w:rPr>
        <w:t>שאול</w:t>
      </w:r>
      <w:r>
        <w:rPr>
          <w:rtl/>
        </w:rPr>
        <w:t xml:space="preserve"> יהלום (מפד"ל):</w:t>
      </w:r>
    </w:p>
    <w:p w14:paraId="79080AFA" w14:textId="77777777" w:rsidR="00000000" w:rsidRDefault="00540457">
      <w:pPr>
        <w:pStyle w:val="a0"/>
        <w:rPr>
          <w:rFonts w:hint="cs"/>
          <w:rtl/>
        </w:rPr>
      </w:pPr>
    </w:p>
    <w:p w14:paraId="449A19EC" w14:textId="77777777" w:rsidR="00000000" w:rsidRDefault="00540457">
      <w:pPr>
        <w:pStyle w:val="a0"/>
        <w:rPr>
          <w:rFonts w:hint="cs"/>
          <w:rtl/>
        </w:rPr>
      </w:pPr>
      <w:r>
        <w:rPr>
          <w:rFonts w:hint="cs"/>
          <w:rtl/>
        </w:rPr>
        <w:t xml:space="preserve">אתה עומד על דעתך שהוא מעודד את הטרור? </w:t>
      </w:r>
    </w:p>
    <w:p w14:paraId="66E14B5F" w14:textId="77777777" w:rsidR="00000000" w:rsidRDefault="00540457">
      <w:pPr>
        <w:pStyle w:val="a0"/>
        <w:ind w:firstLine="0"/>
        <w:rPr>
          <w:rFonts w:hint="cs"/>
          <w:rtl/>
        </w:rPr>
      </w:pPr>
    </w:p>
    <w:p w14:paraId="6C157724" w14:textId="77777777" w:rsidR="00000000" w:rsidRDefault="00540457">
      <w:pPr>
        <w:pStyle w:val="-"/>
        <w:rPr>
          <w:rtl/>
        </w:rPr>
      </w:pPr>
      <w:bookmarkStart w:id="277" w:name="FS000000464T03_12_2003_15_20_52C"/>
      <w:bookmarkEnd w:id="277"/>
      <w:r>
        <w:rPr>
          <w:rtl/>
        </w:rPr>
        <w:t>סג</w:t>
      </w:r>
      <w:r>
        <w:rPr>
          <w:rtl/>
        </w:rPr>
        <w:t>ן שר הביטחון זאב בוים:</w:t>
      </w:r>
    </w:p>
    <w:p w14:paraId="0E88950B" w14:textId="77777777" w:rsidR="00000000" w:rsidRDefault="00540457">
      <w:pPr>
        <w:pStyle w:val="a0"/>
        <w:rPr>
          <w:rtl/>
        </w:rPr>
      </w:pPr>
    </w:p>
    <w:p w14:paraId="28CA8F4E" w14:textId="77777777" w:rsidR="00000000" w:rsidRDefault="00540457">
      <w:pPr>
        <w:pStyle w:val="a0"/>
        <w:rPr>
          <w:rFonts w:hint="cs"/>
          <w:rtl/>
        </w:rPr>
      </w:pPr>
      <w:r>
        <w:rPr>
          <w:rFonts w:hint="cs"/>
          <w:rtl/>
        </w:rPr>
        <w:t xml:space="preserve">צריך לומר, שההחלטה המקורית של הבג"ץ גרמה כלפי השופטים בירושלים, בלשון עדינה, לפחות הרמת גבה אצל הרבה אנשים. הרמת גבה. אני מוכרח לומר שאני שאלתי את עצמי כששמעתי את הנימוקים של השופטת פרוקצ'יה </w:t>
      </w:r>
      <w:r>
        <w:rPr>
          <w:rtl/>
        </w:rPr>
        <w:t>–</w:t>
      </w:r>
      <w:r>
        <w:rPr>
          <w:rFonts w:hint="cs"/>
          <w:rtl/>
        </w:rPr>
        <w:t xml:space="preserve"> אני לא בטוח שאני מצטט במדויק, אבל זה תו</w:t>
      </w:r>
      <w:r>
        <w:rPr>
          <w:rFonts w:hint="cs"/>
          <w:rtl/>
        </w:rPr>
        <w:t xml:space="preserve">כן הדברים </w:t>
      </w:r>
      <w:r>
        <w:rPr>
          <w:rtl/>
        </w:rPr>
        <w:t>–</w:t>
      </w:r>
      <w:r>
        <w:rPr>
          <w:rFonts w:hint="cs"/>
          <w:rtl/>
        </w:rPr>
        <w:t xml:space="preserve"> שהפגיעה ברגשות פחותה ואינה גוברת כדי פגיעה בעקרון חופש הביטוי. ואני שואל את עצמי רק על זה, לפי מה מודדת השופטת - -</w:t>
      </w:r>
    </w:p>
    <w:p w14:paraId="7DE861AC" w14:textId="77777777" w:rsidR="00000000" w:rsidRDefault="00540457">
      <w:pPr>
        <w:pStyle w:val="a0"/>
        <w:ind w:firstLine="0"/>
        <w:rPr>
          <w:rFonts w:hint="cs"/>
          <w:rtl/>
        </w:rPr>
      </w:pPr>
    </w:p>
    <w:p w14:paraId="56F8087B" w14:textId="77777777" w:rsidR="00000000" w:rsidRDefault="00540457">
      <w:pPr>
        <w:pStyle w:val="af0"/>
        <w:rPr>
          <w:rtl/>
        </w:rPr>
      </w:pPr>
      <w:r>
        <w:rPr>
          <w:rFonts w:hint="eastAsia"/>
          <w:rtl/>
        </w:rPr>
        <w:t>שאול</w:t>
      </w:r>
      <w:r>
        <w:rPr>
          <w:rtl/>
        </w:rPr>
        <w:t xml:space="preserve"> יהלום (מפד"ל):</w:t>
      </w:r>
    </w:p>
    <w:p w14:paraId="046A4069" w14:textId="77777777" w:rsidR="00000000" w:rsidRDefault="00540457">
      <w:pPr>
        <w:pStyle w:val="a0"/>
        <w:rPr>
          <w:rFonts w:hint="cs"/>
          <w:rtl/>
        </w:rPr>
      </w:pPr>
    </w:p>
    <w:p w14:paraId="7B35BAEE" w14:textId="77777777" w:rsidR="00000000" w:rsidRDefault="00540457">
      <w:pPr>
        <w:pStyle w:val="a0"/>
        <w:rPr>
          <w:rFonts w:hint="cs"/>
          <w:rtl/>
        </w:rPr>
      </w:pPr>
      <w:r>
        <w:rPr>
          <w:rFonts w:hint="cs"/>
          <w:rtl/>
        </w:rPr>
        <w:t>היושב-ראש לא ייתן לך לצטט, כי היא לא נמצאת פה.</w:t>
      </w:r>
    </w:p>
    <w:p w14:paraId="575144E7" w14:textId="77777777" w:rsidR="00000000" w:rsidRDefault="00540457">
      <w:pPr>
        <w:pStyle w:val="a0"/>
        <w:ind w:firstLine="0"/>
        <w:rPr>
          <w:rFonts w:hint="cs"/>
          <w:rtl/>
        </w:rPr>
      </w:pPr>
    </w:p>
    <w:p w14:paraId="63CD4947" w14:textId="77777777" w:rsidR="00000000" w:rsidRDefault="00540457">
      <w:pPr>
        <w:pStyle w:val="-"/>
        <w:rPr>
          <w:rtl/>
        </w:rPr>
      </w:pPr>
      <w:bookmarkStart w:id="278" w:name="FS000000464T03_12_2003_15_23_00C"/>
      <w:bookmarkEnd w:id="278"/>
      <w:r>
        <w:rPr>
          <w:rtl/>
        </w:rPr>
        <w:t>סגן שר הביטחון זאב בוים:</w:t>
      </w:r>
    </w:p>
    <w:p w14:paraId="55811031" w14:textId="77777777" w:rsidR="00000000" w:rsidRDefault="00540457">
      <w:pPr>
        <w:pStyle w:val="a0"/>
        <w:rPr>
          <w:rtl/>
        </w:rPr>
      </w:pPr>
    </w:p>
    <w:p w14:paraId="53571B1D" w14:textId="77777777" w:rsidR="00000000" w:rsidRDefault="00540457">
      <w:pPr>
        <w:pStyle w:val="a0"/>
        <w:rPr>
          <w:rFonts w:hint="cs"/>
          <w:rtl/>
        </w:rPr>
      </w:pPr>
      <w:r>
        <w:rPr>
          <w:rFonts w:hint="cs"/>
          <w:rtl/>
        </w:rPr>
        <w:t>- - באיזה כלי היא משתמשת כדי למדו</w:t>
      </w:r>
      <w:r>
        <w:rPr>
          <w:rFonts w:hint="cs"/>
          <w:rtl/>
        </w:rPr>
        <w:t>ד את העוצמות הרגשיות, את הפגיעה הרגשית? איך שוקלים את הדבר הזה?  את מי היא לוקחת כדי למדוד את העניין? את המשפחות השכולות? את החיילים שאיבדו את חבריהם בקרב? את עם ישראל שנמצא במלחמה שנכפתה עליו, מלחמת טרור רצחנית? לפי מה שוקלים את הדבר הזה? לכן היתה הרמת גב</w:t>
      </w:r>
      <w:r>
        <w:rPr>
          <w:rFonts w:hint="cs"/>
          <w:rtl/>
        </w:rPr>
        <w:t>ה, ומכאן גם היוזמה של אנשים, של חברי כנסת, של חיילי החטיבה, קודם כול, כדי לבוא ולקרוא ליועץ המשפטי, לרתום אותו לפנייה אל שופטי בית-המשפט העליון, אל נשיא בית-המשפט העליון, לשקול את ההחלטה הזאת להתיר את ההקרנה. ואני פה, מעל הדוכן, מצטרף לחבר הכנסת גדעון סער,</w:t>
      </w:r>
      <w:r>
        <w:rPr>
          <w:rFonts w:hint="cs"/>
          <w:rtl/>
        </w:rPr>
        <w:t xml:space="preserve"> יושב-ראש הקואליציה, ומברך על עצם ההחלטה להקפיא את ההחלטה הקודמת ולקיים דיון נוסף בהרכב רחב יותר בסוגיה הזאת. </w:t>
      </w:r>
    </w:p>
    <w:p w14:paraId="4FB81647" w14:textId="77777777" w:rsidR="00000000" w:rsidRDefault="00540457">
      <w:pPr>
        <w:pStyle w:val="a0"/>
        <w:rPr>
          <w:rFonts w:hint="cs"/>
          <w:rtl/>
        </w:rPr>
      </w:pPr>
    </w:p>
    <w:p w14:paraId="643B8D77" w14:textId="77777777" w:rsidR="00000000" w:rsidRDefault="00540457">
      <w:pPr>
        <w:pStyle w:val="a0"/>
        <w:rPr>
          <w:rFonts w:hint="cs"/>
          <w:rtl/>
        </w:rPr>
      </w:pPr>
      <w:r>
        <w:rPr>
          <w:rFonts w:hint="cs"/>
          <w:rtl/>
        </w:rPr>
        <w:t>הסרט הזה, אדוני היושב-ראש, הוא סרט שפוגע בחיילי צה"ל. הוא סרט שפוגע בחיילי חטיבה 5, שרבים מחבריהם שילמו בחייהם במהלך הקרב, כדי להימנע מפגיעה, חב</w:t>
      </w:r>
      <w:r>
        <w:rPr>
          <w:rFonts w:hint="cs"/>
          <w:rtl/>
        </w:rPr>
        <w:t xml:space="preserve">ר הכנסת טלב אלסאנע, עד כמה שניתן, באזרחים חפים מפשע, במחנה פליטים צפוף, כשמכל כיוון יורים. זה אותו מחנה פליטים שהצמיח בתוכו את פיגועי הטרור הקשים ביותר שהיו לעם ישראל, וחיילים שילמו בחייהם על כך. </w:t>
      </w:r>
    </w:p>
    <w:p w14:paraId="5BAEE8BE" w14:textId="77777777" w:rsidR="00000000" w:rsidRDefault="00540457">
      <w:pPr>
        <w:pStyle w:val="a0"/>
        <w:ind w:firstLine="0"/>
        <w:rPr>
          <w:rFonts w:hint="cs"/>
          <w:rtl/>
        </w:rPr>
      </w:pPr>
    </w:p>
    <w:p w14:paraId="6023AB0C" w14:textId="77777777" w:rsidR="00000000" w:rsidRDefault="00540457">
      <w:pPr>
        <w:pStyle w:val="a0"/>
        <w:ind w:firstLine="720"/>
        <w:rPr>
          <w:rFonts w:hint="cs"/>
          <w:rtl/>
        </w:rPr>
      </w:pPr>
      <w:r>
        <w:rPr>
          <w:rFonts w:hint="cs"/>
          <w:rtl/>
        </w:rPr>
        <w:t>לבוא ולעשות סרט כזה, אדוני היושב-ראש, זה לחלל את זכר החללי</w:t>
      </w:r>
      <w:r>
        <w:rPr>
          <w:rFonts w:hint="cs"/>
          <w:rtl/>
        </w:rPr>
        <w:t>ם, לפגוע בצה"ל, להציג אותו בצורה מעוותת ומסולפת ולהוציא, כאמור, דיבתו רעה. צה"ל הוא צבא, שבמלחמה כזאת במיוחד, ובכל מלחמותיו, נזהר מאוד מלפגוע בחפים מפשע, ועושה את כל מה שניתן, לרבות החיילים שמשלמים בחייהם כדי ללכת מבית לבית, לעבור בזהירות, להשתדל לפגוע באל</w:t>
      </w:r>
      <w:r>
        <w:rPr>
          <w:rFonts w:hint="cs"/>
          <w:rtl/>
        </w:rPr>
        <w:t xml:space="preserve">ה שיורים מולו. ראינו צבאות אחרים במצבים פחות קשים, במדינות דמוקרטיות, שנוהגים לטפל אחרת מבחינה צבאית בסוג כזה של קרב. </w:t>
      </w:r>
    </w:p>
    <w:p w14:paraId="5365C606" w14:textId="77777777" w:rsidR="00000000" w:rsidRDefault="00540457">
      <w:pPr>
        <w:pStyle w:val="a0"/>
        <w:ind w:firstLine="720"/>
        <w:rPr>
          <w:rFonts w:hint="cs"/>
          <w:rtl/>
        </w:rPr>
      </w:pPr>
    </w:p>
    <w:p w14:paraId="026AA5C8" w14:textId="77777777" w:rsidR="00000000" w:rsidRDefault="00540457">
      <w:pPr>
        <w:pStyle w:val="a0"/>
        <w:ind w:firstLine="720"/>
        <w:rPr>
          <w:rFonts w:hint="cs"/>
          <w:rtl/>
        </w:rPr>
      </w:pPr>
      <w:r>
        <w:rPr>
          <w:rFonts w:hint="cs"/>
          <w:rtl/>
        </w:rPr>
        <w:t xml:space="preserve">אנחנו מסירים את הכובע מכאן בפני חיילי צה"ל, לוחמי חטיבה 5, ומאוד שמחים על ההחלטה היום </w:t>
      </w:r>
      <w:r>
        <w:rPr>
          <w:rtl/>
        </w:rPr>
        <w:t>–</w:t>
      </w:r>
      <w:r>
        <w:rPr>
          <w:rFonts w:hint="cs"/>
          <w:rtl/>
        </w:rPr>
        <w:t xml:space="preserve"> לעכב - ומקווים שהצדק יצא לאור. </w:t>
      </w:r>
    </w:p>
    <w:p w14:paraId="506695B7" w14:textId="77777777" w:rsidR="00000000" w:rsidRDefault="00540457">
      <w:pPr>
        <w:pStyle w:val="a0"/>
        <w:ind w:firstLine="720"/>
        <w:rPr>
          <w:rFonts w:hint="cs"/>
          <w:rtl/>
        </w:rPr>
      </w:pPr>
    </w:p>
    <w:p w14:paraId="0A8A5FD5" w14:textId="77777777" w:rsidR="00000000" w:rsidRDefault="00540457">
      <w:pPr>
        <w:pStyle w:val="a0"/>
        <w:ind w:firstLine="720"/>
        <w:rPr>
          <w:rFonts w:hint="cs"/>
          <w:rtl/>
        </w:rPr>
      </w:pPr>
      <w:r>
        <w:rPr>
          <w:rFonts w:hint="cs"/>
          <w:rtl/>
        </w:rPr>
        <w:t>אני מציע דיון ב</w:t>
      </w:r>
      <w:r>
        <w:rPr>
          <w:rFonts w:hint="cs"/>
          <w:rtl/>
        </w:rPr>
        <w:t>מליאה.</w:t>
      </w:r>
    </w:p>
    <w:p w14:paraId="798B2A65" w14:textId="77777777" w:rsidR="00000000" w:rsidRDefault="00540457">
      <w:pPr>
        <w:pStyle w:val="a0"/>
        <w:ind w:firstLine="0"/>
        <w:rPr>
          <w:rFonts w:hint="cs"/>
          <w:rtl/>
        </w:rPr>
      </w:pPr>
    </w:p>
    <w:p w14:paraId="6AE6517C" w14:textId="77777777" w:rsidR="00000000" w:rsidRDefault="00540457">
      <w:pPr>
        <w:pStyle w:val="af1"/>
        <w:rPr>
          <w:rtl/>
        </w:rPr>
      </w:pPr>
      <w:r>
        <w:rPr>
          <w:rtl/>
        </w:rPr>
        <w:t>היו"ר מוחמד ברכה:</w:t>
      </w:r>
    </w:p>
    <w:p w14:paraId="20D0F85C" w14:textId="77777777" w:rsidR="00000000" w:rsidRDefault="00540457">
      <w:pPr>
        <w:pStyle w:val="a0"/>
        <w:rPr>
          <w:rtl/>
        </w:rPr>
      </w:pPr>
    </w:p>
    <w:p w14:paraId="0BD4B412" w14:textId="77777777" w:rsidR="00000000" w:rsidRDefault="00540457">
      <w:pPr>
        <w:pStyle w:val="a0"/>
        <w:rPr>
          <w:rFonts w:hint="cs"/>
          <w:rtl/>
        </w:rPr>
      </w:pPr>
      <w:r>
        <w:rPr>
          <w:rFonts w:hint="cs"/>
          <w:rtl/>
        </w:rPr>
        <w:t>סגן השר הסכים לדיון במליאה, לכן יש אפשרות של שתי הצעות אחרות להצעה הזאת. ראשון, חבר הכנסת יורי שטרן, דקה אחת, ואחריו - חברת הכנסת אתי לבני, גם היא דקה.</w:t>
      </w:r>
    </w:p>
    <w:p w14:paraId="7A0CD76C" w14:textId="77777777" w:rsidR="00000000" w:rsidRDefault="00540457">
      <w:pPr>
        <w:pStyle w:val="a0"/>
        <w:ind w:firstLine="0"/>
        <w:rPr>
          <w:rFonts w:hint="cs"/>
          <w:rtl/>
        </w:rPr>
      </w:pPr>
    </w:p>
    <w:p w14:paraId="59B155F9" w14:textId="77777777" w:rsidR="00000000" w:rsidRDefault="00540457">
      <w:pPr>
        <w:pStyle w:val="a"/>
        <w:rPr>
          <w:rtl/>
        </w:rPr>
      </w:pPr>
      <w:bookmarkStart w:id="279" w:name="FS000000430T03_12_2003_14_53_18"/>
      <w:bookmarkStart w:id="280" w:name="_Toc59448051"/>
      <w:bookmarkEnd w:id="279"/>
      <w:r>
        <w:rPr>
          <w:rFonts w:hint="eastAsia"/>
          <w:rtl/>
        </w:rPr>
        <w:t>יורי</w:t>
      </w:r>
      <w:r>
        <w:rPr>
          <w:rtl/>
        </w:rPr>
        <w:t xml:space="preserve"> שטרן (האיחוד הלאומי - ישראל ביתנו):</w:t>
      </w:r>
      <w:bookmarkEnd w:id="280"/>
    </w:p>
    <w:p w14:paraId="033C2886" w14:textId="77777777" w:rsidR="00000000" w:rsidRDefault="00540457">
      <w:pPr>
        <w:pStyle w:val="a0"/>
        <w:rPr>
          <w:rFonts w:hint="cs"/>
          <w:rtl/>
        </w:rPr>
      </w:pPr>
    </w:p>
    <w:p w14:paraId="35EB41D8" w14:textId="77777777" w:rsidR="00000000" w:rsidRDefault="00540457">
      <w:pPr>
        <w:pStyle w:val="a0"/>
        <w:rPr>
          <w:rFonts w:hint="cs"/>
          <w:rtl/>
        </w:rPr>
      </w:pPr>
      <w:r>
        <w:rPr>
          <w:rFonts w:hint="cs"/>
          <w:rtl/>
        </w:rPr>
        <w:t>כבוד היושב-ראש, השרים, כל הכבוד וי</w:t>
      </w:r>
      <w:r>
        <w:rPr>
          <w:rFonts w:hint="cs"/>
          <w:rtl/>
        </w:rPr>
        <w:t xml:space="preserve">ישר כוח לחיילי צה"ל שיום-יום נלחמים בטרור, כאשר מערכת המשפט ולפעמים אפילו ממשלת ישראל לא נותנות להם את מלוא הגיבוי. </w:t>
      </w:r>
    </w:p>
    <w:p w14:paraId="1D49D8E9" w14:textId="77777777" w:rsidR="00000000" w:rsidRDefault="00540457">
      <w:pPr>
        <w:pStyle w:val="a0"/>
        <w:rPr>
          <w:rFonts w:hint="cs"/>
          <w:rtl/>
        </w:rPr>
      </w:pPr>
    </w:p>
    <w:p w14:paraId="35131A2B" w14:textId="77777777" w:rsidR="00000000" w:rsidRDefault="00540457">
      <w:pPr>
        <w:pStyle w:val="a0"/>
        <w:rPr>
          <w:rFonts w:hint="cs"/>
          <w:rtl/>
        </w:rPr>
      </w:pPr>
      <w:r>
        <w:rPr>
          <w:rFonts w:hint="cs"/>
          <w:rtl/>
        </w:rPr>
        <w:t>בפרשייה הזאת יש שלושה דברים מדהימים - -</w:t>
      </w:r>
    </w:p>
    <w:p w14:paraId="38DFADF3" w14:textId="77777777" w:rsidR="00000000" w:rsidRDefault="00540457">
      <w:pPr>
        <w:pStyle w:val="a0"/>
        <w:ind w:firstLine="0"/>
        <w:rPr>
          <w:rFonts w:hint="cs"/>
          <w:rtl/>
        </w:rPr>
      </w:pPr>
    </w:p>
    <w:p w14:paraId="7821244E" w14:textId="77777777" w:rsidR="00000000" w:rsidRDefault="00540457">
      <w:pPr>
        <w:pStyle w:val="af0"/>
        <w:rPr>
          <w:rtl/>
        </w:rPr>
      </w:pPr>
      <w:r>
        <w:rPr>
          <w:rFonts w:hint="eastAsia"/>
          <w:rtl/>
        </w:rPr>
        <w:t>אברהם</w:t>
      </w:r>
      <w:r>
        <w:rPr>
          <w:rtl/>
        </w:rPr>
        <w:t xml:space="preserve"> בורג (העבודה-מימד):</w:t>
      </w:r>
    </w:p>
    <w:p w14:paraId="2A7ACD28" w14:textId="77777777" w:rsidR="00000000" w:rsidRDefault="00540457">
      <w:pPr>
        <w:pStyle w:val="a0"/>
        <w:rPr>
          <w:rFonts w:hint="cs"/>
          <w:rtl/>
        </w:rPr>
      </w:pPr>
    </w:p>
    <w:p w14:paraId="441D4515" w14:textId="77777777" w:rsidR="00000000" w:rsidRDefault="00540457">
      <w:pPr>
        <w:pStyle w:val="a0"/>
        <w:rPr>
          <w:rFonts w:hint="cs"/>
          <w:rtl/>
        </w:rPr>
      </w:pPr>
      <w:r>
        <w:rPr>
          <w:rFonts w:hint="cs"/>
          <w:rtl/>
        </w:rPr>
        <w:t>מה ההצעה?</w:t>
      </w:r>
    </w:p>
    <w:p w14:paraId="31F01065" w14:textId="77777777" w:rsidR="00000000" w:rsidRDefault="00540457">
      <w:pPr>
        <w:pStyle w:val="a0"/>
        <w:ind w:firstLine="0"/>
        <w:rPr>
          <w:rFonts w:hint="cs"/>
          <w:rtl/>
        </w:rPr>
      </w:pPr>
    </w:p>
    <w:p w14:paraId="61B1BD65" w14:textId="77777777" w:rsidR="00000000" w:rsidRDefault="00540457">
      <w:pPr>
        <w:pStyle w:val="-"/>
        <w:rPr>
          <w:rtl/>
        </w:rPr>
      </w:pPr>
      <w:bookmarkStart w:id="281" w:name="FS000000430T03_12_2003_14_54_13C"/>
      <w:bookmarkEnd w:id="281"/>
      <w:r>
        <w:rPr>
          <w:rFonts w:hint="eastAsia"/>
          <w:rtl/>
        </w:rPr>
        <w:t>יורי</w:t>
      </w:r>
      <w:r>
        <w:rPr>
          <w:rtl/>
        </w:rPr>
        <w:t xml:space="preserve"> שטרן (האיחוד הלאומי - ישראל ביתנו):</w:t>
      </w:r>
    </w:p>
    <w:p w14:paraId="7ABBA933" w14:textId="77777777" w:rsidR="00000000" w:rsidRDefault="00540457">
      <w:pPr>
        <w:pStyle w:val="a0"/>
        <w:rPr>
          <w:rFonts w:hint="cs"/>
          <w:rtl/>
        </w:rPr>
      </w:pPr>
    </w:p>
    <w:p w14:paraId="0C56FDBF" w14:textId="77777777" w:rsidR="00000000" w:rsidRDefault="00540457">
      <w:pPr>
        <w:pStyle w:val="a0"/>
        <w:rPr>
          <w:rFonts w:hint="cs"/>
          <w:rtl/>
        </w:rPr>
      </w:pPr>
      <w:r>
        <w:rPr>
          <w:rFonts w:hint="cs"/>
          <w:rtl/>
        </w:rPr>
        <w:t>-  - א. אי-התייצב</w:t>
      </w:r>
      <w:r>
        <w:rPr>
          <w:rFonts w:hint="cs"/>
          <w:rtl/>
        </w:rPr>
        <w:t>ות של המערכת המשפטית - - -</w:t>
      </w:r>
    </w:p>
    <w:p w14:paraId="00513160" w14:textId="77777777" w:rsidR="00000000" w:rsidRDefault="00540457">
      <w:pPr>
        <w:pStyle w:val="a0"/>
        <w:ind w:firstLine="0"/>
        <w:rPr>
          <w:rFonts w:hint="cs"/>
          <w:rtl/>
        </w:rPr>
      </w:pPr>
    </w:p>
    <w:p w14:paraId="45DFF110" w14:textId="77777777" w:rsidR="00000000" w:rsidRDefault="00540457">
      <w:pPr>
        <w:pStyle w:val="af0"/>
        <w:rPr>
          <w:rtl/>
        </w:rPr>
      </w:pPr>
      <w:r>
        <w:rPr>
          <w:rFonts w:hint="eastAsia"/>
          <w:rtl/>
        </w:rPr>
        <w:t>אברהם</w:t>
      </w:r>
      <w:r>
        <w:rPr>
          <w:rtl/>
        </w:rPr>
        <w:t xml:space="preserve"> בורג (העבודה-מימד):</w:t>
      </w:r>
    </w:p>
    <w:p w14:paraId="3B2FCDB4" w14:textId="77777777" w:rsidR="00000000" w:rsidRDefault="00540457">
      <w:pPr>
        <w:pStyle w:val="a0"/>
        <w:rPr>
          <w:rFonts w:hint="cs"/>
          <w:rtl/>
        </w:rPr>
      </w:pPr>
    </w:p>
    <w:p w14:paraId="33F340EB" w14:textId="77777777" w:rsidR="00000000" w:rsidRDefault="00540457">
      <w:pPr>
        <w:pStyle w:val="a0"/>
        <w:rPr>
          <w:rFonts w:hint="cs"/>
          <w:rtl/>
        </w:rPr>
      </w:pPr>
      <w:r>
        <w:rPr>
          <w:rFonts w:hint="cs"/>
          <w:rtl/>
        </w:rPr>
        <w:t>יש הצעה. מה ההצעה?</w:t>
      </w:r>
    </w:p>
    <w:p w14:paraId="160E38A3" w14:textId="77777777" w:rsidR="00000000" w:rsidRDefault="00540457">
      <w:pPr>
        <w:pStyle w:val="a0"/>
        <w:ind w:firstLine="0"/>
        <w:rPr>
          <w:rFonts w:hint="cs"/>
          <w:rtl/>
        </w:rPr>
      </w:pPr>
    </w:p>
    <w:p w14:paraId="3A9F80B5" w14:textId="77777777" w:rsidR="00000000" w:rsidRDefault="00540457">
      <w:pPr>
        <w:pStyle w:val="-"/>
        <w:rPr>
          <w:rtl/>
        </w:rPr>
      </w:pPr>
      <w:bookmarkStart w:id="282" w:name="FS000000430T03_12_2003_14_54_42C"/>
      <w:bookmarkEnd w:id="282"/>
      <w:r>
        <w:rPr>
          <w:rFonts w:hint="eastAsia"/>
          <w:rtl/>
        </w:rPr>
        <w:t>יורי</w:t>
      </w:r>
      <w:r>
        <w:rPr>
          <w:rtl/>
        </w:rPr>
        <w:t xml:space="preserve"> שטרן (האיחוד הלאומי - ישראל ביתנו):</w:t>
      </w:r>
    </w:p>
    <w:p w14:paraId="14198223" w14:textId="77777777" w:rsidR="00000000" w:rsidRDefault="00540457">
      <w:pPr>
        <w:pStyle w:val="a0"/>
        <w:rPr>
          <w:rFonts w:hint="cs"/>
          <w:rtl/>
        </w:rPr>
      </w:pPr>
    </w:p>
    <w:p w14:paraId="31A23F26" w14:textId="77777777" w:rsidR="00000000" w:rsidRDefault="00540457">
      <w:pPr>
        <w:pStyle w:val="a0"/>
        <w:rPr>
          <w:rFonts w:hint="cs"/>
          <w:rtl/>
        </w:rPr>
      </w:pPr>
      <w:r>
        <w:rPr>
          <w:rFonts w:hint="cs"/>
          <w:rtl/>
        </w:rPr>
        <w:t>- - - אי-התייצבות של המערכת המשפטית מאחורי הצבא. אותו בג"ץ שאסר על חופש הביטוי וסגר את ערוץ-7, אותו בג"ץ נותן לשקרים ולהשמצות של בכרי ושל פ</w:t>
      </w:r>
      <w:r>
        <w:rPr>
          <w:rFonts w:hint="cs"/>
          <w:rtl/>
        </w:rPr>
        <w:t>לסטינים להופיע בהקרנה.</w:t>
      </w:r>
    </w:p>
    <w:p w14:paraId="385D64C1" w14:textId="77777777" w:rsidR="00000000" w:rsidRDefault="00540457">
      <w:pPr>
        <w:pStyle w:val="af0"/>
        <w:rPr>
          <w:rtl/>
        </w:rPr>
      </w:pPr>
    </w:p>
    <w:p w14:paraId="71EF12AE" w14:textId="77777777" w:rsidR="00000000" w:rsidRDefault="00540457">
      <w:pPr>
        <w:pStyle w:val="af0"/>
        <w:rPr>
          <w:rtl/>
        </w:rPr>
      </w:pPr>
      <w:r>
        <w:rPr>
          <w:rFonts w:hint="eastAsia"/>
          <w:rtl/>
        </w:rPr>
        <w:t>אברהם</w:t>
      </w:r>
      <w:r>
        <w:rPr>
          <w:rtl/>
        </w:rPr>
        <w:t xml:space="preserve"> בורג (העבודה-מימד):</w:t>
      </w:r>
    </w:p>
    <w:p w14:paraId="7BACA3DB" w14:textId="77777777" w:rsidR="00000000" w:rsidRDefault="00540457">
      <w:pPr>
        <w:pStyle w:val="a0"/>
        <w:rPr>
          <w:rFonts w:hint="cs"/>
          <w:rtl/>
        </w:rPr>
      </w:pPr>
    </w:p>
    <w:p w14:paraId="2916F222" w14:textId="77777777" w:rsidR="00000000" w:rsidRDefault="00540457">
      <w:pPr>
        <w:pStyle w:val="a0"/>
        <w:rPr>
          <w:rFonts w:hint="cs"/>
          <w:rtl/>
        </w:rPr>
      </w:pPr>
      <w:r>
        <w:rPr>
          <w:rFonts w:hint="cs"/>
          <w:rtl/>
        </w:rPr>
        <w:t xml:space="preserve">מה ההצעה? </w:t>
      </w:r>
    </w:p>
    <w:p w14:paraId="7053D9A4" w14:textId="77777777" w:rsidR="00000000" w:rsidRDefault="00540457">
      <w:pPr>
        <w:pStyle w:val="a0"/>
        <w:ind w:firstLine="0"/>
        <w:rPr>
          <w:rFonts w:hint="cs"/>
          <w:rtl/>
        </w:rPr>
      </w:pPr>
    </w:p>
    <w:p w14:paraId="5BD159DE" w14:textId="77777777" w:rsidR="00000000" w:rsidRDefault="00540457">
      <w:pPr>
        <w:pStyle w:val="-"/>
        <w:rPr>
          <w:rtl/>
        </w:rPr>
      </w:pPr>
      <w:bookmarkStart w:id="283" w:name="FS000000430T03_12_2003_14_55_50C"/>
      <w:bookmarkEnd w:id="283"/>
      <w:r>
        <w:rPr>
          <w:rtl/>
        </w:rPr>
        <w:t>יורי שטרן (האיחוד הלאומי - ישראל ביתנו):</w:t>
      </w:r>
    </w:p>
    <w:p w14:paraId="09718C11" w14:textId="77777777" w:rsidR="00000000" w:rsidRDefault="00540457">
      <w:pPr>
        <w:pStyle w:val="a0"/>
        <w:rPr>
          <w:rtl/>
        </w:rPr>
      </w:pPr>
    </w:p>
    <w:p w14:paraId="641729A9" w14:textId="77777777" w:rsidR="00000000" w:rsidRDefault="00540457">
      <w:pPr>
        <w:pStyle w:val="a0"/>
        <w:rPr>
          <w:rFonts w:hint="cs"/>
          <w:rtl/>
        </w:rPr>
      </w:pPr>
      <w:r>
        <w:rPr>
          <w:rFonts w:hint="cs"/>
          <w:rtl/>
        </w:rPr>
        <w:t>ב. הדבר המדהים הוא, שרבים מהעיתונאים נעלמו כאשר חיילי החטיבה הקימו אוהל ליד בית-המשפט העליון, והם לא באו לכסות את המחאה המוצדקת כל כך שלהם; ג. הכסף הזר</w:t>
      </w:r>
      <w:r>
        <w:rPr>
          <w:rFonts w:hint="cs"/>
          <w:rtl/>
        </w:rPr>
        <w:t>. כמו בסיפורו של יוסי ביילין, גם פה הכסף של הרשות הפלסטינית הושקע - -</w:t>
      </w:r>
    </w:p>
    <w:p w14:paraId="67A62F27" w14:textId="77777777" w:rsidR="00000000" w:rsidRDefault="00540457">
      <w:pPr>
        <w:pStyle w:val="a0"/>
        <w:ind w:firstLine="0"/>
        <w:rPr>
          <w:rFonts w:hint="cs"/>
          <w:rtl/>
        </w:rPr>
      </w:pPr>
    </w:p>
    <w:p w14:paraId="6D6BE78C" w14:textId="77777777" w:rsidR="00000000" w:rsidRDefault="00540457">
      <w:pPr>
        <w:pStyle w:val="af1"/>
        <w:rPr>
          <w:rtl/>
        </w:rPr>
      </w:pPr>
      <w:r>
        <w:rPr>
          <w:rtl/>
        </w:rPr>
        <w:t>היו"ר מוחמד ברכה:</w:t>
      </w:r>
    </w:p>
    <w:p w14:paraId="5F9ED3C7" w14:textId="77777777" w:rsidR="00000000" w:rsidRDefault="00540457">
      <w:pPr>
        <w:pStyle w:val="a0"/>
        <w:rPr>
          <w:rtl/>
        </w:rPr>
      </w:pPr>
    </w:p>
    <w:p w14:paraId="6B2F651D" w14:textId="77777777" w:rsidR="00000000" w:rsidRDefault="00540457">
      <w:pPr>
        <w:pStyle w:val="a0"/>
        <w:rPr>
          <w:rFonts w:hint="cs"/>
          <w:rtl/>
        </w:rPr>
      </w:pPr>
      <w:r>
        <w:rPr>
          <w:rFonts w:hint="cs"/>
          <w:rtl/>
        </w:rPr>
        <w:t>זו הצעה אחרת, זה לא נאום, חבר הכנסת שטרן.</w:t>
      </w:r>
    </w:p>
    <w:p w14:paraId="1446F1FD" w14:textId="77777777" w:rsidR="00000000" w:rsidRDefault="00540457">
      <w:pPr>
        <w:pStyle w:val="a0"/>
        <w:ind w:firstLine="0"/>
        <w:rPr>
          <w:rFonts w:hint="cs"/>
          <w:rtl/>
        </w:rPr>
      </w:pPr>
    </w:p>
    <w:p w14:paraId="00BE327B" w14:textId="77777777" w:rsidR="00000000" w:rsidRDefault="00540457">
      <w:pPr>
        <w:pStyle w:val="-"/>
        <w:rPr>
          <w:rtl/>
        </w:rPr>
      </w:pPr>
      <w:bookmarkStart w:id="284" w:name="FS000000430T03_12_2003_14_56_59C"/>
      <w:bookmarkEnd w:id="284"/>
      <w:r>
        <w:rPr>
          <w:rtl/>
        </w:rPr>
        <w:t>יורי שטרן (האיחוד הלאומי - ישראל ביתנו):</w:t>
      </w:r>
    </w:p>
    <w:p w14:paraId="1BA35BAC" w14:textId="77777777" w:rsidR="00000000" w:rsidRDefault="00540457">
      <w:pPr>
        <w:pStyle w:val="a0"/>
        <w:rPr>
          <w:rtl/>
        </w:rPr>
      </w:pPr>
    </w:p>
    <w:p w14:paraId="650097CC" w14:textId="77777777" w:rsidR="00000000" w:rsidRDefault="00540457">
      <w:pPr>
        <w:pStyle w:val="a0"/>
        <w:rPr>
          <w:rFonts w:hint="cs"/>
          <w:rtl/>
        </w:rPr>
      </w:pPr>
      <w:r>
        <w:rPr>
          <w:rFonts w:hint="cs"/>
          <w:rtl/>
        </w:rPr>
        <w:t xml:space="preserve">- - בסרט תעמולתי. </w:t>
      </w:r>
    </w:p>
    <w:p w14:paraId="62CC48EF" w14:textId="77777777" w:rsidR="00000000" w:rsidRDefault="00540457">
      <w:pPr>
        <w:pStyle w:val="a0"/>
        <w:rPr>
          <w:rFonts w:hint="cs"/>
          <w:rtl/>
        </w:rPr>
      </w:pPr>
    </w:p>
    <w:p w14:paraId="5216D67C" w14:textId="77777777" w:rsidR="00000000" w:rsidRDefault="00540457">
      <w:pPr>
        <w:pStyle w:val="a0"/>
        <w:rPr>
          <w:rFonts w:hint="cs"/>
          <w:rtl/>
        </w:rPr>
      </w:pPr>
      <w:r>
        <w:rPr>
          <w:rFonts w:hint="cs"/>
          <w:rtl/>
        </w:rPr>
        <w:t>אני מציע שהנושא יידון גם במליאה וגם בוועדה.</w:t>
      </w:r>
    </w:p>
    <w:p w14:paraId="512F2ED5" w14:textId="77777777" w:rsidR="00000000" w:rsidRDefault="00540457">
      <w:pPr>
        <w:pStyle w:val="a0"/>
        <w:ind w:firstLine="0"/>
        <w:rPr>
          <w:rFonts w:hint="cs"/>
          <w:rtl/>
        </w:rPr>
      </w:pPr>
    </w:p>
    <w:p w14:paraId="1A248EC7" w14:textId="77777777" w:rsidR="00000000" w:rsidRDefault="00540457">
      <w:pPr>
        <w:pStyle w:val="af0"/>
        <w:rPr>
          <w:rtl/>
        </w:rPr>
      </w:pPr>
      <w:r>
        <w:rPr>
          <w:rFonts w:hint="eastAsia"/>
          <w:rtl/>
        </w:rPr>
        <w:t>אברהם</w:t>
      </w:r>
      <w:r>
        <w:rPr>
          <w:rtl/>
        </w:rPr>
        <w:t xml:space="preserve"> בורג (העבו</w:t>
      </w:r>
      <w:r>
        <w:rPr>
          <w:rtl/>
        </w:rPr>
        <w:t>דה-מימד):</w:t>
      </w:r>
    </w:p>
    <w:p w14:paraId="07862344" w14:textId="77777777" w:rsidR="00000000" w:rsidRDefault="00540457">
      <w:pPr>
        <w:pStyle w:val="a0"/>
        <w:rPr>
          <w:rFonts w:hint="cs"/>
          <w:rtl/>
        </w:rPr>
      </w:pPr>
    </w:p>
    <w:p w14:paraId="4003994E" w14:textId="77777777" w:rsidR="00000000" w:rsidRDefault="00540457">
      <w:pPr>
        <w:pStyle w:val="a0"/>
        <w:rPr>
          <w:rFonts w:hint="cs"/>
          <w:rtl/>
        </w:rPr>
      </w:pPr>
      <w:r>
        <w:rPr>
          <w:rFonts w:hint="cs"/>
          <w:rtl/>
        </w:rPr>
        <w:t>אין דבר כזה.</w:t>
      </w:r>
    </w:p>
    <w:p w14:paraId="651D289D" w14:textId="77777777" w:rsidR="00000000" w:rsidRDefault="00540457">
      <w:pPr>
        <w:pStyle w:val="a0"/>
        <w:ind w:firstLine="0"/>
        <w:rPr>
          <w:rFonts w:hint="cs"/>
          <w:rtl/>
        </w:rPr>
      </w:pPr>
    </w:p>
    <w:p w14:paraId="2AAC02BA" w14:textId="77777777" w:rsidR="00000000" w:rsidRDefault="00540457">
      <w:pPr>
        <w:pStyle w:val="af1"/>
        <w:rPr>
          <w:rtl/>
        </w:rPr>
      </w:pPr>
      <w:r>
        <w:rPr>
          <w:rtl/>
        </w:rPr>
        <w:t>היו"ר מוחמד ברכה:</w:t>
      </w:r>
    </w:p>
    <w:p w14:paraId="23F15E6E" w14:textId="77777777" w:rsidR="00000000" w:rsidRDefault="00540457">
      <w:pPr>
        <w:pStyle w:val="a0"/>
        <w:rPr>
          <w:rtl/>
        </w:rPr>
      </w:pPr>
    </w:p>
    <w:p w14:paraId="7DC07906" w14:textId="77777777" w:rsidR="00000000" w:rsidRDefault="00540457">
      <w:pPr>
        <w:pStyle w:val="a0"/>
        <w:rPr>
          <w:rFonts w:hint="cs"/>
          <w:rtl/>
        </w:rPr>
      </w:pPr>
      <w:r>
        <w:rPr>
          <w:rFonts w:hint="cs"/>
          <w:rtl/>
        </w:rPr>
        <w:t>ועדה. חברת הכנסת אתי לבני, נותר לך להציע הסרה. יש סדר.</w:t>
      </w:r>
    </w:p>
    <w:p w14:paraId="5BEFDDEE" w14:textId="77777777" w:rsidR="00000000" w:rsidRDefault="00540457">
      <w:pPr>
        <w:pStyle w:val="a0"/>
        <w:ind w:firstLine="0"/>
        <w:rPr>
          <w:rFonts w:hint="cs"/>
          <w:rtl/>
        </w:rPr>
      </w:pPr>
    </w:p>
    <w:p w14:paraId="1C21CBF4" w14:textId="77777777" w:rsidR="00000000" w:rsidRDefault="00540457">
      <w:pPr>
        <w:pStyle w:val="a"/>
        <w:rPr>
          <w:rtl/>
        </w:rPr>
      </w:pPr>
      <w:bookmarkStart w:id="285" w:name="FS000001051T03_12_2003_14_57_44"/>
      <w:bookmarkStart w:id="286" w:name="_Toc59448052"/>
      <w:bookmarkEnd w:id="285"/>
      <w:r>
        <w:rPr>
          <w:rFonts w:hint="eastAsia"/>
          <w:rtl/>
        </w:rPr>
        <w:t>אתי</w:t>
      </w:r>
      <w:r>
        <w:rPr>
          <w:rtl/>
        </w:rPr>
        <w:t xml:space="preserve"> לבני (שינוי):</w:t>
      </w:r>
      <w:bookmarkEnd w:id="286"/>
    </w:p>
    <w:p w14:paraId="579A16F9" w14:textId="77777777" w:rsidR="00000000" w:rsidRDefault="00540457">
      <w:pPr>
        <w:pStyle w:val="a0"/>
        <w:rPr>
          <w:rFonts w:hint="cs"/>
          <w:rtl/>
        </w:rPr>
      </w:pPr>
    </w:p>
    <w:p w14:paraId="4D70254C" w14:textId="77777777" w:rsidR="00000000" w:rsidRDefault="00540457">
      <w:pPr>
        <w:pStyle w:val="a0"/>
        <w:rPr>
          <w:rFonts w:hint="cs"/>
          <w:rtl/>
        </w:rPr>
      </w:pPr>
      <w:r>
        <w:rPr>
          <w:rFonts w:hint="cs"/>
          <w:rtl/>
        </w:rPr>
        <w:t>נכון, אני מציעה להסיר את ההצעה ולחכות עד שנקבל החלטה בעניין הדיון הנוסף. אין צורך להתערב עכשיו בעניין שנמצא לפתחו של בית-המשפט ורק היום ה</w:t>
      </w:r>
      <w:r>
        <w:rPr>
          <w:rFonts w:hint="cs"/>
          <w:rtl/>
        </w:rPr>
        <w:t>וא נתן צו מניעה בעניין הזה.</w:t>
      </w:r>
    </w:p>
    <w:p w14:paraId="6253C274" w14:textId="77777777" w:rsidR="00000000" w:rsidRDefault="00540457">
      <w:pPr>
        <w:pStyle w:val="a0"/>
        <w:ind w:firstLine="0"/>
        <w:rPr>
          <w:rFonts w:hint="cs"/>
          <w:rtl/>
        </w:rPr>
      </w:pPr>
    </w:p>
    <w:p w14:paraId="4257C0EB" w14:textId="77777777" w:rsidR="00000000" w:rsidRDefault="00540457">
      <w:pPr>
        <w:pStyle w:val="a0"/>
        <w:ind w:firstLine="0"/>
        <w:rPr>
          <w:rFonts w:hint="cs"/>
          <w:rtl/>
        </w:rPr>
      </w:pPr>
      <w:r>
        <w:rPr>
          <w:rFonts w:hint="cs"/>
          <w:rtl/>
        </w:rPr>
        <w:tab/>
        <w:t>אני רוצה לקרוא הלאה את הדברים שציטט גדעון סער, כי לצערי כל הדיון בנושא הזה הפך להיות התנגחות והתלהמות כלפי בית-המשפט העליון. ראינו אתמול את ההפגנה שקיימו ליד האוהל חברי כנסת, וצורת ההתלהמות, שבהזדמנות חגיגית זאת גם ערוץ-7 נמצא</w:t>
      </w:r>
      <w:r>
        <w:rPr>
          <w:rFonts w:hint="cs"/>
          <w:rtl/>
        </w:rPr>
        <w:t xml:space="preserve"> וכל מיני דברים אחרים. כדאי לקרוא מפסק-הדין, למרות מה שקרא גדעון - - -</w:t>
      </w:r>
    </w:p>
    <w:p w14:paraId="3B90DCF9" w14:textId="77777777" w:rsidR="00000000" w:rsidRDefault="00540457">
      <w:pPr>
        <w:pStyle w:val="a0"/>
        <w:ind w:firstLine="0"/>
        <w:rPr>
          <w:rFonts w:hint="cs"/>
          <w:rtl/>
        </w:rPr>
      </w:pPr>
    </w:p>
    <w:p w14:paraId="3F7A21FC" w14:textId="77777777" w:rsidR="00000000" w:rsidRDefault="00540457">
      <w:pPr>
        <w:pStyle w:val="af1"/>
        <w:rPr>
          <w:rtl/>
        </w:rPr>
      </w:pPr>
      <w:r>
        <w:rPr>
          <w:rtl/>
        </w:rPr>
        <w:t>היו"ר מוחמד ברכה:</w:t>
      </w:r>
    </w:p>
    <w:p w14:paraId="4B769F1B" w14:textId="77777777" w:rsidR="00000000" w:rsidRDefault="00540457">
      <w:pPr>
        <w:pStyle w:val="a0"/>
        <w:rPr>
          <w:rtl/>
        </w:rPr>
      </w:pPr>
    </w:p>
    <w:p w14:paraId="20C2B17E" w14:textId="77777777" w:rsidR="00000000" w:rsidRDefault="00540457">
      <w:pPr>
        <w:pStyle w:val="a0"/>
        <w:rPr>
          <w:rFonts w:hint="cs"/>
          <w:rtl/>
        </w:rPr>
      </w:pPr>
      <w:r>
        <w:rPr>
          <w:rFonts w:hint="cs"/>
          <w:rtl/>
        </w:rPr>
        <w:t>אין לך הרבה זמן לקרוא, אם את רוצה תתחילי לקרוא, כי יש לך רק 14 שניות.</w:t>
      </w:r>
    </w:p>
    <w:p w14:paraId="681FEAB7" w14:textId="77777777" w:rsidR="00000000" w:rsidRDefault="00540457">
      <w:pPr>
        <w:pStyle w:val="a0"/>
        <w:rPr>
          <w:rFonts w:hint="cs"/>
          <w:rtl/>
        </w:rPr>
      </w:pPr>
    </w:p>
    <w:p w14:paraId="2B7C544F" w14:textId="77777777" w:rsidR="00000000" w:rsidRDefault="00540457">
      <w:pPr>
        <w:pStyle w:val="af0"/>
        <w:rPr>
          <w:rtl/>
        </w:rPr>
      </w:pPr>
      <w:r>
        <w:rPr>
          <w:rFonts w:hint="cs"/>
          <w:rtl/>
        </w:rPr>
        <w:t xml:space="preserve">סגן שר הביטחון </w:t>
      </w:r>
      <w:r>
        <w:rPr>
          <w:rFonts w:hint="eastAsia"/>
          <w:rtl/>
        </w:rPr>
        <w:t>זאב</w:t>
      </w:r>
      <w:r>
        <w:rPr>
          <w:rtl/>
        </w:rPr>
        <w:t xml:space="preserve"> בוים:</w:t>
      </w:r>
    </w:p>
    <w:p w14:paraId="5BBB2EC4" w14:textId="77777777" w:rsidR="00000000" w:rsidRDefault="00540457">
      <w:pPr>
        <w:pStyle w:val="a0"/>
        <w:rPr>
          <w:rFonts w:hint="cs"/>
          <w:rtl/>
        </w:rPr>
      </w:pPr>
    </w:p>
    <w:p w14:paraId="36FE0DC3" w14:textId="77777777" w:rsidR="00000000" w:rsidRDefault="00540457">
      <w:pPr>
        <w:pStyle w:val="a0"/>
        <w:rPr>
          <w:rFonts w:hint="cs"/>
          <w:rtl/>
        </w:rPr>
      </w:pPr>
      <w:r>
        <w:rPr>
          <w:rFonts w:hint="cs"/>
          <w:rtl/>
        </w:rPr>
        <w:t>יהיה דיון במליאה ותוכלי לקרוא.</w:t>
      </w:r>
    </w:p>
    <w:p w14:paraId="4B62D5A5" w14:textId="77777777" w:rsidR="00000000" w:rsidRDefault="00540457">
      <w:pPr>
        <w:pStyle w:val="a0"/>
        <w:ind w:firstLine="0"/>
        <w:rPr>
          <w:rFonts w:hint="cs"/>
          <w:rtl/>
        </w:rPr>
      </w:pPr>
    </w:p>
    <w:p w14:paraId="29AAF2AF" w14:textId="77777777" w:rsidR="00000000" w:rsidRDefault="00540457">
      <w:pPr>
        <w:pStyle w:val="-"/>
        <w:rPr>
          <w:rtl/>
        </w:rPr>
      </w:pPr>
      <w:bookmarkStart w:id="287" w:name="FS000001051T03_12_2003_14_59_42C"/>
      <w:bookmarkEnd w:id="287"/>
      <w:r>
        <w:rPr>
          <w:rtl/>
        </w:rPr>
        <w:t>אתי לבני (שינוי):</w:t>
      </w:r>
    </w:p>
    <w:p w14:paraId="1E2CF1F4" w14:textId="77777777" w:rsidR="00000000" w:rsidRDefault="00540457">
      <w:pPr>
        <w:pStyle w:val="a0"/>
        <w:rPr>
          <w:rtl/>
        </w:rPr>
      </w:pPr>
    </w:p>
    <w:p w14:paraId="3D4AD0F8" w14:textId="77777777" w:rsidR="00000000" w:rsidRDefault="00540457">
      <w:pPr>
        <w:pStyle w:val="a0"/>
        <w:rPr>
          <w:rFonts w:hint="cs"/>
          <w:rtl/>
        </w:rPr>
      </w:pPr>
      <w:r>
        <w:rPr>
          <w:rFonts w:hint="cs"/>
          <w:rtl/>
        </w:rPr>
        <w:t>אני רוצה לומר עוד</w:t>
      </w:r>
      <w:r>
        <w:rPr>
          <w:rFonts w:hint="cs"/>
          <w:rtl/>
        </w:rPr>
        <w:t xml:space="preserve"> משפט: אני מזמינה את כולם לקרוא את פסק-הדין כולו, ולא לבחור סעיפים. יש דרך אחרת לטפל בזה. זה אכן סרט מלא דיבה, סרט שצריך להעביר אותו מן העולם. אפשר להגיש תביעת דיבה ולקבל צו מניעה. אף אחד מהעותרים לא היה מוכן לעשות את זה, אף שאני התנדבתי להגיש תביעה בשם הל</w:t>
      </w:r>
      <w:r>
        <w:rPr>
          <w:rFonts w:hint="cs"/>
          <w:rtl/>
        </w:rPr>
        <w:t>וחמים.</w:t>
      </w:r>
    </w:p>
    <w:p w14:paraId="7A3F7DD3" w14:textId="77777777" w:rsidR="00000000" w:rsidRDefault="00540457">
      <w:pPr>
        <w:pStyle w:val="a0"/>
        <w:ind w:firstLine="0"/>
        <w:rPr>
          <w:rFonts w:hint="cs"/>
          <w:rtl/>
        </w:rPr>
      </w:pPr>
    </w:p>
    <w:p w14:paraId="70CB0FA5" w14:textId="77777777" w:rsidR="00000000" w:rsidRDefault="00540457">
      <w:pPr>
        <w:pStyle w:val="af1"/>
        <w:rPr>
          <w:rtl/>
        </w:rPr>
      </w:pPr>
      <w:r>
        <w:rPr>
          <w:rtl/>
        </w:rPr>
        <w:t>היו"ר מוחמד ברכה:</w:t>
      </w:r>
    </w:p>
    <w:p w14:paraId="392420DB" w14:textId="77777777" w:rsidR="00000000" w:rsidRDefault="00540457">
      <w:pPr>
        <w:pStyle w:val="a0"/>
        <w:rPr>
          <w:rtl/>
        </w:rPr>
      </w:pPr>
    </w:p>
    <w:p w14:paraId="3A0D4B66" w14:textId="77777777" w:rsidR="00000000" w:rsidRDefault="00540457">
      <w:pPr>
        <w:pStyle w:val="a0"/>
        <w:rPr>
          <w:rFonts w:hint="cs"/>
          <w:rtl/>
        </w:rPr>
      </w:pPr>
      <w:r>
        <w:rPr>
          <w:rFonts w:hint="cs"/>
          <w:rtl/>
        </w:rPr>
        <w:t xml:space="preserve">תודה. </w:t>
      </w:r>
    </w:p>
    <w:p w14:paraId="2B1259BA" w14:textId="77777777" w:rsidR="00000000" w:rsidRDefault="00540457">
      <w:pPr>
        <w:pStyle w:val="a0"/>
        <w:rPr>
          <w:rFonts w:hint="cs"/>
          <w:rtl/>
        </w:rPr>
      </w:pPr>
    </w:p>
    <w:p w14:paraId="7A090DF5" w14:textId="77777777" w:rsidR="00000000" w:rsidRDefault="00540457">
      <w:pPr>
        <w:pStyle w:val="a0"/>
        <w:rPr>
          <w:rFonts w:hint="cs"/>
          <w:rtl/>
        </w:rPr>
      </w:pPr>
      <w:r>
        <w:rPr>
          <w:rFonts w:hint="cs"/>
          <w:rtl/>
        </w:rPr>
        <w:t xml:space="preserve">רבותי, אנחנו נעבור להצבעה. ההצבעה תהיה כדלקמן: בעד </w:t>
      </w:r>
      <w:r>
        <w:rPr>
          <w:rtl/>
        </w:rPr>
        <w:t>–</w:t>
      </w:r>
      <w:r>
        <w:rPr>
          <w:rFonts w:hint="cs"/>
          <w:rtl/>
        </w:rPr>
        <w:t xml:space="preserve"> למליאה, על-פי בקשת חבר הכנסת המציע וסגן השר. נגד </w:t>
      </w:r>
      <w:r>
        <w:rPr>
          <w:rtl/>
        </w:rPr>
        <w:t>–</w:t>
      </w:r>
      <w:r>
        <w:rPr>
          <w:rFonts w:hint="cs"/>
          <w:rtl/>
        </w:rPr>
        <w:t xml:space="preserve"> הסרה. בבקשה, ההצבעה החלה.</w:t>
      </w:r>
    </w:p>
    <w:p w14:paraId="48696498" w14:textId="77777777" w:rsidR="00000000" w:rsidRDefault="00540457">
      <w:pPr>
        <w:pStyle w:val="a0"/>
        <w:ind w:firstLine="0"/>
        <w:rPr>
          <w:rFonts w:hint="cs"/>
          <w:rtl/>
        </w:rPr>
      </w:pPr>
    </w:p>
    <w:p w14:paraId="0E44E6FA" w14:textId="77777777" w:rsidR="00000000" w:rsidRDefault="00540457">
      <w:pPr>
        <w:pStyle w:val="ab"/>
        <w:bidi/>
        <w:rPr>
          <w:rFonts w:hint="cs"/>
          <w:rtl/>
        </w:rPr>
      </w:pPr>
      <w:r>
        <w:rPr>
          <w:rFonts w:hint="cs"/>
          <w:rtl/>
        </w:rPr>
        <w:t xml:space="preserve">הצבעה </w:t>
      </w:r>
    </w:p>
    <w:p w14:paraId="045DAA70" w14:textId="77777777" w:rsidR="00000000" w:rsidRDefault="00540457">
      <w:pPr>
        <w:pStyle w:val="a0"/>
        <w:rPr>
          <w:rFonts w:hint="cs"/>
          <w:rtl/>
        </w:rPr>
      </w:pPr>
    </w:p>
    <w:p w14:paraId="18604536" w14:textId="77777777" w:rsidR="00000000" w:rsidRDefault="00540457">
      <w:pPr>
        <w:pStyle w:val="ac"/>
        <w:bidi/>
        <w:rPr>
          <w:rFonts w:hint="cs"/>
          <w:rtl/>
        </w:rPr>
      </w:pPr>
      <w:r>
        <w:rPr>
          <w:rFonts w:hint="cs"/>
          <w:rtl/>
        </w:rPr>
        <w:t xml:space="preserve">בעד ההצעה לכלול את הנושא בסדר-היום </w:t>
      </w:r>
      <w:r>
        <w:rPr>
          <w:rtl/>
        </w:rPr>
        <w:t>–</w:t>
      </w:r>
      <w:r>
        <w:rPr>
          <w:rFonts w:hint="cs"/>
          <w:rtl/>
        </w:rPr>
        <w:t xml:space="preserve"> 20</w:t>
      </w:r>
    </w:p>
    <w:p w14:paraId="404BD6C6"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3</w:t>
      </w:r>
    </w:p>
    <w:p w14:paraId="387B3F93" w14:textId="77777777" w:rsidR="00000000" w:rsidRDefault="00540457">
      <w:pPr>
        <w:pStyle w:val="ac"/>
        <w:bidi/>
        <w:rPr>
          <w:rFonts w:hint="cs"/>
          <w:rtl/>
        </w:rPr>
      </w:pPr>
      <w:r>
        <w:rPr>
          <w:rFonts w:hint="cs"/>
          <w:rtl/>
        </w:rPr>
        <w:t xml:space="preserve">נמנעים </w:t>
      </w:r>
      <w:r>
        <w:rPr>
          <w:rtl/>
        </w:rPr>
        <w:t>–</w:t>
      </w:r>
      <w:r>
        <w:rPr>
          <w:rFonts w:hint="cs"/>
          <w:rtl/>
        </w:rPr>
        <w:t xml:space="preserve"> אין</w:t>
      </w:r>
    </w:p>
    <w:p w14:paraId="6B42B57A" w14:textId="77777777" w:rsidR="00000000" w:rsidRDefault="00540457">
      <w:pPr>
        <w:pStyle w:val="ad"/>
        <w:bidi/>
        <w:rPr>
          <w:rFonts w:hint="cs"/>
          <w:rtl/>
        </w:rPr>
      </w:pPr>
      <w:r>
        <w:rPr>
          <w:rFonts w:hint="cs"/>
          <w:rtl/>
        </w:rPr>
        <w:t>ההצעה לכלול את הנושא בסדר-היום של הכנסת נתקבלה.</w:t>
      </w:r>
    </w:p>
    <w:p w14:paraId="793909AB" w14:textId="77777777" w:rsidR="00000000" w:rsidRDefault="00540457">
      <w:pPr>
        <w:pStyle w:val="a0"/>
        <w:ind w:firstLine="0"/>
        <w:rPr>
          <w:rFonts w:hint="cs"/>
          <w:rtl/>
        </w:rPr>
      </w:pPr>
    </w:p>
    <w:p w14:paraId="1C34EB2C" w14:textId="77777777" w:rsidR="00000000" w:rsidRDefault="00540457">
      <w:pPr>
        <w:pStyle w:val="af1"/>
        <w:rPr>
          <w:rtl/>
        </w:rPr>
      </w:pPr>
      <w:r>
        <w:rPr>
          <w:rtl/>
        </w:rPr>
        <w:t>היו"ר מוחמד ברכה:</w:t>
      </w:r>
    </w:p>
    <w:p w14:paraId="352EA8D0" w14:textId="77777777" w:rsidR="00000000" w:rsidRDefault="00540457">
      <w:pPr>
        <w:pStyle w:val="a0"/>
        <w:rPr>
          <w:rtl/>
        </w:rPr>
      </w:pPr>
    </w:p>
    <w:p w14:paraId="5A0F0562" w14:textId="77777777" w:rsidR="00000000" w:rsidRDefault="00540457">
      <w:pPr>
        <w:pStyle w:val="a0"/>
        <w:rPr>
          <w:rFonts w:hint="cs"/>
          <w:rtl/>
        </w:rPr>
      </w:pPr>
      <w:r>
        <w:rPr>
          <w:rFonts w:hint="cs"/>
          <w:rtl/>
        </w:rPr>
        <w:t xml:space="preserve">הנושא יידון במליאה בהזדמנות הקרובה. בעד ההעברה למליאה </w:t>
      </w:r>
      <w:r>
        <w:rPr>
          <w:rtl/>
        </w:rPr>
        <w:t>–</w:t>
      </w:r>
      <w:r>
        <w:rPr>
          <w:rFonts w:hint="cs"/>
          <w:rtl/>
        </w:rPr>
        <w:t xml:space="preserve"> 19, יחד עם כבוד היושב-ראש, חבר הכנסת ריבלין, שזה 20. נגד הצביעו שלושה.</w:t>
      </w:r>
    </w:p>
    <w:p w14:paraId="0D4E67EE" w14:textId="77777777" w:rsidR="00000000" w:rsidRDefault="00540457">
      <w:pPr>
        <w:pStyle w:val="a0"/>
        <w:ind w:firstLine="0"/>
        <w:rPr>
          <w:rFonts w:hint="cs"/>
          <w:rtl/>
        </w:rPr>
      </w:pPr>
    </w:p>
    <w:p w14:paraId="13F5DB72" w14:textId="77777777" w:rsidR="00000000" w:rsidRDefault="00540457">
      <w:pPr>
        <w:pStyle w:val="a0"/>
        <w:ind w:firstLine="0"/>
        <w:rPr>
          <w:rFonts w:hint="cs"/>
          <w:rtl/>
        </w:rPr>
      </w:pPr>
    </w:p>
    <w:p w14:paraId="59F070EA" w14:textId="77777777" w:rsidR="00000000" w:rsidRDefault="00540457">
      <w:pPr>
        <w:pStyle w:val="a2"/>
        <w:rPr>
          <w:rtl/>
        </w:rPr>
      </w:pPr>
    </w:p>
    <w:p w14:paraId="7828AC4D" w14:textId="77777777" w:rsidR="00000000" w:rsidRDefault="00540457">
      <w:pPr>
        <w:pStyle w:val="a2"/>
        <w:rPr>
          <w:rFonts w:hint="cs"/>
          <w:rtl/>
        </w:rPr>
      </w:pPr>
      <w:bookmarkStart w:id="288" w:name="_Toc59448053"/>
      <w:r>
        <w:rPr>
          <w:rFonts w:hint="cs"/>
          <w:rtl/>
        </w:rPr>
        <w:t>הודעה אישית  של חבר הכנסת טלב אלסאנע</w:t>
      </w:r>
      <w:bookmarkEnd w:id="288"/>
    </w:p>
    <w:p w14:paraId="4B670A5F" w14:textId="77777777" w:rsidR="00000000" w:rsidRDefault="00540457">
      <w:pPr>
        <w:pStyle w:val="af1"/>
        <w:rPr>
          <w:rFonts w:hint="cs"/>
          <w:rtl/>
        </w:rPr>
      </w:pPr>
    </w:p>
    <w:p w14:paraId="4B05B6DA" w14:textId="77777777" w:rsidR="00000000" w:rsidRDefault="00540457">
      <w:pPr>
        <w:pStyle w:val="af1"/>
        <w:rPr>
          <w:rtl/>
        </w:rPr>
      </w:pPr>
      <w:r>
        <w:rPr>
          <w:rtl/>
        </w:rPr>
        <w:t xml:space="preserve">היו"ר </w:t>
      </w:r>
      <w:r>
        <w:rPr>
          <w:rtl/>
        </w:rPr>
        <w:t>מוחמד ברכה:</w:t>
      </w:r>
    </w:p>
    <w:p w14:paraId="3544A8F4" w14:textId="77777777" w:rsidR="00000000" w:rsidRDefault="00540457">
      <w:pPr>
        <w:pStyle w:val="a0"/>
        <w:ind w:firstLine="0"/>
        <w:rPr>
          <w:rFonts w:hint="cs"/>
          <w:rtl/>
        </w:rPr>
      </w:pPr>
    </w:p>
    <w:p w14:paraId="261277BA" w14:textId="77777777" w:rsidR="00000000" w:rsidRDefault="00540457">
      <w:pPr>
        <w:pStyle w:val="a0"/>
        <w:ind w:firstLine="0"/>
        <w:rPr>
          <w:rFonts w:hint="cs"/>
          <w:rtl/>
        </w:rPr>
      </w:pPr>
      <w:bookmarkStart w:id="289" w:name="FS000000549T03_12_2003_15_12_51"/>
      <w:bookmarkEnd w:id="289"/>
      <w:r>
        <w:rPr>
          <w:rFonts w:hint="cs"/>
          <w:rtl/>
        </w:rPr>
        <w:tab/>
        <w:t>רבותי חברי הכנסת, בעקבות הדברים האישיים שאמר סגן השר בוים נגד חבר הכנסת טלב אלסאנע, ועל-פי סעיף 54, ובהתייעצות עם יושב-ראש הכנסת, הוא רשאי לתת הודעה אישית. בבקשה, חבר הכנסת טלב אלסאנע, על-פי הנוסח שנמסר. בבקשה לא לחרוג מהנוסח.</w:t>
      </w:r>
    </w:p>
    <w:p w14:paraId="2D87E14E" w14:textId="77777777" w:rsidR="00000000" w:rsidRDefault="00540457">
      <w:pPr>
        <w:pStyle w:val="a"/>
        <w:rPr>
          <w:rFonts w:hint="cs"/>
          <w:rtl/>
        </w:rPr>
      </w:pPr>
    </w:p>
    <w:p w14:paraId="50DB32CB" w14:textId="77777777" w:rsidR="00000000" w:rsidRDefault="00540457">
      <w:pPr>
        <w:pStyle w:val="a"/>
        <w:rPr>
          <w:rtl/>
        </w:rPr>
      </w:pPr>
      <w:bookmarkStart w:id="290" w:name="_Toc59448054"/>
      <w:r>
        <w:rPr>
          <w:rFonts w:hint="eastAsia"/>
          <w:rtl/>
        </w:rPr>
        <w:t>טלב</w:t>
      </w:r>
      <w:r>
        <w:rPr>
          <w:rtl/>
        </w:rPr>
        <w:t xml:space="preserve"> אלסאנע (רע</w:t>
      </w:r>
      <w:r>
        <w:rPr>
          <w:rtl/>
        </w:rPr>
        <w:t>"ם):</w:t>
      </w:r>
      <w:bookmarkEnd w:id="290"/>
    </w:p>
    <w:p w14:paraId="04387E33" w14:textId="77777777" w:rsidR="00000000" w:rsidRDefault="00540457">
      <w:pPr>
        <w:pStyle w:val="a0"/>
        <w:rPr>
          <w:rFonts w:hint="cs"/>
          <w:rtl/>
        </w:rPr>
      </w:pPr>
    </w:p>
    <w:p w14:paraId="064E25F3" w14:textId="77777777" w:rsidR="00000000" w:rsidRDefault="00540457">
      <w:pPr>
        <w:pStyle w:val="a0"/>
        <w:rPr>
          <w:rFonts w:hint="cs"/>
          <w:rtl/>
        </w:rPr>
      </w:pPr>
      <w:r>
        <w:rPr>
          <w:rFonts w:hint="cs"/>
          <w:rtl/>
        </w:rPr>
        <w:t xml:space="preserve">אדוני היושב-ראש, חברי הכנסת, אני משתתף בצער המשפחות השכולות. מי ייתן שלא יהיו עוד משפחות שכולות. כל המטרה שלנו והתקווה שלנו, שאנשים ייאבקו על מנת שאחרים יחיו ועל מנת שכולנו נחיה ולא יהיה מאבק על מנת שמישהו ימות, חס ושלום. </w:t>
      </w:r>
    </w:p>
    <w:p w14:paraId="7F129053" w14:textId="77777777" w:rsidR="00000000" w:rsidRDefault="00540457">
      <w:pPr>
        <w:pStyle w:val="a0"/>
        <w:rPr>
          <w:rFonts w:hint="cs"/>
          <w:rtl/>
        </w:rPr>
      </w:pPr>
    </w:p>
    <w:p w14:paraId="0637B113" w14:textId="77777777" w:rsidR="00000000" w:rsidRDefault="00540457">
      <w:pPr>
        <w:pStyle w:val="a0"/>
        <w:rPr>
          <w:rFonts w:hint="cs"/>
          <w:rtl/>
        </w:rPr>
      </w:pPr>
      <w:r>
        <w:rPr>
          <w:rFonts w:hint="cs"/>
          <w:rtl/>
        </w:rPr>
        <w:t>טענותיו של סגן השר הן בגדר</w:t>
      </w:r>
      <w:r>
        <w:rPr>
          <w:rFonts w:hint="cs"/>
          <w:rtl/>
        </w:rPr>
        <w:t xml:space="preserve"> ניצול פוליטי וציני שעושים פוליטיקאים. לא הייתי מצפה מגדעון סער לתגובה אחרת. הוא פוליטיקאי - - -</w:t>
      </w:r>
    </w:p>
    <w:p w14:paraId="2190CF31" w14:textId="77777777" w:rsidR="00000000" w:rsidRDefault="00540457">
      <w:pPr>
        <w:pStyle w:val="a0"/>
        <w:ind w:firstLine="0"/>
        <w:rPr>
          <w:rFonts w:hint="cs"/>
          <w:rtl/>
        </w:rPr>
      </w:pPr>
    </w:p>
    <w:p w14:paraId="4B694180" w14:textId="77777777" w:rsidR="00000000" w:rsidRDefault="00540457">
      <w:pPr>
        <w:pStyle w:val="af1"/>
        <w:rPr>
          <w:rtl/>
        </w:rPr>
      </w:pPr>
      <w:r>
        <w:rPr>
          <w:rtl/>
        </w:rPr>
        <w:t>היו"ר מוחמד ברכה:</w:t>
      </w:r>
    </w:p>
    <w:p w14:paraId="200295E8" w14:textId="77777777" w:rsidR="00000000" w:rsidRDefault="00540457">
      <w:pPr>
        <w:pStyle w:val="a0"/>
        <w:rPr>
          <w:rtl/>
        </w:rPr>
      </w:pPr>
    </w:p>
    <w:p w14:paraId="1E3DA6EC" w14:textId="77777777" w:rsidR="00000000" w:rsidRDefault="00540457">
      <w:pPr>
        <w:pStyle w:val="a0"/>
        <w:rPr>
          <w:rFonts w:hint="cs"/>
          <w:rtl/>
        </w:rPr>
      </w:pPr>
      <w:r>
        <w:rPr>
          <w:rFonts w:hint="cs"/>
          <w:rtl/>
        </w:rPr>
        <w:t>חבר הכנסת טלב אלסאנע, נא להיצמד לטקסט.</w:t>
      </w:r>
    </w:p>
    <w:p w14:paraId="3E3963B5" w14:textId="77777777" w:rsidR="00000000" w:rsidRDefault="00540457">
      <w:pPr>
        <w:pStyle w:val="a0"/>
        <w:ind w:firstLine="0"/>
        <w:rPr>
          <w:rFonts w:hint="cs"/>
          <w:rtl/>
        </w:rPr>
      </w:pPr>
    </w:p>
    <w:p w14:paraId="3AB2E488" w14:textId="77777777" w:rsidR="00000000" w:rsidRDefault="00540457">
      <w:pPr>
        <w:pStyle w:val="-"/>
        <w:rPr>
          <w:rtl/>
        </w:rPr>
      </w:pPr>
      <w:bookmarkStart w:id="291" w:name="FS000000549T03_12_2003_15_14_43C"/>
      <w:bookmarkEnd w:id="291"/>
      <w:r>
        <w:rPr>
          <w:rtl/>
        </w:rPr>
        <w:t>טלב אלסאנע (רע"ם):</w:t>
      </w:r>
    </w:p>
    <w:p w14:paraId="7BF5FDB5" w14:textId="77777777" w:rsidR="00000000" w:rsidRDefault="00540457">
      <w:pPr>
        <w:pStyle w:val="a0"/>
        <w:rPr>
          <w:rtl/>
        </w:rPr>
      </w:pPr>
    </w:p>
    <w:p w14:paraId="271313D3" w14:textId="77777777" w:rsidR="00000000" w:rsidRDefault="00540457">
      <w:pPr>
        <w:pStyle w:val="a0"/>
        <w:rPr>
          <w:rFonts w:hint="cs"/>
          <w:rtl/>
        </w:rPr>
      </w:pPr>
      <w:r>
        <w:rPr>
          <w:rFonts w:hint="cs"/>
          <w:rtl/>
        </w:rPr>
        <w:t xml:space="preserve">לכן, יש כאן ניצול של תחושת הכאב האמיתית, הכנה של המשפחות, והוא מנצל את הבמה על </w:t>
      </w:r>
      <w:r>
        <w:rPr>
          <w:rFonts w:hint="cs"/>
          <w:rtl/>
        </w:rPr>
        <w:t>מנת להסית נגד אזרח מדינת ישראל, שערך סרט שאפשר לחלוק עליו, לא להסכים אתו, אבל - -</w:t>
      </w:r>
    </w:p>
    <w:p w14:paraId="21EC3DED" w14:textId="77777777" w:rsidR="00000000" w:rsidRDefault="00540457">
      <w:pPr>
        <w:pStyle w:val="a0"/>
        <w:ind w:firstLine="0"/>
        <w:rPr>
          <w:rFonts w:hint="cs"/>
          <w:rtl/>
        </w:rPr>
      </w:pPr>
    </w:p>
    <w:p w14:paraId="7F107061" w14:textId="77777777" w:rsidR="00000000" w:rsidRDefault="00540457">
      <w:pPr>
        <w:pStyle w:val="af0"/>
        <w:rPr>
          <w:rtl/>
        </w:rPr>
      </w:pPr>
      <w:r>
        <w:rPr>
          <w:rtl/>
        </w:rPr>
        <w:t>שאול יהלום (מפד"ל):</w:t>
      </w:r>
    </w:p>
    <w:p w14:paraId="34B43DCA" w14:textId="77777777" w:rsidR="00000000" w:rsidRDefault="00540457">
      <w:pPr>
        <w:pStyle w:val="a0"/>
        <w:rPr>
          <w:rtl/>
        </w:rPr>
      </w:pPr>
    </w:p>
    <w:p w14:paraId="01B32E4D" w14:textId="77777777" w:rsidR="00000000" w:rsidRDefault="00540457">
      <w:pPr>
        <w:pStyle w:val="a0"/>
        <w:rPr>
          <w:rFonts w:hint="cs"/>
          <w:rtl/>
        </w:rPr>
      </w:pPr>
      <w:r>
        <w:rPr>
          <w:rFonts w:hint="cs"/>
          <w:rtl/>
        </w:rPr>
        <w:t>- - -</w:t>
      </w:r>
    </w:p>
    <w:p w14:paraId="5203F120" w14:textId="77777777" w:rsidR="00000000" w:rsidRDefault="00540457">
      <w:pPr>
        <w:pStyle w:val="a0"/>
        <w:ind w:firstLine="0"/>
        <w:rPr>
          <w:rFonts w:hint="cs"/>
          <w:rtl/>
        </w:rPr>
      </w:pPr>
    </w:p>
    <w:p w14:paraId="7C463875" w14:textId="77777777" w:rsidR="00000000" w:rsidRDefault="00540457">
      <w:pPr>
        <w:pStyle w:val="af1"/>
        <w:rPr>
          <w:rtl/>
        </w:rPr>
      </w:pPr>
      <w:r>
        <w:rPr>
          <w:rtl/>
        </w:rPr>
        <w:t>היו"ר מוחמד ברכה:</w:t>
      </w:r>
    </w:p>
    <w:p w14:paraId="2CF0DD90" w14:textId="77777777" w:rsidR="00000000" w:rsidRDefault="00540457">
      <w:pPr>
        <w:pStyle w:val="a0"/>
        <w:rPr>
          <w:rtl/>
        </w:rPr>
      </w:pPr>
    </w:p>
    <w:p w14:paraId="2F7096EF" w14:textId="77777777" w:rsidR="00000000" w:rsidRDefault="00540457">
      <w:pPr>
        <w:pStyle w:val="a0"/>
        <w:rPr>
          <w:rFonts w:hint="cs"/>
          <w:rtl/>
        </w:rPr>
      </w:pPr>
      <w:r>
        <w:rPr>
          <w:rFonts w:hint="cs"/>
          <w:rtl/>
        </w:rPr>
        <w:t>חבר הכנסת יהלום, תקשיב לי, אני קורא אותך לסדר בפעם הראשונה. אומנם אני מנסה להימנע, מתוך התחשבות בסדרנים, אז תתחשב בי עכשיו. בב</w:t>
      </w:r>
      <w:r>
        <w:rPr>
          <w:rFonts w:hint="cs"/>
          <w:rtl/>
        </w:rPr>
        <w:t>קשה, אדוני.</w:t>
      </w:r>
    </w:p>
    <w:p w14:paraId="0D5B1C74" w14:textId="77777777" w:rsidR="00000000" w:rsidRDefault="00540457">
      <w:pPr>
        <w:pStyle w:val="a0"/>
        <w:ind w:firstLine="0"/>
        <w:rPr>
          <w:rFonts w:hint="cs"/>
          <w:rtl/>
        </w:rPr>
      </w:pPr>
    </w:p>
    <w:p w14:paraId="7B5F4882" w14:textId="77777777" w:rsidR="00000000" w:rsidRDefault="00540457">
      <w:pPr>
        <w:pStyle w:val="-"/>
        <w:rPr>
          <w:rtl/>
        </w:rPr>
      </w:pPr>
      <w:bookmarkStart w:id="292" w:name="FS000000549T03_12_2003_15_16_00C"/>
      <w:bookmarkEnd w:id="292"/>
      <w:r>
        <w:rPr>
          <w:rtl/>
        </w:rPr>
        <w:t>טלב אלסאנע (רע"ם):</w:t>
      </w:r>
    </w:p>
    <w:p w14:paraId="116D902D" w14:textId="77777777" w:rsidR="00000000" w:rsidRDefault="00540457">
      <w:pPr>
        <w:pStyle w:val="a0"/>
        <w:rPr>
          <w:rtl/>
        </w:rPr>
      </w:pPr>
    </w:p>
    <w:p w14:paraId="3340C605" w14:textId="77777777" w:rsidR="00000000" w:rsidRDefault="00540457">
      <w:pPr>
        <w:pStyle w:val="a0"/>
        <w:rPr>
          <w:rFonts w:hint="cs"/>
          <w:rtl/>
        </w:rPr>
      </w:pPr>
      <w:r>
        <w:rPr>
          <w:rFonts w:hint="cs"/>
          <w:rtl/>
        </w:rPr>
        <w:t xml:space="preserve">- -  איזו דמוקרטיה זו, שלא יכולה לסבול סרט. </w:t>
      </w:r>
    </w:p>
    <w:p w14:paraId="56F98615" w14:textId="77777777" w:rsidR="00000000" w:rsidRDefault="00540457">
      <w:pPr>
        <w:pStyle w:val="a0"/>
        <w:rPr>
          <w:rFonts w:hint="cs"/>
          <w:rtl/>
        </w:rPr>
      </w:pPr>
    </w:p>
    <w:p w14:paraId="3D99AC6B" w14:textId="77777777" w:rsidR="00000000" w:rsidRDefault="00540457">
      <w:pPr>
        <w:pStyle w:val="a0"/>
        <w:rPr>
          <w:rFonts w:hint="cs"/>
          <w:rtl/>
        </w:rPr>
      </w:pPr>
      <w:r>
        <w:rPr>
          <w:rFonts w:hint="cs"/>
          <w:rtl/>
        </w:rPr>
        <w:t>בסוף הדברים אני רוצה לומר, כבוד היושב-ראש, כי אין לי בכלל טענה לחיילים. הם ממלאים את תפקידם. אם יש טענות, הן נגד הממשלה - - -</w:t>
      </w:r>
    </w:p>
    <w:p w14:paraId="4B786813" w14:textId="77777777" w:rsidR="00000000" w:rsidRDefault="00540457">
      <w:pPr>
        <w:pStyle w:val="a0"/>
        <w:ind w:firstLine="0"/>
        <w:rPr>
          <w:rFonts w:hint="cs"/>
          <w:rtl/>
        </w:rPr>
      </w:pPr>
    </w:p>
    <w:p w14:paraId="653D8D9F" w14:textId="77777777" w:rsidR="00000000" w:rsidRDefault="00540457">
      <w:pPr>
        <w:pStyle w:val="af1"/>
        <w:rPr>
          <w:rtl/>
        </w:rPr>
      </w:pPr>
      <w:r>
        <w:rPr>
          <w:rtl/>
        </w:rPr>
        <w:t>היו"ר מוחמד ברכה:</w:t>
      </w:r>
    </w:p>
    <w:p w14:paraId="056EFC1C" w14:textId="77777777" w:rsidR="00000000" w:rsidRDefault="00540457">
      <w:pPr>
        <w:pStyle w:val="a0"/>
        <w:rPr>
          <w:rtl/>
        </w:rPr>
      </w:pPr>
    </w:p>
    <w:p w14:paraId="0DCA6E81" w14:textId="77777777" w:rsidR="00000000" w:rsidRDefault="00540457">
      <w:pPr>
        <w:pStyle w:val="a0"/>
        <w:rPr>
          <w:rFonts w:hint="cs"/>
          <w:rtl/>
        </w:rPr>
      </w:pPr>
      <w:r>
        <w:rPr>
          <w:rFonts w:hint="cs"/>
          <w:rtl/>
        </w:rPr>
        <w:t>חבר הכנסת טלב אלסאנע, תקרא מהני</w:t>
      </w:r>
      <w:r>
        <w:rPr>
          <w:rFonts w:hint="cs"/>
          <w:rtl/>
        </w:rPr>
        <w:t>יר בבקשה, ותהיה צמוד מלה במלה.</w:t>
      </w:r>
    </w:p>
    <w:p w14:paraId="29FE0469" w14:textId="77777777" w:rsidR="00000000" w:rsidRDefault="00540457">
      <w:pPr>
        <w:pStyle w:val="a0"/>
        <w:ind w:firstLine="0"/>
        <w:rPr>
          <w:rFonts w:hint="cs"/>
          <w:rtl/>
        </w:rPr>
      </w:pPr>
    </w:p>
    <w:p w14:paraId="10FBF6CE" w14:textId="77777777" w:rsidR="00000000" w:rsidRDefault="00540457">
      <w:pPr>
        <w:pStyle w:val="-"/>
        <w:rPr>
          <w:rtl/>
        </w:rPr>
      </w:pPr>
      <w:bookmarkStart w:id="293" w:name="FS000000549T03_12_2003_15_16_45C"/>
      <w:bookmarkEnd w:id="293"/>
      <w:r>
        <w:rPr>
          <w:rtl/>
        </w:rPr>
        <w:t>טלב אלסאנע (רע"ם):</w:t>
      </w:r>
    </w:p>
    <w:p w14:paraId="2D37FB54" w14:textId="77777777" w:rsidR="00000000" w:rsidRDefault="00540457">
      <w:pPr>
        <w:pStyle w:val="a0"/>
        <w:rPr>
          <w:rtl/>
        </w:rPr>
      </w:pPr>
    </w:p>
    <w:p w14:paraId="57B18BB9" w14:textId="77777777" w:rsidR="00000000" w:rsidRDefault="00540457">
      <w:pPr>
        <w:pStyle w:val="a0"/>
        <w:rPr>
          <w:rFonts w:hint="cs"/>
          <w:rtl/>
        </w:rPr>
      </w:pPr>
      <w:r>
        <w:rPr>
          <w:rFonts w:hint="cs"/>
          <w:rtl/>
        </w:rPr>
        <w:t>כן, כן. משפט אחרון: לדעתי, זה שמנצלים את הבמה נגד הבג"ץ, זו בושה וחרפה. זה אות שבח לבית-המשפט הגבוה לצדק שהוא לא נגרר אחרי הלכי הרוח הימניים כאן.</w:t>
      </w:r>
    </w:p>
    <w:p w14:paraId="514A199D" w14:textId="77777777" w:rsidR="00000000" w:rsidRDefault="00540457">
      <w:pPr>
        <w:pStyle w:val="a0"/>
        <w:ind w:firstLine="0"/>
        <w:rPr>
          <w:rFonts w:hint="cs"/>
          <w:rtl/>
        </w:rPr>
      </w:pPr>
    </w:p>
    <w:p w14:paraId="22C57AF9" w14:textId="77777777" w:rsidR="00000000" w:rsidRDefault="00540457">
      <w:pPr>
        <w:pStyle w:val="af0"/>
        <w:rPr>
          <w:rtl/>
        </w:rPr>
      </w:pPr>
      <w:r>
        <w:rPr>
          <w:rFonts w:hint="eastAsia"/>
          <w:rtl/>
        </w:rPr>
        <w:t>שאול</w:t>
      </w:r>
      <w:r>
        <w:rPr>
          <w:rtl/>
        </w:rPr>
        <w:t xml:space="preserve"> יהלום (מפד"ל):</w:t>
      </w:r>
    </w:p>
    <w:p w14:paraId="0D0B5B42" w14:textId="77777777" w:rsidR="00000000" w:rsidRDefault="00540457">
      <w:pPr>
        <w:pStyle w:val="a0"/>
        <w:rPr>
          <w:rFonts w:hint="cs"/>
          <w:rtl/>
        </w:rPr>
      </w:pPr>
    </w:p>
    <w:p w14:paraId="07B89A51" w14:textId="77777777" w:rsidR="00000000" w:rsidRDefault="00540457">
      <w:pPr>
        <w:pStyle w:val="a0"/>
        <w:rPr>
          <w:rFonts w:hint="cs"/>
          <w:rtl/>
        </w:rPr>
      </w:pPr>
      <w:r>
        <w:rPr>
          <w:rFonts w:hint="cs"/>
          <w:rtl/>
        </w:rPr>
        <w:t>זה לא כתוב.</w:t>
      </w:r>
    </w:p>
    <w:p w14:paraId="5004D6C3" w14:textId="77777777" w:rsidR="00000000" w:rsidRDefault="00540457">
      <w:pPr>
        <w:pStyle w:val="a0"/>
        <w:ind w:firstLine="0"/>
        <w:rPr>
          <w:rFonts w:hint="cs"/>
          <w:rtl/>
        </w:rPr>
      </w:pPr>
    </w:p>
    <w:p w14:paraId="64AFDFAA" w14:textId="77777777" w:rsidR="00000000" w:rsidRDefault="00540457">
      <w:pPr>
        <w:pStyle w:val="af0"/>
        <w:rPr>
          <w:rtl/>
        </w:rPr>
      </w:pPr>
      <w:r>
        <w:rPr>
          <w:rFonts w:hint="eastAsia"/>
          <w:rtl/>
        </w:rPr>
        <w:t>אריה</w:t>
      </w:r>
      <w:r>
        <w:rPr>
          <w:rtl/>
        </w:rPr>
        <w:t xml:space="preserve"> אלדד (האיחוד הלאומ</w:t>
      </w:r>
      <w:r>
        <w:rPr>
          <w:rtl/>
        </w:rPr>
        <w:t>י - ישראל ביתנו):</w:t>
      </w:r>
    </w:p>
    <w:p w14:paraId="4A245B04" w14:textId="77777777" w:rsidR="00000000" w:rsidRDefault="00540457">
      <w:pPr>
        <w:pStyle w:val="a0"/>
        <w:rPr>
          <w:rFonts w:hint="cs"/>
          <w:rtl/>
        </w:rPr>
      </w:pPr>
    </w:p>
    <w:p w14:paraId="6FC4959F" w14:textId="77777777" w:rsidR="00000000" w:rsidRDefault="00540457">
      <w:pPr>
        <w:pStyle w:val="a0"/>
        <w:rPr>
          <w:rFonts w:hint="cs"/>
          <w:rtl/>
        </w:rPr>
      </w:pPr>
      <w:r>
        <w:rPr>
          <w:rFonts w:hint="cs"/>
          <w:rtl/>
        </w:rPr>
        <w:t>- - -</w:t>
      </w:r>
    </w:p>
    <w:p w14:paraId="63ACE78D" w14:textId="77777777" w:rsidR="00000000" w:rsidRDefault="00540457">
      <w:pPr>
        <w:pStyle w:val="a0"/>
        <w:ind w:firstLine="0"/>
        <w:rPr>
          <w:rFonts w:hint="cs"/>
          <w:rtl/>
        </w:rPr>
      </w:pPr>
    </w:p>
    <w:p w14:paraId="7B3BF08C" w14:textId="77777777" w:rsidR="00000000" w:rsidRDefault="00540457">
      <w:pPr>
        <w:pStyle w:val="a0"/>
        <w:ind w:firstLine="0"/>
        <w:rPr>
          <w:rFonts w:hint="cs"/>
          <w:rtl/>
        </w:rPr>
      </w:pPr>
    </w:p>
    <w:p w14:paraId="45883361" w14:textId="77777777" w:rsidR="00000000" w:rsidRDefault="00540457">
      <w:pPr>
        <w:pStyle w:val="a2"/>
        <w:rPr>
          <w:rtl/>
        </w:rPr>
      </w:pPr>
      <w:bookmarkStart w:id="294" w:name="CS18089FI0018089T03_12_2003_15_18_01"/>
      <w:bookmarkEnd w:id="294"/>
    </w:p>
    <w:p w14:paraId="1527E848" w14:textId="77777777" w:rsidR="00000000" w:rsidRDefault="00540457">
      <w:pPr>
        <w:pStyle w:val="a2"/>
        <w:rPr>
          <w:rFonts w:hint="cs"/>
          <w:rtl/>
        </w:rPr>
      </w:pPr>
      <w:bookmarkStart w:id="295" w:name="CS18089FI0018089T03_12_2003_15_19_42"/>
      <w:bookmarkStart w:id="296" w:name="_Toc59448055"/>
      <w:bookmarkEnd w:id="295"/>
      <w:r>
        <w:rPr>
          <w:rFonts w:hint="cs"/>
          <w:rtl/>
        </w:rPr>
        <w:t>הצעה לסדר-היום</w:t>
      </w:r>
      <w:bookmarkEnd w:id="296"/>
    </w:p>
    <w:p w14:paraId="3706D60B" w14:textId="77777777" w:rsidR="00000000" w:rsidRDefault="00540457">
      <w:pPr>
        <w:pStyle w:val="a2"/>
        <w:rPr>
          <w:rtl/>
        </w:rPr>
      </w:pPr>
      <w:bookmarkStart w:id="297" w:name="_Toc59448056"/>
      <w:r>
        <w:rPr>
          <w:rtl/>
        </w:rPr>
        <w:t xml:space="preserve">חוות דעת שר הפנים לבג"ץ </w:t>
      </w:r>
      <w:r>
        <w:rPr>
          <w:rFonts w:hint="cs"/>
          <w:rtl/>
        </w:rPr>
        <w:t xml:space="preserve">בעניין הגיור הרפורמי </w:t>
      </w:r>
      <w:r>
        <w:rPr>
          <w:rtl/>
        </w:rPr>
        <w:br/>
        <w:t>בניגוד לעמדת היועץ המשפטי לממשלה</w:t>
      </w:r>
      <w:bookmarkEnd w:id="297"/>
    </w:p>
    <w:p w14:paraId="1C4E2D34" w14:textId="77777777" w:rsidR="00000000" w:rsidRDefault="00540457">
      <w:pPr>
        <w:pStyle w:val="-0"/>
        <w:rPr>
          <w:rtl/>
        </w:rPr>
      </w:pPr>
    </w:p>
    <w:p w14:paraId="7E28E91F" w14:textId="77777777" w:rsidR="00000000" w:rsidRDefault="00540457">
      <w:pPr>
        <w:pStyle w:val="af1"/>
        <w:rPr>
          <w:rtl/>
        </w:rPr>
      </w:pPr>
      <w:r>
        <w:rPr>
          <w:rtl/>
        </w:rPr>
        <w:t>היו"ר מוחמד ברכה:</w:t>
      </w:r>
    </w:p>
    <w:p w14:paraId="0284442D" w14:textId="77777777" w:rsidR="00000000" w:rsidRDefault="00540457">
      <w:pPr>
        <w:pStyle w:val="a0"/>
        <w:rPr>
          <w:rtl/>
        </w:rPr>
      </w:pPr>
    </w:p>
    <w:p w14:paraId="273813D8" w14:textId="77777777" w:rsidR="00000000" w:rsidRDefault="00540457">
      <w:pPr>
        <w:pStyle w:val="a0"/>
        <w:rPr>
          <w:rFonts w:hint="cs"/>
          <w:rtl/>
        </w:rPr>
      </w:pPr>
      <w:r>
        <w:rPr>
          <w:rFonts w:hint="cs"/>
          <w:rtl/>
        </w:rPr>
        <w:t>רבותי, אנחנו עוברים הלאה בסדר-היום. אנחנו עוברים להצעה לסדר-היום מס' 1815: חוות דעת שר הפנים לבג"ץ בעניין הגיור הר</w:t>
      </w:r>
      <w:r>
        <w:rPr>
          <w:rFonts w:hint="cs"/>
          <w:rtl/>
        </w:rPr>
        <w:t>פורמי בניגוד לעמדת היועץ המשפטי לממשלה - הצעתו של חבר הכנסת אלי ישי. בבקשה, אדוני. לרשותך עשר דקות להציג את ההצעה.</w:t>
      </w:r>
    </w:p>
    <w:p w14:paraId="2D5E005E" w14:textId="77777777" w:rsidR="00000000" w:rsidRDefault="00540457">
      <w:pPr>
        <w:pStyle w:val="a0"/>
        <w:ind w:firstLine="0"/>
        <w:rPr>
          <w:rFonts w:hint="cs"/>
          <w:rtl/>
        </w:rPr>
      </w:pPr>
    </w:p>
    <w:p w14:paraId="0A40D7CA" w14:textId="77777777" w:rsidR="00000000" w:rsidRDefault="00540457">
      <w:pPr>
        <w:pStyle w:val="a"/>
        <w:rPr>
          <w:rtl/>
        </w:rPr>
      </w:pPr>
      <w:bookmarkStart w:id="298" w:name="FS000000494T03_12_2003_15_20_31"/>
      <w:bookmarkStart w:id="299" w:name="_Toc59448057"/>
      <w:bookmarkEnd w:id="298"/>
      <w:r>
        <w:rPr>
          <w:rFonts w:hint="eastAsia"/>
          <w:rtl/>
        </w:rPr>
        <w:t>אליהו</w:t>
      </w:r>
      <w:r>
        <w:rPr>
          <w:rtl/>
        </w:rPr>
        <w:t xml:space="preserve"> ישי (ש"ס):</w:t>
      </w:r>
      <w:bookmarkEnd w:id="299"/>
    </w:p>
    <w:p w14:paraId="74A3185A" w14:textId="77777777" w:rsidR="00000000" w:rsidRDefault="00540457">
      <w:pPr>
        <w:pStyle w:val="a0"/>
        <w:rPr>
          <w:rFonts w:hint="cs"/>
          <w:rtl/>
        </w:rPr>
      </w:pPr>
    </w:p>
    <w:p w14:paraId="2FEA28D6" w14:textId="77777777" w:rsidR="00000000" w:rsidRDefault="00540457">
      <w:pPr>
        <w:pStyle w:val="a0"/>
        <w:rPr>
          <w:rFonts w:hint="cs"/>
          <w:rtl/>
        </w:rPr>
      </w:pPr>
      <w:r>
        <w:rPr>
          <w:rFonts w:hint="cs"/>
          <w:rtl/>
        </w:rPr>
        <w:t>אדוני היושב-ראש, חברי חברי הכנסת, אנחנו יודעים שבימים האלה אין מלך בישראל, איש הישר בעיניו יעשה. כל אחד רואה את זה בכל תחו</w:t>
      </w:r>
      <w:r>
        <w:rPr>
          <w:rFonts w:hint="cs"/>
          <w:rtl/>
        </w:rPr>
        <w:t>מי החיים ועוקב אחרי ההתנהלות של הממשלה וההשלכות של ההתנהלות של הממשלה. נכון, ראינו את מה קרה בז'נבה - קמו אנשים, ולדעתי ההסכם לא טוב, ומי שעשה זאת גם לא מוסמך לעשות זאת. אבל בהעדר החלטות ממשלה, בהעדר מדיניות, בהעדר ביצוע, בהעדר קבלת החלטות, נוצר חלל, ואקום</w:t>
      </w:r>
      <w:r>
        <w:rPr>
          <w:rFonts w:hint="cs"/>
          <w:rtl/>
        </w:rPr>
        <w:t>, וקמים אנשים ולוקחים את הדין לידיים. אני לא התפלאתי כשזה קרה, משום שמיום שהוקמה הממשלה הזאת, השתנו כל הכללים. כללי המשחק והדמוקרטיה במדינת ישראל שונו לחלוטין, מאז הקואליציה המוזרה והחיבור של שינוי והמפד"ל - - -</w:t>
      </w:r>
    </w:p>
    <w:p w14:paraId="452D6233" w14:textId="77777777" w:rsidR="00000000" w:rsidRDefault="00540457">
      <w:pPr>
        <w:pStyle w:val="a0"/>
        <w:ind w:firstLine="0"/>
        <w:rPr>
          <w:rFonts w:hint="cs"/>
          <w:rtl/>
        </w:rPr>
      </w:pPr>
    </w:p>
    <w:p w14:paraId="791D0ACD" w14:textId="77777777" w:rsidR="00000000" w:rsidRDefault="00540457">
      <w:pPr>
        <w:pStyle w:val="af0"/>
        <w:rPr>
          <w:rtl/>
        </w:rPr>
      </w:pPr>
      <w:r>
        <w:rPr>
          <w:rFonts w:hint="eastAsia"/>
          <w:rtl/>
        </w:rPr>
        <w:t>שאול</w:t>
      </w:r>
      <w:r>
        <w:rPr>
          <w:rtl/>
        </w:rPr>
        <w:t xml:space="preserve"> יהלום (מפד"ל):</w:t>
      </w:r>
    </w:p>
    <w:p w14:paraId="6A34573A" w14:textId="77777777" w:rsidR="00000000" w:rsidRDefault="00540457">
      <w:pPr>
        <w:pStyle w:val="a0"/>
        <w:rPr>
          <w:rFonts w:hint="cs"/>
          <w:rtl/>
        </w:rPr>
      </w:pPr>
    </w:p>
    <w:p w14:paraId="7503368A" w14:textId="77777777" w:rsidR="00000000" w:rsidRDefault="00540457">
      <w:pPr>
        <w:pStyle w:val="a0"/>
        <w:rPr>
          <w:rFonts w:hint="cs"/>
          <w:rtl/>
        </w:rPr>
      </w:pPr>
      <w:r>
        <w:rPr>
          <w:rFonts w:hint="cs"/>
          <w:rtl/>
        </w:rPr>
        <w:t>חיכינו לזה.</w:t>
      </w:r>
    </w:p>
    <w:p w14:paraId="1750509C" w14:textId="77777777" w:rsidR="00000000" w:rsidRDefault="00540457">
      <w:pPr>
        <w:pStyle w:val="a0"/>
        <w:ind w:firstLine="0"/>
        <w:rPr>
          <w:rFonts w:hint="cs"/>
          <w:rtl/>
        </w:rPr>
      </w:pPr>
    </w:p>
    <w:p w14:paraId="7F31298A" w14:textId="77777777" w:rsidR="00000000" w:rsidRDefault="00540457">
      <w:pPr>
        <w:pStyle w:val="-"/>
        <w:rPr>
          <w:rtl/>
        </w:rPr>
      </w:pPr>
      <w:bookmarkStart w:id="300" w:name="FS000000494T03_12_2003_15_22_59C"/>
      <w:bookmarkEnd w:id="300"/>
      <w:r>
        <w:rPr>
          <w:rtl/>
        </w:rPr>
        <w:t>אליהו ישי</w:t>
      </w:r>
      <w:r>
        <w:rPr>
          <w:rtl/>
        </w:rPr>
        <w:t xml:space="preserve"> (ש"ס):</w:t>
      </w:r>
    </w:p>
    <w:p w14:paraId="1C138E2B" w14:textId="77777777" w:rsidR="00000000" w:rsidRDefault="00540457">
      <w:pPr>
        <w:pStyle w:val="a0"/>
        <w:rPr>
          <w:rtl/>
        </w:rPr>
      </w:pPr>
    </w:p>
    <w:p w14:paraId="3541C4FD" w14:textId="77777777" w:rsidR="00000000" w:rsidRDefault="00540457">
      <w:pPr>
        <w:pStyle w:val="a0"/>
        <w:rPr>
          <w:rFonts w:hint="cs"/>
          <w:rtl/>
        </w:rPr>
      </w:pPr>
      <w:r>
        <w:rPr>
          <w:rFonts w:hint="cs"/>
          <w:rtl/>
        </w:rPr>
        <w:t xml:space="preserve">תודה לחבר הכנסת יהלום שעוזר לי. </w:t>
      </w:r>
    </w:p>
    <w:p w14:paraId="372EEEAF" w14:textId="77777777" w:rsidR="00000000" w:rsidRDefault="00540457">
      <w:pPr>
        <w:pStyle w:val="a0"/>
        <w:ind w:firstLine="0"/>
        <w:rPr>
          <w:rFonts w:hint="cs"/>
          <w:rtl/>
        </w:rPr>
      </w:pPr>
    </w:p>
    <w:p w14:paraId="1E878213" w14:textId="77777777" w:rsidR="00000000" w:rsidRDefault="00540457">
      <w:pPr>
        <w:pStyle w:val="a0"/>
        <w:rPr>
          <w:rFonts w:hint="cs"/>
          <w:rtl/>
        </w:rPr>
      </w:pPr>
      <w:r>
        <w:rPr>
          <w:rFonts w:hint="cs"/>
          <w:rtl/>
        </w:rPr>
        <w:t>בעצם, המפד"ל הם אלה שהכניסו את הצלם בהיכל וקבעו כי יש לעשות קואליציה ולשנות את הסטטוס-קוו, לשנות את אורח החיים, לשנות את הקיום של העם היהודי - אולי נהיה כאחד העמים, אולי נהיה יותר מודרניים, אולי נהיה גם רפורמים, א</w:t>
      </w:r>
      <w:r>
        <w:rPr>
          <w:rFonts w:hint="cs"/>
          <w:rtl/>
        </w:rPr>
        <w:t xml:space="preserve">ף שאתה יודע, חבר הכנסת יהלום, שההתבוללות בקרב ציבור הרפורמים היא קטסטרופה, הרי אתה יודע את זה. </w:t>
      </w:r>
    </w:p>
    <w:p w14:paraId="4F95C5DA" w14:textId="77777777" w:rsidR="00000000" w:rsidRDefault="00540457">
      <w:pPr>
        <w:pStyle w:val="a0"/>
        <w:rPr>
          <w:rFonts w:hint="cs"/>
          <w:rtl/>
        </w:rPr>
      </w:pPr>
    </w:p>
    <w:p w14:paraId="3FD429D1" w14:textId="77777777" w:rsidR="00000000" w:rsidRDefault="00540457">
      <w:pPr>
        <w:pStyle w:val="af0"/>
        <w:rPr>
          <w:rtl/>
        </w:rPr>
      </w:pPr>
      <w:r>
        <w:rPr>
          <w:rtl/>
        </w:rPr>
        <w:t>שאול יהלום (מפד"ל):</w:t>
      </w:r>
    </w:p>
    <w:p w14:paraId="495506CD" w14:textId="77777777" w:rsidR="00000000" w:rsidRDefault="00540457">
      <w:pPr>
        <w:pStyle w:val="a0"/>
        <w:rPr>
          <w:rtl/>
        </w:rPr>
      </w:pPr>
    </w:p>
    <w:p w14:paraId="5DF2B213" w14:textId="77777777" w:rsidR="00000000" w:rsidRDefault="00540457">
      <w:pPr>
        <w:pStyle w:val="a0"/>
        <w:rPr>
          <w:rFonts w:hint="cs"/>
          <w:rtl/>
        </w:rPr>
      </w:pPr>
      <w:r>
        <w:rPr>
          <w:rFonts w:hint="cs"/>
          <w:rtl/>
        </w:rPr>
        <w:t>המפד"ל הכניסה את הרפורמים.</w:t>
      </w:r>
    </w:p>
    <w:p w14:paraId="42A6674E" w14:textId="77777777" w:rsidR="00000000" w:rsidRDefault="00540457">
      <w:pPr>
        <w:pStyle w:val="a0"/>
        <w:rPr>
          <w:rFonts w:hint="cs"/>
          <w:rtl/>
        </w:rPr>
      </w:pPr>
    </w:p>
    <w:p w14:paraId="04D60477" w14:textId="77777777" w:rsidR="00000000" w:rsidRDefault="00540457">
      <w:pPr>
        <w:pStyle w:val="-"/>
        <w:rPr>
          <w:rtl/>
        </w:rPr>
      </w:pPr>
      <w:bookmarkStart w:id="301" w:name="FS000000494T03_12_2003_15_12_12C"/>
      <w:bookmarkEnd w:id="301"/>
      <w:r>
        <w:rPr>
          <w:rtl/>
        </w:rPr>
        <w:t>אליהו ישי (ש"ס):</w:t>
      </w:r>
    </w:p>
    <w:p w14:paraId="2175F6A4" w14:textId="77777777" w:rsidR="00000000" w:rsidRDefault="00540457">
      <w:pPr>
        <w:pStyle w:val="a0"/>
        <w:rPr>
          <w:rtl/>
        </w:rPr>
      </w:pPr>
    </w:p>
    <w:p w14:paraId="4583A7E7" w14:textId="77777777" w:rsidR="00000000" w:rsidRDefault="00540457">
      <w:pPr>
        <w:pStyle w:val="a0"/>
        <w:rPr>
          <w:rFonts w:hint="cs"/>
          <w:rtl/>
        </w:rPr>
      </w:pPr>
      <w:r>
        <w:rPr>
          <w:rFonts w:hint="cs"/>
          <w:rtl/>
        </w:rPr>
        <w:t xml:space="preserve">המפד"ל בעצם מחזקים את ידי הרפורמים. המפד"ל בעצם גרמה לכך שתהיה ממשלה שבזמנה אפשר יהיה לפתוח </w:t>
      </w:r>
      <w:r>
        <w:rPr>
          <w:rFonts w:hint="cs"/>
          <w:rtl/>
        </w:rPr>
        <w:t>חנויות לממכר חזיר לרוב ולמכור חזיר, נישואים אזרחיים - - -</w:t>
      </w:r>
    </w:p>
    <w:p w14:paraId="66CD16D7" w14:textId="77777777" w:rsidR="00000000" w:rsidRDefault="00540457">
      <w:pPr>
        <w:pStyle w:val="a0"/>
        <w:rPr>
          <w:rFonts w:hint="cs"/>
          <w:rtl/>
        </w:rPr>
      </w:pPr>
    </w:p>
    <w:p w14:paraId="64F232B6" w14:textId="77777777" w:rsidR="00000000" w:rsidRDefault="00540457">
      <w:pPr>
        <w:pStyle w:val="af0"/>
        <w:rPr>
          <w:rtl/>
        </w:rPr>
      </w:pPr>
      <w:r>
        <w:rPr>
          <w:rtl/>
        </w:rPr>
        <w:t>שאול יהלום (מפד"ל):</w:t>
      </w:r>
    </w:p>
    <w:p w14:paraId="3A904C94" w14:textId="77777777" w:rsidR="00000000" w:rsidRDefault="00540457">
      <w:pPr>
        <w:pStyle w:val="a0"/>
        <w:rPr>
          <w:rFonts w:hint="cs"/>
          <w:rtl/>
        </w:rPr>
      </w:pPr>
    </w:p>
    <w:p w14:paraId="4CD6A926" w14:textId="77777777" w:rsidR="00000000" w:rsidRDefault="00540457">
      <w:pPr>
        <w:pStyle w:val="a0"/>
        <w:rPr>
          <w:rFonts w:hint="cs"/>
          <w:rtl/>
        </w:rPr>
      </w:pPr>
      <w:r>
        <w:rPr>
          <w:rFonts w:hint="cs"/>
          <w:rtl/>
        </w:rPr>
        <w:t>ורפורמים.</w:t>
      </w:r>
    </w:p>
    <w:p w14:paraId="6223F969" w14:textId="77777777" w:rsidR="00000000" w:rsidRDefault="00540457">
      <w:pPr>
        <w:pStyle w:val="a0"/>
        <w:rPr>
          <w:rFonts w:hint="cs"/>
          <w:rtl/>
        </w:rPr>
      </w:pPr>
    </w:p>
    <w:p w14:paraId="19240C7C" w14:textId="77777777" w:rsidR="00000000" w:rsidRDefault="00540457">
      <w:pPr>
        <w:pStyle w:val="-"/>
        <w:rPr>
          <w:rtl/>
        </w:rPr>
      </w:pPr>
      <w:bookmarkStart w:id="302" w:name="FS000000494T03_12_2003_15_13_34C"/>
      <w:bookmarkEnd w:id="302"/>
      <w:r>
        <w:rPr>
          <w:rtl/>
        </w:rPr>
        <w:t>אליהו ישי (ש"ס):</w:t>
      </w:r>
    </w:p>
    <w:p w14:paraId="16FFB4A3" w14:textId="77777777" w:rsidR="00000000" w:rsidRDefault="00540457">
      <w:pPr>
        <w:pStyle w:val="a0"/>
        <w:rPr>
          <w:rtl/>
        </w:rPr>
      </w:pPr>
    </w:p>
    <w:p w14:paraId="6AC17E8B" w14:textId="77777777" w:rsidR="00000000" w:rsidRDefault="00540457">
      <w:pPr>
        <w:pStyle w:val="a0"/>
        <w:rPr>
          <w:rFonts w:hint="cs"/>
          <w:rtl/>
        </w:rPr>
      </w:pPr>
      <w:r>
        <w:rPr>
          <w:rFonts w:hint="cs"/>
          <w:rtl/>
        </w:rPr>
        <w:t>הכרה ברפורמים - בהחלט כן, אני אגיע לזה ממש במהירות האפשרית, לכבודך, חבר הכנסת יהלום.</w:t>
      </w:r>
    </w:p>
    <w:p w14:paraId="1C209694" w14:textId="77777777" w:rsidR="00000000" w:rsidRDefault="00540457">
      <w:pPr>
        <w:pStyle w:val="a0"/>
        <w:rPr>
          <w:rFonts w:hint="cs"/>
          <w:rtl/>
        </w:rPr>
      </w:pPr>
    </w:p>
    <w:p w14:paraId="293D7DD0" w14:textId="77777777" w:rsidR="00000000" w:rsidRDefault="00540457">
      <w:pPr>
        <w:pStyle w:val="af0"/>
        <w:rPr>
          <w:rtl/>
        </w:rPr>
      </w:pPr>
      <w:r>
        <w:rPr>
          <w:rtl/>
        </w:rPr>
        <w:t>שאול יהלום (מפד"ל):</w:t>
      </w:r>
    </w:p>
    <w:p w14:paraId="37106A6E" w14:textId="77777777" w:rsidR="00000000" w:rsidRDefault="00540457">
      <w:pPr>
        <w:pStyle w:val="a0"/>
        <w:rPr>
          <w:rFonts w:hint="cs"/>
          <w:rtl/>
        </w:rPr>
      </w:pPr>
    </w:p>
    <w:p w14:paraId="0BCFDDF3" w14:textId="77777777" w:rsidR="00000000" w:rsidRDefault="00540457">
      <w:pPr>
        <w:pStyle w:val="a0"/>
        <w:rPr>
          <w:rFonts w:hint="cs"/>
          <w:rtl/>
        </w:rPr>
      </w:pPr>
      <w:r>
        <w:rPr>
          <w:rFonts w:hint="cs"/>
          <w:rtl/>
        </w:rPr>
        <w:t>קונסרבטיבים.</w:t>
      </w:r>
    </w:p>
    <w:p w14:paraId="40825A8A" w14:textId="77777777" w:rsidR="00000000" w:rsidRDefault="00540457">
      <w:pPr>
        <w:pStyle w:val="a0"/>
        <w:rPr>
          <w:rFonts w:hint="cs"/>
          <w:rtl/>
        </w:rPr>
      </w:pPr>
    </w:p>
    <w:p w14:paraId="63D840DD" w14:textId="77777777" w:rsidR="00000000" w:rsidRDefault="00540457">
      <w:pPr>
        <w:pStyle w:val="-"/>
        <w:rPr>
          <w:rtl/>
        </w:rPr>
      </w:pPr>
      <w:bookmarkStart w:id="303" w:name="FS000000494T03_12_2003_15_15_08C"/>
      <w:bookmarkEnd w:id="303"/>
      <w:r>
        <w:rPr>
          <w:rtl/>
        </w:rPr>
        <w:t>אליהו ישי (ש"ס):</w:t>
      </w:r>
    </w:p>
    <w:p w14:paraId="7A3D4B3A" w14:textId="77777777" w:rsidR="00000000" w:rsidRDefault="00540457">
      <w:pPr>
        <w:pStyle w:val="a0"/>
        <w:rPr>
          <w:rtl/>
        </w:rPr>
      </w:pPr>
    </w:p>
    <w:p w14:paraId="1C7BF452" w14:textId="77777777" w:rsidR="00000000" w:rsidRDefault="00540457">
      <w:pPr>
        <w:pStyle w:val="a0"/>
        <w:rPr>
          <w:rFonts w:hint="cs"/>
          <w:rtl/>
        </w:rPr>
      </w:pPr>
      <w:r>
        <w:rPr>
          <w:rFonts w:hint="cs"/>
          <w:rtl/>
        </w:rPr>
        <w:t>פירוק המ</w:t>
      </w:r>
      <w:r>
        <w:rPr>
          <w:rFonts w:hint="cs"/>
          <w:rtl/>
        </w:rPr>
        <w:t>ועצות הדתיות, פירוק משרד הדתות.</w:t>
      </w:r>
    </w:p>
    <w:p w14:paraId="5A58B831" w14:textId="77777777" w:rsidR="00000000" w:rsidRDefault="00540457">
      <w:pPr>
        <w:pStyle w:val="a0"/>
        <w:rPr>
          <w:rFonts w:hint="cs"/>
          <w:rtl/>
        </w:rPr>
      </w:pPr>
    </w:p>
    <w:p w14:paraId="189F17CE" w14:textId="77777777" w:rsidR="00000000" w:rsidRDefault="00540457">
      <w:pPr>
        <w:pStyle w:val="af0"/>
        <w:rPr>
          <w:rtl/>
        </w:rPr>
      </w:pPr>
      <w:r>
        <w:rPr>
          <w:rtl/>
        </w:rPr>
        <w:t>שאול יהלום (מפד"ל):</w:t>
      </w:r>
    </w:p>
    <w:p w14:paraId="2A60F1CF" w14:textId="77777777" w:rsidR="00000000" w:rsidRDefault="00540457">
      <w:pPr>
        <w:pStyle w:val="a0"/>
        <w:rPr>
          <w:rFonts w:hint="cs"/>
          <w:rtl/>
        </w:rPr>
      </w:pPr>
    </w:p>
    <w:p w14:paraId="64295FF9" w14:textId="77777777" w:rsidR="00000000" w:rsidRDefault="00540457">
      <w:pPr>
        <w:pStyle w:val="a0"/>
        <w:rPr>
          <w:rFonts w:hint="cs"/>
          <w:rtl/>
        </w:rPr>
      </w:pPr>
      <w:r>
        <w:rPr>
          <w:rFonts w:hint="cs"/>
          <w:rtl/>
        </w:rPr>
        <w:t>סגירת היהדות.</w:t>
      </w:r>
    </w:p>
    <w:p w14:paraId="2253C221" w14:textId="77777777" w:rsidR="00000000" w:rsidRDefault="00540457">
      <w:pPr>
        <w:pStyle w:val="a0"/>
        <w:rPr>
          <w:rFonts w:hint="cs"/>
          <w:rtl/>
        </w:rPr>
      </w:pPr>
    </w:p>
    <w:p w14:paraId="024B2A55" w14:textId="77777777" w:rsidR="00000000" w:rsidRDefault="00540457">
      <w:pPr>
        <w:pStyle w:val="-"/>
        <w:rPr>
          <w:rtl/>
        </w:rPr>
      </w:pPr>
      <w:bookmarkStart w:id="304" w:name="FS000000494T03_12_2003_15_15_23C"/>
      <w:bookmarkEnd w:id="304"/>
      <w:r>
        <w:rPr>
          <w:rtl/>
        </w:rPr>
        <w:t>אליהו ישי (ש"ס):</w:t>
      </w:r>
    </w:p>
    <w:p w14:paraId="18A3B727" w14:textId="77777777" w:rsidR="00000000" w:rsidRDefault="00540457">
      <w:pPr>
        <w:pStyle w:val="a0"/>
        <w:rPr>
          <w:rtl/>
        </w:rPr>
      </w:pPr>
    </w:p>
    <w:p w14:paraId="5BB61674" w14:textId="77777777" w:rsidR="00000000" w:rsidRDefault="00540457">
      <w:pPr>
        <w:pStyle w:val="a0"/>
        <w:rPr>
          <w:rFonts w:hint="cs"/>
          <w:rtl/>
        </w:rPr>
      </w:pPr>
      <w:r>
        <w:rPr>
          <w:rFonts w:hint="cs"/>
          <w:rtl/>
        </w:rPr>
        <w:t>הפקרת היהדות. ומה לעשות - שאול, הרי אני, ברמה האישית, באמת מכבד אותך ואתה יודע את זה - ישבנו גם ביחד בממשלה פעם, אבל כנראה הכיסא יותר חשוב, ואתה גם חש את התסכול ששמעתי ב</w:t>
      </w:r>
      <w:r>
        <w:rPr>
          <w:rFonts w:hint="cs"/>
          <w:rtl/>
        </w:rPr>
        <w:t>סיעה שלכם, את התסכול שבעצם גם סגן שר הדתות, שממונה על משרד הדתות, אין לו מה לעשות. מי שממנה ראשי מועצות דתיות בוועדות ממונות, או מי שממנה את מנכ"ל משרד הדתות - ואין לי נגדו שום דבר, חלילה - אבל מי שבעצם מוביל ומנהל את המשרד זה לא הוא, זו סיעת הליכוד, זה מש</w:t>
      </w:r>
      <w:r>
        <w:rPr>
          <w:rFonts w:hint="cs"/>
          <w:rtl/>
        </w:rPr>
        <w:t xml:space="preserve">רד ראש הממשלה, ואתם במצוקה מזה. זאת אומרת, יש מפלגה שקוראים לה מפד"ל, אין לה שום שליטה, ומה שחשוב לה כרגע זה שהיא תהיה בממשלה, בכל מיני טענות שאם לא, אז אולי תיכנס מפלגת העבודה. אבל יכול להיות שמפלגת העבודה </w:t>
      </w:r>
      <w:r>
        <w:rPr>
          <w:rtl/>
        </w:rPr>
        <w:t>–</w:t>
      </w:r>
      <w:r>
        <w:rPr>
          <w:rFonts w:hint="cs"/>
          <w:rtl/>
        </w:rPr>
        <w:t xml:space="preserve"> לפי מה שאמרו לי חברים במפלגת העבודה - ובסוף גם </w:t>
      </w:r>
      <w:r>
        <w:rPr>
          <w:rFonts w:hint="cs"/>
          <w:rtl/>
        </w:rPr>
        <w:t xml:space="preserve">המפד"ל ייתנו יד למפת הדרכים ולעוד דברים, אז טוב לנו. העיקר שהם יבצעו את זה. </w:t>
      </w:r>
    </w:p>
    <w:p w14:paraId="73885553" w14:textId="77777777" w:rsidR="00000000" w:rsidRDefault="00540457">
      <w:pPr>
        <w:pStyle w:val="a0"/>
        <w:rPr>
          <w:rFonts w:hint="cs"/>
          <w:rtl/>
        </w:rPr>
      </w:pPr>
    </w:p>
    <w:p w14:paraId="503E54A7" w14:textId="77777777" w:rsidR="00000000" w:rsidRDefault="00540457">
      <w:pPr>
        <w:pStyle w:val="af0"/>
        <w:rPr>
          <w:rtl/>
        </w:rPr>
      </w:pPr>
      <w:r>
        <w:rPr>
          <w:rtl/>
        </w:rPr>
        <w:t>שאול יהלום (מפד"ל):</w:t>
      </w:r>
    </w:p>
    <w:p w14:paraId="02425C1E" w14:textId="77777777" w:rsidR="00000000" w:rsidRDefault="00540457">
      <w:pPr>
        <w:pStyle w:val="a0"/>
        <w:rPr>
          <w:rFonts w:hint="cs"/>
          <w:rtl/>
        </w:rPr>
      </w:pPr>
    </w:p>
    <w:p w14:paraId="46D4AF62" w14:textId="77777777" w:rsidR="00000000" w:rsidRDefault="00540457">
      <w:pPr>
        <w:pStyle w:val="a0"/>
        <w:rPr>
          <w:rFonts w:hint="cs"/>
          <w:rtl/>
        </w:rPr>
      </w:pPr>
      <w:r>
        <w:rPr>
          <w:rFonts w:hint="cs"/>
          <w:rtl/>
        </w:rPr>
        <w:t>סלח לי, נדמה לי שדוד גלס וסודרי הלכו לז'נבה - - - מפלגה שלכם - - -</w:t>
      </w:r>
    </w:p>
    <w:p w14:paraId="68591D31" w14:textId="77777777" w:rsidR="00000000" w:rsidRDefault="00540457">
      <w:pPr>
        <w:pStyle w:val="a0"/>
        <w:rPr>
          <w:rFonts w:hint="cs"/>
          <w:rtl/>
        </w:rPr>
      </w:pPr>
    </w:p>
    <w:p w14:paraId="3DC1C26F" w14:textId="77777777" w:rsidR="00000000" w:rsidRDefault="00540457">
      <w:pPr>
        <w:pStyle w:val="-"/>
        <w:rPr>
          <w:rtl/>
        </w:rPr>
      </w:pPr>
      <w:bookmarkStart w:id="305" w:name="FS000000494T03_12_2003_15_24_54C"/>
      <w:bookmarkEnd w:id="305"/>
      <w:r>
        <w:rPr>
          <w:rtl/>
        </w:rPr>
        <w:t>אליהו ישי (ש"ס):</w:t>
      </w:r>
    </w:p>
    <w:p w14:paraId="4D4CE9CD" w14:textId="77777777" w:rsidR="00000000" w:rsidRDefault="00540457">
      <w:pPr>
        <w:pStyle w:val="a0"/>
        <w:rPr>
          <w:rtl/>
        </w:rPr>
      </w:pPr>
    </w:p>
    <w:p w14:paraId="1AB23045" w14:textId="77777777" w:rsidR="00000000" w:rsidRDefault="00540457">
      <w:pPr>
        <w:pStyle w:val="a0"/>
        <w:rPr>
          <w:rFonts w:hint="cs"/>
          <w:rtl/>
        </w:rPr>
      </w:pPr>
      <w:r>
        <w:rPr>
          <w:rFonts w:hint="cs"/>
          <w:rtl/>
        </w:rPr>
        <w:t xml:space="preserve">מצוין, אני אענה לך. אומנם זה לא קשור לעניין, אבל אני אענה לך. אתה מכיר </w:t>
      </w:r>
      <w:r>
        <w:rPr>
          <w:rFonts w:hint="cs"/>
          <w:rtl/>
        </w:rPr>
        <w:t>את דוד גלס, הוא היה פעם חבר כנסת מטעם המפד"ל, נכון? הוא היה פעם יושב-ראש ועדת החוקה, חוק ומשפט מטעם המפד"ל - - -</w:t>
      </w:r>
    </w:p>
    <w:p w14:paraId="40F295E4" w14:textId="77777777" w:rsidR="00000000" w:rsidRDefault="00540457">
      <w:pPr>
        <w:pStyle w:val="a0"/>
        <w:rPr>
          <w:rFonts w:hint="cs"/>
          <w:rtl/>
        </w:rPr>
      </w:pPr>
    </w:p>
    <w:p w14:paraId="356D28F7" w14:textId="77777777" w:rsidR="00000000" w:rsidRDefault="00540457">
      <w:pPr>
        <w:pStyle w:val="af0"/>
        <w:rPr>
          <w:rtl/>
        </w:rPr>
      </w:pPr>
      <w:r>
        <w:rPr>
          <w:rtl/>
        </w:rPr>
        <w:t>שאול יהלום (מפד"ל):</w:t>
      </w:r>
    </w:p>
    <w:p w14:paraId="37C95D1A" w14:textId="77777777" w:rsidR="00000000" w:rsidRDefault="00540457">
      <w:pPr>
        <w:pStyle w:val="a0"/>
        <w:rPr>
          <w:rFonts w:hint="cs"/>
          <w:rtl/>
        </w:rPr>
      </w:pPr>
    </w:p>
    <w:p w14:paraId="43059253" w14:textId="77777777" w:rsidR="00000000" w:rsidRDefault="00540457">
      <w:pPr>
        <w:pStyle w:val="a0"/>
        <w:rPr>
          <w:rFonts w:hint="cs"/>
          <w:rtl/>
        </w:rPr>
      </w:pPr>
      <w:r>
        <w:rPr>
          <w:rFonts w:hint="cs"/>
          <w:rtl/>
        </w:rPr>
        <w:t>- - -</w:t>
      </w:r>
    </w:p>
    <w:p w14:paraId="47CB58DD" w14:textId="77777777" w:rsidR="00000000" w:rsidRDefault="00540457">
      <w:pPr>
        <w:pStyle w:val="af1"/>
        <w:rPr>
          <w:rFonts w:hint="cs"/>
          <w:rtl/>
        </w:rPr>
      </w:pPr>
    </w:p>
    <w:p w14:paraId="5F1CE08A" w14:textId="77777777" w:rsidR="00000000" w:rsidRDefault="00540457">
      <w:pPr>
        <w:pStyle w:val="af1"/>
        <w:rPr>
          <w:rtl/>
        </w:rPr>
      </w:pPr>
      <w:r>
        <w:rPr>
          <w:rtl/>
        </w:rPr>
        <w:t>היו"ר מוחמד ברכה:</w:t>
      </w:r>
    </w:p>
    <w:p w14:paraId="71DEE832" w14:textId="77777777" w:rsidR="00000000" w:rsidRDefault="00540457">
      <w:pPr>
        <w:pStyle w:val="a0"/>
        <w:rPr>
          <w:rtl/>
        </w:rPr>
      </w:pPr>
    </w:p>
    <w:p w14:paraId="0F7EACBF" w14:textId="77777777" w:rsidR="00000000" w:rsidRDefault="00540457">
      <w:pPr>
        <w:pStyle w:val="a0"/>
        <w:rPr>
          <w:rFonts w:hint="cs"/>
          <w:rtl/>
        </w:rPr>
      </w:pPr>
      <w:r>
        <w:rPr>
          <w:rFonts w:hint="cs"/>
          <w:rtl/>
        </w:rPr>
        <w:t>חבר הכנסת יהלום.</w:t>
      </w:r>
    </w:p>
    <w:p w14:paraId="09B5C221" w14:textId="77777777" w:rsidR="00000000" w:rsidRDefault="00540457">
      <w:pPr>
        <w:pStyle w:val="a0"/>
        <w:rPr>
          <w:rFonts w:hint="cs"/>
          <w:rtl/>
        </w:rPr>
      </w:pPr>
    </w:p>
    <w:p w14:paraId="1CE51BF2" w14:textId="77777777" w:rsidR="00000000" w:rsidRDefault="00540457">
      <w:pPr>
        <w:pStyle w:val="-"/>
        <w:rPr>
          <w:rtl/>
        </w:rPr>
      </w:pPr>
      <w:bookmarkStart w:id="306" w:name="FS000000494T03_12_2003_15_26_29C"/>
      <w:bookmarkEnd w:id="306"/>
      <w:r>
        <w:rPr>
          <w:rtl/>
        </w:rPr>
        <w:t>אליהו ישי (ש"ס):</w:t>
      </w:r>
    </w:p>
    <w:p w14:paraId="1C6DCFFC" w14:textId="77777777" w:rsidR="00000000" w:rsidRDefault="00540457">
      <w:pPr>
        <w:pStyle w:val="a0"/>
        <w:rPr>
          <w:rtl/>
        </w:rPr>
      </w:pPr>
    </w:p>
    <w:p w14:paraId="3BD0AB72" w14:textId="77777777" w:rsidR="00000000" w:rsidRDefault="00540457">
      <w:pPr>
        <w:pStyle w:val="a0"/>
        <w:rPr>
          <w:rFonts w:hint="cs"/>
          <w:rtl/>
        </w:rPr>
      </w:pPr>
      <w:r>
        <w:rPr>
          <w:rFonts w:hint="cs"/>
          <w:rtl/>
        </w:rPr>
        <w:t xml:space="preserve">חבר הכנסת יהלום, הוא בחור מלומד, מוכשר, פיקח, איש יקר מאוד </w:t>
      </w:r>
      <w:r>
        <w:rPr>
          <w:rFonts w:hint="cs"/>
          <w:rtl/>
        </w:rPr>
        <w:t xml:space="preserve">- הוא עורך-דין. אני יכול לקחת לפעמים את ליבאי כעורך-דין, ופעם את שחר כעורך-דין; אני לוקח אותו כעורך-דין, כי הוא אחד מעורכי-הדין הטובים ביותר. </w:t>
      </w:r>
    </w:p>
    <w:p w14:paraId="4F4E1765" w14:textId="77777777" w:rsidR="00000000" w:rsidRDefault="00540457">
      <w:pPr>
        <w:pStyle w:val="a0"/>
        <w:rPr>
          <w:rFonts w:hint="cs"/>
          <w:rtl/>
        </w:rPr>
      </w:pPr>
    </w:p>
    <w:p w14:paraId="01E45583" w14:textId="77777777" w:rsidR="00000000" w:rsidRDefault="00540457">
      <w:pPr>
        <w:pStyle w:val="af0"/>
        <w:rPr>
          <w:rtl/>
        </w:rPr>
      </w:pPr>
      <w:r>
        <w:rPr>
          <w:rtl/>
        </w:rPr>
        <w:t>שאול יהלום (מפד"ל):</w:t>
      </w:r>
    </w:p>
    <w:p w14:paraId="2FB13192" w14:textId="77777777" w:rsidR="00000000" w:rsidRDefault="00540457">
      <w:pPr>
        <w:pStyle w:val="a0"/>
        <w:rPr>
          <w:rFonts w:hint="cs"/>
          <w:rtl/>
        </w:rPr>
      </w:pPr>
    </w:p>
    <w:p w14:paraId="3BC7839C" w14:textId="77777777" w:rsidR="00000000" w:rsidRDefault="00540457">
      <w:pPr>
        <w:pStyle w:val="a0"/>
        <w:rPr>
          <w:rFonts w:hint="cs"/>
          <w:rtl/>
        </w:rPr>
      </w:pPr>
      <w:r>
        <w:rPr>
          <w:rFonts w:hint="cs"/>
          <w:rtl/>
        </w:rPr>
        <w:t>ומה עם סודרי?</w:t>
      </w:r>
    </w:p>
    <w:p w14:paraId="7010D2C8" w14:textId="77777777" w:rsidR="00000000" w:rsidRDefault="00540457">
      <w:pPr>
        <w:pStyle w:val="a0"/>
        <w:rPr>
          <w:rFonts w:hint="cs"/>
          <w:rtl/>
        </w:rPr>
      </w:pPr>
    </w:p>
    <w:p w14:paraId="50733E10" w14:textId="77777777" w:rsidR="00000000" w:rsidRDefault="00540457">
      <w:pPr>
        <w:pStyle w:val="-"/>
        <w:rPr>
          <w:rtl/>
        </w:rPr>
      </w:pPr>
      <w:bookmarkStart w:id="307" w:name="FS000000494T03_12_2003_15_29_21C"/>
      <w:bookmarkEnd w:id="307"/>
    </w:p>
    <w:p w14:paraId="7020CBF1" w14:textId="77777777" w:rsidR="00000000" w:rsidRDefault="00540457">
      <w:pPr>
        <w:pStyle w:val="-"/>
        <w:rPr>
          <w:rtl/>
        </w:rPr>
      </w:pPr>
      <w:r>
        <w:rPr>
          <w:rtl/>
        </w:rPr>
        <w:t>אליהו ישי (ש"ס):</w:t>
      </w:r>
    </w:p>
    <w:p w14:paraId="353CDE7A" w14:textId="77777777" w:rsidR="00000000" w:rsidRDefault="00540457">
      <w:pPr>
        <w:pStyle w:val="a0"/>
        <w:rPr>
          <w:rtl/>
        </w:rPr>
      </w:pPr>
    </w:p>
    <w:p w14:paraId="7B2FC6F5" w14:textId="77777777" w:rsidR="00000000" w:rsidRDefault="00540457">
      <w:pPr>
        <w:pStyle w:val="a0"/>
        <w:rPr>
          <w:rFonts w:hint="cs"/>
          <w:rtl/>
        </w:rPr>
      </w:pPr>
      <w:r>
        <w:rPr>
          <w:rFonts w:hint="cs"/>
          <w:rtl/>
        </w:rPr>
        <w:t>אני כבר אענה לגבי סודרי גם כן. הוא עולה על דוכן הכנסת, בט</w:t>
      </w:r>
      <w:r>
        <w:rPr>
          <w:rFonts w:hint="cs"/>
          <w:rtl/>
        </w:rPr>
        <w:t xml:space="preserve">ח טוב לו עכשיו.  לגבי גלס - כמובן, הוא איש פרטי, עורך-דין, דעותיו ברורות, הרבה מחבריך כבר חושבים כמוהו, אני לא, אבל הנה, בבקשה, הוא נוסע. </w:t>
      </w:r>
    </w:p>
    <w:p w14:paraId="72F0A0A2" w14:textId="77777777" w:rsidR="00000000" w:rsidRDefault="00540457">
      <w:pPr>
        <w:pStyle w:val="a0"/>
        <w:rPr>
          <w:rFonts w:hint="cs"/>
          <w:rtl/>
        </w:rPr>
      </w:pPr>
    </w:p>
    <w:p w14:paraId="144F5BF8" w14:textId="77777777" w:rsidR="00000000" w:rsidRDefault="00540457">
      <w:pPr>
        <w:pStyle w:val="af0"/>
        <w:rPr>
          <w:rtl/>
        </w:rPr>
      </w:pPr>
      <w:r>
        <w:rPr>
          <w:rtl/>
        </w:rPr>
        <w:t>שאול יהלום (מפד"ל):</w:t>
      </w:r>
    </w:p>
    <w:p w14:paraId="4387E8F9" w14:textId="77777777" w:rsidR="00000000" w:rsidRDefault="00540457">
      <w:pPr>
        <w:pStyle w:val="a0"/>
        <w:rPr>
          <w:rFonts w:hint="cs"/>
          <w:rtl/>
        </w:rPr>
      </w:pPr>
    </w:p>
    <w:p w14:paraId="500174EB" w14:textId="77777777" w:rsidR="00000000" w:rsidRDefault="00540457">
      <w:pPr>
        <w:pStyle w:val="a0"/>
        <w:rPr>
          <w:rFonts w:hint="cs"/>
          <w:rtl/>
        </w:rPr>
      </w:pPr>
      <w:r>
        <w:rPr>
          <w:rFonts w:hint="cs"/>
          <w:rtl/>
        </w:rPr>
        <w:t xml:space="preserve">היועץ המשפטי שלנו לא היה בז'נבה. </w:t>
      </w:r>
    </w:p>
    <w:p w14:paraId="62EF3AC1" w14:textId="77777777" w:rsidR="00000000" w:rsidRDefault="00540457">
      <w:pPr>
        <w:pStyle w:val="a0"/>
        <w:rPr>
          <w:rFonts w:hint="cs"/>
          <w:rtl/>
        </w:rPr>
      </w:pPr>
    </w:p>
    <w:p w14:paraId="0EADE0B9" w14:textId="77777777" w:rsidR="00000000" w:rsidRDefault="00540457">
      <w:pPr>
        <w:pStyle w:val="-"/>
        <w:rPr>
          <w:rtl/>
        </w:rPr>
      </w:pPr>
      <w:bookmarkStart w:id="308" w:name="FS000000494T03_12_2003_15_42_38C"/>
      <w:bookmarkEnd w:id="308"/>
      <w:r>
        <w:rPr>
          <w:rtl/>
        </w:rPr>
        <w:t>אליהו ישי (ש"ס):</w:t>
      </w:r>
    </w:p>
    <w:p w14:paraId="3F92CE2F" w14:textId="77777777" w:rsidR="00000000" w:rsidRDefault="00540457">
      <w:pPr>
        <w:pStyle w:val="a0"/>
        <w:rPr>
          <w:rtl/>
        </w:rPr>
      </w:pPr>
    </w:p>
    <w:p w14:paraId="7DFCA4A8" w14:textId="77777777" w:rsidR="00000000" w:rsidRDefault="00540457">
      <w:pPr>
        <w:pStyle w:val="a0"/>
        <w:rPr>
          <w:rFonts w:hint="cs"/>
          <w:rtl/>
        </w:rPr>
      </w:pPr>
      <w:r>
        <w:rPr>
          <w:rFonts w:hint="cs"/>
          <w:rtl/>
        </w:rPr>
        <w:t>עכשיו לגבי סודרי: איש תקשורת, לגיטימי בעינ</w:t>
      </w:r>
      <w:r>
        <w:rPr>
          <w:rFonts w:hint="cs"/>
          <w:rtl/>
        </w:rPr>
        <w:t xml:space="preserve">יו - שייסע. </w:t>
      </w:r>
    </w:p>
    <w:p w14:paraId="6045BB16" w14:textId="77777777" w:rsidR="00000000" w:rsidRDefault="00540457">
      <w:pPr>
        <w:pStyle w:val="a0"/>
        <w:rPr>
          <w:rFonts w:hint="cs"/>
          <w:rtl/>
        </w:rPr>
      </w:pPr>
    </w:p>
    <w:p w14:paraId="6E273725" w14:textId="77777777" w:rsidR="00000000" w:rsidRDefault="00540457">
      <w:pPr>
        <w:pStyle w:val="a0"/>
        <w:rPr>
          <w:rFonts w:hint="cs"/>
          <w:rtl/>
        </w:rPr>
      </w:pPr>
      <w:r>
        <w:rPr>
          <w:rFonts w:hint="cs"/>
          <w:rtl/>
        </w:rPr>
        <w:t>אני אומר לך: אני מבין את התסכול שלכם.</w:t>
      </w:r>
    </w:p>
    <w:p w14:paraId="717B85D1" w14:textId="77777777" w:rsidR="00000000" w:rsidRDefault="00540457">
      <w:pPr>
        <w:pStyle w:val="a0"/>
        <w:rPr>
          <w:rFonts w:hint="cs"/>
          <w:rtl/>
        </w:rPr>
      </w:pPr>
    </w:p>
    <w:p w14:paraId="2AC99B0A" w14:textId="77777777" w:rsidR="00000000" w:rsidRDefault="00540457">
      <w:pPr>
        <w:pStyle w:val="af0"/>
        <w:rPr>
          <w:rtl/>
        </w:rPr>
      </w:pPr>
      <w:r>
        <w:rPr>
          <w:rtl/>
        </w:rPr>
        <w:t>שאול יהלום (מפד"ל):</w:t>
      </w:r>
    </w:p>
    <w:p w14:paraId="134D88B5" w14:textId="77777777" w:rsidR="00000000" w:rsidRDefault="00540457">
      <w:pPr>
        <w:pStyle w:val="a0"/>
        <w:rPr>
          <w:rFonts w:hint="cs"/>
          <w:rtl/>
        </w:rPr>
      </w:pPr>
    </w:p>
    <w:p w14:paraId="20823277" w14:textId="77777777" w:rsidR="00000000" w:rsidRDefault="00540457">
      <w:pPr>
        <w:pStyle w:val="a0"/>
        <w:rPr>
          <w:rFonts w:hint="cs"/>
          <w:rtl/>
        </w:rPr>
      </w:pPr>
      <w:r>
        <w:rPr>
          <w:rFonts w:hint="cs"/>
          <w:rtl/>
        </w:rPr>
        <w:t>איזה תסכול? איזה תסכול?</w:t>
      </w:r>
    </w:p>
    <w:p w14:paraId="3DD6C73D" w14:textId="77777777" w:rsidR="00000000" w:rsidRDefault="00540457">
      <w:pPr>
        <w:pStyle w:val="a0"/>
        <w:rPr>
          <w:rFonts w:hint="cs"/>
          <w:rtl/>
        </w:rPr>
      </w:pPr>
    </w:p>
    <w:p w14:paraId="73A637FD" w14:textId="77777777" w:rsidR="00000000" w:rsidRDefault="00540457">
      <w:pPr>
        <w:pStyle w:val="-"/>
        <w:rPr>
          <w:rtl/>
        </w:rPr>
      </w:pPr>
      <w:bookmarkStart w:id="309" w:name="FS000000494T03_12_2003_15_43_29C"/>
      <w:bookmarkEnd w:id="309"/>
      <w:r>
        <w:rPr>
          <w:rtl/>
        </w:rPr>
        <w:t>אליהו ישי (ש"ס):</w:t>
      </w:r>
    </w:p>
    <w:p w14:paraId="4ABED407" w14:textId="77777777" w:rsidR="00000000" w:rsidRDefault="00540457">
      <w:pPr>
        <w:pStyle w:val="a0"/>
        <w:rPr>
          <w:rtl/>
        </w:rPr>
      </w:pPr>
    </w:p>
    <w:p w14:paraId="15D8F8C5" w14:textId="77777777" w:rsidR="00000000" w:rsidRDefault="00540457">
      <w:pPr>
        <w:pStyle w:val="a0"/>
        <w:rPr>
          <w:rFonts w:hint="cs"/>
          <w:rtl/>
        </w:rPr>
      </w:pPr>
      <w:r>
        <w:rPr>
          <w:rFonts w:hint="cs"/>
          <w:rtl/>
        </w:rPr>
        <w:t>מצד אחד, אתם יושבים בממשלה שמאשרת את מפת הדרכים, שאגב היא לא רחוקה מהסכם ז'נבה - ואני אומר לך פה מעל דוכן הכנסת, שזה יירשם בסטנוגרמה: הליכו</w:t>
      </w:r>
      <w:r>
        <w:rPr>
          <w:rFonts w:hint="cs"/>
          <w:rtl/>
        </w:rPr>
        <w:t xml:space="preserve">ד והמפד"ל ביחד יאשרו 90% מהסכם ז'נבה. תרשום לפניך. ראיתי כמה דיברתם נגד אוסלו, ומי שהיום מצדד באוסלו זה אתם. ומי שהיום עשה את מפת הדרכים זה אתם, בתוך הממשלה. </w:t>
      </w:r>
    </w:p>
    <w:p w14:paraId="3FCC6A71" w14:textId="77777777" w:rsidR="00000000" w:rsidRDefault="00540457">
      <w:pPr>
        <w:pStyle w:val="a0"/>
        <w:rPr>
          <w:rFonts w:hint="cs"/>
          <w:rtl/>
        </w:rPr>
      </w:pPr>
    </w:p>
    <w:p w14:paraId="201C58D4" w14:textId="77777777" w:rsidR="00000000" w:rsidRDefault="00540457">
      <w:pPr>
        <w:pStyle w:val="af0"/>
        <w:rPr>
          <w:rtl/>
        </w:rPr>
      </w:pPr>
      <w:r>
        <w:rPr>
          <w:rtl/>
        </w:rPr>
        <w:t>שאול יהלום (מפד"ל):</w:t>
      </w:r>
    </w:p>
    <w:p w14:paraId="7A888671" w14:textId="77777777" w:rsidR="00000000" w:rsidRDefault="00540457">
      <w:pPr>
        <w:pStyle w:val="a0"/>
        <w:rPr>
          <w:rFonts w:hint="cs"/>
          <w:rtl/>
        </w:rPr>
      </w:pPr>
    </w:p>
    <w:p w14:paraId="629A9D8D" w14:textId="77777777" w:rsidR="00000000" w:rsidRDefault="00540457">
      <w:pPr>
        <w:pStyle w:val="a0"/>
        <w:rPr>
          <w:rFonts w:hint="cs"/>
          <w:rtl/>
        </w:rPr>
      </w:pPr>
      <w:r>
        <w:rPr>
          <w:rFonts w:hint="cs"/>
          <w:rtl/>
        </w:rPr>
        <w:t>מי החזיר את חברון?</w:t>
      </w:r>
    </w:p>
    <w:p w14:paraId="609B17D7" w14:textId="77777777" w:rsidR="00000000" w:rsidRDefault="00540457">
      <w:pPr>
        <w:pStyle w:val="a0"/>
        <w:rPr>
          <w:rFonts w:hint="cs"/>
          <w:rtl/>
        </w:rPr>
      </w:pPr>
    </w:p>
    <w:p w14:paraId="38EE8958" w14:textId="77777777" w:rsidR="00000000" w:rsidRDefault="00540457">
      <w:pPr>
        <w:pStyle w:val="-"/>
        <w:rPr>
          <w:rtl/>
        </w:rPr>
      </w:pPr>
      <w:bookmarkStart w:id="310" w:name="FS000000494T03_12_2003_15_45_38C"/>
      <w:bookmarkEnd w:id="310"/>
      <w:r>
        <w:rPr>
          <w:rtl/>
        </w:rPr>
        <w:t>אליהו ישי (ש"ס):</w:t>
      </w:r>
    </w:p>
    <w:p w14:paraId="3217C093" w14:textId="77777777" w:rsidR="00000000" w:rsidRDefault="00540457">
      <w:pPr>
        <w:pStyle w:val="a0"/>
        <w:rPr>
          <w:rtl/>
        </w:rPr>
      </w:pPr>
    </w:p>
    <w:p w14:paraId="54438571" w14:textId="77777777" w:rsidR="00000000" w:rsidRDefault="00540457">
      <w:pPr>
        <w:pStyle w:val="a0"/>
        <w:rPr>
          <w:rFonts w:hint="cs"/>
          <w:rtl/>
        </w:rPr>
      </w:pPr>
      <w:r>
        <w:rPr>
          <w:rFonts w:hint="cs"/>
          <w:rtl/>
        </w:rPr>
        <w:t>מי שהחזיר את חברון, מי שהחזיר את חברו</w:t>
      </w:r>
      <w:r>
        <w:rPr>
          <w:rFonts w:hint="cs"/>
          <w:rtl/>
        </w:rPr>
        <w:t xml:space="preserve">ן בסוף, זה המפד"ל בתוך ממשלת רבין. מי החזיר את חברון? אתם, בתוך הממשלה, עם ביבי. </w:t>
      </w:r>
    </w:p>
    <w:p w14:paraId="3D63292D" w14:textId="77777777" w:rsidR="00000000" w:rsidRDefault="00540457">
      <w:pPr>
        <w:pStyle w:val="a0"/>
        <w:rPr>
          <w:rFonts w:hint="cs"/>
          <w:rtl/>
        </w:rPr>
      </w:pPr>
    </w:p>
    <w:p w14:paraId="202F771F" w14:textId="77777777" w:rsidR="00000000" w:rsidRDefault="00540457">
      <w:pPr>
        <w:pStyle w:val="af0"/>
        <w:rPr>
          <w:rtl/>
        </w:rPr>
      </w:pPr>
      <w:r>
        <w:rPr>
          <w:rtl/>
        </w:rPr>
        <w:t>שאול יהלום (מפד"ל):</w:t>
      </w:r>
    </w:p>
    <w:p w14:paraId="57F99695" w14:textId="77777777" w:rsidR="00000000" w:rsidRDefault="00540457">
      <w:pPr>
        <w:pStyle w:val="a0"/>
        <w:rPr>
          <w:rFonts w:hint="cs"/>
          <w:rtl/>
        </w:rPr>
      </w:pPr>
    </w:p>
    <w:p w14:paraId="1D12C66C" w14:textId="77777777" w:rsidR="00000000" w:rsidRDefault="00540457">
      <w:pPr>
        <w:pStyle w:val="a0"/>
        <w:rPr>
          <w:rFonts w:hint="cs"/>
          <w:rtl/>
        </w:rPr>
      </w:pPr>
      <w:r>
        <w:rPr>
          <w:rFonts w:hint="cs"/>
          <w:rtl/>
        </w:rPr>
        <w:t xml:space="preserve">רק אתם החזרתם את חברון. </w:t>
      </w:r>
    </w:p>
    <w:p w14:paraId="7452CD1C" w14:textId="77777777" w:rsidR="00000000" w:rsidRDefault="00540457">
      <w:pPr>
        <w:pStyle w:val="a0"/>
        <w:rPr>
          <w:rFonts w:hint="cs"/>
          <w:rtl/>
        </w:rPr>
      </w:pPr>
    </w:p>
    <w:p w14:paraId="2793AE00" w14:textId="77777777" w:rsidR="00000000" w:rsidRDefault="00540457">
      <w:pPr>
        <w:pStyle w:val="-"/>
        <w:rPr>
          <w:rtl/>
        </w:rPr>
      </w:pPr>
      <w:bookmarkStart w:id="311" w:name="FS000000494T03_12_2003_15_47_14C"/>
      <w:bookmarkEnd w:id="311"/>
      <w:r>
        <w:rPr>
          <w:rtl/>
        </w:rPr>
        <w:t>אליהו ישי (ש"ס):</w:t>
      </w:r>
    </w:p>
    <w:p w14:paraId="6786EF2B" w14:textId="77777777" w:rsidR="00000000" w:rsidRDefault="00540457">
      <w:pPr>
        <w:pStyle w:val="a0"/>
        <w:rPr>
          <w:rtl/>
        </w:rPr>
      </w:pPr>
    </w:p>
    <w:p w14:paraId="3E92352A" w14:textId="77777777" w:rsidR="00000000" w:rsidRDefault="00540457">
      <w:pPr>
        <w:pStyle w:val="a0"/>
        <w:rPr>
          <w:rFonts w:hint="cs"/>
          <w:rtl/>
        </w:rPr>
      </w:pPr>
      <w:r>
        <w:rPr>
          <w:rFonts w:hint="cs"/>
          <w:rtl/>
        </w:rPr>
        <w:t>בממשלה של ביבי החזרתם.</w:t>
      </w:r>
    </w:p>
    <w:p w14:paraId="0A0E5F5B" w14:textId="77777777" w:rsidR="00000000" w:rsidRDefault="00540457">
      <w:pPr>
        <w:pStyle w:val="a0"/>
        <w:rPr>
          <w:rFonts w:hint="cs"/>
          <w:rtl/>
        </w:rPr>
      </w:pPr>
    </w:p>
    <w:p w14:paraId="646CEA64" w14:textId="77777777" w:rsidR="00000000" w:rsidRDefault="00540457">
      <w:pPr>
        <w:pStyle w:val="af0"/>
        <w:rPr>
          <w:rtl/>
        </w:rPr>
      </w:pPr>
      <w:r>
        <w:rPr>
          <w:rtl/>
        </w:rPr>
        <w:t>שאול יהלום (מפד"ל):</w:t>
      </w:r>
    </w:p>
    <w:p w14:paraId="4168F158" w14:textId="77777777" w:rsidR="00000000" w:rsidRDefault="00540457">
      <w:pPr>
        <w:pStyle w:val="a0"/>
        <w:rPr>
          <w:rFonts w:hint="cs"/>
          <w:rtl/>
        </w:rPr>
      </w:pPr>
    </w:p>
    <w:p w14:paraId="71FF8FD6" w14:textId="77777777" w:rsidR="00000000" w:rsidRDefault="00540457">
      <w:pPr>
        <w:pStyle w:val="a0"/>
        <w:rPr>
          <w:rFonts w:hint="cs"/>
          <w:rtl/>
        </w:rPr>
      </w:pPr>
      <w:r>
        <w:rPr>
          <w:rFonts w:hint="cs"/>
          <w:rtl/>
        </w:rPr>
        <w:t>אתם הבאתם את הסכם אוסלו.</w:t>
      </w:r>
    </w:p>
    <w:p w14:paraId="743E00E5" w14:textId="77777777" w:rsidR="00000000" w:rsidRDefault="00540457">
      <w:pPr>
        <w:pStyle w:val="a0"/>
        <w:rPr>
          <w:rFonts w:hint="cs"/>
          <w:rtl/>
        </w:rPr>
      </w:pPr>
    </w:p>
    <w:p w14:paraId="09B550A6" w14:textId="77777777" w:rsidR="00000000" w:rsidRDefault="00540457">
      <w:pPr>
        <w:pStyle w:val="-"/>
        <w:rPr>
          <w:rtl/>
        </w:rPr>
      </w:pPr>
      <w:bookmarkStart w:id="312" w:name="FS000000494T03_12_2003_15_47_37C"/>
      <w:bookmarkEnd w:id="312"/>
      <w:r>
        <w:rPr>
          <w:rtl/>
        </w:rPr>
        <w:t>אליהו ישי (ש"ס):</w:t>
      </w:r>
    </w:p>
    <w:p w14:paraId="0BE3A2BC" w14:textId="77777777" w:rsidR="00000000" w:rsidRDefault="00540457">
      <w:pPr>
        <w:pStyle w:val="a0"/>
        <w:rPr>
          <w:rtl/>
        </w:rPr>
      </w:pPr>
    </w:p>
    <w:p w14:paraId="36E6C324" w14:textId="77777777" w:rsidR="00000000" w:rsidRDefault="00540457">
      <w:pPr>
        <w:pStyle w:val="a0"/>
        <w:rPr>
          <w:rFonts w:hint="cs"/>
          <w:rtl/>
        </w:rPr>
      </w:pPr>
      <w:r>
        <w:rPr>
          <w:rFonts w:hint="cs"/>
          <w:rtl/>
        </w:rPr>
        <w:t>הצבענו נגד אוסלו, א</w:t>
      </w:r>
      <w:r>
        <w:rPr>
          <w:rFonts w:hint="cs"/>
          <w:rtl/>
        </w:rPr>
        <w:t xml:space="preserve">ם אתה לא יודע. </w:t>
      </w:r>
    </w:p>
    <w:p w14:paraId="4DD9026F" w14:textId="77777777" w:rsidR="00000000" w:rsidRDefault="00540457">
      <w:pPr>
        <w:pStyle w:val="a0"/>
        <w:rPr>
          <w:rFonts w:hint="cs"/>
          <w:rtl/>
        </w:rPr>
      </w:pPr>
    </w:p>
    <w:p w14:paraId="193F4BAC" w14:textId="77777777" w:rsidR="00000000" w:rsidRDefault="00540457">
      <w:pPr>
        <w:pStyle w:val="af0"/>
        <w:rPr>
          <w:rtl/>
        </w:rPr>
      </w:pPr>
      <w:r>
        <w:rPr>
          <w:rtl/>
        </w:rPr>
        <w:t>שאול יהלום (מפד"ל):</w:t>
      </w:r>
    </w:p>
    <w:p w14:paraId="2C46B5D1" w14:textId="77777777" w:rsidR="00000000" w:rsidRDefault="00540457">
      <w:pPr>
        <w:pStyle w:val="a0"/>
        <w:rPr>
          <w:rFonts w:hint="cs"/>
          <w:rtl/>
        </w:rPr>
      </w:pPr>
    </w:p>
    <w:p w14:paraId="2FB9CC79" w14:textId="77777777" w:rsidR="00000000" w:rsidRDefault="00540457">
      <w:pPr>
        <w:pStyle w:val="a0"/>
        <w:rPr>
          <w:rFonts w:hint="cs"/>
          <w:rtl/>
        </w:rPr>
      </w:pPr>
      <w:r>
        <w:rPr>
          <w:rFonts w:hint="cs"/>
          <w:rtl/>
        </w:rPr>
        <w:t>לא הצבעתם נגד אוסלו.</w:t>
      </w:r>
    </w:p>
    <w:p w14:paraId="05E6049E" w14:textId="77777777" w:rsidR="00000000" w:rsidRDefault="00540457">
      <w:pPr>
        <w:pStyle w:val="a0"/>
        <w:rPr>
          <w:rFonts w:hint="cs"/>
          <w:rtl/>
        </w:rPr>
      </w:pPr>
    </w:p>
    <w:p w14:paraId="644BDFE3" w14:textId="77777777" w:rsidR="00000000" w:rsidRDefault="00540457">
      <w:pPr>
        <w:pStyle w:val="-"/>
        <w:rPr>
          <w:rtl/>
        </w:rPr>
      </w:pPr>
      <w:bookmarkStart w:id="313" w:name="FS000000494T03_12_2003_15_48_09C"/>
      <w:bookmarkEnd w:id="313"/>
      <w:r>
        <w:rPr>
          <w:rtl/>
        </w:rPr>
        <w:t>אליהו ישי (ש"ס):</w:t>
      </w:r>
    </w:p>
    <w:p w14:paraId="4DD8F409" w14:textId="77777777" w:rsidR="00000000" w:rsidRDefault="00540457">
      <w:pPr>
        <w:pStyle w:val="a0"/>
        <w:rPr>
          <w:rtl/>
        </w:rPr>
      </w:pPr>
    </w:p>
    <w:p w14:paraId="1716DEAE" w14:textId="77777777" w:rsidR="00000000" w:rsidRDefault="00540457">
      <w:pPr>
        <w:pStyle w:val="a0"/>
        <w:rPr>
          <w:rFonts w:hint="cs"/>
          <w:rtl/>
        </w:rPr>
      </w:pPr>
      <w:r>
        <w:rPr>
          <w:rFonts w:hint="cs"/>
          <w:rtl/>
        </w:rPr>
        <w:t xml:space="preserve">אז אתה לא יודע, אז תעשה שיעורי-בית. לפחות אל תשקר, תאמר את האמת. </w:t>
      </w:r>
    </w:p>
    <w:p w14:paraId="636971C8" w14:textId="77777777" w:rsidR="00000000" w:rsidRDefault="00540457">
      <w:pPr>
        <w:pStyle w:val="a0"/>
        <w:rPr>
          <w:rFonts w:hint="cs"/>
          <w:rtl/>
        </w:rPr>
      </w:pPr>
    </w:p>
    <w:p w14:paraId="5F3EE4D0" w14:textId="77777777" w:rsidR="00000000" w:rsidRDefault="00540457">
      <w:pPr>
        <w:pStyle w:val="af0"/>
        <w:rPr>
          <w:rtl/>
        </w:rPr>
      </w:pPr>
      <w:r>
        <w:rPr>
          <w:rtl/>
        </w:rPr>
        <w:t>שאול יהלום (מפד"ל):</w:t>
      </w:r>
    </w:p>
    <w:p w14:paraId="0ADCF3A1" w14:textId="77777777" w:rsidR="00000000" w:rsidRDefault="00540457">
      <w:pPr>
        <w:pStyle w:val="a0"/>
        <w:rPr>
          <w:rFonts w:hint="cs"/>
          <w:rtl/>
        </w:rPr>
      </w:pPr>
    </w:p>
    <w:p w14:paraId="597B28D3" w14:textId="77777777" w:rsidR="00000000" w:rsidRDefault="00540457">
      <w:pPr>
        <w:pStyle w:val="a0"/>
        <w:rPr>
          <w:rFonts w:hint="cs"/>
          <w:rtl/>
        </w:rPr>
      </w:pPr>
      <w:r>
        <w:rPr>
          <w:rFonts w:hint="cs"/>
          <w:rtl/>
        </w:rPr>
        <w:t xml:space="preserve">לא הצבעתם נגד אוסלו. </w:t>
      </w:r>
    </w:p>
    <w:p w14:paraId="64DA0F7A" w14:textId="77777777" w:rsidR="00000000" w:rsidRDefault="00540457">
      <w:pPr>
        <w:pStyle w:val="a0"/>
        <w:rPr>
          <w:rFonts w:hint="cs"/>
          <w:rtl/>
        </w:rPr>
      </w:pPr>
    </w:p>
    <w:p w14:paraId="1C909995" w14:textId="77777777" w:rsidR="00000000" w:rsidRDefault="00540457">
      <w:pPr>
        <w:pStyle w:val="-"/>
        <w:rPr>
          <w:rtl/>
        </w:rPr>
      </w:pPr>
      <w:bookmarkStart w:id="314" w:name="FS000000494T03_12_2003_15_48_54C"/>
      <w:bookmarkEnd w:id="314"/>
      <w:r>
        <w:rPr>
          <w:rtl/>
        </w:rPr>
        <w:t>אליהו ישי (ש"ס):</w:t>
      </w:r>
    </w:p>
    <w:p w14:paraId="7260AFEF" w14:textId="77777777" w:rsidR="00000000" w:rsidRDefault="00540457">
      <w:pPr>
        <w:pStyle w:val="a0"/>
        <w:rPr>
          <w:rtl/>
        </w:rPr>
      </w:pPr>
    </w:p>
    <w:p w14:paraId="024A569E" w14:textId="77777777" w:rsidR="00000000" w:rsidRDefault="00540457">
      <w:pPr>
        <w:pStyle w:val="a0"/>
        <w:rPr>
          <w:rFonts w:hint="cs"/>
          <w:rtl/>
        </w:rPr>
      </w:pPr>
      <w:r>
        <w:rPr>
          <w:rFonts w:hint="cs"/>
          <w:rtl/>
        </w:rPr>
        <w:t xml:space="preserve">לפחות תאמר את האמת, שעם ישראל ידע את האמת. </w:t>
      </w:r>
    </w:p>
    <w:p w14:paraId="78E9A95C" w14:textId="77777777" w:rsidR="00000000" w:rsidRDefault="00540457">
      <w:pPr>
        <w:pStyle w:val="a0"/>
        <w:rPr>
          <w:rFonts w:hint="cs"/>
          <w:rtl/>
        </w:rPr>
      </w:pPr>
    </w:p>
    <w:p w14:paraId="371336F2" w14:textId="77777777" w:rsidR="00000000" w:rsidRDefault="00540457">
      <w:pPr>
        <w:pStyle w:val="af1"/>
        <w:rPr>
          <w:rtl/>
        </w:rPr>
      </w:pPr>
      <w:r>
        <w:rPr>
          <w:rtl/>
        </w:rPr>
        <w:t>היו"</w:t>
      </w:r>
      <w:r>
        <w:rPr>
          <w:rtl/>
        </w:rPr>
        <w:t>ר מוחמד ברכה:</w:t>
      </w:r>
    </w:p>
    <w:p w14:paraId="772FAA84" w14:textId="77777777" w:rsidR="00000000" w:rsidRDefault="00540457">
      <w:pPr>
        <w:pStyle w:val="a0"/>
        <w:rPr>
          <w:rtl/>
        </w:rPr>
      </w:pPr>
    </w:p>
    <w:p w14:paraId="7AAD8A87" w14:textId="77777777" w:rsidR="00000000" w:rsidRDefault="00540457">
      <w:pPr>
        <w:pStyle w:val="a0"/>
        <w:rPr>
          <w:rFonts w:hint="cs"/>
          <w:rtl/>
        </w:rPr>
      </w:pPr>
      <w:r>
        <w:rPr>
          <w:rFonts w:hint="cs"/>
          <w:rtl/>
        </w:rPr>
        <w:t>אפשר לחלק את הזמן שווה בשווה בינך לבין הדובר?</w:t>
      </w:r>
    </w:p>
    <w:p w14:paraId="6EA8518E" w14:textId="77777777" w:rsidR="00000000" w:rsidRDefault="00540457">
      <w:pPr>
        <w:pStyle w:val="a0"/>
        <w:rPr>
          <w:rFonts w:hint="cs"/>
          <w:rtl/>
        </w:rPr>
      </w:pPr>
    </w:p>
    <w:p w14:paraId="4A4D9FCF" w14:textId="77777777" w:rsidR="00000000" w:rsidRDefault="00540457">
      <w:pPr>
        <w:pStyle w:val="-"/>
        <w:rPr>
          <w:rtl/>
        </w:rPr>
      </w:pPr>
      <w:bookmarkStart w:id="315" w:name="FS000000494T03_12_2003_15_49_35C"/>
      <w:bookmarkEnd w:id="315"/>
      <w:r>
        <w:rPr>
          <w:rtl/>
        </w:rPr>
        <w:t>אליהו ישי (ש"ס):</w:t>
      </w:r>
    </w:p>
    <w:p w14:paraId="1EF89F58" w14:textId="77777777" w:rsidR="00000000" w:rsidRDefault="00540457">
      <w:pPr>
        <w:pStyle w:val="a0"/>
        <w:rPr>
          <w:rtl/>
        </w:rPr>
      </w:pPr>
    </w:p>
    <w:p w14:paraId="4305AFF6" w14:textId="77777777" w:rsidR="00000000" w:rsidRDefault="00540457">
      <w:pPr>
        <w:pStyle w:val="a0"/>
        <w:rPr>
          <w:rFonts w:hint="cs"/>
          <w:rtl/>
        </w:rPr>
      </w:pPr>
      <w:r>
        <w:rPr>
          <w:rFonts w:hint="cs"/>
          <w:rtl/>
        </w:rPr>
        <w:t>שעם ישראל ידע את האמת: בהסכם אוסלו א' ש"ס נמנעה. בהסכם אוסלו ב' ש"ס התנגדה, והסכם אוסלו א' עבר בגלל הימין.</w:t>
      </w:r>
    </w:p>
    <w:p w14:paraId="4C3C44A9" w14:textId="77777777" w:rsidR="00000000" w:rsidRDefault="00540457">
      <w:pPr>
        <w:pStyle w:val="a0"/>
        <w:rPr>
          <w:rFonts w:hint="cs"/>
          <w:rtl/>
        </w:rPr>
      </w:pPr>
    </w:p>
    <w:p w14:paraId="3F22EE7F" w14:textId="77777777" w:rsidR="00000000" w:rsidRDefault="00540457">
      <w:pPr>
        <w:pStyle w:val="af0"/>
        <w:rPr>
          <w:rtl/>
        </w:rPr>
      </w:pPr>
      <w:r>
        <w:rPr>
          <w:rtl/>
        </w:rPr>
        <w:t>שאול יהלום (מפד"ל):</w:t>
      </w:r>
    </w:p>
    <w:p w14:paraId="3A245594" w14:textId="77777777" w:rsidR="00000000" w:rsidRDefault="00540457">
      <w:pPr>
        <w:pStyle w:val="a0"/>
        <w:rPr>
          <w:rFonts w:hint="cs"/>
          <w:rtl/>
        </w:rPr>
      </w:pPr>
    </w:p>
    <w:p w14:paraId="1EF3E7A2" w14:textId="77777777" w:rsidR="00000000" w:rsidRDefault="00540457">
      <w:pPr>
        <w:pStyle w:val="a0"/>
        <w:rPr>
          <w:rFonts w:hint="cs"/>
          <w:rtl/>
        </w:rPr>
      </w:pPr>
      <w:r>
        <w:rPr>
          <w:rFonts w:hint="cs"/>
          <w:rtl/>
        </w:rPr>
        <w:t xml:space="preserve">ש"ס לא עזבה את הממשלה. היא לא עזבה את הממשלה. </w:t>
      </w:r>
    </w:p>
    <w:p w14:paraId="0E09F5AA" w14:textId="77777777" w:rsidR="00000000" w:rsidRDefault="00540457">
      <w:pPr>
        <w:pStyle w:val="a0"/>
        <w:rPr>
          <w:rFonts w:hint="cs"/>
          <w:rtl/>
        </w:rPr>
      </w:pPr>
    </w:p>
    <w:p w14:paraId="2F223CFF" w14:textId="77777777" w:rsidR="00000000" w:rsidRDefault="00540457">
      <w:pPr>
        <w:pStyle w:val="-"/>
        <w:rPr>
          <w:rtl/>
        </w:rPr>
      </w:pPr>
      <w:bookmarkStart w:id="316" w:name="FS000000494T03_12_2003_15_51_39C"/>
      <w:bookmarkEnd w:id="316"/>
      <w:r>
        <w:rPr>
          <w:rtl/>
        </w:rPr>
        <w:t>אליהו ישי (ש"ס):</w:t>
      </w:r>
    </w:p>
    <w:p w14:paraId="4F8ACBFE" w14:textId="77777777" w:rsidR="00000000" w:rsidRDefault="00540457">
      <w:pPr>
        <w:pStyle w:val="a0"/>
        <w:rPr>
          <w:rtl/>
        </w:rPr>
      </w:pPr>
    </w:p>
    <w:p w14:paraId="1AC0A272" w14:textId="77777777" w:rsidR="00000000" w:rsidRDefault="00540457">
      <w:pPr>
        <w:pStyle w:val="a0"/>
        <w:rPr>
          <w:rFonts w:hint="cs"/>
          <w:rtl/>
        </w:rPr>
      </w:pPr>
      <w:r>
        <w:rPr>
          <w:rFonts w:hint="cs"/>
          <w:rtl/>
        </w:rPr>
        <w:t>כמו שאתה עזבת בשל מפת הדרכים. כמו שאתה עזבת את הממשלה כשהחזירו את חברון. למה לא עזבתם את הממשלה כשהחזירו את חברון? איזו צביעות.</w:t>
      </w:r>
    </w:p>
    <w:p w14:paraId="6B24BAB7" w14:textId="77777777" w:rsidR="00000000" w:rsidRDefault="00540457">
      <w:pPr>
        <w:pStyle w:val="a0"/>
        <w:rPr>
          <w:rFonts w:hint="cs"/>
          <w:rtl/>
        </w:rPr>
      </w:pPr>
    </w:p>
    <w:p w14:paraId="7B1BED5F" w14:textId="77777777" w:rsidR="00000000" w:rsidRDefault="00540457">
      <w:pPr>
        <w:pStyle w:val="af0"/>
        <w:rPr>
          <w:rtl/>
        </w:rPr>
      </w:pPr>
      <w:r>
        <w:rPr>
          <w:rtl/>
        </w:rPr>
        <w:t>שאול יהלום (מפד"ל):</w:t>
      </w:r>
    </w:p>
    <w:p w14:paraId="796E4F1E" w14:textId="77777777" w:rsidR="00000000" w:rsidRDefault="00540457">
      <w:pPr>
        <w:pStyle w:val="a0"/>
        <w:rPr>
          <w:rFonts w:hint="cs"/>
          <w:rtl/>
        </w:rPr>
      </w:pPr>
    </w:p>
    <w:p w14:paraId="17DE2A9C" w14:textId="77777777" w:rsidR="00000000" w:rsidRDefault="00540457">
      <w:pPr>
        <w:pStyle w:val="a0"/>
        <w:rPr>
          <w:rFonts w:hint="cs"/>
          <w:rtl/>
        </w:rPr>
      </w:pPr>
      <w:r>
        <w:rPr>
          <w:rFonts w:hint="cs"/>
          <w:rtl/>
        </w:rPr>
        <w:t xml:space="preserve">אל - - - את עצמך. </w:t>
      </w:r>
    </w:p>
    <w:p w14:paraId="41156E20" w14:textId="77777777" w:rsidR="00000000" w:rsidRDefault="00540457">
      <w:pPr>
        <w:pStyle w:val="a0"/>
        <w:rPr>
          <w:rFonts w:hint="cs"/>
          <w:rtl/>
        </w:rPr>
      </w:pPr>
    </w:p>
    <w:p w14:paraId="6E2E9817" w14:textId="77777777" w:rsidR="00000000" w:rsidRDefault="00540457">
      <w:pPr>
        <w:pStyle w:val="-"/>
        <w:rPr>
          <w:rtl/>
        </w:rPr>
      </w:pPr>
      <w:bookmarkStart w:id="317" w:name="FS000000494T03_12_2003_15_52_53C"/>
      <w:bookmarkEnd w:id="317"/>
      <w:r>
        <w:rPr>
          <w:rtl/>
        </w:rPr>
        <w:t>אליהו ישי (ש"ס):</w:t>
      </w:r>
    </w:p>
    <w:p w14:paraId="0C8D9BBA" w14:textId="77777777" w:rsidR="00000000" w:rsidRDefault="00540457">
      <w:pPr>
        <w:pStyle w:val="a0"/>
        <w:rPr>
          <w:rtl/>
        </w:rPr>
      </w:pPr>
    </w:p>
    <w:p w14:paraId="2F9BDB4E" w14:textId="77777777" w:rsidR="00000000" w:rsidRDefault="00540457">
      <w:pPr>
        <w:pStyle w:val="a0"/>
        <w:rPr>
          <w:rFonts w:hint="cs"/>
          <w:rtl/>
        </w:rPr>
      </w:pPr>
      <w:r>
        <w:rPr>
          <w:rFonts w:hint="cs"/>
          <w:rtl/>
        </w:rPr>
        <w:t>מה לעשות, זאת המפד"ל. זו צביעות שחוגגת, ומאז ומתמ</w:t>
      </w:r>
      <w:r>
        <w:rPr>
          <w:rFonts w:hint="cs"/>
          <w:rtl/>
        </w:rPr>
        <w:t xml:space="preserve">יד היא כזאת והיא תמשיך להיות כזאת. אבל מה לעשות שהציבור הפעם לא יסלח לכם. </w:t>
      </w:r>
    </w:p>
    <w:p w14:paraId="093903AD" w14:textId="77777777" w:rsidR="00000000" w:rsidRDefault="00540457">
      <w:pPr>
        <w:pStyle w:val="a0"/>
        <w:rPr>
          <w:rFonts w:hint="cs"/>
          <w:rtl/>
        </w:rPr>
      </w:pPr>
    </w:p>
    <w:p w14:paraId="6B4EAA22" w14:textId="77777777" w:rsidR="00000000" w:rsidRDefault="00540457">
      <w:pPr>
        <w:pStyle w:val="af0"/>
        <w:rPr>
          <w:rFonts w:hint="cs"/>
          <w:rtl/>
        </w:rPr>
      </w:pPr>
      <w:r>
        <w:rPr>
          <w:rtl/>
        </w:rPr>
        <w:t>שאול יהלום (מפד"ל):</w:t>
      </w:r>
    </w:p>
    <w:p w14:paraId="43E1D396" w14:textId="77777777" w:rsidR="00000000" w:rsidRDefault="00540457">
      <w:pPr>
        <w:pStyle w:val="af0"/>
        <w:rPr>
          <w:rFonts w:hint="cs"/>
          <w:rtl/>
        </w:rPr>
      </w:pPr>
    </w:p>
    <w:p w14:paraId="497EF76F" w14:textId="77777777" w:rsidR="00000000" w:rsidRDefault="00540457">
      <w:pPr>
        <w:pStyle w:val="af0"/>
        <w:rPr>
          <w:rFonts w:hint="cs"/>
          <w:rtl/>
        </w:rPr>
      </w:pPr>
    </w:p>
    <w:p w14:paraId="26E74447" w14:textId="77777777" w:rsidR="00000000" w:rsidRDefault="00540457">
      <w:pPr>
        <w:pStyle w:val="a0"/>
        <w:rPr>
          <w:rFonts w:hint="cs"/>
          <w:rtl/>
        </w:rPr>
      </w:pPr>
      <w:r>
        <w:rPr>
          <w:rFonts w:hint="cs"/>
          <w:rtl/>
        </w:rPr>
        <w:t xml:space="preserve">ש"ס לקחה קשה. ש"ס לקחה את זה קשה. </w:t>
      </w:r>
    </w:p>
    <w:p w14:paraId="1133214D" w14:textId="77777777" w:rsidR="00000000" w:rsidRDefault="00540457">
      <w:pPr>
        <w:pStyle w:val="a0"/>
        <w:rPr>
          <w:rFonts w:hint="cs"/>
          <w:rtl/>
        </w:rPr>
      </w:pPr>
    </w:p>
    <w:p w14:paraId="719141B7" w14:textId="77777777" w:rsidR="00000000" w:rsidRDefault="00540457">
      <w:pPr>
        <w:pStyle w:val="-"/>
        <w:rPr>
          <w:rtl/>
        </w:rPr>
      </w:pPr>
      <w:bookmarkStart w:id="318" w:name="FS000000494T03_12_2003_15_55_05C"/>
      <w:bookmarkEnd w:id="318"/>
      <w:r>
        <w:rPr>
          <w:rtl/>
        </w:rPr>
        <w:t>אליהו ישי (ש"ס):</w:t>
      </w:r>
    </w:p>
    <w:p w14:paraId="6C92F2E7" w14:textId="77777777" w:rsidR="00000000" w:rsidRDefault="00540457">
      <w:pPr>
        <w:pStyle w:val="a0"/>
        <w:rPr>
          <w:rtl/>
        </w:rPr>
      </w:pPr>
    </w:p>
    <w:p w14:paraId="5C7D77A2" w14:textId="77777777" w:rsidR="00000000" w:rsidRDefault="00540457">
      <w:pPr>
        <w:pStyle w:val="a0"/>
        <w:rPr>
          <w:rFonts w:hint="cs"/>
          <w:rtl/>
        </w:rPr>
      </w:pPr>
      <w:r>
        <w:rPr>
          <w:rFonts w:hint="cs"/>
          <w:rtl/>
        </w:rPr>
        <w:t xml:space="preserve">הציבור לא יסלח לכם משום שאתם בעצם שותפים לעקירת הדת - - </w:t>
      </w:r>
    </w:p>
    <w:p w14:paraId="54637B76" w14:textId="77777777" w:rsidR="00000000" w:rsidRDefault="00540457">
      <w:pPr>
        <w:pStyle w:val="a0"/>
        <w:rPr>
          <w:rFonts w:hint="cs"/>
          <w:rtl/>
        </w:rPr>
      </w:pPr>
    </w:p>
    <w:p w14:paraId="07843024" w14:textId="77777777" w:rsidR="00000000" w:rsidRDefault="00540457">
      <w:pPr>
        <w:pStyle w:val="af0"/>
        <w:rPr>
          <w:rtl/>
        </w:rPr>
      </w:pPr>
      <w:r>
        <w:rPr>
          <w:rtl/>
        </w:rPr>
        <w:t>שאול יהלום (מפד"ל):</w:t>
      </w:r>
    </w:p>
    <w:p w14:paraId="7537997C" w14:textId="77777777" w:rsidR="00000000" w:rsidRDefault="00540457">
      <w:pPr>
        <w:pStyle w:val="a0"/>
        <w:rPr>
          <w:rFonts w:hint="cs"/>
          <w:rtl/>
        </w:rPr>
      </w:pPr>
    </w:p>
    <w:p w14:paraId="71082407" w14:textId="77777777" w:rsidR="00000000" w:rsidRDefault="00540457">
      <w:pPr>
        <w:pStyle w:val="a0"/>
        <w:rPr>
          <w:rFonts w:hint="cs"/>
          <w:rtl/>
        </w:rPr>
      </w:pPr>
      <w:r>
        <w:rPr>
          <w:rFonts w:hint="cs"/>
          <w:rtl/>
        </w:rPr>
        <w:t>חנויות לממכר חזיר.</w:t>
      </w:r>
    </w:p>
    <w:p w14:paraId="605B15A7" w14:textId="77777777" w:rsidR="00000000" w:rsidRDefault="00540457">
      <w:pPr>
        <w:pStyle w:val="a0"/>
        <w:rPr>
          <w:rFonts w:hint="cs"/>
          <w:rtl/>
        </w:rPr>
      </w:pPr>
    </w:p>
    <w:p w14:paraId="215AA447" w14:textId="77777777" w:rsidR="00000000" w:rsidRDefault="00540457">
      <w:pPr>
        <w:pStyle w:val="-"/>
        <w:rPr>
          <w:rtl/>
        </w:rPr>
      </w:pPr>
      <w:bookmarkStart w:id="319" w:name="FS000000494T03_12_2003_15_55_27C"/>
      <w:bookmarkEnd w:id="319"/>
      <w:r>
        <w:rPr>
          <w:rtl/>
        </w:rPr>
        <w:t>אליהו</w:t>
      </w:r>
      <w:r>
        <w:rPr>
          <w:rtl/>
        </w:rPr>
        <w:t xml:space="preserve"> ישי (ש"ס):</w:t>
      </w:r>
    </w:p>
    <w:p w14:paraId="2D5CEDE5" w14:textId="77777777" w:rsidR="00000000" w:rsidRDefault="00540457">
      <w:pPr>
        <w:pStyle w:val="a0"/>
        <w:rPr>
          <w:rtl/>
        </w:rPr>
      </w:pPr>
    </w:p>
    <w:p w14:paraId="611F2336" w14:textId="77777777" w:rsidR="00000000" w:rsidRDefault="00540457">
      <w:pPr>
        <w:pStyle w:val="a0"/>
        <w:rPr>
          <w:rFonts w:hint="cs"/>
          <w:rtl/>
        </w:rPr>
      </w:pPr>
      <w:r>
        <w:rPr>
          <w:rFonts w:hint="cs"/>
          <w:rtl/>
        </w:rPr>
        <w:t xml:space="preserve">-  - עקירת היהדות, תורת ישראל, בתי-דין. אתם תיתנו את הדין על חנויות לממכר חזיר בארץ. אתם תיתנו את הדין על נישואים אזרחיים, אתם תיתנו את הדין על בניית כנסיות, ואתם תיתנו את הדין על כל מה ששר הפנים פורז עושה במשרד הפנים. </w:t>
      </w:r>
    </w:p>
    <w:p w14:paraId="0296B13A" w14:textId="77777777" w:rsidR="00000000" w:rsidRDefault="00540457">
      <w:pPr>
        <w:pStyle w:val="a0"/>
        <w:rPr>
          <w:rFonts w:hint="cs"/>
          <w:rtl/>
        </w:rPr>
      </w:pPr>
    </w:p>
    <w:p w14:paraId="6A19B30B" w14:textId="77777777" w:rsidR="00000000" w:rsidRDefault="00540457">
      <w:pPr>
        <w:pStyle w:val="af0"/>
        <w:rPr>
          <w:rtl/>
        </w:rPr>
      </w:pPr>
      <w:r>
        <w:rPr>
          <w:rtl/>
        </w:rPr>
        <w:t>שאול יהלום (מפד"ל):</w:t>
      </w:r>
    </w:p>
    <w:p w14:paraId="76F696F2" w14:textId="77777777" w:rsidR="00000000" w:rsidRDefault="00540457">
      <w:pPr>
        <w:pStyle w:val="a0"/>
        <w:rPr>
          <w:rFonts w:hint="cs"/>
          <w:rtl/>
        </w:rPr>
      </w:pPr>
    </w:p>
    <w:p w14:paraId="6D09AC9C" w14:textId="77777777" w:rsidR="00000000" w:rsidRDefault="00540457">
      <w:pPr>
        <w:pStyle w:val="a0"/>
        <w:rPr>
          <w:rFonts w:hint="cs"/>
          <w:rtl/>
        </w:rPr>
      </w:pPr>
      <w:r>
        <w:rPr>
          <w:rFonts w:hint="cs"/>
          <w:rtl/>
        </w:rPr>
        <w:t>ב</w:t>
      </w:r>
      <w:r>
        <w:rPr>
          <w:rFonts w:hint="cs"/>
          <w:rtl/>
        </w:rPr>
        <w:t xml:space="preserve">וודאי. בלעדינו הוא לא היה עושה. </w:t>
      </w:r>
    </w:p>
    <w:p w14:paraId="272FCFB0" w14:textId="77777777" w:rsidR="00000000" w:rsidRDefault="00540457">
      <w:pPr>
        <w:pStyle w:val="a0"/>
        <w:rPr>
          <w:rFonts w:hint="cs"/>
          <w:rtl/>
        </w:rPr>
      </w:pPr>
    </w:p>
    <w:p w14:paraId="703F65E1" w14:textId="77777777" w:rsidR="00000000" w:rsidRDefault="00540457">
      <w:pPr>
        <w:pStyle w:val="-"/>
        <w:rPr>
          <w:rtl/>
        </w:rPr>
      </w:pPr>
      <w:bookmarkStart w:id="320" w:name="FS000000494T03_12_2003_15_57_32C"/>
      <w:bookmarkEnd w:id="320"/>
      <w:r>
        <w:rPr>
          <w:rtl/>
        </w:rPr>
        <w:t>אליהו ישי (ש"ס):</w:t>
      </w:r>
    </w:p>
    <w:p w14:paraId="4B346BDD" w14:textId="77777777" w:rsidR="00000000" w:rsidRDefault="00540457">
      <w:pPr>
        <w:pStyle w:val="a0"/>
        <w:rPr>
          <w:rtl/>
        </w:rPr>
      </w:pPr>
    </w:p>
    <w:p w14:paraId="351AD254" w14:textId="77777777" w:rsidR="00000000" w:rsidRDefault="00540457">
      <w:pPr>
        <w:pStyle w:val="a0"/>
        <w:rPr>
          <w:rFonts w:hint="cs"/>
          <w:rtl/>
        </w:rPr>
      </w:pPr>
      <w:r>
        <w:rPr>
          <w:rFonts w:hint="cs"/>
          <w:rtl/>
        </w:rPr>
        <w:t>אתם תיתנו על זה את הדין, כי אתם שותפים לו. אני רוצה להזכיר לך, אדוני, אני רוצה להזכיר לך: כשהיינו בממשלה עם מרצ, ובג</w:t>
      </w:r>
      <w:r>
        <w:rPr>
          <w:rtl/>
        </w:rPr>
        <w:t>"</w:t>
      </w:r>
      <w:r>
        <w:rPr>
          <w:rFonts w:hint="cs"/>
          <w:rtl/>
        </w:rPr>
        <w:t>ץ החליט להעביר את החוק, בית-המשפט העליון החליט שאפשר לייבא בשר לא-כשר לארץ, איימנו על ר</w:t>
      </w:r>
      <w:r>
        <w:rPr>
          <w:rFonts w:hint="cs"/>
          <w:rtl/>
        </w:rPr>
        <w:t>אש הממשלה. היתה הצעת חוק שמרצ היו שותפים לה, והצביעו בעד חוק על ייבוא בשר כשר. בואו נראה אתכם לא מעבירים איזה חוק שהוא טוב ליהדות ולעם ישראל. בואו נראה אתכם מונעים את סגירת משרד הדתות. בואו נראה אתכם עושים משהו - מונעים את ההסתערות של פורז, את ההשתוללות של</w:t>
      </w:r>
      <w:r>
        <w:rPr>
          <w:rFonts w:hint="cs"/>
          <w:rtl/>
        </w:rPr>
        <w:t xml:space="preserve">ו במשרד. בואו נראה אתכם עושים משהו. אני לא יכול להאשים את פורז, זו המדיניות שלו כל החיים, זאת הדעה שלו כל החיים. אתם שותפים לממשלה.  </w:t>
      </w:r>
    </w:p>
    <w:p w14:paraId="6103C092" w14:textId="77777777" w:rsidR="00000000" w:rsidRDefault="00540457">
      <w:pPr>
        <w:pStyle w:val="a0"/>
        <w:rPr>
          <w:rFonts w:hint="cs"/>
          <w:rtl/>
        </w:rPr>
      </w:pPr>
    </w:p>
    <w:p w14:paraId="67FF9BFF" w14:textId="77777777" w:rsidR="00000000" w:rsidRDefault="00540457">
      <w:pPr>
        <w:pStyle w:val="af0"/>
        <w:rPr>
          <w:rtl/>
        </w:rPr>
      </w:pPr>
      <w:r>
        <w:rPr>
          <w:rtl/>
        </w:rPr>
        <w:t>שאול יהלום (מפד"ל):</w:t>
      </w:r>
    </w:p>
    <w:p w14:paraId="5410623F" w14:textId="77777777" w:rsidR="00000000" w:rsidRDefault="00540457">
      <w:pPr>
        <w:pStyle w:val="a0"/>
        <w:rPr>
          <w:rFonts w:hint="cs"/>
          <w:rtl/>
        </w:rPr>
      </w:pPr>
    </w:p>
    <w:p w14:paraId="1395F836" w14:textId="77777777" w:rsidR="00000000" w:rsidRDefault="00540457">
      <w:pPr>
        <w:pStyle w:val="a0"/>
        <w:rPr>
          <w:rFonts w:hint="cs"/>
          <w:rtl/>
        </w:rPr>
      </w:pPr>
      <w:r>
        <w:rPr>
          <w:rFonts w:hint="cs"/>
          <w:rtl/>
        </w:rPr>
        <w:t>הוא ממשיך את המדיניות שלך.</w:t>
      </w:r>
    </w:p>
    <w:p w14:paraId="7B5FE39D" w14:textId="77777777" w:rsidR="00000000" w:rsidRDefault="00540457">
      <w:pPr>
        <w:pStyle w:val="a0"/>
        <w:rPr>
          <w:rFonts w:hint="cs"/>
          <w:rtl/>
        </w:rPr>
      </w:pPr>
    </w:p>
    <w:p w14:paraId="28AC007D" w14:textId="77777777" w:rsidR="00000000" w:rsidRDefault="00540457">
      <w:pPr>
        <w:pStyle w:val="-"/>
        <w:rPr>
          <w:rtl/>
        </w:rPr>
      </w:pPr>
      <w:bookmarkStart w:id="321" w:name="FS000000494T03_12_2003_16_02_46C"/>
      <w:bookmarkEnd w:id="321"/>
      <w:r>
        <w:rPr>
          <w:rtl/>
        </w:rPr>
        <w:t>אליהו ישי (ש"ס):</w:t>
      </w:r>
    </w:p>
    <w:p w14:paraId="699B7806" w14:textId="77777777" w:rsidR="00000000" w:rsidRDefault="00540457">
      <w:pPr>
        <w:pStyle w:val="a0"/>
        <w:rPr>
          <w:rtl/>
        </w:rPr>
      </w:pPr>
    </w:p>
    <w:p w14:paraId="0C587C5D" w14:textId="77777777" w:rsidR="00000000" w:rsidRDefault="00540457">
      <w:pPr>
        <w:pStyle w:val="a0"/>
        <w:rPr>
          <w:rFonts w:hint="cs"/>
          <w:rtl/>
        </w:rPr>
      </w:pPr>
      <w:r>
        <w:rPr>
          <w:rFonts w:hint="cs"/>
          <w:rtl/>
        </w:rPr>
        <w:t>בוא נראה - לא משבר ב"עוואנטה" - סליחה על הביטוי. בוא נ</w:t>
      </w:r>
      <w:r>
        <w:rPr>
          <w:rFonts w:hint="cs"/>
          <w:rtl/>
        </w:rPr>
        <w:t>ראה משבר אמיתי. בוא נראה הישג אמיתי שלכם, שאתם עושים משהו. תאמין לי, אני מחזיק לך אצבעות. אני מבטיח לך דבר אחד, יהלום: אני אעלה על הדוכן ואודה לכם. תעשו משהו. תעשו משהו. תמנעו, תבלמו, תעצרו חלק מהאסונות, חלק מההחלטות ההרסניות של שינוי ושל שר הפנים פורז. תע</w:t>
      </w:r>
      <w:r>
        <w:rPr>
          <w:rFonts w:hint="cs"/>
          <w:rtl/>
        </w:rPr>
        <w:t xml:space="preserve">שו משהו. תאמין לי, אני פה, מעל דוכן הכנסת, אודה לכם. אעריך זאת, אברך אתכם על כך. לפחות, אם אתם מפלגה דתית בממשלה, בואו תעשו משהו. </w:t>
      </w:r>
    </w:p>
    <w:p w14:paraId="39A7AAC4" w14:textId="77777777" w:rsidR="00000000" w:rsidRDefault="00540457">
      <w:pPr>
        <w:pStyle w:val="a0"/>
        <w:rPr>
          <w:rFonts w:hint="cs"/>
          <w:rtl/>
        </w:rPr>
      </w:pPr>
    </w:p>
    <w:p w14:paraId="704EF6C5" w14:textId="77777777" w:rsidR="00000000" w:rsidRDefault="00540457">
      <w:pPr>
        <w:pStyle w:val="a0"/>
        <w:rPr>
          <w:rFonts w:hint="cs"/>
          <w:rtl/>
        </w:rPr>
      </w:pPr>
      <w:r>
        <w:rPr>
          <w:rFonts w:hint="cs"/>
          <w:rtl/>
        </w:rPr>
        <w:t xml:space="preserve">כשאנחנו היינו יחידים בממשלה, לפחות מנענו, בלמנו - ולא רק בלמנו, אלא הצלחנו לשמור על עולם התורה.  </w:t>
      </w:r>
    </w:p>
    <w:p w14:paraId="205DCE0B" w14:textId="77777777" w:rsidR="00000000" w:rsidRDefault="00540457">
      <w:pPr>
        <w:pStyle w:val="af0"/>
        <w:rPr>
          <w:rFonts w:hint="cs"/>
          <w:rtl/>
        </w:rPr>
      </w:pPr>
    </w:p>
    <w:p w14:paraId="49B633D1" w14:textId="77777777" w:rsidR="00000000" w:rsidRDefault="00540457">
      <w:pPr>
        <w:pStyle w:val="af0"/>
        <w:rPr>
          <w:rtl/>
        </w:rPr>
      </w:pPr>
      <w:r>
        <w:rPr>
          <w:rtl/>
        </w:rPr>
        <w:t>שאול יהלום (מפד"ל):</w:t>
      </w:r>
    </w:p>
    <w:p w14:paraId="6DEEBF20" w14:textId="77777777" w:rsidR="00000000" w:rsidRDefault="00540457">
      <w:pPr>
        <w:pStyle w:val="a0"/>
        <w:rPr>
          <w:rFonts w:hint="cs"/>
          <w:rtl/>
        </w:rPr>
      </w:pPr>
    </w:p>
    <w:p w14:paraId="7B272588" w14:textId="77777777" w:rsidR="00000000" w:rsidRDefault="00540457">
      <w:pPr>
        <w:pStyle w:val="a0"/>
        <w:rPr>
          <w:rFonts w:hint="cs"/>
          <w:rtl/>
        </w:rPr>
      </w:pPr>
      <w:r>
        <w:rPr>
          <w:rFonts w:hint="cs"/>
          <w:rtl/>
        </w:rPr>
        <w:t>בטח,</w:t>
      </w:r>
      <w:r>
        <w:rPr>
          <w:rFonts w:hint="cs"/>
          <w:rtl/>
        </w:rPr>
        <w:t xml:space="preserve"> ברור. </w:t>
      </w:r>
    </w:p>
    <w:p w14:paraId="27D7DCCD" w14:textId="77777777" w:rsidR="00000000" w:rsidRDefault="00540457">
      <w:pPr>
        <w:pStyle w:val="a0"/>
        <w:rPr>
          <w:rFonts w:hint="cs"/>
          <w:rtl/>
        </w:rPr>
      </w:pPr>
    </w:p>
    <w:p w14:paraId="1F3E6AD5" w14:textId="77777777" w:rsidR="00000000" w:rsidRDefault="00540457">
      <w:pPr>
        <w:pStyle w:val="-"/>
        <w:rPr>
          <w:rtl/>
        </w:rPr>
      </w:pPr>
      <w:bookmarkStart w:id="322" w:name="FS000000494T03_12_2003_16_06_27C"/>
      <w:bookmarkEnd w:id="322"/>
      <w:r>
        <w:rPr>
          <w:rtl/>
        </w:rPr>
        <w:t>אליהו ישי (ש"ס):</w:t>
      </w:r>
    </w:p>
    <w:p w14:paraId="3895365C" w14:textId="77777777" w:rsidR="00000000" w:rsidRDefault="00540457">
      <w:pPr>
        <w:pStyle w:val="a0"/>
        <w:rPr>
          <w:rtl/>
        </w:rPr>
      </w:pPr>
    </w:p>
    <w:p w14:paraId="4F533E1D" w14:textId="77777777" w:rsidR="00000000" w:rsidRDefault="00540457">
      <w:pPr>
        <w:pStyle w:val="a0"/>
        <w:rPr>
          <w:rFonts w:hint="cs"/>
          <w:rtl/>
        </w:rPr>
      </w:pPr>
      <w:r>
        <w:rPr>
          <w:rFonts w:hint="cs"/>
          <w:rtl/>
        </w:rPr>
        <w:t>לא סגרו את עולם התורה, הוספנו תקציבים למוסדות תורה, מנענו חוק של ייבוא בשר טרף, העברנו חוק של ייבוא בשר כשר. מה אתם עושים היום בממשלה הזאת?</w:t>
      </w:r>
    </w:p>
    <w:p w14:paraId="4782BE71" w14:textId="77777777" w:rsidR="00000000" w:rsidRDefault="00540457">
      <w:pPr>
        <w:pStyle w:val="a0"/>
        <w:rPr>
          <w:rFonts w:hint="cs"/>
          <w:rtl/>
        </w:rPr>
      </w:pPr>
    </w:p>
    <w:p w14:paraId="7DD0E211" w14:textId="77777777" w:rsidR="00000000" w:rsidRDefault="00540457">
      <w:pPr>
        <w:pStyle w:val="af0"/>
        <w:rPr>
          <w:rtl/>
        </w:rPr>
      </w:pPr>
      <w:r>
        <w:rPr>
          <w:rtl/>
        </w:rPr>
        <w:t>שאול יהלום (מפד"ל):</w:t>
      </w:r>
    </w:p>
    <w:p w14:paraId="517DB164" w14:textId="77777777" w:rsidR="00000000" w:rsidRDefault="00540457">
      <w:pPr>
        <w:pStyle w:val="a0"/>
        <w:rPr>
          <w:rFonts w:hint="cs"/>
          <w:rtl/>
        </w:rPr>
      </w:pPr>
    </w:p>
    <w:p w14:paraId="5E0B360C" w14:textId="77777777" w:rsidR="00000000" w:rsidRDefault="00540457">
      <w:pPr>
        <w:pStyle w:val="a0"/>
        <w:rPr>
          <w:rFonts w:hint="cs"/>
          <w:rtl/>
        </w:rPr>
      </w:pPr>
      <w:r>
        <w:rPr>
          <w:rFonts w:hint="cs"/>
          <w:rtl/>
        </w:rPr>
        <w:t>אתם עם 17 מנדטים לא עשיתם כלום. למה ירדתם? למה הציבור ברח מכם?</w:t>
      </w:r>
    </w:p>
    <w:p w14:paraId="6F2559B3" w14:textId="77777777" w:rsidR="00000000" w:rsidRDefault="00540457">
      <w:pPr>
        <w:pStyle w:val="a0"/>
        <w:rPr>
          <w:rFonts w:hint="cs"/>
          <w:rtl/>
        </w:rPr>
      </w:pPr>
    </w:p>
    <w:p w14:paraId="06EF2516" w14:textId="77777777" w:rsidR="00000000" w:rsidRDefault="00540457">
      <w:pPr>
        <w:pStyle w:val="af1"/>
        <w:rPr>
          <w:rFonts w:hint="cs"/>
          <w:rtl/>
        </w:rPr>
      </w:pPr>
    </w:p>
    <w:p w14:paraId="1F6E769D" w14:textId="77777777" w:rsidR="00000000" w:rsidRDefault="00540457">
      <w:pPr>
        <w:pStyle w:val="-"/>
        <w:rPr>
          <w:rtl/>
        </w:rPr>
      </w:pPr>
      <w:bookmarkStart w:id="323" w:name="FS000000494T03_12_2003_16_07_57C"/>
      <w:bookmarkEnd w:id="323"/>
      <w:r>
        <w:rPr>
          <w:rtl/>
        </w:rPr>
        <w:t>אל</w:t>
      </w:r>
      <w:r>
        <w:rPr>
          <w:rtl/>
        </w:rPr>
        <w:t>יהו ישי (ש"ס):</w:t>
      </w:r>
    </w:p>
    <w:p w14:paraId="6BC932A9" w14:textId="77777777" w:rsidR="00000000" w:rsidRDefault="00540457">
      <w:pPr>
        <w:pStyle w:val="a0"/>
        <w:rPr>
          <w:rtl/>
        </w:rPr>
      </w:pPr>
    </w:p>
    <w:p w14:paraId="20A95E21" w14:textId="77777777" w:rsidR="00000000" w:rsidRDefault="00540457">
      <w:pPr>
        <w:pStyle w:val="a0"/>
        <w:rPr>
          <w:rFonts w:hint="cs"/>
          <w:rtl/>
        </w:rPr>
      </w:pPr>
      <w:r>
        <w:rPr>
          <w:rFonts w:hint="cs"/>
          <w:rtl/>
        </w:rPr>
        <w:t xml:space="preserve">אני אענה לך. </w:t>
      </w:r>
    </w:p>
    <w:p w14:paraId="1C8CDEA6" w14:textId="77777777" w:rsidR="00000000" w:rsidRDefault="00540457">
      <w:pPr>
        <w:pStyle w:val="a0"/>
        <w:rPr>
          <w:rFonts w:hint="cs"/>
          <w:rtl/>
        </w:rPr>
      </w:pPr>
    </w:p>
    <w:p w14:paraId="634644CB" w14:textId="77777777" w:rsidR="00000000" w:rsidRDefault="00540457">
      <w:pPr>
        <w:pStyle w:val="af1"/>
        <w:rPr>
          <w:rtl/>
        </w:rPr>
      </w:pPr>
      <w:r>
        <w:rPr>
          <w:rtl/>
        </w:rPr>
        <w:t>היו"ר מוחמד ברכה:</w:t>
      </w:r>
    </w:p>
    <w:p w14:paraId="19CA0C52" w14:textId="77777777" w:rsidR="00000000" w:rsidRDefault="00540457">
      <w:pPr>
        <w:pStyle w:val="a0"/>
        <w:rPr>
          <w:rtl/>
        </w:rPr>
      </w:pPr>
    </w:p>
    <w:p w14:paraId="774760D4" w14:textId="77777777" w:rsidR="00000000" w:rsidRDefault="00540457">
      <w:pPr>
        <w:pStyle w:val="a0"/>
        <w:rPr>
          <w:rFonts w:hint="cs"/>
          <w:rtl/>
        </w:rPr>
      </w:pPr>
      <w:r>
        <w:rPr>
          <w:rFonts w:hint="cs"/>
          <w:rtl/>
        </w:rPr>
        <w:t>חבר הכנסת יהלום, אתה מגזים, לא? אתה  לא מרגיש?</w:t>
      </w:r>
    </w:p>
    <w:p w14:paraId="085AAA51" w14:textId="77777777" w:rsidR="00000000" w:rsidRDefault="00540457">
      <w:pPr>
        <w:pStyle w:val="a0"/>
        <w:rPr>
          <w:rFonts w:hint="cs"/>
          <w:rtl/>
        </w:rPr>
      </w:pPr>
    </w:p>
    <w:p w14:paraId="19449E4D" w14:textId="77777777" w:rsidR="00000000" w:rsidRDefault="00540457">
      <w:pPr>
        <w:pStyle w:val="af0"/>
        <w:rPr>
          <w:rtl/>
        </w:rPr>
      </w:pPr>
      <w:r>
        <w:rPr>
          <w:rtl/>
        </w:rPr>
        <w:t>שאול יהלום (מפד"ל):</w:t>
      </w:r>
    </w:p>
    <w:p w14:paraId="78799E46" w14:textId="77777777" w:rsidR="00000000" w:rsidRDefault="00540457">
      <w:pPr>
        <w:pStyle w:val="a0"/>
        <w:rPr>
          <w:rFonts w:hint="cs"/>
          <w:rtl/>
        </w:rPr>
      </w:pPr>
    </w:p>
    <w:p w14:paraId="6CB9ED5F" w14:textId="77777777" w:rsidR="00000000" w:rsidRDefault="00540457">
      <w:pPr>
        <w:pStyle w:val="a0"/>
        <w:rPr>
          <w:rFonts w:hint="cs"/>
          <w:rtl/>
        </w:rPr>
      </w:pPr>
      <w:r>
        <w:rPr>
          <w:rFonts w:hint="cs"/>
          <w:rtl/>
        </w:rPr>
        <w:t>אני מגזים? הוא מגזים.</w:t>
      </w:r>
    </w:p>
    <w:p w14:paraId="33D43EC9" w14:textId="77777777" w:rsidR="00000000" w:rsidRDefault="00540457">
      <w:pPr>
        <w:pStyle w:val="a0"/>
        <w:rPr>
          <w:rFonts w:hint="cs"/>
          <w:rtl/>
        </w:rPr>
      </w:pPr>
    </w:p>
    <w:p w14:paraId="707986CC" w14:textId="77777777" w:rsidR="00000000" w:rsidRDefault="00540457">
      <w:pPr>
        <w:pStyle w:val="-"/>
        <w:rPr>
          <w:rtl/>
        </w:rPr>
      </w:pPr>
      <w:bookmarkStart w:id="324" w:name="FS000000494T03_12_2003_16_08_36C"/>
      <w:bookmarkEnd w:id="324"/>
      <w:r>
        <w:rPr>
          <w:rtl/>
        </w:rPr>
        <w:t>אליהו ישי (ש"ס):</w:t>
      </w:r>
    </w:p>
    <w:p w14:paraId="013541E4" w14:textId="77777777" w:rsidR="00000000" w:rsidRDefault="00540457">
      <w:pPr>
        <w:pStyle w:val="a0"/>
        <w:rPr>
          <w:rtl/>
        </w:rPr>
      </w:pPr>
    </w:p>
    <w:p w14:paraId="732D6C04" w14:textId="77777777" w:rsidR="00000000" w:rsidRDefault="00540457">
      <w:pPr>
        <w:pStyle w:val="a0"/>
        <w:rPr>
          <w:rFonts w:hint="cs"/>
          <w:rtl/>
        </w:rPr>
      </w:pPr>
      <w:r>
        <w:rPr>
          <w:rFonts w:hint="cs"/>
          <w:rtl/>
        </w:rPr>
        <w:t>אנחנו ב-17 מנדטים, בוא אני אגיד לך מה עשינו.</w:t>
      </w:r>
    </w:p>
    <w:p w14:paraId="3095CB65" w14:textId="77777777" w:rsidR="00000000" w:rsidRDefault="00540457">
      <w:pPr>
        <w:pStyle w:val="a0"/>
        <w:rPr>
          <w:rFonts w:hint="cs"/>
          <w:rtl/>
        </w:rPr>
      </w:pPr>
    </w:p>
    <w:p w14:paraId="7DA89CF5" w14:textId="77777777" w:rsidR="00000000" w:rsidRDefault="00540457">
      <w:pPr>
        <w:pStyle w:val="af0"/>
        <w:rPr>
          <w:rtl/>
        </w:rPr>
      </w:pPr>
      <w:r>
        <w:rPr>
          <w:rtl/>
        </w:rPr>
        <w:t>שאול יהלום (מפד"ל):</w:t>
      </w:r>
    </w:p>
    <w:p w14:paraId="489A56D8" w14:textId="77777777" w:rsidR="00000000" w:rsidRDefault="00540457">
      <w:pPr>
        <w:pStyle w:val="a0"/>
        <w:rPr>
          <w:rFonts w:hint="cs"/>
          <w:rtl/>
        </w:rPr>
      </w:pPr>
    </w:p>
    <w:p w14:paraId="64026F6A" w14:textId="77777777" w:rsidR="00000000" w:rsidRDefault="00540457">
      <w:pPr>
        <w:pStyle w:val="a0"/>
        <w:rPr>
          <w:rFonts w:hint="cs"/>
          <w:rtl/>
        </w:rPr>
      </w:pPr>
      <w:r>
        <w:rPr>
          <w:rFonts w:hint="cs"/>
          <w:rtl/>
        </w:rPr>
        <w:t>הוא מתקיף אותי.</w:t>
      </w:r>
    </w:p>
    <w:p w14:paraId="4C791245" w14:textId="77777777" w:rsidR="00000000" w:rsidRDefault="00540457">
      <w:pPr>
        <w:pStyle w:val="a0"/>
        <w:rPr>
          <w:rFonts w:hint="cs"/>
          <w:rtl/>
        </w:rPr>
      </w:pPr>
    </w:p>
    <w:p w14:paraId="5BBEB5F5" w14:textId="77777777" w:rsidR="00000000" w:rsidRDefault="00540457">
      <w:pPr>
        <w:pStyle w:val="af1"/>
        <w:rPr>
          <w:rtl/>
        </w:rPr>
      </w:pPr>
      <w:r>
        <w:rPr>
          <w:rtl/>
        </w:rPr>
        <w:t xml:space="preserve">היו"ר מוחמד </w:t>
      </w:r>
      <w:r>
        <w:rPr>
          <w:rtl/>
        </w:rPr>
        <w:t>ברכה:</w:t>
      </w:r>
    </w:p>
    <w:p w14:paraId="3E57707D" w14:textId="77777777" w:rsidR="00000000" w:rsidRDefault="00540457">
      <w:pPr>
        <w:pStyle w:val="a0"/>
        <w:rPr>
          <w:rtl/>
        </w:rPr>
      </w:pPr>
    </w:p>
    <w:p w14:paraId="3B83483F" w14:textId="77777777" w:rsidR="00000000" w:rsidRDefault="00540457">
      <w:pPr>
        <w:pStyle w:val="a0"/>
        <w:rPr>
          <w:rFonts w:hint="cs"/>
          <w:rtl/>
        </w:rPr>
      </w:pPr>
      <w:r>
        <w:rPr>
          <w:rFonts w:hint="cs"/>
          <w:rtl/>
        </w:rPr>
        <w:t xml:space="preserve">תבקש הצעה אחרת. </w:t>
      </w:r>
    </w:p>
    <w:p w14:paraId="367774C0" w14:textId="77777777" w:rsidR="00000000" w:rsidRDefault="00540457">
      <w:pPr>
        <w:pStyle w:val="a0"/>
        <w:rPr>
          <w:rFonts w:hint="cs"/>
          <w:rtl/>
        </w:rPr>
      </w:pPr>
    </w:p>
    <w:p w14:paraId="1FC6B7C1" w14:textId="77777777" w:rsidR="00000000" w:rsidRDefault="00540457">
      <w:pPr>
        <w:pStyle w:val="-"/>
        <w:rPr>
          <w:rtl/>
        </w:rPr>
      </w:pPr>
      <w:bookmarkStart w:id="325" w:name="FS000000494T03_12_2003_16_09_30C"/>
      <w:r>
        <w:rPr>
          <w:rFonts w:hint="eastAsia"/>
          <w:rtl/>
        </w:rPr>
        <w:t>אליהו</w:t>
      </w:r>
      <w:r>
        <w:rPr>
          <w:rtl/>
        </w:rPr>
        <w:t xml:space="preserve"> ישי (ש"ס):</w:t>
      </w:r>
    </w:p>
    <w:p w14:paraId="25841DF6" w14:textId="77777777" w:rsidR="00000000" w:rsidRDefault="00540457">
      <w:pPr>
        <w:pStyle w:val="a0"/>
        <w:rPr>
          <w:rFonts w:hint="cs"/>
          <w:rtl/>
        </w:rPr>
      </w:pPr>
    </w:p>
    <w:p w14:paraId="587E3EB5" w14:textId="77777777" w:rsidR="00000000" w:rsidRDefault="00540457">
      <w:pPr>
        <w:pStyle w:val="a0"/>
        <w:rPr>
          <w:rFonts w:hint="cs"/>
          <w:rtl/>
        </w:rPr>
      </w:pPr>
      <w:r>
        <w:rPr>
          <w:rFonts w:hint="cs"/>
          <w:rtl/>
        </w:rPr>
        <w:t xml:space="preserve">בוא אני אגיד לך מה עשינו. בוא אני אגיד לך מה עושים ב-17 מנדטים. מנענו את כל הפגיעה בשכבות החלשות, השגנו 250 מיליון שקל לסל התרופות, 450 מיליון שקל למשרד העבודה והרווחה - - </w:t>
      </w:r>
    </w:p>
    <w:p w14:paraId="7E388582" w14:textId="77777777" w:rsidR="00000000" w:rsidRDefault="00540457">
      <w:pPr>
        <w:pStyle w:val="a0"/>
        <w:rPr>
          <w:rFonts w:hint="cs"/>
          <w:rtl/>
        </w:rPr>
      </w:pPr>
    </w:p>
    <w:p w14:paraId="5966D1AC" w14:textId="77777777" w:rsidR="00000000" w:rsidRDefault="00540457">
      <w:pPr>
        <w:pStyle w:val="af0"/>
        <w:rPr>
          <w:rtl/>
        </w:rPr>
      </w:pPr>
      <w:r>
        <w:rPr>
          <w:rtl/>
        </w:rPr>
        <w:t>שאול יהלום (מפד"ל):</w:t>
      </w:r>
    </w:p>
    <w:p w14:paraId="5886A0A7" w14:textId="77777777" w:rsidR="00000000" w:rsidRDefault="00540457">
      <w:pPr>
        <w:pStyle w:val="a0"/>
        <w:rPr>
          <w:rFonts w:hint="cs"/>
          <w:rtl/>
        </w:rPr>
      </w:pPr>
    </w:p>
    <w:bookmarkEnd w:id="325"/>
    <w:p w14:paraId="3FCE1975" w14:textId="77777777" w:rsidR="00000000" w:rsidRDefault="00540457">
      <w:pPr>
        <w:pStyle w:val="a0"/>
        <w:rPr>
          <w:rFonts w:hint="cs"/>
          <w:rtl/>
        </w:rPr>
      </w:pPr>
      <w:r>
        <w:rPr>
          <w:rFonts w:hint="cs"/>
          <w:rtl/>
        </w:rPr>
        <w:t>למה הציבור ברח מכם</w:t>
      </w:r>
      <w:r>
        <w:rPr>
          <w:rFonts w:hint="cs"/>
          <w:rtl/>
        </w:rPr>
        <w:t>?</w:t>
      </w:r>
    </w:p>
    <w:p w14:paraId="60B381D5" w14:textId="77777777" w:rsidR="00000000" w:rsidRDefault="00540457">
      <w:pPr>
        <w:pStyle w:val="a0"/>
        <w:rPr>
          <w:rFonts w:hint="cs"/>
          <w:rtl/>
        </w:rPr>
      </w:pPr>
    </w:p>
    <w:p w14:paraId="6188AA89" w14:textId="77777777" w:rsidR="00000000" w:rsidRDefault="00540457">
      <w:pPr>
        <w:pStyle w:val="-"/>
        <w:rPr>
          <w:rtl/>
        </w:rPr>
      </w:pPr>
      <w:bookmarkStart w:id="326" w:name="FS000000494T03_12_2003_16_11_27C"/>
      <w:bookmarkEnd w:id="326"/>
      <w:r>
        <w:rPr>
          <w:rtl/>
        </w:rPr>
        <w:t>אליהו ישי (ש"ס):</w:t>
      </w:r>
    </w:p>
    <w:p w14:paraId="530321A9" w14:textId="77777777" w:rsidR="00000000" w:rsidRDefault="00540457">
      <w:pPr>
        <w:pStyle w:val="a0"/>
        <w:rPr>
          <w:rtl/>
        </w:rPr>
      </w:pPr>
    </w:p>
    <w:p w14:paraId="3A2F2CB5" w14:textId="77777777" w:rsidR="00000000" w:rsidRDefault="00540457">
      <w:pPr>
        <w:pStyle w:val="a0"/>
        <w:rPr>
          <w:rFonts w:hint="cs"/>
          <w:rtl/>
        </w:rPr>
      </w:pPr>
      <w:r>
        <w:rPr>
          <w:rFonts w:hint="cs"/>
          <w:rtl/>
        </w:rPr>
        <w:t>- - 150  מיליון שקל לילדים בסיכון.</w:t>
      </w:r>
    </w:p>
    <w:p w14:paraId="3ED2ED34" w14:textId="77777777" w:rsidR="00000000" w:rsidRDefault="00540457">
      <w:pPr>
        <w:pStyle w:val="a0"/>
        <w:rPr>
          <w:rFonts w:hint="cs"/>
          <w:rtl/>
        </w:rPr>
      </w:pPr>
    </w:p>
    <w:p w14:paraId="3CE2A860" w14:textId="77777777" w:rsidR="00000000" w:rsidRDefault="00540457">
      <w:pPr>
        <w:pStyle w:val="af0"/>
        <w:rPr>
          <w:rtl/>
        </w:rPr>
      </w:pPr>
      <w:r>
        <w:rPr>
          <w:rtl/>
        </w:rPr>
        <w:t>שאול יהלום (מפד"ל):</w:t>
      </w:r>
    </w:p>
    <w:p w14:paraId="5E624576" w14:textId="77777777" w:rsidR="00000000" w:rsidRDefault="00540457">
      <w:pPr>
        <w:pStyle w:val="a0"/>
        <w:rPr>
          <w:rFonts w:hint="cs"/>
          <w:rtl/>
        </w:rPr>
      </w:pPr>
    </w:p>
    <w:p w14:paraId="7B0FB0DB" w14:textId="77777777" w:rsidR="00000000" w:rsidRDefault="00540457">
      <w:pPr>
        <w:pStyle w:val="a0"/>
        <w:rPr>
          <w:rFonts w:hint="cs"/>
          <w:rtl/>
        </w:rPr>
      </w:pPr>
      <w:r>
        <w:rPr>
          <w:rFonts w:hint="cs"/>
          <w:rtl/>
        </w:rPr>
        <w:t>אז איפה הציבור?</w:t>
      </w:r>
    </w:p>
    <w:p w14:paraId="2400BE77" w14:textId="77777777" w:rsidR="00000000" w:rsidRDefault="00540457">
      <w:pPr>
        <w:pStyle w:val="af0"/>
        <w:rPr>
          <w:rFonts w:hint="cs"/>
          <w:rtl/>
        </w:rPr>
      </w:pPr>
    </w:p>
    <w:p w14:paraId="4B97AD47" w14:textId="77777777" w:rsidR="00000000" w:rsidRDefault="00540457">
      <w:pPr>
        <w:pStyle w:val="af0"/>
        <w:rPr>
          <w:rFonts w:hint="cs"/>
          <w:rtl/>
        </w:rPr>
      </w:pPr>
    </w:p>
    <w:p w14:paraId="14DF52AA" w14:textId="77777777" w:rsidR="00000000" w:rsidRDefault="00540457">
      <w:pPr>
        <w:pStyle w:val="-"/>
        <w:rPr>
          <w:rtl/>
        </w:rPr>
      </w:pPr>
      <w:bookmarkStart w:id="327" w:name="FS000000494T03_12_2003_16_11_54C"/>
      <w:bookmarkEnd w:id="327"/>
      <w:r>
        <w:rPr>
          <w:rtl/>
        </w:rPr>
        <w:t>אליהו ישי (ש"ס):</w:t>
      </w:r>
    </w:p>
    <w:p w14:paraId="5672FD60" w14:textId="77777777" w:rsidR="00000000" w:rsidRDefault="00540457">
      <w:pPr>
        <w:pStyle w:val="a0"/>
        <w:rPr>
          <w:rtl/>
        </w:rPr>
      </w:pPr>
    </w:p>
    <w:p w14:paraId="146F3FDE" w14:textId="77777777" w:rsidR="00000000" w:rsidRDefault="00540457">
      <w:pPr>
        <w:pStyle w:val="a0"/>
        <w:rPr>
          <w:rFonts w:hint="cs"/>
          <w:rtl/>
        </w:rPr>
      </w:pPr>
      <w:r>
        <w:rPr>
          <w:rFonts w:hint="cs"/>
          <w:rtl/>
        </w:rPr>
        <w:t>אני אגיד לך איפה הציבור.</w:t>
      </w:r>
    </w:p>
    <w:p w14:paraId="0AF1E205" w14:textId="77777777" w:rsidR="00000000" w:rsidRDefault="00540457">
      <w:pPr>
        <w:pStyle w:val="a0"/>
        <w:rPr>
          <w:rFonts w:hint="cs"/>
          <w:rtl/>
        </w:rPr>
      </w:pPr>
    </w:p>
    <w:p w14:paraId="7C78A065" w14:textId="77777777" w:rsidR="00000000" w:rsidRDefault="00540457">
      <w:pPr>
        <w:pStyle w:val="af0"/>
        <w:rPr>
          <w:rtl/>
        </w:rPr>
      </w:pPr>
      <w:r>
        <w:rPr>
          <w:rtl/>
        </w:rPr>
        <w:t>שאול יהלום (מפד"ל):</w:t>
      </w:r>
    </w:p>
    <w:p w14:paraId="3AAE46F1" w14:textId="77777777" w:rsidR="00000000" w:rsidRDefault="00540457">
      <w:pPr>
        <w:pStyle w:val="a0"/>
        <w:rPr>
          <w:rFonts w:hint="cs"/>
          <w:rtl/>
        </w:rPr>
      </w:pPr>
    </w:p>
    <w:p w14:paraId="4AE455F4" w14:textId="77777777" w:rsidR="00000000" w:rsidRDefault="00540457">
      <w:pPr>
        <w:pStyle w:val="a0"/>
        <w:rPr>
          <w:rFonts w:hint="cs"/>
          <w:rtl/>
        </w:rPr>
      </w:pPr>
      <w:r>
        <w:rPr>
          <w:rFonts w:hint="cs"/>
          <w:rtl/>
        </w:rPr>
        <w:t>איפה הציבור עכשיו? הוא לא רצה אתכם.</w:t>
      </w:r>
    </w:p>
    <w:p w14:paraId="34C259A4" w14:textId="77777777" w:rsidR="00000000" w:rsidRDefault="00540457">
      <w:pPr>
        <w:pStyle w:val="a0"/>
        <w:rPr>
          <w:rFonts w:hint="cs"/>
          <w:rtl/>
        </w:rPr>
      </w:pPr>
    </w:p>
    <w:p w14:paraId="1EF5C6EA" w14:textId="77777777" w:rsidR="00000000" w:rsidRDefault="00540457">
      <w:pPr>
        <w:pStyle w:val="-"/>
        <w:rPr>
          <w:rtl/>
        </w:rPr>
      </w:pPr>
      <w:bookmarkStart w:id="328" w:name="FS000000494T03_12_2003_16_12_32C"/>
      <w:bookmarkEnd w:id="328"/>
      <w:r>
        <w:rPr>
          <w:rtl/>
        </w:rPr>
        <w:t>אליהו ישי (ש"ס):</w:t>
      </w:r>
    </w:p>
    <w:p w14:paraId="55DCCCC8" w14:textId="77777777" w:rsidR="00000000" w:rsidRDefault="00540457">
      <w:pPr>
        <w:pStyle w:val="a0"/>
        <w:rPr>
          <w:rtl/>
        </w:rPr>
      </w:pPr>
    </w:p>
    <w:p w14:paraId="12A90354" w14:textId="77777777" w:rsidR="00000000" w:rsidRDefault="00540457">
      <w:pPr>
        <w:pStyle w:val="a0"/>
        <w:rPr>
          <w:rFonts w:hint="cs"/>
          <w:rtl/>
        </w:rPr>
      </w:pPr>
      <w:r>
        <w:rPr>
          <w:rFonts w:hint="cs"/>
          <w:rtl/>
        </w:rPr>
        <w:t>אני אגיד לך איפה הציבור. אני אגיד לך איפ</w:t>
      </w:r>
      <w:r>
        <w:rPr>
          <w:rFonts w:hint="cs"/>
          <w:rtl/>
        </w:rPr>
        <w:t>ה הציבור. אתה זוכר שבשנת 1996 קיבלנו עשרה מנדטים בשני פתקים? הפעם קיבלנו 11 מנדטים בפתק אחד. הליכוד עלה ל-38 מנדטים - - -</w:t>
      </w:r>
    </w:p>
    <w:p w14:paraId="78F16BDA" w14:textId="77777777" w:rsidR="00000000" w:rsidRDefault="00540457">
      <w:pPr>
        <w:pStyle w:val="a0"/>
        <w:rPr>
          <w:rFonts w:hint="cs"/>
          <w:rtl/>
        </w:rPr>
      </w:pPr>
    </w:p>
    <w:p w14:paraId="60C38F31" w14:textId="77777777" w:rsidR="00000000" w:rsidRDefault="00540457">
      <w:pPr>
        <w:pStyle w:val="af0"/>
        <w:rPr>
          <w:rtl/>
        </w:rPr>
      </w:pPr>
      <w:r>
        <w:rPr>
          <w:rtl/>
        </w:rPr>
        <w:t>שאול יהלום (מפד"ל):</w:t>
      </w:r>
    </w:p>
    <w:p w14:paraId="49593486" w14:textId="77777777" w:rsidR="00000000" w:rsidRDefault="00540457">
      <w:pPr>
        <w:pStyle w:val="a0"/>
        <w:rPr>
          <w:rFonts w:hint="cs"/>
          <w:rtl/>
        </w:rPr>
      </w:pPr>
    </w:p>
    <w:p w14:paraId="7E40DDD4" w14:textId="77777777" w:rsidR="00000000" w:rsidRDefault="00540457">
      <w:pPr>
        <w:pStyle w:val="a0"/>
        <w:rPr>
          <w:rFonts w:hint="cs"/>
          <w:rtl/>
        </w:rPr>
      </w:pPr>
      <w:r>
        <w:rPr>
          <w:rFonts w:hint="cs"/>
          <w:rtl/>
        </w:rPr>
        <w:t>המפד"ל עלתה מחמישה לשישה מנדטים - - -</w:t>
      </w:r>
    </w:p>
    <w:p w14:paraId="198B1676" w14:textId="77777777" w:rsidR="00000000" w:rsidRDefault="00540457">
      <w:pPr>
        <w:pStyle w:val="a0"/>
        <w:rPr>
          <w:rFonts w:hint="cs"/>
          <w:rtl/>
        </w:rPr>
      </w:pPr>
    </w:p>
    <w:p w14:paraId="07E97DDE" w14:textId="77777777" w:rsidR="00000000" w:rsidRDefault="00540457">
      <w:pPr>
        <w:pStyle w:val="-"/>
        <w:rPr>
          <w:rtl/>
        </w:rPr>
      </w:pPr>
      <w:bookmarkStart w:id="329" w:name="FS000000494T03_12_2003_16_21_05C"/>
      <w:bookmarkEnd w:id="329"/>
      <w:r>
        <w:rPr>
          <w:rtl/>
        </w:rPr>
        <w:t>אליהו ישי (ש"ס):</w:t>
      </w:r>
    </w:p>
    <w:p w14:paraId="238E6EB0" w14:textId="77777777" w:rsidR="00000000" w:rsidRDefault="00540457">
      <w:pPr>
        <w:pStyle w:val="a0"/>
        <w:rPr>
          <w:rtl/>
        </w:rPr>
      </w:pPr>
    </w:p>
    <w:p w14:paraId="2A3922E4" w14:textId="77777777" w:rsidR="00000000" w:rsidRDefault="00540457">
      <w:pPr>
        <w:pStyle w:val="a0"/>
        <w:rPr>
          <w:rFonts w:hint="cs"/>
          <w:rtl/>
        </w:rPr>
      </w:pPr>
      <w:r>
        <w:rPr>
          <w:rFonts w:hint="cs"/>
          <w:rtl/>
        </w:rPr>
        <w:t>עליתם בהסכם עודפים. קיבלתם פחות קולות, שאול. שאול, שאול</w:t>
      </w:r>
      <w:r>
        <w:rPr>
          <w:rFonts w:hint="cs"/>
          <w:rtl/>
        </w:rPr>
        <w:t xml:space="preserve">. </w:t>
      </w:r>
    </w:p>
    <w:p w14:paraId="6CFC4D35" w14:textId="77777777" w:rsidR="00000000" w:rsidRDefault="00540457">
      <w:pPr>
        <w:pStyle w:val="a0"/>
        <w:rPr>
          <w:rFonts w:hint="cs"/>
          <w:rtl/>
        </w:rPr>
      </w:pPr>
    </w:p>
    <w:p w14:paraId="262AD5EE" w14:textId="77777777" w:rsidR="00000000" w:rsidRDefault="00540457">
      <w:pPr>
        <w:pStyle w:val="af0"/>
        <w:rPr>
          <w:rtl/>
        </w:rPr>
      </w:pPr>
      <w:r>
        <w:rPr>
          <w:rtl/>
        </w:rPr>
        <w:t>שאול יהלום (מפד"ל):</w:t>
      </w:r>
    </w:p>
    <w:p w14:paraId="545DBFAF" w14:textId="77777777" w:rsidR="00000000" w:rsidRDefault="00540457">
      <w:pPr>
        <w:pStyle w:val="a0"/>
        <w:rPr>
          <w:rFonts w:hint="cs"/>
          <w:rtl/>
        </w:rPr>
      </w:pPr>
    </w:p>
    <w:p w14:paraId="2B8F8D91" w14:textId="77777777" w:rsidR="00000000" w:rsidRDefault="00540457">
      <w:pPr>
        <w:pStyle w:val="a0"/>
        <w:rPr>
          <w:rFonts w:hint="cs"/>
          <w:rtl/>
        </w:rPr>
      </w:pPr>
      <w:r>
        <w:rPr>
          <w:rFonts w:hint="cs"/>
          <w:rtl/>
        </w:rPr>
        <w:t>ירדתם מ-17 ל-11 מנדטים. אני הייתי מתפטר.</w:t>
      </w:r>
    </w:p>
    <w:p w14:paraId="3D36CA38" w14:textId="77777777" w:rsidR="00000000" w:rsidRDefault="00540457">
      <w:pPr>
        <w:pStyle w:val="a0"/>
        <w:rPr>
          <w:rFonts w:hint="cs"/>
          <w:rtl/>
        </w:rPr>
      </w:pPr>
    </w:p>
    <w:p w14:paraId="79F89850" w14:textId="77777777" w:rsidR="00000000" w:rsidRDefault="00540457">
      <w:pPr>
        <w:pStyle w:val="-"/>
        <w:rPr>
          <w:rtl/>
        </w:rPr>
      </w:pPr>
      <w:bookmarkStart w:id="330" w:name="FS000000494T03_12_2003_16_22_27C"/>
      <w:bookmarkEnd w:id="330"/>
      <w:r>
        <w:rPr>
          <w:rtl/>
        </w:rPr>
        <w:t>אליהו ישי (ש"ס):</w:t>
      </w:r>
    </w:p>
    <w:p w14:paraId="50F82A53" w14:textId="77777777" w:rsidR="00000000" w:rsidRDefault="00540457">
      <w:pPr>
        <w:pStyle w:val="a0"/>
        <w:rPr>
          <w:rtl/>
        </w:rPr>
      </w:pPr>
    </w:p>
    <w:p w14:paraId="5B7C9655" w14:textId="77777777" w:rsidR="00000000" w:rsidRDefault="00540457">
      <w:pPr>
        <w:pStyle w:val="a0"/>
        <w:rPr>
          <w:rFonts w:hint="cs"/>
          <w:rtl/>
        </w:rPr>
      </w:pPr>
      <w:r>
        <w:rPr>
          <w:rFonts w:hint="cs"/>
          <w:rtl/>
        </w:rPr>
        <w:t>שאול, אני לא רוצה להגיד לך תתביישו.</w:t>
      </w:r>
    </w:p>
    <w:p w14:paraId="55A00F19" w14:textId="77777777" w:rsidR="00000000" w:rsidRDefault="00540457">
      <w:pPr>
        <w:pStyle w:val="a0"/>
        <w:rPr>
          <w:rFonts w:hint="cs"/>
          <w:rtl/>
        </w:rPr>
      </w:pPr>
    </w:p>
    <w:p w14:paraId="78701236" w14:textId="77777777" w:rsidR="00000000" w:rsidRDefault="00540457">
      <w:pPr>
        <w:pStyle w:val="af1"/>
        <w:rPr>
          <w:rtl/>
        </w:rPr>
      </w:pPr>
      <w:r>
        <w:rPr>
          <w:rtl/>
        </w:rPr>
        <w:t>היו"ר מוחמד ברכה:</w:t>
      </w:r>
    </w:p>
    <w:p w14:paraId="7E77A38A" w14:textId="77777777" w:rsidR="00000000" w:rsidRDefault="00540457">
      <w:pPr>
        <w:pStyle w:val="a0"/>
        <w:rPr>
          <w:rtl/>
        </w:rPr>
      </w:pPr>
    </w:p>
    <w:p w14:paraId="4EC9E423" w14:textId="77777777" w:rsidR="00000000" w:rsidRDefault="00540457">
      <w:pPr>
        <w:pStyle w:val="a0"/>
        <w:rPr>
          <w:rFonts w:hint="cs"/>
          <w:rtl/>
        </w:rPr>
      </w:pPr>
      <w:r>
        <w:rPr>
          <w:rFonts w:hint="cs"/>
          <w:rtl/>
        </w:rPr>
        <w:t>חבר הכנסת ישי - - -</w:t>
      </w:r>
    </w:p>
    <w:p w14:paraId="3241E80F" w14:textId="77777777" w:rsidR="00000000" w:rsidRDefault="00540457">
      <w:pPr>
        <w:pStyle w:val="a0"/>
        <w:rPr>
          <w:rFonts w:hint="cs"/>
          <w:rtl/>
        </w:rPr>
      </w:pPr>
    </w:p>
    <w:p w14:paraId="25705D05" w14:textId="77777777" w:rsidR="00000000" w:rsidRDefault="00540457">
      <w:pPr>
        <w:pStyle w:val="-"/>
        <w:rPr>
          <w:rtl/>
        </w:rPr>
      </w:pPr>
      <w:bookmarkStart w:id="331" w:name="FS000000494T03_12_2003_16_22_53C"/>
      <w:bookmarkEnd w:id="331"/>
      <w:r>
        <w:rPr>
          <w:rtl/>
        </w:rPr>
        <w:t>אליהו ישי (ש"ס):</w:t>
      </w:r>
    </w:p>
    <w:p w14:paraId="62AD4CED" w14:textId="77777777" w:rsidR="00000000" w:rsidRDefault="00540457">
      <w:pPr>
        <w:pStyle w:val="a0"/>
        <w:rPr>
          <w:rtl/>
        </w:rPr>
      </w:pPr>
    </w:p>
    <w:p w14:paraId="2D6CFE36" w14:textId="77777777" w:rsidR="00000000" w:rsidRDefault="00540457">
      <w:pPr>
        <w:pStyle w:val="a0"/>
        <w:rPr>
          <w:rFonts w:hint="cs"/>
          <w:rtl/>
        </w:rPr>
      </w:pPr>
      <w:r>
        <w:rPr>
          <w:rFonts w:hint="cs"/>
          <w:rtl/>
        </w:rPr>
        <w:t>אז שיפסיק להפריע לי, אדוני היושב-ראש. שיפסיק להפריע לי.</w:t>
      </w:r>
    </w:p>
    <w:p w14:paraId="4961167D" w14:textId="77777777" w:rsidR="00000000" w:rsidRDefault="00540457">
      <w:pPr>
        <w:pStyle w:val="a0"/>
        <w:rPr>
          <w:rFonts w:hint="cs"/>
          <w:rtl/>
        </w:rPr>
      </w:pPr>
    </w:p>
    <w:p w14:paraId="2CA88E15" w14:textId="77777777" w:rsidR="00000000" w:rsidRDefault="00540457">
      <w:pPr>
        <w:pStyle w:val="af1"/>
        <w:rPr>
          <w:rtl/>
        </w:rPr>
      </w:pPr>
      <w:r>
        <w:rPr>
          <w:rtl/>
        </w:rPr>
        <w:t>היו"ר מוחמד ברכה:</w:t>
      </w:r>
    </w:p>
    <w:p w14:paraId="595F78D8" w14:textId="77777777" w:rsidR="00000000" w:rsidRDefault="00540457">
      <w:pPr>
        <w:pStyle w:val="a0"/>
        <w:rPr>
          <w:rtl/>
        </w:rPr>
      </w:pPr>
    </w:p>
    <w:p w14:paraId="3EABDFAB" w14:textId="77777777" w:rsidR="00000000" w:rsidRDefault="00540457">
      <w:pPr>
        <w:pStyle w:val="a0"/>
        <w:rPr>
          <w:rFonts w:hint="cs"/>
          <w:rtl/>
        </w:rPr>
      </w:pPr>
      <w:r>
        <w:rPr>
          <w:rFonts w:hint="cs"/>
          <w:rtl/>
        </w:rPr>
        <w:t>אל תפנה אליו.</w:t>
      </w:r>
    </w:p>
    <w:p w14:paraId="62B07DDC" w14:textId="77777777" w:rsidR="00000000" w:rsidRDefault="00540457">
      <w:pPr>
        <w:pStyle w:val="a0"/>
        <w:rPr>
          <w:rFonts w:hint="cs"/>
          <w:rtl/>
        </w:rPr>
      </w:pPr>
    </w:p>
    <w:p w14:paraId="27D9397D" w14:textId="77777777" w:rsidR="00000000" w:rsidRDefault="00540457">
      <w:pPr>
        <w:pStyle w:val="-"/>
        <w:rPr>
          <w:rtl/>
        </w:rPr>
      </w:pPr>
      <w:bookmarkStart w:id="332" w:name="FS000000494T03_12_2003_16_23_24C"/>
      <w:bookmarkEnd w:id="332"/>
      <w:r>
        <w:rPr>
          <w:rtl/>
        </w:rPr>
        <w:t>אליהו ישי (ש"ס):</w:t>
      </w:r>
    </w:p>
    <w:p w14:paraId="537F3EB6" w14:textId="77777777" w:rsidR="00000000" w:rsidRDefault="00540457">
      <w:pPr>
        <w:pStyle w:val="a0"/>
        <w:rPr>
          <w:rtl/>
        </w:rPr>
      </w:pPr>
    </w:p>
    <w:p w14:paraId="53959ED6" w14:textId="77777777" w:rsidR="00000000" w:rsidRDefault="00540457">
      <w:pPr>
        <w:pStyle w:val="a0"/>
        <w:rPr>
          <w:rFonts w:hint="cs"/>
          <w:rtl/>
        </w:rPr>
      </w:pPr>
      <w:r>
        <w:rPr>
          <w:rFonts w:hint="cs"/>
          <w:rtl/>
        </w:rPr>
        <w:t>בושה וחרפה. ירדתם אפילו בקולות, קיבלתם "בפוקס" מנדט נוסף.</w:t>
      </w:r>
    </w:p>
    <w:p w14:paraId="2DFB65F7" w14:textId="77777777" w:rsidR="00000000" w:rsidRDefault="00540457">
      <w:pPr>
        <w:pStyle w:val="a0"/>
        <w:rPr>
          <w:rFonts w:hint="cs"/>
          <w:rtl/>
        </w:rPr>
      </w:pPr>
    </w:p>
    <w:p w14:paraId="20836FA0" w14:textId="77777777" w:rsidR="00000000" w:rsidRDefault="00540457">
      <w:pPr>
        <w:pStyle w:val="af0"/>
        <w:rPr>
          <w:rFonts w:hint="cs"/>
          <w:rtl/>
        </w:rPr>
      </w:pPr>
      <w:r>
        <w:rPr>
          <w:rtl/>
        </w:rPr>
        <w:t>שאול יהלום (מפד"ל):</w:t>
      </w:r>
    </w:p>
    <w:p w14:paraId="6D5E1E1F" w14:textId="77777777" w:rsidR="00000000" w:rsidRDefault="00540457">
      <w:pPr>
        <w:pStyle w:val="af0"/>
        <w:rPr>
          <w:rFonts w:hint="cs"/>
          <w:rtl/>
        </w:rPr>
      </w:pPr>
    </w:p>
    <w:p w14:paraId="4EB672AA" w14:textId="77777777" w:rsidR="00000000" w:rsidRDefault="00540457">
      <w:pPr>
        <w:pStyle w:val="a0"/>
        <w:rPr>
          <w:rFonts w:hint="cs"/>
          <w:rtl/>
        </w:rPr>
      </w:pPr>
      <w:r>
        <w:rPr>
          <w:rFonts w:hint="cs"/>
          <w:rtl/>
        </w:rPr>
        <w:t xml:space="preserve">היית צריך להתפטר. </w:t>
      </w:r>
    </w:p>
    <w:p w14:paraId="4859B0B6" w14:textId="77777777" w:rsidR="00000000" w:rsidRDefault="00540457">
      <w:pPr>
        <w:pStyle w:val="a0"/>
        <w:rPr>
          <w:rFonts w:hint="cs"/>
          <w:rtl/>
        </w:rPr>
      </w:pPr>
    </w:p>
    <w:p w14:paraId="33DCFE80" w14:textId="77777777" w:rsidR="00000000" w:rsidRDefault="00540457">
      <w:pPr>
        <w:pStyle w:val="af1"/>
        <w:rPr>
          <w:rtl/>
        </w:rPr>
      </w:pPr>
      <w:r>
        <w:rPr>
          <w:rtl/>
        </w:rPr>
        <w:t>היו"ר מוחמד ברכה:</w:t>
      </w:r>
    </w:p>
    <w:p w14:paraId="401C39CF" w14:textId="77777777" w:rsidR="00000000" w:rsidRDefault="00540457">
      <w:pPr>
        <w:pStyle w:val="a0"/>
        <w:rPr>
          <w:rtl/>
        </w:rPr>
      </w:pPr>
    </w:p>
    <w:p w14:paraId="15E294B7" w14:textId="77777777" w:rsidR="00000000" w:rsidRDefault="00540457">
      <w:pPr>
        <w:pStyle w:val="a0"/>
        <w:rPr>
          <w:rFonts w:hint="cs"/>
          <w:rtl/>
        </w:rPr>
      </w:pPr>
      <w:r>
        <w:rPr>
          <w:rFonts w:hint="cs"/>
          <w:rtl/>
        </w:rPr>
        <w:t xml:space="preserve">חבר הכנסת יהלום, אני קורא אותך לסדר פעם שנייה. </w:t>
      </w:r>
    </w:p>
    <w:p w14:paraId="306FF424" w14:textId="77777777" w:rsidR="00000000" w:rsidRDefault="00540457">
      <w:pPr>
        <w:pStyle w:val="a0"/>
        <w:rPr>
          <w:rFonts w:hint="cs"/>
          <w:rtl/>
        </w:rPr>
      </w:pPr>
    </w:p>
    <w:p w14:paraId="51F5E3BE" w14:textId="77777777" w:rsidR="00000000" w:rsidRDefault="00540457">
      <w:pPr>
        <w:pStyle w:val="-"/>
        <w:rPr>
          <w:rtl/>
        </w:rPr>
      </w:pPr>
      <w:bookmarkStart w:id="333" w:name="FS000000494T03_12_2003_16_24_35C"/>
      <w:bookmarkEnd w:id="333"/>
      <w:r>
        <w:rPr>
          <w:rtl/>
        </w:rPr>
        <w:t>אליהו ישי (ש"ס):</w:t>
      </w:r>
    </w:p>
    <w:p w14:paraId="612EC19E" w14:textId="77777777" w:rsidR="00000000" w:rsidRDefault="00540457">
      <w:pPr>
        <w:pStyle w:val="a0"/>
        <w:rPr>
          <w:rtl/>
        </w:rPr>
      </w:pPr>
    </w:p>
    <w:p w14:paraId="59C6C32E" w14:textId="77777777" w:rsidR="00000000" w:rsidRDefault="00540457">
      <w:pPr>
        <w:pStyle w:val="a0"/>
        <w:rPr>
          <w:rFonts w:hint="cs"/>
          <w:rtl/>
        </w:rPr>
      </w:pPr>
      <w:r>
        <w:rPr>
          <w:rFonts w:hint="cs"/>
          <w:rtl/>
        </w:rPr>
        <w:t>גם אם לשיטתך ש"ס איבדה מנדטים לא בגלל</w:t>
      </w:r>
      <w:r>
        <w:rPr>
          <w:rFonts w:hint="cs"/>
          <w:rtl/>
        </w:rPr>
        <w:t xml:space="preserve"> פתק אחד, אלא כיוון ששגינו, אם אתה חושב ככה, מה תעשה לעם ישראל? מה תגיד? עווינו, פשענו, חנויות חזיר לרוב בגלל המפד"ל. כנסיות בגלל המפד"ל, נישואין אזרחיים בגלל המפד"ל. סגירת מועצות דתיות בגלל המפד"ל. הסכם קואליציוני. בושה וחרפה. אתה חותם על הסכם קואליציוני?</w:t>
      </w:r>
      <w:r>
        <w:rPr>
          <w:rFonts w:hint="cs"/>
          <w:rtl/>
        </w:rPr>
        <w:t xml:space="preserve"> אתה ושינוי? להרעיב ילדי ישראל? זו קשירת קשר לפשע חברתי בילדי ישראל. אתם בעצם עשיתם הסכם קואליציוני עם טומי לפיד. אתם בעצם התחברתם לערב-רב. אתם התחברתם לערב-רב. אתם עשיתם הסכם קואליציוני להוריד בקצבאות ילדים. אתם חתמתם בהסכם קואליציוני להרעיב את ילדי ישראל</w:t>
      </w:r>
      <w:r>
        <w:rPr>
          <w:rFonts w:hint="cs"/>
          <w:rtl/>
        </w:rPr>
        <w:t>.</w:t>
      </w:r>
    </w:p>
    <w:p w14:paraId="393AB46C" w14:textId="77777777" w:rsidR="00000000" w:rsidRDefault="00540457">
      <w:pPr>
        <w:pStyle w:val="a0"/>
        <w:rPr>
          <w:rFonts w:hint="cs"/>
          <w:rtl/>
        </w:rPr>
      </w:pPr>
    </w:p>
    <w:p w14:paraId="1C285E9D" w14:textId="77777777" w:rsidR="00000000" w:rsidRDefault="00540457">
      <w:pPr>
        <w:pStyle w:val="af0"/>
        <w:rPr>
          <w:rtl/>
        </w:rPr>
      </w:pPr>
      <w:r>
        <w:rPr>
          <w:rtl/>
        </w:rPr>
        <w:t>שאול יהלום (מפד"ל):</w:t>
      </w:r>
    </w:p>
    <w:p w14:paraId="53C27C88" w14:textId="77777777" w:rsidR="00000000" w:rsidRDefault="00540457">
      <w:pPr>
        <w:pStyle w:val="a0"/>
        <w:rPr>
          <w:rFonts w:hint="cs"/>
          <w:rtl/>
        </w:rPr>
      </w:pPr>
    </w:p>
    <w:p w14:paraId="673062E4" w14:textId="77777777" w:rsidR="00000000" w:rsidRDefault="00540457">
      <w:pPr>
        <w:pStyle w:val="a0"/>
        <w:rPr>
          <w:rFonts w:hint="cs"/>
          <w:rtl/>
        </w:rPr>
      </w:pPr>
      <w:r>
        <w:rPr>
          <w:rFonts w:hint="cs"/>
          <w:rtl/>
        </w:rPr>
        <w:t xml:space="preserve"> הפקרת היהדות. והרפורמים, שכחת את הרפורמים.</w:t>
      </w:r>
    </w:p>
    <w:p w14:paraId="464EBDD6" w14:textId="77777777" w:rsidR="00000000" w:rsidRDefault="00540457">
      <w:pPr>
        <w:pStyle w:val="a0"/>
        <w:rPr>
          <w:rFonts w:hint="cs"/>
          <w:rtl/>
        </w:rPr>
      </w:pPr>
    </w:p>
    <w:p w14:paraId="55D5A1FE" w14:textId="77777777" w:rsidR="00000000" w:rsidRDefault="00540457">
      <w:pPr>
        <w:pStyle w:val="-"/>
        <w:rPr>
          <w:rtl/>
        </w:rPr>
      </w:pPr>
      <w:bookmarkStart w:id="334" w:name="FS000000494T03_12_2003_16_28_41C"/>
      <w:bookmarkEnd w:id="334"/>
      <w:r>
        <w:rPr>
          <w:rtl/>
        </w:rPr>
        <w:t>אליהו ישי (ש"ס):</w:t>
      </w:r>
    </w:p>
    <w:p w14:paraId="7FB472A6" w14:textId="77777777" w:rsidR="00000000" w:rsidRDefault="00540457">
      <w:pPr>
        <w:pStyle w:val="a0"/>
        <w:rPr>
          <w:rtl/>
        </w:rPr>
      </w:pPr>
    </w:p>
    <w:p w14:paraId="489F414A" w14:textId="77777777" w:rsidR="00000000" w:rsidRDefault="00540457">
      <w:pPr>
        <w:pStyle w:val="a0"/>
        <w:rPr>
          <w:rFonts w:hint="cs"/>
          <w:rtl/>
        </w:rPr>
      </w:pPr>
      <w:r>
        <w:rPr>
          <w:rFonts w:hint="cs"/>
          <w:rtl/>
        </w:rPr>
        <w:t xml:space="preserve">תיכף אני אגיע לרפורמים. </w:t>
      </w:r>
    </w:p>
    <w:p w14:paraId="20989ECF" w14:textId="77777777" w:rsidR="00000000" w:rsidRDefault="00540457">
      <w:pPr>
        <w:pStyle w:val="a0"/>
        <w:rPr>
          <w:rFonts w:hint="cs"/>
          <w:rtl/>
        </w:rPr>
      </w:pPr>
    </w:p>
    <w:p w14:paraId="1A112665" w14:textId="77777777" w:rsidR="00000000" w:rsidRDefault="00540457">
      <w:pPr>
        <w:pStyle w:val="af0"/>
        <w:rPr>
          <w:rtl/>
        </w:rPr>
      </w:pPr>
      <w:r>
        <w:rPr>
          <w:rtl/>
        </w:rPr>
        <w:t>שאול יהלום (מפד"ל):</w:t>
      </w:r>
    </w:p>
    <w:p w14:paraId="1EFAB734" w14:textId="77777777" w:rsidR="00000000" w:rsidRDefault="00540457">
      <w:pPr>
        <w:pStyle w:val="a0"/>
        <w:rPr>
          <w:rFonts w:hint="cs"/>
          <w:rtl/>
        </w:rPr>
      </w:pPr>
    </w:p>
    <w:p w14:paraId="1352F672" w14:textId="77777777" w:rsidR="00000000" w:rsidRDefault="00540457">
      <w:pPr>
        <w:pStyle w:val="a0"/>
        <w:rPr>
          <w:rFonts w:hint="cs"/>
          <w:rtl/>
        </w:rPr>
      </w:pPr>
      <w:r>
        <w:rPr>
          <w:rFonts w:hint="cs"/>
          <w:rtl/>
        </w:rPr>
        <w:t>- - -</w:t>
      </w:r>
    </w:p>
    <w:p w14:paraId="70C541DD" w14:textId="77777777" w:rsidR="00000000" w:rsidRDefault="00540457">
      <w:pPr>
        <w:pStyle w:val="af0"/>
        <w:rPr>
          <w:rFonts w:hint="cs"/>
          <w:rtl/>
        </w:rPr>
      </w:pPr>
    </w:p>
    <w:p w14:paraId="5A7C9BF1" w14:textId="77777777" w:rsidR="00000000" w:rsidRDefault="00540457">
      <w:pPr>
        <w:pStyle w:val="-"/>
        <w:rPr>
          <w:rtl/>
        </w:rPr>
      </w:pPr>
      <w:bookmarkStart w:id="335" w:name="FS000000494T03_12_2003_16_30_13C"/>
      <w:bookmarkEnd w:id="335"/>
      <w:r>
        <w:rPr>
          <w:rtl/>
        </w:rPr>
        <w:t>אליהו ישי (ש"ס):</w:t>
      </w:r>
    </w:p>
    <w:p w14:paraId="797752AD" w14:textId="77777777" w:rsidR="00000000" w:rsidRDefault="00540457">
      <w:pPr>
        <w:pStyle w:val="a0"/>
        <w:rPr>
          <w:rtl/>
        </w:rPr>
      </w:pPr>
    </w:p>
    <w:p w14:paraId="71ABA6CA" w14:textId="77777777" w:rsidR="00000000" w:rsidRDefault="00540457">
      <w:pPr>
        <w:pStyle w:val="a0"/>
        <w:rPr>
          <w:rFonts w:hint="cs"/>
          <w:rtl/>
        </w:rPr>
      </w:pPr>
      <w:r>
        <w:rPr>
          <w:rFonts w:hint="cs"/>
          <w:rtl/>
        </w:rPr>
        <w:t>אתה תיתן את הדין.</w:t>
      </w:r>
    </w:p>
    <w:p w14:paraId="612A7B9B" w14:textId="77777777" w:rsidR="00000000" w:rsidRDefault="00540457">
      <w:pPr>
        <w:pStyle w:val="a0"/>
        <w:rPr>
          <w:rFonts w:hint="cs"/>
          <w:rtl/>
        </w:rPr>
      </w:pPr>
    </w:p>
    <w:p w14:paraId="35D4DCA0" w14:textId="77777777" w:rsidR="00000000" w:rsidRDefault="00540457">
      <w:pPr>
        <w:pStyle w:val="af0"/>
        <w:rPr>
          <w:rtl/>
        </w:rPr>
      </w:pPr>
      <w:r>
        <w:rPr>
          <w:rFonts w:hint="eastAsia"/>
          <w:rtl/>
        </w:rPr>
        <w:t>משה</w:t>
      </w:r>
      <w:r>
        <w:rPr>
          <w:rtl/>
        </w:rPr>
        <w:t xml:space="preserve"> גפני (יהדות התורה):</w:t>
      </w:r>
    </w:p>
    <w:p w14:paraId="4220AE82" w14:textId="77777777" w:rsidR="00000000" w:rsidRDefault="00540457">
      <w:pPr>
        <w:pStyle w:val="a0"/>
        <w:rPr>
          <w:rFonts w:hint="cs"/>
          <w:rtl/>
        </w:rPr>
      </w:pPr>
    </w:p>
    <w:p w14:paraId="7AD37688" w14:textId="77777777" w:rsidR="00000000" w:rsidRDefault="00540457">
      <w:pPr>
        <w:pStyle w:val="a0"/>
        <w:rPr>
          <w:rFonts w:hint="cs"/>
          <w:rtl/>
        </w:rPr>
      </w:pPr>
      <w:r>
        <w:rPr>
          <w:rFonts w:hint="cs"/>
          <w:rtl/>
        </w:rPr>
        <w:t>יכול להיות שאפי איתם - - -</w:t>
      </w:r>
    </w:p>
    <w:p w14:paraId="1D774049" w14:textId="77777777" w:rsidR="00000000" w:rsidRDefault="00540457">
      <w:pPr>
        <w:pStyle w:val="a0"/>
        <w:rPr>
          <w:rFonts w:hint="cs"/>
          <w:rtl/>
        </w:rPr>
      </w:pPr>
    </w:p>
    <w:p w14:paraId="02E9F42F" w14:textId="77777777" w:rsidR="00000000" w:rsidRDefault="00540457">
      <w:pPr>
        <w:pStyle w:val="af1"/>
        <w:rPr>
          <w:rtl/>
        </w:rPr>
      </w:pPr>
      <w:r>
        <w:rPr>
          <w:rtl/>
        </w:rPr>
        <w:t>היו"ר מוחמד ברכה:</w:t>
      </w:r>
    </w:p>
    <w:p w14:paraId="6449635F" w14:textId="77777777" w:rsidR="00000000" w:rsidRDefault="00540457">
      <w:pPr>
        <w:pStyle w:val="a0"/>
        <w:rPr>
          <w:rtl/>
        </w:rPr>
      </w:pPr>
    </w:p>
    <w:p w14:paraId="6E762B79" w14:textId="77777777" w:rsidR="00000000" w:rsidRDefault="00540457">
      <w:pPr>
        <w:pStyle w:val="a0"/>
        <w:rPr>
          <w:rFonts w:hint="cs"/>
          <w:rtl/>
        </w:rPr>
      </w:pPr>
      <w:r>
        <w:rPr>
          <w:rFonts w:hint="cs"/>
          <w:rtl/>
        </w:rPr>
        <w:t>חבר הכ</w:t>
      </w:r>
      <w:r>
        <w:rPr>
          <w:rFonts w:hint="cs"/>
          <w:rtl/>
        </w:rPr>
        <w:t xml:space="preserve">נסת גפני, אם כבר - תעשו את זה במקום אחר. נו, באמת. </w:t>
      </w:r>
    </w:p>
    <w:p w14:paraId="466EAA62" w14:textId="77777777" w:rsidR="00000000" w:rsidRDefault="00540457">
      <w:pPr>
        <w:pStyle w:val="a0"/>
        <w:rPr>
          <w:rFonts w:hint="cs"/>
          <w:rtl/>
        </w:rPr>
      </w:pPr>
    </w:p>
    <w:p w14:paraId="1E8B3AF5" w14:textId="77777777" w:rsidR="00000000" w:rsidRDefault="00540457">
      <w:pPr>
        <w:pStyle w:val="-"/>
        <w:rPr>
          <w:rtl/>
        </w:rPr>
      </w:pPr>
      <w:bookmarkStart w:id="336" w:name="FS000000494T03_12_2003_16_30_33C"/>
      <w:bookmarkEnd w:id="336"/>
      <w:r>
        <w:rPr>
          <w:rtl/>
        </w:rPr>
        <w:t>אליהו ישי (ש"ס):</w:t>
      </w:r>
    </w:p>
    <w:p w14:paraId="5E619C2C" w14:textId="77777777" w:rsidR="00000000" w:rsidRDefault="00540457">
      <w:pPr>
        <w:pStyle w:val="a0"/>
        <w:rPr>
          <w:rtl/>
        </w:rPr>
      </w:pPr>
    </w:p>
    <w:p w14:paraId="61B135A6" w14:textId="77777777" w:rsidR="00000000" w:rsidRDefault="00540457">
      <w:pPr>
        <w:pStyle w:val="a0"/>
        <w:rPr>
          <w:rFonts w:hint="cs"/>
          <w:rtl/>
        </w:rPr>
      </w:pPr>
      <w:r>
        <w:rPr>
          <w:rFonts w:hint="cs"/>
          <w:rtl/>
        </w:rPr>
        <w:t>אתם תיתנו את הדין על כך שהרעבתם ילדים, אבל מה שאנחנו בלמנו ב-17 מנדטים - - -</w:t>
      </w:r>
    </w:p>
    <w:p w14:paraId="66641032" w14:textId="77777777" w:rsidR="00000000" w:rsidRDefault="00540457">
      <w:pPr>
        <w:pStyle w:val="af1"/>
        <w:rPr>
          <w:rFonts w:hint="cs"/>
          <w:rtl/>
        </w:rPr>
      </w:pPr>
    </w:p>
    <w:p w14:paraId="27CE47C6" w14:textId="77777777" w:rsidR="00000000" w:rsidRDefault="00540457">
      <w:pPr>
        <w:pStyle w:val="af0"/>
        <w:rPr>
          <w:rtl/>
        </w:rPr>
      </w:pPr>
      <w:r>
        <w:rPr>
          <w:rtl/>
        </w:rPr>
        <w:t>שאול יהלום (מפד"ל):</w:t>
      </w:r>
    </w:p>
    <w:p w14:paraId="2FA44934" w14:textId="77777777" w:rsidR="00000000" w:rsidRDefault="00540457">
      <w:pPr>
        <w:pStyle w:val="af1"/>
        <w:rPr>
          <w:rFonts w:hint="cs"/>
          <w:rtl/>
        </w:rPr>
      </w:pPr>
    </w:p>
    <w:p w14:paraId="4C99144D" w14:textId="77777777" w:rsidR="00000000" w:rsidRDefault="00540457">
      <w:pPr>
        <w:pStyle w:val="a0"/>
        <w:rPr>
          <w:rFonts w:hint="cs"/>
          <w:rtl/>
        </w:rPr>
      </w:pPr>
      <w:r>
        <w:rPr>
          <w:rFonts w:hint="cs"/>
          <w:rtl/>
        </w:rPr>
        <w:tab/>
      </w:r>
    </w:p>
    <w:p w14:paraId="27ACA198" w14:textId="77777777" w:rsidR="00000000" w:rsidRDefault="00540457">
      <w:pPr>
        <w:pStyle w:val="a0"/>
        <w:rPr>
          <w:rFonts w:hint="cs"/>
          <w:rtl/>
        </w:rPr>
      </w:pPr>
      <w:r>
        <w:rPr>
          <w:rFonts w:hint="cs"/>
          <w:rtl/>
        </w:rPr>
        <w:t>אז למה ברחו מכם? למה הציבור ברח מכם?</w:t>
      </w:r>
    </w:p>
    <w:p w14:paraId="24C012F8" w14:textId="77777777" w:rsidR="00000000" w:rsidRDefault="00540457">
      <w:pPr>
        <w:pStyle w:val="af1"/>
        <w:rPr>
          <w:rFonts w:hint="cs"/>
          <w:rtl/>
        </w:rPr>
      </w:pPr>
    </w:p>
    <w:p w14:paraId="77A48A42" w14:textId="77777777" w:rsidR="00000000" w:rsidRDefault="00540457">
      <w:pPr>
        <w:pStyle w:val="af1"/>
        <w:rPr>
          <w:rtl/>
        </w:rPr>
      </w:pPr>
      <w:r>
        <w:rPr>
          <w:rtl/>
        </w:rPr>
        <w:t>היו"ר מוחמד ברכה:</w:t>
      </w:r>
    </w:p>
    <w:p w14:paraId="7E5901D4" w14:textId="77777777" w:rsidR="00000000" w:rsidRDefault="00540457">
      <w:pPr>
        <w:pStyle w:val="a0"/>
        <w:rPr>
          <w:rtl/>
        </w:rPr>
      </w:pPr>
    </w:p>
    <w:p w14:paraId="37A82BF6" w14:textId="77777777" w:rsidR="00000000" w:rsidRDefault="00540457">
      <w:pPr>
        <w:pStyle w:val="a0"/>
        <w:rPr>
          <w:rFonts w:hint="cs"/>
          <w:rtl/>
        </w:rPr>
      </w:pPr>
      <w:r>
        <w:rPr>
          <w:rFonts w:hint="cs"/>
          <w:rtl/>
        </w:rPr>
        <w:t>יהלום, אתה תאלץ אותי בסוף ל</w:t>
      </w:r>
      <w:r>
        <w:rPr>
          <w:rFonts w:hint="cs"/>
          <w:rtl/>
        </w:rPr>
        <w:t xml:space="preserve">עשות את מה שאני לא רוצה לעשות. </w:t>
      </w:r>
    </w:p>
    <w:p w14:paraId="49AB3F47" w14:textId="77777777" w:rsidR="00000000" w:rsidRDefault="00540457">
      <w:pPr>
        <w:pStyle w:val="a0"/>
        <w:rPr>
          <w:rFonts w:hint="cs"/>
          <w:rtl/>
        </w:rPr>
      </w:pPr>
    </w:p>
    <w:p w14:paraId="49A76880" w14:textId="77777777" w:rsidR="00000000" w:rsidRDefault="00540457">
      <w:pPr>
        <w:pStyle w:val="af0"/>
        <w:rPr>
          <w:rtl/>
        </w:rPr>
      </w:pPr>
      <w:r>
        <w:rPr>
          <w:rtl/>
        </w:rPr>
        <w:t>שאול יהלום (מפד"ל):</w:t>
      </w:r>
    </w:p>
    <w:p w14:paraId="3660CAF2" w14:textId="77777777" w:rsidR="00000000" w:rsidRDefault="00540457">
      <w:pPr>
        <w:pStyle w:val="a0"/>
        <w:rPr>
          <w:rFonts w:hint="cs"/>
          <w:rtl/>
        </w:rPr>
      </w:pPr>
    </w:p>
    <w:p w14:paraId="3A567497" w14:textId="77777777" w:rsidR="00000000" w:rsidRDefault="00540457">
      <w:pPr>
        <w:pStyle w:val="a0"/>
        <w:rPr>
          <w:rFonts w:hint="cs"/>
          <w:rtl/>
        </w:rPr>
      </w:pPr>
      <w:r>
        <w:rPr>
          <w:rFonts w:hint="cs"/>
          <w:rtl/>
        </w:rPr>
        <w:t>מה אתה רוצה? במקום לדבר אל פורז הוא מדבר אלי.</w:t>
      </w:r>
    </w:p>
    <w:p w14:paraId="21C3940F" w14:textId="77777777" w:rsidR="00000000" w:rsidRDefault="00540457">
      <w:pPr>
        <w:pStyle w:val="a0"/>
        <w:rPr>
          <w:rFonts w:hint="cs"/>
          <w:rtl/>
        </w:rPr>
      </w:pPr>
    </w:p>
    <w:p w14:paraId="6713B6B3" w14:textId="77777777" w:rsidR="00000000" w:rsidRDefault="00540457">
      <w:pPr>
        <w:pStyle w:val="af1"/>
        <w:rPr>
          <w:rtl/>
        </w:rPr>
      </w:pPr>
      <w:r>
        <w:rPr>
          <w:rtl/>
        </w:rPr>
        <w:t>היו"ר מוחמד ברכה:</w:t>
      </w:r>
    </w:p>
    <w:p w14:paraId="7A54D427" w14:textId="77777777" w:rsidR="00000000" w:rsidRDefault="00540457">
      <w:pPr>
        <w:pStyle w:val="a0"/>
        <w:rPr>
          <w:rtl/>
        </w:rPr>
      </w:pPr>
    </w:p>
    <w:p w14:paraId="235BE849" w14:textId="77777777" w:rsidR="00000000" w:rsidRDefault="00540457">
      <w:pPr>
        <w:pStyle w:val="a0"/>
        <w:rPr>
          <w:rFonts w:hint="cs"/>
          <w:rtl/>
        </w:rPr>
      </w:pPr>
      <w:r>
        <w:rPr>
          <w:rFonts w:hint="cs"/>
          <w:rtl/>
        </w:rPr>
        <w:t xml:space="preserve">תשמע, זה לא הוגן. אני אוציא אותך. </w:t>
      </w:r>
    </w:p>
    <w:p w14:paraId="17EB05C6" w14:textId="77777777" w:rsidR="00000000" w:rsidRDefault="00540457">
      <w:pPr>
        <w:pStyle w:val="a0"/>
        <w:rPr>
          <w:rFonts w:hint="cs"/>
          <w:rtl/>
        </w:rPr>
      </w:pPr>
    </w:p>
    <w:p w14:paraId="2E493AD2" w14:textId="77777777" w:rsidR="00000000" w:rsidRDefault="00540457">
      <w:pPr>
        <w:pStyle w:val="-"/>
        <w:rPr>
          <w:rtl/>
        </w:rPr>
      </w:pPr>
      <w:bookmarkStart w:id="337" w:name="FS000000494T03_12_2003_16_32_19C"/>
      <w:bookmarkEnd w:id="337"/>
      <w:r>
        <w:rPr>
          <w:rtl/>
        </w:rPr>
        <w:t>אליהו ישי (ש"ס):</w:t>
      </w:r>
    </w:p>
    <w:p w14:paraId="4A62657A" w14:textId="77777777" w:rsidR="00000000" w:rsidRDefault="00540457">
      <w:pPr>
        <w:pStyle w:val="a0"/>
        <w:rPr>
          <w:rtl/>
        </w:rPr>
      </w:pPr>
    </w:p>
    <w:p w14:paraId="3BDBD555" w14:textId="77777777" w:rsidR="00000000" w:rsidRDefault="00540457">
      <w:pPr>
        <w:pStyle w:val="a0"/>
        <w:rPr>
          <w:rFonts w:hint="cs"/>
          <w:rtl/>
        </w:rPr>
      </w:pPr>
      <w:r>
        <w:rPr>
          <w:rFonts w:hint="cs"/>
          <w:rtl/>
        </w:rPr>
        <w:t>שאול, מה שבלמנו ב-17 מנדטים, אני משתגע - איך הצלחתם בשישה מנדטים להרוס את המדינה ה</w:t>
      </w:r>
      <w:r>
        <w:rPr>
          <w:rFonts w:hint="cs"/>
          <w:rtl/>
        </w:rPr>
        <w:t>יהודית? איך הצלחתם בשישה מנדטים להפקיר את העם היהודי? איך הצלחתם בשישה מנדטים לתת לפורז להרוס את המדינה היהודית? איך הצלחתם בשישה מנדטים להכניס את טומי לפיד לממשלה? איך הצלחתם?</w:t>
      </w:r>
    </w:p>
    <w:p w14:paraId="7B93F9D0" w14:textId="77777777" w:rsidR="00000000" w:rsidRDefault="00540457">
      <w:pPr>
        <w:pStyle w:val="af1"/>
        <w:rPr>
          <w:rFonts w:hint="cs"/>
          <w:rtl/>
        </w:rPr>
      </w:pPr>
    </w:p>
    <w:p w14:paraId="76E39BE4" w14:textId="77777777" w:rsidR="00000000" w:rsidRDefault="00540457">
      <w:pPr>
        <w:pStyle w:val="af0"/>
        <w:rPr>
          <w:rtl/>
        </w:rPr>
      </w:pPr>
      <w:r>
        <w:rPr>
          <w:rtl/>
        </w:rPr>
        <w:t>שאול יהלום (מפד"ל):</w:t>
      </w:r>
    </w:p>
    <w:p w14:paraId="14E0796F" w14:textId="77777777" w:rsidR="00000000" w:rsidRDefault="00540457">
      <w:pPr>
        <w:pStyle w:val="af1"/>
        <w:rPr>
          <w:rFonts w:hint="cs"/>
          <w:rtl/>
        </w:rPr>
      </w:pPr>
    </w:p>
    <w:p w14:paraId="029F57B1" w14:textId="77777777" w:rsidR="00000000" w:rsidRDefault="00540457">
      <w:pPr>
        <w:pStyle w:val="a0"/>
        <w:rPr>
          <w:rFonts w:hint="cs"/>
          <w:rtl/>
        </w:rPr>
      </w:pPr>
      <w:r>
        <w:rPr>
          <w:rFonts w:hint="cs"/>
          <w:rtl/>
        </w:rPr>
        <w:t>מ-17 מנדטים ל-11 מנדטים. למה ברחו מכם?</w:t>
      </w:r>
    </w:p>
    <w:p w14:paraId="35F3D5E7" w14:textId="77777777" w:rsidR="00000000" w:rsidRDefault="00540457">
      <w:pPr>
        <w:pStyle w:val="af1"/>
        <w:rPr>
          <w:rFonts w:hint="cs"/>
          <w:rtl/>
        </w:rPr>
      </w:pPr>
    </w:p>
    <w:p w14:paraId="6661C606" w14:textId="77777777" w:rsidR="00000000" w:rsidRDefault="00540457">
      <w:pPr>
        <w:pStyle w:val="af1"/>
        <w:rPr>
          <w:rtl/>
        </w:rPr>
      </w:pPr>
      <w:r>
        <w:rPr>
          <w:rtl/>
        </w:rPr>
        <w:t>היו"ר מוחמד ברכה:</w:t>
      </w:r>
    </w:p>
    <w:p w14:paraId="4FF6D37B" w14:textId="77777777" w:rsidR="00000000" w:rsidRDefault="00540457">
      <w:pPr>
        <w:pStyle w:val="a0"/>
        <w:rPr>
          <w:rtl/>
        </w:rPr>
      </w:pPr>
    </w:p>
    <w:p w14:paraId="4B1C06D3" w14:textId="77777777" w:rsidR="00000000" w:rsidRDefault="00540457">
      <w:pPr>
        <w:pStyle w:val="a0"/>
        <w:rPr>
          <w:rFonts w:hint="cs"/>
          <w:rtl/>
        </w:rPr>
      </w:pPr>
      <w:r>
        <w:rPr>
          <w:rFonts w:hint="cs"/>
          <w:rtl/>
        </w:rPr>
        <w:t xml:space="preserve">טוב, שנייה, שנייה. אני מציע שאתה תצא בלי שאני אוציא אותך, כדי שתוכל לחזור. או שאני קורא אותך לסדר פעם שלישית. אני מציע באמת שתצא. </w:t>
      </w:r>
    </w:p>
    <w:p w14:paraId="0D3EB122" w14:textId="77777777" w:rsidR="00000000" w:rsidRDefault="00540457">
      <w:pPr>
        <w:pStyle w:val="a0"/>
        <w:rPr>
          <w:rFonts w:hint="cs"/>
          <w:rtl/>
        </w:rPr>
      </w:pPr>
    </w:p>
    <w:p w14:paraId="391E2F15" w14:textId="77777777" w:rsidR="00000000" w:rsidRDefault="00540457">
      <w:pPr>
        <w:pStyle w:val="af0"/>
        <w:rPr>
          <w:rtl/>
        </w:rPr>
      </w:pPr>
      <w:r>
        <w:rPr>
          <w:rtl/>
        </w:rPr>
        <w:t>שאול יהלום (מפד"ל):</w:t>
      </w:r>
    </w:p>
    <w:p w14:paraId="56010847" w14:textId="77777777" w:rsidR="00000000" w:rsidRDefault="00540457">
      <w:pPr>
        <w:pStyle w:val="a0"/>
        <w:rPr>
          <w:rFonts w:hint="cs"/>
          <w:rtl/>
        </w:rPr>
      </w:pPr>
    </w:p>
    <w:p w14:paraId="00A768DC" w14:textId="77777777" w:rsidR="00000000" w:rsidRDefault="00540457">
      <w:pPr>
        <w:pStyle w:val="a0"/>
        <w:rPr>
          <w:rFonts w:hint="cs"/>
          <w:rtl/>
        </w:rPr>
      </w:pPr>
      <w:r>
        <w:rPr>
          <w:rFonts w:hint="cs"/>
          <w:rtl/>
        </w:rPr>
        <w:t>למה?</w:t>
      </w:r>
    </w:p>
    <w:p w14:paraId="316E63F7" w14:textId="77777777" w:rsidR="00000000" w:rsidRDefault="00540457">
      <w:pPr>
        <w:pStyle w:val="a0"/>
        <w:rPr>
          <w:rFonts w:hint="cs"/>
          <w:rtl/>
        </w:rPr>
      </w:pPr>
    </w:p>
    <w:p w14:paraId="72FDBC5E" w14:textId="77777777" w:rsidR="00000000" w:rsidRDefault="00540457">
      <w:pPr>
        <w:pStyle w:val="af1"/>
        <w:rPr>
          <w:rtl/>
        </w:rPr>
      </w:pPr>
      <w:r>
        <w:rPr>
          <w:rtl/>
        </w:rPr>
        <w:t>היו"ר מוחמד ברכה:</w:t>
      </w:r>
    </w:p>
    <w:p w14:paraId="0B304BFD" w14:textId="77777777" w:rsidR="00000000" w:rsidRDefault="00540457">
      <w:pPr>
        <w:pStyle w:val="a0"/>
        <w:rPr>
          <w:rtl/>
        </w:rPr>
      </w:pPr>
    </w:p>
    <w:p w14:paraId="56DFDF15" w14:textId="77777777" w:rsidR="00000000" w:rsidRDefault="00540457">
      <w:pPr>
        <w:pStyle w:val="a0"/>
        <w:rPr>
          <w:rFonts w:hint="cs"/>
          <w:rtl/>
        </w:rPr>
      </w:pPr>
      <w:r>
        <w:rPr>
          <w:rFonts w:hint="cs"/>
          <w:rtl/>
        </w:rPr>
        <w:t xml:space="preserve">כי אם אני אקרא אותך לסדר פעם שלישית, אתה לא תוכל לחזור לישיבה. אז תבחר - או </w:t>
      </w:r>
      <w:r>
        <w:rPr>
          <w:rFonts w:hint="cs"/>
          <w:rtl/>
        </w:rPr>
        <w:t xml:space="preserve">שתצא מרצון, או שתשב בשקט, או שאני אקרא אותך לסדר בפעם השלישית. </w:t>
      </w:r>
    </w:p>
    <w:p w14:paraId="657E0EFB" w14:textId="77777777" w:rsidR="00000000" w:rsidRDefault="00540457">
      <w:pPr>
        <w:pStyle w:val="a0"/>
        <w:rPr>
          <w:rFonts w:hint="cs"/>
          <w:rtl/>
        </w:rPr>
      </w:pPr>
    </w:p>
    <w:p w14:paraId="301191AB" w14:textId="77777777" w:rsidR="00000000" w:rsidRDefault="00540457">
      <w:pPr>
        <w:pStyle w:val="af0"/>
        <w:rPr>
          <w:rtl/>
        </w:rPr>
      </w:pPr>
      <w:r>
        <w:rPr>
          <w:rFonts w:hint="eastAsia"/>
          <w:rtl/>
        </w:rPr>
        <w:t>שאול</w:t>
      </w:r>
      <w:r>
        <w:rPr>
          <w:rtl/>
        </w:rPr>
        <w:t xml:space="preserve"> יהלום (מפד"ל):</w:t>
      </w:r>
    </w:p>
    <w:p w14:paraId="2D0E28D6" w14:textId="77777777" w:rsidR="00000000" w:rsidRDefault="00540457">
      <w:pPr>
        <w:pStyle w:val="a0"/>
        <w:rPr>
          <w:rFonts w:hint="cs"/>
          <w:rtl/>
        </w:rPr>
      </w:pPr>
    </w:p>
    <w:p w14:paraId="134159CF" w14:textId="77777777" w:rsidR="00000000" w:rsidRDefault="00540457">
      <w:pPr>
        <w:pStyle w:val="a0"/>
        <w:rPr>
          <w:rFonts w:hint="cs"/>
          <w:rtl/>
        </w:rPr>
      </w:pPr>
      <w:r>
        <w:rPr>
          <w:rFonts w:hint="cs"/>
          <w:rtl/>
        </w:rPr>
        <w:t>אדוני - - -</w:t>
      </w:r>
    </w:p>
    <w:p w14:paraId="4D1F194A" w14:textId="77777777" w:rsidR="00000000" w:rsidRDefault="00540457">
      <w:pPr>
        <w:pStyle w:val="af1"/>
        <w:rPr>
          <w:rtl/>
        </w:rPr>
      </w:pPr>
      <w:r>
        <w:rPr>
          <w:rtl/>
        </w:rPr>
        <w:br/>
        <w:t>היו"ר מוחמד ברכה:</w:t>
      </w:r>
    </w:p>
    <w:p w14:paraId="3D1A0379" w14:textId="77777777" w:rsidR="00000000" w:rsidRDefault="00540457">
      <w:pPr>
        <w:pStyle w:val="a0"/>
        <w:rPr>
          <w:rtl/>
        </w:rPr>
      </w:pPr>
    </w:p>
    <w:p w14:paraId="2A041FC3" w14:textId="77777777" w:rsidR="00000000" w:rsidRDefault="00540457">
      <w:pPr>
        <w:pStyle w:val="a0"/>
        <w:rPr>
          <w:rFonts w:hint="cs"/>
          <w:rtl/>
        </w:rPr>
      </w:pPr>
      <w:r>
        <w:rPr>
          <w:rFonts w:hint="cs"/>
          <w:rtl/>
        </w:rPr>
        <w:t>אני נותן לך אפשרויות הוגנות למדי. זה לא יכול להיות. אתה מגזים בצורה יוצאת מגדר הרגיל.</w:t>
      </w:r>
    </w:p>
    <w:p w14:paraId="7B433768" w14:textId="77777777" w:rsidR="00000000" w:rsidRDefault="00540457">
      <w:pPr>
        <w:pStyle w:val="af0"/>
        <w:rPr>
          <w:rtl/>
        </w:rPr>
      </w:pPr>
      <w:r>
        <w:rPr>
          <w:rFonts w:hint="cs"/>
          <w:rtl/>
        </w:rPr>
        <w:br/>
      </w:r>
      <w:r>
        <w:rPr>
          <w:rFonts w:hint="eastAsia"/>
          <w:rtl/>
        </w:rPr>
        <w:t>שאול</w:t>
      </w:r>
      <w:r>
        <w:rPr>
          <w:rtl/>
        </w:rPr>
        <w:t xml:space="preserve"> יהלום (מפד"ל):</w:t>
      </w:r>
    </w:p>
    <w:p w14:paraId="5CB17A21" w14:textId="77777777" w:rsidR="00000000" w:rsidRDefault="00540457">
      <w:pPr>
        <w:pStyle w:val="a0"/>
        <w:rPr>
          <w:rtl/>
        </w:rPr>
      </w:pPr>
    </w:p>
    <w:p w14:paraId="1FA72CD1" w14:textId="77777777" w:rsidR="00000000" w:rsidRDefault="00540457">
      <w:pPr>
        <w:pStyle w:val="a0"/>
        <w:rPr>
          <w:rFonts w:hint="cs"/>
          <w:rtl/>
        </w:rPr>
      </w:pPr>
      <w:r>
        <w:rPr>
          <w:rFonts w:hint="cs"/>
          <w:rtl/>
        </w:rPr>
        <w:t>- - - רק על המפד"ל.</w:t>
      </w:r>
    </w:p>
    <w:p w14:paraId="6B6F05D2" w14:textId="77777777" w:rsidR="00000000" w:rsidRDefault="00540457">
      <w:pPr>
        <w:pStyle w:val="af1"/>
        <w:rPr>
          <w:rtl/>
        </w:rPr>
      </w:pPr>
      <w:r>
        <w:rPr>
          <w:rtl/>
        </w:rPr>
        <w:br/>
        <w:t>היו"ר מוח</w:t>
      </w:r>
      <w:r>
        <w:rPr>
          <w:rtl/>
        </w:rPr>
        <w:t>מד ברכה:</w:t>
      </w:r>
    </w:p>
    <w:p w14:paraId="1D3F3676" w14:textId="77777777" w:rsidR="00000000" w:rsidRDefault="00540457">
      <w:pPr>
        <w:pStyle w:val="a0"/>
        <w:rPr>
          <w:rtl/>
        </w:rPr>
      </w:pPr>
    </w:p>
    <w:p w14:paraId="1D19195F" w14:textId="77777777" w:rsidR="00000000" w:rsidRDefault="00540457">
      <w:pPr>
        <w:pStyle w:val="a0"/>
        <w:rPr>
          <w:rFonts w:hint="cs"/>
          <w:rtl/>
        </w:rPr>
      </w:pPr>
      <w:r>
        <w:rPr>
          <w:rFonts w:hint="cs"/>
          <w:rtl/>
        </w:rPr>
        <w:t>אז תבקש הודעה אישית. הודעה סיעתית - -</w:t>
      </w:r>
    </w:p>
    <w:p w14:paraId="66EF1672" w14:textId="77777777" w:rsidR="00000000" w:rsidRDefault="00540457">
      <w:pPr>
        <w:pStyle w:val="af0"/>
        <w:rPr>
          <w:rtl/>
        </w:rPr>
      </w:pPr>
      <w:r>
        <w:rPr>
          <w:rtl/>
        </w:rPr>
        <w:br/>
        <w:t>שאול יהלום (מפד"ל):</w:t>
      </w:r>
    </w:p>
    <w:p w14:paraId="7D3CF172" w14:textId="77777777" w:rsidR="00000000" w:rsidRDefault="00540457">
      <w:pPr>
        <w:pStyle w:val="a0"/>
        <w:rPr>
          <w:rtl/>
        </w:rPr>
      </w:pPr>
    </w:p>
    <w:p w14:paraId="2607A10B" w14:textId="77777777" w:rsidR="00000000" w:rsidRDefault="00540457">
      <w:pPr>
        <w:pStyle w:val="a0"/>
        <w:rPr>
          <w:rFonts w:hint="cs"/>
          <w:rtl/>
        </w:rPr>
      </w:pPr>
      <w:r>
        <w:rPr>
          <w:rFonts w:hint="cs"/>
          <w:rtl/>
        </w:rPr>
        <w:t>- - - את סגן השר - - -</w:t>
      </w:r>
    </w:p>
    <w:p w14:paraId="0DB9FBF0" w14:textId="77777777" w:rsidR="00000000" w:rsidRDefault="00540457">
      <w:pPr>
        <w:pStyle w:val="af1"/>
        <w:rPr>
          <w:rtl/>
        </w:rPr>
      </w:pPr>
      <w:r>
        <w:rPr>
          <w:rtl/>
        </w:rPr>
        <w:br/>
        <w:t>היו"ר מוחמד ברכה:</w:t>
      </w:r>
    </w:p>
    <w:p w14:paraId="3302F0F8" w14:textId="77777777" w:rsidR="00000000" w:rsidRDefault="00540457">
      <w:pPr>
        <w:pStyle w:val="a0"/>
        <w:rPr>
          <w:rtl/>
        </w:rPr>
      </w:pPr>
    </w:p>
    <w:p w14:paraId="12E31836" w14:textId="77777777" w:rsidR="00000000" w:rsidRDefault="00540457">
      <w:pPr>
        <w:pStyle w:val="a0"/>
        <w:rPr>
          <w:rFonts w:hint="cs"/>
          <w:rtl/>
        </w:rPr>
      </w:pPr>
      <w:r>
        <w:rPr>
          <w:rFonts w:hint="cs"/>
          <w:rtl/>
        </w:rPr>
        <w:t>- - יש תקנון של הכנסת. הוא דובר כאן. הוא דובר על הבמה, הוא רשאי - - -</w:t>
      </w:r>
    </w:p>
    <w:p w14:paraId="2D249959" w14:textId="77777777" w:rsidR="00000000" w:rsidRDefault="00540457">
      <w:pPr>
        <w:pStyle w:val="af0"/>
        <w:rPr>
          <w:rtl/>
        </w:rPr>
      </w:pPr>
      <w:r>
        <w:rPr>
          <w:rtl/>
        </w:rPr>
        <w:br/>
        <w:t>שאול יהלום (מפד"ל):</w:t>
      </w:r>
    </w:p>
    <w:p w14:paraId="701BBAFA" w14:textId="77777777" w:rsidR="00000000" w:rsidRDefault="00540457">
      <w:pPr>
        <w:pStyle w:val="a0"/>
        <w:rPr>
          <w:rtl/>
        </w:rPr>
      </w:pPr>
    </w:p>
    <w:p w14:paraId="72E10C3E" w14:textId="77777777" w:rsidR="00000000" w:rsidRDefault="00540457">
      <w:pPr>
        <w:pStyle w:val="a0"/>
        <w:rPr>
          <w:rFonts w:hint="cs"/>
          <w:rtl/>
        </w:rPr>
      </w:pPr>
      <w:r>
        <w:rPr>
          <w:rFonts w:hint="cs"/>
          <w:rtl/>
        </w:rPr>
        <w:t xml:space="preserve">אתה הפסקת את בוים, למה? </w:t>
      </w:r>
    </w:p>
    <w:p w14:paraId="3E9F9771" w14:textId="77777777" w:rsidR="00000000" w:rsidRDefault="00540457">
      <w:pPr>
        <w:pStyle w:val="af1"/>
        <w:rPr>
          <w:rtl/>
        </w:rPr>
      </w:pPr>
      <w:r>
        <w:rPr>
          <w:rtl/>
        </w:rPr>
        <w:br/>
        <w:t>היו"ר מוחמד ברכה:</w:t>
      </w:r>
    </w:p>
    <w:p w14:paraId="0B8199B4" w14:textId="77777777" w:rsidR="00000000" w:rsidRDefault="00540457">
      <w:pPr>
        <w:pStyle w:val="a0"/>
        <w:rPr>
          <w:rtl/>
        </w:rPr>
      </w:pPr>
    </w:p>
    <w:p w14:paraId="05F24518" w14:textId="77777777" w:rsidR="00000000" w:rsidRDefault="00540457">
      <w:pPr>
        <w:pStyle w:val="a0"/>
        <w:rPr>
          <w:rFonts w:hint="cs"/>
          <w:rtl/>
        </w:rPr>
      </w:pPr>
      <w:r>
        <w:rPr>
          <w:rFonts w:hint="cs"/>
          <w:rtl/>
        </w:rPr>
        <w:t>טוב, א</w:t>
      </w:r>
      <w:r>
        <w:rPr>
          <w:rFonts w:hint="cs"/>
          <w:rtl/>
        </w:rPr>
        <w:t xml:space="preserve">ני קורא אותך לסדר פעם שלישית. נא לצאת בבקשה עכשיו. תצא. </w:t>
      </w:r>
    </w:p>
    <w:p w14:paraId="3A514DC3" w14:textId="77777777" w:rsidR="00000000" w:rsidRDefault="00540457">
      <w:pPr>
        <w:pStyle w:val="af0"/>
        <w:rPr>
          <w:rtl/>
        </w:rPr>
      </w:pPr>
      <w:r>
        <w:rPr>
          <w:rtl/>
        </w:rPr>
        <w:br/>
        <w:t>משה גפני (יהדות התורה):</w:t>
      </w:r>
    </w:p>
    <w:p w14:paraId="5C20F37A" w14:textId="77777777" w:rsidR="00000000" w:rsidRDefault="00540457">
      <w:pPr>
        <w:pStyle w:val="a0"/>
        <w:rPr>
          <w:rtl/>
        </w:rPr>
      </w:pPr>
    </w:p>
    <w:p w14:paraId="77296DA7" w14:textId="77777777" w:rsidR="00000000" w:rsidRDefault="00540457">
      <w:pPr>
        <w:pStyle w:val="a0"/>
        <w:rPr>
          <w:rFonts w:hint="cs"/>
          <w:rtl/>
        </w:rPr>
      </w:pPr>
      <w:r>
        <w:rPr>
          <w:rFonts w:hint="cs"/>
          <w:rtl/>
        </w:rPr>
        <w:t>אז מה נעשה עכשיו?</w:t>
      </w:r>
    </w:p>
    <w:p w14:paraId="0B6093CF" w14:textId="77777777" w:rsidR="00000000" w:rsidRDefault="00540457">
      <w:pPr>
        <w:pStyle w:val="af1"/>
        <w:rPr>
          <w:rtl/>
        </w:rPr>
      </w:pPr>
      <w:r>
        <w:rPr>
          <w:rtl/>
        </w:rPr>
        <w:br/>
        <w:t>היו"ר מוחמד ברכה:</w:t>
      </w:r>
    </w:p>
    <w:p w14:paraId="131334A8" w14:textId="77777777" w:rsidR="00000000" w:rsidRDefault="00540457">
      <w:pPr>
        <w:pStyle w:val="a0"/>
        <w:rPr>
          <w:rtl/>
        </w:rPr>
      </w:pPr>
    </w:p>
    <w:p w14:paraId="62D7DD4E" w14:textId="77777777" w:rsidR="00000000" w:rsidRDefault="00540457">
      <w:pPr>
        <w:pStyle w:val="a0"/>
        <w:rPr>
          <w:rFonts w:hint="cs"/>
          <w:rtl/>
        </w:rPr>
      </w:pPr>
      <w:r>
        <w:rPr>
          <w:rFonts w:hint="cs"/>
          <w:rtl/>
        </w:rPr>
        <w:t xml:space="preserve">זה יהיה משעמם, אין מה להגיד. </w:t>
      </w:r>
    </w:p>
    <w:p w14:paraId="0E51F618" w14:textId="77777777" w:rsidR="00000000" w:rsidRDefault="00540457">
      <w:pPr>
        <w:pStyle w:val="-"/>
        <w:rPr>
          <w:rtl/>
        </w:rPr>
      </w:pPr>
      <w:r>
        <w:rPr>
          <w:rtl/>
        </w:rPr>
        <w:br/>
      </w:r>
      <w:bookmarkStart w:id="338" w:name="FS000000494T03_12_2003_15_25_54"/>
      <w:bookmarkStart w:id="339" w:name="FS000000494T03_12_2003_15_25_58C"/>
      <w:bookmarkEnd w:id="338"/>
      <w:bookmarkEnd w:id="339"/>
      <w:r>
        <w:rPr>
          <w:rtl/>
        </w:rPr>
        <w:t>אליהו ישי (ש"ס):</w:t>
      </w:r>
    </w:p>
    <w:p w14:paraId="795ABAC0" w14:textId="77777777" w:rsidR="00000000" w:rsidRDefault="00540457">
      <w:pPr>
        <w:pStyle w:val="a0"/>
        <w:rPr>
          <w:rFonts w:hint="cs"/>
          <w:rtl/>
        </w:rPr>
      </w:pPr>
    </w:p>
    <w:p w14:paraId="28BB5542" w14:textId="77777777" w:rsidR="00000000" w:rsidRDefault="00540457">
      <w:pPr>
        <w:pStyle w:val="a0"/>
        <w:rPr>
          <w:rFonts w:hint="cs"/>
          <w:rtl/>
        </w:rPr>
      </w:pPr>
      <w:r>
        <w:rPr>
          <w:rFonts w:hint="cs"/>
          <w:rtl/>
        </w:rPr>
        <w:t xml:space="preserve">עכשיו אני לא אוכל לקבל עוד כמה דקות. </w:t>
      </w:r>
    </w:p>
    <w:p w14:paraId="35C2820B" w14:textId="77777777" w:rsidR="00000000" w:rsidRDefault="00540457">
      <w:pPr>
        <w:pStyle w:val="af0"/>
        <w:rPr>
          <w:rtl/>
        </w:rPr>
      </w:pPr>
      <w:r>
        <w:rPr>
          <w:rtl/>
        </w:rPr>
        <w:br/>
        <w:t>דוד טל (עם אחד):</w:t>
      </w:r>
    </w:p>
    <w:p w14:paraId="0203BB43" w14:textId="77777777" w:rsidR="00000000" w:rsidRDefault="00540457">
      <w:pPr>
        <w:pStyle w:val="a0"/>
        <w:rPr>
          <w:rFonts w:hint="cs"/>
          <w:rtl/>
        </w:rPr>
      </w:pPr>
    </w:p>
    <w:p w14:paraId="6433B5F4" w14:textId="77777777" w:rsidR="00000000" w:rsidRDefault="00540457">
      <w:pPr>
        <w:pStyle w:val="a0"/>
        <w:rPr>
          <w:rFonts w:hint="cs"/>
          <w:rtl/>
        </w:rPr>
      </w:pPr>
      <w:r>
        <w:rPr>
          <w:rFonts w:hint="cs"/>
          <w:rtl/>
        </w:rPr>
        <w:t>אדוני היושב-ראש, אפשר אולי מח</w:t>
      </w:r>
      <w:r>
        <w:rPr>
          <w:rFonts w:hint="cs"/>
          <w:rtl/>
        </w:rPr>
        <w:t xml:space="preserve">ילה וסליחה וכפרה - - - </w:t>
      </w:r>
    </w:p>
    <w:p w14:paraId="2ED84FD3" w14:textId="77777777" w:rsidR="00000000" w:rsidRDefault="00540457">
      <w:pPr>
        <w:pStyle w:val="af1"/>
        <w:rPr>
          <w:rtl/>
        </w:rPr>
      </w:pPr>
      <w:r>
        <w:rPr>
          <w:rtl/>
        </w:rPr>
        <w:br/>
        <w:t>היו"ר מוחמד ברכה:</w:t>
      </w:r>
    </w:p>
    <w:p w14:paraId="3B7B17A3" w14:textId="77777777" w:rsidR="00000000" w:rsidRDefault="00540457">
      <w:pPr>
        <w:pStyle w:val="a0"/>
        <w:rPr>
          <w:rtl/>
        </w:rPr>
      </w:pPr>
    </w:p>
    <w:p w14:paraId="7C4694B7" w14:textId="77777777" w:rsidR="00000000" w:rsidRDefault="00540457">
      <w:pPr>
        <w:pStyle w:val="a0"/>
        <w:rPr>
          <w:rFonts w:hint="cs"/>
          <w:rtl/>
        </w:rPr>
      </w:pPr>
      <w:r>
        <w:rPr>
          <w:rFonts w:hint="cs"/>
          <w:rtl/>
        </w:rPr>
        <w:t xml:space="preserve">אל תיקח את התפקיד שלך כל כך ברצינות, אברהם. אני מראש אמרתי שמתוך רחמים על הסדרנים אני לא קורא אותך לסדר. </w:t>
      </w:r>
    </w:p>
    <w:p w14:paraId="3AC41BC7" w14:textId="77777777" w:rsidR="00000000" w:rsidRDefault="00540457">
      <w:pPr>
        <w:pStyle w:val="-"/>
        <w:rPr>
          <w:rtl/>
        </w:rPr>
      </w:pPr>
      <w:r>
        <w:rPr>
          <w:rtl/>
        </w:rPr>
        <w:br/>
      </w:r>
      <w:bookmarkStart w:id="340" w:name="FS000000494T03_12_2003_15_27_44C"/>
      <w:bookmarkEnd w:id="340"/>
      <w:r>
        <w:rPr>
          <w:rtl/>
        </w:rPr>
        <w:t>אליהו ישי (ש"ס):</w:t>
      </w:r>
    </w:p>
    <w:p w14:paraId="106A7F55" w14:textId="77777777" w:rsidR="00000000" w:rsidRDefault="00540457">
      <w:pPr>
        <w:pStyle w:val="a0"/>
        <w:rPr>
          <w:rtl/>
        </w:rPr>
      </w:pPr>
    </w:p>
    <w:p w14:paraId="60A391C8" w14:textId="77777777" w:rsidR="00000000" w:rsidRDefault="00540457">
      <w:pPr>
        <w:pStyle w:val="a0"/>
        <w:rPr>
          <w:rFonts w:hint="cs"/>
          <w:rtl/>
        </w:rPr>
      </w:pPr>
      <w:r>
        <w:rPr>
          <w:rFonts w:hint="cs"/>
          <w:rtl/>
        </w:rPr>
        <w:t xml:space="preserve">אי-אפשר לנתק אותם מהכיסא. לא תוכל לנתק אותם מהכיסא, מה אתה מנסה בכלל. </w:t>
      </w:r>
    </w:p>
    <w:p w14:paraId="7E1C7E71" w14:textId="77777777" w:rsidR="00000000" w:rsidRDefault="00540457">
      <w:pPr>
        <w:pStyle w:val="af0"/>
        <w:rPr>
          <w:rtl/>
        </w:rPr>
      </w:pPr>
      <w:r>
        <w:rPr>
          <w:rtl/>
        </w:rPr>
        <w:br/>
        <w:t>היו"ר מוחמד ברכ</w:t>
      </w:r>
      <w:r>
        <w:rPr>
          <w:rtl/>
        </w:rPr>
        <w:t>ה:</w:t>
      </w:r>
    </w:p>
    <w:p w14:paraId="262BBE9F" w14:textId="77777777" w:rsidR="00000000" w:rsidRDefault="00540457">
      <w:pPr>
        <w:pStyle w:val="a0"/>
        <w:rPr>
          <w:rtl/>
        </w:rPr>
      </w:pPr>
    </w:p>
    <w:p w14:paraId="773CA01E" w14:textId="77777777" w:rsidR="00000000" w:rsidRDefault="00540457">
      <w:pPr>
        <w:pStyle w:val="a0"/>
        <w:rPr>
          <w:rFonts w:hint="cs"/>
          <w:rtl/>
        </w:rPr>
      </w:pPr>
      <w:r>
        <w:rPr>
          <w:rFonts w:hint="cs"/>
          <w:rtl/>
        </w:rPr>
        <w:t xml:space="preserve">נא לצאת, חבר הכנסת יהלום. בבקשה, אדוני. </w:t>
      </w:r>
    </w:p>
    <w:p w14:paraId="6BD78E3D" w14:textId="77777777" w:rsidR="00000000" w:rsidRDefault="00540457">
      <w:pPr>
        <w:pStyle w:val="af0"/>
        <w:rPr>
          <w:rtl/>
        </w:rPr>
      </w:pPr>
      <w:r>
        <w:rPr>
          <w:rtl/>
        </w:rPr>
        <w:br/>
        <w:t>אילנה כהן (עם אחד):</w:t>
      </w:r>
    </w:p>
    <w:p w14:paraId="4778B75D" w14:textId="77777777" w:rsidR="00000000" w:rsidRDefault="00540457">
      <w:pPr>
        <w:pStyle w:val="a0"/>
        <w:rPr>
          <w:rtl/>
        </w:rPr>
      </w:pPr>
    </w:p>
    <w:p w14:paraId="7D1F58B4" w14:textId="77777777" w:rsidR="00000000" w:rsidRDefault="00540457">
      <w:pPr>
        <w:pStyle w:val="a0"/>
        <w:rPr>
          <w:rFonts w:hint="cs"/>
          <w:rtl/>
        </w:rPr>
      </w:pPr>
      <w:r>
        <w:rPr>
          <w:rFonts w:hint="cs"/>
          <w:rtl/>
        </w:rPr>
        <w:t xml:space="preserve">אתה צריך לרחם על הסדרנים, בחייך. </w:t>
      </w:r>
    </w:p>
    <w:p w14:paraId="369ADD23" w14:textId="77777777" w:rsidR="00000000" w:rsidRDefault="00540457">
      <w:pPr>
        <w:pStyle w:val="af1"/>
        <w:rPr>
          <w:rtl/>
        </w:rPr>
      </w:pPr>
      <w:r>
        <w:rPr>
          <w:rtl/>
        </w:rPr>
        <w:br/>
        <w:t>היו"ר מוחמד ברכה:</w:t>
      </w:r>
    </w:p>
    <w:p w14:paraId="6E226958" w14:textId="77777777" w:rsidR="00000000" w:rsidRDefault="00540457">
      <w:pPr>
        <w:pStyle w:val="a0"/>
        <w:rPr>
          <w:rtl/>
        </w:rPr>
      </w:pPr>
    </w:p>
    <w:p w14:paraId="393048CF" w14:textId="77777777" w:rsidR="00000000" w:rsidRDefault="00540457">
      <w:pPr>
        <w:pStyle w:val="a0"/>
        <w:rPr>
          <w:rFonts w:hint="cs"/>
          <w:rtl/>
        </w:rPr>
      </w:pPr>
      <w:r>
        <w:rPr>
          <w:rFonts w:hint="cs"/>
          <w:rtl/>
        </w:rPr>
        <w:t xml:space="preserve">אני הודעתי מראש. אני לא צריך לחזור על אותה בדיחה מיליון פעם. זה יהיה לעוס. </w:t>
      </w:r>
    </w:p>
    <w:p w14:paraId="0C660026" w14:textId="77777777" w:rsidR="00000000" w:rsidRDefault="00540457">
      <w:pPr>
        <w:pStyle w:val="af0"/>
        <w:rPr>
          <w:rtl/>
        </w:rPr>
      </w:pPr>
      <w:r>
        <w:rPr>
          <w:rtl/>
        </w:rPr>
        <w:br/>
        <w:t>משה גפני (יהדות התורה):</w:t>
      </w:r>
    </w:p>
    <w:p w14:paraId="40206834" w14:textId="77777777" w:rsidR="00000000" w:rsidRDefault="00540457">
      <w:pPr>
        <w:pStyle w:val="a0"/>
        <w:rPr>
          <w:rtl/>
        </w:rPr>
      </w:pPr>
    </w:p>
    <w:p w14:paraId="364A67C9" w14:textId="77777777" w:rsidR="00000000" w:rsidRDefault="00540457">
      <w:pPr>
        <w:pStyle w:val="a0"/>
        <w:rPr>
          <w:rFonts w:hint="cs"/>
          <w:rtl/>
        </w:rPr>
      </w:pPr>
      <w:r>
        <w:rPr>
          <w:rFonts w:hint="cs"/>
          <w:rtl/>
        </w:rPr>
        <w:t>אולי עד שחבר הכנסת שאול יהלום יצא</w:t>
      </w:r>
      <w:r>
        <w:rPr>
          <w:rFonts w:hint="cs"/>
          <w:rtl/>
        </w:rPr>
        <w:t xml:space="preserve"> - - -</w:t>
      </w:r>
    </w:p>
    <w:p w14:paraId="5F7C5C24" w14:textId="77777777" w:rsidR="00000000" w:rsidRDefault="00540457">
      <w:pPr>
        <w:pStyle w:val="af0"/>
        <w:rPr>
          <w:rtl/>
        </w:rPr>
      </w:pPr>
      <w:r>
        <w:rPr>
          <w:rtl/>
        </w:rPr>
        <w:br/>
        <w:t>שאול יהלום (מפד"ל):</w:t>
      </w:r>
    </w:p>
    <w:p w14:paraId="40E7ADEA" w14:textId="77777777" w:rsidR="00000000" w:rsidRDefault="00540457">
      <w:pPr>
        <w:pStyle w:val="a0"/>
        <w:rPr>
          <w:rtl/>
        </w:rPr>
      </w:pPr>
    </w:p>
    <w:p w14:paraId="1307C5DF" w14:textId="77777777" w:rsidR="00000000" w:rsidRDefault="00540457">
      <w:pPr>
        <w:pStyle w:val="a0"/>
        <w:rPr>
          <w:rFonts w:hint="cs"/>
          <w:rtl/>
        </w:rPr>
      </w:pPr>
      <w:r>
        <w:rPr>
          <w:rFonts w:hint="cs"/>
          <w:rtl/>
        </w:rPr>
        <w:t>אדוני - - - הפסיק את סגן השר - - - משמיץ כל הזמן - - -</w:t>
      </w:r>
    </w:p>
    <w:p w14:paraId="2C3ECA03" w14:textId="77777777" w:rsidR="00000000" w:rsidRDefault="00540457">
      <w:pPr>
        <w:pStyle w:val="af1"/>
        <w:rPr>
          <w:rtl/>
        </w:rPr>
      </w:pPr>
      <w:r>
        <w:rPr>
          <w:rtl/>
        </w:rPr>
        <w:br/>
        <w:t>היו"ר מוחמד ברכה:</w:t>
      </w:r>
    </w:p>
    <w:p w14:paraId="7FD8B24C" w14:textId="77777777" w:rsidR="00000000" w:rsidRDefault="00540457">
      <w:pPr>
        <w:pStyle w:val="a0"/>
        <w:rPr>
          <w:rtl/>
        </w:rPr>
      </w:pPr>
    </w:p>
    <w:p w14:paraId="373D0C50" w14:textId="77777777" w:rsidR="00000000" w:rsidRDefault="00540457">
      <w:pPr>
        <w:pStyle w:val="a0"/>
        <w:rPr>
          <w:rFonts w:hint="cs"/>
          <w:rtl/>
        </w:rPr>
      </w:pPr>
      <w:r>
        <w:rPr>
          <w:rFonts w:hint="cs"/>
          <w:rtl/>
        </w:rPr>
        <w:t xml:space="preserve">לא, לא. עכשיו אתה עושה דבר שאתה לא צריך לעשות. </w:t>
      </w:r>
    </w:p>
    <w:p w14:paraId="3C0E38E5" w14:textId="77777777" w:rsidR="00000000" w:rsidRDefault="00540457">
      <w:pPr>
        <w:pStyle w:val="af0"/>
        <w:rPr>
          <w:rtl/>
        </w:rPr>
      </w:pPr>
      <w:r>
        <w:rPr>
          <w:rtl/>
        </w:rPr>
        <w:br/>
        <w:t>שאול יהלום (מפד"ל):</w:t>
      </w:r>
    </w:p>
    <w:p w14:paraId="08A98F3F" w14:textId="77777777" w:rsidR="00000000" w:rsidRDefault="00540457">
      <w:pPr>
        <w:pStyle w:val="a0"/>
        <w:rPr>
          <w:rtl/>
        </w:rPr>
      </w:pPr>
    </w:p>
    <w:p w14:paraId="6BE9267F" w14:textId="77777777" w:rsidR="00000000" w:rsidRDefault="00540457">
      <w:pPr>
        <w:pStyle w:val="a0"/>
        <w:rPr>
          <w:rFonts w:hint="cs"/>
          <w:rtl/>
        </w:rPr>
      </w:pPr>
      <w:r>
        <w:rPr>
          <w:rFonts w:hint="cs"/>
          <w:rtl/>
        </w:rPr>
        <w:t>- - -</w:t>
      </w:r>
    </w:p>
    <w:p w14:paraId="6A76C255" w14:textId="77777777" w:rsidR="00000000" w:rsidRDefault="00540457">
      <w:pPr>
        <w:pStyle w:val="af1"/>
        <w:rPr>
          <w:rtl/>
        </w:rPr>
      </w:pPr>
      <w:r>
        <w:rPr>
          <w:rtl/>
        </w:rPr>
        <w:br/>
      </w:r>
      <w:r>
        <w:rPr>
          <w:rFonts w:hint="cs"/>
          <w:rtl/>
        </w:rPr>
        <w:br/>
      </w:r>
      <w:r>
        <w:rPr>
          <w:rtl/>
        </w:rPr>
        <w:br/>
        <w:t>היו"ר מוחמד ברכה:</w:t>
      </w:r>
    </w:p>
    <w:p w14:paraId="690A1BCE" w14:textId="77777777" w:rsidR="00000000" w:rsidRDefault="00540457">
      <w:pPr>
        <w:pStyle w:val="a0"/>
        <w:rPr>
          <w:rtl/>
        </w:rPr>
      </w:pPr>
    </w:p>
    <w:p w14:paraId="43D9A160" w14:textId="77777777" w:rsidR="00000000" w:rsidRDefault="00540457">
      <w:pPr>
        <w:pStyle w:val="a0"/>
        <w:rPr>
          <w:rFonts w:hint="cs"/>
          <w:rtl/>
        </w:rPr>
      </w:pPr>
      <w:r>
        <w:rPr>
          <w:rFonts w:hint="cs"/>
          <w:rtl/>
        </w:rPr>
        <w:t>תודה, אדוני. תצא, בבקשה.</w:t>
      </w:r>
    </w:p>
    <w:p w14:paraId="0F10BD2A" w14:textId="77777777" w:rsidR="00000000" w:rsidRDefault="00540457">
      <w:pPr>
        <w:pStyle w:val="-"/>
        <w:rPr>
          <w:rtl/>
        </w:rPr>
      </w:pPr>
      <w:r>
        <w:rPr>
          <w:rtl/>
        </w:rPr>
        <w:br/>
      </w:r>
      <w:bookmarkStart w:id="341" w:name="FS000000494T03_12_2003_15_33_22C"/>
      <w:bookmarkEnd w:id="341"/>
      <w:r>
        <w:rPr>
          <w:rtl/>
        </w:rPr>
        <w:t>אליהו ישי (ש"ס):</w:t>
      </w:r>
    </w:p>
    <w:p w14:paraId="1035AD35" w14:textId="77777777" w:rsidR="00000000" w:rsidRDefault="00540457">
      <w:pPr>
        <w:pStyle w:val="a0"/>
        <w:rPr>
          <w:rtl/>
        </w:rPr>
      </w:pPr>
    </w:p>
    <w:p w14:paraId="76427F86" w14:textId="77777777" w:rsidR="00000000" w:rsidRDefault="00540457">
      <w:pPr>
        <w:pStyle w:val="a0"/>
        <w:rPr>
          <w:rFonts w:hint="cs"/>
          <w:rtl/>
        </w:rPr>
      </w:pPr>
      <w:r>
        <w:rPr>
          <w:rFonts w:hint="cs"/>
          <w:rtl/>
        </w:rPr>
        <w:t>אני אומר א</w:t>
      </w:r>
      <w:r>
        <w:rPr>
          <w:rFonts w:hint="cs"/>
          <w:rtl/>
        </w:rPr>
        <w:t>ת האמת, היא כואבת, אני יודע שהיא כואבת, אני אומר את האמת. לכן - - -</w:t>
      </w:r>
    </w:p>
    <w:p w14:paraId="70233D80" w14:textId="77777777" w:rsidR="00000000" w:rsidRDefault="00540457">
      <w:pPr>
        <w:pStyle w:val="a0"/>
        <w:jc w:val="center"/>
        <w:rPr>
          <w:rFonts w:hint="cs"/>
          <w:rtl/>
        </w:rPr>
      </w:pPr>
      <w:r>
        <w:rPr>
          <w:rtl/>
        </w:rPr>
        <w:br/>
        <w:t>(</w:t>
      </w:r>
      <w:r>
        <w:rPr>
          <w:rFonts w:hint="cs"/>
          <w:rtl/>
        </w:rPr>
        <w:t>חבר הכנסת שאול יהלום יוצא מאולם המליאה.)</w:t>
      </w:r>
    </w:p>
    <w:p w14:paraId="12FB413A" w14:textId="77777777" w:rsidR="00000000" w:rsidRDefault="00540457">
      <w:pPr>
        <w:pStyle w:val="af0"/>
        <w:rPr>
          <w:rtl/>
        </w:rPr>
      </w:pPr>
      <w:r>
        <w:rPr>
          <w:rtl/>
        </w:rPr>
        <w:br/>
        <w:t>חיים כץ (הליכוד):</w:t>
      </w:r>
    </w:p>
    <w:p w14:paraId="4C020CEF" w14:textId="77777777" w:rsidR="00000000" w:rsidRDefault="00540457">
      <w:pPr>
        <w:pStyle w:val="a0"/>
        <w:rPr>
          <w:rtl/>
        </w:rPr>
      </w:pPr>
    </w:p>
    <w:p w14:paraId="05B715E1" w14:textId="77777777" w:rsidR="00000000" w:rsidRDefault="00540457">
      <w:pPr>
        <w:pStyle w:val="a0"/>
        <w:rPr>
          <w:rFonts w:hint="cs"/>
          <w:rtl/>
        </w:rPr>
      </w:pPr>
      <w:r>
        <w:rPr>
          <w:rFonts w:hint="cs"/>
          <w:rtl/>
        </w:rPr>
        <w:t>- - -</w:t>
      </w:r>
    </w:p>
    <w:p w14:paraId="5BCEFF2D" w14:textId="77777777" w:rsidR="00000000" w:rsidRDefault="00540457">
      <w:pPr>
        <w:pStyle w:val="af1"/>
        <w:rPr>
          <w:rtl/>
        </w:rPr>
      </w:pPr>
      <w:r>
        <w:rPr>
          <w:rtl/>
        </w:rPr>
        <w:br/>
        <w:t>היו"ר מוחמד ברכה:</w:t>
      </w:r>
    </w:p>
    <w:p w14:paraId="2F204228" w14:textId="77777777" w:rsidR="00000000" w:rsidRDefault="00540457">
      <w:pPr>
        <w:pStyle w:val="a0"/>
        <w:rPr>
          <w:rtl/>
        </w:rPr>
      </w:pPr>
    </w:p>
    <w:p w14:paraId="0396C616" w14:textId="77777777" w:rsidR="00000000" w:rsidRDefault="00540457">
      <w:pPr>
        <w:pStyle w:val="a0"/>
        <w:rPr>
          <w:rFonts w:hint="cs"/>
          <w:rtl/>
        </w:rPr>
      </w:pPr>
      <w:r>
        <w:rPr>
          <w:rFonts w:hint="cs"/>
          <w:rtl/>
        </w:rPr>
        <w:t>חבר הכנסת כץ. שנייה. חבר הכנסת אלי ישי, אתה צריך לסיים במשפט אחרון, בבקשה.</w:t>
      </w:r>
    </w:p>
    <w:p w14:paraId="4A39ED65" w14:textId="77777777" w:rsidR="00000000" w:rsidRDefault="00540457">
      <w:pPr>
        <w:pStyle w:val="-"/>
        <w:rPr>
          <w:rtl/>
        </w:rPr>
      </w:pPr>
      <w:r>
        <w:rPr>
          <w:rtl/>
        </w:rPr>
        <w:br/>
      </w:r>
      <w:bookmarkStart w:id="342" w:name="FS000000494T03_12_2003_15_35_03C"/>
      <w:bookmarkEnd w:id="342"/>
      <w:r>
        <w:rPr>
          <w:rtl/>
        </w:rPr>
        <w:t>אליהו ישי (ש"ס):</w:t>
      </w:r>
    </w:p>
    <w:p w14:paraId="2B550666" w14:textId="77777777" w:rsidR="00000000" w:rsidRDefault="00540457">
      <w:pPr>
        <w:pStyle w:val="a0"/>
        <w:rPr>
          <w:rtl/>
        </w:rPr>
      </w:pPr>
    </w:p>
    <w:p w14:paraId="77E32E33" w14:textId="77777777" w:rsidR="00000000" w:rsidRDefault="00540457">
      <w:pPr>
        <w:pStyle w:val="a0"/>
        <w:rPr>
          <w:rFonts w:hint="cs"/>
          <w:rtl/>
        </w:rPr>
      </w:pPr>
      <w:r>
        <w:rPr>
          <w:rFonts w:hint="cs"/>
          <w:rtl/>
        </w:rPr>
        <w:t>אני כ</w:t>
      </w:r>
      <w:r>
        <w:rPr>
          <w:rFonts w:hint="cs"/>
          <w:rtl/>
        </w:rPr>
        <w:t>בר מסיים. לכן, לצערי הרב - באמת צר לי - קשה לי להבין ולהאמין ולעכל כיצד בשישה מנדטים אפשר להרוס את כל המדינה היהודית, לפגוע בשכבות החלשות, לתת יד למהרסי ומחריבי הדת, באין מפריע. אבל, כפי שאמרתי, הציבור ישפוט בסופו של דבר את ההתנהלות הקשה.</w:t>
      </w:r>
    </w:p>
    <w:p w14:paraId="61704EBD" w14:textId="77777777" w:rsidR="00000000" w:rsidRDefault="00540457">
      <w:pPr>
        <w:pStyle w:val="a0"/>
        <w:rPr>
          <w:rFonts w:hint="cs"/>
          <w:rtl/>
        </w:rPr>
      </w:pPr>
    </w:p>
    <w:p w14:paraId="2C899E60" w14:textId="77777777" w:rsidR="00000000" w:rsidRDefault="00540457">
      <w:pPr>
        <w:pStyle w:val="a0"/>
        <w:rPr>
          <w:rFonts w:hint="cs"/>
          <w:rtl/>
        </w:rPr>
      </w:pPr>
      <w:r>
        <w:rPr>
          <w:rFonts w:hint="cs"/>
          <w:rtl/>
        </w:rPr>
        <w:t>לעצם העניין, העמ</w:t>
      </w:r>
      <w:r>
        <w:rPr>
          <w:rFonts w:hint="cs"/>
          <w:rtl/>
        </w:rPr>
        <w:t>דה של שר הפנים בעניין הרפורמים - שר בישראל לוקח את הדין לידיים. כמייצג הממשלה, כחבר הממשלה, הוא חייב לייצג את החלטת הממשלה ואת מה שהיועץ המשפטי לממשלה קובע. בעניין הרפורמים אמר היועץ המשפטי לממשלה את דברו. שר הפנים בעצם קם וקובע אחרת, או מחליט אחרת, באין מ</w:t>
      </w:r>
      <w:r>
        <w:rPr>
          <w:rFonts w:hint="cs"/>
          <w:rtl/>
        </w:rPr>
        <w:t xml:space="preserve">פריע. </w:t>
      </w:r>
    </w:p>
    <w:p w14:paraId="368D8A10" w14:textId="77777777" w:rsidR="00000000" w:rsidRDefault="00540457">
      <w:pPr>
        <w:pStyle w:val="a0"/>
        <w:rPr>
          <w:rFonts w:hint="cs"/>
          <w:rtl/>
        </w:rPr>
      </w:pPr>
    </w:p>
    <w:p w14:paraId="6EF662B3" w14:textId="77777777" w:rsidR="00000000" w:rsidRDefault="00540457">
      <w:pPr>
        <w:pStyle w:val="a0"/>
        <w:rPr>
          <w:rFonts w:hint="cs"/>
          <w:rtl/>
        </w:rPr>
      </w:pPr>
      <w:r>
        <w:rPr>
          <w:rFonts w:hint="cs"/>
          <w:rtl/>
        </w:rPr>
        <w:t>לו קרה ששר מש"ס - חס וחלילה, בר-מינן, לא עלינו - קם ויצא נגד בג"ץ, ואמר משהו, או בא לבית-משפט ואמר את מה שהוא מאמין - באמת על-פי תורת ישראל וכללי ישראל ומסורת ישראל - היה פה אסון, היתה פה קטסטרופה, היו מבקשים את ההדחה שלו, היה פה רעש: פגיעה באושיות</w:t>
      </w:r>
      <w:r>
        <w:rPr>
          <w:rFonts w:hint="cs"/>
          <w:rtl/>
        </w:rPr>
        <w:t xml:space="preserve"> החוק, בדמוקרטיה, בבית-המשפט העליון. קם שר הפנים במדינת ישראל, שהמגמה והמטרה שלו הן להפוך את מדינת ישראל לאחת המדינות, שהרוב במדינה יהיה של  לא-יהודים - זו בעצם המגמה שלו, הוא עובד בשיטתיות - - </w:t>
      </w:r>
    </w:p>
    <w:p w14:paraId="7D355387" w14:textId="77777777" w:rsidR="00000000" w:rsidRDefault="00540457">
      <w:pPr>
        <w:pStyle w:val="af1"/>
        <w:rPr>
          <w:rFonts w:hint="cs"/>
          <w:rtl/>
        </w:rPr>
      </w:pPr>
      <w:r>
        <w:rPr>
          <w:rtl/>
        </w:rPr>
        <w:br/>
      </w:r>
    </w:p>
    <w:p w14:paraId="01D24E78" w14:textId="77777777" w:rsidR="00000000" w:rsidRDefault="00540457">
      <w:pPr>
        <w:pStyle w:val="af1"/>
        <w:rPr>
          <w:rFonts w:hint="cs"/>
          <w:rtl/>
        </w:rPr>
      </w:pPr>
    </w:p>
    <w:p w14:paraId="7C18FEC6" w14:textId="77777777" w:rsidR="00000000" w:rsidRDefault="00540457">
      <w:pPr>
        <w:pStyle w:val="af1"/>
        <w:rPr>
          <w:rtl/>
        </w:rPr>
      </w:pPr>
      <w:r>
        <w:rPr>
          <w:rtl/>
        </w:rPr>
        <w:t>היו"ר מוחמד ברכה:</w:t>
      </w:r>
    </w:p>
    <w:p w14:paraId="65F2E013" w14:textId="77777777" w:rsidR="00000000" w:rsidRDefault="00540457">
      <w:pPr>
        <w:pStyle w:val="a0"/>
        <w:rPr>
          <w:rtl/>
        </w:rPr>
      </w:pPr>
    </w:p>
    <w:p w14:paraId="318B2A45" w14:textId="77777777" w:rsidR="00000000" w:rsidRDefault="00540457">
      <w:pPr>
        <w:pStyle w:val="a0"/>
        <w:rPr>
          <w:rFonts w:hint="cs"/>
          <w:rtl/>
        </w:rPr>
      </w:pPr>
      <w:r>
        <w:rPr>
          <w:rFonts w:hint="cs"/>
          <w:rtl/>
        </w:rPr>
        <w:t>תודה, אדוני.</w:t>
      </w:r>
    </w:p>
    <w:p w14:paraId="42E16C16" w14:textId="77777777" w:rsidR="00000000" w:rsidRDefault="00540457">
      <w:pPr>
        <w:pStyle w:val="-"/>
        <w:rPr>
          <w:rtl/>
        </w:rPr>
      </w:pPr>
      <w:r>
        <w:rPr>
          <w:rtl/>
        </w:rPr>
        <w:br/>
      </w:r>
      <w:bookmarkStart w:id="343" w:name="FS000000494T03_12_2003_15_41_01C"/>
      <w:bookmarkEnd w:id="343"/>
      <w:r>
        <w:rPr>
          <w:rtl/>
        </w:rPr>
        <w:t>אליהו ישי (ש"ס):</w:t>
      </w:r>
    </w:p>
    <w:p w14:paraId="5CFC6BB8" w14:textId="77777777" w:rsidR="00000000" w:rsidRDefault="00540457">
      <w:pPr>
        <w:pStyle w:val="a0"/>
        <w:rPr>
          <w:rtl/>
        </w:rPr>
      </w:pPr>
    </w:p>
    <w:p w14:paraId="5ABD68FA" w14:textId="77777777" w:rsidR="00000000" w:rsidRDefault="00540457">
      <w:pPr>
        <w:pStyle w:val="a0"/>
        <w:rPr>
          <w:rFonts w:hint="cs"/>
          <w:rtl/>
        </w:rPr>
      </w:pPr>
      <w:r>
        <w:rPr>
          <w:rFonts w:hint="cs"/>
          <w:rtl/>
        </w:rPr>
        <w:t>- - פעם</w:t>
      </w:r>
      <w:r>
        <w:rPr>
          <w:rFonts w:hint="cs"/>
          <w:rtl/>
        </w:rPr>
        <w:t xml:space="preserve"> על-ידי הבאת עובדים זרים, פעם על-ידי מתן אזרחות לעובדים זרים, ועכשיו על-ידי הבאתם של רפורמים או הכשרת הרפורמים ביישוב כיהודים, או גיור רפורמי, וכדומה. </w:t>
      </w:r>
    </w:p>
    <w:p w14:paraId="2F7137AE" w14:textId="77777777" w:rsidR="00000000" w:rsidRDefault="00540457">
      <w:pPr>
        <w:pStyle w:val="a0"/>
        <w:rPr>
          <w:rFonts w:hint="cs"/>
          <w:rtl/>
        </w:rPr>
      </w:pPr>
    </w:p>
    <w:p w14:paraId="2571E787" w14:textId="77777777" w:rsidR="00000000" w:rsidRDefault="00540457">
      <w:pPr>
        <w:pStyle w:val="a0"/>
        <w:rPr>
          <w:rFonts w:hint="cs"/>
          <w:rtl/>
        </w:rPr>
      </w:pPr>
      <w:r>
        <w:rPr>
          <w:rFonts w:hint="cs"/>
          <w:rtl/>
        </w:rPr>
        <w:t>שר הפנים בעצם בועט ברגל גסה באחדות הממשלה, מחליט בניגוד להחלטות הממשלה. אין פוצה פה ומצפצף, ככה נראית ה</w:t>
      </w:r>
      <w:r>
        <w:rPr>
          <w:rFonts w:hint="cs"/>
          <w:rtl/>
        </w:rPr>
        <w:t xml:space="preserve">ממשלה שלנו. אין מלך בישראל, ממשלה שמפקירה את העם שלה, את אזרחי מדינת ישראל. </w:t>
      </w:r>
    </w:p>
    <w:p w14:paraId="1DCBED4D" w14:textId="77777777" w:rsidR="00000000" w:rsidRDefault="00540457">
      <w:pPr>
        <w:pStyle w:val="a0"/>
        <w:rPr>
          <w:rFonts w:hint="cs"/>
          <w:rtl/>
        </w:rPr>
      </w:pPr>
    </w:p>
    <w:p w14:paraId="335B72D9" w14:textId="77777777" w:rsidR="00000000" w:rsidRDefault="00540457">
      <w:pPr>
        <w:pStyle w:val="a0"/>
        <w:rPr>
          <w:rFonts w:hint="cs"/>
          <w:rtl/>
        </w:rPr>
      </w:pPr>
      <w:r>
        <w:rPr>
          <w:rFonts w:hint="cs"/>
          <w:rtl/>
        </w:rPr>
        <w:t xml:space="preserve">כפי שאני נוהג לסיים - "כי תעביר ממשלת זדון מן הארץ", נקווה ונמשיך להתפלל לקדוש-ברוך-הוא שזה יקרה במהרה בימינו, אמן. </w:t>
      </w:r>
    </w:p>
    <w:p w14:paraId="5651BA6F" w14:textId="77777777" w:rsidR="00000000" w:rsidRDefault="00540457">
      <w:pPr>
        <w:pStyle w:val="af1"/>
        <w:rPr>
          <w:rtl/>
        </w:rPr>
      </w:pPr>
      <w:r>
        <w:rPr>
          <w:rtl/>
        </w:rPr>
        <w:br/>
        <w:t>היו"ר מוחמד ברכה:</w:t>
      </w:r>
    </w:p>
    <w:p w14:paraId="186A18BB" w14:textId="77777777" w:rsidR="00000000" w:rsidRDefault="00540457">
      <w:pPr>
        <w:pStyle w:val="a0"/>
        <w:rPr>
          <w:rtl/>
        </w:rPr>
      </w:pPr>
    </w:p>
    <w:p w14:paraId="394380B2" w14:textId="77777777" w:rsidR="00000000" w:rsidRDefault="00540457">
      <w:pPr>
        <w:pStyle w:val="a0"/>
        <w:rPr>
          <w:rFonts w:hint="cs"/>
          <w:rtl/>
        </w:rPr>
      </w:pPr>
      <w:r>
        <w:rPr>
          <w:rFonts w:hint="cs"/>
          <w:rtl/>
        </w:rPr>
        <w:t>תודה, חבר הכנסת ישי. שר הפנים ישיב בשם המ</w:t>
      </w:r>
      <w:r>
        <w:rPr>
          <w:rFonts w:hint="cs"/>
          <w:rtl/>
        </w:rPr>
        <w:t xml:space="preserve">משלה. בבקשה, אדוני. </w:t>
      </w:r>
    </w:p>
    <w:p w14:paraId="6DAD006E" w14:textId="77777777" w:rsidR="00000000" w:rsidRDefault="00540457">
      <w:pPr>
        <w:pStyle w:val="a"/>
        <w:rPr>
          <w:rtl/>
        </w:rPr>
      </w:pPr>
      <w:r>
        <w:rPr>
          <w:rtl/>
        </w:rPr>
        <w:br/>
      </w:r>
      <w:bookmarkStart w:id="344" w:name="FS000000519T03_12_2003_15_43_53"/>
      <w:bookmarkStart w:id="345" w:name="_Toc59448058"/>
      <w:bookmarkEnd w:id="344"/>
      <w:r>
        <w:rPr>
          <w:rtl/>
        </w:rPr>
        <w:t>שר הפנים אברהם פורז:</w:t>
      </w:r>
      <w:bookmarkEnd w:id="345"/>
    </w:p>
    <w:p w14:paraId="20F67F03" w14:textId="77777777" w:rsidR="00000000" w:rsidRDefault="00540457">
      <w:pPr>
        <w:pStyle w:val="a0"/>
        <w:rPr>
          <w:rtl/>
        </w:rPr>
      </w:pPr>
    </w:p>
    <w:p w14:paraId="2B736417" w14:textId="77777777" w:rsidR="00000000" w:rsidRDefault="00540457">
      <w:pPr>
        <w:pStyle w:val="a0"/>
        <w:rPr>
          <w:rFonts w:hint="cs"/>
          <w:rtl/>
        </w:rPr>
      </w:pPr>
      <w:r>
        <w:rPr>
          <w:rFonts w:hint="cs"/>
          <w:rtl/>
        </w:rPr>
        <w:t>אדוני היושב-ראש, חברי הכנסת, אני מוכרח להודות שיש לי לפעמים הנאה לא מועטה כשאני רואה את ההתנצחות בין חבר הכנסת אלי ישי לבין חבר הכנסת שאול יהלום. אני מבין שבעצם אני שימשתי פה רק איזה מין - -</w:t>
      </w:r>
    </w:p>
    <w:p w14:paraId="04D3A392" w14:textId="77777777" w:rsidR="00000000" w:rsidRDefault="00540457">
      <w:pPr>
        <w:pStyle w:val="af0"/>
        <w:rPr>
          <w:rtl/>
        </w:rPr>
      </w:pPr>
      <w:r>
        <w:rPr>
          <w:rtl/>
        </w:rPr>
        <w:br/>
        <w:t>יאיר פרץ (ש"ס):</w:t>
      </w:r>
    </w:p>
    <w:p w14:paraId="4636CA04" w14:textId="77777777" w:rsidR="00000000" w:rsidRDefault="00540457">
      <w:pPr>
        <w:pStyle w:val="a0"/>
        <w:rPr>
          <w:rtl/>
        </w:rPr>
      </w:pPr>
    </w:p>
    <w:p w14:paraId="3EF0DB36" w14:textId="77777777" w:rsidR="00000000" w:rsidRDefault="00540457">
      <w:pPr>
        <w:pStyle w:val="a0"/>
        <w:rPr>
          <w:rFonts w:hint="cs"/>
          <w:rtl/>
        </w:rPr>
      </w:pPr>
      <w:r>
        <w:rPr>
          <w:rFonts w:hint="cs"/>
          <w:rtl/>
        </w:rPr>
        <w:t>עלה</w:t>
      </w:r>
      <w:r>
        <w:rPr>
          <w:rFonts w:hint="cs"/>
          <w:rtl/>
        </w:rPr>
        <w:t xml:space="preserve"> תאנה.</w:t>
      </w:r>
    </w:p>
    <w:p w14:paraId="391685B4" w14:textId="77777777" w:rsidR="00000000" w:rsidRDefault="00540457">
      <w:pPr>
        <w:pStyle w:val="-"/>
        <w:rPr>
          <w:rtl/>
        </w:rPr>
      </w:pPr>
      <w:r>
        <w:rPr>
          <w:rtl/>
        </w:rPr>
        <w:br/>
      </w:r>
      <w:bookmarkStart w:id="346" w:name="FS000000519T03_12_2003_15_45_04C"/>
      <w:bookmarkEnd w:id="346"/>
      <w:r>
        <w:rPr>
          <w:rtl/>
        </w:rPr>
        <w:t>שר הפנים אברהם פורז:</w:t>
      </w:r>
    </w:p>
    <w:p w14:paraId="30141120" w14:textId="77777777" w:rsidR="00000000" w:rsidRDefault="00540457">
      <w:pPr>
        <w:pStyle w:val="a0"/>
        <w:rPr>
          <w:rtl/>
        </w:rPr>
      </w:pPr>
    </w:p>
    <w:p w14:paraId="0CE1BE16" w14:textId="77777777" w:rsidR="00000000" w:rsidRDefault="00540457">
      <w:pPr>
        <w:pStyle w:val="a0"/>
        <w:rPr>
          <w:rFonts w:hint="cs"/>
          <w:rtl/>
        </w:rPr>
      </w:pPr>
      <w:r>
        <w:rPr>
          <w:rFonts w:hint="cs"/>
          <w:rtl/>
        </w:rPr>
        <w:t>- -  כסות לרצון של ש"ס להתנפל על המפד"ל. זה בסדר, לצורך המטרה הזאת אני מוכן גם לעניין הזה.</w:t>
      </w:r>
    </w:p>
    <w:p w14:paraId="4B461414" w14:textId="77777777" w:rsidR="00000000" w:rsidRDefault="00540457">
      <w:pPr>
        <w:pStyle w:val="af0"/>
        <w:rPr>
          <w:rtl/>
        </w:rPr>
      </w:pPr>
      <w:r>
        <w:rPr>
          <w:rtl/>
        </w:rPr>
        <w:br/>
        <w:t>דוד אזולאי (ש"ס):</w:t>
      </w:r>
    </w:p>
    <w:p w14:paraId="5A7D250C" w14:textId="77777777" w:rsidR="00000000" w:rsidRDefault="00540457">
      <w:pPr>
        <w:pStyle w:val="a0"/>
        <w:rPr>
          <w:rtl/>
        </w:rPr>
      </w:pPr>
    </w:p>
    <w:p w14:paraId="0E0318C6" w14:textId="77777777" w:rsidR="00000000" w:rsidRDefault="00540457">
      <w:pPr>
        <w:pStyle w:val="a0"/>
        <w:rPr>
          <w:rFonts w:hint="cs"/>
          <w:rtl/>
        </w:rPr>
      </w:pPr>
      <w:r>
        <w:rPr>
          <w:rFonts w:hint="cs"/>
          <w:rtl/>
        </w:rPr>
        <w:t>מעכשיו אתה מגן על המפד"ל - - -</w:t>
      </w:r>
    </w:p>
    <w:p w14:paraId="27DA2E7C" w14:textId="77777777" w:rsidR="00000000" w:rsidRDefault="00540457">
      <w:pPr>
        <w:pStyle w:val="-"/>
        <w:rPr>
          <w:rFonts w:hint="cs"/>
          <w:rtl/>
        </w:rPr>
      </w:pPr>
      <w:bookmarkStart w:id="347" w:name="FS000000519T03_12_2003_15_46_15C"/>
      <w:bookmarkEnd w:id="347"/>
    </w:p>
    <w:p w14:paraId="78361A9E" w14:textId="77777777" w:rsidR="00000000" w:rsidRDefault="00540457">
      <w:pPr>
        <w:pStyle w:val="-"/>
        <w:rPr>
          <w:rtl/>
        </w:rPr>
      </w:pPr>
      <w:r>
        <w:rPr>
          <w:rtl/>
        </w:rPr>
        <w:t>שר הפנים אברהם פורז:</w:t>
      </w:r>
    </w:p>
    <w:p w14:paraId="4EA81BDB" w14:textId="77777777" w:rsidR="00000000" w:rsidRDefault="00540457">
      <w:pPr>
        <w:pStyle w:val="a0"/>
        <w:rPr>
          <w:rtl/>
        </w:rPr>
      </w:pPr>
    </w:p>
    <w:p w14:paraId="22416F29" w14:textId="77777777" w:rsidR="00000000" w:rsidRDefault="00540457">
      <w:pPr>
        <w:pStyle w:val="a0"/>
        <w:rPr>
          <w:rFonts w:hint="cs"/>
          <w:rtl/>
        </w:rPr>
      </w:pPr>
      <w:r>
        <w:rPr>
          <w:rFonts w:hint="cs"/>
          <w:rtl/>
        </w:rPr>
        <w:t>אני רק רוצה לומר לחבר הכנסת ישי ולחבריו מש"ס, שההחלטה להקים מ</w:t>
      </w:r>
      <w:r>
        <w:rPr>
          <w:rFonts w:hint="cs"/>
          <w:rtl/>
        </w:rPr>
        <w:t>משלה עם שינוי ובלי מפלגות חרדיות, היתה החלטה של ראש הממשלה ושל הליכוד. אז אפשר להאשים בהרבה דברים את המפד"ל, אבל גם אם הם היו פורשים, אפשר להקים ממשלה בלעדיהם.</w:t>
      </w:r>
    </w:p>
    <w:p w14:paraId="43524020" w14:textId="77777777" w:rsidR="00000000" w:rsidRDefault="00540457">
      <w:pPr>
        <w:pStyle w:val="af0"/>
        <w:rPr>
          <w:rtl/>
        </w:rPr>
      </w:pPr>
      <w:r>
        <w:rPr>
          <w:rtl/>
        </w:rPr>
        <w:br/>
        <w:t>יאיר פרץ (ש"ס):</w:t>
      </w:r>
    </w:p>
    <w:p w14:paraId="4572E95C" w14:textId="77777777" w:rsidR="00000000" w:rsidRDefault="00540457">
      <w:pPr>
        <w:pStyle w:val="a0"/>
        <w:rPr>
          <w:rtl/>
        </w:rPr>
      </w:pPr>
    </w:p>
    <w:p w14:paraId="646F512D" w14:textId="77777777" w:rsidR="00000000" w:rsidRDefault="00540457">
      <w:pPr>
        <w:pStyle w:val="a0"/>
        <w:rPr>
          <w:rFonts w:hint="cs"/>
          <w:rtl/>
        </w:rPr>
      </w:pPr>
      <w:r>
        <w:rPr>
          <w:rFonts w:hint="cs"/>
          <w:rtl/>
        </w:rPr>
        <w:t>טומי לפיד - - -</w:t>
      </w:r>
    </w:p>
    <w:p w14:paraId="1D8A14A0" w14:textId="77777777" w:rsidR="00000000" w:rsidRDefault="00540457">
      <w:pPr>
        <w:pStyle w:val="af0"/>
        <w:rPr>
          <w:rtl/>
        </w:rPr>
      </w:pPr>
      <w:r>
        <w:rPr>
          <w:rtl/>
        </w:rPr>
        <w:br/>
        <w:t>אליהו ישי (ש"ס):</w:t>
      </w:r>
    </w:p>
    <w:p w14:paraId="5545F978" w14:textId="77777777" w:rsidR="00000000" w:rsidRDefault="00540457">
      <w:pPr>
        <w:pStyle w:val="a0"/>
        <w:rPr>
          <w:rtl/>
        </w:rPr>
      </w:pPr>
    </w:p>
    <w:p w14:paraId="78804509" w14:textId="77777777" w:rsidR="00000000" w:rsidRDefault="00540457">
      <w:pPr>
        <w:pStyle w:val="a0"/>
        <w:rPr>
          <w:rFonts w:hint="cs"/>
          <w:rtl/>
        </w:rPr>
      </w:pPr>
      <w:r>
        <w:rPr>
          <w:rFonts w:hint="cs"/>
          <w:rtl/>
        </w:rPr>
        <w:t>- - -</w:t>
      </w:r>
    </w:p>
    <w:p w14:paraId="6BE55F4E" w14:textId="77777777" w:rsidR="00000000" w:rsidRDefault="00540457">
      <w:pPr>
        <w:pStyle w:val="-"/>
        <w:rPr>
          <w:rtl/>
        </w:rPr>
      </w:pPr>
      <w:r>
        <w:rPr>
          <w:rtl/>
        </w:rPr>
        <w:br/>
      </w:r>
      <w:bookmarkStart w:id="348" w:name="FS000000519T03_12_2003_15_47_53C"/>
      <w:bookmarkEnd w:id="348"/>
      <w:r>
        <w:rPr>
          <w:rtl/>
        </w:rPr>
        <w:t>שר הפנים אברהם פורז:</w:t>
      </w:r>
    </w:p>
    <w:p w14:paraId="5986290C" w14:textId="77777777" w:rsidR="00000000" w:rsidRDefault="00540457">
      <w:pPr>
        <w:pStyle w:val="a0"/>
        <w:rPr>
          <w:rtl/>
        </w:rPr>
      </w:pPr>
    </w:p>
    <w:p w14:paraId="0AE198FD" w14:textId="77777777" w:rsidR="00000000" w:rsidRDefault="00540457">
      <w:pPr>
        <w:pStyle w:val="a0"/>
        <w:rPr>
          <w:rFonts w:hint="cs"/>
          <w:rtl/>
        </w:rPr>
      </w:pPr>
      <w:r>
        <w:rPr>
          <w:rFonts w:hint="cs"/>
          <w:rtl/>
        </w:rPr>
        <w:t>אבל באמת, בריב</w:t>
      </w:r>
      <w:r>
        <w:rPr>
          <w:rFonts w:hint="cs"/>
          <w:rtl/>
        </w:rPr>
        <w:t xml:space="preserve"> הזה ביניכם, אני לא אכניס את ראשי. עכשיו לגוף העניין - - -</w:t>
      </w:r>
    </w:p>
    <w:p w14:paraId="0BB6DD68" w14:textId="77777777" w:rsidR="00000000" w:rsidRDefault="00540457">
      <w:pPr>
        <w:pStyle w:val="af0"/>
        <w:rPr>
          <w:rtl/>
        </w:rPr>
      </w:pPr>
      <w:r>
        <w:rPr>
          <w:rtl/>
        </w:rPr>
        <w:br/>
        <w:t>דוד אזולאי (ש"ס):</w:t>
      </w:r>
    </w:p>
    <w:p w14:paraId="01589ACE" w14:textId="77777777" w:rsidR="00000000" w:rsidRDefault="00540457">
      <w:pPr>
        <w:pStyle w:val="a0"/>
        <w:rPr>
          <w:rtl/>
        </w:rPr>
      </w:pPr>
    </w:p>
    <w:p w14:paraId="3F3770E8" w14:textId="77777777" w:rsidR="00000000" w:rsidRDefault="00540457">
      <w:pPr>
        <w:pStyle w:val="a0"/>
        <w:rPr>
          <w:rFonts w:hint="cs"/>
          <w:rtl/>
        </w:rPr>
      </w:pPr>
      <w:r>
        <w:rPr>
          <w:rFonts w:hint="cs"/>
          <w:rtl/>
        </w:rPr>
        <w:t>מר פורז, כדאי שתדייק - זה היה התנאי של שינוי, שהם לא ייכנסו לממשלה עם החרדים. אתם החרמתם את הציבור החרדי - - -</w:t>
      </w:r>
    </w:p>
    <w:p w14:paraId="4CF3443B" w14:textId="77777777" w:rsidR="00000000" w:rsidRDefault="00540457">
      <w:pPr>
        <w:pStyle w:val="-"/>
        <w:rPr>
          <w:rtl/>
        </w:rPr>
      </w:pPr>
      <w:r>
        <w:rPr>
          <w:rtl/>
        </w:rPr>
        <w:br/>
      </w:r>
      <w:bookmarkStart w:id="349" w:name="FS000000519T03_12_2003_15_49_43C"/>
      <w:bookmarkEnd w:id="349"/>
      <w:r>
        <w:rPr>
          <w:rtl/>
        </w:rPr>
        <w:t>שר הפנים אברהם פורז:</w:t>
      </w:r>
    </w:p>
    <w:p w14:paraId="2B8D6978" w14:textId="77777777" w:rsidR="00000000" w:rsidRDefault="00540457">
      <w:pPr>
        <w:pStyle w:val="a0"/>
        <w:rPr>
          <w:rtl/>
        </w:rPr>
      </w:pPr>
    </w:p>
    <w:p w14:paraId="6B13F8DB" w14:textId="77777777" w:rsidR="00000000" w:rsidRDefault="00540457">
      <w:pPr>
        <w:pStyle w:val="a0"/>
        <w:rPr>
          <w:rFonts w:hint="cs"/>
          <w:rtl/>
        </w:rPr>
      </w:pPr>
      <w:r>
        <w:rPr>
          <w:rFonts w:hint="cs"/>
          <w:rtl/>
        </w:rPr>
        <w:t xml:space="preserve">נכון. זה נכון. </w:t>
      </w:r>
    </w:p>
    <w:p w14:paraId="783EE8B5" w14:textId="77777777" w:rsidR="00000000" w:rsidRDefault="00540457">
      <w:pPr>
        <w:pStyle w:val="af0"/>
        <w:rPr>
          <w:rtl/>
        </w:rPr>
      </w:pPr>
      <w:r>
        <w:rPr>
          <w:rtl/>
        </w:rPr>
        <w:br/>
        <w:t>דוד אזולאי (ש"ס):</w:t>
      </w:r>
    </w:p>
    <w:p w14:paraId="20727166" w14:textId="77777777" w:rsidR="00000000" w:rsidRDefault="00540457">
      <w:pPr>
        <w:pStyle w:val="a0"/>
        <w:rPr>
          <w:rtl/>
        </w:rPr>
      </w:pPr>
    </w:p>
    <w:p w14:paraId="61752374" w14:textId="77777777" w:rsidR="00000000" w:rsidRDefault="00540457">
      <w:pPr>
        <w:pStyle w:val="a0"/>
        <w:rPr>
          <w:rFonts w:hint="cs"/>
          <w:rtl/>
        </w:rPr>
      </w:pPr>
      <w:r>
        <w:rPr>
          <w:rFonts w:hint="cs"/>
          <w:rtl/>
        </w:rPr>
        <w:t>- - - ה</w:t>
      </w:r>
      <w:r>
        <w:rPr>
          <w:rFonts w:hint="cs"/>
          <w:rtl/>
        </w:rPr>
        <w:t>ציבור החרדי - - - אל תתבייש להגיד את זה.</w:t>
      </w:r>
    </w:p>
    <w:p w14:paraId="65DE0B54" w14:textId="77777777" w:rsidR="00000000" w:rsidRDefault="00540457">
      <w:pPr>
        <w:pStyle w:val="af1"/>
        <w:rPr>
          <w:rtl/>
        </w:rPr>
      </w:pPr>
      <w:r>
        <w:rPr>
          <w:rtl/>
        </w:rPr>
        <w:br/>
        <w:t>היו"ר מוחמד ברכה:</w:t>
      </w:r>
    </w:p>
    <w:p w14:paraId="12658ED4" w14:textId="77777777" w:rsidR="00000000" w:rsidRDefault="00540457">
      <w:pPr>
        <w:pStyle w:val="a0"/>
        <w:rPr>
          <w:rtl/>
        </w:rPr>
      </w:pPr>
    </w:p>
    <w:p w14:paraId="5D25116A" w14:textId="77777777" w:rsidR="00000000" w:rsidRDefault="00540457">
      <w:pPr>
        <w:pStyle w:val="a0"/>
        <w:rPr>
          <w:rFonts w:hint="cs"/>
          <w:rtl/>
        </w:rPr>
      </w:pPr>
      <w:r>
        <w:rPr>
          <w:rFonts w:hint="cs"/>
          <w:rtl/>
        </w:rPr>
        <w:t xml:space="preserve">השר אומר לך שזה נכון, חבר הכנסת אזולאי. אתה לא צריך להתאמץ לשכנע אותו. הוא אומר לך שזה נכון. </w:t>
      </w:r>
    </w:p>
    <w:p w14:paraId="7219E466" w14:textId="77777777" w:rsidR="00000000" w:rsidRDefault="00540457">
      <w:pPr>
        <w:pStyle w:val="-"/>
        <w:rPr>
          <w:rtl/>
        </w:rPr>
      </w:pPr>
      <w:r>
        <w:rPr>
          <w:rtl/>
        </w:rPr>
        <w:br/>
      </w:r>
      <w:bookmarkStart w:id="350" w:name="FS000000519T03_12_2003_15_51_06C"/>
      <w:bookmarkEnd w:id="350"/>
      <w:r>
        <w:rPr>
          <w:rtl/>
        </w:rPr>
        <w:t>שר הפנים אברהם פורז:</w:t>
      </w:r>
    </w:p>
    <w:p w14:paraId="665C158A" w14:textId="77777777" w:rsidR="00000000" w:rsidRDefault="00540457">
      <w:pPr>
        <w:pStyle w:val="a0"/>
        <w:rPr>
          <w:rtl/>
        </w:rPr>
      </w:pPr>
    </w:p>
    <w:p w14:paraId="75B32BF7" w14:textId="77777777" w:rsidR="00000000" w:rsidRDefault="00540457">
      <w:pPr>
        <w:pStyle w:val="a0"/>
        <w:rPr>
          <w:rFonts w:hint="cs"/>
          <w:rtl/>
        </w:rPr>
      </w:pPr>
      <w:r>
        <w:rPr>
          <w:rFonts w:hint="cs"/>
          <w:rtl/>
        </w:rPr>
        <w:t xml:space="preserve">זה נכון. </w:t>
      </w:r>
    </w:p>
    <w:p w14:paraId="75AAA4F4" w14:textId="77777777" w:rsidR="00000000" w:rsidRDefault="00540457">
      <w:pPr>
        <w:pStyle w:val="af0"/>
        <w:rPr>
          <w:rtl/>
        </w:rPr>
      </w:pPr>
      <w:r>
        <w:rPr>
          <w:rtl/>
        </w:rPr>
        <w:br/>
        <w:t>דוד אזולאי (ש"ס):</w:t>
      </w:r>
    </w:p>
    <w:p w14:paraId="2E871928" w14:textId="77777777" w:rsidR="00000000" w:rsidRDefault="00540457">
      <w:pPr>
        <w:pStyle w:val="a0"/>
        <w:rPr>
          <w:rtl/>
        </w:rPr>
      </w:pPr>
    </w:p>
    <w:p w14:paraId="0FDCD865" w14:textId="77777777" w:rsidR="00000000" w:rsidRDefault="00540457">
      <w:pPr>
        <w:pStyle w:val="a0"/>
        <w:rPr>
          <w:rFonts w:hint="cs"/>
          <w:rtl/>
        </w:rPr>
      </w:pPr>
      <w:r>
        <w:rPr>
          <w:rFonts w:hint="cs"/>
          <w:rtl/>
        </w:rPr>
        <w:t>לא. את הציבור החרדי הספרדי, את זה לא שמעתי - - -</w:t>
      </w:r>
    </w:p>
    <w:p w14:paraId="26664B66" w14:textId="77777777" w:rsidR="00000000" w:rsidRDefault="00540457">
      <w:pPr>
        <w:pStyle w:val="-"/>
        <w:rPr>
          <w:rtl/>
        </w:rPr>
      </w:pPr>
      <w:r>
        <w:rPr>
          <w:rtl/>
        </w:rPr>
        <w:br/>
      </w:r>
      <w:bookmarkStart w:id="351" w:name="FS000000519T03_12_2003_15_51_25C"/>
      <w:bookmarkEnd w:id="351"/>
      <w:r>
        <w:rPr>
          <w:rtl/>
        </w:rPr>
        <w:t>שר הפנים אברהם פורז:</w:t>
      </w:r>
    </w:p>
    <w:p w14:paraId="3D673E14" w14:textId="77777777" w:rsidR="00000000" w:rsidRDefault="00540457">
      <w:pPr>
        <w:pStyle w:val="a0"/>
        <w:rPr>
          <w:rtl/>
        </w:rPr>
      </w:pPr>
    </w:p>
    <w:p w14:paraId="3CC55DAE" w14:textId="77777777" w:rsidR="00000000" w:rsidRDefault="00540457">
      <w:pPr>
        <w:pStyle w:val="a0"/>
        <w:rPr>
          <w:rFonts w:hint="cs"/>
          <w:rtl/>
        </w:rPr>
      </w:pPr>
      <w:r>
        <w:rPr>
          <w:rFonts w:hint="cs"/>
          <w:rtl/>
        </w:rPr>
        <w:t xml:space="preserve">לא, לא, גם האשכנזי. תהיה רגוע. תהיה רגוע, אנחנו בעניין זה נוהגים שוויון גמור. </w:t>
      </w:r>
    </w:p>
    <w:p w14:paraId="7AA7C2EF" w14:textId="77777777" w:rsidR="00000000" w:rsidRDefault="00540457">
      <w:pPr>
        <w:pStyle w:val="af0"/>
        <w:rPr>
          <w:rtl/>
        </w:rPr>
      </w:pPr>
      <w:r>
        <w:rPr>
          <w:rtl/>
        </w:rPr>
        <w:br/>
        <w:t>משה גפני (יהדות התורה):</w:t>
      </w:r>
    </w:p>
    <w:p w14:paraId="10EE4C27" w14:textId="77777777" w:rsidR="00000000" w:rsidRDefault="00540457">
      <w:pPr>
        <w:pStyle w:val="a0"/>
        <w:rPr>
          <w:rtl/>
        </w:rPr>
      </w:pPr>
    </w:p>
    <w:p w14:paraId="20EC3B6D" w14:textId="77777777" w:rsidR="00000000" w:rsidRDefault="00540457">
      <w:pPr>
        <w:pStyle w:val="a0"/>
        <w:rPr>
          <w:rFonts w:hint="cs"/>
          <w:rtl/>
        </w:rPr>
      </w:pPr>
      <w:r>
        <w:rPr>
          <w:rFonts w:hint="cs"/>
          <w:rtl/>
        </w:rPr>
        <w:t xml:space="preserve">- - - </w:t>
      </w:r>
    </w:p>
    <w:p w14:paraId="21B09479" w14:textId="77777777" w:rsidR="00000000" w:rsidRDefault="00540457">
      <w:pPr>
        <w:pStyle w:val="af0"/>
        <w:rPr>
          <w:rtl/>
        </w:rPr>
      </w:pPr>
      <w:r>
        <w:rPr>
          <w:rtl/>
        </w:rPr>
        <w:br/>
        <w:t>אליהו ישי (ש"ס):</w:t>
      </w:r>
    </w:p>
    <w:p w14:paraId="0E3CB190" w14:textId="77777777" w:rsidR="00000000" w:rsidRDefault="00540457">
      <w:pPr>
        <w:pStyle w:val="a0"/>
        <w:rPr>
          <w:rtl/>
        </w:rPr>
      </w:pPr>
    </w:p>
    <w:p w14:paraId="49749F5A" w14:textId="77777777" w:rsidR="00000000" w:rsidRDefault="00540457">
      <w:pPr>
        <w:pStyle w:val="a0"/>
        <w:rPr>
          <w:rFonts w:hint="cs"/>
          <w:rtl/>
        </w:rPr>
      </w:pPr>
      <w:r>
        <w:rPr>
          <w:rFonts w:hint="cs"/>
          <w:rtl/>
        </w:rPr>
        <w:t>גפני אומר - - -</w:t>
      </w:r>
    </w:p>
    <w:p w14:paraId="1A1228D3" w14:textId="77777777" w:rsidR="00000000" w:rsidRDefault="00540457">
      <w:pPr>
        <w:pStyle w:val="-"/>
        <w:rPr>
          <w:rtl/>
        </w:rPr>
      </w:pPr>
      <w:r>
        <w:rPr>
          <w:rtl/>
        </w:rPr>
        <w:br/>
      </w:r>
      <w:bookmarkStart w:id="352" w:name="FS000000519T03_12_2003_15_53_03C"/>
      <w:bookmarkEnd w:id="352"/>
      <w:r>
        <w:rPr>
          <w:rtl/>
        </w:rPr>
        <w:t>שר הפנים אברהם פורז:</w:t>
      </w:r>
    </w:p>
    <w:p w14:paraId="45B4D40F" w14:textId="77777777" w:rsidR="00000000" w:rsidRDefault="00540457">
      <w:pPr>
        <w:pStyle w:val="a0"/>
        <w:rPr>
          <w:rtl/>
        </w:rPr>
      </w:pPr>
    </w:p>
    <w:p w14:paraId="45382023" w14:textId="77777777" w:rsidR="00000000" w:rsidRDefault="00540457">
      <w:pPr>
        <w:pStyle w:val="a0"/>
        <w:rPr>
          <w:rFonts w:hint="cs"/>
          <w:rtl/>
        </w:rPr>
      </w:pPr>
      <w:r>
        <w:rPr>
          <w:rFonts w:hint="cs"/>
          <w:rtl/>
        </w:rPr>
        <w:t>בעיני, חבר הכנסת גפני איננו עדיף עליך. בעיני, חבר הכנסת גפני א</w:t>
      </w:r>
      <w:r>
        <w:rPr>
          <w:rFonts w:hint="cs"/>
          <w:rtl/>
        </w:rPr>
        <w:t xml:space="preserve">יננו עדיף עליך. תהיה רגוע. </w:t>
      </w:r>
    </w:p>
    <w:p w14:paraId="1535ACA5" w14:textId="77777777" w:rsidR="00000000" w:rsidRDefault="00540457">
      <w:pPr>
        <w:pStyle w:val="af0"/>
        <w:rPr>
          <w:rtl/>
        </w:rPr>
      </w:pPr>
      <w:r>
        <w:rPr>
          <w:rtl/>
        </w:rPr>
        <w:br/>
        <w:t>משה גפני (יהדות התורה):</w:t>
      </w:r>
    </w:p>
    <w:p w14:paraId="472CE5D2" w14:textId="77777777" w:rsidR="00000000" w:rsidRDefault="00540457">
      <w:pPr>
        <w:pStyle w:val="a0"/>
        <w:rPr>
          <w:rtl/>
        </w:rPr>
      </w:pPr>
    </w:p>
    <w:p w14:paraId="207985C1" w14:textId="77777777" w:rsidR="00000000" w:rsidRDefault="00540457">
      <w:pPr>
        <w:pStyle w:val="a0"/>
        <w:rPr>
          <w:rFonts w:hint="cs"/>
          <w:rtl/>
        </w:rPr>
      </w:pPr>
      <w:r>
        <w:rPr>
          <w:rFonts w:hint="cs"/>
          <w:rtl/>
        </w:rPr>
        <w:t xml:space="preserve">לא, אני לא הבנתי. אני לא עדיף? </w:t>
      </w:r>
    </w:p>
    <w:p w14:paraId="710CF622" w14:textId="77777777" w:rsidR="00000000" w:rsidRDefault="00540457">
      <w:pPr>
        <w:pStyle w:val="-"/>
        <w:rPr>
          <w:rtl/>
        </w:rPr>
      </w:pPr>
      <w:r>
        <w:rPr>
          <w:rtl/>
        </w:rPr>
        <w:br/>
      </w:r>
      <w:bookmarkStart w:id="353" w:name="FS000000519T03_12_2003_15_53_42C"/>
      <w:bookmarkEnd w:id="353"/>
      <w:r>
        <w:rPr>
          <w:rtl/>
        </w:rPr>
        <w:t>שר הפנים אברהם פורז:</w:t>
      </w:r>
    </w:p>
    <w:p w14:paraId="194B58F6" w14:textId="77777777" w:rsidR="00000000" w:rsidRDefault="00540457">
      <w:pPr>
        <w:pStyle w:val="a0"/>
        <w:rPr>
          <w:rtl/>
        </w:rPr>
      </w:pPr>
    </w:p>
    <w:p w14:paraId="7AA08A57" w14:textId="77777777" w:rsidR="00000000" w:rsidRDefault="00540457">
      <w:pPr>
        <w:pStyle w:val="a0"/>
        <w:rPr>
          <w:rFonts w:hint="cs"/>
          <w:rtl/>
        </w:rPr>
      </w:pPr>
      <w:r>
        <w:rPr>
          <w:rFonts w:hint="cs"/>
          <w:rtl/>
        </w:rPr>
        <w:t xml:space="preserve">אתה לא עדיף עליו. </w:t>
      </w:r>
    </w:p>
    <w:p w14:paraId="7BE8158D" w14:textId="77777777" w:rsidR="00000000" w:rsidRDefault="00540457">
      <w:pPr>
        <w:pStyle w:val="af0"/>
        <w:rPr>
          <w:rtl/>
        </w:rPr>
      </w:pPr>
      <w:r>
        <w:rPr>
          <w:rtl/>
        </w:rPr>
        <w:br/>
        <w:t>משה גפני (יהדות התורה):</w:t>
      </w:r>
    </w:p>
    <w:p w14:paraId="118FBC6F" w14:textId="77777777" w:rsidR="00000000" w:rsidRDefault="00540457">
      <w:pPr>
        <w:pStyle w:val="a0"/>
        <w:rPr>
          <w:rtl/>
        </w:rPr>
      </w:pPr>
    </w:p>
    <w:p w14:paraId="523CABB1" w14:textId="77777777" w:rsidR="00000000" w:rsidRDefault="00540457">
      <w:pPr>
        <w:pStyle w:val="a0"/>
        <w:rPr>
          <w:rFonts w:hint="cs"/>
          <w:rtl/>
        </w:rPr>
      </w:pPr>
      <w:r>
        <w:rPr>
          <w:rFonts w:hint="cs"/>
          <w:rtl/>
        </w:rPr>
        <w:t xml:space="preserve">אבל אתם הסכמתם שאנחנו נצטרף. </w:t>
      </w:r>
    </w:p>
    <w:p w14:paraId="7C937612" w14:textId="77777777" w:rsidR="00000000" w:rsidRDefault="00540457">
      <w:pPr>
        <w:pStyle w:val="-"/>
        <w:rPr>
          <w:rtl/>
        </w:rPr>
      </w:pPr>
      <w:r>
        <w:rPr>
          <w:rtl/>
        </w:rPr>
        <w:br/>
      </w:r>
      <w:bookmarkStart w:id="354" w:name="FS000000519T03_12_2003_15_54_48C"/>
      <w:bookmarkEnd w:id="354"/>
      <w:r>
        <w:rPr>
          <w:rtl/>
        </w:rPr>
        <w:t>שר הפנים אברהם פורז:</w:t>
      </w:r>
    </w:p>
    <w:p w14:paraId="40258966" w14:textId="77777777" w:rsidR="00000000" w:rsidRDefault="00540457">
      <w:pPr>
        <w:pStyle w:val="a0"/>
        <w:rPr>
          <w:rtl/>
        </w:rPr>
      </w:pPr>
    </w:p>
    <w:p w14:paraId="7B14E771" w14:textId="77777777" w:rsidR="00000000" w:rsidRDefault="00540457">
      <w:pPr>
        <w:pStyle w:val="a0"/>
        <w:rPr>
          <w:rFonts w:hint="cs"/>
          <w:rtl/>
        </w:rPr>
      </w:pPr>
      <w:r>
        <w:rPr>
          <w:rFonts w:hint="cs"/>
          <w:rtl/>
        </w:rPr>
        <w:t>לא הסכמנו. אתם לא עדיפים עליו. עזוב, עכשיו אתם רו</w:t>
      </w:r>
      <w:r>
        <w:rPr>
          <w:rFonts w:hint="cs"/>
          <w:rtl/>
        </w:rPr>
        <w:t>צים לחזור לקואליציה - היתה הצעה - - -</w:t>
      </w:r>
    </w:p>
    <w:p w14:paraId="6BFFCEA3" w14:textId="77777777" w:rsidR="00000000" w:rsidRDefault="00540457">
      <w:pPr>
        <w:pStyle w:val="af1"/>
        <w:rPr>
          <w:rtl/>
        </w:rPr>
      </w:pPr>
      <w:r>
        <w:rPr>
          <w:rtl/>
        </w:rPr>
        <w:br/>
        <w:t>היו"ר מוחמד ברכה:</w:t>
      </w:r>
    </w:p>
    <w:p w14:paraId="4FA73554" w14:textId="77777777" w:rsidR="00000000" w:rsidRDefault="00540457">
      <w:pPr>
        <w:pStyle w:val="a0"/>
        <w:rPr>
          <w:rtl/>
        </w:rPr>
      </w:pPr>
    </w:p>
    <w:p w14:paraId="5CB5C9EE" w14:textId="77777777" w:rsidR="00000000" w:rsidRDefault="00540457">
      <w:pPr>
        <w:pStyle w:val="a0"/>
        <w:rPr>
          <w:rFonts w:hint="cs"/>
          <w:rtl/>
        </w:rPr>
      </w:pPr>
      <w:r>
        <w:rPr>
          <w:rFonts w:hint="cs"/>
          <w:rtl/>
        </w:rPr>
        <w:t>אולי אפשר לברר את הסוגיה הזאת במקום אחר.</w:t>
      </w:r>
    </w:p>
    <w:p w14:paraId="45109750" w14:textId="77777777" w:rsidR="00000000" w:rsidRDefault="00540457">
      <w:pPr>
        <w:pStyle w:val="af0"/>
        <w:rPr>
          <w:rtl/>
        </w:rPr>
      </w:pPr>
      <w:r>
        <w:rPr>
          <w:rtl/>
        </w:rPr>
        <w:br/>
      </w:r>
      <w:bookmarkStart w:id="355" w:name="FS000000519T03_12_2003_15_59_20C"/>
      <w:bookmarkEnd w:id="355"/>
      <w:r>
        <w:rPr>
          <w:rtl/>
        </w:rPr>
        <w:t>דוד אזולאי (ש"ס):</w:t>
      </w:r>
    </w:p>
    <w:p w14:paraId="2889A876" w14:textId="77777777" w:rsidR="00000000" w:rsidRDefault="00540457">
      <w:pPr>
        <w:pStyle w:val="a0"/>
        <w:rPr>
          <w:rtl/>
        </w:rPr>
      </w:pPr>
    </w:p>
    <w:p w14:paraId="44108CE3" w14:textId="77777777" w:rsidR="00000000" w:rsidRDefault="00540457">
      <w:pPr>
        <w:pStyle w:val="a0"/>
        <w:rPr>
          <w:rFonts w:hint="cs"/>
          <w:rtl/>
        </w:rPr>
      </w:pPr>
      <w:r>
        <w:rPr>
          <w:rFonts w:hint="cs"/>
          <w:rtl/>
        </w:rPr>
        <w:t>לא, אדוני היושב-ראש, זה חשוב. חשוב - - - את הגזענות של שינוי - - -</w:t>
      </w:r>
    </w:p>
    <w:p w14:paraId="49F9A805" w14:textId="77777777" w:rsidR="00000000" w:rsidRDefault="00540457">
      <w:pPr>
        <w:pStyle w:val="-"/>
        <w:rPr>
          <w:rFonts w:hint="cs"/>
          <w:rtl/>
        </w:rPr>
      </w:pPr>
      <w:r>
        <w:rPr>
          <w:rtl/>
        </w:rPr>
        <w:br/>
      </w:r>
      <w:bookmarkStart w:id="356" w:name="FS000000519T03_12_2003_16_00_05C"/>
      <w:bookmarkEnd w:id="356"/>
    </w:p>
    <w:p w14:paraId="09AFB391" w14:textId="77777777" w:rsidR="00000000" w:rsidRDefault="00540457">
      <w:pPr>
        <w:pStyle w:val="-"/>
        <w:rPr>
          <w:rtl/>
        </w:rPr>
      </w:pPr>
      <w:r>
        <w:rPr>
          <w:rtl/>
        </w:rPr>
        <w:t>שר הפנים אברהם פורז:</w:t>
      </w:r>
    </w:p>
    <w:p w14:paraId="34887CCC" w14:textId="77777777" w:rsidR="00000000" w:rsidRDefault="00540457">
      <w:pPr>
        <w:pStyle w:val="a0"/>
        <w:rPr>
          <w:rtl/>
        </w:rPr>
      </w:pPr>
    </w:p>
    <w:p w14:paraId="73285DA5" w14:textId="77777777" w:rsidR="00000000" w:rsidRDefault="00540457">
      <w:pPr>
        <w:pStyle w:val="a0"/>
        <w:rPr>
          <w:rFonts w:hint="cs"/>
          <w:rtl/>
        </w:rPr>
      </w:pPr>
      <w:r>
        <w:rPr>
          <w:rFonts w:hint="cs"/>
          <w:rtl/>
        </w:rPr>
        <w:t>רבותי, אני התבקשתי להשיב על תשובתי לבג"ץ.</w:t>
      </w:r>
    </w:p>
    <w:p w14:paraId="6E9D8457" w14:textId="77777777" w:rsidR="00000000" w:rsidRDefault="00540457">
      <w:pPr>
        <w:pStyle w:val="af0"/>
        <w:rPr>
          <w:rtl/>
        </w:rPr>
      </w:pPr>
      <w:r>
        <w:rPr>
          <w:rtl/>
        </w:rPr>
        <w:br/>
        <w:t>משה</w:t>
      </w:r>
      <w:r>
        <w:rPr>
          <w:rtl/>
        </w:rPr>
        <w:t xml:space="preserve"> גפני (יהדות התורה):</w:t>
      </w:r>
    </w:p>
    <w:p w14:paraId="2BEAF21F" w14:textId="77777777" w:rsidR="00000000" w:rsidRDefault="00540457">
      <w:pPr>
        <w:pStyle w:val="a0"/>
        <w:rPr>
          <w:rtl/>
        </w:rPr>
      </w:pPr>
    </w:p>
    <w:p w14:paraId="6F57541E" w14:textId="77777777" w:rsidR="00000000" w:rsidRDefault="00540457">
      <w:pPr>
        <w:pStyle w:val="a0"/>
        <w:rPr>
          <w:rFonts w:hint="cs"/>
          <w:rtl/>
        </w:rPr>
      </w:pPr>
      <w:r>
        <w:rPr>
          <w:rFonts w:hint="cs"/>
          <w:rtl/>
        </w:rPr>
        <w:t>רק למען האמת, פורז הוא שר מכובד - - -</w:t>
      </w:r>
    </w:p>
    <w:p w14:paraId="04430055" w14:textId="77777777" w:rsidR="00000000" w:rsidRDefault="00540457">
      <w:pPr>
        <w:pStyle w:val="af1"/>
        <w:rPr>
          <w:rtl/>
        </w:rPr>
      </w:pPr>
      <w:r>
        <w:rPr>
          <w:rtl/>
        </w:rPr>
        <w:br/>
        <w:t>היו"ר מוחמד ברכה:</w:t>
      </w:r>
    </w:p>
    <w:p w14:paraId="1970730E" w14:textId="77777777" w:rsidR="00000000" w:rsidRDefault="00540457">
      <w:pPr>
        <w:pStyle w:val="a0"/>
        <w:rPr>
          <w:rtl/>
        </w:rPr>
      </w:pPr>
    </w:p>
    <w:p w14:paraId="09FAA014" w14:textId="77777777" w:rsidR="00000000" w:rsidRDefault="00540457">
      <w:pPr>
        <w:pStyle w:val="a0"/>
        <w:rPr>
          <w:rFonts w:hint="cs"/>
          <w:rtl/>
        </w:rPr>
      </w:pPr>
      <w:r>
        <w:rPr>
          <w:rFonts w:hint="cs"/>
          <w:rtl/>
        </w:rPr>
        <w:t xml:space="preserve">הייתי מציע ליושב-ראש הוועדה לביקורת המדינה שינהל דיון ובירור בעניין הזה. </w:t>
      </w:r>
    </w:p>
    <w:p w14:paraId="6EDBD762" w14:textId="77777777" w:rsidR="00000000" w:rsidRDefault="00540457">
      <w:pPr>
        <w:pStyle w:val="-"/>
        <w:rPr>
          <w:rtl/>
        </w:rPr>
      </w:pPr>
      <w:r>
        <w:rPr>
          <w:rtl/>
        </w:rPr>
        <w:br/>
      </w:r>
      <w:bookmarkStart w:id="357" w:name="FS000000519T03_12_2003_16_02_02C"/>
      <w:bookmarkEnd w:id="357"/>
      <w:r>
        <w:rPr>
          <w:rtl/>
        </w:rPr>
        <w:t>שר הפנים אברהם פורז:</w:t>
      </w:r>
    </w:p>
    <w:p w14:paraId="02E2CCAE" w14:textId="77777777" w:rsidR="00000000" w:rsidRDefault="00540457">
      <w:pPr>
        <w:pStyle w:val="a0"/>
        <w:rPr>
          <w:rtl/>
        </w:rPr>
      </w:pPr>
    </w:p>
    <w:p w14:paraId="51D2EF46" w14:textId="77777777" w:rsidR="00000000" w:rsidRDefault="00540457">
      <w:pPr>
        <w:pStyle w:val="a0"/>
        <w:rPr>
          <w:rFonts w:hint="cs"/>
          <w:rtl/>
        </w:rPr>
      </w:pPr>
      <w:r>
        <w:rPr>
          <w:rFonts w:hint="cs"/>
          <w:rtl/>
        </w:rPr>
        <w:t>חבר הכנסת גפני, אל תחיה באשליה שהיתה לכם אופציה להצטרף. לא היתה לכם - -</w:t>
      </w:r>
    </w:p>
    <w:p w14:paraId="243235E3" w14:textId="77777777" w:rsidR="00000000" w:rsidRDefault="00540457">
      <w:pPr>
        <w:pStyle w:val="af0"/>
        <w:rPr>
          <w:rtl/>
        </w:rPr>
      </w:pPr>
      <w:r>
        <w:rPr>
          <w:rtl/>
        </w:rPr>
        <w:br/>
        <w:t>משה גפ</w:t>
      </w:r>
      <w:r>
        <w:rPr>
          <w:rtl/>
        </w:rPr>
        <w:t>ני (יהדות התורה):</w:t>
      </w:r>
    </w:p>
    <w:p w14:paraId="354A0DB2" w14:textId="77777777" w:rsidR="00000000" w:rsidRDefault="00540457">
      <w:pPr>
        <w:pStyle w:val="a0"/>
        <w:rPr>
          <w:rtl/>
        </w:rPr>
      </w:pPr>
    </w:p>
    <w:p w14:paraId="74FC4365" w14:textId="77777777" w:rsidR="00000000" w:rsidRDefault="00540457">
      <w:pPr>
        <w:pStyle w:val="a0"/>
        <w:rPr>
          <w:rFonts w:hint="cs"/>
          <w:rtl/>
        </w:rPr>
      </w:pPr>
      <w:r>
        <w:rPr>
          <w:rFonts w:hint="cs"/>
          <w:rtl/>
        </w:rPr>
        <w:t>הלוואי - - -</w:t>
      </w:r>
    </w:p>
    <w:p w14:paraId="0CB282D0" w14:textId="77777777" w:rsidR="00000000" w:rsidRDefault="00540457">
      <w:pPr>
        <w:pStyle w:val="-"/>
        <w:rPr>
          <w:rtl/>
        </w:rPr>
      </w:pPr>
      <w:r>
        <w:rPr>
          <w:rtl/>
        </w:rPr>
        <w:br/>
      </w:r>
      <w:bookmarkStart w:id="358" w:name="FS000000519T03_12_2003_16_02_36C"/>
      <w:bookmarkEnd w:id="358"/>
      <w:r>
        <w:rPr>
          <w:rtl/>
        </w:rPr>
        <w:t>שר הפנים אברהם פורז:</w:t>
      </w:r>
    </w:p>
    <w:p w14:paraId="375128A0" w14:textId="77777777" w:rsidR="00000000" w:rsidRDefault="00540457">
      <w:pPr>
        <w:pStyle w:val="a0"/>
        <w:rPr>
          <w:rtl/>
        </w:rPr>
      </w:pPr>
    </w:p>
    <w:p w14:paraId="3F904B68" w14:textId="77777777" w:rsidR="00000000" w:rsidRDefault="00540457">
      <w:pPr>
        <w:pStyle w:val="a0"/>
        <w:rPr>
          <w:rFonts w:hint="cs"/>
          <w:rtl/>
        </w:rPr>
      </w:pPr>
      <w:r>
        <w:rPr>
          <w:rFonts w:hint="cs"/>
          <w:rtl/>
        </w:rPr>
        <w:t>- - משום שאילו הייתם מצטרפים - אתם, יהדות התורה - לקואליציה, אנחנו לא היינו בפנים.</w:t>
      </w:r>
    </w:p>
    <w:p w14:paraId="1DA9A0FC" w14:textId="77777777" w:rsidR="00000000" w:rsidRDefault="00540457">
      <w:pPr>
        <w:pStyle w:val="af0"/>
        <w:rPr>
          <w:rtl/>
        </w:rPr>
      </w:pPr>
      <w:r>
        <w:rPr>
          <w:rtl/>
        </w:rPr>
        <w:br/>
        <w:t>משה גפני (יהדות התורה):</w:t>
      </w:r>
    </w:p>
    <w:p w14:paraId="0F91B2F9" w14:textId="77777777" w:rsidR="00000000" w:rsidRDefault="00540457">
      <w:pPr>
        <w:pStyle w:val="a0"/>
        <w:rPr>
          <w:rtl/>
        </w:rPr>
      </w:pPr>
    </w:p>
    <w:p w14:paraId="638BC29C" w14:textId="77777777" w:rsidR="00000000" w:rsidRDefault="00540457">
      <w:pPr>
        <w:pStyle w:val="a0"/>
        <w:rPr>
          <w:rFonts w:hint="cs"/>
          <w:rtl/>
        </w:rPr>
      </w:pPr>
      <w:r>
        <w:rPr>
          <w:rFonts w:hint="cs"/>
          <w:rtl/>
        </w:rPr>
        <w:t xml:space="preserve">הלוואי שמה שאתה אומר נכון. </w:t>
      </w:r>
    </w:p>
    <w:p w14:paraId="03B5D7CE" w14:textId="77777777" w:rsidR="00000000" w:rsidRDefault="00540457">
      <w:pPr>
        <w:pStyle w:val="-"/>
        <w:rPr>
          <w:rtl/>
        </w:rPr>
      </w:pPr>
      <w:r>
        <w:rPr>
          <w:rtl/>
        </w:rPr>
        <w:br/>
      </w:r>
      <w:bookmarkStart w:id="359" w:name="FS000000519T03_12_2003_16_03_26C"/>
      <w:bookmarkEnd w:id="359"/>
      <w:r>
        <w:rPr>
          <w:rtl/>
        </w:rPr>
        <w:t>שר הפנים אברהם פורז:</w:t>
      </w:r>
    </w:p>
    <w:p w14:paraId="7224BA59" w14:textId="77777777" w:rsidR="00000000" w:rsidRDefault="00540457">
      <w:pPr>
        <w:pStyle w:val="a0"/>
        <w:rPr>
          <w:rtl/>
        </w:rPr>
      </w:pPr>
    </w:p>
    <w:p w14:paraId="060DD13C" w14:textId="77777777" w:rsidR="00000000" w:rsidRDefault="00540457">
      <w:pPr>
        <w:pStyle w:val="a0"/>
        <w:rPr>
          <w:rFonts w:hint="cs"/>
          <w:rtl/>
        </w:rPr>
      </w:pPr>
      <w:r>
        <w:rPr>
          <w:rFonts w:hint="cs"/>
          <w:rtl/>
        </w:rPr>
        <w:t>במובן זה, אתם, כחרדים אשכנזים, אין לכם שו</w:t>
      </w:r>
      <w:r>
        <w:rPr>
          <w:rFonts w:hint="cs"/>
          <w:rtl/>
        </w:rPr>
        <w:t>ם עדיפות על החרדים הספרדים - -</w:t>
      </w:r>
    </w:p>
    <w:p w14:paraId="5B20A9A9" w14:textId="77777777" w:rsidR="00000000" w:rsidRDefault="00540457">
      <w:pPr>
        <w:pStyle w:val="af0"/>
        <w:rPr>
          <w:rtl/>
        </w:rPr>
      </w:pPr>
      <w:r>
        <w:rPr>
          <w:rtl/>
        </w:rPr>
        <w:br/>
        <w:t>משה גפני (יהדות התורה):</w:t>
      </w:r>
    </w:p>
    <w:p w14:paraId="0F19A173" w14:textId="77777777" w:rsidR="00000000" w:rsidRDefault="00540457">
      <w:pPr>
        <w:pStyle w:val="a0"/>
        <w:rPr>
          <w:rtl/>
        </w:rPr>
      </w:pPr>
    </w:p>
    <w:p w14:paraId="65535F37" w14:textId="77777777" w:rsidR="00000000" w:rsidRDefault="00540457">
      <w:pPr>
        <w:pStyle w:val="a0"/>
        <w:rPr>
          <w:rFonts w:hint="cs"/>
          <w:rtl/>
        </w:rPr>
      </w:pPr>
      <w:r>
        <w:rPr>
          <w:rFonts w:hint="cs"/>
          <w:rtl/>
        </w:rPr>
        <w:t>הבנתי - - -</w:t>
      </w:r>
    </w:p>
    <w:p w14:paraId="4A78A1CA" w14:textId="77777777" w:rsidR="00000000" w:rsidRDefault="00540457">
      <w:pPr>
        <w:pStyle w:val="-"/>
        <w:rPr>
          <w:rtl/>
        </w:rPr>
      </w:pPr>
      <w:r>
        <w:rPr>
          <w:rtl/>
        </w:rPr>
        <w:br/>
      </w:r>
      <w:bookmarkStart w:id="360" w:name="FS000000519T03_12_2003_16_04_08C"/>
      <w:bookmarkEnd w:id="360"/>
      <w:r>
        <w:rPr>
          <w:rtl/>
        </w:rPr>
        <w:t>שר הפנים אברהם פורז:</w:t>
      </w:r>
    </w:p>
    <w:p w14:paraId="10E38FF0" w14:textId="77777777" w:rsidR="00000000" w:rsidRDefault="00540457">
      <w:pPr>
        <w:pStyle w:val="a0"/>
        <w:rPr>
          <w:rtl/>
        </w:rPr>
      </w:pPr>
    </w:p>
    <w:p w14:paraId="05159D98" w14:textId="77777777" w:rsidR="00000000" w:rsidRDefault="00540457">
      <w:pPr>
        <w:pStyle w:val="a0"/>
        <w:rPr>
          <w:rFonts w:hint="cs"/>
          <w:rtl/>
        </w:rPr>
      </w:pPr>
      <w:r>
        <w:rPr>
          <w:rFonts w:hint="cs"/>
          <w:rtl/>
        </w:rPr>
        <w:t xml:space="preserve">- - מבחינתנו, אתם שניכם פסולי חיתון. </w:t>
      </w:r>
    </w:p>
    <w:p w14:paraId="294B7490" w14:textId="77777777" w:rsidR="00000000" w:rsidRDefault="00540457">
      <w:pPr>
        <w:pStyle w:val="af0"/>
        <w:rPr>
          <w:rtl/>
        </w:rPr>
      </w:pPr>
      <w:r>
        <w:rPr>
          <w:rtl/>
        </w:rPr>
        <w:br/>
        <w:t>משה גפני (יהדות התורה):</w:t>
      </w:r>
    </w:p>
    <w:p w14:paraId="4EC36F76" w14:textId="77777777" w:rsidR="00000000" w:rsidRDefault="00540457">
      <w:pPr>
        <w:pStyle w:val="a0"/>
        <w:rPr>
          <w:rtl/>
        </w:rPr>
      </w:pPr>
    </w:p>
    <w:p w14:paraId="3A97CFB8" w14:textId="77777777" w:rsidR="00000000" w:rsidRDefault="00540457">
      <w:pPr>
        <w:pStyle w:val="a0"/>
        <w:rPr>
          <w:rFonts w:hint="cs"/>
          <w:rtl/>
        </w:rPr>
      </w:pPr>
      <w:r>
        <w:rPr>
          <w:rFonts w:hint="cs"/>
          <w:rtl/>
        </w:rPr>
        <w:t>הלוואי שמה שאתה אומר נכון, אני בגלל זה לא ישן בלילה. אני כל הזמן  - - -</w:t>
      </w:r>
    </w:p>
    <w:p w14:paraId="6D08951E" w14:textId="77777777" w:rsidR="00000000" w:rsidRDefault="00540457">
      <w:pPr>
        <w:pStyle w:val="-"/>
        <w:rPr>
          <w:rtl/>
        </w:rPr>
      </w:pPr>
      <w:r>
        <w:rPr>
          <w:rtl/>
        </w:rPr>
        <w:br/>
      </w:r>
      <w:bookmarkStart w:id="361" w:name="FS000000519T03_12_2003_16_05_01C"/>
      <w:bookmarkEnd w:id="361"/>
      <w:r>
        <w:rPr>
          <w:rtl/>
        </w:rPr>
        <w:t>שר הפנים אברהם פורז:</w:t>
      </w:r>
    </w:p>
    <w:p w14:paraId="7D4D807A" w14:textId="77777777" w:rsidR="00000000" w:rsidRDefault="00540457">
      <w:pPr>
        <w:pStyle w:val="a0"/>
        <w:rPr>
          <w:rtl/>
        </w:rPr>
      </w:pPr>
    </w:p>
    <w:p w14:paraId="2146CDC5" w14:textId="77777777" w:rsidR="00000000" w:rsidRDefault="00540457">
      <w:pPr>
        <w:pStyle w:val="a0"/>
        <w:rPr>
          <w:rFonts w:hint="cs"/>
          <w:rtl/>
        </w:rPr>
      </w:pPr>
      <w:r>
        <w:rPr>
          <w:rFonts w:hint="cs"/>
          <w:rtl/>
        </w:rPr>
        <w:t xml:space="preserve">תהיה </w:t>
      </w:r>
      <w:r>
        <w:rPr>
          <w:rFonts w:hint="cs"/>
          <w:rtl/>
        </w:rPr>
        <w:t xml:space="preserve">רגוע. </w:t>
      </w:r>
    </w:p>
    <w:p w14:paraId="3450C560" w14:textId="77777777" w:rsidR="00000000" w:rsidRDefault="00540457">
      <w:pPr>
        <w:pStyle w:val="af1"/>
        <w:rPr>
          <w:rtl/>
        </w:rPr>
      </w:pPr>
      <w:r>
        <w:rPr>
          <w:rtl/>
        </w:rPr>
        <w:br/>
        <w:t>היו"ר מוחמד ברכה:</w:t>
      </w:r>
    </w:p>
    <w:p w14:paraId="19B0C04E" w14:textId="77777777" w:rsidR="00000000" w:rsidRDefault="00540457">
      <w:pPr>
        <w:pStyle w:val="a0"/>
        <w:rPr>
          <w:rtl/>
        </w:rPr>
      </w:pPr>
    </w:p>
    <w:p w14:paraId="2CCE2E4E" w14:textId="77777777" w:rsidR="00000000" w:rsidRDefault="00540457">
      <w:pPr>
        <w:pStyle w:val="a0"/>
        <w:rPr>
          <w:rFonts w:hint="cs"/>
          <w:rtl/>
        </w:rPr>
      </w:pPr>
      <w:r>
        <w:rPr>
          <w:rFonts w:hint="cs"/>
          <w:rtl/>
        </w:rPr>
        <w:t xml:space="preserve">תודה, חבר הכנסת גפני. </w:t>
      </w:r>
    </w:p>
    <w:p w14:paraId="7CD32220" w14:textId="77777777" w:rsidR="00000000" w:rsidRDefault="00540457">
      <w:pPr>
        <w:pStyle w:val="af0"/>
        <w:rPr>
          <w:rtl/>
        </w:rPr>
      </w:pPr>
      <w:r>
        <w:rPr>
          <w:rtl/>
        </w:rPr>
        <w:br/>
        <w:t>משה גפני (יהדות התורה):</w:t>
      </w:r>
    </w:p>
    <w:p w14:paraId="4AD123E1" w14:textId="77777777" w:rsidR="00000000" w:rsidRDefault="00540457">
      <w:pPr>
        <w:pStyle w:val="a0"/>
        <w:rPr>
          <w:rtl/>
        </w:rPr>
      </w:pPr>
    </w:p>
    <w:p w14:paraId="545A4B20" w14:textId="77777777" w:rsidR="00000000" w:rsidRDefault="00540457">
      <w:pPr>
        <w:pStyle w:val="a0"/>
        <w:rPr>
          <w:rFonts w:hint="cs"/>
          <w:rtl/>
        </w:rPr>
      </w:pPr>
      <w:r>
        <w:rPr>
          <w:rFonts w:hint="cs"/>
          <w:rtl/>
        </w:rPr>
        <w:t>גם עכשיו מציעים לנו להצטרף - - -</w:t>
      </w:r>
    </w:p>
    <w:p w14:paraId="2700E30B" w14:textId="77777777" w:rsidR="00000000" w:rsidRDefault="00540457">
      <w:pPr>
        <w:pStyle w:val="-"/>
        <w:rPr>
          <w:rtl/>
        </w:rPr>
      </w:pPr>
      <w:r>
        <w:rPr>
          <w:rtl/>
        </w:rPr>
        <w:br/>
      </w:r>
      <w:bookmarkStart w:id="362" w:name="FS000000519T03_12_2003_16_05_58C"/>
      <w:bookmarkEnd w:id="362"/>
      <w:r>
        <w:rPr>
          <w:rtl/>
        </w:rPr>
        <w:t>שר הפנים אברהם פורז:</w:t>
      </w:r>
    </w:p>
    <w:p w14:paraId="6812DD5B" w14:textId="77777777" w:rsidR="00000000" w:rsidRDefault="00540457">
      <w:pPr>
        <w:pStyle w:val="a0"/>
        <w:rPr>
          <w:rtl/>
        </w:rPr>
      </w:pPr>
    </w:p>
    <w:p w14:paraId="36C2ED63" w14:textId="77777777" w:rsidR="00000000" w:rsidRDefault="00540457">
      <w:pPr>
        <w:pStyle w:val="a0"/>
        <w:rPr>
          <w:rFonts w:hint="cs"/>
          <w:rtl/>
        </w:rPr>
      </w:pPr>
      <w:r>
        <w:rPr>
          <w:rFonts w:hint="cs"/>
          <w:rtl/>
        </w:rPr>
        <w:t>חבר הכנסת גפני, הסר דאגה מלבך. חבר הכנסת גפני, מי שמציע לך הצעות כאלה, זה לא על דעתנו - - -</w:t>
      </w:r>
    </w:p>
    <w:p w14:paraId="6F19B612" w14:textId="77777777" w:rsidR="00000000" w:rsidRDefault="00540457">
      <w:pPr>
        <w:pStyle w:val="af0"/>
        <w:rPr>
          <w:rtl/>
        </w:rPr>
      </w:pPr>
      <w:r>
        <w:rPr>
          <w:rtl/>
        </w:rPr>
        <w:br/>
        <w:t>משה גפני (יהדות התורה):</w:t>
      </w:r>
    </w:p>
    <w:p w14:paraId="486AB8D7" w14:textId="77777777" w:rsidR="00000000" w:rsidRDefault="00540457">
      <w:pPr>
        <w:pStyle w:val="a0"/>
        <w:rPr>
          <w:rtl/>
        </w:rPr>
      </w:pPr>
    </w:p>
    <w:p w14:paraId="4141E3F3" w14:textId="77777777" w:rsidR="00000000" w:rsidRDefault="00540457">
      <w:pPr>
        <w:pStyle w:val="a0"/>
        <w:rPr>
          <w:rFonts w:hint="cs"/>
          <w:rtl/>
        </w:rPr>
      </w:pPr>
      <w:r>
        <w:rPr>
          <w:rFonts w:hint="cs"/>
          <w:rtl/>
        </w:rPr>
        <w:t xml:space="preserve">אבל - </w:t>
      </w:r>
      <w:r>
        <w:rPr>
          <w:rFonts w:hint="cs"/>
          <w:rtl/>
        </w:rPr>
        <w:t>- -</w:t>
      </w:r>
    </w:p>
    <w:p w14:paraId="17D2C4EF" w14:textId="77777777" w:rsidR="00000000" w:rsidRDefault="00540457">
      <w:pPr>
        <w:pStyle w:val="af1"/>
        <w:rPr>
          <w:rtl/>
        </w:rPr>
      </w:pPr>
      <w:r>
        <w:rPr>
          <w:rtl/>
        </w:rPr>
        <w:br/>
        <w:t>היו"ר מוחמד ברכה:</w:t>
      </w:r>
    </w:p>
    <w:p w14:paraId="0BD9CEA2" w14:textId="77777777" w:rsidR="00000000" w:rsidRDefault="00540457">
      <w:pPr>
        <w:pStyle w:val="a0"/>
        <w:rPr>
          <w:rtl/>
        </w:rPr>
      </w:pPr>
    </w:p>
    <w:p w14:paraId="3DD8CD1B" w14:textId="77777777" w:rsidR="00000000" w:rsidRDefault="00540457">
      <w:pPr>
        <w:pStyle w:val="a0"/>
        <w:rPr>
          <w:rFonts w:hint="cs"/>
          <w:rtl/>
        </w:rPr>
      </w:pPr>
      <w:r>
        <w:rPr>
          <w:rFonts w:hint="cs"/>
          <w:rtl/>
        </w:rPr>
        <w:t xml:space="preserve">חבר הכנסת גפני, זה לא פינג-פונג. מספיק. </w:t>
      </w:r>
    </w:p>
    <w:p w14:paraId="41415DC0" w14:textId="77777777" w:rsidR="00000000" w:rsidRDefault="00540457">
      <w:pPr>
        <w:pStyle w:val="-"/>
        <w:rPr>
          <w:rtl/>
        </w:rPr>
      </w:pPr>
      <w:r>
        <w:rPr>
          <w:rtl/>
        </w:rPr>
        <w:br/>
      </w:r>
      <w:bookmarkStart w:id="363" w:name="FS000000519T03_12_2003_16_08_04C"/>
      <w:bookmarkEnd w:id="363"/>
      <w:r>
        <w:rPr>
          <w:rtl/>
        </w:rPr>
        <w:t>שר הפנים אברהם פורז:</w:t>
      </w:r>
    </w:p>
    <w:p w14:paraId="03B65988" w14:textId="77777777" w:rsidR="00000000" w:rsidRDefault="00540457">
      <w:pPr>
        <w:pStyle w:val="a0"/>
        <w:rPr>
          <w:rtl/>
        </w:rPr>
      </w:pPr>
    </w:p>
    <w:p w14:paraId="05957487" w14:textId="77777777" w:rsidR="00000000" w:rsidRDefault="00540457">
      <w:pPr>
        <w:pStyle w:val="a0"/>
        <w:rPr>
          <w:rFonts w:hint="cs"/>
          <w:rtl/>
        </w:rPr>
      </w:pPr>
      <w:r>
        <w:rPr>
          <w:rFonts w:hint="cs"/>
          <w:rtl/>
        </w:rPr>
        <w:t>תראה, אני הייתי מאוד מודאג מזה - - -</w:t>
      </w:r>
    </w:p>
    <w:p w14:paraId="51A40269" w14:textId="77777777" w:rsidR="00000000" w:rsidRDefault="00540457">
      <w:pPr>
        <w:pStyle w:val="af0"/>
        <w:rPr>
          <w:rtl/>
        </w:rPr>
      </w:pPr>
      <w:r>
        <w:rPr>
          <w:rtl/>
        </w:rPr>
        <w:br/>
        <w:t>נסים זאב (ש"ס):</w:t>
      </w:r>
    </w:p>
    <w:p w14:paraId="1BFD45CC" w14:textId="77777777" w:rsidR="00000000" w:rsidRDefault="00540457">
      <w:pPr>
        <w:pStyle w:val="a0"/>
        <w:rPr>
          <w:rtl/>
        </w:rPr>
      </w:pPr>
    </w:p>
    <w:p w14:paraId="5E6B59CE" w14:textId="77777777" w:rsidR="00000000" w:rsidRDefault="00540457">
      <w:pPr>
        <w:pStyle w:val="a0"/>
        <w:rPr>
          <w:rFonts w:hint="cs"/>
          <w:rtl/>
        </w:rPr>
      </w:pPr>
      <w:r>
        <w:rPr>
          <w:rFonts w:hint="cs"/>
          <w:rtl/>
        </w:rPr>
        <w:t>הרב גפני מאוד פגוע - - -</w:t>
      </w:r>
    </w:p>
    <w:p w14:paraId="5761249A" w14:textId="77777777" w:rsidR="00000000" w:rsidRDefault="00540457">
      <w:pPr>
        <w:pStyle w:val="-"/>
        <w:rPr>
          <w:rtl/>
        </w:rPr>
      </w:pPr>
      <w:r>
        <w:rPr>
          <w:rtl/>
        </w:rPr>
        <w:br/>
      </w:r>
      <w:bookmarkStart w:id="364" w:name="FS000000519T03_12_2003_16_08_28C"/>
      <w:bookmarkEnd w:id="364"/>
      <w:r>
        <w:rPr>
          <w:rtl/>
        </w:rPr>
        <w:t>שר הפנים אברהם פורז:</w:t>
      </w:r>
    </w:p>
    <w:p w14:paraId="44C60FF2" w14:textId="77777777" w:rsidR="00000000" w:rsidRDefault="00540457">
      <w:pPr>
        <w:pStyle w:val="a0"/>
        <w:rPr>
          <w:rtl/>
        </w:rPr>
      </w:pPr>
    </w:p>
    <w:p w14:paraId="7D5E953F" w14:textId="77777777" w:rsidR="00000000" w:rsidRDefault="00540457">
      <w:pPr>
        <w:pStyle w:val="a0"/>
        <w:rPr>
          <w:rFonts w:hint="cs"/>
          <w:rtl/>
        </w:rPr>
      </w:pPr>
      <w:r>
        <w:rPr>
          <w:rFonts w:hint="cs"/>
          <w:rtl/>
        </w:rPr>
        <w:t xml:space="preserve">אני הייתי מודאג ששנתך נודדת בלילות. זה באמת חבל לי, אני בדרך כלל </w:t>
      </w:r>
      <w:r>
        <w:rPr>
          <w:rFonts w:hint="cs"/>
          <w:rtl/>
        </w:rPr>
        <w:t>רוצה שכל חבר כנסת יישן טוב בלילה - -</w:t>
      </w:r>
    </w:p>
    <w:p w14:paraId="30908607" w14:textId="77777777" w:rsidR="00000000" w:rsidRDefault="00540457">
      <w:pPr>
        <w:pStyle w:val="af0"/>
        <w:rPr>
          <w:rtl/>
        </w:rPr>
      </w:pPr>
      <w:r>
        <w:rPr>
          <w:rtl/>
        </w:rPr>
        <w:br/>
        <w:t>משה גפני (יהדות התורה):</w:t>
      </w:r>
    </w:p>
    <w:p w14:paraId="33728300" w14:textId="77777777" w:rsidR="00000000" w:rsidRDefault="00540457">
      <w:pPr>
        <w:pStyle w:val="a0"/>
        <w:rPr>
          <w:rtl/>
        </w:rPr>
      </w:pPr>
    </w:p>
    <w:p w14:paraId="4B186347" w14:textId="77777777" w:rsidR="00000000" w:rsidRDefault="00540457">
      <w:pPr>
        <w:pStyle w:val="a0"/>
        <w:rPr>
          <w:rFonts w:hint="cs"/>
          <w:rtl/>
        </w:rPr>
      </w:pPr>
      <w:r>
        <w:rPr>
          <w:rFonts w:hint="cs"/>
          <w:rtl/>
        </w:rPr>
        <w:t>אני שמעתי את לפיד שאומר יהדות התורה - - -</w:t>
      </w:r>
    </w:p>
    <w:p w14:paraId="01A57130" w14:textId="77777777" w:rsidR="00000000" w:rsidRDefault="00540457">
      <w:pPr>
        <w:pStyle w:val="-"/>
        <w:rPr>
          <w:rFonts w:hint="cs"/>
          <w:rtl/>
        </w:rPr>
      </w:pPr>
      <w:bookmarkStart w:id="365" w:name="FS000000519T03_12_2003_16_09_47C"/>
      <w:bookmarkEnd w:id="365"/>
    </w:p>
    <w:p w14:paraId="42F40279" w14:textId="77777777" w:rsidR="00000000" w:rsidRDefault="00540457">
      <w:pPr>
        <w:pStyle w:val="-"/>
        <w:rPr>
          <w:rtl/>
        </w:rPr>
      </w:pPr>
      <w:r>
        <w:rPr>
          <w:rtl/>
        </w:rPr>
        <w:t>שר הפנים אברהם פורז:</w:t>
      </w:r>
    </w:p>
    <w:p w14:paraId="260FB31A" w14:textId="77777777" w:rsidR="00000000" w:rsidRDefault="00540457">
      <w:pPr>
        <w:pStyle w:val="a0"/>
        <w:rPr>
          <w:rtl/>
        </w:rPr>
      </w:pPr>
    </w:p>
    <w:p w14:paraId="4356B4E7" w14:textId="77777777" w:rsidR="00000000" w:rsidRDefault="00540457">
      <w:pPr>
        <w:pStyle w:val="a0"/>
        <w:rPr>
          <w:rFonts w:hint="cs"/>
          <w:rtl/>
        </w:rPr>
      </w:pPr>
      <w:r>
        <w:rPr>
          <w:rFonts w:hint="cs"/>
          <w:rtl/>
        </w:rPr>
        <w:t>- - מאחר ששנתך נדדה - עקב הפחד שמא אנחנו רוצים אתכם בקואליציה - תהיה רגוע, אנחנו לא צריכים אתכם בקואליציה, תישן שנת ישרים - -</w:t>
      </w:r>
    </w:p>
    <w:p w14:paraId="7066CE31" w14:textId="77777777" w:rsidR="00000000" w:rsidRDefault="00540457">
      <w:pPr>
        <w:pStyle w:val="af0"/>
        <w:rPr>
          <w:rtl/>
        </w:rPr>
      </w:pPr>
      <w:r>
        <w:rPr>
          <w:rtl/>
        </w:rPr>
        <w:br/>
        <w:t>א</w:t>
      </w:r>
      <w:r>
        <w:rPr>
          <w:rtl/>
        </w:rPr>
        <w:t>ליהו ישי (ש"ס):</w:t>
      </w:r>
    </w:p>
    <w:p w14:paraId="33012A8F" w14:textId="77777777" w:rsidR="00000000" w:rsidRDefault="00540457">
      <w:pPr>
        <w:pStyle w:val="a0"/>
        <w:rPr>
          <w:rtl/>
        </w:rPr>
      </w:pPr>
    </w:p>
    <w:p w14:paraId="4ECA740F" w14:textId="77777777" w:rsidR="00000000" w:rsidRDefault="00540457">
      <w:pPr>
        <w:pStyle w:val="a0"/>
        <w:rPr>
          <w:rFonts w:hint="cs"/>
          <w:rtl/>
        </w:rPr>
      </w:pPr>
      <w:r>
        <w:rPr>
          <w:rFonts w:hint="cs"/>
          <w:rtl/>
        </w:rPr>
        <w:t>- - -</w:t>
      </w:r>
    </w:p>
    <w:p w14:paraId="47D3418F" w14:textId="77777777" w:rsidR="00000000" w:rsidRDefault="00540457">
      <w:pPr>
        <w:pStyle w:val="af0"/>
        <w:rPr>
          <w:rtl/>
        </w:rPr>
      </w:pPr>
      <w:r>
        <w:rPr>
          <w:rtl/>
        </w:rPr>
        <w:br/>
        <w:t>נסים זאב (ש"ס):</w:t>
      </w:r>
    </w:p>
    <w:p w14:paraId="0E86EA30" w14:textId="77777777" w:rsidR="00000000" w:rsidRDefault="00540457">
      <w:pPr>
        <w:pStyle w:val="a0"/>
        <w:rPr>
          <w:rtl/>
        </w:rPr>
      </w:pPr>
    </w:p>
    <w:p w14:paraId="68D2E1BE" w14:textId="77777777" w:rsidR="00000000" w:rsidRDefault="00540457">
      <w:pPr>
        <w:pStyle w:val="a0"/>
        <w:rPr>
          <w:rFonts w:hint="cs"/>
          <w:rtl/>
        </w:rPr>
      </w:pPr>
      <w:r>
        <w:rPr>
          <w:rFonts w:hint="cs"/>
          <w:rtl/>
        </w:rPr>
        <w:t>- - -</w:t>
      </w:r>
    </w:p>
    <w:p w14:paraId="7D2B199A" w14:textId="77777777" w:rsidR="00000000" w:rsidRDefault="00540457">
      <w:pPr>
        <w:pStyle w:val="af0"/>
        <w:rPr>
          <w:rtl/>
        </w:rPr>
      </w:pPr>
      <w:r>
        <w:rPr>
          <w:rtl/>
        </w:rPr>
        <w:br/>
        <w:t>קריאות:</w:t>
      </w:r>
    </w:p>
    <w:p w14:paraId="79821224" w14:textId="77777777" w:rsidR="00000000" w:rsidRDefault="00540457">
      <w:pPr>
        <w:pStyle w:val="a0"/>
        <w:rPr>
          <w:rtl/>
        </w:rPr>
      </w:pPr>
    </w:p>
    <w:p w14:paraId="0DFEF02F" w14:textId="77777777" w:rsidR="00000000" w:rsidRDefault="00540457">
      <w:pPr>
        <w:pStyle w:val="a0"/>
        <w:rPr>
          <w:rFonts w:hint="cs"/>
          <w:rtl/>
        </w:rPr>
      </w:pPr>
      <w:r>
        <w:rPr>
          <w:rFonts w:hint="cs"/>
          <w:rtl/>
        </w:rPr>
        <w:t>- - -</w:t>
      </w:r>
    </w:p>
    <w:p w14:paraId="0850ED5B" w14:textId="77777777" w:rsidR="00000000" w:rsidRDefault="00540457">
      <w:pPr>
        <w:pStyle w:val="-"/>
        <w:rPr>
          <w:rtl/>
        </w:rPr>
      </w:pPr>
      <w:r>
        <w:rPr>
          <w:rtl/>
        </w:rPr>
        <w:br/>
      </w:r>
      <w:bookmarkStart w:id="366" w:name="FS000000519T03_12_2003_16_10_56C"/>
      <w:bookmarkEnd w:id="366"/>
      <w:r>
        <w:rPr>
          <w:rtl/>
        </w:rPr>
        <w:t>שר הפנים אברהם פורז:</w:t>
      </w:r>
    </w:p>
    <w:p w14:paraId="23AE6AF7" w14:textId="77777777" w:rsidR="00000000" w:rsidRDefault="00540457">
      <w:pPr>
        <w:pStyle w:val="a0"/>
        <w:rPr>
          <w:rtl/>
        </w:rPr>
      </w:pPr>
    </w:p>
    <w:p w14:paraId="754A5454" w14:textId="77777777" w:rsidR="00000000" w:rsidRDefault="00540457">
      <w:pPr>
        <w:pStyle w:val="a0"/>
        <w:rPr>
          <w:rFonts w:hint="cs"/>
          <w:rtl/>
        </w:rPr>
      </w:pPr>
      <w:r>
        <w:rPr>
          <w:rFonts w:hint="cs"/>
          <w:rtl/>
        </w:rPr>
        <w:t xml:space="preserve">- - תנוח. תנוח דעתך ותנוח שנתך. </w:t>
      </w:r>
    </w:p>
    <w:p w14:paraId="3F92091C" w14:textId="77777777" w:rsidR="00000000" w:rsidRDefault="00540457">
      <w:pPr>
        <w:pStyle w:val="a0"/>
        <w:rPr>
          <w:rFonts w:hint="cs"/>
          <w:rtl/>
        </w:rPr>
      </w:pPr>
    </w:p>
    <w:p w14:paraId="607454E8" w14:textId="77777777" w:rsidR="00000000" w:rsidRDefault="00540457">
      <w:pPr>
        <w:pStyle w:val="a0"/>
        <w:rPr>
          <w:rFonts w:hint="cs"/>
          <w:rtl/>
        </w:rPr>
      </w:pPr>
      <w:r>
        <w:rPr>
          <w:rFonts w:hint="cs"/>
          <w:rtl/>
        </w:rPr>
        <w:t>אשר לעניינו של אלי ישי ולהצעה לסדר-היום - רבותי, יש הצעה לסדר-היום של חבר הכנסת אלי ישי - נכון שהוא לא הקדיש לה יותר מדי זמן - על העניין</w:t>
      </w:r>
      <w:r>
        <w:rPr>
          <w:rFonts w:hint="cs"/>
          <w:rtl/>
        </w:rPr>
        <w:t xml:space="preserve"> של התשובה לבג"ץ, והעניין הוא פשוט ביותר. התנועה הרפורמית וגם התנועה הקונסרבטיבית רוצות שהגיורים שלהן בישראל יהיו מוכרים, ויש עתירה לבג"ץ שדנה בנושא הגיורים שלהן. אני בדעה שאנחנו צריכים לאפשר בארץ לכל הזרמים ביהדות שוויון מלא, בין שהם אורתודוקסיים - בתוך ה</w:t>
      </w:r>
      <w:r>
        <w:rPr>
          <w:rFonts w:hint="cs"/>
          <w:rtl/>
        </w:rPr>
        <w:t>אורתודוקסיה כמובן יש זרמים שונים - - -</w:t>
      </w:r>
    </w:p>
    <w:p w14:paraId="69EA2B09" w14:textId="77777777" w:rsidR="00000000" w:rsidRDefault="00540457">
      <w:pPr>
        <w:pStyle w:val="af0"/>
        <w:rPr>
          <w:rtl/>
        </w:rPr>
      </w:pPr>
      <w:r>
        <w:rPr>
          <w:rtl/>
        </w:rPr>
        <w:br/>
        <w:t>משה גפני (יהדות התורה):</w:t>
      </w:r>
    </w:p>
    <w:p w14:paraId="5781E18B" w14:textId="77777777" w:rsidR="00000000" w:rsidRDefault="00540457">
      <w:pPr>
        <w:pStyle w:val="a0"/>
        <w:rPr>
          <w:rtl/>
        </w:rPr>
      </w:pPr>
    </w:p>
    <w:p w14:paraId="2CB67334" w14:textId="77777777" w:rsidR="00000000" w:rsidRDefault="00540457">
      <w:pPr>
        <w:pStyle w:val="a0"/>
        <w:rPr>
          <w:rFonts w:hint="cs"/>
          <w:rtl/>
        </w:rPr>
      </w:pPr>
      <w:r>
        <w:rPr>
          <w:rFonts w:hint="cs"/>
          <w:rtl/>
        </w:rPr>
        <w:t>לגיור.</w:t>
      </w:r>
    </w:p>
    <w:p w14:paraId="6E6E6655" w14:textId="77777777" w:rsidR="00000000" w:rsidRDefault="00540457">
      <w:pPr>
        <w:pStyle w:val="-"/>
        <w:rPr>
          <w:rtl/>
        </w:rPr>
      </w:pPr>
      <w:r>
        <w:rPr>
          <w:rtl/>
        </w:rPr>
        <w:br/>
      </w:r>
      <w:bookmarkStart w:id="367" w:name="FS000000519T03_12_2003_16_13_51C"/>
      <w:bookmarkEnd w:id="367"/>
      <w:r>
        <w:rPr>
          <w:rtl/>
        </w:rPr>
        <w:t>שר הפנים אברהם פורז:</w:t>
      </w:r>
    </w:p>
    <w:p w14:paraId="1C58BFEB" w14:textId="77777777" w:rsidR="00000000" w:rsidRDefault="00540457">
      <w:pPr>
        <w:pStyle w:val="a0"/>
        <w:rPr>
          <w:rtl/>
        </w:rPr>
      </w:pPr>
    </w:p>
    <w:p w14:paraId="13C769B9" w14:textId="77777777" w:rsidR="00000000" w:rsidRDefault="00540457">
      <w:pPr>
        <w:pStyle w:val="a0"/>
        <w:rPr>
          <w:rFonts w:hint="cs"/>
          <w:rtl/>
        </w:rPr>
      </w:pPr>
      <w:r>
        <w:rPr>
          <w:rFonts w:hint="cs"/>
          <w:rtl/>
        </w:rPr>
        <w:t xml:space="preserve">בכל תחום.  בכל תחום. </w:t>
      </w:r>
    </w:p>
    <w:p w14:paraId="642F9F65" w14:textId="77777777" w:rsidR="00000000" w:rsidRDefault="00540457">
      <w:pPr>
        <w:pStyle w:val="af0"/>
        <w:rPr>
          <w:rtl/>
        </w:rPr>
      </w:pPr>
      <w:r>
        <w:rPr>
          <w:rtl/>
        </w:rPr>
        <w:br/>
        <w:t>משה גפני (יהדות התורה):</w:t>
      </w:r>
    </w:p>
    <w:p w14:paraId="1202C095" w14:textId="77777777" w:rsidR="00000000" w:rsidRDefault="00540457">
      <w:pPr>
        <w:pStyle w:val="a0"/>
        <w:rPr>
          <w:rtl/>
        </w:rPr>
      </w:pPr>
    </w:p>
    <w:p w14:paraId="0EA2D445" w14:textId="77777777" w:rsidR="00000000" w:rsidRDefault="00540457">
      <w:pPr>
        <w:pStyle w:val="a0"/>
        <w:rPr>
          <w:rFonts w:hint="cs"/>
          <w:rtl/>
        </w:rPr>
      </w:pPr>
      <w:r>
        <w:rPr>
          <w:rFonts w:hint="cs"/>
          <w:rtl/>
        </w:rPr>
        <w:t>אבל אתה מחרים את החרדים בקואליציה אפילו - - -</w:t>
      </w:r>
    </w:p>
    <w:p w14:paraId="17B62121" w14:textId="77777777" w:rsidR="00000000" w:rsidRDefault="00540457">
      <w:pPr>
        <w:pStyle w:val="-"/>
        <w:rPr>
          <w:rFonts w:hint="cs"/>
          <w:rtl/>
        </w:rPr>
      </w:pPr>
      <w:bookmarkStart w:id="368" w:name="FS000000519T03_12_2003_16_14_38C"/>
      <w:bookmarkEnd w:id="368"/>
    </w:p>
    <w:p w14:paraId="41219C18" w14:textId="77777777" w:rsidR="00000000" w:rsidRDefault="00540457">
      <w:pPr>
        <w:pStyle w:val="-"/>
        <w:rPr>
          <w:rtl/>
        </w:rPr>
      </w:pPr>
      <w:r>
        <w:rPr>
          <w:rtl/>
        </w:rPr>
        <w:t>שר הפנים אברהם פורז:</w:t>
      </w:r>
    </w:p>
    <w:p w14:paraId="416E2BE5" w14:textId="77777777" w:rsidR="00000000" w:rsidRDefault="00540457">
      <w:pPr>
        <w:pStyle w:val="a0"/>
        <w:rPr>
          <w:rtl/>
        </w:rPr>
      </w:pPr>
    </w:p>
    <w:p w14:paraId="3A96CE9A" w14:textId="77777777" w:rsidR="00000000" w:rsidRDefault="00540457">
      <w:pPr>
        <w:pStyle w:val="a0"/>
        <w:rPr>
          <w:rFonts w:hint="cs"/>
          <w:rtl/>
        </w:rPr>
      </w:pPr>
      <w:r>
        <w:rPr>
          <w:rFonts w:hint="cs"/>
          <w:rtl/>
        </w:rPr>
        <w:t>בסדר, אני בעד - - -</w:t>
      </w:r>
    </w:p>
    <w:p w14:paraId="4680BEB0" w14:textId="77777777" w:rsidR="00000000" w:rsidRDefault="00540457">
      <w:pPr>
        <w:pStyle w:val="af0"/>
        <w:rPr>
          <w:rtl/>
        </w:rPr>
      </w:pPr>
      <w:r>
        <w:rPr>
          <w:b w:val="0"/>
          <w:bCs w:val="0"/>
          <w:u w:val="none"/>
          <w:rtl/>
        </w:rPr>
        <w:br/>
      </w:r>
      <w:r>
        <w:rPr>
          <w:rtl/>
        </w:rPr>
        <w:t>משה גפני (יהדות התורה):</w:t>
      </w:r>
    </w:p>
    <w:p w14:paraId="5420507C" w14:textId="77777777" w:rsidR="00000000" w:rsidRDefault="00540457">
      <w:pPr>
        <w:pStyle w:val="a0"/>
        <w:rPr>
          <w:rtl/>
        </w:rPr>
      </w:pPr>
    </w:p>
    <w:p w14:paraId="76BC8A1F" w14:textId="77777777" w:rsidR="00000000" w:rsidRDefault="00540457">
      <w:pPr>
        <w:pStyle w:val="a0"/>
        <w:rPr>
          <w:rFonts w:hint="cs"/>
          <w:rtl/>
        </w:rPr>
      </w:pPr>
      <w:r>
        <w:rPr>
          <w:rFonts w:hint="cs"/>
          <w:rtl/>
        </w:rPr>
        <w:t>אז איך אתה אומר בכל תחום? - - -</w:t>
      </w:r>
    </w:p>
    <w:p w14:paraId="3A0BC8BD" w14:textId="77777777" w:rsidR="00000000" w:rsidRDefault="00540457">
      <w:pPr>
        <w:pStyle w:val="-"/>
        <w:rPr>
          <w:rtl/>
        </w:rPr>
      </w:pPr>
      <w:r>
        <w:rPr>
          <w:rtl/>
        </w:rPr>
        <w:br/>
      </w:r>
      <w:bookmarkStart w:id="369" w:name="FS000000519T03_12_2003_16_15_04C"/>
      <w:bookmarkEnd w:id="369"/>
      <w:r>
        <w:rPr>
          <w:rtl/>
        </w:rPr>
        <w:t>שר הפנים אברהם פורז:</w:t>
      </w:r>
    </w:p>
    <w:p w14:paraId="7120CFB3" w14:textId="77777777" w:rsidR="00000000" w:rsidRDefault="00540457">
      <w:pPr>
        <w:pStyle w:val="a0"/>
        <w:rPr>
          <w:rtl/>
        </w:rPr>
      </w:pPr>
    </w:p>
    <w:p w14:paraId="12CD0C74" w14:textId="77777777" w:rsidR="00000000" w:rsidRDefault="00540457">
      <w:pPr>
        <w:pStyle w:val="a0"/>
        <w:rPr>
          <w:rFonts w:hint="cs"/>
          <w:rtl/>
        </w:rPr>
      </w:pPr>
      <w:r>
        <w:rPr>
          <w:rFonts w:hint="cs"/>
          <w:rtl/>
        </w:rPr>
        <w:t>אני בעד זה - - -</w:t>
      </w:r>
    </w:p>
    <w:p w14:paraId="5F636C85" w14:textId="77777777" w:rsidR="00000000" w:rsidRDefault="00540457">
      <w:pPr>
        <w:pStyle w:val="af0"/>
        <w:rPr>
          <w:rtl/>
        </w:rPr>
      </w:pPr>
      <w:r>
        <w:rPr>
          <w:rtl/>
        </w:rPr>
        <w:br/>
        <w:t>אילן שלגי (שינוי):</w:t>
      </w:r>
    </w:p>
    <w:p w14:paraId="044714DE" w14:textId="77777777" w:rsidR="00000000" w:rsidRDefault="00540457">
      <w:pPr>
        <w:pStyle w:val="a0"/>
        <w:rPr>
          <w:rtl/>
        </w:rPr>
      </w:pPr>
    </w:p>
    <w:p w14:paraId="35F8475D" w14:textId="77777777" w:rsidR="00000000" w:rsidRDefault="00540457">
      <w:pPr>
        <w:pStyle w:val="a0"/>
        <w:rPr>
          <w:rFonts w:hint="cs"/>
          <w:rtl/>
        </w:rPr>
      </w:pPr>
      <w:r>
        <w:rPr>
          <w:rFonts w:hint="cs"/>
          <w:rtl/>
        </w:rPr>
        <w:t>אחרי שיהיה שוויון - - -</w:t>
      </w:r>
    </w:p>
    <w:p w14:paraId="10D695E7" w14:textId="77777777" w:rsidR="00000000" w:rsidRDefault="00540457">
      <w:pPr>
        <w:pStyle w:val="-"/>
        <w:rPr>
          <w:rtl/>
        </w:rPr>
      </w:pPr>
      <w:r>
        <w:rPr>
          <w:rtl/>
        </w:rPr>
        <w:br/>
      </w:r>
      <w:bookmarkStart w:id="370" w:name="FS000000519T03_12_2003_16_15_41C"/>
      <w:bookmarkEnd w:id="370"/>
      <w:r>
        <w:rPr>
          <w:rtl/>
        </w:rPr>
        <w:t>שר הפנים אברהם פורז:</w:t>
      </w:r>
    </w:p>
    <w:p w14:paraId="13416D9A" w14:textId="77777777" w:rsidR="00000000" w:rsidRDefault="00540457">
      <w:pPr>
        <w:pStyle w:val="a0"/>
        <w:rPr>
          <w:rtl/>
        </w:rPr>
      </w:pPr>
    </w:p>
    <w:p w14:paraId="501666A4" w14:textId="77777777" w:rsidR="00000000" w:rsidRDefault="00540457">
      <w:pPr>
        <w:pStyle w:val="a0"/>
        <w:rPr>
          <w:rFonts w:hint="cs"/>
          <w:rtl/>
        </w:rPr>
      </w:pPr>
      <w:r>
        <w:rPr>
          <w:rFonts w:hint="cs"/>
          <w:rtl/>
        </w:rPr>
        <w:t xml:space="preserve">אחרי שתהיה רפורמי, נבדוק אותך היטב ונראה. אולי אז כן. </w:t>
      </w:r>
    </w:p>
    <w:p w14:paraId="066C762D" w14:textId="77777777" w:rsidR="00000000" w:rsidRDefault="00540457">
      <w:pPr>
        <w:pStyle w:val="af0"/>
        <w:rPr>
          <w:rtl/>
        </w:rPr>
      </w:pPr>
      <w:r>
        <w:rPr>
          <w:rtl/>
        </w:rPr>
        <w:br/>
        <w:t>משה גפני (יהדות התורה):</w:t>
      </w:r>
    </w:p>
    <w:p w14:paraId="09FE5299" w14:textId="77777777" w:rsidR="00000000" w:rsidRDefault="00540457">
      <w:pPr>
        <w:pStyle w:val="a0"/>
        <w:rPr>
          <w:rtl/>
        </w:rPr>
      </w:pPr>
    </w:p>
    <w:p w14:paraId="7CB37E89" w14:textId="77777777" w:rsidR="00000000" w:rsidRDefault="00540457">
      <w:pPr>
        <w:pStyle w:val="a0"/>
        <w:rPr>
          <w:rFonts w:hint="cs"/>
          <w:rtl/>
        </w:rPr>
      </w:pPr>
      <w:r>
        <w:rPr>
          <w:rFonts w:hint="cs"/>
          <w:rtl/>
        </w:rPr>
        <w:t>את הרפורמים כן - - -</w:t>
      </w:r>
    </w:p>
    <w:p w14:paraId="0D0A4E80" w14:textId="77777777" w:rsidR="00000000" w:rsidRDefault="00540457">
      <w:pPr>
        <w:pStyle w:val="-"/>
        <w:rPr>
          <w:rtl/>
        </w:rPr>
      </w:pPr>
      <w:r>
        <w:rPr>
          <w:rtl/>
        </w:rPr>
        <w:br/>
      </w:r>
      <w:bookmarkStart w:id="371" w:name="FS000000519T03_12_2003_16_16_12C"/>
      <w:bookmarkEnd w:id="371"/>
      <w:r>
        <w:rPr>
          <w:rtl/>
        </w:rPr>
        <w:t>שר הפנים אב</w:t>
      </w:r>
      <w:r>
        <w:rPr>
          <w:rtl/>
        </w:rPr>
        <w:t>רהם פורז:</w:t>
      </w:r>
    </w:p>
    <w:p w14:paraId="5F723A5F" w14:textId="77777777" w:rsidR="00000000" w:rsidRDefault="00540457">
      <w:pPr>
        <w:pStyle w:val="a0"/>
        <w:rPr>
          <w:rtl/>
        </w:rPr>
      </w:pPr>
    </w:p>
    <w:p w14:paraId="3C363F5B" w14:textId="77777777" w:rsidR="00000000" w:rsidRDefault="00540457">
      <w:pPr>
        <w:pStyle w:val="a0"/>
        <w:rPr>
          <w:rFonts w:hint="cs"/>
          <w:rtl/>
        </w:rPr>
      </w:pPr>
      <w:r>
        <w:rPr>
          <w:rFonts w:hint="cs"/>
          <w:rtl/>
        </w:rPr>
        <w:t>אולי שנתך נודדת כי אתה רוצה להיות רפורמי, בגלל זה כנראה אתה לא ישן טוב בלילה. שנתך נודדת כי אתה רוצה להיות רפורמי אולי.</w:t>
      </w:r>
    </w:p>
    <w:p w14:paraId="08294EAB" w14:textId="77777777" w:rsidR="00000000" w:rsidRDefault="00540457">
      <w:pPr>
        <w:pStyle w:val="a0"/>
        <w:rPr>
          <w:rFonts w:hint="cs"/>
          <w:rtl/>
        </w:rPr>
      </w:pPr>
    </w:p>
    <w:p w14:paraId="33BBA9F9" w14:textId="77777777" w:rsidR="00000000" w:rsidRDefault="00540457">
      <w:pPr>
        <w:pStyle w:val="a0"/>
        <w:rPr>
          <w:rFonts w:hint="cs"/>
          <w:rtl/>
        </w:rPr>
      </w:pPr>
      <w:r>
        <w:rPr>
          <w:rFonts w:hint="cs"/>
          <w:rtl/>
        </w:rPr>
        <w:t>בכל מקרה, דעתי היא שצריך להיות שוויון מלא בזרמים ביהדות, וכשם שמותר - - -</w:t>
      </w:r>
    </w:p>
    <w:p w14:paraId="4174839C" w14:textId="77777777" w:rsidR="00000000" w:rsidRDefault="00540457">
      <w:pPr>
        <w:pStyle w:val="af0"/>
        <w:rPr>
          <w:rtl/>
        </w:rPr>
      </w:pPr>
      <w:r>
        <w:rPr>
          <w:rtl/>
        </w:rPr>
        <w:br/>
        <w:t>נסים דהן (ש"ס):</w:t>
      </w:r>
    </w:p>
    <w:p w14:paraId="2DE9BC75" w14:textId="77777777" w:rsidR="00000000" w:rsidRDefault="00540457">
      <w:pPr>
        <w:pStyle w:val="a0"/>
        <w:rPr>
          <w:rtl/>
        </w:rPr>
      </w:pPr>
    </w:p>
    <w:p w14:paraId="7AEFA499" w14:textId="77777777" w:rsidR="00000000" w:rsidRDefault="00540457">
      <w:pPr>
        <w:pStyle w:val="a0"/>
        <w:rPr>
          <w:rFonts w:hint="cs"/>
          <w:rtl/>
        </w:rPr>
      </w:pPr>
      <w:r>
        <w:rPr>
          <w:rFonts w:hint="cs"/>
          <w:rtl/>
        </w:rPr>
        <w:t>לא רוצה גיור בכלל.</w:t>
      </w:r>
    </w:p>
    <w:p w14:paraId="568A8874" w14:textId="77777777" w:rsidR="00000000" w:rsidRDefault="00540457">
      <w:pPr>
        <w:pStyle w:val="-"/>
        <w:rPr>
          <w:rtl/>
        </w:rPr>
      </w:pPr>
      <w:r>
        <w:rPr>
          <w:rtl/>
        </w:rPr>
        <w:br/>
      </w:r>
      <w:bookmarkStart w:id="372" w:name="FS000000519T03_12_2003_16_17_44C"/>
      <w:bookmarkEnd w:id="372"/>
      <w:r>
        <w:rPr>
          <w:rtl/>
        </w:rPr>
        <w:t>שר הפנים אבר</w:t>
      </w:r>
      <w:r>
        <w:rPr>
          <w:rtl/>
        </w:rPr>
        <w:t>הם פורז:</w:t>
      </w:r>
    </w:p>
    <w:p w14:paraId="1BA1A22F" w14:textId="77777777" w:rsidR="00000000" w:rsidRDefault="00540457">
      <w:pPr>
        <w:pStyle w:val="a0"/>
        <w:rPr>
          <w:rtl/>
        </w:rPr>
      </w:pPr>
    </w:p>
    <w:p w14:paraId="22D7A8F6" w14:textId="77777777" w:rsidR="00000000" w:rsidRDefault="00540457">
      <w:pPr>
        <w:pStyle w:val="a0"/>
        <w:rPr>
          <w:rFonts w:hint="cs"/>
          <w:rtl/>
        </w:rPr>
      </w:pPr>
      <w:r>
        <w:rPr>
          <w:rFonts w:hint="cs"/>
          <w:rtl/>
        </w:rPr>
        <w:t>אין חובה להתגייר. אין חובה להתגייר. בעיני, אין חובה להתגייר - -</w:t>
      </w:r>
    </w:p>
    <w:p w14:paraId="4679AE92" w14:textId="77777777" w:rsidR="00000000" w:rsidRDefault="00540457">
      <w:pPr>
        <w:pStyle w:val="af0"/>
        <w:rPr>
          <w:rtl/>
        </w:rPr>
      </w:pPr>
      <w:r>
        <w:rPr>
          <w:rtl/>
        </w:rPr>
        <w:br/>
        <w:t>נסים דהן (ש"ס):</w:t>
      </w:r>
    </w:p>
    <w:p w14:paraId="452B02A3" w14:textId="77777777" w:rsidR="00000000" w:rsidRDefault="00540457">
      <w:pPr>
        <w:pStyle w:val="a0"/>
        <w:rPr>
          <w:rtl/>
        </w:rPr>
      </w:pPr>
    </w:p>
    <w:p w14:paraId="1E10FAC3" w14:textId="77777777" w:rsidR="00000000" w:rsidRDefault="00540457">
      <w:pPr>
        <w:pStyle w:val="a0"/>
        <w:rPr>
          <w:rFonts w:hint="cs"/>
          <w:rtl/>
        </w:rPr>
      </w:pPr>
      <w:r>
        <w:rPr>
          <w:rFonts w:hint="cs"/>
          <w:rtl/>
        </w:rPr>
        <w:t>אפשר לקבל תעודת יהודי על סמך הצהרה - - -</w:t>
      </w:r>
    </w:p>
    <w:p w14:paraId="0C70D2A0" w14:textId="77777777" w:rsidR="00000000" w:rsidRDefault="00540457">
      <w:pPr>
        <w:pStyle w:val="-"/>
        <w:rPr>
          <w:rtl/>
        </w:rPr>
      </w:pPr>
      <w:r>
        <w:rPr>
          <w:rtl/>
        </w:rPr>
        <w:br/>
      </w:r>
      <w:bookmarkStart w:id="373" w:name="FS000000519T03_12_2003_16_18_40C"/>
      <w:bookmarkEnd w:id="373"/>
      <w:r>
        <w:rPr>
          <w:rtl/>
        </w:rPr>
        <w:t>שר הפנים אברהם פורז:</w:t>
      </w:r>
    </w:p>
    <w:p w14:paraId="5F4CF80C" w14:textId="77777777" w:rsidR="00000000" w:rsidRDefault="00540457">
      <w:pPr>
        <w:pStyle w:val="a0"/>
        <w:rPr>
          <w:rtl/>
        </w:rPr>
      </w:pPr>
    </w:p>
    <w:p w14:paraId="26D4DFD8" w14:textId="77777777" w:rsidR="00000000" w:rsidRDefault="00540457">
      <w:pPr>
        <w:pStyle w:val="a0"/>
        <w:rPr>
          <w:rFonts w:hint="cs"/>
          <w:rtl/>
        </w:rPr>
      </w:pPr>
      <w:r>
        <w:rPr>
          <w:rFonts w:hint="cs"/>
          <w:rtl/>
        </w:rPr>
        <w:t xml:space="preserve">- - והגיור האורתודוקסי הוא גיור כזה - - </w:t>
      </w:r>
    </w:p>
    <w:p w14:paraId="4F9C2222" w14:textId="77777777" w:rsidR="00000000" w:rsidRDefault="00540457">
      <w:pPr>
        <w:pStyle w:val="af0"/>
        <w:rPr>
          <w:rtl/>
        </w:rPr>
      </w:pPr>
      <w:r>
        <w:rPr>
          <w:rtl/>
        </w:rPr>
        <w:br/>
        <w:t>דוד אזולאי (ש"ס):</w:t>
      </w:r>
    </w:p>
    <w:p w14:paraId="33D642D3" w14:textId="77777777" w:rsidR="00000000" w:rsidRDefault="00540457">
      <w:pPr>
        <w:pStyle w:val="a0"/>
        <w:rPr>
          <w:rtl/>
        </w:rPr>
      </w:pPr>
    </w:p>
    <w:p w14:paraId="3DCE75A4" w14:textId="77777777" w:rsidR="00000000" w:rsidRDefault="00540457">
      <w:pPr>
        <w:pStyle w:val="a0"/>
        <w:rPr>
          <w:rFonts w:hint="cs"/>
          <w:rtl/>
        </w:rPr>
      </w:pPr>
      <w:r>
        <w:rPr>
          <w:rFonts w:hint="cs"/>
          <w:rtl/>
        </w:rPr>
        <w:t>- - -</w:t>
      </w:r>
    </w:p>
    <w:p w14:paraId="3483D804" w14:textId="77777777" w:rsidR="00000000" w:rsidRDefault="00540457">
      <w:pPr>
        <w:pStyle w:val="af0"/>
        <w:rPr>
          <w:rtl/>
        </w:rPr>
      </w:pPr>
      <w:r>
        <w:rPr>
          <w:rtl/>
        </w:rPr>
        <w:br/>
        <w:t>משה גפני (יהדות התורה):</w:t>
      </w:r>
    </w:p>
    <w:p w14:paraId="4102D736" w14:textId="77777777" w:rsidR="00000000" w:rsidRDefault="00540457">
      <w:pPr>
        <w:pStyle w:val="a0"/>
        <w:rPr>
          <w:rtl/>
        </w:rPr>
      </w:pPr>
    </w:p>
    <w:p w14:paraId="25071094" w14:textId="77777777" w:rsidR="00000000" w:rsidRDefault="00540457">
      <w:pPr>
        <w:pStyle w:val="a0"/>
        <w:rPr>
          <w:rFonts w:hint="cs"/>
          <w:rtl/>
        </w:rPr>
      </w:pPr>
      <w:r>
        <w:rPr>
          <w:rFonts w:hint="cs"/>
          <w:rtl/>
        </w:rPr>
        <w:t>- - -</w:t>
      </w:r>
    </w:p>
    <w:p w14:paraId="1B13CF11" w14:textId="77777777" w:rsidR="00000000" w:rsidRDefault="00540457">
      <w:pPr>
        <w:pStyle w:val="-"/>
        <w:rPr>
          <w:rFonts w:hint="cs"/>
          <w:rtl/>
        </w:rPr>
      </w:pPr>
      <w:r>
        <w:rPr>
          <w:rtl/>
        </w:rPr>
        <w:br/>
      </w:r>
      <w:bookmarkStart w:id="374" w:name="FS000000519T03_12_2003_16_19_57C"/>
      <w:bookmarkEnd w:id="374"/>
      <w:r>
        <w:rPr>
          <w:rtl/>
        </w:rPr>
        <w:t>שר הפנים אברהם פורז:</w:t>
      </w:r>
    </w:p>
    <w:p w14:paraId="61FB75B9" w14:textId="77777777" w:rsidR="00000000" w:rsidRDefault="00540457">
      <w:pPr>
        <w:pStyle w:val="-"/>
        <w:rPr>
          <w:rFonts w:hint="cs"/>
          <w:rtl/>
        </w:rPr>
      </w:pPr>
    </w:p>
    <w:p w14:paraId="06E01D0B" w14:textId="77777777" w:rsidR="00000000" w:rsidRDefault="00540457">
      <w:pPr>
        <w:pStyle w:val="-"/>
        <w:rPr>
          <w:rFonts w:hint="cs"/>
          <w:rtl/>
        </w:rPr>
      </w:pPr>
    </w:p>
    <w:p w14:paraId="5EC6D283" w14:textId="77777777" w:rsidR="00000000" w:rsidRDefault="00540457">
      <w:pPr>
        <w:pStyle w:val="-"/>
        <w:rPr>
          <w:rFonts w:hint="cs"/>
          <w:b w:val="0"/>
          <w:bCs w:val="0"/>
          <w:u w:val="none"/>
          <w:rtl/>
        </w:rPr>
      </w:pPr>
      <w:r>
        <w:rPr>
          <w:rFonts w:hint="cs"/>
          <w:b w:val="0"/>
          <w:bCs w:val="0"/>
          <w:u w:val="none"/>
          <w:rtl/>
        </w:rPr>
        <w:tab/>
        <w:t>- - שראש הממשלה עצמו אמר - - -</w:t>
      </w:r>
    </w:p>
    <w:p w14:paraId="0C86C92E" w14:textId="77777777" w:rsidR="00000000" w:rsidRDefault="00540457">
      <w:pPr>
        <w:pStyle w:val="-"/>
        <w:rPr>
          <w:rFonts w:hint="cs"/>
          <w:b w:val="0"/>
          <w:bCs w:val="0"/>
          <w:u w:val="none"/>
          <w:rtl/>
        </w:rPr>
      </w:pPr>
    </w:p>
    <w:p w14:paraId="29E0982B" w14:textId="77777777" w:rsidR="00000000" w:rsidRDefault="00540457">
      <w:pPr>
        <w:pStyle w:val="af1"/>
        <w:rPr>
          <w:rtl/>
        </w:rPr>
      </w:pPr>
      <w:r>
        <w:rPr>
          <w:b w:val="0"/>
          <w:bCs w:val="0"/>
          <w:u w:val="none"/>
          <w:rtl/>
        </w:rPr>
        <w:br/>
      </w:r>
      <w:r>
        <w:rPr>
          <w:rtl/>
        </w:rPr>
        <w:t>היו"ר מוחמד ברכה:</w:t>
      </w:r>
    </w:p>
    <w:p w14:paraId="283A74C7" w14:textId="77777777" w:rsidR="00000000" w:rsidRDefault="00540457">
      <w:pPr>
        <w:pStyle w:val="a0"/>
        <w:rPr>
          <w:rtl/>
        </w:rPr>
      </w:pPr>
    </w:p>
    <w:p w14:paraId="659EB0E3" w14:textId="77777777" w:rsidR="00000000" w:rsidRDefault="00540457">
      <w:pPr>
        <w:pStyle w:val="a0"/>
        <w:rPr>
          <w:rFonts w:hint="cs"/>
          <w:rtl/>
        </w:rPr>
      </w:pPr>
      <w:r>
        <w:rPr>
          <w:rFonts w:hint="cs"/>
          <w:rtl/>
        </w:rPr>
        <w:t>שאני אשפוט את - - - אם הוא יכול להיות יהודי או לא? השתגעתם?</w:t>
      </w:r>
    </w:p>
    <w:p w14:paraId="13F4CFF5" w14:textId="77777777" w:rsidR="00000000" w:rsidRDefault="00540457">
      <w:pPr>
        <w:pStyle w:val="-"/>
        <w:rPr>
          <w:rtl/>
        </w:rPr>
      </w:pPr>
      <w:r>
        <w:rPr>
          <w:rtl/>
        </w:rPr>
        <w:br/>
      </w:r>
      <w:bookmarkStart w:id="375" w:name="FS000000519T03_12_2003_16_21_20C"/>
      <w:bookmarkEnd w:id="375"/>
      <w:r>
        <w:rPr>
          <w:rtl/>
        </w:rPr>
        <w:t>שר הפנים אברהם פורז:</w:t>
      </w:r>
    </w:p>
    <w:p w14:paraId="31DA952A" w14:textId="77777777" w:rsidR="00000000" w:rsidRDefault="00540457">
      <w:pPr>
        <w:pStyle w:val="a0"/>
        <w:rPr>
          <w:rtl/>
        </w:rPr>
      </w:pPr>
    </w:p>
    <w:p w14:paraId="299937B6" w14:textId="77777777" w:rsidR="00000000" w:rsidRDefault="00540457">
      <w:pPr>
        <w:pStyle w:val="a0"/>
        <w:rPr>
          <w:rFonts w:hint="cs"/>
          <w:rtl/>
        </w:rPr>
      </w:pPr>
      <w:r>
        <w:rPr>
          <w:rFonts w:hint="cs"/>
          <w:rtl/>
        </w:rPr>
        <w:t xml:space="preserve">- - - אחת-אחת, פעם אחר פעם, שאם הוא עצמו היה רוצה להתגייר </w:t>
      </w:r>
      <w:r>
        <w:rPr>
          <w:rtl/>
        </w:rPr>
        <w:t>–</w:t>
      </w:r>
      <w:r>
        <w:rPr>
          <w:rFonts w:hint="cs"/>
          <w:rtl/>
        </w:rPr>
        <w:t xml:space="preserve"> הוא לא היה מצליח להתגייר. </w:t>
      </w:r>
    </w:p>
    <w:p w14:paraId="75FB1795" w14:textId="77777777" w:rsidR="00000000" w:rsidRDefault="00540457">
      <w:pPr>
        <w:pStyle w:val="af0"/>
        <w:rPr>
          <w:rtl/>
        </w:rPr>
      </w:pPr>
      <w:r>
        <w:rPr>
          <w:rtl/>
        </w:rPr>
        <w:br/>
        <w:t xml:space="preserve">משה גפני </w:t>
      </w:r>
      <w:r>
        <w:rPr>
          <w:rtl/>
        </w:rPr>
        <w:t>(יהדות התורה):</w:t>
      </w:r>
    </w:p>
    <w:p w14:paraId="3CC4A07F" w14:textId="77777777" w:rsidR="00000000" w:rsidRDefault="00540457">
      <w:pPr>
        <w:pStyle w:val="a0"/>
        <w:rPr>
          <w:rtl/>
        </w:rPr>
      </w:pPr>
    </w:p>
    <w:p w14:paraId="5E4DFB3B" w14:textId="77777777" w:rsidR="00000000" w:rsidRDefault="00540457">
      <w:pPr>
        <w:pStyle w:val="a0"/>
        <w:rPr>
          <w:rFonts w:hint="cs"/>
          <w:rtl/>
        </w:rPr>
      </w:pPr>
      <w:r>
        <w:rPr>
          <w:rFonts w:hint="cs"/>
          <w:rtl/>
        </w:rPr>
        <w:t xml:space="preserve">אם ברכה אומר שהוא רוצה להיות יהודי - זה בסדר. </w:t>
      </w:r>
    </w:p>
    <w:p w14:paraId="70ABF121" w14:textId="77777777" w:rsidR="00000000" w:rsidRDefault="00540457">
      <w:pPr>
        <w:pStyle w:val="-"/>
        <w:rPr>
          <w:rtl/>
        </w:rPr>
      </w:pPr>
      <w:r>
        <w:rPr>
          <w:rtl/>
        </w:rPr>
        <w:br/>
      </w:r>
      <w:bookmarkStart w:id="376" w:name="FS000000519T03_12_2003_16_22_43C"/>
      <w:bookmarkEnd w:id="376"/>
      <w:r>
        <w:rPr>
          <w:rtl/>
        </w:rPr>
        <w:t>שר הפנים אברהם פורז:</w:t>
      </w:r>
    </w:p>
    <w:p w14:paraId="0F4E7202" w14:textId="77777777" w:rsidR="00000000" w:rsidRDefault="00540457">
      <w:pPr>
        <w:pStyle w:val="a0"/>
        <w:rPr>
          <w:rtl/>
        </w:rPr>
      </w:pPr>
    </w:p>
    <w:p w14:paraId="4F78634F" w14:textId="77777777" w:rsidR="00000000" w:rsidRDefault="00540457">
      <w:pPr>
        <w:pStyle w:val="a0"/>
        <w:rPr>
          <w:rFonts w:hint="cs"/>
          <w:rtl/>
        </w:rPr>
      </w:pPr>
      <w:r>
        <w:rPr>
          <w:rFonts w:hint="cs"/>
          <w:rtl/>
        </w:rPr>
        <w:t>תראו לאיזה מצב הגענו, מצב שראש ממשלה בישראל - אדם שהיה אלוף בצבא, שכיהן כמעט בכל התפקידים - לא היה מצליח להתגייר. למה לא היה מצליח? כי היו תובעים ממנו לנהל אורח חיים דתי,</w:t>
      </w:r>
      <w:r>
        <w:rPr>
          <w:rFonts w:hint="cs"/>
          <w:rtl/>
        </w:rPr>
        <w:t xml:space="preserve"> והוא לא מנהל אורח חיים דתי. יש אנשים - - </w:t>
      </w:r>
    </w:p>
    <w:p w14:paraId="5886AA76" w14:textId="77777777" w:rsidR="00000000" w:rsidRDefault="00540457">
      <w:pPr>
        <w:pStyle w:val="af0"/>
        <w:rPr>
          <w:rtl/>
        </w:rPr>
      </w:pPr>
      <w:r>
        <w:rPr>
          <w:rtl/>
        </w:rPr>
        <w:br/>
        <w:t>משה גפני (יהדות התורה):</w:t>
      </w:r>
    </w:p>
    <w:p w14:paraId="414645C3" w14:textId="77777777" w:rsidR="00000000" w:rsidRDefault="00540457">
      <w:pPr>
        <w:pStyle w:val="a0"/>
        <w:rPr>
          <w:rtl/>
        </w:rPr>
      </w:pPr>
    </w:p>
    <w:p w14:paraId="3FEF1BF6" w14:textId="77777777" w:rsidR="00000000" w:rsidRDefault="00540457">
      <w:pPr>
        <w:pStyle w:val="a0"/>
        <w:rPr>
          <w:rFonts w:hint="cs"/>
          <w:rtl/>
        </w:rPr>
      </w:pPr>
      <w:r>
        <w:rPr>
          <w:rFonts w:hint="cs"/>
          <w:rtl/>
        </w:rPr>
        <w:t>איך מתגיירים, לפי דעתך?</w:t>
      </w:r>
    </w:p>
    <w:p w14:paraId="53108934" w14:textId="77777777" w:rsidR="00000000" w:rsidRDefault="00540457">
      <w:pPr>
        <w:pStyle w:val="-"/>
        <w:rPr>
          <w:rFonts w:hint="cs"/>
          <w:rtl/>
        </w:rPr>
      </w:pPr>
      <w:r>
        <w:rPr>
          <w:rtl/>
        </w:rPr>
        <w:br/>
      </w:r>
      <w:bookmarkStart w:id="377" w:name="FS000000519T03_12_2003_16_23_59C"/>
      <w:bookmarkEnd w:id="377"/>
    </w:p>
    <w:p w14:paraId="3C6C6BC1" w14:textId="77777777" w:rsidR="00000000" w:rsidRDefault="00540457">
      <w:pPr>
        <w:pStyle w:val="-"/>
        <w:rPr>
          <w:rFonts w:hint="cs"/>
          <w:rtl/>
        </w:rPr>
      </w:pPr>
    </w:p>
    <w:p w14:paraId="266E991E" w14:textId="77777777" w:rsidR="00000000" w:rsidRDefault="00540457">
      <w:pPr>
        <w:pStyle w:val="-"/>
        <w:rPr>
          <w:rtl/>
        </w:rPr>
      </w:pPr>
      <w:r>
        <w:rPr>
          <w:rtl/>
        </w:rPr>
        <w:t>שר הפנים אברהם פורז:</w:t>
      </w:r>
    </w:p>
    <w:p w14:paraId="7BF4CABE" w14:textId="77777777" w:rsidR="00000000" w:rsidRDefault="00540457">
      <w:pPr>
        <w:pStyle w:val="a0"/>
        <w:rPr>
          <w:rtl/>
        </w:rPr>
      </w:pPr>
    </w:p>
    <w:p w14:paraId="7912D9B9" w14:textId="77777777" w:rsidR="00000000" w:rsidRDefault="00540457">
      <w:pPr>
        <w:pStyle w:val="a0"/>
        <w:rPr>
          <w:rFonts w:hint="cs"/>
          <w:rtl/>
        </w:rPr>
      </w:pPr>
      <w:r>
        <w:rPr>
          <w:rFonts w:hint="cs"/>
          <w:rtl/>
        </w:rPr>
        <w:t xml:space="preserve">- - שרוצים להיות יהודים כמוני, זאת אומרת, לא מדקדקים בכל המצוות. </w:t>
      </w:r>
    </w:p>
    <w:p w14:paraId="63379467" w14:textId="77777777" w:rsidR="00000000" w:rsidRDefault="00540457">
      <w:pPr>
        <w:pStyle w:val="af0"/>
        <w:rPr>
          <w:rFonts w:hint="cs"/>
          <w:b w:val="0"/>
          <w:bCs w:val="0"/>
          <w:u w:val="none"/>
          <w:rtl/>
        </w:rPr>
      </w:pPr>
    </w:p>
    <w:p w14:paraId="6645198B" w14:textId="77777777" w:rsidR="00000000" w:rsidRDefault="00540457">
      <w:pPr>
        <w:pStyle w:val="af0"/>
        <w:rPr>
          <w:rtl/>
        </w:rPr>
      </w:pPr>
      <w:r>
        <w:rPr>
          <w:b w:val="0"/>
          <w:bCs w:val="0"/>
          <w:u w:val="none"/>
          <w:rtl/>
        </w:rPr>
        <w:br/>
      </w:r>
      <w:r>
        <w:rPr>
          <w:rtl/>
        </w:rPr>
        <w:t>משה גפני (יהדות התורה):</w:t>
      </w:r>
    </w:p>
    <w:p w14:paraId="03F1D971" w14:textId="77777777" w:rsidR="00000000" w:rsidRDefault="00540457">
      <w:pPr>
        <w:pStyle w:val="a0"/>
        <w:rPr>
          <w:rtl/>
        </w:rPr>
      </w:pPr>
    </w:p>
    <w:p w14:paraId="702F85C3" w14:textId="77777777" w:rsidR="00000000" w:rsidRDefault="00540457">
      <w:pPr>
        <w:pStyle w:val="a0"/>
        <w:rPr>
          <w:rFonts w:hint="cs"/>
          <w:rtl/>
        </w:rPr>
      </w:pPr>
      <w:r>
        <w:rPr>
          <w:rFonts w:hint="cs"/>
          <w:rtl/>
        </w:rPr>
        <w:t xml:space="preserve">איך מתגיירים לפי דעתך? </w:t>
      </w:r>
    </w:p>
    <w:p w14:paraId="6A2B6F24" w14:textId="77777777" w:rsidR="00000000" w:rsidRDefault="00540457">
      <w:pPr>
        <w:pStyle w:val="af0"/>
        <w:rPr>
          <w:rtl/>
        </w:rPr>
      </w:pPr>
      <w:r>
        <w:rPr>
          <w:rtl/>
        </w:rPr>
        <w:br/>
        <w:t>קריאות:</w:t>
      </w:r>
    </w:p>
    <w:p w14:paraId="1F53A819" w14:textId="77777777" w:rsidR="00000000" w:rsidRDefault="00540457">
      <w:pPr>
        <w:pStyle w:val="a0"/>
        <w:rPr>
          <w:rtl/>
        </w:rPr>
      </w:pPr>
    </w:p>
    <w:p w14:paraId="67648FC3" w14:textId="77777777" w:rsidR="00000000" w:rsidRDefault="00540457">
      <w:pPr>
        <w:pStyle w:val="a0"/>
        <w:rPr>
          <w:rFonts w:hint="cs"/>
          <w:rtl/>
        </w:rPr>
      </w:pPr>
      <w:r>
        <w:rPr>
          <w:rFonts w:hint="cs"/>
          <w:rtl/>
        </w:rPr>
        <w:t>- - -</w:t>
      </w:r>
    </w:p>
    <w:p w14:paraId="17EC0D06" w14:textId="77777777" w:rsidR="00000000" w:rsidRDefault="00540457">
      <w:pPr>
        <w:pStyle w:val="af0"/>
        <w:rPr>
          <w:rtl/>
        </w:rPr>
      </w:pPr>
      <w:r>
        <w:rPr>
          <w:rtl/>
        </w:rPr>
        <w:br/>
        <w:t>נסים</w:t>
      </w:r>
      <w:r>
        <w:rPr>
          <w:rtl/>
        </w:rPr>
        <w:t xml:space="preserve"> זאב (ש"ס):</w:t>
      </w:r>
    </w:p>
    <w:p w14:paraId="55BC6935" w14:textId="77777777" w:rsidR="00000000" w:rsidRDefault="00540457">
      <w:pPr>
        <w:pStyle w:val="a0"/>
        <w:rPr>
          <w:rtl/>
        </w:rPr>
      </w:pPr>
    </w:p>
    <w:p w14:paraId="381D01C7" w14:textId="77777777" w:rsidR="00000000" w:rsidRDefault="00540457">
      <w:pPr>
        <w:pStyle w:val="a0"/>
        <w:rPr>
          <w:rFonts w:hint="cs"/>
          <w:rtl/>
        </w:rPr>
      </w:pPr>
      <w:r>
        <w:rPr>
          <w:rFonts w:hint="cs"/>
          <w:rtl/>
        </w:rPr>
        <w:t>- - - הוא עשה קואליציה עם שינוי - - -</w:t>
      </w:r>
    </w:p>
    <w:p w14:paraId="4BD9FBDF" w14:textId="77777777" w:rsidR="00000000" w:rsidRDefault="00540457">
      <w:pPr>
        <w:pStyle w:val="af0"/>
        <w:rPr>
          <w:rtl/>
        </w:rPr>
      </w:pPr>
      <w:r>
        <w:rPr>
          <w:rtl/>
        </w:rPr>
        <w:br/>
        <w:t>משה גפני (יהדות התורה):</w:t>
      </w:r>
    </w:p>
    <w:p w14:paraId="04A065EB" w14:textId="77777777" w:rsidR="00000000" w:rsidRDefault="00540457">
      <w:pPr>
        <w:pStyle w:val="a0"/>
        <w:rPr>
          <w:rtl/>
        </w:rPr>
      </w:pPr>
    </w:p>
    <w:p w14:paraId="18729BED" w14:textId="77777777" w:rsidR="00000000" w:rsidRDefault="00540457">
      <w:pPr>
        <w:pStyle w:val="a0"/>
        <w:rPr>
          <w:rFonts w:hint="cs"/>
          <w:rtl/>
        </w:rPr>
      </w:pPr>
      <w:r>
        <w:rPr>
          <w:rFonts w:hint="cs"/>
          <w:rtl/>
        </w:rPr>
        <w:t xml:space="preserve">אם חס וחלילה - - - ולשינוי יש 90 מנדטים, איך מתגיירים? </w:t>
      </w:r>
    </w:p>
    <w:p w14:paraId="7FD4855F" w14:textId="77777777" w:rsidR="00000000" w:rsidRDefault="00540457">
      <w:pPr>
        <w:pStyle w:val="-"/>
        <w:rPr>
          <w:rtl/>
        </w:rPr>
      </w:pPr>
      <w:r>
        <w:rPr>
          <w:rtl/>
        </w:rPr>
        <w:br/>
      </w:r>
      <w:bookmarkStart w:id="378" w:name="FS000000519T03_12_2003_16_25_35C"/>
      <w:bookmarkEnd w:id="378"/>
      <w:r>
        <w:rPr>
          <w:rtl/>
        </w:rPr>
        <w:t>שר הפנים אברהם פורז:</w:t>
      </w:r>
    </w:p>
    <w:p w14:paraId="170D8925" w14:textId="77777777" w:rsidR="00000000" w:rsidRDefault="00540457">
      <w:pPr>
        <w:pStyle w:val="a0"/>
        <w:rPr>
          <w:rtl/>
        </w:rPr>
      </w:pPr>
    </w:p>
    <w:p w14:paraId="7D531F30" w14:textId="77777777" w:rsidR="00000000" w:rsidRDefault="00540457">
      <w:pPr>
        <w:pStyle w:val="a0"/>
        <w:rPr>
          <w:rFonts w:hint="cs"/>
          <w:rtl/>
        </w:rPr>
      </w:pPr>
      <w:r>
        <w:rPr>
          <w:rFonts w:hint="cs"/>
          <w:rtl/>
        </w:rPr>
        <w:t xml:space="preserve">אני אגיד לך איך מתגיירים. </w:t>
      </w:r>
    </w:p>
    <w:p w14:paraId="78E070F7" w14:textId="77777777" w:rsidR="00000000" w:rsidRDefault="00540457">
      <w:pPr>
        <w:pStyle w:val="af0"/>
        <w:rPr>
          <w:rtl/>
        </w:rPr>
      </w:pPr>
      <w:r>
        <w:rPr>
          <w:rtl/>
        </w:rPr>
        <w:br/>
        <w:t>משה גפני (יהדות התורה):</w:t>
      </w:r>
    </w:p>
    <w:p w14:paraId="555AAFBC" w14:textId="77777777" w:rsidR="00000000" w:rsidRDefault="00540457">
      <w:pPr>
        <w:pStyle w:val="a0"/>
        <w:rPr>
          <w:rtl/>
        </w:rPr>
      </w:pPr>
    </w:p>
    <w:p w14:paraId="1314B0D1" w14:textId="77777777" w:rsidR="00000000" w:rsidRDefault="00540457">
      <w:pPr>
        <w:pStyle w:val="a0"/>
        <w:rPr>
          <w:rFonts w:hint="cs"/>
          <w:rtl/>
        </w:rPr>
      </w:pPr>
      <w:r>
        <w:rPr>
          <w:rFonts w:hint="cs"/>
          <w:rtl/>
        </w:rPr>
        <w:t>- - -</w:t>
      </w:r>
    </w:p>
    <w:p w14:paraId="1BCFFC86" w14:textId="77777777" w:rsidR="00000000" w:rsidRDefault="00540457">
      <w:pPr>
        <w:pStyle w:val="af1"/>
        <w:rPr>
          <w:rtl/>
        </w:rPr>
      </w:pPr>
      <w:r>
        <w:rPr>
          <w:rtl/>
        </w:rPr>
        <w:br/>
        <w:t>היו"ר מוחמד ברכה:</w:t>
      </w:r>
    </w:p>
    <w:p w14:paraId="151755CF" w14:textId="77777777" w:rsidR="00000000" w:rsidRDefault="00540457">
      <w:pPr>
        <w:pStyle w:val="a0"/>
        <w:rPr>
          <w:rtl/>
        </w:rPr>
      </w:pPr>
    </w:p>
    <w:p w14:paraId="3B43915C" w14:textId="77777777" w:rsidR="00000000" w:rsidRDefault="00540457">
      <w:pPr>
        <w:pStyle w:val="a0"/>
        <w:rPr>
          <w:rFonts w:hint="cs"/>
          <w:rtl/>
        </w:rPr>
      </w:pPr>
      <w:r>
        <w:rPr>
          <w:rFonts w:hint="cs"/>
          <w:rtl/>
        </w:rPr>
        <w:t xml:space="preserve">הוא עונה לך. שנייה. </w:t>
      </w:r>
    </w:p>
    <w:p w14:paraId="2A2C41E0" w14:textId="77777777" w:rsidR="00000000" w:rsidRDefault="00540457">
      <w:pPr>
        <w:pStyle w:val="a0"/>
        <w:rPr>
          <w:color w:val="0000FF"/>
          <w:szCs w:val="28"/>
          <w:rtl/>
        </w:rPr>
      </w:pPr>
    </w:p>
    <w:p w14:paraId="7EE804D7" w14:textId="77777777" w:rsidR="00000000" w:rsidRDefault="00540457">
      <w:pPr>
        <w:pStyle w:val="-"/>
        <w:rPr>
          <w:rtl/>
        </w:rPr>
      </w:pPr>
      <w:bookmarkStart w:id="379" w:name="FS000000519T03_12_2003_15_02_55"/>
      <w:bookmarkEnd w:id="379"/>
      <w:r>
        <w:rPr>
          <w:rtl/>
        </w:rPr>
        <w:t>שר הפנים אברהם פורז:</w:t>
      </w:r>
    </w:p>
    <w:p w14:paraId="260E9D79" w14:textId="77777777" w:rsidR="00000000" w:rsidRDefault="00540457">
      <w:pPr>
        <w:pStyle w:val="a0"/>
        <w:rPr>
          <w:rtl/>
        </w:rPr>
      </w:pPr>
    </w:p>
    <w:p w14:paraId="19BBFE0E" w14:textId="77777777" w:rsidR="00000000" w:rsidRDefault="00540457">
      <w:pPr>
        <w:pStyle w:val="a0"/>
        <w:rPr>
          <w:rFonts w:hint="cs"/>
          <w:rtl/>
        </w:rPr>
      </w:pPr>
      <w:r>
        <w:rPr>
          <w:rFonts w:hint="cs"/>
          <w:rtl/>
        </w:rPr>
        <w:t>בעיני באופן אישי, גם אפשר לעשות גיור חילוני, חילוני לחלוטין, אבל לא אכנס לזה. די בזה שאומר לך - - -</w:t>
      </w:r>
    </w:p>
    <w:p w14:paraId="5C0E236B" w14:textId="77777777" w:rsidR="00000000" w:rsidRDefault="00540457">
      <w:pPr>
        <w:pStyle w:val="a0"/>
        <w:ind w:firstLine="0"/>
        <w:rPr>
          <w:rFonts w:hint="cs"/>
          <w:rtl/>
        </w:rPr>
      </w:pPr>
    </w:p>
    <w:p w14:paraId="2571B2E3" w14:textId="77777777" w:rsidR="00000000" w:rsidRDefault="00540457">
      <w:pPr>
        <w:pStyle w:val="af0"/>
        <w:rPr>
          <w:rtl/>
        </w:rPr>
      </w:pPr>
      <w:r>
        <w:rPr>
          <w:rFonts w:hint="eastAsia"/>
          <w:rtl/>
        </w:rPr>
        <w:t>משה</w:t>
      </w:r>
      <w:r>
        <w:rPr>
          <w:rtl/>
        </w:rPr>
        <w:t xml:space="preserve"> גפני (יהדות התורה):</w:t>
      </w:r>
    </w:p>
    <w:p w14:paraId="15E88157" w14:textId="77777777" w:rsidR="00000000" w:rsidRDefault="00540457">
      <w:pPr>
        <w:pStyle w:val="a0"/>
        <w:rPr>
          <w:rFonts w:hint="cs"/>
          <w:rtl/>
        </w:rPr>
      </w:pPr>
    </w:p>
    <w:p w14:paraId="13B6960A" w14:textId="77777777" w:rsidR="00000000" w:rsidRDefault="00540457">
      <w:pPr>
        <w:pStyle w:val="a0"/>
        <w:rPr>
          <w:rFonts w:hint="cs"/>
          <w:rtl/>
        </w:rPr>
      </w:pPr>
      <w:r>
        <w:rPr>
          <w:rFonts w:hint="cs"/>
          <w:rtl/>
        </w:rPr>
        <w:t>מה זה גיור חילוני?</w:t>
      </w:r>
    </w:p>
    <w:p w14:paraId="5EA6B048" w14:textId="77777777" w:rsidR="00000000" w:rsidRDefault="00540457">
      <w:pPr>
        <w:pStyle w:val="a0"/>
        <w:ind w:firstLine="0"/>
        <w:rPr>
          <w:rFonts w:hint="cs"/>
          <w:rtl/>
        </w:rPr>
      </w:pPr>
    </w:p>
    <w:p w14:paraId="3BC5B244" w14:textId="77777777" w:rsidR="00000000" w:rsidRDefault="00540457">
      <w:pPr>
        <w:pStyle w:val="-"/>
        <w:rPr>
          <w:rtl/>
        </w:rPr>
      </w:pPr>
      <w:bookmarkStart w:id="380" w:name="FS000000560T03_12_2003_15_30_52C"/>
      <w:bookmarkStart w:id="381" w:name="FS000000519T03_12_2003_15_31_04"/>
      <w:bookmarkEnd w:id="380"/>
      <w:bookmarkEnd w:id="381"/>
      <w:r>
        <w:rPr>
          <w:rtl/>
        </w:rPr>
        <w:t>שר הפנים אברהם פורז:</w:t>
      </w:r>
    </w:p>
    <w:p w14:paraId="2A54BB10" w14:textId="77777777" w:rsidR="00000000" w:rsidRDefault="00540457">
      <w:pPr>
        <w:pStyle w:val="a0"/>
        <w:rPr>
          <w:rtl/>
        </w:rPr>
      </w:pPr>
    </w:p>
    <w:p w14:paraId="0F991EEB" w14:textId="77777777" w:rsidR="00000000" w:rsidRDefault="00540457">
      <w:pPr>
        <w:pStyle w:val="a0"/>
        <w:rPr>
          <w:rFonts w:hint="cs"/>
          <w:rtl/>
        </w:rPr>
      </w:pPr>
      <w:r>
        <w:rPr>
          <w:rFonts w:hint="cs"/>
          <w:rtl/>
        </w:rPr>
        <w:t>אסביר לך דבר מאוד פשוט, דבר שקיים. למה לי עכשיו להמציא איזה דבר ש</w:t>
      </w:r>
      <w:r>
        <w:rPr>
          <w:rFonts w:hint="cs"/>
          <w:rtl/>
        </w:rPr>
        <w:t>איננו, אני מדבר על דברים שקיימים. יש היום שתי תנועות מאוד גדולות בעולם היהודי, נוסף על התנועה האורתודוקסית: הרפורמים והקונסרבטיבים, שיש להם אחיזה עצומה בארצות-הברית, והם מגיירים אנשים. ולא רק שהם מגיירים, הרב גפני, חבר הכנסת גפני, אלא שכשהמגויר שלהם מגיע ל</w:t>
      </w:r>
      <w:r>
        <w:rPr>
          <w:rFonts w:hint="cs"/>
          <w:rtl/>
        </w:rPr>
        <w:t>כאן, לישראל, עם תעודת גיור מארצות-הברית, אנחנו מעניקים לו מעמד עולה מכוח חוק השבות. יצרנו מצב שאותו רב רפורמי שמשרת, נגיד בקהילת קודש בניו-יורק, הוא יכול לגייר, אבל אם אותו רב רפורמי חלילה חטא בזה שהוא גם ציוני ועלה לארץ, ורוצה לגייר כאן, פה הוא לא יכול לג</w:t>
      </w:r>
      <w:r>
        <w:rPr>
          <w:rFonts w:hint="cs"/>
          <w:rtl/>
        </w:rPr>
        <w:t>ייר.</w:t>
      </w:r>
    </w:p>
    <w:p w14:paraId="0043E981" w14:textId="77777777" w:rsidR="00000000" w:rsidRDefault="00540457">
      <w:pPr>
        <w:pStyle w:val="a0"/>
        <w:rPr>
          <w:rFonts w:hint="cs"/>
          <w:rtl/>
        </w:rPr>
      </w:pPr>
    </w:p>
    <w:p w14:paraId="48619BF5" w14:textId="77777777" w:rsidR="00000000" w:rsidRDefault="00540457">
      <w:pPr>
        <w:pStyle w:val="a0"/>
        <w:ind w:firstLine="720"/>
        <w:rPr>
          <w:rFonts w:hint="cs"/>
          <w:rtl/>
        </w:rPr>
      </w:pPr>
      <w:r>
        <w:rPr>
          <w:rFonts w:hint="cs"/>
          <w:rtl/>
        </w:rPr>
        <w:t>האמת היא שהוא יכול לגייר גם כאן, כי היום יש דרך לאשר את הגיורים האלה על-ידי זה - - -</w:t>
      </w:r>
    </w:p>
    <w:p w14:paraId="63A8D248" w14:textId="77777777" w:rsidR="00000000" w:rsidRDefault="00540457">
      <w:pPr>
        <w:pStyle w:val="a0"/>
        <w:ind w:firstLine="720"/>
        <w:rPr>
          <w:rFonts w:hint="cs"/>
          <w:rtl/>
        </w:rPr>
      </w:pPr>
      <w:r>
        <w:rPr>
          <w:rFonts w:hint="cs"/>
          <w:rtl/>
        </w:rPr>
        <w:t xml:space="preserve"> </w:t>
      </w:r>
    </w:p>
    <w:p w14:paraId="5E97F8EF" w14:textId="77777777" w:rsidR="00000000" w:rsidRDefault="00540457">
      <w:pPr>
        <w:pStyle w:val="af0"/>
        <w:rPr>
          <w:rtl/>
        </w:rPr>
      </w:pPr>
      <w:r>
        <w:rPr>
          <w:rFonts w:hint="eastAsia"/>
          <w:rtl/>
        </w:rPr>
        <w:t>משה</w:t>
      </w:r>
      <w:r>
        <w:rPr>
          <w:rtl/>
        </w:rPr>
        <w:t xml:space="preserve"> גפני (יהדות התורה):</w:t>
      </w:r>
    </w:p>
    <w:p w14:paraId="0735CE6E" w14:textId="77777777" w:rsidR="00000000" w:rsidRDefault="00540457">
      <w:pPr>
        <w:pStyle w:val="a0"/>
        <w:rPr>
          <w:rFonts w:hint="cs"/>
          <w:rtl/>
        </w:rPr>
      </w:pPr>
    </w:p>
    <w:p w14:paraId="363D1120" w14:textId="77777777" w:rsidR="00000000" w:rsidRDefault="00540457">
      <w:pPr>
        <w:pStyle w:val="a0"/>
        <w:rPr>
          <w:rFonts w:hint="cs"/>
          <w:rtl/>
        </w:rPr>
      </w:pPr>
      <w:r>
        <w:rPr>
          <w:rFonts w:hint="cs"/>
          <w:rtl/>
        </w:rPr>
        <w:t>עזוב אותם. אתה, איך אתה מגייר?</w:t>
      </w:r>
    </w:p>
    <w:p w14:paraId="5FC6D72F" w14:textId="77777777" w:rsidR="00000000" w:rsidRDefault="00540457">
      <w:pPr>
        <w:pStyle w:val="a0"/>
        <w:ind w:firstLine="0"/>
        <w:rPr>
          <w:rFonts w:hint="cs"/>
          <w:rtl/>
        </w:rPr>
      </w:pPr>
    </w:p>
    <w:p w14:paraId="6A3A08C1" w14:textId="77777777" w:rsidR="00000000" w:rsidRDefault="00540457">
      <w:pPr>
        <w:pStyle w:val="-"/>
        <w:rPr>
          <w:rtl/>
        </w:rPr>
      </w:pPr>
      <w:bookmarkStart w:id="382" w:name="FS000000519T03_12_2003_15_35_05C"/>
      <w:bookmarkEnd w:id="382"/>
      <w:r>
        <w:rPr>
          <w:rtl/>
        </w:rPr>
        <w:t>שר הפנים אברהם פורז:</w:t>
      </w:r>
    </w:p>
    <w:p w14:paraId="4F6EB66B" w14:textId="77777777" w:rsidR="00000000" w:rsidRDefault="00540457">
      <w:pPr>
        <w:pStyle w:val="a0"/>
        <w:rPr>
          <w:rtl/>
        </w:rPr>
      </w:pPr>
    </w:p>
    <w:p w14:paraId="65590CB2" w14:textId="77777777" w:rsidR="00000000" w:rsidRDefault="00540457">
      <w:pPr>
        <w:pStyle w:val="a0"/>
        <w:ind w:firstLine="720"/>
        <w:rPr>
          <w:rFonts w:hint="cs"/>
          <w:rtl/>
        </w:rPr>
      </w:pPr>
      <w:r>
        <w:rPr>
          <w:rFonts w:hint="cs"/>
          <w:rtl/>
        </w:rPr>
        <w:t>חבר הכנסת גפני, אני לא רוצה לבזבז את יתרת הזמן בדיאלוג אתך.</w:t>
      </w:r>
    </w:p>
    <w:p w14:paraId="24490319" w14:textId="77777777" w:rsidR="00000000" w:rsidRDefault="00540457">
      <w:pPr>
        <w:pStyle w:val="a0"/>
        <w:ind w:firstLine="720"/>
        <w:rPr>
          <w:rFonts w:hint="cs"/>
          <w:rtl/>
        </w:rPr>
      </w:pPr>
    </w:p>
    <w:p w14:paraId="2008A848" w14:textId="77777777" w:rsidR="00000000" w:rsidRDefault="00540457">
      <w:pPr>
        <w:pStyle w:val="af0"/>
        <w:rPr>
          <w:rtl/>
        </w:rPr>
      </w:pPr>
      <w:r>
        <w:rPr>
          <w:rFonts w:hint="eastAsia"/>
          <w:rtl/>
        </w:rPr>
        <w:t>משה</w:t>
      </w:r>
      <w:r>
        <w:rPr>
          <w:rtl/>
        </w:rPr>
        <w:t xml:space="preserve"> גפני (יהדות התורה):</w:t>
      </w:r>
    </w:p>
    <w:p w14:paraId="072C8F9A" w14:textId="77777777" w:rsidR="00000000" w:rsidRDefault="00540457">
      <w:pPr>
        <w:pStyle w:val="a0"/>
        <w:rPr>
          <w:rFonts w:hint="cs"/>
          <w:rtl/>
        </w:rPr>
      </w:pPr>
    </w:p>
    <w:p w14:paraId="538DB852" w14:textId="77777777" w:rsidR="00000000" w:rsidRDefault="00540457">
      <w:pPr>
        <w:pStyle w:val="a0"/>
        <w:rPr>
          <w:rFonts w:hint="cs"/>
          <w:rtl/>
        </w:rPr>
      </w:pPr>
      <w:r>
        <w:rPr>
          <w:rFonts w:hint="cs"/>
          <w:rtl/>
        </w:rPr>
        <w:t>אתה לא עונה לי. איך לדעתך גיור חילוני נעשה בפועל?</w:t>
      </w:r>
    </w:p>
    <w:p w14:paraId="7EE51686" w14:textId="77777777" w:rsidR="00000000" w:rsidRDefault="00540457">
      <w:pPr>
        <w:pStyle w:val="a0"/>
        <w:ind w:firstLine="0"/>
        <w:rPr>
          <w:rFonts w:hint="cs"/>
          <w:rtl/>
        </w:rPr>
      </w:pPr>
    </w:p>
    <w:p w14:paraId="359E12BC" w14:textId="77777777" w:rsidR="00000000" w:rsidRDefault="00540457">
      <w:pPr>
        <w:pStyle w:val="-"/>
        <w:rPr>
          <w:rtl/>
        </w:rPr>
      </w:pPr>
      <w:bookmarkStart w:id="383" w:name="FS000000519T03_12_2003_15_36_23C"/>
      <w:bookmarkEnd w:id="383"/>
      <w:r>
        <w:rPr>
          <w:rtl/>
        </w:rPr>
        <w:t>שר הפנים אברהם פורז:</w:t>
      </w:r>
    </w:p>
    <w:p w14:paraId="0C417A1C" w14:textId="77777777" w:rsidR="00000000" w:rsidRDefault="00540457">
      <w:pPr>
        <w:pStyle w:val="a0"/>
        <w:rPr>
          <w:rtl/>
        </w:rPr>
      </w:pPr>
    </w:p>
    <w:p w14:paraId="46F64669" w14:textId="77777777" w:rsidR="00000000" w:rsidRDefault="00540457">
      <w:pPr>
        <w:pStyle w:val="a0"/>
        <w:ind w:firstLine="720"/>
        <w:rPr>
          <w:rFonts w:hint="cs"/>
          <w:rtl/>
        </w:rPr>
      </w:pPr>
      <w:r>
        <w:rPr>
          <w:rFonts w:hint="cs"/>
          <w:rtl/>
        </w:rPr>
        <w:t>אני לא רוצה לדבר על גיור חילוני כרגע, כי אני רוצה לדבר על התשובה שלי לבג"ץ. אם תרצה, בהזדמנות אני אגיד לך מה זה גיור חילוני. אסביר לך, יש גם על זה מודל. תשאל את שולמית אלוני, היא תס</w:t>
      </w:r>
      <w:r>
        <w:rPr>
          <w:rFonts w:hint="cs"/>
          <w:rtl/>
        </w:rPr>
        <w:t>ביר לך.</w:t>
      </w:r>
    </w:p>
    <w:p w14:paraId="70F7F37F" w14:textId="77777777" w:rsidR="00000000" w:rsidRDefault="00540457">
      <w:pPr>
        <w:pStyle w:val="a0"/>
        <w:ind w:firstLine="720"/>
        <w:rPr>
          <w:rFonts w:hint="cs"/>
          <w:rtl/>
        </w:rPr>
      </w:pPr>
    </w:p>
    <w:p w14:paraId="734548AB" w14:textId="77777777" w:rsidR="00000000" w:rsidRDefault="00540457">
      <w:pPr>
        <w:pStyle w:val="a0"/>
        <w:ind w:firstLine="720"/>
        <w:rPr>
          <w:rFonts w:hint="cs"/>
          <w:rtl/>
        </w:rPr>
      </w:pPr>
      <w:r>
        <w:rPr>
          <w:rFonts w:hint="cs"/>
          <w:rtl/>
        </w:rPr>
        <w:t>לכן, לדעתי, צריך היה להיות שוויון. בעתירה הזאת שהוגשה לבית-המשפט העליון, תשובת המדינה, היועץ המשפטי לממשלה נתן את התשובה הקלאסית, זו אותה תשובה שגם אלי ישי יכול היה לתת. התשובה מבוססת על ועדת-נאמן, ועל גיורים שנעשים באמצעות אולפנים לגיור, אבל בסופ</w:t>
      </w:r>
      <w:r>
        <w:rPr>
          <w:rFonts w:hint="cs"/>
          <w:rtl/>
        </w:rPr>
        <w:t xml:space="preserve">ו של דבר, בסוף התהליך, הגיור הוא גיור אורתודוקסי. </w:t>
      </w:r>
    </w:p>
    <w:p w14:paraId="4401B9F0" w14:textId="77777777" w:rsidR="00000000" w:rsidRDefault="00540457">
      <w:pPr>
        <w:pStyle w:val="a0"/>
        <w:ind w:firstLine="720"/>
        <w:rPr>
          <w:rFonts w:hint="cs"/>
          <w:rtl/>
        </w:rPr>
      </w:pPr>
    </w:p>
    <w:p w14:paraId="114702BC" w14:textId="77777777" w:rsidR="00000000" w:rsidRDefault="00540457">
      <w:pPr>
        <w:pStyle w:val="a0"/>
        <w:ind w:firstLine="720"/>
        <w:rPr>
          <w:rFonts w:hint="cs"/>
          <w:rtl/>
        </w:rPr>
      </w:pPr>
      <w:r>
        <w:rPr>
          <w:rFonts w:hint="cs"/>
          <w:rtl/>
        </w:rPr>
        <w:t>אני ביקשתי מהיועץ המשפטי לממשלה, והוא הסכים להביא בפני בית-המשפט גם את דעתי, שמן הראוי להכיר גם בגיורים קונסרבטיביים וגם בגיורים רפורמיים. אגב, אלי ישי עצמו, כשהיה שר הפנים, והיועץ המשפטי לממשלה לא קיבל א</w:t>
      </w:r>
      <w:r>
        <w:rPr>
          <w:rFonts w:hint="cs"/>
          <w:rtl/>
        </w:rPr>
        <w:t>ת עמדתו בעניין החוק הזה שאוסר מכירת בשר חזיר - בצדק אגב - קיבל אפשרות להודיע לבית-המשפט שזאת לא עמדתו; עמדתו היא שצריך לאסור מכירת בשר חזיר בכל מקום.</w:t>
      </w:r>
    </w:p>
    <w:p w14:paraId="6C4091E7" w14:textId="77777777" w:rsidR="00000000" w:rsidRDefault="00540457">
      <w:pPr>
        <w:pStyle w:val="a0"/>
        <w:ind w:firstLine="720"/>
        <w:rPr>
          <w:rFonts w:hint="cs"/>
          <w:rtl/>
        </w:rPr>
      </w:pPr>
    </w:p>
    <w:p w14:paraId="042A402F" w14:textId="77777777" w:rsidR="00000000" w:rsidRDefault="00540457">
      <w:pPr>
        <w:pStyle w:val="a0"/>
        <w:ind w:firstLine="720"/>
        <w:rPr>
          <w:rFonts w:hint="cs"/>
          <w:rtl/>
        </w:rPr>
      </w:pPr>
      <w:r>
        <w:rPr>
          <w:rFonts w:hint="cs"/>
          <w:rtl/>
        </w:rPr>
        <w:t>העניין הזה, ששר מביע את עמדתו והיא מובאת בפני בית-המשפט, הוא דבר לגיטימי וסביר, שאחרת היה יוצא מצב שאני ב</w:t>
      </w:r>
      <w:r>
        <w:rPr>
          <w:rFonts w:hint="cs"/>
          <w:rtl/>
        </w:rPr>
        <w:t xml:space="preserve">תור משיב, שר הפנים, בית-המשפט לא ידע מה עמדתי. מותר ליועץ המשפטי לממשלה לומר שדעתי מוטעית, שדעתי לא נכונה; יש החלטות אחרות של הממשלה, זה בסדר. אבל אי-אפשר להעלים את דעתי מפני בית-המשפט. </w:t>
      </w:r>
    </w:p>
    <w:p w14:paraId="63ED08E3" w14:textId="77777777" w:rsidR="00000000" w:rsidRDefault="00540457">
      <w:pPr>
        <w:pStyle w:val="a0"/>
        <w:ind w:firstLine="720"/>
        <w:rPr>
          <w:rFonts w:hint="cs"/>
          <w:rtl/>
        </w:rPr>
      </w:pPr>
    </w:p>
    <w:p w14:paraId="177AE70D" w14:textId="77777777" w:rsidR="00000000" w:rsidRDefault="00540457">
      <w:pPr>
        <w:pStyle w:val="a0"/>
        <w:ind w:firstLine="720"/>
        <w:rPr>
          <w:rFonts w:hint="cs"/>
          <w:rtl/>
        </w:rPr>
      </w:pPr>
      <w:r>
        <w:rPr>
          <w:rFonts w:hint="cs"/>
          <w:rtl/>
        </w:rPr>
        <w:t>לכן, בצדק היועץ המשפטי לממשלה הביא את עמדתי בפני בית-המשפט. אני לא ר</w:t>
      </w:r>
      <w:r>
        <w:rPr>
          <w:rFonts w:hint="cs"/>
          <w:rtl/>
        </w:rPr>
        <w:t xml:space="preserve">ואה בזה שום בעיה ושום פגיעה בשום דבר. </w:t>
      </w:r>
    </w:p>
    <w:p w14:paraId="60FE977E" w14:textId="77777777" w:rsidR="00000000" w:rsidRDefault="00540457">
      <w:pPr>
        <w:pStyle w:val="a0"/>
        <w:ind w:firstLine="720"/>
        <w:rPr>
          <w:rFonts w:hint="cs"/>
          <w:rtl/>
        </w:rPr>
      </w:pPr>
    </w:p>
    <w:p w14:paraId="22069857" w14:textId="77777777" w:rsidR="00000000" w:rsidRDefault="00540457">
      <w:pPr>
        <w:pStyle w:val="a0"/>
        <w:ind w:firstLine="720"/>
        <w:rPr>
          <w:rFonts w:hint="cs"/>
          <w:rtl/>
        </w:rPr>
      </w:pPr>
      <w:r>
        <w:rPr>
          <w:rFonts w:hint="cs"/>
          <w:rtl/>
        </w:rPr>
        <w:t xml:space="preserve">אשר לוויכוח מפד"ל--ש"ס </w:t>
      </w:r>
      <w:r>
        <w:rPr>
          <w:rtl/>
        </w:rPr>
        <w:t>–</w:t>
      </w:r>
      <w:r>
        <w:rPr>
          <w:rFonts w:hint="cs"/>
          <w:rtl/>
        </w:rPr>
        <w:t xml:space="preserve"> הוא ודאי יימשך.</w:t>
      </w:r>
    </w:p>
    <w:p w14:paraId="720EF3BB" w14:textId="77777777" w:rsidR="00000000" w:rsidRDefault="00540457">
      <w:pPr>
        <w:pStyle w:val="a0"/>
        <w:ind w:firstLine="0"/>
        <w:rPr>
          <w:rFonts w:hint="cs"/>
          <w:rtl/>
        </w:rPr>
      </w:pPr>
    </w:p>
    <w:p w14:paraId="42A93AA1" w14:textId="77777777" w:rsidR="00000000" w:rsidRDefault="00540457">
      <w:pPr>
        <w:pStyle w:val="af1"/>
        <w:rPr>
          <w:rtl/>
        </w:rPr>
      </w:pPr>
      <w:r>
        <w:rPr>
          <w:rtl/>
        </w:rPr>
        <w:t>היו"ר מוחמד ברכה:</w:t>
      </w:r>
    </w:p>
    <w:p w14:paraId="713B0954" w14:textId="77777777" w:rsidR="00000000" w:rsidRDefault="00540457">
      <w:pPr>
        <w:pStyle w:val="a0"/>
        <w:rPr>
          <w:rtl/>
        </w:rPr>
      </w:pPr>
    </w:p>
    <w:p w14:paraId="00E1C95D" w14:textId="77777777" w:rsidR="00000000" w:rsidRDefault="00540457">
      <w:pPr>
        <w:pStyle w:val="a0"/>
        <w:rPr>
          <w:rFonts w:hint="cs"/>
          <w:rtl/>
        </w:rPr>
      </w:pPr>
      <w:r>
        <w:rPr>
          <w:rFonts w:hint="cs"/>
          <w:rtl/>
        </w:rPr>
        <w:t>תודה, כבוד השר. מה הציע כבוד השר?</w:t>
      </w:r>
    </w:p>
    <w:p w14:paraId="70F6B359" w14:textId="77777777" w:rsidR="00000000" w:rsidRDefault="00540457">
      <w:pPr>
        <w:pStyle w:val="a0"/>
        <w:ind w:firstLine="0"/>
        <w:rPr>
          <w:rFonts w:hint="cs"/>
          <w:rtl/>
        </w:rPr>
      </w:pPr>
    </w:p>
    <w:p w14:paraId="434B50DF" w14:textId="77777777" w:rsidR="00000000" w:rsidRDefault="00540457">
      <w:pPr>
        <w:pStyle w:val="-"/>
        <w:rPr>
          <w:rtl/>
        </w:rPr>
      </w:pPr>
      <w:bookmarkStart w:id="384" w:name="FS000000519T03_12_2003_15_44_45C"/>
      <w:bookmarkEnd w:id="384"/>
      <w:r>
        <w:rPr>
          <w:rtl/>
        </w:rPr>
        <w:t>שר הפנים אברהם פורז:</w:t>
      </w:r>
    </w:p>
    <w:p w14:paraId="3B6A63D6" w14:textId="77777777" w:rsidR="00000000" w:rsidRDefault="00540457">
      <w:pPr>
        <w:pStyle w:val="a0"/>
        <w:rPr>
          <w:rtl/>
        </w:rPr>
      </w:pPr>
    </w:p>
    <w:p w14:paraId="7B84E700" w14:textId="77777777" w:rsidR="00000000" w:rsidRDefault="00540457">
      <w:pPr>
        <w:pStyle w:val="a0"/>
        <w:rPr>
          <w:rFonts w:hint="cs"/>
          <w:rtl/>
        </w:rPr>
      </w:pPr>
      <w:r>
        <w:rPr>
          <w:rFonts w:hint="cs"/>
          <w:rtl/>
        </w:rPr>
        <w:t>להסתפק בתשובה שלי.</w:t>
      </w:r>
    </w:p>
    <w:p w14:paraId="349ED82C" w14:textId="77777777" w:rsidR="00000000" w:rsidRDefault="00540457">
      <w:pPr>
        <w:pStyle w:val="a0"/>
        <w:ind w:firstLine="0"/>
        <w:rPr>
          <w:rFonts w:hint="cs"/>
          <w:rtl/>
        </w:rPr>
      </w:pPr>
    </w:p>
    <w:p w14:paraId="4CD7DC7C" w14:textId="77777777" w:rsidR="00000000" w:rsidRDefault="00540457">
      <w:pPr>
        <w:pStyle w:val="af1"/>
        <w:rPr>
          <w:rtl/>
        </w:rPr>
      </w:pPr>
      <w:r>
        <w:rPr>
          <w:rtl/>
        </w:rPr>
        <w:t>היו"ר מוחמד ברכה:</w:t>
      </w:r>
    </w:p>
    <w:p w14:paraId="10326C59" w14:textId="77777777" w:rsidR="00000000" w:rsidRDefault="00540457">
      <w:pPr>
        <w:pStyle w:val="a0"/>
        <w:rPr>
          <w:rtl/>
        </w:rPr>
      </w:pPr>
    </w:p>
    <w:p w14:paraId="79734A00" w14:textId="77777777" w:rsidR="00000000" w:rsidRDefault="00540457">
      <w:pPr>
        <w:pStyle w:val="a0"/>
        <w:rPr>
          <w:rFonts w:hint="cs"/>
          <w:rtl/>
        </w:rPr>
      </w:pPr>
      <w:r>
        <w:rPr>
          <w:rFonts w:hint="cs"/>
          <w:rtl/>
        </w:rPr>
        <w:t xml:space="preserve">אדוני חבר הכנסת אלי ישי, אתה מסתפק בתשובה? חבר הכנסת גפני, </w:t>
      </w:r>
      <w:r>
        <w:rPr>
          <w:rFonts w:hint="cs"/>
          <w:rtl/>
        </w:rPr>
        <w:t>הצעה אחרת במסגרת של דקה. בבקשה, אדוני. זה צריך להיות חצי דקה, כיוון שכבר בזבזת חצי על ההצעה איך לגייר אותי.</w:t>
      </w:r>
    </w:p>
    <w:p w14:paraId="56EAE0A1" w14:textId="77777777" w:rsidR="00000000" w:rsidRDefault="00540457">
      <w:pPr>
        <w:pStyle w:val="a0"/>
        <w:rPr>
          <w:rFonts w:hint="cs"/>
          <w:rtl/>
        </w:rPr>
      </w:pPr>
    </w:p>
    <w:p w14:paraId="0BB8596F" w14:textId="77777777" w:rsidR="00000000" w:rsidRDefault="00540457">
      <w:pPr>
        <w:pStyle w:val="a"/>
        <w:rPr>
          <w:rtl/>
        </w:rPr>
      </w:pPr>
      <w:bookmarkStart w:id="385" w:name="FS000000526T03_12_2003_15_04_51"/>
      <w:bookmarkStart w:id="386" w:name="_Toc59448059"/>
      <w:bookmarkEnd w:id="385"/>
      <w:r>
        <w:rPr>
          <w:rFonts w:hint="eastAsia"/>
          <w:rtl/>
        </w:rPr>
        <w:t>משה</w:t>
      </w:r>
      <w:r>
        <w:rPr>
          <w:rtl/>
        </w:rPr>
        <w:t xml:space="preserve"> גפני (יהדות התורה):</w:t>
      </w:r>
      <w:bookmarkEnd w:id="386"/>
    </w:p>
    <w:p w14:paraId="3A4B9BBD" w14:textId="77777777" w:rsidR="00000000" w:rsidRDefault="00540457">
      <w:pPr>
        <w:pStyle w:val="a0"/>
        <w:rPr>
          <w:rFonts w:hint="cs"/>
          <w:rtl/>
        </w:rPr>
      </w:pPr>
    </w:p>
    <w:p w14:paraId="01A28625" w14:textId="77777777" w:rsidR="00000000" w:rsidRDefault="00540457">
      <w:pPr>
        <w:pStyle w:val="a0"/>
        <w:rPr>
          <w:rFonts w:hint="cs"/>
          <w:rtl/>
        </w:rPr>
      </w:pPr>
      <w:r>
        <w:rPr>
          <w:rFonts w:hint="cs"/>
          <w:rtl/>
        </w:rPr>
        <w:t>אדוני היושב-ראש, אני חושב ששר הפנים צריך להיות כן. הוא הלך לבחירות ואמר שהוא ישנה - ולכן הוא קיבל מנדטים, כך הוא טוען - את</w:t>
      </w:r>
      <w:r>
        <w:rPr>
          <w:rFonts w:hint="cs"/>
          <w:rtl/>
        </w:rPr>
        <w:t xml:space="preserve"> כל המערכות בארץ, יפריד דת ומדינה, יעשה גיור, אני לא יודע בדיוק מה עוד.</w:t>
      </w:r>
    </w:p>
    <w:p w14:paraId="5300DCCF" w14:textId="77777777" w:rsidR="00000000" w:rsidRDefault="00540457">
      <w:pPr>
        <w:pStyle w:val="a0"/>
        <w:rPr>
          <w:rFonts w:hint="cs"/>
          <w:rtl/>
        </w:rPr>
      </w:pPr>
    </w:p>
    <w:p w14:paraId="6323C0D9" w14:textId="77777777" w:rsidR="00000000" w:rsidRDefault="00540457">
      <w:pPr>
        <w:pStyle w:val="a0"/>
        <w:ind w:firstLine="720"/>
        <w:rPr>
          <w:rFonts w:hint="cs"/>
          <w:rtl/>
        </w:rPr>
      </w:pPr>
      <w:r>
        <w:rPr>
          <w:rFonts w:hint="cs"/>
          <w:rtl/>
        </w:rPr>
        <w:t xml:space="preserve">הוא לא עשה שום דבר, מפני שהם לא מסוגלים לכלום, לא בגלל המפד"ל, אלא מפני שהם לא מסוגלים לשום דבר. </w:t>
      </w:r>
    </w:p>
    <w:p w14:paraId="6DAA2D5B" w14:textId="77777777" w:rsidR="00000000" w:rsidRDefault="00540457">
      <w:pPr>
        <w:pStyle w:val="a0"/>
        <w:ind w:firstLine="720"/>
        <w:rPr>
          <w:rFonts w:hint="cs"/>
          <w:rtl/>
        </w:rPr>
      </w:pPr>
    </w:p>
    <w:p w14:paraId="349AE4CF" w14:textId="77777777" w:rsidR="00000000" w:rsidRDefault="00540457">
      <w:pPr>
        <w:pStyle w:val="a0"/>
        <w:ind w:firstLine="720"/>
        <w:rPr>
          <w:rFonts w:hint="cs"/>
          <w:rtl/>
        </w:rPr>
      </w:pPr>
      <w:r>
        <w:rPr>
          <w:rFonts w:hint="cs"/>
          <w:rtl/>
        </w:rPr>
        <w:t xml:space="preserve">אגב, אדוני היושב-ראש, כאן בכנסת אומרים כל הזמן, ואי-אפשר להתעלם מזה, שיש שתי מפלגות </w:t>
      </w:r>
      <w:r>
        <w:rPr>
          <w:rFonts w:hint="cs"/>
          <w:rtl/>
        </w:rPr>
        <w:t>שלעולם לא יפרשו מהקואליציה - זה שינוי והמפד"ל. לא יפרשו. האינטרס היחיד שלהם זה הכיסאות.</w:t>
      </w:r>
    </w:p>
    <w:p w14:paraId="3548B0A4" w14:textId="77777777" w:rsidR="00000000" w:rsidRDefault="00540457">
      <w:pPr>
        <w:pStyle w:val="a0"/>
        <w:ind w:firstLine="720"/>
        <w:rPr>
          <w:rFonts w:hint="cs"/>
          <w:rtl/>
        </w:rPr>
      </w:pPr>
    </w:p>
    <w:p w14:paraId="40AD5C72" w14:textId="77777777" w:rsidR="00000000" w:rsidRDefault="00540457">
      <w:pPr>
        <w:pStyle w:val="a0"/>
        <w:ind w:firstLine="720"/>
        <w:rPr>
          <w:rFonts w:hint="cs"/>
          <w:rtl/>
        </w:rPr>
      </w:pPr>
      <w:r>
        <w:rPr>
          <w:rFonts w:hint="cs"/>
          <w:rtl/>
        </w:rPr>
        <w:t>אני לא מבין, השר פורז, אתה לא ענית על השאלה שלי, מה זה גיור חילוני. מה אתה מרחיק את עדותך לארצות-הברית, רפורמים, קונסרבטיבים, חוזר על המנטרה הזאת. מה זה גיור חילוני? ל</w:t>
      </w:r>
      <w:r>
        <w:rPr>
          <w:rFonts w:hint="cs"/>
          <w:rtl/>
        </w:rPr>
        <w:t>פי דעתך, להפוך ליהודי אפשר יותר בקלות מאשר להתקבל למועדון שותי הבירה. התשובה, שלא ענית, מעידה שאין לך שום אידיאולוגיה חוץ מכיסאות.</w:t>
      </w:r>
    </w:p>
    <w:p w14:paraId="55C04539" w14:textId="77777777" w:rsidR="00000000" w:rsidRDefault="00540457">
      <w:pPr>
        <w:pStyle w:val="a0"/>
        <w:ind w:firstLine="0"/>
        <w:rPr>
          <w:rFonts w:hint="cs"/>
          <w:rtl/>
        </w:rPr>
      </w:pPr>
    </w:p>
    <w:p w14:paraId="4C2C844E" w14:textId="77777777" w:rsidR="00000000" w:rsidRDefault="00540457">
      <w:pPr>
        <w:pStyle w:val="af1"/>
        <w:rPr>
          <w:rtl/>
        </w:rPr>
      </w:pPr>
      <w:r>
        <w:rPr>
          <w:rtl/>
        </w:rPr>
        <w:t>היו"ר מוחמד ברכה:</w:t>
      </w:r>
    </w:p>
    <w:p w14:paraId="62DC940D" w14:textId="77777777" w:rsidR="00000000" w:rsidRDefault="00540457">
      <w:pPr>
        <w:pStyle w:val="a0"/>
        <w:rPr>
          <w:rtl/>
        </w:rPr>
      </w:pPr>
    </w:p>
    <w:p w14:paraId="4328B042" w14:textId="77777777" w:rsidR="00000000" w:rsidRDefault="00540457">
      <w:pPr>
        <w:pStyle w:val="a0"/>
        <w:rPr>
          <w:rFonts w:hint="cs"/>
          <w:rtl/>
        </w:rPr>
      </w:pPr>
      <w:r>
        <w:rPr>
          <w:rFonts w:hint="cs"/>
          <w:rtl/>
        </w:rPr>
        <w:t>חבר הכנסת זאב, אני הייתי נותן לך הצעה אחרת, אבל המציע הוא חבר סיעתך והוא הציע מליאה, ואתה לא יכול להציע מ</w:t>
      </w:r>
      <w:r>
        <w:rPr>
          <w:rFonts w:hint="cs"/>
          <w:rtl/>
        </w:rPr>
        <w:t xml:space="preserve">שהו אחר. </w:t>
      </w:r>
    </w:p>
    <w:p w14:paraId="0AFE9F48" w14:textId="77777777" w:rsidR="00000000" w:rsidRDefault="00540457">
      <w:pPr>
        <w:pStyle w:val="a0"/>
        <w:rPr>
          <w:rFonts w:hint="cs"/>
          <w:rtl/>
        </w:rPr>
      </w:pPr>
    </w:p>
    <w:p w14:paraId="653155AF" w14:textId="77777777" w:rsidR="00000000" w:rsidRDefault="00540457">
      <w:pPr>
        <w:pStyle w:val="a0"/>
        <w:rPr>
          <w:rFonts w:hint="cs"/>
          <w:rtl/>
        </w:rPr>
      </w:pPr>
      <w:r>
        <w:rPr>
          <w:rFonts w:hint="cs"/>
          <w:rtl/>
        </w:rPr>
        <w:t>לכן, אנחנו עוברים להצבעה, רבותי. בעד זה מליאה, נגד זה הסרה. בבקשה, ההצבעה החלה.</w:t>
      </w:r>
    </w:p>
    <w:p w14:paraId="30B1142F" w14:textId="77777777" w:rsidR="00000000" w:rsidRDefault="00540457">
      <w:pPr>
        <w:pStyle w:val="a0"/>
        <w:rPr>
          <w:rFonts w:hint="cs"/>
          <w:rtl/>
        </w:rPr>
      </w:pPr>
    </w:p>
    <w:p w14:paraId="14602159" w14:textId="77777777" w:rsidR="00000000" w:rsidRDefault="00540457">
      <w:pPr>
        <w:pStyle w:val="ab"/>
        <w:bidi/>
        <w:rPr>
          <w:rFonts w:hint="cs"/>
          <w:rtl/>
        </w:rPr>
      </w:pPr>
      <w:r>
        <w:rPr>
          <w:rFonts w:hint="cs"/>
          <w:rtl/>
        </w:rPr>
        <w:t xml:space="preserve">הצבעה </w:t>
      </w:r>
    </w:p>
    <w:p w14:paraId="46EC17BE" w14:textId="77777777" w:rsidR="00000000" w:rsidRDefault="00540457">
      <w:pPr>
        <w:pStyle w:val="a0"/>
        <w:rPr>
          <w:rFonts w:hint="cs"/>
          <w:rtl/>
        </w:rPr>
      </w:pPr>
    </w:p>
    <w:p w14:paraId="6A57A7A4" w14:textId="77777777" w:rsidR="00000000" w:rsidRDefault="00540457">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3FC733B1"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5816E378" w14:textId="77777777" w:rsidR="00000000" w:rsidRDefault="00540457">
      <w:pPr>
        <w:pStyle w:val="ac"/>
        <w:bidi/>
        <w:rPr>
          <w:rFonts w:hint="cs"/>
          <w:rtl/>
        </w:rPr>
      </w:pPr>
      <w:r>
        <w:rPr>
          <w:rFonts w:hint="cs"/>
          <w:rtl/>
        </w:rPr>
        <w:t>נמנעים - אין</w:t>
      </w:r>
    </w:p>
    <w:p w14:paraId="01214817" w14:textId="77777777" w:rsidR="00000000" w:rsidRDefault="00540457">
      <w:pPr>
        <w:pStyle w:val="ad"/>
        <w:bidi/>
        <w:rPr>
          <w:rFonts w:hint="cs"/>
          <w:rtl/>
        </w:rPr>
      </w:pPr>
      <w:r>
        <w:rPr>
          <w:rFonts w:hint="cs"/>
          <w:rtl/>
        </w:rPr>
        <w:t>ההצעה לכלול את הנושא בסדר-היום של הכנסת נתקבלה.</w:t>
      </w:r>
    </w:p>
    <w:p w14:paraId="74D7577E" w14:textId="77777777" w:rsidR="00000000" w:rsidRDefault="00540457">
      <w:pPr>
        <w:pStyle w:val="a0"/>
        <w:ind w:firstLine="0"/>
        <w:rPr>
          <w:rFonts w:hint="cs"/>
          <w:rtl/>
        </w:rPr>
      </w:pPr>
    </w:p>
    <w:p w14:paraId="0444855F" w14:textId="77777777" w:rsidR="00000000" w:rsidRDefault="00540457">
      <w:pPr>
        <w:pStyle w:val="af1"/>
        <w:rPr>
          <w:rtl/>
        </w:rPr>
      </w:pPr>
      <w:r>
        <w:rPr>
          <w:rtl/>
        </w:rPr>
        <w:t>היו"ר מוחמד</w:t>
      </w:r>
      <w:r>
        <w:rPr>
          <w:rtl/>
        </w:rPr>
        <w:t xml:space="preserve"> ברכה:</w:t>
      </w:r>
    </w:p>
    <w:p w14:paraId="53BD519F" w14:textId="77777777" w:rsidR="00000000" w:rsidRDefault="00540457">
      <w:pPr>
        <w:pStyle w:val="a0"/>
        <w:rPr>
          <w:rtl/>
        </w:rPr>
      </w:pPr>
    </w:p>
    <w:p w14:paraId="20F11EE0" w14:textId="77777777" w:rsidR="00000000" w:rsidRDefault="00540457">
      <w:pPr>
        <w:pStyle w:val="a0"/>
        <w:rPr>
          <w:rFonts w:hint="cs"/>
          <w:rtl/>
        </w:rPr>
      </w:pPr>
      <w:r>
        <w:rPr>
          <w:rFonts w:hint="cs"/>
          <w:rtl/>
        </w:rPr>
        <w:t xml:space="preserve">הנושא יידון במליאה ברוב של 12 חברי כנסת ושני מתנגדים. כאמור הנושא שהציע חבר הכנסת אלי ישי יעבור לדיון במליאה במועד שייקבע. </w:t>
      </w:r>
    </w:p>
    <w:p w14:paraId="5D3A303E" w14:textId="77777777" w:rsidR="00000000" w:rsidRDefault="00540457">
      <w:pPr>
        <w:pStyle w:val="a2"/>
        <w:rPr>
          <w:rFonts w:hint="cs"/>
          <w:rtl/>
        </w:rPr>
      </w:pPr>
    </w:p>
    <w:p w14:paraId="1C59B58F" w14:textId="77777777" w:rsidR="00000000" w:rsidRDefault="00540457">
      <w:pPr>
        <w:pStyle w:val="a0"/>
        <w:rPr>
          <w:rFonts w:hint="cs"/>
          <w:rtl/>
        </w:rPr>
      </w:pPr>
    </w:p>
    <w:p w14:paraId="3896EC2B" w14:textId="77777777" w:rsidR="00000000" w:rsidRDefault="00540457">
      <w:pPr>
        <w:pStyle w:val="a2"/>
        <w:rPr>
          <w:rFonts w:hint="cs"/>
          <w:rtl/>
        </w:rPr>
      </w:pPr>
      <w:bookmarkStart w:id="387" w:name="CS17608FI0017608T03_12_2003_17_40_16"/>
      <w:bookmarkStart w:id="388" w:name="_Toc59448060"/>
      <w:bookmarkEnd w:id="387"/>
      <w:r>
        <w:rPr>
          <w:rFonts w:hint="cs"/>
          <w:rtl/>
        </w:rPr>
        <w:t>הצעה לסדר-היום</w:t>
      </w:r>
      <w:bookmarkEnd w:id="388"/>
    </w:p>
    <w:p w14:paraId="10EEF076" w14:textId="77777777" w:rsidR="00000000" w:rsidRDefault="00540457">
      <w:pPr>
        <w:pStyle w:val="a2"/>
        <w:rPr>
          <w:rtl/>
        </w:rPr>
      </w:pPr>
      <w:bookmarkStart w:id="389" w:name="_Toc59448061"/>
      <w:r>
        <w:rPr>
          <w:rtl/>
        </w:rPr>
        <w:t>ביטול איחוד הרשויות הדרוזיות בגליל המערבי</w:t>
      </w:r>
      <w:bookmarkEnd w:id="389"/>
    </w:p>
    <w:p w14:paraId="398B933E" w14:textId="77777777" w:rsidR="00000000" w:rsidRDefault="00540457">
      <w:pPr>
        <w:pStyle w:val="-0"/>
        <w:rPr>
          <w:rFonts w:hint="cs"/>
          <w:rtl/>
        </w:rPr>
      </w:pPr>
    </w:p>
    <w:p w14:paraId="3A9C8A17" w14:textId="77777777" w:rsidR="00000000" w:rsidRDefault="00540457">
      <w:pPr>
        <w:pStyle w:val="af1"/>
        <w:rPr>
          <w:rtl/>
        </w:rPr>
      </w:pPr>
      <w:r>
        <w:rPr>
          <w:rtl/>
        </w:rPr>
        <w:t>היו"ר מוחמד ברכה:</w:t>
      </w:r>
    </w:p>
    <w:p w14:paraId="226A62A8" w14:textId="77777777" w:rsidR="00000000" w:rsidRDefault="00540457">
      <w:pPr>
        <w:pStyle w:val="a0"/>
        <w:rPr>
          <w:rtl/>
        </w:rPr>
      </w:pPr>
    </w:p>
    <w:p w14:paraId="665799C0" w14:textId="77777777" w:rsidR="00000000" w:rsidRDefault="00540457">
      <w:pPr>
        <w:pStyle w:val="a0"/>
        <w:rPr>
          <w:rFonts w:hint="cs"/>
          <w:rtl/>
        </w:rPr>
      </w:pPr>
      <w:r>
        <w:rPr>
          <w:rFonts w:hint="cs"/>
          <w:rtl/>
        </w:rPr>
        <w:t>לפני שאנחנו עוברים לנושא הבא, אני שוב רוצה לב</w:t>
      </w:r>
      <w:r>
        <w:rPr>
          <w:rFonts w:hint="cs"/>
          <w:rtl/>
        </w:rPr>
        <w:t>רך את האורחים של הכנסת, השיח'ים המכובדים, אנשי העדה הדרוזית. שמתי לב שראש המועצה הנבחר של ירכא הגיע - אתם מתנגדים לאיחוד -  ברוכים הבאים לכנסת.</w:t>
      </w:r>
    </w:p>
    <w:p w14:paraId="49B248F8" w14:textId="77777777" w:rsidR="00000000" w:rsidRDefault="00540457">
      <w:pPr>
        <w:pStyle w:val="a0"/>
        <w:rPr>
          <w:rFonts w:hint="cs"/>
          <w:rtl/>
        </w:rPr>
      </w:pPr>
    </w:p>
    <w:p w14:paraId="57A63359" w14:textId="77777777" w:rsidR="00000000" w:rsidRDefault="00540457">
      <w:pPr>
        <w:pStyle w:val="a0"/>
        <w:rPr>
          <w:rFonts w:hint="cs"/>
          <w:rtl/>
        </w:rPr>
      </w:pPr>
      <w:r>
        <w:rPr>
          <w:rFonts w:hint="cs"/>
          <w:rtl/>
        </w:rPr>
        <w:t>אנחנו עוברים לנושא הבא, שלשמו אתם נמצאים כאן: ביטול איחוד הרשויות הדרוזיות בגליל המערבי - הצעה לסדר-היום מס' 17</w:t>
      </w:r>
      <w:r>
        <w:rPr>
          <w:rFonts w:hint="cs"/>
          <w:rtl/>
        </w:rPr>
        <w:t>65. יציג את ההצעה חבר הכנסת איוב קרא. בבקשה, אדוני. אהלן וסהלן. ישיב שר הפנים בעקבות הצגת העניין.</w:t>
      </w:r>
    </w:p>
    <w:p w14:paraId="1E0CD4B2" w14:textId="77777777" w:rsidR="00000000" w:rsidRDefault="00540457">
      <w:pPr>
        <w:pStyle w:val="a0"/>
        <w:rPr>
          <w:rFonts w:hint="cs"/>
          <w:rtl/>
        </w:rPr>
      </w:pPr>
    </w:p>
    <w:p w14:paraId="6D4871B3" w14:textId="77777777" w:rsidR="00000000" w:rsidRDefault="00540457">
      <w:pPr>
        <w:pStyle w:val="a"/>
        <w:rPr>
          <w:rtl/>
        </w:rPr>
      </w:pPr>
      <w:bookmarkStart w:id="390" w:name="FS000000475T03_12_2003_15_07_29"/>
      <w:bookmarkStart w:id="391" w:name="_Toc59448062"/>
      <w:bookmarkEnd w:id="390"/>
      <w:r>
        <w:rPr>
          <w:rFonts w:hint="eastAsia"/>
          <w:rtl/>
        </w:rPr>
        <w:t>איוב</w:t>
      </w:r>
      <w:r>
        <w:rPr>
          <w:rtl/>
        </w:rPr>
        <w:t xml:space="preserve"> קרא (הליכוד):</w:t>
      </w:r>
      <w:bookmarkEnd w:id="391"/>
    </w:p>
    <w:p w14:paraId="0F3ED358" w14:textId="77777777" w:rsidR="00000000" w:rsidRDefault="00540457">
      <w:pPr>
        <w:pStyle w:val="a0"/>
        <w:rPr>
          <w:rFonts w:hint="cs"/>
          <w:rtl/>
        </w:rPr>
      </w:pPr>
    </w:p>
    <w:p w14:paraId="783E9F6C" w14:textId="77777777" w:rsidR="00000000" w:rsidRDefault="00540457">
      <w:pPr>
        <w:pStyle w:val="a0"/>
        <w:rPr>
          <w:rFonts w:hint="cs"/>
          <w:rtl/>
        </w:rPr>
      </w:pPr>
      <w:r>
        <w:rPr>
          <w:rFonts w:hint="cs"/>
          <w:rtl/>
        </w:rPr>
        <w:t>אדוני היושב-ראש, כנסת נכבדה, ראשית אני רוצה לברך את השיח'ים שהגיעו מהכפרים ג'וליס, ירכא, אבו-סנאן, יאנוח וג'ת בגליל המערבי. אני רוצה לברך</w:t>
      </w:r>
      <w:r>
        <w:rPr>
          <w:rFonts w:hint="cs"/>
          <w:rtl/>
        </w:rPr>
        <w:t xml:space="preserve"> את ראש העיר הנבחר, ראש המועצה - אנחנו נדבר על זה. אנחנו רוצים שהוא יהיה ראש מועצה, לכן אמרתי ראש העיר, ראש המועצה.</w:t>
      </w:r>
    </w:p>
    <w:p w14:paraId="1576E4E1" w14:textId="77777777" w:rsidR="00000000" w:rsidRDefault="00540457">
      <w:pPr>
        <w:pStyle w:val="a0"/>
        <w:ind w:firstLine="0"/>
        <w:rPr>
          <w:rFonts w:hint="cs"/>
          <w:rtl/>
        </w:rPr>
      </w:pPr>
    </w:p>
    <w:p w14:paraId="0D373BEC" w14:textId="77777777" w:rsidR="00000000" w:rsidRDefault="00540457">
      <w:pPr>
        <w:pStyle w:val="af1"/>
        <w:rPr>
          <w:rtl/>
        </w:rPr>
      </w:pPr>
      <w:r>
        <w:rPr>
          <w:rtl/>
        </w:rPr>
        <w:t>היו"ר מוחמד ברכה:</w:t>
      </w:r>
    </w:p>
    <w:p w14:paraId="1B027858" w14:textId="77777777" w:rsidR="00000000" w:rsidRDefault="00540457">
      <w:pPr>
        <w:pStyle w:val="a0"/>
        <w:rPr>
          <w:rtl/>
        </w:rPr>
      </w:pPr>
    </w:p>
    <w:p w14:paraId="48CF96DE" w14:textId="77777777" w:rsidR="00000000" w:rsidRDefault="00540457">
      <w:pPr>
        <w:pStyle w:val="a0"/>
        <w:rPr>
          <w:rFonts w:hint="cs"/>
          <w:rtl/>
        </w:rPr>
      </w:pPr>
      <w:r>
        <w:rPr>
          <w:rFonts w:hint="cs"/>
          <w:rtl/>
        </w:rPr>
        <w:t>בעל כורחו.</w:t>
      </w:r>
    </w:p>
    <w:p w14:paraId="5EDBA6C0" w14:textId="77777777" w:rsidR="00000000" w:rsidRDefault="00540457">
      <w:pPr>
        <w:pStyle w:val="a0"/>
        <w:rPr>
          <w:rFonts w:hint="cs"/>
          <w:rtl/>
        </w:rPr>
      </w:pPr>
      <w:bookmarkStart w:id="392" w:name="FS000000519T03_12_2003_16_21_47C"/>
    </w:p>
    <w:p w14:paraId="2B99075E" w14:textId="77777777" w:rsidR="00000000" w:rsidRDefault="00540457">
      <w:pPr>
        <w:pStyle w:val="-"/>
        <w:rPr>
          <w:rtl/>
        </w:rPr>
      </w:pPr>
      <w:bookmarkStart w:id="393" w:name="FS000000475T03_12_2003_16_24_31"/>
      <w:r>
        <w:rPr>
          <w:rFonts w:hint="eastAsia"/>
          <w:rtl/>
        </w:rPr>
        <w:t>איוב</w:t>
      </w:r>
      <w:r>
        <w:rPr>
          <w:rtl/>
        </w:rPr>
        <w:t xml:space="preserve"> קרא (הליכוד):</w:t>
      </w:r>
    </w:p>
    <w:p w14:paraId="28BC5F0A" w14:textId="77777777" w:rsidR="00000000" w:rsidRDefault="00540457">
      <w:pPr>
        <w:pStyle w:val="a0"/>
        <w:rPr>
          <w:rFonts w:hint="cs"/>
          <w:rtl/>
        </w:rPr>
      </w:pPr>
    </w:p>
    <w:p w14:paraId="5D96DDD2" w14:textId="77777777" w:rsidR="00000000" w:rsidRDefault="00540457">
      <w:pPr>
        <w:pStyle w:val="a0"/>
        <w:rPr>
          <w:rFonts w:hint="cs"/>
          <w:rtl/>
        </w:rPr>
      </w:pPr>
      <w:bookmarkStart w:id="394" w:name="FS000000519T03_12_2003_16_04_36C"/>
      <w:bookmarkEnd w:id="392"/>
      <w:bookmarkEnd w:id="393"/>
      <w:bookmarkEnd w:id="394"/>
      <w:r>
        <w:rPr>
          <w:rFonts w:hint="cs"/>
          <w:rtl/>
        </w:rPr>
        <w:t>אני גם מברך את ראשי הרשויות בעבר ובהווה. אני גם מברך את כל החברים שבאו מכל הכפרים, מכל ה</w:t>
      </w:r>
      <w:r>
        <w:rPr>
          <w:rFonts w:hint="cs"/>
          <w:rtl/>
        </w:rPr>
        <w:t xml:space="preserve">יישובים הדרוזיים בגליל. </w:t>
      </w:r>
    </w:p>
    <w:p w14:paraId="7FC89D4C" w14:textId="77777777" w:rsidR="00000000" w:rsidRDefault="00540457">
      <w:pPr>
        <w:pStyle w:val="a0"/>
        <w:rPr>
          <w:rFonts w:hint="cs"/>
          <w:rtl/>
        </w:rPr>
      </w:pPr>
    </w:p>
    <w:p w14:paraId="4E476EE9" w14:textId="77777777" w:rsidR="00000000" w:rsidRDefault="00540457">
      <w:pPr>
        <w:pStyle w:val="a0"/>
        <w:rPr>
          <w:rFonts w:hint="cs"/>
          <w:rtl/>
        </w:rPr>
      </w:pPr>
      <w:r>
        <w:rPr>
          <w:rFonts w:hint="cs"/>
          <w:rtl/>
        </w:rPr>
        <w:t>חברים יקרים, אנחנו הלכנו למהלכים של איחוד רשויות. בגליל המערבי לא רצינו את האיחוד הזה מן ההתחלה, והתרענו על הסיכוי שזה לא יצליח בגליל המערבי. אני רציתי בכל מאודי את האיחוד בכרמל. אני מעריך ששם זה יצליח.</w:t>
      </w:r>
    </w:p>
    <w:p w14:paraId="2576B5B1" w14:textId="77777777" w:rsidR="00000000" w:rsidRDefault="00540457">
      <w:pPr>
        <w:pStyle w:val="a0"/>
        <w:rPr>
          <w:rFonts w:hint="cs"/>
          <w:rtl/>
        </w:rPr>
      </w:pPr>
    </w:p>
    <w:p w14:paraId="562500FF" w14:textId="77777777" w:rsidR="00000000" w:rsidRDefault="00540457">
      <w:pPr>
        <w:pStyle w:val="a0"/>
        <w:rPr>
          <w:rFonts w:hint="cs"/>
          <w:rtl/>
        </w:rPr>
      </w:pPr>
      <w:r>
        <w:rPr>
          <w:rFonts w:hint="cs"/>
          <w:rtl/>
        </w:rPr>
        <w:t>התייעצנו. לצערי הרב, הייעו</w:t>
      </w:r>
      <w:r>
        <w:rPr>
          <w:rFonts w:hint="cs"/>
          <w:rtl/>
        </w:rPr>
        <w:t>ץ שקיבלנו לא היה טוב, וגם היתה תלונה על כך שאני לא מתכוון לממש או להביא לאיחוד הרשויות. בלי ברירה הלכנו לאיחוד הרשויות, בראייה של אותם אנשים שיעצו באופן חיובי לאחד, שאולי כך יביאו את הבשורה הטובה ואת הישועה לכפרים, ליישובים, שקרסו מבחינה חברתית כלכלית, במי</w:t>
      </w:r>
      <w:r>
        <w:rPr>
          <w:rFonts w:hint="cs"/>
          <w:rtl/>
        </w:rPr>
        <w:t>וחד הרשויות המקומיות.</w:t>
      </w:r>
    </w:p>
    <w:p w14:paraId="64A40B3B" w14:textId="77777777" w:rsidR="00000000" w:rsidRDefault="00540457">
      <w:pPr>
        <w:pStyle w:val="a0"/>
        <w:rPr>
          <w:rFonts w:hint="cs"/>
          <w:rtl/>
        </w:rPr>
      </w:pPr>
    </w:p>
    <w:p w14:paraId="044FB30D" w14:textId="77777777" w:rsidR="00000000" w:rsidRDefault="00540457">
      <w:pPr>
        <w:pStyle w:val="a0"/>
        <w:rPr>
          <w:rFonts w:hint="cs"/>
          <w:rtl/>
        </w:rPr>
      </w:pPr>
      <w:r>
        <w:rPr>
          <w:rFonts w:hint="cs"/>
          <w:rtl/>
        </w:rPr>
        <w:t>הסיכוי היחיד שראו אותם אנשים, שחשבו שהדבר הזה יכול להצליח, הוא להביא למצב שמבחינה סוציו-אקונומית, תיעוש, חינוך ובכלל, יהיה אפשר להמריא ולהביא לאווירה יותר טובה, לאור המצב הקשה שבו נמצאים היישובים הללו מבחינת האבטלה, מבחינת החיילים המ</w:t>
      </w:r>
      <w:r>
        <w:rPr>
          <w:rFonts w:hint="cs"/>
          <w:rtl/>
        </w:rPr>
        <w:t>שוחררים שאין להם מענה הוגן ונכון - שכונות לחיילים משוחררים, קרקעות.</w:t>
      </w:r>
    </w:p>
    <w:p w14:paraId="00949A52" w14:textId="77777777" w:rsidR="00000000" w:rsidRDefault="00540457">
      <w:pPr>
        <w:pStyle w:val="a0"/>
        <w:rPr>
          <w:rFonts w:hint="cs"/>
          <w:rtl/>
        </w:rPr>
      </w:pPr>
    </w:p>
    <w:p w14:paraId="5FF0EFCA" w14:textId="77777777" w:rsidR="00000000" w:rsidRDefault="00540457">
      <w:pPr>
        <w:pStyle w:val="a0"/>
        <w:rPr>
          <w:rFonts w:hint="cs"/>
          <w:rtl/>
        </w:rPr>
      </w:pPr>
      <w:r>
        <w:rPr>
          <w:rFonts w:hint="cs"/>
          <w:rtl/>
        </w:rPr>
        <w:t>אני צריך להזכיר לכולם, שקרקעות, אפילו שהבעלים שלהן מהיישובים הללו, חלק מהן הוכרזו כפארק בעל כורחם, לצערי הרב. אי-אפשר להשתמש בהן לצורך בנייה, אי-אפשר להשתמש בהן אפילו לצורך תיעוש או  מסחר</w:t>
      </w:r>
      <w:r>
        <w:rPr>
          <w:rFonts w:hint="cs"/>
          <w:rtl/>
        </w:rPr>
        <w:t>. האבסורד הוא שגם יישובים שנמצאים לא רחוק מגבול הצפון, כמו בית-ג'ן, כיסרא, כפר-סמיר, גם בזה הם מקופחים. אפילו את ההנחה במס לא מקבלים, לצערי הרב. במשרדים רבים אפילו אין ייצוג לחיילים משוחררים דרוזים. אבסורד, אנחנו מגיעים למצב שאפילו אספקה סדירה של מים אין ב</w:t>
      </w:r>
      <w:r>
        <w:rPr>
          <w:rFonts w:hint="cs"/>
          <w:rtl/>
        </w:rPr>
        <w:t xml:space="preserve">יישובים. היה ניתוק מים בכמה יישובים, לפחות בשבוע האחרון, וחשבו שאולי האיחוד הזה ישים סוף פסוק לאווירה העכורה הזאת, והלכנו לאיחוד. </w:t>
      </w:r>
    </w:p>
    <w:p w14:paraId="392BF479" w14:textId="77777777" w:rsidR="00000000" w:rsidRDefault="00540457">
      <w:pPr>
        <w:pStyle w:val="a0"/>
        <w:rPr>
          <w:rFonts w:hint="cs"/>
          <w:rtl/>
        </w:rPr>
      </w:pPr>
    </w:p>
    <w:p w14:paraId="664E8DF6" w14:textId="77777777" w:rsidR="00000000" w:rsidRDefault="00540457">
      <w:pPr>
        <w:pStyle w:val="a0"/>
        <w:rPr>
          <w:rFonts w:hint="cs"/>
          <w:rtl/>
        </w:rPr>
      </w:pPr>
      <w:r>
        <w:rPr>
          <w:rFonts w:hint="cs"/>
          <w:rtl/>
        </w:rPr>
        <w:t xml:space="preserve">אומנם, יש יתרון מסוים לאיחוד </w:t>
      </w:r>
      <w:r>
        <w:rPr>
          <w:rtl/>
        </w:rPr>
        <w:t>–</w:t>
      </w:r>
      <w:r>
        <w:rPr>
          <w:rFonts w:hint="cs"/>
          <w:rtl/>
        </w:rPr>
        <w:t xml:space="preserve"> הגדלת שטח שיפוט; אפשר לקבל הרבה קרקעות לבנייה ולמסחר, אפשר לשלוט בוועדת התכנון והבנייה. אפשר </w:t>
      </w:r>
      <w:r>
        <w:rPr>
          <w:rFonts w:hint="cs"/>
          <w:rtl/>
        </w:rPr>
        <w:t>אולי לקדם דברים מבחינת המדינה, וחשבנו שאולי יש יתרון, שאפשר להציל את הרשויות שקרסו בכך שהולכים לאיחוד רשויות.</w:t>
      </w:r>
    </w:p>
    <w:p w14:paraId="6EA9058F" w14:textId="77777777" w:rsidR="00000000" w:rsidRDefault="00540457">
      <w:pPr>
        <w:pStyle w:val="a0"/>
        <w:ind w:firstLine="0"/>
        <w:rPr>
          <w:rFonts w:hint="cs"/>
          <w:rtl/>
        </w:rPr>
      </w:pPr>
    </w:p>
    <w:p w14:paraId="65472E11" w14:textId="77777777" w:rsidR="00000000" w:rsidRDefault="00540457">
      <w:pPr>
        <w:pStyle w:val="a0"/>
        <w:ind w:firstLine="0"/>
        <w:rPr>
          <w:rFonts w:hint="cs"/>
          <w:rtl/>
        </w:rPr>
      </w:pPr>
      <w:r>
        <w:rPr>
          <w:rFonts w:hint="cs"/>
          <w:rtl/>
        </w:rPr>
        <w:tab/>
        <w:t>החסרונות - לכל יישוב כזה יש צביון מיוחד, יש אווירה מיוחדת, יש אורח חיים קצת שונה בכל מיני דברים בקהילה. מובן שזה יוצר אווירה לא נוחה כשצריך למזג</w:t>
      </w:r>
      <w:r>
        <w:rPr>
          <w:rFonts w:hint="cs"/>
          <w:rtl/>
        </w:rPr>
        <w:t xml:space="preserve"> ארבע רשויות ולבחור ראש עיר אחד, כאשר אין קשר ולא היתה הכנה מראש לסוגיה כל כך חשובה בחיינו. ולכן היתה התקוממות. כמו שאתם יודעים, היו הפגנות, היו אפילו דברים ברוטליים שליוו את ההפגנות הללו, בצדק, אני חושב. חשוב לתת את הדעת על כך. קורה שדברים מתנהלים בצורה ז</w:t>
      </w:r>
      <w:r>
        <w:rPr>
          <w:rFonts w:hint="cs"/>
          <w:rtl/>
        </w:rPr>
        <w:t>ו או אחרת, ובסופו של דבר הדברים מתבררים אחרת.</w:t>
      </w:r>
    </w:p>
    <w:p w14:paraId="76BF2A66" w14:textId="77777777" w:rsidR="00000000" w:rsidRDefault="00540457">
      <w:pPr>
        <w:pStyle w:val="a0"/>
        <w:ind w:firstLine="0"/>
        <w:rPr>
          <w:rFonts w:hint="cs"/>
          <w:rtl/>
        </w:rPr>
      </w:pPr>
    </w:p>
    <w:p w14:paraId="1ECA7E4C" w14:textId="77777777" w:rsidR="00000000" w:rsidRDefault="00540457">
      <w:pPr>
        <w:pStyle w:val="a0"/>
        <w:ind w:firstLine="0"/>
        <w:rPr>
          <w:rFonts w:hint="cs"/>
          <w:rtl/>
        </w:rPr>
      </w:pPr>
      <w:r>
        <w:rPr>
          <w:rFonts w:hint="cs"/>
          <w:rtl/>
        </w:rPr>
        <w:tab/>
        <w:t>היישובים הללו הלכו לבחירות, והיה חרם טוטלי. בג'וליס, ביאנוח, היה חרם טוטלי, כמעט אף אחד לא יצא לבחור במקומות הללו. ואז, כאיש מהיישוב, שאכפת לו מהקהילה הזאת שאני חלק ממנה, חשבתי שאני צריך להתנהג כמי שעיניו ברא</w:t>
      </w:r>
      <w:r>
        <w:rPr>
          <w:rFonts w:hint="cs"/>
          <w:rtl/>
        </w:rPr>
        <w:t xml:space="preserve">שו וביקשתי ממנכ"ל משרד הפנים להיפגש אתו ועוד עם כמה חברים, כדי להביא למצב שיהיה אפשר לתת שירות מוניציפלי מינימלי, כי לא פינו אשפה, אנשים לא הלכו בצורה סדירה לבתי-הספר כי אין הסעות, אין אבטחה בבתי-ספר וכן הלאה וכן הלאה, ולא היתה כתובת. </w:t>
      </w:r>
    </w:p>
    <w:p w14:paraId="595BEB2C" w14:textId="77777777" w:rsidR="00000000" w:rsidRDefault="00540457">
      <w:pPr>
        <w:pStyle w:val="a0"/>
        <w:ind w:firstLine="0"/>
        <w:rPr>
          <w:rFonts w:hint="cs"/>
          <w:rtl/>
        </w:rPr>
      </w:pPr>
    </w:p>
    <w:p w14:paraId="3659CE5A" w14:textId="77777777" w:rsidR="00000000" w:rsidRDefault="00540457">
      <w:pPr>
        <w:pStyle w:val="a0"/>
        <w:ind w:firstLine="0"/>
        <w:rPr>
          <w:rFonts w:hint="cs"/>
          <w:rtl/>
        </w:rPr>
      </w:pPr>
      <w:r>
        <w:rPr>
          <w:rFonts w:hint="cs"/>
          <w:rtl/>
        </w:rPr>
        <w:tab/>
        <w:t>ראש העיר הנבחר אמר</w:t>
      </w:r>
      <w:r>
        <w:rPr>
          <w:rFonts w:hint="cs"/>
          <w:rtl/>
        </w:rPr>
        <w:t xml:space="preserve"> מראש - ואני מעריך את זה מאוד - כשאני אבחר לראש מועצת ירכא, גם אם זה איחוד וגם אם יבחרו בי ממקומות אחרים, אני עומד על כך שאני אהיה ראש מועצת ירכא בלבד. מה יהיה עם ג'וליס, יאנוח-ג'ת וכן הלאה, זה לא ענייני. זה היה הקו שלו, והוא נבחר. זה מה שרצה העם. כרגע זאת</w:t>
      </w:r>
      <w:r>
        <w:rPr>
          <w:rFonts w:hint="cs"/>
          <w:rtl/>
        </w:rPr>
        <w:t xml:space="preserve"> הבעיה, ופה אנחנו נמצאים בסוגיה הכי קשה, בעניין שהוא לא מוכן לקבל עליו אחריות.</w:t>
      </w:r>
    </w:p>
    <w:p w14:paraId="2E4E2498" w14:textId="77777777" w:rsidR="00000000" w:rsidRDefault="00540457">
      <w:pPr>
        <w:pStyle w:val="a0"/>
        <w:ind w:firstLine="0"/>
        <w:rPr>
          <w:rFonts w:hint="cs"/>
          <w:rtl/>
        </w:rPr>
      </w:pPr>
    </w:p>
    <w:p w14:paraId="06DEA327" w14:textId="77777777" w:rsidR="00000000" w:rsidRDefault="00540457">
      <w:pPr>
        <w:pStyle w:val="a0"/>
        <w:ind w:firstLine="0"/>
        <w:rPr>
          <w:rFonts w:hint="cs"/>
          <w:rtl/>
        </w:rPr>
      </w:pPr>
      <w:r>
        <w:rPr>
          <w:rFonts w:hint="cs"/>
          <w:rtl/>
        </w:rPr>
        <w:tab/>
        <w:t xml:space="preserve">לכן אנחנו, כמחוקקים או הרשות המבצעת, צריכים לחשוב כיצד לפתור בעיה כזאת של אדם אמין, שהתחייב לבוחרים שהוא לא מוכן לאיחוד הזה, והוא מקיא את האיחוד הזה, וצריך ללכת בקו הזה שמשלב </w:t>
      </w:r>
      <w:r>
        <w:rPr>
          <w:rFonts w:hint="cs"/>
          <w:rtl/>
        </w:rPr>
        <w:t>בתוכו את האמירה ואת האמינות של ראש העיר, מול המציאות שיש חוק שמחייב איחוד כל הרשויות הללו.</w:t>
      </w:r>
    </w:p>
    <w:p w14:paraId="2625D108" w14:textId="77777777" w:rsidR="00000000" w:rsidRDefault="00540457">
      <w:pPr>
        <w:pStyle w:val="a0"/>
        <w:ind w:firstLine="0"/>
        <w:rPr>
          <w:rFonts w:hint="cs"/>
          <w:rtl/>
        </w:rPr>
      </w:pPr>
    </w:p>
    <w:p w14:paraId="13D0ECC9" w14:textId="77777777" w:rsidR="00000000" w:rsidRDefault="00540457">
      <w:pPr>
        <w:pStyle w:val="a0"/>
        <w:ind w:firstLine="0"/>
        <w:rPr>
          <w:rFonts w:hint="cs"/>
          <w:rtl/>
        </w:rPr>
      </w:pPr>
      <w:r>
        <w:rPr>
          <w:rFonts w:hint="cs"/>
          <w:rtl/>
        </w:rPr>
        <w:tab/>
        <w:t>היינו אצל מנכ"ל משרד הפנים והיו שם כל מיני הצעות שדחינו על הסף, אבל הצעה אחת התקבלה על דעת כולם, והיא שראש העיר יהיה בפועל ראש מועצת ירכא, ואנחנו, מצדנו, נגבה אותו</w:t>
      </w:r>
      <w:r>
        <w:rPr>
          <w:rFonts w:hint="cs"/>
          <w:rtl/>
        </w:rPr>
        <w:t xml:space="preserve"> ונעזור לו בכל מה שאפשר. כמו כן, משרד הפנים ימנה מלווים או מבקרים או מקשרים או יועצים, תקראו לזה איך שאתם רוצים, ביישובים, על מנת לתת את השירות המוניציפלי עד שנגיע למצב שיעבור החוק של פירוק האיחוד בגליל המערבי.</w:t>
      </w:r>
    </w:p>
    <w:p w14:paraId="51189C6E" w14:textId="77777777" w:rsidR="00000000" w:rsidRDefault="00540457">
      <w:pPr>
        <w:pStyle w:val="a0"/>
        <w:ind w:firstLine="0"/>
        <w:rPr>
          <w:rFonts w:hint="cs"/>
          <w:rtl/>
        </w:rPr>
      </w:pPr>
    </w:p>
    <w:p w14:paraId="383617C1" w14:textId="77777777" w:rsidR="00000000" w:rsidRDefault="00540457">
      <w:pPr>
        <w:pStyle w:val="af0"/>
        <w:rPr>
          <w:rtl/>
        </w:rPr>
      </w:pPr>
      <w:r>
        <w:rPr>
          <w:rFonts w:hint="eastAsia"/>
          <w:rtl/>
        </w:rPr>
        <w:t>דוד</w:t>
      </w:r>
      <w:r>
        <w:rPr>
          <w:rtl/>
        </w:rPr>
        <w:t xml:space="preserve"> אזולאי (ש"ס):</w:t>
      </w:r>
    </w:p>
    <w:p w14:paraId="0E3A2141" w14:textId="77777777" w:rsidR="00000000" w:rsidRDefault="00540457">
      <w:pPr>
        <w:pStyle w:val="a0"/>
        <w:rPr>
          <w:rFonts w:hint="cs"/>
          <w:rtl/>
        </w:rPr>
      </w:pPr>
    </w:p>
    <w:p w14:paraId="671A81CB" w14:textId="77777777" w:rsidR="00000000" w:rsidRDefault="00540457">
      <w:pPr>
        <w:pStyle w:val="a0"/>
        <w:rPr>
          <w:rFonts w:hint="cs"/>
          <w:rtl/>
        </w:rPr>
      </w:pPr>
      <w:r>
        <w:rPr>
          <w:rFonts w:hint="cs"/>
          <w:rtl/>
        </w:rPr>
        <w:t>חבר הכנסת איוב קרא, לא הב</w:t>
      </w:r>
      <w:r>
        <w:rPr>
          <w:rFonts w:hint="cs"/>
          <w:rtl/>
        </w:rPr>
        <w:t>נתי אותך. מנכ"ל משרד הפנים מוכן לתת את ידו לפירוק האיחוד?</w:t>
      </w:r>
    </w:p>
    <w:p w14:paraId="7EF23803" w14:textId="77777777" w:rsidR="00000000" w:rsidRDefault="00540457">
      <w:pPr>
        <w:pStyle w:val="a0"/>
        <w:rPr>
          <w:rFonts w:hint="cs"/>
          <w:rtl/>
        </w:rPr>
      </w:pPr>
    </w:p>
    <w:p w14:paraId="2D5BC12E" w14:textId="77777777" w:rsidR="00000000" w:rsidRDefault="00540457">
      <w:pPr>
        <w:pStyle w:val="-"/>
        <w:rPr>
          <w:rtl/>
        </w:rPr>
      </w:pPr>
      <w:bookmarkStart w:id="395" w:name="FS000001043T03_12_2003_15_47_28C"/>
      <w:bookmarkStart w:id="396" w:name="FS000000475T03_12_2003_15_47_40"/>
      <w:bookmarkStart w:id="397" w:name="FS000000475T03_12_2003_15_47_45C"/>
      <w:bookmarkEnd w:id="395"/>
      <w:bookmarkEnd w:id="396"/>
      <w:bookmarkEnd w:id="397"/>
      <w:r>
        <w:rPr>
          <w:rtl/>
        </w:rPr>
        <w:t>איוב קרא (הליכוד):</w:t>
      </w:r>
    </w:p>
    <w:p w14:paraId="340EBF61" w14:textId="77777777" w:rsidR="00000000" w:rsidRDefault="00540457">
      <w:pPr>
        <w:pStyle w:val="a0"/>
        <w:rPr>
          <w:rtl/>
        </w:rPr>
      </w:pPr>
    </w:p>
    <w:p w14:paraId="34D0B286" w14:textId="77777777" w:rsidR="00000000" w:rsidRDefault="00540457">
      <w:pPr>
        <w:pStyle w:val="a0"/>
        <w:rPr>
          <w:rFonts w:hint="cs"/>
          <w:rtl/>
        </w:rPr>
      </w:pPr>
      <w:r>
        <w:rPr>
          <w:rFonts w:hint="cs"/>
          <w:rtl/>
        </w:rPr>
        <w:t>זה הסיכום שהוא אמר שהוא ייתן עליו את הדעת.</w:t>
      </w:r>
    </w:p>
    <w:p w14:paraId="455D80B1" w14:textId="77777777" w:rsidR="00000000" w:rsidRDefault="00540457">
      <w:pPr>
        <w:pStyle w:val="a0"/>
        <w:rPr>
          <w:rFonts w:hint="cs"/>
          <w:rtl/>
        </w:rPr>
      </w:pPr>
    </w:p>
    <w:p w14:paraId="2F1EE11D" w14:textId="77777777" w:rsidR="00000000" w:rsidRDefault="00540457">
      <w:pPr>
        <w:pStyle w:val="af1"/>
        <w:rPr>
          <w:rtl/>
        </w:rPr>
      </w:pPr>
      <w:r>
        <w:rPr>
          <w:rtl/>
        </w:rPr>
        <w:t>היו"ר</w:t>
      </w:r>
      <w:r>
        <w:rPr>
          <w:rFonts w:hint="cs"/>
          <w:rtl/>
        </w:rPr>
        <w:t xml:space="preserve"> מוחמד ברכה</w:t>
      </w:r>
      <w:r>
        <w:rPr>
          <w:rtl/>
        </w:rPr>
        <w:t>:</w:t>
      </w:r>
    </w:p>
    <w:p w14:paraId="4EAEF511" w14:textId="77777777" w:rsidR="00000000" w:rsidRDefault="00540457">
      <w:pPr>
        <w:pStyle w:val="a0"/>
        <w:rPr>
          <w:rtl/>
        </w:rPr>
      </w:pPr>
    </w:p>
    <w:p w14:paraId="28FC7DB8" w14:textId="77777777" w:rsidR="00000000" w:rsidRDefault="00540457">
      <w:pPr>
        <w:pStyle w:val="a0"/>
        <w:rPr>
          <w:rFonts w:hint="cs"/>
          <w:rtl/>
        </w:rPr>
      </w:pPr>
      <w:r>
        <w:rPr>
          <w:rFonts w:hint="cs"/>
          <w:rtl/>
        </w:rPr>
        <w:t>זו שאלה שוודאי שר הפנים יכול לענות עליה אחרי דברי חבר הכנסת קרא.</w:t>
      </w:r>
    </w:p>
    <w:p w14:paraId="796FCEF0" w14:textId="77777777" w:rsidR="00000000" w:rsidRDefault="00540457">
      <w:pPr>
        <w:pStyle w:val="a0"/>
        <w:rPr>
          <w:rFonts w:hint="cs"/>
          <w:rtl/>
        </w:rPr>
      </w:pPr>
    </w:p>
    <w:p w14:paraId="5162B7E2" w14:textId="77777777" w:rsidR="00000000" w:rsidRDefault="00540457">
      <w:pPr>
        <w:pStyle w:val="-"/>
        <w:rPr>
          <w:rtl/>
        </w:rPr>
      </w:pPr>
      <w:bookmarkStart w:id="398" w:name="FS000000475T03_12_2003_15_48_17C"/>
      <w:bookmarkEnd w:id="398"/>
      <w:r>
        <w:rPr>
          <w:rtl/>
        </w:rPr>
        <w:t>איוב קרא (הליכוד):</w:t>
      </w:r>
    </w:p>
    <w:p w14:paraId="53354C1E" w14:textId="77777777" w:rsidR="00000000" w:rsidRDefault="00540457">
      <w:pPr>
        <w:pStyle w:val="a0"/>
        <w:rPr>
          <w:rtl/>
        </w:rPr>
      </w:pPr>
    </w:p>
    <w:p w14:paraId="3EB5EDC5" w14:textId="77777777" w:rsidR="00000000" w:rsidRDefault="00540457">
      <w:pPr>
        <w:pStyle w:val="a0"/>
        <w:rPr>
          <w:rFonts w:hint="cs"/>
          <w:rtl/>
        </w:rPr>
      </w:pPr>
      <w:r>
        <w:rPr>
          <w:rFonts w:hint="cs"/>
          <w:rtl/>
        </w:rPr>
        <w:t>זה הסיכום שהיה, והוא היה אמו</w:t>
      </w:r>
      <w:r>
        <w:rPr>
          <w:rFonts w:hint="cs"/>
          <w:rtl/>
        </w:rPr>
        <w:t>ר להשיב עליו. לא היה סיכום סופי בעניין הזה. הוא אמר שיחזור לסיכום סופי בעניין, אבל בעיקרון זו היתה הפשרה היחידה שהתקבלה על-ידי כל אותם אנשים שנמצאו באותה ישיבה, בתנאי, כמובן, שהחוק יגובה על-ידי משרד הפנים והממשלה למהלכים כולם, שאני אלך עליהם. זה היה הסיכום</w:t>
      </w:r>
      <w:r>
        <w:rPr>
          <w:rFonts w:hint="cs"/>
          <w:rtl/>
        </w:rPr>
        <w:t>.</w:t>
      </w:r>
    </w:p>
    <w:p w14:paraId="646F745B" w14:textId="77777777" w:rsidR="00000000" w:rsidRDefault="00540457">
      <w:pPr>
        <w:pStyle w:val="a0"/>
        <w:rPr>
          <w:rtl/>
        </w:rPr>
      </w:pPr>
    </w:p>
    <w:p w14:paraId="22CFC670" w14:textId="77777777" w:rsidR="00000000" w:rsidRDefault="00540457">
      <w:pPr>
        <w:pStyle w:val="a0"/>
        <w:rPr>
          <w:rFonts w:hint="cs"/>
          <w:rtl/>
        </w:rPr>
      </w:pPr>
      <w:r>
        <w:rPr>
          <w:rFonts w:hint="cs"/>
          <w:rtl/>
        </w:rPr>
        <w:t>אני רוצה לומר לכם, חברים, לפעמים נקלעים לסיטואציה כזאת שאומרים: בן-אדם שזורק אבן בתוך באר, צריך הרבה אנשים כדי להוציאה.</w:t>
      </w:r>
    </w:p>
    <w:p w14:paraId="17FC8870" w14:textId="77777777" w:rsidR="00000000" w:rsidRDefault="00540457">
      <w:pPr>
        <w:pStyle w:val="a0"/>
        <w:rPr>
          <w:rFonts w:hint="cs"/>
          <w:rtl/>
        </w:rPr>
      </w:pPr>
    </w:p>
    <w:p w14:paraId="4E0AEAAE" w14:textId="77777777" w:rsidR="00000000" w:rsidRDefault="00540457">
      <w:pPr>
        <w:pStyle w:val="af1"/>
        <w:rPr>
          <w:rtl/>
        </w:rPr>
      </w:pPr>
      <w:r>
        <w:rPr>
          <w:rtl/>
        </w:rPr>
        <w:t>היו"ר</w:t>
      </w:r>
      <w:r>
        <w:rPr>
          <w:rFonts w:hint="cs"/>
          <w:rtl/>
        </w:rPr>
        <w:t xml:space="preserve"> מוחמד ברכה</w:t>
      </w:r>
      <w:r>
        <w:rPr>
          <w:rtl/>
        </w:rPr>
        <w:t>:</w:t>
      </w:r>
    </w:p>
    <w:p w14:paraId="13DA05AE" w14:textId="77777777" w:rsidR="00000000" w:rsidRDefault="00540457">
      <w:pPr>
        <w:pStyle w:val="a0"/>
        <w:rPr>
          <w:rFonts w:hint="cs"/>
          <w:rtl/>
        </w:rPr>
      </w:pPr>
    </w:p>
    <w:p w14:paraId="2E18B057" w14:textId="77777777" w:rsidR="00000000" w:rsidRDefault="00540457">
      <w:pPr>
        <w:pStyle w:val="a0"/>
        <w:rPr>
          <w:rFonts w:hint="cs"/>
          <w:rtl/>
        </w:rPr>
      </w:pPr>
      <w:r>
        <w:rPr>
          <w:rFonts w:hint="cs"/>
          <w:rtl/>
        </w:rPr>
        <w:t>לא אומרים "בן-אדם", אומרים "משוגע".</w:t>
      </w:r>
    </w:p>
    <w:p w14:paraId="0431C211" w14:textId="77777777" w:rsidR="00000000" w:rsidRDefault="00540457">
      <w:pPr>
        <w:pStyle w:val="af0"/>
        <w:rPr>
          <w:rFonts w:hint="cs"/>
          <w:rtl/>
        </w:rPr>
      </w:pPr>
    </w:p>
    <w:p w14:paraId="03EEAC18" w14:textId="77777777" w:rsidR="00000000" w:rsidRDefault="00540457">
      <w:pPr>
        <w:pStyle w:val="af0"/>
        <w:rPr>
          <w:rtl/>
        </w:rPr>
      </w:pPr>
      <w:r>
        <w:rPr>
          <w:rFonts w:hint="eastAsia"/>
          <w:rtl/>
        </w:rPr>
        <w:t>שר</w:t>
      </w:r>
      <w:r>
        <w:rPr>
          <w:rtl/>
        </w:rPr>
        <w:t xml:space="preserve"> הפנים אברהם פורז:</w:t>
      </w:r>
    </w:p>
    <w:p w14:paraId="764CC4BF" w14:textId="77777777" w:rsidR="00000000" w:rsidRDefault="00540457">
      <w:pPr>
        <w:pStyle w:val="a0"/>
        <w:rPr>
          <w:rFonts w:hint="cs"/>
          <w:rtl/>
        </w:rPr>
      </w:pPr>
    </w:p>
    <w:p w14:paraId="7A24BDC8" w14:textId="77777777" w:rsidR="00000000" w:rsidRDefault="00540457">
      <w:pPr>
        <w:pStyle w:val="a0"/>
        <w:rPr>
          <w:rFonts w:hint="cs"/>
          <w:rtl/>
        </w:rPr>
      </w:pPr>
      <w:r>
        <w:rPr>
          <w:rFonts w:hint="cs"/>
          <w:rtl/>
        </w:rPr>
        <w:t>לא אומרים "בן-אדם", אומרים "טיפש".</w:t>
      </w:r>
    </w:p>
    <w:p w14:paraId="6E919F29" w14:textId="77777777" w:rsidR="00000000" w:rsidRDefault="00540457">
      <w:pPr>
        <w:pStyle w:val="a0"/>
        <w:rPr>
          <w:rFonts w:hint="cs"/>
          <w:rtl/>
        </w:rPr>
      </w:pPr>
    </w:p>
    <w:p w14:paraId="6393CB53" w14:textId="77777777" w:rsidR="00000000" w:rsidRDefault="00540457">
      <w:pPr>
        <w:pStyle w:val="-"/>
        <w:rPr>
          <w:rtl/>
        </w:rPr>
      </w:pPr>
      <w:bookmarkStart w:id="399" w:name="FS000000475T03_12_2003_15_51_48C"/>
      <w:bookmarkEnd w:id="399"/>
      <w:r>
        <w:rPr>
          <w:rtl/>
        </w:rPr>
        <w:t>איוב קרא (הליכוד):</w:t>
      </w:r>
    </w:p>
    <w:p w14:paraId="37EC0A7E" w14:textId="77777777" w:rsidR="00000000" w:rsidRDefault="00540457">
      <w:pPr>
        <w:pStyle w:val="a0"/>
        <w:rPr>
          <w:rtl/>
        </w:rPr>
      </w:pPr>
    </w:p>
    <w:p w14:paraId="755B475B" w14:textId="77777777" w:rsidR="00000000" w:rsidRDefault="00540457">
      <w:pPr>
        <w:pStyle w:val="a0"/>
        <w:rPr>
          <w:rFonts w:hint="cs"/>
          <w:rtl/>
        </w:rPr>
      </w:pPr>
      <w:r>
        <w:rPr>
          <w:rFonts w:hint="cs"/>
          <w:rtl/>
        </w:rPr>
        <w:t>אני רוצה לומר לכם, שיש פה מצב שצריך להציל. צריך להיות חכם, לא צודק. יש חוק, וכמו שעשינו חוק, אנחנו יכולים גם ללכת לחקיקה נגדית, הפוכה. העובדה היא שבכרמל זה מצליח, ובגליל המערבי זה לא מצליח.</w:t>
      </w:r>
    </w:p>
    <w:p w14:paraId="49CD681E" w14:textId="77777777" w:rsidR="00000000" w:rsidRDefault="00540457">
      <w:pPr>
        <w:pStyle w:val="a0"/>
        <w:rPr>
          <w:rFonts w:hint="cs"/>
          <w:rtl/>
        </w:rPr>
      </w:pPr>
    </w:p>
    <w:p w14:paraId="68201CB0" w14:textId="77777777" w:rsidR="00000000" w:rsidRDefault="00540457">
      <w:pPr>
        <w:pStyle w:val="a0"/>
        <w:rPr>
          <w:rFonts w:hint="cs"/>
          <w:rtl/>
        </w:rPr>
      </w:pPr>
      <w:r>
        <w:rPr>
          <w:rFonts w:hint="cs"/>
          <w:rtl/>
        </w:rPr>
        <w:t xml:space="preserve">אני חושב, ובצדק, צריך לראות את הקונספציה - זה גרם למפח נפש קשה </w:t>
      </w:r>
      <w:r>
        <w:rPr>
          <w:rFonts w:hint="cs"/>
          <w:rtl/>
        </w:rPr>
        <w:t>ביותר בקרב צעירים. הצעירים הללו רואים שזה קיפוח, זו כפייה, לא שאלו אותם.</w:t>
      </w:r>
    </w:p>
    <w:p w14:paraId="32F98B51" w14:textId="77777777" w:rsidR="00000000" w:rsidRDefault="00540457">
      <w:pPr>
        <w:pStyle w:val="a0"/>
        <w:rPr>
          <w:rFonts w:hint="cs"/>
          <w:rtl/>
        </w:rPr>
      </w:pPr>
    </w:p>
    <w:p w14:paraId="2A62742D" w14:textId="77777777" w:rsidR="00000000" w:rsidRDefault="00540457">
      <w:pPr>
        <w:pStyle w:val="a0"/>
        <w:rPr>
          <w:rFonts w:hint="cs"/>
          <w:rtl/>
        </w:rPr>
      </w:pPr>
      <w:r>
        <w:rPr>
          <w:rFonts w:hint="cs"/>
          <w:rtl/>
        </w:rPr>
        <w:t>נכון, אני מתגאה בכך שיש בעדה שלי היום אנשים שהתקדמו, אלופים, ניצבים, אנשים בשייטת, טייסים, זו אינטגרציה ביטחונית אמיתית, אבל, לצערי הרב, את האינטגרציה האזרחית אני עוד לא רואה, והיא א</w:t>
      </w:r>
      <w:r>
        <w:rPr>
          <w:rFonts w:hint="cs"/>
          <w:rtl/>
        </w:rPr>
        <w:t>פילו עוד לא באופק. זה מה שמביא אותי למצב שאני לא מוכן שהדיכוי הזה יימשך, ולא ניתן לזה שיימשך.</w:t>
      </w:r>
    </w:p>
    <w:p w14:paraId="1E0F9C58" w14:textId="77777777" w:rsidR="00000000" w:rsidRDefault="00540457">
      <w:pPr>
        <w:pStyle w:val="a0"/>
        <w:rPr>
          <w:rFonts w:hint="cs"/>
          <w:rtl/>
        </w:rPr>
      </w:pPr>
    </w:p>
    <w:p w14:paraId="57EDA612" w14:textId="77777777" w:rsidR="00000000" w:rsidRDefault="00540457">
      <w:pPr>
        <w:pStyle w:val="a0"/>
        <w:rPr>
          <w:rFonts w:hint="cs"/>
          <w:rtl/>
        </w:rPr>
      </w:pPr>
      <w:r>
        <w:rPr>
          <w:rFonts w:hint="cs"/>
          <w:rtl/>
        </w:rPr>
        <w:t>אני פונה פה לשר, שגיבה את כל המהלך הזה, בראייה שאולי זה טוב לנו: הרשויות קורסות, במועצת ירכא אין אפילו כדי לשלם על מים. ראש העיר לא אשם שהוא עוד לא יושב על הכיסא</w:t>
      </w:r>
      <w:r>
        <w:rPr>
          <w:rFonts w:hint="cs"/>
          <w:rtl/>
        </w:rPr>
        <w:t xml:space="preserve">. אנחנו לא יודעים לאיזה כיוון ללכת. ניתקו מים ביישובים הללו. אין שירות מוניציפלי מינימלי היום ביישובים הללו, אנשים לא מוכנים לקבל שום מרות של מישהו ביישובים שמסביב לירכא. לכן הסוגיה הזאת, לכל הדעות צריכה מחשבה וחוכמה. </w:t>
      </w:r>
    </w:p>
    <w:p w14:paraId="5308F307" w14:textId="77777777" w:rsidR="00000000" w:rsidRDefault="00540457">
      <w:pPr>
        <w:pStyle w:val="a0"/>
        <w:rPr>
          <w:rFonts w:hint="cs"/>
          <w:rtl/>
        </w:rPr>
      </w:pPr>
    </w:p>
    <w:p w14:paraId="1960425D" w14:textId="77777777" w:rsidR="00000000" w:rsidRDefault="00540457">
      <w:pPr>
        <w:pStyle w:val="a0"/>
        <w:rPr>
          <w:rFonts w:hint="cs"/>
          <w:rtl/>
        </w:rPr>
      </w:pPr>
      <w:r>
        <w:rPr>
          <w:rFonts w:hint="cs"/>
          <w:rtl/>
        </w:rPr>
        <w:t xml:space="preserve">הייתי פונה לשר הפנים לגבות את המהלך </w:t>
      </w:r>
      <w:r>
        <w:rPr>
          <w:rFonts w:hint="cs"/>
          <w:rtl/>
        </w:rPr>
        <w:t xml:space="preserve">שהיה עם מנכ"ל משרד הפנים, והסיכומים שהיו לו שם, ואני חושב שאנחנו נהיה בשליטה - נלך למהלכים, אולי חכמים, כדי שיפתרו את הבעיה הזאת. החקיקה הזאת, נתחיל בה בגיבויכם, ואנחנו בשליטה כל הזמן. אנחנו רוצים לראות אם נוכל לעשות את זה מהר ככל האפשר ובגיבוי הממשלה, זה </w:t>
      </w:r>
      <w:r>
        <w:rPr>
          <w:rFonts w:hint="cs"/>
          <w:rtl/>
        </w:rPr>
        <w:t>ייגמר מהר; אם תהיה התנגחות או התנגשות, המצב עלול להביא להסלמה מיותרת.</w:t>
      </w:r>
    </w:p>
    <w:p w14:paraId="1CDEB611" w14:textId="77777777" w:rsidR="00000000" w:rsidRDefault="00540457">
      <w:pPr>
        <w:pStyle w:val="a0"/>
        <w:rPr>
          <w:rFonts w:hint="cs"/>
          <w:rtl/>
        </w:rPr>
      </w:pPr>
    </w:p>
    <w:p w14:paraId="26FB5A35" w14:textId="77777777" w:rsidR="00000000" w:rsidRDefault="00540457">
      <w:pPr>
        <w:pStyle w:val="a0"/>
        <w:rPr>
          <w:rFonts w:hint="cs"/>
          <w:rtl/>
        </w:rPr>
      </w:pPr>
      <w:r>
        <w:rPr>
          <w:rFonts w:hint="cs"/>
          <w:rtl/>
        </w:rPr>
        <w:t>אני מציע שנגבה את מה שהיה בישיבה עם מנכ"ל משרד הפנים, נלך ביחד לפתרון הסוגיה הזאת, הכואבת, ואולי כך נביא בשורה טובה לאנשים, לאוהדי ישראל, אנשים שהם לויאלים למערכת, שרוצים להמשיך להיות ל</w:t>
      </w:r>
      <w:r>
        <w:rPr>
          <w:rFonts w:hint="cs"/>
          <w:rtl/>
        </w:rPr>
        <w:t>ויאלים למדינה, ולא צריכה להיות סיבה להביא לאבסורד שלא נוכל לסגת ממנו לאחר מכן.</w:t>
      </w:r>
    </w:p>
    <w:p w14:paraId="13C0674B" w14:textId="77777777" w:rsidR="00000000" w:rsidRDefault="00540457">
      <w:pPr>
        <w:pStyle w:val="a0"/>
        <w:rPr>
          <w:rFonts w:hint="cs"/>
          <w:rtl/>
        </w:rPr>
      </w:pPr>
    </w:p>
    <w:p w14:paraId="57475906" w14:textId="77777777" w:rsidR="00000000" w:rsidRDefault="00540457">
      <w:pPr>
        <w:pStyle w:val="af1"/>
        <w:rPr>
          <w:rtl/>
        </w:rPr>
      </w:pPr>
      <w:r>
        <w:rPr>
          <w:rtl/>
        </w:rPr>
        <w:t>היו"ר מוחמד ברכה:</w:t>
      </w:r>
    </w:p>
    <w:p w14:paraId="672F1E88" w14:textId="77777777" w:rsidR="00000000" w:rsidRDefault="00540457">
      <w:pPr>
        <w:pStyle w:val="a0"/>
        <w:rPr>
          <w:rtl/>
        </w:rPr>
      </w:pPr>
    </w:p>
    <w:p w14:paraId="15B34211" w14:textId="77777777" w:rsidR="00000000" w:rsidRDefault="00540457">
      <w:pPr>
        <w:pStyle w:val="a0"/>
        <w:rPr>
          <w:rFonts w:hint="cs"/>
          <w:rtl/>
        </w:rPr>
      </w:pPr>
      <w:r>
        <w:rPr>
          <w:rFonts w:hint="cs"/>
          <w:rtl/>
        </w:rPr>
        <w:t>תודה רבה. אדוני שר הפנים, בבקשה.</w:t>
      </w:r>
    </w:p>
    <w:p w14:paraId="18FA46EB" w14:textId="77777777" w:rsidR="00000000" w:rsidRDefault="00540457">
      <w:pPr>
        <w:pStyle w:val="a0"/>
        <w:rPr>
          <w:rFonts w:hint="cs"/>
          <w:rtl/>
        </w:rPr>
      </w:pPr>
    </w:p>
    <w:p w14:paraId="547F5673" w14:textId="77777777" w:rsidR="00000000" w:rsidRDefault="00540457">
      <w:pPr>
        <w:pStyle w:val="a"/>
        <w:rPr>
          <w:rtl/>
        </w:rPr>
      </w:pPr>
      <w:bookmarkStart w:id="400" w:name="FS000000519T03_12_2003_16_10_47"/>
      <w:bookmarkStart w:id="401" w:name="_Toc59448063"/>
      <w:bookmarkEnd w:id="400"/>
      <w:r>
        <w:rPr>
          <w:rFonts w:hint="eastAsia"/>
          <w:rtl/>
        </w:rPr>
        <w:t>שר</w:t>
      </w:r>
      <w:r>
        <w:rPr>
          <w:rtl/>
        </w:rPr>
        <w:t xml:space="preserve"> הפנים אברהם פורז:</w:t>
      </w:r>
      <w:bookmarkEnd w:id="401"/>
    </w:p>
    <w:p w14:paraId="342452A5" w14:textId="77777777" w:rsidR="00000000" w:rsidRDefault="00540457">
      <w:pPr>
        <w:pStyle w:val="a0"/>
        <w:rPr>
          <w:rFonts w:hint="cs"/>
          <w:rtl/>
        </w:rPr>
      </w:pPr>
    </w:p>
    <w:p w14:paraId="708347C0" w14:textId="77777777" w:rsidR="00000000" w:rsidRDefault="00540457">
      <w:pPr>
        <w:pStyle w:val="a0"/>
        <w:rPr>
          <w:rFonts w:hint="cs"/>
          <w:rtl/>
        </w:rPr>
      </w:pPr>
      <w:r>
        <w:rPr>
          <w:rFonts w:hint="cs"/>
          <w:rtl/>
        </w:rPr>
        <w:t>אדוני היושב-ראש, חברי הכנסת, מדיניותה של הממשלה, והדברים גם נכתבו בקווי היסוד, היא לאחד רשויות מקומיו</w:t>
      </w:r>
      <w:r>
        <w:rPr>
          <w:rFonts w:hint="cs"/>
          <w:rtl/>
        </w:rPr>
        <w:t>ת. המהלך שהתחלנו בו בשנה האחרונה הצליח רק בחלקו. אני הגשתי לכנסת 34 הצעות לאיחוד, מתוכן יצאו לפועל 12 איחודים. בין האיחודים יש האיחוד של המועצות המקומיות הדרוזיות בגליל המערבי, שאוחדו לעיר אחת.</w:t>
      </w:r>
    </w:p>
    <w:p w14:paraId="77647959" w14:textId="77777777" w:rsidR="00000000" w:rsidRDefault="00540457">
      <w:pPr>
        <w:pStyle w:val="a0"/>
        <w:rPr>
          <w:rFonts w:hint="cs"/>
          <w:rtl/>
        </w:rPr>
      </w:pPr>
    </w:p>
    <w:p w14:paraId="64903B0C" w14:textId="77777777" w:rsidR="00000000" w:rsidRDefault="00540457">
      <w:pPr>
        <w:pStyle w:val="a0"/>
        <w:rPr>
          <w:rFonts w:hint="cs"/>
          <w:rtl/>
        </w:rPr>
      </w:pPr>
      <w:r>
        <w:rPr>
          <w:rFonts w:hint="cs"/>
          <w:rtl/>
        </w:rPr>
        <w:t>חברי הכנסת, גם שני חברי הכנסת הדרוזים תמכו במהלך של האיחוד הז</w:t>
      </w:r>
      <w:r>
        <w:rPr>
          <w:rFonts w:hint="cs"/>
          <w:rtl/>
        </w:rPr>
        <w:t xml:space="preserve">ה. עכשיו יש קשיים. בחלק מהיישובים היתה החרמה חלקית של הבחירות. </w:t>
      </w:r>
    </w:p>
    <w:p w14:paraId="0C3634F9" w14:textId="77777777" w:rsidR="00000000" w:rsidRDefault="00540457">
      <w:pPr>
        <w:pStyle w:val="a0"/>
        <w:rPr>
          <w:rFonts w:hint="cs"/>
          <w:rtl/>
        </w:rPr>
      </w:pPr>
    </w:p>
    <w:p w14:paraId="169AE05E" w14:textId="77777777" w:rsidR="00000000" w:rsidRDefault="00540457">
      <w:pPr>
        <w:pStyle w:val="a0"/>
        <w:rPr>
          <w:rFonts w:hint="cs"/>
          <w:rtl/>
        </w:rPr>
      </w:pPr>
      <w:r>
        <w:rPr>
          <w:rFonts w:hint="cs"/>
          <w:rtl/>
        </w:rPr>
        <w:t>אין לי שום כוונה להסכים לכל חקיקה שתבטל את האיחוד, כי לא נחזיר את הגלגל לאחור. להיפך. המדיניות צריכה ללכת לאיחודים נוספים, משום שהאיחודים האלה חוסכים משאבים, האיחודים האלה נותנים בסופו של דבר</w:t>
      </w:r>
      <w:r>
        <w:rPr>
          <w:rFonts w:hint="cs"/>
          <w:rtl/>
        </w:rPr>
        <w:t xml:space="preserve"> שירות הרבה יותר טוב לציבור.</w:t>
      </w:r>
    </w:p>
    <w:p w14:paraId="4E9E3A8F" w14:textId="77777777" w:rsidR="00000000" w:rsidRDefault="00540457">
      <w:pPr>
        <w:pStyle w:val="a0"/>
        <w:rPr>
          <w:rFonts w:hint="cs"/>
          <w:rtl/>
        </w:rPr>
      </w:pPr>
    </w:p>
    <w:p w14:paraId="27395392" w14:textId="77777777" w:rsidR="00000000" w:rsidRDefault="00540457">
      <w:pPr>
        <w:pStyle w:val="a0"/>
        <w:rPr>
          <w:rFonts w:hint="cs"/>
          <w:rtl/>
        </w:rPr>
      </w:pPr>
      <w:r>
        <w:rPr>
          <w:rFonts w:hint="cs"/>
          <w:rtl/>
        </w:rPr>
        <w:t xml:space="preserve">אלא מה? יש לנו דרך להתגבר על העניין. פקודת העיריות, אף שהיא פקודה ותיקה ומנדטורית, מאפשרת להקים מינהלות רובע. מינהלת רובע איננה רשות מקומית, אבל היא מסגרת מוניציפלית שיש לה מעמד, ולדעתי, על-ידי תקנות מתאימות, נוכל אפילו לתקצב </w:t>
      </w:r>
      <w:r>
        <w:rPr>
          <w:rFonts w:hint="cs"/>
          <w:rtl/>
        </w:rPr>
        <w:t>את מינהלת הרובע. מינהלת הרובע יכולה להיות מורכבת מחברי מינהלת הרובע, וגם מיושב-ראש או ראש מינהלת הרובע.</w:t>
      </w:r>
    </w:p>
    <w:p w14:paraId="5D47D6CA" w14:textId="77777777" w:rsidR="00000000" w:rsidRDefault="00540457">
      <w:pPr>
        <w:pStyle w:val="a0"/>
        <w:rPr>
          <w:rFonts w:hint="cs"/>
          <w:rtl/>
        </w:rPr>
      </w:pPr>
    </w:p>
    <w:p w14:paraId="2807D98D" w14:textId="77777777" w:rsidR="00000000" w:rsidRDefault="00540457">
      <w:pPr>
        <w:pStyle w:val="af1"/>
        <w:rPr>
          <w:rtl/>
        </w:rPr>
      </w:pPr>
      <w:r>
        <w:rPr>
          <w:rtl/>
        </w:rPr>
        <w:t>היו"ר מוחמד ברכה:</w:t>
      </w:r>
    </w:p>
    <w:p w14:paraId="5031CBB7" w14:textId="77777777" w:rsidR="00000000" w:rsidRDefault="00540457">
      <w:pPr>
        <w:pStyle w:val="a0"/>
        <w:rPr>
          <w:rtl/>
        </w:rPr>
      </w:pPr>
    </w:p>
    <w:p w14:paraId="21610EFD" w14:textId="77777777" w:rsidR="00000000" w:rsidRDefault="00540457">
      <w:pPr>
        <w:pStyle w:val="a0"/>
        <w:rPr>
          <w:rFonts w:hint="cs"/>
          <w:rtl/>
        </w:rPr>
      </w:pPr>
      <w:r>
        <w:rPr>
          <w:rFonts w:hint="cs"/>
          <w:rtl/>
        </w:rPr>
        <w:t>נבחרים או ממונים?</w:t>
      </w:r>
    </w:p>
    <w:p w14:paraId="2388BBC8" w14:textId="77777777" w:rsidR="00000000" w:rsidRDefault="00540457">
      <w:pPr>
        <w:pStyle w:val="a0"/>
        <w:rPr>
          <w:rFonts w:hint="cs"/>
          <w:rtl/>
        </w:rPr>
      </w:pPr>
    </w:p>
    <w:p w14:paraId="4F98A027" w14:textId="77777777" w:rsidR="00000000" w:rsidRDefault="00540457">
      <w:pPr>
        <w:pStyle w:val="-"/>
        <w:rPr>
          <w:rtl/>
        </w:rPr>
      </w:pPr>
      <w:bookmarkStart w:id="402" w:name="FS000000519T03_12_2003_16_18_17C"/>
      <w:bookmarkEnd w:id="402"/>
      <w:r>
        <w:rPr>
          <w:rtl/>
        </w:rPr>
        <w:t>שר הפנים אברהם פורז:</w:t>
      </w:r>
    </w:p>
    <w:p w14:paraId="2D44D05C" w14:textId="77777777" w:rsidR="00000000" w:rsidRDefault="00540457">
      <w:pPr>
        <w:pStyle w:val="a0"/>
        <w:rPr>
          <w:rFonts w:hint="cs"/>
          <w:rtl/>
        </w:rPr>
      </w:pPr>
    </w:p>
    <w:p w14:paraId="43FA2B3E" w14:textId="77777777" w:rsidR="00000000" w:rsidRDefault="00540457">
      <w:pPr>
        <w:pStyle w:val="a0"/>
        <w:rPr>
          <w:rFonts w:hint="cs"/>
          <w:rtl/>
        </w:rPr>
      </w:pPr>
    </w:p>
    <w:p w14:paraId="6F59D0D9" w14:textId="77777777" w:rsidR="00000000" w:rsidRDefault="00540457">
      <w:pPr>
        <w:pStyle w:val="a0"/>
        <w:rPr>
          <w:rFonts w:hint="cs"/>
          <w:rtl/>
        </w:rPr>
      </w:pPr>
      <w:r>
        <w:rPr>
          <w:rFonts w:hint="cs"/>
          <w:rtl/>
        </w:rPr>
        <w:t>זו שאלה שעדיין לא חשבנו עליה. עד עכשיו לא היה מדובר בבחירות.</w:t>
      </w:r>
    </w:p>
    <w:p w14:paraId="63AE012D" w14:textId="77777777" w:rsidR="00000000" w:rsidRDefault="00540457">
      <w:pPr>
        <w:pStyle w:val="a0"/>
        <w:rPr>
          <w:rFonts w:hint="cs"/>
          <w:rtl/>
        </w:rPr>
      </w:pPr>
    </w:p>
    <w:p w14:paraId="25700E5D" w14:textId="77777777" w:rsidR="00000000" w:rsidRDefault="00540457">
      <w:pPr>
        <w:pStyle w:val="af1"/>
        <w:rPr>
          <w:rtl/>
        </w:rPr>
      </w:pPr>
      <w:r>
        <w:rPr>
          <w:rtl/>
        </w:rPr>
        <w:t>היו"ר מוחמד ברכה:</w:t>
      </w:r>
    </w:p>
    <w:p w14:paraId="56E3D8A8" w14:textId="77777777" w:rsidR="00000000" w:rsidRDefault="00540457">
      <w:pPr>
        <w:pStyle w:val="a0"/>
        <w:rPr>
          <w:rtl/>
        </w:rPr>
      </w:pPr>
    </w:p>
    <w:p w14:paraId="7DFB7AD2" w14:textId="77777777" w:rsidR="00000000" w:rsidRDefault="00540457">
      <w:pPr>
        <w:pStyle w:val="a0"/>
        <w:rPr>
          <w:rFonts w:hint="cs"/>
          <w:rtl/>
        </w:rPr>
      </w:pPr>
      <w:r>
        <w:rPr>
          <w:rFonts w:hint="cs"/>
          <w:rtl/>
        </w:rPr>
        <w:t>זה סוג נח</w:t>
      </w:r>
      <w:r>
        <w:rPr>
          <w:rFonts w:hint="cs"/>
          <w:rtl/>
        </w:rPr>
        <w:t>ות של ועדה ממונה.</w:t>
      </w:r>
    </w:p>
    <w:p w14:paraId="33A3C9AB" w14:textId="77777777" w:rsidR="00000000" w:rsidRDefault="00540457">
      <w:pPr>
        <w:pStyle w:val="af1"/>
        <w:rPr>
          <w:rFonts w:hint="cs"/>
          <w:b w:val="0"/>
          <w:bCs w:val="0"/>
          <w:u w:val="none"/>
          <w:rtl/>
        </w:rPr>
      </w:pPr>
    </w:p>
    <w:p w14:paraId="2D7C76DF" w14:textId="77777777" w:rsidR="00000000" w:rsidRDefault="00540457">
      <w:pPr>
        <w:pStyle w:val="-"/>
        <w:rPr>
          <w:rtl/>
        </w:rPr>
      </w:pPr>
      <w:bookmarkStart w:id="403" w:name="FS000000519T03_12_2003_16_19_15C"/>
      <w:bookmarkEnd w:id="403"/>
      <w:r>
        <w:rPr>
          <w:rtl/>
        </w:rPr>
        <w:t>שר הפנים אברהם פורז:</w:t>
      </w:r>
    </w:p>
    <w:p w14:paraId="1AE90302" w14:textId="77777777" w:rsidR="00000000" w:rsidRDefault="00540457">
      <w:pPr>
        <w:pStyle w:val="a0"/>
        <w:rPr>
          <w:rtl/>
        </w:rPr>
      </w:pPr>
    </w:p>
    <w:p w14:paraId="78252DD4" w14:textId="77777777" w:rsidR="00000000" w:rsidRDefault="00540457">
      <w:pPr>
        <w:pStyle w:val="a0"/>
        <w:rPr>
          <w:rFonts w:hint="cs"/>
          <w:rtl/>
        </w:rPr>
      </w:pPr>
      <w:r>
        <w:rPr>
          <w:rFonts w:hint="cs"/>
          <w:rtl/>
        </w:rPr>
        <w:t>יכול להיות. אם אתה שואל אותי אם בסוף הפתרון יהיה על דרך של בחירה, לי אין התנגדות.</w:t>
      </w:r>
    </w:p>
    <w:p w14:paraId="455C1082" w14:textId="77777777" w:rsidR="00000000" w:rsidRDefault="00540457">
      <w:pPr>
        <w:pStyle w:val="a0"/>
        <w:rPr>
          <w:rFonts w:hint="cs"/>
          <w:rtl/>
        </w:rPr>
      </w:pPr>
    </w:p>
    <w:p w14:paraId="77F213AE" w14:textId="77777777" w:rsidR="00000000" w:rsidRDefault="00540457">
      <w:pPr>
        <w:pStyle w:val="a0"/>
        <w:rPr>
          <w:rFonts w:hint="cs"/>
          <w:rtl/>
        </w:rPr>
      </w:pPr>
      <w:r>
        <w:rPr>
          <w:rFonts w:hint="cs"/>
          <w:rtl/>
        </w:rPr>
        <w:t>הרעיון מלכתחילה היה שבשלב המעבר ניקח את ראשי - - -</w:t>
      </w:r>
    </w:p>
    <w:p w14:paraId="1CE9ECDB" w14:textId="77777777" w:rsidR="00000000" w:rsidRDefault="00540457">
      <w:pPr>
        <w:pStyle w:val="a0"/>
        <w:rPr>
          <w:rFonts w:hint="cs"/>
          <w:rtl/>
        </w:rPr>
      </w:pPr>
    </w:p>
    <w:p w14:paraId="55303DBD" w14:textId="77777777" w:rsidR="00000000" w:rsidRDefault="00540457">
      <w:pPr>
        <w:pStyle w:val="af0"/>
        <w:rPr>
          <w:rtl/>
        </w:rPr>
      </w:pPr>
      <w:r>
        <w:rPr>
          <w:rFonts w:hint="eastAsia"/>
          <w:rtl/>
        </w:rPr>
        <w:t>דוד</w:t>
      </w:r>
      <w:r>
        <w:rPr>
          <w:rtl/>
        </w:rPr>
        <w:t xml:space="preserve"> טל (עם אחד):</w:t>
      </w:r>
    </w:p>
    <w:p w14:paraId="36BD4DA2" w14:textId="77777777" w:rsidR="00000000" w:rsidRDefault="00540457">
      <w:pPr>
        <w:pStyle w:val="a0"/>
        <w:rPr>
          <w:rFonts w:hint="cs"/>
          <w:rtl/>
        </w:rPr>
      </w:pPr>
    </w:p>
    <w:p w14:paraId="17580EC1" w14:textId="77777777" w:rsidR="00000000" w:rsidRDefault="00540457">
      <w:pPr>
        <w:pStyle w:val="a0"/>
        <w:rPr>
          <w:rFonts w:hint="cs"/>
          <w:rtl/>
        </w:rPr>
      </w:pPr>
      <w:r>
        <w:rPr>
          <w:rFonts w:hint="cs"/>
          <w:rtl/>
        </w:rPr>
        <w:t>מה הועילו חכמים בתקנתם, אדוני השר? אתה בא לצמצם.</w:t>
      </w:r>
    </w:p>
    <w:p w14:paraId="283ABFDB" w14:textId="77777777" w:rsidR="00000000" w:rsidRDefault="00540457">
      <w:pPr>
        <w:pStyle w:val="a0"/>
        <w:rPr>
          <w:rFonts w:hint="cs"/>
          <w:rtl/>
        </w:rPr>
      </w:pPr>
    </w:p>
    <w:p w14:paraId="70DF01CF" w14:textId="77777777" w:rsidR="00000000" w:rsidRDefault="00540457">
      <w:pPr>
        <w:pStyle w:val="-"/>
        <w:rPr>
          <w:rtl/>
        </w:rPr>
      </w:pPr>
      <w:bookmarkStart w:id="404" w:name="FS000000519T03_12_2003_16_19_48C"/>
      <w:bookmarkEnd w:id="404"/>
      <w:r>
        <w:rPr>
          <w:rtl/>
        </w:rPr>
        <w:t>שר הפנים אבר</w:t>
      </w:r>
      <w:r>
        <w:rPr>
          <w:rtl/>
        </w:rPr>
        <w:t>הם פורז:</w:t>
      </w:r>
    </w:p>
    <w:p w14:paraId="36554674" w14:textId="77777777" w:rsidR="00000000" w:rsidRDefault="00540457">
      <w:pPr>
        <w:pStyle w:val="a0"/>
        <w:rPr>
          <w:rtl/>
        </w:rPr>
      </w:pPr>
    </w:p>
    <w:p w14:paraId="007CAB7B" w14:textId="77777777" w:rsidR="00000000" w:rsidRDefault="00540457">
      <w:pPr>
        <w:pStyle w:val="a0"/>
        <w:rPr>
          <w:rFonts w:hint="cs"/>
          <w:rtl/>
        </w:rPr>
      </w:pPr>
      <w:r>
        <w:rPr>
          <w:rFonts w:hint="cs"/>
          <w:rtl/>
        </w:rPr>
        <w:t>זה לא אותו דבר. מינהלת רובע זה כמו במועצה אזורית, שיש לך ועדים מקומיים. ועד מקומי במועצה אזורית איננו עירייה. לכן, במהלך הזה אנחנו, למשל, ביטלנו את המועצה המקומית עתלית והעברנו אותה לחוף-השרון.</w:t>
      </w:r>
    </w:p>
    <w:p w14:paraId="49CB5145" w14:textId="77777777" w:rsidR="00000000" w:rsidRDefault="00540457">
      <w:pPr>
        <w:pStyle w:val="a0"/>
        <w:rPr>
          <w:rFonts w:hint="cs"/>
          <w:rtl/>
        </w:rPr>
      </w:pPr>
    </w:p>
    <w:p w14:paraId="17F997C4" w14:textId="77777777" w:rsidR="00000000" w:rsidRDefault="00540457">
      <w:pPr>
        <w:pStyle w:val="af0"/>
        <w:rPr>
          <w:rtl/>
        </w:rPr>
      </w:pPr>
      <w:r>
        <w:rPr>
          <w:rFonts w:hint="eastAsia"/>
          <w:rtl/>
        </w:rPr>
        <w:t>דוד</w:t>
      </w:r>
      <w:r>
        <w:rPr>
          <w:rtl/>
        </w:rPr>
        <w:t xml:space="preserve"> טל (עם אחד):</w:t>
      </w:r>
    </w:p>
    <w:p w14:paraId="5D3FF505" w14:textId="77777777" w:rsidR="00000000" w:rsidRDefault="00540457">
      <w:pPr>
        <w:pStyle w:val="a0"/>
        <w:rPr>
          <w:rFonts w:hint="cs"/>
          <w:rtl/>
        </w:rPr>
      </w:pPr>
    </w:p>
    <w:p w14:paraId="79A7B135" w14:textId="77777777" w:rsidR="00000000" w:rsidRDefault="00540457">
      <w:pPr>
        <w:pStyle w:val="a0"/>
        <w:rPr>
          <w:rFonts w:hint="cs"/>
          <w:rtl/>
        </w:rPr>
      </w:pPr>
      <w:r>
        <w:rPr>
          <w:rFonts w:hint="cs"/>
          <w:rtl/>
        </w:rPr>
        <w:t>חוף-הכרמל.</w:t>
      </w:r>
    </w:p>
    <w:p w14:paraId="314629C7" w14:textId="77777777" w:rsidR="00000000" w:rsidRDefault="00540457">
      <w:pPr>
        <w:pStyle w:val="a0"/>
        <w:rPr>
          <w:rFonts w:hint="cs"/>
          <w:rtl/>
        </w:rPr>
      </w:pPr>
    </w:p>
    <w:p w14:paraId="6BBD83F1" w14:textId="77777777" w:rsidR="00000000" w:rsidRDefault="00540457">
      <w:pPr>
        <w:pStyle w:val="-"/>
        <w:rPr>
          <w:rtl/>
        </w:rPr>
      </w:pPr>
      <w:bookmarkStart w:id="405" w:name="FS000000519T03_12_2003_15_48_35C"/>
      <w:bookmarkEnd w:id="405"/>
      <w:r>
        <w:rPr>
          <w:rtl/>
        </w:rPr>
        <w:t>שר הפנים אברהם פורז:</w:t>
      </w:r>
    </w:p>
    <w:p w14:paraId="607BADC8" w14:textId="77777777" w:rsidR="00000000" w:rsidRDefault="00540457">
      <w:pPr>
        <w:pStyle w:val="a0"/>
        <w:rPr>
          <w:rtl/>
        </w:rPr>
      </w:pPr>
    </w:p>
    <w:p w14:paraId="03C6CDF7" w14:textId="77777777" w:rsidR="00000000" w:rsidRDefault="00540457">
      <w:pPr>
        <w:pStyle w:val="a0"/>
        <w:rPr>
          <w:rFonts w:hint="cs"/>
          <w:rtl/>
        </w:rPr>
      </w:pPr>
      <w:r>
        <w:rPr>
          <w:rFonts w:hint="cs"/>
          <w:rtl/>
        </w:rPr>
        <w:t>חוף-הכרמל. אתה צודק. עתלית בוטלה ועברה לחוף-הכרמל.</w:t>
      </w:r>
    </w:p>
    <w:p w14:paraId="7CD83D51" w14:textId="77777777" w:rsidR="00000000" w:rsidRDefault="00540457">
      <w:pPr>
        <w:pStyle w:val="a0"/>
        <w:rPr>
          <w:rFonts w:hint="cs"/>
          <w:rtl/>
        </w:rPr>
      </w:pPr>
    </w:p>
    <w:p w14:paraId="0EB53C4C" w14:textId="77777777" w:rsidR="00000000" w:rsidRDefault="00540457">
      <w:pPr>
        <w:pStyle w:val="af1"/>
        <w:rPr>
          <w:rtl/>
        </w:rPr>
      </w:pPr>
      <w:r>
        <w:rPr>
          <w:rtl/>
        </w:rPr>
        <w:t>היו"ר מוחמד ברכה:</w:t>
      </w:r>
    </w:p>
    <w:p w14:paraId="59D6EA6D" w14:textId="77777777" w:rsidR="00000000" w:rsidRDefault="00540457">
      <w:pPr>
        <w:pStyle w:val="a0"/>
        <w:rPr>
          <w:rtl/>
        </w:rPr>
      </w:pPr>
    </w:p>
    <w:p w14:paraId="24EC47FE" w14:textId="77777777" w:rsidR="00000000" w:rsidRDefault="00540457">
      <w:pPr>
        <w:pStyle w:val="a0"/>
        <w:rPr>
          <w:rFonts w:hint="cs"/>
          <w:rtl/>
        </w:rPr>
      </w:pPr>
      <w:r>
        <w:rPr>
          <w:rFonts w:hint="cs"/>
          <w:rtl/>
        </w:rPr>
        <w:t>אדוני השר, אם אתה כבר מכיר בצורך לפרק את החבילה בצורה כלשהי, למה אתה נאחז ביוקרה? מה זאת אומרת? אם אתה מפרק - תפרק כמו שצריך.</w:t>
      </w:r>
    </w:p>
    <w:p w14:paraId="1792A06F" w14:textId="77777777" w:rsidR="00000000" w:rsidRDefault="00540457">
      <w:pPr>
        <w:pStyle w:val="a0"/>
        <w:rPr>
          <w:rFonts w:hint="cs"/>
          <w:rtl/>
        </w:rPr>
      </w:pPr>
    </w:p>
    <w:p w14:paraId="6F218EE6" w14:textId="77777777" w:rsidR="00000000" w:rsidRDefault="00540457">
      <w:pPr>
        <w:pStyle w:val="-"/>
        <w:rPr>
          <w:rtl/>
        </w:rPr>
      </w:pPr>
      <w:bookmarkStart w:id="406" w:name="FS000000519T03_12_2003_15_48_49C"/>
      <w:bookmarkEnd w:id="406"/>
      <w:r>
        <w:rPr>
          <w:rtl/>
        </w:rPr>
        <w:t>שר הפנים אברהם פורז:</w:t>
      </w:r>
    </w:p>
    <w:p w14:paraId="7573FFD1" w14:textId="77777777" w:rsidR="00000000" w:rsidRDefault="00540457">
      <w:pPr>
        <w:pStyle w:val="a0"/>
        <w:rPr>
          <w:rtl/>
        </w:rPr>
      </w:pPr>
    </w:p>
    <w:p w14:paraId="7E29F546" w14:textId="77777777" w:rsidR="00000000" w:rsidRDefault="00540457">
      <w:pPr>
        <w:pStyle w:val="a0"/>
        <w:rPr>
          <w:rFonts w:hint="cs"/>
          <w:rtl/>
        </w:rPr>
      </w:pPr>
      <w:r>
        <w:rPr>
          <w:rFonts w:hint="cs"/>
          <w:rtl/>
        </w:rPr>
        <w:t xml:space="preserve">אני רוצה להסביר. בסופו של דבר, למה </w:t>
      </w:r>
      <w:r>
        <w:rPr>
          <w:rFonts w:hint="cs"/>
          <w:rtl/>
        </w:rPr>
        <w:t>אנחנו מאחדים רשויות? אנחנו לא מאחדים רשויות כיוון שיש לנו כוונה ליצור שני שמות ליישוב. איחוד רשויות חוסך הרבה מאוד משאבים. בעיקר אין הצדקה שיישובים מאוד קטנים, של כמה אלפי תושבים בכל יישוב - כאשר מאחדים יישובים, יש יותר משאבים ואז אפשר להחזיק מנהל מחלקת תב</w:t>
      </w:r>
      <w:r>
        <w:rPr>
          <w:rFonts w:hint="cs"/>
          <w:rtl/>
        </w:rPr>
        <w:t xml:space="preserve">רואה אחד, מנהל מחלקת חינוך אחד, ראש עירייה אחד וסגן ראש עירייה אחד. כמו במועצה אזורית, שיש לנו ועדים מקומיים שהם פחות מרשות מקומית, כך מינהלת רובע היא פחות מעירייה. </w:t>
      </w:r>
    </w:p>
    <w:p w14:paraId="2AB3847A" w14:textId="77777777" w:rsidR="00000000" w:rsidRDefault="00540457">
      <w:pPr>
        <w:pStyle w:val="a0"/>
        <w:rPr>
          <w:rFonts w:hint="cs"/>
          <w:rtl/>
        </w:rPr>
      </w:pPr>
    </w:p>
    <w:p w14:paraId="43EE1483" w14:textId="77777777" w:rsidR="00000000" w:rsidRDefault="00540457">
      <w:pPr>
        <w:pStyle w:val="a0"/>
        <w:rPr>
          <w:rFonts w:hint="cs"/>
          <w:rtl/>
        </w:rPr>
      </w:pPr>
      <w:r>
        <w:rPr>
          <w:rFonts w:hint="cs"/>
          <w:rtl/>
        </w:rPr>
        <w:t>אבל, אני לא מכיר מספיק את העדה הדרוזית ואני לא מכיר מספיק את המתחים הפנימיים. דרך אגב, בכ</w:t>
      </w:r>
      <w:r>
        <w:rPr>
          <w:rFonts w:hint="cs"/>
          <w:rtl/>
        </w:rPr>
        <w:t>ל דיון שהיה אצלנו - - -</w:t>
      </w:r>
    </w:p>
    <w:p w14:paraId="1F95B76A" w14:textId="77777777" w:rsidR="00000000" w:rsidRDefault="00540457">
      <w:pPr>
        <w:pStyle w:val="a0"/>
        <w:rPr>
          <w:rFonts w:hint="cs"/>
          <w:rtl/>
        </w:rPr>
      </w:pPr>
    </w:p>
    <w:p w14:paraId="4DAA1E78" w14:textId="77777777" w:rsidR="00000000" w:rsidRDefault="00540457">
      <w:pPr>
        <w:pStyle w:val="af0"/>
        <w:rPr>
          <w:rtl/>
        </w:rPr>
      </w:pPr>
      <w:r>
        <w:rPr>
          <w:rFonts w:hint="eastAsia"/>
          <w:rtl/>
        </w:rPr>
        <w:t>דוד</w:t>
      </w:r>
      <w:r>
        <w:rPr>
          <w:rtl/>
        </w:rPr>
        <w:t xml:space="preserve"> אזולאי (ש"ס):</w:t>
      </w:r>
    </w:p>
    <w:p w14:paraId="125FCDF1" w14:textId="77777777" w:rsidR="00000000" w:rsidRDefault="00540457">
      <w:pPr>
        <w:pStyle w:val="a0"/>
        <w:rPr>
          <w:rFonts w:hint="cs"/>
          <w:rtl/>
        </w:rPr>
      </w:pPr>
    </w:p>
    <w:p w14:paraId="006C630F" w14:textId="77777777" w:rsidR="00000000" w:rsidRDefault="00540457">
      <w:pPr>
        <w:pStyle w:val="a0"/>
        <w:rPr>
          <w:rFonts w:hint="cs"/>
          <w:rtl/>
        </w:rPr>
      </w:pPr>
      <w:r>
        <w:rPr>
          <w:rFonts w:hint="cs"/>
          <w:rtl/>
        </w:rPr>
        <w:t>ההפרדה למינהלת הרובע - יהיה לך מנגנון.</w:t>
      </w:r>
    </w:p>
    <w:p w14:paraId="5920D505" w14:textId="77777777" w:rsidR="00000000" w:rsidRDefault="00540457">
      <w:pPr>
        <w:pStyle w:val="a0"/>
        <w:rPr>
          <w:rFonts w:hint="cs"/>
          <w:rtl/>
        </w:rPr>
      </w:pPr>
    </w:p>
    <w:p w14:paraId="5B98FEDA" w14:textId="77777777" w:rsidR="00000000" w:rsidRDefault="00540457">
      <w:pPr>
        <w:pStyle w:val="-"/>
        <w:rPr>
          <w:rtl/>
        </w:rPr>
      </w:pPr>
      <w:bookmarkStart w:id="407" w:name="FS000000519T03_12_2003_15_48_50C"/>
      <w:bookmarkEnd w:id="407"/>
      <w:r>
        <w:rPr>
          <w:rtl/>
        </w:rPr>
        <w:t>שר הפנים אברהם פורז:</w:t>
      </w:r>
    </w:p>
    <w:p w14:paraId="1775D4ED" w14:textId="77777777" w:rsidR="00000000" w:rsidRDefault="00540457">
      <w:pPr>
        <w:pStyle w:val="a0"/>
        <w:rPr>
          <w:rtl/>
        </w:rPr>
      </w:pPr>
    </w:p>
    <w:p w14:paraId="1E7658DF" w14:textId="77777777" w:rsidR="00000000" w:rsidRDefault="00540457">
      <w:pPr>
        <w:pStyle w:val="a0"/>
        <w:rPr>
          <w:rFonts w:hint="cs"/>
          <w:rtl/>
        </w:rPr>
      </w:pPr>
      <w:r>
        <w:rPr>
          <w:rFonts w:hint="cs"/>
          <w:rtl/>
        </w:rPr>
        <w:t>לא. אני אומר לך שהמנגנון יהיה הרבה יותר קטן. יהיה גזבר אחד לרשות המקומית. מינהלת רובע היא דבר יותר קטן מרשות מקומית נפרדת. המגמה שלנו היא לפתור את הבע</w:t>
      </w:r>
      <w:r>
        <w:rPr>
          <w:rFonts w:hint="cs"/>
          <w:rtl/>
        </w:rPr>
        <w:t xml:space="preserve">יה בנקודה הזאת. </w:t>
      </w:r>
    </w:p>
    <w:p w14:paraId="3D3C3582" w14:textId="77777777" w:rsidR="00000000" w:rsidRDefault="00540457">
      <w:pPr>
        <w:pStyle w:val="a0"/>
        <w:rPr>
          <w:rFonts w:hint="cs"/>
          <w:rtl/>
        </w:rPr>
      </w:pPr>
    </w:p>
    <w:p w14:paraId="49DD958A" w14:textId="77777777" w:rsidR="00000000" w:rsidRDefault="00540457">
      <w:pPr>
        <w:pStyle w:val="a0"/>
        <w:rPr>
          <w:rtl/>
        </w:rPr>
      </w:pPr>
      <w:r>
        <w:rPr>
          <w:rFonts w:hint="cs"/>
          <w:rtl/>
        </w:rPr>
        <w:t>מדוע אנחנו עושים את המהלך הזה? קיימתי כמה דיונים יחד עם אנשים אחרים, עם מנכ"ל משרד ראש הממשלה ואחרים, בנושא איחוד הרשויות המקומיות הדרוזיות. כמספר המשתתפים כן מספר הדעות. יש מי שאומרים שאסור בשום פנים לעשות, יש מי שאומרים שחייבים בכל מקרה</w:t>
      </w:r>
      <w:r>
        <w:rPr>
          <w:rFonts w:hint="cs"/>
          <w:rtl/>
        </w:rPr>
        <w:t xml:space="preserve"> לעשות, ויש כאלה שאומרים פעם ככה ופעם ככה. לא היתה אחדות דעים גם לא בקרבם.</w:t>
      </w:r>
    </w:p>
    <w:p w14:paraId="54BEBCC1" w14:textId="77777777" w:rsidR="00000000" w:rsidRDefault="00540457">
      <w:pPr>
        <w:pStyle w:val="a0"/>
        <w:rPr>
          <w:rtl/>
        </w:rPr>
      </w:pPr>
    </w:p>
    <w:p w14:paraId="345C07FD" w14:textId="77777777" w:rsidR="00000000" w:rsidRDefault="00540457">
      <w:pPr>
        <w:pStyle w:val="a0"/>
        <w:rPr>
          <w:rFonts w:hint="cs"/>
          <w:rtl/>
        </w:rPr>
      </w:pPr>
      <w:r>
        <w:rPr>
          <w:rFonts w:hint="cs"/>
          <w:rtl/>
        </w:rPr>
        <w:t>לכן, אם אתם שואלים אותי מה יהיה, לגבי המועצות שדיברו עליהן בגליל המערבי - ירכא, אבו-סנאן, יאנוח-ג'ת, ג'וליס - אנחנו נעשה שם מינהלות רובע. השאלה היא - אפשרות אחת היא, האם מינהלות הר</w:t>
      </w:r>
      <w:r>
        <w:rPr>
          <w:rFonts w:hint="cs"/>
          <w:rtl/>
        </w:rPr>
        <w:t xml:space="preserve">ובע יהיו ממונות, על-ידי זה שניקח את מי שהיו ראשי מועצות, כי אין לי כוונה למנות את הפקידים של משרד הפנים למטרה הזאת. האפשרות השנייה היא לקיים שם תהליך בחירות. אם כל המהלך הזה ייכשל, כל היישוב הזה ייכנס לוועדה קרואה. </w:t>
      </w:r>
    </w:p>
    <w:p w14:paraId="49AB4083" w14:textId="77777777" w:rsidR="00000000" w:rsidRDefault="00540457">
      <w:pPr>
        <w:pStyle w:val="a0"/>
        <w:rPr>
          <w:rFonts w:hint="cs"/>
          <w:rtl/>
        </w:rPr>
      </w:pPr>
    </w:p>
    <w:p w14:paraId="49D6C5FE" w14:textId="77777777" w:rsidR="00000000" w:rsidRDefault="00540457">
      <w:pPr>
        <w:pStyle w:val="a0"/>
        <w:rPr>
          <w:rFonts w:hint="cs"/>
          <w:rtl/>
        </w:rPr>
      </w:pPr>
      <w:r>
        <w:rPr>
          <w:rFonts w:hint="cs"/>
          <w:rtl/>
        </w:rPr>
        <w:t>אני לפחות אומר בצורה הכי מפורשת, שאני א</w:t>
      </w:r>
      <w:r>
        <w:rPr>
          <w:rFonts w:hint="cs"/>
          <w:rtl/>
        </w:rPr>
        <w:t>תנגד לכל יוזמת חקיקה שמטרתה להחזיר את הגלגל אחורנית ולפרק את הדבר הזה. מדוע? כי הבעיה שלי איננה עם היישובים הדרוזיים האלה. הבעיה שלי היא עם התקדים. אם אנחנו נסכים פה ללכת אחורה, מחר לא נוכל לאחד עוד רשויות, כי בכל מקום יש אינטרס מקומי שאומר, אנחנו לא רוצים</w:t>
      </w:r>
      <w:r>
        <w:rPr>
          <w:rFonts w:hint="cs"/>
          <w:rtl/>
        </w:rPr>
        <w:t>. בכל רשות מקומית הכי קטנה יש איזה ראש רשות שפוחד שיאבד את כיסאו, הוא ואולי סגנו וחלק ממקורביו שבמשך הזמן הוא הצליח לסדר להם פה ושם תפקיד. אנחנו לא נלך לאחור.</w:t>
      </w:r>
    </w:p>
    <w:p w14:paraId="4F768A66" w14:textId="77777777" w:rsidR="00000000" w:rsidRDefault="00540457">
      <w:pPr>
        <w:pStyle w:val="a0"/>
        <w:rPr>
          <w:rFonts w:hint="cs"/>
          <w:rtl/>
        </w:rPr>
      </w:pPr>
    </w:p>
    <w:p w14:paraId="11A83ED4" w14:textId="77777777" w:rsidR="00000000" w:rsidRDefault="00540457">
      <w:pPr>
        <w:pStyle w:val="a0"/>
        <w:rPr>
          <w:rFonts w:hint="cs"/>
          <w:rtl/>
        </w:rPr>
      </w:pPr>
      <w:r>
        <w:rPr>
          <w:rFonts w:hint="cs"/>
          <w:rtl/>
        </w:rPr>
        <w:t xml:space="preserve"> מצד אחר, מאחר שאנחנו לא מעוניינים בחיכוך, אנחנו לא מעוניינים באלימות ואנחנו רוצים שאנשים יהיו מ</w:t>
      </w:r>
      <w:r>
        <w:rPr>
          <w:rFonts w:hint="cs"/>
          <w:rtl/>
        </w:rPr>
        <w:t>אושרים - אנחנו נתייחס לעניין הזה של מינהלות הרובע, כשהשאלה היא אם יהיו ראשיהן ראשי הרשויות בעבר, או ממונים, או בחירות. הדבר הזה יישקל על-ידינו. בכל מקרה, בעיני תמיד בחירות הן הדבר הטוב ביותר. אני מאמין בדמוקרטיה. אני מאמין בבחירות. תודה רבה.</w:t>
      </w:r>
    </w:p>
    <w:p w14:paraId="7E7F0156" w14:textId="77777777" w:rsidR="00000000" w:rsidRDefault="00540457">
      <w:pPr>
        <w:pStyle w:val="a0"/>
        <w:rPr>
          <w:rFonts w:hint="cs"/>
          <w:rtl/>
        </w:rPr>
      </w:pPr>
    </w:p>
    <w:p w14:paraId="69633487" w14:textId="77777777" w:rsidR="00000000" w:rsidRDefault="00540457">
      <w:pPr>
        <w:pStyle w:val="a0"/>
        <w:rPr>
          <w:rFonts w:hint="cs"/>
          <w:rtl/>
        </w:rPr>
      </w:pPr>
      <w:r>
        <w:rPr>
          <w:rFonts w:hint="cs"/>
          <w:rtl/>
        </w:rPr>
        <w:t xml:space="preserve">מבחינתי אפשר </w:t>
      </w:r>
      <w:r>
        <w:rPr>
          <w:rFonts w:hint="cs"/>
          <w:rtl/>
        </w:rPr>
        <w:t>להעביר את הנושא לדיון בוועדת הפנים ואיכות הסביבה.</w:t>
      </w:r>
    </w:p>
    <w:p w14:paraId="1DE31BA7" w14:textId="77777777" w:rsidR="00000000" w:rsidRDefault="00540457">
      <w:pPr>
        <w:pStyle w:val="a0"/>
        <w:rPr>
          <w:rFonts w:hint="cs"/>
          <w:rtl/>
        </w:rPr>
      </w:pPr>
    </w:p>
    <w:p w14:paraId="2CA88BC5" w14:textId="77777777" w:rsidR="00000000" w:rsidRDefault="00540457">
      <w:pPr>
        <w:pStyle w:val="af0"/>
        <w:rPr>
          <w:rtl/>
        </w:rPr>
      </w:pPr>
      <w:r>
        <w:rPr>
          <w:rFonts w:hint="eastAsia"/>
          <w:rtl/>
        </w:rPr>
        <w:t>איוב</w:t>
      </w:r>
      <w:r>
        <w:rPr>
          <w:rtl/>
        </w:rPr>
        <w:t xml:space="preserve"> קרא (הליכוד):</w:t>
      </w:r>
    </w:p>
    <w:p w14:paraId="5906BD96" w14:textId="77777777" w:rsidR="00000000" w:rsidRDefault="00540457">
      <w:pPr>
        <w:pStyle w:val="a0"/>
        <w:rPr>
          <w:rFonts w:hint="cs"/>
          <w:rtl/>
        </w:rPr>
      </w:pPr>
    </w:p>
    <w:p w14:paraId="72A40618" w14:textId="77777777" w:rsidR="00000000" w:rsidRDefault="00540457">
      <w:pPr>
        <w:pStyle w:val="a0"/>
        <w:rPr>
          <w:rFonts w:hint="cs"/>
          <w:rtl/>
        </w:rPr>
      </w:pPr>
      <w:r>
        <w:rPr>
          <w:rFonts w:hint="cs"/>
          <w:rtl/>
        </w:rPr>
        <w:t>ועדת הכספים.</w:t>
      </w:r>
    </w:p>
    <w:p w14:paraId="198AC86C" w14:textId="77777777" w:rsidR="00000000" w:rsidRDefault="00540457">
      <w:pPr>
        <w:pStyle w:val="a0"/>
        <w:rPr>
          <w:rFonts w:hint="cs"/>
          <w:rtl/>
        </w:rPr>
      </w:pPr>
    </w:p>
    <w:p w14:paraId="7C379AE4" w14:textId="77777777" w:rsidR="00000000" w:rsidRDefault="00540457">
      <w:pPr>
        <w:pStyle w:val="af1"/>
        <w:rPr>
          <w:rtl/>
        </w:rPr>
      </w:pPr>
      <w:r>
        <w:rPr>
          <w:rtl/>
        </w:rPr>
        <w:t>היו"ר מוחמד ברכה:</w:t>
      </w:r>
    </w:p>
    <w:p w14:paraId="7C3E1DDA" w14:textId="77777777" w:rsidR="00000000" w:rsidRDefault="00540457">
      <w:pPr>
        <w:pStyle w:val="a0"/>
        <w:rPr>
          <w:rtl/>
        </w:rPr>
      </w:pPr>
    </w:p>
    <w:p w14:paraId="760C2C4D" w14:textId="77777777" w:rsidR="00000000" w:rsidRDefault="00540457">
      <w:pPr>
        <w:pStyle w:val="a0"/>
        <w:rPr>
          <w:rFonts w:hint="cs"/>
          <w:rtl/>
        </w:rPr>
      </w:pPr>
      <w:r>
        <w:rPr>
          <w:rFonts w:hint="cs"/>
          <w:rtl/>
        </w:rPr>
        <w:t>תודה לשר הפנים. חבר הכנסת יורי שטרן, הצעה אחרת. בבקשה, דקה.</w:t>
      </w:r>
    </w:p>
    <w:p w14:paraId="4C0C8CC5" w14:textId="77777777" w:rsidR="00000000" w:rsidRDefault="00540457">
      <w:pPr>
        <w:pStyle w:val="a0"/>
        <w:rPr>
          <w:rFonts w:hint="cs"/>
          <w:rtl/>
        </w:rPr>
      </w:pPr>
    </w:p>
    <w:p w14:paraId="188132B7" w14:textId="77777777" w:rsidR="00000000" w:rsidRDefault="00540457">
      <w:pPr>
        <w:pStyle w:val="a"/>
        <w:rPr>
          <w:rtl/>
        </w:rPr>
      </w:pPr>
      <w:bookmarkStart w:id="408" w:name="FS000000430T03_12_2003_16_06_25"/>
      <w:bookmarkStart w:id="409" w:name="_Toc59448064"/>
      <w:bookmarkEnd w:id="408"/>
      <w:r>
        <w:rPr>
          <w:rFonts w:hint="eastAsia"/>
          <w:rtl/>
        </w:rPr>
        <w:t>יורי</w:t>
      </w:r>
      <w:r>
        <w:rPr>
          <w:rtl/>
        </w:rPr>
        <w:t xml:space="preserve"> שטרן (האיחוד הלאומי - ישראל ביתנו):</w:t>
      </w:r>
      <w:bookmarkEnd w:id="409"/>
    </w:p>
    <w:p w14:paraId="2F836575" w14:textId="77777777" w:rsidR="00000000" w:rsidRDefault="00540457">
      <w:pPr>
        <w:pStyle w:val="a0"/>
        <w:rPr>
          <w:rFonts w:hint="cs"/>
          <w:rtl/>
        </w:rPr>
      </w:pPr>
    </w:p>
    <w:p w14:paraId="5ED7FE36" w14:textId="77777777" w:rsidR="00000000" w:rsidRDefault="00540457">
      <w:pPr>
        <w:pStyle w:val="a0"/>
        <w:rPr>
          <w:rFonts w:hint="cs"/>
          <w:rtl/>
        </w:rPr>
      </w:pPr>
      <w:r>
        <w:rPr>
          <w:rFonts w:hint="cs"/>
          <w:rtl/>
        </w:rPr>
        <w:t>כבוד היושב-ראש, כבוד השרים, חברי הכנסת, אחת הבעיו</w:t>
      </w:r>
      <w:r>
        <w:rPr>
          <w:rFonts w:hint="cs"/>
          <w:rtl/>
        </w:rPr>
        <w:t>ת בכל ההתנהלות שלנו ככנסת בנושא איחוד הרשויות היתה בדיוק בכך שהוא נדון כחלק מחוק ההסדרים.</w:t>
      </w:r>
    </w:p>
    <w:p w14:paraId="1F404D1D" w14:textId="77777777" w:rsidR="00000000" w:rsidRDefault="00540457">
      <w:pPr>
        <w:pStyle w:val="a0"/>
        <w:rPr>
          <w:rFonts w:hint="cs"/>
          <w:rtl/>
        </w:rPr>
      </w:pPr>
    </w:p>
    <w:p w14:paraId="00DB0FCE" w14:textId="77777777" w:rsidR="00000000" w:rsidRDefault="00540457">
      <w:pPr>
        <w:pStyle w:val="af0"/>
        <w:rPr>
          <w:rtl/>
        </w:rPr>
      </w:pPr>
      <w:r>
        <w:rPr>
          <w:rFonts w:hint="eastAsia"/>
          <w:rtl/>
        </w:rPr>
        <w:t>דוד</w:t>
      </w:r>
      <w:r>
        <w:rPr>
          <w:rtl/>
        </w:rPr>
        <w:t xml:space="preserve"> אזולאי (ש"ס):</w:t>
      </w:r>
    </w:p>
    <w:p w14:paraId="6EFA0323" w14:textId="77777777" w:rsidR="00000000" w:rsidRDefault="00540457">
      <w:pPr>
        <w:pStyle w:val="a0"/>
        <w:rPr>
          <w:rFonts w:hint="cs"/>
          <w:rtl/>
        </w:rPr>
      </w:pPr>
    </w:p>
    <w:p w14:paraId="0857437D" w14:textId="77777777" w:rsidR="00000000" w:rsidRDefault="00540457">
      <w:pPr>
        <w:pStyle w:val="a0"/>
        <w:rPr>
          <w:rFonts w:hint="cs"/>
          <w:rtl/>
        </w:rPr>
      </w:pPr>
      <w:r>
        <w:rPr>
          <w:rFonts w:hint="cs"/>
          <w:rtl/>
        </w:rPr>
        <w:t>לא. בתוכנית הכלכלית.</w:t>
      </w:r>
    </w:p>
    <w:p w14:paraId="16C4D579" w14:textId="77777777" w:rsidR="00000000" w:rsidRDefault="00540457">
      <w:pPr>
        <w:pStyle w:val="a0"/>
        <w:rPr>
          <w:rFonts w:hint="cs"/>
          <w:rtl/>
        </w:rPr>
      </w:pPr>
    </w:p>
    <w:p w14:paraId="183E4C3D" w14:textId="77777777" w:rsidR="00000000" w:rsidRDefault="00540457">
      <w:pPr>
        <w:pStyle w:val="-"/>
        <w:rPr>
          <w:rtl/>
        </w:rPr>
      </w:pPr>
      <w:bookmarkStart w:id="410" w:name="FS000000430T03_12_2003_16_08_55C"/>
      <w:bookmarkEnd w:id="410"/>
    </w:p>
    <w:p w14:paraId="28FF8C5D" w14:textId="77777777" w:rsidR="00000000" w:rsidRDefault="00540457">
      <w:pPr>
        <w:pStyle w:val="-"/>
        <w:rPr>
          <w:rtl/>
        </w:rPr>
      </w:pPr>
      <w:r>
        <w:rPr>
          <w:rtl/>
        </w:rPr>
        <w:t>יורי שטרן (האיחוד הלאומי - ישראל ביתנו):</w:t>
      </w:r>
    </w:p>
    <w:p w14:paraId="6EB89B35" w14:textId="77777777" w:rsidR="00000000" w:rsidRDefault="00540457">
      <w:pPr>
        <w:pStyle w:val="a0"/>
        <w:rPr>
          <w:rtl/>
        </w:rPr>
      </w:pPr>
    </w:p>
    <w:p w14:paraId="3B272EC6" w14:textId="77777777" w:rsidR="00000000" w:rsidRDefault="00540457">
      <w:pPr>
        <w:pStyle w:val="a0"/>
        <w:rPr>
          <w:rFonts w:hint="cs"/>
          <w:rtl/>
        </w:rPr>
      </w:pPr>
      <w:r>
        <w:rPr>
          <w:rFonts w:hint="cs"/>
          <w:rtl/>
        </w:rPr>
        <w:t xml:space="preserve">כן, תוכנית כלכלית. זה בוועדת הכספים. כל הניואנסים האלה, העירוניים, המוניציפליים, </w:t>
      </w:r>
      <w:r>
        <w:rPr>
          <w:rFonts w:hint="cs"/>
          <w:rtl/>
        </w:rPr>
        <w:t>לא הובאו מספיק בחשבון. לכן אני מציע שלא לחזור על אותה טעות וכן לדון בנושא הזה בוועדת הכנסת בכובד ראש ובכוונה לא ליצור באמת תקדימים שיהרסו את כל המסגרת. אבל, יש פה נקודות ונתונים קשים  מאוד, וצריכים להתייחס אליהם בכובד ראש ובדיון מעמיק.</w:t>
      </w:r>
    </w:p>
    <w:p w14:paraId="693A38C5" w14:textId="77777777" w:rsidR="00000000" w:rsidRDefault="00540457">
      <w:pPr>
        <w:pStyle w:val="a0"/>
        <w:rPr>
          <w:rFonts w:hint="cs"/>
          <w:rtl/>
        </w:rPr>
      </w:pPr>
    </w:p>
    <w:p w14:paraId="79A0CB68" w14:textId="77777777" w:rsidR="00000000" w:rsidRDefault="00540457">
      <w:pPr>
        <w:pStyle w:val="af1"/>
        <w:rPr>
          <w:rtl/>
        </w:rPr>
      </w:pPr>
      <w:r>
        <w:rPr>
          <w:rtl/>
        </w:rPr>
        <w:t>היו"ר מוחמד ברכה:</w:t>
      </w:r>
    </w:p>
    <w:p w14:paraId="28A85FED" w14:textId="77777777" w:rsidR="00000000" w:rsidRDefault="00540457">
      <w:pPr>
        <w:pStyle w:val="a0"/>
        <w:rPr>
          <w:rtl/>
        </w:rPr>
      </w:pPr>
    </w:p>
    <w:p w14:paraId="5E74C669" w14:textId="77777777" w:rsidR="00000000" w:rsidRDefault="00540457">
      <w:pPr>
        <w:pStyle w:val="a0"/>
        <w:rPr>
          <w:rFonts w:hint="cs"/>
          <w:rtl/>
        </w:rPr>
      </w:pPr>
      <w:r>
        <w:rPr>
          <w:rFonts w:hint="cs"/>
          <w:rtl/>
        </w:rPr>
        <w:t>תודה. חבר הכנסת אזולאי, הצעה אחרת. בבקשה.</w:t>
      </w:r>
    </w:p>
    <w:p w14:paraId="40EC96A4" w14:textId="77777777" w:rsidR="00000000" w:rsidRDefault="00540457">
      <w:pPr>
        <w:pStyle w:val="a0"/>
        <w:rPr>
          <w:rFonts w:hint="cs"/>
          <w:rtl/>
        </w:rPr>
      </w:pPr>
    </w:p>
    <w:p w14:paraId="4F5BEC04" w14:textId="77777777" w:rsidR="00000000" w:rsidRDefault="00540457">
      <w:pPr>
        <w:pStyle w:val="af0"/>
        <w:rPr>
          <w:rtl/>
        </w:rPr>
      </w:pPr>
      <w:r>
        <w:rPr>
          <w:rFonts w:hint="eastAsia"/>
          <w:rtl/>
        </w:rPr>
        <w:t>השר</w:t>
      </w:r>
      <w:r>
        <w:rPr>
          <w:rtl/>
        </w:rPr>
        <w:t xml:space="preserve"> מאיר שטרית:</w:t>
      </w:r>
    </w:p>
    <w:p w14:paraId="147A3883" w14:textId="77777777" w:rsidR="00000000" w:rsidRDefault="00540457">
      <w:pPr>
        <w:pStyle w:val="a0"/>
        <w:rPr>
          <w:rFonts w:hint="cs"/>
          <w:rtl/>
        </w:rPr>
      </w:pPr>
    </w:p>
    <w:p w14:paraId="2FD6B203" w14:textId="77777777" w:rsidR="00000000" w:rsidRDefault="00540457">
      <w:pPr>
        <w:pStyle w:val="a0"/>
        <w:rPr>
          <w:rFonts w:hint="cs"/>
          <w:rtl/>
        </w:rPr>
      </w:pPr>
      <w:r>
        <w:rPr>
          <w:rFonts w:hint="cs"/>
          <w:rtl/>
        </w:rPr>
        <w:t>- - -</w:t>
      </w:r>
    </w:p>
    <w:p w14:paraId="5A77EE50" w14:textId="77777777" w:rsidR="00000000" w:rsidRDefault="00540457">
      <w:pPr>
        <w:pStyle w:val="a0"/>
        <w:rPr>
          <w:rFonts w:hint="cs"/>
          <w:rtl/>
        </w:rPr>
      </w:pPr>
    </w:p>
    <w:p w14:paraId="45FE4901" w14:textId="77777777" w:rsidR="00000000" w:rsidRDefault="00540457">
      <w:pPr>
        <w:pStyle w:val="af1"/>
        <w:rPr>
          <w:rtl/>
        </w:rPr>
      </w:pPr>
      <w:r>
        <w:rPr>
          <w:rtl/>
        </w:rPr>
        <w:t>היו"ר מוחמד ברכה:</w:t>
      </w:r>
    </w:p>
    <w:p w14:paraId="47439251" w14:textId="77777777" w:rsidR="00000000" w:rsidRDefault="00540457">
      <w:pPr>
        <w:pStyle w:val="a0"/>
        <w:rPr>
          <w:rtl/>
        </w:rPr>
      </w:pPr>
    </w:p>
    <w:p w14:paraId="0650F6EF" w14:textId="77777777" w:rsidR="00000000" w:rsidRDefault="00540457">
      <w:pPr>
        <w:pStyle w:val="a0"/>
        <w:rPr>
          <w:rFonts w:hint="cs"/>
          <w:rtl/>
        </w:rPr>
      </w:pPr>
      <w:r>
        <w:rPr>
          <w:rFonts w:hint="cs"/>
          <w:rtl/>
        </w:rPr>
        <w:t>הוא סגן שר לשעבר שנוגע לעניין. חשוב שהדברים שלו - - -</w:t>
      </w:r>
    </w:p>
    <w:p w14:paraId="6B1DE991" w14:textId="77777777" w:rsidR="00000000" w:rsidRDefault="00540457">
      <w:pPr>
        <w:pStyle w:val="a0"/>
        <w:rPr>
          <w:rFonts w:hint="cs"/>
          <w:rtl/>
        </w:rPr>
      </w:pPr>
    </w:p>
    <w:p w14:paraId="75964919" w14:textId="77777777" w:rsidR="00000000" w:rsidRDefault="00540457">
      <w:pPr>
        <w:pStyle w:val="a"/>
        <w:rPr>
          <w:rtl/>
        </w:rPr>
      </w:pPr>
      <w:bookmarkStart w:id="411" w:name="FS000000430T03_12_2003_16_10_36C"/>
      <w:bookmarkStart w:id="412" w:name="FS000000483T03_12_2003_16_10_46"/>
      <w:bookmarkStart w:id="413" w:name="_Toc59448065"/>
      <w:bookmarkEnd w:id="411"/>
      <w:bookmarkEnd w:id="412"/>
      <w:r>
        <w:rPr>
          <w:rFonts w:hint="eastAsia"/>
          <w:rtl/>
        </w:rPr>
        <w:t>דוד</w:t>
      </w:r>
      <w:r>
        <w:rPr>
          <w:rtl/>
        </w:rPr>
        <w:t xml:space="preserve"> אזולאי (ש"ס):</w:t>
      </w:r>
      <w:bookmarkEnd w:id="413"/>
    </w:p>
    <w:p w14:paraId="217F33CD" w14:textId="77777777" w:rsidR="00000000" w:rsidRDefault="00540457">
      <w:pPr>
        <w:pStyle w:val="a0"/>
        <w:rPr>
          <w:rFonts w:hint="cs"/>
          <w:rtl/>
        </w:rPr>
      </w:pPr>
    </w:p>
    <w:p w14:paraId="27F312B8" w14:textId="77777777" w:rsidR="00000000" w:rsidRDefault="00540457">
      <w:pPr>
        <w:pStyle w:val="a0"/>
        <w:rPr>
          <w:rFonts w:hint="cs"/>
          <w:rtl/>
        </w:rPr>
      </w:pPr>
      <w:r>
        <w:rPr>
          <w:rFonts w:hint="cs"/>
          <w:rtl/>
        </w:rPr>
        <w:t>השר שטרית, זה לפנים משורת הדין. זו רק דקה.</w:t>
      </w:r>
    </w:p>
    <w:p w14:paraId="3321EF1E" w14:textId="77777777" w:rsidR="00000000" w:rsidRDefault="00540457">
      <w:pPr>
        <w:pStyle w:val="a0"/>
        <w:rPr>
          <w:rFonts w:hint="cs"/>
          <w:rtl/>
        </w:rPr>
      </w:pPr>
    </w:p>
    <w:p w14:paraId="37DF164F" w14:textId="77777777" w:rsidR="00000000" w:rsidRDefault="00540457">
      <w:pPr>
        <w:pStyle w:val="af1"/>
        <w:rPr>
          <w:rtl/>
        </w:rPr>
      </w:pPr>
      <w:r>
        <w:rPr>
          <w:rtl/>
        </w:rPr>
        <w:t>היו"ר מוחמד ברכה:</w:t>
      </w:r>
    </w:p>
    <w:p w14:paraId="0467A853" w14:textId="77777777" w:rsidR="00000000" w:rsidRDefault="00540457">
      <w:pPr>
        <w:pStyle w:val="a0"/>
        <w:rPr>
          <w:rtl/>
        </w:rPr>
      </w:pPr>
    </w:p>
    <w:p w14:paraId="17B1208B" w14:textId="77777777" w:rsidR="00000000" w:rsidRDefault="00540457">
      <w:pPr>
        <w:pStyle w:val="a0"/>
        <w:rPr>
          <w:rFonts w:hint="cs"/>
          <w:rtl/>
        </w:rPr>
      </w:pPr>
      <w:r>
        <w:rPr>
          <w:rFonts w:hint="cs"/>
          <w:rtl/>
        </w:rPr>
        <w:t>כן. הוא לא יקלקל.</w:t>
      </w:r>
    </w:p>
    <w:p w14:paraId="013A244E" w14:textId="77777777" w:rsidR="00000000" w:rsidRDefault="00540457">
      <w:pPr>
        <w:pStyle w:val="a0"/>
        <w:rPr>
          <w:rFonts w:hint="cs"/>
          <w:rtl/>
        </w:rPr>
      </w:pPr>
    </w:p>
    <w:p w14:paraId="2E8F7378" w14:textId="77777777" w:rsidR="00000000" w:rsidRDefault="00540457">
      <w:pPr>
        <w:pStyle w:val="-"/>
        <w:rPr>
          <w:rtl/>
        </w:rPr>
      </w:pPr>
      <w:bookmarkStart w:id="414" w:name="FS000000483T03_12_2003_16_11_33C"/>
      <w:bookmarkEnd w:id="414"/>
      <w:r>
        <w:rPr>
          <w:rtl/>
        </w:rPr>
        <w:t>דוד אזולאי (ש"</w:t>
      </w:r>
      <w:r>
        <w:rPr>
          <w:rtl/>
        </w:rPr>
        <w:t>ס):</w:t>
      </w:r>
    </w:p>
    <w:p w14:paraId="504D7FBC" w14:textId="77777777" w:rsidR="00000000" w:rsidRDefault="00540457">
      <w:pPr>
        <w:pStyle w:val="a0"/>
        <w:rPr>
          <w:rtl/>
        </w:rPr>
      </w:pPr>
    </w:p>
    <w:p w14:paraId="482A3D07" w14:textId="77777777" w:rsidR="00000000" w:rsidRDefault="00540457">
      <w:pPr>
        <w:pStyle w:val="a0"/>
        <w:rPr>
          <w:rFonts w:hint="cs"/>
          <w:rtl/>
        </w:rPr>
      </w:pPr>
      <w:r>
        <w:rPr>
          <w:rFonts w:hint="cs"/>
          <w:rtl/>
        </w:rPr>
        <w:t>אתה עושה. אני רק מדבר.</w:t>
      </w:r>
    </w:p>
    <w:p w14:paraId="17742317" w14:textId="77777777" w:rsidR="00000000" w:rsidRDefault="00540457">
      <w:pPr>
        <w:pStyle w:val="a0"/>
        <w:rPr>
          <w:rFonts w:hint="cs"/>
          <w:rtl/>
        </w:rPr>
      </w:pPr>
    </w:p>
    <w:p w14:paraId="5D72F242" w14:textId="77777777" w:rsidR="00000000" w:rsidRDefault="00540457">
      <w:pPr>
        <w:pStyle w:val="af0"/>
        <w:rPr>
          <w:rtl/>
        </w:rPr>
      </w:pPr>
      <w:r>
        <w:rPr>
          <w:rFonts w:hint="eastAsia"/>
          <w:rtl/>
        </w:rPr>
        <w:t>השר</w:t>
      </w:r>
      <w:r>
        <w:rPr>
          <w:rtl/>
        </w:rPr>
        <w:t xml:space="preserve"> מאיר שטרית:</w:t>
      </w:r>
    </w:p>
    <w:p w14:paraId="1DC4C411" w14:textId="77777777" w:rsidR="00000000" w:rsidRDefault="00540457">
      <w:pPr>
        <w:pStyle w:val="a0"/>
        <w:rPr>
          <w:rFonts w:hint="cs"/>
          <w:rtl/>
        </w:rPr>
      </w:pPr>
    </w:p>
    <w:p w14:paraId="20A27DD8" w14:textId="77777777" w:rsidR="00000000" w:rsidRDefault="00540457">
      <w:pPr>
        <w:pStyle w:val="a0"/>
        <w:rPr>
          <w:rFonts w:hint="cs"/>
          <w:rtl/>
        </w:rPr>
      </w:pPr>
      <w:r>
        <w:rPr>
          <w:rFonts w:hint="cs"/>
          <w:rtl/>
        </w:rPr>
        <w:t>אני חשבתי - - -</w:t>
      </w:r>
    </w:p>
    <w:p w14:paraId="14C28DC1" w14:textId="77777777" w:rsidR="00000000" w:rsidRDefault="00540457">
      <w:pPr>
        <w:pStyle w:val="a0"/>
        <w:rPr>
          <w:rFonts w:hint="cs"/>
          <w:rtl/>
        </w:rPr>
      </w:pPr>
    </w:p>
    <w:p w14:paraId="06C4E721" w14:textId="77777777" w:rsidR="00000000" w:rsidRDefault="00540457">
      <w:pPr>
        <w:pStyle w:val="af1"/>
        <w:rPr>
          <w:rtl/>
        </w:rPr>
      </w:pPr>
      <w:r>
        <w:rPr>
          <w:rtl/>
        </w:rPr>
        <w:t>היו"ר מוחמד ברכה:</w:t>
      </w:r>
    </w:p>
    <w:p w14:paraId="4AE39170" w14:textId="77777777" w:rsidR="00000000" w:rsidRDefault="00540457">
      <w:pPr>
        <w:pStyle w:val="a0"/>
        <w:rPr>
          <w:rtl/>
        </w:rPr>
      </w:pPr>
    </w:p>
    <w:p w14:paraId="174F5539" w14:textId="77777777" w:rsidR="00000000" w:rsidRDefault="00540457">
      <w:pPr>
        <w:pStyle w:val="a0"/>
        <w:rPr>
          <w:rtl/>
        </w:rPr>
      </w:pPr>
      <w:r>
        <w:rPr>
          <w:rFonts w:hint="cs"/>
          <w:rtl/>
        </w:rPr>
        <w:t>הוא לא יקלקל. זה לפנים משורת הדין.</w:t>
      </w:r>
    </w:p>
    <w:p w14:paraId="598535E3" w14:textId="77777777" w:rsidR="00000000" w:rsidRDefault="00540457">
      <w:pPr>
        <w:pStyle w:val="a0"/>
        <w:rPr>
          <w:rFonts w:hint="cs"/>
          <w:rtl/>
        </w:rPr>
      </w:pPr>
    </w:p>
    <w:p w14:paraId="6671188F" w14:textId="77777777" w:rsidR="00000000" w:rsidRDefault="00540457">
      <w:pPr>
        <w:pStyle w:val="-"/>
        <w:rPr>
          <w:rtl/>
        </w:rPr>
      </w:pPr>
      <w:bookmarkStart w:id="415" w:name="FS000000483T03_12_2003_16_11_34C"/>
      <w:bookmarkEnd w:id="415"/>
      <w:r>
        <w:rPr>
          <w:rtl/>
        </w:rPr>
        <w:t>דוד אזולאי (ש"ס):</w:t>
      </w:r>
    </w:p>
    <w:p w14:paraId="1BC810A6" w14:textId="77777777" w:rsidR="00000000" w:rsidRDefault="00540457">
      <w:pPr>
        <w:pStyle w:val="a0"/>
        <w:rPr>
          <w:rtl/>
        </w:rPr>
      </w:pPr>
    </w:p>
    <w:p w14:paraId="65337CF4" w14:textId="77777777" w:rsidR="00000000" w:rsidRDefault="00540457">
      <w:pPr>
        <w:pStyle w:val="a0"/>
        <w:rPr>
          <w:rFonts w:hint="cs"/>
          <w:rtl/>
        </w:rPr>
      </w:pPr>
      <w:r>
        <w:rPr>
          <w:rFonts w:hint="cs"/>
          <w:rtl/>
        </w:rPr>
        <w:t>תסמוך על היושב-ראש. הוא בקיא בתקנון.</w:t>
      </w:r>
    </w:p>
    <w:p w14:paraId="034D95E1" w14:textId="77777777" w:rsidR="00000000" w:rsidRDefault="00540457">
      <w:pPr>
        <w:pStyle w:val="a0"/>
        <w:rPr>
          <w:rFonts w:hint="cs"/>
          <w:rtl/>
        </w:rPr>
      </w:pPr>
    </w:p>
    <w:p w14:paraId="527B882B" w14:textId="77777777" w:rsidR="00000000" w:rsidRDefault="00540457">
      <w:pPr>
        <w:pStyle w:val="af1"/>
        <w:rPr>
          <w:rtl/>
        </w:rPr>
      </w:pPr>
      <w:r>
        <w:rPr>
          <w:rtl/>
        </w:rPr>
        <w:t>היו"ר מוחמד ברכה:</w:t>
      </w:r>
    </w:p>
    <w:p w14:paraId="6823B2A3" w14:textId="77777777" w:rsidR="00000000" w:rsidRDefault="00540457">
      <w:pPr>
        <w:pStyle w:val="a0"/>
        <w:rPr>
          <w:rtl/>
        </w:rPr>
      </w:pPr>
    </w:p>
    <w:p w14:paraId="3C88FFF7" w14:textId="77777777" w:rsidR="00000000" w:rsidRDefault="00540457">
      <w:pPr>
        <w:pStyle w:val="a0"/>
        <w:rPr>
          <w:rFonts w:hint="cs"/>
          <w:rtl/>
        </w:rPr>
      </w:pPr>
      <w:r>
        <w:rPr>
          <w:rFonts w:hint="cs"/>
          <w:rtl/>
        </w:rPr>
        <w:t xml:space="preserve">מבחינת התקנון, אני לא חייב. אבל, לפנים משורת הדין, בבקשה, חבר </w:t>
      </w:r>
      <w:r>
        <w:rPr>
          <w:rFonts w:hint="cs"/>
          <w:rtl/>
        </w:rPr>
        <w:t>הכנסת אזולאי.</w:t>
      </w:r>
    </w:p>
    <w:p w14:paraId="6ED07E05" w14:textId="77777777" w:rsidR="00000000" w:rsidRDefault="00540457">
      <w:pPr>
        <w:pStyle w:val="a0"/>
        <w:rPr>
          <w:rFonts w:hint="cs"/>
          <w:rtl/>
        </w:rPr>
      </w:pPr>
    </w:p>
    <w:p w14:paraId="4F7F771B" w14:textId="77777777" w:rsidR="00000000" w:rsidRDefault="00540457">
      <w:pPr>
        <w:pStyle w:val="-"/>
        <w:rPr>
          <w:rtl/>
        </w:rPr>
      </w:pPr>
      <w:bookmarkStart w:id="416" w:name="FS000000483T03_12_2003_16_12_31C"/>
      <w:bookmarkEnd w:id="416"/>
      <w:r>
        <w:rPr>
          <w:rtl/>
        </w:rPr>
        <w:t>דוד אזולאי (ש"ס):</w:t>
      </w:r>
    </w:p>
    <w:p w14:paraId="68093939" w14:textId="77777777" w:rsidR="00000000" w:rsidRDefault="00540457">
      <w:pPr>
        <w:pStyle w:val="a0"/>
        <w:rPr>
          <w:rtl/>
        </w:rPr>
      </w:pPr>
    </w:p>
    <w:p w14:paraId="44E5278F" w14:textId="77777777" w:rsidR="00000000" w:rsidRDefault="00540457">
      <w:pPr>
        <w:pStyle w:val="a0"/>
        <w:rPr>
          <w:rFonts w:hint="cs"/>
          <w:rtl/>
        </w:rPr>
      </w:pPr>
      <w:r>
        <w:rPr>
          <w:rFonts w:hint="cs"/>
          <w:rtl/>
        </w:rPr>
        <w:t>אדוני היושב-ראש, קודם כול, אני מודה לך על כך שאתה מאפשר לי לדבר לפנים משורת הדין. יישר כוח על כך.</w:t>
      </w:r>
    </w:p>
    <w:p w14:paraId="262B6959" w14:textId="77777777" w:rsidR="00000000" w:rsidRDefault="00540457">
      <w:pPr>
        <w:pStyle w:val="a0"/>
        <w:rPr>
          <w:rFonts w:hint="cs"/>
          <w:rtl/>
        </w:rPr>
      </w:pPr>
    </w:p>
    <w:p w14:paraId="6A755159" w14:textId="77777777" w:rsidR="00000000" w:rsidRDefault="00540457">
      <w:pPr>
        <w:pStyle w:val="a0"/>
        <w:rPr>
          <w:rFonts w:hint="cs"/>
          <w:rtl/>
        </w:rPr>
      </w:pPr>
      <w:r>
        <w:rPr>
          <w:rFonts w:hint="cs"/>
          <w:rtl/>
        </w:rPr>
        <w:t>אני רוצה להגיד לשר: כרגע השר אמר שהולכים להקים מינהלת רובע. מלכתחילה ידענו בדיונים על איחוד הרשויות שיהיה כישלון בכל נושא א</w:t>
      </w:r>
      <w:r>
        <w:rPr>
          <w:rFonts w:hint="cs"/>
          <w:rtl/>
        </w:rPr>
        <w:t xml:space="preserve">יחוד הרשויות. ההוכחה לכך היא היישובים הדרוזיים. זה לא הצליח. אתה יכול להגיד כך ולהגיד כך, והמציאות היא שזה לא הצליח, ועכשיו אנחנו מחפשים פתרונות. עוד פעם אנחנו מחפשים לעשות טלאי על טלאי. למה לך? אתה גם מצהיר כאן: "אני לא אחזיר את הגלגל לאחור". מטעמי יוקרה </w:t>
      </w:r>
      <w:r>
        <w:rPr>
          <w:rFonts w:hint="cs"/>
          <w:rtl/>
        </w:rPr>
        <w:t>"אני לא אחזיר את הגלגל לאחור, ואני לא אביא שום חקיקה אחרת". אני שואל: למה לא נעשה עבודה מסודרת? בוא ונבדוק את עצמנו שנית, ויש מסקנה אחת ברורה: איפה שיש הסכמה זה מצליח, ואיפה שאין הסכמה זה לא מצליח. ראה כדוגמה את דליית-אל-כרמל ואת עוספיא, יישובים דרוזיים. י</w:t>
      </w:r>
      <w:r>
        <w:rPr>
          <w:rFonts w:hint="cs"/>
          <w:rtl/>
        </w:rPr>
        <w:t>ש הסכמה - זה הצליח. פה זה לא יצליח. אתה גורם בכך שעדה נפלאה ומצוינת מתקוממת, שיתחילו לריב ויתחילו ויכוחים - דבר שלא יתרום לאף אחד.</w:t>
      </w:r>
    </w:p>
    <w:p w14:paraId="31BEB141" w14:textId="77777777" w:rsidR="00000000" w:rsidRDefault="00540457">
      <w:pPr>
        <w:pStyle w:val="a0"/>
        <w:rPr>
          <w:rFonts w:hint="cs"/>
          <w:rtl/>
        </w:rPr>
      </w:pPr>
    </w:p>
    <w:p w14:paraId="7BA2CFFE" w14:textId="77777777" w:rsidR="00000000" w:rsidRDefault="00540457">
      <w:pPr>
        <w:pStyle w:val="af0"/>
        <w:rPr>
          <w:rtl/>
        </w:rPr>
      </w:pPr>
      <w:r>
        <w:rPr>
          <w:rFonts w:hint="eastAsia"/>
          <w:rtl/>
        </w:rPr>
        <w:t>שאול</w:t>
      </w:r>
      <w:r>
        <w:rPr>
          <w:rtl/>
        </w:rPr>
        <w:t xml:space="preserve"> יהלום (מפד"ל):</w:t>
      </w:r>
    </w:p>
    <w:p w14:paraId="30124B1F" w14:textId="77777777" w:rsidR="00000000" w:rsidRDefault="00540457">
      <w:pPr>
        <w:pStyle w:val="a0"/>
        <w:rPr>
          <w:rFonts w:hint="cs"/>
          <w:rtl/>
        </w:rPr>
      </w:pPr>
    </w:p>
    <w:p w14:paraId="48D8A3E0" w14:textId="77777777" w:rsidR="00000000" w:rsidRDefault="00540457">
      <w:pPr>
        <w:pStyle w:val="a0"/>
        <w:rPr>
          <w:rFonts w:hint="cs"/>
          <w:rtl/>
        </w:rPr>
      </w:pPr>
      <w:r>
        <w:rPr>
          <w:rFonts w:hint="cs"/>
          <w:rtl/>
        </w:rPr>
        <w:t>הוא צודק.</w:t>
      </w:r>
    </w:p>
    <w:p w14:paraId="3A13AA62" w14:textId="77777777" w:rsidR="00000000" w:rsidRDefault="00540457">
      <w:pPr>
        <w:pStyle w:val="a0"/>
        <w:rPr>
          <w:rFonts w:hint="cs"/>
          <w:rtl/>
        </w:rPr>
      </w:pPr>
    </w:p>
    <w:p w14:paraId="1F7C3B8F" w14:textId="77777777" w:rsidR="00000000" w:rsidRDefault="00540457">
      <w:pPr>
        <w:pStyle w:val="-"/>
        <w:rPr>
          <w:rtl/>
        </w:rPr>
      </w:pPr>
      <w:bookmarkStart w:id="417" w:name="FS000000483T03_12_2003_16_15_36C"/>
      <w:bookmarkEnd w:id="417"/>
      <w:r>
        <w:rPr>
          <w:rtl/>
        </w:rPr>
        <w:t>דוד אזולאי (ש"ס):</w:t>
      </w:r>
    </w:p>
    <w:p w14:paraId="7C059B23" w14:textId="77777777" w:rsidR="00000000" w:rsidRDefault="00540457">
      <w:pPr>
        <w:pStyle w:val="a0"/>
        <w:rPr>
          <w:rtl/>
        </w:rPr>
      </w:pPr>
    </w:p>
    <w:p w14:paraId="7E1D84C6" w14:textId="77777777" w:rsidR="00000000" w:rsidRDefault="00540457">
      <w:pPr>
        <w:pStyle w:val="a0"/>
        <w:rPr>
          <w:rFonts w:hint="cs"/>
          <w:rtl/>
        </w:rPr>
      </w:pPr>
      <w:r>
        <w:rPr>
          <w:rFonts w:hint="cs"/>
          <w:rtl/>
        </w:rPr>
        <w:t xml:space="preserve">לכן, הצעתי היא להביא את העניין הזה לוועדת הפנים לדיון מחודש, ויכול להיות </w:t>
      </w:r>
      <w:r>
        <w:rPr>
          <w:rFonts w:hint="cs"/>
          <w:rtl/>
        </w:rPr>
        <w:t>שצריך לשקול מחדש ולבטל את האיחוד.</w:t>
      </w:r>
    </w:p>
    <w:p w14:paraId="4D7B91E5" w14:textId="77777777" w:rsidR="00000000" w:rsidRDefault="00540457">
      <w:pPr>
        <w:pStyle w:val="a0"/>
        <w:rPr>
          <w:rFonts w:hint="cs"/>
          <w:rtl/>
        </w:rPr>
      </w:pPr>
    </w:p>
    <w:p w14:paraId="1898E2AC" w14:textId="77777777" w:rsidR="00000000" w:rsidRDefault="00540457">
      <w:pPr>
        <w:pStyle w:val="af1"/>
        <w:rPr>
          <w:rtl/>
        </w:rPr>
      </w:pPr>
      <w:r>
        <w:rPr>
          <w:rtl/>
        </w:rPr>
        <w:t>היו"ר מוחמד ברכה:</w:t>
      </w:r>
    </w:p>
    <w:p w14:paraId="3C3CAA37" w14:textId="77777777" w:rsidR="00000000" w:rsidRDefault="00540457">
      <w:pPr>
        <w:pStyle w:val="a0"/>
        <w:rPr>
          <w:rtl/>
        </w:rPr>
      </w:pPr>
    </w:p>
    <w:p w14:paraId="7E5ACFA0" w14:textId="77777777" w:rsidR="00000000" w:rsidRDefault="00540457">
      <w:pPr>
        <w:pStyle w:val="a0"/>
        <w:rPr>
          <w:rtl/>
        </w:rPr>
      </w:pPr>
      <w:r>
        <w:rPr>
          <w:rFonts w:hint="cs"/>
          <w:rtl/>
        </w:rPr>
        <w:t>תודה. חבר הכנסת איוב קרא, השר הציע שהנושא יועבר לוועדת הפנים. אתה מסכים?</w:t>
      </w:r>
    </w:p>
    <w:p w14:paraId="7CDC308C" w14:textId="77777777" w:rsidR="00000000" w:rsidRDefault="00540457">
      <w:pPr>
        <w:pStyle w:val="af0"/>
        <w:rPr>
          <w:rtl/>
        </w:rPr>
      </w:pPr>
    </w:p>
    <w:p w14:paraId="263F5BC7" w14:textId="77777777" w:rsidR="00000000" w:rsidRDefault="00540457">
      <w:pPr>
        <w:pStyle w:val="af0"/>
        <w:rPr>
          <w:rtl/>
        </w:rPr>
      </w:pPr>
      <w:r>
        <w:rPr>
          <w:rtl/>
        </w:rPr>
        <w:t>איוב קרא (הליכוד):</w:t>
      </w:r>
    </w:p>
    <w:p w14:paraId="67B0B0F1" w14:textId="77777777" w:rsidR="00000000" w:rsidRDefault="00540457">
      <w:pPr>
        <w:pStyle w:val="a0"/>
        <w:rPr>
          <w:rFonts w:hint="cs"/>
          <w:rtl/>
        </w:rPr>
      </w:pPr>
    </w:p>
    <w:p w14:paraId="0080EA9E" w14:textId="77777777" w:rsidR="00000000" w:rsidRDefault="00540457">
      <w:pPr>
        <w:pStyle w:val="a0"/>
        <w:rPr>
          <w:rFonts w:hint="cs"/>
          <w:rtl/>
        </w:rPr>
      </w:pPr>
      <w:r>
        <w:rPr>
          <w:rFonts w:hint="cs"/>
          <w:rtl/>
        </w:rPr>
        <w:t>מסכים. לדיון מחודש.</w:t>
      </w:r>
    </w:p>
    <w:p w14:paraId="6CB55370" w14:textId="77777777" w:rsidR="00000000" w:rsidRDefault="00540457">
      <w:pPr>
        <w:pStyle w:val="a0"/>
        <w:rPr>
          <w:rFonts w:hint="cs"/>
          <w:rtl/>
        </w:rPr>
      </w:pPr>
    </w:p>
    <w:p w14:paraId="034ED7B1" w14:textId="77777777" w:rsidR="00000000" w:rsidRDefault="00540457">
      <w:pPr>
        <w:pStyle w:val="af1"/>
        <w:rPr>
          <w:rtl/>
        </w:rPr>
      </w:pPr>
      <w:r>
        <w:rPr>
          <w:rtl/>
        </w:rPr>
        <w:t>היו"ר מוחמד ברכה:</w:t>
      </w:r>
    </w:p>
    <w:p w14:paraId="02B564D1" w14:textId="77777777" w:rsidR="00000000" w:rsidRDefault="00540457">
      <w:pPr>
        <w:pStyle w:val="a0"/>
        <w:rPr>
          <w:rtl/>
        </w:rPr>
      </w:pPr>
    </w:p>
    <w:p w14:paraId="03E94C4C" w14:textId="77777777" w:rsidR="00000000" w:rsidRDefault="00540457">
      <w:pPr>
        <w:pStyle w:val="a0"/>
        <w:rPr>
          <w:rFonts w:hint="cs"/>
          <w:rtl/>
        </w:rPr>
      </w:pPr>
      <w:r>
        <w:rPr>
          <w:rFonts w:hint="cs"/>
          <w:rtl/>
        </w:rPr>
        <w:t>רבותי, אנחנו מצביעים: בעד - להעביר זאת לוועדת הפנים, ונגד - להסיר.</w:t>
      </w:r>
    </w:p>
    <w:p w14:paraId="2820A3B9" w14:textId="77777777" w:rsidR="00000000" w:rsidRDefault="00540457">
      <w:pPr>
        <w:pStyle w:val="a0"/>
        <w:rPr>
          <w:rFonts w:hint="cs"/>
          <w:rtl/>
        </w:rPr>
      </w:pPr>
    </w:p>
    <w:p w14:paraId="0735B130" w14:textId="77777777" w:rsidR="00000000" w:rsidRDefault="00540457">
      <w:pPr>
        <w:pStyle w:val="ab"/>
        <w:bidi/>
        <w:rPr>
          <w:rFonts w:hint="cs"/>
          <w:rtl/>
        </w:rPr>
      </w:pPr>
      <w:r>
        <w:rPr>
          <w:rFonts w:hint="cs"/>
          <w:rtl/>
        </w:rPr>
        <w:t xml:space="preserve">הצבעה </w:t>
      </w:r>
    </w:p>
    <w:p w14:paraId="31DB34F3" w14:textId="77777777" w:rsidR="00000000" w:rsidRDefault="00540457">
      <w:pPr>
        <w:pStyle w:val="a0"/>
        <w:rPr>
          <w:rFonts w:hint="cs"/>
          <w:rtl/>
        </w:rPr>
      </w:pPr>
    </w:p>
    <w:p w14:paraId="418B1A71" w14:textId="77777777" w:rsidR="00000000" w:rsidRDefault="00540457">
      <w:pPr>
        <w:pStyle w:val="ac"/>
        <w:bidi/>
        <w:rPr>
          <w:rFonts w:hint="cs"/>
          <w:rtl/>
        </w:rPr>
      </w:pPr>
      <w:r>
        <w:rPr>
          <w:rFonts w:hint="cs"/>
          <w:rtl/>
        </w:rPr>
        <w:t>בעד ההצעה להעביר את הנושא לוועדה - 16</w:t>
      </w:r>
    </w:p>
    <w:p w14:paraId="1082402D" w14:textId="77777777" w:rsidR="00000000" w:rsidRDefault="00540457">
      <w:pPr>
        <w:pStyle w:val="ac"/>
        <w:bidi/>
        <w:rPr>
          <w:rFonts w:hint="cs"/>
          <w:rtl/>
        </w:rPr>
      </w:pPr>
      <w:r>
        <w:rPr>
          <w:rFonts w:hint="cs"/>
          <w:rtl/>
        </w:rPr>
        <w:t>בעד ההצעה שלא לכלול את הנושא בסדר-היום - אין</w:t>
      </w:r>
    </w:p>
    <w:p w14:paraId="6FE4B558" w14:textId="77777777" w:rsidR="00000000" w:rsidRDefault="00540457">
      <w:pPr>
        <w:pStyle w:val="ac"/>
        <w:bidi/>
        <w:rPr>
          <w:rFonts w:hint="cs"/>
          <w:rtl/>
        </w:rPr>
      </w:pPr>
      <w:r>
        <w:rPr>
          <w:rFonts w:hint="cs"/>
          <w:rtl/>
        </w:rPr>
        <w:t>נמנעים - אין</w:t>
      </w:r>
    </w:p>
    <w:p w14:paraId="340DD73F" w14:textId="77777777" w:rsidR="00000000" w:rsidRDefault="00540457">
      <w:pPr>
        <w:pStyle w:val="ad"/>
        <w:bidi/>
        <w:rPr>
          <w:rFonts w:hint="cs"/>
          <w:rtl/>
        </w:rPr>
      </w:pPr>
      <w:r>
        <w:rPr>
          <w:rFonts w:hint="cs"/>
          <w:rtl/>
        </w:rPr>
        <w:t>ההצעה להעביר את הנושא לוועדת הפנים ואיכות הסביבה נתקבלה.</w:t>
      </w:r>
    </w:p>
    <w:p w14:paraId="1207637B" w14:textId="77777777" w:rsidR="00000000" w:rsidRDefault="00540457">
      <w:pPr>
        <w:pStyle w:val="a0"/>
        <w:rPr>
          <w:rFonts w:hint="cs"/>
          <w:rtl/>
        </w:rPr>
      </w:pPr>
    </w:p>
    <w:p w14:paraId="4080261F" w14:textId="77777777" w:rsidR="00000000" w:rsidRDefault="00540457">
      <w:pPr>
        <w:pStyle w:val="af1"/>
        <w:rPr>
          <w:rtl/>
        </w:rPr>
      </w:pPr>
      <w:r>
        <w:rPr>
          <w:rFonts w:hint="eastAsia"/>
          <w:rtl/>
        </w:rPr>
        <w:t>היו</w:t>
      </w:r>
      <w:r>
        <w:rPr>
          <w:rtl/>
        </w:rPr>
        <w:t>"ר מוחמד ברכה:</w:t>
      </w:r>
    </w:p>
    <w:p w14:paraId="0F435532" w14:textId="77777777" w:rsidR="00000000" w:rsidRDefault="00540457">
      <w:pPr>
        <w:pStyle w:val="a0"/>
        <w:rPr>
          <w:rFonts w:hint="cs"/>
          <w:rtl/>
        </w:rPr>
      </w:pPr>
    </w:p>
    <w:p w14:paraId="25282227" w14:textId="77777777" w:rsidR="00000000" w:rsidRDefault="00540457">
      <w:pPr>
        <w:pStyle w:val="a0"/>
        <w:rPr>
          <w:rFonts w:hint="cs"/>
          <w:rtl/>
        </w:rPr>
      </w:pPr>
      <w:r>
        <w:rPr>
          <w:rFonts w:hint="cs"/>
          <w:rtl/>
        </w:rPr>
        <w:t>ההצעה התקבלה ברוב של 16 חברי כנסת, אין מתנגדים ואין נמנעים. הנושא יועבר לוו</w:t>
      </w:r>
      <w:r>
        <w:rPr>
          <w:rFonts w:hint="cs"/>
          <w:rtl/>
        </w:rPr>
        <w:t>עדת הפנים. תודה רבה לכם.</w:t>
      </w:r>
    </w:p>
    <w:p w14:paraId="0FB2F47C" w14:textId="77777777" w:rsidR="00000000" w:rsidRDefault="00540457">
      <w:pPr>
        <w:pStyle w:val="a2"/>
        <w:rPr>
          <w:rFonts w:hint="cs"/>
          <w:rtl/>
        </w:rPr>
      </w:pPr>
    </w:p>
    <w:p w14:paraId="5F59E301" w14:textId="77777777" w:rsidR="00000000" w:rsidRDefault="00540457">
      <w:pPr>
        <w:pStyle w:val="a0"/>
        <w:rPr>
          <w:rFonts w:hint="cs"/>
          <w:rtl/>
        </w:rPr>
      </w:pPr>
    </w:p>
    <w:p w14:paraId="166692C7" w14:textId="77777777" w:rsidR="00000000" w:rsidRDefault="00540457">
      <w:pPr>
        <w:pStyle w:val="a2"/>
        <w:rPr>
          <w:rFonts w:hint="cs"/>
          <w:rtl/>
        </w:rPr>
      </w:pPr>
      <w:bookmarkStart w:id="418" w:name="CS18325FI0018325T03_12_2003_16_20_18"/>
      <w:bookmarkStart w:id="419" w:name="_Toc59448066"/>
      <w:bookmarkEnd w:id="418"/>
      <w:r>
        <w:rPr>
          <w:rtl/>
        </w:rPr>
        <w:t>הצע</w:t>
      </w:r>
      <w:r>
        <w:rPr>
          <w:rFonts w:hint="cs"/>
          <w:rtl/>
        </w:rPr>
        <w:t>ות</w:t>
      </w:r>
      <w:r>
        <w:rPr>
          <w:rtl/>
        </w:rPr>
        <w:t xml:space="preserve"> לסדר-היום</w:t>
      </w:r>
      <w:bookmarkEnd w:id="419"/>
    </w:p>
    <w:p w14:paraId="7819A7F8" w14:textId="77777777" w:rsidR="00000000" w:rsidRDefault="00540457">
      <w:pPr>
        <w:pStyle w:val="a2"/>
        <w:rPr>
          <w:rtl/>
        </w:rPr>
      </w:pPr>
      <w:bookmarkStart w:id="420" w:name="_Toc59448067"/>
      <w:r>
        <w:rPr>
          <w:rtl/>
        </w:rPr>
        <w:t xml:space="preserve">פרסום הדוחות </w:t>
      </w:r>
      <w:r>
        <w:rPr>
          <w:rFonts w:hint="cs"/>
          <w:rtl/>
        </w:rPr>
        <w:t xml:space="preserve">על </w:t>
      </w:r>
      <w:r>
        <w:rPr>
          <w:rtl/>
        </w:rPr>
        <w:t>רווחי הבנקים</w:t>
      </w:r>
      <w:bookmarkEnd w:id="420"/>
    </w:p>
    <w:p w14:paraId="0B4DC078" w14:textId="77777777" w:rsidR="00000000" w:rsidRDefault="00540457">
      <w:pPr>
        <w:pStyle w:val="-0"/>
        <w:rPr>
          <w:rFonts w:hint="cs"/>
          <w:rtl/>
        </w:rPr>
      </w:pPr>
    </w:p>
    <w:p w14:paraId="40DD7A4F" w14:textId="77777777" w:rsidR="00000000" w:rsidRDefault="00540457">
      <w:pPr>
        <w:pStyle w:val="af1"/>
        <w:rPr>
          <w:rtl/>
        </w:rPr>
      </w:pPr>
      <w:r>
        <w:rPr>
          <w:rtl/>
        </w:rPr>
        <w:t>היו"ר מוחמד ברכה:</w:t>
      </w:r>
    </w:p>
    <w:p w14:paraId="0BAA03D1" w14:textId="77777777" w:rsidR="00000000" w:rsidRDefault="00540457">
      <w:pPr>
        <w:pStyle w:val="a0"/>
        <w:rPr>
          <w:rtl/>
        </w:rPr>
      </w:pPr>
    </w:p>
    <w:p w14:paraId="1461179C" w14:textId="77777777" w:rsidR="00000000" w:rsidRDefault="00540457">
      <w:pPr>
        <w:pStyle w:val="a0"/>
        <w:rPr>
          <w:rFonts w:hint="cs"/>
          <w:rtl/>
        </w:rPr>
      </w:pPr>
      <w:r>
        <w:rPr>
          <w:rFonts w:hint="cs"/>
          <w:rtl/>
        </w:rPr>
        <w:t>אנחנו עוברים להצעות לסדר-היום מס' 1833, 1841, 1842, 1846, 1854 ו-1866, בנושא: פרסום הדוחות על רווחי הבנקים. אלה הצעות דחופות שהוצעו על-ידי כמה חברי הכנסת. ראשון הדו</w:t>
      </w:r>
      <w:r>
        <w:rPr>
          <w:rFonts w:hint="cs"/>
          <w:rtl/>
        </w:rPr>
        <w:t>ברים הוא חבר הכנסת שאול יהלום, ואחריו - חבר הכנסת אורי אריאל, ואם הוא לא יהיה - חבר הכנסת אלי בן-מנחם. חבר הכנסת יהלום, בבקשה.</w:t>
      </w:r>
    </w:p>
    <w:p w14:paraId="6BD3755D" w14:textId="77777777" w:rsidR="00000000" w:rsidRDefault="00540457">
      <w:pPr>
        <w:pStyle w:val="a0"/>
        <w:rPr>
          <w:rFonts w:hint="cs"/>
          <w:rtl/>
        </w:rPr>
      </w:pPr>
      <w:r>
        <w:rPr>
          <w:rFonts w:hint="cs"/>
          <w:rtl/>
        </w:rPr>
        <w:t xml:space="preserve"> </w:t>
      </w:r>
    </w:p>
    <w:p w14:paraId="2A4A6BBE" w14:textId="77777777" w:rsidR="00000000" w:rsidRDefault="00540457">
      <w:pPr>
        <w:pStyle w:val="a"/>
        <w:rPr>
          <w:rtl/>
        </w:rPr>
      </w:pPr>
      <w:bookmarkStart w:id="421" w:name="FS000000524T03_12_2003_16_19_27"/>
      <w:bookmarkStart w:id="422" w:name="_Toc59448068"/>
      <w:bookmarkEnd w:id="421"/>
      <w:r>
        <w:rPr>
          <w:rFonts w:hint="eastAsia"/>
          <w:rtl/>
        </w:rPr>
        <w:t>שאול</w:t>
      </w:r>
      <w:r>
        <w:rPr>
          <w:rtl/>
        </w:rPr>
        <w:t xml:space="preserve"> יהלום (מפד"ל):</w:t>
      </w:r>
      <w:bookmarkEnd w:id="422"/>
    </w:p>
    <w:p w14:paraId="041434B7" w14:textId="77777777" w:rsidR="00000000" w:rsidRDefault="00540457">
      <w:pPr>
        <w:pStyle w:val="a0"/>
        <w:rPr>
          <w:rFonts w:hint="cs"/>
          <w:rtl/>
        </w:rPr>
      </w:pPr>
    </w:p>
    <w:p w14:paraId="1636F80C" w14:textId="77777777" w:rsidR="00000000" w:rsidRDefault="00540457">
      <w:pPr>
        <w:pStyle w:val="a0"/>
        <w:rPr>
          <w:rFonts w:hint="cs"/>
          <w:rtl/>
        </w:rPr>
      </w:pPr>
      <w:r>
        <w:rPr>
          <w:rFonts w:hint="cs"/>
          <w:rtl/>
        </w:rPr>
        <w:t>אדוני היושב-ראש, השבוע פורסמו שתי ידיעות זו ליד זו. בשירות התעסוקה היו עיצומים. עובדי שירות התעסוקה הפסיקו</w:t>
      </w:r>
      <w:r>
        <w:rPr>
          <w:rFonts w:hint="cs"/>
          <w:rtl/>
        </w:rPr>
        <w:t xml:space="preserve"> לכמה שעות את העיצומים, ובשעות האלה התייצבו כ-35,000  מובטלים במשרדי שירות התעסוקה. לא משנה שמספר כזה ועומס כזה נגמר לא טוב, אבל זה מוכיח את המצב הקשה של המשק שלנו, את האבטלה העמוקה שכרגע רק עולה ומתחזקת ולא נחלשת. אנחנו יודעים שהרבה ענפים שרויים במיתון עמ</w:t>
      </w:r>
      <w:r>
        <w:rPr>
          <w:rFonts w:hint="cs"/>
          <w:rtl/>
        </w:rPr>
        <w:t xml:space="preserve">וק, וכולנו מקבלים כמובן בברכה את הצהרת שר האוצר שהמיתון נגמר, ואפילו מישהו מאתנו חושב שהמיתון לא נגמר, אם שר האוצר אומר כולנו צריכים להאמין בכך ולהגיד שהמיתון נגמר. אבל, בינינו לבין עצמנו, המשק במצב קשה מאוד. </w:t>
      </w:r>
    </w:p>
    <w:p w14:paraId="55D6943D" w14:textId="77777777" w:rsidR="00000000" w:rsidRDefault="00540457">
      <w:pPr>
        <w:pStyle w:val="a0"/>
        <w:rPr>
          <w:rFonts w:hint="cs"/>
          <w:rtl/>
        </w:rPr>
      </w:pPr>
    </w:p>
    <w:p w14:paraId="2401C4A0" w14:textId="77777777" w:rsidR="00000000" w:rsidRDefault="00540457">
      <w:pPr>
        <w:pStyle w:val="a0"/>
        <w:rPr>
          <w:rFonts w:hint="cs"/>
          <w:rtl/>
        </w:rPr>
      </w:pPr>
      <w:r>
        <w:rPr>
          <w:rFonts w:hint="cs"/>
          <w:rtl/>
        </w:rPr>
        <w:t>בו בזמן מתפרסמת ידיעה שנייה: במשך שלושה חודשי</w:t>
      </w:r>
      <w:r>
        <w:rPr>
          <w:rFonts w:hint="cs"/>
          <w:rtl/>
        </w:rPr>
        <w:t xml:space="preserve">ם, ברבעון השלישי של השנה, הרוויחו הבנקים כמיליארד שקל. אם תחשבו כמה הם הרוויחו מתחילת השנה, תשעה חודשים - זה כ-2.5 מיליארדי שקל. </w:t>
      </w:r>
    </w:p>
    <w:p w14:paraId="72E0E725" w14:textId="77777777" w:rsidR="00000000" w:rsidRDefault="00540457">
      <w:pPr>
        <w:pStyle w:val="a0"/>
        <w:rPr>
          <w:rFonts w:hint="cs"/>
          <w:rtl/>
        </w:rPr>
      </w:pPr>
    </w:p>
    <w:p w14:paraId="3910590C" w14:textId="77777777" w:rsidR="00000000" w:rsidRDefault="00540457">
      <w:pPr>
        <w:pStyle w:val="a0"/>
        <w:rPr>
          <w:rFonts w:hint="cs"/>
          <w:rtl/>
        </w:rPr>
      </w:pPr>
      <w:r>
        <w:rPr>
          <w:rFonts w:hint="cs"/>
          <w:rtl/>
        </w:rPr>
        <w:t>לכאורה, כל מוסד שמרוויח, תבוא ברכה על ראשו. טוב להרוויח. אוי ואבוי היה אם היו מפסידים. אבל, למעשה, התופעה הזאת צורמת מאוד. הר</w:t>
      </w:r>
      <w:r>
        <w:rPr>
          <w:rFonts w:hint="cs"/>
          <w:rtl/>
        </w:rPr>
        <w:t>י בינינו לבין עצמנו הבנקים הם חלק מאתנו. הבנקים הם החמצן של המדינה, כפי שאמרו פעם. הממשלה הצילה פעם את הבנקים, ועד היום אנחנו בוודאי משלמים את המסים של הצלתם. איך זה קורה שכל חמשת הבנקים - במצב שכולם מפסידים, עסקים נסגרים, שיקים חוזרים ועוד ועוד משפחות יור</w:t>
      </w:r>
      <w:r>
        <w:rPr>
          <w:rFonts w:hint="cs"/>
          <w:rtl/>
        </w:rPr>
        <w:t>דות מתחת לקו העוני - איך זה קורה שדווקא הבנקים מרוויחים? שירוויחו, שיהיו מאוזנים, אבל כאלה רווחים? בשלושה חודשים מיליארד שקל? יש כאן משהו מאוד צורם, אם לא משונה.</w:t>
      </w:r>
    </w:p>
    <w:p w14:paraId="4334FCB2" w14:textId="77777777" w:rsidR="00000000" w:rsidRDefault="00540457">
      <w:pPr>
        <w:pStyle w:val="a0"/>
        <w:rPr>
          <w:rFonts w:hint="cs"/>
          <w:rtl/>
        </w:rPr>
      </w:pPr>
    </w:p>
    <w:p w14:paraId="62CF229C" w14:textId="77777777" w:rsidR="00000000" w:rsidRDefault="00540457">
      <w:pPr>
        <w:pStyle w:val="a0"/>
        <w:rPr>
          <w:rFonts w:hint="cs"/>
          <w:rtl/>
        </w:rPr>
      </w:pPr>
      <w:r>
        <w:rPr>
          <w:rFonts w:hint="cs"/>
          <w:rtl/>
        </w:rPr>
        <w:t>בינינו לבין עצמנו, אנחנו יודעים את האמת. הבנקים מרוויחים על חשבון דברים אחרים, תופעות שליליות</w:t>
      </w:r>
      <w:r>
        <w:rPr>
          <w:rFonts w:hint="cs"/>
          <w:rtl/>
        </w:rPr>
        <w:t xml:space="preserve"> שקורות. נכון שאלה לא סכומים שמשנים במיליארדים, אבל המשכורות שהבנקים משלמים לבכיריהם - זו שערורייה בפני עצמה. כאשר אתה רואה מה המשכורות שהם משלמים לעומת מה שמקבל כל שכיר בישראל, הלב באמת בוכה ואומר: איך הם כל כך רחוקים מאתנו? איך הם כל כך רחוקים מכל נורמה </w:t>
      </w:r>
      <w:r>
        <w:rPr>
          <w:rFonts w:hint="cs"/>
          <w:rtl/>
        </w:rPr>
        <w:t xml:space="preserve">מינימלית של חיסכון? </w:t>
      </w:r>
    </w:p>
    <w:p w14:paraId="3F6FB4BB" w14:textId="77777777" w:rsidR="00000000" w:rsidRDefault="00540457">
      <w:pPr>
        <w:pStyle w:val="a0"/>
        <w:rPr>
          <w:rFonts w:hint="cs"/>
          <w:rtl/>
        </w:rPr>
      </w:pPr>
    </w:p>
    <w:p w14:paraId="3B753FA7" w14:textId="77777777" w:rsidR="00000000" w:rsidRDefault="00540457">
      <w:pPr>
        <w:pStyle w:val="a0"/>
        <w:rPr>
          <w:rFonts w:hint="cs"/>
          <w:rtl/>
        </w:rPr>
      </w:pPr>
      <w:r>
        <w:rPr>
          <w:rFonts w:hint="cs"/>
          <w:rtl/>
        </w:rPr>
        <w:t>אבל, הרווחים שלהם נובעים משני דברים. הרווחים שלהם נובעים מעמלות שהם מעלים בכל פעם ובכל הזדמנות - -</w:t>
      </w:r>
    </w:p>
    <w:p w14:paraId="1C17BBB8" w14:textId="77777777" w:rsidR="00000000" w:rsidRDefault="00540457">
      <w:pPr>
        <w:pStyle w:val="af1"/>
        <w:rPr>
          <w:rtl/>
        </w:rPr>
      </w:pPr>
    </w:p>
    <w:p w14:paraId="55893159" w14:textId="77777777" w:rsidR="00000000" w:rsidRDefault="00540457">
      <w:pPr>
        <w:pStyle w:val="af1"/>
        <w:rPr>
          <w:rtl/>
        </w:rPr>
      </w:pPr>
      <w:r>
        <w:rPr>
          <w:rtl/>
        </w:rPr>
        <w:t>היו"ר יולי-יואל אדלשטיין:</w:t>
      </w:r>
    </w:p>
    <w:p w14:paraId="0B370352" w14:textId="77777777" w:rsidR="00000000" w:rsidRDefault="00540457">
      <w:pPr>
        <w:pStyle w:val="a0"/>
        <w:rPr>
          <w:rFonts w:hint="cs"/>
          <w:rtl/>
        </w:rPr>
      </w:pPr>
    </w:p>
    <w:p w14:paraId="5887080D" w14:textId="77777777" w:rsidR="00000000" w:rsidRDefault="00540457">
      <w:pPr>
        <w:pStyle w:val="a0"/>
        <w:rPr>
          <w:rFonts w:hint="cs"/>
          <w:rtl/>
        </w:rPr>
      </w:pPr>
      <w:r>
        <w:rPr>
          <w:rFonts w:hint="cs"/>
          <w:rtl/>
        </w:rPr>
        <w:t>אבקש לסיים.</w:t>
      </w:r>
    </w:p>
    <w:p w14:paraId="4F4CBB74" w14:textId="77777777" w:rsidR="00000000" w:rsidRDefault="00540457">
      <w:pPr>
        <w:pStyle w:val="a0"/>
        <w:rPr>
          <w:rFonts w:hint="cs"/>
          <w:rtl/>
        </w:rPr>
      </w:pPr>
    </w:p>
    <w:p w14:paraId="4DC03E16" w14:textId="77777777" w:rsidR="00000000" w:rsidRDefault="00540457">
      <w:pPr>
        <w:pStyle w:val="-"/>
        <w:rPr>
          <w:rtl/>
        </w:rPr>
      </w:pPr>
      <w:bookmarkStart w:id="423" w:name="FS000000524T03_12_2003_16_28_54C"/>
      <w:bookmarkEnd w:id="423"/>
      <w:r>
        <w:rPr>
          <w:rtl/>
        </w:rPr>
        <w:t>שאול יהלום (מפד"ל):</w:t>
      </w:r>
    </w:p>
    <w:p w14:paraId="631AAFE0" w14:textId="77777777" w:rsidR="00000000" w:rsidRDefault="00540457">
      <w:pPr>
        <w:pStyle w:val="a0"/>
        <w:rPr>
          <w:rtl/>
        </w:rPr>
      </w:pPr>
    </w:p>
    <w:p w14:paraId="11DA1512" w14:textId="77777777" w:rsidR="00000000" w:rsidRDefault="00540457">
      <w:pPr>
        <w:pStyle w:val="a0"/>
        <w:rPr>
          <w:rFonts w:hint="cs"/>
          <w:rtl/>
        </w:rPr>
      </w:pPr>
      <w:r>
        <w:rPr>
          <w:rFonts w:hint="cs"/>
          <w:rtl/>
        </w:rPr>
        <w:t xml:space="preserve">- - ומתברר שללא כל צורך וללא כל מהות, משום שתראו את הרווחים שלהם. העמלות </w:t>
      </w:r>
      <w:r>
        <w:rPr>
          <w:rFonts w:hint="cs"/>
          <w:rtl/>
        </w:rPr>
        <w:t>פוגעות בכל משפחה ובכל עסק. הדבר השני הוא הריבית הדורסנית שהם גובים מעסקים וממשפחות, לרבות משפחות שלא יכולות לגמור את החודש ומשלמות ריבית רצחנית על האוברדרפט, ועל-ידי כך משפחות מתמוטטות ועסקים נסגרים ומתמוטטים.</w:t>
      </w:r>
    </w:p>
    <w:p w14:paraId="76670E34" w14:textId="77777777" w:rsidR="00000000" w:rsidRDefault="00540457">
      <w:pPr>
        <w:pStyle w:val="a0"/>
        <w:rPr>
          <w:rFonts w:hint="cs"/>
          <w:rtl/>
        </w:rPr>
      </w:pPr>
    </w:p>
    <w:p w14:paraId="6A98E9B5" w14:textId="77777777" w:rsidR="00000000" w:rsidRDefault="00540457">
      <w:pPr>
        <w:pStyle w:val="a0"/>
        <w:rPr>
          <w:rFonts w:hint="cs"/>
          <w:rtl/>
        </w:rPr>
      </w:pPr>
      <w:r>
        <w:rPr>
          <w:rFonts w:hint="cs"/>
          <w:rtl/>
        </w:rPr>
        <w:t>אילו קיבלו הבנקים על עצמם, במקרה כזה, מדיניות</w:t>
      </w:r>
      <w:r>
        <w:rPr>
          <w:rFonts w:hint="cs"/>
          <w:rtl/>
        </w:rPr>
        <w:t xml:space="preserve"> יותר מרוסנת, מדיניות עם הפנים אל העם, מדיניות שמביאה אותם לרווחים קטנים יותר - ואינני אומר שיפסידו - לרווחים מאוזנים, ואת הכסף הזה היו נותנים לאשראי יותר נוח, לעסקים שצריכים להשתקם, והיו מורידים את הריבית על האוברדרפט שהם גובים אפילו ממשקי-בית, שעל-ידי כך</w:t>
      </w:r>
      <w:r>
        <w:rPr>
          <w:rFonts w:hint="cs"/>
          <w:rtl/>
        </w:rPr>
        <w:t xml:space="preserve"> היו יכולים לגמור יותר טוב את החודש - הרי שאנחנו היינו בהחלט באים ומברכים אותם.</w:t>
      </w:r>
    </w:p>
    <w:p w14:paraId="074AB8AC" w14:textId="77777777" w:rsidR="00000000" w:rsidRDefault="00540457">
      <w:pPr>
        <w:pStyle w:val="a0"/>
        <w:rPr>
          <w:rFonts w:hint="cs"/>
          <w:rtl/>
        </w:rPr>
      </w:pPr>
    </w:p>
    <w:p w14:paraId="589B51E2" w14:textId="77777777" w:rsidR="00000000" w:rsidRDefault="00540457">
      <w:pPr>
        <w:pStyle w:val="a0"/>
        <w:rPr>
          <w:rFonts w:hint="cs"/>
          <w:rtl/>
        </w:rPr>
      </w:pPr>
      <w:r>
        <w:rPr>
          <w:rFonts w:hint="cs"/>
          <w:rtl/>
        </w:rPr>
        <w:t xml:space="preserve">על כן אני פונה לבנק ישראל, למפקח על הבנקים ולבנקים, שיעשו חשבון נפש. עומדות בעתיד החלטות בדבר העלאת העמלות, וכל מיני החלטות אחרות. אנא, תסתכלו באמת כאילו אתם החמצן של המדינה. </w:t>
      </w:r>
      <w:r>
        <w:rPr>
          <w:rFonts w:hint="cs"/>
          <w:rtl/>
        </w:rPr>
        <w:t>תפנו את הפנים אל הציבור. תהיו יחד אתו. בשעה קשה כזאת למשק תישאו גם אתם בעול, ואל תצטיירו ותתנהגו כבועה גדולה, עצומה, שמנה וגדולה, שכל מה שהיא חושבת זה איך להרוויח עוד ועוד על חשבון הציבור.</w:t>
      </w:r>
    </w:p>
    <w:p w14:paraId="59A13C2B" w14:textId="77777777" w:rsidR="00000000" w:rsidRDefault="00540457">
      <w:pPr>
        <w:pStyle w:val="a0"/>
        <w:rPr>
          <w:rFonts w:hint="cs"/>
          <w:rtl/>
        </w:rPr>
      </w:pPr>
    </w:p>
    <w:p w14:paraId="198E1B22" w14:textId="77777777" w:rsidR="00000000" w:rsidRDefault="00540457">
      <w:pPr>
        <w:pStyle w:val="af1"/>
        <w:rPr>
          <w:rtl/>
        </w:rPr>
      </w:pPr>
      <w:r>
        <w:rPr>
          <w:rtl/>
        </w:rPr>
        <w:t>היו"ר יולי-יואל אדלשטיין:</w:t>
      </w:r>
    </w:p>
    <w:p w14:paraId="7BB3B533" w14:textId="77777777" w:rsidR="00000000" w:rsidRDefault="00540457">
      <w:pPr>
        <w:pStyle w:val="a0"/>
        <w:rPr>
          <w:rtl/>
        </w:rPr>
      </w:pPr>
    </w:p>
    <w:p w14:paraId="383B5B2A" w14:textId="77777777" w:rsidR="00000000" w:rsidRDefault="00540457">
      <w:pPr>
        <w:pStyle w:val="a0"/>
        <w:rPr>
          <w:rFonts w:hint="cs"/>
          <w:rtl/>
        </w:rPr>
      </w:pPr>
      <w:r>
        <w:rPr>
          <w:rFonts w:hint="cs"/>
          <w:rtl/>
        </w:rPr>
        <w:t xml:space="preserve">תודה רבה. חבר הכנסת אורי אריאל, בבקשה, </w:t>
      </w:r>
      <w:r>
        <w:rPr>
          <w:rFonts w:hint="cs"/>
          <w:rtl/>
        </w:rPr>
        <w:t>שלוש דקות. אחריו - חבר הכנסת אלי בן-מנחם.</w:t>
      </w:r>
    </w:p>
    <w:p w14:paraId="58253AFD" w14:textId="77777777" w:rsidR="00000000" w:rsidRDefault="00540457">
      <w:pPr>
        <w:pStyle w:val="a0"/>
        <w:rPr>
          <w:rFonts w:hint="cs"/>
          <w:rtl/>
        </w:rPr>
      </w:pPr>
    </w:p>
    <w:p w14:paraId="2754E8DC" w14:textId="77777777" w:rsidR="00000000" w:rsidRDefault="00540457">
      <w:pPr>
        <w:pStyle w:val="a"/>
        <w:rPr>
          <w:rtl/>
        </w:rPr>
      </w:pPr>
      <w:bookmarkStart w:id="424" w:name="FS000000713T03_12_2003_16_32_33"/>
      <w:bookmarkStart w:id="425" w:name="_Toc59448069"/>
      <w:bookmarkEnd w:id="424"/>
      <w:r>
        <w:rPr>
          <w:rFonts w:hint="eastAsia"/>
          <w:rtl/>
        </w:rPr>
        <w:t>אורי</w:t>
      </w:r>
      <w:r>
        <w:rPr>
          <w:rtl/>
        </w:rPr>
        <w:t xml:space="preserve"> יהודה אריאל (האיחוד הלאומי - ישראל ביתנו):</w:t>
      </w:r>
      <w:bookmarkEnd w:id="425"/>
    </w:p>
    <w:p w14:paraId="7F75F771" w14:textId="77777777" w:rsidR="00000000" w:rsidRDefault="00540457">
      <w:pPr>
        <w:pStyle w:val="a0"/>
        <w:rPr>
          <w:rFonts w:hint="cs"/>
          <w:rtl/>
        </w:rPr>
      </w:pPr>
    </w:p>
    <w:p w14:paraId="6BA29ABE" w14:textId="77777777" w:rsidR="00000000" w:rsidRDefault="00540457">
      <w:pPr>
        <w:pStyle w:val="a0"/>
        <w:rPr>
          <w:rFonts w:hint="cs"/>
          <w:rtl/>
        </w:rPr>
      </w:pPr>
      <w:r>
        <w:rPr>
          <w:rFonts w:hint="cs"/>
          <w:rtl/>
        </w:rPr>
        <w:t>אדוני היושב-ראש, אדוני השר, חברי חברי הכנסת, תופעה זו של רווחי הבנקים ברבעון בהיקף של מיליארד היא לכאורה תופעה מבורכת. הרי אנחנו בעד שוק פתוח - אני לא רוצה להגיד, ח</w:t>
      </w:r>
      <w:r>
        <w:rPr>
          <w:rFonts w:hint="cs"/>
          <w:rtl/>
        </w:rPr>
        <w:t>ופשי לגמרי - ואנחנו רוצים שהעסקים ירוויחו, וממילא ישקיעו בדברים נוספים, וכך תצמח הכלכלה.</w:t>
      </w:r>
    </w:p>
    <w:p w14:paraId="58174C0E" w14:textId="77777777" w:rsidR="00000000" w:rsidRDefault="00540457">
      <w:pPr>
        <w:pStyle w:val="a0"/>
        <w:rPr>
          <w:rFonts w:hint="cs"/>
          <w:rtl/>
        </w:rPr>
      </w:pPr>
      <w:r>
        <w:rPr>
          <w:rFonts w:hint="cs"/>
          <w:rtl/>
        </w:rPr>
        <w:tab/>
      </w:r>
    </w:p>
    <w:p w14:paraId="10CD979F" w14:textId="77777777" w:rsidR="00000000" w:rsidRDefault="00540457">
      <w:pPr>
        <w:pStyle w:val="a0"/>
        <w:rPr>
          <w:rFonts w:hint="cs"/>
          <w:rtl/>
        </w:rPr>
      </w:pPr>
      <w:r>
        <w:rPr>
          <w:rFonts w:hint="cs"/>
          <w:rtl/>
        </w:rPr>
        <w:t>דא עקא, אדוני השר, שחלק ניכר מהרווחים - לא כולם, לא צריך להשתלח בבנקים, לא זאת מטרת דברי - באים באופן ישיר על חשבון הציבור בצורה מוגזמת. עד שאני שואל את הבנקים: להיכ</w:t>
      </w:r>
      <w:r>
        <w:rPr>
          <w:rFonts w:hint="cs"/>
          <w:rtl/>
        </w:rPr>
        <w:t xml:space="preserve">ן הידרדרתם, כאשר אתם תובעים מאנשים קשי-יום, כפי שהזכיר ידידי חבר הכנסת שאול יהלום, ומביאים אותם ממש להידרדרות שאיננה אפשרית? </w:t>
      </w:r>
    </w:p>
    <w:p w14:paraId="3A3E5CC5" w14:textId="77777777" w:rsidR="00000000" w:rsidRDefault="00540457">
      <w:pPr>
        <w:pStyle w:val="a0"/>
        <w:rPr>
          <w:rFonts w:hint="cs"/>
          <w:rtl/>
        </w:rPr>
      </w:pPr>
    </w:p>
    <w:p w14:paraId="0579B947" w14:textId="77777777" w:rsidR="00000000" w:rsidRDefault="00540457">
      <w:pPr>
        <w:pStyle w:val="a0"/>
        <w:rPr>
          <w:rFonts w:hint="cs"/>
          <w:rtl/>
        </w:rPr>
      </w:pPr>
      <w:r>
        <w:rPr>
          <w:rFonts w:hint="cs"/>
          <w:rtl/>
        </w:rPr>
        <w:t xml:space="preserve">אני שואל את עצמנו, איפה הכנסת. הרי יש ועדת הכספים ויש לה ועדות משנה, ואני מצרף לכך את בנק ישראל, שיש לו אחריות בעניין הזה, למפקח </w:t>
      </w:r>
      <w:r>
        <w:rPr>
          <w:rFonts w:hint="cs"/>
          <w:rtl/>
        </w:rPr>
        <w:t>על הבנקים, לנגיד. אדוני השר, עכשיו יש ועדה מייעצת, נכון?</w:t>
      </w:r>
    </w:p>
    <w:p w14:paraId="29C585C0" w14:textId="77777777" w:rsidR="00000000" w:rsidRDefault="00540457">
      <w:pPr>
        <w:pStyle w:val="a0"/>
        <w:rPr>
          <w:rFonts w:hint="cs"/>
          <w:rtl/>
        </w:rPr>
      </w:pPr>
    </w:p>
    <w:p w14:paraId="19A8EFFE" w14:textId="77777777" w:rsidR="00000000" w:rsidRDefault="00540457">
      <w:pPr>
        <w:pStyle w:val="af0"/>
        <w:rPr>
          <w:rtl/>
        </w:rPr>
      </w:pPr>
      <w:r>
        <w:rPr>
          <w:rFonts w:hint="eastAsia"/>
          <w:rtl/>
        </w:rPr>
        <w:t>השר</w:t>
      </w:r>
      <w:r>
        <w:rPr>
          <w:rtl/>
        </w:rPr>
        <w:t xml:space="preserve"> מאיר שטרית:</w:t>
      </w:r>
    </w:p>
    <w:p w14:paraId="010BA391" w14:textId="77777777" w:rsidR="00000000" w:rsidRDefault="00540457">
      <w:pPr>
        <w:pStyle w:val="a0"/>
        <w:rPr>
          <w:rFonts w:hint="cs"/>
          <w:rtl/>
        </w:rPr>
      </w:pPr>
    </w:p>
    <w:p w14:paraId="368E9F4F" w14:textId="77777777" w:rsidR="00000000" w:rsidRDefault="00540457">
      <w:pPr>
        <w:pStyle w:val="a0"/>
        <w:rPr>
          <w:rFonts w:hint="cs"/>
          <w:rtl/>
        </w:rPr>
      </w:pPr>
      <w:r>
        <w:rPr>
          <w:rFonts w:hint="cs"/>
          <w:rtl/>
        </w:rPr>
        <w:t>נכון.</w:t>
      </w:r>
    </w:p>
    <w:p w14:paraId="188264EE" w14:textId="77777777" w:rsidR="00000000" w:rsidRDefault="00540457">
      <w:pPr>
        <w:pStyle w:val="a0"/>
        <w:rPr>
          <w:rFonts w:hint="cs"/>
          <w:rtl/>
        </w:rPr>
      </w:pPr>
    </w:p>
    <w:p w14:paraId="5D66CB7C" w14:textId="77777777" w:rsidR="00000000" w:rsidRDefault="00540457">
      <w:pPr>
        <w:pStyle w:val="af1"/>
        <w:rPr>
          <w:rtl/>
        </w:rPr>
      </w:pPr>
      <w:r>
        <w:rPr>
          <w:rtl/>
        </w:rPr>
        <w:t>היו"ר יולי-יואל אדלשטיין:</w:t>
      </w:r>
    </w:p>
    <w:p w14:paraId="4B9949C2" w14:textId="77777777" w:rsidR="00000000" w:rsidRDefault="00540457">
      <w:pPr>
        <w:pStyle w:val="a0"/>
        <w:rPr>
          <w:rtl/>
        </w:rPr>
      </w:pPr>
    </w:p>
    <w:p w14:paraId="52AF7F07" w14:textId="77777777" w:rsidR="00000000" w:rsidRDefault="00540457">
      <w:pPr>
        <w:pStyle w:val="a0"/>
        <w:rPr>
          <w:rFonts w:hint="cs"/>
          <w:rtl/>
        </w:rPr>
      </w:pPr>
      <w:r>
        <w:rPr>
          <w:rFonts w:hint="cs"/>
          <w:rtl/>
        </w:rPr>
        <w:t>חברי הכנסת, להנמיך את הטון או להתרחק.</w:t>
      </w:r>
    </w:p>
    <w:p w14:paraId="31A90A6F" w14:textId="77777777" w:rsidR="00000000" w:rsidRDefault="00540457">
      <w:pPr>
        <w:pStyle w:val="a0"/>
        <w:rPr>
          <w:rFonts w:hint="cs"/>
          <w:rtl/>
        </w:rPr>
      </w:pPr>
    </w:p>
    <w:p w14:paraId="3D020477" w14:textId="77777777" w:rsidR="00000000" w:rsidRDefault="00540457">
      <w:pPr>
        <w:pStyle w:val="-"/>
        <w:rPr>
          <w:rtl/>
        </w:rPr>
      </w:pPr>
      <w:bookmarkStart w:id="426" w:name="FS000000713T03_12_2003_16_35_27C"/>
      <w:bookmarkEnd w:id="426"/>
      <w:r>
        <w:rPr>
          <w:rtl/>
        </w:rPr>
        <w:t>אורי יהודה אריאל (האיחוד הלאומי - ישראל ביתנו):</w:t>
      </w:r>
    </w:p>
    <w:p w14:paraId="11720F4B" w14:textId="77777777" w:rsidR="00000000" w:rsidRDefault="00540457">
      <w:pPr>
        <w:pStyle w:val="a0"/>
        <w:rPr>
          <w:rtl/>
        </w:rPr>
      </w:pPr>
    </w:p>
    <w:p w14:paraId="5FC15D5A" w14:textId="77777777" w:rsidR="00000000" w:rsidRDefault="00540457">
      <w:pPr>
        <w:pStyle w:val="a0"/>
        <w:rPr>
          <w:rFonts w:hint="cs"/>
          <w:rtl/>
        </w:rPr>
      </w:pPr>
      <w:r>
        <w:rPr>
          <w:rFonts w:hint="cs"/>
          <w:rtl/>
        </w:rPr>
        <w:t xml:space="preserve">מעבר לכל אלה יש כמובן משרד האוצר, שהבנקים צריכים אותו השכם </w:t>
      </w:r>
      <w:r>
        <w:rPr>
          <w:rFonts w:hint="cs"/>
          <w:rtl/>
        </w:rPr>
        <w:t>והערב על דברים שונים ומשונים, גם אם זה לא בדיוק בתחום הישיר הזה. בוודאי השר שטרית ידבר אתם על כך, שהרי יש פה הגזמה שכבר נוגעת בדיני נפשות, וזה העניין. כל זמן שזה מסחר, מסחר זה טוב, ברוך השם, וירבו הבנקים ותהיה תחרות והכול נהדר. כשזה נוגע לדיני נפשות, כשאנש</w:t>
      </w:r>
      <w:r>
        <w:rPr>
          <w:rFonts w:hint="cs"/>
          <w:rtl/>
        </w:rPr>
        <w:t>ים מגיעים, לצערנו, עד כדי התאבדות, כשאנשים נזרקים מבתיהם ממש, וזו לא פראזה וזה קורה, לצערי, פעם בשבוע בערך עכשיו - אלה דברים שאני חושב שהכנסת לא יכולה להישאר אדישה לגביהם, ולא משרד האוצר ולא הפיקוח על הבנקים בבנק ישראל.</w:t>
      </w:r>
    </w:p>
    <w:p w14:paraId="18272CE0" w14:textId="77777777" w:rsidR="00000000" w:rsidRDefault="00540457">
      <w:pPr>
        <w:pStyle w:val="a0"/>
        <w:rPr>
          <w:rFonts w:hint="cs"/>
          <w:rtl/>
        </w:rPr>
      </w:pPr>
    </w:p>
    <w:p w14:paraId="31F1456C" w14:textId="77777777" w:rsidR="00000000" w:rsidRDefault="00540457">
      <w:pPr>
        <w:pStyle w:val="a0"/>
        <w:rPr>
          <w:rFonts w:hint="cs"/>
          <w:rtl/>
        </w:rPr>
      </w:pPr>
      <w:r>
        <w:rPr>
          <w:rFonts w:hint="cs"/>
          <w:rtl/>
        </w:rPr>
        <w:t>אני חושב שהכי חשוב מכולם הוא הציבור</w:t>
      </w:r>
      <w:r>
        <w:rPr>
          <w:rFonts w:hint="cs"/>
          <w:rtl/>
        </w:rPr>
        <w:t>. לצערי, הציבור במדינת ישראל טרם למד להתאגד ולהפגין שרירים מול מי שעושים לו צרות שאינן בגדר האפשרי. זה לאו דווקא הבנקים, אבל במקרה הזה אנחנו דנים בבנקים. אם הציבור בישראל ידע ללכת במסגרת של תחרות, ולפעמים זה גם בגדר הרמת שוט נגד מי שעושקים אותו, אזי אין ספ</w:t>
      </w:r>
      <w:r>
        <w:rPr>
          <w:rFonts w:hint="cs"/>
          <w:rtl/>
        </w:rPr>
        <w:t>ק שבתוך יום הדברים האלה ישתנו. הציבור הוא הכוח האמיתי, ומסורה לו האפשרות לשנות את הדברים. חשוב שהציבור יעשה, וכל זה לא בא במקומנו, חברי הכנסת בוועדת הכספים והממשלה, שחייבים לשנות את נושא העמלות ואת גובה הריבית, כי בנפשנו הדבר. תודה.</w:t>
      </w:r>
    </w:p>
    <w:p w14:paraId="100114FB" w14:textId="77777777" w:rsidR="00000000" w:rsidRDefault="00540457">
      <w:pPr>
        <w:pStyle w:val="a0"/>
        <w:rPr>
          <w:rFonts w:hint="cs"/>
          <w:rtl/>
        </w:rPr>
      </w:pPr>
    </w:p>
    <w:p w14:paraId="148EA55F" w14:textId="77777777" w:rsidR="00000000" w:rsidRDefault="00540457">
      <w:pPr>
        <w:pStyle w:val="af1"/>
        <w:rPr>
          <w:rtl/>
        </w:rPr>
      </w:pPr>
      <w:r>
        <w:rPr>
          <w:rtl/>
        </w:rPr>
        <w:t>היו"ר יולי-יואל אדלשטי</w:t>
      </w:r>
      <w:r>
        <w:rPr>
          <w:rtl/>
        </w:rPr>
        <w:t>ין:</w:t>
      </w:r>
    </w:p>
    <w:p w14:paraId="3F6AEC3A" w14:textId="77777777" w:rsidR="00000000" w:rsidRDefault="00540457">
      <w:pPr>
        <w:pStyle w:val="a0"/>
        <w:rPr>
          <w:rtl/>
        </w:rPr>
      </w:pPr>
    </w:p>
    <w:p w14:paraId="03F54830" w14:textId="77777777" w:rsidR="00000000" w:rsidRDefault="00540457">
      <w:pPr>
        <w:pStyle w:val="a0"/>
        <w:rPr>
          <w:rFonts w:hint="cs"/>
          <w:rtl/>
        </w:rPr>
      </w:pPr>
      <w:r>
        <w:rPr>
          <w:rFonts w:hint="cs"/>
          <w:rtl/>
        </w:rPr>
        <w:t>תודה לחבר הכנסת אורי אריאל גם על העמידה המדויקת בזמן.</w:t>
      </w:r>
    </w:p>
    <w:p w14:paraId="73DF081D" w14:textId="77777777" w:rsidR="00000000" w:rsidRDefault="00540457">
      <w:pPr>
        <w:pStyle w:val="a0"/>
        <w:rPr>
          <w:rFonts w:hint="cs"/>
          <w:rtl/>
        </w:rPr>
      </w:pPr>
    </w:p>
    <w:p w14:paraId="4E4746F5" w14:textId="77777777" w:rsidR="00000000" w:rsidRDefault="00540457">
      <w:pPr>
        <w:pStyle w:val="-"/>
        <w:rPr>
          <w:rtl/>
        </w:rPr>
      </w:pPr>
      <w:bookmarkStart w:id="427" w:name="FS000000713T03_12_2003_16_43_18C"/>
      <w:bookmarkEnd w:id="427"/>
      <w:r>
        <w:rPr>
          <w:rtl/>
        </w:rPr>
        <w:t>אורי יהודה אריאל (האיחוד הלאומי - ישראל ביתנו):</w:t>
      </w:r>
    </w:p>
    <w:p w14:paraId="1F79F9C0" w14:textId="77777777" w:rsidR="00000000" w:rsidRDefault="00540457">
      <w:pPr>
        <w:pStyle w:val="a0"/>
        <w:rPr>
          <w:rtl/>
        </w:rPr>
      </w:pPr>
    </w:p>
    <w:p w14:paraId="256EFEF0" w14:textId="77777777" w:rsidR="00000000" w:rsidRDefault="00540457">
      <w:pPr>
        <w:pStyle w:val="a0"/>
        <w:rPr>
          <w:rFonts w:hint="cs"/>
          <w:rtl/>
        </w:rPr>
      </w:pPr>
      <w:r>
        <w:rPr>
          <w:rFonts w:hint="cs"/>
          <w:rtl/>
        </w:rPr>
        <w:t>נשארו עוד שש שניות.</w:t>
      </w:r>
    </w:p>
    <w:p w14:paraId="2E36FBE7" w14:textId="77777777" w:rsidR="00000000" w:rsidRDefault="00540457">
      <w:pPr>
        <w:pStyle w:val="a0"/>
        <w:rPr>
          <w:rFonts w:hint="cs"/>
          <w:rtl/>
        </w:rPr>
      </w:pPr>
    </w:p>
    <w:p w14:paraId="0E6AA809" w14:textId="77777777" w:rsidR="00000000" w:rsidRDefault="00540457">
      <w:pPr>
        <w:pStyle w:val="af1"/>
        <w:rPr>
          <w:rtl/>
        </w:rPr>
      </w:pPr>
      <w:r>
        <w:rPr>
          <w:rtl/>
        </w:rPr>
        <w:t>היו"ר יולי-יואל אדלשטיין:</w:t>
      </w:r>
    </w:p>
    <w:p w14:paraId="2CBD0FF4" w14:textId="77777777" w:rsidR="00000000" w:rsidRDefault="00540457">
      <w:pPr>
        <w:pStyle w:val="a0"/>
        <w:rPr>
          <w:rtl/>
        </w:rPr>
      </w:pPr>
    </w:p>
    <w:p w14:paraId="6C19BD55" w14:textId="77777777" w:rsidR="00000000" w:rsidRDefault="00540457">
      <w:pPr>
        <w:pStyle w:val="a0"/>
        <w:rPr>
          <w:rFonts w:hint="cs"/>
          <w:rtl/>
        </w:rPr>
      </w:pPr>
      <w:r>
        <w:rPr>
          <w:rFonts w:hint="cs"/>
          <w:rtl/>
        </w:rPr>
        <w:t>תן לי את האפשרות להודות לך על העמידה בזמנים. חבר הכנסת אלי בן-מנחם, בבקשה; שלוש דקות. אחריו - חבר ה</w:t>
      </w:r>
      <w:r>
        <w:rPr>
          <w:rFonts w:hint="cs"/>
          <w:rtl/>
        </w:rPr>
        <w:t>כנסת דוד טל.</w:t>
      </w:r>
    </w:p>
    <w:p w14:paraId="328160D6" w14:textId="77777777" w:rsidR="00000000" w:rsidRDefault="00540457">
      <w:pPr>
        <w:pStyle w:val="a0"/>
        <w:rPr>
          <w:rFonts w:hint="cs"/>
          <w:rtl/>
        </w:rPr>
      </w:pPr>
    </w:p>
    <w:p w14:paraId="286CCE6E" w14:textId="77777777" w:rsidR="00000000" w:rsidRDefault="00540457">
      <w:pPr>
        <w:pStyle w:val="a"/>
        <w:rPr>
          <w:rtl/>
        </w:rPr>
      </w:pPr>
      <w:bookmarkStart w:id="428" w:name="FS000000437T03_12_2003_16_43_48"/>
      <w:bookmarkStart w:id="429" w:name="_Toc59448070"/>
      <w:bookmarkEnd w:id="428"/>
      <w:r>
        <w:rPr>
          <w:rFonts w:hint="eastAsia"/>
          <w:rtl/>
        </w:rPr>
        <w:t>אלי</w:t>
      </w:r>
      <w:r>
        <w:rPr>
          <w:rtl/>
        </w:rPr>
        <w:t xml:space="preserve"> בן-מנחם (העבודה-מימד):</w:t>
      </w:r>
      <w:bookmarkEnd w:id="429"/>
    </w:p>
    <w:p w14:paraId="71381FE2" w14:textId="77777777" w:rsidR="00000000" w:rsidRDefault="00540457">
      <w:pPr>
        <w:pStyle w:val="a0"/>
        <w:rPr>
          <w:rFonts w:hint="cs"/>
          <w:rtl/>
        </w:rPr>
      </w:pPr>
    </w:p>
    <w:p w14:paraId="112C1DB6" w14:textId="77777777" w:rsidR="00000000" w:rsidRDefault="00540457">
      <w:pPr>
        <w:pStyle w:val="a0"/>
        <w:rPr>
          <w:rFonts w:hint="cs"/>
          <w:rtl/>
        </w:rPr>
      </w:pPr>
      <w:r>
        <w:rPr>
          <w:rFonts w:hint="cs"/>
          <w:rtl/>
        </w:rPr>
        <w:t>אדוני היושב-ראש, ידידי השר שטרית, חברי הכנסת, רבבות מבני המעמד הבינוני נופלים מדי חודש מתחת לקו העוני. 618,000 מילדי ישראל מצויים מתחת לקו העוני. מאות עסקים קטנים ובינוניים נסגרים מדי חודש, ועשרות - מדי יום, ואתה י</w:t>
      </w:r>
      <w:r>
        <w:rPr>
          <w:rFonts w:hint="cs"/>
          <w:rtl/>
        </w:rPr>
        <w:t>ודע זאת. אבל, לצערי, העשירים ממשיכים להתעשר ולחגוג על חשבון המעמד הבינוני והחלש. שרי אריסון חוגגת במיאמי במועדוני לילה עם בעלה, ומעניינת אותה המדינה - מצדה שהמדינה תישרף, כי היא חיה שם. בגלל איזו סיבה מטופשת היא הגיעה לשם עם בעלה.</w:t>
      </w:r>
    </w:p>
    <w:p w14:paraId="647C854A" w14:textId="77777777" w:rsidR="00000000" w:rsidRDefault="00540457">
      <w:pPr>
        <w:pStyle w:val="a0"/>
        <w:rPr>
          <w:rFonts w:hint="cs"/>
          <w:rtl/>
        </w:rPr>
      </w:pPr>
    </w:p>
    <w:p w14:paraId="18124E3D" w14:textId="77777777" w:rsidR="00000000" w:rsidRDefault="00540457">
      <w:pPr>
        <w:pStyle w:val="af0"/>
        <w:rPr>
          <w:rtl/>
        </w:rPr>
      </w:pPr>
      <w:r>
        <w:rPr>
          <w:rFonts w:hint="eastAsia"/>
          <w:rtl/>
        </w:rPr>
        <w:t>אורי</w:t>
      </w:r>
      <w:r>
        <w:rPr>
          <w:rtl/>
        </w:rPr>
        <w:t xml:space="preserve"> יהודה אריאל (האיחוד</w:t>
      </w:r>
      <w:r>
        <w:rPr>
          <w:rtl/>
        </w:rPr>
        <w:t xml:space="preserve"> הלאומי - ישראל ביתנו):</w:t>
      </w:r>
    </w:p>
    <w:p w14:paraId="11503249" w14:textId="77777777" w:rsidR="00000000" w:rsidRDefault="00540457">
      <w:pPr>
        <w:pStyle w:val="a0"/>
        <w:rPr>
          <w:rFonts w:hint="cs"/>
          <w:rtl/>
        </w:rPr>
      </w:pPr>
    </w:p>
    <w:p w14:paraId="4CA5CFDE" w14:textId="77777777" w:rsidR="00000000" w:rsidRDefault="00540457">
      <w:pPr>
        <w:pStyle w:val="a0"/>
        <w:rPr>
          <w:rFonts w:hint="cs"/>
          <w:rtl/>
        </w:rPr>
      </w:pPr>
      <w:r>
        <w:rPr>
          <w:rFonts w:hint="cs"/>
          <w:rtl/>
        </w:rPr>
        <w:t>אל תשתלח בה אישית. סליחה על ההפרעה.</w:t>
      </w:r>
    </w:p>
    <w:p w14:paraId="10245E14" w14:textId="77777777" w:rsidR="00000000" w:rsidRDefault="00540457">
      <w:pPr>
        <w:pStyle w:val="a0"/>
        <w:rPr>
          <w:rFonts w:hint="cs"/>
          <w:rtl/>
        </w:rPr>
      </w:pPr>
    </w:p>
    <w:p w14:paraId="5E39E45B" w14:textId="77777777" w:rsidR="00000000" w:rsidRDefault="00540457">
      <w:pPr>
        <w:pStyle w:val="-"/>
        <w:rPr>
          <w:rtl/>
        </w:rPr>
      </w:pPr>
      <w:bookmarkStart w:id="430" w:name="FS000000437T03_12_2003_16_45_33C"/>
      <w:bookmarkEnd w:id="430"/>
      <w:r>
        <w:rPr>
          <w:rtl/>
        </w:rPr>
        <w:t>אלי בן-מנחם (העבודה-מימד):</w:t>
      </w:r>
    </w:p>
    <w:p w14:paraId="6DFA4EA6" w14:textId="77777777" w:rsidR="00000000" w:rsidRDefault="00540457">
      <w:pPr>
        <w:pStyle w:val="a0"/>
        <w:rPr>
          <w:rtl/>
        </w:rPr>
      </w:pPr>
    </w:p>
    <w:p w14:paraId="36A81D1B" w14:textId="77777777" w:rsidR="00000000" w:rsidRDefault="00540457">
      <w:pPr>
        <w:pStyle w:val="a0"/>
        <w:rPr>
          <w:rFonts w:hint="cs"/>
          <w:rtl/>
        </w:rPr>
      </w:pPr>
      <w:r>
        <w:rPr>
          <w:rFonts w:hint="cs"/>
          <w:rtl/>
        </w:rPr>
        <w:t>אבל הבנק שלה הרוויח מעמך ישראל בכל יום עסקים שעבר בשלושת החודשים האחרונים קרוב ל-5 מיליוני שקל. 5 מיליוני שקל, אחרי כל ההוצאות והתשלומים, מרוויח בנק הפועלים בכל יום מ</w:t>
      </w:r>
      <w:r>
        <w:rPr>
          <w:rFonts w:hint="cs"/>
          <w:rtl/>
        </w:rPr>
        <w:t>אז פיטר את העובדים האלה שבכו. ראינו עובדים כאלה שהיו המומים ומזועזעים, הורים לילדים, שפיטרו אותם. והיא ממשיכה עם החגיגות שלה שם, וזה לא מעניינה.</w:t>
      </w:r>
    </w:p>
    <w:p w14:paraId="6A7176BD" w14:textId="77777777" w:rsidR="00000000" w:rsidRDefault="00540457">
      <w:pPr>
        <w:pStyle w:val="a0"/>
        <w:rPr>
          <w:rFonts w:hint="cs"/>
          <w:rtl/>
        </w:rPr>
      </w:pPr>
    </w:p>
    <w:p w14:paraId="1DE51A03" w14:textId="77777777" w:rsidR="00000000" w:rsidRDefault="00540457">
      <w:pPr>
        <w:pStyle w:val="a0"/>
        <w:rPr>
          <w:rFonts w:hint="cs"/>
          <w:rtl/>
        </w:rPr>
      </w:pPr>
      <w:r>
        <w:rPr>
          <w:rFonts w:hint="cs"/>
          <w:rtl/>
        </w:rPr>
        <w:t>רבותי, חמש הקבוצות הבנקאיות הגדולות בישראל רשמו ברבעון האחרון רווח נקי, היישר לכיס הבעלים, של קרוב למיליארד שק</w:t>
      </w:r>
      <w:r>
        <w:rPr>
          <w:rFonts w:hint="cs"/>
          <w:rtl/>
        </w:rPr>
        <w:t>ל. אדוני השר במשרד האוצר, לא המפקח על הבנקים, לא האוצר הקפיטליסטי ושום גורם ממשלתי לא עצר ולא בלם את החגיגה הזאת של הבנקים - חגיגה שרוב רובה על חשבון האיש הקטן, האזרח הקטן, האזרח שמשלם מסים ונאלץ לשלם גם עמלות מטורפות על כל פעולה שהוא עושה בבנק, וריביות חר</w:t>
      </w:r>
      <w:r>
        <w:rPr>
          <w:rFonts w:hint="cs"/>
          <w:rtl/>
        </w:rPr>
        <w:t>יגות ובלתי מתקבלות על הדעת על משיכות היתר שלו. הבנקים רושמים כחובות אבודים מיליוני שקלים שהעניקו כאשראי לחבריהם, אבל את המסכנים הם סוחטים ומוצצים ללא רחם, וכך הם משיגים את רווחיהם.</w:t>
      </w:r>
    </w:p>
    <w:p w14:paraId="7923A766" w14:textId="77777777" w:rsidR="00000000" w:rsidRDefault="00540457">
      <w:pPr>
        <w:pStyle w:val="a0"/>
        <w:rPr>
          <w:rFonts w:hint="cs"/>
          <w:rtl/>
        </w:rPr>
      </w:pPr>
    </w:p>
    <w:p w14:paraId="67D9EABD" w14:textId="77777777" w:rsidR="00000000" w:rsidRDefault="00540457">
      <w:pPr>
        <w:pStyle w:val="a0"/>
        <w:rPr>
          <w:rFonts w:hint="cs"/>
          <w:rtl/>
        </w:rPr>
      </w:pPr>
      <w:r>
        <w:rPr>
          <w:rFonts w:hint="cs"/>
          <w:rtl/>
        </w:rPr>
        <w:t>אני רוצה לספר לכם סיפור קטן. גברת מסוימת מבת-ים, שגרה בדירת שני חדרים קטנה</w:t>
      </w:r>
      <w:r>
        <w:rPr>
          <w:rFonts w:hint="cs"/>
          <w:rtl/>
        </w:rPr>
        <w:t>, נזרקה מביתה לאחר שפיגרה בתשלומי המשכנתה. לא הועילו כל התחינות והבקשות לפריסה מחודשת של החוב. אני ועוד חברים ניסינו לעזור לאותה גברת, והבנק לא היה מוכן לוותר ודרש את ביתה ועוד חייב אותה בריביות ובהצמדות שעברו בהרבה את המחיר הריאלי של הבית. למזלה של אותה א</w:t>
      </w:r>
      <w:r>
        <w:rPr>
          <w:rFonts w:hint="cs"/>
          <w:rtl/>
        </w:rPr>
        <w:t xml:space="preserve">שה, בעקבות התערבות של כתבת מסוימת מערוץ-1 הופיע תורם, מלאך, שביקש לקנות את הבית בשביל אותה אשה מסכנה. הסיפור הוא כמו באגדות, אבל הבנק לא הסכים לוותר אפילו על שקל אחד מריבית הפיגורים, ובעבור בית שעולה 70,000 דולר, הוא ביקש 100,000 דולר. הבנק עשק גם את האיש </w:t>
      </w:r>
      <w:r>
        <w:rPr>
          <w:rFonts w:hint="cs"/>
          <w:rtl/>
        </w:rPr>
        <w:t xml:space="preserve">שבא לעזור לאשה חלשה. </w:t>
      </w:r>
    </w:p>
    <w:p w14:paraId="2E0F4A13" w14:textId="77777777" w:rsidR="00000000" w:rsidRDefault="00540457">
      <w:pPr>
        <w:pStyle w:val="a0"/>
        <w:rPr>
          <w:rFonts w:hint="cs"/>
          <w:rtl/>
        </w:rPr>
      </w:pPr>
    </w:p>
    <w:p w14:paraId="1B998695" w14:textId="77777777" w:rsidR="00000000" w:rsidRDefault="00540457">
      <w:pPr>
        <w:pStyle w:val="a0"/>
        <w:rPr>
          <w:rFonts w:hint="cs"/>
          <w:rtl/>
        </w:rPr>
      </w:pPr>
      <w:r>
        <w:rPr>
          <w:rFonts w:hint="cs"/>
          <w:rtl/>
        </w:rPr>
        <w:t>סוף טוב לסיפור, אבל לא הכול טוב. מאות נזרקים מבתיהם מדי יום, אדוני השר,</w:t>
      </w:r>
      <w:r>
        <w:rPr>
          <w:rtl/>
        </w:rPr>
        <w:t xml:space="preserve"> </w:t>
      </w:r>
      <w:r>
        <w:rPr>
          <w:rFonts w:hint="cs"/>
          <w:rtl/>
        </w:rPr>
        <w:t>מהאזורים הכי חלשים בערי הפיתוח. השכבות הכי חלשות במדינה, לא שומעים את הקול שלהן. בודדים מגיעים לאן שהם מגיעים. שני הבנקים הגדולים בארץ, בנק הפועלים ובנק לאומי, מ</w:t>
      </w:r>
      <w:r>
        <w:rPr>
          <w:rFonts w:hint="cs"/>
          <w:rtl/>
        </w:rPr>
        <w:t xml:space="preserve">נצלים את הכוח שלהם ואת החשש של הציבור להתחבר לבנקים קטנים שלא יתפרקו. השכבות החלשות מתחברות לבנקים הגדולים באופן טבעי, מחשש שבנק קטן יקרוס. ואז הבנקים שוחטים. אלה מין מונופולים, קרטלים, שקורעים את הצורה לאותם אנשים חלשים. </w:t>
      </w:r>
    </w:p>
    <w:p w14:paraId="6BCCC723" w14:textId="77777777" w:rsidR="00000000" w:rsidRDefault="00540457">
      <w:pPr>
        <w:pStyle w:val="a0"/>
        <w:rPr>
          <w:rFonts w:hint="cs"/>
          <w:rtl/>
        </w:rPr>
      </w:pPr>
    </w:p>
    <w:p w14:paraId="2A006EB8" w14:textId="77777777" w:rsidR="00000000" w:rsidRDefault="00540457">
      <w:pPr>
        <w:pStyle w:val="a0"/>
        <w:rPr>
          <w:rFonts w:hint="cs"/>
          <w:rtl/>
        </w:rPr>
      </w:pPr>
      <w:r>
        <w:rPr>
          <w:rFonts w:hint="cs"/>
          <w:rtl/>
        </w:rPr>
        <w:t>אני מציע, אדוני היושב-ראש, אדוני</w:t>
      </w:r>
      <w:r>
        <w:rPr>
          <w:rFonts w:hint="cs"/>
          <w:rtl/>
        </w:rPr>
        <w:t xml:space="preserve"> השר, שיוקם גוף - - -</w:t>
      </w:r>
    </w:p>
    <w:p w14:paraId="6DA45CFC" w14:textId="77777777" w:rsidR="00000000" w:rsidRDefault="00540457">
      <w:pPr>
        <w:pStyle w:val="a0"/>
        <w:rPr>
          <w:rFonts w:hint="cs"/>
          <w:rtl/>
        </w:rPr>
      </w:pPr>
    </w:p>
    <w:p w14:paraId="55902F13" w14:textId="77777777" w:rsidR="00000000" w:rsidRDefault="00540457">
      <w:pPr>
        <w:pStyle w:val="af0"/>
        <w:rPr>
          <w:rtl/>
        </w:rPr>
      </w:pPr>
      <w:r>
        <w:rPr>
          <w:rtl/>
        </w:rPr>
        <w:t>השר מאיר שטרית:</w:t>
      </w:r>
    </w:p>
    <w:p w14:paraId="176ACBBD" w14:textId="77777777" w:rsidR="00000000" w:rsidRDefault="00540457">
      <w:pPr>
        <w:pStyle w:val="a0"/>
        <w:rPr>
          <w:rtl/>
        </w:rPr>
      </w:pPr>
    </w:p>
    <w:p w14:paraId="7716D159" w14:textId="77777777" w:rsidR="00000000" w:rsidRDefault="00540457">
      <w:pPr>
        <w:pStyle w:val="a0"/>
        <w:rPr>
          <w:rFonts w:hint="cs"/>
          <w:rtl/>
        </w:rPr>
      </w:pPr>
      <w:r>
        <w:rPr>
          <w:rFonts w:hint="cs"/>
          <w:rtl/>
        </w:rPr>
        <w:t xml:space="preserve"> תשבור את המונופולים.</w:t>
      </w:r>
    </w:p>
    <w:p w14:paraId="416A2C4F" w14:textId="77777777" w:rsidR="00000000" w:rsidRDefault="00540457">
      <w:pPr>
        <w:pStyle w:val="a0"/>
        <w:rPr>
          <w:rFonts w:hint="cs"/>
          <w:rtl/>
        </w:rPr>
      </w:pPr>
    </w:p>
    <w:p w14:paraId="2132989C" w14:textId="77777777" w:rsidR="00000000" w:rsidRDefault="00540457">
      <w:pPr>
        <w:pStyle w:val="-"/>
        <w:rPr>
          <w:rtl/>
        </w:rPr>
      </w:pPr>
      <w:bookmarkStart w:id="431" w:name="FS000000437T03_12_2003_16_05_30"/>
      <w:bookmarkEnd w:id="431"/>
      <w:r>
        <w:rPr>
          <w:rFonts w:hint="eastAsia"/>
          <w:rtl/>
        </w:rPr>
        <w:t>אלי</w:t>
      </w:r>
      <w:r>
        <w:rPr>
          <w:rtl/>
        </w:rPr>
        <w:t xml:space="preserve"> בן-מנחם (העבודה-מימד):</w:t>
      </w:r>
    </w:p>
    <w:p w14:paraId="2D155E35" w14:textId="77777777" w:rsidR="00000000" w:rsidRDefault="00540457">
      <w:pPr>
        <w:pStyle w:val="a0"/>
        <w:ind w:firstLine="0"/>
        <w:rPr>
          <w:rFonts w:hint="cs"/>
          <w:rtl/>
        </w:rPr>
      </w:pPr>
    </w:p>
    <w:p w14:paraId="27CBE050" w14:textId="77777777" w:rsidR="00000000" w:rsidRDefault="00540457">
      <w:pPr>
        <w:pStyle w:val="a0"/>
        <w:rPr>
          <w:rFonts w:hint="cs"/>
          <w:rtl/>
        </w:rPr>
      </w:pPr>
      <w:r>
        <w:rPr>
          <w:rFonts w:hint="cs"/>
          <w:rtl/>
        </w:rPr>
        <w:t xml:space="preserve"> אני אומר לך שזה מין קרטל. תשים לב למה שקורה פה, הבנקים הגדולים הפכו להיות מין קרטל, וצריך להעביר את זה גם לממונה על ההגבלים העסקיים שיבדוק מה קורה פה. הכול שיתוף פע</w:t>
      </w:r>
      <w:r>
        <w:rPr>
          <w:rFonts w:hint="cs"/>
          <w:rtl/>
        </w:rPr>
        <w:t>ולה של יד ביד, והחלשים האלה, המסכנים, נופלים יום-יום ומתים ומתאבדים.</w:t>
      </w:r>
    </w:p>
    <w:p w14:paraId="5369145C" w14:textId="77777777" w:rsidR="00000000" w:rsidRDefault="00540457">
      <w:pPr>
        <w:pStyle w:val="a0"/>
        <w:rPr>
          <w:rFonts w:hint="cs"/>
          <w:rtl/>
        </w:rPr>
      </w:pPr>
    </w:p>
    <w:p w14:paraId="013EE937" w14:textId="77777777" w:rsidR="00000000" w:rsidRDefault="00540457">
      <w:pPr>
        <w:pStyle w:val="a0"/>
        <w:rPr>
          <w:rFonts w:hint="cs"/>
          <w:rtl/>
        </w:rPr>
      </w:pPr>
      <w:r>
        <w:rPr>
          <w:rFonts w:hint="cs"/>
          <w:rtl/>
        </w:rPr>
        <w:t xml:space="preserve"> אני מציע, אדוני היושב-ראש, אדוני השר, שיוקם גוף שיפקח על השערורייה של הבנקים, שיהיה לו הכוח להגביל את העמלות שהם גובים מאותם אנשים, והעומד בראש אלה שצריכים לבדוק את הבנקים לא יתנהג אתם </w:t>
      </w:r>
      <w:r>
        <w:rPr>
          <w:rFonts w:hint="cs"/>
          <w:rtl/>
        </w:rPr>
        <w:t xml:space="preserve">בהתאם לכך שאחרי שיסיים את תפקידו ייהפך מייד לאחד המנהלים הבכירים באותם הבנקים הגדולים, ואתה יודע למה אני מתכוון. תודה, אדוני היושב-ראש. </w:t>
      </w:r>
    </w:p>
    <w:p w14:paraId="658583A6" w14:textId="77777777" w:rsidR="00000000" w:rsidRDefault="00540457">
      <w:pPr>
        <w:pStyle w:val="a0"/>
        <w:rPr>
          <w:rFonts w:hint="cs"/>
          <w:rtl/>
        </w:rPr>
      </w:pPr>
    </w:p>
    <w:p w14:paraId="4E1858A3" w14:textId="77777777" w:rsidR="00000000" w:rsidRDefault="00540457">
      <w:pPr>
        <w:pStyle w:val="af1"/>
        <w:rPr>
          <w:rtl/>
        </w:rPr>
      </w:pPr>
      <w:r>
        <w:rPr>
          <w:rtl/>
        </w:rPr>
        <w:t>היו"ר יולי-יואל אדלשטיין:</w:t>
      </w:r>
    </w:p>
    <w:p w14:paraId="170D48A6" w14:textId="77777777" w:rsidR="00000000" w:rsidRDefault="00540457">
      <w:pPr>
        <w:pStyle w:val="a0"/>
        <w:rPr>
          <w:rtl/>
        </w:rPr>
      </w:pPr>
    </w:p>
    <w:p w14:paraId="73A8BD34" w14:textId="77777777" w:rsidR="00000000" w:rsidRDefault="00540457">
      <w:pPr>
        <w:pStyle w:val="a0"/>
        <w:rPr>
          <w:rFonts w:hint="cs"/>
          <w:rtl/>
        </w:rPr>
      </w:pPr>
      <w:r>
        <w:rPr>
          <w:rFonts w:hint="cs"/>
          <w:rtl/>
        </w:rPr>
        <w:t xml:space="preserve">תודה לחבר הכנסת אלי בן-מנחם. חבר הכנסת דוד טל, ואחריו </w:t>
      </w:r>
      <w:r>
        <w:rPr>
          <w:rtl/>
        </w:rPr>
        <w:t>–</w:t>
      </w:r>
      <w:r>
        <w:rPr>
          <w:rFonts w:hint="cs"/>
          <w:rtl/>
        </w:rPr>
        <w:t xml:space="preserve"> חבר הכנסת חיים אורון. בבקשה, אדוני.</w:t>
      </w:r>
      <w:r>
        <w:rPr>
          <w:rFonts w:hint="cs"/>
          <w:rtl/>
        </w:rPr>
        <w:t xml:space="preserve"> </w:t>
      </w:r>
    </w:p>
    <w:p w14:paraId="2B6F56DF" w14:textId="77777777" w:rsidR="00000000" w:rsidRDefault="00540457">
      <w:pPr>
        <w:pStyle w:val="a0"/>
        <w:rPr>
          <w:rFonts w:hint="cs"/>
          <w:rtl/>
        </w:rPr>
      </w:pPr>
    </w:p>
    <w:p w14:paraId="696480E7" w14:textId="77777777" w:rsidR="00000000" w:rsidRDefault="00540457">
      <w:pPr>
        <w:pStyle w:val="a"/>
        <w:rPr>
          <w:rtl/>
        </w:rPr>
      </w:pPr>
      <w:bookmarkStart w:id="432" w:name="FS000000493T03_12_2003_16_09_36"/>
      <w:bookmarkStart w:id="433" w:name="_Toc59448071"/>
      <w:bookmarkEnd w:id="432"/>
      <w:r>
        <w:rPr>
          <w:rFonts w:hint="eastAsia"/>
          <w:rtl/>
        </w:rPr>
        <w:t>דוד</w:t>
      </w:r>
      <w:r>
        <w:rPr>
          <w:rtl/>
        </w:rPr>
        <w:t xml:space="preserve"> טל (עם אחד):</w:t>
      </w:r>
      <w:bookmarkEnd w:id="433"/>
    </w:p>
    <w:p w14:paraId="4FB1FA3B" w14:textId="77777777" w:rsidR="00000000" w:rsidRDefault="00540457">
      <w:pPr>
        <w:pStyle w:val="a0"/>
        <w:ind w:firstLine="0"/>
        <w:rPr>
          <w:rFonts w:hint="cs"/>
          <w:rtl/>
        </w:rPr>
      </w:pPr>
    </w:p>
    <w:p w14:paraId="79D97AE1" w14:textId="77777777" w:rsidR="00000000" w:rsidRDefault="00540457">
      <w:pPr>
        <w:pStyle w:val="a0"/>
        <w:rPr>
          <w:rFonts w:hint="cs"/>
          <w:rtl/>
        </w:rPr>
      </w:pPr>
      <w:r>
        <w:rPr>
          <w:rFonts w:hint="cs"/>
          <w:rtl/>
        </w:rPr>
        <w:t xml:space="preserve">תודה. </w:t>
      </w:r>
    </w:p>
    <w:p w14:paraId="274BF496" w14:textId="77777777" w:rsidR="00000000" w:rsidRDefault="00540457">
      <w:pPr>
        <w:pStyle w:val="a0"/>
        <w:rPr>
          <w:rFonts w:hint="cs"/>
          <w:rtl/>
        </w:rPr>
      </w:pPr>
    </w:p>
    <w:p w14:paraId="27F2F93B" w14:textId="77777777" w:rsidR="00000000" w:rsidRDefault="00540457">
      <w:pPr>
        <w:pStyle w:val="a0"/>
        <w:rPr>
          <w:rFonts w:hint="cs"/>
          <w:rtl/>
        </w:rPr>
      </w:pPr>
      <w:r>
        <w:rPr>
          <w:rFonts w:hint="cs"/>
          <w:rtl/>
        </w:rPr>
        <w:t>אדוני היושב-ראש, חברי הכנסת, מכובדי השר במשרד האוצר, השר שטרית, אם תייר היה נוחת ביום שני האחרון בישראל והיה קורא את כותרות העיתונים, הוא בטח היה חושב שהגיע לשווייץ או לכל מקום אחר ששם הכלכלה פורחת, המשק משגשג, אין אבטלה, ממש ג</w:t>
      </w:r>
      <w:r>
        <w:rPr>
          <w:rFonts w:hint="cs"/>
          <w:rtl/>
        </w:rPr>
        <w:t>ן-עדן. גן-עדן כלכלי. למה הוא יחשוב כך? כי הוא קורא בכותרות העיתונים: רווח נקי של מיליארד שקלים ברבעון לחמשת הבנקים הגדולים. בחשבון  פשוט - רווח של 10 מיליוני שקל ביום.</w:t>
      </w:r>
    </w:p>
    <w:p w14:paraId="2F502500" w14:textId="77777777" w:rsidR="00000000" w:rsidRDefault="00540457">
      <w:pPr>
        <w:pStyle w:val="a0"/>
        <w:rPr>
          <w:rFonts w:hint="cs"/>
          <w:rtl/>
        </w:rPr>
      </w:pPr>
    </w:p>
    <w:p w14:paraId="30A83F4D" w14:textId="77777777" w:rsidR="00000000" w:rsidRDefault="00540457">
      <w:pPr>
        <w:pStyle w:val="a0"/>
        <w:rPr>
          <w:rFonts w:hint="cs"/>
          <w:rtl/>
        </w:rPr>
      </w:pPr>
      <w:r>
        <w:rPr>
          <w:rFonts w:hint="cs"/>
          <w:rtl/>
        </w:rPr>
        <w:t>אני מצהיר מראש שעיני לא צרה ברווחי בנק. בנקים זה עסק לכל דבר ועניין, והם צריכים להרוויח</w:t>
      </w:r>
      <w:r>
        <w:rPr>
          <w:rFonts w:hint="cs"/>
          <w:rtl/>
        </w:rPr>
        <w:t>, ואם הם לא ירוויחו, הבעלים יפטרו מחר את המנכ"ל. לא זאת הבעיה. הם צריכים להרוויח, אבל, אדוני השר, כנראה לצמיחה הזאת התכוון שר האוצר, הצמיחה שמנציחה את העשירים. אלה שרעבים, שכל יום מחפשים לספק את רעבונם, ימשיכו לחפש לספק. אליהם הצמיחה של ביבי לא תגיע. אמרתי</w:t>
      </w:r>
      <w:r>
        <w:rPr>
          <w:rFonts w:hint="cs"/>
          <w:rtl/>
        </w:rPr>
        <w:t xml:space="preserve"> את זה בעבר, ואני אומר את זה גם היום, אני סבור שגם אם יהיה נס כלכלי בתוכניות האלה של האוצר ותהיה צמיחה, הצמיחה לא תחלחל למטה עד השכבות התחתונות. היא תיעצר באיזה מקום בעשירונים העליונים. אני מאמין בזה בכל לב. </w:t>
      </w:r>
    </w:p>
    <w:p w14:paraId="41913FB2" w14:textId="77777777" w:rsidR="00000000" w:rsidRDefault="00540457">
      <w:pPr>
        <w:pStyle w:val="a0"/>
        <w:rPr>
          <w:rFonts w:hint="cs"/>
          <w:rtl/>
        </w:rPr>
      </w:pPr>
    </w:p>
    <w:p w14:paraId="7C455784" w14:textId="77777777" w:rsidR="00000000" w:rsidRDefault="00540457">
      <w:pPr>
        <w:pStyle w:val="a0"/>
        <w:rPr>
          <w:rFonts w:hint="cs"/>
          <w:rtl/>
        </w:rPr>
      </w:pPr>
      <w:r>
        <w:rPr>
          <w:rFonts w:hint="cs"/>
          <w:rtl/>
        </w:rPr>
        <w:t>אגב, ממשלת ישראל לא הקדישה אפילו עשר דקות לדיו</w:t>
      </w:r>
      <w:r>
        <w:rPr>
          <w:rFonts w:hint="cs"/>
          <w:rtl/>
        </w:rPr>
        <w:t>ן רציני בעוני.</w:t>
      </w:r>
      <w:r>
        <w:rPr>
          <w:rtl/>
        </w:rPr>
        <w:t xml:space="preserve"> </w:t>
      </w:r>
      <w:r>
        <w:rPr>
          <w:rFonts w:hint="cs"/>
          <w:rtl/>
        </w:rPr>
        <w:t xml:space="preserve">עשר דקות, ריבון העולמים, דוח העוני. אתה יודע מה, לתפארת מדינת ישראל, להראות לפחות שהנה, דיון רציני, שעה, שעתיים. לא. עשר דקות תמימות. עשר דקות זה רציני, זה נכון, זה ראוי? זה לא נלעג? </w:t>
      </w:r>
    </w:p>
    <w:p w14:paraId="0B3B6A94" w14:textId="77777777" w:rsidR="00000000" w:rsidRDefault="00540457">
      <w:pPr>
        <w:pStyle w:val="a0"/>
        <w:rPr>
          <w:rFonts w:hint="cs"/>
          <w:rtl/>
        </w:rPr>
      </w:pPr>
    </w:p>
    <w:p w14:paraId="01745A8E" w14:textId="77777777" w:rsidR="00000000" w:rsidRDefault="00540457">
      <w:pPr>
        <w:pStyle w:val="a0"/>
        <w:rPr>
          <w:rFonts w:hint="cs"/>
          <w:rtl/>
        </w:rPr>
      </w:pPr>
      <w:r>
        <w:rPr>
          <w:rFonts w:hint="cs"/>
          <w:rtl/>
        </w:rPr>
        <w:t>ובטח אתם, חברי חברי הכנסת, שואלים את עצמכם איך מצליחים ה</w:t>
      </w:r>
      <w:r>
        <w:rPr>
          <w:rFonts w:hint="cs"/>
          <w:rtl/>
        </w:rPr>
        <w:t xml:space="preserve">בנקים להגיע לרווחיות אדירה שכזאת בעוד המשק מצוי על הקרשים, למה בעצם רק הם בכל המשק המדוכא הזה מצליחים להציג דוחות מפוארים שכאלה. אני אספר לכם, פרופסור דוד לב-ארי, מומחה לבנקאות ודיקן המכללה האקדמית בנתניה אומר: יש דבר אחד שמשותף לכל המערכות הבנקאיות בעולם </w:t>
      </w:r>
      <w:r>
        <w:rPr>
          <w:rFonts w:hint="cs"/>
          <w:rtl/>
        </w:rPr>
        <w:t xml:space="preserve">- מרווחים פיננסיים ועמלות. המרווחים הם ההפרש בין הריבית שמשלמים הבנקים לחוסכים לבין הריבית שהם גובים מהלקוחות. יתר על כן, האחוז של הכנסות מעמלות מתוך סך ההכנסות של הבנקים איננו ניתן כלל להשוואה עם שום מקום אחר, שום מקום אחר במדינות העולם. במדינות המפותחות </w:t>
      </w:r>
      <w:r>
        <w:rPr>
          <w:rFonts w:hint="cs"/>
          <w:rtl/>
        </w:rPr>
        <w:t xml:space="preserve">התעשייתיות אין דבר כזה. </w:t>
      </w:r>
    </w:p>
    <w:p w14:paraId="67C2A232" w14:textId="77777777" w:rsidR="00000000" w:rsidRDefault="00540457">
      <w:pPr>
        <w:pStyle w:val="a0"/>
        <w:rPr>
          <w:rFonts w:hint="cs"/>
          <w:rtl/>
        </w:rPr>
      </w:pPr>
    </w:p>
    <w:p w14:paraId="30D5433D" w14:textId="77777777" w:rsidR="00000000" w:rsidRDefault="00540457">
      <w:pPr>
        <w:pStyle w:val="a0"/>
        <w:rPr>
          <w:rFonts w:hint="cs"/>
          <w:rtl/>
        </w:rPr>
      </w:pPr>
      <w:r>
        <w:rPr>
          <w:rFonts w:hint="cs"/>
          <w:rtl/>
        </w:rPr>
        <w:t>למשל, ב-2002 - ואדוני יודע את זה טוב - הכנסות הבנקים בישראל שמקורן היה במרווחים, היו נמוכות; ההכנסות מעמלות היוו מעל 70% מסך ההכנסות. 70%. על זה מילא. אמרתי קודם, עיני לא צרה, שיעשו עסקים, לשם זה הם צריכים להיות. עסקי הון זה בסדר.</w:t>
      </w:r>
      <w:r>
        <w:rPr>
          <w:rFonts w:hint="cs"/>
          <w:rtl/>
        </w:rPr>
        <w:t xml:space="preserve"> אבל אתם, חברי חברי הכנסת, בטח אוהבים לשמוע מספרים. המספרים בדרך כלל נעימים למשמע אוזן, מגבירים את תחושת המהימנות. </w:t>
      </w:r>
    </w:p>
    <w:p w14:paraId="00814FC2" w14:textId="77777777" w:rsidR="00000000" w:rsidRDefault="00540457">
      <w:pPr>
        <w:pStyle w:val="a0"/>
        <w:rPr>
          <w:rFonts w:hint="cs"/>
          <w:rtl/>
        </w:rPr>
      </w:pPr>
    </w:p>
    <w:p w14:paraId="7BDD7BB9" w14:textId="77777777" w:rsidR="00000000" w:rsidRDefault="00540457">
      <w:pPr>
        <w:pStyle w:val="af1"/>
        <w:rPr>
          <w:rtl/>
        </w:rPr>
      </w:pPr>
      <w:r>
        <w:rPr>
          <w:rtl/>
        </w:rPr>
        <w:t>היו"ר יולי-יואל אדלשטיין:</w:t>
      </w:r>
    </w:p>
    <w:p w14:paraId="7AE05586" w14:textId="77777777" w:rsidR="00000000" w:rsidRDefault="00540457">
      <w:pPr>
        <w:pStyle w:val="a0"/>
        <w:rPr>
          <w:rtl/>
        </w:rPr>
      </w:pPr>
    </w:p>
    <w:p w14:paraId="0B3E0206" w14:textId="77777777" w:rsidR="00000000" w:rsidRDefault="00540457">
      <w:pPr>
        <w:pStyle w:val="a0"/>
        <w:rPr>
          <w:rFonts w:hint="cs"/>
          <w:rtl/>
        </w:rPr>
      </w:pPr>
      <w:r>
        <w:rPr>
          <w:rFonts w:hint="cs"/>
          <w:rtl/>
        </w:rPr>
        <w:t xml:space="preserve">הזמן הוא גם מספרים, והוא הסתיים. אני מבקש לסכם. 30 שניות. </w:t>
      </w:r>
    </w:p>
    <w:p w14:paraId="64E05BE5" w14:textId="77777777" w:rsidR="00000000" w:rsidRDefault="00540457">
      <w:pPr>
        <w:pStyle w:val="a0"/>
        <w:rPr>
          <w:rFonts w:hint="cs"/>
          <w:rtl/>
        </w:rPr>
      </w:pPr>
    </w:p>
    <w:p w14:paraId="0E32577B" w14:textId="77777777" w:rsidR="00000000" w:rsidRDefault="00540457">
      <w:pPr>
        <w:pStyle w:val="-"/>
        <w:rPr>
          <w:rtl/>
        </w:rPr>
      </w:pPr>
      <w:bookmarkStart w:id="434" w:name="FS000000493T03_12_2003_16_20_14C"/>
      <w:bookmarkEnd w:id="434"/>
      <w:r>
        <w:rPr>
          <w:rtl/>
        </w:rPr>
        <w:t>דוד טל (עם אחד):</w:t>
      </w:r>
    </w:p>
    <w:p w14:paraId="3C52C3C1" w14:textId="77777777" w:rsidR="00000000" w:rsidRDefault="00540457">
      <w:pPr>
        <w:pStyle w:val="a0"/>
        <w:rPr>
          <w:rtl/>
        </w:rPr>
      </w:pPr>
    </w:p>
    <w:p w14:paraId="4E2C942F" w14:textId="77777777" w:rsidR="00000000" w:rsidRDefault="00540457">
      <w:pPr>
        <w:pStyle w:val="a0"/>
        <w:rPr>
          <w:rFonts w:hint="cs"/>
          <w:rtl/>
        </w:rPr>
      </w:pPr>
      <w:r>
        <w:rPr>
          <w:rFonts w:hint="cs"/>
          <w:rtl/>
        </w:rPr>
        <w:t xml:space="preserve">אני מסכם. בהשוואה בין-לאומית שערך </w:t>
      </w:r>
      <w:r>
        <w:rPr>
          <w:rFonts w:hint="cs"/>
          <w:rtl/>
        </w:rPr>
        <w:t>בנק ישראל בין עלויות עמלות לצרכן בארץ ובחוץ-לארץ הוא מצא שעלות העמלות שהושוו גבוהות בארץ ב-20% מהעלויות הממוצעות של עמלות מקבילות בעולם. מסתבר שיש תחומים שבהם אנחנו כן מדורגים גבוה בעולם. 42 מיליארד שקל זהו סכום היקף משיכות היתר בבנקים הגדולים. ועל מה בעצם</w:t>
      </w:r>
      <w:r>
        <w:rPr>
          <w:rFonts w:hint="cs"/>
          <w:rtl/>
        </w:rPr>
        <w:t xml:space="preserve"> מצביע המספר הענק הזה, 42 מיליארד שקל? המספר הענק הזה מבטא את רמת הרגישות על ההדק של הבנקים במתן אשראי. ולפי המספר האסטרונומי הזה קל לדעת - רמת הרגישות שלהם למתן אשראי כמעט שאיננה קיימת. הבנקים נותנים ללקוחות בקלות, בקלי קלות, למשוך אשראי חורג. האם האזרח ה</w:t>
      </w:r>
      <w:r>
        <w:rPr>
          <w:rFonts w:hint="cs"/>
          <w:rtl/>
        </w:rPr>
        <w:t xml:space="preserve">סביר, הממוצע, יודע כמה הוא משלם על אשראי חריג? אני אומר לכם, חד-משמעית לא. הריבית על החריגה היא קטלנית, 14%--16% ריבית, משהו ברמות של ברוני הסמים של קולומביה.  לא נשמע כדבר הזה, וכאן זה קורה. </w:t>
      </w:r>
    </w:p>
    <w:p w14:paraId="1F3DBD72" w14:textId="77777777" w:rsidR="00000000" w:rsidRDefault="00540457">
      <w:pPr>
        <w:pStyle w:val="a0"/>
        <w:rPr>
          <w:rFonts w:hint="cs"/>
          <w:rtl/>
        </w:rPr>
      </w:pPr>
    </w:p>
    <w:p w14:paraId="1E99873F" w14:textId="77777777" w:rsidR="00000000" w:rsidRDefault="00540457">
      <w:pPr>
        <w:pStyle w:val="af1"/>
        <w:rPr>
          <w:rtl/>
        </w:rPr>
      </w:pPr>
      <w:r>
        <w:rPr>
          <w:rtl/>
        </w:rPr>
        <w:t>היו"ר יולי-יואל אדלשטיין:</w:t>
      </w:r>
    </w:p>
    <w:p w14:paraId="02E644A5" w14:textId="77777777" w:rsidR="00000000" w:rsidRDefault="00540457">
      <w:pPr>
        <w:pStyle w:val="a0"/>
        <w:rPr>
          <w:rtl/>
        </w:rPr>
      </w:pPr>
    </w:p>
    <w:p w14:paraId="56E42FBA" w14:textId="77777777" w:rsidR="00000000" w:rsidRDefault="00540457">
      <w:pPr>
        <w:pStyle w:val="a0"/>
        <w:rPr>
          <w:rFonts w:hint="cs"/>
          <w:rtl/>
        </w:rPr>
      </w:pPr>
      <w:r>
        <w:rPr>
          <w:rFonts w:hint="cs"/>
          <w:rtl/>
        </w:rPr>
        <w:t xml:space="preserve">חבר הכנסת טל. </w:t>
      </w:r>
    </w:p>
    <w:p w14:paraId="0B07DED9" w14:textId="77777777" w:rsidR="00000000" w:rsidRDefault="00540457">
      <w:pPr>
        <w:pStyle w:val="a0"/>
        <w:rPr>
          <w:rFonts w:hint="cs"/>
          <w:rtl/>
        </w:rPr>
      </w:pPr>
    </w:p>
    <w:p w14:paraId="47FCE101" w14:textId="77777777" w:rsidR="00000000" w:rsidRDefault="00540457">
      <w:pPr>
        <w:pStyle w:val="-"/>
        <w:rPr>
          <w:rtl/>
        </w:rPr>
      </w:pPr>
      <w:bookmarkStart w:id="435" w:name="FS000000493T03_12_2003_16_25_15C"/>
      <w:bookmarkEnd w:id="435"/>
      <w:r>
        <w:rPr>
          <w:rtl/>
        </w:rPr>
        <w:t>דוד טל (עם אחד):</w:t>
      </w:r>
    </w:p>
    <w:p w14:paraId="4B50C9B7" w14:textId="77777777" w:rsidR="00000000" w:rsidRDefault="00540457">
      <w:pPr>
        <w:pStyle w:val="a0"/>
        <w:rPr>
          <w:rtl/>
        </w:rPr>
      </w:pPr>
    </w:p>
    <w:p w14:paraId="75574FF6" w14:textId="77777777" w:rsidR="00000000" w:rsidRDefault="00540457">
      <w:pPr>
        <w:pStyle w:val="a0"/>
        <w:rPr>
          <w:rFonts w:hint="cs"/>
          <w:rtl/>
        </w:rPr>
      </w:pPr>
      <w:r>
        <w:rPr>
          <w:rFonts w:hint="cs"/>
          <w:rtl/>
        </w:rPr>
        <w:t>ב</w:t>
      </w:r>
      <w:r>
        <w:rPr>
          <w:rFonts w:hint="cs"/>
          <w:rtl/>
        </w:rPr>
        <w:t>רשותך, משפט אחרון. בכל זאת, למה רק הם, במשק המדוכא הזה, מצליחים להציג דוחות מפוארים כאלה?  התשובה על כך פשוטה. התאגידים הבנקאיים יודעים שלמצרך שהם מוכרים יש ביקוש קשיח הדומה למשל לביקוש של תרופות. תרופה שמישהו זקוק לה, הוא מוכן לשלם עליה הרבה יותר מכפי שהי</w:t>
      </w:r>
      <w:r>
        <w:rPr>
          <w:rFonts w:hint="cs"/>
          <w:rtl/>
        </w:rPr>
        <w:t xml:space="preserve">א שווה, ואת זה יודעים גם הבנקאים. </w:t>
      </w:r>
    </w:p>
    <w:p w14:paraId="31A39272" w14:textId="77777777" w:rsidR="00000000" w:rsidRDefault="00540457">
      <w:pPr>
        <w:pStyle w:val="a0"/>
        <w:rPr>
          <w:rFonts w:hint="cs"/>
          <w:rtl/>
        </w:rPr>
      </w:pPr>
    </w:p>
    <w:p w14:paraId="6B35DF7A" w14:textId="77777777" w:rsidR="00000000" w:rsidRDefault="00540457">
      <w:pPr>
        <w:pStyle w:val="a0"/>
        <w:rPr>
          <w:rFonts w:hint="cs"/>
          <w:rtl/>
        </w:rPr>
      </w:pPr>
      <w:r>
        <w:rPr>
          <w:rFonts w:hint="cs"/>
          <w:rtl/>
        </w:rPr>
        <w:t>היות שבמצוות היושב-ראש אני צריך לסיים, אני רוצה לפנות אליכם, אזרחי מדינת ישראל, אל תהיו "פראיירים". קודם כול, אפשר להתווכח על העמלות, אפשר להתווכח עם מנהלי הבנקים על הריביות. אל תלכו כצאן, כעדר שמוכרח את הכסף הזה ומשלם כ</w:t>
      </w:r>
      <w:r>
        <w:rPr>
          <w:rFonts w:hint="cs"/>
          <w:rtl/>
        </w:rPr>
        <w:t xml:space="preserve">ל מחיר. הריבית היא ריבית נשך, ואתם צריכים לעצור את זה. בכוחכם כצרכנים לעשות את זה. תודה רבה, אדוני. </w:t>
      </w:r>
    </w:p>
    <w:p w14:paraId="0CCB30C7" w14:textId="77777777" w:rsidR="00000000" w:rsidRDefault="00540457">
      <w:pPr>
        <w:pStyle w:val="a0"/>
        <w:rPr>
          <w:rFonts w:hint="cs"/>
          <w:rtl/>
        </w:rPr>
      </w:pPr>
    </w:p>
    <w:p w14:paraId="6A1AF3AB" w14:textId="77777777" w:rsidR="00000000" w:rsidRDefault="00540457">
      <w:pPr>
        <w:pStyle w:val="af1"/>
        <w:rPr>
          <w:rtl/>
        </w:rPr>
      </w:pPr>
      <w:r>
        <w:rPr>
          <w:rtl/>
        </w:rPr>
        <w:t>היו"ר יולי-יואל אדלשטיין:</w:t>
      </w:r>
    </w:p>
    <w:p w14:paraId="2702DBDC" w14:textId="77777777" w:rsidR="00000000" w:rsidRDefault="00540457">
      <w:pPr>
        <w:pStyle w:val="a0"/>
        <w:rPr>
          <w:rtl/>
        </w:rPr>
      </w:pPr>
    </w:p>
    <w:p w14:paraId="33B9609D" w14:textId="77777777" w:rsidR="00000000" w:rsidRDefault="00540457">
      <w:pPr>
        <w:pStyle w:val="a0"/>
        <w:rPr>
          <w:rFonts w:hint="cs"/>
          <w:rtl/>
        </w:rPr>
      </w:pPr>
      <w:r>
        <w:rPr>
          <w:rFonts w:hint="cs"/>
          <w:rtl/>
        </w:rPr>
        <w:t xml:space="preserve">תודה לחבר הכנסת טל. חבר הכנסת חיים אורון; ואחרון הדוברים בהצעה הזאת הוא חבר הכנסת חיים כץ. </w:t>
      </w:r>
    </w:p>
    <w:p w14:paraId="69BC2AC5" w14:textId="77777777" w:rsidR="00000000" w:rsidRDefault="00540457">
      <w:pPr>
        <w:pStyle w:val="a0"/>
        <w:rPr>
          <w:rFonts w:hint="cs"/>
          <w:rtl/>
        </w:rPr>
      </w:pPr>
    </w:p>
    <w:p w14:paraId="72C1A932" w14:textId="77777777" w:rsidR="00000000" w:rsidRDefault="00540457">
      <w:pPr>
        <w:pStyle w:val="a"/>
        <w:rPr>
          <w:rtl/>
        </w:rPr>
      </w:pPr>
      <w:bookmarkStart w:id="436" w:name="FS000001065T03_12_2003_15_48_39"/>
      <w:bookmarkStart w:id="437" w:name="_Toc59448072"/>
      <w:bookmarkEnd w:id="436"/>
      <w:r>
        <w:rPr>
          <w:rFonts w:hint="eastAsia"/>
          <w:rtl/>
        </w:rPr>
        <w:t>חיים</w:t>
      </w:r>
      <w:r>
        <w:rPr>
          <w:rtl/>
        </w:rPr>
        <w:t xml:space="preserve"> אורון (מרצ):</w:t>
      </w:r>
      <w:bookmarkEnd w:id="437"/>
    </w:p>
    <w:p w14:paraId="0A84D702" w14:textId="77777777" w:rsidR="00000000" w:rsidRDefault="00540457">
      <w:pPr>
        <w:pStyle w:val="a0"/>
        <w:rPr>
          <w:rFonts w:hint="cs"/>
          <w:rtl/>
        </w:rPr>
      </w:pPr>
    </w:p>
    <w:p w14:paraId="25391450" w14:textId="77777777" w:rsidR="00000000" w:rsidRDefault="00540457">
      <w:pPr>
        <w:pStyle w:val="a0"/>
        <w:rPr>
          <w:rFonts w:hint="cs"/>
          <w:rtl/>
        </w:rPr>
      </w:pPr>
      <w:r>
        <w:rPr>
          <w:rFonts w:hint="cs"/>
          <w:rtl/>
        </w:rPr>
        <w:t>אדוני היושב-ראש</w:t>
      </w:r>
      <w:r>
        <w:rPr>
          <w:rFonts w:hint="cs"/>
          <w:rtl/>
        </w:rPr>
        <w:t xml:space="preserve">, חברי הכנסת, במסגרת של שלוש דקות, אני אפילו לא מתיימר להתמודד עם השאלה הזאת כולה. אבל, אדוני השר במשרד האוצר, אני שומע בוקר וערב, כנראה ככה עושים בתורת ה"ספינים" - אני שומע כל הזמן משר האוצר את המשולש מס-קצבה-מונופולים. אנחנו נוריד את המס, אנחנו נקטין את </w:t>
      </w:r>
      <w:r>
        <w:rPr>
          <w:rFonts w:hint="cs"/>
          <w:rtl/>
        </w:rPr>
        <w:t xml:space="preserve">הקצבה, אנחנו נשבור את המונופולים, ואז המשק יירפא. טוב, נחכה. </w:t>
      </w:r>
    </w:p>
    <w:p w14:paraId="19CCF777" w14:textId="77777777" w:rsidR="00000000" w:rsidRDefault="00540457">
      <w:pPr>
        <w:pStyle w:val="a0"/>
        <w:rPr>
          <w:rFonts w:hint="cs"/>
          <w:rtl/>
        </w:rPr>
      </w:pPr>
    </w:p>
    <w:p w14:paraId="673E3EC2" w14:textId="77777777" w:rsidR="00000000" w:rsidRDefault="00540457">
      <w:pPr>
        <w:pStyle w:val="a0"/>
        <w:rPr>
          <w:rFonts w:hint="cs"/>
          <w:rtl/>
        </w:rPr>
      </w:pPr>
      <w:r>
        <w:rPr>
          <w:rFonts w:hint="cs"/>
          <w:rtl/>
        </w:rPr>
        <w:t>אבל, אני שומע על מונופולים. יש לו בעיה נוראית עם מונופול החלב. כ-5,000 יצרני חלב, זאת הבעיה שלו. יש לו  בעיה נוראית עם עובדי הנמל. יש לו בעיה נוראית עם עובדי "מקורות". הוא אף לא הזכיר למשל את "</w:t>
      </w:r>
      <w:r>
        <w:rPr>
          <w:rFonts w:hint="cs"/>
          <w:rtl/>
        </w:rPr>
        <w:t>אסם" ואת "עלית". הוא אף פעם לא הזכיר את התמונה הזאת פה. בכל זאת.</w:t>
      </w:r>
    </w:p>
    <w:p w14:paraId="59FA90F6" w14:textId="77777777" w:rsidR="00000000" w:rsidRDefault="00540457">
      <w:pPr>
        <w:pStyle w:val="a0"/>
        <w:rPr>
          <w:rFonts w:hint="cs"/>
          <w:rtl/>
        </w:rPr>
      </w:pPr>
    </w:p>
    <w:p w14:paraId="7C980A33" w14:textId="77777777" w:rsidR="00000000" w:rsidRDefault="00540457">
      <w:pPr>
        <w:pStyle w:val="a0"/>
        <w:rPr>
          <w:rFonts w:hint="cs"/>
          <w:rtl/>
        </w:rPr>
      </w:pPr>
      <w:r>
        <w:rPr>
          <w:rFonts w:hint="cs"/>
          <w:rtl/>
        </w:rPr>
        <w:t xml:space="preserve">אתה צודק, חבר הכנסת יהלום, וכן חברים אחרים. אין לי טענה לבנקים. חבר הכנסת דוד טל פנה אל ציבור הצרכנים. חבר הכנסת יהלום פנה אל הבנקים שיגלו חמלה. אני פונה למי שמנהל את העסק. שר האוצר מנהל את </w:t>
      </w:r>
      <w:r>
        <w:rPr>
          <w:rFonts w:hint="cs"/>
          <w:rtl/>
        </w:rPr>
        <w:t xml:space="preserve">כל העניין. כך הוא לפחות עושה רושם, עושה הצגה כזאת. תגיד, אין שום דבר שניתן  לעשות במיליארד הזה ברבעון? זו בדיוק התמונה? זו הפרופורציה בין העמלה והריבית? בסינגפור, באירלנד - שמעת היום את סינגפור ואירלנד, שטרית? אם לא, בטח הוא אמר לך. אם לא לך, הוא אמר לנו. </w:t>
      </w:r>
    </w:p>
    <w:p w14:paraId="6FCC48C0" w14:textId="77777777" w:rsidR="00000000" w:rsidRDefault="00540457">
      <w:pPr>
        <w:pStyle w:val="a0"/>
        <w:rPr>
          <w:rFonts w:hint="cs"/>
          <w:rtl/>
        </w:rPr>
      </w:pPr>
    </w:p>
    <w:p w14:paraId="0B0FE244" w14:textId="77777777" w:rsidR="00000000" w:rsidRDefault="00540457">
      <w:pPr>
        <w:pStyle w:val="af0"/>
        <w:rPr>
          <w:rtl/>
        </w:rPr>
      </w:pPr>
      <w:r>
        <w:rPr>
          <w:rFonts w:hint="eastAsia"/>
          <w:rtl/>
        </w:rPr>
        <w:t>אלי</w:t>
      </w:r>
      <w:r>
        <w:rPr>
          <w:rtl/>
        </w:rPr>
        <w:t xml:space="preserve"> בן-מנחם (העבודה-מימד):</w:t>
      </w:r>
    </w:p>
    <w:p w14:paraId="7B680F8F" w14:textId="77777777" w:rsidR="00000000" w:rsidRDefault="00540457">
      <w:pPr>
        <w:pStyle w:val="a0"/>
        <w:rPr>
          <w:rFonts w:hint="cs"/>
          <w:rtl/>
        </w:rPr>
      </w:pPr>
    </w:p>
    <w:p w14:paraId="6229DE61" w14:textId="77777777" w:rsidR="00000000" w:rsidRDefault="00540457">
      <w:pPr>
        <w:pStyle w:val="a0"/>
        <w:rPr>
          <w:rFonts w:hint="cs"/>
          <w:rtl/>
        </w:rPr>
      </w:pPr>
      <w:r>
        <w:rPr>
          <w:rFonts w:hint="cs"/>
          <w:rtl/>
        </w:rPr>
        <w:t xml:space="preserve">זה שוד חוקי. </w:t>
      </w:r>
    </w:p>
    <w:p w14:paraId="7B450BC5" w14:textId="77777777" w:rsidR="00000000" w:rsidRDefault="00540457">
      <w:pPr>
        <w:pStyle w:val="a0"/>
        <w:rPr>
          <w:rFonts w:hint="cs"/>
          <w:rtl/>
        </w:rPr>
      </w:pPr>
    </w:p>
    <w:p w14:paraId="22E19149" w14:textId="77777777" w:rsidR="00000000" w:rsidRDefault="00540457">
      <w:pPr>
        <w:pStyle w:val="-"/>
        <w:rPr>
          <w:rtl/>
        </w:rPr>
      </w:pPr>
      <w:bookmarkStart w:id="438" w:name="FS000001065T03_12_2003_15_50_38C"/>
      <w:bookmarkEnd w:id="438"/>
      <w:r>
        <w:rPr>
          <w:rtl/>
        </w:rPr>
        <w:t>חיים אורון (מרצ):</w:t>
      </w:r>
    </w:p>
    <w:p w14:paraId="428F55CA" w14:textId="77777777" w:rsidR="00000000" w:rsidRDefault="00540457">
      <w:pPr>
        <w:pStyle w:val="a0"/>
        <w:rPr>
          <w:rtl/>
        </w:rPr>
      </w:pPr>
    </w:p>
    <w:p w14:paraId="0FDB1009" w14:textId="77777777" w:rsidR="00000000" w:rsidRDefault="00540457">
      <w:pPr>
        <w:pStyle w:val="a0"/>
        <w:rPr>
          <w:rFonts w:hint="cs"/>
          <w:rtl/>
        </w:rPr>
      </w:pPr>
      <w:r>
        <w:rPr>
          <w:rFonts w:hint="cs"/>
          <w:rtl/>
        </w:rPr>
        <w:t xml:space="preserve">אז אל תביא השוואות בין-לאומיות, כי אסור, זה רק סינגפור ואירלנד. זו התמונה. אין פה מה לעשות? אני לא רוצה להיכנס לתחרות מי יבקר את מי - את הבנקים, את בעלי הבנקים? עזוב אותי גם משרי אריסון. </w:t>
      </w:r>
    </w:p>
    <w:p w14:paraId="6202E117" w14:textId="77777777" w:rsidR="00000000" w:rsidRDefault="00540457">
      <w:pPr>
        <w:pStyle w:val="a0"/>
        <w:rPr>
          <w:rFonts w:hint="cs"/>
          <w:rtl/>
        </w:rPr>
      </w:pPr>
    </w:p>
    <w:p w14:paraId="2382158F" w14:textId="77777777" w:rsidR="00000000" w:rsidRDefault="00540457">
      <w:pPr>
        <w:pStyle w:val="af0"/>
        <w:rPr>
          <w:rtl/>
        </w:rPr>
      </w:pPr>
      <w:r>
        <w:rPr>
          <w:rFonts w:hint="eastAsia"/>
          <w:rtl/>
        </w:rPr>
        <w:t>השר</w:t>
      </w:r>
      <w:r>
        <w:rPr>
          <w:rtl/>
        </w:rPr>
        <w:t xml:space="preserve"> מאיר שטרית:</w:t>
      </w:r>
    </w:p>
    <w:p w14:paraId="5081DF7F" w14:textId="77777777" w:rsidR="00000000" w:rsidRDefault="00540457">
      <w:pPr>
        <w:pStyle w:val="a0"/>
        <w:rPr>
          <w:rFonts w:hint="cs"/>
          <w:rtl/>
        </w:rPr>
      </w:pPr>
    </w:p>
    <w:p w14:paraId="2167EF18" w14:textId="77777777" w:rsidR="00000000" w:rsidRDefault="00540457">
      <w:pPr>
        <w:pStyle w:val="a0"/>
        <w:rPr>
          <w:rFonts w:hint="cs"/>
          <w:rtl/>
        </w:rPr>
      </w:pPr>
      <w:r>
        <w:rPr>
          <w:rFonts w:hint="cs"/>
          <w:rtl/>
        </w:rPr>
        <w:t xml:space="preserve">מה אתה מציע? </w:t>
      </w:r>
    </w:p>
    <w:p w14:paraId="2B4C2B09" w14:textId="77777777" w:rsidR="00000000" w:rsidRDefault="00540457">
      <w:pPr>
        <w:pStyle w:val="a0"/>
        <w:rPr>
          <w:rFonts w:hint="cs"/>
          <w:rtl/>
        </w:rPr>
      </w:pPr>
    </w:p>
    <w:p w14:paraId="241BBE68" w14:textId="77777777" w:rsidR="00000000" w:rsidRDefault="00540457">
      <w:pPr>
        <w:pStyle w:val="-"/>
        <w:rPr>
          <w:rtl/>
        </w:rPr>
      </w:pPr>
      <w:bookmarkStart w:id="439" w:name="FS000001065T03_12_2003_15_50_57C"/>
      <w:bookmarkEnd w:id="439"/>
      <w:r>
        <w:rPr>
          <w:rtl/>
        </w:rPr>
        <w:t>חיים אורון (מרצ):</w:t>
      </w:r>
    </w:p>
    <w:p w14:paraId="57644FDB" w14:textId="77777777" w:rsidR="00000000" w:rsidRDefault="00540457">
      <w:pPr>
        <w:pStyle w:val="a0"/>
        <w:rPr>
          <w:rtl/>
        </w:rPr>
      </w:pPr>
    </w:p>
    <w:p w14:paraId="3E58679D" w14:textId="77777777" w:rsidR="00000000" w:rsidRDefault="00540457">
      <w:pPr>
        <w:pStyle w:val="a0"/>
        <w:rPr>
          <w:rFonts w:hint="cs"/>
          <w:rtl/>
        </w:rPr>
      </w:pPr>
      <w:r>
        <w:rPr>
          <w:rFonts w:hint="cs"/>
          <w:rtl/>
        </w:rPr>
        <w:t>סליחה,  מה אני מציע לעשות? אתם מדברים על ריכוזיות במשק? אתם מדברים על תנועה קשה של הצרכן בין הבנקים? אתם מדברים על בעיית התחרות? אתם מדברים על פיקוח על עמלות? תאמין לי, מפעלי התעשייה, המפעלים הקטנים, לא ישלמו</w:t>
      </w:r>
      <w:r>
        <w:rPr>
          <w:rFonts w:hint="cs"/>
          <w:rtl/>
        </w:rPr>
        <w:t xml:space="preserve"> במשך עשר שנים לנמלים את מה שמשלמים ברבעון אחד, לפעמים בחודש אחד לבנקים עבור ריבית היתר ועבור העמלות. </w:t>
      </w:r>
    </w:p>
    <w:p w14:paraId="608BD0D1" w14:textId="77777777" w:rsidR="00000000" w:rsidRDefault="00540457">
      <w:pPr>
        <w:pStyle w:val="a0"/>
        <w:rPr>
          <w:rFonts w:hint="cs"/>
          <w:rtl/>
        </w:rPr>
      </w:pPr>
    </w:p>
    <w:p w14:paraId="6ED6D982" w14:textId="77777777" w:rsidR="00000000" w:rsidRDefault="00540457">
      <w:pPr>
        <w:pStyle w:val="a0"/>
        <w:rPr>
          <w:rFonts w:hint="cs"/>
          <w:rtl/>
        </w:rPr>
      </w:pPr>
      <w:r>
        <w:rPr>
          <w:rFonts w:hint="cs"/>
          <w:rtl/>
        </w:rPr>
        <w:t>אז תשקיע 2%, הרי המיון - במה מתעסקים ובמה לא מתעסקים אינו מקרי. זה לא מקרי שמתעסקים עם החלב ולא מתעסקים עם "אסם". אגב, אני לא בא להתעסק עם "אסם", כי למד</w:t>
      </w:r>
      <w:r>
        <w:rPr>
          <w:rFonts w:hint="cs"/>
          <w:rtl/>
        </w:rPr>
        <w:t xml:space="preserve">תי שבשוק המודרני יהיה תהליך של גיבוש כוחות יותר ויותר גדולים. אז אל תרמו את הציבור, אל תעשו הצגות שאתם נלחמים בזה, כי בנושאים האמיתיים שבהם - איך אתם קוראים לזה - יש חסמים, יש כשלי שוק, יש לכם סט שלם של שמות להסביר למה זה מעוות. </w:t>
      </w:r>
    </w:p>
    <w:p w14:paraId="43634C88" w14:textId="77777777" w:rsidR="00000000" w:rsidRDefault="00540457">
      <w:pPr>
        <w:pStyle w:val="a0"/>
        <w:ind w:firstLine="0"/>
        <w:rPr>
          <w:rFonts w:hint="cs"/>
          <w:rtl/>
        </w:rPr>
      </w:pPr>
    </w:p>
    <w:p w14:paraId="537BE46F" w14:textId="77777777" w:rsidR="00000000" w:rsidRDefault="00540457">
      <w:pPr>
        <w:pStyle w:val="af1"/>
        <w:rPr>
          <w:rtl/>
        </w:rPr>
      </w:pPr>
      <w:r>
        <w:rPr>
          <w:rtl/>
        </w:rPr>
        <w:t>היו"ר יולי-יואל אדלשטיין:</w:t>
      </w:r>
    </w:p>
    <w:p w14:paraId="52F746CC" w14:textId="77777777" w:rsidR="00000000" w:rsidRDefault="00540457">
      <w:pPr>
        <w:pStyle w:val="a0"/>
        <w:rPr>
          <w:rtl/>
        </w:rPr>
      </w:pPr>
    </w:p>
    <w:p w14:paraId="7363DD18" w14:textId="77777777" w:rsidR="00000000" w:rsidRDefault="00540457">
      <w:pPr>
        <w:pStyle w:val="a0"/>
        <w:rPr>
          <w:rFonts w:hint="cs"/>
          <w:rtl/>
        </w:rPr>
      </w:pPr>
      <w:r>
        <w:rPr>
          <w:rFonts w:hint="cs"/>
          <w:rtl/>
        </w:rPr>
        <w:t xml:space="preserve">נא לסיים. </w:t>
      </w:r>
    </w:p>
    <w:p w14:paraId="5925CB84" w14:textId="77777777" w:rsidR="00000000" w:rsidRDefault="00540457">
      <w:pPr>
        <w:pStyle w:val="a0"/>
        <w:ind w:firstLine="0"/>
        <w:rPr>
          <w:rFonts w:hint="cs"/>
          <w:rtl/>
        </w:rPr>
      </w:pPr>
    </w:p>
    <w:p w14:paraId="19FD7314" w14:textId="77777777" w:rsidR="00000000" w:rsidRDefault="00540457">
      <w:pPr>
        <w:pStyle w:val="-"/>
        <w:rPr>
          <w:rtl/>
        </w:rPr>
      </w:pPr>
      <w:bookmarkStart w:id="440" w:name="FS000001065T03_12_2003_16_08_59C"/>
      <w:bookmarkEnd w:id="440"/>
      <w:r>
        <w:rPr>
          <w:rtl/>
        </w:rPr>
        <w:t>חיים אורון (מרצ):</w:t>
      </w:r>
    </w:p>
    <w:p w14:paraId="2B347DDD" w14:textId="77777777" w:rsidR="00000000" w:rsidRDefault="00540457">
      <w:pPr>
        <w:pStyle w:val="a0"/>
        <w:rPr>
          <w:rtl/>
        </w:rPr>
      </w:pPr>
    </w:p>
    <w:p w14:paraId="17CD5896" w14:textId="77777777" w:rsidR="00000000" w:rsidRDefault="00540457">
      <w:pPr>
        <w:pStyle w:val="a0"/>
        <w:rPr>
          <w:rFonts w:hint="cs"/>
          <w:rtl/>
        </w:rPr>
      </w:pPr>
      <w:r>
        <w:rPr>
          <w:rFonts w:hint="cs"/>
          <w:rtl/>
        </w:rPr>
        <w:t xml:space="preserve">לכן, אדוני השר במשרד האוצר, הפעם אני רוצה לשאול אותך מה אני מציע. אלא אם כן אתה אומר לי מה אתה רוצה, כך זה צריך להיות. </w:t>
      </w:r>
    </w:p>
    <w:p w14:paraId="3BCC290A" w14:textId="77777777" w:rsidR="00000000" w:rsidRDefault="00540457">
      <w:pPr>
        <w:pStyle w:val="a0"/>
        <w:ind w:firstLine="0"/>
        <w:rPr>
          <w:rFonts w:hint="cs"/>
          <w:rtl/>
        </w:rPr>
      </w:pPr>
    </w:p>
    <w:p w14:paraId="224F4777" w14:textId="77777777" w:rsidR="00000000" w:rsidRDefault="00540457">
      <w:pPr>
        <w:pStyle w:val="af1"/>
        <w:rPr>
          <w:rtl/>
        </w:rPr>
      </w:pPr>
      <w:r>
        <w:rPr>
          <w:rtl/>
        </w:rPr>
        <w:t>היו"ר יולי-יואל אדלשטיין:</w:t>
      </w:r>
    </w:p>
    <w:p w14:paraId="56756A1C" w14:textId="77777777" w:rsidR="00000000" w:rsidRDefault="00540457">
      <w:pPr>
        <w:pStyle w:val="a0"/>
        <w:rPr>
          <w:rtl/>
        </w:rPr>
      </w:pPr>
    </w:p>
    <w:p w14:paraId="717491C1" w14:textId="77777777" w:rsidR="00000000" w:rsidRDefault="00540457">
      <w:pPr>
        <w:pStyle w:val="a0"/>
        <w:rPr>
          <w:rFonts w:hint="cs"/>
          <w:rtl/>
        </w:rPr>
      </w:pPr>
      <w:r>
        <w:rPr>
          <w:rFonts w:hint="cs"/>
          <w:rtl/>
        </w:rPr>
        <w:t>עוד שלוש דקות אנחנו נשמע. תודה רבה, חבר הכנסת חיים אורון. חבר הכנסת חיים כץ</w:t>
      </w:r>
      <w:r>
        <w:rPr>
          <w:rFonts w:hint="cs"/>
          <w:rtl/>
        </w:rPr>
        <w:t xml:space="preserve">. ואחריך אנחנו נשמע מה מציע השר שטרית. בבקשה, אדוני. </w:t>
      </w:r>
    </w:p>
    <w:p w14:paraId="2008944C" w14:textId="77777777" w:rsidR="00000000" w:rsidRDefault="00540457">
      <w:pPr>
        <w:pStyle w:val="a0"/>
        <w:ind w:firstLine="0"/>
        <w:rPr>
          <w:rFonts w:hint="cs"/>
          <w:rtl/>
        </w:rPr>
      </w:pPr>
    </w:p>
    <w:p w14:paraId="042DF2C4" w14:textId="77777777" w:rsidR="00000000" w:rsidRDefault="00540457">
      <w:pPr>
        <w:pStyle w:val="a"/>
        <w:rPr>
          <w:rtl/>
        </w:rPr>
      </w:pPr>
      <w:bookmarkStart w:id="441" w:name="FS000000556T03_12_2003_16_10_15"/>
      <w:bookmarkStart w:id="442" w:name="_Toc59448073"/>
      <w:bookmarkEnd w:id="441"/>
      <w:r>
        <w:rPr>
          <w:rtl/>
        </w:rPr>
        <w:t>חיים כץ (הליכוד):</w:t>
      </w:r>
      <w:bookmarkEnd w:id="442"/>
    </w:p>
    <w:p w14:paraId="71C703CB" w14:textId="77777777" w:rsidR="00000000" w:rsidRDefault="00540457">
      <w:pPr>
        <w:pStyle w:val="a0"/>
        <w:rPr>
          <w:rtl/>
        </w:rPr>
      </w:pPr>
    </w:p>
    <w:p w14:paraId="7AE98498" w14:textId="77777777" w:rsidR="00000000" w:rsidRDefault="00540457">
      <w:pPr>
        <w:pStyle w:val="a0"/>
        <w:rPr>
          <w:rFonts w:hint="cs"/>
          <w:rtl/>
        </w:rPr>
      </w:pPr>
      <w:r>
        <w:rPr>
          <w:rFonts w:hint="cs"/>
          <w:rtl/>
        </w:rPr>
        <w:t>אדוני היושב-ראש, חברי הכנסת, אנחנו בעד מפעלים שעובדים ומרוויחים מעבודה קשה. חמשת הבנקים הגדולים פרסמו נתונים על רווח של מיליארד שקל כולם ביחד, ברבעון השלישי. והם צוחקים כל הדרך אל הב</w:t>
      </w:r>
      <w:r>
        <w:rPr>
          <w:rFonts w:hint="cs"/>
          <w:rtl/>
        </w:rPr>
        <w:t xml:space="preserve">נק. שותף לא קטן לקרטל הזה הוא בנק ישראל, שנותן להם יד. </w:t>
      </w:r>
    </w:p>
    <w:p w14:paraId="6B90B32D" w14:textId="77777777" w:rsidR="00000000" w:rsidRDefault="00540457">
      <w:pPr>
        <w:pStyle w:val="a0"/>
        <w:rPr>
          <w:rFonts w:hint="cs"/>
          <w:rtl/>
        </w:rPr>
      </w:pPr>
    </w:p>
    <w:p w14:paraId="2936BE35" w14:textId="77777777" w:rsidR="00000000" w:rsidRDefault="00540457">
      <w:pPr>
        <w:pStyle w:val="a0"/>
        <w:rPr>
          <w:rFonts w:hint="cs"/>
          <w:rtl/>
        </w:rPr>
      </w:pPr>
      <w:r>
        <w:rPr>
          <w:rFonts w:hint="cs"/>
          <w:rtl/>
        </w:rPr>
        <w:t>ואת מי הם מנצחים? ניתוח מרכיבי הרווח מוכיח, ולא בפעם הראשונה, כי לא מדובר בפעילות ריאלית אלא ברווח הנובע מתיווך פיננסי, שאותו משלמים בעיקר משקי-הבית. עיקר הרווח נובע ממרווחים פיננסיים שערורייתיים, שב</w:t>
      </w:r>
      <w:r>
        <w:rPr>
          <w:rFonts w:hint="cs"/>
          <w:rtl/>
        </w:rPr>
        <w:t>נק ישראל מאפשר לבנקים לגבות, מרווחים שגדלים דווקא כאשר הריבית הנומינלית, שאותה קובע בנק ישראל, יורדת. מרווחים אלה קובעים את הריבית על האוברדרפט המאושר ועל החריגה ממנו. נתח רווח אחר נוצר מגבייה אין-סופית של עמלות, גם הן כמעט ללא פיקוח ובלימה של בנק ישראל. ו</w:t>
      </w:r>
      <w:r>
        <w:rPr>
          <w:rFonts w:hint="cs"/>
          <w:rtl/>
        </w:rPr>
        <w:t xml:space="preserve">כך דווקא כשמצב משקי-הבית בכי רע. </w:t>
      </w:r>
    </w:p>
    <w:p w14:paraId="342BD0A5" w14:textId="77777777" w:rsidR="00000000" w:rsidRDefault="00540457">
      <w:pPr>
        <w:pStyle w:val="a0"/>
        <w:rPr>
          <w:rFonts w:hint="cs"/>
          <w:rtl/>
        </w:rPr>
      </w:pPr>
    </w:p>
    <w:p w14:paraId="0FF0182B" w14:textId="77777777" w:rsidR="00000000" w:rsidRDefault="00540457">
      <w:pPr>
        <w:pStyle w:val="a0"/>
        <w:rPr>
          <w:rFonts w:hint="cs"/>
          <w:rtl/>
        </w:rPr>
      </w:pPr>
      <w:r>
        <w:rPr>
          <w:rFonts w:hint="cs"/>
          <w:rtl/>
        </w:rPr>
        <w:t xml:space="preserve">הפיטורים מכים גם במעמד הבינוני, והבנקים עושים עסקים מצוינים, משום שמשקי-הבית זקוקים היום ליותר משיכות יתר על מנת לעמוד בהחזרי המשכנתה ובהתחייבויות אחרות של ערב הפיטורים. </w:t>
      </w:r>
    </w:p>
    <w:p w14:paraId="08DBF561" w14:textId="77777777" w:rsidR="00000000" w:rsidRDefault="00540457">
      <w:pPr>
        <w:pStyle w:val="a0"/>
        <w:rPr>
          <w:rFonts w:hint="cs"/>
          <w:rtl/>
        </w:rPr>
      </w:pPr>
    </w:p>
    <w:p w14:paraId="79612FD9" w14:textId="77777777" w:rsidR="00000000" w:rsidRDefault="00540457">
      <w:pPr>
        <w:pStyle w:val="a0"/>
        <w:rPr>
          <w:rFonts w:hint="cs"/>
          <w:rtl/>
        </w:rPr>
      </w:pPr>
      <w:r>
        <w:rPr>
          <w:rFonts w:hint="cs"/>
          <w:rtl/>
        </w:rPr>
        <w:t>בבנק ישראל הפעם אפילו לא נרדמו בשמירה. מאחר שמדוב</w:t>
      </w:r>
      <w:r>
        <w:rPr>
          <w:rFonts w:hint="cs"/>
          <w:rtl/>
        </w:rPr>
        <w:t xml:space="preserve">ר בתהליך בן יותר מעשור, הם לא מפריעים לבנקים שבפיקוחם לעשות עסקים מצוינים. איך אמרנו? עוד הפעם מנצחים את החלשים. תודה רבה. </w:t>
      </w:r>
    </w:p>
    <w:p w14:paraId="20759F14" w14:textId="77777777" w:rsidR="00000000" w:rsidRDefault="00540457">
      <w:pPr>
        <w:pStyle w:val="a0"/>
        <w:ind w:firstLine="0"/>
        <w:rPr>
          <w:rFonts w:hint="cs"/>
          <w:rtl/>
        </w:rPr>
      </w:pPr>
    </w:p>
    <w:p w14:paraId="5B6496DC" w14:textId="77777777" w:rsidR="00000000" w:rsidRDefault="00540457">
      <w:pPr>
        <w:pStyle w:val="af1"/>
        <w:rPr>
          <w:rtl/>
        </w:rPr>
      </w:pPr>
      <w:r>
        <w:rPr>
          <w:rtl/>
        </w:rPr>
        <w:t>היו"ר יולי-יואל אדלשטיין:</w:t>
      </w:r>
    </w:p>
    <w:p w14:paraId="3CFC5289" w14:textId="77777777" w:rsidR="00000000" w:rsidRDefault="00540457">
      <w:pPr>
        <w:pStyle w:val="a0"/>
        <w:rPr>
          <w:rtl/>
        </w:rPr>
      </w:pPr>
    </w:p>
    <w:p w14:paraId="36F718BA" w14:textId="77777777" w:rsidR="00000000" w:rsidRDefault="00540457">
      <w:pPr>
        <w:pStyle w:val="a0"/>
        <w:rPr>
          <w:rFonts w:hint="cs"/>
          <w:rtl/>
        </w:rPr>
      </w:pPr>
      <w:r>
        <w:rPr>
          <w:rFonts w:hint="cs"/>
          <w:rtl/>
        </w:rPr>
        <w:t>תודה לחבר הכנסת חיים כץ. ועכשיו, כפי שהבטחנו, תשובתו המלומדת והמנומקת של השר מאיר שטרית, השר במשרד האוצר</w:t>
      </w:r>
      <w:r>
        <w:rPr>
          <w:rFonts w:hint="cs"/>
          <w:rtl/>
        </w:rPr>
        <w:t xml:space="preserve">. </w:t>
      </w:r>
    </w:p>
    <w:p w14:paraId="407C71EF" w14:textId="77777777" w:rsidR="00000000" w:rsidRDefault="00540457">
      <w:pPr>
        <w:pStyle w:val="a0"/>
        <w:ind w:firstLine="0"/>
        <w:rPr>
          <w:rFonts w:hint="cs"/>
          <w:rtl/>
        </w:rPr>
      </w:pPr>
    </w:p>
    <w:p w14:paraId="012BB9EA" w14:textId="77777777" w:rsidR="00000000" w:rsidRDefault="00540457">
      <w:pPr>
        <w:pStyle w:val="af0"/>
        <w:rPr>
          <w:rtl/>
        </w:rPr>
      </w:pPr>
      <w:r>
        <w:rPr>
          <w:rFonts w:hint="eastAsia"/>
          <w:rtl/>
        </w:rPr>
        <w:t>אילנה</w:t>
      </w:r>
      <w:r>
        <w:rPr>
          <w:rtl/>
        </w:rPr>
        <w:t xml:space="preserve"> כהן (עם אחד):</w:t>
      </w:r>
    </w:p>
    <w:p w14:paraId="0588028E" w14:textId="77777777" w:rsidR="00000000" w:rsidRDefault="00540457">
      <w:pPr>
        <w:pStyle w:val="a0"/>
        <w:rPr>
          <w:rFonts w:hint="cs"/>
          <w:rtl/>
        </w:rPr>
      </w:pPr>
    </w:p>
    <w:p w14:paraId="4DD6AC12" w14:textId="77777777" w:rsidR="00000000" w:rsidRDefault="00540457">
      <w:pPr>
        <w:pStyle w:val="a0"/>
        <w:ind w:firstLine="720"/>
        <w:rPr>
          <w:rFonts w:hint="cs"/>
          <w:rtl/>
        </w:rPr>
      </w:pPr>
      <w:r>
        <w:rPr>
          <w:rFonts w:hint="cs"/>
          <w:rtl/>
        </w:rPr>
        <w:t xml:space="preserve">אולי הוא יהפוך אותנו לבנק, במקום לקחת מאתנו. </w:t>
      </w:r>
    </w:p>
    <w:p w14:paraId="3F941380" w14:textId="77777777" w:rsidR="00000000" w:rsidRDefault="00540457">
      <w:pPr>
        <w:pStyle w:val="a0"/>
        <w:ind w:firstLine="0"/>
        <w:rPr>
          <w:rFonts w:hint="cs"/>
          <w:rtl/>
        </w:rPr>
      </w:pPr>
    </w:p>
    <w:p w14:paraId="2EBCF1BD" w14:textId="77777777" w:rsidR="00000000" w:rsidRDefault="00540457">
      <w:pPr>
        <w:pStyle w:val="a"/>
        <w:rPr>
          <w:rtl/>
        </w:rPr>
      </w:pPr>
      <w:bookmarkStart w:id="443" w:name="FS000000478T03_12_2003_15_55_29"/>
      <w:bookmarkStart w:id="444" w:name="_Toc59448074"/>
      <w:bookmarkEnd w:id="443"/>
      <w:r>
        <w:rPr>
          <w:rFonts w:hint="eastAsia"/>
          <w:rtl/>
        </w:rPr>
        <w:t>השר</w:t>
      </w:r>
      <w:r>
        <w:rPr>
          <w:rtl/>
        </w:rPr>
        <w:t xml:space="preserve"> מאיר שטרית:</w:t>
      </w:r>
      <w:bookmarkEnd w:id="444"/>
    </w:p>
    <w:p w14:paraId="2192AA24" w14:textId="77777777" w:rsidR="00000000" w:rsidRDefault="00540457">
      <w:pPr>
        <w:pStyle w:val="a0"/>
        <w:rPr>
          <w:rFonts w:hint="cs"/>
          <w:rtl/>
        </w:rPr>
      </w:pPr>
    </w:p>
    <w:p w14:paraId="1295EFB0" w14:textId="77777777" w:rsidR="00000000" w:rsidRDefault="00540457">
      <w:pPr>
        <w:pStyle w:val="a0"/>
        <w:rPr>
          <w:rFonts w:hint="cs"/>
          <w:rtl/>
        </w:rPr>
      </w:pPr>
      <w:r>
        <w:rPr>
          <w:rFonts w:hint="cs"/>
          <w:rtl/>
        </w:rPr>
        <w:t xml:space="preserve">תרוויחו - נהפוך אתכם לבנק. </w:t>
      </w:r>
    </w:p>
    <w:p w14:paraId="1D18E6CA" w14:textId="77777777" w:rsidR="00000000" w:rsidRDefault="00540457">
      <w:pPr>
        <w:pStyle w:val="a0"/>
        <w:ind w:firstLine="0"/>
        <w:rPr>
          <w:rFonts w:hint="cs"/>
          <w:rtl/>
        </w:rPr>
      </w:pPr>
    </w:p>
    <w:p w14:paraId="5F5AA188" w14:textId="77777777" w:rsidR="00000000" w:rsidRDefault="00540457">
      <w:pPr>
        <w:pStyle w:val="af1"/>
        <w:rPr>
          <w:rtl/>
        </w:rPr>
      </w:pPr>
      <w:r>
        <w:rPr>
          <w:rtl/>
        </w:rPr>
        <w:t>היו"ר יולי-יואל אדלשטיין:</w:t>
      </w:r>
    </w:p>
    <w:p w14:paraId="32F3C98E" w14:textId="77777777" w:rsidR="00000000" w:rsidRDefault="00540457">
      <w:pPr>
        <w:pStyle w:val="a0"/>
        <w:rPr>
          <w:rtl/>
        </w:rPr>
      </w:pPr>
    </w:p>
    <w:p w14:paraId="4D881CAF" w14:textId="77777777" w:rsidR="00000000" w:rsidRDefault="00540457">
      <w:pPr>
        <w:pStyle w:val="a0"/>
        <w:rPr>
          <w:rFonts w:hint="cs"/>
          <w:rtl/>
        </w:rPr>
      </w:pPr>
      <w:r>
        <w:rPr>
          <w:rFonts w:hint="cs"/>
          <w:rtl/>
        </w:rPr>
        <w:t xml:space="preserve">בבקשה, אדוני השר. </w:t>
      </w:r>
    </w:p>
    <w:p w14:paraId="79C14614" w14:textId="77777777" w:rsidR="00000000" w:rsidRDefault="00540457">
      <w:pPr>
        <w:pStyle w:val="a0"/>
        <w:ind w:firstLine="0"/>
        <w:rPr>
          <w:rFonts w:hint="cs"/>
          <w:rtl/>
        </w:rPr>
      </w:pPr>
    </w:p>
    <w:p w14:paraId="06AA6BAC" w14:textId="77777777" w:rsidR="00000000" w:rsidRDefault="00540457">
      <w:pPr>
        <w:pStyle w:val="-"/>
        <w:rPr>
          <w:rtl/>
        </w:rPr>
      </w:pPr>
      <w:bookmarkStart w:id="445" w:name="FS000000478T03_12_2003_16_16_40"/>
      <w:bookmarkEnd w:id="445"/>
      <w:r>
        <w:rPr>
          <w:rFonts w:hint="eastAsia"/>
          <w:rtl/>
        </w:rPr>
        <w:t>השר</w:t>
      </w:r>
      <w:r>
        <w:rPr>
          <w:rtl/>
        </w:rPr>
        <w:t xml:space="preserve"> מאיר שטרית:</w:t>
      </w:r>
    </w:p>
    <w:p w14:paraId="52F16972" w14:textId="77777777" w:rsidR="00000000" w:rsidRDefault="00540457">
      <w:pPr>
        <w:pStyle w:val="a0"/>
        <w:rPr>
          <w:rFonts w:hint="cs"/>
          <w:rtl/>
        </w:rPr>
      </w:pPr>
    </w:p>
    <w:p w14:paraId="12670A97" w14:textId="77777777" w:rsidR="00000000" w:rsidRDefault="00540457">
      <w:pPr>
        <w:pStyle w:val="a0"/>
        <w:rPr>
          <w:rFonts w:hint="cs"/>
          <w:rtl/>
        </w:rPr>
      </w:pPr>
      <w:r>
        <w:rPr>
          <w:rFonts w:hint="cs"/>
          <w:rtl/>
        </w:rPr>
        <w:t>אדוני היושב-ראש, רבותי חברי הכנסת, ראשית, אני מודה למציעים שהעלו את הצעותי</w:t>
      </w:r>
      <w:r>
        <w:rPr>
          <w:rFonts w:hint="cs"/>
          <w:rtl/>
        </w:rPr>
        <w:t xml:space="preserve">הם וגם נשארו עד השעה הזאת בשביל להעלות אותן. כבר זכיתי לראות בכנסת שאנשים מגישים הצעות ובסוף לא מביאים אותן לדיון. </w:t>
      </w:r>
    </w:p>
    <w:p w14:paraId="160E03F9" w14:textId="77777777" w:rsidR="00000000" w:rsidRDefault="00540457">
      <w:pPr>
        <w:pStyle w:val="a0"/>
        <w:rPr>
          <w:rFonts w:hint="cs"/>
          <w:rtl/>
        </w:rPr>
      </w:pPr>
    </w:p>
    <w:p w14:paraId="32BB1504" w14:textId="77777777" w:rsidR="00000000" w:rsidRDefault="00540457">
      <w:pPr>
        <w:pStyle w:val="a0"/>
        <w:rPr>
          <w:rFonts w:hint="cs"/>
          <w:rtl/>
        </w:rPr>
      </w:pPr>
      <w:r>
        <w:rPr>
          <w:rFonts w:hint="cs"/>
          <w:rtl/>
        </w:rPr>
        <w:t>קודם כול, בואו נדבר על הצד החיובי שבעניין. אין שום ספק, גם כל הדוברים אמרו את זה, שעדיף שהחברות בארץ, כולן, מהבנקים ועד "אסם" ועד "עלית" וע</w:t>
      </w:r>
      <w:r>
        <w:rPr>
          <w:rFonts w:hint="cs"/>
          <w:rtl/>
        </w:rPr>
        <w:t xml:space="preserve">ד "תנובה" ועד יצרני החלב, כולן ירוויחו. אם זה היה המצב, לא היתה בעיה. הבעיה, לצערי, היא שבהרבה מקרים אתם רואים את ההפסדים הגדולים של הרבה מאוד חברות במשק. גם הבנקים היו  לא פעם אחת בצרות גדולות. </w:t>
      </w:r>
    </w:p>
    <w:p w14:paraId="4E21FEB6" w14:textId="77777777" w:rsidR="00000000" w:rsidRDefault="00540457">
      <w:pPr>
        <w:pStyle w:val="a0"/>
        <w:ind w:firstLine="0"/>
        <w:rPr>
          <w:rFonts w:hint="cs"/>
          <w:rtl/>
        </w:rPr>
      </w:pPr>
    </w:p>
    <w:p w14:paraId="0935782B" w14:textId="77777777" w:rsidR="00000000" w:rsidRDefault="00540457">
      <w:pPr>
        <w:pStyle w:val="af0"/>
        <w:rPr>
          <w:rtl/>
        </w:rPr>
      </w:pPr>
      <w:r>
        <w:rPr>
          <w:rFonts w:hint="eastAsia"/>
          <w:rtl/>
        </w:rPr>
        <w:t>חיים</w:t>
      </w:r>
      <w:r>
        <w:rPr>
          <w:rtl/>
        </w:rPr>
        <w:t xml:space="preserve"> כץ (הליכוד):</w:t>
      </w:r>
    </w:p>
    <w:p w14:paraId="634FBA3F" w14:textId="77777777" w:rsidR="00000000" w:rsidRDefault="00540457">
      <w:pPr>
        <w:pStyle w:val="a0"/>
        <w:rPr>
          <w:rFonts w:hint="cs"/>
          <w:rtl/>
        </w:rPr>
      </w:pPr>
    </w:p>
    <w:p w14:paraId="04A8FEAC" w14:textId="77777777" w:rsidR="00000000" w:rsidRDefault="00540457">
      <w:pPr>
        <w:pStyle w:val="a0"/>
        <w:rPr>
          <w:rFonts w:hint="cs"/>
          <w:rtl/>
        </w:rPr>
      </w:pPr>
      <w:r>
        <w:rPr>
          <w:rFonts w:hint="cs"/>
          <w:rtl/>
        </w:rPr>
        <w:t>אתה יודע מתי, כשהם היו צריכים למחוק חובו</w:t>
      </w:r>
      <w:r>
        <w:rPr>
          <w:rFonts w:hint="cs"/>
          <w:rtl/>
        </w:rPr>
        <w:t xml:space="preserve">ת לטייקוני הון - - - </w:t>
      </w:r>
    </w:p>
    <w:p w14:paraId="623EC2A8" w14:textId="77777777" w:rsidR="00000000" w:rsidRDefault="00540457">
      <w:pPr>
        <w:pStyle w:val="a0"/>
        <w:ind w:firstLine="0"/>
        <w:rPr>
          <w:rFonts w:hint="cs"/>
          <w:rtl/>
        </w:rPr>
      </w:pPr>
    </w:p>
    <w:p w14:paraId="1CBE8D63" w14:textId="77777777" w:rsidR="00000000" w:rsidRDefault="00540457">
      <w:pPr>
        <w:pStyle w:val="-"/>
        <w:rPr>
          <w:rtl/>
        </w:rPr>
      </w:pPr>
      <w:bookmarkStart w:id="446" w:name="FS000000478T03_12_2003_16_20_41C"/>
      <w:bookmarkEnd w:id="446"/>
      <w:r>
        <w:rPr>
          <w:rtl/>
        </w:rPr>
        <w:t>השר מאיר שטרית:</w:t>
      </w:r>
    </w:p>
    <w:p w14:paraId="5542C716" w14:textId="77777777" w:rsidR="00000000" w:rsidRDefault="00540457">
      <w:pPr>
        <w:pStyle w:val="a0"/>
        <w:rPr>
          <w:rtl/>
        </w:rPr>
      </w:pPr>
    </w:p>
    <w:p w14:paraId="7DDC72B3" w14:textId="77777777" w:rsidR="00000000" w:rsidRDefault="00540457">
      <w:pPr>
        <w:pStyle w:val="a0"/>
        <w:rPr>
          <w:rFonts w:hint="cs"/>
          <w:rtl/>
        </w:rPr>
      </w:pPr>
      <w:r>
        <w:rPr>
          <w:rFonts w:hint="cs"/>
          <w:rtl/>
        </w:rPr>
        <w:t xml:space="preserve">גם עכשיו, אגב. גם עכשיו. אני תמיד מציע לקרוא בעיתון גם את השורות הקטנות בתוך הכתבות, ולא רק את הכותרות. גם עכשיו, ברווח שלהם, אם שמתם לב, כמה הפרשות לחובות מסופקים של הבנק - - - </w:t>
      </w:r>
    </w:p>
    <w:p w14:paraId="0D2949D2" w14:textId="77777777" w:rsidR="00000000" w:rsidRDefault="00540457">
      <w:pPr>
        <w:pStyle w:val="a0"/>
        <w:ind w:firstLine="0"/>
        <w:rPr>
          <w:rFonts w:hint="cs"/>
          <w:rtl/>
        </w:rPr>
      </w:pPr>
    </w:p>
    <w:p w14:paraId="0401BC75" w14:textId="77777777" w:rsidR="00000000" w:rsidRDefault="00540457">
      <w:pPr>
        <w:pStyle w:val="af0"/>
        <w:rPr>
          <w:rtl/>
        </w:rPr>
      </w:pPr>
      <w:r>
        <w:rPr>
          <w:rFonts w:hint="eastAsia"/>
          <w:rtl/>
        </w:rPr>
        <w:t>חיים</w:t>
      </w:r>
      <w:r>
        <w:rPr>
          <w:rtl/>
        </w:rPr>
        <w:t xml:space="preserve"> אורון (מרצ):</w:t>
      </w:r>
    </w:p>
    <w:p w14:paraId="51A78CB3" w14:textId="77777777" w:rsidR="00000000" w:rsidRDefault="00540457">
      <w:pPr>
        <w:pStyle w:val="a0"/>
        <w:rPr>
          <w:rFonts w:hint="cs"/>
          <w:rtl/>
        </w:rPr>
      </w:pPr>
    </w:p>
    <w:p w14:paraId="23CD91B6" w14:textId="77777777" w:rsidR="00000000" w:rsidRDefault="00540457">
      <w:pPr>
        <w:pStyle w:val="a0"/>
        <w:ind w:firstLine="720"/>
        <w:rPr>
          <w:rFonts w:hint="cs"/>
          <w:rtl/>
        </w:rPr>
      </w:pPr>
      <w:r>
        <w:rPr>
          <w:rFonts w:hint="cs"/>
          <w:rtl/>
        </w:rPr>
        <w:t xml:space="preserve">אבל פחות מבעבר. </w:t>
      </w:r>
    </w:p>
    <w:p w14:paraId="205BAF10" w14:textId="77777777" w:rsidR="00000000" w:rsidRDefault="00540457">
      <w:pPr>
        <w:pStyle w:val="a0"/>
        <w:rPr>
          <w:rFonts w:hint="cs"/>
          <w:rtl/>
        </w:rPr>
      </w:pPr>
    </w:p>
    <w:p w14:paraId="7857B846" w14:textId="77777777" w:rsidR="00000000" w:rsidRDefault="00540457">
      <w:pPr>
        <w:pStyle w:val="-"/>
        <w:rPr>
          <w:rtl/>
        </w:rPr>
      </w:pPr>
      <w:bookmarkStart w:id="447" w:name="FS000000478T03_12_2003_15_56_25C"/>
      <w:bookmarkEnd w:id="447"/>
      <w:r>
        <w:rPr>
          <w:rtl/>
        </w:rPr>
        <w:t>השר מאיר שטרית:</w:t>
      </w:r>
    </w:p>
    <w:p w14:paraId="58454FDD" w14:textId="77777777" w:rsidR="00000000" w:rsidRDefault="00540457">
      <w:pPr>
        <w:pStyle w:val="a0"/>
        <w:rPr>
          <w:rtl/>
        </w:rPr>
      </w:pPr>
    </w:p>
    <w:p w14:paraId="7615A3A1" w14:textId="77777777" w:rsidR="00000000" w:rsidRDefault="00540457">
      <w:pPr>
        <w:pStyle w:val="a0"/>
        <w:rPr>
          <w:rFonts w:hint="cs"/>
          <w:rtl/>
        </w:rPr>
      </w:pPr>
      <w:r>
        <w:rPr>
          <w:rFonts w:hint="cs"/>
          <w:rtl/>
        </w:rPr>
        <w:t xml:space="preserve">בוודאי, אבל עדיין מדובר במאות מיליוני שקלים בכל בנק בבנקים הגדולים מתוך הרווח שלהם. אנחנו כאוצר אומרים, שמי שמרוויח - - - </w:t>
      </w:r>
    </w:p>
    <w:p w14:paraId="3733493B" w14:textId="77777777" w:rsidR="00000000" w:rsidRDefault="00540457">
      <w:pPr>
        <w:pStyle w:val="a0"/>
        <w:ind w:firstLine="0"/>
        <w:rPr>
          <w:rFonts w:hint="cs"/>
          <w:rtl/>
        </w:rPr>
      </w:pPr>
    </w:p>
    <w:p w14:paraId="458D2C15" w14:textId="77777777" w:rsidR="00000000" w:rsidRDefault="00540457">
      <w:pPr>
        <w:pStyle w:val="af0"/>
        <w:rPr>
          <w:rtl/>
        </w:rPr>
      </w:pPr>
      <w:r>
        <w:rPr>
          <w:rFonts w:hint="eastAsia"/>
          <w:rtl/>
        </w:rPr>
        <w:t>חיים</w:t>
      </w:r>
      <w:r>
        <w:rPr>
          <w:rtl/>
        </w:rPr>
        <w:t xml:space="preserve"> אורון (מרצ):</w:t>
      </w:r>
    </w:p>
    <w:p w14:paraId="53E0FEB0" w14:textId="77777777" w:rsidR="00000000" w:rsidRDefault="00540457">
      <w:pPr>
        <w:pStyle w:val="a0"/>
        <w:rPr>
          <w:rFonts w:hint="cs"/>
          <w:rtl/>
        </w:rPr>
      </w:pPr>
    </w:p>
    <w:p w14:paraId="799796B4" w14:textId="77777777" w:rsidR="00000000" w:rsidRDefault="00540457">
      <w:pPr>
        <w:pStyle w:val="a0"/>
        <w:rPr>
          <w:rFonts w:hint="cs"/>
          <w:rtl/>
        </w:rPr>
      </w:pPr>
      <w:r>
        <w:rPr>
          <w:rFonts w:hint="cs"/>
          <w:rtl/>
        </w:rPr>
        <w:t>לא, לפני הרווח שלהם.</w:t>
      </w:r>
    </w:p>
    <w:p w14:paraId="477D5F64" w14:textId="77777777" w:rsidR="00000000" w:rsidRDefault="00540457">
      <w:pPr>
        <w:pStyle w:val="a0"/>
        <w:ind w:firstLine="0"/>
        <w:rPr>
          <w:rFonts w:hint="cs"/>
          <w:rtl/>
        </w:rPr>
      </w:pPr>
    </w:p>
    <w:p w14:paraId="2FC15DAA" w14:textId="77777777" w:rsidR="00000000" w:rsidRDefault="00540457">
      <w:pPr>
        <w:pStyle w:val="-"/>
        <w:rPr>
          <w:rtl/>
        </w:rPr>
      </w:pPr>
      <w:bookmarkStart w:id="448" w:name="FS000000478T03_12_2003_16_23_05C"/>
      <w:bookmarkEnd w:id="448"/>
      <w:r>
        <w:rPr>
          <w:rtl/>
        </w:rPr>
        <w:t>השר מאיר שטרית:</w:t>
      </w:r>
    </w:p>
    <w:p w14:paraId="28331089" w14:textId="77777777" w:rsidR="00000000" w:rsidRDefault="00540457">
      <w:pPr>
        <w:pStyle w:val="a0"/>
        <w:rPr>
          <w:rtl/>
        </w:rPr>
      </w:pPr>
    </w:p>
    <w:p w14:paraId="4A0E2013" w14:textId="77777777" w:rsidR="00000000" w:rsidRDefault="00540457">
      <w:pPr>
        <w:pStyle w:val="a0"/>
        <w:rPr>
          <w:rFonts w:hint="cs"/>
          <w:rtl/>
        </w:rPr>
      </w:pPr>
      <w:r>
        <w:rPr>
          <w:rFonts w:hint="cs"/>
          <w:rtl/>
        </w:rPr>
        <w:t xml:space="preserve">זה מה שאמרתי. </w:t>
      </w:r>
    </w:p>
    <w:p w14:paraId="1AF15D9C" w14:textId="77777777" w:rsidR="00000000" w:rsidRDefault="00540457">
      <w:pPr>
        <w:pStyle w:val="a0"/>
        <w:ind w:firstLine="0"/>
        <w:rPr>
          <w:rFonts w:hint="cs"/>
          <w:rtl/>
        </w:rPr>
      </w:pPr>
    </w:p>
    <w:p w14:paraId="38A0E1F2" w14:textId="77777777" w:rsidR="00000000" w:rsidRDefault="00540457">
      <w:pPr>
        <w:pStyle w:val="af0"/>
        <w:rPr>
          <w:rtl/>
        </w:rPr>
      </w:pPr>
      <w:r>
        <w:rPr>
          <w:rFonts w:hint="eastAsia"/>
          <w:rtl/>
        </w:rPr>
        <w:t>חיים</w:t>
      </w:r>
      <w:r>
        <w:rPr>
          <w:rtl/>
        </w:rPr>
        <w:t xml:space="preserve"> אורון (מרצ):</w:t>
      </w:r>
    </w:p>
    <w:p w14:paraId="0F08C434" w14:textId="77777777" w:rsidR="00000000" w:rsidRDefault="00540457">
      <w:pPr>
        <w:pStyle w:val="a0"/>
        <w:rPr>
          <w:rFonts w:hint="cs"/>
          <w:rtl/>
        </w:rPr>
      </w:pPr>
    </w:p>
    <w:p w14:paraId="5E5BB6B6" w14:textId="77777777" w:rsidR="00000000" w:rsidRDefault="00540457">
      <w:pPr>
        <w:pStyle w:val="a0"/>
        <w:ind w:firstLine="720"/>
        <w:rPr>
          <w:rFonts w:hint="cs"/>
          <w:rtl/>
        </w:rPr>
      </w:pPr>
      <w:r>
        <w:rPr>
          <w:rFonts w:hint="cs"/>
          <w:rtl/>
        </w:rPr>
        <w:t>חובות מסופקים זה לפני</w:t>
      </w:r>
      <w:r>
        <w:rPr>
          <w:rFonts w:hint="cs"/>
          <w:rtl/>
        </w:rPr>
        <w:t xml:space="preserve"> המספר הזה. </w:t>
      </w:r>
    </w:p>
    <w:p w14:paraId="7F7D4A51" w14:textId="77777777" w:rsidR="00000000" w:rsidRDefault="00540457">
      <w:pPr>
        <w:pStyle w:val="a0"/>
        <w:rPr>
          <w:rFonts w:hint="cs"/>
          <w:rtl/>
        </w:rPr>
      </w:pPr>
    </w:p>
    <w:p w14:paraId="0498FC57" w14:textId="77777777" w:rsidR="00000000" w:rsidRDefault="00540457">
      <w:pPr>
        <w:pStyle w:val="-"/>
        <w:rPr>
          <w:rtl/>
        </w:rPr>
      </w:pPr>
      <w:bookmarkStart w:id="449" w:name="FS000000478T03_12_2003_15_56_47C"/>
      <w:bookmarkEnd w:id="449"/>
      <w:r>
        <w:rPr>
          <w:rtl/>
        </w:rPr>
        <w:t>השר מאיר שטרית:</w:t>
      </w:r>
    </w:p>
    <w:p w14:paraId="7C155345" w14:textId="77777777" w:rsidR="00000000" w:rsidRDefault="00540457">
      <w:pPr>
        <w:pStyle w:val="a0"/>
        <w:rPr>
          <w:rtl/>
        </w:rPr>
      </w:pPr>
    </w:p>
    <w:p w14:paraId="59286AB6" w14:textId="77777777" w:rsidR="00000000" w:rsidRDefault="00540457">
      <w:pPr>
        <w:pStyle w:val="a0"/>
        <w:rPr>
          <w:rFonts w:hint="cs"/>
          <w:rtl/>
        </w:rPr>
      </w:pPr>
      <w:r>
        <w:rPr>
          <w:rFonts w:hint="cs"/>
          <w:rtl/>
        </w:rPr>
        <w:t xml:space="preserve">הרווח כולל. לדעתי, הרווח היה לפני חובות מסופקים. </w:t>
      </w:r>
    </w:p>
    <w:p w14:paraId="7E92B0A3" w14:textId="77777777" w:rsidR="00000000" w:rsidRDefault="00540457">
      <w:pPr>
        <w:pStyle w:val="a0"/>
        <w:ind w:firstLine="0"/>
        <w:rPr>
          <w:rFonts w:hint="cs"/>
          <w:rtl/>
        </w:rPr>
      </w:pPr>
    </w:p>
    <w:p w14:paraId="5C8F6C54" w14:textId="77777777" w:rsidR="00000000" w:rsidRDefault="00540457">
      <w:pPr>
        <w:pStyle w:val="af1"/>
        <w:rPr>
          <w:rtl/>
        </w:rPr>
      </w:pPr>
      <w:r>
        <w:rPr>
          <w:rtl/>
        </w:rPr>
        <w:t>היו"ר יולי-יואל אדלשטיין:</w:t>
      </w:r>
    </w:p>
    <w:p w14:paraId="053BA9F6" w14:textId="77777777" w:rsidR="00000000" w:rsidRDefault="00540457">
      <w:pPr>
        <w:pStyle w:val="a0"/>
        <w:rPr>
          <w:rtl/>
        </w:rPr>
      </w:pPr>
    </w:p>
    <w:p w14:paraId="5CF3F4DE" w14:textId="77777777" w:rsidR="00000000" w:rsidRDefault="00540457">
      <w:pPr>
        <w:pStyle w:val="a0"/>
        <w:rPr>
          <w:rFonts w:hint="cs"/>
          <w:rtl/>
        </w:rPr>
      </w:pPr>
      <w:r>
        <w:rPr>
          <w:rFonts w:hint="cs"/>
          <w:rtl/>
        </w:rPr>
        <w:t xml:space="preserve">חברי הבית, יש לי הצעה. אני מציע שהשר יענה ברצף,  ואם יהיו אחר כך שאלות לשר והוא ישאיר לנו זמן לזה וירצה לענות, נאפשר זאת. </w:t>
      </w:r>
    </w:p>
    <w:p w14:paraId="1605D2D3" w14:textId="77777777" w:rsidR="00000000" w:rsidRDefault="00540457">
      <w:pPr>
        <w:pStyle w:val="a0"/>
        <w:ind w:firstLine="0"/>
        <w:rPr>
          <w:rFonts w:hint="cs"/>
          <w:rtl/>
        </w:rPr>
      </w:pPr>
    </w:p>
    <w:p w14:paraId="7875AAE3" w14:textId="77777777" w:rsidR="00000000" w:rsidRDefault="00540457">
      <w:pPr>
        <w:pStyle w:val="-"/>
        <w:rPr>
          <w:rtl/>
        </w:rPr>
      </w:pPr>
      <w:bookmarkStart w:id="450" w:name="FS000000478T03_12_2003_16_25_08C"/>
      <w:bookmarkEnd w:id="450"/>
      <w:r>
        <w:rPr>
          <w:rtl/>
        </w:rPr>
        <w:t>השר מאיר שטרית:</w:t>
      </w:r>
    </w:p>
    <w:p w14:paraId="5529B62F" w14:textId="77777777" w:rsidR="00000000" w:rsidRDefault="00540457">
      <w:pPr>
        <w:pStyle w:val="a0"/>
        <w:rPr>
          <w:rtl/>
        </w:rPr>
      </w:pPr>
    </w:p>
    <w:p w14:paraId="3C3EFC52" w14:textId="77777777" w:rsidR="00000000" w:rsidRDefault="00540457">
      <w:pPr>
        <w:pStyle w:val="a0"/>
        <w:rPr>
          <w:rFonts w:hint="cs"/>
          <w:rtl/>
        </w:rPr>
      </w:pPr>
      <w:r>
        <w:rPr>
          <w:rFonts w:hint="cs"/>
          <w:rtl/>
        </w:rPr>
        <w:t>יכול ל</w:t>
      </w:r>
      <w:r>
        <w:rPr>
          <w:rFonts w:hint="cs"/>
          <w:rtl/>
        </w:rPr>
        <w:t xml:space="preserve">היות שאתה צודק, אני לא זוכר נכון, זה היה לפני הרווח שלהם. </w:t>
      </w:r>
    </w:p>
    <w:p w14:paraId="5762A80F" w14:textId="77777777" w:rsidR="00000000" w:rsidRDefault="00540457">
      <w:pPr>
        <w:pStyle w:val="a0"/>
        <w:rPr>
          <w:rFonts w:hint="cs"/>
          <w:rtl/>
        </w:rPr>
      </w:pPr>
    </w:p>
    <w:p w14:paraId="7ED63238" w14:textId="77777777" w:rsidR="00000000" w:rsidRDefault="00540457">
      <w:pPr>
        <w:pStyle w:val="a0"/>
        <w:rPr>
          <w:rFonts w:hint="cs"/>
          <w:rtl/>
        </w:rPr>
      </w:pPr>
      <w:r>
        <w:rPr>
          <w:rFonts w:hint="cs"/>
          <w:rtl/>
        </w:rPr>
        <w:t>אז קודם כול, זה שהבנקים מרוויחים, מבחינת האוצר זה טוב, כי מי שמרוויח, בסוף הוא משלם מס הכנסה על הרווח שלו, והכנסות המדינה גדלות. אנחנו יכולים לעשות דברים שהמדינה צריכה, והגירעון שלנו קטן. אבל כמוב</w:t>
      </w:r>
      <w:r>
        <w:rPr>
          <w:rFonts w:hint="cs"/>
          <w:rtl/>
        </w:rPr>
        <w:t xml:space="preserve">ן יש לשאול את השאלות הנכונות שאתם שאלתם לגבי המרווח הבנקאי בכל מקום. לצערי, אני מוכרח לומר, שהמצב הרבה יותר חמור מכפי שהוא  נראה על פני השטח, בזווית של מה נכון לגבי האזרחים. </w:t>
      </w:r>
    </w:p>
    <w:p w14:paraId="7A518853" w14:textId="77777777" w:rsidR="00000000" w:rsidRDefault="00540457">
      <w:pPr>
        <w:pStyle w:val="a0"/>
        <w:rPr>
          <w:rFonts w:hint="cs"/>
          <w:rtl/>
        </w:rPr>
      </w:pPr>
    </w:p>
    <w:p w14:paraId="24E7CD44" w14:textId="77777777" w:rsidR="00000000" w:rsidRDefault="00540457">
      <w:pPr>
        <w:pStyle w:val="a0"/>
        <w:rPr>
          <w:rFonts w:hint="cs"/>
          <w:rtl/>
        </w:rPr>
      </w:pPr>
      <w:r>
        <w:rPr>
          <w:rFonts w:hint="cs"/>
          <w:rtl/>
        </w:rPr>
        <w:t xml:space="preserve"> ניסיתי לטפל בסוגיה הזאת כשר המשפטים. אחד הדברים שמקוממים אותי - העובדה שהאזרח ה</w:t>
      </w:r>
      <w:r>
        <w:rPr>
          <w:rFonts w:hint="cs"/>
          <w:rtl/>
        </w:rPr>
        <w:t>קטן הולך לסופרמרקט עם כרטיס אשראי ומגהץ אותו בקלות, כי זה הכי קל, והסופר מציע לו: תקנה מה שתרצה בערב החג, ותשלם בעוד שישה חודשים, בלי ריבית, בתשלומים. מי יכול לעמוד בפני הפיתוי הזה?  האזרחים ממלאים את הסלים מעל ומעבר למה שהם יכולים, מגהצים את הכרטיס, אומרי</w:t>
      </w:r>
      <w:r>
        <w:rPr>
          <w:rFonts w:hint="cs"/>
          <w:rtl/>
        </w:rPr>
        <w:t xml:space="preserve">ם, עוד שישה חודשים, השם יעזור. </w:t>
      </w:r>
    </w:p>
    <w:p w14:paraId="6BBA7FF1" w14:textId="77777777" w:rsidR="00000000" w:rsidRDefault="00540457">
      <w:pPr>
        <w:pStyle w:val="a0"/>
        <w:ind w:firstLine="0"/>
        <w:rPr>
          <w:rFonts w:hint="cs"/>
          <w:rtl/>
        </w:rPr>
      </w:pPr>
    </w:p>
    <w:p w14:paraId="6CCB4360" w14:textId="77777777" w:rsidR="00000000" w:rsidRDefault="00540457">
      <w:pPr>
        <w:pStyle w:val="af0"/>
        <w:rPr>
          <w:rtl/>
        </w:rPr>
      </w:pPr>
      <w:r>
        <w:rPr>
          <w:rFonts w:hint="eastAsia"/>
          <w:rtl/>
        </w:rPr>
        <w:t>אברהם</w:t>
      </w:r>
      <w:r>
        <w:rPr>
          <w:rtl/>
        </w:rPr>
        <w:t xml:space="preserve"> בורג (העבודה-מימד):</w:t>
      </w:r>
    </w:p>
    <w:p w14:paraId="4CE49968" w14:textId="77777777" w:rsidR="00000000" w:rsidRDefault="00540457">
      <w:pPr>
        <w:pStyle w:val="a0"/>
        <w:rPr>
          <w:rFonts w:hint="cs"/>
          <w:rtl/>
        </w:rPr>
      </w:pPr>
    </w:p>
    <w:p w14:paraId="78DE1B65" w14:textId="77777777" w:rsidR="00000000" w:rsidRDefault="00540457">
      <w:pPr>
        <w:pStyle w:val="a0"/>
        <w:rPr>
          <w:rFonts w:hint="cs"/>
          <w:rtl/>
        </w:rPr>
      </w:pPr>
      <w:r>
        <w:rPr>
          <w:rFonts w:hint="cs"/>
          <w:rtl/>
        </w:rPr>
        <w:t>ההגדרה של "שופינג" היא, שאתה קונה מה שאתה לא צריך בכסף שאין לך.</w:t>
      </w:r>
    </w:p>
    <w:p w14:paraId="7BCDF21D" w14:textId="77777777" w:rsidR="00000000" w:rsidRDefault="00540457">
      <w:pPr>
        <w:pStyle w:val="-"/>
        <w:rPr>
          <w:rFonts w:hint="cs"/>
          <w:rtl/>
        </w:rPr>
      </w:pPr>
      <w:bookmarkStart w:id="451" w:name="FS000000478T03_12_2003_15_57_55C"/>
      <w:bookmarkEnd w:id="451"/>
    </w:p>
    <w:p w14:paraId="26CE4FA1" w14:textId="77777777" w:rsidR="00000000" w:rsidRDefault="00540457">
      <w:pPr>
        <w:pStyle w:val="-"/>
        <w:rPr>
          <w:rtl/>
        </w:rPr>
      </w:pPr>
      <w:r>
        <w:rPr>
          <w:rtl/>
        </w:rPr>
        <w:t>השר מאיר שטרית:</w:t>
      </w:r>
    </w:p>
    <w:p w14:paraId="53D18829" w14:textId="77777777" w:rsidR="00000000" w:rsidRDefault="00540457">
      <w:pPr>
        <w:pStyle w:val="a0"/>
        <w:rPr>
          <w:rtl/>
        </w:rPr>
      </w:pPr>
    </w:p>
    <w:p w14:paraId="28618156" w14:textId="77777777" w:rsidR="00000000" w:rsidRDefault="00540457">
      <w:pPr>
        <w:pStyle w:val="a0"/>
        <w:rPr>
          <w:rFonts w:hint="cs"/>
          <w:rtl/>
        </w:rPr>
      </w:pPr>
      <w:r>
        <w:rPr>
          <w:rFonts w:hint="cs"/>
          <w:rtl/>
        </w:rPr>
        <w:t>זה הרעיון, סוף הדרך. האזרח באמת מקבל שישה חודשים מהסופר בלי ריבית, אבל האזרח לא שם לב, כאשר הוא עושה את הקנייה הזא</w:t>
      </w:r>
      <w:r>
        <w:rPr>
          <w:rFonts w:hint="cs"/>
          <w:rtl/>
        </w:rPr>
        <w:t xml:space="preserve">ת ואין לו כסף לכסות את זה הלכה למעשה, שהוא נכנס לחריגה. על החריגה הוא משלם ריבית מטורפת, כמו שאמר חבר הכנסת טל. היו מקרים, אני זוכר מקרים שריבית אפקטיבית בבנקים הגיעה ל-23%-24% ריבית שנתית. </w:t>
      </w:r>
    </w:p>
    <w:p w14:paraId="3FAB7E0F" w14:textId="77777777" w:rsidR="00000000" w:rsidRDefault="00540457">
      <w:pPr>
        <w:pStyle w:val="a0"/>
        <w:rPr>
          <w:rFonts w:hint="cs"/>
          <w:rtl/>
        </w:rPr>
      </w:pPr>
    </w:p>
    <w:p w14:paraId="310FD9AB" w14:textId="77777777" w:rsidR="00000000" w:rsidRDefault="00540457">
      <w:pPr>
        <w:pStyle w:val="a0"/>
        <w:rPr>
          <w:rFonts w:hint="cs"/>
          <w:rtl/>
        </w:rPr>
      </w:pPr>
      <w:r>
        <w:rPr>
          <w:rFonts w:hint="cs"/>
          <w:rtl/>
        </w:rPr>
        <w:t>כשר המשפטים ניסיתי לטפל בסוגיה הזאת בזמן שטיפלתי במשכנתאות. ישבת</w:t>
      </w:r>
      <w:r>
        <w:rPr>
          <w:rFonts w:hint="cs"/>
          <w:rtl/>
        </w:rPr>
        <w:t xml:space="preserve">י עם כל ראשי הבנקים ואמרתי להם, שהמצב הזה של אשראי כמעט בלתי מוגבל לאנשים </w:t>
      </w:r>
      <w:r>
        <w:rPr>
          <w:rtl/>
        </w:rPr>
        <w:t>–</w:t>
      </w:r>
      <w:r>
        <w:rPr>
          <w:rFonts w:hint="cs"/>
          <w:rtl/>
        </w:rPr>
        <w:t xml:space="preserve"> אגב, אין מדינה בעולם שיש בה סידור כזה, שאתה יכול  לגהץ בסופרמרקט את הכרטיס ולשלם אחרי שישה חודשים. אין דבר כזה. אמרתי, המצב הזה גורם נזק נוראי לאזרחים, והנפגעים העיקריים ממנו הם אז</w:t>
      </w:r>
      <w:r>
        <w:rPr>
          <w:rFonts w:hint="cs"/>
          <w:rtl/>
        </w:rPr>
        <w:t>רחים שאין להם אמצעים, כי הם המתפתים הקלים ביותר, בלית ברירה, כדי לקנות גם יותר מעבר ליכולת שלהם. ואתם נותנים להם את האפשרות הזאת. זה יפה מצדכם, אבל לא כאשר אתם גובים מהם ריבית אפקטיבית שהורגת אותם. ואז האזרח מסתבך, החובות שלו גדלים, הוא מפסיק לשלם משכנתה ו</w:t>
      </w:r>
      <w:r>
        <w:rPr>
          <w:rFonts w:hint="cs"/>
          <w:rtl/>
        </w:rPr>
        <w:t xml:space="preserve">זורקים אותו מהבית. </w:t>
      </w:r>
    </w:p>
    <w:p w14:paraId="481E5541" w14:textId="77777777" w:rsidR="00000000" w:rsidRDefault="00540457">
      <w:pPr>
        <w:pStyle w:val="a0"/>
        <w:rPr>
          <w:rFonts w:hint="cs"/>
          <w:rtl/>
        </w:rPr>
      </w:pPr>
    </w:p>
    <w:p w14:paraId="4EB97A2D" w14:textId="77777777" w:rsidR="00000000" w:rsidRDefault="00540457">
      <w:pPr>
        <w:pStyle w:val="a0"/>
        <w:rPr>
          <w:rFonts w:hint="cs"/>
          <w:rtl/>
        </w:rPr>
      </w:pPr>
      <w:r>
        <w:rPr>
          <w:rFonts w:hint="cs"/>
          <w:rtl/>
        </w:rPr>
        <w:t>אגב, כך הגעתי לנושא, בעקבות המשכנתאות. אלי בן-מנחם העלה אז את נושא המשכנתאות. כזכור לכם, בקדנציה הקודמת של הכנסת טיפלתי בסוגיה הזאת בחקיקה. ובאמת, בעניין הזה שמתי גבול למצב שהבנקים, באמצעות עורכי-הדין, שדדו, קראתי לזה פה בכנסת, סדום וע</w:t>
      </w:r>
      <w:r>
        <w:rPr>
          <w:rFonts w:hint="cs"/>
          <w:rtl/>
        </w:rPr>
        <w:t xml:space="preserve">מורה - אנשים נזרקו מבתיהם בגלל חוב של 3,000 דולר ו-2,000 דולר. תבעו מהם לשלם 20,000, 30,000, 40,000 דולר על חוב של 2,000 דולר. לפחות לזה שמתי קץ, בחקיקה,  כשהייתי שר המשפטים, והכנסת הצביעה על החוק הזה פה-אחד בשלוש קריאות. זה עבר, ולדעתי היום קשה לזרוק אדם </w:t>
      </w:r>
      <w:r>
        <w:rPr>
          <w:rFonts w:hint="cs"/>
          <w:rtl/>
        </w:rPr>
        <w:t xml:space="preserve">מהבית שלו. יש לו הזדמנות הוגנת לשלם את החוב הנומינלי שלו בעמלה מאוד נמוכה. </w:t>
      </w:r>
    </w:p>
    <w:p w14:paraId="3C90E8D7" w14:textId="77777777" w:rsidR="00000000" w:rsidRDefault="00540457">
      <w:pPr>
        <w:pStyle w:val="a0"/>
        <w:rPr>
          <w:rFonts w:hint="cs"/>
          <w:rtl/>
        </w:rPr>
      </w:pPr>
    </w:p>
    <w:p w14:paraId="1E414771" w14:textId="77777777" w:rsidR="00000000" w:rsidRDefault="00540457">
      <w:pPr>
        <w:pStyle w:val="a0"/>
        <w:rPr>
          <w:rFonts w:hint="cs"/>
          <w:rtl/>
        </w:rPr>
      </w:pPr>
      <w:r>
        <w:rPr>
          <w:rFonts w:hint="cs"/>
          <w:rtl/>
        </w:rPr>
        <w:t>אני חושב שצריך לטפל בסוגיות האחרות. דרך זה הגעתי לדיון הזה עם הבנקים. הצעתי להם, רבותי, בואו נפתור את העניין. אמרו, מה אתה מציע. אמרתי, אני מציע כמה אפשרויות. אפשרות אחת, הקיצונית</w:t>
      </w:r>
      <w:r>
        <w:rPr>
          <w:rFonts w:hint="cs"/>
          <w:rtl/>
        </w:rPr>
        <w:t xml:space="preserve"> ביותר, היא לומר: אין אוברדרפט. כמו שמקובל בעולם. ואז כל אדם ידע שהוא צריך לחיות לפי האמצעים שלו. </w:t>
      </w:r>
    </w:p>
    <w:p w14:paraId="495E6A87" w14:textId="77777777" w:rsidR="00000000" w:rsidRDefault="00540457">
      <w:pPr>
        <w:pStyle w:val="a0"/>
        <w:ind w:firstLine="0"/>
        <w:rPr>
          <w:rFonts w:hint="cs"/>
          <w:rtl/>
        </w:rPr>
      </w:pPr>
    </w:p>
    <w:p w14:paraId="4629AAE3" w14:textId="77777777" w:rsidR="00000000" w:rsidRDefault="00540457">
      <w:pPr>
        <w:pStyle w:val="af0"/>
        <w:rPr>
          <w:rtl/>
        </w:rPr>
      </w:pPr>
      <w:r>
        <w:rPr>
          <w:rFonts w:hint="eastAsia"/>
          <w:rtl/>
        </w:rPr>
        <w:t>אילנה</w:t>
      </w:r>
      <w:r>
        <w:rPr>
          <w:rtl/>
        </w:rPr>
        <w:t xml:space="preserve"> כהן (עם אחד):</w:t>
      </w:r>
    </w:p>
    <w:p w14:paraId="478DAB3E" w14:textId="77777777" w:rsidR="00000000" w:rsidRDefault="00540457">
      <w:pPr>
        <w:pStyle w:val="a0"/>
        <w:rPr>
          <w:rFonts w:hint="cs"/>
          <w:rtl/>
        </w:rPr>
      </w:pPr>
    </w:p>
    <w:p w14:paraId="20EF4F21" w14:textId="77777777" w:rsidR="00000000" w:rsidRDefault="00540457">
      <w:pPr>
        <w:pStyle w:val="a0"/>
        <w:rPr>
          <w:rFonts w:hint="cs"/>
          <w:rtl/>
        </w:rPr>
      </w:pPr>
      <w:r>
        <w:rPr>
          <w:rFonts w:hint="cs"/>
          <w:rtl/>
        </w:rPr>
        <w:t xml:space="preserve">כשאדם אין לו ואתם זורקים אותו לרחוב - - - </w:t>
      </w:r>
    </w:p>
    <w:p w14:paraId="17BB6428" w14:textId="77777777" w:rsidR="00000000" w:rsidRDefault="00540457">
      <w:pPr>
        <w:pStyle w:val="a0"/>
        <w:ind w:firstLine="0"/>
        <w:rPr>
          <w:rFonts w:hint="cs"/>
          <w:rtl/>
        </w:rPr>
      </w:pPr>
    </w:p>
    <w:p w14:paraId="0AFE0ABB" w14:textId="77777777" w:rsidR="00000000" w:rsidRDefault="00540457">
      <w:pPr>
        <w:pStyle w:val="-"/>
        <w:rPr>
          <w:rtl/>
        </w:rPr>
      </w:pPr>
      <w:bookmarkStart w:id="452" w:name="FS000000478T03_12_2003_16_42_25C"/>
      <w:bookmarkEnd w:id="452"/>
      <w:r>
        <w:rPr>
          <w:rtl/>
        </w:rPr>
        <w:t>השר מאיר שטרית:</w:t>
      </w:r>
    </w:p>
    <w:p w14:paraId="4EEE6440" w14:textId="77777777" w:rsidR="00000000" w:rsidRDefault="00540457">
      <w:pPr>
        <w:pStyle w:val="a0"/>
        <w:rPr>
          <w:rtl/>
        </w:rPr>
      </w:pPr>
    </w:p>
    <w:p w14:paraId="2A88CD8F" w14:textId="77777777" w:rsidR="00000000" w:rsidRDefault="00540457">
      <w:pPr>
        <w:pStyle w:val="a0"/>
        <w:rPr>
          <w:rFonts w:hint="cs"/>
          <w:rtl/>
        </w:rPr>
      </w:pPr>
      <w:r>
        <w:rPr>
          <w:rFonts w:hint="cs"/>
          <w:rtl/>
        </w:rPr>
        <w:t>אילנה, את נכנסת לדיון אחר. אני מוכן לענות לך על זה. אם אין לו, שילך לעבוד,</w:t>
      </w:r>
      <w:r>
        <w:rPr>
          <w:rFonts w:hint="cs"/>
          <w:rtl/>
        </w:rPr>
        <w:t xml:space="preserve"> אז יהיה לו.</w:t>
      </w:r>
    </w:p>
    <w:p w14:paraId="5D42A669" w14:textId="77777777" w:rsidR="00000000" w:rsidRDefault="00540457">
      <w:pPr>
        <w:pStyle w:val="a0"/>
        <w:ind w:firstLine="0"/>
        <w:rPr>
          <w:rFonts w:hint="cs"/>
          <w:rtl/>
        </w:rPr>
      </w:pPr>
      <w:bookmarkStart w:id="453" w:name="FS000000478T03_12_2003_16_42_59C"/>
      <w:bookmarkEnd w:id="453"/>
    </w:p>
    <w:p w14:paraId="60F70493" w14:textId="77777777" w:rsidR="00000000" w:rsidRDefault="00540457">
      <w:pPr>
        <w:pStyle w:val="af0"/>
        <w:rPr>
          <w:rtl/>
        </w:rPr>
      </w:pPr>
      <w:r>
        <w:rPr>
          <w:rFonts w:hint="eastAsia"/>
          <w:rtl/>
        </w:rPr>
        <w:t>אילנה</w:t>
      </w:r>
      <w:r>
        <w:rPr>
          <w:rtl/>
        </w:rPr>
        <w:t xml:space="preserve"> כהן (עם אחד):</w:t>
      </w:r>
    </w:p>
    <w:p w14:paraId="7F7773F5" w14:textId="77777777" w:rsidR="00000000" w:rsidRDefault="00540457">
      <w:pPr>
        <w:pStyle w:val="a0"/>
        <w:rPr>
          <w:rFonts w:hint="cs"/>
          <w:rtl/>
        </w:rPr>
      </w:pPr>
    </w:p>
    <w:p w14:paraId="24A8882C" w14:textId="77777777" w:rsidR="00000000" w:rsidRDefault="00540457">
      <w:pPr>
        <w:pStyle w:val="a0"/>
        <w:rPr>
          <w:rFonts w:hint="cs"/>
          <w:rtl/>
        </w:rPr>
      </w:pPr>
      <w:r>
        <w:rPr>
          <w:rFonts w:hint="cs"/>
          <w:rtl/>
        </w:rPr>
        <w:t>תמצא לו עבודה.</w:t>
      </w:r>
    </w:p>
    <w:p w14:paraId="707CD7B9" w14:textId="77777777" w:rsidR="00000000" w:rsidRDefault="00540457">
      <w:pPr>
        <w:pStyle w:val="a0"/>
        <w:ind w:firstLine="0"/>
        <w:rPr>
          <w:rFonts w:hint="cs"/>
          <w:rtl/>
        </w:rPr>
      </w:pPr>
    </w:p>
    <w:p w14:paraId="006CC8F3" w14:textId="77777777" w:rsidR="00000000" w:rsidRDefault="00540457">
      <w:pPr>
        <w:pStyle w:val="-"/>
        <w:rPr>
          <w:rtl/>
        </w:rPr>
      </w:pPr>
      <w:bookmarkStart w:id="454" w:name="FS000000478T03_12_2003_16_00_26C"/>
      <w:bookmarkEnd w:id="454"/>
      <w:r>
        <w:rPr>
          <w:rtl/>
        </w:rPr>
        <w:t>השר מאיר שטרית:</w:t>
      </w:r>
    </w:p>
    <w:p w14:paraId="6865C5C0" w14:textId="77777777" w:rsidR="00000000" w:rsidRDefault="00540457">
      <w:pPr>
        <w:pStyle w:val="a0"/>
        <w:rPr>
          <w:rtl/>
        </w:rPr>
      </w:pPr>
    </w:p>
    <w:p w14:paraId="23604ECA" w14:textId="77777777" w:rsidR="00000000" w:rsidRDefault="00540457">
      <w:pPr>
        <w:pStyle w:val="a0"/>
        <w:rPr>
          <w:rFonts w:hint="cs"/>
          <w:rtl/>
        </w:rPr>
      </w:pPr>
      <w:r>
        <w:rPr>
          <w:rFonts w:hint="cs"/>
          <w:rtl/>
        </w:rPr>
        <w:t>יש עבודה. הקבלנים מחפשים היום, עכשיו, בישראל. הם עצרו פרויקטים של בנייה, כי חסרים להם  30,000-40,000 עובדי בניין. הם לא מצליחים להשיג עובד אחד. באמת, לא נגיד שאין עבודה. יש הרבה מאוד אנשים</w:t>
      </w:r>
      <w:r>
        <w:rPr>
          <w:rFonts w:hint="cs"/>
          <w:rtl/>
        </w:rPr>
        <w:t xml:space="preserve"> שלא נוח להם לעבוד בבניין. זה נכון. באמת לא נוח לעבוד בבניין. אבל אם אין ברירה, צריך לעבוד וזו לא בושה לעבוד. </w:t>
      </w:r>
    </w:p>
    <w:p w14:paraId="40BB59E0" w14:textId="77777777" w:rsidR="00000000" w:rsidRDefault="00540457">
      <w:pPr>
        <w:pStyle w:val="a0"/>
        <w:rPr>
          <w:rFonts w:hint="cs"/>
          <w:rtl/>
        </w:rPr>
      </w:pPr>
    </w:p>
    <w:p w14:paraId="6E73AC95" w14:textId="77777777" w:rsidR="00000000" w:rsidRDefault="00540457">
      <w:pPr>
        <w:pStyle w:val="a0"/>
        <w:rPr>
          <w:rFonts w:hint="cs"/>
          <w:rtl/>
        </w:rPr>
      </w:pPr>
      <w:r>
        <w:rPr>
          <w:rFonts w:hint="cs"/>
          <w:rtl/>
        </w:rPr>
        <w:t>אני חושב שבנתונים הנוכחיים, הדבר הקיצוני ביותר שאפשר היה לעשות, הוא לומר: אין אוברדרפט, כמו שמקובל בעולם. אילנה, אם היינו עושים זאת, אנשים לא הי</w:t>
      </w:r>
      <w:r>
        <w:rPr>
          <w:rFonts w:hint="cs"/>
          <w:rtl/>
        </w:rPr>
        <w:t xml:space="preserve">ו מסתבכים, משפחות לא היו מתפרקות, אנשים לא היו מתגרשים, הם לא היו  נזרקים מהבתים שלהם בגלל סיבוך בחובות שהם אינם יכולים לעמוד בהם. זה קיצוני מדי. בנק ישראל אגב התנגד לזה אז. </w:t>
      </w:r>
    </w:p>
    <w:p w14:paraId="66B0B189" w14:textId="77777777" w:rsidR="00000000" w:rsidRDefault="00540457">
      <w:pPr>
        <w:pStyle w:val="a0"/>
        <w:rPr>
          <w:rFonts w:hint="cs"/>
          <w:rtl/>
        </w:rPr>
      </w:pPr>
    </w:p>
    <w:p w14:paraId="2397B3B5" w14:textId="77777777" w:rsidR="00000000" w:rsidRDefault="00540457">
      <w:pPr>
        <w:pStyle w:val="a0"/>
        <w:rPr>
          <w:rFonts w:hint="cs"/>
          <w:rtl/>
        </w:rPr>
      </w:pPr>
      <w:r>
        <w:rPr>
          <w:rFonts w:hint="cs"/>
          <w:rtl/>
        </w:rPr>
        <w:t>הצעתי דבר יותר מתון, הצעתי, שהבנקים ייתנו פנקסי שיקים לאנשים - זה מסיבה אחרת, שג</w:t>
      </w:r>
      <w:r>
        <w:rPr>
          <w:rFonts w:hint="cs"/>
          <w:rtl/>
        </w:rPr>
        <w:t>ם בה טיפלתי כשר המשפטים -  בצבעים שונים, לפי רמת האשראי שלהם; בארבעה צבעים. צבע אחד, שיק עד 100 שקל, אי-אפשר לכתוב עליו יותר מ-100 שקל. צבע שני, עד 500 שקל, עד 1,000 שקל, 5,000 שקל, ואם תרצו ,50,000 שקל, בלי הגבלה. אם אדם הולך לקנות משהו ב-1,000 שקל, המוכר</w:t>
      </w:r>
      <w:r>
        <w:rPr>
          <w:rFonts w:hint="cs"/>
          <w:rtl/>
        </w:rPr>
        <w:t xml:space="preserve"> מקבל ממנו עשרה שיקים של 100 שקל, הוא יבדוק אם יש לו כיסוי לפני שהוא ייתן לו סחורה ואז הוא גם לא ייפגע. לעומת זאת, אם לאדם יש שיק של 1,000 שקל, והוא יודע שזה אשראי טוב, הוא ייתן לו 1,000 שקל שיק. לא תהיה לו בעיה לקבל את 1,000 השקל. </w:t>
      </w:r>
    </w:p>
    <w:p w14:paraId="0DD5DF8E" w14:textId="77777777" w:rsidR="00000000" w:rsidRDefault="00540457">
      <w:pPr>
        <w:pStyle w:val="a0"/>
        <w:ind w:firstLine="0"/>
        <w:rPr>
          <w:rFonts w:hint="cs"/>
          <w:rtl/>
        </w:rPr>
      </w:pPr>
    </w:p>
    <w:p w14:paraId="60EDF1EC" w14:textId="77777777" w:rsidR="00000000" w:rsidRDefault="00540457">
      <w:pPr>
        <w:pStyle w:val="a0"/>
        <w:ind w:firstLine="0"/>
        <w:rPr>
          <w:rFonts w:hint="cs"/>
          <w:rtl/>
        </w:rPr>
      </w:pPr>
      <w:r>
        <w:rPr>
          <w:rFonts w:hint="cs"/>
          <w:rtl/>
        </w:rPr>
        <w:tab/>
        <w:t xml:space="preserve">היום יש בארץ, לצערי, </w:t>
      </w:r>
      <w:r>
        <w:rPr>
          <w:rFonts w:hint="cs"/>
          <w:rtl/>
        </w:rPr>
        <w:t>סדר-גודל של 20,000-30,000 שיקים חוזרים ביום. תחשבו מה קורה לבעלי העסקים המסכנים שמשווקים סחורה, מקבלים שיקים, לא מקבלים את הכסף ולאחר מכן הם מגיעים לפשיטת רגל. מדוע? כי הם נכנסים לחריגה בבנק, ואותה ריבית חריגה מוטלת על בעלי העסקים. הבנקים התנגדו ובנק ישראל</w:t>
      </w:r>
      <w:r>
        <w:rPr>
          <w:rFonts w:hint="cs"/>
          <w:rtl/>
        </w:rPr>
        <w:t xml:space="preserve"> התנגד. 30% מתוך 2 מיליוני תיקי הוצאה לפועל הם תיקים של שיקים חוזרים. לא קיבלו את זה.  </w:t>
      </w:r>
    </w:p>
    <w:p w14:paraId="2366D270" w14:textId="77777777" w:rsidR="00000000" w:rsidRDefault="00540457">
      <w:pPr>
        <w:pStyle w:val="a0"/>
        <w:ind w:firstLine="0"/>
        <w:rPr>
          <w:rFonts w:hint="cs"/>
          <w:rtl/>
        </w:rPr>
      </w:pPr>
    </w:p>
    <w:p w14:paraId="3AA3D526" w14:textId="77777777" w:rsidR="00000000" w:rsidRDefault="00540457">
      <w:pPr>
        <w:pStyle w:val="a0"/>
        <w:ind w:firstLine="0"/>
        <w:rPr>
          <w:rFonts w:hint="cs"/>
          <w:rtl/>
        </w:rPr>
      </w:pPr>
      <w:r>
        <w:rPr>
          <w:rFonts w:hint="cs"/>
          <w:rtl/>
        </w:rPr>
        <w:tab/>
        <w:t>הצעתי אלטרנטיבה, לכתוב על כל השיקים לפחות "לא סחיר, למוטב בלבד", אוטומטית. למה? כי היום כשאתה נותן שיק למישהו וזה לא כתוב עליו, האדם יכול להעביר את השיק למישהו אחר בכ</w:t>
      </w:r>
      <w:r>
        <w:rPr>
          <w:rFonts w:hint="cs"/>
          <w:rtl/>
        </w:rPr>
        <w:t>לל, לגורם שלישי, שאחר כך הוא יכול לפעול נגד החייב בהוצאה לפועל. הוא כבר לא עומד מול האיש שנתן לו את השיק, אלא הוא עומד מול אדם שלישי, מול קבלן לגביית חובות או גביית שיקים, שיש להם הכלים והאמצעים ללחוץ על האנשים לשלם. גם לזה, כמובן, לא הבנקים הסכימו ולא בנק</w:t>
      </w:r>
      <w:r>
        <w:rPr>
          <w:rFonts w:hint="cs"/>
          <w:rtl/>
        </w:rPr>
        <w:t xml:space="preserve"> ישראל הסכים. </w:t>
      </w:r>
    </w:p>
    <w:p w14:paraId="3A34F111" w14:textId="77777777" w:rsidR="00000000" w:rsidRDefault="00540457">
      <w:pPr>
        <w:pStyle w:val="a0"/>
        <w:ind w:firstLine="0"/>
        <w:rPr>
          <w:rFonts w:hint="cs"/>
          <w:rtl/>
        </w:rPr>
      </w:pPr>
    </w:p>
    <w:p w14:paraId="1C10DFFC" w14:textId="77777777" w:rsidR="00000000" w:rsidRDefault="00540457">
      <w:pPr>
        <w:pStyle w:val="a0"/>
        <w:ind w:firstLine="0"/>
        <w:rPr>
          <w:rFonts w:hint="cs"/>
          <w:rtl/>
        </w:rPr>
      </w:pPr>
      <w:r>
        <w:rPr>
          <w:rFonts w:hint="cs"/>
          <w:rtl/>
        </w:rPr>
        <w:tab/>
        <w:t xml:space="preserve">אני מסכים אתכם שיש מקום רב מאוד לשיפור בנושא עמלות הבנקים. נכנסתי השבוע לבנק להעביר תשלום מהחשבון שלי לחשבון בבנק אחר, לא בסניף הבנק שלי. עלות ההעברה היתה 52 שקל. </w:t>
      </w:r>
    </w:p>
    <w:p w14:paraId="4E6D92F9" w14:textId="77777777" w:rsidR="00000000" w:rsidRDefault="00540457">
      <w:pPr>
        <w:pStyle w:val="a0"/>
        <w:ind w:firstLine="0"/>
        <w:rPr>
          <w:rFonts w:hint="cs"/>
          <w:rtl/>
        </w:rPr>
      </w:pPr>
    </w:p>
    <w:p w14:paraId="5CAC3EC9" w14:textId="77777777" w:rsidR="00000000" w:rsidRDefault="00540457">
      <w:pPr>
        <w:pStyle w:val="af0"/>
        <w:rPr>
          <w:rtl/>
        </w:rPr>
      </w:pPr>
      <w:r>
        <w:rPr>
          <w:rFonts w:hint="eastAsia"/>
          <w:rtl/>
        </w:rPr>
        <w:t>חיים</w:t>
      </w:r>
      <w:r>
        <w:rPr>
          <w:rtl/>
        </w:rPr>
        <w:t xml:space="preserve"> כץ (הליכוד):</w:t>
      </w:r>
    </w:p>
    <w:p w14:paraId="56F1872D" w14:textId="77777777" w:rsidR="00000000" w:rsidRDefault="00540457">
      <w:pPr>
        <w:pStyle w:val="a0"/>
        <w:rPr>
          <w:rFonts w:hint="cs"/>
          <w:rtl/>
        </w:rPr>
      </w:pPr>
    </w:p>
    <w:p w14:paraId="0ADBA13E" w14:textId="77777777" w:rsidR="00000000" w:rsidRDefault="00540457">
      <w:pPr>
        <w:pStyle w:val="a0"/>
        <w:rPr>
          <w:rFonts w:hint="cs"/>
          <w:rtl/>
        </w:rPr>
      </w:pPr>
      <w:r>
        <w:rPr>
          <w:rFonts w:hint="cs"/>
          <w:rtl/>
        </w:rPr>
        <w:t xml:space="preserve">40 שקל. </w:t>
      </w:r>
    </w:p>
    <w:p w14:paraId="26C57D79" w14:textId="77777777" w:rsidR="00000000" w:rsidRDefault="00540457">
      <w:pPr>
        <w:pStyle w:val="a0"/>
        <w:rPr>
          <w:rFonts w:hint="cs"/>
          <w:rtl/>
        </w:rPr>
      </w:pPr>
    </w:p>
    <w:p w14:paraId="016B5C69" w14:textId="77777777" w:rsidR="00000000" w:rsidRDefault="00540457">
      <w:pPr>
        <w:pStyle w:val="-"/>
        <w:rPr>
          <w:rtl/>
        </w:rPr>
      </w:pPr>
      <w:bookmarkStart w:id="455" w:name="FS000000478T03_12_2003_16_31_55"/>
      <w:bookmarkStart w:id="456" w:name="FS000000478T03_12_2003_16_32_10C"/>
      <w:bookmarkEnd w:id="455"/>
      <w:bookmarkEnd w:id="456"/>
      <w:r>
        <w:rPr>
          <w:rtl/>
        </w:rPr>
        <w:t>השר מאיר שטרית:</w:t>
      </w:r>
    </w:p>
    <w:p w14:paraId="0EC4C645" w14:textId="77777777" w:rsidR="00000000" w:rsidRDefault="00540457">
      <w:pPr>
        <w:pStyle w:val="a0"/>
        <w:rPr>
          <w:rtl/>
        </w:rPr>
      </w:pPr>
    </w:p>
    <w:p w14:paraId="2DF6F94B" w14:textId="77777777" w:rsidR="00000000" w:rsidRDefault="00540457">
      <w:pPr>
        <w:pStyle w:val="a0"/>
        <w:rPr>
          <w:rFonts w:hint="cs"/>
          <w:rtl/>
        </w:rPr>
      </w:pPr>
      <w:r>
        <w:rPr>
          <w:rFonts w:hint="cs"/>
          <w:rtl/>
        </w:rPr>
        <w:t>אני חושב שיש בעניין הזה, בעמ</w:t>
      </w:r>
      <w:r>
        <w:rPr>
          <w:rFonts w:hint="cs"/>
          <w:rtl/>
        </w:rPr>
        <w:t>לות של הבנקים, באמת הפרזה. הפיקוח של בנק ישראל על הבנקים בעניין הזה איננו מספיק.</w:t>
      </w:r>
    </w:p>
    <w:p w14:paraId="76C68860" w14:textId="77777777" w:rsidR="00000000" w:rsidRDefault="00540457">
      <w:pPr>
        <w:pStyle w:val="a0"/>
        <w:rPr>
          <w:rFonts w:hint="cs"/>
          <w:rtl/>
        </w:rPr>
      </w:pPr>
    </w:p>
    <w:p w14:paraId="396AB011" w14:textId="77777777" w:rsidR="00000000" w:rsidRDefault="00540457">
      <w:pPr>
        <w:pStyle w:val="a0"/>
        <w:rPr>
          <w:rFonts w:hint="cs"/>
          <w:rtl/>
        </w:rPr>
      </w:pPr>
      <w:r>
        <w:rPr>
          <w:rFonts w:hint="cs"/>
          <w:rtl/>
        </w:rPr>
        <w:t xml:space="preserve">רבותי חברי הכנסת, תסלחו לי שאני מחזיר אליכם את הכדור. זה תפקידם של חברי הכנסת, בעיקר בוועדת הכספים, לטפל בסוגיות הללו ולנסות לעשות סדר. מישהו אמר: בנק ישראל מתנהג יפה לבנקים </w:t>
      </w:r>
      <w:r>
        <w:rPr>
          <w:rFonts w:hint="cs"/>
          <w:rtl/>
        </w:rPr>
        <w:t xml:space="preserve">כי העובדים רוצים אחר כך לעבוד בבנק. הנה יושבים חברי הכנסת, תגישו הצעת חוק שתקבע תקופת צינון מאוד ארוכה למי שעבד בבנק ישראל, שלא יוכל לעבוד בבנק. מה הבעיה? אתם מחוקקים בקלות.  </w:t>
      </w:r>
    </w:p>
    <w:p w14:paraId="4CF14EAC" w14:textId="77777777" w:rsidR="00000000" w:rsidRDefault="00540457">
      <w:pPr>
        <w:pStyle w:val="a0"/>
        <w:rPr>
          <w:rFonts w:hint="cs"/>
          <w:rtl/>
        </w:rPr>
      </w:pPr>
    </w:p>
    <w:p w14:paraId="6063F5CC" w14:textId="77777777" w:rsidR="00000000" w:rsidRDefault="00540457">
      <w:pPr>
        <w:pStyle w:val="af0"/>
        <w:rPr>
          <w:rtl/>
        </w:rPr>
      </w:pPr>
      <w:r>
        <w:rPr>
          <w:rFonts w:hint="eastAsia"/>
          <w:rtl/>
        </w:rPr>
        <w:t>חיים</w:t>
      </w:r>
      <w:r>
        <w:rPr>
          <w:rtl/>
        </w:rPr>
        <w:t xml:space="preserve"> כץ (הליכוד):</w:t>
      </w:r>
    </w:p>
    <w:p w14:paraId="75D980BA" w14:textId="77777777" w:rsidR="00000000" w:rsidRDefault="00540457">
      <w:pPr>
        <w:pStyle w:val="a0"/>
        <w:rPr>
          <w:rFonts w:hint="cs"/>
          <w:rtl/>
        </w:rPr>
      </w:pPr>
    </w:p>
    <w:p w14:paraId="342C55CF" w14:textId="77777777" w:rsidR="00000000" w:rsidRDefault="00540457">
      <w:pPr>
        <w:pStyle w:val="a0"/>
        <w:rPr>
          <w:rFonts w:hint="cs"/>
          <w:rtl/>
        </w:rPr>
      </w:pPr>
      <w:r>
        <w:rPr>
          <w:rFonts w:hint="cs"/>
          <w:rtl/>
        </w:rPr>
        <w:t>אתה תתמוך?</w:t>
      </w:r>
    </w:p>
    <w:p w14:paraId="23E4B1F4" w14:textId="77777777" w:rsidR="00000000" w:rsidRDefault="00540457">
      <w:pPr>
        <w:pStyle w:val="a0"/>
        <w:rPr>
          <w:rFonts w:hint="cs"/>
          <w:rtl/>
        </w:rPr>
      </w:pPr>
    </w:p>
    <w:p w14:paraId="178BA99F" w14:textId="77777777" w:rsidR="00000000" w:rsidRDefault="00540457">
      <w:pPr>
        <w:pStyle w:val="-"/>
        <w:rPr>
          <w:rtl/>
        </w:rPr>
      </w:pPr>
      <w:bookmarkStart w:id="457" w:name="FS000000478T03_12_2003_16_36_42C"/>
      <w:bookmarkEnd w:id="457"/>
      <w:r>
        <w:rPr>
          <w:rtl/>
        </w:rPr>
        <w:t>השר מאיר שטרית:</w:t>
      </w:r>
    </w:p>
    <w:p w14:paraId="63F6F347" w14:textId="77777777" w:rsidR="00000000" w:rsidRDefault="00540457">
      <w:pPr>
        <w:pStyle w:val="a0"/>
        <w:rPr>
          <w:rtl/>
        </w:rPr>
      </w:pPr>
    </w:p>
    <w:p w14:paraId="13DFE5AE" w14:textId="77777777" w:rsidR="00000000" w:rsidRDefault="00540457">
      <w:pPr>
        <w:pStyle w:val="a0"/>
        <w:rPr>
          <w:rFonts w:hint="cs"/>
          <w:rtl/>
        </w:rPr>
      </w:pPr>
      <w:r>
        <w:rPr>
          <w:rFonts w:hint="cs"/>
          <w:rtl/>
        </w:rPr>
        <w:t>כן. אני מבטיח לך את תמיכתי. תגי</w:t>
      </w:r>
      <w:r>
        <w:rPr>
          <w:rFonts w:hint="cs"/>
          <w:rtl/>
        </w:rPr>
        <w:t xml:space="preserve">שו הצעות שיוודאו כמה עמלות משלמים, שהאזרח יקבל דוח כמה עמלה גבו ממנו בכל בנק, שיפרסמו את העמלות שלהם בעיתון. תגבילו את העמלות. </w:t>
      </w:r>
    </w:p>
    <w:p w14:paraId="0F7AF37E" w14:textId="77777777" w:rsidR="00000000" w:rsidRDefault="00540457">
      <w:pPr>
        <w:pStyle w:val="a0"/>
        <w:rPr>
          <w:rFonts w:hint="cs"/>
          <w:rtl/>
        </w:rPr>
      </w:pPr>
    </w:p>
    <w:p w14:paraId="7ADBF3D9" w14:textId="77777777" w:rsidR="00000000" w:rsidRDefault="00540457">
      <w:pPr>
        <w:pStyle w:val="a0"/>
        <w:rPr>
          <w:rFonts w:hint="cs"/>
          <w:rtl/>
        </w:rPr>
      </w:pPr>
      <w:r>
        <w:rPr>
          <w:rFonts w:hint="cs"/>
          <w:rtl/>
        </w:rPr>
        <w:t xml:space="preserve">אנחנו לא רוצים לסגור את העסקים של הבנקים, אין לנו כוונה כזאת. אני לא חושב שצריך להתערב בצד העסקי של הבנקים. </w:t>
      </w:r>
    </w:p>
    <w:p w14:paraId="6326CC2F" w14:textId="77777777" w:rsidR="00000000" w:rsidRDefault="00540457">
      <w:pPr>
        <w:pStyle w:val="a0"/>
        <w:rPr>
          <w:rFonts w:hint="cs"/>
          <w:rtl/>
        </w:rPr>
      </w:pPr>
    </w:p>
    <w:p w14:paraId="627406C2" w14:textId="77777777" w:rsidR="00000000" w:rsidRDefault="00540457">
      <w:pPr>
        <w:pStyle w:val="af0"/>
        <w:rPr>
          <w:rtl/>
        </w:rPr>
      </w:pPr>
      <w:r>
        <w:rPr>
          <w:rFonts w:hint="eastAsia"/>
          <w:rtl/>
        </w:rPr>
        <w:t>יעקב</w:t>
      </w:r>
      <w:r>
        <w:rPr>
          <w:rtl/>
        </w:rPr>
        <w:t xml:space="preserve"> אדרי (הליכוד</w:t>
      </w:r>
      <w:r>
        <w:rPr>
          <w:rtl/>
        </w:rPr>
        <w:t>):</w:t>
      </w:r>
    </w:p>
    <w:p w14:paraId="18341898" w14:textId="77777777" w:rsidR="00000000" w:rsidRDefault="00540457">
      <w:pPr>
        <w:pStyle w:val="a0"/>
        <w:rPr>
          <w:rFonts w:hint="cs"/>
          <w:rtl/>
        </w:rPr>
      </w:pPr>
    </w:p>
    <w:p w14:paraId="21A04A13" w14:textId="77777777" w:rsidR="00000000" w:rsidRDefault="00540457">
      <w:pPr>
        <w:pStyle w:val="a0"/>
        <w:rPr>
          <w:rFonts w:hint="cs"/>
          <w:rtl/>
        </w:rPr>
      </w:pPr>
      <w:r>
        <w:rPr>
          <w:rFonts w:hint="cs"/>
          <w:rtl/>
        </w:rPr>
        <w:t>האוצר מתנגד.</w:t>
      </w:r>
    </w:p>
    <w:p w14:paraId="1D467FFD" w14:textId="77777777" w:rsidR="00000000" w:rsidRDefault="00540457">
      <w:pPr>
        <w:pStyle w:val="a0"/>
        <w:rPr>
          <w:rFonts w:hint="cs"/>
          <w:rtl/>
        </w:rPr>
      </w:pPr>
    </w:p>
    <w:p w14:paraId="34A8D285" w14:textId="77777777" w:rsidR="00000000" w:rsidRDefault="00540457">
      <w:pPr>
        <w:pStyle w:val="-"/>
        <w:rPr>
          <w:rtl/>
        </w:rPr>
      </w:pPr>
      <w:bookmarkStart w:id="458" w:name="FS000000478T03_12_2003_16_38_19C"/>
      <w:bookmarkEnd w:id="458"/>
      <w:r>
        <w:rPr>
          <w:rFonts w:hint="eastAsia"/>
          <w:rtl/>
        </w:rPr>
        <w:t>השר</w:t>
      </w:r>
      <w:r>
        <w:rPr>
          <w:rtl/>
        </w:rPr>
        <w:t xml:space="preserve"> מאיר שטרית:</w:t>
      </w:r>
    </w:p>
    <w:p w14:paraId="4BA10857" w14:textId="77777777" w:rsidR="00000000" w:rsidRDefault="00540457">
      <w:pPr>
        <w:pStyle w:val="a0"/>
        <w:rPr>
          <w:rFonts w:hint="cs"/>
          <w:rtl/>
        </w:rPr>
      </w:pPr>
    </w:p>
    <w:p w14:paraId="7BC9CB24" w14:textId="77777777" w:rsidR="00000000" w:rsidRDefault="00540457">
      <w:pPr>
        <w:pStyle w:val="a0"/>
        <w:rPr>
          <w:rFonts w:hint="cs"/>
          <w:rtl/>
        </w:rPr>
      </w:pPr>
      <w:r>
        <w:rPr>
          <w:rFonts w:hint="cs"/>
          <w:rtl/>
        </w:rPr>
        <w:t xml:space="preserve">אני לא מתנגד. צריך ליצור צעדים שבאמת יפיקו את התועלת הזאת, בלי לשפוך את התינוק עם המים. אפשר לעשות צעדים רבים. </w:t>
      </w:r>
    </w:p>
    <w:p w14:paraId="0783269B" w14:textId="77777777" w:rsidR="00000000" w:rsidRDefault="00540457">
      <w:pPr>
        <w:pStyle w:val="a0"/>
        <w:rPr>
          <w:rFonts w:hint="cs"/>
          <w:rtl/>
        </w:rPr>
      </w:pPr>
    </w:p>
    <w:p w14:paraId="4D6CCBF8" w14:textId="77777777" w:rsidR="00000000" w:rsidRDefault="00540457">
      <w:pPr>
        <w:pStyle w:val="a0"/>
        <w:rPr>
          <w:rFonts w:hint="cs"/>
          <w:rtl/>
        </w:rPr>
      </w:pPr>
      <w:r>
        <w:rPr>
          <w:rFonts w:hint="cs"/>
          <w:rtl/>
        </w:rPr>
        <w:t>אני מציע להעביר את ההצעות האלה לסדר-היום לוועדת הכספים, ותזמינו לוועדה את נציגי בנק ישראל. אני מוכן לבוא לדי</w:t>
      </w:r>
      <w:r>
        <w:rPr>
          <w:rFonts w:hint="cs"/>
          <w:rtl/>
        </w:rPr>
        <w:t>ון הזה ולחזור על מה שאני אומר לכם פה בדיון. נקיים דיון רציני בוועדת הכספים, נשמע מה יש לבנק ישראל לומר. אני מוכן לבוא לדיון הזה באופן אישי, להתעמת עם הבנק אם צריך ולנסות לראות מה הצעדים שהכנסת יכולה לנקוט כדי שלא למנוע חלילה שהבנקים ירוויחו. אני בעד שהבנקי</w:t>
      </w:r>
      <w:r>
        <w:rPr>
          <w:rFonts w:hint="cs"/>
          <w:rtl/>
        </w:rPr>
        <w:t>ם ירוויחו יותר, הלוואי שירוויחו עוד יותר, אבל צריך לעשות קצת יותר צדק עם האנשים, ובעיקר למנוע את הסתבכותם של אנשים רבים.</w:t>
      </w:r>
    </w:p>
    <w:p w14:paraId="61D9C3C1" w14:textId="77777777" w:rsidR="00000000" w:rsidRDefault="00540457">
      <w:pPr>
        <w:pStyle w:val="a0"/>
        <w:rPr>
          <w:rFonts w:hint="cs"/>
          <w:rtl/>
        </w:rPr>
      </w:pPr>
    </w:p>
    <w:p w14:paraId="7A37BB12" w14:textId="77777777" w:rsidR="00000000" w:rsidRDefault="00540457">
      <w:pPr>
        <w:pStyle w:val="a0"/>
        <w:rPr>
          <w:rFonts w:hint="cs"/>
          <w:rtl/>
        </w:rPr>
      </w:pPr>
      <w:r>
        <w:rPr>
          <w:rFonts w:hint="cs"/>
          <w:rtl/>
        </w:rPr>
        <w:t xml:space="preserve">לסיום, אדוני, אני רוצה לומר שהמצב בעניין הזה של הבנקים, שהאזרח עומד מול חובות כאלה אדירים לבנקים ומשלם הון עתק,  זה בדיוק המצב שאנחנו </w:t>
      </w:r>
      <w:r>
        <w:rPr>
          <w:rFonts w:hint="cs"/>
          <w:rtl/>
        </w:rPr>
        <w:t>מנסים להתמודד אתו במדינת ישראל, מצב שבו המדינה שקועה בחובות ענק, ולצערי, במקום שהממשלות יקצצו בהוצאותיהן הן העדיפו את הדרך הקלה, לקחת חובות יותר גדולים ולהמשיך את רמת ההוצאות שהיתה קיימת. לכן לא היינו רחוקים מפשיטת רגל. החוב הלאומי של מדינת ישראל עומד היום</w:t>
      </w:r>
      <w:r>
        <w:rPr>
          <w:rFonts w:hint="cs"/>
          <w:rtl/>
        </w:rPr>
        <w:t xml:space="preserve"> על 106-107 מיליארד דולר. הוא עלה בארבע השנים האחרונות ב-15 מיליארד דולר, 100 מיליארד שקל כמעט, כשהריבית על זה השנה היא 7 מיליארדי שקל.</w:t>
      </w:r>
    </w:p>
    <w:p w14:paraId="47109A53" w14:textId="77777777" w:rsidR="00000000" w:rsidRDefault="00540457">
      <w:pPr>
        <w:pStyle w:val="a0"/>
        <w:rPr>
          <w:rFonts w:hint="cs"/>
          <w:rtl/>
        </w:rPr>
      </w:pPr>
    </w:p>
    <w:p w14:paraId="62FD347F" w14:textId="77777777" w:rsidR="00000000" w:rsidRDefault="00540457">
      <w:pPr>
        <w:pStyle w:val="af0"/>
        <w:rPr>
          <w:rtl/>
        </w:rPr>
      </w:pPr>
      <w:r>
        <w:rPr>
          <w:rFonts w:hint="eastAsia"/>
          <w:rtl/>
        </w:rPr>
        <w:t>חיים</w:t>
      </w:r>
      <w:r>
        <w:rPr>
          <w:rtl/>
        </w:rPr>
        <w:t xml:space="preserve"> אורון (מרצ):</w:t>
      </w:r>
    </w:p>
    <w:p w14:paraId="26D3DDE1" w14:textId="77777777" w:rsidR="00000000" w:rsidRDefault="00540457">
      <w:pPr>
        <w:pStyle w:val="a0"/>
        <w:rPr>
          <w:rFonts w:hint="cs"/>
          <w:rtl/>
        </w:rPr>
      </w:pPr>
    </w:p>
    <w:p w14:paraId="28F3D03D" w14:textId="77777777" w:rsidR="00000000" w:rsidRDefault="00540457">
      <w:pPr>
        <w:pStyle w:val="a0"/>
        <w:rPr>
          <w:rFonts w:hint="cs"/>
          <w:rtl/>
        </w:rPr>
      </w:pPr>
      <w:r>
        <w:rPr>
          <w:rFonts w:hint="cs"/>
          <w:rtl/>
        </w:rPr>
        <w:t>מי היה ראש הממשלה באותו זמן?</w:t>
      </w:r>
    </w:p>
    <w:p w14:paraId="2C888349" w14:textId="77777777" w:rsidR="00000000" w:rsidRDefault="00540457">
      <w:pPr>
        <w:pStyle w:val="a0"/>
        <w:rPr>
          <w:rFonts w:hint="cs"/>
          <w:rtl/>
        </w:rPr>
      </w:pPr>
    </w:p>
    <w:p w14:paraId="0C215A2B" w14:textId="77777777" w:rsidR="00000000" w:rsidRDefault="00540457">
      <w:pPr>
        <w:pStyle w:val="-"/>
        <w:rPr>
          <w:rtl/>
        </w:rPr>
      </w:pPr>
      <w:bookmarkStart w:id="459" w:name="FS000000478T03_12_2003_16_46_34C"/>
      <w:bookmarkEnd w:id="459"/>
      <w:r>
        <w:rPr>
          <w:rtl/>
        </w:rPr>
        <w:t>השר מאיר שטרית:</w:t>
      </w:r>
    </w:p>
    <w:p w14:paraId="768CE482" w14:textId="77777777" w:rsidR="00000000" w:rsidRDefault="00540457">
      <w:pPr>
        <w:pStyle w:val="a0"/>
        <w:rPr>
          <w:rtl/>
        </w:rPr>
      </w:pPr>
    </w:p>
    <w:p w14:paraId="1627349C" w14:textId="77777777" w:rsidR="00000000" w:rsidRDefault="00540457">
      <w:pPr>
        <w:pStyle w:val="a0"/>
        <w:rPr>
          <w:rFonts w:hint="cs"/>
          <w:rtl/>
        </w:rPr>
      </w:pPr>
      <w:r>
        <w:rPr>
          <w:rFonts w:hint="cs"/>
          <w:rtl/>
        </w:rPr>
        <w:t>מה זה משנה? ב-1998 וב-1999, כשאני הייתי שר האוצר, החז</w:t>
      </w:r>
      <w:r>
        <w:rPr>
          <w:rFonts w:hint="cs"/>
          <w:rtl/>
        </w:rPr>
        <w:t xml:space="preserve">רנו את המשק עם 92% חוב תוצר. מ-1999 היתה ממשלת ברק עד 2001, ב-2001 היתה ממשלת אחדות. אתה היית שר בממשלת ברק. </w:t>
      </w:r>
    </w:p>
    <w:p w14:paraId="7919EF01" w14:textId="77777777" w:rsidR="00000000" w:rsidRDefault="00540457">
      <w:pPr>
        <w:pStyle w:val="a0"/>
        <w:rPr>
          <w:rFonts w:hint="cs"/>
          <w:rtl/>
        </w:rPr>
      </w:pPr>
    </w:p>
    <w:p w14:paraId="72F2EB40" w14:textId="77777777" w:rsidR="00000000" w:rsidRDefault="00540457">
      <w:pPr>
        <w:pStyle w:val="af0"/>
        <w:rPr>
          <w:rtl/>
        </w:rPr>
      </w:pPr>
      <w:r>
        <w:rPr>
          <w:rFonts w:hint="eastAsia"/>
          <w:rtl/>
        </w:rPr>
        <w:t>חיים</w:t>
      </w:r>
      <w:r>
        <w:rPr>
          <w:rtl/>
        </w:rPr>
        <w:t xml:space="preserve"> אורון (מרצ):</w:t>
      </w:r>
    </w:p>
    <w:p w14:paraId="6C37FA0C" w14:textId="77777777" w:rsidR="00000000" w:rsidRDefault="00540457">
      <w:pPr>
        <w:pStyle w:val="a0"/>
        <w:rPr>
          <w:rFonts w:hint="cs"/>
          <w:rtl/>
        </w:rPr>
      </w:pPr>
    </w:p>
    <w:p w14:paraId="3A808BAE" w14:textId="77777777" w:rsidR="00000000" w:rsidRDefault="00540457">
      <w:pPr>
        <w:pStyle w:val="a0"/>
        <w:rPr>
          <w:rFonts w:hint="cs"/>
          <w:rtl/>
        </w:rPr>
      </w:pPr>
      <w:r>
        <w:rPr>
          <w:rFonts w:hint="cs"/>
          <w:rtl/>
        </w:rPr>
        <w:t>בשלוש השנים האחרונות זו ממשלת שרון.</w:t>
      </w:r>
    </w:p>
    <w:p w14:paraId="707B6CA6" w14:textId="77777777" w:rsidR="00000000" w:rsidRDefault="00540457">
      <w:pPr>
        <w:pStyle w:val="a0"/>
        <w:rPr>
          <w:rFonts w:hint="cs"/>
          <w:rtl/>
        </w:rPr>
      </w:pPr>
    </w:p>
    <w:p w14:paraId="4A03FF5C" w14:textId="77777777" w:rsidR="00000000" w:rsidRDefault="00540457">
      <w:pPr>
        <w:pStyle w:val="-"/>
        <w:rPr>
          <w:rtl/>
        </w:rPr>
      </w:pPr>
      <w:bookmarkStart w:id="460" w:name="FS000000478T03_12_2003_16_49_21C"/>
      <w:bookmarkEnd w:id="460"/>
      <w:r>
        <w:rPr>
          <w:rtl/>
        </w:rPr>
        <w:t>השר מאיר שטרית:</w:t>
      </w:r>
    </w:p>
    <w:p w14:paraId="16684B5C" w14:textId="77777777" w:rsidR="00000000" w:rsidRDefault="00540457">
      <w:pPr>
        <w:pStyle w:val="a0"/>
        <w:rPr>
          <w:rtl/>
        </w:rPr>
      </w:pPr>
    </w:p>
    <w:p w14:paraId="3A1FC138" w14:textId="77777777" w:rsidR="00000000" w:rsidRDefault="00540457">
      <w:pPr>
        <w:pStyle w:val="a0"/>
        <w:rPr>
          <w:rFonts w:hint="cs"/>
          <w:rtl/>
        </w:rPr>
      </w:pPr>
      <w:r>
        <w:rPr>
          <w:rFonts w:hint="cs"/>
          <w:rtl/>
        </w:rPr>
        <w:t>ב-1999 נבחר ברק. אמרתי שהחוב הלאומי עמד ב-1998 על 92% חוב תוצר. בארבע הש</w:t>
      </w:r>
      <w:r>
        <w:rPr>
          <w:rFonts w:hint="cs"/>
          <w:rtl/>
        </w:rPr>
        <w:t xml:space="preserve">נים האחרונות הוא עלה ל-106% תוצר. מתוכן שנה וחצי היה ברק ראש הממשלה, ואתה היית שר בממשלה הזאת. אחריו היתה ממשלת אחדות, ועכשיו, ממשלת שרון לבד, בלי אחדות. </w:t>
      </w:r>
    </w:p>
    <w:p w14:paraId="6F444F0B" w14:textId="77777777" w:rsidR="00000000" w:rsidRDefault="00540457">
      <w:pPr>
        <w:pStyle w:val="a0"/>
        <w:rPr>
          <w:rFonts w:hint="cs"/>
          <w:rtl/>
        </w:rPr>
      </w:pPr>
    </w:p>
    <w:p w14:paraId="2A9940B3" w14:textId="77777777" w:rsidR="00000000" w:rsidRDefault="00540457">
      <w:pPr>
        <w:pStyle w:val="a0"/>
        <w:rPr>
          <w:rFonts w:hint="cs"/>
          <w:rtl/>
        </w:rPr>
      </w:pPr>
      <w:r>
        <w:rPr>
          <w:rFonts w:hint="cs"/>
          <w:rtl/>
        </w:rPr>
        <w:t>לכן, ידידי, זה לא עניין של ראש ממשלה זה או אחר, ממשלה זו או אחרת, זו גישה. הגישה צריכה להשתנות. זה מ</w:t>
      </w:r>
      <w:r>
        <w:rPr>
          <w:rFonts w:hint="cs"/>
          <w:rtl/>
        </w:rPr>
        <w:t xml:space="preserve">ה שאנחנו מנסים לעשות, להביא לכך שהחוב הלאומי יקטן. אני חושב שזה דבר נכון לעשות, כמדינה. </w:t>
      </w:r>
    </w:p>
    <w:p w14:paraId="5453D57D" w14:textId="77777777" w:rsidR="00000000" w:rsidRDefault="00540457">
      <w:pPr>
        <w:pStyle w:val="a0"/>
        <w:rPr>
          <w:rFonts w:hint="cs"/>
          <w:rtl/>
        </w:rPr>
      </w:pPr>
    </w:p>
    <w:p w14:paraId="2F31FAAC" w14:textId="77777777" w:rsidR="00000000" w:rsidRDefault="00540457">
      <w:pPr>
        <w:pStyle w:val="af0"/>
        <w:rPr>
          <w:rtl/>
        </w:rPr>
      </w:pPr>
      <w:r>
        <w:rPr>
          <w:rFonts w:hint="eastAsia"/>
          <w:rtl/>
        </w:rPr>
        <w:t>חיים</w:t>
      </w:r>
      <w:r>
        <w:rPr>
          <w:rtl/>
        </w:rPr>
        <w:t xml:space="preserve"> אורון (מרצ):</w:t>
      </w:r>
    </w:p>
    <w:p w14:paraId="2B6A5F4B" w14:textId="77777777" w:rsidR="00000000" w:rsidRDefault="00540457">
      <w:pPr>
        <w:pStyle w:val="a0"/>
        <w:rPr>
          <w:rFonts w:hint="cs"/>
          <w:rtl/>
        </w:rPr>
      </w:pPr>
    </w:p>
    <w:p w14:paraId="2AD68CAD" w14:textId="77777777" w:rsidR="00000000" w:rsidRDefault="00540457">
      <w:pPr>
        <w:pStyle w:val="a0"/>
        <w:rPr>
          <w:rFonts w:hint="cs"/>
          <w:rtl/>
        </w:rPr>
      </w:pPr>
      <w:r>
        <w:rPr>
          <w:rFonts w:hint="cs"/>
          <w:rtl/>
        </w:rPr>
        <w:t>בינתיים אתם מורידים את התל"ג והחוב עולה.</w:t>
      </w:r>
    </w:p>
    <w:p w14:paraId="03DF86D1" w14:textId="77777777" w:rsidR="00000000" w:rsidRDefault="00540457">
      <w:pPr>
        <w:pStyle w:val="a0"/>
        <w:rPr>
          <w:rFonts w:hint="cs"/>
          <w:rtl/>
        </w:rPr>
      </w:pPr>
    </w:p>
    <w:p w14:paraId="3143BBB8" w14:textId="77777777" w:rsidR="00000000" w:rsidRDefault="00540457">
      <w:pPr>
        <w:pStyle w:val="-"/>
        <w:rPr>
          <w:rtl/>
        </w:rPr>
      </w:pPr>
      <w:bookmarkStart w:id="461" w:name="FS000000478T03_12_2003_16_52_35C"/>
      <w:bookmarkEnd w:id="461"/>
      <w:r>
        <w:rPr>
          <w:rFonts w:hint="eastAsia"/>
          <w:rtl/>
        </w:rPr>
        <w:t>השר</w:t>
      </w:r>
      <w:r>
        <w:rPr>
          <w:rtl/>
        </w:rPr>
        <w:t xml:space="preserve"> מאיר שטרית:</w:t>
      </w:r>
    </w:p>
    <w:p w14:paraId="0E8559BD" w14:textId="77777777" w:rsidR="00000000" w:rsidRDefault="00540457">
      <w:pPr>
        <w:pStyle w:val="a0"/>
        <w:rPr>
          <w:rFonts w:hint="cs"/>
          <w:rtl/>
        </w:rPr>
      </w:pPr>
    </w:p>
    <w:p w14:paraId="2CD05D9C" w14:textId="77777777" w:rsidR="00000000" w:rsidRDefault="00540457">
      <w:pPr>
        <w:pStyle w:val="a0"/>
        <w:rPr>
          <w:rFonts w:hint="cs"/>
          <w:rtl/>
        </w:rPr>
      </w:pPr>
      <w:r>
        <w:rPr>
          <w:rFonts w:hint="cs"/>
          <w:rtl/>
        </w:rPr>
        <w:t>כל שר אוצר שנמצא, ולא משנה מיהו, בייגה או ביבי או אני, יודע ועושה את זה, אין לו ברירה, ה</w:t>
      </w:r>
      <w:r>
        <w:rPr>
          <w:rFonts w:hint="cs"/>
          <w:rtl/>
        </w:rPr>
        <w:t>וא חייב להגיד להרבה דברים לא, כי אם הוא לא יגיד לא, העסק הזה ייפול לגמרי ולא יהיה כלום לאף אחד. לכן אין לו ברירה. הוא מוכרח לנסות לשלוט בקצב ההוצאה של המדינה ולמנוע את הגדלת החובות הלאומיים. לדעתי, אחת המטרות המרכזיות שאנחנו צריכים להשיג היא הקטנה דרסטית ב</w:t>
      </w:r>
      <w:r>
        <w:rPr>
          <w:rFonts w:hint="cs"/>
          <w:rtl/>
        </w:rPr>
        <w:t xml:space="preserve">חוב הלאומי. אגב, זו הדרך היחידה לשחרר הרבה מאוד תקציבים לשוטף, כי היום אנחנו משלמים בשנה 93 מיליארד שקל ריבית וקרן על חובות. די לך אם משתחרר רק חצי לשוטף, כל המצב וכל הוויכוחים היו נעלמים, הופכים לאין ולאפס.   </w:t>
      </w:r>
    </w:p>
    <w:p w14:paraId="50A3FB1E" w14:textId="77777777" w:rsidR="00000000" w:rsidRDefault="00540457">
      <w:pPr>
        <w:pStyle w:val="a0"/>
        <w:rPr>
          <w:rFonts w:hint="cs"/>
          <w:rtl/>
        </w:rPr>
      </w:pPr>
    </w:p>
    <w:p w14:paraId="3DE598BF" w14:textId="77777777" w:rsidR="00000000" w:rsidRDefault="00540457">
      <w:pPr>
        <w:pStyle w:val="a0"/>
        <w:rPr>
          <w:rFonts w:hint="cs"/>
          <w:rtl/>
        </w:rPr>
      </w:pPr>
      <w:r>
        <w:rPr>
          <w:rFonts w:hint="cs"/>
          <w:rtl/>
        </w:rPr>
        <w:t>לכן, אדוני היושב-ראש, אני מברך את המציעים. א</w:t>
      </w:r>
      <w:r>
        <w:rPr>
          <w:rFonts w:hint="cs"/>
          <w:rtl/>
        </w:rPr>
        <w:t>ין לי שום התנגדות להעברת כל ההצעות לוועדת הכספים. כאמור, אני מוכן לבוא לדיון הזה ולקיים דיון על כל הסיפור הזה.</w:t>
      </w:r>
    </w:p>
    <w:p w14:paraId="2C21B1FA" w14:textId="77777777" w:rsidR="00000000" w:rsidRDefault="00540457">
      <w:pPr>
        <w:pStyle w:val="af1"/>
        <w:rPr>
          <w:rtl/>
        </w:rPr>
      </w:pPr>
    </w:p>
    <w:p w14:paraId="23B58E73" w14:textId="77777777" w:rsidR="00000000" w:rsidRDefault="00540457">
      <w:pPr>
        <w:pStyle w:val="af1"/>
        <w:rPr>
          <w:rtl/>
        </w:rPr>
      </w:pPr>
      <w:r>
        <w:rPr>
          <w:rtl/>
        </w:rPr>
        <w:t>היו"ר יולי-יואל אדלשטיין:</w:t>
      </w:r>
    </w:p>
    <w:p w14:paraId="0726A853" w14:textId="77777777" w:rsidR="00000000" w:rsidRDefault="00540457">
      <w:pPr>
        <w:pStyle w:val="a0"/>
        <w:rPr>
          <w:rtl/>
        </w:rPr>
      </w:pPr>
    </w:p>
    <w:p w14:paraId="711423C2" w14:textId="77777777" w:rsidR="00000000" w:rsidRDefault="00540457">
      <w:pPr>
        <w:pStyle w:val="a0"/>
        <w:rPr>
          <w:rFonts w:hint="cs"/>
          <w:rtl/>
        </w:rPr>
      </w:pPr>
      <w:r>
        <w:rPr>
          <w:rFonts w:hint="cs"/>
          <w:rtl/>
        </w:rPr>
        <w:t xml:space="preserve">אני מודה לשר שטרית. אני רוצה להתעניין אצל המציעים. חבר הכנסת שאול יהלום - הוא לא יכול כרגע לענות לנו. חבר הכנסת אורי </w:t>
      </w:r>
      <w:r>
        <w:rPr>
          <w:rFonts w:hint="cs"/>
          <w:rtl/>
        </w:rPr>
        <w:t>אריאל, האם אתה מסכים להצעת השר להעביר את הנושא לוועדה?</w:t>
      </w:r>
    </w:p>
    <w:p w14:paraId="2CACBEBE" w14:textId="77777777" w:rsidR="00000000" w:rsidRDefault="00540457">
      <w:pPr>
        <w:pStyle w:val="a0"/>
        <w:rPr>
          <w:rFonts w:hint="cs"/>
          <w:rtl/>
        </w:rPr>
      </w:pPr>
    </w:p>
    <w:p w14:paraId="7A1E3CD6" w14:textId="77777777" w:rsidR="00000000" w:rsidRDefault="00540457">
      <w:pPr>
        <w:pStyle w:val="af0"/>
        <w:rPr>
          <w:rtl/>
        </w:rPr>
      </w:pPr>
      <w:r>
        <w:rPr>
          <w:rFonts w:hint="eastAsia"/>
          <w:rtl/>
        </w:rPr>
        <w:t>אורי</w:t>
      </w:r>
      <w:r>
        <w:rPr>
          <w:rtl/>
        </w:rPr>
        <w:t xml:space="preserve"> יהודה אריאל (האיחוד הלאומי - ישראל ביתנו):</w:t>
      </w:r>
    </w:p>
    <w:p w14:paraId="7510D852" w14:textId="77777777" w:rsidR="00000000" w:rsidRDefault="00540457">
      <w:pPr>
        <w:pStyle w:val="a0"/>
        <w:rPr>
          <w:rFonts w:hint="cs"/>
          <w:rtl/>
        </w:rPr>
      </w:pPr>
    </w:p>
    <w:p w14:paraId="2247C84A" w14:textId="77777777" w:rsidR="00000000" w:rsidRDefault="00540457">
      <w:pPr>
        <w:pStyle w:val="a0"/>
        <w:rPr>
          <w:rFonts w:hint="cs"/>
          <w:rtl/>
        </w:rPr>
      </w:pPr>
      <w:r>
        <w:rPr>
          <w:rFonts w:hint="cs"/>
          <w:rtl/>
        </w:rPr>
        <w:t>שנינו מסכימים.</w:t>
      </w:r>
    </w:p>
    <w:p w14:paraId="36DB7428" w14:textId="77777777" w:rsidR="00000000" w:rsidRDefault="00540457">
      <w:pPr>
        <w:pStyle w:val="a0"/>
        <w:rPr>
          <w:rFonts w:hint="cs"/>
          <w:rtl/>
        </w:rPr>
      </w:pPr>
    </w:p>
    <w:p w14:paraId="1C0401FE" w14:textId="77777777" w:rsidR="00000000" w:rsidRDefault="00540457">
      <w:pPr>
        <w:pStyle w:val="af1"/>
        <w:rPr>
          <w:rtl/>
        </w:rPr>
      </w:pPr>
      <w:r>
        <w:rPr>
          <w:rtl/>
        </w:rPr>
        <w:t>היו"ר יולי-יואל אדלשטיין:</w:t>
      </w:r>
    </w:p>
    <w:p w14:paraId="60CD307C" w14:textId="77777777" w:rsidR="00000000" w:rsidRDefault="00540457">
      <w:pPr>
        <w:pStyle w:val="a0"/>
        <w:rPr>
          <w:rtl/>
        </w:rPr>
      </w:pPr>
    </w:p>
    <w:p w14:paraId="3AC9DC44" w14:textId="77777777" w:rsidR="00000000" w:rsidRDefault="00540457">
      <w:pPr>
        <w:pStyle w:val="a0"/>
        <w:rPr>
          <w:rFonts w:hint="cs"/>
          <w:rtl/>
        </w:rPr>
      </w:pPr>
      <w:r>
        <w:rPr>
          <w:rFonts w:hint="cs"/>
          <w:rtl/>
        </w:rPr>
        <w:t>גם בשם חבר הכנסת יהלום אתה מסכים להעביר את הנושא לוועדה.</w:t>
      </w:r>
    </w:p>
    <w:p w14:paraId="6D13E0A9" w14:textId="77777777" w:rsidR="00000000" w:rsidRDefault="00540457">
      <w:pPr>
        <w:pStyle w:val="a0"/>
        <w:rPr>
          <w:rFonts w:hint="cs"/>
          <w:rtl/>
        </w:rPr>
      </w:pPr>
    </w:p>
    <w:p w14:paraId="2E9EA9EF" w14:textId="77777777" w:rsidR="00000000" w:rsidRDefault="00540457">
      <w:pPr>
        <w:pStyle w:val="a0"/>
        <w:rPr>
          <w:rFonts w:hint="cs"/>
          <w:rtl/>
        </w:rPr>
      </w:pPr>
      <w:r>
        <w:rPr>
          <w:rFonts w:hint="cs"/>
          <w:rtl/>
        </w:rPr>
        <w:t>חבר הכנסת אלי בן-מנחם הודיע על הסכמתו להעביר את הנ</w:t>
      </w:r>
      <w:r>
        <w:rPr>
          <w:rFonts w:hint="cs"/>
          <w:rtl/>
        </w:rPr>
        <w:t>ושא לוועדה. חבר הכנסת דוד טל?</w:t>
      </w:r>
    </w:p>
    <w:p w14:paraId="17E9F717" w14:textId="77777777" w:rsidR="00000000" w:rsidRDefault="00540457">
      <w:pPr>
        <w:pStyle w:val="a0"/>
        <w:rPr>
          <w:rFonts w:hint="cs"/>
          <w:rtl/>
        </w:rPr>
      </w:pPr>
    </w:p>
    <w:p w14:paraId="05B8E8DA" w14:textId="77777777" w:rsidR="00000000" w:rsidRDefault="00540457">
      <w:pPr>
        <w:pStyle w:val="af0"/>
        <w:rPr>
          <w:rtl/>
        </w:rPr>
      </w:pPr>
      <w:r>
        <w:rPr>
          <w:rFonts w:hint="eastAsia"/>
          <w:rtl/>
        </w:rPr>
        <w:t>דוד</w:t>
      </w:r>
      <w:r>
        <w:rPr>
          <w:rtl/>
        </w:rPr>
        <w:t xml:space="preserve"> טל (עם אחד):</w:t>
      </w:r>
    </w:p>
    <w:p w14:paraId="21C9AF37" w14:textId="77777777" w:rsidR="00000000" w:rsidRDefault="00540457">
      <w:pPr>
        <w:pStyle w:val="a0"/>
        <w:rPr>
          <w:rFonts w:hint="cs"/>
          <w:rtl/>
        </w:rPr>
      </w:pPr>
    </w:p>
    <w:p w14:paraId="5153976A" w14:textId="77777777" w:rsidR="00000000" w:rsidRDefault="00540457">
      <w:pPr>
        <w:pStyle w:val="a0"/>
        <w:rPr>
          <w:rFonts w:hint="cs"/>
          <w:rtl/>
        </w:rPr>
      </w:pPr>
      <w:r>
        <w:rPr>
          <w:rFonts w:hint="cs"/>
          <w:rtl/>
        </w:rPr>
        <w:t xml:space="preserve">מסכים.  </w:t>
      </w:r>
    </w:p>
    <w:p w14:paraId="0EE48D76" w14:textId="77777777" w:rsidR="00000000" w:rsidRDefault="00540457">
      <w:pPr>
        <w:pStyle w:val="a0"/>
        <w:rPr>
          <w:rFonts w:hint="cs"/>
          <w:rtl/>
        </w:rPr>
      </w:pPr>
    </w:p>
    <w:p w14:paraId="71139412" w14:textId="77777777" w:rsidR="00000000" w:rsidRDefault="00540457">
      <w:pPr>
        <w:pStyle w:val="af1"/>
        <w:rPr>
          <w:rtl/>
        </w:rPr>
      </w:pPr>
      <w:r>
        <w:rPr>
          <w:rtl/>
        </w:rPr>
        <w:t>היו"ר יולי-יואל אדלשטיין:</w:t>
      </w:r>
    </w:p>
    <w:p w14:paraId="17247D30" w14:textId="77777777" w:rsidR="00000000" w:rsidRDefault="00540457">
      <w:pPr>
        <w:pStyle w:val="a0"/>
        <w:rPr>
          <w:rtl/>
        </w:rPr>
      </w:pPr>
    </w:p>
    <w:p w14:paraId="6DE35DA5" w14:textId="77777777" w:rsidR="00000000" w:rsidRDefault="00540457">
      <w:pPr>
        <w:pStyle w:val="a0"/>
        <w:rPr>
          <w:rFonts w:hint="cs"/>
          <w:rtl/>
        </w:rPr>
      </w:pPr>
      <w:r>
        <w:rPr>
          <w:rFonts w:hint="cs"/>
          <w:rtl/>
        </w:rPr>
        <w:t>חבר הכנסת חיים אורון?</w:t>
      </w:r>
    </w:p>
    <w:p w14:paraId="468C8085" w14:textId="77777777" w:rsidR="00000000" w:rsidRDefault="00540457">
      <w:pPr>
        <w:pStyle w:val="a0"/>
        <w:rPr>
          <w:rFonts w:hint="cs"/>
          <w:rtl/>
        </w:rPr>
      </w:pPr>
    </w:p>
    <w:p w14:paraId="172B58A4" w14:textId="77777777" w:rsidR="00000000" w:rsidRDefault="00540457">
      <w:pPr>
        <w:pStyle w:val="af0"/>
        <w:rPr>
          <w:rtl/>
        </w:rPr>
      </w:pPr>
      <w:r>
        <w:rPr>
          <w:rFonts w:hint="eastAsia"/>
          <w:rtl/>
        </w:rPr>
        <w:t>חיים</w:t>
      </w:r>
      <w:r>
        <w:rPr>
          <w:rtl/>
        </w:rPr>
        <w:t xml:space="preserve"> אורון (מרצ):</w:t>
      </w:r>
    </w:p>
    <w:p w14:paraId="74F45BC0" w14:textId="77777777" w:rsidR="00000000" w:rsidRDefault="00540457">
      <w:pPr>
        <w:pStyle w:val="a0"/>
        <w:rPr>
          <w:rFonts w:hint="cs"/>
          <w:rtl/>
        </w:rPr>
      </w:pPr>
    </w:p>
    <w:p w14:paraId="5D70BC39" w14:textId="77777777" w:rsidR="00000000" w:rsidRDefault="00540457">
      <w:pPr>
        <w:pStyle w:val="a0"/>
        <w:rPr>
          <w:rFonts w:hint="cs"/>
          <w:rtl/>
        </w:rPr>
      </w:pPr>
      <w:r>
        <w:rPr>
          <w:rFonts w:hint="cs"/>
          <w:rtl/>
        </w:rPr>
        <w:t>מסכים.</w:t>
      </w:r>
    </w:p>
    <w:p w14:paraId="48F1D111" w14:textId="77777777" w:rsidR="00000000" w:rsidRDefault="00540457">
      <w:pPr>
        <w:pStyle w:val="a0"/>
        <w:rPr>
          <w:rFonts w:hint="cs"/>
          <w:rtl/>
        </w:rPr>
      </w:pPr>
    </w:p>
    <w:p w14:paraId="7FEE4466" w14:textId="77777777" w:rsidR="00000000" w:rsidRDefault="00540457">
      <w:pPr>
        <w:pStyle w:val="af1"/>
        <w:rPr>
          <w:rtl/>
        </w:rPr>
      </w:pPr>
      <w:r>
        <w:rPr>
          <w:rtl/>
        </w:rPr>
        <w:t>היו"ר יולי-יואל אדלשטיין:</w:t>
      </w:r>
    </w:p>
    <w:p w14:paraId="72C30B57" w14:textId="77777777" w:rsidR="00000000" w:rsidRDefault="00540457">
      <w:pPr>
        <w:pStyle w:val="a0"/>
        <w:rPr>
          <w:rtl/>
        </w:rPr>
      </w:pPr>
    </w:p>
    <w:p w14:paraId="3F970669" w14:textId="77777777" w:rsidR="00000000" w:rsidRDefault="00540457">
      <w:pPr>
        <w:pStyle w:val="a0"/>
        <w:rPr>
          <w:rFonts w:hint="cs"/>
          <w:rtl/>
        </w:rPr>
      </w:pPr>
      <w:r>
        <w:rPr>
          <w:rFonts w:hint="cs"/>
          <w:rtl/>
        </w:rPr>
        <w:t>חבר הכנסת חיים כץ?</w:t>
      </w:r>
    </w:p>
    <w:p w14:paraId="1FDDC316" w14:textId="77777777" w:rsidR="00000000" w:rsidRDefault="00540457">
      <w:pPr>
        <w:pStyle w:val="a0"/>
        <w:rPr>
          <w:rFonts w:hint="cs"/>
          <w:rtl/>
        </w:rPr>
      </w:pPr>
    </w:p>
    <w:p w14:paraId="1991EDC6" w14:textId="77777777" w:rsidR="00000000" w:rsidRDefault="00540457">
      <w:pPr>
        <w:pStyle w:val="af0"/>
        <w:rPr>
          <w:rtl/>
        </w:rPr>
      </w:pPr>
      <w:r>
        <w:rPr>
          <w:rFonts w:hint="eastAsia"/>
          <w:rtl/>
        </w:rPr>
        <w:t>חיים</w:t>
      </w:r>
      <w:r>
        <w:rPr>
          <w:rtl/>
        </w:rPr>
        <w:t xml:space="preserve"> כץ (הליכוד):</w:t>
      </w:r>
    </w:p>
    <w:p w14:paraId="0E5B830C" w14:textId="77777777" w:rsidR="00000000" w:rsidRDefault="00540457">
      <w:pPr>
        <w:pStyle w:val="a0"/>
        <w:rPr>
          <w:rFonts w:hint="cs"/>
          <w:rtl/>
        </w:rPr>
      </w:pPr>
    </w:p>
    <w:p w14:paraId="67BF2D16" w14:textId="77777777" w:rsidR="00000000" w:rsidRDefault="00540457">
      <w:pPr>
        <w:pStyle w:val="a0"/>
        <w:rPr>
          <w:rFonts w:hint="cs"/>
          <w:rtl/>
        </w:rPr>
      </w:pPr>
      <w:r>
        <w:rPr>
          <w:rFonts w:hint="cs"/>
          <w:rtl/>
        </w:rPr>
        <w:t xml:space="preserve">מסכים. </w:t>
      </w:r>
    </w:p>
    <w:p w14:paraId="2C319B01" w14:textId="77777777" w:rsidR="00000000" w:rsidRDefault="00540457">
      <w:pPr>
        <w:pStyle w:val="a0"/>
        <w:rPr>
          <w:rFonts w:hint="cs"/>
          <w:rtl/>
        </w:rPr>
      </w:pPr>
    </w:p>
    <w:p w14:paraId="0614526E" w14:textId="77777777" w:rsidR="00000000" w:rsidRDefault="00540457">
      <w:pPr>
        <w:pStyle w:val="af1"/>
        <w:rPr>
          <w:rtl/>
        </w:rPr>
      </w:pPr>
    </w:p>
    <w:p w14:paraId="54AAEA00" w14:textId="77777777" w:rsidR="00000000" w:rsidRDefault="00540457">
      <w:pPr>
        <w:pStyle w:val="af1"/>
        <w:rPr>
          <w:rtl/>
        </w:rPr>
      </w:pPr>
      <w:r>
        <w:rPr>
          <w:rtl/>
        </w:rPr>
        <w:t>היו"ר יולי-יואל אדלשטיין:</w:t>
      </w:r>
    </w:p>
    <w:p w14:paraId="3BDFEA00" w14:textId="77777777" w:rsidR="00000000" w:rsidRDefault="00540457">
      <w:pPr>
        <w:pStyle w:val="a0"/>
        <w:rPr>
          <w:rtl/>
        </w:rPr>
      </w:pPr>
    </w:p>
    <w:p w14:paraId="1820E056" w14:textId="77777777" w:rsidR="00000000" w:rsidRDefault="00540457">
      <w:pPr>
        <w:pStyle w:val="a0"/>
        <w:rPr>
          <w:rFonts w:hint="cs"/>
          <w:rtl/>
        </w:rPr>
      </w:pPr>
      <w:r>
        <w:rPr>
          <w:rFonts w:hint="cs"/>
          <w:rtl/>
        </w:rPr>
        <w:t>אם כן, יש לנו שני</w:t>
      </w:r>
      <w:r>
        <w:rPr>
          <w:rFonts w:hint="cs"/>
          <w:rtl/>
        </w:rPr>
        <w:t xml:space="preserve"> חברי כנסת שביקשו להסיר. חבר הכנסת נסים זאב, בבקשה, במסגרת דקה.</w:t>
      </w:r>
    </w:p>
    <w:p w14:paraId="404B1105" w14:textId="77777777" w:rsidR="00000000" w:rsidRDefault="00540457">
      <w:pPr>
        <w:pStyle w:val="a0"/>
        <w:rPr>
          <w:rFonts w:hint="cs"/>
          <w:rtl/>
        </w:rPr>
      </w:pPr>
    </w:p>
    <w:p w14:paraId="1AD8B520" w14:textId="77777777" w:rsidR="00000000" w:rsidRDefault="00540457">
      <w:pPr>
        <w:pStyle w:val="a"/>
        <w:rPr>
          <w:rtl/>
        </w:rPr>
      </w:pPr>
      <w:bookmarkStart w:id="462" w:name="FS000000490T03_12_2003_17_00_27"/>
      <w:bookmarkStart w:id="463" w:name="_Toc59448075"/>
      <w:bookmarkEnd w:id="462"/>
      <w:r>
        <w:rPr>
          <w:rFonts w:hint="eastAsia"/>
          <w:rtl/>
        </w:rPr>
        <w:t>נסים</w:t>
      </w:r>
      <w:r>
        <w:rPr>
          <w:rtl/>
        </w:rPr>
        <w:t xml:space="preserve"> זאב (ש"ס):</w:t>
      </w:r>
      <w:bookmarkEnd w:id="463"/>
    </w:p>
    <w:p w14:paraId="06A94AF8" w14:textId="77777777" w:rsidR="00000000" w:rsidRDefault="00540457">
      <w:pPr>
        <w:pStyle w:val="a0"/>
        <w:rPr>
          <w:rFonts w:hint="cs"/>
          <w:rtl/>
        </w:rPr>
      </w:pPr>
    </w:p>
    <w:p w14:paraId="27ADC45E" w14:textId="77777777" w:rsidR="00000000" w:rsidRDefault="00540457">
      <w:pPr>
        <w:pStyle w:val="a0"/>
        <w:rPr>
          <w:rFonts w:hint="cs"/>
          <w:rtl/>
        </w:rPr>
      </w:pPr>
      <w:r>
        <w:rPr>
          <w:rFonts w:hint="cs"/>
          <w:rtl/>
        </w:rPr>
        <w:t>אדוני היושב-ראש, כבוד השר, השר הביע את חרדתו לאותם מסכנים שצריכים לעמוד בפני האוברדרפט ואין ביכולתם לשלם, ובסופו של דבר באים העיקולים, ולכן אפשר לבוא ולגזור גזירה נוספת על הצ</w:t>
      </w:r>
      <w:r>
        <w:rPr>
          <w:rFonts w:hint="cs"/>
          <w:rtl/>
        </w:rPr>
        <w:t xml:space="preserve">יבור ולמנוע ממנו את האפשרות לקחת הלוואה מהבנקים. </w:t>
      </w:r>
    </w:p>
    <w:p w14:paraId="50530D6F" w14:textId="77777777" w:rsidR="00000000" w:rsidRDefault="00540457">
      <w:pPr>
        <w:pStyle w:val="a0"/>
        <w:rPr>
          <w:rFonts w:hint="cs"/>
          <w:rtl/>
        </w:rPr>
      </w:pPr>
    </w:p>
    <w:p w14:paraId="1D373983" w14:textId="77777777" w:rsidR="00000000" w:rsidRDefault="00540457">
      <w:pPr>
        <w:pStyle w:val="af0"/>
        <w:rPr>
          <w:rtl/>
        </w:rPr>
      </w:pPr>
      <w:r>
        <w:rPr>
          <w:rFonts w:hint="eastAsia"/>
          <w:rtl/>
        </w:rPr>
        <w:t>השר</w:t>
      </w:r>
      <w:r>
        <w:rPr>
          <w:rtl/>
        </w:rPr>
        <w:t xml:space="preserve"> מאיר שטרית:</w:t>
      </w:r>
    </w:p>
    <w:p w14:paraId="6AA6166D" w14:textId="77777777" w:rsidR="00000000" w:rsidRDefault="00540457">
      <w:pPr>
        <w:pStyle w:val="a0"/>
        <w:rPr>
          <w:rFonts w:hint="cs"/>
          <w:rtl/>
        </w:rPr>
      </w:pPr>
    </w:p>
    <w:p w14:paraId="00B74A83" w14:textId="77777777" w:rsidR="00000000" w:rsidRDefault="00540457">
      <w:pPr>
        <w:pStyle w:val="a0"/>
        <w:rPr>
          <w:rFonts w:hint="cs"/>
          <w:rtl/>
        </w:rPr>
      </w:pPr>
      <w:r>
        <w:rPr>
          <w:rFonts w:hint="cs"/>
          <w:rtl/>
        </w:rPr>
        <w:t xml:space="preserve">לקחת הלוואה מותר אבל לא חריגה. </w:t>
      </w:r>
    </w:p>
    <w:p w14:paraId="12B2412F" w14:textId="77777777" w:rsidR="00000000" w:rsidRDefault="00540457">
      <w:pPr>
        <w:pStyle w:val="a0"/>
        <w:rPr>
          <w:rFonts w:hint="cs"/>
          <w:rtl/>
        </w:rPr>
      </w:pPr>
    </w:p>
    <w:p w14:paraId="5B7B6763" w14:textId="77777777" w:rsidR="00000000" w:rsidRDefault="00540457">
      <w:pPr>
        <w:pStyle w:val="-"/>
        <w:rPr>
          <w:rtl/>
        </w:rPr>
      </w:pPr>
      <w:bookmarkStart w:id="464" w:name="FS000000490T03_12_2003_17_02_40C"/>
      <w:bookmarkEnd w:id="464"/>
      <w:r>
        <w:rPr>
          <w:rFonts w:hint="eastAsia"/>
          <w:rtl/>
        </w:rPr>
        <w:t>נסים</w:t>
      </w:r>
      <w:r>
        <w:rPr>
          <w:rtl/>
        </w:rPr>
        <w:t xml:space="preserve"> זאב (ש"ס):</w:t>
      </w:r>
    </w:p>
    <w:p w14:paraId="283A38F7" w14:textId="77777777" w:rsidR="00000000" w:rsidRDefault="00540457">
      <w:pPr>
        <w:pStyle w:val="a0"/>
        <w:rPr>
          <w:rFonts w:hint="cs"/>
          <w:rtl/>
        </w:rPr>
      </w:pPr>
    </w:p>
    <w:p w14:paraId="5CA81E6A" w14:textId="77777777" w:rsidR="00000000" w:rsidRDefault="00540457">
      <w:pPr>
        <w:pStyle w:val="a0"/>
        <w:rPr>
          <w:rFonts w:hint="cs"/>
          <w:rtl/>
        </w:rPr>
      </w:pPr>
      <w:r>
        <w:rPr>
          <w:rFonts w:hint="cs"/>
          <w:rtl/>
        </w:rPr>
        <w:t>אתה יודע מה מצב משק המדינה, אתה יודע מה מצב האבטלה במדינה, אתה יודע שלאנשים אין מאין לקחת. אם כבר אנחנו  כל כך חסים על אותם אזרחים אומללים</w:t>
      </w:r>
      <w:r>
        <w:rPr>
          <w:rFonts w:hint="cs"/>
          <w:rtl/>
        </w:rPr>
        <w:t xml:space="preserve">, בוא נגביל את הריביות, בוא נוריד את הריבית, בוא נוריד את העמלות. </w:t>
      </w:r>
    </w:p>
    <w:p w14:paraId="38A3BBAC" w14:textId="77777777" w:rsidR="00000000" w:rsidRDefault="00540457">
      <w:pPr>
        <w:pStyle w:val="a0"/>
        <w:rPr>
          <w:rFonts w:hint="cs"/>
          <w:rtl/>
        </w:rPr>
      </w:pPr>
    </w:p>
    <w:p w14:paraId="7C63964A" w14:textId="77777777" w:rsidR="00000000" w:rsidRDefault="00540457">
      <w:pPr>
        <w:pStyle w:val="a0"/>
        <w:rPr>
          <w:rFonts w:hint="cs"/>
          <w:rtl/>
        </w:rPr>
      </w:pPr>
      <w:r>
        <w:rPr>
          <w:rFonts w:hint="cs"/>
          <w:rtl/>
        </w:rPr>
        <w:t>אתה דיברת על הפיקוח על הבנקים. השאלה אם לבנק ישראל יש מדיניות כדי שהוא יפקח על הבנקים. היום מי שרוצה להוציא מזומנים, בנק אחד גובה עמלה באחוז מסוים, ויש בנק שמוותר על העמלה הזאת. השאלה אם י</w:t>
      </w:r>
      <w:r>
        <w:rPr>
          <w:rFonts w:hint="cs"/>
          <w:rtl/>
        </w:rPr>
        <w:t xml:space="preserve">ש מדיניות או אין מדיניות. האם זו מדיניות שמחייבת או לא? אם היא מחייבת, אותם עבריינים צריכים לעמוד לדין.    </w:t>
      </w:r>
    </w:p>
    <w:p w14:paraId="138988CD" w14:textId="77777777" w:rsidR="00000000" w:rsidRDefault="00540457">
      <w:pPr>
        <w:pStyle w:val="a0"/>
        <w:rPr>
          <w:rFonts w:hint="cs"/>
          <w:rtl/>
        </w:rPr>
      </w:pPr>
    </w:p>
    <w:p w14:paraId="1E51D3F3" w14:textId="77777777" w:rsidR="00000000" w:rsidRDefault="00540457">
      <w:pPr>
        <w:pStyle w:val="af1"/>
        <w:rPr>
          <w:rtl/>
        </w:rPr>
      </w:pPr>
      <w:r>
        <w:rPr>
          <w:rtl/>
        </w:rPr>
        <w:t>היו"ר יולי-יואל אדלשטיין:</w:t>
      </w:r>
    </w:p>
    <w:p w14:paraId="443CE2F3" w14:textId="77777777" w:rsidR="00000000" w:rsidRDefault="00540457">
      <w:pPr>
        <w:pStyle w:val="a0"/>
        <w:rPr>
          <w:rtl/>
        </w:rPr>
      </w:pPr>
    </w:p>
    <w:p w14:paraId="6EDB5DAA" w14:textId="77777777" w:rsidR="00000000" w:rsidRDefault="00540457">
      <w:pPr>
        <w:pStyle w:val="a0"/>
        <w:rPr>
          <w:rFonts w:hint="cs"/>
          <w:rtl/>
        </w:rPr>
      </w:pPr>
      <w:r>
        <w:rPr>
          <w:rFonts w:hint="cs"/>
          <w:rtl/>
        </w:rPr>
        <w:t>תודה רבה. חבר הכנסת אברהם בייגה שוחט, במסגרת דקה. בבקשה.</w:t>
      </w:r>
    </w:p>
    <w:p w14:paraId="70A53758" w14:textId="77777777" w:rsidR="00000000" w:rsidRDefault="00540457">
      <w:pPr>
        <w:pStyle w:val="a0"/>
        <w:rPr>
          <w:rFonts w:hint="cs"/>
          <w:rtl/>
        </w:rPr>
      </w:pPr>
    </w:p>
    <w:p w14:paraId="0D491D17" w14:textId="77777777" w:rsidR="00000000" w:rsidRDefault="00540457">
      <w:pPr>
        <w:pStyle w:val="a"/>
        <w:rPr>
          <w:rtl/>
        </w:rPr>
      </w:pPr>
      <w:bookmarkStart w:id="465" w:name="FS000000459T03_12_2003_17_06_04"/>
      <w:bookmarkStart w:id="466" w:name="_Toc59448076"/>
      <w:bookmarkEnd w:id="465"/>
      <w:r>
        <w:rPr>
          <w:rFonts w:hint="eastAsia"/>
          <w:rtl/>
        </w:rPr>
        <w:t>אברהם</w:t>
      </w:r>
      <w:r>
        <w:rPr>
          <w:rtl/>
        </w:rPr>
        <w:t xml:space="preserve"> בייגה שוחט (העבודה-מימד):</w:t>
      </w:r>
      <w:bookmarkEnd w:id="466"/>
    </w:p>
    <w:p w14:paraId="48EDA10B" w14:textId="77777777" w:rsidR="00000000" w:rsidRDefault="00540457">
      <w:pPr>
        <w:pStyle w:val="a0"/>
        <w:rPr>
          <w:rFonts w:hint="cs"/>
          <w:rtl/>
        </w:rPr>
      </w:pPr>
    </w:p>
    <w:p w14:paraId="5F480AD8" w14:textId="77777777" w:rsidR="00000000" w:rsidRDefault="00540457">
      <w:pPr>
        <w:pStyle w:val="a0"/>
        <w:rPr>
          <w:rFonts w:hint="cs"/>
          <w:rtl/>
        </w:rPr>
      </w:pPr>
      <w:r>
        <w:rPr>
          <w:rFonts w:hint="cs"/>
          <w:rtl/>
        </w:rPr>
        <w:t>אדוני היושב-ראש, לצערי הרב לא</w:t>
      </w:r>
      <w:r>
        <w:rPr>
          <w:rFonts w:hint="cs"/>
          <w:rtl/>
        </w:rPr>
        <w:t xml:space="preserve"> שמעתי את כל הדיון, אבל אני רוצה להתייחס במלה למה ששמעתי מהשר שטרית. </w:t>
      </w:r>
    </w:p>
    <w:p w14:paraId="69D4F73A" w14:textId="77777777" w:rsidR="00000000" w:rsidRDefault="00540457">
      <w:pPr>
        <w:pStyle w:val="a0"/>
        <w:ind w:firstLine="0"/>
        <w:rPr>
          <w:rFonts w:hint="cs"/>
          <w:rtl/>
        </w:rPr>
      </w:pPr>
    </w:p>
    <w:p w14:paraId="2A1D6874" w14:textId="77777777" w:rsidR="00000000" w:rsidRDefault="00540457">
      <w:pPr>
        <w:pStyle w:val="a0"/>
        <w:rPr>
          <w:rFonts w:hint="cs"/>
          <w:rtl/>
        </w:rPr>
      </w:pPr>
      <w:r>
        <w:rPr>
          <w:rFonts w:hint="cs"/>
          <w:rtl/>
        </w:rPr>
        <w:t xml:space="preserve">מדינת ישראל, כתוצאה מהרבה מאוד דברים, חלקם קשורים בביטוח, חלקם קשורים בהליכים לא נכונים, הגיעה לחוב לאומי של 180% תוצר. לשמחתי הרבה, לאורך השנים, עד שנת 2001, האחוז הלך וירד. אני זוכר, </w:t>
      </w:r>
      <w:r>
        <w:rPr>
          <w:rFonts w:hint="cs"/>
          <w:rtl/>
        </w:rPr>
        <w:t xml:space="preserve">הייתי שר האוצר ב-1992, היה 130%, והגענו, בשעה טובה, בשנת 2000, ל-90%. לצערי הרב, חל שינוי במגמה, מאיר. השינוי במגמה נובע, לצערי הרב, מהעובדה שהמשק אינו מייצר מקורות, והגירעונות גדלים, וכשהגירעונות גדלים החוב הלאומי גדל והריבית גדלה, כפי שתיארת. מקובלת עלי </w:t>
      </w:r>
      <w:r>
        <w:rPr>
          <w:rFonts w:hint="cs"/>
          <w:rtl/>
        </w:rPr>
        <w:t>ההערכה שצריך לעשות כל מאמץ בעניין הזה. הבעיה היא שאנחנו חלוקים בינינו איך וכיצד מגיעים לעניין הזה: אנחנו חלוקים על ההפחתה במס, אנחנו חלוקים על השטחים, אנחנו חלוקים על הדברים האלה.</w:t>
      </w:r>
    </w:p>
    <w:p w14:paraId="453CF1B2" w14:textId="77777777" w:rsidR="00000000" w:rsidRDefault="00540457">
      <w:pPr>
        <w:pStyle w:val="a0"/>
        <w:ind w:firstLine="0"/>
        <w:rPr>
          <w:rFonts w:hint="cs"/>
          <w:rtl/>
        </w:rPr>
      </w:pPr>
    </w:p>
    <w:p w14:paraId="4E112569" w14:textId="77777777" w:rsidR="00000000" w:rsidRDefault="00540457">
      <w:pPr>
        <w:pStyle w:val="a0"/>
        <w:ind w:firstLine="0"/>
        <w:rPr>
          <w:rFonts w:hint="cs"/>
          <w:rtl/>
        </w:rPr>
      </w:pPr>
      <w:r>
        <w:rPr>
          <w:rFonts w:hint="cs"/>
          <w:rtl/>
        </w:rPr>
        <w:tab/>
        <w:t>מלה בקשר לבנקים. אני מציע לבחון את הבנקים לא על-פי רבעון כזה או אחר, אלא ל</w:t>
      </w:r>
      <w:r>
        <w:rPr>
          <w:rFonts w:hint="cs"/>
          <w:rtl/>
        </w:rPr>
        <w:t>חכות לכל השנה ולראות את התמונה. אם אכן יתברר שהרווחיות גבוהה מאוד, וצריכה להיות רווחיות, כי יש שם משקיעים - אבל אם יתברר שהיא מעבר לסביר, בעיני לא פסול פיקוח יותר הדוק על העמלות, ומצב שבו נוכל להגיע לכך שהרווחים יהיו סבירים במסגרת חלק מהעמלות, בצורה של פיק</w:t>
      </w:r>
      <w:r>
        <w:rPr>
          <w:rFonts w:hint="cs"/>
          <w:rtl/>
        </w:rPr>
        <w:t xml:space="preserve">וח, שכן התחרות כמעט שלא קיימת. </w:t>
      </w:r>
    </w:p>
    <w:p w14:paraId="02D50EA1" w14:textId="77777777" w:rsidR="00000000" w:rsidRDefault="00540457">
      <w:pPr>
        <w:pStyle w:val="a0"/>
        <w:ind w:firstLine="0"/>
        <w:rPr>
          <w:rFonts w:hint="cs"/>
          <w:rtl/>
        </w:rPr>
      </w:pPr>
    </w:p>
    <w:p w14:paraId="429EF607" w14:textId="77777777" w:rsidR="00000000" w:rsidRDefault="00540457">
      <w:pPr>
        <w:pStyle w:val="af0"/>
        <w:rPr>
          <w:rtl/>
        </w:rPr>
      </w:pPr>
      <w:r>
        <w:rPr>
          <w:rFonts w:hint="eastAsia"/>
          <w:rtl/>
        </w:rPr>
        <w:t>דוד</w:t>
      </w:r>
      <w:r>
        <w:rPr>
          <w:rtl/>
        </w:rPr>
        <w:t xml:space="preserve"> טל (עם אחד):</w:t>
      </w:r>
    </w:p>
    <w:p w14:paraId="67514595" w14:textId="77777777" w:rsidR="00000000" w:rsidRDefault="00540457">
      <w:pPr>
        <w:pStyle w:val="a0"/>
        <w:rPr>
          <w:rFonts w:hint="cs"/>
          <w:rtl/>
        </w:rPr>
      </w:pPr>
    </w:p>
    <w:p w14:paraId="33E74A35" w14:textId="77777777" w:rsidR="00000000" w:rsidRDefault="00540457">
      <w:pPr>
        <w:pStyle w:val="a0"/>
        <w:rPr>
          <w:rFonts w:hint="cs"/>
          <w:rtl/>
        </w:rPr>
      </w:pPr>
      <w:r>
        <w:rPr>
          <w:rFonts w:hint="cs"/>
          <w:rtl/>
        </w:rPr>
        <w:t xml:space="preserve">זה קרטל, זו לא תחרות. </w:t>
      </w:r>
    </w:p>
    <w:p w14:paraId="4B16AE5E" w14:textId="77777777" w:rsidR="00000000" w:rsidRDefault="00540457">
      <w:pPr>
        <w:pStyle w:val="a0"/>
        <w:ind w:firstLine="0"/>
        <w:rPr>
          <w:rFonts w:hint="cs"/>
          <w:rtl/>
        </w:rPr>
      </w:pPr>
    </w:p>
    <w:p w14:paraId="402C2131" w14:textId="77777777" w:rsidR="00000000" w:rsidRDefault="00540457">
      <w:pPr>
        <w:pStyle w:val="af1"/>
        <w:rPr>
          <w:rtl/>
        </w:rPr>
      </w:pPr>
      <w:r>
        <w:rPr>
          <w:rtl/>
        </w:rPr>
        <w:t>היו"ר יולי-יואל אדלשטיין:</w:t>
      </w:r>
    </w:p>
    <w:p w14:paraId="780234DB" w14:textId="77777777" w:rsidR="00000000" w:rsidRDefault="00540457">
      <w:pPr>
        <w:pStyle w:val="a0"/>
        <w:rPr>
          <w:rtl/>
        </w:rPr>
      </w:pPr>
    </w:p>
    <w:p w14:paraId="07B2B085" w14:textId="77777777" w:rsidR="00000000" w:rsidRDefault="00540457">
      <w:pPr>
        <w:pStyle w:val="a0"/>
        <w:rPr>
          <w:rFonts w:hint="cs"/>
          <w:rtl/>
        </w:rPr>
      </w:pPr>
      <w:r>
        <w:rPr>
          <w:rFonts w:hint="cs"/>
          <w:rtl/>
        </w:rPr>
        <w:t xml:space="preserve">תודה לחבר הכנסת שוחט. </w:t>
      </w:r>
    </w:p>
    <w:p w14:paraId="6D2A94A3" w14:textId="77777777" w:rsidR="00000000" w:rsidRDefault="00540457">
      <w:pPr>
        <w:pStyle w:val="a0"/>
        <w:rPr>
          <w:rFonts w:hint="cs"/>
          <w:rtl/>
        </w:rPr>
      </w:pPr>
    </w:p>
    <w:p w14:paraId="15952582" w14:textId="77777777" w:rsidR="00000000" w:rsidRDefault="00540457">
      <w:pPr>
        <w:pStyle w:val="a0"/>
        <w:rPr>
          <w:rFonts w:hint="cs"/>
          <w:rtl/>
        </w:rPr>
      </w:pPr>
      <w:r>
        <w:rPr>
          <w:rFonts w:hint="cs"/>
          <w:rtl/>
        </w:rPr>
        <w:t>אנחנו נעבור להצבעה. אני מזכיר שהצבעה בעד פירושה העברת הנושא לוועדה, והצבעה נגד פירושה להסיר. תיכף נשמע מה ההצעות לגבי הוועדה. בבקש</w:t>
      </w:r>
      <w:r>
        <w:rPr>
          <w:rFonts w:hint="cs"/>
          <w:rtl/>
        </w:rPr>
        <w:t>ה, נא להצביע.</w:t>
      </w:r>
    </w:p>
    <w:p w14:paraId="15CC9C1C" w14:textId="77777777" w:rsidR="00000000" w:rsidRDefault="00540457">
      <w:pPr>
        <w:pStyle w:val="a0"/>
        <w:rPr>
          <w:rFonts w:hint="cs"/>
          <w:rtl/>
        </w:rPr>
      </w:pPr>
    </w:p>
    <w:p w14:paraId="658D9445" w14:textId="77777777" w:rsidR="00000000" w:rsidRDefault="00540457">
      <w:pPr>
        <w:pStyle w:val="ab"/>
        <w:bidi/>
        <w:rPr>
          <w:rFonts w:hint="cs"/>
          <w:rtl/>
        </w:rPr>
      </w:pPr>
      <w:r>
        <w:rPr>
          <w:rFonts w:hint="cs"/>
          <w:rtl/>
        </w:rPr>
        <w:t xml:space="preserve">הצבעה </w:t>
      </w:r>
    </w:p>
    <w:p w14:paraId="037DFA74" w14:textId="77777777" w:rsidR="00000000" w:rsidRDefault="00540457">
      <w:pPr>
        <w:pStyle w:val="a0"/>
        <w:rPr>
          <w:rFonts w:hint="cs"/>
          <w:rtl/>
        </w:rPr>
      </w:pPr>
    </w:p>
    <w:p w14:paraId="12FDF063" w14:textId="77777777" w:rsidR="00000000" w:rsidRDefault="00540457">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32FBBAF1"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E3F7322" w14:textId="77777777" w:rsidR="00000000" w:rsidRDefault="00540457">
      <w:pPr>
        <w:pStyle w:val="ac"/>
        <w:bidi/>
        <w:rPr>
          <w:rFonts w:hint="cs"/>
          <w:rtl/>
        </w:rPr>
      </w:pPr>
      <w:r>
        <w:rPr>
          <w:rFonts w:hint="cs"/>
          <w:rtl/>
        </w:rPr>
        <w:t xml:space="preserve">נמנעים </w:t>
      </w:r>
      <w:r>
        <w:rPr>
          <w:rtl/>
        </w:rPr>
        <w:t>–</w:t>
      </w:r>
      <w:r>
        <w:rPr>
          <w:rFonts w:hint="cs"/>
          <w:rtl/>
        </w:rPr>
        <w:t xml:space="preserve"> אין</w:t>
      </w:r>
    </w:p>
    <w:p w14:paraId="6330D968" w14:textId="77777777" w:rsidR="00000000" w:rsidRDefault="00540457">
      <w:pPr>
        <w:pStyle w:val="ad"/>
        <w:bidi/>
        <w:rPr>
          <w:rFonts w:hint="cs"/>
          <w:rtl/>
        </w:rPr>
      </w:pPr>
      <w:r>
        <w:rPr>
          <w:rFonts w:hint="cs"/>
          <w:rtl/>
        </w:rPr>
        <w:t>ההצעה להעביר את הנושא לוועדת הכספים נתקבלה.</w:t>
      </w:r>
    </w:p>
    <w:p w14:paraId="641166F0" w14:textId="77777777" w:rsidR="00000000" w:rsidRDefault="00540457">
      <w:pPr>
        <w:pStyle w:val="af1"/>
        <w:rPr>
          <w:rFonts w:hint="cs"/>
          <w:rtl/>
        </w:rPr>
      </w:pPr>
    </w:p>
    <w:p w14:paraId="0AA6DE35" w14:textId="77777777" w:rsidR="00000000" w:rsidRDefault="00540457">
      <w:pPr>
        <w:pStyle w:val="af1"/>
        <w:rPr>
          <w:rtl/>
        </w:rPr>
      </w:pPr>
      <w:r>
        <w:rPr>
          <w:rtl/>
        </w:rPr>
        <w:t>היו"ר יולי-יואל אדלשטיין:</w:t>
      </w:r>
    </w:p>
    <w:p w14:paraId="3EA742A3" w14:textId="77777777" w:rsidR="00000000" w:rsidRDefault="00540457">
      <w:pPr>
        <w:pStyle w:val="a0"/>
        <w:rPr>
          <w:rtl/>
        </w:rPr>
      </w:pPr>
    </w:p>
    <w:p w14:paraId="31B44793" w14:textId="77777777" w:rsidR="00000000" w:rsidRDefault="00540457">
      <w:pPr>
        <w:pStyle w:val="a0"/>
        <w:rPr>
          <w:rFonts w:hint="cs"/>
          <w:rtl/>
        </w:rPr>
      </w:pPr>
      <w:r>
        <w:rPr>
          <w:rFonts w:hint="cs"/>
          <w:rtl/>
        </w:rPr>
        <w:t>14 בעד, אין מתנגדים ואין נמנעים. הנושא עבר לדיון בוועדת הכספים של</w:t>
      </w:r>
      <w:r>
        <w:rPr>
          <w:rFonts w:hint="cs"/>
          <w:rtl/>
        </w:rPr>
        <w:t xml:space="preserve"> הכנסת. </w:t>
      </w:r>
    </w:p>
    <w:p w14:paraId="6C2A9C81" w14:textId="77777777" w:rsidR="00000000" w:rsidRDefault="00540457">
      <w:pPr>
        <w:pStyle w:val="a2"/>
        <w:rPr>
          <w:rFonts w:hint="cs"/>
          <w:rtl/>
        </w:rPr>
      </w:pPr>
    </w:p>
    <w:p w14:paraId="39C2F35B" w14:textId="77777777" w:rsidR="00000000" w:rsidRDefault="00540457">
      <w:pPr>
        <w:pStyle w:val="a0"/>
        <w:rPr>
          <w:rFonts w:hint="cs"/>
          <w:rtl/>
        </w:rPr>
      </w:pPr>
    </w:p>
    <w:p w14:paraId="06FEB285" w14:textId="77777777" w:rsidR="00000000" w:rsidRDefault="00540457">
      <w:pPr>
        <w:pStyle w:val="a2"/>
        <w:rPr>
          <w:rFonts w:hint="cs"/>
          <w:rtl/>
        </w:rPr>
      </w:pPr>
      <w:bookmarkStart w:id="467" w:name="CS18121FI0018121T03_12_2003_16_43_03"/>
      <w:bookmarkStart w:id="468" w:name="_Toc59448077"/>
      <w:bookmarkEnd w:id="467"/>
      <w:r>
        <w:rPr>
          <w:rFonts w:hint="cs"/>
          <w:rtl/>
        </w:rPr>
        <w:t>הצעה לסדר-היום</w:t>
      </w:r>
      <w:bookmarkEnd w:id="468"/>
    </w:p>
    <w:p w14:paraId="74133E3A" w14:textId="77777777" w:rsidR="00000000" w:rsidRDefault="00540457">
      <w:pPr>
        <w:pStyle w:val="a2"/>
        <w:rPr>
          <w:rtl/>
        </w:rPr>
      </w:pPr>
      <w:bookmarkStart w:id="469" w:name="_Toc59448078"/>
      <w:r>
        <w:rPr>
          <w:rtl/>
        </w:rPr>
        <w:t>הצעת הממשלה להעלות את גיל הפרישה</w:t>
      </w:r>
      <w:bookmarkEnd w:id="469"/>
    </w:p>
    <w:p w14:paraId="214733D4" w14:textId="77777777" w:rsidR="00000000" w:rsidRDefault="00540457">
      <w:pPr>
        <w:pStyle w:val="a0"/>
        <w:ind w:firstLine="0"/>
        <w:rPr>
          <w:rFonts w:hint="cs"/>
          <w:b/>
          <w:bCs/>
          <w:sz w:val="24"/>
          <w:szCs w:val="24"/>
          <w:u w:val="single"/>
          <w:rtl/>
          <w:lang w:eastAsia="en-US"/>
        </w:rPr>
      </w:pPr>
    </w:p>
    <w:p w14:paraId="439C1020" w14:textId="77777777" w:rsidR="00000000" w:rsidRDefault="00540457">
      <w:pPr>
        <w:pStyle w:val="af1"/>
        <w:rPr>
          <w:rtl/>
        </w:rPr>
      </w:pPr>
      <w:r>
        <w:rPr>
          <w:rtl/>
        </w:rPr>
        <w:t>היו"ר יולי-יואל אדלשטיין:</w:t>
      </w:r>
    </w:p>
    <w:p w14:paraId="552379BC" w14:textId="77777777" w:rsidR="00000000" w:rsidRDefault="00540457">
      <w:pPr>
        <w:pStyle w:val="a0"/>
        <w:rPr>
          <w:rtl/>
        </w:rPr>
      </w:pPr>
    </w:p>
    <w:p w14:paraId="4D020088" w14:textId="77777777" w:rsidR="00000000" w:rsidRDefault="00540457">
      <w:pPr>
        <w:pStyle w:val="a0"/>
        <w:rPr>
          <w:rFonts w:hint="cs"/>
          <w:rtl/>
        </w:rPr>
      </w:pPr>
      <w:r>
        <w:rPr>
          <w:rFonts w:hint="cs"/>
          <w:rtl/>
        </w:rPr>
        <w:t xml:space="preserve">נעבור לנושא הבא: הצעת הממשלה להעלות את גיל הפרישה </w:t>
      </w:r>
      <w:r>
        <w:rPr>
          <w:rtl/>
        </w:rPr>
        <w:t>–</w:t>
      </w:r>
      <w:r>
        <w:rPr>
          <w:rFonts w:hint="cs"/>
          <w:rtl/>
        </w:rPr>
        <w:t xml:space="preserve"> הצעה לסדר-היום מס' 1860, של חברת הכנסת אילנה כהן. הצעה רגילה, לכן עד עשר דקות לרשות גברתי. ישיב השר מאיר שטרית.</w:t>
      </w:r>
    </w:p>
    <w:p w14:paraId="60DB3613" w14:textId="77777777" w:rsidR="00000000" w:rsidRDefault="00540457">
      <w:pPr>
        <w:pStyle w:val="a0"/>
        <w:ind w:firstLine="0"/>
        <w:rPr>
          <w:rFonts w:hint="cs"/>
          <w:rtl/>
        </w:rPr>
      </w:pPr>
    </w:p>
    <w:p w14:paraId="54B65A7B" w14:textId="77777777" w:rsidR="00000000" w:rsidRDefault="00540457">
      <w:pPr>
        <w:pStyle w:val="a"/>
        <w:rPr>
          <w:rtl/>
        </w:rPr>
      </w:pPr>
      <w:bookmarkStart w:id="470" w:name="FS000001063T03_12_2003_16_44_08"/>
      <w:bookmarkStart w:id="471" w:name="_Toc59448079"/>
      <w:bookmarkEnd w:id="470"/>
      <w:r>
        <w:rPr>
          <w:rFonts w:hint="eastAsia"/>
          <w:rtl/>
        </w:rPr>
        <w:t>אילנ</w:t>
      </w:r>
      <w:r>
        <w:rPr>
          <w:rFonts w:hint="eastAsia"/>
          <w:rtl/>
        </w:rPr>
        <w:t>ה</w:t>
      </w:r>
      <w:r>
        <w:rPr>
          <w:rtl/>
        </w:rPr>
        <w:t xml:space="preserve"> כהן (עם אחד):</w:t>
      </w:r>
      <w:bookmarkEnd w:id="471"/>
    </w:p>
    <w:p w14:paraId="72BA09E1" w14:textId="77777777" w:rsidR="00000000" w:rsidRDefault="00540457">
      <w:pPr>
        <w:pStyle w:val="a0"/>
        <w:rPr>
          <w:rFonts w:hint="cs"/>
          <w:rtl/>
        </w:rPr>
      </w:pPr>
    </w:p>
    <w:p w14:paraId="6619FDD6" w14:textId="77777777" w:rsidR="00000000" w:rsidRDefault="00540457">
      <w:pPr>
        <w:pStyle w:val="a0"/>
        <w:rPr>
          <w:rFonts w:hint="cs"/>
          <w:rtl/>
        </w:rPr>
      </w:pPr>
      <w:r>
        <w:rPr>
          <w:rFonts w:hint="cs"/>
          <w:rtl/>
        </w:rPr>
        <w:t>אדוני היושב-ראש, חברי הכנסת, השר שטרית, לא במקרה כנראה יצא לי לדבר אחרי שדובר בכספים של הבנקים. אנחנו עוברים עכשיו לעניין של גיל הפרישה. אין מדובר רק בהעלאת גיל הפרישה. אין דבר שבו לא באו ורמסו את האנשים המתבגרים. מדוע? כי עצם העלאת גיל הפ</w:t>
      </w:r>
      <w:r>
        <w:rPr>
          <w:rFonts w:hint="cs"/>
          <w:rtl/>
        </w:rPr>
        <w:t xml:space="preserve">רישה יש בו גם דחיית תשלום קצבת הביטוח הלאומי, פגיעה בפיצויים, וכל מיני גזירות ועוד ועוד ועוד. </w:t>
      </w:r>
    </w:p>
    <w:p w14:paraId="0E2BF9C0" w14:textId="77777777" w:rsidR="00000000" w:rsidRDefault="00540457">
      <w:pPr>
        <w:pStyle w:val="a0"/>
        <w:rPr>
          <w:rFonts w:hint="cs"/>
          <w:rtl/>
        </w:rPr>
      </w:pPr>
    </w:p>
    <w:p w14:paraId="4818E9A8" w14:textId="77777777" w:rsidR="00000000" w:rsidRDefault="00540457">
      <w:pPr>
        <w:pStyle w:val="a0"/>
        <w:rPr>
          <w:rFonts w:hint="cs"/>
          <w:rtl/>
        </w:rPr>
      </w:pPr>
      <w:r>
        <w:rPr>
          <w:rFonts w:hint="cs"/>
          <w:rtl/>
        </w:rPr>
        <w:t>אני חושבת שמי שאשמה בהעלאת גיל הפרישה היא מערכת הבריאות, כי היא נתנה תוחלת חיים יותר גבוהה. היא אשמה. אלו האחיות, אלו הרופאים. אין ספק. אם אנחנו רואים היום את כ</w:t>
      </w:r>
      <w:r>
        <w:rPr>
          <w:rFonts w:hint="cs"/>
          <w:rtl/>
        </w:rPr>
        <w:t>ל הגברים ושואלים אותם מה שלומם, הם מראים על האצבעות ככה וככה. מה זה ככה וככה? כמה מעקפים הם עברו, עברו "אוברול" וכו'. לא תמיד עליית תוחלת החיים והגיל מציינים את הכשירות לעבודה. הדברים שונים בתכלית. מכיוון שמרבית חיי עבדתי בבית-החולים, ראיתי אותם מול העיניי</w:t>
      </w:r>
      <w:r>
        <w:rPr>
          <w:rFonts w:hint="cs"/>
          <w:rtl/>
        </w:rPr>
        <w:t>ם.</w:t>
      </w:r>
    </w:p>
    <w:p w14:paraId="7EC8A0A1" w14:textId="77777777" w:rsidR="00000000" w:rsidRDefault="00540457">
      <w:pPr>
        <w:pStyle w:val="a0"/>
        <w:rPr>
          <w:rFonts w:hint="cs"/>
          <w:rtl/>
        </w:rPr>
      </w:pPr>
    </w:p>
    <w:p w14:paraId="71C72F14" w14:textId="77777777" w:rsidR="00000000" w:rsidRDefault="00540457">
      <w:pPr>
        <w:pStyle w:val="a0"/>
        <w:rPr>
          <w:rFonts w:hint="cs"/>
          <w:rtl/>
        </w:rPr>
      </w:pPr>
      <w:r>
        <w:rPr>
          <w:rFonts w:hint="cs"/>
          <w:rtl/>
        </w:rPr>
        <w:t>אני שואלת שאלה אחת: מה הסיבה לאפליה בין נשים לבין גברים? אני רוצה שאדוני השר יקשיב לי. אף שהיו לי הרבה שעות גיל פרישה אתך, אני אעלה את זה. מדוע אני מעלה את זה? הרי יבוא 31 בדצמבר, ואולי לא יהיה לכם רוב, אז אתם תהפכו את זה להצעת אי-אמון, כדי שההצעה תעבו</w:t>
      </w:r>
      <w:r>
        <w:rPr>
          <w:rFonts w:hint="cs"/>
          <w:rtl/>
        </w:rPr>
        <w:t>ר. אחר כך הרבה יגידו שהם לא הבינו. כל פעם כשאני רואה את האנשים שמשתתפים בדיונים, לא פלא שאחר כך לא מבינים.</w:t>
      </w:r>
    </w:p>
    <w:p w14:paraId="0166165E" w14:textId="77777777" w:rsidR="00000000" w:rsidRDefault="00540457">
      <w:pPr>
        <w:pStyle w:val="a0"/>
        <w:rPr>
          <w:rFonts w:hint="cs"/>
          <w:rtl/>
        </w:rPr>
      </w:pPr>
    </w:p>
    <w:p w14:paraId="4474D09E" w14:textId="77777777" w:rsidR="00000000" w:rsidRDefault="00540457">
      <w:pPr>
        <w:pStyle w:val="a0"/>
        <w:rPr>
          <w:rFonts w:hint="cs"/>
          <w:rtl/>
        </w:rPr>
      </w:pPr>
      <w:r>
        <w:rPr>
          <w:rFonts w:hint="cs"/>
          <w:rtl/>
        </w:rPr>
        <w:t xml:space="preserve">ללכת ולהעלות בשבע שנים </w:t>
      </w:r>
      <w:r>
        <w:rPr>
          <w:rtl/>
        </w:rPr>
        <w:t>–</w:t>
      </w:r>
      <w:r>
        <w:rPr>
          <w:rFonts w:hint="cs"/>
          <w:rtl/>
        </w:rPr>
        <w:t xml:space="preserve"> נכון שזה בהדרגה </w:t>
      </w:r>
      <w:r>
        <w:rPr>
          <w:rtl/>
        </w:rPr>
        <w:t>–</w:t>
      </w:r>
      <w:r>
        <w:rPr>
          <w:rFonts w:hint="cs"/>
          <w:rtl/>
        </w:rPr>
        <w:t xml:space="preserve"> את גיל הפרישה לנשים. אין לי בעיה עם זה, אבל האם יצרתם תשתיות של תעסוקה? הרי אנחנו יודעים שגם עד גיל 60 הי</w:t>
      </w:r>
      <w:r>
        <w:rPr>
          <w:rFonts w:hint="cs"/>
          <w:rtl/>
        </w:rPr>
        <w:t>תה בעיה לנשים. הן היו האחרונות שנתקבלו לעבודות והראשונות שהוציאו אותן או שפיטרו אותן כשמפעל או מקום עבודה נסגר. מה אתם רוצים לעשות? לבוא ולהגיד להם, רבותי, אתם תחכו עוד כך וכך שנים עד שתקבלו בכלל את הפנסיה ועד שתקבלו את הביטוח הלאומי. אבל ממה הם יתפרנסו? י</w:t>
      </w:r>
      <w:r>
        <w:rPr>
          <w:rFonts w:hint="cs"/>
          <w:rtl/>
        </w:rPr>
        <w:t>צרתם תשתית כזאת? הם לא בבנקים. אלה אנשים שפורשים.</w:t>
      </w:r>
    </w:p>
    <w:p w14:paraId="50740747" w14:textId="77777777" w:rsidR="00000000" w:rsidRDefault="00540457">
      <w:pPr>
        <w:pStyle w:val="a0"/>
        <w:rPr>
          <w:rFonts w:hint="cs"/>
          <w:rtl/>
        </w:rPr>
      </w:pPr>
    </w:p>
    <w:p w14:paraId="0E4817D9" w14:textId="77777777" w:rsidR="00000000" w:rsidRDefault="00540457">
      <w:pPr>
        <w:pStyle w:val="a0"/>
        <w:rPr>
          <w:rFonts w:hint="cs"/>
          <w:rtl/>
        </w:rPr>
      </w:pPr>
      <w:r>
        <w:rPr>
          <w:rFonts w:hint="cs"/>
          <w:rtl/>
        </w:rPr>
        <w:t xml:space="preserve">עשיתם התפלגות של מקצועות? אל תבואו ותגידו לי את ההצעה שנתתם, כמו שנתתם לוויקי קנפו סכום כזה וכזה </w:t>
      </w:r>
      <w:r>
        <w:rPr>
          <w:rtl/>
        </w:rPr>
        <w:t>–</w:t>
      </w:r>
      <w:r>
        <w:rPr>
          <w:rFonts w:hint="cs"/>
          <w:rtl/>
        </w:rPr>
        <w:t xml:space="preserve"> אם יבואו האחיות או המורות, תוכלו לעזור. אני לא רוצה ועדת חריגים. אנחנו לא חריגות. אני רוצה להסביר. רבותי, </w:t>
      </w:r>
      <w:r>
        <w:rPr>
          <w:rFonts w:hint="cs"/>
          <w:rtl/>
        </w:rPr>
        <w:t>יש מקצועות, ואין בכך שוני בין נשים לגברים, שלא ניתן להמשיך ולעבוד בהם. מי שעובד בתנור יכול לעבוד בגיל כזה? יש כאלה שהתברכו ויש כאלה שלא.</w:t>
      </w:r>
    </w:p>
    <w:p w14:paraId="7EC78644" w14:textId="77777777" w:rsidR="00000000" w:rsidRDefault="00540457">
      <w:pPr>
        <w:pStyle w:val="a0"/>
        <w:rPr>
          <w:rFonts w:hint="cs"/>
          <w:rtl/>
        </w:rPr>
      </w:pPr>
    </w:p>
    <w:p w14:paraId="4776E5E0" w14:textId="77777777" w:rsidR="00000000" w:rsidRDefault="00540457">
      <w:pPr>
        <w:pStyle w:val="a0"/>
        <w:rPr>
          <w:rFonts w:hint="cs"/>
          <w:rtl/>
        </w:rPr>
      </w:pPr>
      <w:r>
        <w:rPr>
          <w:rFonts w:hint="cs"/>
          <w:rtl/>
        </w:rPr>
        <w:t xml:space="preserve">אני יכולה להעיד על המקצוע שעבדתי בו </w:t>
      </w:r>
      <w:r>
        <w:rPr>
          <w:rtl/>
        </w:rPr>
        <w:t>–</w:t>
      </w:r>
      <w:r>
        <w:rPr>
          <w:rFonts w:hint="cs"/>
          <w:rtl/>
        </w:rPr>
        <w:t xml:space="preserve"> אחות. אחיות בגיל 67, שמירת לילה? רבותי, אלה האמהות שלכם, הסבתות שלכם. מה קרה? את</w:t>
      </w:r>
      <w:r>
        <w:rPr>
          <w:rFonts w:hint="cs"/>
          <w:rtl/>
        </w:rPr>
        <w:t>ה יודע מה זה לעבוד בשמירת לילה בגיל כזה? הרי רק מעירים אותה, רק אומרים לה, סבתא, אמא, רק דקה, וכל השעון הביולוגי שלה הלך. אז עד גיל 67 היא צריכה לעבוד, כש-85% מהאחיות עושות שמירות לילה? זה לא אחוז מסוים. קח מורות, קח פועלות. אתה חושב שפועלת ניקיון יכולה לה</w:t>
      </w:r>
      <w:r>
        <w:rPr>
          <w:rFonts w:hint="cs"/>
          <w:rtl/>
        </w:rPr>
        <w:t>משיך לשטוף עד גיל 67, אחרי שכבר כואב לה הגב והכול נגמר לה? אם הייתם עושים התפלגות והייתם עושים תשתיות - אני מבינה את זה. הכנתם את עצמכם. אבל, רבותי, אתם עושים הכול במחטפים. היום גם שמענו את חיים כץ, שהביא את הדברים בוועדת הכספים.</w:t>
      </w:r>
    </w:p>
    <w:p w14:paraId="375D8FED" w14:textId="77777777" w:rsidR="00000000" w:rsidRDefault="00540457">
      <w:pPr>
        <w:pStyle w:val="a0"/>
        <w:rPr>
          <w:rFonts w:hint="cs"/>
          <w:rtl/>
        </w:rPr>
      </w:pPr>
    </w:p>
    <w:p w14:paraId="1B6750DD" w14:textId="77777777" w:rsidR="00000000" w:rsidRDefault="00540457">
      <w:pPr>
        <w:pStyle w:val="a0"/>
        <w:rPr>
          <w:rFonts w:hint="cs"/>
          <w:rtl/>
        </w:rPr>
      </w:pPr>
      <w:r>
        <w:rPr>
          <w:rFonts w:hint="cs"/>
          <w:rtl/>
        </w:rPr>
        <w:t>אני לא רוצה להיכנס לעניין</w:t>
      </w:r>
      <w:r>
        <w:rPr>
          <w:rFonts w:hint="cs"/>
          <w:rtl/>
        </w:rPr>
        <w:t xml:space="preserve"> של אלמן, אלמנה, גרושה, איך אתם לוקחים ממנה. לא השארתם דבר שלא לקחתם. מותר לבדוק? מותר לראות? </w:t>
      </w:r>
    </w:p>
    <w:p w14:paraId="6595F8FD" w14:textId="77777777" w:rsidR="00000000" w:rsidRDefault="00540457">
      <w:pPr>
        <w:pStyle w:val="a0"/>
        <w:rPr>
          <w:rFonts w:hint="cs"/>
          <w:rtl/>
        </w:rPr>
      </w:pPr>
    </w:p>
    <w:p w14:paraId="457DDF6C" w14:textId="77777777" w:rsidR="00000000" w:rsidRDefault="00540457">
      <w:pPr>
        <w:pStyle w:val="a0"/>
        <w:rPr>
          <w:rFonts w:hint="cs"/>
          <w:rtl/>
        </w:rPr>
      </w:pPr>
      <w:r>
        <w:rPr>
          <w:rFonts w:hint="cs"/>
          <w:rtl/>
        </w:rPr>
        <w:t xml:space="preserve">מה אתם אומרים? גם אם עניין גיל הפרישה לא יעבור, רבותי, אנחנו נקנוס אתכם. מה הקנס? תאר לך שלגברים זו העלאה בשנתיים, ולנשים </w:t>
      </w:r>
      <w:r>
        <w:rPr>
          <w:rtl/>
        </w:rPr>
        <w:t>–</w:t>
      </w:r>
      <w:r>
        <w:rPr>
          <w:rFonts w:hint="cs"/>
          <w:rtl/>
        </w:rPr>
        <w:t xml:space="preserve"> בשבע שנים. גם אם לא אפשרתם לה לעבוד,</w:t>
      </w:r>
      <w:r>
        <w:rPr>
          <w:rFonts w:hint="cs"/>
          <w:rtl/>
        </w:rPr>
        <w:t xml:space="preserve"> או לא אפשרתם  לעובד שהמעסיק שלו הוציא אותו לפנסיה מוקדמת לעבוד </w:t>
      </w:r>
      <w:r>
        <w:rPr>
          <w:rtl/>
        </w:rPr>
        <w:t>–</w:t>
      </w:r>
      <w:r>
        <w:rPr>
          <w:rFonts w:hint="cs"/>
          <w:rtl/>
        </w:rPr>
        <w:t xml:space="preserve"> נניח שהוא הוציא אותו בגיל 60 ומשהו, והוא חשב שבגיל 65 הוא יקבל את הפנסיה שלו. מה הוא יעשה עכשיו בין גיל 65 ל-67? הוא יתפלל? הוא ילך לבנק? מאין הוא יקבל את הכסף שלו? </w:t>
      </w:r>
    </w:p>
    <w:p w14:paraId="08F10017" w14:textId="77777777" w:rsidR="00000000" w:rsidRDefault="00540457">
      <w:pPr>
        <w:pStyle w:val="a0"/>
        <w:rPr>
          <w:rFonts w:hint="cs"/>
          <w:rtl/>
        </w:rPr>
      </w:pPr>
    </w:p>
    <w:p w14:paraId="209D1B45" w14:textId="77777777" w:rsidR="00000000" w:rsidRDefault="00540457">
      <w:pPr>
        <w:pStyle w:val="a0"/>
        <w:rPr>
          <w:rFonts w:hint="cs"/>
          <w:rtl/>
        </w:rPr>
      </w:pPr>
      <w:r>
        <w:rPr>
          <w:rFonts w:hint="cs"/>
          <w:rtl/>
        </w:rPr>
        <w:t>לגבי הנשים, אם הן יצטרכ</w:t>
      </w:r>
      <w:r>
        <w:rPr>
          <w:rFonts w:hint="cs"/>
          <w:rtl/>
        </w:rPr>
        <w:t xml:space="preserve">ו לשלם את הקנס </w:t>
      </w:r>
      <w:r>
        <w:rPr>
          <w:rtl/>
        </w:rPr>
        <w:t>–</w:t>
      </w:r>
      <w:r>
        <w:rPr>
          <w:rFonts w:hint="cs"/>
          <w:rtl/>
        </w:rPr>
        <w:t xml:space="preserve"> אם פעם היית פורש קודם, זה היה 7% לכל שנה. נגיד שאתם באים ואומרים, אם לא יעלו את גיל הפרישה, היא תשלם קנס, מחצית </w:t>
      </w:r>
      <w:r>
        <w:rPr>
          <w:rtl/>
        </w:rPr>
        <w:t>–</w:t>
      </w:r>
      <w:r>
        <w:rPr>
          <w:rFonts w:hint="cs"/>
          <w:rtl/>
        </w:rPr>
        <w:t xml:space="preserve"> 3.5%. אבל בואו נעשה רק 3%. 3% כפול 7 זה 21% שהיא מפסידה מהפנסיה שלה. עשו חשבון שרק ל-12% מהנשים במדינה יהיו 70% פנסיה. מה אתם</w:t>
      </w:r>
      <w:r>
        <w:rPr>
          <w:rFonts w:hint="cs"/>
          <w:rtl/>
        </w:rPr>
        <w:t xml:space="preserve"> רוצים לקחת ממנה? ועוד 2% דמי ניהול. בואו תגידו לה: תתרמי את כל הפנסיה שלך לבנק, שהבנק ירוויח עוד יותר. </w:t>
      </w:r>
    </w:p>
    <w:p w14:paraId="462BE049" w14:textId="77777777" w:rsidR="00000000" w:rsidRDefault="00540457">
      <w:pPr>
        <w:pStyle w:val="a0"/>
        <w:rPr>
          <w:rFonts w:hint="cs"/>
          <w:rtl/>
        </w:rPr>
      </w:pPr>
    </w:p>
    <w:p w14:paraId="1C482F88" w14:textId="77777777" w:rsidR="00000000" w:rsidRDefault="00540457">
      <w:pPr>
        <w:pStyle w:val="a0"/>
        <w:rPr>
          <w:rFonts w:hint="cs"/>
          <w:rtl/>
        </w:rPr>
      </w:pPr>
      <w:r>
        <w:rPr>
          <w:rFonts w:hint="cs"/>
          <w:rtl/>
        </w:rPr>
        <w:t>לא עשיתם שום עבודה. לא יצרתם שום מקומות עבודה. מילא אם הייתם באים עם תוכנית של יצירת מקומות עבודה לאלה שייפלטו, כי המעסיק לא ירצה אותם, במיוחד במקומות</w:t>
      </w:r>
      <w:r>
        <w:rPr>
          <w:rFonts w:hint="cs"/>
          <w:rtl/>
        </w:rPr>
        <w:t xml:space="preserve"> הפרטיים, שכן הוא יגיד להם: אני לא צריך אתכם עד גיל 67. לכן, מה אתם לוקחים מהם? גם את הפנסיה הם לא יקבלו, וגם לא ביטוח לאומי. ומה יהיה אם מפטרים אותם? </w:t>
      </w:r>
    </w:p>
    <w:p w14:paraId="1854342C" w14:textId="77777777" w:rsidR="00000000" w:rsidRDefault="00540457">
      <w:pPr>
        <w:pStyle w:val="a0"/>
        <w:rPr>
          <w:rFonts w:hint="cs"/>
          <w:rtl/>
        </w:rPr>
      </w:pPr>
    </w:p>
    <w:p w14:paraId="71624590" w14:textId="77777777" w:rsidR="00000000" w:rsidRDefault="00540457">
      <w:pPr>
        <w:pStyle w:val="a0"/>
        <w:rPr>
          <w:rFonts w:hint="cs"/>
          <w:rtl/>
        </w:rPr>
      </w:pPr>
      <w:r>
        <w:rPr>
          <w:rFonts w:hint="cs"/>
          <w:rtl/>
        </w:rPr>
        <w:t>אזרחי מדינת ישראל עוד אינם מבינים כמה ייקחו מהם מהפיצויים. אתם עושים שינויים מבניים. מוציאים אנשים החוצ</w:t>
      </w:r>
      <w:r>
        <w:rPr>
          <w:rFonts w:hint="cs"/>
          <w:rtl/>
        </w:rPr>
        <w:t xml:space="preserve">ה. אם עד עכשיו לכל אדם שעבד היתה זכות לפטור על 9,700 שקל כפול מספר השנים שהוא עבד, אתם אומרים לו </w:t>
      </w:r>
      <w:r>
        <w:rPr>
          <w:rtl/>
        </w:rPr>
        <w:t>–</w:t>
      </w:r>
      <w:r>
        <w:rPr>
          <w:rFonts w:hint="cs"/>
          <w:rtl/>
        </w:rPr>
        <w:t xml:space="preserve"> מעכשיו הפטור רק על 7,000 שקל, בגובה השכר הממוצע. בשליש הורדתם את הפיצויים של האנשים. אנשים עשו חשבונות, אנשים תכננו את החיים שלהם לפי זה. </w:t>
      </w:r>
    </w:p>
    <w:p w14:paraId="62138D63" w14:textId="77777777" w:rsidR="00000000" w:rsidRDefault="00540457">
      <w:pPr>
        <w:pStyle w:val="a0"/>
        <w:rPr>
          <w:rFonts w:hint="cs"/>
          <w:rtl/>
        </w:rPr>
      </w:pPr>
    </w:p>
    <w:p w14:paraId="2323F458" w14:textId="77777777" w:rsidR="00000000" w:rsidRDefault="00540457">
      <w:pPr>
        <w:pStyle w:val="a0"/>
        <w:rPr>
          <w:rFonts w:hint="cs"/>
          <w:rtl/>
        </w:rPr>
      </w:pPr>
      <w:r>
        <w:rPr>
          <w:rFonts w:hint="cs"/>
          <w:rtl/>
        </w:rPr>
        <w:t xml:space="preserve">אין סעיף אחד שלא </w:t>
      </w:r>
      <w:r>
        <w:rPr>
          <w:rFonts w:hint="cs"/>
          <w:rtl/>
        </w:rPr>
        <w:t>נגעתם בו. תאר לך שבא חולה לחדר ניתוח ואומרים לו, אנחנו עושים לך מכירת סוף העונה - יש שם כל מיני חדרי ניתוח - ואחד ייקח לו את האוזן, אחד ייקח לו את העין, אחד ייקח לו את הלב. כמו בובולינה ב"זורבה היווני", שכל אחד לקח לה משהו. לא השארתם שום חלקה טובה. והכי יפ</w:t>
      </w:r>
      <w:r>
        <w:rPr>
          <w:rFonts w:hint="cs"/>
          <w:rtl/>
        </w:rPr>
        <w:t xml:space="preserve">ה, שעוד מעט אשמע אותך, ותגיד לי איך אתה דואג לי. </w:t>
      </w:r>
    </w:p>
    <w:p w14:paraId="3561A498" w14:textId="77777777" w:rsidR="00000000" w:rsidRDefault="00540457">
      <w:pPr>
        <w:pStyle w:val="a0"/>
        <w:ind w:firstLine="0"/>
        <w:rPr>
          <w:rFonts w:hint="cs"/>
          <w:rtl/>
        </w:rPr>
      </w:pPr>
    </w:p>
    <w:p w14:paraId="7DF41FC6" w14:textId="77777777" w:rsidR="00000000" w:rsidRDefault="00540457">
      <w:pPr>
        <w:pStyle w:val="a0"/>
        <w:ind w:firstLine="720"/>
        <w:rPr>
          <w:rFonts w:hint="cs"/>
          <w:rtl/>
        </w:rPr>
      </w:pPr>
      <w:r>
        <w:rPr>
          <w:rFonts w:hint="cs"/>
          <w:rtl/>
        </w:rPr>
        <w:t>אני רוצה להגיד לך, השר שטרית, אני רוצה שתקשיב לי, אני רוצה שתגיד לי איך אתה דואג לי? אגיד לך למה. כשאתה אומר שאתה דואג לי, אני באמת מתחילה לדאוג. אני חושבת שכל אזרחי מדינת ישראל צריכים להבין דבר אחד: מהיום</w:t>
      </w:r>
      <w:r>
        <w:rPr>
          <w:rFonts w:hint="cs"/>
          <w:rtl/>
        </w:rPr>
        <w:t xml:space="preserve"> הם יעבדו יותר, ישלמו יותר ויקבלו פחות. אין ספק שכל הסיפור הזה שקראתי אתמול בעיתונים, שאנשים ירוויחו 5,000 שקל מסגירת המונופולים, אני לא יודעת איפה יעמדו בתור לקבל את הסכומים האלה. אני חושבת, שאתם משטים באנשים. נתתי לדוגמה את גיל הפרישה. לא רק שהכנסת יכולה</w:t>
      </w:r>
      <w:r>
        <w:rPr>
          <w:rFonts w:hint="cs"/>
          <w:rtl/>
        </w:rPr>
        <w:t xml:space="preserve"> לחוקק היום כל חוק שהיא רוצה. עוד מעט יחוקקו שייקחו לי את הבעל ואת הילדים. אין ספק, הכול מותר להם לעשות. אבל כשעוברות התקנות שחיים הציג היום בוועדת הכספים, אז אין ספק שגם בתקנות מותר להם לעשות הכול.</w:t>
      </w:r>
    </w:p>
    <w:p w14:paraId="1973F6DA" w14:textId="77777777" w:rsidR="00000000" w:rsidRDefault="00540457">
      <w:pPr>
        <w:pStyle w:val="a0"/>
        <w:ind w:firstLine="720"/>
        <w:rPr>
          <w:rFonts w:hint="cs"/>
          <w:rtl/>
        </w:rPr>
      </w:pPr>
    </w:p>
    <w:p w14:paraId="10D1CFDB" w14:textId="77777777" w:rsidR="00000000" w:rsidRDefault="00540457">
      <w:pPr>
        <w:pStyle w:val="a0"/>
        <w:ind w:firstLine="720"/>
        <w:rPr>
          <w:rFonts w:hint="cs"/>
          <w:rtl/>
        </w:rPr>
      </w:pPr>
      <w:r>
        <w:rPr>
          <w:rFonts w:hint="cs"/>
          <w:rtl/>
        </w:rPr>
        <w:t>למשל, העלאת גיל הפרישה לנשים היתה בהתחלה, על כל שנה - אר</w:t>
      </w:r>
      <w:r>
        <w:rPr>
          <w:rFonts w:hint="cs"/>
          <w:rtl/>
        </w:rPr>
        <w:t>בעה חודשים. עכשיו כל שמונה חודשים מעלים בארבעה חודשים. אתה יודע מה? כשאני שמעתי היום את חיים ואני שומעת כל אחד בחוץ, שכל אחד לוקח אקטואר כזה ואקטואר כזה - תגידו לי, לאזרח פשוט במדינת ישראל יש אפשרות לקחת אקטואר? לא. אם כל כך הרבה אנשים לוקחים אקטוארים, ויש</w:t>
      </w:r>
      <w:r>
        <w:rPr>
          <w:rFonts w:hint="cs"/>
          <w:rtl/>
        </w:rPr>
        <w:t xml:space="preserve"> כל כך הרבה פרשנויות, אם לא מבינים, סימן שלא ידעתם להעביר את זה כמו שצריך. אם זה לא מובן, זה נתון לפרשנויות. במיוחד שזה נתון לפרשנות בהישג ידו של אדם אחד, של המפקח הכללי. </w:t>
      </w:r>
    </w:p>
    <w:p w14:paraId="5C1FC30C" w14:textId="77777777" w:rsidR="00000000" w:rsidRDefault="00540457">
      <w:pPr>
        <w:pStyle w:val="a0"/>
        <w:ind w:firstLine="720"/>
        <w:rPr>
          <w:rFonts w:hint="cs"/>
          <w:rtl/>
        </w:rPr>
      </w:pPr>
    </w:p>
    <w:p w14:paraId="498A8FEE" w14:textId="77777777" w:rsidR="00000000" w:rsidRDefault="00540457">
      <w:pPr>
        <w:pStyle w:val="a0"/>
        <w:ind w:firstLine="720"/>
        <w:rPr>
          <w:rFonts w:hint="cs"/>
          <w:rtl/>
        </w:rPr>
      </w:pPr>
      <w:r>
        <w:rPr>
          <w:rFonts w:hint="cs"/>
          <w:rtl/>
        </w:rPr>
        <w:t>אני החלטתי, לא דווקא על אייל בן-שלוש, על כל מפקח על שוק ההון, אנחנו, האחיות, צריכות</w:t>
      </w:r>
      <w:r>
        <w:rPr>
          <w:rFonts w:hint="cs"/>
          <w:rtl/>
        </w:rPr>
        <w:t xml:space="preserve"> לשלוח לו כל יום שמירה פרטית. לשמור עליו, כי אני לא יודעת איך הוא יתעורר בבוקר ומה יהיו ההחלטות שלו. וזה מאוד מסוכן, כי פעם אחת אנחנו צריכים לשמור, מפני שאנשים בכנסת מצביעים על מה שהם לא מבינים; פעם שנייה, המפקח על שוק ההון, לפי מצב הרוח שלו; הוא יקום בבוק</w:t>
      </w:r>
      <w:r>
        <w:rPr>
          <w:rFonts w:hint="cs"/>
          <w:rtl/>
        </w:rPr>
        <w:t>ר, יאמרו לו: תיקח, אז הוא ישנה תקנות. מה קרה לכם?</w:t>
      </w:r>
    </w:p>
    <w:p w14:paraId="63C07EDE" w14:textId="77777777" w:rsidR="00000000" w:rsidRDefault="00540457">
      <w:pPr>
        <w:pStyle w:val="a0"/>
        <w:ind w:firstLine="0"/>
        <w:rPr>
          <w:rFonts w:hint="cs"/>
          <w:rtl/>
        </w:rPr>
      </w:pPr>
    </w:p>
    <w:p w14:paraId="6ACFE995" w14:textId="77777777" w:rsidR="00000000" w:rsidRDefault="00540457">
      <w:pPr>
        <w:pStyle w:val="af1"/>
        <w:rPr>
          <w:rtl/>
        </w:rPr>
      </w:pPr>
      <w:r>
        <w:rPr>
          <w:rFonts w:hint="eastAsia"/>
          <w:rtl/>
        </w:rPr>
        <w:t>היו</w:t>
      </w:r>
      <w:r>
        <w:rPr>
          <w:rtl/>
        </w:rPr>
        <w:t>"ר יולי-יואל אדלשטיין:</w:t>
      </w:r>
    </w:p>
    <w:p w14:paraId="4540D84A" w14:textId="77777777" w:rsidR="00000000" w:rsidRDefault="00540457">
      <w:pPr>
        <w:pStyle w:val="a0"/>
        <w:rPr>
          <w:rFonts w:hint="cs"/>
          <w:rtl/>
        </w:rPr>
      </w:pPr>
    </w:p>
    <w:p w14:paraId="63B65CBB" w14:textId="77777777" w:rsidR="00000000" w:rsidRDefault="00540457">
      <w:pPr>
        <w:pStyle w:val="a0"/>
        <w:rPr>
          <w:rFonts w:hint="cs"/>
          <w:rtl/>
        </w:rPr>
      </w:pPr>
      <w:r>
        <w:rPr>
          <w:rFonts w:hint="cs"/>
          <w:rtl/>
        </w:rPr>
        <w:t>תודה. לסיים.</w:t>
      </w:r>
    </w:p>
    <w:p w14:paraId="66106792" w14:textId="77777777" w:rsidR="00000000" w:rsidRDefault="00540457">
      <w:pPr>
        <w:pStyle w:val="a0"/>
        <w:ind w:firstLine="0"/>
        <w:rPr>
          <w:rFonts w:hint="cs"/>
          <w:rtl/>
        </w:rPr>
      </w:pPr>
    </w:p>
    <w:p w14:paraId="1E622CA0" w14:textId="77777777" w:rsidR="00000000" w:rsidRDefault="00540457">
      <w:pPr>
        <w:pStyle w:val="-"/>
        <w:rPr>
          <w:rtl/>
        </w:rPr>
      </w:pPr>
      <w:bookmarkStart w:id="472" w:name="FS000001063T03_12_2003_16_44_45"/>
      <w:bookmarkStart w:id="473" w:name="FS000001063T03_12_2003_16_44_50C"/>
      <w:bookmarkEnd w:id="472"/>
      <w:bookmarkEnd w:id="473"/>
      <w:r>
        <w:rPr>
          <w:rtl/>
        </w:rPr>
        <w:t>אילנה כהן (עם אחד):</w:t>
      </w:r>
    </w:p>
    <w:p w14:paraId="3756AEC6" w14:textId="77777777" w:rsidR="00000000" w:rsidRDefault="00540457">
      <w:pPr>
        <w:pStyle w:val="a0"/>
        <w:rPr>
          <w:rtl/>
        </w:rPr>
      </w:pPr>
    </w:p>
    <w:p w14:paraId="137BA1B2" w14:textId="77777777" w:rsidR="00000000" w:rsidRDefault="00540457">
      <w:pPr>
        <w:pStyle w:val="a0"/>
        <w:rPr>
          <w:rFonts w:hint="cs"/>
          <w:rtl/>
        </w:rPr>
      </w:pPr>
      <w:r>
        <w:rPr>
          <w:rFonts w:hint="cs"/>
          <w:rtl/>
        </w:rPr>
        <w:t>פתאום אני רואה, שכבר בתקנות אתם פוגעים בגרושות, באלמנות. אתם פתאום מחליטים, לא שזה רע, שפנסיונר שנפטר, אם הוא התחתן אחרי שהוא פרש לפנסיה, האלמנ</w:t>
      </w:r>
      <w:r>
        <w:rPr>
          <w:rFonts w:hint="cs"/>
          <w:rtl/>
        </w:rPr>
        <w:t>ה לא תקבל. אולי היא סעדה אותו כל כך הרבה שנים? אולי לפי שיטתך הוא לא חי עד גיל 67, 68, אולי הוא חי עד גיל 100 והיא סעדה אותו  20, 30 שנה? אז מה קרה? זו רק דוגמה.</w:t>
      </w:r>
    </w:p>
    <w:p w14:paraId="08F6F33F" w14:textId="77777777" w:rsidR="00000000" w:rsidRDefault="00540457">
      <w:pPr>
        <w:pStyle w:val="a0"/>
        <w:rPr>
          <w:rFonts w:hint="cs"/>
          <w:rtl/>
        </w:rPr>
      </w:pPr>
    </w:p>
    <w:p w14:paraId="04DE799A" w14:textId="77777777" w:rsidR="00000000" w:rsidRDefault="00540457">
      <w:pPr>
        <w:pStyle w:val="a0"/>
        <w:rPr>
          <w:rFonts w:hint="cs"/>
          <w:rtl/>
        </w:rPr>
      </w:pPr>
      <w:r>
        <w:rPr>
          <w:rFonts w:hint="cs"/>
          <w:rtl/>
        </w:rPr>
        <w:t>אני רוצה להגיד לכם, מוטב שתעשו את החשבון שלכם, כי אני יכולה להגיד לכם, עשו את החשבון האקטוארי</w:t>
      </w:r>
      <w:r>
        <w:rPr>
          <w:rFonts w:hint="cs"/>
          <w:rtl/>
        </w:rPr>
        <w:t>. כל העלאת שנה לגבר, זה 3.5 מיליארדים לשנה. אשה, זה 1.2 מיליארד לשנה. עכשיו אני מבינה את בני הדודים שלנו, שלוקחים כמה נשים, נכון? תגידו לי, אם שנת עבודה של גבר זה 3.5 מיליארדים ואשה זה 1.2, אז רק תראו את ההבדל.</w:t>
      </w:r>
    </w:p>
    <w:p w14:paraId="65EBC7E2" w14:textId="77777777" w:rsidR="00000000" w:rsidRDefault="00540457">
      <w:pPr>
        <w:pStyle w:val="a0"/>
        <w:rPr>
          <w:rFonts w:hint="cs"/>
          <w:rtl/>
        </w:rPr>
      </w:pPr>
    </w:p>
    <w:p w14:paraId="2160191F" w14:textId="77777777" w:rsidR="00000000" w:rsidRDefault="00540457">
      <w:pPr>
        <w:pStyle w:val="a0"/>
        <w:rPr>
          <w:rFonts w:hint="cs"/>
          <w:rtl/>
        </w:rPr>
      </w:pPr>
      <w:r>
        <w:rPr>
          <w:rFonts w:hint="cs"/>
          <w:rtl/>
        </w:rPr>
        <w:t>לסיכום, אם אתם תעבירו דברים בכוח, בלי שהכנתם</w:t>
      </w:r>
      <w:r>
        <w:rPr>
          <w:rFonts w:hint="cs"/>
          <w:rtl/>
        </w:rPr>
        <w:t xml:space="preserve"> שום תשתיות, ואתם לא שומעים את האנשים, ויש אנשים שגם אם תחוקקו חוקים, לא יוכלו לעבוד בגיל מסוים, כי זה תלוי כל אחד בעיסוק שלו, אני מודיעה לכם שאתם תראו מרד של נשים. אני מציעה לכם, תחשבו לפני כן. מוטב שתעשו את זה בהסכמה, ביחד, ולא באופן חד-צדדי, תודה.</w:t>
      </w:r>
    </w:p>
    <w:p w14:paraId="7EB082F0" w14:textId="77777777" w:rsidR="00000000" w:rsidRDefault="00540457">
      <w:pPr>
        <w:pStyle w:val="a0"/>
        <w:ind w:firstLine="0"/>
        <w:rPr>
          <w:rFonts w:hint="cs"/>
          <w:rtl/>
        </w:rPr>
      </w:pPr>
    </w:p>
    <w:p w14:paraId="549C38BB" w14:textId="77777777" w:rsidR="00000000" w:rsidRDefault="00540457">
      <w:pPr>
        <w:pStyle w:val="af1"/>
        <w:rPr>
          <w:rtl/>
        </w:rPr>
      </w:pPr>
      <w:r>
        <w:rPr>
          <w:rtl/>
        </w:rPr>
        <w:t>היו"</w:t>
      </w:r>
      <w:r>
        <w:rPr>
          <w:rtl/>
        </w:rPr>
        <w:t>ר יולי-יואל אדלשטיין:</w:t>
      </w:r>
    </w:p>
    <w:p w14:paraId="08394E68" w14:textId="77777777" w:rsidR="00000000" w:rsidRDefault="00540457">
      <w:pPr>
        <w:pStyle w:val="a0"/>
        <w:rPr>
          <w:rtl/>
        </w:rPr>
      </w:pPr>
    </w:p>
    <w:p w14:paraId="1981918C" w14:textId="77777777" w:rsidR="00000000" w:rsidRDefault="00540457">
      <w:pPr>
        <w:pStyle w:val="a0"/>
        <w:rPr>
          <w:rFonts w:hint="cs"/>
          <w:rtl/>
        </w:rPr>
      </w:pPr>
      <w:r>
        <w:rPr>
          <w:rFonts w:hint="cs"/>
          <w:rtl/>
        </w:rPr>
        <w:t>תודה לחברת הכנסת אילנה כהן. ישיב השר שטרית. אבקש מאדוני השר להבהיר במיוחד את עמדתך בנושא הפוליגמיה. אני דורש את תשובת השר בנושא הזה.</w:t>
      </w:r>
    </w:p>
    <w:p w14:paraId="1AB97051" w14:textId="77777777" w:rsidR="00000000" w:rsidRDefault="00540457">
      <w:pPr>
        <w:pStyle w:val="a0"/>
        <w:ind w:firstLine="0"/>
        <w:rPr>
          <w:rFonts w:hint="cs"/>
          <w:rtl/>
        </w:rPr>
      </w:pPr>
    </w:p>
    <w:p w14:paraId="57169FB4" w14:textId="77777777" w:rsidR="00000000" w:rsidRDefault="00540457">
      <w:pPr>
        <w:pStyle w:val="a"/>
        <w:rPr>
          <w:rtl/>
        </w:rPr>
      </w:pPr>
      <w:bookmarkStart w:id="474" w:name="FS000000478T03_12_2003_16_48_28"/>
      <w:bookmarkStart w:id="475" w:name="_Toc59448080"/>
      <w:bookmarkEnd w:id="474"/>
      <w:r>
        <w:rPr>
          <w:rFonts w:hint="eastAsia"/>
          <w:rtl/>
        </w:rPr>
        <w:t>השר</w:t>
      </w:r>
      <w:r>
        <w:rPr>
          <w:rtl/>
        </w:rPr>
        <w:t xml:space="preserve"> מאיר שטרית:</w:t>
      </w:r>
      <w:bookmarkEnd w:id="475"/>
    </w:p>
    <w:p w14:paraId="19F992C9" w14:textId="77777777" w:rsidR="00000000" w:rsidRDefault="00540457">
      <w:pPr>
        <w:pStyle w:val="a0"/>
        <w:rPr>
          <w:rFonts w:hint="cs"/>
          <w:rtl/>
        </w:rPr>
      </w:pPr>
    </w:p>
    <w:p w14:paraId="1680ED0F" w14:textId="77777777" w:rsidR="00000000" w:rsidRDefault="00540457">
      <w:pPr>
        <w:pStyle w:val="a0"/>
        <w:rPr>
          <w:rFonts w:hint="cs"/>
          <w:rtl/>
        </w:rPr>
      </w:pPr>
      <w:r>
        <w:rPr>
          <w:rFonts w:hint="cs"/>
          <w:rtl/>
        </w:rPr>
        <w:t>מקובל עלינו, אדוני היושב-ראש, שמאז חרם דרבנו גרשום, יהודים מתחתנים רק פעם אחת.</w:t>
      </w:r>
    </w:p>
    <w:p w14:paraId="6B13093A" w14:textId="77777777" w:rsidR="00000000" w:rsidRDefault="00540457">
      <w:pPr>
        <w:pStyle w:val="a0"/>
        <w:ind w:firstLine="0"/>
        <w:rPr>
          <w:rFonts w:hint="cs"/>
          <w:rtl/>
        </w:rPr>
      </w:pPr>
    </w:p>
    <w:p w14:paraId="5455D96D" w14:textId="77777777" w:rsidR="00000000" w:rsidRDefault="00540457">
      <w:pPr>
        <w:pStyle w:val="af0"/>
        <w:rPr>
          <w:rtl/>
        </w:rPr>
      </w:pPr>
      <w:r>
        <w:rPr>
          <w:rFonts w:hint="eastAsia"/>
          <w:rtl/>
        </w:rPr>
        <w:t>אב</w:t>
      </w:r>
      <w:r>
        <w:rPr>
          <w:rFonts w:hint="eastAsia"/>
          <w:rtl/>
        </w:rPr>
        <w:t>רהם</w:t>
      </w:r>
      <w:r>
        <w:rPr>
          <w:rtl/>
        </w:rPr>
        <w:t xml:space="preserve"> בורג (העבודה-מימד):</w:t>
      </w:r>
    </w:p>
    <w:p w14:paraId="7C82FF0A" w14:textId="77777777" w:rsidR="00000000" w:rsidRDefault="00540457">
      <w:pPr>
        <w:pStyle w:val="a0"/>
        <w:rPr>
          <w:rFonts w:hint="cs"/>
          <w:rtl/>
        </w:rPr>
      </w:pPr>
    </w:p>
    <w:p w14:paraId="487F17AC" w14:textId="77777777" w:rsidR="00000000" w:rsidRDefault="00540457">
      <w:pPr>
        <w:pStyle w:val="a0"/>
        <w:rPr>
          <w:rFonts w:hint="cs"/>
          <w:rtl/>
        </w:rPr>
      </w:pPr>
      <w:r>
        <w:rPr>
          <w:rFonts w:hint="cs"/>
          <w:rtl/>
        </w:rPr>
        <w:t>אם כלכלית זה לא נכון, צריך לבדוק את זה.</w:t>
      </w:r>
    </w:p>
    <w:p w14:paraId="4EBBF0D5" w14:textId="77777777" w:rsidR="00000000" w:rsidRDefault="00540457">
      <w:pPr>
        <w:pStyle w:val="a0"/>
        <w:ind w:firstLine="0"/>
        <w:rPr>
          <w:rFonts w:hint="cs"/>
          <w:rtl/>
        </w:rPr>
      </w:pPr>
    </w:p>
    <w:p w14:paraId="1B1302EF" w14:textId="77777777" w:rsidR="00000000" w:rsidRDefault="00540457">
      <w:pPr>
        <w:pStyle w:val="af1"/>
        <w:rPr>
          <w:rtl/>
        </w:rPr>
      </w:pPr>
      <w:r>
        <w:rPr>
          <w:rFonts w:hint="eastAsia"/>
          <w:rtl/>
        </w:rPr>
        <w:t>היו</w:t>
      </w:r>
      <w:r>
        <w:rPr>
          <w:rtl/>
        </w:rPr>
        <w:t>"ר יולי-יואל אדלשטיין:</w:t>
      </w:r>
    </w:p>
    <w:p w14:paraId="43643F59" w14:textId="77777777" w:rsidR="00000000" w:rsidRDefault="00540457">
      <w:pPr>
        <w:pStyle w:val="a0"/>
        <w:rPr>
          <w:rFonts w:hint="cs"/>
          <w:rtl/>
        </w:rPr>
      </w:pPr>
    </w:p>
    <w:p w14:paraId="77DF1FD5" w14:textId="77777777" w:rsidR="00000000" w:rsidRDefault="00540457">
      <w:pPr>
        <w:pStyle w:val="a0"/>
        <w:rPr>
          <w:rFonts w:hint="cs"/>
          <w:rtl/>
        </w:rPr>
      </w:pPr>
      <w:r>
        <w:rPr>
          <w:rFonts w:hint="cs"/>
          <w:rtl/>
        </w:rPr>
        <w:t>חרם דרבנו גרשום היה תקף ל-1,000 שנה אם אני לא טועה, ותוקפו פג.</w:t>
      </w:r>
    </w:p>
    <w:p w14:paraId="45D51ACD" w14:textId="77777777" w:rsidR="00000000" w:rsidRDefault="00540457">
      <w:pPr>
        <w:pStyle w:val="a0"/>
        <w:ind w:firstLine="0"/>
        <w:rPr>
          <w:rFonts w:hint="cs"/>
          <w:rtl/>
        </w:rPr>
      </w:pPr>
    </w:p>
    <w:p w14:paraId="1B71FE05" w14:textId="77777777" w:rsidR="00000000" w:rsidRDefault="00540457">
      <w:pPr>
        <w:pStyle w:val="-"/>
        <w:rPr>
          <w:rtl/>
        </w:rPr>
      </w:pPr>
      <w:bookmarkStart w:id="476" w:name="FS000000478T03_12_2003_16_49_25C"/>
      <w:bookmarkEnd w:id="476"/>
      <w:r>
        <w:rPr>
          <w:rFonts w:hint="eastAsia"/>
          <w:rtl/>
        </w:rPr>
        <w:t>השר</w:t>
      </w:r>
      <w:r>
        <w:rPr>
          <w:rtl/>
        </w:rPr>
        <w:t xml:space="preserve"> מאיר שטרית:</w:t>
      </w:r>
    </w:p>
    <w:p w14:paraId="7F2ACD98" w14:textId="77777777" w:rsidR="00000000" w:rsidRDefault="00540457">
      <w:pPr>
        <w:pStyle w:val="a0"/>
        <w:rPr>
          <w:rFonts w:hint="cs"/>
          <w:rtl/>
        </w:rPr>
      </w:pPr>
    </w:p>
    <w:p w14:paraId="281E40DF" w14:textId="77777777" w:rsidR="00000000" w:rsidRDefault="00540457">
      <w:pPr>
        <w:pStyle w:val="a0"/>
        <w:rPr>
          <w:rFonts w:hint="cs"/>
          <w:rtl/>
        </w:rPr>
      </w:pPr>
      <w:r>
        <w:rPr>
          <w:rFonts w:hint="cs"/>
          <w:rtl/>
        </w:rPr>
        <w:t>המקום היחיד שלא הגיעה אליו האיגרת היה תימן, ולכן בתימן המשיכו להתחתן עם ארבע נשים.</w:t>
      </w:r>
    </w:p>
    <w:p w14:paraId="2BAB8035" w14:textId="77777777" w:rsidR="00000000" w:rsidRDefault="00540457">
      <w:pPr>
        <w:pStyle w:val="a0"/>
        <w:ind w:firstLine="0"/>
        <w:rPr>
          <w:rFonts w:hint="cs"/>
          <w:rtl/>
        </w:rPr>
      </w:pPr>
    </w:p>
    <w:p w14:paraId="6D6238E2" w14:textId="77777777" w:rsidR="00000000" w:rsidRDefault="00540457">
      <w:pPr>
        <w:pStyle w:val="af0"/>
        <w:rPr>
          <w:rtl/>
        </w:rPr>
      </w:pPr>
      <w:r>
        <w:rPr>
          <w:rFonts w:hint="eastAsia"/>
          <w:rtl/>
        </w:rPr>
        <w:t>דוד</w:t>
      </w:r>
      <w:r>
        <w:rPr>
          <w:rtl/>
        </w:rPr>
        <w:t xml:space="preserve"> טל (עם אחד):</w:t>
      </w:r>
    </w:p>
    <w:p w14:paraId="6C2D28D0" w14:textId="77777777" w:rsidR="00000000" w:rsidRDefault="00540457">
      <w:pPr>
        <w:pStyle w:val="a0"/>
        <w:rPr>
          <w:rFonts w:hint="cs"/>
          <w:rtl/>
        </w:rPr>
      </w:pPr>
    </w:p>
    <w:p w14:paraId="1B83B75D" w14:textId="77777777" w:rsidR="00000000" w:rsidRDefault="00540457">
      <w:pPr>
        <w:pStyle w:val="a0"/>
        <w:rPr>
          <w:rFonts w:hint="cs"/>
          <w:rtl/>
        </w:rPr>
      </w:pPr>
      <w:r>
        <w:rPr>
          <w:rFonts w:hint="cs"/>
          <w:rtl/>
        </w:rPr>
        <w:t>ראיתי בצפון-אפריקה הרבה אנשים שהיו נשואים לכמה נשים.</w:t>
      </w:r>
    </w:p>
    <w:p w14:paraId="271E31BE" w14:textId="77777777" w:rsidR="00000000" w:rsidRDefault="00540457">
      <w:pPr>
        <w:pStyle w:val="af0"/>
        <w:rPr>
          <w:rFonts w:hint="cs"/>
          <w:rtl/>
        </w:rPr>
      </w:pPr>
    </w:p>
    <w:p w14:paraId="4C672063" w14:textId="77777777" w:rsidR="00000000" w:rsidRDefault="00540457">
      <w:pPr>
        <w:pStyle w:val="af0"/>
        <w:rPr>
          <w:rtl/>
        </w:rPr>
      </w:pPr>
      <w:r>
        <w:rPr>
          <w:rFonts w:hint="eastAsia"/>
          <w:rtl/>
        </w:rPr>
        <w:t>אברהם</w:t>
      </w:r>
      <w:r>
        <w:rPr>
          <w:rtl/>
        </w:rPr>
        <w:t xml:space="preserve"> בורג (העבודה-מימד):</w:t>
      </w:r>
    </w:p>
    <w:p w14:paraId="2B52520E" w14:textId="77777777" w:rsidR="00000000" w:rsidRDefault="00540457">
      <w:pPr>
        <w:pStyle w:val="a0"/>
        <w:rPr>
          <w:rFonts w:hint="cs"/>
          <w:rtl/>
        </w:rPr>
      </w:pPr>
    </w:p>
    <w:p w14:paraId="10229FA2" w14:textId="77777777" w:rsidR="00000000" w:rsidRDefault="00540457">
      <w:pPr>
        <w:pStyle w:val="a0"/>
        <w:rPr>
          <w:rFonts w:hint="cs"/>
          <w:rtl/>
        </w:rPr>
      </w:pPr>
      <w:r>
        <w:rPr>
          <w:rFonts w:hint="cs"/>
          <w:rtl/>
        </w:rPr>
        <w:t>- - -</w:t>
      </w:r>
    </w:p>
    <w:p w14:paraId="1B52B457" w14:textId="77777777" w:rsidR="00000000" w:rsidRDefault="00540457">
      <w:pPr>
        <w:pStyle w:val="a0"/>
        <w:ind w:firstLine="0"/>
        <w:rPr>
          <w:rFonts w:hint="cs"/>
          <w:rtl/>
        </w:rPr>
      </w:pPr>
    </w:p>
    <w:p w14:paraId="4EDD20B5" w14:textId="77777777" w:rsidR="00000000" w:rsidRDefault="00540457">
      <w:pPr>
        <w:pStyle w:val="-"/>
        <w:rPr>
          <w:rtl/>
        </w:rPr>
      </w:pPr>
      <w:bookmarkStart w:id="477" w:name="FS000000478T03_12_2003_16_50_01C"/>
      <w:bookmarkEnd w:id="477"/>
      <w:r>
        <w:rPr>
          <w:rFonts w:hint="eastAsia"/>
          <w:rtl/>
        </w:rPr>
        <w:t>השר</w:t>
      </w:r>
      <w:r>
        <w:rPr>
          <w:rtl/>
        </w:rPr>
        <w:t xml:space="preserve"> מאיר שטרית:</w:t>
      </w:r>
    </w:p>
    <w:p w14:paraId="143C94F3" w14:textId="77777777" w:rsidR="00000000" w:rsidRDefault="00540457">
      <w:pPr>
        <w:pStyle w:val="a0"/>
        <w:rPr>
          <w:rFonts w:hint="cs"/>
          <w:rtl/>
        </w:rPr>
      </w:pPr>
    </w:p>
    <w:p w14:paraId="732AF5E8" w14:textId="77777777" w:rsidR="00000000" w:rsidRDefault="00540457">
      <w:pPr>
        <w:pStyle w:val="a0"/>
        <w:rPr>
          <w:rFonts w:hint="cs"/>
          <w:rtl/>
        </w:rPr>
      </w:pPr>
      <w:r>
        <w:rPr>
          <w:rFonts w:hint="cs"/>
          <w:rtl/>
        </w:rPr>
        <w:t>זה מראה לך, אגב, שההלכה היהודית הקדימה מאוד את מה שהתרחש לאחר מכן בעולם, על-פי החוק הליברלי והחופשי של המדינות השונות בעולם. ברוב מ</w:t>
      </w:r>
      <w:r>
        <w:rPr>
          <w:rFonts w:hint="cs"/>
          <w:rtl/>
        </w:rPr>
        <w:t xml:space="preserve">דינות העולם הפולגימיה בעצם אסורה. גם בישראל, אף שיש הרבה שמצפצפים על זה, כידוע לך. באזור הנגב רבים מהאנשים מתחתנים עם שלוש וארבע נשים, חלקן פלסטיניות. מגיעות, חיות בארץ. מדובר על אלפים רבים של אנשים כאלה. אני אומר זאת, כיוון שיש חוק בישראל שאוסר פוליגמיה, </w:t>
      </w:r>
      <w:r>
        <w:rPr>
          <w:rFonts w:hint="cs"/>
          <w:rtl/>
        </w:rPr>
        <w:t>ובכל זאת בבתי-הדין השרעיים נותנים אישור בכל מקרה. הקאדי מחתן ונותנים אישור. המשמעות של האישור היא כמובן הכרה בנישואין הללו, ולכן, בזמנה היתה קצבת ילדים לכולם, וכששינו את החוק התחילו להתגרש. ואז יש יותר נשים חד-הוריות, שמקבלות גם קצבת חד-הורית וגם קצבאות יל</w:t>
      </w:r>
      <w:r>
        <w:rPr>
          <w:rFonts w:hint="cs"/>
          <w:rtl/>
        </w:rPr>
        <w:t>דים.  לכן, אני נגד פוליגמיה, חברת הכנסת כהן - - -</w:t>
      </w:r>
    </w:p>
    <w:p w14:paraId="5228B7FF" w14:textId="77777777" w:rsidR="00000000" w:rsidRDefault="00540457">
      <w:pPr>
        <w:pStyle w:val="a0"/>
        <w:ind w:firstLine="0"/>
        <w:rPr>
          <w:rFonts w:hint="cs"/>
          <w:rtl/>
        </w:rPr>
      </w:pPr>
    </w:p>
    <w:p w14:paraId="7F278F12" w14:textId="77777777" w:rsidR="00000000" w:rsidRDefault="00540457">
      <w:pPr>
        <w:pStyle w:val="af0"/>
        <w:rPr>
          <w:rtl/>
        </w:rPr>
      </w:pPr>
      <w:r>
        <w:rPr>
          <w:rFonts w:hint="eastAsia"/>
          <w:rtl/>
        </w:rPr>
        <w:t>אילנה</w:t>
      </w:r>
      <w:r>
        <w:rPr>
          <w:rtl/>
        </w:rPr>
        <w:t xml:space="preserve"> כהן (עם אחד):</w:t>
      </w:r>
    </w:p>
    <w:p w14:paraId="2BA892C9" w14:textId="77777777" w:rsidR="00000000" w:rsidRDefault="00540457">
      <w:pPr>
        <w:pStyle w:val="a0"/>
        <w:rPr>
          <w:rFonts w:hint="cs"/>
          <w:rtl/>
        </w:rPr>
      </w:pPr>
    </w:p>
    <w:p w14:paraId="7D13FC90" w14:textId="77777777" w:rsidR="00000000" w:rsidRDefault="00540457">
      <w:pPr>
        <w:pStyle w:val="a0"/>
        <w:rPr>
          <w:rFonts w:hint="cs"/>
          <w:rtl/>
        </w:rPr>
      </w:pPr>
      <w:r>
        <w:rPr>
          <w:rFonts w:hint="cs"/>
          <w:rtl/>
        </w:rPr>
        <w:t>אני רק נתתי דוגמה.</w:t>
      </w:r>
    </w:p>
    <w:p w14:paraId="02CD0E76" w14:textId="77777777" w:rsidR="00000000" w:rsidRDefault="00540457">
      <w:pPr>
        <w:pStyle w:val="a0"/>
        <w:ind w:firstLine="0"/>
        <w:rPr>
          <w:rFonts w:hint="cs"/>
          <w:rtl/>
        </w:rPr>
      </w:pPr>
    </w:p>
    <w:p w14:paraId="0FB078F2" w14:textId="77777777" w:rsidR="00000000" w:rsidRDefault="00540457">
      <w:pPr>
        <w:pStyle w:val="-"/>
        <w:rPr>
          <w:rtl/>
        </w:rPr>
      </w:pPr>
      <w:bookmarkStart w:id="478" w:name="FS000000478T03_12_2003_16_54_03C"/>
      <w:bookmarkEnd w:id="478"/>
      <w:r>
        <w:rPr>
          <w:rtl/>
        </w:rPr>
        <w:t>השר מאיר שטרית:</w:t>
      </w:r>
    </w:p>
    <w:p w14:paraId="001C989D" w14:textId="77777777" w:rsidR="00000000" w:rsidRDefault="00540457">
      <w:pPr>
        <w:pStyle w:val="a0"/>
        <w:rPr>
          <w:rtl/>
        </w:rPr>
      </w:pPr>
    </w:p>
    <w:p w14:paraId="64176818" w14:textId="77777777" w:rsidR="00000000" w:rsidRDefault="00540457">
      <w:pPr>
        <w:pStyle w:val="a0"/>
        <w:rPr>
          <w:rFonts w:hint="cs"/>
          <w:rtl/>
        </w:rPr>
      </w:pPr>
      <w:r>
        <w:rPr>
          <w:rFonts w:hint="cs"/>
          <w:rtl/>
        </w:rPr>
        <w:t>בסדר, אז אני נגד פוליגמיה ואני רוצה להתייחס לנושא של גיל הפרישה. הגידול המתמשך בתוחלת החיים, כמו גם העלייה ביחס שבין מספר המבוגרים בחברה הישראלית ל</w:t>
      </w:r>
      <w:r>
        <w:rPr>
          <w:rFonts w:hint="cs"/>
          <w:rtl/>
        </w:rPr>
        <w:t>כלל האוכלוסייה, הם לא תופעות ייחודיות למדינת ישראל. התופעות קיימות במרבית המדינות המפותחות. תופעות אלה הביאו מדינות מפותחות רבות, כמו ארצות-הברית, לבצע שינויים בהסדרי גיל הפרישה הנהוגים בהן, כדי להתאים את שוק העבודה ואת מערכות הביטוח הסוציאלי, הממלכתיות וא</w:t>
      </w:r>
      <w:r>
        <w:rPr>
          <w:rFonts w:hint="cs"/>
          <w:rtl/>
        </w:rPr>
        <w:t>לו שאינן ממלכתיות, לאותם שינויים.</w:t>
      </w:r>
    </w:p>
    <w:p w14:paraId="71014F3D" w14:textId="77777777" w:rsidR="00000000" w:rsidRDefault="00540457">
      <w:pPr>
        <w:pStyle w:val="a0"/>
        <w:rPr>
          <w:rFonts w:hint="cs"/>
          <w:rtl/>
        </w:rPr>
      </w:pPr>
    </w:p>
    <w:p w14:paraId="5A49BC50" w14:textId="77777777" w:rsidR="00000000" w:rsidRDefault="00540457">
      <w:pPr>
        <w:pStyle w:val="a0"/>
        <w:rPr>
          <w:rFonts w:hint="cs"/>
          <w:rtl/>
        </w:rPr>
      </w:pPr>
      <w:r>
        <w:rPr>
          <w:rFonts w:hint="cs"/>
          <w:rtl/>
        </w:rPr>
        <w:t>בחודש ספטמבר 1997 מינו שר העבודה והרווחה ושר האוצר דאז ועדה ציבורית לבחינת גיל הפרישה מעבודה, בראשות כבוד השופטת בדימוס שושנה נתניהו.</w:t>
      </w:r>
    </w:p>
    <w:p w14:paraId="59CA2B4B" w14:textId="77777777" w:rsidR="00000000" w:rsidRDefault="00540457">
      <w:pPr>
        <w:pStyle w:val="a0"/>
        <w:ind w:firstLine="0"/>
        <w:rPr>
          <w:rFonts w:hint="cs"/>
          <w:rtl/>
        </w:rPr>
      </w:pPr>
    </w:p>
    <w:p w14:paraId="3BEBBB1B" w14:textId="77777777" w:rsidR="00000000" w:rsidRDefault="00540457">
      <w:pPr>
        <w:pStyle w:val="af0"/>
        <w:rPr>
          <w:rtl/>
        </w:rPr>
      </w:pPr>
      <w:r>
        <w:rPr>
          <w:rFonts w:hint="eastAsia"/>
          <w:rtl/>
        </w:rPr>
        <w:t>אילנה</w:t>
      </w:r>
      <w:r>
        <w:rPr>
          <w:rtl/>
        </w:rPr>
        <w:t xml:space="preserve"> כהן (עם אחד):</w:t>
      </w:r>
    </w:p>
    <w:p w14:paraId="5D75D2FF" w14:textId="77777777" w:rsidR="00000000" w:rsidRDefault="00540457">
      <w:pPr>
        <w:pStyle w:val="a0"/>
        <w:rPr>
          <w:rFonts w:hint="cs"/>
          <w:rtl/>
        </w:rPr>
      </w:pPr>
    </w:p>
    <w:p w14:paraId="0C2C78D3" w14:textId="77777777" w:rsidR="00000000" w:rsidRDefault="00540457">
      <w:pPr>
        <w:pStyle w:val="a0"/>
        <w:rPr>
          <w:rFonts w:hint="cs"/>
          <w:rtl/>
        </w:rPr>
      </w:pPr>
      <w:r>
        <w:rPr>
          <w:rFonts w:hint="cs"/>
          <w:rtl/>
        </w:rPr>
        <w:t xml:space="preserve">מה היא אומרת שם? שבמקביל להעלאת גיל הפרישה צריך להכין תשתית, כדי </w:t>
      </w:r>
      <w:r>
        <w:rPr>
          <w:rFonts w:hint="cs"/>
          <w:rtl/>
        </w:rPr>
        <w:t>שלא יהיה פער בשכר. אתה יודע שאתה מדבר אתי ואני הכנתי שיעורי-בית.</w:t>
      </w:r>
    </w:p>
    <w:p w14:paraId="2123F79E" w14:textId="77777777" w:rsidR="00000000" w:rsidRDefault="00540457">
      <w:pPr>
        <w:pStyle w:val="a0"/>
        <w:ind w:firstLine="0"/>
        <w:rPr>
          <w:rFonts w:hint="cs"/>
          <w:rtl/>
        </w:rPr>
      </w:pPr>
    </w:p>
    <w:p w14:paraId="7BDF2E61" w14:textId="77777777" w:rsidR="00000000" w:rsidRDefault="00540457">
      <w:pPr>
        <w:pStyle w:val="-"/>
        <w:rPr>
          <w:rtl/>
        </w:rPr>
      </w:pPr>
      <w:bookmarkStart w:id="479" w:name="FS000000478T03_12_2003_16_57_15C"/>
      <w:bookmarkEnd w:id="479"/>
      <w:r>
        <w:rPr>
          <w:rFonts w:hint="eastAsia"/>
          <w:rtl/>
        </w:rPr>
        <w:t>השר</w:t>
      </w:r>
      <w:r>
        <w:rPr>
          <w:rtl/>
        </w:rPr>
        <w:t xml:space="preserve"> מאיר שטרית:</w:t>
      </w:r>
    </w:p>
    <w:p w14:paraId="3C03321B" w14:textId="77777777" w:rsidR="00000000" w:rsidRDefault="00540457">
      <w:pPr>
        <w:pStyle w:val="a0"/>
        <w:rPr>
          <w:rFonts w:hint="cs"/>
          <w:rtl/>
        </w:rPr>
      </w:pPr>
    </w:p>
    <w:p w14:paraId="61A5FAD1" w14:textId="77777777" w:rsidR="00000000" w:rsidRDefault="00540457">
      <w:pPr>
        <w:pStyle w:val="a0"/>
        <w:rPr>
          <w:rFonts w:hint="cs"/>
          <w:rtl/>
        </w:rPr>
      </w:pPr>
      <w:r>
        <w:rPr>
          <w:rFonts w:hint="cs"/>
          <w:rtl/>
        </w:rPr>
        <w:t>על הוועדה הוטל לבחון את סוגיית גיל הפרישה, על היבטיה החברתיים והכלכליים, וכן את סוגיית האחדת גיל הפרישה לנשים ולגברים. בחודש יולי 2000 הגישה הוועדה הציבורית את המלצותיה בסוג</w:t>
      </w:r>
      <w:r>
        <w:rPr>
          <w:rFonts w:hint="cs"/>
          <w:rtl/>
        </w:rPr>
        <w:t>יות האמורות: הוועדה סברה כי יש מקום לעיגון המלצותיה בחקיקה ראשית, לנוכח היותו של ההסדר המומלץ מקיף וראשוני, וכדי להבטיח שוויון בין כלל תושבי ישראל. בחודש מרס 2003 אימצה הממשלה את המלצות הוועדה בהתאמות הנדרשות לנוכח חלוף הזמן והשינויים במצב הכלכלי מאז מתן ה</w:t>
      </w:r>
      <w:r>
        <w:rPr>
          <w:rFonts w:hint="cs"/>
          <w:rtl/>
        </w:rPr>
        <w:t>המלצות. לפיכך, מובן שהצעת חוק גיל הפרישה מעגנת בעצם את החלטות הממשלה בעניין.</w:t>
      </w:r>
    </w:p>
    <w:p w14:paraId="379408EE" w14:textId="77777777" w:rsidR="00000000" w:rsidRDefault="00540457">
      <w:pPr>
        <w:pStyle w:val="a0"/>
        <w:rPr>
          <w:rFonts w:hint="cs"/>
          <w:rtl/>
        </w:rPr>
      </w:pPr>
    </w:p>
    <w:p w14:paraId="4527669B" w14:textId="77777777" w:rsidR="00000000" w:rsidRDefault="00540457">
      <w:pPr>
        <w:pStyle w:val="a0"/>
        <w:rPr>
          <w:rFonts w:hint="cs"/>
          <w:rtl/>
        </w:rPr>
      </w:pPr>
      <w:r>
        <w:rPr>
          <w:rFonts w:hint="cs"/>
          <w:rtl/>
        </w:rPr>
        <w:t>אילנה, צריך להבין שאת מעירה על בעיה שאני מסכים אתך לגביה. העלאת גיל הפרישה מ-60 ל-67 היא בהחלט בעייתית. אני לא מתעלם מכך שבמקצועות מסוימים נשים שלא תוכלנה לעבוד בגיל 67. אני בהחל</w:t>
      </w:r>
      <w:r>
        <w:rPr>
          <w:rFonts w:hint="cs"/>
          <w:rtl/>
        </w:rPr>
        <w:t>ט חושב, שאם החוק יאושר - הוא צריך להיות מאושר, וצריכים לחול בו תקנות והסדרים כדי להבטיח שבמקומות שבהם נשים לא יכולות לעבוד עד גיל יותר מבוגר, הן יפרשו בגיל צעיר יותר.</w:t>
      </w:r>
    </w:p>
    <w:p w14:paraId="1398217A" w14:textId="77777777" w:rsidR="00000000" w:rsidRDefault="00540457">
      <w:pPr>
        <w:pStyle w:val="a0"/>
        <w:ind w:firstLine="0"/>
        <w:rPr>
          <w:rFonts w:hint="cs"/>
          <w:rtl/>
        </w:rPr>
      </w:pPr>
    </w:p>
    <w:p w14:paraId="4E48FEA4" w14:textId="77777777" w:rsidR="00000000" w:rsidRDefault="00540457">
      <w:pPr>
        <w:pStyle w:val="af0"/>
        <w:rPr>
          <w:rtl/>
        </w:rPr>
      </w:pPr>
      <w:r>
        <w:rPr>
          <w:rFonts w:hint="eastAsia"/>
          <w:rtl/>
        </w:rPr>
        <w:t>אברהם</w:t>
      </w:r>
      <w:r>
        <w:rPr>
          <w:rtl/>
        </w:rPr>
        <w:t xml:space="preserve"> בורג (העבודה-מימד):</w:t>
      </w:r>
    </w:p>
    <w:p w14:paraId="615DB1B1" w14:textId="77777777" w:rsidR="00000000" w:rsidRDefault="00540457">
      <w:pPr>
        <w:pStyle w:val="a0"/>
        <w:rPr>
          <w:rFonts w:hint="cs"/>
          <w:rtl/>
        </w:rPr>
      </w:pPr>
    </w:p>
    <w:p w14:paraId="6276C484" w14:textId="77777777" w:rsidR="00000000" w:rsidRDefault="00540457">
      <w:pPr>
        <w:pStyle w:val="a0"/>
        <w:rPr>
          <w:rFonts w:hint="cs"/>
          <w:rtl/>
        </w:rPr>
      </w:pPr>
      <w:r>
        <w:rPr>
          <w:rFonts w:hint="cs"/>
          <w:rtl/>
        </w:rPr>
        <w:t xml:space="preserve">אבל יענישו אותן.  </w:t>
      </w:r>
    </w:p>
    <w:p w14:paraId="015DE768" w14:textId="77777777" w:rsidR="00000000" w:rsidRDefault="00540457">
      <w:pPr>
        <w:pStyle w:val="a0"/>
        <w:ind w:firstLine="0"/>
        <w:rPr>
          <w:rFonts w:hint="cs"/>
          <w:rtl/>
        </w:rPr>
      </w:pPr>
    </w:p>
    <w:p w14:paraId="0A832008" w14:textId="77777777" w:rsidR="00000000" w:rsidRDefault="00540457">
      <w:pPr>
        <w:pStyle w:val="-"/>
        <w:rPr>
          <w:rtl/>
        </w:rPr>
      </w:pPr>
      <w:bookmarkStart w:id="480" w:name="FS000000478T03_12_2003_17_00_39C"/>
      <w:bookmarkEnd w:id="480"/>
      <w:r>
        <w:rPr>
          <w:rtl/>
        </w:rPr>
        <w:t>השר מאיר שטרית:</w:t>
      </w:r>
    </w:p>
    <w:p w14:paraId="63707C91" w14:textId="77777777" w:rsidR="00000000" w:rsidRDefault="00540457">
      <w:pPr>
        <w:pStyle w:val="a0"/>
        <w:rPr>
          <w:rtl/>
        </w:rPr>
      </w:pPr>
    </w:p>
    <w:p w14:paraId="6D67ABB7" w14:textId="77777777" w:rsidR="00000000" w:rsidRDefault="00540457">
      <w:pPr>
        <w:pStyle w:val="a0"/>
        <w:rPr>
          <w:rFonts w:hint="cs"/>
          <w:rtl/>
        </w:rPr>
      </w:pPr>
      <w:r>
        <w:rPr>
          <w:rFonts w:hint="cs"/>
          <w:rtl/>
        </w:rPr>
        <w:t xml:space="preserve">בהסדרים, אפשר להגיע לכל </w:t>
      </w:r>
      <w:r>
        <w:rPr>
          <w:rFonts w:hint="cs"/>
          <w:rtl/>
        </w:rPr>
        <w:t>הסדר שלא יענישו אותן. פרישה בלי ענישה. אלה שלא יכולות לעבוד. אילנה הביאה דוגמה של אחיות. אני לא חושב שאחות יכולה לעבוד עד גיל 67 - - -</w:t>
      </w:r>
    </w:p>
    <w:p w14:paraId="3D337654" w14:textId="77777777" w:rsidR="00000000" w:rsidRDefault="00540457">
      <w:pPr>
        <w:pStyle w:val="a0"/>
        <w:ind w:firstLine="0"/>
        <w:rPr>
          <w:rFonts w:hint="cs"/>
          <w:rtl/>
        </w:rPr>
      </w:pPr>
    </w:p>
    <w:p w14:paraId="7A4F4F40" w14:textId="77777777" w:rsidR="00000000" w:rsidRDefault="00540457">
      <w:pPr>
        <w:pStyle w:val="af0"/>
        <w:rPr>
          <w:rtl/>
        </w:rPr>
      </w:pPr>
      <w:r>
        <w:rPr>
          <w:rFonts w:hint="eastAsia"/>
          <w:rtl/>
        </w:rPr>
        <w:t>אברהם</w:t>
      </w:r>
      <w:r>
        <w:rPr>
          <w:rtl/>
        </w:rPr>
        <w:t xml:space="preserve"> בורג (העבודה-מימד):</w:t>
      </w:r>
    </w:p>
    <w:p w14:paraId="4FA0492E" w14:textId="77777777" w:rsidR="00000000" w:rsidRDefault="00540457">
      <w:pPr>
        <w:pStyle w:val="a0"/>
        <w:rPr>
          <w:rFonts w:hint="cs"/>
          <w:rtl/>
        </w:rPr>
      </w:pPr>
    </w:p>
    <w:p w14:paraId="53243829" w14:textId="77777777" w:rsidR="00000000" w:rsidRDefault="00540457">
      <w:pPr>
        <w:pStyle w:val="a0"/>
        <w:rPr>
          <w:rFonts w:hint="cs"/>
          <w:rtl/>
        </w:rPr>
      </w:pPr>
      <w:r>
        <w:rPr>
          <w:rFonts w:hint="cs"/>
          <w:rtl/>
        </w:rPr>
        <w:t xml:space="preserve">להעניש, הכוונה היא: נגיד שגיל הפרישה שלי הוא 60 פלוס </w:t>
      </w:r>
      <w:r>
        <w:t>x</w:t>
      </w:r>
      <w:r>
        <w:rPr>
          <w:rFonts w:hint="cs"/>
          <w:rtl/>
        </w:rPr>
        <w:t>. אם אני פורש לפני הגיל הזה, יש ענישה.</w:t>
      </w:r>
    </w:p>
    <w:p w14:paraId="2F8B5D8E" w14:textId="77777777" w:rsidR="00000000" w:rsidRDefault="00540457">
      <w:pPr>
        <w:pStyle w:val="a0"/>
        <w:ind w:firstLine="0"/>
        <w:rPr>
          <w:rFonts w:hint="cs"/>
          <w:rtl/>
        </w:rPr>
      </w:pPr>
    </w:p>
    <w:p w14:paraId="1090D034" w14:textId="77777777" w:rsidR="00000000" w:rsidRDefault="00540457">
      <w:pPr>
        <w:pStyle w:val="-"/>
        <w:rPr>
          <w:rtl/>
        </w:rPr>
      </w:pPr>
      <w:bookmarkStart w:id="481" w:name="FS000000478T03_12_2003_17_02_57C"/>
      <w:bookmarkEnd w:id="481"/>
      <w:r>
        <w:rPr>
          <w:rtl/>
        </w:rPr>
        <w:t>השר מאיר שטרית:</w:t>
      </w:r>
    </w:p>
    <w:p w14:paraId="1E901689" w14:textId="77777777" w:rsidR="00000000" w:rsidRDefault="00540457">
      <w:pPr>
        <w:pStyle w:val="a0"/>
        <w:rPr>
          <w:rtl/>
        </w:rPr>
      </w:pPr>
    </w:p>
    <w:p w14:paraId="18BD4FBA" w14:textId="77777777" w:rsidR="00000000" w:rsidRDefault="00540457">
      <w:pPr>
        <w:pStyle w:val="a0"/>
        <w:rPr>
          <w:rFonts w:hint="cs"/>
          <w:rtl/>
        </w:rPr>
      </w:pPr>
      <w:r>
        <w:rPr>
          <w:rFonts w:hint="cs"/>
          <w:rtl/>
        </w:rPr>
        <w:t>נכון. אם יעבור החוק.</w:t>
      </w:r>
    </w:p>
    <w:p w14:paraId="31A850C3" w14:textId="77777777" w:rsidR="00000000" w:rsidRDefault="00540457">
      <w:pPr>
        <w:pStyle w:val="a0"/>
        <w:ind w:firstLine="0"/>
        <w:rPr>
          <w:rFonts w:hint="cs"/>
          <w:rtl/>
        </w:rPr>
      </w:pPr>
    </w:p>
    <w:p w14:paraId="212F198A" w14:textId="77777777" w:rsidR="00000000" w:rsidRDefault="00540457">
      <w:pPr>
        <w:pStyle w:val="af0"/>
        <w:rPr>
          <w:rtl/>
        </w:rPr>
      </w:pPr>
      <w:r>
        <w:rPr>
          <w:rFonts w:hint="eastAsia"/>
          <w:rtl/>
        </w:rPr>
        <w:t>חיים</w:t>
      </w:r>
      <w:r>
        <w:rPr>
          <w:rtl/>
        </w:rPr>
        <w:t xml:space="preserve"> כץ (הליכוד):</w:t>
      </w:r>
    </w:p>
    <w:p w14:paraId="26F38EAA" w14:textId="77777777" w:rsidR="00000000" w:rsidRDefault="00540457">
      <w:pPr>
        <w:pStyle w:val="a0"/>
        <w:rPr>
          <w:rFonts w:hint="cs"/>
          <w:rtl/>
        </w:rPr>
      </w:pPr>
    </w:p>
    <w:p w14:paraId="68B4C6D4" w14:textId="77777777" w:rsidR="00000000" w:rsidRDefault="00540457">
      <w:pPr>
        <w:pStyle w:val="a0"/>
        <w:rPr>
          <w:rFonts w:hint="cs"/>
          <w:rtl/>
        </w:rPr>
      </w:pPr>
      <w:r>
        <w:rPr>
          <w:rFonts w:hint="cs"/>
          <w:rtl/>
        </w:rPr>
        <w:t>אם החוק לא יעבור בכנסת, כל הגמלאים והפורשים ישלמו קנס.</w:t>
      </w:r>
    </w:p>
    <w:p w14:paraId="7A3CA042" w14:textId="77777777" w:rsidR="00000000" w:rsidRDefault="00540457">
      <w:pPr>
        <w:pStyle w:val="a0"/>
        <w:ind w:firstLine="0"/>
        <w:rPr>
          <w:rFonts w:hint="cs"/>
          <w:rtl/>
        </w:rPr>
      </w:pPr>
    </w:p>
    <w:p w14:paraId="02DCFDBD" w14:textId="77777777" w:rsidR="00000000" w:rsidRDefault="00540457">
      <w:pPr>
        <w:pStyle w:val="-"/>
        <w:rPr>
          <w:rtl/>
        </w:rPr>
      </w:pPr>
      <w:bookmarkStart w:id="482" w:name="FS000000478T03_12_2003_17_06_04C"/>
      <w:bookmarkEnd w:id="482"/>
      <w:r>
        <w:rPr>
          <w:rtl/>
        </w:rPr>
        <w:t>השר מאיר שטרית:</w:t>
      </w:r>
    </w:p>
    <w:p w14:paraId="72FEF594" w14:textId="77777777" w:rsidR="00000000" w:rsidRDefault="00540457">
      <w:pPr>
        <w:pStyle w:val="a0"/>
        <w:rPr>
          <w:rtl/>
        </w:rPr>
      </w:pPr>
    </w:p>
    <w:p w14:paraId="3A201845" w14:textId="77777777" w:rsidR="00000000" w:rsidRDefault="00540457">
      <w:pPr>
        <w:pStyle w:val="a0"/>
        <w:rPr>
          <w:rFonts w:hint="cs"/>
          <w:rtl/>
        </w:rPr>
      </w:pPr>
      <w:r>
        <w:rPr>
          <w:rFonts w:hint="cs"/>
          <w:rtl/>
        </w:rPr>
        <w:t>אם החוק יעבור, צריך לעשות - - -</w:t>
      </w:r>
    </w:p>
    <w:p w14:paraId="7C4FD007" w14:textId="77777777" w:rsidR="00000000" w:rsidRDefault="00540457">
      <w:pPr>
        <w:pStyle w:val="af0"/>
        <w:rPr>
          <w:rtl/>
        </w:rPr>
      </w:pPr>
      <w:r>
        <w:rPr>
          <w:rtl/>
        </w:rPr>
        <w:br/>
        <w:t>אילנה כהן (עם אחד):</w:t>
      </w:r>
    </w:p>
    <w:p w14:paraId="1CEC88E4" w14:textId="77777777" w:rsidR="00000000" w:rsidRDefault="00540457">
      <w:pPr>
        <w:pStyle w:val="a0"/>
        <w:rPr>
          <w:rtl/>
        </w:rPr>
      </w:pPr>
    </w:p>
    <w:p w14:paraId="394C5F7B" w14:textId="77777777" w:rsidR="00000000" w:rsidRDefault="00540457">
      <w:pPr>
        <w:pStyle w:val="a0"/>
        <w:rPr>
          <w:rFonts w:hint="cs"/>
          <w:rtl/>
        </w:rPr>
      </w:pPr>
      <w:r>
        <w:rPr>
          <w:rFonts w:hint="cs"/>
          <w:rtl/>
        </w:rPr>
        <w:t xml:space="preserve">הוא לא הבין אותך, אתה צריך להסביר לו. </w:t>
      </w:r>
    </w:p>
    <w:p w14:paraId="41F7C48E" w14:textId="77777777" w:rsidR="00000000" w:rsidRDefault="00540457">
      <w:pPr>
        <w:pStyle w:val="-"/>
        <w:rPr>
          <w:rtl/>
        </w:rPr>
      </w:pPr>
      <w:r>
        <w:rPr>
          <w:rtl/>
        </w:rPr>
        <w:br/>
      </w:r>
      <w:bookmarkStart w:id="483" w:name="FS000000478T03_12_2003_17_06_37C"/>
      <w:bookmarkEnd w:id="483"/>
      <w:r>
        <w:rPr>
          <w:rtl/>
        </w:rPr>
        <w:t>השר מאיר שטרית:</w:t>
      </w:r>
    </w:p>
    <w:p w14:paraId="593C5161" w14:textId="77777777" w:rsidR="00000000" w:rsidRDefault="00540457">
      <w:pPr>
        <w:pStyle w:val="a0"/>
        <w:rPr>
          <w:rtl/>
        </w:rPr>
      </w:pPr>
    </w:p>
    <w:p w14:paraId="7A0ACF40" w14:textId="77777777" w:rsidR="00000000" w:rsidRDefault="00540457">
      <w:pPr>
        <w:pStyle w:val="a0"/>
        <w:rPr>
          <w:rFonts w:hint="cs"/>
          <w:rtl/>
        </w:rPr>
      </w:pPr>
      <w:r>
        <w:rPr>
          <w:rFonts w:hint="cs"/>
          <w:rtl/>
        </w:rPr>
        <w:t>אני אסביר.</w:t>
      </w:r>
    </w:p>
    <w:p w14:paraId="0BBDC25D" w14:textId="77777777" w:rsidR="00000000" w:rsidRDefault="00540457">
      <w:pPr>
        <w:pStyle w:val="af0"/>
        <w:rPr>
          <w:rtl/>
        </w:rPr>
      </w:pPr>
      <w:r>
        <w:rPr>
          <w:rtl/>
        </w:rPr>
        <w:br/>
        <w:t>א</w:t>
      </w:r>
      <w:r>
        <w:rPr>
          <w:rtl/>
        </w:rPr>
        <w:t>ילנה כהן (עם אחד):</w:t>
      </w:r>
    </w:p>
    <w:p w14:paraId="09D623DC" w14:textId="77777777" w:rsidR="00000000" w:rsidRDefault="00540457">
      <w:pPr>
        <w:pStyle w:val="a0"/>
        <w:rPr>
          <w:rtl/>
        </w:rPr>
      </w:pPr>
    </w:p>
    <w:p w14:paraId="772A59A1" w14:textId="77777777" w:rsidR="00000000" w:rsidRDefault="00540457">
      <w:pPr>
        <w:pStyle w:val="a0"/>
        <w:rPr>
          <w:rFonts w:hint="cs"/>
          <w:rtl/>
        </w:rPr>
      </w:pPr>
      <w:r>
        <w:rPr>
          <w:rFonts w:hint="cs"/>
          <w:rtl/>
        </w:rPr>
        <w:t>- - - אם החוק - - -</w:t>
      </w:r>
    </w:p>
    <w:p w14:paraId="2EBD63DC" w14:textId="77777777" w:rsidR="00000000" w:rsidRDefault="00540457">
      <w:pPr>
        <w:pStyle w:val="af1"/>
        <w:rPr>
          <w:rtl/>
        </w:rPr>
      </w:pPr>
      <w:r>
        <w:rPr>
          <w:rtl/>
        </w:rPr>
        <w:br/>
        <w:t>היו"ר יולי-יואל אדלשטיין:</w:t>
      </w:r>
    </w:p>
    <w:p w14:paraId="32ACB7D4" w14:textId="77777777" w:rsidR="00000000" w:rsidRDefault="00540457">
      <w:pPr>
        <w:pStyle w:val="a0"/>
        <w:rPr>
          <w:rtl/>
        </w:rPr>
      </w:pPr>
    </w:p>
    <w:p w14:paraId="27150FBE" w14:textId="77777777" w:rsidR="00000000" w:rsidRDefault="00540457">
      <w:pPr>
        <w:pStyle w:val="a0"/>
        <w:rPr>
          <w:rFonts w:hint="cs"/>
          <w:rtl/>
        </w:rPr>
      </w:pPr>
      <w:r>
        <w:rPr>
          <w:rFonts w:hint="cs"/>
          <w:rtl/>
        </w:rPr>
        <w:t xml:space="preserve">חברת הכנסת אילנה כהן, היו לך כאן יותר מעשר דקות להסביר את עצמך. בואו נשמע את התשובה של השר שטרית. </w:t>
      </w:r>
    </w:p>
    <w:p w14:paraId="6E09A9B0" w14:textId="77777777" w:rsidR="00000000" w:rsidRDefault="00540457">
      <w:pPr>
        <w:pStyle w:val="af0"/>
        <w:rPr>
          <w:rtl/>
        </w:rPr>
      </w:pPr>
      <w:r>
        <w:rPr>
          <w:rtl/>
        </w:rPr>
        <w:br/>
        <w:t>אברהם בורג (העבודה-מימד):</w:t>
      </w:r>
    </w:p>
    <w:p w14:paraId="03BFB196" w14:textId="77777777" w:rsidR="00000000" w:rsidRDefault="00540457">
      <w:pPr>
        <w:pStyle w:val="a0"/>
        <w:rPr>
          <w:rtl/>
        </w:rPr>
      </w:pPr>
    </w:p>
    <w:p w14:paraId="6C0C89A7" w14:textId="77777777" w:rsidR="00000000" w:rsidRDefault="00540457">
      <w:pPr>
        <w:pStyle w:val="a0"/>
        <w:rPr>
          <w:rFonts w:hint="cs"/>
          <w:rtl/>
        </w:rPr>
      </w:pPr>
      <w:r>
        <w:rPr>
          <w:rFonts w:hint="cs"/>
          <w:rtl/>
        </w:rPr>
        <w:t xml:space="preserve">כל הדבר הזה כדי להוכיח שאני לא מבין. </w:t>
      </w:r>
    </w:p>
    <w:p w14:paraId="3809B46B" w14:textId="77777777" w:rsidR="00000000" w:rsidRDefault="00540457">
      <w:pPr>
        <w:pStyle w:val="af1"/>
        <w:rPr>
          <w:rtl/>
        </w:rPr>
      </w:pPr>
      <w:r>
        <w:rPr>
          <w:rtl/>
        </w:rPr>
        <w:br/>
        <w:t>היו"ר יולי-יואל אדלשטי</w:t>
      </w:r>
      <w:r>
        <w:rPr>
          <w:rtl/>
        </w:rPr>
        <w:t>ין:</w:t>
      </w:r>
    </w:p>
    <w:p w14:paraId="675B444F" w14:textId="77777777" w:rsidR="00000000" w:rsidRDefault="00540457">
      <w:pPr>
        <w:pStyle w:val="a0"/>
        <w:rPr>
          <w:rtl/>
        </w:rPr>
      </w:pPr>
    </w:p>
    <w:p w14:paraId="335889EE" w14:textId="77777777" w:rsidR="00000000" w:rsidRDefault="00540457">
      <w:pPr>
        <w:pStyle w:val="a0"/>
        <w:rPr>
          <w:rFonts w:hint="cs"/>
          <w:rtl/>
        </w:rPr>
      </w:pPr>
      <w:r>
        <w:rPr>
          <w:rFonts w:hint="cs"/>
          <w:rtl/>
        </w:rPr>
        <w:t>אני לא מבין למה צריך נאום כזה ארוך להסביר את זה.</w:t>
      </w:r>
    </w:p>
    <w:p w14:paraId="66B03345" w14:textId="77777777" w:rsidR="00000000" w:rsidRDefault="00540457">
      <w:pPr>
        <w:pStyle w:val="af0"/>
        <w:rPr>
          <w:rtl/>
        </w:rPr>
      </w:pPr>
      <w:r>
        <w:rPr>
          <w:rtl/>
        </w:rPr>
        <w:br/>
        <w:t>אברהם בורג (העבודה-מימד):</w:t>
      </w:r>
    </w:p>
    <w:p w14:paraId="10ABC6AB" w14:textId="77777777" w:rsidR="00000000" w:rsidRDefault="00540457">
      <w:pPr>
        <w:pStyle w:val="a0"/>
        <w:rPr>
          <w:rtl/>
        </w:rPr>
      </w:pPr>
    </w:p>
    <w:p w14:paraId="28F1577A" w14:textId="77777777" w:rsidR="00000000" w:rsidRDefault="00540457">
      <w:pPr>
        <w:pStyle w:val="a0"/>
        <w:rPr>
          <w:rFonts w:hint="cs"/>
          <w:rtl/>
        </w:rPr>
      </w:pPr>
      <w:r>
        <w:rPr>
          <w:rFonts w:hint="cs"/>
          <w:rtl/>
        </w:rPr>
        <w:t xml:space="preserve">גם אני לא מבין, הרי אני לא מבין. </w:t>
      </w:r>
    </w:p>
    <w:p w14:paraId="4DB5B67D" w14:textId="77777777" w:rsidR="00000000" w:rsidRDefault="00540457">
      <w:pPr>
        <w:pStyle w:val="af1"/>
        <w:rPr>
          <w:rtl/>
        </w:rPr>
      </w:pPr>
      <w:r>
        <w:rPr>
          <w:rtl/>
        </w:rPr>
        <w:br/>
        <w:t>היו"ר יולי-יואל אדלשטיין:</w:t>
      </w:r>
    </w:p>
    <w:p w14:paraId="4F26CB13" w14:textId="77777777" w:rsidR="00000000" w:rsidRDefault="00540457">
      <w:pPr>
        <w:pStyle w:val="a0"/>
        <w:rPr>
          <w:rtl/>
        </w:rPr>
      </w:pPr>
    </w:p>
    <w:p w14:paraId="1E4986CC" w14:textId="77777777" w:rsidR="00000000" w:rsidRDefault="00540457">
      <w:pPr>
        <w:pStyle w:val="a0"/>
        <w:rPr>
          <w:rFonts w:hint="cs"/>
          <w:rtl/>
        </w:rPr>
      </w:pPr>
      <w:r>
        <w:rPr>
          <w:rFonts w:hint="cs"/>
          <w:rtl/>
        </w:rPr>
        <w:t xml:space="preserve">באמת, בתוך שנייה אפשר להסביר למה אתה לא מבין. </w:t>
      </w:r>
    </w:p>
    <w:p w14:paraId="05C5135C" w14:textId="77777777" w:rsidR="00000000" w:rsidRDefault="00540457">
      <w:pPr>
        <w:pStyle w:val="af0"/>
        <w:rPr>
          <w:rtl/>
        </w:rPr>
      </w:pPr>
      <w:r>
        <w:rPr>
          <w:rtl/>
        </w:rPr>
        <w:br/>
        <w:t>אילנה כהן (עם אחד):</w:t>
      </w:r>
    </w:p>
    <w:p w14:paraId="74845C54" w14:textId="77777777" w:rsidR="00000000" w:rsidRDefault="00540457">
      <w:pPr>
        <w:pStyle w:val="a0"/>
        <w:rPr>
          <w:rtl/>
        </w:rPr>
      </w:pPr>
    </w:p>
    <w:p w14:paraId="14D6ED4B" w14:textId="77777777" w:rsidR="00000000" w:rsidRDefault="00540457">
      <w:pPr>
        <w:pStyle w:val="a0"/>
        <w:rPr>
          <w:rFonts w:hint="cs"/>
          <w:rtl/>
        </w:rPr>
      </w:pPr>
      <w:r>
        <w:rPr>
          <w:rFonts w:hint="cs"/>
          <w:rtl/>
        </w:rPr>
        <w:t xml:space="preserve">אם גיל הפרישה לא יעבור - - - </w:t>
      </w:r>
    </w:p>
    <w:p w14:paraId="145A0395" w14:textId="77777777" w:rsidR="00000000" w:rsidRDefault="00540457">
      <w:pPr>
        <w:pStyle w:val="af1"/>
        <w:rPr>
          <w:rFonts w:hint="cs"/>
          <w:rtl/>
        </w:rPr>
      </w:pPr>
    </w:p>
    <w:p w14:paraId="5C481A7B" w14:textId="77777777" w:rsidR="00000000" w:rsidRDefault="00540457">
      <w:pPr>
        <w:pStyle w:val="af1"/>
        <w:rPr>
          <w:rtl/>
        </w:rPr>
      </w:pPr>
      <w:r>
        <w:rPr>
          <w:rtl/>
        </w:rPr>
        <w:t>היו"ר יולי-י</w:t>
      </w:r>
      <w:r>
        <w:rPr>
          <w:rtl/>
        </w:rPr>
        <w:t>ואל אדלשטיין:</w:t>
      </w:r>
    </w:p>
    <w:p w14:paraId="552CD918" w14:textId="77777777" w:rsidR="00000000" w:rsidRDefault="00540457">
      <w:pPr>
        <w:pStyle w:val="a0"/>
        <w:rPr>
          <w:rtl/>
        </w:rPr>
      </w:pPr>
    </w:p>
    <w:p w14:paraId="34914396" w14:textId="77777777" w:rsidR="00000000" w:rsidRDefault="00540457">
      <w:pPr>
        <w:pStyle w:val="a0"/>
        <w:rPr>
          <w:rFonts w:hint="cs"/>
          <w:rtl/>
        </w:rPr>
      </w:pPr>
      <w:r>
        <w:rPr>
          <w:rFonts w:hint="cs"/>
          <w:rtl/>
        </w:rPr>
        <w:t>תודה, חברת הכנסת כהן. גם השר מוגבל בזמן בתשובתו. את מדברת כרגע על חשבונו, תודה. אני אוסיף לך זמן. בבקשה, אדוני השר.</w:t>
      </w:r>
    </w:p>
    <w:p w14:paraId="43DAB17A" w14:textId="77777777" w:rsidR="00000000" w:rsidRDefault="00540457">
      <w:pPr>
        <w:pStyle w:val="-"/>
        <w:rPr>
          <w:rtl/>
        </w:rPr>
      </w:pPr>
      <w:r>
        <w:rPr>
          <w:rtl/>
        </w:rPr>
        <w:br/>
      </w:r>
      <w:bookmarkStart w:id="484" w:name="FS000000478T03_12_2003_17_09_47C"/>
      <w:bookmarkEnd w:id="484"/>
      <w:r>
        <w:rPr>
          <w:rtl/>
        </w:rPr>
        <w:t>השר מאיר שטרית:</w:t>
      </w:r>
    </w:p>
    <w:p w14:paraId="37D762F2" w14:textId="77777777" w:rsidR="00000000" w:rsidRDefault="00540457">
      <w:pPr>
        <w:pStyle w:val="a0"/>
        <w:rPr>
          <w:rtl/>
        </w:rPr>
      </w:pPr>
    </w:p>
    <w:p w14:paraId="5CFBBEA5" w14:textId="77777777" w:rsidR="00000000" w:rsidRDefault="00540457">
      <w:pPr>
        <w:pStyle w:val="a0"/>
        <w:rPr>
          <w:rFonts w:hint="cs"/>
          <w:rtl/>
        </w:rPr>
      </w:pPr>
      <w:r>
        <w:rPr>
          <w:rFonts w:hint="cs"/>
          <w:rtl/>
        </w:rPr>
        <w:t>אמרתי שאם החוק אכן יעבור, צריך לעשות הסדרים כדי להבטיח במקצועות מסוימים, לנשים ולגברים - לא רק נשים - שלא י</w:t>
      </w:r>
      <w:r>
        <w:rPr>
          <w:rFonts w:hint="cs"/>
          <w:rtl/>
        </w:rPr>
        <w:t>וכלו לעבוד עד גיל 67, שיהיה מותר להם לפרוש מוקדם יותר, בלי שום ענישה. בוודאי.</w:t>
      </w:r>
    </w:p>
    <w:p w14:paraId="40CDACE3" w14:textId="77777777" w:rsidR="00000000" w:rsidRDefault="00540457">
      <w:pPr>
        <w:pStyle w:val="a0"/>
        <w:rPr>
          <w:rFonts w:hint="cs"/>
          <w:rtl/>
        </w:rPr>
      </w:pPr>
    </w:p>
    <w:p w14:paraId="2D6E5E5A" w14:textId="77777777" w:rsidR="00000000" w:rsidRDefault="00540457">
      <w:pPr>
        <w:pStyle w:val="a0"/>
        <w:rPr>
          <w:rFonts w:hint="cs"/>
          <w:rtl/>
        </w:rPr>
      </w:pPr>
      <w:r>
        <w:rPr>
          <w:rFonts w:hint="cs"/>
          <w:rtl/>
        </w:rPr>
        <w:t>עם זאת, צריך לא להתעלם מהבעיה. הפנסיה היא ביטוח לאנשים לעת זיקנתם. לצערי, נקלענו למצב שבו קופות הפנסיה מתרוקנות, התרוקנו, ויש בהן גירעון אקטוארי  - ואני לא אקטואר במקצועי - של 1</w:t>
      </w:r>
      <w:r>
        <w:rPr>
          <w:rFonts w:hint="cs"/>
          <w:rtl/>
        </w:rPr>
        <w:t xml:space="preserve">40 מיליארד שקל. שתי קופות פנסיה פשטו רגל. קופת פועלי בניין ב-1995 - אנשים עבדו כל חייהם, והם מקבלים היום מהמדינה - אגב, לא מקופת פנסיה, מתקציב המדינה - 2,000 שקל לחודש. </w:t>
      </w:r>
    </w:p>
    <w:p w14:paraId="7E266D05" w14:textId="77777777" w:rsidR="00000000" w:rsidRDefault="00540457">
      <w:pPr>
        <w:pStyle w:val="af0"/>
        <w:rPr>
          <w:rtl/>
        </w:rPr>
      </w:pPr>
      <w:r>
        <w:rPr>
          <w:rtl/>
        </w:rPr>
        <w:br/>
        <w:t>אילנה כהן (עם אחד):</w:t>
      </w:r>
    </w:p>
    <w:p w14:paraId="23316037" w14:textId="77777777" w:rsidR="00000000" w:rsidRDefault="00540457">
      <w:pPr>
        <w:pStyle w:val="a0"/>
        <w:rPr>
          <w:rtl/>
        </w:rPr>
      </w:pPr>
    </w:p>
    <w:p w14:paraId="3844DA26" w14:textId="77777777" w:rsidR="00000000" w:rsidRDefault="00540457">
      <w:pPr>
        <w:pStyle w:val="a0"/>
        <w:rPr>
          <w:rFonts w:hint="cs"/>
          <w:rtl/>
        </w:rPr>
      </w:pPr>
      <w:r>
        <w:rPr>
          <w:rFonts w:hint="cs"/>
          <w:rtl/>
        </w:rPr>
        <w:t>זה לא 140, זה 110, לפי שיטתכם - - -</w:t>
      </w:r>
    </w:p>
    <w:p w14:paraId="4471B82D" w14:textId="77777777" w:rsidR="00000000" w:rsidRDefault="00540457">
      <w:pPr>
        <w:pStyle w:val="-"/>
        <w:rPr>
          <w:rtl/>
        </w:rPr>
      </w:pPr>
      <w:r>
        <w:rPr>
          <w:rtl/>
        </w:rPr>
        <w:br/>
      </w:r>
      <w:bookmarkStart w:id="485" w:name="FS000000478T03_12_2003_17_13_23C"/>
      <w:bookmarkEnd w:id="485"/>
      <w:r>
        <w:rPr>
          <w:rtl/>
        </w:rPr>
        <w:t>השר מאיר שטרית:</w:t>
      </w:r>
    </w:p>
    <w:p w14:paraId="59B35E0E" w14:textId="77777777" w:rsidR="00000000" w:rsidRDefault="00540457">
      <w:pPr>
        <w:pStyle w:val="a0"/>
        <w:rPr>
          <w:rtl/>
        </w:rPr>
      </w:pPr>
    </w:p>
    <w:p w14:paraId="512C1268" w14:textId="77777777" w:rsidR="00000000" w:rsidRDefault="00540457">
      <w:pPr>
        <w:pStyle w:val="a0"/>
        <w:rPr>
          <w:rFonts w:hint="cs"/>
          <w:rtl/>
        </w:rPr>
      </w:pPr>
      <w:r>
        <w:rPr>
          <w:rFonts w:hint="cs"/>
          <w:rtl/>
        </w:rPr>
        <w:t>אילנה, אני</w:t>
      </w:r>
      <w:r>
        <w:rPr>
          <w:rFonts w:hint="cs"/>
          <w:rtl/>
        </w:rPr>
        <w:t xml:space="preserve"> מבקש לגמור את דברי. לא הפרעתי לך, אבל אני אומר לך - קופת הפנסיה של פועלי בניין פשטה רגל ב-1995; קופת "נתיב" פשטה רגל השנה. המדינה משלמת היום את הפנסיה של אותם עובדים, עובדי בניין, כי אין בקופת הפנסיה כסף לשלם להם פנסיה. אז מה, נחכה שהכול יתפוצץ? הכי קל לנ</w:t>
      </w:r>
      <w:r>
        <w:rPr>
          <w:rFonts w:hint="cs"/>
          <w:rtl/>
        </w:rPr>
        <w:t xml:space="preserve">ו היה להגיד: למה לנו לטפל בבעיית הפנסיה. הקופה הבאה שעלולה ליפול - אם לא עושים בה כלום </w:t>
      </w:r>
      <w:r>
        <w:rPr>
          <w:rtl/>
        </w:rPr>
        <w:t>–</w:t>
      </w:r>
      <w:r>
        <w:rPr>
          <w:rFonts w:hint="cs"/>
          <w:rtl/>
        </w:rPr>
        <w:t xml:space="preserve"> "מבטחים", נגיד שזה יקרה בעוד עשר שנים - - -</w:t>
      </w:r>
    </w:p>
    <w:p w14:paraId="22CAF906" w14:textId="77777777" w:rsidR="00000000" w:rsidRDefault="00540457">
      <w:pPr>
        <w:pStyle w:val="af0"/>
        <w:rPr>
          <w:rtl/>
        </w:rPr>
      </w:pPr>
      <w:r>
        <w:rPr>
          <w:rtl/>
        </w:rPr>
        <w:br/>
        <w:t>חיים כץ (הליכוד):</w:t>
      </w:r>
    </w:p>
    <w:p w14:paraId="5FC01B77" w14:textId="77777777" w:rsidR="00000000" w:rsidRDefault="00540457">
      <w:pPr>
        <w:pStyle w:val="a0"/>
        <w:rPr>
          <w:rtl/>
        </w:rPr>
      </w:pPr>
    </w:p>
    <w:p w14:paraId="67EA9E96" w14:textId="77777777" w:rsidR="00000000" w:rsidRDefault="00540457">
      <w:pPr>
        <w:pStyle w:val="a0"/>
        <w:rPr>
          <w:rFonts w:hint="cs"/>
          <w:rtl/>
        </w:rPr>
      </w:pPr>
      <w:r>
        <w:rPr>
          <w:rFonts w:hint="cs"/>
          <w:rtl/>
        </w:rPr>
        <w:t>כמה?  2032.</w:t>
      </w:r>
    </w:p>
    <w:p w14:paraId="2ED2D216" w14:textId="77777777" w:rsidR="00000000" w:rsidRDefault="00540457">
      <w:pPr>
        <w:pStyle w:val="-"/>
        <w:rPr>
          <w:rtl/>
        </w:rPr>
      </w:pPr>
      <w:r>
        <w:rPr>
          <w:rtl/>
        </w:rPr>
        <w:br/>
      </w:r>
      <w:bookmarkStart w:id="486" w:name="FS000000478T03_12_2003_17_19_29C"/>
      <w:bookmarkEnd w:id="486"/>
      <w:r>
        <w:rPr>
          <w:rtl/>
        </w:rPr>
        <w:t>השר מאיר שטרית:</w:t>
      </w:r>
    </w:p>
    <w:p w14:paraId="68D2578D" w14:textId="77777777" w:rsidR="00000000" w:rsidRDefault="00540457">
      <w:pPr>
        <w:pStyle w:val="a0"/>
        <w:rPr>
          <w:rtl/>
        </w:rPr>
      </w:pPr>
    </w:p>
    <w:p w14:paraId="6875B9F3" w14:textId="77777777" w:rsidR="00000000" w:rsidRDefault="00540457">
      <w:pPr>
        <w:pStyle w:val="a0"/>
        <w:rPr>
          <w:rFonts w:hint="cs"/>
          <w:rtl/>
        </w:rPr>
      </w:pPr>
      <w:r>
        <w:rPr>
          <w:rFonts w:hint="cs"/>
          <w:rtl/>
        </w:rPr>
        <w:t xml:space="preserve">עשר או 15 שנה, לדברי אקטוארים. </w:t>
      </w:r>
    </w:p>
    <w:p w14:paraId="076B978B" w14:textId="77777777" w:rsidR="00000000" w:rsidRDefault="00540457">
      <w:pPr>
        <w:pStyle w:val="af0"/>
        <w:rPr>
          <w:rFonts w:hint="cs"/>
          <w:rtl/>
        </w:rPr>
      </w:pPr>
    </w:p>
    <w:p w14:paraId="45A15110" w14:textId="77777777" w:rsidR="00000000" w:rsidRDefault="00540457">
      <w:pPr>
        <w:pStyle w:val="af0"/>
        <w:rPr>
          <w:rtl/>
        </w:rPr>
      </w:pPr>
      <w:r>
        <w:rPr>
          <w:rtl/>
        </w:rPr>
        <w:t>חיים כץ (הליכוד):</w:t>
      </w:r>
    </w:p>
    <w:p w14:paraId="58AFBB09" w14:textId="77777777" w:rsidR="00000000" w:rsidRDefault="00540457">
      <w:pPr>
        <w:pStyle w:val="a0"/>
        <w:rPr>
          <w:rFonts w:hint="cs"/>
          <w:rtl/>
        </w:rPr>
      </w:pPr>
    </w:p>
    <w:p w14:paraId="68A73B82" w14:textId="77777777" w:rsidR="00000000" w:rsidRDefault="00540457">
      <w:pPr>
        <w:pStyle w:val="a0"/>
        <w:rPr>
          <w:rFonts w:hint="cs"/>
          <w:rtl/>
        </w:rPr>
      </w:pPr>
      <w:r>
        <w:rPr>
          <w:rFonts w:hint="cs"/>
          <w:rtl/>
        </w:rPr>
        <w:t>2032.</w:t>
      </w:r>
    </w:p>
    <w:p w14:paraId="72A2D200" w14:textId="77777777" w:rsidR="00000000" w:rsidRDefault="00540457">
      <w:pPr>
        <w:pStyle w:val="-"/>
        <w:rPr>
          <w:rtl/>
        </w:rPr>
      </w:pPr>
      <w:r>
        <w:rPr>
          <w:rtl/>
        </w:rPr>
        <w:br/>
      </w:r>
      <w:bookmarkStart w:id="487" w:name="FS000000478T03_12_2003_17_20_00C"/>
      <w:bookmarkEnd w:id="487"/>
      <w:r>
        <w:rPr>
          <w:rtl/>
        </w:rPr>
        <w:t>השר מאיר שטרית</w:t>
      </w:r>
      <w:r>
        <w:rPr>
          <w:rtl/>
        </w:rPr>
        <w:t>:</w:t>
      </w:r>
    </w:p>
    <w:p w14:paraId="6B5F39CA" w14:textId="77777777" w:rsidR="00000000" w:rsidRDefault="00540457">
      <w:pPr>
        <w:pStyle w:val="a0"/>
        <w:rPr>
          <w:rtl/>
        </w:rPr>
      </w:pPr>
    </w:p>
    <w:p w14:paraId="3F38FAE3" w14:textId="77777777" w:rsidR="00000000" w:rsidRDefault="00540457">
      <w:pPr>
        <w:pStyle w:val="a0"/>
        <w:rPr>
          <w:rFonts w:hint="cs"/>
          <w:rtl/>
        </w:rPr>
      </w:pPr>
      <w:r>
        <w:rPr>
          <w:rFonts w:hint="cs"/>
          <w:rtl/>
        </w:rPr>
        <w:t xml:space="preserve">אז עוד יותר טוב - 2032. אז למה לנו לשבור את הראש עכשיו בסוגיה? זה לא יהיה בקדנציה שלנו. הרי זה לא פופולרי לעשות את הצעדים שאנחנו עושים ולהטיל על אנשים תשלומים נוספים ולהעלות את גיל הפרישה. זה מאוד לא פופולרי. אנחנו עושים את זה, כי אנחנו חושבים שחובתנו, </w:t>
      </w:r>
      <w:r>
        <w:rPr>
          <w:rFonts w:hint="cs"/>
          <w:rtl/>
        </w:rPr>
        <w:t>כמדינה וכמי שנמצא באוצר, להבטיח את קיומה של הפנסיה לכל אזרח שיוצא לפנסיה.</w:t>
      </w:r>
    </w:p>
    <w:p w14:paraId="07FD9DBA" w14:textId="77777777" w:rsidR="00000000" w:rsidRDefault="00540457">
      <w:pPr>
        <w:pStyle w:val="a0"/>
        <w:rPr>
          <w:rFonts w:hint="cs"/>
          <w:rtl/>
        </w:rPr>
      </w:pPr>
    </w:p>
    <w:p w14:paraId="27989215" w14:textId="77777777" w:rsidR="00000000" w:rsidRDefault="00540457">
      <w:pPr>
        <w:pStyle w:val="a0"/>
        <w:rPr>
          <w:rFonts w:hint="cs"/>
          <w:rtl/>
        </w:rPr>
      </w:pPr>
      <w:r>
        <w:rPr>
          <w:rFonts w:hint="cs"/>
          <w:rtl/>
        </w:rPr>
        <w:t>אז נכון, זה לא קל. לקחנו על עצמנו חצי מהגירעון. החצי השני - על-פי הסדרי הפנסיה שמוצעים בחקיקה ועברו בחוק של הכנסת - הוטלו תשלומים על העובדים, הגדלת ההפרשה לגמלאות. זה מכסה חלק מהגיר</w:t>
      </w:r>
      <w:r>
        <w:rPr>
          <w:rFonts w:hint="cs"/>
          <w:rtl/>
        </w:rPr>
        <w:t xml:space="preserve">עון. הוטלו 2% תשלומים דמי ניהול - גם על פנסיונרים בפנסיה תקציבית; שונתה שיטת החישוב לפנסיה - במקום שיטת השנים האחרונות לשיטת הממוצעים, שהיא אגב יותר צודקת, לגופו של עניין; נקבע "קיפינג" של לא יותר מ-2% פלוס מדד עלייה משנה לשנה בפנסיה. </w:t>
      </w:r>
    </w:p>
    <w:p w14:paraId="2328FB3C" w14:textId="77777777" w:rsidR="00000000" w:rsidRDefault="00540457">
      <w:pPr>
        <w:pStyle w:val="a0"/>
        <w:rPr>
          <w:rFonts w:hint="cs"/>
          <w:rtl/>
        </w:rPr>
      </w:pPr>
    </w:p>
    <w:p w14:paraId="763AEAD6" w14:textId="77777777" w:rsidR="00000000" w:rsidRDefault="00540457">
      <w:pPr>
        <w:pStyle w:val="a0"/>
        <w:rPr>
          <w:rFonts w:hint="cs"/>
          <w:rtl/>
        </w:rPr>
      </w:pPr>
      <w:r>
        <w:rPr>
          <w:rFonts w:hint="cs"/>
          <w:rtl/>
        </w:rPr>
        <w:t>ונוסף על זה, גם הוצ</w:t>
      </w:r>
      <w:r>
        <w:rPr>
          <w:rFonts w:hint="cs"/>
          <w:rtl/>
        </w:rPr>
        <w:t>ע - לא היום, לפני שנה, רק עכשיו מביאים לחקיקה - להעלות את גיל הפרישה, ולא כפי שמתואר וניתן להבין בדברייך, שמחר בבוקר אשה צריכה לעבוד עד גיל 67.</w:t>
      </w:r>
    </w:p>
    <w:p w14:paraId="4D4FFCDE" w14:textId="77777777" w:rsidR="00000000" w:rsidRDefault="00540457">
      <w:pPr>
        <w:pStyle w:val="af0"/>
        <w:rPr>
          <w:rtl/>
        </w:rPr>
      </w:pPr>
      <w:r>
        <w:rPr>
          <w:rtl/>
        </w:rPr>
        <w:br/>
        <w:t>אילנה כהן (עם אחד):</w:t>
      </w:r>
    </w:p>
    <w:p w14:paraId="10A4A47F" w14:textId="77777777" w:rsidR="00000000" w:rsidRDefault="00540457">
      <w:pPr>
        <w:pStyle w:val="a0"/>
        <w:rPr>
          <w:rtl/>
        </w:rPr>
      </w:pPr>
    </w:p>
    <w:p w14:paraId="1747596E" w14:textId="77777777" w:rsidR="00000000" w:rsidRDefault="00540457">
      <w:pPr>
        <w:pStyle w:val="a0"/>
        <w:rPr>
          <w:rFonts w:hint="cs"/>
          <w:rtl/>
        </w:rPr>
      </w:pPr>
      <w:r>
        <w:rPr>
          <w:rFonts w:hint="cs"/>
          <w:rtl/>
        </w:rPr>
        <w:t>סליחה, לא אמרתי.</w:t>
      </w:r>
    </w:p>
    <w:p w14:paraId="273E9AC4" w14:textId="77777777" w:rsidR="00000000" w:rsidRDefault="00540457">
      <w:pPr>
        <w:pStyle w:val="af1"/>
        <w:rPr>
          <w:rtl/>
        </w:rPr>
      </w:pPr>
      <w:r>
        <w:rPr>
          <w:rtl/>
        </w:rPr>
        <w:br/>
        <w:t>היו"ר יולי-יואל אדלשטיין:</w:t>
      </w:r>
    </w:p>
    <w:p w14:paraId="27C427D2" w14:textId="77777777" w:rsidR="00000000" w:rsidRDefault="00540457">
      <w:pPr>
        <w:pStyle w:val="a0"/>
        <w:rPr>
          <w:rtl/>
        </w:rPr>
      </w:pPr>
    </w:p>
    <w:p w14:paraId="2B387C3B" w14:textId="77777777" w:rsidR="00000000" w:rsidRDefault="00540457">
      <w:pPr>
        <w:pStyle w:val="a0"/>
        <w:rPr>
          <w:rFonts w:hint="cs"/>
          <w:rtl/>
        </w:rPr>
      </w:pPr>
      <w:r>
        <w:rPr>
          <w:rFonts w:hint="cs"/>
          <w:rtl/>
        </w:rPr>
        <w:t>חברת הכנסת אילנה כהן, זה לא יכול להתנהל כך.</w:t>
      </w:r>
    </w:p>
    <w:p w14:paraId="3102AE37" w14:textId="77777777" w:rsidR="00000000" w:rsidRDefault="00540457">
      <w:pPr>
        <w:pStyle w:val="-"/>
        <w:rPr>
          <w:rtl/>
        </w:rPr>
      </w:pPr>
      <w:r>
        <w:rPr>
          <w:rtl/>
        </w:rPr>
        <w:br/>
      </w:r>
      <w:bookmarkStart w:id="488" w:name="FS000000478T03_12_2003_17_25_08C"/>
      <w:bookmarkEnd w:id="488"/>
      <w:r>
        <w:rPr>
          <w:rtl/>
        </w:rPr>
        <w:t>השר מאיר שטרית:</w:t>
      </w:r>
    </w:p>
    <w:p w14:paraId="4EE23218" w14:textId="77777777" w:rsidR="00000000" w:rsidRDefault="00540457">
      <w:pPr>
        <w:pStyle w:val="a0"/>
        <w:rPr>
          <w:rtl/>
        </w:rPr>
      </w:pPr>
    </w:p>
    <w:p w14:paraId="56A8B2CF" w14:textId="77777777" w:rsidR="00000000" w:rsidRDefault="00540457">
      <w:pPr>
        <w:pStyle w:val="a0"/>
        <w:rPr>
          <w:rFonts w:hint="cs"/>
          <w:rtl/>
        </w:rPr>
      </w:pPr>
      <w:r>
        <w:rPr>
          <w:rFonts w:hint="cs"/>
          <w:rtl/>
        </w:rPr>
        <w:t xml:space="preserve">זה ייקח 21 שנה מהיום, שנשים יגיעו לגיל פרישה של 67. כל שנה, הרעיון הוא להעלות את גיל הפרישה בארבעה חודשים. ואת צודקת שבשנה הראשונה, בתוך זמן קצר של שנה, תהיה פעמיים העלאה של ארבעה חודשים, אבל זה לא כל שנה - שמונה חודשים, אלא פעם אחת. אבל, </w:t>
      </w:r>
      <w:r>
        <w:rPr>
          <w:rFonts w:hint="cs"/>
          <w:rtl/>
        </w:rPr>
        <w:t>תהיה עלייה בגיל הפרישה - גם לגברים וגם לנשים - כל שנה בארבעה חודשים, זאת אומרת לגברים זה ייקח בערך שבע שנים, או שש שנים, לנשים זה ייקח 20 או 21 שנה.</w:t>
      </w:r>
    </w:p>
    <w:p w14:paraId="20E0A537" w14:textId="77777777" w:rsidR="00000000" w:rsidRDefault="00540457">
      <w:pPr>
        <w:pStyle w:val="a0"/>
        <w:rPr>
          <w:rFonts w:hint="cs"/>
          <w:rtl/>
        </w:rPr>
      </w:pPr>
    </w:p>
    <w:p w14:paraId="652EE5AD" w14:textId="77777777" w:rsidR="00000000" w:rsidRDefault="00540457">
      <w:pPr>
        <w:pStyle w:val="a0"/>
        <w:rPr>
          <w:rFonts w:hint="cs"/>
          <w:rtl/>
        </w:rPr>
      </w:pPr>
      <w:r>
        <w:rPr>
          <w:rFonts w:hint="cs"/>
          <w:rtl/>
        </w:rPr>
        <w:t>עד אז החיים משתנים, תוחלת החיים - בעובדה - עלתה. אם לא נעשה את זה - - -</w:t>
      </w:r>
    </w:p>
    <w:p w14:paraId="532E0E9D" w14:textId="77777777" w:rsidR="00000000" w:rsidRDefault="00540457">
      <w:pPr>
        <w:pStyle w:val="af0"/>
        <w:rPr>
          <w:rtl/>
        </w:rPr>
      </w:pPr>
      <w:r>
        <w:rPr>
          <w:rtl/>
        </w:rPr>
        <w:br/>
        <w:t>אברהם בורג (העבודה-מימד):</w:t>
      </w:r>
    </w:p>
    <w:p w14:paraId="28F3850A" w14:textId="77777777" w:rsidR="00000000" w:rsidRDefault="00540457">
      <w:pPr>
        <w:pStyle w:val="a0"/>
        <w:rPr>
          <w:rtl/>
        </w:rPr>
      </w:pPr>
    </w:p>
    <w:p w14:paraId="2143889B" w14:textId="77777777" w:rsidR="00000000" w:rsidRDefault="00540457">
      <w:pPr>
        <w:pStyle w:val="a0"/>
        <w:rPr>
          <w:rFonts w:hint="cs"/>
          <w:rtl/>
        </w:rPr>
      </w:pPr>
      <w:r>
        <w:rPr>
          <w:rFonts w:hint="cs"/>
          <w:rtl/>
        </w:rPr>
        <w:t>למה? א</w:t>
      </w:r>
      <w:r>
        <w:rPr>
          <w:rFonts w:hint="cs"/>
          <w:rtl/>
        </w:rPr>
        <w:t>בל היום הפער הוא חמש שנים עד פרישה.</w:t>
      </w:r>
    </w:p>
    <w:p w14:paraId="36DC7016" w14:textId="77777777" w:rsidR="00000000" w:rsidRDefault="00540457">
      <w:pPr>
        <w:pStyle w:val="-"/>
        <w:rPr>
          <w:rtl/>
        </w:rPr>
      </w:pPr>
      <w:r>
        <w:rPr>
          <w:rtl/>
        </w:rPr>
        <w:br/>
      </w:r>
      <w:bookmarkStart w:id="489" w:name="FS000000478T03_12_2003_17_28_18C"/>
      <w:bookmarkEnd w:id="489"/>
      <w:r>
        <w:rPr>
          <w:rtl/>
        </w:rPr>
        <w:t>השר מאיר שטרית:</w:t>
      </w:r>
    </w:p>
    <w:p w14:paraId="41C4C44C" w14:textId="77777777" w:rsidR="00000000" w:rsidRDefault="00540457">
      <w:pPr>
        <w:pStyle w:val="a0"/>
        <w:rPr>
          <w:rtl/>
        </w:rPr>
      </w:pPr>
    </w:p>
    <w:p w14:paraId="34AB7C50" w14:textId="77777777" w:rsidR="00000000" w:rsidRDefault="00540457">
      <w:pPr>
        <w:pStyle w:val="a0"/>
        <w:rPr>
          <w:rFonts w:hint="cs"/>
          <w:rtl/>
        </w:rPr>
      </w:pPr>
      <w:r>
        <w:rPr>
          <w:rFonts w:hint="cs"/>
          <w:rtl/>
        </w:rPr>
        <w:t xml:space="preserve">הפער היום הוא עד שנתיים, כיוון שאשה יכולה לעבוד עד גיל 65, או 60 - לפי בחירתה. יש נשים שבוחרות לפרוש בגיל 60, יש נשים רבות שבוחרות לפרוש בגיל 65. </w:t>
      </w:r>
    </w:p>
    <w:p w14:paraId="31CCE7B3" w14:textId="77777777" w:rsidR="00000000" w:rsidRDefault="00540457">
      <w:pPr>
        <w:pStyle w:val="af0"/>
        <w:rPr>
          <w:rtl/>
        </w:rPr>
      </w:pPr>
      <w:r>
        <w:rPr>
          <w:rtl/>
        </w:rPr>
        <w:br/>
        <w:t>אברהם בורג (העבודה-מימד):</w:t>
      </w:r>
    </w:p>
    <w:p w14:paraId="1CE18151" w14:textId="77777777" w:rsidR="00000000" w:rsidRDefault="00540457">
      <w:pPr>
        <w:pStyle w:val="a0"/>
        <w:rPr>
          <w:rtl/>
        </w:rPr>
      </w:pPr>
    </w:p>
    <w:p w14:paraId="122AB840" w14:textId="77777777" w:rsidR="00000000" w:rsidRDefault="00540457">
      <w:pPr>
        <w:pStyle w:val="a0"/>
        <w:rPr>
          <w:rFonts w:hint="cs"/>
          <w:rtl/>
        </w:rPr>
      </w:pPr>
      <w:r>
        <w:rPr>
          <w:rFonts w:hint="cs"/>
          <w:rtl/>
        </w:rPr>
        <w:t xml:space="preserve">והגבר? </w:t>
      </w:r>
    </w:p>
    <w:p w14:paraId="0BEB2F18" w14:textId="77777777" w:rsidR="00000000" w:rsidRDefault="00540457">
      <w:pPr>
        <w:pStyle w:val="-"/>
        <w:rPr>
          <w:rtl/>
        </w:rPr>
      </w:pPr>
      <w:r>
        <w:rPr>
          <w:rtl/>
        </w:rPr>
        <w:br/>
      </w:r>
      <w:bookmarkStart w:id="490" w:name="FS000000478T03_12_2003_17_29_12C"/>
      <w:bookmarkEnd w:id="490"/>
      <w:r>
        <w:rPr>
          <w:rtl/>
        </w:rPr>
        <w:t>השר מאיר שטרית:</w:t>
      </w:r>
    </w:p>
    <w:p w14:paraId="587A55E7" w14:textId="77777777" w:rsidR="00000000" w:rsidRDefault="00540457">
      <w:pPr>
        <w:pStyle w:val="a0"/>
        <w:rPr>
          <w:rtl/>
        </w:rPr>
      </w:pPr>
    </w:p>
    <w:p w14:paraId="683E62DF" w14:textId="77777777" w:rsidR="00000000" w:rsidRDefault="00540457">
      <w:pPr>
        <w:pStyle w:val="a0"/>
        <w:rPr>
          <w:rFonts w:hint="cs"/>
          <w:rtl/>
        </w:rPr>
      </w:pPr>
      <w:r>
        <w:rPr>
          <w:rFonts w:hint="cs"/>
          <w:rtl/>
        </w:rPr>
        <w:t>ה</w:t>
      </w:r>
      <w:r>
        <w:rPr>
          <w:rFonts w:hint="cs"/>
          <w:rtl/>
        </w:rPr>
        <w:t xml:space="preserve">גבר - 65. </w:t>
      </w:r>
    </w:p>
    <w:p w14:paraId="3C63EAB1" w14:textId="77777777" w:rsidR="00000000" w:rsidRDefault="00540457">
      <w:pPr>
        <w:pStyle w:val="af0"/>
        <w:rPr>
          <w:rtl/>
        </w:rPr>
      </w:pPr>
      <w:r>
        <w:rPr>
          <w:rtl/>
        </w:rPr>
        <w:br/>
        <w:t>אברהם בורג (העבודה-מימד):</w:t>
      </w:r>
    </w:p>
    <w:p w14:paraId="602F4E6F" w14:textId="77777777" w:rsidR="00000000" w:rsidRDefault="00540457">
      <w:pPr>
        <w:pStyle w:val="a0"/>
        <w:rPr>
          <w:rtl/>
        </w:rPr>
      </w:pPr>
    </w:p>
    <w:p w14:paraId="11E0D2C4" w14:textId="77777777" w:rsidR="00000000" w:rsidRDefault="00540457">
      <w:pPr>
        <w:pStyle w:val="a0"/>
        <w:rPr>
          <w:rFonts w:hint="cs"/>
          <w:rtl/>
        </w:rPr>
      </w:pPr>
      <w:r>
        <w:rPr>
          <w:rFonts w:hint="cs"/>
          <w:rtl/>
        </w:rPr>
        <w:t>זה חמש שנים במקסימום - - -</w:t>
      </w:r>
    </w:p>
    <w:p w14:paraId="790265E4" w14:textId="77777777" w:rsidR="00000000" w:rsidRDefault="00540457">
      <w:pPr>
        <w:pStyle w:val="-"/>
        <w:rPr>
          <w:rtl/>
        </w:rPr>
      </w:pPr>
      <w:r>
        <w:rPr>
          <w:rtl/>
        </w:rPr>
        <w:br/>
      </w:r>
      <w:bookmarkStart w:id="491" w:name="FS000000478T03_12_2003_17_29_52C"/>
      <w:bookmarkEnd w:id="491"/>
      <w:r>
        <w:rPr>
          <w:rtl/>
        </w:rPr>
        <w:t>השר מאיר שטרית:</w:t>
      </w:r>
    </w:p>
    <w:p w14:paraId="6C0BE0F9" w14:textId="77777777" w:rsidR="00000000" w:rsidRDefault="00540457">
      <w:pPr>
        <w:pStyle w:val="a0"/>
        <w:rPr>
          <w:rtl/>
        </w:rPr>
      </w:pPr>
    </w:p>
    <w:p w14:paraId="1EC2A81F" w14:textId="77777777" w:rsidR="00000000" w:rsidRDefault="00540457">
      <w:pPr>
        <w:pStyle w:val="a0"/>
        <w:rPr>
          <w:rFonts w:hint="cs"/>
          <w:rtl/>
        </w:rPr>
      </w:pPr>
      <w:r>
        <w:rPr>
          <w:rFonts w:hint="cs"/>
          <w:rtl/>
        </w:rPr>
        <w:t xml:space="preserve">שבע. לפי דבריך, שבע. </w:t>
      </w:r>
    </w:p>
    <w:p w14:paraId="2CB863E3" w14:textId="77777777" w:rsidR="00000000" w:rsidRDefault="00540457">
      <w:pPr>
        <w:pStyle w:val="af0"/>
        <w:rPr>
          <w:rtl/>
        </w:rPr>
      </w:pPr>
      <w:r>
        <w:rPr>
          <w:rFonts w:hint="cs"/>
          <w:rtl/>
        </w:rPr>
        <w:br/>
      </w:r>
      <w:r>
        <w:rPr>
          <w:rFonts w:hint="eastAsia"/>
          <w:rtl/>
        </w:rPr>
        <w:t>אברהם</w:t>
      </w:r>
      <w:r>
        <w:rPr>
          <w:rtl/>
        </w:rPr>
        <w:t xml:space="preserve"> בורג (העבודה-מימד):</w:t>
      </w:r>
    </w:p>
    <w:p w14:paraId="38DCBEE7" w14:textId="77777777" w:rsidR="00000000" w:rsidRDefault="00540457">
      <w:pPr>
        <w:pStyle w:val="a0"/>
        <w:rPr>
          <w:rtl/>
        </w:rPr>
      </w:pPr>
    </w:p>
    <w:p w14:paraId="079469AE" w14:textId="77777777" w:rsidR="00000000" w:rsidRDefault="00540457">
      <w:pPr>
        <w:pStyle w:val="a0"/>
        <w:rPr>
          <w:rFonts w:hint="cs"/>
          <w:rtl/>
        </w:rPr>
      </w:pPr>
      <w:r>
        <w:rPr>
          <w:rFonts w:hint="cs"/>
          <w:rtl/>
        </w:rPr>
        <w:t>בסדר, שבע. אז איך זה מתפתח לפער שבין ארבע ל-21?</w:t>
      </w:r>
    </w:p>
    <w:p w14:paraId="63A6EFCE" w14:textId="77777777" w:rsidR="00000000" w:rsidRDefault="00540457">
      <w:pPr>
        <w:pStyle w:val="-"/>
        <w:rPr>
          <w:rtl/>
        </w:rPr>
      </w:pPr>
      <w:r>
        <w:rPr>
          <w:rtl/>
        </w:rPr>
        <w:br/>
      </w:r>
      <w:bookmarkStart w:id="492" w:name="FS000000478T03_12_2003_17_30_48C"/>
      <w:bookmarkEnd w:id="492"/>
      <w:r>
        <w:rPr>
          <w:rtl/>
        </w:rPr>
        <w:t>השר מאיר שטרית:</w:t>
      </w:r>
    </w:p>
    <w:p w14:paraId="164AA980" w14:textId="77777777" w:rsidR="00000000" w:rsidRDefault="00540457">
      <w:pPr>
        <w:pStyle w:val="a0"/>
        <w:rPr>
          <w:rtl/>
        </w:rPr>
      </w:pPr>
    </w:p>
    <w:p w14:paraId="49554A0C" w14:textId="77777777" w:rsidR="00000000" w:rsidRDefault="00540457">
      <w:pPr>
        <w:pStyle w:val="a0"/>
        <w:rPr>
          <w:rFonts w:hint="cs"/>
          <w:rtl/>
        </w:rPr>
      </w:pPr>
      <w:r>
        <w:rPr>
          <w:rFonts w:hint="cs"/>
          <w:rtl/>
        </w:rPr>
        <w:t xml:space="preserve">כיוון שאם אתה מוסיף כל שנה ארבעה חודשים - דהיינו, תוספת </w:t>
      </w:r>
      <w:r>
        <w:rPr>
          <w:rFonts w:hint="cs"/>
          <w:rtl/>
        </w:rPr>
        <w:t>של שנה - - -</w:t>
      </w:r>
    </w:p>
    <w:p w14:paraId="68069130" w14:textId="77777777" w:rsidR="00000000" w:rsidRDefault="00540457">
      <w:pPr>
        <w:pStyle w:val="af0"/>
        <w:rPr>
          <w:rtl/>
        </w:rPr>
      </w:pPr>
      <w:r>
        <w:rPr>
          <w:rtl/>
        </w:rPr>
        <w:br/>
        <w:t>אברהם בורג (העבודה-מימד):</w:t>
      </w:r>
    </w:p>
    <w:p w14:paraId="5EFCCEAE" w14:textId="77777777" w:rsidR="00000000" w:rsidRDefault="00540457">
      <w:pPr>
        <w:pStyle w:val="a0"/>
        <w:rPr>
          <w:rFonts w:hint="cs"/>
          <w:rtl/>
        </w:rPr>
      </w:pPr>
    </w:p>
    <w:p w14:paraId="2391C6CC" w14:textId="77777777" w:rsidR="00000000" w:rsidRDefault="00540457">
      <w:pPr>
        <w:pStyle w:val="a0"/>
        <w:rPr>
          <w:rFonts w:hint="cs"/>
          <w:rtl/>
        </w:rPr>
      </w:pPr>
      <w:r>
        <w:rPr>
          <w:rFonts w:hint="cs"/>
          <w:rtl/>
        </w:rPr>
        <w:t>בסדר.</w:t>
      </w:r>
    </w:p>
    <w:p w14:paraId="2A8454EE" w14:textId="77777777" w:rsidR="00000000" w:rsidRDefault="00540457">
      <w:pPr>
        <w:pStyle w:val="-"/>
        <w:rPr>
          <w:rtl/>
        </w:rPr>
      </w:pPr>
      <w:bookmarkStart w:id="493" w:name="FS000000478T03_12_2003_17_31_23C"/>
      <w:bookmarkEnd w:id="493"/>
    </w:p>
    <w:p w14:paraId="31BAF99D" w14:textId="77777777" w:rsidR="00000000" w:rsidRDefault="00540457">
      <w:pPr>
        <w:pStyle w:val="-"/>
        <w:rPr>
          <w:rtl/>
        </w:rPr>
      </w:pPr>
      <w:r>
        <w:rPr>
          <w:rtl/>
        </w:rPr>
        <w:t>השר מאיר שטרית:</w:t>
      </w:r>
    </w:p>
    <w:p w14:paraId="6D06DCFD" w14:textId="77777777" w:rsidR="00000000" w:rsidRDefault="00540457">
      <w:pPr>
        <w:pStyle w:val="a0"/>
        <w:rPr>
          <w:rtl/>
        </w:rPr>
      </w:pPr>
    </w:p>
    <w:p w14:paraId="3B58D7C3" w14:textId="77777777" w:rsidR="00000000" w:rsidRDefault="00540457">
      <w:pPr>
        <w:pStyle w:val="a0"/>
        <w:rPr>
          <w:rFonts w:hint="cs"/>
          <w:rtl/>
        </w:rPr>
      </w:pPr>
      <w:r>
        <w:rPr>
          <w:rFonts w:hint="cs"/>
          <w:rtl/>
        </w:rPr>
        <w:t xml:space="preserve">בוודאי, זה מגיע ל-21 שנה. אני חושב, אגב, שבעניין הזה הצעדים שנעשים נועדו להביא לכך שקופות הפנסיה אכן יגיעו למצב של איזון אקטוארי, וחלק מזה באמת זה גיל הפרישה. ואני מסכים שאם יעבור החוק, צריך </w:t>
      </w:r>
      <w:r>
        <w:rPr>
          <w:rFonts w:hint="cs"/>
          <w:rtl/>
        </w:rPr>
        <w:t>לעשות הסדרים - כמו שאת אומרת - לגבי שורה של מקצועות, גם אצל גברים, שלא יכולים לעבוד עד גיל 67, ואני בעד לעשות זאת.</w:t>
      </w:r>
    </w:p>
    <w:p w14:paraId="5A5A256F" w14:textId="77777777" w:rsidR="00000000" w:rsidRDefault="00540457">
      <w:pPr>
        <w:pStyle w:val="a0"/>
        <w:rPr>
          <w:rFonts w:hint="cs"/>
          <w:rtl/>
        </w:rPr>
      </w:pPr>
    </w:p>
    <w:p w14:paraId="4F5B0C1C" w14:textId="77777777" w:rsidR="00000000" w:rsidRDefault="00540457">
      <w:pPr>
        <w:pStyle w:val="a0"/>
        <w:rPr>
          <w:rFonts w:hint="cs"/>
          <w:rtl/>
        </w:rPr>
      </w:pPr>
      <w:r>
        <w:rPr>
          <w:rFonts w:hint="cs"/>
          <w:rtl/>
        </w:rPr>
        <w:t>הבעיה כיום היא שנתונים במאבק של העבר. המאבקים של היום מול ההסתדרות אלה מאבקים שההסתדרות מבקשת שנבטל רטרואקטיבית את מה שחוקק בכנסת כבר לפני כ</w:t>
      </w:r>
      <w:r>
        <w:rPr>
          <w:rFonts w:hint="cs"/>
          <w:rtl/>
        </w:rPr>
        <w:t xml:space="preserve">מה חודשים, מה שאי-אפשר לעשות. </w:t>
      </w:r>
    </w:p>
    <w:p w14:paraId="72EC6084" w14:textId="77777777" w:rsidR="00000000" w:rsidRDefault="00540457">
      <w:pPr>
        <w:pStyle w:val="a0"/>
        <w:rPr>
          <w:rFonts w:hint="cs"/>
          <w:rtl/>
        </w:rPr>
      </w:pPr>
    </w:p>
    <w:p w14:paraId="713F99B1" w14:textId="77777777" w:rsidR="00000000" w:rsidRDefault="00540457">
      <w:pPr>
        <w:pStyle w:val="a0"/>
        <w:rPr>
          <w:rFonts w:hint="cs"/>
          <w:rtl/>
        </w:rPr>
      </w:pPr>
      <w:r>
        <w:rPr>
          <w:rFonts w:hint="cs"/>
          <w:rtl/>
        </w:rPr>
        <w:t>אגב, במשא-ומתן מול ההסתדרות היום, אחד הנושאים שנמצאים בדיון זה הפנסיה. אני לא רוצה לגלות פה לכנסת או לספר לכנסת מה הצענו. הצענו שורה של שינויים, כידוע לך - אגב, גם לגבי גיל הפרישה. מוצעת שורה של שינויים. אני באמת מקווה שנגיע</w:t>
      </w:r>
      <w:r>
        <w:rPr>
          <w:rFonts w:hint="cs"/>
          <w:rtl/>
        </w:rPr>
        <w:t xml:space="preserve"> להסכמה. אני מעדיף הסכמה על פני מחלוקת, בכל מקרה. אנחנו מציעים באמת שורה של שינויים, בכל הקטגוריות שעלו. מציעים שורה של שינויים. אם רוצים להגיע להסכמה, ודאי שהתוצאה הסופית של מה שיצא מהסכמה תהיה יותר טובה מאשר חקיקה, ברור לך. </w:t>
      </w:r>
    </w:p>
    <w:p w14:paraId="2FF81150" w14:textId="77777777" w:rsidR="00000000" w:rsidRDefault="00540457">
      <w:pPr>
        <w:pStyle w:val="a0"/>
        <w:rPr>
          <w:rFonts w:hint="cs"/>
          <w:rtl/>
        </w:rPr>
      </w:pPr>
    </w:p>
    <w:p w14:paraId="5ABD0732" w14:textId="77777777" w:rsidR="00000000" w:rsidRDefault="00540457">
      <w:pPr>
        <w:pStyle w:val="a0"/>
        <w:rPr>
          <w:rFonts w:hint="cs"/>
          <w:rtl/>
        </w:rPr>
      </w:pPr>
      <w:r>
        <w:rPr>
          <w:rFonts w:hint="cs"/>
          <w:rtl/>
        </w:rPr>
        <w:t>אדוני היושב-ראש, אני חושב שמ</w:t>
      </w:r>
      <w:r>
        <w:rPr>
          <w:rFonts w:hint="cs"/>
          <w:rtl/>
        </w:rPr>
        <w:t>וטלת חובה לא רק על הממשלה, אלא גם על ההסתדרות, לשאוף להסכמה הזאת ולהתגמש, כדי שאפשר יהיה להגיע להסכמה משני הכיוונים - גם לגבי גיל הפרישה, אגב. זה אחד הנושאים המרכזיים שבו הצענו שינויים משמעותיים, ואני מקווה שבאמת נגיע להסכמה הזאת, אז כולם - איך אומרים - יב</w:t>
      </w:r>
      <w:r>
        <w:rPr>
          <w:rFonts w:hint="cs"/>
          <w:rtl/>
        </w:rPr>
        <w:t>רכו על המוגמר. זה תמיד יותר טוב.</w:t>
      </w:r>
    </w:p>
    <w:p w14:paraId="20CA00E7" w14:textId="77777777" w:rsidR="00000000" w:rsidRDefault="00540457">
      <w:pPr>
        <w:pStyle w:val="a0"/>
        <w:rPr>
          <w:rFonts w:hint="cs"/>
          <w:rtl/>
        </w:rPr>
      </w:pPr>
    </w:p>
    <w:p w14:paraId="00915B70" w14:textId="77777777" w:rsidR="00000000" w:rsidRDefault="00540457">
      <w:pPr>
        <w:pStyle w:val="a0"/>
        <w:rPr>
          <w:rFonts w:hint="cs"/>
          <w:rtl/>
        </w:rPr>
      </w:pPr>
      <w:r>
        <w:rPr>
          <w:rFonts w:hint="cs"/>
          <w:rtl/>
        </w:rPr>
        <w:t>בנתונים - אם לא נעשה את התיקונים הדרושים כדי לא להביא את קרנות הפנסיה לגירעון, עלול להיות מצב שרבים מאזרחי המדינה בסוף הדרך שלהם יהיה מצב שלא תהיה להם פנסיה, ואז למי יבואו? יבואו להגיש את החשבון למדינה, זו התוצאה הסופית של</w:t>
      </w:r>
      <w:r>
        <w:rPr>
          <w:rFonts w:hint="cs"/>
          <w:rtl/>
        </w:rPr>
        <w:t xml:space="preserve"> העניין. אנחנו חושבים שצריך להקדים תרופה למכה ולמנוע את זה, ולכן נעשים כל הצעדים הללו. </w:t>
      </w:r>
    </w:p>
    <w:p w14:paraId="636D9008" w14:textId="77777777" w:rsidR="00000000" w:rsidRDefault="00540457">
      <w:pPr>
        <w:pStyle w:val="a0"/>
        <w:rPr>
          <w:rFonts w:hint="cs"/>
          <w:rtl/>
        </w:rPr>
      </w:pPr>
    </w:p>
    <w:p w14:paraId="7D3B7385" w14:textId="77777777" w:rsidR="00000000" w:rsidRDefault="00540457">
      <w:pPr>
        <w:pStyle w:val="a0"/>
        <w:rPr>
          <w:rFonts w:hint="cs"/>
          <w:rtl/>
        </w:rPr>
      </w:pPr>
      <w:r>
        <w:rPr>
          <w:rFonts w:hint="cs"/>
          <w:rtl/>
        </w:rPr>
        <w:t xml:space="preserve">אגב, אני חושב - בוודאי לכל אזרח יש עלות מסוימת בגין השינויים, אין ספק. הרי מעלים את ההפרשה לפנסיה ב- 2%, ולמעסיק ב-1%. ודאי שזו פגיעה, אבל הפגיעה הזאת היא שולית לעומת </w:t>
      </w:r>
      <w:r>
        <w:rPr>
          <w:rFonts w:hint="cs"/>
          <w:rtl/>
        </w:rPr>
        <w:t xml:space="preserve">הרווח בכך שאדם יישן בשקט וידע שכאשר הוא יוצא לפנסיה, תעמוד לרשותו קופת פנסיה שתיתן לו את הפרנסה לעת זיקנה, כשאז הוא באמת לא יוכל לעבוד. אני מקווה באמת שנצליח להגיע להסכמה גם בסוגיה הזאת. </w:t>
      </w:r>
    </w:p>
    <w:p w14:paraId="6CCBC135" w14:textId="77777777" w:rsidR="00000000" w:rsidRDefault="00540457">
      <w:pPr>
        <w:pStyle w:val="a0"/>
        <w:rPr>
          <w:rFonts w:hint="cs"/>
          <w:rtl/>
        </w:rPr>
      </w:pPr>
    </w:p>
    <w:p w14:paraId="5FBFECE3" w14:textId="77777777" w:rsidR="00000000" w:rsidRDefault="00540457">
      <w:pPr>
        <w:pStyle w:val="a0"/>
        <w:rPr>
          <w:rFonts w:hint="cs"/>
          <w:rtl/>
        </w:rPr>
      </w:pPr>
      <w:r>
        <w:rPr>
          <w:rFonts w:hint="cs"/>
          <w:rtl/>
        </w:rPr>
        <w:t>עם זאת, אם חברת הכנסת אילנה כהן רוצה לדון בנושא הזה בוועדה, אני אשמ</w:t>
      </w:r>
      <w:r>
        <w:rPr>
          <w:rFonts w:hint="cs"/>
          <w:rtl/>
        </w:rPr>
        <w:t xml:space="preserve">ח להעביר את הצעתה לוועדת הכספים, ואני כמובן אתמוך בהצעתה בעניין הזה. </w:t>
      </w:r>
    </w:p>
    <w:p w14:paraId="60EFAA30" w14:textId="77777777" w:rsidR="00000000" w:rsidRDefault="00540457">
      <w:pPr>
        <w:pStyle w:val="af1"/>
        <w:rPr>
          <w:rtl/>
        </w:rPr>
      </w:pPr>
      <w:r>
        <w:rPr>
          <w:rtl/>
        </w:rPr>
        <w:br/>
        <w:t>היו"ר יולי-יואל אדלשטיין:</w:t>
      </w:r>
    </w:p>
    <w:p w14:paraId="6560D897" w14:textId="77777777" w:rsidR="00000000" w:rsidRDefault="00540457">
      <w:pPr>
        <w:pStyle w:val="a0"/>
        <w:rPr>
          <w:rtl/>
        </w:rPr>
      </w:pPr>
    </w:p>
    <w:p w14:paraId="4F61FAF0" w14:textId="77777777" w:rsidR="00000000" w:rsidRDefault="00540457">
      <w:pPr>
        <w:pStyle w:val="a0"/>
        <w:rPr>
          <w:rFonts w:hint="cs"/>
          <w:rtl/>
        </w:rPr>
      </w:pPr>
      <w:r>
        <w:rPr>
          <w:rFonts w:hint="cs"/>
          <w:rtl/>
        </w:rPr>
        <w:t>תודה רבה. האם המציעה מסכימה לדיון בוועדה?</w:t>
      </w:r>
    </w:p>
    <w:p w14:paraId="7CE49A1B" w14:textId="77777777" w:rsidR="00000000" w:rsidRDefault="00540457">
      <w:pPr>
        <w:pStyle w:val="af0"/>
        <w:rPr>
          <w:rtl/>
        </w:rPr>
      </w:pPr>
      <w:r>
        <w:rPr>
          <w:rtl/>
        </w:rPr>
        <w:br/>
        <w:t>אילנה כהן (עם אחד):</w:t>
      </w:r>
    </w:p>
    <w:p w14:paraId="68F9049A" w14:textId="77777777" w:rsidR="00000000" w:rsidRDefault="00540457">
      <w:pPr>
        <w:pStyle w:val="a0"/>
        <w:rPr>
          <w:rtl/>
        </w:rPr>
      </w:pPr>
    </w:p>
    <w:p w14:paraId="34327F75" w14:textId="77777777" w:rsidR="00000000" w:rsidRDefault="00540457">
      <w:pPr>
        <w:pStyle w:val="a0"/>
        <w:rPr>
          <w:rFonts w:hint="cs"/>
          <w:rtl/>
        </w:rPr>
      </w:pPr>
      <w:r>
        <w:rPr>
          <w:rFonts w:hint="cs"/>
          <w:rtl/>
        </w:rPr>
        <w:t>אני רוצה בוועדת העבודה והרווחה.</w:t>
      </w:r>
    </w:p>
    <w:p w14:paraId="10507A7B" w14:textId="77777777" w:rsidR="00000000" w:rsidRDefault="00540457">
      <w:pPr>
        <w:pStyle w:val="af1"/>
        <w:rPr>
          <w:rtl/>
        </w:rPr>
      </w:pPr>
      <w:r>
        <w:rPr>
          <w:rtl/>
        </w:rPr>
        <w:br/>
        <w:t>היו"ר יולי-יואל אדלשטיין:</w:t>
      </w:r>
    </w:p>
    <w:p w14:paraId="7A778564" w14:textId="77777777" w:rsidR="00000000" w:rsidRDefault="00540457">
      <w:pPr>
        <w:pStyle w:val="a0"/>
        <w:rPr>
          <w:rtl/>
        </w:rPr>
      </w:pPr>
    </w:p>
    <w:p w14:paraId="56453CD2" w14:textId="77777777" w:rsidR="00000000" w:rsidRDefault="00540457">
      <w:pPr>
        <w:pStyle w:val="a0"/>
        <w:rPr>
          <w:rFonts w:hint="cs"/>
          <w:rtl/>
        </w:rPr>
      </w:pPr>
      <w:r>
        <w:rPr>
          <w:rFonts w:hint="cs"/>
          <w:rtl/>
        </w:rPr>
        <w:t>לא חשוב, אבל את מסכימה לדיון בוועד</w:t>
      </w:r>
      <w:r>
        <w:rPr>
          <w:rFonts w:hint="cs"/>
          <w:rtl/>
        </w:rPr>
        <w:t>ה.</w:t>
      </w:r>
    </w:p>
    <w:p w14:paraId="393B28EB" w14:textId="77777777" w:rsidR="00000000" w:rsidRDefault="00540457">
      <w:pPr>
        <w:pStyle w:val="af0"/>
        <w:rPr>
          <w:rtl/>
        </w:rPr>
      </w:pPr>
      <w:r>
        <w:rPr>
          <w:rtl/>
        </w:rPr>
        <w:br/>
        <w:t>אילנה כהן (עם אחד):</w:t>
      </w:r>
    </w:p>
    <w:p w14:paraId="2D9D970A" w14:textId="77777777" w:rsidR="00000000" w:rsidRDefault="00540457">
      <w:pPr>
        <w:pStyle w:val="a0"/>
        <w:rPr>
          <w:rtl/>
        </w:rPr>
      </w:pPr>
    </w:p>
    <w:p w14:paraId="11B8220B" w14:textId="77777777" w:rsidR="00000000" w:rsidRDefault="00540457">
      <w:pPr>
        <w:pStyle w:val="a0"/>
        <w:rPr>
          <w:rFonts w:hint="cs"/>
          <w:rtl/>
        </w:rPr>
      </w:pPr>
      <w:r>
        <w:rPr>
          <w:rFonts w:hint="cs"/>
          <w:rtl/>
        </w:rPr>
        <w:t xml:space="preserve">כן. </w:t>
      </w:r>
    </w:p>
    <w:p w14:paraId="5FFEB771" w14:textId="77777777" w:rsidR="00000000" w:rsidRDefault="00540457">
      <w:pPr>
        <w:pStyle w:val="af1"/>
        <w:rPr>
          <w:rtl/>
        </w:rPr>
      </w:pPr>
      <w:r>
        <w:rPr>
          <w:rtl/>
        </w:rPr>
        <w:br/>
        <w:t>היו"ר יולי-יואל אדלשטיין:</w:t>
      </w:r>
    </w:p>
    <w:p w14:paraId="49D053C6" w14:textId="77777777" w:rsidR="00000000" w:rsidRDefault="00540457">
      <w:pPr>
        <w:pStyle w:val="a0"/>
        <w:rPr>
          <w:rtl/>
        </w:rPr>
      </w:pPr>
    </w:p>
    <w:p w14:paraId="582AB815" w14:textId="77777777" w:rsidR="00000000" w:rsidRDefault="00540457">
      <w:pPr>
        <w:pStyle w:val="a0"/>
        <w:rPr>
          <w:rFonts w:hint="cs"/>
          <w:rtl/>
        </w:rPr>
      </w:pPr>
      <w:r>
        <w:rPr>
          <w:rFonts w:hint="cs"/>
          <w:rtl/>
        </w:rPr>
        <w:t>אם כן, יש לנו הצעתו של חבר הכנסת חיים כץ להסיר. בבקשה.</w:t>
      </w:r>
    </w:p>
    <w:p w14:paraId="79E4DFB5" w14:textId="77777777" w:rsidR="00000000" w:rsidRDefault="00540457">
      <w:pPr>
        <w:pStyle w:val="a"/>
        <w:rPr>
          <w:rtl/>
        </w:rPr>
      </w:pPr>
      <w:r>
        <w:rPr>
          <w:rtl/>
        </w:rPr>
        <w:br/>
      </w:r>
      <w:bookmarkStart w:id="494" w:name="FS000000556T03_12_2003_17_46_09"/>
      <w:bookmarkStart w:id="495" w:name="_Toc59448081"/>
      <w:bookmarkEnd w:id="494"/>
      <w:r>
        <w:rPr>
          <w:rtl/>
        </w:rPr>
        <w:t>חיים כץ (הליכוד):</w:t>
      </w:r>
      <w:bookmarkEnd w:id="495"/>
    </w:p>
    <w:p w14:paraId="5C671A0A" w14:textId="77777777" w:rsidR="00000000" w:rsidRDefault="00540457">
      <w:pPr>
        <w:pStyle w:val="a0"/>
        <w:rPr>
          <w:rtl/>
        </w:rPr>
      </w:pPr>
    </w:p>
    <w:p w14:paraId="7A5ED210" w14:textId="77777777" w:rsidR="00000000" w:rsidRDefault="00540457">
      <w:pPr>
        <w:pStyle w:val="a0"/>
        <w:rPr>
          <w:rFonts w:hint="cs"/>
          <w:rtl/>
        </w:rPr>
      </w:pPr>
      <w:r>
        <w:rPr>
          <w:rFonts w:hint="cs"/>
          <w:rtl/>
        </w:rPr>
        <w:t xml:space="preserve">אדוני היושב-ראש, חברתי אילנה כהן, מדינת ישראל שרויה במשבר הכלכלי הגדול ביותר שהיה לה זה 53 שנה, וקרנות הפנסיה בגירעון אולי </w:t>
      </w:r>
      <w:r>
        <w:rPr>
          <w:rFonts w:hint="cs"/>
          <w:rtl/>
        </w:rPr>
        <w:t xml:space="preserve">לא כמו שהשר אומר - אולי המספרים הם קצת שונים - אבל נמצאות בגירעון. אי לכך, אני חושב שאנחנו צריכים לעזור למשק הישראלי ולהעלות את גיל הפרישה לגיל 80, ואז נפתור את הבעיה של גירעונות קרנות הפנסיה. הן לא יצטרכו לשלם לאף אחד, והאפוטרופוס מטעם המדינה - כשהם ילכו </w:t>
      </w:r>
      <w:r>
        <w:rPr>
          <w:rFonts w:hint="cs"/>
          <w:rtl/>
        </w:rPr>
        <w:t>לעולמם - ייקח את כל הכסף, והביטוח הלאומי לא ישלם לאף אחד כסף עד גיל 80, והכול יבוא על מקומו בשלום. או לחלופין - אולי - - -</w:t>
      </w:r>
    </w:p>
    <w:p w14:paraId="22ADA740" w14:textId="77777777" w:rsidR="00000000" w:rsidRDefault="00540457">
      <w:pPr>
        <w:pStyle w:val="af0"/>
        <w:rPr>
          <w:rtl/>
        </w:rPr>
      </w:pPr>
      <w:r>
        <w:rPr>
          <w:rtl/>
        </w:rPr>
        <w:br/>
        <w:t>אברהם בורג (העבודה-מימד):</w:t>
      </w:r>
    </w:p>
    <w:p w14:paraId="7AF60A67" w14:textId="77777777" w:rsidR="00000000" w:rsidRDefault="00540457">
      <w:pPr>
        <w:pStyle w:val="a0"/>
        <w:rPr>
          <w:rtl/>
        </w:rPr>
      </w:pPr>
    </w:p>
    <w:p w14:paraId="4BFA0E8C" w14:textId="77777777" w:rsidR="00000000" w:rsidRDefault="00540457">
      <w:pPr>
        <w:pStyle w:val="a0"/>
        <w:rPr>
          <w:rFonts w:hint="cs"/>
          <w:rtl/>
        </w:rPr>
      </w:pPr>
      <w:r>
        <w:rPr>
          <w:rFonts w:hint="cs"/>
          <w:rtl/>
        </w:rPr>
        <w:t>למי שיסכים, אתה תבטיח לו שיחיה עד הגיל הזה?</w:t>
      </w:r>
    </w:p>
    <w:p w14:paraId="530CF7E3" w14:textId="77777777" w:rsidR="00000000" w:rsidRDefault="00540457">
      <w:pPr>
        <w:pStyle w:val="-"/>
        <w:rPr>
          <w:rtl/>
        </w:rPr>
      </w:pPr>
      <w:r>
        <w:rPr>
          <w:rtl/>
        </w:rPr>
        <w:br/>
      </w:r>
      <w:bookmarkStart w:id="496" w:name="FS000000556T03_12_2003_17_49_02C"/>
      <w:bookmarkEnd w:id="496"/>
      <w:r>
        <w:rPr>
          <w:rtl/>
        </w:rPr>
        <w:t>חיים כץ (הליכוד):</w:t>
      </w:r>
    </w:p>
    <w:p w14:paraId="338E8FF0" w14:textId="77777777" w:rsidR="00000000" w:rsidRDefault="00540457">
      <w:pPr>
        <w:pStyle w:val="a0"/>
        <w:rPr>
          <w:rtl/>
        </w:rPr>
      </w:pPr>
    </w:p>
    <w:p w14:paraId="7F34C72C" w14:textId="77777777" w:rsidR="00000000" w:rsidRDefault="00540457">
      <w:pPr>
        <w:pStyle w:val="a0"/>
        <w:rPr>
          <w:rFonts w:hint="cs"/>
          <w:rtl/>
        </w:rPr>
      </w:pPr>
      <w:r>
        <w:rPr>
          <w:rFonts w:hint="cs"/>
          <w:rtl/>
        </w:rPr>
        <w:t>אני לא יודע, זה החלופין. או לחלופין - - -</w:t>
      </w:r>
    </w:p>
    <w:p w14:paraId="26C9CCC9" w14:textId="77777777" w:rsidR="00000000" w:rsidRDefault="00540457">
      <w:pPr>
        <w:pStyle w:val="af0"/>
        <w:rPr>
          <w:rtl/>
        </w:rPr>
      </w:pPr>
      <w:r>
        <w:rPr>
          <w:rtl/>
        </w:rPr>
        <w:br/>
        <w:t>אברהם בורג (העבודה-מימד):</w:t>
      </w:r>
    </w:p>
    <w:p w14:paraId="26C200C8" w14:textId="77777777" w:rsidR="00000000" w:rsidRDefault="00540457">
      <w:pPr>
        <w:pStyle w:val="a0"/>
        <w:rPr>
          <w:rtl/>
        </w:rPr>
      </w:pPr>
    </w:p>
    <w:p w14:paraId="7BA4B040" w14:textId="77777777" w:rsidR="00000000" w:rsidRDefault="00540457">
      <w:pPr>
        <w:pStyle w:val="a0"/>
        <w:rPr>
          <w:rFonts w:hint="cs"/>
          <w:rtl/>
        </w:rPr>
      </w:pPr>
      <w:r>
        <w:rPr>
          <w:rFonts w:hint="cs"/>
          <w:rtl/>
        </w:rPr>
        <w:t>- - - שאני אמות לפני הזמן - - -</w:t>
      </w:r>
    </w:p>
    <w:p w14:paraId="780A7EE8" w14:textId="77777777" w:rsidR="00000000" w:rsidRDefault="00540457">
      <w:pPr>
        <w:pStyle w:val="af0"/>
        <w:rPr>
          <w:rtl/>
        </w:rPr>
      </w:pPr>
      <w:r>
        <w:rPr>
          <w:rtl/>
        </w:rPr>
        <w:br/>
        <w:t>רוני בר-און (הליכוד):</w:t>
      </w:r>
    </w:p>
    <w:p w14:paraId="45B38DA1" w14:textId="77777777" w:rsidR="00000000" w:rsidRDefault="00540457">
      <w:pPr>
        <w:pStyle w:val="a0"/>
        <w:rPr>
          <w:rtl/>
        </w:rPr>
      </w:pPr>
    </w:p>
    <w:p w14:paraId="144D435D" w14:textId="77777777" w:rsidR="00000000" w:rsidRDefault="00540457">
      <w:pPr>
        <w:pStyle w:val="a0"/>
        <w:rPr>
          <w:rFonts w:hint="cs"/>
          <w:rtl/>
        </w:rPr>
      </w:pPr>
      <w:r>
        <w:rPr>
          <w:rFonts w:hint="cs"/>
          <w:rtl/>
        </w:rPr>
        <w:t>אני מציע שרק אלה שיגיעו לגיל 67, יעלו להם - - -</w:t>
      </w:r>
    </w:p>
    <w:p w14:paraId="731E1382" w14:textId="77777777" w:rsidR="00000000" w:rsidRDefault="00540457">
      <w:pPr>
        <w:pStyle w:val="af0"/>
        <w:rPr>
          <w:rtl/>
        </w:rPr>
      </w:pPr>
      <w:r>
        <w:rPr>
          <w:rtl/>
        </w:rPr>
        <w:br/>
        <w:t>אברהם בורג (העבודה-מימד):</w:t>
      </w:r>
    </w:p>
    <w:p w14:paraId="63DF626D" w14:textId="77777777" w:rsidR="00000000" w:rsidRDefault="00540457">
      <w:pPr>
        <w:pStyle w:val="a0"/>
        <w:rPr>
          <w:rFonts w:hint="cs"/>
          <w:rtl/>
        </w:rPr>
      </w:pPr>
    </w:p>
    <w:p w14:paraId="0BCFE7B6" w14:textId="77777777" w:rsidR="00000000" w:rsidRDefault="00540457">
      <w:pPr>
        <w:pStyle w:val="a0"/>
        <w:rPr>
          <w:rFonts w:hint="cs"/>
          <w:rtl/>
        </w:rPr>
      </w:pPr>
      <w:r>
        <w:rPr>
          <w:rFonts w:hint="cs"/>
          <w:rtl/>
        </w:rPr>
        <w:t>ייתנו להם לחיות עד אז - - -</w:t>
      </w:r>
    </w:p>
    <w:p w14:paraId="41F8EB1D" w14:textId="77777777" w:rsidR="00000000" w:rsidRDefault="00540457">
      <w:pPr>
        <w:pStyle w:val="-"/>
        <w:rPr>
          <w:rtl/>
        </w:rPr>
      </w:pPr>
      <w:r>
        <w:rPr>
          <w:rtl/>
        </w:rPr>
        <w:br/>
      </w:r>
      <w:bookmarkStart w:id="497" w:name="FS000000556T03_12_2003_17_50_59C"/>
      <w:bookmarkEnd w:id="497"/>
      <w:r>
        <w:rPr>
          <w:rtl/>
        </w:rPr>
        <w:t>חיים כץ (הליכוד):</w:t>
      </w:r>
    </w:p>
    <w:p w14:paraId="056081A5" w14:textId="77777777" w:rsidR="00000000" w:rsidRDefault="00540457">
      <w:pPr>
        <w:pStyle w:val="a0"/>
        <w:rPr>
          <w:rtl/>
        </w:rPr>
      </w:pPr>
    </w:p>
    <w:p w14:paraId="625A3CB4" w14:textId="77777777" w:rsidR="00000000" w:rsidRDefault="00540457">
      <w:pPr>
        <w:pStyle w:val="a0"/>
        <w:rPr>
          <w:rFonts w:hint="cs"/>
          <w:rtl/>
        </w:rPr>
      </w:pPr>
      <w:r>
        <w:rPr>
          <w:rFonts w:hint="cs"/>
          <w:rtl/>
        </w:rPr>
        <w:t>חבר הכנסת בורג, או לחלופין - מאחר שאנחנו כמעט כ</w:t>
      </w:r>
      <w:r>
        <w:rPr>
          <w:rFonts w:hint="cs"/>
          <w:rtl/>
        </w:rPr>
        <w:t>ול-יכולים, ואנחנו מראים את זה בחקיקה - אז להוריד את תוחלת החיים לגיל 65.</w:t>
      </w:r>
    </w:p>
    <w:p w14:paraId="3AD7B436" w14:textId="77777777" w:rsidR="00000000" w:rsidRDefault="00540457">
      <w:pPr>
        <w:pStyle w:val="af1"/>
        <w:rPr>
          <w:rtl/>
        </w:rPr>
      </w:pPr>
      <w:r>
        <w:rPr>
          <w:rtl/>
        </w:rPr>
        <w:br/>
        <w:t>היו"ר יולי-יואל אדלשטיין:</w:t>
      </w:r>
    </w:p>
    <w:p w14:paraId="002947E6" w14:textId="77777777" w:rsidR="00000000" w:rsidRDefault="00540457">
      <w:pPr>
        <w:pStyle w:val="a0"/>
        <w:rPr>
          <w:rtl/>
        </w:rPr>
      </w:pPr>
    </w:p>
    <w:p w14:paraId="4AB7F295" w14:textId="77777777" w:rsidR="00000000" w:rsidRDefault="00540457">
      <w:pPr>
        <w:pStyle w:val="a0"/>
        <w:rPr>
          <w:rFonts w:hint="cs"/>
          <w:rtl/>
        </w:rPr>
      </w:pPr>
      <w:r>
        <w:rPr>
          <w:rFonts w:hint="cs"/>
          <w:rtl/>
        </w:rPr>
        <w:t>תודה.</w:t>
      </w:r>
    </w:p>
    <w:p w14:paraId="0DE22888" w14:textId="77777777" w:rsidR="00000000" w:rsidRDefault="00540457">
      <w:pPr>
        <w:pStyle w:val="-"/>
        <w:rPr>
          <w:rtl/>
        </w:rPr>
      </w:pPr>
      <w:r>
        <w:rPr>
          <w:rtl/>
        </w:rPr>
        <w:br/>
      </w:r>
      <w:bookmarkStart w:id="498" w:name="FS000000556T03_12_2003_17_51_38C"/>
      <w:bookmarkEnd w:id="498"/>
      <w:r>
        <w:rPr>
          <w:rtl/>
        </w:rPr>
        <w:t>חיים כץ (הליכוד):</w:t>
      </w:r>
    </w:p>
    <w:p w14:paraId="3839A892" w14:textId="77777777" w:rsidR="00000000" w:rsidRDefault="00540457">
      <w:pPr>
        <w:pStyle w:val="a0"/>
        <w:rPr>
          <w:rtl/>
        </w:rPr>
      </w:pPr>
    </w:p>
    <w:p w14:paraId="1704C79A" w14:textId="77777777" w:rsidR="00000000" w:rsidRDefault="00540457">
      <w:pPr>
        <w:pStyle w:val="a0"/>
        <w:rPr>
          <w:rFonts w:hint="cs"/>
          <w:rtl/>
        </w:rPr>
      </w:pPr>
      <w:r>
        <w:rPr>
          <w:rFonts w:hint="cs"/>
          <w:rtl/>
        </w:rPr>
        <w:t>אז יש לנו ברירה - - -</w:t>
      </w:r>
    </w:p>
    <w:p w14:paraId="2D6A1B44" w14:textId="77777777" w:rsidR="00000000" w:rsidRDefault="00540457">
      <w:pPr>
        <w:pStyle w:val="af0"/>
        <w:rPr>
          <w:rtl/>
        </w:rPr>
      </w:pPr>
      <w:r>
        <w:rPr>
          <w:rtl/>
        </w:rPr>
        <w:br/>
        <w:t>אברהם בורג (העבודה-מימד):</w:t>
      </w:r>
    </w:p>
    <w:p w14:paraId="5AA4BBA5" w14:textId="77777777" w:rsidR="00000000" w:rsidRDefault="00540457">
      <w:pPr>
        <w:pStyle w:val="a0"/>
        <w:rPr>
          <w:rtl/>
        </w:rPr>
      </w:pPr>
    </w:p>
    <w:p w14:paraId="7CBF8EC4" w14:textId="77777777" w:rsidR="00000000" w:rsidRDefault="00540457">
      <w:pPr>
        <w:pStyle w:val="a0"/>
        <w:rPr>
          <w:rFonts w:hint="cs"/>
          <w:rtl/>
        </w:rPr>
      </w:pPr>
      <w:r>
        <w:rPr>
          <w:rFonts w:hint="cs"/>
          <w:rtl/>
        </w:rPr>
        <w:t>להוציא לאור - - -</w:t>
      </w:r>
    </w:p>
    <w:p w14:paraId="5BD4EFA2" w14:textId="77777777" w:rsidR="00000000" w:rsidRDefault="00540457">
      <w:pPr>
        <w:pStyle w:val="-"/>
        <w:rPr>
          <w:rtl/>
        </w:rPr>
      </w:pPr>
      <w:r>
        <w:rPr>
          <w:rtl/>
        </w:rPr>
        <w:br/>
      </w:r>
      <w:bookmarkStart w:id="499" w:name="FS000000556T03_12_2003_17_51_50C"/>
      <w:bookmarkEnd w:id="499"/>
      <w:r>
        <w:rPr>
          <w:rtl/>
        </w:rPr>
        <w:t>חיים כץ (הליכוד):</w:t>
      </w:r>
    </w:p>
    <w:p w14:paraId="12FA1290" w14:textId="77777777" w:rsidR="00000000" w:rsidRDefault="00540457">
      <w:pPr>
        <w:pStyle w:val="a0"/>
        <w:rPr>
          <w:rtl/>
        </w:rPr>
      </w:pPr>
    </w:p>
    <w:p w14:paraId="1EA6E9B1" w14:textId="77777777" w:rsidR="00000000" w:rsidRDefault="00540457">
      <w:pPr>
        <w:pStyle w:val="a0"/>
        <w:rPr>
          <w:rFonts w:hint="cs"/>
          <w:rtl/>
        </w:rPr>
      </w:pPr>
      <w:r>
        <w:rPr>
          <w:rFonts w:hint="cs"/>
          <w:rtl/>
        </w:rPr>
        <w:t>אני לא אמרתי דבר כזה. לדאוג להוריד את תוח</w:t>
      </w:r>
      <w:r>
        <w:rPr>
          <w:rFonts w:hint="cs"/>
          <w:rtl/>
        </w:rPr>
        <w:t>לת החיים דרך סל התרופות, דרך מה שאפשר, לגיל 65 - וזה גם יפתור את תחלואי המשק. תודה רבה.</w:t>
      </w:r>
    </w:p>
    <w:p w14:paraId="045FFACE" w14:textId="77777777" w:rsidR="00000000" w:rsidRDefault="00540457">
      <w:pPr>
        <w:pStyle w:val="af1"/>
        <w:rPr>
          <w:rtl/>
        </w:rPr>
      </w:pPr>
      <w:r>
        <w:rPr>
          <w:rtl/>
        </w:rPr>
        <w:br/>
        <w:t>היו"ר יולי-יואל אדלשטיין:</w:t>
      </w:r>
    </w:p>
    <w:p w14:paraId="71255998" w14:textId="77777777" w:rsidR="00000000" w:rsidRDefault="00540457">
      <w:pPr>
        <w:pStyle w:val="a0"/>
        <w:rPr>
          <w:rtl/>
        </w:rPr>
      </w:pPr>
    </w:p>
    <w:p w14:paraId="40EB153A" w14:textId="77777777" w:rsidR="00000000" w:rsidRDefault="00540457">
      <w:pPr>
        <w:pStyle w:val="a0"/>
        <w:rPr>
          <w:rFonts w:hint="cs"/>
          <w:rtl/>
        </w:rPr>
      </w:pPr>
      <w:r>
        <w:rPr>
          <w:rFonts w:hint="cs"/>
          <w:rtl/>
        </w:rPr>
        <w:t>תודה. אם כן, אנחנו נעבור להצבעה.</w:t>
      </w:r>
    </w:p>
    <w:p w14:paraId="159A3966" w14:textId="77777777" w:rsidR="00000000" w:rsidRDefault="00540457">
      <w:pPr>
        <w:pStyle w:val="af0"/>
        <w:rPr>
          <w:rtl/>
        </w:rPr>
      </w:pPr>
      <w:r>
        <w:rPr>
          <w:rtl/>
        </w:rPr>
        <w:br/>
        <w:t>אברהם בורג (העבודה-מימד):</w:t>
      </w:r>
    </w:p>
    <w:p w14:paraId="5898C409" w14:textId="77777777" w:rsidR="00000000" w:rsidRDefault="00540457">
      <w:pPr>
        <w:pStyle w:val="a0"/>
        <w:rPr>
          <w:rtl/>
        </w:rPr>
      </w:pPr>
    </w:p>
    <w:p w14:paraId="77A58022" w14:textId="77777777" w:rsidR="00000000" w:rsidRDefault="00540457">
      <w:pPr>
        <w:pStyle w:val="a0"/>
        <w:rPr>
          <w:rFonts w:hint="cs"/>
          <w:rtl/>
        </w:rPr>
      </w:pPr>
      <w:r>
        <w:rPr>
          <w:rFonts w:hint="cs"/>
          <w:rtl/>
        </w:rPr>
        <w:t>כשהייתי יושב-ראש הסוכנות, ומאיר היה גזבר, תוחלת החיים של גבר ברוסיה - יולי יתקן</w:t>
      </w:r>
      <w:r>
        <w:rPr>
          <w:rFonts w:hint="cs"/>
          <w:rtl/>
        </w:rPr>
        <w:t xml:space="preserve"> אותי אם אני טועה - היתה 57 שנים, ובישראל זה היה 76.5 - - -</w:t>
      </w:r>
    </w:p>
    <w:p w14:paraId="233183A7" w14:textId="77777777" w:rsidR="00000000" w:rsidRDefault="00540457">
      <w:pPr>
        <w:pStyle w:val="af0"/>
        <w:rPr>
          <w:rtl/>
        </w:rPr>
      </w:pPr>
      <w:r>
        <w:rPr>
          <w:rtl/>
        </w:rPr>
        <w:br/>
        <w:t>חיים כץ (הליכוד):</w:t>
      </w:r>
    </w:p>
    <w:p w14:paraId="3D945557" w14:textId="77777777" w:rsidR="00000000" w:rsidRDefault="00540457">
      <w:pPr>
        <w:pStyle w:val="a0"/>
        <w:rPr>
          <w:rtl/>
        </w:rPr>
      </w:pPr>
    </w:p>
    <w:p w14:paraId="7E9AC2DE" w14:textId="77777777" w:rsidR="00000000" w:rsidRDefault="00540457">
      <w:pPr>
        <w:pStyle w:val="a0"/>
        <w:rPr>
          <w:rFonts w:hint="cs"/>
          <w:rtl/>
        </w:rPr>
      </w:pPr>
      <w:r>
        <w:rPr>
          <w:rFonts w:hint="cs"/>
          <w:rtl/>
        </w:rPr>
        <w:t>היום זה 78.1 לגבר - - -</w:t>
      </w:r>
    </w:p>
    <w:p w14:paraId="1232BDCE" w14:textId="77777777" w:rsidR="00000000" w:rsidRDefault="00540457">
      <w:pPr>
        <w:pStyle w:val="af0"/>
        <w:rPr>
          <w:rtl/>
        </w:rPr>
      </w:pPr>
      <w:r>
        <w:rPr>
          <w:rtl/>
        </w:rPr>
        <w:br/>
        <w:t>רוני בר-און (הליכוד):</w:t>
      </w:r>
    </w:p>
    <w:p w14:paraId="3FA844C1" w14:textId="77777777" w:rsidR="00000000" w:rsidRDefault="00540457">
      <w:pPr>
        <w:pStyle w:val="a0"/>
        <w:rPr>
          <w:rtl/>
        </w:rPr>
      </w:pPr>
    </w:p>
    <w:p w14:paraId="35626D71" w14:textId="77777777" w:rsidR="00000000" w:rsidRDefault="00540457">
      <w:pPr>
        <w:pStyle w:val="a0"/>
        <w:rPr>
          <w:rFonts w:hint="cs"/>
          <w:rtl/>
        </w:rPr>
      </w:pPr>
      <w:r>
        <w:rPr>
          <w:rFonts w:hint="cs"/>
          <w:rtl/>
        </w:rPr>
        <w:t>- - -</w:t>
      </w:r>
    </w:p>
    <w:p w14:paraId="1C0D4CEA" w14:textId="77777777" w:rsidR="00000000" w:rsidRDefault="00540457">
      <w:pPr>
        <w:pStyle w:val="af1"/>
        <w:rPr>
          <w:rtl/>
        </w:rPr>
      </w:pPr>
      <w:r>
        <w:rPr>
          <w:rtl/>
        </w:rPr>
        <w:br/>
        <w:t>היו"ר יולי-יואל אדלשטיין:</w:t>
      </w:r>
    </w:p>
    <w:p w14:paraId="454C5DB6" w14:textId="77777777" w:rsidR="00000000" w:rsidRDefault="00540457">
      <w:pPr>
        <w:pStyle w:val="a0"/>
        <w:rPr>
          <w:rtl/>
        </w:rPr>
      </w:pPr>
    </w:p>
    <w:p w14:paraId="1DB3EB82" w14:textId="77777777" w:rsidR="00000000" w:rsidRDefault="00540457">
      <w:pPr>
        <w:pStyle w:val="a0"/>
        <w:rPr>
          <w:rFonts w:hint="cs"/>
          <w:rtl/>
        </w:rPr>
      </w:pPr>
      <w:r>
        <w:rPr>
          <w:rFonts w:hint="cs"/>
          <w:rtl/>
        </w:rPr>
        <w:t>חברי הכנסת, אנחנו עוברים להצבעה. הצבעה בעד פירושה העברת הנושא לוועדה להמשך הדיון בוועדה; נגד -</w:t>
      </w:r>
      <w:r>
        <w:rPr>
          <w:rFonts w:hint="cs"/>
          <w:rtl/>
        </w:rPr>
        <w:t xml:space="preserve"> להסיר, כרגיל. בבקשה, מי בעד, מי נגד. נא להצביע.</w:t>
      </w:r>
    </w:p>
    <w:p w14:paraId="1A5E8C48" w14:textId="77777777" w:rsidR="00000000" w:rsidRDefault="00540457">
      <w:pPr>
        <w:pStyle w:val="a0"/>
        <w:rPr>
          <w:rFonts w:hint="cs"/>
          <w:rtl/>
        </w:rPr>
      </w:pPr>
    </w:p>
    <w:p w14:paraId="38386685" w14:textId="77777777" w:rsidR="00000000" w:rsidRDefault="00540457">
      <w:pPr>
        <w:pStyle w:val="ab"/>
        <w:bidi/>
        <w:rPr>
          <w:rFonts w:hint="cs"/>
          <w:rtl/>
        </w:rPr>
      </w:pPr>
      <w:r>
        <w:rPr>
          <w:rFonts w:hint="cs"/>
          <w:rtl/>
        </w:rPr>
        <w:t xml:space="preserve">הצבעה </w:t>
      </w:r>
    </w:p>
    <w:p w14:paraId="66C1D747" w14:textId="77777777" w:rsidR="00000000" w:rsidRDefault="00540457">
      <w:pPr>
        <w:pStyle w:val="a0"/>
        <w:rPr>
          <w:rFonts w:hint="cs"/>
          <w:rtl/>
        </w:rPr>
      </w:pPr>
    </w:p>
    <w:p w14:paraId="356CAC44" w14:textId="77777777" w:rsidR="00000000" w:rsidRDefault="00540457">
      <w:pPr>
        <w:pStyle w:val="ac"/>
        <w:bidi/>
        <w:rPr>
          <w:rFonts w:hint="cs"/>
          <w:rtl/>
        </w:rPr>
      </w:pPr>
      <w:r>
        <w:rPr>
          <w:rFonts w:hint="cs"/>
          <w:rtl/>
        </w:rPr>
        <w:t>בעד ההצעה להעביר את הנושא לוועדה - 10</w:t>
      </w:r>
    </w:p>
    <w:p w14:paraId="25196EA4" w14:textId="77777777" w:rsidR="00000000" w:rsidRDefault="00540457">
      <w:pPr>
        <w:pStyle w:val="ac"/>
        <w:bidi/>
        <w:rPr>
          <w:rFonts w:hint="cs"/>
          <w:rtl/>
        </w:rPr>
      </w:pPr>
      <w:r>
        <w:rPr>
          <w:rFonts w:hint="cs"/>
          <w:rtl/>
        </w:rPr>
        <w:t>בעד ההצעה שלא לכלול את הנושא בסדר-היום - אין</w:t>
      </w:r>
    </w:p>
    <w:p w14:paraId="5BB65D6C" w14:textId="77777777" w:rsidR="00000000" w:rsidRDefault="00540457">
      <w:pPr>
        <w:pStyle w:val="ac"/>
        <w:bidi/>
        <w:rPr>
          <w:rFonts w:hint="cs"/>
          <w:rtl/>
        </w:rPr>
      </w:pPr>
      <w:r>
        <w:rPr>
          <w:rFonts w:hint="cs"/>
          <w:rtl/>
        </w:rPr>
        <w:t>נמנעים - אין</w:t>
      </w:r>
    </w:p>
    <w:p w14:paraId="7E2ADBE3" w14:textId="77777777" w:rsidR="00000000" w:rsidRDefault="00540457">
      <w:pPr>
        <w:pStyle w:val="ad"/>
        <w:bidi/>
        <w:rPr>
          <w:rFonts w:hint="cs"/>
          <w:rtl/>
        </w:rPr>
      </w:pPr>
      <w:r>
        <w:rPr>
          <w:rFonts w:hint="cs"/>
          <w:rtl/>
        </w:rPr>
        <w:t>ההצעה להעביר את הנושא לוועדת העבודה, הרווחה והבריאות נתקבלה.</w:t>
      </w:r>
    </w:p>
    <w:p w14:paraId="4D4283A2" w14:textId="77777777" w:rsidR="00000000" w:rsidRDefault="00540457">
      <w:pPr>
        <w:pStyle w:val="af1"/>
        <w:rPr>
          <w:rtl/>
        </w:rPr>
      </w:pPr>
      <w:r>
        <w:rPr>
          <w:rtl/>
        </w:rPr>
        <w:br/>
        <w:t>היו"ר יולי-יואל אדלשטיין:</w:t>
      </w:r>
    </w:p>
    <w:p w14:paraId="0BC0B48C" w14:textId="77777777" w:rsidR="00000000" w:rsidRDefault="00540457">
      <w:pPr>
        <w:pStyle w:val="a0"/>
        <w:rPr>
          <w:rtl/>
        </w:rPr>
      </w:pPr>
    </w:p>
    <w:p w14:paraId="7ADB1867" w14:textId="77777777" w:rsidR="00000000" w:rsidRDefault="00540457">
      <w:pPr>
        <w:pStyle w:val="a0"/>
        <w:rPr>
          <w:rFonts w:hint="cs"/>
          <w:rtl/>
        </w:rPr>
      </w:pPr>
      <w:r>
        <w:rPr>
          <w:rFonts w:hint="cs"/>
          <w:rtl/>
        </w:rPr>
        <w:t>בעד - 10, אין</w:t>
      </w:r>
      <w:r>
        <w:rPr>
          <w:rFonts w:hint="cs"/>
          <w:rtl/>
        </w:rPr>
        <w:t xml:space="preserve"> מתנגדים, אין נמנעים. איזו ועדה את מציעה, גברתי?</w:t>
      </w:r>
    </w:p>
    <w:p w14:paraId="42441470" w14:textId="77777777" w:rsidR="00000000" w:rsidRDefault="00540457">
      <w:pPr>
        <w:pStyle w:val="af0"/>
        <w:rPr>
          <w:rtl/>
        </w:rPr>
      </w:pPr>
      <w:r>
        <w:rPr>
          <w:rtl/>
        </w:rPr>
        <w:br/>
        <w:t>אילנה כהן (עם אחד):</w:t>
      </w:r>
    </w:p>
    <w:p w14:paraId="48D0F19E" w14:textId="77777777" w:rsidR="00000000" w:rsidRDefault="00540457">
      <w:pPr>
        <w:pStyle w:val="a0"/>
        <w:rPr>
          <w:rtl/>
        </w:rPr>
      </w:pPr>
    </w:p>
    <w:p w14:paraId="12D20794" w14:textId="77777777" w:rsidR="00000000" w:rsidRDefault="00540457">
      <w:pPr>
        <w:pStyle w:val="a0"/>
        <w:rPr>
          <w:rFonts w:hint="cs"/>
          <w:rtl/>
        </w:rPr>
      </w:pPr>
      <w:r>
        <w:rPr>
          <w:rFonts w:hint="cs"/>
          <w:rtl/>
        </w:rPr>
        <w:t xml:space="preserve">אני הצעתי - ועדת העבודה והרווחה. </w:t>
      </w:r>
    </w:p>
    <w:p w14:paraId="1E796FB1" w14:textId="77777777" w:rsidR="00000000" w:rsidRDefault="00540457">
      <w:pPr>
        <w:pStyle w:val="af1"/>
        <w:rPr>
          <w:rtl/>
        </w:rPr>
      </w:pPr>
      <w:r>
        <w:rPr>
          <w:rtl/>
        </w:rPr>
        <w:br/>
        <w:t>היו"ר יולי-יואל אדלשטיין:</w:t>
      </w:r>
    </w:p>
    <w:p w14:paraId="33BE923F" w14:textId="77777777" w:rsidR="00000000" w:rsidRDefault="00540457">
      <w:pPr>
        <w:pStyle w:val="a0"/>
        <w:rPr>
          <w:rtl/>
        </w:rPr>
      </w:pPr>
    </w:p>
    <w:p w14:paraId="30FD5686" w14:textId="77777777" w:rsidR="00000000" w:rsidRDefault="00540457">
      <w:pPr>
        <w:pStyle w:val="a0"/>
        <w:rPr>
          <w:rFonts w:hint="cs"/>
          <w:rtl/>
        </w:rPr>
      </w:pPr>
      <w:r>
        <w:rPr>
          <w:rFonts w:hint="cs"/>
          <w:rtl/>
        </w:rPr>
        <w:t>השר שטרית, ועדת העבודה והרווחה - מתאים?</w:t>
      </w:r>
    </w:p>
    <w:p w14:paraId="01ED3224" w14:textId="77777777" w:rsidR="00000000" w:rsidRDefault="00540457">
      <w:pPr>
        <w:pStyle w:val="af0"/>
        <w:rPr>
          <w:rtl/>
        </w:rPr>
      </w:pPr>
      <w:r>
        <w:rPr>
          <w:rtl/>
        </w:rPr>
        <w:br/>
        <w:t>השר מאיר שטרית:</w:t>
      </w:r>
    </w:p>
    <w:p w14:paraId="03A9524B" w14:textId="77777777" w:rsidR="00000000" w:rsidRDefault="00540457">
      <w:pPr>
        <w:pStyle w:val="a0"/>
        <w:rPr>
          <w:rtl/>
        </w:rPr>
      </w:pPr>
    </w:p>
    <w:p w14:paraId="11C6B81B" w14:textId="77777777" w:rsidR="00000000" w:rsidRDefault="00540457">
      <w:pPr>
        <w:pStyle w:val="a0"/>
        <w:rPr>
          <w:rFonts w:hint="cs"/>
          <w:rtl/>
        </w:rPr>
      </w:pPr>
      <w:r>
        <w:rPr>
          <w:rFonts w:hint="cs"/>
          <w:rtl/>
        </w:rPr>
        <w:t xml:space="preserve">אני הצעתי כספים. </w:t>
      </w:r>
    </w:p>
    <w:p w14:paraId="0F919867" w14:textId="77777777" w:rsidR="00000000" w:rsidRDefault="00540457">
      <w:pPr>
        <w:pStyle w:val="af1"/>
        <w:rPr>
          <w:rtl/>
        </w:rPr>
      </w:pPr>
      <w:r>
        <w:rPr>
          <w:rtl/>
        </w:rPr>
        <w:br/>
        <w:t>היו"ר יולי-יואל אדלשטיין:</w:t>
      </w:r>
    </w:p>
    <w:p w14:paraId="5F905F47" w14:textId="77777777" w:rsidR="00000000" w:rsidRDefault="00540457">
      <w:pPr>
        <w:pStyle w:val="a0"/>
        <w:rPr>
          <w:rtl/>
        </w:rPr>
      </w:pPr>
    </w:p>
    <w:p w14:paraId="40A3FD4C" w14:textId="77777777" w:rsidR="00000000" w:rsidRDefault="00540457">
      <w:pPr>
        <w:pStyle w:val="a0"/>
        <w:rPr>
          <w:rFonts w:hint="cs"/>
          <w:rtl/>
        </w:rPr>
      </w:pPr>
      <w:r>
        <w:rPr>
          <w:rFonts w:hint="cs"/>
          <w:rtl/>
        </w:rPr>
        <w:t xml:space="preserve">אתה הצעת כספים. אם </w:t>
      </w:r>
      <w:r>
        <w:rPr>
          <w:rFonts w:hint="cs"/>
          <w:rtl/>
        </w:rPr>
        <w:t>כן, ועדת הכנסת - - -</w:t>
      </w:r>
    </w:p>
    <w:p w14:paraId="6E392E50" w14:textId="77777777" w:rsidR="00000000" w:rsidRDefault="00540457">
      <w:pPr>
        <w:pStyle w:val="af0"/>
        <w:rPr>
          <w:rFonts w:hint="cs"/>
          <w:rtl/>
        </w:rPr>
      </w:pPr>
    </w:p>
    <w:p w14:paraId="22B2ADDF" w14:textId="77777777" w:rsidR="00000000" w:rsidRDefault="00540457">
      <w:pPr>
        <w:pStyle w:val="af0"/>
        <w:rPr>
          <w:rtl/>
        </w:rPr>
      </w:pPr>
      <w:r>
        <w:rPr>
          <w:rtl/>
        </w:rPr>
        <w:t>דוד טל (עם אחד):</w:t>
      </w:r>
    </w:p>
    <w:p w14:paraId="3BC512C3" w14:textId="77777777" w:rsidR="00000000" w:rsidRDefault="00540457">
      <w:pPr>
        <w:pStyle w:val="a0"/>
        <w:rPr>
          <w:rtl/>
        </w:rPr>
      </w:pPr>
    </w:p>
    <w:p w14:paraId="126D9903" w14:textId="77777777" w:rsidR="00000000" w:rsidRDefault="00540457">
      <w:pPr>
        <w:pStyle w:val="a0"/>
        <w:rPr>
          <w:rFonts w:hint="cs"/>
          <w:rtl/>
        </w:rPr>
      </w:pPr>
      <w:r>
        <w:rPr>
          <w:rFonts w:hint="cs"/>
          <w:rtl/>
        </w:rPr>
        <w:t xml:space="preserve">לא אכפת לו. </w:t>
      </w:r>
    </w:p>
    <w:p w14:paraId="1193B739" w14:textId="77777777" w:rsidR="00000000" w:rsidRDefault="00540457">
      <w:pPr>
        <w:pStyle w:val="af1"/>
        <w:rPr>
          <w:rtl/>
        </w:rPr>
      </w:pPr>
      <w:r>
        <w:rPr>
          <w:rtl/>
        </w:rPr>
        <w:br/>
        <w:t>היו"ר יולי-יואל אדלשטיין:</w:t>
      </w:r>
    </w:p>
    <w:p w14:paraId="6AE8C2D9" w14:textId="77777777" w:rsidR="00000000" w:rsidRDefault="00540457">
      <w:pPr>
        <w:pStyle w:val="a0"/>
        <w:rPr>
          <w:rtl/>
        </w:rPr>
      </w:pPr>
    </w:p>
    <w:p w14:paraId="7E87E10F" w14:textId="77777777" w:rsidR="00000000" w:rsidRDefault="00540457">
      <w:pPr>
        <w:pStyle w:val="a0"/>
        <w:rPr>
          <w:rFonts w:hint="cs"/>
          <w:rtl/>
        </w:rPr>
      </w:pPr>
      <w:r>
        <w:rPr>
          <w:rFonts w:hint="cs"/>
          <w:rtl/>
        </w:rPr>
        <w:t xml:space="preserve">אם אין הצעות אחרות, הדיון יתקיים בוועדת העבודה והרווחה של הכנסת. תודה רבה. </w:t>
      </w:r>
    </w:p>
    <w:p w14:paraId="3DD201BF" w14:textId="77777777" w:rsidR="00000000" w:rsidRDefault="00540457">
      <w:pPr>
        <w:pStyle w:val="a0"/>
        <w:rPr>
          <w:rFonts w:hint="cs"/>
          <w:rtl/>
        </w:rPr>
      </w:pPr>
      <w:r>
        <w:rPr>
          <w:rtl/>
        </w:rPr>
        <w:br/>
      </w:r>
      <w:r>
        <w:rPr>
          <w:rFonts w:hint="cs"/>
          <w:rtl/>
        </w:rPr>
        <w:tab/>
      </w:r>
    </w:p>
    <w:p w14:paraId="3C99DB9F" w14:textId="77777777" w:rsidR="00000000" w:rsidRDefault="00540457">
      <w:pPr>
        <w:pStyle w:val="a2"/>
        <w:rPr>
          <w:rtl/>
        </w:rPr>
      </w:pPr>
    </w:p>
    <w:p w14:paraId="758B376E" w14:textId="77777777" w:rsidR="00000000" w:rsidRDefault="00540457">
      <w:pPr>
        <w:pStyle w:val="a2"/>
        <w:rPr>
          <w:rtl/>
        </w:rPr>
      </w:pPr>
      <w:bookmarkStart w:id="500" w:name="CS18353FI0018353T03_12_2003_21_33_03"/>
      <w:bookmarkStart w:id="501" w:name="_Toc59448082"/>
      <w:bookmarkEnd w:id="500"/>
      <w:r>
        <w:rPr>
          <w:rtl/>
        </w:rPr>
        <w:t>שאילתות ותשובות</w:t>
      </w:r>
      <w:bookmarkEnd w:id="501"/>
      <w:r>
        <w:rPr>
          <w:rtl/>
        </w:rPr>
        <w:t xml:space="preserve"> </w:t>
      </w:r>
    </w:p>
    <w:p w14:paraId="78DA5A8A" w14:textId="77777777" w:rsidR="00000000" w:rsidRDefault="00540457">
      <w:pPr>
        <w:pStyle w:val="-0"/>
        <w:rPr>
          <w:rFonts w:hint="cs"/>
          <w:rtl/>
        </w:rPr>
      </w:pPr>
    </w:p>
    <w:p w14:paraId="6BD04968" w14:textId="77777777" w:rsidR="00000000" w:rsidRDefault="00540457">
      <w:pPr>
        <w:pStyle w:val="af1"/>
        <w:rPr>
          <w:rtl/>
        </w:rPr>
      </w:pPr>
      <w:r>
        <w:rPr>
          <w:rtl/>
        </w:rPr>
        <w:t>היו"ר יולי-יואל אדלשטיין:</w:t>
      </w:r>
    </w:p>
    <w:p w14:paraId="309CFC90" w14:textId="77777777" w:rsidR="00000000" w:rsidRDefault="00540457">
      <w:pPr>
        <w:pStyle w:val="a0"/>
        <w:rPr>
          <w:rtl/>
        </w:rPr>
      </w:pPr>
    </w:p>
    <w:p w14:paraId="1191FBCE" w14:textId="77777777" w:rsidR="00000000" w:rsidRDefault="00540457">
      <w:pPr>
        <w:pStyle w:val="a0"/>
        <w:rPr>
          <w:rFonts w:hint="cs"/>
          <w:rtl/>
        </w:rPr>
      </w:pPr>
      <w:r>
        <w:rPr>
          <w:rFonts w:hint="cs"/>
          <w:rtl/>
        </w:rPr>
        <w:t>אנחנו נעבור לנושא הבא, הלוא הוא שאילתות לשר הביטחו</w:t>
      </w:r>
      <w:r>
        <w:rPr>
          <w:rFonts w:hint="cs"/>
          <w:rtl/>
        </w:rPr>
        <w:t xml:space="preserve">ן, שישיב עליהן סגן שר הביטחון, חברנו חבר הכנסת זאב בוים. שאילתא מס' 410 - חבר הכנסת מתן וילנאי לא נמצא אתנו - לפרוטוקול. </w:t>
      </w:r>
    </w:p>
    <w:p w14:paraId="2875B8FF" w14:textId="77777777" w:rsidR="00000000" w:rsidRDefault="00540457">
      <w:pPr>
        <w:pStyle w:val="a1"/>
        <w:jc w:val="center"/>
        <w:rPr>
          <w:rtl/>
        </w:rPr>
      </w:pPr>
      <w:r>
        <w:rPr>
          <w:rtl/>
        </w:rPr>
        <w:br/>
      </w:r>
      <w:bookmarkStart w:id="502" w:name="CQ13833FI0013833T03_12_2003_17_58_32"/>
      <w:bookmarkStart w:id="503" w:name="_Toc59448083"/>
      <w:bookmarkEnd w:id="502"/>
      <w:r>
        <w:rPr>
          <w:rtl/>
        </w:rPr>
        <w:t>410. הקמת גדר ההפרדה</w:t>
      </w:r>
      <w:bookmarkEnd w:id="503"/>
    </w:p>
    <w:p w14:paraId="4746DA17" w14:textId="77777777" w:rsidR="00000000" w:rsidRDefault="00540457">
      <w:pPr>
        <w:pStyle w:val="a0"/>
        <w:rPr>
          <w:rtl/>
        </w:rPr>
      </w:pPr>
    </w:p>
    <w:p w14:paraId="04297AD4" w14:textId="77777777" w:rsidR="00000000" w:rsidRDefault="00540457">
      <w:pPr>
        <w:pStyle w:val="a0"/>
        <w:ind w:firstLine="0"/>
        <w:rPr>
          <w:bCs/>
          <w:u w:val="single"/>
        </w:rPr>
      </w:pPr>
      <w:bookmarkStart w:id="504" w:name="ESQ13833"/>
      <w:bookmarkStart w:id="505" w:name="TextBody8"/>
      <w:bookmarkEnd w:id="504"/>
      <w:r>
        <w:rPr>
          <w:bCs/>
          <w:u w:val="single"/>
          <w:rtl/>
        </w:rPr>
        <w:t>חבר</w:t>
      </w:r>
      <w:bookmarkEnd w:id="505"/>
      <w:r>
        <w:rPr>
          <w:rFonts w:hint="cs"/>
          <w:bCs/>
          <w:u w:val="single"/>
          <w:rtl/>
        </w:rPr>
        <w:t xml:space="preserve"> הכנסת </w:t>
      </w:r>
      <w:bookmarkStart w:id="506" w:name="TextBody2"/>
      <w:r>
        <w:rPr>
          <w:bCs/>
          <w:u w:val="single"/>
          <w:rtl/>
        </w:rPr>
        <w:t>מתן וילנאי</w:t>
      </w:r>
      <w:bookmarkEnd w:id="506"/>
      <w:r>
        <w:rPr>
          <w:rFonts w:hint="cs"/>
          <w:bCs/>
          <w:u w:val="single"/>
          <w:rtl/>
        </w:rPr>
        <w:t xml:space="preserve"> </w:t>
      </w:r>
      <w:bookmarkStart w:id="507" w:name="TextBody9"/>
      <w:r>
        <w:rPr>
          <w:bCs/>
          <w:u w:val="single"/>
          <w:rtl/>
        </w:rPr>
        <w:t>שאל</w:t>
      </w:r>
      <w:bookmarkEnd w:id="507"/>
      <w:r>
        <w:rPr>
          <w:rFonts w:hint="cs"/>
          <w:bCs/>
          <w:u w:val="single"/>
          <w:rtl/>
        </w:rPr>
        <w:t xml:space="preserve"> את</w:t>
      </w:r>
      <w:bookmarkStart w:id="508" w:name="TextBody12"/>
      <w:r>
        <w:rPr>
          <w:bCs/>
          <w:u w:val="single"/>
          <w:rtl/>
        </w:rPr>
        <w:t xml:space="preserve"> שר</w:t>
      </w:r>
      <w:bookmarkEnd w:id="508"/>
      <w:r>
        <w:rPr>
          <w:rFonts w:hint="cs"/>
          <w:bCs/>
          <w:u w:val="single"/>
          <w:rtl/>
        </w:rPr>
        <w:t xml:space="preserve"> </w:t>
      </w:r>
      <w:bookmarkStart w:id="509" w:name="GMGOVMINISTRYNAME"/>
      <w:r>
        <w:rPr>
          <w:bCs/>
          <w:u w:val="single"/>
          <w:rtl/>
        </w:rPr>
        <w:t>הביטחון</w:t>
      </w:r>
      <w:bookmarkEnd w:id="509"/>
    </w:p>
    <w:p w14:paraId="4659BBA8" w14:textId="77777777" w:rsidR="00000000" w:rsidRDefault="00540457">
      <w:pPr>
        <w:pStyle w:val="a0"/>
        <w:ind w:firstLine="720"/>
      </w:pPr>
      <w:bookmarkStart w:id="510" w:name="TextBody4"/>
      <w:r>
        <w:rPr>
          <w:rtl/>
        </w:rPr>
        <w:t>ביום ט"ז בתמוז התשס"ג (16 ביולי 2003):</w:t>
      </w:r>
      <w:bookmarkEnd w:id="510"/>
    </w:p>
    <w:p w14:paraId="7B80EF0C" w14:textId="77777777" w:rsidR="00000000" w:rsidRDefault="00540457">
      <w:pPr>
        <w:pStyle w:val="a0"/>
        <w:rPr>
          <w:rFonts w:hint="cs"/>
          <w:rtl/>
        </w:rPr>
      </w:pPr>
    </w:p>
    <w:p w14:paraId="1C5FA974" w14:textId="77777777" w:rsidR="00000000" w:rsidRDefault="00540457">
      <w:pPr>
        <w:pStyle w:val="a0"/>
        <w:rPr>
          <w:rFonts w:hint="cs"/>
          <w:rtl/>
        </w:rPr>
      </w:pPr>
    </w:p>
    <w:p w14:paraId="1CF497FE" w14:textId="77777777" w:rsidR="00000000" w:rsidRDefault="00540457">
      <w:pPr>
        <w:pStyle w:val="a0"/>
        <w:rPr>
          <w:rFonts w:hint="cs"/>
        </w:rPr>
      </w:pPr>
      <w:r>
        <w:rPr>
          <w:rFonts w:hint="cs"/>
          <w:rtl/>
        </w:rPr>
        <w:t xml:space="preserve">לדעתי, </w:t>
      </w:r>
      <w:r>
        <w:rPr>
          <w:rFonts w:hint="eastAsia"/>
          <w:rtl/>
        </w:rPr>
        <w:t>השלמת</w:t>
      </w:r>
      <w:r>
        <w:rPr>
          <w:rtl/>
        </w:rPr>
        <w:t xml:space="preserve"> הקמת גדר ההפרדה חי</w:t>
      </w:r>
      <w:r>
        <w:rPr>
          <w:rtl/>
        </w:rPr>
        <w:t xml:space="preserve">ונית להגנה על תושבי </w:t>
      </w:r>
      <w:r>
        <w:rPr>
          <w:rFonts w:hint="eastAsia"/>
          <w:rtl/>
        </w:rPr>
        <w:t>מדינת</w:t>
      </w:r>
      <w:r>
        <w:rPr>
          <w:rtl/>
        </w:rPr>
        <w:t xml:space="preserve"> ישראל</w:t>
      </w:r>
      <w:r>
        <w:rPr>
          <w:rFonts w:hint="cs"/>
          <w:rtl/>
        </w:rPr>
        <w:t>.</w:t>
      </w:r>
    </w:p>
    <w:p w14:paraId="6E779E5F" w14:textId="77777777" w:rsidR="00000000" w:rsidRDefault="00540457">
      <w:pPr>
        <w:pStyle w:val="a0"/>
        <w:rPr>
          <w:rFonts w:hint="cs"/>
        </w:rPr>
      </w:pPr>
    </w:p>
    <w:p w14:paraId="7E039E11" w14:textId="77777777" w:rsidR="00000000" w:rsidRDefault="00540457">
      <w:pPr>
        <w:pStyle w:val="a0"/>
      </w:pPr>
      <w:r>
        <w:rPr>
          <w:rFonts w:hint="cs"/>
          <w:rtl/>
        </w:rPr>
        <w:t>רצוני לשאול</w:t>
      </w:r>
      <w:r>
        <w:rPr>
          <w:rtl/>
        </w:rPr>
        <w:t>:</w:t>
      </w:r>
    </w:p>
    <w:p w14:paraId="6BD3E03E" w14:textId="77777777" w:rsidR="00000000" w:rsidRDefault="00540457">
      <w:pPr>
        <w:pStyle w:val="a0"/>
      </w:pPr>
    </w:p>
    <w:p w14:paraId="3A4EA448" w14:textId="77777777" w:rsidR="00000000" w:rsidRDefault="00540457">
      <w:pPr>
        <w:pStyle w:val="a0"/>
        <w:rPr>
          <w:rFonts w:hint="cs"/>
          <w:rtl/>
        </w:rPr>
      </w:pPr>
      <w:bookmarkStart w:id="511" w:name="TextBody5"/>
      <w:r>
        <w:rPr>
          <w:rFonts w:hint="cs"/>
          <w:rtl/>
        </w:rPr>
        <w:t xml:space="preserve">1. </w:t>
      </w:r>
      <w:r>
        <w:rPr>
          <w:rtl/>
        </w:rPr>
        <w:t>מה</w:t>
      </w:r>
      <w:r>
        <w:rPr>
          <w:rFonts w:hint="cs"/>
          <w:rtl/>
        </w:rPr>
        <w:t xml:space="preserve"> הוא</w:t>
      </w:r>
      <w:r>
        <w:rPr>
          <w:rtl/>
        </w:rPr>
        <w:t xml:space="preserve"> תוואי גדר</w:t>
      </w:r>
      <w:r>
        <w:rPr>
          <w:rFonts w:hint="cs"/>
          <w:rtl/>
        </w:rPr>
        <w:t xml:space="preserve"> ההפרדה,</w:t>
      </w:r>
      <w:r>
        <w:rPr>
          <w:rtl/>
        </w:rPr>
        <w:t xml:space="preserve"> </w:t>
      </w:r>
      <w:r>
        <w:rPr>
          <w:rFonts w:hint="cs"/>
          <w:rtl/>
        </w:rPr>
        <w:t>ו</w:t>
      </w:r>
      <w:r>
        <w:rPr>
          <w:rtl/>
        </w:rPr>
        <w:t xml:space="preserve">האם </w:t>
      </w:r>
      <w:r>
        <w:rPr>
          <w:rFonts w:hint="cs"/>
          <w:rtl/>
        </w:rPr>
        <w:t xml:space="preserve">היא מקיפה את </w:t>
      </w:r>
      <w:r>
        <w:rPr>
          <w:rtl/>
        </w:rPr>
        <w:t>היישובים אריאל ושב</w:t>
      </w:r>
      <w:r>
        <w:rPr>
          <w:rFonts w:hint="cs"/>
          <w:rtl/>
        </w:rPr>
        <w:t>י-</w:t>
      </w:r>
      <w:r>
        <w:rPr>
          <w:rtl/>
        </w:rPr>
        <w:t>שומרון</w:t>
      </w:r>
      <w:r>
        <w:rPr>
          <w:rFonts w:hint="cs"/>
          <w:rtl/>
        </w:rPr>
        <w:t>?</w:t>
      </w:r>
    </w:p>
    <w:p w14:paraId="76013E70" w14:textId="77777777" w:rsidR="00000000" w:rsidRDefault="00540457">
      <w:pPr>
        <w:pStyle w:val="a0"/>
        <w:rPr>
          <w:rtl/>
        </w:rPr>
      </w:pPr>
    </w:p>
    <w:p w14:paraId="28C53830" w14:textId="77777777" w:rsidR="00000000" w:rsidRDefault="00540457">
      <w:pPr>
        <w:pStyle w:val="a0"/>
        <w:rPr>
          <w:rFonts w:hint="cs"/>
          <w:rtl/>
        </w:rPr>
      </w:pPr>
      <w:r>
        <w:rPr>
          <w:rFonts w:hint="cs"/>
          <w:rtl/>
        </w:rPr>
        <w:t xml:space="preserve">2. </w:t>
      </w:r>
      <w:r>
        <w:rPr>
          <w:rtl/>
        </w:rPr>
        <w:t xml:space="preserve">מה </w:t>
      </w:r>
      <w:r>
        <w:rPr>
          <w:rFonts w:hint="cs"/>
          <w:rtl/>
        </w:rPr>
        <w:t xml:space="preserve">היא </w:t>
      </w:r>
      <w:r>
        <w:rPr>
          <w:rtl/>
        </w:rPr>
        <w:t>העלות הכספית של הקפת אריאל ושבי</w:t>
      </w:r>
      <w:r>
        <w:rPr>
          <w:rFonts w:hint="cs"/>
          <w:rtl/>
        </w:rPr>
        <w:t>-</w:t>
      </w:r>
      <w:r>
        <w:rPr>
          <w:rtl/>
        </w:rPr>
        <w:t>שומרון</w:t>
      </w:r>
      <w:r>
        <w:rPr>
          <w:rFonts w:hint="cs"/>
          <w:rtl/>
        </w:rPr>
        <w:t>,</w:t>
      </w:r>
      <w:r>
        <w:rPr>
          <w:rtl/>
        </w:rPr>
        <w:t xml:space="preserve"> וכמה זמן </w:t>
      </w:r>
      <w:r>
        <w:rPr>
          <w:rFonts w:hint="cs"/>
          <w:rtl/>
        </w:rPr>
        <w:t>נוסף יידרש כדי לעשות זאת?</w:t>
      </w:r>
      <w:r>
        <w:rPr>
          <w:rtl/>
        </w:rPr>
        <w:t xml:space="preserve"> </w:t>
      </w:r>
    </w:p>
    <w:p w14:paraId="310959B0" w14:textId="77777777" w:rsidR="00000000" w:rsidRDefault="00540457">
      <w:pPr>
        <w:pStyle w:val="a0"/>
        <w:rPr>
          <w:rFonts w:hint="cs"/>
          <w:rtl/>
        </w:rPr>
      </w:pPr>
    </w:p>
    <w:p w14:paraId="4EC27D05" w14:textId="77777777" w:rsidR="00000000" w:rsidRDefault="00540457">
      <w:pPr>
        <w:pStyle w:val="a0"/>
        <w:rPr>
          <w:rFonts w:hint="cs"/>
          <w:rtl/>
        </w:rPr>
      </w:pPr>
      <w:r>
        <w:rPr>
          <w:rFonts w:hint="cs"/>
          <w:rtl/>
        </w:rPr>
        <w:t xml:space="preserve">3. </w:t>
      </w:r>
      <w:r>
        <w:rPr>
          <w:rtl/>
        </w:rPr>
        <w:t>מה</w:t>
      </w:r>
      <w:r>
        <w:rPr>
          <w:rFonts w:hint="cs"/>
          <w:rtl/>
        </w:rPr>
        <w:t xml:space="preserve"> היא</w:t>
      </w:r>
      <w:r>
        <w:rPr>
          <w:rtl/>
        </w:rPr>
        <w:t xml:space="preserve"> תוכנית העבודה להקמת הגדר </w:t>
      </w:r>
      <w:r>
        <w:rPr>
          <w:rFonts w:hint="cs"/>
          <w:rtl/>
        </w:rPr>
        <w:t>על-פי</w:t>
      </w:r>
      <w:r>
        <w:rPr>
          <w:rtl/>
        </w:rPr>
        <w:t xml:space="preserve"> לוחות</w:t>
      </w:r>
      <w:r>
        <w:rPr>
          <w:rtl/>
        </w:rPr>
        <w:t xml:space="preserve"> זמנים ומקטעים</w:t>
      </w:r>
      <w:r>
        <w:rPr>
          <w:rFonts w:hint="cs"/>
          <w:rtl/>
        </w:rPr>
        <w:t>?</w:t>
      </w:r>
    </w:p>
    <w:bookmarkEnd w:id="511"/>
    <w:p w14:paraId="1642F89E" w14:textId="77777777" w:rsidR="00000000" w:rsidRDefault="00540457">
      <w:pPr>
        <w:pStyle w:val="a0"/>
        <w:rPr>
          <w:rFonts w:hint="cs"/>
          <w:b/>
          <w:bCs/>
          <w:u w:val="single"/>
          <w:rtl/>
        </w:rPr>
      </w:pPr>
      <w:r>
        <w:rPr>
          <w:rFonts w:hint="cs"/>
          <w:rtl/>
        </w:rPr>
        <w:br/>
      </w:r>
      <w:r>
        <w:rPr>
          <w:rFonts w:hint="cs"/>
          <w:b/>
          <w:bCs/>
          <w:u w:val="single"/>
          <w:rtl/>
        </w:rPr>
        <w:t>תשובת סגן שר הביטחון זאב בוים:</w:t>
      </w:r>
    </w:p>
    <w:p w14:paraId="22488A09" w14:textId="77777777" w:rsidR="00000000" w:rsidRDefault="00540457">
      <w:pPr>
        <w:pStyle w:val="a0"/>
        <w:ind w:firstLine="0"/>
        <w:rPr>
          <w:rFonts w:hint="cs"/>
          <w:b/>
          <w:rtl/>
        </w:rPr>
      </w:pPr>
      <w:r>
        <w:rPr>
          <w:rFonts w:hint="cs"/>
          <w:b/>
          <w:rtl/>
        </w:rPr>
        <w:t>(לא נקראה, נמסרה לפרוטוקול)</w:t>
      </w:r>
    </w:p>
    <w:p w14:paraId="53E43D6E" w14:textId="77777777" w:rsidR="00000000" w:rsidRDefault="00540457">
      <w:pPr>
        <w:pStyle w:val="a0"/>
        <w:rPr>
          <w:rFonts w:hint="cs"/>
          <w:b/>
          <w:rtl/>
        </w:rPr>
      </w:pPr>
    </w:p>
    <w:p w14:paraId="76158DB5" w14:textId="77777777" w:rsidR="00000000" w:rsidRDefault="00540457">
      <w:pPr>
        <w:pStyle w:val="a0"/>
        <w:rPr>
          <w:rFonts w:hint="cs"/>
          <w:b/>
          <w:rtl/>
        </w:rPr>
      </w:pPr>
      <w:r>
        <w:rPr>
          <w:rFonts w:hint="cs"/>
          <w:b/>
          <w:rtl/>
        </w:rPr>
        <w:t>1. תוואי מכשול ההפרדה מאלקנה ודרומה מאושר על-ידי ראש הממשלה ושר הביטחון. הממשלה אישרה אותו ביום 1 באוקטובר 2003. אישור זה כלל את התוואי המקיף את אריאל וקרני-שומרון, אבל לא את שבי-</w:t>
      </w:r>
      <w:r>
        <w:rPr>
          <w:rFonts w:hint="cs"/>
          <w:b/>
          <w:rtl/>
        </w:rPr>
        <w:t>שומרון, שאינה כלולה בגדר.</w:t>
      </w:r>
    </w:p>
    <w:p w14:paraId="33EA5669" w14:textId="77777777" w:rsidR="00000000" w:rsidRDefault="00540457">
      <w:pPr>
        <w:pStyle w:val="a0"/>
        <w:rPr>
          <w:rFonts w:hint="cs"/>
          <w:b/>
          <w:rtl/>
        </w:rPr>
      </w:pPr>
    </w:p>
    <w:p w14:paraId="4001C526" w14:textId="77777777" w:rsidR="00000000" w:rsidRDefault="00540457">
      <w:pPr>
        <w:pStyle w:val="a0"/>
        <w:rPr>
          <w:rFonts w:hint="cs"/>
          <w:b/>
          <w:rtl/>
        </w:rPr>
      </w:pPr>
      <w:r>
        <w:rPr>
          <w:rFonts w:hint="cs"/>
          <w:b/>
          <w:rtl/>
        </w:rPr>
        <w:t>2. העלות המשוערת לתוספת זו של תא השטח אריאל, קרני-שומרון, קדומים ועמנואל היא מיליארד ש"ח - לפי תחשיב של 100 קילומטר כפול 10 מיליוני ש"ח לקילומטר.</w:t>
      </w:r>
    </w:p>
    <w:p w14:paraId="1EF515D4" w14:textId="77777777" w:rsidR="00000000" w:rsidRDefault="00540457">
      <w:pPr>
        <w:pStyle w:val="a0"/>
        <w:rPr>
          <w:rFonts w:hint="cs"/>
          <w:b/>
          <w:rtl/>
        </w:rPr>
      </w:pPr>
    </w:p>
    <w:p w14:paraId="3B532362" w14:textId="77777777" w:rsidR="00000000" w:rsidRDefault="00540457">
      <w:pPr>
        <w:pStyle w:val="a0"/>
        <w:rPr>
          <w:rFonts w:hint="cs"/>
          <w:b/>
          <w:rtl/>
        </w:rPr>
      </w:pPr>
      <w:r>
        <w:rPr>
          <w:rFonts w:hint="cs"/>
          <w:b/>
          <w:rtl/>
        </w:rPr>
        <w:t>בשלב ראשון סוכם בתיאום עם האמריקנים שלא יהיה רצף בגדר, והמיגון של אריאל ובנותיה יי</w:t>
      </w:r>
      <w:r>
        <w:rPr>
          <w:rFonts w:hint="cs"/>
          <w:b/>
          <w:rtl/>
        </w:rPr>
        <w:t>עשה בשלב זה כמיגון היקפי, בתא שטח זה בלבד.</w:t>
      </w:r>
    </w:p>
    <w:p w14:paraId="7F81375F" w14:textId="77777777" w:rsidR="00000000" w:rsidRDefault="00540457">
      <w:pPr>
        <w:pStyle w:val="a0"/>
        <w:rPr>
          <w:rFonts w:hint="cs"/>
          <w:b/>
          <w:rtl/>
        </w:rPr>
      </w:pPr>
    </w:p>
    <w:p w14:paraId="1B363060" w14:textId="77777777" w:rsidR="00000000" w:rsidRDefault="00540457">
      <w:pPr>
        <w:pStyle w:val="a0"/>
        <w:rPr>
          <w:rFonts w:hint="cs"/>
          <w:b/>
          <w:rtl/>
        </w:rPr>
      </w:pPr>
      <w:r>
        <w:rPr>
          <w:rFonts w:hint="cs"/>
          <w:b/>
          <w:rtl/>
        </w:rPr>
        <w:t>ככלל, קטעים שונים על תוואי המכשול מבוצעים במקביל, ולפיכך אין בביצוע קטע זה כדי לעכב את סיום הקמת המכשול כולו.</w:t>
      </w:r>
    </w:p>
    <w:p w14:paraId="08EA85E8" w14:textId="77777777" w:rsidR="00000000" w:rsidRDefault="00540457">
      <w:pPr>
        <w:pStyle w:val="a0"/>
        <w:rPr>
          <w:rFonts w:hint="cs"/>
          <w:b/>
          <w:rtl/>
        </w:rPr>
      </w:pPr>
    </w:p>
    <w:p w14:paraId="281FBD25" w14:textId="77777777" w:rsidR="00000000" w:rsidRDefault="00540457">
      <w:pPr>
        <w:pStyle w:val="a0"/>
        <w:rPr>
          <w:rFonts w:hint="cs"/>
          <w:b/>
          <w:rtl/>
        </w:rPr>
      </w:pPr>
      <w:r>
        <w:rPr>
          <w:rFonts w:hint="cs"/>
          <w:b/>
          <w:rtl/>
        </w:rPr>
        <w:t>3. הקמת מכשול התפר המתוכנן מאלקנה ועד דרום ירושלים - שלב ג' - צפויה להסתיים עד סוף 2004. סיום הקמת מכ</w:t>
      </w:r>
      <w:r>
        <w:rPr>
          <w:rFonts w:hint="cs"/>
          <w:b/>
          <w:rtl/>
        </w:rPr>
        <w:t>שול התפר עד שלב ד' צפוי להתבצע עד סוף קיץ שנת 2005, כל זאת בכפוף למתן האישורים הפרלמנטריים, המשפטיים והתקציביים.</w:t>
      </w:r>
    </w:p>
    <w:p w14:paraId="64A80031" w14:textId="77777777" w:rsidR="00000000" w:rsidRDefault="00540457">
      <w:pPr>
        <w:pStyle w:val="af1"/>
        <w:rPr>
          <w:rtl/>
        </w:rPr>
      </w:pPr>
      <w:r>
        <w:rPr>
          <w:rtl/>
        </w:rPr>
        <w:br/>
        <w:t>היו"ר יולי-יואל אדלשטיין:</w:t>
      </w:r>
    </w:p>
    <w:p w14:paraId="1C1C4A25" w14:textId="77777777" w:rsidR="00000000" w:rsidRDefault="00540457">
      <w:pPr>
        <w:pStyle w:val="a0"/>
        <w:rPr>
          <w:rtl/>
        </w:rPr>
      </w:pPr>
    </w:p>
    <w:p w14:paraId="045527F7" w14:textId="77777777" w:rsidR="00000000" w:rsidRDefault="00540457">
      <w:pPr>
        <w:pStyle w:val="a0"/>
        <w:rPr>
          <w:rFonts w:hint="cs"/>
          <w:rtl/>
        </w:rPr>
      </w:pPr>
      <w:r>
        <w:rPr>
          <w:rFonts w:hint="cs"/>
          <w:rtl/>
        </w:rPr>
        <w:t xml:space="preserve">שאילתא מס' 627 - חבר הכנסת משולם נהרי לא נוכח - לפרוטוקול. </w:t>
      </w:r>
    </w:p>
    <w:p w14:paraId="51EADCE3" w14:textId="77777777" w:rsidR="00000000" w:rsidRDefault="00540457">
      <w:pPr>
        <w:pStyle w:val="a1"/>
        <w:jc w:val="center"/>
        <w:rPr>
          <w:rtl/>
        </w:rPr>
      </w:pPr>
      <w:r>
        <w:rPr>
          <w:rtl/>
        </w:rPr>
        <w:br/>
      </w:r>
      <w:bookmarkStart w:id="512" w:name="CQ16078FI0016078T03_12_2003_18_00_40"/>
      <w:bookmarkStart w:id="513" w:name="_Toc59448084"/>
      <w:bookmarkEnd w:id="512"/>
      <w:r>
        <w:rPr>
          <w:rtl/>
        </w:rPr>
        <w:t>627. חילול קבר יהושע בן</w:t>
      </w:r>
      <w:r>
        <w:rPr>
          <w:rFonts w:hint="cs"/>
          <w:rtl/>
        </w:rPr>
        <w:t xml:space="preserve"> </w:t>
      </w:r>
      <w:r>
        <w:rPr>
          <w:rtl/>
        </w:rPr>
        <w:t>נון בכפל-חאר</w:t>
      </w:r>
      <w:r>
        <w:rPr>
          <w:rFonts w:hint="cs"/>
          <w:rtl/>
        </w:rPr>
        <w:t>ת'</w:t>
      </w:r>
      <w:bookmarkEnd w:id="513"/>
    </w:p>
    <w:p w14:paraId="3A28C61C" w14:textId="77777777" w:rsidR="00000000" w:rsidRDefault="00540457">
      <w:pPr>
        <w:pStyle w:val="a0"/>
        <w:rPr>
          <w:rtl/>
        </w:rPr>
      </w:pPr>
    </w:p>
    <w:p w14:paraId="4944EB40" w14:textId="77777777" w:rsidR="00000000" w:rsidRDefault="00540457">
      <w:pPr>
        <w:pStyle w:val="a0"/>
        <w:ind w:firstLine="0"/>
        <w:rPr>
          <w:bCs/>
          <w:u w:val="single"/>
        </w:rPr>
      </w:pPr>
      <w:bookmarkStart w:id="514" w:name="ESQ16078"/>
      <w:bookmarkEnd w:id="514"/>
      <w:r>
        <w:rPr>
          <w:bCs/>
          <w:u w:val="single"/>
          <w:rtl/>
        </w:rPr>
        <w:t>חבר</w:t>
      </w:r>
      <w:r>
        <w:rPr>
          <w:rFonts w:hint="cs"/>
          <w:bCs/>
          <w:u w:val="single"/>
          <w:rtl/>
        </w:rPr>
        <w:t xml:space="preserve"> הכנסת </w:t>
      </w:r>
      <w:r>
        <w:rPr>
          <w:bCs/>
          <w:u w:val="single"/>
          <w:rtl/>
        </w:rPr>
        <w:t>משול</w:t>
      </w:r>
      <w:r>
        <w:rPr>
          <w:bCs/>
          <w:u w:val="single"/>
          <w:rtl/>
        </w:rPr>
        <w:t>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401D03C" w14:textId="77777777" w:rsidR="00000000" w:rsidRDefault="00540457">
      <w:pPr>
        <w:pStyle w:val="a0"/>
        <w:ind w:firstLine="720"/>
      </w:pPr>
      <w:r>
        <w:rPr>
          <w:rtl/>
        </w:rPr>
        <w:t>ביום ג' בחשוון התשס"ד (29 באוקטובר 2003):</w:t>
      </w:r>
    </w:p>
    <w:p w14:paraId="049E93C6" w14:textId="77777777" w:rsidR="00000000" w:rsidRDefault="00540457">
      <w:pPr>
        <w:pStyle w:val="a0"/>
        <w:rPr>
          <w:rFonts w:hint="cs"/>
          <w:rtl/>
        </w:rPr>
      </w:pPr>
    </w:p>
    <w:p w14:paraId="5297BDB7" w14:textId="77777777" w:rsidR="00000000" w:rsidRDefault="00540457">
      <w:pPr>
        <w:pStyle w:val="a0"/>
        <w:rPr>
          <w:rFonts w:hint="cs"/>
        </w:rPr>
      </w:pPr>
    </w:p>
    <w:p w14:paraId="2255E475" w14:textId="77777777" w:rsidR="00000000" w:rsidRDefault="00540457">
      <w:pPr>
        <w:pStyle w:val="a0"/>
        <w:ind w:firstLine="720"/>
        <w:rPr>
          <w:rFonts w:hint="cs"/>
        </w:rPr>
      </w:pPr>
      <w:bookmarkStart w:id="515" w:name="TextBody3"/>
      <w:r>
        <w:rPr>
          <w:rFonts w:hint="cs"/>
          <w:rtl/>
        </w:rPr>
        <w:t xml:space="preserve">פורסם ב"משפחה" מיום ל' באב התשס"ג, 28 באוגוסט 2003, כי חולל </w:t>
      </w:r>
      <w:r>
        <w:rPr>
          <w:rtl/>
        </w:rPr>
        <w:t>קבר יהושע בן</w:t>
      </w:r>
      <w:r>
        <w:rPr>
          <w:rFonts w:hint="cs"/>
          <w:rtl/>
        </w:rPr>
        <w:t xml:space="preserve"> </w:t>
      </w:r>
      <w:r>
        <w:rPr>
          <w:rtl/>
        </w:rPr>
        <w:t>נון. קברו של כלב בן</w:t>
      </w:r>
      <w:r>
        <w:rPr>
          <w:rFonts w:hint="cs"/>
          <w:rtl/>
        </w:rPr>
        <w:t xml:space="preserve"> </w:t>
      </w:r>
      <w:r>
        <w:rPr>
          <w:rtl/>
        </w:rPr>
        <w:t>יפונה</w:t>
      </w:r>
      <w:r>
        <w:rPr>
          <w:rFonts w:hint="cs"/>
          <w:rtl/>
        </w:rPr>
        <w:t>,</w:t>
      </w:r>
      <w:r>
        <w:rPr>
          <w:rtl/>
        </w:rPr>
        <w:t xml:space="preserve"> </w:t>
      </w:r>
      <w:r>
        <w:rPr>
          <w:rFonts w:hint="cs"/>
          <w:rtl/>
        </w:rPr>
        <w:t>ה</w:t>
      </w:r>
      <w:r>
        <w:rPr>
          <w:rtl/>
        </w:rPr>
        <w:t>קדוש גם לערבים</w:t>
      </w:r>
      <w:r>
        <w:rPr>
          <w:rFonts w:hint="cs"/>
          <w:rtl/>
        </w:rPr>
        <w:t>,</w:t>
      </w:r>
      <w:r>
        <w:rPr>
          <w:rtl/>
        </w:rPr>
        <w:t xml:space="preserve"> לא חולל</w:t>
      </w:r>
      <w:r>
        <w:rPr>
          <w:rFonts w:hint="cs"/>
          <w:rtl/>
        </w:rPr>
        <w:t>,</w:t>
      </w:r>
      <w:r>
        <w:rPr>
          <w:rtl/>
        </w:rPr>
        <w:t xml:space="preserve"> אבל הסממנים היהודי</w:t>
      </w:r>
      <w:r>
        <w:rPr>
          <w:rFonts w:hint="cs"/>
          <w:rtl/>
        </w:rPr>
        <w:t>י</w:t>
      </w:r>
      <w:r>
        <w:rPr>
          <w:rtl/>
        </w:rPr>
        <w:t>ם נ</w:t>
      </w:r>
      <w:r>
        <w:rPr>
          <w:rFonts w:hint="cs"/>
          <w:rtl/>
        </w:rPr>
        <w:t>י</w:t>
      </w:r>
      <w:r>
        <w:rPr>
          <w:rtl/>
        </w:rPr>
        <w:t xml:space="preserve">טלו ממנו. </w:t>
      </w:r>
      <w:bookmarkEnd w:id="515"/>
      <w:r>
        <w:rPr>
          <w:rFonts w:hint="cs"/>
          <w:rtl/>
        </w:rPr>
        <w:t>קברים אלה נמצאים בכפר כפל-חא</w:t>
      </w:r>
      <w:r>
        <w:rPr>
          <w:rFonts w:hint="cs"/>
          <w:rtl/>
        </w:rPr>
        <w:t>רת' שבשומרון.</w:t>
      </w:r>
    </w:p>
    <w:p w14:paraId="542A2136" w14:textId="77777777" w:rsidR="00000000" w:rsidRDefault="00540457">
      <w:pPr>
        <w:pStyle w:val="a0"/>
        <w:ind w:firstLine="720"/>
        <w:rPr>
          <w:rFonts w:hint="cs"/>
          <w:rtl/>
        </w:rPr>
      </w:pPr>
    </w:p>
    <w:p w14:paraId="6F49041C" w14:textId="77777777" w:rsidR="00000000" w:rsidRDefault="00540457">
      <w:pPr>
        <w:pStyle w:val="a0"/>
        <w:ind w:firstLine="720"/>
      </w:pPr>
      <w:r>
        <w:rPr>
          <w:rFonts w:hint="cs"/>
          <w:rtl/>
        </w:rPr>
        <w:t>רצוני לשאול</w:t>
      </w:r>
      <w:r>
        <w:rPr>
          <w:rtl/>
        </w:rPr>
        <w:t>:</w:t>
      </w:r>
    </w:p>
    <w:p w14:paraId="5F2F8ACD" w14:textId="77777777" w:rsidR="00000000" w:rsidRDefault="00540457">
      <w:pPr>
        <w:pStyle w:val="a0"/>
        <w:ind w:firstLine="720"/>
        <w:rPr>
          <w:rFonts w:hint="cs"/>
          <w:rtl/>
        </w:rPr>
      </w:pPr>
    </w:p>
    <w:p w14:paraId="3DECB237" w14:textId="77777777" w:rsidR="00000000" w:rsidRDefault="00540457">
      <w:pPr>
        <w:pStyle w:val="a0"/>
        <w:ind w:firstLine="720"/>
        <w:rPr>
          <w:rFonts w:hint="cs"/>
          <w:rtl/>
        </w:rPr>
      </w:pPr>
      <w:r>
        <w:rPr>
          <w:rFonts w:hint="cs"/>
          <w:rtl/>
        </w:rPr>
        <w:t xml:space="preserve">1. האם הידיעות נכונות? </w:t>
      </w:r>
    </w:p>
    <w:p w14:paraId="3C7DB65B" w14:textId="77777777" w:rsidR="00000000" w:rsidRDefault="00540457">
      <w:pPr>
        <w:pStyle w:val="a0"/>
        <w:ind w:firstLine="720"/>
        <w:rPr>
          <w:rFonts w:hint="cs"/>
        </w:rPr>
      </w:pPr>
    </w:p>
    <w:p w14:paraId="3DC99AC0" w14:textId="77777777" w:rsidR="00000000" w:rsidRDefault="00540457">
      <w:pPr>
        <w:pStyle w:val="a0"/>
        <w:ind w:firstLine="720"/>
        <w:rPr>
          <w:rtl/>
        </w:rPr>
      </w:pPr>
      <w:r>
        <w:rPr>
          <w:rFonts w:hint="cs"/>
          <w:rtl/>
        </w:rPr>
        <w:t xml:space="preserve">2. אם כן </w:t>
      </w:r>
      <w:r>
        <w:rPr>
          <w:rtl/>
        </w:rPr>
        <w:t>–</w:t>
      </w:r>
      <w:r>
        <w:rPr>
          <w:rFonts w:hint="cs"/>
          <w:rtl/>
        </w:rPr>
        <w:t xml:space="preserve"> מה עושה משרדך כדי</w:t>
      </w:r>
      <w:r>
        <w:rPr>
          <w:rtl/>
        </w:rPr>
        <w:t xml:space="preserve"> לשמור על אתרים אלו?</w:t>
      </w:r>
    </w:p>
    <w:p w14:paraId="7A427B7B" w14:textId="77777777" w:rsidR="00000000" w:rsidRDefault="00540457">
      <w:pPr>
        <w:pStyle w:val="a0"/>
        <w:ind w:firstLine="720"/>
        <w:rPr>
          <w:rtl/>
        </w:rPr>
      </w:pPr>
    </w:p>
    <w:p w14:paraId="638825AD" w14:textId="77777777" w:rsidR="00000000" w:rsidRDefault="00540457">
      <w:pPr>
        <w:pStyle w:val="a0"/>
        <w:ind w:firstLine="720"/>
        <w:rPr>
          <w:rFonts w:hint="cs"/>
          <w:rtl/>
        </w:rPr>
      </w:pPr>
      <w:r>
        <w:rPr>
          <w:rFonts w:hint="cs"/>
          <w:rtl/>
        </w:rPr>
        <w:t xml:space="preserve">3. </w:t>
      </w:r>
      <w:r>
        <w:rPr>
          <w:rtl/>
        </w:rPr>
        <w:t>מה ייעשה לגבי המקרים האמורים?</w:t>
      </w:r>
    </w:p>
    <w:p w14:paraId="791A51C2" w14:textId="77777777" w:rsidR="00000000" w:rsidRDefault="00540457">
      <w:pPr>
        <w:pStyle w:val="a0"/>
        <w:rPr>
          <w:rFonts w:hint="cs"/>
          <w:rtl/>
        </w:rPr>
      </w:pPr>
    </w:p>
    <w:p w14:paraId="01BF7F9C" w14:textId="77777777" w:rsidR="00000000" w:rsidRDefault="00540457">
      <w:pPr>
        <w:pStyle w:val="a0"/>
        <w:rPr>
          <w:rFonts w:hint="cs"/>
          <w:bCs/>
          <w:u w:val="single"/>
          <w:rtl/>
        </w:rPr>
      </w:pPr>
      <w:r>
        <w:rPr>
          <w:rtl/>
        </w:rPr>
        <w:br/>
      </w:r>
      <w:r>
        <w:rPr>
          <w:rFonts w:hint="cs"/>
          <w:b/>
          <w:bCs/>
          <w:u w:val="single"/>
          <w:rtl/>
        </w:rPr>
        <w:t>תשובת</w:t>
      </w:r>
      <w:r>
        <w:rPr>
          <w:rFonts w:hint="cs"/>
          <w:bCs/>
          <w:u w:val="single"/>
          <w:rtl/>
        </w:rPr>
        <w:t xml:space="preserve"> סגן שר הביטחון זאב בוים:</w:t>
      </w:r>
    </w:p>
    <w:p w14:paraId="2A8F282A" w14:textId="77777777" w:rsidR="00000000" w:rsidRDefault="00540457">
      <w:pPr>
        <w:pStyle w:val="a0"/>
        <w:ind w:firstLine="0"/>
        <w:rPr>
          <w:rFonts w:hint="cs"/>
          <w:rtl/>
        </w:rPr>
      </w:pPr>
      <w:r>
        <w:rPr>
          <w:rFonts w:hint="cs"/>
          <w:rtl/>
        </w:rPr>
        <w:t>(לא נקראה, נמסרה לפרוטוקול)</w:t>
      </w:r>
    </w:p>
    <w:p w14:paraId="51049858" w14:textId="77777777" w:rsidR="00000000" w:rsidRDefault="00540457">
      <w:pPr>
        <w:pStyle w:val="a0"/>
        <w:rPr>
          <w:rFonts w:hint="cs"/>
          <w:rtl/>
        </w:rPr>
      </w:pPr>
    </w:p>
    <w:p w14:paraId="38554495" w14:textId="77777777" w:rsidR="00000000" w:rsidRDefault="00540457">
      <w:pPr>
        <w:pStyle w:val="a0"/>
        <w:rPr>
          <w:rFonts w:hint="cs"/>
          <w:rtl/>
        </w:rPr>
      </w:pPr>
      <w:r>
        <w:rPr>
          <w:rFonts w:hint="cs"/>
          <w:rtl/>
        </w:rPr>
        <w:t>1. אכן, אירע מקרה של חילול קבר יהושע בן נון על-ידי פלסטינ</w:t>
      </w:r>
      <w:r>
        <w:rPr>
          <w:rFonts w:hint="cs"/>
          <w:rtl/>
        </w:rPr>
        <w:t>ים תושבי כפר כפל-חארת'.</w:t>
      </w:r>
    </w:p>
    <w:p w14:paraId="3A34CF16" w14:textId="77777777" w:rsidR="00000000" w:rsidRDefault="00540457">
      <w:pPr>
        <w:pStyle w:val="a0"/>
        <w:rPr>
          <w:rFonts w:hint="cs"/>
          <w:rtl/>
        </w:rPr>
      </w:pPr>
    </w:p>
    <w:p w14:paraId="16F9595C" w14:textId="77777777" w:rsidR="00000000" w:rsidRDefault="00540457">
      <w:pPr>
        <w:pStyle w:val="a0"/>
        <w:rPr>
          <w:rFonts w:hint="cs"/>
          <w:rtl/>
        </w:rPr>
      </w:pPr>
      <w:r>
        <w:rPr>
          <w:rFonts w:hint="cs"/>
          <w:rtl/>
        </w:rPr>
        <w:t>2-3. רמת"ק - ראש מפקדת תיאום וקישור - קלקיליה העביר מסר חמור הן לראש העירייה והן למינהל הקישור הפלסטיני בדבר שמירה וכיבוד מקומות קדושים.</w:t>
      </w:r>
    </w:p>
    <w:p w14:paraId="76E5D424" w14:textId="77777777" w:rsidR="00000000" w:rsidRDefault="00540457">
      <w:pPr>
        <w:pStyle w:val="a0"/>
        <w:rPr>
          <w:rFonts w:hint="cs"/>
          <w:rtl/>
        </w:rPr>
      </w:pPr>
    </w:p>
    <w:p w14:paraId="6A087258" w14:textId="77777777" w:rsidR="00000000" w:rsidRDefault="00540457">
      <w:pPr>
        <w:pStyle w:val="a0"/>
        <w:rPr>
          <w:rFonts w:hint="cs"/>
          <w:rtl/>
        </w:rPr>
      </w:pPr>
      <w:r>
        <w:rPr>
          <w:rFonts w:hint="cs"/>
          <w:rtl/>
        </w:rPr>
        <w:t>בתאריך 30 באוגוסט ביקרו נציגי צה"ל והמינהל האזרחי באתר וגילו כי תושבי הכפר כפל-חארת' ביצעו שי</w:t>
      </w:r>
      <w:r>
        <w:rPr>
          <w:rFonts w:hint="cs"/>
          <w:rtl/>
        </w:rPr>
        <w:t>פוץ הכולל צביעה וניקיון של האתר.</w:t>
      </w:r>
    </w:p>
    <w:p w14:paraId="6117912E" w14:textId="77777777" w:rsidR="00000000" w:rsidRDefault="00540457">
      <w:pPr>
        <w:pStyle w:val="a0"/>
        <w:rPr>
          <w:rFonts w:hint="cs"/>
          <w:rtl/>
        </w:rPr>
      </w:pPr>
    </w:p>
    <w:p w14:paraId="60296B2C" w14:textId="77777777" w:rsidR="00000000" w:rsidRDefault="00540457">
      <w:pPr>
        <w:pStyle w:val="a0"/>
        <w:rPr>
          <w:rFonts w:hint="cs"/>
          <w:rtl/>
        </w:rPr>
      </w:pPr>
      <w:r>
        <w:rPr>
          <w:rFonts w:hint="cs"/>
          <w:rtl/>
        </w:rPr>
        <w:t>בתאריך 3 בנובמבר  נערך סיור של קצין המת"ק לוודא שמירה על הניקיון באתר.</w:t>
      </w:r>
    </w:p>
    <w:p w14:paraId="3001728B" w14:textId="77777777" w:rsidR="00000000" w:rsidRDefault="00540457">
      <w:pPr>
        <w:pStyle w:val="a0"/>
        <w:rPr>
          <w:color w:val="0000FF"/>
          <w:szCs w:val="28"/>
          <w:rtl/>
        </w:rPr>
      </w:pPr>
      <w:r>
        <w:rPr>
          <w:rtl/>
        </w:rPr>
        <w:br/>
      </w:r>
      <w:r>
        <w:rPr>
          <w:rtl/>
        </w:rPr>
        <w:br/>
      </w:r>
    </w:p>
    <w:p w14:paraId="42940621" w14:textId="77777777" w:rsidR="00000000" w:rsidRDefault="00540457">
      <w:pPr>
        <w:pStyle w:val="a1"/>
        <w:jc w:val="center"/>
        <w:rPr>
          <w:rtl/>
        </w:rPr>
      </w:pPr>
      <w:bookmarkStart w:id="516" w:name="CQ16184FI0016184T03_12_2003_17_03_13"/>
      <w:bookmarkStart w:id="517" w:name="_Toc59448085"/>
      <w:bookmarkEnd w:id="516"/>
      <w:r>
        <w:rPr>
          <w:rtl/>
        </w:rPr>
        <w:t>647. פעולות צה"ל ברצועת</w:t>
      </w:r>
      <w:r>
        <w:rPr>
          <w:rFonts w:hint="cs"/>
          <w:rtl/>
        </w:rPr>
        <w:t>-</w:t>
      </w:r>
      <w:r>
        <w:rPr>
          <w:rtl/>
        </w:rPr>
        <w:t>עזה</w:t>
      </w:r>
      <w:bookmarkEnd w:id="517"/>
      <w:r>
        <w:rPr>
          <w:rtl/>
        </w:rPr>
        <w:t xml:space="preserve"> </w:t>
      </w:r>
    </w:p>
    <w:p w14:paraId="43BBEC57" w14:textId="77777777" w:rsidR="00000000" w:rsidRDefault="00540457">
      <w:pPr>
        <w:pStyle w:val="a0"/>
        <w:rPr>
          <w:rFonts w:hint="cs"/>
          <w:rtl/>
        </w:rPr>
      </w:pPr>
    </w:p>
    <w:p w14:paraId="1B66A2F8" w14:textId="77777777" w:rsidR="00000000" w:rsidRDefault="00540457">
      <w:pPr>
        <w:pStyle w:val="a0"/>
        <w:ind w:firstLine="0"/>
        <w:rPr>
          <w:bCs/>
          <w:u w:val="single"/>
        </w:rPr>
      </w:pPr>
      <w:bookmarkStart w:id="518" w:name="ESQ16184"/>
      <w:bookmarkEnd w:id="518"/>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B86C402" w14:textId="77777777" w:rsidR="00000000" w:rsidRDefault="00540457">
      <w:pPr>
        <w:pStyle w:val="a0"/>
        <w:ind w:firstLine="720"/>
      </w:pPr>
      <w:r>
        <w:rPr>
          <w:rtl/>
        </w:rPr>
        <w:t>ביום ג' בחשוון התשס"ד (29 באוקטובר 2003):</w:t>
      </w:r>
    </w:p>
    <w:p w14:paraId="0C1A583F" w14:textId="77777777" w:rsidR="00000000" w:rsidRDefault="00540457">
      <w:pPr>
        <w:pStyle w:val="a0"/>
        <w:rPr>
          <w:rFonts w:hint="cs"/>
          <w:rtl/>
        </w:rPr>
      </w:pPr>
    </w:p>
    <w:p w14:paraId="69B8225B" w14:textId="77777777" w:rsidR="00000000" w:rsidRDefault="00540457">
      <w:pPr>
        <w:pStyle w:val="a0"/>
        <w:rPr>
          <w:rFonts w:hint="cs"/>
        </w:rPr>
      </w:pPr>
    </w:p>
    <w:p w14:paraId="580AE31C" w14:textId="77777777" w:rsidR="00000000" w:rsidRDefault="00540457">
      <w:pPr>
        <w:pStyle w:val="a0"/>
        <w:ind w:firstLine="720"/>
      </w:pPr>
      <w:r>
        <w:rPr>
          <w:rFonts w:hint="cs"/>
          <w:rtl/>
        </w:rPr>
        <w:t>ב-20 באוקטובר 2003 ירו</w:t>
      </w:r>
      <w:r>
        <w:rPr>
          <w:rtl/>
        </w:rPr>
        <w:t xml:space="preserve"> מטו</w:t>
      </w:r>
      <w:r>
        <w:rPr>
          <w:rFonts w:hint="cs"/>
          <w:rtl/>
        </w:rPr>
        <w:t>סי</w:t>
      </w:r>
      <w:r>
        <w:rPr>
          <w:rtl/>
        </w:rPr>
        <w:t xml:space="preserve"> צה"ל ט</w:t>
      </w:r>
      <w:r>
        <w:rPr>
          <w:rtl/>
        </w:rPr>
        <w:t>ילים ופגעו בתושבי</w:t>
      </w:r>
      <w:r>
        <w:rPr>
          <w:rFonts w:hint="cs"/>
          <w:rtl/>
        </w:rPr>
        <w:t xml:space="preserve"> רצועת-עזה.</w:t>
      </w:r>
      <w:r>
        <w:rPr>
          <w:rtl/>
        </w:rPr>
        <w:t xml:space="preserve"> </w:t>
      </w:r>
      <w:r>
        <w:rPr>
          <w:rFonts w:hint="cs"/>
          <w:rtl/>
        </w:rPr>
        <w:t>נטען כי בין הנפגעים היו רופא, ילדים ונשים חפים מפשע</w:t>
      </w:r>
      <w:r>
        <w:rPr>
          <w:rtl/>
        </w:rPr>
        <w:t>.</w:t>
      </w:r>
    </w:p>
    <w:p w14:paraId="34B79226" w14:textId="77777777" w:rsidR="00000000" w:rsidRDefault="00540457">
      <w:pPr>
        <w:pStyle w:val="a0"/>
        <w:ind w:firstLine="720"/>
      </w:pPr>
    </w:p>
    <w:p w14:paraId="016E81A4" w14:textId="77777777" w:rsidR="00000000" w:rsidRDefault="00540457">
      <w:pPr>
        <w:pStyle w:val="a0"/>
        <w:ind w:firstLine="720"/>
      </w:pPr>
      <w:r>
        <w:rPr>
          <w:rFonts w:hint="cs"/>
          <w:rtl/>
        </w:rPr>
        <w:t>רצוני לשאול</w:t>
      </w:r>
      <w:r>
        <w:rPr>
          <w:rtl/>
        </w:rPr>
        <w:t>:</w:t>
      </w:r>
    </w:p>
    <w:p w14:paraId="07702F26" w14:textId="77777777" w:rsidR="00000000" w:rsidRDefault="00540457">
      <w:pPr>
        <w:pStyle w:val="a0"/>
        <w:ind w:firstLine="720"/>
      </w:pPr>
    </w:p>
    <w:p w14:paraId="75CD6B9E" w14:textId="77777777" w:rsidR="00000000" w:rsidRDefault="00540457">
      <w:pPr>
        <w:pStyle w:val="a0"/>
        <w:ind w:firstLine="720"/>
        <w:rPr>
          <w:rtl/>
        </w:rPr>
      </w:pPr>
      <w:r>
        <w:rPr>
          <w:rFonts w:hint="cs"/>
          <w:rtl/>
        </w:rPr>
        <w:t>האם נשקל להפסיק את השימוש בירי טילים באמצעות מטוסים ומסוקים?</w:t>
      </w:r>
      <w:r>
        <w:rPr>
          <w:rtl/>
        </w:rPr>
        <w:t xml:space="preserve"> </w:t>
      </w:r>
    </w:p>
    <w:p w14:paraId="64A6752F" w14:textId="77777777" w:rsidR="00000000" w:rsidRDefault="00540457">
      <w:pPr>
        <w:pStyle w:val="a0"/>
        <w:ind w:firstLine="720"/>
        <w:rPr>
          <w:rFonts w:hint="cs"/>
          <w:rtl/>
        </w:rPr>
      </w:pPr>
    </w:p>
    <w:p w14:paraId="60EA7A24" w14:textId="77777777" w:rsidR="00000000" w:rsidRDefault="00540457">
      <w:pPr>
        <w:pStyle w:val="a0"/>
        <w:ind w:firstLine="0"/>
        <w:rPr>
          <w:rFonts w:hint="cs"/>
          <w:bCs/>
          <w:u w:val="single"/>
          <w:rtl/>
        </w:rPr>
      </w:pPr>
      <w:r>
        <w:rPr>
          <w:rFonts w:hint="cs"/>
          <w:b/>
          <w:bCs/>
          <w:u w:val="single"/>
          <w:rtl/>
        </w:rPr>
        <w:t>תשובת</w:t>
      </w:r>
      <w:r>
        <w:rPr>
          <w:rFonts w:hint="cs"/>
          <w:bCs/>
          <w:u w:val="single"/>
          <w:rtl/>
        </w:rPr>
        <w:t xml:space="preserve"> סגן שר הביטחון זאב בוים:</w:t>
      </w:r>
    </w:p>
    <w:p w14:paraId="1E5CB0C4" w14:textId="77777777" w:rsidR="00000000" w:rsidRDefault="00540457">
      <w:pPr>
        <w:pStyle w:val="a0"/>
        <w:ind w:firstLine="0"/>
        <w:rPr>
          <w:rFonts w:hint="cs"/>
          <w:rtl/>
        </w:rPr>
      </w:pPr>
      <w:r>
        <w:rPr>
          <w:rFonts w:hint="cs"/>
          <w:rtl/>
        </w:rPr>
        <w:t>(לא נקראה, נמסרה לפרוטוקול)</w:t>
      </w:r>
    </w:p>
    <w:p w14:paraId="64F60214" w14:textId="77777777" w:rsidR="00000000" w:rsidRDefault="00540457">
      <w:pPr>
        <w:pStyle w:val="a0"/>
        <w:rPr>
          <w:rFonts w:hint="cs"/>
          <w:rtl/>
        </w:rPr>
      </w:pPr>
    </w:p>
    <w:p w14:paraId="4CBA9FEB" w14:textId="77777777" w:rsidR="00000000" w:rsidRDefault="00540457">
      <w:pPr>
        <w:pStyle w:val="a0"/>
        <w:rPr>
          <w:rFonts w:hint="cs"/>
          <w:rtl/>
        </w:rPr>
      </w:pPr>
      <w:r>
        <w:rPr>
          <w:rFonts w:hint="cs"/>
          <w:rtl/>
        </w:rPr>
        <w:t>המלחמה בטרור ובפעילי טרור נעשית בדרכ</w:t>
      </w:r>
      <w:r>
        <w:rPr>
          <w:rFonts w:hint="cs"/>
          <w:rtl/>
        </w:rPr>
        <w:t>ים שונות ומגוונות, בין באמצעות נקיטת פעולות מנע ובין על-ידי הפעלת אמצעי כוח ופגיעה בפעילים אלו. תקיפת פעילי טרור, לרבות בדרך של סיכול ממוקד, על-פי תפיסתנו היא לגיטימית ועולה בקנה אחד עם כללי המשפט  הבין-לאומי  והישראלי. אנו  נוקטים דרך זו כאשר לא ניתן להבי</w:t>
      </w:r>
      <w:r>
        <w:rPr>
          <w:rFonts w:hint="cs"/>
          <w:rtl/>
        </w:rPr>
        <w:t>א לסיכול אפקטיבי על-ידי שימוש באמצעים אחרים.</w:t>
      </w:r>
    </w:p>
    <w:p w14:paraId="2E95CE5E" w14:textId="77777777" w:rsidR="00000000" w:rsidRDefault="00540457">
      <w:pPr>
        <w:pStyle w:val="a0"/>
        <w:rPr>
          <w:rFonts w:hint="cs"/>
          <w:rtl/>
        </w:rPr>
      </w:pPr>
    </w:p>
    <w:p w14:paraId="441AB760" w14:textId="77777777" w:rsidR="00000000" w:rsidRDefault="00540457">
      <w:pPr>
        <w:pStyle w:val="a0"/>
        <w:rPr>
          <w:rFonts w:hint="cs"/>
          <w:rtl/>
        </w:rPr>
      </w:pPr>
      <w:r>
        <w:rPr>
          <w:rFonts w:hint="cs"/>
          <w:rtl/>
        </w:rPr>
        <w:t>כאשר מבוצעות פעולות שמטרתן פגיעה בפעילי הטרור, ננקטים צעדים רבים שתכליתם להבטיח, ככל הניתן, מניעת פגיעה בחפים מפשע. הדבר הוא חלק ממקצועיותו וממוסריותו של צה"ל. באותם מקרים שבהם נפגעו בשוגג אזרחים כתוצאה מפעילות</w:t>
      </w:r>
      <w:r>
        <w:rPr>
          <w:rFonts w:hint="cs"/>
          <w:rtl/>
        </w:rPr>
        <w:t xml:space="preserve"> צה"ל, הדברים תוחקרו והופקו לקחים מבצעיים.</w:t>
      </w:r>
    </w:p>
    <w:p w14:paraId="4FF9C5CD" w14:textId="77777777" w:rsidR="00000000" w:rsidRDefault="00540457">
      <w:pPr>
        <w:pStyle w:val="a0"/>
        <w:rPr>
          <w:rFonts w:hint="cs"/>
          <w:rtl/>
        </w:rPr>
      </w:pPr>
    </w:p>
    <w:p w14:paraId="3C2620D7" w14:textId="77777777" w:rsidR="00000000" w:rsidRDefault="00540457">
      <w:pPr>
        <w:pStyle w:val="a0"/>
        <w:rPr>
          <w:rtl/>
        </w:rPr>
      </w:pPr>
      <w:r>
        <w:rPr>
          <w:rFonts w:hint="cs"/>
          <w:rtl/>
        </w:rPr>
        <w:t>לצערנו, אנו מוצאים כי פעילי הטרור מודעים לכך, והם פועלים במתכוון מלב אוכלוסייה אזרחית ובחסותה, מתוך תקווה שהדבר יעניק להם חסינות מפגיעה, גם במחיר סיכון של אותה אוכלוסייה וגם אם הדבר נעשה בניגוד לכללי המשפט הבין-ל</w:t>
      </w:r>
      <w:r>
        <w:rPr>
          <w:rFonts w:hint="cs"/>
          <w:rtl/>
        </w:rPr>
        <w:t>אומי וערכי מוסר.</w:t>
      </w:r>
    </w:p>
    <w:p w14:paraId="1DC6AA01" w14:textId="77777777" w:rsidR="00000000" w:rsidRDefault="00540457">
      <w:pPr>
        <w:pStyle w:val="af1"/>
        <w:rPr>
          <w:rFonts w:hint="cs"/>
          <w:rtl/>
        </w:rPr>
      </w:pPr>
    </w:p>
    <w:p w14:paraId="6974B04B" w14:textId="77777777" w:rsidR="00000000" w:rsidRDefault="00540457">
      <w:pPr>
        <w:pStyle w:val="af1"/>
        <w:rPr>
          <w:rFonts w:hint="cs"/>
          <w:rtl/>
        </w:rPr>
      </w:pPr>
    </w:p>
    <w:p w14:paraId="3C9C1579" w14:textId="77777777" w:rsidR="00000000" w:rsidRDefault="00540457">
      <w:pPr>
        <w:pStyle w:val="af1"/>
        <w:rPr>
          <w:rtl/>
        </w:rPr>
      </w:pPr>
      <w:r>
        <w:rPr>
          <w:rtl/>
        </w:rPr>
        <w:t>היו"ר יולי-יואל אדלשטיין:</w:t>
      </w:r>
    </w:p>
    <w:p w14:paraId="4AF08FD5" w14:textId="77777777" w:rsidR="00000000" w:rsidRDefault="00540457">
      <w:pPr>
        <w:pStyle w:val="a0"/>
        <w:rPr>
          <w:rFonts w:hint="cs"/>
          <w:rtl/>
        </w:rPr>
      </w:pPr>
    </w:p>
    <w:p w14:paraId="09CAC629" w14:textId="77777777" w:rsidR="00000000" w:rsidRDefault="00540457">
      <w:pPr>
        <w:pStyle w:val="a0"/>
        <w:rPr>
          <w:rFonts w:hint="cs"/>
          <w:rtl/>
        </w:rPr>
      </w:pPr>
      <w:r>
        <w:rPr>
          <w:rFonts w:hint="cs"/>
          <w:rtl/>
        </w:rPr>
        <w:tab/>
        <w:t xml:space="preserve">שאילתא מס' 648 </w:t>
      </w:r>
      <w:r>
        <w:rPr>
          <w:rtl/>
        </w:rPr>
        <w:t>–</w:t>
      </w:r>
      <w:r>
        <w:rPr>
          <w:rFonts w:hint="cs"/>
          <w:rtl/>
        </w:rPr>
        <w:t xml:space="preserve"> לפרוטוקול.</w:t>
      </w:r>
    </w:p>
    <w:p w14:paraId="4320B5F6" w14:textId="77777777" w:rsidR="00000000" w:rsidRDefault="00540457">
      <w:pPr>
        <w:pStyle w:val="a0"/>
        <w:rPr>
          <w:rFonts w:hint="cs"/>
          <w:rtl/>
        </w:rPr>
      </w:pPr>
    </w:p>
    <w:p w14:paraId="58F17881" w14:textId="77777777" w:rsidR="00000000" w:rsidRDefault="00540457">
      <w:pPr>
        <w:pStyle w:val="-"/>
        <w:rPr>
          <w:rtl/>
        </w:rPr>
      </w:pPr>
      <w:bookmarkStart w:id="519" w:name="FS000000464T03_12_2003_17_11_48"/>
      <w:bookmarkEnd w:id="519"/>
      <w:r>
        <w:rPr>
          <w:rFonts w:hint="eastAsia"/>
          <w:rtl/>
        </w:rPr>
        <w:t>סגן</w:t>
      </w:r>
      <w:r>
        <w:rPr>
          <w:rtl/>
        </w:rPr>
        <w:t xml:space="preserve"> שר הביטחון זאב בוים:</w:t>
      </w:r>
    </w:p>
    <w:p w14:paraId="42A8DA69" w14:textId="77777777" w:rsidR="00000000" w:rsidRDefault="00540457">
      <w:pPr>
        <w:pStyle w:val="a0"/>
        <w:rPr>
          <w:rFonts w:hint="cs"/>
          <w:rtl/>
        </w:rPr>
      </w:pPr>
    </w:p>
    <w:p w14:paraId="62CFB70C" w14:textId="77777777" w:rsidR="00000000" w:rsidRDefault="00540457">
      <w:pPr>
        <w:pStyle w:val="a0"/>
        <w:rPr>
          <w:rFonts w:hint="cs"/>
          <w:rtl/>
        </w:rPr>
      </w:pPr>
      <w:r>
        <w:rPr>
          <w:rFonts w:hint="cs"/>
          <w:rtl/>
        </w:rPr>
        <w:t xml:space="preserve">אדוני היושב-ראש, אני רוצה לענות על השאלה של חבר הכנסת בריזון. </w:t>
      </w:r>
    </w:p>
    <w:p w14:paraId="55AE3D72" w14:textId="77777777" w:rsidR="00000000" w:rsidRDefault="00540457">
      <w:pPr>
        <w:pStyle w:val="a0"/>
        <w:rPr>
          <w:rFonts w:hint="cs"/>
          <w:rtl/>
        </w:rPr>
      </w:pPr>
    </w:p>
    <w:p w14:paraId="18782272" w14:textId="77777777" w:rsidR="00000000" w:rsidRDefault="00540457">
      <w:pPr>
        <w:pStyle w:val="af1"/>
        <w:rPr>
          <w:rtl/>
        </w:rPr>
      </w:pPr>
      <w:r>
        <w:rPr>
          <w:rtl/>
        </w:rPr>
        <w:t>היו"ר יולי-יואל אדלשטיין:</w:t>
      </w:r>
    </w:p>
    <w:p w14:paraId="53CE35B2" w14:textId="77777777" w:rsidR="00000000" w:rsidRDefault="00540457">
      <w:pPr>
        <w:pStyle w:val="a0"/>
        <w:rPr>
          <w:rtl/>
        </w:rPr>
      </w:pPr>
    </w:p>
    <w:p w14:paraId="28EED60A" w14:textId="77777777" w:rsidR="00000000" w:rsidRDefault="00540457">
      <w:pPr>
        <w:pStyle w:val="a0"/>
        <w:rPr>
          <w:rFonts w:hint="cs"/>
          <w:rtl/>
        </w:rPr>
      </w:pPr>
      <w:r>
        <w:rPr>
          <w:rFonts w:hint="cs"/>
          <w:rtl/>
        </w:rPr>
        <w:t xml:space="preserve">אבל הוא לא נמצא אתנו, לכן אתה תעביר לו את תשובתך המלומדת. </w:t>
      </w:r>
    </w:p>
    <w:p w14:paraId="6D961872" w14:textId="77777777" w:rsidR="00000000" w:rsidRDefault="00540457">
      <w:pPr>
        <w:pStyle w:val="a0"/>
        <w:rPr>
          <w:rFonts w:hint="cs"/>
          <w:rtl/>
        </w:rPr>
      </w:pPr>
    </w:p>
    <w:p w14:paraId="3234ACF3" w14:textId="77777777" w:rsidR="00000000" w:rsidRDefault="00540457">
      <w:pPr>
        <w:pStyle w:val="-"/>
        <w:rPr>
          <w:rtl/>
        </w:rPr>
      </w:pPr>
      <w:bookmarkStart w:id="520" w:name="FS000000464T03_12_2003_17_12_17C"/>
      <w:bookmarkEnd w:id="520"/>
      <w:r>
        <w:rPr>
          <w:rtl/>
        </w:rPr>
        <w:t>סגן</w:t>
      </w:r>
      <w:r>
        <w:rPr>
          <w:rtl/>
        </w:rPr>
        <w:t xml:space="preserve"> שר הביטחון זאב בוים:</w:t>
      </w:r>
    </w:p>
    <w:p w14:paraId="29DBB088" w14:textId="77777777" w:rsidR="00000000" w:rsidRDefault="00540457">
      <w:pPr>
        <w:pStyle w:val="a0"/>
        <w:rPr>
          <w:rtl/>
        </w:rPr>
      </w:pPr>
    </w:p>
    <w:p w14:paraId="6C102B78" w14:textId="77777777" w:rsidR="00000000" w:rsidRDefault="00540457">
      <w:pPr>
        <w:pStyle w:val="a0"/>
        <w:rPr>
          <w:rFonts w:hint="cs"/>
          <w:rtl/>
        </w:rPr>
      </w:pPr>
      <w:r>
        <w:rPr>
          <w:rFonts w:hint="cs"/>
          <w:rtl/>
        </w:rPr>
        <w:t xml:space="preserve">אבל אני יכול לעשות את זה. </w:t>
      </w:r>
    </w:p>
    <w:p w14:paraId="4360812C" w14:textId="77777777" w:rsidR="00000000" w:rsidRDefault="00540457">
      <w:pPr>
        <w:pStyle w:val="a0"/>
        <w:rPr>
          <w:rFonts w:hint="cs"/>
          <w:rtl/>
        </w:rPr>
      </w:pPr>
    </w:p>
    <w:p w14:paraId="68484215" w14:textId="77777777" w:rsidR="00000000" w:rsidRDefault="00540457">
      <w:pPr>
        <w:pStyle w:val="af0"/>
        <w:rPr>
          <w:rtl/>
        </w:rPr>
      </w:pPr>
      <w:r>
        <w:rPr>
          <w:rFonts w:hint="eastAsia"/>
          <w:rtl/>
        </w:rPr>
        <w:t>אברהם</w:t>
      </w:r>
      <w:r>
        <w:rPr>
          <w:rtl/>
        </w:rPr>
        <w:t xml:space="preserve"> בורג (העבודה-מימד):</w:t>
      </w:r>
    </w:p>
    <w:p w14:paraId="371C1C4F" w14:textId="77777777" w:rsidR="00000000" w:rsidRDefault="00540457">
      <w:pPr>
        <w:pStyle w:val="a0"/>
        <w:rPr>
          <w:rFonts w:hint="cs"/>
          <w:rtl/>
        </w:rPr>
      </w:pPr>
    </w:p>
    <w:p w14:paraId="4C76E621" w14:textId="77777777" w:rsidR="00000000" w:rsidRDefault="00540457">
      <w:pPr>
        <w:pStyle w:val="a0"/>
        <w:rPr>
          <w:rFonts w:hint="cs"/>
          <w:rtl/>
        </w:rPr>
      </w:pPr>
      <w:r>
        <w:rPr>
          <w:rFonts w:hint="cs"/>
          <w:rtl/>
        </w:rPr>
        <w:t xml:space="preserve">אני מבין את הרצון של סגן השר לתת את התשובה, כי יש תשובה והיא מוכנה וחשוב לך לעשות </w:t>
      </w:r>
      <w:r>
        <w:t>statement</w:t>
      </w:r>
      <w:r>
        <w:rPr>
          <w:rFonts w:hint="cs"/>
          <w:rtl/>
        </w:rPr>
        <w:t xml:space="preserve">. </w:t>
      </w:r>
    </w:p>
    <w:p w14:paraId="08675B41" w14:textId="77777777" w:rsidR="00000000" w:rsidRDefault="00540457">
      <w:pPr>
        <w:pStyle w:val="a0"/>
        <w:rPr>
          <w:rtl/>
        </w:rPr>
      </w:pPr>
    </w:p>
    <w:p w14:paraId="0024893C" w14:textId="77777777" w:rsidR="00000000" w:rsidRDefault="00540457">
      <w:pPr>
        <w:pStyle w:val="-"/>
        <w:rPr>
          <w:rtl/>
        </w:rPr>
      </w:pPr>
      <w:bookmarkStart w:id="521" w:name="FS000000464T03_12_2003_17_14_39C"/>
      <w:bookmarkEnd w:id="521"/>
      <w:r>
        <w:rPr>
          <w:rtl/>
        </w:rPr>
        <w:t>סגן שר הביטחון זאב בוים:</w:t>
      </w:r>
    </w:p>
    <w:p w14:paraId="14B17441" w14:textId="77777777" w:rsidR="00000000" w:rsidRDefault="00540457">
      <w:pPr>
        <w:pStyle w:val="a0"/>
        <w:rPr>
          <w:rtl/>
        </w:rPr>
      </w:pPr>
    </w:p>
    <w:p w14:paraId="76C59097" w14:textId="77777777" w:rsidR="00000000" w:rsidRDefault="00540457">
      <w:pPr>
        <w:pStyle w:val="a0"/>
        <w:rPr>
          <w:rFonts w:hint="cs"/>
          <w:rtl/>
        </w:rPr>
      </w:pPr>
      <w:r>
        <w:rPr>
          <w:rFonts w:hint="cs"/>
          <w:rtl/>
        </w:rPr>
        <w:t xml:space="preserve">נכון. </w:t>
      </w:r>
    </w:p>
    <w:p w14:paraId="1448FB28" w14:textId="77777777" w:rsidR="00000000" w:rsidRDefault="00540457">
      <w:pPr>
        <w:pStyle w:val="a0"/>
        <w:rPr>
          <w:rFonts w:hint="cs"/>
          <w:rtl/>
        </w:rPr>
      </w:pPr>
    </w:p>
    <w:p w14:paraId="4ED7F4CA" w14:textId="77777777" w:rsidR="00000000" w:rsidRDefault="00540457">
      <w:pPr>
        <w:pStyle w:val="af0"/>
        <w:rPr>
          <w:rtl/>
        </w:rPr>
      </w:pPr>
      <w:r>
        <w:rPr>
          <w:rFonts w:hint="eastAsia"/>
          <w:rtl/>
        </w:rPr>
        <w:t>אברהם</w:t>
      </w:r>
      <w:r>
        <w:rPr>
          <w:rtl/>
        </w:rPr>
        <w:t xml:space="preserve"> בורג (העבודה-מימד):</w:t>
      </w:r>
    </w:p>
    <w:p w14:paraId="4DD6B941" w14:textId="77777777" w:rsidR="00000000" w:rsidRDefault="00540457">
      <w:pPr>
        <w:pStyle w:val="a0"/>
        <w:rPr>
          <w:rFonts w:hint="cs"/>
          <w:rtl/>
        </w:rPr>
      </w:pPr>
    </w:p>
    <w:p w14:paraId="418DE494" w14:textId="77777777" w:rsidR="00000000" w:rsidRDefault="00540457">
      <w:pPr>
        <w:pStyle w:val="a0"/>
        <w:rPr>
          <w:rFonts w:hint="cs"/>
          <w:rtl/>
        </w:rPr>
      </w:pPr>
      <w:r>
        <w:rPr>
          <w:rFonts w:hint="cs"/>
          <w:rtl/>
        </w:rPr>
        <w:t>אני חושב שחבר כנסת שלא</w:t>
      </w:r>
      <w:r>
        <w:rPr>
          <w:rFonts w:hint="cs"/>
          <w:rtl/>
        </w:rPr>
        <w:t xml:space="preserve"> מכבד את השואל, לא צריך לקבל את הכבוד בתשובה.</w:t>
      </w:r>
    </w:p>
    <w:p w14:paraId="7B86E62B" w14:textId="77777777" w:rsidR="00000000" w:rsidRDefault="00540457">
      <w:pPr>
        <w:pStyle w:val="a0"/>
        <w:rPr>
          <w:rFonts w:hint="cs"/>
          <w:rtl/>
        </w:rPr>
      </w:pPr>
    </w:p>
    <w:p w14:paraId="0138E8C0" w14:textId="77777777" w:rsidR="00000000" w:rsidRDefault="00540457">
      <w:pPr>
        <w:pStyle w:val="af1"/>
        <w:rPr>
          <w:rtl/>
        </w:rPr>
      </w:pPr>
      <w:r>
        <w:rPr>
          <w:rtl/>
        </w:rPr>
        <w:t>היו"ר יולי-יואל אדלשטיין:</w:t>
      </w:r>
    </w:p>
    <w:p w14:paraId="7F45BB3A" w14:textId="77777777" w:rsidR="00000000" w:rsidRDefault="00540457">
      <w:pPr>
        <w:pStyle w:val="a0"/>
        <w:rPr>
          <w:rtl/>
        </w:rPr>
      </w:pPr>
    </w:p>
    <w:p w14:paraId="312CAA17" w14:textId="77777777" w:rsidR="00000000" w:rsidRDefault="00540457">
      <w:pPr>
        <w:pStyle w:val="a0"/>
        <w:rPr>
          <w:rFonts w:hint="cs"/>
          <w:rtl/>
        </w:rPr>
      </w:pPr>
      <w:r>
        <w:rPr>
          <w:rFonts w:hint="cs"/>
          <w:rtl/>
        </w:rPr>
        <w:t xml:space="preserve">אני מסכים במאה אחוז עם יושב-ראש הכנסת לשעבר, וסגן השר בוודאי יחליט. </w:t>
      </w:r>
    </w:p>
    <w:p w14:paraId="198609B4" w14:textId="77777777" w:rsidR="00000000" w:rsidRDefault="00540457">
      <w:pPr>
        <w:pStyle w:val="a0"/>
        <w:rPr>
          <w:rFonts w:hint="cs"/>
          <w:rtl/>
        </w:rPr>
      </w:pPr>
    </w:p>
    <w:p w14:paraId="462EED98" w14:textId="77777777" w:rsidR="00000000" w:rsidRDefault="00540457">
      <w:pPr>
        <w:pStyle w:val="-"/>
        <w:rPr>
          <w:rtl/>
        </w:rPr>
      </w:pPr>
      <w:bookmarkStart w:id="522" w:name="FS000000464T03_12_2003_17_15_38C"/>
      <w:bookmarkEnd w:id="522"/>
      <w:r>
        <w:rPr>
          <w:rtl/>
        </w:rPr>
        <w:t>סגן שר הביטחון זאב בוים:</w:t>
      </w:r>
    </w:p>
    <w:p w14:paraId="115DCAB2" w14:textId="77777777" w:rsidR="00000000" w:rsidRDefault="00540457">
      <w:pPr>
        <w:pStyle w:val="a0"/>
        <w:rPr>
          <w:rtl/>
        </w:rPr>
      </w:pPr>
    </w:p>
    <w:p w14:paraId="5635C669" w14:textId="77777777" w:rsidR="00000000" w:rsidRDefault="00540457">
      <w:pPr>
        <w:pStyle w:val="a0"/>
        <w:rPr>
          <w:rFonts w:hint="cs"/>
          <w:rtl/>
        </w:rPr>
      </w:pPr>
      <w:r>
        <w:rPr>
          <w:rFonts w:hint="cs"/>
          <w:rtl/>
        </w:rPr>
        <w:t xml:space="preserve">ברמה הערכית אני מסכים אתך, חבר הכנסת בורג, אבל קודם כול תקנונית, נדמה לי שאני רשאי. </w:t>
      </w:r>
    </w:p>
    <w:p w14:paraId="68098960" w14:textId="77777777" w:rsidR="00000000" w:rsidRDefault="00540457">
      <w:pPr>
        <w:pStyle w:val="a0"/>
        <w:rPr>
          <w:rFonts w:hint="cs"/>
          <w:rtl/>
        </w:rPr>
      </w:pPr>
    </w:p>
    <w:p w14:paraId="50E822E8" w14:textId="77777777" w:rsidR="00000000" w:rsidRDefault="00540457">
      <w:pPr>
        <w:pStyle w:val="af1"/>
        <w:rPr>
          <w:rtl/>
        </w:rPr>
      </w:pPr>
      <w:r>
        <w:rPr>
          <w:rtl/>
        </w:rPr>
        <w:t>היו"ר יולי-יואל אדלשטיין:</w:t>
      </w:r>
    </w:p>
    <w:p w14:paraId="749001DC" w14:textId="77777777" w:rsidR="00000000" w:rsidRDefault="00540457">
      <w:pPr>
        <w:pStyle w:val="a0"/>
        <w:rPr>
          <w:rtl/>
        </w:rPr>
      </w:pPr>
    </w:p>
    <w:p w14:paraId="53A43E1F" w14:textId="77777777" w:rsidR="00000000" w:rsidRDefault="00540457">
      <w:pPr>
        <w:pStyle w:val="a0"/>
        <w:rPr>
          <w:rFonts w:hint="cs"/>
          <w:rtl/>
        </w:rPr>
      </w:pPr>
      <w:r>
        <w:rPr>
          <w:rFonts w:hint="cs"/>
          <w:rtl/>
        </w:rPr>
        <w:t xml:space="preserve">אתה רשאי לעשות זאת, אנחנו לא מדברים על התקנון. </w:t>
      </w:r>
    </w:p>
    <w:p w14:paraId="5EF00600" w14:textId="77777777" w:rsidR="00000000" w:rsidRDefault="00540457">
      <w:pPr>
        <w:pStyle w:val="a0"/>
        <w:rPr>
          <w:rFonts w:hint="cs"/>
          <w:rtl/>
        </w:rPr>
      </w:pPr>
    </w:p>
    <w:p w14:paraId="39230691" w14:textId="77777777" w:rsidR="00000000" w:rsidRDefault="00540457">
      <w:pPr>
        <w:pStyle w:val="-"/>
        <w:rPr>
          <w:rtl/>
        </w:rPr>
      </w:pPr>
      <w:bookmarkStart w:id="523" w:name="FS000000464T03_12_2003_17_16_03C"/>
      <w:bookmarkEnd w:id="523"/>
      <w:r>
        <w:rPr>
          <w:rtl/>
        </w:rPr>
        <w:t>סגן שר הביטחון זאב בוים:</w:t>
      </w:r>
    </w:p>
    <w:p w14:paraId="0FBFB6FB" w14:textId="77777777" w:rsidR="00000000" w:rsidRDefault="00540457">
      <w:pPr>
        <w:pStyle w:val="a0"/>
        <w:rPr>
          <w:rtl/>
        </w:rPr>
      </w:pPr>
    </w:p>
    <w:p w14:paraId="48DB678A" w14:textId="77777777" w:rsidR="00000000" w:rsidRDefault="00540457">
      <w:pPr>
        <w:pStyle w:val="a0"/>
        <w:rPr>
          <w:rFonts w:hint="cs"/>
          <w:rtl/>
        </w:rPr>
      </w:pPr>
      <w:r>
        <w:rPr>
          <w:rFonts w:hint="cs"/>
          <w:rtl/>
        </w:rPr>
        <w:t xml:space="preserve">אם כן, אתם מציעים שנחנך את חברי הכנסת. </w:t>
      </w:r>
    </w:p>
    <w:p w14:paraId="2420075B" w14:textId="77777777" w:rsidR="00000000" w:rsidRDefault="00540457">
      <w:pPr>
        <w:pStyle w:val="a0"/>
        <w:rPr>
          <w:rFonts w:hint="cs"/>
          <w:rtl/>
        </w:rPr>
      </w:pPr>
    </w:p>
    <w:p w14:paraId="7BC6E8F3" w14:textId="77777777" w:rsidR="00000000" w:rsidRDefault="00540457">
      <w:pPr>
        <w:pStyle w:val="af1"/>
        <w:rPr>
          <w:rtl/>
        </w:rPr>
      </w:pPr>
      <w:r>
        <w:rPr>
          <w:rtl/>
        </w:rPr>
        <w:t>היו"ר יולי-יואל אדלשטיין:</w:t>
      </w:r>
    </w:p>
    <w:p w14:paraId="18E3A9A4" w14:textId="77777777" w:rsidR="00000000" w:rsidRDefault="00540457">
      <w:pPr>
        <w:pStyle w:val="a0"/>
        <w:rPr>
          <w:rtl/>
        </w:rPr>
      </w:pPr>
    </w:p>
    <w:p w14:paraId="70EFB9B0" w14:textId="77777777" w:rsidR="00000000" w:rsidRDefault="00540457">
      <w:pPr>
        <w:pStyle w:val="a0"/>
        <w:rPr>
          <w:rFonts w:hint="cs"/>
          <w:rtl/>
        </w:rPr>
      </w:pPr>
      <w:r>
        <w:rPr>
          <w:rFonts w:hint="cs"/>
          <w:rtl/>
        </w:rPr>
        <w:t xml:space="preserve">אני חושב שאני אפילו לא נקבתי בכותרת השאילתא, אין שום סיבה שאתה תתחיל לפרט עכשיו. </w:t>
      </w:r>
    </w:p>
    <w:p w14:paraId="37B38F39" w14:textId="77777777" w:rsidR="00000000" w:rsidRDefault="00540457">
      <w:pPr>
        <w:pStyle w:val="a0"/>
        <w:rPr>
          <w:rFonts w:hint="cs"/>
          <w:rtl/>
        </w:rPr>
      </w:pPr>
    </w:p>
    <w:p w14:paraId="7E8A41F7" w14:textId="77777777" w:rsidR="00000000" w:rsidRDefault="00540457">
      <w:pPr>
        <w:pStyle w:val="af0"/>
        <w:rPr>
          <w:rtl/>
        </w:rPr>
      </w:pPr>
      <w:r>
        <w:rPr>
          <w:rFonts w:hint="eastAsia"/>
          <w:rtl/>
        </w:rPr>
        <w:t>אבר</w:t>
      </w:r>
      <w:r>
        <w:rPr>
          <w:rFonts w:hint="eastAsia"/>
          <w:rtl/>
        </w:rPr>
        <w:t>הם</w:t>
      </w:r>
      <w:r>
        <w:rPr>
          <w:rtl/>
        </w:rPr>
        <w:t xml:space="preserve"> בורג (העבודה-מימד):</w:t>
      </w:r>
    </w:p>
    <w:p w14:paraId="19118CC8" w14:textId="77777777" w:rsidR="00000000" w:rsidRDefault="00540457">
      <w:pPr>
        <w:pStyle w:val="a0"/>
        <w:rPr>
          <w:rFonts w:hint="cs"/>
          <w:rtl/>
        </w:rPr>
      </w:pPr>
    </w:p>
    <w:p w14:paraId="5152856F" w14:textId="77777777" w:rsidR="00000000" w:rsidRDefault="00540457">
      <w:pPr>
        <w:pStyle w:val="a0"/>
        <w:rPr>
          <w:rFonts w:hint="cs"/>
          <w:rtl/>
        </w:rPr>
      </w:pPr>
      <w:r>
        <w:rPr>
          <w:rFonts w:hint="cs"/>
          <w:rtl/>
        </w:rPr>
        <w:t>אפשר לתת את התשובה באמצעים התקשורתיים, ואז עושים את זה כמו שצריך.</w:t>
      </w:r>
    </w:p>
    <w:p w14:paraId="65D5D6AD" w14:textId="77777777" w:rsidR="00000000" w:rsidRDefault="00540457">
      <w:pPr>
        <w:pStyle w:val="a0"/>
        <w:rPr>
          <w:rFonts w:hint="cs"/>
          <w:rtl/>
        </w:rPr>
      </w:pPr>
    </w:p>
    <w:p w14:paraId="5799A581" w14:textId="77777777" w:rsidR="00000000" w:rsidRDefault="00540457">
      <w:pPr>
        <w:pStyle w:val="-"/>
        <w:rPr>
          <w:rtl/>
        </w:rPr>
      </w:pPr>
      <w:bookmarkStart w:id="524" w:name="FS000000464T03_12_2003_17_17_14C"/>
      <w:bookmarkEnd w:id="524"/>
      <w:r>
        <w:rPr>
          <w:rtl/>
        </w:rPr>
        <w:t>סגן שר הביטחון זאב בוים:</w:t>
      </w:r>
    </w:p>
    <w:p w14:paraId="3C6F2CF7" w14:textId="77777777" w:rsidR="00000000" w:rsidRDefault="00540457">
      <w:pPr>
        <w:pStyle w:val="a0"/>
        <w:rPr>
          <w:rtl/>
        </w:rPr>
      </w:pPr>
    </w:p>
    <w:p w14:paraId="101CD72D" w14:textId="77777777" w:rsidR="00000000" w:rsidRDefault="00540457">
      <w:pPr>
        <w:pStyle w:val="a0"/>
        <w:rPr>
          <w:rFonts w:hint="cs"/>
          <w:rtl/>
        </w:rPr>
      </w:pPr>
      <w:r>
        <w:rPr>
          <w:rFonts w:hint="cs"/>
          <w:rtl/>
        </w:rPr>
        <w:t xml:space="preserve">יש פה עניין עקרוני, אבל בסדר. אני מקבל את ההערה. </w:t>
      </w:r>
    </w:p>
    <w:p w14:paraId="3D778BDA" w14:textId="77777777" w:rsidR="00000000" w:rsidRDefault="00540457">
      <w:pPr>
        <w:pStyle w:val="a0"/>
        <w:rPr>
          <w:rFonts w:hint="cs"/>
          <w:rtl/>
        </w:rPr>
      </w:pPr>
    </w:p>
    <w:p w14:paraId="2E3CEE02" w14:textId="77777777" w:rsidR="00000000" w:rsidRDefault="00540457">
      <w:pPr>
        <w:pStyle w:val="af1"/>
        <w:rPr>
          <w:rtl/>
        </w:rPr>
      </w:pPr>
      <w:r>
        <w:rPr>
          <w:rtl/>
        </w:rPr>
        <w:t>היו"ר יולי-יואל אדלשטיין:</w:t>
      </w:r>
    </w:p>
    <w:p w14:paraId="728384F6" w14:textId="77777777" w:rsidR="00000000" w:rsidRDefault="00540457">
      <w:pPr>
        <w:pStyle w:val="a0"/>
        <w:rPr>
          <w:rtl/>
        </w:rPr>
      </w:pPr>
    </w:p>
    <w:p w14:paraId="3A90C116" w14:textId="77777777" w:rsidR="00000000" w:rsidRDefault="00540457">
      <w:pPr>
        <w:pStyle w:val="a0"/>
        <w:rPr>
          <w:rFonts w:hint="cs"/>
          <w:rtl/>
        </w:rPr>
      </w:pPr>
      <w:r>
        <w:rPr>
          <w:rFonts w:hint="cs"/>
          <w:rtl/>
        </w:rPr>
        <w:t xml:space="preserve">שים לב, אדוני סגן השר, אני אפילו לא נותן שום כותרת ולא מציין </w:t>
      </w:r>
      <w:r>
        <w:rPr>
          <w:rFonts w:hint="cs"/>
          <w:rtl/>
        </w:rPr>
        <w:t xml:space="preserve">את נושא השאילתא כשחבר הכנסת לא נמצא. </w:t>
      </w:r>
    </w:p>
    <w:p w14:paraId="5E4C3C3C" w14:textId="77777777" w:rsidR="00000000" w:rsidRDefault="00540457">
      <w:pPr>
        <w:pStyle w:val="a0"/>
        <w:rPr>
          <w:rFonts w:hint="cs"/>
          <w:rtl/>
        </w:rPr>
      </w:pPr>
    </w:p>
    <w:p w14:paraId="2DAFC26F" w14:textId="77777777" w:rsidR="00000000" w:rsidRDefault="00540457">
      <w:pPr>
        <w:pStyle w:val="a1"/>
        <w:jc w:val="center"/>
        <w:rPr>
          <w:rtl/>
        </w:rPr>
      </w:pPr>
      <w:bookmarkStart w:id="525" w:name="CQ16206FI0016206T03_12_2003_17_06_16"/>
      <w:bookmarkStart w:id="526" w:name="_Toc59448086"/>
      <w:bookmarkEnd w:id="525"/>
      <w:r>
        <w:rPr>
          <w:rtl/>
        </w:rPr>
        <w:t>648. פטור מגיוס לצה"ל מטעמי מצפון</w:t>
      </w:r>
      <w:bookmarkEnd w:id="526"/>
    </w:p>
    <w:p w14:paraId="4AC2E0BC" w14:textId="77777777" w:rsidR="00000000" w:rsidRDefault="00540457">
      <w:pPr>
        <w:pStyle w:val="a0"/>
        <w:rPr>
          <w:rFonts w:hint="cs"/>
          <w:rtl/>
        </w:rPr>
      </w:pPr>
    </w:p>
    <w:p w14:paraId="31345FEB" w14:textId="77777777" w:rsidR="00000000" w:rsidRDefault="00540457">
      <w:pPr>
        <w:pStyle w:val="a0"/>
        <w:ind w:firstLine="0"/>
        <w:rPr>
          <w:bCs/>
          <w:u w:val="single"/>
        </w:rPr>
      </w:pPr>
      <w:bookmarkStart w:id="527" w:name="ESQ16206"/>
      <w:bookmarkEnd w:id="527"/>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150891F" w14:textId="77777777" w:rsidR="00000000" w:rsidRDefault="00540457">
      <w:pPr>
        <w:pStyle w:val="a0"/>
        <w:ind w:firstLine="720"/>
      </w:pPr>
      <w:r>
        <w:rPr>
          <w:rtl/>
        </w:rPr>
        <w:t>ביום ג' בחשוון התשס"ד (29 באוקטובר 2003):</w:t>
      </w:r>
    </w:p>
    <w:p w14:paraId="49A9406E" w14:textId="77777777" w:rsidR="00000000" w:rsidRDefault="00540457">
      <w:pPr>
        <w:pStyle w:val="a0"/>
        <w:ind w:firstLine="720"/>
        <w:rPr>
          <w:rFonts w:hint="cs"/>
          <w:rtl/>
        </w:rPr>
      </w:pPr>
    </w:p>
    <w:p w14:paraId="7D199173" w14:textId="77777777" w:rsidR="00000000" w:rsidRDefault="00540457">
      <w:pPr>
        <w:pStyle w:val="a0"/>
        <w:ind w:firstLine="720"/>
        <w:rPr>
          <w:rtl/>
        </w:rPr>
      </w:pPr>
      <w:r>
        <w:rPr>
          <w:rtl/>
        </w:rPr>
        <w:t>בעיתון פורסם</w:t>
      </w:r>
      <w:r>
        <w:rPr>
          <w:rFonts w:hint="cs"/>
          <w:rtl/>
        </w:rPr>
        <w:t>,</w:t>
      </w:r>
      <w:r>
        <w:rPr>
          <w:rtl/>
        </w:rPr>
        <w:t xml:space="preserve"> </w:t>
      </w:r>
      <w:r>
        <w:rPr>
          <w:rFonts w:hint="cs"/>
          <w:rtl/>
        </w:rPr>
        <w:t>ש"בעוד לומדי התורה בציבור החרדי</w:t>
      </w:r>
      <w:r>
        <w:rPr>
          <w:rtl/>
        </w:rPr>
        <w:t xml:space="preserve"> מותקפים בתקשורת על דחיית גיוסם </w:t>
      </w:r>
      <w:r>
        <w:rPr>
          <w:rFonts w:hint="cs"/>
          <w:rtl/>
        </w:rPr>
        <w:t xml:space="preserve">לצה"ל, </w:t>
      </w:r>
      <w:r>
        <w:rPr>
          <w:rtl/>
        </w:rPr>
        <w:t xml:space="preserve">מתברר שצה"ל </w:t>
      </w:r>
      <w:r>
        <w:rPr>
          <w:rFonts w:hint="cs"/>
          <w:rtl/>
        </w:rPr>
        <w:t>עצמ</w:t>
      </w:r>
      <w:r>
        <w:rPr>
          <w:rFonts w:hint="cs"/>
          <w:rtl/>
        </w:rPr>
        <w:t xml:space="preserve">ו </w:t>
      </w:r>
      <w:r>
        <w:rPr>
          <w:rtl/>
        </w:rPr>
        <w:t xml:space="preserve">מפעיל ועדת מצפון הפוטרת משירות אלפי </w:t>
      </w:r>
      <w:r>
        <w:rPr>
          <w:rFonts w:hint="cs"/>
          <w:rtl/>
        </w:rPr>
        <w:t xml:space="preserve">צעירים </w:t>
      </w:r>
      <w:r>
        <w:rPr>
          <w:rtl/>
        </w:rPr>
        <w:t>חילונים"</w:t>
      </w:r>
      <w:r>
        <w:rPr>
          <w:rFonts w:hint="cs"/>
          <w:rtl/>
        </w:rPr>
        <w:t>.</w:t>
      </w:r>
      <w:r>
        <w:rPr>
          <w:rtl/>
        </w:rPr>
        <w:t xml:space="preserve"> </w:t>
      </w:r>
    </w:p>
    <w:p w14:paraId="58EDF2A5" w14:textId="77777777" w:rsidR="00000000" w:rsidRDefault="00540457">
      <w:pPr>
        <w:pStyle w:val="a0"/>
        <w:ind w:firstLine="720"/>
        <w:rPr>
          <w:rtl/>
        </w:rPr>
      </w:pPr>
    </w:p>
    <w:p w14:paraId="3B82862C" w14:textId="77777777" w:rsidR="00000000" w:rsidRDefault="00540457">
      <w:pPr>
        <w:pStyle w:val="a0"/>
        <w:ind w:firstLine="720"/>
      </w:pPr>
      <w:r>
        <w:rPr>
          <w:rFonts w:hint="cs"/>
          <w:rtl/>
        </w:rPr>
        <w:t>רצוני לשאול</w:t>
      </w:r>
      <w:r>
        <w:rPr>
          <w:rtl/>
        </w:rPr>
        <w:t>:</w:t>
      </w:r>
    </w:p>
    <w:p w14:paraId="196224D9" w14:textId="77777777" w:rsidR="00000000" w:rsidRDefault="00540457">
      <w:pPr>
        <w:pStyle w:val="a0"/>
        <w:ind w:firstLine="720"/>
      </w:pPr>
    </w:p>
    <w:p w14:paraId="652C4AA8" w14:textId="77777777" w:rsidR="00000000" w:rsidRDefault="00540457">
      <w:pPr>
        <w:pStyle w:val="a0"/>
        <w:ind w:firstLine="720"/>
        <w:rPr>
          <w:rFonts w:hint="cs"/>
          <w:rtl/>
        </w:rPr>
      </w:pPr>
      <w:r>
        <w:rPr>
          <w:rFonts w:hint="cs"/>
          <w:rtl/>
        </w:rPr>
        <w:t xml:space="preserve">1. </w:t>
      </w:r>
      <w:r>
        <w:rPr>
          <w:rtl/>
        </w:rPr>
        <w:t xml:space="preserve">האם אכן קיימת ועדה קבועה לענייני פטור מטעמי מצפון? </w:t>
      </w:r>
    </w:p>
    <w:p w14:paraId="6F390737" w14:textId="77777777" w:rsidR="00000000" w:rsidRDefault="00540457">
      <w:pPr>
        <w:pStyle w:val="a0"/>
        <w:ind w:firstLine="720"/>
        <w:rPr>
          <w:rFonts w:hint="cs"/>
          <w:rtl/>
        </w:rPr>
      </w:pPr>
    </w:p>
    <w:p w14:paraId="79D6B04E" w14:textId="77777777" w:rsidR="00000000" w:rsidRDefault="00540457">
      <w:pPr>
        <w:pStyle w:val="a0"/>
        <w:ind w:firstLine="720"/>
        <w:rPr>
          <w:rtl/>
        </w:rPr>
      </w:pPr>
      <w:r>
        <w:rPr>
          <w:rFonts w:hint="cs"/>
          <w:rtl/>
        </w:rPr>
        <w:t xml:space="preserve">2. אם כן </w:t>
      </w:r>
      <w:r>
        <w:rPr>
          <w:rtl/>
        </w:rPr>
        <w:t>–</w:t>
      </w:r>
      <w:r>
        <w:rPr>
          <w:rFonts w:hint="cs"/>
          <w:rtl/>
        </w:rPr>
        <w:t xml:space="preserve"> מה הוא הרכבה, ו</w:t>
      </w:r>
      <w:r>
        <w:rPr>
          <w:rtl/>
        </w:rPr>
        <w:t xml:space="preserve">כמה פעמים בשנה, בממוצע, </w:t>
      </w:r>
      <w:r>
        <w:rPr>
          <w:rFonts w:hint="cs"/>
          <w:rtl/>
        </w:rPr>
        <w:t xml:space="preserve">היא </w:t>
      </w:r>
      <w:r>
        <w:rPr>
          <w:rtl/>
        </w:rPr>
        <w:t>מתכנסת?</w:t>
      </w:r>
    </w:p>
    <w:p w14:paraId="3C368CC2" w14:textId="77777777" w:rsidR="00000000" w:rsidRDefault="00540457">
      <w:pPr>
        <w:pStyle w:val="a0"/>
        <w:ind w:firstLine="720"/>
        <w:rPr>
          <w:rtl/>
        </w:rPr>
      </w:pPr>
    </w:p>
    <w:p w14:paraId="13C2C206" w14:textId="77777777" w:rsidR="00000000" w:rsidRDefault="00540457">
      <w:pPr>
        <w:pStyle w:val="a0"/>
        <w:ind w:firstLine="720"/>
        <w:rPr>
          <w:rtl/>
        </w:rPr>
      </w:pPr>
      <w:r>
        <w:rPr>
          <w:rFonts w:hint="cs"/>
          <w:rtl/>
        </w:rPr>
        <w:t xml:space="preserve">3. </w:t>
      </w:r>
      <w:r>
        <w:rPr>
          <w:rtl/>
        </w:rPr>
        <w:t>כמה פטורים מטעמי מצפון העניקה ה</w:t>
      </w:r>
      <w:r>
        <w:rPr>
          <w:rFonts w:hint="cs"/>
          <w:rtl/>
        </w:rPr>
        <w:t>ו</w:t>
      </w:r>
      <w:r>
        <w:rPr>
          <w:rtl/>
        </w:rPr>
        <w:t xml:space="preserve">ועדה בכל אחת </w:t>
      </w:r>
      <w:r>
        <w:rPr>
          <w:rFonts w:hint="cs"/>
          <w:rtl/>
        </w:rPr>
        <w:t>מחמש</w:t>
      </w:r>
      <w:r>
        <w:rPr>
          <w:rtl/>
        </w:rPr>
        <w:t xml:space="preserve"> השנים האחרונו</w:t>
      </w:r>
      <w:r>
        <w:rPr>
          <w:rtl/>
        </w:rPr>
        <w:t>ת?</w:t>
      </w:r>
    </w:p>
    <w:p w14:paraId="319A27F6" w14:textId="77777777" w:rsidR="00000000" w:rsidRDefault="00540457">
      <w:pPr>
        <w:pStyle w:val="a0"/>
        <w:rPr>
          <w:rFonts w:hint="cs"/>
          <w:rtl/>
        </w:rPr>
      </w:pPr>
    </w:p>
    <w:p w14:paraId="01FBE2A9" w14:textId="77777777" w:rsidR="00000000" w:rsidRDefault="00540457">
      <w:pPr>
        <w:pStyle w:val="a0"/>
        <w:ind w:firstLine="0"/>
        <w:rPr>
          <w:rFonts w:hint="cs"/>
          <w:bCs/>
          <w:u w:val="single"/>
          <w:rtl/>
        </w:rPr>
      </w:pPr>
      <w:r>
        <w:rPr>
          <w:rFonts w:hint="cs"/>
          <w:b/>
          <w:bCs/>
          <w:u w:val="single"/>
          <w:rtl/>
        </w:rPr>
        <w:t>תשובת</w:t>
      </w:r>
      <w:r>
        <w:rPr>
          <w:rFonts w:hint="cs"/>
          <w:bCs/>
          <w:u w:val="single"/>
          <w:rtl/>
        </w:rPr>
        <w:t xml:space="preserve"> סגן שר הביטחון זאב בוים:</w:t>
      </w:r>
    </w:p>
    <w:p w14:paraId="37331C27" w14:textId="77777777" w:rsidR="00000000" w:rsidRDefault="00540457">
      <w:pPr>
        <w:pStyle w:val="a0"/>
        <w:ind w:firstLine="0"/>
        <w:rPr>
          <w:rFonts w:hint="cs"/>
          <w:rtl/>
        </w:rPr>
      </w:pPr>
      <w:r>
        <w:rPr>
          <w:rFonts w:hint="cs"/>
          <w:rtl/>
        </w:rPr>
        <w:t>(לא נקראה, נמסרה לפרוטוקול)</w:t>
      </w:r>
    </w:p>
    <w:p w14:paraId="3ECBC4D5" w14:textId="77777777" w:rsidR="00000000" w:rsidRDefault="00540457">
      <w:pPr>
        <w:pStyle w:val="a0"/>
        <w:rPr>
          <w:rFonts w:hint="cs"/>
          <w:rtl/>
        </w:rPr>
      </w:pPr>
    </w:p>
    <w:p w14:paraId="2A4B06DB" w14:textId="77777777" w:rsidR="00000000" w:rsidRDefault="00540457">
      <w:pPr>
        <w:pStyle w:val="a0"/>
        <w:rPr>
          <w:rFonts w:hint="cs"/>
          <w:rtl/>
        </w:rPr>
      </w:pPr>
      <w:r>
        <w:rPr>
          <w:rFonts w:hint="cs"/>
          <w:rtl/>
        </w:rPr>
        <w:t xml:space="preserve">1. ועדה קבועה למבקשים פטור מטעמי מצפון קיימת משנת 1995.  </w:t>
      </w:r>
    </w:p>
    <w:p w14:paraId="1B52D37B" w14:textId="77777777" w:rsidR="00000000" w:rsidRDefault="00540457">
      <w:pPr>
        <w:pStyle w:val="a0"/>
        <w:rPr>
          <w:rFonts w:hint="cs"/>
          <w:rtl/>
        </w:rPr>
      </w:pPr>
    </w:p>
    <w:p w14:paraId="5387D9F1" w14:textId="77777777" w:rsidR="00000000" w:rsidRDefault="00540457">
      <w:pPr>
        <w:pStyle w:val="a0"/>
        <w:rPr>
          <w:rFonts w:hint="cs"/>
          <w:rtl/>
        </w:rPr>
      </w:pPr>
      <w:r>
        <w:rPr>
          <w:rFonts w:hint="cs"/>
          <w:rtl/>
        </w:rPr>
        <w:t>2. הרכב הוועדה כולל את יושב-ראש הוועדה, ראש מינהל הגיוס או סגנו, נציג בסיס קליטה ומיון, נציג הפרקליטות הצבאית, נציג מחלקת מדעי התנהגו</w:t>
      </w:r>
      <w:r>
        <w:rPr>
          <w:rFonts w:hint="cs"/>
          <w:rtl/>
        </w:rPr>
        <w:t>ת ונציג אזרחי. הוועדה מתכנסת כנדרש לאחר שמועברות כמה פניות המצטברות באותה עת. בשנים האחרונות נתכנסו ארבע ועדות כל שנה.</w:t>
      </w:r>
    </w:p>
    <w:p w14:paraId="1DC0DE9A" w14:textId="77777777" w:rsidR="00000000" w:rsidRDefault="00540457">
      <w:pPr>
        <w:pStyle w:val="a0"/>
        <w:rPr>
          <w:rFonts w:hint="cs"/>
          <w:rtl/>
        </w:rPr>
      </w:pPr>
    </w:p>
    <w:p w14:paraId="0B286A94" w14:textId="77777777" w:rsidR="00000000" w:rsidRDefault="00540457">
      <w:pPr>
        <w:pStyle w:val="a0"/>
        <w:rPr>
          <w:rFonts w:hint="cs"/>
          <w:rtl/>
        </w:rPr>
      </w:pPr>
      <w:r>
        <w:rPr>
          <w:rFonts w:hint="cs"/>
          <w:rtl/>
        </w:rPr>
        <w:t>3.  הוועדה העניקה בחמש השנים האחרונות פטורים בודדים לעשרות פונים, ולא לאלפים, כפי שצוין בכתבה שצירפת. להלן מספר הפטורים שהעניקה הוועדה ב</w:t>
      </w:r>
      <w:r>
        <w:rPr>
          <w:rFonts w:hint="cs"/>
          <w:rtl/>
        </w:rPr>
        <w:t>חמש השנים האחרונות למלש"בים ולחיילים בשירות הסדיר: א.  1999 - 2;  ב. 2000 - 2;  ג. 2001 - 0; ד. 2002 - 0;  ה. 2003 - 4.</w:t>
      </w:r>
    </w:p>
    <w:p w14:paraId="288D5ED3" w14:textId="77777777" w:rsidR="00000000" w:rsidRDefault="00540457">
      <w:pPr>
        <w:pStyle w:val="a0"/>
        <w:rPr>
          <w:rFonts w:hint="cs"/>
          <w:rtl/>
        </w:rPr>
      </w:pPr>
    </w:p>
    <w:p w14:paraId="527B7AD3" w14:textId="77777777" w:rsidR="00000000" w:rsidRDefault="00540457">
      <w:pPr>
        <w:pStyle w:val="a0"/>
        <w:rPr>
          <w:rFonts w:hint="cs"/>
          <w:rtl/>
        </w:rPr>
      </w:pPr>
    </w:p>
    <w:p w14:paraId="6623D701" w14:textId="77777777" w:rsidR="00000000" w:rsidRDefault="00540457">
      <w:pPr>
        <w:pStyle w:val="a1"/>
        <w:jc w:val="center"/>
        <w:rPr>
          <w:rFonts w:hint="cs"/>
          <w:rtl/>
        </w:rPr>
      </w:pPr>
      <w:bookmarkStart w:id="528" w:name="CQ16182FI0016182T03_12_2003_17_22_11"/>
      <w:bookmarkStart w:id="529" w:name="_Toc59448087"/>
      <w:bookmarkEnd w:id="528"/>
      <w:r>
        <w:rPr>
          <w:rFonts w:hint="cs"/>
          <w:rtl/>
        </w:rPr>
        <w:t>6</w:t>
      </w:r>
      <w:r>
        <w:rPr>
          <w:rtl/>
        </w:rPr>
        <w:t xml:space="preserve">54. </w:t>
      </w:r>
      <w:r>
        <w:rPr>
          <w:rFonts w:hint="cs"/>
          <w:rtl/>
        </w:rPr>
        <w:t xml:space="preserve">זכאות </w:t>
      </w:r>
      <w:r>
        <w:rPr>
          <w:rtl/>
        </w:rPr>
        <w:t>משפחות שכולות</w:t>
      </w:r>
      <w:r>
        <w:rPr>
          <w:rFonts w:hint="cs"/>
          <w:rtl/>
        </w:rPr>
        <w:t xml:space="preserve"> לפי החוק וועדת למ"ד</w:t>
      </w:r>
      <w:bookmarkEnd w:id="529"/>
    </w:p>
    <w:p w14:paraId="07FC1FDA" w14:textId="77777777" w:rsidR="00000000" w:rsidRDefault="00540457">
      <w:pPr>
        <w:pStyle w:val="a0"/>
        <w:rPr>
          <w:rFonts w:hint="cs"/>
          <w:rtl/>
        </w:rPr>
      </w:pPr>
    </w:p>
    <w:p w14:paraId="6E5EA38B" w14:textId="77777777" w:rsidR="00000000" w:rsidRDefault="00540457">
      <w:pPr>
        <w:pStyle w:val="a0"/>
        <w:ind w:firstLine="0"/>
        <w:rPr>
          <w:bCs/>
          <w:u w:val="single"/>
        </w:rPr>
      </w:pPr>
      <w:bookmarkStart w:id="530" w:name="ESQ16182"/>
      <w:bookmarkEnd w:id="530"/>
      <w:r>
        <w:rPr>
          <w:bCs/>
          <w:u w:val="single"/>
          <w:rtl/>
        </w:rPr>
        <w:t>חברת</w:t>
      </w:r>
      <w:r>
        <w:rPr>
          <w:rFonts w:hint="cs"/>
          <w:bCs/>
          <w:u w:val="single"/>
          <w:rtl/>
        </w:rPr>
        <w:t xml:space="preserve"> הכנסת </w:t>
      </w:r>
      <w:r>
        <w:rPr>
          <w:bCs/>
          <w:u w:val="single"/>
          <w:rtl/>
        </w:rPr>
        <w:t>זהבה גלאון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FB4F1EC" w14:textId="77777777" w:rsidR="00000000" w:rsidRDefault="00540457">
      <w:pPr>
        <w:pStyle w:val="a0"/>
        <w:ind w:firstLine="720"/>
        <w:rPr>
          <w:rFonts w:hint="cs"/>
          <w:rtl/>
        </w:rPr>
      </w:pPr>
      <w:r>
        <w:rPr>
          <w:rtl/>
        </w:rPr>
        <w:t>ביום י' בחשוון התשס"ד (5 בנובמבר 2003):</w:t>
      </w:r>
    </w:p>
    <w:p w14:paraId="1BB1D044" w14:textId="77777777" w:rsidR="00000000" w:rsidRDefault="00540457">
      <w:pPr>
        <w:pStyle w:val="a0"/>
        <w:rPr>
          <w:rFonts w:hint="cs"/>
          <w:rtl/>
        </w:rPr>
      </w:pPr>
    </w:p>
    <w:p w14:paraId="0F8F78E7" w14:textId="77777777" w:rsidR="00000000" w:rsidRDefault="00540457">
      <w:pPr>
        <w:pStyle w:val="a0"/>
      </w:pPr>
      <w:r>
        <w:rPr>
          <w:rFonts w:hint="cs"/>
          <w:rtl/>
        </w:rPr>
        <w:t xml:space="preserve">רצוני </w:t>
      </w:r>
      <w:r>
        <w:rPr>
          <w:rFonts w:hint="cs"/>
          <w:rtl/>
        </w:rPr>
        <w:t>לשאול</w:t>
      </w:r>
      <w:r>
        <w:rPr>
          <w:rtl/>
        </w:rPr>
        <w:t>:</w:t>
      </w:r>
    </w:p>
    <w:p w14:paraId="0E1DF23D" w14:textId="77777777" w:rsidR="00000000" w:rsidRDefault="00540457">
      <w:pPr>
        <w:pStyle w:val="a0"/>
      </w:pPr>
    </w:p>
    <w:p w14:paraId="2DE2CA1B" w14:textId="77777777" w:rsidR="00000000" w:rsidRDefault="00540457">
      <w:pPr>
        <w:pStyle w:val="a0"/>
        <w:rPr>
          <w:rFonts w:hint="cs"/>
        </w:rPr>
      </w:pPr>
      <w:r>
        <w:rPr>
          <w:rFonts w:hint="cs"/>
          <w:rtl/>
        </w:rPr>
        <w:t xml:space="preserve">1. </w:t>
      </w:r>
      <w:r>
        <w:rPr>
          <w:rtl/>
        </w:rPr>
        <w:t>מה</w:t>
      </w:r>
      <w:r>
        <w:rPr>
          <w:rFonts w:hint="cs"/>
          <w:rtl/>
        </w:rPr>
        <w:t xml:space="preserve"> הן</w:t>
      </w:r>
      <w:r>
        <w:rPr>
          <w:rtl/>
        </w:rPr>
        <w:t xml:space="preserve"> הגדרות </w:t>
      </w:r>
      <w:r>
        <w:rPr>
          <w:rFonts w:hint="cs"/>
          <w:rtl/>
        </w:rPr>
        <w:t>ה</w:t>
      </w:r>
      <w:r>
        <w:rPr>
          <w:rtl/>
        </w:rPr>
        <w:t>משרד ל"משפחה שכולה"?</w:t>
      </w:r>
    </w:p>
    <w:p w14:paraId="70702D45" w14:textId="77777777" w:rsidR="00000000" w:rsidRDefault="00540457">
      <w:pPr>
        <w:pStyle w:val="a0"/>
        <w:rPr>
          <w:rFonts w:hint="cs"/>
        </w:rPr>
      </w:pPr>
    </w:p>
    <w:p w14:paraId="1A85AA80" w14:textId="77777777" w:rsidR="00000000" w:rsidRDefault="00540457">
      <w:pPr>
        <w:pStyle w:val="a0"/>
        <w:rPr>
          <w:rFonts w:hint="cs"/>
        </w:rPr>
      </w:pPr>
      <w:r>
        <w:rPr>
          <w:rFonts w:hint="cs"/>
          <w:rtl/>
        </w:rPr>
        <w:t>2. האם משרדך מתייחס באופן שוויוני למשפחות חיילים בשירות סדיר שנהרגו במהלך שירותם?</w:t>
      </w:r>
    </w:p>
    <w:p w14:paraId="14EAC2D9" w14:textId="77777777" w:rsidR="00000000" w:rsidRDefault="00540457">
      <w:pPr>
        <w:pStyle w:val="a0"/>
        <w:rPr>
          <w:rFonts w:hint="cs"/>
          <w:rtl/>
        </w:rPr>
      </w:pPr>
    </w:p>
    <w:p w14:paraId="0D41CA37" w14:textId="77777777" w:rsidR="00000000" w:rsidRDefault="00540457">
      <w:pPr>
        <w:pStyle w:val="a0"/>
        <w:rPr>
          <w:rFonts w:hint="cs"/>
          <w:rtl/>
        </w:rPr>
      </w:pPr>
      <w:r>
        <w:rPr>
          <w:rFonts w:hint="cs"/>
          <w:rtl/>
        </w:rPr>
        <w:t>3. האם נעשית הבחנה במתן תגמולים והטבות למשפחות על-פי נסיבות המוות?</w:t>
      </w:r>
    </w:p>
    <w:p w14:paraId="2FF7491E" w14:textId="77777777" w:rsidR="00000000" w:rsidRDefault="00540457">
      <w:pPr>
        <w:pStyle w:val="a0"/>
        <w:rPr>
          <w:rtl/>
        </w:rPr>
      </w:pPr>
    </w:p>
    <w:p w14:paraId="3CBCD306" w14:textId="77777777" w:rsidR="00000000" w:rsidRDefault="00540457">
      <w:pPr>
        <w:pStyle w:val="a0"/>
        <w:rPr>
          <w:rFonts w:hint="cs"/>
          <w:rtl/>
        </w:rPr>
      </w:pPr>
      <w:r>
        <w:rPr>
          <w:rFonts w:hint="cs"/>
          <w:rtl/>
        </w:rPr>
        <w:t>4. לכמה משפחות נבחנה זכאות בשלוש השנים האחרונות וכמה קיבלו</w:t>
      </w:r>
      <w:r>
        <w:rPr>
          <w:rFonts w:hint="cs"/>
          <w:rtl/>
        </w:rPr>
        <w:t xml:space="preserve"> זכאות?</w:t>
      </w:r>
    </w:p>
    <w:p w14:paraId="32F85FD4" w14:textId="77777777" w:rsidR="00000000" w:rsidRDefault="00540457">
      <w:pPr>
        <w:pStyle w:val="a0"/>
        <w:rPr>
          <w:rFonts w:hint="cs"/>
          <w:rtl/>
        </w:rPr>
      </w:pPr>
    </w:p>
    <w:p w14:paraId="7D8108E6" w14:textId="77777777" w:rsidR="00000000" w:rsidRDefault="00540457">
      <w:pPr>
        <w:pStyle w:val="a0"/>
        <w:rPr>
          <w:rFonts w:hint="cs"/>
          <w:rtl/>
        </w:rPr>
      </w:pPr>
      <w:r>
        <w:rPr>
          <w:rFonts w:hint="cs"/>
          <w:rtl/>
        </w:rPr>
        <w:t>5. כמה משפחות פנו לוועדת למ"ד - לפנים משורת הדין - וכמה בקשות אושרו בוועדה בשלוש השנים האחרונות?</w:t>
      </w:r>
    </w:p>
    <w:p w14:paraId="5A3F6B4B" w14:textId="77777777" w:rsidR="00000000" w:rsidRDefault="00540457">
      <w:pPr>
        <w:pStyle w:val="a0"/>
        <w:rPr>
          <w:rFonts w:hint="cs"/>
        </w:rPr>
      </w:pPr>
    </w:p>
    <w:p w14:paraId="4E04134E" w14:textId="77777777" w:rsidR="00000000" w:rsidRDefault="00540457">
      <w:pPr>
        <w:pStyle w:val="a0"/>
        <w:ind w:firstLine="0"/>
        <w:rPr>
          <w:bCs/>
          <w:u w:val="single"/>
          <w:rtl/>
        </w:rPr>
      </w:pPr>
    </w:p>
    <w:p w14:paraId="0D65893B" w14:textId="77777777" w:rsidR="00000000" w:rsidRDefault="00540457">
      <w:pPr>
        <w:pStyle w:val="a0"/>
        <w:ind w:firstLine="0"/>
        <w:rPr>
          <w:rFonts w:hint="cs"/>
          <w:bCs/>
          <w:u w:val="single"/>
          <w:rtl/>
        </w:rPr>
      </w:pPr>
      <w:r>
        <w:rPr>
          <w:rFonts w:hint="cs"/>
          <w:bCs/>
          <w:u w:val="single"/>
          <w:rtl/>
        </w:rPr>
        <w:t>תשובת סגן שר הביטחון זאב בוים:</w:t>
      </w:r>
    </w:p>
    <w:p w14:paraId="0B4E5382" w14:textId="77777777" w:rsidR="00000000" w:rsidRDefault="00540457">
      <w:pPr>
        <w:pStyle w:val="a0"/>
        <w:ind w:firstLine="0"/>
        <w:rPr>
          <w:rFonts w:hint="cs"/>
          <w:b/>
          <w:rtl/>
        </w:rPr>
      </w:pPr>
      <w:r>
        <w:rPr>
          <w:rFonts w:hint="cs"/>
          <w:b/>
          <w:rtl/>
        </w:rPr>
        <w:t>(לא נקראה, נמסרה לפרוטוקול)</w:t>
      </w:r>
    </w:p>
    <w:p w14:paraId="56E6691C" w14:textId="77777777" w:rsidR="00000000" w:rsidRDefault="00540457">
      <w:pPr>
        <w:pStyle w:val="a0"/>
        <w:rPr>
          <w:rFonts w:hint="cs"/>
          <w:b/>
          <w:rtl/>
        </w:rPr>
      </w:pPr>
    </w:p>
    <w:p w14:paraId="605B2A91" w14:textId="77777777" w:rsidR="00000000" w:rsidRDefault="00540457">
      <w:pPr>
        <w:pStyle w:val="a0"/>
        <w:rPr>
          <w:rFonts w:hint="cs"/>
          <w:b/>
          <w:rtl/>
        </w:rPr>
      </w:pPr>
      <w:r>
        <w:rPr>
          <w:rFonts w:hint="cs"/>
          <w:b/>
          <w:rtl/>
        </w:rPr>
        <w:t>1. למשרד אין הגדרות למשפחה שכולה. ההגדרות נגזרות מסעיף 1 לחוק משפחות חיילים שנספו במערכה</w:t>
      </w:r>
      <w:r>
        <w:rPr>
          <w:rFonts w:hint="cs"/>
          <w:b/>
          <w:rtl/>
        </w:rPr>
        <w:t xml:space="preserve"> (תגמולים ושיקום), התש"י-1950. בתמציתן, בני משפחה מוכרים הם אלמן/אלמנה; אב/אם (הורים); יתומים: עד גיל 21 </w:t>
      </w:r>
      <w:r>
        <w:rPr>
          <w:b/>
          <w:rtl/>
        </w:rPr>
        <w:t>–</w:t>
      </w:r>
      <w:r>
        <w:rPr>
          <w:rFonts w:hint="cs"/>
          <w:b/>
          <w:rtl/>
        </w:rPr>
        <w:t xml:space="preserve"> לתגמולים; בין גיל 21 לגיל 30 - סיוע בלימודים ומענק דיור ונישואין; אחים שכולים שטרם מלאו להם 18 ואין להם אח או אחות העומדים ברשות עצמם.</w:t>
      </w:r>
    </w:p>
    <w:p w14:paraId="247CDCE3" w14:textId="77777777" w:rsidR="00000000" w:rsidRDefault="00540457">
      <w:pPr>
        <w:pStyle w:val="a0"/>
        <w:rPr>
          <w:rFonts w:hint="cs"/>
          <w:b/>
          <w:rtl/>
        </w:rPr>
      </w:pPr>
    </w:p>
    <w:p w14:paraId="6532ACA1" w14:textId="77777777" w:rsidR="00000000" w:rsidRDefault="00540457">
      <w:pPr>
        <w:pStyle w:val="a0"/>
        <w:rPr>
          <w:rFonts w:hint="cs"/>
          <w:b/>
          <w:rtl/>
        </w:rPr>
      </w:pPr>
      <w:r>
        <w:rPr>
          <w:rFonts w:hint="cs"/>
          <w:b/>
          <w:rtl/>
        </w:rPr>
        <w:t>2. המשרד נוהג</w:t>
      </w:r>
      <w:r>
        <w:rPr>
          <w:rFonts w:hint="cs"/>
          <w:b/>
          <w:rtl/>
        </w:rPr>
        <w:t xml:space="preserve"> בכללים אחידים ושוויוניים לחיילים בשירות סדיר. על חיילי החובה חל חוק משפחות חיילים שנספו במערכה (תגמולים ושיקום), התש"י-1950, וכן חוק התגמולים לחיילים ובני משפחותיהם (חבלה שלא בעת מילוי תפקיד), התשמ"ח-1988. על חיילים בשירות הקבע לא חל חוק התגמולים לחיילים </w:t>
      </w:r>
      <w:r>
        <w:rPr>
          <w:rFonts w:hint="cs"/>
          <w:b/>
          <w:rtl/>
        </w:rPr>
        <w:t>ובני משפחותיהם (חבלה שלא בעת מילוי תפקיד), התשמ"ח-1988.</w:t>
      </w:r>
    </w:p>
    <w:p w14:paraId="64159738" w14:textId="77777777" w:rsidR="00000000" w:rsidRDefault="00540457">
      <w:pPr>
        <w:pStyle w:val="a0"/>
        <w:rPr>
          <w:rFonts w:hint="cs"/>
          <w:b/>
          <w:rtl/>
        </w:rPr>
      </w:pPr>
    </w:p>
    <w:p w14:paraId="2B572D6A" w14:textId="77777777" w:rsidR="00000000" w:rsidRDefault="00540457">
      <w:pPr>
        <w:pStyle w:val="a0"/>
        <w:rPr>
          <w:rFonts w:hint="cs"/>
          <w:b/>
          <w:rtl/>
        </w:rPr>
      </w:pPr>
      <w:r>
        <w:rPr>
          <w:rFonts w:hint="cs"/>
          <w:b/>
          <w:rtl/>
        </w:rPr>
        <w:t xml:space="preserve">יובהר שבתוך כל אחת מהקבוצות חלים כללים אחידים ושוויוניים. </w:t>
      </w:r>
    </w:p>
    <w:p w14:paraId="4A760ED4" w14:textId="77777777" w:rsidR="00000000" w:rsidRDefault="00540457">
      <w:pPr>
        <w:pStyle w:val="a0"/>
        <w:rPr>
          <w:rFonts w:hint="cs"/>
          <w:b/>
          <w:rtl/>
        </w:rPr>
      </w:pPr>
    </w:p>
    <w:p w14:paraId="2E23B442" w14:textId="77777777" w:rsidR="00000000" w:rsidRDefault="00540457">
      <w:pPr>
        <w:pStyle w:val="a0"/>
        <w:rPr>
          <w:rFonts w:hint="cs"/>
          <w:b/>
          <w:rtl/>
        </w:rPr>
      </w:pPr>
      <w:r>
        <w:rPr>
          <w:rFonts w:hint="cs"/>
          <w:b/>
          <w:rtl/>
        </w:rPr>
        <w:t>3. לא נעשית אבחנה במתן תגמולים והטבות למשפחות על-פי נסיבות מותם של החללים.</w:t>
      </w:r>
    </w:p>
    <w:p w14:paraId="2AC70844" w14:textId="77777777" w:rsidR="00000000" w:rsidRDefault="00540457">
      <w:pPr>
        <w:pStyle w:val="a0"/>
        <w:rPr>
          <w:rFonts w:hint="cs"/>
          <w:b/>
          <w:rtl/>
        </w:rPr>
      </w:pPr>
    </w:p>
    <w:p w14:paraId="3094ECB3" w14:textId="77777777" w:rsidR="00000000" w:rsidRDefault="00540457">
      <w:pPr>
        <w:pStyle w:val="a0"/>
        <w:rPr>
          <w:rFonts w:hint="cs"/>
          <w:b/>
          <w:rtl/>
        </w:rPr>
      </w:pPr>
      <w:r>
        <w:rPr>
          <w:rFonts w:hint="cs"/>
          <w:b/>
          <w:rtl/>
        </w:rPr>
        <w:t>4. להלן טבלת הזכאות בשלוש השנים האחרונות: הוגשו תביעות - שנת 20</w:t>
      </w:r>
      <w:r>
        <w:rPr>
          <w:rFonts w:hint="cs"/>
          <w:b/>
          <w:rtl/>
        </w:rPr>
        <w:t xml:space="preserve">01 </w:t>
      </w:r>
      <w:r>
        <w:rPr>
          <w:b/>
          <w:rtl/>
        </w:rPr>
        <w:t>–</w:t>
      </w:r>
      <w:r>
        <w:rPr>
          <w:rFonts w:hint="cs"/>
          <w:b/>
          <w:rtl/>
        </w:rPr>
        <w:t xml:space="preserve">  362; שנת 2002 </w:t>
      </w:r>
      <w:r>
        <w:rPr>
          <w:b/>
          <w:rtl/>
        </w:rPr>
        <w:t>–</w:t>
      </w:r>
      <w:r>
        <w:rPr>
          <w:rFonts w:hint="cs"/>
          <w:b/>
          <w:rtl/>
        </w:rPr>
        <w:t xml:space="preserve"> 499; שנת 2003 (מעודכן עד 31 באוקטובר) </w:t>
      </w:r>
      <w:r>
        <w:rPr>
          <w:b/>
          <w:rtl/>
        </w:rPr>
        <w:t>–</w:t>
      </w:r>
      <w:r>
        <w:rPr>
          <w:rFonts w:hint="cs"/>
          <w:b/>
          <w:rtl/>
        </w:rPr>
        <w:t xml:space="preserve">347. הוכרו לזכויות </w:t>
      </w:r>
      <w:r>
        <w:rPr>
          <w:b/>
          <w:rtl/>
        </w:rPr>
        <w:t>–</w:t>
      </w:r>
      <w:r>
        <w:rPr>
          <w:rFonts w:hint="cs"/>
          <w:b/>
          <w:rtl/>
        </w:rPr>
        <w:t xml:space="preserve"> 2001 </w:t>
      </w:r>
      <w:r>
        <w:rPr>
          <w:b/>
          <w:rtl/>
        </w:rPr>
        <w:t>–</w:t>
      </w:r>
      <w:r>
        <w:rPr>
          <w:rFonts w:hint="cs"/>
          <w:b/>
          <w:rtl/>
        </w:rPr>
        <w:t xml:space="preserve"> 271; 2002 </w:t>
      </w:r>
      <w:r>
        <w:rPr>
          <w:b/>
          <w:rtl/>
        </w:rPr>
        <w:t>–</w:t>
      </w:r>
      <w:r>
        <w:rPr>
          <w:rFonts w:hint="cs"/>
          <w:b/>
          <w:rtl/>
        </w:rPr>
        <w:t xml:space="preserve"> 456; 2003 </w:t>
      </w:r>
      <w:r>
        <w:rPr>
          <w:b/>
          <w:rtl/>
        </w:rPr>
        <w:t>–</w:t>
      </w:r>
      <w:r>
        <w:rPr>
          <w:rFonts w:hint="cs"/>
          <w:b/>
          <w:rtl/>
        </w:rPr>
        <w:t xml:space="preserve"> 327. נדחו </w:t>
      </w:r>
      <w:r>
        <w:rPr>
          <w:b/>
          <w:rtl/>
        </w:rPr>
        <w:t>–</w:t>
      </w:r>
      <w:r>
        <w:rPr>
          <w:rFonts w:hint="cs"/>
          <w:b/>
          <w:rtl/>
        </w:rPr>
        <w:t xml:space="preserve"> 2001 </w:t>
      </w:r>
      <w:r>
        <w:rPr>
          <w:b/>
          <w:rtl/>
        </w:rPr>
        <w:t>–</w:t>
      </w:r>
      <w:r>
        <w:rPr>
          <w:rFonts w:hint="cs"/>
          <w:b/>
          <w:rtl/>
        </w:rPr>
        <w:t xml:space="preserve"> 61; 2002 </w:t>
      </w:r>
      <w:r>
        <w:rPr>
          <w:b/>
          <w:rtl/>
        </w:rPr>
        <w:t>–</w:t>
      </w:r>
      <w:r>
        <w:rPr>
          <w:rFonts w:hint="cs"/>
          <w:b/>
          <w:rtl/>
        </w:rPr>
        <w:t xml:space="preserve"> 71; 2003 </w:t>
      </w:r>
      <w:r>
        <w:rPr>
          <w:b/>
          <w:rtl/>
        </w:rPr>
        <w:t>–</w:t>
      </w:r>
      <w:r>
        <w:rPr>
          <w:rFonts w:hint="cs"/>
          <w:b/>
          <w:rtl/>
        </w:rPr>
        <w:t xml:space="preserve"> 76.  </w:t>
      </w:r>
    </w:p>
    <w:p w14:paraId="5C495A41" w14:textId="77777777" w:rsidR="00000000" w:rsidRDefault="00540457">
      <w:pPr>
        <w:pStyle w:val="a0"/>
        <w:rPr>
          <w:rFonts w:hint="cs"/>
          <w:b/>
          <w:rtl/>
        </w:rPr>
      </w:pPr>
    </w:p>
    <w:p w14:paraId="0518578B" w14:textId="77777777" w:rsidR="00000000" w:rsidRDefault="00540457">
      <w:pPr>
        <w:pStyle w:val="a0"/>
        <w:rPr>
          <w:rFonts w:hint="cs"/>
          <w:b/>
          <w:rtl/>
        </w:rPr>
      </w:pPr>
      <w:r>
        <w:rPr>
          <w:rFonts w:hint="cs"/>
          <w:b/>
          <w:rtl/>
        </w:rPr>
        <w:t>5. להלן טבלה המרכזת את מספר המקרים של משפחות שכולות (הורים פלוס אלמנות) אשר הובאו בפני ועדת למ"</w:t>
      </w:r>
      <w:r>
        <w:rPr>
          <w:rFonts w:hint="cs"/>
          <w:b/>
          <w:rtl/>
        </w:rPr>
        <w:t xml:space="preserve">ד, אושרו או נדחו בשלוש השנים האחרונות. מספר המקרים של משפחות שכולות (הורים פלוס אלמנות) שהובאו בפני הוועדה: 2001 </w:t>
      </w:r>
      <w:r>
        <w:rPr>
          <w:b/>
          <w:rtl/>
        </w:rPr>
        <w:t>–</w:t>
      </w:r>
      <w:r>
        <w:rPr>
          <w:rFonts w:hint="cs"/>
          <w:b/>
          <w:rtl/>
        </w:rPr>
        <w:t xml:space="preserve"> 81; 2002 </w:t>
      </w:r>
      <w:r>
        <w:rPr>
          <w:b/>
          <w:rtl/>
        </w:rPr>
        <w:t>–</w:t>
      </w:r>
      <w:r>
        <w:rPr>
          <w:rFonts w:hint="cs"/>
          <w:b/>
          <w:rtl/>
        </w:rPr>
        <w:t xml:space="preserve">161; 2003 </w:t>
      </w:r>
      <w:r>
        <w:rPr>
          <w:b/>
          <w:rtl/>
        </w:rPr>
        <w:t>–</w:t>
      </w:r>
      <w:r>
        <w:rPr>
          <w:rFonts w:hint="cs"/>
          <w:b/>
          <w:rtl/>
        </w:rPr>
        <w:t xml:space="preserve"> 89. מספר המקרים שאושרו: 2001 </w:t>
      </w:r>
      <w:r>
        <w:rPr>
          <w:b/>
          <w:rtl/>
        </w:rPr>
        <w:t>–</w:t>
      </w:r>
      <w:r>
        <w:rPr>
          <w:rFonts w:hint="cs"/>
          <w:b/>
          <w:rtl/>
        </w:rPr>
        <w:t xml:space="preserve"> 76; 2002 </w:t>
      </w:r>
      <w:r>
        <w:rPr>
          <w:b/>
          <w:rtl/>
        </w:rPr>
        <w:t>–</w:t>
      </w:r>
      <w:r>
        <w:rPr>
          <w:rFonts w:hint="cs"/>
          <w:b/>
          <w:rtl/>
        </w:rPr>
        <w:t xml:space="preserve"> 130; 2003 </w:t>
      </w:r>
      <w:r>
        <w:rPr>
          <w:b/>
          <w:rtl/>
        </w:rPr>
        <w:t>–</w:t>
      </w:r>
      <w:r>
        <w:rPr>
          <w:rFonts w:hint="cs"/>
          <w:b/>
          <w:rtl/>
        </w:rPr>
        <w:t xml:space="preserve"> 52; מתוכם אלמנות הקישון </w:t>
      </w:r>
      <w:r>
        <w:rPr>
          <w:b/>
          <w:rtl/>
        </w:rPr>
        <w:t>–</w:t>
      </w:r>
      <w:r>
        <w:rPr>
          <w:rFonts w:hint="cs"/>
          <w:b/>
          <w:rtl/>
        </w:rPr>
        <w:t xml:space="preserve"> 2001 </w:t>
      </w:r>
      <w:r>
        <w:rPr>
          <w:b/>
          <w:rtl/>
        </w:rPr>
        <w:t>–</w:t>
      </w:r>
      <w:r>
        <w:rPr>
          <w:rFonts w:hint="cs"/>
          <w:b/>
          <w:rtl/>
        </w:rPr>
        <w:t xml:space="preserve"> 9; 2002 </w:t>
      </w:r>
      <w:r>
        <w:rPr>
          <w:b/>
          <w:rtl/>
        </w:rPr>
        <w:t>–</w:t>
      </w:r>
      <w:r>
        <w:rPr>
          <w:rFonts w:hint="cs"/>
          <w:b/>
          <w:rtl/>
        </w:rPr>
        <w:t xml:space="preserve"> 25; 2003 </w:t>
      </w:r>
      <w:r>
        <w:rPr>
          <w:b/>
          <w:rtl/>
        </w:rPr>
        <w:t>–</w:t>
      </w:r>
      <w:r>
        <w:rPr>
          <w:rFonts w:hint="cs"/>
          <w:b/>
          <w:rtl/>
        </w:rPr>
        <w:t xml:space="preserve"> 5.</w:t>
      </w:r>
    </w:p>
    <w:p w14:paraId="11E32081" w14:textId="77777777" w:rsidR="00000000" w:rsidRDefault="00540457">
      <w:pPr>
        <w:pStyle w:val="a0"/>
        <w:rPr>
          <w:rFonts w:hint="cs"/>
          <w:b/>
          <w:rtl/>
        </w:rPr>
      </w:pPr>
    </w:p>
    <w:p w14:paraId="5162A065" w14:textId="77777777" w:rsidR="00000000" w:rsidRDefault="00540457">
      <w:pPr>
        <w:pStyle w:val="a0"/>
        <w:rPr>
          <w:rFonts w:hint="cs"/>
          <w:b/>
          <w:rtl/>
        </w:rPr>
      </w:pPr>
    </w:p>
    <w:p w14:paraId="4FB030FC" w14:textId="77777777" w:rsidR="00000000" w:rsidRDefault="00540457">
      <w:pPr>
        <w:pStyle w:val="a1"/>
        <w:jc w:val="center"/>
        <w:rPr>
          <w:rtl/>
        </w:rPr>
      </w:pPr>
      <w:bookmarkStart w:id="531" w:name="CQ16435FI0016435T03_12_2003_17_28_02"/>
      <w:bookmarkStart w:id="532" w:name="_Toc59448088"/>
      <w:bookmarkEnd w:id="531"/>
      <w:r>
        <w:rPr>
          <w:rtl/>
        </w:rPr>
        <w:t>670. ה</w:t>
      </w:r>
      <w:r>
        <w:rPr>
          <w:rtl/>
        </w:rPr>
        <w:t>פניית חיילים לעמותות שמחלקות מזון</w:t>
      </w:r>
      <w:bookmarkEnd w:id="532"/>
    </w:p>
    <w:p w14:paraId="35541BC6" w14:textId="77777777" w:rsidR="00000000" w:rsidRDefault="00540457">
      <w:pPr>
        <w:pStyle w:val="a0"/>
        <w:rPr>
          <w:rFonts w:hint="cs"/>
          <w:rtl/>
        </w:rPr>
      </w:pPr>
    </w:p>
    <w:p w14:paraId="76BA47CE" w14:textId="77777777" w:rsidR="00000000" w:rsidRDefault="00540457">
      <w:pPr>
        <w:pStyle w:val="a0"/>
        <w:ind w:firstLine="0"/>
        <w:rPr>
          <w:bCs/>
          <w:u w:val="single"/>
        </w:rPr>
      </w:pPr>
      <w:bookmarkStart w:id="533" w:name="ESQ16435"/>
      <w:bookmarkEnd w:id="533"/>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361919C" w14:textId="77777777" w:rsidR="00000000" w:rsidRDefault="00540457">
      <w:pPr>
        <w:pStyle w:val="a0"/>
        <w:ind w:firstLine="720"/>
      </w:pPr>
      <w:r>
        <w:rPr>
          <w:rtl/>
        </w:rPr>
        <w:t>ביום י' בחשוון התשס"ד (5 בנובמבר 2003):</w:t>
      </w:r>
    </w:p>
    <w:p w14:paraId="311BFD8B" w14:textId="77777777" w:rsidR="00000000" w:rsidRDefault="00540457">
      <w:pPr>
        <w:pStyle w:val="a0"/>
        <w:rPr>
          <w:rFonts w:hint="cs"/>
          <w:rtl/>
        </w:rPr>
      </w:pPr>
    </w:p>
    <w:p w14:paraId="19DA783E" w14:textId="77777777" w:rsidR="00000000" w:rsidRDefault="00540457">
      <w:pPr>
        <w:pStyle w:val="a0"/>
        <w:ind w:firstLine="720"/>
        <w:rPr>
          <w:rFonts w:hint="cs"/>
        </w:rPr>
      </w:pPr>
      <w:r>
        <w:rPr>
          <w:rtl/>
        </w:rPr>
        <w:t xml:space="preserve">לאחרונה </w:t>
      </w:r>
      <w:r>
        <w:rPr>
          <w:rFonts w:hint="cs"/>
          <w:rtl/>
        </w:rPr>
        <w:t>נודע לי על כ</w:t>
      </w:r>
      <w:r>
        <w:rPr>
          <w:rtl/>
        </w:rPr>
        <w:t>מ</w:t>
      </w:r>
      <w:r>
        <w:rPr>
          <w:rFonts w:hint="cs"/>
          <w:rtl/>
        </w:rPr>
        <w:t xml:space="preserve">ה </w:t>
      </w:r>
      <w:r>
        <w:rPr>
          <w:rtl/>
        </w:rPr>
        <w:t xml:space="preserve">מקרים </w:t>
      </w:r>
      <w:r>
        <w:rPr>
          <w:rFonts w:hint="cs"/>
          <w:rtl/>
        </w:rPr>
        <w:t>ש</w:t>
      </w:r>
      <w:r>
        <w:rPr>
          <w:rtl/>
        </w:rPr>
        <w:t xml:space="preserve">חיילי צה"ל </w:t>
      </w:r>
      <w:r>
        <w:rPr>
          <w:rFonts w:hint="cs"/>
          <w:rtl/>
        </w:rPr>
        <w:t>הופנו</w:t>
      </w:r>
      <w:r>
        <w:rPr>
          <w:rtl/>
        </w:rPr>
        <w:t xml:space="preserve"> לעמותות שמחלקות מזון</w:t>
      </w:r>
      <w:r>
        <w:rPr>
          <w:rFonts w:hint="cs"/>
          <w:rtl/>
        </w:rPr>
        <w:t>.</w:t>
      </w:r>
    </w:p>
    <w:p w14:paraId="6D43A595" w14:textId="77777777" w:rsidR="00000000" w:rsidRDefault="00540457">
      <w:pPr>
        <w:pStyle w:val="a0"/>
        <w:ind w:firstLine="720"/>
      </w:pPr>
    </w:p>
    <w:p w14:paraId="573434C5" w14:textId="77777777" w:rsidR="00000000" w:rsidRDefault="00540457">
      <w:pPr>
        <w:pStyle w:val="a0"/>
        <w:ind w:firstLine="720"/>
      </w:pPr>
      <w:r>
        <w:rPr>
          <w:rFonts w:hint="cs"/>
          <w:rtl/>
        </w:rPr>
        <w:t>רצוני לשאול</w:t>
      </w:r>
      <w:r>
        <w:rPr>
          <w:rtl/>
        </w:rPr>
        <w:t>:</w:t>
      </w:r>
    </w:p>
    <w:p w14:paraId="08D95C49" w14:textId="77777777" w:rsidR="00000000" w:rsidRDefault="00540457">
      <w:pPr>
        <w:pStyle w:val="a0"/>
        <w:ind w:firstLine="720"/>
      </w:pPr>
    </w:p>
    <w:p w14:paraId="15B61385" w14:textId="77777777" w:rsidR="00000000" w:rsidRDefault="00540457">
      <w:pPr>
        <w:pStyle w:val="a0"/>
        <w:ind w:firstLine="720"/>
        <w:rPr>
          <w:rtl/>
        </w:rPr>
      </w:pPr>
      <w:r>
        <w:rPr>
          <w:rtl/>
        </w:rPr>
        <w:t>האם המידע נכון?</w:t>
      </w:r>
    </w:p>
    <w:p w14:paraId="0517953C" w14:textId="77777777" w:rsidR="00000000" w:rsidRDefault="00540457">
      <w:pPr>
        <w:pStyle w:val="a0"/>
        <w:ind w:firstLine="720"/>
        <w:rPr>
          <w:rtl/>
        </w:rPr>
      </w:pPr>
    </w:p>
    <w:p w14:paraId="74C4CFF2" w14:textId="77777777" w:rsidR="00000000" w:rsidRDefault="00540457">
      <w:pPr>
        <w:pStyle w:val="a0"/>
        <w:ind w:firstLine="0"/>
        <w:rPr>
          <w:rFonts w:hint="cs"/>
          <w:bCs/>
          <w:u w:val="single"/>
          <w:rtl/>
        </w:rPr>
      </w:pPr>
      <w:r>
        <w:rPr>
          <w:rFonts w:hint="cs"/>
          <w:b/>
          <w:bCs/>
          <w:u w:val="single"/>
          <w:rtl/>
        </w:rPr>
        <w:t>תשובת</w:t>
      </w:r>
      <w:r>
        <w:rPr>
          <w:rFonts w:hint="cs"/>
          <w:bCs/>
          <w:u w:val="single"/>
          <w:rtl/>
        </w:rPr>
        <w:t xml:space="preserve"> סגן שר הביטחון זאב בוים:</w:t>
      </w:r>
    </w:p>
    <w:p w14:paraId="3D6A7D1C" w14:textId="77777777" w:rsidR="00000000" w:rsidRDefault="00540457">
      <w:pPr>
        <w:pStyle w:val="a0"/>
        <w:ind w:firstLine="0"/>
        <w:rPr>
          <w:rFonts w:hint="cs"/>
          <w:rtl/>
        </w:rPr>
      </w:pPr>
      <w:r>
        <w:rPr>
          <w:rFonts w:hint="cs"/>
          <w:rtl/>
        </w:rPr>
        <w:t>(לא נקר</w:t>
      </w:r>
      <w:r>
        <w:rPr>
          <w:rFonts w:hint="cs"/>
          <w:rtl/>
        </w:rPr>
        <w:t>אה, נמסרה לפרוטוקול)</w:t>
      </w:r>
    </w:p>
    <w:p w14:paraId="394E814D" w14:textId="77777777" w:rsidR="00000000" w:rsidRDefault="00540457">
      <w:pPr>
        <w:pStyle w:val="a0"/>
        <w:rPr>
          <w:rFonts w:hint="cs"/>
          <w:rtl/>
        </w:rPr>
      </w:pPr>
      <w:r>
        <w:rPr>
          <w:rFonts w:hint="cs"/>
          <w:rtl/>
        </w:rPr>
        <w:tab/>
      </w:r>
    </w:p>
    <w:p w14:paraId="13C3308E" w14:textId="77777777" w:rsidR="00000000" w:rsidRDefault="00540457">
      <w:pPr>
        <w:pStyle w:val="a0"/>
        <w:rPr>
          <w:rFonts w:hint="cs"/>
          <w:rtl/>
        </w:rPr>
      </w:pPr>
      <w:r>
        <w:rPr>
          <w:rFonts w:hint="cs"/>
          <w:rtl/>
        </w:rPr>
        <w:t xml:space="preserve">בצה"ל אין הוראה המאפשרת לגורמי הת"ש </w:t>
      </w:r>
      <w:r>
        <w:rPr>
          <w:rtl/>
        </w:rPr>
        <w:t>–</w:t>
      </w:r>
      <w:r>
        <w:rPr>
          <w:rFonts w:hint="cs"/>
          <w:rtl/>
        </w:rPr>
        <w:t xml:space="preserve"> תנאי שירות - להפנות חיילים לקבלת סיוע מעמותות אזרחיות. צה"ל מטפל בחייליו הזקוקים לסיוע באמצעים ובכלים הקיימים ומשתף בכך את האגודה למען החייל וקרן לב"י.</w:t>
      </w:r>
    </w:p>
    <w:p w14:paraId="422A794C" w14:textId="77777777" w:rsidR="00000000" w:rsidRDefault="00540457">
      <w:pPr>
        <w:pStyle w:val="a0"/>
        <w:rPr>
          <w:rFonts w:hint="cs"/>
          <w:rtl/>
        </w:rPr>
      </w:pPr>
    </w:p>
    <w:p w14:paraId="727C3DE9" w14:textId="77777777" w:rsidR="00000000" w:rsidRDefault="00540457">
      <w:pPr>
        <w:pStyle w:val="a1"/>
        <w:jc w:val="center"/>
        <w:rPr>
          <w:rtl/>
        </w:rPr>
      </w:pPr>
      <w:bookmarkStart w:id="534" w:name="CQ16779FI0016779T03_12_2003_17_29_21"/>
      <w:bookmarkStart w:id="535" w:name="_Toc59448089"/>
      <w:bookmarkEnd w:id="534"/>
      <w:r>
        <w:rPr>
          <w:rtl/>
        </w:rPr>
        <w:t>699. שידור בטלוויזיה של ניסוי טילים</w:t>
      </w:r>
      <w:bookmarkEnd w:id="535"/>
    </w:p>
    <w:p w14:paraId="236003AA" w14:textId="77777777" w:rsidR="00000000" w:rsidRDefault="00540457">
      <w:pPr>
        <w:pStyle w:val="a0"/>
        <w:rPr>
          <w:rFonts w:hint="cs"/>
          <w:rtl/>
        </w:rPr>
      </w:pPr>
    </w:p>
    <w:p w14:paraId="35795984" w14:textId="77777777" w:rsidR="00000000" w:rsidRDefault="00540457">
      <w:pPr>
        <w:pStyle w:val="a0"/>
        <w:ind w:firstLine="0"/>
        <w:rPr>
          <w:bCs/>
          <w:u w:val="single"/>
        </w:rPr>
      </w:pPr>
      <w:bookmarkStart w:id="536" w:name="ESQ16779"/>
      <w:bookmarkEnd w:id="536"/>
      <w:r>
        <w:rPr>
          <w:bCs/>
          <w:u w:val="single"/>
          <w:rtl/>
        </w:rPr>
        <w:t>חבר</w:t>
      </w:r>
      <w:r>
        <w:rPr>
          <w:rFonts w:hint="cs"/>
          <w:bCs/>
          <w:u w:val="single"/>
          <w:rtl/>
        </w:rPr>
        <w:t xml:space="preserve"> ה</w:t>
      </w:r>
      <w:r>
        <w:rPr>
          <w:rFonts w:hint="cs"/>
          <w:bCs/>
          <w:u w:val="single"/>
          <w:rtl/>
        </w:rPr>
        <w:t xml:space="preserve">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B6BDEBE" w14:textId="77777777" w:rsidR="00000000" w:rsidRDefault="00540457">
      <w:pPr>
        <w:pStyle w:val="a0"/>
        <w:ind w:firstLine="720"/>
      </w:pPr>
      <w:r>
        <w:rPr>
          <w:rtl/>
        </w:rPr>
        <w:t>ביום כ"ד בחשוון התשס"ד (19 בנובמבר 2003):</w:t>
      </w:r>
    </w:p>
    <w:p w14:paraId="444CE4EE" w14:textId="77777777" w:rsidR="00000000" w:rsidRDefault="00540457">
      <w:pPr>
        <w:pStyle w:val="a0"/>
        <w:rPr>
          <w:rFonts w:hint="cs"/>
        </w:rPr>
      </w:pPr>
    </w:p>
    <w:p w14:paraId="54F76A5B" w14:textId="77777777" w:rsidR="00000000" w:rsidRDefault="00540457">
      <w:pPr>
        <w:pStyle w:val="a0"/>
        <w:ind w:firstLine="720"/>
      </w:pPr>
      <w:r>
        <w:rPr>
          <w:rFonts w:hint="cs"/>
          <w:rtl/>
        </w:rPr>
        <w:t xml:space="preserve">פורסם כי </w:t>
      </w:r>
      <w:r>
        <w:rPr>
          <w:rtl/>
        </w:rPr>
        <w:t>ניסוי טילים סודי של מערכת הביטחון בנוכחות אלופי צה"ל, צולם במצלמת טלוויזיה והועבר בלווי</w:t>
      </w:r>
      <w:r>
        <w:rPr>
          <w:rFonts w:hint="cs"/>
          <w:rtl/>
        </w:rPr>
        <w:t>י</w:t>
      </w:r>
      <w:r>
        <w:rPr>
          <w:rtl/>
        </w:rPr>
        <w:t>ן אזרחי לא מקודד</w:t>
      </w:r>
      <w:r>
        <w:rPr>
          <w:rFonts w:hint="cs"/>
          <w:rtl/>
        </w:rPr>
        <w:t>.</w:t>
      </w:r>
      <w:r>
        <w:rPr>
          <w:rtl/>
        </w:rPr>
        <w:t xml:space="preserve"> </w:t>
      </w:r>
      <w:r>
        <w:rPr>
          <w:rFonts w:hint="cs"/>
          <w:rtl/>
        </w:rPr>
        <w:t>כמו כן</w:t>
      </w:r>
      <w:r>
        <w:rPr>
          <w:rtl/>
        </w:rPr>
        <w:t>, נחשפו פרטים על נושאים רגישים אחרים, בשיחות של מנהלי הניסו</w:t>
      </w:r>
      <w:r>
        <w:rPr>
          <w:rtl/>
        </w:rPr>
        <w:t>י.</w:t>
      </w:r>
    </w:p>
    <w:p w14:paraId="32B8147A" w14:textId="77777777" w:rsidR="00000000" w:rsidRDefault="00540457">
      <w:pPr>
        <w:pStyle w:val="a0"/>
        <w:ind w:firstLine="720"/>
      </w:pPr>
    </w:p>
    <w:p w14:paraId="5AF669FB" w14:textId="77777777" w:rsidR="00000000" w:rsidRDefault="00540457">
      <w:pPr>
        <w:pStyle w:val="a0"/>
        <w:ind w:firstLine="720"/>
      </w:pPr>
      <w:r>
        <w:rPr>
          <w:rFonts w:hint="cs"/>
          <w:rtl/>
        </w:rPr>
        <w:t>רצוני לשאול</w:t>
      </w:r>
      <w:r>
        <w:rPr>
          <w:rtl/>
        </w:rPr>
        <w:t>:</w:t>
      </w:r>
    </w:p>
    <w:p w14:paraId="3A4C9DF9" w14:textId="77777777" w:rsidR="00000000" w:rsidRDefault="00540457">
      <w:pPr>
        <w:pStyle w:val="a0"/>
        <w:ind w:firstLine="720"/>
        <w:rPr>
          <w:rFonts w:hint="cs"/>
          <w:rtl/>
        </w:rPr>
      </w:pPr>
    </w:p>
    <w:p w14:paraId="2855207E" w14:textId="77777777" w:rsidR="00000000" w:rsidRDefault="00540457">
      <w:pPr>
        <w:pStyle w:val="a0"/>
        <w:ind w:firstLine="720"/>
        <w:rPr>
          <w:rFonts w:hint="cs"/>
          <w:rtl/>
        </w:rPr>
      </w:pPr>
      <w:r>
        <w:rPr>
          <w:rFonts w:hint="cs"/>
          <w:rtl/>
        </w:rPr>
        <w:t xml:space="preserve">1. האם הידיעה נכונה? </w:t>
      </w:r>
    </w:p>
    <w:p w14:paraId="64CC3CBD" w14:textId="77777777" w:rsidR="00000000" w:rsidRDefault="00540457">
      <w:pPr>
        <w:pStyle w:val="a0"/>
        <w:ind w:firstLine="720"/>
        <w:rPr>
          <w:rFonts w:hint="cs"/>
        </w:rPr>
      </w:pPr>
    </w:p>
    <w:p w14:paraId="0A431CFE" w14:textId="77777777" w:rsidR="00000000" w:rsidRDefault="00540457">
      <w:pPr>
        <w:pStyle w:val="a0"/>
        <w:ind w:firstLine="720"/>
        <w:rPr>
          <w:rtl/>
        </w:rPr>
      </w:pPr>
      <w:r>
        <w:rPr>
          <w:rFonts w:hint="cs"/>
          <w:rtl/>
        </w:rPr>
        <w:t xml:space="preserve">2. אם כן </w:t>
      </w:r>
      <w:r>
        <w:rPr>
          <w:rtl/>
        </w:rPr>
        <w:t>–</w:t>
      </w:r>
      <w:r>
        <w:rPr>
          <w:rFonts w:hint="cs"/>
          <w:rtl/>
        </w:rPr>
        <w:t xml:space="preserve"> </w:t>
      </w:r>
      <w:r>
        <w:rPr>
          <w:rtl/>
        </w:rPr>
        <w:t xml:space="preserve">מי האחראי </w:t>
      </w:r>
      <w:r>
        <w:rPr>
          <w:rFonts w:hint="cs"/>
          <w:rtl/>
        </w:rPr>
        <w:t>למקרה</w:t>
      </w:r>
      <w:r>
        <w:rPr>
          <w:rtl/>
        </w:rPr>
        <w:t>?</w:t>
      </w:r>
    </w:p>
    <w:p w14:paraId="4BBBF931" w14:textId="77777777" w:rsidR="00000000" w:rsidRDefault="00540457">
      <w:pPr>
        <w:pStyle w:val="a0"/>
        <w:ind w:firstLine="720"/>
        <w:rPr>
          <w:rtl/>
        </w:rPr>
      </w:pPr>
    </w:p>
    <w:p w14:paraId="05539A21" w14:textId="77777777" w:rsidR="00000000" w:rsidRDefault="00540457">
      <w:pPr>
        <w:pStyle w:val="a0"/>
        <w:ind w:firstLine="720"/>
        <w:rPr>
          <w:rtl/>
        </w:rPr>
      </w:pPr>
      <w:r>
        <w:rPr>
          <w:rFonts w:hint="cs"/>
          <w:rtl/>
        </w:rPr>
        <w:t xml:space="preserve">3. </w:t>
      </w:r>
      <w:r>
        <w:rPr>
          <w:rtl/>
        </w:rPr>
        <w:t xml:space="preserve">האם היו עוד </w:t>
      </w:r>
      <w:r>
        <w:rPr>
          <w:rFonts w:hint="cs"/>
          <w:rtl/>
        </w:rPr>
        <w:t>מקרים</w:t>
      </w:r>
      <w:r>
        <w:rPr>
          <w:rtl/>
        </w:rPr>
        <w:t xml:space="preserve"> מסוג זה בעבר?</w:t>
      </w:r>
    </w:p>
    <w:p w14:paraId="734CA8D8" w14:textId="77777777" w:rsidR="00000000" w:rsidRDefault="00540457">
      <w:pPr>
        <w:pStyle w:val="a0"/>
        <w:ind w:firstLine="720"/>
        <w:rPr>
          <w:rtl/>
        </w:rPr>
      </w:pPr>
    </w:p>
    <w:p w14:paraId="5EF663E6" w14:textId="77777777" w:rsidR="00000000" w:rsidRDefault="00540457">
      <w:pPr>
        <w:pStyle w:val="a0"/>
        <w:ind w:firstLine="720"/>
        <w:rPr>
          <w:rtl/>
        </w:rPr>
      </w:pPr>
      <w:r>
        <w:rPr>
          <w:rFonts w:hint="cs"/>
          <w:rtl/>
        </w:rPr>
        <w:t xml:space="preserve">4. </w:t>
      </w:r>
      <w:r>
        <w:rPr>
          <w:rtl/>
        </w:rPr>
        <w:t>האם ננקטו אמצעי</w:t>
      </w:r>
      <w:r>
        <w:rPr>
          <w:rFonts w:hint="cs"/>
          <w:rtl/>
        </w:rPr>
        <w:t>ם</w:t>
      </w:r>
      <w:r>
        <w:rPr>
          <w:rtl/>
        </w:rPr>
        <w:t xml:space="preserve"> </w:t>
      </w:r>
      <w:r>
        <w:rPr>
          <w:rFonts w:hint="cs"/>
          <w:rtl/>
        </w:rPr>
        <w:t>כלשהם</w:t>
      </w:r>
      <w:r>
        <w:rPr>
          <w:rtl/>
        </w:rPr>
        <w:t xml:space="preserve"> </w:t>
      </w:r>
      <w:r>
        <w:rPr>
          <w:rFonts w:hint="cs"/>
          <w:rtl/>
        </w:rPr>
        <w:t>כלפי</w:t>
      </w:r>
      <w:r>
        <w:rPr>
          <w:rtl/>
        </w:rPr>
        <w:t xml:space="preserve"> האחראים?</w:t>
      </w:r>
    </w:p>
    <w:p w14:paraId="2D634B18" w14:textId="77777777" w:rsidR="00000000" w:rsidRDefault="00540457">
      <w:pPr>
        <w:pStyle w:val="a0"/>
        <w:ind w:firstLine="720"/>
        <w:rPr>
          <w:rtl/>
        </w:rPr>
      </w:pPr>
    </w:p>
    <w:p w14:paraId="554497B5" w14:textId="77777777" w:rsidR="00000000" w:rsidRDefault="00540457">
      <w:pPr>
        <w:pStyle w:val="a0"/>
        <w:ind w:firstLine="0"/>
        <w:rPr>
          <w:rFonts w:hint="cs"/>
          <w:bCs/>
          <w:u w:val="single"/>
          <w:rtl/>
        </w:rPr>
      </w:pPr>
      <w:r>
        <w:rPr>
          <w:rFonts w:hint="cs"/>
          <w:b/>
          <w:bCs/>
          <w:u w:val="single"/>
          <w:rtl/>
        </w:rPr>
        <w:t>תשובת</w:t>
      </w:r>
      <w:r>
        <w:rPr>
          <w:rFonts w:hint="cs"/>
          <w:bCs/>
          <w:u w:val="single"/>
          <w:rtl/>
        </w:rPr>
        <w:t xml:space="preserve"> סגן שר הביטחון זאב בוים:</w:t>
      </w:r>
    </w:p>
    <w:p w14:paraId="437CD93D" w14:textId="77777777" w:rsidR="00000000" w:rsidRDefault="00540457">
      <w:pPr>
        <w:pStyle w:val="a0"/>
        <w:ind w:firstLine="0"/>
        <w:rPr>
          <w:rFonts w:hint="cs"/>
          <w:rtl/>
        </w:rPr>
      </w:pPr>
      <w:r>
        <w:rPr>
          <w:rFonts w:hint="cs"/>
          <w:rtl/>
        </w:rPr>
        <w:t>(לא נקראה, נמסרה לפרוטוקול)</w:t>
      </w:r>
    </w:p>
    <w:p w14:paraId="27A6D4E0" w14:textId="77777777" w:rsidR="00000000" w:rsidRDefault="00540457">
      <w:pPr>
        <w:pStyle w:val="a0"/>
        <w:rPr>
          <w:rFonts w:hint="cs"/>
          <w:rtl/>
        </w:rPr>
      </w:pPr>
    </w:p>
    <w:p w14:paraId="46415570" w14:textId="77777777" w:rsidR="00000000" w:rsidRDefault="00540457">
      <w:pPr>
        <w:pStyle w:val="a0"/>
        <w:rPr>
          <w:rFonts w:hint="cs"/>
          <w:rtl/>
        </w:rPr>
      </w:pPr>
      <w:r>
        <w:rPr>
          <w:rFonts w:hint="cs"/>
          <w:rtl/>
        </w:rPr>
        <w:t>1. התשובה שלילית. אין מדובר בניסוי בסיווג סודי, מ</w:t>
      </w:r>
      <w:r>
        <w:rPr>
          <w:rFonts w:hint="cs"/>
          <w:rtl/>
        </w:rPr>
        <w:t>דובר בניסוי ובטיל בלתי מסווגים, ולא ידוע כי נחשפו פרטים בנושאים רגישים אחרים בשיחות של מנהלי הניסוי.</w:t>
      </w:r>
    </w:p>
    <w:p w14:paraId="53778F24" w14:textId="77777777" w:rsidR="00000000" w:rsidRDefault="00540457">
      <w:pPr>
        <w:pStyle w:val="a0"/>
        <w:rPr>
          <w:rFonts w:hint="cs"/>
          <w:rtl/>
        </w:rPr>
      </w:pPr>
    </w:p>
    <w:p w14:paraId="2CBB2FAC" w14:textId="77777777" w:rsidR="00000000" w:rsidRDefault="00540457">
      <w:pPr>
        <w:pStyle w:val="a0"/>
        <w:rPr>
          <w:rFonts w:hint="cs"/>
          <w:rtl/>
        </w:rPr>
      </w:pPr>
      <w:r>
        <w:rPr>
          <w:rFonts w:hint="cs"/>
          <w:rtl/>
        </w:rPr>
        <w:t>2. הניסוי נערך על-ידי התעשייה האווירית.</w:t>
      </w:r>
    </w:p>
    <w:p w14:paraId="242099ED" w14:textId="77777777" w:rsidR="00000000" w:rsidRDefault="00540457">
      <w:pPr>
        <w:pStyle w:val="a0"/>
        <w:rPr>
          <w:rFonts w:hint="cs"/>
          <w:rtl/>
        </w:rPr>
      </w:pPr>
    </w:p>
    <w:p w14:paraId="11BDD4AB" w14:textId="77777777" w:rsidR="00000000" w:rsidRDefault="00540457">
      <w:pPr>
        <w:pStyle w:val="a0"/>
        <w:rPr>
          <w:rFonts w:hint="cs"/>
          <w:rtl/>
        </w:rPr>
      </w:pPr>
      <w:r>
        <w:rPr>
          <w:rFonts w:hint="cs"/>
          <w:rtl/>
        </w:rPr>
        <w:t>3. התשובה  שלילית. בניסוי של מערכת מסווגת ננקטים אמצעי אבטחה שונים לחלוטין.</w:t>
      </w:r>
    </w:p>
    <w:p w14:paraId="3A94671C" w14:textId="77777777" w:rsidR="00000000" w:rsidRDefault="00540457">
      <w:pPr>
        <w:pStyle w:val="a0"/>
        <w:rPr>
          <w:rFonts w:hint="cs"/>
          <w:rtl/>
        </w:rPr>
      </w:pPr>
    </w:p>
    <w:p w14:paraId="6A445F7B" w14:textId="77777777" w:rsidR="00000000" w:rsidRDefault="00540457">
      <w:pPr>
        <w:pStyle w:val="a0"/>
        <w:rPr>
          <w:rFonts w:hint="cs"/>
          <w:rtl/>
        </w:rPr>
      </w:pPr>
      <w:r>
        <w:rPr>
          <w:rFonts w:hint="cs"/>
          <w:rtl/>
        </w:rPr>
        <w:t xml:space="preserve">4. לאור האמור לעיל, אין מקום לנקיטת </w:t>
      </w:r>
      <w:r>
        <w:rPr>
          <w:rFonts w:hint="cs"/>
          <w:rtl/>
        </w:rPr>
        <w:t>אמצעים. עם זאת, בשל העובדה שהמשתתפים בניסוי לא היו מודעים לנוכחות מצלמה המשדרת באופן גלוי בחדר, נערכת בימים אלו בדיקה הן בתעשייה האווירית והן במשרד הביטחון, להפקת לקחים ומסקנות.</w:t>
      </w:r>
    </w:p>
    <w:p w14:paraId="5C0FE85E" w14:textId="77777777" w:rsidR="00000000" w:rsidRDefault="00540457">
      <w:pPr>
        <w:pStyle w:val="af1"/>
        <w:rPr>
          <w:rFonts w:hint="cs"/>
          <w:rtl/>
        </w:rPr>
      </w:pPr>
    </w:p>
    <w:p w14:paraId="6952538F" w14:textId="77777777" w:rsidR="00000000" w:rsidRDefault="00540457">
      <w:pPr>
        <w:pStyle w:val="af1"/>
        <w:rPr>
          <w:rtl/>
        </w:rPr>
      </w:pPr>
      <w:bookmarkStart w:id="537" w:name="CQ17052FI0017052T03_12_2003_17_31_47"/>
      <w:bookmarkEnd w:id="537"/>
      <w:r>
        <w:rPr>
          <w:rtl/>
        </w:rPr>
        <w:t>היו"ר יולי-יואל אדלשטיין:</w:t>
      </w:r>
    </w:p>
    <w:p w14:paraId="165C86FE" w14:textId="77777777" w:rsidR="00000000" w:rsidRDefault="00540457">
      <w:pPr>
        <w:pStyle w:val="a0"/>
        <w:rPr>
          <w:rtl/>
        </w:rPr>
      </w:pPr>
    </w:p>
    <w:p w14:paraId="76B38348" w14:textId="77777777" w:rsidR="00000000" w:rsidRDefault="00540457">
      <w:pPr>
        <w:pStyle w:val="a0"/>
        <w:rPr>
          <w:rFonts w:hint="cs"/>
          <w:rtl/>
        </w:rPr>
      </w:pPr>
      <w:r>
        <w:rPr>
          <w:rFonts w:hint="cs"/>
          <w:rtl/>
        </w:rPr>
        <w:t xml:space="preserve">מי שמציל את המצב ואת כבודה של הכנסת הוא חבר הכנסת </w:t>
      </w:r>
      <w:r>
        <w:rPr>
          <w:rFonts w:hint="cs"/>
          <w:rtl/>
        </w:rPr>
        <w:t xml:space="preserve">דוד טל, שנמצא כאן. על המצב בכלא- 4, הצבאי, ישיב סגן שר הביטחון, בבקשה. </w:t>
      </w:r>
    </w:p>
    <w:p w14:paraId="5FC04628" w14:textId="77777777" w:rsidR="00000000" w:rsidRDefault="00540457">
      <w:pPr>
        <w:pStyle w:val="a0"/>
        <w:rPr>
          <w:rFonts w:hint="cs"/>
          <w:rtl/>
        </w:rPr>
      </w:pPr>
    </w:p>
    <w:p w14:paraId="6E506709" w14:textId="77777777" w:rsidR="00000000" w:rsidRDefault="00540457">
      <w:pPr>
        <w:pStyle w:val="a1"/>
        <w:jc w:val="center"/>
        <w:rPr>
          <w:rtl/>
        </w:rPr>
      </w:pPr>
      <w:bookmarkStart w:id="538" w:name="CQ17052FI0017052T03_12_2003_18_51_07"/>
      <w:bookmarkStart w:id="539" w:name="_Toc59448090"/>
      <w:bookmarkEnd w:id="538"/>
      <w:r>
        <w:rPr>
          <w:rtl/>
        </w:rPr>
        <w:t>721. המצב בכלא</w:t>
      </w:r>
      <w:r>
        <w:rPr>
          <w:rFonts w:hint="cs"/>
          <w:rtl/>
        </w:rPr>
        <w:t>-</w:t>
      </w:r>
      <w:r>
        <w:rPr>
          <w:rtl/>
        </w:rPr>
        <w:t>4</w:t>
      </w:r>
      <w:bookmarkEnd w:id="539"/>
    </w:p>
    <w:p w14:paraId="1D8DC3CD" w14:textId="77777777" w:rsidR="00000000" w:rsidRDefault="00540457">
      <w:pPr>
        <w:pStyle w:val="a0"/>
        <w:rPr>
          <w:rFonts w:hint="cs"/>
          <w:rtl/>
        </w:rPr>
      </w:pPr>
    </w:p>
    <w:p w14:paraId="629D48F1" w14:textId="77777777" w:rsidR="00000000" w:rsidRDefault="00540457">
      <w:pPr>
        <w:pStyle w:val="a0"/>
        <w:ind w:firstLine="0"/>
        <w:rPr>
          <w:bCs/>
          <w:u w:val="single"/>
        </w:rPr>
      </w:pPr>
      <w:bookmarkStart w:id="540" w:name="ESQ17052"/>
      <w:bookmarkEnd w:id="540"/>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7042B9A" w14:textId="77777777" w:rsidR="00000000" w:rsidRDefault="00540457">
      <w:pPr>
        <w:pStyle w:val="a0"/>
        <w:ind w:firstLine="720"/>
      </w:pPr>
      <w:r>
        <w:rPr>
          <w:rFonts w:hint="eastAsia"/>
          <w:rtl/>
        </w:rPr>
        <w:t>ביום</w:t>
      </w:r>
      <w:r>
        <w:rPr>
          <w:rtl/>
        </w:rPr>
        <w:t xml:space="preserve"> כ"</w:t>
      </w:r>
      <w:r>
        <w:rPr>
          <w:rFonts w:hint="eastAsia"/>
          <w:rtl/>
        </w:rPr>
        <w:t>ד</w:t>
      </w:r>
      <w:r>
        <w:rPr>
          <w:rtl/>
        </w:rPr>
        <w:t xml:space="preserve"> בחשוון התשס"</w:t>
      </w:r>
      <w:r>
        <w:rPr>
          <w:rFonts w:hint="eastAsia"/>
          <w:rtl/>
        </w:rPr>
        <w:t>ד</w:t>
      </w:r>
      <w:r>
        <w:rPr>
          <w:rtl/>
        </w:rPr>
        <w:t xml:space="preserve"> (19 בנובמבר 2003):</w:t>
      </w:r>
    </w:p>
    <w:p w14:paraId="06099BEC" w14:textId="77777777" w:rsidR="00000000" w:rsidRDefault="00540457">
      <w:pPr>
        <w:pStyle w:val="a0"/>
      </w:pPr>
    </w:p>
    <w:p w14:paraId="39AF7291" w14:textId="77777777" w:rsidR="00000000" w:rsidRDefault="00540457">
      <w:pPr>
        <w:pStyle w:val="a0"/>
        <w:ind w:firstLine="720"/>
      </w:pPr>
      <w:r>
        <w:rPr>
          <w:rFonts w:hint="cs"/>
          <w:rtl/>
        </w:rPr>
        <w:t xml:space="preserve">לפי הפרסום ב"מעריב" בי"ז בחשוון התשס"ד, 12 בנובמבר 2003, חיילים שריצו עונשי מאסר בכלא- </w:t>
      </w:r>
      <w:r>
        <w:rPr>
          <w:rFonts w:hint="cs"/>
          <w:rtl/>
        </w:rPr>
        <w:t>4, הצבאי, טוענים כי עברו התעללות קשה בידי אסירים אחרים, וזאת בידיעת מפקדי הכלא.</w:t>
      </w:r>
      <w:r>
        <w:rPr>
          <w:rtl/>
        </w:rPr>
        <w:t xml:space="preserve"> </w:t>
      </w:r>
    </w:p>
    <w:p w14:paraId="1ACB099B" w14:textId="77777777" w:rsidR="00000000" w:rsidRDefault="00540457">
      <w:pPr>
        <w:pStyle w:val="a0"/>
        <w:ind w:firstLine="720"/>
      </w:pPr>
    </w:p>
    <w:p w14:paraId="7A3C4C7B" w14:textId="77777777" w:rsidR="00000000" w:rsidRDefault="00540457">
      <w:pPr>
        <w:pStyle w:val="a0"/>
        <w:ind w:firstLine="720"/>
      </w:pPr>
      <w:r>
        <w:rPr>
          <w:rFonts w:hint="cs"/>
          <w:rtl/>
        </w:rPr>
        <w:t>רצוני לשאול</w:t>
      </w:r>
      <w:r>
        <w:rPr>
          <w:rtl/>
        </w:rPr>
        <w:t>:</w:t>
      </w:r>
    </w:p>
    <w:p w14:paraId="764F0E54" w14:textId="77777777" w:rsidR="00000000" w:rsidRDefault="00540457">
      <w:pPr>
        <w:pStyle w:val="a0"/>
        <w:ind w:firstLine="720"/>
      </w:pPr>
    </w:p>
    <w:p w14:paraId="51E5B243" w14:textId="77777777" w:rsidR="00000000" w:rsidRDefault="00540457">
      <w:pPr>
        <w:pStyle w:val="a0"/>
        <w:ind w:firstLine="720"/>
        <w:rPr>
          <w:rFonts w:hint="cs"/>
          <w:rtl/>
        </w:rPr>
      </w:pPr>
      <w:r>
        <w:rPr>
          <w:rFonts w:hint="cs"/>
          <w:rtl/>
        </w:rPr>
        <w:t xml:space="preserve">1. </w:t>
      </w:r>
      <w:r>
        <w:rPr>
          <w:rtl/>
        </w:rPr>
        <w:t xml:space="preserve">האם הידיעה נכונה? </w:t>
      </w:r>
    </w:p>
    <w:p w14:paraId="73F49704" w14:textId="77777777" w:rsidR="00000000" w:rsidRDefault="00540457">
      <w:pPr>
        <w:pStyle w:val="a0"/>
        <w:ind w:firstLine="720"/>
        <w:rPr>
          <w:rtl/>
        </w:rPr>
      </w:pPr>
    </w:p>
    <w:p w14:paraId="09527D20" w14:textId="77777777" w:rsidR="00000000" w:rsidRDefault="00540457">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כמה זמן </w:t>
      </w:r>
      <w:r>
        <w:rPr>
          <w:rFonts w:hint="cs"/>
          <w:rtl/>
        </w:rPr>
        <w:t>נמשך מצב זה</w:t>
      </w:r>
      <w:r>
        <w:rPr>
          <w:rtl/>
        </w:rPr>
        <w:t>?</w:t>
      </w:r>
    </w:p>
    <w:p w14:paraId="3C96F417" w14:textId="77777777" w:rsidR="00000000" w:rsidRDefault="00540457">
      <w:pPr>
        <w:pStyle w:val="a0"/>
        <w:ind w:firstLine="720"/>
        <w:rPr>
          <w:rtl/>
        </w:rPr>
      </w:pPr>
    </w:p>
    <w:p w14:paraId="061EEA6E" w14:textId="77777777" w:rsidR="00000000" w:rsidRDefault="00540457">
      <w:pPr>
        <w:pStyle w:val="a0"/>
        <w:ind w:firstLine="720"/>
        <w:rPr>
          <w:rtl/>
        </w:rPr>
      </w:pPr>
      <w:r>
        <w:rPr>
          <w:rFonts w:hint="cs"/>
          <w:rtl/>
        </w:rPr>
        <w:t xml:space="preserve">3. </w:t>
      </w:r>
      <w:r>
        <w:rPr>
          <w:rtl/>
        </w:rPr>
        <w:t xml:space="preserve">מה </w:t>
      </w:r>
      <w:r>
        <w:rPr>
          <w:rFonts w:hint="cs"/>
          <w:rtl/>
        </w:rPr>
        <w:t>ייעשה בנדון</w:t>
      </w:r>
      <w:r>
        <w:rPr>
          <w:rtl/>
        </w:rPr>
        <w:t>?</w:t>
      </w:r>
    </w:p>
    <w:p w14:paraId="6B1429CB" w14:textId="77777777" w:rsidR="00000000" w:rsidRDefault="00540457">
      <w:pPr>
        <w:pStyle w:val="a0"/>
        <w:ind w:firstLine="720"/>
        <w:rPr>
          <w:rtl/>
        </w:rPr>
      </w:pPr>
    </w:p>
    <w:p w14:paraId="7F94348C" w14:textId="77777777" w:rsidR="00000000" w:rsidRDefault="00540457">
      <w:pPr>
        <w:pStyle w:val="-"/>
        <w:rPr>
          <w:rtl/>
        </w:rPr>
      </w:pPr>
      <w:bookmarkStart w:id="541" w:name="FS000000464T03_12_2003_17_32_10C"/>
      <w:bookmarkEnd w:id="541"/>
      <w:r>
        <w:rPr>
          <w:rtl/>
        </w:rPr>
        <w:t>סגן שר הביטחון זאב בוים:</w:t>
      </w:r>
    </w:p>
    <w:p w14:paraId="73B0DCF6" w14:textId="77777777" w:rsidR="00000000" w:rsidRDefault="00540457">
      <w:pPr>
        <w:pStyle w:val="a0"/>
        <w:rPr>
          <w:rtl/>
        </w:rPr>
      </w:pPr>
    </w:p>
    <w:p w14:paraId="6319BE2E" w14:textId="77777777" w:rsidR="00000000" w:rsidRDefault="00540457">
      <w:pPr>
        <w:pStyle w:val="a0"/>
        <w:rPr>
          <w:rFonts w:hint="cs"/>
          <w:rtl/>
        </w:rPr>
      </w:pPr>
      <w:r>
        <w:rPr>
          <w:rFonts w:hint="cs"/>
          <w:rtl/>
        </w:rPr>
        <w:t>חבר הכנסת טל, בעקבות פרסומים שהיו לאחרונה החליט קצין משטרה</w:t>
      </w:r>
      <w:r>
        <w:rPr>
          <w:rFonts w:hint="cs"/>
          <w:rtl/>
        </w:rPr>
        <w:t xml:space="preserve"> צבאית ראשי למנות צוות בדיקה אשר יבחן את הטענות המועלות, את הנהלים בדבר המיון והשיבוץ, נהלים נוספים הקשורים במערך המודיעין של הכלא וכל ממצא אחר הקשור להתנהלות בתי-הכלא הצבאיים. הבדיקה תתפרס בכל בתי-הכלא הצבאיים. הצוות אמור להציג מסקנותיו בתוך חודש, וזה אומ</w:t>
      </w:r>
      <w:r>
        <w:rPr>
          <w:rFonts w:hint="cs"/>
          <w:rtl/>
        </w:rPr>
        <w:t>ר, במחצית החודש הזה.</w:t>
      </w:r>
    </w:p>
    <w:p w14:paraId="6DA1CB71" w14:textId="77777777" w:rsidR="00000000" w:rsidRDefault="00540457">
      <w:pPr>
        <w:pStyle w:val="a0"/>
        <w:ind w:firstLine="720"/>
        <w:rPr>
          <w:rFonts w:hint="cs"/>
          <w:rtl/>
        </w:rPr>
      </w:pPr>
    </w:p>
    <w:p w14:paraId="73069AFE" w14:textId="77777777" w:rsidR="00000000" w:rsidRDefault="00540457">
      <w:pPr>
        <w:pStyle w:val="af1"/>
        <w:rPr>
          <w:rtl/>
        </w:rPr>
      </w:pPr>
    </w:p>
    <w:p w14:paraId="5F7506AC" w14:textId="77777777" w:rsidR="00000000" w:rsidRDefault="00540457">
      <w:pPr>
        <w:pStyle w:val="af1"/>
        <w:rPr>
          <w:rtl/>
        </w:rPr>
      </w:pPr>
      <w:r>
        <w:rPr>
          <w:rtl/>
        </w:rPr>
        <w:t>היו"ר יולי-יואל אדלשטיין:</w:t>
      </w:r>
    </w:p>
    <w:p w14:paraId="278DCCD4" w14:textId="77777777" w:rsidR="00000000" w:rsidRDefault="00540457">
      <w:pPr>
        <w:pStyle w:val="a0"/>
        <w:rPr>
          <w:rtl/>
        </w:rPr>
      </w:pPr>
    </w:p>
    <w:p w14:paraId="05F79A6A" w14:textId="77777777" w:rsidR="00000000" w:rsidRDefault="00540457">
      <w:pPr>
        <w:pStyle w:val="a0"/>
        <w:rPr>
          <w:rFonts w:hint="cs"/>
          <w:rtl/>
        </w:rPr>
      </w:pPr>
      <w:r>
        <w:rPr>
          <w:rFonts w:hint="cs"/>
          <w:rtl/>
        </w:rPr>
        <w:t xml:space="preserve">תודה. חבר הכנסת דוד טל, שאלה נוספת. </w:t>
      </w:r>
    </w:p>
    <w:p w14:paraId="06EB8D3B" w14:textId="77777777" w:rsidR="00000000" w:rsidRDefault="00540457">
      <w:pPr>
        <w:pStyle w:val="a0"/>
        <w:rPr>
          <w:rFonts w:hint="cs"/>
          <w:rtl/>
        </w:rPr>
      </w:pPr>
    </w:p>
    <w:p w14:paraId="1595D72B" w14:textId="77777777" w:rsidR="00000000" w:rsidRDefault="00540457">
      <w:pPr>
        <w:pStyle w:val="af0"/>
        <w:rPr>
          <w:rtl/>
        </w:rPr>
      </w:pPr>
      <w:r>
        <w:rPr>
          <w:rFonts w:hint="eastAsia"/>
          <w:rtl/>
        </w:rPr>
        <w:t>דוד</w:t>
      </w:r>
      <w:r>
        <w:rPr>
          <w:rtl/>
        </w:rPr>
        <w:t xml:space="preserve"> טל (עם אחד):</w:t>
      </w:r>
    </w:p>
    <w:p w14:paraId="306C5215" w14:textId="77777777" w:rsidR="00000000" w:rsidRDefault="00540457">
      <w:pPr>
        <w:pStyle w:val="a0"/>
        <w:rPr>
          <w:rFonts w:hint="cs"/>
          <w:rtl/>
        </w:rPr>
      </w:pPr>
    </w:p>
    <w:p w14:paraId="4695B1B7" w14:textId="77777777" w:rsidR="00000000" w:rsidRDefault="00540457">
      <w:pPr>
        <w:pStyle w:val="a0"/>
        <w:rPr>
          <w:rFonts w:hint="cs"/>
          <w:rtl/>
        </w:rPr>
      </w:pPr>
      <w:r>
        <w:rPr>
          <w:rFonts w:hint="cs"/>
          <w:rtl/>
        </w:rPr>
        <w:t xml:space="preserve">אדוני היושב-ראש, ידידי כבוד סגן השר, אדוני ענה לי מה ייעשה בנדון, אבל אני מבין אם כך מאדוני שהידיעה נכונה. </w:t>
      </w:r>
    </w:p>
    <w:p w14:paraId="77CF9B42" w14:textId="77777777" w:rsidR="00000000" w:rsidRDefault="00540457">
      <w:pPr>
        <w:pStyle w:val="a0"/>
        <w:rPr>
          <w:rFonts w:hint="cs"/>
          <w:rtl/>
        </w:rPr>
      </w:pPr>
    </w:p>
    <w:p w14:paraId="728434C0" w14:textId="77777777" w:rsidR="00000000" w:rsidRDefault="00540457">
      <w:pPr>
        <w:pStyle w:val="-"/>
        <w:rPr>
          <w:rtl/>
        </w:rPr>
      </w:pPr>
      <w:bookmarkStart w:id="542" w:name="FS000000464T03_12_2003_17_35_26C"/>
      <w:bookmarkEnd w:id="542"/>
      <w:r>
        <w:rPr>
          <w:rtl/>
        </w:rPr>
        <w:t>סגן שר הביטחון זאב בוים:</w:t>
      </w:r>
    </w:p>
    <w:p w14:paraId="54E89AAA" w14:textId="77777777" w:rsidR="00000000" w:rsidRDefault="00540457">
      <w:pPr>
        <w:pStyle w:val="a0"/>
        <w:rPr>
          <w:rtl/>
        </w:rPr>
      </w:pPr>
    </w:p>
    <w:p w14:paraId="7A8261C4" w14:textId="77777777" w:rsidR="00000000" w:rsidRDefault="00540457">
      <w:pPr>
        <w:pStyle w:val="a0"/>
        <w:rPr>
          <w:rFonts w:hint="cs"/>
          <w:rtl/>
        </w:rPr>
      </w:pPr>
      <w:bookmarkStart w:id="543" w:name="FS000000478T03_12_2003_16_44_43C"/>
      <w:bookmarkStart w:id="544" w:name="FS000000464T03_12_2003_16_44_52"/>
      <w:bookmarkEnd w:id="543"/>
      <w:bookmarkEnd w:id="544"/>
      <w:r>
        <w:rPr>
          <w:rFonts w:hint="cs"/>
          <w:rtl/>
        </w:rPr>
        <w:t>אני אומר שההנחה</w:t>
      </w:r>
      <w:r>
        <w:rPr>
          <w:rFonts w:hint="cs"/>
          <w:rtl/>
        </w:rPr>
        <w:t xml:space="preserve"> היא שהידיעה הזאת, גם אם יש בה אולי מרכיבים לא מדויקים, היתה מספיק חמורה כדי להקים ועדת בדיקה כזאת. </w:t>
      </w:r>
    </w:p>
    <w:p w14:paraId="76ED9FA0" w14:textId="77777777" w:rsidR="00000000" w:rsidRDefault="00540457">
      <w:pPr>
        <w:pStyle w:val="af0"/>
        <w:rPr>
          <w:rFonts w:hint="cs"/>
          <w:rtl/>
        </w:rPr>
      </w:pPr>
    </w:p>
    <w:p w14:paraId="1511AE0B" w14:textId="77777777" w:rsidR="00000000" w:rsidRDefault="00540457">
      <w:pPr>
        <w:pStyle w:val="af0"/>
        <w:rPr>
          <w:rtl/>
        </w:rPr>
      </w:pPr>
      <w:r>
        <w:rPr>
          <w:rFonts w:hint="eastAsia"/>
          <w:rtl/>
        </w:rPr>
        <w:t>דוד</w:t>
      </w:r>
      <w:r>
        <w:rPr>
          <w:rtl/>
        </w:rPr>
        <w:t xml:space="preserve"> טל (עם אחד):</w:t>
      </w:r>
    </w:p>
    <w:p w14:paraId="624EABA5" w14:textId="77777777" w:rsidR="00000000" w:rsidRDefault="00540457">
      <w:pPr>
        <w:pStyle w:val="a0"/>
        <w:rPr>
          <w:rFonts w:hint="cs"/>
          <w:rtl/>
        </w:rPr>
      </w:pPr>
    </w:p>
    <w:p w14:paraId="7F1BB600" w14:textId="77777777" w:rsidR="00000000" w:rsidRDefault="00540457">
      <w:pPr>
        <w:pStyle w:val="a0"/>
        <w:rPr>
          <w:rFonts w:hint="cs"/>
          <w:rtl/>
        </w:rPr>
      </w:pPr>
      <w:r>
        <w:rPr>
          <w:rFonts w:hint="cs"/>
          <w:rtl/>
        </w:rPr>
        <w:t>אני מקבל את זה, אדוני. לעצם השאלה השנייה, לא קיבלתי תשובה. כמה זמן נמשך המצב הזה?</w:t>
      </w:r>
    </w:p>
    <w:p w14:paraId="65220EC4" w14:textId="77777777" w:rsidR="00000000" w:rsidRDefault="00540457">
      <w:pPr>
        <w:pStyle w:val="-"/>
        <w:rPr>
          <w:rFonts w:hint="cs"/>
          <w:rtl/>
        </w:rPr>
      </w:pPr>
      <w:bookmarkStart w:id="545" w:name="FS000000464T03_12_2003_17_36_48C"/>
      <w:bookmarkEnd w:id="545"/>
    </w:p>
    <w:p w14:paraId="669D5D47" w14:textId="77777777" w:rsidR="00000000" w:rsidRDefault="00540457">
      <w:pPr>
        <w:pStyle w:val="-"/>
        <w:rPr>
          <w:rtl/>
        </w:rPr>
      </w:pPr>
      <w:r>
        <w:rPr>
          <w:rtl/>
        </w:rPr>
        <w:t>סגן שר הביטחון זאב בוים:</w:t>
      </w:r>
    </w:p>
    <w:p w14:paraId="3E105219" w14:textId="77777777" w:rsidR="00000000" w:rsidRDefault="00540457">
      <w:pPr>
        <w:pStyle w:val="a0"/>
        <w:rPr>
          <w:rtl/>
        </w:rPr>
      </w:pPr>
    </w:p>
    <w:p w14:paraId="132A52BD" w14:textId="77777777" w:rsidR="00000000" w:rsidRDefault="00540457">
      <w:pPr>
        <w:pStyle w:val="a0"/>
        <w:rPr>
          <w:rFonts w:hint="cs"/>
          <w:rtl/>
        </w:rPr>
      </w:pPr>
      <w:r>
        <w:rPr>
          <w:rFonts w:hint="cs"/>
          <w:rtl/>
        </w:rPr>
        <w:t xml:space="preserve">אני לא יכול להגיד על המצב, </w:t>
      </w:r>
      <w:r>
        <w:rPr>
          <w:rFonts w:hint="cs"/>
          <w:rtl/>
        </w:rPr>
        <w:t xml:space="preserve">כי אני גם לא יכול לאשר אותו עד שיהיו ממצאים של הוועדה. </w:t>
      </w:r>
    </w:p>
    <w:p w14:paraId="59B4E557" w14:textId="77777777" w:rsidR="00000000" w:rsidRDefault="00540457">
      <w:pPr>
        <w:pStyle w:val="a0"/>
        <w:rPr>
          <w:rFonts w:hint="cs"/>
          <w:rtl/>
        </w:rPr>
      </w:pPr>
    </w:p>
    <w:p w14:paraId="0BCF1BCA" w14:textId="77777777" w:rsidR="00000000" w:rsidRDefault="00540457">
      <w:pPr>
        <w:pStyle w:val="af0"/>
        <w:rPr>
          <w:rtl/>
        </w:rPr>
      </w:pPr>
      <w:r>
        <w:rPr>
          <w:rFonts w:hint="eastAsia"/>
          <w:rtl/>
        </w:rPr>
        <w:t>דוד</w:t>
      </w:r>
      <w:r>
        <w:rPr>
          <w:rtl/>
        </w:rPr>
        <w:t xml:space="preserve"> טל (עם אחד):</w:t>
      </w:r>
    </w:p>
    <w:p w14:paraId="2369DE6A" w14:textId="77777777" w:rsidR="00000000" w:rsidRDefault="00540457">
      <w:pPr>
        <w:pStyle w:val="a0"/>
        <w:rPr>
          <w:rFonts w:hint="cs"/>
          <w:rtl/>
        </w:rPr>
      </w:pPr>
    </w:p>
    <w:p w14:paraId="2F864DAB" w14:textId="77777777" w:rsidR="00000000" w:rsidRDefault="00540457">
      <w:pPr>
        <w:pStyle w:val="a0"/>
        <w:rPr>
          <w:rFonts w:hint="cs"/>
          <w:rtl/>
        </w:rPr>
      </w:pPr>
      <w:r>
        <w:rPr>
          <w:rFonts w:hint="cs"/>
          <w:rtl/>
        </w:rPr>
        <w:t xml:space="preserve">גם את זה אני מקבל, ולו רק בתנאי שעל חצי מהשאילתא תהיה לי הזכות לקבל את התשובה בהמשך. </w:t>
      </w:r>
    </w:p>
    <w:p w14:paraId="4E5E65B2" w14:textId="77777777" w:rsidR="00000000" w:rsidRDefault="00540457">
      <w:pPr>
        <w:pStyle w:val="a0"/>
        <w:rPr>
          <w:rFonts w:hint="cs"/>
          <w:rtl/>
        </w:rPr>
      </w:pPr>
    </w:p>
    <w:p w14:paraId="16704FEF" w14:textId="77777777" w:rsidR="00000000" w:rsidRDefault="00540457">
      <w:pPr>
        <w:pStyle w:val="-"/>
        <w:rPr>
          <w:rtl/>
        </w:rPr>
      </w:pPr>
      <w:bookmarkStart w:id="546" w:name="FS000000464T03_12_2003_16_45_13C"/>
      <w:bookmarkEnd w:id="546"/>
      <w:r>
        <w:rPr>
          <w:rFonts w:hint="cs"/>
          <w:rtl/>
        </w:rPr>
        <w:t xml:space="preserve">סגן שר הביטחון </w:t>
      </w:r>
      <w:r>
        <w:rPr>
          <w:rtl/>
        </w:rPr>
        <w:t>זאב בוים:</w:t>
      </w:r>
    </w:p>
    <w:p w14:paraId="6DB7375F" w14:textId="77777777" w:rsidR="00000000" w:rsidRDefault="00540457">
      <w:pPr>
        <w:pStyle w:val="a0"/>
        <w:rPr>
          <w:rtl/>
        </w:rPr>
      </w:pPr>
    </w:p>
    <w:p w14:paraId="28D43684" w14:textId="77777777" w:rsidR="00000000" w:rsidRDefault="00540457">
      <w:pPr>
        <w:pStyle w:val="a0"/>
        <w:rPr>
          <w:rFonts w:hint="cs"/>
          <w:rtl/>
        </w:rPr>
      </w:pPr>
      <w:r>
        <w:rPr>
          <w:rFonts w:hint="cs"/>
          <w:rtl/>
        </w:rPr>
        <w:t xml:space="preserve">אני מבטיחך שאני אמסור לך אינפורמציה ברגע שתהיה לי אפשרות. </w:t>
      </w:r>
    </w:p>
    <w:p w14:paraId="703C3B4B" w14:textId="77777777" w:rsidR="00000000" w:rsidRDefault="00540457">
      <w:pPr>
        <w:pStyle w:val="a0"/>
        <w:rPr>
          <w:rFonts w:hint="cs"/>
          <w:rtl/>
        </w:rPr>
      </w:pPr>
    </w:p>
    <w:p w14:paraId="51BBA82D" w14:textId="77777777" w:rsidR="00000000" w:rsidRDefault="00540457">
      <w:pPr>
        <w:pStyle w:val="af0"/>
        <w:rPr>
          <w:rtl/>
        </w:rPr>
      </w:pPr>
      <w:r>
        <w:rPr>
          <w:rFonts w:hint="eastAsia"/>
          <w:rtl/>
        </w:rPr>
        <w:t>דוד</w:t>
      </w:r>
      <w:r>
        <w:rPr>
          <w:rtl/>
        </w:rPr>
        <w:t xml:space="preserve"> טל (</w:t>
      </w:r>
      <w:r>
        <w:rPr>
          <w:rtl/>
        </w:rPr>
        <w:t>עם אחד):</w:t>
      </w:r>
    </w:p>
    <w:p w14:paraId="272FB0F9" w14:textId="77777777" w:rsidR="00000000" w:rsidRDefault="00540457">
      <w:pPr>
        <w:pStyle w:val="a0"/>
        <w:rPr>
          <w:rFonts w:hint="cs"/>
          <w:rtl/>
        </w:rPr>
      </w:pPr>
    </w:p>
    <w:p w14:paraId="6BA50623" w14:textId="77777777" w:rsidR="00000000" w:rsidRDefault="00540457">
      <w:pPr>
        <w:pStyle w:val="a0"/>
        <w:rPr>
          <w:rFonts w:hint="cs"/>
          <w:rtl/>
        </w:rPr>
      </w:pPr>
      <w:r>
        <w:rPr>
          <w:rFonts w:hint="cs"/>
          <w:rtl/>
        </w:rPr>
        <w:t xml:space="preserve">אני מאוד מודה לאדוני. </w:t>
      </w:r>
    </w:p>
    <w:p w14:paraId="34E96A12" w14:textId="77777777" w:rsidR="00000000" w:rsidRDefault="00540457">
      <w:pPr>
        <w:pStyle w:val="af1"/>
        <w:rPr>
          <w:rtl/>
        </w:rPr>
      </w:pPr>
    </w:p>
    <w:p w14:paraId="79970A07" w14:textId="77777777" w:rsidR="00000000" w:rsidRDefault="00540457">
      <w:pPr>
        <w:pStyle w:val="af1"/>
        <w:rPr>
          <w:rtl/>
        </w:rPr>
      </w:pPr>
      <w:r>
        <w:rPr>
          <w:rtl/>
        </w:rPr>
        <w:t>היו"ר יולי-יואל אדלשטיין:</w:t>
      </w:r>
    </w:p>
    <w:p w14:paraId="3268B86A" w14:textId="77777777" w:rsidR="00000000" w:rsidRDefault="00540457">
      <w:pPr>
        <w:pStyle w:val="a0"/>
        <w:rPr>
          <w:rtl/>
        </w:rPr>
      </w:pPr>
    </w:p>
    <w:p w14:paraId="7677765F" w14:textId="77777777" w:rsidR="00000000" w:rsidRDefault="00540457">
      <w:pPr>
        <w:pStyle w:val="a0"/>
        <w:rPr>
          <w:rFonts w:hint="cs"/>
          <w:rtl/>
        </w:rPr>
      </w:pPr>
      <w:r>
        <w:rPr>
          <w:rFonts w:hint="cs"/>
          <w:rtl/>
        </w:rPr>
        <w:t xml:space="preserve">תודה לחבר הכנסת טל. תודה לסגן שר הביטחון, חבר הכנסת זאב בוים. בשם הכנסת אני מתנצל על כך שאתה היית ערוך עם כל התשובות ו-90% מחברי הכנסת לא מצאו לנכון להגיע למליאה. </w:t>
      </w:r>
    </w:p>
    <w:p w14:paraId="60051FBC" w14:textId="77777777" w:rsidR="00000000" w:rsidRDefault="00540457">
      <w:pPr>
        <w:pStyle w:val="a2"/>
        <w:rPr>
          <w:rFonts w:hint="cs"/>
          <w:rtl/>
        </w:rPr>
      </w:pPr>
    </w:p>
    <w:p w14:paraId="3F9F47A3" w14:textId="77777777" w:rsidR="00000000" w:rsidRDefault="00540457">
      <w:pPr>
        <w:pStyle w:val="a0"/>
        <w:rPr>
          <w:rFonts w:hint="cs"/>
          <w:rtl/>
        </w:rPr>
      </w:pPr>
    </w:p>
    <w:p w14:paraId="5C8C17F9" w14:textId="77777777" w:rsidR="00000000" w:rsidRDefault="00540457">
      <w:pPr>
        <w:pStyle w:val="a0"/>
        <w:rPr>
          <w:rFonts w:hint="cs"/>
          <w:rtl/>
        </w:rPr>
      </w:pPr>
    </w:p>
    <w:p w14:paraId="05808A8C" w14:textId="77777777" w:rsidR="00000000" w:rsidRDefault="00540457">
      <w:pPr>
        <w:pStyle w:val="a2"/>
        <w:rPr>
          <w:rFonts w:hint="cs"/>
          <w:rtl/>
        </w:rPr>
      </w:pPr>
      <w:bookmarkStart w:id="547" w:name="CS18161FI0018161T03_12_2003_17_42_07"/>
      <w:bookmarkStart w:id="548" w:name="_Toc59448091"/>
      <w:bookmarkEnd w:id="547"/>
      <w:r>
        <w:rPr>
          <w:rFonts w:hint="cs"/>
          <w:rtl/>
        </w:rPr>
        <w:t>הצעה לסדר-היום</w:t>
      </w:r>
      <w:bookmarkEnd w:id="548"/>
    </w:p>
    <w:p w14:paraId="2F4FBD3B" w14:textId="77777777" w:rsidR="00000000" w:rsidRDefault="00540457">
      <w:pPr>
        <w:pStyle w:val="a2"/>
        <w:rPr>
          <w:rtl/>
        </w:rPr>
      </w:pPr>
      <w:bookmarkStart w:id="549" w:name="_Toc59448092"/>
      <w:r>
        <w:rPr>
          <w:rtl/>
        </w:rPr>
        <w:t>איבוד הרוב הי</w:t>
      </w:r>
      <w:r>
        <w:rPr>
          <w:rtl/>
        </w:rPr>
        <w:t>הודי בין הירדן לים</w:t>
      </w:r>
      <w:bookmarkEnd w:id="549"/>
    </w:p>
    <w:p w14:paraId="211B45E5" w14:textId="77777777" w:rsidR="00000000" w:rsidRDefault="00540457">
      <w:pPr>
        <w:pStyle w:val="af1"/>
        <w:rPr>
          <w:rFonts w:hint="cs"/>
          <w:rtl/>
        </w:rPr>
      </w:pPr>
    </w:p>
    <w:p w14:paraId="2E552448" w14:textId="77777777" w:rsidR="00000000" w:rsidRDefault="00540457">
      <w:pPr>
        <w:pStyle w:val="af1"/>
        <w:rPr>
          <w:rtl/>
        </w:rPr>
      </w:pPr>
      <w:r>
        <w:rPr>
          <w:rtl/>
        </w:rPr>
        <w:t>היו"ר יולי-יואל אדלשטיין:</w:t>
      </w:r>
    </w:p>
    <w:p w14:paraId="135D9994" w14:textId="77777777" w:rsidR="00000000" w:rsidRDefault="00540457">
      <w:pPr>
        <w:pStyle w:val="a0"/>
        <w:rPr>
          <w:rtl/>
        </w:rPr>
      </w:pPr>
    </w:p>
    <w:p w14:paraId="08D977D2" w14:textId="77777777" w:rsidR="00000000" w:rsidRDefault="00540457">
      <w:pPr>
        <w:pStyle w:val="a0"/>
        <w:rPr>
          <w:rFonts w:hint="cs"/>
          <w:rtl/>
        </w:rPr>
      </w:pPr>
      <w:r>
        <w:rPr>
          <w:rFonts w:hint="cs"/>
          <w:rtl/>
        </w:rPr>
        <w:t xml:space="preserve">הצעה לסדר-היום מס' 1865, הצעה רגילה של חבר הכנסת אברהם בורג: איבוד הרוב היהודי בין הירדן לים. ישיב השר גדעון עזרא. בבקשה, אדוני, עד עשר דקות לרשותך. </w:t>
      </w:r>
    </w:p>
    <w:p w14:paraId="19D6577B" w14:textId="77777777" w:rsidR="00000000" w:rsidRDefault="00540457">
      <w:pPr>
        <w:pStyle w:val="a0"/>
        <w:rPr>
          <w:rFonts w:hint="cs"/>
          <w:rtl/>
        </w:rPr>
      </w:pPr>
    </w:p>
    <w:p w14:paraId="4EE6D942" w14:textId="77777777" w:rsidR="00000000" w:rsidRDefault="00540457">
      <w:pPr>
        <w:pStyle w:val="a"/>
        <w:rPr>
          <w:rtl/>
        </w:rPr>
      </w:pPr>
      <w:bookmarkStart w:id="550" w:name="FS000000434T03_12_2003_16_45_51"/>
      <w:bookmarkStart w:id="551" w:name="_Toc59448093"/>
      <w:bookmarkEnd w:id="550"/>
      <w:r>
        <w:rPr>
          <w:rFonts w:hint="eastAsia"/>
          <w:rtl/>
        </w:rPr>
        <w:t>אברהם</w:t>
      </w:r>
      <w:r>
        <w:rPr>
          <w:rtl/>
        </w:rPr>
        <w:t xml:space="preserve"> בורג (העבודה-מימד):</w:t>
      </w:r>
      <w:bookmarkEnd w:id="551"/>
    </w:p>
    <w:p w14:paraId="09298F13" w14:textId="77777777" w:rsidR="00000000" w:rsidRDefault="00540457">
      <w:pPr>
        <w:pStyle w:val="a0"/>
        <w:rPr>
          <w:rFonts w:hint="cs"/>
          <w:rtl/>
        </w:rPr>
      </w:pPr>
    </w:p>
    <w:p w14:paraId="1A627411" w14:textId="77777777" w:rsidR="00000000" w:rsidRDefault="00540457">
      <w:pPr>
        <w:pStyle w:val="a0"/>
        <w:rPr>
          <w:rFonts w:hint="cs"/>
          <w:rtl/>
        </w:rPr>
      </w:pPr>
      <w:r>
        <w:rPr>
          <w:rFonts w:hint="cs"/>
          <w:rtl/>
        </w:rPr>
        <w:t xml:space="preserve">אדוני היושב-ראש, כבוד סגן השר, </w:t>
      </w:r>
      <w:r>
        <w:rPr>
          <w:rFonts w:hint="cs"/>
          <w:rtl/>
        </w:rPr>
        <w:t xml:space="preserve">כנסת נכבדה, בישראל יש ויכוחים כמעט על כל נושא. יש ויכוחים מהמעלה השלישית, יש ויכוחים מן המעלה הראשונה, המעלה השנייה. נראה לי שהנושא שאני מבקש להעלות כאן הוא אולי הנושא היחיד שאני יכול להגדיר אותו בעיני </w:t>
      </w:r>
      <w:r>
        <w:rPr>
          <w:rtl/>
        </w:rPr>
        <w:t>–</w:t>
      </w:r>
      <w:r>
        <w:rPr>
          <w:rFonts w:hint="cs"/>
          <w:rtl/>
        </w:rPr>
        <w:t xml:space="preserve"> אחרים יוכלו להגדיר דברים אחרים - כנושא של ויכוח מן ה</w:t>
      </w:r>
      <w:r>
        <w:rPr>
          <w:rFonts w:hint="cs"/>
          <w:rtl/>
        </w:rPr>
        <w:t xml:space="preserve">מעלה הראשונה. </w:t>
      </w:r>
    </w:p>
    <w:p w14:paraId="4E0B7170" w14:textId="77777777" w:rsidR="00000000" w:rsidRDefault="00540457">
      <w:pPr>
        <w:pStyle w:val="a0"/>
        <w:rPr>
          <w:rFonts w:hint="cs"/>
          <w:rtl/>
        </w:rPr>
      </w:pPr>
    </w:p>
    <w:p w14:paraId="280BB78C" w14:textId="77777777" w:rsidR="00000000" w:rsidRDefault="00540457">
      <w:pPr>
        <w:pStyle w:val="a0"/>
        <w:rPr>
          <w:rFonts w:hint="cs"/>
          <w:rtl/>
        </w:rPr>
      </w:pPr>
      <w:r>
        <w:rPr>
          <w:rFonts w:hint="cs"/>
          <w:rtl/>
        </w:rPr>
        <w:t xml:space="preserve">בעיני, הוויכוח, נגיד, על כן התנחלויות לא התנחלויות, כן ז'נבה לא ז'נבה, כן אוסלו לא אוסלו, הם ויכוחים בעלי חשיבות עצומה, בעלי השלכה אופרטיבית, בעלי השלכה מדינית ממדרגה ראשונה, אבל הם תולדה, הם לא ויכוחים שהם אב מלאכה. </w:t>
      </w:r>
    </w:p>
    <w:p w14:paraId="648D31E0" w14:textId="77777777" w:rsidR="00000000" w:rsidRDefault="00540457">
      <w:pPr>
        <w:pStyle w:val="a0"/>
        <w:rPr>
          <w:rFonts w:hint="cs"/>
          <w:rtl/>
        </w:rPr>
      </w:pPr>
    </w:p>
    <w:p w14:paraId="17BF4B2C" w14:textId="77777777" w:rsidR="00000000" w:rsidRDefault="00540457">
      <w:pPr>
        <w:pStyle w:val="a0"/>
        <w:rPr>
          <w:rFonts w:hint="cs"/>
          <w:rtl/>
        </w:rPr>
      </w:pPr>
      <w:r>
        <w:rPr>
          <w:rFonts w:hint="cs"/>
          <w:rtl/>
        </w:rPr>
        <w:t>אני מנסה כבר הרבה מאו</w:t>
      </w:r>
      <w:r>
        <w:rPr>
          <w:rFonts w:hint="cs"/>
          <w:rtl/>
        </w:rPr>
        <w:t xml:space="preserve">ד זמן לחשוב לעצמי </w:t>
      </w:r>
      <w:r>
        <w:rPr>
          <w:rtl/>
        </w:rPr>
        <w:t>–</w:t>
      </w:r>
      <w:r>
        <w:rPr>
          <w:rFonts w:hint="cs"/>
          <w:rtl/>
        </w:rPr>
        <w:t xml:space="preserve"> כשאתה מחפש את המונותיאיזם, את סיבת הסיבות, את עמוד העמודים, את חוכמת החוכמות, את גורם הגורמים שבגללו כל הדברים קורים, אני חושב שניתן למצות את כל הסוגיה כולה באחת, והיא, מה קורה במרחב שבין הירדן לבין הים. אגב, הפתרונות יכולים להיות רבים </w:t>
      </w:r>
      <w:r>
        <w:rPr>
          <w:rFonts w:hint="cs"/>
          <w:rtl/>
        </w:rPr>
        <w:t xml:space="preserve">ומגוונים. השאלה, דומני, היא אותה שאלה. </w:t>
      </w:r>
    </w:p>
    <w:p w14:paraId="20B3A6EF" w14:textId="77777777" w:rsidR="00000000" w:rsidRDefault="00540457">
      <w:pPr>
        <w:pStyle w:val="a0"/>
        <w:rPr>
          <w:rFonts w:hint="cs"/>
          <w:rtl/>
        </w:rPr>
      </w:pPr>
    </w:p>
    <w:p w14:paraId="2717F166" w14:textId="77777777" w:rsidR="00000000" w:rsidRDefault="00540457">
      <w:pPr>
        <w:pStyle w:val="a0"/>
        <w:ind w:firstLine="720"/>
        <w:rPr>
          <w:rFonts w:hint="cs"/>
          <w:rtl/>
        </w:rPr>
      </w:pPr>
      <w:r>
        <w:rPr>
          <w:rFonts w:hint="cs"/>
          <w:rtl/>
        </w:rPr>
        <w:t>הייתי רוצה מאוד שתוצאת הדיון תהיה שהכנסת תקיים דיון בשאלה הזאת, ויגיד כל חבר כנסת את מה שהוא רוצה, כי אני אטען בדקות הקרובות שזו אולי הסוגיה הגדולה ביותר הניצבת לפתחנו, כמעט הייתי אומר מטילה את צלה על כל אורחות חיינ</w:t>
      </w:r>
      <w:r>
        <w:rPr>
          <w:rFonts w:hint="cs"/>
          <w:rtl/>
        </w:rPr>
        <w:t xml:space="preserve">ו. סוגיה אסטרטגית מן המעלה הראשונה. ואין דיון בבעיה. יש המון דיון בתוצאות של הבעיה, אין דיון בבעיה. אין דיון ברמת הממשלה - איך נערכים; אין דיון ברמת הכנסת - איך נערכים. אין דיון בשום מקום, מה עושים עם הסוגיה הזאת. מטרת ההצעה הזאת לסדר-היום היא לחולל דיון, </w:t>
      </w:r>
      <w:r>
        <w:rPr>
          <w:rFonts w:hint="cs"/>
          <w:rtl/>
        </w:rPr>
        <w:t xml:space="preserve">שיביא בסופו של דבר להיערכות לאומית. היערכות לאומית א', היערכות לאומית ב', אבל היערכות לאומית. אני לא מאמין שלאומה מותר לראות את הסוגיה, לראות את הקרחון, לראות אותה נוסעת לקראתו, ולא לעשות משהו בנושא. </w:t>
      </w:r>
    </w:p>
    <w:p w14:paraId="5C948FF9" w14:textId="77777777" w:rsidR="00000000" w:rsidRDefault="00540457">
      <w:pPr>
        <w:pStyle w:val="a0"/>
        <w:rPr>
          <w:rtl/>
        </w:rPr>
      </w:pPr>
    </w:p>
    <w:p w14:paraId="4A642CF5" w14:textId="77777777" w:rsidR="00000000" w:rsidRDefault="00540457">
      <w:pPr>
        <w:pStyle w:val="a0"/>
        <w:rPr>
          <w:rFonts w:hint="cs"/>
          <w:rtl/>
        </w:rPr>
      </w:pPr>
      <w:r>
        <w:rPr>
          <w:rFonts w:hint="cs"/>
          <w:rtl/>
        </w:rPr>
        <w:t xml:space="preserve">כאשר מתחילים את הדיון, אני חייב להגדיר לעצמי </w:t>
      </w:r>
      <w:r>
        <w:rPr>
          <w:rtl/>
        </w:rPr>
        <w:t>–</w:t>
      </w:r>
      <w:r>
        <w:rPr>
          <w:rFonts w:hint="cs"/>
          <w:rtl/>
        </w:rPr>
        <w:t xml:space="preserve"> אם אני </w:t>
      </w:r>
      <w:r>
        <w:rPr>
          <w:rFonts w:hint="cs"/>
          <w:rtl/>
        </w:rPr>
        <w:t>צריך להיות ישר עם עצמי - שההגדרה החוקתית שנתקבלה במדינת ישראל, שמדינת ישראל היא מדינה יהודית דמוקרטית, זה אוקסימורון - זו  סתירה מיניה וביה. אם אתה דמוקרט עד הסוף, אתה לא יכול להיות יהודי לגמרי. אם אתה יהודי עד הסוף, אתה לא יכול להיות דמוקרט באופן מלא, וקב</w:t>
      </w:r>
      <w:r>
        <w:rPr>
          <w:rFonts w:hint="cs"/>
          <w:rtl/>
        </w:rPr>
        <w:t xml:space="preserve">לת שתי ההגדרות האלה, אדוני היושב-ראש, מצריכה פשרות מסוימות באיבר הדמוקרטי של המשוואה ובאיבר היהודי של המשוואה, כדי ליצור תמהיל שמאפשר לנו לחיות עם שתי האושיות הגדולות של הזהות שלנו </w:t>
      </w:r>
      <w:r>
        <w:rPr>
          <w:rtl/>
        </w:rPr>
        <w:t>–</w:t>
      </w:r>
      <w:r>
        <w:rPr>
          <w:rFonts w:hint="cs"/>
          <w:rtl/>
        </w:rPr>
        <w:t xml:space="preserve"> עם שרוצה דמוקרטיה ועם שרוצה את הזהות היהודית. אז כן, זאת איננה דמוקרטיה ש</w:t>
      </w:r>
      <w:r>
        <w:rPr>
          <w:rFonts w:hint="cs"/>
          <w:rtl/>
        </w:rPr>
        <w:t xml:space="preserve">למה ומוחלטת, וכן היא איננה יהודית ומוחלטת במובן של סוגיית היהודים או סוגיית היהדות; היא תמהיל של הכי קרוב למיקסום של שתי הישויות האלה, הדמוקרטית והיהודית. </w:t>
      </w:r>
    </w:p>
    <w:p w14:paraId="001D8342" w14:textId="77777777" w:rsidR="00000000" w:rsidRDefault="00540457">
      <w:pPr>
        <w:pStyle w:val="a0"/>
        <w:rPr>
          <w:rFonts w:hint="cs"/>
          <w:rtl/>
        </w:rPr>
      </w:pPr>
    </w:p>
    <w:p w14:paraId="07411CB3" w14:textId="77777777" w:rsidR="00000000" w:rsidRDefault="00540457">
      <w:pPr>
        <w:pStyle w:val="a0"/>
        <w:rPr>
          <w:rFonts w:hint="cs"/>
          <w:rtl/>
        </w:rPr>
      </w:pPr>
      <w:r>
        <w:rPr>
          <w:rFonts w:hint="cs"/>
          <w:rtl/>
        </w:rPr>
        <w:t>היסוד שמאפשר את הקיום של האוקסימורון הזה, או את ההכלה - את ה-</w:t>
      </w:r>
      <w:r>
        <w:t>containing</w:t>
      </w:r>
      <w:r>
        <w:rPr>
          <w:rFonts w:hint="cs"/>
          <w:rtl/>
        </w:rPr>
        <w:t xml:space="preserve"> - של הסתירה הפנימית הזאת, ה</w:t>
      </w:r>
      <w:r>
        <w:rPr>
          <w:rFonts w:hint="cs"/>
          <w:rtl/>
        </w:rPr>
        <w:t>וא בעיני היסוד הבא: הנצרות היא דת אחת של עמים הרבה בהרבה מקומות. האסלאם הוא דת אחת של אנשים רבים או עמים רבים בהרבה מדינות. היהדות, הגדרת ה-</w:t>
      </w:r>
      <w:r>
        <w:t>statehood</w:t>
      </w:r>
      <w:r>
        <w:rPr>
          <w:rFonts w:hint="cs"/>
          <w:rtl/>
        </w:rPr>
        <w:t xml:space="preserve"> וה-</w:t>
      </w:r>
      <w:r>
        <w:t>nationhood</w:t>
      </w:r>
      <w:r>
        <w:rPr>
          <w:rFonts w:hint="cs"/>
          <w:rtl/>
        </w:rPr>
        <w:t xml:space="preserve">, הלאומיות והמדינאות, או המדיניות </w:t>
      </w:r>
      <w:r>
        <w:rPr>
          <w:rtl/>
        </w:rPr>
        <w:t>–</w:t>
      </w:r>
      <w:r>
        <w:rPr>
          <w:rFonts w:hint="cs"/>
          <w:rtl/>
        </w:rPr>
        <w:t xml:space="preserve"> אני לא יודע איך לתרגם, כי אין </w:t>
      </w:r>
      <w:r>
        <w:t>statehood</w:t>
      </w:r>
      <w:r>
        <w:rPr>
          <w:rFonts w:hint="cs"/>
          <w:rtl/>
        </w:rPr>
        <w:t xml:space="preserve"> ו-</w:t>
      </w:r>
      <w:r>
        <w:t xml:space="preserve"> nationhood</w:t>
      </w:r>
      <w:r>
        <w:rPr>
          <w:rFonts w:hint="cs"/>
          <w:rtl/>
        </w:rPr>
        <w:t xml:space="preserve"> בעב</w:t>
      </w:r>
      <w:r>
        <w:rPr>
          <w:rFonts w:hint="cs"/>
          <w:rtl/>
        </w:rPr>
        <w:t xml:space="preserve">רית. </w:t>
      </w:r>
    </w:p>
    <w:p w14:paraId="67F6A876" w14:textId="77777777" w:rsidR="00000000" w:rsidRDefault="00540457">
      <w:pPr>
        <w:pStyle w:val="a0"/>
        <w:rPr>
          <w:rtl/>
        </w:rPr>
      </w:pPr>
    </w:p>
    <w:p w14:paraId="7CA9B03D" w14:textId="77777777" w:rsidR="00000000" w:rsidRDefault="00540457">
      <w:pPr>
        <w:pStyle w:val="af1"/>
        <w:rPr>
          <w:rtl/>
        </w:rPr>
      </w:pPr>
      <w:r>
        <w:rPr>
          <w:rtl/>
        </w:rPr>
        <w:t>היו"ר יולי-יואל אדלשטיין:</w:t>
      </w:r>
    </w:p>
    <w:p w14:paraId="14DB0EF8" w14:textId="77777777" w:rsidR="00000000" w:rsidRDefault="00540457">
      <w:pPr>
        <w:pStyle w:val="a0"/>
        <w:rPr>
          <w:rtl/>
        </w:rPr>
      </w:pPr>
    </w:p>
    <w:p w14:paraId="32DA0ED8" w14:textId="77777777" w:rsidR="00000000" w:rsidRDefault="00540457">
      <w:pPr>
        <w:pStyle w:val="a0"/>
        <w:rPr>
          <w:rFonts w:hint="cs"/>
          <w:rtl/>
        </w:rPr>
      </w:pPr>
      <w:r>
        <w:rPr>
          <w:rFonts w:hint="cs"/>
          <w:rtl/>
        </w:rPr>
        <w:t xml:space="preserve">זה לא במקרה. </w:t>
      </w:r>
    </w:p>
    <w:p w14:paraId="72784AA2" w14:textId="77777777" w:rsidR="00000000" w:rsidRDefault="00540457">
      <w:pPr>
        <w:pStyle w:val="a0"/>
        <w:rPr>
          <w:rFonts w:hint="cs"/>
          <w:rtl/>
        </w:rPr>
      </w:pPr>
    </w:p>
    <w:p w14:paraId="0BD424B6" w14:textId="77777777" w:rsidR="00000000" w:rsidRDefault="00540457">
      <w:pPr>
        <w:pStyle w:val="-"/>
        <w:rPr>
          <w:rtl/>
        </w:rPr>
      </w:pPr>
      <w:bookmarkStart w:id="552" w:name="FS000000464T03_12_2003_18_03_25C"/>
      <w:bookmarkStart w:id="553" w:name="FS000000434T03_12_2003_18_03_39"/>
      <w:bookmarkEnd w:id="552"/>
      <w:bookmarkEnd w:id="553"/>
      <w:r>
        <w:rPr>
          <w:rtl/>
        </w:rPr>
        <w:t>אברהם בורג (העבודה-מימד):</w:t>
      </w:r>
    </w:p>
    <w:p w14:paraId="64911755" w14:textId="77777777" w:rsidR="00000000" w:rsidRDefault="00540457">
      <w:pPr>
        <w:pStyle w:val="a0"/>
        <w:rPr>
          <w:rtl/>
        </w:rPr>
      </w:pPr>
    </w:p>
    <w:p w14:paraId="2D390114" w14:textId="77777777" w:rsidR="00000000" w:rsidRDefault="00540457">
      <w:pPr>
        <w:pStyle w:val="a0"/>
        <w:rPr>
          <w:rFonts w:hint="cs"/>
          <w:rtl/>
        </w:rPr>
      </w:pPr>
      <w:r>
        <w:rPr>
          <w:rFonts w:hint="cs"/>
          <w:rtl/>
        </w:rPr>
        <w:t>אני חושב ש-</w:t>
      </w:r>
      <w:r>
        <w:t>nationhood</w:t>
      </w:r>
      <w:r>
        <w:rPr>
          <w:rFonts w:hint="cs"/>
          <w:rtl/>
        </w:rPr>
        <w:t xml:space="preserve"> זאת אומיות, מלשון אומה. כך תרגמו את ספרו של מרדכי קפלן, "דת האומיות המוסרית". מה זה </w:t>
      </w:r>
      <w:r>
        <w:t>statehood</w:t>
      </w:r>
      <w:r>
        <w:rPr>
          <w:rFonts w:hint="cs"/>
          <w:rtl/>
        </w:rPr>
        <w:t xml:space="preserve"> - אני לא יודע, נקרא לזה מדינאות ברמת העל. </w:t>
      </w:r>
    </w:p>
    <w:p w14:paraId="7EEB3700" w14:textId="77777777" w:rsidR="00000000" w:rsidRDefault="00540457">
      <w:pPr>
        <w:pStyle w:val="a0"/>
        <w:rPr>
          <w:rFonts w:hint="cs"/>
          <w:rtl/>
        </w:rPr>
      </w:pPr>
    </w:p>
    <w:p w14:paraId="20A9F9EE" w14:textId="77777777" w:rsidR="00000000" w:rsidRDefault="00540457">
      <w:pPr>
        <w:pStyle w:val="a0"/>
        <w:rPr>
          <w:rFonts w:hint="cs"/>
          <w:rtl/>
        </w:rPr>
      </w:pPr>
      <w:r>
        <w:rPr>
          <w:rFonts w:hint="cs"/>
          <w:rtl/>
        </w:rPr>
        <w:t>היהדות היא הדת היחיד</w:t>
      </w:r>
      <w:r>
        <w:rPr>
          <w:rFonts w:hint="cs"/>
          <w:rtl/>
        </w:rPr>
        <w:t>ה שיכולה לבוא לידי ביטוי מלא של האומיות הלאומית שלה על-ידי עם אחד במקום אחד, בארץ-ישראל ובמדינת ישראל. לא בכדי נפתחת מגילת העצמאות ביסודות האלה. לכן, מדינת ישראל כמדינה יהודית/מדינת היהודים, וזאת סוגיה שלא פתורה ולא נפתרה, מאופשרת אך ורק כאן. בניגוד לנצרות</w:t>
      </w:r>
      <w:r>
        <w:rPr>
          <w:rFonts w:hint="cs"/>
          <w:rtl/>
        </w:rPr>
        <w:t xml:space="preserve">, אי-אפשר להקים את מדינת ישראל באוגנדה. אפשר להקים מדינה נוצרית באוגנדה. אפשר להקים מדינה מוסלמית באוגנדה. אי-אפשר להקים מדינה יהודית באוגנדה, לכן זה קורה כאן. </w:t>
      </w:r>
    </w:p>
    <w:p w14:paraId="33E5EDE9" w14:textId="77777777" w:rsidR="00000000" w:rsidRDefault="00540457">
      <w:pPr>
        <w:pStyle w:val="a0"/>
        <w:rPr>
          <w:rFonts w:hint="cs"/>
          <w:rtl/>
        </w:rPr>
      </w:pPr>
    </w:p>
    <w:p w14:paraId="16E4E44E" w14:textId="77777777" w:rsidR="00000000" w:rsidRDefault="00540457">
      <w:pPr>
        <w:pStyle w:val="a0"/>
        <w:rPr>
          <w:rFonts w:hint="cs"/>
          <w:rtl/>
        </w:rPr>
      </w:pPr>
      <w:r>
        <w:rPr>
          <w:rFonts w:hint="cs"/>
          <w:rtl/>
        </w:rPr>
        <w:t>כל ישראלי - לא כל ישראלי, מרבית הישראלים שרואים עצמם כפטריוטים גם של המדינה הישראלית וגם של המ</w:t>
      </w:r>
      <w:r>
        <w:rPr>
          <w:rFonts w:hint="cs"/>
          <w:rtl/>
        </w:rPr>
        <w:t xml:space="preserve">דינה היהודית, היו רוצים </w:t>
      </w:r>
      <w:r>
        <w:rPr>
          <w:rtl/>
        </w:rPr>
        <w:t>–</w:t>
      </w:r>
      <w:r>
        <w:rPr>
          <w:rFonts w:hint="cs"/>
          <w:rtl/>
        </w:rPr>
        <w:t xml:space="preserve"> אני חושב בגדול - לראות שלוש שלמויות עובדות יחדיו.</w:t>
      </w:r>
    </w:p>
    <w:p w14:paraId="661743F3" w14:textId="77777777" w:rsidR="00000000" w:rsidRDefault="00540457">
      <w:pPr>
        <w:pStyle w:val="a0"/>
        <w:rPr>
          <w:rFonts w:hint="cs"/>
          <w:rtl/>
        </w:rPr>
      </w:pPr>
    </w:p>
    <w:p w14:paraId="2596A349" w14:textId="77777777" w:rsidR="00000000" w:rsidRDefault="00540457">
      <w:pPr>
        <w:pStyle w:val="a0"/>
        <w:rPr>
          <w:rFonts w:hint="cs"/>
          <w:rtl/>
        </w:rPr>
      </w:pPr>
      <w:r>
        <w:rPr>
          <w:rFonts w:hint="cs"/>
          <w:rtl/>
        </w:rPr>
        <w:t>לו ניתן הדבר, לו היה הדבר ברמת פתרון בית-ספר, הייתי רוצה לחיות בכל ערש תרבותי, בין הירדן לבין הים: יריחו שלי, ושכם שלי, בית-אל שלי ובית-לחם שלי, כי זו הגדרת הקושאן מבחינת השקפתי ש</w:t>
      </w:r>
      <w:r>
        <w:rPr>
          <w:rFonts w:hint="cs"/>
          <w:rtl/>
        </w:rPr>
        <w:t xml:space="preserve">לי. כך קיבלתי. הייתי רוצה ארץ שלמה. אני רוצה, כישראלי, דמוקרטיה מלאה,  גם כי אני מאמין בערכיות הדמוקרטית.  אבל גם אם אני מאמין פחות בערכיות הדמוקרטיות, ואני אדם המחפש את היכולת לחיות יחדיו, את המודוס אופרנדי ואת המודוס ויונדי </w:t>
      </w:r>
      <w:r>
        <w:rPr>
          <w:rtl/>
        </w:rPr>
        <w:t>–</w:t>
      </w:r>
      <w:r>
        <w:rPr>
          <w:rFonts w:hint="cs"/>
          <w:rtl/>
        </w:rPr>
        <w:t xml:space="preserve"> גם את העיקרון וגם את המעש - </w:t>
      </w:r>
      <w:r>
        <w:rPr>
          <w:rFonts w:hint="cs"/>
          <w:rtl/>
        </w:rPr>
        <w:t xml:space="preserve">אני מבין שחברה כל כך שסועה ומפוצלת, הכלי היחיד שמאפשר לה לחיות יחדיו ולהסכים כיצד לא מסכימים הוא הכלי הדמוקרטי. כל כלי אחר שהיסוד הפנימי שלו הוא כפייה ולא הסכמה, הוא כלי שיפרק את החברה הישראלית ואת אורחות חייה. והדבר השלישי </w:t>
      </w:r>
      <w:r>
        <w:rPr>
          <w:rtl/>
        </w:rPr>
        <w:t>–</w:t>
      </w:r>
      <w:r>
        <w:rPr>
          <w:rFonts w:hint="cs"/>
          <w:rtl/>
        </w:rPr>
        <w:t xml:space="preserve"> בגלל אופי הלאומיות, האומיות הי</w:t>
      </w:r>
      <w:r>
        <w:rPr>
          <w:rFonts w:hint="cs"/>
          <w:rtl/>
        </w:rPr>
        <w:t xml:space="preserve">שראלית והיהודית, אני רוצה שיהיה רוב יהודי במדינת היהודים היחידה. </w:t>
      </w:r>
    </w:p>
    <w:p w14:paraId="1F02F17A" w14:textId="77777777" w:rsidR="00000000" w:rsidRDefault="00540457">
      <w:pPr>
        <w:pStyle w:val="a0"/>
        <w:rPr>
          <w:rFonts w:hint="cs"/>
          <w:rtl/>
        </w:rPr>
      </w:pPr>
    </w:p>
    <w:p w14:paraId="4EF69383" w14:textId="77777777" w:rsidR="00000000" w:rsidRDefault="00540457">
      <w:pPr>
        <w:pStyle w:val="a0"/>
        <w:rPr>
          <w:rFonts w:hint="cs"/>
          <w:rtl/>
        </w:rPr>
      </w:pPr>
      <w:r>
        <w:rPr>
          <w:rFonts w:hint="cs"/>
          <w:rtl/>
        </w:rPr>
        <w:t>שלוש השלמויות האלה - רוב יהודי, דמוקרטיה וארץ-ישראל השלמה - הן רצון שכל אחד, לו יכול, היה רוצה להגיע אליו. מסתבר שבנתונים הקיימים מאוד קשה להגיע לשלוש השלמויות האלה. אם אתה רוצה לשמור את אר</w:t>
      </w:r>
      <w:r>
        <w:rPr>
          <w:rFonts w:hint="cs"/>
          <w:rtl/>
        </w:rPr>
        <w:t xml:space="preserve">ץ-ישראל ההיסטורית, בין הירדן לבין הים, כשאתה מתחשב בנתונים הקיימים, הדמוגרפיים, שבין הירדן לבין הים, אתה צריך לשאול את עצמך, כיצד נראית הדמוקרטיה שלך, או, האם אתה לוקח את הסיכון שתשאיר גם את ארץ-ישראל השלמה וגם את הדמוקרטיה המלאה, </w:t>
      </w:r>
      <w:r>
        <w:t>one person one vote</w:t>
      </w:r>
      <w:r>
        <w:rPr>
          <w:rFonts w:hint="cs"/>
          <w:rtl/>
        </w:rPr>
        <w:t xml:space="preserve">, אדם </w:t>
      </w:r>
      <w:r>
        <w:rPr>
          <w:rFonts w:hint="cs"/>
          <w:rtl/>
        </w:rPr>
        <w:t xml:space="preserve">אחד הצבעה אחת, אולי תאבד את הרוב היהודי במדינה הזאת. או, אם אתה רוצה לשמר את הרוב היהודי, ורוצה לשמר את ארץ-ישראל השלמה </w:t>
      </w:r>
      <w:r>
        <w:rPr>
          <w:rtl/>
        </w:rPr>
        <w:t>–</w:t>
      </w:r>
      <w:r>
        <w:rPr>
          <w:rFonts w:hint="cs"/>
          <w:rtl/>
        </w:rPr>
        <w:t xml:space="preserve"> האם תוותר על הדמוקרטיה? או, אם אתה רוצה לשמר את הדמוקרטיה ואת הרוב היהודי </w:t>
      </w:r>
      <w:r>
        <w:rPr>
          <w:rtl/>
        </w:rPr>
        <w:t>–</w:t>
      </w:r>
      <w:r>
        <w:rPr>
          <w:rFonts w:hint="cs"/>
          <w:rtl/>
        </w:rPr>
        <w:t xml:space="preserve"> האם  תוותר על ארץ-ישראל השלמה? נראה שבנתונים הקיימים קשה מ</w:t>
      </w:r>
      <w:r>
        <w:rPr>
          <w:rFonts w:hint="cs"/>
          <w:rtl/>
        </w:rPr>
        <w:t xml:space="preserve">אוד, או אין אסכולה, נכון לעכשיו, שמאפשרת לשמור את שלוש השלמויות. </w:t>
      </w:r>
    </w:p>
    <w:p w14:paraId="6485D949" w14:textId="77777777" w:rsidR="00000000" w:rsidRDefault="00540457">
      <w:pPr>
        <w:pStyle w:val="a0"/>
        <w:rPr>
          <w:rFonts w:hint="cs"/>
          <w:rtl/>
        </w:rPr>
      </w:pPr>
    </w:p>
    <w:p w14:paraId="7DEDB768" w14:textId="77777777" w:rsidR="00000000" w:rsidRDefault="00540457">
      <w:pPr>
        <w:pStyle w:val="a0"/>
        <w:rPr>
          <w:rFonts w:hint="cs"/>
          <w:rtl/>
        </w:rPr>
      </w:pPr>
      <w:r>
        <w:rPr>
          <w:rFonts w:hint="cs"/>
          <w:rtl/>
        </w:rPr>
        <w:t>השאלה היא: אם אתה לא יכול לשמר את כולן, ואתה צריך להתמודד אתן, באיזו מהן אתה מתפשר? אתה מוותר על הרוב היהודי? אתה מוותר על חלק מהדמוקרטיה ועושה אותה לדמוקרטיה סלקטיבית? או מוותר על חלק מהאר</w:t>
      </w:r>
      <w:r>
        <w:rPr>
          <w:rFonts w:hint="cs"/>
          <w:rtl/>
        </w:rPr>
        <w:t xml:space="preserve">ץ? אם אתה ישר עם עצמך ומנתח את האפשרויות - אלה הנתונים. </w:t>
      </w:r>
    </w:p>
    <w:p w14:paraId="23A21495" w14:textId="77777777" w:rsidR="00000000" w:rsidRDefault="00540457">
      <w:pPr>
        <w:pStyle w:val="a0"/>
        <w:rPr>
          <w:rFonts w:hint="cs"/>
          <w:rtl/>
        </w:rPr>
      </w:pPr>
    </w:p>
    <w:p w14:paraId="1BFC5F17" w14:textId="77777777" w:rsidR="00000000" w:rsidRDefault="00540457">
      <w:pPr>
        <w:pStyle w:val="a0"/>
        <w:rPr>
          <w:rFonts w:hint="cs"/>
          <w:rtl/>
        </w:rPr>
      </w:pPr>
      <w:r>
        <w:rPr>
          <w:rFonts w:hint="cs"/>
          <w:rtl/>
        </w:rPr>
        <w:t xml:space="preserve">הנתונים לא עובדים בעדנו. שמענו כאן לפני רגע את הדיון בגירעון בקרנות הפנסיה. אמרו מה יקרה בשנת 2032. זה נשמע מאוד רחוק, זאת אומרת </w:t>
      </w:r>
      <w:r>
        <w:rPr>
          <w:rtl/>
        </w:rPr>
        <w:t>–</w:t>
      </w:r>
      <w:r>
        <w:rPr>
          <w:rFonts w:hint="cs"/>
          <w:rtl/>
        </w:rPr>
        <w:t xml:space="preserve"> זה לא מחר בבוקר אז לא צריך כל כך להתאמץ. הנתונים בסוגיה שבה אנחנו ע</w:t>
      </w:r>
      <w:r>
        <w:rPr>
          <w:rFonts w:hint="cs"/>
          <w:rtl/>
        </w:rPr>
        <w:t xml:space="preserve">וסקים הם כואבים קצת יותר. </w:t>
      </w:r>
    </w:p>
    <w:p w14:paraId="3BD8A95B" w14:textId="77777777" w:rsidR="00000000" w:rsidRDefault="00540457">
      <w:pPr>
        <w:pStyle w:val="a0"/>
        <w:rPr>
          <w:rFonts w:hint="cs"/>
          <w:rtl/>
        </w:rPr>
      </w:pPr>
    </w:p>
    <w:p w14:paraId="01E5E426" w14:textId="77777777" w:rsidR="00000000" w:rsidRDefault="00540457">
      <w:pPr>
        <w:pStyle w:val="a0"/>
        <w:rPr>
          <w:rFonts w:hint="cs"/>
          <w:rtl/>
        </w:rPr>
      </w:pPr>
      <w:r>
        <w:rPr>
          <w:rFonts w:hint="cs"/>
          <w:rtl/>
        </w:rPr>
        <w:t>אני אתן נתון שיש לי על סמך אחד התרחישים של סרג'יו דלה פרגולה, ואני אקרא את המשפט, ואני מקווה שהחיוך יהיה רק חיוך מריר על העברית ולא על התוכן: "מתוך סך הכול התושבים בשנת 2000 בין הירדן לבין הים" - ואני לא מדבר על איזה הסדר פוליטי</w:t>
      </w:r>
      <w:r>
        <w:rPr>
          <w:rFonts w:hint="cs"/>
          <w:rtl/>
        </w:rPr>
        <w:t xml:space="preserve"> יהיה ביחסים שבין שתי הקהילות, רק על עצם קיומן - "55% היו יהודים - כולל עולים לא-יהודים". זאת אומרת, 55% מהתושבים הם יהודים, לרבות הלא-יהודים שבקרבנו. זה מעלה חיוך מריר במקצת על העברית. בשנת 2010 זה ירד ל-51%. כלומר, סמוך, מאחורי כותלנו, אנחנו כבר ב"פיפטי-</w:t>
      </w:r>
      <w:r>
        <w:rPr>
          <w:rFonts w:hint="cs"/>
          <w:rtl/>
        </w:rPr>
        <w:t>פיפטי", כאשר אתה מכניס פנימה, ל-55% היהודים, את העולים מברית-המועצות לשעבר, שאינם עונים על ההגדרה היהודית, את העובדים הזרים ואת השוהים הבלתי-חוקיים. אם אתה כן במספרים, נראה שכבר בימים האלה אנחנו באזור ה-50-50, יהודים מול לא-יהודים, ואולי אפילו פחות מזה. וד</w:t>
      </w:r>
      <w:r>
        <w:rPr>
          <w:rFonts w:hint="cs"/>
          <w:rtl/>
        </w:rPr>
        <w:t xml:space="preserve">אי שמהר מאוד, בוודאי בממדים היסטוריים, מהר מאוד אין עוד רוב יהודי בין הירדן לבין הים. </w:t>
      </w:r>
    </w:p>
    <w:p w14:paraId="6B6E4258" w14:textId="77777777" w:rsidR="00000000" w:rsidRDefault="00540457">
      <w:pPr>
        <w:pStyle w:val="a0"/>
        <w:rPr>
          <w:rFonts w:hint="cs"/>
          <w:rtl/>
        </w:rPr>
      </w:pPr>
    </w:p>
    <w:p w14:paraId="7FF4212E" w14:textId="77777777" w:rsidR="00000000" w:rsidRDefault="00540457">
      <w:pPr>
        <w:pStyle w:val="a0"/>
        <w:rPr>
          <w:rFonts w:hint="cs"/>
          <w:rtl/>
        </w:rPr>
      </w:pPr>
      <w:r>
        <w:rPr>
          <w:rFonts w:hint="cs"/>
          <w:rtl/>
        </w:rPr>
        <w:t>זו שאלה אסטרטגית ממדרגה ראשונה למדינה שנבנתה להיות מדינה על יסוד דמוקרטי ורוב יהודי. מה עושים עם זה? אסכולה אחת, ועכשיו אני לא מתווכח עם הערכיות שלה, אך אני אומר שהיא מ</w:t>
      </w:r>
      <w:r>
        <w:rPr>
          <w:rFonts w:hint="cs"/>
          <w:rtl/>
        </w:rPr>
        <w:t xml:space="preserve">תמודדת עם הבעיה </w:t>
      </w:r>
      <w:r>
        <w:rPr>
          <w:rtl/>
        </w:rPr>
        <w:t>–</w:t>
      </w:r>
      <w:r>
        <w:rPr>
          <w:rFonts w:hint="cs"/>
          <w:rtl/>
        </w:rPr>
        <w:t xml:space="preserve"> האסכולה שאומרת: טרנספר. בלי להיכנס לפרקטיקה, בלי להיכנס לשאלה אם זה נכון או לא, מוסרי או לא </w:t>
      </w:r>
      <w:r>
        <w:rPr>
          <w:rtl/>
        </w:rPr>
        <w:t>–</w:t>
      </w:r>
      <w:r>
        <w:rPr>
          <w:rFonts w:hint="cs"/>
          <w:rtl/>
        </w:rPr>
        <w:t xml:space="preserve"> האסכולה אומרת: יש לי בעיה של מספרים. אני אדלל את הצד האחד, הצד הערבי, וכתוצאה מכך עולה הצד היהודי. אני אומר שזו אידיאולוגיה שמתמודדת עם הסוגיה. </w:t>
      </w:r>
      <w:r>
        <w:rPr>
          <w:rFonts w:hint="cs"/>
          <w:rtl/>
        </w:rPr>
        <w:t xml:space="preserve">האידיאולוגיה בצד השני, שאומרת </w:t>
      </w:r>
      <w:r>
        <w:rPr>
          <w:rtl/>
        </w:rPr>
        <w:t>–</w:t>
      </w:r>
      <w:r>
        <w:rPr>
          <w:rFonts w:hint="cs"/>
          <w:rtl/>
        </w:rPr>
        <w:t xml:space="preserve"> אני אלך להפרדה מדינית, גם היא מתמודדת עם הסוגיה. היא מוותרת על צלע אחרת במשולש. היא לא מוותרת על צלע הדמוקרטיה, היא מוותרת על הטריטוריה. אבל היא גם רוצה שבתוך גבולותיה הריבוניים של מדינת ישראל יישמר בצורה דרמטית הרוב היהודי.</w:t>
      </w:r>
      <w:r>
        <w:rPr>
          <w:rFonts w:hint="cs"/>
          <w:rtl/>
        </w:rPr>
        <w:t xml:space="preserve"> כל מה שקורה באמצע, שאיננו מבחינה אידיאולוגית </w:t>
      </w:r>
      <w:r>
        <w:rPr>
          <w:rtl/>
        </w:rPr>
        <w:t>–</w:t>
      </w:r>
      <w:r>
        <w:rPr>
          <w:rFonts w:hint="cs"/>
          <w:rtl/>
        </w:rPr>
        <w:t xml:space="preserve"> לא הפתרון הימני של טרנספר לשינוי המספרי או ההסדר המדיני לשינוי המספרים, יוצר תווך גדול של רוב החברה הישראלית שלא מתמודד עם השאלה. </w:t>
      </w:r>
    </w:p>
    <w:p w14:paraId="53A9D22D" w14:textId="77777777" w:rsidR="00000000" w:rsidRDefault="00540457">
      <w:pPr>
        <w:pStyle w:val="a0"/>
        <w:rPr>
          <w:rFonts w:hint="cs"/>
          <w:rtl/>
        </w:rPr>
      </w:pPr>
    </w:p>
    <w:p w14:paraId="34F0FAEA" w14:textId="77777777" w:rsidR="00000000" w:rsidRDefault="00540457">
      <w:pPr>
        <w:pStyle w:val="a0"/>
        <w:rPr>
          <w:rFonts w:hint="cs"/>
          <w:rtl/>
        </w:rPr>
      </w:pPr>
      <w:r>
        <w:rPr>
          <w:rFonts w:hint="cs"/>
          <w:rtl/>
        </w:rPr>
        <w:t>אני לא יכול לתת תשובה עכשיו, בהצעה לסדר-היום, אבל זה לא נכון לכנסת ישראל, זה</w:t>
      </w:r>
      <w:r>
        <w:rPr>
          <w:rFonts w:hint="cs"/>
          <w:rtl/>
        </w:rPr>
        <w:t xml:space="preserve"> לא נכון לממשלת ישראל ולא נכון למדינת ישראל שלא לקיים את הדיון. בקשתי היא להניח את הנושא על שולחן הכנסת, אם, כמובן, הממשלה תסכים להשאיר את זה לדיון. ייפתח הדיון, ונראה לאן הוא הולך. אני רוצה לשמוע את עמדתם של חברי הכנסת. בעיני זה דיון בעל חשיבות גדולה ביות</w:t>
      </w:r>
      <w:r>
        <w:rPr>
          <w:rFonts w:hint="cs"/>
          <w:rtl/>
        </w:rPr>
        <w:t>ר, שהגיע הזמן לקיים אותו. אם נדע לעשות אותו גם ברוגע, יכול להיות שההקשבה תוליד הבנות חדשות לגבי מה נכון למדינת ישראל. כך או כך, הצעתי לסדר-היום של הכנסת היא לכלול את הנושא הזה, ובקשתי, אם הנושא יאושר על-ידי המליאה, שהיושב-ראש יעביר לנשיאות את הבקשה לקיים א</w:t>
      </w:r>
      <w:r>
        <w:rPr>
          <w:rFonts w:hint="cs"/>
          <w:rtl/>
        </w:rPr>
        <w:t xml:space="preserve">ת הדיון מהר, כי שנת 2030 וכמה היא כבר מאחורי כותלנו. </w:t>
      </w:r>
    </w:p>
    <w:p w14:paraId="1BD6B26F" w14:textId="77777777" w:rsidR="00000000" w:rsidRDefault="00540457">
      <w:pPr>
        <w:pStyle w:val="a0"/>
        <w:rPr>
          <w:rFonts w:hint="cs"/>
          <w:rtl/>
        </w:rPr>
      </w:pPr>
    </w:p>
    <w:p w14:paraId="1688147C" w14:textId="77777777" w:rsidR="00000000" w:rsidRDefault="00540457">
      <w:pPr>
        <w:pStyle w:val="af1"/>
        <w:rPr>
          <w:rtl/>
        </w:rPr>
      </w:pPr>
      <w:r>
        <w:rPr>
          <w:rtl/>
        </w:rPr>
        <w:t>היו"ר יולי-יואל אדלשטיין:</w:t>
      </w:r>
    </w:p>
    <w:p w14:paraId="7D868972" w14:textId="77777777" w:rsidR="00000000" w:rsidRDefault="00540457">
      <w:pPr>
        <w:pStyle w:val="a0"/>
        <w:rPr>
          <w:rtl/>
        </w:rPr>
      </w:pPr>
    </w:p>
    <w:p w14:paraId="2D53E7A8" w14:textId="77777777" w:rsidR="00000000" w:rsidRDefault="00540457">
      <w:pPr>
        <w:pStyle w:val="a0"/>
        <w:rPr>
          <w:rFonts w:hint="cs"/>
          <w:rtl/>
        </w:rPr>
      </w:pPr>
      <w:r>
        <w:rPr>
          <w:rFonts w:hint="cs"/>
          <w:rtl/>
        </w:rPr>
        <w:t xml:space="preserve">תודה לחבר הכנסת אברהם בורג. ישיב בשם הממשלה השר גדעון עזרא. </w:t>
      </w:r>
    </w:p>
    <w:p w14:paraId="06EADAA5" w14:textId="77777777" w:rsidR="00000000" w:rsidRDefault="00540457">
      <w:pPr>
        <w:pStyle w:val="a0"/>
        <w:rPr>
          <w:rFonts w:hint="cs"/>
          <w:rtl/>
        </w:rPr>
      </w:pPr>
    </w:p>
    <w:p w14:paraId="7AD2B1C5" w14:textId="77777777" w:rsidR="00000000" w:rsidRDefault="00540457">
      <w:pPr>
        <w:pStyle w:val="a"/>
        <w:rPr>
          <w:rtl/>
        </w:rPr>
      </w:pPr>
      <w:bookmarkStart w:id="554" w:name="FS000000474T03_12_2003_17_49_36"/>
      <w:bookmarkStart w:id="555" w:name="_Toc59448094"/>
      <w:bookmarkEnd w:id="554"/>
      <w:r>
        <w:rPr>
          <w:rFonts w:hint="eastAsia"/>
          <w:rtl/>
        </w:rPr>
        <w:t>השר</w:t>
      </w:r>
      <w:r>
        <w:rPr>
          <w:rtl/>
        </w:rPr>
        <w:t xml:space="preserve"> גדעון עזרא:</w:t>
      </w:r>
      <w:bookmarkEnd w:id="555"/>
    </w:p>
    <w:p w14:paraId="7FFADDDB" w14:textId="77777777" w:rsidR="00000000" w:rsidRDefault="00540457">
      <w:pPr>
        <w:pStyle w:val="a0"/>
        <w:rPr>
          <w:rFonts w:hint="cs"/>
          <w:rtl/>
        </w:rPr>
      </w:pPr>
    </w:p>
    <w:p w14:paraId="561E0E2C" w14:textId="77777777" w:rsidR="00000000" w:rsidRDefault="00540457">
      <w:pPr>
        <w:pStyle w:val="a0"/>
        <w:rPr>
          <w:rFonts w:hint="cs"/>
          <w:rtl/>
        </w:rPr>
      </w:pPr>
      <w:r>
        <w:rPr>
          <w:rFonts w:hint="cs"/>
          <w:rtl/>
        </w:rPr>
        <w:t>אדוני היושב-ראש, חבר הכנסת המלומד אברהם בורג, אני חושב שהנושא שאתה מעלה חשוב מאוד. אני רוצה לומ</w:t>
      </w:r>
      <w:r>
        <w:rPr>
          <w:rFonts w:hint="cs"/>
          <w:rtl/>
        </w:rPr>
        <w:t xml:space="preserve">ר לך, שעתיד להיות במליאה דיון בנושא הירידה, נושא שעלה פה. אני מציע עכשיו, במקום להציע בסוף דברי, שיהיה דיון משולב במליאה על הנושא שאתה מדבר בו והנושא של הירידה. הם משולבים זה בזה. </w:t>
      </w:r>
    </w:p>
    <w:p w14:paraId="5A129250" w14:textId="77777777" w:rsidR="00000000" w:rsidRDefault="00540457">
      <w:pPr>
        <w:pStyle w:val="a0"/>
        <w:rPr>
          <w:rFonts w:hint="cs"/>
          <w:rtl/>
        </w:rPr>
      </w:pPr>
    </w:p>
    <w:p w14:paraId="1583E939" w14:textId="77777777" w:rsidR="00000000" w:rsidRDefault="00540457">
      <w:pPr>
        <w:pStyle w:val="af0"/>
        <w:rPr>
          <w:rtl/>
        </w:rPr>
      </w:pPr>
      <w:r>
        <w:rPr>
          <w:rFonts w:hint="eastAsia"/>
          <w:rtl/>
        </w:rPr>
        <w:t>אברהם</w:t>
      </w:r>
      <w:r>
        <w:rPr>
          <w:rtl/>
        </w:rPr>
        <w:t xml:space="preserve"> בורג (העבודה-מימד):</w:t>
      </w:r>
    </w:p>
    <w:p w14:paraId="0096E13D" w14:textId="77777777" w:rsidR="00000000" w:rsidRDefault="00540457">
      <w:pPr>
        <w:pStyle w:val="a0"/>
        <w:rPr>
          <w:rFonts w:hint="cs"/>
          <w:rtl/>
        </w:rPr>
      </w:pPr>
    </w:p>
    <w:p w14:paraId="374B971C" w14:textId="77777777" w:rsidR="00000000" w:rsidRDefault="00540457">
      <w:pPr>
        <w:pStyle w:val="a0"/>
        <w:rPr>
          <w:rFonts w:hint="cs"/>
          <w:rtl/>
        </w:rPr>
      </w:pPr>
      <w:r>
        <w:rPr>
          <w:rFonts w:hint="cs"/>
          <w:rtl/>
        </w:rPr>
        <w:t xml:space="preserve">תשאיר את ההחלטה הזאת ליושב-ראש. </w:t>
      </w:r>
    </w:p>
    <w:p w14:paraId="69F0DE9E" w14:textId="77777777" w:rsidR="00000000" w:rsidRDefault="00540457">
      <w:pPr>
        <w:pStyle w:val="-"/>
        <w:rPr>
          <w:rtl/>
        </w:rPr>
      </w:pPr>
      <w:bookmarkStart w:id="556" w:name="FS000000474T03_12_2003_17_51_40C"/>
      <w:bookmarkEnd w:id="556"/>
    </w:p>
    <w:p w14:paraId="589949B6" w14:textId="77777777" w:rsidR="00000000" w:rsidRDefault="00540457">
      <w:pPr>
        <w:pStyle w:val="-"/>
        <w:rPr>
          <w:rtl/>
        </w:rPr>
      </w:pPr>
      <w:r>
        <w:rPr>
          <w:rtl/>
        </w:rPr>
        <w:t>השר גדעון עזר</w:t>
      </w:r>
      <w:r>
        <w:rPr>
          <w:rtl/>
        </w:rPr>
        <w:t>א:</w:t>
      </w:r>
    </w:p>
    <w:p w14:paraId="0BAD9DB1" w14:textId="77777777" w:rsidR="00000000" w:rsidRDefault="00540457">
      <w:pPr>
        <w:pStyle w:val="a0"/>
        <w:rPr>
          <w:rtl/>
        </w:rPr>
      </w:pPr>
    </w:p>
    <w:p w14:paraId="1E874939" w14:textId="77777777" w:rsidR="00000000" w:rsidRDefault="00540457">
      <w:pPr>
        <w:pStyle w:val="a0"/>
        <w:rPr>
          <w:rFonts w:hint="cs"/>
          <w:rtl/>
        </w:rPr>
      </w:pPr>
      <w:r>
        <w:rPr>
          <w:rFonts w:hint="cs"/>
          <w:rtl/>
        </w:rPr>
        <w:t xml:space="preserve">כן, כן. בסדר. </w:t>
      </w:r>
    </w:p>
    <w:p w14:paraId="4710D2D8" w14:textId="77777777" w:rsidR="00000000" w:rsidRDefault="00540457">
      <w:pPr>
        <w:pStyle w:val="a0"/>
        <w:rPr>
          <w:rFonts w:hint="cs"/>
          <w:rtl/>
        </w:rPr>
      </w:pPr>
    </w:p>
    <w:p w14:paraId="6B7578B7" w14:textId="77777777" w:rsidR="00000000" w:rsidRDefault="00540457">
      <w:pPr>
        <w:pStyle w:val="a0"/>
        <w:rPr>
          <w:rFonts w:hint="cs"/>
          <w:rtl/>
        </w:rPr>
      </w:pPr>
      <w:r>
        <w:rPr>
          <w:rFonts w:hint="cs"/>
          <w:rtl/>
        </w:rPr>
        <w:t xml:space="preserve">הנושא שאתה העלית הוא על רוב לא-יהודי בין הירדן לים. אני חושב שהמספרים שהבאת הם בוודאי נכונים ליום שבו נכתב החיבור. אני רק רוצה להזכיר לך דבר אחד </w:t>
      </w:r>
      <w:r>
        <w:rPr>
          <w:rtl/>
        </w:rPr>
        <w:t>–</w:t>
      </w:r>
      <w:r>
        <w:rPr>
          <w:rFonts w:hint="cs"/>
          <w:rtl/>
        </w:rPr>
        <w:t xml:space="preserve"> אף אחד לא חזה את העלייה מחבר המדינות. לא האמינו שיעלו מיליון יהודים, ואני מקווה ואומר </w:t>
      </w:r>
      <w:r>
        <w:rPr>
          <w:rtl/>
        </w:rPr>
        <w:t>–</w:t>
      </w:r>
      <w:r>
        <w:rPr>
          <w:rFonts w:hint="cs"/>
          <w:rtl/>
        </w:rPr>
        <w:t xml:space="preserve"> ל</w:t>
      </w:r>
      <w:r>
        <w:rPr>
          <w:rFonts w:hint="cs"/>
          <w:rtl/>
        </w:rPr>
        <w:t xml:space="preserve">דעתי נושא העלייה היה והוא נושא חשוב ביותר, וצריך להשקיע בו את כל המאמצים. זה נמצא בראש סולם העדיפויות של הממשלה. </w:t>
      </w:r>
    </w:p>
    <w:p w14:paraId="14A4F2EE" w14:textId="77777777" w:rsidR="00000000" w:rsidRDefault="00540457">
      <w:pPr>
        <w:pStyle w:val="a0"/>
        <w:rPr>
          <w:rFonts w:hint="cs"/>
          <w:rtl/>
        </w:rPr>
      </w:pPr>
    </w:p>
    <w:p w14:paraId="17083E0D" w14:textId="77777777" w:rsidR="00000000" w:rsidRDefault="00540457">
      <w:pPr>
        <w:pStyle w:val="a0"/>
        <w:rPr>
          <w:rFonts w:hint="cs"/>
          <w:rtl/>
        </w:rPr>
      </w:pPr>
      <w:r>
        <w:rPr>
          <w:rFonts w:hint="cs"/>
          <w:rtl/>
        </w:rPr>
        <w:t xml:space="preserve">אבל אני רוצה להגיד לך </w:t>
      </w:r>
      <w:r>
        <w:rPr>
          <w:rtl/>
        </w:rPr>
        <w:t>–</w:t>
      </w:r>
      <w:r>
        <w:rPr>
          <w:rFonts w:hint="cs"/>
          <w:rtl/>
        </w:rPr>
        <w:t xml:space="preserve"> כשאתה קורא את הסכמות ז'נבה, הסכם ז'נבה, ויש עוד רבים אחרים שחושבים כך </w:t>
      </w:r>
      <w:r>
        <w:rPr>
          <w:rtl/>
        </w:rPr>
        <w:t>–</w:t>
      </w:r>
      <w:r>
        <w:rPr>
          <w:rFonts w:hint="cs"/>
          <w:rtl/>
        </w:rPr>
        <w:t xml:space="preserve"> אתה רואה שלמעשה יאפשרו לפליטים הפלסטינים בארצ</w:t>
      </w:r>
      <w:r>
        <w:rPr>
          <w:rFonts w:hint="cs"/>
          <w:rtl/>
        </w:rPr>
        <w:t>ות שבהם הם נמצאים לחזור ולגור, לפחות במדינה הפלסטינית. בהסכם ז'נבה גם מדובר על כאן - על איחוד משפחות כאן, והם יבואו. שלא יהיה לך ספק. יבואו לכאן מאות אלפים ויהיו בין הירדן לים. השאלה היא אם אנחנו צריכים להסכים לדבר הזה, משום שהלחצים רק יתחילו אז. כאשר תהיה</w:t>
      </w:r>
      <w:r>
        <w:rPr>
          <w:rFonts w:hint="cs"/>
          <w:rtl/>
        </w:rPr>
        <w:t xml:space="preserve"> שם צפיפות גדולה, הלחצים האלה יימשכו. אנחנו לא יכולים לנקוט דרכים לא דמוקרטיות, ואנחנו לא מדברים בשום פנים ואופן על טרנספר. מה שאנחנו כן יכולים, זה לבלום תהליכים. </w:t>
      </w:r>
    </w:p>
    <w:p w14:paraId="324124EE" w14:textId="77777777" w:rsidR="00000000" w:rsidRDefault="00540457">
      <w:pPr>
        <w:pStyle w:val="a0"/>
        <w:rPr>
          <w:rFonts w:hint="cs"/>
          <w:rtl/>
        </w:rPr>
      </w:pPr>
    </w:p>
    <w:p w14:paraId="08329EBF" w14:textId="77777777" w:rsidR="00000000" w:rsidRDefault="00540457">
      <w:pPr>
        <w:pStyle w:val="af0"/>
        <w:rPr>
          <w:rtl/>
        </w:rPr>
      </w:pPr>
      <w:r>
        <w:rPr>
          <w:rFonts w:hint="eastAsia"/>
          <w:rtl/>
        </w:rPr>
        <w:t>אבשלום</w:t>
      </w:r>
      <w:r>
        <w:rPr>
          <w:rtl/>
        </w:rPr>
        <w:t xml:space="preserve"> וילן (מרצ):</w:t>
      </w:r>
    </w:p>
    <w:p w14:paraId="1900C886" w14:textId="77777777" w:rsidR="00000000" w:rsidRDefault="00540457">
      <w:pPr>
        <w:pStyle w:val="a0"/>
        <w:rPr>
          <w:rFonts w:hint="cs"/>
          <w:rtl/>
        </w:rPr>
      </w:pPr>
    </w:p>
    <w:p w14:paraId="4E198CED" w14:textId="77777777" w:rsidR="00000000" w:rsidRDefault="00540457">
      <w:pPr>
        <w:pStyle w:val="a0"/>
        <w:rPr>
          <w:rtl/>
        </w:rPr>
      </w:pPr>
      <w:r>
        <w:rPr>
          <w:rFonts w:hint="cs"/>
          <w:rtl/>
        </w:rPr>
        <w:t>רק למען הדיוק העובדתי,  בהסכם ז'נבה - - - נכנסים בה מקסימום - - -</w:t>
      </w:r>
    </w:p>
    <w:p w14:paraId="45404E8B" w14:textId="77777777" w:rsidR="00000000" w:rsidRDefault="00540457">
      <w:pPr>
        <w:pStyle w:val="a0"/>
        <w:rPr>
          <w:rFonts w:hint="cs"/>
          <w:rtl/>
        </w:rPr>
      </w:pPr>
    </w:p>
    <w:p w14:paraId="4F11FA4B" w14:textId="77777777" w:rsidR="00000000" w:rsidRDefault="00540457">
      <w:pPr>
        <w:pStyle w:val="-"/>
        <w:rPr>
          <w:rtl/>
        </w:rPr>
      </w:pPr>
      <w:bookmarkStart w:id="557" w:name="FS000000474T03_12_2003_17_56_28C"/>
      <w:bookmarkEnd w:id="557"/>
      <w:r>
        <w:rPr>
          <w:rtl/>
        </w:rPr>
        <w:t xml:space="preserve">השר </w:t>
      </w:r>
      <w:r>
        <w:rPr>
          <w:rtl/>
        </w:rPr>
        <w:t>גדעון עזרא:</w:t>
      </w:r>
    </w:p>
    <w:p w14:paraId="7FBBFA3D" w14:textId="77777777" w:rsidR="00000000" w:rsidRDefault="00540457">
      <w:pPr>
        <w:pStyle w:val="a0"/>
        <w:rPr>
          <w:rtl/>
        </w:rPr>
      </w:pPr>
    </w:p>
    <w:p w14:paraId="697C050C" w14:textId="77777777" w:rsidR="00000000" w:rsidRDefault="00540457">
      <w:pPr>
        <w:pStyle w:val="a0"/>
        <w:rPr>
          <w:rFonts w:hint="cs"/>
          <w:rtl/>
        </w:rPr>
      </w:pPr>
      <w:r>
        <w:rPr>
          <w:rFonts w:hint="cs"/>
          <w:rtl/>
        </w:rPr>
        <w:t xml:space="preserve">בהסכם ז'נבה, כל פלסטיני שירצה לגור בין הירדן לים, בגבולות המדינה הפלסטינית, יוכל לעשות זאת. הוא דיבר על בין הירדן לים. אני רוצה להגיד לך שזה נושא מהמעלה הראשונה, כי לפי דעתי, אז רק יגברו הלחצים להיקלט במדינת ישראל. </w:t>
      </w:r>
    </w:p>
    <w:p w14:paraId="55DA862F" w14:textId="77777777" w:rsidR="00000000" w:rsidRDefault="00540457">
      <w:pPr>
        <w:pStyle w:val="a0"/>
        <w:rPr>
          <w:rFonts w:hint="cs"/>
          <w:rtl/>
        </w:rPr>
      </w:pPr>
    </w:p>
    <w:p w14:paraId="3B5A9756" w14:textId="77777777" w:rsidR="00000000" w:rsidRDefault="00540457">
      <w:pPr>
        <w:pStyle w:val="a0"/>
        <w:rPr>
          <w:rFonts w:hint="cs"/>
          <w:rtl/>
        </w:rPr>
      </w:pPr>
      <w:r>
        <w:rPr>
          <w:rFonts w:hint="cs"/>
          <w:rtl/>
        </w:rPr>
        <w:t>אני נגד טרנספר והממשלה נגד</w:t>
      </w:r>
      <w:r>
        <w:rPr>
          <w:rFonts w:hint="cs"/>
          <w:rtl/>
        </w:rPr>
        <w:t xml:space="preserve"> טרנספר, ואני רוצה להזכיר לך, חבר הכנסת בורג, שמי שעשה טרנספר אלה הן מדינות ערב השונות, שבשלב מסוים אמרו לפלסטינים </w:t>
      </w:r>
      <w:r>
        <w:rPr>
          <w:rtl/>
        </w:rPr>
        <w:t>–</w:t>
      </w:r>
      <w:r>
        <w:rPr>
          <w:rFonts w:hint="cs"/>
          <w:rtl/>
        </w:rPr>
        <w:t xml:space="preserve"> לא במקומותינו, וגירשו אותם מלוב, וגירשו אותם מכוויית ומכל המדינות. הגיעו הנה לא מעטים. אני לא מבין את האחווה הערבית, אבל זה מצב הדברים. וכא</w:t>
      </w:r>
      <w:r>
        <w:rPr>
          <w:rFonts w:hint="cs"/>
          <w:rtl/>
        </w:rPr>
        <w:t xml:space="preserve">ן הם נמצאים בחוסר עבודה, כששם היו להם מקומות עבודה טובים מאוד, ולא נתנו להם להישאר. </w:t>
      </w:r>
    </w:p>
    <w:p w14:paraId="1D6C850D" w14:textId="77777777" w:rsidR="00000000" w:rsidRDefault="00540457">
      <w:pPr>
        <w:pStyle w:val="a0"/>
        <w:rPr>
          <w:rFonts w:hint="cs"/>
          <w:rtl/>
        </w:rPr>
      </w:pPr>
    </w:p>
    <w:p w14:paraId="67391026" w14:textId="77777777" w:rsidR="00000000" w:rsidRDefault="00540457">
      <w:pPr>
        <w:pStyle w:val="af0"/>
        <w:rPr>
          <w:rtl/>
        </w:rPr>
      </w:pPr>
      <w:r>
        <w:rPr>
          <w:rFonts w:hint="eastAsia"/>
          <w:rtl/>
        </w:rPr>
        <w:t>אברהם</w:t>
      </w:r>
      <w:r>
        <w:rPr>
          <w:rtl/>
        </w:rPr>
        <w:t xml:space="preserve"> בורג (העבודה-מימד):</w:t>
      </w:r>
    </w:p>
    <w:p w14:paraId="132D6623" w14:textId="77777777" w:rsidR="00000000" w:rsidRDefault="00540457">
      <w:pPr>
        <w:pStyle w:val="a0"/>
        <w:rPr>
          <w:rFonts w:hint="cs"/>
          <w:rtl/>
        </w:rPr>
      </w:pPr>
    </w:p>
    <w:p w14:paraId="4FB40882" w14:textId="77777777" w:rsidR="00000000" w:rsidRDefault="00540457">
      <w:pPr>
        <w:pStyle w:val="a0"/>
        <w:rPr>
          <w:rFonts w:hint="cs"/>
          <w:rtl/>
        </w:rPr>
      </w:pPr>
      <w:r>
        <w:rPr>
          <w:rFonts w:hint="cs"/>
          <w:rtl/>
        </w:rPr>
        <w:t>אדוני סגן השר - - -</w:t>
      </w:r>
    </w:p>
    <w:p w14:paraId="48B73B1E" w14:textId="77777777" w:rsidR="00000000" w:rsidRDefault="00540457">
      <w:pPr>
        <w:pStyle w:val="a0"/>
        <w:rPr>
          <w:rFonts w:hint="cs"/>
          <w:rtl/>
        </w:rPr>
      </w:pPr>
    </w:p>
    <w:p w14:paraId="3863CA36" w14:textId="77777777" w:rsidR="00000000" w:rsidRDefault="00540457">
      <w:pPr>
        <w:pStyle w:val="af1"/>
        <w:rPr>
          <w:rtl/>
        </w:rPr>
      </w:pPr>
      <w:r>
        <w:rPr>
          <w:rtl/>
        </w:rPr>
        <w:t>היו"ר יולי-יואל אדלשטיין:</w:t>
      </w:r>
    </w:p>
    <w:p w14:paraId="67514B10" w14:textId="77777777" w:rsidR="00000000" w:rsidRDefault="00540457">
      <w:pPr>
        <w:pStyle w:val="a0"/>
        <w:rPr>
          <w:rtl/>
        </w:rPr>
      </w:pPr>
    </w:p>
    <w:p w14:paraId="34B98FA9" w14:textId="77777777" w:rsidR="00000000" w:rsidRDefault="00540457">
      <w:pPr>
        <w:pStyle w:val="a0"/>
        <w:rPr>
          <w:rFonts w:hint="cs"/>
          <w:rtl/>
        </w:rPr>
      </w:pPr>
      <w:r>
        <w:rPr>
          <w:rFonts w:hint="cs"/>
          <w:rtl/>
        </w:rPr>
        <w:t xml:space="preserve">הוא השר המקשר. </w:t>
      </w:r>
    </w:p>
    <w:p w14:paraId="4DC920FB" w14:textId="77777777" w:rsidR="00000000" w:rsidRDefault="00540457">
      <w:pPr>
        <w:pStyle w:val="a0"/>
        <w:rPr>
          <w:rFonts w:hint="cs"/>
          <w:rtl/>
        </w:rPr>
      </w:pPr>
    </w:p>
    <w:p w14:paraId="38032E2D" w14:textId="77777777" w:rsidR="00000000" w:rsidRDefault="00540457">
      <w:pPr>
        <w:pStyle w:val="af0"/>
        <w:rPr>
          <w:rtl/>
        </w:rPr>
      </w:pPr>
      <w:r>
        <w:rPr>
          <w:rFonts w:hint="eastAsia"/>
          <w:rtl/>
        </w:rPr>
        <w:t>אברהם</w:t>
      </w:r>
      <w:r>
        <w:rPr>
          <w:rtl/>
        </w:rPr>
        <w:t xml:space="preserve"> בורג (העבודה-מימד):</w:t>
      </w:r>
    </w:p>
    <w:p w14:paraId="6D0F4AE3" w14:textId="77777777" w:rsidR="00000000" w:rsidRDefault="00540457">
      <w:pPr>
        <w:pStyle w:val="a0"/>
        <w:rPr>
          <w:rFonts w:hint="cs"/>
          <w:rtl/>
        </w:rPr>
      </w:pPr>
    </w:p>
    <w:p w14:paraId="7EB8DECC" w14:textId="77777777" w:rsidR="00000000" w:rsidRDefault="00540457">
      <w:pPr>
        <w:pStyle w:val="a0"/>
        <w:rPr>
          <w:rFonts w:hint="cs"/>
          <w:rtl/>
        </w:rPr>
      </w:pPr>
      <w:r>
        <w:rPr>
          <w:rFonts w:hint="cs"/>
          <w:rtl/>
        </w:rPr>
        <w:t>סגן השר, אני מתנצל. אני בכלל לא נכנס - - - מקובל על</w:t>
      </w:r>
      <w:r>
        <w:rPr>
          <w:rFonts w:hint="cs"/>
          <w:rtl/>
        </w:rPr>
        <w:t>י שתגיד הסכם - - - מה שאני מצפה בגישה חיובית שתבוא הממשלה ותגיד מה אני - - -</w:t>
      </w:r>
    </w:p>
    <w:p w14:paraId="15482D86" w14:textId="77777777" w:rsidR="00000000" w:rsidRDefault="00540457">
      <w:pPr>
        <w:pStyle w:val="a0"/>
        <w:rPr>
          <w:rFonts w:hint="cs"/>
          <w:rtl/>
        </w:rPr>
      </w:pPr>
    </w:p>
    <w:p w14:paraId="0D073970" w14:textId="77777777" w:rsidR="00000000" w:rsidRDefault="00540457">
      <w:pPr>
        <w:pStyle w:val="-"/>
        <w:rPr>
          <w:rtl/>
        </w:rPr>
      </w:pPr>
      <w:bookmarkStart w:id="558" w:name="FS000000474T03_12_2003_17_16_03"/>
      <w:bookmarkEnd w:id="558"/>
      <w:r>
        <w:rPr>
          <w:rtl/>
        </w:rPr>
        <w:t>השר גדעון עזרא:</w:t>
      </w:r>
    </w:p>
    <w:p w14:paraId="6933234D" w14:textId="77777777" w:rsidR="00000000" w:rsidRDefault="00540457">
      <w:pPr>
        <w:pStyle w:val="a0"/>
        <w:rPr>
          <w:rtl/>
        </w:rPr>
      </w:pPr>
    </w:p>
    <w:p w14:paraId="69DE21DA" w14:textId="77777777" w:rsidR="00000000" w:rsidRDefault="00540457">
      <w:pPr>
        <w:pStyle w:val="a0"/>
        <w:rPr>
          <w:rFonts w:hint="cs"/>
          <w:rtl/>
        </w:rPr>
      </w:pPr>
      <w:r>
        <w:rPr>
          <w:rFonts w:hint="cs"/>
          <w:rtl/>
        </w:rPr>
        <w:t>לא, אני לא תוקף אותך. אני קודם כול מדבר על דברים שמרחפים באוויר לגבי החזרת פליטים פלסטינים למדינה הפלסטינית העתידית, אם וכאשר היא תהיה. הדבר השני, חוסר הנכונות ש</w:t>
      </w:r>
      <w:r>
        <w:rPr>
          <w:rFonts w:hint="cs"/>
          <w:rtl/>
        </w:rPr>
        <w:t xml:space="preserve">ל מדינות ערב להעסיק פלסטינים, עובדה.  </w:t>
      </w:r>
    </w:p>
    <w:p w14:paraId="09C5A315" w14:textId="77777777" w:rsidR="00000000" w:rsidRDefault="00540457">
      <w:pPr>
        <w:pStyle w:val="a0"/>
        <w:rPr>
          <w:rFonts w:hint="cs"/>
          <w:rtl/>
        </w:rPr>
      </w:pPr>
    </w:p>
    <w:p w14:paraId="7E0E0BE8" w14:textId="77777777" w:rsidR="00000000" w:rsidRDefault="00540457">
      <w:pPr>
        <w:pStyle w:val="a0"/>
        <w:rPr>
          <w:rFonts w:hint="cs"/>
          <w:rtl/>
        </w:rPr>
      </w:pPr>
      <w:r>
        <w:rPr>
          <w:rFonts w:hint="cs"/>
          <w:rtl/>
        </w:rPr>
        <w:t xml:space="preserve">ועכשיו אני רוצה לומר לגבי עצמנו. לפי דעתי, אנחנו צריכים לעשות את המירב בנושא העלייה, אבל בד בבד אנחנו צריכים לעשות את המירב בשביל למנוע ירידה. ולמנוע ירידה - שמענו פה מספרים על סדר-גודל של 750,000. נכון, יורי? </w:t>
      </w:r>
    </w:p>
    <w:p w14:paraId="7BEBB4B8" w14:textId="77777777" w:rsidR="00000000" w:rsidRDefault="00540457">
      <w:pPr>
        <w:pStyle w:val="a0"/>
        <w:rPr>
          <w:rFonts w:hint="cs"/>
          <w:rtl/>
        </w:rPr>
      </w:pPr>
    </w:p>
    <w:p w14:paraId="1C80F759" w14:textId="77777777" w:rsidR="00000000" w:rsidRDefault="00540457">
      <w:pPr>
        <w:pStyle w:val="af0"/>
        <w:rPr>
          <w:rtl/>
        </w:rPr>
      </w:pPr>
      <w:r>
        <w:rPr>
          <w:rFonts w:hint="eastAsia"/>
          <w:rtl/>
        </w:rPr>
        <w:t>יורי</w:t>
      </w:r>
      <w:r>
        <w:rPr>
          <w:rtl/>
        </w:rPr>
        <w:t xml:space="preserve"> שטרן (האיחוד הלאומי - ישראל ביתנו):</w:t>
      </w:r>
    </w:p>
    <w:p w14:paraId="1A9DD897" w14:textId="77777777" w:rsidR="00000000" w:rsidRDefault="00540457">
      <w:pPr>
        <w:pStyle w:val="a0"/>
        <w:rPr>
          <w:rFonts w:hint="cs"/>
          <w:rtl/>
        </w:rPr>
      </w:pPr>
    </w:p>
    <w:p w14:paraId="348AE8BB" w14:textId="77777777" w:rsidR="00000000" w:rsidRDefault="00540457">
      <w:pPr>
        <w:pStyle w:val="a0"/>
        <w:rPr>
          <w:rFonts w:hint="cs"/>
          <w:rtl/>
        </w:rPr>
      </w:pPr>
      <w:r>
        <w:rPr>
          <w:rFonts w:hint="cs"/>
          <w:rtl/>
        </w:rPr>
        <w:t xml:space="preserve">אבל זו הזדמנות של 55 שנה. </w:t>
      </w:r>
    </w:p>
    <w:p w14:paraId="500F1989" w14:textId="77777777" w:rsidR="00000000" w:rsidRDefault="00540457">
      <w:pPr>
        <w:pStyle w:val="a0"/>
        <w:rPr>
          <w:rFonts w:hint="cs"/>
          <w:rtl/>
        </w:rPr>
      </w:pPr>
    </w:p>
    <w:p w14:paraId="6E53812C" w14:textId="77777777" w:rsidR="00000000" w:rsidRDefault="00540457">
      <w:pPr>
        <w:pStyle w:val="-"/>
        <w:rPr>
          <w:rtl/>
        </w:rPr>
      </w:pPr>
      <w:bookmarkStart w:id="559" w:name="FS000000474T03_12_2003_17_30_13C"/>
      <w:bookmarkEnd w:id="559"/>
      <w:r>
        <w:rPr>
          <w:rtl/>
        </w:rPr>
        <w:t>השר גדעון עזרא:</w:t>
      </w:r>
    </w:p>
    <w:p w14:paraId="148F5E1D" w14:textId="77777777" w:rsidR="00000000" w:rsidRDefault="00540457">
      <w:pPr>
        <w:pStyle w:val="a0"/>
        <w:rPr>
          <w:rtl/>
        </w:rPr>
      </w:pPr>
    </w:p>
    <w:p w14:paraId="5B1A2C04" w14:textId="77777777" w:rsidR="00000000" w:rsidRDefault="00540457">
      <w:pPr>
        <w:pStyle w:val="a0"/>
        <w:rPr>
          <w:rFonts w:hint="cs"/>
          <w:rtl/>
        </w:rPr>
      </w:pPr>
      <w:r>
        <w:rPr>
          <w:rFonts w:hint="cs"/>
          <w:rtl/>
        </w:rPr>
        <w:t xml:space="preserve">שמענו בימים האחרונים על חזרה של ישראלים לרוסיה, שמענו על אחרים במדינות אחרות. ואנחנו צריכים לשאול את עצמנו, איך אנחנו נלחמים בתופעה הזאת. זה בידיים שלנו.  ובנושא הזה אני לא </w:t>
      </w:r>
      <w:r>
        <w:rPr>
          <w:rFonts w:hint="cs"/>
          <w:rtl/>
        </w:rPr>
        <w:t xml:space="preserve">מכיר את הגורם בממשלה שאחראי לטיפול ייחודי במניעת ירידה. הנושא של מניעת הירידה צריך לעמוד לנגד עינינו כל הזמן. האיש שירד מן הארץ, או לא גר בארץ - אני אפילו לא רוצה להגיד "יורד" </w:t>
      </w:r>
      <w:r>
        <w:rPr>
          <w:rtl/>
        </w:rPr>
        <w:t>–</w:t>
      </w:r>
      <w:r>
        <w:rPr>
          <w:rFonts w:hint="cs"/>
          <w:rtl/>
        </w:rPr>
        <w:t xml:space="preserve"> לדעתי, אנחנו צריכים לעשות את המירב על מנת שיהיה לו קשר עם הארץ. </w:t>
      </w:r>
    </w:p>
    <w:p w14:paraId="1617791C" w14:textId="77777777" w:rsidR="00000000" w:rsidRDefault="00540457">
      <w:pPr>
        <w:pStyle w:val="a0"/>
        <w:rPr>
          <w:rFonts w:hint="cs"/>
          <w:rtl/>
        </w:rPr>
      </w:pPr>
    </w:p>
    <w:p w14:paraId="1D8DF0FB" w14:textId="77777777" w:rsidR="00000000" w:rsidRDefault="00540457">
      <w:pPr>
        <w:pStyle w:val="a0"/>
        <w:rPr>
          <w:rFonts w:hint="cs"/>
          <w:rtl/>
        </w:rPr>
      </w:pPr>
      <w:r>
        <w:rPr>
          <w:rFonts w:hint="cs"/>
          <w:rtl/>
        </w:rPr>
        <w:t>ולכן, בסוגיה</w:t>
      </w:r>
      <w:r>
        <w:rPr>
          <w:rFonts w:hint="cs"/>
          <w:rtl/>
        </w:rPr>
        <w:t xml:space="preserve"> שעלתה לאחרונה לגבי הצבעה של ישראלים בחוץ-לארץ, הרי מה שקורה, הישראלים האלה בחוץ-לארץ, אם היה להם כסף לבוא לארץ, הם היו מצביעים. יש להם זכות הצבעה. אני אומר, למי שיש כסף, שיבוא לארץ להצביע. אני אומר, מי שאין לו כסף, ניתן לו אפשרות להצביע במקום שבו הוא נמצא</w:t>
      </w:r>
      <w:r>
        <w:rPr>
          <w:rFonts w:hint="cs"/>
          <w:rtl/>
        </w:rPr>
        <w:t xml:space="preserve">, על מנת לשמור את הקשר שלו לארץ. אני לא אומר לך שזה הכול, זו רק נקודה אחת קטנה. </w:t>
      </w:r>
    </w:p>
    <w:p w14:paraId="69627D6F" w14:textId="77777777" w:rsidR="00000000" w:rsidRDefault="00540457">
      <w:pPr>
        <w:pStyle w:val="a0"/>
        <w:rPr>
          <w:rFonts w:hint="cs"/>
          <w:rtl/>
        </w:rPr>
      </w:pPr>
    </w:p>
    <w:p w14:paraId="02730AA2" w14:textId="77777777" w:rsidR="00000000" w:rsidRDefault="00540457">
      <w:pPr>
        <w:pStyle w:val="a0"/>
        <w:rPr>
          <w:rFonts w:hint="cs"/>
          <w:rtl/>
        </w:rPr>
      </w:pPr>
      <w:r>
        <w:rPr>
          <w:rFonts w:hint="cs"/>
          <w:rtl/>
        </w:rPr>
        <w:t xml:space="preserve">הדבר השני, מחובתנו גם להילחם בהתבוללות בחוץ-לארץ. זה חלק מהפוטנציאל של העלייה לארץ. </w:t>
      </w:r>
    </w:p>
    <w:p w14:paraId="126B8D45" w14:textId="77777777" w:rsidR="00000000" w:rsidRDefault="00540457">
      <w:pPr>
        <w:pStyle w:val="a0"/>
        <w:rPr>
          <w:rFonts w:hint="cs"/>
          <w:rtl/>
        </w:rPr>
      </w:pPr>
    </w:p>
    <w:p w14:paraId="43174E2F" w14:textId="77777777" w:rsidR="00000000" w:rsidRDefault="00540457">
      <w:pPr>
        <w:pStyle w:val="af0"/>
        <w:rPr>
          <w:rtl/>
        </w:rPr>
      </w:pPr>
      <w:r>
        <w:rPr>
          <w:rFonts w:hint="eastAsia"/>
          <w:rtl/>
        </w:rPr>
        <w:t>מוחמד</w:t>
      </w:r>
      <w:r>
        <w:rPr>
          <w:rtl/>
        </w:rPr>
        <w:t xml:space="preserve"> ברכה (חד"ש-תע"ל):</w:t>
      </w:r>
    </w:p>
    <w:p w14:paraId="701F41CE" w14:textId="77777777" w:rsidR="00000000" w:rsidRDefault="00540457">
      <w:pPr>
        <w:pStyle w:val="a0"/>
        <w:rPr>
          <w:rFonts w:hint="cs"/>
          <w:rtl/>
        </w:rPr>
      </w:pPr>
    </w:p>
    <w:p w14:paraId="7A2C68C7" w14:textId="77777777" w:rsidR="00000000" w:rsidRDefault="00540457">
      <w:pPr>
        <w:pStyle w:val="a0"/>
        <w:rPr>
          <w:rFonts w:hint="cs"/>
          <w:rtl/>
        </w:rPr>
      </w:pPr>
      <w:r>
        <w:rPr>
          <w:rFonts w:hint="cs"/>
          <w:rtl/>
        </w:rPr>
        <w:t>- - -</w:t>
      </w:r>
    </w:p>
    <w:p w14:paraId="14BC9EB2" w14:textId="77777777" w:rsidR="00000000" w:rsidRDefault="00540457">
      <w:pPr>
        <w:pStyle w:val="a0"/>
        <w:rPr>
          <w:rFonts w:hint="cs"/>
          <w:rtl/>
        </w:rPr>
      </w:pPr>
    </w:p>
    <w:p w14:paraId="2320C4A5" w14:textId="77777777" w:rsidR="00000000" w:rsidRDefault="00540457">
      <w:pPr>
        <w:pStyle w:val="-"/>
        <w:rPr>
          <w:rtl/>
        </w:rPr>
      </w:pPr>
      <w:bookmarkStart w:id="560" w:name="FS000000474T03_12_2003_17_33_53C"/>
      <w:bookmarkEnd w:id="560"/>
      <w:r>
        <w:rPr>
          <w:rtl/>
        </w:rPr>
        <w:t>השר גדעון עזרא:</w:t>
      </w:r>
    </w:p>
    <w:p w14:paraId="3B24A756" w14:textId="77777777" w:rsidR="00000000" w:rsidRDefault="00540457">
      <w:pPr>
        <w:pStyle w:val="a0"/>
        <w:rPr>
          <w:rtl/>
        </w:rPr>
      </w:pPr>
    </w:p>
    <w:p w14:paraId="08346D54" w14:textId="77777777" w:rsidR="00000000" w:rsidRDefault="00540457">
      <w:pPr>
        <w:pStyle w:val="a0"/>
        <w:rPr>
          <w:rFonts w:hint="cs"/>
          <w:rtl/>
        </w:rPr>
      </w:pPr>
      <w:r>
        <w:rPr>
          <w:rFonts w:hint="cs"/>
          <w:rtl/>
        </w:rPr>
        <w:t>אני לא בטוח  שאנחנו נותנים לעצמנו דין-ו</w:t>
      </w:r>
      <w:r>
        <w:rPr>
          <w:rFonts w:hint="cs"/>
          <w:rtl/>
        </w:rPr>
        <w:t xml:space="preserve">חשבון באיזו מידה אנחנו בכלל עושים לטובת העניין הזה, ואני חושב שזה גם כן חלק מהדיון הציבורי בעניין. </w:t>
      </w:r>
    </w:p>
    <w:p w14:paraId="5E52F63F" w14:textId="77777777" w:rsidR="00000000" w:rsidRDefault="00540457">
      <w:pPr>
        <w:pStyle w:val="a0"/>
        <w:rPr>
          <w:rFonts w:hint="cs"/>
          <w:rtl/>
        </w:rPr>
      </w:pPr>
    </w:p>
    <w:p w14:paraId="2FBDBAB6" w14:textId="77777777" w:rsidR="00000000" w:rsidRDefault="00540457">
      <w:pPr>
        <w:pStyle w:val="a0"/>
        <w:rPr>
          <w:rFonts w:hint="cs"/>
          <w:rtl/>
        </w:rPr>
      </w:pPr>
      <w:r>
        <w:rPr>
          <w:rFonts w:hint="cs"/>
          <w:rtl/>
        </w:rPr>
        <w:t>מצד אחר, אני רוצה להזכיר לך, ואם אנחנו מדברים, לא על בין הירדן לים, אלא במדינה היהודית, מדינת ישראל, אנחנו אפשרנו לסדר-גודל של  140,000 פלסטינים מיהודה, שו</w:t>
      </w:r>
      <w:r>
        <w:rPr>
          <w:rFonts w:hint="cs"/>
          <w:rtl/>
        </w:rPr>
        <w:t xml:space="preserve">מרון וחבל-עזה לבוא ולגור כאן אתנו, אם באחמ"ש - איחוד משפחות - ואם בדרכים אחרות. אני יכול לצטט עוד הפעם מהסכם ז'נבה, הוא בכלל לא מתייחס לאוכלוסייה הזאת. מתייחסים לאפרת ומתייחסים לאריאל ומתייחסים להכול. באוכלוסייה הזאת הכול לגיטימי. ואין שום סיבה בעולם שאלה </w:t>
      </w:r>
      <w:r>
        <w:rPr>
          <w:rFonts w:hint="cs"/>
          <w:rtl/>
        </w:rPr>
        <w:t xml:space="preserve">שכתבו את המסמך הזה לא יתייחסו לדבר הזה. </w:t>
      </w:r>
    </w:p>
    <w:p w14:paraId="1CB09A35" w14:textId="77777777" w:rsidR="00000000" w:rsidRDefault="00540457">
      <w:pPr>
        <w:pStyle w:val="a0"/>
        <w:rPr>
          <w:rFonts w:hint="cs"/>
          <w:rtl/>
        </w:rPr>
      </w:pPr>
    </w:p>
    <w:p w14:paraId="3E189EAC" w14:textId="77777777" w:rsidR="00000000" w:rsidRDefault="00540457">
      <w:pPr>
        <w:pStyle w:val="af0"/>
        <w:rPr>
          <w:rtl/>
        </w:rPr>
      </w:pPr>
      <w:r>
        <w:rPr>
          <w:rFonts w:hint="eastAsia"/>
          <w:rtl/>
        </w:rPr>
        <w:t>אברהם</w:t>
      </w:r>
      <w:r>
        <w:rPr>
          <w:rtl/>
        </w:rPr>
        <w:t xml:space="preserve"> בורג (העבודה-מימד):</w:t>
      </w:r>
    </w:p>
    <w:p w14:paraId="518C07E5" w14:textId="77777777" w:rsidR="00000000" w:rsidRDefault="00540457">
      <w:pPr>
        <w:pStyle w:val="a0"/>
        <w:rPr>
          <w:rFonts w:hint="cs"/>
          <w:rtl/>
        </w:rPr>
      </w:pPr>
    </w:p>
    <w:p w14:paraId="0417CD1D" w14:textId="77777777" w:rsidR="00000000" w:rsidRDefault="00540457">
      <w:pPr>
        <w:pStyle w:val="a0"/>
        <w:rPr>
          <w:rFonts w:hint="cs"/>
          <w:rtl/>
        </w:rPr>
      </w:pPr>
      <w:r>
        <w:rPr>
          <w:rFonts w:hint="cs"/>
          <w:rtl/>
        </w:rPr>
        <w:t xml:space="preserve">בפעם הבאה שאסע לז'נבה אקח אותך. </w:t>
      </w:r>
    </w:p>
    <w:p w14:paraId="20247ABF" w14:textId="77777777" w:rsidR="00000000" w:rsidRDefault="00540457">
      <w:pPr>
        <w:pStyle w:val="a0"/>
        <w:rPr>
          <w:rFonts w:hint="cs"/>
          <w:rtl/>
        </w:rPr>
      </w:pPr>
    </w:p>
    <w:p w14:paraId="3285C77B" w14:textId="77777777" w:rsidR="00000000" w:rsidRDefault="00540457">
      <w:pPr>
        <w:pStyle w:val="-"/>
        <w:rPr>
          <w:rtl/>
        </w:rPr>
      </w:pPr>
      <w:bookmarkStart w:id="561" w:name="FS000000474T03_12_2003_17_04_39"/>
      <w:bookmarkEnd w:id="561"/>
      <w:r>
        <w:rPr>
          <w:rFonts w:hint="eastAsia"/>
          <w:rtl/>
        </w:rPr>
        <w:t>השר</w:t>
      </w:r>
      <w:r>
        <w:rPr>
          <w:rtl/>
        </w:rPr>
        <w:t xml:space="preserve"> גדעון עזרא:</w:t>
      </w:r>
    </w:p>
    <w:p w14:paraId="51428835" w14:textId="77777777" w:rsidR="00000000" w:rsidRDefault="00540457">
      <w:pPr>
        <w:pStyle w:val="a0"/>
        <w:rPr>
          <w:rFonts w:hint="cs"/>
          <w:rtl/>
        </w:rPr>
      </w:pPr>
    </w:p>
    <w:p w14:paraId="007040E2" w14:textId="77777777" w:rsidR="00000000" w:rsidRDefault="00540457">
      <w:pPr>
        <w:pStyle w:val="a0"/>
        <w:rPr>
          <w:rFonts w:hint="cs"/>
          <w:rtl/>
        </w:rPr>
      </w:pPr>
      <w:r>
        <w:rPr>
          <w:rFonts w:hint="cs"/>
          <w:rtl/>
        </w:rPr>
        <w:t xml:space="preserve">בז'נבה יש קטע אחר בעניין, אבל לפי דעתי כותבי המסמך לא תרמו לרוב יהודי במדינת ישראל. </w:t>
      </w:r>
    </w:p>
    <w:p w14:paraId="6D75D998" w14:textId="77777777" w:rsidR="00000000" w:rsidRDefault="00540457">
      <w:pPr>
        <w:pStyle w:val="a0"/>
        <w:rPr>
          <w:rFonts w:hint="cs"/>
          <w:rtl/>
        </w:rPr>
      </w:pPr>
    </w:p>
    <w:p w14:paraId="5D297E99" w14:textId="77777777" w:rsidR="00000000" w:rsidRDefault="00540457">
      <w:pPr>
        <w:pStyle w:val="a0"/>
        <w:rPr>
          <w:rFonts w:hint="cs"/>
          <w:rtl/>
        </w:rPr>
      </w:pPr>
      <w:r>
        <w:rPr>
          <w:rFonts w:hint="cs"/>
          <w:rtl/>
        </w:rPr>
        <w:t>אני רוצה להגיד דבר אחד, שהיד שלנו קלה מדי במתן איש</w:t>
      </w:r>
      <w:r>
        <w:rPr>
          <w:rFonts w:hint="cs"/>
          <w:rtl/>
        </w:rPr>
        <w:t>ור לאיחוד משפחות. כאשר גבר רוצה לשאת אשה, או אשה רוצה לשאת גבר, הכיוון הוא לא כיוון יהודה ושומרון. כל החצים מובילים למדינת ישראל, מפני שבמדינת ישראל התנאים יותר טובים, יש לך ביטוח לאומי, יש לך אפשרות לתעסוקה, וכולם רוצים להיות סמוכים על שולחננו. והקלות הבל</w:t>
      </w:r>
      <w:r>
        <w:rPr>
          <w:rFonts w:hint="cs"/>
          <w:rtl/>
        </w:rPr>
        <w:t xml:space="preserve">תי-נסבלת שבה אנחנו נותנים לאדם שמותר לו לשאת ארבע נשים להביא את האשה השנייה, השלישית, הרביעית לכאן, למדינת ישראל, וכאשר הריבוי הטבעי היהודי הוא א', והריבוי הטבעי הערבי </w:t>
      </w:r>
      <w:r>
        <w:rPr>
          <w:rtl/>
        </w:rPr>
        <w:t>–</w:t>
      </w:r>
      <w:r>
        <w:rPr>
          <w:rFonts w:hint="cs"/>
          <w:rtl/>
        </w:rPr>
        <w:t xml:space="preserve"> מעניין. אגב, בשנתון הסטטיסטי פגשתי תופעה שלדרוזים אסור לשאת ארבע נשים, אני לא מדבר על </w:t>
      </w:r>
      <w:r>
        <w:rPr>
          <w:rFonts w:hint="cs"/>
          <w:rtl/>
        </w:rPr>
        <w:t xml:space="preserve">היהודים בכלל, ואתה רואה את הריבוי הטבעי אצל המוסלמים, ואצל הדרוזים המספר בירידה. אצל המוסלמים המספר בעלייה, ועלייה גדולה. חלק מהסיבה זה הסיפור של ריבוי נשים. ואנחנו צריכים לחזור ולבדוק את עצמנו בעניין הקלות הבלתי-נסבלת שלנו להכניס אזרחים. </w:t>
      </w:r>
    </w:p>
    <w:p w14:paraId="1BEAABFF" w14:textId="77777777" w:rsidR="00000000" w:rsidRDefault="00540457">
      <w:pPr>
        <w:pStyle w:val="a0"/>
        <w:rPr>
          <w:rFonts w:hint="cs"/>
          <w:rtl/>
        </w:rPr>
      </w:pPr>
    </w:p>
    <w:p w14:paraId="14D50525" w14:textId="77777777" w:rsidR="00000000" w:rsidRDefault="00540457">
      <w:pPr>
        <w:pStyle w:val="af0"/>
        <w:rPr>
          <w:rtl/>
        </w:rPr>
      </w:pPr>
      <w:r>
        <w:rPr>
          <w:rFonts w:hint="eastAsia"/>
          <w:rtl/>
        </w:rPr>
        <w:t>זאב</w:t>
      </w:r>
      <w:r>
        <w:rPr>
          <w:rtl/>
        </w:rPr>
        <w:t xml:space="preserve"> בוים (הליכו</w:t>
      </w:r>
      <w:r>
        <w:rPr>
          <w:rtl/>
        </w:rPr>
        <w:t>ד):</w:t>
      </w:r>
    </w:p>
    <w:p w14:paraId="4B331610" w14:textId="77777777" w:rsidR="00000000" w:rsidRDefault="00540457">
      <w:pPr>
        <w:pStyle w:val="a0"/>
        <w:rPr>
          <w:rFonts w:hint="cs"/>
          <w:rtl/>
        </w:rPr>
      </w:pPr>
    </w:p>
    <w:p w14:paraId="01E23171" w14:textId="77777777" w:rsidR="00000000" w:rsidRDefault="00540457">
      <w:pPr>
        <w:pStyle w:val="a0"/>
        <w:rPr>
          <w:rFonts w:hint="cs"/>
          <w:rtl/>
        </w:rPr>
      </w:pPr>
      <w:r>
        <w:rPr>
          <w:rFonts w:hint="cs"/>
          <w:rtl/>
        </w:rPr>
        <w:t xml:space="preserve">השר גדעון עזרא, בהקשר זה, היום נאסר מחבל שהלך לבצע פיגוע, תושב טייבה, בן לאשה מטייבה ולאב מהשטחים. </w:t>
      </w:r>
    </w:p>
    <w:p w14:paraId="5D8F766B" w14:textId="77777777" w:rsidR="00000000" w:rsidRDefault="00540457">
      <w:pPr>
        <w:pStyle w:val="a0"/>
        <w:rPr>
          <w:rFonts w:hint="cs"/>
          <w:rtl/>
        </w:rPr>
      </w:pPr>
    </w:p>
    <w:p w14:paraId="63BED3D1" w14:textId="77777777" w:rsidR="00000000" w:rsidRDefault="00540457">
      <w:pPr>
        <w:pStyle w:val="af0"/>
        <w:rPr>
          <w:rtl/>
        </w:rPr>
      </w:pPr>
      <w:r>
        <w:rPr>
          <w:rFonts w:hint="eastAsia"/>
          <w:rtl/>
        </w:rPr>
        <w:t>זהבה</w:t>
      </w:r>
      <w:r>
        <w:rPr>
          <w:rtl/>
        </w:rPr>
        <w:t xml:space="preserve"> גלאון (מרצ):</w:t>
      </w:r>
    </w:p>
    <w:p w14:paraId="2AD0EDD1" w14:textId="77777777" w:rsidR="00000000" w:rsidRDefault="00540457">
      <w:pPr>
        <w:pStyle w:val="a0"/>
        <w:rPr>
          <w:rFonts w:hint="cs"/>
          <w:rtl/>
        </w:rPr>
      </w:pPr>
    </w:p>
    <w:p w14:paraId="2C402C31" w14:textId="77777777" w:rsidR="00000000" w:rsidRDefault="00540457">
      <w:pPr>
        <w:pStyle w:val="a0"/>
        <w:rPr>
          <w:rFonts w:hint="cs"/>
          <w:rtl/>
        </w:rPr>
      </w:pPr>
      <w:r>
        <w:rPr>
          <w:rFonts w:hint="cs"/>
          <w:rtl/>
        </w:rPr>
        <w:t xml:space="preserve">ואיפה הוא היה גר? </w:t>
      </w:r>
    </w:p>
    <w:p w14:paraId="34EC0F4B" w14:textId="77777777" w:rsidR="00000000" w:rsidRDefault="00540457">
      <w:pPr>
        <w:pStyle w:val="a0"/>
        <w:rPr>
          <w:rFonts w:hint="cs"/>
          <w:rtl/>
        </w:rPr>
      </w:pPr>
    </w:p>
    <w:p w14:paraId="5F1392A0" w14:textId="77777777" w:rsidR="00000000" w:rsidRDefault="00540457">
      <w:pPr>
        <w:pStyle w:val="af0"/>
        <w:rPr>
          <w:rtl/>
        </w:rPr>
      </w:pPr>
      <w:r>
        <w:rPr>
          <w:rFonts w:hint="eastAsia"/>
          <w:rtl/>
        </w:rPr>
        <w:t>זאב</w:t>
      </w:r>
      <w:r>
        <w:rPr>
          <w:rtl/>
        </w:rPr>
        <w:t xml:space="preserve"> בוים (הליכוד):</w:t>
      </w:r>
    </w:p>
    <w:p w14:paraId="0CECF0ED" w14:textId="77777777" w:rsidR="00000000" w:rsidRDefault="00540457">
      <w:pPr>
        <w:pStyle w:val="a0"/>
        <w:rPr>
          <w:rFonts w:hint="cs"/>
          <w:rtl/>
        </w:rPr>
      </w:pPr>
    </w:p>
    <w:p w14:paraId="78E35DAE" w14:textId="77777777" w:rsidR="00000000" w:rsidRDefault="00540457">
      <w:pPr>
        <w:pStyle w:val="a0"/>
        <w:ind w:firstLine="720"/>
        <w:rPr>
          <w:rFonts w:hint="cs"/>
          <w:rtl/>
        </w:rPr>
      </w:pPr>
      <w:r>
        <w:rPr>
          <w:rFonts w:hint="cs"/>
          <w:rtl/>
        </w:rPr>
        <w:t xml:space="preserve">- - - הבעייתיות הזאת. </w:t>
      </w:r>
    </w:p>
    <w:p w14:paraId="458DD525" w14:textId="77777777" w:rsidR="00000000" w:rsidRDefault="00540457">
      <w:pPr>
        <w:pStyle w:val="-"/>
        <w:rPr>
          <w:rtl/>
        </w:rPr>
      </w:pPr>
      <w:bookmarkStart w:id="562" w:name="FS000000474T03_12_2003_17_06_30C"/>
      <w:bookmarkEnd w:id="562"/>
    </w:p>
    <w:p w14:paraId="6D36CCDF" w14:textId="77777777" w:rsidR="00000000" w:rsidRDefault="00540457">
      <w:pPr>
        <w:pStyle w:val="-"/>
        <w:rPr>
          <w:rtl/>
        </w:rPr>
      </w:pPr>
      <w:r>
        <w:rPr>
          <w:rtl/>
        </w:rPr>
        <w:t>השר גדעון עזרא:</w:t>
      </w:r>
    </w:p>
    <w:p w14:paraId="6A5E7E72" w14:textId="77777777" w:rsidR="00000000" w:rsidRDefault="00540457">
      <w:pPr>
        <w:pStyle w:val="a0"/>
        <w:rPr>
          <w:rtl/>
        </w:rPr>
      </w:pPr>
    </w:p>
    <w:p w14:paraId="4625C9EF" w14:textId="77777777" w:rsidR="00000000" w:rsidRDefault="00540457">
      <w:pPr>
        <w:pStyle w:val="a0"/>
        <w:rPr>
          <w:rFonts w:hint="cs"/>
          <w:rtl/>
        </w:rPr>
      </w:pPr>
      <w:r>
        <w:rPr>
          <w:rFonts w:hint="cs"/>
          <w:rtl/>
        </w:rPr>
        <w:t>אני חושב שבנקודה הזאת שבה דיברנו, או שגבר יצטרף לא</w:t>
      </w:r>
      <w:r>
        <w:rPr>
          <w:rFonts w:hint="cs"/>
          <w:rtl/>
        </w:rPr>
        <w:t xml:space="preserve">שתו, או שאשה תצטרף לבעלה, אבל לא יכול להיות שכולם באים למדינת ישראל. ואנחנו נדיבי לב בעניין הזה. אל לנו להתפלא שזו תהיה התוצאה. </w:t>
      </w:r>
    </w:p>
    <w:p w14:paraId="32C0AC98" w14:textId="77777777" w:rsidR="00000000" w:rsidRDefault="00540457">
      <w:pPr>
        <w:pStyle w:val="a0"/>
        <w:rPr>
          <w:rFonts w:hint="cs"/>
          <w:rtl/>
        </w:rPr>
      </w:pPr>
    </w:p>
    <w:p w14:paraId="24AA03BC" w14:textId="77777777" w:rsidR="00000000" w:rsidRDefault="00540457">
      <w:pPr>
        <w:pStyle w:val="a0"/>
        <w:rPr>
          <w:rFonts w:hint="cs"/>
          <w:rtl/>
        </w:rPr>
      </w:pPr>
      <w:r>
        <w:rPr>
          <w:rFonts w:hint="cs"/>
          <w:rtl/>
        </w:rPr>
        <w:t>כל הדברים האלה שאני אומר, הם יפים כאן, מעל בימת הכנסת, אבל צריך לעשות בהם ולקבל בהם החלטות אופרטיביות. ללא החלטות אופרטיביות -</w:t>
      </w:r>
      <w:r>
        <w:rPr>
          <w:rFonts w:hint="cs"/>
          <w:rtl/>
        </w:rPr>
        <w:t xml:space="preserve"> אז אתה דיברת, חבר הכנסת בורג, ואני מבין את המצוקה שלך ואני מסכים אתך, ואני דיברתי. אם אחרי זה לא יהיו מעשים, לא עשינו שום דבר. </w:t>
      </w:r>
    </w:p>
    <w:p w14:paraId="295E05D6" w14:textId="77777777" w:rsidR="00000000" w:rsidRDefault="00540457">
      <w:pPr>
        <w:pStyle w:val="a0"/>
        <w:rPr>
          <w:rFonts w:hint="cs"/>
          <w:rtl/>
        </w:rPr>
      </w:pPr>
    </w:p>
    <w:p w14:paraId="1712A19C" w14:textId="77777777" w:rsidR="00000000" w:rsidRDefault="00540457">
      <w:pPr>
        <w:pStyle w:val="a0"/>
        <w:rPr>
          <w:rFonts w:hint="cs"/>
          <w:rtl/>
        </w:rPr>
      </w:pPr>
      <w:r>
        <w:rPr>
          <w:rFonts w:hint="cs"/>
          <w:rtl/>
        </w:rPr>
        <w:t>אני רוצה לומר עוד מלה אחת. הרי מה שקורה - עוד פעם אני רוצה לגעת בהסכמות ז'נבה. שם מדובר על כך שהם יהיו מדינה פלסטינית, ולא יהי</w:t>
      </w:r>
      <w:r>
        <w:rPr>
          <w:rFonts w:hint="cs"/>
          <w:rtl/>
        </w:rPr>
        <w:t>ה שם ולו יהודי אחד, ופה תהיה מדינת ישראל, היא המדינה היהודית עם מיליון פלסטינים. ואני בכלל לא מדבר על זה שאני רוצה, חס וחלילה, שהערבים במדינת ישראל יהיו חלק ממדינת פלסטין. אבל אם אני צריך לתת בסופו של דבר, חבר הכנסת בורג, שטחים שהם חיוניים לנו, או שטחים שב</w:t>
      </w:r>
      <w:r>
        <w:rPr>
          <w:rFonts w:hint="cs"/>
          <w:rtl/>
        </w:rPr>
        <w:t>הם חיים אנשים שנלחמים ומזדהים עם המדינה הפלסטינית ורואים את עצמם כפלסטינים, אני לא בטוח שאני לא צריך לאפשר לאנשים הללו להיות חלק מהמדינה הפלסטינית, וגם זה חלק מהבעיה.</w:t>
      </w:r>
    </w:p>
    <w:p w14:paraId="40CEA05C" w14:textId="77777777" w:rsidR="00000000" w:rsidRDefault="00540457">
      <w:pPr>
        <w:pStyle w:val="a0"/>
        <w:rPr>
          <w:rFonts w:hint="cs"/>
          <w:rtl/>
        </w:rPr>
      </w:pPr>
    </w:p>
    <w:p w14:paraId="51EAB639" w14:textId="77777777" w:rsidR="00000000" w:rsidRDefault="00540457">
      <w:pPr>
        <w:pStyle w:val="a0"/>
        <w:rPr>
          <w:rFonts w:hint="cs"/>
          <w:rtl/>
        </w:rPr>
      </w:pPr>
      <w:r>
        <w:rPr>
          <w:rFonts w:hint="cs"/>
          <w:rtl/>
        </w:rPr>
        <w:t xml:space="preserve"> אלה דברים קשים, אלה דברים כבדים. אנחנו ממשלה דמוקרטית, אנחנו לא מתכוונים לעשות טרנספר, </w:t>
      </w:r>
      <w:r>
        <w:rPr>
          <w:rFonts w:hint="cs"/>
          <w:rtl/>
        </w:rPr>
        <w:t xml:space="preserve">לא מתכוונים לעשות צעדים קיצוניים כאלו ואחרים. אבל אנחנו נצטרך לקבל החלטות. </w:t>
      </w:r>
    </w:p>
    <w:p w14:paraId="345D8984" w14:textId="77777777" w:rsidR="00000000" w:rsidRDefault="00540457">
      <w:pPr>
        <w:pStyle w:val="a0"/>
        <w:rPr>
          <w:rFonts w:hint="cs"/>
          <w:rtl/>
        </w:rPr>
      </w:pPr>
    </w:p>
    <w:p w14:paraId="03715A82" w14:textId="77777777" w:rsidR="00000000" w:rsidRDefault="00540457">
      <w:pPr>
        <w:pStyle w:val="a0"/>
        <w:rPr>
          <w:rFonts w:hint="cs"/>
          <w:rtl/>
        </w:rPr>
      </w:pPr>
      <w:r>
        <w:rPr>
          <w:rFonts w:hint="cs"/>
          <w:rtl/>
        </w:rPr>
        <w:t>אני חושב שהנושא הזה חשוב מאוד. אני מודה לך על שהעלית אותו, ואני  מציע שיהיה על כך דיון במליאה. תודה.</w:t>
      </w:r>
    </w:p>
    <w:p w14:paraId="2EA9E0A1" w14:textId="77777777" w:rsidR="00000000" w:rsidRDefault="00540457">
      <w:pPr>
        <w:pStyle w:val="a0"/>
        <w:rPr>
          <w:rFonts w:hint="cs"/>
          <w:rtl/>
        </w:rPr>
      </w:pPr>
    </w:p>
    <w:p w14:paraId="461B4B31" w14:textId="77777777" w:rsidR="00000000" w:rsidRDefault="00540457">
      <w:pPr>
        <w:pStyle w:val="af1"/>
        <w:rPr>
          <w:rtl/>
        </w:rPr>
      </w:pPr>
      <w:r>
        <w:rPr>
          <w:rtl/>
        </w:rPr>
        <w:t>היו"ר משה כחלון:</w:t>
      </w:r>
    </w:p>
    <w:p w14:paraId="20207450" w14:textId="77777777" w:rsidR="00000000" w:rsidRDefault="00540457">
      <w:pPr>
        <w:pStyle w:val="a0"/>
        <w:rPr>
          <w:rtl/>
        </w:rPr>
      </w:pPr>
    </w:p>
    <w:p w14:paraId="181AEEEA" w14:textId="77777777" w:rsidR="00000000" w:rsidRDefault="00540457">
      <w:pPr>
        <w:pStyle w:val="a0"/>
        <w:rPr>
          <w:rFonts w:hint="cs"/>
          <w:rtl/>
        </w:rPr>
      </w:pPr>
      <w:r>
        <w:rPr>
          <w:rFonts w:hint="cs"/>
          <w:rtl/>
        </w:rPr>
        <w:t xml:space="preserve">תודה רבה. הצעה אחרת - חבר הכנסת נסים זאב, בבקשה.  אחריו </w:t>
      </w:r>
      <w:r>
        <w:rPr>
          <w:rtl/>
        </w:rPr>
        <w:t>–</w:t>
      </w:r>
      <w:r>
        <w:rPr>
          <w:rFonts w:hint="cs"/>
          <w:rtl/>
        </w:rPr>
        <w:t xml:space="preserve"> ה</w:t>
      </w:r>
      <w:r>
        <w:rPr>
          <w:rFonts w:hint="cs"/>
          <w:rtl/>
        </w:rPr>
        <w:t>רב רביץ.</w:t>
      </w:r>
    </w:p>
    <w:p w14:paraId="5C4C5648" w14:textId="77777777" w:rsidR="00000000" w:rsidRDefault="00540457">
      <w:pPr>
        <w:pStyle w:val="a0"/>
        <w:rPr>
          <w:rFonts w:hint="cs"/>
          <w:rtl/>
        </w:rPr>
      </w:pPr>
    </w:p>
    <w:p w14:paraId="7796E8BC" w14:textId="77777777" w:rsidR="00000000" w:rsidRDefault="00540457">
      <w:pPr>
        <w:pStyle w:val="a"/>
        <w:rPr>
          <w:rtl/>
        </w:rPr>
      </w:pPr>
      <w:bookmarkStart w:id="563" w:name="FS000000490T03_12_2003_17_08_51"/>
      <w:bookmarkStart w:id="564" w:name="_Toc59448095"/>
      <w:bookmarkEnd w:id="563"/>
      <w:r>
        <w:rPr>
          <w:rFonts w:hint="eastAsia"/>
          <w:rtl/>
        </w:rPr>
        <w:t>נסים</w:t>
      </w:r>
      <w:r>
        <w:rPr>
          <w:rtl/>
        </w:rPr>
        <w:t xml:space="preserve"> זאב (ש"ס):</w:t>
      </w:r>
      <w:bookmarkEnd w:id="564"/>
    </w:p>
    <w:p w14:paraId="736B79AB" w14:textId="77777777" w:rsidR="00000000" w:rsidRDefault="00540457">
      <w:pPr>
        <w:pStyle w:val="a0"/>
        <w:rPr>
          <w:rFonts w:hint="cs"/>
          <w:rtl/>
        </w:rPr>
      </w:pPr>
    </w:p>
    <w:p w14:paraId="7D277B3F" w14:textId="77777777" w:rsidR="00000000" w:rsidRDefault="00540457">
      <w:pPr>
        <w:pStyle w:val="a0"/>
        <w:rPr>
          <w:rFonts w:hint="cs"/>
          <w:rtl/>
        </w:rPr>
      </w:pPr>
      <w:r>
        <w:rPr>
          <w:rFonts w:hint="cs"/>
          <w:rtl/>
        </w:rPr>
        <w:t>אדוני היושב-ראש, קודם כול הערה לשר, שאמר שהממשלה פועלת כל כך קשה כדי להביא עלייה. אז יש לך האתיופים שזועקים כבר שנתיים לעלות לארץ-ישראל, והם יותר יהודים או לא פחות יהודים מכל הרוסים שהתבוללו ומתבוללים, שכל כך חפצים להביא אותם לאר</w:t>
      </w:r>
      <w:r>
        <w:rPr>
          <w:rFonts w:hint="cs"/>
          <w:rtl/>
        </w:rPr>
        <w:t xml:space="preserve">ץ-ישראל. </w:t>
      </w:r>
    </w:p>
    <w:p w14:paraId="6EB00FE7" w14:textId="77777777" w:rsidR="00000000" w:rsidRDefault="00540457">
      <w:pPr>
        <w:pStyle w:val="a0"/>
        <w:rPr>
          <w:rFonts w:hint="cs"/>
          <w:rtl/>
        </w:rPr>
      </w:pPr>
    </w:p>
    <w:p w14:paraId="735F0009" w14:textId="77777777" w:rsidR="00000000" w:rsidRDefault="00540457">
      <w:pPr>
        <w:pStyle w:val="a0"/>
        <w:rPr>
          <w:rFonts w:hint="cs"/>
          <w:rtl/>
        </w:rPr>
      </w:pPr>
      <w:r>
        <w:rPr>
          <w:rFonts w:hint="cs"/>
          <w:rtl/>
        </w:rPr>
        <w:t>ועכשיו, בעניין הזה של החששות של חבר הכנסת בורג - הוא צודק, במקום שיש ערבים, צריכים פשוט לפנות את השטחים. אחר כך זה בוודאי יימשך ברמלה, בלוד, במשולש ובאום-אל-פחם. תמיד יש חששות. ולכן אנחנו צריכים להבין, שאם ניסוג לאחור וניתן את השטחים, ובלי משא-ו</w:t>
      </w:r>
      <w:r>
        <w:rPr>
          <w:rFonts w:hint="cs"/>
          <w:rtl/>
        </w:rPr>
        <w:t xml:space="preserve">מתן ובלי שלום, ונאמר, אנחנו באמת חוששים מריבוי ערבי, אנחנו נמצא את עצמנו  מחוץ  לתחומה של מדינת ישראל. </w:t>
      </w:r>
    </w:p>
    <w:p w14:paraId="1E91417F" w14:textId="77777777" w:rsidR="00000000" w:rsidRDefault="00540457">
      <w:pPr>
        <w:pStyle w:val="a0"/>
        <w:rPr>
          <w:rFonts w:hint="cs"/>
          <w:rtl/>
        </w:rPr>
      </w:pPr>
    </w:p>
    <w:p w14:paraId="458A7217" w14:textId="77777777" w:rsidR="00000000" w:rsidRDefault="00540457">
      <w:pPr>
        <w:pStyle w:val="a0"/>
        <w:rPr>
          <w:rFonts w:hint="cs"/>
          <w:rtl/>
        </w:rPr>
      </w:pPr>
      <w:r>
        <w:rPr>
          <w:rFonts w:hint="cs"/>
          <w:rtl/>
        </w:rPr>
        <w:t>אני רוצה רק לומר משפט אחד: חשוב לדעת, גם השר הדגיש את זה פה, הפלסטינים רוצים פה שתי מדינות, מדינה דו-לאומית ומדינה פלסטינית, ועל זה הם נלחמים; שלא נחיה</w:t>
      </w:r>
      <w:r>
        <w:rPr>
          <w:rFonts w:hint="cs"/>
          <w:rtl/>
        </w:rPr>
        <w:t xml:space="preserve"> באשליות. </w:t>
      </w:r>
    </w:p>
    <w:p w14:paraId="6B47A4BC" w14:textId="77777777" w:rsidR="00000000" w:rsidRDefault="00540457">
      <w:pPr>
        <w:pStyle w:val="a0"/>
        <w:rPr>
          <w:rtl/>
        </w:rPr>
      </w:pPr>
    </w:p>
    <w:p w14:paraId="3687ABF8" w14:textId="77777777" w:rsidR="00000000" w:rsidRDefault="00540457">
      <w:pPr>
        <w:pStyle w:val="a0"/>
        <w:rPr>
          <w:rFonts w:hint="cs"/>
          <w:rtl/>
        </w:rPr>
      </w:pPr>
    </w:p>
    <w:p w14:paraId="0DDD23AF" w14:textId="77777777" w:rsidR="00000000" w:rsidRDefault="00540457">
      <w:pPr>
        <w:pStyle w:val="af1"/>
        <w:rPr>
          <w:rtl/>
        </w:rPr>
      </w:pPr>
      <w:r>
        <w:rPr>
          <w:rtl/>
        </w:rPr>
        <w:t>היו"ר משה כחלון:</w:t>
      </w:r>
    </w:p>
    <w:p w14:paraId="77AEBB33" w14:textId="77777777" w:rsidR="00000000" w:rsidRDefault="00540457">
      <w:pPr>
        <w:pStyle w:val="a0"/>
        <w:rPr>
          <w:rtl/>
        </w:rPr>
      </w:pPr>
    </w:p>
    <w:p w14:paraId="05509070" w14:textId="77777777" w:rsidR="00000000" w:rsidRDefault="00540457">
      <w:pPr>
        <w:pStyle w:val="a0"/>
        <w:rPr>
          <w:rFonts w:hint="cs"/>
          <w:rtl/>
        </w:rPr>
      </w:pPr>
      <w:r>
        <w:rPr>
          <w:rFonts w:hint="cs"/>
          <w:rtl/>
        </w:rPr>
        <w:t xml:space="preserve">תודה רבה. חבר הכנסת הרב רביץ, בבקשה. </w:t>
      </w:r>
    </w:p>
    <w:p w14:paraId="7EC1C45E" w14:textId="77777777" w:rsidR="00000000" w:rsidRDefault="00540457">
      <w:pPr>
        <w:pStyle w:val="a0"/>
        <w:rPr>
          <w:rFonts w:hint="cs"/>
          <w:rtl/>
        </w:rPr>
      </w:pPr>
    </w:p>
    <w:p w14:paraId="6A974661" w14:textId="77777777" w:rsidR="00000000" w:rsidRDefault="00540457">
      <w:pPr>
        <w:pStyle w:val="a"/>
        <w:rPr>
          <w:rtl/>
        </w:rPr>
      </w:pPr>
      <w:bookmarkStart w:id="565" w:name="FS000000531T03_12_2003_17_10_17"/>
      <w:bookmarkStart w:id="566" w:name="_Toc59448096"/>
      <w:bookmarkEnd w:id="565"/>
      <w:r>
        <w:rPr>
          <w:rFonts w:hint="eastAsia"/>
          <w:rtl/>
        </w:rPr>
        <w:t>אברהם</w:t>
      </w:r>
      <w:r>
        <w:rPr>
          <w:rtl/>
        </w:rPr>
        <w:t xml:space="preserve"> רביץ (יהדות התורה):</w:t>
      </w:r>
      <w:bookmarkEnd w:id="566"/>
    </w:p>
    <w:p w14:paraId="4873D75F" w14:textId="77777777" w:rsidR="00000000" w:rsidRDefault="00540457">
      <w:pPr>
        <w:pStyle w:val="a0"/>
        <w:rPr>
          <w:rFonts w:hint="cs"/>
          <w:rtl/>
        </w:rPr>
      </w:pPr>
    </w:p>
    <w:p w14:paraId="1F1A3314" w14:textId="77777777" w:rsidR="00000000" w:rsidRDefault="00540457">
      <w:pPr>
        <w:pStyle w:val="a0"/>
        <w:rPr>
          <w:rFonts w:hint="cs"/>
          <w:rtl/>
        </w:rPr>
      </w:pPr>
      <w:r>
        <w:rPr>
          <w:rFonts w:hint="cs"/>
          <w:rtl/>
        </w:rPr>
        <w:t xml:space="preserve">אדוני היושב-ראש, חברי הכנסת, חבר הכנסת בורג, היית צריך להזהיר אותנו שאתה הולך לדבר דברים רציניים.  אנחנו לא רגילים בכך. </w:t>
      </w:r>
    </w:p>
    <w:p w14:paraId="4B263864" w14:textId="77777777" w:rsidR="00000000" w:rsidRDefault="00540457">
      <w:pPr>
        <w:pStyle w:val="a0"/>
        <w:rPr>
          <w:rFonts w:hint="cs"/>
          <w:rtl/>
        </w:rPr>
      </w:pPr>
    </w:p>
    <w:p w14:paraId="144E4207" w14:textId="77777777" w:rsidR="00000000" w:rsidRDefault="00540457">
      <w:pPr>
        <w:pStyle w:val="af0"/>
        <w:rPr>
          <w:rtl/>
        </w:rPr>
      </w:pPr>
      <w:r>
        <w:rPr>
          <w:rFonts w:hint="eastAsia"/>
          <w:rtl/>
        </w:rPr>
        <w:t>אברהם</w:t>
      </w:r>
      <w:r>
        <w:rPr>
          <w:rtl/>
        </w:rPr>
        <w:t xml:space="preserve"> בורג (העבודה-מימד):</w:t>
      </w:r>
    </w:p>
    <w:p w14:paraId="1947B706" w14:textId="77777777" w:rsidR="00000000" w:rsidRDefault="00540457">
      <w:pPr>
        <w:pStyle w:val="a0"/>
        <w:rPr>
          <w:rFonts w:hint="cs"/>
          <w:rtl/>
        </w:rPr>
      </w:pPr>
    </w:p>
    <w:p w14:paraId="6F4528A9" w14:textId="77777777" w:rsidR="00000000" w:rsidRDefault="00540457">
      <w:pPr>
        <w:pStyle w:val="-"/>
        <w:ind w:firstLine="720"/>
        <w:rPr>
          <w:rFonts w:hint="cs"/>
          <w:b w:val="0"/>
          <w:bCs w:val="0"/>
          <w:u w:val="none"/>
          <w:rtl/>
        </w:rPr>
      </w:pPr>
      <w:r>
        <w:rPr>
          <w:rFonts w:hint="cs"/>
          <w:b w:val="0"/>
          <w:bCs w:val="0"/>
          <w:u w:val="none"/>
          <w:rtl/>
        </w:rPr>
        <w:t>אני לא אעש</w:t>
      </w:r>
      <w:r>
        <w:rPr>
          <w:rFonts w:hint="cs"/>
          <w:b w:val="0"/>
          <w:bCs w:val="0"/>
          <w:u w:val="none"/>
          <w:rtl/>
        </w:rPr>
        <w:t xml:space="preserve">ה את זה שוב. </w:t>
      </w:r>
      <w:bookmarkStart w:id="567" w:name="FS000000531T03_12_2003_17_10_37C"/>
      <w:bookmarkEnd w:id="567"/>
    </w:p>
    <w:p w14:paraId="4B35C02C" w14:textId="77777777" w:rsidR="00000000" w:rsidRDefault="00540457">
      <w:pPr>
        <w:pStyle w:val="-"/>
        <w:rPr>
          <w:rFonts w:hint="cs"/>
          <w:rtl/>
        </w:rPr>
      </w:pPr>
    </w:p>
    <w:p w14:paraId="681A3DA9" w14:textId="77777777" w:rsidR="00000000" w:rsidRDefault="00540457">
      <w:pPr>
        <w:pStyle w:val="-"/>
        <w:rPr>
          <w:rtl/>
        </w:rPr>
      </w:pPr>
      <w:r>
        <w:rPr>
          <w:rFonts w:hint="eastAsia"/>
          <w:rtl/>
        </w:rPr>
        <w:t>אברהם</w:t>
      </w:r>
      <w:r>
        <w:rPr>
          <w:rtl/>
        </w:rPr>
        <w:t xml:space="preserve"> רביץ (יהדות התורה):</w:t>
      </w:r>
    </w:p>
    <w:p w14:paraId="51BC68E4" w14:textId="77777777" w:rsidR="00000000" w:rsidRDefault="00540457">
      <w:pPr>
        <w:pStyle w:val="a0"/>
        <w:rPr>
          <w:rtl/>
        </w:rPr>
      </w:pPr>
    </w:p>
    <w:p w14:paraId="4410CD44" w14:textId="77777777" w:rsidR="00000000" w:rsidRDefault="00540457">
      <w:pPr>
        <w:pStyle w:val="a0"/>
        <w:rPr>
          <w:rFonts w:hint="cs"/>
          <w:rtl/>
        </w:rPr>
      </w:pPr>
      <w:r>
        <w:rPr>
          <w:rFonts w:hint="cs"/>
          <w:rtl/>
        </w:rPr>
        <w:t>אני חושב שמה שאתה אמרת, והתמיהות והחששות שהעלית הן במקום, אבל אני חושב שבתוך המשולש הזה שהזכרת, יש עוד ציר אחד שהוא חשוב יותר מכל אלה יחד. כאשר אתה הגעת ל-51%, עם אלה שאינם יהודים והם נמנים בתוך קהל היהדות, זה צריך</w:t>
      </w:r>
      <w:r>
        <w:rPr>
          <w:rFonts w:hint="cs"/>
          <w:rtl/>
        </w:rPr>
        <w:t xml:space="preserve"> לעורר מחשבה - אני לא מדבר על מחשבה אופרטיבית, אני אומר שזה צריך לעורר אותנו בתוך יצר הקיום שלנו במזרח התיכון, זה צריך לעורר אותנו למחשבה אם אנחנו הולכים בו-זמנית לחזק את הקטע הזה של היהדות. בסופו של דבר, </w:t>
      </w:r>
      <w:bookmarkStart w:id="568" w:name="FS000000531T03_12_2003_17_13_21"/>
      <w:bookmarkEnd w:id="568"/>
      <w:r>
        <w:rPr>
          <w:rFonts w:hint="cs"/>
          <w:rtl/>
        </w:rPr>
        <w:t>אם אנחנו לא נחזק, אז זה יהיה בצעדי ענק, הרבה יותר מ</w:t>
      </w:r>
      <w:r>
        <w:rPr>
          <w:rFonts w:hint="cs"/>
          <w:rtl/>
        </w:rPr>
        <w:t xml:space="preserve">הירים - אותו מיעוט שאנחנו נמצא את עצמנו בתוכו. כי אנחנו שורפים את עצמנו מבפנים מבחינת הזהות היהודית שלנו. </w:t>
      </w:r>
    </w:p>
    <w:p w14:paraId="539F8CC2" w14:textId="77777777" w:rsidR="00000000" w:rsidRDefault="00540457">
      <w:pPr>
        <w:pStyle w:val="a0"/>
        <w:rPr>
          <w:rFonts w:hint="cs"/>
          <w:rtl/>
        </w:rPr>
      </w:pPr>
    </w:p>
    <w:p w14:paraId="2AE7CD43" w14:textId="77777777" w:rsidR="00000000" w:rsidRDefault="00540457">
      <w:pPr>
        <w:pStyle w:val="af1"/>
        <w:rPr>
          <w:rtl/>
        </w:rPr>
      </w:pPr>
      <w:r>
        <w:rPr>
          <w:rtl/>
        </w:rPr>
        <w:t>היו"ר משה כחלון:</w:t>
      </w:r>
    </w:p>
    <w:p w14:paraId="19BA5491" w14:textId="77777777" w:rsidR="00000000" w:rsidRDefault="00540457">
      <w:pPr>
        <w:pStyle w:val="a0"/>
        <w:rPr>
          <w:rtl/>
        </w:rPr>
      </w:pPr>
    </w:p>
    <w:p w14:paraId="1C4AEE42" w14:textId="77777777" w:rsidR="00000000" w:rsidRDefault="00540457">
      <w:pPr>
        <w:pStyle w:val="a0"/>
        <w:rPr>
          <w:rFonts w:hint="cs"/>
          <w:rtl/>
        </w:rPr>
      </w:pPr>
      <w:r>
        <w:rPr>
          <w:rFonts w:hint="cs"/>
          <w:rtl/>
        </w:rPr>
        <w:t xml:space="preserve">תודה רבה. </w:t>
      </w:r>
    </w:p>
    <w:p w14:paraId="01A31A92" w14:textId="77777777" w:rsidR="00000000" w:rsidRDefault="00540457">
      <w:pPr>
        <w:pStyle w:val="a0"/>
        <w:rPr>
          <w:rFonts w:hint="cs"/>
          <w:rtl/>
        </w:rPr>
      </w:pPr>
    </w:p>
    <w:p w14:paraId="693EF62E" w14:textId="77777777" w:rsidR="00000000" w:rsidRDefault="00540457">
      <w:pPr>
        <w:pStyle w:val="a0"/>
        <w:rPr>
          <w:rFonts w:hint="cs"/>
          <w:rtl/>
        </w:rPr>
      </w:pPr>
      <w:r>
        <w:rPr>
          <w:rFonts w:hint="cs"/>
          <w:rtl/>
        </w:rPr>
        <w:t>אנחנו עוברים להצבעה. מליאה או הסרה - בעד זה מליאה, נגד זה הסרה.</w:t>
      </w:r>
    </w:p>
    <w:p w14:paraId="2F7723D2" w14:textId="77777777" w:rsidR="00000000" w:rsidRDefault="00540457">
      <w:pPr>
        <w:pStyle w:val="a0"/>
        <w:rPr>
          <w:rFonts w:hint="cs"/>
          <w:rtl/>
        </w:rPr>
      </w:pPr>
    </w:p>
    <w:p w14:paraId="08A5FDD1" w14:textId="77777777" w:rsidR="00000000" w:rsidRDefault="00540457">
      <w:pPr>
        <w:pStyle w:val="ab"/>
        <w:bidi/>
        <w:rPr>
          <w:rFonts w:hint="cs"/>
          <w:rtl/>
        </w:rPr>
      </w:pPr>
      <w:r>
        <w:rPr>
          <w:rFonts w:hint="cs"/>
          <w:rtl/>
        </w:rPr>
        <w:t xml:space="preserve">הצבעה </w:t>
      </w:r>
    </w:p>
    <w:p w14:paraId="6306FC30" w14:textId="77777777" w:rsidR="00000000" w:rsidRDefault="00540457">
      <w:pPr>
        <w:pStyle w:val="a0"/>
        <w:rPr>
          <w:rFonts w:hint="cs"/>
          <w:rtl/>
        </w:rPr>
      </w:pPr>
    </w:p>
    <w:p w14:paraId="1E059F4C" w14:textId="77777777" w:rsidR="00000000" w:rsidRDefault="00540457">
      <w:pPr>
        <w:pStyle w:val="ac"/>
        <w:bidi/>
        <w:rPr>
          <w:rFonts w:hint="cs"/>
          <w:rtl/>
        </w:rPr>
      </w:pPr>
      <w:r>
        <w:rPr>
          <w:rFonts w:hint="cs"/>
          <w:rtl/>
        </w:rPr>
        <w:t>בעד ההצעה לכלול את הנושא בסדר-היום - 15</w:t>
      </w:r>
    </w:p>
    <w:p w14:paraId="58BCE2A0" w14:textId="77777777" w:rsidR="00000000" w:rsidRDefault="00540457">
      <w:pPr>
        <w:pStyle w:val="ac"/>
        <w:bidi/>
        <w:rPr>
          <w:rFonts w:hint="cs"/>
          <w:rtl/>
        </w:rPr>
      </w:pPr>
      <w:r>
        <w:rPr>
          <w:rFonts w:hint="cs"/>
          <w:rtl/>
        </w:rPr>
        <w:t>בעד ה</w:t>
      </w:r>
      <w:r>
        <w:rPr>
          <w:rFonts w:hint="cs"/>
          <w:rtl/>
        </w:rPr>
        <w:t>הצעה שלא לכלול את הנושא בסדר-היום - 1</w:t>
      </w:r>
    </w:p>
    <w:p w14:paraId="614F00EB" w14:textId="77777777" w:rsidR="00000000" w:rsidRDefault="00540457">
      <w:pPr>
        <w:pStyle w:val="ac"/>
        <w:bidi/>
        <w:rPr>
          <w:rFonts w:hint="cs"/>
          <w:rtl/>
        </w:rPr>
      </w:pPr>
      <w:r>
        <w:rPr>
          <w:rFonts w:hint="cs"/>
          <w:rtl/>
        </w:rPr>
        <w:t>נמנעים - אין</w:t>
      </w:r>
    </w:p>
    <w:p w14:paraId="2EE32DAF" w14:textId="77777777" w:rsidR="00000000" w:rsidRDefault="00540457">
      <w:pPr>
        <w:pStyle w:val="ad"/>
        <w:bidi/>
        <w:rPr>
          <w:rFonts w:hint="cs"/>
          <w:rtl/>
        </w:rPr>
      </w:pPr>
      <w:r>
        <w:rPr>
          <w:rFonts w:hint="cs"/>
          <w:rtl/>
        </w:rPr>
        <w:t>ההצעה לכלול את הנושא בסדר-היום של הכנסת נתקבלה.</w:t>
      </w:r>
    </w:p>
    <w:p w14:paraId="5C5C6525" w14:textId="77777777" w:rsidR="00000000" w:rsidRDefault="00540457">
      <w:pPr>
        <w:pStyle w:val="a0"/>
        <w:ind w:firstLine="0"/>
        <w:rPr>
          <w:rFonts w:hint="cs"/>
          <w:rtl/>
        </w:rPr>
      </w:pPr>
    </w:p>
    <w:p w14:paraId="5FA11CB9" w14:textId="77777777" w:rsidR="00000000" w:rsidRDefault="00540457">
      <w:pPr>
        <w:pStyle w:val="af1"/>
        <w:rPr>
          <w:rtl/>
        </w:rPr>
      </w:pPr>
      <w:r>
        <w:rPr>
          <w:rtl/>
        </w:rPr>
        <w:t>היו"ר משה כחלון:</w:t>
      </w:r>
    </w:p>
    <w:p w14:paraId="42D7CEB5" w14:textId="77777777" w:rsidR="00000000" w:rsidRDefault="00540457">
      <w:pPr>
        <w:pStyle w:val="a0"/>
        <w:rPr>
          <w:rtl/>
        </w:rPr>
      </w:pPr>
    </w:p>
    <w:p w14:paraId="6C21C600" w14:textId="77777777" w:rsidR="00000000" w:rsidRDefault="00540457">
      <w:pPr>
        <w:pStyle w:val="a0"/>
        <w:rPr>
          <w:rFonts w:hint="cs"/>
          <w:rtl/>
        </w:rPr>
      </w:pPr>
      <w:r>
        <w:rPr>
          <w:rFonts w:hint="cs"/>
          <w:rtl/>
        </w:rPr>
        <w:t>15 בעד דיון במליאה, אחד נגד, אפס נמנעים. הדיון יועבר למליאה. אנחנו ממשיכים בסדר-היום: השקת הסכם ז'נבה.</w:t>
      </w:r>
    </w:p>
    <w:p w14:paraId="66B5DC71" w14:textId="77777777" w:rsidR="00000000" w:rsidRDefault="00540457">
      <w:pPr>
        <w:pStyle w:val="a2"/>
        <w:rPr>
          <w:rtl/>
        </w:rPr>
      </w:pPr>
    </w:p>
    <w:p w14:paraId="69D6D15C" w14:textId="77777777" w:rsidR="00000000" w:rsidRDefault="00540457">
      <w:pPr>
        <w:pStyle w:val="a2"/>
        <w:rPr>
          <w:rFonts w:hint="cs"/>
          <w:rtl/>
        </w:rPr>
      </w:pPr>
      <w:bookmarkStart w:id="569" w:name="CS18322FI0018322T03_12_2003_17_46_41"/>
      <w:bookmarkStart w:id="570" w:name="_Toc59448097"/>
      <w:bookmarkEnd w:id="569"/>
      <w:r>
        <w:rPr>
          <w:rFonts w:hint="cs"/>
          <w:rtl/>
        </w:rPr>
        <w:t>מסמכים שהונחו על שולחן הכנסת</w:t>
      </w:r>
      <w:bookmarkEnd w:id="570"/>
    </w:p>
    <w:p w14:paraId="712AAF5A" w14:textId="77777777" w:rsidR="00000000" w:rsidRDefault="00540457">
      <w:pPr>
        <w:pStyle w:val="a0"/>
        <w:rPr>
          <w:rFonts w:hint="cs"/>
          <w:rtl/>
        </w:rPr>
      </w:pPr>
    </w:p>
    <w:p w14:paraId="0D961658" w14:textId="77777777" w:rsidR="00000000" w:rsidRDefault="00540457">
      <w:pPr>
        <w:pStyle w:val="af1"/>
        <w:rPr>
          <w:rtl/>
        </w:rPr>
      </w:pPr>
      <w:r>
        <w:rPr>
          <w:rtl/>
        </w:rPr>
        <w:t>היו"</w:t>
      </w:r>
      <w:r>
        <w:rPr>
          <w:rtl/>
        </w:rPr>
        <w:t>ר משה כחלון:</w:t>
      </w:r>
    </w:p>
    <w:p w14:paraId="51E3F12E" w14:textId="77777777" w:rsidR="00000000" w:rsidRDefault="00540457">
      <w:pPr>
        <w:pStyle w:val="a0"/>
        <w:rPr>
          <w:rtl/>
        </w:rPr>
      </w:pPr>
    </w:p>
    <w:p w14:paraId="30A848EE" w14:textId="77777777" w:rsidR="00000000" w:rsidRDefault="00540457">
      <w:pPr>
        <w:pStyle w:val="a0"/>
        <w:rPr>
          <w:rFonts w:hint="cs"/>
          <w:rtl/>
        </w:rPr>
      </w:pPr>
      <w:r>
        <w:rPr>
          <w:rFonts w:hint="cs"/>
          <w:rtl/>
        </w:rPr>
        <w:t>הודעה לסגנית מזכיר הכנסת, בבקשה.</w:t>
      </w:r>
    </w:p>
    <w:p w14:paraId="4302966C" w14:textId="77777777" w:rsidR="00000000" w:rsidRDefault="00540457">
      <w:pPr>
        <w:pStyle w:val="a0"/>
        <w:ind w:firstLine="0"/>
        <w:rPr>
          <w:rFonts w:hint="cs"/>
          <w:rtl/>
        </w:rPr>
      </w:pPr>
    </w:p>
    <w:p w14:paraId="55517D68" w14:textId="77777777" w:rsidR="00000000" w:rsidRDefault="00540457">
      <w:pPr>
        <w:pStyle w:val="a"/>
        <w:rPr>
          <w:rtl/>
        </w:rPr>
      </w:pPr>
      <w:bookmarkStart w:id="571" w:name="FS000000136T03_12_2003_17_53_44"/>
      <w:bookmarkStart w:id="572" w:name="_Toc59448098"/>
      <w:bookmarkEnd w:id="571"/>
      <w:r>
        <w:rPr>
          <w:rFonts w:hint="eastAsia"/>
          <w:rtl/>
        </w:rPr>
        <w:t>סגנית</w:t>
      </w:r>
      <w:r>
        <w:rPr>
          <w:rtl/>
        </w:rPr>
        <w:t xml:space="preserve"> מזכיר הכנסת רות קפלן:</w:t>
      </w:r>
      <w:bookmarkEnd w:id="572"/>
    </w:p>
    <w:p w14:paraId="3244E642" w14:textId="77777777" w:rsidR="00000000" w:rsidRDefault="00540457">
      <w:pPr>
        <w:pStyle w:val="a0"/>
        <w:rPr>
          <w:rFonts w:hint="cs"/>
          <w:rtl/>
        </w:rPr>
      </w:pPr>
    </w:p>
    <w:p w14:paraId="184245E6" w14:textId="77777777" w:rsidR="00000000" w:rsidRDefault="00540457">
      <w:pPr>
        <w:pStyle w:val="a0"/>
        <w:rPr>
          <w:rFonts w:hint="cs"/>
          <w:rtl/>
        </w:rPr>
      </w:pPr>
      <w:r>
        <w:rPr>
          <w:rFonts w:hint="cs"/>
          <w:rtl/>
        </w:rPr>
        <w:t xml:space="preserve">תודה רבה. </w:t>
      </w:r>
    </w:p>
    <w:p w14:paraId="41804CD1" w14:textId="77777777" w:rsidR="00000000" w:rsidRDefault="00540457">
      <w:pPr>
        <w:pStyle w:val="a0"/>
        <w:rPr>
          <w:rFonts w:hint="cs"/>
          <w:rtl/>
        </w:rPr>
      </w:pPr>
    </w:p>
    <w:p w14:paraId="720FB39B" w14:textId="77777777" w:rsidR="00000000" w:rsidRDefault="00540457">
      <w:pPr>
        <w:pStyle w:val="a0"/>
        <w:rPr>
          <w:rFonts w:hint="cs"/>
          <w:rtl/>
        </w:rPr>
      </w:pPr>
      <w:r>
        <w:rPr>
          <w:rFonts w:hint="cs"/>
          <w:rtl/>
        </w:rPr>
        <w:t xml:space="preserve">ברשות יושב-ראש הישיבה, הנני מתכבדת להודיע, כי הונחו על שולחן הכנסת: </w:t>
      </w:r>
    </w:p>
    <w:p w14:paraId="5F6A3EA9" w14:textId="77777777" w:rsidR="00000000" w:rsidRDefault="00540457">
      <w:pPr>
        <w:pStyle w:val="a0"/>
        <w:rPr>
          <w:rFonts w:hint="cs"/>
          <w:rtl/>
        </w:rPr>
      </w:pPr>
    </w:p>
    <w:p w14:paraId="09F2D541" w14:textId="77777777" w:rsidR="00000000" w:rsidRDefault="00540457">
      <w:pPr>
        <w:pStyle w:val="a0"/>
        <w:rPr>
          <w:rFonts w:hint="cs"/>
          <w:rtl/>
        </w:rPr>
      </w:pPr>
      <w:r>
        <w:rPr>
          <w:rFonts w:hint="cs"/>
          <w:rtl/>
        </w:rPr>
        <w:t>לקריאה ראשונה, מטעם הממשלה - הצעת חוק לתיקון דיני הראיות (הגנת ילדים) (תיקון מס' 10) התשס"ד-2003;</w:t>
      </w:r>
      <w:r>
        <w:rPr>
          <w:rFonts w:hint="cs"/>
          <w:rtl/>
        </w:rPr>
        <w:t xml:space="preserve"> והצעת חוק הסדרים במשק המדינה, תיקוני חקיקה (תיקון מס' 3), התשס"ד-2003. תודה רבה.</w:t>
      </w:r>
    </w:p>
    <w:p w14:paraId="43EBDBC1" w14:textId="77777777" w:rsidR="00000000" w:rsidRDefault="00540457">
      <w:pPr>
        <w:pStyle w:val="a0"/>
        <w:ind w:firstLine="0"/>
        <w:rPr>
          <w:rFonts w:hint="cs"/>
          <w:rtl/>
        </w:rPr>
      </w:pPr>
    </w:p>
    <w:p w14:paraId="4A5A5D58" w14:textId="77777777" w:rsidR="00000000" w:rsidRDefault="00540457">
      <w:pPr>
        <w:pStyle w:val="af1"/>
        <w:rPr>
          <w:rtl/>
        </w:rPr>
      </w:pPr>
      <w:r>
        <w:rPr>
          <w:rtl/>
        </w:rPr>
        <w:t>היו"ר משה כחלון:</w:t>
      </w:r>
    </w:p>
    <w:p w14:paraId="07BBD7D5" w14:textId="77777777" w:rsidR="00000000" w:rsidRDefault="00540457">
      <w:pPr>
        <w:pStyle w:val="a0"/>
        <w:rPr>
          <w:rtl/>
        </w:rPr>
      </w:pPr>
    </w:p>
    <w:p w14:paraId="4C53B835" w14:textId="77777777" w:rsidR="00000000" w:rsidRDefault="00540457">
      <w:pPr>
        <w:pStyle w:val="a0"/>
        <w:rPr>
          <w:rFonts w:hint="cs"/>
          <w:rtl/>
        </w:rPr>
      </w:pPr>
      <w:r>
        <w:rPr>
          <w:rFonts w:hint="cs"/>
          <w:rtl/>
        </w:rPr>
        <w:t xml:space="preserve">תודה רבה. </w:t>
      </w:r>
    </w:p>
    <w:p w14:paraId="42CE9B13" w14:textId="77777777" w:rsidR="00000000" w:rsidRDefault="00540457">
      <w:pPr>
        <w:pStyle w:val="a0"/>
        <w:rPr>
          <w:rFonts w:hint="cs"/>
          <w:rtl/>
        </w:rPr>
      </w:pPr>
    </w:p>
    <w:p w14:paraId="0B200F3B" w14:textId="77777777" w:rsidR="00000000" w:rsidRDefault="00540457">
      <w:pPr>
        <w:pStyle w:val="a2"/>
        <w:rPr>
          <w:rtl/>
        </w:rPr>
      </w:pPr>
    </w:p>
    <w:p w14:paraId="67F5106A" w14:textId="77777777" w:rsidR="00000000" w:rsidRDefault="00540457">
      <w:pPr>
        <w:pStyle w:val="a2"/>
        <w:rPr>
          <w:rFonts w:hint="cs"/>
          <w:rtl/>
        </w:rPr>
      </w:pPr>
      <w:bookmarkStart w:id="573" w:name="CS18322FI0018322T03_12_2003_18_27_17"/>
      <w:bookmarkStart w:id="574" w:name="_Toc59448099"/>
      <w:bookmarkEnd w:id="573"/>
      <w:r>
        <w:rPr>
          <w:rtl/>
        </w:rPr>
        <w:t>הצע</w:t>
      </w:r>
      <w:r>
        <w:rPr>
          <w:rFonts w:hint="cs"/>
          <w:rtl/>
        </w:rPr>
        <w:t>ות</w:t>
      </w:r>
      <w:r>
        <w:rPr>
          <w:rtl/>
        </w:rPr>
        <w:t xml:space="preserve"> לסדר-היום</w:t>
      </w:r>
      <w:bookmarkEnd w:id="574"/>
    </w:p>
    <w:p w14:paraId="3F83A560" w14:textId="77777777" w:rsidR="00000000" w:rsidRDefault="00540457">
      <w:pPr>
        <w:pStyle w:val="a2"/>
        <w:rPr>
          <w:rtl/>
        </w:rPr>
      </w:pPr>
      <w:bookmarkStart w:id="575" w:name="_Toc59448100"/>
      <w:r>
        <w:rPr>
          <w:rtl/>
        </w:rPr>
        <w:t>השקת הסכם ז'נבה</w:t>
      </w:r>
      <w:bookmarkEnd w:id="575"/>
    </w:p>
    <w:p w14:paraId="386C18CF" w14:textId="77777777" w:rsidR="00000000" w:rsidRDefault="00540457">
      <w:pPr>
        <w:pStyle w:val="-0"/>
        <w:rPr>
          <w:rFonts w:hint="cs"/>
          <w:rtl/>
        </w:rPr>
      </w:pPr>
    </w:p>
    <w:p w14:paraId="26009B3C" w14:textId="77777777" w:rsidR="00000000" w:rsidRDefault="00540457">
      <w:pPr>
        <w:pStyle w:val="af1"/>
        <w:rPr>
          <w:rtl/>
        </w:rPr>
      </w:pPr>
      <w:r>
        <w:rPr>
          <w:rtl/>
        </w:rPr>
        <w:t>היו"ר משה כחלון:</w:t>
      </w:r>
    </w:p>
    <w:p w14:paraId="00502511" w14:textId="77777777" w:rsidR="00000000" w:rsidRDefault="00540457">
      <w:pPr>
        <w:pStyle w:val="a0"/>
        <w:rPr>
          <w:rtl/>
        </w:rPr>
      </w:pPr>
    </w:p>
    <w:p w14:paraId="1DAAAF9B" w14:textId="77777777" w:rsidR="00000000" w:rsidRDefault="00540457">
      <w:pPr>
        <w:pStyle w:val="a0"/>
        <w:ind w:firstLine="720"/>
        <w:rPr>
          <w:rFonts w:hint="cs"/>
          <w:rtl/>
        </w:rPr>
      </w:pPr>
      <w:r>
        <w:rPr>
          <w:rFonts w:hint="cs"/>
          <w:rtl/>
        </w:rPr>
        <w:t>הצעות לסדר-היום מס' 1797, 1803, 1808, 1809, 1820, 1828, 1837, 1844, 1849, 1852 ו-1853 - השק</w:t>
      </w:r>
      <w:r>
        <w:rPr>
          <w:rFonts w:hint="cs"/>
          <w:rtl/>
        </w:rPr>
        <w:t>ת הסכם ז'נבה. חבר הכנסת אברהם רביץ, שלוש דקות, בבקשה.</w:t>
      </w:r>
    </w:p>
    <w:p w14:paraId="381F8A27" w14:textId="77777777" w:rsidR="00000000" w:rsidRDefault="00540457">
      <w:pPr>
        <w:pStyle w:val="a0"/>
        <w:ind w:firstLine="720"/>
        <w:rPr>
          <w:rFonts w:hint="cs"/>
          <w:rtl/>
        </w:rPr>
      </w:pPr>
    </w:p>
    <w:p w14:paraId="2D03CEEA" w14:textId="77777777" w:rsidR="00000000" w:rsidRDefault="00540457">
      <w:pPr>
        <w:pStyle w:val="a"/>
        <w:rPr>
          <w:rtl/>
        </w:rPr>
      </w:pPr>
      <w:bookmarkStart w:id="576" w:name="FS000000531T03_12_2003_17_55_51"/>
      <w:bookmarkStart w:id="577" w:name="_Toc59448101"/>
      <w:bookmarkEnd w:id="576"/>
      <w:r>
        <w:rPr>
          <w:rFonts w:hint="eastAsia"/>
          <w:rtl/>
        </w:rPr>
        <w:t>אברהם</w:t>
      </w:r>
      <w:r>
        <w:rPr>
          <w:rtl/>
        </w:rPr>
        <w:t xml:space="preserve"> רביץ (יהדות התורה):</w:t>
      </w:r>
      <w:bookmarkEnd w:id="577"/>
    </w:p>
    <w:p w14:paraId="0625AB32" w14:textId="77777777" w:rsidR="00000000" w:rsidRDefault="00540457">
      <w:pPr>
        <w:pStyle w:val="a0"/>
        <w:rPr>
          <w:rFonts w:hint="cs"/>
          <w:rtl/>
        </w:rPr>
      </w:pPr>
    </w:p>
    <w:p w14:paraId="6E255BE0" w14:textId="77777777" w:rsidR="00000000" w:rsidRDefault="00540457">
      <w:pPr>
        <w:pStyle w:val="a0"/>
        <w:rPr>
          <w:rFonts w:hint="cs"/>
          <w:rtl/>
        </w:rPr>
      </w:pPr>
      <w:r>
        <w:rPr>
          <w:rFonts w:hint="cs"/>
          <w:rtl/>
        </w:rPr>
        <w:t>אדוני היושב-ראש, בא לי להתחיל ולומר: הו ז'נבה ז'נבה, על משקל משהו אחר. אבל יש לי בסך הכול שלוש דקות, ואני לא אבזבז אפילו אחת מהן על עצם הנסיעה לז'נבה, האם היא היתה רצויה, האם</w:t>
      </w:r>
      <w:r>
        <w:rPr>
          <w:rFonts w:hint="cs"/>
          <w:rtl/>
        </w:rPr>
        <w:t xml:space="preserve"> היא היתה טובה, האם היא היתה מבזה, האם היא היתה מכובדת, האם היא הולידה משהו, האם היא תביא למשהו. אינני רוצה לבזבז את הזמן על הביקורת על עצם הנסיעה. </w:t>
      </w:r>
    </w:p>
    <w:p w14:paraId="2A42A1DA" w14:textId="77777777" w:rsidR="00000000" w:rsidRDefault="00540457">
      <w:pPr>
        <w:pStyle w:val="a0"/>
        <w:rPr>
          <w:rFonts w:hint="cs"/>
          <w:rtl/>
        </w:rPr>
      </w:pPr>
    </w:p>
    <w:p w14:paraId="5947FD3D" w14:textId="77777777" w:rsidR="00000000" w:rsidRDefault="00540457">
      <w:pPr>
        <w:pStyle w:val="a0"/>
        <w:rPr>
          <w:rFonts w:hint="cs"/>
          <w:rtl/>
        </w:rPr>
      </w:pPr>
      <w:r>
        <w:rPr>
          <w:rFonts w:hint="cs"/>
          <w:rtl/>
        </w:rPr>
        <w:t xml:space="preserve">אבל אני חוזר ואומר, הכותרת שאני נתתי להצעה לסדר-היום שביקשתי להעלות היתה: מה אין בז'נבה. </w:t>
      </w:r>
    </w:p>
    <w:p w14:paraId="39CAED38" w14:textId="77777777" w:rsidR="00000000" w:rsidRDefault="00540457">
      <w:pPr>
        <w:pStyle w:val="a0"/>
        <w:rPr>
          <w:rFonts w:hint="cs"/>
          <w:rtl/>
        </w:rPr>
      </w:pPr>
    </w:p>
    <w:p w14:paraId="38FB51F0" w14:textId="77777777" w:rsidR="00000000" w:rsidRDefault="00540457">
      <w:pPr>
        <w:pStyle w:val="a0"/>
        <w:rPr>
          <w:rFonts w:hint="cs"/>
          <w:rtl/>
        </w:rPr>
      </w:pPr>
      <w:r>
        <w:rPr>
          <w:rFonts w:hint="cs"/>
          <w:rtl/>
        </w:rPr>
        <w:t>חבר הכנסת בורג,</w:t>
      </w:r>
      <w:r>
        <w:rPr>
          <w:rFonts w:hint="cs"/>
          <w:rtl/>
        </w:rPr>
        <w:t xml:space="preserve"> אתה ממש מפריע לי, כי אני כל כך מחשיב אותך, כנראה אפילו קצת בהגזמה, ואני מעוניין שתשמע אותי. </w:t>
      </w:r>
    </w:p>
    <w:p w14:paraId="1C8340CD" w14:textId="77777777" w:rsidR="00000000" w:rsidRDefault="00540457">
      <w:pPr>
        <w:pStyle w:val="a0"/>
        <w:rPr>
          <w:rFonts w:hint="cs"/>
          <w:rtl/>
        </w:rPr>
      </w:pPr>
    </w:p>
    <w:p w14:paraId="7259BF6D" w14:textId="77777777" w:rsidR="00000000" w:rsidRDefault="00540457">
      <w:pPr>
        <w:pStyle w:val="a0"/>
        <w:rPr>
          <w:rFonts w:hint="cs"/>
          <w:rtl/>
        </w:rPr>
      </w:pPr>
      <w:r>
        <w:rPr>
          <w:rFonts w:hint="cs"/>
          <w:rtl/>
        </w:rPr>
        <w:t>אדוני היושב-ראש, אני חושב שכולנו צריכים לדעת, ראשית כול, אנחנו עצמנו, ושנית, אם המשלחת שקשורה בז'נבה תעביר את המסר שאנחנו מאמינים בו, אולי זה יביא תועלת. אני אומ</w:t>
      </w:r>
      <w:r>
        <w:rPr>
          <w:rFonts w:hint="cs"/>
          <w:rtl/>
        </w:rPr>
        <w:t xml:space="preserve">ר, לא יקרה שום דבר במדינת ישראל, בארץ-ישראל, אם לא יבינו הכול שיהודים יכולים לגור בארץ-ישראל בכל מקום שארץ-ישראל נקראת עליו. זה לא יוכל להיות, ואני חייב לומר דברים אולי קשים. </w:t>
      </w:r>
    </w:p>
    <w:p w14:paraId="7811B952" w14:textId="77777777" w:rsidR="00000000" w:rsidRDefault="00540457">
      <w:pPr>
        <w:pStyle w:val="a0"/>
        <w:rPr>
          <w:rFonts w:hint="cs"/>
          <w:rtl/>
        </w:rPr>
      </w:pPr>
    </w:p>
    <w:p w14:paraId="5AFF8163" w14:textId="77777777" w:rsidR="00000000" w:rsidRDefault="00540457">
      <w:pPr>
        <w:pStyle w:val="a0"/>
        <w:rPr>
          <w:rFonts w:hint="cs"/>
          <w:rtl/>
        </w:rPr>
      </w:pPr>
      <w:r>
        <w:rPr>
          <w:rFonts w:hint="cs"/>
          <w:rtl/>
        </w:rPr>
        <w:t>אנחנו עוסקים כאן בשני נושאים שנפגשים - של ארץ-ישראל ומדינת ישראל. מדינת ישראל ק</w:t>
      </w:r>
      <w:r>
        <w:rPr>
          <w:rFonts w:hint="cs"/>
          <w:rtl/>
        </w:rPr>
        <w:t xml:space="preserve">יימת, ישנה, ואנחנו נמצאים בה. במדינת ישראל אנחנו לא נמצאים בחלקים גדולים של ארץ-ישראל. זו כל האמת, ואנחנו לא רואים את עצמנו </w:t>
      </w:r>
      <w:r>
        <w:rPr>
          <w:rtl/>
        </w:rPr>
        <w:t>–</w:t>
      </w:r>
      <w:r>
        <w:rPr>
          <w:rFonts w:hint="cs"/>
          <w:rtl/>
        </w:rPr>
        <w:t xml:space="preserve"> מתי, ובדרך הטבע, נימצא בכל ארץ-ישראל. נראה שאנחנו עדיין לא ראויים לכך.</w:t>
      </w:r>
    </w:p>
    <w:p w14:paraId="1713A3E2" w14:textId="77777777" w:rsidR="00000000" w:rsidRDefault="00540457">
      <w:pPr>
        <w:pStyle w:val="a0"/>
        <w:rPr>
          <w:rFonts w:hint="cs"/>
          <w:rtl/>
        </w:rPr>
      </w:pPr>
    </w:p>
    <w:p w14:paraId="6782E4AC" w14:textId="77777777" w:rsidR="00000000" w:rsidRDefault="00540457">
      <w:pPr>
        <w:pStyle w:val="a0"/>
        <w:rPr>
          <w:rFonts w:hint="cs"/>
          <w:rtl/>
        </w:rPr>
      </w:pPr>
      <w:r>
        <w:rPr>
          <w:rFonts w:hint="cs"/>
          <w:rtl/>
        </w:rPr>
        <w:t>אבל אנחנו חייבים לומר שרבים מבני עמנו, אף שהם יודעים שלא י</w:t>
      </w:r>
      <w:r>
        <w:rPr>
          <w:rFonts w:hint="cs"/>
          <w:rtl/>
        </w:rPr>
        <w:t>וכלו להחיל את הדין ואת הריבונות של מדינת ישראל על כל חלקי ארץ-ישראל, הם בכל זאת רוצים לגור ולהיבנות בה. זה נפגש פגישה שאי-אפשר לנתק עם המושג של שלום, שכולנו מצפים לו.</w:t>
      </w:r>
    </w:p>
    <w:p w14:paraId="238B96F1" w14:textId="77777777" w:rsidR="00000000" w:rsidRDefault="00540457">
      <w:pPr>
        <w:pStyle w:val="a0"/>
        <w:rPr>
          <w:rFonts w:hint="cs"/>
          <w:rtl/>
        </w:rPr>
      </w:pPr>
    </w:p>
    <w:p w14:paraId="3D2A6A13" w14:textId="77777777" w:rsidR="00000000" w:rsidRDefault="00540457">
      <w:pPr>
        <w:pStyle w:val="a0"/>
        <w:rPr>
          <w:rFonts w:hint="cs"/>
          <w:rtl/>
        </w:rPr>
      </w:pPr>
      <w:r>
        <w:rPr>
          <w:rFonts w:hint="cs"/>
          <w:rtl/>
        </w:rPr>
        <w:t xml:space="preserve">אם לא יובן בצד השני, שכדי לקיים שלום בין העמים, בדיוק כמו שחלקים מהעם הפלסטיני - וכך הם </w:t>
      </w:r>
      <w:r>
        <w:rPr>
          <w:rFonts w:hint="cs"/>
          <w:rtl/>
        </w:rPr>
        <w:t>מגדירים את עצמם - חיים בתוך מדינת ישראל, באותה מידה צריך שתהיה אפשרות וקבלה מרצון, לפחות כפי שזה נעשה אצלנו, של יהודים החפצים לחיות בכל מקום שהוא בארץ-ישראל, שיש לזה אצלם ערכים רוחניים של קדושת הארץ. תודה רבה, אדוני.</w:t>
      </w:r>
    </w:p>
    <w:p w14:paraId="1F344288" w14:textId="77777777" w:rsidR="00000000" w:rsidRDefault="00540457">
      <w:pPr>
        <w:pStyle w:val="a0"/>
        <w:ind w:firstLine="0"/>
        <w:rPr>
          <w:rFonts w:hint="cs"/>
          <w:rtl/>
        </w:rPr>
      </w:pPr>
    </w:p>
    <w:p w14:paraId="32E916E7" w14:textId="77777777" w:rsidR="00000000" w:rsidRDefault="00540457">
      <w:pPr>
        <w:pStyle w:val="af1"/>
        <w:rPr>
          <w:rtl/>
        </w:rPr>
      </w:pPr>
      <w:r>
        <w:rPr>
          <w:rtl/>
        </w:rPr>
        <w:t>היו"ר משה כחלון:</w:t>
      </w:r>
    </w:p>
    <w:p w14:paraId="332057F0" w14:textId="77777777" w:rsidR="00000000" w:rsidRDefault="00540457">
      <w:pPr>
        <w:pStyle w:val="a0"/>
        <w:rPr>
          <w:rtl/>
        </w:rPr>
      </w:pPr>
    </w:p>
    <w:p w14:paraId="7ADA589E" w14:textId="77777777" w:rsidR="00000000" w:rsidRDefault="00540457">
      <w:pPr>
        <w:pStyle w:val="a0"/>
        <w:rPr>
          <w:rFonts w:hint="cs"/>
          <w:rtl/>
        </w:rPr>
      </w:pPr>
      <w:r>
        <w:rPr>
          <w:rFonts w:hint="cs"/>
          <w:rtl/>
        </w:rPr>
        <w:t xml:space="preserve">תודה רבה. חבר הכנסת </w:t>
      </w:r>
      <w:r>
        <w:rPr>
          <w:rFonts w:hint="cs"/>
          <w:rtl/>
        </w:rPr>
        <w:t>מוחמד ברכה, בבקשה. אחריו - חברת הכנסת זהבה גלאון.</w:t>
      </w:r>
    </w:p>
    <w:p w14:paraId="25869BB6" w14:textId="77777777" w:rsidR="00000000" w:rsidRDefault="00540457">
      <w:pPr>
        <w:pStyle w:val="a0"/>
        <w:ind w:firstLine="0"/>
        <w:rPr>
          <w:rFonts w:hint="cs"/>
          <w:rtl/>
        </w:rPr>
      </w:pPr>
    </w:p>
    <w:p w14:paraId="381067C4" w14:textId="77777777" w:rsidR="00000000" w:rsidRDefault="00540457">
      <w:pPr>
        <w:pStyle w:val="a"/>
        <w:rPr>
          <w:rtl/>
        </w:rPr>
      </w:pPr>
      <w:bookmarkStart w:id="578" w:name="FS000000531T03_12_2003_18_05_40"/>
      <w:bookmarkStart w:id="579" w:name="FS000000540T03_12_2003_18_06_05"/>
      <w:bookmarkStart w:id="580" w:name="_Toc59448102"/>
      <w:bookmarkEnd w:id="578"/>
      <w:bookmarkEnd w:id="579"/>
      <w:r>
        <w:rPr>
          <w:rFonts w:hint="eastAsia"/>
          <w:rtl/>
        </w:rPr>
        <w:t>מוחמד</w:t>
      </w:r>
      <w:r>
        <w:rPr>
          <w:rtl/>
        </w:rPr>
        <w:t xml:space="preserve"> ברכה (חד"ש-תע"ל):</w:t>
      </w:r>
      <w:bookmarkEnd w:id="580"/>
    </w:p>
    <w:p w14:paraId="68698B17" w14:textId="77777777" w:rsidR="00000000" w:rsidRDefault="00540457">
      <w:pPr>
        <w:pStyle w:val="a0"/>
        <w:rPr>
          <w:rFonts w:hint="cs"/>
          <w:rtl/>
        </w:rPr>
      </w:pPr>
    </w:p>
    <w:p w14:paraId="3409D6BC" w14:textId="77777777" w:rsidR="00000000" w:rsidRDefault="00540457">
      <w:pPr>
        <w:pStyle w:val="a0"/>
        <w:rPr>
          <w:rFonts w:hint="cs"/>
          <w:rtl/>
        </w:rPr>
      </w:pPr>
      <w:bookmarkStart w:id="581" w:name="FS000000531T03_12_2003_17_17_05"/>
      <w:bookmarkStart w:id="582" w:name="FS000000531T03_12_2003_17_17_19"/>
      <w:bookmarkEnd w:id="581"/>
      <w:bookmarkEnd w:id="582"/>
      <w:r>
        <w:rPr>
          <w:rFonts w:hint="cs"/>
          <w:rtl/>
        </w:rPr>
        <w:t>אדוני היושב-ראש, כנסת נכבדה, ראש הממשלה, אריאל שרון, חושב שאפשר לעבוד על כולם כל הזמן, ואפילו באותן שיטות. הנה רק יצאה לחלל הציבור יוזמת ז'נבה והחלה לצבור מומנטום, מיהר שרון להכריז</w:t>
      </w:r>
      <w:r>
        <w:rPr>
          <w:rFonts w:hint="cs"/>
          <w:rtl/>
        </w:rPr>
        <w:t xml:space="preserve"> שגם לו יוזמה מדינית, עוד אחת מני רבות. </w:t>
      </w:r>
    </w:p>
    <w:p w14:paraId="787FBAEB" w14:textId="77777777" w:rsidR="00000000" w:rsidRDefault="00540457">
      <w:pPr>
        <w:pStyle w:val="a0"/>
        <w:rPr>
          <w:rFonts w:hint="cs"/>
          <w:rtl/>
        </w:rPr>
      </w:pPr>
    </w:p>
    <w:p w14:paraId="5732B44B" w14:textId="77777777" w:rsidR="00000000" w:rsidRDefault="00540457">
      <w:pPr>
        <w:pStyle w:val="a0"/>
        <w:rPr>
          <w:rFonts w:hint="cs"/>
          <w:rtl/>
        </w:rPr>
      </w:pPr>
      <w:r>
        <w:rPr>
          <w:rFonts w:hint="cs"/>
          <w:rtl/>
        </w:rPr>
        <w:t>אני רוצה להביא תזכורת קצרה, טלגרפית ממש, על אודות כל יוזמות, תוכניות והצהרות שרון בשנתיים האחרונות. שרון דיבר פעם אחר פעם על הצורך לעשות ויתורים כואבים, בעצם מאז עלה לשלטון בפברואר, מרס 2001. שרון כבר נפרד מבית-אל,</w:t>
      </w:r>
      <w:r>
        <w:rPr>
          <w:rFonts w:hint="cs"/>
          <w:rtl/>
        </w:rPr>
        <w:t xml:space="preserve"> שילה ונופי-בנימין. שרון אף דיבר בגנות הכיבוש. שרון אימץ את מפת הדרכים, ולפניה את תוכנית מיצ'ל, ולפניה את תוכנית טנט. שרון בחן בחיוב את היוזמה המצרית--הירדנית. שרון עוד דיבר על תוכנית מרשל לשיקום השטחים. שרון אמר לאחרונה שצריך לפנות התנחלויות. </w:t>
      </w:r>
    </w:p>
    <w:p w14:paraId="4F3B82E1" w14:textId="77777777" w:rsidR="00000000" w:rsidRDefault="00540457">
      <w:pPr>
        <w:pStyle w:val="a0"/>
        <w:rPr>
          <w:rFonts w:hint="cs"/>
          <w:rtl/>
        </w:rPr>
      </w:pPr>
    </w:p>
    <w:p w14:paraId="3918BF37" w14:textId="77777777" w:rsidR="00000000" w:rsidRDefault="00540457">
      <w:pPr>
        <w:pStyle w:val="a0"/>
        <w:rPr>
          <w:rFonts w:hint="cs"/>
          <w:rtl/>
        </w:rPr>
      </w:pPr>
      <w:r>
        <w:rPr>
          <w:rFonts w:hint="cs"/>
          <w:rtl/>
        </w:rPr>
        <w:t>העשייה המד</w:t>
      </w:r>
      <w:r>
        <w:rPr>
          <w:rFonts w:hint="cs"/>
          <w:rtl/>
        </w:rPr>
        <w:t xml:space="preserve">ינית של ראש הממשלה היא חסרת תקדים בהיקפה. במציאות נמשך הקטל, תעשיית המשטמה וההשפלה, הגזל והנישול, שעובדת שעות נוספות, והכיבוש נמשך במלוא כיעורו. </w:t>
      </w:r>
    </w:p>
    <w:p w14:paraId="056C73C8" w14:textId="77777777" w:rsidR="00000000" w:rsidRDefault="00540457">
      <w:pPr>
        <w:pStyle w:val="a0"/>
        <w:rPr>
          <w:rFonts w:hint="cs"/>
          <w:rtl/>
        </w:rPr>
      </w:pPr>
    </w:p>
    <w:p w14:paraId="2CA2681E" w14:textId="77777777" w:rsidR="00000000" w:rsidRDefault="00540457">
      <w:pPr>
        <w:pStyle w:val="a0"/>
        <w:rPr>
          <w:rFonts w:hint="cs"/>
          <w:rtl/>
        </w:rPr>
      </w:pPr>
      <w:r>
        <w:rPr>
          <w:rFonts w:hint="cs"/>
          <w:rtl/>
        </w:rPr>
        <w:t>מנגנון הסיכול של התוכניות המדיניות שמפעיל שרון כבר ברור. ראשית כול, הוא מאמץ כמעט כל תוכנית כבסיס לדיון. על-פ</w:t>
      </w:r>
      <w:r>
        <w:rPr>
          <w:rFonts w:hint="cs"/>
          <w:rtl/>
        </w:rPr>
        <w:t>י רוב יאמר: כן, אבל נבדוק, נראה, אנחנו נתייחס בחיוב, ואז יציב דרישות עצומות ובלתי סבירות לצד הפלסטיני, וכאן פחות או יותר נופחת כל תוכנית את נשמתה.</w:t>
      </w:r>
    </w:p>
    <w:p w14:paraId="6D812408" w14:textId="77777777" w:rsidR="00000000" w:rsidRDefault="00540457">
      <w:pPr>
        <w:pStyle w:val="a0"/>
        <w:rPr>
          <w:rFonts w:hint="cs"/>
          <w:rtl/>
        </w:rPr>
      </w:pPr>
    </w:p>
    <w:p w14:paraId="0E503EA5" w14:textId="77777777" w:rsidR="00000000" w:rsidRDefault="00540457">
      <w:pPr>
        <w:pStyle w:val="a0"/>
        <w:rPr>
          <w:rFonts w:hint="cs"/>
          <w:rtl/>
        </w:rPr>
      </w:pPr>
      <w:r>
        <w:rPr>
          <w:rFonts w:hint="cs"/>
          <w:rtl/>
        </w:rPr>
        <w:t>רק אתמול היינו עדים להצהרתו היצירתית של שר החוץ בדבר הנכונות של הנשיא הסורי לפתוח במשא-ומתן עם ישראל, באומרו</w:t>
      </w:r>
      <w:r>
        <w:rPr>
          <w:rFonts w:hint="cs"/>
          <w:rtl/>
        </w:rPr>
        <w:t xml:space="preserve">: אם סוריה תזנח את דרך הטרור, אנחנו נהיה מוכנים לעשות שלום. אחר כך הסבירו שזה לא בראש שלהם - הראש של הממשלה - זה לא בסדר העדיפויות שלהם. בסופו של דבר הדברים נאמרים וכל העמים ממשיכים לשלם. </w:t>
      </w:r>
    </w:p>
    <w:p w14:paraId="377FFD9C" w14:textId="77777777" w:rsidR="00000000" w:rsidRDefault="00540457">
      <w:pPr>
        <w:pStyle w:val="a0"/>
        <w:rPr>
          <w:rFonts w:hint="cs"/>
          <w:rtl/>
        </w:rPr>
      </w:pPr>
    </w:p>
    <w:p w14:paraId="44310FF4" w14:textId="77777777" w:rsidR="00000000" w:rsidRDefault="00540457">
      <w:pPr>
        <w:pStyle w:val="a0"/>
        <w:rPr>
          <w:rFonts w:hint="cs"/>
          <w:rtl/>
        </w:rPr>
      </w:pPr>
      <w:r>
        <w:rPr>
          <w:rFonts w:hint="cs"/>
          <w:rtl/>
        </w:rPr>
        <w:t>על רקע חדלונה של הממשלה וסירובה להבין שתש כוחן של התשובות הכוחניות</w:t>
      </w:r>
      <w:r>
        <w:rPr>
          <w:rFonts w:hint="cs"/>
          <w:rtl/>
        </w:rPr>
        <w:t xml:space="preserve">, על רקע תחושת חוסר התוחלת והתכלית, על רקע האווירה הכללית של ייאוש עמוק, שקיעה, גוויעה וניוון, על רקע הדימום ההדדי למוות, על רקע המציאות הטרגית הזאת נוצרה יוזמת ז'נבה. </w:t>
      </w:r>
    </w:p>
    <w:p w14:paraId="293DEC04" w14:textId="77777777" w:rsidR="00000000" w:rsidRDefault="00540457">
      <w:pPr>
        <w:pStyle w:val="a0"/>
        <w:rPr>
          <w:rFonts w:hint="cs"/>
          <w:rtl/>
        </w:rPr>
      </w:pPr>
    </w:p>
    <w:p w14:paraId="47943044" w14:textId="77777777" w:rsidR="00000000" w:rsidRDefault="00540457">
      <w:pPr>
        <w:pStyle w:val="a0"/>
        <w:rPr>
          <w:rFonts w:hint="cs"/>
          <w:rtl/>
        </w:rPr>
      </w:pPr>
      <w:r>
        <w:rPr>
          <w:rFonts w:hint="cs"/>
          <w:rtl/>
        </w:rPr>
        <w:t>יוזמת ז'נבה מבקשת לסמן אופק ולייצר תוחלת מדינית ותקווה לציבורים בשני העמים, שהולכים ומ</w:t>
      </w:r>
      <w:r>
        <w:rPr>
          <w:rFonts w:hint="cs"/>
          <w:rtl/>
        </w:rPr>
        <w:t>אבדים אותה. ז'נבה מבקשת להוכיח שמחול המוות שהטיל את שתי החברות, הישראלית והפלסטינית, לקרשים, יכול, צריך וחייב להיפסק. ז'נבה, במוטיבציה ובמניעים שלה, היא מהלך שכולו חיוניות ומאבק בייאוש. היא ניסיון כן לגעת בכל העצבים החשופים של הסכסוך. ולכן, אפשר להסכים ואפ</w:t>
      </w:r>
      <w:r>
        <w:rPr>
          <w:rFonts w:hint="cs"/>
          <w:rtl/>
        </w:rPr>
        <w:t>שר לא להסכים. אפשר להסכים למהלך כולו או לכמה מסעיפיו. אני עצמי לא יכול לקבל את היוזמה כולה, אבל יוזמת ז'נבה היא מהלך דמוקרטי ראוי. ההתקפות עליה מעידות שבבית הזה ומחוצה לו לא הכול מבינים את מהות הדמוקרטיה. תפקידה של אופוזיציה הוא להציב חלופה, להציג אלטרנטיב</w:t>
      </w:r>
      <w:r>
        <w:rPr>
          <w:rFonts w:hint="cs"/>
          <w:rtl/>
        </w:rPr>
        <w:t>ה, להוכיח את הממשלה על דרכה - - -</w:t>
      </w:r>
    </w:p>
    <w:p w14:paraId="1B0C803D" w14:textId="77777777" w:rsidR="00000000" w:rsidRDefault="00540457">
      <w:pPr>
        <w:pStyle w:val="a0"/>
        <w:ind w:firstLine="0"/>
        <w:rPr>
          <w:rFonts w:hint="cs"/>
          <w:rtl/>
        </w:rPr>
      </w:pPr>
    </w:p>
    <w:p w14:paraId="49A06E57" w14:textId="77777777" w:rsidR="00000000" w:rsidRDefault="00540457">
      <w:pPr>
        <w:pStyle w:val="af1"/>
        <w:rPr>
          <w:rtl/>
        </w:rPr>
      </w:pPr>
      <w:r>
        <w:rPr>
          <w:rtl/>
        </w:rPr>
        <w:t>היו"ר משה כחלון:</w:t>
      </w:r>
    </w:p>
    <w:p w14:paraId="2AB5D2B4" w14:textId="77777777" w:rsidR="00000000" w:rsidRDefault="00540457">
      <w:pPr>
        <w:pStyle w:val="a0"/>
        <w:rPr>
          <w:rtl/>
        </w:rPr>
      </w:pPr>
    </w:p>
    <w:p w14:paraId="1C6107BA" w14:textId="77777777" w:rsidR="00000000" w:rsidRDefault="00540457">
      <w:pPr>
        <w:pStyle w:val="a0"/>
        <w:rPr>
          <w:rFonts w:hint="cs"/>
          <w:rtl/>
        </w:rPr>
      </w:pPr>
      <w:r>
        <w:rPr>
          <w:rFonts w:hint="cs"/>
          <w:rtl/>
        </w:rPr>
        <w:t>אני מבקש לסיים. ממש לקפוץ לשורה האחרונה.</w:t>
      </w:r>
    </w:p>
    <w:p w14:paraId="51723739" w14:textId="77777777" w:rsidR="00000000" w:rsidRDefault="00540457">
      <w:pPr>
        <w:pStyle w:val="a0"/>
        <w:ind w:firstLine="0"/>
        <w:rPr>
          <w:rFonts w:hint="cs"/>
          <w:rtl/>
        </w:rPr>
      </w:pPr>
    </w:p>
    <w:p w14:paraId="25BD5894" w14:textId="77777777" w:rsidR="00000000" w:rsidRDefault="00540457">
      <w:pPr>
        <w:pStyle w:val="-"/>
        <w:rPr>
          <w:rtl/>
        </w:rPr>
      </w:pPr>
      <w:bookmarkStart w:id="583" w:name="FS000000540T03_12_2003_18_22_18C"/>
      <w:bookmarkEnd w:id="583"/>
      <w:r>
        <w:rPr>
          <w:rtl/>
        </w:rPr>
        <w:t>מוחמד ברכה (חד"ש-תע"ל):</w:t>
      </w:r>
    </w:p>
    <w:p w14:paraId="6BFBFB8E" w14:textId="77777777" w:rsidR="00000000" w:rsidRDefault="00540457">
      <w:pPr>
        <w:pStyle w:val="a0"/>
        <w:rPr>
          <w:rtl/>
        </w:rPr>
      </w:pPr>
    </w:p>
    <w:p w14:paraId="3CEE75F7" w14:textId="77777777" w:rsidR="00000000" w:rsidRDefault="00540457">
      <w:pPr>
        <w:pStyle w:val="a0"/>
        <w:rPr>
          <w:rFonts w:hint="cs"/>
          <w:rtl/>
        </w:rPr>
      </w:pPr>
      <w:r>
        <w:rPr>
          <w:rFonts w:hint="cs"/>
          <w:rtl/>
        </w:rPr>
        <w:t xml:space="preserve">אני בשורה האחרונה. יש חוגים בימין שלא למדו דבר ולא שכחו דבר. דפוסי חשיבתם ודרך התבטאותם נותרו כשהיו. זה לא מקרה שמנהיג המפלגה הפאשיסטית </w:t>
      </w:r>
      <w:r>
        <w:rPr>
          <w:rFonts w:hint="cs"/>
          <w:rtl/>
        </w:rPr>
        <w:t>האיטלקית התקבל כאן בכבוד. כנראה יש לו הרבה שותפים לדרך. תודה רבה, אדוני.</w:t>
      </w:r>
    </w:p>
    <w:p w14:paraId="2330567B" w14:textId="77777777" w:rsidR="00000000" w:rsidRDefault="00540457">
      <w:pPr>
        <w:pStyle w:val="a0"/>
        <w:ind w:firstLine="0"/>
        <w:rPr>
          <w:rFonts w:hint="cs"/>
          <w:rtl/>
        </w:rPr>
      </w:pPr>
    </w:p>
    <w:p w14:paraId="107266AE" w14:textId="77777777" w:rsidR="00000000" w:rsidRDefault="00540457">
      <w:pPr>
        <w:pStyle w:val="af1"/>
        <w:rPr>
          <w:rtl/>
        </w:rPr>
      </w:pPr>
      <w:r>
        <w:rPr>
          <w:rtl/>
        </w:rPr>
        <w:t>היו"ר משה כחלון:</w:t>
      </w:r>
    </w:p>
    <w:p w14:paraId="0FD9EB51" w14:textId="77777777" w:rsidR="00000000" w:rsidRDefault="00540457">
      <w:pPr>
        <w:pStyle w:val="a0"/>
        <w:rPr>
          <w:rtl/>
        </w:rPr>
      </w:pPr>
    </w:p>
    <w:p w14:paraId="36254E8E" w14:textId="77777777" w:rsidR="00000000" w:rsidRDefault="00540457">
      <w:pPr>
        <w:pStyle w:val="a0"/>
        <w:rPr>
          <w:rFonts w:hint="cs"/>
          <w:rtl/>
        </w:rPr>
      </w:pPr>
      <w:r>
        <w:rPr>
          <w:rFonts w:hint="cs"/>
          <w:rtl/>
        </w:rPr>
        <w:t>תודה רבה. חברת הכנסת זהבה גלאון, בבקשה. אחריה - חבר הכנסת נסים זאב, אם יהיה.</w:t>
      </w:r>
    </w:p>
    <w:p w14:paraId="5043660A" w14:textId="77777777" w:rsidR="00000000" w:rsidRDefault="00540457">
      <w:pPr>
        <w:pStyle w:val="a0"/>
        <w:rPr>
          <w:rFonts w:hint="cs"/>
          <w:rtl/>
        </w:rPr>
      </w:pPr>
    </w:p>
    <w:p w14:paraId="44AE8046" w14:textId="77777777" w:rsidR="00000000" w:rsidRDefault="00540457">
      <w:pPr>
        <w:pStyle w:val="a"/>
        <w:rPr>
          <w:rtl/>
        </w:rPr>
      </w:pPr>
      <w:bookmarkStart w:id="584" w:name="FS000000504T03_12_2003_17_37_53"/>
      <w:bookmarkStart w:id="585" w:name="_Toc59448103"/>
      <w:bookmarkEnd w:id="584"/>
      <w:r>
        <w:rPr>
          <w:rtl/>
        </w:rPr>
        <w:t>זהבה גלאון (מרצ):</w:t>
      </w:r>
      <w:bookmarkEnd w:id="585"/>
    </w:p>
    <w:p w14:paraId="757BD3D2" w14:textId="77777777" w:rsidR="00000000" w:rsidRDefault="00540457">
      <w:pPr>
        <w:pStyle w:val="a0"/>
        <w:rPr>
          <w:rFonts w:hint="cs"/>
          <w:rtl/>
        </w:rPr>
      </w:pPr>
    </w:p>
    <w:p w14:paraId="2A7A09B0" w14:textId="77777777" w:rsidR="00000000" w:rsidRDefault="00540457">
      <w:pPr>
        <w:pStyle w:val="a0"/>
        <w:rPr>
          <w:rFonts w:hint="cs"/>
          <w:rtl/>
        </w:rPr>
      </w:pPr>
      <w:r>
        <w:rPr>
          <w:rFonts w:hint="cs"/>
          <w:rtl/>
        </w:rPr>
        <w:t>התבלבלו לי הדפים.</w:t>
      </w:r>
    </w:p>
    <w:p w14:paraId="26D27C15" w14:textId="77777777" w:rsidR="00000000" w:rsidRDefault="00540457">
      <w:pPr>
        <w:pStyle w:val="a0"/>
        <w:rPr>
          <w:rFonts w:hint="cs"/>
          <w:rtl/>
        </w:rPr>
      </w:pPr>
    </w:p>
    <w:p w14:paraId="73EEEE9E" w14:textId="77777777" w:rsidR="00000000" w:rsidRDefault="00540457">
      <w:pPr>
        <w:pStyle w:val="af1"/>
        <w:rPr>
          <w:rtl/>
        </w:rPr>
      </w:pPr>
      <w:r>
        <w:rPr>
          <w:rtl/>
        </w:rPr>
        <w:t>היו"ר משה כחלון:</w:t>
      </w:r>
    </w:p>
    <w:p w14:paraId="30451E0F" w14:textId="77777777" w:rsidR="00000000" w:rsidRDefault="00540457">
      <w:pPr>
        <w:pStyle w:val="a0"/>
        <w:rPr>
          <w:rtl/>
        </w:rPr>
      </w:pPr>
    </w:p>
    <w:p w14:paraId="669EE643" w14:textId="77777777" w:rsidR="00000000" w:rsidRDefault="00540457">
      <w:pPr>
        <w:pStyle w:val="a0"/>
        <w:rPr>
          <w:rFonts w:hint="cs"/>
          <w:rtl/>
        </w:rPr>
      </w:pPr>
      <w:r>
        <w:rPr>
          <w:rFonts w:hint="cs"/>
          <w:rtl/>
        </w:rPr>
        <w:t>את יכולה כבר להגיד בעל-פה, מהנ</w:t>
      </w:r>
      <w:r>
        <w:rPr>
          <w:rFonts w:hint="cs"/>
          <w:rtl/>
        </w:rPr>
        <w:t>יסיון שלך.</w:t>
      </w:r>
    </w:p>
    <w:p w14:paraId="78F476BF" w14:textId="77777777" w:rsidR="00000000" w:rsidRDefault="00540457">
      <w:pPr>
        <w:pStyle w:val="a0"/>
        <w:rPr>
          <w:rFonts w:hint="cs"/>
          <w:rtl/>
        </w:rPr>
      </w:pPr>
    </w:p>
    <w:p w14:paraId="557C787E" w14:textId="77777777" w:rsidR="00000000" w:rsidRDefault="00540457">
      <w:pPr>
        <w:pStyle w:val="-"/>
        <w:rPr>
          <w:rtl/>
        </w:rPr>
      </w:pPr>
      <w:bookmarkStart w:id="586" w:name="FS000000504T03_12_2003_17_38_59C"/>
      <w:bookmarkEnd w:id="586"/>
      <w:r>
        <w:rPr>
          <w:rtl/>
        </w:rPr>
        <w:t>זהבה גלאון (מרצ):</w:t>
      </w:r>
    </w:p>
    <w:p w14:paraId="23276466" w14:textId="77777777" w:rsidR="00000000" w:rsidRDefault="00540457">
      <w:pPr>
        <w:pStyle w:val="a0"/>
        <w:rPr>
          <w:rtl/>
        </w:rPr>
      </w:pPr>
    </w:p>
    <w:p w14:paraId="394362BD" w14:textId="77777777" w:rsidR="00000000" w:rsidRDefault="00540457">
      <w:pPr>
        <w:pStyle w:val="a0"/>
        <w:rPr>
          <w:rFonts w:hint="cs"/>
          <w:rtl/>
        </w:rPr>
      </w:pPr>
      <w:r>
        <w:rPr>
          <w:rFonts w:hint="cs"/>
          <w:rtl/>
        </w:rPr>
        <w:t xml:space="preserve">אדוני היושב-ראש, אדוני השר, חברי חברי הכנסת, יוזמת ז'נבה באה להציע לשני העמים מתווה כולל להסדר קבע. יוזמת ז'נבה גרמה לפרץ של יוזמות. פתאום אנחנו רואים שכל אדם שני - - - </w:t>
      </w:r>
    </w:p>
    <w:p w14:paraId="692FC3A6" w14:textId="77777777" w:rsidR="00000000" w:rsidRDefault="00540457">
      <w:pPr>
        <w:pStyle w:val="a0"/>
        <w:rPr>
          <w:rFonts w:hint="cs"/>
          <w:rtl/>
        </w:rPr>
      </w:pPr>
    </w:p>
    <w:p w14:paraId="6871B316" w14:textId="77777777" w:rsidR="00000000" w:rsidRDefault="00540457">
      <w:pPr>
        <w:pStyle w:val="a0"/>
        <w:rPr>
          <w:rFonts w:hint="cs"/>
          <w:rtl/>
        </w:rPr>
      </w:pPr>
      <w:r>
        <w:rPr>
          <w:rFonts w:hint="cs"/>
          <w:rtl/>
        </w:rPr>
        <w:t>נכנס עכשיו למליאה חבר הכנסת עמרי שרון, שהיה בלונדון, ו</w:t>
      </w:r>
      <w:r>
        <w:rPr>
          <w:rFonts w:hint="cs"/>
          <w:rtl/>
        </w:rPr>
        <w:t>חברי כנסת אחרים מצאו את עצמם במדריד, ומי יכול כבר לעקוב אחרי כל המסלולים של הנסיעות של כל חברי הכנסת. למה אני מציינת זאת?</w:t>
      </w:r>
    </w:p>
    <w:p w14:paraId="6CF02F87" w14:textId="77777777" w:rsidR="00000000" w:rsidRDefault="00540457">
      <w:pPr>
        <w:pStyle w:val="a0"/>
        <w:rPr>
          <w:rFonts w:hint="cs"/>
          <w:rtl/>
        </w:rPr>
      </w:pPr>
    </w:p>
    <w:p w14:paraId="555C3465" w14:textId="77777777" w:rsidR="00000000" w:rsidRDefault="00540457">
      <w:pPr>
        <w:pStyle w:val="af0"/>
        <w:rPr>
          <w:rtl/>
        </w:rPr>
      </w:pPr>
      <w:r>
        <w:rPr>
          <w:rtl/>
        </w:rPr>
        <w:t>עמרי שרון (הליכוד):</w:t>
      </w:r>
    </w:p>
    <w:p w14:paraId="4D52E553" w14:textId="77777777" w:rsidR="00000000" w:rsidRDefault="00540457">
      <w:pPr>
        <w:pStyle w:val="a0"/>
        <w:rPr>
          <w:rtl/>
        </w:rPr>
      </w:pPr>
    </w:p>
    <w:p w14:paraId="00348ACE" w14:textId="77777777" w:rsidR="00000000" w:rsidRDefault="00540457">
      <w:pPr>
        <w:pStyle w:val="a0"/>
        <w:rPr>
          <w:rFonts w:hint="cs"/>
          <w:rtl/>
        </w:rPr>
      </w:pPr>
      <w:r>
        <w:rPr>
          <w:rFonts w:hint="cs"/>
          <w:rtl/>
        </w:rPr>
        <w:t>אני שמח שאת חושבת שכל דבר בעולם קשור בדיוק ב-</w:t>
      </w:r>
      <w:r>
        <w:t>timing</w:t>
      </w:r>
      <w:r>
        <w:rPr>
          <w:rFonts w:hint="cs"/>
          <w:rtl/>
        </w:rPr>
        <w:t xml:space="preserve"> של הנסיעה.</w:t>
      </w:r>
    </w:p>
    <w:p w14:paraId="7ABDB8A7" w14:textId="77777777" w:rsidR="00000000" w:rsidRDefault="00540457">
      <w:pPr>
        <w:pStyle w:val="a0"/>
        <w:rPr>
          <w:rFonts w:hint="cs"/>
          <w:rtl/>
        </w:rPr>
      </w:pPr>
    </w:p>
    <w:p w14:paraId="5B61EB3C" w14:textId="77777777" w:rsidR="00000000" w:rsidRDefault="00540457">
      <w:pPr>
        <w:pStyle w:val="-"/>
        <w:rPr>
          <w:rtl/>
        </w:rPr>
      </w:pPr>
      <w:r>
        <w:rPr>
          <w:rFonts w:hint="eastAsia"/>
          <w:rtl/>
        </w:rPr>
        <w:t>זהבה</w:t>
      </w:r>
      <w:r>
        <w:rPr>
          <w:rtl/>
        </w:rPr>
        <w:t xml:space="preserve"> גלאון (מרצ):</w:t>
      </w:r>
    </w:p>
    <w:p w14:paraId="568A3BBB" w14:textId="77777777" w:rsidR="00000000" w:rsidRDefault="00540457">
      <w:pPr>
        <w:pStyle w:val="a0"/>
        <w:rPr>
          <w:rFonts w:hint="cs"/>
          <w:rtl/>
        </w:rPr>
      </w:pPr>
    </w:p>
    <w:p w14:paraId="10225419" w14:textId="77777777" w:rsidR="00000000" w:rsidRDefault="00540457">
      <w:pPr>
        <w:pStyle w:val="a0"/>
        <w:rPr>
          <w:rFonts w:hint="cs"/>
          <w:rtl/>
        </w:rPr>
      </w:pPr>
      <w:r>
        <w:rPr>
          <w:rFonts w:hint="cs"/>
          <w:rtl/>
        </w:rPr>
        <w:t>לא?</w:t>
      </w:r>
    </w:p>
    <w:p w14:paraId="1000EA6C" w14:textId="77777777" w:rsidR="00000000" w:rsidRDefault="00540457">
      <w:pPr>
        <w:pStyle w:val="a0"/>
        <w:rPr>
          <w:rFonts w:hint="cs"/>
          <w:rtl/>
        </w:rPr>
      </w:pPr>
    </w:p>
    <w:p w14:paraId="0E2DF293" w14:textId="77777777" w:rsidR="00000000" w:rsidRDefault="00540457">
      <w:pPr>
        <w:pStyle w:val="af0"/>
        <w:rPr>
          <w:rtl/>
        </w:rPr>
      </w:pPr>
      <w:r>
        <w:rPr>
          <w:rFonts w:hint="eastAsia"/>
          <w:rtl/>
        </w:rPr>
        <w:t>עמרי</w:t>
      </w:r>
      <w:r>
        <w:rPr>
          <w:rtl/>
        </w:rPr>
        <w:t xml:space="preserve"> שרון (הליכוד):</w:t>
      </w:r>
    </w:p>
    <w:p w14:paraId="13BFB3DE" w14:textId="77777777" w:rsidR="00000000" w:rsidRDefault="00540457">
      <w:pPr>
        <w:pStyle w:val="a0"/>
        <w:rPr>
          <w:rFonts w:hint="cs"/>
          <w:rtl/>
        </w:rPr>
      </w:pPr>
    </w:p>
    <w:p w14:paraId="3C64038C" w14:textId="77777777" w:rsidR="00000000" w:rsidRDefault="00540457">
      <w:pPr>
        <w:pStyle w:val="a0"/>
        <w:rPr>
          <w:rFonts w:hint="cs"/>
          <w:rtl/>
        </w:rPr>
      </w:pPr>
      <w:r>
        <w:rPr>
          <w:rFonts w:hint="cs"/>
          <w:rtl/>
        </w:rPr>
        <w:t xml:space="preserve">יש </w:t>
      </w:r>
      <w:r>
        <w:rPr>
          <w:rFonts w:hint="cs"/>
          <w:rtl/>
        </w:rPr>
        <w:t>דברים שיכולים היום להיקבע מראש - - -</w:t>
      </w:r>
    </w:p>
    <w:p w14:paraId="63E8D8AA" w14:textId="77777777" w:rsidR="00000000" w:rsidRDefault="00540457">
      <w:pPr>
        <w:pStyle w:val="a0"/>
        <w:rPr>
          <w:rFonts w:hint="cs"/>
          <w:rtl/>
        </w:rPr>
      </w:pPr>
    </w:p>
    <w:p w14:paraId="76CCE48C" w14:textId="77777777" w:rsidR="00000000" w:rsidRDefault="00540457">
      <w:pPr>
        <w:pStyle w:val="-"/>
        <w:rPr>
          <w:rtl/>
        </w:rPr>
      </w:pPr>
      <w:bookmarkStart w:id="587" w:name="FS000000504T03_12_2003_17_38_01C"/>
      <w:bookmarkEnd w:id="587"/>
      <w:r>
        <w:rPr>
          <w:rtl/>
        </w:rPr>
        <w:t>זהבה גלאון (מרצ):</w:t>
      </w:r>
    </w:p>
    <w:p w14:paraId="2D68B331" w14:textId="77777777" w:rsidR="00000000" w:rsidRDefault="00540457">
      <w:pPr>
        <w:pStyle w:val="a0"/>
        <w:rPr>
          <w:rFonts w:hint="cs"/>
          <w:rtl/>
        </w:rPr>
      </w:pPr>
    </w:p>
    <w:p w14:paraId="24AF1AAC" w14:textId="77777777" w:rsidR="00000000" w:rsidRDefault="00540457">
      <w:pPr>
        <w:pStyle w:val="a0"/>
        <w:rPr>
          <w:rFonts w:hint="cs"/>
          <w:rtl/>
        </w:rPr>
      </w:pPr>
      <w:r>
        <w:rPr>
          <w:rFonts w:hint="cs"/>
          <w:rtl/>
        </w:rPr>
        <w:t>לא.</w:t>
      </w:r>
    </w:p>
    <w:p w14:paraId="6C9EF0FA" w14:textId="77777777" w:rsidR="00000000" w:rsidRDefault="00540457">
      <w:pPr>
        <w:pStyle w:val="a0"/>
        <w:rPr>
          <w:rFonts w:hint="cs"/>
          <w:rtl/>
        </w:rPr>
      </w:pPr>
    </w:p>
    <w:p w14:paraId="288FA560" w14:textId="77777777" w:rsidR="00000000" w:rsidRDefault="00540457">
      <w:pPr>
        <w:pStyle w:val="af0"/>
        <w:rPr>
          <w:rtl/>
        </w:rPr>
      </w:pPr>
      <w:r>
        <w:rPr>
          <w:rFonts w:hint="eastAsia"/>
          <w:rtl/>
        </w:rPr>
        <w:t>עמרי</w:t>
      </w:r>
      <w:r>
        <w:rPr>
          <w:rtl/>
        </w:rPr>
        <w:t xml:space="preserve"> שרון (הליכוד):</w:t>
      </w:r>
    </w:p>
    <w:p w14:paraId="29C825C6" w14:textId="77777777" w:rsidR="00000000" w:rsidRDefault="00540457">
      <w:pPr>
        <w:pStyle w:val="a0"/>
        <w:rPr>
          <w:rFonts w:hint="cs"/>
          <w:rtl/>
        </w:rPr>
      </w:pPr>
    </w:p>
    <w:p w14:paraId="7E5DE4DB" w14:textId="77777777" w:rsidR="00000000" w:rsidRDefault="00540457">
      <w:pPr>
        <w:pStyle w:val="a0"/>
        <w:rPr>
          <w:rFonts w:hint="cs"/>
          <w:rtl/>
        </w:rPr>
      </w:pPr>
      <w:r>
        <w:rPr>
          <w:rFonts w:hint="cs"/>
          <w:rtl/>
        </w:rPr>
        <w:t>- - - העניין הזה.</w:t>
      </w:r>
    </w:p>
    <w:p w14:paraId="7321B425" w14:textId="77777777" w:rsidR="00000000" w:rsidRDefault="00540457">
      <w:pPr>
        <w:pStyle w:val="a0"/>
        <w:rPr>
          <w:rFonts w:hint="cs"/>
          <w:rtl/>
        </w:rPr>
      </w:pPr>
    </w:p>
    <w:p w14:paraId="6F08E2C1" w14:textId="77777777" w:rsidR="00000000" w:rsidRDefault="00540457">
      <w:pPr>
        <w:pStyle w:val="af0"/>
        <w:rPr>
          <w:rtl/>
        </w:rPr>
      </w:pPr>
      <w:r>
        <w:rPr>
          <w:rFonts w:hint="eastAsia"/>
          <w:rtl/>
        </w:rPr>
        <w:t>זהבה</w:t>
      </w:r>
      <w:r>
        <w:rPr>
          <w:rtl/>
        </w:rPr>
        <w:t xml:space="preserve"> גלאון (מרצ):</w:t>
      </w:r>
    </w:p>
    <w:p w14:paraId="42EFF4EF" w14:textId="77777777" w:rsidR="00000000" w:rsidRDefault="00540457">
      <w:pPr>
        <w:pStyle w:val="a0"/>
        <w:rPr>
          <w:rFonts w:hint="cs"/>
          <w:rtl/>
        </w:rPr>
      </w:pPr>
    </w:p>
    <w:p w14:paraId="0A94412E" w14:textId="77777777" w:rsidR="00000000" w:rsidRDefault="00540457">
      <w:pPr>
        <w:pStyle w:val="a0"/>
        <w:rPr>
          <w:rtl/>
        </w:rPr>
      </w:pPr>
      <w:r>
        <w:rPr>
          <w:rFonts w:hint="cs"/>
          <w:rtl/>
        </w:rPr>
        <w:t>לא?</w:t>
      </w:r>
    </w:p>
    <w:p w14:paraId="749538B5" w14:textId="77777777" w:rsidR="00000000" w:rsidRDefault="00540457">
      <w:pPr>
        <w:pStyle w:val="af0"/>
        <w:rPr>
          <w:rtl/>
        </w:rPr>
      </w:pPr>
    </w:p>
    <w:p w14:paraId="1BAD5E09" w14:textId="77777777" w:rsidR="00000000" w:rsidRDefault="00540457">
      <w:pPr>
        <w:pStyle w:val="af0"/>
        <w:rPr>
          <w:rtl/>
        </w:rPr>
      </w:pPr>
      <w:r>
        <w:rPr>
          <w:rtl/>
        </w:rPr>
        <w:t>עמרי שרון (הליכוד):</w:t>
      </w:r>
    </w:p>
    <w:p w14:paraId="64FD307F" w14:textId="77777777" w:rsidR="00000000" w:rsidRDefault="00540457">
      <w:pPr>
        <w:pStyle w:val="a0"/>
        <w:rPr>
          <w:rFonts w:hint="cs"/>
          <w:rtl/>
        </w:rPr>
      </w:pPr>
    </w:p>
    <w:p w14:paraId="603A5EF0" w14:textId="77777777" w:rsidR="00000000" w:rsidRDefault="00540457">
      <w:pPr>
        <w:pStyle w:val="a0"/>
        <w:rPr>
          <w:rFonts w:hint="cs"/>
          <w:rtl/>
        </w:rPr>
      </w:pPr>
      <w:r>
        <w:rPr>
          <w:rFonts w:hint="cs"/>
          <w:rtl/>
        </w:rPr>
        <w:t>- - -</w:t>
      </w:r>
    </w:p>
    <w:p w14:paraId="3A58FF1F" w14:textId="77777777" w:rsidR="00000000" w:rsidRDefault="00540457">
      <w:pPr>
        <w:pStyle w:val="a0"/>
        <w:rPr>
          <w:rFonts w:hint="cs"/>
          <w:rtl/>
        </w:rPr>
      </w:pPr>
    </w:p>
    <w:p w14:paraId="03400B40" w14:textId="77777777" w:rsidR="00000000" w:rsidRDefault="00540457">
      <w:pPr>
        <w:pStyle w:val="af0"/>
        <w:rPr>
          <w:rtl/>
        </w:rPr>
      </w:pPr>
      <w:r>
        <w:rPr>
          <w:rFonts w:hint="eastAsia"/>
          <w:rtl/>
        </w:rPr>
        <w:t>רן</w:t>
      </w:r>
      <w:r>
        <w:rPr>
          <w:rtl/>
        </w:rPr>
        <w:t xml:space="preserve"> כהן (מרצ):</w:t>
      </w:r>
    </w:p>
    <w:p w14:paraId="4AFC5890" w14:textId="77777777" w:rsidR="00000000" w:rsidRDefault="00540457">
      <w:pPr>
        <w:pStyle w:val="a0"/>
        <w:rPr>
          <w:rFonts w:hint="cs"/>
          <w:rtl/>
        </w:rPr>
      </w:pPr>
    </w:p>
    <w:p w14:paraId="4DDE5CA3" w14:textId="77777777" w:rsidR="00000000" w:rsidRDefault="00540457">
      <w:pPr>
        <w:pStyle w:val="a0"/>
        <w:rPr>
          <w:rFonts w:hint="cs"/>
          <w:rtl/>
        </w:rPr>
      </w:pPr>
      <w:r>
        <w:rPr>
          <w:rFonts w:hint="cs"/>
          <w:rtl/>
        </w:rPr>
        <w:t>זה בסדר גמור. תמשיך.</w:t>
      </w:r>
    </w:p>
    <w:p w14:paraId="6694BF44" w14:textId="77777777" w:rsidR="00000000" w:rsidRDefault="00540457">
      <w:pPr>
        <w:pStyle w:val="a0"/>
        <w:rPr>
          <w:rFonts w:hint="cs"/>
          <w:rtl/>
        </w:rPr>
      </w:pPr>
    </w:p>
    <w:p w14:paraId="737A7CAD" w14:textId="77777777" w:rsidR="00000000" w:rsidRDefault="00540457">
      <w:pPr>
        <w:pStyle w:val="-"/>
        <w:rPr>
          <w:rtl/>
        </w:rPr>
      </w:pPr>
      <w:bookmarkStart w:id="588" w:name="FS000000504T03_12_2003_17_38_02C"/>
      <w:bookmarkEnd w:id="588"/>
      <w:r>
        <w:rPr>
          <w:rtl/>
        </w:rPr>
        <w:t>זהבה גלאון (מרצ):</w:t>
      </w:r>
    </w:p>
    <w:p w14:paraId="3D0DE50B" w14:textId="77777777" w:rsidR="00000000" w:rsidRDefault="00540457">
      <w:pPr>
        <w:pStyle w:val="a0"/>
        <w:rPr>
          <w:rtl/>
        </w:rPr>
      </w:pPr>
    </w:p>
    <w:p w14:paraId="5918BBEC" w14:textId="77777777" w:rsidR="00000000" w:rsidRDefault="00540457">
      <w:pPr>
        <w:pStyle w:val="a0"/>
        <w:rPr>
          <w:rFonts w:hint="cs"/>
          <w:rtl/>
        </w:rPr>
      </w:pPr>
      <w:r>
        <w:rPr>
          <w:rFonts w:hint="cs"/>
          <w:rtl/>
        </w:rPr>
        <w:t>אדוני היושב-ראש, חבר הכנסת שרון, אני מודה שאתה</w:t>
      </w:r>
      <w:r>
        <w:rPr>
          <w:rFonts w:hint="cs"/>
          <w:rtl/>
        </w:rPr>
        <w:t xml:space="preserve"> די מפתיע אותי. לחשוב שחשבת שצריך להיפגש עם פלסטינים טרום הסכם ז'נבה? ימות המשיח. אולי בכלל נהיה עדים כאן למשהו שקורה, למשהו שזז, שלא רק נוסעים ללונדון הלוך-חזור, אלא שמשהו זז.</w:t>
      </w:r>
    </w:p>
    <w:p w14:paraId="24EE4047" w14:textId="77777777" w:rsidR="00000000" w:rsidRDefault="00540457">
      <w:pPr>
        <w:pStyle w:val="a0"/>
        <w:rPr>
          <w:rFonts w:hint="cs"/>
          <w:rtl/>
        </w:rPr>
      </w:pPr>
    </w:p>
    <w:p w14:paraId="63249AB7" w14:textId="77777777" w:rsidR="00000000" w:rsidRDefault="00540457">
      <w:pPr>
        <w:pStyle w:val="af0"/>
        <w:rPr>
          <w:rtl/>
        </w:rPr>
      </w:pPr>
      <w:r>
        <w:rPr>
          <w:rFonts w:hint="eastAsia"/>
          <w:rtl/>
        </w:rPr>
        <w:t>עמרי</w:t>
      </w:r>
      <w:r>
        <w:rPr>
          <w:rtl/>
        </w:rPr>
        <w:t xml:space="preserve"> שרון (הליכוד):</w:t>
      </w:r>
    </w:p>
    <w:p w14:paraId="0E503DCB" w14:textId="77777777" w:rsidR="00000000" w:rsidRDefault="00540457">
      <w:pPr>
        <w:pStyle w:val="a0"/>
        <w:rPr>
          <w:rFonts w:hint="cs"/>
          <w:rtl/>
        </w:rPr>
      </w:pPr>
    </w:p>
    <w:p w14:paraId="375F4A05" w14:textId="77777777" w:rsidR="00000000" w:rsidRDefault="00540457">
      <w:pPr>
        <w:pStyle w:val="a0"/>
        <w:rPr>
          <w:rFonts w:hint="cs"/>
          <w:rtl/>
        </w:rPr>
      </w:pPr>
      <w:r>
        <w:rPr>
          <w:rFonts w:hint="cs"/>
          <w:rtl/>
        </w:rPr>
        <w:t>כשלא מגישים עתירות לבג"ץ מהמפלגה שלך בעניין הזה, היו גם י</w:t>
      </w:r>
      <w:r>
        <w:rPr>
          <w:rFonts w:hint="cs"/>
          <w:rtl/>
        </w:rPr>
        <w:t>ותר קודם.</w:t>
      </w:r>
    </w:p>
    <w:p w14:paraId="5DA78146" w14:textId="77777777" w:rsidR="00000000" w:rsidRDefault="00540457">
      <w:pPr>
        <w:pStyle w:val="a0"/>
        <w:rPr>
          <w:rFonts w:hint="cs"/>
          <w:rtl/>
        </w:rPr>
      </w:pPr>
    </w:p>
    <w:p w14:paraId="7E174400" w14:textId="77777777" w:rsidR="00000000" w:rsidRDefault="00540457">
      <w:pPr>
        <w:pStyle w:val="-"/>
        <w:rPr>
          <w:rtl/>
        </w:rPr>
      </w:pPr>
      <w:bookmarkStart w:id="589" w:name="FS000000504T03_12_2003_17_38_03C"/>
      <w:bookmarkEnd w:id="589"/>
      <w:r>
        <w:rPr>
          <w:rtl/>
        </w:rPr>
        <w:t>זהבה גלאון (מרצ):</w:t>
      </w:r>
    </w:p>
    <w:p w14:paraId="5D98B194" w14:textId="77777777" w:rsidR="00000000" w:rsidRDefault="00540457">
      <w:pPr>
        <w:pStyle w:val="a0"/>
        <w:rPr>
          <w:rtl/>
        </w:rPr>
      </w:pPr>
    </w:p>
    <w:p w14:paraId="45E16517" w14:textId="77777777" w:rsidR="00000000" w:rsidRDefault="00540457">
      <w:pPr>
        <w:pStyle w:val="a0"/>
        <w:rPr>
          <w:rFonts w:hint="cs"/>
          <w:rtl/>
        </w:rPr>
      </w:pPr>
      <w:r>
        <w:rPr>
          <w:rFonts w:hint="cs"/>
          <w:rtl/>
        </w:rPr>
        <w:t>נקודה טובה.</w:t>
      </w:r>
    </w:p>
    <w:p w14:paraId="72EFF387" w14:textId="77777777" w:rsidR="00000000" w:rsidRDefault="00540457">
      <w:pPr>
        <w:pStyle w:val="a0"/>
        <w:rPr>
          <w:rFonts w:hint="cs"/>
          <w:rtl/>
        </w:rPr>
      </w:pPr>
    </w:p>
    <w:p w14:paraId="7A5E6984" w14:textId="77777777" w:rsidR="00000000" w:rsidRDefault="00540457">
      <w:pPr>
        <w:pStyle w:val="af0"/>
        <w:rPr>
          <w:rtl/>
        </w:rPr>
      </w:pPr>
      <w:r>
        <w:rPr>
          <w:rFonts w:hint="eastAsia"/>
          <w:rtl/>
        </w:rPr>
        <w:t>עמרי</w:t>
      </w:r>
      <w:r>
        <w:rPr>
          <w:rtl/>
        </w:rPr>
        <w:t xml:space="preserve"> שרון (הליכוד):</w:t>
      </w:r>
    </w:p>
    <w:p w14:paraId="1302E750" w14:textId="77777777" w:rsidR="00000000" w:rsidRDefault="00540457">
      <w:pPr>
        <w:pStyle w:val="a0"/>
        <w:rPr>
          <w:rFonts w:hint="cs"/>
          <w:rtl/>
        </w:rPr>
      </w:pPr>
    </w:p>
    <w:p w14:paraId="7170B35D" w14:textId="77777777" w:rsidR="00000000" w:rsidRDefault="00540457">
      <w:pPr>
        <w:pStyle w:val="a0"/>
        <w:rPr>
          <w:rFonts w:hint="cs"/>
          <w:rtl/>
        </w:rPr>
      </w:pPr>
      <w:r>
        <w:rPr>
          <w:rFonts w:hint="cs"/>
          <w:rtl/>
        </w:rPr>
        <w:t>זה לא שאני מבטיח שזה היה פותר את כל הבעיות בעולם, אבל זה היה עושה משהו בכל זאת.</w:t>
      </w:r>
    </w:p>
    <w:p w14:paraId="0B9DE5AF" w14:textId="77777777" w:rsidR="00000000" w:rsidRDefault="00540457">
      <w:pPr>
        <w:pStyle w:val="a0"/>
        <w:rPr>
          <w:rFonts w:hint="cs"/>
          <w:rtl/>
        </w:rPr>
      </w:pPr>
    </w:p>
    <w:p w14:paraId="43811775" w14:textId="77777777" w:rsidR="00000000" w:rsidRDefault="00540457">
      <w:pPr>
        <w:pStyle w:val="-"/>
        <w:rPr>
          <w:rtl/>
        </w:rPr>
      </w:pPr>
      <w:bookmarkStart w:id="590" w:name="FS000000504T03_12_2003_17_42_36C"/>
      <w:bookmarkEnd w:id="590"/>
      <w:r>
        <w:rPr>
          <w:rtl/>
        </w:rPr>
        <w:t>זהבה גלאון (מרצ):</w:t>
      </w:r>
    </w:p>
    <w:p w14:paraId="4A6DB5C6" w14:textId="77777777" w:rsidR="00000000" w:rsidRDefault="00540457">
      <w:pPr>
        <w:pStyle w:val="a0"/>
        <w:rPr>
          <w:rFonts w:hint="cs"/>
          <w:rtl/>
        </w:rPr>
      </w:pPr>
    </w:p>
    <w:p w14:paraId="6DE357B3" w14:textId="77777777" w:rsidR="00000000" w:rsidRDefault="00540457">
      <w:pPr>
        <w:pStyle w:val="a0"/>
        <w:rPr>
          <w:rFonts w:hint="cs"/>
          <w:rtl/>
        </w:rPr>
      </w:pPr>
      <w:r>
        <w:rPr>
          <w:rFonts w:hint="cs"/>
          <w:rtl/>
        </w:rPr>
        <w:t xml:space="preserve">חבר הכנסת שרון, אם אני מקבלת מכאן, עכשיו, כאן, מעל הדוכן, התחייבות ממך שאתה ממשיך לנסוע כדי </w:t>
      </w:r>
      <w:r>
        <w:rPr>
          <w:rFonts w:hint="cs"/>
          <w:rtl/>
        </w:rPr>
        <w:t>לקדם את השלום, כדי לקדם את מה שהבנות ז'נבה ניסו לומר - אני אומר לך: סע. סע לשלום וגם חזור בשלום.</w:t>
      </w:r>
    </w:p>
    <w:p w14:paraId="45A86803" w14:textId="77777777" w:rsidR="00000000" w:rsidRDefault="00540457">
      <w:pPr>
        <w:pStyle w:val="a0"/>
        <w:rPr>
          <w:rFonts w:hint="cs"/>
          <w:rtl/>
        </w:rPr>
      </w:pPr>
    </w:p>
    <w:p w14:paraId="68AB09D6" w14:textId="77777777" w:rsidR="00000000" w:rsidRDefault="00540457">
      <w:pPr>
        <w:pStyle w:val="af0"/>
        <w:rPr>
          <w:rtl/>
        </w:rPr>
      </w:pPr>
      <w:r>
        <w:rPr>
          <w:rFonts w:hint="eastAsia"/>
          <w:rtl/>
        </w:rPr>
        <w:t>עמרי</w:t>
      </w:r>
      <w:r>
        <w:rPr>
          <w:rtl/>
        </w:rPr>
        <w:t xml:space="preserve"> שרון (הליכוד):</w:t>
      </w:r>
    </w:p>
    <w:p w14:paraId="04A55347" w14:textId="77777777" w:rsidR="00000000" w:rsidRDefault="00540457">
      <w:pPr>
        <w:pStyle w:val="a0"/>
        <w:rPr>
          <w:rFonts w:hint="cs"/>
          <w:rtl/>
        </w:rPr>
      </w:pPr>
    </w:p>
    <w:p w14:paraId="557879EC" w14:textId="77777777" w:rsidR="00000000" w:rsidRDefault="00540457">
      <w:pPr>
        <w:pStyle w:val="a0"/>
        <w:rPr>
          <w:rFonts w:hint="cs"/>
          <w:rtl/>
        </w:rPr>
      </w:pPr>
      <w:r>
        <w:rPr>
          <w:rFonts w:hint="cs"/>
          <w:rtl/>
        </w:rPr>
        <w:t>גברתי, אם את שואלת אותי, אינני חושב שיש בין ז'נבה לקידום לעבר שלום שום דבר למעט ויתורים,  ואני חייב להגיד - מסוכנים. אבל, לא אדבר כדי שלא</w:t>
      </w:r>
      <w:r>
        <w:rPr>
          <w:rFonts w:hint="cs"/>
          <w:rtl/>
        </w:rPr>
        <w:t xml:space="preserve"> לבזבז את הזמן שלך על הדוכן.</w:t>
      </w:r>
    </w:p>
    <w:p w14:paraId="09EA363E" w14:textId="77777777" w:rsidR="00000000" w:rsidRDefault="00540457">
      <w:pPr>
        <w:pStyle w:val="af1"/>
        <w:rPr>
          <w:rtl/>
        </w:rPr>
      </w:pPr>
    </w:p>
    <w:p w14:paraId="792FA463" w14:textId="77777777" w:rsidR="00000000" w:rsidRDefault="00540457">
      <w:pPr>
        <w:pStyle w:val="af1"/>
        <w:rPr>
          <w:rtl/>
        </w:rPr>
      </w:pPr>
      <w:r>
        <w:rPr>
          <w:rtl/>
        </w:rPr>
        <w:t>היו"ר משה כחלון:</w:t>
      </w:r>
    </w:p>
    <w:p w14:paraId="33C26F30" w14:textId="77777777" w:rsidR="00000000" w:rsidRDefault="00540457">
      <w:pPr>
        <w:pStyle w:val="a0"/>
        <w:rPr>
          <w:rtl/>
        </w:rPr>
      </w:pPr>
    </w:p>
    <w:p w14:paraId="45305CC7" w14:textId="77777777" w:rsidR="00000000" w:rsidRDefault="00540457">
      <w:pPr>
        <w:pStyle w:val="a0"/>
        <w:rPr>
          <w:rFonts w:hint="cs"/>
          <w:rtl/>
        </w:rPr>
      </w:pPr>
      <w:r>
        <w:rPr>
          <w:rFonts w:hint="cs"/>
          <w:rtl/>
        </w:rPr>
        <w:t>לא. אתה דווקא - - -</w:t>
      </w:r>
    </w:p>
    <w:p w14:paraId="6B641E0D" w14:textId="77777777" w:rsidR="00000000" w:rsidRDefault="00540457">
      <w:pPr>
        <w:pStyle w:val="a0"/>
        <w:rPr>
          <w:rFonts w:hint="cs"/>
          <w:rtl/>
        </w:rPr>
      </w:pPr>
    </w:p>
    <w:p w14:paraId="7AE1B7CE" w14:textId="77777777" w:rsidR="00000000" w:rsidRDefault="00540457">
      <w:pPr>
        <w:pStyle w:val="af0"/>
        <w:rPr>
          <w:rtl/>
        </w:rPr>
      </w:pPr>
      <w:r>
        <w:rPr>
          <w:rFonts w:hint="eastAsia"/>
          <w:rtl/>
        </w:rPr>
        <w:t>עמרי</w:t>
      </w:r>
      <w:r>
        <w:rPr>
          <w:rtl/>
        </w:rPr>
        <w:t xml:space="preserve"> שרון (הליכוד):</w:t>
      </w:r>
    </w:p>
    <w:p w14:paraId="40554702" w14:textId="77777777" w:rsidR="00000000" w:rsidRDefault="00540457">
      <w:pPr>
        <w:pStyle w:val="a0"/>
        <w:rPr>
          <w:rFonts w:hint="cs"/>
          <w:rtl/>
        </w:rPr>
      </w:pPr>
    </w:p>
    <w:p w14:paraId="2291E43B" w14:textId="77777777" w:rsidR="00000000" w:rsidRDefault="00540457">
      <w:pPr>
        <w:pStyle w:val="a0"/>
        <w:rPr>
          <w:rFonts w:hint="cs"/>
          <w:rtl/>
        </w:rPr>
      </w:pPr>
      <w:r>
        <w:rPr>
          <w:rFonts w:hint="cs"/>
          <w:rtl/>
        </w:rPr>
        <w:t>- - - ואת הקריאות המיותרות שלי.</w:t>
      </w:r>
    </w:p>
    <w:p w14:paraId="51ED705E" w14:textId="77777777" w:rsidR="00000000" w:rsidRDefault="00540457">
      <w:pPr>
        <w:pStyle w:val="a0"/>
        <w:rPr>
          <w:rFonts w:hint="cs"/>
          <w:rtl/>
        </w:rPr>
      </w:pPr>
    </w:p>
    <w:p w14:paraId="1CFCA430" w14:textId="77777777" w:rsidR="00000000" w:rsidRDefault="00540457">
      <w:pPr>
        <w:pStyle w:val="-"/>
        <w:rPr>
          <w:rtl/>
        </w:rPr>
      </w:pPr>
      <w:bookmarkStart w:id="591" w:name="FS000000504T03_12_2003_17_44_17C"/>
      <w:bookmarkEnd w:id="591"/>
      <w:r>
        <w:rPr>
          <w:rtl/>
        </w:rPr>
        <w:t>זהבה גלאון (מרצ):</w:t>
      </w:r>
    </w:p>
    <w:p w14:paraId="23337758" w14:textId="77777777" w:rsidR="00000000" w:rsidRDefault="00540457">
      <w:pPr>
        <w:pStyle w:val="a0"/>
        <w:rPr>
          <w:rFonts w:hint="cs"/>
          <w:rtl/>
        </w:rPr>
      </w:pPr>
    </w:p>
    <w:p w14:paraId="08761D66" w14:textId="77777777" w:rsidR="00000000" w:rsidRDefault="00540457">
      <w:pPr>
        <w:pStyle w:val="a0"/>
        <w:rPr>
          <w:rFonts w:hint="cs"/>
          <w:rtl/>
        </w:rPr>
      </w:pPr>
      <w:r>
        <w:rPr>
          <w:rFonts w:hint="cs"/>
          <w:rtl/>
        </w:rPr>
        <w:t>חבר הכנסת שרון, אי-אפשר לומר על קריאות הביניים שלך שהן היו מיותרות. הן היו מרתקות.</w:t>
      </w:r>
    </w:p>
    <w:p w14:paraId="36528EE6" w14:textId="77777777" w:rsidR="00000000" w:rsidRDefault="00540457">
      <w:pPr>
        <w:pStyle w:val="a0"/>
        <w:rPr>
          <w:rFonts w:hint="cs"/>
          <w:rtl/>
        </w:rPr>
      </w:pPr>
    </w:p>
    <w:p w14:paraId="1840D3EA" w14:textId="77777777" w:rsidR="00000000" w:rsidRDefault="00540457">
      <w:pPr>
        <w:pStyle w:val="af1"/>
        <w:rPr>
          <w:rtl/>
        </w:rPr>
      </w:pPr>
      <w:r>
        <w:rPr>
          <w:rtl/>
        </w:rPr>
        <w:t>היו"ר משה כחלון:</w:t>
      </w:r>
    </w:p>
    <w:p w14:paraId="0A0E80FE" w14:textId="77777777" w:rsidR="00000000" w:rsidRDefault="00540457">
      <w:pPr>
        <w:pStyle w:val="a0"/>
        <w:rPr>
          <w:rtl/>
        </w:rPr>
      </w:pPr>
    </w:p>
    <w:p w14:paraId="6977409A" w14:textId="77777777" w:rsidR="00000000" w:rsidRDefault="00540457">
      <w:pPr>
        <w:pStyle w:val="a0"/>
        <w:rPr>
          <w:rFonts w:hint="cs"/>
          <w:rtl/>
        </w:rPr>
      </w:pPr>
      <w:r>
        <w:rPr>
          <w:rFonts w:hint="cs"/>
          <w:rtl/>
        </w:rPr>
        <w:t xml:space="preserve">לא. זה רשום </w:t>
      </w:r>
      <w:r>
        <w:rPr>
          <w:rFonts w:hint="cs"/>
          <w:rtl/>
        </w:rPr>
        <w:t>בפרוטוקול.</w:t>
      </w:r>
    </w:p>
    <w:p w14:paraId="1EF633DB" w14:textId="77777777" w:rsidR="00000000" w:rsidRDefault="00540457">
      <w:pPr>
        <w:pStyle w:val="a0"/>
        <w:rPr>
          <w:rFonts w:hint="cs"/>
          <w:rtl/>
        </w:rPr>
      </w:pPr>
    </w:p>
    <w:p w14:paraId="66301F37" w14:textId="77777777" w:rsidR="00000000" w:rsidRDefault="00540457">
      <w:pPr>
        <w:pStyle w:val="-"/>
        <w:rPr>
          <w:rtl/>
        </w:rPr>
      </w:pPr>
      <w:bookmarkStart w:id="592" w:name="FS000000504T03_12_2003_17_48_07C"/>
      <w:bookmarkEnd w:id="592"/>
      <w:r>
        <w:rPr>
          <w:rtl/>
        </w:rPr>
        <w:t>זהבה גלאון (מרצ):</w:t>
      </w:r>
    </w:p>
    <w:p w14:paraId="5F2A65D5" w14:textId="77777777" w:rsidR="00000000" w:rsidRDefault="00540457">
      <w:pPr>
        <w:pStyle w:val="a0"/>
        <w:rPr>
          <w:rtl/>
        </w:rPr>
      </w:pPr>
    </w:p>
    <w:p w14:paraId="789188F2" w14:textId="77777777" w:rsidR="00000000" w:rsidRDefault="00540457">
      <w:pPr>
        <w:pStyle w:val="a0"/>
        <w:rPr>
          <w:rFonts w:hint="cs"/>
          <w:rtl/>
        </w:rPr>
      </w:pPr>
      <w:r>
        <w:rPr>
          <w:rFonts w:hint="cs"/>
          <w:rtl/>
        </w:rPr>
        <w:t>הן היו מעניינות, והן נרשמו בפרוטוקול. זה זמן פציעות, וזה לא על חשבוני. אני משוכנעת - - -</w:t>
      </w:r>
    </w:p>
    <w:p w14:paraId="023FB3B0" w14:textId="77777777" w:rsidR="00000000" w:rsidRDefault="00540457">
      <w:pPr>
        <w:pStyle w:val="a0"/>
        <w:rPr>
          <w:rFonts w:hint="cs"/>
          <w:rtl/>
        </w:rPr>
      </w:pPr>
    </w:p>
    <w:p w14:paraId="60DD1F82" w14:textId="77777777" w:rsidR="00000000" w:rsidRDefault="00540457">
      <w:pPr>
        <w:pStyle w:val="af0"/>
        <w:rPr>
          <w:rtl/>
        </w:rPr>
      </w:pPr>
      <w:r>
        <w:rPr>
          <w:rFonts w:hint="eastAsia"/>
          <w:rtl/>
        </w:rPr>
        <w:t>עמרי</w:t>
      </w:r>
      <w:r>
        <w:rPr>
          <w:rtl/>
        </w:rPr>
        <w:t xml:space="preserve"> שרון (הליכוד):</w:t>
      </w:r>
    </w:p>
    <w:p w14:paraId="1E0E9D64" w14:textId="77777777" w:rsidR="00000000" w:rsidRDefault="00540457">
      <w:pPr>
        <w:pStyle w:val="a0"/>
        <w:rPr>
          <w:rFonts w:hint="cs"/>
          <w:rtl/>
        </w:rPr>
      </w:pPr>
    </w:p>
    <w:p w14:paraId="31B8C3AB" w14:textId="77777777" w:rsidR="00000000" w:rsidRDefault="00540457">
      <w:pPr>
        <w:pStyle w:val="a0"/>
        <w:rPr>
          <w:rFonts w:hint="cs"/>
          <w:rtl/>
        </w:rPr>
      </w:pPr>
      <w:r>
        <w:rPr>
          <w:rFonts w:hint="cs"/>
          <w:rtl/>
        </w:rPr>
        <w:t>- - - התיישבתי כדי שלא - - -</w:t>
      </w:r>
    </w:p>
    <w:p w14:paraId="183755C2" w14:textId="77777777" w:rsidR="00000000" w:rsidRDefault="00540457">
      <w:pPr>
        <w:pStyle w:val="a0"/>
        <w:rPr>
          <w:rFonts w:hint="cs"/>
          <w:rtl/>
        </w:rPr>
      </w:pPr>
    </w:p>
    <w:p w14:paraId="1DE1B6C4" w14:textId="77777777" w:rsidR="00000000" w:rsidRDefault="00540457">
      <w:pPr>
        <w:pStyle w:val="af1"/>
        <w:rPr>
          <w:rtl/>
        </w:rPr>
      </w:pPr>
      <w:r>
        <w:rPr>
          <w:rtl/>
        </w:rPr>
        <w:t>היו"ר משה כחלון:</w:t>
      </w:r>
    </w:p>
    <w:p w14:paraId="772D3506" w14:textId="77777777" w:rsidR="00000000" w:rsidRDefault="00540457">
      <w:pPr>
        <w:pStyle w:val="a0"/>
        <w:rPr>
          <w:rtl/>
        </w:rPr>
      </w:pPr>
    </w:p>
    <w:p w14:paraId="1C580D62" w14:textId="77777777" w:rsidR="00000000" w:rsidRDefault="00540457">
      <w:pPr>
        <w:pStyle w:val="a0"/>
        <w:rPr>
          <w:rFonts w:hint="cs"/>
          <w:rtl/>
        </w:rPr>
      </w:pPr>
      <w:r>
        <w:rPr>
          <w:rFonts w:hint="cs"/>
          <w:rtl/>
        </w:rPr>
        <w:t>זה גם מפרה את הדיון.</w:t>
      </w:r>
    </w:p>
    <w:p w14:paraId="79063925" w14:textId="77777777" w:rsidR="00000000" w:rsidRDefault="00540457">
      <w:pPr>
        <w:pStyle w:val="a0"/>
        <w:rPr>
          <w:rFonts w:hint="cs"/>
          <w:rtl/>
        </w:rPr>
      </w:pPr>
    </w:p>
    <w:p w14:paraId="7ECB4AC1" w14:textId="77777777" w:rsidR="00000000" w:rsidRDefault="00540457">
      <w:pPr>
        <w:pStyle w:val="-"/>
        <w:rPr>
          <w:rtl/>
        </w:rPr>
      </w:pPr>
      <w:bookmarkStart w:id="593" w:name="FS000000504T03_12_2003_17_49_01C"/>
      <w:bookmarkEnd w:id="593"/>
      <w:r>
        <w:rPr>
          <w:rtl/>
        </w:rPr>
        <w:t>זהבה גלאון (מרצ):</w:t>
      </w:r>
    </w:p>
    <w:p w14:paraId="57FFDA4E" w14:textId="77777777" w:rsidR="00000000" w:rsidRDefault="00540457">
      <w:pPr>
        <w:pStyle w:val="a0"/>
        <w:rPr>
          <w:rtl/>
        </w:rPr>
      </w:pPr>
    </w:p>
    <w:p w14:paraId="0D66B67C" w14:textId="77777777" w:rsidR="00000000" w:rsidRDefault="00540457">
      <w:pPr>
        <w:pStyle w:val="a0"/>
        <w:rPr>
          <w:rFonts w:hint="cs"/>
          <w:rtl/>
        </w:rPr>
      </w:pPr>
      <w:r>
        <w:rPr>
          <w:rFonts w:hint="cs"/>
          <w:rtl/>
        </w:rPr>
        <w:t>נכון.</w:t>
      </w:r>
    </w:p>
    <w:p w14:paraId="387365D9" w14:textId="77777777" w:rsidR="00000000" w:rsidRDefault="00540457">
      <w:pPr>
        <w:pStyle w:val="a0"/>
        <w:rPr>
          <w:rFonts w:hint="cs"/>
          <w:rtl/>
        </w:rPr>
      </w:pPr>
    </w:p>
    <w:p w14:paraId="3E171584" w14:textId="77777777" w:rsidR="00000000" w:rsidRDefault="00540457">
      <w:pPr>
        <w:pStyle w:val="af0"/>
        <w:rPr>
          <w:rtl/>
        </w:rPr>
      </w:pPr>
      <w:r>
        <w:rPr>
          <w:rFonts w:hint="eastAsia"/>
          <w:rtl/>
        </w:rPr>
        <w:t>רן</w:t>
      </w:r>
      <w:r>
        <w:rPr>
          <w:rtl/>
        </w:rPr>
        <w:t xml:space="preserve"> כהן (מרצ):</w:t>
      </w:r>
    </w:p>
    <w:p w14:paraId="16A14112" w14:textId="77777777" w:rsidR="00000000" w:rsidRDefault="00540457">
      <w:pPr>
        <w:pStyle w:val="a0"/>
        <w:rPr>
          <w:rFonts w:hint="cs"/>
          <w:rtl/>
        </w:rPr>
      </w:pPr>
    </w:p>
    <w:p w14:paraId="434A1A64" w14:textId="77777777" w:rsidR="00000000" w:rsidRDefault="00540457">
      <w:pPr>
        <w:pStyle w:val="a0"/>
        <w:rPr>
          <w:rtl/>
        </w:rPr>
      </w:pPr>
      <w:r>
        <w:rPr>
          <w:rFonts w:hint="cs"/>
          <w:rtl/>
        </w:rPr>
        <w:t>אדו</w:t>
      </w:r>
      <w:r>
        <w:rPr>
          <w:rFonts w:hint="cs"/>
          <w:rtl/>
        </w:rPr>
        <w:t>ני היושב-ראש, אני לעולם לא מפריע. אומר משפט אחד: אמרה לך חברת הכנסת גלאון באדיבות, סע לשלום ותחזור בשלום. אבל יש עוד דבר: תחזור עם שלום. לחזור רק עם דיבורים זה גם - - -</w:t>
      </w:r>
    </w:p>
    <w:p w14:paraId="0CE359C7" w14:textId="77777777" w:rsidR="00000000" w:rsidRDefault="00540457">
      <w:pPr>
        <w:pStyle w:val="af1"/>
        <w:rPr>
          <w:rtl/>
        </w:rPr>
      </w:pPr>
    </w:p>
    <w:p w14:paraId="08F7ECE8" w14:textId="77777777" w:rsidR="00000000" w:rsidRDefault="00540457">
      <w:pPr>
        <w:pStyle w:val="af1"/>
        <w:rPr>
          <w:rtl/>
        </w:rPr>
      </w:pPr>
      <w:r>
        <w:rPr>
          <w:rtl/>
        </w:rPr>
        <w:t>היו"ר משה כחלון:</w:t>
      </w:r>
    </w:p>
    <w:p w14:paraId="2A4829F1" w14:textId="77777777" w:rsidR="00000000" w:rsidRDefault="00540457">
      <w:pPr>
        <w:pStyle w:val="a0"/>
        <w:rPr>
          <w:rFonts w:hint="cs"/>
          <w:rtl/>
        </w:rPr>
      </w:pPr>
    </w:p>
    <w:p w14:paraId="2D7DDC17" w14:textId="77777777" w:rsidR="00000000" w:rsidRDefault="00540457">
      <w:pPr>
        <w:pStyle w:val="a0"/>
        <w:rPr>
          <w:rFonts w:hint="cs"/>
          <w:rtl/>
        </w:rPr>
      </w:pPr>
      <w:r>
        <w:rPr>
          <w:rFonts w:hint="cs"/>
          <w:rtl/>
        </w:rPr>
        <w:t>תודה רבה לכולם.</w:t>
      </w:r>
    </w:p>
    <w:p w14:paraId="50713A84" w14:textId="77777777" w:rsidR="00000000" w:rsidRDefault="00540457">
      <w:pPr>
        <w:pStyle w:val="a0"/>
        <w:rPr>
          <w:rFonts w:hint="cs"/>
          <w:rtl/>
        </w:rPr>
      </w:pPr>
    </w:p>
    <w:p w14:paraId="22DEC3D4" w14:textId="77777777" w:rsidR="00000000" w:rsidRDefault="00540457">
      <w:pPr>
        <w:pStyle w:val="af0"/>
        <w:rPr>
          <w:rtl/>
        </w:rPr>
      </w:pPr>
      <w:r>
        <w:rPr>
          <w:rFonts w:hint="eastAsia"/>
          <w:rtl/>
        </w:rPr>
        <w:t>עמרי</w:t>
      </w:r>
      <w:r>
        <w:rPr>
          <w:rtl/>
        </w:rPr>
        <w:t xml:space="preserve"> שרון (הליכוד):</w:t>
      </w:r>
    </w:p>
    <w:p w14:paraId="570B68BE" w14:textId="77777777" w:rsidR="00000000" w:rsidRDefault="00540457">
      <w:pPr>
        <w:pStyle w:val="a0"/>
        <w:rPr>
          <w:rFonts w:hint="cs"/>
          <w:rtl/>
        </w:rPr>
      </w:pPr>
    </w:p>
    <w:p w14:paraId="6BBE1ADC" w14:textId="77777777" w:rsidR="00000000" w:rsidRDefault="00540457">
      <w:pPr>
        <w:pStyle w:val="a0"/>
        <w:rPr>
          <w:rFonts w:hint="cs"/>
          <w:rtl/>
        </w:rPr>
      </w:pPr>
      <w:r>
        <w:rPr>
          <w:rFonts w:hint="cs"/>
          <w:rtl/>
        </w:rPr>
        <w:t>החזרה שלי, כמו החזרה של אחרים,</w:t>
      </w:r>
      <w:r>
        <w:rPr>
          <w:rFonts w:hint="cs"/>
          <w:rtl/>
        </w:rPr>
        <w:t xml:space="preserve"> הביאה בעיקר דיבורים.</w:t>
      </w:r>
    </w:p>
    <w:p w14:paraId="771961F4" w14:textId="77777777" w:rsidR="00000000" w:rsidRDefault="00540457">
      <w:pPr>
        <w:pStyle w:val="a0"/>
        <w:rPr>
          <w:rFonts w:hint="cs"/>
          <w:rtl/>
        </w:rPr>
      </w:pPr>
    </w:p>
    <w:p w14:paraId="23CFCD8C" w14:textId="77777777" w:rsidR="00000000" w:rsidRDefault="00540457">
      <w:pPr>
        <w:pStyle w:val="-"/>
        <w:rPr>
          <w:rtl/>
        </w:rPr>
      </w:pPr>
      <w:bookmarkStart w:id="594" w:name="FS000000504T03_12_2003_17_51_18C"/>
      <w:bookmarkEnd w:id="594"/>
      <w:r>
        <w:rPr>
          <w:rtl/>
        </w:rPr>
        <w:t>זהבה גלאון (מרצ):</w:t>
      </w:r>
    </w:p>
    <w:p w14:paraId="760D29BB" w14:textId="77777777" w:rsidR="00000000" w:rsidRDefault="00540457">
      <w:pPr>
        <w:pStyle w:val="a0"/>
        <w:rPr>
          <w:rtl/>
        </w:rPr>
      </w:pPr>
    </w:p>
    <w:p w14:paraId="7206DBC6" w14:textId="77777777" w:rsidR="00000000" w:rsidRDefault="00540457">
      <w:pPr>
        <w:pStyle w:val="a0"/>
        <w:rPr>
          <w:rFonts w:hint="cs"/>
          <w:rtl/>
        </w:rPr>
      </w:pPr>
      <w:r>
        <w:rPr>
          <w:rFonts w:hint="cs"/>
          <w:rtl/>
        </w:rPr>
        <w:t>בסדר. בוא ונדבר על זה.</w:t>
      </w:r>
    </w:p>
    <w:p w14:paraId="0C2A2A0D" w14:textId="77777777" w:rsidR="00000000" w:rsidRDefault="00540457">
      <w:pPr>
        <w:pStyle w:val="a0"/>
        <w:rPr>
          <w:rFonts w:hint="cs"/>
          <w:rtl/>
        </w:rPr>
      </w:pPr>
    </w:p>
    <w:p w14:paraId="489BF696" w14:textId="77777777" w:rsidR="00000000" w:rsidRDefault="00540457">
      <w:pPr>
        <w:pStyle w:val="af0"/>
        <w:rPr>
          <w:rtl/>
        </w:rPr>
      </w:pPr>
      <w:r>
        <w:rPr>
          <w:rFonts w:hint="eastAsia"/>
          <w:rtl/>
        </w:rPr>
        <w:t>טלב</w:t>
      </w:r>
      <w:r>
        <w:rPr>
          <w:rtl/>
        </w:rPr>
        <w:t xml:space="preserve"> אלסאנע (רע"ם):</w:t>
      </w:r>
    </w:p>
    <w:p w14:paraId="224FA55F" w14:textId="77777777" w:rsidR="00000000" w:rsidRDefault="00540457">
      <w:pPr>
        <w:pStyle w:val="a0"/>
        <w:rPr>
          <w:rFonts w:hint="cs"/>
          <w:rtl/>
        </w:rPr>
      </w:pPr>
    </w:p>
    <w:p w14:paraId="6487EEEC" w14:textId="77777777" w:rsidR="00000000" w:rsidRDefault="00540457">
      <w:pPr>
        <w:pStyle w:val="a0"/>
        <w:rPr>
          <w:rFonts w:hint="cs"/>
          <w:rtl/>
        </w:rPr>
      </w:pPr>
      <w:r>
        <w:rPr>
          <w:rFonts w:hint="cs"/>
          <w:rtl/>
        </w:rPr>
        <w:t>לא צריך להקל ראש בדיבורים. זה דבר - - -</w:t>
      </w:r>
    </w:p>
    <w:p w14:paraId="4DE5C387" w14:textId="77777777" w:rsidR="00000000" w:rsidRDefault="00540457">
      <w:pPr>
        <w:pStyle w:val="a0"/>
        <w:rPr>
          <w:rFonts w:hint="cs"/>
          <w:rtl/>
        </w:rPr>
      </w:pPr>
    </w:p>
    <w:p w14:paraId="028AEC30" w14:textId="77777777" w:rsidR="00000000" w:rsidRDefault="00540457">
      <w:pPr>
        <w:pStyle w:val="af1"/>
        <w:rPr>
          <w:rtl/>
        </w:rPr>
      </w:pPr>
      <w:r>
        <w:rPr>
          <w:rtl/>
        </w:rPr>
        <w:t>היו"ר משה כחלון:</w:t>
      </w:r>
    </w:p>
    <w:p w14:paraId="26938E42" w14:textId="77777777" w:rsidR="00000000" w:rsidRDefault="00540457">
      <w:pPr>
        <w:pStyle w:val="a0"/>
        <w:rPr>
          <w:rtl/>
        </w:rPr>
      </w:pPr>
    </w:p>
    <w:p w14:paraId="05C542E3" w14:textId="77777777" w:rsidR="00000000" w:rsidRDefault="00540457">
      <w:pPr>
        <w:pStyle w:val="a0"/>
        <w:rPr>
          <w:rFonts w:hint="cs"/>
          <w:rtl/>
        </w:rPr>
      </w:pPr>
      <w:r>
        <w:rPr>
          <w:rFonts w:hint="cs"/>
          <w:rtl/>
        </w:rPr>
        <w:t>חבר הכנסת שרון, תודה רבה. חבר הכנסת רן כהן, תודה רבה. חברת הכנסת גלאון, אני מאפשר לך שתי דקות נוספות. חבר הכנסת</w:t>
      </w:r>
      <w:r>
        <w:rPr>
          <w:rFonts w:hint="cs"/>
          <w:rtl/>
        </w:rPr>
        <w:t xml:space="preserve"> אלסאנע, אנחנו צריכים להמשיך בדיון.</w:t>
      </w:r>
    </w:p>
    <w:p w14:paraId="7BA3BED3" w14:textId="77777777" w:rsidR="00000000" w:rsidRDefault="00540457">
      <w:pPr>
        <w:pStyle w:val="a0"/>
        <w:rPr>
          <w:rFonts w:hint="cs"/>
          <w:rtl/>
        </w:rPr>
      </w:pPr>
    </w:p>
    <w:p w14:paraId="53DCA5FA" w14:textId="77777777" w:rsidR="00000000" w:rsidRDefault="00540457">
      <w:pPr>
        <w:pStyle w:val="-"/>
        <w:rPr>
          <w:rtl/>
        </w:rPr>
      </w:pPr>
      <w:bookmarkStart w:id="595" w:name="FS000000504T03_12_2003_17_47_35C"/>
      <w:bookmarkEnd w:id="595"/>
      <w:r>
        <w:rPr>
          <w:rtl/>
        </w:rPr>
        <w:t>זהבה גלאון (מרצ):</w:t>
      </w:r>
    </w:p>
    <w:p w14:paraId="52D85571" w14:textId="77777777" w:rsidR="00000000" w:rsidRDefault="00540457">
      <w:pPr>
        <w:pStyle w:val="a0"/>
        <w:rPr>
          <w:rtl/>
        </w:rPr>
      </w:pPr>
    </w:p>
    <w:p w14:paraId="50529FEC" w14:textId="77777777" w:rsidR="00000000" w:rsidRDefault="00540457">
      <w:pPr>
        <w:pStyle w:val="a0"/>
        <w:rPr>
          <w:rFonts w:hint="cs"/>
          <w:rtl/>
        </w:rPr>
      </w:pPr>
      <w:r>
        <w:rPr>
          <w:rFonts w:hint="cs"/>
          <w:rtl/>
        </w:rPr>
        <w:t>חברי חברי הכנסת, בואו ונדבר על מה מדברים. בעיני, הדבר הכי חשוב בהסכם ז'נבה הוא, שההבנות האלה הוכיחו שיש עם מי לדבר אחרי שלוש שנים שמכניסים לנו כאן את המנטרה הזאת ש"אין פרטנר" ו"אין עם מי לדבר", וכל מה</w:t>
      </w:r>
      <w:r>
        <w:rPr>
          <w:rFonts w:hint="cs"/>
          <w:rtl/>
        </w:rPr>
        <w:t xml:space="preserve"> שהציעו לנו כאן זה מדיניות של דמים, הצהרות ללא כיסוי והבטחות. יש לנו כאן ראש ממשלה שכל פעם יש לו תוכנית אחרת. פה הוא תומך במפת הדרכים, אחר כך הוא אומר שהוא יישם אותה ואחר כך הוא אומר שיהיו ויתורים כואבים ומכאיבים, ובעצם שום דבר לא קורה. בא הסכם ז'נבה או בא</w:t>
      </w:r>
      <w:r>
        <w:rPr>
          <w:rFonts w:hint="cs"/>
          <w:rtl/>
        </w:rPr>
        <w:t>ו הבנות ז'נבה ורואים והראו שיש עם מי לדבר. חתמו על הסכם, הסכם כולל, הסכם לפתרון קבע, הסכם שיוציא את שני העמים האלה מהמצוקה הזאת, ממעגל הדמים. בעיני, זה הדבר הכי חשוב.</w:t>
      </w:r>
    </w:p>
    <w:p w14:paraId="0CCE12B4" w14:textId="77777777" w:rsidR="00000000" w:rsidRDefault="00540457">
      <w:pPr>
        <w:pStyle w:val="a0"/>
        <w:rPr>
          <w:rFonts w:hint="cs"/>
          <w:rtl/>
        </w:rPr>
      </w:pPr>
    </w:p>
    <w:p w14:paraId="58B0416E" w14:textId="77777777" w:rsidR="00000000" w:rsidRDefault="00540457">
      <w:pPr>
        <w:pStyle w:val="a0"/>
        <w:rPr>
          <w:rFonts w:hint="cs"/>
          <w:rtl/>
        </w:rPr>
      </w:pPr>
      <w:r>
        <w:rPr>
          <w:rFonts w:hint="cs"/>
          <w:rtl/>
        </w:rPr>
        <w:t>אני לא מבינה על מה הזדעקו כולם. מה קפצו כולם? מה כל הביקורת הזאת? מה ההסתה מימין ומכל הכ</w:t>
      </w:r>
      <w:r>
        <w:rPr>
          <w:rFonts w:hint="cs"/>
          <w:rtl/>
        </w:rPr>
        <w:t>יוונים? אדוני היושב-ראש, אני רוצה לנצל את ההזדמנות שאני על הדוכן - הגדילו לעשות אותם רבנים מעמותת "פיקוח נפש". אני חושבת שזו אחת החרפות הכי גדולות במדינת ישראל שיש כאן קבוצה של רבנים, שבאופן עקבי מסיתה כנגד כל מי שמנסה להביא הסכם. הם הסיתו בזמנם נגד הסכם א</w:t>
      </w:r>
      <w:r>
        <w:rPr>
          <w:rFonts w:hint="cs"/>
          <w:rtl/>
        </w:rPr>
        <w:t>וסלו. הם הסיתו נגד ראש הממשלה המנוח יצחק רבין ולא נתנו את הדין, כי היה יועץ משפטי לממשלה שחשב שרבנים לא מעמידים לדין. אז למה שלא יסיתו עכשיו? אני מזהירה אותם ואני מזהירה את אלה שמנסים להתגולל על מנסחי ההסכם ועל מי שתומך בהסכם, שייזהרו מהסתה, ובמקום להסית כ</w:t>
      </w:r>
      <w:r>
        <w:rPr>
          <w:rFonts w:hint="cs"/>
          <w:rtl/>
        </w:rPr>
        <w:t>דאי שיתחילו לדבר. אולי זה יביא שלום בסופו של דבר. תודה רבה.</w:t>
      </w:r>
    </w:p>
    <w:p w14:paraId="7CCB0215" w14:textId="77777777" w:rsidR="00000000" w:rsidRDefault="00540457">
      <w:pPr>
        <w:pStyle w:val="a0"/>
        <w:rPr>
          <w:rFonts w:hint="cs"/>
          <w:rtl/>
        </w:rPr>
      </w:pPr>
    </w:p>
    <w:p w14:paraId="131BD9C4" w14:textId="77777777" w:rsidR="00000000" w:rsidRDefault="00540457">
      <w:pPr>
        <w:pStyle w:val="af1"/>
        <w:rPr>
          <w:rtl/>
        </w:rPr>
      </w:pPr>
      <w:r>
        <w:rPr>
          <w:rtl/>
        </w:rPr>
        <w:t>היו"ר משה כחלון:</w:t>
      </w:r>
    </w:p>
    <w:p w14:paraId="2E7DEAAD" w14:textId="77777777" w:rsidR="00000000" w:rsidRDefault="00540457">
      <w:pPr>
        <w:pStyle w:val="a0"/>
        <w:rPr>
          <w:rtl/>
        </w:rPr>
      </w:pPr>
    </w:p>
    <w:p w14:paraId="2FA0CAB6" w14:textId="77777777" w:rsidR="00000000" w:rsidRDefault="00540457">
      <w:pPr>
        <w:pStyle w:val="a0"/>
        <w:rPr>
          <w:rFonts w:hint="cs"/>
          <w:rtl/>
        </w:rPr>
      </w:pPr>
      <w:r>
        <w:rPr>
          <w:rFonts w:hint="cs"/>
          <w:rtl/>
        </w:rPr>
        <w:t>תודה רבה. חבר הכנסת נסים דהן - איננו נוכח. חבר הכנסת ניסן סלומינסקי, בבקשה.</w:t>
      </w:r>
    </w:p>
    <w:p w14:paraId="468D761E" w14:textId="77777777" w:rsidR="00000000" w:rsidRDefault="00540457">
      <w:pPr>
        <w:pStyle w:val="a0"/>
        <w:rPr>
          <w:rFonts w:hint="cs"/>
          <w:rtl/>
        </w:rPr>
      </w:pPr>
    </w:p>
    <w:p w14:paraId="3BF93A1C" w14:textId="77777777" w:rsidR="00000000" w:rsidRDefault="00540457">
      <w:pPr>
        <w:pStyle w:val="a0"/>
        <w:rPr>
          <w:rFonts w:hint="cs"/>
          <w:rtl/>
        </w:rPr>
      </w:pPr>
      <w:r>
        <w:rPr>
          <w:rFonts w:hint="cs"/>
          <w:rtl/>
        </w:rPr>
        <w:t>חבר הכנסת אלסאנע, ביקשת לאחר את התור.</w:t>
      </w:r>
    </w:p>
    <w:p w14:paraId="63371C83" w14:textId="77777777" w:rsidR="00000000" w:rsidRDefault="00540457">
      <w:pPr>
        <w:pStyle w:val="a0"/>
        <w:rPr>
          <w:rFonts w:hint="cs"/>
          <w:rtl/>
        </w:rPr>
      </w:pPr>
    </w:p>
    <w:p w14:paraId="544DAD59" w14:textId="77777777" w:rsidR="00000000" w:rsidRDefault="00540457">
      <w:pPr>
        <w:pStyle w:val="af0"/>
        <w:rPr>
          <w:rtl/>
        </w:rPr>
      </w:pPr>
      <w:r>
        <w:rPr>
          <w:rFonts w:hint="eastAsia"/>
          <w:rtl/>
        </w:rPr>
        <w:t>טלב</w:t>
      </w:r>
      <w:r>
        <w:rPr>
          <w:rtl/>
        </w:rPr>
        <w:t xml:space="preserve"> אלסאנע (רע"ם):</w:t>
      </w:r>
    </w:p>
    <w:p w14:paraId="43000E6B" w14:textId="77777777" w:rsidR="00000000" w:rsidRDefault="00540457">
      <w:pPr>
        <w:pStyle w:val="a0"/>
        <w:rPr>
          <w:rFonts w:hint="cs"/>
          <w:rtl/>
        </w:rPr>
      </w:pPr>
    </w:p>
    <w:p w14:paraId="7435E59A" w14:textId="77777777" w:rsidR="00000000" w:rsidRDefault="00540457">
      <w:pPr>
        <w:pStyle w:val="a0"/>
        <w:rPr>
          <w:rFonts w:hint="cs"/>
          <w:rtl/>
        </w:rPr>
      </w:pPr>
      <w:r>
        <w:rPr>
          <w:rFonts w:hint="cs"/>
          <w:rtl/>
        </w:rPr>
        <w:t>אני  דווקא רוצה לשמוע את חבר הכנסת סלומינ</w:t>
      </w:r>
      <w:r>
        <w:rPr>
          <w:rFonts w:hint="cs"/>
          <w:rtl/>
        </w:rPr>
        <w:t>סקי ואחר כך אני אדבר.</w:t>
      </w:r>
    </w:p>
    <w:p w14:paraId="52B630C4" w14:textId="77777777" w:rsidR="00000000" w:rsidRDefault="00540457">
      <w:pPr>
        <w:pStyle w:val="a0"/>
        <w:rPr>
          <w:rFonts w:hint="cs"/>
          <w:rtl/>
        </w:rPr>
      </w:pPr>
    </w:p>
    <w:p w14:paraId="3279B7BB" w14:textId="77777777" w:rsidR="00000000" w:rsidRDefault="00540457">
      <w:pPr>
        <w:pStyle w:val="af1"/>
        <w:rPr>
          <w:rtl/>
        </w:rPr>
      </w:pPr>
      <w:r>
        <w:rPr>
          <w:rtl/>
        </w:rPr>
        <w:t>היו"ר משה כחלון:</w:t>
      </w:r>
    </w:p>
    <w:p w14:paraId="028A4353" w14:textId="77777777" w:rsidR="00000000" w:rsidRDefault="00540457">
      <w:pPr>
        <w:pStyle w:val="a0"/>
        <w:rPr>
          <w:rtl/>
        </w:rPr>
      </w:pPr>
    </w:p>
    <w:p w14:paraId="0D457815" w14:textId="77777777" w:rsidR="00000000" w:rsidRDefault="00540457">
      <w:pPr>
        <w:pStyle w:val="a0"/>
        <w:rPr>
          <w:rFonts w:hint="cs"/>
          <w:rtl/>
        </w:rPr>
      </w:pPr>
      <w:r>
        <w:rPr>
          <w:rFonts w:hint="cs"/>
          <w:rtl/>
        </w:rPr>
        <w:t>בכל מקרה, היית אמור להיות אחריו.</w:t>
      </w:r>
    </w:p>
    <w:p w14:paraId="3D1C888F" w14:textId="77777777" w:rsidR="00000000" w:rsidRDefault="00540457">
      <w:pPr>
        <w:pStyle w:val="a0"/>
        <w:rPr>
          <w:rFonts w:hint="cs"/>
          <w:rtl/>
        </w:rPr>
      </w:pPr>
    </w:p>
    <w:p w14:paraId="0AAFB900" w14:textId="77777777" w:rsidR="00000000" w:rsidRDefault="00540457">
      <w:pPr>
        <w:pStyle w:val="af0"/>
        <w:rPr>
          <w:rtl/>
        </w:rPr>
      </w:pPr>
      <w:r>
        <w:rPr>
          <w:rFonts w:hint="eastAsia"/>
          <w:rtl/>
        </w:rPr>
        <w:t>טלב</w:t>
      </w:r>
      <w:r>
        <w:rPr>
          <w:rtl/>
        </w:rPr>
        <w:t xml:space="preserve"> אלסאנע (רע"ם):</w:t>
      </w:r>
    </w:p>
    <w:p w14:paraId="1258DE24" w14:textId="77777777" w:rsidR="00000000" w:rsidRDefault="00540457">
      <w:pPr>
        <w:pStyle w:val="a0"/>
        <w:rPr>
          <w:rFonts w:hint="cs"/>
          <w:rtl/>
        </w:rPr>
      </w:pPr>
    </w:p>
    <w:p w14:paraId="764EB3D6" w14:textId="77777777" w:rsidR="00000000" w:rsidRDefault="00540457">
      <w:pPr>
        <w:pStyle w:val="a0"/>
        <w:rPr>
          <w:rFonts w:hint="cs"/>
          <w:rtl/>
        </w:rPr>
      </w:pPr>
      <w:r>
        <w:rPr>
          <w:rFonts w:hint="cs"/>
          <w:rtl/>
        </w:rPr>
        <w:t>חבר הכנסת סלומינסקי, מה התוכנית של מועצת יש"ע? שמעתי שיש לכם תוכנית שלום. אנחנו מעוניינים לשמוע.</w:t>
      </w:r>
    </w:p>
    <w:p w14:paraId="445611C0" w14:textId="77777777" w:rsidR="00000000" w:rsidRDefault="00540457">
      <w:pPr>
        <w:pStyle w:val="a0"/>
        <w:rPr>
          <w:rFonts w:hint="cs"/>
          <w:rtl/>
        </w:rPr>
      </w:pPr>
    </w:p>
    <w:p w14:paraId="34F3DA14" w14:textId="77777777" w:rsidR="00000000" w:rsidRDefault="00540457">
      <w:pPr>
        <w:pStyle w:val="a"/>
        <w:rPr>
          <w:rtl/>
        </w:rPr>
      </w:pPr>
      <w:bookmarkStart w:id="596" w:name="FS000001068T03_12_2003_17_56_41"/>
      <w:bookmarkStart w:id="597" w:name="_Toc59448104"/>
      <w:bookmarkEnd w:id="596"/>
      <w:r>
        <w:rPr>
          <w:rFonts w:hint="eastAsia"/>
          <w:rtl/>
        </w:rPr>
        <w:t>ניסן</w:t>
      </w:r>
      <w:r>
        <w:rPr>
          <w:rtl/>
        </w:rPr>
        <w:t xml:space="preserve"> סלומינסקי (מפד"ל):</w:t>
      </w:r>
      <w:bookmarkEnd w:id="597"/>
    </w:p>
    <w:p w14:paraId="0A01F741" w14:textId="77777777" w:rsidR="00000000" w:rsidRDefault="00540457">
      <w:pPr>
        <w:pStyle w:val="a0"/>
        <w:rPr>
          <w:rFonts w:hint="cs"/>
          <w:rtl/>
        </w:rPr>
      </w:pPr>
    </w:p>
    <w:p w14:paraId="08771EC1" w14:textId="77777777" w:rsidR="00000000" w:rsidRDefault="00540457">
      <w:pPr>
        <w:pStyle w:val="a0"/>
        <w:rPr>
          <w:rFonts w:hint="cs"/>
          <w:rtl/>
        </w:rPr>
      </w:pPr>
      <w:r>
        <w:rPr>
          <w:rFonts w:hint="cs"/>
          <w:rtl/>
        </w:rPr>
        <w:t xml:space="preserve">אדוני היושב-ראש, אדוני השר, חברי חברי </w:t>
      </w:r>
      <w:r>
        <w:rPr>
          <w:rFonts w:hint="cs"/>
          <w:rtl/>
        </w:rPr>
        <w:t xml:space="preserve">הכנסת, האמת היא שיש כל כך הרבה מה לומר וצריך לומר בשלוש דקות, ואתה צריך להחליט על מה לדבר. מאחר שהספקתי לשמוע רק את סוף דברי חברת הכנסת הנכבדה, שלא הבינה מדוע הכעס ומדוע הרעש, שהרי בסך הכול הולכים לדבר ולדבר על השלום, אולי נדבר על זה. </w:t>
      </w:r>
    </w:p>
    <w:p w14:paraId="5CE3970C" w14:textId="77777777" w:rsidR="00000000" w:rsidRDefault="00540457">
      <w:pPr>
        <w:pStyle w:val="a0"/>
        <w:rPr>
          <w:rFonts w:hint="cs"/>
          <w:rtl/>
        </w:rPr>
      </w:pPr>
    </w:p>
    <w:p w14:paraId="22268566" w14:textId="77777777" w:rsidR="00000000" w:rsidRDefault="00540457">
      <w:pPr>
        <w:pStyle w:val="a0"/>
        <w:rPr>
          <w:rFonts w:hint="cs"/>
          <w:rtl/>
        </w:rPr>
      </w:pPr>
      <w:r>
        <w:rPr>
          <w:rFonts w:hint="cs"/>
          <w:rtl/>
        </w:rPr>
        <w:t>אני חושב שבשתי נקוד</w:t>
      </w:r>
      <w:r>
        <w:rPr>
          <w:rFonts w:hint="cs"/>
          <w:rtl/>
        </w:rPr>
        <w:t xml:space="preserve">ות מרכזיות אתם חוטאים לעצמכם ולעם ישראל, ולכן הכעס הגדול. הנקודה הראשונה היא הנקודה הפשוטה </w:t>
      </w:r>
      <w:r>
        <w:rPr>
          <w:rtl/>
        </w:rPr>
        <w:t>–</w:t>
      </w:r>
      <w:r>
        <w:rPr>
          <w:rFonts w:hint="cs"/>
          <w:rtl/>
        </w:rPr>
        <w:t xml:space="preserve"> דמוקרטיה. בכל הזדמנות שרק אפשר אתם מנסים לשים את עצמכם כמובילי ומניפי דגל הדמוקרטיה, שזה הדבר המרכזי החשוב ביותר שקיים, מעל אופיה של המדינה ומעל הכול, כי הדמוקרטיה</w:t>
      </w:r>
      <w:r>
        <w:rPr>
          <w:rFonts w:hint="cs"/>
          <w:rtl/>
        </w:rPr>
        <w:t xml:space="preserve"> עומדת מעל הכול; ואנחנו, אנשי הימין, תמיד מואשמים על-ידיכם כמי שלא מעניינת אותם הדמוקרטיה וכמי שלא אכפת להם מהדמוקרטיה. והנה, כל פעם שמגיע משהו שבו אתם צריכים להיבחן, מתברר שדווקא אצלכם המטרה מקדשת את האמצעים. אצלכם הדמוקרטיה היא רק מלים שאתם אומרים כדי למ</w:t>
      </w:r>
      <w:r>
        <w:rPr>
          <w:rFonts w:hint="cs"/>
          <w:rtl/>
        </w:rPr>
        <w:t xml:space="preserve">צוא חן, ושום דבר אחר לא. </w:t>
      </w:r>
    </w:p>
    <w:p w14:paraId="3AD84BF5" w14:textId="77777777" w:rsidR="00000000" w:rsidRDefault="00540457">
      <w:pPr>
        <w:pStyle w:val="a0"/>
        <w:rPr>
          <w:rFonts w:hint="cs"/>
          <w:rtl/>
        </w:rPr>
      </w:pPr>
    </w:p>
    <w:p w14:paraId="16E6CECC" w14:textId="77777777" w:rsidR="00000000" w:rsidRDefault="00540457">
      <w:pPr>
        <w:pStyle w:val="a0"/>
        <w:rPr>
          <w:rFonts w:hint="cs"/>
          <w:rtl/>
        </w:rPr>
      </w:pPr>
      <w:r>
        <w:rPr>
          <w:rFonts w:hint="cs"/>
          <w:rtl/>
        </w:rPr>
        <w:t>ראינו זאת בוויכוח על האזנות הסתר. אתם, השמאל, הייתם צריכים להיות אלה שעומדים בראש המחנה נגד האזנות סתר, עד כדי כך שפוגעים בפרטיות של כל אדם, והנה הכול התהפך ובדיוק אתם מגינים על זה, ואנחנו, הימין, כאילו מנסים לעצור את הסחף הזה. א</w:t>
      </w:r>
      <w:r>
        <w:rPr>
          <w:rFonts w:hint="cs"/>
          <w:rtl/>
        </w:rPr>
        <w:t>ותו דבר גם עכשיו. יש ממשלה בישראל לטוב ולרע. זו ממשלה שהציבור בחר. זה הביטוי של הדמוקרטיה - ממשלה שצריכה - - -</w:t>
      </w:r>
    </w:p>
    <w:p w14:paraId="2F9824F4" w14:textId="77777777" w:rsidR="00000000" w:rsidRDefault="00540457">
      <w:pPr>
        <w:pStyle w:val="a0"/>
        <w:rPr>
          <w:rFonts w:hint="cs"/>
          <w:rtl/>
        </w:rPr>
      </w:pPr>
    </w:p>
    <w:p w14:paraId="7ACE6AFF" w14:textId="77777777" w:rsidR="00000000" w:rsidRDefault="00540457">
      <w:pPr>
        <w:pStyle w:val="af0"/>
        <w:rPr>
          <w:rtl/>
        </w:rPr>
      </w:pPr>
      <w:r>
        <w:rPr>
          <w:rFonts w:hint="eastAsia"/>
          <w:rtl/>
        </w:rPr>
        <w:t>אבשלום</w:t>
      </w:r>
      <w:r>
        <w:rPr>
          <w:rtl/>
        </w:rPr>
        <w:t xml:space="preserve"> וילן (מרצ):</w:t>
      </w:r>
    </w:p>
    <w:p w14:paraId="5BEBA7FB" w14:textId="77777777" w:rsidR="00000000" w:rsidRDefault="00540457">
      <w:pPr>
        <w:pStyle w:val="a0"/>
        <w:rPr>
          <w:rFonts w:hint="cs"/>
          <w:rtl/>
        </w:rPr>
      </w:pPr>
    </w:p>
    <w:p w14:paraId="7A981F06" w14:textId="77777777" w:rsidR="00000000" w:rsidRDefault="00540457">
      <w:pPr>
        <w:pStyle w:val="a0"/>
        <w:rPr>
          <w:rFonts w:hint="cs"/>
          <w:rtl/>
        </w:rPr>
      </w:pPr>
      <w:r>
        <w:rPr>
          <w:rFonts w:hint="cs"/>
          <w:rtl/>
        </w:rPr>
        <w:t>אתה אחד ממייסדי "גוש אמונים". כל ההיסטוריה שלכם - - -</w:t>
      </w:r>
    </w:p>
    <w:p w14:paraId="38EB1706" w14:textId="77777777" w:rsidR="00000000" w:rsidRDefault="00540457">
      <w:pPr>
        <w:pStyle w:val="a0"/>
        <w:rPr>
          <w:rFonts w:hint="cs"/>
          <w:rtl/>
        </w:rPr>
      </w:pPr>
    </w:p>
    <w:p w14:paraId="2DDF261C" w14:textId="77777777" w:rsidR="00000000" w:rsidRDefault="00540457">
      <w:pPr>
        <w:pStyle w:val="af1"/>
        <w:rPr>
          <w:rtl/>
        </w:rPr>
      </w:pPr>
      <w:r>
        <w:rPr>
          <w:rtl/>
        </w:rPr>
        <w:t>היו"ר משה כחלון:</w:t>
      </w:r>
    </w:p>
    <w:p w14:paraId="64C5CD59" w14:textId="77777777" w:rsidR="00000000" w:rsidRDefault="00540457">
      <w:pPr>
        <w:pStyle w:val="a0"/>
        <w:rPr>
          <w:rtl/>
        </w:rPr>
      </w:pPr>
    </w:p>
    <w:p w14:paraId="1363AC9F" w14:textId="77777777" w:rsidR="00000000" w:rsidRDefault="00540457">
      <w:pPr>
        <w:pStyle w:val="a0"/>
        <w:rPr>
          <w:rFonts w:hint="cs"/>
          <w:rtl/>
        </w:rPr>
      </w:pPr>
      <w:r>
        <w:rPr>
          <w:rFonts w:hint="cs"/>
          <w:rtl/>
        </w:rPr>
        <w:t>אני מבקש לאפשר לו לדבר.</w:t>
      </w:r>
    </w:p>
    <w:p w14:paraId="71E208B4" w14:textId="77777777" w:rsidR="00000000" w:rsidRDefault="00540457">
      <w:pPr>
        <w:pStyle w:val="a0"/>
        <w:rPr>
          <w:rFonts w:hint="cs"/>
          <w:rtl/>
        </w:rPr>
      </w:pPr>
    </w:p>
    <w:p w14:paraId="0774E365" w14:textId="77777777" w:rsidR="00000000" w:rsidRDefault="00540457">
      <w:pPr>
        <w:pStyle w:val="-"/>
        <w:rPr>
          <w:rtl/>
        </w:rPr>
      </w:pPr>
      <w:bookmarkStart w:id="598" w:name="FS000001068T03_12_2003_18_02_13C"/>
      <w:bookmarkEnd w:id="598"/>
      <w:r>
        <w:rPr>
          <w:rtl/>
        </w:rPr>
        <w:t>ניסן סלומינסקי (מפד"ל):</w:t>
      </w:r>
    </w:p>
    <w:p w14:paraId="2A4452DD" w14:textId="77777777" w:rsidR="00000000" w:rsidRDefault="00540457">
      <w:pPr>
        <w:pStyle w:val="a0"/>
        <w:rPr>
          <w:rFonts w:hint="cs"/>
          <w:rtl/>
        </w:rPr>
      </w:pPr>
    </w:p>
    <w:p w14:paraId="1A2BB278" w14:textId="77777777" w:rsidR="00000000" w:rsidRDefault="00540457">
      <w:pPr>
        <w:pStyle w:val="a0"/>
        <w:rPr>
          <w:rFonts w:hint="cs"/>
          <w:rtl/>
        </w:rPr>
      </w:pPr>
      <w:r>
        <w:rPr>
          <w:rFonts w:hint="cs"/>
          <w:rtl/>
        </w:rPr>
        <w:t>ה</w:t>
      </w:r>
      <w:r>
        <w:rPr>
          <w:rFonts w:hint="cs"/>
          <w:rtl/>
        </w:rPr>
        <w:t>רי אני מואשם שאני אנטי-דמוקרט, וזה בסדר. אני שואל: אתם, אני מדבר עליכם, שמניפים את הדגל ומדברים עד שזה מגיע אליכם. כשזה מגיע אליכם, אין דמוקרטיה ואין כלום והמטרה מקדשת את האמצעים.</w:t>
      </w:r>
    </w:p>
    <w:p w14:paraId="196A5254" w14:textId="77777777" w:rsidR="00000000" w:rsidRDefault="00540457">
      <w:pPr>
        <w:pStyle w:val="a0"/>
        <w:rPr>
          <w:rFonts w:hint="cs"/>
          <w:rtl/>
        </w:rPr>
      </w:pPr>
    </w:p>
    <w:p w14:paraId="1EE524DA" w14:textId="77777777" w:rsidR="00000000" w:rsidRDefault="00540457">
      <w:pPr>
        <w:pStyle w:val="af0"/>
        <w:rPr>
          <w:rtl/>
        </w:rPr>
      </w:pPr>
      <w:r>
        <w:rPr>
          <w:rFonts w:hint="eastAsia"/>
          <w:rtl/>
        </w:rPr>
        <w:t>אבשלום</w:t>
      </w:r>
      <w:r>
        <w:rPr>
          <w:rtl/>
        </w:rPr>
        <w:t xml:space="preserve"> וילן (מרצ):</w:t>
      </w:r>
    </w:p>
    <w:p w14:paraId="57C38BD9" w14:textId="77777777" w:rsidR="00000000" w:rsidRDefault="00540457">
      <w:pPr>
        <w:pStyle w:val="a0"/>
        <w:rPr>
          <w:rFonts w:hint="cs"/>
          <w:rtl/>
        </w:rPr>
      </w:pPr>
    </w:p>
    <w:p w14:paraId="03D8D6B5" w14:textId="77777777" w:rsidR="00000000" w:rsidRDefault="00540457">
      <w:pPr>
        <w:pStyle w:val="a0"/>
        <w:rPr>
          <w:rFonts w:hint="cs"/>
          <w:rtl/>
        </w:rPr>
      </w:pPr>
      <w:r>
        <w:rPr>
          <w:rFonts w:hint="cs"/>
          <w:rtl/>
        </w:rPr>
        <w:t>מה לא דמוקרטי בזה? אני לא מבין.</w:t>
      </w:r>
    </w:p>
    <w:p w14:paraId="30B18D2F" w14:textId="77777777" w:rsidR="00000000" w:rsidRDefault="00540457">
      <w:pPr>
        <w:pStyle w:val="a0"/>
        <w:rPr>
          <w:rFonts w:hint="cs"/>
          <w:rtl/>
        </w:rPr>
      </w:pPr>
    </w:p>
    <w:p w14:paraId="26821D17" w14:textId="77777777" w:rsidR="00000000" w:rsidRDefault="00540457">
      <w:pPr>
        <w:pStyle w:val="-"/>
        <w:rPr>
          <w:rtl/>
        </w:rPr>
      </w:pPr>
      <w:bookmarkStart w:id="599" w:name="FS000001068T03_12_2003_18_02_15C"/>
      <w:bookmarkEnd w:id="599"/>
      <w:r>
        <w:rPr>
          <w:rtl/>
        </w:rPr>
        <w:t>ניסן סלומינסקי (מפד"ל)</w:t>
      </w:r>
      <w:r>
        <w:rPr>
          <w:rtl/>
        </w:rPr>
        <w:t>:</w:t>
      </w:r>
    </w:p>
    <w:p w14:paraId="68A2CD1A" w14:textId="77777777" w:rsidR="00000000" w:rsidRDefault="00540457">
      <w:pPr>
        <w:pStyle w:val="a0"/>
        <w:rPr>
          <w:rtl/>
        </w:rPr>
      </w:pPr>
    </w:p>
    <w:p w14:paraId="48A33ECE" w14:textId="77777777" w:rsidR="00000000" w:rsidRDefault="00540457">
      <w:pPr>
        <w:pStyle w:val="a0"/>
        <w:rPr>
          <w:rFonts w:hint="cs"/>
          <w:rtl/>
        </w:rPr>
      </w:pPr>
      <w:r>
        <w:rPr>
          <w:rFonts w:hint="cs"/>
          <w:rtl/>
        </w:rPr>
        <w:t>גם פה, כדי לזכות בטיפת פרסומת, בטיפת תקשורת, כי מעבר לזה לא קיבלתם כלום - אין מדינה, אין שלטון ואין שום דבר, ולא מעניין אתכם לרמוס כל דבר שקדוש היה בעיניכם עד אותו רגע.</w:t>
      </w:r>
    </w:p>
    <w:p w14:paraId="39AD2EF1" w14:textId="77777777" w:rsidR="00000000" w:rsidRDefault="00540457">
      <w:pPr>
        <w:pStyle w:val="a0"/>
        <w:rPr>
          <w:rFonts w:hint="cs"/>
          <w:rtl/>
        </w:rPr>
      </w:pPr>
    </w:p>
    <w:p w14:paraId="43EE9FAE" w14:textId="77777777" w:rsidR="00000000" w:rsidRDefault="00540457">
      <w:pPr>
        <w:pStyle w:val="af0"/>
        <w:rPr>
          <w:rtl/>
        </w:rPr>
      </w:pPr>
      <w:r>
        <w:rPr>
          <w:rFonts w:hint="eastAsia"/>
          <w:rtl/>
        </w:rPr>
        <w:t>אבשלום</w:t>
      </w:r>
      <w:r>
        <w:rPr>
          <w:rtl/>
        </w:rPr>
        <w:t xml:space="preserve"> וילן (מרצ):</w:t>
      </w:r>
    </w:p>
    <w:p w14:paraId="34709EAB" w14:textId="77777777" w:rsidR="00000000" w:rsidRDefault="00540457">
      <w:pPr>
        <w:pStyle w:val="a0"/>
        <w:rPr>
          <w:rFonts w:hint="cs"/>
          <w:rtl/>
        </w:rPr>
      </w:pPr>
    </w:p>
    <w:p w14:paraId="5F83D266" w14:textId="77777777" w:rsidR="00000000" w:rsidRDefault="00540457">
      <w:pPr>
        <w:pStyle w:val="a0"/>
        <w:rPr>
          <w:rFonts w:hint="cs"/>
          <w:rtl/>
        </w:rPr>
      </w:pPr>
      <w:r>
        <w:rPr>
          <w:rFonts w:hint="cs"/>
          <w:rtl/>
        </w:rPr>
        <w:t>מה למשל?</w:t>
      </w:r>
    </w:p>
    <w:p w14:paraId="5F2B6972" w14:textId="77777777" w:rsidR="00000000" w:rsidRDefault="00540457">
      <w:pPr>
        <w:pStyle w:val="a0"/>
        <w:rPr>
          <w:rFonts w:hint="cs"/>
          <w:rtl/>
        </w:rPr>
      </w:pPr>
    </w:p>
    <w:p w14:paraId="1F7924D1" w14:textId="77777777" w:rsidR="00000000" w:rsidRDefault="00540457">
      <w:pPr>
        <w:pStyle w:val="-"/>
        <w:rPr>
          <w:rtl/>
        </w:rPr>
      </w:pPr>
      <w:bookmarkStart w:id="600" w:name="FS000001068T03_12_2003_18_03_50C"/>
      <w:bookmarkEnd w:id="600"/>
      <w:r>
        <w:rPr>
          <w:rtl/>
        </w:rPr>
        <w:t>ניסן סלומינסקי (מפד"ל):</w:t>
      </w:r>
    </w:p>
    <w:p w14:paraId="058616B5" w14:textId="77777777" w:rsidR="00000000" w:rsidRDefault="00540457">
      <w:pPr>
        <w:pStyle w:val="a0"/>
        <w:rPr>
          <w:rtl/>
        </w:rPr>
      </w:pPr>
    </w:p>
    <w:p w14:paraId="0421DAC0" w14:textId="77777777" w:rsidR="00000000" w:rsidRDefault="00540457">
      <w:pPr>
        <w:pStyle w:val="a0"/>
        <w:rPr>
          <w:rFonts w:hint="cs"/>
          <w:rtl/>
        </w:rPr>
      </w:pPr>
      <w:r>
        <w:rPr>
          <w:rFonts w:hint="cs"/>
          <w:rtl/>
        </w:rPr>
        <w:t xml:space="preserve">אתם תגידו כאן מלים יפות: יש </w:t>
      </w:r>
      <w:r>
        <w:rPr>
          <w:rFonts w:hint="cs"/>
          <w:rtl/>
        </w:rPr>
        <w:t>ממשלה והכול, אבל - זה ה"אבל" - להרוס ולקעקע. למה? כי זה נוח לכם באותו רגע. זו נקודה ראשונה.</w:t>
      </w:r>
    </w:p>
    <w:p w14:paraId="21D1A5AF" w14:textId="77777777" w:rsidR="00000000" w:rsidRDefault="00540457">
      <w:pPr>
        <w:pStyle w:val="a0"/>
        <w:rPr>
          <w:rFonts w:hint="cs"/>
          <w:rtl/>
        </w:rPr>
      </w:pPr>
    </w:p>
    <w:p w14:paraId="02CDEB51" w14:textId="77777777" w:rsidR="00000000" w:rsidRDefault="00540457">
      <w:pPr>
        <w:pStyle w:val="af1"/>
        <w:rPr>
          <w:rtl/>
        </w:rPr>
      </w:pPr>
      <w:r>
        <w:rPr>
          <w:rtl/>
        </w:rPr>
        <w:t>היו"ר משה כחלון:</w:t>
      </w:r>
    </w:p>
    <w:p w14:paraId="30C93381" w14:textId="77777777" w:rsidR="00000000" w:rsidRDefault="00540457">
      <w:pPr>
        <w:pStyle w:val="a0"/>
        <w:rPr>
          <w:rtl/>
        </w:rPr>
      </w:pPr>
    </w:p>
    <w:p w14:paraId="31C9B4BB" w14:textId="77777777" w:rsidR="00000000" w:rsidRDefault="00540457">
      <w:pPr>
        <w:pStyle w:val="a0"/>
        <w:rPr>
          <w:rFonts w:hint="cs"/>
          <w:rtl/>
        </w:rPr>
      </w:pPr>
      <w:r>
        <w:rPr>
          <w:rFonts w:hint="cs"/>
          <w:rtl/>
        </w:rPr>
        <w:t>זו נקודה אחרונה. אדוני, זמנך תם. יש לך עוד שבע שניות.</w:t>
      </w:r>
    </w:p>
    <w:p w14:paraId="222744C0" w14:textId="77777777" w:rsidR="00000000" w:rsidRDefault="00540457">
      <w:pPr>
        <w:pStyle w:val="a0"/>
        <w:rPr>
          <w:rFonts w:hint="cs"/>
          <w:rtl/>
        </w:rPr>
      </w:pPr>
    </w:p>
    <w:p w14:paraId="578532EB" w14:textId="77777777" w:rsidR="00000000" w:rsidRDefault="00540457">
      <w:pPr>
        <w:pStyle w:val="af0"/>
        <w:rPr>
          <w:rtl/>
        </w:rPr>
      </w:pPr>
      <w:r>
        <w:rPr>
          <w:rFonts w:hint="eastAsia"/>
          <w:rtl/>
        </w:rPr>
        <w:t>עבד</w:t>
      </w:r>
      <w:r>
        <w:rPr>
          <w:rtl/>
        </w:rPr>
        <w:t>-אלמאלכ דהאמשה (רע"ם):</w:t>
      </w:r>
    </w:p>
    <w:p w14:paraId="2BFF51EA" w14:textId="77777777" w:rsidR="00000000" w:rsidRDefault="00540457">
      <w:pPr>
        <w:pStyle w:val="a0"/>
        <w:rPr>
          <w:rFonts w:hint="cs"/>
          <w:rtl/>
        </w:rPr>
      </w:pPr>
    </w:p>
    <w:p w14:paraId="7CF6511A" w14:textId="77777777" w:rsidR="00000000" w:rsidRDefault="00540457">
      <w:pPr>
        <w:pStyle w:val="a0"/>
        <w:rPr>
          <w:rFonts w:hint="cs"/>
          <w:rtl/>
        </w:rPr>
      </w:pPr>
      <w:r>
        <w:rPr>
          <w:rFonts w:hint="cs"/>
          <w:rtl/>
        </w:rPr>
        <w:t>- - -</w:t>
      </w:r>
    </w:p>
    <w:p w14:paraId="10923D25" w14:textId="77777777" w:rsidR="00000000" w:rsidRDefault="00540457">
      <w:pPr>
        <w:pStyle w:val="a0"/>
        <w:rPr>
          <w:rFonts w:hint="cs"/>
          <w:rtl/>
        </w:rPr>
      </w:pPr>
    </w:p>
    <w:p w14:paraId="55408118" w14:textId="77777777" w:rsidR="00000000" w:rsidRDefault="00540457">
      <w:pPr>
        <w:pStyle w:val="-"/>
        <w:rPr>
          <w:rtl/>
        </w:rPr>
      </w:pPr>
      <w:bookmarkStart w:id="601" w:name="FS000001068T03_12_2003_18_03_51C"/>
      <w:bookmarkEnd w:id="601"/>
      <w:r>
        <w:rPr>
          <w:rtl/>
        </w:rPr>
        <w:t>ניסן סלומינסקי (מפד"ל):</w:t>
      </w:r>
    </w:p>
    <w:p w14:paraId="26A54897" w14:textId="77777777" w:rsidR="00000000" w:rsidRDefault="00540457">
      <w:pPr>
        <w:pStyle w:val="a0"/>
        <w:rPr>
          <w:rtl/>
        </w:rPr>
      </w:pPr>
    </w:p>
    <w:p w14:paraId="2DDE9EA6" w14:textId="77777777" w:rsidR="00000000" w:rsidRDefault="00540457">
      <w:pPr>
        <w:pStyle w:val="a0"/>
        <w:rPr>
          <w:rFonts w:hint="cs"/>
          <w:rtl/>
        </w:rPr>
      </w:pPr>
      <w:r>
        <w:rPr>
          <w:rFonts w:hint="cs"/>
          <w:rtl/>
        </w:rPr>
        <w:t>יש עוד שבע שניות.</w:t>
      </w:r>
    </w:p>
    <w:p w14:paraId="50791F52" w14:textId="77777777" w:rsidR="00000000" w:rsidRDefault="00540457">
      <w:pPr>
        <w:pStyle w:val="a0"/>
        <w:rPr>
          <w:rFonts w:hint="cs"/>
          <w:rtl/>
        </w:rPr>
      </w:pPr>
    </w:p>
    <w:p w14:paraId="51B35E89" w14:textId="77777777" w:rsidR="00000000" w:rsidRDefault="00540457">
      <w:pPr>
        <w:pStyle w:val="a0"/>
        <w:rPr>
          <w:rFonts w:hint="cs"/>
          <w:rtl/>
        </w:rPr>
      </w:pPr>
      <w:r>
        <w:rPr>
          <w:rFonts w:hint="cs"/>
          <w:rtl/>
        </w:rPr>
        <w:t xml:space="preserve">נקודה שנייה </w:t>
      </w:r>
      <w:r>
        <w:rPr>
          <w:rFonts w:hint="cs"/>
          <w:rtl/>
        </w:rPr>
        <w:t>היא הנקודה של האמת. כשאתם הולכים ומנסים לסכם עם הציבור השני הסכמים כלשהם, נותנים להם לחיות באשליות כלשהן. אף שלא אנחנו נבצע זאת ובחיים זה לא יתבצע, אפילו את זה הם לא מוכנים, ונותנים להם לחיות בזה - אחר כך איך אפשר יהיה באמת להגיע להסדר כלשהו? איך ממשלה תוכ</w:t>
      </w:r>
      <w:r>
        <w:rPr>
          <w:rFonts w:hint="cs"/>
          <w:rtl/>
        </w:rPr>
        <w:t>ל להגיע להסדר כלשהו? הרי לפחות מזה הם אף פעם לא יסכימו. הם טוענים שכבר יש להם זה, ולא חשוב שאף ממשלה לא נתנה להם. אתם נתתם להם. לכן, לפחות מזה בחיים הם לא יסכימו.</w:t>
      </w:r>
    </w:p>
    <w:p w14:paraId="693E8E20" w14:textId="77777777" w:rsidR="00000000" w:rsidRDefault="00540457">
      <w:pPr>
        <w:pStyle w:val="a0"/>
        <w:rPr>
          <w:rFonts w:hint="cs"/>
          <w:rtl/>
        </w:rPr>
      </w:pPr>
    </w:p>
    <w:p w14:paraId="1FDF5218" w14:textId="77777777" w:rsidR="00000000" w:rsidRDefault="00540457">
      <w:pPr>
        <w:pStyle w:val="af1"/>
        <w:rPr>
          <w:rtl/>
        </w:rPr>
      </w:pPr>
      <w:r>
        <w:rPr>
          <w:rtl/>
        </w:rPr>
        <w:t>היו"ר משה כחלון:</w:t>
      </w:r>
    </w:p>
    <w:p w14:paraId="555D2ED8" w14:textId="77777777" w:rsidR="00000000" w:rsidRDefault="00540457">
      <w:pPr>
        <w:pStyle w:val="a0"/>
        <w:rPr>
          <w:rtl/>
        </w:rPr>
      </w:pPr>
    </w:p>
    <w:p w14:paraId="72DB0349" w14:textId="77777777" w:rsidR="00000000" w:rsidRDefault="00540457">
      <w:pPr>
        <w:pStyle w:val="a0"/>
        <w:rPr>
          <w:rFonts w:hint="cs"/>
          <w:rtl/>
        </w:rPr>
      </w:pPr>
      <w:r>
        <w:rPr>
          <w:rFonts w:hint="cs"/>
          <w:rtl/>
        </w:rPr>
        <w:t>תודה רבה.</w:t>
      </w:r>
    </w:p>
    <w:p w14:paraId="5719FA29" w14:textId="77777777" w:rsidR="00000000" w:rsidRDefault="00540457">
      <w:pPr>
        <w:pStyle w:val="a0"/>
        <w:rPr>
          <w:rFonts w:hint="cs"/>
          <w:rtl/>
        </w:rPr>
      </w:pPr>
    </w:p>
    <w:p w14:paraId="1A9ECD70" w14:textId="77777777" w:rsidR="00000000" w:rsidRDefault="00540457">
      <w:pPr>
        <w:pStyle w:val="-"/>
        <w:rPr>
          <w:rtl/>
        </w:rPr>
      </w:pPr>
      <w:bookmarkStart w:id="602" w:name="FS000001068T03_12_2003_18_07_24C"/>
      <w:bookmarkEnd w:id="602"/>
      <w:r>
        <w:rPr>
          <w:rtl/>
        </w:rPr>
        <w:t>ניסן סלומינסקי (מפד"ל):</w:t>
      </w:r>
    </w:p>
    <w:p w14:paraId="593C13A8" w14:textId="77777777" w:rsidR="00000000" w:rsidRDefault="00540457">
      <w:pPr>
        <w:pStyle w:val="a0"/>
        <w:rPr>
          <w:rtl/>
        </w:rPr>
      </w:pPr>
    </w:p>
    <w:p w14:paraId="70CB094B" w14:textId="77777777" w:rsidR="00000000" w:rsidRDefault="00540457">
      <w:pPr>
        <w:pStyle w:val="a0"/>
        <w:rPr>
          <w:rFonts w:hint="cs"/>
          <w:rtl/>
        </w:rPr>
      </w:pPr>
      <w:r>
        <w:rPr>
          <w:rFonts w:hint="cs"/>
          <w:rtl/>
        </w:rPr>
        <w:t>אז איך אפשר יהיה אי-פעם להגיע לשלום? ב</w:t>
      </w:r>
      <w:r>
        <w:rPr>
          <w:rFonts w:hint="cs"/>
          <w:rtl/>
        </w:rPr>
        <w:t>דבר הזה לא תרמתם לשלום. הלכתם והרסתם את הסיכוי שאולי - ואני לא מאמין - הממשלה הזאת היתה יכולה להגיע לכך.</w:t>
      </w:r>
    </w:p>
    <w:p w14:paraId="3830665A" w14:textId="77777777" w:rsidR="00000000" w:rsidRDefault="00540457">
      <w:pPr>
        <w:pStyle w:val="a0"/>
        <w:rPr>
          <w:rFonts w:hint="cs"/>
          <w:rtl/>
        </w:rPr>
      </w:pPr>
    </w:p>
    <w:p w14:paraId="33D357F3" w14:textId="77777777" w:rsidR="00000000" w:rsidRDefault="00540457">
      <w:pPr>
        <w:pStyle w:val="af1"/>
        <w:rPr>
          <w:rtl/>
        </w:rPr>
      </w:pPr>
      <w:r>
        <w:rPr>
          <w:rtl/>
        </w:rPr>
        <w:t>היו"ר משה כחלון:</w:t>
      </w:r>
    </w:p>
    <w:p w14:paraId="4DE1C32B" w14:textId="77777777" w:rsidR="00000000" w:rsidRDefault="00540457">
      <w:pPr>
        <w:pStyle w:val="a0"/>
        <w:rPr>
          <w:rtl/>
        </w:rPr>
      </w:pPr>
    </w:p>
    <w:p w14:paraId="690923CF" w14:textId="77777777" w:rsidR="00000000" w:rsidRDefault="00540457">
      <w:pPr>
        <w:pStyle w:val="a0"/>
        <w:rPr>
          <w:rtl/>
        </w:rPr>
      </w:pPr>
      <w:r>
        <w:rPr>
          <w:rFonts w:hint="cs"/>
          <w:rtl/>
        </w:rPr>
        <w:t>חבר הכנסת סלומינסקי, תודה רבה. חברת הכנסת אתי לבני, בבקשה. אחריה - חבר הכנסת ג'מאל זחאלקה, אם הוא יהיה נוכח, ואחריו - חברי הכנסת יור</w:t>
      </w:r>
      <w:r>
        <w:rPr>
          <w:rFonts w:hint="cs"/>
          <w:rtl/>
        </w:rPr>
        <w:t xml:space="preserve">י שטרן, מתן וילנאי, גדעון סער וטלב אלסאנע.    </w:t>
      </w:r>
    </w:p>
    <w:p w14:paraId="1EAF9837" w14:textId="77777777" w:rsidR="00000000" w:rsidRDefault="00540457">
      <w:pPr>
        <w:pStyle w:val="a0"/>
        <w:rPr>
          <w:rFonts w:hint="cs"/>
          <w:color w:val="0000FF"/>
          <w:szCs w:val="28"/>
          <w:rtl/>
        </w:rPr>
      </w:pPr>
    </w:p>
    <w:p w14:paraId="516F2B8E" w14:textId="77777777" w:rsidR="00000000" w:rsidRDefault="00540457">
      <w:pPr>
        <w:pStyle w:val="a"/>
        <w:rPr>
          <w:rtl/>
        </w:rPr>
      </w:pPr>
      <w:bookmarkStart w:id="603" w:name="FS000001051T03_12_2003_17_56_31"/>
      <w:bookmarkStart w:id="604" w:name="_Toc59448105"/>
      <w:bookmarkEnd w:id="603"/>
      <w:r>
        <w:rPr>
          <w:rFonts w:hint="eastAsia"/>
          <w:rtl/>
        </w:rPr>
        <w:t>אתי</w:t>
      </w:r>
      <w:r>
        <w:rPr>
          <w:rtl/>
        </w:rPr>
        <w:t xml:space="preserve"> לבני (שינוי):</w:t>
      </w:r>
      <w:bookmarkEnd w:id="604"/>
    </w:p>
    <w:p w14:paraId="30E6BB8E" w14:textId="77777777" w:rsidR="00000000" w:rsidRDefault="00540457">
      <w:pPr>
        <w:pStyle w:val="a0"/>
        <w:rPr>
          <w:rFonts w:hint="cs"/>
          <w:rtl/>
        </w:rPr>
      </w:pPr>
    </w:p>
    <w:p w14:paraId="1EB60FAE" w14:textId="77777777" w:rsidR="00000000" w:rsidRDefault="00540457">
      <w:pPr>
        <w:pStyle w:val="a0"/>
        <w:rPr>
          <w:rFonts w:hint="cs"/>
          <w:rtl/>
        </w:rPr>
      </w:pPr>
      <w:r>
        <w:rPr>
          <w:rFonts w:hint="cs"/>
          <w:rtl/>
        </w:rPr>
        <w:t>אדוני היושב-ראש - אני אומרת תמיד "חברותי וחברי חברי הכנסת", אבל אין חברותי כאן היום - על- פי תפיסתי, מחויבותם העליונה של נבחרי ציבור, בין שהם בקואליציה ובין שהם באופוזיציה, בימין ובשמאל, הי</w:t>
      </w:r>
      <w:r>
        <w:rPr>
          <w:rFonts w:hint="cs"/>
          <w:rtl/>
        </w:rPr>
        <w:t>א לבחון בעיניים פקוחות את המציאות המשתנה ולהתאים את עצמם לשינויים האלה. הרבה יותר נוח מבחינה פוליטית, כמובן, להישאר מוגן בעמדותיך הישנות. אנחנו, חברי שינוי, התחייבנו לבוחר לייצג את המרכז הישראלי. אני, שתמכתי בהבנות ז'נבה והשתתפתי בחלקים מסוימים מהמשא-ומתן,</w:t>
      </w:r>
      <w:r>
        <w:rPr>
          <w:rFonts w:hint="cs"/>
          <w:rtl/>
        </w:rPr>
        <w:t xml:space="preserve"> אינני רואה את עצמי דווקא כשמאל. אני באתי מהמרכז ואני נטועה בו. </w:t>
      </w:r>
    </w:p>
    <w:p w14:paraId="49843890" w14:textId="77777777" w:rsidR="00000000" w:rsidRDefault="00540457">
      <w:pPr>
        <w:pStyle w:val="a0"/>
        <w:rPr>
          <w:rFonts w:hint="cs"/>
          <w:rtl/>
        </w:rPr>
      </w:pPr>
    </w:p>
    <w:p w14:paraId="707AC88C" w14:textId="77777777" w:rsidR="00000000" w:rsidRDefault="00540457">
      <w:pPr>
        <w:pStyle w:val="a0"/>
        <w:rPr>
          <w:rFonts w:hint="cs"/>
          <w:rtl/>
        </w:rPr>
      </w:pPr>
      <w:r>
        <w:rPr>
          <w:rFonts w:hint="cs"/>
          <w:rtl/>
        </w:rPr>
        <w:t>מה זה המרכז, לדעתי? זה מרכז שאינו שוגה באשליות, שאינו כפות בהשקפות עולם קיצוניות, אלא מתעקש על ראייה פרגמטית של המציאות. להיות במרכז זה לא אומר לפסול אוטומטית רעיונות רק כיוון שהם באים מכיוו</w:t>
      </w:r>
      <w:r>
        <w:rPr>
          <w:rFonts w:hint="cs"/>
          <w:rtl/>
        </w:rPr>
        <w:t>ן מסוים של המערכת הפוליטית. להיות במרכז זה אומר להסתכל למציאות בעיניים ולא להכתיב את האידיאולוגיה שלך למציאות. להיות מרכז זה לבדוק יום-יום ושעה-שעה את האינטרסים האמיתיים של מדינת ישראל.</w:t>
      </w:r>
    </w:p>
    <w:p w14:paraId="316C93B4" w14:textId="77777777" w:rsidR="00000000" w:rsidRDefault="00540457">
      <w:pPr>
        <w:pStyle w:val="a0"/>
        <w:rPr>
          <w:rFonts w:hint="cs"/>
          <w:rtl/>
        </w:rPr>
      </w:pPr>
    </w:p>
    <w:p w14:paraId="2D6B2926" w14:textId="77777777" w:rsidR="00000000" w:rsidRDefault="00540457">
      <w:pPr>
        <w:pStyle w:val="a0"/>
        <w:rPr>
          <w:rFonts w:hint="cs"/>
          <w:rtl/>
        </w:rPr>
      </w:pPr>
      <w:r>
        <w:rPr>
          <w:rFonts w:hint="cs"/>
          <w:rtl/>
        </w:rPr>
        <w:t>אני מסתכלת, למשל, מי עוד נמצא אתי במרכז, בהגדרה שלי, והנה אני מוצאת ב</w:t>
      </w:r>
      <w:r>
        <w:rPr>
          <w:rFonts w:hint="cs"/>
          <w:rtl/>
        </w:rPr>
        <w:t xml:space="preserve">סקר של "הארץ", למשל, 15% מהבוחרים של הליכוד, שבעצם 21% מהם בעד הטקס ו-32% חושבים שאלה שניהלו את המשא-ומתן הם גם פטריוטים והם גם מדינאים. בשינוי אנחנו מוצאים בין 30% ל-50% תומכים, ואפילו נציגי ש"ס מצאתי שם אתמול. </w:t>
      </w:r>
    </w:p>
    <w:p w14:paraId="03165899" w14:textId="77777777" w:rsidR="00000000" w:rsidRDefault="00540457">
      <w:pPr>
        <w:pStyle w:val="a0"/>
        <w:rPr>
          <w:rFonts w:hint="cs"/>
          <w:rtl/>
        </w:rPr>
      </w:pPr>
    </w:p>
    <w:p w14:paraId="0B518521" w14:textId="77777777" w:rsidR="00000000" w:rsidRDefault="00540457">
      <w:pPr>
        <w:pStyle w:val="a0"/>
        <w:rPr>
          <w:rFonts w:hint="cs"/>
          <w:rtl/>
        </w:rPr>
      </w:pPr>
      <w:r>
        <w:rPr>
          <w:rFonts w:hint="cs"/>
          <w:rtl/>
        </w:rPr>
        <w:t>אני אומרת את הדברים האלה בהקשר של הבנות ז'</w:t>
      </w:r>
      <w:r>
        <w:rPr>
          <w:rFonts w:hint="cs"/>
          <w:rtl/>
        </w:rPr>
        <w:t xml:space="preserve">נבה. אני לא שלמה לחלוטין עם ההבנות, ועוד יותר אינני אוהבת את חוסר האיזון שהיה שלשום בטקס, למשל. </w:t>
      </w:r>
    </w:p>
    <w:p w14:paraId="516D0886" w14:textId="77777777" w:rsidR="00000000" w:rsidRDefault="00540457">
      <w:pPr>
        <w:pStyle w:val="a0"/>
        <w:rPr>
          <w:rFonts w:hint="cs"/>
          <w:rtl/>
        </w:rPr>
      </w:pPr>
    </w:p>
    <w:p w14:paraId="5EECDCBA" w14:textId="77777777" w:rsidR="00000000" w:rsidRDefault="00540457">
      <w:pPr>
        <w:pStyle w:val="a0"/>
        <w:rPr>
          <w:rFonts w:hint="cs"/>
          <w:rtl/>
        </w:rPr>
      </w:pPr>
      <w:r>
        <w:rPr>
          <w:rFonts w:hint="cs"/>
          <w:rtl/>
        </w:rPr>
        <w:t>אשר להבנות, אני חושבת שהיה צריך להבהיר טוב יותר את נושא זכות השיבה, לשנות את עניין השליטה בירושלים, אבל אני, כמי שהתחייבה לבוחריה להסתכל בעיניים פקוחות על המצ</w:t>
      </w:r>
      <w:r>
        <w:rPr>
          <w:rFonts w:hint="cs"/>
          <w:rtl/>
        </w:rPr>
        <w:t xml:space="preserve">יאות, חייבת לומר שבהבנות ז'נבה יש גם הישגים בלתי מבוטלים לישראל, כמו הוויתור הפלסטיני על מימוש זכות השיבה בפועל - ותראו בבקשה את ההפגנות ברשות הפלסטינית נגד ההסכמים האלה. </w:t>
      </w:r>
    </w:p>
    <w:p w14:paraId="3FDCB73E" w14:textId="77777777" w:rsidR="00000000" w:rsidRDefault="00540457">
      <w:pPr>
        <w:pStyle w:val="a0"/>
        <w:rPr>
          <w:rtl/>
        </w:rPr>
      </w:pPr>
    </w:p>
    <w:p w14:paraId="116EA00A" w14:textId="77777777" w:rsidR="00000000" w:rsidRDefault="00540457">
      <w:pPr>
        <w:pStyle w:val="a0"/>
        <w:rPr>
          <w:rFonts w:hint="cs"/>
          <w:rtl/>
        </w:rPr>
      </w:pPr>
      <w:r>
        <w:rPr>
          <w:rFonts w:hint="cs"/>
          <w:rtl/>
        </w:rPr>
        <w:t xml:space="preserve">בכל מקרה, הבנות ז'נבה הן התפתחות שיכולה להיות משמעותית, הן מבחינת תוכנן והן מבחינת </w:t>
      </w:r>
      <w:r>
        <w:rPr>
          <w:rFonts w:hint="cs"/>
          <w:rtl/>
        </w:rPr>
        <w:t xml:space="preserve">ההצהרה של גורמים משמעותיים מאוד בקרב הפלסטינים, שפניהם להסדר קבע עם ישראל, שישים קץ לסכסוך וקץ לתביעות. </w:t>
      </w:r>
    </w:p>
    <w:p w14:paraId="5BFE634B" w14:textId="77777777" w:rsidR="00000000" w:rsidRDefault="00540457">
      <w:pPr>
        <w:pStyle w:val="a0"/>
        <w:rPr>
          <w:rFonts w:hint="cs"/>
          <w:rtl/>
        </w:rPr>
      </w:pPr>
    </w:p>
    <w:p w14:paraId="49340EE9" w14:textId="77777777" w:rsidR="00000000" w:rsidRDefault="00540457">
      <w:pPr>
        <w:pStyle w:val="a0"/>
        <w:rPr>
          <w:rFonts w:hint="cs"/>
          <w:rtl/>
        </w:rPr>
      </w:pPr>
      <w:r>
        <w:rPr>
          <w:rFonts w:hint="cs"/>
          <w:rtl/>
        </w:rPr>
        <w:t>מי שממשיך לדחות את הבנות ז'נבה על הסף, בלי להתייחס אפילו למה שהושג בהן, וכל זה רק מפני שאנשי שמאל עומדים מאחוריהן, או ששלמה אבינרי, מנכ"ל משרד החוץ לש</w:t>
      </w:r>
      <w:r>
        <w:rPr>
          <w:rFonts w:hint="cs"/>
          <w:rtl/>
        </w:rPr>
        <w:t xml:space="preserve">עבר - גם הוא לשעבר - כתב נגדן, אני חושבת שאינו ממלא את תפקידו כנבחר ציבור. יש לנו, נבחרי הציבור, אחריות לעשות הכול כדי להציל חיים של אנשים בארץ הזאת; לעשות הכול כדי לצאת מהשבר הכלכלי והחברתי ואחריות לנסות להביא רווחה, שגשוג וחיים נורמליים לאזרחי ישראל. </w:t>
      </w:r>
    </w:p>
    <w:p w14:paraId="6D2CD23D" w14:textId="77777777" w:rsidR="00000000" w:rsidRDefault="00540457">
      <w:pPr>
        <w:pStyle w:val="af1"/>
        <w:rPr>
          <w:rFonts w:hint="cs"/>
          <w:rtl/>
        </w:rPr>
      </w:pPr>
    </w:p>
    <w:p w14:paraId="6B8A66F1" w14:textId="77777777" w:rsidR="00000000" w:rsidRDefault="00540457">
      <w:pPr>
        <w:pStyle w:val="af1"/>
        <w:rPr>
          <w:rFonts w:hint="cs"/>
          <w:rtl/>
        </w:rPr>
      </w:pPr>
      <w:r>
        <w:rPr>
          <w:rtl/>
        </w:rPr>
        <w:t>ה</w:t>
      </w:r>
      <w:r>
        <w:rPr>
          <w:rtl/>
        </w:rPr>
        <w:t>יו"ר משה כחלון:</w:t>
      </w:r>
    </w:p>
    <w:p w14:paraId="379C2443" w14:textId="77777777" w:rsidR="00000000" w:rsidRDefault="00540457">
      <w:pPr>
        <w:pStyle w:val="a0"/>
        <w:rPr>
          <w:rFonts w:hint="cs"/>
          <w:rtl/>
        </w:rPr>
      </w:pPr>
    </w:p>
    <w:p w14:paraId="7C27E9CA" w14:textId="77777777" w:rsidR="00000000" w:rsidRDefault="00540457">
      <w:pPr>
        <w:pStyle w:val="a0"/>
        <w:rPr>
          <w:rFonts w:hint="cs"/>
          <w:rtl/>
        </w:rPr>
      </w:pPr>
      <w:r>
        <w:rPr>
          <w:rFonts w:hint="cs"/>
          <w:rtl/>
        </w:rPr>
        <w:t>זמנך תם.</w:t>
      </w:r>
    </w:p>
    <w:p w14:paraId="2240E737" w14:textId="77777777" w:rsidR="00000000" w:rsidRDefault="00540457">
      <w:pPr>
        <w:pStyle w:val="a0"/>
        <w:rPr>
          <w:rFonts w:hint="cs"/>
          <w:rtl/>
        </w:rPr>
      </w:pPr>
    </w:p>
    <w:p w14:paraId="2EF2F423" w14:textId="77777777" w:rsidR="00000000" w:rsidRDefault="00540457">
      <w:pPr>
        <w:pStyle w:val="-"/>
        <w:rPr>
          <w:rtl/>
        </w:rPr>
      </w:pPr>
      <w:bookmarkStart w:id="605" w:name="FS000001051T03_12_2003_18_13_48C"/>
      <w:bookmarkEnd w:id="605"/>
      <w:r>
        <w:rPr>
          <w:rtl/>
        </w:rPr>
        <w:t>אתי לבני (שינוי):</w:t>
      </w:r>
    </w:p>
    <w:p w14:paraId="398C9D4F" w14:textId="77777777" w:rsidR="00000000" w:rsidRDefault="00540457">
      <w:pPr>
        <w:pStyle w:val="a0"/>
        <w:rPr>
          <w:rtl/>
        </w:rPr>
      </w:pPr>
    </w:p>
    <w:p w14:paraId="627BBB2F" w14:textId="77777777" w:rsidR="00000000" w:rsidRDefault="00540457">
      <w:pPr>
        <w:pStyle w:val="a0"/>
        <w:rPr>
          <w:rFonts w:hint="cs"/>
          <w:rtl/>
        </w:rPr>
      </w:pPr>
      <w:r>
        <w:rPr>
          <w:rFonts w:hint="cs"/>
          <w:rtl/>
        </w:rPr>
        <w:t xml:space="preserve">אני מסיימת. </w:t>
      </w:r>
    </w:p>
    <w:p w14:paraId="3FC8F1F6" w14:textId="77777777" w:rsidR="00000000" w:rsidRDefault="00540457">
      <w:pPr>
        <w:pStyle w:val="a0"/>
        <w:rPr>
          <w:rFonts w:hint="cs"/>
          <w:rtl/>
        </w:rPr>
      </w:pPr>
    </w:p>
    <w:p w14:paraId="1AF735D3" w14:textId="77777777" w:rsidR="00000000" w:rsidRDefault="00540457">
      <w:pPr>
        <w:pStyle w:val="af0"/>
        <w:rPr>
          <w:rtl/>
        </w:rPr>
      </w:pPr>
      <w:r>
        <w:rPr>
          <w:rFonts w:hint="eastAsia"/>
          <w:rtl/>
        </w:rPr>
        <w:t>עבד</w:t>
      </w:r>
      <w:r>
        <w:rPr>
          <w:rtl/>
        </w:rPr>
        <w:t>-אלמאלכ דהאמשה (רע"ם):</w:t>
      </w:r>
    </w:p>
    <w:p w14:paraId="18D88FC2" w14:textId="77777777" w:rsidR="00000000" w:rsidRDefault="00540457">
      <w:pPr>
        <w:pStyle w:val="a0"/>
        <w:rPr>
          <w:rFonts w:hint="cs"/>
          <w:rtl/>
        </w:rPr>
      </w:pPr>
    </w:p>
    <w:p w14:paraId="470FD07B" w14:textId="77777777" w:rsidR="00000000" w:rsidRDefault="00540457">
      <w:pPr>
        <w:pStyle w:val="a0"/>
        <w:rPr>
          <w:rFonts w:hint="cs"/>
          <w:rtl/>
        </w:rPr>
      </w:pPr>
      <w:r>
        <w:rPr>
          <w:rFonts w:hint="cs"/>
          <w:rtl/>
        </w:rPr>
        <w:t>- - -</w:t>
      </w:r>
    </w:p>
    <w:p w14:paraId="44BDD1B4" w14:textId="77777777" w:rsidR="00000000" w:rsidRDefault="00540457">
      <w:pPr>
        <w:pStyle w:val="a0"/>
        <w:rPr>
          <w:rFonts w:hint="cs"/>
          <w:rtl/>
        </w:rPr>
      </w:pPr>
    </w:p>
    <w:p w14:paraId="4122CA1F" w14:textId="77777777" w:rsidR="00000000" w:rsidRDefault="00540457">
      <w:pPr>
        <w:pStyle w:val="-"/>
        <w:rPr>
          <w:rtl/>
        </w:rPr>
      </w:pPr>
      <w:bookmarkStart w:id="606" w:name="FS000001051T03_12_2003_18_14_22C"/>
      <w:bookmarkEnd w:id="606"/>
      <w:r>
        <w:rPr>
          <w:rtl/>
        </w:rPr>
        <w:t>אתי לבני (שינוי):</w:t>
      </w:r>
    </w:p>
    <w:p w14:paraId="6EB0D808" w14:textId="77777777" w:rsidR="00000000" w:rsidRDefault="00540457">
      <w:pPr>
        <w:pStyle w:val="a0"/>
        <w:rPr>
          <w:rtl/>
        </w:rPr>
      </w:pPr>
    </w:p>
    <w:p w14:paraId="115CA3C5" w14:textId="77777777" w:rsidR="00000000" w:rsidRDefault="00540457">
      <w:pPr>
        <w:pStyle w:val="a0"/>
        <w:rPr>
          <w:rFonts w:hint="cs"/>
          <w:rtl/>
        </w:rPr>
      </w:pPr>
      <w:r>
        <w:rPr>
          <w:rFonts w:hint="cs"/>
          <w:rtl/>
        </w:rPr>
        <w:t xml:space="preserve">אני אינני מצטערת על היות שינוי בממשלה. אני עדיין מאמינה שהממשלה הזאת - - </w:t>
      </w:r>
    </w:p>
    <w:p w14:paraId="2A036F98" w14:textId="77777777" w:rsidR="00000000" w:rsidRDefault="00540457">
      <w:pPr>
        <w:pStyle w:val="-"/>
        <w:rPr>
          <w:rFonts w:hint="cs"/>
          <w:rtl/>
        </w:rPr>
      </w:pPr>
    </w:p>
    <w:p w14:paraId="60DCE871" w14:textId="77777777" w:rsidR="00000000" w:rsidRDefault="00540457">
      <w:pPr>
        <w:pStyle w:val="af1"/>
        <w:rPr>
          <w:rtl/>
        </w:rPr>
      </w:pPr>
      <w:r>
        <w:rPr>
          <w:rtl/>
        </w:rPr>
        <w:t>היו"ר משה כחלון:</w:t>
      </w:r>
    </w:p>
    <w:p w14:paraId="15CE292B" w14:textId="77777777" w:rsidR="00000000" w:rsidRDefault="00540457">
      <w:pPr>
        <w:pStyle w:val="a0"/>
        <w:rPr>
          <w:rtl/>
        </w:rPr>
      </w:pPr>
    </w:p>
    <w:p w14:paraId="210E229A" w14:textId="77777777" w:rsidR="00000000" w:rsidRDefault="00540457">
      <w:pPr>
        <w:pStyle w:val="a0"/>
        <w:rPr>
          <w:rFonts w:hint="cs"/>
          <w:rtl/>
        </w:rPr>
      </w:pPr>
      <w:r>
        <w:rPr>
          <w:rFonts w:hint="cs"/>
          <w:rtl/>
        </w:rPr>
        <w:t>תן לה לסיים, בבקשה. היא מעבר לזמן.</w:t>
      </w:r>
    </w:p>
    <w:p w14:paraId="36522877" w14:textId="77777777" w:rsidR="00000000" w:rsidRDefault="00540457">
      <w:pPr>
        <w:pStyle w:val="-"/>
        <w:rPr>
          <w:rFonts w:hint="cs"/>
          <w:rtl/>
        </w:rPr>
      </w:pPr>
    </w:p>
    <w:p w14:paraId="08E731C1" w14:textId="77777777" w:rsidR="00000000" w:rsidRDefault="00540457">
      <w:pPr>
        <w:pStyle w:val="-"/>
        <w:rPr>
          <w:rtl/>
        </w:rPr>
      </w:pPr>
      <w:bookmarkStart w:id="607" w:name="FS000001051T03_12_2003_18_17_57C"/>
      <w:r>
        <w:rPr>
          <w:rtl/>
        </w:rPr>
        <w:t>אתי לבני (שינו</w:t>
      </w:r>
      <w:r>
        <w:rPr>
          <w:rtl/>
        </w:rPr>
        <w:t>י):</w:t>
      </w:r>
    </w:p>
    <w:p w14:paraId="286C6865" w14:textId="77777777" w:rsidR="00000000" w:rsidRDefault="00540457">
      <w:pPr>
        <w:pStyle w:val="a0"/>
        <w:rPr>
          <w:rtl/>
        </w:rPr>
      </w:pPr>
    </w:p>
    <w:p w14:paraId="61EDB5C5" w14:textId="77777777" w:rsidR="00000000" w:rsidRDefault="00540457">
      <w:pPr>
        <w:pStyle w:val="a0"/>
        <w:rPr>
          <w:rFonts w:hint="cs"/>
          <w:rtl/>
        </w:rPr>
      </w:pPr>
      <w:r>
        <w:rPr>
          <w:rFonts w:hint="cs"/>
          <w:rtl/>
        </w:rPr>
        <w:t>- - בהיותה ממשלה שמשקפת בצורה הטובה ביותר את הקונסנזוס</w:t>
      </w:r>
      <w:bookmarkEnd w:id="607"/>
      <w:r>
        <w:rPr>
          <w:rFonts w:hint="cs"/>
          <w:rtl/>
        </w:rPr>
        <w:t xml:space="preserve"> וזוכה לאמון, היא שצריכה להוביל מהלכים בסדר-גודל כזה. הבנות ז'נבה אינן המרשם היחיד, ואולי גם לא הטוב ביותר, אבל צריך לעשות. אין יותר זמן לחכות. </w:t>
      </w:r>
    </w:p>
    <w:p w14:paraId="7763208D" w14:textId="77777777" w:rsidR="00000000" w:rsidRDefault="00540457">
      <w:pPr>
        <w:pStyle w:val="a0"/>
        <w:rPr>
          <w:rFonts w:hint="cs"/>
          <w:rtl/>
        </w:rPr>
      </w:pPr>
    </w:p>
    <w:p w14:paraId="30E4C732" w14:textId="77777777" w:rsidR="00000000" w:rsidRDefault="00540457">
      <w:pPr>
        <w:pStyle w:val="a0"/>
        <w:rPr>
          <w:rFonts w:hint="cs"/>
          <w:rtl/>
        </w:rPr>
      </w:pPr>
      <w:r>
        <w:rPr>
          <w:rFonts w:hint="cs"/>
          <w:rtl/>
        </w:rPr>
        <w:t>אני מציעה לראש הממשלה להתחיל ביישום תוכנית שינוי לי</w:t>
      </w:r>
      <w:r>
        <w:rPr>
          <w:rFonts w:hint="cs"/>
          <w:rtl/>
        </w:rPr>
        <w:t>צירת אמון עם הפלסטינים ולפנות את ההתנחלות נצרים ואולי התנחלויות נוספות ברצועת-עזה. יש רוב עצום בציבור לצעד כזה. אני קוראת לו גם לפנות את המאחזים הבלתי-חוקיים ללא שיהוי, אני קוראת לו לא להעביר כספים להשקעה בהרחבת ההתנחלויות כפי שכנראה קורה עכשיו, היום אחר ה</w:t>
      </w:r>
      <w:r>
        <w:rPr>
          <w:rFonts w:hint="cs"/>
          <w:rtl/>
        </w:rPr>
        <w:t xml:space="preserve">צהריים, בוועדת הכספים. שינוי, מפלגת המרכז, תעמוד מאחוריו בכל צעד שיעשה בכיוון הזה. </w:t>
      </w:r>
    </w:p>
    <w:p w14:paraId="53BA9A4F" w14:textId="77777777" w:rsidR="00000000" w:rsidRDefault="00540457">
      <w:pPr>
        <w:pStyle w:val="a0"/>
        <w:rPr>
          <w:rFonts w:hint="cs"/>
          <w:rtl/>
        </w:rPr>
      </w:pPr>
    </w:p>
    <w:p w14:paraId="38BEBE0A" w14:textId="77777777" w:rsidR="00000000" w:rsidRDefault="00540457">
      <w:pPr>
        <w:pStyle w:val="af1"/>
        <w:rPr>
          <w:rtl/>
        </w:rPr>
      </w:pPr>
      <w:r>
        <w:rPr>
          <w:rtl/>
        </w:rPr>
        <w:t>היו"ר משה כחלון:</w:t>
      </w:r>
    </w:p>
    <w:p w14:paraId="088D4A59" w14:textId="77777777" w:rsidR="00000000" w:rsidRDefault="00540457">
      <w:pPr>
        <w:pStyle w:val="a0"/>
        <w:rPr>
          <w:rtl/>
        </w:rPr>
      </w:pPr>
    </w:p>
    <w:p w14:paraId="2F69DB1A" w14:textId="77777777" w:rsidR="00000000" w:rsidRDefault="00540457">
      <w:pPr>
        <w:pStyle w:val="a0"/>
        <w:rPr>
          <w:rFonts w:hint="cs"/>
          <w:rtl/>
        </w:rPr>
      </w:pPr>
      <w:r>
        <w:rPr>
          <w:rFonts w:hint="cs"/>
          <w:rtl/>
        </w:rPr>
        <w:t xml:space="preserve">תודה רבה. </w:t>
      </w:r>
    </w:p>
    <w:p w14:paraId="0B0732B7" w14:textId="77777777" w:rsidR="00000000" w:rsidRDefault="00540457">
      <w:pPr>
        <w:pStyle w:val="a0"/>
        <w:rPr>
          <w:rFonts w:hint="cs"/>
          <w:rtl/>
        </w:rPr>
      </w:pPr>
    </w:p>
    <w:p w14:paraId="2E3147C9" w14:textId="77777777" w:rsidR="00000000" w:rsidRDefault="00540457">
      <w:pPr>
        <w:pStyle w:val="af0"/>
        <w:rPr>
          <w:rtl/>
        </w:rPr>
      </w:pPr>
      <w:r>
        <w:rPr>
          <w:rFonts w:hint="eastAsia"/>
          <w:rtl/>
        </w:rPr>
        <w:t>עבד</w:t>
      </w:r>
      <w:r>
        <w:rPr>
          <w:rtl/>
        </w:rPr>
        <w:t>-אלמאלכ דהאמשה (רע"ם):</w:t>
      </w:r>
    </w:p>
    <w:p w14:paraId="339BB16D" w14:textId="77777777" w:rsidR="00000000" w:rsidRDefault="00540457">
      <w:pPr>
        <w:pStyle w:val="a0"/>
        <w:rPr>
          <w:rFonts w:hint="cs"/>
          <w:rtl/>
        </w:rPr>
      </w:pPr>
    </w:p>
    <w:p w14:paraId="76F28068" w14:textId="77777777" w:rsidR="00000000" w:rsidRDefault="00540457">
      <w:pPr>
        <w:pStyle w:val="a0"/>
        <w:rPr>
          <w:rFonts w:hint="cs"/>
          <w:rtl/>
        </w:rPr>
      </w:pPr>
      <w:r>
        <w:rPr>
          <w:rFonts w:hint="cs"/>
          <w:rtl/>
        </w:rPr>
        <w:t>ובכיוון האחר? אולי הוא יעשה בכיוונים אחרים?</w:t>
      </w:r>
    </w:p>
    <w:p w14:paraId="5034FF81" w14:textId="77777777" w:rsidR="00000000" w:rsidRDefault="00540457">
      <w:pPr>
        <w:pStyle w:val="af1"/>
        <w:rPr>
          <w:rFonts w:hint="cs"/>
          <w:rtl/>
        </w:rPr>
      </w:pPr>
    </w:p>
    <w:p w14:paraId="1C3ADD18" w14:textId="77777777" w:rsidR="00000000" w:rsidRDefault="00540457">
      <w:pPr>
        <w:pStyle w:val="af1"/>
        <w:rPr>
          <w:rtl/>
        </w:rPr>
      </w:pPr>
    </w:p>
    <w:p w14:paraId="1940A468" w14:textId="77777777" w:rsidR="00000000" w:rsidRDefault="00540457">
      <w:pPr>
        <w:pStyle w:val="af1"/>
        <w:rPr>
          <w:rtl/>
        </w:rPr>
      </w:pPr>
      <w:r>
        <w:rPr>
          <w:rtl/>
        </w:rPr>
        <w:t>היו"ר משה כחלון:</w:t>
      </w:r>
    </w:p>
    <w:p w14:paraId="5FEFF695" w14:textId="77777777" w:rsidR="00000000" w:rsidRDefault="00540457">
      <w:pPr>
        <w:pStyle w:val="a0"/>
        <w:rPr>
          <w:rtl/>
        </w:rPr>
      </w:pPr>
    </w:p>
    <w:p w14:paraId="13D392F0" w14:textId="77777777" w:rsidR="00000000" w:rsidRDefault="00540457">
      <w:pPr>
        <w:pStyle w:val="a0"/>
        <w:rPr>
          <w:rFonts w:hint="cs"/>
          <w:rtl/>
        </w:rPr>
      </w:pPr>
      <w:r>
        <w:rPr>
          <w:rFonts w:hint="cs"/>
          <w:rtl/>
        </w:rPr>
        <w:t>חבר הכנסת ג'מאל זחאלקה - אינו נוכח; חבר הכנסת יורי</w:t>
      </w:r>
      <w:r>
        <w:rPr>
          <w:rFonts w:hint="cs"/>
          <w:rtl/>
        </w:rPr>
        <w:t xml:space="preserve"> שטרן - אינו נוכח. חבר הכנסת מתן וילנאי, בבקשה. אחריו - חבר הכנסת גדעון סער, ואחריו - חבר הכנסת טלב אלסאנע.</w:t>
      </w:r>
    </w:p>
    <w:p w14:paraId="36B8CEBD" w14:textId="77777777" w:rsidR="00000000" w:rsidRDefault="00540457">
      <w:pPr>
        <w:pStyle w:val="a0"/>
        <w:rPr>
          <w:rFonts w:hint="cs"/>
          <w:rtl/>
        </w:rPr>
      </w:pPr>
    </w:p>
    <w:p w14:paraId="6AE0026C" w14:textId="77777777" w:rsidR="00000000" w:rsidRDefault="00540457">
      <w:pPr>
        <w:pStyle w:val="a"/>
        <w:rPr>
          <w:rtl/>
        </w:rPr>
      </w:pPr>
      <w:bookmarkStart w:id="608" w:name="FS000000550T03_12_2003_18_22_45"/>
      <w:bookmarkStart w:id="609" w:name="FS000001067T03_12_2003_18_22_55"/>
      <w:bookmarkStart w:id="610" w:name="_Toc59448106"/>
      <w:bookmarkEnd w:id="608"/>
      <w:bookmarkEnd w:id="609"/>
      <w:r>
        <w:rPr>
          <w:rFonts w:hint="eastAsia"/>
          <w:rtl/>
        </w:rPr>
        <w:t>מתן</w:t>
      </w:r>
      <w:r>
        <w:rPr>
          <w:rtl/>
        </w:rPr>
        <w:t xml:space="preserve"> וילנאי (העבודה-מימד):</w:t>
      </w:r>
      <w:bookmarkEnd w:id="610"/>
    </w:p>
    <w:p w14:paraId="2EC9DA4D" w14:textId="77777777" w:rsidR="00000000" w:rsidRDefault="00540457">
      <w:pPr>
        <w:pStyle w:val="a0"/>
        <w:rPr>
          <w:rFonts w:hint="cs"/>
          <w:rtl/>
        </w:rPr>
      </w:pPr>
    </w:p>
    <w:p w14:paraId="10C89990" w14:textId="77777777" w:rsidR="00000000" w:rsidRDefault="00540457">
      <w:pPr>
        <w:pStyle w:val="a0"/>
        <w:rPr>
          <w:rFonts w:hint="cs"/>
          <w:rtl/>
        </w:rPr>
      </w:pPr>
      <w:r>
        <w:rPr>
          <w:rFonts w:hint="cs"/>
          <w:rtl/>
        </w:rPr>
        <w:t>כבוד היושב-ראש, חברי הכנסת, אין ספק שהאנשים שהלכו לז'נבה ועשו את ההסכם הזה, כוונותיהם כוונות טובות. אין לי ספק בנאמנות ש</w:t>
      </w:r>
      <w:r>
        <w:rPr>
          <w:rFonts w:hint="cs"/>
          <w:rtl/>
        </w:rPr>
        <w:t xml:space="preserve">להם ובאמונה שלהם ובהיותם מנהיגים ישראלים אותנטים, וכל התלהמות וכל דברי הסתה שנאמרו  נגדם, לרבות השימוש במלה בוגד </w:t>
      </w:r>
      <w:r>
        <w:rPr>
          <w:rtl/>
        </w:rPr>
        <w:t>–</w:t>
      </w:r>
      <w:r>
        <w:rPr>
          <w:rFonts w:hint="cs"/>
          <w:rtl/>
        </w:rPr>
        <w:t xml:space="preserve"> לצערי, באיזו נקודה גם על-ידי ראש הממשלה </w:t>
      </w:r>
      <w:r>
        <w:rPr>
          <w:rtl/>
        </w:rPr>
        <w:t>–</w:t>
      </w:r>
      <w:r>
        <w:rPr>
          <w:rFonts w:hint="cs"/>
          <w:rtl/>
        </w:rPr>
        <w:t xml:space="preserve"> אין לזה מקום וזה צריך להימחק מהלקסיקון הפוליטי הישראלי. בשום פנים ואופן לא עוסקים בבוגדים, בשום פני</w:t>
      </w:r>
      <w:r>
        <w:rPr>
          <w:rFonts w:hint="cs"/>
          <w:rtl/>
        </w:rPr>
        <w:t>ם ואופן המלה הזאת לא צריכה להופיע בפוליטיקה הישראלית. כולנו זוכרים את מה שזה כבר עשה, אין לחזור על זה וצריך לגנות את זה בכל תוקף.</w:t>
      </w:r>
    </w:p>
    <w:p w14:paraId="7AB7D7C4" w14:textId="77777777" w:rsidR="00000000" w:rsidRDefault="00540457">
      <w:pPr>
        <w:pStyle w:val="a0"/>
        <w:rPr>
          <w:rFonts w:hint="cs"/>
          <w:rtl/>
        </w:rPr>
      </w:pPr>
    </w:p>
    <w:p w14:paraId="79DD6BB7" w14:textId="77777777" w:rsidR="00000000" w:rsidRDefault="00540457">
      <w:pPr>
        <w:pStyle w:val="a0"/>
        <w:rPr>
          <w:rFonts w:hint="cs"/>
          <w:rtl/>
        </w:rPr>
      </w:pPr>
      <w:r>
        <w:rPr>
          <w:rFonts w:hint="cs"/>
          <w:rtl/>
        </w:rPr>
        <w:t>אני תומך מאוד בכל שיחה ומגעים עם פלסטינים, ואני נמנה עם מי  שמשוכנעים שיש עם מי לדבר. בניגוד לקביעה הנחרצת של ממשלת ישראל שאי</w:t>
      </w:r>
      <w:r>
        <w:rPr>
          <w:rFonts w:hint="cs"/>
          <w:rtl/>
        </w:rPr>
        <w:t>ן עם מי לדבר, לי אין ספק שיש עם מי לדבר. והמהלכים האלה למיניהם חשובים מאוד.</w:t>
      </w:r>
    </w:p>
    <w:p w14:paraId="3E7A52E0" w14:textId="77777777" w:rsidR="00000000" w:rsidRDefault="00540457">
      <w:pPr>
        <w:pStyle w:val="a0"/>
        <w:rPr>
          <w:rFonts w:hint="cs"/>
          <w:rtl/>
        </w:rPr>
      </w:pPr>
    </w:p>
    <w:p w14:paraId="75CA3DE7" w14:textId="77777777" w:rsidR="00000000" w:rsidRDefault="00540457">
      <w:pPr>
        <w:pStyle w:val="a0"/>
        <w:rPr>
          <w:rFonts w:hint="cs"/>
          <w:rtl/>
        </w:rPr>
      </w:pPr>
      <w:r>
        <w:rPr>
          <w:rFonts w:hint="cs"/>
          <w:rtl/>
        </w:rPr>
        <w:t>עם זאת, כל מה שקרה בז'נבה לא מקובל עלי. לא מקובל עלי שאנשים ללא סמכות וללא אחריות עושים את המצגת של כאילו חתימה על הסכם. אז הבנתי שזו לא חתימה על הסכם, שזו השקה שלו, כפי שמשיקים ב</w:t>
      </w:r>
      <w:r>
        <w:rPr>
          <w:rFonts w:hint="cs"/>
          <w:rtl/>
        </w:rPr>
        <w:t>גד חדש או תקליט, ואני חושב שאין לזה מקום. אם זה תרגיל אקדמי - בסדר גמור. אבל אם יורדים לפרטים - ותיכף אני אעיר הערות על הפרטים - ואם מנסים לתת מראית עין של כאילו הסכם, זו הונאה, זה גורם לכך שהציבור פחות מאמין שאפשר להגיע לשלום ועושה בזה נזק להידברות בינינו</w:t>
      </w:r>
      <w:r>
        <w:rPr>
          <w:rFonts w:hint="cs"/>
          <w:rtl/>
        </w:rPr>
        <w:t xml:space="preserve"> לבין הפלסטינים. </w:t>
      </w:r>
    </w:p>
    <w:p w14:paraId="6AB5C1A6" w14:textId="77777777" w:rsidR="00000000" w:rsidRDefault="00540457">
      <w:pPr>
        <w:pStyle w:val="a0"/>
        <w:rPr>
          <w:rFonts w:hint="cs"/>
          <w:rtl/>
        </w:rPr>
      </w:pPr>
    </w:p>
    <w:p w14:paraId="59D2EB86" w14:textId="77777777" w:rsidR="00000000" w:rsidRDefault="00540457">
      <w:pPr>
        <w:pStyle w:val="a0"/>
        <w:rPr>
          <w:rFonts w:hint="cs"/>
          <w:rtl/>
        </w:rPr>
      </w:pPr>
      <w:r>
        <w:rPr>
          <w:rFonts w:hint="cs"/>
          <w:rtl/>
        </w:rPr>
        <w:t>אחת הטעויות היא הירידה לפרטים. כי ירידה לפרטים, כשאתה מסכם ומחליט על דברים, אתה צריך שתהיה לך סמכות מלאה בהם. ברגע שאין לך סמכות ואין לך אחריות, אתה יכול לעשות את כל שעולה על רוחך. ויש כמה דוגמאות בעניין. הוויתור על שטחים בנגב הפך לנקודת</w:t>
      </w:r>
      <w:r>
        <w:rPr>
          <w:rFonts w:hint="cs"/>
          <w:rtl/>
        </w:rPr>
        <w:t xml:space="preserve"> מוצא בכל דיון עתידי עם הפלסטינים. אני מזכיר שבנקודות של קלינטון, בממשלתו של ברק, זה היה שטחים בחלוצה, עכשיו זה כבר שטחים בנגב המערבי, שגובלים בקיבוצים ובמושבים שם, ובשלב הבא אני לא יודע לאן זה יגיע. </w:t>
      </w:r>
    </w:p>
    <w:p w14:paraId="0BA254F1" w14:textId="77777777" w:rsidR="00000000" w:rsidRDefault="00540457">
      <w:pPr>
        <w:pStyle w:val="a0"/>
        <w:rPr>
          <w:rFonts w:hint="cs"/>
          <w:rtl/>
        </w:rPr>
      </w:pPr>
    </w:p>
    <w:p w14:paraId="6DA14C2F" w14:textId="77777777" w:rsidR="00000000" w:rsidRDefault="00540457">
      <w:pPr>
        <w:pStyle w:val="af0"/>
        <w:rPr>
          <w:rtl/>
        </w:rPr>
      </w:pPr>
      <w:r>
        <w:rPr>
          <w:rFonts w:hint="eastAsia"/>
          <w:rtl/>
        </w:rPr>
        <w:t>קריאה</w:t>
      </w:r>
      <w:r>
        <w:rPr>
          <w:rtl/>
        </w:rPr>
        <w:t>:</w:t>
      </w:r>
    </w:p>
    <w:p w14:paraId="5FF48E79" w14:textId="77777777" w:rsidR="00000000" w:rsidRDefault="00540457">
      <w:pPr>
        <w:pStyle w:val="a0"/>
        <w:rPr>
          <w:rFonts w:hint="cs"/>
          <w:rtl/>
        </w:rPr>
      </w:pPr>
    </w:p>
    <w:p w14:paraId="440AAB46" w14:textId="77777777" w:rsidR="00000000" w:rsidRDefault="00540457">
      <w:pPr>
        <w:pStyle w:val="a0"/>
        <w:ind w:firstLine="720"/>
        <w:rPr>
          <w:rFonts w:hint="cs"/>
          <w:rtl/>
        </w:rPr>
      </w:pPr>
      <w:r>
        <w:rPr>
          <w:rFonts w:hint="cs"/>
          <w:rtl/>
        </w:rPr>
        <w:t>אשקלון.</w:t>
      </w:r>
    </w:p>
    <w:p w14:paraId="685964CF" w14:textId="77777777" w:rsidR="00000000" w:rsidRDefault="00540457">
      <w:pPr>
        <w:pStyle w:val="-"/>
        <w:rPr>
          <w:rtl/>
        </w:rPr>
      </w:pPr>
      <w:bookmarkStart w:id="611" w:name="FS000001067T03_12_2003_18_29_59C"/>
      <w:bookmarkEnd w:id="611"/>
    </w:p>
    <w:p w14:paraId="487D44DF" w14:textId="77777777" w:rsidR="00000000" w:rsidRDefault="00540457">
      <w:pPr>
        <w:pStyle w:val="-"/>
        <w:rPr>
          <w:rtl/>
        </w:rPr>
      </w:pPr>
      <w:r>
        <w:rPr>
          <w:rtl/>
        </w:rPr>
        <w:t>מתן וילנאי (העבודה-מימד):</w:t>
      </w:r>
    </w:p>
    <w:p w14:paraId="08C7F987" w14:textId="77777777" w:rsidR="00000000" w:rsidRDefault="00540457">
      <w:pPr>
        <w:pStyle w:val="a0"/>
        <w:rPr>
          <w:rtl/>
        </w:rPr>
      </w:pPr>
    </w:p>
    <w:p w14:paraId="7ABC73B3" w14:textId="77777777" w:rsidR="00000000" w:rsidRDefault="00540457">
      <w:pPr>
        <w:pStyle w:val="a0"/>
        <w:ind w:firstLine="720"/>
        <w:rPr>
          <w:rFonts w:hint="cs"/>
          <w:rtl/>
        </w:rPr>
      </w:pPr>
      <w:r>
        <w:rPr>
          <w:rFonts w:hint="cs"/>
          <w:rtl/>
        </w:rPr>
        <w:t>ולכן, ברגע</w:t>
      </w:r>
      <w:r>
        <w:rPr>
          <w:rFonts w:hint="cs"/>
          <w:rtl/>
        </w:rPr>
        <w:t xml:space="preserve"> שיש עליך המורא שהסמכות והאחריות הן בידך, כי אתה נבחרת על-ידי העם שלך, בשיטה הדמוקרטית שלנו, הדברים נראים אחרת לחלוטין.</w:t>
      </w:r>
    </w:p>
    <w:p w14:paraId="2AAF9B0E" w14:textId="77777777" w:rsidR="00000000" w:rsidRDefault="00540457">
      <w:pPr>
        <w:pStyle w:val="a0"/>
        <w:ind w:firstLine="720"/>
        <w:rPr>
          <w:rFonts w:hint="cs"/>
          <w:rtl/>
        </w:rPr>
      </w:pPr>
    </w:p>
    <w:p w14:paraId="2DDC39D6" w14:textId="77777777" w:rsidR="00000000" w:rsidRDefault="00540457">
      <w:pPr>
        <w:pStyle w:val="af1"/>
        <w:rPr>
          <w:rtl/>
        </w:rPr>
      </w:pPr>
      <w:r>
        <w:rPr>
          <w:rtl/>
        </w:rPr>
        <w:t>היו"ר משה כחלון:</w:t>
      </w:r>
    </w:p>
    <w:p w14:paraId="74A380BC" w14:textId="77777777" w:rsidR="00000000" w:rsidRDefault="00540457">
      <w:pPr>
        <w:pStyle w:val="a0"/>
        <w:rPr>
          <w:rtl/>
        </w:rPr>
      </w:pPr>
    </w:p>
    <w:p w14:paraId="3F8E9CC4" w14:textId="77777777" w:rsidR="00000000" w:rsidRDefault="00540457">
      <w:pPr>
        <w:pStyle w:val="a0"/>
        <w:rPr>
          <w:rFonts w:hint="cs"/>
          <w:rtl/>
        </w:rPr>
      </w:pPr>
      <w:r>
        <w:rPr>
          <w:rFonts w:hint="cs"/>
          <w:rtl/>
        </w:rPr>
        <w:t xml:space="preserve">אני מבקש לסיים. </w:t>
      </w:r>
    </w:p>
    <w:p w14:paraId="5D20D767" w14:textId="77777777" w:rsidR="00000000" w:rsidRDefault="00540457">
      <w:pPr>
        <w:pStyle w:val="a0"/>
        <w:rPr>
          <w:rFonts w:hint="cs"/>
          <w:rtl/>
        </w:rPr>
      </w:pPr>
    </w:p>
    <w:p w14:paraId="4FF48034" w14:textId="77777777" w:rsidR="00000000" w:rsidRDefault="00540457">
      <w:pPr>
        <w:pStyle w:val="-"/>
        <w:rPr>
          <w:rtl/>
        </w:rPr>
      </w:pPr>
      <w:bookmarkStart w:id="612" w:name="FS000001067T03_12_2003_18_30_43C"/>
      <w:bookmarkEnd w:id="612"/>
      <w:r>
        <w:rPr>
          <w:rtl/>
        </w:rPr>
        <w:t>מתן וילנאי (העבודה-מימד):</w:t>
      </w:r>
    </w:p>
    <w:p w14:paraId="71E73968" w14:textId="77777777" w:rsidR="00000000" w:rsidRDefault="00540457">
      <w:pPr>
        <w:pStyle w:val="a0"/>
        <w:rPr>
          <w:rtl/>
        </w:rPr>
      </w:pPr>
    </w:p>
    <w:p w14:paraId="4E9247E9" w14:textId="77777777" w:rsidR="00000000" w:rsidRDefault="00540457">
      <w:pPr>
        <w:pStyle w:val="a0"/>
        <w:ind w:firstLine="720"/>
        <w:rPr>
          <w:rFonts w:hint="cs"/>
          <w:rtl/>
        </w:rPr>
      </w:pPr>
      <w:r>
        <w:rPr>
          <w:rFonts w:hint="cs"/>
          <w:rtl/>
        </w:rPr>
        <w:t xml:space="preserve">בית-הקברות הטמפלרי בירושלים, מי שמכיר אותו - אני ירושלמי </w:t>
      </w:r>
      <w:r>
        <w:rPr>
          <w:rtl/>
        </w:rPr>
        <w:t>–</w:t>
      </w:r>
      <w:r>
        <w:rPr>
          <w:rFonts w:hint="cs"/>
          <w:rtl/>
        </w:rPr>
        <w:t xml:space="preserve"> משום-מה מקבלי</w:t>
      </w:r>
      <w:r>
        <w:rPr>
          <w:rFonts w:hint="cs"/>
          <w:rtl/>
        </w:rPr>
        <w:t xml:space="preserve">ם בית-קברות טמפלרי בלב שכונת המושבה הגרמנית. למה? אף פעם זה לא עלה. הטמפלרים היו פלסטינים? ממש לא. מה הקשר בכלל? טעות? תקלה? כשאין לך אחריות, תקלות קורות כל הזמן. זכות השיבה - לא ברור לי מה קרה שם. לאף אחד לא ברור. </w:t>
      </w:r>
    </w:p>
    <w:p w14:paraId="5CDD9CAB" w14:textId="77777777" w:rsidR="00000000" w:rsidRDefault="00540457">
      <w:pPr>
        <w:pStyle w:val="a0"/>
        <w:ind w:firstLine="720"/>
        <w:rPr>
          <w:rFonts w:hint="cs"/>
          <w:rtl/>
        </w:rPr>
      </w:pPr>
    </w:p>
    <w:p w14:paraId="3CD042F5" w14:textId="77777777" w:rsidR="00000000" w:rsidRDefault="00540457">
      <w:pPr>
        <w:pStyle w:val="af0"/>
        <w:rPr>
          <w:rtl/>
        </w:rPr>
      </w:pPr>
      <w:r>
        <w:rPr>
          <w:rFonts w:hint="eastAsia"/>
          <w:rtl/>
        </w:rPr>
        <w:t>גדעון</w:t>
      </w:r>
      <w:r>
        <w:rPr>
          <w:rtl/>
        </w:rPr>
        <w:t xml:space="preserve"> סער (הליכוד):</w:t>
      </w:r>
    </w:p>
    <w:p w14:paraId="1CA58DFE" w14:textId="77777777" w:rsidR="00000000" w:rsidRDefault="00540457">
      <w:pPr>
        <w:pStyle w:val="a0"/>
        <w:rPr>
          <w:rFonts w:hint="cs"/>
          <w:rtl/>
        </w:rPr>
      </w:pPr>
    </w:p>
    <w:p w14:paraId="16450CB6" w14:textId="77777777" w:rsidR="00000000" w:rsidRDefault="00540457">
      <w:pPr>
        <w:pStyle w:val="a0"/>
        <w:rPr>
          <w:rFonts w:hint="cs"/>
          <w:rtl/>
        </w:rPr>
      </w:pPr>
      <w:r>
        <w:rPr>
          <w:rFonts w:hint="cs"/>
          <w:rtl/>
        </w:rPr>
        <w:t xml:space="preserve">מפולת. מפולת. </w:t>
      </w:r>
    </w:p>
    <w:p w14:paraId="720567DF" w14:textId="77777777" w:rsidR="00000000" w:rsidRDefault="00540457">
      <w:pPr>
        <w:pStyle w:val="a0"/>
        <w:rPr>
          <w:rFonts w:hint="cs"/>
          <w:rtl/>
        </w:rPr>
      </w:pPr>
    </w:p>
    <w:p w14:paraId="546EDA56" w14:textId="77777777" w:rsidR="00000000" w:rsidRDefault="00540457">
      <w:pPr>
        <w:pStyle w:val="-"/>
        <w:rPr>
          <w:rtl/>
        </w:rPr>
      </w:pPr>
      <w:bookmarkStart w:id="613" w:name="FS000001067T03_12_2003_18_32_49C"/>
      <w:bookmarkEnd w:id="613"/>
      <w:r>
        <w:rPr>
          <w:rtl/>
        </w:rPr>
        <w:t>מת</w:t>
      </w:r>
      <w:r>
        <w:rPr>
          <w:rtl/>
        </w:rPr>
        <w:t>ן וילנאי (העבודה-מימד):</w:t>
      </w:r>
    </w:p>
    <w:p w14:paraId="3BBAE6B1" w14:textId="77777777" w:rsidR="00000000" w:rsidRDefault="00540457">
      <w:pPr>
        <w:pStyle w:val="a0"/>
        <w:rPr>
          <w:rtl/>
        </w:rPr>
      </w:pPr>
    </w:p>
    <w:p w14:paraId="0C30D8CA" w14:textId="77777777" w:rsidR="00000000" w:rsidRDefault="00540457">
      <w:pPr>
        <w:pStyle w:val="a0"/>
        <w:ind w:firstLine="720"/>
        <w:rPr>
          <w:rFonts w:hint="cs"/>
          <w:rtl/>
        </w:rPr>
      </w:pPr>
      <w:r>
        <w:rPr>
          <w:rFonts w:hint="cs"/>
          <w:rtl/>
        </w:rPr>
        <w:t xml:space="preserve">מהרגע שמקבלים את סעיף 194, נדמה לי, זה אומר שאנחנו אחראים ל"נכבה" הפלסטינית. ואנחנו לא אחראים לה. וממשלות ישראל מקיר לקיר - - - </w:t>
      </w:r>
    </w:p>
    <w:p w14:paraId="48F9719C" w14:textId="77777777" w:rsidR="00000000" w:rsidRDefault="00540457">
      <w:pPr>
        <w:pStyle w:val="a0"/>
        <w:ind w:firstLine="720"/>
        <w:rPr>
          <w:rFonts w:hint="cs"/>
          <w:rtl/>
        </w:rPr>
      </w:pPr>
    </w:p>
    <w:p w14:paraId="2488384D" w14:textId="77777777" w:rsidR="00000000" w:rsidRDefault="00540457">
      <w:pPr>
        <w:pStyle w:val="af0"/>
        <w:rPr>
          <w:rtl/>
        </w:rPr>
      </w:pPr>
      <w:r>
        <w:rPr>
          <w:rFonts w:hint="eastAsia"/>
          <w:rtl/>
        </w:rPr>
        <w:t>זהבה</w:t>
      </w:r>
      <w:r>
        <w:rPr>
          <w:rtl/>
        </w:rPr>
        <w:t xml:space="preserve"> גלאון (מרצ):</w:t>
      </w:r>
    </w:p>
    <w:p w14:paraId="18E4B884" w14:textId="77777777" w:rsidR="00000000" w:rsidRDefault="00540457">
      <w:pPr>
        <w:pStyle w:val="a0"/>
        <w:rPr>
          <w:rFonts w:hint="cs"/>
          <w:rtl/>
        </w:rPr>
      </w:pPr>
    </w:p>
    <w:p w14:paraId="198771ED" w14:textId="77777777" w:rsidR="00000000" w:rsidRDefault="00540457">
      <w:pPr>
        <w:pStyle w:val="a0"/>
        <w:ind w:firstLine="720"/>
        <w:rPr>
          <w:rFonts w:hint="cs"/>
          <w:rtl/>
        </w:rPr>
      </w:pPr>
      <w:r>
        <w:rPr>
          <w:rFonts w:hint="cs"/>
          <w:rtl/>
        </w:rPr>
        <w:t>יש לי רק בעיה אחת, שאתה מסכים עם גדעון סער.</w:t>
      </w:r>
    </w:p>
    <w:p w14:paraId="7C2A5FFE" w14:textId="77777777" w:rsidR="00000000" w:rsidRDefault="00540457">
      <w:pPr>
        <w:pStyle w:val="a0"/>
        <w:ind w:firstLine="720"/>
        <w:rPr>
          <w:rFonts w:hint="cs"/>
          <w:rtl/>
        </w:rPr>
      </w:pPr>
    </w:p>
    <w:p w14:paraId="00B19DBF" w14:textId="77777777" w:rsidR="00000000" w:rsidRDefault="00540457">
      <w:pPr>
        <w:pStyle w:val="-"/>
        <w:rPr>
          <w:rtl/>
        </w:rPr>
      </w:pPr>
      <w:bookmarkStart w:id="614" w:name="FS000001067T03_12_2003_18_33_50C"/>
      <w:bookmarkEnd w:id="614"/>
      <w:r>
        <w:rPr>
          <w:rtl/>
        </w:rPr>
        <w:t>מתן וילנאי (העבודה-מימד):</w:t>
      </w:r>
    </w:p>
    <w:p w14:paraId="38FD4F46" w14:textId="77777777" w:rsidR="00000000" w:rsidRDefault="00540457">
      <w:pPr>
        <w:pStyle w:val="a0"/>
        <w:rPr>
          <w:rtl/>
        </w:rPr>
      </w:pPr>
    </w:p>
    <w:p w14:paraId="68D714AF" w14:textId="77777777" w:rsidR="00000000" w:rsidRDefault="00540457">
      <w:pPr>
        <w:pStyle w:val="a0"/>
        <w:rPr>
          <w:rFonts w:hint="cs"/>
          <w:rtl/>
        </w:rPr>
      </w:pPr>
      <w:r>
        <w:rPr>
          <w:rFonts w:hint="cs"/>
          <w:rtl/>
        </w:rPr>
        <w:t>חברת הכנסת</w:t>
      </w:r>
      <w:r>
        <w:rPr>
          <w:rFonts w:hint="cs"/>
          <w:rtl/>
        </w:rPr>
        <w:t xml:space="preserve"> גלאון - - - </w:t>
      </w:r>
    </w:p>
    <w:p w14:paraId="1E41643A" w14:textId="77777777" w:rsidR="00000000" w:rsidRDefault="00540457">
      <w:pPr>
        <w:pStyle w:val="a0"/>
        <w:rPr>
          <w:rFonts w:hint="cs"/>
          <w:rtl/>
        </w:rPr>
      </w:pPr>
    </w:p>
    <w:p w14:paraId="4DAED910" w14:textId="77777777" w:rsidR="00000000" w:rsidRDefault="00540457">
      <w:pPr>
        <w:pStyle w:val="af0"/>
        <w:rPr>
          <w:rtl/>
        </w:rPr>
      </w:pPr>
      <w:r>
        <w:rPr>
          <w:rFonts w:hint="eastAsia"/>
          <w:rtl/>
        </w:rPr>
        <w:t>גדעון</w:t>
      </w:r>
      <w:r>
        <w:rPr>
          <w:rtl/>
        </w:rPr>
        <w:t xml:space="preserve"> סער (הליכוד):</w:t>
      </w:r>
    </w:p>
    <w:p w14:paraId="47CA2C67" w14:textId="77777777" w:rsidR="00000000" w:rsidRDefault="00540457">
      <w:pPr>
        <w:pStyle w:val="a0"/>
        <w:rPr>
          <w:rFonts w:hint="cs"/>
          <w:rtl/>
        </w:rPr>
      </w:pPr>
    </w:p>
    <w:p w14:paraId="32165358" w14:textId="77777777" w:rsidR="00000000" w:rsidRDefault="00540457">
      <w:pPr>
        <w:pStyle w:val="a0"/>
        <w:ind w:firstLine="720"/>
        <w:rPr>
          <w:rFonts w:hint="cs"/>
          <w:rtl/>
        </w:rPr>
      </w:pPr>
      <w:r>
        <w:rPr>
          <w:rFonts w:hint="cs"/>
          <w:rtl/>
        </w:rPr>
        <w:t>הוא מסכים אתי יותר ממה שהוא מסכים אתך.</w:t>
      </w:r>
    </w:p>
    <w:p w14:paraId="1D882E56" w14:textId="77777777" w:rsidR="00000000" w:rsidRDefault="00540457">
      <w:pPr>
        <w:pStyle w:val="a0"/>
        <w:ind w:firstLine="0"/>
        <w:rPr>
          <w:rFonts w:hint="cs"/>
          <w:rtl/>
        </w:rPr>
      </w:pPr>
    </w:p>
    <w:p w14:paraId="0C666B24" w14:textId="77777777" w:rsidR="00000000" w:rsidRDefault="00540457">
      <w:pPr>
        <w:pStyle w:val="af0"/>
        <w:rPr>
          <w:rtl/>
        </w:rPr>
      </w:pPr>
      <w:r>
        <w:rPr>
          <w:rFonts w:hint="eastAsia"/>
          <w:rtl/>
        </w:rPr>
        <w:t>זהבה</w:t>
      </w:r>
      <w:r>
        <w:rPr>
          <w:rtl/>
        </w:rPr>
        <w:t xml:space="preserve"> גלאון (מרצ):</w:t>
      </w:r>
    </w:p>
    <w:p w14:paraId="50290C02" w14:textId="77777777" w:rsidR="00000000" w:rsidRDefault="00540457">
      <w:pPr>
        <w:pStyle w:val="a0"/>
        <w:rPr>
          <w:rFonts w:hint="cs"/>
          <w:rtl/>
        </w:rPr>
      </w:pPr>
    </w:p>
    <w:p w14:paraId="51BE90F3" w14:textId="77777777" w:rsidR="00000000" w:rsidRDefault="00540457">
      <w:pPr>
        <w:pStyle w:val="a0"/>
        <w:ind w:firstLine="720"/>
        <w:rPr>
          <w:rFonts w:hint="cs"/>
          <w:rtl/>
        </w:rPr>
      </w:pPr>
      <w:r>
        <w:rPr>
          <w:rFonts w:hint="cs"/>
          <w:rtl/>
        </w:rPr>
        <w:t>אז אנחנו בצרה אם המחנה שלנו מסכים אתך יותר.</w:t>
      </w:r>
    </w:p>
    <w:p w14:paraId="16CBAD85" w14:textId="77777777" w:rsidR="00000000" w:rsidRDefault="00540457">
      <w:pPr>
        <w:pStyle w:val="a0"/>
        <w:ind w:firstLine="0"/>
        <w:rPr>
          <w:rFonts w:hint="cs"/>
          <w:rtl/>
        </w:rPr>
      </w:pPr>
    </w:p>
    <w:p w14:paraId="1ECC88BB" w14:textId="77777777" w:rsidR="00000000" w:rsidRDefault="00540457">
      <w:pPr>
        <w:pStyle w:val="-"/>
        <w:rPr>
          <w:rtl/>
        </w:rPr>
      </w:pPr>
      <w:bookmarkStart w:id="615" w:name="FS000001067T03_12_2003_18_34_26C"/>
      <w:bookmarkEnd w:id="615"/>
      <w:r>
        <w:rPr>
          <w:rtl/>
        </w:rPr>
        <w:t>מתן וילנאי (העבודה-מימד):</w:t>
      </w:r>
    </w:p>
    <w:p w14:paraId="27A6375D" w14:textId="77777777" w:rsidR="00000000" w:rsidRDefault="00540457">
      <w:pPr>
        <w:pStyle w:val="a0"/>
        <w:rPr>
          <w:rtl/>
        </w:rPr>
      </w:pPr>
    </w:p>
    <w:p w14:paraId="2EA6C4ED" w14:textId="77777777" w:rsidR="00000000" w:rsidRDefault="00540457">
      <w:pPr>
        <w:pStyle w:val="a0"/>
        <w:rPr>
          <w:rFonts w:hint="cs"/>
          <w:rtl/>
        </w:rPr>
      </w:pPr>
      <w:r>
        <w:rPr>
          <w:rFonts w:hint="cs"/>
          <w:rtl/>
        </w:rPr>
        <w:t xml:space="preserve">מפלגות ישראל מקיר לקיר לא מכירות בזכות השיבה. יש כאן יותר מספק </w:t>
      </w:r>
      <w:r>
        <w:rPr>
          <w:rtl/>
        </w:rPr>
        <w:t>–</w:t>
      </w:r>
      <w:r>
        <w:rPr>
          <w:rFonts w:hint="cs"/>
          <w:rtl/>
        </w:rPr>
        <w:t xml:space="preserve"> לרבות זה  שמפצים את מדינ</w:t>
      </w:r>
      <w:r>
        <w:rPr>
          <w:rFonts w:hint="cs"/>
          <w:rtl/>
        </w:rPr>
        <w:t xml:space="preserve">ות ערב שאירחו את הפליטים אצלן, שזה לדעתי פעם ראשונה. יכול להיות שזה היה פעם - לא שמתי לב - נדמה לי שזו פעם ראשונה. שוב: כשאין לך סמכות ואין לך אחריות, אתה ממציא כל מיני דברים כאלה ואתה לא יכול אחרי זה להגיד: סליחה, טעינו. לצד השני זה קו התחלה לכל דיון - - </w:t>
      </w:r>
    </w:p>
    <w:p w14:paraId="4EDD7F47" w14:textId="77777777" w:rsidR="00000000" w:rsidRDefault="00540457">
      <w:pPr>
        <w:pStyle w:val="a0"/>
        <w:rPr>
          <w:rFonts w:hint="cs"/>
          <w:rtl/>
        </w:rPr>
      </w:pPr>
    </w:p>
    <w:p w14:paraId="2268B610" w14:textId="77777777" w:rsidR="00000000" w:rsidRDefault="00540457">
      <w:pPr>
        <w:pStyle w:val="af0"/>
        <w:rPr>
          <w:rtl/>
        </w:rPr>
      </w:pPr>
      <w:r>
        <w:rPr>
          <w:rFonts w:hint="eastAsia"/>
          <w:rtl/>
        </w:rPr>
        <w:t>גדעון</w:t>
      </w:r>
      <w:r>
        <w:rPr>
          <w:rtl/>
        </w:rPr>
        <w:t xml:space="preserve"> סער (הליכוד):</w:t>
      </w:r>
    </w:p>
    <w:p w14:paraId="261D538A" w14:textId="77777777" w:rsidR="00000000" w:rsidRDefault="00540457">
      <w:pPr>
        <w:pStyle w:val="a0"/>
        <w:rPr>
          <w:rFonts w:hint="cs"/>
          <w:rtl/>
        </w:rPr>
      </w:pPr>
    </w:p>
    <w:p w14:paraId="4E1A92CC" w14:textId="77777777" w:rsidR="00000000" w:rsidRDefault="00540457">
      <w:pPr>
        <w:pStyle w:val="a0"/>
        <w:rPr>
          <w:rFonts w:hint="cs"/>
          <w:rtl/>
        </w:rPr>
      </w:pPr>
      <w:r>
        <w:rPr>
          <w:rFonts w:hint="cs"/>
          <w:rtl/>
        </w:rPr>
        <w:t>- - -</w:t>
      </w:r>
    </w:p>
    <w:p w14:paraId="6C7E88C1" w14:textId="77777777" w:rsidR="00000000" w:rsidRDefault="00540457">
      <w:pPr>
        <w:pStyle w:val="a0"/>
        <w:rPr>
          <w:rFonts w:hint="cs"/>
          <w:rtl/>
        </w:rPr>
      </w:pPr>
    </w:p>
    <w:p w14:paraId="4D513C7D" w14:textId="77777777" w:rsidR="00000000" w:rsidRDefault="00540457">
      <w:pPr>
        <w:pStyle w:val="-"/>
        <w:rPr>
          <w:rtl/>
        </w:rPr>
      </w:pPr>
      <w:bookmarkStart w:id="616" w:name="FS000001067T03_12_2003_18_36_30C"/>
      <w:bookmarkEnd w:id="616"/>
      <w:r>
        <w:rPr>
          <w:rtl/>
        </w:rPr>
        <w:t>מתן וילנאי (העבודה-מימד):</w:t>
      </w:r>
    </w:p>
    <w:p w14:paraId="408A624C" w14:textId="77777777" w:rsidR="00000000" w:rsidRDefault="00540457">
      <w:pPr>
        <w:pStyle w:val="a0"/>
        <w:rPr>
          <w:rtl/>
        </w:rPr>
      </w:pPr>
    </w:p>
    <w:p w14:paraId="17E9E41D" w14:textId="77777777" w:rsidR="00000000" w:rsidRDefault="00540457">
      <w:pPr>
        <w:pStyle w:val="a0"/>
        <w:ind w:firstLine="720"/>
        <w:rPr>
          <w:rFonts w:hint="cs"/>
          <w:rtl/>
        </w:rPr>
      </w:pPr>
      <w:r>
        <w:rPr>
          <w:rFonts w:hint="cs"/>
          <w:rtl/>
        </w:rPr>
        <w:t xml:space="preserve">- - כי מהצד הפלסטיני, בתחכום רב, נמצאים אנשים שהם שלוחיו של ערפאת. והוא אמר את זה. ניסו להסתיר את זה </w:t>
      </w:r>
      <w:r>
        <w:rPr>
          <w:rtl/>
        </w:rPr>
        <w:t>–</w:t>
      </w:r>
      <w:r>
        <w:rPr>
          <w:rFonts w:hint="cs"/>
          <w:rtl/>
        </w:rPr>
        <w:t xml:space="preserve"> אי-אפשר להסתיר את זה יותר. הרי הוא החליט אם הם כן נוסעים או לא נוסעים.</w:t>
      </w:r>
    </w:p>
    <w:p w14:paraId="02E0F299" w14:textId="77777777" w:rsidR="00000000" w:rsidRDefault="00540457">
      <w:pPr>
        <w:pStyle w:val="a0"/>
        <w:ind w:firstLine="0"/>
        <w:rPr>
          <w:rFonts w:hint="cs"/>
          <w:rtl/>
        </w:rPr>
      </w:pPr>
    </w:p>
    <w:p w14:paraId="0AC784B1" w14:textId="77777777" w:rsidR="00000000" w:rsidRDefault="00540457">
      <w:pPr>
        <w:pStyle w:val="af1"/>
        <w:rPr>
          <w:rtl/>
        </w:rPr>
      </w:pPr>
      <w:r>
        <w:rPr>
          <w:rtl/>
        </w:rPr>
        <w:t>היו"ר משה כחלון:</w:t>
      </w:r>
    </w:p>
    <w:p w14:paraId="233A3B1E" w14:textId="77777777" w:rsidR="00000000" w:rsidRDefault="00540457">
      <w:pPr>
        <w:pStyle w:val="a0"/>
        <w:rPr>
          <w:rtl/>
        </w:rPr>
      </w:pPr>
    </w:p>
    <w:p w14:paraId="0BFABCF1" w14:textId="77777777" w:rsidR="00000000" w:rsidRDefault="00540457">
      <w:pPr>
        <w:pStyle w:val="a0"/>
        <w:ind w:firstLine="720"/>
        <w:rPr>
          <w:rFonts w:hint="cs"/>
          <w:rtl/>
        </w:rPr>
      </w:pPr>
      <w:r>
        <w:rPr>
          <w:rFonts w:hint="cs"/>
          <w:rtl/>
        </w:rPr>
        <w:t>חבר הכ</w:t>
      </w:r>
      <w:r>
        <w:rPr>
          <w:rFonts w:hint="cs"/>
          <w:rtl/>
        </w:rPr>
        <w:t>נסת וילנאי, אני מקווה שאני לא מסבך אותך. אני הייתי שומע אותך בקשב רב, אבל זמנך תם.</w:t>
      </w:r>
    </w:p>
    <w:p w14:paraId="2D2F25FB" w14:textId="77777777" w:rsidR="00000000" w:rsidRDefault="00540457">
      <w:pPr>
        <w:pStyle w:val="a0"/>
        <w:ind w:firstLine="720"/>
        <w:rPr>
          <w:rFonts w:hint="cs"/>
          <w:rtl/>
        </w:rPr>
      </w:pPr>
    </w:p>
    <w:p w14:paraId="04D0E7C4" w14:textId="77777777" w:rsidR="00000000" w:rsidRDefault="00540457">
      <w:pPr>
        <w:pStyle w:val="af0"/>
        <w:rPr>
          <w:rtl/>
        </w:rPr>
      </w:pPr>
      <w:r>
        <w:rPr>
          <w:rFonts w:hint="eastAsia"/>
          <w:rtl/>
        </w:rPr>
        <w:t>גדעון</w:t>
      </w:r>
      <w:r>
        <w:rPr>
          <w:rtl/>
        </w:rPr>
        <w:t xml:space="preserve"> סער (הליכוד):</w:t>
      </w:r>
    </w:p>
    <w:p w14:paraId="5D57F04D" w14:textId="77777777" w:rsidR="00000000" w:rsidRDefault="00540457">
      <w:pPr>
        <w:pStyle w:val="a0"/>
        <w:rPr>
          <w:rFonts w:hint="cs"/>
          <w:rtl/>
        </w:rPr>
      </w:pPr>
    </w:p>
    <w:p w14:paraId="11AAB4F8" w14:textId="77777777" w:rsidR="00000000" w:rsidRDefault="00540457">
      <w:pPr>
        <w:pStyle w:val="a0"/>
        <w:ind w:firstLine="720"/>
        <w:rPr>
          <w:rFonts w:hint="cs"/>
          <w:rtl/>
        </w:rPr>
      </w:pPr>
      <w:r>
        <w:rPr>
          <w:rFonts w:hint="cs"/>
          <w:rtl/>
        </w:rPr>
        <w:t>אל תפריע לו לדבר.</w:t>
      </w:r>
    </w:p>
    <w:p w14:paraId="5CED5AF8" w14:textId="77777777" w:rsidR="00000000" w:rsidRDefault="00540457">
      <w:pPr>
        <w:pStyle w:val="a0"/>
        <w:ind w:firstLine="720"/>
        <w:rPr>
          <w:rFonts w:hint="cs"/>
          <w:rtl/>
        </w:rPr>
      </w:pPr>
    </w:p>
    <w:p w14:paraId="18C7C3DF" w14:textId="77777777" w:rsidR="00000000" w:rsidRDefault="00540457">
      <w:pPr>
        <w:pStyle w:val="af1"/>
        <w:rPr>
          <w:rtl/>
        </w:rPr>
      </w:pPr>
      <w:r>
        <w:rPr>
          <w:rtl/>
        </w:rPr>
        <w:t>היו"ר משה כחלון:</w:t>
      </w:r>
    </w:p>
    <w:p w14:paraId="42B20B71" w14:textId="77777777" w:rsidR="00000000" w:rsidRDefault="00540457">
      <w:pPr>
        <w:pStyle w:val="a0"/>
        <w:rPr>
          <w:rtl/>
        </w:rPr>
      </w:pPr>
    </w:p>
    <w:p w14:paraId="436DC831" w14:textId="77777777" w:rsidR="00000000" w:rsidRDefault="00540457">
      <w:pPr>
        <w:pStyle w:val="a0"/>
        <w:rPr>
          <w:rFonts w:hint="cs"/>
          <w:rtl/>
        </w:rPr>
      </w:pPr>
      <w:r>
        <w:rPr>
          <w:rFonts w:hint="cs"/>
          <w:rtl/>
        </w:rPr>
        <w:t>אתה מוכן לתת לו מזמנך, חבר הכנסת סער?</w:t>
      </w:r>
    </w:p>
    <w:p w14:paraId="65A5C6FB" w14:textId="77777777" w:rsidR="00000000" w:rsidRDefault="00540457">
      <w:pPr>
        <w:pStyle w:val="a0"/>
        <w:rPr>
          <w:rFonts w:hint="cs"/>
          <w:rtl/>
        </w:rPr>
      </w:pPr>
    </w:p>
    <w:p w14:paraId="23CF7A74" w14:textId="77777777" w:rsidR="00000000" w:rsidRDefault="00540457">
      <w:pPr>
        <w:pStyle w:val="-"/>
        <w:rPr>
          <w:rtl/>
        </w:rPr>
      </w:pPr>
      <w:bookmarkStart w:id="617" w:name="FS000001067T03_12_2003_18_38_55C"/>
      <w:bookmarkEnd w:id="617"/>
      <w:r>
        <w:rPr>
          <w:rtl/>
        </w:rPr>
        <w:t>מתן וילנאי (העבודה-מימד):</w:t>
      </w:r>
    </w:p>
    <w:p w14:paraId="699983DD" w14:textId="77777777" w:rsidR="00000000" w:rsidRDefault="00540457">
      <w:pPr>
        <w:pStyle w:val="a0"/>
        <w:rPr>
          <w:rtl/>
        </w:rPr>
      </w:pPr>
    </w:p>
    <w:p w14:paraId="41649951" w14:textId="77777777" w:rsidR="00000000" w:rsidRDefault="00540457">
      <w:pPr>
        <w:pStyle w:val="a0"/>
        <w:rPr>
          <w:rFonts w:hint="cs"/>
          <w:rtl/>
        </w:rPr>
      </w:pPr>
      <w:r>
        <w:rPr>
          <w:rFonts w:hint="cs"/>
          <w:rtl/>
        </w:rPr>
        <w:t>אני חבר מפלגת העבודה, חבר הכנסת סער; חבר גאה במפ</w:t>
      </w:r>
      <w:r>
        <w:rPr>
          <w:rFonts w:hint="cs"/>
          <w:rtl/>
        </w:rPr>
        <w:t xml:space="preserve">לגת העבודה. </w:t>
      </w:r>
    </w:p>
    <w:p w14:paraId="4B5A7EB5" w14:textId="77777777" w:rsidR="00000000" w:rsidRDefault="00540457">
      <w:pPr>
        <w:pStyle w:val="a0"/>
        <w:ind w:firstLine="0"/>
        <w:rPr>
          <w:rFonts w:hint="cs"/>
          <w:rtl/>
        </w:rPr>
      </w:pPr>
    </w:p>
    <w:p w14:paraId="69BBCE20" w14:textId="77777777" w:rsidR="00000000" w:rsidRDefault="00540457">
      <w:pPr>
        <w:pStyle w:val="af0"/>
        <w:rPr>
          <w:rtl/>
        </w:rPr>
      </w:pPr>
      <w:r>
        <w:rPr>
          <w:rFonts w:hint="eastAsia"/>
          <w:rtl/>
        </w:rPr>
        <w:t>טלב</w:t>
      </w:r>
      <w:r>
        <w:rPr>
          <w:rtl/>
        </w:rPr>
        <w:t xml:space="preserve"> אלסאנע (רע"ם):</w:t>
      </w:r>
    </w:p>
    <w:p w14:paraId="64DFA2CD" w14:textId="77777777" w:rsidR="00000000" w:rsidRDefault="00540457">
      <w:pPr>
        <w:pStyle w:val="a0"/>
        <w:rPr>
          <w:rFonts w:hint="cs"/>
          <w:rtl/>
        </w:rPr>
      </w:pPr>
    </w:p>
    <w:p w14:paraId="72757201" w14:textId="77777777" w:rsidR="00000000" w:rsidRDefault="00540457">
      <w:pPr>
        <w:pStyle w:val="a0"/>
        <w:ind w:firstLine="720"/>
        <w:rPr>
          <w:rFonts w:hint="cs"/>
          <w:rtl/>
        </w:rPr>
      </w:pPr>
      <w:r>
        <w:rPr>
          <w:rFonts w:hint="cs"/>
          <w:rtl/>
        </w:rPr>
        <w:t xml:space="preserve">הוא מייצג את גדעון סער. </w:t>
      </w:r>
    </w:p>
    <w:p w14:paraId="1EA380E8" w14:textId="77777777" w:rsidR="00000000" w:rsidRDefault="00540457">
      <w:pPr>
        <w:pStyle w:val="a0"/>
        <w:ind w:firstLine="720"/>
        <w:rPr>
          <w:rFonts w:hint="cs"/>
          <w:rtl/>
        </w:rPr>
      </w:pPr>
    </w:p>
    <w:p w14:paraId="01951788" w14:textId="77777777" w:rsidR="00000000" w:rsidRDefault="00540457">
      <w:pPr>
        <w:pStyle w:val="af1"/>
        <w:rPr>
          <w:rtl/>
        </w:rPr>
      </w:pPr>
      <w:r>
        <w:rPr>
          <w:rtl/>
        </w:rPr>
        <w:t>היו"ר משה כחלון:</w:t>
      </w:r>
    </w:p>
    <w:p w14:paraId="4FB46850" w14:textId="77777777" w:rsidR="00000000" w:rsidRDefault="00540457">
      <w:pPr>
        <w:pStyle w:val="a0"/>
        <w:rPr>
          <w:rtl/>
        </w:rPr>
      </w:pPr>
    </w:p>
    <w:p w14:paraId="5712AFD6" w14:textId="77777777" w:rsidR="00000000" w:rsidRDefault="00540457">
      <w:pPr>
        <w:pStyle w:val="a0"/>
        <w:rPr>
          <w:rFonts w:hint="cs"/>
          <w:rtl/>
        </w:rPr>
      </w:pPr>
      <w:r>
        <w:rPr>
          <w:rFonts w:hint="cs"/>
          <w:rtl/>
        </w:rPr>
        <w:t xml:space="preserve">אני מבקש ממך, נא תסיים. </w:t>
      </w:r>
    </w:p>
    <w:p w14:paraId="02F083D5" w14:textId="77777777" w:rsidR="00000000" w:rsidRDefault="00540457">
      <w:pPr>
        <w:pStyle w:val="a0"/>
        <w:rPr>
          <w:rFonts w:hint="cs"/>
          <w:rtl/>
        </w:rPr>
      </w:pPr>
    </w:p>
    <w:p w14:paraId="5FFE22BF" w14:textId="77777777" w:rsidR="00000000" w:rsidRDefault="00540457">
      <w:pPr>
        <w:pStyle w:val="-"/>
        <w:rPr>
          <w:rtl/>
        </w:rPr>
      </w:pPr>
      <w:bookmarkStart w:id="618" w:name="FS000001067T03_12_2003_18_39_51C"/>
      <w:bookmarkEnd w:id="618"/>
      <w:r>
        <w:rPr>
          <w:rtl/>
        </w:rPr>
        <w:t>מתן וילנאי (העבודה-מימד):</w:t>
      </w:r>
    </w:p>
    <w:p w14:paraId="3387E536" w14:textId="77777777" w:rsidR="00000000" w:rsidRDefault="00540457">
      <w:pPr>
        <w:pStyle w:val="a0"/>
        <w:rPr>
          <w:rtl/>
        </w:rPr>
      </w:pPr>
    </w:p>
    <w:p w14:paraId="7F7121B4" w14:textId="77777777" w:rsidR="00000000" w:rsidRDefault="00540457">
      <w:pPr>
        <w:pStyle w:val="a0"/>
        <w:rPr>
          <w:rFonts w:hint="cs"/>
          <w:rtl/>
        </w:rPr>
      </w:pPr>
      <w:r>
        <w:rPr>
          <w:rFonts w:hint="cs"/>
          <w:rtl/>
        </w:rPr>
        <w:t xml:space="preserve">אז אני אקצר ואגיד כך - - - </w:t>
      </w:r>
    </w:p>
    <w:p w14:paraId="3226F578" w14:textId="77777777" w:rsidR="00000000" w:rsidRDefault="00540457">
      <w:pPr>
        <w:pStyle w:val="a0"/>
        <w:rPr>
          <w:rFonts w:hint="cs"/>
          <w:rtl/>
        </w:rPr>
      </w:pPr>
    </w:p>
    <w:p w14:paraId="1BA3D8D5" w14:textId="77777777" w:rsidR="00000000" w:rsidRDefault="00540457">
      <w:pPr>
        <w:pStyle w:val="af0"/>
        <w:rPr>
          <w:rtl/>
        </w:rPr>
      </w:pPr>
      <w:r>
        <w:rPr>
          <w:rFonts w:hint="eastAsia"/>
          <w:rtl/>
        </w:rPr>
        <w:t>אהוד</w:t>
      </w:r>
      <w:r>
        <w:rPr>
          <w:rtl/>
        </w:rPr>
        <w:t xml:space="preserve"> יתום (הליכוד):</w:t>
      </w:r>
    </w:p>
    <w:p w14:paraId="77C22DDB" w14:textId="77777777" w:rsidR="00000000" w:rsidRDefault="00540457">
      <w:pPr>
        <w:pStyle w:val="a0"/>
        <w:rPr>
          <w:rFonts w:hint="cs"/>
          <w:rtl/>
        </w:rPr>
      </w:pPr>
    </w:p>
    <w:p w14:paraId="6F661986" w14:textId="77777777" w:rsidR="00000000" w:rsidRDefault="00540457">
      <w:pPr>
        <w:pStyle w:val="a0"/>
        <w:rPr>
          <w:rFonts w:hint="cs"/>
          <w:rtl/>
        </w:rPr>
      </w:pPr>
      <w:r>
        <w:rPr>
          <w:rFonts w:hint="cs"/>
          <w:rtl/>
        </w:rPr>
        <w:t xml:space="preserve">- - - </w:t>
      </w:r>
    </w:p>
    <w:p w14:paraId="3AEE2A55" w14:textId="77777777" w:rsidR="00000000" w:rsidRDefault="00540457">
      <w:pPr>
        <w:pStyle w:val="a0"/>
        <w:rPr>
          <w:rFonts w:hint="cs"/>
          <w:rtl/>
        </w:rPr>
      </w:pPr>
    </w:p>
    <w:p w14:paraId="5DDAD412" w14:textId="77777777" w:rsidR="00000000" w:rsidRDefault="00540457">
      <w:pPr>
        <w:pStyle w:val="af1"/>
        <w:rPr>
          <w:rtl/>
        </w:rPr>
      </w:pPr>
      <w:r>
        <w:rPr>
          <w:rtl/>
        </w:rPr>
        <w:t>היו"ר משה כחלון:</w:t>
      </w:r>
    </w:p>
    <w:p w14:paraId="2F06A489" w14:textId="77777777" w:rsidR="00000000" w:rsidRDefault="00540457">
      <w:pPr>
        <w:pStyle w:val="a0"/>
        <w:rPr>
          <w:rtl/>
        </w:rPr>
      </w:pPr>
    </w:p>
    <w:p w14:paraId="2CE2E81F" w14:textId="77777777" w:rsidR="00000000" w:rsidRDefault="00540457">
      <w:pPr>
        <w:pStyle w:val="a0"/>
        <w:rPr>
          <w:rFonts w:hint="cs"/>
          <w:rtl/>
        </w:rPr>
      </w:pPr>
      <w:r>
        <w:rPr>
          <w:rFonts w:hint="cs"/>
          <w:rtl/>
        </w:rPr>
        <w:t>חבר הכנסת יתום, תאפשרו לו לסיים, הוא מעבר לזמן וי</w:t>
      </w:r>
      <w:r>
        <w:rPr>
          <w:rFonts w:hint="cs"/>
          <w:rtl/>
        </w:rPr>
        <w:t xml:space="preserve">ש לנו עוד סדר-יום ארוך.  </w:t>
      </w:r>
    </w:p>
    <w:p w14:paraId="17EFCAA0" w14:textId="77777777" w:rsidR="00000000" w:rsidRDefault="00540457">
      <w:pPr>
        <w:pStyle w:val="a0"/>
        <w:rPr>
          <w:rFonts w:hint="cs"/>
          <w:rtl/>
        </w:rPr>
      </w:pPr>
    </w:p>
    <w:p w14:paraId="653D1C09" w14:textId="77777777" w:rsidR="00000000" w:rsidRDefault="00540457">
      <w:pPr>
        <w:pStyle w:val="-"/>
        <w:rPr>
          <w:rtl/>
        </w:rPr>
      </w:pPr>
      <w:bookmarkStart w:id="619" w:name="FS000001067T03_12_2003_18_40_24C"/>
      <w:bookmarkStart w:id="620" w:name="FS000001067T03_12_2003_17_55_47C"/>
      <w:bookmarkEnd w:id="619"/>
      <w:bookmarkEnd w:id="620"/>
      <w:r>
        <w:rPr>
          <w:rtl/>
        </w:rPr>
        <w:t>מתן וילנאי (העבודה-מימד):</w:t>
      </w:r>
    </w:p>
    <w:p w14:paraId="74698325" w14:textId="77777777" w:rsidR="00000000" w:rsidRDefault="00540457">
      <w:pPr>
        <w:pStyle w:val="a0"/>
        <w:rPr>
          <w:rtl/>
        </w:rPr>
      </w:pPr>
    </w:p>
    <w:p w14:paraId="0ED928A4" w14:textId="77777777" w:rsidR="00000000" w:rsidRDefault="00540457">
      <w:pPr>
        <w:pStyle w:val="a0"/>
        <w:rPr>
          <w:rFonts w:hint="cs"/>
          <w:rtl/>
        </w:rPr>
      </w:pPr>
      <w:r>
        <w:rPr>
          <w:rFonts w:hint="cs"/>
          <w:rtl/>
        </w:rPr>
        <w:t>ממשלת ישראל אשמה בכל התופעה הזאת, כי אין דבר כזה, מאז נולד איינשטיין, שחלל לא מתמלא, וברגע שאין תוכנית מדינית, מרגע שמפריחים בלוני ניסוי, מרגע שממשלה לא נוקטת שום מעשה, מלבד הפעלת כוח, זה פרוץ לכל תוכני</w:t>
      </w:r>
      <w:r>
        <w:rPr>
          <w:rFonts w:hint="cs"/>
          <w:rtl/>
        </w:rPr>
        <w:t>ת ולכל יוזמה מכל סוג שהוא. לכן, מכיוון שהאחריות והסמכות נמצאות בידי ממשלת ישראל, היא צריכה גם להתנהג בהתאם. תודה רבה.</w:t>
      </w:r>
    </w:p>
    <w:p w14:paraId="3BF8DB58" w14:textId="77777777" w:rsidR="00000000" w:rsidRDefault="00540457">
      <w:pPr>
        <w:pStyle w:val="a0"/>
        <w:rPr>
          <w:rFonts w:hint="cs"/>
          <w:rtl/>
        </w:rPr>
      </w:pPr>
    </w:p>
    <w:p w14:paraId="5503888C" w14:textId="77777777" w:rsidR="00000000" w:rsidRDefault="00540457">
      <w:pPr>
        <w:pStyle w:val="af1"/>
        <w:rPr>
          <w:rtl/>
        </w:rPr>
      </w:pPr>
      <w:r>
        <w:rPr>
          <w:rtl/>
        </w:rPr>
        <w:t>היו"ר משה כחלון:</w:t>
      </w:r>
    </w:p>
    <w:p w14:paraId="039A4AF0" w14:textId="77777777" w:rsidR="00000000" w:rsidRDefault="00540457">
      <w:pPr>
        <w:pStyle w:val="a0"/>
        <w:rPr>
          <w:rtl/>
        </w:rPr>
      </w:pPr>
    </w:p>
    <w:p w14:paraId="51399820" w14:textId="77777777" w:rsidR="00000000" w:rsidRDefault="00540457">
      <w:pPr>
        <w:pStyle w:val="a0"/>
        <w:rPr>
          <w:rFonts w:hint="cs"/>
          <w:rtl/>
        </w:rPr>
      </w:pPr>
      <w:r>
        <w:rPr>
          <w:rFonts w:hint="cs"/>
          <w:rtl/>
        </w:rPr>
        <w:t>תודה רבה. חבר הכנסת גדעון סער.</w:t>
      </w:r>
    </w:p>
    <w:p w14:paraId="298DF3A5" w14:textId="77777777" w:rsidR="00000000" w:rsidRDefault="00540457">
      <w:pPr>
        <w:pStyle w:val="a0"/>
        <w:rPr>
          <w:rFonts w:hint="cs"/>
          <w:rtl/>
        </w:rPr>
      </w:pPr>
    </w:p>
    <w:p w14:paraId="45C8C99F" w14:textId="77777777" w:rsidR="00000000" w:rsidRDefault="00540457">
      <w:pPr>
        <w:pStyle w:val="a"/>
        <w:rPr>
          <w:rtl/>
        </w:rPr>
      </w:pPr>
      <w:bookmarkStart w:id="621" w:name="FS000001027T03_12_2003_17_58_22"/>
      <w:bookmarkStart w:id="622" w:name="_Toc59448107"/>
      <w:bookmarkEnd w:id="621"/>
      <w:r>
        <w:rPr>
          <w:rFonts w:hint="eastAsia"/>
          <w:rtl/>
        </w:rPr>
        <w:t>גדעון</w:t>
      </w:r>
      <w:r>
        <w:rPr>
          <w:rtl/>
        </w:rPr>
        <w:t xml:space="preserve"> סער (הליכוד):</w:t>
      </w:r>
      <w:bookmarkEnd w:id="622"/>
    </w:p>
    <w:p w14:paraId="42EBB9F2" w14:textId="77777777" w:rsidR="00000000" w:rsidRDefault="00540457">
      <w:pPr>
        <w:pStyle w:val="a0"/>
        <w:rPr>
          <w:rFonts w:hint="cs"/>
          <w:rtl/>
        </w:rPr>
      </w:pPr>
    </w:p>
    <w:p w14:paraId="684942F1" w14:textId="77777777" w:rsidR="00000000" w:rsidRDefault="00540457">
      <w:pPr>
        <w:pStyle w:val="a0"/>
        <w:rPr>
          <w:rFonts w:hint="cs"/>
          <w:rtl/>
        </w:rPr>
      </w:pPr>
      <w:r>
        <w:rPr>
          <w:rFonts w:hint="cs"/>
          <w:rtl/>
        </w:rPr>
        <w:t>אדוני היושב-ראש, כנסת נכבדה, מבחינה פוליטית זה לא טוב לליכוד שיהיה</w:t>
      </w:r>
      <w:r>
        <w:rPr>
          <w:rFonts w:hint="cs"/>
          <w:rtl/>
        </w:rPr>
        <w:t xml:space="preserve"> לו יריב כמו מתן וילנאי, כי רק מי שמתיימר להביא את מפלגת העבודה בחזרה למרכז, יש לו סיכוי להגיע אי-פעם לשלטון. אכן, מבחינה פוליטית אני מעדיף את אברום בורג ואת עמרם מצנע ואת יולי תמיר, אבל מבחינה ציונית אני מעדיף את מתן וילנאי עם חילוקי הדעות, שקיימים בינינו</w:t>
      </w:r>
      <w:r>
        <w:rPr>
          <w:rFonts w:hint="cs"/>
          <w:rtl/>
        </w:rPr>
        <w:t>, והם רבים.</w:t>
      </w:r>
    </w:p>
    <w:p w14:paraId="5D9A0312" w14:textId="77777777" w:rsidR="00000000" w:rsidRDefault="00540457">
      <w:pPr>
        <w:pStyle w:val="a0"/>
        <w:rPr>
          <w:rFonts w:hint="cs"/>
          <w:rtl/>
        </w:rPr>
      </w:pPr>
    </w:p>
    <w:p w14:paraId="7874BC7A" w14:textId="77777777" w:rsidR="00000000" w:rsidRDefault="00540457">
      <w:pPr>
        <w:pStyle w:val="af0"/>
        <w:rPr>
          <w:rtl/>
        </w:rPr>
      </w:pPr>
      <w:r>
        <w:rPr>
          <w:rFonts w:hint="eastAsia"/>
          <w:rtl/>
        </w:rPr>
        <w:t>טלב</w:t>
      </w:r>
      <w:r>
        <w:rPr>
          <w:rtl/>
        </w:rPr>
        <w:t xml:space="preserve"> אלסאנע (רע"ם):</w:t>
      </w:r>
    </w:p>
    <w:p w14:paraId="316F8696" w14:textId="77777777" w:rsidR="00000000" w:rsidRDefault="00540457">
      <w:pPr>
        <w:pStyle w:val="a0"/>
        <w:rPr>
          <w:rFonts w:hint="cs"/>
          <w:rtl/>
        </w:rPr>
      </w:pPr>
    </w:p>
    <w:p w14:paraId="1E8B027C" w14:textId="77777777" w:rsidR="00000000" w:rsidRDefault="00540457">
      <w:pPr>
        <w:pStyle w:val="a0"/>
        <w:rPr>
          <w:rFonts w:hint="cs"/>
          <w:rtl/>
        </w:rPr>
      </w:pPr>
      <w:r>
        <w:rPr>
          <w:rFonts w:hint="cs"/>
          <w:rtl/>
        </w:rPr>
        <w:t>ככל שהוא אנטי-שרון הוא יותר ציוני? זה המצב?</w:t>
      </w:r>
    </w:p>
    <w:p w14:paraId="55EB084B" w14:textId="77777777" w:rsidR="00000000" w:rsidRDefault="00540457">
      <w:pPr>
        <w:pStyle w:val="a0"/>
        <w:rPr>
          <w:rFonts w:hint="cs"/>
          <w:rtl/>
        </w:rPr>
      </w:pPr>
    </w:p>
    <w:p w14:paraId="34A9F665" w14:textId="77777777" w:rsidR="00000000" w:rsidRDefault="00540457">
      <w:pPr>
        <w:pStyle w:val="af1"/>
        <w:rPr>
          <w:rtl/>
        </w:rPr>
      </w:pPr>
      <w:r>
        <w:rPr>
          <w:rtl/>
        </w:rPr>
        <w:t>היו"ר משה כחלון:</w:t>
      </w:r>
    </w:p>
    <w:p w14:paraId="775E4FAA" w14:textId="77777777" w:rsidR="00000000" w:rsidRDefault="00540457">
      <w:pPr>
        <w:pStyle w:val="a0"/>
        <w:rPr>
          <w:rtl/>
        </w:rPr>
      </w:pPr>
    </w:p>
    <w:p w14:paraId="782317D4" w14:textId="77777777" w:rsidR="00000000" w:rsidRDefault="00540457">
      <w:pPr>
        <w:pStyle w:val="a0"/>
        <w:rPr>
          <w:rFonts w:hint="cs"/>
          <w:rtl/>
        </w:rPr>
      </w:pPr>
      <w:r>
        <w:rPr>
          <w:rFonts w:hint="cs"/>
          <w:rtl/>
        </w:rPr>
        <w:t>חבר הכנסת אלסאנע, ההערה נרשמה בפרוטוקול. יושב-ראש הקואליציה, בבקשה.</w:t>
      </w:r>
    </w:p>
    <w:p w14:paraId="75560F95" w14:textId="77777777" w:rsidR="00000000" w:rsidRDefault="00540457">
      <w:pPr>
        <w:pStyle w:val="a0"/>
        <w:rPr>
          <w:rFonts w:hint="cs"/>
          <w:rtl/>
        </w:rPr>
      </w:pPr>
    </w:p>
    <w:p w14:paraId="01A0B2CE" w14:textId="77777777" w:rsidR="00000000" w:rsidRDefault="00540457">
      <w:pPr>
        <w:pStyle w:val="-"/>
        <w:rPr>
          <w:rtl/>
        </w:rPr>
      </w:pPr>
      <w:bookmarkStart w:id="623" w:name="FS000001027T03_12_2003_18_00_05C"/>
      <w:bookmarkEnd w:id="623"/>
      <w:r>
        <w:rPr>
          <w:rtl/>
        </w:rPr>
        <w:t>גדעון סער (הליכוד):</w:t>
      </w:r>
    </w:p>
    <w:p w14:paraId="0CF83D10" w14:textId="77777777" w:rsidR="00000000" w:rsidRDefault="00540457">
      <w:pPr>
        <w:pStyle w:val="a0"/>
        <w:rPr>
          <w:rtl/>
        </w:rPr>
      </w:pPr>
    </w:p>
    <w:p w14:paraId="2A4B5972" w14:textId="77777777" w:rsidR="00000000" w:rsidRDefault="00540457">
      <w:pPr>
        <w:pStyle w:val="a0"/>
        <w:rPr>
          <w:rFonts w:hint="cs"/>
          <w:rtl/>
        </w:rPr>
      </w:pPr>
      <w:r>
        <w:rPr>
          <w:rFonts w:hint="cs"/>
          <w:rtl/>
        </w:rPr>
        <w:t>מה הנזקים הכבדים שעוללתם, אתם שנסעתם עד ז'נבה, כדי להשיק? לא יכולתם לה</w:t>
      </w:r>
      <w:r>
        <w:rPr>
          <w:rFonts w:hint="cs"/>
          <w:rtl/>
        </w:rPr>
        <w:t>שיק פה, אז נסעתם עד לז'נבה כדי להשיק, כמו מוצר אופנתי שמשיקים אותו.</w:t>
      </w:r>
    </w:p>
    <w:p w14:paraId="27B32619" w14:textId="77777777" w:rsidR="00000000" w:rsidRDefault="00540457">
      <w:pPr>
        <w:pStyle w:val="a0"/>
        <w:rPr>
          <w:rFonts w:hint="cs"/>
          <w:rtl/>
        </w:rPr>
      </w:pPr>
    </w:p>
    <w:p w14:paraId="1EC94757" w14:textId="77777777" w:rsidR="00000000" w:rsidRDefault="00540457">
      <w:pPr>
        <w:pStyle w:val="af0"/>
        <w:rPr>
          <w:rtl/>
        </w:rPr>
      </w:pPr>
      <w:r>
        <w:rPr>
          <w:rFonts w:hint="eastAsia"/>
          <w:rtl/>
        </w:rPr>
        <w:t>חמי</w:t>
      </w:r>
      <w:r>
        <w:rPr>
          <w:rtl/>
        </w:rPr>
        <w:t xml:space="preserve"> דורון (שינוי):</w:t>
      </w:r>
    </w:p>
    <w:p w14:paraId="2AC2A3EB" w14:textId="77777777" w:rsidR="00000000" w:rsidRDefault="00540457">
      <w:pPr>
        <w:pStyle w:val="a0"/>
        <w:rPr>
          <w:rFonts w:hint="cs"/>
          <w:rtl/>
        </w:rPr>
      </w:pPr>
    </w:p>
    <w:p w14:paraId="08173F43" w14:textId="77777777" w:rsidR="00000000" w:rsidRDefault="00540457">
      <w:pPr>
        <w:pStyle w:val="a0"/>
        <w:rPr>
          <w:rFonts w:hint="cs"/>
          <w:rtl/>
        </w:rPr>
      </w:pPr>
      <w:r>
        <w:rPr>
          <w:rFonts w:hint="cs"/>
          <w:rtl/>
        </w:rPr>
        <w:t>בעל המאה הוא בעל הדעה.</w:t>
      </w:r>
    </w:p>
    <w:p w14:paraId="7EE290BD" w14:textId="77777777" w:rsidR="00000000" w:rsidRDefault="00540457">
      <w:pPr>
        <w:pStyle w:val="a0"/>
        <w:rPr>
          <w:rFonts w:hint="cs"/>
          <w:rtl/>
        </w:rPr>
      </w:pPr>
    </w:p>
    <w:p w14:paraId="54D7AF56" w14:textId="77777777" w:rsidR="00000000" w:rsidRDefault="00540457">
      <w:pPr>
        <w:pStyle w:val="-"/>
        <w:rPr>
          <w:rtl/>
        </w:rPr>
      </w:pPr>
      <w:bookmarkStart w:id="624" w:name="FS000001027T03_12_2003_18_01_12C"/>
      <w:bookmarkEnd w:id="624"/>
      <w:r>
        <w:rPr>
          <w:rtl/>
        </w:rPr>
        <w:t>גדעון סער (הליכוד):</w:t>
      </w:r>
    </w:p>
    <w:p w14:paraId="716E6476" w14:textId="77777777" w:rsidR="00000000" w:rsidRDefault="00540457">
      <w:pPr>
        <w:pStyle w:val="a0"/>
        <w:rPr>
          <w:rtl/>
        </w:rPr>
      </w:pPr>
    </w:p>
    <w:p w14:paraId="3310E420" w14:textId="77777777" w:rsidR="00000000" w:rsidRDefault="00540457">
      <w:pPr>
        <w:pStyle w:val="a0"/>
        <w:rPr>
          <w:rFonts w:hint="cs"/>
          <w:rtl/>
        </w:rPr>
      </w:pPr>
      <w:r>
        <w:rPr>
          <w:rFonts w:hint="cs"/>
          <w:rtl/>
        </w:rPr>
        <w:t>יצרתם ציפיות גבוהות, שאף פעם לא יתגשמו, שאף פעם לא יתגשמו אצל הפלסטינים. חוללתם נזק מדיני אדיר בכך, כי הרחקתם את סיכויי הש</w:t>
      </w:r>
      <w:r>
        <w:rPr>
          <w:rFonts w:hint="cs"/>
          <w:rtl/>
        </w:rPr>
        <w:t>לום, כי כאשר נבוא למשא-ומתן, לפלסטינים יהיה בתודעה שאנשים ממפלגות ציוניות לגיטימיות הציעו הצעות מופרכות כאלה, שלעולם, לעולם לא יתגשמו. ויתרתם ויתורים שמעולם, אפילו השמאל הסהרורי ביותר, לא העלה על דעתו. לא השגתם הישג אחד, הפלסטינים לא ויתרו על דבר אחד לעומת</w:t>
      </w:r>
      <w:r>
        <w:rPr>
          <w:rFonts w:hint="cs"/>
          <w:rtl/>
        </w:rPr>
        <w:t xml:space="preserve"> השיחות שהיו בימי ממשלת ברק בטאבה ובקמפ-דייוויד. </w:t>
      </w:r>
    </w:p>
    <w:p w14:paraId="2A0C70C6" w14:textId="77777777" w:rsidR="00000000" w:rsidRDefault="00540457">
      <w:pPr>
        <w:pStyle w:val="a0"/>
        <w:rPr>
          <w:rFonts w:hint="cs"/>
          <w:rtl/>
        </w:rPr>
      </w:pPr>
    </w:p>
    <w:p w14:paraId="3A4F2AE8" w14:textId="77777777" w:rsidR="00000000" w:rsidRDefault="00540457">
      <w:pPr>
        <w:pStyle w:val="a0"/>
        <w:rPr>
          <w:rFonts w:hint="cs"/>
          <w:rtl/>
        </w:rPr>
      </w:pPr>
      <w:r>
        <w:rPr>
          <w:rFonts w:hint="cs"/>
          <w:rtl/>
        </w:rPr>
        <w:t>קרסתם לאורך כל החזית, אבל מי שמכם להכניס סוגיה של נשק בלתי קונבנציונלי לשיחות עם הפלסטינים? אתם השתגעתם לגמרי? אתם רוצים להשאיר את האומה הזאת חסרת הגנה לחלוטין באזור הכי מסוכן בעולם?</w:t>
      </w:r>
    </w:p>
    <w:p w14:paraId="0A2DCAFE" w14:textId="77777777" w:rsidR="00000000" w:rsidRDefault="00540457">
      <w:pPr>
        <w:pStyle w:val="a0"/>
        <w:rPr>
          <w:rFonts w:hint="cs"/>
          <w:rtl/>
        </w:rPr>
      </w:pPr>
    </w:p>
    <w:p w14:paraId="19D13B68" w14:textId="77777777" w:rsidR="00000000" w:rsidRDefault="00540457">
      <w:pPr>
        <w:pStyle w:val="a0"/>
        <w:rPr>
          <w:rFonts w:hint="cs"/>
          <w:rtl/>
        </w:rPr>
      </w:pPr>
      <w:r>
        <w:rPr>
          <w:rFonts w:hint="cs"/>
          <w:rtl/>
        </w:rPr>
        <w:t>החלטה 194, דורות של ה</w:t>
      </w:r>
      <w:r>
        <w:rPr>
          <w:rFonts w:hint="cs"/>
          <w:rtl/>
        </w:rPr>
        <w:t>מדיניות הישראלית, שמאל וימין - החלטה שקובעת שזכות השיבה היא הזכות לבתיהם או לפיצויים לפי בחירתם של הפליטים. זה הבסיס לפתרון? גברת לבני, לפי אותן שיחות שלהן נתת יד, זה הבסיס. אבל יותר מזה, חברת הכנסת לבני, את מהמרכז, אבל את מהשמאל הסהרורי לפי עמדותייך. פיצו</w:t>
      </w:r>
      <w:r>
        <w:rPr>
          <w:rFonts w:hint="cs"/>
          <w:rtl/>
        </w:rPr>
        <w:t>יים? אנחנו נשלם פיצויים לפליטים - -</w:t>
      </w:r>
    </w:p>
    <w:p w14:paraId="0AE0C30D" w14:textId="77777777" w:rsidR="00000000" w:rsidRDefault="00540457">
      <w:pPr>
        <w:pStyle w:val="a0"/>
        <w:rPr>
          <w:rFonts w:hint="cs"/>
          <w:rtl/>
        </w:rPr>
      </w:pPr>
    </w:p>
    <w:p w14:paraId="6BA77B06" w14:textId="77777777" w:rsidR="00000000" w:rsidRDefault="00540457">
      <w:pPr>
        <w:pStyle w:val="af0"/>
        <w:rPr>
          <w:rtl/>
        </w:rPr>
      </w:pPr>
      <w:r>
        <w:rPr>
          <w:rFonts w:hint="eastAsia"/>
          <w:rtl/>
        </w:rPr>
        <w:t>קריאה</w:t>
      </w:r>
      <w:r>
        <w:rPr>
          <w:rtl/>
        </w:rPr>
        <w:t>:</w:t>
      </w:r>
    </w:p>
    <w:p w14:paraId="132782F4" w14:textId="77777777" w:rsidR="00000000" w:rsidRDefault="00540457">
      <w:pPr>
        <w:pStyle w:val="a0"/>
        <w:rPr>
          <w:rtl/>
        </w:rPr>
      </w:pPr>
    </w:p>
    <w:p w14:paraId="6DD78229" w14:textId="77777777" w:rsidR="00000000" w:rsidRDefault="00540457">
      <w:pPr>
        <w:pStyle w:val="a0"/>
        <w:rPr>
          <w:rFonts w:hint="cs"/>
          <w:rtl/>
        </w:rPr>
      </w:pPr>
      <w:r>
        <w:rPr>
          <w:rFonts w:hint="cs"/>
          <w:rtl/>
        </w:rPr>
        <w:t>כן.</w:t>
      </w:r>
    </w:p>
    <w:p w14:paraId="7FA94F95" w14:textId="77777777" w:rsidR="00000000" w:rsidRDefault="00540457">
      <w:pPr>
        <w:pStyle w:val="a0"/>
        <w:rPr>
          <w:rFonts w:hint="cs"/>
          <w:rtl/>
        </w:rPr>
      </w:pPr>
    </w:p>
    <w:p w14:paraId="1D5F0E87" w14:textId="77777777" w:rsidR="00000000" w:rsidRDefault="00540457">
      <w:pPr>
        <w:pStyle w:val="-"/>
        <w:rPr>
          <w:rtl/>
        </w:rPr>
      </w:pPr>
      <w:bookmarkStart w:id="625" w:name="FS000001027T03_12_2003_18_05_54C"/>
      <w:bookmarkEnd w:id="625"/>
      <w:r>
        <w:rPr>
          <w:rtl/>
        </w:rPr>
        <w:t>גדעון סער (הליכוד):</w:t>
      </w:r>
    </w:p>
    <w:p w14:paraId="62BD0D35" w14:textId="77777777" w:rsidR="00000000" w:rsidRDefault="00540457">
      <w:pPr>
        <w:pStyle w:val="a0"/>
        <w:rPr>
          <w:rtl/>
        </w:rPr>
      </w:pPr>
    </w:p>
    <w:p w14:paraId="09B0A4FD" w14:textId="77777777" w:rsidR="00000000" w:rsidRDefault="00540457">
      <w:pPr>
        <w:pStyle w:val="a0"/>
        <w:rPr>
          <w:rFonts w:hint="cs"/>
          <w:rtl/>
        </w:rPr>
      </w:pPr>
      <w:r>
        <w:rPr>
          <w:rFonts w:hint="cs"/>
          <w:rtl/>
        </w:rPr>
        <w:t>- - על בעיה שנוצרה במלחמת השמדה של ערבים נגד ישראל? אתם השתגעתם? אתם השתגעתם לגמרי?</w:t>
      </w:r>
    </w:p>
    <w:p w14:paraId="58B6459E" w14:textId="77777777" w:rsidR="00000000" w:rsidRDefault="00540457">
      <w:pPr>
        <w:pStyle w:val="a0"/>
        <w:rPr>
          <w:rFonts w:hint="cs"/>
          <w:rtl/>
        </w:rPr>
      </w:pPr>
    </w:p>
    <w:p w14:paraId="639991B8" w14:textId="77777777" w:rsidR="00000000" w:rsidRDefault="00540457">
      <w:pPr>
        <w:pStyle w:val="af0"/>
        <w:rPr>
          <w:rtl/>
        </w:rPr>
      </w:pPr>
      <w:r>
        <w:rPr>
          <w:rFonts w:hint="eastAsia"/>
          <w:rtl/>
        </w:rPr>
        <w:t>ואסל</w:t>
      </w:r>
      <w:r>
        <w:rPr>
          <w:rtl/>
        </w:rPr>
        <w:t xml:space="preserve"> טאהא (בל"ד):</w:t>
      </w:r>
    </w:p>
    <w:p w14:paraId="15781916" w14:textId="77777777" w:rsidR="00000000" w:rsidRDefault="00540457">
      <w:pPr>
        <w:pStyle w:val="a0"/>
        <w:rPr>
          <w:rFonts w:hint="cs"/>
          <w:rtl/>
        </w:rPr>
      </w:pPr>
    </w:p>
    <w:p w14:paraId="3B672148" w14:textId="77777777" w:rsidR="00000000" w:rsidRDefault="00540457">
      <w:pPr>
        <w:pStyle w:val="a0"/>
        <w:rPr>
          <w:rFonts w:hint="cs"/>
          <w:rtl/>
        </w:rPr>
      </w:pPr>
      <w:r>
        <w:rPr>
          <w:rFonts w:hint="cs"/>
          <w:rtl/>
        </w:rPr>
        <w:t xml:space="preserve">גדעון סער, רציתי להזכיר לך שמדינת ישראל קמה בהחלטת האו"ם. אתה צריך לכבד כל החלטת </w:t>
      </w:r>
      <w:r>
        <w:rPr>
          <w:rFonts w:hint="cs"/>
          <w:rtl/>
        </w:rPr>
        <w:t>או"ם.</w:t>
      </w:r>
    </w:p>
    <w:p w14:paraId="7E749B26" w14:textId="77777777" w:rsidR="00000000" w:rsidRDefault="00540457">
      <w:pPr>
        <w:pStyle w:val="af0"/>
        <w:rPr>
          <w:rFonts w:hint="cs"/>
          <w:rtl/>
        </w:rPr>
      </w:pPr>
    </w:p>
    <w:p w14:paraId="5A70F265" w14:textId="77777777" w:rsidR="00000000" w:rsidRDefault="00540457">
      <w:pPr>
        <w:pStyle w:val="af0"/>
        <w:rPr>
          <w:rtl/>
        </w:rPr>
      </w:pPr>
      <w:r>
        <w:rPr>
          <w:rFonts w:hint="eastAsia"/>
          <w:rtl/>
        </w:rPr>
        <w:t>יורי</w:t>
      </w:r>
      <w:r>
        <w:rPr>
          <w:rtl/>
        </w:rPr>
        <w:t xml:space="preserve"> שטרן (האיחוד הלאומי - ישראל ביתנו):</w:t>
      </w:r>
    </w:p>
    <w:p w14:paraId="3A0FF49E" w14:textId="77777777" w:rsidR="00000000" w:rsidRDefault="00540457">
      <w:pPr>
        <w:pStyle w:val="a0"/>
        <w:rPr>
          <w:rFonts w:hint="cs"/>
          <w:rtl/>
        </w:rPr>
      </w:pPr>
    </w:p>
    <w:p w14:paraId="112828C5" w14:textId="77777777" w:rsidR="00000000" w:rsidRDefault="00540457">
      <w:pPr>
        <w:pStyle w:val="a0"/>
        <w:rPr>
          <w:rFonts w:hint="cs"/>
          <w:rtl/>
        </w:rPr>
      </w:pPr>
      <w:r>
        <w:rPr>
          <w:rFonts w:hint="cs"/>
          <w:rtl/>
        </w:rPr>
        <w:t>ההחלטה מדברת על פליטים בכלל, וכוללת את הפליטים היהודים, שלא קיבלו שום פיצוי.</w:t>
      </w:r>
    </w:p>
    <w:p w14:paraId="4CB0B919" w14:textId="77777777" w:rsidR="00000000" w:rsidRDefault="00540457">
      <w:pPr>
        <w:pStyle w:val="a0"/>
        <w:rPr>
          <w:rFonts w:hint="cs"/>
          <w:rtl/>
        </w:rPr>
      </w:pPr>
    </w:p>
    <w:p w14:paraId="32B9E261" w14:textId="77777777" w:rsidR="00000000" w:rsidRDefault="00540457">
      <w:pPr>
        <w:pStyle w:val="-"/>
        <w:rPr>
          <w:rtl/>
        </w:rPr>
      </w:pPr>
      <w:bookmarkStart w:id="626" w:name="FS000001027T03_12_2003_18_07_45C"/>
      <w:bookmarkEnd w:id="626"/>
      <w:r>
        <w:rPr>
          <w:rtl/>
        </w:rPr>
        <w:t>גדעון סער (הליכוד):</w:t>
      </w:r>
    </w:p>
    <w:p w14:paraId="202E651A" w14:textId="77777777" w:rsidR="00000000" w:rsidRDefault="00540457">
      <w:pPr>
        <w:pStyle w:val="a0"/>
        <w:rPr>
          <w:rtl/>
        </w:rPr>
      </w:pPr>
    </w:p>
    <w:p w14:paraId="2EE96353" w14:textId="77777777" w:rsidR="00000000" w:rsidRDefault="00540457">
      <w:pPr>
        <w:pStyle w:val="a0"/>
        <w:rPr>
          <w:rFonts w:hint="cs"/>
          <w:rtl/>
        </w:rPr>
      </w:pPr>
      <w:r>
        <w:rPr>
          <w:rFonts w:hint="cs"/>
          <w:rtl/>
        </w:rPr>
        <w:t>חברת הכנסת לבני, למה לא העלית בשיחות את מאות אלפי היהודים שבאו לפה ממדינות ערב והשאירו מאחוריהם את הרכוש? הר</w:t>
      </w:r>
      <w:r>
        <w:rPr>
          <w:rFonts w:hint="cs"/>
          <w:rtl/>
        </w:rPr>
        <w:t>י פה הסכמתם לתת פיצויים גם לפלסטינים וגם למדינות המארחות? אתם השתגעתם? אתם השתגעתם לגמרי?</w:t>
      </w:r>
    </w:p>
    <w:p w14:paraId="4A942890" w14:textId="77777777" w:rsidR="00000000" w:rsidRDefault="00540457">
      <w:pPr>
        <w:pStyle w:val="af0"/>
        <w:rPr>
          <w:rtl/>
        </w:rPr>
      </w:pPr>
    </w:p>
    <w:p w14:paraId="30E50C1B" w14:textId="77777777" w:rsidR="00000000" w:rsidRDefault="00540457">
      <w:pPr>
        <w:pStyle w:val="af0"/>
        <w:rPr>
          <w:rtl/>
        </w:rPr>
      </w:pPr>
      <w:r>
        <w:rPr>
          <w:rFonts w:hint="eastAsia"/>
          <w:rtl/>
        </w:rPr>
        <w:t>אתי</w:t>
      </w:r>
      <w:r>
        <w:rPr>
          <w:rtl/>
        </w:rPr>
        <w:t xml:space="preserve"> לבני (שינוי):</w:t>
      </w:r>
    </w:p>
    <w:p w14:paraId="5E0E41F2" w14:textId="77777777" w:rsidR="00000000" w:rsidRDefault="00540457">
      <w:pPr>
        <w:pStyle w:val="a0"/>
        <w:rPr>
          <w:rFonts w:hint="cs"/>
          <w:rtl/>
        </w:rPr>
      </w:pPr>
    </w:p>
    <w:p w14:paraId="6404CE75" w14:textId="77777777" w:rsidR="00000000" w:rsidRDefault="00540457">
      <w:pPr>
        <w:pStyle w:val="a0"/>
        <w:rPr>
          <w:rFonts w:hint="cs"/>
          <w:rtl/>
        </w:rPr>
      </w:pPr>
      <w:r>
        <w:rPr>
          <w:rFonts w:hint="cs"/>
          <w:rtl/>
        </w:rPr>
        <w:t>- - -</w:t>
      </w:r>
    </w:p>
    <w:p w14:paraId="27714DC6" w14:textId="77777777" w:rsidR="00000000" w:rsidRDefault="00540457">
      <w:pPr>
        <w:pStyle w:val="a0"/>
        <w:rPr>
          <w:rFonts w:hint="cs"/>
          <w:rtl/>
        </w:rPr>
      </w:pPr>
    </w:p>
    <w:p w14:paraId="40C174A7" w14:textId="77777777" w:rsidR="00000000" w:rsidRDefault="00540457">
      <w:pPr>
        <w:pStyle w:val="-"/>
        <w:rPr>
          <w:rtl/>
        </w:rPr>
      </w:pPr>
      <w:bookmarkStart w:id="627" w:name="FS000001027T03_12_2003_18_08_38C"/>
      <w:bookmarkEnd w:id="627"/>
      <w:r>
        <w:rPr>
          <w:rtl/>
        </w:rPr>
        <w:t>גדעון סער (הליכוד):</w:t>
      </w:r>
    </w:p>
    <w:p w14:paraId="58A50EB2" w14:textId="77777777" w:rsidR="00000000" w:rsidRDefault="00540457">
      <w:pPr>
        <w:pStyle w:val="a0"/>
        <w:rPr>
          <w:rtl/>
        </w:rPr>
      </w:pPr>
    </w:p>
    <w:p w14:paraId="4F31AF4F" w14:textId="77777777" w:rsidR="00000000" w:rsidRDefault="00540457">
      <w:pPr>
        <w:pStyle w:val="a0"/>
        <w:rPr>
          <w:rFonts w:hint="cs"/>
          <w:rtl/>
        </w:rPr>
      </w:pPr>
      <w:r>
        <w:rPr>
          <w:rFonts w:hint="cs"/>
          <w:rtl/>
        </w:rPr>
        <w:t>אתם הייתם עד כדי כך סהרוריים - לוותר על שטחים בלתי מאוכלסים בנגב? לכתר את נחל-עוז? לתת את כל אדמות הקיבוצים בלי חשבון?</w:t>
      </w:r>
      <w:r>
        <w:rPr>
          <w:rFonts w:hint="cs"/>
          <w:rtl/>
        </w:rPr>
        <w:t xml:space="preserve"> מי שמכם בכלל? אבל אם אתם הולכים על חילופי שטחים, למה לא הכנסתם את אום-אל-פחם למשוואה? למה לא הכנסתם שטחים שבהם יש יישובים ערביים? אתם רוצים הפרדה, אתם מדברים על דמוגרפיה, זה מה שמטריד אתכם. דמוגרפיה זה רק להזיז את היהודים מפה לשם? פשוט בושה.</w:t>
      </w:r>
    </w:p>
    <w:p w14:paraId="401F5213" w14:textId="77777777" w:rsidR="00000000" w:rsidRDefault="00540457">
      <w:pPr>
        <w:pStyle w:val="a0"/>
        <w:rPr>
          <w:rFonts w:hint="cs"/>
          <w:rtl/>
        </w:rPr>
      </w:pPr>
    </w:p>
    <w:p w14:paraId="0C9C7DB8" w14:textId="77777777" w:rsidR="00000000" w:rsidRDefault="00540457">
      <w:pPr>
        <w:pStyle w:val="af0"/>
        <w:rPr>
          <w:rtl/>
        </w:rPr>
      </w:pPr>
      <w:r>
        <w:rPr>
          <w:rFonts w:hint="eastAsia"/>
          <w:rtl/>
        </w:rPr>
        <w:t>ואסל</w:t>
      </w:r>
      <w:r>
        <w:rPr>
          <w:rtl/>
        </w:rPr>
        <w:t xml:space="preserve"> טאהא (ב</w:t>
      </w:r>
      <w:r>
        <w:rPr>
          <w:rtl/>
        </w:rPr>
        <w:t>ל"ד):</w:t>
      </w:r>
    </w:p>
    <w:p w14:paraId="6A8FB503" w14:textId="77777777" w:rsidR="00000000" w:rsidRDefault="00540457">
      <w:pPr>
        <w:pStyle w:val="a0"/>
        <w:rPr>
          <w:rFonts w:hint="cs"/>
          <w:rtl/>
        </w:rPr>
      </w:pPr>
    </w:p>
    <w:p w14:paraId="262024A2" w14:textId="77777777" w:rsidR="00000000" w:rsidRDefault="00540457">
      <w:pPr>
        <w:pStyle w:val="a0"/>
        <w:rPr>
          <w:rFonts w:hint="cs"/>
          <w:rtl/>
        </w:rPr>
      </w:pPr>
      <w:r>
        <w:rPr>
          <w:rFonts w:hint="cs"/>
          <w:rtl/>
        </w:rPr>
        <w:t>אתה מוכן לדבר על אבו-דיס?</w:t>
      </w:r>
    </w:p>
    <w:p w14:paraId="3A2A2DF3" w14:textId="77777777" w:rsidR="00000000" w:rsidRDefault="00540457">
      <w:pPr>
        <w:pStyle w:val="a0"/>
        <w:rPr>
          <w:rFonts w:hint="cs"/>
          <w:rtl/>
        </w:rPr>
      </w:pPr>
    </w:p>
    <w:p w14:paraId="7F31879C" w14:textId="77777777" w:rsidR="00000000" w:rsidRDefault="00540457">
      <w:pPr>
        <w:pStyle w:val="af1"/>
        <w:rPr>
          <w:rtl/>
        </w:rPr>
      </w:pPr>
      <w:r>
        <w:rPr>
          <w:rtl/>
        </w:rPr>
        <w:t>היו"ר משה כחלון:</w:t>
      </w:r>
    </w:p>
    <w:p w14:paraId="2A2C5EB0" w14:textId="77777777" w:rsidR="00000000" w:rsidRDefault="00540457">
      <w:pPr>
        <w:pStyle w:val="a0"/>
        <w:rPr>
          <w:rtl/>
        </w:rPr>
      </w:pPr>
    </w:p>
    <w:p w14:paraId="033958E3" w14:textId="77777777" w:rsidR="00000000" w:rsidRDefault="00540457">
      <w:pPr>
        <w:pStyle w:val="a0"/>
        <w:rPr>
          <w:rFonts w:hint="cs"/>
          <w:rtl/>
        </w:rPr>
      </w:pPr>
      <w:r>
        <w:rPr>
          <w:rFonts w:hint="cs"/>
          <w:rtl/>
        </w:rPr>
        <w:t>חבר הכנסת טאהא.</w:t>
      </w:r>
    </w:p>
    <w:p w14:paraId="4A13B2DD" w14:textId="77777777" w:rsidR="00000000" w:rsidRDefault="00540457">
      <w:pPr>
        <w:pStyle w:val="a0"/>
        <w:rPr>
          <w:rFonts w:hint="cs"/>
          <w:rtl/>
        </w:rPr>
      </w:pPr>
    </w:p>
    <w:p w14:paraId="70C19D2E" w14:textId="77777777" w:rsidR="00000000" w:rsidRDefault="00540457">
      <w:pPr>
        <w:pStyle w:val="-"/>
        <w:rPr>
          <w:rtl/>
        </w:rPr>
      </w:pPr>
      <w:bookmarkStart w:id="628" w:name="FS000001027T03_12_2003_18_10_25C"/>
      <w:bookmarkEnd w:id="628"/>
      <w:r>
        <w:rPr>
          <w:rtl/>
        </w:rPr>
        <w:t>גדעון סער (הליכוד):</w:t>
      </w:r>
    </w:p>
    <w:p w14:paraId="4EB7D6D6" w14:textId="77777777" w:rsidR="00000000" w:rsidRDefault="00540457">
      <w:pPr>
        <w:pStyle w:val="a0"/>
        <w:rPr>
          <w:rtl/>
        </w:rPr>
      </w:pPr>
    </w:p>
    <w:p w14:paraId="7DB9A395" w14:textId="77777777" w:rsidR="00000000" w:rsidRDefault="00540457">
      <w:pPr>
        <w:pStyle w:val="a0"/>
        <w:rPr>
          <w:rFonts w:hint="cs"/>
          <w:rtl/>
        </w:rPr>
      </w:pPr>
      <w:r>
        <w:rPr>
          <w:rFonts w:hint="cs"/>
          <w:rtl/>
        </w:rPr>
        <w:t>אני אומר לך, חבר הכנסת ואסל טאהא, כאשר נגיע יום אחד להסכם, חילופי השטחים יכללו יישובים ערביים, את אום-אל-פחם ומקומות אחרים, שלא תהיה לך טעות - לא את השטחים של הקיבוצי</w:t>
      </w:r>
      <w:r>
        <w:rPr>
          <w:rFonts w:hint="cs"/>
          <w:rtl/>
        </w:rPr>
        <w:t>ם בנגב.</w:t>
      </w:r>
    </w:p>
    <w:p w14:paraId="55C59525" w14:textId="77777777" w:rsidR="00000000" w:rsidRDefault="00540457">
      <w:pPr>
        <w:pStyle w:val="a0"/>
        <w:rPr>
          <w:rFonts w:hint="cs"/>
          <w:rtl/>
        </w:rPr>
      </w:pPr>
    </w:p>
    <w:p w14:paraId="17F79CC3" w14:textId="77777777" w:rsidR="00000000" w:rsidRDefault="00540457">
      <w:pPr>
        <w:pStyle w:val="af0"/>
        <w:rPr>
          <w:rtl/>
        </w:rPr>
      </w:pPr>
      <w:r>
        <w:rPr>
          <w:rFonts w:hint="eastAsia"/>
          <w:rtl/>
        </w:rPr>
        <w:t>ואסל</w:t>
      </w:r>
      <w:r>
        <w:rPr>
          <w:rtl/>
        </w:rPr>
        <w:t xml:space="preserve"> טאהא (בל"ד):</w:t>
      </w:r>
    </w:p>
    <w:p w14:paraId="1145A309" w14:textId="77777777" w:rsidR="00000000" w:rsidRDefault="00540457">
      <w:pPr>
        <w:pStyle w:val="a0"/>
        <w:rPr>
          <w:rFonts w:hint="cs"/>
          <w:rtl/>
        </w:rPr>
      </w:pPr>
    </w:p>
    <w:p w14:paraId="378C3A9B" w14:textId="77777777" w:rsidR="00000000" w:rsidRDefault="00540457">
      <w:pPr>
        <w:pStyle w:val="a0"/>
        <w:rPr>
          <w:rFonts w:hint="cs"/>
          <w:rtl/>
        </w:rPr>
      </w:pPr>
      <w:r>
        <w:rPr>
          <w:rFonts w:hint="cs"/>
          <w:rtl/>
        </w:rPr>
        <w:t>אני מודיע לך שאום-אל-פחם קרובה לעפולה.</w:t>
      </w:r>
    </w:p>
    <w:p w14:paraId="19B117D7" w14:textId="77777777" w:rsidR="00000000" w:rsidRDefault="00540457">
      <w:pPr>
        <w:pStyle w:val="a0"/>
        <w:rPr>
          <w:rFonts w:hint="cs"/>
          <w:rtl/>
        </w:rPr>
      </w:pPr>
    </w:p>
    <w:p w14:paraId="39EC4A2E" w14:textId="77777777" w:rsidR="00000000" w:rsidRDefault="00540457">
      <w:pPr>
        <w:pStyle w:val="af1"/>
        <w:rPr>
          <w:rtl/>
        </w:rPr>
      </w:pPr>
      <w:r>
        <w:rPr>
          <w:rtl/>
        </w:rPr>
        <w:t>היו"ר משה כחלון:</w:t>
      </w:r>
    </w:p>
    <w:p w14:paraId="38E68D98" w14:textId="77777777" w:rsidR="00000000" w:rsidRDefault="00540457">
      <w:pPr>
        <w:pStyle w:val="a0"/>
        <w:rPr>
          <w:rtl/>
        </w:rPr>
      </w:pPr>
    </w:p>
    <w:p w14:paraId="7FD2D39C" w14:textId="77777777" w:rsidR="00000000" w:rsidRDefault="00540457">
      <w:pPr>
        <w:pStyle w:val="a0"/>
        <w:rPr>
          <w:rFonts w:hint="cs"/>
          <w:rtl/>
        </w:rPr>
      </w:pPr>
      <w:r>
        <w:rPr>
          <w:rFonts w:hint="cs"/>
          <w:rtl/>
        </w:rPr>
        <w:t>חבר הכנסת סער, אני מבקש משפט לסיום.</w:t>
      </w:r>
    </w:p>
    <w:p w14:paraId="560D0E3E" w14:textId="77777777" w:rsidR="00000000" w:rsidRDefault="00540457">
      <w:pPr>
        <w:pStyle w:val="a0"/>
        <w:rPr>
          <w:rFonts w:hint="cs"/>
          <w:rtl/>
        </w:rPr>
      </w:pPr>
    </w:p>
    <w:p w14:paraId="4DE8430E" w14:textId="77777777" w:rsidR="00000000" w:rsidRDefault="00540457">
      <w:pPr>
        <w:pStyle w:val="-"/>
        <w:rPr>
          <w:rtl/>
        </w:rPr>
      </w:pPr>
      <w:bookmarkStart w:id="629" w:name="FS000001027T03_12_2003_18_12_01C"/>
      <w:bookmarkEnd w:id="629"/>
      <w:r>
        <w:rPr>
          <w:rtl/>
        </w:rPr>
        <w:t>גדעון סער (הליכוד):</w:t>
      </w:r>
    </w:p>
    <w:p w14:paraId="62614474" w14:textId="77777777" w:rsidR="00000000" w:rsidRDefault="00540457">
      <w:pPr>
        <w:pStyle w:val="a0"/>
        <w:rPr>
          <w:rtl/>
        </w:rPr>
      </w:pPr>
    </w:p>
    <w:p w14:paraId="488C0436" w14:textId="77777777" w:rsidR="00000000" w:rsidRDefault="00540457">
      <w:pPr>
        <w:pStyle w:val="a0"/>
        <w:rPr>
          <w:rFonts w:hint="cs"/>
          <w:rtl/>
        </w:rPr>
      </w:pPr>
      <w:r>
        <w:rPr>
          <w:rFonts w:hint="cs"/>
          <w:rtl/>
        </w:rPr>
        <w:t>אדוני היושב-ראש, אני אסיים.</w:t>
      </w:r>
    </w:p>
    <w:p w14:paraId="3E8A5EF0" w14:textId="77777777" w:rsidR="00000000" w:rsidRDefault="00540457">
      <w:pPr>
        <w:pStyle w:val="a0"/>
        <w:rPr>
          <w:rFonts w:hint="cs"/>
          <w:rtl/>
        </w:rPr>
      </w:pPr>
    </w:p>
    <w:p w14:paraId="5D68F66D" w14:textId="77777777" w:rsidR="00000000" w:rsidRDefault="00540457">
      <w:pPr>
        <w:pStyle w:val="a0"/>
        <w:rPr>
          <w:rFonts w:hint="cs"/>
          <w:rtl/>
        </w:rPr>
      </w:pPr>
      <w:r>
        <w:rPr>
          <w:rFonts w:hint="cs"/>
          <w:rtl/>
        </w:rPr>
        <w:t xml:space="preserve">אמנון ליפקין-שחק ברח כל עוד נפשו בו מהפוליטיקה; עמרם מצנע, אחרי חודשים ספורים, ברח </w:t>
      </w:r>
      <w:r>
        <w:rPr>
          <w:rFonts w:hint="cs"/>
          <w:rtl/>
        </w:rPr>
        <w:t>מראשות מפלגת העבודה; יוסי ביילין נבעט ממפלגת העבודה, בכלל לא נבחר לכנסת, חיפש מקלט מדיני במרצ. הוא לא נבחר לכנסת - כל חבורת הפליטים הזאת, מי שם אותה לוותר על ירושלים שעליה דורות של יהודים התפללו "אם אשכחך ירושלים, תשכח ימיני" וכל חתן ביום חופתו מעלה אותה ע</w:t>
      </w:r>
      <w:r>
        <w:rPr>
          <w:rFonts w:hint="cs"/>
          <w:rtl/>
        </w:rPr>
        <w:t>ל ראש שמחתו? בושה וכלימה. קלון מוסרי מלווה את החותמים.</w:t>
      </w:r>
    </w:p>
    <w:p w14:paraId="1EC29A40" w14:textId="77777777" w:rsidR="00000000" w:rsidRDefault="00540457">
      <w:pPr>
        <w:pStyle w:val="a0"/>
        <w:rPr>
          <w:rFonts w:hint="cs"/>
          <w:rtl/>
        </w:rPr>
      </w:pPr>
    </w:p>
    <w:p w14:paraId="2AA45D3F" w14:textId="77777777" w:rsidR="00000000" w:rsidRDefault="00540457">
      <w:pPr>
        <w:pStyle w:val="af1"/>
        <w:rPr>
          <w:rtl/>
        </w:rPr>
      </w:pPr>
      <w:r>
        <w:rPr>
          <w:rtl/>
        </w:rPr>
        <w:t>היו"ר משה כחלון:</w:t>
      </w:r>
    </w:p>
    <w:p w14:paraId="7E9A051C" w14:textId="77777777" w:rsidR="00000000" w:rsidRDefault="00540457">
      <w:pPr>
        <w:pStyle w:val="a0"/>
        <w:rPr>
          <w:rtl/>
        </w:rPr>
      </w:pPr>
    </w:p>
    <w:p w14:paraId="75C31175" w14:textId="77777777" w:rsidR="00000000" w:rsidRDefault="00540457">
      <w:pPr>
        <w:pStyle w:val="a0"/>
        <w:rPr>
          <w:rFonts w:hint="cs"/>
          <w:rtl/>
        </w:rPr>
      </w:pPr>
      <w:r>
        <w:rPr>
          <w:rFonts w:hint="cs"/>
          <w:rtl/>
        </w:rPr>
        <w:t>תודה רבה. חבר הכנסת טלב אלסאנע, בבקשה.</w:t>
      </w:r>
    </w:p>
    <w:p w14:paraId="5781B34F" w14:textId="77777777" w:rsidR="00000000" w:rsidRDefault="00540457">
      <w:pPr>
        <w:pStyle w:val="a0"/>
        <w:rPr>
          <w:rFonts w:hint="cs"/>
          <w:rtl/>
        </w:rPr>
      </w:pPr>
    </w:p>
    <w:p w14:paraId="25C8B6A4" w14:textId="77777777" w:rsidR="00000000" w:rsidRDefault="00540457">
      <w:pPr>
        <w:pStyle w:val="a"/>
        <w:rPr>
          <w:rtl/>
        </w:rPr>
      </w:pPr>
      <w:bookmarkStart w:id="630" w:name="FS000000549T03_12_2003_18_13_39"/>
      <w:bookmarkStart w:id="631" w:name="_Toc59448108"/>
      <w:bookmarkEnd w:id="630"/>
      <w:r>
        <w:rPr>
          <w:rFonts w:hint="eastAsia"/>
          <w:rtl/>
        </w:rPr>
        <w:t>טלב</w:t>
      </w:r>
      <w:r>
        <w:rPr>
          <w:rtl/>
        </w:rPr>
        <w:t xml:space="preserve"> אלסאנע (רע"ם):</w:t>
      </w:r>
      <w:bookmarkEnd w:id="631"/>
    </w:p>
    <w:p w14:paraId="20137C5C" w14:textId="77777777" w:rsidR="00000000" w:rsidRDefault="00540457">
      <w:pPr>
        <w:pStyle w:val="a0"/>
        <w:rPr>
          <w:rFonts w:hint="cs"/>
          <w:rtl/>
        </w:rPr>
      </w:pPr>
    </w:p>
    <w:p w14:paraId="2696938A" w14:textId="77777777" w:rsidR="00000000" w:rsidRDefault="00540457">
      <w:pPr>
        <w:pStyle w:val="a0"/>
        <w:rPr>
          <w:rFonts w:hint="cs"/>
          <w:rtl/>
        </w:rPr>
      </w:pPr>
      <w:r>
        <w:rPr>
          <w:rFonts w:hint="cs"/>
          <w:rtl/>
        </w:rPr>
        <w:t>אדוני היושב-ראש, חברי הכנסת, הדברים של גדעון סער צפויים. תוכנית שלום אין לו, אבל הוא מסוגל למתוח ביקורת על כל דבר שנקרא של</w:t>
      </w:r>
      <w:r>
        <w:rPr>
          <w:rFonts w:hint="cs"/>
          <w:rtl/>
        </w:rPr>
        <w:t>ום. ואצלו ההגדרה של הציונות היא: ככל שאתה נגד שלום, אתה יותר ציוני. זו המשוואה. מי שהוא בעד שלום, הוא לא ציוני. זו המשוואה של הימין.</w:t>
      </w:r>
    </w:p>
    <w:p w14:paraId="79A6DEDC" w14:textId="77777777" w:rsidR="00000000" w:rsidRDefault="00540457">
      <w:pPr>
        <w:pStyle w:val="a0"/>
        <w:rPr>
          <w:rFonts w:hint="cs"/>
          <w:rtl/>
        </w:rPr>
      </w:pPr>
    </w:p>
    <w:p w14:paraId="11C093F0" w14:textId="77777777" w:rsidR="00000000" w:rsidRDefault="00540457">
      <w:pPr>
        <w:pStyle w:val="af0"/>
        <w:rPr>
          <w:rtl/>
        </w:rPr>
      </w:pPr>
      <w:r>
        <w:rPr>
          <w:rFonts w:hint="eastAsia"/>
          <w:rtl/>
        </w:rPr>
        <w:t>יורי</w:t>
      </w:r>
      <w:r>
        <w:rPr>
          <w:rtl/>
        </w:rPr>
        <w:t xml:space="preserve"> שטרן (האיחוד הלאומי - ישראל ביתנו):</w:t>
      </w:r>
    </w:p>
    <w:p w14:paraId="23F814F6" w14:textId="77777777" w:rsidR="00000000" w:rsidRDefault="00540457">
      <w:pPr>
        <w:pStyle w:val="a0"/>
        <w:rPr>
          <w:rFonts w:hint="cs"/>
          <w:rtl/>
        </w:rPr>
      </w:pPr>
    </w:p>
    <w:p w14:paraId="7F48F2BC" w14:textId="77777777" w:rsidR="00000000" w:rsidRDefault="00540457">
      <w:pPr>
        <w:pStyle w:val="a0"/>
        <w:rPr>
          <w:rFonts w:hint="cs"/>
          <w:rtl/>
        </w:rPr>
      </w:pPr>
      <w:r>
        <w:rPr>
          <w:rFonts w:hint="cs"/>
          <w:rtl/>
        </w:rPr>
        <w:t>זה שלום? תפסיקו לשקר.</w:t>
      </w:r>
    </w:p>
    <w:p w14:paraId="2C95208B" w14:textId="77777777" w:rsidR="00000000" w:rsidRDefault="00540457">
      <w:pPr>
        <w:pStyle w:val="a0"/>
        <w:rPr>
          <w:rFonts w:hint="cs"/>
          <w:rtl/>
        </w:rPr>
      </w:pPr>
    </w:p>
    <w:p w14:paraId="700E2CEA" w14:textId="77777777" w:rsidR="00000000" w:rsidRDefault="00540457">
      <w:pPr>
        <w:pStyle w:val="-"/>
        <w:rPr>
          <w:rtl/>
        </w:rPr>
      </w:pPr>
      <w:bookmarkStart w:id="632" w:name="FS000000549T03_12_2003_18_15_07C"/>
      <w:bookmarkEnd w:id="632"/>
      <w:r>
        <w:rPr>
          <w:rtl/>
        </w:rPr>
        <w:t>טלב אלסאנע (רע"ם):</w:t>
      </w:r>
    </w:p>
    <w:p w14:paraId="6ADE0497" w14:textId="77777777" w:rsidR="00000000" w:rsidRDefault="00540457">
      <w:pPr>
        <w:pStyle w:val="a0"/>
        <w:rPr>
          <w:rtl/>
        </w:rPr>
      </w:pPr>
    </w:p>
    <w:p w14:paraId="62631129" w14:textId="77777777" w:rsidR="00000000" w:rsidRDefault="00540457">
      <w:pPr>
        <w:pStyle w:val="a0"/>
        <w:rPr>
          <w:rFonts w:hint="cs"/>
          <w:rtl/>
        </w:rPr>
      </w:pPr>
      <w:r>
        <w:rPr>
          <w:rFonts w:hint="cs"/>
          <w:rtl/>
        </w:rPr>
        <w:t>הם מדברים, אבל אין להם שום תוכנית. אם</w:t>
      </w:r>
      <w:r>
        <w:rPr>
          <w:rFonts w:hint="cs"/>
          <w:rtl/>
        </w:rPr>
        <w:t xml:space="preserve"> יש להם משהו, זה להנציח את המצב הקיים.</w:t>
      </w:r>
    </w:p>
    <w:p w14:paraId="0D9638ED" w14:textId="77777777" w:rsidR="00000000" w:rsidRDefault="00540457">
      <w:pPr>
        <w:pStyle w:val="a0"/>
        <w:rPr>
          <w:rFonts w:hint="cs"/>
          <w:rtl/>
        </w:rPr>
      </w:pPr>
    </w:p>
    <w:p w14:paraId="57128635" w14:textId="77777777" w:rsidR="00000000" w:rsidRDefault="00540457">
      <w:pPr>
        <w:pStyle w:val="a0"/>
        <w:rPr>
          <w:rFonts w:hint="cs"/>
          <w:rtl/>
        </w:rPr>
      </w:pPr>
      <w:r>
        <w:rPr>
          <w:rFonts w:hint="cs"/>
          <w:rtl/>
        </w:rPr>
        <w:t xml:space="preserve">שמעתי שכביכול היוזמה הזאת יצרה ציפיות אצל הפלסטינים. לפלסטינים זה לא קשור, זה לא פרמטר, זה לא תלוי במצב הרוח הישראלי. לפלסטינים יש זכויות לאומיות, שהן לא משתנות. </w:t>
      </w:r>
    </w:p>
    <w:p w14:paraId="7CB37C3D" w14:textId="77777777" w:rsidR="00000000" w:rsidRDefault="00540457">
      <w:pPr>
        <w:pStyle w:val="a0"/>
        <w:rPr>
          <w:rFonts w:hint="cs"/>
          <w:rtl/>
        </w:rPr>
      </w:pPr>
    </w:p>
    <w:p w14:paraId="0CB219F6" w14:textId="77777777" w:rsidR="00000000" w:rsidRDefault="00540457">
      <w:pPr>
        <w:pStyle w:val="a0"/>
        <w:rPr>
          <w:rFonts w:hint="cs"/>
          <w:rtl/>
        </w:rPr>
      </w:pPr>
      <w:r>
        <w:rPr>
          <w:rFonts w:hint="cs"/>
          <w:rtl/>
        </w:rPr>
        <w:t>שמעתי כאן שהצד הישראלי ויתר כביכול, והצד הפלסטיני לא</w:t>
      </w:r>
      <w:r>
        <w:rPr>
          <w:rFonts w:hint="cs"/>
          <w:rtl/>
        </w:rPr>
        <w:t xml:space="preserve"> ויתר. צריך להזכיר לכם, רבותי, שהשאיפות של הפלסטינים מלכתחילה היו אפילו יפו ועכו. ברגע שהפלסטינים הסכימו לקיומה של מדינת ישראל בגבולות 1948, והם מבקשים מדינה בגבולות 1967, זה ויתור אדיר. הם מבקשים מדינה פלסטינית בשיעור של 22% משטח פלסטין ההיסטורית, מסכימים</w:t>
      </w:r>
      <w:r>
        <w:rPr>
          <w:rFonts w:hint="cs"/>
          <w:rtl/>
        </w:rPr>
        <w:t xml:space="preserve"> לקיומה של מדינת ישראל בשטח שהוא 78% מגבולה של פלסטין ההיסטורית. יש ויתור גדול מזה?</w:t>
      </w:r>
    </w:p>
    <w:p w14:paraId="279AB821" w14:textId="77777777" w:rsidR="00000000" w:rsidRDefault="00540457">
      <w:pPr>
        <w:pStyle w:val="a0"/>
        <w:rPr>
          <w:rFonts w:hint="cs"/>
          <w:rtl/>
        </w:rPr>
      </w:pPr>
    </w:p>
    <w:p w14:paraId="75968195" w14:textId="77777777" w:rsidR="00000000" w:rsidRDefault="00540457">
      <w:pPr>
        <w:pStyle w:val="af0"/>
        <w:rPr>
          <w:rtl/>
        </w:rPr>
      </w:pPr>
      <w:r>
        <w:rPr>
          <w:rFonts w:hint="eastAsia"/>
          <w:rtl/>
        </w:rPr>
        <w:t>גדעון</w:t>
      </w:r>
      <w:r>
        <w:rPr>
          <w:rtl/>
        </w:rPr>
        <w:t xml:space="preserve"> סער (הליכוד):</w:t>
      </w:r>
    </w:p>
    <w:p w14:paraId="29F628CB" w14:textId="77777777" w:rsidR="00000000" w:rsidRDefault="00540457">
      <w:pPr>
        <w:pStyle w:val="a0"/>
        <w:rPr>
          <w:rFonts w:hint="cs"/>
          <w:rtl/>
        </w:rPr>
      </w:pPr>
    </w:p>
    <w:p w14:paraId="6387AA5E" w14:textId="77777777" w:rsidR="00000000" w:rsidRDefault="00540457">
      <w:pPr>
        <w:pStyle w:val="a0"/>
        <w:rPr>
          <w:rFonts w:hint="cs"/>
          <w:rtl/>
        </w:rPr>
      </w:pPr>
      <w:r>
        <w:rPr>
          <w:rFonts w:hint="cs"/>
          <w:rtl/>
        </w:rPr>
        <w:t>פלסטין ההיסטורית היא מעבר לירדן.</w:t>
      </w:r>
    </w:p>
    <w:p w14:paraId="669FC1F2" w14:textId="77777777" w:rsidR="00000000" w:rsidRDefault="00540457">
      <w:pPr>
        <w:pStyle w:val="-"/>
        <w:rPr>
          <w:rtl/>
        </w:rPr>
      </w:pPr>
      <w:bookmarkStart w:id="633" w:name="FS000000549T03_12_2003_18_18_18C"/>
      <w:bookmarkEnd w:id="633"/>
    </w:p>
    <w:p w14:paraId="19E04D0A" w14:textId="77777777" w:rsidR="00000000" w:rsidRDefault="00540457">
      <w:pPr>
        <w:pStyle w:val="-"/>
        <w:rPr>
          <w:rtl/>
        </w:rPr>
      </w:pPr>
      <w:r>
        <w:rPr>
          <w:rtl/>
        </w:rPr>
        <w:t>טלב אלסאנע (רע"ם):</w:t>
      </w:r>
    </w:p>
    <w:p w14:paraId="4CF8303B" w14:textId="77777777" w:rsidR="00000000" w:rsidRDefault="00540457">
      <w:pPr>
        <w:pStyle w:val="a0"/>
        <w:rPr>
          <w:rtl/>
        </w:rPr>
      </w:pPr>
    </w:p>
    <w:p w14:paraId="685F18BB" w14:textId="77777777" w:rsidR="00000000" w:rsidRDefault="00540457">
      <w:pPr>
        <w:pStyle w:val="a0"/>
        <w:rPr>
          <w:rFonts w:hint="cs"/>
          <w:rtl/>
        </w:rPr>
      </w:pPr>
      <w:r>
        <w:rPr>
          <w:rFonts w:hint="cs"/>
          <w:rtl/>
        </w:rPr>
        <w:t>עכשיו, אתם יכולים להמשיך לחלום, ואתם חושבים על שלום. בדרך הזאת לא תשיגו שלום עם שום מדינה. אתם צ</w:t>
      </w:r>
      <w:r>
        <w:rPr>
          <w:rFonts w:hint="cs"/>
          <w:rtl/>
        </w:rPr>
        <w:t>ריכים לזכור שהמזרח התיכון יישאר תמיד ערבי, ממאוריטניה ועד למפרץ הפרסי. אם אתם רוצים לחיות בשלום כאן, אתם צריכים להפנים, שבלי הכרה בזכות הלאומית של העם הפלסטיני בגבולות 1967, לא יהיה פתרון אחר. לא יהיה. זה לא תלוי במצב-הרוח, זה לא תלוי בנדיבות של אף אחד. אל</w:t>
      </w:r>
      <w:r>
        <w:rPr>
          <w:rFonts w:hint="cs"/>
          <w:rtl/>
        </w:rPr>
        <w:t>ה דברים שמאמינים בהם.</w:t>
      </w:r>
    </w:p>
    <w:p w14:paraId="23449AD9" w14:textId="77777777" w:rsidR="00000000" w:rsidRDefault="00540457">
      <w:pPr>
        <w:pStyle w:val="a0"/>
        <w:ind w:firstLine="0"/>
        <w:rPr>
          <w:rFonts w:hint="cs"/>
          <w:rtl/>
        </w:rPr>
      </w:pPr>
    </w:p>
    <w:p w14:paraId="19F5334D" w14:textId="77777777" w:rsidR="00000000" w:rsidRDefault="00540457">
      <w:pPr>
        <w:pStyle w:val="a0"/>
        <w:ind w:firstLine="0"/>
        <w:rPr>
          <w:rFonts w:hint="cs"/>
          <w:rtl/>
        </w:rPr>
      </w:pPr>
      <w:r>
        <w:rPr>
          <w:rFonts w:hint="cs"/>
          <w:rtl/>
        </w:rPr>
        <w:tab/>
        <w:t>שמעתי, רבותי, את מתן וילנאי. הוא אומר: מה עשו היוזמים? אני שואל אותו: יש תוכניות מגירה למלחמה בישראל? יש תוכניות מגירה לכל אפשרות, למה אסור שתהיה תוכנית מגירה לשלום, דבר שהוא מנחה, לא מחייב?</w:t>
      </w:r>
    </w:p>
    <w:p w14:paraId="6EBDDAD9" w14:textId="77777777" w:rsidR="00000000" w:rsidRDefault="00540457">
      <w:pPr>
        <w:pStyle w:val="a0"/>
        <w:ind w:firstLine="0"/>
        <w:rPr>
          <w:rFonts w:hint="cs"/>
          <w:rtl/>
        </w:rPr>
      </w:pPr>
    </w:p>
    <w:p w14:paraId="0481BAC9" w14:textId="77777777" w:rsidR="00000000" w:rsidRDefault="00540457">
      <w:pPr>
        <w:pStyle w:val="af0"/>
        <w:rPr>
          <w:rtl/>
        </w:rPr>
      </w:pPr>
      <w:r>
        <w:rPr>
          <w:rFonts w:hint="eastAsia"/>
          <w:rtl/>
        </w:rPr>
        <w:t>יולי</w:t>
      </w:r>
      <w:r>
        <w:rPr>
          <w:rtl/>
        </w:rPr>
        <w:t>-יואל אדלשטיין (הליכוד):</w:t>
      </w:r>
    </w:p>
    <w:p w14:paraId="7FE75F8C" w14:textId="77777777" w:rsidR="00000000" w:rsidRDefault="00540457">
      <w:pPr>
        <w:pStyle w:val="a0"/>
        <w:rPr>
          <w:rFonts w:hint="cs"/>
          <w:rtl/>
        </w:rPr>
      </w:pPr>
    </w:p>
    <w:p w14:paraId="6A497658" w14:textId="77777777" w:rsidR="00000000" w:rsidRDefault="00540457">
      <w:pPr>
        <w:pStyle w:val="a0"/>
        <w:rPr>
          <w:rFonts w:hint="cs"/>
          <w:rtl/>
        </w:rPr>
      </w:pPr>
      <w:r>
        <w:rPr>
          <w:rFonts w:hint="cs"/>
          <w:rtl/>
        </w:rPr>
        <w:t>כנ"ל גם תו</w:t>
      </w:r>
      <w:r>
        <w:rPr>
          <w:rFonts w:hint="cs"/>
          <w:rtl/>
        </w:rPr>
        <w:t>כניות למלחמה.</w:t>
      </w:r>
    </w:p>
    <w:p w14:paraId="1F4DEACF" w14:textId="77777777" w:rsidR="00000000" w:rsidRDefault="00540457">
      <w:pPr>
        <w:pStyle w:val="a0"/>
        <w:rPr>
          <w:rFonts w:hint="cs"/>
          <w:rtl/>
        </w:rPr>
      </w:pPr>
    </w:p>
    <w:p w14:paraId="0B35BCB4" w14:textId="77777777" w:rsidR="00000000" w:rsidRDefault="00540457">
      <w:pPr>
        <w:pStyle w:val="-"/>
        <w:rPr>
          <w:rtl/>
        </w:rPr>
      </w:pPr>
      <w:bookmarkStart w:id="634" w:name="FS000000549T03_12_2003_18_21_29C"/>
      <w:bookmarkEnd w:id="634"/>
      <w:r>
        <w:rPr>
          <w:rtl/>
        </w:rPr>
        <w:t>טלב אלסאנע (רע"ם):</w:t>
      </w:r>
    </w:p>
    <w:p w14:paraId="2794ED08" w14:textId="77777777" w:rsidR="00000000" w:rsidRDefault="00540457">
      <w:pPr>
        <w:pStyle w:val="a0"/>
        <w:rPr>
          <w:rtl/>
        </w:rPr>
      </w:pPr>
    </w:p>
    <w:p w14:paraId="175602C2" w14:textId="77777777" w:rsidR="00000000" w:rsidRDefault="00540457">
      <w:pPr>
        <w:pStyle w:val="a0"/>
        <w:rPr>
          <w:rFonts w:hint="cs"/>
          <w:rtl/>
        </w:rPr>
      </w:pPr>
      <w:r>
        <w:rPr>
          <w:rFonts w:hint="cs"/>
          <w:rtl/>
        </w:rPr>
        <w:t xml:space="preserve">אני לא מבין. הממשלה הזאת לא יוזמת כלום, אין לה יוזמה מדינית, חוץ מלהקים התנחלויות או מאחזים בלתי חוקיים. באים אנשים רציניים, הם ויתרו על הפוליטיקה, לא אכפת להם מהמרכז, הם לא מסתכלים כל בוקר מה חושבים עליהם אנשי המרכז, הם </w:t>
      </w:r>
      <w:r>
        <w:rPr>
          <w:rFonts w:hint="cs"/>
          <w:rtl/>
        </w:rPr>
        <w:t xml:space="preserve">אפילו לא מסתכלים על הפוליטיקה הקטנה, כמו ליפקין-שחק ועמרם מצנע ואחרים, ואומרים: רבותי, יש צורך לבוא עם יוזמה שאומרת שיש אפשרות לפתרון הסכסוך הקיים; זה לא סכסוך נצחי, זה לא גנטי. </w:t>
      </w:r>
    </w:p>
    <w:p w14:paraId="59B47E74" w14:textId="77777777" w:rsidR="00000000" w:rsidRDefault="00540457">
      <w:pPr>
        <w:pStyle w:val="a0"/>
        <w:rPr>
          <w:rFonts w:hint="cs"/>
          <w:rtl/>
        </w:rPr>
      </w:pPr>
    </w:p>
    <w:p w14:paraId="7C6407E5" w14:textId="77777777" w:rsidR="00000000" w:rsidRDefault="00540457">
      <w:pPr>
        <w:pStyle w:val="a0"/>
        <w:rPr>
          <w:rFonts w:hint="cs"/>
          <w:rtl/>
        </w:rPr>
      </w:pPr>
      <w:r>
        <w:rPr>
          <w:rFonts w:hint="cs"/>
          <w:rtl/>
        </w:rPr>
        <w:t>עד היום לא ראיתי אף אחד שנהרג מיוזמת שלום, אף אחד לא נהרג מיוזמת שלום, אבל י</w:t>
      </w:r>
      <w:r>
        <w:rPr>
          <w:rFonts w:hint="cs"/>
          <w:rtl/>
        </w:rPr>
        <w:t xml:space="preserve">ש הרבה הרוגים ממדיניות הממשלה הזאת, מדיניות שב ואל תעשה, מדיניות רק של שליחת טנקים ומטוסים, מדיניות שלא מביאה שום בשורה. </w:t>
      </w:r>
    </w:p>
    <w:p w14:paraId="248FE1A4" w14:textId="77777777" w:rsidR="00000000" w:rsidRDefault="00540457">
      <w:pPr>
        <w:pStyle w:val="a0"/>
        <w:rPr>
          <w:rFonts w:hint="cs"/>
          <w:rtl/>
        </w:rPr>
      </w:pPr>
    </w:p>
    <w:p w14:paraId="3ED01763" w14:textId="77777777" w:rsidR="00000000" w:rsidRDefault="00540457">
      <w:pPr>
        <w:pStyle w:val="a0"/>
        <w:rPr>
          <w:rFonts w:hint="cs"/>
          <w:rtl/>
        </w:rPr>
      </w:pPr>
      <w:r>
        <w:rPr>
          <w:rFonts w:hint="cs"/>
          <w:rtl/>
        </w:rPr>
        <w:t>לכן, הייתי אומר שאת המשכורות של השרים יש להעביר ליוזמי יוזמת ז'נבה. לפחות הם עושים מאמץ מדיני. הם עושים משהו כדי למנוע ולהפסיק את המצ</w:t>
      </w:r>
      <w:r>
        <w:rPr>
          <w:rFonts w:hint="cs"/>
          <w:rtl/>
        </w:rPr>
        <w:t>ב הקטסטרופלי הקיים.</w:t>
      </w:r>
    </w:p>
    <w:p w14:paraId="501DFD64" w14:textId="77777777" w:rsidR="00000000" w:rsidRDefault="00540457">
      <w:pPr>
        <w:pStyle w:val="a0"/>
        <w:rPr>
          <w:rFonts w:hint="cs"/>
          <w:rtl/>
        </w:rPr>
      </w:pPr>
    </w:p>
    <w:p w14:paraId="298EC9A9" w14:textId="77777777" w:rsidR="00000000" w:rsidRDefault="00540457">
      <w:pPr>
        <w:pStyle w:val="af1"/>
        <w:rPr>
          <w:rtl/>
        </w:rPr>
      </w:pPr>
      <w:r>
        <w:rPr>
          <w:rtl/>
        </w:rPr>
        <w:t>היו"ר משה כחלון:</w:t>
      </w:r>
    </w:p>
    <w:p w14:paraId="65DB142F" w14:textId="77777777" w:rsidR="00000000" w:rsidRDefault="00540457">
      <w:pPr>
        <w:pStyle w:val="a0"/>
        <w:rPr>
          <w:rtl/>
        </w:rPr>
      </w:pPr>
    </w:p>
    <w:p w14:paraId="20A24D55" w14:textId="77777777" w:rsidR="00000000" w:rsidRDefault="00540457">
      <w:pPr>
        <w:pStyle w:val="a0"/>
        <w:rPr>
          <w:rFonts w:hint="cs"/>
          <w:rtl/>
        </w:rPr>
      </w:pPr>
      <w:r>
        <w:rPr>
          <w:rFonts w:hint="cs"/>
          <w:rtl/>
        </w:rPr>
        <w:t>אני מבקש לסיים. זמנך תם.</w:t>
      </w:r>
    </w:p>
    <w:p w14:paraId="0D7D6BD5" w14:textId="77777777" w:rsidR="00000000" w:rsidRDefault="00540457">
      <w:pPr>
        <w:pStyle w:val="a0"/>
        <w:rPr>
          <w:rFonts w:hint="cs"/>
          <w:rtl/>
        </w:rPr>
      </w:pPr>
    </w:p>
    <w:p w14:paraId="1F9E7577" w14:textId="77777777" w:rsidR="00000000" w:rsidRDefault="00540457">
      <w:pPr>
        <w:pStyle w:val="-"/>
        <w:rPr>
          <w:rtl/>
        </w:rPr>
      </w:pPr>
      <w:r>
        <w:rPr>
          <w:rtl/>
        </w:rPr>
        <w:t>טלב אלסאנע (רע"ם):</w:t>
      </w:r>
    </w:p>
    <w:p w14:paraId="1D0D1AB8" w14:textId="77777777" w:rsidR="00000000" w:rsidRDefault="00540457">
      <w:pPr>
        <w:pStyle w:val="a0"/>
        <w:rPr>
          <w:rFonts w:hint="cs"/>
          <w:rtl/>
        </w:rPr>
      </w:pPr>
    </w:p>
    <w:p w14:paraId="1AC6B912" w14:textId="77777777" w:rsidR="00000000" w:rsidRDefault="00540457">
      <w:pPr>
        <w:pStyle w:val="a0"/>
        <w:rPr>
          <w:rFonts w:hint="cs"/>
          <w:rtl/>
        </w:rPr>
      </w:pPr>
      <w:r>
        <w:rPr>
          <w:rFonts w:hint="cs"/>
          <w:rtl/>
        </w:rPr>
        <w:t>אני מסיים, כבוד היושב-ראש, ואני רוצה לציין, עד היום היו הסכמים בין המנהיגים. היום היוזמה הזאת יוצרת דיון ציבורי. הייתי בביקור אצל הפלסטינים, יש דיון ציבורי אמיתי. יש עיצוב</w:t>
      </w:r>
      <w:r>
        <w:rPr>
          <w:rFonts w:hint="cs"/>
          <w:rtl/>
        </w:rPr>
        <w:t xml:space="preserve"> דעת קהל. מחר תחתמו הסכם שלום, עם מי? עם הציבור הפלסטיני. והציבור הפלסטיני צריך שיהיה כאן ציבור תומך שלום, שלא נתון 24 שעות לשטיפת מוח של הימין הקיצוני, שכאילו עם הפלסטינים אפשר לדבר רק באמצעות רובים. זה אתגר חשוב, יוזמה מבורכת, ואני מאמין שבסופו של דבר, ב</w:t>
      </w:r>
      <w:r>
        <w:rPr>
          <w:rFonts w:hint="cs"/>
          <w:rtl/>
        </w:rPr>
        <w:t xml:space="preserve">עוד שנה, בעוד עשר שנים, יחזרו ליוזמה המבורכת הזאת, שיש בה הרבה דברים שלא מקובלים על הפלסטינים. </w:t>
      </w:r>
    </w:p>
    <w:p w14:paraId="54B6B22B" w14:textId="77777777" w:rsidR="00000000" w:rsidRDefault="00540457">
      <w:pPr>
        <w:pStyle w:val="a0"/>
        <w:rPr>
          <w:rFonts w:hint="cs"/>
          <w:rtl/>
        </w:rPr>
      </w:pPr>
    </w:p>
    <w:p w14:paraId="7FDDF229" w14:textId="77777777" w:rsidR="00000000" w:rsidRDefault="00540457">
      <w:pPr>
        <w:pStyle w:val="a0"/>
        <w:rPr>
          <w:rFonts w:hint="cs"/>
          <w:rtl/>
        </w:rPr>
      </w:pPr>
      <w:r>
        <w:rPr>
          <w:rFonts w:hint="cs"/>
          <w:rtl/>
        </w:rPr>
        <w:t>לצד הפלסטיני יש בעיה אמיתית בנוגע לזכות השיבה, ולכן ראינו את ההפגנות ואפילו ניסיון למנוע מהמשלחת הפלסטינית להגיע. אם היה הישג אדיר לפלסטינים, היו רוקדים ברחובו</w:t>
      </w:r>
      <w:r>
        <w:rPr>
          <w:rFonts w:hint="cs"/>
          <w:rtl/>
        </w:rPr>
        <w:t xml:space="preserve">ת והיו הולכים בשמחה, אבל יש בעיה אמיתית, בעיית הפליטים, שלא מוצאת פתרון כפי שרצו הפלסטינים. הסכם שלום לא עושה עוזי לנדאו עם  גדעון סער. </w:t>
      </w:r>
    </w:p>
    <w:p w14:paraId="00A0073C" w14:textId="77777777" w:rsidR="00000000" w:rsidRDefault="00540457">
      <w:pPr>
        <w:pStyle w:val="a0"/>
        <w:ind w:firstLine="0"/>
        <w:rPr>
          <w:rFonts w:hint="cs"/>
          <w:rtl/>
        </w:rPr>
      </w:pPr>
    </w:p>
    <w:p w14:paraId="1642317C" w14:textId="77777777" w:rsidR="00000000" w:rsidRDefault="00540457">
      <w:pPr>
        <w:pStyle w:val="af1"/>
        <w:rPr>
          <w:rtl/>
        </w:rPr>
      </w:pPr>
      <w:r>
        <w:rPr>
          <w:rtl/>
        </w:rPr>
        <w:t>היו"ר משה כחלון:</w:t>
      </w:r>
    </w:p>
    <w:p w14:paraId="04712DBB" w14:textId="77777777" w:rsidR="00000000" w:rsidRDefault="00540457">
      <w:pPr>
        <w:pStyle w:val="a0"/>
        <w:rPr>
          <w:rtl/>
        </w:rPr>
      </w:pPr>
    </w:p>
    <w:p w14:paraId="04F40916" w14:textId="77777777" w:rsidR="00000000" w:rsidRDefault="00540457">
      <w:pPr>
        <w:pStyle w:val="a0"/>
        <w:rPr>
          <w:rFonts w:hint="cs"/>
          <w:rtl/>
        </w:rPr>
      </w:pPr>
      <w:r>
        <w:rPr>
          <w:rFonts w:hint="cs"/>
          <w:rtl/>
        </w:rPr>
        <w:t xml:space="preserve">חבר הכנסת אלסאנע, אנחנו לא מתחילים את הדיון עכשיו. </w:t>
      </w:r>
    </w:p>
    <w:p w14:paraId="210D37EB" w14:textId="77777777" w:rsidR="00000000" w:rsidRDefault="00540457">
      <w:pPr>
        <w:pStyle w:val="a0"/>
        <w:ind w:firstLine="0"/>
        <w:rPr>
          <w:rFonts w:hint="cs"/>
          <w:rtl/>
        </w:rPr>
      </w:pPr>
    </w:p>
    <w:p w14:paraId="132706EE" w14:textId="77777777" w:rsidR="00000000" w:rsidRDefault="00540457">
      <w:pPr>
        <w:pStyle w:val="-"/>
        <w:rPr>
          <w:rtl/>
        </w:rPr>
      </w:pPr>
      <w:bookmarkStart w:id="635" w:name="FS000000549T03_12_2003_18_23_40C"/>
      <w:bookmarkEnd w:id="635"/>
      <w:r>
        <w:rPr>
          <w:rtl/>
        </w:rPr>
        <w:t>טלב אלסאנע (רע"ם):</w:t>
      </w:r>
    </w:p>
    <w:p w14:paraId="5B419E68" w14:textId="77777777" w:rsidR="00000000" w:rsidRDefault="00540457">
      <w:pPr>
        <w:pStyle w:val="a0"/>
        <w:rPr>
          <w:rtl/>
        </w:rPr>
      </w:pPr>
    </w:p>
    <w:p w14:paraId="7F66D7FA" w14:textId="77777777" w:rsidR="00000000" w:rsidRDefault="00540457">
      <w:pPr>
        <w:pStyle w:val="a0"/>
        <w:rPr>
          <w:rFonts w:hint="cs"/>
          <w:rtl/>
        </w:rPr>
      </w:pPr>
      <w:r>
        <w:rPr>
          <w:rFonts w:hint="cs"/>
          <w:rtl/>
        </w:rPr>
        <w:t xml:space="preserve">זה לא הישג גדול לעשות הסכם </w:t>
      </w:r>
      <w:r>
        <w:rPr>
          <w:rFonts w:hint="cs"/>
          <w:rtl/>
        </w:rPr>
        <w:t xml:space="preserve">ביניהם. גם בין הפלסטינים, לעשות הסכם בינם לבין עצמם, זה לא הישג. הסכם שלום עושים בין הפלסטינים לבין הישראלים, זה ההישג. תודה. </w:t>
      </w:r>
    </w:p>
    <w:p w14:paraId="27789266" w14:textId="77777777" w:rsidR="00000000" w:rsidRDefault="00540457">
      <w:pPr>
        <w:pStyle w:val="a0"/>
        <w:ind w:firstLine="0"/>
        <w:rPr>
          <w:rFonts w:hint="cs"/>
          <w:rtl/>
        </w:rPr>
      </w:pPr>
    </w:p>
    <w:p w14:paraId="57952134" w14:textId="77777777" w:rsidR="00000000" w:rsidRDefault="00540457">
      <w:pPr>
        <w:pStyle w:val="af1"/>
        <w:rPr>
          <w:rtl/>
        </w:rPr>
      </w:pPr>
      <w:r>
        <w:rPr>
          <w:rtl/>
        </w:rPr>
        <w:t>היו"ר משה כחלון:</w:t>
      </w:r>
    </w:p>
    <w:p w14:paraId="0F27B30B" w14:textId="77777777" w:rsidR="00000000" w:rsidRDefault="00540457">
      <w:pPr>
        <w:pStyle w:val="a0"/>
        <w:rPr>
          <w:rtl/>
        </w:rPr>
      </w:pPr>
    </w:p>
    <w:p w14:paraId="010C56BC" w14:textId="77777777" w:rsidR="00000000" w:rsidRDefault="00540457">
      <w:pPr>
        <w:pStyle w:val="a0"/>
        <w:rPr>
          <w:rFonts w:hint="cs"/>
          <w:rtl/>
        </w:rPr>
      </w:pPr>
      <w:r>
        <w:rPr>
          <w:rFonts w:hint="cs"/>
          <w:rtl/>
        </w:rPr>
        <w:t xml:space="preserve">תודה רבה. השר גדעון עזרא משיב, בבקשה. </w:t>
      </w:r>
    </w:p>
    <w:p w14:paraId="51682471" w14:textId="77777777" w:rsidR="00000000" w:rsidRDefault="00540457">
      <w:pPr>
        <w:pStyle w:val="a0"/>
        <w:ind w:firstLine="0"/>
        <w:rPr>
          <w:rFonts w:hint="cs"/>
          <w:rtl/>
        </w:rPr>
      </w:pPr>
    </w:p>
    <w:p w14:paraId="234ADB18" w14:textId="77777777" w:rsidR="00000000" w:rsidRDefault="00540457">
      <w:pPr>
        <w:pStyle w:val="a"/>
        <w:rPr>
          <w:rtl/>
        </w:rPr>
      </w:pPr>
      <w:bookmarkStart w:id="636" w:name="_Toc59448109"/>
      <w:r>
        <w:rPr>
          <w:rtl/>
        </w:rPr>
        <w:t>השר גדעון עזרא:</w:t>
      </w:r>
      <w:bookmarkEnd w:id="636"/>
    </w:p>
    <w:p w14:paraId="09C3F712" w14:textId="77777777" w:rsidR="00000000" w:rsidRDefault="00540457">
      <w:pPr>
        <w:pStyle w:val="a0"/>
        <w:rPr>
          <w:rtl/>
        </w:rPr>
      </w:pPr>
    </w:p>
    <w:p w14:paraId="3DEA2EBA" w14:textId="77777777" w:rsidR="00000000" w:rsidRDefault="00540457">
      <w:pPr>
        <w:pStyle w:val="a0"/>
        <w:rPr>
          <w:rFonts w:hint="cs"/>
          <w:rtl/>
        </w:rPr>
      </w:pPr>
      <w:r>
        <w:rPr>
          <w:rFonts w:hint="cs"/>
          <w:rtl/>
        </w:rPr>
        <w:t>אדוני היושב-ראש, חברי חברי הכנסת, כאשר אתה בא לדבר על</w:t>
      </w:r>
      <w:r>
        <w:rPr>
          <w:rFonts w:hint="cs"/>
          <w:rtl/>
        </w:rPr>
        <w:t xml:space="preserve"> הבנות ז'נבה, יש כל כך הרבה פנים שצריך להתייחס אליהם, אני אתייחס לנושאים שלא כל כך התייחסו אליהם עד עכשיו. אני רוצה להתחיל בעובדה, שממשלת ישראל קבעה, יחד עם ארצות-הברית, יחד עם האיחוד האירופי, יחד עם הפלסטינים, את מפת הדרכים, שהיא התוכנית שעל-פיה אנחנו הול</w:t>
      </w:r>
      <w:r>
        <w:rPr>
          <w:rFonts w:hint="cs"/>
          <w:rtl/>
        </w:rPr>
        <w:t xml:space="preserve">כים. </w:t>
      </w:r>
    </w:p>
    <w:p w14:paraId="5C0F7075" w14:textId="77777777" w:rsidR="00000000" w:rsidRDefault="00540457">
      <w:pPr>
        <w:pStyle w:val="a0"/>
        <w:ind w:firstLine="0"/>
        <w:rPr>
          <w:rFonts w:hint="cs"/>
          <w:rtl/>
        </w:rPr>
      </w:pPr>
    </w:p>
    <w:p w14:paraId="575A1F01" w14:textId="77777777" w:rsidR="00000000" w:rsidRDefault="00540457">
      <w:pPr>
        <w:pStyle w:val="af0"/>
        <w:rPr>
          <w:rtl/>
        </w:rPr>
      </w:pPr>
      <w:r>
        <w:rPr>
          <w:rFonts w:hint="eastAsia"/>
          <w:rtl/>
        </w:rPr>
        <w:t>זהבה</w:t>
      </w:r>
      <w:r>
        <w:rPr>
          <w:rtl/>
        </w:rPr>
        <w:t xml:space="preserve"> גלאון (מרצ):</w:t>
      </w:r>
    </w:p>
    <w:p w14:paraId="376455C9" w14:textId="77777777" w:rsidR="00000000" w:rsidRDefault="00540457">
      <w:pPr>
        <w:pStyle w:val="a0"/>
        <w:rPr>
          <w:rFonts w:hint="cs"/>
          <w:rtl/>
        </w:rPr>
      </w:pPr>
    </w:p>
    <w:p w14:paraId="1F3BD37E" w14:textId="77777777" w:rsidR="00000000" w:rsidRDefault="00540457">
      <w:pPr>
        <w:pStyle w:val="a0"/>
        <w:rPr>
          <w:rFonts w:hint="cs"/>
          <w:rtl/>
        </w:rPr>
      </w:pPr>
      <w:r>
        <w:rPr>
          <w:rFonts w:hint="cs"/>
          <w:rtl/>
        </w:rPr>
        <w:t>אבל אתם לא מיישמים אותה.</w:t>
      </w:r>
    </w:p>
    <w:p w14:paraId="552D4996" w14:textId="77777777" w:rsidR="00000000" w:rsidRDefault="00540457">
      <w:pPr>
        <w:pStyle w:val="a0"/>
        <w:ind w:firstLine="0"/>
        <w:rPr>
          <w:rFonts w:hint="cs"/>
          <w:rtl/>
        </w:rPr>
      </w:pPr>
    </w:p>
    <w:p w14:paraId="456CDDE7" w14:textId="77777777" w:rsidR="00000000" w:rsidRDefault="00540457">
      <w:pPr>
        <w:pStyle w:val="af0"/>
        <w:rPr>
          <w:rtl/>
        </w:rPr>
      </w:pPr>
      <w:r>
        <w:rPr>
          <w:rFonts w:hint="eastAsia"/>
          <w:rtl/>
        </w:rPr>
        <w:t>עסאם</w:t>
      </w:r>
      <w:r>
        <w:rPr>
          <w:rtl/>
        </w:rPr>
        <w:t xml:space="preserve"> מח'ול (חד"ש-תע"ל):</w:t>
      </w:r>
    </w:p>
    <w:p w14:paraId="7C89BBA9" w14:textId="77777777" w:rsidR="00000000" w:rsidRDefault="00540457">
      <w:pPr>
        <w:pStyle w:val="a0"/>
        <w:rPr>
          <w:rFonts w:hint="cs"/>
          <w:rtl/>
        </w:rPr>
      </w:pPr>
    </w:p>
    <w:p w14:paraId="4AF12CF1" w14:textId="77777777" w:rsidR="00000000" w:rsidRDefault="00540457">
      <w:pPr>
        <w:pStyle w:val="a0"/>
        <w:rPr>
          <w:rFonts w:hint="cs"/>
          <w:rtl/>
        </w:rPr>
      </w:pPr>
      <w:r>
        <w:rPr>
          <w:rFonts w:hint="cs"/>
          <w:rtl/>
        </w:rPr>
        <w:t xml:space="preserve">אתם מקבלים את הצעת מועצת הביטחון בעניין מפת הדרכים? </w:t>
      </w:r>
    </w:p>
    <w:p w14:paraId="2155FEC8" w14:textId="77777777" w:rsidR="00000000" w:rsidRDefault="00540457">
      <w:pPr>
        <w:pStyle w:val="a0"/>
        <w:ind w:firstLine="0"/>
        <w:rPr>
          <w:rFonts w:hint="cs"/>
          <w:rtl/>
        </w:rPr>
      </w:pPr>
    </w:p>
    <w:p w14:paraId="7B1C0157" w14:textId="77777777" w:rsidR="00000000" w:rsidRDefault="00540457">
      <w:pPr>
        <w:pStyle w:val="a"/>
        <w:rPr>
          <w:rtl/>
        </w:rPr>
      </w:pPr>
      <w:bookmarkStart w:id="637" w:name="FS000000549T03_12_2003_18_26_41C"/>
      <w:bookmarkStart w:id="638" w:name="FS000000474T03_12_2003_18_27_01"/>
      <w:bookmarkStart w:id="639" w:name="_Toc59448110"/>
      <w:bookmarkEnd w:id="637"/>
      <w:bookmarkEnd w:id="638"/>
      <w:r>
        <w:rPr>
          <w:rFonts w:hint="eastAsia"/>
          <w:rtl/>
        </w:rPr>
        <w:t>השר</w:t>
      </w:r>
      <w:r>
        <w:rPr>
          <w:rtl/>
        </w:rPr>
        <w:t xml:space="preserve"> גדעון עזרא:</w:t>
      </w:r>
      <w:bookmarkEnd w:id="639"/>
    </w:p>
    <w:p w14:paraId="7C6C59C4" w14:textId="77777777" w:rsidR="00000000" w:rsidRDefault="00540457">
      <w:pPr>
        <w:pStyle w:val="a0"/>
        <w:rPr>
          <w:rFonts w:hint="cs"/>
          <w:rtl/>
        </w:rPr>
      </w:pPr>
    </w:p>
    <w:p w14:paraId="63BCBB72" w14:textId="77777777" w:rsidR="00000000" w:rsidRDefault="00540457">
      <w:pPr>
        <w:pStyle w:val="a0"/>
        <w:rPr>
          <w:rFonts w:hint="cs"/>
          <w:rtl/>
        </w:rPr>
      </w:pPr>
      <w:r>
        <w:rPr>
          <w:rFonts w:hint="cs"/>
          <w:rtl/>
        </w:rPr>
        <w:t xml:space="preserve">כאשר מדינת ישראל קבעה - - - </w:t>
      </w:r>
    </w:p>
    <w:p w14:paraId="5A6FFF5F" w14:textId="77777777" w:rsidR="00000000" w:rsidRDefault="00540457">
      <w:pPr>
        <w:pStyle w:val="a0"/>
        <w:ind w:firstLine="0"/>
        <w:rPr>
          <w:rFonts w:hint="cs"/>
          <w:rtl/>
        </w:rPr>
      </w:pPr>
    </w:p>
    <w:p w14:paraId="15A4BC20" w14:textId="77777777" w:rsidR="00000000" w:rsidRDefault="00540457">
      <w:pPr>
        <w:pStyle w:val="af0"/>
        <w:rPr>
          <w:rtl/>
        </w:rPr>
      </w:pPr>
      <w:r>
        <w:rPr>
          <w:rFonts w:hint="eastAsia"/>
          <w:rtl/>
        </w:rPr>
        <w:t>עסאם</w:t>
      </w:r>
      <w:r>
        <w:rPr>
          <w:rtl/>
        </w:rPr>
        <w:t xml:space="preserve"> מח'ול (חד"ש-תע"ל):</w:t>
      </w:r>
    </w:p>
    <w:p w14:paraId="6BD1DE94" w14:textId="77777777" w:rsidR="00000000" w:rsidRDefault="00540457">
      <w:pPr>
        <w:pStyle w:val="a0"/>
        <w:rPr>
          <w:rFonts w:hint="cs"/>
          <w:rtl/>
        </w:rPr>
      </w:pPr>
    </w:p>
    <w:p w14:paraId="6D54D47D" w14:textId="77777777" w:rsidR="00000000" w:rsidRDefault="00540457">
      <w:pPr>
        <w:pStyle w:val="a0"/>
        <w:rPr>
          <w:rFonts w:hint="cs"/>
          <w:rtl/>
        </w:rPr>
      </w:pPr>
      <w:r>
        <w:rPr>
          <w:rFonts w:hint="cs"/>
          <w:rtl/>
        </w:rPr>
        <w:t>למה אתה מתחמק? האם הממשלה מקבלת את החלטת מועצת הביטחו</w:t>
      </w:r>
      <w:r>
        <w:rPr>
          <w:rFonts w:hint="cs"/>
          <w:rtl/>
        </w:rPr>
        <w:t xml:space="preserve">ן, שאימצה את מפת הדרכים?  </w:t>
      </w:r>
    </w:p>
    <w:p w14:paraId="6A68C202" w14:textId="77777777" w:rsidR="00000000" w:rsidRDefault="00540457">
      <w:pPr>
        <w:pStyle w:val="a0"/>
        <w:ind w:firstLine="0"/>
        <w:rPr>
          <w:rFonts w:hint="cs"/>
          <w:rtl/>
        </w:rPr>
      </w:pPr>
    </w:p>
    <w:p w14:paraId="4FE7B7A5" w14:textId="77777777" w:rsidR="00000000" w:rsidRDefault="00540457">
      <w:pPr>
        <w:pStyle w:val="-"/>
        <w:rPr>
          <w:rtl/>
        </w:rPr>
      </w:pPr>
      <w:bookmarkStart w:id="640" w:name="FS000000474T03_12_2003_18_27_27C"/>
      <w:bookmarkEnd w:id="640"/>
      <w:r>
        <w:rPr>
          <w:rtl/>
        </w:rPr>
        <w:t>השר גדעון עזרא:</w:t>
      </w:r>
    </w:p>
    <w:p w14:paraId="077D0485" w14:textId="77777777" w:rsidR="00000000" w:rsidRDefault="00540457">
      <w:pPr>
        <w:pStyle w:val="a0"/>
        <w:rPr>
          <w:rtl/>
        </w:rPr>
      </w:pPr>
    </w:p>
    <w:p w14:paraId="6223120B" w14:textId="77777777" w:rsidR="00000000" w:rsidRDefault="00540457">
      <w:pPr>
        <w:pStyle w:val="a0"/>
        <w:rPr>
          <w:rFonts w:hint="cs"/>
          <w:rtl/>
        </w:rPr>
      </w:pPr>
      <w:r>
        <w:rPr>
          <w:rFonts w:hint="cs"/>
          <w:rtl/>
        </w:rPr>
        <w:t xml:space="preserve">אתה יכול להגיד לו שלא יפריע לי? </w:t>
      </w:r>
    </w:p>
    <w:p w14:paraId="767824E2" w14:textId="77777777" w:rsidR="00000000" w:rsidRDefault="00540457">
      <w:pPr>
        <w:pStyle w:val="a0"/>
        <w:ind w:firstLine="0"/>
        <w:rPr>
          <w:rFonts w:hint="cs"/>
          <w:rtl/>
        </w:rPr>
      </w:pPr>
    </w:p>
    <w:p w14:paraId="7A2BD9B9" w14:textId="77777777" w:rsidR="00000000" w:rsidRDefault="00540457">
      <w:pPr>
        <w:pStyle w:val="af1"/>
        <w:rPr>
          <w:rtl/>
        </w:rPr>
      </w:pPr>
      <w:r>
        <w:rPr>
          <w:rtl/>
        </w:rPr>
        <w:t>היו"ר משה כחלון:</w:t>
      </w:r>
    </w:p>
    <w:p w14:paraId="7F4C9680" w14:textId="77777777" w:rsidR="00000000" w:rsidRDefault="00540457">
      <w:pPr>
        <w:pStyle w:val="a0"/>
        <w:rPr>
          <w:rtl/>
        </w:rPr>
      </w:pPr>
    </w:p>
    <w:p w14:paraId="383695ED" w14:textId="77777777" w:rsidR="00000000" w:rsidRDefault="00540457">
      <w:pPr>
        <w:pStyle w:val="a0"/>
        <w:rPr>
          <w:rFonts w:hint="cs"/>
          <w:rtl/>
        </w:rPr>
      </w:pPr>
      <w:r>
        <w:rPr>
          <w:rFonts w:hint="cs"/>
          <w:rtl/>
        </w:rPr>
        <w:t xml:space="preserve">היתה הערת ביניים, זה מקובל בכנסת. חבר הכנסת טאהא. חבר הכנסת טלב אלסאנע. חבר הכנסת מח'ול, הערת הביניים נשמעה. בבקשה, תן לשר להמשיך. תודה רבה. בבקשה, אדוני השר. </w:t>
      </w:r>
    </w:p>
    <w:p w14:paraId="21226E74" w14:textId="77777777" w:rsidR="00000000" w:rsidRDefault="00540457">
      <w:pPr>
        <w:pStyle w:val="a0"/>
        <w:rPr>
          <w:rFonts w:hint="cs"/>
          <w:rtl/>
        </w:rPr>
      </w:pPr>
    </w:p>
    <w:p w14:paraId="40F42B50" w14:textId="77777777" w:rsidR="00000000" w:rsidRDefault="00540457">
      <w:pPr>
        <w:pStyle w:val="-"/>
        <w:rPr>
          <w:rtl/>
        </w:rPr>
      </w:pPr>
      <w:bookmarkStart w:id="641" w:name="FS000000474T03_12_2003_17_54_21C"/>
      <w:bookmarkEnd w:id="641"/>
      <w:r>
        <w:rPr>
          <w:rtl/>
        </w:rPr>
        <w:t>השר גדעון עזרא:</w:t>
      </w:r>
    </w:p>
    <w:p w14:paraId="722E675D" w14:textId="77777777" w:rsidR="00000000" w:rsidRDefault="00540457">
      <w:pPr>
        <w:pStyle w:val="a0"/>
        <w:rPr>
          <w:rtl/>
        </w:rPr>
      </w:pPr>
    </w:p>
    <w:p w14:paraId="794049AD" w14:textId="77777777" w:rsidR="00000000" w:rsidRDefault="00540457">
      <w:pPr>
        <w:pStyle w:val="a0"/>
        <w:rPr>
          <w:rFonts w:hint="cs"/>
          <w:rtl/>
        </w:rPr>
      </w:pPr>
      <w:r>
        <w:rPr>
          <w:rFonts w:hint="cs"/>
          <w:rtl/>
        </w:rPr>
        <w:t>מפת הדרכים היא התוכנית, ובראשית מפת הדרכים מוטלת אחריות על הפלסטינים למגר את הטרור. ואילו בהבנות ז'נבה, בד-בבד עם החזרת פליטים ועם מעשים אחרים, מוזכר גם הנושא של מלחמה בטרור. בסרט הזה כבר היינו, בסרט הזה היינו בהסכמי אוסלו, כאשר בד-בבד ע</w:t>
      </w:r>
      <w:r>
        <w:rPr>
          <w:rFonts w:hint="cs"/>
          <w:rtl/>
        </w:rPr>
        <w:t xml:space="preserve">ם ההבטחות שלהם, שלא קוימו, אפשרנו להם להכניס כלי נשק, אפשרנו להם - - - </w:t>
      </w:r>
    </w:p>
    <w:p w14:paraId="32576B75" w14:textId="77777777" w:rsidR="00000000" w:rsidRDefault="00540457">
      <w:pPr>
        <w:pStyle w:val="a0"/>
        <w:ind w:firstLine="0"/>
        <w:rPr>
          <w:rFonts w:hint="cs"/>
          <w:rtl/>
        </w:rPr>
      </w:pPr>
    </w:p>
    <w:p w14:paraId="5EC239D9" w14:textId="77777777" w:rsidR="00000000" w:rsidRDefault="00540457">
      <w:pPr>
        <w:pStyle w:val="af0"/>
        <w:rPr>
          <w:rtl/>
        </w:rPr>
      </w:pPr>
      <w:r>
        <w:rPr>
          <w:rFonts w:hint="eastAsia"/>
          <w:rtl/>
        </w:rPr>
        <w:t>ואסל</w:t>
      </w:r>
      <w:r>
        <w:rPr>
          <w:rtl/>
        </w:rPr>
        <w:t xml:space="preserve"> טאהא (בל"ד):</w:t>
      </w:r>
    </w:p>
    <w:p w14:paraId="5C322B92" w14:textId="77777777" w:rsidR="00000000" w:rsidRDefault="00540457">
      <w:pPr>
        <w:pStyle w:val="a0"/>
        <w:rPr>
          <w:rFonts w:hint="cs"/>
          <w:rtl/>
        </w:rPr>
      </w:pPr>
    </w:p>
    <w:p w14:paraId="0BBE75E8" w14:textId="77777777" w:rsidR="00000000" w:rsidRDefault="00540457">
      <w:pPr>
        <w:pStyle w:val="a0"/>
        <w:rPr>
          <w:rFonts w:hint="cs"/>
          <w:rtl/>
        </w:rPr>
      </w:pPr>
      <w:r>
        <w:rPr>
          <w:rFonts w:hint="cs"/>
          <w:rtl/>
        </w:rPr>
        <w:t xml:space="preserve">- - - </w:t>
      </w:r>
    </w:p>
    <w:p w14:paraId="24BDEE0B" w14:textId="77777777" w:rsidR="00000000" w:rsidRDefault="00540457">
      <w:pPr>
        <w:pStyle w:val="a0"/>
        <w:ind w:firstLine="0"/>
        <w:rPr>
          <w:rFonts w:hint="cs"/>
          <w:rtl/>
        </w:rPr>
      </w:pPr>
    </w:p>
    <w:p w14:paraId="2561EEA5" w14:textId="77777777" w:rsidR="00000000" w:rsidRDefault="00540457">
      <w:pPr>
        <w:pStyle w:val="af1"/>
        <w:rPr>
          <w:rtl/>
        </w:rPr>
      </w:pPr>
      <w:r>
        <w:rPr>
          <w:rtl/>
        </w:rPr>
        <w:t>היו"ר משה כחלון:</w:t>
      </w:r>
    </w:p>
    <w:p w14:paraId="390CF0D4" w14:textId="77777777" w:rsidR="00000000" w:rsidRDefault="00540457">
      <w:pPr>
        <w:pStyle w:val="a0"/>
        <w:rPr>
          <w:rtl/>
        </w:rPr>
      </w:pPr>
    </w:p>
    <w:p w14:paraId="407FDA65" w14:textId="77777777" w:rsidR="00000000" w:rsidRDefault="00540457">
      <w:pPr>
        <w:pStyle w:val="a0"/>
        <w:rPr>
          <w:rFonts w:hint="cs"/>
          <w:rtl/>
        </w:rPr>
      </w:pPr>
      <w:r>
        <w:rPr>
          <w:rFonts w:hint="cs"/>
          <w:rtl/>
        </w:rPr>
        <w:t xml:space="preserve">חבר הכנסת טאהא, יש לנו סדר-יום ארוך, יש הצעות אחרות, אני מבקש לאפשר לשר לדבר. </w:t>
      </w:r>
    </w:p>
    <w:p w14:paraId="03EA2551" w14:textId="77777777" w:rsidR="00000000" w:rsidRDefault="00540457">
      <w:pPr>
        <w:pStyle w:val="-"/>
        <w:rPr>
          <w:rFonts w:hint="cs"/>
          <w:rtl/>
        </w:rPr>
      </w:pPr>
      <w:bookmarkStart w:id="642" w:name="FS000000474T03_12_2003_18_30_10C"/>
      <w:bookmarkEnd w:id="642"/>
    </w:p>
    <w:p w14:paraId="48A658FC" w14:textId="77777777" w:rsidR="00000000" w:rsidRDefault="00540457">
      <w:pPr>
        <w:pStyle w:val="-"/>
        <w:rPr>
          <w:rtl/>
        </w:rPr>
      </w:pPr>
      <w:r>
        <w:rPr>
          <w:rtl/>
        </w:rPr>
        <w:t>השר גדעון עזרא:</w:t>
      </w:r>
    </w:p>
    <w:p w14:paraId="30B09D1B" w14:textId="77777777" w:rsidR="00000000" w:rsidRDefault="00540457">
      <w:pPr>
        <w:pStyle w:val="a0"/>
        <w:rPr>
          <w:rtl/>
        </w:rPr>
      </w:pPr>
    </w:p>
    <w:p w14:paraId="0287DB52" w14:textId="77777777" w:rsidR="00000000" w:rsidRDefault="00540457">
      <w:pPr>
        <w:pStyle w:val="a0"/>
        <w:rPr>
          <w:rFonts w:hint="cs"/>
          <w:rtl/>
        </w:rPr>
      </w:pPr>
      <w:r>
        <w:rPr>
          <w:rFonts w:hint="cs"/>
          <w:rtl/>
        </w:rPr>
        <w:t>- - - אפשרנו להם להמשיך בהסתה, אפשרנו להם</w:t>
      </w:r>
      <w:r>
        <w:rPr>
          <w:rFonts w:hint="cs"/>
          <w:rtl/>
        </w:rPr>
        <w:t xml:space="preserve"> הכול. ולמה זה הוביל? מדובר בהבנות ז'נבה, שלפיהן יהיה במעברים פיקוח של כוח בין-לאומי, עם הפלסטינים, למניעת הכנסת אמצעי לחימה. אני מודיע לכם, זה קשקוש. מי שחושב שהפלסטינים ימנעו הכנסת אמצעי לחימה, שיזכור מה היה בעבר. </w:t>
      </w:r>
    </w:p>
    <w:p w14:paraId="30F58958" w14:textId="77777777" w:rsidR="00000000" w:rsidRDefault="00540457">
      <w:pPr>
        <w:pStyle w:val="a0"/>
        <w:rPr>
          <w:rFonts w:hint="cs"/>
          <w:rtl/>
        </w:rPr>
      </w:pPr>
    </w:p>
    <w:p w14:paraId="56A2C36C" w14:textId="77777777" w:rsidR="00000000" w:rsidRDefault="00540457">
      <w:pPr>
        <w:pStyle w:val="a0"/>
        <w:rPr>
          <w:rFonts w:hint="cs"/>
          <w:rtl/>
        </w:rPr>
      </w:pPr>
      <w:r>
        <w:rPr>
          <w:rFonts w:hint="cs"/>
          <w:rtl/>
        </w:rPr>
        <w:t>ידע הציבור הישראלי, בהבנות ז'נבה מדובר</w:t>
      </w:r>
      <w:r>
        <w:rPr>
          <w:rFonts w:hint="cs"/>
          <w:rtl/>
        </w:rPr>
        <w:t xml:space="preserve"> על כך שבתוך 30 חודש משחררים את כל הרוצחים, לא יישאר אף אחד בכלא. כל השפיטה היום של 37 מאסרי עולם ו-18 מאסרי עולם - הבנות ז'נבה מדברות על שחרור כל האנשים הללו בתוך 30 חודש מיום חתימת ההסכם. </w:t>
      </w:r>
    </w:p>
    <w:p w14:paraId="3D2FD788" w14:textId="77777777" w:rsidR="00000000" w:rsidRDefault="00540457">
      <w:pPr>
        <w:pStyle w:val="a0"/>
        <w:rPr>
          <w:rFonts w:hint="cs"/>
          <w:rtl/>
        </w:rPr>
      </w:pPr>
    </w:p>
    <w:p w14:paraId="6F6C5951" w14:textId="77777777" w:rsidR="00000000" w:rsidRDefault="00540457">
      <w:pPr>
        <w:pStyle w:val="a0"/>
        <w:rPr>
          <w:rFonts w:hint="cs"/>
          <w:rtl/>
        </w:rPr>
      </w:pPr>
      <w:r>
        <w:rPr>
          <w:rFonts w:hint="cs"/>
          <w:rtl/>
        </w:rPr>
        <w:t>אני אספר לכם מה עוד כתוב. בהבנות ז'נבה כתוב - כדאי לציבור הישראל</w:t>
      </w:r>
      <w:r>
        <w:rPr>
          <w:rFonts w:hint="cs"/>
          <w:rtl/>
        </w:rPr>
        <w:t>י לקרוא את זה -  בסעיף 5, סעיף קטן (ז), כתוב: ישראל תסיג את כל כוח-האדם הצבאי והביטחוני. אחר כך כתוב: ואת כל האנשים העובדים אתם. למה הכוונה, חבר הכנסת מח'ול, מי אלה האנשים שעובדים אתם?  כאן, רוצים לעשות מדינה אחת פלסטינית, שליהודי אסור לגור בה. מצד שני תהי</w:t>
      </w:r>
      <w:r>
        <w:rPr>
          <w:rFonts w:hint="cs"/>
          <w:rtl/>
        </w:rPr>
        <w:t xml:space="preserve">ה מדינת ישראל עם 140,000 איש שנכנסו הנה באיחוד משפחות מ-1967. כאשר הלכו המתיישבים ליישובים הראשונים ביהודה ובשומרון, באו הנה 140,000 פלסטינים, והם אפילו לא מוזכרים בהסכם הזה. </w:t>
      </w:r>
    </w:p>
    <w:p w14:paraId="2AAB5B42" w14:textId="77777777" w:rsidR="00000000" w:rsidRDefault="00540457">
      <w:pPr>
        <w:pStyle w:val="a0"/>
        <w:ind w:firstLine="0"/>
        <w:rPr>
          <w:rFonts w:hint="cs"/>
          <w:rtl/>
        </w:rPr>
      </w:pPr>
    </w:p>
    <w:p w14:paraId="0AD8BCEF" w14:textId="77777777" w:rsidR="00000000" w:rsidRDefault="00540457">
      <w:pPr>
        <w:pStyle w:val="af0"/>
        <w:rPr>
          <w:rtl/>
        </w:rPr>
      </w:pPr>
      <w:r>
        <w:rPr>
          <w:rFonts w:hint="eastAsia"/>
          <w:rtl/>
        </w:rPr>
        <w:t>זהבה</w:t>
      </w:r>
      <w:r>
        <w:rPr>
          <w:rtl/>
        </w:rPr>
        <w:t xml:space="preserve"> גלאון (מרצ):</w:t>
      </w:r>
    </w:p>
    <w:p w14:paraId="37D4DB04" w14:textId="77777777" w:rsidR="00000000" w:rsidRDefault="00540457">
      <w:pPr>
        <w:pStyle w:val="a0"/>
        <w:rPr>
          <w:rFonts w:hint="cs"/>
          <w:rtl/>
        </w:rPr>
      </w:pPr>
    </w:p>
    <w:p w14:paraId="7BE2F926" w14:textId="77777777" w:rsidR="00000000" w:rsidRDefault="00540457">
      <w:pPr>
        <w:pStyle w:val="a0"/>
        <w:rPr>
          <w:rFonts w:hint="cs"/>
          <w:rtl/>
        </w:rPr>
      </w:pPr>
      <w:r>
        <w:rPr>
          <w:rFonts w:hint="cs"/>
          <w:rtl/>
        </w:rPr>
        <w:t>למה לא יישמתם את מפת הדרכים?</w:t>
      </w:r>
    </w:p>
    <w:p w14:paraId="4D7D18B2" w14:textId="77777777" w:rsidR="00000000" w:rsidRDefault="00540457">
      <w:pPr>
        <w:pStyle w:val="-"/>
        <w:rPr>
          <w:rFonts w:hint="cs"/>
          <w:rtl/>
        </w:rPr>
      </w:pPr>
      <w:bookmarkStart w:id="643" w:name="FS000000474T03_12_2003_17_56_57C"/>
      <w:bookmarkEnd w:id="643"/>
    </w:p>
    <w:p w14:paraId="53294219" w14:textId="77777777" w:rsidR="00000000" w:rsidRDefault="00540457">
      <w:pPr>
        <w:pStyle w:val="-"/>
        <w:rPr>
          <w:rtl/>
        </w:rPr>
      </w:pPr>
      <w:r>
        <w:rPr>
          <w:rtl/>
        </w:rPr>
        <w:t>השר גדעון עזרא:</w:t>
      </w:r>
    </w:p>
    <w:p w14:paraId="70D9A653" w14:textId="77777777" w:rsidR="00000000" w:rsidRDefault="00540457">
      <w:pPr>
        <w:pStyle w:val="a0"/>
        <w:rPr>
          <w:rtl/>
        </w:rPr>
      </w:pPr>
    </w:p>
    <w:p w14:paraId="68CEB7E9" w14:textId="77777777" w:rsidR="00000000" w:rsidRDefault="00540457">
      <w:pPr>
        <w:pStyle w:val="a0"/>
        <w:rPr>
          <w:rFonts w:hint="cs"/>
          <w:rtl/>
        </w:rPr>
      </w:pPr>
      <w:r>
        <w:rPr>
          <w:rFonts w:hint="cs"/>
          <w:rtl/>
        </w:rPr>
        <w:t>אני רוצה להגי</w:t>
      </w:r>
      <w:r>
        <w:rPr>
          <w:rFonts w:hint="cs"/>
          <w:rtl/>
        </w:rPr>
        <w:t xml:space="preserve">ד למי שלא יודע, שבהסכם כתוב שמדינת ישראל תמצא דרך לציין את כל היישובים שהיו בישראל בעבר, פה היה כפר זה, ושם היה כפר זה. מאידך גיסא, את ההתנחלויות נמסור כפי שהן לרשות הפלסטינית. מה הפלא שמצאו בני-שיח פלסטינים בעניין הזה? </w:t>
      </w:r>
    </w:p>
    <w:p w14:paraId="5D7245ED" w14:textId="77777777" w:rsidR="00000000" w:rsidRDefault="00540457">
      <w:pPr>
        <w:pStyle w:val="a0"/>
        <w:rPr>
          <w:rFonts w:hint="cs"/>
          <w:rtl/>
        </w:rPr>
      </w:pPr>
    </w:p>
    <w:p w14:paraId="03F17E9A" w14:textId="77777777" w:rsidR="00000000" w:rsidRDefault="00540457">
      <w:pPr>
        <w:pStyle w:val="a0"/>
        <w:rPr>
          <w:rFonts w:hint="cs"/>
          <w:rtl/>
        </w:rPr>
      </w:pPr>
      <w:r>
        <w:rPr>
          <w:rFonts w:hint="cs"/>
          <w:rtl/>
        </w:rPr>
        <w:t>בהבנות ז'נבה עוד מדובר, שכל פלסטינ</w:t>
      </w:r>
      <w:r>
        <w:rPr>
          <w:rFonts w:hint="cs"/>
          <w:rtl/>
        </w:rPr>
        <w:t xml:space="preserve">י שירצה לבוא למדינה הפלסטינית העתידית, יוכל לעשות זאת. מה יעשו אותם פלסטינים, ילחצו קצת על הגז ויעברו הנה לתוך גבולות מדינת ישראל. אנחנו צריכים לשמור על מדינת ישראל. זה לא פשוט. </w:t>
      </w:r>
    </w:p>
    <w:p w14:paraId="629283D4" w14:textId="77777777" w:rsidR="00000000" w:rsidRDefault="00540457">
      <w:pPr>
        <w:pStyle w:val="a0"/>
        <w:ind w:firstLine="0"/>
        <w:rPr>
          <w:rFonts w:hint="cs"/>
          <w:rtl/>
        </w:rPr>
      </w:pPr>
    </w:p>
    <w:p w14:paraId="29D84A76" w14:textId="77777777" w:rsidR="00000000" w:rsidRDefault="00540457">
      <w:pPr>
        <w:pStyle w:val="af0"/>
        <w:rPr>
          <w:rtl/>
        </w:rPr>
      </w:pPr>
      <w:r>
        <w:rPr>
          <w:rFonts w:hint="eastAsia"/>
          <w:rtl/>
        </w:rPr>
        <w:t>זהבה</w:t>
      </w:r>
      <w:r>
        <w:rPr>
          <w:rtl/>
        </w:rPr>
        <w:t xml:space="preserve"> גלאון (מרצ):</w:t>
      </w:r>
    </w:p>
    <w:p w14:paraId="69AD60AA" w14:textId="77777777" w:rsidR="00000000" w:rsidRDefault="00540457">
      <w:pPr>
        <w:pStyle w:val="a0"/>
        <w:rPr>
          <w:rFonts w:hint="cs"/>
          <w:rtl/>
        </w:rPr>
      </w:pPr>
    </w:p>
    <w:p w14:paraId="3B6244C2" w14:textId="77777777" w:rsidR="00000000" w:rsidRDefault="00540457">
      <w:pPr>
        <w:pStyle w:val="a0"/>
        <w:rPr>
          <w:rFonts w:hint="cs"/>
          <w:rtl/>
        </w:rPr>
      </w:pPr>
      <w:r>
        <w:rPr>
          <w:rFonts w:hint="cs"/>
          <w:rtl/>
        </w:rPr>
        <w:t xml:space="preserve">איך אתה שומר על מדינת ישראל? </w:t>
      </w:r>
    </w:p>
    <w:p w14:paraId="43F488A3" w14:textId="77777777" w:rsidR="00000000" w:rsidRDefault="00540457">
      <w:pPr>
        <w:pStyle w:val="a0"/>
        <w:rPr>
          <w:rFonts w:hint="cs"/>
          <w:rtl/>
        </w:rPr>
      </w:pPr>
    </w:p>
    <w:p w14:paraId="172ABDF8" w14:textId="77777777" w:rsidR="00000000" w:rsidRDefault="00540457">
      <w:pPr>
        <w:pStyle w:val="-"/>
        <w:rPr>
          <w:rtl/>
        </w:rPr>
      </w:pPr>
      <w:bookmarkStart w:id="644" w:name="FS000000474T03_12_2003_17_57_48C"/>
      <w:bookmarkEnd w:id="644"/>
      <w:r>
        <w:rPr>
          <w:rtl/>
        </w:rPr>
        <w:t>השר גדעון עזרא:</w:t>
      </w:r>
    </w:p>
    <w:p w14:paraId="5DC68405" w14:textId="77777777" w:rsidR="00000000" w:rsidRDefault="00540457">
      <w:pPr>
        <w:pStyle w:val="a0"/>
        <w:rPr>
          <w:rtl/>
        </w:rPr>
      </w:pPr>
    </w:p>
    <w:p w14:paraId="23C3A51C" w14:textId="77777777" w:rsidR="00000000" w:rsidRDefault="00540457">
      <w:pPr>
        <w:pStyle w:val="a0"/>
        <w:rPr>
          <w:rFonts w:hint="cs"/>
          <w:rtl/>
        </w:rPr>
      </w:pPr>
      <w:r>
        <w:rPr>
          <w:rFonts w:hint="cs"/>
          <w:rtl/>
        </w:rPr>
        <w:t xml:space="preserve">רק שלשום </w:t>
      </w:r>
      <w:r>
        <w:rPr>
          <w:rFonts w:hint="cs"/>
          <w:rtl/>
        </w:rPr>
        <w:t xml:space="preserve">שמענו על כך, איך ישראל מעזה להילחם בטרור ברמאללה, כשאנשים כמו יוסי ביילין חותמים על המסמך בז'נבה. היום קיבלנו את התשובה. דיבר קודם סגן שר הביטחון - - - </w:t>
      </w:r>
    </w:p>
    <w:p w14:paraId="23A1EF3A" w14:textId="77777777" w:rsidR="00000000" w:rsidRDefault="00540457">
      <w:pPr>
        <w:pStyle w:val="a0"/>
        <w:rPr>
          <w:rFonts w:hint="cs"/>
          <w:rtl/>
        </w:rPr>
      </w:pPr>
    </w:p>
    <w:p w14:paraId="1663458F" w14:textId="77777777" w:rsidR="00000000" w:rsidRDefault="00540457">
      <w:pPr>
        <w:pStyle w:val="af0"/>
        <w:rPr>
          <w:rtl/>
        </w:rPr>
      </w:pPr>
      <w:r>
        <w:rPr>
          <w:rFonts w:hint="eastAsia"/>
          <w:rtl/>
        </w:rPr>
        <w:t>זהבה</w:t>
      </w:r>
      <w:r>
        <w:rPr>
          <w:rtl/>
        </w:rPr>
        <w:t xml:space="preserve"> גלאון (מרצ):</w:t>
      </w:r>
    </w:p>
    <w:p w14:paraId="79704F58" w14:textId="77777777" w:rsidR="00000000" w:rsidRDefault="00540457">
      <w:pPr>
        <w:pStyle w:val="a0"/>
        <w:rPr>
          <w:rFonts w:hint="cs"/>
          <w:rtl/>
        </w:rPr>
      </w:pPr>
    </w:p>
    <w:p w14:paraId="64A0DF59" w14:textId="77777777" w:rsidR="00000000" w:rsidRDefault="00540457">
      <w:pPr>
        <w:pStyle w:val="a0"/>
        <w:rPr>
          <w:rFonts w:hint="cs"/>
          <w:rtl/>
        </w:rPr>
      </w:pPr>
      <w:r>
        <w:rPr>
          <w:rFonts w:hint="cs"/>
          <w:rtl/>
        </w:rPr>
        <w:t xml:space="preserve">לא מעניין אותי, מה אתם עשיתם במפת הדרכים. מה עשיתם? </w:t>
      </w:r>
    </w:p>
    <w:p w14:paraId="0AA54741" w14:textId="77777777" w:rsidR="00000000" w:rsidRDefault="00540457">
      <w:pPr>
        <w:pStyle w:val="a0"/>
        <w:ind w:firstLine="0"/>
        <w:rPr>
          <w:rFonts w:hint="cs"/>
          <w:rtl/>
        </w:rPr>
      </w:pPr>
    </w:p>
    <w:p w14:paraId="01AB4E00" w14:textId="77777777" w:rsidR="00000000" w:rsidRDefault="00540457">
      <w:pPr>
        <w:pStyle w:val="-"/>
        <w:rPr>
          <w:rtl/>
        </w:rPr>
      </w:pPr>
      <w:bookmarkStart w:id="645" w:name="FS000000474T03_12_2003_18_38_32C"/>
      <w:bookmarkEnd w:id="645"/>
      <w:r>
        <w:rPr>
          <w:rtl/>
        </w:rPr>
        <w:t>השר גדעון עזרא:</w:t>
      </w:r>
    </w:p>
    <w:p w14:paraId="23DC111F" w14:textId="77777777" w:rsidR="00000000" w:rsidRDefault="00540457">
      <w:pPr>
        <w:pStyle w:val="a0"/>
        <w:rPr>
          <w:rtl/>
        </w:rPr>
      </w:pPr>
    </w:p>
    <w:p w14:paraId="4C8991CE" w14:textId="77777777" w:rsidR="00000000" w:rsidRDefault="00540457">
      <w:pPr>
        <w:pStyle w:val="a0"/>
        <w:rPr>
          <w:rFonts w:hint="cs"/>
          <w:rtl/>
        </w:rPr>
      </w:pPr>
      <w:r>
        <w:rPr>
          <w:rFonts w:hint="cs"/>
          <w:rtl/>
        </w:rPr>
        <w:t>זה לא מעניין</w:t>
      </w:r>
      <w:r>
        <w:rPr>
          <w:rFonts w:hint="cs"/>
          <w:rtl/>
        </w:rPr>
        <w:t xml:space="preserve"> אותך, אני יודע. מתאבדים שנתפסו היום במדינת ישראל, זה לא מעניין אותך. </w:t>
      </w:r>
    </w:p>
    <w:p w14:paraId="54AB5783" w14:textId="77777777" w:rsidR="00000000" w:rsidRDefault="00540457">
      <w:pPr>
        <w:pStyle w:val="a0"/>
        <w:ind w:firstLine="0"/>
        <w:rPr>
          <w:rFonts w:hint="cs"/>
          <w:rtl/>
        </w:rPr>
      </w:pPr>
    </w:p>
    <w:p w14:paraId="4C4927F6" w14:textId="77777777" w:rsidR="00000000" w:rsidRDefault="00540457">
      <w:pPr>
        <w:pStyle w:val="af1"/>
        <w:rPr>
          <w:rtl/>
        </w:rPr>
      </w:pPr>
      <w:r>
        <w:rPr>
          <w:rtl/>
        </w:rPr>
        <w:t>היו"ר משה כחלון:</w:t>
      </w:r>
    </w:p>
    <w:p w14:paraId="2D8EED5F" w14:textId="77777777" w:rsidR="00000000" w:rsidRDefault="00540457">
      <w:pPr>
        <w:pStyle w:val="a0"/>
        <w:rPr>
          <w:rtl/>
        </w:rPr>
      </w:pPr>
    </w:p>
    <w:p w14:paraId="5F3529A8" w14:textId="77777777" w:rsidR="00000000" w:rsidRDefault="00540457">
      <w:pPr>
        <w:pStyle w:val="a0"/>
        <w:rPr>
          <w:rFonts w:hint="cs"/>
          <w:rtl/>
        </w:rPr>
      </w:pPr>
      <w:r>
        <w:rPr>
          <w:rFonts w:hint="cs"/>
          <w:rtl/>
        </w:rPr>
        <w:t xml:space="preserve">חברת הכנסת גלאון. </w:t>
      </w:r>
    </w:p>
    <w:p w14:paraId="158BEB33" w14:textId="77777777" w:rsidR="00000000" w:rsidRDefault="00540457">
      <w:pPr>
        <w:pStyle w:val="a0"/>
        <w:ind w:firstLine="0"/>
        <w:rPr>
          <w:rFonts w:hint="cs"/>
          <w:rtl/>
        </w:rPr>
      </w:pPr>
    </w:p>
    <w:p w14:paraId="33CABCD9" w14:textId="77777777" w:rsidR="00000000" w:rsidRDefault="00540457">
      <w:pPr>
        <w:pStyle w:val="-"/>
        <w:rPr>
          <w:rtl/>
        </w:rPr>
      </w:pPr>
      <w:bookmarkStart w:id="646" w:name="FS000000474T03_12_2003_18_38_59C"/>
      <w:bookmarkEnd w:id="646"/>
      <w:r>
        <w:rPr>
          <w:rtl/>
        </w:rPr>
        <w:t>השר גדעון עזרא:</w:t>
      </w:r>
    </w:p>
    <w:p w14:paraId="03BBA8F4" w14:textId="77777777" w:rsidR="00000000" w:rsidRDefault="00540457">
      <w:pPr>
        <w:pStyle w:val="a0"/>
        <w:rPr>
          <w:rtl/>
        </w:rPr>
      </w:pPr>
    </w:p>
    <w:p w14:paraId="514D3D21" w14:textId="77777777" w:rsidR="00000000" w:rsidRDefault="00540457">
      <w:pPr>
        <w:pStyle w:val="a0"/>
        <w:rPr>
          <w:rFonts w:hint="cs"/>
          <w:rtl/>
        </w:rPr>
      </w:pPr>
      <w:r>
        <w:rPr>
          <w:rFonts w:hint="cs"/>
          <w:rtl/>
        </w:rPr>
        <w:t xml:space="preserve">אנחנו מתחילים עכשיו עם אבו-עלא, קשה לנו להתחיל במגעים הללו  - - - </w:t>
      </w:r>
    </w:p>
    <w:p w14:paraId="1B2F0670" w14:textId="77777777" w:rsidR="00000000" w:rsidRDefault="00540457">
      <w:pPr>
        <w:pStyle w:val="a0"/>
        <w:ind w:firstLine="0"/>
        <w:rPr>
          <w:rFonts w:hint="cs"/>
          <w:rtl/>
        </w:rPr>
      </w:pPr>
    </w:p>
    <w:p w14:paraId="7616BC4B" w14:textId="77777777" w:rsidR="00000000" w:rsidRDefault="00540457">
      <w:pPr>
        <w:pStyle w:val="af0"/>
        <w:rPr>
          <w:rtl/>
        </w:rPr>
      </w:pPr>
      <w:r>
        <w:rPr>
          <w:rFonts w:hint="eastAsia"/>
          <w:rtl/>
        </w:rPr>
        <w:t>זהבה</w:t>
      </w:r>
      <w:r>
        <w:rPr>
          <w:rtl/>
        </w:rPr>
        <w:t xml:space="preserve"> גלאון (מרצ):</w:t>
      </w:r>
    </w:p>
    <w:p w14:paraId="61427FA2" w14:textId="77777777" w:rsidR="00000000" w:rsidRDefault="00540457">
      <w:pPr>
        <w:pStyle w:val="a0"/>
        <w:rPr>
          <w:rFonts w:hint="cs"/>
          <w:rtl/>
        </w:rPr>
      </w:pPr>
    </w:p>
    <w:p w14:paraId="4F274364" w14:textId="77777777" w:rsidR="00000000" w:rsidRDefault="00540457">
      <w:pPr>
        <w:pStyle w:val="a0"/>
        <w:rPr>
          <w:rFonts w:hint="cs"/>
          <w:rtl/>
        </w:rPr>
      </w:pPr>
      <w:r>
        <w:rPr>
          <w:rFonts w:hint="cs"/>
          <w:rtl/>
        </w:rPr>
        <w:t xml:space="preserve">מה עשיתם לאבו-מאזן ומה תעשו לאבו-עלא? </w:t>
      </w:r>
    </w:p>
    <w:p w14:paraId="30512F7E" w14:textId="77777777" w:rsidR="00000000" w:rsidRDefault="00540457">
      <w:pPr>
        <w:pStyle w:val="a0"/>
        <w:ind w:firstLine="0"/>
        <w:rPr>
          <w:rFonts w:hint="cs"/>
          <w:rtl/>
        </w:rPr>
      </w:pPr>
    </w:p>
    <w:p w14:paraId="3597B849" w14:textId="77777777" w:rsidR="00000000" w:rsidRDefault="00540457">
      <w:pPr>
        <w:pStyle w:val="af0"/>
        <w:rPr>
          <w:rtl/>
        </w:rPr>
      </w:pPr>
      <w:r>
        <w:rPr>
          <w:rFonts w:hint="eastAsia"/>
          <w:rtl/>
        </w:rPr>
        <w:t>עס</w:t>
      </w:r>
      <w:r>
        <w:rPr>
          <w:rFonts w:hint="eastAsia"/>
          <w:rtl/>
        </w:rPr>
        <w:t>אם</w:t>
      </w:r>
      <w:r>
        <w:rPr>
          <w:rtl/>
        </w:rPr>
        <w:t xml:space="preserve"> מח'ול (חד"ש-תע"ל):</w:t>
      </w:r>
    </w:p>
    <w:p w14:paraId="18859540" w14:textId="77777777" w:rsidR="00000000" w:rsidRDefault="00540457">
      <w:pPr>
        <w:pStyle w:val="a0"/>
        <w:rPr>
          <w:rFonts w:hint="cs"/>
          <w:rtl/>
        </w:rPr>
      </w:pPr>
    </w:p>
    <w:p w14:paraId="57BB6BBA" w14:textId="77777777" w:rsidR="00000000" w:rsidRDefault="00540457">
      <w:pPr>
        <w:pStyle w:val="a0"/>
        <w:rPr>
          <w:rFonts w:hint="cs"/>
          <w:rtl/>
        </w:rPr>
      </w:pPr>
      <w:r>
        <w:rPr>
          <w:rFonts w:hint="cs"/>
          <w:rtl/>
        </w:rPr>
        <w:t xml:space="preserve">- - - </w:t>
      </w:r>
    </w:p>
    <w:p w14:paraId="4C20903E" w14:textId="77777777" w:rsidR="00000000" w:rsidRDefault="00540457">
      <w:pPr>
        <w:pStyle w:val="a0"/>
        <w:ind w:firstLine="0"/>
        <w:rPr>
          <w:rFonts w:hint="cs"/>
          <w:rtl/>
        </w:rPr>
      </w:pPr>
    </w:p>
    <w:p w14:paraId="184A73EA" w14:textId="77777777" w:rsidR="00000000" w:rsidRDefault="00540457">
      <w:pPr>
        <w:pStyle w:val="af1"/>
        <w:rPr>
          <w:rtl/>
        </w:rPr>
      </w:pPr>
      <w:r>
        <w:rPr>
          <w:rtl/>
        </w:rPr>
        <w:t>היו"ר משה כחלון:</w:t>
      </w:r>
    </w:p>
    <w:p w14:paraId="7B4DA63B" w14:textId="77777777" w:rsidR="00000000" w:rsidRDefault="00540457">
      <w:pPr>
        <w:pStyle w:val="a0"/>
        <w:rPr>
          <w:rtl/>
        </w:rPr>
      </w:pPr>
    </w:p>
    <w:p w14:paraId="6CEF178C" w14:textId="77777777" w:rsidR="00000000" w:rsidRDefault="00540457">
      <w:pPr>
        <w:pStyle w:val="a0"/>
        <w:rPr>
          <w:rFonts w:hint="cs"/>
          <w:rtl/>
        </w:rPr>
      </w:pPr>
      <w:r>
        <w:rPr>
          <w:rFonts w:hint="cs"/>
          <w:rtl/>
        </w:rPr>
        <w:t xml:space="preserve">חברת הכנסת גלאון. חבר הכנסת מח'ול. </w:t>
      </w:r>
    </w:p>
    <w:p w14:paraId="2B674847" w14:textId="77777777" w:rsidR="00000000" w:rsidRDefault="00540457">
      <w:pPr>
        <w:pStyle w:val="a0"/>
        <w:ind w:firstLine="0"/>
        <w:rPr>
          <w:rFonts w:hint="cs"/>
          <w:rtl/>
        </w:rPr>
      </w:pPr>
    </w:p>
    <w:p w14:paraId="344C8D5B" w14:textId="77777777" w:rsidR="00000000" w:rsidRDefault="00540457">
      <w:pPr>
        <w:pStyle w:val="-"/>
        <w:rPr>
          <w:rtl/>
        </w:rPr>
      </w:pPr>
      <w:bookmarkStart w:id="647" w:name="FS000000474T03_12_2003_18_40_11C"/>
      <w:bookmarkEnd w:id="647"/>
      <w:r>
        <w:rPr>
          <w:rtl/>
        </w:rPr>
        <w:t>השר גדעון עזרא:</w:t>
      </w:r>
    </w:p>
    <w:p w14:paraId="77D7B36C" w14:textId="77777777" w:rsidR="00000000" w:rsidRDefault="00540457">
      <w:pPr>
        <w:pStyle w:val="a0"/>
        <w:rPr>
          <w:rtl/>
        </w:rPr>
      </w:pPr>
    </w:p>
    <w:p w14:paraId="290B2E7F" w14:textId="77777777" w:rsidR="00000000" w:rsidRDefault="00540457">
      <w:pPr>
        <w:pStyle w:val="a0"/>
        <w:rPr>
          <w:rFonts w:hint="cs"/>
          <w:rtl/>
        </w:rPr>
      </w:pPr>
      <w:r>
        <w:rPr>
          <w:rFonts w:hint="cs"/>
          <w:rtl/>
        </w:rPr>
        <w:t xml:space="preserve">תגיד לי, אתה דואג להם - אני יודע, אנחנו דואגים לעצמנו, אתה דואג להם. </w:t>
      </w:r>
    </w:p>
    <w:p w14:paraId="2D038625" w14:textId="77777777" w:rsidR="00000000" w:rsidRDefault="00540457">
      <w:pPr>
        <w:pStyle w:val="a0"/>
        <w:ind w:firstLine="0"/>
        <w:rPr>
          <w:rFonts w:hint="cs"/>
          <w:rtl/>
        </w:rPr>
      </w:pPr>
    </w:p>
    <w:p w14:paraId="7B3E0245" w14:textId="77777777" w:rsidR="00000000" w:rsidRDefault="00540457">
      <w:pPr>
        <w:pStyle w:val="af0"/>
        <w:rPr>
          <w:rtl/>
        </w:rPr>
      </w:pPr>
      <w:r>
        <w:rPr>
          <w:rFonts w:hint="eastAsia"/>
          <w:rtl/>
        </w:rPr>
        <w:t>עסאם</w:t>
      </w:r>
      <w:r>
        <w:rPr>
          <w:rtl/>
        </w:rPr>
        <w:t xml:space="preserve"> מח'ול (חד"ש-תע"ל):</w:t>
      </w:r>
    </w:p>
    <w:p w14:paraId="14EA0030" w14:textId="77777777" w:rsidR="00000000" w:rsidRDefault="00540457">
      <w:pPr>
        <w:pStyle w:val="a0"/>
        <w:rPr>
          <w:rFonts w:hint="cs"/>
          <w:rtl/>
        </w:rPr>
      </w:pPr>
    </w:p>
    <w:p w14:paraId="7015F34C" w14:textId="77777777" w:rsidR="00000000" w:rsidRDefault="00540457">
      <w:pPr>
        <w:pStyle w:val="a0"/>
        <w:rPr>
          <w:rFonts w:hint="cs"/>
          <w:rtl/>
        </w:rPr>
      </w:pPr>
      <w:r>
        <w:rPr>
          <w:rFonts w:hint="cs"/>
          <w:rtl/>
        </w:rPr>
        <w:t>אני דואג יותר ממך, אני דואג לכך  ששני העמים יהיו כאן. אתה</w:t>
      </w:r>
      <w:r>
        <w:rPr>
          <w:rFonts w:hint="cs"/>
          <w:rtl/>
        </w:rPr>
        <w:t xml:space="preserve"> רוצה שהם ימותו. </w:t>
      </w:r>
    </w:p>
    <w:p w14:paraId="15239DDA" w14:textId="77777777" w:rsidR="00000000" w:rsidRDefault="00540457">
      <w:pPr>
        <w:pStyle w:val="a0"/>
        <w:ind w:firstLine="0"/>
        <w:rPr>
          <w:rFonts w:hint="cs"/>
          <w:rtl/>
        </w:rPr>
      </w:pPr>
    </w:p>
    <w:p w14:paraId="126B75C3" w14:textId="77777777" w:rsidR="00000000" w:rsidRDefault="00540457">
      <w:pPr>
        <w:pStyle w:val="-"/>
        <w:rPr>
          <w:rtl/>
        </w:rPr>
      </w:pPr>
      <w:bookmarkStart w:id="648" w:name="FS000000474T03_12_2003_18_40_56C"/>
      <w:bookmarkEnd w:id="648"/>
      <w:r>
        <w:rPr>
          <w:rtl/>
        </w:rPr>
        <w:t>השר גדעון עזרא:</w:t>
      </w:r>
    </w:p>
    <w:p w14:paraId="3F916AD8" w14:textId="77777777" w:rsidR="00000000" w:rsidRDefault="00540457">
      <w:pPr>
        <w:pStyle w:val="a0"/>
        <w:rPr>
          <w:rtl/>
        </w:rPr>
      </w:pPr>
    </w:p>
    <w:p w14:paraId="48BCB25D" w14:textId="77777777" w:rsidR="00000000" w:rsidRDefault="00540457">
      <w:pPr>
        <w:pStyle w:val="a0"/>
        <w:rPr>
          <w:rFonts w:hint="cs"/>
          <w:rtl/>
        </w:rPr>
      </w:pPr>
      <w:r>
        <w:rPr>
          <w:rFonts w:hint="cs"/>
          <w:rtl/>
        </w:rPr>
        <w:t xml:space="preserve">אתה תתחיל לדאוג לעם ישראל. </w:t>
      </w:r>
    </w:p>
    <w:p w14:paraId="0A138815" w14:textId="77777777" w:rsidR="00000000" w:rsidRDefault="00540457">
      <w:pPr>
        <w:pStyle w:val="a0"/>
        <w:ind w:firstLine="0"/>
        <w:rPr>
          <w:rFonts w:hint="cs"/>
          <w:rtl/>
        </w:rPr>
      </w:pPr>
    </w:p>
    <w:p w14:paraId="2A584F7E" w14:textId="77777777" w:rsidR="00000000" w:rsidRDefault="00540457">
      <w:pPr>
        <w:pStyle w:val="af1"/>
        <w:rPr>
          <w:rtl/>
        </w:rPr>
      </w:pPr>
      <w:r>
        <w:rPr>
          <w:rtl/>
        </w:rPr>
        <w:t>היו"ר משה כחלון:</w:t>
      </w:r>
    </w:p>
    <w:p w14:paraId="18EE61A7" w14:textId="77777777" w:rsidR="00000000" w:rsidRDefault="00540457">
      <w:pPr>
        <w:pStyle w:val="a0"/>
        <w:rPr>
          <w:rtl/>
        </w:rPr>
      </w:pPr>
    </w:p>
    <w:p w14:paraId="0C250515" w14:textId="77777777" w:rsidR="00000000" w:rsidRDefault="00540457">
      <w:pPr>
        <w:pStyle w:val="a0"/>
        <w:rPr>
          <w:rFonts w:hint="cs"/>
          <w:rtl/>
        </w:rPr>
      </w:pPr>
      <w:r>
        <w:rPr>
          <w:rFonts w:hint="cs"/>
          <w:rtl/>
        </w:rPr>
        <w:t xml:space="preserve">חבר הכנסת מח'ול. </w:t>
      </w:r>
    </w:p>
    <w:p w14:paraId="0340C010" w14:textId="77777777" w:rsidR="00000000" w:rsidRDefault="00540457">
      <w:pPr>
        <w:pStyle w:val="a0"/>
        <w:ind w:firstLine="0"/>
        <w:rPr>
          <w:rFonts w:hint="cs"/>
          <w:rtl/>
        </w:rPr>
      </w:pPr>
    </w:p>
    <w:p w14:paraId="6614D996" w14:textId="77777777" w:rsidR="00000000" w:rsidRDefault="00540457">
      <w:pPr>
        <w:pStyle w:val="af0"/>
        <w:rPr>
          <w:rtl/>
        </w:rPr>
      </w:pPr>
      <w:r>
        <w:rPr>
          <w:rFonts w:hint="eastAsia"/>
          <w:rtl/>
        </w:rPr>
        <w:t>עסאם</w:t>
      </w:r>
      <w:r>
        <w:rPr>
          <w:rtl/>
        </w:rPr>
        <w:t xml:space="preserve"> מח'ול (חד"ש-תע"ל):</w:t>
      </w:r>
    </w:p>
    <w:p w14:paraId="48EC3D0A" w14:textId="77777777" w:rsidR="00000000" w:rsidRDefault="00540457">
      <w:pPr>
        <w:pStyle w:val="a0"/>
        <w:rPr>
          <w:rFonts w:hint="cs"/>
          <w:rtl/>
        </w:rPr>
      </w:pPr>
    </w:p>
    <w:p w14:paraId="29EE888B" w14:textId="77777777" w:rsidR="00000000" w:rsidRDefault="00540457">
      <w:pPr>
        <w:pStyle w:val="a0"/>
        <w:rPr>
          <w:rFonts w:hint="cs"/>
          <w:rtl/>
        </w:rPr>
      </w:pPr>
      <w:r>
        <w:rPr>
          <w:rFonts w:hint="cs"/>
          <w:rtl/>
        </w:rPr>
        <w:t xml:space="preserve">אתה שר המוות. </w:t>
      </w:r>
    </w:p>
    <w:p w14:paraId="3EF90327" w14:textId="77777777" w:rsidR="00000000" w:rsidRDefault="00540457">
      <w:pPr>
        <w:pStyle w:val="a0"/>
        <w:ind w:firstLine="0"/>
        <w:rPr>
          <w:rFonts w:hint="cs"/>
          <w:rtl/>
        </w:rPr>
      </w:pPr>
    </w:p>
    <w:p w14:paraId="71FAD405" w14:textId="77777777" w:rsidR="00000000" w:rsidRDefault="00540457">
      <w:pPr>
        <w:pStyle w:val="af0"/>
        <w:rPr>
          <w:rtl/>
        </w:rPr>
      </w:pPr>
      <w:r>
        <w:rPr>
          <w:rFonts w:hint="eastAsia"/>
          <w:rtl/>
        </w:rPr>
        <w:t>זהבה</w:t>
      </w:r>
      <w:r>
        <w:rPr>
          <w:rtl/>
        </w:rPr>
        <w:t xml:space="preserve"> גלאון (מרצ):</w:t>
      </w:r>
    </w:p>
    <w:p w14:paraId="3EA4B063" w14:textId="77777777" w:rsidR="00000000" w:rsidRDefault="00540457">
      <w:pPr>
        <w:pStyle w:val="a0"/>
        <w:rPr>
          <w:rFonts w:hint="cs"/>
          <w:rtl/>
        </w:rPr>
      </w:pPr>
    </w:p>
    <w:p w14:paraId="4F0FA772" w14:textId="77777777" w:rsidR="00000000" w:rsidRDefault="00540457">
      <w:pPr>
        <w:pStyle w:val="a0"/>
        <w:rPr>
          <w:rFonts w:hint="cs"/>
          <w:rtl/>
        </w:rPr>
      </w:pPr>
      <w:r>
        <w:rPr>
          <w:rFonts w:hint="cs"/>
          <w:rtl/>
        </w:rPr>
        <w:t xml:space="preserve">מה קרה? </w:t>
      </w:r>
    </w:p>
    <w:p w14:paraId="2697A652" w14:textId="77777777" w:rsidR="00000000" w:rsidRDefault="00540457">
      <w:pPr>
        <w:pStyle w:val="a0"/>
        <w:ind w:firstLine="0"/>
        <w:rPr>
          <w:rFonts w:hint="cs"/>
          <w:rtl/>
        </w:rPr>
      </w:pPr>
    </w:p>
    <w:p w14:paraId="22D44C77" w14:textId="77777777" w:rsidR="00000000" w:rsidRDefault="00540457">
      <w:pPr>
        <w:pStyle w:val="af0"/>
        <w:rPr>
          <w:rtl/>
        </w:rPr>
      </w:pPr>
      <w:r>
        <w:rPr>
          <w:rFonts w:hint="eastAsia"/>
          <w:rtl/>
        </w:rPr>
        <w:t>זאב</w:t>
      </w:r>
      <w:r>
        <w:rPr>
          <w:rtl/>
        </w:rPr>
        <w:t xml:space="preserve"> בוים (הליכוד):</w:t>
      </w:r>
    </w:p>
    <w:p w14:paraId="45863F4E" w14:textId="77777777" w:rsidR="00000000" w:rsidRDefault="00540457">
      <w:pPr>
        <w:pStyle w:val="a0"/>
        <w:rPr>
          <w:rFonts w:hint="cs"/>
          <w:rtl/>
        </w:rPr>
      </w:pPr>
    </w:p>
    <w:p w14:paraId="4A377784" w14:textId="77777777" w:rsidR="00000000" w:rsidRDefault="00540457">
      <w:pPr>
        <w:pStyle w:val="a0"/>
        <w:rPr>
          <w:rFonts w:hint="cs"/>
          <w:rtl/>
        </w:rPr>
      </w:pPr>
      <w:r>
        <w:rPr>
          <w:rFonts w:hint="cs"/>
          <w:rtl/>
        </w:rPr>
        <w:t xml:space="preserve">את לא מקשיבה. תקשיבי קצת. </w:t>
      </w:r>
    </w:p>
    <w:p w14:paraId="4CF0D72C" w14:textId="77777777" w:rsidR="00000000" w:rsidRDefault="00540457">
      <w:pPr>
        <w:pStyle w:val="a0"/>
        <w:ind w:firstLine="0"/>
        <w:rPr>
          <w:rFonts w:hint="cs"/>
          <w:rtl/>
        </w:rPr>
      </w:pPr>
    </w:p>
    <w:p w14:paraId="4E7B931E" w14:textId="77777777" w:rsidR="00000000" w:rsidRDefault="00540457">
      <w:pPr>
        <w:pStyle w:val="af1"/>
        <w:rPr>
          <w:rtl/>
        </w:rPr>
      </w:pPr>
      <w:r>
        <w:rPr>
          <w:rtl/>
        </w:rPr>
        <w:t>היו"ר משה כחלון:</w:t>
      </w:r>
    </w:p>
    <w:p w14:paraId="75C7C175" w14:textId="77777777" w:rsidR="00000000" w:rsidRDefault="00540457">
      <w:pPr>
        <w:pStyle w:val="a0"/>
        <w:rPr>
          <w:rtl/>
        </w:rPr>
      </w:pPr>
    </w:p>
    <w:p w14:paraId="0B55A45C" w14:textId="77777777" w:rsidR="00000000" w:rsidRDefault="00540457">
      <w:pPr>
        <w:pStyle w:val="a0"/>
        <w:rPr>
          <w:rFonts w:hint="cs"/>
          <w:rtl/>
        </w:rPr>
      </w:pPr>
      <w:r>
        <w:rPr>
          <w:rFonts w:hint="cs"/>
          <w:rtl/>
        </w:rPr>
        <w:t xml:space="preserve">חברת הכנסת גלאון. </w:t>
      </w:r>
    </w:p>
    <w:p w14:paraId="6F8F24D3" w14:textId="77777777" w:rsidR="00000000" w:rsidRDefault="00540457">
      <w:pPr>
        <w:pStyle w:val="a0"/>
        <w:rPr>
          <w:rFonts w:hint="cs"/>
          <w:rtl/>
        </w:rPr>
      </w:pPr>
    </w:p>
    <w:p w14:paraId="6184B6D3" w14:textId="77777777" w:rsidR="00000000" w:rsidRDefault="00540457">
      <w:pPr>
        <w:pStyle w:val="-"/>
        <w:rPr>
          <w:rtl/>
        </w:rPr>
      </w:pPr>
      <w:bookmarkStart w:id="649" w:name="FS000000474T03_12_2003_17_59_06C"/>
      <w:bookmarkEnd w:id="649"/>
      <w:r>
        <w:rPr>
          <w:rtl/>
        </w:rPr>
        <w:t>השר גדעון עזרא:</w:t>
      </w:r>
    </w:p>
    <w:p w14:paraId="3B66A660" w14:textId="77777777" w:rsidR="00000000" w:rsidRDefault="00540457">
      <w:pPr>
        <w:pStyle w:val="a0"/>
        <w:rPr>
          <w:rtl/>
        </w:rPr>
      </w:pPr>
    </w:p>
    <w:p w14:paraId="6C099607" w14:textId="77777777" w:rsidR="00000000" w:rsidRDefault="00540457">
      <w:pPr>
        <w:pStyle w:val="a0"/>
        <w:rPr>
          <w:rFonts w:hint="cs"/>
          <w:rtl/>
        </w:rPr>
      </w:pPr>
      <w:r>
        <w:rPr>
          <w:rFonts w:hint="cs"/>
          <w:rtl/>
        </w:rPr>
        <w:t>במהלך ההשקה באו לשם ישראלים, שחס וחלילה, הם לא בוגדים וכוונותיהם טובות, אבל לחלקם הגדול יש ניסיון מהעבר, וכאשר הם נושאים את נאומי השלום, בא לשם זמר ושר שיר לכבוד האסירים, ובאים אחרים ומדברים בגנותה של מדינת ישראל, כאילו אנחנו התחלנו במלח</w:t>
      </w:r>
      <w:r>
        <w:rPr>
          <w:rFonts w:hint="cs"/>
          <w:rtl/>
        </w:rPr>
        <w:t xml:space="preserve">מה הזאת. אנחנו התחלנו במלחמה, חברת הכנסת גלאון? </w:t>
      </w:r>
    </w:p>
    <w:p w14:paraId="46CD6CA0" w14:textId="77777777" w:rsidR="00000000" w:rsidRDefault="00540457">
      <w:pPr>
        <w:pStyle w:val="a0"/>
        <w:ind w:firstLine="0"/>
        <w:rPr>
          <w:rFonts w:hint="cs"/>
          <w:rtl/>
        </w:rPr>
      </w:pPr>
    </w:p>
    <w:p w14:paraId="51CD071F" w14:textId="77777777" w:rsidR="00000000" w:rsidRDefault="00540457">
      <w:pPr>
        <w:pStyle w:val="af0"/>
        <w:rPr>
          <w:rtl/>
        </w:rPr>
      </w:pPr>
      <w:r>
        <w:rPr>
          <w:rFonts w:hint="eastAsia"/>
          <w:rtl/>
        </w:rPr>
        <w:t>זהבה</w:t>
      </w:r>
      <w:r>
        <w:rPr>
          <w:rtl/>
        </w:rPr>
        <w:t xml:space="preserve"> גלאון (מרצ):</w:t>
      </w:r>
    </w:p>
    <w:p w14:paraId="419717AA" w14:textId="77777777" w:rsidR="00000000" w:rsidRDefault="00540457">
      <w:pPr>
        <w:pStyle w:val="a0"/>
        <w:rPr>
          <w:rFonts w:hint="cs"/>
          <w:rtl/>
        </w:rPr>
      </w:pPr>
    </w:p>
    <w:p w14:paraId="5C73A1B5" w14:textId="77777777" w:rsidR="00000000" w:rsidRDefault="00540457">
      <w:pPr>
        <w:pStyle w:val="a0"/>
        <w:rPr>
          <w:rFonts w:hint="cs"/>
          <w:rtl/>
        </w:rPr>
      </w:pPr>
      <w:r>
        <w:rPr>
          <w:rFonts w:hint="cs"/>
          <w:rtl/>
        </w:rPr>
        <w:t xml:space="preserve">מה עשית לטובת - - - </w:t>
      </w:r>
    </w:p>
    <w:p w14:paraId="5B0F8B7F" w14:textId="77777777" w:rsidR="00000000" w:rsidRDefault="00540457">
      <w:pPr>
        <w:pStyle w:val="a0"/>
        <w:ind w:firstLine="0"/>
        <w:rPr>
          <w:rFonts w:hint="cs"/>
          <w:rtl/>
        </w:rPr>
      </w:pPr>
    </w:p>
    <w:p w14:paraId="7E6772CE" w14:textId="77777777" w:rsidR="00000000" w:rsidRDefault="00540457">
      <w:pPr>
        <w:pStyle w:val="af0"/>
        <w:rPr>
          <w:rtl/>
        </w:rPr>
      </w:pPr>
      <w:r>
        <w:rPr>
          <w:rFonts w:hint="eastAsia"/>
          <w:rtl/>
        </w:rPr>
        <w:t>זאב</w:t>
      </w:r>
      <w:r>
        <w:rPr>
          <w:rtl/>
        </w:rPr>
        <w:t xml:space="preserve"> בוים (הליכוד):</w:t>
      </w:r>
    </w:p>
    <w:p w14:paraId="61AC49B6" w14:textId="77777777" w:rsidR="00000000" w:rsidRDefault="00540457">
      <w:pPr>
        <w:pStyle w:val="a0"/>
        <w:rPr>
          <w:rFonts w:hint="cs"/>
          <w:rtl/>
        </w:rPr>
      </w:pPr>
    </w:p>
    <w:p w14:paraId="2994B524" w14:textId="77777777" w:rsidR="00000000" w:rsidRDefault="00540457">
      <w:pPr>
        <w:pStyle w:val="a0"/>
        <w:rPr>
          <w:rFonts w:hint="cs"/>
          <w:rtl/>
        </w:rPr>
      </w:pPr>
      <w:r>
        <w:rPr>
          <w:rFonts w:hint="cs"/>
          <w:rtl/>
        </w:rPr>
        <w:t xml:space="preserve">תעני ישר. אנחנו התחלנו בזה? </w:t>
      </w:r>
    </w:p>
    <w:p w14:paraId="48F600BE" w14:textId="77777777" w:rsidR="00000000" w:rsidRDefault="00540457">
      <w:pPr>
        <w:pStyle w:val="a0"/>
        <w:ind w:firstLine="0"/>
        <w:rPr>
          <w:rFonts w:hint="cs"/>
          <w:rtl/>
        </w:rPr>
      </w:pPr>
    </w:p>
    <w:p w14:paraId="20874A9F" w14:textId="77777777" w:rsidR="00000000" w:rsidRDefault="00540457">
      <w:pPr>
        <w:pStyle w:val="af1"/>
        <w:rPr>
          <w:rtl/>
        </w:rPr>
      </w:pPr>
      <w:r>
        <w:rPr>
          <w:rtl/>
        </w:rPr>
        <w:t>היו"ר משה כחלון:</w:t>
      </w:r>
    </w:p>
    <w:p w14:paraId="01468830" w14:textId="77777777" w:rsidR="00000000" w:rsidRDefault="00540457">
      <w:pPr>
        <w:pStyle w:val="a0"/>
        <w:rPr>
          <w:rtl/>
        </w:rPr>
      </w:pPr>
    </w:p>
    <w:p w14:paraId="09E3456D" w14:textId="77777777" w:rsidR="00000000" w:rsidRDefault="00540457">
      <w:pPr>
        <w:pStyle w:val="a0"/>
        <w:rPr>
          <w:rFonts w:hint="cs"/>
          <w:rtl/>
        </w:rPr>
      </w:pPr>
      <w:r>
        <w:rPr>
          <w:rFonts w:hint="cs"/>
          <w:rtl/>
        </w:rPr>
        <w:t xml:space="preserve">חברת הכנסת גלאון. </w:t>
      </w:r>
    </w:p>
    <w:p w14:paraId="6EEB0B9C" w14:textId="77777777" w:rsidR="00000000" w:rsidRDefault="00540457">
      <w:pPr>
        <w:pStyle w:val="a0"/>
        <w:ind w:firstLine="0"/>
        <w:rPr>
          <w:rFonts w:hint="cs"/>
          <w:rtl/>
        </w:rPr>
      </w:pPr>
    </w:p>
    <w:p w14:paraId="4A296109" w14:textId="77777777" w:rsidR="00000000" w:rsidRDefault="00540457">
      <w:pPr>
        <w:pStyle w:val="af0"/>
        <w:rPr>
          <w:rtl/>
        </w:rPr>
      </w:pPr>
      <w:r>
        <w:rPr>
          <w:rFonts w:hint="eastAsia"/>
          <w:rtl/>
        </w:rPr>
        <w:t>אהוד</w:t>
      </w:r>
      <w:r>
        <w:rPr>
          <w:rtl/>
        </w:rPr>
        <w:t xml:space="preserve"> יתום (הליכוד):</w:t>
      </w:r>
    </w:p>
    <w:p w14:paraId="307C7428" w14:textId="77777777" w:rsidR="00000000" w:rsidRDefault="00540457">
      <w:pPr>
        <w:pStyle w:val="a0"/>
        <w:rPr>
          <w:rFonts w:hint="cs"/>
          <w:rtl/>
        </w:rPr>
      </w:pPr>
    </w:p>
    <w:p w14:paraId="3180ECDC" w14:textId="77777777" w:rsidR="00000000" w:rsidRDefault="00540457">
      <w:pPr>
        <w:pStyle w:val="a0"/>
        <w:rPr>
          <w:rFonts w:hint="cs"/>
          <w:rtl/>
        </w:rPr>
      </w:pPr>
      <w:r>
        <w:rPr>
          <w:rFonts w:hint="cs"/>
          <w:rtl/>
        </w:rPr>
        <w:t xml:space="preserve">מי התחיל ב-1967, אנחנו? </w:t>
      </w:r>
    </w:p>
    <w:p w14:paraId="3A0B94F4" w14:textId="77777777" w:rsidR="00000000" w:rsidRDefault="00540457">
      <w:pPr>
        <w:pStyle w:val="a0"/>
        <w:ind w:firstLine="0"/>
        <w:rPr>
          <w:rFonts w:hint="cs"/>
          <w:rtl/>
        </w:rPr>
      </w:pPr>
    </w:p>
    <w:p w14:paraId="695E3718" w14:textId="77777777" w:rsidR="00000000" w:rsidRDefault="00540457">
      <w:pPr>
        <w:pStyle w:val="af1"/>
        <w:rPr>
          <w:rtl/>
        </w:rPr>
      </w:pPr>
      <w:r>
        <w:rPr>
          <w:rtl/>
        </w:rPr>
        <w:t>היו"ר משה כחלון:</w:t>
      </w:r>
    </w:p>
    <w:p w14:paraId="5E74877B" w14:textId="77777777" w:rsidR="00000000" w:rsidRDefault="00540457">
      <w:pPr>
        <w:pStyle w:val="a0"/>
        <w:rPr>
          <w:rtl/>
        </w:rPr>
      </w:pPr>
    </w:p>
    <w:p w14:paraId="377E6BE0" w14:textId="77777777" w:rsidR="00000000" w:rsidRDefault="00540457">
      <w:pPr>
        <w:pStyle w:val="a0"/>
        <w:rPr>
          <w:rFonts w:hint="cs"/>
          <w:rtl/>
        </w:rPr>
      </w:pPr>
      <w:r>
        <w:rPr>
          <w:rFonts w:hint="cs"/>
          <w:rtl/>
        </w:rPr>
        <w:t>חבר הכנסת מח</w:t>
      </w:r>
      <w:r>
        <w:rPr>
          <w:rFonts w:hint="cs"/>
          <w:rtl/>
        </w:rPr>
        <w:t xml:space="preserve">'ול, אתה מתנדב לענות על כל שאלה? </w:t>
      </w:r>
    </w:p>
    <w:p w14:paraId="07FD4353" w14:textId="77777777" w:rsidR="00000000" w:rsidRDefault="00540457">
      <w:pPr>
        <w:pStyle w:val="a0"/>
        <w:ind w:firstLine="0"/>
        <w:rPr>
          <w:rFonts w:hint="cs"/>
          <w:rtl/>
        </w:rPr>
      </w:pPr>
    </w:p>
    <w:p w14:paraId="1A0C7D8E" w14:textId="77777777" w:rsidR="00000000" w:rsidRDefault="00540457">
      <w:pPr>
        <w:pStyle w:val="af0"/>
        <w:rPr>
          <w:rtl/>
        </w:rPr>
      </w:pPr>
      <w:r>
        <w:rPr>
          <w:rFonts w:hint="eastAsia"/>
          <w:rtl/>
        </w:rPr>
        <w:t>עסאם</w:t>
      </w:r>
      <w:r>
        <w:rPr>
          <w:rtl/>
        </w:rPr>
        <w:t xml:space="preserve"> מח'ול (חד"ש-תע"ל):</w:t>
      </w:r>
    </w:p>
    <w:p w14:paraId="6C395F1D" w14:textId="77777777" w:rsidR="00000000" w:rsidRDefault="00540457">
      <w:pPr>
        <w:pStyle w:val="a0"/>
        <w:rPr>
          <w:rFonts w:hint="cs"/>
          <w:rtl/>
        </w:rPr>
      </w:pPr>
    </w:p>
    <w:p w14:paraId="7002D404" w14:textId="77777777" w:rsidR="00000000" w:rsidRDefault="00540457">
      <w:pPr>
        <w:pStyle w:val="a0"/>
        <w:rPr>
          <w:rFonts w:hint="cs"/>
          <w:rtl/>
        </w:rPr>
      </w:pPr>
      <w:r>
        <w:rPr>
          <w:rFonts w:hint="cs"/>
          <w:rtl/>
        </w:rPr>
        <w:t xml:space="preserve">הוא שאל אותי. </w:t>
      </w:r>
    </w:p>
    <w:p w14:paraId="378CA0A7" w14:textId="77777777" w:rsidR="00000000" w:rsidRDefault="00540457">
      <w:pPr>
        <w:pStyle w:val="a0"/>
        <w:ind w:firstLine="0"/>
        <w:rPr>
          <w:rFonts w:hint="cs"/>
          <w:rtl/>
        </w:rPr>
      </w:pPr>
    </w:p>
    <w:p w14:paraId="28FC029B" w14:textId="77777777" w:rsidR="00000000" w:rsidRDefault="00540457">
      <w:pPr>
        <w:pStyle w:val="af1"/>
        <w:rPr>
          <w:rtl/>
        </w:rPr>
      </w:pPr>
      <w:r>
        <w:rPr>
          <w:rtl/>
        </w:rPr>
        <w:t>היו"ר משה כחלון:</w:t>
      </w:r>
    </w:p>
    <w:p w14:paraId="66FCC946" w14:textId="77777777" w:rsidR="00000000" w:rsidRDefault="00540457">
      <w:pPr>
        <w:pStyle w:val="a0"/>
        <w:rPr>
          <w:rtl/>
        </w:rPr>
      </w:pPr>
    </w:p>
    <w:p w14:paraId="0AC281E3" w14:textId="77777777" w:rsidR="00000000" w:rsidRDefault="00540457">
      <w:pPr>
        <w:pStyle w:val="a0"/>
        <w:rPr>
          <w:rFonts w:hint="cs"/>
          <w:rtl/>
        </w:rPr>
      </w:pPr>
      <w:r>
        <w:rPr>
          <w:rFonts w:hint="cs"/>
          <w:rtl/>
        </w:rPr>
        <w:t xml:space="preserve">הבנתי, הוא שאל בגדול. חבר הכנסת יתום. חברת הכנסת גלאון, אני הולך לשנות את הגישה גם אתך עוד רגע. כפי הנראה את לא תישארי פה עד סוף הדיון. אני ממש מבקש. </w:t>
      </w:r>
    </w:p>
    <w:p w14:paraId="62FD93D1" w14:textId="77777777" w:rsidR="00000000" w:rsidRDefault="00540457">
      <w:pPr>
        <w:pStyle w:val="a0"/>
        <w:ind w:firstLine="0"/>
        <w:rPr>
          <w:rFonts w:hint="cs"/>
          <w:rtl/>
        </w:rPr>
      </w:pPr>
    </w:p>
    <w:p w14:paraId="351C952A" w14:textId="77777777" w:rsidR="00000000" w:rsidRDefault="00540457">
      <w:pPr>
        <w:pStyle w:val="af0"/>
        <w:rPr>
          <w:rtl/>
        </w:rPr>
      </w:pPr>
      <w:r>
        <w:rPr>
          <w:rFonts w:hint="eastAsia"/>
          <w:rtl/>
        </w:rPr>
        <w:t>זהבה</w:t>
      </w:r>
      <w:r>
        <w:rPr>
          <w:rtl/>
        </w:rPr>
        <w:t xml:space="preserve"> גלאון</w:t>
      </w:r>
      <w:r>
        <w:rPr>
          <w:rtl/>
        </w:rPr>
        <w:t xml:space="preserve"> (מרצ):</w:t>
      </w:r>
    </w:p>
    <w:p w14:paraId="249336BD" w14:textId="77777777" w:rsidR="00000000" w:rsidRDefault="00540457">
      <w:pPr>
        <w:pStyle w:val="a0"/>
        <w:rPr>
          <w:rFonts w:hint="cs"/>
          <w:rtl/>
        </w:rPr>
      </w:pPr>
    </w:p>
    <w:p w14:paraId="3EA7B944" w14:textId="77777777" w:rsidR="00000000" w:rsidRDefault="00540457">
      <w:pPr>
        <w:pStyle w:val="a0"/>
        <w:rPr>
          <w:rFonts w:hint="cs"/>
          <w:rtl/>
        </w:rPr>
      </w:pPr>
      <w:r>
        <w:rPr>
          <w:rFonts w:hint="cs"/>
          <w:rtl/>
        </w:rPr>
        <w:t xml:space="preserve">שתקתי. איך זה יכול להיות? </w:t>
      </w:r>
    </w:p>
    <w:p w14:paraId="437B3FEB" w14:textId="77777777" w:rsidR="00000000" w:rsidRDefault="00540457">
      <w:pPr>
        <w:pStyle w:val="a0"/>
        <w:ind w:firstLine="0"/>
        <w:rPr>
          <w:rFonts w:hint="cs"/>
          <w:rtl/>
        </w:rPr>
      </w:pPr>
    </w:p>
    <w:p w14:paraId="6A4FE885" w14:textId="77777777" w:rsidR="00000000" w:rsidRDefault="00540457">
      <w:pPr>
        <w:pStyle w:val="af1"/>
        <w:rPr>
          <w:rtl/>
        </w:rPr>
      </w:pPr>
      <w:r>
        <w:rPr>
          <w:rtl/>
        </w:rPr>
        <w:t>היו"ר משה כחלון:</w:t>
      </w:r>
    </w:p>
    <w:p w14:paraId="16982177" w14:textId="77777777" w:rsidR="00000000" w:rsidRDefault="00540457">
      <w:pPr>
        <w:pStyle w:val="a0"/>
        <w:rPr>
          <w:rtl/>
        </w:rPr>
      </w:pPr>
    </w:p>
    <w:p w14:paraId="6548A254" w14:textId="77777777" w:rsidR="00000000" w:rsidRDefault="00540457">
      <w:pPr>
        <w:pStyle w:val="a0"/>
        <w:rPr>
          <w:rFonts w:hint="cs"/>
          <w:rtl/>
        </w:rPr>
      </w:pPr>
      <w:r>
        <w:rPr>
          <w:rFonts w:hint="cs"/>
          <w:rtl/>
        </w:rPr>
        <w:t>תראי, הולכת להיות פה הפתעה. בבקשה.</w:t>
      </w:r>
    </w:p>
    <w:p w14:paraId="2E885106" w14:textId="77777777" w:rsidR="00000000" w:rsidRDefault="00540457">
      <w:pPr>
        <w:pStyle w:val="a0"/>
        <w:rPr>
          <w:rFonts w:hint="cs"/>
          <w:rtl/>
        </w:rPr>
      </w:pPr>
    </w:p>
    <w:p w14:paraId="3E992B39" w14:textId="77777777" w:rsidR="00000000" w:rsidRDefault="00540457">
      <w:pPr>
        <w:pStyle w:val="-"/>
        <w:rPr>
          <w:rtl/>
        </w:rPr>
      </w:pPr>
      <w:bookmarkStart w:id="650" w:name="FS000000474T03_12_2003_18_00_13C"/>
      <w:bookmarkEnd w:id="650"/>
      <w:r>
        <w:rPr>
          <w:rtl/>
        </w:rPr>
        <w:t>השר גדעון עזרא:</w:t>
      </w:r>
    </w:p>
    <w:p w14:paraId="151BED98" w14:textId="77777777" w:rsidR="00000000" w:rsidRDefault="00540457">
      <w:pPr>
        <w:pStyle w:val="a0"/>
        <w:rPr>
          <w:rtl/>
        </w:rPr>
      </w:pPr>
    </w:p>
    <w:p w14:paraId="6B76A96C" w14:textId="77777777" w:rsidR="00000000" w:rsidRDefault="00540457">
      <w:pPr>
        <w:pStyle w:val="a0"/>
        <w:rPr>
          <w:rFonts w:hint="cs"/>
          <w:rtl/>
        </w:rPr>
      </w:pPr>
      <w:r>
        <w:rPr>
          <w:rFonts w:hint="cs"/>
          <w:rtl/>
        </w:rPr>
        <w:t>מהיכרותי, ואני לא אומר את זה בגנותם של הפלסטינים, כל הפלסטינים ירצו לחזור  לכפרי מוצאם. נכון שבהסכם הזה כתוב, שמדינות העולם השונות יקלטו את הפלסטיני</w:t>
      </w:r>
      <w:r>
        <w:rPr>
          <w:rFonts w:hint="cs"/>
          <w:rtl/>
        </w:rPr>
        <w:t xml:space="preserve">ם וישראל תקלוט באופן יחסי כמות כזאת או אחרת של הפליטים. </w:t>
      </w:r>
    </w:p>
    <w:p w14:paraId="424E7FD5" w14:textId="77777777" w:rsidR="00000000" w:rsidRDefault="00540457">
      <w:pPr>
        <w:pStyle w:val="a0"/>
        <w:ind w:firstLine="0"/>
        <w:rPr>
          <w:rFonts w:hint="cs"/>
          <w:rtl/>
        </w:rPr>
      </w:pPr>
    </w:p>
    <w:p w14:paraId="588AE1EC" w14:textId="77777777" w:rsidR="00000000" w:rsidRDefault="00540457">
      <w:pPr>
        <w:pStyle w:val="af0"/>
        <w:rPr>
          <w:rtl/>
        </w:rPr>
      </w:pPr>
      <w:r>
        <w:rPr>
          <w:rFonts w:hint="eastAsia"/>
          <w:rtl/>
        </w:rPr>
        <w:t>דני</w:t>
      </w:r>
      <w:r>
        <w:rPr>
          <w:rtl/>
        </w:rPr>
        <w:t xml:space="preserve"> יתום (העבודה-מימד):</w:t>
      </w:r>
    </w:p>
    <w:p w14:paraId="630A08E1" w14:textId="77777777" w:rsidR="00000000" w:rsidRDefault="00540457">
      <w:pPr>
        <w:pStyle w:val="a0"/>
        <w:rPr>
          <w:rFonts w:hint="cs"/>
          <w:rtl/>
        </w:rPr>
      </w:pPr>
    </w:p>
    <w:p w14:paraId="13037A08" w14:textId="77777777" w:rsidR="00000000" w:rsidRDefault="00540457">
      <w:pPr>
        <w:pStyle w:val="a0"/>
        <w:rPr>
          <w:rFonts w:hint="cs"/>
          <w:rtl/>
        </w:rPr>
      </w:pPr>
      <w:r>
        <w:rPr>
          <w:rFonts w:hint="cs"/>
          <w:rtl/>
        </w:rPr>
        <w:t xml:space="preserve">ממוצע. </w:t>
      </w:r>
    </w:p>
    <w:p w14:paraId="076D33AA" w14:textId="77777777" w:rsidR="00000000" w:rsidRDefault="00540457">
      <w:pPr>
        <w:pStyle w:val="a0"/>
        <w:ind w:firstLine="0"/>
        <w:rPr>
          <w:rFonts w:hint="cs"/>
          <w:rtl/>
        </w:rPr>
      </w:pPr>
    </w:p>
    <w:p w14:paraId="0363C16D" w14:textId="77777777" w:rsidR="00000000" w:rsidRDefault="00540457">
      <w:pPr>
        <w:pStyle w:val="-"/>
        <w:rPr>
          <w:rtl/>
        </w:rPr>
      </w:pPr>
      <w:bookmarkStart w:id="651" w:name="FS000000474T03_12_2003_18_48_02C"/>
      <w:bookmarkEnd w:id="651"/>
      <w:r>
        <w:rPr>
          <w:rtl/>
        </w:rPr>
        <w:t>השר גדעון עזרא:</w:t>
      </w:r>
    </w:p>
    <w:p w14:paraId="25001CB6" w14:textId="77777777" w:rsidR="00000000" w:rsidRDefault="00540457">
      <w:pPr>
        <w:pStyle w:val="a0"/>
        <w:rPr>
          <w:rtl/>
        </w:rPr>
      </w:pPr>
    </w:p>
    <w:p w14:paraId="105A28BE" w14:textId="77777777" w:rsidR="00000000" w:rsidRDefault="00540457">
      <w:pPr>
        <w:pStyle w:val="a0"/>
        <w:rPr>
          <w:rFonts w:hint="cs"/>
          <w:rtl/>
        </w:rPr>
      </w:pPr>
      <w:r>
        <w:rPr>
          <w:rFonts w:hint="cs"/>
          <w:rtl/>
        </w:rPr>
        <w:t>אבל כתוב גם סעיף 194, שמדבר על החזרת הפליטים, ואותו פלסטיני, שתקלוט אותו קנדה</w:t>
      </w:r>
      <w:bookmarkStart w:id="652" w:name="FS000000474T03_12_2003_18_00_39C"/>
      <w:bookmarkEnd w:id="652"/>
      <w:r>
        <w:rPr>
          <w:rFonts w:hint="cs"/>
          <w:rtl/>
        </w:rPr>
        <w:t>, ויחיה בקנדה חמש שנים ויקבל את האזרחות הקנדית, יבוא לישראל כתייר וישת</w:t>
      </w:r>
      <w:r>
        <w:rPr>
          <w:rFonts w:hint="cs"/>
          <w:rtl/>
        </w:rPr>
        <w:t xml:space="preserve">קע פה בתוכנו, מי יפריע לו?  נגיד לו, כיוון  שלפני חמש שנים היית אזרח פלסטיני, אתה לא יכול לגור בארץ הזאת? ומי שחושב שזה לא יקרה, טעות בידו. לכן, נקודת המוצא שלנו צריכה לזכור את 1948. ב-1948 ישראל רצתה להגיע להסכם עם הפלסטינים, ואז התחילו במלחמה נגדנו. </w:t>
      </w:r>
    </w:p>
    <w:p w14:paraId="6DD9C475" w14:textId="77777777" w:rsidR="00000000" w:rsidRDefault="00540457">
      <w:pPr>
        <w:pStyle w:val="a0"/>
        <w:rPr>
          <w:rFonts w:hint="cs"/>
          <w:color w:val="0000FF"/>
          <w:szCs w:val="28"/>
          <w:rtl/>
        </w:rPr>
      </w:pPr>
    </w:p>
    <w:p w14:paraId="5652A8A0" w14:textId="77777777" w:rsidR="00000000" w:rsidRDefault="00540457">
      <w:pPr>
        <w:pStyle w:val="a0"/>
        <w:rPr>
          <w:rFonts w:hint="cs"/>
          <w:rtl/>
        </w:rPr>
      </w:pPr>
      <w:r>
        <w:rPr>
          <w:rFonts w:hint="cs"/>
          <w:rtl/>
        </w:rPr>
        <w:t>אנ</w:t>
      </w:r>
      <w:r>
        <w:rPr>
          <w:rFonts w:hint="cs"/>
          <w:rtl/>
        </w:rPr>
        <w:t>חנו לא גירשנו אותם. חלק אולי גורש, חלק גדול ברח. האנשים הללו נמצאים בכל ארצות ערב. מה כתוב בהסכם? כתוב לא רק שנצטרך לפצות את הפליטים על כל הרכוש שלהם, שזה הרבה מיליארדים, כתוב גם שנצטרך לפצות את כל המדינות שבהן הם שכנו. קרי, כל מדינות ערב שפתחו במלחמה נגדנ</w:t>
      </w:r>
      <w:r>
        <w:rPr>
          <w:rFonts w:hint="cs"/>
          <w:rtl/>
        </w:rPr>
        <w:t>ו ב-1948 צריכות לקבל מאתנו עכשיו פיצויים על כך שהם אכסנו את הפלסטינים.</w:t>
      </w:r>
    </w:p>
    <w:p w14:paraId="3C1BE029" w14:textId="77777777" w:rsidR="00000000" w:rsidRDefault="00540457">
      <w:pPr>
        <w:pStyle w:val="a0"/>
        <w:ind w:firstLine="0"/>
        <w:rPr>
          <w:rFonts w:hint="cs"/>
          <w:rtl/>
        </w:rPr>
      </w:pPr>
    </w:p>
    <w:p w14:paraId="14735D2A" w14:textId="77777777" w:rsidR="00000000" w:rsidRDefault="00540457">
      <w:pPr>
        <w:pStyle w:val="af0"/>
        <w:rPr>
          <w:rtl/>
        </w:rPr>
      </w:pPr>
      <w:r>
        <w:rPr>
          <w:rFonts w:hint="eastAsia"/>
          <w:rtl/>
        </w:rPr>
        <w:t>זהבה</w:t>
      </w:r>
      <w:r>
        <w:rPr>
          <w:rtl/>
        </w:rPr>
        <w:t xml:space="preserve"> גלאון (מרצ):</w:t>
      </w:r>
    </w:p>
    <w:p w14:paraId="28C9C6B0" w14:textId="77777777" w:rsidR="00000000" w:rsidRDefault="00540457">
      <w:pPr>
        <w:pStyle w:val="a0"/>
        <w:rPr>
          <w:rFonts w:hint="cs"/>
          <w:rtl/>
        </w:rPr>
      </w:pPr>
    </w:p>
    <w:p w14:paraId="5FD80AC7" w14:textId="77777777" w:rsidR="00000000" w:rsidRDefault="00540457">
      <w:pPr>
        <w:pStyle w:val="a0"/>
        <w:rPr>
          <w:rFonts w:hint="cs"/>
          <w:rtl/>
        </w:rPr>
      </w:pPr>
      <w:r>
        <w:rPr>
          <w:rFonts w:hint="cs"/>
          <w:rtl/>
        </w:rPr>
        <w:t>מה אתה מציע?</w:t>
      </w:r>
    </w:p>
    <w:p w14:paraId="7E226103" w14:textId="77777777" w:rsidR="00000000" w:rsidRDefault="00540457">
      <w:pPr>
        <w:pStyle w:val="a0"/>
        <w:rPr>
          <w:rFonts w:hint="cs"/>
          <w:rtl/>
        </w:rPr>
      </w:pPr>
    </w:p>
    <w:p w14:paraId="07F09F70" w14:textId="77777777" w:rsidR="00000000" w:rsidRDefault="00540457">
      <w:pPr>
        <w:pStyle w:val="af0"/>
        <w:rPr>
          <w:rtl/>
        </w:rPr>
      </w:pPr>
      <w:r>
        <w:rPr>
          <w:rFonts w:hint="eastAsia"/>
          <w:rtl/>
        </w:rPr>
        <w:t>אהוד</w:t>
      </w:r>
      <w:r>
        <w:rPr>
          <w:rtl/>
        </w:rPr>
        <w:t xml:space="preserve"> יתום (הליכוד):</w:t>
      </w:r>
    </w:p>
    <w:p w14:paraId="35213C2B" w14:textId="77777777" w:rsidR="00000000" w:rsidRDefault="00540457">
      <w:pPr>
        <w:pStyle w:val="a0"/>
        <w:rPr>
          <w:rFonts w:hint="cs"/>
          <w:rtl/>
        </w:rPr>
      </w:pPr>
    </w:p>
    <w:p w14:paraId="570E051A" w14:textId="77777777" w:rsidR="00000000" w:rsidRDefault="00540457">
      <w:pPr>
        <w:pStyle w:val="a0"/>
        <w:rPr>
          <w:rFonts w:hint="cs"/>
          <w:rtl/>
        </w:rPr>
      </w:pPr>
      <w:r>
        <w:rPr>
          <w:rFonts w:hint="cs"/>
          <w:rtl/>
        </w:rPr>
        <w:t>שלב א' במפת הדרכים, מיגור תשתיות הטרור.</w:t>
      </w:r>
    </w:p>
    <w:p w14:paraId="4FE69B39" w14:textId="77777777" w:rsidR="00000000" w:rsidRDefault="00540457">
      <w:pPr>
        <w:pStyle w:val="a0"/>
        <w:rPr>
          <w:rFonts w:hint="cs"/>
          <w:rtl/>
        </w:rPr>
      </w:pPr>
    </w:p>
    <w:p w14:paraId="5CDDBF4F" w14:textId="77777777" w:rsidR="00000000" w:rsidRDefault="00540457">
      <w:pPr>
        <w:pStyle w:val="-"/>
        <w:rPr>
          <w:rtl/>
        </w:rPr>
      </w:pPr>
      <w:bookmarkStart w:id="653" w:name="FS000000474T03_12_2003_18_22_27"/>
      <w:bookmarkStart w:id="654" w:name="FS000000474T03_12_2003_18_22_36C"/>
      <w:bookmarkEnd w:id="653"/>
      <w:bookmarkEnd w:id="654"/>
      <w:r>
        <w:rPr>
          <w:rtl/>
        </w:rPr>
        <w:t>השר גדעון עזרא:</w:t>
      </w:r>
    </w:p>
    <w:p w14:paraId="42011F3A" w14:textId="77777777" w:rsidR="00000000" w:rsidRDefault="00540457">
      <w:pPr>
        <w:pStyle w:val="a0"/>
        <w:rPr>
          <w:rtl/>
        </w:rPr>
      </w:pPr>
    </w:p>
    <w:p w14:paraId="4017D2A1" w14:textId="77777777" w:rsidR="00000000" w:rsidRDefault="00540457">
      <w:pPr>
        <w:pStyle w:val="a0"/>
        <w:rPr>
          <w:rFonts w:hint="cs"/>
          <w:rtl/>
        </w:rPr>
      </w:pPr>
      <w:r>
        <w:rPr>
          <w:rFonts w:hint="cs"/>
          <w:rtl/>
        </w:rPr>
        <w:t>אני מציע להשקיע את המאמצים שלכם ושלנו ביחד למען שלום וביטחון לתושבי מדינ</w:t>
      </w:r>
      <w:r>
        <w:rPr>
          <w:rFonts w:hint="cs"/>
          <w:rtl/>
        </w:rPr>
        <w:t>ת ישראל. תפסיקי לחשוב על הפליטים בלבנון שנלחמים נגדנו. הדברים אינם פשוטים והתוכנית הזאת רק מרחיקה את האפשרות שלנו לעמוד על שלנו, על הדברים ההכרחיים.</w:t>
      </w:r>
    </w:p>
    <w:p w14:paraId="6CF84D2B" w14:textId="77777777" w:rsidR="00000000" w:rsidRDefault="00540457">
      <w:pPr>
        <w:pStyle w:val="a0"/>
        <w:rPr>
          <w:rFonts w:hint="cs"/>
          <w:rtl/>
        </w:rPr>
      </w:pPr>
    </w:p>
    <w:p w14:paraId="0CB54CEE" w14:textId="77777777" w:rsidR="00000000" w:rsidRDefault="00540457">
      <w:pPr>
        <w:pStyle w:val="af0"/>
        <w:rPr>
          <w:rtl/>
        </w:rPr>
      </w:pPr>
      <w:r>
        <w:rPr>
          <w:rFonts w:hint="eastAsia"/>
          <w:rtl/>
        </w:rPr>
        <w:t>טלב</w:t>
      </w:r>
      <w:r>
        <w:rPr>
          <w:rtl/>
        </w:rPr>
        <w:t xml:space="preserve"> אלסאנע (רע"ם):</w:t>
      </w:r>
    </w:p>
    <w:p w14:paraId="225505ED" w14:textId="77777777" w:rsidR="00000000" w:rsidRDefault="00540457">
      <w:pPr>
        <w:pStyle w:val="a0"/>
        <w:rPr>
          <w:rFonts w:hint="cs"/>
          <w:rtl/>
        </w:rPr>
      </w:pPr>
    </w:p>
    <w:p w14:paraId="32D1292B" w14:textId="77777777" w:rsidR="00000000" w:rsidRDefault="00540457">
      <w:pPr>
        <w:pStyle w:val="a0"/>
        <w:rPr>
          <w:rFonts w:hint="cs"/>
          <w:rtl/>
        </w:rPr>
      </w:pPr>
      <w:r>
        <w:rPr>
          <w:rFonts w:hint="cs"/>
          <w:rtl/>
        </w:rPr>
        <w:t xml:space="preserve">איך? </w:t>
      </w:r>
    </w:p>
    <w:p w14:paraId="1D2528D2" w14:textId="77777777" w:rsidR="00000000" w:rsidRDefault="00540457">
      <w:pPr>
        <w:pStyle w:val="a0"/>
        <w:rPr>
          <w:rFonts w:hint="cs"/>
          <w:rtl/>
        </w:rPr>
      </w:pPr>
    </w:p>
    <w:p w14:paraId="359BBDBB" w14:textId="77777777" w:rsidR="00000000" w:rsidRDefault="00540457">
      <w:pPr>
        <w:pStyle w:val="-"/>
        <w:rPr>
          <w:rtl/>
        </w:rPr>
      </w:pPr>
      <w:bookmarkStart w:id="655" w:name="FS000000474T03_12_2003_18_24_12C"/>
      <w:bookmarkEnd w:id="655"/>
      <w:r>
        <w:rPr>
          <w:rFonts w:hint="eastAsia"/>
          <w:rtl/>
        </w:rPr>
        <w:t>השר</w:t>
      </w:r>
      <w:r>
        <w:rPr>
          <w:rtl/>
        </w:rPr>
        <w:t xml:space="preserve"> גדעון עזרא:</w:t>
      </w:r>
    </w:p>
    <w:p w14:paraId="32CA86AD" w14:textId="77777777" w:rsidR="00000000" w:rsidRDefault="00540457">
      <w:pPr>
        <w:pStyle w:val="a0"/>
        <w:rPr>
          <w:rFonts w:hint="cs"/>
          <w:rtl/>
        </w:rPr>
      </w:pPr>
    </w:p>
    <w:p w14:paraId="1E9D693A" w14:textId="77777777" w:rsidR="00000000" w:rsidRDefault="00540457">
      <w:pPr>
        <w:pStyle w:val="a0"/>
        <w:rPr>
          <w:rFonts w:hint="cs"/>
          <w:rtl/>
        </w:rPr>
      </w:pPr>
      <w:r>
        <w:rPr>
          <w:rFonts w:hint="cs"/>
          <w:rtl/>
        </w:rPr>
        <w:t xml:space="preserve">אני אומר לך, מפת הדרכים היא התשובה. </w:t>
      </w:r>
    </w:p>
    <w:p w14:paraId="17DA8966" w14:textId="77777777" w:rsidR="00000000" w:rsidRDefault="00540457">
      <w:pPr>
        <w:pStyle w:val="a0"/>
        <w:rPr>
          <w:rFonts w:hint="cs"/>
          <w:rtl/>
        </w:rPr>
      </w:pPr>
    </w:p>
    <w:p w14:paraId="35D5D1CA" w14:textId="77777777" w:rsidR="00000000" w:rsidRDefault="00540457">
      <w:pPr>
        <w:pStyle w:val="af0"/>
        <w:rPr>
          <w:rtl/>
        </w:rPr>
      </w:pPr>
      <w:r>
        <w:rPr>
          <w:rFonts w:hint="eastAsia"/>
          <w:rtl/>
        </w:rPr>
        <w:t>טלב</w:t>
      </w:r>
      <w:r>
        <w:rPr>
          <w:rtl/>
        </w:rPr>
        <w:t xml:space="preserve"> אלסאנע (רע"ם):</w:t>
      </w:r>
    </w:p>
    <w:p w14:paraId="66DE1403" w14:textId="77777777" w:rsidR="00000000" w:rsidRDefault="00540457">
      <w:pPr>
        <w:pStyle w:val="a0"/>
        <w:rPr>
          <w:rFonts w:hint="cs"/>
          <w:rtl/>
        </w:rPr>
      </w:pPr>
    </w:p>
    <w:p w14:paraId="70B2AAED" w14:textId="77777777" w:rsidR="00000000" w:rsidRDefault="00540457">
      <w:pPr>
        <w:pStyle w:val="a0"/>
        <w:rPr>
          <w:rFonts w:hint="cs"/>
          <w:rtl/>
        </w:rPr>
      </w:pPr>
      <w:r>
        <w:rPr>
          <w:rFonts w:hint="cs"/>
          <w:rtl/>
        </w:rPr>
        <w:t>איזו</w:t>
      </w:r>
      <w:r>
        <w:rPr>
          <w:rFonts w:hint="cs"/>
          <w:rtl/>
        </w:rPr>
        <w:t xml:space="preserve"> מפת דרכים? הרי יש כמה מפות דרכים. מפת ההתנחלויות - - -</w:t>
      </w:r>
    </w:p>
    <w:p w14:paraId="11543F43" w14:textId="77777777" w:rsidR="00000000" w:rsidRDefault="00540457">
      <w:pPr>
        <w:pStyle w:val="a0"/>
        <w:rPr>
          <w:rFonts w:hint="cs"/>
          <w:rtl/>
        </w:rPr>
      </w:pPr>
    </w:p>
    <w:p w14:paraId="680B95E0" w14:textId="77777777" w:rsidR="00000000" w:rsidRDefault="00540457">
      <w:pPr>
        <w:pStyle w:val="-"/>
        <w:rPr>
          <w:rtl/>
        </w:rPr>
      </w:pPr>
      <w:bookmarkStart w:id="656" w:name="FS000000474T03_12_2003_18_25_31C"/>
      <w:bookmarkEnd w:id="656"/>
      <w:r>
        <w:rPr>
          <w:rFonts w:hint="eastAsia"/>
          <w:rtl/>
        </w:rPr>
        <w:t>השר</w:t>
      </w:r>
      <w:r>
        <w:rPr>
          <w:rtl/>
        </w:rPr>
        <w:t xml:space="preserve"> גדעון עזרא:</w:t>
      </w:r>
    </w:p>
    <w:p w14:paraId="1F81967B" w14:textId="77777777" w:rsidR="00000000" w:rsidRDefault="00540457">
      <w:pPr>
        <w:pStyle w:val="a0"/>
        <w:rPr>
          <w:rFonts w:hint="cs"/>
          <w:rtl/>
        </w:rPr>
      </w:pPr>
    </w:p>
    <w:p w14:paraId="4976B9EF" w14:textId="77777777" w:rsidR="00000000" w:rsidRDefault="00540457">
      <w:pPr>
        <w:pStyle w:val="a0"/>
        <w:rPr>
          <w:rFonts w:hint="cs"/>
          <w:rtl/>
        </w:rPr>
      </w:pPr>
      <w:r>
        <w:rPr>
          <w:rFonts w:hint="cs"/>
          <w:rtl/>
        </w:rPr>
        <w:t>אני מציע לעם ישראל לקרוא את הבנות ז'נבה, לקרוא את מה שכתוב שם, להבין שכאן מדובר על השמדתה של מדינת ישראל.</w:t>
      </w:r>
    </w:p>
    <w:p w14:paraId="6AC7EA13" w14:textId="77777777" w:rsidR="00000000" w:rsidRDefault="00540457">
      <w:pPr>
        <w:pStyle w:val="a0"/>
        <w:rPr>
          <w:rFonts w:hint="cs"/>
          <w:rtl/>
        </w:rPr>
      </w:pPr>
    </w:p>
    <w:p w14:paraId="126BDC75" w14:textId="77777777" w:rsidR="00000000" w:rsidRDefault="00540457">
      <w:pPr>
        <w:pStyle w:val="af0"/>
        <w:rPr>
          <w:rtl/>
        </w:rPr>
      </w:pPr>
      <w:r>
        <w:rPr>
          <w:rFonts w:hint="eastAsia"/>
          <w:rtl/>
        </w:rPr>
        <w:t>זהבה</w:t>
      </w:r>
      <w:r>
        <w:rPr>
          <w:rtl/>
        </w:rPr>
        <w:t xml:space="preserve"> גלאון (מרצ):</w:t>
      </w:r>
    </w:p>
    <w:p w14:paraId="4EF52A3A" w14:textId="77777777" w:rsidR="00000000" w:rsidRDefault="00540457">
      <w:pPr>
        <w:pStyle w:val="a0"/>
        <w:rPr>
          <w:rFonts w:hint="cs"/>
          <w:rtl/>
        </w:rPr>
      </w:pPr>
    </w:p>
    <w:p w14:paraId="2E61D5FA" w14:textId="77777777" w:rsidR="00000000" w:rsidRDefault="00540457">
      <w:pPr>
        <w:pStyle w:val="a0"/>
        <w:rPr>
          <w:rFonts w:hint="cs"/>
          <w:rtl/>
        </w:rPr>
      </w:pPr>
      <w:r>
        <w:rPr>
          <w:rFonts w:hint="cs"/>
          <w:rtl/>
        </w:rPr>
        <w:t>להבין שיש פה ממשלה שמוליכה את העם שולל.</w:t>
      </w:r>
    </w:p>
    <w:p w14:paraId="7A5AA8AA" w14:textId="77777777" w:rsidR="00000000" w:rsidRDefault="00540457">
      <w:pPr>
        <w:pStyle w:val="a0"/>
        <w:rPr>
          <w:rFonts w:hint="cs"/>
          <w:rtl/>
        </w:rPr>
      </w:pPr>
    </w:p>
    <w:p w14:paraId="03058197" w14:textId="77777777" w:rsidR="00000000" w:rsidRDefault="00540457">
      <w:pPr>
        <w:pStyle w:val="af1"/>
        <w:rPr>
          <w:rtl/>
        </w:rPr>
      </w:pPr>
      <w:r>
        <w:rPr>
          <w:rtl/>
        </w:rPr>
        <w:t>היו"ר משה כחלון</w:t>
      </w:r>
      <w:r>
        <w:rPr>
          <w:rtl/>
        </w:rPr>
        <w:t>:</w:t>
      </w:r>
    </w:p>
    <w:p w14:paraId="05492CD7" w14:textId="77777777" w:rsidR="00000000" w:rsidRDefault="00540457">
      <w:pPr>
        <w:pStyle w:val="a0"/>
        <w:rPr>
          <w:rtl/>
        </w:rPr>
      </w:pPr>
    </w:p>
    <w:p w14:paraId="6349E350" w14:textId="77777777" w:rsidR="00000000" w:rsidRDefault="00540457">
      <w:pPr>
        <w:pStyle w:val="a0"/>
        <w:rPr>
          <w:rFonts w:hint="cs"/>
          <w:rtl/>
        </w:rPr>
      </w:pPr>
      <w:r>
        <w:rPr>
          <w:rFonts w:hint="cs"/>
          <w:rtl/>
        </w:rPr>
        <w:t>חברת הכנסת גלאון, אני קורא אותך לסדר פעם ראשונה.</w:t>
      </w:r>
    </w:p>
    <w:p w14:paraId="24A24F2B" w14:textId="77777777" w:rsidR="00000000" w:rsidRDefault="00540457">
      <w:pPr>
        <w:pStyle w:val="a0"/>
        <w:rPr>
          <w:rFonts w:hint="cs"/>
          <w:rtl/>
        </w:rPr>
      </w:pPr>
    </w:p>
    <w:p w14:paraId="01C3EA62" w14:textId="77777777" w:rsidR="00000000" w:rsidRDefault="00540457">
      <w:pPr>
        <w:pStyle w:val="-"/>
        <w:rPr>
          <w:rtl/>
        </w:rPr>
      </w:pPr>
      <w:bookmarkStart w:id="657" w:name="FS000000474T03_12_2003_18_26_51C"/>
      <w:bookmarkEnd w:id="657"/>
      <w:r>
        <w:rPr>
          <w:rtl/>
        </w:rPr>
        <w:t>השר גדעון עזרא:</w:t>
      </w:r>
    </w:p>
    <w:p w14:paraId="54036933" w14:textId="77777777" w:rsidR="00000000" w:rsidRDefault="00540457">
      <w:pPr>
        <w:pStyle w:val="a0"/>
        <w:rPr>
          <w:rtl/>
        </w:rPr>
      </w:pPr>
    </w:p>
    <w:p w14:paraId="21E79AD4" w14:textId="77777777" w:rsidR="00000000" w:rsidRDefault="00540457">
      <w:pPr>
        <w:pStyle w:val="a0"/>
        <w:rPr>
          <w:rFonts w:hint="cs"/>
          <w:rtl/>
        </w:rPr>
      </w:pPr>
      <w:r>
        <w:rPr>
          <w:rFonts w:hint="cs"/>
          <w:rtl/>
        </w:rPr>
        <w:t>לא למדתם שום דבר מהסכמי אוסלו. לא למדתם שהאסון הזה הוביל אותנו עד הלום. תדעו לכם דבר אחד, ישראל רוצה שהפלסטינים יחיו לבטח ובשלום, אבל לא פחות מזה גם אנחנו, אזרחי מדינת ישראל, רוצים לחיות</w:t>
      </w:r>
      <w:r>
        <w:rPr>
          <w:rFonts w:hint="cs"/>
          <w:rtl/>
        </w:rPr>
        <w:t xml:space="preserve"> לבטח. בתוך המפה הקטנה של מדינת ישראל, תפסיקו לקחת לנו עוד חלקים ולתרום ממה שאין לנו למזרח תיכון אדיר וענק.</w:t>
      </w:r>
    </w:p>
    <w:p w14:paraId="4D2B8491" w14:textId="77777777" w:rsidR="00000000" w:rsidRDefault="00540457">
      <w:pPr>
        <w:pStyle w:val="a0"/>
        <w:rPr>
          <w:rFonts w:hint="cs"/>
          <w:rtl/>
        </w:rPr>
      </w:pPr>
    </w:p>
    <w:p w14:paraId="19898871" w14:textId="77777777" w:rsidR="00000000" w:rsidRDefault="00540457">
      <w:pPr>
        <w:pStyle w:val="a0"/>
        <w:rPr>
          <w:rFonts w:hint="cs"/>
          <w:rtl/>
        </w:rPr>
      </w:pPr>
      <w:r>
        <w:rPr>
          <w:rFonts w:hint="cs"/>
          <w:rtl/>
        </w:rPr>
        <w:t>לעצם העניין, אני מציע להעביר את הנושא לדיון בוועדת החוץ והביטחון.</w:t>
      </w:r>
    </w:p>
    <w:p w14:paraId="4C4421C1" w14:textId="77777777" w:rsidR="00000000" w:rsidRDefault="00540457">
      <w:pPr>
        <w:pStyle w:val="a0"/>
        <w:rPr>
          <w:rFonts w:hint="cs"/>
          <w:rtl/>
        </w:rPr>
      </w:pPr>
    </w:p>
    <w:p w14:paraId="6CCFC69F" w14:textId="77777777" w:rsidR="00000000" w:rsidRDefault="00540457">
      <w:pPr>
        <w:pStyle w:val="af1"/>
        <w:rPr>
          <w:rtl/>
        </w:rPr>
      </w:pPr>
      <w:r>
        <w:rPr>
          <w:rFonts w:hint="eastAsia"/>
          <w:rtl/>
        </w:rPr>
        <w:t>היו</w:t>
      </w:r>
      <w:r>
        <w:rPr>
          <w:rtl/>
        </w:rPr>
        <w:t>"ר משה כחלון:</w:t>
      </w:r>
    </w:p>
    <w:p w14:paraId="7A03B5F9" w14:textId="77777777" w:rsidR="00000000" w:rsidRDefault="00540457">
      <w:pPr>
        <w:pStyle w:val="a0"/>
        <w:rPr>
          <w:rFonts w:hint="cs"/>
          <w:rtl/>
        </w:rPr>
      </w:pPr>
    </w:p>
    <w:p w14:paraId="7B69072B" w14:textId="77777777" w:rsidR="00000000" w:rsidRDefault="00540457">
      <w:pPr>
        <w:pStyle w:val="a0"/>
        <w:rPr>
          <w:rFonts w:hint="cs"/>
          <w:rtl/>
        </w:rPr>
      </w:pPr>
      <w:r>
        <w:rPr>
          <w:rFonts w:hint="cs"/>
          <w:rtl/>
        </w:rPr>
        <w:t>תודה רבה. הצעה אחרת לחבר הכנסת יולי אדלשטיין, בבקשה.</w:t>
      </w:r>
    </w:p>
    <w:p w14:paraId="0744E440" w14:textId="77777777" w:rsidR="00000000" w:rsidRDefault="00540457">
      <w:pPr>
        <w:pStyle w:val="a0"/>
        <w:rPr>
          <w:rFonts w:hint="cs"/>
          <w:rtl/>
        </w:rPr>
      </w:pPr>
    </w:p>
    <w:p w14:paraId="78F526D1" w14:textId="77777777" w:rsidR="00000000" w:rsidRDefault="00540457">
      <w:pPr>
        <w:pStyle w:val="a"/>
        <w:rPr>
          <w:rtl/>
        </w:rPr>
      </w:pPr>
      <w:bookmarkStart w:id="658" w:name="FS000000532T03_12_2003_18_28_41"/>
      <w:bookmarkStart w:id="659" w:name="_Toc59448111"/>
      <w:bookmarkEnd w:id="658"/>
      <w:r>
        <w:rPr>
          <w:rFonts w:hint="eastAsia"/>
          <w:rtl/>
        </w:rPr>
        <w:t>יולי</w:t>
      </w:r>
      <w:r>
        <w:rPr>
          <w:rtl/>
        </w:rPr>
        <w:t>-יוא</w:t>
      </w:r>
      <w:r>
        <w:rPr>
          <w:rtl/>
        </w:rPr>
        <w:t>ל אדלשטיין (הליכוד):</w:t>
      </w:r>
      <w:bookmarkEnd w:id="659"/>
    </w:p>
    <w:p w14:paraId="6FDF0946" w14:textId="77777777" w:rsidR="00000000" w:rsidRDefault="00540457">
      <w:pPr>
        <w:pStyle w:val="a0"/>
        <w:rPr>
          <w:rFonts w:hint="cs"/>
          <w:rtl/>
        </w:rPr>
      </w:pPr>
    </w:p>
    <w:p w14:paraId="5A73AB41" w14:textId="77777777" w:rsidR="00000000" w:rsidRDefault="00540457">
      <w:pPr>
        <w:pStyle w:val="a0"/>
        <w:rPr>
          <w:rFonts w:hint="cs"/>
          <w:rtl/>
        </w:rPr>
      </w:pPr>
      <w:r>
        <w:rPr>
          <w:rFonts w:hint="cs"/>
          <w:rtl/>
        </w:rPr>
        <w:t xml:space="preserve">אדוני היושב-ראש, חברי חברי הכנסת, אדוני השר, אפשר לדבר שעות עם אמוציות על מה שקרה בז'נבה ועל כל התהליך. אני רוצה להתרכז בפן אחד קטן אבל גדול במה שקרה. </w:t>
      </w:r>
    </w:p>
    <w:p w14:paraId="227DBAF3" w14:textId="77777777" w:rsidR="00000000" w:rsidRDefault="00540457">
      <w:pPr>
        <w:pStyle w:val="a0"/>
        <w:rPr>
          <w:rFonts w:hint="cs"/>
          <w:rtl/>
        </w:rPr>
      </w:pPr>
    </w:p>
    <w:p w14:paraId="4C79CA0D" w14:textId="77777777" w:rsidR="00000000" w:rsidRDefault="00540457">
      <w:pPr>
        <w:pStyle w:val="a0"/>
        <w:rPr>
          <w:rFonts w:hint="cs"/>
          <w:rtl/>
        </w:rPr>
      </w:pPr>
      <w:r>
        <w:rPr>
          <w:rFonts w:hint="cs"/>
          <w:rtl/>
        </w:rPr>
        <w:t xml:space="preserve">אני חושב שאם אנחנו נשאל כל דיפלומט ישראלי צעיר ומתחיל, שאולי כל חייו מצביע עבודה </w:t>
      </w:r>
      <w:r>
        <w:rPr>
          <w:rFonts w:hint="cs"/>
          <w:rtl/>
        </w:rPr>
        <w:t>ומרצ, מה הנזק הגדול שנעשה להסברה הישראלית בתקופה האחרונה, הוא יגיד חד-משמעית: מה שקרה בז'נבה. כבר היינו על הסף של הסברת התמונה הנכונה בעולם - של מאבק בין מדינה דמוקרטית לטרוריסטים שלא רוצים שלום, והגענו עשרים צעדים אחורה, לממשלה סרבנית וערפאת איש השלום. תו</w:t>
      </w:r>
      <w:r>
        <w:rPr>
          <w:rFonts w:hint="cs"/>
          <w:rtl/>
        </w:rPr>
        <w:t xml:space="preserve">דה רבה.  </w:t>
      </w:r>
    </w:p>
    <w:p w14:paraId="77494364" w14:textId="77777777" w:rsidR="00000000" w:rsidRDefault="00540457">
      <w:pPr>
        <w:pStyle w:val="a0"/>
        <w:rPr>
          <w:rFonts w:hint="cs"/>
          <w:rtl/>
        </w:rPr>
      </w:pPr>
    </w:p>
    <w:p w14:paraId="50AB3808" w14:textId="77777777" w:rsidR="00000000" w:rsidRDefault="00540457">
      <w:pPr>
        <w:pStyle w:val="af1"/>
        <w:rPr>
          <w:rtl/>
        </w:rPr>
      </w:pPr>
      <w:r>
        <w:rPr>
          <w:rtl/>
        </w:rPr>
        <w:t>היו"ר משה כחלון:</w:t>
      </w:r>
    </w:p>
    <w:p w14:paraId="5391698A" w14:textId="77777777" w:rsidR="00000000" w:rsidRDefault="00540457">
      <w:pPr>
        <w:pStyle w:val="a0"/>
        <w:rPr>
          <w:rtl/>
        </w:rPr>
      </w:pPr>
    </w:p>
    <w:p w14:paraId="0C8ABCC9" w14:textId="77777777" w:rsidR="00000000" w:rsidRDefault="00540457">
      <w:pPr>
        <w:pStyle w:val="a0"/>
        <w:rPr>
          <w:rFonts w:hint="cs"/>
          <w:rtl/>
        </w:rPr>
      </w:pPr>
      <w:r>
        <w:rPr>
          <w:rFonts w:hint="cs"/>
          <w:rtl/>
        </w:rPr>
        <w:t xml:space="preserve">תודה רבה. חבר הכנסת הרב ישראל אייכלר. אחריו </w:t>
      </w:r>
      <w:r>
        <w:rPr>
          <w:rtl/>
        </w:rPr>
        <w:t>–</w:t>
      </w:r>
      <w:r>
        <w:rPr>
          <w:rFonts w:hint="cs"/>
          <w:rtl/>
        </w:rPr>
        <w:t xml:space="preserve"> חבר הכנסת חמי דורון.</w:t>
      </w:r>
    </w:p>
    <w:p w14:paraId="417922D7" w14:textId="77777777" w:rsidR="00000000" w:rsidRDefault="00540457">
      <w:pPr>
        <w:pStyle w:val="a0"/>
        <w:rPr>
          <w:rFonts w:hint="cs"/>
          <w:rtl/>
        </w:rPr>
      </w:pPr>
    </w:p>
    <w:p w14:paraId="5F3A784E" w14:textId="77777777" w:rsidR="00000000" w:rsidRDefault="00540457">
      <w:pPr>
        <w:pStyle w:val="a"/>
        <w:rPr>
          <w:rtl/>
        </w:rPr>
      </w:pPr>
      <w:bookmarkStart w:id="660" w:name="FS000001057T03_12_2003_18_31_21"/>
      <w:bookmarkStart w:id="661" w:name="_Toc59448112"/>
      <w:bookmarkEnd w:id="660"/>
      <w:r>
        <w:rPr>
          <w:rFonts w:hint="eastAsia"/>
          <w:rtl/>
        </w:rPr>
        <w:t>ישראל</w:t>
      </w:r>
      <w:r>
        <w:rPr>
          <w:rtl/>
        </w:rPr>
        <w:t xml:space="preserve"> אייכלר (יהדות התורה):</w:t>
      </w:r>
      <w:bookmarkEnd w:id="661"/>
    </w:p>
    <w:p w14:paraId="61263F3F" w14:textId="77777777" w:rsidR="00000000" w:rsidRDefault="00540457">
      <w:pPr>
        <w:pStyle w:val="a0"/>
        <w:rPr>
          <w:rFonts w:hint="cs"/>
          <w:rtl/>
        </w:rPr>
      </w:pPr>
    </w:p>
    <w:p w14:paraId="135537D8" w14:textId="77777777" w:rsidR="00000000" w:rsidRDefault="00540457">
      <w:pPr>
        <w:pStyle w:val="a0"/>
        <w:rPr>
          <w:rFonts w:hint="cs"/>
          <w:rtl/>
        </w:rPr>
      </w:pPr>
      <w:r>
        <w:rPr>
          <w:rFonts w:hint="cs"/>
          <w:rtl/>
        </w:rPr>
        <w:t xml:space="preserve">אדוני היושב-ראש, בין הנוסעים לז'נבה היו אמנים לא מעטים. הם יצאו לבקש שלום עם האויבים, ראשי הטרור ושפיכות הדמים. </w:t>
      </w:r>
    </w:p>
    <w:p w14:paraId="474C18C8" w14:textId="77777777" w:rsidR="00000000" w:rsidRDefault="00540457">
      <w:pPr>
        <w:pStyle w:val="a0"/>
        <w:rPr>
          <w:rFonts w:hint="cs"/>
          <w:rtl/>
        </w:rPr>
      </w:pPr>
    </w:p>
    <w:p w14:paraId="4D5F9D27" w14:textId="77777777" w:rsidR="00000000" w:rsidRDefault="00540457">
      <w:pPr>
        <w:pStyle w:val="a0"/>
        <w:rPr>
          <w:rFonts w:hint="cs"/>
          <w:rtl/>
        </w:rPr>
      </w:pPr>
      <w:r>
        <w:rPr>
          <w:rFonts w:hint="cs"/>
          <w:rtl/>
        </w:rPr>
        <w:t>כאן בארץ נשאר יו</w:t>
      </w:r>
      <w:r>
        <w:rPr>
          <w:rFonts w:hint="cs"/>
          <w:rtl/>
        </w:rPr>
        <w:t xml:space="preserve">שב-ראש אמ"י, ארגון אמני ישראל, ויצא בביטויים אנטישמיים, ואיש מהם לא יצא למחות על ההסתה הזאת בעיתונות המקומית. "עולם חשוך, מושחת ואפל שעבר זמנו", כך הוא אמר על העולם היהודי המקורי, בדיוק כמו שאמרו הגרמנים, וזאת רק דוגמה אחת. "בשבילי לנסוע לירושלים זה עונש. </w:t>
      </w:r>
      <w:r>
        <w:rPr>
          <w:rFonts w:hint="cs"/>
          <w:rtl/>
        </w:rPr>
        <w:t xml:space="preserve">אני לא סובל את ירושלים. החרדים הרסו את העיר, השחירו אותה. הם יותר מסוכנים מכל המלחמות שיש לנו." </w:t>
      </w:r>
    </w:p>
    <w:p w14:paraId="681CBB9B" w14:textId="77777777" w:rsidR="00000000" w:rsidRDefault="00540457">
      <w:pPr>
        <w:pStyle w:val="a0"/>
        <w:rPr>
          <w:rFonts w:hint="cs"/>
          <w:rtl/>
        </w:rPr>
      </w:pPr>
    </w:p>
    <w:p w14:paraId="31560C5D" w14:textId="77777777" w:rsidR="00000000" w:rsidRDefault="00540457">
      <w:pPr>
        <w:pStyle w:val="a0"/>
        <w:rPr>
          <w:rFonts w:hint="cs"/>
          <w:rtl/>
        </w:rPr>
      </w:pPr>
      <w:r>
        <w:rPr>
          <w:rFonts w:hint="cs"/>
          <w:rtl/>
        </w:rPr>
        <w:t>אין לי זמן לצטט את כל דברי ההסתה שלו. אני בטוח שיש אמנים רבים שלא מסכימים עם ההסתה הזאת, אם לא בגלל הדת היהודית, לפחות בגלל הדמוקרטיה. כאמנים הם יודעים את הקש</w:t>
      </w:r>
      <w:r>
        <w:rPr>
          <w:rFonts w:hint="cs"/>
          <w:rtl/>
        </w:rPr>
        <w:t>ר בין הסתה לתוצאותיה. אני קורא להם להוקיע את היושב-ראש המסית נגד אזרחים נרדפים חסרי הגנה על לא עוול בכפם. אם לא תהיה התנערות של האמנים מדברי היושב-ראש, אם לא ידיחו אותו מתפקידו, הם יישאו באחריות להסתה ולתוצאותיה. אנחנו דורשים התנצלות מכל אחד מאמני ישראל. ת</w:t>
      </w:r>
      <w:r>
        <w:rPr>
          <w:rFonts w:hint="cs"/>
          <w:rtl/>
        </w:rPr>
        <w:t>ודה.</w:t>
      </w:r>
    </w:p>
    <w:p w14:paraId="4D252A92" w14:textId="77777777" w:rsidR="00000000" w:rsidRDefault="00540457">
      <w:pPr>
        <w:pStyle w:val="a0"/>
        <w:rPr>
          <w:rFonts w:hint="cs"/>
          <w:rtl/>
        </w:rPr>
      </w:pPr>
    </w:p>
    <w:p w14:paraId="25DEF443" w14:textId="77777777" w:rsidR="00000000" w:rsidRDefault="00540457">
      <w:pPr>
        <w:pStyle w:val="af1"/>
        <w:rPr>
          <w:rtl/>
        </w:rPr>
      </w:pPr>
      <w:r>
        <w:rPr>
          <w:rFonts w:hint="eastAsia"/>
          <w:rtl/>
        </w:rPr>
        <w:t>היו</w:t>
      </w:r>
      <w:r>
        <w:rPr>
          <w:rtl/>
        </w:rPr>
        <w:t>"ר משה כחלון:</w:t>
      </w:r>
    </w:p>
    <w:p w14:paraId="754D8448" w14:textId="77777777" w:rsidR="00000000" w:rsidRDefault="00540457">
      <w:pPr>
        <w:pStyle w:val="a0"/>
        <w:rPr>
          <w:rFonts w:hint="cs"/>
          <w:rtl/>
        </w:rPr>
      </w:pPr>
    </w:p>
    <w:p w14:paraId="39D8A51C" w14:textId="77777777" w:rsidR="00000000" w:rsidRDefault="00540457">
      <w:pPr>
        <w:pStyle w:val="a0"/>
        <w:rPr>
          <w:rFonts w:hint="cs"/>
          <w:rtl/>
        </w:rPr>
      </w:pPr>
      <w:r>
        <w:rPr>
          <w:rFonts w:hint="cs"/>
          <w:rtl/>
        </w:rPr>
        <w:t xml:space="preserve">תודה רבה. חבר הכנסת חמי דורון. אחריו </w:t>
      </w:r>
      <w:r>
        <w:rPr>
          <w:rtl/>
        </w:rPr>
        <w:t>–</w:t>
      </w:r>
      <w:r>
        <w:rPr>
          <w:rFonts w:hint="cs"/>
          <w:rtl/>
        </w:rPr>
        <w:t xml:space="preserve"> חבר הכנסת נסים זאב. בבקשה.</w:t>
      </w:r>
    </w:p>
    <w:p w14:paraId="4742ECD4" w14:textId="77777777" w:rsidR="00000000" w:rsidRDefault="00540457">
      <w:pPr>
        <w:pStyle w:val="a0"/>
        <w:rPr>
          <w:rFonts w:hint="cs"/>
          <w:rtl/>
        </w:rPr>
      </w:pPr>
    </w:p>
    <w:p w14:paraId="6D8449B2" w14:textId="77777777" w:rsidR="00000000" w:rsidRDefault="00540457">
      <w:pPr>
        <w:pStyle w:val="a"/>
        <w:rPr>
          <w:rtl/>
        </w:rPr>
      </w:pPr>
      <w:bookmarkStart w:id="662" w:name="FS000001053T03_12_2003_18_36_30"/>
      <w:bookmarkStart w:id="663" w:name="_Toc59448113"/>
      <w:bookmarkEnd w:id="662"/>
      <w:r>
        <w:rPr>
          <w:rFonts w:hint="eastAsia"/>
          <w:rtl/>
        </w:rPr>
        <w:t>חמי</w:t>
      </w:r>
      <w:r>
        <w:rPr>
          <w:rtl/>
        </w:rPr>
        <w:t xml:space="preserve"> דורון (שינוי):</w:t>
      </w:r>
      <w:bookmarkEnd w:id="663"/>
    </w:p>
    <w:p w14:paraId="070C12DA" w14:textId="77777777" w:rsidR="00000000" w:rsidRDefault="00540457">
      <w:pPr>
        <w:pStyle w:val="a0"/>
        <w:rPr>
          <w:rFonts w:hint="cs"/>
          <w:rtl/>
        </w:rPr>
      </w:pPr>
    </w:p>
    <w:p w14:paraId="753BD8EF" w14:textId="77777777" w:rsidR="00000000" w:rsidRDefault="00540457">
      <w:pPr>
        <w:pStyle w:val="a0"/>
        <w:rPr>
          <w:rFonts w:hint="cs"/>
          <w:rtl/>
        </w:rPr>
      </w:pPr>
      <w:r>
        <w:rPr>
          <w:rFonts w:hint="cs"/>
          <w:rtl/>
        </w:rPr>
        <w:t>אדוני היושב-ראש, אדוני השר, חברי חברי הכנסת, אני לא מתכוון לדבר על יוזמת ז'נבה, אבל אני חושב שכל מי שראה בטלוויזיה את הטקס, ראה לפתע בימה שהפכה ל</w:t>
      </w:r>
      <w:r>
        <w:rPr>
          <w:rFonts w:hint="cs"/>
          <w:rtl/>
        </w:rPr>
        <w:t>השמצה של מדינת ישראל. דיברו אך ורק על הסבל הפלסטיני, כאילו קמה מדינת ישראל האכזרית והפושעת, השתלטה על שטחים פלסטיניים סתם כך, לפתע פתאום, ויש לנו פלסטינים מסכנים לעומת - - -</w:t>
      </w:r>
    </w:p>
    <w:p w14:paraId="13FE3B51" w14:textId="77777777" w:rsidR="00000000" w:rsidRDefault="00540457">
      <w:pPr>
        <w:pStyle w:val="a0"/>
        <w:rPr>
          <w:rFonts w:hint="cs"/>
          <w:rtl/>
        </w:rPr>
      </w:pPr>
    </w:p>
    <w:p w14:paraId="1B365AE2" w14:textId="77777777" w:rsidR="00000000" w:rsidRDefault="00540457">
      <w:pPr>
        <w:pStyle w:val="af0"/>
        <w:rPr>
          <w:rtl/>
        </w:rPr>
      </w:pPr>
      <w:r>
        <w:rPr>
          <w:rFonts w:hint="eastAsia"/>
          <w:rtl/>
        </w:rPr>
        <w:t>זהבה</w:t>
      </w:r>
      <w:r>
        <w:rPr>
          <w:rtl/>
        </w:rPr>
        <w:t xml:space="preserve"> גלאון (מרצ):</w:t>
      </w:r>
    </w:p>
    <w:p w14:paraId="0F495C62" w14:textId="77777777" w:rsidR="00000000" w:rsidRDefault="00540457">
      <w:pPr>
        <w:pStyle w:val="a0"/>
        <w:rPr>
          <w:rFonts w:hint="cs"/>
          <w:rtl/>
        </w:rPr>
      </w:pPr>
    </w:p>
    <w:p w14:paraId="0C69CBA2" w14:textId="77777777" w:rsidR="00000000" w:rsidRDefault="00540457">
      <w:pPr>
        <w:pStyle w:val="a0"/>
        <w:rPr>
          <w:rFonts w:hint="cs"/>
          <w:rtl/>
        </w:rPr>
      </w:pPr>
      <w:r>
        <w:rPr>
          <w:rFonts w:hint="cs"/>
          <w:rtl/>
        </w:rPr>
        <w:t>- - -</w:t>
      </w:r>
    </w:p>
    <w:p w14:paraId="51B5C9E3" w14:textId="77777777" w:rsidR="00000000" w:rsidRDefault="00540457">
      <w:pPr>
        <w:pStyle w:val="a0"/>
        <w:rPr>
          <w:rFonts w:hint="cs"/>
          <w:rtl/>
        </w:rPr>
      </w:pPr>
    </w:p>
    <w:p w14:paraId="460EE09B" w14:textId="77777777" w:rsidR="00000000" w:rsidRDefault="00540457">
      <w:pPr>
        <w:pStyle w:val="af1"/>
        <w:rPr>
          <w:rtl/>
        </w:rPr>
      </w:pPr>
      <w:r>
        <w:rPr>
          <w:rFonts w:hint="eastAsia"/>
          <w:rtl/>
        </w:rPr>
        <w:t>היו</w:t>
      </w:r>
      <w:r>
        <w:rPr>
          <w:rtl/>
        </w:rPr>
        <w:t>"ר משה כחלון:</w:t>
      </w:r>
    </w:p>
    <w:p w14:paraId="43CB7DAA" w14:textId="77777777" w:rsidR="00000000" w:rsidRDefault="00540457">
      <w:pPr>
        <w:pStyle w:val="a0"/>
        <w:rPr>
          <w:rFonts w:hint="cs"/>
          <w:rtl/>
        </w:rPr>
      </w:pPr>
    </w:p>
    <w:p w14:paraId="70A0B70D" w14:textId="77777777" w:rsidR="00000000" w:rsidRDefault="00540457">
      <w:pPr>
        <w:pStyle w:val="a0"/>
        <w:rPr>
          <w:rFonts w:hint="cs"/>
          <w:rtl/>
        </w:rPr>
      </w:pPr>
      <w:r>
        <w:rPr>
          <w:rFonts w:hint="cs"/>
          <w:rtl/>
        </w:rPr>
        <w:t>חברת הכנסת גלאון, זו הצעה אחרת, 60 שנ</w:t>
      </w:r>
      <w:r>
        <w:rPr>
          <w:rFonts w:hint="cs"/>
          <w:rtl/>
        </w:rPr>
        <w:t xml:space="preserve">יות.   </w:t>
      </w:r>
    </w:p>
    <w:p w14:paraId="609B54D3" w14:textId="77777777" w:rsidR="00000000" w:rsidRDefault="00540457">
      <w:pPr>
        <w:pStyle w:val="a0"/>
        <w:rPr>
          <w:rFonts w:hint="cs"/>
          <w:rtl/>
        </w:rPr>
      </w:pPr>
      <w:r>
        <w:rPr>
          <w:rFonts w:hint="cs"/>
          <w:rtl/>
        </w:rPr>
        <w:t xml:space="preserve"> </w:t>
      </w:r>
    </w:p>
    <w:p w14:paraId="4211FA18" w14:textId="77777777" w:rsidR="00000000" w:rsidRDefault="00540457">
      <w:pPr>
        <w:pStyle w:val="-"/>
        <w:rPr>
          <w:rtl/>
        </w:rPr>
      </w:pPr>
      <w:bookmarkStart w:id="664" w:name="FS000001053T03_12_2003_18_39_04C"/>
      <w:bookmarkEnd w:id="664"/>
      <w:r>
        <w:rPr>
          <w:rtl/>
        </w:rPr>
        <w:t>חמי דורון (שינוי):</w:t>
      </w:r>
    </w:p>
    <w:p w14:paraId="46B44395" w14:textId="77777777" w:rsidR="00000000" w:rsidRDefault="00540457">
      <w:pPr>
        <w:pStyle w:val="a0"/>
        <w:rPr>
          <w:rtl/>
        </w:rPr>
      </w:pPr>
    </w:p>
    <w:p w14:paraId="0C91954E" w14:textId="77777777" w:rsidR="00000000" w:rsidRDefault="00540457">
      <w:pPr>
        <w:pStyle w:val="a0"/>
        <w:rPr>
          <w:rFonts w:hint="cs"/>
          <w:rtl/>
        </w:rPr>
      </w:pPr>
      <w:r>
        <w:rPr>
          <w:rFonts w:hint="cs"/>
          <w:rtl/>
        </w:rPr>
        <w:t>גברתי הנכבדה, אני צרוד. אנא אל תפריעי לי, אני מבקש ממך.</w:t>
      </w:r>
    </w:p>
    <w:p w14:paraId="48199393" w14:textId="77777777" w:rsidR="00000000" w:rsidRDefault="00540457">
      <w:pPr>
        <w:pStyle w:val="a0"/>
        <w:rPr>
          <w:rFonts w:hint="cs"/>
          <w:rtl/>
        </w:rPr>
      </w:pPr>
    </w:p>
    <w:p w14:paraId="183F37C3" w14:textId="77777777" w:rsidR="00000000" w:rsidRDefault="00540457">
      <w:pPr>
        <w:pStyle w:val="af1"/>
        <w:rPr>
          <w:rtl/>
        </w:rPr>
      </w:pPr>
      <w:r>
        <w:rPr>
          <w:rtl/>
        </w:rPr>
        <w:t>היו"ר משה כחלון:</w:t>
      </w:r>
    </w:p>
    <w:p w14:paraId="4C4AE0A6" w14:textId="77777777" w:rsidR="00000000" w:rsidRDefault="00540457">
      <w:pPr>
        <w:pStyle w:val="a0"/>
        <w:rPr>
          <w:rtl/>
        </w:rPr>
      </w:pPr>
    </w:p>
    <w:p w14:paraId="6F990B9B" w14:textId="77777777" w:rsidR="00000000" w:rsidRDefault="00540457">
      <w:pPr>
        <w:pStyle w:val="a0"/>
        <w:rPr>
          <w:rFonts w:hint="cs"/>
          <w:rtl/>
        </w:rPr>
      </w:pPr>
      <w:r>
        <w:rPr>
          <w:rFonts w:hint="cs"/>
          <w:rtl/>
        </w:rPr>
        <w:t>חבר הכנסת דורון, אני שומר על זכותך לדבר. בבקשה.</w:t>
      </w:r>
    </w:p>
    <w:p w14:paraId="5D5F2833" w14:textId="77777777" w:rsidR="00000000" w:rsidRDefault="00540457">
      <w:pPr>
        <w:pStyle w:val="-"/>
        <w:rPr>
          <w:rtl/>
        </w:rPr>
      </w:pPr>
      <w:bookmarkStart w:id="665" w:name="FS000001053T03_12_2003_18_39_41C"/>
      <w:bookmarkEnd w:id="665"/>
    </w:p>
    <w:p w14:paraId="26962623" w14:textId="77777777" w:rsidR="00000000" w:rsidRDefault="00540457">
      <w:pPr>
        <w:pStyle w:val="-"/>
        <w:rPr>
          <w:rtl/>
        </w:rPr>
      </w:pPr>
      <w:r>
        <w:rPr>
          <w:rtl/>
        </w:rPr>
        <w:t>חמי דורון (שינוי):</w:t>
      </w:r>
    </w:p>
    <w:p w14:paraId="6941DEFC" w14:textId="77777777" w:rsidR="00000000" w:rsidRDefault="00540457">
      <w:pPr>
        <w:pStyle w:val="a0"/>
        <w:rPr>
          <w:rtl/>
        </w:rPr>
      </w:pPr>
    </w:p>
    <w:p w14:paraId="1F145452" w14:textId="77777777" w:rsidR="00000000" w:rsidRDefault="00540457">
      <w:pPr>
        <w:pStyle w:val="a0"/>
        <w:rPr>
          <w:rFonts w:hint="cs"/>
          <w:rtl/>
        </w:rPr>
      </w:pPr>
      <w:r>
        <w:rPr>
          <w:rFonts w:hint="cs"/>
          <w:rtl/>
        </w:rPr>
        <w:t>מה שקרה זה שפתאום כל אותם נואמים דיברו אך ורק על הסבל הפלסטיני, שכחו את האזרחים הי</w:t>
      </w:r>
      <w:r>
        <w:rPr>
          <w:rFonts w:hint="cs"/>
          <w:rtl/>
        </w:rPr>
        <w:t xml:space="preserve">הודים הישראלים </w:t>
      </w:r>
      <w:r>
        <w:rPr>
          <w:rtl/>
        </w:rPr>
        <w:t>–</w:t>
      </w:r>
      <w:r>
        <w:rPr>
          <w:rFonts w:hint="cs"/>
          <w:rtl/>
        </w:rPr>
        <w:t xml:space="preserve"> ילדים, נשים, תינוקות שנרצחים כמעט כל יום. כשהבת שלי בת ה-15 יוצאת החוצה, אני לא יודע אם היא חוזרת כשהיא נוסעת באוטובוס לבית-הספר. </w:t>
      </w:r>
    </w:p>
    <w:p w14:paraId="69F3A168" w14:textId="77777777" w:rsidR="00000000" w:rsidRDefault="00540457">
      <w:pPr>
        <w:pStyle w:val="a0"/>
        <w:rPr>
          <w:rFonts w:hint="cs"/>
          <w:rtl/>
        </w:rPr>
      </w:pPr>
    </w:p>
    <w:p w14:paraId="428407E5" w14:textId="77777777" w:rsidR="00000000" w:rsidRDefault="00540457">
      <w:pPr>
        <w:pStyle w:val="a0"/>
        <w:rPr>
          <w:rFonts w:hint="cs"/>
          <w:rtl/>
        </w:rPr>
      </w:pPr>
      <w:r>
        <w:rPr>
          <w:rFonts w:hint="cs"/>
          <w:rtl/>
        </w:rPr>
        <w:t>הטקס הפך להיות פסטיבל שלם של שנאת ישראל, שפשוט הזכיר לי את ועידת דרבן. אתם צריכים לשים לב לנושא הזה.</w:t>
      </w:r>
    </w:p>
    <w:p w14:paraId="5E2FB25C" w14:textId="77777777" w:rsidR="00000000" w:rsidRDefault="00540457">
      <w:pPr>
        <w:pStyle w:val="a0"/>
        <w:rPr>
          <w:rFonts w:hint="cs"/>
          <w:rtl/>
        </w:rPr>
      </w:pPr>
    </w:p>
    <w:p w14:paraId="66DA48EA" w14:textId="77777777" w:rsidR="00000000" w:rsidRDefault="00540457">
      <w:pPr>
        <w:pStyle w:val="a0"/>
        <w:rPr>
          <w:rFonts w:hint="cs"/>
          <w:rtl/>
        </w:rPr>
      </w:pPr>
      <w:r>
        <w:rPr>
          <w:rFonts w:hint="cs"/>
          <w:rtl/>
        </w:rPr>
        <w:t>אני מ</w:t>
      </w:r>
      <w:r>
        <w:rPr>
          <w:rFonts w:hint="cs"/>
          <w:rtl/>
        </w:rPr>
        <w:t>ציע להסיר את הנושא מסדר-היום.</w:t>
      </w:r>
    </w:p>
    <w:p w14:paraId="5F2C1C83" w14:textId="77777777" w:rsidR="00000000" w:rsidRDefault="00540457">
      <w:pPr>
        <w:pStyle w:val="a0"/>
        <w:rPr>
          <w:rFonts w:hint="cs"/>
          <w:rtl/>
        </w:rPr>
      </w:pPr>
    </w:p>
    <w:p w14:paraId="3A4EAFD2" w14:textId="77777777" w:rsidR="00000000" w:rsidRDefault="00540457">
      <w:pPr>
        <w:pStyle w:val="af1"/>
        <w:rPr>
          <w:rtl/>
        </w:rPr>
      </w:pPr>
      <w:r>
        <w:rPr>
          <w:rFonts w:hint="eastAsia"/>
          <w:rtl/>
        </w:rPr>
        <w:t>היו</w:t>
      </w:r>
      <w:r>
        <w:rPr>
          <w:rtl/>
        </w:rPr>
        <w:t>"ר משה כחלון:</w:t>
      </w:r>
    </w:p>
    <w:p w14:paraId="77BBEA25" w14:textId="77777777" w:rsidR="00000000" w:rsidRDefault="00540457">
      <w:pPr>
        <w:pStyle w:val="a0"/>
        <w:rPr>
          <w:rFonts w:hint="cs"/>
          <w:rtl/>
        </w:rPr>
      </w:pPr>
    </w:p>
    <w:p w14:paraId="7F128BFE" w14:textId="77777777" w:rsidR="00000000" w:rsidRDefault="00540457">
      <w:pPr>
        <w:pStyle w:val="a0"/>
        <w:rPr>
          <w:rFonts w:hint="cs"/>
          <w:rtl/>
        </w:rPr>
      </w:pPr>
      <w:r>
        <w:rPr>
          <w:rFonts w:hint="cs"/>
          <w:rtl/>
        </w:rPr>
        <w:t xml:space="preserve">תודה רבה. חבר הכנסת נסים זאב. אחריו </w:t>
      </w:r>
      <w:r>
        <w:rPr>
          <w:rtl/>
        </w:rPr>
        <w:t>–</w:t>
      </w:r>
      <w:r>
        <w:rPr>
          <w:rFonts w:hint="cs"/>
          <w:rtl/>
        </w:rPr>
        <w:t xml:space="preserve"> חבר הכנסת עבד-אלמאלכ דהאמשה, ואחריו </w:t>
      </w:r>
      <w:r>
        <w:rPr>
          <w:rtl/>
        </w:rPr>
        <w:t>–</w:t>
      </w:r>
      <w:r>
        <w:rPr>
          <w:rFonts w:hint="cs"/>
          <w:rtl/>
        </w:rPr>
        <w:t xml:space="preserve"> חבר הכנסת עסאם מח'ול.</w:t>
      </w:r>
    </w:p>
    <w:p w14:paraId="0591878A" w14:textId="77777777" w:rsidR="00000000" w:rsidRDefault="00540457">
      <w:pPr>
        <w:pStyle w:val="a0"/>
        <w:rPr>
          <w:rFonts w:hint="cs"/>
          <w:rtl/>
        </w:rPr>
      </w:pPr>
    </w:p>
    <w:p w14:paraId="3B095AC7" w14:textId="77777777" w:rsidR="00000000" w:rsidRDefault="00540457">
      <w:pPr>
        <w:pStyle w:val="a"/>
        <w:rPr>
          <w:rtl/>
        </w:rPr>
      </w:pPr>
      <w:bookmarkStart w:id="666" w:name="FS000000490T03_12_2003_18_41_58"/>
      <w:bookmarkStart w:id="667" w:name="_Toc59448114"/>
      <w:bookmarkEnd w:id="666"/>
      <w:r>
        <w:rPr>
          <w:rFonts w:hint="eastAsia"/>
          <w:rtl/>
        </w:rPr>
        <w:t>נסים</w:t>
      </w:r>
      <w:r>
        <w:rPr>
          <w:rtl/>
        </w:rPr>
        <w:t xml:space="preserve"> זאב (ש"ס):</w:t>
      </w:r>
      <w:bookmarkEnd w:id="667"/>
    </w:p>
    <w:p w14:paraId="70EC4D1F" w14:textId="77777777" w:rsidR="00000000" w:rsidRDefault="00540457">
      <w:pPr>
        <w:pStyle w:val="a0"/>
        <w:rPr>
          <w:rFonts w:hint="cs"/>
          <w:rtl/>
        </w:rPr>
      </w:pPr>
    </w:p>
    <w:p w14:paraId="34578D62" w14:textId="77777777" w:rsidR="00000000" w:rsidRDefault="00540457">
      <w:pPr>
        <w:pStyle w:val="a0"/>
        <w:rPr>
          <w:rFonts w:hint="cs"/>
          <w:rtl/>
        </w:rPr>
      </w:pPr>
      <w:r>
        <w:rPr>
          <w:rFonts w:hint="cs"/>
          <w:rtl/>
        </w:rPr>
        <w:t xml:space="preserve">אדוני היושב-ראש, קודם כול, לחברת הכנסת אתי לבני, שאמרה שנציגי ש"ס היו שם - אני מודיע, שוב, </w:t>
      </w:r>
      <w:r>
        <w:rPr>
          <w:rFonts w:hint="cs"/>
          <w:rtl/>
        </w:rPr>
        <w:t>אחרי מה שאמר יושב-ראש התנועה שלנו: ש"ס לא רק מתנערת, היא דוחה בשאט נפש את הביזיון, את ההשפלה שנגרמו למדינת ישראל בראש כל חוצות.</w:t>
      </w:r>
    </w:p>
    <w:p w14:paraId="1DD7AA77" w14:textId="77777777" w:rsidR="00000000" w:rsidRDefault="00540457">
      <w:pPr>
        <w:pStyle w:val="a0"/>
        <w:rPr>
          <w:rFonts w:hint="cs"/>
          <w:rtl/>
        </w:rPr>
      </w:pPr>
    </w:p>
    <w:p w14:paraId="75B3641B" w14:textId="77777777" w:rsidR="00000000" w:rsidRDefault="00540457">
      <w:pPr>
        <w:pStyle w:val="a0"/>
        <w:rPr>
          <w:rFonts w:hint="cs"/>
          <w:rtl/>
        </w:rPr>
      </w:pPr>
      <w:r>
        <w:rPr>
          <w:rFonts w:hint="cs"/>
          <w:rtl/>
        </w:rPr>
        <w:t>לגופו של עניין, מה אני דורש מביילין וחבר מרעיו? הלוא זה המשך המדיניות של בית-המשפט העליון שהתיר להקרין את הסרט "ג'נין ג'נין", ש</w:t>
      </w:r>
      <w:r>
        <w:rPr>
          <w:rFonts w:hint="cs"/>
          <w:rtl/>
        </w:rPr>
        <w:t xml:space="preserve">משמיץ את מדינת ישראל בראש כל חוצות. בעצם ביילין מאמץ את המשך ההפקרות שקיימת במדינת ישראל, לחתור תחת אושיות הממשלה והכנסת שכולה מתנגדת. </w:t>
      </w:r>
    </w:p>
    <w:p w14:paraId="7E144795" w14:textId="77777777" w:rsidR="00000000" w:rsidRDefault="00540457">
      <w:pPr>
        <w:pStyle w:val="a0"/>
        <w:rPr>
          <w:rFonts w:hint="cs"/>
          <w:rtl/>
        </w:rPr>
      </w:pPr>
    </w:p>
    <w:p w14:paraId="6B0B0EFF" w14:textId="77777777" w:rsidR="00000000" w:rsidRDefault="00540457">
      <w:pPr>
        <w:pStyle w:val="af0"/>
        <w:rPr>
          <w:rtl/>
        </w:rPr>
      </w:pPr>
      <w:r>
        <w:rPr>
          <w:rFonts w:hint="eastAsia"/>
          <w:rtl/>
        </w:rPr>
        <w:t>עסאם</w:t>
      </w:r>
      <w:r>
        <w:rPr>
          <w:rtl/>
        </w:rPr>
        <w:t xml:space="preserve"> מח'ול (חד"ש-תע"ל):</w:t>
      </w:r>
    </w:p>
    <w:p w14:paraId="224B2DD2" w14:textId="77777777" w:rsidR="00000000" w:rsidRDefault="00540457">
      <w:pPr>
        <w:pStyle w:val="a0"/>
        <w:rPr>
          <w:rFonts w:hint="cs"/>
          <w:rtl/>
        </w:rPr>
      </w:pPr>
    </w:p>
    <w:p w14:paraId="39299B65" w14:textId="77777777" w:rsidR="00000000" w:rsidRDefault="00540457">
      <w:pPr>
        <w:pStyle w:val="a0"/>
        <w:rPr>
          <w:rFonts w:hint="cs"/>
          <w:rtl/>
        </w:rPr>
      </w:pPr>
      <w:r>
        <w:rPr>
          <w:rFonts w:hint="cs"/>
          <w:rtl/>
        </w:rPr>
        <w:t xml:space="preserve">- - -   </w:t>
      </w:r>
    </w:p>
    <w:p w14:paraId="0C3B3DD2" w14:textId="77777777" w:rsidR="00000000" w:rsidRDefault="00540457">
      <w:pPr>
        <w:pStyle w:val="a0"/>
        <w:rPr>
          <w:rFonts w:hint="cs"/>
          <w:rtl/>
        </w:rPr>
      </w:pPr>
    </w:p>
    <w:p w14:paraId="57BF69BE" w14:textId="77777777" w:rsidR="00000000" w:rsidRDefault="00540457">
      <w:pPr>
        <w:pStyle w:val="-"/>
        <w:rPr>
          <w:rtl/>
        </w:rPr>
      </w:pPr>
      <w:bookmarkStart w:id="668" w:name="FS000000490T03_12_2003_18_45_26C"/>
      <w:bookmarkEnd w:id="668"/>
      <w:r>
        <w:rPr>
          <w:rFonts w:hint="eastAsia"/>
          <w:rtl/>
        </w:rPr>
        <w:t>נסים</w:t>
      </w:r>
      <w:r>
        <w:rPr>
          <w:rtl/>
        </w:rPr>
        <w:t xml:space="preserve"> זאב (ש"ס):</w:t>
      </w:r>
    </w:p>
    <w:p w14:paraId="654890A9" w14:textId="77777777" w:rsidR="00000000" w:rsidRDefault="00540457">
      <w:pPr>
        <w:pStyle w:val="a0"/>
        <w:rPr>
          <w:rFonts w:hint="cs"/>
          <w:rtl/>
        </w:rPr>
      </w:pPr>
    </w:p>
    <w:p w14:paraId="2BE2A027" w14:textId="77777777" w:rsidR="00000000" w:rsidRDefault="00540457">
      <w:pPr>
        <w:pStyle w:val="a0"/>
        <w:rPr>
          <w:rFonts w:hint="cs"/>
          <w:rtl/>
        </w:rPr>
      </w:pPr>
      <w:r>
        <w:rPr>
          <w:rFonts w:hint="cs"/>
          <w:rtl/>
        </w:rPr>
        <w:t>אבל רוב חברי הכנסת מתנגד, עם כל הכבוד. יש רוב מכריע בכנסת ישראל שמת</w:t>
      </w:r>
      <w:r>
        <w:rPr>
          <w:rFonts w:hint="cs"/>
          <w:rtl/>
        </w:rPr>
        <w:t>נגד להקרנת הסרט "ג'נין ג'נין", וחתמו על זה חברי הכנסת. בכל זאת בית-המשפט בז לכנסת הזאת, הוא בז לבית הזה, וזה אנטי-דמוקרטי. בימים ההם חזון נפרץ, אין מלך בישראל.</w:t>
      </w:r>
    </w:p>
    <w:p w14:paraId="3026BC34" w14:textId="77777777" w:rsidR="00000000" w:rsidRDefault="00540457">
      <w:pPr>
        <w:pStyle w:val="a0"/>
        <w:rPr>
          <w:rtl/>
        </w:rPr>
      </w:pPr>
    </w:p>
    <w:p w14:paraId="590EEE08" w14:textId="77777777" w:rsidR="00000000" w:rsidRDefault="00540457">
      <w:pPr>
        <w:pStyle w:val="a0"/>
        <w:rPr>
          <w:rFonts w:hint="cs"/>
          <w:rtl/>
        </w:rPr>
      </w:pPr>
    </w:p>
    <w:p w14:paraId="2CCE8C43" w14:textId="77777777" w:rsidR="00000000" w:rsidRDefault="00540457">
      <w:pPr>
        <w:pStyle w:val="af1"/>
        <w:rPr>
          <w:rtl/>
        </w:rPr>
      </w:pPr>
      <w:r>
        <w:rPr>
          <w:rtl/>
        </w:rPr>
        <w:t>היו"ר משה כחלון:</w:t>
      </w:r>
    </w:p>
    <w:p w14:paraId="0AE7BAA3" w14:textId="77777777" w:rsidR="00000000" w:rsidRDefault="00540457">
      <w:pPr>
        <w:pStyle w:val="a0"/>
        <w:rPr>
          <w:rtl/>
        </w:rPr>
      </w:pPr>
    </w:p>
    <w:p w14:paraId="76EFBFF3" w14:textId="77777777" w:rsidR="00000000" w:rsidRDefault="00540457">
      <w:pPr>
        <w:pStyle w:val="a0"/>
        <w:rPr>
          <w:rFonts w:hint="cs"/>
          <w:rtl/>
        </w:rPr>
      </w:pPr>
      <w:r>
        <w:rPr>
          <w:rFonts w:hint="cs"/>
          <w:rtl/>
        </w:rPr>
        <w:t xml:space="preserve">תודה רבה. חבר הכנסת עבד-אלמאלכ דהאמשה, בבקשה. אחריו </w:t>
      </w:r>
      <w:r>
        <w:rPr>
          <w:rtl/>
        </w:rPr>
        <w:t>–</w:t>
      </w:r>
      <w:r>
        <w:rPr>
          <w:rFonts w:hint="cs"/>
          <w:rtl/>
        </w:rPr>
        <w:t xml:space="preserve"> חבר הכנסת מח'ול.</w:t>
      </w:r>
    </w:p>
    <w:p w14:paraId="66A3CB14" w14:textId="77777777" w:rsidR="00000000" w:rsidRDefault="00540457">
      <w:pPr>
        <w:pStyle w:val="a0"/>
        <w:rPr>
          <w:rFonts w:hint="cs"/>
          <w:rtl/>
        </w:rPr>
      </w:pPr>
    </w:p>
    <w:p w14:paraId="34B2BD92" w14:textId="77777777" w:rsidR="00000000" w:rsidRDefault="00540457">
      <w:pPr>
        <w:pStyle w:val="af0"/>
        <w:rPr>
          <w:rtl/>
        </w:rPr>
      </w:pPr>
      <w:bookmarkStart w:id="669" w:name="FS000000550T03_12_2003_18_47_24"/>
      <w:bookmarkEnd w:id="669"/>
      <w:r>
        <w:rPr>
          <w:rtl/>
        </w:rPr>
        <w:t xml:space="preserve">טלב </w:t>
      </w:r>
      <w:r>
        <w:rPr>
          <w:rtl/>
        </w:rPr>
        <w:t>אלסאנע (רע"ם):</w:t>
      </w:r>
    </w:p>
    <w:p w14:paraId="481F54D1" w14:textId="77777777" w:rsidR="00000000" w:rsidRDefault="00540457">
      <w:pPr>
        <w:pStyle w:val="a0"/>
        <w:rPr>
          <w:rtl/>
        </w:rPr>
      </w:pPr>
    </w:p>
    <w:p w14:paraId="7505BA67" w14:textId="77777777" w:rsidR="00000000" w:rsidRDefault="00540457">
      <w:pPr>
        <w:pStyle w:val="a0"/>
        <w:ind w:firstLine="720"/>
        <w:rPr>
          <w:rFonts w:hint="cs"/>
          <w:rtl/>
        </w:rPr>
      </w:pPr>
      <w:r>
        <w:rPr>
          <w:rFonts w:hint="cs"/>
          <w:rtl/>
        </w:rPr>
        <w:t>- - -</w:t>
      </w:r>
    </w:p>
    <w:p w14:paraId="77CCF182" w14:textId="77777777" w:rsidR="00000000" w:rsidRDefault="00540457">
      <w:pPr>
        <w:pStyle w:val="a0"/>
        <w:rPr>
          <w:rFonts w:hint="cs"/>
          <w:rtl/>
        </w:rPr>
      </w:pPr>
    </w:p>
    <w:p w14:paraId="0C59FE3E" w14:textId="77777777" w:rsidR="00000000" w:rsidRDefault="00540457">
      <w:pPr>
        <w:pStyle w:val="af1"/>
        <w:rPr>
          <w:rtl/>
        </w:rPr>
      </w:pPr>
      <w:r>
        <w:rPr>
          <w:rtl/>
        </w:rPr>
        <w:t>היו"ר משה כחלון:</w:t>
      </w:r>
    </w:p>
    <w:p w14:paraId="737B474B" w14:textId="77777777" w:rsidR="00000000" w:rsidRDefault="00540457">
      <w:pPr>
        <w:pStyle w:val="a0"/>
        <w:rPr>
          <w:rtl/>
        </w:rPr>
      </w:pPr>
    </w:p>
    <w:p w14:paraId="5B6AFFFB" w14:textId="77777777" w:rsidR="00000000" w:rsidRDefault="00540457">
      <w:pPr>
        <w:pStyle w:val="a0"/>
        <w:rPr>
          <w:rFonts w:hint="cs"/>
          <w:rtl/>
        </w:rPr>
      </w:pPr>
      <w:r>
        <w:rPr>
          <w:rFonts w:hint="cs"/>
          <w:rtl/>
        </w:rPr>
        <w:t>חבר הכנסת טלב אלסאנע, עכשיו כשמדבר מישהו שחושב כמוכם, לפחות תאפשרו לו.</w:t>
      </w:r>
    </w:p>
    <w:p w14:paraId="32EB2437" w14:textId="77777777" w:rsidR="00000000" w:rsidRDefault="00540457">
      <w:pPr>
        <w:pStyle w:val="a0"/>
        <w:rPr>
          <w:rFonts w:hint="cs"/>
          <w:rtl/>
        </w:rPr>
      </w:pPr>
    </w:p>
    <w:p w14:paraId="01D91844" w14:textId="77777777" w:rsidR="00000000" w:rsidRDefault="00540457">
      <w:pPr>
        <w:pStyle w:val="a"/>
        <w:rPr>
          <w:rtl/>
        </w:rPr>
      </w:pPr>
      <w:bookmarkStart w:id="670" w:name="_Toc59448115"/>
      <w:r>
        <w:rPr>
          <w:rFonts w:hint="eastAsia"/>
          <w:rtl/>
        </w:rPr>
        <w:t>עבד</w:t>
      </w:r>
      <w:r>
        <w:rPr>
          <w:rtl/>
        </w:rPr>
        <w:t>-אלמאלכ דהאמשה (רע"ם):</w:t>
      </w:r>
      <w:bookmarkEnd w:id="670"/>
    </w:p>
    <w:p w14:paraId="0084AAB8" w14:textId="77777777" w:rsidR="00000000" w:rsidRDefault="00540457">
      <w:pPr>
        <w:pStyle w:val="a0"/>
        <w:rPr>
          <w:rFonts w:hint="cs"/>
          <w:rtl/>
        </w:rPr>
      </w:pPr>
    </w:p>
    <w:p w14:paraId="7C96094B" w14:textId="77777777" w:rsidR="00000000" w:rsidRDefault="00540457">
      <w:pPr>
        <w:pStyle w:val="a0"/>
        <w:rPr>
          <w:rFonts w:hint="cs"/>
          <w:rtl/>
        </w:rPr>
      </w:pPr>
      <w:r>
        <w:rPr>
          <w:rFonts w:hint="cs"/>
          <w:rtl/>
        </w:rPr>
        <w:t>כבוד היושב-ראש, מכובדי השרים, חברי חברי הכנסת, מה מקומם כל כך? למה מתלהמים האנשים? הרי בסך הכול הם דיברו על שלום בז'</w:t>
      </w:r>
      <w:r>
        <w:rPr>
          <w:rFonts w:hint="cs"/>
          <w:rtl/>
        </w:rPr>
        <w:t>נבה. אומרים הבנות. אפילו לא חתמו, וזה לא מחייב לא את הממשלה הזאת ולא את הממשלה הבאה ואפילו לא את הממשלה הפלסטינית, גם לא את העם הפלסטיני. גם פה וגם שם יש אנשים שמתנגדים. על מה כל המהומה? אני אגיד לכם, כי יש פה איזו אפשרות, סבירות סתם ככה לדבר על שלום. גם א</w:t>
      </w:r>
      <w:r>
        <w:rPr>
          <w:rFonts w:hint="cs"/>
          <w:rtl/>
        </w:rPr>
        <w:t>ת זה אתם לא רוצים.</w:t>
      </w:r>
    </w:p>
    <w:p w14:paraId="22EF78C7" w14:textId="77777777" w:rsidR="00000000" w:rsidRDefault="00540457">
      <w:pPr>
        <w:pStyle w:val="a0"/>
        <w:rPr>
          <w:rFonts w:hint="cs"/>
          <w:rtl/>
        </w:rPr>
      </w:pPr>
    </w:p>
    <w:p w14:paraId="57F93EBC" w14:textId="77777777" w:rsidR="00000000" w:rsidRDefault="00540457">
      <w:pPr>
        <w:pStyle w:val="a0"/>
        <w:rPr>
          <w:rFonts w:hint="cs"/>
          <w:rtl/>
        </w:rPr>
      </w:pPr>
      <w:r>
        <w:rPr>
          <w:rFonts w:hint="cs"/>
          <w:rtl/>
        </w:rPr>
        <w:t>אנחנו יודעים לאן הממשלה הזאת מובילה. היא לא רוצה שלום בשום תנאי ובשום מחיר. היא רוצה להמשיך לרמות את העולם ואת האזרחים במדינה הזאת קודם כול ולומר: אני עושה שלום ורוצה שלום, כאשר היא מתרגזת על עצם האפשרות וההידברות לקראת שלום.</w:t>
      </w:r>
    </w:p>
    <w:p w14:paraId="0FE8A757" w14:textId="77777777" w:rsidR="00000000" w:rsidRDefault="00540457">
      <w:pPr>
        <w:pStyle w:val="a0"/>
        <w:rPr>
          <w:rFonts w:hint="cs"/>
          <w:rtl/>
        </w:rPr>
      </w:pPr>
    </w:p>
    <w:p w14:paraId="6B685D70" w14:textId="77777777" w:rsidR="00000000" w:rsidRDefault="00540457">
      <w:pPr>
        <w:pStyle w:val="a0"/>
        <w:rPr>
          <w:rFonts w:hint="cs"/>
          <w:rtl/>
        </w:rPr>
      </w:pPr>
      <w:r>
        <w:rPr>
          <w:rFonts w:hint="cs"/>
          <w:rtl/>
        </w:rPr>
        <w:t>הגיע הזמן</w:t>
      </w:r>
      <w:r>
        <w:rPr>
          <w:rFonts w:hint="cs"/>
          <w:rtl/>
        </w:rPr>
        <w:t xml:space="preserve"> לומר את האמת, והממשלה הזאת חייבת ללכת, כי העם בכל זאת רוצה שלום ורוצה את ההבנות האלה. תסתכלו בציבור. תודה רבה.</w:t>
      </w:r>
    </w:p>
    <w:p w14:paraId="1DD591AB" w14:textId="77777777" w:rsidR="00000000" w:rsidRDefault="00540457">
      <w:pPr>
        <w:pStyle w:val="a0"/>
        <w:rPr>
          <w:rFonts w:hint="cs"/>
          <w:rtl/>
        </w:rPr>
      </w:pPr>
    </w:p>
    <w:p w14:paraId="254209E4" w14:textId="77777777" w:rsidR="00000000" w:rsidRDefault="00540457">
      <w:pPr>
        <w:pStyle w:val="af1"/>
        <w:rPr>
          <w:rtl/>
        </w:rPr>
      </w:pPr>
      <w:r>
        <w:rPr>
          <w:rtl/>
        </w:rPr>
        <w:t>היו"ר משה כחלון:</w:t>
      </w:r>
    </w:p>
    <w:p w14:paraId="71822F37" w14:textId="77777777" w:rsidR="00000000" w:rsidRDefault="00540457">
      <w:pPr>
        <w:pStyle w:val="a0"/>
        <w:rPr>
          <w:rtl/>
        </w:rPr>
      </w:pPr>
    </w:p>
    <w:p w14:paraId="2A5A4472" w14:textId="77777777" w:rsidR="00000000" w:rsidRDefault="00540457">
      <w:pPr>
        <w:pStyle w:val="a0"/>
        <w:rPr>
          <w:rFonts w:hint="cs"/>
          <w:rtl/>
        </w:rPr>
      </w:pPr>
      <w:r>
        <w:rPr>
          <w:rFonts w:hint="cs"/>
          <w:rtl/>
        </w:rPr>
        <w:t xml:space="preserve">תודה רבה. חבר הכנסת עסאם מח'ול. אחריו </w:t>
      </w:r>
      <w:r>
        <w:rPr>
          <w:rtl/>
        </w:rPr>
        <w:t>–</w:t>
      </w:r>
      <w:r>
        <w:rPr>
          <w:rFonts w:hint="cs"/>
          <w:rtl/>
        </w:rPr>
        <w:t xml:space="preserve"> חבר הכנסת יורי שטרן, ואנחנו עוברים להצבעה. </w:t>
      </w:r>
    </w:p>
    <w:p w14:paraId="64009FCE" w14:textId="77777777" w:rsidR="00000000" w:rsidRDefault="00540457">
      <w:pPr>
        <w:pStyle w:val="a0"/>
        <w:rPr>
          <w:rFonts w:hint="cs"/>
          <w:rtl/>
        </w:rPr>
      </w:pPr>
    </w:p>
    <w:p w14:paraId="06FF8C3D" w14:textId="77777777" w:rsidR="00000000" w:rsidRDefault="00540457">
      <w:pPr>
        <w:pStyle w:val="a"/>
        <w:rPr>
          <w:rtl/>
        </w:rPr>
      </w:pPr>
      <w:bookmarkStart w:id="671" w:name="FS000000542T03_12_2003_18_26_58"/>
      <w:bookmarkStart w:id="672" w:name="_Toc59448116"/>
      <w:bookmarkEnd w:id="671"/>
      <w:r>
        <w:rPr>
          <w:rtl/>
        </w:rPr>
        <w:t>עסאם מח'ול (חד"ש-תע"ל):</w:t>
      </w:r>
      <w:bookmarkEnd w:id="672"/>
    </w:p>
    <w:p w14:paraId="14B3B0F1" w14:textId="77777777" w:rsidR="00000000" w:rsidRDefault="00540457">
      <w:pPr>
        <w:pStyle w:val="a0"/>
        <w:rPr>
          <w:rtl/>
        </w:rPr>
      </w:pPr>
    </w:p>
    <w:p w14:paraId="4C97CA8B" w14:textId="77777777" w:rsidR="00000000" w:rsidRDefault="00540457">
      <w:pPr>
        <w:pStyle w:val="a0"/>
        <w:rPr>
          <w:rFonts w:hint="cs"/>
          <w:rtl/>
        </w:rPr>
      </w:pPr>
      <w:r>
        <w:rPr>
          <w:rFonts w:hint="cs"/>
          <w:rtl/>
        </w:rPr>
        <w:t>אם ההליכה לז'נב</w:t>
      </w:r>
      <w:r>
        <w:rPr>
          <w:rFonts w:hint="cs"/>
          <w:rtl/>
        </w:rPr>
        <w:t>ה גרמה נזק למדיניות החוץ של ממשלת ישראל, צריך לשנות את מדיניות החוץ של ממשלת ישראל.</w:t>
      </w:r>
    </w:p>
    <w:p w14:paraId="76420ACA" w14:textId="77777777" w:rsidR="00000000" w:rsidRDefault="00540457">
      <w:pPr>
        <w:pStyle w:val="a0"/>
        <w:rPr>
          <w:rFonts w:hint="cs"/>
          <w:rtl/>
        </w:rPr>
      </w:pPr>
    </w:p>
    <w:p w14:paraId="5EA4CE7C" w14:textId="77777777" w:rsidR="00000000" w:rsidRDefault="00540457">
      <w:pPr>
        <w:pStyle w:val="a0"/>
        <w:rPr>
          <w:rFonts w:hint="cs"/>
          <w:rtl/>
        </w:rPr>
      </w:pPr>
      <w:r>
        <w:rPr>
          <w:rFonts w:hint="cs"/>
          <w:rtl/>
        </w:rPr>
        <w:t xml:space="preserve">הלכנו לז'נבה על מנת לבנות את תשתית השלום. החשוב בהבנות ז'נבה הוא שהן קובעות שהכיבוש הוא הבעיה והוא מקור הרע ומקור האלימות. </w:t>
      </w:r>
    </w:p>
    <w:p w14:paraId="7392427C" w14:textId="77777777" w:rsidR="00000000" w:rsidRDefault="00540457">
      <w:pPr>
        <w:pStyle w:val="a0"/>
        <w:rPr>
          <w:rFonts w:hint="cs"/>
          <w:rtl/>
        </w:rPr>
      </w:pPr>
    </w:p>
    <w:p w14:paraId="4D0D8E46" w14:textId="77777777" w:rsidR="00000000" w:rsidRDefault="00540457">
      <w:pPr>
        <w:pStyle w:val="a0"/>
        <w:rPr>
          <w:rFonts w:hint="cs"/>
          <w:rtl/>
        </w:rPr>
      </w:pPr>
      <w:r>
        <w:rPr>
          <w:rFonts w:hint="cs"/>
          <w:rtl/>
        </w:rPr>
        <w:t>אנחנו שומעים כאן חברי כנסת כמו  חבר הכנסת גדעו</w:t>
      </w:r>
      <w:r>
        <w:rPr>
          <w:rFonts w:hint="cs"/>
          <w:rtl/>
        </w:rPr>
        <w:t>ן סער, שמוכיח כל יום שהוא למד משהו מידידו, מנהיג המפלגה הפאשיסטית, פיני. הוא במצוקה והממשלה הזאת במצוקה, כיוון שטבעת השלום הולכת ומתהדקת על צווארם של מחרחרי מלחמה שמסתובבים עצבניים בשל כך. נקעה נפשו של הציבור מההתלהמות הזאת של שמירת הכיבוש ושמירת ההתנחלויו</w:t>
      </w:r>
      <w:r>
        <w:rPr>
          <w:rFonts w:hint="cs"/>
          <w:rtl/>
        </w:rPr>
        <w:t xml:space="preserve">ת. היוזמה הזאת מעוררת כעס אצלם, כי היא קעקעה את התזה הבסיסית שעליה ביססו הזוג שרון וברק את מלחמת ההתנחלויות ואת המשך שפיכות הדמים, שאין עם מי לדבר ואין על מה לדבר.  הבנות ז'נבה קעקעו זאת והפכו את הקערה על פיה. </w:t>
      </w:r>
    </w:p>
    <w:p w14:paraId="1C17FDC1" w14:textId="77777777" w:rsidR="00000000" w:rsidRDefault="00540457">
      <w:pPr>
        <w:pStyle w:val="a0"/>
        <w:ind w:firstLine="0"/>
        <w:rPr>
          <w:rFonts w:hint="cs"/>
          <w:rtl/>
        </w:rPr>
      </w:pPr>
    </w:p>
    <w:p w14:paraId="5F6EA549" w14:textId="77777777" w:rsidR="00000000" w:rsidRDefault="00540457">
      <w:pPr>
        <w:pStyle w:val="af1"/>
        <w:rPr>
          <w:rtl/>
        </w:rPr>
      </w:pPr>
      <w:r>
        <w:rPr>
          <w:rtl/>
        </w:rPr>
        <w:t>היו"ר משה כחלון:</w:t>
      </w:r>
    </w:p>
    <w:p w14:paraId="32C7C8FF" w14:textId="77777777" w:rsidR="00000000" w:rsidRDefault="00540457">
      <w:pPr>
        <w:pStyle w:val="a0"/>
        <w:rPr>
          <w:rtl/>
        </w:rPr>
      </w:pPr>
    </w:p>
    <w:p w14:paraId="3576B28F" w14:textId="77777777" w:rsidR="00000000" w:rsidRDefault="00540457">
      <w:pPr>
        <w:pStyle w:val="a0"/>
        <w:rPr>
          <w:rFonts w:hint="cs"/>
          <w:rtl/>
        </w:rPr>
      </w:pPr>
      <w:r>
        <w:rPr>
          <w:rFonts w:hint="cs"/>
          <w:rtl/>
        </w:rPr>
        <w:t>תודה רבה. חבר הכנסת יורי ש</w:t>
      </w:r>
      <w:r>
        <w:rPr>
          <w:rFonts w:hint="cs"/>
          <w:rtl/>
        </w:rPr>
        <w:t>טרן, בבקשה. לאחר מכן אנחנו עוברים להצבעה.</w:t>
      </w:r>
    </w:p>
    <w:p w14:paraId="25ACDC36" w14:textId="77777777" w:rsidR="00000000" w:rsidRDefault="00540457">
      <w:pPr>
        <w:pStyle w:val="a0"/>
        <w:ind w:firstLine="0"/>
        <w:rPr>
          <w:rFonts w:hint="cs"/>
          <w:rtl/>
        </w:rPr>
      </w:pPr>
    </w:p>
    <w:p w14:paraId="7388C94C" w14:textId="77777777" w:rsidR="00000000" w:rsidRDefault="00540457">
      <w:pPr>
        <w:pStyle w:val="a"/>
        <w:rPr>
          <w:rtl/>
        </w:rPr>
      </w:pPr>
      <w:bookmarkStart w:id="673" w:name="FS000000430T03_12_2003_18_30_06"/>
      <w:bookmarkStart w:id="674" w:name="_Toc59448117"/>
      <w:bookmarkEnd w:id="673"/>
      <w:r>
        <w:rPr>
          <w:rFonts w:hint="eastAsia"/>
          <w:rtl/>
        </w:rPr>
        <w:t>יורי</w:t>
      </w:r>
      <w:r>
        <w:rPr>
          <w:rtl/>
        </w:rPr>
        <w:t xml:space="preserve"> שטרן (האיחוד הלאומי - ישראל ביתנו):</w:t>
      </w:r>
      <w:bookmarkEnd w:id="674"/>
    </w:p>
    <w:p w14:paraId="619F65F6" w14:textId="77777777" w:rsidR="00000000" w:rsidRDefault="00540457">
      <w:pPr>
        <w:pStyle w:val="a0"/>
        <w:rPr>
          <w:rFonts w:hint="cs"/>
          <w:rtl/>
        </w:rPr>
      </w:pPr>
    </w:p>
    <w:p w14:paraId="3B178A39" w14:textId="77777777" w:rsidR="00000000" w:rsidRDefault="00540457">
      <w:pPr>
        <w:pStyle w:val="a0"/>
        <w:rPr>
          <w:rFonts w:hint="cs"/>
          <w:rtl/>
        </w:rPr>
      </w:pPr>
      <w:r>
        <w:rPr>
          <w:rFonts w:hint="cs"/>
          <w:rtl/>
        </w:rPr>
        <w:t>כבוד היושב-ראש, הפאשיזם האמיתי בזמננו זה השמאל, שמביא לנו שואה חדשה, חלילה, אנשים שמתנערים מעמם.</w:t>
      </w:r>
    </w:p>
    <w:p w14:paraId="111E9037" w14:textId="77777777" w:rsidR="00000000" w:rsidRDefault="00540457">
      <w:pPr>
        <w:pStyle w:val="a0"/>
        <w:ind w:firstLine="0"/>
        <w:rPr>
          <w:rFonts w:hint="cs"/>
          <w:rtl/>
        </w:rPr>
      </w:pPr>
    </w:p>
    <w:p w14:paraId="5C8F49D9" w14:textId="77777777" w:rsidR="00000000" w:rsidRDefault="00540457">
      <w:pPr>
        <w:pStyle w:val="af0"/>
        <w:rPr>
          <w:rtl/>
        </w:rPr>
      </w:pPr>
      <w:r>
        <w:rPr>
          <w:rFonts w:hint="eastAsia"/>
          <w:rtl/>
        </w:rPr>
        <w:t>זהבה</w:t>
      </w:r>
      <w:r>
        <w:rPr>
          <w:rtl/>
        </w:rPr>
        <w:t xml:space="preserve"> גלאון (מרצ):</w:t>
      </w:r>
    </w:p>
    <w:p w14:paraId="0010E8B2" w14:textId="77777777" w:rsidR="00000000" w:rsidRDefault="00540457">
      <w:pPr>
        <w:pStyle w:val="a0"/>
        <w:rPr>
          <w:rFonts w:hint="cs"/>
          <w:rtl/>
        </w:rPr>
      </w:pPr>
    </w:p>
    <w:p w14:paraId="23BBA67E" w14:textId="77777777" w:rsidR="00000000" w:rsidRDefault="00540457">
      <w:pPr>
        <w:pStyle w:val="a0"/>
        <w:rPr>
          <w:rFonts w:hint="cs"/>
          <w:rtl/>
        </w:rPr>
      </w:pPr>
      <w:r>
        <w:rPr>
          <w:rFonts w:hint="cs"/>
          <w:rtl/>
        </w:rPr>
        <w:t xml:space="preserve">- - - </w:t>
      </w:r>
    </w:p>
    <w:p w14:paraId="70EF0198" w14:textId="77777777" w:rsidR="00000000" w:rsidRDefault="00540457">
      <w:pPr>
        <w:pStyle w:val="a0"/>
        <w:ind w:firstLine="0"/>
        <w:rPr>
          <w:rFonts w:hint="cs"/>
          <w:rtl/>
        </w:rPr>
      </w:pPr>
    </w:p>
    <w:p w14:paraId="1C1D192F" w14:textId="77777777" w:rsidR="00000000" w:rsidRDefault="00540457">
      <w:pPr>
        <w:pStyle w:val="af1"/>
        <w:rPr>
          <w:rtl/>
        </w:rPr>
      </w:pPr>
      <w:r>
        <w:rPr>
          <w:rtl/>
        </w:rPr>
        <w:t>היו"ר משה כחלון:</w:t>
      </w:r>
    </w:p>
    <w:p w14:paraId="235BE862" w14:textId="77777777" w:rsidR="00000000" w:rsidRDefault="00540457">
      <w:pPr>
        <w:pStyle w:val="a0"/>
        <w:rPr>
          <w:rtl/>
        </w:rPr>
      </w:pPr>
    </w:p>
    <w:p w14:paraId="17EEB5F2" w14:textId="77777777" w:rsidR="00000000" w:rsidRDefault="00540457">
      <w:pPr>
        <w:pStyle w:val="a0"/>
        <w:rPr>
          <w:rFonts w:hint="cs"/>
          <w:rtl/>
        </w:rPr>
      </w:pPr>
      <w:r>
        <w:rPr>
          <w:rFonts w:hint="cs"/>
          <w:rtl/>
        </w:rPr>
        <w:t>חברת הכנסת גלאון.</w:t>
      </w:r>
    </w:p>
    <w:p w14:paraId="3BC6BD30" w14:textId="77777777" w:rsidR="00000000" w:rsidRDefault="00540457">
      <w:pPr>
        <w:pStyle w:val="a0"/>
        <w:ind w:firstLine="0"/>
        <w:rPr>
          <w:rFonts w:hint="cs"/>
          <w:rtl/>
        </w:rPr>
      </w:pPr>
    </w:p>
    <w:p w14:paraId="52549DB9" w14:textId="77777777" w:rsidR="00000000" w:rsidRDefault="00540457">
      <w:pPr>
        <w:pStyle w:val="-"/>
        <w:rPr>
          <w:rtl/>
        </w:rPr>
      </w:pPr>
      <w:bookmarkStart w:id="675" w:name="FS000000430T03_12_2003_18_31_05C"/>
      <w:bookmarkEnd w:id="675"/>
      <w:r>
        <w:rPr>
          <w:rtl/>
        </w:rPr>
        <w:t>יורי שטרן</w:t>
      </w:r>
      <w:r>
        <w:rPr>
          <w:rtl/>
        </w:rPr>
        <w:t xml:space="preserve"> (האיחוד הלאומי - ישראל ביתנו):</w:t>
      </w:r>
    </w:p>
    <w:p w14:paraId="1333A065" w14:textId="77777777" w:rsidR="00000000" w:rsidRDefault="00540457">
      <w:pPr>
        <w:pStyle w:val="a0"/>
        <w:rPr>
          <w:rtl/>
        </w:rPr>
      </w:pPr>
    </w:p>
    <w:p w14:paraId="3E9D0288" w14:textId="77777777" w:rsidR="00000000" w:rsidRDefault="00540457">
      <w:pPr>
        <w:pStyle w:val="a0"/>
        <w:rPr>
          <w:rFonts w:hint="cs"/>
          <w:rtl/>
        </w:rPr>
      </w:pPr>
      <w:r>
        <w:rPr>
          <w:rFonts w:hint="cs"/>
          <w:rtl/>
        </w:rPr>
        <w:t xml:space="preserve">אבל אני רוצה, קודם כול, לצטט את החוק הישראלי. </w:t>
      </w:r>
    </w:p>
    <w:p w14:paraId="2876EBF5" w14:textId="77777777" w:rsidR="00000000" w:rsidRDefault="00540457">
      <w:pPr>
        <w:pStyle w:val="af0"/>
        <w:rPr>
          <w:rtl/>
        </w:rPr>
      </w:pPr>
    </w:p>
    <w:p w14:paraId="7546D398" w14:textId="77777777" w:rsidR="00000000" w:rsidRDefault="00540457">
      <w:pPr>
        <w:pStyle w:val="af0"/>
        <w:rPr>
          <w:rtl/>
        </w:rPr>
      </w:pPr>
      <w:r>
        <w:rPr>
          <w:rFonts w:hint="eastAsia"/>
          <w:rtl/>
        </w:rPr>
        <w:t>זהבה</w:t>
      </w:r>
      <w:r>
        <w:rPr>
          <w:rtl/>
        </w:rPr>
        <w:t xml:space="preserve"> גלאון (מרצ):</w:t>
      </w:r>
    </w:p>
    <w:p w14:paraId="393053E6" w14:textId="77777777" w:rsidR="00000000" w:rsidRDefault="00540457">
      <w:pPr>
        <w:pStyle w:val="a0"/>
        <w:rPr>
          <w:rFonts w:hint="cs"/>
          <w:rtl/>
        </w:rPr>
      </w:pPr>
    </w:p>
    <w:p w14:paraId="0E0F64C4" w14:textId="77777777" w:rsidR="00000000" w:rsidRDefault="00540457">
      <w:pPr>
        <w:pStyle w:val="a0"/>
        <w:rPr>
          <w:rFonts w:hint="cs"/>
          <w:rtl/>
        </w:rPr>
      </w:pPr>
      <w:r>
        <w:rPr>
          <w:rFonts w:hint="cs"/>
          <w:rtl/>
        </w:rPr>
        <w:t xml:space="preserve">- - - </w:t>
      </w:r>
    </w:p>
    <w:p w14:paraId="7F996E3E" w14:textId="77777777" w:rsidR="00000000" w:rsidRDefault="00540457">
      <w:pPr>
        <w:pStyle w:val="a0"/>
        <w:ind w:firstLine="0"/>
        <w:rPr>
          <w:rFonts w:hint="cs"/>
          <w:rtl/>
        </w:rPr>
      </w:pPr>
    </w:p>
    <w:p w14:paraId="3C2745D2" w14:textId="77777777" w:rsidR="00000000" w:rsidRDefault="00540457">
      <w:pPr>
        <w:pStyle w:val="af1"/>
        <w:rPr>
          <w:rtl/>
        </w:rPr>
      </w:pPr>
      <w:r>
        <w:rPr>
          <w:rtl/>
        </w:rPr>
        <w:t>היו"ר משה כחלון:</w:t>
      </w:r>
    </w:p>
    <w:p w14:paraId="49AE6886" w14:textId="77777777" w:rsidR="00000000" w:rsidRDefault="00540457">
      <w:pPr>
        <w:pStyle w:val="a0"/>
        <w:rPr>
          <w:rtl/>
        </w:rPr>
      </w:pPr>
    </w:p>
    <w:p w14:paraId="42ECB159" w14:textId="77777777" w:rsidR="00000000" w:rsidRDefault="00540457">
      <w:pPr>
        <w:pStyle w:val="a0"/>
        <w:rPr>
          <w:rFonts w:hint="cs"/>
          <w:rtl/>
        </w:rPr>
      </w:pPr>
      <w:r>
        <w:rPr>
          <w:rFonts w:hint="cs"/>
          <w:rtl/>
        </w:rPr>
        <w:t xml:space="preserve">חברת הכנסת גלאון, הרי לא יעלה על הדעת שכשצד מסוים מדבר אין מאפשרים לו. </w:t>
      </w:r>
    </w:p>
    <w:p w14:paraId="0D5C86EA" w14:textId="77777777" w:rsidR="00000000" w:rsidRDefault="00540457">
      <w:pPr>
        <w:pStyle w:val="a0"/>
        <w:ind w:firstLine="0"/>
        <w:rPr>
          <w:rFonts w:hint="cs"/>
          <w:rtl/>
        </w:rPr>
      </w:pPr>
    </w:p>
    <w:p w14:paraId="31B081D8" w14:textId="77777777" w:rsidR="00000000" w:rsidRDefault="00540457">
      <w:pPr>
        <w:pStyle w:val="af0"/>
        <w:rPr>
          <w:rtl/>
        </w:rPr>
      </w:pPr>
      <w:r>
        <w:rPr>
          <w:rFonts w:hint="eastAsia"/>
          <w:rtl/>
        </w:rPr>
        <w:t>זהבה</w:t>
      </w:r>
      <w:r>
        <w:rPr>
          <w:rtl/>
        </w:rPr>
        <w:t xml:space="preserve"> גלאון (מרצ):</w:t>
      </w:r>
    </w:p>
    <w:p w14:paraId="5B721635" w14:textId="77777777" w:rsidR="00000000" w:rsidRDefault="00540457">
      <w:pPr>
        <w:pStyle w:val="a0"/>
        <w:rPr>
          <w:rFonts w:hint="cs"/>
          <w:rtl/>
        </w:rPr>
      </w:pPr>
    </w:p>
    <w:p w14:paraId="42CAC7D2" w14:textId="77777777" w:rsidR="00000000" w:rsidRDefault="00540457">
      <w:pPr>
        <w:pStyle w:val="a0"/>
        <w:rPr>
          <w:rFonts w:hint="cs"/>
          <w:rtl/>
        </w:rPr>
      </w:pPr>
      <w:r>
        <w:rPr>
          <w:rFonts w:hint="cs"/>
          <w:rtl/>
        </w:rPr>
        <w:t>שמעת מה הוא אמר?</w:t>
      </w:r>
    </w:p>
    <w:p w14:paraId="78609196" w14:textId="77777777" w:rsidR="00000000" w:rsidRDefault="00540457">
      <w:pPr>
        <w:pStyle w:val="a0"/>
        <w:ind w:firstLine="0"/>
        <w:rPr>
          <w:rFonts w:hint="cs"/>
          <w:rtl/>
        </w:rPr>
      </w:pPr>
    </w:p>
    <w:p w14:paraId="2BBE2094" w14:textId="77777777" w:rsidR="00000000" w:rsidRDefault="00540457">
      <w:pPr>
        <w:pStyle w:val="af1"/>
        <w:rPr>
          <w:rtl/>
        </w:rPr>
      </w:pPr>
      <w:r>
        <w:rPr>
          <w:rtl/>
        </w:rPr>
        <w:t>היו"ר משה כחלון:</w:t>
      </w:r>
    </w:p>
    <w:p w14:paraId="37F4959F" w14:textId="77777777" w:rsidR="00000000" w:rsidRDefault="00540457">
      <w:pPr>
        <w:pStyle w:val="a0"/>
        <w:rPr>
          <w:rtl/>
        </w:rPr>
      </w:pPr>
    </w:p>
    <w:p w14:paraId="3D1CD605" w14:textId="77777777" w:rsidR="00000000" w:rsidRDefault="00540457">
      <w:pPr>
        <w:pStyle w:val="a0"/>
        <w:rPr>
          <w:rFonts w:hint="cs"/>
          <w:rtl/>
        </w:rPr>
      </w:pPr>
      <w:r>
        <w:rPr>
          <w:rFonts w:hint="cs"/>
          <w:rtl/>
        </w:rPr>
        <w:t>שמ</w:t>
      </w:r>
      <w:r>
        <w:rPr>
          <w:rFonts w:hint="cs"/>
          <w:rtl/>
        </w:rPr>
        <w:t>עתי מה הוא אמר. אפשר להתלונן, אפשר להגיש תלונה לוועדת האתיקה. יש מזכירות כנסת.</w:t>
      </w:r>
    </w:p>
    <w:p w14:paraId="164B4ED1" w14:textId="77777777" w:rsidR="00000000" w:rsidRDefault="00540457">
      <w:pPr>
        <w:pStyle w:val="a0"/>
        <w:ind w:firstLine="0"/>
        <w:rPr>
          <w:rFonts w:hint="cs"/>
          <w:rtl/>
        </w:rPr>
      </w:pPr>
    </w:p>
    <w:p w14:paraId="621B68F6" w14:textId="77777777" w:rsidR="00000000" w:rsidRDefault="00540457">
      <w:pPr>
        <w:pStyle w:val="-"/>
        <w:rPr>
          <w:rtl/>
        </w:rPr>
      </w:pPr>
      <w:bookmarkStart w:id="676" w:name="FS000000430T03_12_2003_18_32_01C"/>
      <w:bookmarkEnd w:id="676"/>
      <w:r>
        <w:rPr>
          <w:rtl/>
        </w:rPr>
        <w:t>יורי שטרן (האיחוד הלאומי - ישראל ביתנו):</w:t>
      </w:r>
    </w:p>
    <w:p w14:paraId="509698AE" w14:textId="77777777" w:rsidR="00000000" w:rsidRDefault="00540457">
      <w:pPr>
        <w:pStyle w:val="a0"/>
        <w:rPr>
          <w:rtl/>
        </w:rPr>
      </w:pPr>
    </w:p>
    <w:p w14:paraId="3C6C39F5" w14:textId="77777777" w:rsidR="00000000" w:rsidRDefault="00540457">
      <w:pPr>
        <w:pStyle w:val="a0"/>
        <w:rPr>
          <w:rFonts w:hint="cs"/>
          <w:rtl/>
        </w:rPr>
      </w:pPr>
      <w:r>
        <w:rPr>
          <w:rFonts w:hint="cs"/>
          <w:rtl/>
        </w:rPr>
        <w:t>אני מצטט את חוק העונשין מ-1977, סעיף 97.</w:t>
      </w:r>
    </w:p>
    <w:p w14:paraId="1EF83151" w14:textId="77777777" w:rsidR="00000000" w:rsidRDefault="00540457">
      <w:pPr>
        <w:pStyle w:val="a0"/>
        <w:ind w:firstLine="0"/>
        <w:rPr>
          <w:rFonts w:hint="cs"/>
          <w:rtl/>
        </w:rPr>
      </w:pPr>
    </w:p>
    <w:p w14:paraId="3288A494" w14:textId="77777777" w:rsidR="00000000" w:rsidRDefault="00540457">
      <w:pPr>
        <w:pStyle w:val="af0"/>
        <w:rPr>
          <w:rtl/>
        </w:rPr>
      </w:pPr>
      <w:r>
        <w:rPr>
          <w:rFonts w:hint="eastAsia"/>
          <w:rtl/>
        </w:rPr>
        <w:t>רן</w:t>
      </w:r>
      <w:r>
        <w:rPr>
          <w:rtl/>
        </w:rPr>
        <w:t xml:space="preserve"> כהן (מרצ):</w:t>
      </w:r>
    </w:p>
    <w:p w14:paraId="3F1E856D" w14:textId="77777777" w:rsidR="00000000" w:rsidRDefault="00540457">
      <w:pPr>
        <w:pStyle w:val="a0"/>
        <w:rPr>
          <w:rFonts w:hint="cs"/>
          <w:rtl/>
        </w:rPr>
      </w:pPr>
    </w:p>
    <w:p w14:paraId="10F18144" w14:textId="77777777" w:rsidR="00000000" w:rsidRDefault="00540457">
      <w:pPr>
        <w:pStyle w:val="a0"/>
        <w:rPr>
          <w:rFonts w:hint="cs"/>
          <w:rtl/>
        </w:rPr>
      </w:pPr>
      <w:r>
        <w:rPr>
          <w:rFonts w:hint="cs"/>
          <w:rtl/>
        </w:rPr>
        <w:t xml:space="preserve">- - - </w:t>
      </w:r>
    </w:p>
    <w:p w14:paraId="1BF8B8F0" w14:textId="77777777" w:rsidR="00000000" w:rsidRDefault="00540457">
      <w:pPr>
        <w:pStyle w:val="a0"/>
        <w:ind w:firstLine="0"/>
        <w:rPr>
          <w:rFonts w:hint="cs"/>
          <w:rtl/>
        </w:rPr>
      </w:pPr>
    </w:p>
    <w:p w14:paraId="2FDBA19C" w14:textId="77777777" w:rsidR="00000000" w:rsidRDefault="00540457">
      <w:pPr>
        <w:pStyle w:val="af0"/>
        <w:rPr>
          <w:rtl/>
        </w:rPr>
      </w:pPr>
      <w:r>
        <w:rPr>
          <w:rFonts w:hint="eastAsia"/>
          <w:rtl/>
        </w:rPr>
        <w:t>זהבה</w:t>
      </w:r>
      <w:r>
        <w:rPr>
          <w:rtl/>
        </w:rPr>
        <w:t xml:space="preserve"> גלאון (מרצ):</w:t>
      </w:r>
    </w:p>
    <w:p w14:paraId="17D3B005" w14:textId="77777777" w:rsidR="00000000" w:rsidRDefault="00540457">
      <w:pPr>
        <w:pStyle w:val="a0"/>
        <w:rPr>
          <w:rFonts w:hint="cs"/>
          <w:rtl/>
        </w:rPr>
      </w:pPr>
    </w:p>
    <w:p w14:paraId="2F147B32" w14:textId="77777777" w:rsidR="00000000" w:rsidRDefault="00540457">
      <w:pPr>
        <w:pStyle w:val="a0"/>
        <w:rPr>
          <w:rFonts w:hint="cs"/>
          <w:rtl/>
        </w:rPr>
      </w:pPr>
      <w:r>
        <w:rPr>
          <w:rFonts w:hint="cs"/>
          <w:rtl/>
        </w:rPr>
        <w:t xml:space="preserve">- - - </w:t>
      </w:r>
    </w:p>
    <w:p w14:paraId="3FC6FCAA" w14:textId="77777777" w:rsidR="00000000" w:rsidRDefault="00540457">
      <w:pPr>
        <w:pStyle w:val="a0"/>
        <w:ind w:firstLine="0"/>
        <w:rPr>
          <w:rFonts w:hint="cs"/>
          <w:rtl/>
        </w:rPr>
      </w:pPr>
    </w:p>
    <w:p w14:paraId="4FD7D4E2" w14:textId="77777777" w:rsidR="00000000" w:rsidRDefault="00540457">
      <w:pPr>
        <w:pStyle w:val="af1"/>
        <w:rPr>
          <w:rtl/>
        </w:rPr>
      </w:pPr>
      <w:r>
        <w:rPr>
          <w:rtl/>
        </w:rPr>
        <w:t>היו"ר משה כחלון:</w:t>
      </w:r>
    </w:p>
    <w:p w14:paraId="260EB4C0" w14:textId="77777777" w:rsidR="00000000" w:rsidRDefault="00540457">
      <w:pPr>
        <w:pStyle w:val="a0"/>
        <w:rPr>
          <w:rtl/>
        </w:rPr>
      </w:pPr>
    </w:p>
    <w:p w14:paraId="1D38EAA4" w14:textId="77777777" w:rsidR="00000000" w:rsidRDefault="00540457">
      <w:pPr>
        <w:pStyle w:val="a0"/>
        <w:rPr>
          <w:rFonts w:hint="cs"/>
          <w:rtl/>
        </w:rPr>
      </w:pPr>
      <w:r>
        <w:rPr>
          <w:rFonts w:hint="cs"/>
          <w:rtl/>
        </w:rPr>
        <w:t xml:space="preserve">חברי הכנסת רן כהן וזהבה </w:t>
      </w:r>
      <w:r>
        <w:rPr>
          <w:rFonts w:hint="cs"/>
          <w:rtl/>
        </w:rPr>
        <w:t xml:space="preserve">גלאון - - - </w:t>
      </w:r>
    </w:p>
    <w:p w14:paraId="2B8E5498" w14:textId="77777777" w:rsidR="00000000" w:rsidRDefault="00540457">
      <w:pPr>
        <w:pStyle w:val="a0"/>
        <w:ind w:firstLine="0"/>
        <w:rPr>
          <w:rFonts w:hint="cs"/>
          <w:rtl/>
        </w:rPr>
      </w:pPr>
    </w:p>
    <w:p w14:paraId="0E501BD8" w14:textId="77777777" w:rsidR="00000000" w:rsidRDefault="00540457">
      <w:pPr>
        <w:pStyle w:val="af0"/>
        <w:rPr>
          <w:rtl/>
        </w:rPr>
      </w:pPr>
      <w:r>
        <w:rPr>
          <w:rFonts w:hint="eastAsia"/>
          <w:rtl/>
        </w:rPr>
        <w:t>רן</w:t>
      </w:r>
      <w:r>
        <w:rPr>
          <w:rtl/>
        </w:rPr>
        <w:t xml:space="preserve"> כהן (מרצ):</w:t>
      </w:r>
    </w:p>
    <w:p w14:paraId="3248F208" w14:textId="77777777" w:rsidR="00000000" w:rsidRDefault="00540457">
      <w:pPr>
        <w:pStyle w:val="a0"/>
        <w:rPr>
          <w:rFonts w:hint="cs"/>
          <w:rtl/>
        </w:rPr>
      </w:pPr>
    </w:p>
    <w:p w14:paraId="3379D81A" w14:textId="77777777" w:rsidR="00000000" w:rsidRDefault="00540457">
      <w:pPr>
        <w:pStyle w:val="a0"/>
        <w:rPr>
          <w:rFonts w:hint="cs"/>
          <w:rtl/>
        </w:rPr>
      </w:pPr>
      <w:r>
        <w:rPr>
          <w:rFonts w:hint="cs"/>
          <w:rtl/>
        </w:rPr>
        <w:t>אבל המדינה הזאת קמה בשביל לקלוט יהודים.</w:t>
      </w:r>
    </w:p>
    <w:p w14:paraId="646423F3" w14:textId="77777777" w:rsidR="00000000" w:rsidRDefault="00540457">
      <w:pPr>
        <w:pStyle w:val="af1"/>
        <w:rPr>
          <w:rtl/>
        </w:rPr>
      </w:pPr>
    </w:p>
    <w:p w14:paraId="70C41E8E" w14:textId="77777777" w:rsidR="00000000" w:rsidRDefault="00540457">
      <w:pPr>
        <w:pStyle w:val="af1"/>
        <w:rPr>
          <w:rtl/>
        </w:rPr>
      </w:pPr>
      <w:r>
        <w:rPr>
          <w:rtl/>
        </w:rPr>
        <w:t>היו"ר משה כחלון:</w:t>
      </w:r>
    </w:p>
    <w:p w14:paraId="2ED52267" w14:textId="77777777" w:rsidR="00000000" w:rsidRDefault="00540457">
      <w:pPr>
        <w:pStyle w:val="a0"/>
        <w:rPr>
          <w:rtl/>
        </w:rPr>
      </w:pPr>
    </w:p>
    <w:p w14:paraId="419583CA" w14:textId="77777777" w:rsidR="00000000" w:rsidRDefault="00540457">
      <w:pPr>
        <w:pStyle w:val="a0"/>
        <w:rPr>
          <w:rFonts w:hint="cs"/>
          <w:rtl/>
        </w:rPr>
      </w:pPr>
      <w:r>
        <w:rPr>
          <w:rFonts w:hint="cs"/>
          <w:rtl/>
        </w:rPr>
        <w:t>חבר הכנסת רן כהן, בבקשה לשבת ולא להפריע ולהפסיק לנהל את הישיבות האלה בעמידה.</w:t>
      </w:r>
    </w:p>
    <w:p w14:paraId="1FEDA2F8" w14:textId="77777777" w:rsidR="00000000" w:rsidRDefault="00540457">
      <w:pPr>
        <w:pStyle w:val="a0"/>
        <w:ind w:firstLine="0"/>
        <w:rPr>
          <w:rFonts w:hint="cs"/>
          <w:rtl/>
        </w:rPr>
      </w:pPr>
    </w:p>
    <w:p w14:paraId="7A91BB9D" w14:textId="77777777" w:rsidR="00000000" w:rsidRDefault="00540457">
      <w:pPr>
        <w:pStyle w:val="af0"/>
        <w:rPr>
          <w:rtl/>
        </w:rPr>
      </w:pPr>
      <w:r>
        <w:rPr>
          <w:rFonts w:hint="eastAsia"/>
          <w:rtl/>
        </w:rPr>
        <w:t>זהבה</w:t>
      </w:r>
      <w:r>
        <w:rPr>
          <w:rtl/>
        </w:rPr>
        <w:t xml:space="preserve"> גלאון (מרצ):</w:t>
      </w:r>
    </w:p>
    <w:p w14:paraId="43D766BA" w14:textId="77777777" w:rsidR="00000000" w:rsidRDefault="00540457">
      <w:pPr>
        <w:pStyle w:val="a0"/>
        <w:rPr>
          <w:rFonts w:hint="cs"/>
          <w:rtl/>
        </w:rPr>
      </w:pPr>
    </w:p>
    <w:p w14:paraId="398CCE9A" w14:textId="77777777" w:rsidR="00000000" w:rsidRDefault="00540457">
      <w:pPr>
        <w:pStyle w:val="a0"/>
        <w:rPr>
          <w:rFonts w:hint="cs"/>
          <w:rtl/>
        </w:rPr>
      </w:pPr>
      <w:r>
        <w:rPr>
          <w:rFonts w:hint="cs"/>
          <w:rtl/>
        </w:rPr>
        <w:t xml:space="preserve">- - - </w:t>
      </w:r>
    </w:p>
    <w:p w14:paraId="69DECC66" w14:textId="77777777" w:rsidR="00000000" w:rsidRDefault="00540457">
      <w:pPr>
        <w:pStyle w:val="a0"/>
        <w:ind w:firstLine="0"/>
        <w:rPr>
          <w:rFonts w:hint="cs"/>
          <w:rtl/>
        </w:rPr>
      </w:pPr>
    </w:p>
    <w:p w14:paraId="235458D2" w14:textId="77777777" w:rsidR="00000000" w:rsidRDefault="00540457">
      <w:pPr>
        <w:pStyle w:val="af1"/>
        <w:rPr>
          <w:rtl/>
        </w:rPr>
      </w:pPr>
      <w:r>
        <w:rPr>
          <w:rtl/>
        </w:rPr>
        <w:t>היו"ר משה כחלון:</w:t>
      </w:r>
    </w:p>
    <w:p w14:paraId="75E03C1D" w14:textId="77777777" w:rsidR="00000000" w:rsidRDefault="00540457">
      <w:pPr>
        <w:pStyle w:val="a0"/>
        <w:rPr>
          <w:rtl/>
        </w:rPr>
      </w:pPr>
    </w:p>
    <w:p w14:paraId="366F1DD8" w14:textId="77777777" w:rsidR="00000000" w:rsidRDefault="00540457">
      <w:pPr>
        <w:pStyle w:val="a0"/>
        <w:rPr>
          <w:rFonts w:hint="cs"/>
          <w:rtl/>
        </w:rPr>
      </w:pPr>
      <w:r>
        <w:rPr>
          <w:rFonts w:hint="cs"/>
          <w:rtl/>
        </w:rPr>
        <w:t xml:space="preserve">חברת הכנסת גלאון, שבי, בבקשה. </w:t>
      </w:r>
    </w:p>
    <w:p w14:paraId="5FD8C44E" w14:textId="77777777" w:rsidR="00000000" w:rsidRDefault="00540457">
      <w:pPr>
        <w:pStyle w:val="a0"/>
        <w:ind w:firstLine="0"/>
        <w:rPr>
          <w:rFonts w:hint="cs"/>
          <w:rtl/>
        </w:rPr>
      </w:pPr>
    </w:p>
    <w:p w14:paraId="19EFC033" w14:textId="77777777" w:rsidR="00000000" w:rsidRDefault="00540457">
      <w:pPr>
        <w:pStyle w:val="af0"/>
        <w:rPr>
          <w:rtl/>
        </w:rPr>
      </w:pPr>
      <w:r>
        <w:rPr>
          <w:rtl/>
        </w:rPr>
        <w:t>גדעון סער (הל</w:t>
      </w:r>
      <w:r>
        <w:rPr>
          <w:rtl/>
        </w:rPr>
        <w:t>יכוד):</w:t>
      </w:r>
    </w:p>
    <w:p w14:paraId="1DAD3288" w14:textId="77777777" w:rsidR="00000000" w:rsidRDefault="00540457">
      <w:pPr>
        <w:pStyle w:val="a0"/>
        <w:rPr>
          <w:rtl/>
        </w:rPr>
      </w:pPr>
    </w:p>
    <w:p w14:paraId="18784242" w14:textId="77777777" w:rsidR="00000000" w:rsidRDefault="00540457">
      <w:pPr>
        <w:pStyle w:val="a0"/>
        <w:rPr>
          <w:rFonts w:hint="cs"/>
          <w:rtl/>
        </w:rPr>
      </w:pPr>
      <w:r>
        <w:rPr>
          <w:rFonts w:hint="cs"/>
          <w:rtl/>
        </w:rPr>
        <w:t xml:space="preserve">- - - </w:t>
      </w:r>
    </w:p>
    <w:p w14:paraId="58928FF4" w14:textId="77777777" w:rsidR="00000000" w:rsidRDefault="00540457">
      <w:pPr>
        <w:pStyle w:val="a0"/>
        <w:ind w:firstLine="0"/>
        <w:rPr>
          <w:rFonts w:hint="cs"/>
          <w:rtl/>
        </w:rPr>
      </w:pPr>
    </w:p>
    <w:p w14:paraId="09A96367" w14:textId="77777777" w:rsidR="00000000" w:rsidRDefault="00540457">
      <w:pPr>
        <w:pStyle w:val="af0"/>
        <w:rPr>
          <w:rtl/>
        </w:rPr>
      </w:pPr>
      <w:r>
        <w:rPr>
          <w:rFonts w:hint="eastAsia"/>
          <w:rtl/>
        </w:rPr>
        <w:t>רן</w:t>
      </w:r>
      <w:r>
        <w:rPr>
          <w:rtl/>
        </w:rPr>
        <w:t xml:space="preserve"> כהן (מרצ):</w:t>
      </w:r>
    </w:p>
    <w:p w14:paraId="42571F24" w14:textId="77777777" w:rsidR="00000000" w:rsidRDefault="00540457">
      <w:pPr>
        <w:pStyle w:val="a0"/>
        <w:rPr>
          <w:rFonts w:hint="cs"/>
          <w:rtl/>
        </w:rPr>
      </w:pPr>
    </w:p>
    <w:p w14:paraId="23526ED0" w14:textId="77777777" w:rsidR="00000000" w:rsidRDefault="00540457">
      <w:pPr>
        <w:pStyle w:val="a0"/>
        <w:rPr>
          <w:rFonts w:hint="cs"/>
          <w:rtl/>
        </w:rPr>
      </w:pPr>
      <w:r>
        <w:rPr>
          <w:rFonts w:hint="cs"/>
          <w:rtl/>
        </w:rPr>
        <w:t xml:space="preserve">באותו מקום אמרנו את זה. </w:t>
      </w:r>
    </w:p>
    <w:p w14:paraId="2C71E706" w14:textId="77777777" w:rsidR="00000000" w:rsidRDefault="00540457">
      <w:pPr>
        <w:pStyle w:val="a0"/>
        <w:ind w:firstLine="0"/>
        <w:rPr>
          <w:rFonts w:hint="cs"/>
          <w:rtl/>
        </w:rPr>
      </w:pPr>
    </w:p>
    <w:p w14:paraId="28B89345" w14:textId="77777777" w:rsidR="00000000" w:rsidRDefault="00540457">
      <w:pPr>
        <w:pStyle w:val="af0"/>
        <w:rPr>
          <w:rtl/>
        </w:rPr>
      </w:pPr>
      <w:r>
        <w:rPr>
          <w:rFonts w:hint="eastAsia"/>
          <w:rtl/>
        </w:rPr>
        <w:t>גדעון</w:t>
      </w:r>
      <w:r>
        <w:rPr>
          <w:rtl/>
        </w:rPr>
        <w:t xml:space="preserve"> סער (הליכוד):</w:t>
      </w:r>
    </w:p>
    <w:p w14:paraId="4BF6797C" w14:textId="77777777" w:rsidR="00000000" w:rsidRDefault="00540457">
      <w:pPr>
        <w:pStyle w:val="a0"/>
        <w:rPr>
          <w:rFonts w:hint="cs"/>
          <w:rtl/>
        </w:rPr>
      </w:pPr>
    </w:p>
    <w:p w14:paraId="499F6576" w14:textId="77777777" w:rsidR="00000000" w:rsidRDefault="00540457">
      <w:pPr>
        <w:pStyle w:val="a0"/>
        <w:rPr>
          <w:rFonts w:hint="cs"/>
          <w:rtl/>
        </w:rPr>
      </w:pPr>
      <w:r>
        <w:rPr>
          <w:rFonts w:hint="cs"/>
          <w:rtl/>
        </w:rPr>
        <w:t xml:space="preserve">לא אמרתם את זה. </w:t>
      </w:r>
    </w:p>
    <w:p w14:paraId="03042A6D" w14:textId="77777777" w:rsidR="00000000" w:rsidRDefault="00540457">
      <w:pPr>
        <w:pStyle w:val="a0"/>
        <w:ind w:firstLine="0"/>
        <w:rPr>
          <w:rFonts w:hint="cs"/>
          <w:rtl/>
        </w:rPr>
      </w:pPr>
    </w:p>
    <w:p w14:paraId="51DC40CF" w14:textId="77777777" w:rsidR="00000000" w:rsidRDefault="00540457">
      <w:pPr>
        <w:pStyle w:val="af0"/>
        <w:rPr>
          <w:rtl/>
        </w:rPr>
      </w:pPr>
      <w:r>
        <w:rPr>
          <w:rFonts w:hint="eastAsia"/>
          <w:rtl/>
        </w:rPr>
        <w:t>רן</w:t>
      </w:r>
      <w:r>
        <w:rPr>
          <w:rtl/>
        </w:rPr>
        <w:t xml:space="preserve"> כהן (מרצ):</w:t>
      </w:r>
    </w:p>
    <w:p w14:paraId="09AF1B4C" w14:textId="77777777" w:rsidR="00000000" w:rsidRDefault="00540457">
      <w:pPr>
        <w:pStyle w:val="a0"/>
        <w:rPr>
          <w:rFonts w:hint="cs"/>
          <w:rtl/>
        </w:rPr>
      </w:pPr>
    </w:p>
    <w:p w14:paraId="1DB6F1C7" w14:textId="77777777" w:rsidR="00000000" w:rsidRDefault="00540457">
      <w:pPr>
        <w:pStyle w:val="a0"/>
        <w:rPr>
          <w:rFonts w:hint="cs"/>
          <w:rtl/>
        </w:rPr>
      </w:pPr>
      <w:r>
        <w:rPr>
          <w:rFonts w:hint="cs"/>
          <w:rtl/>
        </w:rPr>
        <w:t xml:space="preserve">כאשר אמרו את זה על ראש הממשלה, מייד סתמנו להם את הפה. מייד. </w:t>
      </w:r>
    </w:p>
    <w:p w14:paraId="0E66177E" w14:textId="77777777" w:rsidR="00000000" w:rsidRDefault="00540457">
      <w:pPr>
        <w:pStyle w:val="a0"/>
        <w:ind w:firstLine="0"/>
        <w:rPr>
          <w:rFonts w:hint="cs"/>
          <w:rtl/>
        </w:rPr>
      </w:pPr>
    </w:p>
    <w:p w14:paraId="7D9FF916" w14:textId="77777777" w:rsidR="00000000" w:rsidRDefault="00540457">
      <w:pPr>
        <w:pStyle w:val="af1"/>
        <w:rPr>
          <w:rtl/>
        </w:rPr>
      </w:pPr>
      <w:r>
        <w:rPr>
          <w:rtl/>
        </w:rPr>
        <w:t>היו"ר משה כחלון:</w:t>
      </w:r>
    </w:p>
    <w:p w14:paraId="7D23C9A8" w14:textId="77777777" w:rsidR="00000000" w:rsidRDefault="00540457">
      <w:pPr>
        <w:pStyle w:val="a0"/>
        <w:rPr>
          <w:rtl/>
        </w:rPr>
      </w:pPr>
    </w:p>
    <w:p w14:paraId="60FC3E38" w14:textId="77777777" w:rsidR="00000000" w:rsidRDefault="00540457">
      <w:pPr>
        <w:pStyle w:val="a0"/>
        <w:rPr>
          <w:rFonts w:hint="cs"/>
          <w:rtl/>
        </w:rPr>
      </w:pPr>
      <w:r>
        <w:rPr>
          <w:rFonts w:hint="cs"/>
          <w:rtl/>
        </w:rPr>
        <w:t>תודה רבה, חבר הכנסת רן כהן. תודה רבה, חבר הכנסת סער.</w:t>
      </w:r>
    </w:p>
    <w:p w14:paraId="47EBE4DA" w14:textId="77777777" w:rsidR="00000000" w:rsidRDefault="00540457">
      <w:pPr>
        <w:pStyle w:val="a0"/>
        <w:ind w:firstLine="0"/>
        <w:rPr>
          <w:rFonts w:hint="cs"/>
          <w:rtl/>
        </w:rPr>
      </w:pPr>
    </w:p>
    <w:p w14:paraId="3FB7585C" w14:textId="77777777" w:rsidR="00000000" w:rsidRDefault="00540457">
      <w:pPr>
        <w:pStyle w:val="-"/>
        <w:rPr>
          <w:rtl/>
        </w:rPr>
      </w:pPr>
      <w:bookmarkStart w:id="677" w:name="FS000000430T03_12_2003_18_34_25C"/>
      <w:bookmarkEnd w:id="677"/>
      <w:r>
        <w:rPr>
          <w:rtl/>
        </w:rPr>
        <w:t>יורי שטרן (</w:t>
      </w:r>
      <w:r>
        <w:rPr>
          <w:rtl/>
        </w:rPr>
        <w:t>האיחוד הלאומי - ישראל ביתנו):</w:t>
      </w:r>
    </w:p>
    <w:p w14:paraId="77C5A11A" w14:textId="77777777" w:rsidR="00000000" w:rsidRDefault="00540457">
      <w:pPr>
        <w:pStyle w:val="a0"/>
        <w:rPr>
          <w:rtl/>
        </w:rPr>
      </w:pPr>
    </w:p>
    <w:p w14:paraId="73C260EC" w14:textId="77777777" w:rsidR="00000000" w:rsidRDefault="00540457">
      <w:pPr>
        <w:pStyle w:val="a0"/>
        <w:rPr>
          <w:rFonts w:hint="cs"/>
          <w:rtl/>
        </w:rPr>
      </w:pPr>
      <w:r>
        <w:rPr>
          <w:rFonts w:hint="cs"/>
          <w:rtl/>
        </w:rPr>
        <w:t>אני מצטט את חוק העונשין מ-1977, סעיף 97: "מי שעשה בכוונה ששטח כלשהו יצא מריבונותה של המדינה, או ייכנס לריבונותה של מדינת חוץ, או מעשה שיש בו כדי להביא לכך, דינו מיתה או מאסר עולם". זה החוק הישראלי.  הפירוש שנתן בג"ץ לכך ב-199</w:t>
      </w:r>
      <w:r>
        <w:rPr>
          <w:rFonts w:hint="cs"/>
          <w:rtl/>
        </w:rPr>
        <w:t xml:space="preserve">2 הוא ש"תחולת הסעיף הזה  אך ורק על מי שלא הוסמך לכך כדין על-ידי הממשלה".  את זה כותב היועץ המשפטי לממשלה, וזה בדיוק המקרה. הוא כותב, שבמדינה אחרת ספק אם היה קורה דבר כזה. </w:t>
      </w:r>
    </w:p>
    <w:p w14:paraId="030D2EF4" w14:textId="77777777" w:rsidR="00000000" w:rsidRDefault="00540457">
      <w:pPr>
        <w:pStyle w:val="a0"/>
        <w:rPr>
          <w:rFonts w:hint="cs"/>
          <w:rtl/>
        </w:rPr>
      </w:pPr>
    </w:p>
    <w:p w14:paraId="2BCF0BCD" w14:textId="77777777" w:rsidR="00000000" w:rsidRDefault="00540457">
      <w:pPr>
        <w:pStyle w:val="af0"/>
        <w:rPr>
          <w:rtl/>
        </w:rPr>
      </w:pPr>
      <w:r>
        <w:rPr>
          <w:rFonts w:hint="eastAsia"/>
          <w:rtl/>
        </w:rPr>
        <w:t>זהבה</w:t>
      </w:r>
      <w:r>
        <w:rPr>
          <w:rtl/>
        </w:rPr>
        <w:t xml:space="preserve"> גלאון (מרצ):</w:t>
      </w:r>
    </w:p>
    <w:p w14:paraId="4104840D" w14:textId="77777777" w:rsidR="00000000" w:rsidRDefault="00540457">
      <w:pPr>
        <w:pStyle w:val="a0"/>
        <w:rPr>
          <w:rFonts w:hint="cs"/>
          <w:rtl/>
        </w:rPr>
      </w:pPr>
    </w:p>
    <w:p w14:paraId="654AC9A0" w14:textId="77777777" w:rsidR="00000000" w:rsidRDefault="00540457">
      <w:pPr>
        <w:pStyle w:val="a0"/>
        <w:rPr>
          <w:rFonts w:hint="cs"/>
          <w:rtl/>
        </w:rPr>
      </w:pPr>
      <w:r>
        <w:rPr>
          <w:rFonts w:hint="cs"/>
          <w:rtl/>
        </w:rPr>
        <w:t>אני מבקשת הודעה אישית.</w:t>
      </w:r>
    </w:p>
    <w:p w14:paraId="0125F657" w14:textId="77777777" w:rsidR="00000000" w:rsidRDefault="00540457">
      <w:pPr>
        <w:pStyle w:val="a0"/>
        <w:ind w:firstLine="0"/>
        <w:rPr>
          <w:rFonts w:hint="cs"/>
          <w:rtl/>
        </w:rPr>
      </w:pPr>
    </w:p>
    <w:p w14:paraId="28681AB5" w14:textId="77777777" w:rsidR="00000000" w:rsidRDefault="00540457">
      <w:pPr>
        <w:pStyle w:val="af1"/>
        <w:rPr>
          <w:rtl/>
        </w:rPr>
      </w:pPr>
      <w:r>
        <w:rPr>
          <w:rtl/>
        </w:rPr>
        <w:t>היו"ר משה כחלון:</w:t>
      </w:r>
    </w:p>
    <w:p w14:paraId="3CD566F3" w14:textId="77777777" w:rsidR="00000000" w:rsidRDefault="00540457">
      <w:pPr>
        <w:pStyle w:val="a0"/>
        <w:rPr>
          <w:rtl/>
        </w:rPr>
      </w:pPr>
    </w:p>
    <w:p w14:paraId="61DB4B69" w14:textId="77777777" w:rsidR="00000000" w:rsidRDefault="00540457">
      <w:pPr>
        <w:pStyle w:val="a0"/>
        <w:rPr>
          <w:rFonts w:hint="cs"/>
          <w:rtl/>
        </w:rPr>
      </w:pPr>
      <w:r>
        <w:rPr>
          <w:rFonts w:hint="cs"/>
          <w:rtl/>
        </w:rPr>
        <w:t>אני לא רואה שום סיבה ל</w:t>
      </w:r>
      <w:r>
        <w:rPr>
          <w:rFonts w:hint="cs"/>
          <w:rtl/>
        </w:rPr>
        <w:t xml:space="preserve">תת הודעה אישית. </w:t>
      </w:r>
    </w:p>
    <w:p w14:paraId="34E8D61C" w14:textId="77777777" w:rsidR="00000000" w:rsidRDefault="00540457">
      <w:pPr>
        <w:pStyle w:val="a0"/>
        <w:ind w:firstLine="0"/>
        <w:rPr>
          <w:rFonts w:hint="cs"/>
          <w:rtl/>
        </w:rPr>
      </w:pPr>
    </w:p>
    <w:p w14:paraId="636AB747" w14:textId="77777777" w:rsidR="00000000" w:rsidRDefault="00540457">
      <w:pPr>
        <w:pStyle w:val="af0"/>
        <w:rPr>
          <w:rtl/>
        </w:rPr>
      </w:pPr>
      <w:r>
        <w:rPr>
          <w:rFonts w:hint="eastAsia"/>
          <w:rtl/>
        </w:rPr>
        <w:t>זהבה</w:t>
      </w:r>
      <w:r>
        <w:rPr>
          <w:rtl/>
        </w:rPr>
        <w:t xml:space="preserve"> גלאון (מרצ):</w:t>
      </w:r>
    </w:p>
    <w:p w14:paraId="10060719" w14:textId="77777777" w:rsidR="00000000" w:rsidRDefault="00540457">
      <w:pPr>
        <w:pStyle w:val="a0"/>
        <w:rPr>
          <w:rFonts w:hint="cs"/>
          <w:rtl/>
        </w:rPr>
      </w:pPr>
    </w:p>
    <w:p w14:paraId="524AF790" w14:textId="77777777" w:rsidR="00000000" w:rsidRDefault="00540457">
      <w:pPr>
        <w:pStyle w:val="a0"/>
        <w:rPr>
          <w:rFonts w:hint="cs"/>
          <w:rtl/>
        </w:rPr>
      </w:pPr>
      <w:r>
        <w:rPr>
          <w:rFonts w:hint="cs"/>
          <w:rtl/>
        </w:rPr>
        <w:t>הוא עלב בנו. הוא אמר שהשמאל מביא שואה.</w:t>
      </w:r>
    </w:p>
    <w:p w14:paraId="210832F8" w14:textId="77777777" w:rsidR="00000000" w:rsidRDefault="00540457">
      <w:pPr>
        <w:pStyle w:val="a0"/>
        <w:ind w:firstLine="0"/>
        <w:rPr>
          <w:rFonts w:hint="cs"/>
          <w:rtl/>
        </w:rPr>
      </w:pPr>
    </w:p>
    <w:p w14:paraId="52981DE6" w14:textId="77777777" w:rsidR="00000000" w:rsidRDefault="00540457">
      <w:pPr>
        <w:pStyle w:val="af1"/>
        <w:rPr>
          <w:rtl/>
        </w:rPr>
      </w:pPr>
      <w:r>
        <w:rPr>
          <w:rtl/>
        </w:rPr>
        <w:t>היו"ר משה כחלון:</w:t>
      </w:r>
    </w:p>
    <w:p w14:paraId="30BFD72C" w14:textId="77777777" w:rsidR="00000000" w:rsidRDefault="00540457">
      <w:pPr>
        <w:pStyle w:val="a0"/>
        <w:rPr>
          <w:rtl/>
        </w:rPr>
      </w:pPr>
    </w:p>
    <w:p w14:paraId="4AAE8BED" w14:textId="77777777" w:rsidR="00000000" w:rsidRDefault="00540457">
      <w:pPr>
        <w:pStyle w:val="a0"/>
        <w:rPr>
          <w:rFonts w:hint="cs"/>
          <w:rtl/>
        </w:rPr>
      </w:pPr>
      <w:r>
        <w:rPr>
          <w:rFonts w:hint="cs"/>
          <w:rtl/>
        </w:rPr>
        <w:t xml:space="preserve">אני לא רואה שום סיבה לתת הודעה אישית. אנחנו עוברים להצבעה. </w:t>
      </w:r>
    </w:p>
    <w:p w14:paraId="253ACDE1" w14:textId="77777777" w:rsidR="00000000" w:rsidRDefault="00540457">
      <w:pPr>
        <w:pStyle w:val="a0"/>
        <w:ind w:firstLine="0"/>
        <w:rPr>
          <w:rFonts w:hint="cs"/>
          <w:rtl/>
        </w:rPr>
      </w:pPr>
    </w:p>
    <w:p w14:paraId="5BF8EEDA" w14:textId="77777777" w:rsidR="00000000" w:rsidRDefault="00540457">
      <w:pPr>
        <w:pStyle w:val="af0"/>
        <w:rPr>
          <w:rtl/>
        </w:rPr>
      </w:pPr>
      <w:r>
        <w:rPr>
          <w:rFonts w:hint="eastAsia"/>
          <w:rtl/>
        </w:rPr>
        <w:t>רן</w:t>
      </w:r>
      <w:r>
        <w:rPr>
          <w:rtl/>
        </w:rPr>
        <w:t xml:space="preserve"> כהן (מרצ):</w:t>
      </w:r>
    </w:p>
    <w:p w14:paraId="77F01149" w14:textId="77777777" w:rsidR="00000000" w:rsidRDefault="00540457">
      <w:pPr>
        <w:pStyle w:val="a0"/>
        <w:rPr>
          <w:rFonts w:hint="cs"/>
          <w:rtl/>
        </w:rPr>
      </w:pPr>
    </w:p>
    <w:p w14:paraId="4FD41388" w14:textId="77777777" w:rsidR="00000000" w:rsidRDefault="00540457">
      <w:pPr>
        <w:pStyle w:val="a0"/>
        <w:rPr>
          <w:rFonts w:hint="cs"/>
          <w:rtl/>
        </w:rPr>
      </w:pPr>
      <w:r>
        <w:rPr>
          <w:rFonts w:hint="cs"/>
          <w:rtl/>
        </w:rPr>
        <w:t xml:space="preserve">אבל, אדוני היושב-ראש - - - </w:t>
      </w:r>
    </w:p>
    <w:p w14:paraId="15FE258C" w14:textId="77777777" w:rsidR="00000000" w:rsidRDefault="00540457">
      <w:pPr>
        <w:pStyle w:val="a0"/>
        <w:ind w:firstLine="0"/>
        <w:rPr>
          <w:rFonts w:hint="cs"/>
          <w:rtl/>
        </w:rPr>
      </w:pPr>
    </w:p>
    <w:p w14:paraId="51F316DE" w14:textId="77777777" w:rsidR="00000000" w:rsidRDefault="00540457">
      <w:pPr>
        <w:pStyle w:val="af1"/>
        <w:rPr>
          <w:rtl/>
        </w:rPr>
      </w:pPr>
      <w:r>
        <w:rPr>
          <w:rtl/>
        </w:rPr>
        <w:t>היו"ר משה כחלון:</w:t>
      </w:r>
    </w:p>
    <w:p w14:paraId="75C12686" w14:textId="77777777" w:rsidR="00000000" w:rsidRDefault="00540457">
      <w:pPr>
        <w:pStyle w:val="a0"/>
        <w:rPr>
          <w:rtl/>
        </w:rPr>
      </w:pPr>
    </w:p>
    <w:p w14:paraId="0DEFE7C1" w14:textId="77777777" w:rsidR="00000000" w:rsidRDefault="00540457">
      <w:pPr>
        <w:pStyle w:val="a0"/>
        <w:rPr>
          <w:rFonts w:hint="cs"/>
          <w:rtl/>
        </w:rPr>
      </w:pPr>
      <w:r>
        <w:rPr>
          <w:rFonts w:hint="cs"/>
          <w:rtl/>
        </w:rPr>
        <w:t>אני מבקש לא להשתלט על הדיון. אני לא מא</w:t>
      </w:r>
      <w:r>
        <w:rPr>
          <w:rFonts w:hint="cs"/>
          <w:rtl/>
        </w:rPr>
        <w:t xml:space="preserve">פשר הודעה אישית. </w:t>
      </w:r>
    </w:p>
    <w:p w14:paraId="479AA15E" w14:textId="77777777" w:rsidR="00000000" w:rsidRDefault="00540457">
      <w:pPr>
        <w:pStyle w:val="a0"/>
        <w:ind w:firstLine="0"/>
        <w:rPr>
          <w:rFonts w:hint="cs"/>
          <w:rtl/>
        </w:rPr>
      </w:pPr>
    </w:p>
    <w:p w14:paraId="122D6D37" w14:textId="77777777" w:rsidR="00000000" w:rsidRDefault="00540457">
      <w:pPr>
        <w:pStyle w:val="a0"/>
        <w:ind w:firstLine="0"/>
        <w:rPr>
          <w:rFonts w:hint="cs"/>
          <w:rtl/>
        </w:rPr>
      </w:pPr>
      <w:r>
        <w:rPr>
          <w:rFonts w:hint="cs"/>
          <w:rtl/>
        </w:rPr>
        <w:tab/>
        <w:t>חבר הכנסת גדעון סער, השר הציע ועדה. מה אתה מבקש?</w:t>
      </w:r>
    </w:p>
    <w:p w14:paraId="73C39731" w14:textId="77777777" w:rsidR="00000000" w:rsidRDefault="00540457">
      <w:pPr>
        <w:pStyle w:val="a0"/>
        <w:ind w:firstLine="0"/>
        <w:rPr>
          <w:rFonts w:hint="cs"/>
          <w:rtl/>
        </w:rPr>
      </w:pPr>
    </w:p>
    <w:p w14:paraId="318C2631" w14:textId="77777777" w:rsidR="00000000" w:rsidRDefault="00540457">
      <w:pPr>
        <w:pStyle w:val="af0"/>
        <w:rPr>
          <w:rtl/>
        </w:rPr>
      </w:pPr>
      <w:r>
        <w:rPr>
          <w:rFonts w:hint="eastAsia"/>
          <w:rtl/>
        </w:rPr>
        <w:t>גדעון</w:t>
      </w:r>
      <w:r>
        <w:rPr>
          <w:rtl/>
        </w:rPr>
        <w:t xml:space="preserve"> סער (הליכוד):</w:t>
      </w:r>
    </w:p>
    <w:p w14:paraId="68A1F526" w14:textId="77777777" w:rsidR="00000000" w:rsidRDefault="00540457">
      <w:pPr>
        <w:pStyle w:val="a0"/>
        <w:rPr>
          <w:rFonts w:hint="cs"/>
          <w:rtl/>
        </w:rPr>
      </w:pPr>
    </w:p>
    <w:p w14:paraId="28469A5B" w14:textId="77777777" w:rsidR="00000000" w:rsidRDefault="00540457">
      <w:pPr>
        <w:pStyle w:val="a0"/>
        <w:rPr>
          <w:rFonts w:hint="cs"/>
          <w:rtl/>
        </w:rPr>
      </w:pPr>
      <w:r>
        <w:rPr>
          <w:rFonts w:hint="cs"/>
          <w:rtl/>
        </w:rPr>
        <w:t xml:space="preserve">ועדה. </w:t>
      </w:r>
    </w:p>
    <w:p w14:paraId="379C6FF3" w14:textId="77777777" w:rsidR="00000000" w:rsidRDefault="00540457">
      <w:pPr>
        <w:pStyle w:val="a0"/>
        <w:ind w:firstLine="0"/>
        <w:rPr>
          <w:rFonts w:hint="cs"/>
          <w:rtl/>
        </w:rPr>
      </w:pPr>
    </w:p>
    <w:p w14:paraId="077F7D6B" w14:textId="77777777" w:rsidR="00000000" w:rsidRDefault="00540457">
      <w:pPr>
        <w:pStyle w:val="af1"/>
        <w:rPr>
          <w:rtl/>
        </w:rPr>
      </w:pPr>
      <w:r>
        <w:rPr>
          <w:rtl/>
        </w:rPr>
        <w:t>היו"ר משה כחלון:</w:t>
      </w:r>
    </w:p>
    <w:p w14:paraId="40FB37EE" w14:textId="77777777" w:rsidR="00000000" w:rsidRDefault="00540457">
      <w:pPr>
        <w:pStyle w:val="a0"/>
        <w:rPr>
          <w:rtl/>
        </w:rPr>
      </w:pPr>
    </w:p>
    <w:p w14:paraId="009D78EF" w14:textId="77777777" w:rsidR="00000000" w:rsidRDefault="00540457">
      <w:pPr>
        <w:pStyle w:val="a0"/>
        <w:rPr>
          <w:rFonts w:hint="cs"/>
          <w:rtl/>
        </w:rPr>
      </w:pPr>
      <w:r>
        <w:rPr>
          <w:rFonts w:hint="cs"/>
          <w:rtl/>
        </w:rPr>
        <w:t xml:space="preserve">חבר הכנסת רביץ - אינו נוכח. חבר הכנסת מוחמד ברכה, השר הציע ועדה. מה אתה מבקש? </w:t>
      </w:r>
    </w:p>
    <w:p w14:paraId="343529A3" w14:textId="77777777" w:rsidR="00000000" w:rsidRDefault="00540457">
      <w:pPr>
        <w:pStyle w:val="a0"/>
        <w:ind w:firstLine="0"/>
        <w:rPr>
          <w:rFonts w:hint="cs"/>
          <w:rtl/>
        </w:rPr>
      </w:pPr>
    </w:p>
    <w:p w14:paraId="768B309F" w14:textId="77777777" w:rsidR="00000000" w:rsidRDefault="00540457">
      <w:pPr>
        <w:pStyle w:val="af0"/>
        <w:rPr>
          <w:rtl/>
        </w:rPr>
      </w:pPr>
      <w:r>
        <w:rPr>
          <w:rFonts w:hint="eastAsia"/>
          <w:rtl/>
        </w:rPr>
        <w:t>מוחמד</w:t>
      </w:r>
      <w:r>
        <w:rPr>
          <w:rtl/>
        </w:rPr>
        <w:t xml:space="preserve"> ברכה (חד"ש-תע"ל):</w:t>
      </w:r>
    </w:p>
    <w:p w14:paraId="54D54A5F" w14:textId="77777777" w:rsidR="00000000" w:rsidRDefault="00540457">
      <w:pPr>
        <w:pStyle w:val="a0"/>
        <w:rPr>
          <w:rFonts w:hint="cs"/>
          <w:rtl/>
        </w:rPr>
      </w:pPr>
    </w:p>
    <w:p w14:paraId="1592F176" w14:textId="77777777" w:rsidR="00000000" w:rsidRDefault="00540457">
      <w:pPr>
        <w:pStyle w:val="a0"/>
        <w:rPr>
          <w:rFonts w:hint="cs"/>
          <w:rtl/>
        </w:rPr>
      </w:pPr>
      <w:r>
        <w:rPr>
          <w:rFonts w:hint="cs"/>
          <w:rtl/>
        </w:rPr>
        <w:t xml:space="preserve">ועדה. </w:t>
      </w:r>
    </w:p>
    <w:p w14:paraId="4145F244" w14:textId="77777777" w:rsidR="00000000" w:rsidRDefault="00540457">
      <w:pPr>
        <w:pStyle w:val="af1"/>
        <w:rPr>
          <w:rtl/>
        </w:rPr>
      </w:pPr>
    </w:p>
    <w:p w14:paraId="336BEF99" w14:textId="77777777" w:rsidR="00000000" w:rsidRDefault="00540457">
      <w:pPr>
        <w:pStyle w:val="af1"/>
        <w:rPr>
          <w:rtl/>
        </w:rPr>
      </w:pPr>
      <w:r>
        <w:rPr>
          <w:rtl/>
        </w:rPr>
        <w:t>היו"ר משה כחלון:</w:t>
      </w:r>
    </w:p>
    <w:p w14:paraId="4ED392B4" w14:textId="77777777" w:rsidR="00000000" w:rsidRDefault="00540457">
      <w:pPr>
        <w:pStyle w:val="a0"/>
        <w:rPr>
          <w:rtl/>
        </w:rPr>
      </w:pPr>
    </w:p>
    <w:p w14:paraId="25AFE03B" w14:textId="77777777" w:rsidR="00000000" w:rsidRDefault="00540457">
      <w:pPr>
        <w:pStyle w:val="a0"/>
        <w:rPr>
          <w:rFonts w:hint="cs"/>
          <w:rtl/>
        </w:rPr>
      </w:pPr>
      <w:r>
        <w:rPr>
          <w:rFonts w:hint="cs"/>
          <w:rtl/>
        </w:rPr>
        <w:t>חברת הכנ</w:t>
      </w:r>
      <w:r>
        <w:rPr>
          <w:rFonts w:hint="cs"/>
          <w:rtl/>
        </w:rPr>
        <w:t>סת זהבה גלאון, השר הציע ועדה. מה דעתך?</w:t>
      </w:r>
    </w:p>
    <w:p w14:paraId="6739ECEE" w14:textId="77777777" w:rsidR="00000000" w:rsidRDefault="00540457">
      <w:pPr>
        <w:pStyle w:val="a0"/>
        <w:ind w:firstLine="0"/>
        <w:rPr>
          <w:rFonts w:hint="cs"/>
          <w:rtl/>
        </w:rPr>
      </w:pPr>
    </w:p>
    <w:p w14:paraId="34435AD3" w14:textId="77777777" w:rsidR="00000000" w:rsidRDefault="00540457">
      <w:pPr>
        <w:pStyle w:val="af0"/>
        <w:rPr>
          <w:rtl/>
        </w:rPr>
      </w:pPr>
      <w:r>
        <w:rPr>
          <w:rFonts w:hint="eastAsia"/>
          <w:rtl/>
        </w:rPr>
        <w:t>רן</w:t>
      </w:r>
      <w:r>
        <w:rPr>
          <w:rtl/>
        </w:rPr>
        <w:t xml:space="preserve"> כהן (מרצ):</w:t>
      </w:r>
    </w:p>
    <w:p w14:paraId="17002DDE" w14:textId="77777777" w:rsidR="00000000" w:rsidRDefault="00540457">
      <w:pPr>
        <w:pStyle w:val="a0"/>
        <w:rPr>
          <w:rFonts w:hint="cs"/>
          <w:rtl/>
        </w:rPr>
      </w:pPr>
    </w:p>
    <w:p w14:paraId="7CEC4F9F" w14:textId="77777777" w:rsidR="00000000" w:rsidRDefault="00540457">
      <w:pPr>
        <w:pStyle w:val="a0"/>
        <w:rPr>
          <w:rFonts w:hint="cs"/>
          <w:rtl/>
        </w:rPr>
      </w:pPr>
      <w:r>
        <w:rPr>
          <w:rFonts w:hint="cs"/>
          <w:rtl/>
        </w:rPr>
        <w:t xml:space="preserve">אדוני היושב-ראש - - - </w:t>
      </w:r>
    </w:p>
    <w:p w14:paraId="10B78CE3" w14:textId="77777777" w:rsidR="00000000" w:rsidRDefault="00540457">
      <w:pPr>
        <w:pStyle w:val="a0"/>
        <w:ind w:firstLine="0"/>
        <w:rPr>
          <w:rFonts w:hint="cs"/>
          <w:rtl/>
        </w:rPr>
      </w:pPr>
    </w:p>
    <w:p w14:paraId="6CA49955" w14:textId="77777777" w:rsidR="00000000" w:rsidRDefault="00540457">
      <w:pPr>
        <w:pStyle w:val="af1"/>
        <w:rPr>
          <w:rtl/>
        </w:rPr>
      </w:pPr>
      <w:r>
        <w:rPr>
          <w:rtl/>
        </w:rPr>
        <w:t>היו"ר משה כחלון:</w:t>
      </w:r>
    </w:p>
    <w:p w14:paraId="019B4CEA" w14:textId="77777777" w:rsidR="00000000" w:rsidRDefault="00540457">
      <w:pPr>
        <w:pStyle w:val="a0"/>
        <w:rPr>
          <w:rtl/>
        </w:rPr>
      </w:pPr>
    </w:p>
    <w:p w14:paraId="3DE26A60" w14:textId="77777777" w:rsidR="00000000" w:rsidRDefault="00540457">
      <w:pPr>
        <w:pStyle w:val="a0"/>
        <w:rPr>
          <w:rFonts w:hint="cs"/>
          <w:rtl/>
        </w:rPr>
      </w:pPr>
      <w:r>
        <w:rPr>
          <w:rFonts w:hint="cs"/>
          <w:rtl/>
        </w:rPr>
        <w:t xml:space="preserve">אני לא מתווכח אתך. </w:t>
      </w:r>
    </w:p>
    <w:p w14:paraId="3217B5A6" w14:textId="77777777" w:rsidR="00000000" w:rsidRDefault="00540457">
      <w:pPr>
        <w:pStyle w:val="a0"/>
        <w:ind w:firstLine="0"/>
        <w:rPr>
          <w:rFonts w:hint="cs"/>
          <w:rtl/>
        </w:rPr>
      </w:pPr>
    </w:p>
    <w:p w14:paraId="52A07F44" w14:textId="77777777" w:rsidR="00000000" w:rsidRDefault="00540457">
      <w:pPr>
        <w:pStyle w:val="af0"/>
        <w:rPr>
          <w:rtl/>
        </w:rPr>
      </w:pPr>
      <w:r>
        <w:rPr>
          <w:rFonts w:hint="eastAsia"/>
          <w:rtl/>
        </w:rPr>
        <w:t>רן</w:t>
      </w:r>
      <w:r>
        <w:rPr>
          <w:rtl/>
        </w:rPr>
        <w:t xml:space="preserve"> כהן (מרצ):</w:t>
      </w:r>
    </w:p>
    <w:p w14:paraId="723F24FF" w14:textId="77777777" w:rsidR="00000000" w:rsidRDefault="00540457">
      <w:pPr>
        <w:pStyle w:val="a0"/>
        <w:rPr>
          <w:rtl/>
        </w:rPr>
      </w:pPr>
    </w:p>
    <w:p w14:paraId="7B7B4DE8" w14:textId="77777777" w:rsidR="00000000" w:rsidRDefault="00540457">
      <w:pPr>
        <w:pStyle w:val="a0"/>
        <w:rPr>
          <w:rFonts w:hint="cs"/>
          <w:rtl/>
        </w:rPr>
      </w:pPr>
      <w:r>
        <w:rPr>
          <w:rFonts w:hint="cs"/>
          <w:rtl/>
        </w:rPr>
        <w:t xml:space="preserve">אדוני היושב-ראש, תסלח לי, אני פה 19 שנה. כאשר חבר כנסת אומר "פאשיסט" אפשר למחוק את זה מהפרוטוקול. </w:t>
      </w:r>
    </w:p>
    <w:p w14:paraId="4468C67A" w14:textId="77777777" w:rsidR="00000000" w:rsidRDefault="00540457">
      <w:pPr>
        <w:pStyle w:val="a0"/>
        <w:ind w:firstLine="0"/>
        <w:rPr>
          <w:rFonts w:hint="cs"/>
          <w:rtl/>
        </w:rPr>
      </w:pPr>
    </w:p>
    <w:p w14:paraId="02930047" w14:textId="77777777" w:rsidR="00000000" w:rsidRDefault="00540457">
      <w:pPr>
        <w:pStyle w:val="af1"/>
        <w:rPr>
          <w:rtl/>
        </w:rPr>
      </w:pPr>
      <w:r>
        <w:rPr>
          <w:rtl/>
        </w:rPr>
        <w:t>היו"ר משה כחלון:</w:t>
      </w:r>
    </w:p>
    <w:p w14:paraId="5C7E61FB" w14:textId="77777777" w:rsidR="00000000" w:rsidRDefault="00540457">
      <w:pPr>
        <w:pStyle w:val="a0"/>
        <w:rPr>
          <w:rtl/>
        </w:rPr>
      </w:pPr>
    </w:p>
    <w:p w14:paraId="7781D13E" w14:textId="77777777" w:rsidR="00000000" w:rsidRDefault="00540457">
      <w:pPr>
        <w:pStyle w:val="a0"/>
        <w:rPr>
          <w:rFonts w:hint="cs"/>
          <w:rtl/>
        </w:rPr>
      </w:pPr>
      <w:r>
        <w:rPr>
          <w:rFonts w:hint="cs"/>
          <w:rtl/>
        </w:rPr>
        <w:t xml:space="preserve">כחבר </w:t>
      </w:r>
      <w:r>
        <w:rPr>
          <w:rFonts w:hint="cs"/>
          <w:rtl/>
        </w:rPr>
        <w:t xml:space="preserve">ועדת האתיקה אני מודיע לך, שאני פה שמונה חודשים, ואפשר להגיש תלונה לוועדת האתיקה. בבקשה, חברת הכנסת גלאון. </w:t>
      </w:r>
    </w:p>
    <w:p w14:paraId="4A45406B" w14:textId="77777777" w:rsidR="00000000" w:rsidRDefault="00540457">
      <w:pPr>
        <w:pStyle w:val="a0"/>
        <w:rPr>
          <w:rFonts w:hint="cs"/>
          <w:rtl/>
        </w:rPr>
      </w:pPr>
    </w:p>
    <w:p w14:paraId="5DC51D50" w14:textId="77777777" w:rsidR="00000000" w:rsidRDefault="00540457">
      <w:pPr>
        <w:pStyle w:val="af0"/>
        <w:rPr>
          <w:rtl/>
        </w:rPr>
      </w:pPr>
      <w:r>
        <w:rPr>
          <w:rFonts w:hint="eastAsia"/>
          <w:rtl/>
        </w:rPr>
        <w:t>זהבה</w:t>
      </w:r>
      <w:r>
        <w:rPr>
          <w:rtl/>
        </w:rPr>
        <w:t xml:space="preserve"> גלאון (מרצ):</w:t>
      </w:r>
    </w:p>
    <w:p w14:paraId="6E027B19" w14:textId="77777777" w:rsidR="00000000" w:rsidRDefault="00540457">
      <w:pPr>
        <w:pStyle w:val="a0"/>
        <w:rPr>
          <w:rFonts w:hint="cs"/>
          <w:rtl/>
        </w:rPr>
      </w:pPr>
    </w:p>
    <w:p w14:paraId="703963A4" w14:textId="77777777" w:rsidR="00000000" w:rsidRDefault="00540457">
      <w:pPr>
        <w:pStyle w:val="a0"/>
        <w:rPr>
          <w:rFonts w:hint="cs"/>
          <w:rtl/>
        </w:rPr>
      </w:pPr>
      <w:r>
        <w:rPr>
          <w:rFonts w:hint="cs"/>
          <w:rtl/>
        </w:rPr>
        <w:t xml:space="preserve">אני מבקשת דיון במליאה. אתה צריך לקרוא אותו לסדר, שהוא לא יגיד שאנחנו מביאים שואה. </w:t>
      </w:r>
    </w:p>
    <w:p w14:paraId="64B08AA1" w14:textId="77777777" w:rsidR="00000000" w:rsidRDefault="00540457">
      <w:pPr>
        <w:pStyle w:val="a0"/>
        <w:ind w:firstLine="0"/>
        <w:rPr>
          <w:rFonts w:hint="cs"/>
          <w:rtl/>
        </w:rPr>
      </w:pPr>
    </w:p>
    <w:p w14:paraId="63C32CA9" w14:textId="77777777" w:rsidR="00000000" w:rsidRDefault="00540457">
      <w:pPr>
        <w:pStyle w:val="af1"/>
        <w:rPr>
          <w:rtl/>
        </w:rPr>
      </w:pPr>
      <w:r>
        <w:rPr>
          <w:rtl/>
        </w:rPr>
        <w:t>היו"ר משה כחלון:</w:t>
      </w:r>
    </w:p>
    <w:p w14:paraId="519537FE" w14:textId="77777777" w:rsidR="00000000" w:rsidRDefault="00540457">
      <w:pPr>
        <w:pStyle w:val="a0"/>
        <w:rPr>
          <w:rtl/>
        </w:rPr>
      </w:pPr>
    </w:p>
    <w:p w14:paraId="6491FAFD" w14:textId="77777777" w:rsidR="00000000" w:rsidRDefault="00540457">
      <w:pPr>
        <w:pStyle w:val="a0"/>
        <w:rPr>
          <w:rFonts w:hint="cs"/>
          <w:rtl/>
        </w:rPr>
      </w:pPr>
      <w:r>
        <w:rPr>
          <w:rFonts w:hint="cs"/>
          <w:rtl/>
        </w:rPr>
        <w:t>חבר הכנסת נסים דהן - אינו נ</w:t>
      </w:r>
      <w:r>
        <w:rPr>
          <w:rFonts w:hint="cs"/>
          <w:rtl/>
        </w:rPr>
        <w:t xml:space="preserve">וכח. חבר הכנסת ניסן סלומינסקי - אינו נוכח. </w:t>
      </w:r>
    </w:p>
    <w:p w14:paraId="4F56B571" w14:textId="77777777" w:rsidR="00000000" w:rsidRDefault="00540457">
      <w:pPr>
        <w:pStyle w:val="a0"/>
        <w:ind w:firstLine="0"/>
        <w:rPr>
          <w:rFonts w:hint="cs"/>
          <w:rtl/>
        </w:rPr>
      </w:pPr>
    </w:p>
    <w:p w14:paraId="4C7BA1B7" w14:textId="77777777" w:rsidR="00000000" w:rsidRDefault="00540457">
      <w:pPr>
        <w:pStyle w:val="af0"/>
        <w:rPr>
          <w:rtl/>
        </w:rPr>
      </w:pPr>
      <w:r>
        <w:rPr>
          <w:rFonts w:hint="eastAsia"/>
          <w:rtl/>
        </w:rPr>
        <w:t>זאב</w:t>
      </w:r>
      <w:r>
        <w:rPr>
          <w:rtl/>
        </w:rPr>
        <w:t xml:space="preserve"> בוים (הליכוד):</w:t>
      </w:r>
    </w:p>
    <w:p w14:paraId="3DF7D860" w14:textId="77777777" w:rsidR="00000000" w:rsidRDefault="00540457">
      <w:pPr>
        <w:pStyle w:val="a0"/>
        <w:rPr>
          <w:rFonts w:hint="cs"/>
          <w:rtl/>
        </w:rPr>
      </w:pPr>
    </w:p>
    <w:p w14:paraId="6834AE1E" w14:textId="77777777" w:rsidR="00000000" w:rsidRDefault="00540457">
      <w:pPr>
        <w:pStyle w:val="a0"/>
        <w:rPr>
          <w:rFonts w:hint="cs"/>
          <w:rtl/>
        </w:rPr>
      </w:pPr>
      <w:r>
        <w:rPr>
          <w:rFonts w:hint="cs"/>
          <w:rtl/>
        </w:rPr>
        <w:t xml:space="preserve">חברת הכנסת גלאון, כל הזמן את צועקת. </w:t>
      </w:r>
    </w:p>
    <w:p w14:paraId="4808AD88" w14:textId="77777777" w:rsidR="00000000" w:rsidRDefault="00540457">
      <w:pPr>
        <w:pStyle w:val="a0"/>
        <w:ind w:firstLine="0"/>
        <w:rPr>
          <w:rFonts w:hint="cs"/>
          <w:rtl/>
        </w:rPr>
      </w:pPr>
    </w:p>
    <w:p w14:paraId="0FF6252F" w14:textId="77777777" w:rsidR="00000000" w:rsidRDefault="00540457">
      <w:pPr>
        <w:pStyle w:val="af0"/>
        <w:rPr>
          <w:rtl/>
        </w:rPr>
      </w:pPr>
      <w:r>
        <w:rPr>
          <w:rFonts w:hint="eastAsia"/>
          <w:rtl/>
        </w:rPr>
        <w:t>זהבה</w:t>
      </w:r>
      <w:r>
        <w:rPr>
          <w:rtl/>
        </w:rPr>
        <w:t xml:space="preserve"> גלאון (מרצ):</w:t>
      </w:r>
    </w:p>
    <w:p w14:paraId="70FD2954" w14:textId="77777777" w:rsidR="00000000" w:rsidRDefault="00540457">
      <w:pPr>
        <w:pStyle w:val="a0"/>
        <w:rPr>
          <w:rFonts w:hint="cs"/>
          <w:rtl/>
        </w:rPr>
      </w:pPr>
    </w:p>
    <w:p w14:paraId="3B2770A1" w14:textId="77777777" w:rsidR="00000000" w:rsidRDefault="00540457">
      <w:pPr>
        <w:pStyle w:val="a0"/>
        <w:rPr>
          <w:rFonts w:hint="cs"/>
          <w:rtl/>
        </w:rPr>
      </w:pPr>
      <w:r>
        <w:rPr>
          <w:rFonts w:hint="cs"/>
          <w:rtl/>
        </w:rPr>
        <w:t xml:space="preserve">- - - </w:t>
      </w:r>
    </w:p>
    <w:p w14:paraId="7318A6BA" w14:textId="77777777" w:rsidR="00000000" w:rsidRDefault="00540457">
      <w:pPr>
        <w:pStyle w:val="a0"/>
        <w:ind w:firstLine="0"/>
        <w:rPr>
          <w:rFonts w:hint="cs"/>
          <w:rtl/>
        </w:rPr>
      </w:pPr>
    </w:p>
    <w:p w14:paraId="13C13066" w14:textId="77777777" w:rsidR="00000000" w:rsidRDefault="00540457">
      <w:pPr>
        <w:pStyle w:val="af1"/>
        <w:rPr>
          <w:rtl/>
        </w:rPr>
      </w:pPr>
      <w:r>
        <w:rPr>
          <w:rtl/>
        </w:rPr>
        <w:t>היו"ר משה כחלון:</w:t>
      </w:r>
    </w:p>
    <w:p w14:paraId="756A7239" w14:textId="77777777" w:rsidR="00000000" w:rsidRDefault="00540457">
      <w:pPr>
        <w:pStyle w:val="a0"/>
        <w:rPr>
          <w:rtl/>
        </w:rPr>
      </w:pPr>
    </w:p>
    <w:p w14:paraId="0FACE541" w14:textId="77777777" w:rsidR="00000000" w:rsidRDefault="00540457">
      <w:pPr>
        <w:pStyle w:val="a0"/>
        <w:rPr>
          <w:rFonts w:hint="cs"/>
          <w:rtl/>
        </w:rPr>
      </w:pPr>
      <w:r>
        <w:rPr>
          <w:rFonts w:hint="cs"/>
          <w:rtl/>
        </w:rPr>
        <w:t xml:space="preserve">חבר הכנסת טלב אלסאנע, מליאה או ועדה? </w:t>
      </w:r>
    </w:p>
    <w:p w14:paraId="76E39B7E" w14:textId="77777777" w:rsidR="00000000" w:rsidRDefault="00540457">
      <w:pPr>
        <w:pStyle w:val="a0"/>
        <w:rPr>
          <w:rFonts w:hint="cs"/>
          <w:rtl/>
        </w:rPr>
      </w:pPr>
    </w:p>
    <w:p w14:paraId="14D12969" w14:textId="77777777" w:rsidR="00000000" w:rsidRDefault="00540457">
      <w:pPr>
        <w:pStyle w:val="af0"/>
        <w:rPr>
          <w:rtl/>
        </w:rPr>
      </w:pPr>
      <w:r>
        <w:rPr>
          <w:rFonts w:hint="eastAsia"/>
          <w:rtl/>
        </w:rPr>
        <w:t>טלב</w:t>
      </w:r>
      <w:r>
        <w:rPr>
          <w:rtl/>
        </w:rPr>
        <w:t xml:space="preserve"> אלסאנע (רע"ם):</w:t>
      </w:r>
    </w:p>
    <w:p w14:paraId="372E65B4" w14:textId="77777777" w:rsidR="00000000" w:rsidRDefault="00540457">
      <w:pPr>
        <w:pStyle w:val="a0"/>
        <w:ind w:firstLine="0"/>
        <w:rPr>
          <w:rFonts w:hint="cs"/>
          <w:rtl/>
        </w:rPr>
      </w:pPr>
    </w:p>
    <w:p w14:paraId="0A008BF3" w14:textId="77777777" w:rsidR="00000000" w:rsidRDefault="00540457">
      <w:pPr>
        <w:pStyle w:val="a0"/>
        <w:rPr>
          <w:rFonts w:hint="cs"/>
          <w:rtl/>
        </w:rPr>
      </w:pPr>
      <w:r>
        <w:rPr>
          <w:rFonts w:hint="cs"/>
          <w:rtl/>
        </w:rPr>
        <w:t xml:space="preserve">ועדה. </w:t>
      </w:r>
    </w:p>
    <w:p w14:paraId="5205AFC9" w14:textId="77777777" w:rsidR="00000000" w:rsidRDefault="00540457">
      <w:pPr>
        <w:pStyle w:val="a0"/>
        <w:ind w:firstLine="0"/>
        <w:rPr>
          <w:rFonts w:hint="cs"/>
          <w:rtl/>
        </w:rPr>
      </w:pPr>
    </w:p>
    <w:p w14:paraId="3F3588F0" w14:textId="77777777" w:rsidR="00000000" w:rsidRDefault="00540457">
      <w:pPr>
        <w:pStyle w:val="af1"/>
        <w:rPr>
          <w:rtl/>
        </w:rPr>
      </w:pPr>
      <w:r>
        <w:rPr>
          <w:rtl/>
        </w:rPr>
        <w:t>היו"ר משה כחלון:</w:t>
      </w:r>
    </w:p>
    <w:p w14:paraId="03D32DA4" w14:textId="77777777" w:rsidR="00000000" w:rsidRDefault="00540457">
      <w:pPr>
        <w:pStyle w:val="a0"/>
        <w:rPr>
          <w:rtl/>
        </w:rPr>
      </w:pPr>
    </w:p>
    <w:p w14:paraId="578AA6DF" w14:textId="77777777" w:rsidR="00000000" w:rsidRDefault="00540457">
      <w:pPr>
        <w:pStyle w:val="a0"/>
        <w:rPr>
          <w:rFonts w:hint="cs"/>
          <w:rtl/>
        </w:rPr>
      </w:pPr>
      <w:r>
        <w:rPr>
          <w:rFonts w:hint="cs"/>
          <w:rtl/>
        </w:rPr>
        <w:t>חברת הכנסת אתי לבני, וע</w:t>
      </w:r>
      <w:r>
        <w:rPr>
          <w:rFonts w:hint="cs"/>
          <w:rtl/>
        </w:rPr>
        <w:t>דה?</w:t>
      </w:r>
    </w:p>
    <w:p w14:paraId="7D309EFC" w14:textId="77777777" w:rsidR="00000000" w:rsidRDefault="00540457">
      <w:pPr>
        <w:pStyle w:val="a0"/>
        <w:ind w:firstLine="0"/>
        <w:rPr>
          <w:rFonts w:hint="cs"/>
          <w:rtl/>
        </w:rPr>
      </w:pPr>
    </w:p>
    <w:p w14:paraId="4D5031EA" w14:textId="77777777" w:rsidR="00000000" w:rsidRDefault="00540457">
      <w:pPr>
        <w:pStyle w:val="af0"/>
        <w:rPr>
          <w:rtl/>
        </w:rPr>
      </w:pPr>
      <w:r>
        <w:rPr>
          <w:rFonts w:hint="eastAsia"/>
          <w:rtl/>
        </w:rPr>
        <w:t>אתי</w:t>
      </w:r>
      <w:r>
        <w:rPr>
          <w:rtl/>
        </w:rPr>
        <w:t xml:space="preserve"> לבני (שינוי):</w:t>
      </w:r>
    </w:p>
    <w:p w14:paraId="1897CE54" w14:textId="77777777" w:rsidR="00000000" w:rsidRDefault="00540457">
      <w:pPr>
        <w:pStyle w:val="a0"/>
        <w:rPr>
          <w:rFonts w:hint="cs"/>
          <w:rtl/>
        </w:rPr>
      </w:pPr>
    </w:p>
    <w:p w14:paraId="12D32AB6" w14:textId="77777777" w:rsidR="00000000" w:rsidRDefault="00540457">
      <w:pPr>
        <w:pStyle w:val="a0"/>
        <w:rPr>
          <w:rFonts w:hint="cs"/>
          <w:rtl/>
        </w:rPr>
      </w:pPr>
      <w:r>
        <w:rPr>
          <w:rFonts w:hint="cs"/>
          <w:rtl/>
        </w:rPr>
        <w:t>כן.</w:t>
      </w:r>
    </w:p>
    <w:p w14:paraId="4A1A3274" w14:textId="77777777" w:rsidR="00000000" w:rsidRDefault="00540457">
      <w:pPr>
        <w:pStyle w:val="a0"/>
        <w:ind w:firstLine="0"/>
        <w:rPr>
          <w:rFonts w:hint="cs"/>
          <w:rtl/>
        </w:rPr>
      </w:pPr>
    </w:p>
    <w:p w14:paraId="6A0E57AB" w14:textId="77777777" w:rsidR="00000000" w:rsidRDefault="00540457">
      <w:pPr>
        <w:pStyle w:val="af1"/>
        <w:rPr>
          <w:rtl/>
        </w:rPr>
      </w:pPr>
      <w:r>
        <w:rPr>
          <w:rtl/>
        </w:rPr>
        <w:t>היו"ר משה כחלון:</w:t>
      </w:r>
    </w:p>
    <w:p w14:paraId="4346188F" w14:textId="77777777" w:rsidR="00000000" w:rsidRDefault="00540457">
      <w:pPr>
        <w:pStyle w:val="a0"/>
        <w:rPr>
          <w:rtl/>
        </w:rPr>
      </w:pPr>
    </w:p>
    <w:p w14:paraId="7328ECD4" w14:textId="77777777" w:rsidR="00000000" w:rsidRDefault="00540457">
      <w:pPr>
        <w:pStyle w:val="a0"/>
        <w:rPr>
          <w:rFonts w:hint="cs"/>
          <w:rtl/>
        </w:rPr>
      </w:pPr>
      <w:r>
        <w:rPr>
          <w:rFonts w:hint="cs"/>
          <w:rtl/>
        </w:rPr>
        <w:t>חבר הכנסת ג'מאל זחאלקה - אינו נוכח. חבר הכנסת יורי שטרן, מליאה או ועדה?</w:t>
      </w:r>
    </w:p>
    <w:p w14:paraId="04127AC7" w14:textId="77777777" w:rsidR="00000000" w:rsidRDefault="00540457">
      <w:pPr>
        <w:pStyle w:val="a0"/>
        <w:ind w:firstLine="0"/>
        <w:rPr>
          <w:rFonts w:hint="cs"/>
          <w:rtl/>
        </w:rPr>
      </w:pPr>
    </w:p>
    <w:p w14:paraId="53FCDE36" w14:textId="77777777" w:rsidR="00000000" w:rsidRDefault="00540457">
      <w:pPr>
        <w:pStyle w:val="af0"/>
        <w:rPr>
          <w:rtl/>
        </w:rPr>
      </w:pPr>
      <w:r>
        <w:rPr>
          <w:rFonts w:hint="eastAsia"/>
          <w:rtl/>
        </w:rPr>
        <w:t>יורי</w:t>
      </w:r>
      <w:r>
        <w:rPr>
          <w:rtl/>
        </w:rPr>
        <w:t xml:space="preserve"> שטרן (האיחוד הלאומי - ישראל ביתנו):</w:t>
      </w:r>
    </w:p>
    <w:p w14:paraId="26E5A71E" w14:textId="77777777" w:rsidR="00000000" w:rsidRDefault="00540457">
      <w:pPr>
        <w:pStyle w:val="a0"/>
        <w:rPr>
          <w:rFonts w:hint="cs"/>
          <w:rtl/>
        </w:rPr>
      </w:pPr>
    </w:p>
    <w:p w14:paraId="5348FA25" w14:textId="77777777" w:rsidR="00000000" w:rsidRDefault="00540457">
      <w:pPr>
        <w:pStyle w:val="a0"/>
        <w:rPr>
          <w:rFonts w:hint="cs"/>
          <w:rtl/>
        </w:rPr>
      </w:pPr>
      <w:r>
        <w:rPr>
          <w:rFonts w:hint="cs"/>
          <w:rtl/>
        </w:rPr>
        <w:t xml:space="preserve">ועדה. </w:t>
      </w:r>
    </w:p>
    <w:p w14:paraId="31B14BE3" w14:textId="77777777" w:rsidR="00000000" w:rsidRDefault="00540457">
      <w:pPr>
        <w:pStyle w:val="a0"/>
        <w:ind w:firstLine="0"/>
        <w:rPr>
          <w:rFonts w:hint="cs"/>
          <w:rtl/>
        </w:rPr>
      </w:pPr>
    </w:p>
    <w:p w14:paraId="79B91343" w14:textId="77777777" w:rsidR="00000000" w:rsidRDefault="00540457">
      <w:pPr>
        <w:pStyle w:val="af1"/>
        <w:rPr>
          <w:rtl/>
        </w:rPr>
      </w:pPr>
      <w:r>
        <w:rPr>
          <w:rtl/>
        </w:rPr>
        <w:t>היו"ר משה כחלון:</w:t>
      </w:r>
    </w:p>
    <w:p w14:paraId="4C24DC56" w14:textId="77777777" w:rsidR="00000000" w:rsidRDefault="00540457">
      <w:pPr>
        <w:pStyle w:val="a0"/>
        <w:rPr>
          <w:rtl/>
        </w:rPr>
      </w:pPr>
    </w:p>
    <w:p w14:paraId="3D25B7C5" w14:textId="77777777" w:rsidR="00000000" w:rsidRDefault="00540457">
      <w:pPr>
        <w:pStyle w:val="a0"/>
        <w:rPr>
          <w:rFonts w:hint="cs"/>
          <w:rtl/>
        </w:rPr>
      </w:pPr>
      <w:r>
        <w:rPr>
          <w:rFonts w:hint="cs"/>
          <w:rtl/>
        </w:rPr>
        <w:t>חבר הכנסת מתן וילנאי - אינו נוכח. אנחנו עוברים להצבעה. חברת הכנסת גל</w:t>
      </w:r>
      <w:r>
        <w:rPr>
          <w:rFonts w:hint="cs"/>
          <w:rtl/>
        </w:rPr>
        <w:t>און, את ביקשת דיון במליאה?</w:t>
      </w:r>
    </w:p>
    <w:p w14:paraId="6B07C2F3" w14:textId="77777777" w:rsidR="00000000" w:rsidRDefault="00540457">
      <w:pPr>
        <w:pStyle w:val="a0"/>
        <w:ind w:firstLine="0"/>
        <w:rPr>
          <w:rFonts w:hint="cs"/>
          <w:rtl/>
        </w:rPr>
      </w:pPr>
    </w:p>
    <w:p w14:paraId="23CEE1EF" w14:textId="77777777" w:rsidR="00000000" w:rsidRDefault="00540457">
      <w:pPr>
        <w:pStyle w:val="af0"/>
        <w:rPr>
          <w:rtl/>
        </w:rPr>
      </w:pPr>
      <w:r>
        <w:rPr>
          <w:rFonts w:hint="eastAsia"/>
          <w:rtl/>
        </w:rPr>
        <w:t>זהבה</w:t>
      </w:r>
      <w:r>
        <w:rPr>
          <w:rtl/>
        </w:rPr>
        <w:t xml:space="preserve"> גלאון (מרצ):</w:t>
      </w:r>
    </w:p>
    <w:p w14:paraId="52BE58D4" w14:textId="77777777" w:rsidR="00000000" w:rsidRDefault="00540457">
      <w:pPr>
        <w:pStyle w:val="a0"/>
        <w:rPr>
          <w:rFonts w:hint="cs"/>
          <w:rtl/>
        </w:rPr>
      </w:pPr>
    </w:p>
    <w:p w14:paraId="6B629009" w14:textId="77777777" w:rsidR="00000000" w:rsidRDefault="00540457">
      <w:pPr>
        <w:pStyle w:val="a0"/>
        <w:rPr>
          <w:rFonts w:hint="cs"/>
          <w:rtl/>
        </w:rPr>
      </w:pPr>
      <w:r>
        <w:rPr>
          <w:rFonts w:hint="cs"/>
          <w:rtl/>
        </w:rPr>
        <w:t xml:space="preserve">כן. </w:t>
      </w:r>
    </w:p>
    <w:p w14:paraId="3F3C8D00" w14:textId="77777777" w:rsidR="00000000" w:rsidRDefault="00540457">
      <w:pPr>
        <w:pStyle w:val="a0"/>
        <w:ind w:firstLine="0"/>
        <w:rPr>
          <w:rFonts w:hint="cs"/>
          <w:rtl/>
        </w:rPr>
      </w:pPr>
    </w:p>
    <w:p w14:paraId="10FA09DA" w14:textId="77777777" w:rsidR="00000000" w:rsidRDefault="00540457">
      <w:pPr>
        <w:pStyle w:val="af1"/>
        <w:rPr>
          <w:rtl/>
        </w:rPr>
      </w:pPr>
      <w:r>
        <w:rPr>
          <w:rtl/>
        </w:rPr>
        <w:t>היו"ר משה כחלון:</w:t>
      </w:r>
    </w:p>
    <w:p w14:paraId="6358A34B" w14:textId="77777777" w:rsidR="00000000" w:rsidRDefault="00540457">
      <w:pPr>
        <w:pStyle w:val="a0"/>
        <w:rPr>
          <w:rtl/>
        </w:rPr>
      </w:pPr>
    </w:p>
    <w:p w14:paraId="5A7D6FCD" w14:textId="77777777" w:rsidR="00000000" w:rsidRDefault="00540457">
      <w:pPr>
        <w:pStyle w:val="a0"/>
        <w:rPr>
          <w:rFonts w:hint="cs"/>
          <w:rtl/>
        </w:rPr>
      </w:pPr>
      <w:r>
        <w:rPr>
          <w:rFonts w:hint="cs"/>
          <w:rtl/>
        </w:rPr>
        <w:t xml:space="preserve">נצביע קודם על הצעתה של חברת הכנסת גלאון, לקיים דיון במליאה. בעד זה מליאה, ונגד </w:t>
      </w:r>
      <w:r>
        <w:rPr>
          <w:rtl/>
        </w:rPr>
        <w:t>–</w:t>
      </w:r>
      <w:r>
        <w:rPr>
          <w:rFonts w:hint="cs"/>
          <w:rtl/>
        </w:rPr>
        <w:t xml:space="preserve"> הסרה.</w:t>
      </w:r>
    </w:p>
    <w:p w14:paraId="1936F978" w14:textId="77777777" w:rsidR="00000000" w:rsidRDefault="00540457">
      <w:pPr>
        <w:pStyle w:val="a0"/>
        <w:rPr>
          <w:rFonts w:hint="cs"/>
          <w:rtl/>
        </w:rPr>
      </w:pPr>
    </w:p>
    <w:p w14:paraId="6D0D3CF1" w14:textId="77777777" w:rsidR="00000000" w:rsidRDefault="00540457">
      <w:pPr>
        <w:pStyle w:val="ab"/>
        <w:bidi/>
        <w:rPr>
          <w:rtl/>
        </w:rPr>
      </w:pPr>
    </w:p>
    <w:p w14:paraId="2FE7ED47" w14:textId="77777777" w:rsidR="00000000" w:rsidRDefault="00540457">
      <w:pPr>
        <w:pStyle w:val="ab"/>
        <w:bidi/>
        <w:rPr>
          <w:rFonts w:hint="cs"/>
          <w:rtl/>
        </w:rPr>
      </w:pPr>
      <w:r>
        <w:rPr>
          <w:rFonts w:hint="cs"/>
          <w:rtl/>
        </w:rPr>
        <w:t xml:space="preserve">הצבעה </w:t>
      </w:r>
    </w:p>
    <w:p w14:paraId="6F867CDB" w14:textId="77777777" w:rsidR="00000000" w:rsidRDefault="00540457">
      <w:pPr>
        <w:pStyle w:val="ac"/>
        <w:bidi/>
        <w:rPr>
          <w:rFonts w:hint="cs"/>
          <w:rtl/>
        </w:rPr>
      </w:pPr>
    </w:p>
    <w:p w14:paraId="1570C304" w14:textId="77777777" w:rsidR="00000000" w:rsidRDefault="00540457">
      <w:pPr>
        <w:pStyle w:val="ac"/>
        <w:bidi/>
        <w:rPr>
          <w:rFonts w:hint="cs"/>
          <w:rtl/>
        </w:rPr>
      </w:pPr>
      <w:r>
        <w:rPr>
          <w:rFonts w:hint="cs"/>
          <w:rtl/>
        </w:rPr>
        <w:t>בעד ההצעה לכלול את הנושא בסדר-היום - 9</w:t>
      </w:r>
    </w:p>
    <w:p w14:paraId="21F621D5"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18</w:t>
      </w:r>
    </w:p>
    <w:p w14:paraId="7A7CB6C0" w14:textId="77777777" w:rsidR="00000000" w:rsidRDefault="00540457">
      <w:pPr>
        <w:pStyle w:val="ac"/>
        <w:bidi/>
        <w:rPr>
          <w:rFonts w:hint="cs"/>
          <w:rtl/>
        </w:rPr>
      </w:pPr>
      <w:r>
        <w:rPr>
          <w:rFonts w:hint="cs"/>
          <w:rtl/>
        </w:rPr>
        <w:t>נמנעי</w:t>
      </w:r>
      <w:r>
        <w:rPr>
          <w:rFonts w:hint="cs"/>
          <w:rtl/>
        </w:rPr>
        <w:t xml:space="preserve">ם </w:t>
      </w:r>
      <w:r>
        <w:rPr>
          <w:rtl/>
        </w:rPr>
        <w:t>–</w:t>
      </w:r>
      <w:r>
        <w:rPr>
          <w:rFonts w:hint="cs"/>
          <w:rtl/>
        </w:rPr>
        <w:t xml:space="preserve"> אין</w:t>
      </w:r>
    </w:p>
    <w:p w14:paraId="1D7BE3CE" w14:textId="77777777" w:rsidR="00000000" w:rsidRDefault="00540457">
      <w:pPr>
        <w:pStyle w:val="ad"/>
        <w:bidi/>
        <w:rPr>
          <w:rFonts w:hint="cs"/>
          <w:rtl/>
        </w:rPr>
      </w:pPr>
      <w:r>
        <w:rPr>
          <w:rFonts w:hint="cs"/>
          <w:rtl/>
        </w:rPr>
        <w:t>ההצעה שלא לכלול את הנושא שהעלתה חברת הכנסת זהבה גלאון בסדר-היום של הכנסת נתקבלה.</w:t>
      </w:r>
    </w:p>
    <w:p w14:paraId="34DF19A6" w14:textId="77777777" w:rsidR="00000000" w:rsidRDefault="00540457">
      <w:pPr>
        <w:pStyle w:val="a0"/>
        <w:rPr>
          <w:rFonts w:hint="cs"/>
          <w:rtl/>
        </w:rPr>
      </w:pPr>
    </w:p>
    <w:p w14:paraId="6DE7B78A" w14:textId="77777777" w:rsidR="00000000" w:rsidRDefault="00540457">
      <w:pPr>
        <w:pStyle w:val="af1"/>
        <w:rPr>
          <w:rtl/>
        </w:rPr>
      </w:pPr>
      <w:r>
        <w:rPr>
          <w:rtl/>
        </w:rPr>
        <w:t>היו"ר משה כחלון:</w:t>
      </w:r>
    </w:p>
    <w:p w14:paraId="6D7918D9" w14:textId="77777777" w:rsidR="00000000" w:rsidRDefault="00540457">
      <w:pPr>
        <w:pStyle w:val="a0"/>
        <w:rPr>
          <w:rtl/>
        </w:rPr>
      </w:pPr>
    </w:p>
    <w:p w14:paraId="59BB3670" w14:textId="77777777" w:rsidR="00000000" w:rsidRDefault="00540457">
      <w:pPr>
        <w:pStyle w:val="a0"/>
        <w:rPr>
          <w:rFonts w:hint="cs"/>
          <w:rtl/>
        </w:rPr>
      </w:pPr>
      <w:r>
        <w:rPr>
          <w:rFonts w:hint="cs"/>
          <w:rtl/>
        </w:rPr>
        <w:t>תשעה בעד מליאה, 19, בצירוף קולו של היושב-ראש, נגד. הצעתה של חברת הכנסת זהבה גלאון לא נתקבלה.</w:t>
      </w:r>
    </w:p>
    <w:p w14:paraId="7E245F65" w14:textId="77777777" w:rsidR="00000000" w:rsidRDefault="00540457">
      <w:pPr>
        <w:pStyle w:val="a0"/>
        <w:rPr>
          <w:rFonts w:hint="cs"/>
          <w:rtl/>
        </w:rPr>
      </w:pPr>
    </w:p>
    <w:p w14:paraId="546C976F" w14:textId="77777777" w:rsidR="00000000" w:rsidRDefault="00540457">
      <w:pPr>
        <w:pStyle w:val="a0"/>
        <w:rPr>
          <w:rFonts w:hint="cs"/>
          <w:rtl/>
        </w:rPr>
      </w:pPr>
      <w:r>
        <w:rPr>
          <w:rFonts w:hint="cs"/>
          <w:rtl/>
        </w:rPr>
        <w:t xml:space="preserve">אנחנו עוברים להצבעה נוספת באותו נושא: להעביר את הנושא </w:t>
      </w:r>
      <w:r>
        <w:rPr>
          <w:rFonts w:hint="cs"/>
          <w:rtl/>
        </w:rPr>
        <w:t xml:space="preserve">לוועדה או להסיר. בעד זה ועדה, נגד </w:t>
      </w:r>
      <w:r>
        <w:rPr>
          <w:rtl/>
        </w:rPr>
        <w:t>–</w:t>
      </w:r>
      <w:r>
        <w:rPr>
          <w:rFonts w:hint="cs"/>
          <w:rtl/>
        </w:rPr>
        <w:t xml:space="preserve"> להסיר.</w:t>
      </w:r>
    </w:p>
    <w:p w14:paraId="64FA4CF9" w14:textId="77777777" w:rsidR="00000000" w:rsidRDefault="00540457">
      <w:pPr>
        <w:pStyle w:val="a0"/>
        <w:rPr>
          <w:rFonts w:hint="cs"/>
          <w:rtl/>
        </w:rPr>
      </w:pPr>
    </w:p>
    <w:p w14:paraId="7167C984" w14:textId="77777777" w:rsidR="00000000" w:rsidRDefault="00540457">
      <w:pPr>
        <w:pStyle w:val="ab"/>
        <w:bidi/>
        <w:rPr>
          <w:rFonts w:hint="cs"/>
          <w:rtl/>
        </w:rPr>
      </w:pPr>
      <w:r>
        <w:rPr>
          <w:rFonts w:hint="cs"/>
          <w:rtl/>
        </w:rPr>
        <w:t xml:space="preserve">הצבעה </w:t>
      </w:r>
    </w:p>
    <w:p w14:paraId="35AABDB9" w14:textId="77777777" w:rsidR="00000000" w:rsidRDefault="00540457">
      <w:pPr>
        <w:pStyle w:val="a0"/>
        <w:rPr>
          <w:rFonts w:hint="cs"/>
          <w:rtl/>
        </w:rPr>
      </w:pPr>
    </w:p>
    <w:p w14:paraId="723D23EB" w14:textId="77777777" w:rsidR="00000000" w:rsidRDefault="00540457">
      <w:pPr>
        <w:pStyle w:val="ac"/>
        <w:bidi/>
        <w:rPr>
          <w:rFonts w:hint="cs"/>
          <w:rtl/>
        </w:rPr>
      </w:pPr>
      <w:r>
        <w:rPr>
          <w:rFonts w:hint="cs"/>
          <w:rtl/>
        </w:rPr>
        <w:t xml:space="preserve">בעד ההצעה להעביר את הנושא לוועדה </w:t>
      </w:r>
      <w:r>
        <w:rPr>
          <w:rtl/>
        </w:rPr>
        <w:t>–</w:t>
      </w:r>
      <w:r>
        <w:rPr>
          <w:rFonts w:hint="cs"/>
          <w:rtl/>
        </w:rPr>
        <w:t xml:space="preserve"> 22</w:t>
      </w:r>
    </w:p>
    <w:p w14:paraId="2E97D3AD"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4  </w:t>
      </w:r>
    </w:p>
    <w:p w14:paraId="11A05D81" w14:textId="77777777" w:rsidR="00000000" w:rsidRDefault="00540457">
      <w:pPr>
        <w:pStyle w:val="ac"/>
        <w:bidi/>
        <w:rPr>
          <w:rFonts w:hint="cs"/>
          <w:rtl/>
        </w:rPr>
      </w:pPr>
      <w:r>
        <w:rPr>
          <w:rFonts w:hint="cs"/>
          <w:rtl/>
        </w:rPr>
        <w:t xml:space="preserve">נמנעים </w:t>
      </w:r>
      <w:r>
        <w:rPr>
          <w:rtl/>
        </w:rPr>
        <w:t>–</w:t>
      </w:r>
      <w:r>
        <w:rPr>
          <w:rFonts w:hint="cs"/>
          <w:rtl/>
        </w:rPr>
        <w:t xml:space="preserve"> אין </w:t>
      </w:r>
    </w:p>
    <w:p w14:paraId="502FE68B" w14:textId="77777777" w:rsidR="00000000" w:rsidRDefault="00540457">
      <w:pPr>
        <w:pStyle w:val="ad"/>
        <w:bidi/>
        <w:rPr>
          <w:rFonts w:hint="cs"/>
          <w:rtl/>
        </w:rPr>
      </w:pPr>
      <w:r>
        <w:rPr>
          <w:rFonts w:hint="cs"/>
          <w:rtl/>
        </w:rPr>
        <w:t>ההצעה להעביר את הנושא שהעלו חברי הכנסת גדעון סער, מוחמד ברכה, טלב אלסאנע, אתי לבני ויורי שטרן לוועדת החוץ ו</w:t>
      </w:r>
      <w:r>
        <w:rPr>
          <w:rFonts w:hint="cs"/>
          <w:rtl/>
        </w:rPr>
        <w:t xml:space="preserve">הביטחון נתקבלה. </w:t>
      </w:r>
    </w:p>
    <w:p w14:paraId="58AC43AD" w14:textId="77777777" w:rsidR="00000000" w:rsidRDefault="00540457">
      <w:pPr>
        <w:pStyle w:val="a0"/>
        <w:rPr>
          <w:rFonts w:hint="cs"/>
          <w:rtl/>
        </w:rPr>
      </w:pPr>
    </w:p>
    <w:p w14:paraId="63AD343D" w14:textId="77777777" w:rsidR="00000000" w:rsidRDefault="00540457">
      <w:pPr>
        <w:pStyle w:val="af1"/>
        <w:rPr>
          <w:rtl/>
        </w:rPr>
      </w:pPr>
      <w:r>
        <w:rPr>
          <w:rtl/>
        </w:rPr>
        <w:t>היו"ר משה כחלון:</w:t>
      </w:r>
    </w:p>
    <w:p w14:paraId="06B9F3B0" w14:textId="77777777" w:rsidR="00000000" w:rsidRDefault="00540457">
      <w:pPr>
        <w:pStyle w:val="a0"/>
        <w:rPr>
          <w:rtl/>
        </w:rPr>
      </w:pPr>
    </w:p>
    <w:p w14:paraId="26C64D27" w14:textId="77777777" w:rsidR="00000000" w:rsidRDefault="00540457">
      <w:pPr>
        <w:pStyle w:val="a0"/>
        <w:rPr>
          <w:rFonts w:hint="cs"/>
          <w:rtl/>
        </w:rPr>
      </w:pPr>
      <w:r>
        <w:rPr>
          <w:rFonts w:hint="cs"/>
          <w:rtl/>
        </w:rPr>
        <w:t xml:space="preserve"> 23, בצירופו של היושב-ראש, בעד, ארבעה נגד, אין נמנעים. ההצעה תעבור לוועדת החוץ והביטחון.  הצעתה של חברת הכנסת זהבה גלאון לא נתקבלה. יתר המציעים שנוכחים, הצעותיהם עוברות לדיון בוועדת החוץ והביטחון. </w:t>
      </w:r>
    </w:p>
    <w:p w14:paraId="208A9D13" w14:textId="77777777" w:rsidR="00000000" w:rsidRDefault="00540457">
      <w:pPr>
        <w:pStyle w:val="a0"/>
        <w:rPr>
          <w:rFonts w:hint="cs"/>
          <w:rtl/>
        </w:rPr>
      </w:pPr>
    </w:p>
    <w:p w14:paraId="00B89575" w14:textId="77777777" w:rsidR="00000000" w:rsidRDefault="00540457">
      <w:pPr>
        <w:pStyle w:val="a2"/>
        <w:rPr>
          <w:rtl/>
        </w:rPr>
      </w:pPr>
    </w:p>
    <w:p w14:paraId="444A5BC8" w14:textId="77777777" w:rsidR="00000000" w:rsidRDefault="00540457">
      <w:pPr>
        <w:pStyle w:val="a2"/>
        <w:rPr>
          <w:rtl/>
        </w:rPr>
      </w:pPr>
      <w:bookmarkStart w:id="678" w:name="CS18323FI0018323T03_12_2003_19_13_15"/>
      <w:bookmarkStart w:id="679" w:name="_Toc59448118"/>
      <w:bookmarkEnd w:id="678"/>
      <w:r>
        <w:rPr>
          <w:rtl/>
        </w:rPr>
        <w:t>הצע</w:t>
      </w:r>
      <w:r>
        <w:rPr>
          <w:rFonts w:hint="cs"/>
          <w:rtl/>
        </w:rPr>
        <w:t>ות</w:t>
      </w:r>
      <w:r>
        <w:rPr>
          <w:rtl/>
        </w:rPr>
        <w:t xml:space="preserve"> לסדר-היום</w:t>
      </w:r>
      <w:r>
        <w:rPr>
          <w:rFonts w:hint="cs"/>
          <w:rtl/>
        </w:rPr>
        <w:br/>
      </w:r>
      <w:r>
        <w:rPr>
          <w:rtl/>
        </w:rPr>
        <w:t xml:space="preserve">דוח </w:t>
      </w:r>
      <w:r>
        <w:rPr>
          <w:rtl/>
        </w:rPr>
        <w:t>מזכ"ל האו"ם על גדר ההפרדה; המאחזים וקיצוץ בערבויות</w:t>
      </w:r>
      <w:bookmarkEnd w:id="679"/>
      <w:r>
        <w:rPr>
          <w:rtl/>
        </w:rPr>
        <w:t xml:space="preserve"> </w:t>
      </w:r>
    </w:p>
    <w:p w14:paraId="73AFDCEC" w14:textId="77777777" w:rsidR="00000000" w:rsidRDefault="00540457">
      <w:pPr>
        <w:pStyle w:val="a0"/>
        <w:ind w:firstLine="0"/>
        <w:rPr>
          <w:rFonts w:hint="cs"/>
          <w:b/>
          <w:bCs/>
          <w:sz w:val="24"/>
          <w:szCs w:val="24"/>
          <w:u w:val="single"/>
          <w:rtl/>
          <w:lang w:eastAsia="en-US"/>
        </w:rPr>
      </w:pPr>
    </w:p>
    <w:p w14:paraId="3CBB4A29" w14:textId="77777777" w:rsidR="00000000" w:rsidRDefault="00540457">
      <w:pPr>
        <w:pStyle w:val="af1"/>
        <w:rPr>
          <w:rtl/>
        </w:rPr>
      </w:pPr>
      <w:r>
        <w:rPr>
          <w:rtl/>
        </w:rPr>
        <w:t>היו"ר משה כחלון:</w:t>
      </w:r>
    </w:p>
    <w:p w14:paraId="7818ED9E" w14:textId="77777777" w:rsidR="00000000" w:rsidRDefault="00540457">
      <w:pPr>
        <w:pStyle w:val="a0"/>
        <w:rPr>
          <w:rtl/>
        </w:rPr>
      </w:pPr>
    </w:p>
    <w:p w14:paraId="6F60C7B9" w14:textId="77777777" w:rsidR="00000000" w:rsidRDefault="00540457">
      <w:pPr>
        <w:pStyle w:val="a0"/>
        <w:rPr>
          <w:rFonts w:hint="cs"/>
          <w:rtl/>
        </w:rPr>
      </w:pPr>
      <w:r>
        <w:rPr>
          <w:rFonts w:hint="cs"/>
          <w:rtl/>
        </w:rPr>
        <w:t>אנחנו ממשיכים בסדר-היום: דוח מזכ"ל האו"ם על גדר ההפרדה; המאחזים וקיצוץ בערבויות - הצעות לסדר-היום מס' 1810, 1811, 1817, 1832, 1834 ו-1850. חבר הכנסת עסאם מח'ול, בבקשה.</w:t>
      </w:r>
    </w:p>
    <w:p w14:paraId="6EDAF1D3" w14:textId="77777777" w:rsidR="00000000" w:rsidRDefault="00540457">
      <w:pPr>
        <w:pStyle w:val="a0"/>
        <w:ind w:firstLine="0"/>
        <w:rPr>
          <w:rFonts w:hint="cs"/>
          <w:rtl/>
        </w:rPr>
      </w:pPr>
    </w:p>
    <w:p w14:paraId="607C21F6" w14:textId="77777777" w:rsidR="00000000" w:rsidRDefault="00540457">
      <w:pPr>
        <w:pStyle w:val="a"/>
        <w:rPr>
          <w:rtl/>
        </w:rPr>
      </w:pPr>
      <w:bookmarkStart w:id="680" w:name="FS000000542T03_12_2003_19_14_05"/>
      <w:bookmarkStart w:id="681" w:name="_Toc59448119"/>
      <w:bookmarkEnd w:id="680"/>
      <w:r>
        <w:rPr>
          <w:rFonts w:hint="eastAsia"/>
          <w:rtl/>
        </w:rPr>
        <w:t>עסאם</w:t>
      </w:r>
      <w:r>
        <w:rPr>
          <w:rtl/>
        </w:rPr>
        <w:t xml:space="preserve"> מח'ול (חד"ש</w:t>
      </w:r>
      <w:r>
        <w:rPr>
          <w:rtl/>
        </w:rPr>
        <w:t>-תע"ל):</w:t>
      </w:r>
      <w:bookmarkEnd w:id="681"/>
    </w:p>
    <w:p w14:paraId="152FD361" w14:textId="77777777" w:rsidR="00000000" w:rsidRDefault="00540457">
      <w:pPr>
        <w:pStyle w:val="a0"/>
        <w:rPr>
          <w:rFonts w:hint="cs"/>
          <w:rtl/>
        </w:rPr>
      </w:pPr>
    </w:p>
    <w:p w14:paraId="66CCF120" w14:textId="77777777" w:rsidR="00000000" w:rsidRDefault="00540457">
      <w:pPr>
        <w:pStyle w:val="a0"/>
        <w:rPr>
          <w:rFonts w:hint="cs"/>
          <w:rtl/>
        </w:rPr>
      </w:pPr>
      <w:r>
        <w:rPr>
          <w:rFonts w:hint="cs"/>
          <w:rtl/>
        </w:rPr>
        <w:t xml:space="preserve">אדוני היושב-ראש, חברי הכנסת, המזכיר הכללי של האו"ם, קופי אנאן, פרסם דוח של האו"ם על גדר ההפרדה, גדר האפרטהייד, הגדר הרעה, שמנסה בעצם לעצב את דמותו של הכיבוש הישראלי, של סיפוח בפועל של שטחים פלסטיניים ושל אזרחים פלסטינים להתנחלויות. </w:t>
      </w:r>
    </w:p>
    <w:p w14:paraId="5F4B3E00" w14:textId="77777777" w:rsidR="00000000" w:rsidRDefault="00540457">
      <w:pPr>
        <w:pStyle w:val="a0"/>
        <w:rPr>
          <w:rFonts w:hint="cs"/>
          <w:rtl/>
        </w:rPr>
      </w:pPr>
    </w:p>
    <w:p w14:paraId="64967CFC" w14:textId="77777777" w:rsidR="00000000" w:rsidRDefault="00540457">
      <w:pPr>
        <w:pStyle w:val="a0"/>
        <w:rPr>
          <w:rFonts w:hint="cs"/>
          <w:rtl/>
        </w:rPr>
      </w:pPr>
      <w:r>
        <w:rPr>
          <w:rFonts w:hint="cs"/>
          <w:rtl/>
        </w:rPr>
        <w:t>קופי אנאן קבע</w:t>
      </w:r>
      <w:r>
        <w:rPr>
          <w:rFonts w:hint="cs"/>
          <w:rtl/>
        </w:rPr>
        <w:t xml:space="preserve"> קביעה חד-משמעית, בשם העולם כולו, בשם הקהילה הבין-לאומית, שממשלת ישראל "מצפצפת" על החוק הבין-לאומי כאשר היא ממשיכה בבניית הגדר האומללה והפושעת הזאת נגד העם הפלסטיני, ומנסה לעצב את דמות הפתרון על-פי רעיונותיו ההיסטוריים של ראש הממשלה שרון. </w:t>
      </w:r>
    </w:p>
    <w:p w14:paraId="7C45BA77" w14:textId="77777777" w:rsidR="00000000" w:rsidRDefault="00540457">
      <w:pPr>
        <w:pStyle w:val="a0"/>
        <w:rPr>
          <w:rFonts w:hint="cs"/>
          <w:rtl/>
        </w:rPr>
      </w:pPr>
    </w:p>
    <w:p w14:paraId="1A0F6F27" w14:textId="77777777" w:rsidR="00000000" w:rsidRDefault="00540457">
      <w:pPr>
        <w:pStyle w:val="a0"/>
        <w:rPr>
          <w:rFonts w:hint="cs"/>
          <w:rtl/>
        </w:rPr>
      </w:pPr>
      <w:r>
        <w:rPr>
          <w:rFonts w:hint="cs"/>
          <w:rtl/>
        </w:rPr>
        <w:t xml:space="preserve">לראש הממשלה יש </w:t>
      </w:r>
      <w:r>
        <w:rPr>
          <w:rFonts w:hint="cs"/>
          <w:rtl/>
        </w:rPr>
        <w:t>חזון בעניין הפתרון הסופי, והחזון הזה הוא למנוע הקמת מדינה פלסטינית לצדה של מדינת ישראל. החזון שלו הוא ליצור עובדות מוגמרות בשטח, שגם אם תבוא ממשלה שתרצה להגיע להסכם שלום, המבוסס על שתי מדינות לשני העמים, היא לא תוכל לעשות זאת. ראש הממשלה מעצב בפועל בבטון ו</w:t>
      </w:r>
      <w:r>
        <w:rPr>
          <w:rFonts w:hint="cs"/>
          <w:rtl/>
        </w:rPr>
        <w:t xml:space="preserve">בברזל את דמותו של האפרטהייד שהוא מייעד לשני העמים בארץ הזאת. </w:t>
      </w:r>
    </w:p>
    <w:p w14:paraId="5D27F1D3" w14:textId="77777777" w:rsidR="00000000" w:rsidRDefault="00540457">
      <w:pPr>
        <w:pStyle w:val="a0"/>
        <w:rPr>
          <w:rFonts w:hint="cs"/>
          <w:rtl/>
        </w:rPr>
      </w:pPr>
    </w:p>
    <w:p w14:paraId="60751081" w14:textId="77777777" w:rsidR="00000000" w:rsidRDefault="00540457">
      <w:pPr>
        <w:pStyle w:val="a0"/>
        <w:rPr>
          <w:rFonts w:hint="cs"/>
          <w:rtl/>
        </w:rPr>
      </w:pPr>
      <w:r>
        <w:rPr>
          <w:rFonts w:hint="cs"/>
          <w:rtl/>
        </w:rPr>
        <w:t>ראש הממשלה מנסה ליצור את העובדות האלה והממשלה מעצבת את הדמות הזאת בצורה של גדר הפרדה, כשהטענה השקרית בה היא עניין הביטחון, והאמת שלה היא התוכנית המדינית של הממשלה הזאת. ממשלה שבונה גדר שמבתרת א</w:t>
      </w:r>
      <w:r>
        <w:rPr>
          <w:rFonts w:hint="cs"/>
          <w:rtl/>
        </w:rPr>
        <w:t xml:space="preserve">ת הגדה המערבית לקנטונים, יוצרת את המפה של הפתרון בדמותן של מכלאות; 54 מכלאות סגורות בין הגדר לבין "הקו הירוק", שבהן יהיו יישובים פלסטיניים ותושבים פלסטינים שלא יוכלו לגשת לאדמותיהם, שלא יוכלו לגשת לבתי-הספר, שלא יוכלו לגשת לקבל שירותי בריאות כיוון שהם בין </w:t>
      </w:r>
      <w:r>
        <w:rPr>
          <w:rFonts w:hint="cs"/>
          <w:rtl/>
        </w:rPr>
        <w:t>הגדר לבין שירותי הבריאות, בין הגדר לבין בתי-הספר.</w:t>
      </w:r>
    </w:p>
    <w:p w14:paraId="06071170" w14:textId="77777777" w:rsidR="00000000" w:rsidRDefault="00540457">
      <w:pPr>
        <w:pStyle w:val="a0"/>
        <w:ind w:firstLine="0"/>
        <w:rPr>
          <w:rFonts w:hint="cs"/>
          <w:rtl/>
        </w:rPr>
      </w:pPr>
    </w:p>
    <w:p w14:paraId="5834B0BB" w14:textId="77777777" w:rsidR="00000000" w:rsidRDefault="00540457">
      <w:pPr>
        <w:pStyle w:val="a0"/>
        <w:ind w:firstLine="0"/>
        <w:rPr>
          <w:rFonts w:hint="cs"/>
          <w:rtl/>
        </w:rPr>
      </w:pPr>
      <w:r>
        <w:rPr>
          <w:rFonts w:hint="cs"/>
          <w:rtl/>
        </w:rPr>
        <w:tab/>
        <w:t>הם לא יוכלו גם לעבור לישראל, מכיוון שבינם לבין ישראל יש "הקו הירוק", ולפעמים עוד גדר נוספת, שממש כולאת אותם בתוכה. אני חושב שהדמות הזאת, המצב הזה שמתרחש, יביא קללה ולא ביטחון לציבור הישראלי. הוא יביא קללה</w:t>
      </w:r>
      <w:r>
        <w:rPr>
          <w:rFonts w:hint="cs"/>
          <w:rtl/>
        </w:rPr>
        <w:t xml:space="preserve"> למדינת ישראל ולאזרחי מדינת ישראל ולא ביטחון ולא שום דבר.</w:t>
      </w:r>
    </w:p>
    <w:p w14:paraId="786CD4DD" w14:textId="77777777" w:rsidR="00000000" w:rsidRDefault="00540457">
      <w:pPr>
        <w:pStyle w:val="a0"/>
        <w:ind w:firstLine="0"/>
        <w:rPr>
          <w:rFonts w:hint="cs"/>
          <w:rtl/>
        </w:rPr>
      </w:pPr>
    </w:p>
    <w:p w14:paraId="022F27D0" w14:textId="77777777" w:rsidR="00000000" w:rsidRDefault="00540457">
      <w:pPr>
        <w:pStyle w:val="af1"/>
        <w:rPr>
          <w:rtl/>
        </w:rPr>
      </w:pPr>
      <w:r>
        <w:rPr>
          <w:rFonts w:hint="eastAsia"/>
          <w:rtl/>
        </w:rPr>
        <w:t>היו</w:t>
      </w:r>
      <w:r>
        <w:rPr>
          <w:rtl/>
        </w:rPr>
        <w:t>"ר משה כחלון:</w:t>
      </w:r>
    </w:p>
    <w:p w14:paraId="6616FE0C" w14:textId="77777777" w:rsidR="00000000" w:rsidRDefault="00540457">
      <w:pPr>
        <w:pStyle w:val="a0"/>
        <w:rPr>
          <w:rFonts w:hint="cs"/>
          <w:rtl/>
        </w:rPr>
      </w:pPr>
    </w:p>
    <w:p w14:paraId="1B1D0800" w14:textId="77777777" w:rsidR="00000000" w:rsidRDefault="00540457">
      <w:pPr>
        <w:pStyle w:val="a0"/>
        <w:rPr>
          <w:rFonts w:hint="cs"/>
          <w:rtl/>
        </w:rPr>
      </w:pPr>
      <w:r>
        <w:rPr>
          <w:rFonts w:hint="cs"/>
          <w:rtl/>
        </w:rPr>
        <w:t>תודה רבה.</w:t>
      </w:r>
    </w:p>
    <w:p w14:paraId="43C8B939" w14:textId="77777777" w:rsidR="00000000" w:rsidRDefault="00540457">
      <w:pPr>
        <w:pStyle w:val="a0"/>
        <w:ind w:firstLine="0"/>
        <w:rPr>
          <w:rFonts w:hint="cs"/>
          <w:rtl/>
        </w:rPr>
      </w:pPr>
    </w:p>
    <w:p w14:paraId="067695A7" w14:textId="77777777" w:rsidR="00000000" w:rsidRDefault="00540457">
      <w:pPr>
        <w:pStyle w:val="-"/>
        <w:rPr>
          <w:rtl/>
        </w:rPr>
      </w:pPr>
      <w:bookmarkStart w:id="682" w:name="FS000000542T03_12_2003_18_39_57"/>
      <w:bookmarkStart w:id="683" w:name="FS000000542T03_12_2003_18_40_04C"/>
      <w:bookmarkEnd w:id="682"/>
      <w:bookmarkEnd w:id="683"/>
      <w:r>
        <w:rPr>
          <w:rtl/>
        </w:rPr>
        <w:t>עסאם מח'ול (חד"ש-תע"ל):</w:t>
      </w:r>
    </w:p>
    <w:p w14:paraId="0E57E842" w14:textId="77777777" w:rsidR="00000000" w:rsidRDefault="00540457">
      <w:pPr>
        <w:pStyle w:val="a0"/>
        <w:rPr>
          <w:rtl/>
        </w:rPr>
      </w:pPr>
    </w:p>
    <w:p w14:paraId="5D75F57B" w14:textId="77777777" w:rsidR="00000000" w:rsidRDefault="00540457">
      <w:pPr>
        <w:pStyle w:val="a0"/>
        <w:rPr>
          <w:rFonts w:hint="cs"/>
          <w:rtl/>
        </w:rPr>
      </w:pPr>
      <w:r>
        <w:rPr>
          <w:rFonts w:hint="cs"/>
          <w:rtl/>
        </w:rPr>
        <w:t>ולכן, טוב תעשה ממשלת ישראל וטוב יעשה הבית הזה, אם יחייב את ממשלת ישראל לשמוע את הקולות הבאים מכל העולם, לרבות מההנהלה האמריקנית, שהיא שותפה בפש</w:t>
      </w:r>
      <w:r>
        <w:rPr>
          <w:rFonts w:hint="cs"/>
          <w:rtl/>
        </w:rPr>
        <w:t>ע הזה - -</w:t>
      </w:r>
    </w:p>
    <w:p w14:paraId="115750CB" w14:textId="77777777" w:rsidR="00000000" w:rsidRDefault="00540457">
      <w:pPr>
        <w:pStyle w:val="a0"/>
        <w:ind w:firstLine="0"/>
        <w:rPr>
          <w:rFonts w:hint="cs"/>
          <w:rtl/>
        </w:rPr>
      </w:pPr>
    </w:p>
    <w:p w14:paraId="5DC33ECE" w14:textId="77777777" w:rsidR="00000000" w:rsidRDefault="00540457">
      <w:pPr>
        <w:pStyle w:val="af1"/>
        <w:rPr>
          <w:rtl/>
        </w:rPr>
      </w:pPr>
      <w:r>
        <w:rPr>
          <w:rtl/>
        </w:rPr>
        <w:t>היו"ר משה כחלון:</w:t>
      </w:r>
    </w:p>
    <w:p w14:paraId="264D547B" w14:textId="77777777" w:rsidR="00000000" w:rsidRDefault="00540457">
      <w:pPr>
        <w:pStyle w:val="a0"/>
        <w:rPr>
          <w:rtl/>
        </w:rPr>
      </w:pPr>
    </w:p>
    <w:p w14:paraId="7FAEBEE2" w14:textId="77777777" w:rsidR="00000000" w:rsidRDefault="00540457">
      <w:pPr>
        <w:pStyle w:val="a0"/>
        <w:rPr>
          <w:rFonts w:hint="cs"/>
          <w:rtl/>
        </w:rPr>
      </w:pPr>
      <w:r>
        <w:rPr>
          <w:rFonts w:hint="cs"/>
          <w:rtl/>
        </w:rPr>
        <w:t>תודה רבה, חבר הכנסת מח'ול.</w:t>
      </w:r>
    </w:p>
    <w:p w14:paraId="6DDDD9E3" w14:textId="77777777" w:rsidR="00000000" w:rsidRDefault="00540457">
      <w:pPr>
        <w:pStyle w:val="a0"/>
        <w:ind w:firstLine="0"/>
        <w:rPr>
          <w:rFonts w:hint="cs"/>
          <w:rtl/>
        </w:rPr>
      </w:pPr>
    </w:p>
    <w:p w14:paraId="72FCC7FB" w14:textId="77777777" w:rsidR="00000000" w:rsidRDefault="00540457">
      <w:pPr>
        <w:pStyle w:val="-"/>
        <w:rPr>
          <w:rtl/>
        </w:rPr>
      </w:pPr>
      <w:bookmarkStart w:id="684" w:name="FS000000542T03_12_2003_18_40_46C"/>
      <w:bookmarkEnd w:id="684"/>
      <w:r>
        <w:rPr>
          <w:rtl/>
        </w:rPr>
        <w:t>עסאם מח'ול (חד"ש-תע"ל):</w:t>
      </w:r>
    </w:p>
    <w:p w14:paraId="6690E563" w14:textId="77777777" w:rsidR="00000000" w:rsidRDefault="00540457">
      <w:pPr>
        <w:pStyle w:val="a0"/>
        <w:rPr>
          <w:rtl/>
        </w:rPr>
      </w:pPr>
    </w:p>
    <w:p w14:paraId="5FBCF4E2" w14:textId="77777777" w:rsidR="00000000" w:rsidRDefault="00540457">
      <w:pPr>
        <w:pStyle w:val="a0"/>
        <w:rPr>
          <w:rFonts w:hint="cs"/>
          <w:rtl/>
        </w:rPr>
      </w:pPr>
      <w:r>
        <w:rPr>
          <w:rFonts w:hint="cs"/>
          <w:rtl/>
        </w:rPr>
        <w:t>- - והיא מנסה לעשות מסחר בסוסים, כאשר היא מצד אחד אומרת שהיא מתנגדת - - -</w:t>
      </w:r>
    </w:p>
    <w:p w14:paraId="6F0B6DD9" w14:textId="77777777" w:rsidR="00000000" w:rsidRDefault="00540457">
      <w:pPr>
        <w:pStyle w:val="a0"/>
        <w:ind w:firstLine="0"/>
        <w:rPr>
          <w:rFonts w:hint="cs"/>
          <w:rtl/>
        </w:rPr>
      </w:pPr>
    </w:p>
    <w:p w14:paraId="2481FF51" w14:textId="77777777" w:rsidR="00000000" w:rsidRDefault="00540457">
      <w:pPr>
        <w:pStyle w:val="af1"/>
        <w:rPr>
          <w:rtl/>
        </w:rPr>
      </w:pPr>
      <w:r>
        <w:rPr>
          <w:rtl/>
        </w:rPr>
        <w:t>היו"ר משה כחלון:</w:t>
      </w:r>
    </w:p>
    <w:p w14:paraId="2A2C860B" w14:textId="77777777" w:rsidR="00000000" w:rsidRDefault="00540457">
      <w:pPr>
        <w:pStyle w:val="a0"/>
        <w:rPr>
          <w:rtl/>
        </w:rPr>
      </w:pPr>
    </w:p>
    <w:p w14:paraId="091F0FA5" w14:textId="77777777" w:rsidR="00000000" w:rsidRDefault="00540457">
      <w:pPr>
        <w:pStyle w:val="a0"/>
        <w:rPr>
          <w:rFonts w:hint="cs"/>
          <w:rtl/>
        </w:rPr>
      </w:pPr>
      <w:r>
        <w:rPr>
          <w:rFonts w:hint="cs"/>
          <w:rtl/>
        </w:rPr>
        <w:t>חבר הכנסת מח'ול, אני מדבר, אדוני, עם כל הכבוד.</w:t>
      </w:r>
    </w:p>
    <w:p w14:paraId="07A7D089" w14:textId="77777777" w:rsidR="00000000" w:rsidRDefault="00540457">
      <w:pPr>
        <w:pStyle w:val="a0"/>
        <w:ind w:firstLine="0"/>
        <w:rPr>
          <w:rFonts w:hint="cs"/>
          <w:rtl/>
        </w:rPr>
      </w:pPr>
    </w:p>
    <w:p w14:paraId="4BF7D5F6" w14:textId="77777777" w:rsidR="00000000" w:rsidRDefault="00540457">
      <w:pPr>
        <w:pStyle w:val="-"/>
        <w:rPr>
          <w:rtl/>
        </w:rPr>
      </w:pPr>
      <w:bookmarkStart w:id="685" w:name="FS000000542T03_12_2003_18_41_08C"/>
      <w:bookmarkEnd w:id="685"/>
      <w:r>
        <w:rPr>
          <w:rtl/>
        </w:rPr>
        <w:t>עסאם מח'ול (חד"ש-תע"ל):</w:t>
      </w:r>
    </w:p>
    <w:p w14:paraId="7DD80F10" w14:textId="77777777" w:rsidR="00000000" w:rsidRDefault="00540457">
      <w:pPr>
        <w:pStyle w:val="a0"/>
        <w:rPr>
          <w:rtl/>
        </w:rPr>
      </w:pPr>
    </w:p>
    <w:p w14:paraId="64C6CAB4" w14:textId="77777777" w:rsidR="00000000" w:rsidRDefault="00540457">
      <w:pPr>
        <w:pStyle w:val="a0"/>
        <w:rPr>
          <w:rFonts w:hint="cs"/>
          <w:rtl/>
        </w:rPr>
      </w:pPr>
      <w:r>
        <w:rPr>
          <w:rFonts w:hint="cs"/>
          <w:rtl/>
        </w:rPr>
        <w:t>אני מסיי</w:t>
      </w:r>
      <w:r>
        <w:rPr>
          <w:rFonts w:hint="cs"/>
          <w:rtl/>
        </w:rPr>
        <w:t>ם. - - - כאשר היא קובעת מצד אחד שהיא מתנגדת לגדר, ומצד שני היא לא כופה, היא עושה קיצוצים בכספים שהיא מייעדת למדינת ישראל. תודה רבה.</w:t>
      </w:r>
    </w:p>
    <w:p w14:paraId="395B38D4" w14:textId="77777777" w:rsidR="00000000" w:rsidRDefault="00540457">
      <w:pPr>
        <w:pStyle w:val="a0"/>
        <w:ind w:firstLine="0"/>
        <w:rPr>
          <w:rFonts w:hint="cs"/>
          <w:rtl/>
        </w:rPr>
      </w:pPr>
    </w:p>
    <w:p w14:paraId="7B9FE3E5" w14:textId="77777777" w:rsidR="00000000" w:rsidRDefault="00540457">
      <w:pPr>
        <w:pStyle w:val="af1"/>
        <w:rPr>
          <w:rtl/>
        </w:rPr>
      </w:pPr>
      <w:r>
        <w:rPr>
          <w:rtl/>
        </w:rPr>
        <w:t>היו"ר משה כחלון:</w:t>
      </w:r>
    </w:p>
    <w:p w14:paraId="3FF6C1F3" w14:textId="77777777" w:rsidR="00000000" w:rsidRDefault="00540457">
      <w:pPr>
        <w:pStyle w:val="a0"/>
        <w:rPr>
          <w:rtl/>
        </w:rPr>
      </w:pPr>
    </w:p>
    <w:p w14:paraId="787B678F" w14:textId="77777777" w:rsidR="00000000" w:rsidRDefault="00540457">
      <w:pPr>
        <w:pStyle w:val="a0"/>
        <w:rPr>
          <w:rFonts w:hint="cs"/>
          <w:rtl/>
        </w:rPr>
      </w:pPr>
      <w:r>
        <w:rPr>
          <w:rFonts w:hint="cs"/>
          <w:rtl/>
        </w:rPr>
        <w:t>תודה רבה. חבר הכנסת רן כהן, בבקשה. אחריו -  חבר הכנסת נסים זאב.</w:t>
      </w:r>
    </w:p>
    <w:p w14:paraId="3140C273" w14:textId="77777777" w:rsidR="00000000" w:rsidRDefault="00540457">
      <w:pPr>
        <w:pStyle w:val="a0"/>
        <w:ind w:firstLine="0"/>
        <w:rPr>
          <w:rFonts w:hint="cs"/>
          <w:rtl/>
        </w:rPr>
      </w:pPr>
    </w:p>
    <w:p w14:paraId="1C708607" w14:textId="77777777" w:rsidR="00000000" w:rsidRDefault="00540457">
      <w:pPr>
        <w:pStyle w:val="a"/>
        <w:rPr>
          <w:rtl/>
        </w:rPr>
      </w:pPr>
      <w:bookmarkStart w:id="686" w:name="FS000000507T03_12_2003_18_41_55"/>
      <w:bookmarkStart w:id="687" w:name="_Toc59448120"/>
      <w:bookmarkEnd w:id="686"/>
      <w:r>
        <w:rPr>
          <w:rFonts w:hint="eastAsia"/>
          <w:rtl/>
        </w:rPr>
        <w:t>רן</w:t>
      </w:r>
      <w:r>
        <w:rPr>
          <w:rtl/>
        </w:rPr>
        <w:t xml:space="preserve"> כהן (מרצ):</w:t>
      </w:r>
      <w:bookmarkEnd w:id="687"/>
    </w:p>
    <w:p w14:paraId="23D282A0" w14:textId="77777777" w:rsidR="00000000" w:rsidRDefault="00540457">
      <w:pPr>
        <w:pStyle w:val="a0"/>
        <w:rPr>
          <w:rFonts w:hint="cs"/>
          <w:rtl/>
        </w:rPr>
      </w:pPr>
    </w:p>
    <w:p w14:paraId="5DEA03EC" w14:textId="77777777" w:rsidR="00000000" w:rsidRDefault="00540457">
      <w:pPr>
        <w:pStyle w:val="a0"/>
        <w:rPr>
          <w:rFonts w:hint="cs"/>
          <w:rtl/>
        </w:rPr>
      </w:pPr>
      <w:r>
        <w:rPr>
          <w:rFonts w:hint="cs"/>
          <w:rtl/>
        </w:rPr>
        <w:t>אדוני היושב-ראש, חברות וח</w:t>
      </w:r>
      <w:r>
        <w:rPr>
          <w:rFonts w:hint="cs"/>
          <w:rtl/>
        </w:rPr>
        <w:t>ברי הכנסת, אני תומך בגדר ההפרדה על "הקו הירוק", משום שהגדר הזאת היתה מיועדת למטרה מאוד מובנת, למנוע מטרוריסטים, ממחבלים, ממרצחים, להיכנס למרכז מדינת ישראל ולרצוח אזרחים. זה דבר שמהווה מכשול ביטחוני הכרחי. לא כל כך מזמן היה לנו אירוע מחריד בחיפה, שמרצחת מתו</w:t>
      </w:r>
      <w:r>
        <w:rPr>
          <w:rFonts w:hint="cs"/>
          <w:rtl/>
        </w:rPr>
        <w:t>עבת נכנסה למסעדת "מקסים". רצינו שתקום גדר, מכשול שימנע ממפלצות כאלה להיכנס לתוך מדינת ישראל ולרצוח בנו. אבל, זה צריך לקום, ומה לעשות, יש גם כאלה שעברו.</w:t>
      </w:r>
    </w:p>
    <w:p w14:paraId="75A55FBB" w14:textId="77777777" w:rsidR="00000000" w:rsidRDefault="00540457">
      <w:pPr>
        <w:pStyle w:val="a0"/>
        <w:ind w:firstLine="0"/>
        <w:rPr>
          <w:rFonts w:hint="cs"/>
          <w:rtl/>
        </w:rPr>
      </w:pPr>
    </w:p>
    <w:p w14:paraId="64567175" w14:textId="77777777" w:rsidR="00000000" w:rsidRDefault="00540457">
      <w:pPr>
        <w:pStyle w:val="a0"/>
        <w:ind w:firstLine="0"/>
        <w:rPr>
          <w:rFonts w:hint="cs"/>
          <w:rtl/>
        </w:rPr>
      </w:pPr>
      <w:r>
        <w:rPr>
          <w:rFonts w:hint="cs"/>
          <w:rtl/>
        </w:rPr>
        <w:tab/>
        <w:t>אני מציע, חבר הכנסת מח'ול, אני מקווה שאני מכיר את עמדתך, אתה אוהב שלום ושונא טרור, בוא לא נמצא כל מיני</w:t>
      </w:r>
      <w:r>
        <w:rPr>
          <w:rFonts w:hint="cs"/>
          <w:rtl/>
        </w:rPr>
        <w:t xml:space="preserve"> נימוקים שמקלים. אנחנו יודעים דבר אחד: יש גם מחסומים ומעברים ברצועת-עזה ואף מרצח ואף אחד לא נכנס דרכם. רוצים לעשות אותו דבר על "הקו הירוק". </w:t>
      </w:r>
    </w:p>
    <w:p w14:paraId="634B7E54" w14:textId="77777777" w:rsidR="00000000" w:rsidRDefault="00540457">
      <w:pPr>
        <w:pStyle w:val="a0"/>
        <w:ind w:firstLine="0"/>
        <w:rPr>
          <w:rFonts w:hint="cs"/>
          <w:rtl/>
        </w:rPr>
      </w:pPr>
    </w:p>
    <w:p w14:paraId="623A3AC6" w14:textId="77777777" w:rsidR="00000000" w:rsidRDefault="00540457">
      <w:pPr>
        <w:pStyle w:val="a0"/>
        <w:ind w:firstLine="720"/>
        <w:rPr>
          <w:rFonts w:hint="cs"/>
          <w:rtl/>
        </w:rPr>
      </w:pPr>
      <w:r>
        <w:rPr>
          <w:rFonts w:hint="cs"/>
          <w:rtl/>
        </w:rPr>
        <w:t>לא היתה שום סיבה בעולם להכניס את הגדר הזאת לתוך השטחים, לעקור אנשים ממשפחותיהם, כפריים מאדמותיהם, עצים שניטעו על-י</w:t>
      </w:r>
      <w:r>
        <w:rPr>
          <w:rFonts w:hint="cs"/>
          <w:rtl/>
        </w:rPr>
        <w:t>די אבות אבותיהם של האנשים הללו מן האדמה, להפוך אותם אנשים, שצריכים להיות ריבונים וחופשיים, לכלואים במכלאות. מה עשינו? לקחנו גדר ביטחון, שהיתה אמורה לתת ביטחון, והפכנו אותה לגדר של שנאה, גדר של משטמה, גדר שתיצור יותר שנאה ויותר פיגועים. מה עשינו? אלוהים אדי</w:t>
      </w:r>
      <w:r>
        <w:rPr>
          <w:rFonts w:hint="cs"/>
          <w:rtl/>
        </w:rPr>
        <w:t>רים, מה הממשלה הזאת עשתה?</w:t>
      </w:r>
    </w:p>
    <w:p w14:paraId="6EEDAB19" w14:textId="77777777" w:rsidR="00000000" w:rsidRDefault="00540457">
      <w:pPr>
        <w:pStyle w:val="a0"/>
        <w:ind w:firstLine="0"/>
        <w:rPr>
          <w:rFonts w:hint="cs"/>
          <w:rtl/>
        </w:rPr>
      </w:pPr>
    </w:p>
    <w:p w14:paraId="2EC9D0E0" w14:textId="77777777" w:rsidR="00000000" w:rsidRDefault="00540457">
      <w:pPr>
        <w:pStyle w:val="a0"/>
        <w:ind w:firstLine="0"/>
        <w:rPr>
          <w:rFonts w:hint="cs"/>
          <w:rtl/>
        </w:rPr>
      </w:pPr>
      <w:r>
        <w:rPr>
          <w:rFonts w:hint="cs"/>
          <w:rtl/>
        </w:rPr>
        <w:tab/>
        <w:t>ולכן, בא דוח מזכ"ל האו"ם, ונוסף על העובדה שהגדר הזאת הפכה להיות מכשול ביטחוני - לא מכשול ביטחוני כנגד מפגעים אלא מכשול לביטחון של מדינת ישראל - היא הפכה להיות גם מכשול מדיני, היא מכפישה את מדינת ישראל בעיני העולם, והכי חמור, מרח</w:t>
      </w:r>
      <w:r>
        <w:rPr>
          <w:rFonts w:hint="cs"/>
          <w:rtl/>
        </w:rPr>
        <w:t>יקה אותנו מצל-צלו של משא-ומתן מדיני כדי להגיע לפתרון. אז איפה השכל? עם הספר, אלוהים אדירים.</w:t>
      </w:r>
    </w:p>
    <w:p w14:paraId="0F5EDF58" w14:textId="77777777" w:rsidR="00000000" w:rsidRDefault="00540457">
      <w:pPr>
        <w:pStyle w:val="a0"/>
        <w:ind w:firstLine="0"/>
        <w:rPr>
          <w:rFonts w:hint="cs"/>
          <w:rtl/>
        </w:rPr>
      </w:pPr>
    </w:p>
    <w:p w14:paraId="45AAEEC3" w14:textId="77777777" w:rsidR="00000000" w:rsidRDefault="00540457">
      <w:pPr>
        <w:pStyle w:val="a0"/>
        <w:ind w:firstLine="0"/>
        <w:rPr>
          <w:rFonts w:hint="cs"/>
          <w:rtl/>
        </w:rPr>
      </w:pPr>
      <w:r>
        <w:rPr>
          <w:rFonts w:hint="cs"/>
          <w:rtl/>
        </w:rPr>
        <w:tab/>
        <w:t>הדבר השני, אדוני היושב-ראש, תראה לאן הגענו. כיוון  שהממשלה הזאת, שמספרת לעם בישראל כאילו פינו 43 מאחזים בלתי חוקיים, הממשלה יודעת דבר אחד, השר גדעון עזרא: את האמר</w:t>
      </w:r>
      <w:r>
        <w:rPr>
          <w:rFonts w:hint="cs"/>
          <w:rtl/>
        </w:rPr>
        <w:t>יקנים אי-אפשר לרמות. הם מצלמים ברזולוציה של מטר והם יודעים מה פונה ומה לא פונה. הם יודעים שלא פיניתם. למה? עובדה שיש לנו עכשיו גם קנס של 290 מיליון דולר שבו הממשלה הזאת מענישה את העם בישראל. מה זה נקרא שהממשלה מקבלת את זה?</w:t>
      </w:r>
    </w:p>
    <w:p w14:paraId="499686BB" w14:textId="77777777" w:rsidR="00000000" w:rsidRDefault="00540457">
      <w:pPr>
        <w:pStyle w:val="a0"/>
        <w:ind w:firstLine="0"/>
        <w:rPr>
          <w:rFonts w:hint="cs"/>
          <w:rtl/>
        </w:rPr>
      </w:pPr>
    </w:p>
    <w:p w14:paraId="2EBB903F" w14:textId="77777777" w:rsidR="00000000" w:rsidRDefault="00540457">
      <w:pPr>
        <w:pStyle w:val="af1"/>
        <w:rPr>
          <w:rtl/>
        </w:rPr>
      </w:pPr>
      <w:r>
        <w:rPr>
          <w:rtl/>
        </w:rPr>
        <w:t>היו"ר משה כחלון:</w:t>
      </w:r>
    </w:p>
    <w:p w14:paraId="6C999255" w14:textId="77777777" w:rsidR="00000000" w:rsidRDefault="00540457">
      <w:pPr>
        <w:pStyle w:val="a0"/>
        <w:rPr>
          <w:rtl/>
        </w:rPr>
      </w:pPr>
    </w:p>
    <w:p w14:paraId="5A8FB1BA" w14:textId="77777777" w:rsidR="00000000" w:rsidRDefault="00540457">
      <w:pPr>
        <w:pStyle w:val="a0"/>
        <w:rPr>
          <w:rFonts w:hint="cs"/>
          <w:rtl/>
        </w:rPr>
      </w:pPr>
      <w:r>
        <w:rPr>
          <w:rFonts w:hint="cs"/>
          <w:rtl/>
        </w:rPr>
        <w:t>חבר הכנסת כהן,</w:t>
      </w:r>
      <w:r>
        <w:rPr>
          <w:rFonts w:hint="cs"/>
          <w:rtl/>
        </w:rPr>
        <w:t xml:space="preserve"> זמנך תם.</w:t>
      </w:r>
    </w:p>
    <w:p w14:paraId="55A2074F" w14:textId="77777777" w:rsidR="00000000" w:rsidRDefault="00540457">
      <w:pPr>
        <w:pStyle w:val="a0"/>
        <w:ind w:firstLine="0"/>
        <w:rPr>
          <w:rFonts w:hint="cs"/>
          <w:rtl/>
        </w:rPr>
      </w:pPr>
    </w:p>
    <w:p w14:paraId="43FF3A44" w14:textId="77777777" w:rsidR="00000000" w:rsidRDefault="00540457">
      <w:pPr>
        <w:pStyle w:val="-"/>
        <w:rPr>
          <w:rtl/>
        </w:rPr>
      </w:pPr>
      <w:bookmarkStart w:id="688" w:name="FS000000507T03_12_2003_18_47_58C"/>
      <w:bookmarkEnd w:id="688"/>
      <w:r>
        <w:rPr>
          <w:rtl/>
        </w:rPr>
        <w:t>רן כהן (מרצ):</w:t>
      </w:r>
    </w:p>
    <w:p w14:paraId="316B1101" w14:textId="77777777" w:rsidR="00000000" w:rsidRDefault="00540457">
      <w:pPr>
        <w:pStyle w:val="a0"/>
        <w:rPr>
          <w:rtl/>
        </w:rPr>
      </w:pPr>
    </w:p>
    <w:p w14:paraId="73782615" w14:textId="77777777" w:rsidR="00000000" w:rsidRDefault="00540457">
      <w:pPr>
        <w:pStyle w:val="a0"/>
        <w:rPr>
          <w:rFonts w:hint="cs"/>
          <w:rtl/>
        </w:rPr>
      </w:pPr>
      <w:r>
        <w:rPr>
          <w:rFonts w:hint="cs"/>
          <w:rtl/>
        </w:rPr>
        <w:t xml:space="preserve">אני מסיים. הרי הממשלה, באובדן הערבויות של 290 מיליון דולר, כאשר במדינה הזאת לאנשים אין פרנסה, מקצצים לגמלאים, לחד-הוריות, לקצבאות ילדים, ולא יוצרים מקומות עבודה, הממשלה מענישה בתהליך הזה את העם בישראל על-ידי כך שאנחנו מאבדים היום </w:t>
      </w:r>
      <w:r>
        <w:rPr>
          <w:rFonts w:hint="cs"/>
          <w:rtl/>
        </w:rPr>
        <w:t>את הערבויות של 290 מיליון דולר. אפשר לשאול אתכם, למה? תודה רבה.</w:t>
      </w:r>
    </w:p>
    <w:p w14:paraId="6359E1D9" w14:textId="77777777" w:rsidR="00000000" w:rsidRDefault="00540457">
      <w:pPr>
        <w:pStyle w:val="a0"/>
        <w:ind w:firstLine="0"/>
        <w:rPr>
          <w:rFonts w:hint="cs"/>
          <w:rtl/>
        </w:rPr>
      </w:pPr>
    </w:p>
    <w:p w14:paraId="0A3A232B" w14:textId="77777777" w:rsidR="00000000" w:rsidRDefault="00540457">
      <w:pPr>
        <w:pStyle w:val="af1"/>
        <w:rPr>
          <w:rtl/>
        </w:rPr>
      </w:pPr>
    </w:p>
    <w:p w14:paraId="7363DA39" w14:textId="77777777" w:rsidR="00000000" w:rsidRDefault="00540457">
      <w:pPr>
        <w:pStyle w:val="af1"/>
        <w:rPr>
          <w:rtl/>
        </w:rPr>
      </w:pPr>
      <w:r>
        <w:rPr>
          <w:rtl/>
        </w:rPr>
        <w:t>היו"ר משה כחלון:</w:t>
      </w:r>
    </w:p>
    <w:p w14:paraId="58B79FFC" w14:textId="77777777" w:rsidR="00000000" w:rsidRDefault="00540457">
      <w:pPr>
        <w:pStyle w:val="a0"/>
        <w:rPr>
          <w:rtl/>
        </w:rPr>
      </w:pPr>
    </w:p>
    <w:p w14:paraId="17817A50" w14:textId="77777777" w:rsidR="00000000" w:rsidRDefault="00540457">
      <w:pPr>
        <w:pStyle w:val="a0"/>
        <w:rPr>
          <w:rFonts w:hint="cs"/>
          <w:rtl/>
        </w:rPr>
      </w:pPr>
      <w:r>
        <w:rPr>
          <w:rFonts w:hint="cs"/>
          <w:rtl/>
        </w:rPr>
        <w:t xml:space="preserve"> תודה רבה. חבר הכנסת נסים זאב, ואחריו - חבר הכנסת דני יתום.</w:t>
      </w:r>
    </w:p>
    <w:p w14:paraId="5D3E1AE3" w14:textId="77777777" w:rsidR="00000000" w:rsidRDefault="00540457">
      <w:pPr>
        <w:pStyle w:val="a0"/>
        <w:ind w:firstLine="0"/>
        <w:rPr>
          <w:rFonts w:hint="cs"/>
          <w:rtl/>
        </w:rPr>
      </w:pPr>
    </w:p>
    <w:p w14:paraId="329A6FC6" w14:textId="77777777" w:rsidR="00000000" w:rsidRDefault="00540457">
      <w:pPr>
        <w:pStyle w:val="a"/>
        <w:rPr>
          <w:rtl/>
        </w:rPr>
      </w:pPr>
      <w:bookmarkStart w:id="689" w:name="FS000000490T03_12_2003_18_49_35"/>
      <w:bookmarkStart w:id="690" w:name="_Toc59448121"/>
      <w:bookmarkEnd w:id="689"/>
      <w:r>
        <w:rPr>
          <w:rFonts w:hint="eastAsia"/>
          <w:rtl/>
        </w:rPr>
        <w:t>נסים</w:t>
      </w:r>
      <w:r>
        <w:rPr>
          <w:rtl/>
        </w:rPr>
        <w:t xml:space="preserve"> זאב (ש"ס):</w:t>
      </w:r>
      <w:bookmarkEnd w:id="690"/>
    </w:p>
    <w:p w14:paraId="69BEDBB0" w14:textId="77777777" w:rsidR="00000000" w:rsidRDefault="00540457">
      <w:pPr>
        <w:pStyle w:val="a0"/>
        <w:rPr>
          <w:rFonts w:hint="cs"/>
          <w:rtl/>
        </w:rPr>
      </w:pPr>
    </w:p>
    <w:p w14:paraId="59FEEA31" w14:textId="77777777" w:rsidR="00000000" w:rsidRDefault="00540457">
      <w:pPr>
        <w:pStyle w:val="a0"/>
        <w:rPr>
          <w:rFonts w:hint="cs"/>
          <w:rtl/>
        </w:rPr>
      </w:pPr>
      <w:r>
        <w:rPr>
          <w:rFonts w:hint="cs"/>
          <w:rtl/>
        </w:rPr>
        <w:t>אדוני היושב-ראש, כבר אמרתי בעבר, שגם האתון של בלעם הבינה, שכדי ללחוץ את בלעם צריך לעבור במשעול</w:t>
      </w:r>
      <w:r>
        <w:rPr>
          <w:rFonts w:hint="cs"/>
          <w:rtl/>
        </w:rPr>
        <w:t xml:space="preserve"> הכרמים, גדר מזה וגדר מזה. אם לא היתה לוחצת את רגלו של בלעם, הרי בלעם היה ממשיך ומקלל את עם ישראל והיה מזיק מאוד לעם ישראל. לכן, הגדר בעצם עצרה את השנאה התהומית של בלעם. הגדר הזאת, באה בעצם לחסום את הטרור, את השנאה הגדולה שיש בעם הפלסטיני, שהיום לא שולט - </w:t>
      </w:r>
      <w:r>
        <w:rPr>
          <w:rFonts w:hint="cs"/>
          <w:rtl/>
        </w:rPr>
        <w:t xml:space="preserve">מי ששולטים בו אלה הטרור וארגוני הטרור, "הג'יהאד" וה"חמאס". </w:t>
      </w:r>
    </w:p>
    <w:p w14:paraId="236B524A" w14:textId="77777777" w:rsidR="00000000" w:rsidRDefault="00540457">
      <w:pPr>
        <w:pStyle w:val="a0"/>
        <w:rPr>
          <w:rFonts w:hint="cs"/>
          <w:rtl/>
        </w:rPr>
      </w:pPr>
    </w:p>
    <w:p w14:paraId="6740975B" w14:textId="77777777" w:rsidR="00000000" w:rsidRDefault="00540457">
      <w:pPr>
        <w:pStyle w:val="a0"/>
        <w:rPr>
          <w:rFonts w:hint="cs"/>
          <w:rtl/>
        </w:rPr>
      </w:pPr>
      <w:r>
        <w:rPr>
          <w:rFonts w:hint="cs"/>
          <w:rtl/>
        </w:rPr>
        <w:t>מה בעצם מזכיר האו"ם, אנאן, אמר - שישראל "מצפצפת" על האו"ם, והדוח מתבסס על החלטה כללית הדורשת מישראל להפסיק את בניית הגדר, מחשש שיסופחו לישראל 240,000 פלסטינים. אנחנו רוצים פלסטינים? אנחנו רוצים ל</w:t>
      </w:r>
      <w:r>
        <w:rPr>
          <w:rFonts w:hint="cs"/>
          <w:rtl/>
        </w:rPr>
        <w:t>ספח עוד פלסטינים? לא מספיק לנו פה מיליון ו-200,000 ערבים במדינת ישראל?</w:t>
      </w:r>
    </w:p>
    <w:p w14:paraId="33FB59EC" w14:textId="77777777" w:rsidR="00000000" w:rsidRDefault="00540457">
      <w:pPr>
        <w:pStyle w:val="a0"/>
        <w:rPr>
          <w:rFonts w:hint="cs"/>
          <w:rtl/>
        </w:rPr>
      </w:pPr>
    </w:p>
    <w:p w14:paraId="4CB580BC" w14:textId="77777777" w:rsidR="00000000" w:rsidRDefault="00540457">
      <w:pPr>
        <w:pStyle w:val="a0"/>
        <w:rPr>
          <w:rFonts w:hint="cs"/>
          <w:rtl/>
        </w:rPr>
      </w:pPr>
      <w:r>
        <w:rPr>
          <w:rFonts w:hint="cs"/>
          <w:rtl/>
        </w:rPr>
        <w:t>דבר נוסף, הוא אומר, שלאחר בניית הגדר יהיו 220,000 פלסטינים במזרח-ירושלים - על מה מדברים בכלל? תראו על איזה חלום מדברים. כאילו מישהו חושב לפצל את ירושלים - ועוד, 170,000 בגדה. מה שמצחיק</w:t>
      </w:r>
      <w:r>
        <w:rPr>
          <w:rFonts w:hint="cs"/>
          <w:rtl/>
        </w:rPr>
        <w:t xml:space="preserve"> פה, מדברים על יהודים שהם בעצם נמצאים בסיפוח הזה, כאשר מדובר על מאות אלפים שנמצאים בנווה-יעקב, בכל השכונות של ירושלים, מדברים על 178,000  שחיים במזרח-ירושלים, ישראלים ויהודים. הקו הזה גורם לכך שחלק מהישראלים יסופחו לתוך מדינה פלסטינית, וכבר האו"ם קבע שזה ש</w:t>
      </w:r>
      <w:r>
        <w:rPr>
          <w:rFonts w:hint="cs"/>
          <w:rtl/>
        </w:rPr>
        <w:t>ייך למדינה הפלסטינית.</w:t>
      </w:r>
    </w:p>
    <w:p w14:paraId="6A188981" w14:textId="77777777" w:rsidR="00000000" w:rsidRDefault="00540457">
      <w:pPr>
        <w:pStyle w:val="a0"/>
        <w:rPr>
          <w:rFonts w:hint="cs"/>
          <w:rtl/>
        </w:rPr>
      </w:pPr>
    </w:p>
    <w:p w14:paraId="4A601891" w14:textId="77777777" w:rsidR="00000000" w:rsidRDefault="00540457">
      <w:pPr>
        <w:pStyle w:val="a0"/>
        <w:rPr>
          <w:rFonts w:hint="cs"/>
          <w:rtl/>
        </w:rPr>
      </w:pPr>
      <w:r>
        <w:rPr>
          <w:rFonts w:hint="cs"/>
          <w:rtl/>
        </w:rPr>
        <w:t>אני רוצה לומר, אדוני היושב-ראש, יש לנו ברירה - לשים את הגדר ולזרז את הבנייה, או להמשיך בסיכול הממוקד, כפי שעשה ראש הממשלה עד היום, וכולנו לא רוצים בכך. הגדר הוכיחה את עצמה בקלקיליה, וזה גם מופיע בדוח של האו"ם, שבאזור קלקיליה יש גדר ו</w:t>
      </w:r>
      <w:r>
        <w:rPr>
          <w:rFonts w:hint="cs"/>
          <w:rtl/>
        </w:rPr>
        <w:t>יש פחות פיגועים באזור חדרה ובערים הסמוכות. לכן, לא יכול להיות שמצד אחד אנאן יאמר שזכותה של מדינת ישראל להגן על עצמה, והוא אומר את זה. איך הוא רוצה שנגן על עצמנו?</w:t>
      </w:r>
    </w:p>
    <w:p w14:paraId="639B526F" w14:textId="77777777" w:rsidR="00000000" w:rsidRDefault="00540457">
      <w:pPr>
        <w:pStyle w:val="a0"/>
        <w:ind w:firstLine="0"/>
        <w:rPr>
          <w:rFonts w:hint="cs"/>
          <w:rtl/>
        </w:rPr>
      </w:pPr>
    </w:p>
    <w:p w14:paraId="58B64B68" w14:textId="77777777" w:rsidR="00000000" w:rsidRDefault="00540457">
      <w:pPr>
        <w:pStyle w:val="af1"/>
        <w:rPr>
          <w:rtl/>
        </w:rPr>
      </w:pPr>
      <w:r>
        <w:rPr>
          <w:rFonts w:hint="eastAsia"/>
          <w:rtl/>
        </w:rPr>
        <w:t>היו</w:t>
      </w:r>
      <w:r>
        <w:rPr>
          <w:rtl/>
        </w:rPr>
        <w:t>"ר משה כחלון:</w:t>
      </w:r>
    </w:p>
    <w:p w14:paraId="6477C1E0" w14:textId="77777777" w:rsidR="00000000" w:rsidRDefault="00540457">
      <w:pPr>
        <w:pStyle w:val="a0"/>
        <w:rPr>
          <w:rFonts w:hint="cs"/>
          <w:rtl/>
        </w:rPr>
      </w:pPr>
    </w:p>
    <w:p w14:paraId="61559A32" w14:textId="77777777" w:rsidR="00000000" w:rsidRDefault="00540457">
      <w:pPr>
        <w:pStyle w:val="a0"/>
        <w:rPr>
          <w:rFonts w:hint="cs"/>
          <w:rtl/>
        </w:rPr>
      </w:pPr>
      <w:r>
        <w:rPr>
          <w:rFonts w:hint="cs"/>
          <w:rtl/>
        </w:rPr>
        <w:t>אני מבקש לסיים.</w:t>
      </w:r>
    </w:p>
    <w:p w14:paraId="2C09589E" w14:textId="77777777" w:rsidR="00000000" w:rsidRDefault="00540457">
      <w:pPr>
        <w:pStyle w:val="a0"/>
        <w:ind w:firstLine="0"/>
        <w:rPr>
          <w:rFonts w:hint="cs"/>
          <w:rtl/>
        </w:rPr>
      </w:pPr>
    </w:p>
    <w:p w14:paraId="7D9960D0" w14:textId="77777777" w:rsidR="00000000" w:rsidRDefault="00540457">
      <w:pPr>
        <w:pStyle w:val="-"/>
        <w:rPr>
          <w:rtl/>
        </w:rPr>
      </w:pPr>
      <w:bookmarkStart w:id="691" w:name="FS000000490T03_12_2003_18_55_28C"/>
      <w:bookmarkEnd w:id="691"/>
      <w:r>
        <w:rPr>
          <w:rFonts w:hint="eastAsia"/>
          <w:rtl/>
        </w:rPr>
        <w:t>נסים</w:t>
      </w:r>
      <w:r>
        <w:rPr>
          <w:rtl/>
        </w:rPr>
        <w:t xml:space="preserve"> זאב (ש"ס):</w:t>
      </w:r>
    </w:p>
    <w:p w14:paraId="00240D58" w14:textId="77777777" w:rsidR="00000000" w:rsidRDefault="00540457">
      <w:pPr>
        <w:pStyle w:val="a0"/>
        <w:rPr>
          <w:rFonts w:hint="cs"/>
          <w:rtl/>
        </w:rPr>
      </w:pPr>
    </w:p>
    <w:p w14:paraId="02208D2A" w14:textId="77777777" w:rsidR="00000000" w:rsidRDefault="00540457">
      <w:pPr>
        <w:pStyle w:val="a0"/>
        <w:rPr>
          <w:rFonts w:hint="cs"/>
          <w:rtl/>
        </w:rPr>
      </w:pPr>
      <w:r>
        <w:rPr>
          <w:rFonts w:hint="cs"/>
          <w:rtl/>
        </w:rPr>
        <w:t xml:space="preserve">צריך להיות ברור, אדוני היושב-ראש, שחובתה </w:t>
      </w:r>
      <w:r>
        <w:rPr>
          <w:rFonts w:hint="cs"/>
          <w:rtl/>
        </w:rPr>
        <w:t>של ממשלת ישראל להגן על אזרחיה בכל האמצעים החוקיים העומדים לרשותה. זו אינה גדר פוליטית, המבקשת לקבוע עובדות חד-צדדיות בשטח, אלא גדר ביטחונית בלבד, להגנה עצמית, שנועדה להגן על חיי אדם חפים מפשע. הניסיון בשטח מורה על ירידה תלולה בכמות הנפגעים מטרור באותם אתרי</w:t>
      </w:r>
      <w:r>
        <w:rPr>
          <w:rFonts w:hint="cs"/>
          <w:rtl/>
        </w:rPr>
        <w:t>ם שבהם נבנתה גדר הביטחון.</w:t>
      </w:r>
    </w:p>
    <w:p w14:paraId="35D42D79" w14:textId="77777777" w:rsidR="00000000" w:rsidRDefault="00540457">
      <w:pPr>
        <w:pStyle w:val="a0"/>
        <w:ind w:firstLine="0"/>
        <w:rPr>
          <w:rFonts w:hint="cs"/>
          <w:rtl/>
        </w:rPr>
      </w:pPr>
    </w:p>
    <w:p w14:paraId="27E13910" w14:textId="77777777" w:rsidR="00000000" w:rsidRDefault="00540457">
      <w:pPr>
        <w:pStyle w:val="af1"/>
        <w:jc w:val="left"/>
        <w:rPr>
          <w:rtl/>
        </w:rPr>
      </w:pPr>
      <w:r>
        <w:rPr>
          <w:rtl/>
        </w:rPr>
        <w:t>היו"ר משה כחלון:</w:t>
      </w:r>
    </w:p>
    <w:p w14:paraId="0656E49F" w14:textId="77777777" w:rsidR="00000000" w:rsidRDefault="00540457">
      <w:pPr>
        <w:pStyle w:val="a0"/>
        <w:rPr>
          <w:rtl/>
        </w:rPr>
      </w:pPr>
    </w:p>
    <w:p w14:paraId="4E8D5804" w14:textId="77777777" w:rsidR="00000000" w:rsidRDefault="00540457">
      <w:pPr>
        <w:pStyle w:val="a0"/>
        <w:rPr>
          <w:rFonts w:hint="cs"/>
          <w:rtl/>
        </w:rPr>
      </w:pPr>
      <w:r>
        <w:rPr>
          <w:rFonts w:hint="cs"/>
          <w:rtl/>
        </w:rPr>
        <w:t>תודה רבה. חבר הכנסת דני יתום, בבקשה.</w:t>
      </w:r>
    </w:p>
    <w:p w14:paraId="1F766A65" w14:textId="77777777" w:rsidR="00000000" w:rsidRDefault="00540457">
      <w:pPr>
        <w:pStyle w:val="a"/>
        <w:rPr>
          <w:rFonts w:hint="cs"/>
          <w:rtl/>
        </w:rPr>
      </w:pPr>
    </w:p>
    <w:p w14:paraId="1CDC6F79" w14:textId="77777777" w:rsidR="00000000" w:rsidRDefault="00540457">
      <w:pPr>
        <w:pStyle w:val="a"/>
        <w:rPr>
          <w:rtl/>
        </w:rPr>
      </w:pPr>
      <w:bookmarkStart w:id="692" w:name="FS000001045T03_12_2003_18_49_25"/>
      <w:bookmarkStart w:id="693" w:name="_Toc59448122"/>
      <w:bookmarkEnd w:id="692"/>
      <w:r>
        <w:rPr>
          <w:rFonts w:hint="cs"/>
          <w:rtl/>
        </w:rPr>
        <w:t>דני</w:t>
      </w:r>
      <w:r>
        <w:rPr>
          <w:rtl/>
        </w:rPr>
        <w:t xml:space="preserve"> יתום (העבודה-מימד):</w:t>
      </w:r>
      <w:bookmarkEnd w:id="693"/>
    </w:p>
    <w:p w14:paraId="4FAD3312" w14:textId="77777777" w:rsidR="00000000" w:rsidRDefault="00540457">
      <w:pPr>
        <w:pStyle w:val="a0"/>
        <w:rPr>
          <w:rtl/>
        </w:rPr>
      </w:pPr>
    </w:p>
    <w:p w14:paraId="428D29A2" w14:textId="77777777" w:rsidR="00000000" w:rsidRDefault="00540457">
      <w:pPr>
        <w:pStyle w:val="a0"/>
        <w:rPr>
          <w:rFonts w:hint="cs"/>
          <w:rtl/>
        </w:rPr>
      </w:pPr>
      <w:r>
        <w:rPr>
          <w:rFonts w:hint="cs"/>
          <w:rtl/>
        </w:rPr>
        <w:t>אדוני היושב-ראש, חברי חברי הכנסת, יש לנו ויכוח עם ארצות-הברית. הוויכוח הזה איננו על עצם בניית הגדר, אדוני השר. הוויכוח הוא על התוואי, או על חלק מהתו</w:t>
      </w:r>
      <w:r>
        <w:rPr>
          <w:rFonts w:hint="cs"/>
          <w:rtl/>
        </w:rPr>
        <w:t>ואי של הגדר, שהרי הסבירו לנו שקיזזו 290 מיליון דולר בערבויות בגין פעילות שממשלת ישראל מבצעת מעבר ל"קו הירוק", ולא מקזזים בערבויות בגין פעילות שמדינת ישראל מבצעת בתוך שטח מדינת ישראל, או על "הקו הירוק". ולכן, הוויכוח הוא ויכוח על תוואי, ולא ויכוח על עצם הגד</w:t>
      </w:r>
      <w:r>
        <w:rPr>
          <w:rFonts w:hint="cs"/>
          <w:rtl/>
        </w:rPr>
        <w:t>ר.</w:t>
      </w:r>
    </w:p>
    <w:p w14:paraId="3C82FB80" w14:textId="77777777" w:rsidR="00000000" w:rsidRDefault="00540457">
      <w:pPr>
        <w:pStyle w:val="a0"/>
        <w:rPr>
          <w:rFonts w:hint="cs"/>
          <w:rtl/>
        </w:rPr>
      </w:pPr>
    </w:p>
    <w:p w14:paraId="07F73A91" w14:textId="77777777" w:rsidR="00000000" w:rsidRDefault="00540457">
      <w:pPr>
        <w:pStyle w:val="a0"/>
        <w:rPr>
          <w:rFonts w:hint="cs"/>
          <w:rtl/>
        </w:rPr>
      </w:pPr>
      <w:r>
        <w:rPr>
          <w:rFonts w:hint="cs"/>
          <w:rtl/>
        </w:rPr>
        <w:t>הנזיפה שקיבלנו מהנשיא בוש בזמן שביקר בבריטניה, גם היא נובעת מאותן סיבות - לא מפעילות הגדר או לא מהולכת הגדר לאורך "הקו הירוק", אלא מחדירה של הגדר פנימה אל תוך שטחי יהודה ושומרון ומהרחבת ההתנחלויות. הא בהא תליא - שני הדברים האלו הולכים ביחד.</w:t>
      </w:r>
    </w:p>
    <w:p w14:paraId="328E70B8" w14:textId="77777777" w:rsidR="00000000" w:rsidRDefault="00540457">
      <w:pPr>
        <w:pStyle w:val="a0"/>
        <w:rPr>
          <w:rFonts w:hint="cs"/>
          <w:rtl/>
        </w:rPr>
      </w:pPr>
    </w:p>
    <w:p w14:paraId="1D87047C" w14:textId="77777777" w:rsidR="00000000" w:rsidRDefault="00540457">
      <w:pPr>
        <w:pStyle w:val="a0"/>
        <w:rPr>
          <w:rFonts w:hint="cs"/>
          <w:rtl/>
        </w:rPr>
      </w:pPr>
      <w:r>
        <w:rPr>
          <w:rFonts w:hint="cs"/>
          <w:rtl/>
        </w:rPr>
        <w:t>הגדר חיוני</w:t>
      </w:r>
      <w:r>
        <w:rPr>
          <w:rFonts w:hint="cs"/>
          <w:rtl/>
        </w:rPr>
        <w:t xml:space="preserve">ת, אני מצדד בה. אני חושב שהיא חיונית מבחינה ביטחונית, מבחינה דמוגרפית ומבחינה כלכלית. היא חייבת להיות פרויקט חירום לאומי והיא חייבת להסתיים בתוך שנה. </w:t>
      </w:r>
    </w:p>
    <w:p w14:paraId="5FC3C104" w14:textId="77777777" w:rsidR="00000000" w:rsidRDefault="00540457">
      <w:pPr>
        <w:pStyle w:val="a0"/>
        <w:rPr>
          <w:rFonts w:hint="cs"/>
          <w:rtl/>
        </w:rPr>
      </w:pPr>
    </w:p>
    <w:p w14:paraId="73D0AA97" w14:textId="77777777" w:rsidR="00000000" w:rsidRDefault="00540457">
      <w:pPr>
        <w:pStyle w:val="a0"/>
        <w:rPr>
          <w:rFonts w:hint="cs"/>
          <w:rtl/>
        </w:rPr>
      </w:pPr>
      <w:r>
        <w:rPr>
          <w:rFonts w:hint="cs"/>
          <w:rtl/>
        </w:rPr>
        <w:t>ביחס לתוואי, אני חושב שהתוואי של הגדר צריך להתבסס על תוואי ה-4 ביוני 1967, ועוד כל השינויים הנדרשים על מ</w:t>
      </w:r>
      <w:r>
        <w:rPr>
          <w:rFonts w:hint="cs"/>
          <w:rtl/>
        </w:rPr>
        <w:t xml:space="preserve">נת שהיא תכיל בתוכה גם את גושי ההתנחלות שגובלים עם "הקו הירוק", שהרי ממה נפשך - נעשה שתי גדרות? אחת, שתחצוץ בין גוש-עציון באמצעות "הקו הירוק", והשנייה שתקיף את גוש-עציון ותתחבר בדיוק אל קצות הגדר? לשם מה לעשות את זה? </w:t>
      </w:r>
    </w:p>
    <w:p w14:paraId="272D5187" w14:textId="77777777" w:rsidR="00000000" w:rsidRDefault="00540457">
      <w:pPr>
        <w:pStyle w:val="a0"/>
        <w:rPr>
          <w:rFonts w:hint="cs"/>
          <w:rtl/>
        </w:rPr>
      </w:pPr>
    </w:p>
    <w:p w14:paraId="109D6676" w14:textId="77777777" w:rsidR="00000000" w:rsidRDefault="00540457">
      <w:pPr>
        <w:pStyle w:val="a0"/>
        <w:rPr>
          <w:rFonts w:hint="cs"/>
          <w:rtl/>
        </w:rPr>
      </w:pPr>
      <w:r>
        <w:rPr>
          <w:rFonts w:hint="cs"/>
          <w:rtl/>
        </w:rPr>
        <w:t xml:space="preserve">ולכן, יש היגיון רב בכך שהגדר תתבסס על </w:t>
      </w:r>
      <w:r>
        <w:rPr>
          <w:rFonts w:hint="cs"/>
          <w:rtl/>
        </w:rPr>
        <w:t xml:space="preserve">תוואי "הקו הירוק", אבל תכיל בתוכה אותן התנחלויות ואותם גושי התנחלויות שממש גובלים ב"קו הירוק", ואסור באמת להיכנס כניסה יותר מדי עמוקה באמצעות אצבעות או לשונות גדר פנימה, מכיוון שהדבר הזה איננו חיוני ואיננו הכרחי. </w:t>
      </w:r>
    </w:p>
    <w:p w14:paraId="01707C1C" w14:textId="77777777" w:rsidR="00000000" w:rsidRDefault="00540457">
      <w:pPr>
        <w:pStyle w:val="a0"/>
        <w:rPr>
          <w:rFonts w:hint="cs"/>
          <w:rtl/>
        </w:rPr>
      </w:pPr>
    </w:p>
    <w:p w14:paraId="5355FD56" w14:textId="77777777" w:rsidR="00000000" w:rsidRDefault="00540457">
      <w:pPr>
        <w:pStyle w:val="a0"/>
        <w:rPr>
          <w:rFonts w:hint="cs"/>
          <w:rtl/>
        </w:rPr>
      </w:pPr>
      <w:r>
        <w:rPr>
          <w:rFonts w:hint="cs"/>
          <w:rtl/>
        </w:rPr>
        <w:t>על אריאל אפשר להגן באמצעות גדר שתקיף את א</w:t>
      </w:r>
      <w:r>
        <w:rPr>
          <w:rFonts w:hint="cs"/>
          <w:rtl/>
        </w:rPr>
        <w:t xml:space="preserve">ריאל ותהיה סביבה, ואין צורך בחיבור אריאל אל "הקו הירוק" באמצעות גדר. </w:t>
      </w:r>
    </w:p>
    <w:p w14:paraId="24E4AACE" w14:textId="77777777" w:rsidR="00000000" w:rsidRDefault="00540457">
      <w:pPr>
        <w:pStyle w:val="a0"/>
        <w:rPr>
          <w:rFonts w:hint="cs"/>
          <w:rtl/>
        </w:rPr>
      </w:pPr>
    </w:p>
    <w:p w14:paraId="7379689D" w14:textId="77777777" w:rsidR="00000000" w:rsidRDefault="00540457">
      <w:pPr>
        <w:pStyle w:val="a0"/>
        <w:rPr>
          <w:rFonts w:hint="cs"/>
          <w:rtl/>
        </w:rPr>
      </w:pPr>
      <w:r>
        <w:rPr>
          <w:rFonts w:hint="cs"/>
          <w:rtl/>
        </w:rPr>
        <w:t xml:space="preserve">הסחבת שנוקטת ממשלת ישראל בכך שהיא איננה בונה את הגדר היא בלתי מוסרית ובלתי צודקת; או בכך שהיא סוחבת או גורמת לסחבת בבניית הגדר. הציבור הישראלי נחשף יום-יום - דרך אגב, הציבור הישראלי זה </w:t>
      </w:r>
      <w:r>
        <w:rPr>
          <w:rFonts w:hint="cs"/>
          <w:rtl/>
        </w:rPr>
        <w:t>יהודים וערבים ודרוזים ובדואים וצ'רקסים - מי לא נפגע מפיגועי הטרור? הרי גם אזרחינו הערבים שילמו מחיר דמים יקר ונפגעו חלקם בפיגועי הטרור, כמו היהודים. אנחנו, על-ידי בניית הגדר, נוקטים את זכות ההגנה העצמית.</w:t>
      </w:r>
    </w:p>
    <w:p w14:paraId="13AF4FB1" w14:textId="77777777" w:rsidR="00000000" w:rsidRDefault="00540457">
      <w:pPr>
        <w:pStyle w:val="a0"/>
        <w:rPr>
          <w:rFonts w:hint="cs"/>
          <w:rtl/>
        </w:rPr>
      </w:pPr>
    </w:p>
    <w:p w14:paraId="4790E821" w14:textId="77777777" w:rsidR="00000000" w:rsidRDefault="00540457">
      <w:pPr>
        <w:pStyle w:val="a0"/>
        <w:rPr>
          <w:rFonts w:hint="cs"/>
          <w:rtl/>
        </w:rPr>
      </w:pPr>
      <w:r>
        <w:rPr>
          <w:rFonts w:hint="cs"/>
          <w:rtl/>
        </w:rPr>
        <w:t>ולכן, לסיכום, הגדר חיונית, צריך להבטיח עד כמה שאפשר</w:t>
      </w:r>
      <w:r>
        <w:rPr>
          <w:rFonts w:hint="cs"/>
          <w:rtl/>
        </w:rPr>
        <w:t xml:space="preserve"> שיהיה קונסנזוס סביב התוואי שלה, וחבל שנייצר לעצמנו בעיות עם בעלות הברית היותר-חשובות שלנו, כמו ארצות-הברית, בגין כמה קילומטרים בודדים שחודרים פנימה אל תוך שטחי יהודה ושומרון. תודה.</w:t>
      </w:r>
    </w:p>
    <w:p w14:paraId="1D2627FC" w14:textId="77777777" w:rsidR="00000000" w:rsidRDefault="00540457">
      <w:pPr>
        <w:pStyle w:val="af1"/>
        <w:rPr>
          <w:rtl/>
        </w:rPr>
      </w:pPr>
      <w:r>
        <w:rPr>
          <w:rtl/>
        </w:rPr>
        <w:br/>
        <w:t>היו"ר משה כחלון:</w:t>
      </w:r>
    </w:p>
    <w:p w14:paraId="5BD8BAE6" w14:textId="77777777" w:rsidR="00000000" w:rsidRDefault="00540457">
      <w:pPr>
        <w:pStyle w:val="a0"/>
        <w:rPr>
          <w:rtl/>
        </w:rPr>
      </w:pPr>
    </w:p>
    <w:p w14:paraId="2486E6EB" w14:textId="77777777" w:rsidR="00000000" w:rsidRDefault="00540457">
      <w:pPr>
        <w:pStyle w:val="a0"/>
        <w:rPr>
          <w:rFonts w:hint="cs"/>
          <w:rtl/>
        </w:rPr>
      </w:pPr>
      <w:r>
        <w:rPr>
          <w:rFonts w:hint="cs"/>
          <w:rtl/>
        </w:rPr>
        <w:t>תודה רבה. חבר הכנסת ואסל טאהא, בבקשה. אחריו - חבר הכנסת</w:t>
      </w:r>
      <w:r>
        <w:rPr>
          <w:rFonts w:hint="cs"/>
          <w:rtl/>
        </w:rPr>
        <w:t xml:space="preserve"> אהוד יתום. </w:t>
      </w:r>
    </w:p>
    <w:p w14:paraId="66558548" w14:textId="77777777" w:rsidR="00000000" w:rsidRDefault="00540457">
      <w:pPr>
        <w:pStyle w:val="a"/>
        <w:rPr>
          <w:rtl/>
        </w:rPr>
      </w:pPr>
      <w:r>
        <w:rPr>
          <w:rtl/>
        </w:rPr>
        <w:br/>
      </w:r>
      <w:bookmarkStart w:id="694" w:name="FS000001062T03_12_2003_19_01_16"/>
      <w:bookmarkStart w:id="695" w:name="_Toc59448123"/>
      <w:bookmarkEnd w:id="694"/>
      <w:r>
        <w:rPr>
          <w:rtl/>
        </w:rPr>
        <w:t>ואסל טאהא (בל"ד):</w:t>
      </w:r>
      <w:bookmarkEnd w:id="695"/>
    </w:p>
    <w:p w14:paraId="79E71908" w14:textId="77777777" w:rsidR="00000000" w:rsidRDefault="00540457">
      <w:pPr>
        <w:pStyle w:val="a0"/>
        <w:rPr>
          <w:rtl/>
        </w:rPr>
      </w:pPr>
    </w:p>
    <w:p w14:paraId="31B84E1B" w14:textId="77777777" w:rsidR="00000000" w:rsidRDefault="00540457">
      <w:pPr>
        <w:pStyle w:val="a0"/>
        <w:rPr>
          <w:rFonts w:hint="cs"/>
          <w:rtl/>
        </w:rPr>
      </w:pPr>
      <w:r>
        <w:rPr>
          <w:rFonts w:hint="cs"/>
          <w:rtl/>
        </w:rPr>
        <w:t>אדוני היושב-ראש, חברי הכנסת, הדוח שפרסם קופי אנאן, מזכ"ל האו"ם, ממחיש בצורה ברורה את ההתנגדות העולמית לגדר, את הזוועה ההומניטרית שבה הפלסטינים נמצאים, שגרמה לה ממשלת ישראל. בסיום בניית הגדר יחיו יותר מ-200,000 פלסטינים במוב</w:t>
      </w:r>
      <w:r>
        <w:rPr>
          <w:rFonts w:hint="cs"/>
          <w:rtl/>
        </w:rPr>
        <w:t xml:space="preserve">לעות, בכפרים ובעיירות שיהיו מוקפים לחלוטין בגדר. הגדר כולה, פרט לחלק קטן, גם בנויה על אדמה פלסטינית. </w:t>
      </w:r>
    </w:p>
    <w:p w14:paraId="06992194" w14:textId="77777777" w:rsidR="00000000" w:rsidRDefault="00540457">
      <w:pPr>
        <w:pStyle w:val="a0"/>
        <w:rPr>
          <w:rFonts w:hint="cs"/>
          <w:rtl/>
        </w:rPr>
      </w:pPr>
    </w:p>
    <w:p w14:paraId="3BA9CDFC" w14:textId="77777777" w:rsidR="00000000" w:rsidRDefault="00540457">
      <w:pPr>
        <w:pStyle w:val="a0"/>
        <w:rPr>
          <w:rFonts w:hint="cs"/>
          <w:rtl/>
        </w:rPr>
      </w:pPr>
      <w:r>
        <w:rPr>
          <w:rFonts w:hint="cs"/>
          <w:rtl/>
        </w:rPr>
        <w:t xml:space="preserve">הגדר פולשת 22 קילומטר - בתכנון; 7.5 קילומטרים היא פולשת כבר היום לתוך האדמה הפלסטינית; מדובר ב-800 קילומטרים רבועים. היא הורסת לגמרי. </w:t>
      </w:r>
    </w:p>
    <w:p w14:paraId="7C4FFE41" w14:textId="77777777" w:rsidR="00000000" w:rsidRDefault="00540457">
      <w:pPr>
        <w:pStyle w:val="a0"/>
        <w:rPr>
          <w:rFonts w:hint="cs"/>
          <w:rtl/>
        </w:rPr>
      </w:pPr>
    </w:p>
    <w:p w14:paraId="23DA0F48" w14:textId="77777777" w:rsidR="00000000" w:rsidRDefault="00540457">
      <w:pPr>
        <w:pStyle w:val="a0"/>
        <w:rPr>
          <w:rFonts w:hint="cs"/>
          <w:rtl/>
        </w:rPr>
      </w:pPr>
      <w:r>
        <w:rPr>
          <w:rFonts w:hint="cs"/>
          <w:rtl/>
        </w:rPr>
        <w:t>הגדר תמנע גם מכ-4</w:t>
      </w:r>
      <w:r>
        <w:rPr>
          <w:rFonts w:hint="cs"/>
          <w:rtl/>
        </w:rPr>
        <w:t>00,000 פלסטינים המתגוררים ממזרח לה גישה למקומות עבודה, לשירותי רווחה, בריאות, חינוך. המשמעות ההומניטרית הבולטת ביותר היא הרעב שצפוי לפקוד משפחות רבות שלא יוכלו להתפרנס בשטחי הגדה. הם גם לא יכולים להגיע למקומות עבודתם אם שלטונות הביטחון לא ירשו להם להגיע לי</w:t>
      </w:r>
      <w:r>
        <w:rPr>
          <w:rFonts w:hint="cs"/>
          <w:rtl/>
        </w:rPr>
        <w:t xml:space="preserve">שראל. </w:t>
      </w:r>
    </w:p>
    <w:p w14:paraId="7F8906CF" w14:textId="77777777" w:rsidR="00000000" w:rsidRDefault="00540457">
      <w:pPr>
        <w:pStyle w:val="a0"/>
        <w:rPr>
          <w:rFonts w:hint="cs"/>
          <w:rtl/>
        </w:rPr>
      </w:pPr>
    </w:p>
    <w:p w14:paraId="46D7223E" w14:textId="77777777" w:rsidR="00000000" w:rsidRDefault="00540457">
      <w:pPr>
        <w:pStyle w:val="a0"/>
        <w:rPr>
          <w:rFonts w:hint="cs"/>
          <w:rtl/>
        </w:rPr>
      </w:pPr>
      <w:r>
        <w:rPr>
          <w:rFonts w:hint="cs"/>
          <w:rtl/>
        </w:rPr>
        <w:t>בניית הגדר לא מבטיחה שלום, אדוני היושב-ראש, ולא מביאה ביטחון. היא לא מונעת איבה ושנאה מלהגיע לכל נפש, מכל צדדיה. להיפך - היא מעודדת אותן. לאחר ההחלטה הראשונית של ישראל לבנות 80 קילומטרים של גדר - אני מזכיר לחבר הכנסת נסים זאב - נרשמה עלייה חדה במספ</w:t>
      </w:r>
      <w:r>
        <w:rPr>
          <w:rFonts w:hint="cs"/>
          <w:rtl/>
        </w:rPr>
        <w:t xml:space="preserve">ר הפיגועים בסתיו 2002. אחרי בניית הגדר, זה לא מנע. </w:t>
      </w:r>
    </w:p>
    <w:p w14:paraId="464985DB" w14:textId="77777777" w:rsidR="00000000" w:rsidRDefault="00540457">
      <w:pPr>
        <w:pStyle w:val="af0"/>
        <w:rPr>
          <w:rtl/>
        </w:rPr>
      </w:pPr>
      <w:r>
        <w:rPr>
          <w:rtl/>
        </w:rPr>
        <w:br/>
        <w:t>נסים זאב (ש"ס):</w:t>
      </w:r>
    </w:p>
    <w:p w14:paraId="0DA0FA87" w14:textId="77777777" w:rsidR="00000000" w:rsidRDefault="00540457">
      <w:pPr>
        <w:pStyle w:val="a0"/>
        <w:rPr>
          <w:rtl/>
        </w:rPr>
      </w:pPr>
    </w:p>
    <w:p w14:paraId="73B7C9F5" w14:textId="77777777" w:rsidR="00000000" w:rsidRDefault="00540457">
      <w:pPr>
        <w:pStyle w:val="a0"/>
        <w:rPr>
          <w:rFonts w:hint="cs"/>
          <w:rtl/>
        </w:rPr>
      </w:pPr>
      <w:r>
        <w:rPr>
          <w:rFonts w:hint="cs"/>
          <w:rtl/>
        </w:rPr>
        <w:t xml:space="preserve">אבל לא מקלקיליה. </w:t>
      </w:r>
    </w:p>
    <w:p w14:paraId="6CCBAFB1" w14:textId="77777777" w:rsidR="00000000" w:rsidRDefault="00540457">
      <w:pPr>
        <w:pStyle w:val="-"/>
        <w:rPr>
          <w:rtl/>
        </w:rPr>
      </w:pPr>
      <w:r>
        <w:rPr>
          <w:rtl/>
        </w:rPr>
        <w:br/>
      </w:r>
      <w:bookmarkStart w:id="696" w:name="FS000001062T03_12_2003_19_10_30C"/>
      <w:bookmarkEnd w:id="696"/>
      <w:r>
        <w:rPr>
          <w:rtl/>
        </w:rPr>
        <w:t>ואסל טאהא (בל"ד):</w:t>
      </w:r>
    </w:p>
    <w:p w14:paraId="5D200486" w14:textId="77777777" w:rsidR="00000000" w:rsidRDefault="00540457">
      <w:pPr>
        <w:pStyle w:val="a0"/>
        <w:rPr>
          <w:rtl/>
        </w:rPr>
      </w:pPr>
    </w:p>
    <w:p w14:paraId="305A5FD3" w14:textId="77777777" w:rsidR="00000000" w:rsidRDefault="00540457">
      <w:pPr>
        <w:pStyle w:val="a0"/>
        <w:rPr>
          <w:rFonts w:hint="cs"/>
          <w:rtl/>
        </w:rPr>
      </w:pPr>
      <w:r>
        <w:rPr>
          <w:rFonts w:hint="cs"/>
          <w:rtl/>
        </w:rPr>
        <w:t xml:space="preserve">החומה הזאת, בעצם בנייתה, מחמירה עוד יותר את חייהם של הפלסטינים ומוסיפה שמן למדורת הקונפליקט הפלסטיני-הישראלי ולמרחץ הדמים. בניית הגדר מרחיקה וממיתה </w:t>
      </w:r>
      <w:r>
        <w:rPr>
          <w:rFonts w:hint="cs"/>
          <w:rtl/>
        </w:rPr>
        <w:t>את תקוות השלום, כי כל הוספה לסבלם של הפלסטינים רק תגביר את ההתנגדות לכיבוש ותייצר דרכים וכלים חדשים להילחם בחומה הרעה הזאת ודורות חדשים של לוחמי שחרור. זאת התוצאה של החומה, עכשיו יתחילו להילחם בצורה אחרת - גם נגד החומה.</w:t>
      </w:r>
    </w:p>
    <w:p w14:paraId="161ADEA6" w14:textId="77777777" w:rsidR="00000000" w:rsidRDefault="00540457">
      <w:pPr>
        <w:pStyle w:val="a0"/>
        <w:rPr>
          <w:rFonts w:hint="cs"/>
          <w:rtl/>
        </w:rPr>
      </w:pPr>
    </w:p>
    <w:p w14:paraId="1FDC343D" w14:textId="77777777" w:rsidR="00000000" w:rsidRDefault="00540457">
      <w:pPr>
        <w:pStyle w:val="a0"/>
        <w:rPr>
          <w:rFonts w:hint="cs"/>
          <w:rtl/>
        </w:rPr>
      </w:pPr>
      <w:r>
        <w:rPr>
          <w:rFonts w:hint="cs"/>
          <w:rtl/>
        </w:rPr>
        <w:t>מדינת ישראל מנסה לעטוף את עצמה בחומ</w:t>
      </w:r>
      <w:r>
        <w:rPr>
          <w:rFonts w:hint="cs"/>
          <w:rtl/>
        </w:rPr>
        <w:t xml:space="preserve">ות בגלל תופעות לוואי שייצר הכיבוש. למה לעקוף את הבעיה ולעטוף אותה בעוד פשעי מלחמה? צריך לטפל בשורש, בשורש הבעיה - יש לסיים את הכיבוש, על כל תחלואיו. </w:t>
      </w:r>
    </w:p>
    <w:p w14:paraId="5DCCC8E6" w14:textId="77777777" w:rsidR="00000000" w:rsidRDefault="00540457">
      <w:pPr>
        <w:pStyle w:val="a0"/>
        <w:rPr>
          <w:rFonts w:hint="cs"/>
          <w:rtl/>
        </w:rPr>
      </w:pPr>
    </w:p>
    <w:p w14:paraId="1443F700" w14:textId="77777777" w:rsidR="00000000" w:rsidRDefault="00540457">
      <w:pPr>
        <w:pStyle w:val="a0"/>
        <w:rPr>
          <w:rFonts w:hint="cs"/>
          <w:rtl/>
        </w:rPr>
      </w:pPr>
      <w:r>
        <w:rPr>
          <w:rFonts w:hint="cs"/>
          <w:rtl/>
        </w:rPr>
        <w:t>לא רק אני אומר את הדברים הללו. כל העולם מתנגד לחומה, המנשלת והמביישת הזאת, וכבר לא מדובר רק באירופה הפרו-</w:t>
      </w:r>
      <w:r>
        <w:rPr>
          <w:rFonts w:hint="cs"/>
          <w:rtl/>
        </w:rPr>
        <w:t xml:space="preserve">פלסטינית - לדעת הממשלה - גם ארצות-הברית, ידידת ישראל, ונשיאה מזהירים וחוזרים ואומרים שהגדר אינה מוסרית והיא תקשה על התפתחות האמון עם הפלסטינים - - </w:t>
      </w:r>
    </w:p>
    <w:p w14:paraId="0E676D81" w14:textId="77777777" w:rsidR="00000000" w:rsidRDefault="00540457">
      <w:pPr>
        <w:pStyle w:val="af1"/>
        <w:rPr>
          <w:rtl/>
        </w:rPr>
      </w:pPr>
      <w:r>
        <w:rPr>
          <w:rtl/>
        </w:rPr>
        <w:br/>
        <w:t>היו"ר משה כחלון:</w:t>
      </w:r>
    </w:p>
    <w:p w14:paraId="30E0B1AD" w14:textId="77777777" w:rsidR="00000000" w:rsidRDefault="00540457">
      <w:pPr>
        <w:pStyle w:val="a0"/>
        <w:rPr>
          <w:rtl/>
        </w:rPr>
      </w:pPr>
    </w:p>
    <w:p w14:paraId="370CFC16" w14:textId="77777777" w:rsidR="00000000" w:rsidRDefault="00540457">
      <w:pPr>
        <w:pStyle w:val="a0"/>
        <w:rPr>
          <w:rFonts w:hint="cs"/>
          <w:rtl/>
        </w:rPr>
      </w:pPr>
      <w:r>
        <w:rPr>
          <w:rFonts w:hint="cs"/>
          <w:rtl/>
        </w:rPr>
        <w:t>אני מבקש לסיים.</w:t>
      </w:r>
    </w:p>
    <w:p w14:paraId="082FA15A" w14:textId="77777777" w:rsidR="00000000" w:rsidRDefault="00540457">
      <w:pPr>
        <w:pStyle w:val="-"/>
        <w:rPr>
          <w:rtl/>
        </w:rPr>
      </w:pPr>
      <w:r>
        <w:rPr>
          <w:rtl/>
        </w:rPr>
        <w:br/>
      </w:r>
      <w:bookmarkStart w:id="697" w:name="FS000001062T03_12_2003_19_15_34C"/>
      <w:bookmarkEnd w:id="697"/>
      <w:r>
        <w:rPr>
          <w:rtl/>
        </w:rPr>
        <w:t>ואסל טאהא (בל"ד):</w:t>
      </w:r>
    </w:p>
    <w:p w14:paraId="264DA681" w14:textId="77777777" w:rsidR="00000000" w:rsidRDefault="00540457">
      <w:pPr>
        <w:pStyle w:val="a0"/>
        <w:rPr>
          <w:rtl/>
        </w:rPr>
      </w:pPr>
    </w:p>
    <w:p w14:paraId="0BF96E2B" w14:textId="77777777" w:rsidR="00000000" w:rsidRDefault="00540457">
      <w:pPr>
        <w:pStyle w:val="a0"/>
        <w:rPr>
          <w:rFonts w:hint="cs"/>
          <w:rtl/>
        </w:rPr>
      </w:pPr>
      <w:r>
        <w:rPr>
          <w:rFonts w:hint="cs"/>
          <w:rtl/>
        </w:rPr>
        <w:t>- - שזהו המרכיב המרכזי בכל תהליך מדיני, ולכן הם קיזזו</w:t>
      </w:r>
      <w:r>
        <w:rPr>
          <w:rFonts w:hint="cs"/>
          <w:rtl/>
        </w:rPr>
        <w:t xml:space="preserve"> את הערבויות. זה גם הזיק כלכלית למדינת ישראל. </w:t>
      </w:r>
    </w:p>
    <w:p w14:paraId="7B043026" w14:textId="77777777" w:rsidR="00000000" w:rsidRDefault="00540457">
      <w:pPr>
        <w:pStyle w:val="a0"/>
        <w:rPr>
          <w:rFonts w:hint="cs"/>
          <w:rtl/>
        </w:rPr>
      </w:pPr>
    </w:p>
    <w:p w14:paraId="6AB81B69" w14:textId="77777777" w:rsidR="00000000" w:rsidRDefault="00540457">
      <w:pPr>
        <w:pStyle w:val="a0"/>
        <w:rPr>
          <w:rFonts w:hint="cs"/>
          <w:rtl/>
        </w:rPr>
      </w:pPr>
      <w:r>
        <w:rPr>
          <w:rFonts w:hint="cs"/>
          <w:rtl/>
        </w:rPr>
        <w:t xml:space="preserve">אדוני היושב-ראש, אני מסיים. </w:t>
      </w:r>
    </w:p>
    <w:p w14:paraId="340083DB" w14:textId="77777777" w:rsidR="00000000" w:rsidRDefault="00540457">
      <w:pPr>
        <w:pStyle w:val="af1"/>
        <w:rPr>
          <w:rtl/>
        </w:rPr>
      </w:pPr>
      <w:r>
        <w:rPr>
          <w:rtl/>
        </w:rPr>
        <w:br/>
        <w:t>היו"ר משה כחלון:</w:t>
      </w:r>
    </w:p>
    <w:p w14:paraId="12CF33F1" w14:textId="77777777" w:rsidR="00000000" w:rsidRDefault="00540457">
      <w:pPr>
        <w:pStyle w:val="a0"/>
        <w:rPr>
          <w:rtl/>
        </w:rPr>
      </w:pPr>
    </w:p>
    <w:p w14:paraId="32084DB0" w14:textId="77777777" w:rsidR="00000000" w:rsidRDefault="00540457">
      <w:pPr>
        <w:pStyle w:val="a0"/>
        <w:rPr>
          <w:rFonts w:hint="cs"/>
          <w:rtl/>
        </w:rPr>
      </w:pPr>
      <w:r>
        <w:rPr>
          <w:rFonts w:hint="cs"/>
          <w:rtl/>
        </w:rPr>
        <w:t>בבקשה.</w:t>
      </w:r>
    </w:p>
    <w:p w14:paraId="03992811" w14:textId="77777777" w:rsidR="00000000" w:rsidRDefault="00540457">
      <w:pPr>
        <w:pStyle w:val="-"/>
        <w:rPr>
          <w:rtl/>
        </w:rPr>
      </w:pPr>
      <w:r>
        <w:rPr>
          <w:rtl/>
        </w:rPr>
        <w:br/>
      </w:r>
      <w:bookmarkStart w:id="698" w:name="FS000001062T03_12_2003_19_16_19C"/>
      <w:bookmarkEnd w:id="698"/>
      <w:r>
        <w:rPr>
          <w:rtl/>
        </w:rPr>
        <w:t>ואסל טאהא (בל"ד):</w:t>
      </w:r>
    </w:p>
    <w:p w14:paraId="25A2C076" w14:textId="77777777" w:rsidR="00000000" w:rsidRDefault="00540457">
      <w:pPr>
        <w:pStyle w:val="a0"/>
        <w:rPr>
          <w:rtl/>
        </w:rPr>
      </w:pPr>
    </w:p>
    <w:p w14:paraId="6FBE2FC1" w14:textId="77777777" w:rsidR="00000000" w:rsidRDefault="00540457">
      <w:pPr>
        <w:pStyle w:val="a0"/>
        <w:rPr>
          <w:rFonts w:hint="cs"/>
          <w:rtl/>
        </w:rPr>
      </w:pPr>
      <w:r>
        <w:rPr>
          <w:rFonts w:hint="cs"/>
          <w:rtl/>
        </w:rPr>
        <w:t xml:space="preserve">אני קורא לממשלת ישראל: תקשיבו לעולם, לא תמיד אתם צודקים. אין מעלה אחת לחומה הרעה הזאת. אני פונה לממשלת ישראל: הרסי אותה, לפני ששופטי </w:t>
      </w:r>
      <w:r>
        <w:rPr>
          <w:rFonts w:hint="cs"/>
          <w:rtl/>
        </w:rPr>
        <w:t xml:space="preserve">בית-המשפט הבין-לאומי בהאג יורו למוטט אותה; חדלי מבנייתה עכשיו והרסי את החומות שבנית עד עכשיו; נצלי את הכספים והתקציבים של הגדר לחינוך, לרווחה, למלחמה בעוני שהאוכלוסייה שקועה בו. </w:t>
      </w:r>
    </w:p>
    <w:p w14:paraId="6E3AE47D" w14:textId="77777777" w:rsidR="00000000" w:rsidRDefault="00540457">
      <w:pPr>
        <w:pStyle w:val="af1"/>
        <w:rPr>
          <w:rtl/>
        </w:rPr>
      </w:pPr>
      <w:r>
        <w:rPr>
          <w:rtl/>
        </w:rPr>
        <w:br/>
        <w:t>היו"ר משה כחלון:</w:t>
      </w:r>
    </w:p>
    <w:p w14:paraId="645C8678" w14:textId="77777777" w:rsidR="00000000" w:rsidRDefault="00540457">
      <w:pPr>
        <w:pStyle w:val="a0"/>
        <w:rPr>
          <w:rtl/>
        </w:rPr>
      </w:pPr>
    </w:p>
    <w:p w14:paraId="4C9F9B8F" w14:textId="77777777" w:rsidR="00000000" w:rsidRDefault="00540457">
      <w:pPr>
        <w:pStyle w:val="a0"/>
        <w:rPr>
          <w:rFonts w:hint="cs"/>
          <w:rtl/>
        </w:rPr>
      </w:pPr>
      <w:r>
        <w:rPr>
          <w:rFonts w:hint="cs"/>
          <w:rtl/>
        </w:rPr>
        <w:t>תודה רבה. חבר הכנסת אהוד יתום, בבקשה.</w:t>
      </w:r>
    </w:p>
    <w:p w14:paraId="221FA15B" w14:textId="77777777" w:rsidR="00000000" w:rsidRDefault="00540457">
      <w:pPr>
        <w:pStyle w:val="a"/>
        <w:rPr>
          <w:rFonts w:hint="cs"/>
          <w:rtl/>
        </w:rPr>
      </w:pPr>
      <w:bookmarkStart w:id="699" w:name="FS000001032T03_12_2003_19_18_17"/>
      <w:bookmarkEnd w:id="699"/>
    </w:p>
    <w:p w14:paraId="327DE2D2" w14:textId="77777777" w:rsidR="00000000" w:rsidRDefault="00540457">
      <w:pPr>
        <w:pStyle w:val="a"/>
        <w:rPr>
          <w:rtl/>
        </w:rPr>
      </w:pPr>
      <w:bookmarkStart w:id="700" w:name="_Toc59448124"/>
      <w:r>
        <w:rPr>
          <w:rtl/>
        </w:rPr>
        <w:t>אהוד יתום (הליכוד):</w:t>
      </w:r>
      <w:bookmarkEnd w:id="700"/>
    </w:p>
    <w:p w14:paraId="22736610" w14:textId="77777777" w:rsidR="00000000" w:rsidRDefault="00540457">
      <w:pPr>
        <w:pStyle w:val="a0"/>
        <w:rPr>
          <w:rtl/>
        </w:rPr>
      </w:pPr>
    </w:p>
    <w:p w14:paraId="401F2A23" w14:textId="77777777" w:rsidR="00000000" w:rsidRDefault="00540457">
      <w:pPr>
        <w:pStyle w:val="a0"/>
        <w:rPr>
          <w:rFonts w:hint="cs"/>
          <w:rtl/>
        </w:rPr>
      </w:pPr>
      <w:r>
        <w:rPr>
          <w:rFonts w:hint="cs"/>
          <w:rtl/>
        </w:rPr>
        <w:t xml:space="preserve">אדוני היושב-ראש, חברי כבוד השר גדעון עזרא, חברי חברי הכנסת, זה סוד גלוי שאני מתנגד נחרצות לגדר ההפרדה. </w:t>
      </w:r>
    </w:p>
    <w:p w14:paraId="06A04EA5" w14:textId="77777777" w:rsidR="00000000" w:rsidRDefault="00540457">
      <w:pPr>
        <w:pStyle w:val="a0"/>
        <w:rPr>
          <w:rFonts w:hint="cs"/>
          <w:rtl/>
        </w:rPr>
      </w:pPr>
    </w:p>
    <w:p w14:paraId="4EF5BFD2" w14:textId="77777777" w:rsidR="00000000" w:rsidRDefault="00540457">
      <w:pPr>
        <w:pStyle w:val="a0"/>
        <w:rPr>
          <w:rFonts w:hint="cs"/>
          <w:rtl/>
        </w:rPr>
      </w:pPr>
      <w:r>
        <w:rPr>
          <w:rFonts w:hint="cs"/>
          <w:rtl/>
        </w:rPr>
        <w:t xml:space="preserve">אני מתנגד נחרצות לגדר ההפרדה, קודם כול משום שהיא מפרידה בין יהודים ליהודים. היא מותירה יהודים - את אחינו היהודים, רבים מהם - מעבר לגדר, ובכך יהיה קל </w:t>
      </w:r>
      <w:r>
        <w:rPr>
          <w:rFonts w:hint="cs"/>
          <w:rtl/>
        </w:rPr>
        <w:t>יותר מאשר במקומות אחרים לבצע שם פיגועים. אני מציע שוויוניות בעניין הזה. אני מתנגד נחרצות לגדר ההפרדה, כי היא גורמת בעיות קשות מאוד בינינו לבין הפלסטינים, ואני מתנגד התנגדות נחרצת לגדר ההפרדה, כי היא מכשול אמיתי במערכת היחסים שלנו עם ארצות-הברית. אלה שלוש ה</w:t>
      </w:r>
      <w:r>
        <w:rPr>
          <w:rFonts w:hint="cs"/>
          <w:rtl/>
        </w:rPr>
        <w:t xml:space="preserve">סיבות המרכזיות להתנגדותי לגדר. </w:t>
      </w:r>
    </w:p>
    <w:p w14:paraId="44CCB7C0" w14:textId="77777777" w:rsidR="00000000" w:rsidRDefault="00540457">
      <w:pPr>
        <w:pStyle w:val="a0"/>
        <w:rPr>
          <w:rFonts w:hint="cs"/>
          <w:rtl/>
        </w:rPr>
      </w:pPr>
    </w:p>
    <w:p w14:paraId="7CB22021" w14:textId="77777777" w:rsidR="00000000" w:rsidRDefault="00540457">
      <w:pPr>
        <w:pStyle w:val="a0"/>
        <w:rPr>
          <w:rFonts w:hint="cs"/>
          <w:rtl/>
        </w:rPr>
      </w:pPr>
      <w:r>
        <w:rPr>
          <w:rFonts w:hint="cs"/>
          <w:rtl/>
        </w:rPr>
        <w:t>אני מתנגד לגדר ההפרדה כי שוו בנפשכם שהגדר הזאת, או המכשול הזה, היה מוקם לפני שנים מספר. הטרוריסטים לא היו מוצאים את הדרכים שלהם לבצע בנו טרור? מה, לא חזינו את זה? לא חווינו את זה? מתחת לגדר ומעל הגדר, ומהצדדים של הגדר, בדרך</w:t>
      </w:r>
      <w:r>
        <w:rPr>
          <w:rFonts w:hint="cs"/>
          <w:rtl/>
        </w:rPr>
        <w:t xml:space="preserve"> זו ובדרך אחרת. הרי בואו לא נשלה את עצמנו. במשך עשרות בשנים יכולת ההישרדות של ארגוני הטרור היא מהמפורסמות, כך שתמיד יהיו טרוריסטים שירצו לפגע בנו, הם יצליחו לעשות זאת, עם מכשול או בלי מכשול. </w:t>
      </w:r>
    </w:p>
    <w:p w14:paraId="58879AF5" w14:textId="77777777" w:rsidR="00000000" w:rsidRDefault="00540457">
      <w:pPr>
        <w:pStyle w:val="a0"/>
        <w:rPr>
          <w:rFonts w:hint="cs"/>
          <w:rtl/>
        </w:rPr>
      </w:pPr>
    </w:p>
    <w:p w14:paraId="65508457" w14:textId="77777777" w:rsidR="00000000" w:rsidRDefault="00540457">
      <w:pPr>
        <w:pStyle w:val="a0"/>
        <w:rPr>
          <w:rFonts w:hint="cs"/>
          <w:rtl/>
        </w:rPr>
      </w:pPr>
      <w:r>
        <w:rPr>
          <w:rFonts w:hint="cs"/>
          <w:rtl/>
        </w:rPr>
        <w:t>אבל כאשר הממשלה בישראל, אדוני היושב-ראש, החליטה להקים מכשול, אל</w:t>
      </w:r>
      <w:r>
        <w:rPr>
          <w:rFonts w:hint="cs"/>
          <w:rtl/>
        </w:rPr>
        <w:t xml:space="preserve"> לנו לאפשר לשום גורם, גם לא לארצות-הברית, להורות לנו באיזה תוואי הגדר הזאת תעבור. אל לנו בשום פנים ואופן, וכבר קבעו חוזה המדינה ומנהיגי היישוב הציוני ואמרו את הדברים הברורים: רק אנחנו נהיה אחראים לגורלנו. כאשר תוואי הגדר שעליו - -  -</w:t>
      </w:r>
    </w:p>
    <w:p w14:paraId="5CF1E78D" w14:textId="77777777" w:rsidR="00000000" w:rsidRDefault="00540457">
      <w:pPr>
        <w:pStyle w:val="a0"/>
        <w:rPr>
          <w:rFonts w:hint="cs"/>
          <w:rtl/>
        </w:rPr>
      </w:pPr>
    </w:p>
    <w:p w14:paraId="474D0648" w14:textId="77777777" w:rsidR="00000000" w:rsidRDefault="00540457">
      <w:pPr>
        <w:pStyle w:val="af0"/>
        <w:rPr>
          <w:rtl/>
        </w:rPr>
      </w:pPr>
      <w:r>
        <w:rPr>
          <w:rFonts w:hint="eastAsia"/>
          <w:rtl/>
        </w:rPr>
        <w:t>עסאם</w:t>
      </w:r>
      <w:r>
        <w:rPr>
          <w:rtl/>
        </w:rPr>
        <w:t xml:space="preserve"> מח'ול (חד"ש-תע"ל</w:t>
      </w:r>
      <w:r>
        <w:rPr>
          <w:rtl/>
        </w:rPr>
        <w:t>):</w:t>
      </w:r>
    </w:p>
    <w:p w14:paraId="70F6CDDF" w14:textId="77777777" w:rsidR="00000000" w:rsidRDefault="00540457">
      <w:pPr>
        <w:pStyle w:val="a0"/>
        <w:rPr>
          <w:rFonts w:hint="cs"/>
          <w:rtl/>
        </w:rPr>
      </w:pPr>
    </w:p>
    <w:p w14:paraId="4744DC6C" w14:textId="77777777" w:rsidR="00000000" w:rsidRDefault="00540457">
      <w:pPr>
        <w:pStyle w:val="a0"/>
        <w:rPr>
          <w:rFonts w:hint="cs"/>
          <w:rtl/>
        </w:rPr>
      </w:pPr>
      <w:r>
        <w:rPr>
          <w:rFonts w:hint="cs"/>
          <w:rtl/>
        </w:rPr>
        <w:t xml:space="preserve">תאר לעצמך, שכל מדינה בעולם תאמר את המשפט שאמרת. </w:t>
      </w:r>
    </w:p>
    <w:p w14:paraId="37C8F12E" w14:textId="77777777" w:rsidR="00000000" w:rsidRDefault="00540457">
      <w:pPr>
        <w:pStyle w:val="a0"/>
        <w:rPr>
          <w:rFonts w:hint="cs"/>
          <w:rtl/>
        </w:rPr>
      </w:pPr>
    </w:p>
    <w:p w14:paraId="32D9324D" w14:textId="77777777" w:rsidR="00000000" w:rsidRDefault="00540457">
      <w:pPr>
        <w:pStyle w:val="-"/>
        <w:rPr>
          <w:rtl/>
        </w:rPr>
      </w:pPr>
      <w:bookmarkStart w:id="701" w:name="FS000001032T03_12_2003_18_42_26C"/>
      <w:bookmarkEnd w:id="701"/>
      <w:r>
        <w:rPr>
          <w:rtl/>
        </w:rPr>
        <w:t>אהוד יתום (הליכוד):</w:t>
      </w:r>
    </w:p>
    <w:p w14:paraId="516B7D7A" w14:textId="77777777" w:rsidR="00000000" w:rsidRDefault="00540457">
      <w:pPr>
        <w:pStyle w:val="a0"/>
        <w:rPr>
          <w:rtl/>
        </w:rPr>
      </w:pPr>
    </w:p>
    <w:p w14:paraId="23B9926E" w14:textId="77777777" w:rsidR="00000000" w:rsidRDefault="00540457">
      <w:pPr>
        <w:pStyle w:val="a0"/>
        <w:rPr>
          <w:rFonts w:hint="cs"/>
          <w:rtl/>
        </w:rPr>
      </w:pPr>
      <w:r>
        <w:rPr>
          <w:rFonts w:hint="cs"/>
          <w:rtl/>
        </w:rPr>
        <w:t>רק אנחנו אחראים לגורלנו, בסיכומו של דבר. חבר הכנסת מח'ול, ראינו שמדינות שלמות שהיו במצוקה אמיתית וציפו לסיוע כזה או אחר ממדינות אחרות לא זכו לסיוע הזה, עמים שלמים נכחדו כתוצאה מכך ש</w:t>
      </w:r>
      <w:r>
        <w:rPr>
          <w:rFonts w:hint="cs"/>
          <w:rtl/>
        </w:rPr>
        <w:t xml:space="preserve">הם סמכו על גורמים אחרים ולא על עצמם. </w:t>
      </w:r>
    </w:p>
    <w:p w14:paraId="21334906" w14:textId="77777777" w:rsidR="00000000" w:rsidRDefault="00540457">
      <w:pPr>
        <w:pStyle w:val="a0"/>
        <w:rPr>
          <w:rFonts w:hint="cs"/>
          <w:rtl/>
        </w:rPr>
      </w:pPr>
    </w:p>
    <w:p w14:paraId="47853476" w14:textId="77777777" w:rsidR="00000000" w:rsidRDefault="00540457">
      <w:pPr>
        <w:pStyle w:val="a0"/>
        <w:rPr>
          <w:rFonts w:hint="cs"/>
          <w:rtl/>
        </w:rPr>
      </w:pPr>
      <w:r>
        <w:rPr>
          <w:rFonts w:hint="cs"/>
          <w:rtl/>
        </w:rPr>
        <w:t xml:space="preserve">אי לכך, מה שאני מציע </w:t>
      </w:r>
      <w:r>
        <w:rPr>
          <w:rtl/>
        </w:rPr>
        <w:t>–</w:t>
      </w:r>
      <w:r>
        <w:rPr>
          <w:rFonts w:hint="cs"/>
          <w:rtl/>
        </w:rPr>
        <w:t xml:space="preserve"> ושמחתי לשמוע גם את ראש הממשלה בעניין הזה </w:t>
      </w:r>
      <w:r>
        <w:rPr>
          <w:rtl/>
        </w:rPr>
        <w:t>–</w:t>
      </w:r>
      <w:r>
        <w:rPr>
          <w:rFonts w:hint="cs"/>
          <w:rtl/>
        </w:rPr>
        <w:t xml:space="preserve"> זה שכל מה שקשור לדילמה בינינו לבין ארצות-הברית, שהיא קשורה לציפור נפשנו, נוותר על הערבויות, בבקשה רבה. זה אומנם יפגע בכלכלה הישראלית. זה ימוסס באיזה מק</w:t>
      </w:r>
      <w:r>
        <w:rPr>
          <w:rFonts w:hint="cs"/>
          <w:rtl/>
        </w:rPr>
        <w:t>ום, לתקופה מסוימת, את הצמיחה המיוחלת, אבל לפחות נעמוד אנחנו אחראים לגורלנו ונקבע את תוואי הגדר כגדר ביטחון, כמכשול ביטחוני, ואם נרצה להרחיב התנחלויות ולא נקבל בשל זה ערבויות מארצות-הברית, אז לא נקבל ערבויות, אבל נעשה במידת הצורך את מה שקשור לעצם קיומנו. תו</w:t>
      </w:r>
      <w:r>
        <w:rPr>
          <w:rFonts w:hint="cs"/>
          <w:rtl/>
        </w:rPr>
        <w:t xml:space="preserve">דה רבה. </w:t>
      </w:r>
    </w:p>
    <w:p w14:paraId="5C3A5F11" w14:textId="77777777" w:rsidR="00000000" w:rsidRDefault="00540457">
      <w:pPr>
        <w:pStyle w:val="a0"/>
        <w:rPr>
          <w:rFonts w:hint="cs"/>
          <w:rtl/>
        </w:rPr>
      </w:pPr>
    </w:p>
    <w:p w14:paraId="465E04F7" w14:textId="77777777" w:rsidR="00000000" w:rsidRDefault="00540457">
      <w:pPr>
        <w:pStyle w:val="af1"/>
        <w:rPr>
          <w:rtl/>
        </w:rPr>
      </w:pPr>
      <w:r>
        <w:rPr>
          <w:rtl/>
        </w:rPr>
        <w:t>היו"ר משה כחלון:</w:t>
      </w:r>
    </w:p>
    <w:p w14:paraId="1FF13FE4" w14:textId="77777777" w:rsidR="00000000" w:rsidRDefault="00540457">
      <w:pPr>
        <w:pStyle w:val="a0"/>
        <w:rPr>
          <w:rtl/>
        </w:rPr>
      </w:pPr>
    </w:p>
    <w:p w14:paraId="052CBE3C" w14:textId="77777777" w:rsidR="00000000" w:rsidRDefault="00540457">
      <w:pPr>
        <w:pStyle w:val="a0"/>
        <w:rPr>
          <w:rFonts w:hint="cs"/>
          <w:rtl/>
        </w:rPr>
      </w:pPr>
      <w:r>
        <w:rPr>
          <w:rFonts w:hint="cs"/>
          <w:rtl/>
        </w:rPr>
        <w:t xml:space="preserve">תודה רבה. השר גדעון עזרא משיב, בבקשה. </w:t>
      </w:r>
    </w:p>
    <w:p w14:paraId="208AC450" w14:textId="77777777" w:rsidR="00000000" w:rsidRDefault="00540457">
      <w:pPr>
        <w:pStyle w:val="a0"/>
        <w:rPr>
          <w:rFonts w:hint="cs"/>
          <w:rtl/>
        </w:rPr>
      </w:pPr>
    </w:p>
    <w:p w14:paraId="0699F39A" w14:textId="77777777" w:rsidR="00000000" w:rsidRDefault="00540457">
      <w:pPr>
        <w:pStyle w:val="af0"/>
        <w:rPr>
          <w:rtl/>
        </w:rPr>
      </w:pPr>
      <w:r>
        <w:rPr>
          <w:rFonts w:hint="eastAsia"/>
          <w:rtl/>
        </w:rPr>
        <w:t>ואסל</w:t>
      </w:r>
      <w:r>
        <w:rPr>
          <w:rtl/>
        </w:rPr>
        <w:t xml:space="preserve"> טאהא (בל"ד):</w:t>
      </w:r>
    </w:p>
    <w:p w14:paraId="5B2319CF" w14:textId="77777777" w:rsidR="00000000" w:rsidRDefault="00540457">
      <w:pPr>
        <w:pStyle w:val="a0"/>
        <w:rPr>
          <w:rFonts w:hint="cs"/>
          <w:rtl/>
        </w:rPr>
      </w:pPr>
    </w:p>
    <w:p w14:paraId="6CA2033F" w14:textId="77777777" w:rsidR="00000000" w:rsidRDefault="00540457">
      <w:pPr>
        <w:pStyle w:val="a0"/>
        <w:rPr>
          <w:rFonts w:hint="cs"/>
          <w:rtl/>
        </w:rPr>
      </w:pPr>
      <w:r>
        <w:rPr>
          <w:rFonts w:hint="cs"/>
          <w:rtl/>
        </w:rPr>
        <w:t xml:space="preserve">כל עוד אתה שולל את גורל האחר, הזולת, אתה לא חופשי. </w:t>
      </w:r>
    </w:p>
    <w:p w14:paraId="1E637B0E" w14:textId="77777777" w:rsidR="00000000" w:rsidRDefault="00540457">
      <w:pPr>
        <w:pStyle w:val="a0"/>
        <w:rPr>
          <w:rFonts w:hint="cs"/>
          <w:rtl/>
        </w:rPr>
      </w:pPr>
    </w:p>
    <w:p w14:paraId="6974829A" w14:textId="77777777" w:rsidR="00000000" w:rsidRDefault="00540457">
      <w:pPr>
        <w:pStyle w:val="-"/>
        <w:rPr>
          <w:rtl/>
        </w:rPr>
      </w:pPr>
      <w:bookmarkStart w:id="702" w:name="FS000001032T03_12_2003_18_44_05C"/>
      <w:bookmarkEnd w:id="702"/>
      <w:r>
        <w:rPr>
          <w:rtl/>
        </w:rPr>
        <w:t>אהוד יתום (הליכוד):</w:t>
      </w:r>
    </w:p>
    <w:p w14:paraId="35C348D4" w14:textId="77777777" w:rsidR="00000000" w:rsidRDefault="00540457">
      <w:pPr>
        <w:pStyle w:val="a0"/>
        <w:rPr>
          <w:rtl/>
        </w:rPr>
      </w:pPr>
    </w:p>
    <w:p w14:paraId="1FCDC2A9" w14:textId="77777777" w:rsidR="00000000" w:rsidRDefault="00540457">
      <w:pPr>
        <w:pStyle w:val="a0"/>
        <w:rPr>
          <w:rFonts w:hint="cs"/>
          <w:rtl/>
        </w:rPr>
      </w:pPr>
      <w:r>
        <w:rPr>
          <w:rFonts w:hint="cs"/>
          <w:rtl/>
        </w:rPr>
        <w:t>לא אנחנו פתחנו במלחמת ששת הימים. היו גבולות ב-1967, אבל ירדן, מצרים וסוריה, למה הן רצו להרוג או</w:t>
      </w:r>
      <w:r>
        <w:rPr>
          <w:rFonts w:hint="cs"/>
          <w:rtl/>
        </w:rPr>
        <w:t>תנו?</w:t>
      </w:r>
    </w:p>
    <w:p w14:paraId="33B19879" w14:textId="77777777" w:rsidR="00000000" w:rsidRDefault="00540457">
      <w:pPr>
        <w:pStyle w:val="a0"/>
        <w:rPr>
          <w:rFonts w:hint="cs"/>
          <w:rtl/>
        </w:rPr>
      </w:pPr>
    </w:p>
    <w:p w14:paraId="3F3333F2" w14:textId="77777777" w:rsidR="00000000" w:rsidRDefault="00540457">
      <w:pPr>
        <w:pStyle w:val="af1"/>
        <w:rPr>
          <w:rtl/>
        </w:rPr>
      </w:pPr>
      <w:r>
        <w:rPr>
          <w:rtl/>
        </w:rPr>
        <w:t>היו"ר משה כחלון:</w:t>
      </w:r>
    </w:p>
    <w:p w14:paraId="2A5CAA86" w14:textId="77777777" w:rsidR="00000000" w:rsidRDefault="00540457">
      <w:pPr>
        <w:pStyle w:val="a0"/>
        <w:rPr>
          <w:rtl/>
        </w:rPr>
      </w:pPr>
    </w:p>
    <w:p w14:paraId="4006A7D4" w14:textId="77777777" w:rsidR="00000000" w:rsidRDefault="00540457">
      <w:pPr>
        <w:pStyle w:val="a0"/>
        <w:rPr>
          <w:rFonts w:hint="cs"/>
          <w:rtl/>
        </w:rPr>
      </w:pPr>
      <w:r>
        <w:rPr>
          <w:rFonts w:hint="cs"/>
          <w:rtl/>
        </w:rPr>
        <w:t xml:space="preserve">חבר הכנסת יתום, תודה רבה. </w:t>
      </w:r>
    </w:p>
    <w:p w14:paraId="5A613EFD" w14:textId="77777777" w:rsidR="00000000" w:rsidRDefault="00540457">
      <w:pPr>
        <w:pStyle w:val="a0"/>
        <w:rPr>
          <w:rFonts w:hint="cs"/>
          <w:rtl/>
        </w:rPr>
      </w:pPr>
    </w:p>
    <w:p w14:paraId="5FBA5AFB" w14:textId="77777777" w:rsidR="00000000" w:rsidRDefault="00540457">
      <w:pPr>
        <w:pStyle w:val="af0"/>
        <w:rPr>
          <w:rtl/>
        </w:rPr>
      </w:pPr>
      <w:r>
        <w:rPr>
          <w:rFonts w:hint="eastAsia"/>
          <w:rtl/>
        </w:rPr>
        <w:t>ואסל</w:t>
      </w:r>
      <w:r>
        <w:rPr>
          <w:rtl/>
        </w:rPr>
        <w:t xml:space="preserve"> טאהא (בל"ד):</w:t>
      </w:r>
    </w:p>
    <w:p w14:paraId="0B413EAE" w14:textId="77777777" w:rsidR="00000000" w:rsidRDefault="00540457">
      <w:pPr>
        <w:pStyle w:val="a0"/>
        <w:rPr>
          <w:rFonts w:hint="cs"/>
          <w:rtl/>
        </w:rPr>
      </w:pPr>
    </w:p>
    <w:p w14:paraId="610E577A" w14:textId="77777777" w:rsidR="00000000" w:rsidRDefault="00540457">
      <w:pPr>
        <w:pStyle w:val="a0"/>
        <w:rPr>
          <w:rFonts w:hint="cs"/>
          <w:rtl/>
        </w:rPr>
      </w:pPr>
      <w:r>
        <w:rPr>
          <w:rFonts w:hint="cs"/>
          <w:rtl/>
        </w:rPr>
        <w:t>אז מנציחים את הכיבוש עד סוף העולם?</w:t>
      </w:r>
    </w:p>
    <w:p w14:paraId="7E3EBAFC" w14:textId="77777777" w:rsidR="00000000" w:rsidRDefault="00540457">
      <w:pPr>
        <w:pStyle w:val="a0"/>
        <w:rPr>
          <w:rFonts w:hint="cs"/>
          <w:rtl/>
        </w:rPr>
      </w:pPr>
    </w:p>
    <w:p w14:paraId="47984351" w14:textId="77777777" w:rsidR="00000000" w:rsidRDefault="00540457">
      <w:pPr>
        <w:pStyle w:val="a"/>
        <w:rPr>
          <w:rtl/>
        </w:rPr>
      </w:pPr>
      <w:bookmarkStart w:id="703" w:name="FS000000474T03_12_2003_19_00_40"/>
      <w:bookmarkStart w:id="704" w:name="_Toc59448125"/>
      <w:bookmarkEnd w:id="703"/>
      <w:r>
        <w:rPr>
          <w:rFonts w:hint="eastAsia"/>
          <w:rtl/>
        </w:rPr>
        <w:t>השר</w:t>
      </w:r>
      <w:r>
        <w:rPr>
          <w:rtl/>
        </w:rPr>
        <w:t xml:space="preserve"> גדעון עזרא:</w:t>
      </w:r>
      <w:bookmarkEnd w:id="704"/>
    </w:p>
    <w:p w14:paraId="375B5850" w14:textId="77777777" w:rsidR="00000000" w:rsidRDefault="00540457">
      <w:pPr>
        <w:pStyle w:val="a0"/>
        <w:rPr>
          <w:rFonts w:hint="cs"/>
          <w:rtl/>
        </w:rPr>
      </w:pPr>
    </w:p>
    <w:p w14:paraId="4657BF64" w14:textId="77777777" w:rsidR="00000000" w:rsidRDefault="00540457">
      <w:pPr>
        <w:pStyle w:val="a0"/>
        <w:rPr>
          <w:rFonts w:hint="cs"/>
          <w:rtl/>
        </w:rPr>
      </w:pPr>
      <w:r>
        <w:rPr>
          <w:rFonts w:hint="cs"/>
          <w:rtl/>
        </w:rPr>
        <w:t xml:space="preserve">אדוני היושב-ראש, חברי חברי הכנסת, ראשית לך, חבר הכנסת ואסל טאהא </w:t>
      </w:r>
      <w:r>
        <w:rPr>
          <w:rtl/>
        </w:rPr>
        <w:t>–</w:t>
      </w:r>
      <w:r>
        <w:rPr>
          <w:rFonts w:hint="cs"/>
          <w:rtl/>
        </w:rPr>
        <w:t xml:space="preserve"> אתה מוצא כל הזדמנות להשמיץ את מדינת ישראל. </w:t>
      </w:r>
    </w:p>
    <w:p w14:paraId="2F56405D" w14:textId="77777777" w:rsidR="00000000" w:rsidRDefault="00540457">
      <w:pPr>
        <w:pStyle w:val="a0"/>
        <w:rPr>
          <w:rFonts w:hint="cs"/>
          <w:rtl/>
        </w:rPr>
      </w:pPr>
    </w:p>
    <w:p w14:paraId="1AEFEBE1" w14:textId="77777777" w:rsidR="00000000" w:rsidRDefault="00540457">
      <w:pPr>
        <w:pStyle w:val="af0"/>
        <w:rPr>
          <w:rtl/>
        </w:rPr>
      </w:pPr>
      <w:r>
        <w:rPr>
          <w:rFonts w:hint="eastAsia"/>
          <w:rtl/>
        </w:rPr>
        <w:t>ואסל</w:t>
      </w:r>
      <w:r>
        <w:rPr>
          <w:rtl/>
        </w:rPr>
        <w:t xml:space="preserve"> טאהא (בל"ד):</w:t>
      </w:r>
    </w:p>
    <w:p w14:paraId="0138E425" w14:textId="77777777" w:rsidR="00000000" w:rsidRDefault="00540457">
      <w:pPr>
        <w:pStyle w:val="a0"/>
        <w:rPr>
          <w:rFonts w:hint="cs"/>
          <w:rtl/>
        </w:rPr>
      </w:pPr>
    </w:p>
    <w:p w14:paraId="7E9504E7" w14:textId="77777777" w:rsidR="00000000" w:rsidRDefault="00540457">
      <w:pPr>
        <w:pStyle w:val="a0"/>
        <w:rPr>
          <w:rFonts w:hint="cs"/>
          <w:rtl/>
        </w:rPr>
      </w:pPr>
      <w:r>
        <w:rPr>
          <w:rFonts w:hint="cs"/>
          <w:rtl/>
        </w:rPr>
        <w:t>לא</w:t>
      </w:r>
      <w:r>
        <w:rPr>
          <w:rFonts w:hint="cs"/>
          <w:rtl/>
        </w:rPr>
        <w:t xml:space="preserve">, אני משמיץ את הכיבוש. </w:t>
      </w:r>
    </w:p>
    <w:p w14:paraId="35EA0B3B" w14:textId="77777777" w:rsidR="00000000" w:rsidRDefault="00540457">
      <w:pPr>
        <w:pStyle w:val="a0"/>
        <w:rPr>
          <w:rFonts w:hint="cs"/>
          <w:rtl/>
        </w:rPr>
      </w:pPr>
    </w:p>
    <w:p w14:paraId="6EBD9871" w14:textId="77777777" w:rsidR="00000000" w:rsidRDefault="00540457">
      <w:pPr>
        <w:pStyle w:val="-"/>
        <w:rPr>
          <w:rtl/>
        </w:rPr>
      </w:pPr>
      <w:bookmarkStart w:id="705" w:name="FS000000474T03_12_2003_18_44_17"/>
      <w:bookmarkEnd w:id="705"/>
      <w:r>
        <w:rPr>
          <w:rFonts w:hint="eastAsia"/>
          <w:rtl/>
        </w:rPr>
        <w:t>השר</w:t>
      </w:r>
      <w:r>
        <w:rPr>
          <w:rtl/>
        </w:rPr>
        <w:t xml:space="preserve"> גדעון עזרא:</w:t>
      </w:r>
    </w:p>
    <w:p w14:paraId="7A8E2839" w14:textId="77777777" w:rsidR="00000000" w:rsidRDefault="00540457">
      <w:pPr>
        <w:pStyle w:val="a0"/>
        <w:rPr>
          <w:rFonts w:hint="cs"/>
          <w:rtl/>
        </w:rPr>
      </w:pPr>
    </w:p>
    <w:p w14:paraId="3AAA189B" w14:textId="77777777" w:rsidR="00000000" w:rsidRDefault="00540457">
      <w:pPr>
        <w:pStyle w:val="a0"/>
        <w:rPr>
          <w:rFonts w:hint="cs"/>
          <w:rtl/>
        </w:rPr>
      </w:pPr>
      <w:r>
        <w:rPr>
          <w:rFonts w:hint="cs"/>
          <w:rtl/>
        </w:rPr>
        <w:t>אתה, שיודע בדיוק איפה יש גדר ואיפה יש חומה, אתה קורא לזה חומה. אני אגיד לך איפה יש חומה. חומה יש במקום שאפשר לצלוף ממנו על כביש ראשי בישראל. חומה יש במקום שלא רצו להפקיע עוד אדמות מהפלסטינים, והחומה הזאת לצערי לא ע</w:t>
      </w:r>
      <w:r>
        <w:rPr>
          <w:rFonts w:hint="cs"/>
          <w:rtl/>
        </w:rPr>
        <w:t xml:space="preserve">זרה במניעת הפיגוע כאשר מחבל עבר מתחת לה ורצח את הילדה נועם ליבוביץ,  שגרה באזור חיפה. </w:t>
      </w:r>
    </w:p>
    <w:p w14:paraId="2A7EBC90" w14:textId="77777777" w:rsidR="00000000" w:rsidRDefault="00540457">
      <w:pPr>
        <w:pStyle w:val="a0"/>
        <w:rPr>
          <w:rFonts w:hint="cs"/>
          <w:rtl/>
        </w:rPr>
      </w:pPr>
    </w:p>
    <w:p w14:paraId="5B14BA60" w14:textId="77777777" w:rsidR="00000000" w:rsidRDefault="00540457">
      <w:pPr>
        <w:pStyle w:val="af0"/>
        <w:rPr>
          <w:rtl/>
        </w:rPr>
      </w:pPr>
      <w:r>
        <w:rPr>
          <w:rFonts w:hint="eastAsia"/>
          <w:rtl/>
        </w:rPr>
        <w:t>ואסל</w:t>
      </w:r>
      <w:r>
        <w:rPr>
          <w:rtl/>
        </w:rPr>
        <w:t xml:space="preserve"> טאהא (בל"ד):</w:t>
      </w:r>
    </w:p>
    <w:p w14:paraId="453EDB74" w14:textId="77777777" w:rsidR="00000000" w:rsidRDefault="00540457">
      <w:pPr>
        <w:pStyle w:val="a0"/>
        <w:rPr>
          <w:rFonts w:hint="cs"/>
          <w:rtl/>
        </w:rPr>
      </w:pPr>
    </w:p>
    <w:p w14:paraId="1775BE2B" w14:textId="77777777" w:rsidR="00000000" w:rsidRDefault="00540457">
      <w:pPr>
        <w:pStyle w:val="a0"/>
        <w:rPr>
          <w:rFonts w:hint="cs"/>
          <w:rtl/>
        </w:rPr>
      </w:pPr>
      <w:r>
        <w:rPr>
          <w:rFonts w:hint="cs"/>
          <w:rtl/>
        </w:rPr>
        <w:t xml:space="preserve">אני אמרתי את זה, לא עוזרות - - - </w:t>
      </w:r>
    </w:p>
    <w:p w14:paraId="1B0D46F9" w14:textId="77777777" w:rsidR="00000000" w:rsidRDefault="00540457">
      <w:pPr>
        <w:pStyle w:val="a0"/>
        <w:rPr>
          <w:rFonts w:hint="cs"/>
          <w:rtl/>
        </w:rPr>
      </w:pPr>
    </w:p>
    <w:p w14:paraId="67687FA4" w14:textId="77777777" w:rsidR="00000000" w:rsidRDefault="00540457">
      <w:pPr>
        <w:pStyle w:val="-"/>
        <w:rPr>
          <w:rtl/>
        </w:rPr>
      </w:pPr>
      <w:bookmarkStart w:id="706" w:name="FS000000474T03_12_2003_19_02_13C"/>
      <w:bookmarkEnd w:id="706"/>
      <w:r>
        <w:rPr>
          <w:rtl/>
        </w:rPr>
        <w:t>השר גדעון עזרא:</w:t>
      </w:r>
    </w:p>
    <w:p w14:paraId="2EF5B7D5" w14:textId="77777777" w:rsidR="00000000" w:rsidRDefault="00540457">
      <w:pPr>
        <w:pStyle w:val="a0"/>
        <w:rPr>
          <w:rtl/>
        </w:rPr>
      </w:pPr>
    </w:p>
    <w:p w14:paraId="239A2685" w14:textId="77777777" w:rsidR="00000000" w:rsidRDefault="00540457">
      <w:pPr>
        <w:pStyle w:val="a0"/>
        <w:rPr>
          <w:rFonts w:hint="cs"/>
          <w:rtl/>
        </w:rPr>
      </w:pPr>
      <w:r>
        <w:rPr>
          <w:rFonts w:hint="cs"/>
          <w:rtl/>
        </w:rPr>
        <w:t xml:space="preserve">ולכן, אדוני, כחבר בבית-הנבחרים בישראל, שיודע את האמת, תפסיק להשמיץ את המדינה שבה אתה אזרח. </w:t>
      </w:r>
    </w:p>
    <w:p w14:paraId="6BC4825F" w14:textId="77777777" w:rsidR="00000000" w:rsidRDefault="00540457">
      <w:pPr>
        <w:pStyle w:val="a0"/>
        <w:rPr>
          <w:rFonts w:hint="cs"/>
          <w:rtl/>
        </w:rPr>
      </w:pPr>
    </w:p>
    <w:p w14:paraId="6CCA7058" w14:textId="77777777" w:rsidR="00000000" w:rsidRDefault="00540457">
      <w:pPr>
        <w:pStyle w:val="af0"/>
        <w:rPr>
          <w:rtl/>
        </w:rPr>
      </w:pPr>
      <w:r>
        <w:rPr>
          <w:rFonts w:hint="eastAsia"/>
          <w:rtl/>
        </w:rPr>
        <w:t>ואסל</w:t>
      </w:r>
      <w:r>
        <w:rPr>
          <w:rtl/>
        </w:rPr>
        <w:t xml:space="preserve"> טאהא (בל"ד):</w:t>
      </w:r>
    </w:p>
    <w:p w14:paraId="2D44C74C" w14:textId="77777777" w:rsidR="00000000" w:rsidRDefault="00540457">
      <w:pPr>
        <w:pStyle w:val="a0"/>
        <w:rPr>
          <w:rFonts w:hint="cs"/>
          <w:rtl/>
        </w:rPr>
      </w:pPr>
    </w:p>
    <w:p w14:paraId="429E74AB" w14:textId="77777777" w:rsidR="00000000" w:rsidRDefault="00540457">
      <w:pPr>
        <w:pStyle w:val="a0"/>
        <w:rPr>
          <w:rFonts w:hint="cs"/>
          <w:rtl/>
        </w:rPr>
      </w:pPr>
      <w:r>
        <w:rPr>
          <w:rFonts w:hint="cs"/>
          <w:rtl/>
        </w:rPr>
        <w:t xml:space="preserve">אני משמיץ את הכיבוש ואת מדיניות הממשלה. את הממשלה אני משמיץ. זו הסתה זולה. תפסיק להסית, התרגלת להסית. </w:t>
      </w:r>
    </w:p>
    <w:p w14:paraId="53EE9797" w14:textId="77777777" w:rsidR="00000000" w:rsidRDefault="00540457">
      <w:pPr>
        <w:pStyle w:val="af1"/>
        <w:rPr>
          <w:rtl/>
        </w:rPr>
      </w:pPr>
    </w:p>
    <w:p w14:paraId="033A6309" w14:textId="77777777" w:rsidR="00000000" w:rsidRDefault="00540457">
      <w:pPr>
        <w:pStyle w:val="af1"/>
        <w:rPr>
          <w:rtl/>
        </w:rPr>
      </w:pPr>
      <w:r>
        <w:rPr>
          <w:rtl/>
        </w:rPr>
        <w:t>היו"ר משה כחלון:</w:t>
      </w:r>
    </w:p>
    <w:p w14:paraId="71F60850" w14:textId="77777777" w:rsidR="00000000" w:rsidRDefault="00540457">
      <w:pPr>
        <w:pStyle w:val="a0"/>
        <w:rPr>
          <w:rtl/>
        </w:rPr>
      </w:pPr>
    </w:p>
    <w:p w14:paraId="06A9E02D" w14:textId="77777777" w:rsidR="00000000" w:rsidRDefault="00540457">
      <w:pPr>
        <w:pStyle w:val="a0"/>
        <w:rPr>
          <w:rFonts w:hint="cs"/>
          <w:rtl/>
        </w:rPr>
      </w:pPr>
      <w:r>
        <w:rPr>
          <w:rFonts w:hint="cs"/>
          <w:rtl/>
        </w:rPr>
        <w:t xml:space="preserve">תודה רבה, חבר הכנסת טאהא, הערתך נשמעה ונרשמה. </w:t>
      </w:r>
    </w:p>
    <w:p w14:paraId="3E09D32C" w14:textId="77777777" w:rsidR="00000000" w:rsidRDefault="00540457">
      <w:pPr>
        <w:pStyle w:val="af0"/>
        <w:rPr>
          <w:rFonts w:hint="cs"/>
          <w:rtl/>
        </w:rPr>
      </w:pPr>
    </w:p>
    <w:p w14:paraId="19F71B00" w14:textId="77777777" w:rsidR="00000000" w:rsidRDefault="00540457">
      <w:pPr>
        <w:pStyle w:val="-"/>
        <w:rPr>
          <w:rtl/>
        </w:rPr>
      </w:pPr>
      <w:bookmarkStart w:id="707" w:name="FS000000474T03_12_2003_19_02_59C"/>
      <w:bookmarkEnd w:id="707"/>
      <w:r>
        <w:rPr>
          <w:rtl/>
        </w:rPr>
        <w:t>השר גדעון עזרא:</w:t>
      </w:r>
    </w:p>
    <w:p w14:paraId="37D38493" w14:textId="77777777" w:rsidR="00000000" w:rsidRDefault="00540457">
      <w:pPr>
        <w:pStyle w:val="a0"/>
        <w:rPr>
          <w:rtl/>
        </w:rPr>
      </w:pPr>
    </w:p>
    <w:p w14:paraId="4891D05F" w14:textId="77777777" w:rsidR="00000000" w:rsidRDefault="00540457">
      <w:pPr>
        <w:pStyle w:val="a0"/>
        <w:rPr>
          <w:rFonts w:hint="cs"/>
          <w:rtl/>
        </w:rPr>
      </w:pPr>
      <w:r>
        <w:rPr>
          <w:rFonts w:hint="cs"/>
          <w:rtl/>
        </w:rPr>
        <w:t>אם תהיה מדינה פלסטינית, והיחסים שלנו אתה יהיו כמו היחס</w:t>
      </w:r>
      <w:r>
        <w:rPr>
          <w:rFonts w:hint="cs"/>
          <w:rtl/>
        </w:rPr>
        <w:t xml:space="preserve">ים שלנו אתך, אוי ואבוי לנו. </w:t>
      </w:r>
    </w:p>
    <w:p w14:paraId="1CF3A59B" w14:textId="77777777" w:rsidR="00000000" w:rsidRDefault="00540457">
      <w:pPr>
        <w:pStyle w:val="a0"/>
        <w:rPr>
          <w:rFonts w:hint="cs"/>
          <w:rtl/>
        </w:rPr>
      </w:pPr>
    </w:p>
    <w:p w14:paraId="4A24DDA9" w14:textId="77777777" w:rsidR="00000000" w:rsidRDefault="00540457">
      <w:pPr>
        <w:pStyle w:val="af0"/>
        <w:rPr>
          <w:rtl/>
        </w:rPr>
      </w:pPr>
      <w:r>
        <w:rPr>
          <w:rFonts w:hint="eastAsia"/>
          <w:rtl/>
        </w:rPr>
        <w:t>ואסל</w:t>
      </w:r>
      <w:r>
        <w:rPr>
          <w:rtl/>
        </w:rPr>
        <w:t xml:space="preserve"> טאהא (בל"ד):</w:t>
      </w:r>
    </w:p>
    <w:p w14:paraId="035878A3" w14:textId="77777777" w:rsidR="00000000" w:rsidRDefault="00540457">
      <w:pPr>
        <w:pStyle w:val="a0"/>
        <w:rPr>
          <w:rFonts w:hint="cs"/>
          <w:rtl/>
        </w:rPr>
      </w:pPr>
    </w:p>
    <w:p w14:paraId="7418A954" w14:textId="77777777" w:rsidR="00000000" w:rsidRDefault="00540457">
      <w:pPr>
        <w:pStyle w:val="a0"/>
        <w:rPr>
          <w:rFonts w:hint="cs"/>
          <w:rtl/>
        </w:rPr>
      </w:pPr>
      <w:r>
        <w:rPr>
          <w:rFonts w:hint="cs"/>
          <w:rtl/>
        </w:rPr>
        <w:t>על מה אתה מדבר?</w:t>
      </w:r>
    </w:p>
    <w:p w14:paraId="7124EA7B" w14:textId="77777777" w:rsidR="00000000" w:rsidRDefault="00540457">
      <w:pPr>
        <w:pStyle w:val="a0"/>
        <w:rPr>
          <w:rFonts w:hint="cs"/>
          <w:rtl/>
        </w:rPr>
      </w:pPr>
    </w:p>
    <w:p w14:paraId="30447156" w14:textId="77777777" w:rsidR="00000000" w:rsidRDefault="00540457">
      <w:pPr>
        <w:pStyle w:val="af0"/>
        <w:rPr>
          <w:rtl/>
        </w:rPr>
      </w:pPr>
      <w:r>
        <w:rPr>
          <w:rFonts w:hint="eastAsia"/>
          <w:rtl/>
        </w:rPr>
        <w:t>עסאם</w:t>
      </w:r>
      <w:r>
        <w:rPr>
          <w:rtl/>
        </w:rPr>
        <w:t xml:space="preserve"> מח'ול (חד"ש-תע"ל):</w:t>
      </w:r>
    </w:p>
    <w:p w14:paraId="4CBCC56F" w14:textId="77777777" w:rsidR="00000000" w:rsidRDefault="00540457">
      <w:pPr>
        <w:pStyle w:val="a0"/>
        <w:rPr>
          <w:rFonts w:hint="cs"/>
          <w:rtl/>
        </w:rPr>
      </w:pPr>
    </w:p>
    <w:p w14:paraId="00EF2153" w14:textId="77777777" w:rsidR="00000000" w:rsidRDefault="00540457">
      <w:pPr>
        <w:pStyle w:val="a0"/>
        <w:rPr>
          <w:rFonts w:hint="cs"/>
          <w:rtl/>
        </w:rPr>
      </w:pPr>
      <w:r>
        <w:rPr>
          <w:rFonts w:hint="cs"/>
          <w:rtl/>
        </w:rPr>
        <w:t xml:space="preserve">מה הוא מתפרע? איך הוא יכול להסית בצורה פרועה כזאת? אני יודע שאתה מסית עכשיו בצורה בלתי אחראית.  </w:t>
      </w:r>
    </w:p>
    <w:p w14:paraId="70DE1323" w14:textId="77777777" w:rsidR="00000000" w:rsidRDefault="00540457">
      <w:pPr>
        <w:pStyle w:val="a0"/>
        <w:rPr>
          <w:rFonts w:hint="cs"/>
          <w:rtl/>
        </w:rPr>
      </w:pPr>
    </w:p>
    <w:p w14:paraId="12912971" w14:textId="77777777" w:rsidR="00000000" w:rsidRDefault="00540457">
      <w:pPr>
        <w:pStyle w:val="-"/>
        <w:rPr>
          <w:rtl/>
        </w:rPr>
      </w:pPr>
      <w:bookmarkStart w:id="708" w:name="FS000000474T03_12_2003_18_45_46C"/>
      <w:bookmarkEnd w:id="708"/>
      <w:r>
        <w:rPr>
          <w:rtl/>
        </w:rPr>
        <w:t>השר גדעון עזרא:</w:t>
      </w:r>
    </w:p>
    <w:p w14:paraId="65EF9F80" w14:textId="77777777" w:rsidR="00000000" w:rsidRDefault="00540457">
      <w:pPr>
        <w:pStyle w:val="a0"/>
        <w:rPr>
          <w:rtl/>
        </w:rPr>
      </w:pPr>
    </w:p>
    <w:p w14:paraId="34C6EE55" w14:textId="77777777" w:rsidR="00000000" w:rsidRDefault="00540457">
      <w:pPr>
        <w:pStyle w:val="a0"/>
        <w:rPr>
          <w:rFonts w:hint="cs"/>
          <w:rtl/>
        </w:rPr>
      </w:pPr>
      <w:r>
        <w:rPr>
          <w:rFonts w:hint="cs"/>
          <w:rtl/>
        </w:rPr>
        <w:t xml:space="preserve">חבר הכנסת עסאם מח'ול, לך אני יכול להגיד שאתה יודע </w:t>
      </w:r>
      <w:r>
        <w:rPr>
          <w:rFonts w:hint="cs"/>
          <w:rtl/>
        </w:rPr>
        <w:t>וגם ואסל טאהא יודע בדיוק - - -</w:t>
      </w:r>
    </w:p>
    <w:p w14:paraId="4EB1FDE2" w14:textId="77777777" w:rsidR="00000000" w:rsidRDefault="00540457">
      <w:pPr>
        <w:pStyle w:val="a0"/>
        <w:rPr>
          <w:rFonts w:hint="cs"/>
          <w:rtl/>
        </w:rPr>
      </w:pPr>
    </w:p>
    <w:p w14:paraId="1D659A20" w14:textId="77777777" w:rsidR="00000000" w:rsidRDefault="00540457">
      <w:pPr>
        <w:pStyle w:val="af0"/>
        <w:rPr>
          <w:rtl/>
        </w:rPr>
      </w:pPr>
      <w:r>
        <w:rPr>
          <w:rFonts w:hint="eastAsia"/>
          <w:rtl/>
        </w:rPr>
        <w:t>עסאם</w:t>
      </w:r>
      <w:r>
        <w:rPr>
          <w:rtl/>
        </w:rPr>
        <w:t xml:space="preserve"> מח'ול (חד"ש-תע"ל):</w:t>
      </w:r>
    </w:p>
    <w:p w14:paraId="5DD67AFD" w14:textId="77777777" w:rsidR="00000000" w:rsidRDefault="00540457">
      <w:pPr>
        <w:pStyle w:val="a0"/>
        <w:rPr>
          <w:rFonts w:hint="cs"/>
          <w:rtl/>
        </w:rPr>
      </w:pPr>
    </w:p>
    <w:p w14:paraId="0839330D" w14:textId="77777777" w:rsidR="00000000" w:rsidRDefault="00540457">
      <w:pPr>
        <w:pStyle w:val="a0"/>
        <w:rPr>
          <w:rFonts w:hint="cs"/>
          <w:rtl/>
        </w:rPr>
      </w:pPr>
      <w:r>
        <w:rPr>
          <w:rFonts w:hint="cs"/>
          <w:rtl/>
        </w:rPr>
        <w:t xml:space="preserve">אני יודע שאתה מסית בצורה בלתי אחראית. </w:t>
      </w:r>
    </w:p>
    <w:p w14:paraId="156825DC" w14:textId="77777777" w:rsidR="00000000" w:rsidRDefault="00540457">
      <w:pPr>
        <w:pStyle w:val="a0"/>
        <w:rPr>
          <w:rFonts w:hint="cs"/>
          <w:rtl/>
        </w:rPr>
      </w:pPr>
    </w:p>
    <w:p w14:paraId="57811BDF" w14:textId="77777777" w:rsidR="00000000" w:rsidRDefault="00540457">
      <w:pPr>
        <w:pStyle w:val="-"/>
        <w:rPr>
          <w:rtl/>
        </w:rPr>
      </w:pPr>
      <w:bookmarkStart w:id="709" w:name="FS000000474T03_12_2003_19_04_34C"/>
      <w:bookmarkEnd w:id="709"/>
      <w:r>
        <w:rPr>
          <w:rtl/>
        </w:rPr>
        <w:t>השר גדעון עזרא:</w:t>
      </w:r>
    </w:p>
    <w:p w14:paraId="0F1727A3" w14:textId="77777777" w:rsidR="00000000" w:rsidRDefault="00540457">
      <w:pPr>
        <w:pStyle w:val="a0"/>
        <w:rPr>
          <w:rtl/>
        </w:rPr>
      </w:pPr>
    </w:p>
    <w:p w14:paraId="065841BB" w14:textId="77777777" w:rsidR="00000000" w:rsidRDefault="00540457">
      <w:pPr>
        <w:pStyle w:val="a0"/>
        <w:rPr>
          <w:rFonts w:hint="cs"/>
          <w:rtl/>
        </w:rPr>
      </w:pPr>
      <w:r>
        <w:rPr>
          <w:rFonts w:hint="cs"/>
          <w:rtl/>
        </w:rPr>
        <w:t xml:space="preserve">אתה לא מקשיב, ואני הקשבתי לך. אתה יודע שאנחנו לא רצינו גדר בכלל. אתה יודע את זה והוא יודע את זה. </w:t>
      </w:r>
    </w:p>
    <w:p w14:paraId="02DE482D" w14:textId="77777777" w:rsidR="00000000" w:rsidRDefault="00540457">
      <w:pPr>
        <w:pStyle w:val="af0"/>
        <w:rPr>
          <w:rFonts w:hint="cs"/>
          <w:rtl/>
        </w:rPr>
      </w:pPr>
    </w:p>
    <w:p w14:paraId="2483A464" w14:textId="77777777" w:rsidR="00000000" w:rsidRDefault="00540457">
      <w:pPr>
        <w:pStyle w:val="af0"/>
        <w:rPr>
          <w:rtl/>
        </w:rPr>
      </w:pPr>
      <w:r>
        <w:rPr>
          <w:rFonts w:hint="eastAsia"/>
          <w:rtl/>
        </w:rPr>
        <w:t>עסאם</w:t>
      </w:r>
      <w:r>
        <w:rPr>
          <w:rtl/>
        </w:rPr>
        <w:t xml:space="preserve"> מח'ול (חד"ש-תע"ל):</w:t>
      </w:r>
    </w:p>
    <w:p w14:paraId="69465317" w14:textId="77777777" w:rsidR="00000000" w:rsidRDefault="00540457">
      <w:pPr>
        <w:pStyle w:val="a0"/>
        <w:rPr>
          <w:rFonts w:hint="cs"/>
          <w:rtl/>
        </w:rPr>
      </w:pPr>
    </w:p>
    <w:p w14:paraId="49EE8421" w14:textId="77777777" w:rsidR="00000000" w:rsidRDefault="00540457">
      <w:pPr>
        <w:pStyle w:val="a0"/>
        <w:rPr>
          <w:rFonts w:hint="cs"/>
          <w:rtl/>
        </w:rPr>
      </w:pPr>
      <w:r>
        <w:rPr>
          <w:rFonts w:hint="cs"/>
          <w:rtl/>
        </w:rPr>
        <w:t>שאתם לא רוצים שלום</w:t>
      </w:r>
      <w:r>
        <w:rPr>
          <w:rFonts w:hint="cs"/>
          <w:rtl/>
        </w:rPr>
        <w:t xml:space="preserve"> בכלל. </w:t>
      </w:r>
    </w:p>
    <w:p w14:paraId="5E4FB99B" w14:textId="77777777" w:rsidR="00000000" w:rsidRDefault="00540457">
      <w:pPr>
        <w:pStyle w:val="a0"/>
        <w:rPr>
          <w:rFonts w:hint="cs"/>
          <w:rtl/>
        </w:rPr>
      </w:pPr>
    </w:p>
    <w:p w14:paraId="3390646C" w14:textId="77777777" w:rsidR="00000000" w:rsidRDefault="00540457">
      <w:pPr>
        <w:pStyle w:val="-"/>
        <w:rPr>
          <w:rtl/>
        </w:rPr>
      </w:pPr>
      <w:bookmarkStart w:id="710" w:name="FS000000474T03_12_2003_18_45_55C"/>
      <w:bookmarkEnd w:id="710"/>
      <w:r>
        <w:rPr>
          <w:rtl/>
        </w:rPr>
        <w:t>השר גדעון עזרא:</w:t>
      </w:r>
    </w:p>
    <w:p w14:paraId="45695967" w14:textId="77777777" w:rsidR="00000000" w:rsidRDefault="00540457">
      <w:pPr>
        <w:pStyle w:val="a0"/>
        <w:rPr>
          <w:rtl/>
        </w:rPr>
      </w:pPr>
    </w:p>
    <w:p w14:paraId="759799E9" w14:textId="77777777" w:rsidR="00000000" w:rsidRDefault="00540457">
      <w:pPr>
        <w:pStyle w:val="a0"/>
        <w:rPr>
          <w:rFonts w:hint="cs"/>
          <w:rtl/>
        </w:rPr>
      </w:pPr>
      <w:r>
        <w:rPr>
          <w:rFonts w:hint="cs"/>
          <w:rtl/>
        </w:rPr>
        <w:t xml:space="preserve">הגדר היתה כורח ביטחוני ממדרגה ראשונה, על מנת לעצור את גלי הטרור. עכשיו, השאלה היא, באיזו מידה </w:t>
      </w:r>
      <w:r>
        <w:rPr>
          <w:rtl/>
        </w:rPr>
        <w:t>–</w:t>
      </w:r>
      <w:r>
        <w:rPr>
          <w:rFonts w:hint="cs"/>
          <w:rtl/>
        </w:rPr>
        <w:t xml:space="preserve"> לך הרי לא אכפת מה יקרה לתושבי מעלה-אדומים, ולא אכפת לך מה יקרה לתושבי אריאל, ולא אכפת לך מה יקרה לתושבי ירושלים, כל זמן שלא נוגעים בחב</w:t>
      </w:r>
      <w:r>
        <w:rPr>
          <w:rFonts w:hint="cs"/>
          <w:rtl/>
        </w:rPr>
        <w:t xml:space="preserve">ריך. לנו אכפת מכל אזרחי מדינת ישראל. </w:t>
      </w:r>
    </w:p>
    <w:p w14:paraId="53F86326" w14:textId="77777777" w:rsidR="00000000" w:rsidRDefault="00540457">
      <w:pPr>
        <w:pStyle w:val="a0"/>
        <w:rPr>
          <w:rFonts w:hint="cs"/>
          <w:rtl/>
        </w:rPr>
      </w:pPr>
    </w:p>
    <w:p w14:paraId="7B008B08" w14:textId="77777777" w:rsidR="00000000" w:rsidRDefault="00540457">
      <w:pPr>
        <w:pStyle w:val="af0"/>
        <w:rPr>
          <w:rtl/>
        </w:rPr>
      </w:pPr>
      <w:r>
        <w:rPr>
          <w:rFonts w:hint="eastAsia"/>
          <w:rtl/>
        </w:rPr>
        <w:t>עסאם</w:t>
      </w:r>
      <w:r>
        <w:rPr>
          <w:rtl/>
        </w:rPr>
        <w:t xml:space="preserve"> מח'ול (חד"ש-תע"ל):</w:t>
      </w:r>
    </w:p>
    <w:p w14:paraId="5EE2B721" w14:textId="77777777" w:rsidR="00000000" w:rsidRDefault="00540457">
      <w:pPr>
        <w:pStyle w:val="a0"/>
        <w:rPr>
          <w:rFonts w:hint="cs"/>
          <w:rtl/>
        </w:rPr>
      </w:pPr>
    </w:p>
    <w:p w14:paraId="3A984554" w14:textId="77777777" w:rsidR="00000000" w:rsidRDefault="00540457">
      <w:pPr>
        <w:pStyle w:val="a0"/>
        <w:rPr>
          <w:rFonts w:hint="cs"/>
          <w:rtl/>
        </w:rPr>
      </w:pPr>
      <w:r>
        <w:rPr>
          <w:rFonts w:hint="cs"/>
          <w:rtl/>
        </w:rPr>
        <w:t>לא, לך לא אכפת מאזרחי ישראל. אתה שמח - - -</w:t>
      </w:r>
    </w:p>
    <w:p w14:paraId="7EA88745" w14:textId="77777777" w:rsidR="00000000" w:rsidRDefault="00540457">
      <w:pPr>
        <w:pStyle w:val="a0"/>
        <w:rPr>
          <w:rFonts w:hint="cs"/>
          <w:rtl/>
        </w:rPr>
      </w:pPr>
    </w:p>
    <w:p w14:paraId="225A6784" w14:textId="77777777" w:rsidR="00000000" w:rsidRDefault="00540457">
      <w:pPr>
        <w:pStyle w:val="af1"/>
        <w:rPr>
          <w:rtl/>
        </w:rPr>
      </w:pPr>
      <w:r>
        <w:rPr>
          <w:rtl/>
        </w:rPr>
        <w:t>היו"ר משה כחלון:</w:t>
      </w:r>
    </w:p>
    <w:p w14:paraId="0141F9C4" w14:textId="77777777" w:rsidR="00000000" w:rsidRDefault="00540457">
      <w:pPr>
        <w:pStyle w:val="a0"/>
        <w:rPr>
          <w:rtl/>
        </w:rPr>
      </w:pPr>
    </w:p>
    <w:p w14:paraId="5B177A44" w14:textId="77777777" w:rsidR="00000000" w:rsidRDefault="00540457">
      <w:pPr>
        <w:pStyle w:val="a0"/>
        <w:rPr>
          <w:rFonts w:hint="cs"/>
          <w:rtl/>
        </w:rPr>
      </w:pPr>
      <w:r>
        <w:rPr>
          <w:rFonts w:hint="cs"/>
          <w:rtl/>
        </w:rPr>
        <w:t xml:space="preserve">חבר הכנסת מח'ול. אדוני השר, אבל אתה גם פונה אליו. </w:t>
      </w:r>
    </w:p>
    <w:p w14:paraId="2EBA6709" w14:textId="77777777" w:rsidR="00000000" w:rsidRDefault="00540457">
      <w:pPr>
        <w:pStyle w:val="a0"/>
        <w:rPr>
          <w:rFonts w:hint="cs"/>
          <w:rtl/>
        </w:rPr>
      </w:pPr>
    </w:p>
    <w:p w14:paraId="400F8B87" w14:textId="77777777" w:rsidR="00000000" w:rsidRDefault="00540457">
      <w:pPr>
        <w:pStyle w:val="af0"/>
        <w:rPr>
          <w:rtl/>
        </w:rPr>
      </w:pPr>
      <w:r>
        <w:rPr>
          <w:rFonts w:hint="eastAsia"/>
          <w:rtl/>
        </w:rPr>
        <w:t>ואסל</w:t>
      </w:r>
      <w:r>
        <w:rPr>
          <w:rtl/>
        </w:rPr>
        <w:t xml:space="preserve"> טאהא (בל"ד):</w:t>
      </w:r>
    </w:p>
    <w:p w14:paraId="2F6889EB" w14:textId="77777777" w:rsidR="00000000" w:rsidRDefault="00540457">
      <w:pPr>
        <w:pStyle w:val="a0"/>
        <w:rPr>
          <w:rFonts w:hint="cs"/>
          <w:rtl/>
        </w:rPr>
      </w:pPr>
    </w:p>
    <w:p w14:paraId="587FC7F9" w14:textId="77777777" w:rsidR="00000000" w:rsidRDefault="00540457">
      <w:pPr>
        <w:pStyle w:val="a0"/>
        <w:rPr>
          <w:rFonts w:hint="cs"/>
          <w:rtl/>
        </w:rPr>
      </w:pPr>
      <w:r>
        <w:rPr>
          <w:rFonts w:hint="cs"/>
          <w:rtl/>
        </w:rPr>
        <w:t xml:space="preserve">שלומם של שני העמים אכפת לנו. </w:t>
      </w:r>
    </w:p>
    <w:p w14:paraId="39277FDD" w14:textId="77777777" w:rsidR="00000000" w:rsidRDefault="00540457">
      <w:pPr>
        <w:pStyle w:val="a0"/>
        <w:rPr>
          <w:rFonts w:hint="cs"/>
          <w:rtl/>
        </w:rPr>
      </w:pPr>
    </w:p>
    <w:p w14:paraId="3B61040C" w14:textId="77777777" w:rsidR="00000000" w:rsidRDefault="00540457">
      <w:pPr>
        <w:pStyle w:val="af0"/>
        <w:rPr>
          <w:rtl/>
        </w:rPr>
      </w:pPr>
      <w:r>
        <w:rPr>
          <w:rFonts w:hint="eastAsia"/>
          <w:rtl/>
        </w:rPr>
        <w:t>עסאם</w:t>
      </w:r>
      <w:r>
        <w:rPr>
          <w:rtl/>
        </w:rPr>
        <w:t xml:space="preserve"> מח'ול (חד"ש-תע"ל):</w:t>
      </w:r>
    </w:p>
    <w:p w14:paraId="13E51422" w14:textId="77777777" w:rsidR="00000000" w:rsidRDefault="00540457">
      <w:pPr>
        <w:pStyle w:val="a0"/>
        <w:rPr>
          <w:rFonts w:hint="cs"/>
          <w:rtl/>
        </w:rPr>
      </w:pPr>
    </w:p>
    <w:p w14:paraId="564212AC" w14:textId="77777777" w:rsidR="00000000" w:rsidRDefault="00540457">
      <w:pPr>
        <w:pStyle w:val="a0"/>
        <w:rPr>
          <w:rFonts w:hint="cs"/>
          <w:rtl/>
        </w:rPr>
      </w:pPr>
      <w:r>
        <w:rPr>
          <w:rFonts w:hint="cs"/>
          <w:rtl/>
        </w:rPr>
        <w:t xml:space="preserve">אם </w:t>
      </w:r>
      <w:r>
        <w:rPr>
          <w:rFonts w:hint="cs"/>
          <w:rtl/>
        </w:rPr>
        <w:t xml:space="preserve">לא היה כיבוש, היית יכול למנוע הרבה יותר שפיכות דמים. </w:t>
      </w:r>
    </w:p>
    <w:p w14:paraId="3FD344C6" w14:textId="77777777" w:rsidR="00000000" w:rsidRDefault="00540457">
      <w:pPr>
        <w:pStyle w:val="a0"/>
        <w:rPr>
          <w:rFonts w:hint="cs"/>
          <w:rtl/>
        </w:rPr>
      </w:pPr>
    </w:p>
    <w:p w14:paraId="2702362D" w14:textId="77777777" w:rsidR="00000000" w:rsidRDefault="00540457">
      <w:pPr>
        <w:pStyle w:val="af1"/>
        <w:rPr>
          <w:rtl/>
        </w:rPr>
      </w:pPr>
      <w:r>
        <w:rPr>
          <w:rtl/>
        </w:rPr>
        <w:t>היו"ר משה כחלון:</w:t>
      </w:r>
    </w:p>
    <w:p w14:paraId="1AE51273" w14:textId="77777777" w:rsidR="00000000" w:rsidRDefault="00540457">
      <w:pPr>
        <w:pStyle w:val="a0"/>
        <w:rPr>
          <w:rtl/>
        </w:rPr>
      </w:pPr>
    </w:p>
    <w:p w14:paraId="61017ECC" w14:textId="77777777" w:rsidR="00000000" w:rsidRDefault="00540457">
      <w:pPr>
        <w:pStyle w:val="a0"/>
        <w:rPr>
          <w:rFonts w:hint="cs"/>
          <w:rtl/>
        </w:rPr>
      </w:pPr>
      <w:r>
        <w:rPr>
          <w:rFonts w:hint="cs"/>
          <w:rtl/>
        </w:rPr>
        <w:t xml:space="preserve">תודה רבה. חבר הכנסת מח'ול, אני מאפשר לך להשיב, משום שהפניות הופנו אליך ישירות, וכך גם לגבי חבר הכנסת טאהא. בזה הסתיים הוויכוח. </w:t>
      </w:r>
    </w:p>
    <w:p w14:paraId="116A3AB8" w14:textId="77777777" w:rsidR="00000000" w:rsidRDefault="00540457">
      <w:pPr>
        <w:pStyle w:val="-"/>
        <w:rPr>
          <w:rFonts w:hint="cs"/>
          <w:rtl/>
        </w:rPr>
      </w:pPr>
      <w:bookmarkStart w:id="711" w:name="FS000000474T03_12_2003_18_46_56C"/>
      <w:bookmarkEnd w:id="711"/>
    </w:p>
    <w:p w14:paraId="335B59D2" w14:textId="77777777" w:rsidR="00000000" w:rsidRDefault="00540457">
      <w:pPr>
        <w:pStyle w:val="-"/>
        <w:rPr>
          <w:rtl/>
        </w:rPr>
      </w:pPr>
      <w:r>
        <w:rPr>
          <w:rtl/>
        </w:rPr>
        <w:t>השר גדעון עזרא:</w:t>
      </w:r>
    </w:p>
    <w:p w14:paraId="529190E0" w14:textId="77777777" w:rsidR="00000000" w:rsidRDefault="00540457">
      <w:pPr>
        <w:pStyle w:val="a0"/>
        <w:rPr>
          <w:rtl/>
        </w:rPr>
      </w:pPr>
    </w:p>
    <w:p w14:paraId="356FB512" w14:textId="77777777" w:rsidR="00000000" w:rsidRDefault="00540457">
      <w:pPr>
        <w:pStyle w:val="a0"/>
        <w:rPr>
          <w:rFonts w:hint="cs"/>
          <w:rtl/>
        </w:rPr>
      </w:pPr>
      <w:r>
        <w:rPr>
          <w:rFonts w:hint="cs"/>
          <w:rtl/>
        </w:rPr>
        <w:t>אתה לפחות זוכר בוודאי את שני הפיגועים</w:t>
      </w:r>
      <w:r>
        <w:rPr>
          <w:rFonts w:hint="cs"/>
          <w:rtl/>
        </w:rPr>
        <w:t xml:space="preserve"> שהיו באריאל, שאפשר היה למנוע אותם אם היתה גדר. נכון שבהבנות ז'נבה אריאל נמחקה, אבל היא לא נמחקה למדינת ישראל. היא גם לא נמחקה אצל אהוד ברק. </w:t>
      </w:r>
    </w:p>
    <w:p w14:paraId="19824942" w14:textId="77777777" w:rsidR="00000000" w:rsidRDefault="00540457">
      <w:pPr>
        <w:pStyle w:val="a0"/>
        <w:ind w:firstLine="0"/>
        <w:rPr>
          <w:rFonts w:hint="cs"/>
          <w:rtl/>
        </w:rPr>
      </w:pPr>
      <w:r>
        <w:rPr>
          <w:rFonts w:hint="cs"/>
          <w:rtl/>
        </w:rPr>
        <w:t xml:space="preserve">לכן, רבותי, לנו לא היתה ברירה, ואנחנו בונים גדר. </w:t>
      </w:r>
    </w:p>
    <w:p w14:paraId="36413B06" w14:textId="77777777" w:rsidR="00000000" w:rsidRDefault="00540457">
      <w:pPr>
        <w:pStyle w:val="a0"/>
        <w:rPr>
          <w:rFonts w:hint="cs"/>
          <w:rtl/>
        </w:rPr>
      </w:pPr>
    </w:p>
    <w:p w14:paraId="7F822B0B" w14:textId="77777777" w:rsidR="00000000" w:rsidRDefault="00540457">
      <w:pPr>
        <w:pStyle w:val="a0"/>
        <w:rPr>
          <w:rFonts w:hint="cs"/>
          <w:rtl/>
        </w:rPr>
      </w:pPr>
      <w:r>
        <w:rPr>
          <w:rFonts w:hint="cs"/>
          <w:rtl/>
        </w:rPr>
        <w:t>אני רוצה להגיד לכם שדוח המזכ"ל שהתפרסם ב-20 באוקטובר 2003,  עצם</w:t>
      </w:r>
      <w:r>
        <w:rPr>
          <w:rFonts w:hint="cs"/>
          <w:rtl/>
        </w:rPr>
        <w:t xml:space="preserve"> כינוס עצרת החירום היה ניצול ציני של מנגנון של האו"ם שנועד להגן על השלום והביטחון העולמיים, כדי לשרת אינטרסים של אלו התומכים בטרור.</w:t>
      </w:r>
    </w:p>
    <w:p w14:paraId="3FBA4B58" w14:textId="77777777" w:rsidR="00000000" w:rsidRDefault="00540457">
      <w:pPr>
        <w:pStyle w:val="a0"/>
        <w:rPr>
          <w:rFonts w:hint="cs"/>
          <w:rtl/>
        </w:rPr>
      </w:pPr>
    </w:p>
    <w:p w14:paraId="68E93CAB" w14:textId="77777777" w:rsidR="00000000" w:rsidRDefault="00540457">
      <w:pPr>
        <w:pStyle w:val="a0"/>
        <w:rPr>
          <w:rFonts w:hint="cs"/>
          <w:rtl/>
        </w:rPr>
      </w:pPr>
      <w:r>
        <w:rPr>
          <w:rFonts w:hint="cs"/>
          <w:rtl/>
        </w:rPr>
        <w:t>החלטת העצרת גינתה דווקא את נפגעי הטרור, במקום את מחולליו. היא קבעה באופן מגמתי ופוליטי שהגדר אינה חוקית, ולכן קראה לישראל ל</w:t>
      </w:r>
      <w:r>
        <w:rPr>
          <w:rFonts w:hint="cs"/>
          <w:rtl/>
        </w:rPr>
        <w:t xml:space="preserve">פרקה. ההחלטה התעלמה מהקשר שבין הקמת הגדר למתקפות הטרור, והייתי מציע שתתקן את מזכיר האו"ם ותספר לו את העובדות. </w:t>
      </w:r>
    </w:p>
    <w:p w14:paraId="56C953D2" w14:textId="77777777" w:rsidR="00000000" w:rsidRDefault="00540457">
      <w:pPr>
        <w:pStyle w:val="a0"/>
        <w:rPr>
          <w:rFonts w:hint="cs"/>
          <w:rtl/>
        </w:rPr>
      </w:pPr>
    </w:p>
    <w:p w14:paraId="04A1881E" w14:textId="77777777" w:rsidR="00000000" w:rsidRDefault="00540457">
      <w:pPr>
        <w:pStyle w:val="af0"/>
        <w:rPr>
          <w:rtl/>
        </w:rPr>
      </w:pPr>
      <w:r>
        <w:rPr>
          <w:rFonts w:hint="eastAsia"/>
          <w:rtl/>
        </w:rPr>
        <w:t>עסאם</w:t>
      </w:r>
      <w:r>
        <w:rPr>
          <w:rtl/>
        </w:rPr>
        <w:t xml:space="preserve"> מח'ול (חד"ש-תע"ל):</w:t>
      </w:r>
    </w:p>
    <w:p w14:paraId="43EF9ECC" w14:textId="77777777" w:rsidR="00000000" w:rsidRDefault="00540457">
      <w:pPr>
        <w:pStyle w:val="a0"/>
        <w:rPr>
          <w:rFonts w:hint="cs"/>
          <w:rtl/>
        </w:rPr>
      </w:pPr>
    </w:p>
    <w:p w14:paraId="5AABBEEA" w14:textId="77777777" w:rsidR="00000000" w:rsidRDefault="00540457">
      <w:pPr>
        <w:pStyle w:val="a0"/>
        <w:rPr>
          <w:rFonts w:hint="cs"/>
          <w:rtl/>
        </w:rPr>
      </w:pPr>
      <w:r>
        <w:rPr>
          <w:rFonts w:hint="cs"/>
          <w:rtl/>
        </w:rPr>
        <w:t xml:space="preserve">הוא מכיר אותן יותר טוב ממך, אבל הוא לא מסתיר אותן. </w:t>
      </w:r>
    </w:p>
    <w:p w14:paraId="09C809CD" w14:textId="77777777" w:rsidR="00000000" w:rsidRDefault="00540457">
      <w:pPr>
        <w:pStyle w:val="a0"/>
        <w:rPr>
          <w:rFonts w:hint="cs"/>
          <w:rtl/>
        </w:rPr>
      </w:pPr>
    </w:p>
    <w:p w14:paraId="5A2CBB70" w14:textId="77777777" w:rsidR="00000000" w:rsidRDefault="00540457">
      <w:pPr>
        <w:pStyle w:val="-"/>
        <w:rPr>
          <w:rtl/>
        </w:rPr>
      </w:pPr>
      <w:bookmarkStart w:id="712" w:name="FS000000474T03_12_2003_18_48_04C"/>
      <w:bookmarkEnd w:id="712"/>
      <w:r>
        <w:rPr>
          <w:rFonts w:hint="cs"/>
          <w:rtl/>
        </w:rPr>
        <w:t>ה</w:t>
      </w:r>
      <w:r>
        <w:rPr>
          <w:rtl/>
        </w:rPr>
        <w:t>שר גדעון עזרא:</w:t>
      </w:r>
    </w:p>
    <w:p w14:paraId="011F99D9" w14:textId="77777777" w:rsidR="00000000" w:rsidRDefault="00540457">
      <w:pPr>
        <w:pStyle w:val="a0"/>
        <w:rPr>
          <w:rtl/>
        </w:rPr>
      </w:pPr>
    </w:p>
    <w:p w14:paraId="345DCB5C" w14:textId="77777777" w:rsidR="00000000" w:rsidRDefault="00540457">
      <w:pPr>
        <w:pStyle w:val="a0"/>
        <w:rPr>
          <w:rFonts w:hint="cs"/>
          <w:rtl/>
        </w:rPr>
      </w:pPr>
      <w:r>
        <w:rPr>
          <w:rFonts w:hint="cs"/>
          <w:rtl/>
        </w:rPr>
        <w:t>אני מוכרח להגיד שגם מזכיר האו"ם, למרות הנסיבות שב</w:t>
      </w:r>
      <w:r>
        <w:rPr>
          <w:rFonts w:hint="cs"/>
          <w:rtl/>
        </w:rPr>
        <w:t xml:space="preserve">הן נאמרו שם הדברים, ציין מפורשות כי החלטת ממשלת ישראל לבנות גדר באה בעקבות התגברות פעילות הטרור הפלסטינית באביב 2002. משמעות אמירה זו היא הכרה בפן הביטחוני של הגדר ובהיותה אמצעי הגנה שנועד לתת מענה על גל טרור פלסטיני המכוון כנגד אזרחים ישראלים. </w:t>
      </w:r>
    </w:p>
    <w:p w14:paraId="0D4F64BD" w14:textId="77777777" w:rsidR="00000000" w:rsidRDefault="00540457">
      <w:pPr>
        <w:pStyle w:val="a0"/>
        <w:rPr>
          <w:rFonts w:hint="cs"/>
          <w:rtl/>
        </w:rPr>
      </w:pPr>
    </w:p>
    <w:p w14:paraId="39D85D3F" w14:textId="77777777" w:rsidR="00000000" w:rsidRDefault="00540457">
      <w:pPr>
        <w:pStyle w:val="a0"/>
        <w:rPr>
          <w:rFonts w:hint="cs"/>
          <w:rtl/>
        </w:rPr>
      </w:pPr>
      <w:r>
        <w:rPr>
          <w:rFonts w:hint="cs"/>
          <w:rtl/>
        </w:rPr>
        <w:t>יכולנו לה</w:t>
      </w:r>
      <w:r>
        <w:rPr>
          <w:rFonts w:hint="cs"/>
          <w:rtl/>
        </w:rPr>
        <w:t xml:space="preserve">צליח יותר אם היה לנו פתרון יותר טוב במעברים. הייתי מציע מאוד לך, ואסל טאהא, שאתה דואג לאזרחי ישראל, שתציע שמות של אנשים שיוכלו לבדוק בצורה הגונה ונאותה את העוברים במעברים, על מנת שהבדיקה תהיה הגונה יותר וטובה יותר. נשמח מאוד לקבל מועמדים שלך. </w:t>
      </w:r>
    </w:p>
    <w:p w14:paraId="3C7E0D05" w14:textId="77777777" w:rsidR="00000000" w:rsidRDefault="00540457">
      <w:pPr>
        <w:pStyle w:val="a0"/>
        <w:rPr>
          <w:rFonts w:hint="cs"/>
          <w:rtl/>
        </w:rPr>
      </w:pPr>
    </w:p>
    <w:p w14:paraId="4AC653C7" w14:textId="77777777" w:rsidR="00000000" w:rsidRDefault="00540457">
      <w:pPr>
        <w:pStyle w:val="a0"/>
        <w:rPr>
          <w:rFonts w:hint="cs"/>
          <w:rtl/>
        </w:rPr>
      </w:pPr>
      <w:r>
        <w:rPr>
          <w:rFonts w:hint="cs"/>
          <w:rtl/>
        </w:rPr>
        <w:t xml:space="preserve">לגבי קיצוץ </w:t>
      </w:r>
      <w:r>
        <w:rPr>
          <w:rFonts w:hint="cs"/>
          <w:rtl/>
        </w:rPr>
        <w:t xml:space="preserve">הערבויות האמריקניות, יש לנו קשרים מאוד מיוחדים עם ארצות-הברית, ויש הבדלי השקפה בינינו לבין האמריקנים בכמה מקרים. נושא הגדר הוא נושא כזה. חבר הכנסת רן כהן, הקיצוץ הוא לא בגלל המאחזים הבלתי-חוקיים, הקיצוץ הוא בגלל הגדר. </w:t>
      </w:r>
    </w:p>
    <w:p w14:paraId="3588E6C4" w14:textId="77777777" w:rsidR="00000000" w:rsidRDefault="00540457">
      <w:pPr>
        <w:pStyle w:val="a0"/>
        <w:rPr>
          <w:rFonts w:hint="cs"/>
          <w:rtl/>
        </w:rPr>
      </w:pPr>
    </w:p>
    <w:p w14:paraId="6009AF23" w14:textId="77777777" w:rsidR="00000000" w:rsidRDefault="00540457">
      <w:pPr>
        <w:pStyle w:val="af0"/>
        <w:rPr>
          <w:rtl/>
        </w:rPr>
      </w:pPr>
      <w:r>
        <w:rPr>
          <w:rFonts w:hint="eastAsia"/>
          <w:rtl/>
        </w:rPr>
        <w:t>רן</w:t>
      </w:r>
      <w:r>
        <w:rPr>
          <w:rtl/>
        </w:rPr>
        <w:t xml:space="preserve"> כהן (מרצ):</w:t>
      </w:r>
    </w:p>
    <w:p w14:paraId="6E90CBEC" w14:textId="77777777" w:rsidR="00000000" w:rsidRDefault="00540457">
      <w:pPr>
        <w:pStyle w:val="a0"/>
        <w:rPr>
          <w:rFonts w:hint="cs"/>
          <w:rtl/>
        </w:rPr>
      </w:pPr>
    </w:p>
    <w:p w14:paraId="43EC0064" w14:textId="77777777" w:rsidR="00000000" w:rsidRDefault="00540457">
      <w:pPr>
        <w:pStyle w:val="a0"/>
        <w:rPr>
          <w:rtl/>
        </w:rPr>
      </w:pPr>
      <w:r>
        <w:rPr>
          <w:rFonts w:hint="cs"/>
          <w:rtl/>
        </w:rPr>
        <w:t xml:space="preserve">הוא גם בגלל הגדר וגם </w:t>
      </w:r>
      <w:r>
        <w:rPr>
          <w:rFonts w:hint="cs"/>
          <w:rtl/>
        </w:rPr>
        <w:t xml:space="preserve">בגלל המאחזים. </w:t>
      </w:r>
    </w:p>
    <w:p w14:paraId="4FD7C648" w14:textId="77777777" w:rsidR="00000000" w:rsidRDefault="00540457">
      <w:pPr>
        <w:pStyle w:val="a0"/>
        <w:rPr>
          <w:rFonts w:hint="cs"/>
          <w:rtl/>
        </w:rPr>
      </w:pPr>
    </w:p>
    <w:p w14:paraId="23DE9CB6" w14:textId="77777777" w:rsidR="00000000" w:rsidRDefault="00540457">
      <w:pPr>
        <w:pStyle w:val="-"/>
        <w:rPr>
          <w:rtl/>
        </w:rPr>
      </w:pPr>
      <w:bookmarkStart w:id="713" w:name="FS000000474T03_12_2003_19_14_52C"/>
      <w:bookmarkEnd w:id="713"/>
      <w:r>
        <w:rPr>
          <w:rtl/>
        </w:rPr>
        <w:t>השר גדעון עזרא:</w:t>
      </w:r>
    </w:p>
    <w:p w14:paraId="2E2EC2D1" w14:textId="77777777" w:rsidR="00000000" w:rsidRDefault="00540457">
      <w:pPr>
        <w:pStyle w:val="a0"/>
        <w:rPr>
          <w:rtl/>
        </w:rPr>
      </w:pPr>
    </w:p>
    <w:p w14:paraId="52F49774" w14:textId="77777777" w:rsidR="00000000" w:rsidRDefault="00540457">
      <w:pPr>
        <w:pStyle w:val="a0"/>
        <w:rPr>
          <w:rFonts w:hint="cs"/>
          <w:rtl/>
        </w:rPr>
      </w:pPr>
      <w:r>
        <w:rPr>
          <w:rFonts w:hint="cs"/>
          <w:rtl/>
        </w:rPr>
        <w:t xml:space="preserve">לפי הנתונים שבידי, בגלל הגדר, אבל זה לא משנה כרגע. </w:t>
      </w:r>
    </w:p>
    <w:p w14:paraId="0C631A94" w14:textId="77777777" w:rsidR="00000000" w:rsidRDefault="00540457">
      <w:pPr>
        <w:pStyle w:val="a0"/>
        <w:rPr>
          <w:rFonts w:hint="cs"/>
          <w:rtl/>
        </w:rPr>
      </w:pPr>
    </w:p>
    <w:p w14:paraId="50FF66A6" w14:textId="77777777" w:rsidR="00000000" w:rsidRDefault="00540457">
      <w:pPr>
        <w:pStyle w:val="af0"/>
        <w:rPr>
          <w:rtl/>
        </w:rPr>
      </w:pPr>
      <w:r>
        <w:rPr>
          <w:rFonts w:hint="eastAsia"/>
          <w:rtl/>
        </w:rPr>
        <w:t>עסאם</w:t>
      </w:r>
      <w:r>
        <w:rPr>
          <w:rtl/>
        </w:rPr>
        <w:t xml:space="preserve"> מח'ול (חד"ש-תע"ל):</w:t>
      </w:r>
    </w:p>
    <w:p w14:paraId="7111C1B2" w14:textId="77777777" w:rsidR="00000000" w:rsidRDefault="00540457">
      <w:pPr>
        <w:pStyle w:val="a0"/>
        <w:rPr>
          <w:rFonts w:hint="cs"/>
          <w:rtl/>
        </w:rPr>
      </w:pPr>
    </w:p>
    <w:p w14:paraId="5140D03C" w14:textId="77777777" w:rsidR="00000000" w:rsidRDefault="00540457">
      <w:pPr>
        <w:pStyle w:val="a0"/>
        <w:rPr>
          <w:rFonts w:hint="cs"/>
          <w:rtl/>
        </w:rPr>
      </w:pPr>
      <w:r>
        <w:rPr>
          <w:rFonts w:hint="cs"/>
          <w:rtl/>
        </w:rPr>
        <w:t xml:space="preserve">אז בכסף אתם קונים את העמדה האמריקנית. </w:t>
      </w:r>
    </w:p>
    <w:p w14:paraId="3E817054" w14:textId="77777777" w:rsidR="00000000" w:rsidRDefault="00540457">
      <w:pPr>
        <w:pStyle w:val="a0"/>
        <w:rPr>
          <w:rFonts w:hint="cs"/>
          <w:rtl/>
        </w:rPr>
      </w:pPr>
    </w:p>
    <w:p w14:paraId="06BF1AE4" w14:textId="77777777" w:rsidR="00000000" w:rsidRDefault="00540457">
      <w:pPr>
        <w:pStyle w:val="-"/>
        <w:rPr>
          <w:rtl/>
        </w:rPr>
      </w:pPr>
      <w:bookmarkStart w:id="714" w:name="FS000000474T03_12_2003_18_49_33C"/>
      <w:bookmarkEnd w:id="714"/>
      <w:r>
        <w:rPr>
          <w:rtl/>
        </w:rPr>
        <w:t>השר גדעון עזרא:</w:t>
      </w:r>
    </w:p>
    <w:p w14:paraId="6C773E2B" w14:textId="77777777" w:rsidR="00000000" w:rsidRDefault="00540457">
      <w:pPr>
        <w:pStyle w:val="a0"/>
        <w:rPr>
          <w:rtl/>
        </w:rPr>
      </w:pPr>
    </w:p>
    <w:p w14:paraId="3598F14E" w14:textId="77777777" w:rsidR="00000000" w:rsidRDefault="00540457">
      <w:pPr>
        <w:pStyle w:val="a0"/>
        <w:rPr>
          <w:rFonts w:hint="cs"/>
          <w:rtl/>
        </w:rPr>
      </w:pPr>
      <w:r>
        <w:rPr>
          <w:rFonts w:hint="cs"/>
          <w:rtl/>
        </w:rPr>
        <w:t>קיזוז ערבויות אינו חדש. הוא החל כבר בשנות ה-90. זאת לא הפעם הראשונה שהאמריקנים מקזזים. א</w:t>
      </w:r>
      <w:r>
        <w:rPr>
          <w:rFonts w:hint="cs"/>
          <w:rtl/>
        </w:rPr>
        <w:t xml:space="preserve">ין חולק על כך שבכל הורדה בערבויות האמריקניות, לכאורה אנחנו מפסידים, אבל מדובר בערבויות, והמשמעות הכספית היא של הבדלי ריבית בין אופציות שונות למימון, והיא לא משמעותית. </w:t>
      </w:r>
    </w:p>
    <w:p w14:paraId="476E1693" w14:textId="77777777" w:rsidR="00000000" w:rsidRDefault="00540457">
      <w:pPr>
        <w:pStyle w:val="a0"/>
        <w:rPr>
          <w:rFonts w:hint="cs"/>
          <w:rtl/>
        </w:rPr>
      </w:pPr>
    </w:p>
    <w:p w14:paraId="6564EC0D" w14:textId="77777777" w:rsidR="00000000" w:rsidRDefault="00540457">
      <w:pPr>
        <w:pStyle w:val="af0"/>
        <w:rPr>
          <w:rtl/>
        </w:rPr>
      </w:pPr>
      <w:r>
        <w:rPr>
          <w:rFonts w:hint="eastAsia"/>
          <w:rtl/>
        </w:rPr>
        <w:t>עסאם</w:t>
      </w:r>
      <w:r>
        <w:rPr>
          <w:rtl/>
        </w:rPr>
        <w:t xml:space="preserve"> מח'ול (חד"ש-תע"ל):</w:t>
      </w:r>
    </w:p>
    <w:p w14:paraId="6BC0A914" w14:textId="77777777" w:rsidR="00000000" w:rsidRDefault="00540457">
      <w:pPr>
        <w:pStyle w:val="a0"/>
        <w:rPr>
          <w:rFonts w:hint="cs"/>
          <w:rtl/>
        </w:rPr>
      </w:pPr>
    </w:p>
    <w:p w14:paraId="592355DB" w14:textId="77777777" w:rsidR="00000000" w:rsidRDefault="00540457">
      <w:pPr>
        <w:pStyle w:val="a0"/>
        <w:rPr>
          <w:rFonts w:hint="cs"/>
          <w:rtl/>
        </w:rPr>
      </w:pPr>
      <w:r>
        <w:rPr>
          <w:rFonts w:hint="cs"/>
          <w:rtl/>
        </w:rPr>
        <w:t>זה כאילו - - -</w:t>
      </w:r>
    </w:p>
    <w:p w14:paraId="3BA19A7C" w14:textId="77777777" w:rsidR="00000000" w:rsidRDefault="00540457">
      <w:pPr>
        <w:pStyle w:val="a0"/>
        <w:rPr>
          <w:rFonts w:hint="cs"/>
          <w:rtl/>
        </w:rPr>
      </w:pPr>
    </w:p>
    <w:p w14:paraId="41B05E6A" w14:textId="77777777" w:rsidR="00000000" w:rsidRDefault="00540457">
      <w:pPr>
        <w:pStyle w:val="af1"/>
        <w:rPr>
          <w:rtl/>
        </w:rPr>
      </w:pPr>
      <w:bookmarkStart w:id="715" w:name="FS000000474T03_12_2003_18_50_00C"/>
      <w:bookmarkEnd w:id="715"/>
      <w:r>
        <w:rPr>
          <w:rtl/>
        </w:rPr>
        <w:t>היו"ר משה כחלון:</w:t>
      </w:r>
    </w:p>
    <w:p w14:paraId="2622DA68" w14:textId="77777777" w:rsidR="00000000" w:rsidRDefault="00540457">
      <w:pPr>
        <w:pStyle w:val="a0"/>
        <w:rPr>
          <w:rtl/>
        </w:rPr>
      </w:pPr>
    </w:p>
    <w:p w14:paraId="22218FB7" w14:textId="77777777" w:rsidR="00000000" w:rsidRDefault="00540457">
      <w:pPr>
        <w:pStyle w:val="a0"/>
        <w:rPr>
          <w:rFonts w:hint="cs"/>
          <w:rtl/>
        </w:rPr>
      </w:pPr>
      <w:r>
        <w:rPr>
          <w:rFonts w:hint="cs"/>
          <w:rtl/>
        </w:rPr>
        <w:t>חבר הכנסת מח'ול, אתה החלטת ה</w:t>
      </w:r>
      <w:r>
        <w:rPr>
          <w:rFonts w:hint="cs"/>
          <w:rtl/>
        </w:rPr>
        <w:t xml:space="preserve">יום לא לאפשר לקיים דיונים? אני לא מבין. </w:t>
      </w:r>
    </w:p>
    <w:p w14:paraId="7C932157" w14:textId="77777777" w:rsidR="00000000" w:rsidRDefault="00540457">
      <w:pPr>
        <w:pStyle w:val="-"/>
        <w:rPr>
          <w:rFonts w:hint="cs"/>
          <w:rtl/>
        </w:rPr>
      </w:pPr>
    </w:p>
    <w:p w14:paraId="3372F9D9" w14:textId="77777777" w:rsidR="00000000" w:rsidRDefault="00540457">
      <w:pPr>
        <w:pStyle w:val="af0"/>
        <w:rPr>
          <w:rtl/>
        </w:rPr>
      </w:pPr>
      <w:r>
        <w:rPr>
          <w:rFonts w:hint="cs"/>
          <w:rtl/>
        </w:rPr>
        <w:t>ו</w:t>
      </w:r>
      <w:r>
        <w:rPr>
          <w:rFonts w:hint="eastAsia"/>
          <w:rtl/>
        </w:rPr>
        <w:t>אסל</w:t>
      </w:r>
      <w:r>
        <w:rPr>
          <w:rtl/>
        </w:rPr>
        <w:t xml:space="preserve"> טאהא (בל"ד):</w:t>
      </w:r>
    </w:p>
    <w:p w14:paraId="5CE7BB65" w14:textId="77777777" w:rsidR="00000000" w:rsidRDefault="00540457">
      <w:pPr>
        <w:pStyle w:val="a0"/>
        <w:rPr>
          <w:rFonts w:hint="cs"/>
          <w:rtl/>
        </w:rPr>
      </w:pPr>
    </w:p>
    <w:p w14:paraId="410CE90F" w14:textId="77777777" w:rsidR="00000000" w:rsidRDefault="00540457">
      <w:pPr>
        <w:pStyle w:val="a0"/>
        <w:rPr>
          <w:rFonts w:hint="cs"/>
          <w:rtl/>
        </w:rPr>
      </w:pPr>
      <w:r>
        <w:rPr>
          <w:rFonts w:hint="cs"/>
          <w:rtl/>
        </w:rPr>
        <w:t xml:space="preserve">הוא מדבר בגזענות ומסית. הוא חוזר על כל זה, שיפסיק להסית. </w:t>
      </w:r>
    </w:p>
    <w:p w14:paraId="2755B659" w14:textId="77777777" w:rsidR="00000000" w:rsidRDefault="00540457">
      <w:pPr>
        <w:pStyle w:val="a0"/>
        <w:rPr>
          <w:rFonts w:hint="cs"/>
          <w:rtl/>
        </w:rPr>
      </w:pPr>
    </w:p>
    <w:p w14:paraId="1E413C44" w14:textId="77777777" w:rsidR="00000000" w:rsidRDefault="00540457">
      <w:pPr>
        <w:pStyle w:val="af1"/>
        <w:rPr>
          <w:rtl/>
        </w:rPr>
      </w:pPr>
      <w:r>
        <w:rPr>
          <w:rtl/>
        </w:rPr>
        <w:t>היו"ר משה כחלון:</w:t>
      </w:r>
    </w:p>
    <w:p w14:paraId="47B1BE91" w14:textId="77777777" w:rsidR="00000000" w:rsidRDefault="00540457">
      <w:pPr>
        <w:pStyle w:val="a0"/>
        <w:rPr>
          <w:rtl/>
        </w:rPr>
      </w:pPr>
    </w:p>
    <w:p w14:paraId="08E88D8E" w14:textId="77777777" w:rsidR="00000000" w:rsidRDefault="00540457">
      <w:pPr>
        <w:pStyle w:val="a0"/>
        <w:rPr>
          <w:rFonts w:hint="cs"/>
          <w:rtl/>
        </w:rPr>
      </w:pPr>
      <w:r>
        <w:rPr>
          <w:rFonts w:hint="cs"/>
          <w:rtl/>
        </w:rPr>
        <w:t xml:space="preserve">חבר הכנסת טאהא, זה לא יעלה על הדעת שאתם לא נותנים לבן-אדם לדבר. </w:t>
      </w:r>
    </w:p>
    <w:p w14:paraId="5C8B41FF" w14:textId="77777777" w:rsidR="00000000" w:rsidRDefault="00540457">
      <w:pPr>
        <w:pStyle w:val="a0"/>
        <w:rPr>
          <w:rFonts w:hint="cs"/>
          <w:rtl/>
        </w:rPr>
      </w:pPr>
    </w:p>
    <w:p w14:paraId="656FC36E" w14:textId="77777777" w:rsidR="00000000" w:rsidRDefault="00540457">
      <w:pPr>
        <w:pStyle w:val="af0"/>
        <w:rPr>
          <w:rtl/>
        </w:rPr>
      </w:pPr>
      <w:r>
        <w:rPr>
          <w:rFonts w:hint="eastAsia"/>
          <w:rtl/>
        </w:rPr>
        <w:t>ואסל</w:t>
      </w:r>
      <w:r>
        <w:rPr>
          <w:rtl/>
        </w:rPr>
        <w:t xml:space="preserve"> טאהא (בל"ד):</w:t>
      </w:r>
    </w:p>
    <w:p w14:paraId="0BA92D1A" w14:textId="77777777" w:rsidR="00000000" w:rsidRDefault="00540457">
      <w:pPr>
        <w:pStyle w:val="a0"/>
        <w:rPr>
          <w:rFonts w:hint="cs"/>
          <w:rtl/>
        </w:rPr>
      </w:pPr>
    </w:p>
    <w:p w14:paraId="743405A0" w14:textId="77777777" w:rsidR="00000000" w:rsidRDefault="00540457">
      <w:pPr>
        <w:pStyle w:val="a0"/>
        <w:ind w:firstLine="720"/>
        <w:rPr>
          <w:rFonts w:hint="cs"/>
          <w:rtl/>
        </w:rPr>
      </w:pPr>
      <w:r>
        <w:rPr>
          <w:rFonts w:hint="cs"/>
          <w:rtl/>
        </w:rPr>
        <w:t xml:space="preserve">אז תעיר לו שלא יסית. </w:t>
      </w:r>
    </w:p>
    <w:p w14:paraId="0AC8BA66" w14:textId="77777777" w:rsidR="00000000" w:rsidRDefault="00540457">
      <w:pPr>
        <w:pStyle w:val="a0"/>
        <w:ind w:firstLine="720"/>
        <w:rPr>
          <w:rFonts w:hint="cs"/>
          <w:rtl/>
        </w:rPr>
      </w:pPr>
    </w:p>
    <w:p w14:paraId="51A3847D" w14:textId="77777777" w:rsidR="00000000" w:rsidRDefault="00540457">
      <w:pPr>
        <w:pStyle w:val="af1"/>
        <w:rPr>
          <w:rtl/>
        </w:rPr>
      </w:pPr>
      <w:r>
        <w:rPr>
          <w:rtl/>
        </w:rPr>
        <w:t xml:space="preserve">היו"ר משה </w:t>
      </w:r>
      <w:r>
        <w:rPr>
          <w:rtl/>
        </w:rPr>
        <w:t>כחלון:</w:t>
      </w:r>
    </w:p>
    <w:p w14:paraId="091E9A69" w14:textId="77777777" w:rsidR="00000000" w:rsidRDefault="00540457">
      <w:pPr>
        <w:pStyle w:val="a0"/>
        <w:rPr>
          <w:rtl/>
        </w:rPr>
      </w:pPr>
    </w:p>
    <w:p w14:paraId="7616704E" w14:textId="77777777" w:rsidR="00000000" w:rsidRDefault="00540457">
      <w:pPr>
        <w:pStyle w:val="a0"/>
        <w:rPr>
          <w:rFonts w:hint="cs"/>
          <w:rtl/>
        </w:rPr>
      </w:pPr>
      <w:r>
        <w:rPr>
          <w:rFonts w:hint="cs"/>
          <w:rtl/>
        </w:rPr>
        <w:t xml:space="preserve">אני אעיר לך. </w:t>
      </w:r>
    </w:p>
    <w:p w14:paraId="55DF4916" w14:textId="77777777" w:rsidR="00000000" w:rsidRDefault="00540457">
      <w:pPr>
        <w:pStyle w:val="a0"/>
        <w:rPr>
          <w:rFonts w:hint="cs"/>
          <w:rtl/>
        </w:rPr>
      </w:pPr>
    </w:p>
    <w:p w14:paraId="7203A86E" w14:textId="77777777" w:rsidR="00000000" w:rsidRDefault="00540457">
      <w:pPr>
        <w:pStyle w:val="-"/>
        <w:rPr>
          <w:rtl/>
        </w:rPr>
      </w:pPr>
      <w:bookmarkStart w:id="716" w:name="FS000000474T03_12_2003_19_17_20C"/>
      <w:bookmarkEnd w:id="716"/>
      <w:r>
        <w:rPr>
          <w:rtl/>
        </w:rPr>
        <w:t>השר גדעון עזרא:</w:t>
      </w:r>
    </w:p>
    <w:p w14:paraId="11618331" w14:textId="77777777" w:rsidR="00000000" w:rsidRDefault="00540457">
      <w:pPr>
        <w:pStyle w:val="a0"/>
        <w:rPr>
          <w:rtl/>
        </w:rPr>
      </w:pPr>
    </w:p>
    <w:p w14:paraId="64F2B2C2" w14:textId="77777777" w:rsidR="00000000" w:rsidRDefault="00540457">
      <w:pPr>
        <w:pStyle w:val="a0"/>
        <w:rPr>
          <w:rFonts w:hint="cs"/>
          <w:rtl/>
        </w:rPr>
      </w:pPr>
      <w:r>
        <w:rPr>
          <w:rFonts w:hint="cs"/>
          <w:rtl/>
        </w:rPr>
        <w:t xml:space="preserve">אני מסית? אתה אומר חומה, ואני מסית? אתה קורא כיבוש, ואני מסית? כל מלה שלך זו הסתה. במקרה לא פסלו את המפלגה שלכם פה בכנסת. </w:t>
      </w:r>
    </w:p>
    <w:p w14:paraId="4DC0B303" w14:textId="77777777" w:rsidR="00000000" w:rsidRDefault="00540457">
      <w:pPr>
        <w:pStyle w:val="af0"/>
        <w:rPr>
          <w:rFonts w:hint="cs"/>
          <w:rtl/>
        </w:rPr>
      </w:pPr>
    </w:p>
    <w:p w14:paraId="74A06190" w14:textId="77777777" w:rsidR="00000000" w:rsidRDefault="00540457">
      <w:pPr>
        <w:pStyle w:val="af0"/>
        <w:rPr>
          <w:rtl/>
        </w:rPr>
      </w:pPr>
      <w:r>
        <w:rPr>
          <w:rFonts w:hint="eastAsia"/>
          <w:rtl/>
        </w:rPr>
        <w:t>ואסל</w:t>
      </w:r>
      <w:r>
        <w:rPr>
          <w:rtl/>
        </w:rPr>
        <w:t xml:space="preserve"> טאהא (בל"ד):</w:t>
      </w:r>
    </w:p>
    <w:p w14:paraId="47CBCB98" w14:textId="77777777" w:rsidR="00000000" w:rsidRDefault="00540457">
      <w:pPr>
        <w:pStyle w:val="a0"/>
        <w:rPr>
          <w:rFonts w:hint="cs"/>
          <w:rtl/>
        </w:rPr>
      </w:pPr>
    </w:p>
    <w:p w14:paraId="704E70D7" w14:textId="77777777" w:rsidR="00000000" w:rsidRDefault="00540457">
      <w:pPr>
        <w:pStyle w:val="a0"/>
        <w:ind w:firstLine="720"/>
        <w:rPr>
          <w:rFonts w:hint="cs"/>
          <w:rtl/>
        </w:rPr>
      </w:pPr>
      <w:r>
        <w:rPr>
          <w:rFonts w:hint="cs"/>
          <w:rtl/>
        </w:rPr>
        <w:t xml:space="preserve">אתה מסית. אתה מסית, כי אתה גזען. אתה מדבר גזענות. </w:t>
      </w:r>
    </w:p>
    <w:p w14:paraId="0C4BD428" w14:textId="77777777" w:rsidR="00000000" w:rsidRDefault="00540457">
      <w:pPr>
        <w:pStyle w:val="af1"/>
        <w:rPr>
          <w:rFonts w:hint="cs"/>
          <w:rtl/>
        </w:rPr>
      </w:pPr>
      <w:bookmarkStart w:id="717" w:name="FS000000474T03_12_2003_19_18_47C"/>
      <w:bookmarkEnd w:id="717"/>
    </w:p>
    <w:p w14:paraId="5416B34F" w14:textId="77777777" w:rsidR="00000000" w:rsidRDefault="00540457">
      <w:pPr>
        <w:pStyle w:val="af1"/>
        <w:rPr>
          <w:rtl/>
        </w:rPr>
      </w:pPr>
      <w:r>
        <w:rPr>
          <w:rFonts w:hint="eastAsia"/>
          <w:rtl/>
        </w:rPr>
        <w:t>היו</w:t>
      </w:r>
      <w:r>
        <w:rPr>
          <w:rtl/>
        </w:rPr>
        <w:t>"ר משה כחלון:</w:t>
      </w:r>
    </w:p>
    <w:p w14:paraId="05E9C10F" w14:textId="77777777" w:rsidR="00000000" w:rsidRDefault="00540457">
      <w:pPr>
        <w:pStyle w:val="a0"/>
        <w:rPr>
          <w:rFonts w:hint="cs"/>
          <w:rtl/>
        </w:rPr>
      </w:pPr>
    </w:p>
    <w:p w14:paraId="73A00A61" w14:textId="77777777" w:rsidR="00000000" w:rsidRDefault="00540457">
      <w:pPr>
        <w:pStyle w:val="a0"/>
        <w:rPr>
          <w:rFonts w:hint="cs"/>
          <w:rtl/>
        </w:rPr>
      </w:pPr>
      <w:r>
        <w:rPr>
          <w:rFonts w:hint="cs"/>
          <w:rtl/>
        </w:rPr>
        <w:t>בזה</w:t>
      </w:r>
      <w:r>
        <w:rPr>
          <w:rFonts w:hint="cs"/>
          <w:rtl/>
        </w:rPr>
        <w:t xml:space="preserve"> הסתיים הוויכוח. בבקשה, אדוני השר. </w:t>
      </w:r>
    </w:p>
    <w:p w14:paraId="5DBB1257" w14:textId="77777777" w:rsidR="00000000" w:rsidRDefault="00540457">
      <w:pPr>
        <w:pStyle w:val="a0"/>
        <w:rPr>
          <w:rFonts w:hint="cs"/>
          <w:rtl/>
        </w:rPr>
      </w:pPr>
    </w:p>
    <w:p w14:paraId="6CBB6B0B" w14:textId="77777777" w:rsidR="00000000" w:rsidRDefault="00540457">
      <w:pPr>
        <w:pStyle w:val="-"/>
        <w:rPr>
          <w:rtl/>
        </w:rPr>
      </w:pPr>
      <w:bookmarkStart w:id="718" w:name="FS000000474T03_12_2003_18_50_50C"/>
      <w:bookmarkEnd w:id="718"/>
      <w:r>
        <w:rPr>
          <w:rtl/>
        </w:rPr>
        <w:t>השר גדעון עזרא:</w:t>
      </w:r>
    </w:p>
    <w:p w14:paraId="6D068439" w14:textId="77777777" w:rsidR="00000000" w:rsidRDefault="00540457">
      <w:pPr>
        <w:pStyle w:val="a0"/>
        <w:rPr>
          <w:rtl/>
        </w:rPr>
      </w:pPr>
    </w:p>
    <w:p w14:paraId="2E0B6908" w14:textId="77777777" w:rsidR="00000000" w:rsidRDefault="00540457">
      <w:pPr>
        <w:pStyle w:val="a0"/>
        <w:rPr>
          <w:rFonts w:hint="cs"/>
          <w:rtl/>
        </w:rPr>
      </w:pPr>
      <w:r>
        <w:rPr>
          <w:rFonts w:hint="cs"/>
          <w:rtl/>
        </w:rPr>
        <w:t>אני רוצה לומר שאנחנו מודים מאוד לארצות-הברית על כל המאמצים שלה ועל היותה בעלת ברית אסטרטגית שלנו, אבל באשר לשמירה על אזרחי מדינת ישראל, אנחנו מופקדים על כך ונמשיך להיות מופקדים על כך, ונעשה את הטוב ביות</w:t>
      </w:r>
      <w:r>
        <w:rPr>
          <w:rFonts w:hint="cs"/>
          <w:rtl/>
        </w:rPr>
        <w:t xml:space="preserve">ר שאנו יכולים. </w:t>
      </w:r>
    </w:p>
    <w:p w14:paraId="06C92829" w14:textId="77777777" w:rsidR="00000000" w:rsidRDefault="00540457">
      <w:pPr>
        <w:pStyle w:val="a0"/>
        <w:rPr>
          <w:rFonts w:hint="cs"/>
          <w:rtl/>
        </w:rPr>
      </w:pPr>
    </w:p>
    <w:p w14:paraId="6E164E9C" w14:textId="77777777" w:rsidR="00000000" w:rsidRDefault="00540457">
      <w:pPr>
        <w:pStyle w:val="a0"/>
        <w:rPr>
          <w:rFonts w:hint="cs"/>
          <w:rtl/>
        </w:rPr>
      </w:pPr>
      <w:r>
        <w:rPr>
          <w:rFonts w:hint="cs"/>
          <w:rtl/>
        </w:rPr>
        <w:t xml:space="preserve">אני מאוד מקווה שבקרוב תיפתחנה השיחות עם אבו-עלא וילכו בדרך מפת הדרכים, והרשות הפלסטינית תילחם בטרור, ואז אולי לא נצטרך לסיים את הגדר. לעת עתה, אני לא רואה את המצב הזה באופק. תודה. </w:t>
      </w:r>
    </w:p>
    <w:p w14:paraId="68D2ACD5" w14:textId="77777777" w:rsidR="00000000" w:rsidRDefault="00540457">
      <w:pPr>
        <w:pStyle w:val="a0"/>
        <w:rPr>
          <w:rFonts w:hint="cs"/>
          <w:rtl/>
        </w:rPr>
      </w:pPr>
    </w:p>
    <w:p w14:paraId="753D5273" w14:textId="77777777" w:rsidR="00000000" w:rsidRDefault="00540457">
      <w:pPr>
        <w:pStyle w:val="af0"/>
        <w:rPr>
          <w:rtl/>
        </w:rPr>
      </w:pPr>
      <w:r>
        <w:rPr>
          <w:rFonts w:hint="eastAsia"/>
          <w:rtl/>
        </w:rPr>
        <w:t>ואסל</w:t>
      </w:r>
      <w:r>
        <w:rPr>
          <w:rtl/>
        </w:rPr>
        <w:t xml:space="preserve"> טאהא (בל"ד):</w:t>
      </w:r>
    </w:p>
    <w:p w14:paraId="4C90F545" w14:textId="77777777" w:rsidR="00000000" w:rsidRDefault="00540457">
      <w:pPr>
        <w:pStyle w:val="a0"/>
        <w:rPr>
          <w:rFonts w:hint="cs"/>
          <w:rtl/>
        </w:rPr>
      </w:pPr>
    </w:p>
    <w:p w14:paraId="701E3CB1" w14:textId="77777777" w:rsidR="00000000" w:rsidRDefault="00540457">
      <w:pPr>
        <w:pStyle w:val="a0"/>
        <w:rPr>
          <w:rFonts w:hint="cs"/>
          <w:rtl/>
        </w:rPr>
      </w:pPr>
      <w:r>
        <w:rPr>
          <w:rFonts w:hint="cs"/>
          <w:rtl/>
        </w:rPr>
        <w:t>עוד מעט נשמע - - -</w:t>
      </w:r>
    </w:p>
    <w:p w14:paraId="530B5054" w14:textId="77777777" w:rsidR="00000000" w:rsidRDefault="00540457">
      <w:pPr>
        <w:pStyle w:val="a0"/>
        <w:rPr>
          <w:rFonts w:hint="cs"/>
          <w:rtl/>
        </w:rPr>
      </w:pPr>
    </w:p>
    <w:p w14:paraId="7415946F" w14:textId="77777777" w:rsidR="00000000" w:rsidRDefault="00540457">
      <w:pPr>
        <w:pStyle w:val="af1"/>
        <w:rPr>
          <w:rtl/>
        </w:rPr>
      </w:pPr>
      <w:r>
        <w:rPr>
          <w:rtl/>
        </w:rPr>
        <w:t>היו"ר משה כחלון:</w:t>
      </w:r>
    </w:p>
    <w:p w14:paraId="7AEC5211" w14:textId="77777777" w:rsidR="00000000" w:rsidRDefault="00540457">
      <w:pPr>
        <w:pStyle w:val="a0"/>
        <w:rPr>
          <w:rtl/>
        </w:rPr>
      </w:pPr>
    </w:p>
    <w:p w14:paraId="57155E2B" w14:textId="77777777" w:rsidR="00000000" w:rsidRDefault="00540457">
      <w:pPr>
        <w:pStyle w:val="a0"/>
        <w:rPr>
          <w:rFonts w:hint="cs"/>
          <w:rtl/>
        </w:rPr>
      </w:pPr>
      <w:r>
        <w:rPr>
          <w:rFonts w:hint="cs"/>
          <w:rtl/>
        </w:rPr>
        <w:t>מה אתה מציע, אדוני השר?</w:t>
      </w:r>
    </w:p>
    <w:p w14:paraId="69CA8B88" w14:textId="77777777" w:rsidR="00000000" w:rsidRDefault="00540457">
      <w:pPr>
        <w:pStyle w:val="a0"/>
        <w:rPr>
          <w:rFonts w:hint="cs"/>
          <w:rtl/>
        </w:rPr>
      </w:pPr>
    </w:p>
    <w:p w14:paraId="1A57E089" w14:textId="77777777" w:rsidR="00000000" w:rsidRDefault="00540457">
      <w:pPr>
        <w:pStyle w:val="-"/>
        <w:rPr>
          <w:rtl/>
        </w:rPr>
      </w:pPr>
      <w:bookmarkStart w:id="719" w:name="FS000000474T03_12_2003_18_51_22C"/>
      <w:bookmarkEnd w:id="719"/>
      <w:r>
        <w:rPr>
          <w:rtl/>
        </w:rPr>
        <w:t>השר גדעון עזרא:</w:t>
      </w:r>
    </w:p>
    <w:p w14:paraId="384DB279" w14:textId="77777777" w:rsidR="00000000" w:rsidRDefault="00540457">
      <w:pPr>
        <w:pStyle w:val="a0"/>
        <w:rPr>
          <w:rtl/>
        </w:rPr>
      </w:pPr>
    </w:p>
    <w:p w14:paraId="17C4A978" w14:textId="77777777" w:rsidR="00000000" w:rsidRDefault="00540457">
      <w:pPr>
        <w:pStyle w:val="a0"/>
        <w:rPr>
          <w:rFonts w:hint="cs"/>
          <w:rtl/>
        </w:rPr>
      </w:pPr>
      <w:r>
        <w:rPr>
          <w:rFonts w:hint="cs"/>
          <w:rtl/>
        </w:rPr>
        <w:t xml:space="preserve">לעצם העניין, אני מציע להעביר את הנושא לוועדת החוץ והביטחון. </w:t>
      </w:r>
    </w:p>
    <w:p w14:paraId="6EA62E71" w14:textId="77777777" w:rsidR="00000000" w:rsidRDefault="00540457">
      <w:pPr>
        <w:pStyle w:val="a0"/>
        <w:rPr>
          <w:rFonts w:hint="cs"/>
          <w:rtl/>
        </w:rPr>
      </w:pPr>
    </w:p>
    <w:p w14:paraId="78509AAF" w14:textId="77777777" w:rsidR="00000000" w:rsidRDefault="00540457">
      <w:pPr>
        <w:pStyle w:val="af1"/>
        <w:rPr>
          <w:rtl/>
        </w:rPr>
      </w:pPr>
      <w:r>
        <w:rPr>
          <w:rtl/>
        </w:rPr>
        <w:t>היו"ר משה כחלון:</w:t>
      </w:r>
    </w:p>
    <w:p w14:paraId="474B32AB" w14:textId="77777777" w:rsidR="00000000" w:rsidRDefault="00540457">
      <w:pPr>
        <w:pStyle w:val="a0"/>
        <w:rPr>
          <w:rtl/>
        </w:rPr>
      </w:pPr>
    </w:p>
    <w:p w14:paraId="2AE3B725" w14:textId="77777777" w:rsidR="00000000" w:rsidRDefault="00540457">
      <w:pPr>
        <w:pStyle w:val="a0"/>
        <w:rPr>
          <w:rFonts w:hint="cs"/>
          <w:rtl/>
        </w:rPr>
      </w:pPr>
      <w:r>
        <w:rPr>
          <w:rFonts w:hint="cs"/>
          <w:rtl/>
        </w:rPr>
        <w:t xml:space="preserve">תודה רבה. הצעה אחרת </w:t>
      </w:r>
      <w:r>
        <w:rPr>
          <w:rtl/>
        </w:rPr>
        <w:t>–</w:t>
      </w:r>
      <w:r>
        <w:rPr>
          <w:rFonts w:hint="cs"/>
          <w:rtl/>
        </w:rPr>
        <w:t xml:space="preserve"> חבר הכנסת חמי דורון, בבקשה. אחריו </w:t>
      </w:r>
      <w:r>
        <w:rPr>
          <w:rtl/>
        </w:rPr>
        <w:t>–</w:t>
      </w:r>
      <w:r>
        <w:rPr>
          <w:rFonts w:hint="cs"/>
          <w:rtl/>
        </w:rPr>
        <w:t xml:space="preserve"> חבר הכנסת יורי שטרן, ואחריו </w:t>
      </w:r>
      <w:r>
        <w:rPr>
          <w:rtl/>
        </w:rPr>
        <w:t>–</w:t>
      </w:r>
      <w:r>
        <w:rPr>
          <w:rFonts w:hint="cs"/>
          <w:rtl/>
        </w:rPr>
        <w:t xml:space="preserve"> חבר הכנסת איוב קרא. </w:t>
      </w:r>
    </w:p>
    <w:p w14:paraId="7CF5C4EE" w14:textId="77777777" w:rsidR="00000000" w:rsidRDefault="00540457">
      <w:pPr>
        <w:pStyle w:val="a0"/>
        <w:rPr>
          <w:rFonts w:hint="cs"/>
          <w:rtl/>
        </w:rPr>
      </w:pPr>
    </w:p>
    <w:p w14:paraId="7B90CB07" w14:textId="77777777" w:rsidR="00000000" w:rsidRDefault="00540457">
      <w:pPr>
        <w:pStyle w:val="a"/>
        <w:rPr>
          <w:rtl/>
        </w:rPr>
      </w:pPr>
      <w:bookmarkStart w:id="720" w:name="FS000001053T03_12_2003_19_10_31"/>
      <w:bookmarkStart w:id="721" w:name="_Toc59448126"/>
      <w:bookmarkEnd w:id="720"/>
      <w:r>
        <w:rPr>
          <w:rFonts w:hint="eastAsia"/>
          <w:rtl/>
        </w:rPr>
        <w:t>חמי</w:t>
      </w:r>
      <w:r>
        <w:rPr>
          <w:rtl/>
        </w:rPr>
        <w:t xml:space="preserve"> דורון (שינוי):</w:t>
      </w:r>
      <w:bookmarkEnd w:id="721"/>
    </w:p>
    <w:p w14:paraId="7CC9D362" w14:textId="77777777" w:rsidR="00000000" w:rsidRDefault="00540457">
      <w:pPr>
        <w:pStyle w:val="a0"/>
        <w:rPr>
          <w:rFonts w:hint="cs"/>
          <w:rtl/>
        </w:rPr>
      </w:pPr>
    </w:p>
    <w:p w14:paraId="65BF62F1" w14:textId="77777777" w:rsidR="00000000" w:rsidRDefault="00540457">
      <w:pPr>
        <w:pStyle w:val="a0"/>
        <w:rPr>
          <w:rFonts w:hint="cs"/>
          <w:rtl/>
        </w:rPr>
      </w:pPr>
      <w:r>
        <w:rPr>
          <w:rFonts w:hint="cs"/>
          <w:rtl/>
        </w:rPr>
        <w:t>אדונ</w:t>
      </w:r>
      <w:r>
        <w:rPr>
          <w:rFonts w:hint="cs"/>
          <w:rtl/>
        </w:rPr>
        <w:t xml:space="preserve">י היושב-ראש, אדוני השר, חברי חברי הכנסת, אין ספק שדוח מזכ"ל האו"ם הוא מגמתי, אבל זה לא דבר חדש בתולדות האו"ם. </w:t>
      </w:r>
    </w:p>
    <w:p w14:paraId="7A4399A1" w14:textId="77777777" w:rsidR="00000000" w:rsidRDefault="00540457">
      <w:pPr>
        <w:pStyle w:val="a0"/>
        <w:rPr>
          <w:rFonts w:hint="cs"/>
          <w:rtl/>
        </w:rPr>
      </w:pPr>
    </w:p>
    <w:p w14:paraId="0E69ACC7" w14:textId="77777777" w:rsidR="00000000" w:rsidRDefault="00540457">
      <w:pPr>
        <w:pStyle w:val="a0"/>
        <w:rPr>
          <w:rFonts w:hint="cs"/>
          <w:rtl/>
        </w:rPr>
      </w:pPr>
      <w:r>
        <w:rPr>
          <w:rFonts w:hint="cs"/>
          <w:rtl/>
        </w:rPr>
        <w:t xml:space="preserve">הגדר, אף שאני לא מהאוהדים הגדולים שלה, כאשר מדובר על גדר ביטחונית, ידידי רן כהן, אז ברגע שאתה שם את הגדר על "הקו הירוק" קבעת גדר מדינית לכל דבר </w:t>
      </w:r>
      <w:r>
        <w:rPr>
          <w:rFonts w:hint="cs"/>
          <w:rtl/>
        </w:rPr>
        <w:t xml:space="preserve">ועניין. </w:t>
      </w:r>
    </w:p>
    <w:p w14:paraId="0716085E" w14:textId="77777777" w:rsidR="00000000" w:rsidRDefault="00540457">
      <w:pPr>
        <w:pStyle w:val="a0"/>
        <w:rPr>
          <w:rFonts w:hint="cs"/>
          <w:rtl/>
        </w:rPr>
      </w:pPr>
    </w:p>
    <w:p w14:paraId="734BA8DB" w14:textId="77777777" w:rsidR="00000000" w:rsidRDefault="00540457">
      <w:pPr>
        <w:pStyle w:val="af0"/>
        <w:rPr>
          <w:rtl/>
        </w:rPr>
      </w:pPr>
      <w:r>
        <w:rPr>
          <w:rFonts w:hint="eastAsia"/>
          <w:rtl/>
        </w:rPr>
        <w:t>קריאות</w:t>
      </w:r>
      <w:r>
        <w:rPr>
          <w:rtl/>
        </w:rPr>
        <w:t>:</w:t>
      </w:r>
    </w:p>
    <w:p w14:paraId="3899C7EE" w14:textId="77777777" w:rsidR="00000000" w:rsidRDefault="00540457">
      <w:pPr>
        <w:pStyle w:val="a0"/>
        <w:rPr>
          <w:rFonts w:hint="cs"/>
          <w:rtl/>
        </w:rPr>
      </w:pPr>
    </w:p>
    <w:p w14:paraId="7E97BE5D" w14:textId="77777777" w:rsidR="00000000" w:rsidRDefault="00540457">
      <w:pPr>
        <w:pStyle w:val="a0"/>
        <w:rPr>
          <w:rFonts w:hint="cs"/>
          <w:rtl/>
        </w:rPr>
      </w:pPr>
      <w:r>
        <w:rPr>
          <w:rFonts w:hint="cs"/>
          <w:rtl/>
        </w:rPr>
        <w:t>- - -</w:t>
      </w:r>
    </w:p>
    <w:p w14:paraId="1E6EEBE0" w14:textId="77777777" w:rsidR="00000000" w:rsidRDefault="00540457">
      <w:pPr>
        <w:pStyle w:val="a0"/>
        <w:rPr>
          <w:rFonts w:hint="cs"/>
          <w:rtl/>
        </w:rPr>
      </w:pPr>
    </w:p>
    <w:p w14:paraId="205BAE0B" w14:textId="77777777" w:rsidR="00000000" w:rsidRDefault="00540457">
      <w:pPr>
        <w:pStyle w:val="af1"/>
        <w:rPr>
          <w:rtl/>
        </w:rPr>
      </w:pPr>
      <w:r>
        <w:rPr>
          <w:rtl/>
        </w:rPr>
        <w:t>היו"ר משה כחלון:</w:t>
      </w:r>
    </w:p>
    <w:p w14:paraId="7830A247" w14:textId="77777777" w:rsidR="00000000" w:rsidRDefault="00540457">
      <w:pPr>
        <w:pStyle w:val="a0"/>
        <w:rPr>
          <w:rtl/>
        </w:rPr>
      </w:pPr>
    </w:p>
    <w:p w14:paraId="7CCE662A" w14:textId="77777777" w:rsidR="00000000" w:rsidRDefault="00540457">
      <w:pPr>
        <w:pStyle w:val="a0"/>
        <w:rPr>
          <w:rFonts w:hint="cs"/>
          <w:rtl/>
        </w:rPr>
      </w:pPr>
      <w:r>
        <w:rPr>
          <w:rFonts w:hint="cs"/>
          <w:rtl/>
        </w:rPr>
        <w:t xml:space="preserve">חבר הכנסת יתום. חבר הכנסת יתום. בבקשה. חבר הכנסת כהן, מדובר בהצעה אחרת של 60 שניות. אתם לא מאפשרים לדבר. </w:t>
      </w:r>
    </w:p>
    <w:p w14:paraId="15325A83" w14:textId="77777777" w:rsidR="00000000" w:rsidRDefault="00540457">
      <w:pPr>
        <w:pStyle w:val="a0"/>
        <w:rPr>
          <w:rFonts w:hint="cs"/>
          <w:rtl/>
        </w:rPr>
      </w:pPr>
    </w:p>
    <w:p w14:paraId="47C713CE" w14:textId="77777777" w:rsidR="00000000" w:rsidRDefault="00540457">
      <w:pPr>
        <w:pStyle w:val="af0"/>
        <w:rPr>
          <w:rtl/>
        </w:rPr>
      </w:pPr>
      <w:r>
        <w:rPr>
          <w:rFonts w:hint="eastAsia"/>
          <w:rtl/>
        </w:rPr>
        <w:t>רן</w:t>
      </w:r>
      <w:r>
        <w:rPr>
          <w:rtl/>
        </w:rPr>
        <w:t xml:space="preserve"> כהן (מרצ):</w:t>
      </w:r>
    </w:p>
    <w:p w14:paraId="3B4F92DD" w14:textId="77777777" w:rsidR="00000000" w:rsidRDefault="00540457">
      <w:pPr>
        <w:pStyle w:val="a0"/>
        <w:rPr>
          <w:rFonts w:hint="cs"/>
          <w:rtl/>
        </w:rPr>
      </w:pPr>
    </w:p>
    <w:p w14:paraId="76C1F7A2" w14:textId="77777777" w:rsidR="00000000" w:rsidRDefault="00540457">
      <w:pPr>
        <w:pStyle w:val="a0"/>
        <w:rPr>
          <w:rFonts w:hint="cs"/>
          <w:rtl/>
        </w:rPr>
      </w:pPr>
      <w:r>
        <w:rPr>
          <w:rFonts w:hint="cs"/>
          <w:rtl/>
        </w:rPr>
        <w:t xml:space="preserve">רק עזרתי לך. </w:t>
      </w:r>
    </w:p>
    <w:p w14:paraId="0A45E968" w14:textId="77777777" w:rsidR="00000000" w:rsidRDefault="00540457">
      <w:pPr>
        <w:pStyle w:val="a0"/>
        <w:rPr>
          <w:rFonts w:hint="cs"/>
          <w:rtl/>
        </w:rPr>
      </w:pPr>
    </w:p>
    <w:p w14:paraId="3717EF75" w14:textId="77777777" w:rsidR="00000000" w:rsidRDefault="00540457">
      <w:pPr>
        <w:pStyle w:val="af1"/>
        <w:rPr>
          <w:rtl/>
        </w:rPr>
      </w:pPr>
      <w:r>
        <w:rPr>
          <w:rtl/>
        </w:rPr>
        <w:t>היו"ר משה כחלון:</w:t>
      </w:r>
    </w:p>
    <w:p w14:paraId="2C4A2995" w14:textId="77777777" w:rsidR="00000000" w:rsidRDefault="00540457">
      <w:pPr>
        <w:pStyle w:val="a0"/>
        <w:rPr>
          <w:rtl/>
        </w:rPr>
      </w:pPr>
    </w:p>
    <w:p w14:paraId="3429F6F2" w14:textId="77777777" w:rsidR="00000000" w:rsidRDefault="00540457">
      <w:pPr>
        <w:pStyle w:val="a0"/>
        <w:rPr>
          <w:rFonts w:hint="cs"/>
          <w:rtl/>
        </w:rPr>
      </w:pPr>
      <w:r>
        <w:rPr>
          <w:rFonts w:hint="cs"/>
          <w:rtl/>
        </w:rPr>
        <w:t xml:space="preserve">תודה רבה, אדוני. הברית בינינו היא בת שנים רבות. </w:t>
      </w:r>
    </w:p>
    <w:p w14:paraId="48F37622" w14:textId="77777777" w:rsidR="00000000" w:rsidRDefault="00540457">
      <w:pPr>
        <w:pStyle w:val="a0"/>
        <w:rPr>
          <w:rFonts w:hint="cs"/>
          <w:rtl/>
        </w:rPr>
      </w:pPr>
    </w:p>
    <w:p w14:paraId="3F07D67C" w14:textId="77777777" w:rsidR="00000000" w:rsidRDefault="00540457">
      <w:pPr>
        <w:pStyle w:val="-"/>
        <w:rPr>
          <w:rtl/>
        </w:rPr>
      </w:pPr>
      <w:bookmarkStart w:id="722" w:name="FS000001053T03_12_2003_19_12_48C"/>
      <w:bookmarkEnd w:id="722"/>
      <w:r>
        <w:rPr>
          <w:rtl/>
        </w:rPr>
        <w:t>חמי דור</w:t>
      </w:r>
      <w:r>
        <w:rPr>
          <w:rtl/>
        </w:rPr>
        <w:t>ון (שינוי):</w:t>
      </w:r>
    </w:p>
    <w:p w14:paraId="2ABC2E9C" w14:textId="77777777" w:rsidR="00000000" w:rsidRDefault="00540457">
      <w:pPr>
        <w:pStyle w:val="a0"/>
        <w:rPr>
          <w:rtl/>
        </w:rPr>
      </w:pPr>
    </w:p>
    <w:p w14:paraId="1054EF2A" w14:textId="77777777" w:rsidR="00000000" w:rsidRDefault="00540457">
      <w:pPr>
        <w:pStyle w:val="a0"/>
        <w:rPr>
          <w:rFonts w:hint="cs"/>
          <w:rtl/>
        </w:rPr>
      </w:pPr>
      <w:r>
        <w:rPr>
          <w:rFonts w:hint="cs"/>
          <w:rtl/>
        </w:rPr>
        <w:t xml:space="preserve">אדוני היושב-ראש, אני רק לומד שכאשר קולי יחזור לתחייה, אוי כמה שאני אצעק פה. </w:t>
      </w:r>
    </w:p>
    <w:p w14:paraId="2567E597" w14:textId="77777777" w:rsidR="00000000" w:rsidRDefault="00540457">
      <w:pPr>
        <w:pStyle w:val="a0"/>
        <w:rPr>
          <w:rFonts w:hint="cs"/>
          <w:rtl/>
        </w:rPr>
      </w:pPr>
    </w:p>
    <w:p w14:paraId="1DDFA8B3" w14:textId="77777777" w:rsidR="00000000" w:rsidRDefault="00540457">
      <w:pPr>
        <w:pStyle w:val="af1"/>
        <w:rPr>
          <w:rtl/>
        </w:rPr>
      </w:pPr>
      <w:r>
        <w:rPr>
          <w:rtl/>
        </w:rPr>
        <w:t>היו"ר משה כחלון:</w:t>
      </w:r>
    </w:p>
    <w:p w14:paraId="2857A283" w14:textId="77777777" w:rsidR="00000000" w:rsidRDefault="00540457">
      <w:pPr>
        <w:pStyle w:val="a0"/>
        <w:rPr>
          <w:rtl/>
        </w:rPr>
      </w:pPr>
    </w:p>
    <w:p w14:paraId="45023A01" w14:textId="77777777" w:rsidR="00000000" w:rsidRDefault="00540457">
      <w:pPr>
        <w:pStyle w:val="a0"/>
        <w:rPr>
          <w:rFonts w:hint="cs"/>
          <w:rtl/>
        </w:rPr>
      </w:pPr>
      <w:r>
        <w:rPr>
          <w:rFonts w:hint="cs"/>
          <w:rtl/>
        </w:rPr>
        <w:t xml:space="preserve">בבקשה, בוא תסיים, יש לך עוד 30 שניות. </w:t>
      </w:r>
    </w:p>
    <w:p w14:paraId="01781DF8" w14:textId="77777777" w:rsidR="00000000" w:rsidRDefault="00540457">
      <w:pPr>
        <w:pStyle w:val="a0"/>
        <w:rPr>
          <w:rFonts w:hint="cs"/>
          <w:rtl/>
        </w:rPr>
      </w:pPr>
    </w:p>
    <w:p w14:paraId="78227241" w14:textId="77777777" w:rsidR="00000000" w:rsidRDefault="00540457">
      <w:pPr>
        <w:pStyle w:val="-"/>
        <w:rPr>
          <w:rtl/>
        </w:rPr>
      </w:pPr>
      <w:bookmarkStart w:id="723" w:name="FS000001053T03_12_2003_19_13_23C"/>
      <w:bookmarkEnd w:id="723"/>
      <w:r>
        <w:rPr>
          <w:rtl/>
        </w:rPr>
        <w:t>חמי דורון (שינוי):</w:t>
      </w:r>
    </w:p>
    <w:p w14:paraId="5C862C89" w14:textId="77777777" w:rsidR="00000000" w:rsidRDefault="00540457">
      <w:pPr>
        <w:pStyle w:val="a0"/>
        <w:rPr>
          <w:rtl/>
        </w:rPr>
      </w:pPr>
    </w:p>
    <w:p w14:paraId="226771FE" w14:textId="77777777" w:rsidR="00000000" w:rsidRDefault="00540457">
      <w:pPr>
        <w:pStyle w:val="a0"/>
        <w:rPr>
          <w:rFonts w:hint="cs"/>
          <w:rtl/>
        </w:rPr>
      </w:pPr>
      <w:r>
        <w:rPr>
          <w:rFonts w:hint="cs"/>
          <w:rtl/>
        </w:rPr>
        <w:t xml:space="preserve">לא. אני לא צרוד מפני שצעקתי. </w:t>
      </w:r>
    </w:p>
    <w:p w14:paraId="758CD82A" w14:textId="77777777" w:rsidR="00000000" w:rsidRDefault="00540457">
      <w:pPr>
        <w:pStyle w:val="a0"/>
        <w:rPr>
          <w:rFonts w:hint="cs"/>
          <w:rtl/>
        </w:rPr>
      </w:pPr>
    </w:p>
    <w:p w14:paraId="374DBA9F" w14:textId="77777777" w:rsidR="00000000" w:rsidRDefault="00540457">
      <w:pPr>
        <w:pStyle w:val="a0"/>
        <w:rPr>
          <w:rFonts w:hint="cs"/>
          <w:rtl/>
        </w:rPr>
      </w:pPr>
      <w:r>
        <w:rPr>
          <w:rFonts w:hint="cs"/>
          <w:rtl/>
        </w:rPr>
        <w:t>כשהיינו בנסיעה לפרלמנט האירופי, הוויכוח הגדול היה האם אנ</w:t>
      </w:r>
      <w:r>
        <w:rPr>
          <w:rFonts w:hint="cs"/>
          <w:rtl/>
        </w:rPr>
        <w:t xml:space="preserve">חנו מדברים על </w:t>
      </w:r>
      <w:r>
        <w:t>wall</w:t>
      </w:r>
      <w:r>
        <w:rPr>
          <w:rFonts w:hint="cs"/>
          <w:rtl/>
        </w:rPr>
        <w:t xml:space="preserve"> </w:t>
      </w:r>
      <w:r>
        <w:rPr>
          <w:rtl/>
        </w:rPr>
        <w:t>–</w:t>
      </w:r>
      <w:r>
        <w:rPr>
          <w:rFonts w:hint="cs"/>
          <w:rtl/>
        </w:rPr>
        <w:t xml:space="preserve"> קיר, חומה, כפי שמנסים הפלסטינים לצייר, איזה מין חומת ברלין איומה, או שאנחנו מדברים על </w:t>
      </w:r>
      <w:r>
        <w:t>fence</w:t>
      </w:r>
      <w:r>
        <w:rPr>
          <w:rFonts w:hint="cs"/>
          <w:rtl/>
        </w:rPr>
        <w:t xml:space="preserve">, גדר שאפשר לירות דרכה, שאפשר לזרוק אבנים דרכה. אני חושב שמספיק לעשות דמוניזציה של הגדר. הגדר היא גדר ביטחונית. היא אמורה לעבור היכן שצה"ל צריך </w:t>
      </w:r>
      <w:r>
        <w:rPr>
          <w:rFonts w:hint="cs"/>
          <w:rtl/>
        </w:rPr>
        <w:t xml:space="preserve">לקבוע, ולא מעבר לזה. </w:t>
      </w:r>
    </w:p>
    <w:p w14:paraId="3BFD26E0" w14:textId="77777777" w:rsidR="00000000" w:rsidRDefault="00540457">
      <w:pPr>
        <w:pStyle w:val="a0"/>
        <w:rPr>
          <w:rFonts w:hint="cs"/>
          <w:rtl/>
        </w:rPr>
      </w:pPr>
    </w:p>
    <w:p w14:paraId="79C9334B" w14:textId="77777777" w:rsidR="00000000" w:rsidRDefault="00540457">
      <w:pPr>
        <w:pStyle w:val="a0"/>
        <w:rPr>
          <w:rFonts w:hint="cs"/>
          <w:rtl/>
        </w:rPr>
      </w:pPr>
      <w:r>
        <w:rPr>
          <w:rFonts w:hint="cs"/>
          <w:rtl/>
        </w:rPr>
        <w:t xml:space="preserve">אני מבקש להסיר את הנושא מסדר-היום. </w:t>
      </w:r>
    </w:p>
    <w:p w14:paraId="36C1AEDF" w14:textId="77777777" w:rsidR="00000000" w:rsidRDefault="00540457">
      <w:pPr>
        <w:pStyle w:val="a0"/>
        <w:rPr>
          <w:rFonts w:hint="cs"/>
          <w:rtl/>
        </w:rPr>
      </w:pPr>
    </w:p>
    <w:p w14:paraId="3F5E66C5" w14:textId="77777777" w:rsidR="00000000" w:rsidRDefault="00540457">
      <w:pPr>
        <w:pStyle w:val="af1"/>
        <w:rPr>
          <w:rtl/>
        </w:rPr>
      </w:pPr>
      <w:r>
        <w:rPr>
          <w:rtl/>
        </w:rPr>
        <w:t>היו"ר משה כחלון:</w:t>
      </w:r>
    </w:p>
    <w:p w14:paraId="23997187" w14:textId="77777777" w:rsidR="00000000" w:rsidRDefault="00540457">
      <w:pPr>
        <w:pStyle w:val="a0"/>
        <w:rPr>
          <w:rtl/>
        </w:rPr>
      </w:pPr>
    </w:p>
    <w:p w14:paraId="50A51957" w14:textId="77777777" w:rsidR="00000000" w:rsidRDefault="00540457">
      <w:pPr>
        <w:pStyle w:val="a0"/>
        <w:rPr>
          <w:rFonts w:hint="cs"/>
          <w:rtl/>
        </w:rPr>
      </w:pPr>
      <w:r>
        <w:rPr>
          <w:rFonts w:hint="cs"/>
          <w:rtl/>
        </w:rPr>
        <w:t xml:space="preserve">תודה רבה, ואנחנו מאחלים לך החלמה מהירה. חבר הכנסת שטרן, בבקשה. </w:t>
      </w:r>
    </w:p>
    <w:p w14:paraId="68C9FB84" w14:textId="77777777" w:rsidR="00000000" w:rsidRDefault="00540457">
      <w:pPr>
        <w:pStyle w:val="a0"/>
        <w:rPr>
          <w:rFonts w:hint="cs"/>
          <w:rtl/>
        </w:rPr>
      </w:pPr>
    </w:p>
    <w:p w14:paraId="27C2D9C9" w14:textId="77777777" w:rsidR="00000000" w:rsidRDefault="00540457">
      <w:pPr>
        <w:pStyle w:val="a"/>
        <w:rPr>
          <w:rtl/>
        </w:rPr>
      </w:pPr>
      <w:bookmarkStart w:id="724" w:name="FS000000430T03_12_2003_19_15_22"/>
      <w:bookmarkStart w:id="725" w:name="_Toc59448127"/>
      <w:bookmarkEnd w:id="724"/>
      <w:r>
        <w:rPr>
          <w:rFonts w:hint="eastAsia"/>
          <w:rtl/>
        </w:rPr>
        <w:t>יורי</w:t>
      </w:r>
      <w:r>
        <w:rPr>
          <w:rtl/>
        </w:rPr>
        <w:t xml:space="preserve"> שטרן (האיחוד הלאומי - ישראל ביתנו):</w:t>
      </w:r>
      <w:bookmarkEnd w:id="725"/>
    </w:p>
    <w:p w14:paraId="7929BDE5" w14:textId="77777777" w:rsidR="00000000" w:rsidRDefault="00540457">
      <w:pPr>
        <w:pStyle w:val="a0"/>
        <w:rPr>
          <w:rFonts w:hint="cs"/>
          <w:rtl/>
        </w:rPr>
      </w:pPr>
    </w:p>
    <w:p w14:paraId="5166FE24" w14:textId="77777777" w:rsidR="00000000" w:rsidRDefault="00540457">
      <w:pPr>
        <w:pStyle w:val="a0"/>
        <w:rPr>
          <w:rFonts w:hint="cs"/>
          <w:rtl/>
        </w:rPr>
      </w:pPr>
      <w:r>
        <w:rPr>
          <w:rFonts w:hint="cs"/>
          <w:rtl/>
        </w:rPr>
        <w:t xml:space="preserve">כבוד היושב-ראש, כבוד השר. אני מסכים שגדר הביטחון היא נושא לביקורת באמת </w:t>
      </w:r>
      <w:r>
        <w:rPr>
          <w:rFonts w:hint="cs"/>
          <w:rtl/>
        </w:rPr>
        <w:t xml:space="preserve">רצינית מאוד, כי במקום להקים אותה סביב הערים של המחבלים - רמאללה, ג'נין, שכם, מקימים אותה פחות או יותר על גבול ישראל. זאת אומרת, מגדרים אותנו במקום לגדר את המחבלים הרוצחים. לכן, יש טעות יסודית בגישה הזאת.  </w:t>
      </w:r>
    </w:p>
    <w:p w14:paraId="77307FF8" w14:textId="77777777" w:rsidR="00000000" w:rsidRDefault="00540457">
      <w:pPr>
        <w:pStyle w:val="a0"/>
        <w:rPr>
          <w:rFonts w:hint="cs"/>
          <w:rtl/>
        </w:rPr>
      </w:pPr>
    </w:p>
    <w:p w14:paraId="1AAA4595" w14:textId="77777777" w:rsidR="00000000" w:rsidRDefault="00540457">
      <w:pPr>
        <w:pStyle w:val="a0"/>
        <w:rPr>
          <w:rFonts w:hint="cs"/>
          <w:rtl/>
        </w:rPr>
      </w:pPr>
      <w:r>
        <w:rPr>
          <w:rFonts w:hint="cs"/>
          <w:rtl/>
        </w:rPr>
        <w:t>צריך לאסוף את כל הנשק הפלסטיני, שכולו לא חוקי, לפ</w:t>
      </w:r>
      <w:r>
        <w:rPr>
          <w:rFonts w:hint="cs"/>
          <w:rtl/>
        </w:rPr>
        <w:t xml:space="preserve">רק את הרשות הפלסטינית שהוקמה לפי הסכמי אוסלו, לא כיבדה אותם ולכן איבדה את הבסיס המשפטי לקיומה, ולנצח את הטרור בקרב. לצערי, אנחנו, במקום זה, בונים גדר, והחבר'ה שרוצים את השמדתנו, לא מרוצים מכך.  </w:t>
      </w:r>
    </w:p>
    <w:p w14:paraId="113C1B9B" w14:textId="77777777" w:rsidR="00000000" w:rsidRDefault="00540457">
      <w:pPr>
        <w:pStyle w:val="a0"/>
        <w:rPr>
          <w:rFonts w:hint="cs"/>
          <w:rtl/>
        </w:rPr>
      </w:pPr>
    </w:p>
    <w:p w14:paraId="49FBBECF" w14:textId="77777777" w:rsidR="00000000" w:rsidRDefault="00540457">
      <w:pPr>
        <w:pStyle w:val="af1"/>
        <w:rPr>
          <w:rtl/>
        </w:rPr>
      </w:pPr>
      <w:r>
        <w:rPr>
          <w:rtl/>
        </w:rPr>
        <w:t>היו"ר משה כחלון:</w:t>
      </w:r>
    </w:p>
    <w:p w14:paraId="59D3D933" w14:textId="77777777" w:rsidR="00000000" w:rsidRDefault="00540457">
      <w:pPr>
        <w:pStyle w:val="a0"/>
        <w:rPr>
          <w:rtl/>
        </w:rPr>
      </w:pPr>
    </w:p>
    <w:p w14:paraId="2F4056BD" w14:textId="77777777" w:rsidR="00000000" w:rsidRDefault="00540457">
      <w:pPr>
        <w:pStyle w:val="a0"/>
        <w:rPr>
          <w:rFonts w:hint="cs"/>
          <w:rtl/>
        </w:rPr>
      </w:pPr>
      <w:r>
        <w:rPr>
          <w:rFonts w:hint="cs"/>
          <w:rtl/>
        </w:rPr>
        <w:t xml:space="preserve">תודה רבה. חבר הכנסת איוב קרא, בבקשה. לאחר </w:t>
      </w:r>
      <w:r>
        <w:rPr>
          <w:rFonts w:hint="cs"/>
          <w:rtl/>
        </w:rPr>
        <w:t xml:space="preserve">מכן - עוברים להצבעה. </w:t>
      </w:r>
    </w:p>
    <w:p w14:paraId="524C6900" w14:textId="77777777" w:rsidR="00000000" w:rsidRDefault="00540457">
      <w:pPr>
        <w:pStyle w:val="a0"/>
        <w:rPr>
          <w:rFonts w:hint="cs"/>
          <w:rtl/>
        </w:rPr>
      </w:pPr>
    </w:p>
    <w:p w14:paraId="586504C2" w14:textId="77777777" w:rsidR="00000000" w:rsidRDefault="00540457">
      <w:pPr>
        <w:pStyle w:val="a"/>
        <w:rPr>
          <w:rtl/>
        </w:rPr>
      </w:pPr>
      <w:bookmarkStart w:id="726" w:name="FS000000475T03_12_2003_19_18_58"/>
      <w:bookmarkStart w:id="727" w:name="_Toc59448128"/>
      <w:bookmarkEnd w:id="726"/>
      <w:r>
        <w:rPr>
          <w:rFonts w:hint="eastAsia"/>
          <w:rtl/>
        </w:rPr>
        <w:t>איוב</w:t>
      </w:r>
      <w:r>
        <w:rPr>
          <w:rtl/>
        </w:rPr>
        <w:t xml:space="preserve"> קרא (הליכוד):</w:t>
      </w:r>
      <w:bookmarkEnd w:id="727"/>
    </w:p>
    <w:p w14:paraId="36746590" w14:textId="77777777" w:rsidR="00000000" w:rsidRDefault="00540457">
      <w:pPr>
        <w:pStyle w:val="a0"/>
        <w:rPr>
          <w:rFonts w:hint="cs"/>
          <w:rtl/>
        </w:rPr>
      </w:pPr>
    </w:p>
    <w:p w14:paraId="2A690C0C" w14:textId="77777777" w:rsidR="00000000" w:rsidRDefault="00540457">
      <w:pPr>
        <w:pStyle w:val="a0"/>
        <w:rPr>
          <w:rFonts w:hint="cs"/>
          <w:rtl/>
        </w:rPr>
      </w:pPr>
      <w:r>
        <w:rPr>
          <w:rFonts w:hint="cs"/>
          <w:rtl/>
        </w:rPr>
        <w:t xml:space="preserve">אדוני היושב-ראש, כנסת נכבדה, אני מבקש להסיר את ההצעה הזאת מסדר-היום, בניגוד לעמדתו של עמיתי לסיעה, גדעון עזרא. </w:t>
      </w:r>
    </w:p>
    <w:p w14:paraId="1AFFEDD2" w14:textId="77777777" w:rsidR="00000000" w:rsidRDefault="00540457">
      <w:pPr>
        <w:pStyle w:val="a0"/>
        <w:rPr>
          <w:rFonts w:hint="cs"/>
          <w:rtl/>
        </w:rPr>
      </w:pPr>
    </w:p>
    <w:p w14:paraId="67535360" w14:textId="77777777" w:rsidR="00000000" w:rsidRDefault="00540457">
      <w:pPr>
        <w:pStyle w:val="a0"/>
        <w:rPr>
          <w:rFonts w:hint="cs"/>
          <w:rtl/>
        </w:rPr>
      </w:pPr>
      <w:r>
        <w:rPr>
          <w:rFonts w:hint="cs"/>
          <w:rtl/>
        </w:rPr>
        <w:t>אני חושב שהחברים בבית הזה, חלק מהם שתמכו בגדר, כאשר הוביל את זה השמאל, הפכו להיות מתנגדים עכשיו, כיו</w:t>
      </w:r>
      <w:r>
        <w:rPr>
          <w:rFonts w:hint="cs"/>
          <w:rtl/>
        </w:rPr>
        <w:t xml:space="preserve">ון  שהממשלה, חלק ממנה, לפחות, תומך. אני לא חשוד כמי שאוהב את הגדר הזאת, אבל אי-אפשר להיות מריונטה, לא בפוליטיקה. כל מה שחושבים שיכול להיות טוב, או שהממשלה מובילה </w:t>
      </w:r>
      <w:r>
        <w:rPr>
          <w:rtl/>
        </w:rPr>
        <w:t>–</w:t>
      </w:r>
      <w:r>
        <w:rPr>
          <w:rFonts w:hint="cs"/>
          <w:rtl/>
        </w:rPr>
        <w:t xml:space="preserve"> יש אנשים שהם נגד. אני חושב שצריך לשים סוף-פסוק לעניין הזה ולהביא למצב שההצעה הזאת בכלל לא תי</w:t>
      </w:r>
      <w:r>
        <w:rPr>
          <w:rFonts w:hint="cs"/>
          <w:rtl/>
        </w:rPr>
        <w:t xml:space="preserve">דון. מה שטוב למדינה, אנחנו נעשה פה. מה שיביא ביטחון לישראל </w:t>
      </w:r>
      <w:r>
        <w:rPr>
          <w:rtl/>
        </w:rPr>
        <w:t>–</w:t>
      </w:r>
      <w:r>
        <w:rPr>
          <w:rFonts w:hint="cs"/>
          <w:rtl/>
        </w:rPr>
        <w:t xml:space="preserve"> נעשה פה. מה  שיעצור את הפצצה המתקתקת בדרך למדינת ישראל </w:t>
      </w:r>
      <w:r>
        <w:rPr>
          <w:rtl/>
        </w:rPr>
        <w:t>–</w:t>
      </w:r>
      <w:r>
        <w:rPr>
          <w:rFonts w:hint="cs"/>
          <w:rtl/>
        </w:rPr>
        <w:t xml:space="preserve"> נעצור את זה. זו מטרת הדברים. הוויכוח הוא, האם זו גדר או לא גדר ולא מה שאנשים אחרים רוצים שיהיה פה, שיהיה "שישו ושמחו" וייפגעו אנשים. זה מה</w:t>
      </w:r>
      <w:r>
        <w:rPr>
          <w:rFonts w:hint="cs"/>
          <w:rtl/>
        </w:rPr>
        <w:t xml:space="preserve"> שאני מרגיש. </w:t>
      </w:r>
    </w:p>
    <w:p w14:paraId="02B26BA9" w14:textId="77777777" w:rsidR="00000000" w:rsidRDefault="00540457">
      <w:pPr>
        <w:pStyle w:val="a0"/>
        <w:rPr>
          <w:rFonts w:hint="cs"/>
          <w:rtl/>
        </w:rPr>
      </w:pPr>
    </w:p>
    <w:p w14:paraId="11D8E772" w14:textId="77777777" w:rsidR="00000000" w:rsidRDefault="00540457">
      <w:pPr>
        <w:pStyle w:val="af1"/>
        <w:rPr>
          <w:rtl/>
        </w:rPr>
      </w:pPr>
      <w:r>
        <w:rPr>
          <w:rtl/>
        </w:rPr>
        <w:t>היו"ר משה כחלון:</w:t>
      </w:r>
    </w:p>
    <w:p w14:paraId="4933CAF8" w14:textId="77777777" w:rsidR="00000000" w:rsidRDefault="00540457">
      <w:pPr>
        <w:pStyle w:val="a0"/>
        <w:rPr>
          <w:rtl/>
        </w:rPr>
      </w:pPr>
    </w:p>
    <w:p w14:paraId="62FE72AB" w14:textId="77777777" w:rsidR="00000000" w:rsidRDefault="00540457">
      <w:pPr>
        <w:pStyle w:val="a0"/>
        <w:rPr>
          <w:rFonts w:hint="cs"/>
          <w:rtl/>
        </w:rPr>
      </w:pPr>
      <w:r>
        <w:rPr>
          <w:rFonts w:hint="cs"/>
          <w:rtl/>
        </w:rPr>
        <w:t xml:space="preserve">חבר הכנסת עסאם מח'ול, השר הציע לדון בנושא בוועדת החוץ והביטחון. </w:t>
      </w:r>
    </w:p>
    <w:p w14:paraId="5681FD82" w14:textId="77777777" w:rsidR="00000000" w:rsidRDefault="00540457">
      <w:pPr>
        <w:pStyle w:val="a0"/>
        <w:rPr>
          <w:rFonts w:hint="cs"/>
          <w:rtl/>
        </w:rPr>
      </w:pPr>
    </w:p>
    <w:p w14:paraId="53E759F0" w14:textId="77777777" w:rsidR="00000000" w:rsidRDefault="00540457">
      <w:pPr>
        <w:pStyle w:val="af0"/>
        <w:rPr>
          <w:rtl/>
        </w:rPr>
      </w:pPr>
      <w:r>
        <w:rPr>
          <w:rFonts w:hint="eastAsia"/>
          <w:rtl/>
        </w:rPr>
        <w:t>עסאם</w:t>
      </w:r>
      <w:r>
        <w:rPr>
          <w:rtl/>
        </w:rPr>
        <w:t xml:space="preserve"> מח'ול (חד"ש-תע"ל):</w:t>
      </w:r>
    </w:p>
    <w:p w14:paraId="6D7233BC" w14:textId="77777777" w:rsidR="00000000" w:rsidRDefault="00540457">
      <w:pPr>
        <w:pStyle w:val="a0"/>
        <w:rPr>
          <w:rFonts w:hint="cs"/>
          <w:rtl/>
        </w:rPr>
      </w:pPr>
    </w:p>
    <w:p w14:paraId="5137B48C" w14:textId="77777777" w:rsidR="00000000" w:rsidRDefault="00540457">
      <w:pPr>
        <w:pStyle w:val="a0"/>
        <w:rPr>
          <w:rFonts w:hint="cs"/>
          <w:rtl/>
        </w:rPr>
      </w:pPr>
      <w:r>
        <w:rPr>
          <w:rFonts w:hint="cs"/>
          <w:rtl/>
        </w:rPr>
        <w:t xml:space="preserve">מליאה. </w:t>
      </w:r>
    </w:p>
    <w:p w14:paraId="6116456F" w14:textId="77777777" w:rsidR="00000000" w:rsidRDefault="00540457">
      <w:pPr>
        <w:pStyle w:val="a0"/>
        <w:rPr>
          <w:rFonts w:hint="cs"/>
          <w:rtl/>
        </w:rPr>
      </w:pPr>
    </w:p>
    <w:p w14:paraId="2E72A6B7" w14:textId="77777777" w:rsidR="00000000" w:rsidRDefault="00540457">
      <w:pPr>
        <w:pStyle w:val="af1"/>
        <w:rPr>
          <w:rtl/>
        </w:rPr>
      </w:pPr>
      <w:r>
        <w:rPr>
          <w:rtl/>
        </w:rPr>
        <w:t>היו"ר משה כחלון:</w:t>
      </w:r>
    </w:p>
    <w:p w14:paraId="7F7289D3" w14:textId="77777777" w:rsidR="00000000" w:rsidRDefault="00540457">
      <w:pPr>
        <w:pStyle w:val="a0"/>
        <w:rPr>
          <w:rtl/>
        </w:rPr>
      </w:pPr>
    </w:p>
    <w:p w14:paraId="681E7190" w14:textId="77777777" w:rsidR="00000000" w:rsidRDefault="00540457">
      <w:pPr>
        <w:pStyle w:val="a0"/>
        <w:rPr>
          <w:rFonts w:hint="cs"/>
          <w:rtl/>
        </w:rPr>
      </w:pPr>
      <w:r>
        <w:rPr>
          <w:rFonts w:hint="cs"/>
          <w:rtl/>
        </w:rPr>
        <w:t xml:space="preserve">חבר הכנסת רן כהן. </w:t>
      </w:r>
    </w:p>
    <w:p w14:paraId="72F7A2B6" w14:textId="77777777" w:rsidR="00000000" w:rsidRDefault="00540457">
      <w:pPr>
        <w:pStyle w:val="a0"/>
        <w:rPr>
          <w:rFonts w:hint="cs"/>
          <w:rtl/>
        </w:rPr>
      </w:pPr>
    </w:p>
    <w:p w14:paraId="212A148F" w14:textId="77777777" w:rsidR="00000000" w:rsidRDefault="00540457">
      <w:pPr>
        <w:pStyle w:val="af0"/>
        <w:rPr>
          <w:rtl/>
        </w:rPr>
      </w:pPr>
      <w:r>
        <w:rPr>
          <w:rFonts w:hint="eastAsia"/>
          <w:rtl/>
        </w:rPr>
        <w:t>רן</w:t>
      </w:r>
      <w:r>
        <w:rPr>
          <w:rtl/>
        </w:rPr>
        <w:t xml:space="preserve"> כהן (מרצ):</w:t>
      </w:r>
    </w:p>
    <w:p w14:paraId="66636FEA" w14:textId="77777777" w:rsidR="00000000" w:rsidRDefault="00540457">
      <w:pPr>
        <w:pStyle w:val="a0"/>
        <w:rPr>
          <w:rFonts w:hint="cs"/>
          <w:rtl/>
        </w:rPr>
      </w:pPr>
    </w:p>
    <w:p w14:paraId="0FC9462B" w14:textId="77777777" w:rsidR="00000000" w:rsidRDefault="00540457">
      <w:pPr>
        <w:pStyle w:val="a0"/>
        <w:rPr>
          <w:rFonts w:hint="cs"/>
          <w:rtl/>
        </w:rPr>
      </w:pPr>
      <w:r>
        <w:rPr>
          <w:rFonts w:hint="cs"/>
          <w:rtl/>
        </w:rPr>
        <w:t>- - -</w:t>
      </w:r>
    </w:p>
    <w:p w14:paraId="37959126" w14:textId="77777777" w:rsidR="00000000" w:rsidRDefault="00540457">
      <w:pPr>
        <w:pStyle w:val="a0"/>
        <w:rPr>
          <w:rFonts w:hint="cs"/>
          <w:rtl/>
        </w:rPr>
      </w:pPr>
    </w:p>
    <w:p w14:paraId="7FEE3B1D" w14:textId="77777777" w:rsidR="00000000" w:rsidRDefault="00540457">
      <w:pPr>
        <w:pStyle w:val="af1"/>
        <w:rPr>
          <w:rtl/>
        </w:rPr>
      </w:pPr>
      <w:r>
        <w:rPr>
          <w:rtl/>
        </w:rPr>
        <w:t>היו"ר משה כחלון:</w:t>
      </w:r>
    </w:p>
    <w:p w14:paraId="715EBF58" w14:textId="77777777" w:rsidR="00000000" w:rsidRDefault="00540457">
      <w:pPr>
        <w:pStyle w:val="a0"/>
        <w:rPr>
          <w:rtl/>
        </w:rPr>
      </w:pPr>
    </w:p>
    <w:p w14:paraId="5ADF7DE4" w14:textId="77777777" w:rsidR="00000000" w:rsidRDefault="00540457">
      <w:pPr>
        <w:pStyle w:val="a0"/>
        <w:rPr>
          <w:rFonts w:hint="cs"/>
          <w:rtl/>
        </w:rPr>
      </w:pPr>
      <w:r>
        <w:rPr>
          <w:rFonts w:hint="cs"/>
          <w:rtl/>
        </w:rPr>
        <w:t>ועדה. חבר הכנסת נסים זאב? ועדה. תיכף תהיה הצב</w:t>
      </w:r>
      <w:r>
        <w:rPr>
          <w:rFonts w:hint="cs"/>
          <w:rtl/>
        </w:rPr>
        <w:t xml:space="preserve">עה על זה, חבר הכנסת קרא. תהיה הצבעה, תוכל להביע את עמדתך. חבר הכנסת דני יתום - אינו נוכח. חבר הכנסת ואסל טאהא? </w:t>
      </w:r>
    </w:p>
    <w:p w14:paraId="4AED7576" w14:textId="77777777" w:rsidR="00000000" w:rsidRDefault="00540457">
      <w:pPr>
        <w:pStyle w:val="a0"/>
        <w:rPr>
          <w:rFonts w:hint="cs"/>
          <w:rtl/>
        </w:rPr>
      </w:pPr>
    </w:p>
    <w:p w14:paraId="12BFFD59" w14:textId="77777777" w:rsidR="00000000" w:rsidRDefault="00540457">
      <w:pPr>
        <w:pStyle w:val="af0"/>
        <w:rPr>
          <w:rtl/>
        </w:rPr>
      </w:pPr>
      <w:r>
        <w:rPr>
          <w:rtl/>
        </w:rPr>
        <w:t>ואסל טאהא (בל"ד):</w:t>
      </w:r>
    </w:p>
    <w:p w14:paraId="6A66EBC3" w14:textId="77777777" w:rsidR="00000000" w:rsidRDefault="00540457">
      <w:pPr>
        <w:pStyle w:val="a0"/>
        <w:rPr>
          <w:rtl/>
        </w:rPr>
      </w:pPr>
    </w:p>
    <w:p w14:paraId="096F8D08" w14:textId="77777777" w:rsidR="00000000" w:rsidRDefault="00540457">
      <w:pPr>
        <w:pStyle w:val="a0"/>
        <w:rPr>
          <w:rFonts w:hint="cs"/>
          <w:rtl/>
        </w:rPr>
      </w:pPr>
      <w:r>
        <w:rPr>
          <w:rFonts w:hint="cs"/>
          <w:rtl/>
        </w:rPr>
        <w:t xml:space="preserve">מליאה. </w:t>
      </w:r>
    </w:p>
    <w:p w14:paraId="178222AE" w14:textId="77777777" w:rsidR="00000000" w:rsidRDefault="00540457">
      <w:pPr>
        <w:pStyle w:val="a0"/>
        <w:rPr>
          <w:rFonts w:hint="cs"/>
          <w:rtl/>
        </w:rPr>
      </w:pPr>
    </w:p>
    <w:p w14:paraId="76793E94" w14:textId="77777777" w:rsidR="00000000" w:rsidRDefault="00540457">
      <w:pPr>
        <w:pStyle w:val="af1"/>
        <w:rPr>
          <w:rtl/>
        </w:rPr>
      </w:pPr>
      <w:r>
        <w:rPr>
          <w:rtl/>
        </w:rPr>
        <w:t>היו"ר משה כחלון:</w:t>
      </w:r>
    </w:p>
    <w:p w14:paraId="2462BE03" w14:textId="77777777" w:rsidR="00000000" w:rsidRDefault="00540457">
      <w:pPr>
        <w:pStyle w:val="a0"/>
        <w:rPr>
          <w:rtl/>
        </w:rPr>
      </w:pPr>
    </w:p>
    <w:p w14:paraId="7B203182" w14:textId="77777777" w:rsidR="00000000" w:rsidRDefault="00540457">
      <w:pPr>
        <w:pStyle w:val="a0"/>
        <w:rPr>
          <w:rFonts w:hint="cs"/>
          <w:rtl/>
        </w:rPr>
      </w:pPr>
      <w:r>
        <w:rPr>
          <w:rFonts w:hint="cs"/>
          <w:rtl/>
        </w:rPr>
        <w:t xml:space="preserve">מליאה. חבר הכנסת אהוד יתום? </w:t>
      </w:r>
    </w:p>
    <w:p w14:paraId="1D183FD1" w14:textId="77777777" w:rsidR="00000000" w:rsidRDefault="00540457">
      <w:pPr>
        <w:pStyle w:val="a0"/>
        <w:rPr>
          <w:rFonts w:hint="cs"/>
          <w:rtl/>
        </w:rPr>
      </w:pPr>
    </w:p>
    <w:p w14:paraId="4654E481" w14:textId="77777777" w:rsidR="00000000" w:rsidRDefault="00540457">
      <w:pPr>
        <w:pStyle w:val="af0"/>
        <w:rPr>
          <w:rtl/>
        </w:rPr>
      </w:pPr>
      <w:r>
        <w:rPr>
          <w:rFonts w:hint="eastAsia"/>
          <w:rtl/>
        </w:rPr>
        <w:t>אהוד</w:t>
      </w:r>
      <w:r>
        <w:rPr>
          <w:rtl/>
        </w:rPr>
        <w:t xml:space="preserve"> יתום (הליכוד):</w:t>
      </w:r>
    </w:p>
    <w:p w14:paraId="41CF0FD1" w14:textId="77777777" w:rsidR="00000000" w:rsidRDefault="00540457">
      <w:pPr>
        <w:pStyle w:val="a0"/>
        <w:rPr>
          <w:rFonts w:hint="cs"/>
          <w:rtl/>
        </w:rPr>
      </w:pPr>
    </w:p>
    <w:p w14:paraId="3F9E8E6E" w14:textId="77777777" w:rsidR="00000000" w:rsidRDefault="00540457">
      <w:pPr>
        <w:pStyle w:val="a0"/>
        <w:rPr>
          <w:rFonts w:hint="cs"/>
          <w:rtl/>
        </w:rPr>
      </w:pPr>
      <w:r>
        <w:rPr>
          <w:rFonts w:hint="cs"/>
          <w:rtl/>
        </w:rPr>
        <w:t>- - -</w:t>
      </w:r>
    </w:p>
    <w:p w14:paraId="40CAF311" w14:textId="77777777" w:rsidR="00000000" w:rsidRDefault="00540457">
      <w:pPr>
        <w:pStyle w:val="a0"/>
        <w:rPr>
          <w:rFonts w:hint="cs"/>
          <w:rtl/>
        </w:rPr>
      </w:pPr>
    </w:p>
    <w:p w14:paraId="44DBBC9A" w14:textId="77777777" w:rsidR="00000000" w:rsidRDefault="00540457">
      <w:pPr>
        <w:pStyle w:val="af1"/>
        <w:rPr>
          <w:rtl/>
        </w:rPr>
      </w:pPr>
      <w:r>
        <w:rPr>
          <w:rtl/>
        </w:rPr>
        <w:t>היו"ר משה כחלון:</w:t>
      </w:r>
    </w:p>
    <w:p w14:paraId="3CDF293A" w14:textId="77777777" w:rsidR="00000000" w:rsidRDefault="00540457">
      <w:pPr>
        <w:pStyle w:val="a0"/>
        <w:rPr>
          <w:rtl/>
        </w:rPr>
      </w:pPr>
    </w:p>
    <w:p w14:paraId="583D6245" w14:textId="77777777" w:rsidR="00000000" w:rsidRDefault="00540457">
      <w:pPr>
        <w:pStyle w:val="a0"/>
        <w:rPr>
          <w:rFonts w:hint="cs"/>
          <w:rtl/>
        </w:rPr>
      </w:pPr>
      <w:r>
        <w:rPr>
          <w:rFonts w:hint="cs"/>
          <w:rtl/>
        </w:rPr>
        <w:t>יש לך אפשרות להסיר או</w:t>
      </w:r>
      <w:r>
        <w:rPr>
          <w:rFonts w:hint="cs"/>
          <w:rtl/>
        </w:rPr>
        <w:t xml:space="preserve"> ועדה. </w:t>
      </w:r>
    </w:p>
    <w:p w14:paraId="45EFE6DB" w14:textId="77777777" w:rsidR="00000000" w:rsidRDefault="00540457">
      <w:pPr>
        <w:pStyle w:val="a0"/>
        <w:rPr>
          <w:rFonts w:hint="cs"/>
          <w:rtl/>
        </w:rPr>
      </w:pPr>
    </w:p>
    <w:p w14:paraId="1F7827B8" w14:textId="77777777" w:rsidR="00000000" w:rsidRDefault="00540457">
      <w:pPr>
        <w:pStyle w:val="af0"/>
        <w:rPr>
          <w:rtl/>
        </w:rPr>
      </w:pPr>
      <w:r>
        <w:rPr>
          <w:rFonts w:hint="eastAsia"/>
          <w:rtl/>
        </w:rPr>
        <w:t>אהוד</w:t>
      </w:r>
      <w:r>
        <w:rPr>
          <w:rtl/>
        </w:rPr>
        <w:t xml:space="preserve"> יתום (הליכוד):</w:t>
      </w:r>
    </w:p>
    <w:p w14:paraId="5F986E3F" w14:textId="77777777" w:rsidR="00000000" w:rsidRDefault="00540457">
      <w:pPr>
        <w:pStyle w:val="a0"/>
        <w:rPr>
          <w:rFonts w:hint="cs"/>
          <w:rtl/>
        </w:rPr>
      </w:pPr>
    </w:p>
    <w:p w14:paraId="75CA4DC3" w14:textId="77777777" w:rsidR="00000000" w:rsidRDefault="00540457">
      <w:pPr>
        <w:pStyle w:val="a0"/>
        <w:rPr>
          <w:rFonts w:hint="cs"/>
          <w:rtl/>
        </w:rPr>
      </w:pPr>
      <w:r>
        <w:rPr>
          <w:rFonts w:hint="cs"/>
          <w:rtl/>
        </w:rPr>
        <w:t xml:space="preserve">ועדה. </w:t>
      </w:r>
    </w:p>
    <w:p w14:paraId="6D161ABD" w14:textId="77777777" w:rsidR="00000000" w:rsidRDefault="00540457">
      <w:pPr>
        <w:pStyle w:val="a0"/>
        <w:rPr>
          <w:rFonts w:hint="cs"/>
          <w:rtl/>
        </w:rPr>
      </w:pPr>
    </w:p>
    <w:p w14:paraId="040CA9E4" w14:textId="77777777" w:rsidR="00000000" w:rsidRDefault="00540457">
      <w:pPr>
        <w:pStyle w:val="af0"/>
        <w:rPr>
          <w:rtl/>
        </w:rPr>
      </w:pPr>
      <w:r>
        <w:rPr>
          <w:rFonts w:hint="eastAsia"/>
          <w:rtl/>
        </w:rPr>
        <w:t>קריאות</w:t>
      </w:r>
      <w:r>
        <w:rPr>
          <w:rtl/>
        </w:rPr>
        <w:t>:</w:t>
      </w:r>
    </w:p>
    <w:p w14:paraId="74DE5296" w14:textId="77777777" w:rsidR="00000000" w:rsidRDefault="00540457">
      <w:pPr>
        <w:pStyle w:val="a0"/>
        <w:rPr>
          <w:rFonts w:hint="cs"/>
          <w:rtl/>
        </w:rPr>
      </w:pPr>
    </w:p>
    <w:p w14:paraId="10133EA1" w14:textId="77777777" w:rsidR="00000000" w:rsidRDefault="00540457">
      <w:pPr>
        <w:pStyle w:val="a0"/>
        <w:rPr>
          <w:rFonts w:hint="cs"/>
          <w:rtl/>
        </w:rPr>
      </w:pPr>
      <w:r>
        <w:rPr>
          <w:rFonts w:hint="cs"/>
          <w:rtl/>
        </w:rPr>
        <w:t>- - -</w:t>
      </w:r>
    </w:p>
    <w:p w14:paraId="4D565CF6" w14:textId="77777777" w:rsidR="00000000" w:rsidRDefault="00540457">
      <w:pPr>
        <w:pStyle w:val="a0"/>
        <w:rPr>
          <w:rFonts w:hint="cs"/>
          <w:rtl/>
        </w:rPr>
      </w:pPr>
    </w:p>
    <w:p w14:paraId="0539253C" w14:textId="77777777" w:rsidR="00000000" w:rsidRDefault="00540457">
      <w:pPr>
        <w:pStyle w:val="af1"/>
        <w:rPr>
          <w:rtl/>
        </w:rPr>
      </w:pPr>
      <w:r>
        <w:rPr>
          <w:rtl/>
        </w:rPr>
        <w:t>היו"ר משה כחלון:</w:t>
      </w:r>
    </w:p>
    <w:p w14:paraId="7C56166E" w14:textId="77777777" w:rsidR="00000000" w:rsidRDefault="00540457">
      <w:pPr>
        <w:pStyle w:val="a0"/>
        <w:rPr>
          <w:rtl/>
        </w:rPr>
      </w:pPr>
    </w:p>
    <w:p w14:paraId="0DA77D8A" w14:textId="77777777" w:rsidR="00000000" w:rsidRDefault="00540457">
      <w:pPr>
        <w:pStyle w:val="a0"/>
        <w:rPr>
          <w:rFonts w:hint="cs"/>
          <w:rtl/>
        </w:rPr>
      </w:pPr>
      <w:r>
        <w:rPr>
          <w:rFonts w:hint="cs"/>
          <w:rtl/>
        </w:rPr>
        <w:t xml:space="preserve">רבותי, לאט לאט. חבר הכנסת עסאם מחו'ל, ביקשת קודם מליאה. מה עכשיו? </w:t>
      </w:r>
    </w:p>
    <w:p w14:paraId="6D87C91C" w14:textId="77777777" w:rsidR="00000000" w:rsidRDefault="00540457">
      <w:pPr>
        <w:pStyle w:val="a0"/>
        <w:rPr>
          <w:rFonts w:hint="cs"/>
          <w:rtl/>
        </w:rPr>
      </w:pPr>
    </w:p>
    <w:p w14:paraId="0D3B16EF" w14:textId="77777777" w:rsidR="00000000" w:rsidRDefault="00540457">
      <w:pPr>
        <w:pStyle w:val="af0"/>
        <w:rPr>
          <w:rFonts w:hint="cs"/>
          <w:rtl/>
        </w:rPr>
      </w:pPr>
      <w:r>
        <w:rPr>
          <w:rFonts w:hint="eastAsia"/>
          <w:rtl/>
        </w:rPr>
        <w:t>עסאם</w:t>
      </w:r>
      <w:r>
        <w:rPr>
          <w:rtl/>
        </w:rPr>
        <w:t xml:space="preserve"> מח'ול (חד"ש-תע"ל):</w:t>
      </w:r>
    </w:p>
    <w:p w14:paraId="2EEB87B2" w14:textId="77777777" w:rsidR="00000000" w:rsidRDefault="00540457">
      <w:pPr>
        <w:pStyle w:val="af0"/>
        <w:rPr>
          <w:rFonts w:hint="cs"/>
          <w:rtl/>
        </w:rPr>
      </w:pPr>
    </w:p>
    <w:p w14:paraId="1CC18C56" w14:textId="77777777" w:rsidR="00000000" w:rsidRDefault="00540457">
      <w:pPr>
        <w:pStyle w:val="af0"/>
        <w:rPr>
          <w:rFonts w:hint="cs"/>
          <w:rtl/>
        </w:rPr>
      </w:pPr>
    </w:p>
    <w:p w14:paraId="48317C75" w14:textId="77777777" w:rsidR="00000000" w:rsidRDefault="00540457">
      <w:pPr>
        <w:pStyle w:val="af0"/>
        <w:rPr>
          <w:rFonts w:hint="cs"/>
          <w:b w:val="0"/>
          <w:bCs w:val="0"/>
          <w:u w:val="none"/>
          <w:rtl/>
        </w:rPr>
      </w:pPr>
      <w:r>
        <w:rPr>
          <w:rFonts w:hint="cs"/>
          <w:b w:val="0"/>
          <w:bCs w:val="0"/>
          <w:u w:val="none"/>
          <w:rtl/>
        </w:rPr>
        <w:tab/>
        <w:t xml:space="preserve">אני מוכן שיהיה דיון בוועדה, בתנאי שאנחנו נוזמן להשתתף בדיון. </w:t>
      </w:r>
    </w:p>
    <w:p w14:paraId="2D807DB4" w14:textId="77777777" w:rsidR="00000000" w:rsidRDefault="00540457">
      <w:pPr>
        <w:pStyle w:val="a0"/>
        <w:rPr>
          <w:rFonts w:hint="cs"/>
          <w:rtl/>
        </w:rPr>
      </w:pPr>
    </w:p>
    <w:p w14:paraId="35633D21" w14:textId="77777777" w:rsidR="00000000" w:rsidRDefault="00540457">
      <w:pPr>
        <w:pStyle w:val="af1"/>
        <w:rPr>
          <w:rtl/>
        </w:rPr>
      </w:pPr>
      <w:r>
        <w:rPr>
          <w:rtl/>
        </w:rPr>
        <w:t>היו"ר משה כחלון:</w:t>
      </w:r>
    </w:p>
    <w:p w14:paraId="3B2CF38E" w14:textId="77777777" w:rsidR="00000000" w:rsidRDefault="00540457">
      <w:pPr>
        <w:pStyle w:val="a0"/>
        <w:rPr>
          <w:rtl/>
        </w:rPr>
      </w:pPr>
    </w:p>
    <w:p w14:paraId="46885CE3" w14:textId="77777777" w:rsidR="00000000" w:rsidRDefault="00540457">
      <w:pPr>
        <w:pStyle w:val="a0"/>
        <w:rPr>
          <w:rFonts w:hint="cs"/>
          <w:rtl/>
        </w:rPr>
      </w:pPr>
      <w:r>
        <w:rPr>
          <w:rFonts w:hint="cs"/>
          <w:rtl/>
        </w:rPr>
        <w:t>ועדה. חב</w:t>
      </w:r>
      <w:r>
        <w:rPr>
          <w:rFonts w:hint="cs"/>
          <w:rtl/>
        </w:rPr>
        <w:t xml:space="preserve">ר הכנסת רן כהן, אני חוזר </w:t>
      </w:r>
      <w:r>
        <w:rPr>
          <w:rtl/>
        </w:rPr>
        <w:t>–</w:t>
      </w:r>
      <w:r>
        <w:rPr>
          <w:rFonts w:hint="cs"/>
          <w:rtl/>
        </w:rPr>
        <w:t xml:space="preserve"> ועדה. חבר הכנסת נסים זאב, אני חוזר </w:t>
      </w:r>
      <w:r>
        <w:rPr>
          <w:rtl/>
        </w:rPr>
        <w:t>–</w:t>
      </w:r>
      <w:r>
        <w:rPr>
          <w:rFonts w:hint="cs"/>
          <w:rtl/>
        </w:rPr>
        <w:t xml:space="preserve"> ועדה. חבר הכנסת ואסל טאהא </w:t>
      </w:r>
      <w:r>
        <w:rPr>
          <w:rtl/>
        </w:rPr>
        <w:t>–</w:t>
      </w:r>
      <w:r>
        <w:rPr>
          <w:rFonts w:hint="cs"/>
          <w:rtl/>
        </w:rPr>
        <w:t xml:space="preserve"> ועדה. </w:t>
      </w:r>
    </w:p>
    <w:p w14:paraId="7860432F" w14:textId="77777777" w:rsidR="00000000" w:rsidRDefault="00540457">
      <w:pPr>
        <w:pStyle w:val="a0"/>
        <w:rPr>
          <w:rFonts w:hint="cs"/>
          <w:rtl/>
        </w:rPr>
      </w:pPr>
    </w:p>
    <w:p w14:paraId="1FFE504C" w14:textId="77777777" w:rsidR="00000000" w:rsidRDefault="00540457">
      <w:pPr>
        <w:pStyle w:val="a0"/>
        <w:rPr>
          <w:rFonts w:hint="cs"/>
          <w:rtl/>
        </w:rPr>
      </w:pPr>
      <w:r>
        <w:rPr>
          <w:rFonts w:hint="cs"/>
          <w:rtl/>
        </w:rPr>
        <w:t xml:space="preserve">כרגע אנחנו ניגשים להצבעה על ועדה או הסרה. בעד זה ועדה, נגד זה הסרה. </w:t>
      </w:r>
    </w:p>
    <w:p w14:paraId="7A5B2E93" w14:textId="77777777" w:rsidR="00000000" w:rsidRDefault="00540457">
      <w:pPr>
        <w:pStyle w:val="a0"/>
        <w:rPr>
          <w:rFonts w:hint="cs"/>
          <w:rtl/>
        </w:rPr>
      </w:pPr>
    </w:p>
    <w:p w14:paraId="1716BBBC" w14:textId="77777777" w:rsidR="00000000" w:rsidRDefault="00540457">
      <w:pPr>
        <w:pStyle w:val="ab"/>
        <w:bidi/>
        <w:rPr>
          <w:rFonts w:hint="cs"/>
          <w:rtl/>
        </w:rPr>
      </w:pPr>
      <w:r>
        <w:rPr>
          <w:rFonts w:hint="cs"/>
          <w:rtl/>
        </w:rPr>
        <w:t xml:space="preserve">הצבעה  </w:t>
      </w:r>
    </w:p>
    <w:p w14:paraId="5E2CD85D" w14:textId="77777777" w:rsidR="00000000" w:rsidRDefault="00540457">
      <w:pPr>
        <w:pStyle w:val="a0"/>
        <w:rPr>
          <w:rFonts w:hint="cs"/>
          <w:rtl/>
        </w:rPr>
      </w:pPr>
    </w:p>
    <w:p w14:paraId="7975430B" w14:textId="77777777" w:rsidR="00000000" w:rsidRDefault="00540457">
      <w:pPr>
        <w:pStyle w:val="ac"/>
        <w:bidi/>
        <w:rPr>
          <w:rFonts w:hint="cs"/>
          <w:rtl/>
        </w:rPr>
      </w:pPr>
      <w:r>
        <w:rPr>
          <w:rFonts w:hint="cs"/>
          <w:rtl/>
        </w:rPr>
        <w:t xml:space="preserve">בעד ההצעה להעביר  את הנושא לוועדה </w:t>
      </w:r>
      <w:r>
        <w:rPr>
          <w:rtl/>
        </w:rPr>
        <w:t>–</w:t>
      </w:r>
      <w:r>
        <w:rPr>
          <w:rFonts w:hint="cs"/>
          <w:rtl/>
        </w:rPr>
        <w:t xml:space="preserve"> 3</w:t>
      </w:r>
    </w:p>
    <w:p w14:paraId="229A0657" w14:textId="77777777" w:rsidR="00000000" w:rsidRDefault="00540457">
      <w:pPr>
        <w:pStyle w:val="ac"/>
        <w:bidi/>
        <w:rPr>
          <w:rFonts w:hint="cs"/>
          <w:rtl/>
        </w:rPr>
      </w:pPr>
      <w:r>
        <w:rPr>
          <w:rFonts w:hint="cs"/>
          <w:rtl/>
        </w:rPr>
        <w:t xml:space="preserve">בעד ההצעה שלא לכלול את הנושא בסדר-היום </w:t>
      </w:r>
      <w:r>
        <w:rPr>
          <w:rtl/>
        </w:rPr>
        <w:t>–</w:t>
      </w:r>
      <w:r>
        <w:rPr>
          <w:rFonts w:hint="cs"/>
          <w:rtl/>
        </w:rPr>
        <w:t xml:space="preserve"> 9</w:t>
      </w:r>
    </w:p>
    <w:p w14:paraId="09F20F80" w14:textId="77777777" w:rsidR="00000000" w:rsidRDefault="00540457">
      <w:pPr>
        <w:pStyle w:val="ac"/>
        <w:bidi/>
        <w:rPr>
          <w:rFonts w:hint="cs"/>
          <w:rtl/>
        </w:rPr>
      </w:pPr>
      <w:r>
        <w:rPr>
          <w:rFonts w:hint="cs"/>
          <w:rtl/>
        </w:rPr>
        <w:t xml:space="preserve">נמנעים </w:t>
      </w:r>
      <w:r>
        <w:rPr>
          <w:rtl/>
        </w:rPr>
        <w:t>–</w:t>
      </w:r>
      <w:r>
        <w:rPr>
          <w:rFonts w:hint="cs"/>
          <w:rtl/>
        </w:rPr>
        <w:t xml:space="preserve"> אין</w:t>
      </w:r>
    </w:p>
    <w:p w14:paraId="26495773" w14:textId="77777777" w:rsidR="00000000" w:rsidRDefault="00540457">
      <w:pPr>
        <w:pStyle w:val="ad"/>
        <w:bidi/>
        <w:rPr>
          <w:rFonts w:hint="cs"/>
          <w:rtl/>
        </w:rPr>
      </w:pPr>
      <w:r>
        <w:rPr>
          <w:rFonts w:hint="cs"/>
          <w:rtl/>
        </w:rPr>
        <w:t xml:space="preserve">ההצעה שלא לכלול את הנושא שהעלו חברי הכנסת עסאם מח'ול, ואסל טאהא, רן כהן, נסים זאב </w:t>
      </w:r>
    </w:p>
    <w:p w14:paraId="66ACA839" w14:textId="77777777" w:rsidR="00000000" w:rsidRDefault="00540457">
      <w:pPr>
        <w:pStyle w:val="ad"/>
        <w:bidi/>
        <w:rPr>
          <w:rFonts w:hint="cs"/>
          <w:rtl/>
        </w:rPr>
      </w:pPr>
      <w:r>
        <w:rPr>
          <w:rFonts w:hint="cs"/>
          <w:rtl/>
        </w:rPr>
        <w:t>ואהוד יתום בסדר-היום של הכנסת נתקבלה.</w:t>
      </w:r>
    </w:p>
    <w:p w14:paraId="08BE7D8F" w14:textId="77777777" w:rsidR="00000000" w:rsidRDefault="00540457">
      <w:pPr>
        <w:pStyle w:val="a0"/>
        <w:rPr>
          <w:rFonts w:hint="cs"/>
          <w:rtl/>
        </w:rPr>
      </w:pPr>
    </w:p>
    <w:p w14:paraId="0EE38B2D" w14:textId="77777777" w:rsidR="00000000" w:rsidRDefault="00540457">
      <w:pPr>
        <w:pStyle w:val="af1"/>
        <w:rPr>
          <w:rtl/>
        </w:rPr>
      </w:pPr>
      <w:r>
        <w:rPr>
          <w:rtl/>
        </w:rPr>
        <w:t>היו"ר משה כחלון:</w:t>
      </w:r>
    </w:p>
    <w:p w14:paraId="4A5F07FA" w14:textId="77777777" w:rsidR="00000000" w:rsidRDefault="00540457">
      <w:pPr>
        <w:pStyle w:val="a0"/>
        <w:rPr>
          <w:rtl/>
        </w:rPr>
      </w:pPr>
    </w:p>
    <w:p w14:paraId="3AC1D85D" w14:textId="77777777" w:rsidR="00000000" w:rsidRDefault="00540457">
      <w:pPr>
        <w:pStyle w:val="a0"/>
        <w:rPr>
          <w:rFonts w:hint="cs"/>
          <w:rtl/>
        </w:rPr>
      </w:pPr>
      <w:r>
        <w:rPr>
          <w:rFonts w:hint="cs"/>
          <w:rtl/>
        </w:rPr>
        <w:t xml:space="preserve">שלושה בעד, תשעה  נגד. הצעת השר לא התקבלה. הנושא הורד מסדר-היום. </w:t>
      </w:r>
    </w:p>
    <w:p w14:paraId="399639C2" w14:textId="77777777" w:rsidR="00000000" w:rsidRDefault="00540457">
      <w:pPr>
        <w:pStyle w:val="a0"/>
        <w:rPr>
          <w:rFonts w:hint="cs"/>
          <w:rtl/>
        </w:rPr>
      </w:pPr>
    </w:p>
    <w:p w14:paraId="53329660" w14:textId="77777777" w:rsidR="00000000" w:rsidRDefault="00540457">
      <w:pPr>
        <w:pStyle w:val="a0"/>
        <w:rPr>
          <w:rFonts w:hint="cs"/>
          <w:rtl/>
        </w:rPr>
      </w:pPr>
    </w:p>
    <w:p w14:paraId="56BFC4FA" w14:textId="77777777" w:rsidR="00000000" w:rsidRDefault="00540457">
      <w:pPr>
        <w:pStyle w:val="a2"/>
        <w:rPr>
          <w:rtl/>
        </w:rPr>
      </w:pPr>
    </w:p>
    <w:p w14:paraId="15F49E70" w14:textId="77777777" w:rsidR="00000000" w:rsidRDefault="00540457">
      <w:pPr>
        <w:pStyle w:val="a2"/>
        <w:rPr>
          <w:rFonts w:hint="cs"/>
          <w:rtl/>
        </w:rPr>
      </w:pPr>
      <w:bookmarkStart w:id="728" w:name="CS18324FI0018324T03_12_2003_19_30_18"/>
      <w:bookmarkStart w:id="729" w:name="_Toc59448129"/>
      <w:bookmarkEnd w:id="728"/>
      <w:r>
        <w:rPr>
          <w:rtl/>
        </w:rPr>
        <w:t>הצע</w:t>
      </w:r>
      <w:r>
        <w:rPr>
          <w:rFonts w:hint="cs"/>
          <w:rtl/>
        </w:rPr>
        <w:t>ות</w:t>
      </w:r>
      <w:r>
        <w:rPr>
          <w:rtl/>
        </w:rPr>
        <w:t xml:space="preserve"> לסדר-היום</w:t>
      </w:r>
      <w:bookmarkEnd w:id="729"/>
      <w:r>
        <w:rPr>
          <w:rtl/>
        </w:rPr>
        <w:t xml:space="preserve"> </w:t>
      </w:r>
    </w:p>
    <w:p w14:paraId="646EEC94" w14:textId="77777777" w:rsidR="00000000" w:rsidRDefault="00540457">
      <w:pPr>
        <w:pStyle w:val="a2"/>
        <w:rPr>
          <w:rtl/>
        </w:rPr>
      </w:pPr>
      <w:bookmarkStart w:id="730" w:name="_Toc59448130"/>
      <w:r>
        <w:rPr>
          <w:rtl/>
        </w:rPr>
        <w:t>כ</w:t>
      </w:r>
      <w:r>
        <w:rPr>
          <w:rFonts w:hint="cs"/>
          <w:rtl/>
        </w:rPr>
        <w:t>י</w:t>
      </w:r>
      <w:r>
        <w:rPr>
          <w:rtl/>
        </w:rPr>
        <w:t xml:space="preserve">שלון ההסברה </w:t>
      </w:r>
      <w:r>
        <w:rPr>
          <w:rtl/>
        </w:rPr>
        <w:t>הישראלית בעולם</w:t>
      </w:r>
      <w:bookmarkEnd w:id="730"/>
    </w:p>
    <w:p w14:paraId="0E76C4F5" w14:textId="77777777" w:rsidR="00000000" w:rsidRDefault="00540457">
      <w:pPr>
        <w:pStyle w:val="-0"/>
        <w:rPr>
          <w:rFonts w:hint="cs"/>
          <w:rtl/>
        </w:rPr>
      </w:pPr>
    </w:p>
    <w:p w14:paraId="7D6EA0A6" w14:textId="77777777" w:rsidR="00000000" w:rsidRDefault="00540457">
      <w:pPr>
        <w:pStyle w:val="af1"/>
        <w:rPr>
          <w:rtl/>
        </w:rPr>
      </w:pPr>
      <w:r>
        <w:rPr>
          <w:rtl/>
        </w:rPr>
        <w:t>היו"ר משה כחלון:</w:t>
      </w:r>
    </w:p>
    <w:p w14:paraId="1816029C" w14:textId="77777777" w:rsidR="00000000" w:rsidRDefault="00540457">
      <w:pPr>
        <w:pStyle w:val="a0"/>
        <w:rPr>
          <w:rtl/>
        </w:rPr>
      </w:pPr>
    </w:p>
    <w:p w14:paraId="1F6EC95B" w14:textId="77777777" w:rsidR="00000000" w:rsidRDefault="00540457">
      <w:pPr>
        <w:pStyle w:val="a0"/>
        <w:rPr>
          <w:rFonts w:hint="cs"/>
          <w:rtl/>
        </w:rPr>
      </w:pPr>
      <w:r>
        <w:rPr>
          <w:rFonts w:hint="cs"/>
          <w:rtl/>
        </w:rPr>
        <w:t xml:space="preserve">אנחנו ממשיכים בסדר-היום: כישלון ההסברה הישראלית בעולם - הצעות לסדר-היום מס' 1851 ו-1855. חבר הכנסת יולי אדלשטיין, בבקשה. </w:t>
      </w:r>
    </w:p>
    <w:p w14:paraId="782F61C0" w14:textId="77777777" w:rsidR="00000000" w:rsidRDefault="00540457">
      <w:pPr>
        <w:pStyle w:val="a0"/>
        <w:rPr>
          <w:rFonts w:hint="cs"/>
          <w:rtl/>
        </w:rPr>
      </w:pPr>
    </w:p>
    <w:p w14:paraId="4CC5FDB5" w14:textId="77777777" w:rsidR="00000000" w:rsidRDefault="00540457">
      <w:pPr>
        <w:pStyle w:val="a"/>
        <w:rPr>
          <w:rtl/>
        </w:rPr>
      </w:pPr>
      <w:bookmarkStart w:id="731" w:name="FS000000532T03_12_2003_19_30_55"/>
      <w:bookmarkStart w:id="732" w:name="_Toc59448131"/>
      <w:bookmarkEnd w:id="731"/>
      <w:r>
        <w:rPr>
          <w:rFonts w:hint="eastAsia"/>
          <w:rtl/>
        </w:rPr>
        <w:t>יולי</w:t>
      </w:r>
      <w:r>
        <w:rPr>
          <w:rtl/>
        </w:rPr>
        <w:t>-יואל אדלשטיין (הליכוד):</w:t>
      </w:r>
      <w:bookmarkEnd w:id="732"/>
    </w:p>
    <w:p w14:paraId="62A2E570" w14:textId="77777777" w:rsidR="00000000" w:rsidRDefault="00540457">
      <w:pPr>
        <w:pStyle w:val="a0"/>
        <w:rPr>
          <w:rFonts w:hint="cs"/>
          <w:rtl/>
        </w:rPr>
      </w:pPr>
    </w:p>
    <w:p w14:paraId="1E48EDFB" w14:textId="77777777" w:rsidR="00000000" w:rsidRDefault="00540457">
      <w:pPr>
        <w:pStyle w:val="a0"/>
        <w:rPr>
          <w:rFonts w:hint="cs"/>
          <w:rtl/>
        </w:rPr>
      </w:pPr>
      <w:r>
        <w:rPr>
          <w:rFonts w:hint="cs"/>
          <w:rtl/>
        </w:rPr>
        <w:t>אדוני היושב-ראש, חברי חברי הכנסת, אדוני השר, ביום ראשון האחרון, כך הב</w:t>
      </w:r>
      <w:r>
        <w:rPr>
          <w:rFonts w:hint="cs"/>
          <w:rtl/>
        </w:rPr>
        <w:t>נתי מהשר המקשר, היתה התחלה של דיון בממשלה בנושא הרציני והכאוב הזה של ההסברה שלנו בזירה הבין-לאומית. הדיון טרם התקיים, היתה רק הצגת הנושא על-ידי הגורמים הרלוונטיים. לכן, אולי דווקא העיתוי הוא מושלם, כי כוונתי, בוודאי, גם כחבר בקואליציה, לא לבוא ולעקוץ את המ</w:t>
      </w:r>
      <w:r>
        <w:rPr>
          <w:rFonts w:hint="cs"/>
          <w:rtl/>
        </w:rPr>
        <w:t xml:space="preserve">משלה על הבעיות בהסברה, אלא לקיים דיון רציני בנושא ולראות מה ואיפה אנחנו יכולים לשפר. </w:t>
      </w:r>
    </w:p>
    <w:p w14:paraId="6EDE660F" w14:textId="77777777" w:rsidR="00000000" w:rsidRDefault="00540457">
      <w:pPr>
        <w:pStyle w:val="a0"/>
        <w:rPr>
          <w:rFonts w:hint="cs"/>
          <w:rtl/>
        </w:rPr>
      </w:pPr>
    </w:p>
    <w:p w14:paraId="64FE5046" w14:textId="77777777" w:rsidR="00000000" w:rsidRDefault="00540457">
      <w:pPr>
        <w:pStyle w:val="a0"/>
        <w:rPr>
          <w:rFonts w:hint="cs"/>
          <w:rtl/>
        </w:rPr>
      </w:pPr>
      <w:r>
        <w:rPr>
          <w:rFonts w:hint="cs"/>
          <w:rtl/>
        </w:rPr>
        <w:t>בתור הנחת יסוד, בכל זאת,  הייתי מציע לכולנו להניח שהמצב הוא לא בדיוק שפיר. אנחנו כולנו, גם בדיון הקודם, וגם בדיון הקודם לקודם, גם בדיון על גדר ההפרדה וגם בנושא ז'נבה, כו</w:t>
      </w:r>
      <w:r>
        <w:rPr>
          <w:rFonts w:hint="cs"/>
          <w:rtl/>
        </w:rPr>
        <w:t xml:space="preserve">לנו נגענו בנקודות הכואבות של הכישלונות ההסברתיים שלנו. הנחת היסוד הראשונה שלי היא שהמצב אינו שפיר. </w:t>
      </w:r>
    </w:p>
    <w:p w14:paraId="0B5A6CF8" w14:textId="77777777" w:rsidR="00000000" w:rsidRDefault="00540457">
      <w:pPr>
        <w:pStyle w:val="a0"/>
        <w:rPr>
          <w:rFonts w:hint="cs"/>
          <w:rtl/>
        </w:rPr>
      </w:pPr>
    </w:p>
    <w:p w14:paraId="271309E9" w14:textId="77777777" w:rsidR="00000000" w:rsidRDefault="00540457">
      <w:pPr>
        <w:pStyle w:val="a0"/>
        <w:rPr>
          <w:rFonts w:hint="cs"/>
          <w:rtl/>
        </w:rPr>
      </w:pPr>
      <w:r>
        <w:rPr>
          <w:rFonts w:hint="cs"/>
          <w:rtl/>
        </w:rPr>
        <w:t>הנחת יסוד שנייה היא, שדיפלומט ישראלי מצוי, זה שאחראי על ההסברה בנקודה זו או אחרת,  עושה את מלאכתו נאמנה. אין לי שום סיבה להניח שאנשי שירות החוץ הישראלים לא</w:t>
      </w:r>
      <w:r>
        <w:rPr>
          <w:rFonts w:hint="cs"/>
          <w:rtl/>
        </w:rPr>
        <w:t xml:space="preserve"> יודעים מה זה שירות החוץ ומה זו הסברה. כמו כולנו נתקלתי בהם לא אחת בנקודות השונות בעולם. הם כואבים את הנושא, מבצעים את הנושא ומנסים לעשות את המוטל עליהם. </w:t>
      </w:r>
    </w:p>
    <w:p w14:paraId="207002BE" w14:textId="77777777" w:rsidR="00000000" w:rsidRDefault="00540457">
      <w:pPr>
        <w:pStyle w:val="a0"/>
        <w:rPr>
          <w:rFonts w:hint="cs"/>
          <w:rtl/>
        </w:rPr>
      </w:pPr>
    </w:p>
    <w:p w14:paraId="0425F75D" w14:textId="77777777" w:rsidR="00000000" w:rsidRDefault="00540457">
      <w:pPr>
        <w:pStyle w:val="a0"/>
        <w:rPr>
          <w:rFonts w:hint="cs"/>
          <w:rtl/>
        </w:rPr>
      </w:pPr>
      <w:r>
        <w:rPr>
          <w:rFonts w:hint="cs"/>
          <w:rtl/>
        </w:rPr>
        <w:t>אז בכל זאת, אם כן, לכאורה יש סתירה בין שתי הנחות היסוד, למה קורה מה שקורה. הייתי מציע כמה הסברים. הא</w:t>
      </w:r>
      <w:r>
        <w:rPr>
          <w:rFonts w:hint="cs"/>
          <w:rtl/>
        </w:rPr>
        <w:t xml:space="preserve">חד </w:t>
      </w:r>
      <w:r>
        <w:rPr>
          <w:rtl/>
        </w:rPr>
        <w:t>–</w:t>
      </w:r>
      <w:r>
        <w:rPr>
          <w:rFonts w:hint="cs"/>
          <w:rtl/>
        </w:rPr>
        <w:t xml:space="preserve"> הסבר אובייקטיבי לגמרי. אני אפילו חושב שכשאנחנו מציעים את ההסבר הזה לכישלונות הסברתיים שלנו צריך לומר, ברוך השם שזה כך. ברוך השם שיש לנו מדינה. בכל תמונה בטלוויזיה, ברוך השם,  זה לא יהודי מוכה על-ידי חיילים, אלא זה חייל, עם ה-16-</w:t>
      </w:r>
      <w:r>
        <w:rPr>
          <w:rFonts w:hint="cs"/>
        </w:rPr>
        <w:t>M</w:t>
      </w:r>
      <w:r>
        <w:rPr>
          <w:rFonts w:hint="cs"/>
          <w:rtl/>
        </w:rPr>
        <w:t>, עם הקסדה, אדוני היוש</w:t>
      </w:r>
      <w:r>
        <w:rPr>
          <w:rFonts w:hint="cs"/>
          <w:rtl/>
        </w:rPr>
        <w:t xml:space="preserve">ב-ראש, עם כל הציוד הצבאי, ולפעמים זה אפילו, רחמנא ליצלן - טנק, שמתייצב כביכול מול אוכלוסייה אזרחית.  אלה התמונות. בעקבות הדיון בממשלה עוד הפעם התפרסמה אחת התמונות בעיתון, של בולדוזר צבאי ומולו ילדים ונערים. </w:t>
      </w:r>
    </w:p>
    <w:p w14:paraId="3F8F5113" w14:textId="77777777" w:rsidR="00000000" w:rsidRDefault="00540457">
      <w:pPr>
        <w:pStyle w:val="a0"/>
        <w:rPr>
          <w:rFonts w:hint="cs"/>
          <w:rtl/>
        </w:rPr>
      </w:pPr>
    </w:p>
    <w:p w14:paraId="782618C5" w14:textId="77777777" w:rsidR="00000000" w:rsidRDefault="00540457">
      <w:pPr>
        <w:pStyle w:val="a0"/>
        <w:rPr>
          <w:rFonts w:hint="cs"/>
          <w:rtl/>
        </w:rPr>
      </w:pPr>
      <w:r>
        <w:rPr>
          <w:rFonts w:hint="cs"/>
          <w:rtl/>
        </w:rPr>
        <w:t>אז אני אומר: יש בעיה אובייקטיבית בהסברה שלנו. א</w:t>
      </w:r>
      <w:r>
        <w:rPr>
          <w:rFonts w:hint="cs"/>
          <w:rtl/>
        </w:rPr>
        <w:t>נחנו מדינה עם חיילים, צבא מסודר ומוסדר, מול,  כביכול, אוכלוסייה אזרחית. התמונה לא מראה שאותה אוכלוסייה אזרחית היא אולי, בהרבה מקרים, גם אוכלוסייה חמושה. גם קוקטייל מולוטוב ואפילו  נשק יותר מתוחכם, והם ודאי וודאי יכולים להרוג. יש לנו כאן בעיה, אבל על בעיה כ</w:t>
      </w:r>
      <w:r>
        <w:rPr>
          <w:rFonts w:hint="cs"/>
          <w:rtl/>
        </w:rPr>
        <w:t xml:space="preserve">זאת צריך רק לברך. </w:t>
      </w:r>
    </w:p>
    <w:p w14:paraId="689139B8" w14:textId="77777777" w:rsidR="00000000" w:rsidRDefault="00540457">
      <w:pPr>
        <w:pStyle w:val="a0"/>
        <w:rPr>
          <w:rFonts w:hint="cs"/>
          <w:rtl/>
        </w:rPr>
      </w:pPr>
      <w:bookmarkStart w:id="733" w:name="FS000000532T03_12_2003_19_03_06"/>
      <w:bookmarkEnd w:id="733"/>
    </w:p>
    <w:p w14:paraId="2660474C" w14:textId="77777777" w:rsidR="00000000" w:rsidRDefault="00540457">
      <w:pPr>
        <w:pStyle w:val="a0"/>
        <w:rPr>
          <w:rFonts w:hint="cs"/>
          <w:rtl/>
        </w:rPr>
      </w:pPr>
      <w:r>
        <w:rPr>
          <w:rFonts w:hint="cs"/>
          <w:rtl/>
        </w:rPr>
        <w:t>בעיה שנייה - אתם יודעים מה, אני אקרא גם לה אובייקטיבית, ומי שזה נשמע לו לא רציני - אז מה לעשות, אנחנו חלוקים. יש בעיה פשוטה, לא אוהבים אותנו. בהרבה מדינות בעולם, מה לעשות, עדיין הקסנופוביה והאנטישמיות - ואנחנו עדים לזה לאחרונה - ממש מפר</w:t>
      </w:r>
      <w:r>
        <w:rPr>
          <w:rFonts w:hint="cs"/>
          <w:rtl/>
        </w:rPr>
        <w:t>יעה לאזרח מהשורה, ומפריעה גם בהרבה מקרים לעיתונאי, וגם אולי למנהיג פוליטי, לנקוט עמדה יותר מאוזנת ויותר רצינית כלפי המתרחש במזרח התיכון. מה לעשות. גם מבחינה תיאולוגית, אולי, לא רצוי בעיני הרבה אנשים שיהודים כל כך יצליחו עם מדינתם, אדוני היושב-ראש. זה מפריע</w:t>
      </w:r>
      <w:r>
        <w:rPr>
          <w:rFonts w:hint="cs"/>
          <w:rtl/>
        </w:rPr>
        <w:t xml:space="preserve"> לכל מיני תיאוריות שהם ינקו, אפשר לומר עם חלב האם. מה לעשות, גם זאת סיבה שצריך להביא בחשבון.</w:t>
      </w:r>
    </w:p>
    <w:p w14:paraId="569C0753" w14:textId="77777777" w:rsidR="00000000" w:rsidRDefault="00540457">
      <w:pPr>
        <w:pStyle w:val="a0"/>
        <w:rPr>
          <w:rFonts w:hint="cs"/>
          <w:rtl/>
        </w:rPr>
      </w:pPr>
    </w:p>
    <w:p w14:paraId="3AD1D764" w14:textId="77777777" w:rsidR="00000000" w:rsidRDefault="00540457">
      <w:pPr>
        <w:pStyle w:val="a0"/>
        <w:rPr>
          <w:rFonts w:hint="cs"/>
          <w:rtl/>
        </w:rPr>
      </w:pPr>
      <w:r>
        <w:rPr>
          <w:rFonts w:hint="cs"/>
          <w:rtl/>
        </w:rPr>
        <w:t>עם זאת, מן הגורמים הכלליים האובייקטיביים, הייתי מציין כמה נקודות שאולי גם אנחנו אשמים בהן. דבר ראשון - וכבר נגענו בזה בדיון על ז'נבה, ויש בוודאי היבטים נוספים - ז</w:t>
      </w:r>
      <w:r>
        <w:rPr>
          <w:rFonts w:hint="cs"/>
          <w:rtl/>
        </w:rPr>
        <w:t>ה חוסר האחריות שלנו. אגיד את זה אחרת. לפעמים אנחנו שומעים מה שבעיני נשמע כטענת שווא. אומרים: לישראל לא נותנים מספיק זמן ברשתות הזרות. לישראל לא נותנים מספיק זמן בפורומים הבין-לאומיים. שומעים את הדברים האלה.</w:t>
      </w:r>
    </w:p>
    <w:p w14:paraId="1F40E1CF" w14:textId="77777777" w:rsidR="00000000" w:rsidRDefault="00540457">
      <w:pPr>
        <w:pStyle w:val="a0"/>
        <w:rPr>
          <w:rFonts w:hint="cs"/>
          <w:rtl/>
        </w:rPr>
      </w:pPr>
    </w:p>
    <w:p w14:paraId="17238ACF" w14:textId="77777777" w:rsidR="00000000" w:rsidRDefault="00540457">
      <w:pPr>
        <w:pStyle w:val="a0"/>
        <w:rPr>
          <w:rFonts w:hint="cs"/>
          <w:rtl/>
        </w:rPr>
      </w:pPr>
      <w:r>
        <w:rPr>
          <w:rFonts w:hint="cs"/>
          <w:rtl/>
        </w:rPr>
        <w:t>בעיני לפחות, זה לא נכון. אם אנחנו נשב עם איזה סט</w:t>
      </w:r>
      <w:r>
        <w:rPr>
          <w:rFonts w:hint="cs"/>
          <w:rtl/>
        </w:rPr>
        <w:t>ופר לבדוק, זה לא יהיה נכון. אנחנו, הישראלים, על המסך של ה-</w:t>
      </w:r>
      <w:r>
        <w:rPr>
          <w:rFonts w:hint="cs"/>
        </w:rPr>
        <w:t>BBC, CNN</w:t>
      </w:r>
      <w:r>
        <w:rPr>
          <w:rFonts w:hint="cs"/>
          <w:rtl/>
        </w:rPr>
        <w:t xml:space="preserve"> - אני מציין כאן בכוונה רשתות שהן לא בדיוק רשתות אוהדות כלפינו בדיווחים שלהן - לא פחות זמן. אלא מאי? 100% הזמן של הפלסטינים על המסך מנוצל לצורכי הפרופגנדה הפלסטינית. במקרה הטוב, 50% מן הזמן </w:t>
      </w:r>
      <w:r>
        <w:rPr>
          <w:rFonts w:hint="cs"/>
          <w:rtl/>
        </w:rPr>
        <w:t>שהישראלים על המסך מנוצל לטובת מדינת ישראל, וה-50% הנותרים מנוצלים לצורך הסברה שאנחנו הכובשים, אנחנו לא בסדר, ואנחנו מדכאים עם אחר, והממשלה הישראלית לא רוצה שלום, ולכן אין שלום במזרח התיכון.</w:t>
      </w:r>
    </w:p>
    <w:p w14:paraId="4990DB0D" w14:textId="77777777" w:rsidR="00000000" w:rsidRDefault="00540457">
      <w:pPr>
        <w:pStyle w:val="a0"/>
        <w:rPr>
          <w:rFonts w:hint="cs"/>
          <w:rtl/>
        </w:rPr>
      </w:pPr>
    </w:p>
    <w:p w14:paraId="55304FDF" w14:textId="77777777" w:rsidR="00000000" w:rsidRDefault="00540457">
      <w:pPr>
        <w:pStyle w:val="a0"/>
        <w:rPr>
          <w:rFonts w:hint="cs"/>
          <w:rtl/>
        </w:rPr>
      </w:pPr>
      <w:r>
        <w:rPr>
          <w:rFonts w:hint="cs"/>
          <w:rtl/>
        </w:rPr>
        <w:t>לכן, אל לנו להתלונן שלא נותנים זמן לישראל. אתה לא יכול לדרוש מעור</w:t>
      </w:r>
      <w:r>
        <w:rPr>
          <w:rFonts w:hint="cs"/>
          <w:rtl/>
        </w:rPr>
        <w:t>ך או מכתב של רשת זרה שיגיד: אני את הישראלי הזה - אפילו לפעמים חבר הכנסת - מזמין, ואת זה לא מזמין. הם לא עובדים אצלנו במחלקת ההסברה.</w:t>
      </w:r>
    </w:p>
    <w:p w14:paraId="39750929" w14:textId="77777777" w:rsidR="00000000" w:rsidRDefault="00540457">
      <w:pPr>
        <w:pStyle w:val="a0"/>
        <w:rPr>
          <w:rFonts w:hint="cs"/>
          <w:rtl/>
        </w:rPr>
      </w:pPr>
    </w:p>
    <w:p w14:paraId="59ED39FE" w14:textId="77777777" w:rsidR="00000000" w:rsidRDefault="00540457">
      <w:pPr>
        <w:pStyle w:val="a0"/>
        <w:rPr>
          <w:rFonts w:hint="cs"/>
          <w:rtl/>
        </w:rPr>
      </w:pPr>
      <w:r>
        <w:rPr>
          <w:rFonts w:hint="cs"/>
          <w:rtl/>
        </w:rPr>
        <w:t>גרוע עוד יותר לפעמים המצב שלנו בפורומים הבין-לאומיים. אדוני היושב-ראש, ישבתי פה במקומך, ובדיון על נושא אחר לגמרי שמעתי עדות</w:t>
      </w:r>
      <w:r>
        <w:rPr>
          <w:rFonts w:hint="cs"/>
          <w:rtl/>
        </w:rPr>
        <w:t xml:space="preserve"> מצמררת של חבר הכנסת, אחד מעמיתנו, שלא בדיוק בא מהימין הקיצוני. אני מדבר על יושב-ראש ועדת החינוך, אילן שלגי, שדיבר כאן על איזה נושא שהתעורר, ונתן עדות מכלי ראשון על כך שמומחה - פרופסור מהאוניברסיטה העברית - בדיון במועצת אירופה דיבר בכל אותם מושגים שלצערי א</w:t>
      </w:r>
      <w:r>
        <w:rPr>
          <w:rFonts w:hint="cs"/>
          <w:rtl/>
        </w:rPr>
        <w:t>נחנו לפעמים שומעים פה מכמה נציגים ערבים בכנסת הזאת. הכיבוש, הדיכוי, חוסר רצון להגיע לשלום - מומחה ישראלי.</w:t>
      </w:r>
    </w:p>
    <w:p w14:paraId="7CD6A5C7" w14:textId="77777777" w:rsidR="00000000" w:rsidRDefault="00540457">
      <w:pPr>
        <w:pStyle w:val="a0"/>
        <w:rPr>
          <w:rFonts w:hint="cs"/>
          <w:rtl/>
        </w:rPr>
      </w:pPr>
    </w:p>
    <w:p w14:paraId="51A2C1B2" w14:textId="77777777" w:rsidR="00000000" w:rsidRDefault="00540457">
      <w:pPr>
        <w:pStyle w:val="a0"/>
        <w:rPr>
          <w:rFonts w:hint="cs"/>
          <w:rtl/>
        </w:rPr>
      </w:pPr>
      <w:r>
        <w:rPr>
          <w:rFonts w:hint="cs"/>
          <w:rtl/>
        </w:rPr>
        <w:t>חברת הכנסת בלומנטל, את עוסקת בסוגיות האלה הרבה זמן. מומחה ישראלי. מה אנחנו רוצים ממועצת אירופה? שהם יגידו שפרופסור מהאוניברסיטה העברית, מומחה למדעי ה</w:t>
      </w:r>
      <w:r>
        <w:rPr>
          <w:rFonts w:hint="cs"/>
          <w:rtl/>
        </w:rPr>
        <w:t xml:space="preserve">מדינה או לערביסטיקה, לא כשיר להופיע במועצת אירופה? הנה הוא מופיע. ההסברה הישראלית. לכן אני אומר, חוסר האחריות שלנו בתחומים האלה, כישראלים - אני לא מציע להכניס את הפרופסור הזה לבית-סוהר, זו דמוקרטיה. אבל חוסר האחריות שלנו, וחוסר הממלכתיות שלנו, הייתי אומר, </w:t>
      </w:r>
      <w:r>
        <w:rPr>
          <w:rFonts w:hint="cs"/>
          <w:rtl/>
        </w:rPr>
        <w:t xml:space="preserve">בהרבה מקרים, הם סכין בגב של מאמצי ההסברה שלנו. </w:t>
      </w:r>
    </w:p>
    <w:p w14:paraId="6BEDB3FC" w14:textId="77777777" w:rsidR="00000000" w:rsidRDefault="00540457">
      <w:pPr>
        <w:pStyle w:val="a0"/>
        <w:rPr>
          <w:rFonts w:hint="cs"/>
          <w:rtl/>
        </w:rPr>
      </w:pPr>
    </w:p>
    <w:p w14:paraId="191EC116" w14:textId="77777777" w:rsidR="00000000" w:rsidRDefault="00540457">
      <w:pPr>
        <w:pStyle w:val="a0"/>
        <w:rPr>
          <w:rFonts w:hint="cs"/>
          <w:rtl/>
        </w:rPr>
      </w:pPr>
      <w:r>
        <w:rPr>
          <w:rFonts w:hint="cs"/>
          <w:rtl/>
        </w:rPr>
        <w:t>מקרה ז'נבה הוא ודאי מקרה קיצוני בתחום הזה. אגיד את זה בשפה הכי פשוטה. לא הייתי רוצה להיות כרגע בנעליים של דיפלומט ישראלי, שצריך להסביר שהממשלה שלנו רוצה שלום, והצד השני הוא מחבלים, ערפאת וכאלה שוודאי וודאי ל</w:t>
      </w:r>
      <w:r>
        <w:rPr>
          <w:rFonts w:hint="cs"/>
          <w:rtl/>
        </w:rPr>
        <w:t>א רוצים שלום. לא הייתי רוצה להיות בנעליים שלו, כי הרי יש הסכם ז'נבה הנהדר. כנראה, כך בהערת אגב, לא במקרה מי שהוביל את כל המהלכים מן הצד הפלסטיני היה שר הפרופגנדה שלהם, יאסר עבד-רבו ולא אחר, כי זה משרת אותם במאה אחוז.</w:t>
      </w:r>
    </w:p>
    <w:p w14:paraId="4BE22A41" w14:textId="77777777" w:rsidR="00000000" w:rsidRDefault="00540457">
      <w:pPr>
        <w:pStyle w:val="a0"/>
        <w:rPr>
          <w:rFonts w:hint="cs"/>
          <w:rtl/>
        </w:rPr>
      </w:pPr>
    </w:p>
    <w:p w14:paraId="3E7BE178" w14:textId="77777777" w:rsidR="00000000" w:rsidRDefault="00540457">
      <w:pPr>
        <w:pStyle w:val="a0"/>
        <w:rPr>
          <w:rFonts w:hint="cs"/>
          <w:rtl/>
        </w:rPr>
      </w:pPr>
      <w:r>
        <w:rPr>
          <w:rFonts w:hint="cs"/>
          <w:rtl/>
        </w:rPr>
        <w:t xml:space="preserve">לסיכום, כי אני רוצה גם לאפשר לעמיתי </w:t>
      </w:r>
      <w:r>
        <w:rPr>
          <w:rtl/>
        </w:rPr>
        <w:t>–</w:t>
      </w:r>
      <w:r>
        <w:rPr>
          <w:rFonts w:hint="cs"/>
          <w:rtl/>
        </w:rPr>
        <w:t xml:space="preserve"> </w:t>
      </w:r>
      <w:r>
        <w:rPr>
          <w:rFonts w:hint="cs"/>
          <w:rtl/>
        </w:rPr>
        <w:t xml:space="preserve">יושב-ראש סיעת האיחוד הלאומי, חבר הכנסת שטרן, שהעלה אותו נושא - להתייחס לנקודות, ואני בטוח שחלק מן הנקודות יהיו דומות או זהות. אני רק רוצה לסכם ולומר, שאנחנו צריכים גם לחשוב לקראת הדיון בממשלה, ואחר כך אני מקווה בוועדה או במליאה - מה שנחליט לגבי המשך הדיון </w:t>
      </w:r>
      <w:r>
        <w:rPr>
          <w:rFonts w:hint="cs"/>
          <w:rtl/>
        </w:rPr>
        <w:t xml:space="preserve">- מה כן אפשר לעשות. </w:t>
      </w:r>
    </w:p>
    <w:p w14:paraId="31859AFA" w14:textId="77777777" w:rsidR="00000000" w:rsidRDefault="00540457">
      <w:pPr>
        <w:pStyle w:val="a0"/>
        <w:rPr>
          <w:rFonts w:hint="cs"/>
          <w:rtl/>
        </w:rPr>
      </w:pPr>
    </w:p>
    <w:p w14:paraId="6D972F40" w14:textId="77777777" w:rsidR="00000000" w:rsidRDefault="00540457">
      <w:pPr>
        <w:pStyle w:val="a0"/>
        <w:rPr>
          <w:rFonts w:hint="cs"/>
          <w:rtl/>
        </w:rPr>
      </w:pPr>
      <w:r>
        <w:rPr>
          <w:rFonts w:hint="cs"/>
          <w:rtl/>
        </w:rPr>
        <w:t>שמעתי שבממשלה עלה הנושא של הקמת מין מועצה לאומית להסברה או משהו, איזה גוף מתאם שיאחד - - -</w:t>
      </w:r>
    </w:p>
    <w:p w14:paraId="5BFCA08F" w14:textId="77777777" w:rsidR="00000000" w:rsidRDefault="00540457">
      <w:pPr>
        <w:pStyle w:val="a0"/>
        <w:ind w:firstLine="0"/>
        <w:rPr>
          <w:rFonts w:hint="cs"/>
          <w:rtl/>
        </w:rPr>
      </w:pPr>
    </w:p>
    <w:p w14:paraId="05A886F6" w14:textId="77777777" w:rsidR="00000000" w:rsidRDefault="00540457">
      <w:pPr>
        <w:pStyle w:val="af0"/>
        <w:rPr>
          <w:rtl/>
        </w:rPr>
      </w:pPr>
      <w:r>
        <w:rPr>
          <w:rFonts w:hint="eastAsia"/>
          <w:rtl/>
        </w:rPr>
        <w:t>השר</w:t>
      </w:r>
      <w:r>
        <w:rPr>
          <w:rtl/>
        </w:rPr>
        <w:t xml:space="preserve"> גדעון עזרא:</w:t>
      </w:r>
    </w:p>
    <w:p w14:paraId="2D4E4C42" w14:textId="77777777" w:rsidR="00000000" w:rsidRDefault="00540457">
      <w:pPr>
        <w:pStyle w:val="a0"/>
        <w:rPr>
          <w:rFonts w:hint="cs"/>
          <w:rtl/>
        </w:rPr>
      </w:pPr>
    </w:p>
    <w:p w14:paraId="2FD03EFE" w14:textId="77777777" w:rsidR="00000000" w:rsidRDefault="00540457">
      <w:pPr>
        <w:pStyle w:val="a0"/>
        <w:rPr>
          <w:rFonts w:hint="cs"/>
          <w:rtl/>
        </w:rPr>
      </w:pPr>
      <w:r>
        <w:rPr>
          <w:rFonts w:hint="cs"/>
          <w:rtl/>
        </w:rPr>
        <w:t>אין החלטה.</w:t>
      </w:r>
    </w:p>
    <w:p w14:paraId="630D66E5" w14:textId="77777777" w:rsidR="00000000" w:rsidRDefault="00540457">
      <w:pPr>
        <w:pStyle w:val="a0"/>
        <w:ind w:firstLine="0"/>
        <w:rPr>
          <w:rFonts w:hint="cs"/>
          <w:rtl/>
        </w:rPr>
      </w:pPr>
    </w:p>
    <w:p w14:paraId="14314A1E" w14:textId="77777777" w:rsidR="00000000" w:rsidRDefault="00540457">
      <w:pPr>
        <w:pStyle w:val="a"/>
        <w:rPr>
          <w:rtl/>
        </w:rPr>
      </w:pPr>
      <w:bookmarkStart w:id="734" w:name="FS000000540T03_12_2003_19_42_09C"/>
      <w:bookmarkStart w:id="735" w:name="FS000000532T03_12_2003_19_42_23"/>
      <w:bookmarkStart w:id="736" w:name="_Toc59448132"/>
      <w:bookmarkEnd w:id="734"/>
      <w:bookmarkEnd w:id="735"/>
      <w:r>
        <w:rPr>
          <w:rtl/>
        </w:rPr>
        <w:t>יולי-יואל אדלשטיין (הליכוד):</w:t>
      </w:r>
      <w:bookmarkEnd w:id="736"/>
    </w:p>
    <w:p w14:paraId="41F51C18" w14:textId="77777777" w:rsidR="00000000" w:rsidRDefault="00540457">
      <w:pPr>
        <w:pStyle w:val="a0"/>
        <w:rPr>
          <w:rtl/>
        </w:rPr>
      </w:pPr>
    </w:p>
    <w:p w14:paraId="73438B39" w14:textId="77777777" w:rsidR="00000000" w:rsidRDefault="00540457">
      <w:pPr>
        <w:pStyle w:val="a0"/>
        <w:rPr>
          <w:rFonts w:hint="cs"/>
          <w:rtl/>
        </w:rPr>
      </w:pPr>
      <w:r>
        <w:rPr>
          <w:rFonts w:hint="cs"/>
          <w:rtl/>
        </w:rPr>
        <w:t>אין החלטה, לא אמרתי, אדוני השר המקשר, שיש החלטה. כך קראתי בדיווחים בעיתון; אני גם ל</w:t>
      </w:r>
      <w:r>
        <w:rPr>
          <w:rFonts w:hint="cs"/>
          <w:rtl/>
        </w:rPr>
        <w:t>א נוכח בישיבות ממשלה, אבל שמעתי שאחד הכיוונים שמוצע הוא הידוק התיאום. אני חושב שזה צעד מבורך. יש, כרגיל, מאבקים בין גופים שונים שעוסקים בנושא הזה, ואלה משרד החוץ, צה"ל, משרד הביטחון, הכנסת עצמה - אנחנו, משרד ראש הממשלה וכן הלאה. ודאי וודאי לא יזיק שיהיה גו</w:t>
      </w:r>
      <w:r>
        <w:rPr>
          <w:rFonts w:hint="cs"/>
          <w:rtl/>
        </w:rPr>
        <w:t>ף סולידי, מוקם בהחלטת ממשלה, שיתאם את המאמצים האלה.</w:t>
      </w:r>
    </w:p>
    <w:p w14:paraId="014106FE" w14:textId="77777777" w:rsidR="00000000" w:rsidRDefault="00540457">
      <w:pPr>
        <w:pStyle w:val="a0"/>
        <w:ind w:firstLine="0"/>
        <w:rPr>
          <w:rFonts w:hint="cs"/>
          <w:rtl/>
        </w:rPr>
      </w:pPr>
    </w:p>
    <w:p w14:paraId="36B5E65C" w14:textId="77777777" w:rsidR="00000000" w:rsidRDefault="00540457">
      <w:pPr>
        <w:pStyle w:val="a0"/>
        <w:rPr>
          <w:rFonts w:hint="cs"/>
          <w:rtl/>
        </w:rPr>
      </w:pPr>
      <w:r>
        <w:rPr>
          <w:rFonts w:hint="cs"/>
          <w:rtl/>
        </w:rPr>
        <w:t>לגבי הפעילות של אותו גוף, ואני אגיד משפט קצת בעייתי, אבל בכל זאת אגיד אותו. אני חושב שהמדיניות צריכה להיות, אדוני השר, הפרדה ברורה בין הדרג המקצועי למסבירים עצמם. הדרג המקצועי, אותם פקידים בכירים במשרד ה</w:t>
      </w:r>
      <w:r>
        <w:rPr>
          <w:rFonts w:hint="cs"/>
          <w:rtl/>
        </w:rPr>
        <w:t>חוץ, משרד ראש הממשלה, ובמשרדים נוספים שעוסקים בנושא, הם אנשים נהדרים, ויכולים לפתח חומר נהדר. זה עדיין לא אומר שהם עוברים את המסך, זה עדיין לא אומר שהם שולטים בשפות הנדרשות. בתור צופה מן הצד, לראות פעם אחרי פעם אותם אנשים מציגים את העמדות של מדינת ישראל, ל</w:t>
      </w:r>
      <w:r>
        <w:rPr>
          <w:rFonts w:hint="cs"/>
          <w:rtl/>
        </w:rPr>
        <w:t>א תמיד בצורה הכי מוצלחת, אצלי לפחות זה קצת מעלה סימני שאלה. אני חושב שלהפרדה הזאת צריך להגיע.</w:t>
      </w:r>
    </w:p>
    <w:p w14:paraId="7B533814" w14:textId="77777777" w:rsidR="00000000" w:rsidRDefault="00540457">
      <w:pPr>
        <w:pStyle w:val="a0"/>
        <w:ind w:firstLine="0"/>
        <w:rPr>
          <w:rFonts w:hint="cs"/>
          <w:rtl/>
        </w:rPr>
      </w:pPr>
    </w:p>
    <w:p w14:paraId="429B48B5" w14:textId="77777777" w:rsidR="00000000" w:rsidRDefault="00540457">
      <w:pPr>
        <w:pStyle w:val="a0"/>
        <w:rPr>
          <w:rFonts w:hint="cs"/>
          <w:rtl/>
        </w:rPr>
      </w:pPr>
      <w:r>
        <w:rPr>
          <w:rFonts w:hint="cs"/>
          <w:rtl/>
        </w:rPr>
        <w:t>נקודה שלישית ואחרונה בסיכום - השפות. כמי שהיה הרבה שנים השר לקליטת עלייה אני חייב לומר שתמיד אמרנו בגאווה: בישראל מדברים 80 שפות ברמה של שפת אם. בהסברה הישראלית,</w:t>
      </w:r>
      <w:r>
        <w:rPr>
          <w:rFonts w:hint="cs"/>
          <w:rtl/>
        </w:rPr>
        <w:t xml:space="preserve"> אדוני היושב-ראש, אתה  לא תמיד מרגיש שיש לנו 80 שפות כשפת אם. אתה שומע לפעמים אנגלית או שפה אחרת קלוקלת מפי המסבירים הישראלים. אני חושב שאת המצב הזה צריך לשנות, יש לנו הנתונים. </w:t>
      </w:r>
    </w:p>
    <w:p w14:paraId="5A4121E4" w14:textId="77777777" w:rsidR="00000000" w:rsidRDefault="00540457">
      <w:pPr>
        <w:pStyle w:val="a0"/>
        <w:rPr>
          <w:rFonts w:hint="cs"/>
          <w:rtl/>
        </w:rPr>
      </w:pPr>
    </w:p>
    <w:p w14:paraId="0FBE1560" w14:textId="77777777" w:rsidR="00000000" w:rsidRDefault="00540457">
      <w:pPr>
        <w:pStyle w:val="a0"/>
        <w:rPr>
          <w:rFonts w:hint="cs"/>
          <w:rtl/>
        </w:rPr>
      </w:pPr>
      <w:r>
        <w:rPr>
          <w:rFonts w:hint="cs"/>
          <w:rtl/>
        </w:rPr>
        <w:t>גן-עדן אנחנו לא נקבל במאמץ של כמה חודשים של עבודה, אבל לשנות את המצב לטובה כן</w:t>
      </w:r>
      <w:r>
        <w:rPr>
          <w:rFonts w:hint="cs"/>
          <w:rtl/>
        </w:rPr>
        <w:t xml:space="preserve"> נוכל. תודה רבה לך.</w:t>
      </w:r>
    </w:p>
    <w:p w14:paraId="0A46CCC9" w14:textId="77777777" w:rsidR="00000000" w:rsidRDefault="00540457">
      <w:pPr>
        <w:pStyle w:val="a0"/>
        <w:ind w:firstLine="0"/>
        <w:rPr>
          <w:rFonts w:hint="cs"/>
          <w:rtl/>
        </w:rPr>
      </w:pPr>
    </w:p>
    <w:p w14:paraId="592AE461" w14:textId="77777777" w:rsidR="00000000" w:rsidRDefault="00540457">
      <w:pPr>
        <w:pStyle w:val="af1"/>
        <w:rPr>
          <w:rtl/>
        </w:rPr>
      </w:pPr>
      <w:r>
        <w:rPr>
          <w:rtl/>
        </w:rPr>
        <w:t>היו"ר משה כחלון:</w:t>
      </w:r>
    </w:p>
    <w:p w14:paraId="5D884144" w14:textId="77777777" w:rsidR="00000000" w:rsidRDefault="00540457">
      <w:pPr>
        <w:pStyle w:val="a0"/>
        <w:rPr>
          <w:rtl/>
        </w:rPr>
      </w:pPr>
    </w:p>
    <w:p w14:paraId="4F3CBA59" w14:textId="77777777" w:rsidR="00000000" w:rsidRDefault="00540457">
      <w:pPr>
        <w:pStyle w:val="a0"/>
        <w:rPr>
          <w:rFonts w:hint="cs"/>
          <w:rtl/>
        </w:rPr>
      </w:pPr>
      <w:r>
        <w:rPr>
          <w:rFonts w:hint="cs"/>
          <w:rtl/>
        </w:rPr>
        <w:t>תודה רבה. חבר הכנסת יורי שטרן, בבקשה.</w:t>
      </w:r>
    </w:p>
    <w:p w14:paraId="67C5D0B4" w14:textId="77777777" w:rsidR="00000000" w:rsidRDefault="00540457">
      <w:pPr>
        <w:pStyle w:val="a0"/>
        <w:ind w:firstLine="0"/>
        <w:rPr>
          <w:rFonts w:hint="cs"/>
          <w:rtl/>
        </w:rPr>
      </w:pPr>
    </w:p>
    <w:p w14:paraId="2AE48A92" w14:textId="77777777" w:rsidR="00000000" w:rsidRDefault="00540457">
      <w:pPr>
        <w:pStyle w:val="af0"/>
        <w:rPr>
          <w:rtl/>
        </w:rPr>
      </w:pPr>
      <w:r>
        <w:rPr>
          <w:rFonts w:hint="eastAsia"/>
          <w:rtl/>
        </w:rPr>
        <w:t>נסים</w:t>
      </w:r>
      <w:r>
        <w:rPr>
          <w:rtl/>
        </w:rPr>
        <w:t xml:space="preserve"> זאב (ש"ס):</w:t>
      </w:r>
    </w:p>
    <w:p w14:paraId="1CA4BC36" w14:textId="77777777" w:rsidR="00000000" w:rsidRDefault="00540457">
      <w:pPr>
        <w:pStyle w:val="a0"/>
        <w:rPr>
          <w:rFonts w:hint="cs"/>
          <w:rtl/>
        </w:rPr>
      </w:pPr>
    </w:p>
    <w:p w14:paraId="76D52DCB" w14:textId="77777777" w:rsidR="00000000" w:rsidRDefault="00540457">
      <w:pPr>
        <w:pStyle w:val="a0"/>
        <w:rPr>
          <w:rFonts w:hint="cs"/>
          <w:rtl/>
        </w:rPr>
      </w:pPr>
      <w:r>
        <w:rPr>
          <w:rFonts w:hint="cs"/>
          <w:rtl/>
        </w:rPr>
        <w:t>צריך לשלוח את דהאמשה שיסביר בערבית.</w:t>
      </w:r>
    </w:p>
    <w:p w14:paraId="6B4ABE34" w14:textId="77777777" w:rsidR="00000000" w:rsidRDefault="00540457">
      <w:pPr>
        <w:pStyle w:val="a0"/>
        <w:rPr>
          <w:rFonts w:hint="cs"/>
          <w:rtl/>
        </w:rPr>
      </w:pPr>
    </w:p>
    <w:p w14:paraId="2D6FBBAA" w14:textId="77777777" w:rsidR="00000000" w:rsidRDefault="00540457">
      <w:pPr>
        <w:pStyle w:val="a"/>
        <w:rPr>
          <w:rtl/>
        </w:rPr>
      </w:pPr>
      <w:bookmarkStart w:id="737" w:name="FS000000430T03_12_2003_19_08_58"/>
      <w:bookmarkStart w:id="738" w:name="_Toc59448133"/>
      <w:bookmarkEnd w:id="737"/>
      <w:r>
        <w:rPr>
          <w:rFonts w:hint="eastAsia"/>
          <w:rtl/>
        </w:rPr>
        <w:t>יורי</w:t>
      </w:r>
      <w:r>
        <w:rPr>
          <w:rtl/>
        </w:rPr>
        <w:t xml:space="preserve"> שטרן (האיחוד הלאומי - ישראל ביתנו):</w:t>
      </w:r>
      <w:bookmarkEnd w:id="738"/>
    </w:p>
    <w:p w14:paraId="327F3C74" w14:textId="77777777" w:rsidR="00000000" w:rsidRDefault="00540457">
      <w:pPr>
        <w:pStyle w:val="a0"/>
        <w:rPr>
          <w:rFonts w:hint="cs"/>
          <w:rtl/>
        </w:rPr>
      </w:pPr>
    </w:p>
    <w:p w14:paraId="563F03DC" w14:textId="77777777" w:rsidR="00000000" w:rsidRDefault="00540457">
      <w:pPr>
        <w:pStyle w:val="a0"/>
        <w:rPr>
          <w:rFonts w:hint="cs"/>
          <w:rtl/>
        </w:rPr>
      </w:pPr>
      <w:r>
        <w:rPr>
          <w:rFonts w:hint="cs"/>
          <w:rtl/>
        </w:rPr>
        <w:t>כבוד היושב-ראש, כבוד השר, חברי, בדיון שהתקיים ביום ראשון בממשלה אמר שר החוץ, לפי מ</w:t>
      </w:r>
      <w:r>
        <w:rPr>
          <w:rFonts w:hint="cs"/>
          <w:rtl/>
        </w:rPr>
        <w:t xml:space="preserve">ה שצוטט בעיתונות, שההסברה היא המרכיב האסטרטגי במדיניות החוץ של מדינת ישראל. אני אומר שזו הגדרה צנועה מאוד. ההסברה היום היא המרכיב האסטרטגי במדיניות הביטחון של מדינת ישראל, בהישרדות של מדינת ישראל בעולם. כי הרי החולשה ההסברתית שלנו חונקת אותנו בעולם. ידינו </w:t>
      </w:r>
      <w:r>
        <w:rPr>
          <w:rFonts w:hint="cs"/>
          <w:rtl/>
        </w:rPr>
        <w:t xml:space="preserve">כבולות כיוון שהאווירה בעולם היא כל כך אנטי. כל הצעדים שלנו מתקבלים במחאה, בשלילה. אף אחד לא מתחשב בעמדה שלנו, לא בארצות-הברית לאחרונה, בוודאי לא באירופה. באו"ם יש רוב אוטומטי למדינות האסלאם. </w:t>
      </w:r>
    </w:p>
    <w:p w14:paraId="4A83E0F8" w14:textId="77777777" w:rsidR="00000000" w:rsidRDefault="00540457">
      <w:pPr>
        <w:pStyle w:val="a0"/>
        <w:rPr>
          <w:rFonts w:hint="cs"/>
          <w:rtl/>
        </w:rPr>
      </w:pPr>
    </w:p>
    <w:p w14:paraId="405A5FF6" w14:textId="77777777" w:rsidR="00000000" w:rsidRDefault="00540457">
      <w:pPr>
        <w:pStyle w:val="a0"/>
        <w:rPr>
          <w:rFonts w:hint="cs"/>
          <w:rtl/>
        </w:rPr>
      </w:pPr>
      <w:r>
        <w:rPr>
          <w:rFonts w:hint="cs"/>
          <w:rtl/>
        </w:rPr>
        <w:t>אבל גם במציאות הקשה הזאת, הרוב הזה באו"ם לא חייב להיות כל כך אב</w:t>
      </w:r>
      <w:r>
        <w:rPr>
          <w:rFonts w:hint="cs"/>
          <w:rtl/>
        </w:rPr>
        <w:t>סולוטי, והמדינות באירופה לא עד כדי כך אנטישמיות ונתונות לדעה אחת, אלא כל זה בהעדר מלחמה מצדנו. עלינו מוכרזת מלחמה שנה-שנה, חודש-חודש, יום-יום. מנהלים נגדנו מלחמת הסברה נוראית עם השמצות, עם מניפולציה בדעת הקהל, עם כניעה אמיתית של עיתונאים ושל כלי התקשורת, ו</w:t>
      </w:r>
      <w:r>
        <w:rPr>
          <w:rFonts w:hint="cs"/>
          <w:rtl/>
        </w:rPr>
        <w:t>אנחנו לא משיבים אש. כשאומרים שאנחנו הפסדנו בקרב ההסברה, זה לא נכון. אנחנו לא השתתפנו בו, אנחנו לא היינו בו.</w:t>
      </w:r>
    </w:p>
    <w:p w14:paraId="66204059" w14:textId="77777777" w:rsidR="00000000" w:rsidRDefault="00540457">
      <w:pPr>
        <w:pStyle w:val="a0"/>
        <w:rPr>
          <w:rFonts w:hint="cs"/>
          <w:rtl/>
        </w:rPr>
      </w:pPr>
    </w:p>
    <w:p w14:paraId="7E518A51" w14:textId="77777777" w:rsidR="00000000" w:rsidRDefault="00540457">
      <w:pPr>
        <w:pStyle w:val="a0"/>
        <w:rPr>
          <w:rFonts w:hint="cs"/>
          <w:rtl/>
        </w:rPr>
      </w:pPr>
      <w:r>
        <w:rPr>
          <w:rFonts w:hint="cs"/>
          <w:rtl/>
        </w:rPr>
        <w:t>הסיפור הזה יש לו שורשים עמוקים מאוד בביורוקרטיה הישראלית. אני עוד זוכר איך שר החוץ דאז, יצחק שמיר, לא נתן למנות את אהוד אולמרט לשר ההסברה בממשלת הל</w:t>
      </w:r>
      <w:r>
        <w:rPr>
          <w:rFonts w:hint="cs"/>
          <w:rtl/>
        </w:rPr>
        <w:t xml:space="preserve">יכוד הלאומי, כי זאת פררוגטיבה של משרד החוץ, אז מה פתאום אנחנו ניצור משרד שייקח מאתנו חלק מהסמכויות. </w:t>
      </w:r>
    </w:p>
    <w:p w14:paraId="19344C86" w14:textId="77777777" w:rsidR="00000000" w:rsidRDefault="00540457">
      <w:pPr>
        <w:pStyle w:val="a0"/>
        <w:rPr>
          <w:rFonts w:hint="cs"/>
          <w:rtl/>
        </w:rPr>
      </w:pPr>
    </w:p>
    <w:p w14:paraId="06687757" w14:textId="77777777" w:rsidR="00000000" w:rsidRDefault="00540457">
      <w:pPr>
        <w:pStyle w:val="a0"/>
        <w:rPr>
          <w:rFonts w:hint="cs"/>
          <w:rtl/>
        </w:rPr>
      </w:pPr>
      <w:r>
        <w:rPr>
          <w:rFonts w:hint="cs"/>
          <w:rtl/>
        </w:rPr>
        <w:t>אבל, הדבר האמיתי, הנוראי, ההרס האמיתי של מערך ההסברה של מדינת ישראל קרה אחרי הסכמי אוסלו. אדון פרס ואדון ביילין, המחבר האומלל של הבנות ז'נבה, הם אלה שאמרו</w:t>
      </w:r>
      <w:r>
        <w:rPr>
          <w:rFonts w:hint="cs"/>
          <w:rtl/>
        </w:rPr>
        <w:t xml:space="preserve"> אז שאנחנו לא צריכים הסברה. </w:t>
      </w:r>
      <w:bookmarkStart w:id="739" w:name="FS000000430T03_12_2003_19_26_19"/>
      <w:bookmarkEnd w:id="739"/>
      <w:r>
        <w:rPr>
          <w:rFonts w:hint="cs"/>
          <w:rtl/>
        </w:rPr>
        <w:t xml:space="preserve">כאשר יש מדיניות שלום, לא צריך הסברה. </w:t>
      </w:r>
    </w:p>
    <w:p w14:paraId="70B70318" w14:textId="77777777" w:rsidR="00000000" w:rsidRDefault="00540457">
      <w:pPr>
        <w:pStyle w:val="a0"/>
        <w:rPr>
          <w:rFonts w:hint="cs"/>
          <w:rtl/>
        </w:rPr>
      </w:pPr>
    </w:p>
    <w:p w14:paraId="37FE9C4A" w14:textId="77777777" w:rsidR="00000000" w:rsidRDefault="00540457">
      <w:pPr>
        <w:pStyle w:val="a0"/>
        <w:rPr>
          <w:rFonts w:hint="cs"/>
          <w:rtl/>
        </w:rPr>
      </w:pPr>
      <w:r>
        <w:rPr>
          <w:rFonts w:hint="cs"/>
          <w:rtl/>
        </w:rPr>
        <w:t>והכוחות שהיו לנו בתחום ההסברתי, לאן הופנו? להסברה ול"הלבנה" של הפלסטינים. הרי משרד החוץ שלנו, מערך הדיפלומטים שלנו, התומכים שלנו, התנדבו לעזור לרוצח הלא-מגולח יאסר ערפאת להתקבל כפרטנר לשלום</w:t>
      </w:r>
      <w:r>
        <w:rPr>
          <w:rFonts w:hint="cs"/>
          <w:rtl/>
        </w:rPr>
        <w:t xml:space="preserve">. בשביל זה באמת כל הכוחות שלנו, במקום להסביר את צדקת דרכנו ולהשמיץ את האויבים - גם כשהם נשארים אתנו סביב שולחן דיונים, הם עדיין אויבים, או לפחות מתחרים שלנו - במקום זה הכול נעשה בשביל "להלבין" אותם, בשביל להסביר שהם השתנו, שהם היו רוצים שלום, שהם פרטנרים, </w:t>
      </w:r>
      <w:r>
        <w:rPr>
          <w:rFonts w:hint="cs"/>
          <w:rtl/>
        </w:rPr>
        <w:t xml:space="preserve">שהם מדינאים, ולא חס וחלילה מחבלים. </w:t>
      </w:r>
    </w:p>
    <w:p w14:paraId="3DBEA45D" w14:textId="77777777" w:rsidR="00000000" w:rsidRDefault="00540457">
      <w:pPr>
        <w:pStyle w:val="a0"/>
        <w:rPr>
          <w:rFonts w:hint="cs"/>
          <w:rtl/>
        </w:rPr>
      </w:pPr>
    </w:p>
    <w:p w14:paraId="55B469B0" w14:textId="77777777" w:rsidR="00000000" w:rsidRDefault="00540457">
      <w:pPr>
        <w:pStyle w:val="a0"/>
        <w:rPr>
          <w:rFonts w:hint="cs"/>
          <w:rtl/>
        </w:rPr>
      </w:pPr>
      <w:r>
        <w:rPr>
          <w:rFonts w:hint="cs"/>
          <w:rtl/>
        </w:rPr>
        <w:t xml:space="preserve">אייפא"ק, השדולה הישראלית בוושינגטון, הנכס הגדול שלנו בארצות-הברית, ממשלת ישראל הפעילה אותו בשביל ללמד את הערבים איך לעשות שדולה יעילה בוושינגטון. אנחנו במו-ידינו, כמו שנתנו להם נשק פיזי, כך נתנו להם גם את הנשק ההסברתי. </w:t>
      </w:r>
    </w:p>
    <w:p w14:paraId="05475FFB" w14:textId="77777777" w:rsidR="00000000" w:rsidRDefault="00540457">
      <w:pPr>
        <w:pStyle w:val="a0"/>
        <w:rPr>
          <w:rFonts w:hint="cs"/>
          <w:rtl/>
        </w:rPr>
      </w:pPr>
    </w:p>
    <w:p w14:paraId="1E39C7E6" w14:textId="77777777" w:rsidR="00000000" w:rsidRDefault="00540457">
      <w:pPr>
        <w:pStyle w:val="a0"/>
        <w:rPr>
          <w:rFonts w:hint="cs"/>
          <w:rtl/>
        </w:rPr>
      </w:pPr>
      <w:r>
        <w:rPr>
          <w:rFonts w:hint="cs"/>
          <w:rtl/>
        </w:rPr>
        <w:t>הטמטום הזה נמשך שנים על גבי שנים. פירקו את המערכת, שחקו את נקודות היסוד המהותיות שזו הארץ שלנו, ארץ היהודים. כל אחד שפותח את ספר הספרים, אם הוא פותח את זה בגרסה נוצרית זו או אחרת, או בגרסה היהודית, יודע שזאת ארץ היהודים, שהכרזת בלפור נתנה אותה ליהודים לפ</w:t>
      </w:r>
      <w:r>
        <w:rPr>
          <w:rFonts w:hint="cs"/>
          <w:rtl/>
        </w:rPr>
        <w:t xml:space="preserve">ני השואה, שהכרזת בלפור כללה גם את ירדן, שהיה אמור לקום פה בית לאומי ליהודים בלבד. כל הדברים האלה, החלק המשפטי והחלק הדתי והחלק הלאומי - שום דבר, פירקנו את המערכת, התחלנו להסתכסך ברמה של טקטיקה,  וגם זה בקושי, כי אין כסף. </w:t>
      </w:r>
    </w:p>
    <w:p w14:paraId="29B6805F" w14:textId="77777777" w:rsidR="00000000" w:rsidRDefault="00540457">
      <w:pPr>
        <w:pStyle w:val="a0"/>
        <w:rPr>
          <w:rFonts w:hint="cs"/>
          <w:rtl/>
        </w:rPr>
      </w:pPr>
    </w:p>
    <w:p w14:paraId="596790BB" w14:textId="77777777" w:rsidR="00000000" w:rsidRDefault="00540457">
      <w:pPr>
        <w:pStyle w:val="a0"/>
        <w:rPr>
          <w:rFonts w:hint="cs"/>
          <w:rtl/>
        </w:rPr>
      </w:pPr>
      <w:r>
        <w:rPr>
          <w:rFonts w:hint="cs"/>
          <w:rtl/>
        </w:rPr>
        <w:t>כאשר אתה מנהל מלחמה, ואת זה כל יל</w:t>
      </w:r>
      <w:r>
        <w:rPr>
          <w:rFonts w:hint="cs"/>
          <w:rtl/>
        </w:rPr>
        <w:t>ד יודע, ההסברה היא המלווה החשובה ביותר של הלחימה ושל הלוחמים. האמריקנים, ואני אמרתי את זה מעל בימת הכנסת פעמים מספר, לא פתחו במבצע שלהם, לא באפגניסטן ולא בעירק, בטרם התחילו שידורים בערבית אל תוך אפגניסטן ואל תוך עירק, הסברה מסיבית מאוד בעולם, ורק אז פתחו ב</w:t>
      </w:r>
      <w:r>
        <w:rPr>
          <w:rFonts w:hint="cs"/>
          <w:rtl/>
        </w:rPr>
        <w:t xml:space="preserve">מלחמה. </w:t>
      </w:r>
    </w:p>
    <w:p w14:paraId="75283610" w14:textId="77777777" w:rsidR="00000000" w:rsidRDefault="00540457">
      <w:pPr>
        <w:pStyle w:val="a0"/>
        <w:rPr>
          <w:rFonts w:hint="cs"/>
          <w:rtl/>
        </w:rPr>
      </w:pPr>
    </w:p>
    <w:p w14:paraId="22AF05BE" w14:textId="77777777" w:rsidR="00000000" w:rsidRDefault="00540457">
      <w:pPr>
        <w:pStyle w:val="a0"/>
        <w:rPr>
          <w:rFonts w:hint="cs"/>
          <w:rtl/>
        </w:rPr>
      </w:pPr>
      <w:r>
        <w:rPr>
          <w:rFonts w:hint="cs"/>
          <w:rtl/>
        </w:rPr>
        <w:t xml:space="preserve">אנחנו, תוך כדי מלחמה, צמצמנו כמעט ב-20% את תקציבי ההסברה. האם זה לא טמטום? אנחנו תוך כדי הבדידות ההולכת וגוברת בעולם, צמצמנו את מספר הנציגויות שלנו בעולם. אנחנו צמצמנו את התקציבים הניתנים לחילופי מדע ותרבות, שהם גם כן חלק מיצירת התדמית שלנו. איזה </w:t>
      </w:r>
      <w:r>
        <w:rPr>
          <w:rFonts w:hint="cs"/>
          <w:rtl/>
        </w:rPr>
        <w:t>מין קירוב זה? איזה מין קירוב כשתקציב ההסברה של מדינת ישראל, של מדינה, הוא 9 מיליוני דולר? הוא פחות מחצי תקציב הפרסום של חברת "שטראוס" שלנו. אני לא מדבר על תקציבי ענק של החברות הגדולות בעולם. איזה מין טמטום. איך יכול להיות ששר האוצר שלא מזמן היה שר החוץ, הו</w:t>
      </w:r>
      <w:r>
        <w:rPr>
          <w:rFonts w:hint="cs"/>
          <w:rtl/>
        </w:rPr>
        <w:t xml:space="preserve">א זה שממשיך לצמצם את זה?  ואני אומר את זה פה, כי אני אמרתי את זה גם לו. זה לא יכול להיות. </w:t>
      </w:r>
    </w:p>
    <w:p w14:paraId="2F7BFC4D" w14:textId="77777777" w:rsidR="00000000" w:rsidRDefault="00540457">
      <w:pPr>
        <w:pStyle w:val="a0"/>
        <w:rPr>
          <w:rFonts w:hint="cs"/>
          <w:rtl/>
        </w:rPr>
      </w:pPr>
    </w:p>
    <w:p w14:paraId="428AEB3E" w14:textId="77777777" w:rsidR="00000000" w:rsidRDefault="00540457">
      <w:pPr>
        <w:pStyle w:val="a0"/>
        <w:rPr>
          <w:rFonts w:hint="cs"/>
          <w:rtl/>
        </w:rPr>
      </w:pPr>
      <w:r>
        <w:rPr>
          <w:rFonts w:hint="cs"/>
          <w:rtl/>
        </w:rPr>
        <w:t>אנחנו בכנסת חייבים לשנות כיוון, ולשנות כיוון זה קודם כול להחזיר תקציבים להסברה, ולא פרוטות - להכפיל, לשלש, ואף פי-עשרה. אלה לא סכומים שאי-אפשר למצוא אותם בתקציב המד</w:t>
      </w:r>
      <w:r>
        <w:rPr>
          <w:rFonts w:hint="cs"/>
          <w:rtl/>
        </w:rPr>
        <w:t xml:space="preserve">ינה. מדובר בסך הכל בעשרות מיליוני שקלים בודדים. </w:t>
      </w:r>
    </w:p>
    <w:p w14:paraId="666F781F" w14:textId="77777777" w:rsidR="00000000" w:rsidRDefault="00540457">
      <w:pPr>
        <w:pStyle w:val="a0"/>
        <w:rPr>
          <w:rFonts w:hint="cs"/>
          <w:rtl/>
        </w:rPr>
      </w:pPr>
    </w:p>
    <w:p w14:paraId="5D602BDB" w14:textId="77777777" w:rsidR="00000000" w:rsidRDefault="00540457">
      <w:pPr>
        <w:pStyle w:val="a0"/>
        <w:rPr>
          <w:rFonts w:hint="cs"/>
          <w:rtl/>
        </w:rPr>
      </w:pPr>
      <w:r>
        <w:rPr>
          <w:rFonts w:hint="cs"/>
          <w:rtl/>
        </w:rPr>
        <w:t xml:space="preserve">איגום המשאבים </w:t>
      </w:r>
      <w:r>
        <w:rPr>
          <w:rtl/>
        </w:rPr>
        <w:t>–</w:t>
      </w:r>
      <w:r>
        <w:rPr>
          <w:rFonts w:hint="cs"/>
          <w:rtl/>
        </w:rPr>
        <w:t xml:space="preserve"> לא יכול להיות שדובר צה"ל אומר א', משרד החוץ אומר ב', משרד ראש הממשלה, שגם לו יש דוברות משלו, איך לא,  ולשכת העיתונות הממשלתית, ששייכת לו, עושים ג', וכך אנחנו נראים, ועוד כל שר כמובן יש לו הו</w:t>
      </w:r>
      <w:r>
        <w:rPr>
          <w:rFonts w:hint="cs"/>
          <w:rtl/>
        </w:rPr>
        <w:t>פעה משלו. היו לנו לא מזמן שגרירים שדיברו ברוח הפוכה מזאת של מדיניות הממשלה. אז איגום המשאבים ויצירת מערכת אחידה, קודם כול ממשלתית, וגם ציבורית, בדמות של מועצה ציבורית להסברה וגיוס כל הכוחות. גם באקדמיה יש לנו אנשים, וגם בתקשורת, וגם בין האמנים, לא כולם שמא</w:t>
      </w:r>
      <w:r>
        <w:rPr>
          <w:rFonts w:hint="cs"/>
          <w:rtl/>
        </w:rPr>
        <w:t xml:space="preserve">ל ולא כולם עיוורים עד כדי כך שלא מבינים שמדובר בחייהם, לא בחיי הצד הימני של המפה. בכו-לנו. </w:t>
      </w:r>
    </w:p>
    <w:p w14:paraId="4D7F4E4B" w14:textId="77777777" w:rsidR="00000000" w:rsidRDefault="00540457">
      <w:pPr>
        <w:pStyle w:val="a0"/>
        <w:rPr>
          <w:rFonts w:hint="cs"/>
          <w:rtl/>
        </w:rPr>
      </w:pPr>
    </w:p>
    <w:p w14:paraId="27EB7601" w14:textId="77777777" w:rsidR="00000000" w:rsidRDefault="00540457">
      <w:pPr>
        <w:pStyle w:val="a0"/>
        <w:rPr>
          <w:rFonts w:hint="cs"/>
          <w:rtl/>
        </w:rPr>
      </w:pPr>
      <w:r>
        <w:rPr>
          <w:rFonts w:hint="cs"/>
          <w:rtl/>
        </w:rPr>
        <w:t>זה מאוד מצער באמת שאנשי אקדמיה, או שמדברים שמאל או שותקים; ואנשי האמנות, או ששרים שירי הלל לצד הפלסטיני, או שותקים. אנחנו בכנסת נלחמים בעד השארת תקציבי האמנות, ואנ</w:t>
      </w:r>
      <w:r>
        <w:rPr>
          <w:rFonts w:hint="cs"/>
          <w:rtl/>
        </w:rPr>
        <w:t>י נמנה עם מי שבאמת מובילים את זה, ואני רואה בעצב רב איך האמנות הישראלית נראית כמתייצבת, מתגייסת לצד אחד. למה? הרי אני מכיר את האנשים, יש ביניהם בעלי דעות לגמרי הפוכות, אבל הם שותקים. זה לא באופנה שם? הברנז'ה לא מאפשרת את זה? הם לא יקודמו בתיאטראות, הם לא י</w:t>
      </w:r>
      <w:r>
        <w:rPr>
          <w:rFonts w:hint="cs"/>
          <w:rtl/>
        </w:rPr>
        <w:t xml:space="preserve">קבלו את הבמה בהופעות, הם לא יתפרסמו בעיתונים. זה אבסורד, המונופול הזה של השמאל, שהפך לשמאל אנטי-ציוני בחלקו הגדול. אני לא מדבר על אנשים שקולים, על הביטחוניסטים שעוד נשארו שם, אלא על אנשים כמו אנשי ז'נבה. </w:t>
      </w:r>
    </w:p>
    <w:p w14:paraId="0F1AC747" w14:textId="77777777" w:rsidR="00000000" w:rsidRDefault="00540457">
      <w:pPr>
        <w:pStyle w:val="a0"/>
        <w:rPr>
          <w:rFonts w:hint="cs"/>
          <w:rtl/>
        </w:rPr>
      </w:pPr>
    </w:p>
    <w:p w14:paraId="115BAA24" w14:textId="77777777" w:rsidR="00000000" w:rsidRDefault="00540457">
      <w:pPr>
        <w:pStyle w:val="a0"/>
        <w:rPr>
          <w:rFonts w:hint="cs"/>
          <w:rtl/>
        </w:rPr>
      </w:pPr>
      <w:r>
        <w:rPr>
          <w:rFonts w:hint="cs"/>
          <w:rtl/>
        </w:rPr>
        <w:t xml:space="preserve">אנחנו חייבים לגייס את הכוחות הטובים, לתת להם במה, </w:t>
      </w:r>
      <w:r>
        <w:rPr>
          <w:rFonts w:hint="cs"/>
          <w:rtl/>
        </w:rPr>
        <w:t>ואפשר לעשות את זה תחת מטרייה ממשלתית, אבל גם תחת מטרייה ציבורית. יש להחזיר להסברה את התקציבים הראויים לה. זה דבר אסטרטגי. אני הצעתי בכנסת הקודמת הצעת חוק שלפיה תקציב ההסברה צריך להיות לא פחות מ-2% מתקציב הביטחון. כי תקציב הביטחון הוא מדד המצוקות שלנו, גם ה</w:t>
      </w:r>
      <w:r>
        <w:rPr>
          <w:rFonts w:hint="cs"/>
          <w:rtl/>
        </w:rPr>
        <w:t xml:space="preserve">ביטחוניות וגם המדיניות, ולכן צריכה להיות איזו  התמדה. הממשלה של אריאל שרון הפילה לי את זה. אני לא מבין את הגישה הזאת, המעוותת והעיוורת, לא לראות את חשיבות הדברים האלה.  </w:t>
      </w:r>
    </w:p>
    <w:p w14:paraId="049AD52A" w14:textId="77777777" w:rsidR="00000000" w:rsidRDefault="00540457">
      <w:pPr>
        <w:pStyle w:val="a0"/>
        <w:ind w:firstLine="0"/>
        <w:rPr>
          <w:rFonts w:hint="cs"/>
          <w:rtl/>
        </w:rPr>
      </w:pPr>
    </w:p>
    <w:p w14:paraId="42F05492" w14:textId="77777777" w:rsidR="00000000" w:rsidRDefault="00540457">
      <w:pPr>
        <w:pStyle w:val="a0"/>
        <w:rPr>
          <w:rFonts w:hint="cs"/>
          <w:rtl/>
        </w:rPr>
      </w:pPr>
      <w:r>
        <w:rPr>
          <w:rFonts w:hint="cs"/>
          <w:rtl/>
        </w:rPr>
        <w:t>אני קורא לנו לשנות כיוון, להעביר תקציבים גם להסברה, גם לנציגויות ישראל בחוץ, גם לחילו</w:t>
      </w:r>
      <w:r>
        <w:rPr>
          <w:rFonts w:hint="cs"/>
          <w:rtl/>
        </w:rPr>
        <w:t>פי מדע ותרבות. לאגם את המשאבים וליצור מערך הסברה אחיד בתוך הממשלה קודם כול, ומשמעת הסברתית מינימלית, לפחות אפשרית. ליצור מערך הסברה חיצוני, לגייס את הכוחות בעם היהודי. יש המון מתנדבים, המון אנשים שעושים את העבודה הזאת בהתנדבות. הצעתי לחברת הכנסת נעמי בלומנ</w:t>
      </w:r>
      <w:r>
        <w:rPr>
          <w:rFonts w:hint="cs"/>
          <w:rtl/>
        </w:rPr>
        <w:t xml:space="preserve">טל, שהיא יושבת-ראש ועדת המשנה לענייני חוץ בוועדת החוץ והביטחון, לעשות כנס עולמי של כל  המסבירנים לטובת מדינת ישראל, שרובם לא מאורגנים ולא קשורים בכלל לממסדים שלנו. יש המון. אנחנו צריכים לתת להם רוח. </w:t>
      </w:r>
    </w:p>
    <w:p w14:paraId="18E9343E" w14:textId="77777777" w:rsidR="00000000" w:rsidRDefault="00540457">
      <w:pPr>
        <w:pStyle w:val="a0"/>
        <w:rPr>
          <w:rFonts w:hint="cs"/>
          <w:rtl/>
        </w:rPr>
      </w:pPr>
    </w:p>
    <w:p w14:paraId="4585E1C6" w14:textId="77777777" w:rsidR="00000000" w:rsidRDefault="00540457">
      <w:pPr>
        <w:pStyle w:val="a0"/>
        <w:rPr>
          <w:rFonts w:hint="cs"/>
          <w:rtl/>
        </w:rPr>
      </w:pPr>
      <w:r>
        <w:rPr>
          <w:rFonts w:hint="cs"/>
          <w:rtl/>
        </w:rPr>
        <w:t>אבל אולי הכי חשוב זה באמת להזכיר שמדינת ישראל קמה על אד</w:t>
      </w:r>
      <w:r>
        <w:rPr>
          <w:rFonts w:hint="cs"/>
          <w:rtl/>
        </w:rPr>
        <w:t xml:space="preserve">מות העם היהודי. היא קמה בהחלטת חבר הלאומים,  </w:t>
      </w:r>
      <w:r>
        <w:t>League of Nations</w:t>
      </w:r>
      <w:r>
        <w:rPr>
          <w:rFonts w:hint="cs"/>
          <w:rtl/>
        </w:rPr>
        <w:t>, היא הוקמה כבית לאומי ליהודים. הערבים פלשו לפה. הם פתחו בכל המלחמות נגדנו. אנחנו בהגנה הזאת רכשנו לעצמנו גבולות בטוחים. לפי החלטת האו"ם צריכים להיות למדינת ישראל גבולות בטוחים ומובטחים. זה הצדק</w:t>
      </w:r>
      <w:r>
        <w:rPr>
          <w:rFonts w:hint="cs"/>
          <w:rtl/>
        </w:rPr>
        <w:t xml:space="preserve"> שלנו, ואנחנו נלחמים בטרור של חיות. כשאדם נלחם בחיה, לפעמים הוא נראה חזק מדי  מול החיה המסכנה. אבל אדם הוא אדם והחיה היא חיה. </w:t>
      </w:r>
    </w:p>
    <w:p w14:paraId="3C334C0F" w14:textId="77777777" w:rsidR="00000000" w:rsidRDefault="00540457">
      <w:pPr>
        <w:pStyle w:val="a0"/>
        <w:rPr>
          <w:rFonts w:hint="cs"/>
          <w:rtl/>
        </w:rPr>
      </w:pPr>
    </w:p>
    <w:p w14:paraId="16F9C134" w14:textId="77777777" w:rsidR="00000000" w:rsidRDefault="00540457">
      <w:pPr>
        <w:pStyle w:val="af1"/>
        <w:rPr>
          <w:rtl/>
        </w:rPr>
      </w:pPr>
    </w:p>
    <w:p w14:paraId="0675B4FF" w14:textId="77777777" w:rsidR="00000000" w:rsidRDefault="00540457">
      <w:pPr>
        <w:pStyle w:val="af1"/>
        <w:rPr>
          <w:rtl/>
        </w:rPr>
      </w:pPr>
      <w:r>
        <w:rPr>
          <w:rtl/>
        </w:rPr>
        <w:t>היו"ר משה כחלון:</w:t>
      </w:r>
    </w:p>
    <w:p w14:paraId="6CAD4A97" w14:textId="77777777" w:rsidR="00000000" w:rsidRDefault="00540457">
      <w:pPr>
        <w:pStyle w:val="a0"/>
        <w:rPr>
          <w:rtl/>
        </w:rPr>
      </w:pPr>
    </w:p>
    <w:p w14:paraId="4F136649" w14:textId="77777777" w:rsidR="00000000" w:rsidRDefault="00540457">
      <w:pPr>
        <w:pStyle w:val="a0"/>
        <w:rPr>
          <w:rFonts w:hint="cs"/>
          <w:rtl/>
        </w:rPr>
      </w:pPr>
      <w:r>
        <w:rPr>
          <w:rFonts w:hint="cs"/>
          <w:rtl/>
        </w:rPr>
        <w:t>תודה רבה. השר גדעון עזרא, בבקשה.</w:t>
      </w:r>
    </w:p>
    <w:p w14:paraId="3647D9DC" w14:textId="77777777" w:rsidR="00000000" w:rsidRDefault="00540457">
      <w:pPr>
        <w:pStyle w:val="a0"/>
        <w:rPr>
          <w:rFonts w:hint="cs"/>
          <w:rtl/>
        </w:rPr>
      </w:pPr>
    </w:p>
    <w:p w14:paraId="7D7D9081" w14:textId="77777777" w:rsidR="00000000" w:rsidRDefault="00540457">
      <w:pPr>
        <w:pStyle w:val="a"/>
        <w:rPr>
          <w:rtl/>
        </w:rPr>
      </w:pPr>
      <w:bookmarkStart w:id="740" w:name="FS000000474T03_12_2003_19_19_47"/>
      <w:bookmarkStart w:id="741" w:name="_Toc59448134"/>
      <w:bookmarkEnd w:id="740"/>
      <w:r>
        <w:rPr>
          <w:rFonts w:hint="eastAsia"/>
          <w:rtl/>
        </w:rPr>
        <w:t>השר</w:t>
      </w:r>
      <w:r>
        <w:rPr>
          <w:rtl/>
        </w:rPr>
        <w:t xml:space="preserve"> גדעון עזרא:</w:t>
      </w:r>
      <w:bookmarkEnd w:id="741"/>
    </w:p>
    <w:p w14:paraId="551D9EEC" w14:textId="77777777" w:rsidR="00000000" w:rsidRDefault="00540457">
      <w:pPr>
        <w:pStyle w:val="a0"/>
        <w:rPr>
          <w:rFonts w:hint="cs"/>
          <w:rtl/>
        </w:rPr>
      </w:pPr>
    </w:p>
    <w:p w14:paraId="6C669986" w14:textId="77777777" w:rsidR="00000000" w:rsidRDefault="00540457">
      <w:pPr>
        <w:pStyle w:val="a0"/>
        <w:rPr>
          <w:rFonts w:hint="cs"/>
          <w:rtl/>
        </w:rPr>
      </w:pPr>
      <w:r>
        <w:rPr>
          <w:rFonts w:hint="cs"/>
          <w:rtl/>
        </w:rPr>
        <w:t>אדוני היושב-ראש, חברי חברי הכנסת, הממשלה בישיבתה האחרונה ק</w:t>
      </w:r>
      <w:r>
        <w:rPr>
          <w:rFonts w:hint="cs"/>
          <w:rtl/>
        </w:rPr>
        <w:t>יבלה סקירות משר החוץ ומסמנכ"ל תקשורת במשרד החוץ בנושא ההסברה. זה תקופה ארוכה, אני לא יודע כמה שנים, לא היה דיון בנושא ההסברה בממשלה, ומצאו  שהנושא חשוב מאוד על מנת שיועלה בממשלה. ראש הממשלה הבטיח שבאחת הישיבות הקרובות ייערך דיון. אני מתחייב בזה לקחת את הדב</w:t>
      </w:r>
      <w:r>
        <w:rPr>
          <w:rFonts w:hint="cs"/>
          <w:rtl/>
        </w:rPr>
        <w:t xml:space="preserve">רים שאמרו פה חבר הכנסת יולי אדלשטיין וחבר הכנסת יורי שטרן ולהביא אותם לידיעת חברי הממשלה, על מנת שיוציאו את הדברים שטעונים חשיבה. </w:t>
      </w:r>
    </w:p>
    <w:p w14:paraId="371CA90F" w14:textId="77777777" w:rsidR="00000000" w:rsidRDefault="00540457">
      <w:pPr>
        <w:pStyle w:val="a0"/>
        <w:rPr>
          <w:rFonts w:hint="cs"/>
          <w:rtl/>
        </w:rPr>
      </w:pPr>
    </w:p>
    <w:p w14:paraId="618E7632" w14:textId="77777777" w:rsidR="00000000" w:rsidRDefault="00540457">
      <w:pPr>
        <w:pStyle w:val="a0"/>
        <w:rPr>
          <w:rFonts w:hint="cs"/>
          <w:rtl/>
        </w:rPr>
      </w:pPr>
      <w:r>
        <w:rPr>
          <w:rFonts w:hint="cs"/>
          <w:rtl/>
        </w:rPr>
        <w:t>ברור לגמרי שהנושא הזה כאוב מאוד. הסכומים שבהם  נקבת, חבר הכנסת שטרן, הם מדויקים. היום להסברה הישראלית יש תקציב של  9 מיליוני</w:t>
      </w:r>
      <w:r>
        <w:rPr>
          <w:rFonts w:hint="cs"/>
          <w:rtl/>
        </w:rPr>
        <w:t xml:space="preserve"> דולר. דיברו גם על "שטראוס", שהתקציב שלה הרבה יותר גדול, אבל דיברו על התקציב של "פלאפון", על תקציב הפרסום של "פלאפון", שהוא 15 מיליון דולר. </w:t>
      </w:r>
    </w:p>
    <w:p w14:paraId="31593C86" w14:textId="77777777" w:rsidR="00000000" w:rsidRDefault="00540457">
      <w:pPr>
        <w:pStyle w:val="a0"/>
        <w:rPr>
          <w:rFonts w:hint="cs"/>
          <w:rtl/>
        </w:rPr>
      </w:pPr>
    </w:p>
    <w:p w14:paraId="4773AAC9" w14:textId="77777777" w:rsidR="00000000" w:rsidRDefault="00540457">
      <w:pPr>
        <w:pStyle w:val="af0"/>
        <w:rPr>
          <w:rtl/>
        </w:rPr>
      </w:pPr>
      <w:r>
        <w:rPr>
          <w:rFonts w:hint="eastAsia"/>
          <w:rtl/>
        </w:rPr>
        <w:t>יורי</w:t>
      </w:r>
      <w:r>
        <w:rPr>
          <w:rtl/>
        </w:rPr>
        <w:t xml:space="preserve"> שטרן (האיחוד הלאומי - ישראל ביתנו):</w:t>
      </w:r>
    </w:p>
    <w:p w14:paraId="3B6BAD26" w14:textId="77777777" w:rsidR="00000000" w:rsidRDefault="00540457">
      <w:pPr>
        <w:pStyle w:val="a0"/>
        <w:rPr>
          <w:rFonts w:hint="cs"/>
          <w:rtl/>
        </w:rPr>
      </w:pPr>
    </w:p>
    <w:p w14:paraId="2CDE5343" w14:textId="77777777" w:rsidR="00000000" w:rsidRDefault="00540457">
      <w:pPr>
        <w:pStyle w:val="a0"/>
        <w:rPr>
          <w:rFonts w:hint="cs"/>
          <w:rtl/>
        </w:rPr>
      </w:pPr>
      <w:r>
        <w:rPr>
          <w:rFonts w:hint="cs"/>
          <w:rtl/>
        </w:rPr>
        <w:t xml:space="preserve">20 מיליון. </w:t>
      </w:r>
    </w:p>
    <w:p w14:paraId="682CFD9D" w14:textId="77777777" w:rsidR="00000000" w:rsidRDefault="00540457">
      <w:pPr>
        <w:pStyle w:val="a0"/>
        <w:rPr>
          <w:rFonts w:hint="cs"/>
          <w:rtl/>
        </w:rPr>
      </w:pPr>
    </w:p>
    <w:p w14:paraId="210A6CCB" w14:textId="77777777" w:rsidR="00000000" w:rsidRDefault="00540457">
      <w:pPr>
        <w:pStyle w:val="-"/>
        <w:rPr>
          <w:rtl/>
        </w:rPr>
      </w:pPr>
      <w:bookmarkStart w:id="742" w:name="FS000000474T03_12_2003_19_21_04C"/>
      <w:bookmarkEnd w:id="742"/>
      <w:r>
        <w:rPr>
          <w:rtl/>
        </w:rPr>
        <w:t>השר גדעון עזרא:</w:t>
      </w:r>
    </w:p>
    <w:p w14:paraId="27FC6BC8" w14:textId="77777777" w:rsidR="00000000" w:rsidRDefault="00540457">
      <w:pPr>
        <w:pStyle w:val="a0"/>
        <w:rPr>
          <w:rtl/>
        </w:rPr>
      </w:pPr>
    </w:p>
    <w:p w14:paraId="19BFAECD" w14:textId="77777777" w:rsidR="00000000" w:rsidRDefault="00540457">
      <w:pPr>
        <w:pStyle w:val="a0"/>
        <w:rPr>
          <w:rFonts w:hint="cs"/>
          <w:rtl/>
        </w:rPr>
      </w:pPr>
      <w:r>
        <w:rPr>
          <w:rFonts w:hint="cs"/>
          <w:rtl/>
        </w:rPr>
        <w:t>אני יודע, ואם תשאל אותי, רוח הדברים בממשלה</w:t>
      </w:r>
      <w:r>
        <w:rPr>
          <w:rFonts w:hint="cs"/>
          <w:rtl/>
        </w:rPr>
        <w:t xml:space="preserve">, ואני לא יכול להגיד שיש תביעה כזאת או אחרת, היא בהחלט להגדיל את תקציב ההסברה. </w:t>
      </w:r>
    </w:p>
    <w:p w14:paraId="69A1AB76" w14:textId="77777777" w:rsidR="00000000" w:rsidRDefault="00540457">
      <w:pPr>
        <w:pStyle w:val="a0"/>
        <w:rPr>
          <w:rFonts w:hint="cs"/>
          <w:rtl/>
        </w:rPr>
      </w:pPr>
    </w:p>
    <w:p w14:paraId="7A3BC886" w14:textId="77777777" w:rsidR="00000000" w:rsidRDefault="00540457">
      <w:pPr>
        <w:pStyle w:val="a0"/>
        <w:rPr>
          <w:rFonts w:hint="cs"/>
          <w:rtl/>
        </w:rPr>
      </w:pPr>
      <w:r>
        <w:rPr>
          <w:rFonts w:hint="cs"/>
          <w:rtl/>
        </w:rPr>
        <w:t xml:space="preserve">אנחנו לא נלחמים רק אל מול הפלסטינים. אנחנו נלחמים אל מול אנשים מבית. ואני אתן כמה דוגמאות. </w:t>
      </w:r>
    </w:p>
    <w:p w14:paraId="6288A3C7" w14:textId="77777777" w:rsidR="00000000" w:rsidRDefault="00540457">
      <w:pPr>
        <w:pStyle w:val="a0"/>
        <w:rPr>
          <w:rFonts w:hint="cs"/>
          <w:rtl/>
        </w:rPr>
      </w:pPr>
    </w:p>
    <w:p w14:paraId="2F000719" w14:textId="77777777" w:rsidR="00000000" w:rsidRDefault="00540457">
      <w:pPr>
        <w:pStyle w:val="af0"/>
        <w:rPr>
          <w:rtl/>
        </w:rPr>
      </w:pPr>
      <w:r>
        <w:rPr>
          <w:rFonts w:hint="eastAsia"/>
          <w:rtl/>
        </w:rPr>
        <w:t>יורי</w:t>
      </w:r>
      <w:r>
        <w:rPr>
          <w:rtl/>
        </w:rPr>
        <w:t xml:space="preserve"> שטרן (האיחוד הלאומי - ישראל ביתנו):</w:t>
      </w:r>
    </w:p>
    <w:p w14:paraId="2F1D22F3" w14:textId="77777777" w:rsidR="00000000" w:rsidRDefault="00540457">
      <w:pPr>
        <w:pStyle w:val="a0"/>
        <w:rPr>
          <w:rFonts w:hint="cs"/>
          <w:rtl/>
        </w:rPr>
      </w:pPr>
    </w:p>
    <w:p w14:paraId="0BD28817" w14:textId="77777777" w:rsidR="00000000" w:rsidRDefault="00540457">
      <w:pPr>
        <w:pStyle w:val="a0"/>
        <w:rPr>
          <w:rFonts w:hint="cs"/>
          <w:rtl/>
        </w:rPr>
      </w:pPr>
      <w:r>
        <w:rPr>
          <w:rFonts w:hint="cs"/>
          <w:rtl/>
        </w:rPr>
        <w:t>צימרמן.</w:t>
      </w:r>
    </w:p>
    <w:p w14:paraId="26BB9C98" w14:textId="77777777" w:rsidR="00000000" w:rsidRDefault="00540457">
      <w:pPr>
        <w:pStyle w:val="a0"/>
        <w:rPr>
          <w:rFonts w:hint="cs"/>
          <w:rtl/>
        </w:rPr>
      </w:pPr>
    </w:p>
    <w:p w14:paraId="06733C94" w14:textId="77777777" w:rsidR="00000000" w:rsidRDefault="00540457">
      <w:pPr>
        <w:pStyle w:val="-"/>
        <w:rPr>
          <w:rtl/>
        </w:rPr>
      </w:pPr>
      <w:bookmarkStart w:id="743" w:name="FS000000474T03_12_2003_19_43_50C"/>
      <w:bookmarkEnd w:id="743"/>
      <w:r>
        <w:rPr>
          <w:rtl/>
        </w:rPr>
        <w:t>השר גדעון עזרא:</w:t>
      </w:r>
    </w:p>
    <w:p w14:paraId="0DE7A693" w14:textId="77777777" w:rsidR="00000000" w:rsidRDefault="00540457">
      <w:pPr>
        <w:pStyle w:val="a0"/>
        <w:rPr>
          <w:rtl/>
        </w:rPr>
      </w:pPr>
    </w:p>
    <w:p w14:paraId="0AEE20B5" w14:textId="77777777" w:rsidR="00000000" w:rsidRDefault="00540457">
      <w:pPr>
        <w:pStyle w:val="a0"/>
        <w:rPr>
          <w:rFonts w:hint="cs"/>
          <w:rtl/>
        </w:rPr>
      </w:pPr>
      <w:r>
        <w:rPr>
          <w:rFonts w:hint="cs"/>
          <w:rtl/>
        </w:rPr>
        <w:t>בטלוויזיה בגרמ</w:t>
      </w:r>
      <w:r>
        <w:rPr>
          <w:rFonts w:hint="cs"/>
          <w:rtl/>
        </w:rPr>
        <w:t>ניה, למשל, אורחים קבועים בנושא ישראל הם אורי אבנרי, פרופסור צימרמן, הזכירו גם את השגריר לשעבר פרימור, שנהנה מאהדה גדולה בגרמניה - הם מייצגים אותנו שם. הראו לנו קטע מה-</w:t>
      </w:r>
      <w:r>
        <w:rPr>
          <w:rFonts w:hint="cs"/>
        </w:rPr>
        <w:t>BBC</w:t>
      </w:r>
      <w:r>
        <w:rPr>
          <w:rFonts w:hint="cs"/>
          <w:rtl/>
        </w:rPr>
        <w:t>, שמי שמתראיין שם, מי שמייצג את ישראל, הוא העיתונאי גדעון לוי, ואני לא חושב שצריך להכב</w:t>
      </w:r>
      <w:r>
        <w:rPr>
          <w:rFonts w:hint="cs"/>
          <w:rtl/>
        </w:rPr>
        <w:t xml:space="preserve">יר מלים נוספות בעניין. </w:t>
      </w:r>
    </w:p>
    <w:p w14:paraId="6C698848" w14:textId="77777777" w:rsidR="00000000" w:rsidRDefault="00540457">
      <w:pPr>
        <w:pStyle w:val="a0"/>
        <w:rPr>
          <w:rFonts w:hint="cs"/>
          <w:rtl/>
        </w:rPr>
      </w:pPr>
    </w:p>
    <w:p w14:paraId="279E2BC4" w14:textId="77777777" w:rsidR="00000000" w:rsidRDefault="00540457">
      <w:pPr>
        <w:pStyle w:val="a0"/>
        <w:rPr>
          <w:rFonts w:hint="cs"/>
          <w:rtl/>
        </w:rPr>
      </w:pPr>
      <w:r>
        <w:rPr>
          <w:rFonts w:hint="cs"/>
          <w:rtl/>
        </w:rPr>
        <w:t>הראו לנו בממשלה - באירופה, תדעו לכם, אחת מתחנות הכבלים שאפשר לראות באירופה היא תחנת "אל-מנאר" - התחנה של ה"חיזבאללה". התחנה של ה"חיזבאללה" הציגה כל ערב בחודש הרמדאן, במשך חצי שעה, עלילות דם נגד היהודים, הגרועות ביותר שאפשר לדמות בכ</w:t>
      </w:r>
      <w:r>
        <w:rPr>
          <w:rFonts w:hint="cs"/>
          <w:rtl/>
        </w:rPr>
        <w:t xml:space="preserve">לל. ואחד הדברים שביקשו שם, זה שכל שגריר יבדוק במדינה שבה הוא מכהן, באיזו מידה אפשר לדרוש את ביטול הערוץ הזה. אגב, יש ממשלה אחת שעשתה זאת, ממשלת אוסטרליה, שביטלה את הערוץ. </w:t>
      </w:r>
    </w:p>
    <w:p w14:paraId="7A01D08C" w14:textId="77777777" w:rsidR="00000000" w:rsidRDefault="00540457">
      <w:pPr>
        <w:pStyle w:val="a0"/>
        <w:rPr>
          <w:rFonts w:hint="cs"/>
          <w:rtl/>
        </w:rPr>
      </w:pPr>
    </w:p>
    <w:p w14:paraId="32AA7C9A" w14:textId="77777777" w:rsidR="00000000" w:rsidRDefault="00540457">
      <w:pPr>
        <w:pStyle w:val="a0"/>
        <w:rPr>
          <w:rFonts w:hint="cs"/>
          <w:rtl/>
        </w:rPr>
      </w:pPr>
      <w:r>
        <w:rPr>
          <w:rFonts w:hint="cs"/>
          <w:rtl/>
        </w:rPr>
        <w:t>אני מוכרח להגיד, שלישראל יש בעיה שלא קיימת אצל הפלסטינים. קודם כול, הפלסטינים משקרי</w:t>
      </w:r>
      <w:r>
        <w:rPr>
          <w:rFonts w:hint="cs"/>
          <w:rtl/>
        </w:rPr>
        <w:t xml:space="preserve">ם חופשי. את זה ישראל לא מרשה לעצמה והיא משתדלת בכל דרך אפשרית שדיווחים יהיו דיווחי אמת, גם אם לא תמיד אפשר להגיד את הכול. </w:t>
      </w:r>
    </w:p>
    <w:p w14:paraId="517AEF98" w14:textId="77777777" w:rsidR="00000000" w:rsidRDefault="00540457">
      <w:pPr>
        <w:pStyle w:val="a0"/>
        <w:rPr>
          <w:rFonts w:hint="cs"/>
          <w:rtl/>
        </w:rPr>
      </w:pPr>
    </w:p>
    <w:p w14:paraId="74467747" w14:textId="77777777" w:rsidR="00000000" w:rsidRDefault="00540457">
      <w:pPr>
        <w:pStyle w:val="a0"/>
        <w:rPr>
          <w:rFonts w:hint="cs"/>
          <w:rtl/>
        </w:rPr>
      </w:pPr>
      <w:r>
        <w:rPr>
          <w:rFonts w:hint="cs"/>
          <w:rtl/>
        </w:rPr>
        <w:t>דבר נוסף: בניגוד לפלסטינים, אנחנו לא יכולים להרשות לעצמנו להראות צילומי זוועה, והטלוויזיה כטלוויזיה, המדיום הזה של צילום הוא הדבר הח</w:t>
      </w:r>
      <w:r>
        <w:rPr>
          <w:rFonts w:hint="cs"/>
          <w:rtl/>
        </w:rPr>
        <w:t xml:space="preserve">שוב ביותר שלה. </w:t>
      </w:r>
    </w:p>
    <w:p w14:paraId="4E5ACF8F" w14:textId="77777777" w:rsidR="00000000" w:rsidRDefault="00540457">
      <w:pPr>
        <w:pStyle w:val="a0"/>
        <w:rPr>
          <w:rFonts w:hint="cs"/>
          <w:rtl/>
        </w:rPr>
      </w:pPr>
    </w:p>
    <w:p w14:paraId="0CD98907" w14:textId="77777777" w:rsidR="00000000" w:rsidRDefault="00540457">
      <w:pPr>
        <w:pStyle w:val="a0"/>
        <w:rPr>
          <w:rFonts w:hint="cs"/>
          <w:rtl/>
        </w:rPr>
      </w:pPr>
      <w:r>
        <w:rPr>
          <w:rFonts w:hint="cs"/>
          <w:rtl/>
        </w:rPr>
        <w:t>אנחנו גם לא יוזמים אירועים ולא יוזמים פיגועים נגד פלסטינים. הפלסטינים יכולים לקרוא לצלמים ולהראות להם: בואו תראו ילדים זורקים אבנים על טנקים. אני רוצה להגיד לך, שכשאני רואה ילדים זורקים אבנים על טנקים - לדעתי זה אות כבוד לטוהר הנשק הישראלי</w:t>
      </w:r>
      <w:r>
        <w:rPr>
          <w:rFonts w:hint="cs"/>
          <w:rtl/>
        </w:rPr>
        <w:t xml:space="preserve">, שכן הילד שזורק את האבן יודע שהטנק לא יירה בו. אם היה חושב שהטנק יירה בו, לא היית רואה את הילד. </w:t>
      </w:r>
    </w:p>
    <w:p w14:paraId="106A907C" w14:textId="77777777" w:rsidR="00000000" w:rsidRDefault="00540457">
      <w:pPr>
        <w:pStyle w:val="a0"/>
        <w:rPr>
          <w:rFonts w:hint="cs"/>
          <w:rtl/>
        </w:rPr>
      </w:pPr>
    </w:p>
    <w:p w14:paraId="6335AEB3" w14:textId="77777777" w:rsidR="00000000" w:rsidRDefault="00540457">
      <w:pPr>
        <w:pStyle w:val="a0"/>
        <w:rPr>
          <w:rFonts w:hint="cs"/>
          <w:rtl/>
        </w:rPr>
      </w:pPr>
      <w:r>
        <w:rPr>
          <w:rFonts w:hint="cs"/>
          <w:rtl/>
        </w:rPr>
        <w:t>יש עוד דבר אחד ברשות הפלסטינית, אם אתם זוכרים, זה קרה אחרי הלינץ' שהיה ברמאללה, שברגע שדיווח לא מוצא חן בעיני הרשות הפלסטינית, היא מסלקת את העיתונאי, דבר שאנ</w:t>
      </w:r>
      <w:r>
        <w:rPr>
          <w:rFonts w:hint="cs"/>
          <w:rtl/>
        </w:rPr>
        <w:t xml:space="preserve">חנו לא עושים. </w:t>
      </w:r>
    </w:p>
    <w:p w14:paraId="1D7BF813" w14:textId="77777777" w:rsidR="00000000" w:rsidRDefault="00540457">
      <w:pPr>
        <w:pStyle w:val="a0"/>
        <w:rPr>
          <w:rFonts w:hint="cs"/>
          <w:rtl/>
        </w:rPr>
      </w:pPr>
    </w:p>
    <w:p w14:paraId="37E8ABB9" w14:textId="77777777" w:rsidR="00000000" w:rsidRDefault="00540457">
      <w:pPr>
        <w:pStyle w:val="a0"/>
        <w:rPr>
          <w:rFonts w:hint="cs"/>
          <w:rtl/>
        </w:rPr>
      </w:pPr>
      <w:r>
        <w:rPr>
          <w:rFonts w:hint="cs"/>
          <w:rtl/>
        </w:rPr>
        <w:t>זאת אומרת, יש הבדלים גדולים בינינו לבינם.</w:t>
      </w:r>
    </w:p>
    <w:p w14:paraId="7410A23C" w14:textId="77777777" w:rsidR="00000000" w:rsidRDefault="00540457">
      <w:pPr>
        <w:pStyle w:val="a0"/>
        <w:rPr>
          <w:rFonts w:hint="cs"/>
          <w:rtl/>
        </w:rPr>
      </w:pPr>
    </w:p>
    <w:p w14:paraId="3D2CC352" w14:textId="77777777" w:rsidR="00000000" w:rsidRDefault="00540457">
      <w:pPr>
        <w:pStyle w:val="af0"/>
        <w:rPr>
          <w:rtl/>
        </w:rPr>
      </w:pPr>
      <w:r>
        <w:rPr>
          <w:rFonts w:hint="eastAsia"/>
          <w:rtl/>
        </w:rPr>
        <w:t>ישראל</w:t>
      </w:r>
      <w:r>
        <w:rPr>
          <w:rtl/>
        </w:rPr>
        <w:t xml:space="preserve"> אייכלר (יהדות התורה):</w:t>
      </w:r>
    </w:p>
    <w:p w14:paraId="794DED70" w14:textId="77777777" w:rsidR="00000000" w:rsidRDefault="00540457">
      <w:pPr>
        <w:pStyle w:val="a0"/>
        <w:rPr>
          <w:rFonts w:hint="cs"/>
          <w:rtl/>
        </w:rPr>
      </w:pPr>
    </w:p>
    <w:p w14:paraId="3D9ADAEC" w14:textId="77777777" w:rsidR="00000000" w:rsidRDefault="00540457">
      <w:pPr>
        <w:pStyle w:val="a0"/>
        <w:rPr>
          <w:rFonts w:hint="cs"/>
          <w:rtl/>
        </w:rPr>
      </w:pPr>
      <w:r>
        <w:rPr>
          <w:rFonts w:hint="cs"/>
          <w:rtl/>
        </w:rPr>
        <w:t>אולי צריך לעשות את זה? אולי צריך להרחיק עיתונאים עוינים?</w:t>
      </w:r>
    </w:p>
    <w:p w14:paraId="78CD65AD" w14:textId="77777777" w:rsidR="00000000" w:rsidRDefault="00540457">
      <w:pPr>
        <w:pStyle w:val="a0"/>
        <w:rPr>
          <w:rFonts w:hint="cs"/>
          <w:rtl/>
        </w:rPr>
      </w:pPr>
    </w:p>
    <w:p w14:paraId="7AC284CC" w14:textId="77777777" w:rsidR="00000000" w:rsidRDefault="00540457">
      <w:pPr>
        <w:pStyle w:val="-"/>
        <w:rPr>
          <w:rtl/>
        </w:rPr>
      </w:pPr>
      <w:bookmarkStart w:id="744" w:name="FS000000474T03_12_2003_19_55_19C"/>
      <w:bookmarkEnd w:id="744"/>
      <w:r>
        <w:rPr>
          <w:rtl/>
        </w:rPr>
        <w:t>השר גדעון עזרא:</w:t>
      </w:r>
    </w:p>
    <w:p w14:paraId="136D7621" w14:textId="77777777" w:rsidR="00000000" w:rsidRDefault="00540457">
      <w:pPr>
        <w:pStyle w:val="a0"/>
        <w:rPr>
          <w:rtl/>
        </w:rPr>
      </w:pPr>
    </w:p>
    <w:p w14:paraId="695998BE" w14:textId="77777777" w:rsidR="00000000" w:rsidRDefault="00540457">
      <w:pPr>
        <w:pStyle w:val="a0"/>
        <w:rPr>
          <w:rFonts w:hint="cs"/>
          <w:rtl/>
        </w:rPr>
      </w:pPr>
      <w:r>
        <w:rPr>
          <w:rFonts w:hint="cs"/>
          <w:rtl/>
        </w:rPr>
        <w:t xml:space="preserve">תשמע, אנחנו מדינה דמוקרטית, עם כל מה שכרוך בעניין הזה. אני לא חושב שזו תהיה החלטה אופרטיבית. </w:t>
      </w:r>
    </w:p>
    <w:p w14:paraId="2D45992D" w14:textId="77777777" w:rsidR="00000000" w:rsidRDefault="00540457">
      <w:pPr>
        <w:pStyle w:val="a0"/>
        <w:rPr>
          <w:rFonts w:hint="cs"/>
          <w:rtl/>
        </w:rPr>
      </w:pPr>
    </w:p>
    <w:p w14:paraId="62121941" w14:textId="77777777" w:rsidR="00000000" w:rsidRDefault="00540457">
      <w:pPr>
        <w:pStyle w:val="af0"/>
        <w:rPr>
          <w:rtl/>
        </w:rPr>
      </w:pPr>
      <w:r>
        <w:rPr>
          <w:rFonts w:hint="eastAsia"/>
          <w:rtl/>
        </w:rPr>
        <w:t>יורי</w:t>
      </w:r>
      <w:r>
        <w:rPr>
          <w:rtl/>
        </w:rPr>
        <w:t xml:space="preserve"> שטרן (האיחוד הלאומי - ישראל ביתנו):</w:t>
      </w:r>
    </w:p>
    <w:p w14:paraId="6B5FBE82" w14:textId="77777777" w:rsidR="00000000" w:rsidRDefault="00540457">
      <w:pPr>
        <w:pStyle w:val="a0"/>
        <w:rPr>
          <w:rFonts w:hint="cs"/>
          <w:rtl/>
        </w:rPr>
      </w:pPr>
    </w:p>
    <w:p w14:paraId="531C70A5" w14:textId="77777777" w:rsidR="00000000" w:rsidRDefault="00540457">
      <w:pPr>
        <w:pStyle w:val="a0"/>
        <w:rPr>
          <w:rFonts w:hint="cs"/>
          <w:rtl/>
        </w:rPr>
      </w:pPr>
      <w:r>
        <w:rPr>
          <w:rFonts w:hint="cs"/>
          <w:rtl/>
        </w:rPr>
        <w:t>הדמוקרטיה צריכה להגן על עצמה.</w:t>
      </w:r>
    </w:p>
    <w:p w14:paraId="051A47AE" w14:textId="77777777" w:rsidR="00000000" w:rsidRDefault="00540457">
      <w:pPr>
        <w:pStyle w:val="a0"/>
        <w:rPr>
          <w:rFonts w:hint="cs"/>
          <w:rtl/>
        </w:rPr>
      </w:pPr>
    </w:p>
    <w:p w14:paraId="5C3C9A9A" w14:textId="77777777" w:rsidR="00000000" w:rsidRDefault="00540457">
      <w:pPr>
        <w:pStyle w:val="-"/>
        <w:rPr>
          <w:rtl/>
        </w:rPr>
      </w:pPr>
      <w:bookmarkStart w:id="745" w:name="FS000000474T03_12_2003_19_56_08C"/>
      <w:bookmarkEnd w:id="745"/>
      <w:r>
        <w:rPr>
          <w:rtl/>
        </w:rPr>
        <w:t>השר גדעון עזרא:</w:t>
      </w:r>
    </w:p>
    <w:p w14:paraId="1C03EF39" w14:textId="77777777" w:rsidR="00000000" w:rsidRDefault="00540457">
      <w:pPr>
        <w:pStyle w:val="a0"/>
        <w:rPr>
          <w:rtl/>
        </w:rPr>
      </w:pPr>
    </w:p>
    <w:p w14:paraId="5DFD190C" w14:textId="77777777" w:rsidR="00000000" w:rsidRDefault="00540457">
      <w:pPr>
        <w:pStyle w:val="a0"/>
        <w:rPr>
          <w:rFonts w:hint="cs"/>
          <w:rtl/>
        </w:rPr>
      </w:pPr>
      <w:r>
        <w:rPr>
          <w:rFonts w:hint="cs"/>
          <w:rtl/>
        </w:rPr>
        <w:t>היינו בסיור בגרמניה ונפגשנו עם אנשי המערכת של העיתון "די וולט", שלפי דעתי הוא מאוהדי ישראל, ואנשים שם אמרו: מה שחסר לנו אצלכם זה תמונות. הם נתנו דוגמה של המנהרות בר</w:t>
      </w:r>
      <w:r>
        <w:rPr>
          <w:rFonts w:hint="cs"/>
          <w:rtl/>
        </w:rPr>
        <w:t>פיח: "למה אתם לא לוקחים אותנו פעם אל תוך המנהרה ואז נראה את התמונה". ותמונה טובה מאלף מלים. אבל יש בעיה, כנראה אופרטיבית, לקחת את הצלמים הללו למקומות הללו, גם לא רוצים לסכן את חייהם. הדברים האלה נאמרו. נאמר גם - - -</w:t>
      </w:r>
    </w:p>
    <w:p w14:paraId="51B6DC2B" w14:textId="77777777" w:rsidR="00000000" w:rsidRDefault="00540457">
      <w:pPr>
        <w:pStyle w:val="a0"/>
        <w:rPr>
          <w:rFonts w:hint="cs"/>
          <w:rtl/>
        </w:rPr>
      </w:pPr>
    </w:p>
    <w:p w14:paraId="6F292C4B" w14:textId="77777777" w:rsidR="00000000" w:rsidRDefault="00540457">
      <w:pPr>
        <w:pStyle w:val="af0"/>
        <w:rPr>
          <w:rtl/>
        </w:rPr>
      </w:pPr>
      <w:r>
        <w:rPr>
          <w:rFonts w:hint="eastAsia"/>
          <w:rtl/>
        </w:rPr>
        <w:t>יורי</w:t>
      </w:r>
      <w:r>
        <w:rPr>
          <w:rtl/>
        </w:rPr>
        <w:t xml:space="preserve"> שטרן (האיחוד הלאומי - ישראל ביתנו)</w:t>
      </w:r>
      <w:r>
        <w:rPr>
          <w:rtl/>
        </w:rPr>
        <w:t>:</w:t>
      </w:r>
    </w:p>
    <w:p w14:paraId="19952ED0" w14:textId="77777777" w:rsidR="00000000" w:rsidRDefault="00540457">
      <w:pPr>
        <w:pStyle w:val="a0"/>
        <w:rPr>
          <w:rFonts w:hint="cs"/>
          <w:rtl/>
        </w:rPr>
      </w:pPr>
    </w:p>
    <w:p w14:paraId="0B3194E4" w14:textId="77777777" w:rsidR="00000000" w:rsidRDefault="00540457">
      <w:pPr>
        <w:pStyle w:val="a0"/>
        <w:rPr>
          <w:rFonts w:hint="cs"/>
          <w:rtl/>
        </w:rPr>
      </w:pPr>
      <w:r>
        <w:rPr>
          <w:rFonts w:hint="cs"/>
          <w:rtl/>
        </w:rPr>
        <w:t>אדוני כבוד השר, האמריקנים לקחו לאפגניסטן חבורה של עיתונאים. יש פה עניין של פיקוח נפש. גם - - - לא יודעים להתגונן, הסברתית.</w:t>
      </w:r>
    </w:p>
    <w:p w14:paraId="0829B291" w14:textId="77777777" w:rsidR="00000000" w:rsidRDefault="00540457">
      <w:pPr>
        <w:pStyle w:val="a0"/>
        <w:rPr>
          <w:rFonts w:hint="cs"/>
          <w:rtl/>
        </w:rPr>
      </w:pPr>
    </w:p>
    <w:p w14:paraId="42B41FF2" w14:textId="77777777" w:rsidR="00000000" w:rsidRDefault="00540457">
      <w:pPr>
        <w:pStyle w:val="-"/>
        <w:rPr>
          <w:rtl/>
        </w:rPr>
      </w:pPr>
      <w:bookmarkStart w:id="746" w:name="FS000000474T03_12_2003_20_00_45C"/>
      <w:bookmarkEnd w:id="746"/>
      <w:r>
        <w:rPr>
          <w:rFonts w:hint="eastAsia"/>
          <w:rtl/>
        </w:rPr>
        <w:t>השר</w:t>
      </w:r>
      <w:r>
        <w:rPr>
          <w:rtl/>
        </w:rPr>
        <w:t xml:space="preserve"> גדעון עזרא:</w:t>
      </w:r>
    </w:p>
    <w:p w14:paraId="133A5465" w14:textId="77777777" w:rsidR="00000000" w:rsidRDefault="00540457">
      <w:pPr>
        <w:pStyle w:val="a0"/>
        <w:rPr>
          <w:rFonts w:hint="cs"/>
          <w:rtl/>
        </w:rPr>
      </w:pPr>
    </w:p>
    <w:p w14:paraId="3FC45320" w14:textId="77777777" w:rsidR="00000000" w:rsidRDefault="00540457">
      <w:pPr>
        <w:pStyle w:val="a0"/>
        <w:rPr>
          <w:rFonts w:hint="cs"/>
          <w:rtl/>
        </w:rPr>
      </w:pPr>
      <w:r>
        <w:rPr>
          <w:rFonts w:hint="cs"/>
          <w:rtl/>
        </w:rPr>
        <w:t>תדע לך דבר אחד: יש לנו פה בעניין הזה - ואין לי כל ספק, הדיון עוד לא היה, הדיון עוד יתקיים. אני מדבר אתכם על קשיי</w:t>
      </w:r>
      <w:r>
        <w:rPr>
          <w:rFonts w:hint="cs"/>
          <w:rtl/>
        </w:rPr>
        <w:t xml:space="preserve">ם כאלו ואחרים. זה נכון, יש ירידה במספר הנציגויות הישראליות בעולם - אתה צודק בעניין הזה - ובתוך הנציגויות, מספר האנשים שעוסקים בהסברה נמוך מאוד. כך למשל אמרו שברוסיה, שבדרך כלל אוהדת אותנו, יש אדם אחד שעוסק בעניין הזה. </w:t>
      </w:r>
    </w:p>
    <w:p w14:paraId="69B5C173" w14:textId="77777777" w:rsidR="00000000" w:rsidRDefault="00540457">
      <w:pPr>
        <w:pStyle w:val="a0"/>
        <w:rPr>
          <w:rFonts w:hint="cs"/>
          <w:rtl/>
        </w:rPr>
      </w:pPr>
    </w:p>
    <w:p w14:paraId="7CCB35E9" w14:textId="77777777" w:rsidR="00000000" w:rsidRDefault="00540457">
      <w:pPr>
        <w:pStyle w:val="a0"/>
        <w:rPr>
          <w:rFonts w:hint="cs"/>
          <w:rtl/>
        </w:rPr>
      </w:pPr>
      <w:r>
        <w:rPr>
          <w:rFonts w:hint="cs"/>
          <w:rtl/>
        </w:rPr>
        <w:t>אין לי כל ספק שצריך לרתום למערך לא ר</w:t>
      </w:r>
      <w:r>
        <w:rPr>
          <w:rFonts w:hint="cs"/>
          <w:rtl/>
        </w:rPr>
        <w:t>ק אנשים שעובדים בעניין הזה, מהמדרגה הראשונה, אלא גם לשתף אנשים ידועים במדינת ישראל. אני אתן דוגמה: הולכת להיות ועידת ישראל לעסקים בעוד יומיים, שלושה ימים, פה, בארץ. אני חושב שמן הראוי היה לקרוא לאנשי העסקים האלו, כשהם נוסעים למדינות חוץ-לארץ, לעסוק בנושאים</w:t>
      </w:r>
      <w:r>
        <w:rPr>
          <w:rFonts w:hint="cs"/>
          <w:rtl/>
        </w:rPr>
        <w:t xml:space="preserve"> הללו ולקבל מאנשי משרד החוץ תדרוכים בנושאים הללו. </w:t>
      </w:r>
    </w:p>
    <w:p w14:paraId="1AE02362" w14:textId="77777777" w:rsidR="00000000" w:rsidRDefault="00540457">
      <w:pPr>
        <w:pStyle w:val="a0"/>
        <w:rPr>
          <w:rFonts w:hint="cs"/>
          <w:rtl/>
        </w:rPr>
      </w:pPr>
    </w:p>
    <w:p w14:paraId="23BA2445" w14:textId="77777777" w:rsidR="00000000" w:rsidRDefault="00540457">
      <w:pPr>
        <w:pStyle w:val="af0"/>
        <w:rPr>
          <w:rtl/>
        </w:rPr>
      </w:pPr>
      <w:r>
        <w:rPr>
          <w:rFonts w:hint="eastAsia"/>
          <w:rtl/>
        </w:rPr>
        <w:t>יורי</w:t>
      </w:r>
      <w:r>
        <w:rPr>
          <w:rtl/>
        </w:rPr>
        <w:t xml:space="preserve"> שטרן (האיחוד הלאומי - ישראל ביתנו):</w:t>
      </w:r>
    </w:p>
    <w:p w14:paraId="370E315A" w14:textId="77777777" w:rsidR="00000000" w:rsidRDefault="00540457">
      <w:pPr>
        <w:pStyle w:val="a0"/>
        <w:rPr>
          <w:rFonts w:hint="cs"/>
          <w:rtl/>
        </w:rPr>
      </w:pPr>
    </w:p>
    <w:p w14:paraId="36880BB5" w14:textId="77777777" w:rsidR="00000000" w:rsidRDefault="00540457">
      <w:pPr>
        <w:pStyle w:val="a0"/>
        <w:rPr>
          <w:rFonts w:hint="cs"/>
          <w:rtl/>
        </w:rPr>
      </w:pPr>
      <w:r>
        <w:rPr>
          <w:rFonts w:hint="cs"/>
          <w:rtl/>
        </w:rPr>
        <w:t>הם עשו את זה. בתחילת האינתיפאדה, דני גילרמן יזם משלחות כאלה של אנשי עסקים. זה פשוט הופסק.</w:t>
      </w:r>
    </w:p>
    <w:p w14:paraId="1C35F992" w14:textId="77777777" w:rsidR="00000000" w:rsidRDefault="00540457">
      <w:pPr>
        <w:pStyle w:val="a0"/>
        <w:rPr>
          <w:rFonts w:hint="cs"/>
          <w:rtl/>
        </w:rPr>
      </w:pPr>
    </w:p>
    <w:p w14:paraId="5DB40F35" w14:textId="77777777" w:rsidR="00000000" w:rsidRDefault="00540457">
      <w:pPr>
        <w:pStyle w:val="-"/>
        <w:rPr>
          <w:rtl/>
        </w:rPr>
      </w:pPr>
      <w:bookmarkStart w:id="747" w:name="FS000000474T03_12_2003_20_17_33C"/>
      <w:bookmarkEnd w:id="747"/>
      <w:r>
        <w:rPr>
          <w:rtl/>
        </w:rPr>
        <w:t>השר גדעון עזרא:</w:t>
      </w:r>
    </w:p>
    <w:p w14:paraId="5FB854CB" w14:textId="77777777" w:rsidR="00000000" w:rsidRDefault="00540457">
      <w:pPr>
        <w:pStyle w:val="a0"/>
        <w:rPr>
          <w:rtl/>
        </w:rPr>
      </w:pPr>
    </w:p>
    <w:p w14:paraId="3D99E935" w14:textId="77777777" w:rsidR="00000000" w:rsidRDefault="00540457">
      <w:pPr>
        <w:pStyle w:val="a0"/>
        <w:rPr>
          <w:rFonts w:hint="cs"/>
          <w:rtl/>
        </w:rPr>
      </w:pPr>
      <w:r>
        <w:rPr>
          <w:rFonts w:hint="cs"/>
          <w:rtl/>
        </w:rPr>
        <w:t>אז צריך להמשיך את זה. דובר גם - כדי שיד ימין תדע על יד</w:t>
      </w:r>
      <w:r>
        <w:rPr>
          <w:rFonts w:hint="cs"/>
          <w:rtl/>
        </w:rPr>
        <w:t xml:space="preserve"> שמאל - על שיתוף של כל הגורמים במערך החוץ. דובר שם אפילו על הצורך לשתף גורמי הסברה בפורומים שמקבלים החלטות ביטחוניות, על מנת שהם יאירו את הנושא הזה מנקודת מבטם. גם על כך דובר. </w:t>
      </w:r>
    </w:p>
    <w:p w14:paraId="54945A96" w14:textId="77777777" w:rsidR="00000000" w:rsidRDefault="00540457">
      <w:pPr>
        <w:pStyle w:val="a0"/>
        <w:rPr>
          <w:rFonts w:hint="cs"/>
          <w:rtl/>
        </w:rPr>
      </w:pPr>
    </w:p>
    <w:p w14:paraId="5A641F81" w14:textId="77777777" w:rsidR="00000000" w:rsidRDefault="00540457">
      <w:pPr>
        <w:pStyle w:val="a0"/>
        <w:rPr>
          <w:rFonts w:hint="cs"/>
          <w:rtl/>
        </w:rPr>
      </w:pPr>
      <w:r>
        <w:rPr>
          <w:rFonts w:hint="cs"/>
          <w:rtl/>
        </w:rPr>
        <w:t>כאמור, עדיין לא היה דיון. הנושא הזה בהחלט חשוב, ואני משוכנע שהדיון יהיה בקרוב.</w:t>
      </w:r>
      <w:r>
        <w:rPr>
          <w:rFonts w:hint="cs"/>
          <w:rtl/>
        </w:rPr>
        <w:t xml:space="preserve"> אנחנו נלחמים היום בתופעות נוראיות בכל העולם כמעט, בעיקר באירופה, ויש לזה חשיבות רבה. חשוב גם שנשים דגש בכלי התקשורת החשובים יותר בכל מדינה ומדינה, ואין לי כל ספק שלדיון הזה שיהיה בממשלה תהיינה גם תוצאות. </w:t>
      </w:r>
    </w:p>
    <w:p w14:paraId="4E199119" w14:textId="77777777" w:rsidR="00000000" w:rsidRDefault="00540457">
      <w:pPr>
        <w:pStyle w:val="a0"/>
        <w:rPr>
          <w:rFonts w:hint="cs"/>
          <w:rtl/>
        </w:rPr>
      </w:pPr>
    </w:p>
    <w:p w14:paraId="45E041E0" w14:textId="77777777" w:rsidR="00000000" w:rsidRDefault="00540457">
      <w:pPr>
        <w:pStyle w:val="a0"/>
        <w:rPr>
          <w:rFonts w:hint="cs"/>
          <w:rtl/>
        </w:rPr>
      </w:pPr>
      <w:r>
        <w:rPr>
          <w:rFonts w:hint="cs"/>
          <w:rtl/>
        </w:rPr>
        <w:t>עכשיו, לעצם העניין. אני מציע שלאחר שהממשלה תדון ב</w:t>
      </w:r>
      <w:r>
        <w:rPr>
          <w:rFonts w:hint="cs"/>
          <w:rtl/>
        </w:rPr>
        <w:t>נושא הזה ייערך דיון בוועדת החוץ והביטחון עם נציג של הממשלה, נציג שר החוץ. אבל הייתי מציע שהדיון הזה יהיה אחרי הישיבה בממשלה. תודה רבה.</w:t>
      </w:r>
    </w:p>
    <w:p w14:paraId="474C0764" w14:textId="77777777" w:rsidR="00000000" w:rsidRDefault="00540457">
      <w:pPr>
        <w:pStyle w:val="a0"/>
        <w:rPr>
          <w:rFonts w:hint="cs"/>
          <w:rtl/>
        </w:rPr>
      </w:pPr>
    </w:p>
    <w:p w14:paraId="4AC45913" w14:textId="77777777" w:rsidR="00000000" w:rsidRDefault="00540457">
      <w:pPr>
        <w:pStyle w:val="af1"/>
        <w:rPr>
          <w:rtl/>
        </w:rPr>
      </w:pPr>
      <w:r>
        <w:rPr>
          <w:rFonts w:hint="eastAsia"/>
          <w:rtl/>
        </w:rPr>
        <w:t>היו</w:t>
      </w:r>
      <w:r>
        <w:rPr>
          <w:rtl/>
        </w:rPr>
        <w:t>"ר משה כחלון:</w:t>
      </w:r>
    </w:p>
    <w:p w14:paraId="699A0E42" w14:textId="77777777" w:rsidR="00000000" w:rsidRDefault="00540457">
      <w:pPr>
        <w:pStyle w:val="a0"/>
        <w:rPr>
          <w:rFonts w:hint="cs"/>
          <w:rtl/>
        </w:rPr>
      </w:pPr>
    </w:p>
    <w:p w14:paraId="5621EA71" w14:textId="77777777" w:rsidR="00000000" w:rsidRDefault="00540457">
      <w:pPr>
        <w:pStyle w:val="a0"/>
        <w:rPr>
          <w:rFonts w:hint="cs"/>
          <w:rtl/>
        </w:rPr>
      </w:pPr>
      <w:r>
        <w:rPr>
          <w:rFonts w:hint="cs"/>
          <w:rtl/>
        </w:rPr>
        <w:t>תודה רבה. הצעה אחרת לחברת הכנסת נעמי בלומנטל, ואחריה - לחבר הכנסת נסים זאב. בסוף הדיון אני אאפשר לרב א</w:t>
      </w:r>
      <w:r>
        <w:rPr>
          <w:rFonts w:hint="cs"/>
          <w:rtl/>
        </w:rPr>
        <w:t xml:space="preserve">ייכלר הודעה קצרה. בבקשה. </w:t>
      </w:r>
    </w:p>
    <w:p w14:paraId="6E2BE38A" w14:textId="77777777" w:rsidR="00000000" w:rsidRDefault="00540457">
      <w:pPr>
        <w:pStyle w:val="a0"/>
        <w:rPr>
          <w:rFonts w:hint="cs"/>
          <w:rtl/>
        </w:rPr>
      </w:pPr>
    </w:p>
    <w:p w14:paraId="24C513F4" w14:textId="77777777" w:rsidR="00000000" w:rsidRDefault="00540457">
      <w:pPr>
        <w:pStyle w:val="a"/>
        <w:rPr>
          <w:rtl/>
        </w:rPr>
      </w:pPr>
      <w:bookmarkStart w:id="748" w:name="FS000000465T03_12_2003_20_21_41"/>
      <w:bookmarkStart w:id="749" w:name="_Toc59448135"/>
      <w:bookmarkEnd w:id="748"/>
      <w:r>
        <w:rPr>
          <w:rFonts w:hint="eastAsia"/>
          <w:rtl/>
        </w:rPr>
        <w:t>נעמי</w:t>
      </w:r>
      <w:r>
        <w:rPr>
          <w:rtl/>
        </w:rPr>
        <w:t xml:space="preserve"> בלומנטל (הליכוד):</w:t>
      </w:r>
      <w:bookmarkEnd w:id="749"/>
    </w:p>
    <w:p w14:paraId="379B43FE" w14:textId="77777777" w:rsidR="00000000" w:rsidRDefault="00540457">
      <w:pPr>
        <w:pStyle w:val="a0"/>
        <w:rPr>
          <w:rFonts w:hint="cs"/>
          <w:rtl/>
        </w:rPr>
      </w:pPr>
    </w:p>
    <w:p w14:paraId="5A8C44A2" w14:textId="77777777" w:rsidR="00000000" w:rsidRDefault="00540457">
      <w:pPr>
        <w:pStyle w:val="a0"/>
        <w:rPr>
          <w:rFonts w:hint="cs"/>
          <w:rtl/>
        </w:rPr>
      </w:pPr>
      <w:r>
        <w:rPr>
          <w:rFonts w:hint="cs"/>
          <w:rtl/>
        </w:rPr>
        <w:t>אני מוכרחה לומר, שכל הדיון על ההסברה של מדינת ישראל הוא מתסכל ביותר. אנחנו נמצאים במצב שגרוע ממנו כמעט לא יכול להיות מבחינה הסברתית. התקציבים שמוקצים לנושא הכאוב הזה הם פשוט אפס. אפס אחד גדול. מה שעומד בפנ</w:t>
      </w:r>
      <w:r>
        <w:rPr>
          <w:rFonts w:hint="cs"/>
          <w:rtl/>
        </w:rPr>
        <w:t xml:space="preserve">ינו זה לראות מה ניתן לעשות באפס תקציבים, עם הנציגויות שקיימות, במידה רבה עם העולם היהודי, עם אנשי אקדמיה, עם סטודנטים שנמצאים בחוץ-לארץ. מי ירכז את הכול? אמורים לרכז משרד החוץ - אני מקווה שלפחות לכך יהיו המשאבים המתאימים. כרגע המצב בכי רע. </w:t>
      </w:r>
    </w:p>
    <w:p w14:paraId="5231E121" w14:textId="77777777" w:rsidR="00000000" w:rsidRDefault="00540457">
      <w:pPr>
        <w:pStyle w:val="a0"/>
        <w:rPr>
          <w:rFonts w:hint="cs"/>
          <w:rtl/>
        </w:rPr>
      </w:pPr>
    </w:p>
    <w:p w14:paraId="5E968681" w14:textId="77777777" w:rsidR="00000000" w:rsidRDefault="00540457">
      <w:pPr>
        <w:pStyle w:val="a0"/>
        <w:rPr>
          <w:rFonts w:hint="cs"/>
          <w:rtl/>
        </w:rPr>
      </w:pPr>
      <w:r>
        <w:rPr>
          <w:rFonts w:hint="cs"/>
          <w:rtl/>
        </w:rPr>
        <w:t>אני מוכרחה לומ</w:t>
      </w:r>
      <w:r>
        <w:rPr>
          <w:rFonts w:hint="cs"/>
          <w:rtl/>
        </w:rPr>
        <w:t xml:space="preserve">ר שכאשר פונים אלי </w:t>
      </w:r>
      <w:r>
        <w:rPr>
          <w:rtl/>
        </w:rPr>
        <w:t>–</w:t>
      </w:r>
      <w:r>
        <w:rPr>
          <w:rFonts w:hint="cs"/>
          <w:rtl/>
        </w:rPr>
        <w:t xml:space="preserve"> גם חבר הכנסת יורי שטרן פנה אלי בעניין, גם חברי כנסת אחרים - ומבקשים שנקיים דיון, אני אומרת שיתקיים דיון, אבל אם אתם שואלים אותי, אם יהיו פירות לעניין הזה, אני לא בטוחה. משום שמה שמתרחש היום לגבי מדינת ישראל זו פשוט הסתה אחת ברורה, קשה מ</w:t>
      </w:r>
      <w:r>
        <w:rPr>
          <w:rFonts w:hint="cs"/>
          <w:rtl/>
        </w:rPr>
        <w:t xml:space="preserve">אוד, כמעט בכל רחבי העולם; הסתה שמביאה לכך שיש נימה של דה-לגיטימציה של עצם קיומה של מדינת ישראל. ראינו את תוצאות הסקר - דומני באיחוד האירופי, בכמה מן המדינות </w:t>
      </w:r>
      <w:r>
        <w:rPr>
          <w:rtl/>
        </w:rPr>
        <w:t>–</w:t>
      </w:r>
      <w:r>
        <w:rPr>
          <w:rFonts w:hint="cs"/>
          <w:rtl/>
        </w:rPr>
        <w:t xml:space="preserve"> שאומרות ש-59% מן הנשאלים ענו שישראל היא המדינה המסוכנת ביותר לשלום העולם. משמע, לישראל אין זכות ק</w:t>
      </w:r>
      <w:r>
        <w:rPr>
          <w:rFonts w:hint="cs"/>
          <w:rtl/>
        </w:rPr>
        <w:t xml:space="preserve">יום. משאין לה זכות קיום, אנחנו יודעים היכן אנחנו נמצאים. </w:t>
      </w:r>
    </w:p>
    <w:p w14:paraId="4FB2E2B2" w14:textId="77777777" w:rsidR="00000000" w:rsidRDefault="00540457">
      <w:pPr>
        <w:pStyle w:val="a0"/>
        <w:rPr>
          <w:rFonts w:hint="cs"/>
          <w:rtl/>
        </w:rPr>
      </w:pPr>
    </w:p>
    <w:p w14:paraId="1CAFACB8" w14:textId="77777777" w:rsidR="00000000" w:rsidRDefault="00540457">
      <w:pPr>
        <w:pStyle w:val="a0"/>
        <w:rPr>
          <w:rFonts w:hint="cs"/>
          <w:rtl/>
        </w:rPr>
      </w:pPr>
      <w:r>
        <w:rPr>
          <w:rFonts w:hint="cs"/>
          <w:rtl/>
        </w:rPr>
        <w:t>אם כן, המערכה היא קשה, מורכבת, דלת אמצעים, ובמה שיש לנו, נראה מה ניתן לעשות. תודה.</w:t>
      </w:r>
    </w:p>
    <w:p w14:paraId="1A81D175" w14:textId="77777777" w:rsidR="00000000" w:rsidRDefault="00540457">
      <w:pPr>
        <w:pStyle w:val="af1"/>
        <w:rPr>
          <w:rFonts w:hint="cs"/>
          <w:rtl/>
        </w:rPr>
      </w:pPr>
    </w:p>
    <w:p w14:paraId="014D3B57" w14:textId="77777777" w:rsidR="00000000" w:rsidRDefault="00540457">
      <w:pPr>
        <w:pStyle w:val="af1"/>
        <w:rPr>
          <w:rtl/>
        </w:rPr>
      </w:pPr>
      <w:r>
        <w:rPr>
          <w:rtl/>
        </w:rPr>
        <w:t>היו"ר משה כחלון:</w:t>
      </w:r>
    </w:p>
    <w:p w14:paraId="0AEA372D" w14:textId="77777777" w:rsidR="00000000" w:rsidRDefault="00540457">
      <w:pPr>
        <w:pStyle w:val="a0"/>
        <w:rPr>
          <w:rtl/>
        </w:rPr>
      </w:pPr>
    </w:p>
    <w:p w14:paraId="56536029" w14:textId="77777777" w:rsidR="00000000" w:rsidRDefault="00540457">
      <w:pPr>
        <w:pStyle w:val="a0"/>
        <w:rPr>
          <w:rFonts w:hint="cs"/>
          <w:rtl/>
        </w:rPr>
      </w:pPr>
      <w:r>
        <w:rPr>
          <w:rFonts w:hint="cs"/>
          <w:rtl/>
        </w:rPr>
        <w:t xml:space="preserve">תודה רבה. חבר הכנסת נסים זאב, בבקשה. </w:t>
      </w:r>
    </w:p>
    <w:p w14:paraId="579CEDAE" w14:textId="77777777" w:rsidR="00000000" w:rsidRDefault="00540457">
      <w:pPr>
        <w:pStyle w:val="a0"/>
        <w:rPr>
          <w:rFonts w:hint="cs"/>
          <w:rtl/>
        </w:rPr>
      </w:pPr>
    </w:p>
    <w:p w14:paraId="3A571A35" w14:textId="77777777" w:rsidR="00000000" w:rsidRDefault="00540457">
      <w:pPr>
        <w:pStyle w:val="a"/>
        <w:rPr>
          <w:rtl/>
        </w:rPr>
      </w:pPr>
      <w:bookmarkStart w:id="750" w:name="FS000000490T03_12_2003_20_28_45"/>
      <w:bookmarkStart w:id="751" w:name="_Toc59448136"/>
      <w:bookmarkEnd w:id="750"/>
      <w:r>
        <w:rPr>
          <w:rFonts w:hint="eastAsia"/>
          <w:rtl/>
        </w:rPr>
        <w:t>נסים</w:t>
      </w:r>
      <w:r>
        <w:rPr>
          <w:rtl/>
        </w:rPr>
        <w:t xml:space="preserve"> זאב (ש"ס):</w:t>
      </w:r>
      <w:bookmarkEnd w:id="751"/>
    </w:p>
    <w:p w14:paraId="3A952F9B" w14:textId="77777777" w:rsidR="00000000" w:rsidRDefault="00540457">
      <w:pPr>
        <w:pStyle w:val="a0"/>
        <w:rPr>
          <w:rFonts w:hint="cs"/>
          <w:rtl/>
        </w:rPr>
      </w:pPr>
    </w:p>
    <w:p w14:paraId="08502AAC" w14:textId="77777777" w:rsidR="00000000" w:rsidRDefault="00540457">
      <w:pPr>
        <w:pStyle w:val="a0"/>
        <w:rPr>
          <w:rFonts w:hint="cs"/>
          <w:rtl/>
        </w:rPr>
      </w:pPr>
      <w:r>
        <w:rPr>
          <w:rFonts w:hint="cs"/>
          <w:rtl/>
        </w:rPr>
        <w:t>אדוני היושב-ראש, הבעיה היא לא כספית, הב</w:t>
      </w:r>
      <w:r>
        <w:rPr>
          <w:rFonts w:hint="cs"/>
          <w:rtl/>
        </w:rPr>
        <w:t>עיה היא בראש שלנו. על איזו הסברה אנחנו מדברים? אנחנו יורים לעצמנו בראש. הבג"ץ ירה לנו כדור בראש בכל נושא ההסברה כאשר התיר את הקרנת הסרט "ג'נין ג'נין". ההסתה היא הסתה עצמית, שנאה עצמית. אנחנו מביישים את עצמנו בעיני העולם. מה אנחנו דורשים מהעולם? שיגן עלינו?</w:t>
      </w:r>
      <w:r>
        <w:rPr>
          <w:rFonts w:hint="cs"/>
          <w:rtl/>
        </w:rPr>
        <w:t xml:space="preserve"> תסתכלו איזו הסברה פנים-ארצית. איזו הסברה? הכול שמאל. איזו השפעה יש לממשלה הזאת על התקשורת בכלל? </w:t>
      </w:r>
    </w:p>
    <w:p w14:paraId="0681C867" w14:textId="77777777" w:rsidR="00000000" w:rsidRDefault="00540457">
      <w:pPr>
        <w:pStyle w:val="a0"/>
        <w:rPr>
          <w:rFonts w:hint="cs"/>
          <w:rtl/>
        </w:rPr>
      </w:pPr>
    </w:p>
    <w:p w14:paraId="3BF1C892" w14:textId="77777777" w:rsidR="00000000" w:rsidRDefault="00540457">
      <w:pPr>
        <w:pStyle w:val="a0"/>
        <w:rPr>
          <w:rFonts w:hint="cs"/>
          <w:rtl/>
        </w:rPr>
      </w:pPr>
      <w:r>
        <w:rPr>
          <w:rFonts w:hint="cs"/>
          <w:rtl/>
        </w:rPr>
        <w:t>אז קודם כול נתקן את עצמנו. שמוני נוטרה את הכרמים, כרמי שלי לא נטרתי.</w:t>
      </w:r>
    </w:p>
    <w:p w14:paraId="45A868DF" w14:textId="77777777" w:rsidR="00000000" w:rsidRDefault="00540457">
      <w:pPr>
        <w:pStyle w:val="a0"/>
        <w:rPr>
          <w:rFonts w:hint="cs"/>
          <w:rtl/>
        </w:rPr>
      </w:pPr>
    </w:p>
    <w:p w14:paraId="68CC1910" w14:textId="77777777" w:rsidR="00000000" w:rsidRDefault="00540457">
      <w:pPr>
        <w:pStyle w:val="af1"/>
        <w:rPr>
          <w:rtl/>
        </w:rPr>
      </w:pPr>
      <w:r>
        <w:rPr>
          <w:rtl/>
        </w:rPr>
        <w:t>היו"ר משה כחלון:</w:t>
      </w:r>
    </w:p>
    <w:p w14:paraId="78EA63C9" w14:textId="77777777" w:rsidR="00000000" w:rsidRDefault="00540457">
      <w:pPr>
        <w:pStyle w:val="a0"/>
        <w:rPr>
          <w:rtl/>
        </w:rPr>
      </w:pPr>
    </w:p>
    <w:p w14:paraId="53030237" w14:textId="77777777" w:rsidR="00000000" w:rsidRDefault="00540457">
      <w:pPr>
        <w:pStyle w:val="a0"/>
        <w:rPr>
          <w:rFonts w:hint="cs"/>
          <w:rtl/>
        </w:rPr>
      </w:pPr>
      <w:r>
        <w:rPr>
          <w:rFonts w:hint="cs"/>
          <w:rtl/>
        </w:rPr>
        <w:t xml:space="preserve">תודה רבה. </w:t>
      </w:r>
    </w:p>
    <w:p w14:paraId="3578DCE9" w14:textId="77777777" w:rsidR="00000000" w:rsidRDefault="00540457">
      <w:pPr>
        <w:pStyle w:val="a0"/>
        <w:rPr>
          <w:rtl/>
        </w:rPr>
      </w:pPr>
    </w:p>
    <w:p w14:paraId="78BFA3D1" w14:textId="77777777" w:rsidR="00000000" w:rsidRDefault="00540457">
      <w:pPr>
        <w:pStyle w:val="a0"/>
        <w:rPr>
          <w:rFonts w:hint="cs"/>
          <w:rtl/>
        </w:rPr>
      </w:pPr>
    </w:p>
    <w:p w14:paraId="6AFC8C93" w14:textId="77777777" w:rsidR="00000000" w:rsidRDefault="00540457">
      <w:pPr>
        <w:pStyle w:val="a2"/>
        <w:rPr>
          <w:rFonts w:hint="cs"/>
          <w:rtl/>
        </w:rPr>
      </w:pPr>
      <w:bookmarkStart w:id="752" w:name="_Toc59448137"/>
      <w:r>
        <w:rPr>
          <w:rFonts w:hint="cs"/>
          <w:rtl/>
        </w:rPr>
        <w:t>הודעה אישית של חבר הכנסת ישראל אייכלר</w:t>
      </w:r>
      <w:bookmarkEnd w:id="752"/>
    </w:p>
    <w:p w14:paraId="75A9C2C8" w14:textId="77777777" w:rsidR="00000000" w:rsidRDefault="00540457">
      <w:pPr>
        <w:pStyle w:val="a0"/>
        <w:rPr>
          <w:rFonts w:hint="cs"/>
          <w:rtl/>
        </w:rPr>
      </w:pPr>
    </w:p>
    <w:p w14:paraId="0CA27BB4" w14:textId="77777777" w:rsidR="00000000" w:rsidRDefault="00540457">
      <w:pPr>
        <w:pStyle w:val="af1"/>
        <w:rPr>
          <w:rtl/>
        </w:rPr>
      </w:pPr>
      <w:r>
        <w:rPr>
          <w:rtl/>
        </w:rPr>
        <w:t>היו"ר משה כחלון:</w:t>
      </w:r>
    </w:p>
    <w:p w14:paraId="50706468" w14:textId="77777777" w:rsidR="00000000" w:rsidRDefault="00540457">
      <w:pPr>
        <w:pStyle w:val="a0"/>
        <w:rPr>
          <w:rtl/>
        </w:rPr>
      </w:pPr>
    </w:p>
    <w:p w14:paraId="02C8D695" w14:textId="77777777" w:rsidR="00000000" w:rsidRDefault="00540457">
      <w:pPr>
        <w:pStyle w:val="a0"/>
        <w:rPr>
          <w:rFonts w:hint="cs"/>
          <w:rtl/>
        </w:rPr>
      </w:pPr>
      <w:r>
        <w:rPr>
          <w:rFonts w:hint="cs"/>
          <w:rtl/>
        </w:rPr>
        <w:t xml:space="preserve">לפני ההצבעה, אני מבקש לאפשר לרב אייכלר הודעה קצרה לתיקון דבריו. </w:t>
      </w:r>
    </w:p>
    <w:p w14:paraId="6DDCBBB6" w14:textId="77777777" w:rsidR="00000000" w:rsidRDefault="00540457">
      <w:pPr>
        <w:pStyle w:val="a0"/>
        <w:rPr>
          <w:rFonts w:hint="cs"/>
          <w:rtl/>
        </w:rPr>
      </w:pPr>
    </w:p>
    <w:p w14:paraId="481A2E0E" w14:textId="77777777" w:rsidR="00000000" w:rsidRDefault="00540457">
      <w:pPr>
        <w:pStyle w:val="a"/>
        <w:rPr>
          <w:rtl/>
        </w:rPr>
      </w:pPr>
      <w:bookmarkStart w:id="753" w:name="FS000001057T03_12_2003_20_39_29"/>
      <w:bookmarkStart w:id="754" w:name="_Toc59448138"/>
      <w:bookmarkEnd w:id="753"/>
      <w:r>
        <w:rPr>
          <w:rFonts w:hint="eastAsia"/>
          <w:rtl/>
        </w:rPr>
        <w:t>ישראל</w:t>
      </w:r>
      <w:r>
        <w:rPr>
          <w:rtl/>
        </w:rPr>
        <w:t xml:space="preserve"> אייכלר (יהדות התורה):</w:t>
      </w:r>
      <w:bookmarkEnd w:id="754"/>
    </w:p>
    <w:p w14:paraId="2F65A016" w14:textId="77777777" w:rsidR="00000000" w:rsidRDefault="00540457">
      <w:pPr>
        <w:pStyle w:val="a0"/>
        <w:rPr>
          <w:rFonts w:hint="cs"/>
          <w:rtl/>
        </w:rPr>
      </w:pPr>
    </w:p>
    <w:p w14:paraId="68BB2D07" w14:textId="77777777" w:rsidR="00000000" w:rsidRDefault="00540457">
      <w:pPr>
        <w:pStyle w:val="a0"/>
        <w:rPr>
          <w:rFonts w:hint="cs"/>
          <w:rtl/>
        </w:rPr>
      </w:pPr>
      <w:r>
        <w:rPr>
          <w:rFonts w:hint="cs"/>
          <w:rtl/>
        </w:rPr>
        <w:t xml:space="preserve">אדוני היושב-ראש, חברי הכנסת, מחיתי כאן היום על ביטויים אנטישמיים ואלימות מילולית של יושב-ראש אמי"י - ארגון אמני ישראל - בעיתונות המקומית. ברצוני להודיע שהכוונה </w:t>
      </w:r>
      <w:r>
        <w:rPr>
          <w:rFonts w:hint="cs"/>
          <w:rtl/>
        </w:rPr>
        <w:t xml:space="preserve">היתה לריאיון עם שייקה לוי, יושב-ראש אמ"י לשעבר, ולא ליושב אמ"י היום, יעקב מנדל. </w:t>
      </w:r>
    </w:p>
    <w:p w14:paraId="6FBB58DB" w14:textId="77777777" w:rsidR="00000000" w:rsidRDefault="00540457">
      <w:pPr>
        <w:pStyle w:val="a0"/>
        <w:rPr>
          <w:rFonts w:hint="cs"/>
          <w:rtl/>
        </w:rPr>
      </w:pPr>
    </w:p>
    <w:p w14:paraId="014CB84F" w14:textId="77777777" w:rsidR="00000000" w:rsidRDefault="00540457">
      <w:pPr>
        <w:pStyle w:val="a0"/>
        <w:rPr>
          <w:rFonts w:hint="cs"/>
          <w:rtl/>
        </w:rPr>
      </w:pPr>
      <w:r>
        <w:rPr>
          <w:rFonts w:hint="cs"/>
          <w:rtl/>
        </w:rPr>
        <w:t>בכל מקרה, כל אמני ישראל צריכים להוקיע את ההסתה הזאת ולהתריע מפני דברים כאלה, בפרט כאשר מדברים על הסתה נגד ישראל בחוץ-לארץ. תודה רבה.</w:t>
      </w:r>
    </w:p>
    <w:p w14:paraId="77474DCB" w14:textId="77777777" w:rsidR="00000000" w:rsidRDefault="00540457">
      <w:pPr>
        <w:pStyle w:val="af1"/>
        <w:rPr>
          <w:rFonts w:hint="cs"/>
          <w:rtl/>
        </w:rPr>
      </w:pPr>
    </w:p>
    <w:p w14:paraId="05804D34" w14:textId="77777777" w:rsidR="00000000" w:rsidRDefault="00540457">
      <w:pPr>
        <w:pStyle w:val="af1"/>
        <w:rPr>
          <w:rFonts w:hint="cs"/>
          <w:rtl/>
        </w:rPr>
      </w:pPr>
    </w:p>
    <w:p w14:paraId="261E647D" w14:textId="77777777" w:rsidR="00000000" w:rsidRDefault="00540457">
      <w:pPr>
        <w:pStyle w:val="af1"/>
        <w:rPr>
          <w:rtl/>
        </w:rPr>
      </w:pPr>
      <w:r>
        <w:rPr>
          <w:rtl/>
        </w:rPr>
        <w:t>היו"ר משה כחלון:</w:t>
      </w:r>
    </w:p>
    <w:p w14:paraId="7701C368" w14:textId="77777777" w:rsidR="00000000" w:rsidRDefault="00540457">
      <w:pPr>
        <w:pStyle w:val="a0"/>
        <w:rPr>
          <w:rFonts w:hint="cs"/>
          <w:rtl/>
        </w:rPr>
      </w:pPr>
    </w:p>
    <w:p w14:paraId="19B26F3C" w14:textId="77777777" w:rsidR="00000000" w:rsidRDefault="00540457">
      <w:pPr>
        <w:pStyle w:val="a0"/>
        <w:rPr>
          <w:rFonts w:hint="cs"/>
          <w:rtl/>
        </w:rPr>
      </w:pPr>
      <w:r>
        <w:rPr>
          <w:rFonts w:hint="cs"/>
          <w:rtl/>
        </w:rPr>
        <w:t>תודה רבה.</w:t>
      </w:r>
    </w:p>
    <w:p w14:paraId="6D620D69" w14:textId="77777777" w:rsidR="00000000" w:rsidRDefault="00540457">
      <w:pPr>
        <w:pStyle w:val="a0"/>
        <w:rPr>
          <w:rFonts w:hint="cs"/>
          <w:rtl/>
        </w:rPr>
      </w:pPr>
    </w:p>
    <w:p w14:paraId="65A97352" w14:textId="77777777" w:rsidR="00000000" w:rsidRDefault="00540457">
      <w:pPr>
        <w:pStyle w:val="a2"/>
        <w:rPr>
          <w:rtl/>
        </w:rPr>
      </w:pPr>
    </w:p>
    <w:p w14:paraId="30BA0C7F" w14:textId="77777777" w:rsidR="00000000" w:rsidRDefault="00540457">
      <w:pPr>
        <w:pStyle w:val="a2"/>
        <w:rPr>
          <w:rFonts w:hint="cs"/>
          <w:rtl/>
        </w:rPr>
      </w:pPr>
      <w:bookmarkStart w:id="755" w:name="CS18323FI0018323T03_12_2003_21_10_44"/>
      <w:bookmarkStart w:id="756" w:name="CS18324FI0018324T03_12_2003_23_18_33"/>
      <w:bookmarkStart w:id="757" w:name="_Toc59448139"/>
      <w:bookmarkEnd w:id="755"/>
      <w:bookmarkEnd w:id="756"/>
      <w:r>
        <w:rPr>
          <w:rtl/>
        </w:rPr>
        <w:t>הצעה לסדר</w:t>
      </w:r>
      <w:r>
        <w:rPr>
          <w:rtl/>
        </w:rPr>
        <w:t>-היום</w:t>
      </w:r>
      <w:bookmarkEnd w:id="757"/>
    </w:p>
    <w:p w14:paraId="6C7E39B4" w14:textId="77777777" w:rsidR="00000000" w:rsidRDefault="00540457">
      <w:pPr>
        <w:pStyle w:val="a2"/>
        <w:rPr>
          <w:rtl/>
        </w:rPr>
      </w:pPr>
      <w:bookmarkStart w:id="758" w:name="_Toc59448140"/>
      <w:r>
        <w:rPr>
          <w:rtl/>
        </w:rPr>
        <w:t>כ</w:t>
      </w:r>
      <w:r>
        <w:rPr>
          <w:rFonts w:hint="cs"/>
          <w:rtl/>
        </w:rPr>
        <w:t>י</w:t>
      </w:r>
      <w:r>
        <w:rPr>
          <w:rtl/>
        </w:rPr>
        <w:t>שלון ההסברה הישראלית בעולם</w:t>
      </w:r>
      <w:bookmarkEnd w:id="758"/>
    </w:p>
    <w:p w14:paraId="417898DD" w14:textId="77777777" w:rsidR="00000000" w:rsidRDefault="00540457">
      <w:pPr>
        <w:pStyle w:val="-0"/>
        <w:rPr>
          <w:rtl/>
        </w:rPr>
      </w:pPr>
      <w:r>
        <w:rPr>
          <w:rtl/>
        </w:rPr>
        <w:t xml:space="preserve"> </w:t>
      </w:r>
    </w:p>
    <w:p w14:paraId="4A8D3478" w14:textId="77777777" w:rsidR="00000000" w:rsidRDefault="00540457">
      <w:pPr>
        <w:pStyle w:val="-0"/>
        <w:rPr>
          <w:rFonts w:hint="cs"/>
          <w:rtl/>
        </w:rPr>
      </w:pPr>
    </w:p>
    <w:p w14:paraId="2622C5CC" w14:textId="77777777" w:rsidR="00000000" w:rsidRDefault="00540457">
      <w:pPr>
        <w:pStyle w:val="af1"/>
        <w:rPr>
          <w:rtl/>
        </w:rPr>
      </w:pPr>
      <w:r>
        <w:rPr>
          <w:rtl/>
        </w:rPr>
        <w:t>היו"ר משה כחלון:</w:t>
      </w:r>
    </w:p>
    <w:p w14:paraId="1F0AF3A9" w14:textId="77777777" w:rsidR="00000000" w:rsidRDefault="00540457">
      <w:pPr>
        <w:pStyle w:val="a0"/>
        <w:rPr>
          <w:rtl/>
        </w:rPr>
      </w:pPr>
    </w:p>
    <w:p w14:paraId="023257FD" w14:textId="77777777" w:rsidR="00000000" w:rsidRDefault="00540457">
      <w:pPr>
        <w:pStyle w:val="a0"/>
        <w:rPr>
          <w:rFonts w:hint="cs"/>
          <w:rtl/>
        </w:rPr>
      </w:pPr>
      <w:r>
        <w:rPr>
          <w:rFonts w:hint="cs"/>
          <w:rtl/>
        </w:rPr>
        <w:t>אנחנו עוברים להצבעה בנושא: כישלון ההסברה הישראלית בעולם. השר הציע להעביר לוועדת החוץ והביטחון. חבר הכנסת אדלשטיין הציע להעביר לוועדת החוץ והביטחון. חבר הכנסת יורי שטרן?</w:t>
      </w:r>
    </w:p>
    <w:p w14:paraId="60664439" w14:textId="77777777" w:rsidR="00000000" w:rsidRDefault="00540457">
      <w:pPr>
        <w:pStyle w:val="a0"/>
        <w:rPr>
          <w:rFonts w:hint="cs"/>
          <w:rtl/>
        </w:rPr>
      </w:pPr>
    </w:p>
    <w:p w14:paraId="4E542B34" w14:textId="77777777" w:rsidR="00000000" w:rsidRDefault="00540457">
      <w:pPr>
        <w:pStyle w:val="af0"/>
        <w:rPr>
          <w:rtl/>
        </w:rPr>
      </w:pPr>
      <w:r>
        <w:rPr>
          <w:rFonts w:hint="eastAsia"/>
          <w:rtl/>
        </w:rPr>
        <w:t>יורי</w:t>
      </w:r>
      <w:r>
        <w:rPr>
          <w:rtl/>
        </w:rPr>
        <w:t xml:space="preserve"> שטרן (האיחוד הלאומי - ישר</w:t>
      </w:r>
      <w:r>
        <w:rPr>
          <w:rtl/>
        </w:rPr>
        <w:t>אל ביתנו):</w:t>
      </w:r>
    </w:p>
    <w:p w14:paraId="0E0A5B56" w14:textId="77777777" w:rsidR="00000000" w:rsidRDefault="00540457">
      <w:pPr>
        <w:pStyle w:val="a0"/>
        <w:rPr>
          <w:rFonts w:hint="cs"/>
          <w:rtl/>
        </w:rPr>
      </w:pPr>
    </w:p>
    <w:p w14:paraId="3E5EA5DE" w14:textId="77777777" w:rsidR="00000000" w:rsidRDefault="00540457">
      <w:pPr>
        <w:pStyle w:val="a0"/>
        <w:rPr>
          <w:rFonts w:hint="cs"/>
          <w:rtl/>
        </w:rPr>
      </w:pPr>
      <w:r>
        <w:rPr>
          <w:rFonts w:hint="cs"/>
          <w:rtl/>
        </w:rPr>
        <w:t>ועדת החוץ והביטחון, אבל לחכות להחלטות ממשלה, כי אולי יהיו רעיונות נוספים.</w:t>
      </w:r>
    </w:p>
    <w:p w14:paraId="500E1542" w14:textId="77777777" w:rsidR="00000000" w:rsidRDefault="00540457">
      <w:pPr>
        <w:pStyle w:val="a0"/>
        <w:rPr>
          <w:rFonts w:hint="cs"/>
          <w:rtl/>
        </w:rPr>
      </w:pPr>
    </w:p>
    <w:p w14:paraId="47525620" w14:textId="77777777" w:rsidR="00000000" w:rsidRDefault="00540457">
      <w:pPr>
        <w:pStyle w:val="af1"/>
        <w:rPr>
          <w:rtl/>
        </w:rPr>
      </w:pPr>
      <w:r>
        <w:rPr>
          <w:rtl/>
        </w:rPr>
        <w:t>היו"ר משה כחלון:</w:t>
      </w:r>
    </w:p>
    <w:p w14:paraId="3CBED89A" w14:textId="77777777" w:rsidR="00000000" w:rsidRDefault="00540457">
      <w:pPr>
        <w:pStyle w:val="a0"/>
        <w:rPr>
          <w:rtl/>
        </w:rPr>
      </w:pPr>
    </w:p>
    <w:p w14:paraId="008850A9" w14:textId="77777777" w:rsidR="00000000" w:rsidRDefault="00540457">
      <w:pPr>
        <w:pStyle w:val="a0"/>
        <w:rPr>
          <w:rFonts w:hint="cs"/>
          <w:rtl/>
        </w:rPr>
      </w:pPr>
      <w:r>
        <w:rPr>
          <w:rFonts w:hint="cs"/>
          <w:rtl/>
        </w:rPr>
        <w:t>את מועד הדיון קובע יושב-ראש הוועדה. זה לא תנאי.</w:t>
      </w:r>
    </w:p>
    <w:p w14:paraId="088B062A" w14:textId="77777777" w:rsidR="00000000" w:rsidRDefault="00540457">
      <w:pPr>
        <w:pStyle w:val="a0"/>
        <w:rPr>
          <w:rFonts w:hint="cs"/>
          <w:rtl/>
        </w:rPr>
      </w:pPr>
    </w:p>
    <w:p w14:paraId="58783786" w14:textId="77777777" w:rsidR="00000000" w:rsidRDefault="00540457">
      <w:pPr>
        <w:pStyle w:val="a0"/>
        <w:rPr>
          <w:rFonts w:hint="cs"/>
          <w:rtl/>
        </w:rPr>
      </w:pPr>
      <w:r>
        <w:rPr>
          <w:rFonts w:hint="cs"/>
          <w:rtl/>
        </w:rPr>
        <w:t>בעד זה ועדה. נגד זה הסרה.</w:t>
      </w:r>
    </w:p>
    <w:p w14:paraId="16F6F2DA" w14:textId="77777777" w:rsidR="00000000" w:rsidRDefault="00540457">
      <w:pPr>
        <w:pStyle w:val="a0"/>
        <w:rPr>
          <w:rFonts w:hint="cs"/>
          <w:rtl/>
        </w:rPr>
      </w:pPr>
    </w:p>
    <w:p w14:paraId="1ACF44DA" w14:textId="77777777" w:rsidR="00000000" w:rsidRDefault="00540457">
      <w:pPr>
        <w:pStyle w:val="ab"/>
        <w:bidi/>
        <w:rPr>
          <w:rFonts w:hint="cs"/>
          <w:rtl/>
        </w:rPr>
      </w:pPr>
      <w:r>
        <w:rPr>
          <w:rFonts w:hint="cs"/>
          <w:rtl/>
        </w:rPr>
        <w:t xml:space="preserve">הצבעה </w:t>
      </w:r>
    </w:p>
    <w:p w14:paraId="1C9126C1" w14:textId="77777777" w:rsidR="00000000" w:rsidRDefault="00540457">
      <w:pPr>
        <w:pStyle w:val="a0"/>
        <w:rPr>
          <w:rFonts w:hint="cs"/>
          <w:rtl/>
        </w:rPr>
      </w:pPr>
    </w:p>
    <w:p w14:paraId="07887F80" w14:textId="77777777" w:rsidR="00000000" w:rsidRDefault="00540457">
      <w:pPr>
        <w:pStyle w:val="ac"/>
        <w:bidi/>
        <w:rPr>
          <w:rFonts w:hint="cs"/>
          <w:rtl/>
        </w:rPr>
      </w:pPr>
      <w:r>
        <w:rPr>
          <w:rFonts w:hint="cs"/>
          <w:rtl/>
        </w:rPr>
        <w:t>בעד ההצעה להעביר את הנושא לוועדה - 6</w:t>
      </w:r>
    </w:p>
    <w:p w14:paraId="1A900C9F" w14:textId="77777777" w:rsidR="00000000" w:rsidRDefault="00540457">
      <w:pPr>
        <w:pStyle w:val="ac"/>
        <w:bidi/>
        <w:rPr>
          <w:rFonts w:hint="cs"/>
          <w:rtl/>
        </w:rPr>
      </w:pPr>
      <w:r>
        <w:rPr>
          <w:rFonts w:hint="cs"/>
          <w:rtl/>
        </w:rPr>
        <w:t>בעד ההצעה שלא לכלול את הנושא ב</w:t>
      </w:r>
      <w:r>
        <w:rPr>
          <w:rFonts w:hint="cs"/>
          <w:rtl/>
        </w:rPr>
        <w:t>סדר-היום - אין</w:t>
      </w:r>
    </w:p>
    <w:p w14:paraId="2340EF4E" w14:textId="77777777" w:rsidR="00000000" w:rsidRDefault="00540457">
      <w:pPr>
        <w:pStyle w:val="ac"/>
        <w:bidi/>
        <w:rPr>
          <w:rFonts w:hint="cs"/>
          <w:rtl/>
        </w:rPr>
      </w:pPr>
      <w:r>
        <w:rPr>
          <w:rFonts w:hint="cs"/>
          <w:rtl/>
        </w:rPr>
        <w:t>נמנעים - אין</w:t>
      </w:r>
    </w:p>
    <w:p w14:paraId="0D293804" w14:textId="77777777" w:rsidR="00000000" w:rsidRDefault="00540457">
      <w:pPr>
        <w:pStyle w:val="ad"/>
        <w:bidi/>
        <w:rPr>
          <w:rFonts w:hint="cs"/>
          <w:rtl/>
        </w:rPr>
      </w:pPr>
      <w:r>
        <w:rPr>
          <w:rFonts w:hint="cs"/>
          <w:rtl/>
        </w:rPr>
        <w:t>ההצעה להעביר את הנושא לוועדת החוץ והביטחון נתקבלה.</w:t>
      </w:r>
    </w:p>
    <w:p w14:paraId="0156992B" w14:textId="77777777" w:rsidR="00000000" w:rsidRDefault="00540457">
      <w:pPr>
        <w:pStyle w:val="a0"/>
        <w:rPr>
          <w:rFonts w:hint="cs"/>
          <w:rtl/>
        </w:rPr>
      </w:pPr>
    </w:p>
    <w:p w14:paraId="723EC46F" w14:textId="77777777" w:rsidR="00000000" w:rsidRDefault="00540457">
      <w:pPr>
        <w:pStyle w:val="af1"/>
        <w:rPr>
          <w:rtl/>
        </w:rPr>
      </w:pPr>
      <w:r>
        <w:rPr>
          <w:rtl/>
        </w:rPr>
        <w:t>היו"ר משה כחלון:</w:t>
      </w:r>
    </w:p>
    <w:p w14:paraId="6D02D0E8" w14:textId="77777777" w:rsidR="00000000" w:rsidRDefault="00540457">
      <w:pPr>
        <w:pStyle w:val="a0"/>
        <w:rPr>
          <w:rtl/>
        </w:rPr>
      </w:pPr>
    </w:p>
    <w:p w14:paraId="20153FF5" w14:textId="77777777" w:rsidR="00000000" w:rsidRDefault="00540457">
      <w:pPr>
        <w:pStyle w:val="a0"/>
        <w:rPr>
          <w:rFonts w:hint="cs"/>
          <w:rtl/>
        </w:rPr>
      </w:pPr>
      <w:r>
        <w:rPr>
          <w:rFonts w:hint="cs"/>
          <w:rtl/>
        </w:rPr>
        <w:t>שישה בעד, אין מתנגדים, אין נמנעים. הנושא יועבר לוועדת החוץ והביטחון.</w:t>
      </w:r>
    </w:p>
    <w:p w14:paraId="6A434E3A" w14:textId="77777777" w:rsidR="00000000" w:rsidRDefault="00540457">
      <w:pPr>
        <w:pStyle w:val="a0"/>
        <w:rPr>
          <w:rFonts w:hint="cs"/>
          <w:rtl/>
        </w:rPr>
      </w:pPr>
    </w:p>
    <w:p w14:paraId="331CF810" w14:textId="77777777" w:rsidR="00000000" w:rsidRDefault="00540457">
      <w:pPr>
        <w:pStyle w:val="a0"/>
        <w:rPr>
          <w:rFonts w:hint="cs"/>
          <w:rtl/>
        </w:rPr>
      </w:pPr>
      <w:r>
        <w:rPr>
          <w:rFonts w:hint="cs"/>
          <w:rtl/>
        </w:rPr>
        <w:t>חברי הכנסת, תם סדר-היום. הישיבה הבאה, בעזרת השם, ביום שני, י"ג בכסליו התשס"ד, 8 בדצמבר 2</w:t>
      </w:r>
      <w:r>
        <w:rPr>
          <w:rFonts w:hint="cs"/>
          <w:rtl/>
        </w:rPr>
        <w:t>003, בשעה 16:00. ישיבה זו נעולה.</w:t>
      </w:r>
    </w:p>
    <w:p w14:paraId="7965545A" w14:textId="77777777" w:rsidR="00000000" w:rsidRDefault="00540457">
      <w:pPr>
        <w:pStyle w:val="a0"/>
        <w:rPr>
          <w:rFonts w:hint="cs"/>
          <w:rtl/>
        </w:rPr>
      </w:pPr>
    </w:p>
    <w:p w14:paraId="3F61F908" w14:textId="77777777" w:rsidR="00000000" w:rsidRDefault="00540457">
      <w:pPr>
        <w:pStyle w:val="a0"/>
        <w:jc w:val="center"/>
        <w:rPr>
          <w:rFonts w:hint="cs"/>
          <w:rtl/>
        </w:rPr>
      </w:pPr>
      <w:r>
        <w:rPr>
          <w:rFonts w:hint="cs"/>
          <w:rtl/>
        </w:rPr>
        <w:t>הישיבה ננעלה בשעה 19:31.</w:t>
      </w:r>
    </w:p>
    <w:p w14:paraId="2C9B76F5" w14:textId="77777777" w:rsidR="00000000" w:rsidRDefault="00540457">
      <w:pPr>
        <w:pStyle w:val="a0"/>
        <w:rPr>
          <w:rFonts w:hint="cs"/>
          <w:rtl/>
        </w:rPr>
      </w:pPr>
    </w:p>
    <w:p w14:paraId="632F60AE" w14:textId="77777777" w:rsidR="00000000" w:rsidRDefault="00540457">
      <w:pPr>
        <w:pStyle w:val="a0"/>
        <w:rPr>
          <w:rFonts w:hint="cs"/>
          <w:rtl/>
        </w:rPr>
      </w:pPr>
    </w:p>
    <w:p w14:paraId="2B9CDE96" w14:textId="77777777" w:rsidR="00000000" w:rsidRDefault="0054045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A7E26" w14:textId="77777777" w:rsidR="00000000" w:rsidRDefault="00540457">
      <w:r>
        <w:separator/>
      </w:r>
    </w:p>
  </w:endnote>
  <w:endnote w:type="continuationSeparator" w:id="0">
    <w:p w14:paraId="08E8127B" w14:textId="77777777" w:rsidR="00000000" w:rsidRDefault="0054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1345" w14:textId="77777777" w:rsidR="00000000" w:rsidRDefault="0054045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271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3DF22" w14:textId="77777777" w:rsidR="00000000" w:rsidRDefault="00540457">
      <w:r>
        <w:separator/>
      </w:r>
    </w:p>
  </w:footnote>
  <w:footnote w:type="continuationSeparator" w:id="0">
    <w:p w14:paraId="51E7B44D" w14:textId="77777777" w:rsidR="00000000" w:rsidRDefault="00540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D402D77"/>
    <w:multiLevelType w:val="hybridMultilevel"/>
    <w:tmpl w:val="98882F62"/>
    <w:lvl w:ilvl="0" w:tplc="0F163A72">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0990A54"/>
    <w:multiLevelType w:val="hybridMultilevel"/>
    <w:tmpl w:val="A120DB14"/>
    <w:lvl w:ilvl="0" w:tplc="B802C846">
      <w:numFmt w:val="bullet"/>
      <w:lvlText w:val="-"/>
      <w:lvlJc w:val="left"/>
      <w:pPr>
        <w:tabs>
          <w:tab w:val="num" w:pos="1079"/>
        </w:tabs>
        <w:ind w:left="1079" w:right="1079" w:hanging="360"/>
      </w:pPr>
      <w:rPr>
        <w:rFonts w:ascii="Arial" w:eastAsia="Times New Roman" w:hAnsi="Arial"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05712E1"/>
    <w:multiLevelType w:val="hybridMultilevel"/>
    <w:tmpl w:val="88E43BF0"/>
    <w:lvl w:ilvl="0" w:tplc="B3BCA28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8011_1-48.doc"/>
    <w:docVar w:name="Position" w:val="Merged1-48"/>
    <w:docVar w:name="Queue" w:val="1-48"/>
    <w:docVar w:name="SaveYN" w:val="N"/>
    <w:docVar w:name="Session" w:val="18011"/>
    <w:docVar w:name="SessionDate" w:val="03/12/03"/>
    <w:docVar w:name="SpeakersNum" w:val="0"/>
    <w:docVar w:name="StartMode" w:val="4"/>
  </w:docVars>
  <w:rsids>
    <w:rsidRoot w:val="00540457"/>
    <w:rsid w:val="00540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1D7210"/>
  <w15:chartTrackingRefBased/>
  <w15:docId w15:val="{DA3399C6-0BFB-46CE-837D-EF7B05CB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52890</Words>
  <Characters>301476</Characters>
  <Application>Microsoft Office Word</Application>
  <DocSecurity>0</DocSecurity>
  <Lines>2512</Lines>
  <Paragraphs>707</Paragraphs>
  <ScaleCrop>false</ScaleCrop>
  <HeadingPairs>
    <vt:vector size="2" baseType="variant">
      <vt:variant>
        <vt:lpstr>שם</vt:lpstr>
      </vt:variant>
      <vt:variant>
        <vt:i4>1</vt:i4>
      </vt:variant>
    </vt:vector>
  </HeadingPairs>
  <TitlesOfParts>
    <vt:vector size="1" baseType="lpstr">
      <vt:lpstr>חוברת ז'</vt:lpstr>
    </vt:vector>
  </TitlesOfParts>
  <Company>EDS</Company>
  <LinksUpToDate>false</LinksUpToDate>
  <CharactersWithSpaces>353659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78 מתאריך 03/12/2003</dc:title>
  <dc:subject/>
  <dc:creator>איטה אבן זוהר</dc:creator>
  <cp:keywords/>
  <dc:description/>
  <cp:lastModifiedBy>vladimir</cp:lastModifiedBy>
  <cp:revision>2</cp:revision>
  <cp:lastPrinted>2004-04-20T10:30:00Z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78.0000000000000</vt:lpwstr>
  </property>
  <property fmtid="{D5CDD505-2E9C-101B-9397-08002B2CF9AE}" pid="4" name="Nose">
    <vt:lpwstr>_x000d_
</vt:lpwstr>
  </property>
  <property fmtid="{D5CDD505-2E9C-101B-9397-08002B2CF9AE}" pid="5" name="TaarichYeshiva">
    <vt:lpwstr>2003-12-03T00:00:00Z</vt:lpwstr>
  </property>
  <property fmtid="{D5CDD505-2E9C-101B-9397-08002B2CF9AE}" pid="6" name="Tor">
    <vt:lpwstr>1-48</vt:lpwstr>
  </property>
  <property fmtid="{D5CDD505-2E9C-101B-9397-08002B2CF9AE}" pid="7" name="סימוכין">
    <vt:i4>17692203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17692203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