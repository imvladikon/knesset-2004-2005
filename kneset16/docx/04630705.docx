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4D29B" w14:textId="77777777" w:rsidR="00000000" w:rsidRDefault="00EA6A92">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9C054A1" w14:textId="77777777" w:rsidR="00000000" w:rsidRDefault="00EA6A92">
      <w:pPr>
        <w:pStyle w:val="TOC1"/>
        <w:tabs>
          <w:tab w:val="right" w:leader="dot" w:pos="8296"/>
        </w:tabs>
        <w:ind w:right="0"/>
        <w:rPr>
          <w:rFonts w:ascii="Times New Roman" w:hAnsi="Times New Roman" w:cs="Times New Roman"/>
          <w:sz w:val="24"/>
          <w:szCs w:val="24"/>
        </w:rPr>
      </w:pPr>
      <w:r>
        <w:rPr>
          <w:rtl/>
        </w:rPr>
        <w:t>דברי יושב-ראש הכנסת</w:t>
      </w:r>
      <w:r>
        <w:t xml:space="preserve"> </w:t>
      </w:r>
      <w:r>
        <w:rPr>
          <w:rtl/>
        </w:rPr>
        <w:t>על מכתב הרמטכ"ל משה יעלון</w:t>
      </w:r>
      <w:r>
        <w:tab/>
      </w:r>
      <w:r>
        <w:fldChar w:fldCharType="begin"/>
      </w:r>
      <w:r>
        <w:instrText xml:space="preserve"> PAGEREF _Toc74484036 \h </w:instrText>
      </w:r>
      <w:r>
        <w:fldChar w:fldCharType="separate"/>
      </w:r>
      <w:r>
        <w:t>4</w:t>
      </w:r>
      <w:r>
        <w:fldChar w:fldCharType="end"/>
      </w:r>
    </w:p>
    <w:p w14:paraId="127B99E7" w14:textId="77777777" w:rsidR="00000000" w:rsidRDefault="00EA6A92">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_Toc74484037 \h </w:instrText>
      </w:r>
      <w:r>
        <w:fldChar w:fldCharType="separate"/>
      </w:r>
      <w:r>
        <w:t>9</w:t>
      </w:r>
      <w:r>
        <w:fldChar w:fldCharType="end"/>
      </w:r>
    </w:p>
    <w:p w14:paraId="2ACBFE99" w14:textId="77777777" w:rsidR="00000000" w:rsidRDefault="00EA6A92">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_Toc74484038 \h </w:instrText>
      </w:r>
      <w:r>
        <w:fldChar w:fldCharType="separate"/>
      </w:r>
      <w:r>
        <w:t>10</w:t>
      </w:r>
      <w:r>
        <w:fldChar w:fldCharType="end"/>
      </w:r>
    </w:p>
    <w:p w14:paraId="6EF2F897" w14:textId="77777777" w:rsidR="00000000" w:rsidRDefault="00EA6A92">
      <w:pPr>
        <w:pStyle w:val="TOC2"/>
        <w:tabs>
          <w:tab w:val="right" w:leader="dot" w:pos="8296"/>
        </w:tabs>
        <w:ind w:right="0"/>
        <w:rPr>
          <w:rFonts w:ascii="Times New Roman" w:hAnsi="Times New Roman" w:cs="Times New Roman"/>
          <w:sz w:val="24"/>
          <w:szCs w:val="24"/>
        </w:rPr>
      </w:pPr>
      <w:r>
        <w:rPr>
          <w:rtl/>
        </w:rPr>
        <w:t>עבד</w:t>
      </w:r>
      <w:r>
        <w:t>-</w:t>
      </w:r>
      <w:r>
        <w:rPr>
          <w:rtl/>
        </w:rPr>
        <w:t xml:space="preserve">אלמאלכ דהאמשה </w:t>
      </w:r>
      <w:r>
        <w:rPr>
          <w:rtl/>
        </w:rPr>
        <w:t>(רע"ם):</w:t>
      </w:r>
      <w:r>
        <w:tab/>
      </w:r>
      <w:r>
        <w:fldChar w:fldCharType="begin"/>
      </w:r>
      <w:r>
        <w:instrText xml:space="preserve"> PAGEREF _Toc74484039 \h </w:instrText>
      </w:r>
      <w:r>
        <w:fldChar w:fldCharType="separate"/>
      </w:r>
      <w:r>
        <w:t>11</w:t>
      </w:r>
      <w:r>
        <w:fldChar w:fldCharType="end"/>
      </w:r>
    </w:p>
    <w:p w14:paraId="7A379DDB" w14:textId="77777777" w:rsidR="00000000" w:rsidRDefault="00EA6A9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_Toc74484040 \h </w:instrText>
      </w:r>
      <w:r>
        <w:fldChar w:fldCharType="separate"/>
      </w:r>
      <w:r>
        <w:t>12</w:t>
      </w:r>
      <w:r>
        <w:fldChar w:fldCharType="end"/>
      </w:r>
    </w:p>
    <w:p w14:paraId="42AFD511" w14:textId="77777777" w:rsidR="00000000" w:rsidRDefault="00EA6A9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_Toc74484041 \h </w:instrText>
      </w:r>
      <w:r>
        <w:fldChar w:fldCharType="separate"/>
      </w:r>
      <w:r>
        <w:t>12</w:t>
      </w:r>
      <w:r>
        <w:fldChar w:fldCharType="end"/>
      </w:r>
    </w:p>
    <w:p w14:paraId="6E8DC66A" w14:textId="77777777" w:rsidR="00000000" w:rsidRDefault="00EA6A92">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_Toc74484042 \h </w:instrText>
      </w:r>
      <w:r>
        <w:fldChar w:fldCharType="separate"/>
      </w:r>
      <w:r>
        <w:t>13</w:t>
      </w:r>
      <w:r>
        <w:fldChar w:fldCharType="end"/>
      </w:r>
    </w:p>
    <w:p w14:paraId="5001B729" w14:textId="77777777" w:rsidR="00000000" w:rsidRDefault="00EA6A92">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_Toc74484</w:instrText>
      </w:r>
      <w:r>
        <w:instrText xml:space="preserve">043 \h </w:instrText>
      </w:r>
      <w:r>
        <w:fldChar w:fldCharType="separate"/>
      </w:r>
      <w:r>
        <w:t>14</w:t>
      </w:r>
      <w:r>
        <w:fldChar w:fldCharType="end"/>
      </w:r>
    </w:p>
    <w:p w14:paraId="6CDC7409" w14:textId="77777777" w:rsidR="00000000" w:rsidRDefault="00EA6A9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_Toc74484044 \h </w:instrText>
      </w:r>
      <w:r>
        <w:fldChar w:fldCharType="separate"/>
      </w:r>
      <w:r>
        <w:t>15</w:t>
      </w:r>
      <w:r>
        <w:fldChar w:fldCharType="end"/>
      </w:r>
    </w:p>
    <w:p w14:paraId="605C7CCC" w14:textId="77777777" w:rsidR="00000000" w:rsidRDefault="00EA6A92">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_Toc74484045 \h </w:instrText>
      </w:r>
      <w:r>
        <w:fldChar w:fldCharType="separate"/>
      </w:r>
      <w:r>
        <w:t>15</w:t>
      </w:r>
      <w:r>
        <w:fldChar w:fldCharType="end"/>
      </w:r>
    </w:p>
    <w:p w14:paraId="572C7DF1" w14:textId="77777777" w:rsidR="00000000" w:rsidRDefault="00EA6A92">
      <w:pPr>
        <w:pStyle w:val="TOC1"/>
        <w:tabs>
          <w:tab w:val="right" w:leader="dot" w:pos="8296"/>
        </w:tabs>
        <w:ind w:right="0"/>
        <w:rPr>
          <w:rFonts w:ascii="Times New Roman" w:hAnsi="Times New Roman" w:cs="Times New Roman"/>
          <w:sz w:val="24"/>
          <w:szCs w:val="24"/>
        </w:rPr>
      </w:pPr>
      <w:r>
        <w:rPr>
          <w:rtl/>
        </w:rPr>
        <w:t>הצעות סיעות העבודה-מימד</w:t>
      </w:r>
      <w:r>
        <w:t xml:space="preserve">, </w:t>
      </w:r>
      <w:r>
        <w:rPr>
          <w:rtl/>
        </w:rPr>
        <w:t>מרצ-</w:t>
      </w:r>
      <w:r>
        <w:t>-</w:t>
      </w:r>
      <w:r>
        <w:rPr>
          <w:rtl/>
        </w:rPr>
        <w:t>חד"ש-תע"ל</w:t>
      </w:r>
      <w:r>
        <w:t>--</w:t>
      </w:r>
      <w:r>
        <w:rPr>
          <w:rtl/>
        </w:rPr>
        <w:t>בל</w:t>
      </w:r>
      <w:r>
        <w:t>"</w:t>
      </w:r>
      <w:r>
        <w:rPr>
          <w:rtl/>
        </w:rPr>
        <w:t>ד</w:t>
      </w:r>
      <w:r>
        <w:t>--</w:t>
      </w:r>
      <w:r>
        <w:rPr>
          <w:rtl/>
        </w:rPr>
        <w:t>רע"ם</w:t>
      </w:r>
      <w:r>
        <w:t xml:space="preserve"> </w:t>
      </w:r>
      <w:r>
        <w:rPr>
          <w:rtl/>
        </w:rPr>
        <w:t xml:space="preserve">וש"ס </w:t>
      </w:r>
      <w:r>
        <w:t xml:space="preserve"> </w:t>
      </w:r>
      <w:r>
        <w:rPr>
          <w:rtl/>
        </w:rPr>
        <w:t>להביע אי-אמון בממשלה בשל</w:t>
      </w:r>
      <w:r>
        <w:t xml:space="preserve">:  </w:t>
      </w:r>
      <w:r>
        <w:rPr>
          <w:rtl/>
        </w:rPr>
        <w:t>א. הקיפאון בנושאים החברתיים, המדיניים והכלכ</w:t>
      </w:r>
      <w:r>
        <w:rPr>
          <w:rtl/>
        </w:rPr>
        <w:t>ליים;</w:t>
      </w:r>
      <w:r>
        <w:t xml:space="preserve"> </w:t>
      </w:r>
      <w:r>
        <w:rPr>
          <w:rtl/>
        </w:rPr>
        <w:t>ב. המשבר ברשויות המקומיות</w:t>
      </w:r>
      <w:r>
        <w:tab/>
      </w:r>
      <w:r>
        <w:fldChar w:fldCharType="begin"/>
      </w:r>
      <w:r>
        <w:instrText xml:space="preserve"> PAGEREF _Toc74484046 \h </w:instrText>
      </w:r>
      <w:r>
        <w:fldChar w:fldCharType="separate"/>
      </w:r>
      <w:r>
        <w:t>16</w:t>
      </w:r>
      <w:r>
        <w:fldChar w:fldCharType="end"/>
      </w:r>
    </w:p>
    <w:p w14:paraId="60E86C9A" w14:textId="77777777" w:rsidR="00000000" w:rsidRDefault="00EA6A92">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_Toc74484047 \h </w:instrText>
      </w:r>
      <w:r>
        <w:fldChar w:fldCharType="separate"/>
      </w:r>
      <w:r>
        <w:t>17</w:t>
      </w:r>
      <w:r>
        <w:fldChar w:fldCharType="end"/>
      </w:r>
    </w:p>
    <w:p w14:paraId="4F9B38EB" w14:textId="77777777" w:rsidR="00000000" w:rsidRDefault="00EA6A92">
      <w:pPr>
        <w:pStyle w:val="TOC2"/>
        <w:tabs>
          <w:tab w:val="right" w:leader="dot" w:pos="8296"/>
        </w:tabs>
        <w:ind w:right="0"/>
        <w:rPr>
          <w:rFonts w:ascii="Times New Roman" w:hAnsi="Times New Roman" w:cs="Times New Roman"/>
          <w:sz w:val="24"/>
          <w:szCs w:val="24"/>
        </w:rPr>
      </w:pPr>
      <w:r>
        <w:rPr>
          <w:rtl/>
        </w:rPr>
        <w:t>רן כהן (מרצ):</w:t>
      </w:r>
      <w:r>
        <w:tab/>
      </w:r>
      <w:r>
        <w:fldChar w:fldCharType="begin"/>
      </w:r>
      <w:r>
        <w:instrText xml:space="preserve"> PAGEREF _Toc74484048 \h </w:instrText>
      </w:r>
      <w:r>
        <w:fldChar w:fldCharType="separate"/>
      </w:r>
      <w:r>
        <w:t>29</w:t>
      </w:r>
      <w:r>
        <w:fldChar w:fldCharType="end"/>
      </w:r>
    </w:p>
    <w:p w14:paraId="10E37B92" w14:textId="77777777" w:rsidR="00000000" w:rsidRDefault="00EA6A92">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_Toc74484049 \h </w:instrText>
      </w:r>
      <w:r>
        <w:fldChar w:fldCharType="separate"/>
      </w:r>
      <w:r>
        <w:t>31</w:t>
      </w:r>
      <w:r>
        <w:fldChar w:fldCharType="end"/>
      </w:r>
    </w:p>
    <w:p w14:paraId="02084E9C" w14:textId="77777777" w:rsidR="00000000" w:rsidRDefault="00EA6A92">
      <w:pPr>
        <w:pStyle w:val="TOC2"/>
        <w:tabs>
          <w:tab w:val="right" w:leader="dot" w:pos="8296"/>
        </w:tabs>
        <w:ind w:right="0"/>
        <w:rPr>
          <w:rFonts w:ascii="Times New Roman" w:hAnsi="Times New Roman" w:cs="Times New Roman"/>
          <w:sz w:val="24"/>
          <w:szCs w:val="24"/>
        </w:rPr>
      </w:pPr>
      <w:r>
        <w:rPr>
          <w:rtl/>
        </w:rPr>
        <w:t>אליהו ישי (ש"ס):</w:t>
      </w:r>
      <w:r>
        <w:tab/>
      </w:r>
      <w:r>
        <w:fldChar w:fldCharType="begin"/>
      </w:r>
      <w:r>
        <w:instrText xml:space="preserve"> PAGEREF _Toc744</w:instrText>
      </w:r>
      <w:r>
        <w:instrText xml:space="preserve">84050 \h </w:instrText>
      </w:r>
      <w:r>
        <w:fldChar w:fldCharType="separate"/>
      </w:r>
      <w:r>
        <w:t>35</w:t>
      </w:r>
      <w:r>
        <w:fldChar w:fldCharType="end"/>
      </w:r>
    </w:p>
    <w:p w14:paraId="13BC5D7D" w14:textId="77777777" w:rsidR="00000000" w:rsidRDefault="00EA6A9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_Toc74484051 \h </w:instrText>
      </w:r>
      <w:r>
        <w:fldChar w:fldCharType="separate"/>
      </w:r>
      <w:r>
        <w:t>40</w:t>
      </w:r>
      <w:r>
        <w:fldChar w:fldCharType="end"/>
      </w:r>
    </w:p>
    <w:p w14:paraId="3C5B3B56" w14:textId="77777777" w:rsidR="00000000" w:rsidRDefault="00EA6A92">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_Toc74484052 \h </w:instrText>
      </w:r>
      <w:r>
        <w:fldChar w:fldCharType="separate"/>
      </w:r>
      <w:r>
        <w:t>45</w:t>
      </w:r>
      <w:r>
        <w:fldChar w:fldCharType="end"/>
      </w:r>
    </w:p>
    <w:p w14:paraId="13002232" w14:textId="77777777" w:rsidR="00000000" w:rsidRDefault="00EA6A9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_Toc74484053 \h </w:instrText>
      </w:r>
      <w:r>
        <w:fldChar w:fldCharType="separate"/>
      </w:r>
      <w:r>
        <w:t>46</w:t>
      </w:r>
      <w:r>
        <w:fldChar w:fldCharType="end"/>
      </w:r>
    </w:p>
    <w:p w14:paraId="072C8460" w14:textId="77777777" w:rsidR="00000000" w:rsidRDefault="00EA6A92">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_Toc74484054 \h </w:instrText>
      </w:r>
      <w:r>
        <w:fldChar w:fldCharType="separate"/>
      </w:r>
      <w:r>
        <w:t>47</w:t>
      </w:r>
      <w:r>
        <w:fldChar w:fldCharType="end"/>
      </w:r>
    </w:p>
    <w:p w14:paraId="51DF10CB" w14:textId="77777777" w:rsidR="00000000" w:rsidRDefault="00EA6A92">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rPr>
          <w:rtl/>
        </w:rPr>
        <w:t>:</w:t>
      </w:r>
      <w:r>
        <w:tab/>
      </w:r>
      <w:r>
        <w:fldChar w:fldCharType="begin"/>
      </w:r>
      <w:r>
        <w:instrText xml:space="preserve"> PAGEREF _Toc74484055 \h </w:instrText>
      </w:r>
      <w:r>
        <w:fldChar w:fldCharType="separate"/>
      </w:r>
      <w:r>
        <w:t>47</w:t>
      </w:r>
      <w:r>
        <w:fldChar w:fldCharType="end"/>
      </w:r>
    </w:p>
    <w:p w14:paraId="7594253E" w14:textId="77777777" w:rsidR="00000000" w:rsidRDefault="00EA6A92">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_Toc74484056 \h </w:instrText>
      </w:r>
      <w:r>
        <w:fldChar w:fldCharType="separate"/>
      </w:r>
      <w:r>
        <w:t>48</w:t>
      </w:r>
      <w:r>
        <w:fldChar w:fldCharType="end"/>
      </w:r>
    </w:p>
    <w:p w14:paraId="4F65B222" w14:textId="77777777" w:rsidR="00000000" w:rsidRDefault="00EA6A92">
      <w:pPr>
        <w:pStyle w:val="TOC1"/>
        <w:tabs>
          <w:tab w:val="right" w:leader="dot" w:pos="8296"/>
        </w:tabs>
        <w:ind w:right="0"/>
        <w:rPr>
          <w:rFonts w:ascii="Times New Roman" w:hAnsi="Times New Roman" w:cs="Times New Roman"/>
          <w:sz w:val="24"/>
          <w:szCs w:val="24"/>
        </w:rPr>
      </w:pPr>
      <w:r>
        <w:rPr>
          <w:rtl/>
        </w:rPr>
        <w:t>הצעת חוק זכויות נפגעי עבירה (תיקון מס' 2</w:t>
      </w:r>
      <w:r>
        <w:t xml:space="preserve">), </w:t>
      </w:r>
      <w:r>
        <w:rPr>
          <w:rtl/>
        </w:rPr>
        <w:t>התשס"ד-2004</w:t>
      </w:r>
      <w:r>
        <w:tab/>
      </w:r>
      <w:r>
        <w:fldChar w:fldCharType="begin"/>
      </w:r>
      <w:r>
        <w:instrText xml:space="preserve"> PAGEREF _Toc74484057 \h </w:instrText>
      </w:r>
      <w:r>
        <w:fldChar w:fldCharType="separate"/>
      </w:r>
      <w:r>
        <w:t>49</w:t>
      </w:r>
      <w:r>
        <w:fldChar w:fldCharType="end"/>
      </w:r>
    </w:p>
    <w:p w14:paraId="0B6FB0E0" w14:textId="77777777" w:rsidR="00000000" w:rsidRDefault="00EA6A92">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_Toc74484058 \h </w:instrText>
      </w:r>
      <w:r>
        <w:fldChar w:fldCharType="separate"/>
      </w:r>
      <w:r>
        <w:t>49</w:t>
      </w:r>
      <w:r>
        <w:fldChar w:fldCharType="end"/>
      </w:r>
    </w:p>
    <w:p w14:paraId="56E131C7" w14:textId="77777777" w:rsidR="00000000" w:rsidRDefault="00EA6A92">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_Toc744</w:instrText>
      </w:r>
      <w:r>
        <w:instrText xml:space="preserve">84059 \h </w:instrText>
      </w:r>
      <w:r>
        <w:fldChar w:fldCharType="separate"/>
      </w:r>
      <w:r>
        <w:t>49</w:t>
      </w:r>
      <w:r>
        <w:fldChar w:fldCharType="end"/>
      </w:r>
    </w:p>
    <w:p w14:paraId="183F862C" w14:textId="77777777" w:rsidR="00000000" w:rsidRDefault="00EA6A92">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_Toc74484060 \h </w:instrText>
      </w:r>
      <w:r>
        <w:fldChar w:fldCharType="separate"/>
      </w:r>
      <w:r>
        <w:t>51</w:t>
      </w:r>
      <w:r>
        <w:fldChar w:fldCharType="end"/>
      </w:r>
    </w:p>
    <w:p w14:paraId="580B0885" w14:textId="77777777" w:rsidR="00000000" w:rsidRDefault="00EA6A92">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_Toc74484061 \h </w:instrText>
      </w:r>
      <w:r>
        <w:fldChar w:fldCharType="separate"/>
      </w:r>
      <w:r>
        <w:t>53</w:t>
      </w:r>
      <w:r>
        <w:fldChar w:fldCharType="end"/>
      </w:r>
    </w:p>
    <w:p w14:paraId="3A52BB8C" w14:textId="77777777" w:rsidR="00000000" w:rsidRDefault="00EA6A9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_Toc74484062 \h </w:instrText>
      </w:r>
      <w:r>
        <w:fldChar w:fldCharType="separate"/>
      </w:r>
      <w:r>
        <w:t>55</w:t>
      </w:r>
      <w:r>
        <w:fldChar w:fldCharType="end"/>
      </w:r>
    </w:p>
    <w:p w14:paraId="12F1AC8C" w14:textId="77777777" w:rsidR="00000000" w:rsidRDefault="00EA6A92">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_Toc7448</w:instrText>
      </w:r>
      <w:r>
        <w:instrText xml:space="preserve">4063 \h </w:instrText>
      </w:r>
      <w:r>
        <w:fldChar w:fldCharType="separate"/>
      </w:r>
      <w:r>
        <w:t>56</w:t>
      </w:r>
      <w:r>
        <w:fldChar w:fldCharType="end"/>
      </w:r>
    </w:p>
    <w:p w14:paraId="5C7543A9" w14:textId="77777777" w:rsidR="00000000" w:rsidRDefault="00EA6A9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_Toc74484064 \h </w:instrText>
      </w:r>
      <w:r>
        <w:fldChar w:fldCharType="separate"/>
      </w:r>
      <w:r>
        <w:t>57</w:t>
      </w:r>
      <w:r>
        <w:fldChar w:fldCharType="end"/>
      </w:r>
    </w:p>
    <w:p w14:paraId="19B18B34" w14:textId="77777777" w:rsidR="00000000" w:rsidRDefault="00EA6A92">
      <w:pPr>
        <w:pStyle w:val="TOC1"/>
        <w:tabs>
          <w:tab w:val="right" w:leader="dot" w:pos="8296"/>
        </w:tabs>
        <w:ind w:right="0"/>
        <w:rPr>
          <w:rFonts w:ascii="Times New Roman" w:hAnsi="Times New Roman" w:cs="Times New Roman"/>
          <w:sz w:val="24"/>
          <w:szCs w:val="24"/>
        </w:rPr>
      </w:pPr>
      <w:r>
        <w:rPr>
          <w:rtl/>
        </w:rPr>
        <w:t xml:space="preserve">הצעת חוק הליכי חקירה והעדה (התאמה לאנשים עם </w:t>
      </w:r>
      <w:r>
        <w:t xml:space="preserve"> </w:t>
      </w:r>
      <w:r>
        <w:rPr>
          <w:rtl/>
        </w:rPr>
        <w:t>מוגבלות שכלית או נפשית), התשס"ד-2004</w:t>
      </w:r>
      <w:r>
        <w:tab/>
      </w:r>
      <w:r>
        <w:fldChar w:fldCharType="begin"/>
      </w:r>
      <w:r>
        <w:instrText xml:space="preserve"> PAGEREF _Toc74484065 \h </w:instrText>
      </w:r>
      <w:r>
        <w:fldChar w:fldCharType="separate"/>
      </w:r>
      <w:r>
        <w:t>59</w:t>
      </w:r>
      <w:r>
        <w:fldChar w:fldCharType="end"/>
      </w:r>
    </w:p>
    <w:p w14:paraId="4B361771" w14:textId="77777777" w:rsidR="00000000" w:rsidRDefault="00EA6A92">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_Toc74484066 \h </w:instrText>
      </w:r>
      <w:r>
        <w:fldChar w:fldCharType="separate"/>
      </w:r>
      <w:r>
        <w:t>59</w:t>
      </w:r>
      <w:r>
        <w:fldChar w:fldCharType="end"/>
      </w:r>
    </w:p>
    <w:p w14:paraId="752E23D0" w14:textId="77777777" w:rsidR="00000000" w:rsidRDefault="00EA6A92">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w:instrText>
      </w:r>
      <w:r>
        <w:instrText xml:space="preserve">Toc74484067 \h </w:instrText>
      </w:r>
      <w:r>
        <w:fldChar w:fldCharType="separate"/>
      </w:r>
      <w:r>
        <w:t>59</w:t>
      </w:r>
      <w:r>
        <w:fldChar w:fldCharType="end"/>
      </w:r>
    </w:p>
    <w:p w14:paraId="0620D3A2" w14:textId="77777777" w:rsidR="00000000" w:rsidRDefault="00EA6A92">
      <w:pPr>
        <w:pStyle w:val="TOC2"/>
        <w:tabs>
          <w:tab w:val="right" w:leader="dot" w:pos="8296"/>
        </w:tabs>
        <w:ind w:right="0"/>
        <w:rPr>
          <w:rFonts w:ascii="Times New Roman" w:hAnsi="Times New Roman" w:cs="Times New Roman"/>
          <w:sz w:val="24"/>
          <w:szCs w:val="24"/>
        </w:rPr>
      </w:pPr>
      <w:r>
        <w:rPr>
          <w:rtl/>
        </w:rPr>
        <w:lastRenderedPageBreak/>
        <w:t>עסאם</w:t>
      </w:r>
      <w:r>
        <w:t xml:space="preserve"> </w:t>
      </w:r>
      <w:r>
        <w:rPr>
          <w:rtl/>
        </w:rPr>
        <w:t>מח'ול (חד"ש-תע"ל):</w:t>
      </w:r>
      <w:r>
        <w:tab/>
      </w:r>
      <w:r>
        <w:fldChar w:fldCharType="begin"/>
      </w:r>
      <w:r>
        <w:instrText xml:space="preserve"> PAGEREF _Toc74484068 \h </w:instrText>
      </w:r>
      <w:r>
        <w:fldChar w:fldCharType="separate"/>
      </w:r>
      <w:r>
        <w:t>60</w:t>
      </w:r>
      <w:r>
        <w:fldChar w:fldCharType="end"/>
      </w:r>
    </w:p>
    <w:p w14:paraId="3463A513" w14:textId="77777777" w:rsidR="00000000" w:rsidRDefault="00EA6A92">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_Toc74484069 \h </w:instrText>
      </w:r>
      <w:r>
        <w:fldChar w:fldCharType="separate"/>
      </w:r>
      <w:r>
        <w:t>62</w:t>
      </w:r>
      <w:r>
        <w:fldChar w:fldCharType="end"/>
      </w:r>
    </w:p>
    <w:p w14:paraId="6DC09EB8" w14:textId="77777777" w:rsidR="00000000" w:rsidRDefault="00EA6A9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_Toc74484070 \h </w:instrText>
      </w:r>
      <w:r>
        <w:fldChar w:fldCharType="separate"/>
      </w:r>
      <w:r>
        <w:t>63</w:t>
      </w:r>
      <w:r>
        <w:fldChar w:fldCharType="end"/>
      </w:r>
    </w:p>
    <w:p w14:paraId="1195EA5D" w14:textId="77777777" w:rsidR="00000000" w:rsidRDefault="00EA6A92">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_Toc74484071 \h </w:instrText>
      </w:r>
      <w:r>
        <w:fldChar w:fldCharType="separate"/>
      </w:r>
      <w:r>
        <w:t>64</w:t>
      </w:r>
      <w:r>
        <w:fldChar w:fldCharType="end"/>
      </w:r>
    </w:p>
    <w:p w14:paraId="3F4CAC74" w14:textId="77777777" w:rsidR="00000000" w:rsidRDefault="00EA6A92">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_Toc74484072 \h </w:instrText>
      </w:r>
      <w:r>
        <w:fldChar w:fldCharType="separate"/>
      </w:r>
      <w:r>
        <w:t>66</w:t>
      </w:r>
      <w:r>
        <w:fldChar w:fldCharType="end"/>
      </w:r>
    </w:p>
    <w:p w14:paraId="7B80C098" w14:textId="77777777" w:rsidR="00000000" w:rsidRDefault="00EA6A92">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_Toc74484073 \h </w:instrText>
      </w:r>
      <w:r>
        <w:fldChar w:fldCharType="separate"/>
      </w:r>
      <w:r>
        <w:t>67</w:t>
      </w:r>
      <w:r>
        <w:fldChar w:fldCharType="end"/>
      </w:r>
    </w:p>
    <w:p w14:paraId="15697AFC" w14:textId="77777777" w:rsidR="00000000" w:rsidRDefault="00EA6A9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_Toc74484074 \h </w:instrText>
      </w:r>
      <w:r>
        <w:fldChar w:fldCharType="separate"/>
      </w:r>
      <w:r>
        <w:t>68</w:t>
      </w:r>
      <w:r>
        <w:fldChar w:fldCharType="end"/>
      </w:r>
    </w:p>
    <w:p w14:paraId="0A9FE174" w14:textId="77777777" w:rsidR="00000000" w:rsidRDefault="00EA6A92">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_Toc74484075 \h </w:instrText>
      </w:r>
      <w:r>
        <w:fldChar w:fldCharType="separate"/>
      </w:r>
      <w:r>
        <w:t>70</w:t>
      </w:r>
      <w:r>
        <w:fldChar w:fldCharType="end"/>
      </w:r>
    </w:p>
    <w:p w14:paraId="3298D2B1" w14:textId="77777777" w:rsidR="00000000" w:rsidRDefault="00EA6A92">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_Toc74484076 \</w:instrText>
      </w:r>
      <w:r>
        <w:instrText xml:space="preserve">h </w:instrText>
      </w:r>
      <w:r>
        <w:fldChar w:fldCharType="separate"/>
      </w:r>
      <w:r>
        <w:t>71</w:t>
      </w:r>
      <w:r>
        <w:fldChar w:fldCharType="end"/>
      </w:r>
    </w:p>
    <w:p w14:paraId="2BD7A8F1" w14:textId="77777777" w:rsidR="00000000" w:rsidRDefault="00EA6A9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_Toc74484077 \h </w:instrText>
      </w:r>
      <w:r>
        <w:fldChar w:fldCharType="separate"/>
      </w:r>
      <w:r>
        <w:t>73</w:t>
      </w:r>
      <w:r>
        <w:fldChar w:fldCharType="end"/>
      </w:r>
    </w:p>
    <w:p w14:paraId="0B78FAD3" w14:textId="77777777" w:rsidR="00000000" w:rsidRDefault="00EA6A92">
      <w:pPr>
        <w:pStyle w:val="TOC2"/>
        <w:tabs>
          <w:tab w:val="right" w:leader="dot" w:pos="8296"/>
        </w:tabs>
        <w:ind w:right="0"/>
        <w:rPr>
          <w:rFonts w:ascii="Times New Roman" w:hAnsi="Times New Roman" w:cs="Times New Roman"/>
          <w:sz w:val="24"/>
          <w:szCs w:val="24"/>
        </w:rPr>
      </w:pPr>
      <w:r>
        <w:rPr>
          <w:rtl/>
        </w:rPr>
        <w:t>סגנית מזכיר הכנסת ירדנה מלר-הורוביץ:</w:t>
      </w:r>
      <w:r>
        <w:tab/>
      </w:r>
      <w:r>
        <w:fldChar w:fldCharType="begin"/>
      </w:r>
      <w:r>
        <w:instrText xml:space="preserve"> PAGEREF _Toc74484078 \h </w:instrText>
      </w:r>
      <w:r>
        <w:fldChar w:fldCharType="separate"/>
      </w:r>
      <w:r>
        <w:t>73</w:t>
      </w:r>
      <w:r>
        <w:fldChar w:fldCharType="end"/>
      </w:r>
    </w:p>
    <w:p w14:paraId="3B3B18E4" w14:textId="77777777" w:rsidR="00000000" w:rsidRDefault="00EA6A92">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_Toc74484079 \h </w:instrText>
      </w:r>
      <w:r>
        <w:fldChar w:fldCharType="separate"/>
      </w:r>
      <w:r>
        <w:t>74</w:t>
      </w:r>
      <w:r>
        <w:fldChar w:fldCharType="end"/>
      </w:r>
    </w:p>
    <w:p w14:paraId="6536AB0F" w14:textId="77777777" w:rsidR="00000000" w:rsidRDefault="00EA6A9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_Toc74484080 \h </w:instrText>
      </w:r>
      <w:r>
        <w:fldChar w:fldCharType="separate"/>
      </w:r>
      <w:r>
        <w:t>7</w:t>
      </w:r>
      <w:r>
        <w:t>4</w:t>
      </w:r>
      <w:r>
        <w:fldChar w:fldCharType="end"/>
      </w:r>
    </w:p>
    <w:p w14:paraId="7D4D3C2E" w14:textId="77777777" w:rsidR="00000000" w:rsidRDefault="00EA6A92">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_Toc74484081 \h </w:instrText>
      </w:r>
      <w:r>
        <w:fldChar w:fldCharType="separate"/>
      </w:r>
      <w:r>
        <w:t>75</w:t>
      </w:r>
      <w:r>
        <w:fldChar w:fldCharType="end"/>
      </w:r>
    </w:p>
    <w:p w14:paraId="170AB9D5" w14:textId="77777777" w:rsidR="00000000" w:rsidRDefault="00EA6A92">
      <w:pPr>
        <w:pStyle w:val="TOC1"/>
        <w:tabs>
          <w:tab w:val="right" w:leader="dot" w:pos="8296"/>
        </w:tabs>
        <w:ind w:right="0"/>
        <w:rPr>
          <w:rFonts w:ascii="Times New Roman" w:hAnsi="Times New Roman" w:cs="Times New Roman"/>
          <w:sz w:val="24"/>
          <w:szCs w:val="24"/>
        </w:rPr>
      </w:pPr>
      <w:r>
        <w:t xml:space="preserve">954. </w:t>
      </w:r>
      <w:r>
        <w:rPr>
          <w:rtl/>
        </w:rPr>
        <w:t>שיעור ההוצאות של חברות הביטוח על שיווק</w:t>
      </w:r>
      <w:r>
        <w:tab/>
      </w:r>
      <w:r>
        <w:fldChar w:fldCharType="begin"/>
      </w:r>
      <w:r>
        <w:instrText xml:space="preserve"> PAGEREF _Toc74484082 \h </w:instrText>
      </w:r>
      <w:r>
        <w:fldChar w:fldCharType="separate"/>
      </w:r>
      <w:r>
        <w:t>75</w:t>
      </w:r>
      <w:r>
        <w:fldChar w:fldCharType="end"/>
      </w:r>
    </w:p>
    <w:p w14:paraId="1187E371" w14:textId="77777777" w:rsidR="00000000" w:rsidRDefault="00EA6A92">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_Toc74484083 \h </w:instrText>
      </w:r>
      <w:r>
        <w:fldChar w:fldCharType="separate"/>
      </w:r>
      <w:r>
        <w:t>76</w:t>
      </w:r>
      <w:r>
        <w:fldChar w:fldCharType="end"/>
      </w:r>
    </w:p>
    <w:p w14:paraId="252D2F55" w14:textId="77777777" w:rsidR="00000000" w:rsidRDefault="00EA6A92">
      <w:pPr>
        <w:pStyle w:val="TOC1"/>
        <w:tabs>
          <w:tab w:val="right" w:leader="dot" w:pos="8296"/>
        </w:tabs>
        <w:ind w:right="0"/>
        <w:rPr>
          <w:rFonts w:ascii="Times New Roman" w:hAnsi="Times New Roman" w:cs="Times New Roman"/>
          <w:sz w:val="24"/>
          <w:szCs w:val="24"/>
        </w:rPr>
      </w:pPr>
      <w:r>
        <w:t xml:space="preserve">968. </w:t>
      </w:r>
      <w:r>
        <w:rPr>
          <w:rtl/>
        </w:rPr>
        <w:t>ידיעה על העלאת שיעור המלגה החודשית של</w:t>
      </w:r>
      <w:r>
        <w:t xml:space="preserve"> </w:t>
      </w:r>
      <w:r>
        <w:rPr>
          <w:rtl/>
        </w:rPr>
        <w:t>אברכים</w:t>
      </w:r>
      <w:r>
        <w:tab/>
      </w:r>
      <w:r>
        <w:fldChar w:fldCharType="begin"/>
      </w:r>
      <w:r>
        <w:instrText xml:space="preserve"> PAGEREF _Toc74484084 \h </w:instrText>
      </w:r>
      <w:r>
        <w:fldChar w:fldCharType="separate"/>
      </w:r>
      <w:r>
        <w:t>76</w:t>
      </w:r>
      <w:r>
        <w:fldChar w:fldCharType="end"/>
      </w:r>
    </w:p>
    <w:p w14:paraId="517D9C15" w14:textId="77777777" w:rsidR="00000000" w:rsidRDefault="00EA6A92">
      <w:pPr>
        <w:pStyle w:val="TOC1"/>
        <w:tabs>
          <w:tab w:val="right" w:leader="dot" w:pos="8296"/>
        </w:tabs>
        <w:ind w:right="0"/>
        <w:rPr>
          <w:rFonts w:ascii="Times New Roman" w:hAnsi="Times New Roman" w:cs="Times New Roman"/>
          <w:sz w:val="24"/>
          <w:szCs w:val="24"/>
        </w:rPr>
      </w:pPr>
      <w:r>
        <w:t xml:space="preserve">986. </w:t>
      </w:r>
      <w:r>
        <w:rPr>
          <w:rtl/>
        </w:rPr>
        <w:t>נסיעת שר האוצר לרומניה</w:t>
      </w:r>
      <w:r>
        <w:tab/>
      </w:r>
      <w:r>
        <w:fldChar w:fldCharType="begin"/>
      </w:r>
      <w:r>
        <w:instrText xml:space="preserve"> PAGEREF _Toc74484085 \h </w:instrText>
      </w:r>
      <w:r>
        <w:fldChar w:fldCharType="separate"/>
      </w:r>
      <w:r>
        <w:t>77</w:t>
      </w:r>
      <w:r>
        <w:fldChar w:fldCharType="end"/>
      </w:r>
    </w:p>
    <w:p w14:paraId="5AD9A10D" w14:textId="77777777" w:rsidR="00000000" w:rsidRDefault="00EA6A92">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_Toc74484086 \h </w:instrText>
      </w:r>
      <w:r>
        <w:fldChar w:fldCharType="separate"/>
      </w:r>
      <w:r>
        <w:t>78</w:t>
      </w:r>
      <w:r>
        <w:fldChar w:fldCharType="end"/>
      </w:r>
    </w:p>
    <w:p w14:paraId="6A045E3D" w14:textId="77777777" w:rsidR="00000000" w:rsidRDefault="00EA6A92">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_Toc74484087 \h </w:instrText>
      </w:r>
      <w:r>
        <w:fldChar w:fldCharType="separate"/>
      </w:r>
      <w:r>
        <w:t>80</w:t>
      </w:r>
      <w:r>
        <w:fldChar w:fldCharType="end"/>
      </w:r>
    </w:p>
    <w:p w14:paraId="44A0474A" w14:textId="77777777" w:rsidR="00000000" w:rsidRDefault="00EA6A92">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_Toc74484088 \h </w:instrText>
      </w:r>
      <w:r>
        <w:fldChar w:fldCharType="separate"/>
      </w:r>
      <w:r>
        <w:t>82</w:t>
      </w:r>
      <w:r>
        <w:fldChar w:fldCharType="end"/>
      </w:r>
    </w:p>
    <w:p w14:paraId="53DBC8C2" w14:textId="77777777" w:rsidR="00000000" w:rsidRDefault="00EA6A92">
      <w:pPr>
        <w:pStyle w:val="TOC1"/>
        <w:tabs>
          <w:tab w:val="right" w:leader="dot" w:pos="8296"/>
        </w:tabs>
        <w:ind w:right="0"/>
        <w:rPr>
          <w:rFonts w:ascii="Times New Roman" w:hAnsi="Times New Roman" w:cs="Times New Roman"/>
          <w:sz w:val="24"/>
          <w:szCs w:val="24"/>
        </w:rPr>
      </w:pPr>
      <w:r>
        <w:t xml:space="preserve">995. </w:t>
      </w:r>
      <w:r>
        <w:rPr>
          <w:rtl/>
        </w:rPr>
        <w:t>תקציב להקמת בית-יולדות בבית-החולי</w:t>
      </w:r>
      <w:r>
        <w:rPr>
          <w:rtl/>
        </w:rPr>
        <w:t>ם "סורוקה"</w:t>
      </w:r>
      <w:r>
        <w:tab/>
      </w:r>
      <w:r>
        <w:fldChar w:fldCharType="begin"/>
      </w:r>
      <w:r>
        <w:instrText xml:space="preserve"> PAGEREF _Toc74484089 \h </w:instrText>
      </w:r>
      <w:r>
        <w:fldChar w:fldCharType="separate"/>
      </w:r>
      <w:r>
        <w:t>82</w:t>
      </w:r>
      <w:r>
        <w:fldChar w:fldCharType="end"/>
      </w:r>
    </w:p>
    <w:p w14:paraId="31B1A361" w14:textId="77777777" w:rsidR="00000000" w:rsidRDefault="00EA6A92">
      <w:pPr>
        <w:pStyle w:val="TOC1"/>
        <w:tabs>
          <w:tab w:val="right" w:leader="dot" w:pos="8296"/>
        </w:tabs>
        <w:ind w:right="0"/>
        <w:rPr>
          <w:rFonts w:ascii="Times New Roman" w:hAnsi="Times New Roman" w:cs="Times New Roman"/>
          <w:sz w:val="24"/>
          <w:szCs w:val="24"/>
        </w:rPr>
      </w:pPr>
      <w:r>
        <w:t xml:space="preserve">1000. </w:t>
      </w:r>
      <w:r>
        <w:rPr>
          <w:rtl/>
        </w:rPr>
        <w:t>מינוי פקידי שומה</w:t>
      </w:r>
      <w:r>
        <w:tab/>
      </w:r>
      <w:r>
        <w:fldChar w:fldCharType="begin"/>
      </w:r>
      <w:r>
        <w:instrText xml:space="preserve"> PAGEREF _Toc74484090 \h </w:instrText>
      </w:r>
      <w:r>
        <w:fldChar w:fldCharType="separate"/>
      </w:r>
      <w:r>
        <w:t>84</w:t>
      </w:r>
      <w:r>
        <w:fldChar w:fldCharType="end"/>
      </w:r>
    </w:p>
    <w:p w14:paraId="06D57F1B" w14:textId="77777777" w:rsidR="00000000" w:rsidRDefault="00EA6A92">
      <w:pPr>
        <w:pStyle w:val="TOC1"/>
        <w:tabs>
          <w:tab w:val="right" w:leader="dot" w:pos="8296"/>
        </w:tabs>
        <w:ind w:right="0"/>
        <w:rPr>
          <w:rFonts w:ascii="Times New Roman" w:hAnsi="Times New Roman" w:cs="Times New Roman"/>
          <w:sz w:val="24"/>
          <w:szCs w:val="24"/>
        </w:rPr>
      </w:pPr>
      <w:r>
        <w:t xml:space="preserve">1003. </w:t>
      </w:r>
      <w:r>
        <w:rPr>
          <w:rtl/>
        </w:rPr>
        <w:t>פרויקט התפלת המים</w:t>
      </w:r>
      <w:r>
        <w:tab/>
      </w:r>
      <w:r>
        <w:fldChar w:fldCharType="begin"/>
      </w:r>
      <w:r>
        <w:instrText xml:space="preserve"> PAGEREF _Toc74484091 \h </w:instrText>
      </w:r>
      <w:r>
        <w:fldChar w:fldCharType="separate"/>
      </w:r>
      <w:r>
        <w:t>85</w:t>
      </w:r>
      <w:r>
        <w:fldChar w:fldCharType="end"/>
      </w:r>
    </w:p>
    <w:p w14:paraId="4779F17F" w14:textId="77777777" w:rsidR="00000000" w:rsidRDefault="00EA6A92">
      <w:pPr>
        <w:pStyle w:val="TOC1"/>
        <w:tabs>
          <w:tab w:val="right" w:leader="dot" w:pos="8296"/>
        </w:tabs>
        <w:ind w:right="0"/>
        <w:rPr>
          <w:rFonts w:ascii="Times New Roman" w:hAnsi="Times New Roman" w:cs="Times New Roman"/>
          <w:sz w:val="24"/>
          <w:szCs w:val="24"/>
        </w:rPr>
      </w:pPr>
      <w:r>
        <w:t xml:space="preserve">1004. </w:t>
      </w:r>
      <w:r>
        <w:rPr>
          <w:rtl/>
        </w:rPr>
        <w:t>הפרטת הבנקים</w:t>
      </w:r>
      <w:r>
        <w:tab/>
      </w:r>
      <w:r>
        <w:fldChar w:fldCharType="begin"/>
      </w:r>
      <w:r>
        <w:instrText xml:space="preserve"> PAGEREF _Toc74484092 \h </w:instrText>
      </w:r>
      <w:r>
        <w:fldChar w:fldCharType="separate"/>
      </w:r>
      <w:r>
        <w:t>88</w:t>
      </w:r>
      <w:r>
        <w:fldChar w:fldCharType="end"/>
      </w:r>
    </w:p>
    <w:p w14:paraId="2C3261F1" w14:textId="77777777" w:rsidR="00000000" w:rsidRDefault="00EA6A92">
      <w:pPr>
        <w:pStyle w:val="TOC1"/>
        <w:tabs>
          <w:tab w:val="right" w:leader="dot" w:pos="8296"/>
        </w:tabs>
        <w:ind w:right="0"/>
        <w:rPr>
          <w:rFonts w:ascii="Times New Roman" w:hAnsi="Times New Roman" w:cs="Times New Roman"/>
          <w:sz w:val="24"/>
          <w:szCs w:val="24"/>
        </w:rPr>
      </w:pPr>
      <w:r>
        <w:t xml:space="preserve">1039. </w:t>
      </w:r>
      <w:r>
        <w:rPr>
          <w:rtl/>
        </w:rPr>
        <w:t>תקצוב הפרויקט הלאומי לקליטת יהודי אתיופיה</w:t>
      </w:r>
      <w:r>
        <w:tab/>
      </w:r>
      <w:r>
        <w:fldChar w:fldCharType="begin"/>
      </w:r>
      <w:r>
        <w:instrText xml:space="preserve"> P</w:instrText>
      </w:r>
      <w:r>
        <w:instrText xml:space="preserve">AGEREF _Toc74484093 \h </w:instrText>
      </w:r>
      <w:r>
        <w:fldChar w:fldCharType="separate"/>
      </w:r>
      <w:r>
        <w:t>90</w:t>
      </w:r>
      <w:r>
        <w:fldChar w:fldCharType="end"/>
      </w:r>
    </w:p>
    <w:p w14:paraId="23E414FF" w14:textId="77777777" w:rsidR="00000000" w:rsidRDefault="00EA6A92">
      <w:pPr>
        <w:pStyle w:val="TOC1"/>
        <w:tabs>
          <w:tab w:val="right" w:leader="dot" w:pos="8296"/>
        </w:tabs>
        <w:ind w:right="0"/>
        <w:rPr>
          <w:rFonts w:ascii="Times New Roman" w:hAnsi="Times New Roman" w:cs="Times New Roman"/>
          <w:sz w:val="24"/>
          <w:szCs w:val="24"/>
        </w:rPr>
      </w:pPr>
      <w:r>
        <w:t xml:space="preserve">1072. </w:t>
      </w:r>
      <w:r>
        <w:rPr>
          <w:rtl/>
        </w:rPr>
        <w:t>הסנקציות החדשות בגין הפרת התנאים לקבלת תמיכות</w:t>
      </w:r>
      <w:r>
        <w:tab/>
      </w:r>
      <w:r>
        <w:fldChar w:fldCharType="begin"/>
      </w:r>
      <w:r>
        <w:instrText xml:space="preserve"> PAGEREF _Toc74484094 \h </w:instrText>
      </w:r>
      <w:r>
        <w:fldChar w:fldCharType="separate"/>
      </w:r>
      <w:r>
        <w:t>91</w:t>
      </w:r>
      <w:r>
        <w:fldChar w:fldCharType="end"/>
      </w:r>
    </w:p>
    <w:p w14:paraId="00064831" w14:textId="77777777" w:rsidR="00000000" w:rsidRDefault="00EA6A92">
      <w:pPr>
        <w:pStyle w:val="TOC1"/>
        <w:tabs>
          <w:tab w:val="right" w:leader="dot" w:pos="8296"/>
        </w:tabs>
        <w:ind w:right="0"/>
        <w:rPr>
          <w:rFonts w:ascii="Times New Roman" w:hAnsi="Times New Roman" w:cs="Times New Roman"/>
          <w:sz w:val="24"/>
          <w:szCs w:val="24"/>
        </w:rPr>
      </w:pPr>
      <w:r>
        <w:t xml:space="preserve">1080. </w:t>
      </w:r>
      <w:r>
        <w:rPr>
          <w:rtl/>
        </w:rPr>
        <w:t>שכר הבכירים בעמותות</w:t>
      </w:r>
      <w:r>
        <w:tab/>
      </w:r>
      <w:r>
        <w:fldChar w:fldCharType="begin"/>
      </w:r>
      <w:r>
        <w:instrText xml:space="preserve"> PAGEREF _Toc74484095 \h </w:instrText>
      </w:r>
      <w:r>
        <w:fldChar w:fldCharType="separate"/>
      </w:r>
      <w:r>
        <w:t>93</w:t>
      </w:r>
      <w:r>
        <w:fldChar w:fldCharType="end"/>
      </w:r>
    </w:p>
    <w:p w14:paraId="0C0C3335" w14:textId="77777777" w:rsidR="00000000" w:rsidRDefault="00EA6A92">
      <w:pPr>
        <w:pStyle w:val="TOC1"/>
        <w:tabs>
          <w:tab w:val="right" w:leader="dot" w:pos="8296"/>
        </w:tabs>
        <w:ind w:right="0"/>
        <w:rPr>
          <w:rFonts w:ascii="Times New Roman" w:hAnsi="Times New Roman" w:cs="Times New Roman"/>
          <w:sz w:val="24"/>
          <w:szCs w:val="24"/>
        </w:rPr>
      </w:pPr>
      <w:r>
        <w:rPr>
          <w:rtl/>
        </w:rPr>
        <w:t>הצעת חוק ניירות ערך (תיקון מס' 25), התשס"ד-2004</w:t>
      </w:r>
      <w:r>
        <w:tab/>
      </w:r>
      <w:r>
        <w:fldChar w:fldCharType="begin"/>
      </w:r>
      <w:r>
        <w:instrText xml:space="preserve"> PAGEREF _Toc74484096 \h </w:instrText>
      </w:r>
      <w:r>
        <w:fldChar w:fldCharType="separate"/>
      </w:r>
      <w:r>
        <w:t>94</w:t>
      </w:r>
      <w:r>
        <w:fldChar w:fldCharType="end"/>
      </w:r>
    </w:p>
    <w:p w14:paraId="4B151C98" w14:textId="77777777" w:rsidR="00000000" w:rsidRDefault="00EA6A92">
      <w:pPr>
        <w:pStyle w:val="TOC1"/>
        <w:tabs>
          <w:tab w:val="right" w:leader="dot" w:pos="8296"/>
        </w:tabs>
        <w:ind w:right="0"/>
        <w:rPr>
          <w:rFonts w:ascii="Times New Roman" w:hAnsi="Times New Roman" w:cs="Times New Roman"/>
          <w:sz w:val="24"/>
          <w:szCs w:val="24"/>
        </w:rPr>
      </w:pPr>
      <w:r>
        <w:t>(</w:t>
      </w:r>
      <w:r>
        <w:rPr>
          <w:rtl/>
        </w:rPr>
        <w:t>קריא</w:t>
      </w:r>
      <w:r>
        <w:rPr>
          <w:rtl/>
        </w:rPr>
        <w:t>ה ראשונה)</w:t>
      </w:r>
      <w:r>
        <w:tab/>
      </w:r>
      <w:r>
        <w:fldChar w:fldCharType="begin"/>
      </w:r>
      <w:r>
        <w:instrText xml:space="preserve"> PAGEREF _Toc74484097 \h </w:instrText>
      </w:r>
      <w:r>
        <w:fldChar w:fldCharType="separate"/>
      </w:r>
      <w:r>
        <w:t>94</w:t>
      </w:r>
      <w:r>
        <w:fldChar w:fldCharType="end"/>
      </w:r>
    </w:p>
    <w:p w14:paraId="03F6DE64" w14:textId="77777777" w:rsidR="00000000" w:rsidRDefault="00EA6A92">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_Toc74484098 \h </w:instrText>
      </w:r>
      <w:r>
        <w:fldChar w:fldCharType="separate"/>
      </w:r>
      <w:r>
        <w:t>94</w:t>
      </w:r>
      <w:r>
        <w:fldChar w:fldCharType="end"/>
      </w:r>
    </w:p>
    <w:p w14:paraId="30BE4432" w14:textId="77777777" w:rsidR="00000000" w:rsidRDefault="00EA6A92">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_Toc74484099 \h </w:instrText>
      </w:r>
      <w:r>
        <w:fldChar w:fldCharType="separate"/>
      </w:r>
      <w:r>
        <w:t>98</w:t>
      </w:r>
      <w:r>
        <w:fldChar w:fldCharType="end"/>
      </w:r>
    </w:p>
    <w:p w14:paraId="0E4B0FE7" w14:textId="77777777" w:rsidR="00000000" w:rsidRDefault="00EA6A9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_Toc74484100 \h </w:instrText>
      </w:r>
      <w:r>
        <w:fldChar w:fldCharType="separate"/>
      </w:r>
      <w:r>
        <w:t>99</w:t>
      </w:r>
      <w:r>
        <w:fldChar w:fldCharType="end"/>
      </w:r>
    </w:p>
    <w:p w14:paraId="70ADCD4F" w14:textId="77777777" w:rsidR="00000000" w:rsidRDefault="00EA6A92">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w:instrText>
      </w:r>
      <w:r>
        <w:instrText xml:space="preserve">_Toc74484101 \h </w:instrText>
      </w:r>
      <w:r>
        <w:fldChar w:fldCharType="separate"/>
      </w:r>
      <w:r>
        <w:t>101</w:t>
      </w:r>
      <w:r>
        <w:fldChar w:fldCharType="end"/>
      </w:r>
    </w:p>
    <w:p w14:paraId="56AA38F9" w14:textId="77777777" w:rsidR="00000000" w:rsidRDefault="00EA6A92">
      <w:pPr>
        <w:pStyle w:val="TOC1"/>
        <w:tabs>
          <w:tab w:val="right" w:leader="dot" w:pos="8296"/>
        </w:tabs>
        <w:ind w:right="0"/>
        <w:rPr>
          <w:rFonts w:ascii="Times New Roman" w:hAnsi="Times New Roman" w:cs="Times New Roman"/>
          <w:sz w:val="24"/>
          <w:szCs w:val="24"/>
        </w:rPr>
      </w:pPr>
      <w:r>
        <w:rPr>
          <w:rtl/>
        </w:rPr>
        <w:t xml:space="preserve">הצעת חוק מס הכנסה (פטור ממס על הכנסה מהשכרת </w:t>
      </w:r>
      <w:r>
        <w:t xml:space="preserve"> </w:t>
      </w:r>
      <w:r>
        <w:rPr>
          <w:rtl/>
        </w:rPr>
        <w:t>דירת מגורים)</w:t>
      </w:r>
      <w:r>
        <w:t xml:space="preserve"> (</w:t>
      </w:r>
      <w:r>
        <w:rPr>
          <w:rtl/>
        </w:rPr>
        <w:t>הוראת שעה)</w:t>
      </w:r>
      <w:r>
        <w:t xml:space="preserve"> (</w:t>
      </w:r>
      <w:r>
        <w:rPr>
          <w:rtl/>
        </w:rPr>
        <w:t>תיקון מס' 11), התשס"ד-2004</w:t>
      </w:r>
      <w:r>
        <w:tab/>
      </w:r>
      <w:r>
        <w:fldChar w:fldCharType="begin"/>
      </w:r>
      <w:r>
        <w:instrText xml:space="preserve"> PAGEREF _Toc74484102 \h </w:instrText>
      </w:r>
      <w:r>
        <w:fldChar w:fldCharType="separate"/>
      </w:r>
      <w:r>
        <w:t>102</w:t>
      </w:r>
      <w:r>
        <w:fldChar w:fldCharType="end"/>
      </w:r>
    </w:p>
    <w:p w14:paraId="5B588A3D" w14:textId="77777777" w:rsidR="00000000" w:rsidRDefault="00EA6A92">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_Toc74484103 \h </w:instrText>
      </w:r>
      <w:r>
        <w:fldChar w:fldCharType="separate"/>
      </w:r>
      <w:r>
        <w:t>102</w:t>
      </w:r>
      <w:r>
        <w:fldChar w:fldCharType="end"/>
      </w:r>
    </w:p>
    <w:p w14:paraId="6EBC2192" w14:textId="77777777" w:rsidR="00000000" w:rsidRDefault="00EA6A92">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_Toc74484104 \h </w:instrText>
      </w:r>
      <w:r>
        <w:fldChar w:fldCharType="separate"/>
      </w:r>
      <w:r>
        <w:t>102</w:t>
      </w:r>
      <w:r>
        <w:fldChar w:fldCharType="end"/>
      </w:r>
    </w:p>
    <w:p w14:paraId="4260CEF5" w14:textId="77777777" w:rsidR="00000000" w:rsidRDefault="00EA6A92">
      <w:pPr>
        <w:pStyle w:val="TOC2"/>
        <w:tabs>
          <w:tab w:val="right" w:leader="dot" w:pos="8296"/>
        </w:tabs>
        <w:ind w:right="0"/>
        <w:rPr>
          <w:rFonts w:ascii="Times New Roman" w:hAnsi="Times New Roman" w:cs="Times New Roman"/>
          <w:sz w:val="24"/>
          <w:szCs w:val="24"/>
        </w:rPr>
      </w:pPr>
      <w:r>
        <w:rPr>
          <w:rtl/>
        </w:rPr>
        <w:t>עבד</w:t>
      </w:r>
      <w:r>
        <w:t>-</w:t>
      </w:r>
      <w:r>
        <w:rPr>
          <w:rtl/>
        </w:rPr>
        <w:t>א</w:t>
      </w:r>
      <w:r>
        <w:rPr>
          <w:rtl/>
        </w:rPr>
        <w:t>למאלכ דהאמשה (רע"ם):</w:t>
      </w:r>
      <w:r>
        <w:tab/>
      </w:r>
      <w:r>
        <w:fldChar w:fldCharType="begin"/>
      </w:r>
      <w:r>
        <w:instrText xml:space="preserve"> PAGEREF _Toc74484105 \h </w:instrText>
      </w:r>
      <w:r>
        <w:fldChar w:fldCharType="separate"/>
      </w:r>
      <w:r>
        <w:t>103</w:t>
      </w:r>
      <w:r>
        <w:fldChar w:fldCharType="end"/>
      </w:r>
    </w:p>
    <w:p w14:paraId="16F05CA8" w14:textId="77777777" w:rsidR="00000000" w:rsidRDefault="00EA6A92">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_Toc74484106 \h </w:instrText>
      </w:r>
      <w:r>
        <w:fldChar w:fldCharType="separate"/>
      </w:r>
      <w:r>
        <w:t>104</w:t>
      </w:r>
      <w:r>
        <w:fldChar w:fldCharType="end"/>
      </w:r>
    </w:p>
    <w:p w14:paraId="1E1F4FBB" w14:textId="77777777" w:rsidR="00000000" w:rsidRDefault="00EA6A9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_Toc74484107 \h </w:instrText>
      </w:r>
      <w:r>
        <w:fldChar w:fldCharType="separate"/>
      </w:r>
      <w:r>
        <w:t>105</w:t>
      </w:r>
      <w:r>
        <w:fldChar w:fldCharType="end"/>
      </w:r>
    </w:p>
    <w:p w14:paraId="32428357" w14:textId="77777777" w:rsidR="00000000" w:rsidRDefault="00EA6A92">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_Toc74484108 \h </w:instrText>
      </w:r>
      <w:r>
        <w:fldChar w:fldCharType="separate"/>
      </w:r>
      <w:r>
        <w:t>106</w:t>
      </w:r>
      <w:r>
        <w:fldChar w:fldCharType="end"/>
      </w:r>
    </w:p>
    <w:p w14:paraId="3CB5623E" w14:textId="77777777" w:rsidR="00000000" w:rsidRDefault="00EA6A92">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_Toc744841</w:instrText>
      </w:r>
      <w:r>
        <w:instrText xml:space="preserve">09 \h </w:instrText>
      </w:r>
      <w:r>
        <w:fldChar w:fldCharType="separate"/>
      </w:r>
      <w:r>
        <w:t>108</w:t>
      </w:r>
      <w:r>
        <w:fldChar w:fldCharType="end"/>
      </w:r>
    </w:p>
    <w:p w14:paraId="1586C2DC" w14:textId="77777777" w:rsidR="00000000" w:rsidRDefault="00EA6A92">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_Toc74484110 \h </w:instrText>
      </w:r>
      <w:r>
        <w:fldChar w:fldCharType="separate"/>
      </w:r>
      <w:r>
        <w:t>109</w:t>
      </w:r>
      <w:r>
        <w:fldChar w:fldCharType="end"/>
      </w:r>
    </w:p>
    <w:p w14:paraId="6DEE3FB2" w14:textId="77777777" w:rsidR="00000000" w:rsidRDefault="00EA6A92">
      <w:pPr>
        <w:pStyle w:val="TOC1"/>
        <w:tabs>
          <w:tab w:val="right" w:leader="dot" w:pos="8296"/>
        </w:tabs>
        <w:ind w:right="0"/>
        <w:rPr>
          <w:rFonts w:ascii="Times New Roman" w:hAnsi="Times New Roman" w:cs="Times New Roman"/>
          <w:sz w:val="24"/>
          <w:szCs w:val="24"/>
        </w:rPr>
      </w:pPr>
      <w:r>
        <w:rPr>
          <w:rtl/>
        </w:rPr>
        <w:t xml:space="preserve">הצעת חוק מס הכנסה (מכירת נייר ערך או יחידה בקרן נאמנות </w:t>
      </w:r>
      <w:r>
        <w:t xml:space="preserve"> </w:t>
      </w:r>
      <w:r>
        <w:rPr>
          <w:rtl/>
        </w:rPr>
        <w:t>בשנת המס 2003 - הוראת שעה)</w:t>
      </w:r>
      <w:r>
        <w:t xml:space="preserve">, </w:t>
      </w:r>
      <w:r>
        <w:rPr>
          <w:rtl/>
        </w:rPr>
        <w:t>התשס"ד-2004</w:t>
      </w:r>
      <w:r>
        <w:tab/>
      </w:r>
      <w:r>
        <w:fldChar w:fldCharType="begin"/>
      </w:r>
      <w:r>
        <w:instrText xml:space="preserve"> PAGEREF _Toc74484111 \h </w:instrText>
      </w:r>
      <w:r>
        <w:fldChar w:fldCharType="separate"/>
      </w:r>
      <w:r>
        <w:t>110</w:t>
      </w:r>
      <w:r>
        <w:fldChar w:fldCharType="end"/>
      </w:r>
    </w:p>
    <w:p w14:paraId="680E7E55" w14:textId="77777777" w:rsidR="00000000" w:rsidRDefault="00EA6A92">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_Toc74484112 \h </w:instrText>
      </w:r>
      <w:r>
        <w:fldChar w:fldCharType="separate"/>
      </w:r>
      <w:r>
        <w:t>110</w:t>
      </w:r>
      <w:r>
        <w:fldChar w:fldCharType="end"/>
      </w:r>
    </w:p>
    <w:p w14:paraId="0F1167A9" w14:textId="77777777" w:rsidR="00000000" w:rsidRDefault="00EA6A92">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w:t>
      </w:r>
      <w:r>
        <w:rPr>
          <w:rtl/>
        </w:rPr>
        <w:t>ת:</w:t>
      </w:r>
      <w:r>
        <w:tab/>
      </w:r>
      <w:r>
        <w:fldChar w:fldCharType="begin"/>
      </w:r>
      <w:r>
        <w:instrText xml:space="preserve"> PAGEREF _Toc74484113 \h </w:instrText>
      </w:r>
      <w:r>
        <w:fldChar w:fldCharType="separate"/>
      </w:r>
      <w:r>
        <w:t>111</w:t>
      </w:r>
      <w:r>
        <w:fldChar w:fldCharType="end"/>
      </w:r>
    </w:p>
    <w:p w14:paraId="29C27DA3" w14:textId="77777777" w:rsidR="00000000" w:rsidRDefault="00EA6A92">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_Toc74484114 \h </w:instrText>
      </w:r>
      <w:r>
        <w:fldChar w:fldCharType="separate"/>
      </w:r>
      <w:r>
        <w:t>114</w:t>
      </w:r>
      <w:r>
        <w:fldChar w:fldCharType="end"/>
      </w:r>
    </w:p>
    <w:p w14:paraId="255A9562" w14:textId="77777777" w:rsidR="00000000" w:rsidRDefault="00EA6A9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_Toc74484115 \h </w:instrText>
      </w:r>
      <w:r>
        <w:fldChar w:fldCharType="separate"/>
      </w:r>
      <w:r>
        <w:t>115</w:t>
      </w:r>
      <w:r>
        <w:fldChar w:fldCharType="end"/>
      </w:r>
    </w:p>
    <w:p w14:paraId="1F2188CD" w14:textId="77777777" w:rsidR="00000000" w:rsidRDefault="00EA6A92">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_Toc74484116 \h </w:instrText>
      </w:r>
      <w:r>
        <w:fldChar w:fldCharType="separate"/>
      </w:r>
      <w:r>
        <w:t>117</w:t>
      </w:r>
      <w:r>
        <w:fldChar w:fldCharType="end"/>
      </w:r>
    </w:p>
    <w:p w14:paraId="6489DCCA" w14:textId="77777777" w:rsidR="00000000" w:rsidRDefault="00EA6A9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_Toc74484117 \h </w:instrText>
      </w:r>
      <w:r>
        <w:fldChar w:fldCharType="separate"/>
      </w:r>
      <w:r>
        <w:t>119</w:t>
      </w:r>
      <w:r>
        <w:fldChar w:fldCharType="end"/>
      </w:r>
    </w:p>
    <w:p w14:paraId="17E813B1" w14:textId="77777777" w:rsidR="00000000" w:rsidRDefault="00EA6A92">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_Toc74484118 \h </w:instrText>
      </w:r>
      <w:r>
        <w:fldChar w:fldCharType="separate"/>
      </w:r>
      <w:r>
        <w:t>120</w:t>
      </w:r>
      <w:r>
        <w:fldChar w:fldCharType="end"/>
      </w:r>
    </w:p>
    <w:p w14:paraId="3D482CC4" w14:textId="77777777" w:rsidR="00000000" w:rsidRDefault="00EA6A92">
      <w:pPr>
        <w:pStyle w:val="TOC1"/>
        <w:tabs>
          <w:tab w:val="right" w:leader="dot" w:pos="8296"/>
        </w:tabs>
        <w:ind w:right="0"/>
        <w:rPr>
          <w:rFonts w:ascii="Times New Roman" w:hAnsi="Times New Roman" w:cs="Times New Roman"/>
          <w:sz w:val="24"/>
          <w:szCs w:val="24"/>
        </w:rPr>
      </w:pPr>
      <w:r>
        <w:rPr>
          <w:rtl/>
        </w:rPr>
        <w:t>הצעת חוק החברות הממשלתיות (תיקון מס' 15), התשס"ד-2004</w:t>
      </w:r>
      <w:r>
        <w:tab/>
      </w:r>
      <w:r>
        <w:fldChar w:fldCharType="begin"/>
      </w:r>
      <w:r>
        <w:instrText xml:space="preserve"> PAGEREF _Toc74484119 \h </w:instrText>
      </w:r>
      <w:r>
        <w:fldChar w:fldCharType="separate"/>
      </w:r>
      <w:r>
        <w:t>123</w:t>
      </w:r>
      <w:r>
        <w:fldChar w:fldCharType="end"/>
      </w:r>
    </w:p>
    <w:p w14:paraId="14EA2F47" w14:textId="77777777" w:rsidR="00000000" w:rsidRDefault="00EA6A92">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_Toc74484120 \h </w:instrText>
      </w:r>
      <w:r>
        <w:fldChar w:fldCharType="separate"/>
      </w:r>
      <w:r>
        <w:t>123</w:t>
      </w:r>
      <w:r>
        <w:fldChar w:fldCharType="end"/>
      </w:r>
    </w:p>
    <w:p w14:paraId="7724629F" w14:textId="77777777" w:rsidR="00000000" w:rsidRDefault="00EA6A92">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_Toc74484121 \h </w:instrText>
      </w:r>
      <w:r>
        <w:fldChar w:fldCharType="separate"/>
      </w:r>
      <w:r>
        <w:t>123</w:t>
      </w:r>
      <w:r>
        <w:fldChar w:fldCharType="end"/>
      </w:r>
    </w:p>
    <w:p w14:paraId="49E877EE" w14:textId="77777777" w:rsidR="00000000" w:rsidRDefault="00EA6A92">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_Toc74484122 \h </w:instrText>
      </w:r>
      <w:r>
        <w:fldChar w:fldCharType="separate"/>
      </w:r>
      <w:r>
        <w:t>124</w:t>
      </w:r>
      <w:r>
        <w:fldChar w:fldCharType="end"/>
      </w:r>
    </w:p>
    <w:p w14:paraId="764DBD33" w14:textId="77777777" w:rsidR="00000000" w:rsidRDefault="00EA6A92">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_Toc74484123 \h </w:instrText>
      </w:r>
      <w:r>
        <w:fldChar w:fldCharType="separate"/>
      </w:r>
      <w:r>
        <w:t>125</w:t>
      </w:r>
      <w:r>
        <w:fldChar w:fldCharType="end"/>
      </w:r>
    </w:p>
    <w:p w14:paraId="1F604245" w14:textId="77777777" w:rsidR="00000000" w:rsidRDefault="00EA6A92">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_Toc74484124 \h </w:instrText>
      </w:r>
      <w:r>
        <w:fldChar w:fldCharType="separate"/>
      </w:r>
      <w:r>
        <w:t>128</w:t>
      </w:r>
      <w:r>
        <w:fldChar w:fldCharType="end"/>
      </w:r>
    </w:p>
    <w:p w14:paraId="4ADB048B" w14:textId="77777777" w:rsidR="00000000" w:rsidRDefault="00EA6A92">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_Toc74484125 \h </w:instrText>
      </w:r>
      <w:r>
        <w:fldChar w:fldCharType="separate"/>
      </w:r>
      <w:r>
        <w:t>133</w:t>
      </w:r>
      <w:r>
        <w:fldChar w:fldCharType="end"/>
      </w:r>
    </w:p>
    <w:p w14:paraId="4F4A1A2B" w14:textId="77777777" w:rsidR="00000000" w:rsidRDefault="00EA6A9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_Toc74484126 \h </w:instrText>
      </w:r>
      <w:r>
        <w:fldChar w:fldCharType="separate"/>
      </w:r>
      <w:r>
        <w:t>135</w:t>
      </w:r>
      <w:r>
        <w:fldChar w:fldCharType="end"/>
      </w:r>
    </w:p>
    <w:p w14:paraId="68DABD02" w14:textId="77777777" w:rsidR="00000000" w:rsidRDefault="00EA6A92">
      <w:pPr>
        <w:pStyle w:val="TOC2"/>
        <w:tabs>
          <w:tab w:val="right" w:leader="dot" w:pos="8296"/>
        </w:tabs>
        <w:ind w:right="0"/>
        <w:rPr>
          <w:rFonts w:ascii="Times New Roman" w:hAnsi="Times New Roman" w:cs="Times New Roman"/>
          <w:sz w:val="24"/>
          <w:szCs w:val="24"/>
        </w:rPr>
      </w:pPr>
      <w:r>
        <w:rPr>
          <w:rtl/>
        </w:rPr>
        <w:t>חי</w:t>
      </w:r>
      <w:r>
        <w:rPr>
          <w:rtl/>
        </w:rPr>
        <w:t>ים</w:t>
      </w:r>
      <w:r>
        <w:t xml:space="preserve"> </w:t>
      </w:r>
      <w:r>
        <w:rPr>
          <w:rtl/>
        </w:rPr>
        <w:t>כץ (הליכוד):</w:t>
      </w:r>
      <w:r>
        <w:tab/>
      </w:r>
      <w:r>
        <w:fldChar w:fldCharType="begin"/>
      </w:r>
      <w:r>
        <w:instrText xml:space="preserve"> PAGEREF _Toc74484127 \h </w:instrText>
      </w:r>
      <w:r>
        <w:fldChar w:fldCharType="separate"/>
      </w:r>
      <w:r>
        <w:t>136</w:t>
      </w:r>
      <w:r>
        <w:fldChar w:fldCharType="end"/>
      </w:r>
    </w:p>
    <w:p w14:paraId="2A91EA51" w14:textId="77777777" w:rsidR="00000000" w:rsidRDefault="00EA6A92">
      <w:pPr>
        <w:pStyle w:val="a0"/>
        <w:jc w:val="center"/>
        <w:rPr>
          <w:rtl/>
        </w:rPr>
      </w:pPr>
      <w:r>
        <w:rPr>
          <w:bCs/>
          <w:szCs w:val="36"/>
          <w:u w:val="single"/>
          <w:rtl/>
        </w:rPr>
        <w:fldChar w:fldCharType="end"/>
      </w:r>
    </w:p>
    <w:p w14:paraId="3AD6F12E" w14:textId="77777777" w:rsidR="00000000" w:rsidRDefault="00EA6A92">
      <w:pPr>
        <w:pStyle w:val="a0"/>
        <w:rPr>
          <w:rtl/>
        </w:rPr>
      </w:pPr>
      <w:r>
        <w:rPr>
          <w:rtl/>
        </w:rPr>
        <w:br w:type="page"/>
      </w:r>
    </w:p>
    <w:p w14:paraId="62EF3DB0" w14:textId="77777777" w:rsidR="00000000" w:rsidRDefault="00EA6A92">
      <w:pPr>
        <w:pStyle w:val="a0"/>
        <w:rPr>
          <w:rtl/>
        </w:rPr>
      </w:pPr>
    </w:p>
    <w:p w14:paraId="0F1E69D3" w14:textId="77777777" w:rsidR="00000000" w:rsidRDefault="00EA6A92">
      <w:pPr>
        <w:pStyle w:val="a0"/>
        <w:rPr>
          <w:rFonts w:hint="cs"/>
          <w:b/>
          <w:bCs/>
          <w:rtl/>
        </w:rPr>
      </w:pPr>
      <w:r>
        <w:rPr>
          <w:rFonts w:hint="cs"/>
          <w:b/>
          <w:bCs/>
          <w:rtl/>
        </w:rPr>
        <w:t>דברי הכנסת</w:t>
      </w:r>
    </w:p>
    <w:p w14:paraId="1CCE71D0" w14:textId="77777777" w:rsidR="00000000" w:rsidRDefault="00EA6A92">
      <w:pPr>
        <w:pStyle w:val="a0"/>
        <w:rPr>
          <w:rFonts w:hint="cs"/>
          <w:b/>
          <w:bCs/>
          <w:rtl/>
        </w:rPr>
      </w:pPr>
      <w:r>
        <w:rPr>
          <w:rFonts w:hint="cs"/>
          <w:b/>
          <w:bCs/>
          <w:rtl/>
        </w:rPr>
        <w:t>כט / מושב שני / ישיבות קל"ה</w:t>
      </w:r>
      <w:r>
        <w:rPr>
          <w:b/>
          <w:bCs/>
          <w:rtl/>
        </w:rPr>
        <w:t>—</w:t>
      </w:r>
      <w:r>
        <w:rPr>
          <w:rFonts w:hint="cs"/>
          <w:b/>
          <w:bCs/>
          <w:rtl/>
        </w:rPr>
        <w:t>קל"ז /</w:t>
      </w:r>
    </w:p>
    <w:p w14:paraId="36F0E7D8" w14:textId="77777777" w:rsidR="00000000" w:rsidRDefault="00EA6A92">
      <w:pPr>
        <w:pStyle w:val="a0"/>
        <w:rPr>
          <w:rFonts w:hint="cs"/>
          <w:b/>
          <w:bCs/>
          <w:rtl/>
        </w:rPr>
      </w:pPr>
      <w:r>
        <w:rPr>
          <w:rFonts w:hint="cs"/>
          <w:b/>
          <w:bCs/>
          <w:rtl/>
        </w:rPr>
        <w:t>י"א</w:t>
      </w:r>
      <w:r>
        <w:rPr>
          <w:b/>
          <w:bCs/>
          <w:rtl/>
        </w:rPr>
        <w:t>—</w:t>
      </w:r>
      <w:r>
        <w:rPr>
          <w:rFonts w:hint="cs"/>
          <w:b/>
          <w:bCs/>
          <w:rtl/>
        </w:rPr>
        <w:t>י"ג בסיוון התשס"ד / 31 במאי - 2 ביוני 2004 / 29</w:t>
      </w:r>
    </w:p>
    <w:p w14:paraId="52FB148C" w14:textId="77777777" w:rsidR="00000000" w:rsidRDefault="00EA6A92">
      <w:pPr>
        <w:pStyle w:val="a0"/>
        <w:rPr>
          <w:rFonts w:hint="cs"/>
          <w:b/>
          <w:bCs/>
          <w:rtl/>
        </w:rPr>
      </w:pPr>
      <w:r>
        <w:rPr>
          <w:rFonts w:hint="cs"/>
          <w:b/>
          <w:bCs/>
          <w:rtl/>
        </w:rPr>
        <w:t>חוברת כ"ט</w:t>
      </w:r>
    </w:p>
    <w:p w14:paraId="055018DA" w14:textId="77777777" w:rsidR="00000000" w:rsidRDefault="00EA6A92">
      <w:pPr>
        <w:pStyle w:val="a0"/>
        <w:rPr>
          <w:rFonts w:hint="cs"/>
          <w:b/>
          <w:bCs/>
          <w:rtl/>
        </w:rPr>
      </w:pPr>
      <w:r>
        <w:rPr>
          <w:rFonts w:hint="cs"/>
          <w:b/>
          <w:bCs/>
          <w:rtl/>
        </w:rPr>
        <w:t>ישיבה קל"ה</w:t>
      </w:r>
    </w:p>
    <w:p w14:paraId="6CD61C70" w14:textId="77777777" w:rsidR="00000000" w:rsidRDefault="00EA6A92">
      <w:pPr>
        <w:pStyle w:val="a0"/>
        <w:rPr>
          <w:rFonts w:hint="cs"/>
          <w:rtl/>
        </w:rPr>
      </w:pPr>
    </w:p>
    <w:p w14:paraId="6D0DEC32" w14:textId="77777777" w:rsidR="00000000" w:rsidRDefault="00EA6A92">
      <w:pPr>
        <w:pStyle w:val="a0"/>
        <w:rPr>
          <w:rFonts w:hint="cs"/>
          <w:rtl/>
        </w:rPr>
      </w:pPr>
    </w:p>
    <w:p w14:paraId="4A2B2F94" w14:textId="77777777" w:rsidR="00000000" w:rsidRDefault="00EA6A92">
      <w:pPr>
        <w:pStyle w:val="a0"/>
        <w:rPr>
          <w:rFonts w:hint="cs"/>
          <w:rtl/>
        </w:rPr>
      </w:pPr>
    </w:p>
    <w:p w14:paraId="75CD0C84" w14:textId="77777777" w:rsidR="00000000" w:rsidRDefault="00EA6A92">
      <w:pPr>
        <w:pStyle w:val="a0"/>
        <w:rPr>
          <w:rFonts w:hint="cs"/>
          <w:rtl/>
        </w:rPr>
      </w:pPr>
    </w:p>
    <w:p w14:paraId="5666164B" w14:textId="77777777" w:rsidR="00000000" w:rsidRDefault="00EA6A92">
      <w:pPr>
        <w:pStyle w:val="a0"/>
        <w:rPr>
          <w:rFonts w:hint="cs"/>
          <w:rtl/>
        </w:rPr>
      </w:pPr>
    </w:p>
    <w:p w14:paraId="25721C48" w14:textId="77777777" w:rsidR="00000000" w:rsidRDefault="00EA6A92">
      <w:pPr>
        <w:pStyle w:val="a0"/>
        <w:rPr>
          <w:rFonts w:hint="cs"/>
          <w:rtl/>
        </w:rPr>
      </w:pPr>
    </w:p>
    <w:p w14:paraId="25B3B240" w14:textId="77777777" w:rsidR="00000000" w:rsidRDefault="00EA6A92">
      <w:pPr>
        <w:pStyle w:val="a0"/>
        <w:rPr>
          <w:rFonts w:hint="cs"/>
          <w:rtl/>
        </w:rPr>
      </w:pPr>
    </w:p>
    <w:p w14:paraId="79CA0EA6" w14:textId="77777777" w:rsidR="00000000" w:rsidRDefault="00EA6A92">
      <w:pPr>
        <w:pStyle w:val="a0"/>
        <w:rPr>
          <w:rFonts w:hint="cs"/>
          <w:rtl/>
        </w:rPr>
      </w:pPr>
    </w:p>
    <w:p w14:paraId="57A0E87F" w14:textId="77777777" w:rsidR="00000000" w:rsidRDefault="00EA6A92">
      <w:pPr>
        <w:pStyle w:val="a0"/>
        <w:rPr>
          <w:rFonts w:hint="cs"/>
          <w:rtl/>
        </w:rPr>
      </w:pPr>
    </w:p>
    <w:p w14:paraId="53042315" w14:textId="77777777" w:rsidR="00000000" w:rsidRDefault="00EA6A92">
      <w:pPr>
        <w:pStyle w:val="a5"/>
        <w:bidi/>
        <w:rPr>
          <w:rFonts w:hint="cs"/>
          <w:rtl/>
        </w:rPr>
      </w:pPr>
      <w:r>
        <w:rPr>
          <w:rtl/>
        </w:rPr>
        <w:t>הישיבה ה</w:t>
      </w:r>
      <w:r>
        <w:rPr>
          <w:rFonts w:hint="cs"/>
          <w:rtl/>
        </w:rPr>
        <w:t>מאה-ושלושים-וחמש</w:t>
      </w:r>
      <w:r>
        <w:rPr>
          <w:rtl/>
        </w:rPr>
        <w:t xml:space="preserve"> של הכנסת ה</w:t>
      </w:r>
      <w:r>
        <w:rPr>
          <w:rFonts w:hint="cs"/>
          <w:rtl/>
        </w:rPr>
        <w:t>שש-עשרה</w:t>
      </w:r>
    </w:p>
    <w:p w14:paraId="60C2B963" w14:textId="77777777" w:rsidR="00000000" w:rsidRDefault="00EA6A92">
      <w:pPr>
        <w:pStyle w:val="a6"/>
        <w:bidi/>
        <w:rPr>
          <w:rtl/>
        </w:rPr>
      </w:pPr>
      <w:r>
        <w:rPr>
          <w:rtl/>
        </w:rPr>
        <w:t>יום שני,</w:t>
      </w:r>
      <w:r>
        <w:rPr>
          <w:rFonts w:hint="cs"/>
          <w:rtl/>
        </w:rPr>
        <w:t xml:space="preserve"> </w:t>
      </w:r>
      <w:r>
        <w:rPr>
          <w:rtl/>
        </w:rPr>
        <w:t xml:space="preserve">י"א בסיוון </w:t>
      </w:r>
      <w:r>
        <w:rPr>
          <w:rFonts w:hint="cs"/>
          <w:rtl/>
        </w:rPr>
        <w:t>ה</w:t>
      </w:r>
      <w:r>
        <w:rPr>
          <w:rtl/>
        </w:rPr>
        <w:t xml:space="preserve">תשס"ד (31 </w:t>
      </w:r>
      <w:r>
        <w:rPr>
          <w:rtl/>
        </w:rPr>
        <w:t>במאי 2004)</w:t>
      </w:r>
    </w:p>
    <w:p w14:paraId="294F0639" w14:textId="77777777" w:rsidR="00000000" w:rsidRDefault="00EA6A92">
      <w:pPr>
        <w:pStyle w:val="a7"/>
        <w:bidi/>
        <w:rPr>
          <w:rFonts w:hint="cs"/>
          <w:rtl/>
        </w:rPr>
      </w:pPr>
      <w:r>
        <w:rPr>
          <w:rtl/>
        </w:rPr>
        <w:t>ירושלים, הכנסת, שעה 16:0</w:t>
      </w:r>
      <w:r>
        <w:rPr>
          <w:rFonts w:hint="cs"/>
          <w:rtl/>
        </w:rPr>
        <w:t>2</w:t>
      </w:r>
    </w:p>
    <w:p w14:paraId="57AE8AD4" w14:textId="77777777" w:rsidR="00000000" w:rsidRDefault="00EA6A92">
      <w:pPr>
        <w:pStyle w:val="a2"/>
        <w:rPr>
          <w:rtl/>
        </w:rPr>
      </w:pPr>
    </w:p>
    <w:p w14:paraId="5E10C3DA" w14:textId="77777777" w:rsidR="00000000" w:rsidRDefault="00EA6A92">
      <w:pPr>
        <w:pStyle w:val="a2"/>
        <w:rPr>
          <w:rFonts w:hint="cs"/>
          <w:rtl/>
        </w:rPr>
      </w:pPr>
      <w:bookmarkStart w:id="0" w:name="_Toc74484036"/>
      <w:r>
        <w:rPr>
          <w:rtl/>
        </w:rPr>
        <w:t>דברי יושב-ראש הכנסת</w:t>
      </w:r>
      <w:r>
        <w:rPr>
          <w:rFonts w:hint="cs"/>
          <w:rtl/>
        </w:rPr>
        <w:t xml:space="preserve"> על מכתב הרמטכ"ל משה יעלון</w:t>
      </w:r>
      <w:bookmarkEnd w:id="0"/>
    </w:p>
    <w:p w14:paraId="44365E0F" w14:textId="77777777" w:rsidR="00000000" w:rsidRDefault="00EA6A92">
      <w:pPr>
        <w:pStyle w:val="-0"/>
        <w:rPr>
          <w:rFonts w:hint="cs"/>
          <w:rtl/>
        </w:rPr>
      </w:pPr>
    </w:p>
    <w:p w14:paraId="74C33372" w14:textId="77777777" w:rsidR="00000000" w:rsidRDefault="00EA6A92">
      <w:pPr>
        <w:pStyle w:val="af1"/>
        <w:rPr>
          <w:rtl/>
        </w:rPr>
      </w:pPr>
      <w:r>
        <w:rPr>
          <w:rtl/>
        </w:rPr>
        <w:t>היו"ר ראובן ריבלין:</w:t>
      </w:r>
    </w:p>
    <w:p w14:paraId="7F999FFC" w14:textId="77777777" w:rsidR="00000000" w:rsidRDefault="00EA6A92">
      <w:pPr>
        <w:pStyle w:val="a0"/>
        <w:rPr>
          <w:rtl/>
        </w:rPr>
      </w:pPr>
    </w:p>
    <w:p w14:paraId="439B8540" w14:textId="77777777" w:rsidR="00000000" w:rsidRDefault="00EA6A92">
      <w:pPr>
        <w:pStyle w:val="a0"/>
        <w:rPr>
          <w:rFonts w:hint="cs"/>
          <w:rtl/>
        </w:rPr>
      </w:pPr>
      <w:r>
        <w:rPr>
          <w:rFonts w:hint="cs"/>
          <w:rtl/>
        </w:rPr>
        <w:t xml:space="preserve">רבותי חברי הכנסת, היום יום שני, י"א בסיוון התשס"ד, 31 בחודש מאי 2004 למניינם. אני מתכבד לפתוח את ישיבת הכנסת. </w:t>
      </w:r>
    </w:p>
    <w:p w14:paraId="4053C815" w14:textId="77777777" w:rsidR="00000000" w:rsidRDefault="00EA6A92">
      <w:pPr>
        <w:pStyle w:val="a0"/>
        <w:rPr>
          <w:rFonts w:hint="cs"/>
          <w:rtl/>
        </w:rPr>
      </w:pPr>
    </w:p>
    <w:p w14:paraId="692FB3AE" w14:textId="77777777" w:rsidR="00000000" w:rsidRDefault="00EA6A92">
      <w:pPr>
        <w:pStyle w:val="a0"/>
        <w:rPr>
          <w:rFonts w:hint="cs"/>
          <w:rtl/>
        </w:rPr>
      </w:pPr>
      <w:r>
        <w:rPr>
          <w:rFonts w:hint="cs"/>
          <w:rtl/>
        </w:rPr>
        <w:t>רבותי חברי הכנסת, בשבוע שעבר קיבלתי במ</w:t>
      </w:r>
      <w:r>
        <w:rPr>
          <w:rFonts w:hint="cs"/>
          <w:rtl/>
        </w:rPr>
        <w:t xml:space="preserve">שרדי מכתב מלשכת הרמטכ"ל, חתומה על-ידי - - - </w:t>
      </w:r>
    </w:p>
    <w:p w14:paraId="660D032F" w14:textId="77777777" w:rsidR="00000000" w:rsidRDefault="00EA6A92">
      <w:pPr>
        <w:pStyle w:val="a0"/>
        <w:rPr>
          <w:rFonts w:hint="cs"/>
          <w:rtl/>
        </w:rPr>
      </w:pPr>
    </w:p>
    <w:p w14:paraId="1C400E46" w14:textId="77777777" w:rsidR="00000000" w:rsidRDefault="00EA6A92">
      <w:pPr>
        <w:pStyle w:val="af0"/>
        <w:rPr>
          <w:rtl/>
        </w:rPr>
      </w:pPr>
      <w:r>
        <w:rPr>
          <w:rFonts w:hint="eastAsia"/>
          <w:rtl/>
        </w:rPr>
        <w:t>אחמד</w:t>
      </w:r>
      <w:r>
        <w:rPr>
          <w:rtl/>
        </w:rPr>
        <w:t xml:space="preserve"> טיבי (חד"ש-תע"ל):</w:t>
      </w:r>
    </w:p>
    <w:p w14:paraId="607051FE" w14:textId="77777777" w:rsidR="00000000" w:rsidRDefault="00EA6A92">
      <w:pPr>
        <w:pStyle w:val="a0"/>
        <w:rPr>
          <w:rFonts w:hint="cs"/>
          <w:rtl/>
        </w:rPr>
      </w:pPr>
    </w:p>
    <w:p w14:paraId="500670D0" w14:textId="77777777" w:rsidR="00000000" w:rsidRDefault="00EA6A92">
      <w:pPr>
        <w:pStyle w:val="a0"/>
        <w:rPr>
          <w:rFonts w:hint="cs"/>
          <w:rtl/>
        </w:rPr>
      </w:pPr>
      <w:r>
        <w:rPr>
          <w:rFonts w:hint="cs"/>
          <w:rtl/>
        </w:rPr>
        <w:t xml:space="preserve">אין צורך שתקרא אותו, אדוני. </w:t>
      </w:r>
    </w:p>
    <w:p w14:paraId="2222B8DA" w14:textId="77777777" w:rsidR="00000000" w:rsidRDefault="00EA6A92">
      <w:pPr>
        <w:pStyle w:val="a0"/>
        <w:rPr>
          <w:rFonts w:hint="cs"/>
          <w:rtl/>
        </w:rPr>
      </w:pPr>
    </w:p>
    <w:p w14:paraId="291A3C24" w14:textId="77777777" w:rsidR="00000000" w:rsidRDefault="00EA6A92">
      <w:pPr>
        <w:pStyle w:val="af1"/>
        <w:rPr>
          <w:rtl/>
        </w:rPr>
      </w:pPr>
      <w:r>
        <w:rPr>
          <w:rtl/>
        </w:rPr>
        <w:t>היו"ר ראובן ריבלין:</w:t>
      </w:r>
    </w:p>
    <w:p w14:paraId="6E820CB7" w14:textId="77777777" w:rsidR="00000000" w:rsidRDefault="00EA6A92">
      <w:pPr>
        <w:pStyle w:val="a0"/>
        <w:rPr>
          <w:rtl/>
        </w:rPr>
      </w:pPr>
    </w:p>
    <w:p w14:paraId="0E2EA7F1" w14:textId="77777777" w:rsidR="00000000" w:rsidRDefault="00EA6A92">
      <w:pPr>
        <w:pStyle w:val="a0"/>
        <w:rPr>
          <w:rFonts w:hint="cs"/>
          <w:rtl/>
        </w:rPr>
      </w:pPr>
      <w:r>
        <w:rPr>
          <w:rFonts w:hint="cs"/>
          <w:rtl/>
        </w:rPr>
        <w:t xml:space="preserve">חבר הכנסת טיבי, אדוני או ישב או יצא. </w:t>
      </w:r>
    </w:p>
    <w:p w14:paraId="2EED8BEA" w14:textId="77777777" w:rsidR="00000000" w:rsidRDefault="00EA6A92">
      <w:pPr>
        <w:pStyle w:val="a0"/>
        <w:rPr>
          <w:rFonts w:hint="cs"/>
          <w:rtl/>
        </w:rPr>
      </w:pPr>
    </w:p>
    <w:p w14:paraId="6A1D4ECC" w14:textId="77777777" w:rsidR="00000000" w:rsidRDefault="00EA6A92">
      <w:pPr>
        <w:pStyle w:val="af0"/>
        <w:rPr>
          <w:rtl/>
        </w:rPr>
      </w:pPr>
      <w:r>
        <w:rPr>
          <w:rFonts w:hint="eastAsia"/>
          <w:rtl/>
        </w:rPr>
        <w:t>אחמד</w:t>
      </w:r>
      <w:r>
        <w:rPr>
          <w:rtl/>
        </w:rPr>
        <w:t xml:space="preserve"> טיבי (חד"ש-תע"ל):</w:t>
      </w:r>
    </w:p>
    <w:p w14:paraId="0164CA32" w14:textId="77777777" w:rsidR="00000000" w:rsidRDefault="00EA6A92">
      <w:pPr>
        <w:pStyle w:val="a0"/>
        <w:rPr>
          <w:rFonts w:hint="cs"/>
          <w:rtl/>
        </w:rPr>
      </w:pPr>
    </w:p>
    <w:p w14:paraId="12AD8ABA" w14:textId="77777777" w:rsidR="00000000" w:rsidRDefault="00EA6A92">
      <w:pPr>
        <w:pStyle w:val="a0"/>
        <w:rPr>
          <w:rFonts w:hint="cs"/>
          <w:rtl/>
        </w:rPr>
      </w:pPr>
      <w:r>
        <w:rPr>
          <w:rFonts w:hint="cs"/>
          <w:rtl/>
        </w:rPr>
        <w:t xml:space="preserve">לאות מחאה אני יוצא, כי להבא - - - </w:t>
      </w:r>
    </w:p>
    <w:p w14:paraId="26AFBBA5" w14:textId="77777777" w:rsidR="00000000" w:rsidRDefault="00EA6A92">
      <w:pPr>
        <w:pStyle w:val="a0"/>
        <w:rPr>
          <w:rFonts w:hint="cs"/>
          <w:rtl/>
        </w:rPr>
      </w:pPr>
    </w:p>
    <w:p w14:paraId="3EBE5F27" w14:textId="77777777" w:rsidR="00000000" w:rsidRDefault="00EA6A92">
      <w:pPr>
        <w:pStyle w:val="af1"/>
        <w:rPr>
          <w:rtl/>
        </w:rPr>
      </w:pPr>
      <w:r>
        <w:rPr>
          <w:rtl/>
        </w:rPr>
        <w:t>היו"ר ראובן ריבלין:</w:t>
      </w:r>
    </w:p>
    <w:p w14:paraId="285531D3" w14:textId="77777777" w:rsidR="00000000" w:rsidRDefault="00EA6A92">
      <w:pPr>
        <w:pStyle w:val="a0"/>
        <w:rPr>
          <w:rtl/>
        </w:rPr>
      </w:pPr>
    </w:p>
    <w:p w14:paraId="676534EE" w14:textId="77777777" w:rsidR="00000000" w:rsidRDefault="00EA6A92">
      <w:pPr>
        <w:pStyle w:val="a0"/>
        <w:rPr>
          <w:rFonts w:hint="cs"/>
          <w:rtl/>
        </w:rPr>
      </w:pPr>
      <w:r>
        <w:rPr>
          <w:rFonts w:hint="cs"/>
          <w:rtl/>
        </w:rPr>
        <w:t>בסדר גמור, אדונ</w:t>
      </w:r>
      <w:r>
        <w:rPr>
          <w:rFonts w:hint="cs"/>
          <w:rtl/>
        </w:rPr>
        <w:t xml:space="preserve">י, נא לשבת או נא לצאת. </w:t>
      </w:r>
    </w:p>
    <w:p w14:paraId="30AC8107" w14:textId="77777777" w:rsidR="00000000" w:rsidRDefault="00EA6A92">
      <w:pPr>
        <w:pStyle w:val="a0"/>
        <w:rPr>
          <w:rFonts w:hint="cs"/>
          <w:rtl/>
        </w:rPr>
      </w:pPr>
    </w:p>
    <w:p w14:paraId="64DEB8F7" w14:textId="77777777" w:rsidR="00000000" w:rsidRDefault="00EA6A92">
      <w:pPr>
        <w:pStyle w:val="a0"/>
        <w:rPr>
          <w:rFonts w:hint="cs"/>
          <w:rtl/>
        </w:rPr>
      </w:pPr>
      <w:r>
        <w:rPr>
          <w:rFonts w:hint="cs"/>
          <w:rtl/>
        </w:rPr>
        <w:t>"לכבוד יושב-ראש כנסת ישראל, חבר הכנסת ראובן ריבלין. הנדון: התבטאויות חברי כנסת כנגד חיילי צה"ל ומפקדיו. מצאתי לנכון לפנות אליך כצעד חריג, לנוכח שורת התבטאויות חריפה ביותר, מן הימים האחרונים, מצד מספר חברי כנסת כנגד חיילי צה"ל ומפקד</w:t>
      </w:r>
      <w:r>
        <w:rPr>
          <w:rFonts w:hint="cs"/>
          <w:rtl/>
        </w:rPr>
        <w:t xml:space="preserve">יו. מעל בימת הכנסת נשמעו ביטויים כגון: 'רוצח', 'פושע מלחמה', 'אמא של רוצח בדם קר', 'רצח עם', 'מעשים נאציים'. </w:t>
      </w:r>
    </w:p>
    <w:p w14:paraId="4F6ACA40" w14:textId="77777777" w:rsidR="00000000" w:rsidRDefault="00EA6A92">
      <w:pPr>
        <w:pStyle w:val="a0"/>
        <w:rPr>
          <w:rFonts w:hint="cs"/>
          <w:rtl/>
        </w:rPr>
      </w:pPr>
    </w:p>
    <w:p w14:paraId="4EDDD004" w14:textId="77777777" w:rsidR="00000000" w:rsidRDefault="00EA6A92">
      <w:pPr>
        <w:pStyle w:val="a0"/>
        <w:rPr>
          <w:rFonts w:hint="cs"/>
          <w:rtl/>
        </w:rPr>
      </w:pPr>
      <w:r>
        <w:rPr>
          <w:rFonts w:hint="cs"/>
          <w:rtl/>
        </w:rPr>
        <w:t>"צה"ל מצוי בלחימה קשה, אשר נכפתה עלינו כנגד הטרור. גם בעת לחימה חורת הצבא על דגלו את עקרון טוהר הנשק, וכאחת מנגזרותיו את הניסיון להימנע ככל הניתן</w:t>
      </w:r>
      <w:r>
        <w:rPr>
          <w:rFonts w:hint="cs"/>
          <w:rtl/>
        </w:rPr>
        <w:t xml:space="preserve"> מפגיעה באזרחים.</w:t>
      </w:r>
    </w:p>
    <w:p w14:paraId="2E821055" w14:textId="77777777" w:rsidR="00000000" w:rsidRDefault="00EA6A92">
      <w:pPr>
        <w:pStyle w:val="a0"/>
        <w:rPr>
          <w:rFonts w:hint="cs"/>
          <w:rtl/>
        </w:rPr>
      </w:pPr>
    </w:p>
    <w:p w14:paraId="4EB94F6A" w14:textId="77777777" w:rsidR="00000000" w:rsidRDefault="00EA6A92">
      <w:pPr>
        <w:pStyle w:val="af0"/>
        <w:rPr>
          <w:rtl/>
        </w:rPr>
      </w:pPr>
      <w:r>
        <w:rPr>
          <w:rFonts w:hint="eastAsia"/>
          <w:rtl/>
        </w:rPr>
        <w:t>עבד</w:t>
      </w:r>
      <w:r>
        <w:rPr>
          <w:rtl/>
        </w:rPr>
        <w:t>-אלמאלכ דהאמשה (רע"ם):</w:t>
      </w:r>
    </w:p>
    <w:p w14:paraId="36287ABD" w14:textId="77777777" w:rsidR="00000000" w:rsidRDefault="00EA6A92">
      <w:pPr>
        <w:pStyle w:val="a0"/>
        <w:rPr>
          <w:rFonts w:hint="cs"/>
          <w:rtl/>
        </w:rPr>
      </w:pPr>
    </w:p>
    <w:p w14:paraId="49F96759" w14:textId="77777777" w:rsidR="00000000" w:rsidRDefault="00EA6A92">
      <w:pPr>
        <w:pStyle w:val="a0"/>
        <w:rPr>
          <w:rFonts w:hint="cs"/>
          <w:rtl/>
        </w:rPr>
      </w:pPr>
      <w:r>
        <w:rPr>
          <w:rFonts w:hint="cs"/>
          <w:rtl/>
        </w:rPr>
        <w:t>הריסת מאות בתים, זה מה שצה"ל עושה.</w:t>
      </w:r>
    </w:p>
    <w:p w14:paraId="7FFE8E21" w14:textId="77777777" w:rsidR="00000000" w:rsidRDefault="00EA6A92">
      <w:pPr>
        <w:pStyle w:val="a0"/>
        <w:rPr>
          <w:rFonts w:hint="cs"/>
          <w:rtl/>
        </w:rPr>
      </w:pPr>
    </w:p>
    <w:p w14:paraId="639F8F28" w14:textId="77777777" w:rsidR="00000000" w:rsidRDefault="00EA6A92">
      <w:pPr>
        <w:pStyle w:val="af1"/>
        <w:rPr>
          <w:rtl/>
        </w:rPr>
      </w:pPr>
      <w:r>
        <w:rPr>
          <w:rtl/>
        </w:rPr>
        <w:t>היו"ר ראובן ריבלין:</w:t>
      </w:r>
    </w:p>
    <w:p w14:paraId="7B43E571" w14:textId="77777777" w:rsidR="00000000" w:rsidRDefault="00EA6A92">
      <w:pPr>
        <w:pStyle w:val="a0"/>
        <w:rPr>
          <w:rtl/>
        </w:rPr>
      </w:pPr>
    </w:p>
    <w:p w14:paraId="76C6202D" w14:textId="77777777" w:rsidR="00000000" w:rsidRDefault="00EA6A92">
      <w:pPr>
        <w:pStyle w:val="a0"/>
        <w:rPr>
          <w:rFonts w:hint="cs"/>
          <w:rtl/>
        </w:rPr>
      </w:pPr>
      <w:r>
        <w:rPr>
          <w:rFonts w:hint="cs"/>
          <w:rtl/>
        </w:rPr>
        <w:t>"מקרים בהם נפגעו חפים מפשע מתוחקרים כחלק מתהליך של למידה והפקת לקחים. אכן, פעולותיו של צה"ל עומדות תחת ביקורתם של חברי בית-המחוקקים. יחד עם זאת, התבטאויות</w:t>
      </w:r>
      <w:r>
        <w:rPr>
          <w:rFonts w:hint="cs"/>
          <w:rtl/>
        </w:rPr>
        <w:t xml:space="preserve"> כגון אלה שנזכרו פוגעות קשה בחיילי צה"ל ומפקדיו, העושים לילות כימים, תוך סיכון ממשי לחייהם,  כדי להגן על אזרחי מדינת ישראל. יש בהן משום דה-לגיטימציה והטלת דופי בצבא כזרוע של הרשות המבצעת. אבקש לכן, כמפקדם של החיילים והמפקדים בחילות השונים, להביע את מחאתי ע</w:t>
      </w:r>
      <w:r>
        <w:rPr>
          <w:rFonts w:hint="cs"/>
          <w:rtl/>
        </w:rPr>
        <w:t xml:space="preserve">ל ההתבטאויות החמורות שנשמעו.   </w:t>
      </w:r>
    </w:p>
    <w:p w14:paraId="29CD4F91" w14:textId="77777777" w:rsidR="00000000" w:rsidRDefault="00EA6A92">
      <w:pPr>
        <w:pStyle w:val="a0"/>
        <w:rPr>
          <w:rFonts w:hint="cs"/>
          <w:rtl/>
        </w:rPr>
      </w:pPr>
    </w:p>
    <w:p w14:paraId="447232D6" w14:textId="77777777" w:rsidR="00000000" w:rsidRDefault="00EA6A92">
      <w:pPr>
        <w:pStyle w:val="af0"/>
        <w:rPr>
          <w:rtl/>
        </w:rPr>
      </w:pPr>
      <w:r>
        <w:rPr>
          <w:rFonts w:hint="eastAsia"/>
          <w:rtl/>
        </w:rPr>
        <w:t>עבד</w:t>
      </w:r>
      <w:r>
        <w:rPr>
          <w:rtl/>
        </w:rPr>
        <w:t>-אלמאלכ דהאמשה (רע"ם):</w:t>
      </w:r>
    </w:p>
    <w:p w14:paraId="6C150851" w14:textId="77777777" w:rsidR="00000000" w:rsidRDefault="00EA6A92">
      <w:pPr>
        <w:pStyle w:val="a0"/>
        <w:rPr>
          <w:rFonts w:hint="cs"/>
          <w:rtl/>
        </w:rPr>
      </w:pPr>
    </w:p>
    <w:p w14:paraId="7DECFDB0" w14:textId="77777777" w:rsidR="00000000" w:rsidRDefault="00EA6A92">
      <w:pPr>
        <w:pStyle w:val="a0"/>
        <w:rPr>
          <w:rFonts w:hint="cs"/>
          <w:rtl/>
        </w:rPr>
      </w:pPr>
      <w:r>
        <w:rPr>
          <w:rFonts w:hint="cs"/>
          <w:rtl/>
        </w:rPr>
        <w:t xml:space="preserve">מה עם המעשים החמורים? על זה אין הבעת דעה. </w:t>
      </w:r>
    </w:p>
    <w:p w14:paraId="07CD494B" w14:textId="77777777" w:rsidR="00000000" w:rsidRDefault="00EA6A92">
      <w:pPr>
        <w:pStyle w:val="a0"/>
        <w:rPr>
          <w:rFonts w:hint="cs"/>
          <w:rtl/>
        </w:rPr>
      </w:pPr>
    </w:p>
    <w:p w14:paraId="69817B90" w14:textId="77777777" w:rsidR="00000000" w:rsidRDefault="00EA6A92">
      <w:pPr>
        <w:pStyle w:val="af1"/>
        <w:rPr>
          <w:rtl/>
        </w:rPr>
      </w:pPr>
      <w:r>
        <w:rPr>
          <w:rtl/>
        </w:rPr>
        <w:t>היו"ר ראובן ריבלין:</w:t>
      </w:r>
    </w:p>
    <w:p w14:paraId="276E41CB" w14:textId="77777777" w:rsidR="00000000" w:rsidRDefault="00EA6A92">
      <w:pPr>
        <w:pStyle w:val="a0"/>
        <w:rPr>
          <w:rtl/>
        </w:rPr>
      </w:pPr>
    </w:p>
    <w:p w14:paraId="4BDED399" w14:textId="77777777" w:rsidR="00000000" w:rsidRDefault="00EA6A92">
      <w:pPr>
        <w:pStyle w:val="a0"/>
        <w:rPr>
          <w:rFonts w:hint="cs"/>
          <w:rtl/>
        </w:rPr>
      </w:pPr>
      <w:r>
        <w:rPr>
          <w:rFonts w:hint="cs"/>
          <w:rtl/>
        </w:rPr>
        <w:t>"אני סמוך ובטוח, כי תביא את הדברים בפני הנוגעים בדבר ותנקוט כל תגובה הולמת אשר תמצא לנכון. בברכה, משה יעלון, רב-אלוף, ראש המטה הכלל</w:t>
      </w:r>
      <w:r>
        <w:rPr>
          <w:rFonts w:hint="cs"/>
          <w:rtl/>
        </w:rPr>
        <w:t>י."</w:t>
      </w:r>
    </w:p>
    <w:p w14:paraId="3E688008" w14:textId="77777777" w:rsidR="00000000" w:rsidRDefault="00EA6A92">
      <w:pPr>
        <w:pStyle w:val="a0"/>
        <w:rPr>
          <w:rFonts w:hint="cs"/>
          <w:rtl/>
        </w:rPr>
      </w:pPr>
    </w:p>
    <w:p w14:paraId="4A047884" w14:textId="77777777" w:rsidR="00000000" w:rsidRDefault="00EA6A92">
      <w:pPr>
        <w:pStyle w:val="a0"/>
        <w:rPr>
          <w:rFonts w:hint="cs"/>
          <w:rtl/>
        </w:rPr>
      </w:pPr>
      <w:r>
        <w:rPr>
          <w:rFonts w:hint="cs"/>
          <w:rtl/>
        </w:rPr>
        <w:t>רבותי חברי הכנסת, הדברים שנאמרו על-ידי חברי בית-המחוקקים, חברי הכנסת, נאמרו על דעתם ועל אחריותם, וכל אחד מהם אמר דברים חריפים וחמורים ככל שיהיו, אשר הם בוודאי לא יכלו להיענות ולקבל תשובה מהרמטכ"ל, בשם כל חיילי ומפקדי צה"ל. לכן מצאתי לנכון להביא את דבר</w:t>
      </w:r>
      <w:r>
        <w:rPr>
          <w:rFonts w:hint="cs"/>
          <w:rtl/>
        </w:rPr>
        <w:t xml:space="preserve">י הרמטכ"ל כאן, מעל במת הכנסת, על מנת שיירשמו גם בפרוטוקול של הכנסת ועל מנת שאנחנו נוכל להביא את דברו של צה"ל על אותם דברים. </w:t>
      </w:r>
    </w:p>
    <w:p w14:paraId="28902FFA" w14:textId="77777777" w:rsidR="00000000" w:rsidRDefault="00EA6A92">
      <w:pPr>
        <w:pStyle w:val="a0"/>
        <w:rPr>
          <w:rFonts w:hint="cs"/>
          <w:rtl/>
        </w:rPr>
      </w:pPr>
    </w:p>
    <w:p w14:paraId="3E8D635C" w14:textId="77777777" w:rsidR="00000000" w:rsidRDefault="00EA6A92">
      <w:pPr>
        <w:pStyle w:val="af0"/>
        <w:rPr>
          <w:rtl/>
        </w:rPr>
      </w:pPr>
      <w:r>
        <w:rPr>
          <w:rFonts w:hint="eastAsia"/>
          <w:rtl/>
        </w:rPr>
        <w:t>אחמד</w:t>
      </w:r>
      <w:r>
        <w:rPr>
          <w:rtl/>
        </w:rPr>
        <w:t xml:space="preserve"> טיבי (חד"ש-תע"ל):</w:t>
      </w:r>
    </w:p>
    <w:p w14:paraId="51299C95" w14:textId="77777777" w:rsidR="00000000" w:rsidRDefault="00EA6A92">
      <w:pPr>
        <w:pStyle w:val="a0"/>
        <w:rPr>
          <w:rFonts w:hint="cs"/>
          <w:rtl/>
        </w:rPr>
      </w:pPr>
    </w:p>
    <w:p w14:paraId="4468EA01" w14:textId="77777777" w:rsidR="00000000" w:rsidRDefault="00EA6A92">
      <w:pPr>
        <w:pStyle w:val="a0"/>
        <w:rPr>
          <w:rFonts w:hint="cs"/>
          <w:rtl/>
        </w:rPr>
      </w:pPr>
      <w:r>
        <w:rPr>
          <w:rFonts w:hint="cs"/>
          <w:rtl/>
        </w:rPr>
        <w:t xml:space="preserve">הודעה אישית. </w:t>
      </w:r>
    </w:p>
    <w:p w14:paraId="07E5F518" w14:textId="77777777" w:rsidR="00000000" w:rsidRDefault="00EA6A92">
      <w:pPr>
        <w:pStyle w:val="a0"/>
        <w:rPr>
          <w:rFonts w:hint="cs"/>
          <w:rtl/>
        </w:rPr>
      </w:pPr>
    </w:p>
    <w:p w14:paraId="1BF84D32" w14:textId="77777777" w:rsidR="00000000" w:rsidRDefault="00EA6A92">
      <w:pPr>
        <w:pStyle w:val="af1"/>
        <w:rPr>
          <w:rtl/>
        </w:rPr>
      </w:pPr>
      <w:r>
        <w:rPr>
          <w:rtl/>
        </w:rPr>
        <w:t>היו"ר ראובן ריבלין:</w:t>
      </w:r>
    </w:p>
    <w:p w14:paraId="1FB648D7" w14:textId="77777777" w:rsidR="00000000" w:rsidRDefault="00EA6A92">
      <w:pPr>
        <w:pStyle w:val="a0"/>
        <w:rPr>
          <w:rtl/>
        </w:rPr>
      </w:pPr>
    </w:p>
    <w:p w14:paraId="2F151322" w14:textId="77777777" w:rsidR="00000000" w:rsidRDefault="00EA6A92">
      <w:pPr>
        <w:pStyle w:val="a0"/>
        <w:rPr>
          <w:rFonts w:hint="cs"/>
          <w:rtl/>
        </w:rPr>
      </w:pPr>
      <w:r>
        <w:rPr>
          <w:rFonts w:hint="cs"/>
          <w:rtl/>
        </w:rPr>
        <w:t xml:space="preserve">שמעתי. </w:t>
      </w:r>
    </w:p>
    <w:p w14:paraId="568BCD93" w14:textId="77777777" w:rsidR="00000000" w:rsidRDefault="00EA6A92">
      <w:pPr>
        <w:pStyle w:val="a0"/>
        <w:rPr>
          <w:rFonts w:hint="cs"/>
          <w:rtl/>
        </w:rPr>
      </w:pPr>
    </w:p>
    <w:p w14:paraId="4C5A7285" w14:textId="77777777" w:rsidR="00000000" w:rsidRDefault="00EA6A92">
      <w:pPr>
        <w:pStyle w:val="af0"/>
        <w:rPr>
          <w:rtl/>
        </w:rPr>
      </w:pPr>
      <w:r>
        <w:rPr>
          <w:rFonts w:hint="eastAsia"/>
          <w:rtl/>
        </w:rPr>
        <w:t>עסאם</w:t>
      </w:r>
      <w:r>
        <w:rPr>
          <w:rtl/>
        </w:rPr>
        <w:t xml:space="preserve"> מח'ול (חד"ש-תע"ל):</w:t>
      </w:r>
    </w:p>
    <w:p w14:paraId="44E8244B" w14:textId="77777777" w:rsidR="00000000" w:rsidRDefault="00EA6A92">
      <w:pPr>
        <w:pStyle w:val="a0"/>
        <w:rPr>
          <w:rFonts w:hint="cs"/>
          <w:rtl/>
        </w:rPr>
      </w:pPr>
    </w:p>
    <w:p w14:paraId="18C53222" w14:textId="77777777" w:rsidR="00000000" w:rsidRDefault="00EA6A92">
      <w:pPr>
        <w:pStyle w:val="a0"/>
        <w:rPr>
          <w:rFonts w:hint="cs"/>
          <w:rtl/>
        </w:rPr>
      </w:pPr>
      <w:r>
        <w:rPr>
          <w:rFonts w:hint="cs"/>
          <w:rtl/>
        </w:rPr>
        <w:t xml:space="preserve">אוגדת רפיח יכולה לנהל את הכנסת. </w:t>
      </w:r>
    </w:p>
    <w:p w14:paraId="6020F081" w14:textId="77777777" w:rsidR="00000000" w:rsidRDefault="00EA6A92">
      <w:pPr>
        <w:pStyle w:val="a0"/>
        <w:rPr>
          <w:rtl/>
        </w:rPr>
      </w:pPr>
    </w:p>
    <w:p w14:paraId="6AB780DE" w14:textId="77777777" w:rsidR="00000000" w:rsidRDefault="00EA6A92">
      <w:pPr>
        <w:pStyle w:val="a0"/>
        <w:rPr>
          <w:rFonts w:hint="cs"/>
          <w:rtl/>
        </w:rPr>
      </w:pPr>
    </w:p>
    <w:p w14:paraId="1CD7B618" w14:textId="77777777" w:rsidR="00000000" w:rsidRDefault="00EA6A92">
      <w:pPr>
        <w:pStyle w:val="af1"/>
        <w:rPr>
          <w:rtl/>
        </w:rPr>
      </w:pPr>
      <w:r>
        <w:rPr>
          <w:rtl/>
        </w:rPr>
        <w:t>ה</w:t>
      </w:r>
      <w:r>
        <w:rPr>
          <w:rtl/>
        </w:rPr>
        <w:t>יו"ר ראובן ריבלין:</w:t>
      </w:r>
    </w:p>
    <w:p w14:paraId="1A716A59" w14:textId="77777777" w:rsidR="00000000" w:rsidRDefault="00EA6A92">
      <w:pPr>
        <w:pStyle w:val="a0"/>
        <w:rPr>
          <w:rtl/>
        </w:rPr>
      </w:pPr>
    </w:p>
    <w:p w14:paraId="0C099195" w14:textId="77777777" w:rsidR="00000000" w:rsidRDefault="00EA6A92">
      <w:pPr>
        <w:pStyle w:val="a0"/>
        <w:rPr>
          <w:rFonts w:hint="cs"/>
          <w:rtl/>
        </w:rPr>
      </w:pPr>
      <w:r>
        <w:rPr>
          <w:rFonts w:hint="cs"/>
          <w:rtl/>
        </w:rPr>
        <w:t xml:space="preserve">חבר הכנסת מח'ול, אני קורא אותך לסדר פעם ראשונה. </w:t>
      </w:r>
    </w:p>
    <w:p w14:paraId="6622ABE9" w14:textId="77777777" w:rsidR="00000000" w:rsidRDefault="00EA6A92">
      <w:pPr>
        <w:pStyle w:val="a0"/>
        <w:rPr>
          <w:rFonts w:hint="cs"/>
          <w:rtl/>
        </w:rPr>
      </w:pPr>
    </w:p>
    <w:p w14:paraId="5B29FEFB" w14:textId="77777777" w:rsidR="00000000" w:rsidRDefault="00EA6A92">
      <w:pPr>
        <w:pStyle w:val="af0"/>
        <w:rPr>
          <w:rtl/>
        </w:rPr>
      </w:pPr>
      <w:r>
        <w:rPr>
          <w:rFonts w:hint="eastAsia"/>
          <w:rtl/>
        </w:rPr>
        <w:t>זהבה</w:t>
      </w:r>
      <w:r>
        <w:rPr>
          <w:rtl/>
        </w:rPr>
        <w:t xml:space="preserve"> גלאון (מרצ):</w:t>
      </w:r>
    </w:p>
    <w:p w14:paraId="7527CE41" w14:textId="77777777" w:rsidR="00000000" w:rsidRDefault="00EA6A92">
      <w:pPr>
        <w:pStyle w:val="a0"/>
        <w:rPr>
          <w:rFonts w:hint="cs"/>
          <w:rtl/>
        </w:rPr>
      </w:pPr>
    </w:p>
    <w:p w14:paraId="1320831C" w14:textId="77777777" w:rsidR="00000000" w:rsidRDefault="00EA6A92">
      <w:pPr>
        <w:pStyle w:val="a0"/>
        <w:rPr>
          <w:rFonts w:hint="cs"/>
          <w:rtl/>
        </w:rPr>
      </w:pPr>
      <w:r>
        <w:rPr>
          <w:rFonts w:hint="cs"/>
          <w:rtl/>
        </w:rPr>
        <w:t xml:space="preserve">- - - </w:t>
      </w:r>
    </w:p>
    <w:p w14:paraId="61528770" w14:textId="77777777" w:rsidR="00000000" w:rsidRDefault="00EA6A92">
      <w:pPr>
        <w:pStyle w:val="a0"/>
        <w:rPr>
          <w:rFonts w:hint="cs"/>
          <w:rtl/>
        </w:rPr>
      </w:pPr>
    </w:p>
    <w:p w14:paraId="3622AB5B" w14:textId="77777777" w:rsidR="00000000" w:rsidRDefault="00EA6A92">
      <w:pPr>
        <w:pStyle w:val="af1"/>
        <w:rPr>
          <w:rtl/>
        </w:rPr>
      </w:pPr>
      <w:r>
        <w:rPr>
          <w:rtl/>
        </w:rPr>
        <w:t>היו"ר ראובן ריבלין:</w:t>
      </w:r>
    </w:p>
    <w:p w14:paraId="6B148977" w14:textId="77777777" w:rsidR="00000000" w:rsidRDefault="00EA6A92">
      <w:pPr>
        <w:pStyle w:val="a0"/>
        <w:rPr>
          <w:rtl/>
        </w:rPr>
      </w:pPr>
    </w:p>
    <w:p w14:paraId="0DEA780B" w14:textId="77777777" w:rsidR="00000000" w:rsidRDefault="00EA6A92">
      <w:pPr>
        <w:pStyle w:val="a0"/>
        <w:rPr>
          <w:rFonts w:hint="cs"/>
          <w:rtl/>
        </w:rPr>
      </w:pPr>
      <w:r>
        <w:rPr>
          <w:rFonts w:hint="cs"/>
          <w:rtl/>
        </w:rPr>
        <w:t xml:space="preserve">חברת הכנסת זהבה גלאון, אני קורא אותך לסדר פעם ראשונה. אני לא סיימתי את דברי. </w:t>
      </w:r>
    </w:p>
    <w:p w14:paraId="770C015B" w14:textId="77777777" w:rsidR="00000000" w:rsidRDefault="00EA6A92">
      <w:pPr>
        <w:pStyle w:val="a0"/>
        <w:rPr>
          <w:rFonts w:hint="cs"/>
          <w:rtl/>
        </w:rPr>
      </w:pPr>
    </w:p>
    <w:p w14:paraId="229CE537" w14:textId="77777777" w:rsidR="00000000" w:rsidRDefault="00EA6A92">
      <w:pPr>
        <w:pStyle w:val="af0"/>
        <w:rPr>
          <w:rtl/>
        </w:rPr>
      </w:pPr>
      <w:r>
        <w:rPr>
          <w:rFonts w:hint="eastAsia"/>
          <w:rtl/>
        </w:rPr>
        <w:t>זהבה</w:t>
      </w:r>
      <w:r>
        <w:rPr>
          <w:rtl/>
        </w:rPr>
        <w:t xml:space="preserve"> גלאון (מרצ):</w:t>
      </w:r>
    </w:p>
    <w:p w14:paraId="78122AD8" w14:textId="77777777" w:rsidR="00000000" w:rsidRDefault="00EA6A92">
      <w:pPr>
        <w:pStyle w:val="a0"/>
        <w:rPr>
          <w:rFonts w:hint="cs"/>
          <w:rtl/>
        </w:rPr>
      </w:pPr>
    </w:p>
    <w:p w14:paraId="6C02A5B0" w14:textId="77777777" w:rsidR="00000000" w:rsidRDefault="00EA6A92">
      <w:pPr>
        <w:pStyle w:val="a0"/>
        <w:rPr>
          <w:rFonts w:hint="cs"/>
          <w:rtl/>
        </w:rPr>
      </w:pPr>
      <w:r>
        <w:rPr>
          <w:rFonts w:hint="cs"/>
          <w:rtl/>
        </w:rPr>
        <w:t>אפשר הערה מהצד?</w:t>
      </w:r>
    </w:p>
    <w:p w14:paraId="3C9B4FA4" w14:textId="77777777" w:rsidR="00000000" w:rsidRDefault="00EA6A92">
      <w:pPr>
        <w:pStyle w:val="a0"/>
        <w:rPr>
          <w:rFonts w:hint="cs"/>
          <w:rtl/>
        </w:rPr>
      </w:pPr>
    </w:p>
    <w:p w14:paraId="2D4B266A" w14:textId="77777777" w:rsidR="00000000" w:rsidRDefault="00EA6A92">
      <w:pPr>
        <w:pStyle w:val="af1"/>
        <w:rPr>
          <w:rtl/>
        </w:rPr>
      </w:pPr>
      <w:r>
        <w:rPr>
          <w:rtl/>
        </w:rPr>
        <w:t>היו"ר ראובן ריבלין:</w:t>
      </w:r>
    </w:p>
    <w:p w14:paraId="370D7033" w14:textId="77777777" w:rsidR="00000000" w:rsidRDefault="00EA6A92">
      <w:pPr>
        <w:pStyle w:val="a0"/>
        <w:rPr>
          <w:rtl/>
        </w:rPr>
      </w:pPr>
    </w:p>
    <w:p w14:paraId="19961724" w14:textId="77777777" w:rsidR="00000000" w:rsidRDefault="00EA6A92">
      <w:pPr>
        <w:pStyle w:val="a0"/>
        <w:rPr>
          <w:rFonts w:hint="cs"/>
          <w:rtl/>
        </w:rPr>
      </w:pPr>
      <w:r>
        <w:rPr>
          <w:rFonts w:hint="cs"/>
          <w:rtl/>
        </w:rPr>
        <w:t>לא</w:t>
      </w:r>
      <w:r>
        <w:rPr>
          <w:rFonts w:hint="cs"/>
          <w:rtl/>
        </w:rPr>
        <w:t xml:space="preserve"> סיימתי את דברי.</w:t>
      </w:r>
    </w:p>
    <w:p w14:paraId="2E0285EA" w14:textId="77777777" w:rsidR="00000000" w:rsidRDefault="00EA6A92">
      <w:pPr>
        <w:pStyle w:val="a0"/>
        <w:rPr>
          <w:rFonts w:hint="cs"/>
          <w:rtl/>
        </w:rPr>
      </w:pPr>
    </w:p>
    <w:p w14:paraId="31D82093" w14:textId="77777777" w:rsidR="00000000" w:rsidRDefault="00EA6A92">
      <w:pPr>
        <w:pStyle w:val="af0"/>
        <w:rPr>
          <w:rtl/>
        </w:rPr>
      </w:pPr>
      <w:r>
        <w:rPr>
          <w:rFonts w:hint="eastAsia"/>
          <w:rtl/>
        </w:rPr>
        <w:t>עסאם</w:t>
      </w:r>
      <w:r>
        <w:rPr>
          <w:rtl/>
        </w:rPr>
        <w:t xml:space="preserve"> מח'ול (חד"ש-תע"ל):</w:t>
      </w:r>
    </w:p>
    <w:p w14:paraId="4B667494" w14:textId="77777777" w:rsidR="00000000" w:rsidRDefault="00EA6A92">
      <w:pPr>
        <w:pStyle w:val="a0"/>
        <w:rPr>
          <w:rFonts w:hint="cs"/>
          <w:rtl/>
        </w:rPr>
      </w:pPr>
    </w:p>
    <w:p w14:paraId="34932F0D" w14:textId="77777777" w:rsidR="00000000" w:rsidRDefault="00EA6A92">
      <w:pPr>
        <w:pStyle w:val="a0"/>
        <w:rPr>
          <w:rFonts w:hint="cs"/>
          <w:rtl/>
        </w:rPr>
      </w:pPr>
      <w:r>
        <w:rPr>
          <w:rFonts w:hint="cs"/>
          <w:rtl/>
        </w:rPr>
        <w:t>איזו אוגדה תנהל את הכנסת בשבוע הבא?</w:t>
      </w:r>
    </w:p>
    <w:p w14:paraId="0D80E509" w14:textId="77777777" w:rsidR="00000000" w:rsidRDefault="00EA6A92">
      <w:pPr>
        <w:pStyle w:val="a0"/>
        <w:rPr>
          <w:rFonts w:hint="cs"/>
          <w:rtl/>
        </w:rPr>
      </w:pPr>
    </w:p>
    <w:p w14:paraId="24DF3F8C" w14:textId="77777777" w:rsidR="00000000" w:rsidRDefault="00EA6A92">
      <w:pPr>
        <w:pStyle w:val="af1"/>
        <w:rPr>
          <w:rtl/>
        </w:rPr>
      </w:pPr>
      <w:r>
        <w:rPr>
          <w:rtl/>
        </w:rPr>
        <w:t>היו"ר ראובן ריבלין:</w:t>
      </w:r>
    </w:p>
    <w:p w14:paraId="239596F5" w14:textId="77777777" w:rsidR="00000000" w:rsidRDefault="00EA6A92">
      <w:pPr>
        <w:pStyle w:val="a0"/>
        <w:rPr>
          <w:rtl/>
        </w:rPr>
      </w:pPr>
    </w:p>
    <w:p w14:paraId="3CCCF837" w14:textId="77777777" w:rsidR="00000000" w:rsidRDefault="00EA6A92">
      <w:pPr>
        <w:pStyle w:val="a0"/>
        <w:rPr>
          <w:rFonts w:hint="cs"/>
          <w:rtl/>
        </w:rPr>
      </w:pPr>
      <w:r>
        <w:rPr>
          <w:rFonts w:hint="cs"/>
          <w:rtl/>
        </w:rPr>
        <w:t xml:space="preserve">חבר הכנסת מח'ול, אני קורא אותך לסדר פעם שנייה. </w:t>
      </w:r>
    </w:p>
    <w:p w14:paraId="1E5B2D33" w14:textId="77777777" w:rsidR="00000000" w:rsidRDefault="00EA6A92">
      <w:pPr>
        <w:pStyle w:val="a0"/>
        <w:rPr>
          <w:rFonts w:hint="cs"/>
          <w:rtl/>
        </w:rPr>
      </w:pPr>
    </w:p>
    <w:p w14:paraId="2AE1C17D" w14:textId="77777777" w:rsidR="00000000" w:rsidRDefault="00EA6A92">
      <w:pPr>
        <w:pStyle w:val="a0"/>
        <w:rPr>
          <w:rFonts w:hint="cs"/>
          <w:rtl/>
        </w:rPr>
      </w:pPr>
      <w:r>
        <w:rPr>
          <w:rFonts w:hint="cs"/>
          <w:rtl/>
        </w:rPr>
        <w:t>רבותי חברי הכנסת, צה"ל הוא לא לגיון זרים, אלא צבא שבו משרתים בנינו, אשר חלקם טרם בגרו אפילו. כל הפוסל בצה"</w:t>
      </w:r>
      <w:r>
        <w:rPr>
          <w:rFonts w:hint="cs"/>
          <w:rtl/>
        </w:rPr>
        <w:t xml:space="preserve">ל, במדינה פוסל. </w:t>
      </w:r>
    </w:p>
    <w:p w14:paraId="31C8A896" w14:textId="77777777" w:rsidR="00000000" w:rsidRDefault="00EA6A92">
      <w:pPr>
        <w:pStyle w:val="a0"/>
        <w:rPr>
          <w:rFonts w:hint="cs"/>
          <w:rtl/>
        </w:rPr>
      </w:pPr>
    </w:p>
    <w:p w14:paraId="79F8439A" w14:textId="77777777" w:rsidR="00000000" w:rsidRDefault="00EA6A92">
      <w:pPr>
        <w:pStyle w:val="af0"/>
        <w:rPr>
          <w:rtl/>
        </w:rPr>
      </w:pPr>
      <w:r>
        <w:rPr>
          <w:rFonts w:hint="eastAsia"/>
          <w:rtl/>
        </w:rPr>
        <w:t>אחמד</w:t>
      </w:r>
      <w:r>
        <w:rPr>
          <w:rtl/>
        </w:rPr>
        <w:t xml:space="preserve"> טיבי (חד"ש-תע"ל):</w:t>
      </w:r>
    </w:p>
    <w:p w14:paraId="4446653A" w14:textId="77777777" w:rsidR="00000000" w:rsidRDefault="00EA6A92">
      <w:pPr>
        <w:pStyle w:val="a0"/>
        <w:rPr>
          <w:rFonts w:hint="cs"/>
          <w:rtl/>
        </w:rPr>
      </w:pPr>
    </w:p>
    <w:p w14:paraId="5BA64CB1" w14:textId="77777777" w:rsidR="00000000" w:rsidRDefault="00EA6A92">
      <w:pPr>
        <w:pStyle w:val="a0"/>
        <w:rPr>
          <w:rFonts w:hint="cs"/>
          <w:rtl/>
        </w:rPr>
      </w:pPr>
      <w:r>
        <w:rPr>
          <w:rFonts w:hint="cs"/>
          <w:rtl/>
        </w:rPr>
        <w:t>מה הקשר?</w:t>
      </w:r>
    </w:p>
    <w:p w14:paraId="15D90E5A" w14:textId="77777777" w:rsidR="00000000" w:rsidRDefault="00EA6A92">
      <w:pPr>
        <w:pStyle w:val="a0"/>
        <w:rPr>
          <w:rFonts w:hint="cs"/>
          <w:rtl/>
        </w:rPr>
      </w:pPr>
    </w:p>
    <w:p w14:paraId="43084353" w14:textId="77777777" w:rsidR="00000000" w:rsidRDefault="00EA6A92">
      <w:pPr>
        <w:pStyle w:val="af1"/>
        <w:rPr>
          <w:rtl/>
        </w:rPr>
      </w:pPr>
      <w:r>
        <w:rPr>
          <w:rtl/>
        </w:rPr>
        <w:t>היו"ר ראובן ריבלין:</w:t>
      </w:r>
    </w:p>
    <w:p w14:paraId="2F0B9C92" w14:textId="77777777" w:rsidR="00000000" w:rsidRDefault="00EA6A92">
      <w:pPr>
        <w:pStyle w:val="a0"/>
        <w:rPr>
          <w:rtl/>
        </w:rPr>
      </w:pPr>
    </w:p>
    <w:p w14:paraId="6B826993" w14:textId="77777777" w:rsidR="00000000" w:rsidRDefault="00EA6A92">
      <w:pPr>
        <w:pStyle w:val="a0"/>
        <w:rPr>
          <w:rFonts w:hint="cs"/>
          <w:rtl/>
        </w:rPr>
      </w:pPr>
      <w:r>
        <w:rPr>
          <w:rFonts w:hint="cs"/>
          <w:rtl/>
        </w:rPr>
        <w:t xml:space="preserve">חבר הכנסת טיבי ביקש תגובה אישית, כי הוא היה בין הקוראים. </w:t>
      </w:r>
    </w:p>
    <w:p w14:paraId="051912C2" w14:textId="77777777" w:rsidR="00000000" w:rsidRDefault="00EA6A92">
      <w:pPr>
        <w:pStyle w:val="a0"/>
        <w:rPr>
          <w:rFonts w:hint="cs"/>
          <w:rtl/>
        </w:rPr>
      </w:pPr>
    </w:p>
    <w:p w14:paraId="2DF154C0" w14:textId="77777777" w:rsidR="00000000" w:rsidRDefault="00EA6A92">
      <w:pPr>
        <w:pStyle w:val="af0"/>
        <w:rPr>
          <w:rtl/>
        </w:rPr>
      </w:pPr>
      <w:r>
        <w:rPr>
          <w:rFonts w:hint="eastAsia"/>
          <w:rtl/>
        </w:rPr>
        <w:t>אורי</w:t>
      </w:r>
      <w:r>
        <w:rPr>
          <w:rtl/>
        </w:rPr>
        <w:t xml:space="preserve"> יהודה אריאל (האיחוד הלאומי - ישראל ביתנו):</w:t>
      </w:r>
    </w:p>
    <w:p w14:paraId="1E4D0D0A" w14:textId="77777777" w:rsidR="00000000" w:rsidRDefault="00EA6A92">
      <w:pPr>
        <w:pStyle w:val="a0"/>
        <w:rPr>
          <w:rFonts w:hint="cs"/>
          <w:rtl/>
        </w:rPr>
      </w:pPr>
    </w:p>
    <w:p w14:paraId="0CF9F075" w14:textId="77777777" w:rsidR="00000000" w:rsidRDefault="00EA6A92">
      <w:pPr>
        <w:pStyle w:val="a0"/>
        <w:rPr>
          <w:rFonts w:hint="cs"/>
          <w:rtl/>
        </w:rPr>
      </w:pPr>
      <w:r>
        <w:rPr>
          <w:rFonts w:hint="cs"/>
          <w:rtl/>
        </w:rPr>
        <w:t xml:space="preserve">- - - </w:t>
      </w:r>
    </w:p>
    <w:p w14:paraId="6B8A7857" w14:textId="77777777" w:rsidR="00000000" w:rsidRDefault="00EA6A92">
      <w:pPr>
        <w:pStyle w:val="a0"/>
        <w:rPr>
          <w:rFonts w:hint="cs"/>
          <w:rtl/>
        </w:rPr>
      </w:pPr>
    </w:p>
    <w:p w14:paraId="3A379884" w14:textId="77777777" w:rsidR="00000000" w:rsidRDefault="00EA6A92">
      <w:pPr>
        <w:pStyle w:val="af0"/>
        <w:rPr>
          <w:rtl/>
        </w:rPr>
      </w:pPr>
      <w:r>
        <w:rPr>
          <w:rFonts w:hint="eastAsia"/>
          <w:rtl/>
        </w:rPr>
        <w:t>רוני</w:t>
      </w:r>
      <w:r>
        <w:rPr>
          <w:rtl/>
        </w:rPr>
        <w:t xml:space="preserve"> בר-און (הליכוד):</w:t>
      </w:r>
    </w:p>
    <w:p w14:paraId="01E2E3FD" w14:textId="77777777" w:rsidR="00000000" w:rsidRDefault="00EA6A92">
      <w:pPr>
        <w:pStyle w:val="a0"/>
        <w:rPr>
          <w:rFonts w:hint="cs"/>
          <w:rtl/>
        </w:rPr>
      </w:pPr>
    </w:p>
    <w:p w14:paraId="785100D4" w14:textId="77777777" w:rsidR="00000000" w:rsidRDefault="00EA6A92">
      <w:pPr>
        <w:pStyle w:val="a0"/>
        <w:rPr>
          <w:rFonts w:hint="cs"/>
          <w:rtl/>
        </w:rPr>
      </w:pPr>
      <w:r>
        <w:rPr>
          <w:rFonts w:hint="cs"/>
          <w:rtl/>
        </w:rPr>
        <w:t xml:space="preserve">שתוגש תלונה לוועדת האתיקה. </w:t>
      </w:r>
    </w:p>
    <w:p w14:paraId="5699AD64" w14:textId="77777777" w:rsidR="00000000" w:rsidRDefault="00EA6A92">
      <w:pPr>
        <w:pStyle w:val="a0"/>
        <w:rPr>
          <w:rFonts w:hint="cs"/>
          <w:rtl/>
        </w:rPr>
      </w:pPr>
    </w:p>
    <w:p w14:paraId="609DC724" w14:textId="77777777" w:rsidR="00000000" w:rsidRDefault="00EA6A92">
      <w:pPr>
        <w:pStyle w:val="af1"/>
        <w:rPr>
          <w:rtl/>
        </w:rPr>
      </w:pPr>
      <w:r>
        <w:rPr>
          <w:rtl/>
        </w:rPr>
        <w:t>היו"ר ראובן ריב</w:t>
      </w:r>
      <w:r>
        <w:rPr>
          <w:rtl/>
        </w:rPr>
        <w:t>לין:</w:t>
      </w:r>
    </w:p>
    <w:p w14:paraId="1FEDACE9" w14:textId="77777777" w:rsidR="00000000" w:rsidRDefault="00EA6A92">
      <w:pPr>
        <w:pStyle w:val="a0"/>
        <w:rPr>
          <w:rtl/>
        </w:rPr>
      </w:pPr>
    </w:p>
    <w:p w14:paraId="7C0F31A5" w14:textId="77777777" w:rsidR="00000000" w:rsidRDefault="00EA6A92">
      <w:pPr>
        <w:pStyle w:val="a0"/>
        <w:rPr>
          <w:rFonts w:hint="cs"/>
          <w:rtl/>
        </w:rPr>
      </w:pPr>
      <w:r>
        <w:rPr>
          <w:rFonts w:hint="cs"/>
          <w:rtl/>
        </w:rPr>
        <w:t xml:space="preserve">חבר הכנסת בר-און, אני קורא אותך לסדר פעם ראשונה. </w:t>
      </w:r>
    </w:p>
    <w:p w14:paraId="6DF08053" w14:textId="77777777" w:rsidR="00000000" w:rsidRDefault="00EA6A92">
      <w:pPr>
        <w:pStyle w:val="a0"/>
        <w:rPr>
          <w:rFonts w:hint="cs"/>
          <w:rtl/>
        </w:rPr>
      </w:pPr>
    </w:p>
    <w:p w14:paraId="3E77D3E2" w14:textId="77777777" w:rsidR="00000000" w:rsidRDefault="00EA6A92">
      <w:pPr>
        <w:pStyle w:val="af0"/>
        <w:rPr>
          <w:rtl/>
        </w:rPr>
      </w:pPr>
      <w:r>
        <w:rPr>
          <w:rFonts w:hint="eastAsia"/>
          <w:rtl/>
        </w:rPr>
        <w:t>רוני</w:t>
      </w:r>
      <w:r>
        <w:rPr>
          <w:rtl/>
        </w:rPr>
        <w:t xml:space="preserve"> בר-און (הליכוד):</w:t>
      </w:r>
    </w:p>
    <w:p w14:paraId="160855F4" w14:textId="77777777" w:rsidR="00000000" w:rsidRDefault="00EA6A92">
      <w:pPr>
        <w:pStyle w:val="a0"/>
        <w:rPr>
          <w:rFonts w:hint="cs"/>
          <w:rtl/>
        </w:rPr>
      </w:pPr>
    </w:p>
    <w:p w14:paraId="58D624BE" w14:textId="77777777" w:rsidR="00000000" w:rsidRDefault="00EA6A92">
      <w:pPr>
        <w:pStyle w:val="a0"/>
        <w:rPr>
          <w:rFonts w:hint="cs"/>
          <w:rtl/>
        </w:rPr>
      </w:pPr>
      <w:r>
        <w:rPr>
          <w:rFonts w:hint="cs"/>
          <w:rtl/>
        </w:rPr>
        <w:t xml:space="preserve">זה חידוש, אדוני. בדרך כלל אתה מוציא אותי. </w:t>
      </w:r>
    </w:p>
    <w:p w14:paraId="2A4C6238" w14:textId="77777777" w:rsidR="00000000" w:rsidRDefault="00EA6A92">
      <w:pPr>
        <w:pStyle w:val="a0"/>
        <w:rPr>
          <w:rFonts w:hint="cs"/>
          <w:rtl/>
        </w:rPr>
      </w:pPr>
    </w:p>
    <w:p w14:paraId="4F60C5F9" w14:textId="77777777" w:rsidR="00000000" w:rsidRDefault="00EA6A92">
      <w:pPr>
        <w:pStyle w:val="af1"/>
        <w:rPr>
          <w:rtl/>
        </w:rPr>
      </w:pPr>
      <w:r>
        <w:rPr>
          <w:rtl/>
        </w:rPr>
        <w:t>היו"ר ראובן ריבלין:</w:t>
      </w:r>
    </w:p>
    <w:p w14:paraId="4E97D42C" w14:textId="77777777" w:rsidR="00000000" w:rsidRDefault="00EA6A92">
      <w:pPr>
        <w:pStyle w:val="a0"/>
        <w:rPr>
          <w:rtl/>
        </w:rPr>
      </w:pPr>
    </w:p>
    <w:p w14:paraId="31B37959" w14:textId="77777777" w:rsidR="00000000" w:rsidRDefault="00EA6A92">
      <w:pPr>
        <w:pStyle w:val="a0"/>
        <w:rPr>
          <w:rFonts w:hint="cs"/>
          <w:rtl/>
        </w:rPr>
      </w:pPr>
      <w:r>
        <w:rPr>
          <w:rFonts w:hint="cs"/>
          <w:rtl/>
        </w:rPr>
        <w:t xml:space="preserve">חבר הכנסת בר-און, אדוני לא יורה לי מה לעשות. </w:t>
      </w:r>
    </w:p>
    <w:p w14:paraId="4D430B3F" w14:textId="77777777" w:rsidR="00000000" w:rsidRDefault="00EA6A92">
      <w:pPr>
        <w:pStyle w:val="a0"/>
        <w:rPr>
          <w:rFonts w:hint="cs"/>
          <w:rtl/>
        </w:rPr>
      </w:pPr>
    </w:p>
    <w:p w14:paraId="20134768" w14:textId="77777777" w:rsidR="00000000" w:rsidRDefault="00EA6A92">
      <w:pPr>
        <w:pStyle w:val="af0"/>
        <w:rPr>
          <w:rtl/>
        </w:rPr>
      </w:pPr>
      <w:r>
        <w:rPr>
          <w:rFonts w:hint="eastAsia"/>
          <w:rtl/>
        </w:rPr>
        <w:t>רוני</w:t>
      </w:r>
      <w:r>
        <w:rPr>
          <w:rtl/>
        </w:rPr>
        <w:t xml:space="preserve"> בר-און (הליכוד):</w:t>
      </w:r>
    </w:p>
    <w:p w14:paraId="1EA71A41" w14:textId="77777777" w:rsidR="00000000" w:rsidRDefault="00EA6A92">
      <w:pPr>
        <w:pStyle w:val="a0"/>
        <w:rPr>
          <w:rFonts w:hint="cs"/>
          <w:rtl/>
        </w:rPr>
      </w:pPr>
    </w:p>
    <w:p w14:paraId="0BA6EF4E" w14:textId="77777777" w:rsidR="00000000" w:rsidRDefault="00EA6A92">
      <w:pPr>
        <w:pStyle w:val="a0"/>
        <w:rPr>
          <w:rFonts w:hint="cs"/>
          <w:rtl/>
        </w:rPr>
      </w:pPr>
      <w:r>
        <w:rPr>
          <w:rFonts w:hint="cs"/>
          <w:rtl/>
        </w:rPr>
        <w:t xml:space="preserve">יש לי הצעה לסדר. </w:t>
      </w:r>
    </w:p>
    <w:p w14:paraId="1E3745F3" w14:textId="77777777" w:rsidR="00000000" w:rsidRDefault="00EA6A92">
      <w:pPr>
        <w:pStyle w:val="a0"/>
        <w:rPr>
          <w:rFonts w:hint="cs"/>
          <w:rtl/>
        </w:rPr>
      </w:pPr>
    </w:p>
    <w:p w14:paraId="4983411C" w14:textId="77777777" w:rsidR="00000000" w:rsidRDefault="00EA6A92">
      <w:pPr>
        <w:pStyle w:val="af1"/>
        <w:rPr>
          <w:rtl/>
        </w:rPr>
      </w:pPr>
      <w:r>
        <w:rPr>
          <w:rtl/>
        </w:rPr>
        <w:t>היו"ר ראובן ריבלין:</w:t>
      </w:r>
    </w:p>
    <w:p w14:paraId="4B65B41A" w14:textId="77777777" w:rsidR="00000000" w:rsidRDefault="00EA6A92">
      <w:pPr>
        <w:pStyle w:val="a0"/>
        <w:rPr>
          <w:rtl/>
        </w:rPr>
      </w:pPr>
    </w:p>
    <w:p w14:paraId="17BB16A0" w14:textId="77777777" w:rsidR="00000000" w:rsidRDefault="00EA6A92">
      <w:pPr>
        <w:pStyle w:val="a0"/>
        <w:rPr>
          <w:rFonts w:hint="cs"/>
          <w:rtl/>
        </w:rPr>
      </w:pPr>
      <w:r>
        <w:rPr>
          <w:rFonts w:hint="cs"/>
          <w:rtl/>
        </w:rPr>
        <w:t>א</w:t>
      </w:r>
      <w:r>
        <w:rPr>
          <w:rFonts w:hint="cs"/>
          <w:rtl/>
        </w:rPr>
        <w:t xml:space="preserve">דוני לא יגיש את ההצעות לסדר ברגע שמוצא חן בעיניו. </w:t>
      </w:r>
    </w:p>
    <w:p w14:paraId="7F5FAF0B" w14:textId="77777777" w:rsidR="00000000" w:rsidRDefault="00EA6A92">
      <w:pPr>
        <w:pStyle w:val="a0"/>
        <w:rPr>
          <w:rFonts w:hint="cs"/>
          <w:rtl/>
        </w:rPr>
      </w:pPr>
    </w:p>
    <w:p w14:paraId="14CB3EAC" w14:textId="77777777" w:rsidR="00000000" w:rsidRDefault="00EA6A92">
      <w:pPr>
        <w:pStyle w:val="af0"/>
        <w:rPr>
          <w:rtl/>
        </w:rPr>
      </w:pPr>
      <w:r>
        <w:rPr>
          <w:rFonts w:hint="eastAsia"/>
          <w:rtl/>
        </w:rPr>
        <w:t>רוני</w:t>
      </w:r>
      <w:r>
        <w:rPr>
          <w:rtl/>
        </w:rPr>
        <w:t xml:space="preserve"> בר-און (הליכוד):</w:t>
      </w:r>
    </w:p>
    <w:p w14:paraId="543001C2" w14:textId="77777777" w:rsidR="00000000" w:rsidRDefault="00EA6A92">
      <w:pPr>
        <w:pStyle w:val="a0"/>
        <w:rPr>
          <w:rFonts w:hint="cs"/>
          <w:rtl/>
        </w:rPr>
      </w:pPr>
    </w:p>
    <w:p w14:paraId="50C04EEF" w14:textId="77777777" w:rsidR="00000000" w:rsidRDefault="00EA6A92">
      <w:pPr>
        <w:pStyle w:val="a0"/>
        <w:rPr>
          <w:rFonts w:hint="cs"/>
          <w:rtl/>
        </w:rPr>
      </w:pPr>
      <w:r>
        <w:rPr>
          <w:rFonts w:hint="cs"/>
          <w:rtl/>
        </w:rPr>
        <w:t xml:space="preserve">זה הזמן היחיד, זה הפרוטוקול. </w:t>
      </w:r>
    </w:p>
    <w:p w14:paraId="7CA11065" w14:textId="77777777" w:rsidR="00000000" w:rsidRDefault="00EA6A92">
      <w:pPr>
        <w:pStyle w:val="a0"/>
        <w:rPr>
          <w:rFonts w:hint="cs"/>
          <w:rtl/>
        </w:rPr>
      </w:pPr>
    </w:p>
    <w:p w14:paraId="49FEF045" w14:textId="77777777" w:rsidR="00000000" w:rsidRDefault="00EA6A92">
      <w:pPr>
        <w:pStyle w:val="af1"/>
        <w:rPr>
          <w:rtl/>
        </w:rPr>
      </w:pPr>
      <w:r>
        <w:rPr>
          <w:rtl/>
        </w:rPr>
        <w:t>היו"ר ראובן ריבלין:</w:t>
      </w:r>
    </w:p>
    <w:p w14:paraId="54547164" w14:textId="77777777" w:rsidR="00000000" w:rsidRDefault="00EA6A92">
      <w:pPr>
        <w:pStyle w:val="a0"/>
        <w:rPr>
          <w:rtl/>
        </w:rPr>
      </w:pPr>
    </w:p>
    <w:p w14:paraId="468ED980" w14:textId="77777777" w:rsidR="00000000" w:rsidRDefault="00EA6A92">
      <w:pPr>
        <w:pStyle w:val="a0"/>
        <w:rPr>
          <w:rFonts w:hint="cs"/>
          <w:rtl/>
        </w:rPr>
      </w:pPr>
      <w:r>
        <w:rPr>
          <w:rFonts w:hint="cs"/>
          <w:rtl/>
        </w:rPr>
        <w:t xml:space="preserve">אני נמצא עד חמש דקות לפני כן בלשכה שלי, אני לא מטייל. </w:t>
      </w:r>
    </w:p>
    <w:p w14:paraId="713AEAF9" w14:textId="77777777" w:rsidR="00000000" w:rsidRDefault="00EA6A92">
      <w:pPr>
        <w:pStyle w:val="a0"/>
        <w:rPr>
          <w:rFonts w:hint="cs"/>
          <w:rtl/>
        </w:rPr>
      </w:pPr>
    </w:p>
    <w:p w14:paraId="7C554CBD" w14:textId="77777777" w:rsidR="00000000" w:rsidRDefault="00EA6A92">
      <w:pPr>
        <w:pStyle w:val="af0"/>
        <w:rPr>
          <w:rtl/>
        </w:rPr>
      </w:pPr>
      <w:r>
        <w:rPr>
          <w:rFonts w:hint="eastAsia"/>
          <w:rtl/>
        </w:rPr>
        <w:t>רוני</w:t>
      </w:r>
      <w:r>
        <w:rPr>
          <w:rtl/>
        </w:rPr>
        <w:t xml:space="preserve"> בר-און (הליכוד):</w:t>
      </w:r>
    </w:p>
    <w:p w14:paraId="6F6DD948" w14:textId="77777777" w:rsidR="00000000" w:rsidRDefault="00EA6A92">
      <w:pPr>
        <w:pStyle w:val="a0"/>
        <w:rPr>
          <w:rFonts w:hint="cs"/>
          <w:rtl/>
        </w:rPr>
      </w:pPr>
    </w:p>
    <w:p w14:paraId="64358B47" w14:textId="77777777" w:rsidR="00000000" w:rsidRDefault="00EA6A92">
      <w:pPr>
        <w:pStyle w:val="a0"/>
        <w:rPr>
          <w:rFonts w:hint="cs"/>
          <w:rtl/>
        </w:rPr>
      </w:pPr>
      <w:r>
        <w:rPr>
          <w:rFonts w:hint="cs"/>
          <w:rtl/>
        </w:rPr>
        <w:t xml:space="preserve">זה לא היה בסדר-היום. </w:t>
      </w:r>
    </w:p>
    <w:p w14:paraId="752D00D3" w14:textId="77777777" w:rsidR="00000000" w:rsidRDefault="00EA6A92">
      <w:pPr>
        <w:pStyle w:val="a0"/>
        <w:rPr>
          <w:rFonts w:hint="cs"/>
          <w:rtl/>
        </w:rPr>
      </w:pPr>
    </w:p>
    <w:p w14:paraId="5A859D48" w14:textId="77777777" w:rsidR="00000000" w:rsidRDefault="00EA6A92">
      <w:pPr>
        <w:pStyle w:val="af1"/>
        <w:rPr>
          <w:rtl/>
        </w:rPr>
      </w:pPr>
      <w:r>
        <w:rPr>
          <w:rtl/>
        </w:rPr>
        <w:t>היו"ר ראובן ריבלין:</w:t>
      </w:r>
    </w:p>
    <w:p w14:paraId="52EFAC18" w14:textId="77777777" w:rsidR="00000000" w:rsidRDefault="00EA6A92">
      <w:pPr>
        <w:pStyle w:val="a0"/>
        <w:rPr>
          <w:rtl/>
        </w:rPr>
      </w:pPr>
    </w:p>
    <w:p w14:paraId="4FAA05DC" w14:textId="77777777" w:rsidR="00000000" w:rsidRDefault="00EA6A92">
      <w:pPr>
        <w:pStyle w:val="a0"/>
        <w:rPr>
          <w:rFonts w:hint="cs"/>
          <w:rtl/>
        </w:rPr>
      </w:pPr>
      <w:r>
        <w:rPr>
          <w:rFonts w:hint="cs"/>
          <w:rtl/>
        </w:rPr>
        <w:t>חבר הכ</w:t>
      </w:r>
      <w:r>
        <w:rPr>
          <w:rFonts w:hint="cs"/>
          <w:rtl/>
        </w:rPr>
        <w:t xml:space="preserve">נסת בר-און, אני קורא אותך לסדר פעם שנייה. </w:t>
      </w:r>
    </w:p>
    <w:p w14:paraId="48AFAD67" w14:textId="77777777" w:rsidR="00000000" w:rsidRDefault="00EA6A92">
      <w:pPr>
        <w:pStyle w:val="a0"/>
        <w:rPr>
          <w:rFonts w:hint="cs"/>
          <w:rtl/>
        </w:rPr>
      </w:pPr>
    </w:p>
    <w:p w14:paraId="169C1226" w14:textId="77777777" w:rsidR="00000000" w:rsidRDefault="00EA6A92">
      <w:pPr>
        <w:pStyle w:val="af0"/>
        <w:rPr>
          <w:rtl/>
        </w:rPr>
      </w:pPr>
      <w:r>
        <w:rPr>
          <w:rFonts w:hint="eastAsia"/>
          <w:rtl/>
        </w:rPr>
        <w:t>אליעזר</w:t>
      </w:r>
      <w:r>
        <w:rPr>
          <w:rtl/>
        </w:rPr>
        <w:t xml:space="preserve"> כהן (האיחוד הלאומי - ישראל ביתנו):</w:t>
      </w:r>
    </w:p>
    <w:p w14:paraId="7C710B73" w14:textId="77777777" w:rsidR="00000000" w:rsidRDefault="00EA6A92">
      <w:pPr>
        <w:pStyle w:val="a0"/>
        <w:rPr>
          <w:rFonts w:hint="cs"/>
          <w:rtl/>
        </w:rPr>
      </w:pPr>
    </w:p>
    <w:p w14:paraId="17D13E34" w14:textId="77777777" w:rsidR="00000000" w:rsidRDefault="00EA6A92">
      <w:pPr>
        <w:pStyle w:val="a0"/>
        <w:rPr>
          <w:rFonts w:hint="cs"/>
          <w:rtl/>
        </w:rPr>
      </w:pPr>
      <w:r>
        <w:rPr>
          <w:rFonts w:hint="cs"/>
          <w:rtl/>
        </w:rPr>
        <w:t xml:space="preserve">- - - </w:t>
      </w:r>
    </w:p>
    <w:p w14:paraId="514C1B72" w14:textId="77777777" w:rsidR="00000000" w:rsidRDefault="00EA6A92">
      <w:pPr>
        <w:pStyle w:val="a0"/>
        <w:rPr>
          <w:rFonts w:hint="cs"/>
          <w:rtl/>
        </w:rPr>
      </w:pPr>
    </w:p>
    <w:p w14:paraId="6FC5B3FC" w14:textId="77777777" w:rsidR="00000000" w:rsidRDefault="00EA6A92">
      <w:pPr>
        <w:pStyle w:val="af1"/>
        <w:rPr>
          <w:rtl/>
        </w:rPr>
      </w:pPr>
      <w:r>
        <w:rPr>
          <w:rtl/>
        </w:rPr>
        <w:t>היו"ר ראובן ריבלין:</w:t>
      </w:r>
    </w:p>
    <w:p w14:paraId="0E96C702" w14:textId="77777777" w:rsidR="00000000" w:rsidRDefault="00EA6A92">
      <w:pPr>
        <w:pStyle w:val="a0"/>
        <w:rPr>
          <w:rtl/>
        </w:rPr>
      </w:pPr>
    </w:p>
    <w:p w14:paraId="495D3FF6" w14:textId="77777777" w:rsidR="00000000" w:rsidRDefault="00EA6A92">
      <w:pPr>
        <w:pStyle w:val="a0"/>
        <w:rPr>
          <w:rFonts w:hint="cs"/>
          <w:rtl/>
        </w:rPr>
      </w:pPr>
      <w:r>
        <w:rPr>
          <w:rFonts w:hint="cs"/>
          <w:rtl/>
        </w:rPr>
        <w:t xml:space="preserve">חבר הכנסת אליעזר כהן, אני קורא אותך לסדר פעם ראשונה. </w:t>
      </w:r>
    </w:p>
    <w:p w14:paraId="196BAEF7" w14:textId="77777777" w:rsidR="00000000" w:rsidRDefault="00EA6A92">
      <w:pPr>
        <w:pStyle w:val="a0"/>
        <w:rPr>
          <w:rFonts w:hint="cs"/>
          <w:rtl/>
        </w:rPr>
      </w:pPr>
    </w:p>
    <w:p w14:paraId="5323F11A" w14:textId="77777777" w:rsidR="00000000" w:rsidRDefault="00EA6A92">
      <w:pPr>
        <w:pStyle w:val="a0"/>
        <w:rPr>
          <w:rFonts w:hint="cs"/>
          <w:rtl/>
        </w:rPr>
      </w:pPr>
      <w:r>
        <w:rPr>
          <w:rFonts w:hint="cs"/>
          <w:rtl/>
        </w:rPr>
        <w:t xml:space="preserve">חבר הכנסת בר-און, אני לא יכול להתייחס לבקשה שלך כשאני מדבר, ולא כל רגע שבא לך </w:t>
      </w:r>
      <w:r>
        <w:rPr>
          <w:rtl/>
        </w:rPr>
        <w:t>–</w:t>
      </w:r>
      <w:r>
        <w:rPr>
          <w:rFonts w:hint="cs"/>
          <w:rtl/>
        </w:rPr>
        <w:t xml:space="preserve"> כולם </w:t>
      </w:r>
      <w:r>
        <w:rPr>
          <w:rFonts w:hint="cs"/>
          <w:rtl/>
        </w:rPr>
        <w:t xml:space="preserve">מפסיקים רק כדי לשמוע מה אתה אומר. יש לי מזכיר הכנסת, יעזור לידי וגם יקבל את הבקשה שלך בבוא הזמן. </w:t>
      </w:r>
    </w:p>
    <w:p w14:paraId="24E55534" w14:textId="77777777" w:rsidR="00000000" w:rsidRDefault="00EA6A92">
      <w:pPr>
        <w:pStyle w:val="a0"/>
        <w:rPr>
          <w:rFonts w:hint="cs"/>
          <w:rtl/>
        </w:rPr>
      </w:pPr>
    </w:p>
    <w:p w14:paraId="0D026ECE" w14:textId="77777777" w:rsidR="00000000" w:rsidRDefault="00EA6A92">
      <w:pPr>
        <w:pStyle w:val="a0"/>
        <w:rPr>
          <w:rFonts w:hint="cs"/>
          <w:rtl/>
        </w:rPr>
      </w:pPr>
      <w:r>
        <w:rPr>
          <w:rFonts w:hint="cs"/>
          <w:rtl/>
        </w:rPr>
        <w:t xml:space="preserve">חברי הכנסת, קראתי את דבריו של הרמטכ"ל. אני חושב שמן הראוי היה לעשות זאת. אני נותן את זכות התגובה לחבר הכנסת בר-און, לחברת הכנסת גלאון ולחבר הכנסת דהאמשה. </w:t>
      </w:r>
    </w:p>
    <w:p w14:paraId="3161902E" w14:textId="77777777" w:rsidR="00000000" w:rsidRDefault="00EA6A92">
      <w:pPr>
        <w:pStyle w:val="a0"/>
        <w:rPr>
          <w:rFonts w:hint="cs"/>
          <w:rtl/>
        </w:rPr>
      </w:pPr>
    </w:p>
    <w:p w14:paraId="06E50929" w14:textId="77777777" w:rsidR="00000000" w:rsidRDefault="00EA6A92">
      <w:pPr>
        <w:pStyle w:val="af0"/>
        <w:rPr>
          <w:rtl/>
        </w:rPr>
      </w:pPr>
      <w:r>
        <w:rPr>
          <w:rFonts w:hint="eastAsia"/>
          <w:rtl/>
        </w:rPr>
        <w:t>ג</w:t>
      </w:r>
      <w:r>
        <w:rPr>
          <w:rtl/>
        </w:rPr>
        <w:t>'מאל זחאלקה (בל"ד):</w:t>
      </w:r>
    </w:p>
    <w:p w14:paraId="1B9D1235" w14:textId="77777777" w:rsidR="00000000" w:rsidRDefault="00EA6A92">
      <w:pPr>
        <w:pStyle w:val="a0"/>
        <w:rPr>
          <w:rFonts w:hint="cs"/>
          <w:rtl/>
        </w:rPr>
      </w:pPr>
    </w:p>
    <w:p w14:paraId="73D04A73" w14:textId="77777777" w:rsidR="00000000" w:rsidRDefault="00EA6A92">
      <w:pPr>
        <w:pStyle w:val="a0"/>
        <w:rPr>
          <w:rFonts w:hint="cs"/>
          <w:rtl/>
        </w:rPr>
      </w:pPr>
      <w:r>
        <w:rPr>
          <w:rFonts w:hint="cs"/>
          <w:rtl/>
        </w:rPr>
        <w:t xml:space="preserve">גם אני ביקשתי. </w:t>
      </w:r>
    </w:p>
    <w:p w14:paraId="18C51DC2" w14:textId="77777777" w:rsidR="00000000" w:rsidRDefault="00EA6A92">
      <w:pPr>
        <w:pStyle w:val="a0"/>
        <w:rPr>
          <w:rFonts w:hint="cs"/>
          <w:rtl/>
        </w:rPr>
      </w:pPr>
    </w:p>
    <w:p w14:paraId="5D13583E" w14:textId="77777777" w:rsidR="00000000" w:rsidRDefault="00EA6A92">
      <w:pPr>
        <w:pStyle w:val="af1"/>
        <w:rPr>
          <w:rtl/>
        </w:rPr>
      </w:pPr>
      <w:r>
        <w:rPr>
          <w:rtl/>
        </w:rPr>
        <w:t>היו"ר ראובן ריבלין:</w:t>
      </w:r>
    </w:p>
    <w:p w14:paraId="4A2D2847" w14:textId="77777777" w:rsidR="00000000" w:rsidRDefault="00EA6A92">
      <w:pPr>
        <w:pStyle w:val="a0"/>
        <w:rPr>
          <w:rtl/>
        </w:rPr>
      </w:pPr>
    </w:p>
    <w:p w14:paraId="416EF8E5" w14:textId="77777777" w:rsidR="00000000" w:rsidRDefault="00EA6A92">
      <w:pPr>
        <w:pStyle w:val="a0"/>
        <w:rPr>
          <w:rFonts w:hint="cs"/>
          <w:rtl/>
        </w:rPr>
      </w:pPr>
      <w:r>
        <w:rPr>
          <w:rFonts w:hint="cs"/>
          <w:rtl/>
        </w:rPr>
        <w:t xml:space="preserve">אני אתן לך. </w:t>
      </w:r>
    </w:p>
    <w:p w14:paraId="594F3F82" w14:textId="77777777" w:rsidR="00000000" w:rsidRDefault="00EA6A92">
      <w:pPr>
        <w:pStyle w:val="a0"/>
        <w:rPr>
          <w:rFonts w:hint="cs"/>
          <w:rtl/>
        </w:rPr>
      </w:pPr>
    </w:p>
    <w:p w14:paraId="504441A8" w14:textId="77777777" w:rsidR="00000000" w:rsidRDefault="00EA6A92">
      <w:pPr>
        <w:pStyle w:val="af0"/>
        <w:rPr>
          <w:rtl/>
        </w:rPr>
      </w:pPr>
      <w:r>
        <w:rPr>
          <w:rFonts w:hint="eastAsia"/>
          <w:rtl/>
        </w:rPr>
        <w:t>אליעזר</w:t>
      </w:r>
      <w:r>
        <w:rPr>
          <w:rtl/>
        </w:rPr>
        <w:t xml:space="preserve"> כהן (האיחוד הלאומי - ישראל ביתנו):</w:t>
      </w:r>
    </w:p>
    <w:p w14:paraId="6597A54B" w14:textId="77777777" w:rsidR="00000000" w:rsidRDefault="00EA6A92">
      <w:pPr>
        <w:pStyle w:val="a0"/>
        <w:rPr>
          <w:rFonts w:hint="cs"/>
          <w:rtl/>
        </w:rPr>
      </w:pPr>
    </w:p>
    <w:p w14:paraId="05AD113B" w14:textId="77777777" w:rsidR="00000000" w:rsidRDefault="00EA6A92">
      <w:pPr>
        <w:pStyle w:val="a0"/>
        <w:rPr>
          <w:rFonts w:hint="cs"/>
          <w:rtl/>
        </w:rPr>
      </w:pPr>
      <w:r>
        <w:rPr>
          <w:rFonts w:hint="cs"/>
          <w:rtl/>
        </w:rPr>
        <w:t>ומה אתי?</w:t>
      </w:r>
    </w:p>
    <w:p w14:paraId="5B7AB5E3" w14:textId="77777777" w:rsidR="00000000" w:rsidRDefault="00EA6A92">
      <w:pPr>
        <w:pStyle w:val="a0"/>
        <w:rPr>
          <w:rFonts w:hint="cs"/>
          <w:rtl/>
        </w:rPr>
      </w:pPr>
    </w:p>
    <w:p w14:paraId="0DA09AD0" w14:textId="77777777" w:rsidR="00000000" w:rsidRDefault="00EA6A92">
      <w:pPr>
        <w:pStyle w:val="af1"/>
        <w:rPr>
          <w:rtl/>
        </w:rPr>
      </w:pPr>
      <w:r>
        <w:rPr>
          <w:rtl/>
        </w:rPr>
        <w:t>היו"ר ראובן ריבלין:</w:t>
      </w:r>
    </w:p>
    <w:p w14:paraId="655FCCC4" w14:textId="77777777" w:rsidR="00000000" w:rsidRDefault="00EA6A92">
      <w:pPr>
        <w:pStyle w:val="a0"/>
        <w:rPr>
          <w:rtl/>
        </w:rPr>
      </w:pPr>
    </w:p>
    <w:p w14:paraId="273F65AE" w14:textId="77777777" w:rsidR="00000000" w:rsidRDefault="00EA6A92">
      <w:pPr>
        <w:pStyle w:val="a0"/>
        <w:rPr>
          <w:rFonts w:hint="cs"/>
          <w:rtl/>
        </w:rPr>
      </w:pPr>
      <w:r>
        <w:rPr>
          <w:rFonts w:hint="cs"/>
          <w:rtl/>
        </w:rPr>
        <w:t xml:space="preserve">אני אשקול זאת. בבקשה, התגובה צריכה להיות קצרה ביותר. </w:t>
      </w:r>
    </w:p>
    <w:p w14:paraId="462C7BF5" w14:textId="77777777" w:rsidR="00000000" w:rsidRDefault="00EA6A92">
      <w:pPr>
        <w:pStyle w:val="a0"/>
        <w:rPr>
          <w:rtl/>
        </w:rPr>
      </w:pPr>
    </w:p>
    <w:p w14:paraId="339C453D" w14:textId="77777777" w:rsidR="00000000" w:rsidRDefault="00EA6A92">
      <w:pPr>
        <w:pStyle w:val="a0"/>
        <w:rPr>
          <w:rFonts w:hint="cs"/>
          <w:rtl/>
        </w:rPr>
      </w:pPr>
    </w:p>
    <w:p w14:paraId="0D1909D5" w14:textId="77777777" w:rsidR="00000000" w:rsidRDefault="00EA6A92">
      <w:pPr>
        <w:pStyle w:val="a"/>
        <w:rPr>
          <w:rtl/>
        </w:rPr>
      </w:pPr>
      <w:bookmarkStart w:id="1" w:name="FS000000560T31_05_2004_16_53_16"/>
      <w:bookmarkStart w:id="2" w:name="_Toc74484037"/>
      <w:bookmarkEnd w:id="1"/>
      <w:r>
        <w:rPr>
          <w:rFonts w:hint="eastAsia"/>
          <w:rtl/>
        </w:rPr>
        <w:t>אחמד</w:t>
      </w:r>
      <w:r>
        <w:rPr>
          <w:rtl/>
        </w:rPr>
        <w:t xml:space="preserve"> טיבי (חד"ש-תע"ל):</w:t>
      </w:r>
      <w:bookmarkEnd w:id="2"/>
    </w:p>
    <w:p w14:paraId="149AED99" w14:textId="77777777" w:rsidR="00000000" w:rsidRDefault="00EA6A92">
      <w:pPr>
        <w:pStyle w:val="a0"/>
        <w:rPr>
          <w:rFonts w:hint="cs"/>
          <w:rtl/>
        </w:rPr>
      </w:pPr>
    </w:p>
    <w:p w14:paraId="1699C96C" w14:textId="77777777" w:rsidR="00000000" w:rsidRDefault="00EA6A92">
      <w:pPr>
        <w:pStyle w:val="a0"/>
        <w:rPr>
          <w:rFonts w:hint="cs"/>
          <w:rtl/>
        </w:rPr>
      </w:pPr>
      <w:r>
        <w:rPr>
          <w:rFonts w:hint="cs"/>
          <w:rtl/>
        </w:rPr>
        <w:t xml:space="preserve">אדוני היושב-ראש, גם כשנאמרים </w:t>
      </w:r>
      <w:r>
        <w:rPr>
          <w:rFonts w:hint="cs"/>
          <w:rtl/>
        </w:rPr>
        <w:t xml:space="preserve">דברים הנשמעים קשים לחלק מחברי הבית או לאנשים מחוץ לבניין, פוליטיקאים רשאים למתוח עלינו ביקורת ככל שירצו, הם רשאים לא להסכים אתנו. התערבות הרמטכ"ל בפעילותו או בהתבטאותו של חבר הכנסת - -  </w:t>
      </w:r>
    </w:p>
    <w:p w14:paraId="24D0E89C" w14:textId="77777777" w:rsidR="00000000" w:rsidRDefault="00EA6A92">
      <w:pPr>
        <w:pStyle w:val="a0"/>
        <w:rPr>
          <w:rFonts w:hint="cs"/>
          <w:rtl/>
        </w:rPr>
      </w:pPr>
    </w:p>
    <w:p w14:paraId="7D78813C" w14:textId="77777777" w:rsidR="00000000" w:rsidRDefault="00EA6A92">
      <w:pPr>
        <w:pStyle w:val="af0"/>
        <w:rPr>
          <w:rtl/>
        </w:rPr>
      </w:pPr>
      <w:r>
        <w:rPr>
          <w:rFonts w:hint="eastAsia"/>
          <w:rtl/>
        </w:rPr>
        <w:t>רוני</w:t>
      </w:r>
      <w:r>
        <w:rPr>
          <w:rtl/>
        </w:rPr>
        <w:t xml:space="preserve"> בר-און (הליכוד):</w:t>
      </w:r>
    </w:p>
    <w:p w14:paraId="1302CF77" w14:textId="77777777" w:rsidR="00000000" w:rsidRDefault="00EA6A92">
      <w:pPr>
        <w:pStyle w:val="a0"/>
        <w:rPr>
          <w:rFonts w:hint="cs"/>
          <w:rtl/>
        </w:rPr>
      </w:pPr>
    </w:p>
    <w:p w14:paraId="6DDDB4A9" w14:textId="77777777" w:rsidR="00000000" w:rsidRDefault="00EA6A92">
      <w:pPr>
        <w:pStyle w:val="a0"/>
        <w:rPr>
          <w:rFonts w:hint="cs"/>
          <w:rtl/>
        </w:rPr>
      </w:pPr>
      <w:r>
        <w:rPr>
          <w:rFonts w:hint="cs"/>
          <w:rtl/>
        </w:rPr>
        <w:t xml:space="preserve">בשקרים שלך. </w:t>
      </w:r>
    </w:p>
    <w:p w14:paraId="6D68AC94" w14:textId="77777777" w:rsidR="00000000" w:rsidRDefault="00EA6A92">
      <w:pPr>
        <w:pStyle w:val="a0"/>
        <w:rPr>
          <w:rFonts w:hint="cs"/>
          <w:rtl/>
        </w:rPr>
      </w:pPr>
    </w:p>
    <w:p w14:paraId="63B1AD43" w14:textId="77777777" w:rsidR="00000000" w:rsidRDefault="00EA6A92">
      <w:pPr>
        <w:pStyle w:val="-"/>
        <w:rPr>
          <w:rtl/>
        </w:rPr>
      </w:pPr>
      <w:bookmarkStart w:id="3" w:name="FS000000560T31_05_2004_16_56_39C"/>
      <w:bookmarkEnd w:id="3"/>
      <w:r>
        <w:rPr>
          <w:rtl/>
        </w:rPr>
        <w:t>אחמד טיבי (חד"ש-תע"ל):</w:t>
      </w:r>
    </w:p>
    <w:p w14:paraId="3250DB27" w14:textId="77777777" w:rsidR="00000000" w:rsidRDefault="00EA6A92">
      <w:pPr>
        <w:pStyle w:val="a0"/>
        <w:rPr>
          <w:rtl/>
        </w:rPr>
      </w:pPr>
    </w:p>
    <w:p w14:paraId="62F42BA7" w14:textId="77777777" w:rsidR="00000000" w:rsidRDefault="00EA6A92">
      <w:pPr>
        <w:pStyle w:val="a0"/>
        <w:rPr>
          <w:rFonts w:hint="cs"/>
          <w:rtl/>
        </w:rPr>
      </w:pPr>
      <w:r>
        <w:rPr>
          <w:rFonts w:hint="cs"/>
          <w:rtl/>
        </w:rPr>
        <w:t>- - באמ</w:t>
      </w:r>
      <w:r>
        <w:rPr>
          <w:rFonts w:hint="cs"/>
          <w:rtl/>
        </w:rPr>
        <w:t xml:space="preserve">צעות מכתב ליושב-ראש, היא דבר חסר תקדים. יש לצרוב את תודעתו של הרמטכ"ל, שהוא קודם כול ובסופו של דבר קצין לובש מדים, ואני פרלמנטר וחבר הכנסת שאמור לומר, וזכותי וחובתי לומר את מה שאני חושב. ככל שהדברים שלי קשים, התמונות של גופות מרוטשות של ילדים ברחובותיה של </w:t>
      </w:r>
      <w:r>
        <w:rPr>
          <w:rFonts w:hint="cs"/>
          <w:rtl/>
        </w:rPr>
        <w:t xml:space="preserve">רפיח קשות יותר, ויכול חבר הכנסת רוני בר-און לרקוד מפה ועד להודעה חדשה שזה לא היה טייס אלא טנקיסט. המוות וההרג הוא הרג, והדברים האלה רשעים. חבל שאישרת לקרוא את המכתב. </w:t>
      </w:r>
    </w:p>
    <w:p w14:paraId="4C3B8041" w14:textId="77777777" w:rsidR="00000000" w:rsidRDefault="00EA6A92">
      <w:pPr>
        <w:pStyle w:val="a0"/>
        <w:rPr>
          <w:rFonts w:hint="cs"/>
          <w:rtl/>
        </w:rPr>
      </w:pPr>
    </w:p>
    <w:p w14:paraId="21B42E9B" w14:textId="77777777" w:rsidR="00000000" w:rsidRDefault="00EA6A92">
      <w:pPr>
        <w:pStyle w:val="af1"/>
        <w:rPr>
          <w:rtl/>
        </w:rPr>
      </w:pPr>
      <w:r>
        <w:rPr>
          <w:rtl/>
        </w:rPr>
        <w:t>היו"ר ראובן ריבלין:</w:t>
      </w:r>
    </w:p>
    <w:p w14:paraId="186CC6DA" w14:textId="77777777" w:rsidR="00000000" w:rsidRDefault="00EA6A92">
      <w:pPr>
        <w:pStyle w:val="a0"/>
        <w:rPr>
          <w:rtl/>
        </w:rPr>
      </w:pPr>
    </w:p>
    <w:p w14:paraId="20156B2B" w14:textId="77777777" w:rsidR="00000000" w:rsidRDefault="00EA6A92">
      <w:pPr>
        <w:pStyle w:val="a0"/>
        <w:rPr>
          <w:rFonts w:hint="cs"/>
          <w:rtl/>
        </w:rPr>
      </w:pPr>
      <w:r>
        <w:rPr>
          <w:rFonts w:hint="cs"/>
          <w:rtl/>
        </w:rPr>
        <w:t xml:space="preserve">אדוני ביקש להתייחס לרמטכ"ל, לא לחבר הכנסת בר-און. אני אענה לך אחרי </w:t>
      </w:r>
      <w:r>
        <w:rPr>
          <w:rFonts w:hint="cs"/>
          <w:rtl/>
        </w:rPr>
        <w:t xml:space="preserve">שאשמע את כולם. בבקשה, חברת הכנסת גלאון. </w:t>
      </w:r>
    </w:p>
    <w:p w14:paraId="70BD1F85" w14:textId="77777777" w:rsidR="00000000" w:rsidRDefault="00EA6A92">
      <w:pPr>
        <w:pStyle w:val="a0"/>
        <w:rPr>
          <w:rFonts w:hint="cs"/>
          <w:rtl/>
        </w:rPr>
      </w:pPr>
    </w:p>
    <w:p w14:paraId="226F156C" w14:textId="77777777" w:rsidR="00000000" w:rsidRDefault="00EA6A92">
      <w:pPr>
        <w:pStyle w:val="a"/>
        <w:rPr>
          <w:rtl/>
        </w:rPr>
      </w:pPr>
      <w:bookmarkStart w:id="4" w:name="FS000000504T31_05_2004_16_59_47"/>
      <w:bookmarkStart w:id="5" w:name="_Toc74484038"/>
      <w:bookmarkEnd w:id="4"/>
      <w:r>
        <w:rPr>
          <w:rFonts w:hint="eastAsia"/>
          <w:rtl/>
        </w:rPr>
        <w:t>זהבה</w:t>
      </w:r>
      <w:r>
        <w:rPr>
          <w:rtl/>
        </w:rPr>
        <w:t xml:space="preserve"> גלאון (מרצ):</w:t>
      </w:r>
      <w:bookmarkEnd w:id="5"/>
    </w:p>
    <w:p w14:paraId="1A959D7D" w14:textId="77777777" w:rsidR="00000000" w:rsidRDefault="00EA6A92">
      <w:pPr>
        <w:pStyle w:val="a0"/>
        <w:rPr>
          <w:rFonts w:hint="cs"/>
          <w:rtl/>
        </w:rPr>
      </w:pPr>
    </w:p>
    <w:p w14:paraId="78C7824C" w14:textId="77777777" w:rsidR="00000000" w:rsidRDefault="00EA6A92">
      <w:pPr>
        <w:pStyle w:val="a0"/>
        <w:rPr>
          <w:rFonts w:hint="cs"/>
          <w:rtl/>
        </w:rPr>
      </w:pPr>
      <w:r>
        <w:rPr>
          <w:rFonts w:hint="cs"/>
          <w:rtl/>
        </w:rPr>
        <w:t>אדוני היושב-ראש, אני מצטערת שהיום נתת לגיטימציה לדה-לגיטימציה של הכנסת. אם הרמטכ"ל רוצה לומר משהו לרשות המחוקקת, יש לו שר הביטחון, שיבוא ויתכבד ויאמר מעל לבמה. אתה התנהגת היום כמו ברפובליקת בננות</w:t>
      </w:r>
      <w:r>
        <w:rPr>
          <w:rFonts w:hint="cs"/>
          <w:rtl/>
        </w:rPr>
        <w:t xml:space="preserve">. איזה מין דבר זה שהרמטכ"ל מבקר את הרשות המחוקקת? חשבתי שתפקידה של הרשות המחוקקת הוא לבקר את פעולות הרשות המבצעת. אפשר להתווכח על הטונים, על הנימות. אתה קורא פה מעל דוכן הכנסת את מכתב הרמטכ"ל? זה חסר תקדים, זה לא נשמע וזה לא היה יאה. </w:t>
      </w:r>
    </w:p>
    <w:p w14:paraId="18DE9F2A" w14:textId="77777777" w:rsidR="00000000" w:rsidRDefault="00EA6A92">
      <w:pPr>
        <w:pStyle w:val="a0"/>
        <w:rPr>
          <w:rFonts w:hint="cs"/>
          <w:rtl/>
        </w:rPr>
      </w:pPr>
    </w:p>
    <w:p w14:paraId="2F8CC3FC" w14:textId="77777777" w:rsidR="00000000" w:rsidRDefault="00EA6A92">
      <w:pPr>
        <w:pStyle w:val="af1"/>
        <w:rPr>
          <w:rtl/>
        </w:rPr>
      </w:pPr>
      <w:r>
        <w:rPr>
          <w:rtl/>
        </w:rPr>
        <w:t>היו"ר ראובן ריבלין:</w:t>
      </w:r>
    </w:p>
    <w:p w14:paraId="46475717" w14:textId="77777777" w:rsidR="00000000" w:rsidRDefault="00EA6A92">
      <w:pPr>
        <w:pStyle w:val="a0"/>
        <w:rPr>
          <w:rtl/>
        </w:rPr>
      </w:pPr>
    </w:p>
    <w:p w14:paraId="39E4DE34" w14:textId="77777777" w:rsidR="00000000" w:rsidRDefault="00EA6A92">
      <w:pPr>
        <w:pStyle w:val="a0"/>
        <w:rPr>
          <w:rFonts w:hint="cs"/>
          <w:rtl/>
        </w:rPr>
      </w:pPr>
      <w:r>
        <w:rPr>
          <w:rFonts w:hint="cs"/>
          <w:rtl/>
        </w:rPr>
        <w:t xml:space="preserve">חברת הכנסת גלאון, במטותא ממך, האם לפי דעתך בנו של אחד מחברי הכנסת - - - </w:t>
      </w:r>
    </w:p>
    <w:p w14:paraId="1C2D4A5C" w14:textId="77777777" w:rsidR="00000000" w:rsidRDefault="00EA6A92">
      <w:pPr>
        <w:pStyle w:val="a0"/>
        <w:rPr>
          <w:rtl/>
        </w:rPr>
      </w:pPr>
    </w:p>
    <w:p w14:paraId="108A5A41" w14:textId="77777777" w:rsidR="00000000" w:rsidRDefault="00EA6A92">
      <w:pPr>
        <w:pStyle w:val="af0"/>
        <w:rPr>
          <w:rtl/>
        </w:rPr>
      </w:pPr>
      <w:r>
        <w:rPr>
          <w:rFonts w:hint="eastAsia"/>
          <w:rtl/>
        </w:rPr>
        <w:t>עסאם</w:t>
      </w:r>
      <w:r>
        <w:rPr>
          <w:rtl/>
        </w:rPr>
        <w:t xml:space="preserve"> מח'ול (חד"ש-תע"ל):</w:t>
      </w:r>
    </w:p>
    <w:p w14:paraId="26B5373F" w14:textId="77777777" w:rsidR="00000000" w:rsidRDefault="00EA6A92">
      <w:pPr>
        <w:pStyle w:val="a0"/>
        <w:rPr>
          <w:rFonts w:hint="cs"/>
          <w:rtl/>
        </w:rPr>
      </w:pPr>
    </w:p>
    <w:p w14:paraId="1115383E" w14:textId="77777777" w:rsidR="00000000" w:rsidRDefault="00EA6A92">
      <w:pPr>
        <w:pStyle w:val="a0"/>
        <w:rPr>
          <w:rFonts w:hint="cs"/>
          <w:rtl/>
        </w:rPr>
      </w:pPr>
      <w:r>
        <w:rPr>
          <w:rFonts w:hint="cs"/>
          <w:rtl/>
        </w:rPr>
        <w:t>מה זה שייך?</w:t>
      </w:r>
    </w:p>
    <w:p w14:paraId="761B5985" w14:textId="77777777" w:rsidR="00000000" w:rsidRDefault="00EA6A92">
      <w:pPr>
        <w:pStyle w:val="a0"/>
        <w:rPr>
          <w:rFonts w:hint="cs"/>
          <w:rtl/>
        </w:rPr>
      </w:pPr>
    </w:p>
    <w:p w14:paraId="12462999" w14:textId="77777777" w:rsidR="00000000" w:rsidRDefault="00EA6A92">
      <w:pPr>
        <w:pStyle w:val="af1"/>
        <w:rPr>
          <w:rtl/>
        </w:rPr>
      </w:pPr>
      <w:r>
        <w:rPr>
          <w:rtl/>
        </w:rPr>
        <w:t>היו"ר ראובן ריבלין:</w:t>
      </w:r>
    </w:p>
    <w:p w14:paraId="28B683D0" w14:textId="77777777" w:rsidR="00000000" w:rsidRDefault="00EA6A92">
      <w:pPr>
        <w:pStyle w:val="a0"/>
        <w:rPr>
          <w:rtl/>
        </w:rPr>
      </w:pPr>
    </w:p>
    <w:p w14:paraId="7CEB82FF" w14:textId="77777777" w:rsidR="00000000" w:rsidRDefault="00EA6A92">
      <w:pPr>
        <w:pStyle w:val="a0"/>
        <w:rPr>
          <w:rFonts w:hint="cs"/>
          <w:rtl/>
        </w:rPr>
      </w:pPr>
      <w:r>
        <w:rPr>
          <w:rFonts w:hint="cs"/>
          <w:rtl/>
        </w:rPr>
        <w:t xml:space="preserve">חבר הכנסת מח'ול, המתן רגע. לך בדרך כלל יש מענה לשון, אבל שמע קודם כול מה אני אומר. </w:t>
      </w:r>
    </w:p>
    <w:p w14:paraId="720D78EE" w14:textId="77777777" w:rsidR="00000000" w:rsidRDefault="00EA6A92">
      <w:pPr>
        <w:pStyle w:val="a0"/>
        <w:rPr>
          <w:rFonts w:hint="cs"/>
          <w:rtl/>
        </w:rPr>
      </w:pPr>
    </w:p>
    <w:p w14:paraId="09E52BE4" w14:textId="77777777" w:rsidR="00000000" w:rsidRDefault="00EA6A92">
      <w:pPr>
        <w:pStyle w:val="a0"/>
        <w:rPr>
          <w:rFonts w:hint="cs"/>
          <w:rtl/>
        </w:rPr>
      </w:pPr>
      <w:r>
        <w:rPr>
          <w:rFonts w:hint="cs"/>
          <w:rtl/>
        </w:rPr>
        <w:t>האם לפי דעתך שר הביטחון, שהוא איש פול</w:t>
      </w:r>
      <w:r>
        <w:rPr>
          <w:rFonts w:hint="cs"/>
          <w:rtl/>
        </w:rPr>
        <w:t>יטי, מייצג את דעתו של כל אחד ואחד מחיילי צה"ל? לא כך הדבר, אני אומר לך. זה מן המפורסמות שאפילו לא צריכות הוכחה. שר הביטחון הוא איש פוליטי, כל אחד מאתנו הוא איש פוליטי. הרמטכ"ל בא לדבר בשם צבא העם, בשם חיילי צה"ל שבהם הוטחו אותם דברים ואמירות. אני מצאתי לנכ</w:t>
      </w:r>
      <w:r>
        <w:rPr>
          <w:rFonts w:hint="cs"/>
          <w:rtl/>
        </w:rPr>
        <w:t xml:space="preserve">ון, כדבר חריג ביותר, לקרוא את דבריו של הרמטכ"ל, שביקש לנתק כל עניין פוליטי. שר הביטחון </w:t>
      </w:r>
      <w:r>
        <w:rPr>
          <w:rtl/>
        </w:rPr>
        <w:t>–</w:t>
      </w:r>
      <w:r>
        <w:rPr>
          <w:rFonts w:hint="cs"/>
          <w:rtl/>
        </w:rPr>
        <w:t xml:space="preserve"> כבודו במקומו מונח, והוא יענה כאן בכל מה שקשור באחריות מיניסטריאלית. </w:t>
      </w:r>
    </w:p>
    <w:p w14:paraId="37D16CD2" w14:textId="77777777" w:rsidR="00000000" w:rsidRDefault="00EA6A92">
      <w:pPr>
        <w:pStyle w:val="a0"/>
        <w:rPr>
          <w:rFonts w:hint="cs"/>
          <w:rtl/>
        </w:rPr>
      </w:pPr>
    </w:p>
    <w:p w14:paraId="78488775" w14:textId="77777777" w:rsidR="00000000" w:rsidRDefault="00EA6A92">
      <w:pPr>
        <w:pStyle w:val="a0"/>
        <w:rPr>
          <w:rFonts w:hint="cs"/>
          <w:rtl/>
        </w:rPr>
      </w:pPr>
      <w:r>
        <w:rPr>
          <w:rFonts w:hint="cs"/>
          <w:rtl/>
        </w:rPr>
        <w:t>האחריות על נשמותיהם של חיילי צה"ל, שהם בני כולנו, והם ברובם אנשים שהלכו מאותה חממה והפכו להיות לו</w:t>
      </w:r>
      <w:r>
        <w:rPr>
          <w:rFonts w:hint="cs"/>
          <w:rtl/>
        </w:rPr>
        <w:t xml:space="preserve">חמים מתוך כורח הנסיבות של עמנו ומדינתנו, היא של הרמטכ"ל. לכן חשבתי שמן הראוי בעניין מיוחד זה לתת את האפשרות לראש הצבא לבוא ולדבר בשם חיילי כולנו, למרות הבדלי השקפת העולם בין כולם. </w:t>
      </w:r>
    </w:p>
    <w:p w14:paraId="1181852C" w14:textId="77777777" w:rsidR="00000000" w:rsidRDefault="00EA6A92">
      <w:pPr>
        <w:pStyle w:val="a0"/>
        <w:rPr>
          <w:rFonts w:hint="cs"/>
          <w:rtl/>
        </w:rPr>
      </w:pPr>
    </w:p>
    <w:p w14:paraId="30DEB197" w14:textId="77777777" w:rsidR="00000000" w:rsidRDefault="00EA6A92">
      <w:pPr>
        <w:pStyle w:val="af0"/>
        <w:rPr>
          <w:rtl/>
        </w:rPr>
      </w:pPr>
      <w:r>
        <w:rPr>
          <w:rFonts w:hint="eastAsia"/>
          <w:rtl/>
        </w:rPr>
        <w:t>עסאם</w:t>
      </w:r>
      <w:r>
        <w:rPr>
          <w:rtl/>
        </w:rPr>
        <w:t xml:space="preserve"> מח'ול (חד"ש-תע"ל):</w:t>
      </w:r>
    </w:p>
    <w:p w14:paraId="6A4FC811" w14:textId="77777777" w:rsidR="00000000" w:rsidRDefault="00EA6A92">
      <w:pPr>
        <w:pStyle w:val="a0"/>
        <w:rPr>
          <w:rFonts w:hint="cs"/>
          <w:rtl/>
        </w:rPr>
      </w:pPr>
    </w:p>
    <w:p w14:paraId="11BB28B1" w14:textId="77777777" w:rsidR="00000000" w:rsidRDefault="00EA6A92">
      <w:pPr>
        <w:pStyle w:val="a0"/>
        <w:rPr>
          <w:rFonts w:hint="cs"/>
          <w:rtl/>
        </w:rPr>
      </w:pPr>
      <w:r>
        <w:rPr>
          <w:rFonts w:hint="cs"/>
          <w:rtl/>
        </w:rPr>
        <w:t xml:space="preserve">- - - </w:t>
      </w:r>
    </w:p>
    <w:p w14:paraId="5414D316" w14:textId="77777777" w:rsidR="00000000" w:rsidRDefault="00EA6A92">
      <w:pPr>
        <w:pStyle w:val="a0"/>
        <w:rPr>
          <w:rFonts w:hint="cs"/>
          <w:rtl/>
        </w:rPr>
      </w:pPr>
    </w:p>
    <w:p w14:paraId="3DF2C317" w14:textId="77777777" w:rsidR="00000000" w:rsidRDefault="00EA6A92">
      <w:pPr>
        <w:pStyle w:val="af1"/>
        <w:rPr>
          <w:rtl/>
        </w:rPr>
      </w:pPr>
      <w:r>
        <w:rPr>
          <w:rtl/>
        </w:rPr>
        <w:t>היו"ר ראובן ריבלין:</w:t>
      </w:r>
    </w:p>
    <w:p w14:paraId="253329DD" w14:textId="77777777" w:rsidR="00000000" w:rsidRDefault="00EA6A92">
      <w:pPr>
        <w:pStyle w:val="a0"/>
        <w:rPr>
          <w:rtl/>
        </w:rPr>
      </w:pPr>
    </w:p>
    <w:p w14:paraId="36D9DB54" w14:textId="77777777" w:rsidR="00000000" w:rsidRDefault="00EA6A92">
      <w:pPr>
        <w:pStyle w:val="a0"/>
        <w:rPr>
          <w:rFonts w:hint="cs"/>
          <w:rtl/>
        </w:rPr>
      </w:pPr>
      <w:r>
        <w:rPr>
          <w:rFonts w:hint="cs"/>
          <w:rtl/>
        </w:rPr>
        <w:t>חבר הכנסת מח'ול, אני</w:t>
      </w:r>
      <w:r>
        <w:rPr>
          <w:rFonts w:hint="cs"/>
          <w:rtl/>
        </w:rPr>
        <w:t xml:space="preserve"> יודע שלך יש השגות גם על עניין זה. אני, למשל, מתנגד לכל דעה שאתה אומר. </w:t>
      </w:r>
    </w:p>
    <w:p w14:paraId="5EBFE966" w14:textId="77777777" w:rsidR="00000000" w:rsidRDefault="00EA6A92">
      <w:pPr>
        <w:pStyle w:val="a0"/>
        <w:rPr>
          <w:rFonts w:hint="cs"/>
          <w:rtl/>
        </w:rPr>
      </w:pPr>
    </w:p>
    <w:p w14:paraId="0369DDA0" w14:textId="77777777" w:rsidR="00000000" w:rsidRDefault="00EA6A92">
      <w:pPr>
        <w:pStyle w:val="af0"/>
        <w:rPr>
          <w:rtl/>
        </w:rPr>
      </w:pPr>
      <w:r>
        <w:rPr>
          <w:rFonts w:hint="eastAsia"/>
          <w:rtl/>
        </w:rPr>
        <w:t>עסאם</w:t>
      </w:r>
      <w:r>
        <w:rPr>
          <w:rtl/>
        </w:rPr>
        <w:t xml:space="preserve"> מח'ול (חד"ש-תע"ל):</w:t>
      </w:r>
    </w:p>
    <w:p w14:paraId="0F68085D" w14:textId="77777777" w:rsidR="00000000" w:rsidRDefault="00EA6A92">
      <w:pPr>
        <w:pStyle w:val="a0"/>
        <w:rPr>
          <w:rFonts w:hint="cs"/>
          <w:rtl/>
        </w:rPr>
      </w:pPr>
    </w:p>
    <w:p w14:paraId="251584F8" w14:textId="77777777" w:rsidR="00000000" w:rsidRDefault="00EA6A92">
      <w:pPr>
        <w:pStyle w:val="a0"/>
        <w:rPr>
          <w:rFonts w:hint="cs"/>
          <w:rtl/>
        </w:rPr>
      </w:pPr>
      <w:r>
        <w:rPr>
          <w:rFonts w:hint="cs"/>
          <w:rtl/>
        </w:rPr>
        <w:t xml:space="preserve">זכותך, בגלל זה אתה פה ואני פה. </w:t>
      </w:r>
    </w:p>
    <w:p w14:paraId="459AE5E0" w14:textId="77777777" w:rsidR="00000000" w:rsidRDefault="00EA6A92">
      <w:pPr>
        <w:pStyle w:val="a0"/>
        <w:rPr>
          <w:rFonts w:hint="cs"/>
          <w:rtl/>
        </w:rPr>
      </w:pPr>
    </w:p>
    <w:p w14:paraId="62719CA9" w14:textId="77777777" w:rsidR="00000000" w:rsidRDefault="00EA6A92">
      <w:pPr>
        <w:pStyle w:val="af1"/>
        <w:rPr>
          <w:rtl/>
        </w:rPr>
      </w:pPr>
      <w:r>
        <w:rPr>
          <w:rtl/>
        </w:rPr>
        <w:t>היו"ר ראובן ריבלין:</w:t>
      </w:r>
    </w:p>
    <w:p w14:paraId="3B93FAE0" w14:textId="77777777" w:rsidR="00000000" w:rsidRDefault="00EA6A92">
      <w:pPr>
        <w:pStyle w:val="a0"/>
        <w:rPr>
          <w:rtl/>
        </w:rPr>
      </w:pPr>
    </w:p>
    <w:p w14:paraId="370C4A67" w14:textId="77777777" w:rsidR="00000000" w:rsidRDefault="00EA6A92">
      <w:pPr>
        <w:pStyle w:val="a0"/>
        <w:rPr>
          <w:rFonts w:hint="cs"/>
          <w:rtl/>
        </w:rPr>
      </w:pPr>
      <w:r>
        <w:rPr>
          <w:rFonts w:hint="cs"/>
          <w:rtl/>
        </w:rPr>
        <w:t xml:space="preserve">הבא אחריו, חבר הכנסת עבד-אלמאלכ דהאמשה - בבקשה, אדוני. </w:t>
      </w:r>
    </w:p>
    <w:p w14:paraId="6D8F21E3" w14:textId="77777777" w:rsidR="00000000" w:rsidRDefault="00EA6A92">
      <w:pPr>
        <w:pStyle w:val="a0"/>
        <w:rPr>
          <w:rtl/>
        </w:rPr>
      </w:pPr>
    </w:p>
    <w:p w14:paraId="271404D1" w14:textId="77777777" w:rsidR="00000000" w:rsidRDefault="00EA6A92">
      <w:pPr>
        <w:pStyle w:val="a0"/>
        <w:rPr>
          <w:rFonts w:hint="cs"/>
          <w:rtl/>
        </w:rPr>
      </w:pPr>
    </w:p>
    <w:p w14:paraId="46098970" w14:textId="77777777" w:rsidR="00000000" w:rsidRDefault="00EA6A92">
      <w:pPr>
        <w:pStyle w:val="a"/>
        <w:rPr>
          <w:rtl/>
        </w:rPr>
      </w:pPr>
      <w:bookmarkStart w:id="6" w:name="FS000000550T31_05_2004_17_07_35"/>
      <w:bookmarkStart w:id="7" w:name="_Toc74484039"/>
      <w:bookmarkEnd w:id="6"/>
      <w:r>
        <w:rPr>
          <w:rFonts w:hint="eastAsia"/>
          <w:rtl/>
        </w:rPr>
        <w:t>עבד</w:t>
      </w:r>
      <w:r>
        <w:rPr>
          <w:rtl/>
        </w:rPr>
        <w:t>-אלמאלכ דהאמשה (רע"ם):</w:t>
      </w:r>
      <w:bookmarkEnd w:id="7"/>
    </w:p>
    <w:p w14:paraId="76EA5A69" w14:textId="77777777" w:rsidR="00000000" w:rsidRDefault="00EA6A92">
      <w:pPr>
        <w:pStyle w:val="a0"/>
        <w:rPr>
          <w:rFonts w:hint="cs"/>
          <w:rtl/>
        </w:rPr>
      </w:pPr>
    </w:p>
    <w:p w14:paraId="179B6E5A" w14:textId="77777777" w:rsidR="00000000" w:rsidRDefault="00EA6A92">
      <w:pPr>
        <w:pStyle w:val="a0"/>
        <w:rPr>
          <w:rFonts w:hint="cs"/>
          <w:rtl/>
        </w:rPr>
      </w:pPr>
      <w:r>
        <w:rPr>
          <w:rFonts w:hint="cs"/>
          <w:rtl/>
        </w:rPr>
        <w:t>כבוד היושב-ראש, כנס</w:t>
      </w:r>
      <w:r>
        <w:rPr>
          <w:rFonts w:hint="cs"/>
          <w:rtl/>
        </w:rPr>
        <w:t>ת נכבדה, המעשה שעשית היום בקריאת המכתב הוא מעשה ללא תקדים, מעשה חמור, שהביא בדיוק את ההיפך למה שאדוני אולי מתכוון לעשות. לא יכול להיות שאנחנו נקבל פה תכתיבים ומכתבים והוראות מהרמטכ"ל. הרמטכ"ל מיוצג בבית הזה די והותר.</w:t>
      </w:r>
    </w:p>
    <w:p w14:paraId="40E51E14" w14:textId="77777777" w:rsidR="00000000" w:rsidRDefault="00EA6A92">
      <w:pPr>
        <w:pStyle w:val="a0"/>
        <w:rPr>
          <w:rFonts w:hint="cs"/>
          <w:rtl/>
        </w:rPr>
      </w:pPr>
    </w:p>
    <w:p w14:paraId="30BFC5A0" w14:textId="77777777" w:rsidR="00000000" w:rsidRDefault="00EA6A92">
      <w:pPr>
        <w:pStyle w:val="a0"/>
        <w:rPr>
          <w:rFonts w:hint="cs"/>
          <w:rtl/>
        </w:rPr>
      </w:pPr>
      <w:r>
        <w:rPr>
          <w:rFonts w:hint="cs"/>
          <w:rtl/>
        </w:rPr>
        <w:t xml:space="preserve">לגופו של עניין, על מה שהיה ברפיח </w:t>
      </w:r>
      <w:r>
        <w:rPr>
          <w:rtl/>
        </w:rPr>
        <w:t>–</w:t>
      </w:r>
      <w:r>
        <w:rPr>
          <w:rFonts w:hint="cs"/>
          <w:rtl/>
        </w:rPr>
        <w:t xml:space="preserve"> כל </w:t>
      </w:r>
      <w:r>
        <w:rPr>
          <w:rFonts w:hint="cs"/>
          <w:rtl/>
        </w:rPr>
        <w:t xml:space="preserve">בן-אנוש מתקומם. חובתנו וזכותנו לבקר את הדברים שהיו שם. אם לרמטכ"ל יש דעה אחרת, שיבוא ויציג אותה לאחר שיחקור את הפשעים שנעשו ברפיח. הרמטכ"ל אחראי על הצבא, והוא היה צריך למנוע את הפשעים האלה, ולא לבקר אותנו, או לנסות, בעזרתך, לסתום את הפיות של חברי הכנסת. </w:t>
      </w:r>
    </w:p>
    <w:p w14:paraId="480D553B" w14:textId="77777777" w:rsidR="00000000" w:rsidRDefault="00EA6A92">
      <w:pPr>
        <w:pStyle w:val="a0"/>
        <w:rPr>
          <w:rFonts w:hint="cs"/>
          <w:rtl/>
        </w:rPr>
      </w:pPr>
    </w:p>
    <w:p w14:paraId="428B8490" w14:textId="77777777" w:rsidR="00000000" w:rsidRDefault="00EA6A92">
      <w:pPr>
        <w:pStyle w:val="af1"/>
        <w:rPr>
          <w:rtl/>
        </w:rPr>
      </w:pPr>
      <w:r>
        <w:rPr>
          <w:rtl/>
        </w:rPr>
        <w:t>היו"ר ראובן ריבלין:</w:t>
      </w:r>
    </w:p>
    <w:p w14:paraId="7D6950C4" w14:textId="77777777" w:rsidR="00000000" w:rsidRDefault="00EA6A92">
      <w:pPr>
        <w:pStyle w:val="a0"/>
        <w:rPr>
          <w:rtl/>
        </w:rPr>
      </w:pPr>
    </w:p>
    <w:p w14:paraId="4C4C61D8" w14:textId="77777777" w:rsidR="00000000" w:rsidRDefault="00EA6A92">
      <w:pPr>
        <w:pStyle w:val="a0"/>
        <w:rPr>
          <w:rFonts w:hint="cs"/>
          <w:rtl/>
        </w:rPr>
      </w:pPr>
      <w:r>
        <w:rPr>
          <w:rFonts w:hint="cs"/>
          <w:rtl/>
        </w:rPr>
        <w:t xml:space="preserve">תודה רבה. עדיין לא שיניתי את דעתי. חבר הכנסת זחאלקה הגיע לכאן, לכן לפנים משורת הדין - חבר הכנסת זחאלקה. </w:t>
      </w:r>
    </w:p>
    <w:p w14:paraId="29527203" w14:textId="77777777" w:rsidR="00000000" w:rsidRDefault="00EA6A92">
      <w:pPr>
        <w:pStyle w:val="a0"/>
        <w:rPr>
          <w:rFonts w:hint="cs"/>
          <w:rtl/>
        </w:rPr>
      </w:pPr>
    </w:p>
    <w:p w14:paraId="5AECAF0F" w14:textId="77777777" w:rsidR="00000000" w:rsidRDefault="00EA6A92">
      <w:pPr>
        <w:pStyle w:val="af0"/>
        <w:rPr>
          <w:rtl/>
        </w:rPr>
      </w:pPr>
      <w:r>
        <w:rPr>
          <w:rFonts w:hint="eastAsia"/>
          <w:rtl/>
        </w:rPr>
        <w:t>עסאם</w:t>
      </w:r>
      <w:r>
        <w:rPr>
          <w:rtl/>
        </w:rPr>
        <w:t xml:space="preserve"> מח'ול (חד"ש-תע"ל):</w:t>
      </w:r>
    </w:p>
    <w:p w14:paraId="4504C7B6" w14:textId="77777777" w:rsidR="00000000" w:rsidRDefault="00EA6A92">
      <w:pPr>
        <w:pStyle w:val="a0"/>
        <w:rPr>
          <w:rFonts w:hint="cs"/>
          <w:rtl/>
        </w:rPr>
      </w:pPr>
    </w:p>
    <w:p w14:paraId="636E7538" w14:textId="77777777" w:rsidR="00000000" w:rsidRDefault="00EA6A92">
      <w:pPr>
        <w:pStyle w:val="a0"/>
        <w:rPr>
          <w:rFonts w:hint="cs"/>
          <w:rtl/>
        </w:rPr>
      </w:pPr>
      <w:r>
        <w:rPr>
          <w:rFonts w:hint="cs"/>
          <w:rtl/>
        </w:rPr>
        <w:t xml:space="preserve">אני מבקש לדבר. </w:t>
      </w:r>
    </w:p>
    <w:p w14:paraId="1F93D8F6" w14:textId="77777777" w:rsidR="00000000" w:rsidRDefault="00EA6A92">
      <w:pPr>
        <w:pStyle w:val="a0"/>
        <w:rPr>
          <w:rFonts w:hint="cs"/>
          <w:rtl/>
        </w:rPr>
      </w:pPr>
    </w:p>
    <w:p w14:paraId="05F71343" w14:textId="77777777" w:rsidR="00000000" w:rsidRDefault="00EA6A92">
      <w:pPr>
        <w:pStyle w:val="af1"/>
        <w:rPr>
          <w:rtl/>
        </w:rPr>
      </w:pPr>
      <w:r>
        <w:rPr>
          <w:rtl/>
        </w:rPr>
        <w:t>היו"ר ראובן ריבלין:</w:t>
      </w:r>
    </w:p>
    <w:p w14:paraId="72AAA629" w14:textId="77777777" w:rsidR="00000000" w:rsidRDefault="00EA6A92">
      <w:pPr>
        <w:pStyle w:val="a0"/>
        <w:rPr>
          <w:rtl/>
        </w:rPr>
      </w:pPr>
    </w:p>
    <w:p w14:paraId="17B57546" w14:textId="77777777" w:rsidR="00000000" w:rsidRDefault="00EA6A92">
      <w:pPr>
        <w:pStyle w:val="a0"/>
        <w:rPr>
          <w:rFonts w:hint="cs"/>
          <w:rtl/>
        </w:rPr>
      </w:pPr>
      <w:r>
        <w:rPr>
          <w:rFonts w:hint="cs"/>
          <w:rtl/>
        </w:rPr>
        <w:t>אדוני, אחד מסיעתך כבר דיבר. אני לא רוצה לקפח את הסיעה היחידה שלא ד</w:t>
      </w:r>
      <w:r>
        <w:rPr>
          <w:rFonts w:hint="cs"/>
          <w:rtl/>
        </w:rPr>
        <w:t xml:space="preserve">יברה מהסיעות הערביות. </w:t>
      </w:r>
    </w:p>
    <w:p w14:paraId="2760B401" w14:textId="77777777" w:rsidR="00000000" w:rsidRDefault="00EA6A92">
      <w:pPr>
        <w:pStyle w:val="a0"/>
        <w:rPr>
          <w:rFonts w:hint="cs"/>
          <w:rtl/>
        </w:rPr>
      </w:pPr>
    </w:p>
    <w:p w14:paraId="43E65F55" w14:textId="77777777" w:rsidR="00000000" w:rsidRDefault="00EA6A92">
      <w:pPr>
        <w:pStyle w:val="af0"/>
        <w:rPr>
          <w:rtl/>
        </w:rPr>
      </w:pPr>
      <w:r>
        <w:rPr>
          <w:rFonts w:hint="eastAsia"/>
          <w:rtl/>
        </w:rPr>
        <w:t>אורי</w:t>
      </w:r>
      <w:r>
        <w:rPr>
          <w:rtl/>
        </w:rPr>
        <w:t xml:space="preserve"> יהודה אריאל (האיחוד הלאומי - ישראל ביתנו):</w:t>
      </w:r>
    </w:p>
    <w:p w14:paraId="77E418F7" w14:textId="77777777" w:rsidR="00000000" w:rsidRDefault="00EA6A92">
      <w:pPr>
        <w:pStyle w:val="a0"/>
        <w:rPr>
          <w:rFonts w:hint="cs"/>
          <w:rtl/>
        </w:rPr>
      </w:pPr>
    </w:p>
    <w:p w14:paraId="049EBAD0" w14:textId="77777777" w:rsidR="00000000" w:rsidRDefault="00EA6A92">
      <w:pPr>
        <w:pStyle w:val="a0"/>
        <w:rPr>
          <w:rFonts w:hint="cs"/>
          <w:rtl/>
        </w:rPr>
      </w:pPr>
      <w:r>
        <w:rPr>
          <w:rFonts w:hint="cs"/>
          <w:rtl/>
        </w:rPr>
        <w:t xml:space="preserve">אני מציע שגם מח'ול ידבר. </w:t>
      </w:r>
    </w:p>
    <w:p w14:paraId="5871736F" w14:textId="77777777" w:rsidR="00000000" w:rsidRDefault="00EA6A92">
      <w:pPr>
        <w:pStyle w:val="a0"/>
        <w:rPr>
          <w:rFonts w:hint="cs"/>
          <w:rtl/>
        </w:rPr>
      </w:pPr>
    </w:p>
    <w:p w14:paraId="13665A2B" w14:textId="77777777" w:rsidR="00000000" w:rsidRDefault="00EA6A92">
      <w:pPr>
        <w:pStyle w:val="af1"/>
        <w:rPr>
          <w:rtl/>
        </w:rPr>
      </w:pPr>
      <w:r>
        <w:rPr>
          <w:rtl/>
        </w:rPr>
        <w:t>היו"ר ראובן ריבלין:</w:t>
      </w:r>
    </w:p>
    <w:p w14:paraId="589DEC3A" w14:textId="77777777" w:rsidR="00000000" w:rsidRDefault="00EA6A92">
      <w:pPr>
        <w:pStyle w:val="a0"/>
        <w:rPr>
          <w:rtl/>
        </w:rPr>
      </w:pPr>
    </w:p>
    <w:p w14:paraId="3D7C4749" w14:textId="77777777" w:rsidR="00000000" w:rsidRDefault="00EA6A92">
      <w:pPr>
        <w:pStyle w:val="a0"/>
        <w:rPr>
          <w:rFonts w:hint="cs"/>
          <w:rtl/>
        </w:rPr>
      </w:pPr>
      <w:r>
        <w:rPr>
          <w:rFonts w:hint="cs"/>
          <w:rtl/>
        </w:rPr>
        <w:t xml:space="preserve">אחריו ידבר חבר הכנסת בר-און, ואחריו </w:t>
      </w:r>
      <w:r>
        <w:rPr>
          <w:rtl/>
        </w:rPr>
        <w:t>–</w:t>
      </w:r>
      <w:r>
        <w:rPr>
          <w:rFonts w:hint="cs"/>
          <w:rtl/>
        </w:rPr>
        <w:t xml:space="preserve"> חבר הכנסת אליעזר כהן. בבקשה. </w:t>
      </w:r>
    </w:p>
    <w:p w14:paraId="63C789AB" w14:textId="77777777" w:rsidR="00000000" w:rsidRDefault="00EA6A92">
      <w:pPr>
        <w:pStyle w:val="a0"/>
        <w:rPr>
          <w:rFonts w:hint="cs"/>
          <w:rtl/>
        </w:rPr>
      </w:pPr>
    </w:p>
    <w:p w14:paraId="78F95044" w14:textId="77777777" w:rsidR="00000000" w:rsidRDefault="00EA6A92">
      <w:pPr>
        <w:pStyle w:val="a"/>
        <w:rPr>
          <w:rtl/>
        </w:rPr>
      </w:pPr>
      <w:bookmarkStart w:id="8" w:name="FS000001061T31_05_2004_17_11_51"/>
      <w:bookmarkStart w:id="9" w:name="_Toc74484040"/>
      <w:bookmarkEnd w:id="8"/>
      <w:r>
        <w:rPr>
          <w:rFonts w:hint="eastAsia"/>
          <w:rtl/>
        </w:rPr>
        <w:t>ג</w:t>
      </w:r>
      <w:r>
        <w:rPr>
          <w:rtl/>
        </w:rPr>
        <w:t>'מאל זחאלקה (בל"ד):</w:t>
      </w:r>
      <w:bookmarkEnd w:id="9"/>
    </w:p>
    <w:p w14:paraId="0F89372B" w14:textId="77777777" w:rsidR="00000000" w:rsidRDefault="00EA6A92">
      <w:pPr>
        <w:pStyle w:val="a0"/>
        <w:rPr>
          <w:rFonts w:hint="cs"/>
          <w:rtl/>
        </w:rPr>
      </w:pPr>
    </w:p>
    <w:p w14:paraId="1E1626D8" w14:textId="77777777" w:rsidR="00000000" w:rsidRDefault="00EA6A92">
      <w:pPr>
        <w:pStyle w:val="a0"/>
        <w:rPr>
          <w:rFonts w:hint="cs"/>
          <w:rtl/>
        </w:rPr>
      </w:pPr>
      <w:r>
        <w:rPr>
          <w:rFonts w:hint="cs"/>
          <w:rtl/>
        </w:rPr>
        <w:t>אני מתפלא על כבוד היושב-ראש, שהסתפק בקריאת מ</w:t>
      </w:r>
      <w:r>
        <w:rPr>
          <w:rFonts w:hint="cs"/>
          <w:rtl/>
        </w:rPr>
        <w:t xml:space="preserve">כתבו של הרמטכ"ל יעלון ובתמיכה בעמדתו. יכול להיות שהוא צריך לצרף אותו כחבר הכנסת ה-121. למה חצי דרך? </w:t>
      </w:r>
    </w:p>
    <w:p w14:paraId="52DCE51D" w14:textId="77777777" w:rsidR="00000000" w:rsidRDefault="00EA6A92">
      <w:pPr>
        <w:pStyle w:val="a0"/>
        <w:rPr>
          <w:rFonts w:hint="cs"/>
          <w:rtl/>
        </w:rPr>
      </w:pPr>
    </w:p>
    <w:p w14:paraId="7F4E6FA9" w14:textId="77777777" w:rsidR="00000000" w:rsidRDefault="00EA6A92">
      <w:pPr>
        <w:pStyle w:val="af1"/>
        <w:rPr>
          <w:rtl/>
        </w:rPr>
      </w:pPr>
      <w:r>
        <w:rPr>
          <w:rtl/>
        </w:rPr>
        <w:t>היו"ר ראובן ריבלין:</w:t>
      </w:r>
    </w:p>
    <w:p w14:paraId="7F1E9655" w14:textId="77777777" w:rsidR="00000000" w:rsidRDefault="00EA6A92">
      <w:pPr>
        <w:pStyle w:val="a0"/>
        <w:rPr>
          <w:rtl/>
        </w:rPr>
      </w:pPr>
    </w:p>
    <w:p w14:paraId="537A4977" w14:textId="77777777" w:rsidR="00000000" w:rsidRDefault="00EA6A92">
      <w:pPr>
        <w:pStyle w:val="a0"/>
        <w:rPr>
          <w:rFonts w:hint="cs"/>
          <w:rtl/>
        </w:rPr>
      </w:pPr>
      <w:r>
        <w:rPr>
          <w:rFonts w:hint="cs"/>
          <w:rtl/>
        </w:rPr>
        <w:t xml:space="preserve">תשובתי אליך היא כתשובתי לחברת הכנסת גלאון. </w:t>
      </w:r>
    </w:p>
    <w:p w14:paraId="15614D8C" w14:textId="77777777" w:rsidR="00000000" w:rsidRDefault="00EA6A92">
      <w:pPr>
        <w:pStyle w:val="a0"/>
        <w:rPr>
          <w:rFonts w:hint="cs"/>
          <w:rtl/>
        </w:rPr>
      </w:pPr>
    </w:p>
    <w:p w14:paraId="50E8BC3D" w14:textId="77777777" w:rsidR="00000000" w:rsidRDefault="00EA6A92">
      <w:pPr>
        <w:pStyle w:val="-"/>
        <w:rPr>
          <w:rtl/>
        </w:rPr>
      </w:pPr>
      <w:bookmarkStart w:id="10" w:name="FS000001061T31_05_2004_17_13_11C"/>
      <w:bookmarkEnd w:id="10"/>
      <w:r>
        <w:rPr>
          <w:rtl/>
        </w:rPr>
        <w:t>ג'מאל זחאלקה (בל"ד):</w:t>
      </w:r>
    </w:p>
    <w:p w14:paraId="0B8A5BD6" w14:textId="77777777" w:rsidR="00000000" w:rsidRDefault="00EA6A92">
      <w:pPr>
        <w:pStyle w:val="a0"/>
        <w:rPr>
          <w:rtl/>
        </w:rPr>
      </w:pPr>
    </w:p>
    <w:p w14:paraId="55F1D4E4" w14:textId="77777777" w:rsidR="00000000" w:rsidRDefault="00EA6A92">
      <w:pPr>
        <w:pStyle w:val="a0"/>
        <w:rPr>
          <w:rFonts w:hint="cs"/>
          <w:rtl/>
        </w:rPr>
      </w:pPr>
      <w:r>
        <w:rPr>
          <w:rFonts w:hint="cs"/>
          <w:rtl/>
        </w:rPr>
        <w:t>אתה הרי מייצג אותו. אתה עכשיו מייצג גם את הרמטכ"ל וגם את היושב-ראש</w:t>
      </w:r>
      <w:r>
        <w:rPr>
          <w:rFonts w:hint="cs"/>
          <w:rtl/>
        </w:rPr>
        <w:t xml:space="preserve">. </w:t>
      </w:r>
    </w:p>
    <w:p w14:paraId="398118DA" w14:textId="77777777" w:rsidR="00000000" w:rsidRDefault="00EA6A92">
      <w:pPr>
        <w:pStyle w:val="a0"/>
        <w:rPr>
          <w:rFonts w:hint="cs"/>
          <w:rtl/>
        </w:rPr>
      </w:pPr>
    </w:p>
    <w:p w14:paraId="28A33DDC" w14:textId="77777777" w:rsidR="00000000" w:rsidRDefault="00EA6A92">
      <w:pPr>
        <w:pStyle w:val="af1"/>
        <w:rPr>
          <w:rtl/>
        </w:rPr>
      </w:pPr>
      <w:r>
        <w:rPr>
          <w:rtl/>
        </w:rPr>
        <w:t>היו"ר ראובן ריבלין:</w:t>
      </w:r>
    </w:p>
    <w:p w14:paraId="1988F285" w14:textId="77777777" w:rsidR="00000000" w:rsidRDefault="00EA6A92">
      <w:pPr>
        <w:pStyle w:val="a0"/>
        <w:rPr>
          <w:rtl/>
        </w:rPr>
      </w:pPr>
    </w:p>
    <w:p w14:paraId="35CCAABD" w14:textId="77777777" w:rsidR="00000000" w:rsidRDefault="00EA6A92">
      <w:pPr>
        <w:pStyle w:val="a0"/>
        <w:rPr>
          <w:rFonts w:hint="cs"/>
          <w:rtl/>
        </w:rPr>
      </w:pPr>
      <w:r>
        <w:rPr>
          <w:rFonts w:hint="cs"/>
          <w:rtl/>
        </w:rPr>
        <w:t xml:space="preserve">תודה רבה. חבר הכנסת רוני בר-און, ואחריו </w:t>
      </w:r>
      <w:r>
        <w:rPr>
          <w:rtl/>
        </w:rPr>
        <w:t>–</w:t>
      </w:r>
      <w:r>
        <w:rPr>
          <w:rFonts w:hint="cs"/>
          <w:rtl/>
        </w:rPr>
        <w:t xml:space="preserve"> חבר הכנסת אליעזר כהן. בכך מסתיים הנושא הזה. </w:t>
      </w:r>
    </w:p>
    <w:p w14:paraId="07BEE703" w14:textId="77777777" w:rsidR="00000000" w:rsidRDefault="00EA6A92">
      <w:pPr>
        <w:pStyle w:val="a0"/>
        <w:rPr>
          <w:rFonts w:hint="cs"/>
          <w:rtl/>
        </w:rPr>
      </w:pPr>
    </w:p>
    <w:p w14:paraId="41B1031B" w14:textId="77777777" w:rsidR="00000000" w:rsidRDefault="00EA6A92">
      <w:pPr>
        <w:pStyle w:val="a"/>
        <w:rPr>
          <w:rtl/>
        </w:rPr>
      </w:pPr>
      <w:bookmarkStart w:id="11" w:name="FS000001038T31_05_2004_17_14_06"/>
      <w:bookmarkStart w:id="12" w:name="_Toc74484041"/>
      <w:bookmarkEnd w:id="11"/>
      <w:r>
        <w:rPr>
          <w:rFonts w:hint="eastAsia"/>
          <w:rtl/>
        </w:rPr>
        <w:t>רוני</w:t>
      </w:r>
      <w:r>
        <w:rPr>
          <w:rtl/>
        </w:rPr>
        <w:t xml:space="preserve"> בר-און (הליכוד):</w:t>
      </w:r>
      <w:bookmarkEnd w:id="12"/>
    </w:p>
    <w:p w14:paraId="3ED0F24F" w14:textId="77777777" w:rsidR="00000000" w:rsidRDefault="00EA6A92">
      <w:pPr>
        <w:pStyle w:val="a0"/>
        <w:rPr>
          <w:rFonts w:hint="cs"/>
          <w:rtl/>
        </w:rPr>
      </w:pPr>
    </w:p>
    <w:p w14:paraId="70EC8FD2" w14:textId="77777777" w:rsidR="00000000" w:rsidRDefault="00EA6A92">
      <w:pPr>
        <w:pStyle w:val="a0"/>
        <w:rPr>
          <w:rFonts w:hint="cs"/>
          <w:rtl/>
        </w:rPr>
      </w:pPr>
      <w:r>
        <w:rPr>
          <w:rFonts w:hint="cs"/>
          <w:rtl/>
        </w:rPr>
        <w:t>אדוני היושב-ראש, אני ביקשתי בכתב, כמצוות התקנון, להציע הצעה לסדר. חשבתי ששוב אורך הרוח שלך ומידת החסד המופלגת שלך גרמו ל</w:t>
      </w:r>
      <w:r>
        <w:rPr>
          <w:rFonts w:hint="cs"/>
          <w:rtl/>
        </w:rPr>
        <w:t>ך לראות במכתב הזה משהו שצריך לקרוא אותו מעל הדוכן, במקום לראות בו כתב תלונה שצריך להתברר בוועדת האתיקה ולהביא לעונשים המתבקשים ממה שקרה פה לפני שבועיים. עמדה פה חבורה של שקרנים, שעמדו ושיקרו מעל הדוכן, האשימו בהאשמות שווא וקראו לטייס שלא ירה "רוצח", ולמפקד</w:t>
      </w:r>
      <w:r>
        <w:rPr>
          <w:rFonts w:hint="cs"/>
          <w:rtl/>
        </w:rPr>
        <w:t xml:space="preserve"> חיל האוויר - - - </w:t>
      </w:r>
    </w:p>
    <w:p w14:paraId="3E56644C" w14:textId="77777777" w:rsidR="00000000" w:rsidRDefault="00EA6A92">
      <w:pPr>
        <w:pStyle w:val="a0"/>
        <w:rPr>
          <w:rFonts w:hint="cs"/>
          <w:rtl/>
        </w:rPr>
      </w:pPr>
    </w:p>
    <w:p w14:paraId="13529EF0" w14:textId="77777777" w:rsidR="00000000" w:rsidRDefault="00EA6A92">
      <w:pPr>
        <w:pStyle w:val="af1"/>
        <w:rPr>
          <w:rtl/>
        </w:rPr>
      </w:pPr>
      <w:r>
        <w:rPr>
          <w:rtl/>
        </w:rPr>
        <w:t>היו"ר ראובן ריבלין:</w:t>
      </w:r>
    </w:p>
    <w:p w14:paraId="63A8232B" w14:textId="77777777" w:rsidR="00000000" w:rsidRDefault="00EA6A92">
      <w:pPr>
        <w:pStyle w:val="a0"/>
        <w:rPr>
          <w:rtl/>
        </w:rPr>
      </w:pPr>
    </w:p>
    <w:p w14:paraId="445A1B7C" w14:textId="77777777" w:rsidR="00000000" w:rsidRDefault="00EA6A92">
      <w:pPr>
        <w:pStyle w:val="a0"/>
        <w:rPr>
          <w:rFonts w:hint="cs"/>
          <w:rtl/>
        </w:rPr>
      </w:pPr>
      <w:r>
        <w:rPr>
          <w:rFonts w:hint="cs"/>
          <w:rtl/>
        </w:rPr>
        <w:t>אדוני מתבקש להתייחס למכתב הרמטכ"ל.</w:t>
      </w:r>
    </w:p>
    <w:p w14:paraId="4FDD4F58" w14:textId="77777777" w:rsidR="00000000" w:rsidRDefault="00EA6A92">
      <w:pPr>
        <w:pStyle w:val="a0"/>
        <w:rPr>
          <w:rFonts w:hint="cs"/>
          <w:rtl/>
        </w:rPr>
      </w:pPr>
    </w:p>
    <w:p w14:paraId="7839C100" w14:textId="77777777" w:rsidR="00000000" w:rsidRDefault="00EA6A92">
      <w:pPr>
        <w:pStyle w:val="af0"/>
        <w:rPr>
          <w:rtl/>
        </w:rPr>
      </w:pPr>
      <w:r>
        <w:rPr>
          <w:rFonts w:hint="eastAsia"/>
          <w:rtl/>
        </w:rPr>
        <w:t>ג</w:t>
      </w:r>
      <w:r>
        <w:rPr>
          <w:rtl/>
        </w:rPr>
        <w:t>'מאל זחאלקה (בל"ד):</w:t>
      </w:r>
    </w:p>
    <w:p w14:paraId="5AAE1BA1" w14:textId="77777777" w:rsidR="00000000" w:rsidRDefault="00EA6A92">
      <w:pPr>
        <w:pStyle w:val="a0"/>
        <w:rPr>
          <w:rFonts w:hint="cs"/>
          <w:rtl/>
        </w:rPr>
      </w:pPr>
    </w:p>
    <w:p w14:paraId="6466C86D" w14:textId="77777777" w:rsidR="00000000" w:rsidRDefault="00EA6A92">
      <w:pPr>
        <w:pStyle w:val="a0"/>
        <w:rPr>
          <w:rFonts w:hint="cs"/>
          <w:rtl/>
        </w:rPr>
      </w:pPr>
      <w:r>
        <w:rPr>
          <w:rFonts w:hint="cs"/>
          <w:rtl/>
        </w:rPr>
        <w:t>מתי תפסו אותך מדבר אמת?</w:t>
      </w:r>
    </w:p>
    <w:p w14:paraId="5623EEBD" w14:textId="77777777" w:rsidR="00000000" w:rsidRDefault="00EA6A92">
      <w:pPr>
        <w:pStyle w:val="a0"/>
        <w:rPr>
          <w:rFonts w:hint="cs"/>
          <w:rtl/>
        </w:rPr>
      </w:pPr>
    </w:p>
    <w:p w14:paraId="3B8AAD24" w14:textId="77777777" w:rsidR="00000000" w:rsidRDefault="00EA6A92">
      <w:pPr>
        <w:pStyle w:val="-"/>
        <w:rPr>
          <w:rtl/>
        </w:rPr>
      </w:pPr>
      <w:bookmarkStart w:id="13" w:name="FS000001038T31_05_2004_17_16_34C"/>
      <w:bookmarkEnd w:id="13"/>
      <w:r>
        <w:rPr>
          <w:rFonts w:hint="eastAsia"/>
          <w:rtl/>
        </w:rPr>
        <w:t>רוני</w:t>
      </w:r>
      <w:r>
        <w:rPr>
          <w:rtl/>
        </w:rPr>
        <w:t xml:space="preserve"> בר-און (הליכוד):</w:t>
      </w:r>
    </w:p>
    <w:p w14:paraId="522107CF" w14:textId="77777777" w:rsidR="00000000" w:rsidRDefault="00EA6A92">
      <w:pPr>
        <w:pStyle w:val="a0"/>
        <w:rPr>
          <w:rFonts w:hint="cs"/>
          <w:rtl/>
        </w:rPr>
      </w:pPr>
    </w:p>
    <w:p w14:paraId="58355FD9" w14:textId="77777777" w:rsidR="00000000" w:rsidRDefault="00EA6A92">
      <w:pPr>
        <w:pStyle w:val="a0"/>
        <w:rPr>
          <w:rFonts w:hint="cs"/>
          <w:rtl/>
        </w:rPr>
      </w:pPr>
      <w:r>
        <w:rPr>
          <w:rFonts w:hint="cs"/>
          <w:rtl/>
        </w:rPr>
        <w:t>מי שיקרא את הפרוטוקול יראה, שמעולם לא שיקרו מעטים כל כך לרבים כל כך בזמן קצר כל כך. ואם יש הוכחה שלבד מאלימות</w:t>
      </w:r>
      <w:r>
        <w:rPr>
          <w:rFonts w:hint="cs"/>
          <w:rtl/>
        </w:rPr>
        <w:t xml:space="preserve"> פיזית יש אלימות מילולית, ועל משקל זה יש רצח פיזי ורצח מילולי, הרי מי שהאשים את הטייס ואת מפקד חיל האוויר ואת שר הביטחון ואת הרמטכ"ל ברצח, הוא רוצח מילולי. רוצח מילולי, זה מה שאתה. </w:t>
      </w:r>
    </w:p>
    <w:p w14:paraId="12AAE4E5" w14:textId="77777777" w:rsidR="00000000" w:rsidRDefault="00EA6A92">
      <w:pPr>
        <w:pStyle w:val="a0"/>
        <w:rPr>
          <w:rtl/>
        </w:rPr>
      </w:pPr>
    </w:p>
    <w:p w14:paraId="411BEF98" w14:textId="77777777" w:rsidR="00000000" w:rsidRDefault="00EA6A92">
      <w:pPr>
        <w:pStyle w:val="a0"/>
        <w:rPr>
          <w:rFonts w:hint="cs"/>
          <w:rtl/>
        </w:rPr>
      </w:pPr>
    </w:p>
    <w:p w14:paraId="67C38238" w14:textId="77777777" w:rsidR="00000000" w:rsidRDefault="00EA6A92">
      <w:pPr>
        <w:pStyle w:val="af1"/>
        <w:rPr>
          <w:rtl/>
        </w:rPr>
      </w:pPr>
      <w:r>
        <w:rPr>
          <w:rtl/>
        </w:rPr>
        <w:t>היו"ר ראובן ריבלין:</w:t>
      </w:r>
    </w:p>
    <w:p w14:paraId="52677CAD" w14:textId="77777777" w:rsidR="00000000" w:rsidRDefault="00EA6A92">
      <w:pPr>
        <w:pStyle w:val="a0"/>
        <w:rPr>
          <w:rtl/>
        </w:rPr>
      </w:pPr>
    </w:p>
    <w:p w14:paraId="6726ECFC" w14:textId="77777777" w:rsidR="00000000" w:rsidRDefault="00EA6A92">
      <w:pPr>
        <w:pStyle w:val="a0"/>
        <w:rPr>
          <w:rFonts w:hint="cs"/>
          <w:rtl/>
        </w:rPr>
      </w:pPr>
      <w:r>
        <w:rPr>
          <w:rFonts w:hint="cs"/>
          <w:rtl/>
        </w:rPr>
        <w:t>תודה רבה, חבר הכנסת בר-און. חבר הכנסת אליעזר כהן, ב</w:t>
      </w:r>
      <w:r>
        <w:rPr>
          <w:rFonts w:hint="cs"/>
          <w:rtl/>
        </w:rPr>
        <w:t xml:space="preserve">בקשה, התייחסות למכתב הרמטכ"ל, לא נאום קטיגוריה על האומרים את אשר אמרו. </w:t>
      </w:r>
    </w:p>
    <w:p w14:paraId="5B5E6E37" w14:textId="77777777" w:rsidR="00000000" w:rsidRDefault="00EA6A92">
      <w:pPr>
        <w:pStyle w:val="a0"/>
        <w:rPr>
          <w:rFonts w:hint="cs"/>
          <w:rtl/>
        </w:rPr>
      </w:pPr>
    </w:p>
    <w:p w14:paraId="50B718AF" w14:textId="77777777" w:rsidR="00000000" w:rsidRDefault="00EA6A92">
      <w:pPr>
        <w:pStyle w:val="af0"/>
        <w:rPr>
          <w:rtl/>
        </w:rPr>
      </w:pPr>
      <w:r>
        <w:rPr>
          <w:rFonts w:hint="eastAsia"/>
          <w:rtl/>
        </w:rPr>
        <w:t>דליה</w:t>
      </w:r>
      <w:r>
        <w:rPr>
          <w:rtl/>
        </w:rPr>
        <w:t xml:space="preserve"> איציק (העבודה-מימד):</w:t>
      </w:r>
    </w:p>
    <w:p w14:paraId="1B3AD036" w14:textId="77777777" w:rsidR="00000000" w:rsidRDefault="00EA6A92">
      <w:pPr>
        <w:pStyle w:val="a0"/>
        <w:rPr>
          <w:rFonts w:hint="cs"/>
          <w:rtl/>
        </w:rPr>
      </w:pPr>
    </w:p>
    <w:p w14:paraId="3A526AE7" w14:textId="77777777" w:rsidR="00000000" w:rsidRDefault="00EA6A92">
      <w:pPr>
        <w:pStyle w:val="a0"/>
        <w:rPr>
          <w:rFonts w:hint="cs"/>
          <w:rtl/>
        </w:rPr>
      </w:pPr>
      <w:r>
        <w:rPr>
          <w:rFonts w:hint="cs"/>
          <w:rtl/>
        </w:rPr>
        <w:t xml:space="preserve">אדוני, יש פה אי-אמון. אי-אמון דוחה הכול. </w:t>
      </w:r>
    </w:p>
    <w:p w14:paraId="06DBFE1B" w14:textId="77777777" w:rsidR="00000000" w:rsidRDefault="00EA6A92">
      <w:pPr>
        <w:pStyle w:val="a0"/>
        <w:rPr>
          <w:rFonts w:hint="cs"/>
          <w:rtl/>
        </w:rPr>
      </w:pPr>
    </w:p>
    <w:p w14:paraId="40B011A6" w14:textId="77777777" w:rsidR="00000000" w:rsidRDefault="00EA6A92">
      <w:pPr>
        <w:pStyle w:val="af1"/>
        <w:rPr>
          <w:rtl/>
        </w:rPr>
      </w:pPr>
      <w:r>
        <w:rPr>
          <w:rtl/>
        </w:rPr>
        <w:t>היו"ר ראובן ריבלין:</w:t>
      </w:r>
    </w:p>
    <w:p w14:paraId="3DA1DDDA" w14:textId="77777777" w:rsidR="00000000" w:rsidRDefault="00EA6A92">
      <w:pPr>
        <w:pStyle w:val="a0"/>
        <w:rPr>
          <w:rtl/>
        </w:rPr>
      </w:pPr>
    </w:p>
    <w:p w14:paraId="05C8D827" w14:textId="77777777" w:rsidR="00000000" w:rsidRDefault="00EA6A92">
      <w:pPr>
        <w:pStyle w:val="a0"/>
        <w:rPr>
          <w:rFonts w:hint="cs"/>
          <w:rtl/>
        </w:rPr>
      </w:pPr>
      <w:r>
        <w:rPr>
          <w:rFonts w:hint="cs"/>
          <w:rtl/>
        </w:rPr>
        <w:t xml:space="preserve">הבנתי. אנחנו כבר מסיימים. חבר הכנסת כהן, בבקשה. </w:t>
      </w:r>
    </w:p>
    <w:p w14:paraId="05190F7C" w14:textId="77777777" w:rsidR="00000000" w:rsidRDefault="00EA6A92">
      <w:pPr>
        <w:pStyle w:val="a0"/>
        <w:rPr>
          <w:rFonts w:hint="cs"/>
          <w:rtl/>
        </w:rPr>
      </w:pPr>
    </w:p>
    <w:p w14:paraId="2D73CE2E" w14:textId="77777777" w:rsidR="00000000" w:rsidRDefault="00EA6A92">
      <w:pPr>
        <w:pStyle w:val="a"/>
        <w:rPr>
          <w:rtl/>
        </w:rPr>
      </w:pPr>
      <w:bookmarkStart w:id="14" w:name="FS000000421T31_05_2004_17_19_10"/>
      <w:bookmarkStart w:id="15" w:name="_Toc74484042"/>
      <w:bookmarkEnd w:id="14"/>
      <w:r>
        <w:rPr>
          <w:rFonts w:hint="eastAsia"/>
          <w:rtl/>
        </w:rPr>
        <w:t>אליעזר</w:t>
      </w:r>
      <w:r>
        <w:rPr>
          <w:rtl/>
        </w:rPr>
        <w:t xml:space="preserve"> כהן (האיחוד הלאומי - ישראל ביתנו):</w:t>
      </w:r>
      <w:bookmarkEnd w:id="15"/>
    </w:p>
    <w:p w14:paraId="4EB99526" w14:textId="77777777" w:rsidR="00000000" w:rsidRDefault="00EA6A92">
      <w:pPr>
        <w:pStyle w:val="a0"/>
        <w:rPr>
          <w:rFonts w:hint="cs"/>
          <w:rtl/>
        </w:rPr>
      </w:pPr>
    </w:p>
    <w:p w14:paraId="409BB5DC" w14:textId="77777777" w:rsidR="00000000" w:rsidRDefault="00EA6A92">
      <w:pPr>
        <w:pStyle w:val="a0"/>
        <w:rPr>
          <w:rFonts w:hint="cs"/>
          <w:rtl/>
        </w:rPr>
      </w:pPr>
      <w:r>
        <w:rPr>
          <w:rFonts w:hint="cs"/>
          <w:rtl/>
        </w:rPr>
        <w:t>אדוני היושב-ראש, חברי חברי הכנסת, המדינה הדמוקרטית היחידה בעולם שבה גרים ערבים היא מדינת ישראל. אני לא מתפלא שהעובדה הזאת מביאה את חברי הכנסת הערבים שנמצאים בינינו לשיכרון חושים. אבל בין זה לבין להשמיץ את צה"ל ולקרוא למפקדים "רוצחים" ולקרוא לטייסים "רוצחי</w:t>
      </w:r>
      <w:r>
        <w:rPr>
          <w:rFonts w:hint="cs"/>
          <w:rtl/>
        </w:rPr>
        <w:t xml:space="preserve">ם", בעוד הם עצמם לא אומרים אף מלה נגד רוצחי-אמת, מפוצצי אוטובוסים ומפוצצי בתי-קפה </w:t>
      </w:r>
      <w:r>
        <w:rPr>
          <w:rtl/>
        </w:rPr>
        <w:t>–</w:t>
      </w:r>
      <w:r>
        <w:rPr>
          <w:rFonts w:hint="cs"/>
          <w:rtl/>
        </w:rPr>
        <w:t xml:space="preserve"> לא שמעתי אותם עושים את זה </w:t>
      </w:r>
      <w:r>
        <w:rPr>
          <w:rtl/>
        </w:rPr>
        <w:t>–</w:t>
      </w:r>
      <w:r>
        <w:rPr>
          <w:rFonts w:hint="cs"/>
          <w:rtl/>
        </w:rPr>
        <w:t xml:space="preserve"> שלא יעזו לעשות את זה. אנחנו יודעים כמה צה"ל הוא מוסרי. צה"ל משלם בדם על המוסריות שלו. </w:t>
      </w:r>
    </w:p>
    <w:p w14:paraId="309C97B5" w14:textId="77777777" w:rsidR="00000000" w:rsidRDefault="00EA6A92">
      <w:pPr>
        <w:pStyle w:val="a0"/>
        <w:rPr>
          <w:rFonts w:hint="cs"/>
          <w:rtl/>
        </w:rPr>
      </w:pPr>
    </w:p>
    <w:p w14:paraId="0274CBFB" w14:textId="77777777" w:rsidR="00000000" w:rsidRDefault="00EA6A92">
      <w:pPr>
        <w:pStyle w:val="af1"/>
        <w:rPr>
          <w:rtl/>
        </w:rPr>
      </w:pPr>
      <w:r>
        <w:rPr>
          <w:rtl/>
        </w:rPr>
        <w:t>היו"ר ראובן ריבלין:</w:t>
      </w:r>
    </w:p>
    <w:p w14:paraId="55C20BC3" w14:textId="77777777" w:rsidR="00000000" w:rsidRDefault="00EA6A92">
      <w:pPr>
        <w:pStyle w:val="a0"/>
        <w:rPr>
          <w:rtl/>
        </w:rPr>
      </w:pPr>
    </w:p>
    <w:p w14:paraId="104A1ECC" w14:textId="77777777" w:rsidR="00000000" w:rsidRDefault="00EA6A92">
      <w:pPr>
        <w:pStyle w:val="a0"/>
        <w:rPr>
          <w:rFonts w:hint="cs"/>
          <w:rtl/>
        </w:rPr>
      </w:pPr>
      <w:r>
        <w:rPr>
          <w:rFonts w:hint="cs"/>
          <w:rtl/>
        </w:rPr>
        <w:t xml:space="preserve">חבר הכנסת כהן, אדוני גולש לעניינים </w:t>
      </w:r>
      <w:r>
        <w:rPr>
          <w:rFonts w:hint="cs"/>
          <w:rtl/>
        </w:rPr>
        <w:t xml:space="preserve">של ויכוח. דיברנו על מכתב הרמטכ"ל. חבר הכנסת מח'ול, אני אחראי שלאדוני תהיה היום הזדמנות לדבר. </w:t>
      </w:r>
    </w:p>
    <w:p w14:paraId="068C3242" w14:textId="77777777" w:rsidR="00000000" w:rsidRDefault="00EA6A92">
      <w:pPr>
        <w:pStyle w:val="a0"/>
        <w:rPr>
          <w:rFonts w:hint="cs"/>
          <w:rtl/>
        </w:rPr>
      </w:pPr>
    </w:p>
    <w:p w14:paraId="4B70BFA7" w14:textId="77777777" w:rsidR="00000000" w:rsidRDefault="00EA6A92">
      <w:pPr>
        <w:pStyle w:val="a0"/>
        <w:rPr>
          <w:rFonts w:hint="cs"/>
          <w:rtl/>
        </w:rPr>
      </w:pPr>
      <w:r>
        <w:rPr>
          <w:rFonts w:hint="cs"/>
          <w:rtl/>
        </w:rPr>
        <w:t xml:space="preserve">אדוני השר רוצה לומר מלה להתייחסות, בבקשה. מייד אנחנו עוברים להצעות האי-אמון. </w:t>
      </w:r>
    </w:p>
    <w:p w14:paraId="3F7553EB" w14:textId="77777777" w:rsidR="00000000" w:rsidRDefault="00EA6A92">
      <w:pPr>
        <w:pStyle w:val="a0"/>
        <w:rPr>
          <w:rFonts w:hint="cs"/>
          <w:rtl/>
        </w:rPr>
      </w:pPr>
    </w:p>
    <w:p w14:paraId="13212794" w14:textId="77777777" w:rsidR="00000000" w:rsidRDefault="00EA6A92">
      <w:pPr>
        <w:pStyle w:val="a"/>
        <w:rPr>
          <w:rtl/>
        </w:rPr>
      </w:pPr>
      <w:bookmarkStart w:id="16" w:name="FS000000474T31_05_2004_16_40_25"/>
      <w:bookmarkStart w:id="17" w:name="_Toc74484043"/>
      <w:bookmarkEnd w:id="16"/>
      <w:r>
        <w:rPr>
          <w:rFonts w:hint="eastAsia"/>
          <w:rtl/>
        </w:rPr>
        <w:t>השר</w:t>
      </w:r>
      <w:r>
        <w:rPr>
          <w:rtl/>
        </w:rPr>
        <w:t xml:space="preserve"> גדעון עזרא:</w:t>
      </w:r>
      <w:bookmarkEnd w:id="17"/>
    </w:p>
    <w:p w14:paraId="79F81DFF" w14:textId="77777777" w:rsidR="00000000" w:rsidRDefault="00EA6A92">
      <w:pPr>
        <w:pStyle w:val="a0"/>
        <w:rPr>
          <w:rFonts w:hint="cs"/>
          <w:rtl/>
        </w:rPr>
      </w:pPr>
    </w:p>
    <w:p w14:paraId="3EA3B98C" w14:textId="77777777" w:rsidR="00000000" w:rsidRDefault="00EA6A92">
      <w:pPr>
        <w:pStyle w:val="a0"/>
        <w:rPr>
          <w:rFonts w:hint="cs"/>
          <w:rtl/>
        </w:rPr>
      </w:pPr>
      <w:r>
        <w:rPr>
          <w:rFonts w:hint="cs"/>
          <w:rtl/>
        </w:rPr>
        <w:t>אדוני היושב-ראש, חברי חברי הכנסת, אני נדהם מהדברים שהיו פה לפני ש</w:t>
      </w:r>
      <w:r>
        <w:rPr>
          <w:rFonts w:hint="cs"/>
          <w:rtl/>
        </w:rPr>
        <w:t xml:space="preserve">בועיים, ואני נדהם עוד יותר מהחוצפה הבלתי-רגילה שלכם בבית הזה נגד שלוחי העם הזה. </w:t>
      </w:r>
    </w:p>
    <w:p w14:paraId="2A11F7B8" w14:textId="77777777" w:rsidR="00000000" w:rsidRDefault="00EA6A92">
      <w:pPr>
        <w:pStyle w:val="a0"/>
        <w:ind w:firstLine="0"/>
        <w:rPr>
          <w:rFonts w:hint="cs"/>
          <w:rtl/>
        </w:rPr>
      </w:pPr>
    </w:p>
    <w:p w14:paraId="0E5908BE" w14:textId="77777777" w:rsidR="00000000" w:rsidRDefault="00EA6A92">
      <w:pPr>
        <w:pStyle w:val="af0"/>
        <w:rPr>
          <w:rtl/>
        </w:rPr>
      </w:pPr>
      <w:r>
        <w:rPr>
          <w:rFonts w:hint="eastAsia"/>
          <w:rtl/>
        </w:rPr>
        <w:t>עבד</w:t>
      </w:r>
      <w:r>
        <w:rPr>
          <w:rtl/>
        </w:rPr>
        <w:t>-אלמאלכ דהאמשה (רע"ם):</w:t>
      </w:r>
    </w:p>
    <w:p w14:paraId="08B10BA9" w14:textId="77777777" w:rsidR="00000000" w:rsidRDefault="00EA6A92">
      <w:pPr>
        <w:pStyle w:val="a0"/>
        <w:rPr>
          <w:rFonts w:hint="cs"/>
          <w:rtl/>
        </w:rPr>
      </w:pPr>
    </w:p>
    <w:p w14:paraId="0B191370" w14:textId="77777777" w:rsidR="00000000" w:rsidRDefault="00EA6A92">
      <w:pPr>
        <w:pStyle w:val="a0"/>
        <w:rPr>
          <w:rFonts w:hint="cs"/>
          <w:rtl/>
        </w:rPr>
      </w:pPr>
      <w:r>
        <w:rPr>
          <w:rFonts w:hint="cs"/>
          <w:rtl/>
        </w:rPr>
        <w:t xml:space="preserve">- - - </w:t>
      </w:r>
    </w:p>
    <w:p w14:paraId="5C0B5646" w14:textId="77777777" w:rsidR="00000000" w:rsidRDefault="00EA6A92">
      <w:pPr>
        <w:pStyle w:val="a0"/>
        <w:ind w:firstLine="0"/>
        <w:rPr>
          <w:rFonts w:hint="cs"/>
          <w:rtl/>
        </w:rPr>
      </w:pPr>
    </w:p>
    <w:p w14:paraId="39F9AA2D" w14:textId="77777777" w:rsidR="00000000" w:rsidRDefault="00EA6A92">
      <w:pPr>
        <w:pStyle w:val="af0"/>
        <w:rPr>
          <w:rtl/>
        </w:rPr>
      </w:pPr>
      <w:r>
        <w:rPr>
          <w:rFonts w:hint="eastAsia"/>
          <w:rtl/>
        </w:rPr>
        <w:t>זאב</w:t>
      </w:r>
      <w:r>
        <w:rPr>
          <w:rtl/>
        </w:rPr>
        <w:t xml:space="preserve"> בוים (הליכוד):</w:t>
      </w:r>
    </w:p>
    <w:p w14:paraId="3A0245A8" w14:textId="77777777" w:rsidR="00000000" w:rsidRDefault="00EA6A92">
      <w:pPr>
        <w:pStyle w:val="a0"/>
        <w:rPr>
          <w:rFonts w:hint="cs"/>
          <w:rtl/>
        </w:rPr>
      </w:pPr>
    </w:p>
    <w:p w14:paraId="0437188C" w14:textId="77777777" w:rsidR="00000000" w:rsidRDefault="00EA6A92">
      <w:pPr>
        <w:pStyle w:val="a0"/>
        <w:rPr>
          <w:rFonts w:hint="cs"/>
          <w:rtl/>
        </w:rPr>
      </w:pPr>
      <w:r>
        <w:rPr>
          <w:rFonts w:hint="cs"/>
          <w:rtl/>
        </w:rPr>
        <w:t>תשתוק.</w:t>
      </w:r>
    </w:p>
    <w:p w14:paraId="50B57685" w14:textId="77777777" w:rsidR="00000000" w:rsidRDefault="00EA6A92">
      <w:pPr>
        <w:pStyle w:val="a0"/>
        <w:ind w:firstLine="0"/>
        <w:rPr>
          <w:rFonts w:hint="cs"/>
          <w:rtl/>
        </w:rPr>
      </w:pPr>
    </w:p>
    <w:p w14:paraId="5C90A6FA" w14:textId="77777777" w:rsidR="00000000" w:rsidRDefault="00EA6A92">
      <w:pPr>
        <w:pStyle w:val="af0"/>
        <w:rPr>
          <w:rtl/>
        </w:rPr>
      </w:pPr>
      <w:r>
        <w:rPr>
          <w:rFonts w:hint="eastAsia"/>
          <w:rtl/>
        </w:rPr>
        <w:t>עבד</w:t>
      </w:r>
      <w:r>
        <w:rPr>
          <w:rtl/>
        </w:rPr>
        <w:t>-אלמאלכ דהאמשה (רע"ם):</w:t>
      </w:r>
    </w:p>
    <w:p w14:paraId="3462BCC8" w14:textId="77777777" w:rsidR="00000000" w:rsidRDefault="00EA6A92">
      <w:pPr>
        <w:pStyle w:val="a0"/>
        <w:rPr>
          <w:rFonts w:hint="cs"/>
          <w:rtl/>
        </w:rPr>
      </w:pPr>
    </w:p>
    <w:p w14:paraId="4AF11714" w14:textId="77777777" w:rsidR="00000000" w:rsidRDefault="00EA6A92">
      <w:pPr>
        <w:pStyle w:val="a0"/>
        <w:rPr>
          <w:rFonts w:hint="cs"/>
          <w:rtl/>
        </w:rPr>
      </w:pPr>
      <w:r>
        <w:rPr>
          <w:rFonts w:hint="cs"/>
          <w:rtl/>
        </w:rPr>
        <w:t>הוא אומר לי לשתוק?</w:t>
      </w:r>
    </w:p>
    <w:p w14:paraId="1E0F2C9D" w14:textId="77777777" w:rsidR="00000000" w:rsidRDefault="00EA6A92">
      <w:pPr>
        <w:pStyle w:val="a0"/>
        <w:ind w:firstLine="0"/>
        <w:rPr>
          <w:rFonts w:hint="cs"/>
          <w:rtl/>
        </w:rPr>
      </w:pPr>
    </w:p>
    <w:p w14:paraId="472F4E6A" w14:textId="77777777" w:rsidR="00000000" w:rsidRDefault="00EA6A92">
      <w:pPr>
        <w:pStyle w:val="-"/>
        <w:rPr>
          <w:rtl/>
        </w:rPr>
      </w:pPr>
      <w:bookmarkStart w:id="18" w:name="FS000000474T31_05_2004_16_41_03C"/>
      <w:bookmarkEnd w:id="18"/>
      <w:r>
        <w:rPr>
          <w:rtl/>
        </w:rPr>
        <w:t>השר גדעון עזרא:</w:t>
      </w:r>
    </w:p>
    <w:p w14:paraId="7CE00801" w14:textId="77777777" w:rsidR="00000000" w:rsidRDefault="00EA6A92">
      <w:pPr>
        <w:pStyle w:val="a0"/>
        <w:rPr>
          <w:rtl/>
        </w:rPr>
      </w:pPr>
    </w:p>
    <w:p w14:paraId="39A003DA" w14:textId="77777777" w:rsidR="00000000" w:rsidRDefault="00EA6A92">
      <w:pPr>
        <w:pStyle w:val="a0"/>
        <w:rPr>
          <w:rFonts w:hint="cs"/>
          <w:rtl/>
        </w:rPr>
      </w:pPr>
      <w:r>
        <w:rPr>
          <w:rFonts w:hint="cs"/>
          <w:rtl/>
        </w:rPr>
        <w:t>צבא-הגנה לישראל ומערכת הביטחון - - -</w:t>
      </w:r>
    </w:p>
    <w:p w14:paraId="4AC094D7" w14:textId="77777777" w:rsidR="00000000" w:rsidRDefault="00EA6A92">
      <w:pPr>
        <w:pStyle w:val="a0"/>
        <w:ind w:firstLine="0"/>
        <w:rPr>
          <w:rFonts w:hint="cs"/>
          <w:rtl/>
        </w:rPr>
      </w:pPr>
    </w:p>
    <w:p w14:paraId="591AE35B" w14:textId="77777777" w:rsidR="00000000" w:rsidRDefault="00EA6A92">
      <w:pPr>
        <w:pStyle w:val="af1"/>
        <w:rPr>
          <w:rtl/>
        </w:rPr>
      </w:pPr>
      <w:r>
        <w:rPr>
          <w:rtl/>
        </w:rPr>
        <w:t>היו"ר ראו</w:t>
      </w:r>
      <w:r>
        <w:rPr>
          <w:rtl/>
        </w:rPr>
        <w:t>בן ריבלין:</w:t>
      </w:r>
    </w:p>
    <w:p w14:paraId="7790FF6F" w14:textId="77777777" w:rsidR="00000000" w:rsidRDefault="00EA6A92">
      <w:pPr>
        <w:pStyle w:val="a0"/>
        <w:rPr>
          <w:rtl/>
        </w:rPr>
      </w:pPr>
    </w:p>
    <w:p w14:paraId="10A43C50" w14:textId="77777777" w:rsidR="00000000" w:rsidRDefault="00EA6A92">
      <w:pPr>
        <w:pStyle w:val="a0"/>
        <w:rPr>
          <w:rFonts w:hint="cs"/>
          <w:rtl/>
        </w:rPr>
      </w:pPr>
      <w:r>
        <w:rPr>
          <w:rFonts w:hint="cs"/>
          <w:rtl/>
        </w:rPr>
        <w:t>סגן שר הביטחון, אני מבקש.</w:t>
      </w:r>
    </w:p>
    <w:p w14:paraId="07AA8DA0" w14:textId="77777777" w:rsidR="00000000" w:rsidRDefault="00EA6A92">
      <w:pPr>
        <w:pStyle w:val="a0"/>
        <w:ind w:firstLine="0"/>
        <w:rPr>
          <w:rFonts w:hint="cs"/>
          <w:rtl/>
        </w:rPr>
      </w:pPr>
    </w:p>
    <w:p w14:paraId="3507EE52" w14:textId="77777777" w:rsidR="00000000" w:rsidRDefault="00EA6A92">
      <w:pPr>
        <w:pStyle w:val="af0"/>
        <w:rPr>
          <w:rtl/>
        </w:rPr>
      </w:pPr>
      <w:r>
        <w:rPr>
          <w:rFonts w:hint="eastAsia"/>
          <w:rtl/>
        </w:rPr>
        <w:t>עבד</w:t>
      </w:r>
      <w:r>
        <w:rPr>
          <w:rtl/>
        </w:rPr>
        <w:t>-אלמאלכ דהאמשה (רע"ם):</w:t>
      </w:r>
    </w:p>
    <w:p w14:paraId="0C4E864D" w14:textId="77777777" w:rsidR="00000000" w:rsidRDefault="00EA6A92">
      <w:pPr>
        <w:pStyle w:val="a0"/>
        <w:rPr>
          <w:rFonts w:hint="cs"/>
          <w:rtl/>
        </w:rPr>
      </w:pPr>
    </w:p>
    <w:p w14:paraId="3B82E887" w14:textId="77777777" w:rsidR="00000000" w:rsidRDefault="00EA6A92">
      <w:pPr>
        <w:pStyle w:val="a0"/>
        <w:rPr>
          <w:rFonts w:hint="cs"/>
          <w:rtl/>
        </w:rPr>
      </w:pPr>
      <w:r>
        <w:rPr>
          <w:rFonts w:hint="cs"/>
          <w:rtl/>
        </w:rPr>
        <w:t xml:space="preserve"> - - - </w:t>
      </w:r>
    </w:p>
    <w:p w14:paraId="281F517F" w14:textId="77777777" w:rsidR="00000000" w:rsidRDefault="00EA6A92">
      <w:pPr>
        <w:pStyle w:val="a0"/>
        <w:ind w:firstLine="0"/>
        <w:rPr>
          <w:rFonts w:hint="cs"/>
          <w:rtl/>
        </w:rPr>
      </w:pPr>
    </w:p>
    <w:p w14:paraId="54862F6E" w14:textId="77777777" w:rsidR="00000000" w:rsidRDefault="00EA6A92">
      <w:pPr>
        <w:pStyle w:val="af1"/>
        <w:rPr>
          <w:rtl/>
        </w:rPr>
      </w:pPr>
      <w:r>
        <w:rPr>
          <w:rtl/>
        </w:rPr>
        <w:t>היו"ר ראובן ריבלין:</w:t>
      </w:r>
    </w:p>
    <w:p w14:paraId="3AD674F0" w14:textId="77777777" w:rsidR="00000000" w:rsidRDefault="00EA6A92">
      <w:pPr>
        <w:pStyle w:val="a0"/>
        <w:rPr>
          <w:rtl/>
        </w:rPr>
      </w:pPr>
    </w:p>
    <w:p w14:paraId="5050FD31" w14:textId="77777777" w:rsidR="00000000" w:rsidRDefault="00EA6A92">
      <w:pPr>
        <w:pStyle w:val="a0"/>
        <w:rPr>
          <w:rFonts w:hint="cs"/>
          <w:rtl/>
        </w:rPr>
      </w:pPr>
      <w:r>
        <w:rPr>
          <w:rFonts w:hint="cs"/>
          <w:rtl/>
        </w:rPr>
        <w:t>חבר הכנסת דהאמשה, לא שמעתי את השר עזרא מפריע לך בזמן הדיבור שלך. לא תפריע לו עכשיו. עכשיו מדבר השר עזרא.</w:t>
      </w:r>
    </w:p>
    <w:p w14:paraId="4E0E311E" w14:textId="77777777" w:rsidR="00000000" w:rsidRDefault="00EA6A92">
      <w:pPr>
        <w:pStyle w:val="a0"/>
        <w:ind w:firstLine="0"/>
        <w:rPr>
          <w:rFonts w:hint="cs"/>
          <w:rtl/>
        </w:rPr>
      </w:pPr>
    </w:p>
    <w:p w14:paraId="117F3075" w14:textId="77777777" w:rsidR="00000000" w:rsidRDefault="00EA6A92">
      <w:pPr>
        <w:pStyle w:val="-"/>
        <w:rPr>
          <w:rtl/>
        </w:rPr>
      </w:pPr>
      <w:bookmarkStart w:id="19" w:name="FS000000474T31_05_2004_16_42_18C"/>
      <w:bookmarkEnd w:id="19"/>
      <w:r>
        <w:rPr>
          <w:rtl/>
        </w:rPr>
        <w:t>השר גדעון עזרא:</w:t>
      </w:r>
    </w:p>
    <w:p w14:paraId="5772A2D6" w14:textId="77777777" w:rsidR="00000000" w:rsidRDefault="00EA6A92">
      <w:pPr>
        <w:pStyle w:val="a0"/>
        <w:rPr>
          <w:rtl/>
        </w:rPr>
      </w:pPr>
    </w:p>
    <w:p w14:paraId="63DDDDA2" w14:textId="77777777" w:rsidR="00000000" w:rsidRDefault="00EA6A92">
      <w:pPr>
        <w:pStyle w:val="a0"/>
        <w:rPr>
          <w:rFonts w:hint="cs"/>
          <w:rtl/>
        </w:rPr>
      </w:pPr>
      <w:r>
        <w:rPr>
          <w:rFonts w:hint="cs"/>
          <w:rtl/>
        </w:rPr>
        <w:t>צבא-הגנה לישראל ומערכת הביטחון הם שלי</w:t>
      </w:r>
      <w:r>
        <w:rPr>
          <w:rFonts w:hint="cs"/>
          <w:rtl/>
        </w:rPr>
        <w:t xml:space="preserve">חינו. הם מונו על-ידי הממשלה שמונתה על-ידי הבית הזה. </w:t>
      </w:r>
    </w:p>
    <w:p w14:paraId="518C6D49" w14:textId="77777777" w:rsidR="00000000" w:rsidRDefault="00EA6A92">
      <w:pPr>
        <w:pStyle w:val="af0"/>
        <w:rPr>
          <w:rFonts w:hint="cs"/>
          <w:rtl/>
        </w:rPr>
      </w:pPr>
    </w:p>
    <w:p w14:paraId="134976C5" w14:textId="77777777" w:rsidR="00000000" w:rsidRDefault="00EA6A92">
      <w:pPr>
        <w:pStyle w:val="af0"/>
        <w:rPr>
          <w:rtl/>
        </w:rPr>
      </w:pPr>
      <w:r>
        <w:rPr>
          <w:rFonts w:hint="eastAsia"/>
          <w:rtl/>
        </w:rPr>
        <w:t>עבד</w:t>
      </w:r>
      <w:r>
        <w:rPr>
          <w:rtl/>
        </w:rPr>
        <w:t>-אלמאלכ דהאמשה (רע"ם):</w:t>
      </w:r>
    </w:p>
    <w:p w14:paraId="045E109A" w14:textId="77777777" w:rsidR="00000000" w:rsidRDefault="00EA6A92">
      <w:pPr>
        <w:pStyle w:val="a0"/>
        <w:rPr>
          <w:rFonts w:hint="cs"/>
          <w:rtl/>
        </w:rPr>
      </w:pPr>
    </w:p>
    <w:p w14:paraId="27AF9DCB" w14:textId="77777777" w:rsidR="00000000" w:rsidRDefault="00EA6A92">
      <w:pPr>
        <w:pStyle w:val="a0"/>
        <w:rPr>
          <w:rFonts w:hint="cs"/>
          <w:rtl/>
        </w:rPr>
      </w:pPr>
      <w:r>
        <w:rPr>
          <w:rFonts w:hint="cs"/>
          <w:rtl/>
        </w:rPr>
        <w:t xml:space="preserve">לרצוח אנשים, להרוס - - - </w:t>
      </w:r>
    </w:p>
    <w:p w14:paraId="174530EB" w14:textId="77777777" w:rsidR="00000000" w:rsidRDefault="00EA6A92">
      <w:pPr>
        <w:pStyle w:val="a0"/>
        <w:ind w:firstLine="0"/>
        <w:rPr>
          <w:rFonts w:hint="cs"/>
          <w:rtl/>
        </w:rPr>
      </w:pPr>
    </w:p>
    <w:p w14:paraId="54725560" w14:textId="77777777" w:rsidR="00000000" w:rsidRDefault="00EA6A92">
      <w:pPr>
        <w:pStyle w:val="-"/>
        <w:rPr>
          <w:rtl/>
        </w:rPr>
      </w:pPr>
      <w:bookmarkStart w:id="20" w:name="FS000000474T31_05_2004_16_42_57C"/>
      <w:bookmarkEnd w:id="20"/>
      <w:r>
        <w:rPr>
          <w:rtl/>
        </w:rPr>
        <w:t>השר גדעון עזרא:</w:t>
      </w:r>
    </w:p>
    <w:p w14:paraId="414231F2" w14:textId="77777777" w:rsidR="00000000" w:rsidRDefault="00EA6A92">
      <w:pPr>
        <w:pStyle w:val="a0"/>
        <w:rPr>
          <w:rtl/>
        </w:rPr>
      </w:pPr>
    </w:p>
    <w:p w14:paraId="2382E43D" w14:textId="77777777" w:rsidR="00000000" w:rsidRDefault="00EA6A92">
      <w:pPr>
        <w:pStyle w:val="a0"/>
        <w:rPr>
          <w:rFonts w:hint="cs"/>
          <w:rtl/>
        </w:rPr>
      </w:pPr>
      <w:r>
        <w:rPr>
          <w:rFonts w:hint="cs"/>
          <w:rtl/>
        </w:rPr>
        <w:t xml:space="preserve">הם מסתכנים יום-יום ושעה-שעה לטובת מדינת ישראל, ובמקום שנצדיע להם יש אנשים בבית הזה שמוצאים דרך בלתי נאותה לקרוא להם רוצחים. </w:t>
      </w:r>
    </w:p>
    <w:p w14:paraId="6F7AAB09" w14:textId="77777777" w:rsidR="00000000" w:rsidRDefault="00EA6A92">
      <w:pPr>
        <w:pStyle w:val="a0"/>
        <w:ind w:firstLine="0"/>
        <w:rPr>
          <w:rFonts w:hint="cs"/>
          <w:rtl/>
        </w:rPr>
      </w:pPr>
    </w:p>
    <w:p w14:paraId="50005EEC" w14:textId="77777777" w:rsidR="00000000" w:rsidRDefault="00EA6A92">
      <w:pPr>
        <w:pStyle w:val="af0"/>
        <w:rPr>
          <w:rtl/>
        </w:rPr>
      </w:pPr>
      <w:r>
        <w:rPr>
          <w:rFonts w:hint="eastAsia"/>
          <w:rtl/>
        </w:rPr>
        <w:t>עסאם</w:t>
      </w:r>
      <w:r>
        <w:rPr>
          <w:rtl/>
        </w:rPr>
        <w:t xml:space="preserve"> </w:t>
      </w:r>
      <w:r>
        <w:rPr>
          <w:rtl/>
        </w:rPr>
        <w:t>מח'ול (חד"ש-תע"ל):</w:t>
      </w:r>
    </w:p>
    <w:p w14:paraId="394657E1" w14:textId="77777777" w:rsidR="00000000" w:rsidRDefault="00EA6A92">
      <w:pPr>
        <w:pStyle w:val="a0"/>
        <w:rPr>
          <w:rFonts w:hint="cs"/>
          <w:rtl/>
        </w:rPr>
      </w:pPr>
    </w:p>
    <w:p w14:paraId="5AA62BE7" w14:textId="77777777" w:rsidR="00000000" w:rsidRDefault="00EA6A92">
      <w:pPr>
        <w:pStyle w:val="a0"/>
        <w:rPr>
          <w:rFonts w:hint="cs"/>
          <w:rtl/>
        </w:rPr>
      </w:pPr>
      <w:r>
        <w:rPr>
          <w:rFonts w:hint="cs"/>
          <w:rtl/>
        </w:rPr>
        <w:t xml:space="preserve">- - - </w:t>
      </w:r>
    </w:p>
    <w:p w14:paraId="33EF1C9A" w14:textId="77777777" w:rsidR="00000000" w:rsidRDefault="00EA6A92">
      <w:pPr>
        <w:pStyle w:val="a0"/>
        <w:ind w:firstLine="0"/>
        <w:rPr>
          <w:rFonts w:hint="cs"/>
          <w:rtl/>
        </w:rPr>
      </w:pPr>
    </w:p>
    <w:p w14:paraId="7729180F" w14:textId="77777777" w:rsidR="00000000" w:rsidRDefault="00EA6A92">
      <w:pPr>
        <w:pStyle w:val="-"/>
        <w:rPr>
          <w:rtl/>
        </w:rPr>
      </w:pPr>
      <w:bookmarkStart w:id="21" w:name="FS000000474T31_05_2004_16_43_44C"/>
      <w:bookmarkEnd w:id="21"/>
      <w:r>
        <w:rPr>
          <w:rtl/>
        </w:rPr>
        <w:t>השר גדעון עזרא:</w:t>
      </w:r>
    </w:p>
    <w:p w14:paraId="7E8CE8AA" w14:textId="77777777" w:rsidR="00000000" w:rsidRDefault="00EA6A92">
      <w:pPr>
        <w:pStyle w:val="a0"/>
        <w:rPr>
          <w:rtl/>
        </w:rPr>
      </w:pPr>
    </w:p>
    <w:p w14:paraId="7EC6AD47" w14:textId="77777777" w:rsidR="00000000" w:rsidRDefault="00EA6A92">
      <w:pPr>
        <w:pStyle w:val="a0"/>
        <w:rPr>
          <w:rFonts w:hint="cs"/>
          <w:rtl/>
        </w:rPr>
      </w:pPr>
      <w:r>
        <w:rPr>
          <w:rFonts w:hint="cs"/>
          <w:rtl/>
        </w:rPr>
        <w:t>אני מאוד מקווה שהדוגמה שאתם נותנים לא תהיה דוגמה לאחרים, שיפעלו, לצערי, ברוח הדברים שאתם משמיעים כאן.</w:t>
      </w:r>
    </w:p>
    <w:p w14:paraId="26F26FCF" w14:textId="77777777" w:rsidR="00000000" w:rsidRDefault="00EA6A92">
      <w:pPr>
        <w:pStyle w:val="a0"/>
        <w:rPr>
          <w:rFonts w:hint="cs"/>
          <w:rtl/>
        </w:rPr>
      </w:pPr>
    </w:p>
    <w:p w14:paraId="3DB82B25" w14:textId="77777777" w:rsidR="00000000" w:rsidRDefault="00EA6A92">
      <w:pPr>
        <w:pStyle w:val="a0"/>
        <w:rPr>
          <w:rFonts w:hint="cs"/>
          <w:rtl/>
        </w:rPr>
      </w:pPr>
      <w:r>
        <w:rPr>
          <w:rFonts w:hint="cs"/>
          <w:rtl/>
        </w:rPr>
        <w:t xml:space="preserve">מכאן, מהבמה הזאת, אני מחזק את צה"ל ואת מערכת הביטחון כולה, ששומרים עלינו. </w:t>
      </w:r>
    </w:p>
    <w:p w14:paraId="5D5C0733" w14:textId="77777777" w:rsidR="00000000" w:rsidRDefault="00EA6A92">
      <w:pPr>
        <w:pStyle w:val="a0"/>
        <w:ind w:firstLine="0"/>
        <w:rPr>
          <w:rFonts w:hint="cs"/>
          <w:rtl/>
        </w:rPr>
      </w:pPr>
    </w:p>
    <w:p w14:paraId="2E8D2AC9" w14:textId="77777777" w:rsidR="00000000" w:rsidRDefault="00EA6A92">
      <w:pPr>
        <w:pStyle w:val="af0"/>
        <w:rPr>
          <w:rtl/>
        </w:rPr>
      </w:pPr>
      <w:r>
        <w:rPr>
          <w:rFonts w:hint="eastAsia"/>
          <w:rtl/>
        </w:rPr>
        <w:t>עסאם</w:t>
      </w:r>
      <w:r>
        <w:rPr>
          <w:rtl/>
        </w:rPr>
        <w:t xml:space="preserve"> מח'ול (חד"ש-תע"ל):</w:t>
      </w:r>
    </w:p>
    <w:p w14:paraId="78AF3323" w14:textId="77777777" w:rsidR="00000000" w:rsidRDefault="00EA6A92">
      <w:pPr>
        <w:pStyle w:val="a0"/>
        <w:rPr>
          <w:rFonts w:hint="cs"/>
          <w:rtl/>
        </w:rPr>
      </w:pPr>
    </w:p>
    <w:p w14:paraId="7449C8E9" w14:textId="77777777" w:rsidR="00000000" w:rsidRDefault="00EA6A92">
      <w:pPr>
        <w:pStyle w:val="a0"/>
        <w:rPr>
          <w:rFonts w:hint="cs"/>
          <w:rtl/>
        </w:rPr>
      </w:pPr>
      <w:r>
        <w:rPr>
          <w:rFonts w:hint="cs"/>
          <w:rtl/>
        </w:rPr>
        <w:t xml:space="preserve">- - - </w:t>
      </w:r>
    </w:p>
    <w:p w14:paraId="4DAD94F2" w14:textId="77777777" w:rsidR="00000000" w:rsidRDefault="00EA6A92">
      <w:pPr>
        <w:pStyle w:val="a0"/>
        <w:ind w:firstLine="0"/>
        <w:rPr>
          <w:rFonts w:hint="cs"/>
          <w:rtl/>
        </w:rPr>
      </w:pPr>
    </w:p>
    <w:p w14:paraId="1737DCF6" w14:textId="77777777" w:rsidR="00000000" w:rsidRDefault="00EA6A92">
      <w:pPr>
        <w:pStyle w:val="af1"/>
        <w:rPr>
          <w:rtl/>
        </w:rPr>
      </w:pPr>
      <w:r>
        <w:rPr>
          <w:rtl/>
        </w:rPr>
        <w:t>היו"ר ראובן ריבלין:</w:t>
      </w:r>
    </w:p>
    <w:p w14:paraId="55248310" w14:textId="77777777" w:rsidR="00000000" w:rsidRDefault="00EA6A92">
      <w:pPr>
        <w:pStyle w:val="a0"/>
        <w:rPr>
          <w:rtl/>
        </w:rPr>
      </w:pPr>
    </w:p>
    <w:p w14:paraId="74C4D167" w14:textId="77777777" w:rsidR="00000000" w:rsidRDefault="00EA6A92">
      <w:pPr>
        <w:pStyle w:val="a0"/>
        <w:rPr>
          <w:rFonts w:hint="cs"/>
          <w:rtl/>
        </w:rPr>
      </w:pPr>
      <w:r>
        <w:rPr>
          <w:rFonts w:hint="cs"/>
          <w:rtl/>
        </w:rPr>
        <w:t xml:space="preserve">רבותי חברי הכנסת, תם הדיון המקדמי בנושא מכתב הרמטכ"ל. מי שרוצה עכשיו להשיג השגות או להגיש בקשות </w:t>
      </w:r>
      <w:r>
        <w:rPr>
          <w:rFonts w:hint="eastAsia"/>
          <w:rtl/>
        </w:rPr>
        <w:t>–</w:t>
      </w:r>
      <w:r>
        <w:rPr>
          <w:rFonts w:hint="cs"/>
          <w:rtl/>
        </w:rPr>
        <w:t xml:space="preserve"> יעשה זאת במסגרת האפשרויות שלו כחבר הכנסת. </w:t>
      </w:r>
    </w:p>
    <w:p w14:paraId="3DA25F65" w14:textId="77777777" w:rsidR="00000000" w:rsidRDefault="00EA6A92">
      <w:pPr>
        <w:pStyle w:val="a0"/>
        <w:rPr>
          <w:rFonts w:hint="cs"/>
          <w:rtl/>
        </w:rPr>
      </w:pPr>
    </w:p>
    <w:p w14:paraId="19326CA7" w14:textId="77777777" w:rsidR="00000000" w:rsidRDefault="00EA6A92">
      <w:pPr>
        <w:pStyle w:val="a2"/>
        <w:rPr>
          <w:rtl/>
        </w:rPr>
      </w:pPr>
    </w:p>
    <w:p w14:paraId="3E7EF6AB" w14:textId="77777777" w:rsidR="00000000" w:rsidRDefault="00EA6A92">
      <w:pPr>
        <w:pStyle w:val="a2"/>
        <w:rPr>
          <w:rFonts w:hint="cs"/>
          <w:rtl/>
        </w:rPr>
      </w:pPr>
    </w:p>
    <w:p w14:paraId="27C9DA36" w14:textId="77777777" w:rsidR="00000000" w:rsidRDefault="00EA6A92">
      <w:pPr>
        <w:pStyle w:val="a2"/>
        <w:rPr>
          <w:rFonts w:hint="cs"/>
          <w:rtl/>
        </w:rPr>
      </w:pPr>
      <w:bookmarkStart w:id="22" w:name="_Toc74484044"/>
      <w:r>
        <w:rPr>
          <w:rFonts w:hint="cs"/>
          <w:rtl/>
        </w:rPr>
        <w:t>מסמכים שהונחו על שולחן הכנסת</w:t>
      </w:r>
      <w:bookmarkEnd w:id="22"/>
    </w:p>
    <w:p w14:paraId="05C5062A" w14:textId="77777777" w:rsidR="00000000" w:rsidRDefault="00EA6A92">
      <w:pPr>
        <w:pStyle w:val="a0"/>
        <w:ind w:firstLine="0"/>
        <w:rPr>
          <w:rFonts w:hint="cs"/>
          <w:rtl/>
        </w:rPr>
      </w:pPr>
    </w:p>
    <w:p w14:paraId="728A23BD" w14:textId="77777777" w:rsidR="00000000" w:rsidRDefault="00EA6A92">
      <w:pPr>
        <w:pStyle w:val="af1"/>
        <w:rPr>
          <w:rtl/>
        </w:rPr>
      </w:pPr>
      <w:r>
        <w:rPr>
          <w:rtl/>
        </w:rPr>
        <w:t>היו"ר ראובן ריבלין:</w:t>
      </w:r>
    </w:p>
    <w:p w14:paraId="388A097D" w14:textId="77777777" w:rsidR="00000000" w:rsidRDefault="00EA6A92">
      <w:pPr>
        <w:pStyle w:val="a0"/>
        <w:rPr>
          <w:rtl/>
        </w:rPr>
      </w:pPr>
    </w:p>
    <w:p w14:paraId="229AD5C1" w14:textId="77777777" w:rsidR="00000000" w:rsidRDefault="00EA6A92">
      <w:pPr>
        <w:pStyle w:val="a0"/>
        <w:rPr>
          <w:rFonts w:hint="cs"/>
          <w:rtl/>
        </w:rPr>
      </w:pPr>
      <w:r>
        <w:rPr>
          <w:rFonts w:hint="cs"/>
          <w:rtl/>
        </w:rPr>
        <w:t xml:space="preserve">הודעה למזכיר הכנסת, בבקשה. </w:t>
      </w:r>
    </w:p>
    <w:p w14:paraId="290722AF" w14:textId="77777777" w:rsidR="00000000" w:rsidRDefault="00EA6A92">
      <w:pPr>
        <w:pStyle w:val="a0"/>
        <w:ind w:firstLine="0"/>
        <w:rPr>
          <w:rFonts w:hint="cs"/>
          <w:rtl/>
        </w:rPr>
      </w:pPr>
    </w:p>
    <w:p w14:paraId="11CA57B0" w14:textId="77777777" w:rsidR="00000000" w:rsidRDefault="00EA6A92">
      <w:pPr>
        <w:pStyle w:val="a"/>
        <w:rPr>
          <w:rtl/>
        </w:rPr>
      </w:pPr>
      <w:bookmarkStart w:id="23" w:name="FS000000661T31_05_2004_16_46_05"/>
      <w:bookmarkStart w:id="24" w:name="_Toc74484045"/>
      <w:bookmarkEnd w:id="23"/>
      <w:r>
        <w:rPr>
          <w:rFonts w:hint="eastAsia"/>
          <w:rtl/>
        </w:rPr>
        <w:t>מזכיר</w:t>
      </w:r>
      <w:r>
        <w:rPr>
          <w:rtl/>
        </w:rPr>
        <w:t xml:space="preserve"> הכנס</w:t>
      </w:r>
      <w:r>
        <w:rPr>
          <w:rtl/>
        </w:rPr>
        <w:t>ת אריה האן:</w:t>
      </w:r>
      <w:bookmarkEnd w:id="24"/>
    </w:p>
    <w:p w14:paraId="1A92B2B0" w14:textId="77777777" w:rsidR="00000000" w:rsidRDefault="00EA6A92">
      <w:pPr>
        <w:pStyle w:val="a0"/>
        <w:rPr>
          <w:rFonts w:hint="cs"/>
          <w:rtl/>
        </w:rPr>
      </w:pPr>
    </w:p>
    <w:p w14:paraId="08DDC2D0" w14:textId="77777777" w:rsidR="00000000" w:rsidRDefault="00EA6A92">
      <w:pPr>
        <w:pStyle w:val="a0"/>
        <w:rPr>
          <w:rFonts w:hint="cs"/>
          <w:rtl/>
        </w:rPr>
      </w:pPr>
      <w:r>
        <w:rPr>
          <w:rFonts w:hint="cs"/>
          <w:rtl/>
        </w:rPr>
        <w:t xml:space="preserve">ברשות יושב-ראש הכנסת, הנני מתכבד להודיע, כי הונחו היום על שולחן הכנסת </w:t>
      </w:r>
      <w:r>
        <w:rPr>
          <w:rFonts w:hint="eastAsia"/>
          <w:rtl/>
        </w:rPr>
        <w:t xml:space="preserve">– </w:t>
      </w:r>
    </w:p>
    <w:p w14:paraId="3E8753DE" w14:textId="77777777" w:rsidR="00000000" w:rsidRDefault="00EA6A92">
      <w:pPr>
        <w:pStyle w:val="a0"/>
        <w:rPr>
          <w:rFonts w:hint="cs"/>
          <w:rtl/>
        </w:rPr>
      </w:pPr>
    </w:p>
    <w:p w14:paraId="68A94F3A" w14:textId="77777777" w:rsidR="00000000" w:rsidRDefault="00EA6A92">
      <w:pPr>
        <w:pStyle w:val="a0"/>
        <w:rPr>
          <w:rFonts w:hint="cs"/>
          <w:rtl/>
        </w:rPr>
      </w:pPr>
      <w:r>
        <w:rPr>
          <w:rFonts w:hint="cs"/>
          <w:rtl/>
        </w:rPr>
        <w:t xml:space="preserve">לדיון מוקדם: </w:t>
      </w:r>
      <w:r>
        <w:rPr>
          <w:rtl/>
        </w:rPr>
        <w:t>הצעת חוק הגבלת פעולות אנשי דת בצבא</w:t>
      </w:r>
      <w:r>
        <w:rPr>
          <w:rFonts w:hint="cs"/>
          <w:rtl/>
        </w:rPr>
        <w:t>-</w:t>
      </w:r>
      <w:r>
        <w:rPr>
          <w:rtl/>
        </w:rPr>
        <w:t xml:space="preserve">הגנה לישראל ובמשטרת ישראל, </w:t>
      </w:r>
      <w:r>
        <w:rPr>
          <w:rFonts w:hint="cs"/>
          <w:rtl/>
        </w:rPr>
        <w:t xml:space="preserve"> </w:t>
      </w:r>
      <w:r>
        <w:rPr>
          <w:rtl/>
        </w:rPr>
        <w:t xml:space="preserve">התשס"ד-2004, </w:t>
      </w:r>
      <w:r>
        <w:rPr>
          <w:rFonts w:hint="cs"/>
          <w:rtl/>
        </w:rPr>
        <w:t>מאת</w:t>
      </w:r>
      <w:r>
        <w:rPr>
          <w:rtl/>
        </w:rPr>
        <w:t xml:space="preserve"> חבר הכנסת אילן שלגי וקבוצת חברי הכנסת; הצעת חוק ציון יום האשה הבי</w:t>
      </w:r>
      <w:r>
        <w:rPr>
          <w:rFonts w:hint="cs"/>
          <w:rtl/>
        </w:rPr>
        <w:t>ן-</w:t>
      </w:r>
      <w:r>
        <w:rPr>
          <w:rtl/>
        </w:rPr>
        <w:t>לאומי, הת</w:t>
      </w:r>
      <w:r>
        <w:rPr>
          <w:rtl/>
        </w:rPr>
        <w:t xml:space="preserve">שס"ד-2004, </w:t>
      </w:r>
      <w:r>
        <w:rPr>
          <w:rFonts w:hint="cs"/>
          <w:rtl/>
        </w:rPr>
        <w:t>מאת</w:t>
      </w:r>
      <w:r>
        <w:rPr>
          <w:rtl/>
        </w:rPr>
        <w:t xml:space="preserve"> חבר הכנסת אילן שלגי  וקבוצת חברי הכנסת; הצעת חוק סדר הדין הפלילי (תיקון </w:t>
      </w:r>
      <w:r>
        <w:rPr>
          <w:rFonts w:hint="cs"/>
          <w:rtl/>
        </w:rPr>
        <w:t>–</w:t>
      </w:r>
      <w:r>
        <w:rPr>
          <w:rtl/>
        </w:rPr>
        <w:t xml:space="preserve"> ביטול דיון ההקראה בעבירות קלות), התשס"ד-2004, </w:t>
      </w:r>
      <w:r>
        <w:rPr>
          <w:rFonts w:hint="cs"/>
          <w:rtl/>
        </w:rPr>
        <w:t>מאת</w:t>
      </w:r>
      <w:r>
        <w:rPr>
          <w:rtl/>
        </w:rPr>
        <w:t xml:space="preserve"> חבר</w:t>
      </w:r>
      <w:r>
        <w:rPr>
          <w:rFonts w:hint="cs"/>
          <w:rtl/>
        </w:rPr>
        <w:t>י</w:t>
      </w:r>
      <w:r>
        <w:rPr>
          <w:rtl/>
        </w:rPr>
        <w:t xml:space="preserve"> הכנסת מגלי והבה, מרינה סולודקין </w:t>
      </w:r>
      <w:r>
        <w:rPr>
          <w:rFonts w:hint="cs"/>
          <w:rtl/>
        </w:rPr>
        <w:t>ו</w:t>
      </w:r>
      <w:r>
        <w:rPr>
          <w:rtl/>
        </w:rPr>
        <w:t>אלי אפללו; הצעת חוק ז</w:t>
      </w:r>
      <w:r>
        <w:rPr>
          <w:rFonts w:hint="cs"/>
          <w:rtl/>
        </w:rPr>
        <w:t>י</w:t>
      </w:r>
      <w:r>
        <w:rPr>
          <w:rtl/>
        </w:rPr>
        <w:t xml:space="preserve">כיון צינור הנפט (תיקון </w:t>
      </w:r>
      <w:r>
        <w:rPr>
          <w:rFonts w:hint="cs"/>
          <w:rtl/>
        </w:rPr>
        <w:t>–</w:t>
      </w:r>
      <w:r>
        <w:rPr>
          <w:rtl/>
        </w:rPr>
        <w:t xml:space="preserve"> תשלום אגרה לפי פקודת מניעת זיהום</w:t>
      </w:r>
      <w:r>
        <w:rPr>
          <w:rtl/>
        </w:rPr>
        <w:t xml:space="preserve"> ים בשמן), התשס"ד-2004, </w:t>
      </w:r>
      <w:r>
        <w:rPr>
          <w:rFonts w:hint="cs"/>
          <w:rtl/>
        </w:rPr>
        <w:t>מאת</w:t>
      </w:r>
      <w:r>
        <w:rPr>
          <w:rtl/>
        </w:rPr>
        <w:t xml:space="preserve"> חבר הכנסת עמרי שרון; הצעת חוק הסדרת מתקני שידור סלולריים, התשס"ד-2004, </w:t>
      </w:r>
      <w:r>
        <w:rPr>
          <w:rFonts w:hint="cs"/>
          <w:rtl/>
        </w:rPr>
        <w:t>מאת</w:t>
      </w:r>
      <w:r>
        <w:rPr>
          <w:rtl/>
        </w:rPr>
        <w:t xml:space="preserve"> חבר הכנסת יורי שטרן וקבוצת חברי הכנסת; הצעת חוק מס הבולים על מסמכים (תיקון </w:t>
      </w:r>
      <w:r>
        <w:rPr>
          <w:rFonts w:hint="cs"/>
          <w:rtl/>
        </w:rPr>
        <w:t>–</w:t>
      </w:r>
      <w:r>
        <w:rPr>
          <w:rtl/>
        </w:rPr>
        <w:t xml:space="preserve"> ביטול הדרגתי של מס הבולים), התשס"ד-2004, </w:t>
      </w:r>
      <w:r>
        <w:rPr>
          <w:rFonts w:hint="cs"/>
          <w:rtl/>
        </w:rPr>
        <w:t>מאת</w:t>
      </w:r>
      <w:r>
        <w:rPr>
          <w:rtl/>
        </w:rPr>
        <w:t xml:space="preserve"> חבר הכנסת אהוד רצאבי וקבוצת חבר</w:t>
      </w:r>
      <w:r>
        <w:rPr>
          <w:rtl/>
        </w:rPr>
        <w:t xml:space="preserve">י הכנסת; הצעת חוק לתיקון פקודת בריאות העם (הגבלת שעות תורנות רצופות של צוות רפואי), התשס"ד-2004, </w:t>
      </w:r>
      <w:r>
        <w:rPr>
          <w:rFonts w:hint="cs"/>
          <w:rtl/>
        </w:rPr>
        <w:t>מאת</w:t>
      </w:r>
      <w:r>
        <w:rPr>
          <w:rtl/>
        </w:rPr>
        <w:t xml:space="preserve"> חבר הכנסת דני יתום; הצעת חוק הקמת קרן למתפנים מרצון מהתנחלויות, התשס"ד-2004, </w:t>
      </w:r>
      <w:r>
        <w:rPr>
          <w:rFonts w:hint="cs"/>
          <w:rtl/>
        </w:rPr>
        <w:t>מאת</w:t>
      </w:r>
      <w:r>
        <w:rPr>
          <w:rtl/>
        </w:rPr>
        <w:t xml:space="preserve"> חבר הכנסת איתן כבל; הצעת חוק סדר הדין הפלילי (תיקון </w:t>
      </w:r>
      <w:r>
        <w:rPr>
          <w:rFonts w:hint="cs"/>
          <w:rtl/>
        </w:rPr>
        <w:t>–</w:t>
      </w:r>
      <w:r>
        <w:rPr>
          <w:rtl/>
        </w:rPr>
        <w:t xml:space="preserve"> תחילת מירוץ ההתיישנו</w:t>
      </w:r>
      <w:r>
        <w:rPr>
          <w:rtl/>
        </w:rPr>
        <w:t xml:space="preserve">ת בעת הליכי חקירה או משפט), התשס"ד-2004, </w:t>
      </w:r>
      <w:r>
        <w:rPr>
          <w:rFonts w:hint="cs"/>
          <w:rtl/>
        </w:rPr>
        <w:t>מאת</w:t>
      </w:r>
      <w:r>
        <w:rPr>
          <w:rtl/>
        </w:rPr>
        <w:t xml:space="preserve"> חבר הכנסת מגלי והבה; הצעת חוק עבודת נשים (ענישה), התשס"ד-2004, </w:t>
      </w:r>
      <w:r>
        <w:rPr>
          <w:rFonts w:hint="cs"/>
          <w:rtl/>
        </w:rPr>
        <w:t>מאת</w:t>
      </w:r>
      <w:r>
        <w:rPr>
          <w:rtl/>
        </w:rPr>
        <w:t xml:space="preserve"> חבר</w:t>
      </w:r>
      <w:r>
        <w:rPr>
          <w:rFonts w:hint="cs"/>
          <w:rtl/>
        </w:rPr>
        <w:t>ת</w:t>
      </w:r>
      <w:r>
        <w:rPr>
          <w:rtl/>
        </w:rPr>
        <w:t xml:space="preserve"> הכנסת גילה גמליאל; הצעת חוק מיסוי מקרקעין (שבח, מכירה ורכישה) (תיקון </w:t>
      </w:r>
      <w:r>
        <w:rPr>
          <w:rFonts w:hint="cs"/>
          <w:rtl/>
        </w:rPr>
        <w:t>–</w:t>
      </w:r>
      <w:r>
        <w:rPr>
          <w:rtl/>
        </w:rPr>
        <w:t xml:space="preserve"> הפחתת מס רכישה), התשס"ד-2004, </w:t>
      </w:r>
      <w:r>
        <w:rPr>
          <w:rFonts w:hint="cs"/>
          <w:rtl/>
        </w:rPr>
        <w:t>מאת</w:t>
      </w:r>
      <w:r>
        <w:rPr>
          <w:rtl/>
        </w:rPr>
        <w:t xml:space="preserve"> חבר הכנסת אהוד רצאבי וקבוצת חברי ה</w:t>
      </w:r>
      <w:r>
        <w:rPr>
          <w:rtl/>
        </w:rPr>
        <w:t xml:space="preserve">כנסת; הצעת חוק ההינתקות, התשס"ד-2004, </w:t>
      </w:r>
      <w:r>
        <w:rPr>
          <w:rFonts w:hint="cs"/>
          <w:rtl/>
        </w:rPr>
        <w:t>מאת</w:t>
      </w:r>
      <w:r>
        <w:rPr>
          <w:rtl/>
        </w:rPr>
        <w:t xml:space="preserve"> חבר הכנסת אופיר פינס-פז; הצעת חוק השיפוט הצבאי (תיקון </w:t>
      </w:r>
      <w:r>
        <w:rPr>
          <w:rFonts w:hint="cs"/>
          <w:rtl/>
        </w:rPr>
        <w:t>–</w:t>
      </w:r>
      <w:r>
        <w:rPr>
          <w:rtl/>
        </w:rPr>
        <w:t xml:space="preserve"> הגדרת סרבנות מצפון פוליטית וסלקטיבית), התשס"ד-2004, </w:t>
      </w:r>
      <w:r>
        <w:rPr>
          <w:rFonts w:hint="cs"/>
          <w:rtl/>
        </w:rPr>
        <w:t xml:space="preserve">מאת </w:t>
      </w:r>
      <w:r>
        <w:rPr>
          <w:rtl/>
        </w:rPr>
        <w:t>חבר הכנסת גלעד ארדן וקבוצת חברי הכנסת</w:t>
      </w:r>
      <w:r>
        <w:rPr>
          <w:rFonts w:hint="cs"/>
          <w:rtl/>
        </w:rPr>
        <w:t>.</w:t>
      </w:r>
      <w:r>
        <w:rPr>
          <w:rtl/>
        </w:rPr>
        <w:t xml:space="preserve"> </w:t>
      </w:r>
    </w:p>
    <w:p w14:paraId="42514D45" w14:textId="77777777" w:rsidR="00000000" w:rsidRDefault="00EA6A92">
      <w:pPr>
        <w:pStyle w:val="a0"/>
        <w:rPr>
          <w:rFonts w:hint="cs"/>
        </w:rPr>
      </w:pPr>
    </w:p>
    <w:p w14:paraId="440E2ACE" w14:textId="77777777" w:rsidR="00000000" w:rsidRDefault="00EA6A92">
      <w:pPr>
        <w:pStyle w:val="af1"/>
        <w:rPr>
          <w:rtl/>
        </w:rPr>
      </w:pPr>
      <w:r>
        <w:rPr>
          <w:rFonts w:hint="cs"/>
          <w:rtl/>
        </w:rPr>
        <w:t xml:space="preserve"> </w:t>
      </w:r>
      <w:r>
        <w:rPr>
          <w:rtl/>
        </w:rPr>
        <w:t>היו"ר ראובן ריבלין:</w:t>
      </w:r>
    </w:p>
    <w:p w14:paraId="6E8CF966" w14:textId="77777777" w:rsidR="00000000" w:rsidRDefault="00EA6A92">
      <w:pPr>
        <w:pStyle w:val="a0"/>
        <w:rPr>
          <w:rtl/>
        </w:rPr>
      </w:pPr>
    </w:p>
    <w:p w14:paraId="3148B2B8" w14:textId="77777777" w:rsidR="00000000" w:rsidRDefault="00EA6A92">
      <w:pPr>
        <w:pStyle w:val="a0"/>
        <w:rPr>
          <w:rFonts w:hint="cs"/>
          <w:rtl/>
        </w:rPr>
      </w:pPr>
      <w:r>
        <w:rPr>
          <w:rFonts w:hint="cs"/>
          <w:rtl/>
        </w:rPr>
        <w:t>תודה למזכיר הכנסת.</w:t>
      </w:r>
    </w:p>
    <w:p w14:paraId="4CFD0FA4" w14:textId="77777777" w:rsidR="00000000" w:rsidRDefault="00EA6A92">
      <w:pPr>
        <w:pStyle w:val="a2"/>
        <w:rPr>
          <w:rtl/>
        </w:rPr>
      </w:pPr>
    </w:p>
    <w:p w14:paraId="234DD568" w14:textId="77777777" w:rsidR="00000000" w:rsidRDefault="00EA6A92">
      <w:pPr>
        <w:pStyle w:val="a2"/>
        <w:rPr>
          <w:rFonts w:hint="cs"/>
          <w:rtl/>
        </w:rPr>
      </w:pPr>
      <w:bookmarkStart w:id="25" w:name="CS26579FI0026579T31_05_2004_16_47_36"/>
      <w:bookmarkEnd w:id="25"/>
    </w:p>
    <w:p w14:paraId="7C00AD8D" w14:textId="77777777" w:rsidR="00000000" w:rsidRDefault="00EA6A92">
      <w:pPr>
        <w:pStyle w:val="a2"/>
        <w:rPr>
          <w:rFonts w:hint="cs"/>
          <w:rtl/>
        </w:rPr>
      </w:pPr>
      <w:bookmarkStart w:id="26" w:name="_Toc74484046"/>
      <w:r>
        <w:rPr>
          <w:rtl/>
        </w:rPr>
        <w:t>הצע</w:t>
      </w:r>
      <w:r>
        <w:rPr>
          <w:rFonts w:hint="cs"/>
          <w:rtl/>
        </w:rPr>
        <w:t>ו</w:t>
      </w:r>
      <w:r>
        <w:rPr>
          <w:rtl/>
        </w:rPr>
        <w:t xml:space="preserve">ת </w:t>
      </w:r>
      <w:r>
        <w:rPr>
          <w:rFonts w:hint="cs"/>
          <w:rtl/>
        </w:rPr>
        <w:t xml:space="preserve">סיעות </w:t>
      </w:r>
      <w:r>
        <w:rPr>
          <w:rtl/>
        </w:rPr>
        <w:t>העבודה</w:t>
      </w:r>
      <w:r>
        <w:rPr>
          <w:rtl/>
        </w:rPr>
        <w:t>-מימד</w:t>
      </w:r>
      <w:r>
        <w:rPr>
          <w:rFonts w:hint="cs"/>
          <w:rtl/>
        </w:rPr>
        <w:t xml:space="preserve">, </w:t>
      </w:r>
      <w:r>
        <w:rPr>
          <w:rtl/>
        </w:rPr>
        <w:t>מר</w:t>
      </w:r>
      <w:r>
        <w:rPr>
          <w:rFonts w:hint="cs"/>
          <w:rtl/>
        </w:rPr>
        <w:t>צ-</w:t>
      </w:r>
      <w:r>
        <w:rPr>
          <w:rtl/>
        </w:rPr>
        <w:t>-חד"ש-תע"ל</w:t>
      </w:r>
      <w:r>
        <w:rPr>
          <w:rFonts w:hint="cs"/>
          <w:rtl/>
        </w:rPr>
        <w:t>-</w:t>
      </w:r>
      <w:r>
        <w:rPr>
          <w:rtl/>
        </w:rPr>
        <w:t>-בל"ד</w:t>
      </w:r>
      <w:r>
        <w:rPr>
          <w:rFonts w:hint="cs"/>
          <w:rtl/>
        </w:rPr>
        <w:t>-</w:t>
      </w:r>
      <w:r>
        <w:rPr>
          <w:rtl/>
        </w:rPr>
        <w:t>-רע"</w:t>
      </w:r>
      <w:r>
        <w:rPr>
          <w:rFonts w:hint="cs"/>
          <w:rtl/>
        </w:rPr>
        <w:t>ם</w:t>
      </w:r>
      <w:r>
        <w:rPr>
          <w:rtl/>
        </w:rPr>
        <w:t xml:space="preserve"> </w:t>
      </w:r>
      <w:r>
        <w:rPr>
          <w:rFonts w:hint="cs"/>
          <w:rtl/>
        </w:rPr>
        <w:t xml:space="preserve">וש"ס </w:t>
      </w:r>
      <w:r>
        <w:rPr>
          <w:rtl/>
        </w:rPr>
        <w:br/>
      </w:r>
      <w:r>
        <w:rPr>
          <w:rFonts w:hint="cs"/>
          <w:rtl/>
        </w:rPr>
        <w:t>להביע אי-אמון בממשלה בשל</w:t>
      </w:r>
      <w:r>
        <w:rPr>
          <w:rtl/>
        </w:rPr>
        <w:t xml:space="preserve">: </w:t>
      </w:r>
      <w:r>
        <w:rPr>
          <w:rFonts w:hint="cs"/>
          <w:rtl/>
        </w:rPr>
        <w:br/>
        <w:t xml:space="preserve">א. </w:t>
      </w:r>
      <w:r>
        <w:rPr>
          <w:rtl/>
        </w:rPr>
        <w:t>הק</w:t>
      </w:r>
      <w:r>
        <w:rPr>
          <w:rFonts w:hint="cs"/>
          <w:rtl/>
        </w:rPr>
        <w:t>י</w:t>
      </w:r>
      <w:r>
        <w:rPr>
          <w:rtl/>
        </w:rPr>
        <w:t xml:space="preserve">פאון </w:t>
      </w:r>
      <w:r>
        <w:rPr>
          <w:rFonts w:hint="cs"/>
          <w:rtl/>
        </w:rPr>
        <w:t>בנושאים החברתיים, המדיניים והכלכליים;</w:t>
      </w:r>
      <w:r>
        <w:rPr>
          <w:rtl/>
        </w:rPr>
        <w:br/>
      </w:r>
      <w:r>
        <w:rPr>
          <w:rFonts w:hint="cs"/>
          <w:rtl/>
        </w:rPr>
        <w:t>ב. המשבר ברשויות המקומיות</w:t>
      </w:r>
      <w:bookmarkEnd w:id="26"/>
    </w:p>
    <w:p w14:paraId="410EF1F5" w14:textId="77777777" w:rsidR="00000000" w:rsidRDefault="00EA6A92">
      <w:pPr>
        <w:pStyle w:val="a0"/>
        <w:ind w:firstLine="0"/>
        <w:rPr>
          <w:rFonts w:hint="cs"/>
          <w:rtl/>
        </w:rPr>
      </w:pPr>
    </w:p>
    <w:p w14:paraId="75652808" w14:textId="77777777" w:rsidR="00000000" w:rsidRDefault="00EA6A92">
      <w:pPr>
        <w:pStyle w:val="af1"/>
        <w:rPr>
          <w:rtl/>
        </w:rPr>
      </w:pPr>
      <w:r>
        <w:rPr>
          <w:rtl/>
        </w:rPr>
        <w:t>היו"ר ראובן ריבלין:</w:t>
      </w:r>
    </w:p>
    <w:p w14:paraId="44BDA78D" w14:textId="77777777" w:rsidR="00000000" w:rsidRDefault="00EA6A92">
      <w:pPr>
        <w:pStyle w:val="a0"/>
        <w:rPr>
          <w:rtl/>
        </w:rPr>
      </w:pPr>
    </w:p>
    <w:p w14:paraId="3AD1B4C0" w14:textId="77777777" w:rsidR="00000000" w:rsidRDefault="00EA6A92">
      <w:pPr>
        <w:pStyle w:val="a0"/>
        <w:rPr>
          <w:rFonts w:hint="cs"/>
          <w:rtl/>
        </w:rPr>
      </w:pPr>
      <w:r>
        <w:rPr>
          <w:rFonts w:hint="cs"/>
          <w:rtl/>
        </w:rPr>
        <w:t>רבותי, הצעת אי-אמון מטעם סיעת העבודה-מימד: הקיפאון בנושאים החברתיים, המדיניים והכלכליים. תנמ</w:t>
      </w:r>
      <w:r>
        <w:rPr>
          <w:rFonts w:hint="cs"/>
          <w:rtl/>
        </w:rPr>
        <w:t xml:space="preserve">ק את הצעת האי-אמון חברת הכנסת דליה איציק. בבקשה, גברתי. אחריה, באותו נושא, חבר הכנסת עבד-אלמאלכ דהאמשה ינמק את הצעת סיעות מרצ, חד"ש-תע"ל, בל"ד ורע"ם. </w:t>
      </w:r>
    </w:p>
    <w:p w14:paraId="1A0FEC24" w14:textId="77777777" w:rsidR="00000000" w:rsidRDefault="00EA6A92">
      <w:pPr>
        <w:pStyle w:val="a0"/>
        <w:ind w:firstLine="0"/>
        <w:rPr>
          <w:rFonts w:hint="cs"/>
          <w:rtl/>
        </w:rPr>
      </w:pPr>
    </w:p>
    <w:p w14:paraId="6FE2D201" w14:textId="77777777" w:rsidR="00000000" w:rsidRDefault="00EA6A92">
      <w:pPr>
        <w:pStyle w:val="a"/>
        <w:rPr>
          <w:rtl/>
        </w:rPr>
      </w:pPr>
      <w:bookmarkStart w:id="27" w:name="FS000000433T31_05_2004_16_49_48"/>
      <w:bookmarkStart w:id="28" w:name="_Toc74484047"/>
      <w:bookmarkEnd w:id="27"/>
      <w:r>
        <w:rPr>
          <w:rFonts w:hint="eastAsia"/>
          <w:rtl/>
        </w:rPr>
        <w:t>דליה</w:t>
      </w:r>
      <w:r>
        <w:rPr>
          <w:rtl/>
        </w:rPr>
        <w:t xml:space="preserve"> איציק (העבודה-מימד):</w:t>
      </w:r>
      <w:bookmarkEnd w:id="28"/>
    </w:p>
    <w:p w14:paraId="6B9F61A7" w14:textId="77777777" w:rsidR="00000000" w:rsidRDefault="00EA6A92">
      <w:pPr>
        <w:pStyle w:val="a0"/>
        <w:rPr>
          <w:rFonts w:hint="cs"/>
          <w:rtl/>
        </w:rPr>
      </w:pPr>
    </w:p>
    <w:p w14:paraId="5C723615" w14:textId="77777777" w:rsidR="00000000" w:rsidRDefault="00EA6A92">
      <w:pPr>
        <w:pStyle w:val="a0"/>
        <w:rPr>
          <w:rFonts w:hint="cs"/>
          <w:rtl/>
        </w:rPr>
      </w:pPr>
      <w:r>
        <w:rPr>
          <w:rFonts w:hint="cs"/>
          <w:rtl/>
        </w:rPr>
        <w:t>אדוני היושב-ראש, חברי חברי הכנסת, אדוני יושב-ראש האופוזיציה, אדוני ראש הממשלה</w:t>
      </w:r>
      <w:r>
        <w:rPr>
          <w:rFonts w:hint="cs"/>
          <w:rtl/>
        </w:rPr>
        <w:t xml:space="preserve"> הנעדר, הנפקד-הנעדר. אדוני היושב-ראש, ב-10 במאי הגשנו לך </w:t>
      </w:r>
      <w:r>
        <w:rPr>
          <w:rFonts w:hint="eastAsia"/>
          <w:rtl/>
        </w:rPr>
        <w:t>–</w:t>
      </w:r>
      <w:r>
        <w:rPr>
          <w:rFonts w:hint="cs"/>
          <w:rtl/>
        </w:rPr>
        <w:t xml:space="preserve"> אני בשם חברי לאופוזיציה </w:t>
      </w:r>
      <w:r>
        <w:rPr>
          <w:rFonts w:hint="eastAsia"/>
          <w:rtl/>
        </w:rPr>
        <w:t>–</w:t>
      </w:r>
      <w:r>
        <w:rPr>
          <w:rFonts w:hint="cs"/>
          <w:rtl/>
        </w:rPr>
        <w:t xml:space="preserve"> 40 חתימות של חברי הכנסת המבקשים לערוך היום דיון על-פי סעיף 42 לחוק-יסוד: הממשלה, המדבר על כך שראש הממשלה צריך להיות כאן. כמו שאתה יודע, הוראה זו חלוטה ואינה ניתנת כלל לשיק</w:t>
      </w:r>
      <w:r>
        <w:rPr>
          <w:rFonts w:hint="cs"/>
          <w:rtl/>
        </w:rPr>
        <w:t>ול דעתך.</w:t>
      </w:r>
    </w:p>
    <w:p w14:paraId="2491AB8E" w14:textId="77777777" w:rsidR="00000000" w:rsidRDefault="00EA6A92">
      <w:pPr>
        <w:pStyle w:val="a0"/>
        <w:rPr>
          <w:rFonts w:hint="cs"/>
          <w:rtl/>
        </w:rPr>
      </w:pPr>
    </w:p>
    <w:p w14:paraId="036F3DF5" w14:textId="77777777" w:rsidR="00000000" w:rsidRDefault="00EA6A92">
      <w:pPr>
        <w:pStyle w:val="a0"/>
        <w:rPr>
          <w:rFonts w:hint="cs"/>
          <w:rtl/>
        </w:rPr>
      </w:pPr>
      <w:r>
        <w:rPr>
          <w:rFonts w:hint="cs"/>
          <w:rtl/>
        </w:rPr>
        <w:t xml:space="preserve">ובכן, הוגשה דרישה לקיום דיון עם ראש הממשלה. 21 הימים הללו עברו, וראו זה פלא: הבוקר אנחנו נפגשים באופן רוטיני וקבוע, כמו בכל יום שני, ראשי סיעות האופוזיציה, עם יושב-ראש הכנסת - - - </w:t>
      </w:r>
    </w:p>
    <w:p w14:paraId="5DA88B89" w14:textId="77777777" w:rsidR="00000000" w:rsidRDefault="00EA6A92">
      <w:pPr>
        <w:pStyle w:val="a0"/>
        <w:ind w:firstLine="0"/>
        <w:rPr>
          <w:rFonts w:hint="cs"/>
          <w:rtl/>
        </w:rPr>
      </w:pPr>
    </w:p>
    <w:p w14:paraId="25FDF511" w14:textId="77777777" w:rsidR="00000000" w:rsidRDefault="00EA6A92">
      <w:pPr>
        <w:pStyle w:val="af1"/>
        <w:rPr>
          <w:rtl/>
        </w:rPr>
      </w:pPr>
      <w:r>
        <w:rPr>
          <w:rtl/>
        </w:rPr>
        <w:t>היו"ר ראובן ריבלין:</w:t>
      </w:r>
    </w:p>
    <w:p w14:paraId="1AAF4F0A" w14:textId="77777777" w:rsidR="00000000" w:rsidRDefault="00EA6A92">
      <w:pPr>
        <w:pStyle w:val="a0"/>
        <w:rPr>
          <w:rtl/>
        </w:rPr>
      </w:pPr>
    </w:p>
    <w:p w14:paraId="5277FF82" w14:textId="77777777" w:rsidR="00000000" w:rsidRDefault="00EA6A92">
      <w:pPr>
        <w:pStyle w:val="a0"/>
        <w:rPr>
          <w:rFonts w:hint="cs"/>
          <w:rtl/>
        </w:rPr>
      </w:pPr>
      <w:r>
        <w:rPr>
          <w:rFonts w:hint="cs"/>
          <w:rtl/>
        </w:rPr>
        <w:t>עם יושב-ראש הקואליציה.</w:t>
      </w:r>
    </w:p>
    <w:p w14:paraId="60920600" w14:textId="77777777" w:rsidR="00000000" w:rsidRDefault="00EA6A92">
      <w:pPr>
        <w:pStyle w:val="a0"/>
        <w:ind w:firstLine="0"/>
        <w:rPr>
          <w:rFonts w:hint="cs"/>
          <w:rtl/>
        </w:rPr>
      </w:pPr>
    </w:p>
    <w:p w14:paraId="5CFD1DCB" w14:textId="77777777" w:rsidR="00000000" w:rsidRDefault="00EA6A92">
      <w:pPr>
        <w:pStyle w:val="-"/>
        <w:rPr>
          <w:rtl/>
        </w:rPr>
      </w:pPr>
      <w:bookmarkStart w:id="29" w:name="FS000000433T31_05_2004_16_52_02C"/>
      <w:bookmarkEnd w:id="29"/>
      <w:r>
        <w:rPr>
          <w:rtl/>
        </w:rPr>
        <w:t>דליה איציק (העבודה-</w:t>
      </w:r>
      <w:r>
        <w:rPr>
          <w:rtl/>
        </w:rPr>
        <w:t>מימד):</w:t>
      </w:r>
    </w:p>
    <w:p w14:paraId="756CCEE2" w14:textId="77777777" w:rsidR="00000000" w:rsidRDefault="00EA6A92">
      <w:pPr>
        <w:pStyle w:val="a0"/>
        <w:rPr>
          <w:rtl/>
        </w:rPr>
      </w:pPr>
    </w:p>
    <w:p w14:paraId="6A49A1A5" w14:textId="77777777" w:rsidR="00000000" w:rsidRDefault="00EA6A92">
      <w:pPr>
        <w:pStyle w:val="a0"/>
        <w:rPr>
          <w:rFonts w:hint="cs"/>
          <w:rtl/>
        </w:rPr>
      </w:pPr>
      <w:r>
        <w:rPr>
          <w:rFonts w:hint="cs"/>
          <w:rtl/>
        </w:rPr>
        <w:t xml:space="preserve">נכון. ומודיע לנו יושב-ראש הקואליציה, שראש הממשלה - - - </w:t>
      </w:r>
    </w:p>
    <w:p w14:paraId="25CB265D" w14:textId="77777777" w:rsidR="00000000" w:rsidRDefault="00EA6A92">
      <w:pPr>
        <w:pStyle w:val="a0"/>
        <w:ind w:firstLine="0"/>
        <w:rPr>
          <w:rFonts w:hint="cs"/>
          <w:rtl/>
        </w:rPr>
      </w:pPr>
    </w:p>
    <w:p w14:paraId="7D8B7514" w14:textId="77777777" w:rsidR="00000000" w:rsidRDefault="00EA6A92">
      <w:pPr>
        <w:pStyle w:val="af1"/>
        <w:rPr>
          <w:rtl/>
        </w:rPr>
      </w:pPr>
      <w:r>
        <w:rPr>
          <w:rtl/>
        </w:rPr>
        <w:t>היו"ר ראובן ריבלין:</w:t>
      </w:r>
    </w:p>
    <w:p w14:paraId="6A17826A" w14:textId="77777777" w:rsidR="00000000" w:rsidRDefault="00EA6A92">
      <w:pPr>
        <w:pStyle w:val="a0"/>
        <w:rPr>
          <w:rtl/>
        </w:rPr>
      </w:pPr>
    </w:p>
    <w:p w14:paraId="22F309FB" w14:textId="77777777" w:rsidR="00000000" w:rsidRDefault="00EA6A92">
      <w:pPr>
        <w:pStyle w:val="a0"/>
        <w:rPr>
          <w:rFonts w:hint="cs"/>
          <w:rtl/>
        </w:rPr>
      </w:pPr>
      <w:r>
        <w:rPr>
          <w:rFonts w:hint="cs"/>
          <w:rtl/>
        </w:rPr>
        <w:t xml:space="preserve">יושב-ראש הכנסת. </w:t>
      </w:r>
    </w:p>
    <w:p w14:paraId="60D2A41E" w14:textId="77777777" w:rsidR="00000000" w:rsidRDefault="00EA6A92">
      <w:pPr>
        <w:pStyle w:val="a0"/>
        <w:ind w:firstLine="0"/>
        <w:rPr>
          <w:rFonts w:hint="cs"/>
          <w:rtl/>
        </w:rPr>
      </w:pPr>
    </w:p>
    <w:p w14:paraId="0BEF0D1C" w14:textId="77777777" w:rsidR="00000000" w:rsidRDefault="00EA6A92">
      <w:pPr>
        <w:pStyle w:val="-"/>
        <w:rPr>
          <w:rtl/>
        </w:rPr>
      </w:pPr>
      <w:bookmarkStart w:id="30" w:name="FS000000433T31_05_2004_16_52_23C"/>
      <w:bookmarkEnd w:id="30"/>
      <w:r>
        <w:rPr>
          <w:rtl/>
        </w:rPr>
        <w:t>דליה איציק (העבודה-מימד):</w:t>
      </w:r>
    </w:p>
    <w:p w14:paraId="6CD6A876" w14:textId="77777777" w:rsidR="00000000" w:rsidRDefault="00EA6A92">
      <w:pPr>
        <w:pStyle w:val="a0"/>
        <w:rPr>
          <w:rtl/>
        </w:rPr>
      </w:pPr>
    </w:p>
    <w:p w14:paraId="0209A70A" w14:textId="77777777" w:rsidR="00000000" w:rsidRDefault="00EA6A92">
      <w:pPr>
        <w:pStyle w:val="a0"/>
        <w:rPr>
          <w:rFonts w:hint="cs"/>
          <w:rtl/>
        </w:rPr>
      </w:pPr>
      <w:r>
        <w:rPr>
          <w:rFonts w:hint="cs"/>
          <w:rtl/>
        </w:rPr>
        <w:t xml:space="preserve">יושב-ראש הכנסת מודיע לנו שלא יתקיים היום הדיון בגין 40 החתימות. </w:t>
      </w:r>
    </w:p>
    <w:p w14:paraId="4759DAF6" w14:textId="77777777" w:rsidR="00000000" w:rsidRDefault="00EA6A92">
      <w:pPr>
        <w:pStyle w:val="af0"/>
        <w:rPr>
          <w:rFonts w:hint="cs"/>
          <w:rtl/>
        </w:rPr>
      </w:pPr>
    </w:p>
    <w:p w14:paraId="5D31EF47" w14:textId="77777777" w:rsidR="00000000" w:rsidRDefault="00EA6A92">
      <w:pPr>
        <w:pStyle w:val="af0"/>
        <w:rPr>
          <w:rtl/>
        </w:rPr>
      </w:pPr>
      <w:r>
        <w:rPr>
          <w:rFonts w:hint="eastAsia"/>
          <w:rtl/>
        </w:rPr>
        <w:t>חיים</w:t>
      </w:r>
      <w:r>
        <w:rPr>
          <w:rtl/>
        </w:rPr>
        <w:t xml:space="preserve"> רמון (העבודה-מימד):</w:t>
      </w:r>
    </w:p>
    <w:p w14:paraId="5FB55474" w14:textId="77777777" w:rsidR="00000000" w:rsidRDefault="00EA6A92">
      <w:pPr>
        <w:pStyle w:val="a0"/>
        <w:rPr>
          <w:rFonts w:hint="cs"/>
          <w:rtl/>
        </w:rPr>
      </w:pPr>
    </w:p>
    <w:p w14:paraId="4A75C1ED" w14:textId="77777777" w:rsidR="00000000" w:rsidRDefault="00EA6A92">
      <w:pPr>
        <w:pStyle w:val="a0"/>
        <w:rPr>
          <w:rFonts w:hint="cs"/>
          <w:rtl/>
        </w:rPr>
      </w:pPr>
      <w:r>
        <w:rPr>
          <w:rFonts w:hint="cs"/>
          <w:rtl/>
        </w:rPr>
        <w:t xml:space="preserve">למה? איך יושב-ראש הכנסת הסביר את </w:t>
      </w:r>
      <w:r>
        <w:rPr>
          <w:rFonts w:hint="cs"/>
          <w:rtl/>
        </w:rPr>
        <w:t xml:space="preserve">זה? </w:t>
      </w:r>
    </w:p>
    <w:p w14:paraId="229D8E7F" w14:textId="77777777" w:rsidR="00000000" w:rsidRDefault="00EA6A92">
      <w:pPr>
        <w:pStyle w:val="a0"/>
        <w:rPr>
          <w:rFonts w:hint="cs"/>
          <w:rtl/>
        </w:rPr>
      </w:pPr>
    </w:p>
    <w:p w14:paraId="1170591C" w14:textId="77777777" w:rsidR="00000000" w:rsidRDefault="00EA6A92">
      <w:pPr>
        <w:pStyle w:val="af0"/>
        <w:rPr>
          <w:rtl/>
        </w:rPr>
      </w:pPr>
      <w:r>
        <w:rPr>
          <w:rFonts w:hint="eastAsia"/>
          <w:rtl/>
        </w:rPr>
        <w:t>יצחק</w:t>
      </w:r>
      <w:r>
        <w:rPr>
          <w:rtl/>
        </w:rPr>
        <w:t xml:space="preserve"> הרצוג (העבודה-מימד):</w:t>
      </w:r>
    </w:p>
    <w:p w14:paraId="1E1738C7" w14:textId="77777777" w:rsidR="00000000" w:rsidRDefault="00EA6A92">
      <w:pPr>
        <w:pStyle w:val="a0"/>
        <w:rPr>
          <w:rFonts w:hint="cs"/>
          <w:rtl/>
        </w:rPr>
      </w:pPr>
    </w:p>
    <w:p w14:paraId="7BE9E735" w14:textId="77777777" w:rsidR="00000000" w:rsidRDefault="00EA6A92">
      <w:pPr>
        <w:pStyle w:val="a0"/>
        <w:rPr>
          <w:rFonts w:hint="cs"/>
          <w:rtl/>
        </w:rPr>
      </w:pPr>
      <w:r>
        <w:rPr>
          <w:rFonts w:hint="cs"/>
          <w:rtl/>
        </w:rPr>
        <w:t xml:space="preserve">בעיית לוח זמנים - - - </w:t>
      </w:r>
    </w:p>
    <w:p w14:paraId="5757CFF1" w14:textId="77777777" w:rsidR="00000000" w:rsidRDefault="00EA6A92">
      <w:pPr>
        <w:pStyle w:val="a0"/>
        <w:ind w:firstLine="0"/>
        <w:rPr>
          <w:rFonts w:hint="cs"/>
          <w:rtl/>
        </w:rPr>
      </w:pPr>
    </w:p>
    <w:p w14:paraId="5ED13BC6" w14:textId="77777777" w:rsidR="00000000" w:rsidRDefault="00EA6A92">
      <w:pPr>
        <w:pStyle w:val="-"/>
        <w:rPr>
          <w:rtl/>
        </w:rPr>
      </w:pPr>
      <w:bookmarkStart w:id="31" w:name="FS000000433T31_05_2004_16_53_20C"/>
      <w:bookmarkEnd w:id="31"/>
      <w:r>
        <w:rPr>
          <w:rtl/>
        </w:rPr>
        <w:t>דליה איציק (העבודה-מימד):</w:t>
      </w:r>
    </w:p>
    <w:p w14:paraId="1BEEF200" w14:textId="77777777" w:rsidR="00000000" w:rsidRDefault="00EA6A92">
      <w:pPr>
        <w:pStyle w:val="a0"/>
        <w:rPr>
          <w:rtl/>
        </w:rPr>
      </w:pPr>
    </w:p>
    <w:p w14:paraId="38C6A006" w14:textId="77777777" w:rsidR="00000000" w:rsidRDefault="00EA6A92">
      <w:pPr>
        <w:pStyle w:val="a0"/>
        <w:rPr>
          <w:rFonts w:hint="cs"/>
          <w:rtl/>
        </w:rPr>
      </w:pPr>
      <w:r>
        <w:rPr>
          <w:rFonts w:hint="cs"/>
          <w:rtl/>
        </w:rPr>
        <w:t xml:space="preserve">ראש הממשלה עסוק מאוד, יש בעיית לוח זמנים, זה יתחיל רק ב-20:15. </w:t>
      </w:r>
    </w:p>
    <w:p w14:paraId="36F5DE99" w14:textId="77777777" w:rsidR="00000000" w:rsidRDefault="00EA6A92">
      <w:pPr>
        <w:pStyle w:val="a0"/>
        <w:ind w:firstLine="0"/>
        <w:rPr>
          <w:rFonts w:hint="cs"/>
          <w:rtl/>
        </w:rPr>
      </w:pPr>
    </w:p>
    <w:p w14:paraId="116953F3" w14:textId="77777777" w:rsidR="00000000" w:rsidRDefault="00EA6A92">
      <w:pPr>
        <w:pStyle w:val="af0"/>
        <w:rPr>
          <w:rtl/>
        </w:rPr>
      </w:pPr>
      <w:r>
        <w:rPr>
          <w:rFonts w:hint="eastAsia"/>
          <w:rtl/>
        </w:rPr>
        <w:t>רוני</w:t>
      </w:r>
      <w:r>
        <w:rPr>
          <w:rtl/>
        </w:rPr>
        <w:t xml:space="preserve"> בר-און (הליכוד):</w:t>
      </w:r>
    </w:p>
    <w:p w14:paraId="10C645E1" w14:textId="77777777" w:rsidR="00000000" w:rsidRDefault="00EA6A92">
      <w:pPr>
        <w:pStyle w:val="a0"/>
        <w:rPr>
          <w:rFonts w:hint="cs"/>
          <w:rtl/>
        </w:rPr>
      </w:pPr>
    </w:p>
    <w:p w14:paraId="21738FD9" w14:textId="77777777" w:rsidR="00000000" w:rsidRDefault="00EA6A92">
      <w:pPr>
        <w:pStyle w:val="a0"/>
        <w:rPr>
          <w:rFonts w:hint="cs"/>
          <w:rtl/>
        </w:rPr>
      </w:pPr>
      <w:r>
        <w:rPr>
          <w:rFonts w:hint="cs"/>
          <w:rtl/>
        </w:rPr>
        <w:t>הוא נפגש עם אורי שני ועם שמעון פרס.</w:t>
      </w:r>
    </w:p>
    <w:p w14:paraId="696239C4" w14:textId="77777777" w:rsidR="00000000" w:rsidRDefault="00EA6A92">
      <w:pPr>
        <w:pStyle w:val="a0"/>
        <w:ind w:firstLine="0"/>
        <w:rPr>
          <w:rFonts w:hint="cs"/>
          <w:rtl/>
        </w:rPr>
      </w:pPr>
    </w:p>
    <w:p w14:paraId="784F0E68" w14:textId="77777777" w:rsidR="00000000" w:rsidRDefault="00EA6A92">
      <w:pPr>
        <w:pStyle w:val="-"/>
        <w:rPr>
          <w:rtl/>
        </w:rPr>
      </w:pPr>
      <w:bookmarkStart w:id="32" w:name="FS000000433T31_05_2004_16_53_41C"/>
      <w:bookmarkEnd w:id="32"/>
      <w:r>
        <w:rPr>
          <w:rtl/>
        </w:rPr>
        <w:t>דליה איציק (העבודה-מימד):</w:t>
      </w:r>
    </w:p>
    <w:p w14:paraId="0BE8B5CD" w14:textId="77777777" w:rsidR="00000000" w:rsidRDefault="00EA6A92">
      <w:pPr>
        <w:pStyle w:val="a0"/>
        <w:rPr>
          <w:rtl/>
        </w:rPr>
      </w:pPr>
    </w:p>
    <w:p w14:paraId="7993436C" w14:textId="77777777" w:rsidR="00000000" w:rsidRDefault="00EA6A92">
      <w:pPr>
        <w:pStyle w:val="a0"/>
        <w:rPr>
          <w:rFonts w:hint="cs"/>
          <w:rtl/>
        </w:rPr>
      </w:pPr>
      <w:r>
        <w:rPr>
          <w:rFonts w:hint="cs"/>
          <w:rtl/>
        </w:rPr>
        <w:t xml:space="preserve">אני רוצה להציע לכם </w:t>
      </w:r>
      <w:r>
        <w:rPr>
          <w:rFonts w:hint="eastAsia"/>
          <w:rtl/>
        </w:rPr>
        <w:t>–</w:t>
      </w:r>
      <w:r>
        <w:rPr>
          <w:rFonts w:hint="cs"/>
          <w:rtl/>
        </w:rPr>
        <w:t xml:space="preserve"> הוא פחד. הוא פחד מגילה גמליאל, הוא פחד מליברמן, הוא פחד מאדון שר התיירות שנמצא כאן. אתם רואים את כל הממשלה שאיננה כאן. </w:t>
      </w:r>
    </w:p>
    <w:p w14:paraId="218E9127" w14:textId="77777777" w:rsidR="00000000" w:rsidRDefault="00EA6A92">
      <w:pPr>
        <w:pStyle w:val="a0"/>
        <w:rPr>
          <w:rFonts w:hint="cs"/>
          <w:rtl/>
        </w:rPr>
      </w:pPr>
    </w:p>
    <w:p w14:paraId="75635603" w14:textId="77777777" w:rsidR="00000000" w:rsidRDefault="00EA6A92">
      <w:pPr>
        <w:pStyle w:val="a0"/>
        <w:rPr>
          <w:rFonts w:hint="cs"/>
          <w:rtl/>
        </w:rPr>
      </w:pPr>
      <w:r>
        <w:rPr>
          <w:rFonts w:hint="cs"/>
          <w:rtl/>
        </w:rPr>
        <w:t>ובכן, אדוני היושב-ראש, אני מאוד מצטערת על ההחלטה שקיבלת. אני רוצה שהחברים שלי ידעו, שאנחנו מצוידים בחוות דעת של היועצת המשפטית של הכנס</w:t>
      </w:r>
      <w:r>
        <w:rPr>
          <w:rFonts w:hint="cs"/>
          <w:rtl/>
        </w:rPr>
        <w:t xml:space="preserve">ת, שקובעת באופן ברור ונחרץ, שאין ליושב-ראש שיקול דעת בעניין זה, ושלושת הימים, שניסו להכשיר אותם כפגרה </w:t>
      </w:r>
      <w:r>
        <w:rPr>
          <w:rFonts w:hint="eastAsia"/>
          <w:rtl/>
        </w:rPr>
        <w:t>–</w:t>
      </w:r>
      <w:r>
        <w:rPr>
          <w:rFonts w:hint="cs"/>
          <w:rtl/>
        </w:rPr>
        <w:t xml:space="preserve"> שלושת הימים של שבועות </w:t>
      </w:r>
      <w:r>
        <w:rPr>
          <w:rFonts w:hint="eastAsia"/>
          <w:rtl/>
        </w:rPr>
        <w:t>–</w:t>
      </w:r>
      <w:r>
        <w:rPr>
          <w:rFonts w:hint="cs"/>
          <w:rtl/>
        </w:rPr>
        <w:t xml:space="preserve"> אינם נחשבים פגרה אלא חופשה שנכפתה או שבאה עלינו בגין חג. לכן, אני סבורה, אדוני היושב-ראש, שאתה חפרת היום מנהרת מילוט לראש הממשלה</w:t>
      </w:r>
      <w:r>
        <w:rPr>
          <w:rFonts w:hint="cs"/>
          <w:rtl/>
        </w:rPr>
        <w:t xml:space="preserve">, מפני שהוא פחד להגיע. </w:t>
      </w:r>
    </w:p>
    <w:p w14:paraId="7EE7B0EA" w14:textId="77777777" w:rsidR="00000000" w:rsidRDefault="00EA6A92">
      <w:pPr>
        <w:pStyle w:val="a0"/>
        <w:rPr>
          <w:rFonts w:hint="cs"/>
          <w:rtl/>
        </w:rPr>
      </w:pPr>
    </w:p>
    <w:p w14:paraId="197AFCB8" w14:textId="77777777" w:rsidR="00000000" w:rsidRDefault="00EA6A92">
      <w:pPr>
        <w:pStyle w:val="a0"/>
        <w:rPr>
          <w:rFonts w:hint="cs"/>
          <w:rtl/>
        </w:rPr>
      </w:pPr>
      <w:r>
        <w:rPr>
          <w:rFonts w:hint="cs"/>
          <w:rtl/>
        </w:rPr>
        <w:t xml:space="preserve">אני סבורה שהוא פוחד מבני אלון. אני סבורה שהפער בין היותו אתמול אריה לבין, אולי, מצב שהיום הוא יצטרך להיות אתה יודע מה - -  </w:t>
      </w:r>
    </w:p>
    <w:p w14:paraId="1E3DCE20" w14:textId="77777777" w:rsidR="00000000" w:rsidRDefault="00EA6A92">
      <w:pPr>
        <w:pStyle w:val="a0"/>
        <w:ind w:firstLine="0"/>
        <w:rPr>
          <w:rFonts w:hint="cs"/>
          <w:rtl/>
        </w:rPr>
      </w:pPr>
    </w:p>
    <w:p w14:paraId="44196CB4" w14:textId="77777777" w:rsidR="00000000" w:rsidRDefault="00EA6A92">
      <w:pPr>
        <w:pStyle w:val="af0"/>
        <w:rPr>
          <w:rtl/>
        </w:rPr>
      </w:pPr>
      <w:r>
        <w:rPr>
          <w:rFonts w:hint="eastAsia"/>
          <w:rtl/>
        </w:rPr>
        <w:t>אחמד</w:t>
      </w:r>
      <w:r>
        <w:rPr>
          <w:rtl/>
        </w:rPr>
        <w:t xml:space="preserve"> טיבי (חד"ש-תע"ל):</w:t>
      </w:r>
    </w:p>
    <w:p w14:paraId="1E6C0F62" w14:textId="77777777" w:rsidR="00000000" w:rsidRDefault="00EA6A92">
      <w:pPr>
        <w:pStyle w:val="a0"/>
        <w:rPr>
          <w:rFonts w:hint="cs"/>
          <w:rtl/>
        </w:rPr>
      </w:pPr>
    </w:p>
    <w:p w14:paraId="3296DBD9" w14:textId="77777777" w:rsidR="00000000" w:rsidRDefault="00EA6A92">
      <w:pPr>
        <w:pStyle w:val="a0"/>
        <w:rPr>
          <w:rFonts w:hint="cs"/>
          <w:rtl/>
        </w:rPr>
      </w:pPr>
      <w:r>
        <w:rPr>
          <w:rFonts w:hint="cs"/>
          <w:rtl/>
        </w:rPr>
        <w:t xml:space="preserve">- - - </w:t>
      </w:r>
    </w:p>
    <w:p w14:paraId="607CE4FA" w14:textId="77777777" w:rsidR="00000000" w:rsidRDefault="00EA6A92">
      <w:pPr>
        <w:pStyle w:val="a0"/>
        <w:ind w:firstLine="0"/>
        <w:rPr>
          <w:rFonts w:hint="cs"/>
          <w:rtl/>
        </w:rPr>
      </w:pPr>
    </w:p>
    <w:p w14:paraId="32694029" w14:textId="77777777" w:rsidR="00000000" w:rsidRDefault="00EA6A92">
      <w:pPr>
        <w:pStyle w:val="-"/>
        <w:rPr>
          <w:rtl/>
        </w:rPr>
      </w:pPr>
      <w:bookmarkStart w:id="33" w:name="FS000000433T31_05_2004_16_57_02C"/>
      <w:bookmarkEnd w:id="33"/>
      <w:r>
        <w:rPr>
          <w:rtl/>
        </w:rPr>
        <w:t>דליה איציק (העבודה-מימד):</w:t>
      </w:r>
    </w:p>
    <w:p w14:paraId="0ACF299B" w14:textId="77777777" w:rsidR="00000000" w:rsidRDefault="00EA6A92">
      <w:pPr>
        <w:pStyle w:val="a0"/>
        <w:rPr>
          <w:rtl/>
        </w:rPr>
      </w:pPr>
    </w:p>
    <w:p w14:paraId="487BE870" w14:textId="77777777" w:rsidR="00000000" w:rsidRDefault="00EA6A92">
      <w:pPr>
        <w:pStyle w:val="a0"/>
        <w:rPr>
          <w:rFonts w:hint="cs"/>
          <w:rtl/>
        </w:rPr>
      </w:pPr>
      <w:r>
        <w:rPr>
          <w:rFonts w:hint="cs"/>
          <w:rtl/>
        </w:rPr>
        <w:t>- - כל זה, אדוני, גורם לכך שראש הממשלה ברח היום</w:t>
      </w:r>
      <w:r>
        <w:rPr>
          <w:rFonts w:hint="cs"/>
          <w:rtl/>
        </w:rPr>
        <w:t xml:space="preserve">. הוא ברח, ואתה עזרת לו בבריחה הזאת. </w:t>
      </w:r>
    </w:p>
    <w:p w14:paraId="5490F551" w14:textId="77777777" w:rsidR="00000000" w:rsidRDefault="00EA6A92">
      <w:pPr>
        <w:pStyle w:val="a0"/>
        <w:rPr>
          <w:rFonts w:hint="cs"/>
          <w:rtl/>
        </w:rPr>
      </w:pPr>
    </w:p>
    <w:p w14:paraId="581FFC17" w14:textId="77777777" w:rsidR="00000000" w:rsidRDefault="00EA6A92">
      <w:pPr>
        <w:pStyle w:val="a0"/>
        <w:rPr>
          <w:rFonts w:hint="cs"/>
          <w:rtl/>
        </w:rPr>
      </w:pPr>
      <w:r>
        <w:rPr>
          <w:rFonts w:hint="cs"/>
          <w:rtl/>
        </w:rPr>
        <w:t xml:space="preserve">אדוני היושב-ראש, אני מציעה שאם לוח הזמנים מטריד את ראש הממשלה, נמשוך עכשיו את האי-אמון, נשב כאן ונקרא לראש הממשלה. השעה עכשיו היא 16:20. נשב כאן ב-17:20, ב-18:20, ב-19:20 </w:t>
      </w:r>
      <w:r>
        <w:rPr>
          <w:rFonts w:hint="eastAsia"/>
          <w:rtl/>
        </w:rPr>
        <w:t>–</w:t>
      </w:r>
      <w:r>
        <w:rPr>
          <w:rFonts w:hint="cs"/>
          <w:rtl/>
        </w:rPr>
        <w:t xml:space="preserve"> כמה שהוא רוצה. נחכה לו כאן עד שהוא יגיע, יבו</w:t>
      </w:r>
      <w:r>
        <w:rPr>
          <w:rFonts w:hint="cs"/>
          <w:rtl/>
        </w:rPr>
        <w:t xml:space="preserve">א, יאמר את דברו לפני הציבור </w:t>
      </w:r>
      <w:r>
        <w:rPr>
          <w:rFonts w:hint="eastAsia"/>
          <w:rtl/>
        </w:rPr>
        <w:t>–</w:t>
      </w:r>
      <w:r>
        <w:rPr>
          <w:rFonts w:hint="cs"/>
          <w:rtl/>
        </w:rPr>
        <w:t xml:space="preserve"> יאמר את דברו לפני הכנסת. שלא יהיה גיבור בכנס הרצלייה ולכאן יפחד להגיע. אני סבורה שלא היית צריך לשמש כלי בידי הממשלה.</w:t>
      </w:r>
    </w:p>
    <w:p w14:paraId="5E16EC20" w14:textId="77777777" w:rsidR="00000000" w:rsidRDefault="00EA6A92">
      <w:pPr>
        <w:pStyle w:val="a0"/>
        <w:rPr>
          <w:rFonts w:hint="cs"/>
          <w:rtl/>
        </w:rPr>
      </w:pPr>
    </w:p>
    <w:p w14:paraId="306D6570" w14:textId="77777777" w:rsidR="00000000" w:rsidRDefault="00EA6A92">
      <w:pPr>
        <w:pStyle w:val="a0"/>
        <w:rPr>
          <w:rFonts w:hint="cs"/>
          <w:rtl/>
        </w:rPr>
      </w:pPr>
      <w:r>
        <w:rPr>
          <w:rFonts w:hint="cs"/>
          <w:rtl/>
        </w:rPr>
        <w:t xml:space="preserve">עכשיו משהו אחר, אדוני היושב-ראש. אנחנו עובדים אתך בשיתוף פעולה, לעתים בשיתוף פעולה יותר מדי טוב. העניין הזה </w:t>
      </w:r>
      <w:r>
        <w:rPr>
          <w:rFonts w:hint="cs"/>
          <w:rtl/>
        </w:rPr>
        <w:t xml:space="preserve">הוא בעיני צומת </w:t>
      </w:r>
      <w:r>
        <w:rPr>
          <w:rFonts w:hint="eastAsia"/>
          <w:rtl/>
        </w:rPr>
        <w:t>–</w:t>
      </w:r>
      <w:r>
        <w:rPr>
          <w:rFonts w:hint="cs"/>
          <w:rtl/>
        </w:rPr>
        <w:t xml:space="preserve"> היום אתה בממשלה ואני באופוזיציה, ואני מקווה שמהר מאוד אתה תהיה באופוזיציה ואני אהיה בממשלה, בממשלה שלנו. לכן, אני מאמינה שההתנהלות וההתנהגות היום חורגות מכל נורמה של מינהל תקין בחייה של הכנסת הזאת. אני מציעה לחברי לא להגיש היום </w:t>
      </w:r>
      <w:r>
        <w:rPr>
          <w:rFonts w:hint="eastAsia"/>
          <w:rtl/>
        </w:rPr>
        <w:t>–</w:t>
      </w:r>
      <w:r>
        <w:rPr>
          <w:rFonts w:hint="cs"/>
          <w:rtl/>
        </w:rPr>
        <w:t xml:space="preserve"> להסיר את </w:t>
      </w:r>
      <w:r>
        <w:rPr>
          <w:rFonts w:hint="cs"/>
          <w:rtl/>
        </w:rPr>
        <w:t xml:space="preserve">האי-אמון, כפי שאני עושה היום. אני מציעה לכל חברי באופוזיציה לנהוג כך. לקרוא לראש הממשלה ולהגיד לו: אתה רוצה לנהל את הכנסת לבד? תנהל אותה לבד. אתה רוצה בלעדינו? בלעדינו. אתה חושב שכך צריך לנהוג? אתה חושב שאפשר להורות מרגע לרגע? </w:t>
      </w:r>
    </w:p>
    <w:p w14:paraId="6FD93D0C" w14:textId="77777777" w:rsidR="00000000" w:rsidRDefault="00EA6A92">
      <w:pPr>
        <w:pStyle w:val="a0"/>
        <w:rPr>
          <w:rFonts w:hint="cs"/>
          <w:rtl/>
        </w:rPr>
      </w:pPr>
    </w:p>
    <w:p w14:paraId="7C07DA82" w14:textId="77777777" w:rsidR="00000000" w:rsidRDefault="00EA6A92">
      <w:pPr>
        <w:pStyle w:val="a0"/>
        <w:rPr>
          <w:rFonts w:hint="cs"/>
          <w:rtl/>
        </w:rPr>
      </w:pPr>
      <w:r>
        <w:rPr>
          <w:rFonts w:hint="cs"/>
          <w:rtl/>
        </w:rPr>
        <w:t xml:space="preserve">אגב, אדוני היושב-ראש יודע, </w:t>
      </w:r>
      <w:r>
        <w:rPr>
          <w:rFonts w:hint="cs"/>
          <w:rtl/>
        </w:rPr>
        <w:t xml:space="preserve">שבכל פעם ביקשתי להפריד בין שני הכלים הללו: פעם אחת שיהיה אי-אמון, ופעם שנייה שיהיו 40 החתימות, ודווקא ראש הממשלה הוא זה שלחץ. היום משום מה נאלמו דבריו. </w:t>
      </w:r>
    </w:p>
    <w:p w14:paraId="5456B5D2" w14:textId="77777777" w:rsidR="00000000" w:rsidRDefault="00EA6A92">
      <w:pPr>
        <w:pStyle w:val="a0"/>
        <w:rPr>
          <w:rFonts w:hint="cs"/>
          <w:rtl/>
        </w:rPr>
      </w:pPr>
    </w:p>
    <w:p w14:paraId="1D8A183A" w14:textId="77777777" w:rsidR="00000000" w:rsidRDefault="00EA6A92">
      <w:pPr>
        <w:pStyle w:val="a0"/>
        <w:rPr>
          <w:rFonts w:hint="cs"/>
          <w:rtl/>
        </w:rPr>
      </w:pPr>
      <w:r>
        <w:rPr>
          <w:rFonts w:hint="cs"/>
          <w:rtl/>
        </w:rPr>
        <w:t xml:space="preserve">אני רוצה להצדיע לגילה גמליאל שהצליחה להפחיד את ראש הממשלה, ואני רוצה להגיד לה שגיבורים ממנה לא הצליחו </w:t>
      </w:r>
      <w:r>
        <w:rPr>
          <w:rFonts w:hint="cs"/>
          <w:rtl/>
        </w:rPr>
        <w:t xml:space="preserve">לעשות לו את מה שהיא עשתה לו היום. תודה. </w:t>
      </w:r>
    </w:p>
    <w:p w14:paraId="55D021DD" w14:textId="77777777" w:rsidR="00000000" w:rsidRDefault="00EA6A92">
      <w:pPr>
        <w:pStyle w:val="a0"/>
        <w:ind w:firstLine="0"/>
        <w:rPr>
          <w:rFonts w:hint="cs"/>
          <w:rtl/>
        </w:rPr>
      </w:pPr>
    </w:p>
    <w:p w14:paraId="2CB00F5A" w14:textId="77777777" w:rsidR="00000000" w:rsidRDefault="00EA6A92">
      <w:pPr>
        <w:pStyle w:val="af0"/>
        <w:rPr>
          <w:rtl/>
        </w:rPr>
      </w:pPr>
      <w:r>
        <w:rPr>
          <w:rFonts w:hint="eastAsia"/>
          <w:rtl/>
        </w:rPr>
        <w:t>אחמד</w:t>
      </w:r>
      <w:r>
        <w:rPr>
          <w:rtl/>
        </w:rPr>
        <w:t xml:space="preserve"> טיבי (חד"ש-תע"ל):</w:t>
      </w:r>
    </w:p>
    <w:p w14:paraId="7949B108" w14:textId="77777777" w:rsidR="00000000" w:rsidRDefault="00EA6A92">
      <w:pPr>
        <w:pStyle w:val="a0"/>
        <w:rPr>
          <w:rFonts w:hint="cs"/>
          <w:rtl/>
        </w:rPr>
      </w:pPr>
    </w:p>
    <w:p w14:paraId="1B1968BC" w14:textId="77777777" w:rsidR="00000000" w:rsidRDefault="00EA6A92">
      <w:pPr>
        <w:pStyle w:val="a0"/>
        <w:rPr>
          <w:rFonts w:hint="cs"/>
          <w:rtl/>
        </w:rPr>
      </w:pPr>
      <w:r>
        <w:rPr>
          <w:rFonts w:hint="cs"/>
          <w:rtl/>
        </w:rPr>
        <w:t xml:space="preserve">- - - </w:t>
      </w:r>
    </w:p>
    <w:p w14:paraId="38D3AC45" w14:textId="77777777" w:rsidR="00000000" w:rsidRDefault="00EA6A92">
      <w:pPr>
        <w:pStyle w:val="a0"/>
        <w:ind w:firstLine="0"/>
        <w:rPr>
          <w:rFonts w:hint="cs"/>
          <w:rtl/>
        </w:rPr>
      </w:pPr>
    </w:p>
    <w:p w14:paraId="2B84A0D8" w14:textId="77777777" w:rsidR="00000000" w:rsidRDefault="00EA6A92">
      <w:pPr>
        <w:pStyle w:val="af1"/>
        <w:rPr>
          <w:rtl/>
        </w:rPr>
      </w:pPr>
      <w:r>
        <w:rPr>
          <w:rtl/>
        </w:rPr>
        <w:t>היו"ר ראובן ריבלין:</w:t>
      </w:r>
    </w:p>
    <w:p w14:paraId="1A1B46C7" w14:textId="77777777" w:rsidR="00000000" w:rsidRDefault="00EA6A92">
      <w:pPr>
        <w:pStyle w:val="a0"/>
        <w:rPr>
          <w:rtl/>
        </w:rPr>
      </w:pPr>
    </w:p>
    <w:p w14:paraId="2376FEA3" w14:textId="77777777" w:rsidR="00000000" w:rsidRDefault="00EA6A92">
      <w:pPr>
        <w:pStyle w:val="a0"/>
        <w:rPr>
          <w:rFonts w:hint="cs"/>
          <w:rtl/>
        </w:rPr>
      </w:pPr>
      <w:r>
        <w:rPr>
          <w:rFonts w:hint="cs"/>
          <w:rtl/>
        </w:rPr>
        <w:t xml:space="preserve">חבר הכנסת טיבי, גם אם אדוני רוצה לומר משהו </w:t>
      </w:r>
      <w:r>
        <w:rPr>
          <w:rtl/>
        </w:rPr>
        <w:t>–</w:t>
      </w:r>
      <w:r>
        <w:rPr>
          <w:rFonts w:hint="cs"/>
          <w:rtl/>
        </w:rPr>
        <w:t xml:space="preserve"> ישב. אם הוא עומד, אני לא יכול להושיב אותו, אבל אז לא ידבר.</w:t>
      </w:r>
    </w:p>
    <w:p w14:paraId="27136B7D" w14:textId="77777777" w:rsidR="00000000" w:rsidRDefault="00EA6A92">
      <w:pPr>
        <w:pStyle w:val="a0"/>
        <w:rPr>
          <w:rFonts w:hint="cs"/>
          <w:rtl/>
        </w:rPr>
      </w:pPr>
    </w:p>
    <w:p w14:paraId="2F0F5DB2" w14:textId="77777777" w:rsidR="00000000" w:rsidRDefault="00EA6A92">
      <w:pPr>
        <w:pStyle w:val="a0"/>
        <w:rPr>
          <w:rFonts w:hint="cs"/>
          <w:rtl/>
        </w:rPr>
      </w:pPr>
      <w:r>
        <w:rPr>
          <w:rFonts w:hint="cs"/>
          <w:rtl/>
        </w:rPr>
        <w:t>רבותי, הואיל וראיתי שחברי הכנסת מסיעת העבודה ביקשו מחברת</w:t>
      </w:r>
      <w:r>
        <w:rPr>
          <w:rFonts w:hint="cs"/>
          <w:rtl/>
        </w:rPr>
        <w:t xml:space="preserve"> הכנסת איציק שתפרט את הנימוקים, אני מבקש את רשותכם להעמיד את העובדות על דיוקן. </w:t>
      </w:r>
    </w:p>
    <w:p w14:paraId="7B8A53D8" w14:textId="77777777" w:rsidR="00000000" w:rsidRDefault="00EA6A92">
      <w:pPr>
        <w:pStyle w:val="a0"/>
        <w:rPr>
          <w:rFonts w:hint="cs"/>
          <w:rtl/>
        </w:rPr>
      </w:pPr>
    </w:p>
    <w:p w14:paraId="04BF920A" w14:textId="77777777" w:rsidR="00000000" w:rsidRDefault="00EA6A92">
      <w:pPr>
        <w:pStyle w:val="a0"/>
        <w:rPr>
          <w:rFonts w:hint="cs"/>
          <w:rtl/>
        </w:rPr>
      </w:pPr>
      <w:r>
        <w:rPr>
          <w:rFonts w:hint="cs"/>
          <w:rtl/>
        </w:rPr>
        <w:t xml:space="preserve">רבותי חברי הכנסת, נדרשתי לא פעם, ובצדק, על-ידי חברי  מהאופוזיציה </w:t>
      </w:r>
      <w:r>
        <w:rPr>
          <w:rFonts w:hint="eastAsia"/>
          <w:rtl/>
        </w:rPr>
        <w:t>–</w:t>
      </w:r>
      <w:r>
        <w:rPr>
          <w:rFonts w:hint="cs"/>
          <w:rtl/>
        </w:rPr>
        <w:t xml:space="preserve"> שאני מקיים אתם יחסים הוגנים בכל מה שקשור לניהול הכנסת, ורואה חשיבות בניהול הכנסת בצורה היותר אובייקטיבית או </w:t>
      </w:r>
      <w:r>
        <w:rPr>
          <w:rFonts w:hint="cs"/>
          <w:rtl/>
        </w:rPr>
        <w:t xml:space="preserve">יותר מאפשרת להביא כל עמדה ולהביע כל דעה </w:t>
      </w:r>
      <w:r>
        <w:rPr>
          <w:rtl/>
        </w:rPr>
        <w:t>–</w:t>
      </w:r>
      <w:r>
        <w:rPr>
          <w:rFonts w:hint="cs"/>
          <w:rtl/>
        </w:rPr>
        <w:t xml:space="preserve"> פעמים אחדות נתבקשתי במפגיע על-ידי חברי האופוזיציה שלא לגרום למצב שבו באותו יום יתקיים על-פי סדר-היום דיון בהצעת אי-אמון בממשלה ודיון בבקשה של 40 חברי הכנסת לפי סעיף 42(ב) לחוק-יסוד: הממשלה. הדברים הגיעו כדי כך שבפע</w:t>
      </w:r>
      <w:r>
        <w:rPr>
          <w:rFonts w:hint="cs"/>
          <w:rtl/>
        </w:rPr>
        <w:t>ם שלפני האחרונה, כאשר סיעת מרצ ריכזה בידיה 40 חתימות חברי הכנסת, וסיעת העבודה הגישה בתום לב הצעת אי-אמון ביום שבו נקבע הדיון והמועד להופעתו של ראש הממשלה על-פי דרישת חברי הכנסת, נוצר מתח והיתה טענה מצד נציגת סיעת מרצ, שהיא יושבת-ראש הסיעה, שמא "יגנבו" את ה</w:t>
      </w:r>
      <w:r>
        <w:rPr>
          <w:rFonts w:hint="cs"/>
          <w:rtl/>
        </w:rPr>
        <w:t xml:space="preserve">נושא העיקרי שעל סדר-היום על-ידי התייחסות להצעת האי-אמון בממשלה שהגישה סיעת העבודה. </w:t>
      </w:r>
    </w:p>
    <w:p w14:paraId="445233D1" w14:textId="77777777" w:rsidR="00000000" w:rsidRDefault="00EA6A92">
      <w:pPr>
        <w:pStyle w:val="a3"/>
        <w:rPr>
          <w:rtl/>
        </w:rPr>
      </w:pPr>
    </w:p>
    <w:p w14:paraId="209ABCE2" w14:textId="77777777" w:rsidR="00000000" w:rsidRDefault="00EA6A92">
      <w:pPr>
        <w:pStyle w:val="a0"/>
        <w:rPr>
          <w:rFonts w:hint="cs"/>
          <w:rtl/>
        </w:rPr>
      </w:pPr>
      <w:r>
        <w:rPr>
          <w:rFonts w:hint="cs"/>
          <w:rtl/>
        </w:rPr>
        <w:t xml:space="preserve">אני הייתי זה שבא בדברים בין שתי הסיעות מבלי אפילו לפנות לקואליציה ולממשלה על מנת שהן יאמרו את דברן. אני מוכרח לומר, שהקואליציה מבקשת לרכז את הדיונים ביום אחד, על מנת שהיא </w:t>
      </w:r>
      <w:r>
        <w:rPr>
          <w:rFonts w:hint="cs"/>
          <w:rtl/>
        </w:rPr>
        <w:t xml:space="preserve">תוכל, באופן קבלני, לרכז את הכוחות המצביעים ואחר כך לשחרר את חברי הכנסת, אשר נבחרו לכנסת על מנת להיות כאן יום-יום, כאשר מתקיימות ישיבות הכנסת. </w:t>
      </w:r>
    </w:p>
    <w:p w14:paraId="6B4CE96A" w14:textId="77777777" w:rsidR="00000000" w:rsidRDefault="00EA6A92">
      <w:pPr>
        <w:pStyle w:val="a0"/>
        <w:rPr>
          <w:rFonts w:hint="cs"/>
          <w:rtl/>
        </w:rPr>
      </w:pPr>
    </w:p>
    <w:p w14:paraId="00A37402" w14:textId="77777777" w:rsidR="00000000" w:rsidRDefault="00EA6A92">
      <w:pPr>
        <w:pStyle w:val="af0"/>
        <w:rPr>
          <w:rtl/>
        </w:rPr>
      </w:pPr>
      <w:r>
        <w:rPr>
          <w:rFonts w:hint="eastAsia"/>
          <w:rtl/>
        </w:rPr>
        <w:t>חיים</w:t>
      </w:r>
      <w:r>
        <w:rPr>
          <w:rtl/>
        </w:rPr>
        <w:t xml:space="preserve"> אורון (מרצ):</w:t>
      </w:r>
    </w:p>
    <w:p w14:paraId="19A624CE" w14:textId="77777777" w:rsidR="00000000" w:rsidRDefault="00EA6A92">
      <w:pPr>
        <w:pStyle w:val="a0"/>
        <w:rPr>
          <w:rFonts w:hint="cs"/>
          <w:rtl/>
        </w:rPr>
      </w:pPr>
    </w:p>
    <w:p w14:paraId="15DEAF88" w14:textId="77777777" w:rsidR="00000000" w:rsidRDefault="00EA6A92">
      <w:pPr>
        <w:pStyle w:val="a0"/>
        <w:rPr>
          <w:rFonts w:hint="cs"/>
          <w:rtl/>
        </w:rPr>
      </w:pPr>
      <w:r>
        <w:rPr>
          <w:rFonts w:hint="cs"/>
          <w:rtl/>
        </w:rPr>
        <w:t>- - -</w:t>
      </w:r>
    </w:p>
    <w:p w14:paraId="1B00B855" w14:textId="77777777" w:rsidR="00000000" w:rsidRDefault="00EA6A92">
      <w:pPr>
        <w:pStyle w:val="a0"/>
        <w:rPr>
          <w:rFonts w:hint="cs"/>
          <w:rtl/>
        </w:rPr>
      </w:pPr>
    </w:p>
    <w:p w14:paraId="05AC4E64" w14:textId="77777777" w:rsidR="00000000" w:rsidRDefault="00EA6A92">
      <w:pPr>
        <w:pStyle w:val="af1"/>
        <w:rPr>
          <w:rtl/>
        </w:rPr>
      </w:pPr>
      <w:r>
        <w:rPr>
          <w:rtl/>
        </w:rPr>
        <w:t>היו"ר ראובן ריבלין:</w:t>
      </w:r>
    </w:p>
    <w:p w14:paraId="3E480252" w14:textId="77777777" w:rsidR="00000000" w:rsidRDefault="00EA6A92">
      <w:pPr>
        <w:pStyle w:val="a0"/>
        <w:rPr>
          <w:rtl/>
        </w:rPr>
      </w:pPr>
    </w:p>
    <w:p w14:paraId="6B8DD785" w14:textId="77777777" w:rsidR="00000000" w:rsidRDefault="00EA6A92">
      <w:pPr>
        <w:pStyle w:val="a0"/>
        <w:rPr>
          <w:rFonts w:hint="cs"/>
          <w:rtl/>
        </w:rPr>
      </w:pPr>
      <w:r>
        <w:rPr>
          <w:rFonts w:hint="cs"/>
          <w:rtl/>
        </w:rPr>
        <w:t>חבר הכנסת אורון, אלי לא יכולים לבוא ולומר שמבלבלים עם העובדות. הע</w:t>
      </w:r>
      <w:r>
        <w:rPr>
          <w:rFonts w:hint="cs"/>
          <w:rtl/>
        </w:rPr>
        <w:t>ובדות הן ברורות. בדרך כלל אנחנו רואים - - -</w:t>
      </w:r>
    </w:p>
    <w:p w14:paraId="3B91F5AA" w14:textId="77777777" w:rsidR="00000000" w:rsidRDefault="00EA6A92">
      <w:pPr>
        <w:pStyle w:val="a0"/>
        <w:rPr>
          <w:rFonts w:hint="cs"/>
          <w:rtl/>
        </w:rPr>
      </w:pPr>
    </w:p>
    <w:p w14:paraId="698A4768" w14:textId="77777777" w:rsidR="00000000" w:rsidRDefault="00EA6A92">
      <w:pPr>
        <w:pStyle w:val="af0"/>
        <w:rPr>
          <w:rtl/>
        </w:rPr>
      </w:pPr>
      <w:r>
        <w:rPr>
          <w:rFonts w:hint="eastAsia"/>
          <w:rtl/>
        </w:rPr>
        <w:t>רוני</w:t>
      </w:r>
      <w:r>
        <w:rPr>
          <w:rtl/>
        </w:rPr>
        <w:t xml:space="preserve"> בר-און (הליכוד):</w:t>
      </w:r>
    </w:p>
    <w:p w14:paraId="78E25A03" w14:textId="77777777" w:rsidR="00000000" w:rsidRDefault="00EA6A92">
      <w:pPr>
        <w:pStyle w:val="a0"/>
        <w:rPr>
          <w:rFonts w:hint="cs"/>
          <w:rtl/>
        </w:rPr>
      </w:pPr>
    </w:p>
    <w:p w14:paraId="1EA42140" w14:textId="77777777" w:rsidR="00000000" w:rsidRDefault="00EA6A92">
      <w:pPr>
        <w:pStyle w:val="a0"/>
        <w:rPr>
          <w:rFonts w:hint="cs"/>
          <w:rtl/>
        </w:rPr>
      </w:pPr>
      <w:r>
        <w:rPr>
          <w:rFonts w:hint="cs"/>
          <w:rtl/>
        </w:rPr>
        <w:t>מה קרה? בשבוע שעבר לא ישב פה אצלכם אף אחד - - -</w:t>
      </w:r>
    </w:p>
    <w:p w14:paraId="199C46FB" w14:textId="77777777" w:rsidR="00000000" w:rsidRDefault="00EA6A92">
      <w:pPr>
        <w:pStyle w:val="a0"/>
        <w:rPr>
          <w:rFonts w:hint="cs"/>
          <w:rtl/>
        </w:rPr>
      </w:pPr>
    </w:p>
    <w:p w14:paraId="1B5BBD8A" w14:textId="77777777" w:rsidR="00000000" w:rsidRDefault="00EA6A92">
      <w:pPr>
        <w:pStyle w:val="af0"/>
        <w:rPr>
          <w:rtl/>
        </w:rPr>
      </w:pPr>
      <w:r>
        <w:rPr>
          <w:rFonts w:hint="eastAsia"/>
          <w:rtl/>
        </w:rPr>
        <w:t>חיים</w:t>
      </w:r>
      <w:r>
        <w:rPr>
          <w:rtl/>
        </w:rPr>
        <w:t xml:space="preserve"> אורון (מרצ):</w:t>
      </w:r>
    </w:p>
    <w:p w14:paraId="29830D02" w14:textId="77777777" w:rsidR="00000000" w:rsidRDefault="00EA6A92">
      <w:pPr>
        <w:pStyle w:val="a0"/>
        <w:rPr>
          <w:rFonts w:hint="cs"/>
          <w:rtl/>
        </w:rPr>
      </w:pPr>
    </w:p>
    <w:p w14:paraId="2396D035" w14:textId="77777777" w:rsidR="00000000" w:rsidRDefault="00EA6A92">
      <w:pPr>
        <w:pStyle w:val="a0"/>
        <w:rPr>
          <w:rFonts w:hint="cs"/>
          <w:rtl/>
        </w:rPr>
      </w:pPr>
      <w:r>
        <w:rPr>
          <w:rFonts w:hint="cs"/>
          <w:rtl/>
        </w:rPr>
        <w:t>- - -</w:t>
      </w:r>
    </w:p>
    <w:p w14:paraId="6BBE49DB" w14:textId="77777777" w:rsidR="00000000" w:rsidRDefault="00EA6A92">
      <w:pPr>
        <w:pStyle w:val="a0"/>
        <w:rPr>
          <w:rFonts w:hint="cs"/>
          <w:rtl/>
        </w:rPr>
      </w:pPr>
    </w:p>
    <w:p w14:paraId="7E245722" w14:textId="77777777" w:rsidR="00000000" w:rsidRDefault="00EA6A92">
      <w:pPr>
        <w:pStyle w:val="af0"/>
        <w:rPr>
          <w:rtl/>
        </w:rPr>
      </w:pPr>
      <w:r>
        <w:rPr>
          <w:rFonts w:hint="eastAsia"/>
          <w:rtl/>
        </w:rPr>
        <w:t>קריאות</w:t>
      </w:r>
      <w:r>
        <w:rPr>
          <w:rtl/>
        </w:rPr>
        <w:t>:</w:t>
      </w:r>
    </w:p>
    <w:p w14:paraId="532FA7DD" w14:textId="77777777" w:rsidR="00000000" w:rsidRDefault="00EA6A92">
      <w:pPr>
        <w:pStyle w:val="a0"/>
        <w:rPr>
          <w:rFonts w:hint="cs"/>
          <w:rtl/>
        </w:rPr>
      </w:pPr>
    </w:p>
    <w:p w14:paraId="6647B481" w14:textId="77777777" w:rsidR="00000000" w:rsidRDefault="00EA6A92">
      <w:pPr>
        <w:pStyle w:val="a0"/>
        <w:rPr>
          <w:rFonts w:hint="cs"/>
          <w:rtl/>
        </w:rPr>
      </w:pPr>
      <w:r>
        <w:rPr>
          <w:rFonts w:hint="cs"/>
          <w:rtl/>
        </w:rPr>
        <w:t>- - -</w:t>
      </w:r>
    </w:p>
    <w:p w14:paraId="67E4B64B" w14:textId="77777777" w:rsidR="00000000" w:rsidRDefault="00EA6A92">
      <w:pPr>
        <w:pStyle w:val="a0"/>
        <w:rPr>
          <w:rFonts w:hint="cs"/>
          <w:rtl/>
        </w:rPr>
      </w:pPr>
    </w:p>
    <w:p w14:paraId="4C3237A2" w14:textId="77777777" w:rsidR="00000000" w:rsidRDefault="00EA6A92">
      <w:pPr>
        <w:pStyle w:val="af1"/>
        <w:rPr>
          <w:rtl/>
        </w:rPr>
      </w:pPr>
      <w:r>
        <w:rPr>
          <w:rtl/>
        </w:rPr>
        <w:t>היו"ר ראובן ריבלין:</w:t>
      </w:r>
    </w:p>
    <w:p w14:paraId="3D8D1A44" w14:textId="77777777" w:rsidR="00000000" w:rsidRDefault="00EA6A92">
      <w:pPr>
        <w:pStyle w:val="a0"/>
        <w:rPr>
          <w:rtl/>
        </w:rPr>
      </w:pPr>
    </w:p>
    <w:p w14:paraId="6935896D" w14:textId="77777777" w:rsidR="00000000" w:rsidRDefault="00EA6A92">
      <w:pPr>
        <w:pStyle w:val="a0"/>
        <w:rPr>
          <w:rFonts w:hint="cs"/>
          <w:rtl/>
        </w:rPr>
      </w:pPr>
      <w:r>
        <w:rPr>
          <w:rFonts w:hint="cs"/>
          <w:rtl/>
        </w:rPr>
        <w:t>חבר הכנסת בר-און, חבר הכנסת בר-און, נדמה לי שחבר הכנסת אורון נתן לך קומפלימנ</w:t>
      </w:r>
      <w:r>
        <w:rPr>
          <w:rFonts w:hint="cs"/>
          <w:rtl/>
        </w:rPr>
        <w:t xml:space="preserve">ט. שכן, בכל זמן רלוונטי לישיבותיה של הכנסת אדוני נמצא כאן. אז למה אדוני - פעמים רבות אדוני יושב, מסתכל לימינו ולשמאלו, לאחוריו ולפניו, ולא רואה את חבריו על ידו. אני לא אומר. </w:t>
      </w:r>
    </w:p>
    <w:p w14:paraId="45E61BED" w14:textId="77777777" w:rsidR="00000000" w:rsidRDefault="00EA6A92">
      <w:pPr>
        <w:pStyle w:val="a0"/>
        <w:rPr>
          <w:rFonts w:hint="cs"/>
          <w:rtl/>
        </w:rPr>
      </w:pPr>
    </w:p>
    <w:p w14:paraId="27CA1A35" w14:textId="77777777" w:rsidR="00000000" w:rsidRDefault="00EA6A92">
      <w:pPr>
        <w:pStyle w:val="a0"/>
        <w:rPr>
          <w:rFonts w:hint="cs"/>
          <w:rtl/>
        </w:rPr>
      </w:pPr>
      <w:r>
        <w:rPr>
          <w:rFonts w:hint="cs"/>
          <w:rtl/>
        </w:rPr>
        <w:t xml:space="preserve">עכשיו, כדי להעמיד דברים על דיוקם: אני בכל פעם ובכל עת נתבקשתי על-ידי האופוזיציה </w:t>
      </w:r>
      <w:r>
        <w:rPr>
          <w:rFonts w:hint="cs"/>
          <w:rtl/>
        </w:rPr>
        <w:t>בצורה בלתי מתפשרת שלא לאחד את הדיון. בשבוע שעבר, בטרם התחילו הדיונים ביום שני, הוא היום שבו חזרתי ממפגש ראשי הפרלמנטים באירופה, הודעתי לחברת הכנסת דליה איציק ולחברי האופוזיציה, שאני מתכוון לזמן ביום שני הבא את ראש הממשלה, לבוא ולומר את דברו, על-פי דרישת חב</w:t>
      </w:r>
      <w:r>
        <w:rPr>
          <w:rFonts w:hint="cs"/>
          <w:rtl/>
        </w:rPr>
        <w:t>רי הכנסת. וביקשתי מהם שלא להגיש את הצעת האי-אמון. ולאחר מכן, כאשר הוגשה הצעת האי-אמון בכל זאת, חזרתי ופניתי לחברת הכנסת דליה איציק. היא לא ביטלה את בקשתי בצורה ברורה, היא אמרה, ובצורה ההוגנת ביותר והלגיטימית ביותר, שהיא רוצה לראות מה ילד יום, איך יתפתחו הנ</w:t>
      </w:r>
      <w:r>
        <w:rPr>
          <w:rFonts w:hint="cs"/>
          <w:rtl/>
        </w:rPr>
        <w:t xml:space="preserve">ושאים הפוליטיים שעומדים על סדר-היום של כנסת ישראל ושל העם בישראל. </w:t>
      </w:r>
    </w:p>
    <w:p w14:paraId="0F5C2532" w14:textId="77777777" w:rsidR="00000000" w:rsidRDefault="00EA6A92">
      <w:pPr>
        <w:pStyle w:val="a0"/>
        <w:rPr>
          <w:rFonts w:hint="cs"/>
          <w:rtl/>
        </w:rPr>
      </w:pPr>
    </w:p>
    <w:p w14:paraId="5D0B9CA5" w14:textId="77777777" w:rsidR="00000000" w:rsidRDefault="00EA6A92">
      <w:pPr>
        <w:pStyle w:val="a0"/>
        <w:rPr>
          <w:rFonts w:hint="cs"/>
          <w:rtl/>
        </w:rPr>
      </w:pPr>
      <w:r>
        <w:rPr>
          <w:rFonts w:hint="cs"/>
          <w:rtl/>
        </w:rPr>
        <w:t>אחרי ששמעתי מפיה שהיא אכן נוטה לקיים דיון שבו נייחד את תשומת הלב של הכנסת ושל הציבור כולו להודעתו של ראש הממשלה שהיא הודעה ועניין מאוד מעניין להשמעה ולשמיעה, ואני גם פניתי, על-פי הצעתה, לח</w:t>
      </w:r>
      <w:r>
        <w:rPr>
          <w:rFonts w:hint="cs"/>
          <w:rtl/>
        </w:rPr>
        <w:t>ברת הכנסת גלאון אשר הפנתה אותי לחבר הכנסת דהאמשה, פניתי לחבר הכנסת יאיר פרץ, יושב-ראש סיעת ש"ס - - -</w:t>
      </w:r>
    </w:p>
    <w:p w14:paraId="21854999" w14:textId="77777777" w:rsidR="00000000" w:rsidRDefault="00EA6A92">
      <w:pPr>
        <w:pStyle w:val="a0"/>
        <w:rPr>
          <w:rFonts w:hint="cs"/>
          <w:rtl/>
        </w:rPr>
      </w:pPr>
    </w:p>
    <w:p w14:paraId="11653C64" w14:textId="77777777" w:rsidR="00000000" w:rsidRDefault="00EA6A92">
      <w:pPr>
        <w:pStyle w:val="af0"/>
        <w:rPr>
          <w:rtl/>
        </w:rPr>
      </w:pPr>
      <w:r>
        <w:rPr>
          <w:rFonts w:hint="eastAsia"/>
          <w:rtl/>
        </w:rPr>
        <w:t>יצחק</w:t>
      </w:r>
      <w:r>
        <w:rPr>
          <w:rtl/>
        </w:rPr>
        <w:t xml:space="preserve"> הרצוג (העבודה-מימד):</w:t>
      </w:r>
    </w:p>
    <w:p w14:paraId="73CA7894" w14:textId="77777777" w:rsidR="00000000" w:rsidRDefault="00EA6A92">
      <w:pPr>
        <w:pStyle w:val="a0"/>
        <w:rPr>
          <w:rFonts w:hint="cs"/>
          <w:rtl/>
        </w:rPr>
      </w:pPr>
    </w:p>
    <w:p w14:paraId="3980C512" w14:textId="77777777" w:rsidR="00000000" w:rsidRDefault="00EA6A92">
      <w:pPr>
        <w:pStyle w:val="a0"/>
        <w:rPr>
          <w:rFonts w:hint="cs"/>
          <w:rtl/>
        </w:rPr>
      </w:pPr>
      <w:r>
        <w:rPr>
          <w:rFonts w:hint="cs"/>
          <w:rtl/>
        </w:rPr>
        <w:t>מה זה קשור?</w:t>
      </w:r>
    </w:p>
    <w:p w14:paraId="1C150E65" w14:textId="77777777" w:rsidR="00000000" w:rsidRDefault="00EA6A92">
      <w:pPr>
        <w:pStyle w:val="a0"/>
        <w:rPr>
          <w:rFonts w:hint="cs"/>
          <w:rtl/>
        </w:rPr>
      </w:pPr>
    </w:p>
    <w:p w14:paraId="6ED5FDC6" w14:textId="77777777" w:rsidR="00000000" w:rsidRDefault="00EA6A92">
      <w:pPr>
        <w:pStyle w:val="af1"/>
        <w:rPr>
          <w:rtl/>
        </w:rPr>
      </w:pPr>
      <w:r>
        <w:rPr>
          <w:rtl/>
        </w:rPr>
        <w:t>היו"ר ראובן ריבלין:</w:t>
      </w:r>
    </w:p>
    <w:p w14:paraId="227580E7" w14:textId="77777777" w:rsidR="00000000" w:rsidRDefault="00EA6A92">
      <w:pPr>
        <w:pStyle w:val="a0"/>
        <w:rPr>
          <w:rtl/>
        </w:rPr>
      </w:pPr>
    </w:p>
    <w:p w14:paraId="10DEEE05" w14:textId="77777777" w:rsidR="00000000" w:rsidRDefault="00EA6A92">
      <w:pPr>
        <w:pStyle w:val="a0"/>
        <w:rPr>
          <w:rFonts w:hint="cs"/>
          <w:rtl/>
        </w:rPr>
      </w:pPr>
      <w:r>
        <w:rPr>
          <w:rFonts w:hint="cs"/>
          <w:rtl/>
        </w:rPr>
        <w:t>אני אומר לכם מה זה קשור. ואכן, קיבלתי תשובה שהנטייה היא לבטל. אני רק חיכיתי וציפיתי, ואמרתי ג</w:t>
      </w:r>
      <w:r>
        <w:rPr>
          <w:rFonts w:hint="cs"/>
          <w:rtl/>
        </w:rPr>
        <w:t>ם לראש הממשלה, שהוא עתיד לומר ביום שני את דברו, אם לא תהיה הצעת אי-אמון. לא אמרתי לו ישירות, שכן אינני מדבר עם ראש הממשלה, מאחר שבעת האחרונה יש לנו כמה חילוקי דעות על נושאים שוליים.</w:t>
      </w:r>
    </w:p>
    <w:p w14:paraId="535DEFF6" w14:textId="77777777" w:rsidR="00000000" w:rsidRDefault="00EA6A92">
      <w:pPr>
        <w:pStyle w:val="a0"/>
        <w:rPr>
          <w:rFonts w:hint="cs"/>
          <w:rtl/>
        </w:rPr>
      </w:pPr>
    </w:p>
    <w:p w14:paraId="55CB8868" w14:textId="77777777" w:rsidR="00000000" w:rsidRDefault="00EA6A92">
      <w:pPr>
        <w:pStyle w:val="af0"/>
        <w:rPr>
          <w:rtl/>
        </w:rPr>
      </w:pPr>
      <w:r>
        <w:rPr>
          <w:rFonts w:hint="eastAsia"/>
          <w:rtl/>
        </w:rPr>
        <w:t>חיים</w:t>
      </w:r>
      <w:r>
        <w:rPr>
          <w:rtl/>
        </w:rPr>
        <w:t xml:space="preserve"> רמון (העבודה-מימד):</w:t>
      </w:r>
    </w:p>
    <w:p w14:paraId="7C3CE807" w14:textId="77777777" w:rsidR="00000000" w:rsidRDefault="00EA6A92">
      <w:pPr>
        <w:pStyle w:val="a0"/>
        <w:rPr>
          <w:rFonts w:hint="cs"/>
          <w:rtl/>
        </w:rPr>
      </w:pPr>
    </w:p>
    <w:p w14:paraId="479E441C" w14:textId="77777777" w:rsidR="00000000" w:rsidRDefault="00EA6A92">
      <w:pPr>
        <w:pStyle w:val="a0"/>
        <w:rPr>
          <w:rFonts w:hint="cs"/>
          <w:rtl/>
        </w:rPr>
      </w:pPr>
      <w:r>
        <w:rPr>
          <w:rFonts w:hint="cs"/>
          <w:rtl/>
        </w:rPr>
        <w:t>אתה יכול להרחיב?</w:t>
      </w:r>
    </w:p>
    <w:p w14:paraId="1DA7D1D9" w14:textId="77777777" w:rsidR="00000000" w:rsidRDefault="00EA6A92">
      <w:pPr>
        <w:pStyle w:val="a0"/>
        <w:rPr>
          <w:rFonts w:hint="cs"/>
          <w:rtl/>
        </w:rPr>
      </w:pPr>
    </w:p>
    <w:p w14:paraId="4A2A25FB" w14:textId="77777777" w:rsidR="00000000" w:rsidRDefault="00EA6A92">
      <w:pPr>
        <w:pStyle w:val="af0"/>
        <w:rPr>
          <w:rtl/>
        </w:rPr>
      </w:pPr>
      <w:r>
        <w:rPr>
          <w:rFonts w:hint="eastAsia"/>
          <w:rtl/>
        </w:rPr>
        <w:t>דליה</w:t>
      </w:r>
      <w:r>
        <w:rPr>
          <w:rtl/>
        </w:rPr>
        <w:t xml:space="preserve"> איציק (העבודה-מימד):</w:t>
      </w:r>
    </w:p>
    <w:p w14:paraId="4DFFF835" w14:textId="77777777" w:rsidR="00000000" w:rsidRDefault="00EA6A92">
      <w:pPr>
        <w:pStyle w:val="a0"/>
        <w:rPr>
          <w:rFonts w:hint="cs"/>
          <w:rtl/>
        </w:rPr>
      </w:pPr>
    </w:p>
    <w:p w14:paraId="6FE1E3EA" w14:textId="77777777" w:rsidR="00000000" w:rsidRDefault="00EA6A92">
      <w:pPr>
        <w:pStyle w:val="a0"/>
        <w:rPr>
          <w:rFonts w:hint="cs"/>
          <w:rtl/>
        </w:rPr>
      </w:pPr>
      <w:r>
        <w:rPr>
          <w:rFonts w:hint="cs"/>
          <w:rtl/>
        </w:rPr>
        <w:t>את</w:t>
      </w:r>
      <w:r>
        <w:rPr>
          <w:rFonts w:hint="cs"/>
          <w:rtl/>
        </w:rPr>
        <w:t>ה יכול להרחיב את הנושא הזה? - - -</w:t>
      </w:r>
    </w:p>
    <w:p w14:paraId="47F17FF8" w14:textId="77777777" w:rsidR="00000000" w:rsidRDefault="00EA6A92">
      <w:pPr>
        <w:pStyle w:val="a0"/>
        <w:rPr>
          <w:rFonts w:hint="cs"/>
          <w:rtl/>
        </w:rPr>
      </w:pPr>
    </w:p>
    <w:p w14:paraId="16C71F98" w14:textId="77777777" w:rsidR="00000000" w:rsidRDefault="00EA6A92">
      <w:pPr>
        <w:pStyle w:val="af1"/>
        <w:rPr>
          <w:rtl/>
        </w:rPr>
      </w:pPr>
      <w:r>
        <w:rPr>
          <w:rtl/>
        </w:rPr>
        <w:t>היו"ר ראובן ריבלין:</w:t>
      </w:r>
    </w:p>
    <w:p w14:paraId="7013BD2B" w14:textId="77777777" w:rsidR="00000000" w:rsidRDefault="00EA6A92">
      <w:pPr>
        <w:pStyle w:val="a0"/>
        <w:rPr>
          <w:rtl/>
        </w:rPr>
      </w:pPr>
    </w:p>
    <w:p w14:paraId="404D083E" w14:textId="77777777" w:rsidR="00000000" w:rsidRDefault="00EA6A92">
      <w:pPr>
        <w:pStyle w:val="a0"/>
        <w:rPr>
          <w:rFonts w:hint="cs"/>
          <w:rtl/>
        </w:rPr>
      </w:pPr>
      <w:r>
        <w:rPr>
          <w:rFonts w:hint="cs"/>
          <w:rtl/>
        </w:rPr>
        <w:t>אני לא יכול להרחיב את הנושא הזה, אבל אני מדבר כרגע על פרוצדורה ולא על מהות. באופן מהותי אני במחלוקת עמוקה עם ראש ממשלתי וראש תנועתי, ואנחנו יודעים שגם הלכנו לבחירות עם שני דגלים שחשבנו שיכולים לשאת או</w:t>
      </w:r>
      <w:r>
        <w:rPr>
          <w:rFonts w:hint="cs"/>
          <w:rtl/>
        </w:rPr>
        <w:t>תם זה בצד זה, אף שהם נוגדים זה את זה.</w:t>
      </w:r>
    </w:p>
    <w:p w14:paraId="66420278" w14:textId="77777777" w:rsidR="00000000" w:rsidRDefault="00EA6A92">
      <w:pPr>
        <w:pStyle w:val="a0"/>
        <w:rPr>
          <w:rFonts w:hint="cs"/>
          <w:rtl/>
        </w:rPr>
      </w:pPr>
    </w:p>
    <w:p w14:paraId="0D65AE88" w14:textId="77777777" w:rsidR="00000000" w:rsidRDefault="00EA6A92">
      <w:pPr>
        <w:pStyle w:val="af0"/>
        <w:rPr>
          <w:rtl/>
        </w:rPr>
      </w:pPr>
      <w:r>
        <w:rPr>
          <w:rFonts w:hint="eastAsia"/>
          <w:rtl/>
        </w:rPr>
        <w:t>עמרם</w:t>
      </w:r>
      <w:r>
        <w:rPr>
          <w:rtl/>
        </w:rPr>
        <w:t xml:space="preserve"> מצנע (העבודה-מימד):</w:t>
      </w:r>
    </w:p>
    <w:p w14:paraId="10E55154" w14:textId="77777777" w:rsidR="00000000" w:rsidRDefault="00EA6A92">
      <w:pPr>
        <w:pStyle w:val="a0"/>
        <w:rPr>
          <w:rFonts w:hint="cs"/>
          <w:rtl/>
        </w:rPr>
      </w:pPr>
    </w:p>
    <w:p w14:paraId="486DC6A7" w14:textId="77777777" w:rsidR="00000000" w:rsidRDefault="00EA6A92">
      <w:pPr>
        <w:pStyle w:val="a0"/>
        <w:rPr>
          <w:rFonts w:hint="cs"/>
          <w:rtl/>
        </w:rPr>
      </w:pPr>
      <w:r>
        <w:rPr>
          <w:rFonts w:hint="cs"/>
          <w:rtl/>
        </w:rPr>
        <w:t>אין ביניכם שום קשר? אתם לא מדברים?</w:t>
      </w:r>
    </w:p>
    <w:p w14:paraId="366AC4EB" w14:textId="77777777" w:rsidR="00000000" w:rsidRDefault="00EA6A92">
      <w:pPr>
        <w:pStyle w:val="a0"/>
        <w:rPr>
          <w:rFonts w:hint="cs"/>
          <w:rtl/>
        </w:rPr>
      </w:pPr>
    </w:p>
    <w:p w14:paraId="39113374" w14:textId="77777777" w:rsidR="00000000" w:rsidRDefault="00EA6A92">
      <w:pPr>
        <w:pStyle w:val="af1"/>
        <w:rPr>
          <w:rtl/>
        </w:rPr>
      </w:pPr>
      <w:r>
        <w:rPr>
          <w:rtl/>
        </w:rPr>
        <w:t>היו"ר ראובן ריבלין:</w:t>
      </w:r>
    </w:p>
    <w:p w14:paraId="63EFB8F0" w14:textId="77777777" w:rsidR="00000000" w:rsidRDefault="00EA6A92">
      <w:pPr>
        <w:pStyle w:val="a0"/>
        <w:rPr>
          <w:rtl/>
        </w:rPr>
      </w:pPr>
    </w:p>
    <w:p w14:paraId="7E96BA2E" w14:textId="77777777" w:rsidR="00000000" w:rsidRDefault="00EA6A92">
      <w:pPr>
        <w:pStyle w:val="a0"/>
        <w:rPr>
          <w:rFonts w:hint="cs"/>
          <w:rtl/>
        </w:rPr>
      </w:pPr>
      <w:r>
        <w:rPr>
          <w:rFonts w:hint="cs"/>
          <w:rtl/>
        </w:rPr>
        <w:t>אני לא אמרתי - קודם כול, אנחנו מדברים, ואנחנו, אני מקווה, עדיין בידידות רבה ובהערכה רבה. עם זאת, אני מצטער לבלבל אותך עם האמת, אבל האמ</w:t>
      </w:r>
      <w:r>
        <w:rPr>
          <w:rFonts w:hint="cs"/>
          <w:rtl/>
        </w:rPr>
        <w:t>ת היא שאני דיברתי עם ראש הממשלה לפני כשבועיים, בטרם נסיעתי לאירופה - - -</w:t>
      </w:r>
    </w:p>
    <w:p w14:paraId="77718599" w14:textId="77777777" w:rsidR="00000000" w:rsidRDefault="00EA6A92">
      <w:pPr>
        <w:pStyle w:val="a0"/>
        <w:rPr>
          <w:rFonts w:hint="cs"/>
          <w:rtl/>
        </w:rPr>
      </w:pPr>
    </w:p>
    <w:p w14:paraId="591F2768" w14:textId="77777777" w:rsidR="00000000" w:rsidRDefault="00EA6A92">
      <w:pPr>
        <w:pStyle w:val="af0"/>
        <w:rPr>
          <w:rtl/>
        </w:rPr>
      </w:pPr>
      <w:r>
        <w:rPr>
          <w:rFonts w:hint="eastAsia"/>
          <w:rtl/>
        </w:rPr>
        <w:t>עמרם</w:t>
      </w:r>
      <w:r>
        <w:rPr>
          <w:rtl/>
        </w:rPr>
        <w:t xml:space="preserve"> מצנע (העבודה-מימד):</w:t>
      </w:r>
    </w:p>
    <w:p w14:paraId="1B379F1E" w14:textId="77777777" w:rsidR="00000000" w:rsidRDefault="00EA6A92">
      <w:pPr>
        <w:pStyle w:val="a0"/>
        <w:rPr>
          <w:rFonts w:hint="cs"/>
          <w:rtl/>
        </w:rPr>
      </w:pPr>
    </w:p>
    <w:p w14:paraId="3FE00FAD" w14:textId="77777777" w:rsidR="00000000" w:rsidRDefault="00EA6A92">
      <w:pPr>
        <w:pStyle w:val="a0"/>
        <w:rPr>
          <w:rFonts w:hint="cs"/>
          <w:rtl/>
        </w:rPr>
      </w:pPr>
      <w:r>
        <w:rPr>
          <w:rFonts w:hint="cs"/>
          <w:rtl/>
        </w:rPr>
        <w:t>סיפרת לנו שאתה לא מדבר אתו, על כן - - -</w:t>
      </w:r>
    </w:p>
    <w:p w14:paraId="11C62828" w14:textId="77777777" w:rsidR="00000000" w:rsidRDefault="00EA6A92">
      <w:pPr>
        <w:pStyle w:val="a0"/>
        <w:rPr>
          <w:rFonts w:hint="cs"/>
          <w:rtl/>
        </w:rPr>
      </w:pPr>
    </w:p>
    <w:p w14:paraId="79FF44DE" w14:textId="77777777" w:rsidR="00000000" w:rsidRDefault="00EA6A92">
      <w:pPr>
        <w:pStyle w:val="af1"/>
        <w:rPr>
          <w:rtl/>
        </w:rPr>
      </w:pPr>
      <w:r>
        <w:rPr>
          <w:rtl/>
        </w:rPr>
        <w:t>היו"ר ראובן ריבלין:</w:t>
      </w:r>
    </w:p>
    <w:p w14:paraId="5101FDA5" w14:textId="77777777" w:rsidR="00000000" w:rsidRDefault="00EA6A92">
      <w:pPr>
        <w:pStyle w:val="a0"/>
        <w:rPr>
          <w:rtl/>
        </w:rPr>
      </w:pPr>
    </w:p>
    <w:p w14:paraId="546C8CAA" w14:textId="77777777" w:rsidR="00000000" w:rsidRDefault="00EA6A92">
      <w:pPr>
        <w:pStyle w:val="a0"/>
        <w:rPr>
          <w:rFonts w:hint="cs"/>
          <w:rtl/>
        </w:rPr>
      </w:pPr>
      <w:r>
        <w:rPr>
          <w:rFonts w:hint="cs"/>
          <w:rtl/>
        </w:rPr>
        <w:t>לא. דיברתי אתו, אחרי שלא דיברתי אתו זמן רב - כי אני לא קובע את הפגישות שלי עם ראש הממשלה. פעמי</w:t>
      </w:r>
      <w:r>
        <w:rPr>
          <w:rFonts w:hint="cs"/>
          <w:rtl/>
        </w:rPr>
        <w:t>ם רבות הוא נפגש אנשים אחרים. על כל פנים, לא נפגשנו. גם בשבוע הזה לא נפגשנו ולא דיברנו מלה. ברגע שאני ביקשתי לדעת אם יורדים מסדר-היום, ואם אנחנו נמצאים במצב שבו נייחד את הדיון היום רק בנושא הודעתו של ראש הממשלה בעקבות בקשתם של 40 חברי כנסת, כאשר הודיעו לי ה</w:t>
      </w:r>
      <w:r>
        <w:rPr>
          <w:rFonts w:hint="cs"/>
          <w:rtl/>
        </w:rPr>
        <w:t xml:space="preserve">יום בבוקר שהדבר אינו מתאפשר משום שהשיקולים של מפלגת העבודה ושל האופוזיציה הם כאלה, שהם מחייבים את הקיום - מבחינה פוליטית, זה לגיטימי לחלוטין, אמרתי: אם כן, אני קובע שסעיף 42 לא יישמע היום. </w:t>
      </w:r>
    </w:p>
    <w:p w14:paraId="635D3AE9" w14:textId="77777777" w:rsidR="00000000" w:rsidRDefault="00EA6A92">
      <w:pPr>
        <w:pStyle w:val="a0"/>
        <w:rPr>
          <w:rFonts w:hint="cs"/>
          <w:rtl/>
        </w:rPr>
      </w:pPr>
    </w:p>
    <w:p w14:paraId="0AA9DEBB" w14:textId="77777777" w:rsidR="00000000" w:rsidRDefault="00EA6A92">
      <w:pPr>
        <w:pStyle w:val="af0"/>
        <w:rPr>
          <w:rtl/>
        </w:rPr>
      </w:pPr>
      <w:r>
        <w:rPr>
          <w:rFonts w:hint="eastAsia"/>
          <w:rtl/>
        </w:rPr>
        <w:t>חיים</w:t>
      </w:r>
      <w:r>
        <w:rPr>
          <w:rtl/>
        </w:rPr>
        <w:t xml:space="preserve"> רמון (העבודה-מימד):</w:t>
      </w:r>
    </w:p>
    <w:p w14:paraId="31D2567E" w14:textId="77777777" w:rsidR="00000000" w:rsidRDefault="00EA6A92">
      <w:pPr>
        <w:pStyle w:val="a0"/>
        <w:rPr>
          <w:rFonts w:hint="cs"/>
          <w:rtl/>
        </w:rPr>
      </w:pPr>
    </w:p>
    <w:p w14:paraId="6D4D0034" w14:textId="77777777" w:rsidR="00000000" w:rsidRDefault="00EA6A92">
      <w:pPr>
        <w:pStyle w:val="a0"/>
        <w:rPr>
          <w:rFonts w:hint="cs"/>
          <w:rtl/>
        </w:rPr>
      </w:pPr>
      <w:r>
        <w:rPr>
          <w:rFonts w:hint="cs"/>
          <w:rtl/>
        </w:rPr>
        <w:t>אדוני היושב-ראש - - -</w:t>
      </w:r>
    </w:p>
    <w:p w14:paraId="3E0DC254" w14:textId="77777777" w:rsidR="00000000" w:rsidRDefault="00EA6A92">
      <w:pPr>
        <w:pStyle w:val="a0"/>
        <w:rPr>
          <w:rFonts w:hint="cs"/>
          <w:rtl/>
        </w:rPr>
      </w:pPr>
    </w:p>
    <w:p w14:paraId="30E4D8AC" w14:textId="77777777" w:rsidR="00000000" w:rsidRDefault="00EA6A92">
      <w:pPr>
        <w:pStyle w:val="af1"/>
        <w:rPr>
          <w:rtl/>
        </w:rPr>
      </w:pPr>
      <w:r>
        <w:rPr>
          <w:rtl/>
        </w:rPr>
        <w:t>היו"ר ראובן ריבל</w:t>
      </w:r>
      <w:r>
        <w:rPr>
          <w:rtl/>
        </w:rPr>
        <w:t>ין:</w:t>
      </w:r>
    </w:p>
    <w:p w14:paraId="56591540" w14:textId="77777777" w:rsidR="00000000" w:rsidRDefault="00EA6A92">
      <w:pPr>
        <w:pStyle w:val="a0"/>
        <w:rPr>
          <w:rtl/>
        </w:rPr>
      </w:pPr>
    </w:p>
    <w:p w14:paraId="32911F21" w14:textId="77777777" w:rsidR="00000000" w:rsidRDefault="00EA6A92">
      <w:pPr>
        <w:pStyle w:val="a0"/>
        <w:rPr>
          <w:rFonts w:hint="cs"/>
          <w:rtl/>
        </w:rPr>
      </w:pPr>
      <w:r>
        <w:rPr>
          <w:rFonts w:hint="cs"/>
          <w:rtl/>
        </w:rPr>
        <w:t>אני חושב וחשבתי לתומי - רק רגע, אני רק מסיים - שזה בסמכותי, מה עוד שחשבתי גם שלא עברו 21 הימים, מאחר שנדמה לי שבשבוע שעבר ביטלנו יום דיונים על-פי בקשת רוב סיעות הבית. היו כאלה שהתנגדו, יושב-ראש - - -</w:t>
      </w:r>
    </w:p>
    <w:p w14:paraId="0463F787" w14:textId="77777777" w:rsidR="00000000" w:rsidRDefault="00EA6A92">
      <w:pPr>
        <w:pStyle w:val="a0"/>
        <w:rPr>
          <w:rFonts w:hint="cs"/>
          <w:rtl/>
        </w:rPr>
      </w:pPr>
    </w:p>
    <w:p w14:paraId="0A1BB4E9" w14:textId="77777777" w:rsidR="00000000" w:rsidRDefault="00EA6A92">
      <w:pPr>
        <w:pStyle w:val="af0"/>
        <w:rPr>
          <w:rtl/>
        </w:rPr>
      </w:pPr>
      <w:r>
        <w:rPr>
          <w:rFonts w:hint="eastAsia"/>
          <w:rtl/>
        </w:rPr>
        <w:t>יצחק</w:t>
      </w:r>
      <w:r>
        <w:rPr>
          <w:rtl/>
        </w:rPr>
        <w:t xml:space="preserve"> הרצוג (העבודה-מימד):</w:t>
      </w:r>
    </w:p>
    <w:p w14:paraId="63F81154" w14:textId="77777777" w:rsidR="00000000" w:rsidRDefault="00EA6A92">
      <w:pPr>
        <w:pStyle w:val="a0"/>
        <w:rPr>
          <w:rFonts w:hint="cs"/>
          <w:rtl/>
        </w:rPr>
      </w:pPr>
    </w:p>
    <w:p w14:paraId="3EBDB6AE" w14:textId="77777777" w:rsidR="00000000" w:rsidRDefault="00EA6A92">
      <w:pPr>
        <w:pStyle w:val="a0"/>
        <w:rPr>
          <w:rFonts w:hint="cs"/>
          <w:rtl/>
        </w:rPr>
      </w:pPr>
      <w:r>
        <w:rPr>
          <w:rFonts w:hint="cs"/>
          <w:rtl/>
        </w:rPr>
        <w:t>- - -</w:t>
      </w:r>
    </w:p>
    <w:p w14:paraId="0F161206" w14:textId="77777777" w:rsidR="00000000" w:rsidRDefault="00EA6A92">
      <w:pPr>
        <w:pStyle w:val="a0"/>
        <w:rPr>
          <w:rFonts w:hint="cs"/>
          <w:rtl/>
        </w:rPr>
      </w:pPr>
    </w:p>
    <w:p w14:paraId="5CBE175E" w14:textId="77777777" w:rsidR="00000000" w:rsidRDefault="00EA6A92">
      <w:pPr>
        <w:pStyle w:val="af1"/>
        <w:rPr>
          <w:rtl/>
        </w:rPr>
      </w:pPr>
      <w:r>
        <w:rPr>
          <w:rtl/>
        </w:rPr>
        <w:t>היו"ר ראובן ריבל</w:t>
      </w:r>
      <w:r>
        <w:rPr>
          <w:rtl/>
        </w:rPr>
        <w:t>ין:</w:t>
      </w:r>
    </w:p>
    <w:p w14:paraId="03934AEB" w14:textId="77777777" w:rsidR="00000000" w:rsidRDefault="00EA6A92">
      <w:pPr>
        <w:pStyle w:val="a0"/>
        <w:rPr>
          <w:rtl/>
        </w:rPr>
      </w:pPr>
    </w:p>
    <w:p w14:paraId="44ADBDB6" w14:textId="77777777" w:rsidR="00000000" w:rsidRDefault="00EA6A92">
      <w:pPr>
        <w:pStyle w:val="a0"/>
        <w:rPr>
          <w:rFonts w:hint="cs"/>
          <w:rtl/>
        </w:rPr>
      </w:pPr>
      <w:r>
        <w:rPr>
          <w:rFonts w:hint="cs"/>
          <w:rtl/>
        </w:rPr>
        <w:t>מה?</w:t>
      </w:r>
    </w:p>
    <w:p w14:paraId="5853CCA0" w14:textId="77777777" w:rsidR="00000000" w:rsidRDefault="00EA6A92">
      <w:pPr>
        <w:pStyle w:val="af0"/>
        <w:rPr>
          <w:rFonts w:hint="cs"/>
          <w:rtl/>
        </w:rPr>
      </w:pPr>
    </w:p>
    <w:p w14:paraId="21DE0A57" w14:textId="77777777" w:rsidR="00000000" w:rsidRDefault="00EA6A92">
      <w:pPr>
        <w:pStyle w:val="af0"/>
        <w:rPr>
          <w:rFonts w:hint="cs"/>
          <w:rtl/>
        </w:rPr>
      </w:pPr>
      <w:r>
        <w:rPr>
          <w:rFonts w:hint="eastAsia"/>
          <w:rtl/>
        </w:rPr>
        <w:t>חיים</w:t>
      </w:r>
      <w:r>
        <w:rPr>
          <w:rtl/>
        </w:rPr>
        <w:t xml:space="preserve"> רמון (העבודה-מימד):</w:t>
      </w:r>
    </w:p>
    <w:p w14:paraId="5E3F7AE1" w14:textId="77777777" w:rsidR="00000000" w:rsidRDefault="00EA6A92">
      <w:pPr>
        <w:pStyle w:val="af0"/>
        <w:rPr>
          <w:rFonts w:hint="cs"/>
          <w:rtl/>
        </w:rPr>
      </w:pPr>
    </w:p>
    <w:p w14:paraId="4459EA52" w14:textId="77777777" w:rsidR="00000000" w:rsidRDefault="00EA6A92">
      <w:pPr>
        <w:pStyle w:val="a0"/>
        <w:rPr>
          <w:rFonts w:hint="cs"/>
          <w:rtl/>
        </w:rPr>
      </w:pPr>
      <w:r>
        <w:rPr>
          <w:rFonts w:hint="cs"/>
          <w:rtl/>
        </w:rPr>
        <w:t>- - -</w:t>
      </w:r>
    </w:p>
    <w:p w14:paraId="487F2ACC" w14:textId="77777777" w:rsidR="00000000" w:rsidRDefault="00EA6A92">
      <w:pPr>
        <w:pStyle w:val="a0"/>
        <w:rPr>
          <w:rFonts w:hint="cs"/>
          <w:rtl/>
        </w:rPr>
      </w:pPr>
    </w:p>
    <w:p w14:paraId="5199BA3C" w14:textId="77777777" w:rsidR="00000000" w:rsidRDefault="00EA6A92">
      <w:pPr>
        <w:pStyle w:val="af1"/>
        <w:rPr>
          <w:rtl/>
        </w:rPr>
      </w:pPr>
      <w:r>
        <w:rPr>
          <w:rtl/>
        </w:rPr>
        <w:t>היו"ר ראובן ריבלין:</w:t>
      </w:r>
    </w:p>
    <w:p w14:paraId="118A7FBE" w14:textId="77777777" w:rsidR="00000000" w:rsidRDefault="00EA6A92">
      <w:pPr>
        <w:pStyle w:val="a0"/>
        <w:rPr>
          <w:rtl/>
        </w:rPr>
      </w:pPr>
    </w:p>
    <w:p w14:paraId="09535DBD" w14:textId="77777777" w:rsidR="00000000" w:rsidRDefault="00EA6A92">
      <w:pPr>
        <w:pStyle w:val="a0"/>
        <w:rPr>
          <w:rFonts w:hint="cs"/>
          <w:rtl/>
        </w:rPr>
      </w:pPr>
      <w:r>
        <w:rPr>
          <w:rFonts w:hint="cs"/>
          <w:rtl/>
        </w:rPr>
        <w:t>לגבי נושא השעה, 20:30 - אתמול או שלשום דיברתי עם מזכיר הממשלה, שאתו אני מדבר כל שבוע, על מנת לתאם את פעולותיה של הכנסת מול הממשלה, בכל מקום שבו אני צריך את הממשלה כמשיבה, והוא שאל אותי, אם נקי</w:t>
      </w:r>
      <w:r>
        <w:rPr>
          <w:rFonts w:hint="cs"/>
          <w:rtl/>
        </w:rPr>
        <w:t>ים את הדיון בשתי פאזות, ברציפות ובדירוג, וכן באיזו שעה בערך ייגמר העניין. האם עד 20:00</w:t>
      </w:r>
      <w:r>
        <w:rPr>
          <w:rtl/>
        </w:rPr>
        <w:t>–</w:t>
      </w:r>
      <w:r>
        <w:rPr>
          <w:rFonts w:hint="cs"/>
          <w:rtl/>
        </w:rPr>
        <w:t>20:30 ייגמר העניין? אמרתי לו: בשום פנים ואופן, נדמה לי שלפני 22:30 לא נוכל לקיים את העניין. הוא לא בא ואמר לי שמישהו מאחר, אני הבנתי מדבריו שכנראה נקבעו פגישות אחרות. לא</w:t>
      </w:r>
      <w:r>
        <w:rPr>
          <w:rFonts w:hint="cs"/>
          <w:rtl/>
        </w:rPr>
        <w:t xml:space="preserve"> נאמר לי דבר, לא נתבקשתי - - -</w:t>
      </w:r>
    </w:p>
    <w:p w14:paraId="5E3FDA99" w14:textId="77777777" w:rsidR="00000000" w:rsidRDefault="00EA6A92">
      <w:pPr>
        <w:pStyle w:val="a0"/>
        <w:rPr>
          <w:rFonts w:hint="cs"/>
          <w:rtl/>
        </w:rPr>
      </w:pPr>
    </w:p>
    <w:p w14:paraId="52B20F99" w14:textId="77777777" w:rsidR="00000000" w:rsidRDefault="00EA6A92">
      <w:pPr>
        <w:pStyle w:val="af0"/>
        <w:rPr>
          <w:rtl/>
        </w:rPr>
      </w:pPr>
      <w:r>
        <w:rPr>
          <w:rFonts w:hint="eastAsia"/>
          <w:rtl/>
        </w:rPr>
        <w:t>דליה</w:t>
      </w:r>
      <w:r>
        <w:rPr>
          <w:rtl/>
        </w:rPr>
        <w:t xml:space="preserve"> איציק (העבודה-מימד):</w:t>
      </w:r>
    </w:p>
    <w:p w14:paraId="140D4FA1" w14:textId="77777777" w:rsidR="00000000" w:rsidRDefault="00EA6A92">
      <w:pPr>
        <w:pStyle w:val="a0"/>
        <w:rPr>
          <w:rFonts w:hint="cs"/>
          <w:rtl/>
        </w:rPr>
      </w:pPr>
    </w:p>
    <w:p w14:paraId="5DB48E4E" w14:textId="77777777" w:rsidR="00000000" w:rsidRDefault="00EA6A92">
      <w:pPr>
        <w:pStyle w:val="a0"/>
        <w:rPr>
          <w:rFonts w:hint="cs"/>
          <w:rtl/>
        </w:rPr>
      </w:pPr>
      <w:r>
        <w:rPr>
          <w:rFonts w:hint="cs"/>
          <w:rtl/>
        </w:rPr>
        <w:t>הוא ביקש את הדיון. הוא ביקש את זה ביום שני.</w:t>
      </w:r>
    </w:p>
    <w:p w14:paraId="72C436BA" w14:textId="77777777" w:rsidR="00000000" w:rsidRDefault="00EA6A92">
      <w:pPr>
        <w:pStyle w:val="a0"/>
        <w:rPr>
          <w:rFonts w:hint="cs"/>
          <w:rtl/>
        </w:rPr>
      </w:pPr>
    </w:p>
    <w:p w14:paraId="6C746917" w14:textId="77777777" w:rsidR="00000000" w:rsidRDefault="00EA6A92">
      <w:pPr>
        <w:pStyle w:val="af1"/>
        <w:rPr>
          <w:rtl/>
        </w:rPr>
      </w:pPr>
      <w:r>
        <w:rPr>
          <w:rtl/>
        </w:rPr>
        <w:t>היו"ר ראובן ריבלין:</w:t>
      </w:r>
    </w:p>
    <w:p w14:paraId="48F08A5F" w14:textId="77777777" w:rsidR="00000000" w:rsidRDefault="00EA6A92">
      <w:pPr>
        <w:pStyle w:val="a0"/>
        <w:rPr>
          <w:rtl/>
        </w:rPr>
      </w:pPr>
    </w:p>
    <w:p w14:paraId="4EF93175" w14:textId="77777777" w:rsidR="00000000" w:rsidRDefault="00EA6A92">
      <w:pPr>
        <w:pStyle w:val="a0"/>
        <w:rPr>
          <w:rFonts w:hint="cs"/>
          <w:rtl/>
        </w:rPr>
      </w:pPr>
      <w:r>
        <w:rPr>
          <w:rFonts w:hint="cs"/>
          <w:rtl/>
        </w:rPr>
        <w:t>מי?</w:t>
      </w:r>
    </w:p>
    <w:p w14:paraId="48EB3244" w14:textId="77777777" w:rsidR="00000000" w:rsidRDefault="00EA6A92">
      <w:pPr>
        <w:pStyle w:val="a0"/>
        <w:rPr>
          <w:rFonts w:hint="cs"/>
          <w:rtl/>
        </w:rPr>
      </w:pPr>
    </w:p>
    <w:p w14:paraId="01F42F9A" w14:textId="77777777" w:rsidR="00000000" w:rsidRDefault="00EA6A92">
      <w:pPr>
        <w:pStyle w:val="af0"/>
        <w:rPr>
          <w:rtl/>
        </w:rPr>
      </w:pPr>
      <w:r>
        <w:rPr>
          <w:rFonts w:hint="eastAsia"/>
          <w:rtl/>
        </w:rPr>
        <w:t>דליה</w:t>
      </w:r>
      <w:r>
        <w:rPr>
          <w:rtl/>
        </w:rPr>
        <w:t xml:space="preserve"> איציק (העבודה-מימד):</w:t>
      </w:r>
    </w:p>
    <w:p w14:paraId="0FD2D2B5" w14:textId="77777777" w:rsidR="00000000" w:rsidRDefault="00EA6A92">
      <w:pPr>
        <w:pStyle w:val="a0"/>
        <w:rPr>
          <w:rFonts w:hint="cs"/>
          <w:rtl/>
        </w:rPr>
      </w:pPr>
    </w:p>
    <w:p w14:paraId="25EA203B" w14:textId="77777777" w:rsidR="00000000" w:rsidRDefault="00EA6A92">
      <w:pPr>
        <w:pStyle w:val="a0"/>
        <w:rPr>
          <w:rFonts w:hint="cs"/>
          <w:rtl/>
        </w:rPr>
      </w:pPr>
      <w:r>
        <w:rPr>
          <w:rFonts w:hint="cs"/>
          <w:rtl/>
        </w:rPr>
        <w:t>ראש הממשלה ביקש את הדיון, אדוני היושב-ראש.</w:t>
      </w:r>
    </w:p>
    <w:p w14:paraId="21E343F0" w14:textId="77777777" w:rsidR="00000000" w:rsidRDefault="00EA6A92">
      <w:pPr>
        <w:pStyle w:val="a0"/>
        <w:rPr>
          <w:rFonts w:hint="cs"/>
          <w:rtl/>
        </w:rPr>
      </w:pPr>
    </w:p>
    <w:p w14:paraId="26B21320" w14:textId="77777777" w:rsidR="00000000" w:rsidRDefault="00EA6A92">
      <w:pPr>
        <w:pStyle w:val="af1"/>
        <w:rPr>
          <w:rtl/>
        </w:rPr>
      </w:pPr>
      <w:r>
        <w:rPr>
          <w:rtl/>
        </w:rPr>
        <w:t>היו"ר ראובן ריבלין:</w:t>
      </w:r>
    </w:p>
    <w:p w14:paraId="18946A4D" w14:textId="77777777" w:rsidR="00000000" w:rsidRDefault="00EA6A92">
      <w:pPr>
        <w:pStyle w:val="a0"/>
        <w:rPr>
          <w:rtl/>
        </w:rPr>
      </w:pPr>
    </w:p>
    <w:p w14:paraId="10BEBDE1" w14:textId="77777777" w:rsidR="00000000" w:rsidRDefault="00EA6A92">
      <w:pPr>
        <w:pStyle w:val="a0"/>
        <w:rPr>
          <w:rFonts w:hint="cs"/>
          <w:rtl/>
        </w:rPr>
      </w:pPr>
      <w:r>
        <w:rPr>
          <w:rFonts w:hint="cs"/>
          <w:rtl/>
        </w:rPr>
        <w:t>אני לא אמרתי - - -</w:t>
      </w:r>
    </w:p>
    <w:p w14:paraId="0087132B" w14:textId="77777777" w:rsidR="00000000" w:rsidRDefault="00EA6A92">
      <w:pPr>
        <w:pStyle w:val="a0"/>
        <w:rPr>
          <w:rFonts w:hint="cs"/>
          <w:rtl/>
        </w:rPr>
      </w:pPr>
    </w:p>
    <w:p w14:paraId="58F71576" w14:textId="77777777" w:rsidR="00000000" w:rsidRDefault="00EA6A92">
      <w:pPr>
        <w:pStyle w:val="af0"/>
        <w:rPr>
          <w:rtl/>
        </w:rPr>
      </w:pPr>
      <w:r>
        <w:rPr>
          <w:rFonts w:hint="eastAsia"/>
          <w:rtl/>
        </w:rPr>
        <w:t>דליה</w:t>
      </w:r>
      <w:r>
        <w:rPr>
          <w:rtl/>
        </w:rPr>
        <w:t xml:space="preserve"> איציק (הע</w:t>
      </w:r>
      <w:r>
        <w:rPr>
          <w:rtl/>
        </w:rPr>
        <w:t>בודה-מימד):</w:t>
      </w:r>
    </w:p>
    <w:p w14:paraId="19FF3C98" w14:textId="77777777" w:rsidR="00000000" w:rsidRDefault="00EA6A92">
      <w:pPr>
        <w:pStyle w:val="a0"/>
        <w:rPr>
          <w:rFonts w:hint="cs"/>
          <w:rtl/>
        </w:rPr>
      </w:pPr>
    </w:p>
    <w:p w14:paraId="6FC4414C" w14:textId="77777777" w:rsidR="00000000" w:rsidRDefault="00EA6A92">
      <w:pPr>
        <w:pStyle w:val="a0"/>
        <w:rPr>
          <w:rFonts w:hint="cs"/>
          <w:rtl/>
        </w:rPr>
      </w:pPr>
      <w:r>
        <w:rPr>
          <w:rFonts w:hint="cs"/>
          <w:rtl/>
        </w:rPr>
        <w:t>אז מה קרה אתמול?</w:t>
      </w:r>
    </w:p>
    <w:p w14:paraId="5709F5A5" w14:textId="77777777" w:rsidR="00000000" w:rsidRDefault="00EA6A92">
      <w:pPr>
        <w:pStyle w:val="a0"/>
        <w:rPr>
          <w:rFonts w:hint="cs"/>
          <w:rtl/>
        </w:rPr>
      </w:pPr>
    </w:p>
    <w:p w14:paraId="3421B0A8" w14:textId="77777777" w:rsidR="00000000" w:rsidRDefault="00EA6A92">
      <w:pPr>
        <w:pStyle w:val="af1"/>
        <w:rPr>
          <w:rtl/>
        </w:rPr>
      </w:pPr>
      <w:r>
        <w:rPr>
          <w:rtl/>
        </w:rPr>
        <w:t>היו"ר ראובן ריבלין:</w:t>
      </w:r>
    </w:p>
    <w:p w14:paraId="0B82DE39" w14:textId="77777777" w:rsidR="00000000" w:rsidRDefault="00EA6A92">
      <w:pPr>
        <w:pStyle w:val="a0"/>
        <w:rPr>
          <w:rtl/>
        </w:rPr>
      </w:pPr>
    </w:p>
    <w:p w14:paraId="3693E53C" w14:textId="77777777" w:rsidR="00000000" w:rsidRDefault="00EA6A92">
      <w:pPr>
        <w:pStyle w:val="a0"/>
        <w:rPr>
          <w:rFonts w:hint="cs"/>
          <w:rtl/>
        </w:rPr>
      </w:pPr>
      <w:r>
        <w:rPr>
          <w:rFonts w:hint="cs"/>
          <w:rtl/>
        </w:rPr>
        <w:t xml:space="preserve">דרך אגב, את אומרת שניסיתי למלט אותו ומצד אחר את אומרת שהוא ביקש לקיים את הדיון ביום שני. אז יש פה - - - </w:t>
      </w:r>
    </w:p>
    <w:p w14:paraId="62CDEEEF" w14:textId="77777777" w:rsidR="00000000" w:rsidRDefault="00EA6A92">
      <w:pPr>
        <w:pStyle w:val="a0"/>
        <w:rPr>
          <w:rFonts w:hint="cs"/>
          <w:rtl/>
        </w:rPr>
      </w:pPr>
    </w:p>
    <w:p w14:paraId="11543340" w14:textId="77777777" w:rsidR="00000000" w:rsidRDefault="00EA6A92">
      <w:pPr>
        <w:pStyle w:val="af0"/>
        <w:rPr>
          <w:rtl/>
        </w:rPr>
      </w:pPr>
      <w:r>
        <w:rPr>
          <w:rFonts w:hint="eastAsia"/>
          <w:rtl/>
        </w:rPr>
        <w:t>דליה</w:t>
      </w:r>
      <w:r>
        <w:rPr>
          <w:rtl/>
        </w:rPr>
        <w:t xml:space="preserve"> איציק (העבודה-מימד):</w:t>
      </w:r>
    </w:p>
    <w:p w14:paraId="663ECB5B" w14:textId="77777777" w:rsidR="00000000" w:rsidRDefault="00EA6A92">
      <w:pPr>
        <w:pStyle w:val="a0"/>
        <w:rPr>
          <w:rFonts w:hint="cs"/>
          <w:rtl/>
        </w:rPr>
      </w:pPr>
    </w:p>
    <w:p w14:paraId="120C493D" w14:textId="77777777" w:rsidR="00000000" w:rsidRDefault="00EA6A92">
      <w:pPr>
        <w:pStyle w:val="a0"/>
        <w:rPr>
          <w:rFonts w:hint="cs"/>
          <w:rtl/>
        </w:rPr>
      </w:pPr>
      <w:r>
        <w:rPr>
          <w:rFonts w:hint="cs"/>
          <w:rtl/>
        </w:rPr>
        <w:t>לא - - -</w:t>
      </w:r>
    </w:p>
    <w:p w14:paraId="7C626134" w14:textId="77777777" w:rsidR="00000000" w:rsidRDefault="00EA6A92">
      <w:pPr>
        <w:pStyle w:val="a0"/>
        <w:rPr>
          <w:rFonts w:hint="cs"/>
          <w:rtl/>
        </w:rPr>
      </w:pPr>
    </w:p>
    <w:p w14:paraId="653802FF" w14:textId="77777777" w:rsidR="00000000" w:rsidRDefault="00EA6A92">
      <w:pPr>
        <w:pStyle w:val="af1"/>
        <w:rPr>
          <w:rtl/>
        </w:rPr>
      </w:pPr>
      <w:r>
        <w:rPr>
          <w:rtl/>
        </w:rPr>
        <w:t>היו"ר ראובן ריבלין:</w:t>
      </w:r>
    </w:p>
    <w:p w14:paraId="30D7DB43" w14:textId="77777777" w:rsidR="00000000" w:rsidRDefault="00EA6A92">
      <w:pPr>
        <w:pStyle w:val="a0"/>
        <w:rPr>
          <w:rtl/>
        </w:rPr>
      </w:pPr>
    </w:p>
    <w:p w14:paraId="64035F05" w14:textId="77777777" w:rsidR="00000000" w:rsidRDefault="00EA6A92">
      <w:pPr>
        <w:pStyle w:val="a0"/>
        <w:rPr>
          <w:rFonts w:hint="cs"/>
          <w:rtl/>
        </w:rPr>
      </w:pPr>
      <w:r>
        <w:rPr>
          <w:rFonts w:hint="cs"/>
          <w:rtl/>
        </w:rPr>
        <w:t>כל ההפניה - אני שמעתי היום חברים רבים המ</w:t>
      </w:r>
      <w:r>
        <w:rPr>
          <w:rFonts w:hint="cs"/>
          <w:rtl/>
        </w:rPr>
        <w:t>תריסים נגדי והאומרים דברים. אני רק מבקש מהם - כל התרסה בעולם הפוליטי היא לגיטימית, רק פעמים שהיא עוברת את הגבול.</w:t>
      </w:r>
    </w:p>
    <w:p w14:paraId="7061402B" w14:textId="77777777" w:rsidR="00000000" w:rsidRDefault="00EA6A92">
      <w:pPr>
        <w:pStyle w:val="a0"/>
        <w:rPr>
          <w:rFonts w:hint="cs"/>
          <w:rtl/>
        </w:rPr>
      </w:pPr>
    </w:p>
    <w:p w14:paraId="5DE7AD67" w14:textId="77777777" w:rsidR="00000000" w:rsidRDefault="00EA6A92">
      <w:pPr>
        <w:pStyle w:val="af0"/>
        <w:rPr>
          <w:rtl/>
        </w:rPr>
      </w:pPr>
      <w:r>
        <w:rPr>
          <w:rFonts w:hint="eastAsia"/>
          <w:rtl/>
        </w:rPr>
        <w:t>חיים</w:t>
      </w:r>
      <w:r>
        <w:rPr>
          <w:rtl/>
        </w:rPr>
        <w:t xml:space="preserve"> רמון (העבודה-מימד):</w:t>
      </w:r>
    </w:p>
    <w:p w14:paraId="1BF424F5" w14:textId="77777777" w:rsidR="00000000" w:rsidRDefault="00EA6A92">
      <w:pPr>
        <w:pStyle w:val="a0"/>
        <w:rPr>
          <w:rFonts w:hint="cs"/>
          <w:rtl/>
        </w:rPr>
      </w:pPr>
    </w:p>
    <w:p w14:paraId="003A8AFF" w14:textId="77777777" w:rsidR="00000000" w:rsidRDefault="00EA6A92">
      <w:pPr>
        <w:pStyle w:val="a0"/>
        <w:rPr>
          <w:rFonts w:hint="cs"/>
          <w:rtl/>
        </w:rPr>
      </w:pPr>
      <w:r>
        <w:rPr>
          <w:rFonts w:hint="cs"/>
          <w:rtl/>
        </w:rPr>
        <w:t>אדוני היושב-ראש - - -</w:t>
      </w:r>
    </w:p>
    <w:p w14:paraId="60F310C2" w14:textId="77777777" w:rsidR="00000000" w:rsidRDefault="00EA6A92">
      <w:pPr>
        <w:pStyle w:val="a0"/>
        <w:rPr>
          <w:rFonts w:hint="cs"/>
          <w:rtl/>
        </w:rPr>
      </w:pPr>
    </w:p>
    <w:p w14:paraId="67D6BE30" w14:textId="77777777" w:rsidR="00000000" w:rsidRDefault="00EA6A92">
      <w:pPr>
        <w:pStyle w:val="af1"/>
        <w:rPr>
          <w:rtl/>
        </w:rPr>
      </w:pPr>
      <w:r>
        <w:rPr>
          <w:rtl/>
        </w:rPr>
        <w:t>היו"ר ראובן ריבלין:</w:t>
      </w:r>
    </w:p>
    <w:p w14:paraId="344B2C40" w14:textId="77777777" w:rsidR="00000000" w:rsidRDefault="00EA6A92">
      <w:pPr>
        <w:pStyle w:val="a0"/>
        <w:rPr>
          <w:rtl/>
        </w:rPr>
      </w:pPr>
    </w:p>
    <w:p w14:paraId="42ED73E8" w14:textId="77777777" w:rsidR="00000000" w:rsidRDefault="00EA6A92">
      <w:pPr>
        <w:pStyle w:val="a0"/>
        <w:rPr>
          <w:rFonts w:hint="cs"/>
          <w:rtl/>
        </w:rPr>
      </w:pPr>
      <w:r>
        <w:rPr>
          <w:rFonts w:hint="cs"/>
          <w:rtl/>
        </w:rPr>
        <w:t>אני רק מבקש מכם: גם כאשר אתם מתעלמים מהעובדות, לפחות תדעו אותן. אני מאוד</w:t>
      </w:r>
      <w:r>
        <w:rPr>
          <w:rFonts w:hint="cs"/>
          <w:rtl/>
        </w:rPr>
        <w:t xml:space="preserve"> מודה.</w:t>
      </w:r>
    </w:p>
    <w:p w14:paraId="2A847143" w14:textId="77777777" w:rsidR="00000000" w:rsidRDefault="00EA6A92">
      <w:pPr>
        <w:pStyle w:val="a0"/>
        <w:rPr>
          <w:rFonts w:hint="cs"/>
          <w:rtl/>
        </w:rPr>
      </w:pPr>
    </w:p>
    <w:p w14:paraId="35F9D2FC" w14:textId="77777777" w:rsidR="00000000" w:rsidRDefault="00EA6A92">
      <w:pPr>
        <w:pStyle w:val="af0"/>
        <w:rPr>
          <w:rtl/>
        </w:rPr>
      </w:pPr>
      <w:r>
        <w:rPr>
          <w:rFonts w:hint="eastAsia"/>
          <w:rtl/>
        </w:rPr>
        <w:t>חיים</w:t>
      </w:r>
      <w:r>
        <w:rPr>
          <w:rtl/>
        </w:rPr>
        <w:t xml:space="preserve"> רמון (העבודה-מימד):</w:t>
      </w:r>
    </w:p>
    <w:p w14:paraId="4C1FD780" w14:textId="77777777" w:rsidR="00000000" w:rsidRDefault="00EA6A92">
      <w:pPr>
        <w:pStyle w:val="a0"/>
        <w:rPr>
          <w:rFonts w:hint="cs"/>
          <w:rtl/>
        </w:rPr>
      </w:pPr>
    </w:p>
    <w:p w14:paraId="7C9B2E0D" w14:textId="77777777" w:rsidR="00000000" w:rsidRDefault="00EA6A92">
      <w:pPr>
        <w:pStyle w:val="a0"/>
        <w:rPr>
          <w:rFonts w:hint="cs"/>
          <w:rtl/>
        </w:rPr>
      </w:pPr>
      <w:r>
        <w:rPr>
          <w:rFonts w:hint="cs"/>
          <w:rtl/>
        </w:rPr>
        <w:t>אדוני היושב-ראש - - -</w:t>
      </w:r>
    </w:p>
    <w:p w14:paraId="68429FC8" w14:textId="77777777" w:rsidR="00000000" w:rsidRDefault="00EA6A92">
      <w:pPr>
        <w:pStyle w:val="a0"/>
        <w:rPr>
          <w:rFonts w:hint="cs"/>
          <w:rtl/>
        </w:rPr>
      </w:pPr>
    </w:p>
    <w:p w14:paraId="5EF8AD9F" w14:textId="77777777" w:rsidR="00000000" w:rsidRDefault="00EA6A92">
      <w:pPr>
        <w:pStyle w:val="af1"/>
        <w:rPr>
          <w:rtl/>
        </w:rPr>
      </w:pPr>
      <w:r>
        <w:rPr>
          <w:rtl/>
        </w:rPr>
        <w:t>היו"ר ראובן ריבלין:</w:t>
      </w:r>
    </w:p>
    <w:p w14:paraId="0529912B" w14:textId="77777777" w:rsidR="00000000" w:rsidRDefault="00EA6A92">
      <w:pPr>
        <w:pStyle w:val="a0"/>
        <w:rPr>
          <w:rtl/>
        </w:rPr>
      </w:pPr>
    </w:p>
    <w:p w14:paraId="26B2E162" w14:textId="77777777" w:rsidR="00000000" w:rsidRDefault="00EA6A92">
      <w:pPr>
        <w:pStyle w:val="a0"/>
        <w:rPr>
          <w:rFonts w:hint="cs"/>
          <w:rtl/>
        </w:rPr>
      </w:pPr>
      <w:r>
        <w:rPr>
          <w:rFonts w:hint="cs"/>
          <w:rtl/>
        </w:rPr>
        <w:t xml:space="preserve">כו, חבר הכנסת רמון, בבקשה. </w:t>
      </w:r>
    </w:p>
    <w:p w14:paraId="377D405F" w14:textId="77777777" w:rsidR="00000000" w:rsidRDefault="00EA6A92">
      <w:pPr>
        <w:pStyle w:val="a0"/>
        <w:rPr>
          <w:rFonts w:hint="cs"/>
          <w:rtl/>
        </w:rPr>
      </w:pPr>
    </w:p>
    <w:p w14:paraId="5B1B5932" w14:textId="77777777" w:rsidR="00000000" w:rsidRDefault="00EA6A92">
      <w:pPr>
        <w:pStyle w:val="af0"/>
        <w:rPr>
          <w:rtl/>
        </w:rPr>
      </w:pPr>
      <w:r>
        <w:rPr>
          <w:rFonts w:hint="eastAsia"/>
          <w:rtl/>
        </w:rPr>
        <w:t>חיים</w:t>
      </w:r>
      <w:r>
        <w:rPr>
          <w:rtl/>
        </w:rPr>
        <w:t xml:space="preserve"> רמון (העבודה-מימד):</w:t>
      </w:r>
    </w:p>
    <w:p w14:paraId="4339C774" w14:textId="77777777" w:rsidR="00000000" w:rsidRDefault="00EA6A92">
      <w:pPr>
        <w:pStyle w:val="a0"/>
        <w:rPr>
          <w:rFonts w:hint="cs"/>
          <w:rtl/>
        </w:rPr>
      </w:pPr>
    </w:p>
    <w:p w14:paraId="1AA58363" w14:textId="77777777" w:rsidR="00000000" w:rsidRDefault="00EA6A92">
      <w:pPr>
        <w:pStyle w:val="a0"/>
        <w:rPr>
          <w:rFonts w:hint="cs"/>
          <w:rtl/>
        </w:rPr>
      </w:pPr>
      <w:r>
        <w:rPr>
          <w:rFonts w:hint="cs"/>
          <w:rtl/>
        </w:rPr>
        <w:t xml:space="preserve">אדוני היושב-ראש, שמעתי אותך בקולך עומד ואומר: אם יבטלו את האי-אמון, יהיה דיון. </w:t>
      </w:r>
    </w:p>
    <w:p w14:paraId="5AAE2310" w14:textId="77777777" w:rsidR="00000000" w:rsidRDefault="00EA6A92">
      <w:pPr>
        <w:pStyle w:val="a0"/>
        <w:rPr>
          <w:rFonts w:hint="cs"/>
          <w:rtl/>
        </w:rPr>
      </w:pPr>
    </w:p>
    <w:p w14:paraId="6583FC32" w14:textId="77777777" w:rsidR="00000000" w:rsidRDefault="00EA6A92">
      <w:pPr>
        <w:pStyle w:val="af1"/>
        <w:rPr>
          <w:rtl/>
        </w:rPr>
      </w:pPr>
      <w:r>
        <w:rPr>
          <w:rtl/>
        </w:rPr>
        <w:t>היו"ר ראובן ריבלין:</w:t>
      </w:r>
    </w:p>
    <w:p w14:paraId="136EECC6" w14:textId="77777777" w:rsidR="00000000" w:rsidRDefault="00EA6A92">
      <w:pPr>
        <w:pStyle w:val="a0"/>
        <w:rPr>
          <w:rtl/>
        </w:rPr>
      </w:pPr>
    </w:p>
    <w:p w14:paraId="217E1CE8" w14:textId="77777777" w:rsidR="00000000" w:rsidRDefault="00EA6A92">
      <w:pPr>
        <w:pStyle w:val="a0"/>
        <w:rPr>
          <w:rFonts w:hint="cs"/>
          <w:rtl/>
        </w:rPr>
      </w:pPr>
      <w:r>
        <w:rPr>
          <w:rFonts w:hint="cs"/>
          <w:rtl/>
        </w:rPr>
        <w:t>נכון.</w:t>
      </w:r>
    </w:p>
    <w:p w14:paraId="7E27B3DD" w14:textId="77777777" w:rsidR="00000000" w:rsidRDefault="00EA6A92">
      <w:pPr>
        <w:pStyle w:val="a0"/>
        <w:rPr>
          <w:rFonts w:hint="cs"/>
          <w:rtl/>
        </w:rPr>
      </w:pPr>
    </w:p>
    <w:p w14:paraId="542C1F58" w14:textId="77777777" w:rsidR="00000000" w:rsidRDefault="00EA6A92">
      <w:pPr>
        <w:pStyle w:val="af0"/>
        <w:rPr>
          <w:rtl/>
        </w:rPr>
      </w:pPr>
      <w:r>
        <w:rPr>
          <w:rFonts w:hint="eastAsia"/>
          <w:rtl/>
        </w:rPr>
        <w:t>חיים</w:t>
      </w:r>
      <w:r>
        <w:rPr>
          <w:rtl/>
        </w:rPr>
        <w:t xml:space="preserve"> רמון (העב</w:t>
      </w:r>
      <w:r>
        <w:rPr>
          <w:rtl/>
        </w:rPr>
        <w:t>ודה-מימד):</w:t>
      </w:r>
    </w:p>
    <w:p w14:paraId="3BBB48C3" w14:textId="77777777" w:rsidR="00000000" w:rsidRDefault="00EA6A92">
      <w:pPr>
        <w:pStyle w:val="a0"/>
        <w:rPr>
          <w:rFonts w:hint="cs"/>
          <w:rtl/>
        </w:rPr>
      </w:pPr>
    </w:p>
    <w:p w14:paraId="1AE339DB" w14:textId="77777777" w:rsidR="00000000" w:rsidRDefault="00EA6A92">
      <w:pPr>
        <w:pStyle w:val="a0"/>
        <w:rPr>
          <w:rFonts w:hint="cs"/>
          <w:rtl/>
        </w:rPr>
      </w:pPr>
      <w:r>
        <w:rPr>
          <w:rFonts w:hint="cs"/>
          <w:rtl/>
        </w:rPr>
        <w:t xml:space="preserve">סליחה. בצהריים פניתי אל יושבת-ראש הסיעה ואמרתי לה: תבטלי את האי-אמון. היא אמרה: אני מוכנה. </w:t>
      </w:r>
    </w:p>
    <w:p w14:paraId="1A2F584F" w14:textId="77777777" w:rsidR="00000000" w:rsidRDefault="00EA6A92">
      <w:pPr>
        <w:pStyle w:val="af1"/>
        <w:rPr>
          <w:rFonts w:hint="cs"/>
          <w:rtl/>
        </w:rPr>
      </w:pPr>
    </w:p>
    <w:p w14:paraId="255B88B2" w14:textId="77777777" w:rsidR="00000000" w:rsidRDefault="00EA6A92">
      <w:pPr>
        <w:pStyle w:val="af1"/>
        <w:rPr>
          <w:rtl/>
        </w:rPr>
      </w:pPr>
      <w:r>
        <w:rPr>
          <w:rtl/>
        </w:rPr>
        <w:t>היו"ר ראובן ריבלין:</w:t>
      </w:r>
    </w:p>
    <w:p w14:paraId="4397DEC5" w14:textId="77777777" w:rsidR="00000000" w:rsidRDefault="00EA6A92">
      <w:pPr>
        <w:pStyle w:val="a0"/>
        <w:rPr>
          <w:rtl/>
        </w:rPr>
      </w:pPr>
    </w:p>
    <w:p w14:paraId="3449F7B2" w14:textId="77777777" w:rsidR="00000000" w:rsidRDefault="00EA6A92">
      <w:pPr>
        <w:pStyle w:val="a0"/>
        <w:rPr>
          <w:rFonts w:hint="cs"/>
          <w:rtl/>
        </w:rPr>
      </w:pPr>
      <w:r>
        <w:rPr>
          <w:rFonts w:hint="cs"/>
          <w:rtl/>
        </w:rPr>
        <w:t>חבל שהיא אמרה לך והיא לא אמרה לי.</w:t>
      </w:r>
    </w:p>
    <w:p w14:paraId="14B0301F" w14:textId="77777777" w:rsidR="00000000" w:rsidRDefault="00EA6A92">
      <w:pPr>
        <w:pStyle w:val="a0"/>
        <w:rPr>
          <w:rFonts w:hint="cs"/>
          <w:rtl/>
        </w:rPr>
      </w:pPr>
    </w:p>
    <w:p w14:paraId="4632E18A" w14:textId="77777777" w:rsidR="00000000" w:rsidRDefault="00EA6A92">
      <w:pPr>
        <w:pStyle w:val="af0"/>
        <w:rPr>
          <w:rtl/>
        </w:rPr>
      </w:pPr>
      <w:r>
        <w:rPr>
          <w:rFonts w:hint="eastAsia"/>
          <w:rtl/>
        </w:rPr>
        <w:t>חיים</w:t>
      </w:r>
      <w:r>
        <w:rPr>
          <w:rtl/>
        </w:rPr>
        <w:t xml:space="preserve"> רמון (העבודה-מימד):</w:t>
      </w:r>
    </w:p>
    <w:p w14:paraId="29034187" w14:textId="77777777" w:rsidR="00000000" w:rsidRDefault="00EA6A92">
      <w:pPr>
        <w:pStyle w:val="a0"/>
        <w:rPr>
          <w:rFonts w:hint="cs"/>
          <w:rtl/>
        </w:rPr>
      </w:pPr>
    </w:p>
    <w:p w14:paraId="7CF59C13" w14:textId="77777777" w:rsidR="00000000" w:rsidRDefault="00EA6A92">
      <w:pPr>
        <w:pStyle w:val="a0"/>
        <w:rPr>
          <w:rFonts w:hint="cs"/>
          <w:rtl/>
        </w:rPr>
      </w:pPr>
      <w:r>
        <w:rPr>
          <w:rFonts w:hint="cs"/>
          <w:rtl/>
        </w:rPr>
        <w:t>סליחה.</w:t>
      </w:r>
    </w:p>
    <w:p w14:paraId="75718268" w14:textId="77777777" w:rsidR="00000000" w:rsidRDefault="00EA6A92">
      <w:pPr>
        <w:pStyle w:val="a0"/>
        <w:rPr>
          <w:rFonts w:hint="cs"/>
          <w:rtl/>
        </w:rPr>
      </w:pPr>
    </w:p>
    <w:p w14:paraId="1EA4B337" w14:textId="77777777" w:rsidR="00000000" w:rsidRDefault="00EA6A92">
      <w:pPr>
        <w:pStyle w:val="af1"/>
        <w:rPr>
          <w:rtl/>
        </w:rPr>
      </w:pPr>
      <w:r>
        <w:rPr>
          <w:rtl/>
        </w:rPr>
        <w:t>היו"ר ראובן ריבלין:</w:t>
      </w:r>
    </w:p>
    <w:p w14:paraId="2F7BF9F5" w14:textId="77777777" w:rsidR="00000000" w:rsidRDefault="00EA6A92">
      <w:pPr>
        <w:pStyle w:val="a0"/>
        <w:rPr>
          <w:rtl/>
        </w:rPr>
      </w:pPr>
    </w:p>
    <w:p w14:paraId="4230EF97" w14:textId="77777777" w:rsidR="00000000" w:rsidRDefault="00EA6A92">
      <w:pPr>
        <w:pStyle w:val="a0"/>
        <w:rPr>
          <w:rFonts w:hint="cs"/>
          <w:rtl/>
        </w:rPr>
      </w:pPr>
      <w:r>
        <w:rPr>
          <w:rFonts w:hint="cs"/>
          <w:rtl/>
        </w:rPr>
        <w:t>כן, בבקשה, חבר הכנסת רמון. אבל הואיל ואנ</w:t>
      </w:r>
      <w:r>
        <w:rPr>
          <w:rFonts w:hint="cs"/>
          <w:rtl/>
        </w:rPr>
        <w:t>חנו נמצאים בטלוויזיה של הכנסת, אז למיקרופון.</w:t>
      </w:r>
    </w:p>
    <w:p w14:paraId="6A64478C" w14:textId="77777777" w:rsidR="00000000" w:rsidRDefault="00EA6A92">
      <w:pPr>
        <w:pStyle w:val="a0"/>
        <w:rPr>
          <w:rFonts w:hint="cs"/>
          <w:rtl/>
        </w:rPr>
      </w:pPr>
    </w:p>
    <w:p w14:paraId="2419C1F1" w14:textId="77777777" w:rsidR="00000000" w:rsidRDefault="00EA6A92">
      <w:pPr>
        <w:pStyle w:val="af0"/>
        <w:rPr>
          <w:rtl/>
        </w:rPr>
      </w:pPr>
      <w:r>
        <w:rPr>
          <w:rFonts w:hint="eastAsia"/>
          <w:rtl/>
        </w:rPr>
        <w:t>חיים</w:t>
      </w:r>
      <w:r>
        <w:rPr>
          <w:rtl/>
        </w:rPr>
        <w:t xml:space="preserve"> רמון (העבודה-מימד):</w:t>
      </w:r>
    </w:p>
    <w:p w14:paraId="0B320C9A" w14:textId="77777777" w:rsidR="00000000" w:rsidRDefault="00EA6A92">
      <w:pPr>
        <w:pStyle w:val="a0"/>
        <w:rPr>
          <w:rFonts w:hint="cs"/>
          <w:rtl/>
        </w:rPr>
      </w:pPr>
    </w:p>
    <w:p w14:paraId="1A1A1F74" w14:textId="77777777" w:rsidR="00000000" w:rsidRDefault="00EA6A92">
      <w:pPr>
        <w:pStyle w:val="a0"/>
        <w:rPr>
          <w:rFonts w:hint="cs"/>
          <w:rtl/>
        </w:rPr>
      </w:pPr>
      <w:r>
        <w:rPr>
          <w:rFonts w:hint="cs"/>
          <w:rtl/>
        </w:rPr>
        <w:t>אדוני היושב-ראש, מכיוון שבצהריים, נדמה לי ב-13:00, שמעתי אותך בקולך עומד ומודיע שאם יבוטל האי-אמון יבוא ראש הממשלה וידבר - - -</w:t>
      </w:r>
    </w:p>
    <w:p w14:paraId="77355EC2" w14:textId="77777777" w:rsidR="00000000" w:rsidRDefault="00EA6A92">
      <w:pPr>
        <w:pStyle w:val="a0"/>
        <w:rPr>
          <w:rFonts w:hint="cs"/>
          <w:rtl/>
        </w:rPr>
      </w:pPr>
    </w:p>
    <w:p w14:paraId="55812C77" w14:textId="77777777" w:rsidR="00000000" w:rsidRDefault="00EA6A92">
      <w:pPr>
        <w:pStyle w:val="af1"/>
        <w:rPr>
          <w:rtl/>
        </w:rPr>
      </w:pPr>
      <w:r>
        <w:rPr>
          <w:rtl/>
        </w:rPr>
        <w:t>היו"ר ראובן ריבלין:</w:t>
      </w:r>
    </w:p>
    <w:p w14:paraId="5793B1F6" w14:textId="77777777" w:rsidR="00000000" w:rsidRDefault="00EA6A92">
      <w:pPr>
        <w:pStyle w:val="a0"/>
        <w:rPr>
          <w:rtl/>
        </w:rPr>
      </w:pPr>
    </w:p>
    <w:p w14:paraId="581F1750" w14:textId="77777777" w:rsidR="00000000" w:rsidRDefault="00EA6A92">
      <w:pPr>
        <w:pStyle w:val="a0"/>
        <w:rPr>
          <w:rFonts w:hint="cs"/>
          <w:rtl/>
        </w:rPr>
      </w:pPr>
      <w:r>
        <w:rPr>
          <w:rFonts w:hint="cs"/>
          <w:rtl/>
        </w:rPr>
        <w:t>ב-12:00.</w:t>
      </w:r>
    </w:p>
    <w:p w14:paraId="3BCE35F3" w14:textId="77777777" w:rsidR="00000000" w:rsidRDefault="00EA6A92">
      <w:pPr>
        <w:pStyle w:val="a0"/>
        <w:rPr>
          <w:rFonts w:hint="cs"/>
          <w:rtl/>
        </w:rPr>
      </w:pPr>
    </w:p>
    <w:p w14:paraId="70F8759B" w14:textId="77777777" w:rsidR="00000000" w:rsidRDefault="00EA6A92">
      <w:pPr>
        <w:pStyle w:val="af0"/>
        <w:rPr>
          <w:rtl/>
        </w:rPr>
      </w:pPr>
      <w:r>
        <w:rPr>
          <w:rFonts w:hint="eastAsia"/>
          <w:rtl/>
        </w:rPr>
        <w:t>חיים</w:t>
      </w:r>
      <w:r>
        <w:rPr>
          <w:rtl/>
        </w:rPr>
        <w:t xml:space="preserve"> רמון (העבודה-מימד):</w:t>
      </w:r>
    </w:p>
    <w:p w14:paraId="06C49C58" w14:textId="77777777" w:rsidR="00000000" w:rsidRDefault="00EA6A92">
      <w:pPr>
        <w:pStyle w:val="a0"/>
        <w:rPr>
          <w:rFonts w:hint="cs"/>
          <w:rtl/>
        </w:rPr>
      </w:pPr>
    </w:p>
    <w:p w14:paraId="3FAE9823" w14:textId="77777777" w:rsidR="00000000" w:rsidRDefault="00EA6A92">
      <w:pPr>
        <w:pStyle w:val="a0"/>
        <w:rPr>
          <w:rFonts w:hint="cs"/>
          <w:rtl/>
        </w:rPr>
      </w:pPr>
      <w:r>
        <w:rPr>
          <w:rFonts w:hint="cs"/>
          <w:rtl/>
        </w:rPr>
        <w:t xml:space="preserve">ב-12:00, אני שמעתי ב-13:00. חזרו על הדברים האלה, הם היו חשובים. </w:t>
      </w:r>
    </w:p>
    <w:p w14:paraId="280F4B16" w14:textId="77777777" w:rsidR="00000000" w:rsidRDefault="00EA6A92">
      <w:pPr>
        <w:pStyle w:val="a0"/>
        <w:rPr>
          <w:rFonts w:hint="cs"/>
          <w:rtl/>
        </w:rPr>
      </w:pPr>
    </w:p>
    <w:p w14:paraId="6DC052B2" w14:textId="77777777" w:rsidR="00000000" w:rsidRDefault="00EA6A92">
      <w:pPr>
        <w:pStyle w:val="af1"/>
        <w:rPr>
          <w:rtl/>
        </w:rPr>
      </w:pPr>
      <w:r>
        <w:rPr>
          <w:rtl/>
        </w:rPr>
        <w:t>היו"ר ראובן ריבלין:</w:t>
      </w:r>
    </w:p>
    <w:p w14:paraId="0631705A" w14:textId="77777777" w:rsidR="00000000" w:rsidRDefault="00EA6A92">
      <w:pPr>
        <w:pStyle w:val="a0"/>
        <w:rPr>
          <w:rtl/>
        </w:rPr>
      </w:pPr>
    </w:p>
    <w:p w14:paraId="31AFDF93" w14:textId="77777777" w:rsidR="00000000" w:rsidRDefault="00EA6A92">
      <w:pPr>
        <w:pStyle w:val="a0"/>
        <w:rPr>
          <w:rFonts w:hint="cs"/>
          <w:rtl/>
        </w:rPr>
      </w:pPr>
      <w:r>
        <w:rPr>
          <w:rFonts w:hint="cs"/>
          <w:rtl/>
        </w:rPr>
        <w:t>יש דברים שאמרתי גם לפני הרבה שנים.</w:t>
      </w:r>
    </w:p>
    <w:p w14:paraId="4320CAB1" w14:textId="77777777" w:rsidR="00000000" w:rsidRDefault="00EA6A92">
      <w:pPr>
        <w:pStyle w:val="a0"/>
        <w:rPr>
          <w:rFonts w:hint="cs"/>
          <w:rtl/>
        </w:rPr>
      </w:pPr>
    </w:p>
    <w:p w14:paraId="5C0CBC4B" w14:textId="77777777" w:rsidR="00000000" w:rsidRDefault="00EA6A92">
      <w:pPr>
        <w:pStyle w:val="af0"/>
        <w:rPr>
          <w:rtl/>
        </w:rPr>
      </w:pPr>
      <w:r>
        <w:rPr>
          <w:rFonts w:hint="eastAsia"/>
          <w:rtl/>
        </w:rPr>
        <w:t>חיים</w:t>
      </w:r>
      <w:r>
        <w:rPr>
          <w:rtl/>
        </w:rPr>
        <w:t xml:space="preserve"> רמון (העבודה-מימד):</w:t>
      </w:r>
    </w:p>
    <w:p w14:paraId="6FA07AD6" w14:textId="77777777" w:rsidR="00000000" w:rsidRDefault="00EA6A92">
      <w:pPr>
        <w:pStyle w:val="a0"/>
        <w:rPr>
          <w:rFonts w:hint="cs"/>
          <w:rtl/>
        </w:rPr>
      </w:pPr>
    </w:p>
    <w:p w14:paraId="7A954BAA" w14:textId="77777777" w:rsidR="00000000" w:rsidRDefault="00EA6A92">
      <w:pPr>
        <w:pStyle w:val="a0"/>
        <w:rPr>
          <w:rFonts w:hint="cs"/>
          <w:rtl/>
        </w:rPr>
      </w:pPr>
      <w:r>
        <w:rPr>
          <w:rFonts w:hint="cs"/>
          <w:rtl/>
        </w:rPr>
        <w:t>פניתי ליושבת-ראש הסיעה, שאמרה: אני מוכנה. לא הצבת, אדוני היושב-ראש - סליחה, לא הצבת בפני האופוזיציה את הבר</w:t>
      </w:r>
      <w:r>
        <w:rPr>
          <w:rFonts w:hint="cs"/>
          <w:rtl/>
        </w:rPr>
        <w:t>ירה: תדעו לכם, או שיהיה אי-אמון, או שיהיה ראש ממשלה. לא היה כדבר הזה, אדוני היושב-ראש, אנא ממך.</w:t>
      </w:r>
    </w:p>
    <w:p w14:paraId="4C84B690" w14:textId="77777777" w:rsidR="00000000" w:rsidRDefault="00EA6A92">
      <w:pPr>
        <w:pStyle w:val="a0"/>
        <w:rPr>
          <w:rFonts w:hint="cs"/>
          <w:rtl/>
        </w:rPr>
      </w:pPr>
    </w:p>
    <w:p w14:paraId="1A5C8B41" w14:textId="77777777" w:rsidR="00000000" w:rsidRDefault="00EA6A92">
      <w:pPr>
        <w:pStyle w:val="af1"/>
        <w:rPr>
          <w:rtl/>
        </w:rPr>
      </w:pPr>
      <w:r>
        <w:rPr>
          <w:rtl/>
        </w:rPr>
        <w:t>היו"ר ראובן ריבלין:</w:t>
      </w:r>
    </w:p>
    <w:p w14:paraId="6B570764" w14:textId="77777777" w:rsidR="00000000" w:rsidRDefault="00EA6A92">
      <w:pPr>
        <w:pStyle w:val="a0"/>
        <w:rPr>
          <w:rtl/>
        </w:rPr>
      </w:pPr>
    </w:p>
    <w:p w14:paraId="04C36BD0" w14:textId="77777777" w:rsidR="00000000" w:rsidRDefault="00EA6A92">
      <w:pPr>
        <w:pStyle w:val="a0"/>
        <w:rPr>
          <w:rFonts w:hint="cs"/>
          <w:rtl/>
        </w:rPr>
      </w:pPr>
      <w:r>
        <w:rPr>
          <w:rFonts w:hint="cs"/>
          <w:rtl/>
        </w:rPr>
        <w:t>חבר הכנסת רמון, חבר הכנסת רמון - - -</w:t>
      </w:r>
    </w:p>
    <w:p w14:paraId="580BAE01" w14:textId="77777777" w:rsidR="00000000" w:rsidRDefault="00EA6A92">
      <w:pPr>
        <w:pStyle w:val="a0"/>
        <w:rPr>
          <w:rFonts w:hint="cs"/>
          <w:rtl/>
        </w:rPr>
      </w:pPr>
    </w:p>
    <w:p w14:paraId="531F32FB" w14:textId="77777777" w:rsidR="00000000" w:rsidRDefault="00EA6A92">
      <w:pPr>
        <w:pStyle w:val="af0"/>
        <w:rPr>
          <w:rtl/>
        </w:rPr>
      </w:pPr>
      <w:r>
        <w:rPr>
          <w:rFonts w:hint="eastAsia"/>
          <w:rtl/>
        </w:rPr>
        <w:t>חיים</w:t>
      </w:r>
      <w:r>
        <w:rPr>
          <w:rtl/>
        </w:rPr>
        <w:t xml:space="preserve"> רמון (העבודה-מימד):</w:t>
      </w:r>
    </w:p>
    <w:p w14:paraId="6EF3A01F" w14:textId="77777777" w:rsidR="00000000" w:rsidRDefault="00EA6A92">
      <w:pPr>
        <w:pStyle w:val="a0"/>
        <w:rPr>
          <w:rFonts w:hint="cs"/>
          <w:rtl/>
        </w:rPr>
      </w:pPr>
    </w:p>
    <w:p w14:paraId="1352B668" w14:textId="77777777" w:rsidR="00000000" w:rsidRDefault="00EA6A92">
      <w:pPr>
        <w:pStyle w:val="a0"/>
        <w:rPr>
          <w:rFonts w:hint="cs"/>
          <w:rtl/>
        </w:rPr>
      </w:pPr>
      <w:r>
        <w:rPr>
          <w:rFonts w:hint="cs"/>
          <w:rtl/>
        </w:rPr>
        <w:t>אנא ממך. רק רגע, אני - - -</w:t>
      </w:r>
    </w:p>
    <w:p w14:paraId="672C720B" w14:textId="77777777" w:rsidR="00000000" w:rsidRDefault="00EA6A92">
      <w:pPr>
        <w:pStyle w:val="a0"/>
        <w:rPr>
          <w:rFonts w:hint="cs"/>
          <w:rtl/>
        </w:rPr>
      </w:pPr>
    </w:p>
    <w:p w14:paraId="2F200E07" w14:textId="77777777" w:rsidR="00000000" w:rsidRDefault="00EA6A92">
      <w:pPr>
        <w:pStyle w:val="af1"/>
        <w:rPr>
          <w:rtl/>
        </w:rPr>
      </w:pPr>
      <w:r>
        <w:rPr>
          <w:rtl/>
        </w:rPr>
        <w:t>היו"ר ראובן ריבלין:</w:t>
      </w:r>
    </w:p>
    <w:p w14:paraId="7BC6E9F2" w14:textId="77777777" w:rsidR="00000000" w:rsidRDefault="00EA6A92">
      <w:pPr>
        <w:pStyle w:val="a0"/>
        <w:rPr>
          <w:rtl/>
        </w:rPr>
      </w:pPr>
    </w:p>
    <w:p w14:paraId="1909ED17" w14:textId="77777777" w:rsidR="00000000" w:rsidRDefault="00EA6A92">
      <w:pPr>
        <w:pStyle w:val="a0"/>
        <w:rPr>
          <w:rFonts w:hint="cs"/>
          <w:rtl/>
        </w:rPr>
      </w:pPr>
      <w:r>
        <w:rPr>
          <w:rFonts w:hint="cs"/>
          <w:rtl/>
        </w:rPr>
        <w:t>אבל אדוני יענה לי עכשיו.</w:t>
      </w:r>
    </w:p>
    <w:p w14:paraId="2CD94EB8" w14:textId="77777777" w:rsidR="00000000" w:rsidRDefault="00EA6A92">
      <w:pPr>
        <w:pStyle w:val="a0"/>
        <w:rPr>
          <w:rFonts w:hint="cs"/>
          <w:rtl/>
        </w:rPr>
      </w:pPr>
    </w:p>
    <w:p w14:paraId="27ADA7A3" w14:textId="77777777" w:rsidR="00000000" w:rsidRDefault="00EA6A92">
      <w:pPr>
        <w:pStyle w:val="af0"/>
        <w:rPr>
          <w:rtl/>
        </w:rPr>
      </w:pPr>
      <w:r>
        <w:rPr>
          <w:rFonts w:hint="eastAsia"/>
          <w:rtl/>
        </w:rPr>
        <w:t>זאב</w:t>
      </w:r>
      <w:r>
        <w:rPr>
          <w:rtl/>
        </w:rPr>
        <w:t xml:space="preserve"> בוים (הליכוד):</w:t>
      </w:r>
    </w:p>
    <w:p w14:paraId="4C04D3EF" w14:textId="77777777" w:rsidR="00000000" w:rsidRDefault="00EA6A92">
      <w:pPr>
        <w:pStyle w:val="a0"/>
        <w:rPr>
          <w:rFonts w:hint="cs"/>
          <w:rtl/>
        </w:rPr>
      </w:pPr>
    </w:p>
    <w:p w14:paraId="704348BF" w14:textId="77777777" w:rsidR="00000000" w:rsidRDefault="00EA6A92">
      <w:pPr>
        <w:pStyle w:val="a0"/>
        <w:rPr>
          <w:rFonts w:hint="cs"/>
          <w:rtl/>
        </w:rPr>
      </w:pPr>
      <w:r>
        <w:rPr>
          <w:rFonts w:hint="cs"/>
          <w:rtl/>
        </w:rPr>
        <w:t>- - -</w:t>
      </w:r>
    </w:p>
    <w:p w14:paraId="604AA7D1" w14:textId="77777777" w:rsidR="00000000" w:rsidRDefault="00EA6A92">
      <w:pPr>
        <w:pStyle w:val="a0"/>
        <w:rPr>
          <w:rFonts w:hint="cs"/>
          <w:rtl/>
        </w:rPr>
      </w:pPr>
    </w:p>
    <w:p w14:paraId="2B14F470" w14:textId="77777777" w:rsidR="00000000" w:rsidRDefault="00EA6A92">
      <w:pPr>
        <w:pStyle w:val="af1"/>
        <w:rPr>
          <w:rtl/>
        </w:rPr>
      </w:pPr>
      <w:r>
        <w:rPr>
          <w:rtl/>
        </w:rPr>
        <w:t>היו"ר ראובן ריבלין:</w:t>
      </w:r>
    </w:p>
    <w:p w14:paraId="5DF23BA9" w14:textId="77777777" w:rsidR="00000000" w:rsidRDefault="00EA6A92">
      <w:pPr>
        <w:pStyle w:val="a0"/>
        <w:rPr>
          <w:rtl/>
        </w:rPr>
      </w:pPr>
    </w:p>
    <w:p w14:paraId="30E7AD78" w14:textId="77777777" w:rsidR="00000000" w:rsidRDefault="00EA6A92">
      <w:pPr>
        <w:pStyle w:val="a0"/>
        <w:rPr>
          <w:rFonts w:hint="cs"/>
          <w:rtl/>
        </w:rPr>
      </w:pPr>
      <w:r>
        <w:rPr>
          <w:rFonts w:hint="cs"/>
          <w:rtl/>
        </w:rPr>
        <w:t xml:space="preserve">חבר הכנסת בוים. חבר הכנסת בוים - - - אני מדבר אתו עכשיו. רק רגע. </w:t>
      </w:r>
    </w:p>
    <w:p w14:paraId="42F69DB9" w14:textId="77777777" w:rsidR="00000000" w:rsidRDefault="00EA6A92">
      <w:pPr>
        <w:pStyle w:val="a0"/>
        <w:rPr>
          <w:rFonts w:hint="cs"/>
          <w:rtl/>
        </w:rPr>
      </w:pPr>
    </w:p>
    <w:p w14:paraId="0A0DA6D7" w14:textId="77777777" w:rsidR="00000000" w:rsidRDefault="00EA6A92">
      <w:pPr>
        <w:pStyle w:val="af0"/>
        <w:rPr>
          <w:rtl/>
        </w:rPr>
      </w:pPr>
      <w:r>
        <w:rPr>
          <w:rFonts w:hint="eastAsia"/>
          <w:rtl/>
        </w:rPr>
        <w:t>חיים</w:t>
      </w:r>
      <w:r>
        <w:rPr>
          <w:rtl/>
        </w:rPr>
        <w:t xml:space="preserve"> רמון (העבודה-מימד):</w:t>
      </w:r>
    </w:p>
    <w:p w14:paraId="48C63768" w14:textId="77777777" w:rsidR="00000000" w:rsidRDefault="00EA6A92">
      <w:pPr>
        <w:pStyle w:val="a0"/>
        <w:rPr>
          <w:rFonts w:hint="cs"/>
          <w:rtl/>
        </w:rPr>
      </w:pPr>
    </w:p>
    <w:p w14:paraId="77487E8C" w14:textId="77777777" w:rsidR="00000000" w:rsidRDefault="00EA6A92">
      <w:pPr>
        <w:pStyle w:val="a0"/>
        <w:rPr>
          <w:rFonts w:hint="cs"/>
          <w:rtl/>
        </w:rPr>
      </w:pPr>
      <w:r>
        <w:rPr>
          <w:rFonts w:hint="cs"/>
          <w:rtl/>
        </w:rPr>
        <w:t>אדוני היושב-ראש, אני מסיים ויורד.</w:t>
      </w:r>
    </w:p>
    <w:p w14:paraId="332BC509" w14:textId="77777777" w:rsidR="00000000" w:rsidRDefault="00EA6A92">
      <w:pPr>
        <w:pStyle w:val="a0"/>
        <w:rPr>
          <w:rFonts w:hint="cs"/>
          <w:rtl/>
        </w:rPr>
      </w:pPr>
    </w:p>
    <w:p w14:paraId="3132ADA2" w14:textId="77777777" w:rsidR="00000000" w:rsidRDefault="00EA6A92">
      <w:pPr>
        <w:pStyle w:val="af1"/>
        <w:rPr>
          <w:rtl/>
        </w:rPr>
      </w:pPr>
      <w:r>
        <w:rPr>
          <w:rtl/>
        </w:rPr>
        <w:t>היו"ר ראובן ריבלין:</w:t>
      </w:r>
    </w:p>
    <w:p w14:paraId="003BDEA5" w14:textId="77777777" w:rsidR="00000000" w:rsidRDefault="00EA6A92">
      <w:pPr>
        <w:pStyle w:val="a0"/>
        <w:rPr>
          <w:rtl/>
        </w:rPr>
      </w:pPr>
    </w:p>
    <w:p w14:paraId="13D91BAA" w14:textId="77777777" w:rsidR="00000000" w:rsidRDefault="00EA6A92">
      <w:pPr>
        <w:pStyle w:val="a0"/>
        <w:rPr>
          <w:rFonts w:hint="cs"/>
          <w:rtl/>
        </w:rPr>
      </w:pPr>
      <w:r>
        <w:rPr>
          <w:rFonts w:hint="cs"/>
          <w:rtl/>
        </w:rPr>
        <w:t>אני לא מוריד אותך, אני לא רוצה שתסיים. אתה בא ומספר - - -</w:t>
      </w:r>
    </w:p>
    <w:p w14:paraId="0B06F352" w14:textId="77777777" w:rsidR="00000000" w:rsidRDefault="00EA6A92">
      <w:pPr>
        <w:pStyle w:val="a0"/>
        <w:rPr>
          <w:rFonts w:hint="cs"/>
          <w:rtl/>
        </w:rPr>
      </w:pPr>
    </w:p>
    <w:p w14:paraId="24B1593A" w14:textId="77777777" w:rsidR="00000000" w:rsidRDefault="00EA6A92">
      <w:pPr>
        <w:pStyle w:val="af0"/>
        <w:rPr>
          <w:rtl/>
        </w:rPr>
      </w:pPr>
      <w:r>
        <w:rPr>
          <w:rFonts w:hint="eastAsia"/>
          <w:rtl/>
        </w:rPr>
        <w:t>זאב</w:t>
      </w:r>
      <w:r>
        <w:rPr>
          <w:rtl/>
        </w:rPr>
        <w:t xml:space="preserve"> בוים (הליכוד):</w:t>
      </w:r>
    </w:p>
    <w:p w14:paraId="42B8DA32" w14:textId="77777777" w:rsidR="00000000" w:rsidRDefault="00EA6A92">
      <w:pPr>
        <w:pStyle w:val="a0"/>
        <w:rPr>
          <w:rFonts w:hint="cs"/>
          <w:rtl/>
        </w:rPr>
      </w:pPr>
    </w:p>
    <w:p w14:paraId="48979132" w14:textId="77777777" w:rsidR="00000000" w:rsidRDefault="00EA6A92">
      <w:pPr>
        <w:pStyle w:val="a0"/>
        <w:rPr>
          <w:rFonts w:hint="cs"/>
          <w:rtl/>
        </w:rPr>
      </w:pPr>
      <w:r>
        <w:rPr>
          <w:rFonts w:hint="cs"/>
          <w:rtl/>
        </w:rPr>
        <w:t>- - -</w:t>
      </w:r>
    </w:p>
    <w:p w14:paraId="79AA0D9E" w14:textId="77777777" w:rsidR="00000000" w:rsidRDefault="00EA6A92">
      <w:pPr>
        <w:pStyle w:val="a0"/>
        <w:rPr>
          <w:rFonts w:hint="cs"/>
          <w:rtl/>
        </w:rPr>
      </w:pPr>
    </w:p>
    <w:p w14:paraId="0BD95A2B" w14:textId="77777777" w:rsidR="00000000" w:rsidRDefault="00EA6A92">
      <w:pPr>
        <w:pStyle w:val="af1"/>
        <w:rPr>
          <w:rtl/>
        </w:rPr>
      </w:pPr>
      <w:r>
        <w:rPr>
          <w:rtl/>
        </w:rPr>
        <w:t>היו"ר ראובן ריבלין:</w:t>
      </w:r>
    </w:p>
    <w:p w14:paraId="2C64C929" w14:textId="77777777" w:rsidR="00000000" w:rsidRDefault="00EA6A92">
      <w:pPr>
        <w:pStyle w:val="a0"/>
        <w:rPr>
          <w:rtl/>
        </w:rPr>
      </w:pPr>
    </w:p>
    <w:p w14:paraId="318603CF" w14:textId="77777777" w:rsidR="00000000" w:rsidRDefault="00EA6A92">
      <w:pPr>
        <w:pStyle w:val="a0"/>
        <w:rPr>
          <w:rFonts w:hint="cs"/>
          <w:rtl/>
        </w:rPr>
      </w:pPr>
      <w:r>
        <w:rPr>
          <w:rFonts w:hint="cs"/>
          <w:rtl/>
        </w:rPr>
        <w:t>חבר הכנסת בוים, הוא מדבר אתי כרגע. אני לא יכול - - -</w:t>
      </w:r>
    </w:p>
    <w:p w14:paraId="7D4CF4D6" w14:textId="77777777" w:rsidR="00000000" w:rsidRDefault="00EA6A92">
      <w:pPr>
        <w:pStyle w:val="a0"/>
        <w:rPr>
          <w:rFonts w:hint="cs"/>
          <w:rtl/>
        </w:rPr>
      </w:pPr>
    </w:p>
    <w:p w14:paraId="0C59B161" w14:textId="77777777" w:rsidR="00000000" w:rsidRDefault="00EA6A92">
      <w:pPr>
        <w:pStyle w:val="af0"/>
        <w:rPr>
          <w:rtl/>
        </w:rPr>
      </w:pPr>
      <w:r>
        <w:rPr>
          <w:rFonts w:hint="eastAsia"/>
          <w:rtl/>
        </w:rPr>
        <w:t>חיים</w:t>
      </w:r>
      <w:r>
        <w:rPr>
          <w:rtl/>
        </w:rPr>
        <w:t xml:space="preserve"> רמון (העבודה-מימד):</w:t>
      </w:r>
    </w:p>
    <w:p w14:paraId="67F67E9F" w14:textId="77777777" w:rsidR="00000000" w:rsidRDefault="00EA6A92">
      <w:pPr>
        <w:pStyle w:val="a0"/>
        <w:rPr>
          <w:rFonts w:hint="cs"/>
          <w:rtl/>
        </w:rPr>
      </w:pPr>
    </w:p>
    <w:p w14:paraId="7664964A" w14:textId="77777777" w:rsidR="00000000" w:rsidRDefault="00EA6A92">
      <w:pPr>
        <w:pStyle w:val="a0"/>
        <w:rPr>
          <w:rFonts w:hint="cs"/>
          <w:rtl/>
        </w:rPr>
      </w:pPr>
      <w:r>
        <w:rPr>
          <w:rFonts w:hint="cs"/>
          <w:rtl/>
        </w:rPr>
        <w:t>באמת אני מדבר עם יושב-ראש הכנסת. מייד אני אדבר אתך.</w:t>
      </w:r>
    </w:p>
    <w:p w14:paraId="0BE690BE" w14:textId="77777777" w:rsidR="00000000" w:rsidRDefault="00EA6A92">
      <w:pPr>
        <w:pStyle w:val="a0"/>
        <w:rPr>
          <w:rFonts w:hint="cs"/>
          <w:rtl/>
        </w:rPr>
      </w:pPr>
    </w:p>
    <w:p w14:paraId="274B863E" w14:textId="77777777" w:rsidR="00000000" w:rsidRDefault="00EA6A92">
      <w:pPr>
        <w:pStyle w:val="af1"/>
        <w:rPr>
          <w:rtl/>
        </w:rPr>
      </w:pPr>
      <w:r>
        <w:rPr>
          <w:rtl/>
        </w:rPr>
        <w:t>היו"ר ראובן ריבלין:</w:t>
      </w:r>
    </w:p>
    <w:p w14:paraId="1769BB5D" w14:textId="77777777" w:rsidR="00000000" w:rsidRDefault="00EA6A92">
      <w:pPr>
        <w:pStyle w:val="a0"/>
        <w:rPr>
          <w:rtl/>
        </w:rPr>
      </w:pPr>
    </w:p>
    <w:p w14:paraId="4E459329" w14:textId="77777777" w:rsidR="00000000" w:rsidRDefault="00EA6A92">
      <w:pPr>
        <w:pStyle w:val="a0"/>
        <w:rPr>
          <w:rFonts w:hint="cs"/>
          <w:rtl/>
        </w:rPr>
      </w:pPr>
      <w:r>
        <w:rPr>
          <w:rFonts w:hint="cs"/>
          <w:rtl/>
        </w:rPr>
        <w:t>אדוני, אני יודע שבשבילו זה "לא סחורה", אבל אדוני יכול</w:t>
      </w:r>
      <w:r>
        <w:rPr>
          <w:rFonts w:hint="cs"/>
          <w:rtl/>
        </w:rPr>
        <w:t xml:space="preserve"> לצאת מן האולם אם לא מעניין אותו הדיון. אני רוצה לומר לך רק דבר אחד, חבר הכנסת רמון. אתה דיברת יפה עם חברת הכנסת דליה איציק והיא ענתה לך מצוין. אני אומר לך, בצורה קטגורית, חד-משמעית - וחברת הכנסת גלאון וחבר הכנסת דהאמשה וחבר הכנסת פרץ היו לידי - אמרתי: זה </w:t>
      </w:r>
      <w:r>
        <w:rPr>
          <w:rFonts w:hint="cs"/>
          <w:rtl/>
        </w:rPr>
        <w:t xml:space="preserve">או זה או זה; גם חבר הכנסת בורג ליווה אותנו בכל הדיונים. אמרו לי: זה לא או זה או זה, זה גם זה וגם זה. </w:t>
      </w:r>
    </w:p>
    <w:p w14:paraId="5E2B6475" w14:textId="77777777" w:rsidR="00000000" w:rsidRDefault="00EA6A92">
      <w:pPr>
        <w:pStyle w:val="a0"/>
        <w:rPr>
          <w:rFonts w:hint="cs"/>
          <w:rtl/>
        </w:rPr>
      </w:pPr>
    </w:p>
    <w:p w14:paraId="41B9D12B" w14:textId="77777777" w:rsidR="00000000" w:rsidRDefault="00EA6A92">
      <w:pPr>
        <w:pStyle w:val="af0"/>
        <w:rPr>
          <w:rtl/>
        </w:rPr>
      </w:pPr>
      <w:r>
        <w:rPr>
          <w:rFonts w:hint="eastAsia"/>
          <w:rtl/>
        </w:rPr>
        <w:t>דליה</w:t>
      </w:r>
      <w:r>
        <w:rPr>
          <w:rtl/>
        </w:rPr>
        <w:t xml:space="preserve"> איציק (העבודה-מימד):</w:t>
      </w:r>
    </w:p>
    <w:p w14:paraId="109A3158" w14:textId="77777777" w:rsidR="00000000" w:rsidRDefault="00EA6A92">
      <w:pPr>
        <w:pStyle w:val="a0"/>
        <w:rPr>
          <w:rFonts w:hint="cs"/>
          <w:rtl/>
        </w:rPr>
      </w:pPr>
    </w:p>
    <w:p w14:paraId="0663C4D4" w14:textId="77777777" w:rsidR="00000000" w:rsidRDefault="00EA6A92">
      <w:pPr>
        <w:pStyle w:val="a0"/>
        <w:rPr>
          <w:rFonts w:hint="cs"/>
          <w:rtl/>
        </w:rPr>
      </w:pPr>
      <w:r>
        <w:rPr>
          <w:rFonts w:hint="cs"/>
          <w:rtl/>
        </w:rPr>
        <w:t>מה פתאום? - - -</w:t>
      </w:r>
    </w:p>
    <w:p w14:paraId="3C82B3E9" w14:textId="77777777" w:rsidR="00000000" w:rsidRDefault="00EA6A92">
      <w:pPr>
        <w:pStyle w:val="a0"/>
        <w:rPr>
          <w:rFonts w:hint="cs"/>
          <w:rtl/>
        </w:rPr>
      </w:pPr>
    </w:p>
    <w:p w14:paraId="7D3CC2A3" w14:textId="77777777" w:rsidR="00000000" w:rsidRDefault="00EA6A92">
      <w:pPr>
        <w:pStyle w:val="af0"/>
        <w:rPr>
          <w:rtl/>
        </w:rPr>
      </w:pPr>
      <w:r>
        <w:rPr>
          <w:rFonts w:hint="eastAsia"/>
          <w:rtl/>
        </w:rPr>
        <w:t>חיים</w:t>
      </w:r>
      <w:r>
        <w:rPr>
          <w:rtl/>
        </w:rPr>
        <w:t xml:space="preserve"> רמון (העבודה-מימד):</w:t>
      </w:r>
    </w:p>
    <w:p w14:paraId="1F03F4FB" w14:textId="77777777" w:rsidR="00000000" w:rsidRDefault="00EA6A92">
      <w:pPr>
        <w:pStyle w:val="a0"/>
        <w:rPr>
          <w:rFonts w:hint="cs"/>
          <w:rtl/>
        </w:rPr>
      </w:pPr>
    </w:p>
    <w:p w14:paraId="75DA0E22" w14:textId="77777777" w:rsidR="00000000" w:rsidRDefault="00EA6A92">
      <w:pPr>
        <w:pStyle w:val="a0"/>
        <w:rPr>
          <w:rFonts w:hint="cs"/>
          <w:rtl/>
        </w:rPr>
      </w:pPr>
      <w:r>
        <w:rPr>
          <w:rFonts w:hint="cs"/>
          <w:rtl/>
        </w:rPr>
        <w:t>אדוני היושב-ראש, תן לי רק לסיים, אבל אני, אדוני היושב-ראש, אני באמת לא רוצה לעסוק ב</w:t>
      </w:r>
      <w:r>
        <w:rPr>
          <w:rFonts w:hint="cs"/>
          <w:rtl/>
        </w:rPr>
        <w:t>וועדת חקירה מי אמר למי, זה לא חשוב כרגע. אבל הנה - כאן מלטה, כאן קפוץ. אמר לך ראש הממשלה: עד 20:30 הוא פנוי. אני מניח שהיומן שלו לא התמלא מעכשיו עד 20:30 בפגישות שלא ניתן לבטל אותן - - -</w:t>
      </w:r>
    </w:p>
    <w:p w14:paraId="495D1D18" w14:textId="77777777" w:rsidR="00000000" w:rsidRDefault="00EA6A92">
      <w:pPr>
        <w:pStyle w:val="a0"/>
        <w:rPr>
          <w:rFonts w:hint="cs"/>
          <w:rtl/>
        </w:rPr>
      </w:pPr>
    </w:p>
    <w:p w14:paraId="14320D8B" w14:textId="77777777" w:rsidR="00000000" w:rsidRDefault="00EA6A92">
      <w:pPr>
        <w:pStyle w:val="af1"/>
        <w:rPr>
          <w:rtl/>
        </w:rPr>
      </w:pPr>
      <w:r>
        <w:rPr>
          <w:rtl/>
        </w:rPr>
        <w:t>היו"ר ראובן ריבלין:</w:t>
      </w:r>
    </w:p>
    <w:p w14:paraId="5F3E4F95" w14:textId="77777777" w:rsidR="00000000" w:rsidRDefault="00EA6A92">
      <w:pPr>
        <w:pStyle w:val="a0"/>
        <w:rPr>
          <w:rtl/>
        </w:rPr>
      </w:pPr>
    </w:p>
    <w:p w14:paraId="747FE8E8" w14:textId="77777777" w:rsidR="00000000" w:rsidRDefault="00EA6A92">
      <w:pPr>
        <w:pStyle w:val="a0"/>
        <w:rPr>
          <w:rFonts w:hint="cs"/>
          <w:rtl/>
        </w:rPr>
      </w:pPr>
      <w:r>
        <w:rPr>
          <w:rFonts w:hint="cs"/>
          <w:rtl/>
        </w:rPr>
        <w:t xml:space="preserve">תודה רבה. </w:t>
      </w:r>
    </w:p>
    <w:p w14:paraId="6A170E0E" w14:textId="77777777" w:rsidR="00000000" w:rsidRDefault="00EA6A92">
      <w:pPr>
        <w:pStyle w:val="a0"/>
        <w:rPr>
          <w:rFonts w:hint="cs"/>
          <w:rtl/>
        </w:rPr>
      </w:pPr>
    </w:p>
    <w:p w14:paraId="11832002" w14:textId="77777777" w:rsidR="00000000" w:rsidRDefault="00EA6A92">
      <w:pPr>
        <w:pStyle w:val="af0"/>
        <w:rPr>
          <w:rtl/>
        </w:rPr>
      </w:pPr>
      <w:r>
        <w:rPr>
          <w:rFonts w:hint="eastAsia"/>
          <w:rtl/>
        </w:rPr>
        <w:t>חיים</w:t>
      </w:r>
      <w:r>
        <w:rPr>
          <w:rtl/>
        </w:rPr>
        <w:t xml:space="preserve"> רמון (העבודה-מימד):</w:t>
      </w:r>
    </w:p>
    <w:p w14:paraId="6E6F95EF" w14:textId="77777777" w:rsidR="00000000" w:rsidRDefault="00EA6A92">
      <w:pPr>
        <w:pStyle w:val="a0"/>
        <w:rPr>
          <w:rFonts w:hint="cs"/>
          <w:rtl/>
        </w:rPr>
      </w:pPr>
    </w:p>
    <w:p w14:paraId="49D7EE48" w14:textId="77777777" w:rsidR="00000000" w:rsidRDefault="00EA6A92">
      <w:pPr>
        <w:pStyle w:val="a0"/>
        <w:rPr>
          <w:rFonts w:hint="cs"/>
          <w:rtl/>
        </w:rPr>
      </w:pPr>
      <w:r>
        <w:rPr>
          <w:rFonts w:hint="cs"/>
          <w:rtl/>
        </w:rPr>
        <w:t>20:30 נית</w:t>
      </w:r>
      <w:r>
        <w:rPr>
          <w:rFonts w:hint="cs"/>
          <w:rtl/>
        </w:rPr>
        <w:t>ן, אין אי-אמון, זה דבר חשוב, כולנו רוצים - אין לך בעיה עקרונית, אין לך רצון למלט, אין לך רצון לכלום - - -</w:t>
      </w:r>
    </w:p>
    <w:p w14:paraId="7BDD0EC1" w14:textId="77777777" w:rsidR="00000000" w:rsidRDefault="00EA6A92">
      <w:pPr>
        <w:pStyle w:val="a0"/>
        <w:rPr>
          <w:rFonts w:hint="cs"/>
          <w:rtl/>
        </w:rPr>
      </w:pPr>
    </w:p>
    <w:p w14:paraId="6A8BF0B5" w14:textId="77777777" w:rsidR="00000000" w:rsidRDefault="00EA6A92">
      <w:pPr>
        <w:pStyle w:val="af1"/>
        <w:rPr>
          <w:rtl/>
        </w:rPr>
      </w:pPr>
      <w:r>
        <w:rPr>
          <w:rtl/>
        </w:rPr>
        <w:t>היו"ר ראובן ריבלין:</w:t>
      </w:r>
    </w:p>
    <w:p w14:paraId="159E2D7E" w14:textId="77777777" w:rsidR="00000000" w:rsidRDefault="00EA6A92">
      <w:pPr>
        <w:pStyle w:val="a0"/>
        <w:rPr>
          <w:rtl/>
        </w:rPr>
      </w:pPr>
    </w:p>
    <w:p w14:paraId="7043F72A" w14:textId="77777777" w:rsidR="00000000" w:rsidRDefault="00EA6A92">
      <w:pPr>
        <w:pStyle w:val="a0"/>
        <w:rPr>
          <w:rFonts w:hint="cs"/>
          <w:rtl/>
        </w:rPr>
      </w:pPr>
      <w:r>
        <w:rPr>
          <w:rFonts w:hint="cs"/>
          <w:rtl/>
        </w:rPr>
        <w:t xml:space="preserve">תודה רבה. </w:t>
      </w:r>
    </w:p>
    <w:p w14:paraId="7A6DEF87" w14:textId="77777777" w:rsidR="00000000" w:rsidRDefault="00EA6A92">
      <w:pPr>
        <w:pStyle w:val="a0"/>
        <w:rPr>
          <w:rFonts w:hint="cs"/>
          <w:rtl/>
        </w:rPr>
      </w:pPr>
    </w:p>
    <w:p w14:paraId="668B1630" w14:textId="77777777" w:rsidR="00000000" w:rsidRDefault="00EA6A92">
      <w:pPr>
        <w:pStyle w:val="af0"/>
        <w:rPr>
          <w:rtl/>
        </w:rPr>
      </w:pPr>
      <w:r>
        <w:rPr>
          <w:rFonts w:hint="eastAsia"/>
          <w:rtl/>
        </w:rPr>
        <w:t>חיים</w:t>
      </w:r>
      <w:r>
        <w:rPr>
          <w:rtl/>
        </w:rPr>
        <w:t xml:space="preserve"> רמון (העבודה-מימד):</w:t>
      </w:r>
    </w:p>
    <w:p w14:paraId="00DF0AEE" w14:textId="77777777" w:rsidR="00000000" w:rsidRDefault="00EA6A92">
      <w:pPr>
        <w:pStyle w:val="a0"/>
        <w:rPr>
          <w:rFonts w:hint="cs"/>
          <w:rtl/>
        </w:rPr>
      </w:pPr>
    </w:p>
    <w:p w14:paraId="07B2F7A0" w14:textId="77777777" w:rsidR="00000000" w:rsidRDefault="00EA6A92">
      <w:pPr>
        <w:pStyle w:val="a0"/>
        <w:rPr>
          <w:rFonts w:hint="cs"/>
          <w:rtl/>
        </w:rPr>
      </w:pPr>
      <w:r>
        <w:rPr>
          <w:rFonts w:hint="cs"/>
          <w:rtl/>
        </w:rPr>
        <w:t>תצלצל לראש הממשלה, ב-17:00 הוא יהיה פה, ייפתח דיון, ב-19:00 יסתיים, והכול יבוא על מקומו בש</w:t>
      </w:r>
      <w:r>
        <w:rPr>
          <w:rFonts w:hint="cs"/>
          <w:rtl/>
        </w:rPr>
        <w:t xml:space="preserve">לום - - </w:t>
      </w:r>
    </w:p>
    <w:p w14:paraId="77D25A36" w14:textId="77777777" w:rsidR="00000000" w:rsidRDefault="00EA6A92">
      <w:pPr>
        <w:pStyle w:val="a0"/>
        <w:rPr>
          <w:rFonts w:hint="cs"/>
          <w:rtl/>
        </w:rPr>
      </w:pPr>
    </w:p>
    <w:p w14:paraId="5BDBD1F3" w14:textId="77777777" w:rsidR="00000000" w:rsidRDefault="00EA6A92">
      <w:pPr>
        <w:pStyle w:val="af1"/>
        <w:rPr>
          <w:rtl/>
        </w:rPr>
      </w:pPr>
      <w:r>
        <w:rPr>
          <w:rtl/>
        </w:rPr>
        <w:t>היו"ר ראובן ריבלין:</w:t>
      </w:r>
    </w:p>
    <w:p w14:paraId="1B1230F8" w14:textId="77777777" w:rsidR="00000000" w:rsidRDefault="00EA6A92">
      <w:pPr>
        <w:pStyle w:val="a0"/>
        <w:rPr>
          <w:rtl/>
        </w:rPr>
      </w:pPr>
    </w:p>
    <w:p w14:paraId="23ED5DD5" w14:textId="77777777" w:rsidR="00000000" w:rsidRDefault="00EA6A92">
      <w:pPr>
        <w:pStyle w:val="a0"/>
        <w:rPr>
          <w:rFonts w:hint="cs"/>
          <w:rtl/>
        </w:rPr>
      </w:pPr>
      <w:r>
        <w:rPr>
          <w:rFonts w:hint="cs"/>
          <w:rtl/>
        </w:rPr>
        <w:t>רק רגע - - -</w:t>
      </w:r>
    </w:p>
    <w:p w14:paraId="64356FA5" w14:textId="77777777" w:rsidR="00000000" w:rsidRDefault="00EA6A92">
      <w:pPr>
        <w:pStyle w:val="a0"/>
        <w:rPr>
          <w:rFonts w:hint="cs"/>
          <w:rtl/>
        </w:rPr>
      </w:pPr>
    </w:p>
    <w:p w14:paraId="710900C7" w14:textId="77777777" w:rsidR="00000000" w:rsidRDefault="00EA6A92">
      <w:pPr>
        <w:pStyle w:val="af0"/>
        <w:rPr>
          <w:rtl/>
        </w:rPr>
      </w:pPr>
      <w:r>
        <w:rPr>
          <w:rFonts w:hint="eastAsia"/>
          <w:rtl/>
        </w:rPr>
        <w:t>חיים</w:t>
      </w:r>
      <w:r>
        <w:rPr>
          <w:rtl/>
        </w:rPr>
        <w:t xml:space="preserve"> רמון (העבודה-מימד):</w:t>
      </w:r>
    </w:p>
    <w:p w14:paraId="016FCB75" w14:textId="77777777" w:rsidR="00000000" w:rsidRDefault="00EA6A92">
      <w:pPr>
        <w:pStyle w:val="a0"/>
        <w:rPr>
          <w:rFonts w:hint="cs"/>
          <w:rtl/>
        </w:rPr>
      </w:pPr>
    </w:p>
    <w:p w14:paraId="38DCF00A" w14:textId="77777777" w:rsidR="00000000" w:rsidRDefault="00EA6A92">
      <w:pPr>
        <w:pStyle w:val="a0"/>
        <w:rPr>
          <w:rFonts w:hint="cs"/>
          <w:rtl/>
        </w:rPr>
      </w:pPr>
      <w:r>
        <w:rPr>
          <w:rFonts w:hint="cs"/>
          <w:rtl/>
        </w:rPr>
        <w:t xml:space="preserve">- - ואיש לא יחשוד בך בדברים נוראים, כמו חברת הכנסת דליה איציק, שחפרת מנהרות מתחת לתקנון הכנסת. תודה. </w:t>
      </w:r>
    </w:p>
    <w:p w14:paraId="0EF193BE" w14:textId="77777777" w:rsidR="00000000" w:rsidRDefault="00EA6A92">
      <w:pPr>
        <w:pStyle w:val="a0"/>
        <w:rPr>
          <w:rFonts w:hint="cs"/>
          <w:rtl/>
        </w:rPr>
      </w:pPr>
    </w:p>
    <w:p w14:paraId="64BD9260" w14:textId="77777777" w:rsidR="00000000" w:rsidRDefault="00EA6A92">
      <w:pPr>
        <w:pStyle w:val="af1"/>
        <w:rPr>
          <w:rtl/>
        </w:rPr>
      </w:pPr>
      <w:r>
        <w:rPr>
          <w:rtl/>
        </w:rPr>
        <w:t>היו"ר ראובן ריבלין:</w:t>
      </w:r>
    </w:p>
    <w:p w14:paraId="57A5491C" w14:textId="77777777" w:rsidR="00000000" w:rsidRDefault="00EA6A92">
      <w:pPr>
        <w:pStyle w:val="a0"/>
        <w:rPr>
          <w:rtl/>
        </w:rPr>
      </w:pPr>
    </w:p>
    <w:p w14:paraId="7AF2A803" w14:textId="77777777" w:rsidR="00000000" w:rsidRDefault="00EA6A92">
      <w:pPr>
        <w:pStyle w:val="a0"/>
        <w:rPr>
          <w:rFonts w:hint="cs"/>
          <w:rtl/>
        </w:rPr>
      </w:pPr>
      <w:r>
        <w:rPr>
          <w:rFonts w:hint="cs"/>
          <w:rtl/>
        </w:rPr>
        <w:t>חבר הכנסת רמון, גם בעניין זה ובעניין הביקורת של חברת הכנסת דל</w:t>
      </w:r>
      <w:r>
        <w:rPr>
          <w:rFonts w:hint="cs"/>
          <w:rtl/>
        </w:rPr>
        <w:t>יה איציק, אני מקבל באהבה, ואפילו היא צורמת ושורפת. עם זה, אני רוצה לומר לאדוני - - -</w:t>
      </w:r>
    </w:p>
    <w:p w14:paraId="4A246A0F" w14:textId="77777777" w:rsidR="00000000" w:rsidRDefault="00EA6A92">
      <w:pPr>
        <w:pStyle w:val="a0"/>
        <w:rPr>
          <w:rFonts w:hint="cs"/>
          <w:rtl/>
        </w:rPr>
      </w:pPr>
    </w:p>
    <w:p w14:paraId="72059BBC" w14:textId="77777777" w:rsidR="00000000" w:rsidRDefault="00EA6A92">
      <w:pPr>
        <w:pStyle w:val="af0"/>
        <w:rPr>
          <w:rtl/>
        </w:rPr>
      </w:pPr>
      <w:r>
        <w:rPr>
          <w:rFonts w:hint="eastAsia"/>
          <w:rtl/>
        </w:rPr>
        <w:t>קריאות</w:t>
      </w:r>
      <w:r>
        <w:rPr>
          <w:rtl/>
        </w:rPr>
        <w:t>:</w:t>
      </w:r>
    </w:p>
    <w:p w14:paraId="5C3476C7" w14:textId="77777777" w:rsidR="00000000" w:rsidRDefault="00EA6A92">
      <w:pPr>
        <w:pStyle w:val="a0"/>
        <w:rPr>
          <w:rFonts w:hint="cs"/>
          <w:rtl/>
        </w:rPr>
      </w:pPr>
    </w:p>
    <w:p w14:paraId="63BD9751" w14:textId="77777777" w:rsidR="00000000" w:rsidRDefault="00EA6A92">
      <w:pPr>
        <w:pStyle w:val="a0"/>
        <w:rPr>
          <w:rFonts w:hint="cs"/>
          <w:rtl/>
        </w:rPr>
      </w:pPr>
      <w:r>
        <w:rPr>
          <w:rFonts w:hint="cs"/>
          <w:rtl/>
        </w:rPr>
        <w:t>- - -</w:t>
      </w:r>
    </w:p>
    <w:p w14:paraId="7B62F542" w14:textId="77777777" w:rsidR="00000000" w:rsidRDefault="00EA6A92">
      <w:pPr>
        <w:pStyle w:val="a0"/>
        <w:rPr>
          <w:rFonts w:hint="cs"/>
          <w:rtl/>
        </w:rPr>
      </w:pPr>
    </w:p>
    <w:p w14:paraId="1E67E854" w14:textId="77777777" w:rsidR="00000000" w:rsidRDefault="00EA6A92">
      <w:pPr>
        <w:pStyle w:val="af1"/>
        <w:rPr>
          <w:rtl/>
        </w:rPr>
      </w:pPr>
      <w:r>
        <w:rPr>
          <w:rtl/>
        </w:rPr>
        <w:t>היו"ר ראובן ריבלין:</w:t>
      </w:r>
    </w:p>
    <w:p w14:paraId="1348A207" w14:textId="77777777" w:rsidR="00000000" w:rsidRDefault="00EA6A92">
      <w:pPr>
        <w:pStyle w:val="a0"/>
        <w:rPr>
          <w:rtl/>
        </w:rPr>
      </w:pPr>
    </w:p>
    <w:p w14:paraId="647CB345" w14:textId="77777777" w:rsidR="00000000" w:rsidRDefault="00EA6A92">
      <w:pPr>
        <w:pStyle w:val="a0"/>
        <w:rPr>
          <w:rFonts w:hint="cs"/>
          <w:rtl/>
        </w:rPr>
      </w:pPr>
      <w:r>
        <w:rPr>
          <w:rFonts w:hint="cs"/>
          <w:rtl/>
        </w:rPr>
        <w:t xml:space="preserve">סדר-היום של הכנסת הוא לא תוכנית כבקשתך. עכשיו אני אומר לך, חבר הכנסת רמון, ולך, חברת הכנסת גלאון. הכנסת לא עובדת אצל ראש הממשלה. חבר </w:t>
      </w:r>
      <w:r>
        <w:rPr>
          <w:rFonts w:hint="cs"/>
          <w:rtl/>
        </w:rPr>
        <w:t xml:space="preserve">הכנסת רמון, הכנסת לא עובדת אצל ראש הממשלה - - </w:t>
      </w:r>
    </w:p>
    <w:p w14:paraId="1EF637E8" w14:textId="77777777" w:rsidR="00000000" w:rsidRDefault="00EA6A92">
      <w:pPr>
        <w:pStyle w:val="a0"/>
        <w:rPr>
          <w:rFonts w:hint="cs"/>
          <w:rtl/>
        </w:rPr>
      </w:pPr>
    </w:p>
    <w:p w14:paraId="66CB90F3" w14:textId="77777777" w:rsidR="00000000" w:rsidRDefault="00EA6A92">
      <w:pPr>
        <w:pStyle w:val="af0"/>
        <w:rPr>
          <w:rtl/>
        </w:rPr>
      </w:pPr>
      <w:r>
        <w:rPr>
          <w:rFonts w:hint="eastAsia"/>
          <w:rtl/>
        </w:rPr>
        <w:t>קריאות</w:t>
      </w:r>
      <w:r>
        <w:rPr>
          <w:rtl/>
        </w:rPr>
        <w:t>:</w:t>
      </w:r>
    </w:p>
    <w:p w14:paraId="2A84BA08" w14:textId="77777777" w:rsidR="00000000" w:rsidRDefault="00EA6A92">
      <w:pPr>
        <w:pStyle w:val="a0"/>
        <w:rPr>
          <w:rFonts w:hint="cs"/>
          <w:rtl/>
        </w:rPr>
      </w:pPr>
    </w:p>
    <w:p w14:paraId="40E19322" w14:textId="77777777" w:rsidR="00000000" w:rsidRDefault="00EA6A92">
      <w:pPr>
        <w:pStyle w:val="a0"/>
        <w:rPr>
          <w:rFonts w:hint="cs"/>
          <w:rtl/>
        </w:rPr>
      </w:pPr>
      <w:r>
        <w:rPr>
          <w:rFonts w:hint="cs"/>
          <w:rtl/>
        </w:rPr>
        <w:t>- - -</w:t>
      </w:r>
    </w:p>
    <w:p w14:paraId="28D64B1B" w14:textId="77777777" w:rsidR="00000000" w:rsidRDefault="00EA6A92">
      <w:pPr>
        <w:pStyle w:val="a0"/>
        <w:rPr>
          <w:rFonts w:hint="cs"/>
          <w:rtl/>
        </w:rPr>
      </w:pPr>
    </w:p>
    <w:p w14:paraId="400C16C9" w14:textId="77777777" w:rsidR="00000000" w:rsidRDefault="00EA6A92">
      <w:pPr>
        <w:pStyle w:val="af1"/>
        <w:rPr>
          <w:rtl/>
        </w:rPr>
      </w:pPr>
      <w:r>
        <w:rPr>
          <w:rtl/>
        </w:rPr>
        <w:t>היו"ר ראובן ריבלין:</w:t>
      </w:r>
    </w:p>
    <w:p w14:paraId="2AD2FDE7" w14:textId="77777777" w:rsidR="00000000" w:rsidRDefault="00EA6A92">
      <w:pPr>
        <w:pStyle w:val="a0"/>
        <w:rPr>
          <w:rtl/>
        </w:rPr>
      </w:pPr>
    </w:p>
    <w:p w14:paraId="7B635B6F" w14:textId="77777777" w:rsidR="00000000" w:rsidRDefault="00EA6A92">
      <w:pPr>
        <w:pStyle w:val="a0"/>
        <w:rPr>
          <w:rFonts w:hint="cs"/>
          <w:rtl/>
        </w:rPr>
      </w:pPr>
      <w:r>
        <w:rPr>
          <w:rFonts w:hint="cs"/>
          <w:rtl/>
        </w:rPr>
        <w:t>- - ואני מוכרח לומר לך שהיא גם לא נתונה לגחמות כאלה ואחרות של אנשים אחרים בכנסת. אתם יכולתם בבוקר להודיע לי. אני לא אומר לראש הממשלה: עכשיו תבוא, עכשיו לא תבוא. שמעתי וקרא</w:t>
      </w:r>
      <w:r>
        <w:rPr>
          <w:rFonts w:hint="cs"/>
          <w:rtl/>
        </w:rPr>
        <w:t xml:space="preserve">תי את חוות הדעת. </w:t>
      </w:r>
    </w:p>
    <w:p w14:paraId="2DB7AD55" w14:textId="77777777" w:rsidR="00000000" w:rsidRDefault="00EA6A92">
      <w:pPr>
        <w:pStyle w:val="a0"/>
        <w:rPr>
          <w:rFonts w:hint="cs"/>
          <w:rtl/>
        </w:rPr>
      </w:pPr>
    </w:p>
    <w:p w14:paraId="7A816107" w14:textId="77777777" w:rsidR="00000000" w:rsidRDefault="00EA6A92">
      <w:pPr>
        <w:pStyle w:val="af0"/>
        <w:rPr>
          <w:rtl/>
        </w:rPr>
      </w:pPr>
      <w:r>
        <w:rPr>
          <w:rFonts w:hint="eastAsia"/>
          <w:rtl/>
        </w:rPr>
        <w:t>חיים</w:t>
      </w:r>
      <w:r>
        <w:rPr>
          <w:rtl/>
        </w:rPr>
        <w:t xml:space="preserve"> רמון (העבודה-מימד):</w:t>
      </w:r>
    </w:p>
    <w:p w14:paraId="507450DD" w14:textId="77777777" w:rsidR="00000000" w:rsidRDefault="00EA6A92">
      <w:pPr>
        <w:pStyle w:val="a0"/>
        <w:rPr>
          <w:rFonts w:hint="cs"/>
          <w:rtl/>
        </w:rPr>
      </w:pPr>
    </w:p>
    <w:p w14:paraId="194F09ED" w14:textId="77777777" w:rsidR="00000000" w:rsidRDefault="00EA6A92">
      <w:pPr>
        <w:pStyle w:val="a0"/>
        <w:rPr>
          <w:rFonts w:hint="cs"/>
          <w:rtl/>
        </w:rPr>
      </w:pPr>
      <w:r>
        <w:rPr>
          <w:rFonts w:hint="cs"/>
          <w:rtl/>
        </w:rPr>
        <w:t xml:space="preserve">- - - ראש הממשלה בקולו אמר: בכל רגע שתזמין אותו עד 20:30 הוא בא. תן לו לבוא. לדעתי, הוא מת לבוא לכנסת.   </w:t>
      </w:r>
    </w:p>
    <w:p w14:paraId="083C8232" w14:textId="77777777" w:rsidR="00000000" w:rsidRDefault="00EA6A92">
      <w:pPr>
        <w:pStyle w:val="a0"/>
        <w:rPr>
          <w:rFonts w:hint="cs"/>
          <w:color w:val="0000FF"/>
          <w:szCs w:val="28"/>
          <w:rtl/>
        </w:rPr>
      </w:pPr>
    </w:p>
    <w:p w14:paraId="145B7B61" w14:textId="77777777" w:rsidR="00000000" w:rsidRDefault="00EA6A92">
      <w:pPr>
        <w:pStyle w:val="af1"/>
        <w:rPr>
          <w:rtl/>
        </w:rPr>
      </w:pPr>
      <w:r>
        <w:rPr>
          <w:rtl/>
        </w:rPr>
        <w:t>היו"ר ראובן ריבלין:</w:t>
      </w:r>
    </w:p>
    <w:p w14:paraId="1498E918" w14:textId="77777777" w:rsidR="00000000" w:rsidRDefault="00EA6A92">
      <w:pPr>
        <w:pStyle w:val="a0"/>
        <w:rPr>
          <w:rtl/>
        </w:rPr>
      </w:pPr>
    </w:p>
    <w:p w14:paraId="493301AE" w14:textId="77777777" w:rsidR="00000000" w:rsidRDefault="00EA6A92">
      <w:pPr>
        <w:pStyle w:val="a0"/>
        <w:rPr>
          <w:rFonts w:hint="cs"/>
          <w:rtl/>
        </w:rPr>
      </w:pPr>
      <w:r>
        <w:rPr>
          <w:rFonts w:hint="cs"/>
          <w:rtl/>
        </w:rPr>
        <w:t>תודה רבה. לפני שאתן את זכות התשובה - - -</w:t>
      </w:r>
    </w:p>
    <w:p w14:paraId="44D44062" w14:textId="77777777" w:rsidR="00000000" w:rsidRDefault="00EA6A92">
      <w:pPr>
        <w:pStyle w:val="af0"/>
        <w:rPr>
          <w:rtl/>
        </w:rPr>
      </w:pPr>
      <w:r>
        <w:rPr>
          <w:rtl/>
        </w:rPr>
        <w:br/>
        <w:t>חיים רמון (העבודה-מימד):</w:t>
      </w:r>
    </w:p>
    <w:p w14:paraId="1DB6D714" w14:textId="77777777" w:rsidR="00000000" w:rsidRDefault="00EA6A92">
      <w:pPr>
        <w:pStyle w:val="a0"/>
        <w:rPr>
          <w:rtl/>
        </w:rPr>
      </w:pPr>
    </w:p>
    <w:p w14:paraId="0A65EE30" w14:textId="77777777" w:rsidR="00000000" w:rsidRDefault="00EA6A92">
      <w:pPr>
        <w:pStyle w:val="a0"/>
        <w:rPr>
          <w:rFonts w:hint="cs"/>
          <w:rtl/>
        </w:rPr>
      </w:pPr>
      <w:r>
        <w:rPr>
          <w:rFonts w:hint="cs"/>
          <w:rtl/>
        </w:rPr>
        <w:t>- - - אתה לא נו</w:t>
      </w:r>
      <w:r>
        <w:rPr>
          <w:rFonts w:hint="cs"/>
          <w:rtl/>
        </w:rPr>
        <w:t>תן לו - - -</w:t>
      </w:r>
    </w:p>
    <w:p w14:paraId="036F6BB4" w14:textId="77777777" w:rsidR="00000000" w:rsidRDefault="00EA6A92">
      <w:pPr>
        <w:pStyle w:val="af1"/>
        <w:rPr>
          <w:rtl/>
        </w:rPr>
      </w:pPr>
      <w:r>
        <w:rPr>
          <w:rtl/>
        </w:rPr>
        <w:br/>
        <w:t>היו"ר ראובן ריבלין:</w:t>
      </w:r>
    </w:p>
    <w:p w14:paraId="648377B5" w14:textId="77777777" w:rsidR="00000000" w:rsidRDefault="00EA6A92">
      <w:pPr>
        <w:pStyle w:val="a0"/>
        <w:rPr>
          <w:rtl/>
        </w:rPr>
      </w:pPr>
    </w:p>
    <w:p w14:paraId="2294581C" w14:textId="77777777" w:rsidR="00000000" w:rsidRDefault="00EA6A92">
      <w:pPr>
        <w:pStyle w:val="a0"/>
        <w:rPr>
          <w:rFonts w:hint="cs"/>
          <w:rtl/>
        </w:rPr>
      </w:pPr>
      <w:r>
        <w:rPr>
          <w:rFonts w:hint="cs"/>
          <w:rtl/>
        </w:rPr>
        <w:t>תודה רבה.</w:t>
      </w:r>
    </w:p>
    <w:p w14:paraId="3004FF97" w14:textId="77777777" w:rsidR="00000000" w:rsidRDefault="00EA6A92">
      <w:pPr>
        <w:pStyle w:val="af0"/>
        <w:rPr>
          <w:rtl/>
        </w:rPr>
      </w:pPr>
      <w:r>
        <w:rPr>
          <w:rtl/>
        </w:rPr>
        <w:br/>
        <w:t>דליה איציק (העבודה-מימד):</w:t>
      </w:r>
    </w:p>
    <w:p w14:paraId="4ACE2064" w14:textId="77777777" w:rsidR="00000000" w:rsidRDefault="00EA6A92">
      <w:pPr>
        <w:pStyle w:val="a0"/>
        <w:rPr>
          <w:rtl/>
        </w:rPr>
      </w:pPr>
    </w:p>
    <w:p w14:paraId="60BD82AE" w14:textId="77777777" w:rsidR="00000000" w:rsidRDefault="00EA6A92">
      <w:pPr>
        <w:pStyle w:val="a0"/>
        <w:rPr>
          <w:rFonts w:hint="cs"/>
          <w:rtl/>
        </w:rPr>
      </w:pPr>
      <w:r>
        <w:rPr>
          <w:rFonts w:hint="cs"/>
          <w:rtl/>
        </w:rPr>
        <w:t>- - -</w:t>
      </w:r>
    </w:p>
    <w:p w14:paraId="614B2BB2" w14:textId="77777777" w:rsidR="00000000" w:rsidRDefault="00EA6A92">
      <w:pPr>
        <w:pStyle w:val="af0"/>
        <w:rPr>
          <w:rtl/>
        </w:rPr>
      </w:pPr>
      <w:r>
        <w:rPr>
          <w:rtl/>
        </w:rPr>
        <w:br/>
        <w:t>חיים רמון (העבודה-מימד):</w:t>
      </w:r>
    </w:p>
    <w:p w14:paraId="1BD82761" w14:textId="77777777" w:rsidR="00000000" w:rsidRDefault="00EA6A92">
      <w:pPr>
        <w:pStyle w:val="a0"/>
        <w:rPr>
          <w:rtl/>
        </w:rPr>
      </w:pPr>
    </w:p>
    <w:p w14:paraId="4E6B744D" w14:textId="77777777" w:rsidR="00000000" w:rsidRDefault="00EA6A92">
      <w:pPr>
        <w:pStyle w:val="a0"/>
        <w:rPr>
          <w:rFonts w:hint="cs"/>
          <w:rtl/>
        </w:rPr>
      </w:pPr>
      <w:r>
        <w:rPr>
          <w:rFonts w:hint="cs"/>
          <w:rtl/>
        </w:rPr>
        <w:t xml:space="preserve">תנסה, אדוני היושב-ראש. אולי נצלצל אליו יחד. </w:t>
      </w:r>
    </w:p>
    <w:p w14:paraId="0B59936E" w14:textId="77777777" w:rsidR="00000000" w:rsidRDefault="00EA6A92">
      <w:pPr>
        <w:pStyle w:val="af1"/>
        <w:rPr>
          <w:rtl/>
        </w:rPr>
      </w:pPr>
      <w:r>
        <w:rPr>
          <w:rtl/>
        </w:rPr>
        <w:br/>
        <w:t>היו"ר ראובן ריבלין:</w:t>
      </w:r>
    </w:p>
    <w:p w14:paraId="06799431" w14:textId="77777777" w:rsidR="00000000" w:rsidRDefault="00EA6A92">
      <w:pPr>
        <w:pStyle w:val="a0"/>
        <w:rPr>
          <w:rtl/>
        </w:rPr>
      </w:pPr>
    </w:p>
    <w:p w14:paraId="0136DC3E" w14:textId="77777777" w:rsidR="00000000" w:rsidRDefault="00EA6A92">
      <w:pPr>
        <w:pStyle w:val="a0"/>
        <w:rPr>
          <w:rFonts w:hint="cs"/>
          <w:rtl/>
        </w:rPr>
      </w:pPr>
      <w:r>
        <w:rPr>
          <w:rFonts w:hint="cs"/>
          <w:rtl/>
        </w:rPr>
        <w:t xml:space="preserve">עם כל הכבוד לדואגים לשלומה של הכנסת, אני דואג יותר. חבר הכנסת רן כהן, בבקשה. אחריו </w:t>
      </w:r>
      <w:r>
        <w:rPr>
          <w:rFonts w:hint="eastAsia"/>
          <w:rtl/>
        </w:rPr>
        <w:t>–</w:t>
      </w:r>
      <w:r>
        <w:rPr>
          <w:rFonts w:hint="cs"/>
          <w:rtl/>
        </w:rPr>
        <w:t xml:space="preserve"> תשובתו של חבר הכנסת בר-און, ובכך אנחנו מסיימים. </w:t>
      </w:r>
    </w:p>
    <w:p w14:paraId="30ABF218" w14:textId="77777777" w:rsidR="00000000" w:rsidRDefault="00EA6A92">
      <w:pPr>
        <w:pStyle w:val="a"/>
        <w:rPr>
          <w:rtl/>
        </w:rPr>
      </w:pPr>
      <w:r>
        <w:rPr>
          <w:rtl/>
        </w:rPr>
        <w:br/>
      </w:r>
      <w:bookmarkStart w:id="34" w:name="FS000000507T31_05_2004_17_06_16"/>
      <w:bookmarkStart w:id="35" w:name="_Toc74484048"/>
      <w:bookmarkEnd w:id="34"/>
      <w:r>
        <w:rPr>
          <w:rtl/>
        </w:rPr>
        <w:t>רן כהן (מרצ):</w:t>
      </w:r>
      <w:bookmarkEnd w:id="35"/>
    </w:p>
    <w:p w14:paraId="4F7345B5" w14:textId="77777777" w:rsidR="00000000" w:rsidRDefault="00EA6A92">
      <w:pPr>
        <w:pStyle w:val="a0"/>
        <w:rPr>
          <w:rFonts w:hint="cs"/>
          <w:rtl/>
        </w:rPr>
      </w:pPr>
    </w:p>
    <w:p w14:paraId="1445FE92" w14:textId="77777777" w:rsidR="00000000" w:rsidRDefault="00EA6A92">
      <w:pPr>
        <w:pStyle w:val="a0"/>
        <w:rPr>
          <w:rFonts w:hint="cs"/>
          <w:rtl/>
        </w:rPr>
      </w:pPr>
      <w:r>
        <w:rPr>
          <w:rFonts w:hint="cs"/>
          <w:rtl/>
        </w:rPr>
        <w:t xml:space="preserve">אדוני היושב-ראש, אני עוקב מקרוב אחר האופן שבו אתה מנהל את הכנסת ואת הקשר עם האופוזיציה, ואני מלא הערכה על הכוונות הטובות, באמת. העובדה היא, אדוני היושב-ראש, שכאן נחצו שני קווים מאוד קשים. </w:t>
      </w:r>
    </w:p>
    <w:p w14:paraId="5C43DFAF" w14:textId="77777777" w:rsidR="00000000" w:rsidRDefault="00EA6A92">
      <w:pPr>
        <w:pStyle w:val="a0"/>
        <w:rPr>
          <w:rFonts w:hint="cs"/>
          <w:rtl/>
        </w:rPr>
      </w:pPr>
    </w:p>
    <w:p w14:paraId="32E922B4" w14:textId="77777777" w:rsidR="00000000" w:rsidRDefault="00EA6A92">
      <w:pPr>
        <w:pStyle w:val="a0"/>
        <w:rPr>
          <w:rFonts w:hint="cs"/>
          <w:rtl/>
        </w:rPr>
      </w:pPr>
      <w:r>
        <w:rPr>
          <w:rFonts w:hint="cs"/>
          <w:rtl/>
        </w:rPr>
        <w:t xml:space="preserve">האחד הוא שיש תקנון הכנסת, ותקנון הכנסת, מה לעשות, לאורך שנים </w:t>
      </w:r>
      <w:r>
        <w:rPr>
          <w:rFonts w:hint="eastAsia"/>
          <w:rtl/>
        </w:rPr>
        <w:t>–</w:t>
      </w:r>
      <w:r>
        <w:rPr>
          <w:rFonts w:hint="cs"/>
          <w:rtl/>
        </w:rPr>
        <w:t xml:space="preserve"> אתה ואני מכהנים כאן, ואנחנו יודעים שזה המדריך שעל-פיו הכנסת מקיימת את הליכיה ובעצם מקיימת את הפרלמנטריזם הישראלי, ובלתו אנחנו באים לידי אנרכיה.</w:t>
      </w:r>
    </w:p>
    <w:p w14:paraId="34E51CF9" w14:textId="77777777" w:rsidR="00000000" w:rsidRDefault="00EA6A92">
      <w:pPr>
        <w:pStyle w:val="a0"/>
        <w:rPr>
          <w:rFonts w:hint="cs"/>
          <w:rtl/>
        </w:rPr>
      </w:pPr>
    </w:p>
    <w:p w14:paraId="54953E2B" w14:textId="77777777" w:rsidR="00000000" w:rsidRDefault="00EA6A92">
      <w:pPr>
        <w:pStyle w:val="a0"/>
        <w:rPr>
          <w:rFonts w:hint="cs"/>
          <w:rtl/>
        </w:rPr>
      </w:pPr>
      <w:r>
        <w:rPr>
          <w:rFonts w:hint="cs"/>
          <w:rtl/>
        </w:rPr>
        <w:t xml:space="preserve">הדבר השני </w:t>
      </w:r>
      <w:r>
        <w:rPr>
          <w:rFonts w:hint="eastAsia"/>
          <w:rtl/>
        </w:rPr>
        <w:t>–</w:t>
      </w:r>
      <w:r>
        <w:rPr>
          <w:rFonts w:hint="cs"/>
          <w:rtl/>
        </w:rPr>
        <w:t xml:space="preserve"> שהוא חמור לא פחות </w:t>
      </w:r>
      <w:r>
        <w:rPr>
          <w:rFonts w:hint="eastAsia"/>
          <w:rtl/>
        </w:rPr>
        <w:t>–</w:t>
      </w:r>
      <w:r>
        <w:rPr>
          <w:rFonts w:hint="cs"/>
          <w:rtl/>
        </w:rPr>
        <w:t xml:space="preserve"> הוא התוצאה. התוצ</w:t>
      </w:r>
      <w:r>
        <w:rPr>
          <w:rFonts w:hint="cs"/>
          <w:rtl/>
        </w:rPr>
        <w:t xml:space="preserve">אה היא הֵנה או הֵנה, הכנסת התכנסה או כדי להביע אי-אמון בראש הממשלה </w:t>
      </w:r>
      <w:r>
        <w:rPr>
          <w:rFonts w:hint="eastAsia"/>
          <w:rtl/>
        </w:rPr>
        <w:t>–</w:t>
      </w:r>
      <w:r>
        <w:rPr>
          <w:rFonts w:hint="cs"/>
          <w:rtl/>
        </w:rPr>
        <w:t xml:space="preserve"> והוא צריך להיות כאן </w:t>
      </w:r>
      <w:r>
        <w:rPr>
          <w:rFonts w:hint="eastAsia"/>
          <w:rtl/>
        </w:rPr>
        <w:t>–</w:t>
      </w:r>
      <w:r>
        <w:rPr>
          <w:rFonts w:hint="cs"/>
          <w:rtl/>
        </w:rPr>
        <w:t xml:space="preserve"> או כדי לשמוע את ראש הממשלה בעקבות בקשה של 40 חברי הכנסת. שני הדברים לגיטימיים, וראש הממשלה לא פה </w:t>
      </w:r>
      <w:r>
        <w:rPr>
          <w:rFonts w:hint="eastAsia"/>
          <w:rtl/>
        </w:rPr>
        <w:t>–</w:t>
      </w:r>
      <w:r>
        <w:rPr>
          <w:rFonts w:hint="cs"/>
          <w:rtl/>
        </w:rPr>
        <w:t xml:space="preserve"> לא בזה ולא בזה. </w:t>
      </w:r>
    </w:p>
    <w:p w14:paraId="7C7EDCEC" w14:textId="77777777" w:rsidR="00000000" w:rsidRDefault="00EA6A92">
      <w:pPr>
        <w:pStyle w:val="a0"/>
        <w:rPr>
          <w:rFonts w:hint="cs"/>
          <w:rtl/>
        </w:rPr>
      </w:pPr>
    </w:p>
    <w:p w14:paraId="29EE39C1" w14:textId="77777777" w:rsidR="00000000" w:rsidRDefault="00EA6A92">
      <w:pPr>
        <w:pStyle w:val="a0"/>
        <w:rPr>
          <w:rFonts w:hint="cs"/>
          <w:rtl/>
        </w:rPr>
      </w:pPr>
      <w:r>
        <w:rPr>
          <w:rFonts w:hint="cs"/>
          <w:rtl/>
        </w:rPr>
        <w:t xml:space="preserve">נאמר לי כאן, על-ידי חברת הכנסת זהבה גלאון, שחבר </w:t>
      </w:r>
      <w:r>
        <w:rPr>
          <w:rFonts w:hint="cs"/>
          <w:rtl/>
        </w:rPr>
        <w:t xml:space="preserve">הכנסת אברום בורג אמר כבר בצהריים שמושכים את האי-אמון. נאמר או לא נאמר </w:t>
      </w:r>
      <w:r>
        <w:rPr>
          <w:rFonts w:hint="eastAsia"/>
          <w:rtl/>
        </w:rPr>
        <w:t>–</w:t>
      </w:r>
      <w:r>
        <w:rPr>
          <w:rFonts w:hint="cs"/>
          <w:rtl/>
        </w:rPr>
        <w:t xml:space="preserve"> יש כאן דבר אחד שהוא לכל הדעות - - -</w:t>
      </w:r>
    </w:p>
    <w:p w14:paraId="332A69DF" w14:textId="77777777" w:rsidR="00000000" w:rsidRDefault="00EA6A92">
      <w:pPr>
        <w:pStyle w:val="af1"/>
        <w:rPr>
          <w:rtl/>
        </w:rPr>
      </w:pPr>
      <w:r>
        <w:rPr>
          <w:rtl/>
        </w:rPr>
        <w:br/>
        <w:t>היו"ר ראובן ריבלין:</w:t>
      </w:r>
    </w:p>
    <w:p w14:paraId="7D2C51CC" w14:textId="77777777" w:rsidR="00000000" w:rsidRDefault="00EA6A92">
      <w:pPr>
        <w:pStyle w:val="a0"/>
        <w:rPr>
          <w:rtl/>
        </w:rPr>
      </w:pPr>
    </w:p>
    <w:p w14:paraId="284AEB62" w14:textId="77777777" w:rsidR="00000000" w:rsidRDefault="00EA6A92">
      <w:pPr>
        <w:pStyle w:val="a0"/>
        <w:rPr>
          <w:rFonts w:hint="cs"/>
          <w:rtl/>
        </w:rPr>
      </w:pPr>
      <w:r>
        <w:rPr>
          <w:rFonts w:hint="cs"/>
          <w:rtl/>
        </w:rPr>
        <w:t xml:space="preserve">הוא לא אמר. </w:t>
      </w:r>
    </w:p>
    <w:p w14:paraId="5D34D435" w14:textId="77777777" w:rsidR="00000000" w:rsidRDefault="00EA6A92">
      <w:pPr>
        <w:pStyle w:val="af0"/>
        <w:rPr>
          <w:rtl/>
        </w:rPr>
      </w:pPr>
      <w:r>
        <w:rPr>
          <w:rtl/>
        </w:rPr>
        <w:br/>
        <w:t>זהבה גלאון (מרצ):</w:t>
      </w:r>
    </w:p>
    <w:p w14:paraId="4EBDEBA4" w14:textId="77777777" w:rsidR="00000000" w:rsidRDefault="00EA6A92">
      <w:pPr>
        <w:pStyle w:val="a0"/>
        <w:rPr>
          <w:rtl/>
        </w:rPr>
      </w:pPr>
    </w:p>
    <w:p w14:paraId="6705CC1E" w14:textId="77777777" w:rsidR="00000000" w:rsidRDefault="00EA6A92">
      <w:pPr>
        <w:pStyle w:val="a0"/>
        <w:rPr>
          <w:rFonts w:hint="cs"/>
          <w:rtl/>
        </w:rPr>
      </w:pPr>
      <w:r>
        <w:rPr>
          <w:rFonts w:hint="cs"/>
          <w:rtl/>
        </w:rPr>
        <w:t>- - -</w:t>
      </w:r>
    </w:p>
    <w:p w14:paraId="6474770F" w14:textId="77777777" w:rsidR="00000000" w:rsidRDefault="00EA6A92">
      <w:pPr>
        <w:pStyle w:val="af0"/>
        <w:rPr>
          <w:rtl/>
        </w:rPr>
      </w:pPr>
      <w:r>
        <w:rPr>
          <w:rtl/>
        </w:rPr>
        <w:br/>
        <w:t>רוני בר-און (הליכוד):</w:t>
      </w:r>
    </w:p>
    <w:p w14:paraId="63086452" w14:textId="77777777" w:rsidR="00000000" w:rsidRDefault="00EA6A92">
      <w:pPr>
        <w:pStyle w:val="a0"/>
        <w:rPr>
          <w:rtl/>
        </w:rPr>
      </w:pPr>
    </w:p>
    <w:p w14:paraId="53FD90E1" w14:textId="77777777" w:rsidR="00000000" w:rsidRDefault="00EA6A92">
      <w:pPr>
        <w:pStyle w:val="a0"/>
        <w:rPr>
          <w:rFonts w:hint="cs"/>
          <w:rtl/>
        </w:rPr>
      </w:pPr>
      <w:r>
        <w:rPr>
          <w:rFonts w:hint="cs"/>
          <w:rtl/>
        </w:rPr>
        <w:t>- - -</w:t>
      </w:r>
    </w:p>
    <w:p w14:paraId="41ABE194" w14:textId="77777777" w:rsidR="00000000" w:rsidRDefault="00EA6A92">
      <w:pPr>
        <w:pStyle w:val="-"/>
        <w:rPr>
          <w:rtl/>
        </w:rPr>
      </w:pPr>
      <w:r>
        <w:rPr>
          <w:rtl/>
        </w:rPr>
        <w:br/>
      </w:r>
      <w:bookmarkStart w:id="36" w:name="FS000000507T31_05_2004_17_13_27C"/>
      <w:bookmarkEnd w:id="36"/>
      <w:r>
        <w:rPr>
          <w:rtl/>
        </w:rPr>
        <w:t>רן כהן (מרצ):</w:t>
      </w:r>
    </w:p>
    <w:p w14:paraId="79F9BC6F" w14:textId="77777777" w:rsidR="00000000" w:rsidRDefault="00EA6A92">
      <w:pPr>
        <w:pStyle w:val="a0"/>
        <w:rPr>
          <w:rtl/>
        </w:rPr>
      </w:pPr>
    </w:p>
    <w:p w14:paraId="7CBEEE13" w14:textId="77777777" w:rsidR="00000000" w:rsidRDefault="00EA6A92">
      <w:pPr>
        <w:pStyle w:val="a0"/>
        <w:rPr>
          <w:rFonts w:hint="cs"/>
          <w:rtl/>
        </w:rPr>
      </w:pPr>
      <w:r>
        <w:rPr>
          <w:rFonts w:hint="cs"/>
          <w:rtl/>
        </w:rPr>
        <w:t xml:space="preserve">אדוני היושב-ראש, אני מבקש </w:t>
      </w:r>
      <w:r>
        <w:rPr>
          <w:rFonts w:hint="eastAsia"/>
          <w:rtl/>
        </w:rPr>
        <w:t>–</w:t>
      </w:r>
      <w:r>
        <w:rPr>
          <w:rFonts w:hint="cs"/>
          <w:rtl/>
        </w:rPr>
        <w:t xml:space="preserve"> הנה, אברום בו</w:t>
      </w:r>
      <w:r>
        <w:rPr>
          <w:rFonts w:hint="cs"/>
          <w:rtl/>
        </w:rPr>
        <w:t xml:space="preserve">רג פה. </w:t>
      </w:r>
    </w:p>
    <w:p w14:paraId="43C04391" w14:textId="77777777" w:rsidR="00000000" w:rsidRDefault="00EA6A92">
      <w:pPr>
        <w:pStyle w:val="af1"/>
        <w:rPr>
          <w:rtl/>
        </w:rPr>
      </w:pPr>
      <w:r>
        <w:rPr>
          <w:rtl/>
        </w:rPr>
        <w:br/>
        <w:t>היו"ר ראובן ריבלין:</w:t>
      </w:r>
    </w:p>
    <w:p w14:paraId="41ECE479" w14:textId="77777777" w:rsidR="00000000" w:rsidRDefault="00EA6A92">
      <w:pPr>
        <w:pStyle w:val="a0"/>
        <w:rPr>
          <w:rtl/>
        </w:rPr>
      </w:pPr>
    </w:p>
    <w:p w14:paraId="3805C4C8" w14:textId="77777777" w:rsidR="00000000" w:rsidRDefault="00EA6A92">
      <w:pPr>
        <w:pStyle w:val="a0"/>
        <w:rPr>
          <w:rFonts w:hint="cs"/>
          <w:rtl/>
        </w:rPr>
      </w:pPr>
      <w:r>
        <w:rPr>
          <w:rFonts w:hint="cs"/>
          <w:rtl/>
        </w:rPr>
        <w:t xml:space="preserve">הוא לא אמר. הוא לא אמר. חבר הכנסת בר-און, אתה, בכל זמן רלוונטי לשיחות האלה, לא היית שם. </w:t>
      </w:r>
    </w:p>
    <w:p w14:paraId="505B09CB" w14:textId="77777777" w:rsidR="00000000" w:rsidRDefault="00EA6A92">
      <w:pPr>
        <w:pStyle w:val="-"/>
        <w:rPr>
          <w:rtl/>
        </w:rPr>
      </w:pPr>
      <w:r>
        <w:rPr>
          <w:rtl/>
        </w:rPr>
        <w:br/>
      </w:r>
      <w:bookmarkStart w:id="37" w:name="FS000000507T31_05_2004_17_16_08C"/>
      <w:bookmarkEnd w:id="37"/>
      <w:r>
        <w:rPr>
          <w:rtl/>
        </w:rPr>
        <w:t>רן כהן (מרצ):</w:t>
      </w:r>
    </w:p>
    <w:p w14:paraId="4F93821E" w14:textId="77777777" w:rsidR="00000000" w:rsidRDefault="00EA6A92">
      <w:pPr>
        <w:pStyle w:val="a0"/>
        <w:rPr>
          <w:rtl/>
        </w:rPr>
      </w:pPr>
    </w:p>
    <w:p w14:paraId="68F39CC7" w14:textId="77777777" w:rsidR="00000000" w:rsidRDefault="00EA6A92">
      <w:pPr>
        <w:pStyle w:val="a0"/>
        <w:rPr>
          <w:rFonts w:hint="cs"/>
          <w:rtl/>
        </w:rPr>
      </w:pPr>
      <w:r>
        <w:rPr>
          <w:rFonts w:hint="cs"/>
          <w:rtl/>
        </w:rPr>
        <w:t xml:space="preserve">אברום בורג פה, והוא יוכל להעיד או לא להעיד. אבל, אדוני, אני אגיד לך למה באתי למיקרופון. </w:t>
      </w:r>
    </w:p>
    <w:p w14:paraId="64D25D00" w14:textId="77777777" w:rsidR="00000000" w:rsidRDefault="00EA6A92">
      <w:pPr>
        <w:pStyle w:val="af1"/>
        <w:rPr>
          <w:rtl/>
        </w:rPr>
      </w:pPr>
      <w:r>
        <w:rPr>
          <w:rtl/>
        </w:rPr>
        <w:br/>
        <w:t>היו"ר ראובן ריבלין:</w:t>
      </w:r>
    </w:p>
    <w:p w14:paraId="7546B99D" w14:textId="77777777" w:rsidR="00000000" w:rsidRDefault="00EA6A92">
      <w:pPr>
        <w:pStyle w:val="a0"/>
        <w:rPr>
          <w:rtl/>
        </w:rPr>
      </w:pPr>
    </w:p>
    <w:p w14:paraId="354BBC77" w14:textId="77777777" w:rsidR="00000000" w:rsidRDefault="00EA6A92">
      <w:pPr>
        <w:pStyle w:val="a0"/>
        <w:rPr>
          <w:rFonts w:hint="cs"/>
          <w:rtl/>
        </w:rPr>
      </w:pPr>
      <w:r>
        <w:rPr>
          <w:rFonts w:hint="cs"/>
          <w:rtl/>
        </w:rPr>
        <w:t>בפעם האחרו</w:t>
      </w:r>
      <w:r>
        <w:rPr>
          <w:rFonts w:hint="cs"/>
          <w:rtl/>
        </w:rPr>
        <w:t>נה שנפגשתי עם חבר הכנסת בורג, בשעה 13:00, הוא אמר: אנחנו נקצר את האי-אמון.</w:t>
      </w:r>
    </w:p>
    <w:p w14:paraId="3589E198" w14:textId="77777777" w:rsidR="00000000" w:rsidRDefault="00EA6A92">
      <w:pPr>
        <w:pStyle w:val="-"/>
        <w:rPr>
          <w:rtl/>
        </w:rPr>
      </w:pPr>
      <w:r>
        <w:rPr>
          <w:rtl/>
        </w:rPr>
        <w:br/>
      </w:r>
      <w:bookmarkStart w:id="38" w:name="FS000000507T31_05_2004_17_17_10C"/>
      <w:bookmarkEnd w:id="38"/>
      <w:r>
        <w:rPr>
          <w:rtl/>
        </w:rPr>
        <w:t>רן כהן (מרצ):</w:t>
      </w:r>
    </w:p>
    <w:p w14:paraId="05A05F30" w14:textId="77777777" w:rsidR="00000000" w:rsidRDefault="00EA6A92">
      <w:pPr>
        <w:pStyle w:val="a0"/>
        <w:rPr>
          <w:rtl/>
        </w:rPr>
      </w:pPr>
    </w:p>
    <w:p w14:paraId="7470552E" w14:textId="77777777" w:rsidR="00000000" w:rsidRDefault="00EA6A92">
      <w:pPr>
        <w:pStyle w:val="a0"/>
        <w:rPr>
          <w:rFonts w:hint="cs"/>
          <w:rtl/>
        </w:rPr>
      </w:pPr>
      <w:r>
        <w:rPr>
          <w:rFonts w:hint="cs"/>
          <w:rtl/>
        </w:rPr>
        <w:t>אבל דבר אחד לא קרה, אדוני היושב-ראש - -</w:t>
      </w:r>
    </w:p>
    <w:p w14:paraId="1480AE04" w14:textId="77777777" w:rsidR="00000000" w:rsidRDefault="00EA6A92">
      <w:pPr>
        <w:pStyle w:val="af1"/>
        <w:rPr>
          <w:rtl/>
        </w:rPr>
      </w:pPr>
      <w:r>
        <w:rPr>
          <w:rtl/>
        </w:rPr>
        <w:br/>
        <w:t>היו"ר ראובן ריבלין:</w:t>
      </w:r>
    </w:p>
    <w:p w14:paraId="27A07CF0" w14:textId="77777777" w:rsidR="00000000" w:rsidRDefault="00EA6A92">
      <w:pPr>
        <w:pStyle w:val="a0"/>
        <w:rPr>
          <w:rtl/>
        </w:rPr>
      </w:pPr>
    </w:p>
    <w:p w14:paraId="52E5C07A" w14:textId="77777777" w:rsidR="00000000" w:rsidRDefault="00EA6A92">
      <w:pPr>
        <w:pStyle w:val="a0"/>
        <w:rPr>
          <w:rFonts w:hint="cs"/>
          <w:rtl/>
        </w:rPr>
      </w:pPr>
      <w:r>
        <w:rPr>
          <w:rFonts w:hint="cs"/>
          <w:rtl/>
        </w:rPr>
        <w:t xml:space="preserve">נקצר. לא אמר: נבטל. </w:t>
      </w:r>
    </w:p>
    <w:p w14:paraId="5315F87D" w14:textId="77777777" w:rsidR="00000000" w:rsidRDefault="00EA6A92">
      <w:pPr>
        <w:pStyle w:val="-"/>
        <w:rPr>
          <w:rtl/>
        </w:rPr>
      </w:pPr>
    </w:p>
    <w:p w14:paraId="0CEAAA08" w14:textId="77777777" w:rsidR="00000000" w:rsidRDefault="00EA6A92">
      <w:pPr>
        <w:pStyle w:val="-"/>
        <w:rPr>
          <w:rtl/>
        </w:rPr>
      </w:pPr>
      <w:r>
        <w:rPr>
          <w:rtl/>
        </w:rPr>
        <w:br/>
      </w:r>
      <w:bookmarkStart w:id="39" w:name="FS000000507T31_05_2004_17_17_39C"/>
      <w:bookmarkEnd w:id="39"/>
      <w:r>
        <w:rPr>
          <w:rtl/>
        </w:rPr>
        <w:t>רן כהן (מרצ):</w:t>
      </w:r>
    </w:p>
    <w:p w14:paraId="2189A77C" w14:textId="77777777" w:rsidR="00000000" w:rsidRDefault="00EA6A92">
      <w:pPr>
        <w:pStyle w:val="a0"/>
        <w:rPr>
          <w:rtl/>
        </w:rPr>
      </w:pPr>
    </w:p>
    <w:p w14:paraId="38EB0AD3" w14:textId="77777777" w:rsidR="00000000" w:rsidRDefault="00EA6A92">
      <w:pPr>
        <w:pStyle w:val="a0"/>
        <w:rPr>
          <w:rFonts w:hint="cs"/>
          <w:rtl/>
        </w:rPr>
      </w:pPr>
      <w:r>
        <w:rPr>
          <w:rFonts w:hint="cs"/>
          <w:rtl/>
        </w:rPr>
        <w:t>- - ראש הממשלה לא בא לכאן. הוא היה יכול לבוא ולהודיע שהוא בא לענו</w:t>
      </w:r>
      <w:r>
        <w:rPr>
          <w:rFonts w:hint="cs"/>
          <w:rtl/>
        </w:rPr>
        <w:t xml:space="preserve">ת על הצעות האי-אמון ובמסגרת הזאת הוא מקיים את כל ההליך. אני בטוח שדליה איציק וזהבה גלאון ואלי ישי, וכל חברי הכנסת, היו באים על סיפוקם מכך שהנה, ראש הממשלה בא </w:t>
      </w:r>
      <w:r>
        <w:rPr>
          <w:rFonts w:hint="eastAsia"/>
          <w:rtl/>
        </w:rPr>
        <w:t>–</w:t>
      </w:r>
      <w:r>
        <w:rPr>
          <w:rFonts w:hint="cs"/>
          <w:rtl/>
        </w:rPr>
        <w:t xml:space="preserve"> גם ענה, גם שמע, והכנסת קיימה את הליכיה. עכשיו באנו לידי בושה וכמעט לידי </w:t>
      </w:r>
      <w:bookmarkStart w:id="40" w:name="FS000000507T31_05_2004_17_13_07C"/>
      <w:bookmarkEnd w:id="40"/>
      <w:r>
        <w:rPr>
          <w:rFonts w:hint="cs"/>
          <w:rtl/>
        </w:rPr>
        <w:t>ביזוי הכנסת מכך שראש הממ</w:t>
      </w:r>
      <w:r>
        <w:rPr>
          <w:rFonts w:hint="cs"/>
          <w:rtl/>
        </w:rPr>
        <w:t xml:space="preserve">שלה מתבקש </w:t>
      </w:r>
      <w:r>
        <w:rPr>
          <w:rFonts w:hint="eastAsia"/>
          <w:rtl/>
        </w:rPr>
        <w:t>–</w:t>
      </w:r>
      <w:r>
        <w:rPr>
          <w:rFonts w:hint="cs"/>
          <w:rtl/>
        </w:rPr>
        <w:t xml:space="preserve"> ויש אי-אמון </w:t>
      </w:r>
      <w:r>
        <w:rPr>
          <w:rFonts w:hint="eastAsia"/>
          <w:rtl/>
        </w:rPr>
        <w:t>–</w:t>
      </w:r>
      <w:r>
        <w:rPr>
          <w:rFonts w:hint="cs"/>
          <w:rtl/>
        </w:rPr>
        <w:t xml:space="preserve"> ואף-על-פי-כן הוא איננו כאן. </w:t>
      </w:r>
    </w:p>
    <w:p w14:paraId="2C0B2522" w14:textId="77777777" w:rsidR="00000000" w:rsidRDefault="00EA6A92">
      <w:pPr>
        <w:pStyle w:val="af1"/>
        <w:rPr>
          <w:rtl/>
        </w:rPr>
      </w:pPr>
      <w:r>
        <w:rPr>
          <w:rtl/>
        </w:rPr>
        <w:br/>
        <w:t>היו"ר ראובן ריבלין:</w:t>
      </w:r>
    </w:p>
    <w:p w14:paraId="429C5315" w14:textId="77777777" w:rsidR="00000000" w:rsidRDefault="00EA6A92">
      <w:pPr>
        <w:pStyle w:val="a0"/>
        <w:rPr>
          <w:rtl/>
        </w:rPr>
      </w:pPr>
    </w:p>
    <w:p w14:paraId="022C1C48" w14:textId="77777777" w:rsidR="00000000" w:rsidRDefault="00EA6A92">
      <w:pPr>
        <w:pStyle w:val="a0"/>
        <w:rPr>
          <w:rFonts w:hint="cs"/>
          <w:rtl/>
        </w:rPr>
      </w:pPr>
      <w:r>
        <w:rPr>
          <w:rFonts w:hint="cs"/>
          <w:rtl/>
        </w:rPr>
        <w:t>אני מאוד מודה לך. הערתך היא בהחלט במקומה. עם זה, איני יכול לחייב את ראש הממשלה להופיע ולהשיב על כל הצעת אי-אמון. אני מאוד מצטער. אתה צודק, אני יכול לחייב אותו להופיע לפי סעיף 42(ב</w:t>
      </w:r>
      <w:r>
        <w:rPr>
          <w:rFonts w:hint="cs"/>
          <w:rtl/>
        </w:rPr>
        <w:t xml:space="preserve">), ובזה אתה צודק, וכנראה יש לנו מחלוקת. </w:t>
      </w:r>
    </w:p>
    <w:p w14:paraId="7145ACDA" w14:textId="77777777" w:rsidR="00000000" w:rsidRDefault="00EA6A92">
      <w:pPr>
        <w:pStyle w:val="a0"/>
        <w:rPr>
          <w:rFonts w:hint="cs"/>
          <w:rtl/>
        </w:rPr>
      </w:pPr>
    </w:p>
    <w:p w14:paraId="190517F8" w14:textId="77777777" w:rsidR="00000000" w:rsidRDefault="00EA6A92">
      <w:pPr>
        <w:pStyle w:val="a0"/>
        <w:rPr>
          <w:rFonts w:hint="cs"/>
          <w:rtl/>
        </w:rPr>
      </w:pPr>
      <w:r>
        <w:rPr>
          <w:rFonts w:hint="cs"/>
          <w:rtl/>
        </w:rPr>
        <w:t xml:space="preserve">בשם הקואליציה ביקש להשיב חבר הכנסת בר-און. בבקשה, אדוני. אחר כך יעלה חבר הכנסת אלי ישי, בהסכמה עם חבר הכנסת דהאמשה, וירצה את טענותיו, טענותיה של ש"ס לעניין האי-אמון. בבקשה, אדוני. </w:t>
      </w:r>
    </w:p>
    <w:p w14:paraId="7375375E" w14:textId="77777777" w:rsidR="00000000" w:rsidRDefault="00EA6A92">
      <w:pPr>
        <w:pStyle w:val="a"/>
        <w:rPr>
          <w:rtl/>
        </w:rPr>
      </w:pPr>
      <w:r>
        <w:rPr>
          <w:rtl/>
        </w:rPr>
        <w:br/>
      </w:r>
      <w:bookmarkStart w:id="41" w:name="FS000001038T31_05_2004_17_20_56"/>
      <w:bookmarkStart w:id="42" w:name="_Toc74484049"/>
      <w:bookmarkEnd w:id="41"/>
      <w:r>
        <w:rPr>
          <w:rtl/>
        </w:rPr>
        <w:t>רוני בר-און (הליכוד):</w:t>
      </w:r>
      <w:bookmarkEnd w:id="42"/>
    </w:p>
    <w:p w14:paraId="72DA0CC7" w14:textId="77777777" w:rsidR="00000000" w:rsidRDefault="00EA6A92">
      <w:pPr>
        <w:pStyle w:val="a0"/>
        <w:rPr>
          <w:rtl/>
        </w:rPr>
      </w:pPr>
    </w:p>
    <w:p w14:paraId="32292368" w14:textId="77777777" w:rsidR="00000000" w:rsidRDefault="00EA6A92">
      <w:pPr>
        <w:pStyle w:val="a0"/>
        <w:rPr>
          <w:rFonts w:hint="cs"/>
          <w:rtl/>
        </w:rPr>
      </w:pPr>
      <w:r>
        <w:rPr>
          <w:rFonts w:hint="cs"/>
          <w:rtl/>
        </w:rPr>
        <w:t>שוב, אדונ</w:t>
      </w:r>
      <w:r>
        <w:rPr>
          <w:rFonts w:hint="cs"/>
          <w:rtl/>
        </w:rPr>
        <w:t xml:space="preserve">י היושב-ראש, אני לא מצליח להבין את מה שקורה פה </w:t>
      </w:r>
      <w:r>
        <w:rPr>
          <w:rFonts w:hint="eastAsia"/>
          <w:rtl/>
        </w:rPr>
        <w:t>–</w:t>
      </w:r>
      <w:r>
        <w:rPr>
          <w:rFonts w:hint="cs"/>
          <w:rtl/>
        </w:rPr>
        <w:t xml:space="preserve"> האם זו שעת שאלות, שאלות ותשובות עם יושב-ראש הכנסת? שוב, ניצול לרעה של האופוזיציה את טוב לבו של היושב-ראש. </w:t>
      </w:r>
    </w:p>
    <w:p w14:paraId="6F402305" w14:textId="77777777" w:rsidR="00000000" w:rsidRDefault="00EA6A92">
      <w:pPr>
        <w:pStyle w:val="a0"/>
        <w:rPr>
          <w:rFonts w:hint="cs"/>
          <w:rtl/>
        </w:rPr>
      </w:pPr>
    </w:p>
    <w:p w14:paraId="0A8C79A5" w14:textId="77777777" w:rsidR="00000000" w:rsidRDefault="00EA6A92">
      <w:pPr>
        <w:pStyle w:val="a0"/>
        <w:rPr>
          <w:rFonts w:hint="cs"/>
          <w:rtl/>
        </w:rPr>
      </w:pPr>
      <w:r>
        <w:rPr>
          <w:rFonts w:hint="cs"/>
          <w:rtl/>
        </w:rPr>
        <w:t xml:space="preserve">מעולם לא קיבלתם, כאשר היה יושב-ראש של הליכוד, יחס כל כך הוגן מיושב-ראש הבית, ואתם לא מפסיקים לעשות </w:t>
      </w:r>
      <w:r>
        <w:rPr>
          <w:rFonts w:hint="cs"/>
          <w:rtl/>
        </w:rPr>
        <w:t>מעשה זמרי ולבקש שכר כפנחס.</w:t>
      </w:r>
    </w:p>
    <w:p w14:paraId="4A23681D" w14:textId="77777777" w:rsidR="00000000" w:rsidRDefault="00EA6A92">
      <w:pPr>
        <w:pStyle w:val="af0"/>
        <w:rPr>
          <w:rtl/>
        </w:rPr>
      </w:pPr>
      <w:r>
        <w:rPr>
          <w:rtl/>
        </w:rPr>
        <w:br/>
        <w:t>קריאות:</w:t>
      </w:r>
    </w:p>
    <w:p w14:paraId="4B5DEAB7" w14:textId="77777777" w:rsidR="00000000" w:rsidRDefault="00EA6A92">
      <w:pPr>
        <w:pStyle w:val="a0"/>
        <w:rPr>
          <w:rtl/>
        </w:rPr>
      </w:pPr>
    </w:p>
    <w:p w14:paraId="6D024193" w14:textId="77777777" w:rsidR="00000000" w:rsidRDefault="00EA6A92">
      <w:pPr>
        <w:pStyle w:val="a0"/>
        <w:rPr>
          <w:rFonts w:hint="cs"/>
          <w:rtl/>
        </w:rPr>
      </w:pPr>
      <w:r>
        <w:rPr>
          <w:rFonts w:hint="cs"/>
          <w:rtl/>
        </w:rPr>
        <w:t>- - -</w:t>
      </w:r>
    </w:p>
    <w:p w14:paraId="0A9A8F1B" w14:textId="77777777" w:rsidR="00000000" w:rsidRDefault="00EA6A92">
      <w:pPr>
        <w:pStyle w:val="af0"/>
        <w:rPr>
          <w:rtl/>
        </w:rPr>
      </w:pPr>
      <w:r>
        <w:rPr>
          <w:rtl/>
        </w:rPr>
        <w:br/>
        <w:t>זהבה גלאון (מרצ):</w:t>
      </w:r>
    </w:p>
    <w:p w14:paraId="6670A518" w14:textId="77777777" w:rsidR="00000000" w:rsidRDefault="00EA6A92">
      <w:pPr>
        <w:pStyle w:val="a0"/>
        <w:rPr>
          <w:rtl/>
        </w:rPr>
      </w:pPr>
    </w:p>
    <w:p w14:paraId="0A7A82F5" w14:textId="77777777" w:rsidR="00000000" w:rsidRDefault="00EA6A92">
      <w:pPr>
        <w:pStyle w:val="a0"/>
        <w:rPr>
          <w:rFonts w:hint="cs"/>
          <w:rtl/>
        </w:rPr>
      </w:pPr>
      <w:r>
        <w:rPr>
          <w:rFonts w:hint="cs"/>
          <w:rtl/>
        </w:rPr>
        <w:t>- - -</w:t>
      </w:r>
    </w:p>
    <w:p w14:paraId="18FEA070" w14:textId="77777777" w:rsidR="00000000" w:rsidRDefault="00EA6A92">
      <w:pPr>
        <w:pStyle w:val="-"/>
        <w:rPr>
          <w:rtl/>
        </w:rPr>
      </w:pPr>
      <w:r>
        <w:rPr>
          <w:rtl/>
        </w:rPr>
        <w:br/>
      </w:r>
      <w:bookmarkStart w:id="43" w:name="FS000001038T31_05_2004_17_22_22C"/>
      <w:bookmarkEnd w:id="43"/>
      <w:r>
        <w:rPr>
          <w:rtl/>
        </w:rPr>
        <w:t>רוני בר-און (הליכוד):</w:t>
      </w:r>
    </w:p>
    <w:p w14:paraId="7B5D9B56" w14:textId="77777777" w:rsidR="00000000" w:rsidRDefault="00EA6A92">
      <w:pPr>
        <w:pStyle w:val="a0"/>
        <w:rPr>
          <w:rtl/>
        </w:rPr>
      </w:pPr>
    </w:p>
    <w:p w14:paraId="511D2A5A" w14:textId="77777777" w:rsidR="00000000" w:rsidRDefault="00EA6A92">
      <w:pPr>
        <w:pStyle w:val="a0"/>
        <w:rPr>
          <w:rFonts w:hint="cs"/>
          <w:rtl/>
        </w:rPr>
      </w:pPr>
      <w:r>
        <w:rPr>
          <w:rFonts w:hint="cs"/>
          <w:rtl/>
        </w:rPr>
        <w:t xml:space="preserve">אני שמח שהבנת את זה. אני שמח שהבנת. </w:t>
      </w:r>
    </w:p>
    <w:p w14:paraId="66EE9F20" w14:textId="77777777" w:rsidR="00000000" w:rsidRDefault="00EA6A92">
      <w:pPr>
        <w:pStyle w:val="af0"/>
        <w:rPr>
          <w:rtl/>
        </w:rPr>
      </w:pPr>
      <w:r>
        <w:rPr>
          <w:rtl/>
        </w:rPr>
        <w:br/>
        <w:t>קריאות:</w:t>
      </w:r>
    </w:p>
    <w:p w14:paraId="6B5B860F" w14:textId="77777777" w:rsidR="00000000" w:rsidRDefault="00EA6A92">
      <w:pPr>
        <w:pStyle w:val="a0"/>
        <w:rPr>
          <w:rFonts w:hint="cs"/>
          <w:rtl/>
        </w:rPr>
      </w:pPr>
    </w:p>
    <w:p w14:paraId="3132DBD2" w14:textId="77777777" w:rsidR="00000000" w:rsidRDefault="00EA6A92">
      <w:pPr>
        <w:pStyle w:val="a0"/>
        <w:rPr>
          <w:rFonts w:hint="cs"/>
          <w:rtl/>
        </w:rPr>
      </w:pPr>
      <w:r>
        <w:rPr>
          <w:rFonts w:hint="cs"/>
          <w:rtl/>
        </w:rPr>
        <w:t>- - -</w:t>
      </w:r>
    </w:p>
    <w:p w14:paraId="0727D033" w14:textId="77777777" w:rsidR="00000000" w:rsidRDefault="00EA6A92">
      <w:pPr>
        <w:pStyle w:val="af0"/>
        <w:rPr>
          <w:rtl/>
        </w:rPr>
      </w:pPr>
      <w:r>
        <w:rPr>
          <w:rtl/>
        </w:rPr>
        <w:br/>
        <w:t>זהבה גלאון (מרצ):</w:t>
      </w:r>
    </w:p>
    <w:p w14:paraId="1D6ADDE4" w14:textId="77777777" w:rsidR="00000000" w:rsidRDefault="00EA6A92">
      <w:pPr>
        <w:pStyle w:val="a0"/>
        <w:rPr>
          <w:rtl/>
        </w:rPr>
      </w:pPr>
    </w:p>
    <w:p w14:paraId="27CF317F" w14:textId="77777777" w:rsidR="00000000" w:rsidRDefault="00EA6A92">
      <w:pPr>
        <w:pStyle w:val="a0"/>
        <w:rPr>
          <w:rFonts w:hint="cs"/>
          <w:rtl/>
        </w:rPr>
      </w:pPr>
      <w:r>
        <w:rPr>
          <w:rFonts w:hint="cs"/>
          <w:rtl/>
        </w:rPr>
        <w:t>שבת שלום.</w:t>
      </w:r>
      <w:bookmarkStart w:id="44" w:name="FS000001038T31_05_2004_17_23_18C"/>
      <w:bookmarkEnd w:id="44"/>
    </w:p>
    <w:p w14:paraId="52AA9B6B" w14:textId="77777777" w:rsidR="00000000" w:rsidRDefault="00EA6A92">
      <w:pPr>
        <w:pStyle w:val="a0"/>
        <w:rPr>
          <w:rFonts w:hint="cs"/>
          <w:rtl/>
        </w:rPr>
      </w:pPr>
    </w:p>
    <w:p w14:paraId="7619403E" w14:textId="77777777" w:rsidR="00000000" w:rsidRDefault="00EA6A92">
      <w:pPr>
        <w:pStyle w:val="-"/>
        <w:rPr>
          <w:rtl/>
        </w:rPr>
      </w:pPr>
      <w:r>
        <w:rPr>
          <w:rtl/>
        </w:rPr>
        <w:t>רוני בר-און (הליכוד):</w:t>
      </w:r>
    </w:p>
    <w:p w14:paraId="41C28BB3" w14:textId="77777777" w:rsidR="00000000" w:rsidRDefault="00EA6A92">
      <w:pPr>
        <w:pStyle w:val="a0"/>
        <w:rPr>
          <w:rtl/>
        </w:rPr>
      </w:pPr>
    </w:p>
    <w:p w14:paraId="5F76318F" w14:textId="77777777" w:rsidR="00000000" w:rsidRDefault="00EA6A92">
      <w:pPr>
        <w:pStyle w:val="a0"/>
        <w:rPr>
          <w:rFonts w:hint="cs"/>
          <w:rtl/>
        </w:rPr>
      </w:pPr>
      <w:r>
        <w:rPr>
          <w:rFonts w:hint="cs"/>
          <w:rtl/>
        </w:rPr>
        <w:t xml:space="preserve">החוצפה שלכם. מה בניגוד לתקנון? </w:t>
      </w:r>
    </w:p>
    <w:p w14:paraId="54582B7E" w14:textId="77777777" w:rsidR="00000000" w:rsidRDefault="00EA6A92">
      <w:pPr>
        <w:pStyle w:val="af1"/>
        <w:rPr>
          <w:rtl/>
        </w:rPr>
      </w:pPr>
      <w:r>
        <w:rPr>
          <w:rtl/>
        </w:rPr>
        <w:br/>
        <w:t>היו"ר ראובן ריבלין:</w:t>
      </w:r>
    </w:p>
    <w:p w14:paraId="558953DE" w14:textId="77777777" w:rsidR="00000000" w:rsidRDefault="00EA6A92">
      <w:pPr>
        <w:pStyle w:val="a0"/>
        <w:rPr>
          <w:rtl/>
        </w:rPr>
      </w:pPr>
    </w:p>
    <w:p w14:paraId="10635659" w14:textId="77777777" w:rsidR="00000000" w:rsidRDefault="00EA6A92">
      <w:pPr>
        <w:pStyle w:val="a0"/>
        <w:rPr>
          <w:rFonts w:hint="cs"/>
          <w:rtl/>
        </w:rPr>
      </w:pPr>
      <w:r>
        <w:rPr>
          <w:rFonts w:hint="cs"/>
          <w:rtl/>
        </w:rPr>
        <w:t>חב</w:t>
      </w:r>
      <w:r>
        <w:rPr>
          <w:rFonts w:hint="cs"/>
          <w:rtl/>
        </w:rPr>
        <w:t xml:space="preserve">רי הכנסת. </w:t>
      </w:r>
    </w:p>
    <w:p w14:paraId="4DF460FC" w14:textId="77777777" w:rsidR="00000000" w:rsidRDefault="00EA6A92">
      <w:pPr>
        <w:pStyle w:val="af0"/>
        <w:rPr>
          <w:rtl/>
        </w:rPr>
      </w:pPr>
      <w:r>
        <w:rPr>
          <w:rtl/>
        </w:rPr>
        <w:br/>
        <w:t>זהבה גלאון (מרצ):</w:t>
      </w:r>
    </w:p>
    <w:p w14:paraId="3339766B" w14:textId="77777777" w:rsidR="00000000" w:rsidRDefault="00EA6A92">
      <w:pPr>
        <w:pStyle w:val="a0"/>
        <w:rPr>
          <w:rtl/>
        </w:rPr>
      </w:pPr>
    </w:p>
    <w:p w14:paraId="3E80BCAA" w14:textId="77777777" w:rsidR="00000000" w:rsidRDefault="00EA6A92">
      <w:pPr>
        <w:pStyle w:val="a0"/>
        <w:rPr>
          <w:rFonts w:hint="cs"/>
          <w:rtl/>
        </w:rPr>
      </w:pPr>
      <w:r>
        <w:rPr>
          <w:rFonts w:hint="cs"/>
          <w:rtl/>
        </w:rPr>
        <w:t>סעיף 42 - - -</w:t>
      </w:r>
    </w:p>
    <w:p w14:paraId="6BD29EC5" w14:textId="77777777" w:rsidR="00000000" w:rsidRDefault="00EA6A92">
      <w:pPr>
        <w:pStyle w:val="af1"/>
        <w:rPr>
          <w:rtl/>
        </w:rPr>
      </w:pPr>
      <w:r>
        <w:rPr>
          <w:rtl/>
        </w:rPr>
        <w:br/>
        <w:t>היו"ר ראובן ריבלין:</w:t>
      </w:r>
    </w:p>
    <w:p w14:paraId="0A21E3AE" w14:textId="77777777" w:rsidR="00000000" w:rsidRDefault="00EA6A92">
      <w:pPr>
        <w:pStyle w:val="a0"/>
        <w:rPr>
          <w:rtl/>
        </w:rPr>
      </w:pPr>
    </w:p>
    <w:p w14:paraId="51284448" w14:textId="77777777" w:rsidR="00000000" w:rsidRDefault="00EA6A92">
      <w:pPr>
        <w:pStyle w:val="a0"/>
        <w:rPr>
          <w:rFonts w:hint="cs"/>
          <w:rtl/>
        </w:rPr>
      </w:pPr>
      <w:r>
        <w:rPr>
          <w:rFonts w:hint="cs"/>
          <w:rtl/>
        </w:rPr>
        <w:t xml:space="preserve">חברת הכנסת גלאון, אני לא אישרתי לחבר הכנסת בר-און, ואפילו התייחסתי אליו ואל חבר הכנסת בוים בהתרסה כאשר הם הפריעו לכם, ועשיתי זאת בלי היסוס ובלי פקפוק. בבקשה </w:t>
      </w:r>
      <w:r>
        <w:rPr>
          <w:rFonts w:hint="eastAsia"/>
          <w:rtl/>
        </w:rPr>
        <w:t>–</w:t>
      </w:r>
      <w:r>
        <w:rPr>
          <w:rFonts w:hint="cs"/>
          <w:rtl/>
        </w:rPr>
        <w:t xml:space="preserve"> אני אעשה זאת גם פה. </w:t>
      </w:r>
    </w:p>
    <w:p w14:paraId="10D04F3B" w14:textId="77777777" w:rsidR="00000000" w:rsidRDefault="00EA6A92">
      <w:pPr>
        <w:pStyle w:val="-"/>
        <w:rPr>
          <w:rtl/>
        </w:rPr>
      </w:pPr>
      <w:r>
        <w:rPr>
          <w:rtl/>
        </w:rPr>
        <w:br/>
      </w:r>
      <w:bookmarkStart w:id="45" w:name="FS000001038T31_05_2004_17_27_47C"/>
      <w:bookmarkEnd w:id="45"/>
      <w:r>
        <w:rPr>
          <w:rtl/>
        </w:rPr>
        <w:t>רוני בר-</w:t>
      </w:r>
      <w:r>
        <w:rPr>
          <w:rtl/>
        </w:rPr>
        <w:t>און (הליכוד):</w:t>
      </w:r>
    </w:p>
    <w:p w14:paraId="227C5271" w14:textId="77777777" w:rsidR="00000000" w:rsidRDefault="00EA6A92">
      <w:pPr>
        <w:pStyle w:val="a0"/>
        <w:rPr>
          <w:rFonts w:hint="cs"/>
          <w:rtl/>
        </w:rPr>
      </w:pPr>
    </w:p>
    <w:p w14:paraId="167381E2" w14:textId="77777777" w:rsidR="00000000" w:rsidRDefault="00EA6A92">
      <w:pPr>
        <w:pStyle w:val="a0"/>
        <w:rPr>
          <w:rFonts w:hint="cs"/>
          <w:rtl/>
        </w:rPr>
      </w:pPr>
      <w:r>
        <w:rPr>
          <w:rFonts w:hint="cs"/>
          <w:rtl/>
        </w:rPr>
        <w:t>יש לך טענות בעניין התקנון? יש ועדת פירושים; יש לך טענות בעניין מה שקרה פה היום? את חושבת שצריך לתקן את התקנון? תפני לוועדת הכנסת.</w:t>
      </w:r>
    </w:p>
    <w:p w14:paraId="684A83DB" w14:textId="77777777" w:rsidR="00000000" w:rsidRDefault="00EA6A92">
      <w:pPr>
        <w:pStyle w:val="af0"/>
        <w:rPr>
          <w:rtl/>
        </w:rPr>
      </w:pPr>
      <w:r>
        <w:rPr>
          <w:rtl/>
        </w:rPr>
        <w:br/>
        <w:t>דליה איציק (העבודה-מימד):</w:t>
      </w:r>
    </w:p>
    <w:p w14:paraId="0DB150B6" w14:textId="77777777" w:rsidR="00000000" w:rsidRDefault="00EA6A92">
      <w:pPr>
        <w:pStyle w:val="a0"/>
        <w:rPr>
          <w:rtl/>
        </w:rPr>
      </w:pPr>
    </w:p>
    <w:p w14:paraId="66721C06" w14:textId="77777777" w:rsidR="00000000" w:rsidRDefault="00EA6A92">
      <w:pPr>
        <w:pStyle w:val="a0"/>
        <w:rPr>
          <w:rFonts w:hint="cs"/>
          <w:rtl/>
        </w:rPr>
      </w:pPr>
      <w:r>
        <w:rPr>
          <w:rFonts w:hint="cs"/>
          <w:rtl/>
        </w:rPr>
        <w:t>מה הקשר - - -</w:t>
      </w:r>
    </w:p>
    <w:p w14:paraId="42A9FE14" w14:textId="77777777" w:rsidR="00000000" w:rsidRDefault="00EA6A92">
      <w:pPr>
        <w:pStyle w:val="-"/>
        <w:rPr>
          <w:rtl/>
        </w:rPr>
      </w:pPr>
      <w:r>
        <w:rPr>
          <w:rtl/>
        </w:rPr>
        <w:br/>
      </w:r>
      <w:bookmarkStart w:id="46" w:name="FS000001038T31_05_2004_17_28_38C"/>
      <w:bookmarkEnd w:id="46"/>
      <w:r>
        <w:rPr>
          <w:rtl/>
        </w:rPr>
        <w:t>רוני בר-און (הליכוד):</w:t>
      </w:r>
    </w:p>
    <w:p w14:paraId="0E850E53" w14:textId="77777777" w:rsidR="00000000" w:rsidRDefault="00EA6A92">
      <w:pPr>
        <w:pStyle w:val="a0"/>
        <w:rPr>
          <w:rtl/>
        </w:rPr>
      </w:pPr>
    </w:p>
    <w:p w14:paraId="21833D74" w14:textId="77777777" w:rsidR="00000000" w:rsidRDefault="00EA6A92">
      <w:pPr>
        <w:pStyle w:val="a0"/>
        <w:rPr>
          <w:rFonts w:hint="cs"/>
          <w:rtl/>
        </w:rPr>
      </w:pPr>
      <w:r>
        <w:rPr>
          <w:rFonts w:hint="cs"/>
          <w:rtl/>
        </w:rPr>
        <w:t>מה את חושבת, שאת תשבי פה ותחקרי חקירה נגדית -</w:t>
      </w:r>
      <w:r>
        <w:rPr>
          <w:rFonts w:hint="cs"/>
          <w:rtl/>
        </w:rPr>
        <w:t xml:space="preserve"> -</w:t>
      </w:r>
    </w:p>
    <w:p w14:paraId="42D94091" w14:textId="77777777" w:rsidR="00000000" w:rsidRDefault="00EA6A92">
      <w:pPr>
        <w:pStyle w:val="af0"/>
        <w:rPr>
          <w:rtl/>
        </w:rPr>
      </w:pPr>
      <w:r>
        <w:rPr>
          <w:rtl/>
        </w:rPr>
        <w:br/>
        <w:t>זהבה גלאון (מרצ):</w:t>
      </w:r>
    </w:p>
    <w:p w14:paraId="238EC1B6" w14:textId="77777777" w:rsidR="00000000" w:rsidRDefault="00EA6A92">
      <w:pPr>
        <w:pStyle w:val="a0"/>
        <w:rPr>
          <w:rtl/>
        </w:rPr>
      </w:pPr>
    </w:p>
    <w:p w14:paraId="36AA1E16" w14:textId="77777777" w:rsidR="00000000" w:rsidRDefault="00EA6A92">
      <w:pPr>
        <w:pStyle w:val="a0"/>
        <w:rPr>
          <w:rFonts w:hint="cs"/>
          <w:rtl/>
        </w:rPr>
      </w:pPr>
      <w:r>
        <w:rPr>
          <w:rFonts w:hint="cs"/>
          <w:rtl/>
        </w:rPr>
        <w:t>- - -</w:t>
      </w:r>
    </w:p>
    <w:p w14:paraId="375109F5" w14:textId="77777777" w:rsidR="00000000" w:rsidRDefault="00EA6A92">
      <w:pPr>
        <w:pStyle w:val="-"/>
        <w:rPr>
          <w:rtl/>
        </w:rPr>
      </w:pPr>
      <w:r>
        <w:rPr>
          <w:rtl/>
        </w:rPr>
        <w:br/>
      </w:r>
      <w:bookmarkStart w:id="47" w:name="FS000001038T31_05_2004_17_29_11C"/>
      <w:bookmarkEnd w:id="47"/>
      <w:r>
        <w:rPr>
          <w:rtl/>
        </w:rPr>
        <w:t>רוני בר-און (הליכוד):</w:t>
      </w:r>
    </w:p>
    <w:p w14:paraId="3AF7DF49" w14:textId="77777777" w:rsidR="00000000" w:rsidRDefault="00EA6A92">
      <w:pPr>
        <w:pStyle w:val="a0"/>
        <w:rPr>
          <w:rtl/>
        </w:rPr>
      </w:pPr>
    </w:p>
    <w:p w14:paraId="523DC0D8" w14:textId="77777777" w:rsidR="00000000" w:rsidRDefault="00EA6A92">
      <w:pPr>
        <w:pStyle w:val="a0"/>
        <w:rPr>
          <w:rFonts w:hint="cs"/>
          <w:rtl/>
        </w:rPr>
      </w:pPr>
      <w:r>
        <w:rPr>
          <w:rFonts w:hint="cs"/>
          <w:rtl/>
        </w:rPr>
        <w:t xml:space="preserve"> - - את או חיים רמון תחקרו את היושב-ראש חקירה נגדית?</w:t>
      </w:r>
    </w:p>
    <w:p w14:paraId="261C09B1" w14:textId="77777777" w:rsidR="00000000" w:rsidRDefault="00EA6A92">
      <w:pPr>
        <w:pStyle w:val="af0"/>
        <w:rPr>
          <w:rtl/>
        </w:rPr>
      </w:pPr>
      <w:r>
        <w:rPr>
          <w:rtl/>
        </w:rPr>
        <w:br/>
        <w:t>זהבה גלאון (מרצ):</w:t>
      </w:r>
    </w:p>
    <w:p w14:paraId="1CACA25F" w14:textId="77777777" w:rsidR="00000000" w:rsidRDefault="00EA6A92">
      <w:pPr>
        <w:pStyle w:val="a0"/>
        <w:rPr>
          <w:rtl/>
        </w:rPr>
      </w:pPr>
    </w:p>
    <w:p w14:paraId="25DDCC89" w14:textId="77777777" w:rsidR="00000000" w:rsidRDefault="00EA6A92">
      <w:pPr>
        <w:pStyle w:val="a0"/>
        <w:rPr>
          <w:rFonts w:hint="cs"/>
          <w:rtl/>
        </w:rPr>
      </w:pPr>
      <w:r>
        <w:rPr>
          <w:rFonts w:hint="cs"/>
          <w:rtl/>
        </w:rPr>
        <w:t>כן, כן - - -</w:t>
      </w:r>
    </w:p>
    <w:p w14:paraId="48FC7C2F" w14:textId="77777777" w:rsidR="00000000" w:rsidRDefault="00EA6A92">
      <w:pPr>
        <w:pStyle w:val="-"/>
        <w:rPr>
          <w:rtl/>
        </w:rPr>
      </w:pPr>
      <w:r>
        <w:rPr>
          <w:rtl/>
        </w:rPr>
        <w:br/>
      </w:r>
      <w:bookmarkStart w:id="48" w:name="FS000001038T31_05_2004_17_29_29C"/>
      <w:bookmarkEnd w:id="48"/>
      <w:r>
        <w:rPr>
          <w:rtl/>
        </w:rPr>
        <w:t>רוני בר-און (הליכוד):</w:t>
      </w:r>
    </w:p>
    <w:p w14:paraId="1934FDCE" w14:textId="77777777" w:rsidR="00000000" w:rsidRDefault="00EA6A92">
      <w:pPr>
        <w:pStyle w:val="a0"/>
        <w:rPr>
          <w:rtl/>
        </w:rPr>
      </w:pPr>
    </w:p>
    <w:p w14:paraId="20F97C70" w14:textId="77777777" w:rsidR="00000000" w:rsidRDefault="00EA6A92">
      <w:pPr>
        <w:pStyle w:val="a0"/>
        <w:rPr>
          <w:rFonts w:hint="cs"/>
          <w:rtl/>
        </w:rPr>
      </w:pPr>
      <w:r>
        <w:rPr>
          <w:rFonts w:hint="cs"/>
          <w:rtl/>
        </w:rPr>
        <w:t xml:space="preserve">תתביישו לכם. מה זה פה, ישיבת נשיאות? חוצפנים אתם. </w:t>
      </w:r>
    </w:p>
    <w:p w14:paraId="1E279BCC" w14:textId="77777777" w:rsidR="00000000" w:rsidRDefault="00EA6A92">
      <w:pPr>
        <w:pStyle w:val="af1"/>
        <w:rPr>
          <w:rtl/>
        </w:rPr>
      </w:pPr>
      <w:r>
        <w:rPr>
          <w:rtl/>
        </w:rPr>
        <w:br/>
        <w:t>היו"ר ראובן ריבלין:</w:t>
      </w:r>
    </w:p>
    <w:p w14:paraId="7090A30B" w14:textId="77777777" w:rsidR="00000000" w:rsidRDefault="00EA6A92">
      <w:pPr>
        <w:pStyle w:val="a0"/>
        <w:rPr>
          <w:rtl/>
        </w:rPr>
      </w:pPr>
    </w:p>
    <w:p w14:paraId="77CBD733" w14:textId="77777777" w:rsidR="00000000" w:rsidRDefault="00EA6A92">
      <w:pPr>
        <w:pStyle w:val="a0"/>
        <w:rPr>
          <w:rFonts w:hint="cs"/>
          <w:rtl/>
        </w:rPr>
      </w:pPr>
      <w:r>
        <w:rPr>
          <w:rFonts w:hint="cs"/>
          <w:rtl/>
        </w:rPr>
        <w:t xml:space="preserve">תודה רבה. </w:t>
      </w:r>
    </w:p>
    <w:p w14:paraId="620BC99E" w14:textId="77777777" w:rsidR="00000000" w:rsidRDefault="00EA6A92">
      <w:pPr>
        <w:pStyle w:val="af0"/>
        <w:rPr>
          <w:rtl/>
        </w:rPr>
      </w:pPr>
      <w:r>
        <w:rPr>
          <w:rtl/>
        </w:rPr>
        <w:br/>
        <w:t>זהבה גלא</w:t>
      </w:r>
      <w:r>
        <w:rPr>
          <w:rtl/>
        </w:rPr>
        <w:t>ון (מרצ):</w:t>
      </w:r>
    </w:p>
    <w:p w14:paraId="7942A99B" w14:textId="77777777" w:rsidR="00000000" w:rsidRDefault="00EA6A92">
      <w:pPr>
        <w:pStyle w:val="a0"/>
        <w:rPr>
          <w:rtl/>
        </w:rPr>
      </w:pPr>
    </w:p>
    <w:p w14:paraId="0D719F24" w14:textId="77777777" w:rsidR="00000000" w:rsidRDefault="00EA6A92">
      <w:pPr>
        <w:pStyle w:val="a0"/>
        <w:rPr>
          <w:rFonts w:hint="cs"/>
          <w:rtl/>
        </w:rPr>
      </w:pPr>
      <w:r>
        <w:rPr>
          <w:rFonts w:hint="cs"/>
          <w:rtl/>
        </w:rPr>
        <w:t>- - - להטיף מוסר - - -</w:t>
      </w:r>
    </w:p>
    <w:p w14:paraId="5AF2D70F" w14:textId="77777777" w:rsidR="00000000" w:rsidRDefault="00EA6A92">
      <w:pPr>
        <w:pStyle w:val="af1"/>
        <w:rPr>
          <w:rtl/>
        </w:rPr>
      </w:pPr>
      <w:r>
        <w:rPr>
          <w:rtl/>
        </w:rPr>
        <w:br/>
        <w:t>היו"ר ראובן ריבלין:</w:t>
      </w:r>
    </w:p>
    <w:p w14:paraId="31313005" w14:textId="77777777" w:rsidR="00000000" w:rsidRDefault="00EA6A92">
      <w:pPr>
        <w:pStyle w:val="a0"/>
        <w:rPr>
          <w:rtl/>
        </w:rPr>
      </w:pPr>
    </w:p>
    <w:p w14:paraId="470BF3ED" w14:textId="77777777" w:rsidR="00000000" w:rsidRDefault="00EA6A92">
      <w:pPr>
        <w:pStyle w:val="a0"/>
        <w:rPr>
          <w:rFonts w:hint="cs"/>
          <w:rtl/>
        </w:rPr>
      </w:pPr>
      <w:r>
        <w:rPr>
          <w:rFonts w:hint="cs"/>
          <w:rtl/>
        </w:rPr>
        <w:t>תודה רבה. אני מאוד מודה לחבר הכנסת בר-און.</w:t>
      </w:r>
    </w:p>
    <w:p w14:paraId="3099A935" w14:textId="77777777" w:rsidR="00000000" w:rsidRDefault="00EA6A92">
      <w:pPr>
        <w:pStyle w:val="-"/>
        <w:rPr>
          <w:rtl/>
        </w:rPr>
      </w:pPr>
      <w:r>
        <w:rPr>
          <w:rtl/>
        </w:rPr>
        <w:br/>
      </w:r>
      <w:bookmarkStart w:id="49" w:name="FS000001038T31_05_2004_17_30_23C"/>
      <w:bookmarkEnd w:id="49"/>
      <w:r>
        <w:rPr>
          <w:rtl/>
        </w:rPr>
        <w:t>רוני בר-און (הליכוד):</w:t>
      </w:r>
    </w:p>
    <w:p w14:paraId="11FD357E" w14:textId="77777777" w:rsidR="00000000" w:rsidRDefault="00EA6A92">
      <w:pPr>
        <w:pStyle w:val="a0"/>
        <w:rPr>
          <w:rtl/>
        </w:rPr>
      </w:pPr>
    </w:p>
    <w:p w14:paraId="39F9D114" w14:textId="77777777" w:rsidR="00000000" w:rsidRDefault="00EA6A92">
      <w:pPr>
        <w:pStyle w:val="a0"/>
        <w:rPr>
          <w:rFonts w:hint="cs"/>
          <w:rtl/>
        </w:rPr>
      </w:pPr>
      <w:r>
        <w:rPr>
          <w:rFonts w:hint="cs"/>
          <w:rtl/>
        </w:rPr>
        <w:t>אתם פוסחים על שתי הסעיפים. אתם רוצים - - -</w:t>
      </w:r>
    </w:p>
    <w:p w14:paraId="3FD6CFD8" w14:textId="77777777" w:rsidR="00000000" w:rsidRDefault="00EA6A92">
      <w:pPr>
        <w:pStyle w:val="af0"/>
        <w:rPr>
          <w:rtl/>
        </w:rPr>
      </w:pPr>
      <w:r>
        <w:rPr>
          <w:rtl/>
        </w:rPr>
        <w:br/>
        <w:t>זהבה גלאון (מרצ):</w:t>
      </w:r>
    </w:p>
    <w:p w14:paraId="2EF07AAB" w14:textId="77777777" w:rsidR="00000000" w:rsidRDefault="00EA6A92">
      <w:pPr>
        <w:pStyle w:val="a0"/>
        <w:rPr>
          <w:rtl/>
        </w:rPr>
      </w:pPr>
    </w:p>
    <w:p w14:paraId="5A9ECCDC" w14:textId="77777777" w:rsidR="00000000" w:rsidRDefault="00EA6A92">
      <w:pPr>
        <w:pStyle w:val="a0"/>
        <w:rPr>
          <w:rFonts w:hint="cs"/>
          <w:rtl/>
        </w:rPr>
      </w:pPr>
      <w:r>
        <w:rPr>
          <w:rFonts w:hint="cs"/>
          <w:rtl/>
        </w:rPr>
        <w:t>- - -</w:t>
      </w:r>
    </w:p>
    <w:p w14:paraId="1925EC7D" w14:textId="77777777" w:rsidR="00000000" w:rsidRDefault="00EA6A92">
      <w:pPr>
        <w:pStyle w:val="af1"/>
        <w:rPr>
          <w:rtl/>
        </w:rPr>
      </w:pPr>
      <w:r>
        <w:rPr>
          <w:rtl/>
        </w:rPr>
        <w:br/>
        <w:t>היו"ר ראובן ריבלין:</w:t>
      </w:r>
    </w:p>
    <w:p w14:paraId="5EEE45B5" w14:textId="77777777" w:rsidR="00000000" w:rsidRDefault="00EA6A92">
      <w:pPr>
        <w:pStyle w:val="a0"/>
        <w:rPr>
          <w:rtl/>
        </w:rPr>
      </w:pPr>
    </w:p>
    <w:p w14:paraId="75F529D6" w14:textId="77777777" w:rsidR="00000000" w:rsidRDefault="00EA6A92">
      <w:pPr>
        <w:pStyle w:val="a0"/>
        <w:rPr>
          <w:rFonts w:hint="cs"/>
          <w:rtl/>
        </w:rPr>
      </w:pPr>
      <w:r>
        <w:rPr>
          <w:rFonts w:hint="cs"/>
          <w:rtl/>
        </w:rPr>
        <w:t>חברת הכנסת גלאון. רבותי, אני ממש לא נמצא ב</w:t>
      </w:r>
      <w:r>
        <w:rPr>
          <w:rFonts w:hint="cs"/>
          <w:rtl/>
        </w:rPr>
        <w:t xml:space="preserve">משפט וצריך הגנה, ואני מודה לך, אדוני, על כך שאתה מבקש להגן עלי. </w:t>
      </w:r>
    </w:p>
    <w:p w14:paraId="5952E4F6" w14:textId="77777777" w:rsidR="00000000" w:rsidRDefault="00EA6A92">
      <w:pPr>
        <w:pStyle w:val="-"/>
        <w:rPr>
          <w:rtl/>
        </w:rPr>
      </w:pPr>
      <w:r>
        <w:rPr>
          <w:rtl/>
        </w:rPr>
        <w:br/>
      </w:r>
      <w:bookmarkStart w:id="50" w:name="FS000001038T31_05_2004_17_31_40C"/>
      <w:bookmarkEnd w:id="50"/>
      <w:r>
        <w:rPr>
          <w:rtl/>
        </w:rPr>
        <w:t>רוני בר-און (הליכוד):</w:t>
      </w:r>
    </w:p>
    <w:p w14:paraId="5C2692B3" w14:textId="77777777" w:rsidR="00000000" w:rsidRDefault="00EA6A92">
      <w:pPr>
        <w:pStyle w:val="a0"/>
        <w:rPr>
          <w:rtl/>
        </w:rPr>
      </w:pPr>
    </w:p>
    <w:p w14:paraId="4ED6B4FE" w14:textId="77777777" w:rsidR="00000000" w:rsidRDefault="00EA6A92">
      <w:pPr>
        <w:pStyle w:val="a0"/>
        <w:rPr>
          <w:rFonts w:hint="cs"/>
          <w:rtl/>
        </w:rPr>
      </w:pPr>
      <w:r>
        <w:rPr>
          <w:rFonts w:hint="cs"/>
          <w:rtl/>
        </w:rPr>
        <w:t xml:space="preserve">אתם פוסחים על שתי הסעיפים. אתם רוצים להסיר את ההצעה </w:t>
      </w:r>
      <w:r>
        <w:rPr>
          <w:rFonts w:hint="eastAsia"/>
          <w:rtl/>
        </w:rPr>
        <w:t>–</w:t>
      </w:r>
      <w:r>
        <w:rPr>
          <w:rFonts w:hint="cs"/>
          <w:rtl/>
        </w:rPr>
        <w:t xml:space="preserve"> אתם מחכים להסיר אותה פה בדקה החמישית של הנאום של דליה איציק? אתם חושבים שמצאתם לכם פה איזה קרקס לעשות אתו הופעה? </w:t>
      </w:r>
      <w:r>
        <w:rPr>
          <w:rFonts w:hint="cs"/>
          <w:rtl/>
        </w:rPr>
        <w:t xml:space="preserve">תחליטו בשעה 13:00, תודיעו שאתם מסירים, יודיעו לראש הממשלה שיהיה פה ב-16:00, שהדיון מתקיים ב-16:00. מה הקרקס הזה? </w:t>
      </w:r>
    </w:p>
    <w:p w14:paraId="1DEA578E" w14:textId="77777777" w:rsidR="00000000" w:rsidRDefault="00EA6A92">
      <w:pPr>
        <w:pStyle w:val="af0"/>
        <w:rPr>
          <w:rtl/>
        </w:rPr>
      </w:pPr>
      <w:r>
        <w:rPr>
          <w:rtl/>
        </w:rPr>
        <w:br/>
        <w:t>דליה איציק (העבודה-מימד):</w:t>
      </w:r>
    </w:p>
    <w:p w14:paraId="422DAFEA" w14:textId="77777777" w:rsidR="00000000" w:rsidRDefault="00EA6A92">
      <w:pPr>
        <w:pStyle w:val="a0"/>
        <w:rPr>
          <w:rtl/>
        </w:rPr>
      </w:pPr>
    </w:p>
    <w:p w14:paraId="6DC268DD" w14:textId="77777777" w:rsidR="00000000" w:rsidRDefault="00EA6A92">
      <w:pPr>
        <w:pStyle w:val="a0"/>
        <w:rPr>
          <w:rFonts w:hint="cs"/>
          <w:rtl/>
        </w:rPr>
      </w:pPr>
      <w:r>
        <w:rPr>
          <w:rFonts w:hint="cs"/>
          <w:rtl/>
        </w:rPr>
        <w:t>אדוני, למה הוא קופץ? הוא לא היה.</w:t>
      </w:r>
    </w:p>
    <w:p w14:paraId="563DE3B7" w14:textId="77777777" w:rsidR="00000000" w:rsidRDefault="00EA6A92">
      <w:pPr>
        <w:pStyle w:val="af1"/>
        <w:rPr>
          <w:rtl/>
        </w:rPr>
      </w:pPr>
      <w:r>
        <w:rPr>
          <w:rtl/>
        </w:rPr>
        <w:br/>
        <w:t>היו"ר ראובן ריבלין:</w:t>
      </w:r>
    </w:p>
    <w:p w14:paraId="1F55C005" w14:textId="77777777" w:rsidR="00000000" w:rsidRDefault="00EA6A92">
      <w:pPr>
        <w:pStyle w:val="a0"/>
        <w:rPr>
          <w:rtl/>
        </w:rPr>
      </w:pPr>
    </w:p>
    <w:p w14:paraId="37B43FCE" w14:textId="77777777" w:rsidR="00000000" w:rsidRDefault="00EA6A92">
      <w:pPr>
        <w:pStyle w:val="a0"/>
        <w:rPr>
          <w:rFonts w:hint="cs"/>
          <w:rtl/>
        </w:rPr>
      </w:pPr>
      <w:r>
        <w:rPr>
          <w:rFonts w:hint="cs"/>
          <w:rtl/>
        </w:rPr>
        <w:t>חבר הכנסת בר-און, אין ספק שאם הייתי עומד למשפט הייתי בוחר א</w:t>
      </w:r>
      <w:r>
        <w:rPr>
          <w:rFonts w:hint="cs"/>
          <w:rtl/>
        </w:rPr>
        <w:t xml:space="preserve">ותך כעורך-דין שלי - - </w:t>
      </w:r>
    </w:p>
    <w:p w14:paraId="1900A053" w14:textId="77777777" w:rsidR="00000000" w:rsidRDefault="00EA6A92">
      <w:pPr>
        <w:pStyle w:val="af0"/>
        <w:rPr>
          <w:rtl/>
        </w:rPr>
      </w:pPr>
      <w:r>
        <w:rPr>
          <w:rtl/>
        </w:rPr>
        <w:br/>
        <w:t>דליה איציק (העבודה-מימד):</w:t>
      </w:r>
    </w:p>
    <w:p w14:paraId="48134580" w14:textId="77777777" w:rsidR="00000000" w:rsidRDefault="00EA6A92">
      <w:pPr>
        <w:pStyle w:val="a0"/>
        <w:rPr>
          <w:rtl/>
        </w:rPr>
      </w:pPr>
    </w:p>
    <w:p w14:paraId="265E25EE" w14:textId="77777777" w:rsidR="00000000" w:rsidRDefault="00EA6A92">
      <w:pPr>
        <w:pStyle w:val="a0"/>
        <w:rPr>
          <w:rFonts w:hint="cs"/>
          <w:rtl/>
        </w:rPr>
      </w:pPr>
      <w:r>
        <w:rPr>
          <w:rFonts w:hint="cs"/>
          <w:rtl/>
        </w:rPr>
        <w:t>אתה בטוח בזה?</w:t>
      </w:r>
    </w:p>
    <w:p w14:paraId="04E1DA8E" w14:textId="77777777" w:rsidR="00000000" w:rsidRDefault="00EA6A92">
      <w:pPr>
        <w:pStyle w:val="af1"/>
        <w:rPr>
          <w:rtl/>
        </w:rPr>
      </w:pPr>
      <w:r>
        <w:rPr>
          <w:rtl/>
        </w:rPr>
        <w:br/>
        <w:t>היו"ר ראובן ריבלין:</w:t>
      </w:r>
    </w:p>
    <w:p w14:paraId="678A2AD0" w14:textId="77777777" w:rsidR="00000000" w:rsidRDefault="00EA6A92">
      <w:pPr>
        <w:pStyle w:val="a0"/>
        <w:rPr>
          <w:rtl/>
        </w:rPr>
      </w:pPr>
    </w:p>
    <w:p w14:paraId="3A99545D" w14:textId="77777777" w:rsidR="00000000" w:rsidRDefault="00EA6A92">
      <w:pPr>
        <w:pStyle w:val="a0"/>
        <w:rPr>
          <w:rFonts w:hint="cs"/>
          <w:rtl/>
        </w:rPr>
      </w:pPr>
      <w:r>
        <w:rPr>
          <w:rFonts w:hint="cs"/>
          <w:rtl/>
        </w:rPr>
        <w:t>- - אבל אני לא בטוח שאני עומד למשפט.</w:t>
      </w:r>
    </w:p>
    <w:p w14:paraId="274655B8" w14:textId="77777777" w:rsidR="00000000" w:rsidRDefault="00EA6A92">
      <w:pPr>
        <w:pStyle w:val="af0"/>
        <w:rPr>
          <w:rtl/>
        </w:rPr>
      </w:pPr>
      <w:r>
        <w:rPr>
          <w:rtl/>
        </w:rPr>
        <w:br/>
        <w:t>דליה איציק (העבודה-מימד):</w:t>
      </w:r>
    </w:p>
    <w:p w14:paraId="505336D4" w14:textId="77777777" w:rsidR="00000000" w:rsidRDefault="00EA6A92">
      <w:pPr>
        <w:pStyle w:val="a0"/>
        <w:rPr>
          <w:rtl/>
        </w:rPr>
      </w:pPr>
    </w:p>
    <w:p w14:paraId="236B4BB1" w14:textId="77777777" w:rsidR="00000000" w:rsidRDefault="00EA6A92">
      <w:pPr>
        <w:pStyle w:val="a0"/>
        <w:rPr>
          <w:rFonts w:hint="cs"/>
          <w:rtl/>
        </w:rPr>
      </w:pPr>
      <w:r>
        <w:rPr>
          <w:rFonts w:hint="cs"/>
          <w:rtl/>
        </w:rPr>
        <w:t>אתה מוכן לחתום על זה?</w:t>
      </w:r>
    </w:p>
    <w:p w14:paraId="6643959F" w14:textId="77777777" w:rsidR="00000000" w:rsidRDefault="00EA6A92">
      <w:pPr>
        <w:pStyle w:val="af1"/>
        <w:rPr>
          <w:rtl/>
        </w:rPr>
      </w:pPr>
      <w:r>
        <w:rPr>
          <w:rtl/>
        </w:rPr>
        <w:br/>
        <w:t>היו"ר ראובן ריבלין:</w:t>
      </w:r>
    </w:p>
    <w:p w14:paraId="49CFEA2D" w14:textId="77777777" w:rsidR="00000000" w:rsidRDefault="00EA6A92">
      <w:pPr>
        <w:pStyle w:val="a0"/>
        <w:rPr>
          <w:rtl/>
        </w:rPr>
      </w:pPr>
    </w:p>
    <w:p w14:paraId="48578C06" w14:textId="77777777" w:rsidR="00000000" w:rsidRDefault="00EA6A92">
      <w:pPr>
        <w:pStyle w:val="a0"/>
        <w:rPr>
          <w:rFonts w:hint="cs"/>
          <w:rtl/>
        </w:rPr>
      </w:pPr>
      <w:r>
        <w:rPr>
          <w:rFonts w:hint="cs"/>
          <w:rtl/>
        </w:rPr>
        <w:t>תשמעי, אני בטוח ואין לי כל ספק בכשרונותיו וביכולתו של חבר הכ</w:t>
      </w:r>
      <w:r>
        <w:rPr>
          <w:rFonts w:hint="cs"/>
          <w:rtl/>
        </w:rPr>
        <w:t>נסת בר-און - -</w:t>
      </w:r>
    </w:p>
    <w:p w14:paraId="61A3AD8D" w14:textId="77777777" w:rsidR="00000000" w:rsidRDefault="00EA6A92">
      <w:pPr>
        <w:pStyle w:val="af0"/>
        <w:rPr>
          <w:rtl/>
        </w:rPr>
      </w:pPr>
      <w:r>
        <w:rPr>
          <w:rtl/>
        </w:rPr>
        <w:br/>
        <w:t>אברהם בורג (העבודה-מימד):</w:t>
      </w:r>
    </w:p>
    <w:p w14:paraId="5F45DF39" w14:textId="77777777" w:rsidR="00000000" w:rsidRDefault="00EA6A92">
      <w:pPr>
        <w:pStyle w:val="a0"/>
        <w:rPr>
          <w:rtl/>
        </w:rPr>
      </w:pPr>
    </w:p>
    <w:p w14:paraId="16918838" w14:textId="77777777" w:rsidR="00000000" w:rsidRDefault="00EA6A92">
      <w:pPr>
        <w:pStyle w:val="a0"/>
        <w:rPr>
          <w:rFonts w:hint="cs"/>
          <w:rtl/>
        </w:rPr>
      </w:pPr>
      <w:r>
        <w:rPr>
          <w:rFonts w:hint="cs"/>
          <w:rtl/>
        </w:rPr>
        <w:t xml:space="preserve">להגן על כל דבר - - - מאמין בהם. </w:t>
      </w:r>
    </w:p>
    <w:p w14:paraId="68237F25" w14:textId="77777777" w:rsidR="00000000" w:rsidRDefault="00EA6A92">
      <w:pPr>
        <w:pStyle w:val="af1"/>
        <w:rPr>
          <w:rtl/>
        </w:rPr>
      </w:pPr>
      <w:r>
        <w:rPr>
          <w:rtl/>
        </w:rPr>
        <w:br/>
        <w:t>היו"ר ראובן ריבלין:</w:t>
      </w:r>
    </w:p>
    <w:p w14:paraId="34D18E20" w14:textId="77777777" w:rsidR="00000000" w:rsidRDefault="00EA6A92">
      <w:pPr>
        <w:pStyle w:val="a0"/>
        <w:rPr>
          <w:rtl/>
        </w:rPr>
      </w:pPr>
    </w:p>
    <w:p w14:paraId="664639BD" w14:textId="77777777" w:rsidR="00000000" w:rsidRDefault="00EA6A92">
      <w:pPr>
        <w:pStyle w:val="a0"/>
        <w:rPr>
          <w:rFonts w:hint="cs"/>
          <w:rtl/>
        </w:rPr>
      </w:pPr>
      <w:r>
        <w:rPr>
          <w:rFonts w:hint="cs"/>
          <w:rtl/>
        </w:rPr>
        <w:t xml:space="preserve">- - לא רק להיות עורך-דין. רבותי חברי הכנסת, האמת היא שהייתי צריך להזמין את חבר הכנסת דהאמשה, אבל הוא מוותר לחבר הכנסת אלי ישי, אשר ביקש, בשם סיעת ש"ס, להעלות </w:t>
      </w:r>
      <w:r>
        <w:rPr>
          <w:rFonts w:hint="cs"/>
          <w:rtl/>
        </w:rPr>
        <w:t>הצעת אי-אמון בנושא אחר, אבל אני נותן לו לנמק את דבריו בכל זאת. השר גדעון עזרא ישיב על כל הדברים יחד, שכן עניינם הוא לא מהותי, אלא עניין - - -</w:t>
      </w:r>
    </w:p>
    <w:p w14:paraId="2F21F8E1" w14:textId="77777777" w:rsidR="00000000" w:rsidRDefault="00EA6A92">
      <w:pPr>
        <w:pStyle w:val="af0"/>
        <w:rPr>
          <w:rtl/>
        </w:rPr>
      </w:pPr>
      <w:r>
        <w:rPr>
          <w:rtl/>
        </w:rPr>
        <w:br/>
        <w:t>משה גפני (יהדות התורה):</w:t>
      </w:r>
    </w:p>
    <w:p w14:paraId="455594D2" w14:textId="77777777" w:rsidR="00000000" w:rsidRDefault="00EA6A92">
      <w:pPr>
        <w:pStyle w:val="a0"/>
        <w:rPr>
          <w:rtl/>
        </w:rPr>
      </w:pPr>
    </w:p>
    <w:p w14:paraId="7F3B2842" w14:textId="77777777" w:rsidR="00000000" w:rsidRDefault="00EA6A92">
      <w:pPr>
        <w:pStyle w:val="a0"/>
        <w:rPr>
          <w:rFonts w:hint="cs"/>
          <w:rtl/>
        </w:rPr>
      </w:pPr>
      <w:r>
        <w:rPr>
          <w:rFonts w:hint="cs"/>
          <w:rtl/>
        </w:rPr>
        <w:t>אדוני היושב-ראש - - -</w:t>
      </w:r>
    </w:p>
    <w:p w14:paraId="1B84625E" w14:textId="77777777" w:rsidR="00000000" w:rsidRDefault="00EA6A92">
      <w:pPr>
        <w:pStyle w:val="af0"/>
        <w:rPr>
          <w:rtl/>
        </w:rPr>
      </w:pPr>
      <w:r>
        <w:rPr>
          <w:rtl/>
        </w:rPr>
        <w:br/>
        <w:t>רוני בר-און (הליכוד):</w:t>
      </w:r>
    </w:p>
    <w:p w14:paraId="40BE6353" w14:textId="77777777" w:rsidR="00000000" w:rsidRDefault="00EA6A92">
      <w:pPr>
        <w:pStyle w:val="a0"/>
        <w:rPr>
          <w:rFonts w:hint="cs"/>
          <w:rtl/>
        </w:rPr>
      </w:pPr>
    </w:p>
    <w:p w14:paraId="62F54350" w14:textId="77777777" w:rsidR="00000000" w:rsidRDefault="00EA6A92">
      <w:pPr>
        <w:pStyle w:val="a0"/>
        <w:rPr>
          <w:rFonts w:hint="cs"/>
          <w:rtl/>
        </w:rPr>
      </w:pPr>
      <w:r>
        <w:rPr>
          <w:rFonts w:hint="cs"/>
          <w:rtl/>
        </w:rPr>
        <w:t>- - - אי-אמון, אדוני - - -</w:t>
      </w:r>
    </w:p>
    <w:p w14:paraId="76243DEF" w14:textId="77777777" w:rsidR="00000000" w:rsidRDefault="00EA6A92">
      <w:pPr>
        <w:pStyle w:val="af1"/>
        <w:rPr>
          <w:rtl/>
        </w:rPr>
      </w:pPr>
      <w:r>
        <w:rPr>
          <w:rtl/>
        </w:rPr>
        <w:br/>
        <w:t>היו"ר ראובן רי</w:t>
      </w:r>
      <w:r>
        <w:rPr>
          <w:rtl/>
        </w:rPr>
        <w:t>בלין:</w:t>
      </w:r>
    </w:p>
    <w:p w14:paraId="6768ECE9" w14:textId="77777777" w:rsidR="00000000" w:rsidRDefault="00EA6A92">
      <w:pPr>
        <w:pStyle w:val="a0"/>
        <w:rPr>
          <w:rtl/>
        </w:rPr>
      </w:pPr>
    </w:p>
    <w:p w14:paraId="3F55A6D9" w14:textId="77777777" w:rsidR="00000000" w:rsidRDefault="00EA6A92">
      <w:pPr>
        <w:pStyle w:val="a0"/>
        <w:rPr>
          <w:rFonts w:hint="cs"/>
          <w:rtl/>
        </w:rPr>
      </w:pPr>
      <w:r>
        <w:rPr>
          <w:rFonts w:hint="cs"/>
          <w:rtl/>
        </w:rPr>
        <w:t>ודאי. אלא אם כן, חבר הכנסת בר-און, אדוני ילמד אותי איך אני מצביע על דבר שמושכים אותו. אם מושכים לא נצביע. אנחנו נקיים - - -</w:t>
      </w:r>
    </w:p>
    <w:p w14:paraId="53EEA481" w14:textId="77777777" w:rsidR="00000000" w:rsidRDefault="00EA6A92">
      <w:pPr>
        <w:pStyle w:val="af0"/>
        <w:rPr>
          <w:rtl/>
        </w:rPr>
      </w:pPr>
      <w:r>
        <w:rPr>
          <w:rtl/>
        </w:rPr>
        <w:br/>
        <w:t>משה גפני (יהדות התורה):</w:t>
      </w:r>
    </w:p>
    <w:p w14:paraId="0529C242" w14:textId="77777777" w:rsidR="00000000" w:rsidRDefault="00EA6A92">
      <w:pPr>
        <w:pStyle w:val="a0"/>
        <w:rPr>
          <w:rtl/>
        </w:rPr>
      </w:pPr>
    </w:p>
    <w:p w14:paraId="2E0E05D7" w14:textId="77777777" w:rsidR="00000000" w:rsidRDefault="00EA6A92">
      <w:pPr>
        <w:pStyle w:val="a0"/>
        <w:rPr>
          <w:rFonts w:hint="cs"/>
          <w:rtl/>
        </w:rPr>
      </w:pPr>
      <w:r>
        <w:rPr>
          <w:rFonts w:hint="cs"/>
          <w:rtl/>
        </w:rPr>
        <w:t xml:space="preserve">אדוני היושב-ראש, מישהו יודע אם יש לראש הממשלה רוב להודעה המדינית שלו? </w:t>
      </w:r>
    </w:p>
    <w:p w14:paraId="6B02D4DB" w14:textId="77777777" w:rsidR="00000000" w:rsidRDefault="00EA6A92">
      <w:pPr>
        <w:pStyle w:val="af1"/>
        <w:rPr>
          <w:rtl/>
        </w:rPr>
      </w:pPr>
      <w:r>
        <w:rPr>
          <w:rtl/>
        </w:rPr>
        <w:br/>
        <w:t>היו"ר ראובן ריבלין:</w:t>
      </w:r>
    </w:p>
    <w:p w14:paraId="66ACC7E6" w14:textId="77777777" w:rsidR="00000000" w:rsidRDefault="00EA6A92">
      <w:pPr>
        <w:pStyle w:val="a0"/>
        <w:rPr>
          <w:rtl/>
        </w:rPr>
      </w:pPr>
    </w:p>
    <w:p w14:paraId="0D7DA397" w14:textId="77777777" w:rsidR="00000000" w:rsidRDefault="00EA6A92">
      <w:pPr>
        <w:pStyle w:val="a0"/>
        <w:rPr>
          <w:rFonts w:hint="cs"/>
          <w:rtl/>
        </w:rPr>
      </w:pPr>
      <w:r>
        <w:rPr>
          <w:rFonts w:hint="cs"/>
          <w:rtl/>
        </w:rPr>
        <w:t>אתה שו</w:t>
      </w:r>
      <w:r>
        <w:rPr>
          <w:rFonts w:hint="cs"/>
          <w:rtl/>
        </w:rPr>
        <w:t>אל אותי?</w:t>
      </w:r>
    </w:p>
    <w:p w14:paraId="27F993F3" w14:textId="77777777" w:rsidR="00000000" w:rsidRDefault="00EA6A92">
      <w:pPr>
        <w:pStyle w:val="af0"/>
        <w:rPr>
          <w:rtl/>
        </w:rPr>
      </w:pPr>
      <w:r>
        <w:rPr>
          <w:rtl/>
        </w:rPr>
        <w:br/>
        <w:t>משה גפני (יהדות התורה):</w:t>
      </w:r>
    </w:p>
    <w:p w14:paraId="2CAD9EAE" w14:textId="77777777" w:rsidR="00000000" w:rsidRDefault="00EA6A92">
      <w:pPr>
        <w:pStyle w:val="a0"/>
        <w:rPr>
          <w:rtl/>
        </w:rPr>
      </w:pPr>
    </w:p>
    <w:p w14:paraId="1BAD450A" w14:textId="77777777" w:rsidR="00000000" w:rsidRDefault="00EA6A92">
      <w:pPr>
        <w:pStyle w:val="a0"/>
        <w:rPr>
          <w:rFonts w:hint="cs"/>
          <w:rtl/>
        </w:rPr>
      </w:pPr>
      <w:r>
        <w:rPr>
          <w:rFonts w:hint="cs"/>
          <w:rtl/>
        </w:rPr>
        <w:t xml:space="preserve">כן. </w:t>
      </w:r>
    </w:p>
    <w:p w14:paraId="613E6394" w14:textId="77777777" w:rsidR="00000000" w:rsidRDefault="00EA6A92">
      <w:pPr>
        <w:pStyle w:val="af1"/>
        <w:rPr>
          <w:rtl/>
        </w:rPr>
      </w:pPr>
      <w:r>
        <w:rPr>
          <w:rtl/>
        </w:rPr>
        <w:br/>
        <w:t>היו"ר ראובן ריבלין:</w:t>
      </w:r>
    </w:p>
    <w:p w14:paraId="317F0187" w14:textId="77777777" w:rsidR="00000000" w:rsidRDefault="00EA6A92">
      <w:pPr>
        <w:pStyle w:val="a0"/>
        <w:rPr>
          <w:rtl/>
        </w:rPr>
      </w:pPr>
    </w:p>
    <w:p w14:paraId="706A6CEF" w14:textId="77777777" w:rsidR="00000000" w:rsidRDefault="00EA6A92">
      <w:pPr>
        <w:pStyle w:val="a0"/>
        <w:rPr>
          <w:rFonts w:hint="cs"/>
          <w:rtl/>
        </w:rPr>
      </w:pPr>
      <w:r>
        <w:rPr>
          <w:rFonts w:hint="cs"/>
          <w:rtl/>
        </w:rPr>
        <w:t>אתה שואל אותי בתור אדם שמנחש, או בתור אדם שיודע?</w:t>
      </w:r>
    </w:p>
    <w:p w14:paraId="3DE2054F" w14:textId="77777777" w:rsidR="00000000" w:rsidRDefault="00EA6A92">
      <w:pPr>
        <w:pStyle w:val="af0"/>
        <w:rPr>
          <w:rtl/>
        </w:rPr>
      </w:pPr>
      <w:r>
        <w:rPr>
          <w:rtl/>
        </w:rPr>
        <w:br/>
        <w:t>משה גפני (יהדות התורה):</w:t>
      </w:r>
    </w:p>
    <w:p w14:paraId="22F2848A" w14:textId="77777777" w:rsidR="00000000" w:rsidRDefault="00EA6A92">
      <w:pPr>
        <w:pStyle w:val="a0"/>
        <w:rPr>
          <w:rtl/>
        </w:rPr>
      </w:pPr>
    </w:p>
    <w:p w14:paraId="4CD357A2" w14:textId="77777777" w:rsidR="00000000" w:rsidRDefault="00EA6A92">
      <w:pPr>
        <w:pStyle w:val="a0"/>
        <w:rPr>
          <w:rFonts w:hint="cs"/>
          <w:rtl/>
        </w:rPr>
      </w:pPr>
      <w:r>
        <w:rPr>
          <w:rFonts w:hint="cs"/>
          <w:rtl/>
        </w:rPr>
        <w:t xml:space="preserve">אני רוצה לדעת. </w:t>
      </w:r>
    </w:p>
    <w:p w14:paraId="62D5AFDA" w14:textId="77777777" w:rsidR="00000000" w:rsidRDefault="00EA6A92">
      <w:pPr>
        <w:pStyle w:val="af1"/>
        <w:rPr>
          <w:rtl/>
        </w:rPr>
      </w:pPr>
      <w:r>
        <w:rPr>
          <w:rtl/>
        </w:rPr>
        <w:br/>
        <w:t>היו"ר ראובן ריבלין:</w:t>
      </w:r>
    </w:p>
    <w:p w14:paraId="3AC81B68" w14:textId="77777777" w:rsidR="00000000" w:rsidRDefault="00EA6A92">
      <w:pPr>
        <w:pStyle w:val="a0"/>
        <w:rPr>
          <w:rtl/>
        </w:rPr>
      </w:pPr>
    </w:p>
    <w:p w14:paraId="29D03D20" w14:textId="77777777" w:rsidR="00000000" w:rsidRDefault="00EA6A92">
      <w:pPr>
        <w:pStyle w:val="a0"/>
        <w:rPr>
          <w:rFonts w:hint="cs"/>
          <w:rtl/>
        </w:rPr>
      </w:pPr>
      <w:r>
        <w:rPr>
          <w:rFonts w:hint="cs"/>
          <w:rtl/>
        </w:rPr>
        <w:t xml:space="preserve">אתה שואל אם אני יודע, או אם אני מנחש? </w:t>
      </w:r>
    </w:p>
    <w:p w14:paraId="34C5AE05" w14:textId="77777777" w:rsidR="00000000" w:rsidRDefault="00EA6A92">
      <w:pPr>
        <w:pStyle w:val="af0"/>
        <w:rPr>
          <w:rtl/>
        </w:rPr>
      </w:pPr>
      <w:r>
        <w:rPr>
          <w:rtl/>
        </w:rPr>
        <w:br/>
        <w:t>משה גפני (יהדות התורה):</w:t>
      </w:r>
    </w:p>
    <w:p w14:paraId="1EB1D4E7" w14:textId="77777777" w:rsidR="00000000" w:rsidRDefault="00EA6A92">
      <w:pPr>
        <w:pStyle w:val="a0"/>
        <w:rPr>
          <w:rtl/>
        </w:rPr>
      </w:pPr>
    </w:p>
    <w:p w14:paraId="274168A7" w14:textId="77777777" w:rsidR="00000000" w:rsidRDefault="00EA6A92">
      <w:pPr>
        <w:pStyle w:val="a0"/>
        <w:rPr>
          <w:rFonts w:hint="cs"/>
          <w:rtl/>
        </w:rPr>
      </w:pPr>
      <w:r>
        <w:rPr>
          <w:rFonts w:hint="cs"/>
          <w:rtl/>
        </w:rPr>
        <w:t xml:space="preserve">אם אדוני יודע. </w:t>
      </w:r>
    </w:p>
    <w:p w14:paraId="13589421" w14:textId="77777777" w:rsidR="00000000" w:rsidRDefault="00EA6A92">
      <w:pPr>
        <w:pStyle w:val="af1"/>
        <w:rPr>
          <w:rtl/>
        </w:rPr>
      </w:pPr>
      <w:r>
        <w:rPr>
          <w:rtl/>
        </w:rPr>
        <w:br/>
        <w:t>היו"ר ראובן ריבלין:</w:t>
      </w:r>
    </w:p>
    <w:p w14:paraId="48377813" w14:textId="77777777" w:rsidR="00000000" w:rsidRDefault="00EA6A92">
      <w:pPr>
        <w:pStyle w:val="a0"/>
        <w:rPr>
          <w:rtl/>
        </w:rPr>
      </w:pPr>
    </w:p>
    <w:p w14:paraId="130652B0" w14:textId="77777777" w:rsidR="00000000" w:rsidRDefault="00EA6A92">
      <w:pPr>
        <w:pStyle w:val="a0"/>
        <w:rPr>
          <w:rFonts w:hint="cs"/>
          <w:rtl/>
        </w:rPr>
      </w:pPr>
      <w:r>
        <w:rPr>
          <w:rFonts w:hint="cs"/>
          <w:rtl/>
        </w:rPr>
        <w:t xml:space="preserve">אני לא יודע. אני לא יודע. אם אתה שואל אותי אם אני מנחש </w:t>
      </w:r>
      <w:r>
        <w:rPr>
          <w:rFonts w:hint="eastAsia"/>
          <w:rtl/>
        </w:rPr>
        <w:t>–</w:t>
      </w:r>
      <w:r>
        <w:rPr>
          <w:rFonts w:hint="cs"/>
          <w:rtl/>
        </w:rPr>
        <w:t xml:space="preserve"> זאת כבר תהיה בעיה אחרת.</w:t>
      </w:r>
    </w:p>
    <w:p w14:paraId="749EDEFC" w14:textId="77777777" w:rsidR="00000000" w:rsidRDefault="00EA6A92">
      <w:pPr>
        <w:pStyle w:val="af0"/>
        <w:rPr>
          <w:rtl/>
        </w:rPr>
      </w:pPr>
      <w:r>
        <w:rPr>
          <w:rtl/>
        </w:rPr>
        <w:br/>
        <w:t>רן כהן (מרצ):</w:t>
      </w:r>
    </w:p>
    <w:p w14:paraId="0DDD5A78" w14:textId="77777777" w:rsidR="00000000" w:rsidRDefault="00EA6A92">
      <w:pPr>
        <w:pStyle w:val="a0"/>
        <w:rPr>
          <w:rtl/>
        </w:rPr>
      </w:pPr>
    </w:p>
    <w:p w14:paraId="7FE456E0" w14:textId="77777777" w:rsidR="00000000" w:rsidRDefault="00EA6A92">
      <w:pPr>
        <w:pStyle w:val="a0"/>
        <w:rPr>
          <w:rFonts w:hint="cs"/>
          <w:rtl/>
        </w:rPr>
      </w:pPr>
      <w:r>
        <w:rPr>
          <w:rFonts w:hint="cs"/>
          <w:rtl/>
        </w:rPr>
        <w:t xml:space="preserve">אדוני היושב-ראש, עכשיו אני מבין למה רוני בר-און לא צריך את כל האחרים </w:t>
      </w:r>
      <w:r>
        <w:rPr>
          <w:rFonts w:hint="eastAsia"/>
          <w:rtl/>
        </w:rPr>
        <w:t>–</w:t>
      </w:r>
      <w:r>
        <w:rPr>
          <w:rFonts w:hint="cs"/>
          <w:rtl/>
        </w:rPr>
        <w:t xml:space="preserve"> הוא מספיק לבד, במקום כל סיעת הליכוד. </w:t>
      </w:r>
    </w:p>
    <w:p w14:paraId="75E5D2CC" w14:textId="77777777" w:rsidR="00000000" w:rsidRDefault="00EA6A92">
      <w:pPr>
        <w:pStyle w:val="af1"/>
        <w:rPr>
          <w:rtl/>
        </w:rPr>
      </w:pPr>
      <w:r>
        <w:rPr>
          <w:rtl/>
        </w:rPr>
        <w:br/>
        <w:t>היו"ר ראובן ריבלין:</w:t>
      </w:r>
    </w:p>
    <w:p w14:paraId="0CD4CD08" w14:textId="77777777" w:rsidR="00000000" w:rsidRDefault="00EA6A92">
      <w:pPr>
        <w:pStyle w:val="a0"/>
        <w:rPr>
          <w:rtl/>
        </w:rPr>
      </w:pPr>
    </w:p>
    <w:p w14:paraId="5ACA5531" w14:textId="77777777" w:rsidR="00000000" w:rsidRDefault="00EA6A92">
      <w:pPr>
        <w:pStyle w:val="a0"/>
        <w:rPr>
          <w:rFonts w:hint="cs"/>
          <w:rtl/>
        </w:rPr>
      </w:pPr>
      <w:r>
        <w:rPr>
          <w:rFonts w:hint="cs"/>
          <w:rtl/>
        </w:rPr>
        <w:t>חבר הכ</w:t>
      </w:r>
      <w:r>
        <w:rPr>
          <w:rFonts w:hint="cs"/>
          <w:rtl/>
        </w:rPr>
        <w:t>נסת רן כהן, הרבה יותר קל כשיש שישה חברי כנסת מאשר כשיש 40.</w:t>
      </w:r>
    </w:p>
    <w:p w14:paraId="1F3315DD" w14:textId="77777777" w:rsidR="00000000" w:rsidRDefault="00EA6A92">
      <w:pPr>
        <w:pStyle w:val="af1"/>
        <w:rPr>
          <w:rtl/>
        </w:rPr>
      </w:pPr>
      <w:r>
        <w:rPr>
          <w:rtl/>
        </w:rPr>
        <w:br/>
        <w:t>רן כהן (מרצ):</w:t>
      </w:r>
    </w:p>
    <w:p w14:paraId="05DA89B1" w14:textId="77777777" w:rsidR="00000000" w:rsidRDefault="00EA6A92">
      <w:pPr>
        <w:pStyle w:val="a0"/>
        <w:rPr>
          <w:rtl/>
        </w:rPr>
      </w:pPr>
    </w:p>
    <w:p w14:paraId="2BE10CF1" w14:textId="77777777" w:rsidR="00000000" w:rsidRDefault="00EA6A92">
      <w:pPr>
        <w:pStyle w:val="a0"/>
        <w:rPr>
          <w:rFonts w:hint="cs"/>
          <w:rtl/>
        </w:rPr>
      </w:pPr>
      <w:r>
        <w:rPr>
          <w:rFonts w:hint="cs"/>
          <w:rtl/>
        </w:rPr>
        <w:t>לפעמים - - - למרות הכול, הייתי מעדיף 12- - -</w:t>
      </w:r>
    </w:p>
    <w:p w14:paraId="73BA3185" w14:textId="77777777" w:rsidR="00000000" w:rsidRDefault="00EA6A92">
      <w:pPr>
        <w:pStyle w:val="a"/>
        <w:rPr>
          <w:rtl/>
        </w:rPr>
      </w:pPr>
      <w:r>
        <w:rPr>
          <w:rtl/>
        </w:rPr>
        <w:br/>
      </w:r>
      <w:bookmarkStart w:id="51" w:name="FS000000507T31_05_2004_17_41_15"/>
      <w:bookmarkStart w:id="52" w:name="FS000000494T31_05_2004_17_41_20"/>
      <w:bookmarkStart w:id="53" w:name="_Toc74484050"/>
      <w:bookmarkEnd w:id="51"/>
      <w:bookmarkEnd w:id="52"/>
      <w:r>
        <w:rPr>
          <w:rtl/>
        </w:rPr>
        <w:t>אליהו ישי (ש"ס):</w:t>
      </w:r>
      <w:bookmarkEnd w:id="53"/>
    </w:p>
    <w:p w14:paraId="490AAF74" w14:textId="77777777" w:rsidR="00000000" w:rsidRDefault="00EA6A92">
      <w:pPr>
        <w:pStyle w:val="a0"/>
        <w:rPr>
          <w:rFonts w:hint="cs"/>
          <w:rtl/>
        </w:rPr>
      </w:pPr>
    </w:p>
    <w:p w14:paraId="39F9E3F6" w14:textId="77777777" w:rsidR="00000000" w:rsidRDefault="00EA6A92">
      <w:pPr>
        <w:pStyle w:val="a0"/>
        <w:rPr>
          <w:rFonts w:hint="cs"/>
          <w:rtl/>
        </w:rPr>
      </w:pPr>
      <w:r>
        <w:rPr>
          <w:rFonts w:hint="cs"/>
          <w:rtl/>
        </w:rPr>
        <w:t>אדוני היושב-ראש - - -</w:t>
      </w:r>
    </w:p>
    <w:p w14:paraId="42AB20A5" w14:textId="77777777" w:rsidR="00000000" w:rsidRDefault="00EA6A92">
      <w:pPr>
        <w:pStyle w:val="af1"/>
        <w:rPr>
          <w:rtl/>
        </w:rPr>
      </w:pPr>
      <w:r>
        <w:rPr>
          <w:rtl/>
        </w:rPr>
        <w:br/>
        <w:t>היו"ר ראובן ריבלין:</w:t>
      </w:r>
    </w:p>
    <w:p w14:paraId="3A103056" w14:textId="77777777" w:rsidR="00000000" w:rsidRDefault="00EA6A92">
      <w:pPr>
        <w:pStyle w:val="a0"/>
        <w:rPr>
          <w:rtl/>
        </w:rPr>
      </w:pPr>
    </w:p>
    <w:p w14:paraId="1A1B1748" w14:textId="77777777" w:rsidR="00000000" w:rsidRDefault="00EA6A92">
      <w:pPr>
        <w:pStyle w:val="a0"/>
        <w:rPr>
          <w:rFonts w:hint="cs"/>
          <w:rtl/>
        </w:rPr>
      </w:pPr>
      <w:r>
        <w:rPr>
          <w:rFonts w:hint="cs"/>
          <w:rtl/>
        </w:rPr>
        <w:t>חבר הכנסת רמון, חברך, ידידך - - -</w:t>
      </w:r>
    </w:p>
    <w:p w14:paraId="1C58D5F0" w14:textId="77777777" w:rsidR="00000000" w:rsidRDefault="00EA6A92">
      <w:pPr>
        <w:pStyle w:val="-"/>
        <w:rPr>
          <w:rtl/>
        </w:rPr>
      </w:pPr>
      <w:r>
        <w:rPr>
          <w:rtl/>
        </w:rPr>
        <w:br/>
      </w:r>
      <w:bookmarkStart w:id="54" w:name="FS000000494T31_05_2004_17_42_06C"/>
      <w:bookmarkEnd w:id="54"/>
      <w:r>
        <w:rPr>
          <w:rtl/>
        </w:rPr>
        <w:t>אליהו ישי (ש"ס):</w:t>
      </w:r>
    </w:p>
    <w:p w14:paraId="1714152F" w14:textId="77777777" w:rsidR="00000000" w:rsidRDefault="00EA6A92">
      <w:pPr>
        <w:pStyle w:val="a0"/>
        <w:rPr>
          <w:rtl/>
        </w:rPr>
      </w:pPr>
    </w:p>
    <w:p w14:paraId="787D5A01" w14:textId="77777777" w:rsidR="00000000" w:rsidRDefault="00EA6A92">
      <w:pPr>
        <w:pStyle w:val="a0"/>
        <w:rPr>
          <w:rFonts w:hint="cs"/>
          <w:rtl/>
        </w:rPr>
      </w:pPr>
      <w:r>
        <w:rPr>
          <w:rFonts w:hint="cs"/>
          <w:rtl/>
        </w:rPr>
        <w:t>אדוני היושב-ראש, אין</w:t>
      </w:r>
      <w:r>
        <w:rPr>
          <w:rFonts w:hint="cs"/>
          <w:rtl/>
        </w:rPr>
        <w:t xml:space="preserve"> ספק שמי שצופה בנו ועוקב ושומע את הוויכוחים, מבין שנעשה פה היום, אדוני היושב-ראש, דבר</w:t>
      </w:r>
      <w:r>
        <w:rPr>
          <w:rtl/>
        </w:rPr>
        <w:t xml:space="preserve"> </w:t>
      </w:r>
      <w:r>
        <w:rPr>
          <w:rFonts w:hint="cs"/>
          <w:rtl/>
        </w:rPr>
        <w:t>שלא ייעשה. אין מה לעשות. לצערנו הרב, מי שגורם פה היום להפסקת הניהול השוטף או הדיונים השוטפים של כנסת ישראל בכל מה שקשור לאי-אמון ולזימון ראש הממשלה בחתימת 40 חברי הכנסת ל</w:t>
      </w:r>
      <w:r>
        <w:rPr>
          <w:rFonts w:hint="cs"/>
          <w:rtl/>
        </w:rPr>
        <w:t xml:space="preserve">פי סעיף 49א לתקנון </w:t>
      </w:r>
      <w:r>
        <w:rPr>
          <w:rFonts w:hint="eastAsia"/>
          <w:rtl/>
        </w:rPr>
        <w:t>–</w:t>
      </w:r>
      <w:r>
        <w:rPr>
          <w:rFonts w:hint="cs"/>
          <w:rtl/>
        </w:rPr>
        <w:t xml:space="preserve"> רואה שנעשים פה דברים מוזרים, שיטות מאוד-מאוד לא הגיוניות, ומחפשים אמתלות, ובכך קבעו וקובעים שלא יהיה דיון עם ראש הממשלה שהוא על-פי חוק, על-פי בקשה ודרישה של 40 חברי הכנסת. </w:t>
      </w:r>
    </w:p>
    <w:p w14:paraId="7BF2BF76" w14:textId="77777777" w:rsidR="00000000" w:rsidRDefault="00EA6A92">
      <w:pPr>
        <w:pStyle w:val="a0"/>
        <w:rPr>
          <w:rFonts w:hint="cs"/>
          <w:rtl/>
        </w:rPr>
      </w:pPr>
    </w:p>
    <w:p w14:paraId="2AA80FAC" w14:textId="77777777" w:rsidR="00000000" w:rsidRDefault="00EA6A92">
      <w:pPr>
        <w:pStyle w:val="a0"/>
        <w:rPr>
          <w:rFonts w:hint="cs"/>
          <w:rtl/>
        </w:rPr>
      </w:pPr>
      <w:r>
        <w:rPr>
          <w:rFonts w:hint="cs"/>
          <w:rtl/>
        </w:rPr>
        <w:t>זה מאוד מצער. זה מאוד מצער וזה מאוד מוזר, כי לנו יש האופציה ל</w:t>
      </w:r>
      <w:r>
        <w:rPr>
          <w:rFonts w:hint="cs"/>
          <w:rtl/>
        </w:rPr>
        <w:t xml:space="preserve">בחור בין אי-אמון לבין </w:t>
      </w:r>
      <w:r>
        <w:rPr>
          <w:rFonts w:hint="eastAsia"/>
          <w:rtl/>
        </w:rPr>
        <w:t>–</w:t>
      </w:r>
      <w:r>
        <w:rPr>
          <w:rFonts w:hint="cs"/>
          <w:rtl/>
        </w:rPr>
        <w:t xml:space="preserve"> והיינו מוכנים להיות גמישים ולצמצם את הזמן בגלל הטרדות של ראש הממשלה, ולהגיע למצב שבו תהיה החלטה, ובמקום האי-אמון שנמשוך כולנו, כל החברים, כל הסיעות, בהסכמה של חברי האופוזיציה, בכך יתאפשר דיון במליאה על-ידי 40 חברי הכנסת ותשובת ראש ה</w:t>
      </w:r>
      <w:r>
        <w:rPr>
          <w:rFonts w:hint="cs"/>
          <w:rtl/>
        </w:rPr>
        <w:t xml:space="preserve">ממשלה. </w:t>
      </w:r>
    </w:p>
    <w:p w14:paraId="0C6E126D" w14:textId="77777777" w:rsidR="00000000" w:rsidRDefault="00EA6A92">
      <w:pPr>
        <w:pStyle w:val="a0"/>
        <w:rPr>
          <w:rFonts w:hint="cs"/>
          <w:rtl/>
        </w:rPr>
      </w:pPr>
    </w:p>
    <w:p w14:paraId="75C5AA60" w14:textId="77777777" w:rsidR="00000000" w:rsidRDefault="00EA6A92">
      <w:pPr>
        <w:pStyle w:val="a0"/>
        <w:rPr>
          <w:rFonts w:hint="cs"/>
          <w:rtl/>
        </w:rPr>
      </w:pPr>
      <w:r>
        <w:rPr>
          <w:rFonts w:hint="cs"/>
          <w:rtl/>
        </w:rPr>
        <w:t xml:space="preserve">כולנו מבינים ורואים, ועוקבים אחר מה שקורה היום </w:t>
      </w:r>
      <w:r>
        <w:rPr>
          <w:rFonts w:hint="eastAsia"/>
          <w:rtl/>
        </w:rPr>
        <w:t>–</w:t>
      </w:r>
      <w:r>
        <w:rPr>
          <w:rFonts w:hint="cs"/>
          <w:rtl/>
        </w:rPr>
        <w:t xml:space="preserve"> הבוקה והמבולקה בתוך הליכוד - - -</w:t>
      </w:r>
    </w:p>
    <w:p w14:paraId="3B26095B" w14:textId="77777777" w:rsidR="00000000" w:rsidRDefault="00EA6A92">
      <w:pPr>
        <w:pStyle w:val="af0"/>
        <w:rPr>
          <w:rtl/>
        </w:rPr>
      </w:pPr>
      <w:r>
        <w:rPr>
          <w:rtl/>
        </w:rPr>
        <w:br/>
        <w:t>דליה איציק (העבודה-מימד):</w:t>
      </w:r>
    </w:p>
    <w:p w14:paraId="3D41B1DD" w14:textId="77777777" w:rsidR="00000000" w:rsidRDefault="00EA6A92">
      <w:pPr>
        <w:pStyle w:val="a0"/>
        <w:rPr>
          <w:rtl/>
        </w:rPr>
      </w:pPr>
    </w:p>
    <w:p w14:paraId="1C5141E8" w14:textId="77777777" w:rsidR="00000000" w:rsidRDefault="00EA6A92">
      <w:pPr>
        <w:pStyle w:val="a0"/>
        <w:rPr>
          <w:rFonts w:hint="cs"/>
          <w:rtl/>
        </w:rPr>
      </w:pPr>
      <w:r>
        <w:rPr>
          <w:rFonts w:hint="cs"/>
          <w:rtl/>
        </w:rPr>
        <w:t>אז למה הוא לא הגיע, אתה חושב?</w:t>
      </w:r>
    </w:p>
    <w:p w14:paraId="745A13DB" w14:textId="77777777" w:rsidR="00000000" w:rsidRDefault="00EA6A92">
      <w:pPr>
        <w:pStyle w:val="-"/>
        <w:rPr>
          <w:rtl/>
        </w:rPr>
      </w:pPr>
      <w:r>
        <w:rPr>
          <w:rtl/>
        </w:rPr>
        <w:br/>
      </w:r>
      <w:bookmarkStart w:id="55" w:name="FS000000494T31_05_2004_17_47_31C"/>
      <w:bookmarkEnd w:id="55"/>
      <w:r>
        <w:rPr>
          <w:rtl/>
        </w:rPr>
        <w:t>אליהו ישי (ש"ס):</w:t>
      </w:r>
    </w:p>
    <w:p w14:paraId="3EB8A9B3" w14:textId="77777777" w:rsidR="00000000" w:rsidRDefault="00EA6A92">
      <w:pPr>
        <w:pStyle w:val="a0"/>
        <w:rPr>
          <w:rtl/>
        </w:rPr>
      </w:pPr>
    </w:p>
    <w:p w14:paraId="4D531CA8" w14:textId="77777777" w:rsidR="00000000" w:rsidRDefault="00EA6A92">
      <w:pPr>
        <w:pStyle w:val="a0"/>
        <w:rPr>
          <w:rFonts w:hint="cs"/>
          <w:rtl/>
        </w:rPr>
      </w:pPr>
      <w:r>
        <w:rPr>
          <w:rFonts w:hint="cs"/>
          <w:rtl/>
        </w:rPr>
        <w:t>עכשיו אני מנסה להסביר. תראי, אני לא יכול להסביר בשמו, אני רק יכול לומר לך מה כולנו רואים</w:t>
      </w:r>
      <w:r>
        <w:rPr>
          <w:rFonts w:hint="cs"/>
          <w:rtl/>
        </w:rPr>
        <w:t xml:space="preserve">, וצופים, ועוקבים ושומעים </w:t>
      </w:r>
      <w:r>
        <w:rPr>
          <w:rFonts w:hint="eastAsia"/>
          <w:rtl/>
        </w:rPr>
        <w:t>–</w:t>
      </w:r>
      <w:r>
        <w:rPr>
          <w:rFonts w:hint="cs"/>
          <w:rtl/>
        </w:rPr>
        <w:t xml:space="preserve"> בוקה ומבולקה. חבר הכנסת גפני שאל אם יש רוב או לא, והתשובה היא, כנראה, שאין רוב. </w:t>
      </w:r>
    </w:p>
    <w:p w14:paraId="087F30B3" w14:textId="77777777" w:rsidR="00000000" w:rsidRDefault="00EA6A92">
      <w:pPr>
        <w:pStyle w:val="af0"/>
        <w:rPr>
          <w:rtl/>
        </w:rPr>
      </w:pPr>
      <w:r>
        <w:rPr>
          <w:rtl/>
        </w:rPr>
        <w:br/>
        <w:t>משה גפני (יהדות התורה):</w:t>
      </w:r>
    </w:p>
    <w:p w14:paraId="127C0A70" w14:textId="77777777" w:rsidR="00000000" w:rsidRDefault="00EA6A92">
      <w:pPr>
        <w:pStyle w:val="a0"/>
        <w:rPr>
          <w:rtl/>
        </w:rPr>
      </w:pPr>
    </w:p>
    <w:p w14:paraId="3BA92223" w14:textId="77777777" w:rsidR="00000000" w:rsidRDefault="00EA6A92">
      <w:pPr>
        <w:pStyle w:val="a0"/>
        <w:rPr>
          <w:rFonts w:hint="cs"/>
          <w:rtl/>
        </w:rPr>
      </w:pPr>
      <w:r>
        <w:rPr>
          <w:rFonts w:hint="cs"/>
          <w:rtl/>
        </w:rPr>
        <w:t xml:space="preserve">סליחה, אין לו רוב? </w:t>
      </w:r>
    </w:p>
    <w:p w14:paraId="628F5C13" w14:textId="77777777" w:rsidR="00000000" w:rsidRDefault="00EA6A92">
      <w:pPr>
        <w:pStyle w:val="-"/>
        <w:rPr>
          <w:rtl/>
        </w:rPr>
      </w:pPr>
      <w:r>
        <w:rPr>
          <w:rtl/>
        </w:rPr>
        <w:br/>
      </w:r>
      <w:bookmarkStart w:id="56" w:name="FS000000494T31_05_2004_17_50_45C"/>
      <w:bookmarkEnd w:id="56"/>
      <w:r>
        <w:rPr>
          <w:rtl/>
        </w:rPr>
        <w:t>אליהו ישי (ש"ס):</w:t>
      </w:r>
    </w:p>
    <w:p w14:paraId="30CC2A0F" w14:textId="77777777" w:rsidR="00000000" w:rsidRDefault="00EA6A92">
      <w:pPr>
        <w:pStyle w:val="a0"/>
        <w:rPr>
          <w:rtl/>
        </w:rPr>
      </w:pPr>
    </w:p>
    <w:p w14:paraId="23763D2B" w14:textId="77777777" w:rsidR="00000000" w:rsidRDefault="00EA6A92">
      <w:pPr>
        <w:pStyle w:val="a0"/>
        <w:rPr>
          <w:rFonts w:hint="cs"/>
          <w:rtl/>
        </w:rPr>
      </w:pPr>
      <w:r>
        <w:rPr>
          <w:rFonts w:hint="cs"/>
          <w:rtl/>
        </w:rPr>
        <w:t xml:space="preserve">כנראה לא. </w:t>
      </w:r>
    </w:p>
    <w:p w14:paraId="0A156B8C" w14:textId="77777777" w:rsidR="00000000" w:rsidRDefault="00EA6A92">
      <w:pPr>
        <w:pStyle w:val="a0"/>
        <w:rPr>
          <w:rFonts w:hint="cs"/>
          <w:rtl/>
        </w:rPr>
      </w:pPr>
    </w:p>
    <w:p w14:paraId="72CB93ED" w14:textId="77777777" w:rsidR="00000000" w:rsidRDefault="00EA6A92">
      <w:pPr>
        <w:pStyle w:val="af0"/>
        <w:rPr>
          <w:rtl/>
        </w:rPr>
      </w:pPr>
      <w:r>
        <w:rPr>
          <w:rFonts w:hint="eastAsia"/>
          <w:rtl/>
        </w:rPr>
        <w:t>משה</w:t>
      </w:r>
      <w:r>
        <w:rPr>
          <w:rtl/>
        </w:rPr>
        <w:t xml:space="preserve"> גפני (יהדות התורה):</w:t>
      </w:r>
    </w:p>
    <w:p w14:paraId="06F6E28A" w14:textId="77777777" w:rsidR="00000000" w:rsidRDefault="00EA6A92">
      <w:pPr>
        <w:pStyle w:val="a0"/>
        <w:rPr>
          <w:rFonts w:hint="cs"/>
          <w:rtl/>
        </w:rPr>
      </w:pPr>
    </w:p>
    <w:p w14:paraId="485D69ED" w14:textId="77777777" w:rsidR="00000000" w:rsidRDefault="00EA6A92">
      <w:pPr>
        <w:pStyle w:val="a0"/>
        <w:rPr>
          <w:rFonts w:hint="cs"/>
          <w:rtl/>
        </w:rPr>
      </w:pPr>
      <w:r>
        <w:rPr>
          <w:rFonts w:hint="cs"/>
          <w:rtl/>
        </w:rPr>
        <w:t xml:space="preserve">למה? </w:t>
      </w:r>
    </w:p>
    <w:p w14:paraId="42B57FDD" w14:textId="77777777" w:rsidR="00000000" w:rsidRDefault="00EA6A92">
      <w:pPr>
        <w:pStyle w:val="-"/>
        <w:rPr>
          <w:rtl/>
        </w:rPr>
      </w:pPr>
      <w:r>
        <w:rPr>
          <w:rtl/>
        </w:rPr>
        <w:br/>
      </w:r>
      <w:bookmarkStart w:id="57" w:name="FS000000494T31_05_2004_17_50_54C"/>
      <w:bookmarkEnd w:id="57"/>
      <w:r>
        <w:rPr>
          <w:rtl/>
        </w:rPr>
        <w:t>אליהו ישי (ש"ס):</w:t>
      </w:r>
    </w:p>
    <w:p w14:paraId="47F72829" w14:textId="77777777" w:rsidR="00000000" w:rsidRDefault="00EA6A92">
      <w:pPr>
        <w:pStyle w:val="a0"/>
        <w:rPr>
          <w:rtl/>
        </w:rPr>
      </w:pPr>
    </w:p>
    <w:p w14:paraId="6FCC95CB" w14:textId="77777777" w:rsidR="00000000" w:rsidRDefault="00EA6A92">
      <w:pPr>
        <w:pStyle w:val="a0"/>
        <w:rPr>
          <w:rFonts w:hint="cs"/>
          <w:rtl/>
        </w:rPr>
      </w:pPr>
      <w:r>
        <w:rPr>
          <w:rFonts w:hint="cs"/>
          <w:rtl/>
        </w:rPr>
        <w:t>שאלה טובה. עוד מעט נ</w:t>
      </w:r>
      <w:r>
        <w:rPr>
          <w:rFonts w:hint="cs"/>
          <w:rtl/>
        </w:rPr>
        <w:t xml:space="preserve">גייס אותך לדבר, ואז תנסה לפרש למה. </w:t>
      </w:r>
    </w:p>
    <w:p w14:paraId="169B71FA" w14:textId="77777777" w:rsidR="00000000" w:rsidRDefault="00EA6A92">
      <w:pPr>
        <w:pStyle w:val="af0"/>
        <w:rPr>
          <w:rtl/>
        </w:rPr>
      </w:pPr>
      <w:r>
        <w:rPr>
          <w:rtl/>
        </w:rPr>
        <w:br/>
        <w:t>קריאות:</w:t>
      </w:r>
    </w:p>
    <w:p w14:paraId="64704694" w14:textId="77777777" w:rsidR="00000000" w:rsidRDefault="00EA6A92">
      <w:pPr>
        <w:pStyle w:val="a0"/>
        <w:rPr>
          <w:rtl/>
        </w:rPr>
      </w:pPr>
    </w:p>
    <w:p w14:paraId="425095E6" w14:textId="77777777" w:rsidR="00000000" w:rsidRDefault="00EA6A92">
      <w:pPr>
        <w:pStyle w:val="a0"/>
        <w:rPr>
          <w:rFonts w:hint="cs"/>
          <w:rtl/>
        </w:rPr>
      </w:pPr>
      <w:r>
        <w:rPr>
          <w:rFonts w:hint="cs"/>
          <w:rtl/>
        </w:rPr>
        <w:t>- - -</w:t>
      </w:r>
    </w:p>
    <w:p w14:paraId="2893753E" w14:textId="77777777" w:rsidR="00000000" w:rsidRDefault="00EA6A92">
      <w:pPr>
        <w:pStyle w:val="-"/>
        <w:rPr>
          <w:rtl/>
        </w:rPr>
      </w:pPr>
      <w:r>
        <w:rPr>
          <w:rtl/>
        </w:rPr>
        <w:br/>
      </w:r>
      <w:bookmarkStart w:id="58" w:name="FS000000494T31_05_2004_17_51_37C"/>
      <w:bookmarkEnd w:id="58"/>
      <w:r>
        <w:rPr>
          <w:rtl/>
        </w:rPr>
        <w:t>אליהו ישי (ש"ס):</w:t>
      </w:r>
    </w:p>
    <w:p w14:paraId="3C059973" w14:textId="77777777" w:rsidR="00000000" w:rsidRDefault="00EA6A92">
      <w:pPr>
        <w:pStyle w:val="a0"/>
        <w:rPr>
          <w:rtl/>
        </w:rPr>
      </w:pPr>
    </w:p>
    <w:p w14:paraId="3DDCA705" w14:textId="77777777" w:rsidR="00000000" w:rsidRDefault="00EA6A92">
      <w:pPr>
        <w:pStyle w:val="a0"/>
        <w:rPr>
          <w:rFonts w:hint="cs"/>
          <w:rtl/>
        </w:rPr>
      </w:pPr>
      <w:r>
        <w:rPr>
          <w:rFonts w:hint="cs"/>
          <w:rtl/>
        </w:rPr>
        <w:t xml:space="preserve">לכן, אדוני היושב-ראש, חברי חברי הכנסת, גם העובדה שהאופוזיציה היא פה כמעט בהרכב מלא מול הקואליציה שאין ממנה פה כמעט כלום  </w:t>
      </w:r>
      <w:r>
        <w:rPr>
          <w:rFonts w:hint="eastAsia"/>
          <w:rtl/>
        </w:rPr>
        <w:t>–</w:t>
      </w:r>
      <w:r>
        <w:rPr>
          <w:rFonts w:hint="cs"/>
          <w:rtl/>
        </w:rPr>
        <w:t xml:space="preserve"> אולי ייצוג ממש - - </w:t>
      </w:r>
    </w:p>
    <w:p w14:paraId="55004747" w14:textId="77777777" w:rsidR="00000000" w:rsidRDefault="00EA6A92">
      <w:pPr>
        <w:pStyle w:val="af0"/>
        <w:rPr>
          <w:rtl/>
        </w:rPr>
      </w:pPr>
      <w:r>
        <w:rPr>
          <w:rtl/>
        </w:rPr>
        <w:br/>
        <w:t>רוני בר-און (הליכוד):</w:t>
      </w:r>
    </w:p>
    <w:p w14:paraId="06BB4E2E" w14:textId="77777777" w:rsidR="00000000" w:rsidRDefault="00EA6A92">
      <w:pPr>
        <w:pStyle w:val="a0"/>
        <w:rPr>
          <w:rtl/>
        </w:rPr>
      </w:pPr>
    </w:p>
    <w:p w14:paraId="5AB2F6F4" w14:textId="77777777" w:rsidR="00000000" w:rsidRDefault="00EA6A92">
      <w:pPr>
        <w:pStyle w:val="a0"/>
        <w:rPr>
          <w:rFonts w:hint="cs"/>
          <w:rtl/>
        </w:rPr>
      </w:pPr>
      <w:r>
        <w:rPr>
          <w:rFonts w:hint="cs"/>
          <w:rtl/>
        </w:rPr>
        <w:t xml:space="preserve">- - - יש לך שניים </w:t>
      </w:r>
      <w:r>
        <w:rPr>
          <w:rFonts w:hint="cs"/>
          <w:rtl/>
        </w:rPr>
        <w:t>מהסיעה שלך.</w:t>
      </w:r>
    </w:p>
    <w:p w14:paraId="1EB8C9FB" w14:textId="77777777" w:rsidR="00000000" w:rsidRDefault="00EA6A92">
      <w:pPr>
        <w:pStyle w:val="-"/>
        <w:rPr>
          <w:rtl/>
        </w:rPr>
      </w:pPr>
      <w:r>
        <w:rPr>
          <w:rtl/>
        </w:rPr>
        <w:br/>
      </w:r>
      <w:bookmarkStart w:id="59" w:name="FS000000494T31_05_2004_17_52_42C"/>
      <w:bookmarkEnd w:id="59"/>
      <w:r>
        <w:rPr>
          <w:rtl/>
        </w:rPr>
        <w:t>אליהו ישי (ש"ס):</w:t>
      </w:r>
    </w:p>
    <w:p w14:paraId="322965C5" w14:textId="77777777" w:rsidR="00000000" w:rsidRDefault="00EA6A92">
      <w:pPr>
        <w:pStyle w:val="a0"/>
        <w:rPr>
          <w:rtl/>
        </w:rPr>
      </w:pPr>
    </w:p>
    <w:p w14:paraId="79320A42" w14:textId="77777777" w:rsidR="00000000" w:rsidRDefault="00EA6A92">
      <w:pPr>
        <w:pStyle w:val="a0"/>
        <w:rPr>
          <w:rFonts w:hint="cs"/>
          <w:rtl/>
        </w:rPr>
      </w:pPr>
      <w:r>
        <w:rPr>
          <w:rFonts w:hint="cs"/>
          <w:rtl/>
        </w:rPr>
        <w:t xml:space="preserve">- - פוגע. למה? תספור אותם, תספור </w:t>
      </w:r>
      <w:r>
        <w:rPr>
          <w:rFonts w:hint="eastAsia"/>
          <w:rtl/>
        </w:rPr>
        <w:t>–</w:t>
      </w:r>
      <w:r>
        <w:rPr>
          <w:rFonts w:hint="cs"/>
          <w:rtl/>
        </w:rPr>
        <w:t xml:space="preserve"> למה אתה אומר שניים?</w:t>
      </w:r>
    </w:p>
    <w:p w14:paraId="0FC08210" w14:textId="77777777" w:rsidR="00000000" w:rsidRDefault="00EA6A92">
      <w:pPr>
        <w:pStyle w:val="af1"/>
        <w:rPr>
          <w:rtl/>
        </w:rPr>
      </w:pPr>
      <w:r>
        <w:rPr>
          <w:rtl/>
        </w:rPr>
        <w:br/>
        <w:t>היו"ר ראובן ריבלין:</w:t>
      </w:r>
    </w:p>
    <w:p w14:paraId="674A4B7E" w14:textId="77777777" w:rsidR="00000000" w:rsidRDefault="00EA6A92">
      <w:pPr>
        <w:pStyle w:val="a0"/>
        <w:rPr>
          <w:rtl/>
        </w:rPr>
      </w:pPr>
    </w:p>
    <w:p w14:paraId="283F1D02" w14:textId="77777777" w:rsidR="00000000" w:rsidRDefault="00EA6A92">
      <w:pPr>
        <w:pStyle w:val="a0"/>
        <w:rPr>
          <w:rFonts w:hint="cs"/>
          <w:rtl/>
        </w:rPr>
      </w:pPr>
      <w:r>
        <w:rPr>
          <w:rFonts w:hint="cs"/>
          <w:rtl/>
        </w:rPr>
        <w:t xml:space="preserve">יש כאן חמישה מתוך 11. </w:t>
      </w:r>
    </w:p>
    <w:p w14:paraId="18488F59" w14:textId="77777777" w:rsidR="00000000" w:rsidRDefault="00EA6A92">
      <w:pPr>
        <w:pStyle w:val="af0"/>
        <w:rPr>
          <w:rtl/>
        </w:rPr>
      </w:pPr>
      <w:r>
        <w:rPr>
          <w:rtl/>
        </w:rPr>
        <w:br/>
        <w:t>דליה איציק (העבודה-מימד):</w:t>
      </w:r>
    </w:p>
    <w:p w14:paraId="32B016F5" w14:textId="77777777" w:rsidR="00000000" w:rsidRDefault="00EA6A92">
      <w:pPr>
        <w:pStyle w:val="a0"/>
        <w:rPr>
          <w:rtl/>
        </w:rPr>
      </w:pPr>
    </w:p>
    <w:p w14:paraId="286D95BD" w14:textId="77777777" w:rsidR="00000000" w:rsidRDefault="00EA6A92">
      <w:pPr>
        <w:pStyle w:val="a0"/>
        <w:rPr>
          <w:rFonts w:hint="cs"/>
          <w:rtl/>
        </w:rPr>
      </w:pPr>
      <w:r>
        <w:rPr>
          <w:rFonts w:hint="cs"/>
          <w:rtl/>
        </w:rPr>
        <w:t xml:space="preserve">הוא לא רואה מרחוק. </w:t>
      </w:r>
    </w:p>
    <w:p w14:paraId="0F163A3F" w14:textId="77777777" w:rsidR="00000000" w:rsidRDefault="00EA6A92">
      <w:pPr>
        <w:pStyle w:val="af1"/>
        <w:rPr>
          <w:rtl/>
        </w:rPr>
      </w:pPr>
      <w:r>
        <w:rPr>
          <w:rtl/>
        </w:rPr>
        <w:br/>
        <w:t>היו"ר ראובן ריבלין:</w:t>
      </w:r>
    </w:p>
    <w:p w14:paraId="62C53A68" w14:textId="77777777" w:rsidR="00000000" w:rsidRDefault="00EA6A92">
      <w:pPr>
        <w:pStyle w:val="a0"/>
        <w:rPr>
          <w:rtl/>
        </w:rPr>
      </w:pPr>
    </w:p>
    <w:p w14:paraId="435E9879" w14:textId="77777777" w:rsidR="00000000" w:rsidRDefault="00EA6A92">
      <w:pPr>
        <w:pStyle w:val="a0"/>
        <w:rPr>
          <w:rFonts w:hint="cs"/>
          <w:rtl/>
        </w:rPr>
      </w:pPr>
      <w:r>
        <w:rPr>
          <w:rFonts w:hint="cs"/>
          <w:rtl/>
        </w:rPr>
        <w:t>חמישה. חמישה, חבר הכנסת בר-און. אני מבקש לדייק בעובדות.</w:t>
      </w:r>
      <w:r>
        <w:rPr>
          <w:rFonts w:hint="cs"/>
          <w:rtl/>
        </w:rPr>
        <w:t xml:space="preserve"> דרך אגב, אדוני יושב-ראש - - -</w:t>
      </w:r>
    </w:p>
    <w:p w14:paraId="1F0C3AFE" w14:textId="77777777" w:rsidR="00000000" w:rsidRDefault="00EA6A92">
      <w:pPr>
        <w:pStyle w:val="-"/>
        <w:rPr>
          <w:rtl/>
        </w:rPr>
      </w:pPr>
      <w:r>
        <w:rPr>
          <w:rtl/>
        </w:rPr>
        <w:br/>
      </w:r>
      <w:bookmarkStart w:id="60" w:name="FS000000494T31_05_2004_17_53_50C"/>
      <w:bookmarkEnd w:id="60"/>
      <w:r>
        <w:rPr>
          <w:rtl/>
        </w:rPr>
        <w:t>אליהו ישי (ש"ס):</w:t>
      </w:r>
    </w:p>
    <w:p w14:paraId="333FDE5E" w14:textId="77777777" w:rsidR="00000000" w:rsidRDefault="00EA6A92">
      <w:pPr>
        <w:pStyle w:val="a0"/>
        <w:rPr>
          <w:rtl/>
        </w:rPr>
      </w:pPr>
    </w:p>
    <w:p w14:paraId="3442898D" w14:textId="77777777" w:rsidR="00000000" w:rsidRDefault="00EA6A92">
      <w:pPr>
        <w:pStyle w:val="a0"/>
        <w:rPr>
          <w:rFonts w:hint="cs"/>
          <w:rtl/>
        </w:rPr>
      </w:pPr>
      <w:r>
        <w:rPr>
          <w:rFonts w:hint="cs"/>
          <w:rtl/>
        </w:rPr>
        <w:t xml:space="preserve">רוני, שישה מתוך 11 זה לא שלושה מתוך 40, עם כל הכבוד. </w:t>
      </w:r>
    </w:p>
    <w:p w14:paraId="77A3B20C" w14:textId="77777777" w:rsidR="00000000" w:rsidRDefault="00EA6A92">
      <w:pPr>
        <w:pStyle w:val="af1"/>
        <w:rPr>
          <w:rtl/>
        </w:rPr>
      </w:pPr>
      <w:r>
        <w:rPr>
          <w:rtl/>
        </w:rPr>
        <w:br/>
        <w:t>היו"ר ראובן ריבלין:</w:t>
      </w:r>
    </w:p>
    <w:p w14:paraId="5DF26FAB" w14:textId="77777777" w:rsidR="00000000" w:rsidRDefault="00EA6A92">
      <w:pPr>
        <w:pStyle w:val="a0"/>
        <w:rPr>
          <w:rtl/>
        </w:rPr>
      </w:pPr>
    </w:p>
    <w:p w14:paraId="38B2CFF5" w14:textId="77777777" w:rsidR="00000000" w:rsidRDefault="00EA6A92">
      <w:pPr>
        <w:pStyle w:val="a0"/>
        <w:rPr>
          <w:rFonts w:hint="cs"/>
          <w:rtl/>
        </w:rPr>
      </w:pPr>
      <w:r>
        <w:rPr>
          <w:rFonts w:hint="cs"/>
          <w:rtl/>
        </w:rPr>
        <w:t>דרך אגב, אדוני יושב-ראש תנועת ש"ס, נציג סיעתך הסכים לבטל - - -</w:t>
      </w:r>
    </w:p>
    <w:p w14:paraId="3EE0C5DE" w14:textId="77777777" w:rsidR="00000000" w:rsidRDefault="00EA6A92">
      <w:pPr>
        <w:pStyle w:val="af0"/>
        <w:rPr>
          <w:rtl/>
        </w:rPr>
      </w:pPr>
      <w:r>
        <w:rPr>
          <w:rtl/>
        </w:rPr>
        <w:br/>
        <w:t>רוני בר-און (הליכוד):</w:t>
      </w:r>
    </w:p>
    <w:p w14:paraId="5013A3A6" w14:textId="77777777" w:rsidR="00000000" w:rsidRDefault="00EA6A92">
      <w:pPr>
        <w:pStyle w:val="a0"/>
        <w:rPr>
          <w:rtl/>
        </w:rPr>
      </w:pPr>
    </w:p>
    <w:p w14:paraId="1C79F485" w14:textId="77777777" w:rsidR="00000000" w:rsidRDefault="00EA6A92">
      <w:pPr>
        <w:pStyle w:val="a0"/>
        <w:rPr>
          <w:rFonts w:hint="cs"/>
          <w:rtl/>
        </w:rPr>
      </w:pPr>
      <w:r>
        <w:rPr>
          <w:rFonts w:hint="cs"/>
          <w:rtl/>
        </w:rPr>
        <w:t>- - -</w:t>
      </w:r>
    </w:p>
    <w:p w14:paraId="0DA6444C" w14:textId="77777777" w:rsidR="00000000" w:rsidRDefault="00EA6A92">
      <w:pPr>
        <w:pStyle w:val="-"/>
        <w:rPr>
          <w:rtl/>
        </w:rPr>
      </w:pPr>
      <w:r>
        <w:rPr>
          <w:rtl/>
        </w:rPr>
        <w:br/>
      </w:r>
      <w:bookmarkStart w:id="61" w:name="FS000000494T31_05_2004_17_54_58C"/>
      <w:bookmarkEnd w:id="61"/>
      <w:r>
        <w:rPr>
          <w:rtl/>
        </w:rPr>
        <w:t>אליהו ישי (ש"ס):</w:t>
      </w:r>
    </w:p>
    <w:p w14:paraId="3E96D101" w14:textId="77777777" w:rsidR="00000000" w:rsidRDefault="00EA6A92">
      <w:pPr>
        <w:pStyle w:val="a0"/>
        <w:rPr>
          <w:rtl/>
        </w:rPr>
      </w:pPr>
    </w:p>
    <w:p w14:paraId="3ADCF273" w14:textId="77777777" w:rsidR="00000000" w:rsidRDefault="00EA6A92">
      <w:pPr>
        <w:pStyle w:val="a0"/>
        <w:rPr>
          <w:rFonts w:hint="cs"/>
          <w:rtl/>
        </w:rPr>
      </w:pPr>
      <w:r>
        <w:rPr>
          <w:rFonts w:hint="cs"/>
          <w:rtl/>
        </w:rPr>
        <w:t>אצלנו האיכות אחרת.</w:t>
      </w:r>
      <w:r>
        <w:rPr>
          <w:rFonts w:hint="cs"/>
          <w:rtl/>
        </w:rPr>
        <w:t xml:space="preserve"> בסדר, או.קיי. </w:t>
      </w:r>
    </w:p>
    <w:p w14:paraId="494DEC82" w14:textId="77777777" w:rsidR="00000000" w:rsidRDefault="00EA6A92">
      <w:pPr>
        <w:pStyle w:val="af1"/>
        <w:rPr>
          <w:rtl/>
        </w:rPr>
      </w:pPr>
      <w:r>
        <w:rPr>
          <w:rtl/>
        </w:rPr>
        <w:br/>
        <w:t>היו"ר ראובן ריבלין:</w:t>
      </w:r>
    </w:p>
    <w:p w14:paraId="4D77230C" w14:textId="77777777" w:rsidR="00000000" w:rsidRDefault="00EA6A92">
      <w:pPr>
        <w:pStyle w:val="a0"/>
        <w:rPr>
          <w:rtl/>
        </w:rPr>
      </w:pPr>
    </w:p>
    <w:p w14:paraId="6E886BCF" w14:textId="77777777" w:rsidR="00000000" w:rsidRDefault="00EA6A92">
      <w:pPr>
        <w:pStyle w:val="a0"/>
        <w:rPr>
          <w:rFonts w:hint="cs"/>
          <w:rtl/>
        </w:rPr>
      </w:pPr>
      <w:r>
        <w:rPr>
          <w:rFonts w:hint="cs"/>
          <w:rtl/>
        </w:rPr>
        <w:t xml:space="preserve">נציג סיעתך הסכים לבטל את האי-אמון. </w:t>
      </w:r>
    </w:p>
    <w:p w14:paraId="029CC5FC" w14:textId="77777777" w:rsidR="00000000" w:rsidRDefault="00EA6A92">
      <w:pPr>
        <w:pStyle w:val="af0"/>
        <w:rPr>
          <w:rtl/>
        </w:rPr>
      </w:pPr>
      <w:r>
        <w:rPr>
          <w:rtl/>
        </w:rPr>
        <w:br/>
        <w:t>רוני בר-און (הליכוד):</w:t>
      </w:r>
    </w:p>
    <w:p w14:paraId="536409AC" w14:textId="77777777" w:rsidR="00000000" w:rsidRDefault="00EA6A92">
      <w:pPr>
        <w:pStyle w:val="a0"/>
        <w:rPr>
          <w:rtl/>
        </w:rPr>
      </w:pPr>
    </w:p>
    <w:p w14:paraId="3FD3DD02" w14:textId="77777777" w:rsidR="00000000" w:rsidRDefault="00EA6A92">
      <w:pPr>
        <w:pStyle w:val="a0"/>
        <w:rPr>
          <w:rFonts w:hint="cs"/>
          <w:rtl/>
        </w:rPr>
      </w:pPr>
      <w:r>
        <w:rPr>
          <w:rFonts w:hint="cs"/>
          <w:rtl/>
        </w:rPr>
        <w:t>ספרת את דוד טל - - -</w:t>
      </w:r>
    </w:p>
    <w:p w14:paraId="3DD2782F" w14:textId="77777777" w:rsidR="00000000" w:rsidRDefault="00EA6A92">
      <w:pPr>
        <w:pStyle w:val="af1"/>
        <w:rPr>
          <w:rtl/>
        </w:rPr>
      </w:pPr>
      <w:r>
        <w:rPr>
          <w:rtl/>
        </w:rPr>
        <w:br/>
        <w:t>היו"ר ראובן ריבלין:</w:t>
      </w:r>
    </w:p>
    <w:p w14:paraId="4E597079" w14:textId="77777777" w:rsidR="00000000" w:rsidRDefault="00EA6A92">
      <w:pPr>
        <w:pStyle w:val="a0"/>
        <w:rPr>
          <w:rtl/>
        </w:rPr>
      </w:pPr>
    </w:p>
    <w:p w14:paraId="583CC426" w14:textId="77777777" w:rsidR="00000000" w:rsidRDefault="00EA6A92">
      <w:pPr>
        <w:pStyle w:val="a0"/>
        <w:rPr>
          <w:rFonts w:hint="cs"/>
          <w:rtl/>
        </w:rPr>
      </w:pPr>
      <w:r>
        <w:rPr>
          <w:rFonts w:hint="cs"/>
          <w:rtl/>
        </w:rPr>
        <w:t xml:space="preserve">לא לא, יש ארבעה, והוא החמישי. </w:t>
      </w:r>
    </w:p>
    <w:p w14:paraId="2E3DB8C0" w14:textId="77777777" w:rsidR="00000000" w:rsidRDefault="00EA6A92">
      <w:pPr>
        <w:pStyle w:val="af0"/>
        <w:rPr>
          <w:rtl/>
        </w:rPr>
      </w:pPr>
      <w:r>
        <w:rPr>
          <w:rtl/>
        </w:rPr>
        <w:br/>
        <w:t>רן כהן (מרצ):</w:t>
      </w:r>
    </w:p>
    <w:p w14:paraId="10E57A84" w14:textId="77777777" w:rsidR="00000000" w:rsidRDefault="00EA6A92">
      <w:pPr>
        <w:pStyle w:val="a0"/>
        <w:rPr>
          <w:rtl/>
        </w:rPr>
      </w:pPr>
    </w:p>
    <w:p w14:paraId="4E99C87C" w14:textId="77777777" w:rsidR="00000000" w:rsidRDefault="00EA6A92">
      <w:pPr>
        <w:pStyle w:val="a0"/>
        <w:rPr>
          <w:rFonts w:hint="cs"/>
          <w:rtl/>
        </w:rPr>
      </w:pPr>
      <w:r>
        <w:rPr>
          <w:rFonts w:hint="cs"/>
          <w:rtl/>
        </w:rPr>
        <w:t>הם חמישה, וגם אתם חמישה.</w:t>
      </w:r>
    </w:p>
    <w:p w14:paraId="7CAD0F2A" w14:textId="77777777" w:rsidR="00000000" w:rsidRDefault="00EA6A92">
      <w:pPr>
        <w:pStyle w:val="-"/>
        <w:rPr>
          <w:rtl/>
        </w:rPr>
      </w:pPr>
    </w:p>
    <w:p w14:paraId="162BC176" w14:textId="77777777" w:rsidR="00000000" w:rsidRDefault="00EA6A92">
      <w:pPr>
        <w:pStyle w:val="-"/>
        <w:rPr>
          <w:rtl/>
        </w:rPr>
      </w:pPr>
      <w:r>
        <w:rPr>
          <w:rtl/>
        </w:rPr>
        <w:br/>
      </w:r>
      <w:bookmarkStart w:id="62" w:name="FS000000494T31_05_2004_17_56_46C"/>
      <w:bookmarkEnd w:id="62"/>
      <w:r>
        <w:rPr>
          <w:rtl/>
        </w:rPr>
        <w:t>אליהו ישי (ש"ס):</w:t>
      </w:r>
    </w:p>
    <w:p w14:paraId="27A98171" w14:textId="77777777" w:rsidR="00000000" w:rsidRDefault="00EA6A92">
      <w:pPr>
        <w:pStyle w:val="a0"/>
        <w:rPr>
          <w:rtl/>
        </w:rPr>
      </w:pPr>
    </w:p>
    <w:p w14:paraId="2CD7A105" w14:textId="77777777" w:rsidR="00000000" w:rsidRDefault="00EA6A92">
      <w:pPr>
        <w:pStyle w:val="a0"/>
        <w:rPr>
          <w:rFonts w:hint="cs"/>
          <w:rtl/>
        </w:rPr>
      </w:pPr>
      <w:r>
        <w:rPr>
          <w:rFonts w:hint="cs"/>
          <w:rtl/>
        </w:rPr>
        <w:t>אנחנו פה 50% מהסיעה. 50</w:t>
      </w:r>
      <w:r>
        <w:rPr>
          <w:rFonts w:hint="cs"/>
          <w:rtl/>
        </w:rPr>
        <w:t xml:space="preserve">% מהסיעה. פה </w:t>
      </w:r>
      <w:r>
        <w:rPr>
          <w:rFonts w:hint="eastAsia"/>
          <w:rtl/>
        </w:rPr>
        <w:t>–</w:t>
      </w:r>
      <w:r>
        <w:rPr>
          <w:rFonts w:hint="cs"/>
          <w:rtl/>
        </w:rPr>
        <w:t xml:space="preserve"> אחוז אחד או שניים - - -</w:t>
      </w:r>
    </w:p>
    <w:p w14:paraId="674915E7" w14:textId="77777777" w:rsidR="00000000" w:rsidRDefault="00EA6A92">
      <w:pPr>
        <w:pStyle w:val="af1"/>
        <w:rPr>
          <w:rtl/>
        </w:rPr>
      </w:pPr>
      <w:r>
        <w:rPr>
          <w:rtl/>
        </w:rPr>
        <w:br/>
        <w:t>היו"ר ראובן ריבלין:</w:t>
      </w:r>
    </w:p>
    <w:p w14:paraId="79DA3DFE" w14:textId="77777777" w:rsidR="00000000" w:rsidRDefault="00EA6A92">
      <w:pPr>
        <w:pStyle w:val="a0"/>
        <w:rPr>
          <w:rtl/>
        </w:rPr>
      </w:pPr>
    </w:p>
    <w:p w14:paraId="44893BE0" w14:textId="77777777" w:rsidR="00000000" w:rsidRDefault="00EA6A92">
      <w:pPr>
        <w:pStyle w:val="a0"/>
        <w:rPr>
          <w:rFonts w:hint="cs"/>
          <w:rtl/>
        </w:rPr>
      </w:pPr>
      <w:r>
        <w:rPr>
          <w:rFonts w:hint="cs"/>
          <w:rtl/>
        </w:rPr>
        <w:t>כמעט 50%. 47%.</w:t>
      </w:r>
    </w:p>
    <w:p w14:paraId="5FCACAED" w14:textId="77777777" w:rsidR="00000000" w:rsidRDefault="00EA6A92">
      <w:pPr>
        <w:pStyle w:val="af0"/>
        <w:rPr>
          <w:rtl/>
        </w:rPr>
      </w:pPr>
      <w:r>
        <w:rPr>
          <w:rtl/>
        </w:rPr>
        <w:br/>
        <w:t>זאב בוים (הליכוד):</w:t>
      </w:r>
    </w:p>
    <w:p w14:paraId="01D7DC0A" w14:textId="77777777" w:rsidR="00000000" w:rsidRDefault="00EA6A92">
      <w:pPr>
        <w:pStyle w:val="a0"/>
        <w:rPr>
          <w:rtl/>
        </w:rPr>
      </w:pPr>
    </w:p>
    <w:p w14:paraId="51211B5D" w14:textId="77777777" w:rsidR="00000000" w:rsidRDefault="00EA6A92">
      <w:pPr>
        <w:pStyle w:val="a0"/>
        <w:rPr>
          <w:rFonts w:hint="cs"/>
          <w:rtl/>
        </w:rPr>
      </w:pPr>
      <w:r>
        <w:rPr>
          <w:rFonts w:hint="cs"/>
          <w:rtl/>
        </w:rPr>
        <w:t>- - -</w:t>
      </w:r>
    </w:p>
    <w:p w14:paraId="7E238D4F" w14:textId="77777777" w:rsidR="00000000" w:rsidRDefault="00EA6A92">
      <w:pPr>
        <w:pStyle w:val="-"/>
        <w:rPr>
          <w:rtl/>
        </w:rPr>
      </w:pPr>
      <w:r>
        <w:rPr>
          <w:rtl/>
        </w:rPr>
        <w:br/>
      </w:r>
      <w:bookmarkStart w:id="63" w:name="FS000000494T31_05_2004_17_58_16C"/>
      <w:bookmarkEnd w:id="63"/>
      <w:r>
        <w:rPr>
          <w:rtl/>
        </w:rPr>
        <w:t>אליהו ישי (ש"ס):</w:t>
      </w:r>
    </w:p>
    <w:p w14:paraId="34F10E54" w14:textId="77777777" w:rsidR="00000000" w:rsidRDefault="00EA6A92">
      <w:pPr>
        <w:pStyle w:val="a0"/>
        <w:rPr>
          <w:rtl/>
        </w:rPr>
      </w:pPr>
    </w:p>
    <w:p w14:paraId="1EBF8575" w14:textId="77777777" w:rsidR="00000000" w:rsidRDefault="00EA6A92">
      <w:pPr>
        <w:pStyle w:val="a0"/>
        <w:rPr>
          <w:rFonts w:hint="cs"/>
          <w:rtl/>
        </w:rPr>
      </w:pPr>
      <w:r>
        <w:rPr>
          <w:rFonts w:hint="cs"/>
          <w:rtl/>
        </w:rPr>
        <w:t xml:space="preserve">לא משנה, בסדר גמור. אתה יודע מה, אני מבין. בבחירות הבאות יהיה הפוך. </w:t>
      </w:r>
    </w:p>
    <w:p w14:paraId="346FA449" w14:textId="77777777" w:rsidR="00000000" w:rsidRDefault="00EA6A92">
      <w:pPr>
        <w:pStyle w:val="af0"/>
        <w:rPr>
          <w:rtl/>
        </w:rPr>
      </w:pPr>
      <w:r>
        <w:rPr>
          <w:rtl/>
        </w:rPr>
        <w:br/>
        <w:t>משה גפני (יהדות התורה):</w:t>
      </w:r>
    </w:p>
    <w:p w14:paraId="39FE42A3" w14:textId="77777777" w:rsidR="00000000" w:rsidRDefault="00EA6A92">
      <w:pPr>
        <w:pStyle w:val="a0"/>
        <w:rPr>
          <w:rtl/>
        </w:rPr>
      </w:pPr>
    </w:p>
    <w:p w14:paraId="6A4F30F1" w14:textId="77777777" w:rsidR="00000000" w:rsidRDefault="00EA6A92">
      <w:pPr>
        <w:pStyle w:val="a0"/>
        <w:rPr>
          <w:rFonts w:hint="cs"/>
          <w:rtl/>
        </w:rPr>
      </w:pPr>
      <w:r>
        <w:rPr>
          <w:rFonts w:hint="cs"/>
          <w:rtl/>
        </w:rPr>
        <w:t>אלי - - - ראש הממשלה, מה שאתה רואה זה ח</w:t>
      </w:r>
      <w:r>
        <w:rPr>
          <w:rFonts w:hint="cs"/>
          <w:rtl/>
        </w:rPr>
        <w:t xml:space="preserve">צי מסיעת הליכוד. </w:t>
      </w:r>
    </w:p>
    <w:p w14:paraId="7B15838F" w14:textId="77777777" w:rsidR="00000000" w:rsidRDefault="00EA6A92">
      <w:pPr>
        <w:pStyle w:val="-"/>
        <w:rPr>
          <w:rtl/>
        </w:rPr>
      </w:pPr>
      <w:r>
        <w:rPr>
          <w:rtl/>
        </w:rPr>
        <w:br/>
      </w:r>
      <w:bookmarkStart w:id="64" w:name="FS000000494T31_05_2004_17_05_07"/>
      <w:bookmarkEnd w:id="64"/>
      <w:r>
        <w:rPr>
          <w:rFonts w:hint="eastAsia"/>
          <w:rtl/>
        </w:rPr>
        <w:t>אליהו</w:t>
      </w:r>
      <w:r>
        <w:rPr>
          <w:rtl/>
        </w:rPr>
        <w:t xml:space="preserve"> ישי (ש"ס):</w:t>
      </w:r>
    </w:p>
    <w:p w14:paraId="03650861" w14:textId="77777777" w:rsidR="00000000" w:rsidRDefault="00EA6A92">
      <w:pPr>
        <w:pStyle w:val="a0"/>
        <w:rPr>
          <w:rtl/>
        </w:rPr>
      </w:pPr>
    </w:p>
    <w:p w14:paraId="55FF156D" w14:textId="77777777" w:rsidR="00000000" w:rsidRDefault="00EA6A92">
      <w:pPr>
        <w:pStyle w:val="a0"/>
        <w:rPr>
          <w:rFonts w:hint="cs"/>
          <w:rtl/>
        </w:rPr>
      </w:pPr>
      <w:r>
        <w:rPr>
          <w:rFonts w:hint="cs"/>
          <w:rtl/>
        </w:rPr>
        <w:t xml:space="preserve">זה ההבדל עכשיו, זה כנראה ההבדל שיהיה גם בקדנציה הבאה, בפערים ובמספר המנדטים. אדוני היושב-ראש, בטח תשמח שש"ס תעלה ל-20 מנדטים, ובליכוד לא יקרה כלום אם יהיו 25 מנדטים ופחות. </w:t>
      </w:r>
    </w:p>
    <w:p w14:paraId="35E5EC89" w14:textId="77777777" w:rsidR="00000000" w:rsidRDefault="00EA6A92">
      <w:pPr>
        <w:pStyle w:val="a0"/>
        <w:rPr>
          <w:rFonts w:hint="cs"/>
          <w:rtl/>
        </w:rPr>
      </w:pPr>
    </w:p>
    <w:p w14:paraId="50B019DD" w14:textId="77777777" w:rsidR="00000000" w:rsidRDefault="00EA6A92">
      <w:pPr>
        <w:pStyle w:val="af0"/>
        <w:rPr>
          <w:rtl/>
        </w:rPr>
      </w:pPr>
      <w:r>
        <w:rPr>
          <w:rFonts w:hint="eastAsia"/>
          <w:rtl/>
        </w:rPr>
        <w:t>רוני</w:t>
      </w:r>
      <w:r>
        <w:rPr>
          <w:rtl/>
        </w:rPr>
        <w:t xml:space="preserve"> בר-און (הליכוד):</w:t>
      </w:r>
    </w:p>
    <w:p w14:paraId="0EDD01D0" w14:textId="77777777" w:rsidR="00000000" w:rsidRDefault="00EA6A92">
      <w:pPr>
        <w:pStyle w:val="a0"/>
        <w:rPr>
          <w:rFonts w:hint="cs"/>
          <w:rtl/>
        </w:rPr>
      </w:pPr>
    </w:p>
    <w:p w14:paraId="4F9B49D3" w14:textId="77777777" w:rsidR="00000000" w:rsidRDefault="00EA6A92">
      <w:pPr>
        <w:pStyle w:val="a0"/>
        <w:rPr>
          <w:rFonts w:hint="cs"/>
          <w:rtl/>
        </w:rPr>
      </w:pPr>
      <w:r>
        <w:rPr>
          <w:rFonts w:hint="cs"/>
          <w:rtl/>
        </w:rPr>
        <w:t>- - -</w:t>
      </w:r>
    </w:p>
    <w:p w14:paraId="136C0583" w14:textId="77777777" w:rsidR="00000000" w:rsidRDefault="00EA6A92">
      <w:pPr>
        <w:pStyle w:val="a0"/>
        <w:rPr>
          <w:rFonts w:hint="cs"/>
          <w:rtl/>
        </w:rPr>
      </w:pPr>
    </w:p>
    <w:p w14:paraId="321C2E9C" w14:textId="77777777" w:rsidR="00000000" w:rsidRDefault="00EA6A92">
      <w:pPr>
        <w:pStyle w:val="af1"/>
        <w:rPr>
          <w:rtl/>
        </w:rPr>
      </w:pPr>
      <w:r>
        <w:rPr>
          <w:rtl/>
        </w:rPr>
        <w:t>היו"ר ראובן ריב</w:t>
      </w:r>
      <w:r>
        <w:rPr>
          <w:rtl/>
        </w:rPr>
        <w:t>לין:</w:t>
      </w:r>
    </w:p>
    <w:p w14:paraId="7E34DD1A" w14:textId="77777777" w:rsidR="00000000" w:rsidRDefault="00EA6A92">
      <w:pPr>
        <w:pStyle w:val="a0"/>
        <w:rPr>
          <w:rtl/>
        </w:rPr>
      </w:pPr>
    </w:p>
    <w:p w14:paraId="4D1324C2" w14:textId="77777777" w:rsidR="00000000" w:rsidRDefault="00EA6A92">
      <w:pPr>
        <w:pStyle w:val="a0"/>
        <w:rPr>
          <w:rFonts w:hint="cs"/>
          <w:rtl/>
        </w:rPr>
      </w:pPr>
      <w:r>
        <w:rPr>
          <w:rFonts w:hint="cs"/>
          <w:rtl/>
        </w:rPr>
        <w:t xml:space="preserve">חבר הכנסת בר-און, האם יוכל לתת למישהו, כאשר אדוני לא מדבר במיקרופון, הזדמנות לומר את דברו? רק הזדמנות? </w:t>
      </w:r>
    </w:p>
    <w:p w14:paraId="7275F91F" w14:textId="77777777" w:rsidR="00000000" w:rsidRDefault="00EA6A92">
      <w:pPr>
        <w:pStyle w:val="a0"/>
        <w:rPr>
          <w:rFonts w:hint="cs"/>
          <w:rtl/>
        </w:rPr>
      </w:pPr>
    </w:p>
    <w:p w14:paraId="32E30184" w14:textId="77777777" w:rsidR="00000000" w:rsidRDefault="00EA6A92">
      <w:pPr>
        <w:pStyle w:val="-"/>
        <w:rPr>
          <w:rtl/>
        </w:rPr>
      </w:pPr>
      <w:bookmarkStart w:id="65" w:name="FS000000494T31_05_2004_17_07_45C"/>
      <w:bookmarkEnd w:id="65"/>
      <w:r>
        <w:rPr>
          <w:rtl/>
        </w:rPr>
        <w:t>אליהו ישי (ש"ס):</w:t>
      </w:r>
    </w:p>
    <w:p w14:paraId="49BDE41E" w14:textId="77777777" w:rsidR="00000000" w:rsidRDefault="00EA6A92">
      <w:pPr>
        <w:pStyle w:val="a0"/>
        <w:rPr>
          <w:rtl/>
        </w:rPr>
      </w:pPr>
    </w:p>
    <w:p w14:paraId="14E53176" w14:textId="77777777" w:rsidR="00000000" w:rsidRDefault="00EA6A92">
      <w:pPr>
        <w:pStyle w:val="a0"/>
        <w:rPr>
          <w:rFonts w:hint="cs"/>
          <w:rtl/>
        </w:rPr>
      </w:pPr>
      <w:r>
        <w:rPr>
          <w:rFonts w:hint="cs"/>
          <w:rtl/>
        </w:rPr>
        <w:t>אני לא רוצה להיכנס לכל הדיון על כל ההרס שהממשלה הזאת עושה בכל הנושאים, אבל הניסיון לברוח מדמוקרטיה, מהליך דמוקרטי, הניסיון לברו</w:t>
      </w:r>
      <w:r>
        <w:rPr>
          <w:rFonts w:hint="cs"/>
          <w:rtl/>
        </w:rPr>
        <w:t>ח מהמציאות הקשה שנקלענו אליה היום, הניסיון לפעול בצורה שרירותית, בשיטה ובדרכים-לא-דרכים - הדבר הזה הוא חרפה. זה לא מוסיף כבוד לכנסת ישראל. זה יום קשה לכנסת ישראל. ולכן, אדוני היושב-ראש, לא נותר לנו אלא למשוך את האי-אמון, ואם אתם רוצים לשחק במגרש הזה לבד, ה</w:t>
      </w:r>
      <w:r>
        <w:rPr>
          <w:rFonts w:hint="cs"/>
          <w:rtl/>
        </w:rPr>
        <w:t>דמוקרטיה תעשה את שלה, הציבור שומע ומאזין ומקשיב. אנחנו מבחינתנו ממתינים ומחכים לראש הממשלה, ונמתין לו ונחכה לו. נמשוך את האי-אמון ונקווה שבאמת יהיה פה דיון שמתבקש, על-פי דרישה של 40 חברי כנסת ועל-פי חוק, ואם לא, אז אנחנו מושכים את האי-אמון, ותתמודדו עם החל</w:t>
      </w:r>
      <w:r>
        <w:rPr>
          <w:rFonts w:hint="cs"/>
          <w:rtl/>
        </w:rPr>
        <w:t xml:space="preserve">ל הגדול הזה בכנסת בשעות הקרובות, אולי גם בלי חברי כנסת מצד הקואליציה. </w:t>
      </w:r>
    </w:p>
    <w:p w14:paraId="37A7382F" w14:textId="77777777" w:rsidR="00000000" w:rsidRDefault="00EA6A92">
      <w:pPr>
        <w:pStyle w:val="a0"/>
        <w:rPr>
          <w:rFonts w:hint="cs"/>
          <w:rtl/>
        </w:rPr>
      </w:pPr>
    </w:p>
    <w:p w14:paraId="25234562" w14:textId="77777777" w:rsidR="00000000" w:rsidRDefault="00EA6A92">
      <w:pPr>
        <w:pStyle w:val="af1"/>
        <w:rPr>
          <w:rtl/>
        </w:rPr>
      </w:pPr>
      <w:r>
        <w:rPr>
          <w:rtl/>
        </w:rPr>
        <w:t>היו"ר ראובן ריבלין:</w:t>
      </w:r>
    </w:p>
    <w:p w14:paraId="55298011" w14:textId="77777777" w:rsidR="00000000" w:rsidRDefault="00EA6A92">
      <w:pPr>
        <w:pStyle w:val="a0"/>
        <w:rPr>
          <w:rtl/>
        </w:rPr>
      </w:pPr>
    </w:p>
    <w:p w14:paraId="3422E03F" w14:textId="77777777" w:rsidR="00000000" w:rsidRDefault="00EA6A92">
      <w:pPr>
        <w:pStyle w:val="a0"/>
        <w:rPr>
          <w:rFonts w:hint="cs"/>
          <w:rtl/>
        </w:rPr>
      </w:pPr>
      <w:r>
        <w:rPr>
          <w:rFonts w:hint="cs"/>
          <w:rtl/>
        </w:rPr>
        <w:t>אדוני יושב-ראש תנועת ש"ס, אני רוצה רק להבהיר לאדוני, שאני לא ביטלתי את הדיון לפי סעיף 42. הדיון לפי סעיף 42 יתקיים בשבוע הבא ביום שני, אם לא יהיו הצעות אי-אמון, וב</w:t>
      </w:r>
      <w:r>
        <w:rPr>
          <w:rFonts w:hint="cs"/>
          <w:rtl/>
        </w:rPr>
        <w:t>יום שלישי אם יהיו הצעות אי-אמון, והוא יענה כנדרש על-פי החוק, לפי בקשותיהם של 40 חברי הכנסת. כמו כן, אדוני, יושב-ראש סיעת ש"ס, בזמני, כאשר דיברתי בשבוע שעבר עם יושב-ראש הסיעה של התנועה בכנסת, הוא הסכים באופן עקרוני לבטל את הצעת האי-אמון, על מנת לשמוע את ראש</w:t>
      </w:r>
      <w:r>
        <w:rPr>
          <w:rFonts w:hint="cs"/>
          <w:rtl/>
        </w:rPr>
        <w:t xml:space="preserve"> הממשלה בסולו בלעדי לפי חתימות של 40 חברי הכנסת. </w:t>
      </w:r>
    </w:p>
    <w:p w14:paraId="3901A315" w14:textId="77777777" w:rsidR="00000000" w:rsidRDefault="00EA6A92">
      <w:pPr>
        <w:pStyle w:val="a0"/>
        <w:rPr>
          <w:rFonts w:hint="cs"/>
          <w:rtl/>
        </w:rPr>
      </w:pPr>
    </w:p>
    <w:p w14:paraId="0EDA4070" w14:textId="77777777" w:rsidR="00000000" w:rsidRDefault="00EA6A92">
      <w:pPr>
        <w:pStyle w:val="a0"/>
        <w:rPr>
          <w:rFonts w:hint="cs"/>
          <w:rtl/>
        </w:rPr>
      </w:pPr>
      <w:r>
        <w:rPr>
          <w:rFonts w:hint="cs"/>
          <w:rtl/>
        </w:rPr>
        <w:t>רבותי חברי הכנסת, אני מזמין את חבר הכנסת עבד-אלמאלכ דהאמשה, ואז יענו השר גדעון עזרא והשר אברהם פורז, שכמובן בשם הממשלה יוכלו להשיב על כך שהם משכו את האי-אמון.</w:t>
      </w:r>
    </w:p>
    <w:p w14:paraId="65E6BA10" w14:textId="77777777" w:rsidR="00000000" w:rsidRDefault="00EA6A92">
      <w:pPr>
        <w:pStyle w:val="a0"/>
        <w:rPr>
          <w:rFonts w:hint="cs"/>
          <w:rtl/>
        </w:rPr>
      </w:pPr>
    </w:p>
    <w:p w14:paraId="5F7CEC8D" w14:textId="77777777" w:rsidR="00000000" w:rsidRDefault="00EA6A92">
      <w:pPr>
        <w:pStyle w:val="af0"/>
        <w:rPr>
          <w:rtl/>
        </w:rPr>
      </w:pPr>
      <w:r>
        <w:rPr>
          <w:rFonts w:hint="eastAsia"/>
          <w:rtl/>
        </w:rPr>
        <w:t>משה</w:t>
      </w:r>
      <w:r>
        <w:rPr>
          <w:rtl/>
        </w:rPr>
        <w:t xml:space="preserve"> גפני (יהדות התורה):</w:t>
      </w:r>
    </w:p>
    <w:p w14:paraId="568BB6E9" w14:textId="77777777" w:rsidR="00000000" w:rsidRDefault="00EA6A92">
      <w:pPr>
        <w:pStyle w:val="a0"/>
        <w:rPr>
          <w:rFonts w:hint="cs"/>
          <w:rtl/>
        </w:rPr>
      </w:pPr>
    </w:p>
    <w:p w14:paraId="48F4F2BE" w14:textId="77777777" w:rsidR="00000000" w:rsidRDefault="00EA6A92">
      <w:pPr>
        <w:pStyle w:val="a0"/>
        <w:rPr>
          <w:rFonts w:hint="cs"/>
          <w:rtl/>
        </w:rPr>
      </w:pPr>
      <w:r>
        <w:rPr>
          <w:rFonts w:hint="cs"/>
          <w:rtl/>
        </w:rPr>
        <w:t>מה יש לשרים לענות?</w:t>
      </w:r>
    </w:p>
    <w:p w14:paraId="781144A7" w14:textId="77777777" w:rsidR="00000000" w:rsidRDefault="00EA6A92">
      <w:pPr>
        <w:pStyle w:val="a0"/>
        <w:rPr>
          <w:rFonts w:hint="cs"/>
          <w:rtl/>
        </w:rPr>
      </w:pPr>
    </w:p>
    <w:p w14:paraId="4983AE82" w14:textId="77777777" w:rsidR="00000000" w:rsidRDefault="00EA6A92">
      <w:pPr>
        <w:pStyle w:val="af1"/>
        <w:rPr>
          <w:rtl/>
        </w:rPr>
      </w:pPr>
      <w:r>
        <w:rPr>
          <w:rtl/>
        </w:rPr>
        <w:t>היו"ר ראובן ריבלין:</w:t>
      </w:r>
    </w:p>
    <w:p w14:paraId="5BCA842C" w14:textId="77777777" w:rsidR="00000000" w:rsidRDefault="00EA6A92">
      <w:pPr>
        <w:pStyle w:val="a0"/>
        <w:rPr>
          <w:rtl/>
        </w:rPr>
      </w:pPr>
    </w:p>
    <w:p w14:paraId="033D68C0" w14:textId="77777777" w:rsidR="00000000" w:rsidRDefault="00EA6A92">
      <w:pPr>
        <w:pStyle w:val="a0"/>
        <w:rPr>
          <w:rFonts w:hint="cs"/>
          <w:rtl/>
        </w:rPr>
      </w:pPr>
      <w:r>
        <w:rPr>
          <w:rFonts w:hint="cs"/>
          <w:rtl/>
        </w:rPr>
        <w:t xml:space="preserve">הצעה מטעם סיעות מרצ, חד"ש-תע"ל, בל"ד ורע"ם להביע אי-אמון בממשלה בעניין הקיפאון בנושאים החברתיים, המדיניים והכלכליים. </w:t>
      </w:r>
    </w:p>
    <w:p w14:paraId="65E83C47" w14:textId="77777777" w:rsidR="00000000" w:rsidRDefault="00EA6A92">
      <w:pPr>
        <w:pStyle w:val="a0"/>
        <w:rPr>
          <w:rFonts w:hint="cs"/>
          <w:rtl/>
        </w:rPr>
      </w:pPr>
    </w:p>
    <w:p w14:paraId="195D6848" w14:textId="77777777" w:rsidR="00000000" w:rsidRDefault="00EA6A92">
      <w:pPr>
        <w:pStyle w:val="af0"/>
        <w:rPr>
          <w:rtl/>
        </w:rPr>
      </w:pPr>
      <w:r>
        <w:rPr>
          <w:rFonts w:hint="eastAsia"/>
          <w:rtl/>
        </w:rPr>
        <w:t>רוני</w:t>
      </w:r>
      <w:r>
        <w:rPr>
          <w:rtl/>
        </w:rPr>
        <w:t xml:space="preserve"> בר-און (הליכוד):</w:t>
      </w:r>
    </w:p>
    <w:p w14:paraId="2F765FA2" w14:textId="77777777" w:rsidR="00000000" w:rsidRDefault="00EA6A92">
      <w:pPr>
        <w:pStyle w:val="a0"/>
        <w:rPr>
          <w:rFonts w:hint="cs"/>
          <w:rtl/>
        </w:rPr>
      </w:pPr>
    </w:p>
    <w:p w14:paraId="6B3F9CA5" w14:textId="77777777" w:rsidR="00000000" w:rsidRDefault="00EA6A92">
      <w:pPr>
        <w:pStyle w:val="a0"/>
        <w:rPr>
          <w:rFonts w:hint="cs"/>
          <w:rtl/>
        </w:rPr>
      </w:pPr>
      <w:r>
        <w:rPr>
          <w:rFonts w:hint="cs"/>
          <w:rtl/>
        </w:rPr>
        <w:t>דליה איציק הציעה את זה.</w:t>
      </w:r>
    </w:p>
    <w:p w14:paraId="02695B22" w14:textId="77777777" w:rsidR="00000000" w:rsidRDefault="00EA6A92">
      <w:pPr>
        <w:pStyle w:val="a0"/>
        <w:rPr>
          <w:rFonts w:hint="cs"/>
          <w:rtl/>
        </w:rPr>
      </w:pPr>
    </w:p>
    <w:p w14:paraId="1ED9DE20" w14:textId="77777777" w:rsidR="00000000" w:rsidRDefault="00EA6A92">
      <w:pPr>
        <w:pStyle w:val="af1"/>
        <w:rPr>
          <w:rtl/>
        </w:rPr>
      </w:pPr>
      <w:r>
        <w:rPr>
          <w:rtl/>
        </w:rPr>
        <w:t>היו"ר ראובן ריבלין:</w:t>
      </w:r>
    </w:p>
    <w:p w14:paraId="272B4300" w14:textId="77777777" w:rsidR="00000000" w:rsidRDefault="00EA6A92">
      <w:pPr>
        <w:pStyle w:val="a0"/>
        <w:rPr>
          <w:rtl/>
        </w:rPr>
      </w:pPr>
    </w:p>
    <w:p w14:paraId="41B62B85" w14:textId="77777777" w:rsidR="00000000" w:rsidRDefault="00EA6A92">
      <w:pPr>
        <w:pStyle w:val="a0"/>
        <w:rPr>
          <w:rFonts w:hint="cs"/>
          <w:rtl/>
        </w:rPr>
      </w:pPr>
      <w:r>
        <w:rPr>
          <w:rFonts w:hint="cs"/>
          <w:rtl/>
        </w:rPr>
        <w:t>לא, יש לך גם ההצעה שלהם. יש שתי הצעות אי-אמון ש</w:t>
      </w:r>
      <w:r>
        <w:rPr>
          <w:rFonts w:hint="cs"/>
          <w:rtl/>
        </w:rPr>
        <w:t xml:space="preserve">ל שתי הסיעות. תקרא גם למטה. חבר הכנסת בר-און, אני תמיד אשמח להבהיר עניינים, אבל לא צריך קטגורית לבוא ולקבוע דברים לפני שנותנים לי הזדמנות אפילו להסביר אותם. יש שתי הצעות אי-אמון, כל עשרה חברי כנסת יכולים להביע אי-אמון, לכל סיעה כמכסתה. </w:t>
      </w:r>
    </w:p>
    <w:p w14:paraId="04B062F7" w14:textId="77777777" w:rsidR="00000000" w:rsidRDefault="00EA6A92">
      <w:pPr>
        <w:pStyle w:val="a0"/>
        <w:rPr>
          <w:rFonts w:hint="cs"/>
          <w:rtl/>
        </w:rPr>
      </w:pPr>
    </w:p>
    <w:p w14:paraId="7DD14271" w14:textId="77777777" w:rsidR="00000000" w:rsidRDefault="00EA6A92">
      <w:pPr>
        <w:pStyle w:val="a"/>
        <w:rPr>
          <w:rtl/>
        </w:rPr>
      </w:pPr>
      <w:bookmarkStart w:id="66" w:name="FS000000550T31_05_2004_16_52_41"/>
      <w:bookmarkStart w:id="67" w:name="_Toc74484051"/>
      <w:bookmarkEnd w:id="66"/>
      <w:r>
        <w:rPr>
          <w:rFonts w:hint="eastAsia"/>
          <w:rtl/>
        </w:rPr>
        <w:t>עבד</w:t>
      </w:r>
      <w:r>
        <w:rPr>
          <w:rtl/>
        </w:rPr>
        <w:t xml:space="preserve">-אלמאלכ דהאמשה </w:t>
      </w:r>
      <w:r>
        <w:rPr>
          <w:rtl/>
        </w:rPr>
        <w:t>(רע"ם):</w:t>
      </w:r>
      <w:bookmarkEnd w:id="67"/>
    </w:p>
    <w:p w14:paraId="5FEEE967" w14:textId="77777777" w:rsidR="00000000" w:rsidRDefault="00EA6A92">
      <w:pPr>
        <w:pStyle w:val="a0"/>
        <w:rPr>
          <w:rFonts w:hint="cs"/>
          <w:rtl/>
        </w:rPr>
      </w:pPr>
    </w:p>
    <w:p w14:paraId="6B7CF419" w14:textId="77777777" w:rsidR="00000000" w:rsidRDefault="00EA6A92">
      <w:pPr>
        <w:pStyle w:val="a0"/>
        <w:rPr>
          <w:rFonts w:hint="cs"/>
          <w:rtl/>
        </w:rPr>
      </w:pPr>
      <w:r>
        <w:rPr>
          <w:rFonts w:hint="cs"/>
          <w:rtl/>
        </w:rPr>
        <w:t xml:space="preserve">חבר הכנסת בר-און, רק תשמע אותי במשפט הראשון, אני כבר אסביר את זה. אני יודע למה יש לך התלבטות. </w:t>
      </w:r>
    </w:p>
    <w:p w14:paraId="33AD6190" w14:textId="77777777" w:rsidR="00000000" w:rsidRDefault="00EA6A92">
      <w:pPr>
        <w:pStyle w:val="af1"/>
        <w:rPr>
          <w:rFonts w:hint="cs"/>
          <w:rtl/>
        </w:rPr>
      </w:pPr>
    </w:p>
    <w:p w14:paraId="1D849C2B" w14:textId="77777777" w:rsidR="00000000" w:rsidRDefault="00EA6A92">
      <w:pPr>
        <w:pStyle w:val="af1"/>
        <w:rPr>
          <w:rtl/>
        </w:rPr>
      </w:pPr>
      <w:r>
        <w:rPr>
          <w:rtl/>
        </w:rPr>
        <w:t>היו"ר ראובן ריבלין:</w:t>
      </w:r>
    </w:p>
    <w:p w14:paraId="0367E2B6" w14:textId="77777777" w:rsidR="00000000" w:rsidRDefault="00EA6A92">
      <w:pPr>
        <w:pStyle w:val="a0"/>
        <w:rPr>
          <w:rtl/>
        </w:rPr>
      </w:pPr>
    </w:p>
    <w:p w14:paraId="4370FF5D" w14:textId="77777777" w:rsidR="00000000" w:rsidRDefault="00EA6A92">
      <w:pPr>
        <w:pStyle w:val="a0"/>
        <w:rPr>
          <w:rFonts w:hint="cs"/>
          <w:rtl/>
        </w:rPr>
      </w:pPr>
      <w:r>
        <w:rPr>
          <w:rFonts w:hint="cs"/>
          <w:rtl/>
        </w:rPr>
        <w:t xml:space="preserve">אין לו שום התלבטות. יש לו זכות לעשר דקות מלאות ועוד כהנה וכהנה. </w:t>
      </w:r>
    </w:p>
    <w:p w14:paraId="610162CF" w14:textId="77777777" w:rsidR="00000000" w:rsidRDefault="00EA6A92">
      <w:pPr>
        <w:pStyle w:val="a0"/>
        <w:rPr>
          <w:rFonts w:hint="cs"/>
          <w:rtl/>
        </w:rPr>
      </w:pPr>
    </w:p>
    <w:p w14:paraId="0D3878BE" w14:textId="77777777" w:rsidR="00000000" w:rsidRDefault="00EA6A92">
      <w:pPr>
        <w:pStyle w:val="-"/>
        <w:rPr>
          <w:rtl/>
        </w:rPr>
      </w:pPr>
      <w:bookmarkStart w:id="68" w:name="FS000000550T31_05_2004_16_53_32C"/>
      <w:bookmarkEnd w:id="68"/>
      <w:r>
        <w:rPr>
          <w:rtl/>
        </w:rPr>
        <w:t>עבד-אלמאלכ דהאמשה (רע"ם):</w:t>
      </w:r>
    </w:p>
    <w:p w14:paraId="4A7CC6D2" w14:textId="77777777" w:rsidR="00000000" w:rsidRDefault="00EA6A92">
      <w:pPr>
        <w:pStyle w:val="a0"/>
        <w:rPr>
          <w:rtl/>
        </w:rPr>
      </w:pPr>
    </w:p>
    <w:p w14:paraId="2FE4502A" w14:textId="77777777" w:rsidR="00000000" w:rsidRDefault="00EA6A92">
      <w:pPr>
        <w:pStyle w:val="a0"/>
        <w:rPr>
          <w:rFonts w:hint="cs"/>
          <w:rtl/>
        </w:rPr>
      </w:pPr>
      <w:r>
        <w:rPr>
          <w:rFonts w:hint="cs"/>
          <w:rtl/>
        </w:rPr>
        <w:t xml:space="preserve">כבוד היושב-ראש, כנסת נכבדה, השאלה של </w:t>
      </w:r>
      <w:r>
        <w:rPr>
          <w:rFonts w:hint="cs"/>
          <w:rtl/>
        </w:rPr>
        <w:t>מר בר-און נובעת מכך שאדוני איחד את הנושא - אנחנו הגשנו את האי-אמון בכותרת ברורה, חדה וחלקה: אין פרטנר ישראלי לשלום. שרון וממשלתו אינם פרטנרים לשלום. עכשיו, במקום לשים את הכותרת הזאת, שאנשים לא יטעו, אדוני איחד את הנושאים כאילו בכיוון המדיני, עם הצעות של סי</w:t>
      </w:r>
      <w:r>
        <w:rPr>
          <w:rFonts w:hint="cs"/>
          <w:rtl/>
        </w:rPr>
        <w:t xml:space="preserve">עות אחרות, וזה מקור ההתלבטות. </w:t>
      </w:r>
    </w:p>
    <w:p w14:paraId="64E427FC" w14:textId="77777777" w:rsidR="00000000" w:rsidRDefault="00EA6A92">
      <w:pPr>
        <w:pStyle w:val="a0"/>
        <w:rPr>
          <w:rFonts w:hint="cs"/>
          <w:rtl/>
        </w:rPr>
      </w:pPr>
    </w:p>
    <w:p w14:paraId="1FDEC863" w14:textId="77777777" w:rsidR="00000000" w:rsidRDefault="00EA6A92">
      <w:pPr>
        <w:pStyle w:val="af0"/>
        <w:rPr>
          <w:rtl/>
        </w:rPr>
      </w:pPr>
      <w:r>
        <w:rPr>
          <w:rFonts w:hint="eastAsia"/>
          <w:rtl/>
        </w:rPr>
        <w:t>אליעזר</w:t>
      </w:r>
      <w:r>
        <w:rPr>
          <w:rtl/>
        </w:rPr>
        <w:t xml:space="preserve"> כהן (האיחוד הלאומי - ישראל ביתנו):</w:t>
      </w:r>
    </w:p>
    <w:p w14:paraId="40BA4FA3" w14:textId="77777777" w:rsidR="00000000" w:rsidRDefault="00EA6A92">
      <w:pPr>
        <w:pStyle w:val="a0"/>
        <w:rPr>
          <w:rFonts w:hint="cs"/>
          <w:rtl/>
        </w:rPr>
      </w:pPr>
    </w:p>
    <w:p w14:paraId="468DF99B" w14:textId="77777777" w:rsidR="00000000" w:rsidRDefault="00EA6A92">
      <w:pPr>
        <w:pStyle w:val="a0"/>
        <w:rPr>
          <w:rFonts w:hint="cs"/>
          <w:rtl/>
        </w:rPr>
      </w:pPr>
      <w:r>
        <w:rPr>
          <w:rFonts w:hint="cs"/>
          <w:rtl/>
        </w:rPr>
        <w:t>- - -</w:t>
      </w:r>
    </w:p>
    <w:p w14:paraId="4FAD7D88" w14:textId="77777777" w:rsidR="00000000" w:rsidRDefault="00EA6A92">
      <w:pPr>
        <w:pStyle w:val="a0"/>
        <w:rPr>
          <w:rFonts w:hint="cs"/>
          <w:rtl/>
        </w:rPr>
      </w:pPr>
    </w:p>
    <w:p w14:paraId="4DB5BC86" w14:textId="77777777" w:rsidR="00000000" w:rsidRDefault="00EA6A92">
      <w:pPr>
        <w:pStyle w:val="af1"/>
        <w:rPr>
          <w:rtl/>
        </w:rPr>
      </w:pPr>
      <w:r>
        <w:rPr>
          <w:rtl/>
        </w:rPr>
        <w:t>היו"ר ראובן ריבלין:</w:t>
      </w:r>
    </w:p>
    <w:p w14:paraId="500E2CA8" w14:textId="77777777" w:rsidR="00000000" w:rsidRDefault="00EA6A92">
      <w:pPr>
        <w:pStyle w:val="a0"/>
        <w:rPr>
          <w:rtl/>
        </w:rPr>
      </w:pPr>
    </w:p>
    <w:p w14:paraId="4AD409EA" w14:textId="77777777" w:rsidR="00000000" w:rsidRDefault="00EA6A92">
      <w:pPr>
        <w:pStyle w:val="a0"/>
        <w:rPr>
          <w:rFonts w:hint="cs"/>
          <w:rtl/>
        </w:rPr>
      </w:pPr>
      <w:r>
        <w:rPr>
          <w:rFonts w:hint="cs"/>
          <w:rtl/>
        </w:rPr>
        <w:t xml:space="preserve">חבר הכנסת אליעזר כהן, אדוני רוצה לקרוא קריאות ביניים, ישב. </w:t>
      </w:r>
    </w:p>
    <w:p w14:paraId="438D2A87" w14:textId="77777777" w:rsidR="00000000" w:rsidRDefault="00EA6A92">
      <w:pPr>
        <w:pStyle w:val="a0"/>
        <w:rPr>
          <w:rFonts w:hint="cs"/>
          <w:rtl/>
        </w:rPr>
      </w:pPr>
    </w:p>
    <w:p w14:paraId="19A552B0" w14:textId="77777777" w:rsidR="00000000" w:rsidRDefault="00EA6A92">
      <w:pPr>
        <w:pStyle w:val="af0"/>
        <w:rPr>
          <w:rtl/>
        </w:rPr>
      </w:pPr>
      <w:r>
        <w:rPr>
          <w:rFonts w:hint="eastAsia"/>
          <w:rtl/>
        </w:rPr>
        <w:t>אליעזר</w:t>
      </w:r>
      <w:r>
        <w:rPr>
          <w:rtl/>
        </w:rPr>
        <w:t xml:space="preserve"> כהן (האיחוד הלאומי - ישראל ביתנו):</w:t>
      </w:r>
    </w:p>
    <w:p w14:paraId="7661F503" w14:textId="77777777" w:rsidR="00000000" w:rsidRDefault="00EA6A92">
      <w:pPr>
        <w:pStyle w:val="a0"/>
        <w:rPr>
          <w:rFonts w:hint="cs"/>
          <w:rtl/>
        </w:rPr>
      </w:pPr>
    </w:p>
    <w:p w14:paraId="27017472" w14:textId="77777777" w:rsidR="00000000" w:rsidRDefault="00EA6A92">
      <w:pPr>
        <w:pStyle w:val="a0"/>
        <w:rPr>
          <w:rFonts w:hint="cs"/>
          <w:rtl/>
        </w:rPr>
      </w:pPr>
      <w:r>
        <w:rPr>
          <w:rFonts w:hint="cs"/>
          <w:rtl/>
        </w:rPr>
        <w:t xml:space="preserve">לפלסטינים יש. </w:t>
      </w:r>
    </w:p>
    <w:p w14:paraId="7DDCF2BB" w14:textId="77777777" w:rsidR="00000000" w:rsidRDefault="00EA6A92">
      <w:pPr>
        <w:pStyle w:val="a0"/>
        <w:rPr>
          <w:rFonts w:hint="cs"/>
          <w:rtl/>
        </w:rPr>
      </w:pPr>
    </w:p>
    <w:p w14:paraId="2058EE6A" w14:textId="77777777" w:rsidR="00000000" w:rsidRDefault="00EA6A92">
      <w:pPr>
        <w:pStyle w:val="af1"/>
        <w:rPr>
          <w:rtl/>
        </w:rPr>
      </w:pPr>
      <w:r>
        <w:rPr>
          <w:rtl/>
        </w:rPr>
        <w:t>היו"ר ראובן ריבלין:</w:t>
      </w:r>
    </w:p>
    <w:p w14:paraId="0EBF235D" w14:textId="77777777" w:rsidR="00000000" w:rsidRDefault="00EA6A92">
      <w:pPr>
        <w:pStyle w:val="a0"/>
        <w:rPr>
          <w:rtl/>
        </w:rPr>
      </w:pPr>
    </w:p>
    <w:p w14:paraId="55BC6BDE" w14:textId="77777777" w:rsidR="00000000" w:rsidRDefault="00EA6A92">
      <w:pPr>
        <w:pStyle w:val="a0"/>
        <w:rPr>
          <w:rFonts w:hint="cs"/>
          <w:rtl/>
        </w:rPr>
      </w:pPr>
      <w:r>
        <w:rPr>
          <w:rFonts w:hint="cs"/>
          <w:rtl/>
        </w:rPr>
        <w:t>חבר הכנסת אל</w:t>
      </w:r>
      <w:r>
        <w:rPr>
          <w:rFonts w:hint="cs"/>
          <w:rtl/>
        </w:rPr>
        <w:t xml:space="preserve">יעזר כהן. </w:t>
      </w:r>
    </w:p>
    <w:p w14:paraId="38830F9F" w14:textId="77777777" w:rsidR="00000000" w:rsidRDefault="00EA6A92">
      <w:pPr>
        <w:pStyle w:val="a0"/>
        <w:rPr>
          <w:rFonts w:hint="cs"/>
          <w:rtl/>
        </w:rPr>
      </w:pPr>
    </w:p>
    <w:p w14:paraId="16FB16CA" w14:textId="77777777" w:rsidR="00000000" w:rsidRDefault="00EA6A92">
      <w:pPr>
        <w:pStyle w:val="-"/>
        <w:rPr>
          <w:rtl/>
        </w:rPr>
      </w:pPr>
      <w:bookmarkStart w:id="69" w:name="FS000000550T31_05_2004_16_54_22C"/>
      <w:bookmarkEnd w:id="69"/>
      <w:r>
        <w:rPr>
          <w:rtl/>
        </w:rPr>
        <w:t>עבד-אלמאלכ דהאמשה (רע"ם):</w:t>
      </w:r>
    </w:p>
    <w:p w14:paraId="39A5F68F" w14:textId="77777777" w:rsidR="00000000" w:rsidRDefault="00EA6A92">
      <w:pPr>
        <w:pStyle w:val="a0"/>
        <w:rPr>
          <w:rtl/>
        </w:rPr>
      </w:pPr>
    </w:p>
    <w:p w14:paraId="2EF0A81D" w14:textId="77777777" w:rsidR="00000000" w:rsidRDefault="00EA6A92">
      <w:pPr>
        <w:pStyle w:val="a0"/>
        <w:rPr>
          <w:rFonts w:hint="cs"/>
          <w:rtl/>
        </w:rPr>
      </w:pPr>
      <w:r>
        <w:rPr>
          <w:rFonts w:hint="cs"/>
          <w:rtl/>
        </w:rPr>
        <w:t xml:space="preserve">לפלסטינים יש, כן, חבר הכנסת אליעזר כהן. ודאי שיש. רק אתמול, לפי מה שפורסם היום בעיתון, היושב-ראש ערפאת אומר: אני מוכן לשבת עם שרון. עם כל מה שהוא עולל, עם כל מה שהוא עשה, עם כל מה שהוא תר את העולם מסביב ואומר שאני לא </w:t>
      </w:r>
      <w:r>
        <w:rPr>
          <w:rFonts w:hint="cs"/>
          <w:rtl/>
        </w:rPr>
        <w:t xml:space="preserve">פרטנר, אני מוכן לשבת אתו. וכאשר העיתונאי רוצה להקניט אותו, הוא אומר לו: הוא שם אותך במעצר שלוש שנים, אתה לא רואה שמש, אתה רוצה לשבת? הוא אומר: כן. אני לא אוהב לראות שמש, העיניים שלי לא כל כך מסתדרות עם השמש ואני מקבל דמעות, ואני מוכן לשבת אתו בצל או בשמש, </w:t>
      </w:r>
      <w:r>
        <w:rPr>
          <w:rFonts w:hint="cs"/>
          <w:rtl/>
        </w:rPr>
        <w:t>אין לי בעיה.</w:t>
      </w:r>
    </w:p>
    <w:p w14:paraId="616E240B" w14:textId="77777777" w:rsidR="00000000" w:rsidRDefault="00EA6A92">
      <w:pPr>
        <w:pStyle w:val="a0"/>
        <w:rPr>
          <w:rFonts w:hint="cs"/>
          <w:rtl/>
        </w:rPr>
      </w:pPr>
    </w:p>
    <w:p w14:paraId="5969AD16" w14:textId="77777777" w:rsidR="00000000" w:rsidRDefault="00EA6A92">
      <w:pPr>
        <w:pStyle w:val="a0"/>
        <w:rPr>
          <w:rFonts w:hint="cs"/>
          <w:rtl/>
        </w:rPr>
      </w:pPr>
      <w:r>
        <w:rPr>
          <w:rFonts w:hint="cs"/>
          <w:rtl/>
        </w:rPr>
        <w:t xml:space="preserve">מה שקורה, אדוני, שלראש הממשלה ולממשלה הזאת אין שום תוכנית או אג'נדה ללכת לשלום עם הפלסטינים. ואת ההוכחה - ראש הממשלה נתן. גם כאשר הוא הגיע למסקנה מטעמיו שלו, איך שהוא מסביר את זה, שיותר טוב לישראל לא להיות בעזה, הוא עושה את זה באופן חד-צדדי. </w:t>
      </w:r>
      <w:r>
        <w:rPr>
          <w:rFonts w:hint="cs"/>
          <w:rtl/>
        </w:rPr>
        <w:t>הוא הולך לבוש, הוא הולך לכל העולם ומנסה, גם במרכז הליכוד, לשכנע את כולם, שיותר טוב שתהיה התנתקות חד-צדדית, בלי שום הסדר לשלום, בלי שום אפשרות לשתף פעולה עם הצד הפלסטיני, בלי שום הבטחות או ביטחונות, בלי שום קריאה של העתיד איך ייראו הדברים בעזה אחרי שהוא יצא</w:t>
      </w:r>
      <w:r>
        <w:rPr>
          <w:rFonts w:hint="cs"/>
          <w:rtl/>
        </w:rPr>
        <w:t xml:space="preserve"> משם. זה מוכיח דבר אחד. הוא לא מוכן לעשות שלום עם הפלסטינים. גם כאשר הוא מגיע למסקנה שהוא רוצה לעזוב את השטחים, או חלק מהשטחים, הוא עושה את זה באופן מנותק, באופן חד-צדדי, באופן שזועק לשמים: אני לא מוכן עם הצד הזה לעשות שום הסדרים - וזה אומר את הכול, אדוני </w:t>
      </w:r>
      <w:r>
        <w:rPr>
          <w:rFonts w:hint="cs"/>
          <w:rtl/>
        </w:rPr>
        <w:t>היושב-ראש.</w:t>
      </w:r>
    </w:p>
    <w:p w14:paraId="4621FED5" w14:textId="77777777" w:rsidR="00000000" w:rsidRDefault="00EA6A92">
      <w:pPr>
        <w:pStyle w:val="a0"/>
        <w:rPr>
          <w:rFonts w:hint="cs"/>
          <w:rtl/>
        </w:rPr>
      </w:pPr>
      <w:r>
        <w:rPr>
          <w:rFonts w:hint="cs"/>
          <w:rtl/>
        </w:rPr>
        <w:tab/>
      </w:r>
    </w:p>
    <w:p w14:paraId="213A030E" w14:textId="77777777" w:rsidR="00000000" w:rsidRDefault="00EA6A92">
      <w:pPr>
        <w:pStyle w:val="a0"/>
        <w:rPr>
          <w:rFonts w:hint="cs"/>
          <w:rtl/>
        </w:rPr>
      </w:pPr>
      <w:r>
        <w:rPr>
          <w:rFonts w:hint="cs"/>
          <w:rtl/>
        </w:rPr>
        <w:t>אני לא ארחיב הרבה בעניין הזה, הדברים ברורים, כל העולם יודע אותם. כנראה עכשיו מר שרון נתון גם ללחץ בין-לאומי, לא רק ללחץ של דעת הקהל בארץ, כאשר כולם אומרים לו: ראש הממשלה הנכבד, אנחנו מבקשים לפרוע את השטרות. איפה הביטחון? איפה השלום? אמרת שרק א</w:t>
      </w:r>
      <w:r>
        <w:rPr>
          <w:rFonts w:hint="cs"/>
          <w:rtl/>
        </w:rPr>
        <w:t xml:space="preserve">תה מסוגל לעשות ביטחון ולעשות שלום. הוכחת שאתה היחיד שאיננו מסוגל ואיננו מוכן בשום צורה ואופן לעשות לא שלום ולא ביטחון. הלחץ הזה גורם למר שרון לעשות זיגזגים, להיכנס ללחץ בתוך מפלגתו, בתוך ממשלתו. </w:t>
      </w:r>
    </w:p>
    <w:p w14:paraId="4993E31D" w14:textId="77777777" w:rsidR="00000000" w:rsidRDefault="00EA6A92">
      <w:pPr>
        <w:pStyle w:val="a0"/>
        <w:rPr>
          <w:rFonts w:hint="cs"/>
          <w:rtl/>
        </w:rPr>
      </w:pPr>
    </w:p>
    <w:p w14:paraId="497C9DC3" w14:textId="77777777" w:rsidR="00000000" w:rsidRDefault="00EA6A92">
      <w:pPr>
        <w:pStyle w:val="a0"/>
        <w:rPr>
          <w:rFonts w:hint="cs"/>
          <w:rtl/>
        </w:rPr>
      </w:pPr>
      <w:r>
        <w:rPr>
          <w:rFonts w:hint="cs"/>
          <w:rtl/>
        </w:rPr>
        <w:t xml:space="preserve">הממשלה הזאת גמרה את האג'נדה שלה. אין לה סדר-יום, אין לה מה </w:t>
      </w:r>
      <w:r>
        <w:rPr>
          <w:rFonts w:hint="cs"/>
          <w:rtl/>
        </w:rPr>
        <w:t xml:space="preserve">לעשות, אין לה מה להגיש לציבור, ולכן היא ראויה לאי-אמון. אבל אנחנו לא נדרוש את זאת היום. אני לא דורש את זה עכשיו. אני גם אמשוך את הצעת האי-אמון שלי, ואני אסביר למה אני מושך אותה. אדוני היום חרג מתקנון הכנסת. סעיף 49א(א) אומר: הוגשה דרישה - - </w:t>
      </w:r>
    </w:p>
    <w:p w14:paraId="4CBD0D98" w14:textId="77777777" w:rsidR="00000000" w:rsidRDefault="00EA6A92">
      <w:pPr>
        <w:pStyle w:val="a0"/>
        <w:rPr>
          <w:rFonts w:hint="cs"/>
          <w:rtl/>
        </w:rPr>
      </w:pPr>
    </w:p>
    <w:p w14:paraId="0BBF4C33" w14:textId="77777777" w:rsidR="00000000" w:rsidRDefault="00EA6A92">
      <w:pPr>
        <w:pStyle w:val="af1"/>
        <w:rPr>
          <w:rtl/>
        </w:rPr>
      </w:pPr>
      <w:r>
        <w:rPr>
          <w:rtl/>
        </w:rPr>
        <w:t>היו"ר ראובן ר</w:t>
      </w:r>
      <w:r>
        <w:rPr>
          <w:rtl/>
        </w:rPr>
        <w:t>יבלין:</w:t>
      </w:r>
    </w:p>
    <w:p w14:paraId="44DAFB0C" w14:textId="77777777" w:rsidR="00000000" w:rsidRDefault="00EA6A92">
      <w:pPr>
        <w:pStyle w:val="a0"/>
        <w:rPr>
          <w:rtl/>
        </w:rPr>
      </w:pPr>
    </w:p>
    <w:p w14:paraId="1FDDCFE1" w14:textId="77777777" w:rsidR="00000000" w:rsidRDefault="00EA6A92">
      <w:pPr>
        <w:pStyle w:val="a0"/>
        <w:rPr>
          <w:rFonts w:hint="cs"/>
          <w:rtl/>
        </w:rPr>
      </w:pPr>
      <w:r>
        <w:rPr>
          <w:rFonts w:hint="cs"/>
          <w:rtl/>
        </w:rPr>
        <w:t xml:space="preserve">זה חוק-יסוד: הממשלה. אדוני לא קורא את תקנון הכנסת. </w:t>
      </w:r>
    </w:p>
    <w:p w14:paraId="1B7CC062" w14:textId="77777777" w:rsidR="00000000" w:rsidRDefault="00EA6A92">
      <w:pPr>
        <w:pStyle w:val="a0"/>
        <w:rPr>
          <w:rFonts w:hint="cs"/>
          <w:rtl/>
        </w:rPr>
      </w:pPr>
    </w:p>
    <w:p w14:paraId="1BED3AAF" w14:textId="77777777" w:rsidR="00000000" w:rsidRDefault="00EA6A92">
      <w:pPr>
        <w:pStyle w:val="af0"/>
        <w:rPr>
          <w:rtl/>
        </w:rPr>
      </w:pPr>
      <w:r>
        <w:rPr>
          <w:rFonts w:hint="eastAsia"/>
          <w:rtl/>
        </w:rPr>
        <w:t>חיים</w:t>
      </w:r>
      <w:r>
        <w:rPr>
          <w:rtl/>
        </w:rPr>
        <w:t xml:space="preserve"> רמון (העבודה-מימד):</w:t>
      </w:r>
    </w:p>
    <w:p w14:paraId="76F0FF32" w14:textId="77777777" w:rsidR="00000000" w:rsidRDefault="00EA6A92">
      <w:pPr>
        <w:pStyle w:val="a0"/>
        <w:rPr>
          <w:rFonts w:hint="cs"/>
          <w:rtl/>
        </w:rPr>
      </w:pPr>
    </w:p>
    <w:p w14:paraId="167B2724" w14:textId="77777777" w:rsidR="00000000" w:rsidRDefault="00EA6A92">
      <w:pPr>
        <w:pStyle w:val="a0"/>
        <w:rPr>
          <w:rFonts w:hint="cs"/>
          <w:rtl/>
        </w:rPr>
      </w:pPr>
      <w:r>
        <w:rPr>
          <w:rFonts w:hint="cs"/>
          <w:rtl/>
        </w:rPr>
        <w:t xml:space="preserve">חבר הכנסת דהאמשה מתכוון לומר שהיושב-ראש חרג גם מתקנון הכנסת וגם מחוק-יסוד: הממשלה. </w:t>
      </w:r>
    </w:p>
    <w:p w14:paraId="0D993ADE" w14:textId="77777777" w:rsidR="00000000" w:rsidRDefault="00EA6A92">
      <w:pPr>
        <w:pStyle w:val="a0"/>
        <w:rPr>
          <w:rFonts w:hint="cs"/>
          <w:rtl/>
        </w:rPr>
      </w:pPr>
    </w:p>
    <w:p w14:paraId="4A73FF42" w14:textId="77777777" w:rsidR="00000000" w:rsidRDefault="00EA6A92">
      <w:pPr>
        <w:pStyle w:val="af1"/>
        <w:rPr>
          <w:rtl/>
        </w:rPr>
      </w:pPr>
      <w:r>
        <w:rPr>
          <w:rtl/>
        </w:rPr>
        <w:t>היו"ר ראובן ריבלין:</w:t>
      </w:r>
    </w:p>
    <w:p w14:paraId="5F14720C" w14:textId="77777777" w:rsidR="00000000" w:rsidRDefault="00EA6A92">
      <w:pPr>
        <w:pStyle w:val="a0"/>
        <w:rPr>
          <w:rtl/>
        </w:rPr>
      </w:pPr>
    </w:p>
    <w:p w14:paraId="2E6825DB" w14:textId="77777777" w:rsidR="00000000" w:rsidRDefault="00EA6A92">
      <w:pPr>
        <w:pStyle w:val="a0"/>
        <w:rPr>
          <w:rFonts w:hint="cs"/>
          <w:rtl/>
        </w:rPr>
      </w:pPr>
      <w:r>
        <w:rPr>
          <w:rFonts w:hint="cs"/>
          <w:rtl/>
        </w:rPr>
        <w:t xml:space="preserve">אם, אז רק מחוק-יסוד: הממשלה. </w:t>
      </w:r>
    </w:p>
    <w:p w14:paraId="6C8100D2" w14:textId="77777777" w:rsidR="00000000" w:rsidRDefault="00EA6A92">
      <w:pPr>
        <w:pStyle w:val="a0"/>
        <w:rPr>
          <w:rFonts w:hint="cs"/>
          <w:rtl/>
        </w:rPr>
      </w:pPr>
    </w:p>
    <w:p w14:paraId="2C097652" w14:textId="77777777" w:rsidR="00000000" w:rsidRDefault="00EA6A92">
      <w:pPr>
        <w:pStyle w:val="-"/>
        <w:rPr>
          <w:rtl/>
        </w:rPr>
      </w:pPr>
      <w:bookmarkStart w:id="70" w:name="FS000000550T31_05_2004_16_57_33C"/>
      <w:bookmarkEnd w:id="70"/>
      <w:r>
        <w:rPr>
          <w:rtl/>
        </w:rPr>
        <w:t>עבד-אלמאלכ דהאמשה (רע"ם):</w:t>
      </w:r>
    </w:p>
    <w:p w14:paraId="020CEF5A" w14:textId="77777777" w:rsidR="00000000" w:rsidRDefault="00EA6A92">
      <w:pPr>
        <w:pStyle w:val="a0"/>
        <w:rPr>
          <w:rtl/>
        </w:rPr>
      </w:pPr>
    </w:p>
    <w:p w14:paraId="4546EEB7" w14:textId="77777777" w:rsidR="00000000" w:rsidRDefault="00EA6A92">
      <w:pPr>
        <w:pStyle w:val="a0"/>
        <w:rPr>
          <w:rFonts w:hint="cs"/>
          <w:rtl/>
        </w:rPr>
      </w:pPr>
      <w:r>
        <w:rPr>
          <w:rFonts w:hint="cs"/>
          <w:rtl/>
        </w:rPr>
        <w:t>- - ל</w:t>
      </w:r>
      <w:r>
        <w:rPr>
          <w:rFonts w:hint="cs"/>
          <w:rtl/>
        </w:rPr>
        <w:t>קיים דיון בהשתתפות ראש הממשלה בהתאם לסעיף 42(ב) לחוק-יסוד: הממשלה, תקיים הכנסת את הדיון בתוך 21 ימים מקבלת הדרישה, וימי הפגרה לא יבואו במניין התקופה הזאת. עכשיו, 21 ימים -  זה היום האחרון שלהם. לא היו ימי פגרה באמצע. הבקשה הוגשה לאדוני ב-10 במאי. זה היום ה</w:t>
      </w:r>
      <w:r>
        <w:rPr>
          <w:rFonts w:hint="cs"/>
          <w:rtl/>
        </w:rPr>
        <w:t xml:space="preserve">אחרון מ-21 הימים שניתן לקיים בו את הדיון. ברגע שלא נקיים אותו היום, אדוני לא מקיים את תקנון הכנסת. </w:t>
      </w:r>
    </w:p>
    <w:p w14:paraId="4D40C3F7" w14:textId="77777777" w:rsidR="00000000" w:rsidRDefault="00EA6A92">
      <w:pPr>
        <w:pStyle w:val="a0"/>
        <w:rPr>
          <w:rFonts w:hint="cs"/>
          <w:rtl/>
        </w:rPr>
      </w:pPr>
    </w:p>
    <w:p w14:paraId="48AAB146" w14:textId="77777777" w:rsidR="00000000" w:rsidRDefault="00EA6A92">
      <w:pPr>
        <w:pStyle w:val="a0"/>
        <w:rPr>
          <w:rFonts w:hint="cs"/>
          <w:rtl/>
        </w:rPr>
      </w:pPr>
      <w:r>
        <w:rPr>
          <w:rFonts w:hint="cs"/>
          <w:rtl/>
        </w:rPr>
        <w:t>אני אומר רק דבר אחד: האופוזיציה הוכיחה בשלות והוכיחה ממלכתיות כאשר היא לא המשיכה בעניין הזה והלכה לבג"ץ או הלכה למוסדות אחרים, כדי להעמיד את אדוני על מר טע</w:t>
      </w:r>
      <w:r>
        <w:rPr>
          <w:rFonts w:hint="cs"/>
          <w:rtl/>
        </w:rPr>
        <w:t>ותו. אני חושב שאדוני נידב פה לראש הממשלה שירותים שראש הממשלה איננו ראוי להם. הכנסת מורידה ומוזילה את כבודה ואת מעמדה בדרך הזאת, ולכן, אנחנו מושכים את ההצעה ואנחנו מחכים, כמו כל האופוזיציה, שיבוא ראש הממשלה ויסביר לעם בפעם היחידה אחרי שהוא אמר את זה בהרצליי</w:t>
      </w:r>
      <w:r>
        <w:rPr>
          <w:rFonts w:hint="cs"/>
          <w:rtl/>
        </w:rPr>
        <w:t>ה ואחרי שהוא אמר את זה לבוש ואחרי שהוא אמר את זה בממשלה לאחרונה ובמרכז הליכוד, שיבוא פעם אחת ויגיד לכנסת מה יש לו לעשות, ממה הוא רוצה להתנתק, מתי, ממי ואיך. זכותה של הכנסת - חובתו של ראש הממשלה לבוא ולהסביר את זה. יש לנו עוד כמה שעות טובות והוא יכול לבוא מ</w:t>
      </w:r>
      <w:r>
        <w:rPr>
          <w:rFonts w:hint="cs"/>
          <w:rtl/>
        </w:rPr>
        <w:t xml:space="preserve">עכשיו עד מתי שהוא רוצה. תודה רבה, אדוני. </w:t>
      </w:r>
    </w:p>
    <w:p w14:paraId="575F9C66" w14:textId="77777777" w:rsidR="00000000" w:rsidRDefault="00EA6A92">
      <w:pPr>
        <w:pStyle w:val="a0"/>
        <w:rPr>
          <w:rFonts w:hint="cs"/>
          <w:rtl/>
        </w:rPr>
      </w:pPr>
    </w:p>
    <w:p w14:paraId="09FFEA52" w14:textId="77777777" w:rsidR="00000000" w:rsidRDefault="00EA6A92">
      <w:pPr>
        <w:pStyle w:val="af1"/>
        <w:rPr>
          <w:rtl/>
        </w:rPr>
      </w:pPr>
    </w:p>
    <w:p w14:paraId="39CD0988" w14:textId="77777777" w:rsidR="00000000" w:rsidRDefault="00EA6A92">
      <w:pPr>
        <w:pStyle w:val="af1"/>
        <w:rPr>
          <w:rtl/>
        </w:rPr>
      </w:pPr>
      <w:r>
        <w:rPr>
          <w:rtl/>
        </w:rPr>
        <w:t>היו"ר ראובן ריבלין:</w:t>
      </w:r>
    </w:p>
    <w:p w14:paraId="09F373A9" w14:textId="77777777" w:rsidR="00000000" w:rsidRDefault="00EA6A92">
      <w:pPr>
        <w:pStyle w:val="a0"/>
        <w:rPr>
          <w:rtl/>
        </w:rPr>
      </w:pPr>
    </w:p>
    <w:p w14:paraId="5BA8D849" w14:textId="77777777" w:rsidR="00000000" w:rsidRDefault="00EA6A92">
      <w:pPr>
        <w:pStyle w:val="a0"/>
        <w:rPr>
          <w:rFonts w:hint="cs"/>
          <w:rtl/>
        </w:rPr>
      </w:pPr>
      <w:r>
        <w:rPr>
          <w:rFonts w:hint="cs"/>
          <w:rtl/>
        </w:rPr>
        <w:t xml:space="preserve">תודה רבה לחבר הכנסת דהאמשה. רבותי חברי הכנסת, מובן שכל אחד יכול לבקש מוועדת הפירושים או מוועדת הכנסת לדון בעניין זה - בהחלט, חברת הכנסת דליה איציק - רק לפני כן אני חייב לנהוג לפי התקנון. </w:t>
      </w:r>
    </w:p>
    <w:p w14:paraId="777E43B4" w14:textId="77777777" w:rsidR="00000000" w:rsidRDefault="00EA6A92">
      <w:pPr>
        <w:pStyle w:val="a0"/>
        <w:rPr>
          <w:rFonts w:hint="cs"/>
          <w:rtl/>
        </w:rPr>
      </w:pPr>
    </w:p>
    <w:p w14:paraId="41F852C4" w14:textId="77777777" w:rsidR="00000000" w:rsidRDefault="00EA6A92">
      <w:pPr>
        <w:pStyle w:val="a0"/>
        <w:rPr>
          <w:rFonts w:hint="cs"/>
          <w:rtl/>
        </w:rPr>
      </w:pPr>
      <w:r>
        <w:rPr>
          <w:rFonts w:hint="cs"/>
          <w:rtl/>
        </w:rPr>
        <w:t>וב</w:t>
      </w:r>
      <w:r>
        <w:rPr>
          <w:rFonts w:hint="cs"/>
          <w:rtl/>
        </w:rPr>
        <w:t>כן, רבותי חברי הכנסת, נוצר פה מצב שבו הוגשו הצעות אי-אמון בממשלה, נציגי הסיעות שמטעמן הוגשו הבקשות להבעת אי-אמון בממשלה עלו, דיברו, ובסוף דבריהם אמרו שהם מושכים את הצעות האי-אמון. מובן שלממשלה יש האפשרות לענות, אבל מבחינה פרוצדורלית לא קיימת בפנינו כרגע שו</w:t>
      </w:r>
      <w:r>
        <w:rPr>
          <w:rFonts w:hint="cs"/>
          <w:rtl/>
        </w:rPr>
        <w:t xml:space="preserve">ם הצעת אי-אמון, ולכן אי-אפשר לקיים דיון על הצעת האי-אמון. זה המצב כפי שאני רואה אותו. אני מזמין את כבוד השר גדעון עזרא על מנת שישיב בשם הממשלה. </w:t>
      </w:r>
    </w:p>
    <w:p w14:paraId="6E8C0523" w14:textId="77777777" w:rsidR="00000000" w:rsidRDefault="00EA6A92">
      <w:pPr>
        <w:pStyle w:val="a0"/>
        <w:rPr>
          <w:rFonts w:hint="cs"/>
          <w:rtl/>
        </w:rPr>
      </w:pPr>
    </w:p>
    <w:p w14:paraId="0CAE0B0D" w14:textId="77777777" w:rsidR="00000000" w:rsidRDefault="00EA6A92">
      <w:pPr>
        <w:pStyle w:val="af0"/>
        <w:rPr>
          <w:rtl/>
        </w:rPr>
      </w:pPr>
      <w:r>
        <w:rPr>
          <w:rFonts w:hint="eastAsia"/>
          <w:rtl/>
        </w:rPr>
        <w:t>חיים</w:t>
      </w:r>
      <w:r>
        <w:rPr>
          <w:rtl/>
        </w:rPr>
        <w:t xml:space="preserve"> רמון (העבודה-מימד):</w:t>
      </w:r>
    </w:p>
    <w:p w14:paraId="0BEAA49A" w14:textId="77777777" w:rsidR="00000000" w:rsidRDefault="00EA6A92">
      <w:pPr>
        <w:pStyle w:val="a0"/>
        <w:rPr>
          <w:rFonts w:hint="cs"/>
          <w:rtl/>
        </w:rPr>
      </w:pPr>
    </w:p>
    <w:p w14:paraId="43B9683C" w14:textId="77777777" w:rsidR="00000000" w:rsidRDefault="00EA6A92">
      <w:pPr>
        <w:pStyle w:val="a0"/>
        <w:rPr>
          <w:rFonts w:hint="cs"/>
          <w:rtl/>
        </w:rPr>
      </w:pPr>
      <w:r>
        <w:rPr>
          <w:rFonts w:hint="cs"/>
          <w:rtl/>
        </w:rPr>
        <w:t xml:space="preserve">באיזה סעיף הוא משיב, על מה? אין דיון. </w:t>
      </w:r>
    </w:p>
    <w:p w14:paraId="3AE099CB" w14:textId="77777777" w:rsidR="00000000" w:rsidRDefault="00EA6A92">
      <w:pPr>
        <w:pStyle w:val="a0"/>
        <w:rPr>
          <w:rFonts w:hint="cs"/>
          <w:rtl/>
        </w:rPr>
      </w:pPr>
    </w:p>
    <w:p w14:paraId="5578CBF9" w14:textId="77777777" w:rsidR="00000000" w:rsidRDefault="00EA6A92">
      <w:pPr>
        <w:pStyle w:val="af1"/>
        <w:rPr>
          <w:rtl/>
        </w:rPr>
      </w:pPr>
      <w:r>
        <w:rPr>
          <w:rtl/>
        </w:rPr>
        <w:t>היו"ר ראובן ריבלין:</w:t>
      </w:r>
    </w:p>
    <w:p w14:paraId="1635F763" w14:textId="77777777" w:rsidR="00000000" w:rsidRDefault="00EA6A92">
      <w:pPr>
        <w:pStyle w:val="a0"/>
        <w:rPr>
          <w:rtl/>
        </w:rPr>
      </w:pPr>
    </w:p>
    <w:p w14:paraId="2F6041F8" w14:textId="77777777" w:rsidR="00000000" w:rsidRDefault="00EA6A92">
      <w:pPr>
        <w:pStyle w:val="a0"/>
        <w:rPr>
          <w:rFonts w:hint="cs"/>
          <w:rtl/>
        </w:rPr>
      </w:pPr>
      <w:r>
        <w:rPr>
          <w:rFonts w:hint="cs"/>
          <w:rtl/>
        </w:rPr>
        <w:t>אני אסביר. חבר הכנסת רמ</w:t>
      </w:r>
      <w:r>
        <w:rPr>
          <w:rFonts w:hint="cs"/>
          <w:rtl/>
        </w:rPr>
        <w:t xml:space="preserve">ון, למה אדוני גם שואל וגם משיב? שמעתי את שאלתך, ישב אדוני קודם. </w:t>
      </w:r>
    </w:p>
    <w:p w14:paraId="1ACF98FE" w14:textId="77777777" w:rsidR="00000000" w:rsidRDefault="00EA6A92">
      <w:pPr>
        <w:pStyle w:val="a0"/>
        <w:rPr>
          <w:rFonts w:hint="cs"/>
          <w:rtl/>
        </w:rPr>
      </w:pPr>
    </w:p>
    <w:p w14:paraId="292D1035" w14:textId="77777777" w:rsidR="00000000" w:rsidRDefault="00EA6A92">
      <w:pPr>
        <w:pStyle w:val="af0"/>
        <w:rPr>
          <w:rtl/>
        </w:rPr>
      </w:pPr>
      <w:r>
        <w:rPr>
          <w:rFonts w:hint="eastAsia"/>
          <w:rtl/>
        </w:rPr>
        <w:t>רוני</w:t>
      </w:r>
      <w:r>
        <w:rPr>
          <w:rtl/>
        </w:rPr>
        <w:t xml:space="preserve"> בר-און (הליכוד):</w:t>
      </w:r>
    </w:p>
    <w:p w14:paraId="40D3831E" w14:textId="77777777" w:rsidR="00000000" w:rsidRDefault="00EA6A92">
      <w:pPr>
        <w:pStyle w:val="a0"/>
        <w:rPr>
          <w:rFonts w:hint="cs"/>
          <w:rtl/>
        </w:rPr>
      </w:pPr>
    </w:p>
    <w:p w14:paraId="0D59E2C7" w14:textId="77777777" w:rsidR="00000000" w:rsidRDefault="00EA6A92">
      <w:pPr>
        <w:pStyle w:val="a0"/>
        <w:rPr>
          <w:rFonts w:hint="cs"/>
          <w:rtl/>
        </w:rPr>
      </w:pPr>
      <w:r>
        <w:rPr>
          <w:rFonts w:hint="cs"/>
          <w:rtl/>
        </w:rPr>
        <w:t>- - -</w:t>
      </w:r>
    </w:p>
    <w:p w14:paraId="4C5DADB4" w14:textId="77777777" w:rsidR="00000000" w:rsidRDefault="00EA6A92">
      <w:pPr>
        <w:pStyle w:val="a0"/>
        <w:rPr>
          <w:rFonts w:hint="cs"/>
          <w:rtl/>
        </w:rPr>
      </w:pPr>
    </w:p>
    <w:p w14:paraId="40DDC22F" w14:textId="77777777" w:rsidR="00000000" w:rsidRDefault="00EA6A92">
      <w:pPr>
        <w:pStyle w:val="af1"/>
        <w:rPr>
          <w:rtl/>
        </w:rPr>
      </w:pPr>
      <w:r>
        <w:rPr>
          <w:rtl/>
        </w:rPr>
        <w:t>היו"ר ראובן ריבלין:</w:t>
      </w:r>
    </w:p>
    <w:p w14:paraId="166F5F37" w14:textId="77777777" w:rsidR="00000000" w:rsidRDefault="00EA6A92">
      <w:pPr>
        <w:pStyle w:val="a0"/>
        <w:rPr>
          <w:rtl/>
        </w:rPr>
      </w:pPr>
    </w:p>
    <w:p w14:paraId="49A48829" w14:textId="77777777" w:rsidR="00000000" w:rsidRDefault="00EA6A92">
      <w:pPr>
        <w:pStyle w:val="a0"/>
        <w:rPr>
          <w:rFonts w:hint="cs"/>
          <w:rtl/>
        </w:rPr>
      </w:pPr>
      <w:r>
        <w:rPr>
          <w:rFonts w:hint="cs"/>
          <w:rtl/>
        </w:rPr>
        <w:t xml:space="preserve">חבר הכנסת בר-און, קודם כול תשב. </w:t>
      </w:r>
    </w:p>
    <w:p w14:paraId="48087C2A" w14:textId="77777777" w:rsidR="00000000" w:rsidRDefault="00EA6A92">
      <w:pPr>
        <w:pStyle w:val="a0"/>
        <w:rPr>
          <w:rFonts w:hint="cs"/>
          <w:rtl/>
        </w:rPr>
      </w:pPr>
    </w:p>
    <w:p w14:paraId="089026FC" w14:textId="77777777" w:rsidR="00000000" w:rsidRDefault="00EA6A92">
      <w:pPr>
        <w:pStyle w:val="af0"/>
        <w:rPr>
          <w:rtl/>
        </w:rPr>
      </w:pPr>
      <w:r>
        <w:rPr>
          <w:rFonts w:hint="eastAsia"/>
          <w:rtl/>
        </w:rPr>
        <w:t>דליה</w:t>
      </w:r>
      <w:r>
        <w:rPr>
          <w:rtl/>
        </w:rPr>
        <w:t xml:space="preserve"> איציק (העבודה-מימד):</w:t>
      </w:r>
    </w:p>
    <w:p w14:paraId="1D344F37" w14:textId="77777777" w:rsidR="00000000" w:rsidRDefault="00EA6A92">
      <w:pPr>
        <w:pStyle w:val="a0"/>
        <w:rPr>
          <w:rFonts w:hint="cs"/>
          <w:rtl/>
        </w:rPr>
      </w:pPr>
    </w:p>
    <w:p w14:paraId="7ACFB743" w14:textId="77777777" w:rsidR="00000000" w:rsidRDefault="00EA6A92">
      <w:pPr>
        <w:pStyle w:val="a0"/>
        <w:rPr>
          <w:rFonts w:hint="cs"/>
          <w:rtl/>
        </w:rPr>
      </w:pPr>
      <w:r>
        <w:rPr>
          <w:rFonts w:hint="cs"/>
          <w:rtl/>
        </w:rPr>
        <w:t xml:space="preserve">- - - </w:t>
      </w:r>
    </w:p>
    <w:p w14:paraId="0DB66DB8" w14:textId="77777777" w:rsidR="00000000" w:rsidRDefault="00EA6A92">
      <w:pPr>
        <w:pStyle w:val="a0"/>
        <w:rPr>
          <w:rFonts w:hint="cs"/>
          <w:rtl/>
        </w:rPr>
      </w:pPr>
    </w:p>
    <w:p w14:paraId="2A9BE05F" w14:textId="77777777" w:rsidR="00000000" w:rsidRDefault="00EA6A92">
      <w:pPr>
        <w:pStyle w:val="af1"/>
        <w:rPr>
          <w:rtl/>
        </w:rPr>
      </w:pPr>
      <w:r>
        <w:rPr>
          <w:rtl/>
        </w:rPr>
        <w:t>היו"ר ראובן ריבלין:</w:t>
      </w:r>
    </w:p>
    <w:p w14:paraId="38FB5CA7" w14:textId="77777777" w:rsidR="00000000" w:rsidRDefault="00EA6A92">
      <w:pPr>
        <w:pStyle w:val="a0"/>
        <w:rPr>
          <w:rtl/>
        </w:rPr>
      </w:pPr>
    </w:p>
    <w:p w14:paraId="1E1E38BA" w14:textId="77777777" w:rsidR="00000000" w:rsidRDefault="00EA6A92">
      <w:pPr>
        <w:pStyle w:val="a0"/>
        <w:rPr>
          <w:rFonts w:hint="cs"/>
          <w:rtl/>
        </w:rPr>
      </w:pPr>
      <w:r>
        <w:rPr>
          <w:rFonts w:hint="cs"/>
          <w:rtl/>
        </w:rPr>
        <w:t xml:space="preserve">חבר הכנסת בר-און, קודם כול תשב. </w:t>
      </w:r>
    </w:p>
    <w:p w14:paraId="08730B0B" w14:textId="77777777" w:rsidR="00000000" w:rsidRDefault="00EA6A92">
      <w:pPr>
        <w:pStyle w:val="a0"/>
        <w:rPr>
          <w:rFonts w:hint="cs"/>
          <w:rtl/>
        </w:rPr>
      </w:pPr>
    </w:p>
    <w:p w14:paraId="407B65CF" w14:textId="77777777" w:rsidR="00000000" w:rsidRDefault="00EA6A92">
      <w:pPr>
        <w:pStyle w:val="af0"/>
        <w:rPr>
          <w:rtl/>
        </w:rPr>
      </w:pPr>
      <w:r>
        <w:rPr>
          <w:rFonts w:hint="eastAsia"/>
          <w:rtl/>
        </w:rPr>
        <w:t>חיים</w:t>
      </w:r>
      <w:r>
        <w:rPr>
          <w:rtl/>
        </w:rPr>
        <w:t xml:space="preserve"> רמון (העבו</w:t>
      </w:r>
      <w:r>
        <w:rPr>
          <w:rtl/>
        </w:rPr>
        <w:t>דה-מימד):</w:t>
      </w:r>
    </w:p>
    <w:p w14:paraId="58FD949C" w14:textId="77777777" w:rsidR="00000000" w:rsidRDefault="00EA6A92">
      <w:pPr>
        <w:pStyle w:val="a0"/>
        <w:rPr>
          <w:rFonts w:hint="cs"/>
          <w:rtl/>
        </w:rPr>
      </w:pPr>
    </w:p>
    <w:p w14:paraId="133AF96B" w14:textId="77777777" w:rsidR="00000000" w:rsidRDefault="00EA6A92">
      <w:pPr>
        <w:pStyle w:val="a0"/>
        <w:rPr>
          <w:rFonts w:hint="cs"/>
          <w:rtl/>
        </w:rPr>
      </w:pPr>
      <w:r>
        <w:rPr>
          <w:rFonts w:hint="cs"/>
          <w:rtl/>
        </w:rPr>
        <w:t>הסתיים הדיון, אין דיון.</w:t>
      </w:r>
    </w:p>
    <w:p w14:paraId="587F420E" w14:textId="77777777" w:rsidR="00000000" w:rsidRDefault="00EA6A92">
      <w:pPr>
        <w:pStyle w:val="a0"/>
        <w:rPr>
          <w:rFonts w:hint="cs"/>
          <w:rtl/>
        </w:rPr>
      </w:pPr>
    </w:p>
    <w:p w14:paraId="2515F82B" w14:textId="77777777" w:rsidR="00000000" w:rsidRDefault="00EA6A92">
      <w:pPr>
        <w:pStyle w:val="af0"/>
        <w:rPr>
          <w:rtl/>
        </w:rPr>
      </w:pPr>
      <w:r>
        <w:rPr>
          <w:rFonts w:hint="eastAsia"/>
          <w:rtl/>
        </w:rPr>
        <w:t>קריאות</w:t>
      </w:r>
      <w:r>
        <w:rPr>
          <w:rtl/>
        </w:rPr>
        <w:t>:</w:t>
      </w:r>
    </w:p>
    <w:p w14:paraId="56DE3E5F" w14:textId="77777777" w:rsidR="00000000" w:rsidRDefault="00EA6A92">
      <w:pPr>
        <w:pStyle w:val="a0"/>
        <w:rPr>
          <w:rFonts w:hint="cs"/>
          <w:rtl/>
        </w:rPr>
      </w:pPr>
    </w:p>
    <w:p w14:paraId="270B978F" w14:textId="77777777" w:rsidR="00000000" w:rsidRDefault="00EA6A92">
      <w:pPr>
        <w:pStyle w:val="a0"/>
        <w:rPr>
          <w:rFonts w:hint="cs"/>
          <w:rtl/>
        </w:rPr>
      </w:pPr>
      <w:r>
        <w:rPr>
          <w:rFonts w:hint="cs"/>
          <w:rtl/>
        </w:rPr>
        <w:t xml:space="preserve">- - - </w:t>
      </w:r>
    </w:p>
    <w:p w14:paraId="02C202A6" w14:textId="77777777" w:rsidR="00000000" w:rsidRDefault="00EA6A92">
      <w:pPr>
        <w:pStyle w:val="a0"/>
        <w:rPr>
          <w:rFonts w:hint="cs"/>
          <w:rtl/>
        </w:rPr>
      </w:pPr>
    </w:p>
    <w:p w14:paraId="67EC4889" w14:textId="77777777" w:rsidR="00000000" w:rsidRDefault="00EA6A92">
      <w:pPr>
        <w:pStyle w:val="af1"/>
        <w:rPr>
          <w:rtl/>
        </w:rPr>
      </w:pPr>
      <w:r>
        <w:rPr>
          <w:rtl/>
        </w:rPr>
        <w:t>היו"ר ראובן ריבלין:</w:t>
      </w:r>
    </w:p>
    <w:p w14:paraId="6EA78C61" w14:textId="77777777" w:rsidR="00000000" w:rsidRDefault="00EA6A92">
      <w:pPr>
        <w:pStyle w:val="a0"/>
        <w:rPr>
          <w:rtl/>
        </w:rPr>
      </w:pPr>
    </w:p>
    <w:p w14:paraId="2CC16990" w14:textId="77777777" w:rsidR="00000000" w:rsidRDefault="00EA6A92">
      <w:pPr>
        <w:pStyle w:val="a0"/>
        <w:rPr>
          <w:rFonts w:hint="cs"/>
          <w:rtl/>
        </w:rPr>
      </w:pPr>
      <w:r>
        <w:rPr>
          <w:rFonts w:hint="cs"/>
          <w:rtl/>
        </w:rPr>
        <w:t>שמעתי אותך, חבר הכנסת דהאמשה. חבר הכנסת דהאמשה, נאמר בתקנון הכנסת, שבכל שלב משלבי דיון כלשהו - - -</w:t>
      </w:r>
    </w:p>
    <w:p w14:paraId="12FB8AC3" w14:textId="77777777" w:rsidR="00000000" w:rsidRDefault="00EA6A92">
      <w:pPr>
        <w:pStyle w:val="a0"/>
        <w:rPr>
          <w:rFonts w:hint="cs"/>
          <w:rtl/>
        </w:rPr>
      </w:pPr>
    </w:p>
    <w:p w14:paraId="57071F53" w14:textId="77777777" w:rsidR="00000000" w:rsidRDefault="00EA6A92">
      <w:pPr>
        <w:pStyle w:val="af0"/>
        <w:rPr>
          <w:rtl/>
        </w:rPr>
      </w:pPr>
      <w:r>
        <w:rPr>
          <w:rFonts w:hint="eastAsia"/>
          <w:rtl/>
        </w:rPr>
        <w:t>חיים</w:t>
      </w:r>
      <w:r>
        <w:rPr>
          <w:rtl/>
        </w:rPr>
        <w:t xml:space="preserve"> רמון (העבודה-מימד):</w:t>
      </w:r>
    </w:p>
    <w:p w14:paraId="47498DBE" w14:textId="77777777" w:rsidR="00000000" w:rsidRDefault="00EA6A92">
      <w:pPr>
        <w:pStyle w:val="a0"/>
        <w:rPr>
          <w:rFonts w:hint="cs"/>
          <w:rtl/>
        </w:rPr>
      </w:pPr>
    </w:p>
    <w:p w14:paraId="6BCF7CA6" w14:textId="77777777" w:rsidR="00000000" w:rsidRDefault="00EA6A92">
      <w:pPr>
        <w:pStyle w:val="a0"/>
        <w:rPr>
          <w:rFonts w:hint="cs"/>
          <w:rtl/>
        </w:rPr>
      </w:pPr>
      <w:r>
        <w:rPr>
          <w:rFonts w:hint="cs"/>
          <w:rtl/>
        </w:rPr>
        <w:t>אין התאמה.</w:t>
      </w:r>
    </w:p>
    <w:p w14:paraId="11EDE937" w14:textId="77777777" w:rsidR="00000000" w:rsidRDefault="00EA6A92">
      <w:pPr>
        <w:pStyle w:val="a0"/>
        <w:rPr>
          <w:rFonts w:hint="cs"/>
          <w:rtl/>
        </w:rPr>
      </w:pPr>
    </w:p>
    <w:p w14:paraId="6F188EA9" w14:textId="77777777" w:rsidR="00000000" w:rsidRDefault="00EA6A92">
      <w:pPr>
        <w:pStyle w:val="af1"/>
        <w:rPr>
          <w:rtl/>
        </w:rPr>
      </w:pPr>
      <w:r>
        <w:rPr>
          <w:rtl/>
        </w:rPr>
        <w:t>היו"ר ראובן ריבלין:</w:t>
      </w:r>
    </w:p>
    <w:p w14:paraId="1C25E5A1" w14:textId="77777777" w:rsidR="00000000" w:rsidRDefault="00EA6A92">
      <w:pPr>
        <w:pStyle w:val="a0"/>
        <w:rPr>
          <w:rtl/>
        </w:rPr>
      </w:pPr>
    </w:p>
    <w:p w14:paraId="74E70B41" w14:textId="77777777" w:rsidR="00000000" w:rsidRDefault="00EA6A92">
      <w:pPr>
        <w:pStyle w:val="a0"/>
        <w:rPr>
          <w:rFonts w:hint="cs"/>
          <w:rtl/>
        </w:rPr>
      </w:pPr>
      <w:r>
        <w:rPr>
          <w:rFonts w:hint="cs"/>
          <w:rtl/>
        </w:rPr>
        <w:t>שמעתי אותך, חבר הכנסת ר</w:t>
      </w:r>
      <w:r>
        <w:rPr>
          <w:rFonts w:hint="cs"/>
          <w:rtl/>
        </w:rPr>
        <w:t xml:space="preserve">מון. חבר הכנסת רמון, הרי הודיעו לי מה כוונתך לעשות ואני בדקתי. ועדת הפירושים התייחסה לסעיף 56 לתקנון - אני מפנה להערות השוליים, ההערה האחרונה - שבו נאמר: על-פי החלטת ועדת הפירושים יש לתת רשות הנמקה לנמנעים בהצבעה על סדר-היום, בהתאם לסעיף 56 של התקנון. </w:t>
      </w:r>
    </w:p>
    <w:p w14:paraId="5EA7BE8A" w14:textId="77777777" w:rsidR="00000000" w:rsidRDefault="00EA6A92">
      <w:pPr>
        <w:pStyle w:val="a0"/>
        <w:rPr>
          <w:rFonts w:hint="cs"/>
          <w:rtl/>
        </w:rPr>
      </w:pPr>
    </w:p>
    <w:p w14:paraId="64458CC5" w14:textId="77777777" w:rsidR="00000000" w:rsidRDefault="00EA6A92">
      <w:pPr>
        <w:pStyle w:val="af0"/>
        <w:rPr>
          <w:rtl/>
        </w:rPr>
      </w:pPr>
      <w:r>
        <w:rPr>
          <w:rFonts w:hint="eastAsia"/>
          <w:rtl/>
        </w:rPr>
        <w:t>חי</w:t>
      </w:r>
      <w:r>
        <w:rPr>
          <w:rFonts w:hint="eastAsia"/>
          <w:rtl/>
        </w:rPr>
        <w:t>ים</w:t>
      </w:r>
      <w:r>
        <w:rPr>
          <w:rtl/>
        </w:rPr>
        <w:t xml:space="preserve"> רמון (העבודה-מימד):</w:t>
      </w:r>
    </w:p>
    <w:p w14:paraId="5B365D32" w14:textId="77777777" w:rsidR="00000000" w:rsidRDefault="00EA6A92">
      <w:pPr>
        <w:pStyle w:val="a0"/>
        <w:rPr>
          <w:rFonts w:hint="cs"/>
          <w:rtl/>
        </w:rPr>
      </w:pPr>
    </w:p>
    <w:p w14:paraId="4FA23C20" w14:textId="77777777" w:rsidR="00000000" w:rsidRDefault="00EA6A92">
      <w:pPr>
        <w:pStyle w:val="a0"/>
        <w:rPr>
          <w:rFonts w:hint="cs"/>
          <w:rtl/>
        </w:rPr>
      </w:pPr>
      <w:r>
        <w:rPr>
          <w:rFonts w:hint="cs"/>
          <w:rtl/>
        </w:rPr>
        <w:t>לא קראת את הסעיף הנכון.</w:t>
      </w:r>
    </w:p>
    <w:p w14:paraId="1DE98639" w14:textId="77777777" w:rsidR="00000000" w:rsidRDefault="00EA6A92">
      <w:pPr>
        <w:pStyle w:val="a0"/>
        <w:rPr>
          <w:rFonts w:hint="cs"/>
          <w:rtl/>
        </w:rPr>
      </w:pPr>
    </w:p>
    <w:p w14:paraId="22CEF015" w14:textId="77777777" w:rsidR="00000000" w:rsidRDefault="00EA6A92">
      <w:pPr>
        <w:pStyle w:val="af0"/>
        <w:rPr>
          <w:rtl/>
        </w:rPr>
      </w:pPr>
      <w:r>
        <w:rPr>
          <w:rFonts w:hint="eastAsia"/>
          <w:rtl/>
        </w:rPr>
        <w:t>אברהם</w:t>
      </w:r>
      <w:r>
        <w:rPr>
          <w:rtl/>
        </w:rPr>
        <w:t xml:space="preserve"> בורג (העבודה-מימד):</w:t>
      </w:r>
    </w:p>
    <w:p w14:paraId="77DD1205" w14:textId="77777777" w:rsidR="00000000" w:rsidRDefault="00EA6A92">
      <w:pPr>
        <w:pStyle w:val="a0"/>
        <w:rPr>
          <w:rFonts w:hint="cs"/>
          <w:rtl/>
        </w:rPr>
      </w:pPr>
    </w:p>
    <w:p w14:paraId="77093316" w14:textId="77777777" w:rsidR="00000000" w:rsidRDefault="00EA6A92">
      <w:pPr>
        <w:pStyle w:val="a0"/>
        <w:ind w:left="719" w:firstLine="0"/>
        <w:rPr>
          <w:rFonts w:hint="cs"/>
          <w:rtl/>
        </w:rPr>
      </w:pPr>
      <w:r>
        <w:rPr>
          <w:rFonts w:hint="cs"/>
          <w:rtl/>
        </w:rPr>
        <w:t xml:space="preserve">- - - </w:t>
      </w:r>
    </w:p>
    <w:p w14:paraId="36F9DB23" w14:textId="77777777" w:rsidR="00000000" w:rsidRDefault="00EA6A92">
      <w:pPr>
        <w:pStyle w:val="a0"/>
        <w:rPr>
          <w:rFonts w:hint="cs"/>
          <w:rtl/>
        </w:rPr>
      </w:pPr>
    </w:p>
    <w:p w14:paraId="2A58A934" w14:textId="77777777" w:rsidR="00000000" w:rsidRDefault="00EA6A92">
      <w:pPr>
        <w:pStyle w:val="af0"/>
        <w:rPr>
          <w:rtl/>
        </w:rPr>
      </w:pPr>
      <w:r>
        <w:rPr>
          <w:rFonts w:hint="eastAsia"/>
          <w:rtl/>
        </w:rPr>
        <w:t>חיים</w:t>
      </w:r>
      <w:r>
        <w:rPr>
          <w:rtl/>
        </w:rPr>
        <w:t xml:space="preserve"> רמון (העבודה-מימד):</w:t>
      </w:r>
    </w:p>
    <w:p w14:paraId="2660016A" w14:textId="77777777" w:rsidR="00000000" w:rsidRDefault="00EA6A92">
      <w:pPr>
        <w:pStyle w:val="a0"/>
        <w:rPr>
          <w:rFonts w:hint="cs"/>
          <w:rtl/>
        </w:rPr>
      </w:pPr>
    </w:p>
    <w:p w14:paraId="4C230AF6" w14:textId="77777777" w:rsidR="00000000" w:rsidRDefault="00EA6A92">
      <w:pPr>
        <w:pStyle w:val="a0"/>
        <w:rPr>
          <w:rFonts w:hint="cs"/>
          <w:rtl/>
        </w:rPr>
      </w:pPr>
      <w:r>
        <w:rPr>
          <w:rFonts w:hint="cs"/>
          <w:rtl/>
        </w:rPr>
        <w:t>אדוני היושב-ראש, אני בטוח שאני אחסוך לך. זה בטוח לא על-פי התקנון, אבל לא נורא, שידבר.</w:t>
      </w:r>
    </w:p>
    <w:p w14:paraId="776855D5" w14:textId="77777777" w:rsidR="00000000" w:rsidRDefault="00EA6A92">
      <w:pPr>
        <w:pStyle w:val="a0"/>
        <w:rPr>
          <w:rFonts w:hint="cs"/>
          <w:rtl/>
        </w:rPr>
      </w:pPr>
    </w:p>
    <w:p w14:paraId="78B1BDBE" w14:textId="77777777" w:rsidR="00000000" w:rsidRDefault="00EA6A92">
      <w:pPr>
        <w:pStyle w:val="af1"/>
        <w:rPr>
          <w:rtl/>
        </w:rPr>
      </w:pPr>
      <w:r>
        <w:rPr>
          <w:rtl/>
        </w:rPr>
        <w:t>היו"ר ראובן ריבלין:</w:t>
      </w:r>
    </w:p>
    <w:p w14:paraId="55C91B7B" w14:textId="77777777" w:rsidR="00000000" w:rsidRDefault="00EA6A92">
      <w:pPr>
        <w:pStyle w:val="a0"/>
        <w:rPr>
          <w:rtl/>
        </w:rPr>
      </w:pPr>
    </w:p>
    <w:p w14:paraId="1F302875" w14:textId="77777777" w:rsidR="00000000" w:rsidRDefault="00EA6A92">
      <w:pPr>
        <w:pStyle w:val="a0"/>
        <w:rPr>
          <w:rFonts w:hint="cs"/>
          <w:rtl/>
        </w:rPr>
      </w:pPr>
      <w:r>
        <w:rPr>
          <w:rFonts w:hint="cs"/>
          <w:rtl/>
        </w:rPr>
        <w:t xml:space="preserve">רק רגע, חבר הכנסת רמון, אין צורך לדבר </w:t>
      </w:r>
      <w:r>
        <w:rPr>
          <w:rFonts w:hint="cs"/>
          <w:rtl/>
        </w:rPr>
        <w:t xml:space="preserve">בעמידה. </w:t>
      </w:r>
    </w:p>
    <w:p w14:paraId="158CE420" w14:textId="77777777" w:rsidR="00000000" w:rsidRDefault="00EA6A92">
      <w:pPr>
        <w:pStyle w:val="a0"/>
        <w:rPr>
          <w:rFonts w:hint="cs"/>
          <w:rtl/>
        </w:rPr>
      </w:pPr>
    </w:p>
    <w:p w14:paraId="59186E60" w14:textId="77777777" w:rsidR="00000000" w:rsidRDefault="00EA6A92">
      <w:pPr>
        <w:pStyle w:val="a0"/>
        <w:rPr>
          <w:rFonts w:hint="cs"/>
          <w:rtl/>
        </w:rPr>
      </w:pPr>
      <w:r>
        <w:rPr>
          <w:rFonts w:hint="cs"/>
          <w:rtl/>
        </w:rPr>
        <w:t>אני מדבר על סעיף 96(א) לתקנון: "חבר הכנסת רשאי לחזור בו מהצעתו". בהערות נאמר: "הממשלה רשאית ליטול את רשות הדיבור גם כאשר המציע חזר בו מהצעתו".</w:t>
      </w:r>
    </w:p>
    <w:p w14:paraId="194F2F0C" w14:textId="77777777" w:rsidR="00000000" w:rsidRDefault="00EA6A92">
      <w:pPr>
        <w:pStyle w:val="a0"/>
        <w:rPr>
          <w:rFonts w:hint="cs"/>
          <w:rtl/>
        </w:rPr>
      </w:pPr>
    </w:p>
    <w:p w14:paraId="0DCC8E7E" w14:textId="77777777" w:rsidR="00000000" w:rsidRDefault="00EA6A92">
      <w:pPr>
        <w:pStyle w:val="af0"/>
        <w:rPr>
          <w:rtl/>
        </w:rPr>
      </w:pPr>
      <w:r>
        <w:rPr>
          <w:rFonts w:hint="eastAsia"/>
          <w:rtl/>
        </w:rPr>
        <w:t>אברהם</w:t>
      </w:r>
      <w:r>
        <w:rPr>
          <w:rtl/>
        </w:rPr>
        <w:t xml:space="preserve"> בורג (העבודה-מימד):</w:t>
      </w:r>
    </w:p>
    <w:p w14:paraId="7B8334E9" w14:textId="77777777" w:rsidR="00000000" w:rsidRDefault="00EA6A92">
      <w:pPr>
        <w:pStyle w:val="a0"/>
        <w:rPr>
          <w:rFonts w:hint="cs"/>
          <w:rtl/>
        </w:rPr>
      </w:pPr>
    </w:p>
    <w:p w14:paraId="7391D73C" w14:textId="77777777" w:rsidR="00000000" w:rsidRDefault="00EA6A92">
      <w:pPr>
        <w:pStyle w:val="a0"/>
        <w:rPr>
          <w:rFonts w:hint="cs"/>
          <w:rtl/>
        </w:rPr>
      </w:pPr>
      <w:r>
        <w:rPr>
          <w:rFonts w:hint="cs"/>
          <w:rtl/>
        </w:rPr>
        <w:t>זה לא חבר כנסת, זה סיעה.</w:t>
      </w:r>
    </w:p>
    <w:p w14:paraId="3CFB1E18" w14:textId="77777777" w:rsidR="00000000" w:rsidRDefault="00EA6A92">
      <w:pPr>
        <w:pStyle w:val="a0"/>
        <w:rPr>
          <w:rFonts w:hint="cs"/>
          <w:rtl/>
        </w:rPr>
      </w:pPr>
    </w:p>
    <w:p w14:paraId="08BE5DF5" w14:textId="77777777" w:rsidR="00000000" w:rsidRDefault="00EA6A92">
      <w:pPr>
        <w:pStyle w:val="af1"/>
        <w:rPr>
          <w:rtl/>
        </w:rPr>
      </w:pPr>
      <w:r>
        <w:rPr>
          <w:rtl/>
        </w:rPr>
        <w:t>היו"ר ראובן ריבלין:</w:t>
      </w:r>
    </w:p>
    <w:p w14:paraId="0A272E50" w14:textId="77777777" w:rsidR="00000000" w:rsidRDefault="00EA6A92">
      <w:pPr>
        <w:pStyle w:val="a0"/>
        <w:rPr>
          <w:rtl/>
        </w:rPr>
      </w:pPr>
    </w:p>
    <w:p w14:paraId="1C287048" w14:textId="77777777" w:rsidR="00000000" w:rsidRDefault="00EA6A92">
      <w:pPr>
        <w:pStyle w:val="a0"/>
        <w:rPr>
          <w:rFonts w:hint="cs"/>
          <w:rtl/>
        </w:rPr>
      </w:pPr>
      <w:r>
        <w:rPr>
          <w:rFonts w:hint="cs"/>
          <w:rtl/>
        </w:rPr>
        <w:t>חבר הכנסת בורג, אני מבין, יש</w:t>
      </w:r>
      <w:r>
        <w:rPr>
          <w:rFonts w:hint="cs"/>
          <w:rtl/>
        </w:rPr>
        <w:t xml:space="preserve"> הרבה פרשנויות.</w:t>
      </w:r>
    </w:p>
    <w:p w14:paraId="56683CFE" w14:textId="77777777" w:rsidR="00000000" w:rsidRDefault="00EA6A92">
      <w:pPr>
        <w:pStyle w:val="a0"/>
        <w:rPr>
          <w:rFonts w:hint="cs"/>
          <w:rtl/>
        </w:rPr>
      </w:pPr>
    </w:p>
    <w:p w14:paraId="77F8B702" w14:textId="77777777" w:rsidR="00000000" w:rsidRDefault="00EA6A92">
      <w:pPr>
        <w:pStyle w:val="af0"/>
        <w:rPr>
          <w:rtl/>
        </w:rPr>
      </w:pPr>
      <w:r>
        <w:rPr>
          <w:rFonts w:hint="eastAsia"/>
          <w:rtl/>
        </w:rPr>
        <w:t>קריאות</w:t>
      </w:r>
      <w:r>
        <w:rPr>
          <w:rtl/>
        </w:rPr>
        <w:t>:</w:t>
      </w:r>
    </w:p>
    <w:p w14:paraId="1B91C6A8" w14:textId="77777777" w:rsidR="00000000" w:rsidRDefault="00EA6A92">
      <w:pPr>
        <w:pStyle w:val="a0"/>
        <w:rPr>
          <w:rFonts w:hint="cs"/>
          <w:rtl/>
        </w:rPr>
      </w:pPr>
    </w:p>
    <w:p w14:paraId="427EE97B" w14:textId="77777777" w:rsidR="00000000" w:rsidRDefault="00EA6A92">
      <w:pPr>
        <w:pStyle w:val="a0"/>
        <w:rPr>
          <w:rFonts w:hint="cs"/>
          <w:rtl/>
        </w:rPr>
      </w:pPr>
      <w:r>
        <w:rPr>
          <w:rFonts w:hint="cs"/>
          <w:rtl/>
        </w:rPr>
        <w:t xml:space="preserve">- - - </w:t>
      </w:r>
    </w:p>
    <w:p w14:paraId="19CFF458" w14:textId="77777777" w:rsidR="00000000" w:rsidRDefault="00EA6A92">
      <w:pPr>
        <w:pStyle w:val="a0"/>
        <w:rPr>
          <w:rFonts w:hint="cs"/>
          <w:rtl/>
        </w:rPr>
      </w:pPr>
    </w:p>
    <w:p w14:paraId="59DD9395" w14:textId="77777777" w:rsidR="00000000" w:rsidRDefault="00EA6A92">
      <w:pPr>
        <w:pStyle w:val="af0"/>
        <w:rPr>
          <w:rtl/>
        </w:rPr>
      </w:pPr>
      <w:r>
        <w:rPr>
          <w:rFonts w:hint="eastAsia"/>
          <w:rtl/>
        </w:rPr>
        <w:t>אברהם</w:t>
      </w:r>
      <w:r>
        <w:rPr>
          <w:rtl/>
        </w:rPr>
        <w:t xml:space="preserve"> בורג (העבודה-מימד):</w:t>
      </w:r>
    </w:p>
    <w:p w14:paraId="24739D23" w14:textId="77777777" w:rsidR="00000000" w:rsidRDefault="00EA6A92">
      <w:pPr>
        <w:pStyle w:val="a0"/>
        <w:rPr>
          <w:rFonts w:hint="cs"/>
          <w:rtl/>
        </w:rPr>
      </w:pPr>
    </w:p>
    <w:p w14:paraId="026011AC" w14:textId="77777777" w:rsidR="00000000" w:rsidRDefault="00EA6A92">
      <w:pPr>
        <w:pStyle w:val="a0"/>
        <w:rPr>
          <w:rFonts w:hint="cs"/>
          <w:rtl/>
        </w:rPr>
      </w:pPr>
      <w:r>
        <w:rPr>
          <w:rFonts w:hint="cs"/>
          <w:rtl/>
        </w:rPr>
        <w:t xml:space="preserve">- - - </w:t>
      </w:r>
    </w:p>
    <w:p w14:paraId="3A92B1AD" w14:textId="77777777" w:rsidR="00000000" w:rsidRDefault="00EA6A92">
      <w:pPr>
        <w:pStyle w:val="af1"/>
        <w:rPr>
          <w:rFonts w:hint="cs"/>
          <w:rtl/>
        </w:rPr>
      </w:pPr>
    </w:p>
    <w:p w14:paraId="28B70A8D" w14:textId="77777777" w:rsidR="00000000" w:rsidRDefault="00EA6A92">
      <w:pPr>
        <w:pStyle w:val="af1"/>
        <w:rPr>
          <w:rtl/>
        </w:rPr>
      </w:pPr>
      <w:r>
        <w:rPr>
          <w:rtl/>
        </w:rPr>
        <w:t>היו"ר ראובן ריבלין:</w:t>
      </w:r>
    </w:p>
    <w:p w14:paraId="111C7F65" w14:textId="77777777" w:rsidR="00000000" w:rsidRDefault="00EA6A92">
      <w:pPr>
        <w:pStyle w:val="a0"/>
        <w:rPr>
          <w:rtl/>
        </w:rPr>
      </w:pPr>
    </w:p>
    <w:p w14:paraId="0D4FF3B3" w14:textId="77777777" w:rsidR="00000000" w:rsidRDefault="00EA6A92">
      <w:pPr>
        <w:pStyle w:val="a0"/>
        <w:rPr>
          <w:rFonts w:hint="cs"/>
          <w:rtl/>
        </w:rPr>
      </w:pPr>
      <w:r>
        <w:rPr>
          <w:rFonts w:hint="cs"/>
          <w:rtl/>
        </w:rPr>
        <w:t xml:space="preserve">באתם ואמרתם דברים, ובסופו של דבר חזרתם בכם מההצעה, אבל לא יהיה מצב שבו לא תהיה תשובה על הדברים שאמרתם. </w:t>
      </w:r>
    </w:p>
    <w:p w14:paraId="4F44E1BC" w14:textId="77777777" w:rsidR="00000000" w:rsidRDefault="00EA6A92">
      <w:pPr>
        <w:pStyle w:val="a0"/>
        <w:rPr>
          <w:rFonts w:hint="cs"/>
          <w:rtl/>
        </w:rPr>
      </w:pPr>
    </w:p>
    <w:p w14:paraId="2094BC9F" w14:textId="77777777" w:rsidR="00000000" w:rsidRDefault="00EA6A92">
      <w:pPr>
        <w:pStyle w:val="af0"/>
        <w:rPr>
          <w:rtl/>
        </w:rPr>
      </w:pPr>
      <w:r>
        <w:rPr>
          <w:rFonts w:hint="eastAsia"/>
          <w:rtl/>
        </w:rPr>
        <w:t>אברהם</w:t>
      </w:r>
      <w:r>
        <w:rPr>
          <w:rtl/>
        </w:rPr>
        <w:t xml:space="preserve"> בורג (העבודה-מימד):</w:t>
      </w:r>
    </w:p>
    <w:p w14:paraId="0514D2A4" w14:textId="77777777" w:rsidR="00000000" w:rsidRDefault="00EA6A92">
      <w:pPr>
        <w:pStyle w:val="a0"/>
        <w:rPr>
          <w:rFonts w:hint="cs"/>
          <w:rtl/>
        </w:rPr>
      </w:pPr>
    </w:p>
    <w:p w14:paraId="0AE19DDF" w14:textId="77777777" w:rsidR="00000000" w:rsidRDefault="00EA6A92">
      <w:pPr>
        <w:pStyle w:val="a0"/>
        <w:rPr>
          <w:rFonts w:hint="cs"/>
          <w:rtl/>
        </w:rPr>
      </w:pPr>
      <w:r>
        <w:rPr>
          <w:rFonts w:hint="cs"/>
          <w:rtl/>
        </w:rPr>
        <w:t>למה?</w:t>
      </w:r>
    </w:p>
    <w:p w14:paraId="0C7221A6" w14:textId="77777777" w:rsidR="00000000" w:rsidRDefault="00EA6A92">
      <w:pPr>
        <w:pStyle w:val="a0"/>
        <w:rPr>
          <w:rFonts w:hint="cs"/>
          <w:rtl/>
        </w:rPr>
      </w:pPr>
    </w:p>
    <w:p w14:paraId="1181822C" w14:textId="77777777" w:rsidR="00000000" w:rsidRDefault="00EA6A92">
      <w:pPr>
        <w:pStyle w:val="af1"/>
        <w:rPr>
          <w:rtl/>
        </w:rPr>
      </w:pPr>
      <w:r>
        <w:rPr>
          <w:rtl/>
        </w:rPr>
        <w:t>היו"ר ראובן ריבלין:</w:t>
      </w:r>
    </w:p>
    <w:p w14:paraId="306B938C" w14:textId="77777777" w:rsidR="00000000" w:rsidRDefault="00EA6A92">
      <w:pPr>
        <w:pStyle w:val="a0"/>
        <w:ind w:firstLine="0"/>
        <w:rPr>
          <w:rFonts w:hint="cs"/>
          <w:rtl/>
        </w:rPr>
      </w:pPr>
    </w:p>
    <w:p w14:paraId="2A08393A" w14:textId="77777777" w:rsidR="00000000" w:rsidRDefault="00EA6A92">
      <w:pPr>
        <w:pStyle w:val="a0"/>
        <w:rPr>
          <w:rFonts w:hint="cs"/>
          <w:rtl/>
        </w:rPr>
      </w:pPr>
      <w:r>
        <w:rPr>
          <w:rFonts w:hint="cs"/>
          <w:rtl/>
        </w:rPr>
        <w:t>כל מי ש</w:t>
      </w:r>
      <w:r>
        <w:rPr>
          <w:rFonts w:hint="cs"/>
          <w:rtl/>
        </w:rPr>
        <w:t>מבקש ממני רשות לדבר, יכול לדבר. אפילו האופוזיציה - שכן ברור שהממשלה לא יכולה לסתום פיות - אפילו האופוזיציה לא יכולה לסתום פיות. האם יש למישהו השגה על דברי? חבר הכנסת רמון, שאלתי רק למען הנימוס. חבר הכנסת רמון, בבקשה.</w:t>
      </w:r>
    </w:p>
    <w:p w14:paraId="188837F8" w14:textId="77777777" w:rsidR="00000000" w:rsidRDefault="00EA6A92">
      <w:pPr>
        <w:pStyle w:val="a0"/>
        <w:rPr>
          <w:rFonts w:hint="cs"/>
          <w:rtl/>
        </w:rPr>
      </w:pPr>
    </w:p>
    <w:p w14:paraId="3CD7ED07" w14:textId="77777777" w:rsidR="00000000" w:rsidRDefault="00EA6A92">
      <w:pPr>
        <w:pStyle w:val="a"/>
        <w:rPr>
          <w:rtl/>
        </w:rPr>
      </w:pPr>
      <w:bookmarkStart w:id="71" w:name="_Toc74484052"/>
      <w:r>
        <w:rPr>
          <w:rFonts w:hint="eastAsia"/>
          <w:rtl/>
        </w:rPr>
        <w:t>חיים</w:t>
      </w:r>
      <w:r>
        <w:rPr>
          <w:rtl/>
        </w:rPr>
        <w:t xml:space="preserve"> רמון (העבודה-מימד):</w:t>
      </w:r>
      <w:bookmarkEnd w:id="71"/>
    </w:p>
    <w:p w14:paraId="42ACE768" w14:textId="77777777" w:rsidR="00000000" w:rsidRDefault="00EA6A92">
      <w:pPr>
        <w:pStyle w:val="a0"/>
        <w:rPr>
          <w:rFonts w:hint="cs"/>
          <w:rtl/>
        </w:rPr>
      </w:pPr>
    </w:p>
    <w:p w14:paraId="7E364DA7" w14:textId="77777777" w:rsidR="00000000" w:rsidRDefault="00EA6A92">
      <w:pPr>
        <w:pStyle w:val="a0"/>
        <w:rPr>
          <w:rFonts w:hint="cs"/>
          <w:rtl/>
        </w:rPr>
      </w:pPr>
      <w:r>
        <w:rPr>
          <w:rFonts w:hint="cs"/>
          <w:rtl/>
        </w:rPr>
        <w:t>אדוני היושב-</w:t>
      </w:r>
      <w:r>
        <w:rPr>
          <w:rFonts w:hint="cs"/>
          <w:rtl/>
        </w:rPr>
        <w:t>ראש, הסעיף שהבאת איננו ממין העניין, איננו מתייחס לענייננו. אבל אין לנו כוונה, לפחות לא לי, לסתום את הפה לשר גדעון עזרא. אני משתוקק ורוצה לדעת מה יש לו להגיד. לפנים משורת הדין, כדי שזה לא יהיה על-פי התקנון, ניתן לו לדבר, אבל זה לפנים משורת הדין.</w:t>
      </w:r>
    </w:p>
    <w:p w14:paraId="044E0DD0" w14:textId="77777777" w:rsidR="00000000" w:rsidRDefault="00EA6A92">
      <w:pPr>
        <w:pStyle w:val="a0"/>
        <w:ind w:firstLine="0"/>
        <w:rPr>
          <w:rFonts w:hint="cs"/>
          <w:rtl/>
        </w:rPr>
      </w:pPr>
    </w:p>
    <w:p w14:paraId="417487B4" w14:textId="77777777" w:rsidR="00000000" w:rsidRDefault="00EA6A92">
      <w:pPr>
        <w:pStyle w:val="af1"/>
        <w:rPr>
          <w:rtl/>
        </w:rPr>
      </w:pPr>
      <w:r>
        <w:rPr>
          <w:rtl/>
        </w:rPr>
        <w:t>היו"ר ראוב</w:t>
      </w:r>
      <w:r>
        <w:rPr>
          <w:rtl/>
        </w:rPr>
        <w:t>ן ריבלין:</w:t>
      </w:r>
    </w:p>
    <w:p w14:paraId="2E86E580" w14:textId="77777777" w:rsidR="00000000" w:rsidRDefault="00EA6A92">
      <w:pPr>
        <w:pStyle w:val="a0"/>
        <w:rPr>
          <w:rtl/>
        </w:rPr>
      </w:pPr>
    </w:p>
    <w:p w14:paraId="081F2291" w14:textId="77777777" w:rsidR="00000000" w:rsidRDefault="00EA6A92">
      <w:pPr>
        <w:pStyle w:val="a0"/>
        <w:rPr>
          <w:rFonts w:hint="cs"/>
          <w:rtl/>
        </w:rPr>
      </w:pPr>
      <w:r>
        <w:rPr>
          <w:rFonts w:hint="cs"/>
          <w:rtl/>
        </w:rPr>
        <w:t>כשאדוני יכריע מתי זה לפנים ומתי זה בתוך מסגרת שורת הדין, אני אשמח לשמוע תמיד את דעתו. אני קובע שהשר עזרא מדבר בזכות ולא לפנים משורת הדין. חבר הכנסת בר-און, למה אדוני כועס אם אני לא כועס? אמרתי לו שאצלו הוא לפנים משורת הדין ואצלי הוא בפנים, גם בפ</w:t>
      </w:r>
      <w:r>
        <w:rPr>
          <w:rFonts w:hint="cs"/>
          <w:rtl/>
        </w:rPr>
        <w:t>נים. חבר הכנסת רמון אמר את אשר אמר. חבר הכנסת בר-און, אם יש לך צורך לעזור לי בהחלטתי - כי אני מתכוון לאפשר לשר עזרא לדבר.</w:t>
      </w:r>
    </w:p>
    <w:p w14:paraId="2D7DB798" w14:textId="77777777" w:rsidR="00000000" w:rsidRDefault="00EA6A92">
      <w:pPr>
        <w:pStyle w:val="a0"/>
        <w:rPr>
          <w:rFonts w:hint="cs"/>
          <w:rtl/>
        </w:rPr>
      </w:pPr>
    </w:p>
    <w:p w14:paraId="4AF90E6C" w14:textId="77777777" w:rsidR="00000000" w:rsidRDefault="00EA6A92">
      <w:pPr>
        <w:pStyle w:val="af0"/>
        <w:rPr>
          <w:rtl/>
        </w:rPr>
      </w:pPr>
      <w:r>
        <w:rPr>
          <w:rFonts w:hint="eastAsia"/>
          <w:rtl/>
        </w:rPr>
        <w:t>רוני</w:t>
      </w:r>
      <w:r>
        <w:rPr>
          <w:rtl/>
        </w:rPr>
        <w:t xml:space="preserve"> בר-און (הליכוד):</w:t>
      </w:r>
    </w:p>
    <w:p w14:paraId="4FAB14A8" w14:textId="77777777" w:rsidR="00000000" w:rsidRDefault="00EA6A92">
      <w:pPr>
        <w:pStyle w:val="a0"/>
        <w:rPr>
          <w:rFonts w:hint="cs"/>
          <w:rtl/>
        </w:rPr>
      </w:pPr>
    </w:p>
    <w:p w14:paraId="71445F8C" w14:textId="77777777" w:rsidR="00000000" w:rsidRDefault="00EA6A92">
      <w:pPr>
        <w:pStyle w:val="a0"/>
        <w:rPr>
          <w:rFonts w:hint="cs"/>
          <w:rtl/>
        </w:rPr>
      </w:pPr>
      <w:r>
        <w:rPr>
          <w:rFonts w:hint="cs"/>
          <w:rtl/>
        </w:rPr>
        <w:t>אין שום צורך שמנהל האופוזיציה בפועל יגלה פה נדיבות ויסכים לפנים משורת הדין.</w:t>
      </w:r>
    </w:p>
    <w:p w14:paraId="67127AFD" w14:textId="77777777" w:rsidR="00000000" w:rsidRDefault="00EA6A92">
      <w:pPr>
        <w:pStyle w:val="a0"/>
        <w:rPr>
          <w:rFonts w:hint="cs"/>
          <w:rtl/>
        </w:rPr>
      </w:pPr>
    </w:p>
    <w:p w14:paraId="4B0522F0" w14:textId="77777777" w:rsidR="00000000" w:rsidRDefault="00EA6A92">
      <w:pPr>
        <w:pStyle w:val="af1"/>
        <w:rPr>
          <w:rtl/>
        </w:rPr>
      </w:pPr>
      <w:r>
        <w:rPr>
          <w:rtl/>
        </w:rPr>
        <w:t>היו"ר ראובן ריבלין:</w:t>
      </w:r>
    </w:p>
    <w:p w14:paraId="1F1A21AA" w14:textId="77777777" w:rsidR="00000000" w:rsidRDefault="00EA6A92">
      <w:pPr>
        <w:pStyle w:val="a0"/>
        <w:rPr>
          <w:rtl/>
        </w:rPr>
      </w:pPr>
    </w:p>
    <w:p w14:paraId="488A2D61" w14:textId="77777777" w:rsidR="00000000" w:rsidRDefault="00EA6A92">
      <w:pPr>
        <w:pStyle w:val="a0"/>
        <w:rPr>
          <w:rFonts w:hint="cs"/>
          <w:rtl/>
        </w:rPr>
      </w:pPr>
      <w:r>
        <w:rPr>
          <w:rFonts w:hint="cs"/>
          <w:rtl/>
        </w:rPr>
        <w:t>האם אדוני פו</w:t>
      </w:r>
      <w:r>
        <w:rPr>
          <w:rFonts w:hint="cs"/>
          <w:rtl/>
        </w:rPr>
        <w:t>תח חזית עם חברת הכנסת איציק?</w:t>
      </w:r>
    </w:p>
    <w:p w14:paraId="77FBCC09" w14:textId="77777777" w:rsidR="00000000" w:rsidRDefault="00EA6A92">
      <w:pPr>
        <w:pStyle w:val="a0"/>
        <w:rPr>
          <w:rFonts w:hint="cs"/>
          <w:rtl/>
        </w:rPr>
      </w:pPr>
    </w:p>
    <w:p w14:paraId="11CF6165" w14:textId="77777777" w:rsidR="00000000" w:rsidRDefault="00EA6A92">
      <w:pPr>
        <w:pStyle w:val="af0"/>
        <w:rPr>
          <w:rtl/>
        </w:rPr>
      </w:pPr>
      <w:r>
        <w:rPr>
          <w:rFonts w:hint="eastAsia"/>
          <w:rtl/>
        </w:rPr>
        <w:t>רוני</w:t>
      </w:r>
      <w:r>
        <w:rPr>
          <w:rtl/>
        </w:rPr>
        <w:t xml:space="preserve"> בר-און (הליכוד):</w:t>
      </w:r>
    </w:p>
    <w:p w14:paraId="5BD8175D" w14:textId="77777777" w:rsidR="00000000" w:rsidRDefault="00EA6A92">
      <w:pPr>
        <w:pStyle w:val="a0"/>
        <w:rPr>
          <w:rFonts w:hint="cs"/>
          <w:rtl/>
        </w:rPr>
      </w:pPr>
    </w:p>
    <w:p w14:paraId="0C05230E" w14:textId="77777777" w:rsidR="00000000" w:rsidRDefault="00EA6A92">
      <w:pPr>
        <w:pStyle w:val="a0"/>
        <w:rPr>
          <w:rFonts w:hint="cs"/>
          <w:rtl/>
        </w:rPr>
      </w:pPr>
      <w:r>
        <w:rPr>
          <w:rFonts w:hint="cs"/>
          <w:rtl/>
        </w:rPr>
        <w:t xml:space="preserve">לא, יושב-ראש האופוזיציה בפועל זה חבר הכנסת רמון. היא יושבת-ראש הסיעה. כך לפחות התרשמתי. </w:t>
      </w:r>
    </w:p>
    <w:p w14:paraId="3C1E8283" w14:textId="77777777" w:rsidR="00000000" w:rsidRDefault="00EA6A92">
      <w:pPr>
        <w:pStyle w:val="a0"/>
        <w:rPr>
          <w:rFonts w:hint="cs"/>
          <w:rtl/>
        </w:rPr>
      </w:pPr>
    </w:p>
    <w:p w14:paraId="7981BECB" w14:textId="77777777" w:rsidR="00000000" w:rsidRDefault="00EA6A92">
      <w:pPr>
        <w:pStyle w:val="af0"/>
        <w:rPr>
          <w:rtl/>
        </w:rPr>
      </w:pPr>
      <w:r>
        <w:rPr>
          <w:rFonts w:hint="eastAsia"/>
          <w:rtl/>
        </w:rPr>
        <w:t>דליה</w:t>
      </w:r>
      <w:r>
        <w:rPr>
          <w:rtl/>
        </w:rPr>
        <w:t xml:space="preserve"> איציק (העבודה-מימד):</w:t>
      </w:r>
    </w:p>
    <w:p w14:paraId="01815E79" w14:textId="77777777" w:rsidR="00000000" w:rsidRDefault="00EA6A92">
      <w:pPr>
        <w:pStyle w:val="a0"/>
        <w:rPr>
          <w:rFonts w:hint="cs"/>
          <w:rtl/>
        </w:rPr>
      </w:pPr>
    </w:p>
    <w:p w14:paraId="5B11EAA6" w14:textId="77777777" w:rsidR="00000000" w:rsidRDefault="00EA6A92">
      <w:pPr>
        <w:pStyle w:val="a0"/>
        <w:rPr>
          <w:rFonts w:hint="cs"/>
          <w:rtl/>
        </w:rPr>
      </w:pPr>
      <w:r>
        <w:rPr>
          <w:rFonts w:hint="cs"/>
          <w:rtl/>
        </w:rPr>
        <w:t xml:space="preserve">- - - </w:t>
      </w:r>
    </w:p>
    <w:p w14:paraId="5963BFF7" w14:textId="77777777" w:rsidR="00000000" w:rsidRDefault="00EA6A92">
      <w:pPr>
        <w:pStyle w:val="a0"/>
        <w:rPr>
          <w:rFonts w:hint="cs"/>
          <w:rtl/>
        </w:rPr>
      </w:pPr>
    </w:p>
    <w:p w14:paraId="62C84DFB" w14:textId="77777777" w:rsidR="00000000" w:rsidRDefault="00EA6A92">
      <w:pPr>
        <w:pStyle w:val="af1"/>
        <w:rPr>
          <w:rtl/>
        </w:rPr>
      </w:pPr>
      <w:r>
        <w:rPr>
          <w:rtl/>
        </w:rPr>
        <w:t>היו"ר ראובן ריבלין:</w:t>
      </w:r>
    </w:p>
    <w:p w14:paraId="39647B90" w14:textId="77777777" w:rsidR="00000000" w:rsidRDefault="00EA6A92">
      <w:pPr>
        <w:pStyle w:val="a0"/>
        <w:rPr>
          <w:rtl/>
        </w:rPr>
      </w:pPr>
    </w:p>
    <w:p w14:paraId="5EE513EF" w14:textId="77777777" w:rsidR="00000000" w:rsidRDefault="00EA6A92">
      <w:pPr>
        <w:pStyle w:val="a0"/>
        <w:rPr>
          <w:rFonts w:hint="cs"/>
          <w:rtl/>
        </w:rPr>
      </w:pPr>
      <w:r>
        <w:rPr>
          <w:rFonts w:hint="cs"/>
          <w:rtl/>
        </w:rPr>
        <w:t>אני יכול להגן עליך מכל דבר, רק לא מפני זעמה וחמתה של יושב</w:t>
      </w:r>
      <w:r>
        <w:rPr>
          <w:rFonts w:hint="cs"/>
          <w:rtl/>
        </w:rPr>
        <w:t xml:space="preserve">ת-ראש הסיעה כאשר היא זועמת בצדק. </w:t>
      </w:r>
    </w:p>
    <w:p w14:paraId="153AA2C0" w14:textId="77777777" w:rsidR="00000000" w:rsidRDefault="00EA6A92">
      <w:pPr>
        <w:pStyle w:val="a0"/>
        <w:rPr>
          <w:rFonts w:hint="cs"/>
          <w:rtl/>
        </w:rPr>
      </w:pPr>
    </w:p>
    <w:p w14:paraId="05825AF2" w14:textId="77777777" w:rsidR="00000000" w:rsidRDefault="00EA6A92">
      <w:pPr>
        <w:pStyle w:val="a"/>
        <w:rPr>
          <w:rtl/>
        </w:rPr>
      </w:pPr>
      <w:bookmarkStart w:id="72" w:name="_Toc74484053"/>
      <w:r>
        <w:rPr>
          <w:rFonts w:hint="eastAsia"/>
          <w:rtl/>
        </w:rPr>
        <w:t>רוני</w:t>
      </w:r>
      <w:r>
        <w:rPr>
          <w:rtl/>
        </w:rPr>
        <w:t xml:space="preserve"> בר-און (הליכוד):</w:t>
      </w:r>
      <w:bookmarkEnd w:id="72"/>
    </w:p>
    <w:p w14:paraId="74E7BC6B" w14:textId="77777777" w:rsidR="00000000" w:rsidRDefault="00EA6A92">
      <w:pPr>
        <w:pStyle w:val="a0"/>
        <w:rPr>
          <w:rFonts w:hint="cs"/>
          <w:rtl/>
        </w:rPr>
      </w:pPr>
    </w:p>
    <w:p w14:paraId="79345226" w14:textId="77777777" w:rsidR="00000000" w:rsidRDefault="00EA6A92">
      <w:pPr>
        <w:pStyle w:val="a0"/>
        <w:rPr>
          <w:rFonts w:hint="cs"/>
          <w:rtl/>
        </w:rPr>
      </w:pPr>
      <w:r>
        <w:rPr>
          <w:rFonts w:hint="cs"/>
          <w:rtl/>
        </w:rPr>
        <w:t>לא מחמתי ולא מחמתה.</w:t>
      </w:r>
    </w:p>
    <w:p w14:paraId="6740709E" w14:textId="77777777" w:rsidR="00000000" w:rsidRDefault="00EA6A92">
      <w:pPr>
        <w:pStyle w:val="a0"/>
        <w:rPr>
          <w:rFonts w:hint="cs"/>
          <w:rtl/>
        </w:rPr>
      </w:pPr>
    </w:p>
    <w:p w14:paraId="2E2D3E22" w14:textId="77777777" w:rsidR="00000000" w:rsidRDefault="00EA6A92">
      <w:pPr>
        <w:pStyle w:val="a0"/>
        <w:rPr>
          <w:rFonts w:hint="cs"/>
          <w:rtl/>
        </w:rPr>
      </w:pPr>
      <w:r>
        <w:rPr>
          <w:rFonts w:hint="cs"/>
          <w:rtl/>
        </w:rPr>
        <w:t>אדוני היושב-ראש, ברור לחלוטין, שגם הצעה להביע אי-אמון בממשלה, למרות הכותרת הבומבסטית שלה, היא בעצם הצעה לדיון על סדר-יומה של הכנסת, אלא שיש לה כללים הרבה יותר חריפים מבחינת הקדי</w:t>
      </w:r>
      <w:r>
        <w:rPr>
          <w:rFonts w:hint="cs"/>
          <w:rtl/>
        </w:rPr>
        <w:t>מויות של הדיון. מרגע שנקבע בוועדת הפירושים שבהצעה לסדר-היום שהמציע חזר בו רשאית הממשלה ליטול את רשות הדיבור, הדברים בהצעת האי-אמון הם קל וחומר, בן בנו של קל וחומר.</w:t>
      </w:r>
    </w:p>
    <w:p w14:paraId="18B564F0" w14:textId="77777777" w:rsidR="00000000" w:rsidRDefault="00EA6A92">
      <w:pPr>
        <w:pStyle w:val="a0"/>
        <w:rPr>
          <w:rFonts w:hint="cs"/>
          <w:rtl/>
        </w:rPr>
      </w:pPr>
    </w:p>
    <w:p w14:paraId="01EE02B7" w14:textId="77777777" w:rsidR="00000000" w:rsidRDefault="00EA6A92">
      <w:pPr>
        <w:pStyle w:val="af0"/>
        <w:rPr>
          <w:rtl/>
        </w:rPr>
      </w:pPr>
      <w:r>
        <w:rPr>
          <w:rFonts w:hint="eastAsia"/>
          <w:rtl/>
        </w:rPr>
        <w:t>אברהם</w:t>
      </w:r>
      <w:r>
        <w:rPr>
          <w:rtl/>
        </w:rPr>
        <w:t xml:space="preserve"> בורג (העבודה-מימד):</w:t>
      </w:r>
    </w:p>
    <w:p w14:paraId="22EACA73" w14:textId="77777777" w:rsidR="00000000" w:rsidRDefault="00EA6A92">
      <w:pPr>
        <w:pStyle w:val="a0"/>
        <w:rPr>
          <w:rFonts w:hint="cs"/>
          <w:rtl/>
        </w:rPr>
      </w:pPr>
    </w:p>
    <w:p w14:paraId="24655873" w14:textId="77777777" w:rsidR="00000000" w:rsidRDefault="00EA6A92">
      <w:pPr>
        <w:pStyle w:val="a0"/>
        <w:rPr>
          <w:rFonts w:hint="cs"/>
          <w:rtl/>
        </w:rPr>
      </w:pPr>
      <w:r>
        <w:rPr>
          <w:rFonts w:hint="cs"/>
          <w:rtl/>
        </w:rPr>
        <w:t xml:space="preserve">- - - </w:t>
      </w:r>
    </w:p>
    <w:p w14:paraId="5EFF06DF" w14:textId="77777777" w:rsidR="00000000" w:rsidRDefault="00EA6A92">
      <w:pPr>
        <w:pStyle w:val="a0"/>
        <w:rPr>
          <w:rFonts w:hint="cs"/>
          <w:rtl/>
        </w:rPr>
      </w:pPr>
    </w:p>
    <w:p w14:paraId="78B783B5" w14:textId="77777777" w:rsidR="00000000" w:rsidRDefault="00EA6A92">
      <w:pPr>
        <w:pStyle w:val="af1"/>
        <w:rPr>
          <w:rtl/>
        </w:rPr>
      </w:pPr>
      <w:r>
        <w:rPr>
          <w:rtl/>
        </w:rPr>
        <w:t>היו"ר ראובן ריבלין:</w:t>
      </w:r>
    </w:p>
    <w:p w14:paraId="3344A9C5" w14:textId="77777777" w:rsidR="00000000" w:rsidRDefault="00EA6A92">
      <w:pPr>
        <w:pStyle w:val="a0"/>
        <w:rPr>
          <w:rtl/>
        </w:rPr>
      </w:pPr>
    </w:p>
    <w:p w14:paraId="6C31BD82" w14:textId="77777777" w:rsidR="00000000" w:rsidRDefault="00EA6A92">
      <w:pPr>
        <w:pStyle w:val="a0"/>
        <w:rPr>
          <w:rFonts w:hint="cs"/>
          <w:rtl/>
        </w:rPr>
      </w:pPr>
      <w:r>
        <w:rPr>
          <w:rFonts w:hint="cs"/>
          <w:rtl/>
        </w:rPr>
        <w:t>אדוני, לשעבר יושב-ראש הכנסת, אפשר ל</w:t>
      </w:r>
      <w:r>
        <w:rPr>
          <w:rFonts w:hint="cs"/>
          <w:rtl/>
        </w:rPr>
        <w:t xml:space="preserve">עשות אנלוגיה ברורה. מדובר פה בהצעה לסדר-היום שמישהו חזר בו ממנה. כל דבר הוא הצעה לסדר-היום. הרי לא תאמרו שזה לא היה על סדר-היום. </w:t>
      </w:r>
    </w:p>
    <w:p w14:paraId="4B40275A" w14:textId="77777777" w:rsidR="00000000" w:rsidRDefault="00EA6A92">
      <w:pPr>
        <w:pStyle w:val="a0"/>
        <w:rPr>
          <w:rFonts w:hint="cs"/>
          <w:rtl/>
        </w:rPr>
      </w:pPr>
    </w:p>
    <w:p w14:paraId="77327CBC" w14:textId="77777777" w:rsidR="00000000" w:rsidRDefault="00EA6A92">
      <w:pPr>
        <w:pStyle w:val="a0"/>
        <w:rPr>
          <w:rFonts w:hint="cs"/>
          <w:rtl/>
        </w:rPr>
      </w:pPr>
      <w:r>
        <w:rPr>
          <w:rFonts w:hint="cs"/>
          <w:rtl/>
        </w:rPr>
        <w:t>אחרונת הדוברים, חברת הכנסת דליה איציק, בבקשה.</w:t>
      </w:r>
    </w:p>
    <w:p w14:paraId="66E83EB7" w14:textId="77777777" w:rsidR="00000000" w:rsidRDefault="00EA6A92">
      <w:pPr>
        <w:pStyle w:val="a0"/>
        <w:rPr>
          <w:rtl/>
        </w:rPr>
      </w:pPr>
    </w:p>
    <w:p w14:paraId="76BAED96" w14:textId="77777777" w:rsidR="00000000" w:rsidRDefault="00EA6A92">
      <w:pPr>
        <w:pStyle w:val="a"/>
        <w:rPr>
          <w:rtl/>
        </w:rPr>
      </w:pPr>
      <w:bookmarkStart w:id="73" w:name="_Toc74484054"/>
      <w:r>
        <w:rPr>
          <w:rFonts w:hint="eastAsia"/>
          <w:rtl/>
        </w:rPr>
        <w:t>דליה</w:t>
      </w:r>
      <w:r>
        <w:rPr>
          <w:rtl/>
        </w:rPr>
        <w:t xml:space="preserve"> איציק (העבודה-מימד):</w:t>
      </w:r>
      <w:bookmarkEnd w:id="73"/>
    </w:p>
    <w:p w14:paraId="7C397E09" w14:textId="77777777" w:rsidR="00000000" w:rsidRDefault="00EA6A92">
      <w:pPr>
        <w:pStyle w:val="a0"/>
        <w:rPr>
          <w:rFonts w:hint="cs"/>
          <w:rtl/>
        </w:rPr>
      </w:pPr>
    </w:p>
    <w:p w14:paraId="44A52ADC" w14:textId="77777777" w:rsidR="00000000" w:rsidRDefault="00EA6A92">
      <w:pPr>
        <w:pStyle w:val="a0"/>
        <w:rPr>
          <w:rFonts w:hint="cs"/>
          <w:rtl/>
        </w:rPr>
      </w:pPr>
      <w:r>
        <w:rPr>
          <w:rFonts w:hint="cs"/>
          <w:rtl/>
        </w:rPr>
        <w:t>אדוני היושב-ראש, אני רואה שהמתווך, הלוא הוא שר המשפ</w:t>
      </w:r>
      <w:r>
        <w:rPr>
          <w:rFonts w:hint="cs"/>
          <w:rtl/>
        </w:rPr>
        <w:t xml:space="preserve">טים, הגיע לכאן ויכול שהוא יכול לעשות סדר ולהתקשר עכשיו לראש הממשלה ולשאול אותו אם ראש הממשלה מוכן להגיע. </w:t>
      </w:r>
    </w:p>
    <w:p w14:paraId="0F6A230D" w14:textId="77777777" w:rsidR="00000000" w:rsidRDefault="00EA6A92">
      <w:pPr>
        <w:pStyle w:val="a0"/>
        <w:rPr>
          <w:rFonts w:hint="cs"/>
          <w:rtl/>
        </w:rPr>
      </w:pPr>
    </w:p>
    <w:p w14:paraId="75CF5720" w14:textId="77777777" w:rsidR="00000000" w:rsidRDefault="00EA6A92">
      <w:pPr>
        <w:pStyle w:val="a0"/>
        <w:rPr>
          <w:rFonts w:hint="cs"/>
          <w:rtl/>
        </w:rPr>
      </w:pPr>
      <w:r>
        <w:rPr>
          <w:rFonts w:hint="cs"/>
          <w:rtl/>
        </w:rPr>
        <w:t>כאמור, הסרנו את האי-אמון, ואני מוצאת שעל-פי סעיף 95 לתקנון, חבר כנסת רשאי לחזור בו מהצעתו, וזה איננו דומה לסיעה. לכן, רוני בר-און, ששם עצמו מבין כל ד</w:t>
      </w:r>
      <w:r>
        <w:rPr>
          <w:rFonts w:hint="cs"/>
          <w:rtl/>
        </w:rPr>
        <w:t xml:space="preserve">בר בכל עניין, היה כדאי לו בעניין זה לא לדבר. </w:t>
      </w:r>
    </w:p>
    <w:p w14:paraId="2E4E69AD" w14:textId="77777777" w:rsidR="00000000" w:rsidRDefault="00EA6A92">
      <w:pPr>
        <w:pStyle w:val="a0"/>
        <w:rPr>
          <w:rFonts w:hint="cs"/>
          <w:rtl/>
        </w:rPr>
      </w:pPr>
    </w:p>
    <w:p w14:paraId="1138DFDA" w14:textId="77777777" w:rsidR="00000000" w:rsidRDefault="00EA6A92">
      <w:pPr>
        <w:pStyle w:val="a0"/>
        <w:rPr>
          <w:rFonts w:hint="cs"/>
          <w:rtl/>
        </w:rPr>
      </w:pPr>
      <w:r>
        <w:rPr>
          <w:rFonts w:hint="cs"/>
          <w:rtl/>
        </w:rPr>
        <w:t xml:space="preserve">אני מציעה, אם אתה מסכים, אדוני היושב-ראש, שנעשה פסק זמן של חמש דקות, נחכה למתווך שיביא את ראש הממשלה לכאן ואולי נצא כולנו ביום הזה קצת יותר יודעים מה ראש הממשלה חושב גם על המתווך. </w:t>
      </w:r>
    </w:p>
    <w:p w14:paraId="4DF0650B" w14:textId="77777777" w:rsidR="00000000" w:rsidRDefault="00EA6A92">
      <w:pPr>
        <w:pStyle w:val="a0"/>
        <w:rPr>
          <w:rFonts w:hint="cs"/>
          <w:rtl/>
        </w:rPr>
      </w:pPr>
    </w:p>
    <w:p w14:paraId="1A612F57" w14:textId="77777777" w:rsidR="00000000" w:rsidRDefault="00EA6A92">
      <w:pPr>
        <w:pStyle w:val="af1"/>
        <w:rPr>
          <w:rtl/>
        </w:rPr>
      </w:pPr>
      <w:r>
        <w:rPr>
          <w:rtl/>
        </w:rPr>
        <w:t>היו"ר ראובן ריבלין:</w:t>
      </w:r>
    </w:p>
    <w:p w14:paraId="1D61D601" w14:textId="77777777" w:rsidR="00000000" w:rsidRDefault="00EA6A92">
      <w:pPr>
        <w:pStyle w:val="a0"/>
        <w:rPr>
          <w:rtl/>
        </w:rPr>
      </w:pPr>
    </w:p>
    <w:p w14:paraId="4D5B9D15" w14:textId="77777777" w:rsidR="00000000" w:rsidRDefault="00EA6A92">
      <w:pPr>
        <w:pStyle w:val="a0"/>
        <w:rPr>
          <w:rFonts w:hint="cs"/>
          <w:rtl/>
        </w:rPr>
      </w:pPr>
      <w:r>
        <w:rPr>
          <w:rFonts w:hint="cs"/>
          <w:rtl/>
        </w:rPr>
        <w:t>לעניינ</w:t>
      </w:r>
      <w:r>
        <w:rPr>
          <w:rFonts w:hint="cs"/>
          <w:rtl/>
        </w:rPr>
        <w:t xml:space="preserve">ך הראשון, זו פרשנות שאני לא מקבל אותה, אבל אינני משנה את החלטתי שכבוד השר עזרא ישיב. לעניינך השני, פתוחה הדלת בפנייך, אני לא מפסיק את הישיבה.  </w:t>
      </w:r>
    </w:p>
    <w:p w14:paraId="4EA61BB9" w14:textId="77777777" w:rsidR="00000000" w:rsidRDefault="00EA6A92">
      <w:pPr>
        <w:pStyle w:val="a0"/>
        <w:rPr>
          <w:rFonts w:hint="cs"/>
          <w:rtl/>
        </w:rPr>
      </w:pPr>
    </w:p>
    <w:p w14:paraId="55827407" w14:textId="77777777" w:rsidR="00000000" w:rsidRDefault="00EA6A92">
      <w:pPr>
        <w:pStyle w:val="a"/>
        <w:rPr>
          <w:rtl/>
        </w:rPr>
      </w:pPr>
      <w:bookmarkStart w:id="74" w:name="FS000000474T31_05_2004_17_07_29"/>
      <w:bookmarkStart w:id="75" w:name="_Toc74484055"/>
      <w:bookmarkEnd w:id="74"/>
      <w:r>
        <w:rPr>
          <w:rFonts w:hint="eastAsia"/>
          <w:rtl/>
        </w:rPr>
        <w:t>השר</w:t>
      </w:r>
      <w:r>
        <w:rPr>
          <w:rtl/>
        </w:rPr>
        <w:t xml:space="preserve"> גדעון עזרא:</w:t>
      </w:r>
      <w:bookmarkEnd w:id="75"/>
    </w:p>
    <w:p w14:paraId="08AA18FF" w14:textId="77777777" w:rsidR="00000000" w:rsidRDefault="00EA6A92">
      <w:pPr>
        <w:pStyle w:val="a0"/>
        <w:rPr>
          <w:rFonts w:hint="cs"/>
          <w:rtl/>
        </w:rPr>
      </w:pPr>
    </w:p>
    <w:p w14:paraId="008DAA0F" w14:textId="77777777" w:rsidR="00000000" w:rsidRDefault="00EA6A92">
      <w:pPr>
        <w:pStyle w:val="a0"/>
        <w:rPr>
          <w:rFonts w:hint="cs"/>
          <w:rtl/>
        </w:rPr>
      </w:pPr>
      <w:r>
        <w:rPr>
          <w:rFonts w:hint="cs"/>
          <w:rtl/>
        </w:rPr>
        <w:t>אדוני היושב-ראש, חברי חברי הכנסת, אני מבקש לומר שתי הערות. ההערה הראשונה היא ליושב-ראש האופוזי</w:t>
      </w:r>
      <w:r>
        <w:rPr>
          <w:rFonts w:hint="cs"/>
          <w:rtl/>
        </w:rPr>
        <w:t>ציה - אני אומר לך, וזה היה ידוע, שאם תמשכו את הצעות האי-אמון, ראש הממשלה יהיה פה וישיב בהתאם לבקשה של 40 חברי הכנסת. בשעה 12:00 באנו לישיבת נשיאות הכנסת והיינו מוכנים שראש הממשלה יבוא לכאן, אבל אז נאמר לנו שאינכם מוכנים למשוך את הצעות האי-אמון. בסופו של דב</w:t>
      </w:r>
      <w:r>
        <w:rPr>
          <w:rFonts w:hint="cs"/>
          <w:rtl/>
        </w:rPr>
        <w:t>ר משכתם את הצעות האי-אמון והגענו למצב המגוחך שאליו הגענו. היינו מוכנים להצעות האי-אמון,  לרבות הצבעה, אבל החלטתם לא להעלות אותן להצבעה.</w:t>
      </w:r>
    </w:p>
    <w:p w14:paraId="55C1B67F" w14:textId="77777777" w:rsidR="00000000" w:rsidRDefault="00EA6A92">
      <w:pPr>
        <w:pStyle w:val="a0"/>
        <w:rPr>
          <w:rFonts w:hint="cs"/>
          <w:rtl/>
        </w:rPr>
      </w:pPr>
    </w:p>
    <w:p w14:paraId="0383170F" w14:textId="77777777" w:rsidR="00000000" w:rsidRDefault="00EA6A92">
      <w:pPr>
        <w:pStyle w:val="a0"/>
        <w:rPr>
          <w:rFonts w:hint="cs"/>
          <w:rtl/>
        </w:rPr>
      </w:pPr>
      <w:r>
        <w:rPr>
          <w:rFonts w:hint="cs"/>
          <w:rtl/>
        </w:rPr>
        <w:t xml:space="preserve">לגבי חבר הכנסת דהאמשה - - - </w:t>
      </w:r>
    </w:p>
    <w:p w14:paraId="57184F1F" w14:textId="77777777" w:rsidR="00000000" w:rsidRDefault="00EA6A92">
      <w:pPr>
        <w:pStyle w:val="a0"/>
        <w:rPr>
          <w:rFonts w:hint="cs"/>
          <w:rtl/>
        </w:rPr>
      </w:pPr>
    </w:p>
    <w:p w14:paraId="5AA04CB3" w14:textId="77777777" w:rsidR="00000000" w:rsidRDefault="00EA6A92">
      <w:pPr>
        <w:pStyle w:val="af0"/>
        <w:rPr>
          <w:rtl/>
        </w:rPr>
      </w:pPr>
      <w:r>
        <w:rPr>
          <w:rFonts w:hint="eastAsia"/>
          <w:rtl/>
        </w:rPr>
        <w:t>רוני</w:t>
      </w:r>
      <w:r>
        <w:rPr>
          <w:rtl/>
        </w:rPr>
        <w:t xml:space="preserve"> בר-און (הליכוד):</w:t>
      </w:r>
    </w:p>
    <w:p w14:paraId="52AB5335" w14:textId="77777777" w:rsidR="00000000" w:rsidRDefault="00EA6A92">
      <w:pPr>
        <w:pStyle w:val="a0"/>
        <w:rPr>
          <w:rFonts w:hint="cs"/>
          <w:rtl/>
        </w:rPr>
      </w:pPr>
    </w:p>
    <w:p w14:paraId="11A3EC7A" w14:textId="77777777" w:rsidR="00000000" w:rsidRDefault="00EA6A92">
      <w:pPr>
        <w:pStyle w:val="a0"/>
        <w:rPr>
          <w:rFonts w:hint="cs"/>
          <w:rtl/>
        </w:rPr>
      </w:pPr>
      <w:r>
        <w:rPr>
          <w:rFonts w:hint="cs"/>
          <w:rtl/>
        </w:rPr>
        <w:t>עזוב, מה אתה רוצה ממנו?</w:t>
      </w:r>
    </w:p>
    <w:p w14:paraId="58B3BE17" w14:textId="77777777" w:rsidR="00000000" w:rsidRDefault="00EA6A92">
      <w:pPr>
        <w:pStyle w:val="a0"/>
        <w:rPr>
          <w:rFonts w:hint="cs"/>
          <w:rtl/>
        </w:rPr>
      </w:pPr>
    </w:p>
    <w:p w14:paraId="029053EC" w14:textId="77777777" w:rsidR="00000000" w:rsidRDefault="00EA6A92">
      <w:pPr>
        <w:pStyle w:val="af1"/>
        <w:rPr>
          <w:rtl/>
        </w:rPr>
      </w:pPr>
      <w:r>
        <w:rPr>
          <w:rtl/>
        </w:rPr>
        <w:t>היו"ר ראובן ריבלין:</w:t>
      </w:r>
    </w:p>
    <w:p w14:paraId="75F036DC" w14:textId="77777777" w:rsidR="00000000" w:rsidRDefault="00EA6A92">
      <w:pPr>
        <w:pStyle w:val="a0"/>
        <w:rPr>
          <w:rtl/>
        </w:rPr>
      </w:pPr>
    </w:p>
    <w:p w14:paraId="1B75839F" w14:textId="77777777" w:rsidR="00000000" w:rsidRDefault="00EA6A92">
      <w:pPr>
        <w:pStyle w:val="a0"/>
        <w:rPr>
          <w:rFonts w:hint="cs"/>
          <w:rtl/>
        </w:rPr>
      </w:pPr>
      <w:r>
        <w:rPr>
          <w:rFonts w:hint="cs"/>
          <w:rtl/>
        </w:rPr>
        <w:t xml:space="preserve">למה, למה? חבר הכנסת </w:t>
      </w:r>
      <w:r>
        <w:rPr>
          <w:rFonts w:hint="cs"/>
          <w:rtl/>
        </w:rPr>
        <w:t>בר-און, למה לך לתת עצות לשר עזרא?</w:t>
      </w:r>
    </w:p>
    <w:p w14:paraId="06473252" w14:textId="77777777" w:rsidR="00000000" w:rsidRDefault="00EA6A92">
      <w:pPr>
        <w:pStyle w:val="a0"/>
        <w:rPr>
          <w:rFonts w:hint="cs"/>
          <w:rtl/>
        </w:rPr>
      </w:pPr>
    </w:p>
    <w:p w14:paraId="7462392B" w14:textId="77777777" w:rsidR="00000000" w:rsidRDefault="00EA6A92">
      <w:pPr>
        <w:pStyle w:val="-"/>
        <w:rPr>
          <w:rtl/>
        </w:rPr>
      </w:pPr>
      <w:bookmarkStart w:id="76" w:name="FS000000474T31_05_2004_17_08_40C"/>
      <w:bookmarkEnd w:id="76"/>
      <w:r>
        <w:rPr>
          <w:rtl/>
        </w:rPr>
        <w:t>השר גדעון עזרא:</w:t>
      </w:r>
    </w:p>
    <w:p w14:paraId="77382E77" w14:textId="77777777" w:rsidR="00000000" w:rsidRDefault="00EA6A92">
      <w:pPr>
        <w:pStyle w:val="a0"/>
        <w:rPr>
          <w:rtl/>
        </w:rPr>
      </w:pPr>
    </w:p>
    <w:p w14:paraId="415B7135" w14:textId="77777777" w:rsidR="00000000" w:rsidRDefault="00EA6A92">
      <w:pPr>
        <w:pStyle w:val="a0"/>
        <w:rPr>
          <w:rFonts w:hint="cs"/>
          <w:rtl/>
        </w:rPr>
      </w:pPr>
      <w:r>
        <w:rPr>
          <w:rFonts w:hint="cs"/>
          <w:rtl/>
        </w:rPr>
        <w:t>אני חייב לומר לחבר הכנסת עבד-אלמאלכ דהאמשה, שאתמול הופיעו בישיבת הממשלה גם הרמטכ"ל, גם ראש השב"כ וגם ראש אמ"ן. אם היה דבר משותף בדברים שלהם, בין הדברים היחידים שהיה משהו משותף להם, הוא שאין פרטנר למשא-ומת</w:t>
      </w:r>
      <w:r>
        <w:rPr>
          <w:rFonts w:hint="cs"/>
          <w:rtl/>
        </w:rPr>
        <w:t xml:space="preserve">ן. לכן העם בישראל צריך לדעת שאין למדינת ישראל פרטנר למשא-ומתן.  אלה הם דברי. תודה. </w:t>
      </w:r>
    </w:p>
    <w:p w14:paraId="6C12E055" w14:textId="77777777" w:rsidR="00000000" w:rsidRDefault="00EA6A92">
      <w:pPr>
        <w:pStyle w:val="a0"/>
        <w:rPr>
          <w:rFonts w:hint="cs"/>
          <w:rtl/>
        </w:rPr>
      </w:pPr>
    </w:p>
    <w:p w14:paraId="2B35142B" w14:textId="77777777" w:rsidR="00000000" w:rsidRDefault="00EA6A92">
      <w:pPr>
        <w:pStyle w:val="af1"/>
        <w:rPr>
          <w:rtl/>
        </w:rPr>
      </w:pPr>
      <w:r>
        <w:rPr>
          <w:rtl/>
        </w:rPr>
        <w:t>היו"ר ראובן ריבלין:</w:t>
      </w:r>
    </w:p>
    <w:p w14:paraId="2E536FB1" w14:textId="77777777" w:rsidR="00000000" w:rsidRDefault="00EA6A92">
      <w:pPr>
        <w:pStyle w:val="a0"/>
        <w:rPr>
          <w:rtl/>
        </w:rPr>
      </w:pPr>
    </w:p>
    <w:p w14:paraId="51F0AA5F" w14:textId="77777777" w:rsidR="00000000" w:rsidRDefault="00EA6A92">
      <w:pPr>
        <w:pStyle w:val="a0"/>
        <w:rPr>
          <w:rFonts w:hint="cs"/>
          <w:rtl/>
        </w:rPr>
      </w:pPr>
      <w:r>
        <w:rPr>
          <w:rFonts w:hint="cs"/>
          <w:rtl/>
        </w:rPr>
        <w:t xml:space="preserve">תודה לשר גדעון עזרא. הצעה לסדר של חבר הכנסת דוד טל, בבקשה. </w:t>
      </w:r>
    </w:p>
    <w:p w14:paraId="18C4ECE2" w14:textId="77777777" w:rsidR="00000000" w:rsidRDefault="00EA6A92">
      <w:pPr>
        <w:pStyle w:val="a0"/>
        <w:rPr>
          <w:rFonts w:hint="cs"/>
          <w:rtl/>
        </w:rPr>
      </w:pPr>
    </w:p>
    <w:p w14:paraId="55C062EE" w14:textId="77777777" w:rsidR="00000000" w:rsidRDefault="00EA6A92">
      <w:pPr>
        <w:pStyle w:val="a"/>
        <w:rPr>
          <w:rtl/>
        </w:rPr>
      </w:pPr>
      <w:bookmarkStart w:id="77" w:name="FS000000493T31_05_2004_17_09_26"/>
      <w:bookmarkStart w:id="78" w:name="_Toc74484056"/>
      <w:bookmarkEnd w:id="77"/>
      <w:r>
        <w:rPr>
          <w:rFonts w:hint="eastAsia"/>
          <w:rtl/>
        </w:rPr>
        <w:t>דוד</w:t>
      </w:r>
      <w:r>
        <w:rPr>
          <w:rtl/>
        </w:rPr>
        <w:t xml:space="preserve"> טל (עם אחד):</w:t>
      </w:r>
      <w:bookmarkEnd w:id="78"/>
    </w:p>
    <w:p w14:paraId="50A03394" w14:textId="77777777" w:rsidR="00000000" w:rsidRDefault="00EA6A92">
      <w:pPr>
        <w:pStyle w:val="a0"/>
        <w:rPr>
          <w:rFonts w:hint="cs"/>
          <w:rtl/>
        </w:rPr>
      </w:pPr>
    </w:p>
    <w:p w14:paraId="2CE79CEB" w14:textId="77777777" w:rsidR="00000000" w:rsidRDefault="00EA6A92">
      <w:pPr>
        <w:pStyle w:val="a0"/>
        <w:rPr>
          <w:rFonts w:hint="cs"/>
          <w:rtl/>
        </w:rPr>
      </w:pPr>
      <w:r>
        <w:rPr>
          <w:rFonts w:hint="cs"/>
          <w:rtl/>
        </w:rPr>
        <w:t>אדוני היושב-ראש, עמיתי חברי הכנסת, בתחילת הדיון דובר כאן על מכתבו של הר</w:t>
      </w:r>
      <w:r>
        <w:rPr>
          <w:rFonts w:hint="cs"/>
          <w:rtl/>
        </w:rPr>
        <w:t>מטכ"ל. אני רוצה לומר שאלה היו זכותו וחובתו של הרמטכ"ל לכתוב את אשר כתב. זו היתה זכותו של יושב-ראש הכנסת לקרוא פה את הדברים. אני לא מקבל את ההשתלחות של עמיתתי, חברת הכנסת זהבה גלאון. לא כך נוהגים במצביא. המצביא הזה הוא בעצם הגב והגיבוי של כל חייל במדינת ישר</w:t>
      </w:r>
      <w:r>
        <w:rPr>
          <w:rFonts w:hint="cs"/>
          <w:rtl/>
        </w:rPr>
        <w:t>אל. ביום פקודה הוא יורה להם והם צריכים ללכת אחריו למלחמה. אשר על כן, אני סבור שנכון עשה אדוני ונכון עשה הרמטכ"ל שהביע את כאבו בפני הבית הזה והבית הזה צריך להתייחס לחיילי צה"ל בפרט. יש להם בעיה? שיתייחסו לגוף המדיני, לשר הביטחון, לראש הממשלה, אל להם לפגוע ב</w:t>
      </w:r>
      <w:r>
        <w:rPr>
          <w:rFonts w:hint="cs"/>
          <w:rtl/>
        </w:rPr>
        <w:t xml:space="preserve">אף חייל אחד בישראל. </w:t>
      </w:r>
    </w:p>
    <w:p w14:paraId="4C7BA947" w14:textId="77777777" w:rsidR="00000000" w:rsidRDefault="00EA6A92">
      <w:pPr>
        <w:pStyle w:val="a0"/>
        <w:ind w:firstLine="0"/>
        <w:rPr>
          <w:rFonts w:hint="cs"/>
          <w:rtl/>
        </w:rPr>
      </w:pPr>
    </w:p>
    <w:p w14:paraId="3F19F4B1" w14:textId="77777777" w:rsidR="00000000" w:rsidRDefault="00EA6A92">
      <w:pPr>
        <w:pStyle w:val="af1"/>
        <w:rPr>
          <w:rtl/>
        </w:rPr>
      </w:pPr>
      <w:r>
        <w:rPr>
          <w:rtl/>
        </w:rPr>
        <w:t>היו"ר ראובן ריבלין:</w:t>
      </w:r>
    </w:p>
    <w:p w14:paraId="61CCF35B" w14:textId="77777777" w:rsidR="00000000" w:rsidRDefault="00EA6A92">
      <w:pPr>
        <w:pStyle w:val="a0"/>
        <w:rPr>
          <w:rtl/>
        </w:rPr>
      </w:pPr>
    </w:p>
    <w:p w14:paraId="0EA0C7B9" w14:textId="77777777" w:rsidR="00000000" w:rsidRDefault="00EA6A92">
      <w:pPr>
        <w:pStyle w:val="a0"/>
        <w:rPr>
          <w:rFonts w:hint="cs"/>
          <w:rtl/>
        </w:rPr>
      </w:pPr>
      <w:r>
        <w:rPr>
          <w:rFonts w:hint="cs"/>
          <w:rtl/>
        </w:rPr>
        <w:t xml:space="preserve">תודה, חבר הכנסת טל. פשוט קיימנו דיון, אדוני הצביע, כי הייתי בטוח שכסגן יושב-ראש הכנסת לשעבר </w:t>
      </w:r>
      <w:r>
        <w:rPr>
          <w:rFonts w:hint="eastAsia"/>
          <w:rtl/>
        </w:rPr>
        <w:t>–</w:t>
      </w:r>
      <w:r>
        <w:rPr>
          <w:rFonts w:hint="cs"/>
          <w:rtl/>
        </w:rPr>
        <w:t xml:space="preserve"> אבל אדוני קיבל את זכות הדיבור ואמר את דבריו. הדברים הם חשובים, אבל עם זאת </w:t>
      </w:r>
      <w:r>
        <w:rPr>
          <w:rFonts w:hint="eastAsia"/>
          <w:rtl/>
        </w:rPr>
        <w:t>–</w:t>
      </w:r>
      <w:r>
        <w:rPr>
          <w:rFonts w:hint="cs"/>
          <w:rtl/>
        </w:rPr>
        <w:t xml:space="preserve"> הם במקום, אבל לא בזמן. </w:t>
      </w:r>
    </w:p>
    <w:p w14:paraId="491AB9A1" w14:textId="77777777" w:rsidR="00000000" w:rsidRDefault="00EA6A92">
      <w:pPr>
        <w:pStyle w:val="a0"/>
        <w:rPr>
          <w:rFonts w:hint="cs"/>
          <w:rtl/>
        </w:rPr>
      </w:pPr>
    </w:p>
    <w:p w14:paraId="215042E3" w14:textId="77777777" w:rsidR="00000000" w:rsidRDefault="00EA6A92">
      <w:pPr>
        <w:pStyle w:val="a0"/>
        <w:rPr>
          <w:rFonts w:hint="cs"/>
          <w:rtl/>
        </w:rPr>
      </w:pPr>
    </w:p>
    <w:p w14:paraId="1F22B970" w14:textId="77777777" w:rsidR="00000000" w:rsidRDefault="00EA6A92">
      <w:pPr>
        <w:pStyle w:val="a2"/>
        <w:rPr>
          <w:rtl/>
        </w:rPr>
      </w:pPr>
    </w:p>
    <w:p w14:paraId="1230AF4B" w14:textId="77777777" w:rsidR="00000000" w:rsidRDefault="00EA6A92">
      <w:pPr>
        <w:pStyle w:val="a2"/>
        <w:rPr>
          <w:rFonts w:hint="cs"/>
          <w:rtl/>
        </w:rPr>
      </w:pPr>
      <w:bookmarkStart w:id="79" w:name="CS26648FI0026648T31_05_2004_17_14_00"/>
      <w:bookmarkStart w:id="80" w:name="_Toc74484057"/>
      <w:bookmarkEnd w:id="79"/>
      <w:r>
        <w:rPr>
          <w:rtl/>
        </w:rPr>
        <w:t xml:space="preserve">הצעת חוק זכויות </w:t>
      </w:r>
      <w:r>
        <w:rPr>
          <w:rtl/>
        </w:rPr>
        <w:t>נפגעי עבירה (תיקון מס' 2), התשס"ד-2004</w:t>
      </w:r>
      <w:bookmarkEnd w:id="80"/>
      <w:r>
        <w:rPr>
          <w:rtl/>
        </w:rPr>
        <w:t xml:space="preserve"> </w:t>
      </w:r>
    </w:p>
    <w:p w14:paraId="70C18D29" w14:textId="77777777" w:rsidR="00000000" w:rsidRDefault="00EA6A92">
      <w:pPr>
        <w:pStyle w:val="a0"/>
        <w:rPr>
          <w:rFonts w:hint="cs"/>
          <w:rtl/>
        </w:rPr>
      </w:pPr>
      <w:r>
        <w:rPr>
          <w:rtl/>
        </w:rPr>
        <w:t xml:space="preserve">[רשומות (הצעות חוק, חוב' </w:t>
      </w:r>
      <w:r>
        <w:rPr>
          <w:rFonts w:hint="cs"/>
          <w:rtl/>
        </w:rPr>
        <w:t>מ/100</w:t>
      </w:r>
      <w:r>
        <w:rPr>
          <w:rtl/>
        </w:rPr>
        <w:t>)</w:t>
      </w:r>
      <w:r>
        <w:rPr>
          <w:rFonts w:hint="cs"/>
          <w:rtl/>
        </w:rPr>
        <w:t>.</w:t>
      </w:r>
      <w:r>
        <w:rPr>
          <w:rtl/>
        </w:rPr>
        <w:t>]</w:t>
      </w:r>
    </w:p>
    <w:p w14:paraId="4C515195" w14:textId="77777777" w:rsidR="00000000" w:rsidRDefault="00EA6A92">
      <w:pPr>
        <w:pStyle w:val="-0"/>
        <w:rPr>
          <w:rtl/>
        </w:rPr>
      </w:pPr>
      <w:bookmarkStart w:id="81" w:name="_Toc74484058"/>
      <w:r>
        <w:rPr>
          <w:rtl/>
        </w:rPr>
        <w:t>(קריאה ראשונה)</w:t>
      </w:r>
      <w:bookmarkEnd w:id="81"/>
      <w:r>
        <w:rPr>
          <w:rtl/>
        </w:rPr>
        <w:t xml:space="preserve"> </w:t>
      </w:r>
    </w:p>
    <w:p w14:paraId="66B3AC59" w14:textId="77777777" w:rsidR="00000000" w:rsidRDefault="00EA6A92">
      <w:pPr>
        <w:pStyle w:val="a0"/>
        <w:ind w:firstLine="0"/>
        <w:rPr>
          <w:rFonts w:hint="cs"/>
          <w:b/>
          <w:bCs/>
          <w:sz w:val="24"/>
          <w:szCs w:val="24"/>
          <w:u w:val="single"/>
          <w:rtl/>
          <w:lang w:eastAsia="en-US"/>
        </w:rPr>
      </w:pPr>
    </w:p>
    <w:p w14:paraId="15E7CFC4" w14:textId="77777777" w:rsidR="00000000" w:rsidRDefault="00EA6A92">
      <w:pPr>
        <w:pStyle w:val="af1"/>
        <w:rPr>
          <w:rtl/>
        </w:rPr>
      </w:pPr>
      <w:r>
        <w:rPr>
          <w:rtl/>
        </w:rPr>
        <w:t>היו"ר ראובן ריבלין:</w:t>
      </w:r>
    </w:p>
    <w:p w14:paraId="791A4839" w14:textId="77777777" w:rsidR="00000000" w:rsidRDefault="00EA6A92">
      <w:pPr>
        <w:pStyle w:val="a0"/>
        <w:rPr>
          <w:rtl/>
        </w:rPr>
      </w:pPr>
    </w:p>
    <w:p w14:paraId="0051B17D" w14:textId="77777777" w:rsidR="00000000" w:rsidRDefault="00EA6A92">
      <w:pPr>
        <w:pStyle w:val="a0"/>
        <w:rPr>
          <w:rFonts w:hint="cs"/>
          <w:rtl/>
        </w:rPr>
      </w:pPr>
      <w:r>
        <w:rPr>
          <w:rFonts w:hint="cs"/>
          <w:rtl/>
        </w:rPr>
        <w:t xml:space="preserve">יעלה ויבוא כבוד שר המשפטים להציג את הצעת חוק זכויות נפגעי עבירה (תיקון מס' 2), התשס"ד-2004. </w:t>
      </w:r>
    </w:p>
    <w:p w14:paraId="5912C8C6" w14:textId="77777777" w:rsidR="00000000" w:rsidRDefault="00EA6A92">
      <w:pPr>
        <w:pStyle w:val="a0"/>
        <w:rPr>
          <w:rFonts w:hint="cs"/>
          <w:rtl/>
        </w:rPr>
      </w:pPr>
    </w:p>
    <w:p w14:paraId="40AD2EE5" w14:textId="77777777" w:rsidR="00000000" w:rsidRDefault="00EA6A92">
      <w:pPr>
        <w:pStyle w:val="a"/>
        <w:rPr>
          <w:rtl/>
        </w:rPr>
      </w:pPr>
      <w:bookmarkStart w:id="82" w:name="_Toc74484059"/>
      <w:r>
        <w:rPr>
          <w:rFonts w:hint="eastAsia"/>
          <w:rtl/>
        </w:rPr>
        <w:t>שר</w:t>
      </w:r>
      <w:r>
        <w:rPr>
          <w:rtl/>
        </w:rPr>
        <w:t xml:space="preserve"> המשפטים יוסף לפיד:</w:t>
      </w:r>
      <w:bookmarkEnd w:id="82"/>
    </w:p>
    <w:p w14:paraId="4EECDCAF" w14:textId="77777777" w:rsidR="00000000" w:rsidRDefault="00EA6A92">
      <w:pPr>
        <w:pStyle w:val="a0"/>
        <w:rPr>
          <w:rFonts w:hint="cs"/>
          <w:rtl/>
        </w:rPr>
      </w:pPr>
    </w:p>
    <w:p w14:paraId="6FDB0914" w14:textId="77777777" w:rsidR="00000000" w:rsidRDefault="00EA6A92">
      <w:pPr>
        <w:pStyle w:val="a0"/>
        <w:rPr>
          <w:rFonts w:hint="cs"/>
          <w:rtl/>
        </w:rPr>
      </w:pPr>
      <w:r>
        <w:rPr>
          <w:rFonts w:hint="cs"/>
          <w:rtl/>
        </w:rPr>
        <w:t>אדוני היושב-ראש, בניגוד למנ</w:t>
      </w:r>
      <w:r>
        <w:rPr>
          <w:rFonts w:hint="cs"/>
          <w:rtl/>
        </w:rPr>
        <w:t xml:space="preserve">הגי, יש לי היום שתי הצעות חוק שהנימוק שלהן ארוך למדי, כי אני חושב שחשוב שהדברים יירשמו בפרוטוקול הכנסת, ואני די משוכנע שאלה שתי הצעות חוק שיעברו בכנסת פה-אחד. </w:t>
      </w:r>
    </w:p>
    <w:p w14:paraId="40F8267F" w14:textId="77777777" w:rsidR="00000000" w:rsidRDefault="00EA6A92">
      <w:pPr>
        <w:pStyle w:val="a0"/>
        <w:rPr>
          <w:rFonts w:hint="cs"/>
          <w:rtl/>
        </w:rPr>
      </w:pPr>
    </w:p>
    <w:p w14:paraId="0AE9B513" w14:textId="77777777" w:rsidR="00000000" w:rsidRDefault="00EA6A92">
      <w:pPr>
        <w:pStyle w:val="a0"/>
        <w:rPr>
          <w:rFonts w:hint="cs"/>
          <w:rtl/>
        </w:rPr>
      </w:pPr>
      <w:r>
        <w:rPr>
          <w:rFonts w:hint="cs"/>
          <w:rtl/>
        </w:rPr>
        <w:t xml:space="preserve">הצעת חוק זכויות נפגעי עבירה </w:t>
      </w:r>
      <w:r>
        <w:rPr>
          <w:rFonts w:hint="eastAsia"/>
          <w:rtl/>
        </w:rPr>
        <w:t>–</w:t>
      </w:r>
      <w:r>
        <w:rPr>
          <w:rFonts w:hint="cs"/>
          <w:rtl/>
        </w:rPr>
        <w:t xml:space="preserve"> אני מביא לפניכם היום לקריאה ראשונה תיקון לחוק זכויות נפגעי עבירה,</w:t>
      </w:r>
      <w:r>
        <w:rPr>
          <w:rFonts w:hint="cs"/>
          <w:rtl/>
        </w:rPr>
        <w:t xml:space="preserve"> שמייד אפרט את עיקריו. מטרתו של תיקון חשוב זה היא לאפשר לפרקליטות המדינה ולמשטרת ישראל לעמוד במטלות שהוטלו עליהן לפי החוק ולקדם את הזכויות של נפגעי העבירות. </w:t>
      </w:r>
    </w:p>
    <w:p w14:paraId="42D452B3" w14:textId="77777777" w:rsidR="00000000" w:rsidRDefault="00EA6A92">
      <w:pPr>
        <w:pStyle w:val="a0"/>
        <w:rPr>
          <w:rFonts w:hint="cs"/>
          <w:rtl/>
        </w:rPr>
      </w:pPr>
    </w:p>
    <w:p w14:paraId="66756ABA" w14:textId="77777777" w:rsidR="00000000" w:rsidRDefault="00EA6A92">
      <w:pPr>
        <w:pStyle w:val="a0"/>
        <w:rPr>
          <w:rFonts w:hint="cs"/>
          <w:rtl/>
        </w:rPr>
      </w:pPr>
      <w:r>
        <w:rPr>
          <w:rFonts w:hint="cs"/>
          <w:rtl/>
        </w:rPr>
        <w:t>חוק זכויות נפגעי עבירה, שנחקק בשנת 2001, מעניק למי שנפגעו מעבירות פליליות שורה של זכויות בכל הקשו</w:t>
      </w:r>
      <w:r>
        <w:rPr>
          <w:rFonts w:hint="cs"/>
          <w:rtl/>
        </w:rPr>
        <w:t xml:space="preserve">ר להליך הפלילי שמתנהל נגד מי שחשוד או שנאשם בפגיעה בהם. החוק מאפשר לנפגעים לקבל מידע על התקדמות ההליך, להעביר לבית-המשפט הצהרה על הנזקים שנגרמו להם ולהביע את עמדתם בעניין הסדר טיעון, עיכוב הליכים, שחרור מוקדם ממאסר או בקשת חנינה. </w:t>
      </w:r>
    </w:p>
    <w:p w14:paraId="418C4945" w14:textId="77777777" w:rsidR="00000000" w:rsidRDefault="00EA6A92">
      <w:pPr>
        <w:pStyle w:val="a0"/>
        <w:rPr>
          <w:rFonts w:hint="cs"/>
          <w:rtl/>
        </w:rPr>
      </w:pPr>
    </w:p>
    <w:p w14:paraId="3DE3C4E4" w14:textId="77777777" w:rsidR="00000000" w:rsidRDefault="00EA6A92">
      <w:pPr>
        <w:pStyle w:val="a0"/>
        <w:rPr>
          <w:rFonts w:hint="cs"/>
          <w:rtl/>
        </w:rPr>
      </w:pPr>
      <w:r>
        <w:rPr>
          <w:rFonts w:hint="cs"/>
          <w:rtl/>
        </w:rPr>
        <w:t>לצערנו, במהלך חקיקת החוק</w:t>
      </w:r>
      <w:r>
        <w:rPr>
          <w:rFonts w:hint="cs"/>
          <w:rtl/>
        </w:rPr>
        <w:t xml:space="preserve"> היה קשה לצפות את המורכבות הרבה שתהיה כרוכה ביישומו, ומסתבר שחלק מההוראות שהתקבלו אינן עומדות במבחן המציאות ואי-אפשר ליישמן. לכן אני מבקש כעת את תמיכתכם בהצעה זו. </w:t>
      </w:r>
    </w:p>
    <w:p w14:paraId="66053D16" w14:textId="77777777" w:rsidR="00000000" w:rsidRDefault="00EA6A92">
      <w:pPr>
        <w:pStyle w:val="a0"/>
        <w:rPr>
          <w:rFonts w:hint="cs"/>
          <w:rtl/>
        </w:rPr>
      </w:pPr>
    </w:p>
    <w:p w14:paraId="72056229" w14:textId="77777777" w:rsidR="00000000" w:rsidRDefault="00EA6A92">
      <w:pPr>
        <w:pStyle w:val="a0"/>
        <w:rPr>
          <w:rFonts w:hint="cs"/>
          <w:rtl/>
        </w:rPr>
      </w:pPr>
      <w:r>
        <w:rPr>
          <w:rFonts w:hint="cs"/>
          <w:rtl/>
        </w:rPr>
        <w:t>התיקונים שנכללים בהצעה אומנם מצמצמים במידה מסוימת את היקפן של חלק מהזכויות בחוק, אבל רק בעז</w:t>
      </w:r>
      <w:r>
        <w:rPr>
          <w:rFonts w:hint="cs"/>
          <w:rtl/>
        </w:rPr>
        <w:t>רתם נוכל לקדם את מימוש הזכויות, בראש ובראשונה בעבור מי שנפגעו מעבירות חמורות, כמו בני משפחה של נרצחים ונרצחות ונפגעות ונפגעי עבירות מין או עבירות אלימות חמורות אחרות. צריך להדגיש שהסעיפים שאנחנו מציעים לתקן עדיין לא נכנסו לתוקף, כך שאיננו שוללים מאנשים זכו</w:t>
      </w:r>
      <w:r>
        <w:rPr>
          <w:rFonts w:hint="cs"/>
          <w:rtl/>
        </w:rPr>
        <w:t xml:space="preserve">יות שכבר ניתנו להם בפועל. </w:t>
      </w:r>
    </w:p>
    <w:p w14:paraId="5393B1AF" w14:textId="77777777" w:rsidR="00000000" w:rsidRDefault="00EA6A92">
      <w:pPr>
        <w:pStyle w:val="a0"/>
        <w:rPr>
          <w:rFonts w:hint="cs"/>
          <w:rtl/>
        </w:rPr>
      </w:pPr>
    </w:p>
    <w:p w14:paraId="64146AE7" w14:textId="77777777" w:rsidR="00000000" w:rsidRDefault="00EA6A92">
      <w:pPr>
        <w:pStyle w:val="a0"/>
        <w:rPr>
          <w:rFonts w:hint="cs"/>
          <w:rtl/>
        </w:rPr>
      </w:pPr>
      <w:r>
        <w:rPr>
          <w:rFonts w:hint="cs"/>
          <w:rtl/>
        </w:rPr>
        <w:t>ראשית, אנו מציעים להוציא מתחולת החוק את עבירות התעבורה, למעט העבירות החמורות של גרימת מוות ברשלנות, שימוש ברכב ללא רשות והפקרת נפגע בתאונת דרכים. לעבירות תעבורה יש מאפיינים מיוחדים בכל הקשור לנפגעים. ברוב המקרים כלל לא ברור מיהו</w:t>
      </w:r>
      <w:r>
        <w:rPr>
          <w:rFonts w:hint="cs"/>
          <w:rtl/>
        </w:rPr>
        <w:t xml:space="preserve"> הפוגע ומיהו הנפגע עד לשלב של הגשת כתב האישום. במקרים אלה קיים ממילא קשר רציף בין הנפגעים לבין המשטרה, בגלל הליכי הפיצוי ופעולת חברות הביטוח. הוצאת עבירות התעבורה מן החוק תמנע כפילות בעבודת הרשויות ותוריד מהן נטל ארגוני ותקציבי כבד ביותר, שאין אפשרות לעמוד</w:t>
      </w:r>
      <w:r>
        <w:rPr>
          <w:rFonts w:hint="cs"/>
          <w:rtl/>
        </w:rPr>
        <w:t xml:space="preserve"> בו. </w:t>
      </w:r>
    </w:p>
    <w:p w14:paraId="7E560212" w14:textId="77777777" w:rsidR="00000000" w:rsidRDefault="00EA6A92">
      <w:pPr>
        <w:pStyle w:val="a0"/>
        <w:rPr>
          <w:rFonts w:hint="cs"/>
          <w:rtl/>
        </w:rPr>
      </w:pPr>
    </w:p>
    <w:p w14:paraId="449A6ACB" w14:textId="77777777" w:rsidR="00000000" w:rsidRDefault="00EA6A92">
      <w:pPr>
        <w:pStyle w:val="a0"/>
        <w:rPr>
          <w:rFonts w:hint="cs"/>
          <w:rtl/>
        </w:rPr>
      </w:pPr>
      <w:r>
        <w:rPr>
          <w:rFonts w:hint="cs"/>
          <w:rtl/>
        </w:rPr>
        <w:t xml:space="preserve">תיקון שני, עניינו סעיף 7 לחוק הקיים. הסעיף קובע הגבלה גורפת של מסירת הפרטים האישיים של נפגע העבירה </w:t>
      </w:r>
      <w:r>
        <w:rPr>
          <w:rFonts w:hint="eastAsia"/>
          <w:rtl/>
        </w:rPr>
        <w:t>–</w:t>
      </w:r>
      <w:r>
        <w:rPr>
          <w:rFonts w:hint="cs"/>
          <w:rtl/>
        </w:rPr>
        <w:t xml:space="preserve"> כתובת ומספרי הטלפון </w:t>
      </w:r>
      <w:r>
        <w:rPr>
          <w:rFonts w:hint="eastAsia"/>
          <w:rtl/>
        </w:rPr>
        <w:t>–</w:t>
      </w:r>
      <w:r>
        <w:rPr>
          <w:rFonts w:hint="cs"/>
          <w:rtl/>
        </w:rPr>
        <w:t xml:space="preserve"> בכל סוג עבירה ולכל אדם. לפי לשון הסעיף, אסור לגלות את הפרטים אפילו לבית-המשפט. הסעיף אינו מבחין בין סוגים של עבירות ואינו מתחש</w:t>
      </w:r>
      <w:r>
        <w:rPr>
          <w:rFonts w:hint="cs"/>
          <w:rtl/>
        </w:rPr>
        <w:t>ב בעובדה שבמקרים רבים הפרטים האישיים של הנפגע ידועים לנאשם ממילא. במקרים אלה המאמץ הרב שכרוך במחיקת הפרטים ובהסתרתם יהיה מאמץ סרק ובזבוז משאבים. המשמעות של ההגבלה הגורפת על כל העבירות היא חיוב החוקרים והתובעים לעבור ידנית על כל תיקי החקירה, לאתר בתוכם את ה</w:t>
      </w:r>
      <w:r>
        <w:rPr>
          <w:rFonts w:hint="cs"/>
          <w:rtl/>
        </w:rPr>
        <w:t xml:space="preserve">פרטים, להעתיק אותם לגיבוי מחוץ לתיק ולמחוק אותם מתוך התיק עצמו. </w:t>
      </w:r>
    </w:p>
    <w:p w14:paraId="72FFCA21" w14:textId="77777777" w:rsidR="00000000" w:rsidRDefault="00EA6A92">
      <w:pPr>
        <w:pStyle w:val="a0"/>
        <w:rPr>
          <w:rFonts w:hint="cs"/>
          <w:rtl/>
        </w:rPr>
      </w:pPr>
    </w:p>
    <w:p w14:paraId="59FA52C4" w14:textId="77777777" w:rsidR="00000000" w:rsidRDefault="00EA6A92">
      <w:pPr>
        <w:pStyle w:val="a0"/>
        <w:rPr>
          <w:rFonts w:hint="cs"/>
          <w:rtl/>
        </w:rPr>
      </w:pPr>
      <w:r>
        <w:rPr>
          <w:rFonts w:hint="cs"/>
          <w:rtl/>
        </w:rPr>
        <w:t>אנחנו מציעים להחליף את סעיף 7 בהסדר מוגדר וישים יותר, שיתמקד בעבירות שלגביהן קיימת הצדקה אמיתית בחיסוי הפרטים. קבוצה זו תכלול את עבירות המין והאלימות החמורות יותר, שלגביהן הכלל יהיה איסור מס</w:t>
      </w:r>
      <w:r>
        <w:rPr>
          <w:rFonts w:hint="cs"/>
          <w:rtl/>
        </w:rPr>
        <w:t>ירה או גילוי של הפרטים כחלק מחומר החקירה או מכתב האישום שנמסרים לנאשם. נוסף על כך, תהיה לתובע סמכות למסור פרטים כאשר ברור שהם נחוצים לנאשם לצורך ניהול הגנתו, ומצד שני תהיה לו סמכות שלא למסור פרטים גם בעבירות שאינן מוגדרות חמורות, אם בפועל יש חשש לפגיעה בשל</w:t>
      </w:r>
      <w:r>
        <w:rPr>
          <w:rFonts w:hint="cs"/>
          <w:rtl/>
        </w:rPr>
        <w:t xml:space="preserve">ומו של הנפגע. אני סבור שהסדר זה מבטא איזון ראוי בין זכויות הנאשמים לבין זכויות הנפגעים ובין זכויות הנפגעים לבין היכולת של המערכת והמשאבים המוגבלים. </w:t>
      </w:r>
    </w:p>
    <w:p w14:paraId="73460FED" w14:textId="77777777" w:rsidR="00000000" w:rsidRDefault="00EA6A92">
      <w:pPr>
        <w:pStyle w:val="a0"/>
        <w:rPr>
          <w:rFonts w:hint="cs"/>
          <w:rtl/>
        </w:rPr>
      </w:pPr>
    </w:p>
    <w:p w14:paraId="61DDF86C" w14:textId="77777777" w:rsidR="00000000" w:rsidRDefault="00EA6A92">
      <w:pPr>
        <w:pStyle w:val="a0"/>
        <w:rPr>
          <w:rFonts w:hint="cs"/>
          <w:rtl/>
        </w:rPr>
      </w:pPr>
      <w:r>
        <w:rPr>
          <w:rFonts w:hint="cs"/>
          <w:rtl/>
        </w:rPr>
        <w:t>תיקון שלישי, עניינו זכות הנפגע לקבל מידע על התקדמות ההליך הפלילי וזכותו להביע עמדה לפני הסדר טיעון או עיכו</w:t>
      </w:r>
      <w:r>
        <w:rPr>
          <w:rFonts w:hint="cs"/>
          <w:rtl/>
        </w:rPr>
        <w:t>ב הליכים. לפי החוק הקיים, זכויות מיוחדות אלה יינתנו לנפגעי עבירות אלימות מכל סוג, ובכללם מקרי תקיפה שאינם חמורים במיוחד אך מספרם בכל שנה גדול מאוד. כדי למקד את המאמצים ואת המשאבים המוגבלים לטובת הנפגעים שזקוקים לכך במידה הרבה ביותר, אנחנו מציעים להתמקד בעב</w:t>
      </w:r>
      <w:r>
        <w:rPr>
          <w:rFonts w:hint="cs"/>
          <w:rtl/>
        </w:rPr>
        <w:t xml:space="preserve">ירות המין והאלימות החמורות. ברשימת העבירות לא ייכללו, לכן, עבירות תקיפה ופציעה, אך ימשיכו להיכלל בה עבירות אלימות במשפחה, חבלה חמורה, אינוס, מעשים מגונים, הריגה ורצח. </w:t>
      </w:r>
    </w:p>
    <w:p w14:paraId="1B9034DB" w14:textId="77777777" w:rsidR="00000000" w:rsidRDefault="00EA6A92">
      <w:pPr>
        <w:pStyle w:val="a0"/>
        <w:rPr>
          <w:rFonts w:hint="cs"/>
          <w:rtl/>
        </w:rPr>
      </w:pPr>
    </w:p>
    <w:p w14:paraId="06488570" w14:textId="77777777" w:rsidR="00000000" w:rsidRDefault="00EA6A92">
      <w:pPr>
        <w:pStyle w:val="a0"/>
        <w:rPr>
          <w:rFonts w:hint="cs"/>
          <w:rtl/>
        </w:rPr>
      </w:pPr>
      <w:r>
        <w:rPr>
          <w:rFonts w:hint="cs"/>
          <w:rtl/>
        </w:rPr>
        <w:t xml:space="preserve">תיקון מרכזי נוסף הוא, שההגבלה על מסירת פרטים אישיים והזכות לקבל מידע ולהביע עמדה יחולו </w:t>
      </w:r>
      <w:r>
        <w:rPr>
          <w:rFonts w:hint="cs"/>
          <w:rtl/>
        </w:rPr>
        <w:t xml:space="preserve">רק לגבי תיקים שנפתחו מיום הכניסה לתוקף ואילך. אין למשטרה ולפרקליטות אפשרות מעשית לעבור על כל התיקים הקיימים, לאתר את הנפגעים ולנהל מעקב אחר משלוח ההודעות ויישום שאר הזכויות. תהליך העבודה יהיה חייב להתחיל צמוד למפגש הראשון של הנפגע עם המערכת, שהוא בדרך כלל </w:t>
      </w:r>
      <w:r>
        <w:rPr>
          <w:rFonts w:hint="cs"/>
          <w:rtl/>
        </w:rPr>
        <w:t xml:space="preserve">זמן הגשת התלונה במשטרה. לגבי תקופת הביניים עד לכניסת התיקון לתוקף, הפרקליטות והמשטרה עושות </w:t>
      </w:r>
      <w:r>
        <w:rPr>
          <w:rFonts w:hint="eastAsia"/>
          <w:rtl/>
        </w:rPr>
        <w:t>–</w:t>
      </w:r>
      <w:r>
        <w:rPr>
          <w:rFonts w:hint="cs"/>
          <w:rtl/>
        </w:rPr>
        <w:t xml:space="preserve"> וימשיכו לעשות </w:t>
      </w:r>
      <w:r>
        <w:rPr>
          <w:rFonts w:hint="eastAsia"/>
          <w:rtl/>
        </w:rPr>
        <w:t>–</w:t>
      </w:r>
      <w:r>
        <w:rPr>
          <w:rFonts w:hint="cs"/>
          <w:rtl/>
        </w:rPr>
        <w:t xml:space="preserve"> את מיטב יכולתן כדי לפעול ברוח הוראות החוק ובהתאם להנחיות המיוחדות שכבר קיימות בנושא. אנו גם נשתדל, ככל שהמשאבים והטכנולוגיה יאפשרו זאת, להחיל את הח</w:t>
      </w:r>
      <w:r>
        <w:rPr>
          <w:rFonts w:hint="cs"/>
          <w:rtl/>
        </w:rPr>
        <w:t xml:space="preserve">וק באופן הדרגתי גם על מי שנפגעו לפני כניסת החוק לתוקפו. </w:t>
      </w:r>
    </w:p>
    <w:p w14:paraId="2733BEEE" w14:textId="77777777" w:rsidR="00000000" w:rsidRDefault="00EA6A92">
      <w:pPr>
        <w:pStyle w:val="a0"/>
        <w:rPr>
          <w:rFonts w:hint="cs"/>
          <w:rtl/>
        </w:rPr>
      </w:pPr>
    </w:p>
    <w:p w14:paraId="07306E81" w14:textId="77777777" w:rsidR="00000000" w:rsidRDefault="00EA6A92">
      <w:pPr>
        <w:pStyle w:val="a0"/>
        <w:ind w:firstLine="0"/>
        <w:rPr>
          <w:rFonts w:hint="cs"/>
          <w:rtl/>
        </w:rPr>
      </w:pPr>
      <w:r>
        <w:rPr>
          <w:rFonts w:hint="cs"/>
          <w:rtl/>
        </w:rPr>
        <w:tab/>
        <w:t xml:space="preserve">לסיום, אני מבקש לחזור ולומר, שהתיקונים בהצעת חוק זו הם הכרחיים כדי שנוכל לקדם באופן רציני ואמיתי את זכויותיהם של נפגעי עבירות, מתוך התמקדות בנפגעות ובנפגעים שזקוקים לכך במידה הרבה ביותר. תודה רבה. </w:t>
      </w:r>
    </w:p>
    <w:p w14:paraId="680C0D9F" w14:textId="77777777" w:rsidR="00000000" w:rsidRDefault="00EA6A92">
      <w:pPr>
        <w:pStyle w:val="a0"/>
        <w:ind w:firstLine="0"/>
        <w:rPr>
          <w:rFonts w:hint="cs"/>
          <w:rtl/>
        </w:rPr>
      </w:pPr>
    </w:p>
    <w:p w14:paraId="317386E5" w14:textId="77777777" w:rsidR="00000000" w:rsidRDefault="00EA6A92">
      <w:pPr>
        <w:pStyle w:val="af1"/>
        <w:rPr>
          <w:rtl/>
        </w:rPr>
      </w:pPr>
      <w:r>
        <w:rPr>
          <w:rtl/>
        </w:rPr>
        <w:t>היו"ר נסים דהן:</w:t>
      </w:r>
    </w:p>
    <w:p w14:paraId="380ADBE1" w14:textId="77777777" w:rsidR="00000000" w:rsidRDefault="00EA6A92">
      <w:pPr>
        <w:pStyle w:val="a0"/>
        <w:rPr>
          <w:rtl/>
        </w:rPr>
      </w:pPr>
    </w:p>
    <w:p w14:paraId="13A214AB" w14:textId="77777777" w:rsidR="00000000" w:rsidRDefault="00EA6A92">
      <w:pPr>
        <w:pStyle w:val="a0"/>
        <w:rPr>
          <w:rFonts w:hint="cs"/>
          <w:rtl/>
        </w:rPr>
      </w:pPr>
      <w:r>
        <w:rPr>
          <w:rFonts w:hint="cs"/>
          <w:rtl/>
        </w:rPr>
        <w:t xml:space="preserve">תודה רבה לכבוד השר. לפני שאנחנו ממשיכים בסדר-היום </w:t>
      </w:r>
      <w:r>
        <w:rPr>
          <w:rFonts w:hint="eastAsia"/>
          <w:rtl/>
        </w:rPr>
        <w:t>–</w:t>
      </w:r>
      <w:r>
        <w:rPr>
          <w:rFonts w:hint="cs"/>
          <w:rtl/>
        </w:rPr>
        <w:t xml:space="preserve"> וראשון הדוברים יהיה חבר הכנסת יגאל יאסינוב </w:t>
      </w:r>
      <w:r>
        <w:rPr>
          <w:rFonts w:hint="eastAsia"/>
          <w:rtl/>
        </w:rPr>
        <w:t>–</w:t>
      </w:r>
      <w:r>
        <w:rPr>
          <w:rFonts w:hint="cs"/>
          <w:rtl/>
        </w:rPr>
        <w:t xml:space="preserve"> ברכות לסגנית המזכיר, הגברת ירדנה מלר-הורביץ, שמצטרפת לראשונה לישיבת המליאה. ברכות והרבה הצלחה. יש לך כל הכישורים להצליח. </w:t>
      </w:r>
    </w:p>
    <w:p w14:paraId="4BFF9400" w14:textId="77777777" w:rsidR="00000000" w:rsidRDefault="00EA6A92">
      <w:pPr>
        <w:pStyle w:val="a0"/>
        <w:rPr>
          <w:rFonts w:hint="cs"/>
          <w:rtl/>
        </w:rPr>
      </w:pPr>
    </w:p>
    <w:p w14:paraId="26DDA077" w14:textId="77777777" w:rsidR="00000000" w:rsidRDefault="00EA6A92">
      <w:pPr>
        <w:pStyle w:val="a0"/>
        <w:rPr>
          <w:rFonts w:hint="cs"/>
          <w:rtl/>
        </w:rPr>
      </w:pPr>
      <w:r>
        <w:rPr>
          <w:rFonts w:hint="cs"/>
          <w:rtl/>
        </w:rPr>
        <w:t>חבר הכנסת יגאל יא</w:t>
      </w:r>
      <w:r>
        <w:rPr>
          <w:rFonts w:hint="cs"/>
          <w:rtl/>
        </w:rPr>
        <w:t xml:space="preserve">סינוב </w:t>
      </w:r>
      <w:r>
        <w:rPr>
          <w:rFonts w:hint="eastAsia"/>
          <w:rtl/>
        </w:rPr>
        <w:t>–</w:t>
      </w:r>
      <w:r>
        <w:rPr>
          <w:rFonts w:hint="cs"/>
          <w:rtl/>
        </w:rPr>
        <w:t xml:space="preserve"> אינו נוכח; חבר הכנסת מוחמד ברכה </w:t>
      </w:r>
      <w:r>
        <w:rPr>
          <w:rFonts w:hint="eastAsia"/>
          <w:rtl/>
        </w:rPr>
        <w:t>–</w:t>
      </w:r>
      <w:r>
        <w:rPr>
          <w:rFonts w:hint="cs"/>
          <w:rtl/>
        </w:rPr>
        <w:t xml:space="preserve"> אינו נוכח; חבר הכנסת עסאם מח'ול </w:t>
      </w:r>
      <w:r>
        <w:rPr>
          <w:rFonts w:hint="eastAsia"/>
          <w:rtl/>
        </w:rPr>
        <w:t>–</w:t>
      </w:r>
      <w:r>
        <w:rPr>
          <w:rFonts w:hint="cs"/>
          <w:rtl/>
        </w:rPr>
        <w:t xml:space="preserve"> אינו נוכח; חבר הכנסת אחמד טיבי </w:t>
      </w:r>
      <w:r>
        <w:rPr>
          <w:rFonts w:hint="eastAsia"/>
          <w:rtl/>
        </w:rPr>
        <w:t>–</w:t>
      </w:r>
      <w:r>
        <w:rPr>
          <w:rFonts w:hint="cs"/>
          <w:rtl/>
        </w:rPr>
        <w:t xml:space="preserve"> אינו נוכח. חבר הכנסת אופיר פינס-פז, בבקשה. הצעת חוק זכויות נפגעי עבירה (תיקון מס' 2). </w:t>
      </w:r>
    </w:p>
    <w:p w14:paraId="1F61AE41" w14:textId="77777777" w:rsidR="00000000" w:rsidRDefault="00EA6A92">
      <w:pPr>
        <w:pStyle w:val="a0"/>
        <w:rPr>
          <w:rFonts w:hint="cs"/>
          <w:rtl/>
        </w:rPr>
      </w:pPr>
    </w:p>
    <w:p w14:paraId="0166AFDC" w14:textId="77777777" w:rsidR="00000000" w:rsidRDefault="00EA6A92">
      <w:pPr>
        <w:pStyle w:val="a"/>
        <w:rPr>
          <w:rtl/>
        </w:rPr>
      </w:pPr>
      <w:bookmarkStart w:id="83" w:name="FS000000455T31_05_2004_17_19_39"/>
      <w:bookmarkStart w:id="84" w:name="_Toc74484060"/>
      <w:bookmarkEnd w:id="83"/>
      <w:r>
        <w:rPr>
          <w:rFonts w:hint="eastAsia"/>
          <w:rtl/>
        </w:rPr>
        <w:t>אופיר</w:t>
      </w:r>
      <w:r>
        <w:rPr>
          <w:rtl/>
        </w:rPr>
        <w:t xml:space="preserve"> פינס-פז (העבודה-מימד):</w:t>
      </w:r>
      <w:bookmarkEnd w:id="84"/>
    </w:p>
    <w:p w14:paraId="5B753FE5" w14:textId="77777777" w:rsidR="00000000" w:rsidRDefault="00EA6A92">
      <w:pPr>
        <w:pStyle w:val="a0"/>
        <w:rPr>
          <w:rFonts w:hint="cs"/>
          <w:rtl/>
        </w:rPr>
      </w:pPr>
    </w:p>
    <w:p w14:paraId="3C211E24" w14:textId="77777777" w:rsidR="00000000" w:rsidRDefault="00EA6A92">
      <w:pPr>
        <w:pStyle w:val="a0"/>
        <w:rPr>
          <w:rFonts w:hint="cs"/>
          <w:rtl/>
        </w:rPr>
      </w:pPr>
      <w:r>
        <w:rPr>
          <w:rFonts w:hint="cs"/>
          <w:rtl/>
        </w:rPr>
        <w:t>אדוני היושב-ראש, אדוני השר, ח</w:t>
      </w:r>
      <w:r>
        <w:rPr>
          <w:rFonts w:hint="cs"/>
          <w:rtl/>
        </w:rPr>
        <w:t xml:space="preserve">ברי חברי הכנסת, נשארתי במליאה בניגוד לכל חברי </w:t>
      </w:r>
      <w:r>
        <w:rPr>
          <w:rFonts w:hint="eastAsia"/>
          <w:rtl/>
        </w:rPr>
        <w:t>–</w:t>
      </w:r>
      <w:r>
        <w:rPr>
          <w:rFonts w:hint="cs"/>
          <w:rtl/>
        </w:rPr>
        <w:t xml:space="preserve"> לאחר שמתחתי לאחרונה כל כך הרבה ביקורת על שר המשפטים, רציתי לברך אותו היום על הצעת החוק של משרד המשפטים. כשהוא אמר שכולם יהיו בעד, חשתי שאני על קרקע מוצקה. </w:t>
      </w:r>
    </w:p>
    <w:p w14:paraId="5D8E2A3C" w14:textId="77777777" w:rsidR="00000000" w:rsidRDefault="00EA6A92">
      <w:pPr>
        <w:pStyle w:val="a0"/>
        <w:rPr>
          <w:rFonts w:hint="cs"/>
          <w:rtl/>
        </w:rPr>
      </w:pPr>
    </w:p>
    <w:p w14:paraId="31F733DD" w14:textId="77777777" w:rsidR="00000000" w:rsidRDefault="00EA6A92">
      <w:pPr>
        <w:pStyle w:val="a0"/>
        <w:ind w:firstLine="720"/>
        <w:rPr>
          <w:rFonts w:hint="cs"/>
          <w:rtl/>
        </w:rPr>
      </w:pPr>
      <w:r>
        <w:rPr>
          <w:rFonts w:hint="cs"/>
          <w:rtl/>
        </w:rPr>
        <w:t>אבל אני אומר לך, אדוני השר: זה מדהים אותי, או איך א</w:t>
      </w:r>
      <w:r>
        <w:rPr>
          <w:rFonts w:hint="cs"/>
          <w:rtl/>
        </w:rPr>
        <w:t xml:space="preserve">ומרים החבר'ה: זה מדהים, איך מביאים אותך להציע הצעות חוק כל כך מקוממות, ואם תשמע אותי דקה, אני חושב שתחזור בך מהצעת החוק. עד כדי כך. </w:t>
      </w:r>
    </w:p>
    <w:p w14:paraId="738D669F" w14:textId="77777777" w:rsidR="00000000" w:rsidRDefault="00EA6A92">
      <w:pPr>
        <w:pStyle w:val="a0"/>
        <w:ind w:firstLine="720"/>
        <w:rPr>
          <w:rFonts w:hint="cs"/>
          <w:rtl/>
        </w:rPr>
      </w:pPr>
    </w:p>
    <w:p w14:paraId="12A6CA97" w14:textId="77777777" w:rsidR="00000000" w:rsidRDefault="00EA6A92">
      <w:pPr>
        <w:pStyle w:val="a0"/>
        <w:ind w:firstLine="720"/>
        <w:rPr>
          <w:rFonts w:hint="cs"/>
          <w:rtl/>
        </w:rPr>
      </w:pPr>
      <w:r>
        <w:rPr>
          <w:rFonts w:hint="cs"/>
          <w:rtl/>
        </w:rPr>
        <w:t xml:space="preserve">מה היה עם חוק נפגעי עבירה? חוקקנו את חוק נפגעי עבירה רק לפני שלוש שנים, ב-2001. מה אמרנו? הקורבנות </w:t>
      </w:r>
      <w:r>
        <w:rPr>
          <w:rFonts w:hint="eastAsia"/>
          <w:rtl/>
        </w:rPr>
        <w:t>–</w:t>
      </w:r>
      <w:r>
        <w:rPr>
          <w:rFonts w:hint="cs"/>
          <w:rtl/>
        </w:rPr>
        <w:t xml:space="preserve"> פעם אחת בואו נגן על ה</w:t>
      </w:r>
      <w:r>
        <w:rPr>
          <w:rFonts w:hint="cs"/>
          <w:rtl/>
        </w:rPr>
        <w:t xml:space="preserve">קורבנות. בשני דברים: ראשית, ניתן להם מידע על מה שקורה </w:t>
      </w:r>
      <w:r>
        <w:rPr>
          <w:rFonts w:hint="eastAsia"/>
          <w:rtl/>
        </w:rPr>
        <w:t>–</w:t>
      </w:r>
      <w:r>
        <w:rPr>
          <w:rFonts w:hint="cs"/>
          <w:rtl/>
        </w:rPr>
        <w:t xml:space="preserve"> האם סגרו את התיק, הוא קיבל מאסר וכדומה; ושנית, בואו ניתן להם גם סיוע. סעיף הסיוע </w:t>
      </w:r>
      <w:r>
        <w:rPr>
          <w:rFonts w:hint="eastAsia"/>
          <w:rtl/>
        </w:rPr>
        <w:t>–</w:t>
      </w:r>
      <w:r>
        <w:rPr>
          <w:rFonts w:hint="cs"/>
          <w:rtl/>
        </w:rPr>
        <w:t xml:space="preserve"> אתה יודע, אנשים צריכים טיפול פסיכולוגי, אנשים צריכים עזרה </w:t>
      </w:r>
      <w:r>
        <w:rPr>
          <w:rFonts w:hint="eastAsia"/>
          <w:rtl/>
        </w:rPr>
        <w:t>–</w:t>
      </w:r>
      <w:r>
        <w:rPr>
          <w:rFonts w:hint="cs"/>
          <w:rtl/>
        </w:rPr>
        <w:t xml:space="preserve"> סעיף הסיוע נמחק כבר ב-2001, כי לא היה כסף. מה נשאר? המידע</w:t>
      </w:r>
      <w:r>
        <w:rPr>
          <w:rFonts w:hint="cs"/>
          <w:rtl/>
        </w:rPr>
        <w:t xml:space="preserve">. מה אתה עושה עכשיו, אדוני השר? תסלח לי, אבל אתה מסרס גם את מעט החוק שנשאר. היה חוק קטנצ'יק </w:t>
      </w:r>
      <w:r>
        <w:rPr>
          <w:rtl/>
        </w:rPr>
        <w:t>–</w:t>
      </w:r>
      <w:r>
        <w:rPr>
          <w:rFonts w:hint="cs"/>
          <w:rtl/>
        </w:rPr>
        <w:t xml:space="preserve"> עשית אותו כלום. </w:t>
      </w:r>
    </w:p>
    <w:p w14:paraId="23B6BAD4" w14:textId="77777777" w:rsidR="00000000" w:rsidRDefault="00EA6A92">
      <w:pPr>
        <w:pStyle w:val="a0"/>
        <w:ind w:firstLine="720"/>
        <w:rPr>
          <w:rFonts w:hint="cs"/>
          <w:rtl/>
        </w:rPr>
      </w:pPr>
    </w:p>
    <w:p w14:paraId="342A24CB" w14:textId="77777777" w:rsidR="00000000" w:rsidRDefault="00EA6A92">
      <w:pPr>
        <w:pStyle w:val="a0"/>
        <w:ind w:firstLine="720"/>
        <w:rPr>
          <w:rFonts w:hint="cs"/>
          <w:rtl/>
        </w:rPr>
      </w:pPr>
      <w:r>
        <w:rPr>
          <w:rFonts w:hint="cs"/>
          <w:rtl/>
        </w:rPr>
        <w:t>תגידו, זאת לא בושה? זאת פשוט בושה. איך אפשר להסתכל בעיניים של אותן משפחות, שבאות מדי פעם לוועדת החוקה? אגב, הן באו לוועדת החוקה גם כשאתה היית חב</w:t>
      </w:r>
      <w:r>
        <w:rPr>
          <w:rFonts w:hint="cs"/>
          <w:rtl/>
        </w:rPr>
        <w:t xml:space="preserve">ר הכנסת בוועדת החוקה. מה נגיד להן? אני הצעתי עכשיו הצעת חוק להרחיב מעט את הזכויות, כי אני מודע לבעיות התקציביות </w:t>
      </w:r>
      <w:r>
        <w:rPr>
          <w:rFonts w:hint="eastAsia"/>
          <w:rtl/>
        </w:rPr>
        <w:t>–</w:t>
      </w:r>
      <w:r>
        <w:rPr>
          <w:rFonts w:hint="cs"/>
          <w:rtl/>
        </w:rPr>
        <w:t xml:space="preserve"> איך אתה בא, בשם משרד המשפטים, בטיעונים מפה עד אמריקה, ובעצם ברמה האמיתית אתה מקצץ הרבה מאוד מהעבירות בתוך החוק ומרוקן אותו מתוכנו? אתה עוד חוש</w:t>
      </w:r>
      <w:r>
        <w:rPr>
          <w:rFonts w:hint="cs"/>
          <w:rtl/>
        </w:rPr>
        <w:t xml:space="preserve">ב שמישהו יכול להצביע בעד? אף אחד בקואליציה לא יצביע בעד, כי זה חוק לא מוסרי </w:t>
      </w:r>
      <w:r>
        <w:rPr>
          <w:rFonts w:hint="eastAsia"/>
          <w:rtl/>
        </w:rPr>
        <w:t>–</w:t>
      </w:r>
      <w:r>
        <w:rPr>
          <w:rFonts w:hint="cs"/>
          <w:rtl/>
        </w:rPr>
        <w:t xml:space="preserve"> זה תיקון לא מוסרי. אתם לא מסוגלים להתמודד עם דבר כל כך פשוט. </w:t>
      </w:r>
    </w:p>
    <w:p w14:paraId="4FD2480D" w14:textId="77777777" w:rsidR="00000000" w:rsidRDefault="00EA6A92">
      <w:pPr>
        <w:pStyle w:val="a0"/>
        <w:ind w:firstLine="720"/>
        <w:rPr>
          <w:rFonts w:hint="cs"/>
          <w:rtl/>
        </w:rPr>
      </w:pPr>
    </w:p>
    <w:p w14:paraId="5122FF6D" w14:textId="77777777" w:rsidR="00000000" w:rsidRDefault="00EA6A92">
      <w:pPr>
        <w:pStyle w:val="a0"/>
        <w:ind w:firstLine="720"/>
        <w:rPr>
          <w:rFonts w:hint="cs"/>
          <w:rtl/>
        </w:rPr>
      </w:pPr>
      <w:r>
        <w:rPr>
          <w:rFonts w:hint="cs"/>
          <w:rtl/>
        </w:rPr>
        <w:t>הרי מה הבעיה? למה אתה מציע את הצעת החוק הזאת? באו אליך אנשי המקצוע מהמשרד שלך, מכרו איזה סיפור, שהמשרד לא משתלט, או</w:t>
      </w:r>
      <w:r>
        <w:rPr>
          <w:rFonts w:hint="cs"/>
          <w:rtl/>
        </w:rPr>
        <w:t xml:space="preserve"> שהמשטרה לא משתלטת, או שמישהו  לא משתלט </w:t>
      </w:r>
      <w:r>
        <w:rPr>
          <w:rFonts w:hint="eastAsia"/>
          <w:rtl/>
        </w:rPr>
        <w:t>–</w:t>
      </w:r>
      <w:r>
        <w:rPr>
          <w:rFonts w:hint="cs"/>
          <w:rtl/>
        </w:rPr>
        <w:t xml:space="preserve"> תשתלטו. נכון שיש הרבה מאוד נפגעים </w:t>
      </w:r>
      <w:r>
        <w:rPr>
          <w:rFonts w:hint="eastAsia"/>
          <w:rtl/>
        </w:rPr>
        <w:t>–</w:t>
      </w:r>
      <w:r>
        <w:rPr>
          <w:rFonts w:hint="cs"/>
          <w:rtl/>
        </w:rPr>
        <w:t xml:space="preserve"> יש הרבה מאוד משפחות שחייהן נהרסו, ובגלל העבירות נהיו קורבנות </w:t>
      </w:r>
      <w:r>
        <w:rPr>
          <w:rFonts w:hint="eastAsia"/>
          <w:rtl/>
        </w:rPr>
        <w:t>–</w:t>
      </w:r>
      <w:r>
        <w:rPr>
          <w:rFonts w:hint="cs"/>
          <w:rtl/>
        </w:rPr>
        <w:t xml:space="preserve"> אנשים נהרגו בפשע, ברצח, השד יודע במה. בסך הכול אתם צריכים להשתלט על זה </w:t>
      </w:r>
      <w:r>
        <w:rPr>
          <w:rFonts w:hint="eastAsia"/>
          <w:rtl/>
        </w:rPr>
        <w:t>–</w:t>
      </w:r>
      <w:r>
        <w:rPr>
          <w:rFonts w:hint="cs"/>
          <w:rtl/>
        </w:rPr>
        <w:t xml:space="preserve"> ליידע אותם, להיות אתם בקשר, לתת להם תשובות</w:t>
      </w:r>
      <w:r>
        <w:rPr>
          <w:rFonts w:hint="cs"/>
          <w:rtl/>
        </w:rPr>
        <w:t xml:space="preserve"> </w:t>
      </w:r>
      <w:r>
        <w:rPr>
          <w:rFonts w:hint="eastAsia"/>
          <w:rtl/>
        </w:rPr>
        <w:t>–</w:t>
      </w:r>
      <w:r>
        <w:rPr>
          <w:rFonts w:hint="cs"/>
          <w:rtl/>
        </w:rPr>
        <w:t xml:space="preserve"> זה הכול. אין פה שום סיוע מעבר לזה, אדוני השר, שום עזרה אמיתית. אז גם את זה אתה רוצה להוריד, או חלק ניכר מזה, גם את כבשת הרש הקטנה הזאת?</w:t>
      </w:r>
    </w:p>
    <w:p w14:paraId="46ADD73B" w14:textId="77777777" w:rsidR="00000000" w:rsidRDefault="00EA6A92">
      <w:pPr>
        <w:pStyle w:val="a0"/>
        <w:ind w:firstLine="720"/>
        <w:rPr>
          <w:rFonts w:hint="cs"/>
          <w:rtl/>
        </w:rPr>
      </w:pPr>
    </w:p>
    <w:p w14:paraId="1626DC16" w14:textId="77777777" w:rsidR="00000000" w:rsidRDefault="00EA6A92">
      <w:pPr>
        <w:pStyle w:val="a0"/>
        <w:ind w:firstLine="720"/>
        <w:rPr>
          <w:rFonts w:hint="cs"/>
          <w:rtl/>
        </w:rPr>
      </w:pPr>
      <w:r>
        <w:rPr>
          <w:rFonts w:hint="cs"/>
          <w:rtl/>
        </w:rPr>
        <w:t xml:space="preserve">אני אומר לך: אני מכיר אותך, ואני אומר לך שהטעו אותך. אני לא מאמין שאתה מאמין בזה. נראה לי שהטעו אותך. לא יכול להיות </w:t>
      </w:r>
      <w:r>
        <w:rPr>
          <w:rFonts w:hint="cs"/>
          <w:rtl/>
        </w:rPr>
        <w:t>שאתה מציע את זה. מובן שאצביע נגד.</w:t>
      </w:r>
    </w:p>
    <w:p w14:paraId="6BD5EFD0" w14:textId="77777777" w:rsidR="00000000" w:rsidRDefault="00EA6A92">
      <w:pPr>
        <w:pStyle w:val="a0"/>
        <w:ind w:firstLine="0"/>
        <w:rPr>
          <w:rFonts w:hint="cs"/>
          <w:rtl/>
        </w:rPr>
      </w:pPr>
    </w:p>
    <w:p w14:paraId="095DE4C5" w14:textId="77777777" w:rsidR="00000000" w:rsidRDefault="00EA6A92">
      <w:pPr>
        <w:pStyle w:val="af1"/>
        <w:rPr>
          <w:rtl/>
        </w:rPr>
      </w:pPr>
      <w:r>
        <w:rPr>
          <w:rtl/>
        </w:rPr>
        <w:t>היו"ר נסים דהן:</w:t>
      </w:r>
    </w:p>
    <w:p w14:paraId="721E03C0" w14:textId="77777777" w:rsidR="00000000" w:rsidRDefault="00EA6A92">
      <w:pPr>
        <w:pStyle w:val="a0"/>
        <w:rPr>
          <w:rtl/>
        </w:rPr>
      </w:pPr>
    </w:p>
    <w:p w14:paraId="0482C0B5" w14:textId="77777777" w:rsidR="00000000" w:rsidRDefault="00EA6A92">
      <w:pPr>
        <w:pStyle w:val="a0"/>
        <w:rPr>
          <w:rFonts w:hint="cs"/>
          <w:rtl/>
        </w:rPr>
      </w:pPr>
      <w:r>
        <w:rPr>
          <w:rFonts w:hint="cs"/>
          <w:rtl/>
        </w:rPr>
        <w:t>נא לסיים.</w:t>
      </w:r>
    </w:p>
    <w:p w14:paraId="27279F38" w14:textId="77777777" w:rsidR="00000000" w:rsidRDefault="00EA6A92">
      <w:pPr>
        <w:pStyle w:val="a0"/>
        <w:ind w:firstLine="0"/>
        <w:rPr>
          <w:rFonts w:hint="cs"/>
          <w:rtl/>
        </w:rPr>
      </w:pPr>
    </w:p>
    <w:p w14:paraId="3613FB6A" w14:textId="77777777" w:rsidR="00000000" w:rsidRDefault="00EA6A92">
      <w:pPr>
        <w:pStyle w:val="-"/>
        <w:rPr>
          <w:rtl/>
        </w:rPr>
      </w:pPr>
      <w:bookmarkStart w:id="85" w:name="FS000000455T31_05_2004_17_52_13"/>
      <w:bookmarkStart w:id="86" w:name="FS000000455T31_05_2004_17_52_19C"/>
      <w:bookmarkEnd w:id="85"/>
      <w:bookmarkEnd w:id="86"/>
      <w:r>
        <w:rPr>
          <w:rtl/>
        </w:rPr>
        <w:t>אופיר פינס-פז (העבודה-מימד):</w:t>
      </w:r>
    </w:p>
    <w:p w14:paraId="37A0E3B4" w14:textId="77777777" w:rsidR="00000000" w:rsidRDefault="00EA6A92">
      <w:pPr>
        <w:pStyle w:val="a0"/>
        <w:rPr>
          <w:rtl/>
        </w:rPr>
      </w:pPr>
    </w:p>
    <w:p w14:paraId="324C5432" w14:textId="77777777" w:rsidR="00000000" w:rsidRDefault="00EA6A92">
      <w:pPr>
        <w:pStyle w:val="a0"/>
        <w:rPr>
          <w:rFonts w:hint="cs"/>
          <w:rtl/>
        </w:rPr>
      </w:pPr>
      <w:r>
        <w:rPr>
          <w:rFonts w:hint="cs"/>
          <w:rtl/>
        </w:rPr>
        <w:t>אני מציע, אדוני השר, שלפחות תמשוך את החוק ותדון בו עוד פעם. אל תצביע היום, תעשה עוד התייעצות. אין אף חבר כנסת בבית הזה שיצביע בעד החוק הזה אם הוא ידע באמת מהו. אגב</w:t>
      </w:r>
      <w:r>
        <w:rPr>
          <w:rFonts w:hint="cs"/>
          <w:rtl/>
        </w:rPr>
        <w:t xml:space="preserve">, אתה הסברת באופן מפורט מהו מעל לבמה </w:t>
      </w:r>
      <w:r>
        <w:rPr>
          <w:rFonts w:hint="eastAsia"/>
          <w:rtl/>
        </w:rPr>
        <w:t>–</w:t>
      </w:r>
      <w:r>
        <w:rPr>
          <w:rFonts w:hint="cs"/>
          <w:rtl/>
        </w:rPr>
        <w:t xml:space="preserve"> באופן מאוד שקוף </w:t>
      </w:r>
      <w:r>
        <w:rPr>
          <w:rFonts w:hint="eastAsia"/>
          <w:rtl/>
        </w:rPr>
        <w:t>–</w:t>
      </w:r>
      <w:r>
        <w:rPr>
          <w:rFonts w:hint="cs"/>
          <w:rtl/>
        </w:rPr>
        <w:t xml:space="preserve"> שאתה מוריד אין-סוף סעיפי עבירה מתחולת החוק. זה פשוט לעקר אותו מכל תוכנו. תודה רבה.</w:t>
      </w:r>
    </w:p>
    <w:p w14:paraId="3546D9E8" w14:textId="77777777" w:rsidR="00000000" w:rsidRDefault="00EA6A92">
      <w:pPr>
        <w:pStyle w:val="a0"/>
        <w:rPr>
          <w:rFonts w:hint="cs"/>
          <w:rtl/>
        </w:rPr>
      </w:pPr>
    </w:p>
    <w:p w14:paraId="7A2267A7" w14:textId="77777777" w:rsidR="00000000" w:rsidRDefault="00EA6A92">
      <w:pPr>
        <w:pStyle w:val="af1"/>
        <w:rPr>
          <w:rtl/>
        </w:rPr>
      </w:pPr>
      <w:r>
        <w:rPr>
          <w:rtl/>
        </w:rPr>
        <w:t>היו"ר נסים דהן:</w:t>
      </w:r>
    </w:p>
    <w:p w14:paraId="14EF71B9" w14:textId="77777777" w:rsidR="00000000" w:rsidRDefault="00EA6A92">
      <w:pPr>
        <w:pStyle w:val="a0"/>
        <w:rPr>
          <w:rtl/>
        </w:rPr>
      </w:pPr>
    </w:p>
    <w:p w14:paraId="40EA8A04" w14:textId="77777777" w:rsidR="00000000" w:rsidRDefault="00EA6A92">
      <w:pPr>
        <w:pStyle w:val="a0"/>
        <w:rPr>
          <w:rFonts w:hint="cs"/>
          <w:rtl/>
        </w:rPr>
      </w:pPr>
      <w:r>
        <w:rPr>
          <w:rFonts w:hint="cs"/>
          <w:rtl/>
        </w:rPr>
        <w:t xml:space="preserve">תודה. חבר הכנסת עזמי בשארה </w:t>
      </w:r>
      <w:r>
        <w:rPr>
          <w:rFonts w:hint="eastAsia"/>
          <w:rtl/>
        </w:rPr>
        <w:t>–</w:t>
      </w:r>
      <w:r>
        <w:rPr>
          <w:rFonts w:hint="cs"/>
          <w:rtl/>
        </w:rPr>
        <w:t xml:space="preserve"> אינו נוכח. חבר הכנסת אורי יהודה אריאל, בבקשה. חבר הכנסת אברהם רביץ אי</w:t>
      </w:r>
      <w:r>
        <w:rPr>
          <w:rFonts w:hint="cs"/>
          <w:rtl/>
        </w:rPr>
        <w:t>נו נוכח, ולכן דילגתי עליו. כבוד השר, תוכל לענות לו אם תרצה.</w:t>
      </w:r>
    </w:p>
    <w:p w14:paraId="00BDA40F" w14:textId="77777777" w:rsidR="00000000" w:rsidRDefault="00EA6A92">
      <w:pPr>
        <w:pStyle w:val="a0"/>
        <w:ind w:firstLine="0"/>
        <w:rPr>
          <w:rFonts w:hint="cs"/>
          <w:rtl/>
        </w:rPr>
      </w:pPr>
    </w:p>
    <w:p w14:paraId="064B7672" w14:textId="77777777" w:rsidR="00000000" w:rsidRDefault="00EA6A92">
      <w:pPr>
        <w:pStyle w:val="a"/>
        <w:rPr>
          <w:rtl/>
        </w:rPr>
      </w:pPr>
      <w:bookmarkStart w:id="87" w:name="FS000000713T31_05_2004_17_54_02"/>
      <w:bookmarkStart w:id="88" w:name="_Toc74484061"/>
      <w:bookmarkEnd w:id="87"/>
      <w:r>
        <w:rPr>
          <w:rFonts w:hint="eastAsia"/>
          <w:rtl/>
        </w:rPr>
        <w:t>אורי</w:t>
      </w:r>
      <w:r>
        <w:rPr>
          <w:rtl/>
        </w:rPr>
        <w:t xml:space="preserve"> יהודה אריאל (האיחוד הלאומי - ישראל ביתנו):</w:t>
      </w:r>
      <w:bookmarkEnd w:id="88"/>
    </w:p>
    <w:p w14:paraId="180BA03A" w14:textId="77777777" w:rsidR="00000000" w:rsidRDefault="00EA6A92">
      <w:pPr>
        <w:pStyle w:val="a0"/>
        <w:rPr>
          <w:rFonts w:hint="cs"/>
          <w:rtl/>
        </w:rPr>
      </w:pPr>
    </w:p>
    <w:p w14:paraId="110E8183" w14:textId="77777777" w:rsidR="00000000" w:rsidRDefault="00EA6A92">
      <w:pPr>
        <w:pStyle w:val="a0"/>
        <w:rPr>
          <w:rFonts w:hint="cs"/>
          <w:rtl/>
        </w:rPr>
      </w:pPr>
      <w:r>
        <w:rPr>
          <w:rFonts w:hint="cs"/>
          <w:rtl/>
        </w:rPr>
        <w:t>אדוני היושב-ראש, חברי חברי הכנסת, אדוני השר - אדוני היושב-ראש, אני מצטרף לברכותיך לסגנית מזכיר הכנסת. לעונג לנו - שיהיה בהצלחה, בעזרת השם.</w:t>
      </w:r>
    </w:p>
    <w:p w14:paraId="748B27C7" w14:textId="77777777" w:rsidR="00000000" w:rsidRDefault="00EA6A92">
      <w:pPr>
        <w:pStyle w:val="a0"/>
        <w:rPr>
          <w:rFonts w:hint="cs"/>
          <w:rtl/>
        </w:rPr>
      </w:pPr>
    </w:p>
    <w:p w14:paraId="1982019A" w14:textId="77777777" w:rsidR="00000000" w:rsidRDefault="00EA6A92">
      <w:pPr>
        <w:pStyle w:val="a0"/>
        <w:rPr>
          <w:rFonts w:hint="cs"/>
          <w:rtl/>
        </w:rPr>
      </w:pPr>
      <w:r>
        <w:rPr>
          <w:rFonts w:hint="cs"/>
          <w:rtl/>
        </w:rPr>
        <w:t xml:space="preserve">אדוני </w:t>
      </w:r>
      <w:r>
        <w:rPr>
          <w:rFonts w:hint="cs"/>
          <w:rtl/>
        </w:rPr>
        <w:t>השר, אני רוצה לנצל את האפשרות הזאת - - -</w:t>
      </w:r>
    </w:p>
    <w:p w14:paraId="2B8423D3" w14:textId="77777777" w:rsidR="00000000" w:rsidRDefault="00EA6A92">
      <w:pPr>
        <w:pStyle w:val="a0"/>
        <w:ind w:firstLine="0"/>
        <w:rPr>
          <w:rFonts w:hint="cs"/>
          <w:rtl/>
        </w:rPr>
      </w:pPr>
    </w:p>
    <w:p w14:paraId="075F15F2" w14:textId="77777777" w:rsidR="00000000" w:rsidRDefault="00EA6A92">
      <w:pPr>
        <w:pStyle w:val="af1"/>
        <w:rPr>
          <w:rtl/>
        </w:rPr>
      </w:pPr>
      <w:r>
        <w:rPr>
          <w:rtl/>
        </w:rPr>
        <w:t>היו"ר נסים דהן:</w:t>
      </w:r>
    </w:p>
    <w:p w14:paraId="65D9928B" w14:textId="77777777" w:rsidR="00000000" w:rsidRDefault="00EA6A92">
      <w:pPr>
        <w:pStyle w:val="a0"/>
        <w:rPr>
          <w:rtl/>
        </w:rPr>
      </w:pPr>
    </w:p>
    <w:p w14:paraId="66D7D016" w14:textId="77777777" w:rsidR="00000000" w:rsidRDefault="00EA6A92">
      <w:pPr>
        <w:pStyle w:val="a0"/>
        <w:rPr>
          <w:rFonts w:hint="cs"/>
          <w:rtl/>
        </w:rPr>
      </w:pPr>
      <w:r>
        <w:rPr>
          <w:rFonts w:hint="cs"/>
          <w:rtl/>
        </w:rPr>
        <w:t>בבקשה, אדוני.</w:t>
      </w:r>
    </w:p>
    <w:p w14:paraId="0056C3EC" w14:textId="77777777" w:rsidR="00000000" w:rsidRDefault="00EA6A92">
      <w:pPr>
        <w:pStyle w:val="a0"/>
        <w:ind w:firstLine="0"/>
        <w:rPr>
          <w:rFonts w:hint="cs"/>
          <w:rtl/>
        </w:rPr>
      </w:pPr>
    </w:p>
    <w:p w14:paraId="1BA6E5BD" w14:textId="77777777" w:rsidR="00000000" w:rsidRDefault="00EA6A92">
      <w:pPr>
        <w:pStyle w:val="-"/>
        <w:rPr>
          <w:rtl/>
        </w:rPr>
      </w:pPr>
      <w:bookmarkStart w:id="89" w:name="FS000000713T31_05_2004_17_55_46C"/>
      <w:bookmarkEnd w:id="89"/>
      <w:r>
        <w:rPr>
          <w:rtl/>
        </w:rPr>
        <w:t>אורי יהודה אריאל (האיחוד הלאומי - ישראל ביתנו):</w:t>
      </w:r>
    </w:p>
    <w:p w14:paraId="6CC8558E" w14:textId="77777777" w:rsidR="00000000" w:rsidRDefault="00EA6A92">
      <w:pPr>
        <w:pStyle w:val="a0"/>
        <w:rPr>
          <w:rtl/>
        </w:rPr>
      </w:pPr>
    </w:p>
    <w:p w14:paraId="5C872544" w14:textId="77777777" w:rsidR="00000000" w:rsidRDefault="00EA6A92">
      <w:pPr>
        <w:pStyle w:val="a0"/>
        <w:rPr>
          <w:rFonts w:hint="cs"/>
          <w:rtl/>
        </w:rPr>
      </w:pPr>
      <w:r>
        <w:rPr>
          <w:rFonts w:hint="cs"/>
          <w:rtl/>
        </w:rPr>
        <w:t>אני רוצה לנצל את האפשרות, אדוני השר, לשאול אותך: לפני שבוע שמענו - - -</w:t>
      </w:r>
    </w:p>
    <w:p w14:paraId="47AD8522" w14:textId="77777777" w:rsidR="00000000" w:rsidRDefault="00EA6A92">
      <w:pPr>
        <w:pStyle w:val="a0"/>
        <w:ind w:firstLine="0"/>
        <w:rPr>
          <w:rFonts w:hint="cs"/>
          <w:rtl/>
        </w:rPr>
      </w:pPr>
    </w:p>
    <w:p w14:paraId="66D9449D" w14:textId="77777777" w:rsidR="00000000" w:rsidRDefault="00EA6A92">
      <w:pPr>
        <w:pStyle w:val="af1"/>
        <w:rPr>
          <w:rtl/>
        </w:rPr>
      </w:pPr>
      <w:r>
        <w:rPr>
          <w:rtl/>
        </w:rPr>
        <w:t>היו"ר נסים דהן:</w:t>
      </w:r>
    </w:p>
    <w:p w14:paraId="382A1E04" w14:textId="77777777" w:rsidR="00000000" w:rsidRDefault="00EA6A92">
      <w:pPr>
        <w:pStyle w:val="a0"/>
        <w:rPr>
          <w:rtl/>
        </w:rPr>
      </w:pPr>
    </w:p>
    <w:p w14:paraId="42CE5745" w14:textId="77777777" w:rsidR="00000000" w:rsidRDefault="00EA6A92">
      <w:pPr>
        <w:pStyle w:val="a0"/>
        <w:rPr>
          <w:rFonts w:hint="cs"/>
          <w:rtl/>
        </w:rPr>
      </w:pPr>
      <w:r>
        <w:rPr>
          <w:rFonts w:hint="cs"/>
          <w:rtl/>
        </w:rPr>
        <w:t>כבוד השר, הדובר פונה אל כבודו, אז אם אפשר לה</w:t>
      </w:r>
      <w:r>
        <w:rPr>
          <w:rFonts w:hint="cs"/>
          <w:rtl/>
        </w:rPr>
        <w:t>מתין, או שנסגור את הישיבה עד שכבוד השר יחזור.</w:t>
      </w:r>
    </w:p>
    <w:p w14:paraId="00F6C76A" w14:textId="77777777" w:rsidR="00000000" w:rsidRDefault="00EA6A92">
      <w:pPr>
        <w:pStyle w:val="a0"/>
        <w:ind w:firstLine="0"/>
        <w:rPr>
          <w:rFonts w:hint="cs"/>
          <w:rtl/>
        </w:rPr>
      </w:pPr>
    </w:p>
    <w:p w14:paraId="164CDCB7" w14:textId="77777777" w:rsidR="00000000" w:rsidRDefault="00EA6A92">
      <w:pPr>
        <w:pStyle w:val="af0"/>
        <w:rPr>
          <w:rtl/>
        </w:rPr>
      </w:pPr>
      <w:r>
        <w:rPr>
          <w:rFonts w:hint="eastAsia"/>
          <w:rtl/>
        </w:rPr>
        <w:t>שר</w:t>
      </w:r>
      <w:r>
        <w:rPr>
          <w:rtl/>
        </w:rPr>
        <w:t xml:space="preserve"> המשפטים יוסף לפיד:</w:t>
      </w:r>
    </w:p>
    <w:p w14:paraId="1DBC1C98" w14:textId="77777777" w:rsidR="00000000" w:rsidRDefault="00EA6A92">
      <w:pPr>
        <w:pStyle w:val="a0"/>
        <w:rPr>
          <w:rFonts w:hint="cs"/>
          <w:rtl/>
        </w:rPr>
      </w:pPr>
    </w:p>
    <w:p w14:paraId="54A1B677" w14:textId="77777777" w:rsidR="00000000" w:rsidRDefault="00EA6A92">
      <w:pPr>
        <w:pStyle w:val="a0"/>
        <w:rPr>
          <w:rFonts w:hint="cs"/>
          <w:rtl/>
        </w:rPr>
      </w:pPr>
      <w:r>
        <w:rPr>
          <w:rFonts w:hint="cs"/>
          <w:rtl/>
        </w:rPr>
        <w:t>אני לא יוצא, אני ניגש אל העוזר שלי וחוזר.</w:t>
      </w:r>
    </w:p>
    <w:p w14:paraId="5AE1E11D" w14:textId="77777777" w:rsidR="00000000" w:rsidRDefault="00EA6A92">
      <w:pPr>
        <w:pStyle w:val="a0"/>
        <w:ind w:firstLine="0"/>
        <w:rPr>
          <w:rFonts w:hint="cs"/>
          <w:rtl/>
        </w:rPr>
      </w:pPr>
    </w:p>
    <w:p w14:paraId="2685EAA8" w14:textId="77777777" w:rsidR="00000000" w:rsidRDefault="00EA6A92">
      <w:pPr>
        <w:pStyle w:val="-"/>
        <w:rPr>
          <w:rtl/>
        </w:rPr>
      </w:pPr>
      <w:bookmarkStart w:id="90" w:name="FS000000713T31_05_2004_17_56_31C"/>
      <w:bookmarkEnd w:id="90"/>
      <w:r>
        <w:rPr>
          <w:rtl/>
        </w:rPr>
        <w:t>אורי יהודה אריאל (האיחוד הלאומי - ישראל ביתנו):</w:t>
      </w:r>
    </w:p>
    <w:p w14:paraId="7A87EFB1" w14:textId="77777777" w:rsidR="00000000" w:rsidRDefault="00EA6A92">
      <w:pPr>
        <w:pStyle w:val="a0"/>
        <w:rPr>
          <w:rtl/>
        </w:rPr>
      </w:pPr>
    </w:p>
    <w:p w14:paraId="4C035023" w14:textId="77777777" w:rsidR="00000000" w:rsidRDefault="00EA6A92">
      <w:pPr>
        <w:pStyle w:val="a0"/>
        <w:rPr>
          <w:rFonts w:hint="cs"/>
          <w:rtl/>
        </w:rPr>
      </w:pPr>
      <w:r>
        <w:rPr>
          <w:rFonts w:hint="cs"/>
          <w:rtl/>
        </w:rPr>
        <w:t>אדוני היושב-ראש, אפשר להמתין עד שהשיחות עם העוזרים יסתיימו? טוב, אני ארד, וכשהשר יתפנה - - -</w:t>
      </w:r>
    </w:p>
    <w:p w14:paraId="36262BDA" w14:textId="77777777" w:rsidR="00000000" w:rsidRDefault="00EA6A92">
      <w:pPr>
        <w:pStyle w:val="af1"/>
        <w:rPr>
          <w:rtl/>
        </w:rPr>
      </w:pPr>
    </w:p>
    <w:p w14:paraId="716D1B91" w14:textId="77777777" w:rsidR="00000000" w:rsidRDefault="00EA6A92">
      <w:pPr>
        <w:pStyle w:val="af1"/>
        <w:rPr>
          <w:rtl/>
        </w:rPr>
      </w:pPr>
      <w:r>
        <w:rPr>
          <w:rtl/>
        </w:rPr>
        <w:t>היו"ר נסים דהן:</w:t>
      </w:r>
    </w:p>
    <w:p w14:paraId="01C76D8F" w14:textId="77777777" w:rsidR="00000000" w:rsidRDefault="00EA6A92">
      <w:pPr>
        <w:pStyle w:val="a0"/>
        <w:rPr>
          <w:rtl/>
        </w:rPr>
      </w:pPr>
    </w:p>
    <w:p w14:paraId="5AC2BF5E" w14:textId="77777777" w:rsidR="00000000" w:rsidRDefault="00EA6A92">
      <w:pPr>
        <w:pStyle w:val="a0"/>
        <w:rPr>
          <w:rFonts w:hint="cs"/>
          <w:rtl/>
        </w:rPr>
      </w:pPr>
      <w:r>
        <w:rPr>
          <w:rFonts w:hint="cs"/>
          <w:rtl/>
        </w:rPr>
        <w:t>לא לא, רגע, אם תרד אני אקרא למישהו אחר. אי-אפשר לעשות דבר כזה, חבר הכנסת אריאל.</w:t>
      </w:r>
    </w:p>
    <w:p w14:paraId="7C3470BC" w14:textId="77777777" w:rsidR="00000000" w:rsidRDefault="00EA6A92">
      <w:pPr>
        <w:pStyle w:val="af0"/>
        <w:rPr>
          <w:rFonts w:hint="cs"/>
          <w:rtl/>
        </w:rPr>
      </w:pPr>
    </w:p>
    <w:p w14:paraId="02D5C93F" w14:textId="77777777" w:rsidR="00000000" w:rsidRDefault="00EA6A92">
      <w:pPr>
        <w:pStyle w:val="af0"/>
        <w:rPr>
          <w:rtl/>
        </w:rPr>
      </w:pPr>
      <w:r>
        <w:rPr>
          <w:rFonts w:hint="eastAsia"/>
          <w:rtl/>
        </w:rPr>
        <w:t>נסים</w:t>
      </w:r>
      <w:r>
        <w:rPr>
          <w:rtl/>
        </w:rPr>
        <w:t xml:space="preserve"> זאב (ש"ס):</w:t>
      </w:r>
    </w:p>
    <w:p w14:paraId="5E962D8F" w14:textId="77777777" w:rsidR="00000000" w:rsidRDefault="00EA6A92">
      <w:pPr>
        <w:pStyle w:val="a0"/>
        <w:rPr>
          <w:rFonts w:hint="cs"/>
          <w:rtl/>
        </w:rPr>
      </w:pPr>
    </w:p>
    <w:p w14:paraId="425E9F38" w14:textId="77777777" w:rsidR="00000000" w:rsidRDefault="00EA6A92">
      <w:pPr>
        <w:pStyle w:val="a0"/>
        <w:rPr>
          <w:rFonts w:hint="cs"/>
          <w:rtl/>
        </w:rPr>
      </w:pPr>
      <w:r>
        <w:rPr>
          <w:rFonts w:hint="cs"/>
          <w:rtl/>
        </w:rPr>
        <w:t>הוא לא מוותר עליך, אדוני השר.</w:t>
      </w:r>
    </w:p>
    <w:p w14:paraId="430EF0C6" w14:textId="77777777" w:rsidR="00000000" w:rsidRDefault="00EA6A92">
      <w:pPr>
        <w:pStyle w:val="a0"/>
        <w:ind w:firstLine="0"/>
        <w:rPr>
          <w:rFonts w:hint="cs"/>
          <w:rtl/>
        </w:rPr>
      </w:pPr>
    </w:p>
    <w:p w14:paraId="2F37B612" w14:textId="77777777" w:rsidR="00000000" w:rsidRDefault="00EA6A92">
      <w:pPr>
        <w:pStyle w:val="af0"/>
        <w:rPr>
          <w:rtl/>
        </w:rPr>
      </w:pPr>
      <w:r>
        <w:rPr>
          <w:rFonts w:hint="eastAsia"/>
          <w:rtl/>
        </w:rPr>
        <w:t>שר</w:t>
      </w:r>
      <w:r>
        <w:rPr>
          <w:rtl/>
        </w:rPr>
        <w:t xml:space="preserve"> המשפטים יוסף לפיד:</w:t>
      </w:r>
    </w:p>
    <w:p w14:paraId="075097BA" w14:textId="77777777" w:rsidR="00000000" w:rsidRDefault="00EA6A92">
      <w:pPr>
        <w:pStyle w:val="a0"/>
        <w:rPr>
          <w:rFonts w:hint="cs"/>
          <w:rtl/>
        </w:rPr>
      </w:pPr>
    </w:p>
    <w:p w14:paraId="39D95D1D" w14:textId="77777777" w:rsidR="00000000" w:rsidRDefault="00EA6A92">
      <w:pPr>
        <w:pStyle w:val="a0"/>
        <w:rPr>
          <w:rFonts w:hint="cs"/>
          <w:rtl/>
        </w:rPr>
      </w:pPr>
      <w:r>
        <w:rPr>
          <w:rFonts w:hint="cs"/>
          <w:rtl/>
        </w:rPr>
        <w:t>מה הרגישות הזאת? אפשר לחשוב.</w:t>
      </w:r>
    </w:p>
    <w:p w14:paraId="62D5F142" w14:textId="77777777" w:rsidR="00000000" w:rsidRDefault="00EA6A92">
      <w:pPr>
        <w:pStyle w:val="a0"/>
        <w:ind w:firstLine="0"/>
        <w:rPr>
          <w:rFonts w:hint="cs"/>
          <w:rtl/>
        </w:rPr>
      </w:pPr>
    </w:p>
    <w:p w14:paraId="44955502" w14:textId="77777777" w:rsidR="00000000" w:rsidRDefault="00EA6A92">
      <w:pPr>
        <w:pStyle w:val="-"/>
        <w:rPr>
          <w:rtl/>
        </w:rPr>
      </w:pPr>
      <w:bookmarkStart w:id="91" w:name="FS000000713T31_05_2004_17_57_41C"/>
      <w:bookmarkEnd w:id="91"/>
      <w:r>
        <w:rPr>
          <w:rtl/>
        </w:rPr>
        <w:t>אורי יהודה אריאל (האיחוד הלאומי - ישראל ביתנו):</w:t>
      </w:r>
    </w:p>
    <w:p w14:paraId="2FEAF403" w14:textId="77777777" w:rsidR="00000000" w:rsidRDefault="00EA6A92">
      <w:pPr>
        <w:pStyle w:val="a0"/>
        <w:rPr>
          <w:rtl/>
        </w:rPr>
      </w:pPr>
    </w:p>
    <w:p w14:paraId="639FD91A" w14:textId="77777777" w:rsidR="00000000" w:rsidRDefault="00EA6A92">
      <w:pPr>
        <w:pStyle w:val="a0"/>
        <w:rPr>
          <w:rFonts w:hint="cs"/>
          <w:rtl/>
        </w:rPr>
      </w:pPr>
      <w:r>
        <w:rPr>
          <w:rFonts w:hint="cs"/>
          <w:rtl/>
        </w:rPr>
        <w:t>אדוני הש</w:t>
      </w:r>
      <w:r>
        <w:rPr>
          <w:rFonts w:hint="cs"/>
          <w:rtl/>
        </w:rPr>
        <w:t>ר, אתה מפרש את זה לא נכון. זה פשוט מתוך כבוד גדול והערכה אליך.</w:t>
      </w:r>
    </w:p>
    <w:p w14:paraId="06589543" w14:textId="77777777" w:rsidR="00000000" w:rsidRDefault="00EA6A92">
      <w:pPr>
        <w:pStyle w:val="a0"/>
        <w:ind w:firstLine="0"/>
        <w:rPr>
          <w:rFonts w:hint="cs"/>
          <w:rtl/>
        </w:rPr>
      </w:pPr>
    </w:p>
    <w:p w14:paraId="0F62E483" w14:textId="77777777" w:rsidR="00000000" w:rsidRDefault="00EA6A92">
      <w:pPr>
        <w:pStyle w:val="af0"/>
        <w:rPr>
          <w:rtl/>
        </w:rPr>
      </w:pPr>
      <w:r>
        <w:rPr>
          <w:rFonts w:hint="eastAsia"/>
          <w:rtl/>
        </w:rPr>
        <w:t>שר</w:t>
      </w:r>
      <w:r>
        <w:rPr>
          <w:rtl/>
        </w:rPr>
        <w:t xml:space="preserve"> המשפטים יוסף לפיד:</w:t>
      </w:r>
    </w:p>
    <w:p w14:paraId="5FE53FC4" w14:textId="77777777" w:rsidR="00000000" w:rsidRDefault="00EA6A92">
      <w:pPr>
        <w:pStyle w:val="a0"/>
        <w:rPr>
          <w:rFonts w:hint="cs"/>
          <w:rtl/>
        </w:rPr>
      </w:pPr>
    </w:p>
    <w:p w14:paraId="78CC3BA9" w14:textId="77777777" w:rsidR="00000000" w:rsidRDefault="00EA6A92">
      <w:pPr>
        <w:pStyle w:val="a0"/>
        <w:rPr>
          <w:rFonts w:hint="cs"/>
          <w:rtl/>
        </w:rPr>
      </w:pPr>
      <w:r>
        <w:rPr>
          <w:rFonts w:hint="cs"/>
          <w:rtl/>
        </w:rPr>
        <w:t>אני מודה לך מאוד.</w:t>
      </w:r>
    </w:p>
    <w:p w14:paraId="4E19AD18" w14:textId="77777777" w:rsidR="00000000" w:rsidRDefault="00EA6A92">
      <w:pPr>
        <w:pStyle w:val="a0"/>
        <w:ind w:firstLine="0"/>
        <w:rPr>
          <w:rFonts w:hint="cs"/>
          <w:rtl/>
        </w:rPr>
      </w:pPr>
    </w:p>
    <w:p w14:paraId="4A123E5F" w14:textId="77777777" w:rsidR="00000000" w:rsidRDefault="00EA6A92">
      <w:pPr>
        <w:pStyle w:val="-"/>
        <w:rPr>
          <w:rtl/>
        </w:rPr>
      </w:pPr>
      <w:bookmarkStart w:id="92" w:name="FS000000713T31_05_2004_17_57_56C"/>
      <w:bookmarkEnd w:id="92"/>
      <w:r>
        <w:rPr>
          <w:rtl/>
        </w:rPr>
        <w:t>אורי יהודה אריאל (האיחוד הלאומי - ישראל ביתנו):</w:t>
      </w:r>
    </w:p>
    <w:p w14:paraId="38EF9562" w14:textId="77777777" w:rsidR="00000000" w:rsidRDefault="00EA6A92">
      <w:pPr>
        <w:pStyle w:val="a0"/>
        <w:rPr>
          <w:rtl/>
        </w:rPr>
      </w:pPr>
    </w:p>
    <w:p w14:paraId="5A42A665" w14:textId="77777777" w:rsidR="00000000" w:rsidRDefault="00EA6A92">
      <w:pPr>
        <w:pStyle w:val="a0"/>
        <w:rPr>
          <w:rFonts w:hint="cs"/>
          <w:rtl/>
        </w:rPr>
      </w:pPr>
      <w:r>
        <w:rPr>
          <w:rFonts w:hint="cs"/>
          <w:rtl/>
        </w:rPr>
        <w:t>אין לי שום רגישות, אני מוכן לרדת, אני לא מציע לעשות מזה פרשייה.</w:t>
      </w:r>
    </w:p>
    <w:p w14:paraId="49F649B5" w14:textId="77777777" w:rsidR="00000000" w:rsidRDefault="00EA6A92">
      <w:pPr>
        <w:pStyle w:val="a0"/>
        <w:ind w:firstLine="0"/>
        <w:rPr>
          <w:rFonts w:hint="cs"/>
          <w:rtl/>
        </w:rPr>
      </w:pPr>
    </w:p>
    <w:p w14:paraId="08767681" w14:textId="77777777" w:rsidR="00000000" w:rsidRDefault="00EA6A92">
      <w:pPr>
        <w:pStyle w:val="af1"/>
        <w:rPr>
          <w:rtl/>
        </w:rPr>
      </w:pPr>
      <w:r>
        <w:rPr>
          <w:rtl/>
        </w:rPr>
        <w:t>היו"ר נסים דהן:</w:t>
      </w:r>
    </w:p>
    <w:p w14:paraId="43ACECDC" w14:textId="77777777" w:rsidR="00000000" w:rsidRDefault="00EA6A92">
      <w:pPr>
        <w:pStyle w:val="a0"/>
        <w:rPr>
          <w:rtl/>
        </w:rPr>
      </w:pPr>
    </w:p>
    <w:p w14:paraId="5C077E06" w14:textId="77777777" w:rsidR="00000000" w:rsidRDefault="00EA6A92">
      <w:pPr>
        <w:pStyle w:val="a0"/>
        <w:rPr>
          <w:rFonts w:hint="cs"/>
          <w:rtl/>
        </w:rPr>
      </w:pPr>
      <w:r>
        <w:rPr>
          <w:rFonts w:hint="cs"/>
          <w:rtl/>
        </w:rPr>
        <w:t>חבל על הדיבורים, את</w:t>
      </w:r>
      <w:r>
        <w:rPr>
          <w:rFonts w:hint="cs"/>
          <w:rtl/>
        </w:rPr>
        <w:t>ה סתם מבזבז זמן. השר נמצא, תפנה אליו.</w:t>
      </w:r>
    </w:p>
    <w:p w14:paraId="267A9EAC" w14:textId="77777777" w:rsidR="00000000" w:rsidRDefault="00EA6A92">
      <w:pPr>
        <w:pStyle w:val="a0"/>
        <w:ind w:firstLine="0"/>
        <w:rPr>
          <w:rFonts w:hint="cs"/>
          <w:rtl/>
        </w:rPr>
      </w:pPr>
    </w:p>
    <w:p w14:paraId="4925F4F1" w14:textId="77777777" w:rsidR="00000000" w:rsidRDefault="00EA6A92">
      <w:pPr>
        <w:pStyle w:val="-"/>
        <w:rPr>
          <w:rtl/>
        </w:rPr>
      </w:pPr>
      <w:bookmarkStart w:id="93" w:name="FS000000713T31_05_2004_17_58_27C"/>
      <w:bookmarkEnd w:id="93"/>
      <w:r>
        <w:rPr>
          <w:rtl/>
        </w:rPr>
        <w:t>אורי יהודה אריאל (האיחוד הלאומי - ישראל ביתנו):</w:t>
      </w:r>
    </w:p>
    <w:p w14:paraId="50328DD4" w14:textId="77777777" w:rsidR="00000000" w:rsidRDefault="00EA6A92">
      <w:pPr>
        <w:pStyle w:val="a0"/>
        <w:rPr>
          <w:rtl/>
        </w:rPr>
      </w:pPr>
    </w:p>
    <w:p w14:paraId="3E77D469" w14:textId="77777777" w:rsidR="00000000" w:rsidRDefault="00EA6A92">
      <w:pPr>
        <w:pStyle w:val="a0"/>
        <w:rPr>
          <w:rFonts w:hint="cs"/>
          <w:rtl/>
        </w:rPr>
      </w:pPr>
      <w:r>
        <w:rPr>
          <w:rFonts w:hint="cs"/>
          <w:rtl/>
        </w:rPr>
        <w:t xml:space="preserve">אני אשאל בקצרה </w:t>
      </w:r>
      <w:r>
        <w:rPr>
          <w:rFonts w:hint="eastAsia"/>
          <w:rtl/>
        </w:rPr>
        <w:t>–</w:t>
      </w:r>
      <w:r>
        <w:rPr>
          <w:rFonts w:hint="cs"/>
          <w:rtl/>
        </w:rPr>
        <w:t xml:space="preserve"> אני פונה אל השר: לפני כשבוע שמענו סקירה ארוכה של השופטת סביונה רוטלוי על חוקים לזכויות הילד. מערכת שלמה, שהתמנתה בזמנו של שר המשפטים הקודם והמשיכה בזמנ</w:t>
      </w:r>
      <w:r>
        <w:rPr>
          <w:rFonts w:hint="cs"/>
          <w:rtl/>
        </w:rPr>
        <w:t xml:space="preserve">ך בעבודה מאוד רחבה ומקיפה, ולעניות דעתי גם חשובה, אלא שהיא אומרת שתמה עבודתה ולא נשלמה, וזאת בגלל בעיות תקציב, ומדובר במאות אלפי שקלים לא רבות. זה נראה לי טעות חמורה, כי עד שקם צוות, להפסיק אותו ולהחיות אותו מחדש זה לא דבר טכני </w:t>
      </w:r>
      <w:r>
        <w:rPr>
          <w:rFonts w:hint="eastAsia"/>
          <w:rtl/>
        </w:rPr>
        <w:t>–</w:t>
      </w:r>
      <w:r>
        <w:rPr>
          <w:rFonts w:hint="cs"/>
          <w:rtl/>
        </w:rPr>
        <w:t xml:space="preserve"> שוב מתחילים כל הדיונים מחד</w:t>
      </w:r>
      <w:r>
        <w:rPr>
          <w:rFonts w:hint="cs"/>
          <w:rtl/>
        </w:rPr>
        <w:t>ש.</w:t>
      </w:r>
    </w:p>
    <w:p w14:paraId="161C842F" w14:textId="77777777" w:rsidR="00000000" w:rsidRDefault="00EA6A92">
      <w:pPr>
        <w:pStyle w:val="a0"/>
        <w:rPr>
          <w:rFonts w:hint="cs"/>
          <w:rtl/>
        </w:rPr>
      </w:pPr>
    </w:p>
    <w:p w14:paraId="5F07AFDA" w14:textId="77777777" w:rsidR="00000000" w:rsidRDefault="00EA6A92">
      <w:pPr>
        <w:pStyle w:val="a0"/>
        <w:rPr>
          <w:rFonts w:hint="cs"/>
          <w:rtl/>
        </w:rPr>
      </w:pPr>
      <w:r>
        <w:rPr>
          <w:rFonts w:hint="cs"/>
          <w:rtl/>
        </w:rPr>
        <w:t xml:space="preserve">לכן, אני רוצה לפנות אליך כדי לבדוק את הדבר </w:t>
      </w:r>
      <w:r>
        <w:rPr>
          <w:rFonts w:hint="eastAsia"/>
          <w:rtl/>
        </w:rPr>
        <w:t>–</w:t>
      </w:r>
      <w:r>
        <w:rPr>
          <w:rFonts w:hint="cs"/>
          <w:rtl/>
        </w:rPr>
        <w:t xml:space="preserve"> ואני לא אומר זאת כתלונה, אלא כבקשה </w:t>
      </w:r>
      <w:r>
        <w:rPr>
          <w:rFonts w:hint="eastAsia"/>
          <w:rtl/>
        </w:rPr>
        <w:t>–</w:t>
      </w:r>
      <w:r>
        <w:rPr>
          <w:rFonts w:hint="cs"/>
          <w:rtl/>
        </w:rPr>
        <w:t xml:space="preserve"> ולראות אם אפשר לאתר את המקורות הכספיים, יחד עם משרדים אחרים, שהיו שותפים גם בעבר, ולהביא כסף כדי שתהיה אפשרות לסיים את העבודה. למעשה, אני חושב שתהיה בכך עזרה גדולה לילדים</w:t>
      </w:r>
      <w:r>
        <w:rPr>
          <w:rFonts w:hint="cs"/>
          <w:rtl/>
        </w:rPr>
        <w:t>, שמגיעים להם החוקים האלה. תודה.</w:t>
      </w:r>
    </w:p>
    <w:p w14:paraId="44F2218D" w14:textId="77777777" w:rsidR="00000000" w:rsidRDefault="00EA6A92">
      <w:pPr>
        <w:pStyle w:val="a0"/>
        <w:ind w:firstLine="0"/>
        <w:rPr>
          <w:rFonts w:hint="cs"/>
          <w:rtl/>
        </w:rPr>
      </w:pPr>
    </w:p>
    <w:p w14:paraId="17FDF285" w14:textId="77777777" w:rsidR="00000000" w:rsidRDefault="00EA6A92">
      <w:pPr>
        <w:pStyle w:val="af1"/>
        <w:rPr>
          <w:rtl/>
        </w:rPr>
      </w:pPr>
      <w:r>
        <w:rPr>
          <w:rtl/>
        </w:rPr>
        <w:t>היו"ר נסים דהן:</w:t>
      </w:r>
    </w:p>
    <w:p w14:paraId="044D990F" w14:textId="77777777" w:rsidR="00000000" w:rsidRDefault="00EA6A92">
      <w:pPr>
        <w:pStyle w:val="a0"/>
        <w:rPr>
          <w:rtl/>
        </w:rPr>
      </w:pPr>
    </w:p>
    <w:p w14:paraId="2FF58587" w14:textId="77777777" w:rsidR="00000000" w:rsidRDefault="00EA6A92">
      <w:pPr>
        <w:pStyle w:val="a0"/>
        <w:rPr>
          <w:rFonts w:hint="cs"/>
          <w:rtl/>
        </w:rPr>
      </w:pPr>
      <w:r>
        <w:rPr>
          <w:rFonts w:hint="cs"/>
          <w:rtl/>
        </w:rPr>
        <w:t xml:space="preserve">תודה. חבר הכנסת ג'מאל זחאלקה </w:t>
      </w:r>
      <w:r>
        <w:rPr>
          <w:rFonts w:hint="eastAsia"/>
          <w:rtl/>
        </w:rPr>
        <w:t>–</w:t>
      </w:r>
      <w:r>
        <w:rPr>
          <w:rFonts w:hint="cs"/>
          <w:rtl/>
        </w:rPr>
        <w:t xml:space="preserve"> אינו נוכח; חבר הכנסת משה גפני </w:t>
      </w:r>
      <w:r>
        <w:rPr>
          <w:rFonts w:hint="eastAsia"/>
          <w:rtl/>
        </w:rPr>
        <w:t>–</w:t>
      </w:r>
      <w:r>
        <w:rPr>
          <w:rFonts w:hint="cs"/>
          <w:rtl/>
        </w:rPr>
        <w:t xml:space="preserve"> אינו נוכח; חבר הכנסת איוב קרא </w:t>
      </w:r>
      <w:r>
        <w:rPr>
          <w:rFonts w:hint="eastAsia"/>
          <w:rtl/>
        </w:rPr>
        <w:t>–</w:t>
      </w:r>
      <w:r>
        <w:rPr>
          <w:rFonts w:hint="cs"/>
          <w:rtl/>
        </w:rPr>
        <w:t xml:space="preserve"> אינו נוכח; חבר הכנסת טלב אלסנע </w:t>
      </w:r>
      <w:r>
        <w:rPr>
          <w:rFonts w:hint="eastAsia"/>
          <w:rtl/>
        </w:rPr>
        <w:t>–</w:t>
      </w:r>
      <w:r>
        <w:rPr>
          <w:rFonts w:hint="cs"/>
          <w:rtl/>
        </w:rPr>
        <w:t xml:space="preserve"> אינו נוכח; חבר הכנסת מאיר פרוש </w:t>
      </w:r>
      <w:r>
        <w:rPr>
          <w:rFonts w:hint="eastAsia"/>
          <w:rtl/>
        </w:rPr>
        <w:t>–</w:t>
      </w:r>
      <w:r>
        <w:rPr>
          <w:rFonts w:hint="cs"/>
          <w:rtl/>
        </w:rPr>
        <w:t xml:space="preserve"> אינו נוכח; חבר הכנסת מגלי והבה </w:t>
      </w:r>
      <w:r>
        <w:rPr>
          <w:rFonts w:hint="eastAsia"/>
          <w:rtl/>
        </w:rPr>
        <w:t>–</w:t>
      </w:r>
      <w:r>
        <w:rPr>
          <w:rFonts w:hint="cs"/>
          <w:rtl/>
        </w:rPr>
        <w:t xml:space="preserve"> אינו נוכח; </w:t>
      </w:r>
      <w:r>
        <w:rPr>
          <w:rFonts w:hint="cs"/>
          <w:rtl/>
        </w:rPr>
        <w:t>חבר הכנסת עבד-אלמאלכ דהאמשה, בבקשה. שלוש דקות לרשותך.</w:t>
      </w:r>
    </w:p>
    <w:p w14:paraId="791064E8" w14:textId="77777777" w:rsidR="00000000" w:rsidRDefault="00EA6A92">
      <w:pPr>
        <w:pStyle w:val="a0"/>
        <w:ind w:firstLine="0"/>
        <w:rPr>
          <w:rFonts w:hint="cs"/>
          <w:rtl/>
        </w:rPr>
      </w:pPr>
    </w:p>
    <w:p w14:paraId="04FC0275" w14:textId="77777777" w:rsidR="00000000" w:rsidRDefault="00EA6A92">
      <w:pPr>
        <w:pStyle w:val="a"/>
        <w:rPr>
          <w:rtl/>
        </w:rPr>
      </w:pPr>
      <w:bookmarkStart w:id="94" w:name="FS000000550T31_05_2004_18_01_40"/>
      <w:bookmarkStart w:id="95" w:name="_Toc74484062"/>
      <w:bookmarkEnd w:id="94"/>
      <w:r>
        <w:rPr>
          <w:rFonts w:hint="eastAsia"/>
          <w:rtl/>
        </w:rPr>
        <w:t>עבד</w:t>
      </w:r>
      <w:r>
        <w:rPr>
          <w:rtl/>
        </w:rPr>
        <w:t>-אלמאלכ דהאמשה (רע"ם):</w:t>
      </w:r>
      <w:bookmarkEnd w:id="95"/>
    </w:p>
    <w:p w14:paraId="52F704D1" w14:textId="77777777" w:rsidR="00000000" w:rsidRDefault="00EA6A92">
      <w:pPr>
        <w:pStyle w:val="a0"/>
        <w:rPr>
          <w:rFonts w:hint="cs"/>
          <w:rtl/>
        </w:rPr>
      </w:pPr>
    </w:p>
    <w:p w14:paraId="6980963F" w14:textId="77777777" w:rsidR="00000000" w:rsidRDefault="00EA6A92">
      <w:pPr>
        <w:pStyle w:val="a0"/>
        <w:rPr>
          <w:rFonts w:hint="cs"/>
          <w:rtl/>
        </w:rPr>
      </w:pPr>
      <w:r>
        <w:rPr>
          <w:rFonts w:hint="cs"/>
          <w:rtl/>
        </w:rPr>
        <w:t>כבוד היושב-ראש, אדוני השר, חברי חברי הכנסת, שמעתי את דברי קודמי על הצעת החוק. לא למדתי אותה לעומק ולא ירדתי לסוף דעתו של השר ולסופה של ההצעה, אבל נדמה לי שהצד השלילי גובר במק</w:t>
      </w:r>
      <w:r>
        <w:rPr>
          <w:rFonts w:hint="cs"/>
          <w:rtl/>
        </w:rPr>
        <w:t>רה הזה - בצמצום זכויותיהם ואפשרויותיהם של נפגעי העבירה, לפי חוקים שונים, לזכות בסיוע. זאת כנראה תוצאה של המדיניות הכלכלית הכושלת של הממשלה, אשר בכותרת אחת גדולה אוספת או אוצרת את הכסף לעשירים וממשיכה להכות בשכבות העניות, ובכלל זה בשכבות נפגעי העבירה, כמו ב</w:t>
      </w:r>
      <w:r>
        <w:rPr>
          <w:rFonts w:hint="cs"/>
          <w:rtl/>
        </w:rPr>
        <w:t>מקרה הזה.</w:t>
      </w:r>
    </w:p>
    <w:p w14:paraId="0510E44E" w14:textId="77777777" w:rsidR="00000000" w:rsidRDefault="00EA6A92">
      <w:pPr>
        <w:pStyle w:val="a0"/>
        <w:rPr>
          <w:rFonts w:hint="cs"/>
          <w:rtl/>
        </w:rPr>
      </w:pPr>
    </w:p>
    <w:p w14:paraId="741329A6" w14:textId="77777777" w:rsidR="00000000" w:rsidRDefault="00EA6A92">
      <w:pPr>
        <w:pStyle w:val="a0"/>
        <w:rPr>
          <w:rFonts w:hint="cs"/>
          <w:rtl/>
        </w:rPr>
      </w:pPr>
      <w:r>
        <w:rPr>
          <w:rFonts w:hint="cs"/>
          <w:rtl/>
        </w:rPr>
        <w:t xml:space="preserve">המדיניות הזאת של הממשלה, כמו גם מדיניותה בנושא המדיני, היא מדיניות ממש הפוכה, מדיניות שמביאה סכנה וסיכונים רבים, הן מדיניים הן חברתיים, למדינה כולה. רק לפני כמה דקות אמרתי שהממשלה הזאת כבר מיצתה את עצמה </w:t>
      </w:r>
      <w:r>
        <w:rPr>
          <w:rFonts w:hint="eastAsia"/>
          <w:rtl/>
        </w:rPr>
        <w:t>–</w:t>
      </w:r>
      <w:r>
        <w:rPr>
          <w:rFonts w:hint="cs"/>
          <w:rtl/>
        </w:rPr>
        <w:t xml:space="preserve"> אין לה אג'נדה, אין לה תוכנית, אין לה דרך</w:t>
      </w:r>
      <w:r>
        <w:rPr>
          <w:rFonts w:hint="cs"/>
          <w:rtl/>
        </w:rPr>
        <w:t xml:space="preserve"> להמשיך בתפקידה, ואנחנו עושים לה טובה, וממש ישועה, אם נשחרר אותה מתפקידה. </w:t>
      </w:r>
    </w:p>
    <w:p w14:paraId="1E31B0AE" w14:textId="77777777" w:rsidR="00000000" w:rsidRDefault="00EA6A92">
      <w:pPr>
        <w:pStyle w:val="a0"/>
        <w:rPr>
          <w:rFonts w:hint="cs"/>
          <w:rtl/>
        </w:rPr>
      </w:pPr>
    </w:p>
    <w:p w14:paraId="7353C1EC" w14:textId="77777777" w:rsidR="00000000" w:rsidRDefault="00EA6A92">
      <w:pPr>
        <w:pStyle w:val="a0"/>
        <w:rPr>
          <w:rFonts w:hint="cs"/>
          <w:rtl/>
        </w:rPr>
      </w:pPr>
      <w:r>
        <w:rPr>
          <w:rFonts w:hint="cs"/>
          <w:rtl/>
        </w:rPr>
        <w:t>זאת ממשלה שאין לה אג'נדה פוליטית, וכאשר היא מנסה לעשות משהו, אפילו במהופך, אפילו לדרכו של ראשה, שרוצה להתנתק באופן חד-צדדי ומנסה לשכנע את כל העולם ואת מפלגתו, קודם כול, שיש בכך תוע</w:t>
      </w:r>
      <w:r>
        <w:rPr>
          <w:rFonts w:hint="cs"/>
          <w:rtl/>
        </w:rPr>
        <w:t xml:space="preserve">לת וכי זו הבחירה הטובה יותר, ואולי הרעה פחות, שעומדת לפני ממשלת ישראל, גם בזה הוא לא מצליח. באים משינוי - שר המשפטים הנכבד בא ומנסה בכל זאת לתפור פה ושם דברים, לאחות קרעים, לתווך. </w:t>
      </w:r>
    </w:p>
    <w:p w14:paraId="6F437C35" w14:textId="77777777" w:rsidR="00000000" w:rsidRDefault="00EA6A92">
      <w:pPr>
        <w:pStyle w:val="a0"/>
        <w:rPr>
          <w:rFonts w:hint="cs"/>
          <w:rtl/>
        </w:rPr>
      </w:pPr>
    </w:p>
    <w:p w14:paraId="0B00F8AA" w14:textId="77777777" w:rsidR="00000000" w:rsidRDefault="00EA6A92">
      <w:pPr>
        <w:pStyle w:val="a0"/>
        <w:rPr>
          <w:rFonts w:hint="cs"/>
          <w:rtl/>
        </w:rPr>
      </w:pPr>
      <w:r>
        <w:rPr>
          <w:rFonts w:hint="cs"/>
          <w:rtl/>
        </w:rPr>
        <w:t>חבר הכנסת אריאל, אני מבין שלא בדיוק שבעת נחת מהתיווך הזה, כי הוא לא כולל א</w:t>
      </w:r>
      <w:r>
        <w:rPr>
          <w:rFonts w:hint="cs"/>
          <w:rtl/>
        </w:rPr>
        <w:t xml:space="preserve">ת האיחוד הלאומי, והוא יכול בצורה כלשהי להיות רק בתוך הליכוד, ולאחר מכן עם הליכוד ואחרים </w:t>
      </w:r>
      <w:r>
        <w:rPr>
          <w:rFonts w:hint="eastAsia"/>
          <w:rtl/>
        </w:rPr>
        <w:t>–</w:t>
      </w:r>
      <w:r>
        <w:rPr>
          <w:rFonts w:hint="cs"/>
          <w:rtl/>
        </w:rPr>
        <w:t xml:space="preserve"> אני לא יודע - - -</w:t>
      </w:r>
    </w:p>
    <w:p w14:paraId="3F504B87" w14:textId="77777777" w:rsidR="00000000" w:rsidRDefault="00EA6A92">
      <w:pPr>
        <w:pStyle w:val="a0"/>
        <w:ind w:firstLine="0"/>
        <w:rPr>
          <w:rFonts w:hint="cs"/>
          <w:rtl/>
        </w:rPr>
      </w:pPr>
    </w:p>
    <w:p w14:paraId="066E559C" w14:textId="77777777" w:rsidR="00000000" w:rsidRDefault="00EA6A92">
      <w:pPr>
        <w:pStyle w:val="af0"/>
        <w:rPr>
          <w:rtl/>
        </w:rPr>
      </w:pPr>
      <w:r>
        <w:rPr>
          <w:rFonts w:hint="eastAsia"/>
          <w:rtl/>
        </w:rPr>
        <w:t>אורי</w:t>
      </w:r>
      <w:r>
        <w:rPr>
          <w:rtl/>
        </w:rPr>
        <w:t xml:space="preserve"> יהודה אריאל (האיחוד הלאומי - ישראל ביתנו):</w:t>
      </w:r>
    </w:p>
    <w:p w14:paraId="51D6F3CC" w14:textId="77777777" w:rsidR="00000000" w:rsidRDefault="00EA6A92">
      <w:pPr>
        <w:pStyle w:val="a0"/>
        <w:rPr>
          <w:rFonts w:hint="cs"/>
          <w:rtl/>
        </w:rPr>
      </w:pPr>
    </w:p>
    <w:p w14:paraId="3E53C6CE" w14:textId="77777777" w:rsidR="00000000" w:rsidRDefault="00EA6A92">
      <w:pPr>
        <w:pStyle w:val="a0"/>
        <w:rPr>
          <w:rFonts w:hint="cs"/>
          <w:rtl/>
        </w:rPr>
      </w:pPr>
      <w:r>
        <w:rPr>
          <w:rFonts w:hint="cs"/>
          <w:rtl/>
        </w:rPr>
        <w:t>הסר דאגה מלבך. מהדברים האלה לא יצא שום דבר.</w:t>
      </w:r>
    </w:p>
    <w:p w14:paraId="2EFEA3AE" w14:textId="77777777" w:rsidR="00000000" w:rsidRDefault="00EA6A92">
      <w:pPr>
        <w:pStyle w:val="a0"/>
        <w:ind w:firstLine="0"/>
        <w:rPr>
          <w:rFonts w:hint="cs"/>
          <w:rtl/>
        </w:rPr>
      </w:pPr>
    </w:p>
    <w:p w14:paraId="79DA11B0" w14:textId="77777777" w:rsidR="00000000" w:rsidRDefault="00EA6A92">
      <w:pPr>
        <w:pStyle w:val="-"/>
        <w:rPr>
          <w:rtl/>
        </w:rPr>
      </w:pPr>
      <w:bookmarkStart w:id="96" w:name="FS000000550T31_05_2004_18_06_55C"/>
      <w:bookmarkEnd w:id="96"/>
      <w:r>
        <w:rPr>
          <w:rtl/>
        </w:rPr>
        <w:t>עבד-אלמאלכ דהאמשה (רע"ם):</w:t>
      </w:r>
    </w:p>
    <w:p w14:paraId="3DE59814" w14:textId="77777777" w:rsidR="00000000" w:rsidRDefault="00EA6A92">
      <w:pPr>
        <w:pStyle w:val="a0"/>
        <w:rPr>
          <w:rtl/>
        </w:rPr>
      </w:pPr>
    </w:p>
    <w:p w14:paraId="2C081CF2" w14:textId="77777777" w:rsidR="00000000" w:rsidRDefault="00EA6A92">
      <w:pPr>
        <w:pStyle w:val="a0"/>
        <w:rPr>
          <w:rFonts w:hint="cs"/>
          <w:rtl/>
        </w:rPr>
      </w:pPr>
      <w:r>
        <w:rPr>
          <w:rFonts w:hint="cs"/>
          <w:rtl/>
        </w:rPr>
        <w:t>אני מניח שהממשלה הזאת סיימ</w:t>
      </w:r>
      <w:r>
        <w:rPr>
          <w:rFonts w:hint="cs"/>
          <w:rtl/>
        </w:rPr>
        <w:t>ה את דרכה. אולי בממשלה הבאה, אדוני השר, מזלך יהיה טוב יותר. אני מבין שבסקרים שינוי איננה מתרסקת, כפי שראינו. תנו לעם להחליט. הממשלה הזאת מיצתה את עצמה ואת דרכה. נלך לעם והוא יאמר את דברו, ייתן אולי יותר ייצוג למפלגות מסוימות, פחות ייצוג למפלגות אחרות, יאזן</w:t>
      </w:r>
      <w:r>
        <w:rPr>
          <w:rFonts w:hint="cs"/>
          <w:rtl/>
        </w:rPr>
        <w:t xml:space="preserve"> את התמונה ויאמר את שלו, ולהתראות בממשלה הבאה. תודה רבה, אדוני.</w:t>
      </w:r>
    </w:p>
    <w:p w14:paraId="4E4B360C" w14:textId="77777777" w:rsidR="00000000" w:rsidRDefault="00EA6A92">
      <w:pPr>
        <w:pStyle w:val="a0"/>
        <w:rPr>
          <w:rFonts w:hint="cs"/>
          <w:rtl/>
        </w:rPr>
      </w:pPr>
    </w:p>
    <w:p w14:paraId="366544CC" w14:textId="77777777" w:rsidR="00000000" w:rsidRDefault="00EA6A92">
      <w:pPr>
        <w:pStyle w:val="af1"/>
        <w:rPr>
          <w:rtl/>
        </w:rPr>
      </w:pPr>
      <w:r>
        <w:rPr>
          <w:rtl/>
        </w:rPr>
        <w:t>היו"ר נסים דהן:</w:t>
      </w:r>
    </w:p>
    <w:p w14:paraId="660D292A" w14:textId="77777777" w:rsidR="00000000" w:rsidRDefault="00EA6A92">
      <w:pPr>
        <w:pStyle w:val="a0"/>
        <w:rPr>
          <w:rtl/>
        </w:rPr>
      </w:pPr>
    </w:p>
    <w:p w14:paraId="21F10F0B" w14:textId="77777777" w:rsidR="00000000" w:rsidRDefault="00EA6A92">
      <w:pPr>
        <w:pStyle w:val="a0"/>
        <w:rPr>
          <w:rFonts w:hint="cs"/>
          <w:rtl/>
        </w:rPr>
      </w:pPr>
      <w:r>
        <w:rPr>
          <w:rFonts w:hint="cs"/>
          <w:rtl/>
        </w:rPr>
        <w:t>תודה. חבר הכנסת יצחק וקנין - אינו נוכח; חבר הכנסת אברהם בורג - אינו נוכח; חבר הכנסת ישראל אייכלר - אינו נוכח; חבר הכנסת איתן כבל - אינו נוכח; חברת הכנסת גילה פינקלשטיין, ואחר</w:t>
      </w:r>
      <w:r>
        <w:rPr>
          <w:rFonts w:hint="cs"/>
          <w:rtl/>
        </w:rPr>
        <w:t>יה - חבר הכנסת עסאם מח'ול, אחרון הדוברים.</w:t>
      </w:r>
    </w:p>
    <w:p w14:paraId="37DAEA38" w14:textId="77777777" w:rsidR="00000000" w:rsidRDefault="00EA6A92">
      <w:pPr>
        <w:pStyle w:val="a0"/>
        <w:rPr>
          <w:rFonts w:hint="cs"/>
          <w:rtl/>
        </w:rPr>
      </w:pPr>
    </w:p>
    <w:p w14:paraId="64583C49" w14:textId="77777777" w:rsidR="00000000" w:rsidRDefault="00EA6A92">
      <w:pPr>
        <w:pStyle w:val="af0"/>
        <w:rPr>
          <w:rtl/>
        </w:rPr>
      </w:pPr>
      <w:r>
        <w:rPr>
          <w:rFonts w:hint="eastAsia"/>
          <w:rtl/>
        </w:rPr>
        <w:t>נסים</w:t>
      </w:r>
      <w:r>
        <w:rPr>
          <w:rtl/>
        </w:rPr>
        <w:t xml:space="preserve"> זאב (ש"ס):</w:t>
      </w:r>
    </w:p>
    <w:p w14:paraId="280DA379" w14:textId="77777777" w:rsidR="00000000" w:rsidRDefault="00EA6A92">
      <w:pPr>
        <w:pStyle w:val="a0"/>
        <w:rPr>
          <w:rFonts w:hint="cs"/>
          <w:rtl/>
        </w:rPr>
      </w:pPr>
    </w:p>
    <w:p w14:paraId="2E452277" w14:textId="77777777" w:rsidR="00000000" w:rsidRDefault="00EA6A92">
      <w:pPr>
        <w:pStyle w:val="a0"/>
        <w:rPr>
          <w:rFonts w:hint="cs"/>
          <w:rtl/>
        </w:rPr>
      </w:pPr>
      <w:r>
        <w:rPr>
          <w:rFonts w:hint="cs"/>
          <w:rtl/>
        </w:rPr>
        <w:t>גם אני נרשמתי לרשות דיבור.</w:t>
      </w:r>
    </w:p>
    <w:p w14:paraId="2D47E9FA" w14:textId="77777777" w:rsidR="00000000" w:rsidRDefault="00EA6A92">
      <w:pPr>
        <w:pStyle w:val="a0"/>
        <w:rPr>
          <w:rFonts w:hint="cs"/>
          <w:rtl/>
        </w:rPr>
      </w:pPr>
    </w:p>
    <w:p w14:paraId="3AE7DEE2" w14:textId="77777777" w:rsidR="00000000" w:rsidRDefault="00EA6A92">
      <w:pPr>
        <w:pStyle w:val="af1"/>
        <w:rPr>
          <w:rtl/>
        </w:rPr>
      </w:pPr>
      <w:r>
        <w:rPr>
          <w:rtl/>
        </w:rPr>
        <w:t>היו"ר נסים דהן:</w:t>
      </w:r>
    </w:p>
    <w:p w14:paraId="6C5E4D61" w14:textId="77777777" w:rsidR="00000000" w:rsidRDefault="00EA6A92">
      <w:pPr>
        <w:pStyle w:val="a0"/>
        <w:rPr>
          <w:rtl/>
        </w:rPr>
      </w:pPr>
    </w:p>
    <w:p w14:paraId="78CB74CD" w14:textId="77777777" w:rsidR="00000000" w:rsidRDefault="00EA6A92">
      <w:pPr>
        <w:pStyle w:val="a0"/>
        <w:rPr>
          <w:rFonts w:hint="cs"/>
          <w:rtl/>
        </w:rPr>
      </w:pPr>
      <w:r>
        <w:rPr>
          <w:rFonts w:hint="cs"/>
          <w:rtl/>
        </w:rPr>
        <w:t>אצלי אתה לא רשום. עכשיו אתה רשום. היה צריך למסור את זה לפני שאני מסיים את הרשימה. חברת הכנסת פינקלשטיין מוותרת. חבר הכנסת עסאם מח'ול, בבקשה.</w:t>
      </w:r>
    </w:p>
    <w:p w14:paraId="304CD256" w14:textId="77777777" w:rsidR="00000000" w:rsidRDefault="00EA6A92">
      <w:pPr>
        <w:pStyle w:val="a0"/>
        <w:rPr>
          <w:rFonts w:hint="cs"/>
          <w:rtl/>
        </w:rPr>
      </w:pPr>
    </w:p>
    <w:p w14:paraId="0E2DFC72" w14:textId="77777777" w:rsidR="00000000" w:rsidRDefault="00EA6A92">
      <w:pPr>
        <w:pStyle w:val="a"/>
        <w:rPr>
          <w:rtl/>
        </w:rPr>
      </w:pPr>
      <w:bookmarkStart w:id="97" w:name="FS000000542T31_05_2004_17_58_29"/>
      <w:bookmarkStart w:id="98" w:name="_Toc74484063"/>
      <w:bookmarkEnd w:id="97"/>
      <w:r>
        <w:rPr>
          <w:rFonts w:hint="eastAsia"/>
          <w:rtl/>
        </w:rPr>
        <w:t>עסאם</w:t>
      </w:r>
      <w:r>
        <w:rPr>
          <w:rtl/>
        </w:rPr>
        <w:t xml:space="preserve"> מח'ו</w:t>
      </w:r>
      <w:r>
        <w:rPr>
          <w:rtl/>
        </w:rPr>
        <w:t>ל (חד"ש-תע"ל):</w:t>
      </w:r>
      <w:bookmarkEnd w:id="98"/>
    </w:p>
    <w:p w14:paraId="153A54AB" w14:textId="77777777" w:rsidR="00000000" w:rsidRDefault="00EA6A92">
      <w:pPr>
        <w:pStyle w:val="a0"/>
        <w:rPr>
          <w:rFonts w:hint="cs"/>
          <w:rtl/>
        </w:rPr>
      </w:pPr>
    </w:p>
    <w:p w14:paraId="79CEE0E2" w14:textId="77777777" w:rsidR="00000000" w:rsidRDefault="00EA6A92">
      <w:pPr>
        <w:pStyle w:val="a0"/>
        <w:rPr>
          <w:rFonts w:hint="cs"/>
          <w:rtl/>
        </w:rPr>
      </w:pPr>
      <w:r>
        <w:rPr>
          <w:rFonts w:hint="cs"/>
          <w:rtl/>
        </w:rPr>
        <w:t>אדוני היושב-ראש, אדוני השר, היום קרה משהו בכנסת, קרה תקדים מסוכן לבית הזה ומסוכן לדמוקרטיה בישראל, כאשר החליט יושב-ראש הכנסת לקרוא את המכתב של הרמטכ"ל, שבו הוא כמעט נוזף בחברי הכנסת ומתערב התערבות בוטה וגסה.</w:t>
      </w:r>
    </w:p>
    <w:p w14:paraId="10964A38" w14:textId="77777777" w:rsidR="00000000" w:rsidRDefault="00EA6A92">
      <w:pPr>
        <w:pStyle w:val="a0"/>
        <w:rPr>
          <w:rFonts w:hint="cs"/>
          <w:rtl/>
        </w:rPr>
      </w:pPr>
    </w:p>
    <w:p w14:paraId="70AA1398" w14:textId="77777777" w:rsidR="00000000" w:rsidRDefault="00EA6A92">
      <w:pPr>
        <w:pStyle w:val="af1"/>
        <w:rPr>
          <w:rtl/>
        </w:rPr>
      </w:pPr>
      <w:r>
        <w:rPr>
          <w:rtl/>
        </w:rPr>
        <w:t>היו"ר נסים דהן:</w:t>
      </w:r>
    </w:p>
    <w:p w14:paraId="47BE9279" w14:textId="77777777" w:rsidR="00000000" w:rsidRDefault="00EA6A92">
      <w:pPr>
        <w:pStyle w:val="a0"/>
        <w:rPr>
          <w:rtl/>
        </w:rPr>
      </w:pPr>
    </w:p>
    <w:p w14:paraId="7506074B" w14:textId="77777777" w:rsidR="00000000" w:rsidRDefault="00EA6A92">
      <w:pPr>
        <w:pStyle w:val="a0"/>
        <w:rPr>
          <w:rFonts w:hint="cs"/>
          <w:rtl/>
        </w:rPr>
      </w:pPr>
      <w:r>
        <w:rPr>
          <w:rFonts w:hint="cs"/>
          <w:rtl/>
        </w:rPr>
        <w:t>חבר הכנסת עסאם</w:t>
      </w:r>
      <w:r>
        <w:rPr>
          <w:rFonts w:hint="cs"/>
          <w:rtl/>
        </w:rPr>
        <w:t xml:space="preserve"> מח'ול, אני מזכיר לך שהנושא הוא הצעת חוק זכויות נפגעי עבירה. אתה רשאי לדבר על מה שאתה רוצה, אבל כשייגמר הזמן </w:t>
      </w:r>
      <w:r>
        <w:rPr>
          <w:rtl/>
        </w:rPr>
        <w:t>–</w:t>
      </w:r>
      <w:r>
        <w:rPr>
          <w:rFonts w:hint="cs"/>
          <w:rtl/>
        </w:rPr>
        <w:t xml:space="preserve"> ייגמר הזמן. בבקשה.</w:t>
      </w:r>
    </w:p>
    <w:p w14:paraId="0352B233" w14:textId="77777777" w:rsidR="00000000" w:rsidRDefault="00EA6A92">
      <w:pPr>
        <w:pStyle w:val="a0"/>
        <w:rPr>
          <w:rFonts w:hint="cs"/>
          <w:rtl/>
        </w:rPr>
      </w:pPr>
    </w:p>
    <w:p w14:paraId="168AFC03" w14:textId="77777777" w:rsidR="00000000" w:rsidRDefault="00EA6A92">
      <w:pPr>
        <w:pStyle w:val="-"/>
        <w:rPr>
          <w:rtl/>
        </w:rPr>
      </w:pPr>
      <w:bookmarkStart w:id="99" w:name="FS000000542T31_05_2004_18_03_04C"/>
      <w:bookmarkEnd w:id="99"/>
      <w:r>
        <w:rPr>
          <w:rtl/>
        </w:rPr>
        <w:t>עסאם מח'ול (חד"ש-תע"ל):</w:t>
      </w:r>
    </w:p>
    <w:p w14:paraId="6CF2BC62" w14:textId="77777777" w:rsidR="00000000" w:rsidRDefault="00EA6A92">
      <w:pPr>
        <w:pStyle w:val="a0"/>
        <w:rPr>
          <w:rtl/>
        </w:rPr>
      </w:pPr>
    </w:p>
    <w:p w14:paraId="3731DC69" w14:textId="77777777" w:rsidR="00000000" w:rsidRDefault="00EA6A92">
      <w:pPr>
        <w:pStyle w:val="a0"/>
        <w:rPr>
          <w:rFonts w:hint="cs"/>
          <w:rtl/>
        </w:rPr>
      </w:pPr>
      <w:r>
        <w:rPr>
          <w:rFonts w:hint="cs"/>
          <w:rtl/>
        </w:rPr>
        <w:t>אני אומר את זה מכיוון שאנחנו, חברי הכנסת, כרגע קורבנות לעבירה, לפחות על דבר שהוא בבסיס הדמוקרטיה ובב</w:t>
      </w:r>
      <w:r>
        <w:rPr>
          <w:rFonts w:hint="cs"/>
          <w:rtl/>
        </w:rPr>
        <w:t xml:space="preserve">סיס האמירה הדמוקרטית. יש כאן התפתחות מסוכנת. </w:t>
      </w:r>
    </w:p>
    <w:p w14:paraId="0EE175B3" w14:textId="77777777" w:rsidR="00000000" w:rsidRDefault="00EA6A92">
      <w:pPr>
        <w:pStyle w:val="a0"/>
        <w:rPr>
          <w:rFonts w:hint="cs"/>
          <w:rtl/>
        </w:rPr>
      </w:pPr>
    </w:p>
    <w:p w14:paraId="7A6D076D" w14:textId="77777777" w:rsidR="00000000" w:rsidRDefault="00EA6A92">
      <w:pPr>
        <w:pStyle w:val="a0"/>
        <w:rPr>
          <w:rFonts w:hint="cs"/>
          <w:rtl/>
        </w:rPr>
      </w:pPr>
      <w:r>
        <w:rPr>
          <w:rFonts w:hint="cs"/>
          <w:rtl/>
        </w:rPr>
        <w:t xml:space="preserve">נדמה לי שהיה שר בממשלת ישראל, ואני מניח שהשר לפיד מכיר אותו טוב, שלפני שבוע דיבר על מה שקרה ברפיח, על אותה זקנה שנברה בהריסות, שהיא הזכירה לו את סבתא שלו. בעולם ובדעת הקהל הנאורה התייחסו לאמירה הזאת בכבוד רב. </w:t>
      </w:r>
      <w:r>
        <w:rPr>
          <w:rFonts w:hint="cs"/>
          <w:rtl/>
        </w:rPr>
        <w:t>אני  בטוח שהסבתא של השר לפיד לא חיה בתל-אביב אלא חיה בגרמניה או תחת שלטון חשוך וסבלה מהתנהגות חשוכה. לא שמעתי אז את יושב-ראש הכנסת מביא את הנושא במכתב בהול, במעורבות כזאת של הצבא בחיי הכנסת ובחיי הדמוקרטיה במדינה שמתיימרת להיות הדמוקרטיה היחידה במזרח התיכו</w:t>
      </w:r>
      <w:r>
        <w:rPr>
          <w:rFonts w:hint="cs"/>
          <w:rtl/>
        </w:rPr>
        <w:t>ן.</w:t>
      </w:r>
    </w:p>
    <w:p w14:paraId="43C2D1AA" w14:textId="77777777" w:rsidR="00000000" w:rsidRDefault="00EA6A92">
      <w:pPr>
        <w:pStyle w:val="a0"/>
        <w:rPr>
          <w:rFonts w:hint="cs"/>
          <w:rtl/>
        </w:rPr>
      </w:pPr>
    </w:p>
    <w:p w14:paraId="23F24458" w14:textId="77777777" w:rsidR="00000000" w:rsidRDefault="00EA6A92">
      <w:pPr>
        <w:pStyle w:val="a0"/>
        <w:rPr>
          <w:rFonts w:hint="cs"/>
          <w:rtl/>
        </w:rPr>
      </w:pPr>
      <w:r>
        <w:rPr>
          <w:rFonts w:hint="cs"/>
          <w:rtl/>
        </w:rPr>
        <w:t>שלשום או אתמול או היום, עדיין כל יום אנחנו שומעים חיילים, חיילי מילואים, פלוגה של חיילי מילואים ששירתו בנצרים ואמרו שהם לא חוזרים לשרת בעזה. הם טענו שהמתנחלים, שעוברים כל גבול, קוראים להם נאצים. אני לא שמעתי את הזעקה הזאת מובאת על-ידי יושב-ראש הכנסת לכ</w:t>
      </w:r>
      <w:r>
        <w:rPr>
          <w:rFonts w:hint="cs"/>
          <w:rtl/>
        </w:rPr>
        <w:t>נסת הזאת.</w:t>
      </w:r>
    </w:p>
    <w:p w14:paraId="2034B8CA" w14:textId="77777777" w:rsidR="00000000" w:rsidRDefault="00EA6A92">
      <w:pPr>
        <w:pStyle w:val="a0"/>
        <w:rPr>
          <w:rFonts w:hint="cs"/>
          <w:rtl/>
        </w:rPr>
      </w:pPr>
    </w:p>
    <w:p w14:paraId="21A1E88A" w14:textId="77777777" w:rsidR="00000000" w:rsidRDefault="00EA6A92">
      <w:pPr>
        <w:pStyle w:val="a0"/>
        <w:rPr>
          <w:rFonts w:hint="cs"/>
          <w:rtl/>
        </w:rPr>
      </w:pPr>
      <w:r>
        <w:rPr>
          <w:rFonts w:hint="cs"/>
          <w:rtl/>
        </w:rPr>
        <w:t xml:space="preserve">יכולנו להגיד שאולי זה דבר יוצא דופן, אבל השייכות הלאומית של חברי הכנסת המואשמים על-ידי הרמטכ"ל היא כנראה דחפה אותו לכתוב את המכתב הזה והיא שדחפה לקרוא את המכתב הזה מעל במת הכנסת. </w:t>
      </w:r>
    </w:p>
    <w:p w14:paraId="5B62B0BA" w14:textId="77777777" w:rsidR="00000000" w:rsidRDefault="00EA6A92">
      <w:pPr>
        <w:pStyle w:val="a0"/>
        <w:rPr>
          <w:rFonts w:hint="cs"/>
          <w:rtl/>
        </w:rPr>
      </w:pPr>
    </w:p>
    <w:p w14:paraId="7422AB0E" w14:textId="77777777" w:rsidR="00000000" w:rsidRDefault="00EA6A92">
      <w:pPr>
        <w:pStyle w:val="a0"/>
        <w:rPr>
          <w:rFonts w:hint="cs"/>
          <w:rtl/>
        </w:rPr>
      </w:pPr>
      <w:r>
        <w:rPr>
          <w:rFonts w:hint="cs"/>
          <w:rtl/>
        </w:rPr>
        <w:t>אני רוצה להזהיר, יש מתקפה סיסטמתית נגד מעמדה של הכנסת, ואנו עדים</w:t>
      </w:r>
      <w:r>
        <w:rPr>
          <w:rFonts w:hint="cs"/>
          <w:rtl/>
        </w:rPr>
        <w:t xml:space="preserve"> לרמיסת מעמדה של הכנסת ומעמדה של הדמוקרטיה הישראלית. כאשר הצבא לוקח חלק ישיר ובוטה במתקפה הזאת צריך להיזהר מהיום, שאני מקווה שאנחנו עדיין יכולים לעצור אותו, שבו יעלו על הכנסת הזאת עם טנקים. צריך להיזהר מכך. אנחנו הולכים בדרך מסוכנת מאוד, שיכולה להוביל לתהו</w:t>
      </w:r>
      <w:r>
        <w:rPr>
          <w:rFonts w:hint="cs"/>
          <w:rtl/>
        </w:rPr>
        <w:t xml:space="preserve">ם. </w:t>
      </w:r>
    </w:p>
    <w:p w14:paraId="71092FF8" w14:textId="77777777" w:rsidR="00000000" w:rsidRDefault="00EA6A92">
      <w:pPr>
        <w:pStyle w:val="a0"/>
        <w:rPr>
          <w:rFonts w:hint="cs"/>
          <w:rtl/>
        </w:rPr>
      </w:pPr>
    </w:p>
    <w:p w14:paraId="08822EEA" w14:textId="77777777" w:rsidR="00000000" w:rsidRDefault="00EA6A92">
      <w:pPr>
        <w:pStyle w:val="af1"/>
        <w:rPr>
          <w:rtl/>
        </w:rPr>
      </w:pPr>
      <w:r>
        <w:rPr>
          <w:rtl/>
        </w:rPr>
        <w:t>היו"ר נסים דהן:</w:t>
      </w:r>
    </w:p>
    <w:p w14:paraId="054E7731" w14:textId="77777777" w:rsidR="00000000" w:rsidRDefault="00EA6A92">
      <w:pPr>
        <w:pStyle w:val="a0"/>
        <w:rPr>
          <w:rtl/>
        </w:rPr>
      </w:pPr>
    </w:p>
    <w:p w14:paraId="2E3F3E69" w14:textId="77777777" w:rsidR="00000000" w:rsidRDefault="00EA6A92">
      <w:pPr>
        <w:pStyle w:val="a0"/>
        <w:rPr>
          <w:rFonts w:hint="cs"/>
          <w:rtl/>
        </w:rPr>
      </w:pPr>
      <w:r>
        <w:rPr>
          <w:rFonts w:hint="cs"/>
          <w:rtl/>
        </w:rPr>
        <w:t xml:space="preserve">תודה. חבר הכנסת נסים זאב - אחרון הדוברים. לפני שנעבור להצבעה אנחנו נשמע תשובות מהשר, אם ירצה. </w:t>
      </w:r>
    </w:p>
    <w:p w14:paraId="4B4A110B" w14:textId="77777777" w:rsidR="00000000" w:rsidRDefault="00EA6A92">
      <w:pPr>
        <w:pStyle w:val="a0"/>
        <w:rPr>
          <w:rFonts w:hint="cs"/>
          <w:rtl/>
        </w:rPr>
      </w:pPr>
    </w:p>
    <w:p w14:paraId="737CB719" w14:textId="77777777" w:rsidR="00000000" w:rsidRDefault="00EA6A92">
      <w:pPr>
        <w:pStyle w:val="a"/>
        <w:rPr>
          <w:rtl/>
        </w:rPr>
      </w:pPr>
      <w:bookmarkStart w:id="100" w:name="FS000000490T31_05_2004_18_12_11"/>
      <w:bookmarkStart w:id="101" w:name="_Toc74484064"/>
      <w:bookmarkEnd w:id="100"/>
      <w:r>
        <w:rPr>
          <w:rFonts w:hint="eastAsia"/>
          <w:rtl/>
        </w:rPr>
        <w:t>נסים</w:t>
      </w:r>
      <w:r>
        <w:rPr>
          <w:rtl/>
        </w:rPr>
        <w:t xml:space="preserve"> זאב (ש"ס):</w:t>
      </w:r>
      <w:bookmarkEnd w:id="101"/>
    </w:p>
    <w:p w14:paraId="12892DB3" w14:textId="77777777" w:rsidR="00000000" w:rsidRDefault="00EA6A92">
      <w:pPr>
        <w:pStyle w:val="a0"/>
        <w:rPr>
          <w:rFonts w:hint="cs"/>
          <w:rtl/>
        </w:rPr>
      </w:pPr>
    </w:p>
    <w:p w14:paraId="33AAE9FE" w14:textId="77777777" w:rsidR="00000000" w:rsidRDefault="00EA6A92">
      <w:pPr>
        <w:pStyle w:val="a0"/>
        <w:rPr>
          <w:rFonts w:hint="cs"/>
          <w:rtl/>
        </w:rPr>
      </w:pPr>
      <w:r>
        <w:rPr>
          <w:rFonts w:hint="cs"/>
          <w:rtl/>
        </w:rPr>
        <w:t xml:space="preserve">אדוני היושב-ראש, כנסת נכבדה, אני מבין שהצעת החוק לזכויות נפגעי עבירה באה בעצם לצמצם את הזכויות ולא להרחיב אותן, כפי שאמר </w:t>
      </w:r>
      <w:r>
        <w:rPr>
          <w:rFonts w:hint="cs"/>
          <w:rtl/>
        </w:rPr>
        <w:t xml:space="preserve">חבר הכנסת פינס-פז. הדבר מתבקש אולי, כי למשרד המשפטים אין זמן - הוא כל הזמן עסוק בדברים אחרים, ושר המשפטים במיוחד </w:t>
      </w:r>
      <w:r>
        <w:rPr>
          <w:rtl/>
        </w:rPr>
        <w:t>–</w:t>
      </w:r>
      <w:r>
        <w:rPr>
          <w:rFonts w:hint="cs"/>
          <w:rtl/>
        </w:rPr>
        <w:t xml:space="preserve"> איך לתקן את משרד הדתות, איך לבטל את המשרדים האלה, איך למחוק אותם מן המפה. לכן, כמה שפחות מעמסה שתהיה על ראשו של שר המשפטים, זה חשוב.</w:t>
      </w:r>
    </w:p>
    <w:p w14:paraId="3EDF976E" w14:textId="77777777" w:rsidR="00000000" w:rsidRDefault="00EA6A92">
      <w:pPr>
        <w:pStyle w:val="a0"/>
        <w:rPr>
          <w:rFonts w:hint="cs"/>
          <w:rtl/>
        </w:rPr>
      </w:pPr>
    </w:p>
    <w:p w14:paraId="22C12EDB" w14:textId="77777777" w:rsidR="00000000" w:rsidRDefault="00EA6A92">
      <w:pPr>
        <w:pStyle w:val="a0"/>
        <w:rPr>
          <w:rFonts w:hint="cs"/>
          <w:rtl/>
        </w:rPr>
      </w:pPr>
      <w:r>
        <w:rPr>
          <w:rFonts w:hint="cs"/>
          <w:rtl/>
        </w:rPr>
        <w:t>הדבר הא</w:t>
      </w:r>
      <w:r>
        <w:rPr>
          <w:rFonts w:hint="cs"/>
          <w:rtl/>
        </w:rPr>
        <w:t xml:space="preserve">חד שכל כך זעזע את העולם, כששר המשפטים יצא בריש גלי ואמר שמה שעושה צה"ל ברפיח מזכיר לו את הסבתא שלו </w:t>
      </w:r>
      <w:r>
        <w:rPr>
          <w:rtl/>
        </w:rPr>
        <w:t>–</w:t>
      </w:r>
      <w:r>
        <w:rPr>
          <w:rFonts w:hint="cs"/>
          <w:rtl/>
        </w:rPr>
        <w:t xml:space="preserve"> איזו סבתא זה מזכיר לך, אדוני שר המשפטים? מה מזכירים לך חיילי צה"ל? את הסבתא שהיתה איפה? באיזה מקום? באיזה מחנה היא היתה? אתה חושב שאנשים לא מבינים למה אתה </w:t>
      </w:r>
      <w:r>
        <w:rPr>
          <w:rFonts w:hint="cs"/>
          <w:rtl/>
        </w:rPr>
        <w:t>מתכוון? הרי אתה מבאיש את ריחנו בעולם כולו. אתה שר המשפטים, אתה לא שר התברואה פה. לכן אתה מחויב במשנה זהירות כשאתה יוצא מגדף ומחרף את מדינת ישראל בתור שר המשפטים. איפה האחריות שלך?</w:t>
      </w:r>
    </w:p>
    <w:p w14:paraId="682F3D81" w14:textId="77777777" w:rsidR="00000000" w:rsidRDefault="00EA6A92">
      <w:pPr>
        <w:pStyle w:val="a0"/>
        <w:rPr>
          <w:rFonts w:hint="cs"/>
          <w:rtl/>
        </w:rPr>
      </w:pPr>
    </w:p>
    <w:p w14:paraId="775775AC" w14:textId="77777777" w:rsidR="00000000" w:rsidRDefault="00EA6A92">
      <w:pPr>
        <w:pStyle w:val="af1"/>
        <w:rPr>
          <w:rtl/>
        </w:rPr>
      </w:pPr>
      <w:r>
        <w:rPr>
          <w:rtl/>
        </w:rPr>
        <w:t>היו"ר נסים דהן:</w:t>
      </w:r>
    </w:p>
    <w:p w14:paraId="714A3254" w14:textId="77777777" w:rsidR="00000000" w:rsidRDefault="00EA6A92">
      <w:pPr>
        <w:pStyle w:val="a0"/>
        <w:rPr>
          <w:rtl/>
        </w:rPr>
      </w:pPr>
    </w:p>
    <w:p w14:paraId="4679C19E" w14:textId="77777777" w:rsidR="00000000" w:rsidRDefault="00EA6A92">
      <w:pPr>
        <w:pStyle w:val="a0"/>
        <w:rPr>
          <w:rFonts w:hint="cs"/>
          <w:rtl/>
        </w:rPr>
      </w:pPr>
      <w:r>
        <w:rPr>
          <w:rFonts w:hint="cs"/>
          <w:rtl/>
        </w:rPr>
        <w:t>נא לסיים.</w:t>
      </w:r>
    </w:p>
    <w:p w14:paraId="4805A30A" w14:textId="77777777" w:rsidR="00000000" w:rsidRDefault="00EA6A92">
      <w:pPr>
        <w:pStyle w:val="a0"/>
        <w:rPr>
          <w:rFonts w:hint="cs"/>
          <w:rtl/>
        </w:rPr>
      </w:pPr>
    </w:p>
    <w:p w14:paraId="1B4C8BE7" w14:textId="77777777" w:rsidR="00000000" w:rsidRDefault="00EA6A92">
      <w:pPr>
        <w:pStyle w:val="-"/>
        <w:rPr>
          <w:rtl/>
        </w:rPr>
      </w:pPr>
      <w:bookmarkStart w:id="102" w:name="FS000000490T31_05_2004_18_16_31C"/>
      <w:bookmarkEnd w:id="102"/>
      <w:r>
        <w:rPr>
          <w:rtl/>
        </w:rPr>
        <w:t>נסים זאב (ש"ס):</w:t>
      </w:r>
    </w:p>
    <w:p w14:paraId="629FEB84" w14:textId="77777777" w:rsidR="00000000" w:rsidRDefault="00EA6A92">
      <w:pPr>
        <w:pStyle w:val="a0"/>
        <w:rPr>
          <w:rtl/>
        </w:rPr>
      </w:pPr>
    </w:p>
    <w:p w14:paraId="2C1B158C" w14:textId="77777777" w:rsidR="00000000" w:rsidRDefault="00EA6A92">
      <w:pPr>
        <w:pStyle w:val="a0"/>
        <w:rPr>
          <w:rFonts w:hint="cs"/>
          <w:rtl/>
        </w:rPr>
      </w:pPr>
      <w:r>
        <w:rPr>
          <w:rFonts w:hint="cs"/>
          <w:rtl/>
        </w:rPr>
        <w:t xml:space="preserve">עוד לא התחלתי, אדוני. </w:t>
      </w:r>
    </w:p>
    <w:p w14:paraId="26167999" w14:textId="77777777" w:rsidR="00000000" w:rsidRDefault="00EA6A92">
      <w:pPr>
        <w:pStyle w:val="a0"/>
        <w:rPr>
          <w:rFonts w:hint="cs"/>
          <w:rtl/>
        </w:rPr>
      </w:pPr>
    </w:p>
    <w:p w14:paraId="47439EF9" w14:textId="77777777" w:rsidR="00000000" w:rsidRDefault="00EA6A92">
      <w:pPr>
        <w:pStyle w:val="a0"/>
        <w:rPr>
          <w:rFonts w:hint="cs"/>
          <w:rtl/>
        </w:rPr>
      </w:pPr>
      <w:r>
        <w:rPr>
          <w:rFonts w:hint="cs"/>
          <w:rtl/>
        </w:rPr>
        <w:t>אני רו</w:t>
      </w:r>
      <w:r>
        <w:rPr>
          <w:rFonts w:hint="cs"/>
          <w:rtl/>
        </w:rPr>
        <w:t xml:space="preserve">צה לומר לך, אדוני היושב-ראש, צריך לדעת, מה ההבדל בין לבן הארמי לפרעה? מה ביקש לבן הארמי מיעקב אבינו? הוא ביקש לעקור את הכול. פרעה גזר על הזכרים, אבל לבן הארמי רצה לעקור את הכול מן השורש. זה מה שהממשלה הזאת עושה. את עבודתו של לבן הארמי היא באה לעשות בדורנו </w:t>
      </w:r>
      <w:r>
        <w:rPr>
          <w:rFonts w:hint="cs"/>
          <w:rtl/>
        </w:rPr>
        <w:t xml:space="preserve">היום. </w:t>
      </w:r>
    </w:p>
    <w:p w14:paraId="08369FBC" w14:textId="77777777" w:rsidR="00000000" w:rsidRDefault="00EA6A92">
      <w:pPr>
        <w:pStyle w:val="a0"/>
        <w:rPr>
          <w:rFonts w:hint="cs"/>
          <w:rtl/>
        </w:rPr>
      </w:pPr>
    </w:p>
    <w:p w14:paraId="329AAAA4" w14:textId="77777777" w:rsidR="00000000" w:rsidRDefault="00EA6A92">
      <w:pPr>
        <w:pStyle w:val="a0"/>
        <w:rPr>
          <w:rFonts w:hint="cs"/>
          <w:rtl/>
        </w:rPr>
      </w:pPr>
      <w:r>
        <w:rPr>
          <w:rFonts w:hint="cs"/>
          <w:rtl/>
        </w:rPr>
        <w:t>ולכן, אדוני היושב-ראש, עשו טוב החברים כאשר יצאו מן האולם, כאשר הבינו שאין כאן ממשלה, אין כאן עם מי לדבר. הממשלה עושה ככל העולה על רוחה.</w:t>
      </w:r>
    </w:p>
    <w:p w14:paraId="72912A05" w14:textId="77777777" w:rsidR="00000000" w:rsidRDefault="00EA6A92">
      <w:pPr>
        <w:pStyle w:val="a0"/>
        <w:rPr>
          <w:rFonts w:hint="cs"/>
          <w:rtl/>
        </w:rPr>
      </w:pPr>
    </w:p>
    <w:p w14:paraId="4605F6DB" w14:textId="77777777" w:rsidR="00000000" w:rsidRDefault="00EA6A92">
      <w:pPr>
        <w:pStyle w:val="a0"/>
        <w:rPr>
          <w:rFonts w:hint="cs"/>
          <w:rtl/>
        </w:rPr>
      </w:pPr>
      <w:r>
        <w:rPr>
          <w:rFonts w:hint="cs"/>
          <w:rtl/>
        </w:rPr>
        <w:t>לכן, אדוני היושב-ראש, אני טוען שבהצעת חוק זכויות נפגעי עבירה הממשלה הזאת עושה עבירה בכל רגע, היא פוגעת בכל אזרח</w:t>
      </w:r>
      <w:r>
        <w:rPr>
          <w:rFonts w:hint="cs"/>
          <w:rtl/>
        </w:rPr>
        <w:t xml:space="preserve"> ואזרח במדינת ישראל. לנו לא נשארו זכויות, נשארו לנו רק החובות. תודה, אדוני.</w:t>
      </w:r>
    </w:p>
    <w:p w14:paraId="6DDBFEE8" w14:textId="77777777" w:rsidR="00000000" w:rsidRDefault="00EA6A92">
      <w:pPr>
        <w:pStyle w:val="a0"/>
        <w:rPr>
          <w:rFonts w:hint="cs"/>
          <w:rtl/>
        </w:rPr>
      </w:pPr>
    </w:p>
    <w:p w14:paraId="2BCEF1D5" w14:textId="77777777" w:rsidR="00000000" w:rsidRDefault="00EA6A92">
      <w:pPr>
        <w:pStyle w:val="af1"/>
        <w:rPr>
          <w:rtl/>
        </w:rPr>
      </w:pPr>
      <w:r>
        <w:rPr>
          <w:rtl/>
        </w:rPr>
        <w:t>היו"ר נסים דהן:</w:t>
      </w:r>
    </w:p>
    <w:p w14:paraId="3D20536B" w14:textId="77777777" w:rsidR="00000000" w:rsidRDefault="00EA6A92">
      <w:pPr>
        <w:pStyle w:val="a0"/>
        <w:rPr>
          <w:rtl/>
        </w:rPr>
      </w:pPr>
    </w:p>
    <w:p w14:paraId="1C2CFDF3" w14:textId="77777777" w:rsidR="00000000" w:rsidRDefault="00EA6A92">
      <w:pPr>
        <w:pStyle w:val="a0"/>
        <w:rPr>
          <w:rFonts w:hint="cs"/>
          <w:rtl/>
        </w:rPr>
      </w:pPr>
      <w:r>
        <w:rPr>
          <w:rFonts w:hint="cs"/>
          <w:rtl/>
        </w:rPr>
        <w:t xml:space="preserve">תודה, אדוני. כבוד השר רוצה להשיב או שנעבור להצבעה? הצבעה. צלצלו בזמן. </w:t>
      </w:r>
    </w:p>
    <w:p w14:paraId="05171119" w14:textId="77777777" w:rsidR="00000000" w:rsidRDefault="00EA6A92">
      <w:pPr>
        <w:pStyle w:val="a0"/>
        <w:rPr>
          <w:rFonts w:hint="cs"/>
          <w:rtl/>
        </w:rPr>
      </w:pPr>
    </w:p>
    <w:p w14:paraId="60F799F0" w14:textId="77777777" w:rsidR="00000000" w:rsidRDefault="00EA6A92">
      <w:pPr>
        <w:pStyle w:val="a0"/>
        <w:rPr>
          <w:rFonts w:hint="cs"/>
          <w:rtl/>
        </w:rPr>
      </w:pPr>
      <w:r>
        <w:rPr>
          <w:rFonts w:hint="cs"/>
          <w:rtl/>
        </w:rPr>
        <w:t>אנחנו עוברים להצבעה על הצעת חוק זכויות נפגעי עבירה (תיקון מס' 2). מי בעד? מי נגד? ההצבעה ה</w:t>
      </w:r>
      <w:r>
        <w:rPr>
          <w:rFonts w:hint="cs"/>
          <w:rtl/>
        </w:rPr>
        <w:t>חלה.</w:t>
      </w:r>
    </w:p>
    <w:p w14:paraId="15D96C53" w14:textId="77777777" w:rsidR="00000000" w:rsidRDefault="00EA6A92">
      <w:pPr>
        <w:pStyle w:val="a0"/>
        <w:rPr>
          <w:rFonts w:hint="cs"/>
          <w:rtl/>
        </w:rPr>
      </w:pPr>
    </w:p>
    <w:p w14:paraId="511D615A" w14:textId="77777777" w:rsidR="00000000" w:rsidRDefault="00EA6A92">
      <w:pPr>
        <w:pStyle w:val="ab"/>
        <w:bidi/>
        <w:rPr>
          <w:rFonts w:hint="cs"/>
          <w:rtl/>
        </w:rPr>
      </w:pPr>
      <w:r>
        <w:rPr>
          <w:rFonts w:hint="cs"/>
          <w:rtl/>
        </w:rPr>
        <w:t>הצבעה מס' 1</w:t>
      </w:r>
    </w:p>
    <w:p w14:paraId="6F2C922F" w14:textId="77777777" w:rsidR="00000000" w:rsidRDefault="00EA6A92">
      <w:pPr>
        <w:pStyle w:val="a0"/>
        <w:rPr>
          <w:rFonts w:hint="cs"/>
          <w:rtl/>
        </w:rPr>
      </w:pPr>
    </w:p>
    <w:p w14:paraId="1BF102C6" w14:textId="77777777" w:rsidR="00000000" w:rsidRDefault="00EA6A92">
      <w:pPr>
        <w:pStyle w:val="ac"/>
        <w:bidi/>
        <w:rPr>
          <w:rFonts w:hint="cs"/>
          <w:rtl/>
        </w:rPr>
      </w:pPr>
      <w:r>
        <w:rPr>
          <w:rFonts w:hint="cs"/>
          <w:rtl/>
        </w:rPr>
        <w:t xml:space="preserve">בעד ההצעה להעביר את הצעת החוק לוועדה </w:t>
      </w:r>
      <w:r>
        <w:rPr>
          <w:rtl/>
        </w:rPr>
        <w:t>–</w:t>
      </w:r>
      <w:r>
        <w:rPr>
          <w:rFonts w:hint="cs"/>
          <w:rtl/>
        </w:rPr>
        <w:t xml:space="preserve"> 10</w:t>
      </w:r>
    </w:p>
    <w:p w14:paraId="08041669" w14:textId="77777777" w:rsidR="00000000" w:rsidRDefault="00EA6A92">
      <w:pPr>
        <w:pStyle w:val="ac"/>
        <w:bidi/>
        <w:rPr>
          <w:rFonts w:hint="cs"/>
          <w:rtl/>
        </w:rPr>
      </w:pPr>
      <w:r>
        <w:rPr>
          <w:rFonts w:hint="cs"/>
          <w:rtl/>
        </w:rPr>
        <w:t xml:space="preserve">נגד </w:t>
      </w:r>
      <w:r>
        <w:rPr>
          <w:rtl/>
        </w:rPr>
        <w:t>–</w:t>
      </w:r>
      <w:r>
        <w:rPr>
          <w:rFonts w:hint="cs"/>
          <w:rtl/>
        </w:rPr>
        <w:t xml:space="preserve"> 5</w:t>
      </w:r>
    </w:p>
    <w:p w14:paraId="1FDC81A1" w14:textId="77777777" w:rsidR="00000000" w:rsidRDefault="00EA6A92">
      <w:pPr>
        <w:pStyle w:val="ac"/>
        <w:bidi/>
        <w:rPr>
          <w:rFonts w:hint="cs"/>
          <w:rtl/>
        </w:rPr>
      </w:pPr>
      <w:r>
        <w:rPr>
          <w:rFonts w:hint="cs"/>
          <w:rtl/>
        </w:rPr>
        <w:t xml:space="preserve">נמנעים </w:t>
      </w:r>
      <w:r>
        <w:rPr>
          <w:rtl/>
        </w:rPr>
        <w:t>–</w:t>
      </w:r>
      <w:r>
        <w:rPr>
          <w:rFonts w:hint="cs"/>
          <w:rtl/>
        </w:rPr>
        <w:t xml:space="preserve">  אין</w:t>
      </w:r>
    </w:p>
    <w:p w14:paraId="6965BBE7" w14:textId="77777777" w:rsidR="00000000" w:rsidRDefault="00EA6A92">
      <w:pPr>
        <w:pStyle w:val="ad"/>
        <w:bidi/>
        <w:rPr>
          <w:rFonts w:hint="cs"/>
          <w:rtl/>
        </w:rPr>
      </w:pPr>
      <w:r>
        <w:rPr>
          <w:rFonts w:hint="cs"/>
          <w:rtl/>
        </w:rPr>
        <w:t xml:space="preserve">ההצעה להעביר את הצעת חוק זכויות נפגעי עבירה (תיקון מס' 2), </w:t>
      </w:r>
    </w:p>
    <w:p w14:paraId="7EE67284" w14:textId="77777777" w:rsidR="00000000" w:rsidRDefault="00EA6A92">
      <w:pPr>
        <w:pStyle w:val="ad"/>
        <w:bidi/>
        <w:rPr>
          <w:rFonts w:hint="cs"/>
          <w:rtl/>
        </w:rPr>
      </w:pPr>
      <w:r>
        <w:rPr>
          <w:rFonts w:hint="cs"/>
          <w:rtl/>
        </w:rPr>
        <w:t>התשס"ד-2004, לוועדת החוקה, חוק ומשפט נתקבלה.</w:t>
      </w:r>
    </w:p>
    <w:p w14:paraId="69C43DD8" w14:textId="77777777" w:rsidR="00000000" w:rsidRDefault="00EA6A92">
      <w:pPr>
        <w:pStyle w:val="a0"/>
        <w:rPr>
          <w:rFonts w:hint="cs"/>
          <w:rtl/>
        </w:rPr>
      </w:pPr>
    </w:p>
    <w:p w14:paraId="2885661B" w14:textId="77777777" w:rsidR="00000000" w:rsidRDefault="00EA6A92">
      <w:pPr>
        <w:pStyle w:val="a0"/>
        <w:rPr>
          <w:rFonts w:hint="cs"/>
          <w:rtl/>
        </w:rPr>
      </w:pPr>
    </w:p>
    <w:p w14:paraId="20AADD19" w14:textId="77777777" w:rsidR="00000000" w:rsidRDefault="00EA6A92">
      <w:pPr>
        <w:pStyle w:val="af1"/>
        <w:rPr>
          <w:rtl/>
        </w:rPr>
      </w:pPr>
      <w:r>
        <w:rPr>
          <w:rtl/>
        </w:rPr>
        <w:t>היו"ר נסים דהן:</w:t>
      </w:r>
    </w:p>
    <w:p w14:paraId="55F0BFE7" w14:textId="77777777" w:rsidR="00000000" w:rsidRDefault="00EA6A92">
      <w:pPr>
        <w:pStyle w:val="a0"/>
        <w:rPr>
          <w:rtl/>
        </w:rPr>
      </w:pPr>
    </w:p>
    <w:p w14:paraId="0FFEE720" w14:textId="77777777" w:rsidR="00000000" w:rsidRDefault="00EA6A92">
      <w:pPr>
        <w:pStyle w:val="a0"/>
        <w:rPr>
          <w:rFonts w:hint="cs"/>
          <w:rtl/>
        </w:rPr>
      </w:pPr>
      <w:r>
        <w:rPr>
          <w:rFonts w:hint="cs"/>
          <w:rtl/>
        </w:rPr>
        <w:t>עשרה בעד, חמישה נגד. הצעת החוק נתקבלה בקריאה ראשו</w:t>
      </w:r>
      <w:r>
        <w:rPr>
          <w:rFonts w:hint="cs"/>
          <w:rtl/>
        </w:rPr>
        <w:t>נה ותעבור לוועדת החוקה, חוק  ומשפט להמשך החקיקה.</w:t>
      </w:r>
    </w:p>
    <w:p w14:paraId="40F560CF" w14:textId="77777777" w:rsidR="00000000" w:rsidRDefault="00EA6A92">
      <w:pPr>
        <w:pStyle w:val="a2"/>
        <w:rPr>
          <w:rFonts w:hint="cs"/>
          <w:rtl/>
        </w:rPr>
      </w:pPr>
    </w:p>
    <w:p w14:paraId="208FC928" w14:textId="77777777" w:rsidR="00000000" w:rsidRDefault="00EA6A92">
      <w:pPr>
        <w:pStyle w:val="a0"/>
        <w:rPr>
          <w:rFonts w:hint="cs"/>
          <w:rtl/>
        </w:rPr>
      </w:pPr>
    </w:p>
    <w:p w14:paraId="4724C2D8" w14:textId="77777777" w:rsidR="00000000" w:rsidRDefault="00EA6A92">
      <w:pPr>
        <w:pStyle w:val="a2"/>
        <w:rPr>
          <w:rFonts w:hint="cs"/>
          <w:rtl/>
        </w:rPr>
      </w:pPr>
      <w:bookmarkStart w:id="103" w:name="CS26651FI0026651T31_05_2004_18_25_23"/>
      <w:bookmarkStart w:id="104" w:name="_Toc74484065"/>
      <w:bookmarkEnd w:id="103"/>
      <w:r>
        <w:rPr>
          <w:rtl/>
        </w:rPr>
        <w:t xml:space="preserve">הצעת חוק הליכי חקירה והעדה (התאמה לאנשים עם </w:t>
      </w:r>
      <w:r>
        <w:rPr>
          <w:rFonts w:hint="cs"/>
          <w:rtl/>
        </w:rPr>
        <w:br/>
      </w:r>
      <w:r>
        <w:rPr>
          <w:rtl/>
        </w:rPr>
        <w:t>מוגבלות שכלית או נפשית), התשס"ד-2004</w:t>
      </w:r>
      <w:bookmarkEnd w:id="104"/>
      <w:r>
        <w:rPr>
          <w:rtl/>
        </w:rPr>
        <w:t xml:space="preserve"> </w:t>
      </w:r>
    </w:p>
    <w:p w14:paraId="6853C4F6" w14:textId="77777777" w:rsidR="00000000" w:rsidRDefault="00EA6A92">
      <w:pPr>
        <w:pStyle w:val="a0"/>
        <w:rPr>
          <w:rFonts w:hint="cs"/>
          <w:rtl/>
        </w:rPr>
      </w:pPr>
      <w:r>
        <w:rPr>
          <w:rtl/>
        </w:rPr>
        <w:t xml:space="preserve">[רשומות (הצעות חוק, חוב' </w:t>
      </w:r>
      <w:r>
        <w:rPr>
          <w:rFonts w:hint="cs"/>
          <w:rtl/>
        </w:rPr>
        <w:t>מ/101</w:t>
      </w:r>
      <w:r>
        <w:rPr>
          <w:rtl/>
        </w:rPr>
        <w:t>)</w:t>
      </w:r>
      <w:r>
        <w:rPr>
          <w:rFonts w:hint="cs"/>
          <w:rtl/>
        </w:rPr>
        <w:t>.</w:t>
      </w:r>
      <w:r>
        <w:rPr>
          <w:rtl/>
        </w:rPr>
        <w:t>]</w:t>
      </w:r>
    </w:p>
    <w:p w14:paraId="70B8122B" w14:textId="77777777" w:rsidR="00000000" w:rsidRDefault="00EA6A92">
      <w:pPr>
        <w:pStyle w:val="-0"/>
        <w:rPr>
          <w:rtl/>
        </w:rPr>
      </w:pPr>
      <w:bookmarkStart w:id="105" w:name="_Toc74484066"/>
      <w:r>
        <w:rPr>
          <w:rtl/>
        </w:rPr>
        <w:t>(קריאה ראשונה)</w:t>
      </w:r>
      <w:bookmarkEnd w:id="105"/>
    </w:p>
    <w:p w14:paraId="609DDEAD" w14:textId="77777777" w:rsidR="00000000" w:rsidRDefault="00EA6A92">
      <w:pPr>
        <w:pStyle w:val="-0"/>
        <w:rPr>
          <w:rFonts w:hint="cs"/>
          <w:rtl/>
        </w:rPr>
      </w:pPr>
    </w:p>
    <w:p w14:paraId="237471C9" w14:textId="77777777" w:rsidR="00000000" w:rsidRDefault="00EA6A92">
      <w:pPr>
        <w:pStyle w:val="af1"/>
        <w:rPr>
          <w:rtl/>
        </w:rPr>
      </w:pPr>
      <w:r>
        <w:rPr>
          <w:rtl/>
        </w:rPr>
        <w:t>היו"ר נסים דהן:</w:t>
      </w:r>
    </w:p>
    <w:p w14:paraId="453DE4D1" w14:textId="77777777" w:rsidR="00000000" w:rsidRDefault="00EA6A92">
      <w:pPr>
        <w:pStyle w:val="a0"/>
        <w:rPr>
          <w:rtl/>
        </w:rPr>
      </w:pPr>
    </w:p>
    <w:p w14:paraId="727FF3A0" w14:textId="77777777" w:rsidR="00000000" w:rsidRDefault="00EA6A92">
      <w:pPr>
        <w:pStyle w:val="a0"/>
        <w:rPr>
          <w:rFonts w:hint="cs"/>
          <w:rtl/>
        </w:rPr>
      </w:pPr>
      <w:r>
        <w:rPr>
          <w:rFonts w:hint="cs"/>
          <w:rtl/>
        </w:rPr>
        <w:t>אנחנו עוברים להצעה השנייה בסדר-היום, הצעת חוק הליכי חקי</w:t>
      </w:r>
      <w:r>
        <w:rPr>
          <w:rFonts w:hint="cs"/>
          <w:rtl/>
        </w:rPr>
        <w:t>רה והעדה</w:t>
      </w:r>
      <w:r>
        <w:rPr>
          <w:rtl/>
        </w:rPr>
        <w:t xml:space="preserve"> (התאמה לאנשים עם </w:t>
      </w:r>
      <w:r>
        <w:rPr>
          <w:rFonts w:hint="cs"/>
          <w:rtl/>
        </w:rPr>
        <w:br/>
      </w:r>
      <w:r>
        <w:rPr>
          <w:rtl/>
        </w:rPr>
        <w:t>מוגבלות שכלית או נפשית)</w:t>
      </w:r>
      <w:r>
        <w:rPr>
          <w:rFonts w:hint="cs"/>
          <w:rtl/>
        </w:rPr>
        <w:t xml:space="preserve">. כבוד השר, בבקשה. כבוד השר, הבמה שלך. </w:t>
      </w:r>
    </w:p>
    <w:p w14:paraId="31B228D4" w14:textId="77777777" w:rsidR="00000000" w:rsidRDefault="00EA6A92">
      <w:pPr>
        <w:pStyle w:val="a0"/>
        <w:rPr>
          <w:rFonts w:hint="cs"/>
          <w:rtl/>
        </w:rPr>
      </w:pPr>
    </w:p>
    <w:p w14:paraId="1AD50F7B" w14:textId="77777777" w:rsidR="00000000" w:rsidRDefault="00EA6A92">
      <w:pPr>
        <w:pStyle w:val="a"/>
        <w:rPr>
          <w:rtl/>
        </w:rPr>
      </w:pPr>
      <w:bookmarkStart w:id="106" w:name="FS000000517T31_05_2004_18_27_54"/>
      <w:bookmarkStart w:id="107" w:name="_Toc74484067"/>
      <w:bookmarkEnd w:id="106"/>
      <w:r>
        <w:rPr>
          <w:rFonts w:hint="eastAsia"/>
          <w:rtl/>
        </w:rPr>
        <w:t>שר</w:t>
      </w:r>
      <w:r>
        <w:rPr>
          <w:rtl/>
        </w:rPr>
        <w:t xml:space="preserve"> המשפטים יוסף לפיד:</w:t>
      </w:r>
      <w:bookmarkEnd w:id="107"/>
    </w:p>
    <w:p w14:paraId="7ABF9994" w14:textId="77777777" w:rsidR="00000000" w:rsidRDefault="00EA6A92">
      <w:pPr>
        <w:pStyle w:val="a0"/>
        <w:rPr>
          <w:rFonts w:hint="cs"/>
          <w:rtl/>
        </w:rPr>
      </w:pPr>
    </w:p>
    <w:p w14:paraId="2373AFF0" w14:textId="77777777" w:rsidR="00000000" w:rsidRDefault="00EA6A92">
      <w:pPr>
        <w:pStyle w:val="a0"/>
        <w:rPr>
          <w:rFonts w:hint="cs"/>
          <w:rtl/>
        </w:rPr>
      </w:pPr>
      <w:r>
        <w:rPr>
          <w:rFonts w:hint="cs"/>
          <w:rtl/>
        </w:rPr>
        <w:t>אדוני היושב-ראש, יש לי עוד מגילה ארוכה לקרוא לך.</w:t>
      </w:r>
    </w:p>
    <w:p w14:paraId="283156B1" w14:textId="77777777" w:rsidR="00000000" w:rsidRDefault="00EA6A92">
      <w:pPr>
        <w:pStyle w:val="a0"/>
        <w:rPr>
          <w:rFonts w:hint="cs"/>
          <w:rtl/>
        </w:rPr>
      </w:pPr>
    </w:p>
    <w:p w14:paraId="07D7893D" w14:textId="77777777" w:rsidR="00000000" w:rsidRDefault="00EA6A92">
      <w:pPr>
        <w:pStyle w:val="af1"/>
        <w:rPr>
          <w:rtl/>
        </w:rPr>
      </w:pPr>
      <w:r>
        <w:rPr>
          <w:rtl/>
        </w:rPr>
        <w:t>היו"ר נסים דהן:</w:t>
      </w:r>
    </w:p>
    <w:p w14:paraId="72B8A0D4" w14:textId="77777777" w:rsidR="00000000" w:rsidRDefault="00EA6A92">
      <w:pPr>
        <w:pStyle w:val="a0"/>
        <w:rPr>
          <w:rtl/>
        </w:rPr>
      </w:pPr>
    </w:p>
    <w:p w14:paraId="2FFEE3A5" w14:textId="77777777" w:rsidR="00000000" w:rsidRDefault="00EA6A92">
      <w:pPr>
        <w:pStyle w:val="a0"/>
        <w:rPr>
          <w:rFonts w:hint="cs"/>
          <w:rtl/>
        </w:rPr>
      </w:pPr>
      <w:r>
        <w:rPr>
          <w:rFonts w:hint="cs"/>
          <w:rtl/>
        </w:rPr>
        <w:t>זכותך, אדוני. הבמה כולה שלך, כבוד השר.</w:t>
      </w:r>
    </w:p>
    <w:p w14:paraId="607009E1" w14:textId="77777777" w:rsidR="00000000" w:rsidRDefault="00EA6A92">
      <w:pPr>
        <w:pStyle w:val="a0"/>
        <w:rPr>
          <w:rFonts w:hint="cs"/>
          <w:rtl/>
        </w:rPr>
      </w:pPr>
    </w:p>
    <w:p w14:paraId="4537EDE1" w14:textId="77777777" w:rsidR="00000000" w:rsidRDefault="00EA6A92">
      <w:pPr>
        <w:pStyle w:val="-"/>
        <w:rPr>
          <w:rtl/>
        </w:rPr>
      </w:pPr>
      <w:bookmarkStart w:id="108" w:name="FS000000517T31_05_2004_18_28_42C"/>
      <w:bookmarkEnd w:id="108"/>
      <w:r>
        <w:rPr>
          <w:rtl/>
        </w:rPr>
        <w:t>שר המשפטים יוסף לפיד:</w:t>
      </w:r>
    </w:p>
    <w:p w14:paraId="0DADB538" w14:textId="77777777" w:rsidR="00000000" w:rsidRDefault="00EA6A92">
      <w:pPr>
        <w:pStyle w:val="a0"/>
        <w:rPr>
          <w:rtl/>
        </w:rPr>
      </w:pPr>
    </w:p>
    <w:p w14:paraId="5C0DEF12" w14:textId="77777777" w:rsidR="00000000" w:rsidRDefault="00EA6A92">
      <w:pPr>
        <w:pStyle w:val="a0"/>
        <w:rPr>
          <w:rFonts w:hint="cs"/>
          <w:rtl/>
        </w:rPr>
      </w:pPr>
      <w:r>
        <w:rPr>
          <w:rFonts w:hint="cs"/>
          <w:rtl/>
        </w:rPr>
        <w:t>הצעת חוק הלי</w:t>
      </w:r>
      <w:r>
        <w:rPr>
          <w:rFonts w:hint="cs"/>
          <w:rtl/>
        </w:rPr>
        <w:t>כי חקירה והעדה</w:t>
      </w:r>
      <w:r>
        <w:rPr>
          <w:rtl/>
        </w:rPr>
        <w:t xml:space="preserve"> (התאמה לאנשים עם</w:t>
      </w:r>
      <w:r>
        <w:rPr>
          <w:rFonts w:hint="cs"/>
          <w:rtl/>
        </w:rPr>
        <w:t xml:space="preserve"> </w:t>
      </w:r>
      <w:r>
        <w:rPr>
          <w:rtl/>
        </w:rPr>
        <w:t>מוגבלות שכלית או נפשית)</w:t>
      </w:r>
      <w:r>
        <w:rPr>
          <w:rFonts w:hint="cs"/>
          <w:rtl/>
        </w:rPr>
        <w:t xml:space="preserve"> - הצעת החוק שלפנינו, פרי עבודת ועדה, באה להסדיר את הנושא החשוב של הליכי חקירה והעדה של אנשים עם מוגבלויות שכליות ונפשיות, תוך התאמתם לצורכיהם המיוחדים, הן כנפגעי עבירה או עדים לה והן כחשודים או כנאשמי</w:t>
      </w:r>
      <w:r>
        <w:rPr>
          <w:rFonts w:hint="cs"/>
          <w:rtl/>
        </w:rPr>
        <w:t>ם.</w:t>
      </w:r>
    </w:p>
    <w:p w14:paraId="1D997B8E" w14:textId="77777777" w:rsidR="00000000" w:rsidRDefault="00EA6A92">
      <w:pPr>
        <w:pStyle w:val="a0"/>
        <w:rPr>
          <w:rFonts w:hint="cs"/>
          <w:rtl/>
        </w:rPr>
      </w:pPr>
    </w:p>
    <w:p w14:paraId="2425AD49" w14:textId="77777777" w:rsidR="00000000" w:rsidRDefault="00EA6A92">
      <w:pPr>
        <w:pStyle w:val="a0"/>
        <w:rPr>
          <w:rFonts w:hint="cs"/>
          <w:rtl/>
        </w:rPr>
      </w:pPr>
      <w:bookmarkStart w:id="109" w:name="FS000000517T31_05_2004_17_59_49"/>
      <w:bookmarkStart w:id="110" w:name="FS000000517T31_05_2004_17_59_54C"/>
      <w:bookmarkEnd w:id="109"/>
      <w:bookmarkEnd w:id="110"/>
      <w:r>
        <w:rPr>
          <w:rFonts w:hint="cs"/>
          <w:rtl/>
        </w:rPr>
        <w:t xml:space="preserve">כנפגעי עבירה, אנשים עם מוגבלויות הם קורבנות קלים. כאשר אדם תוקף אדם עם מוגבלות, הוא יודע שיהיה קשה להרשיעו </w:t>
      </w:r>
      <w:r>
        <w:rPr>
          <w:rtl/>
        </w:rPr>
        <w:t>–</w:t>
      </w:r>
      <w:r>
        <w:rPr>
          <w:rFonts w:hint="cs"/>
          <w:rtl/>
        </w:rPr>
        <w:t xml:space="preserve"> והכוונה היא למוגבלות שכלית או נפשית. הקשיים מתגלים כבר בשלב החקירה. חקירת אדם עם מוגבלות שכלית, למשל, דורשת מיומנויות והכשרות מיוחדות. ללא מיומ</w:t>
      </w:r>
      <w:r>
        <w:rPr>
          <w:rFonts w:hint="cs"/>
          <w:rtl/>
        </w:rPr>
        <w:t xml:space="preserve">נויות אלו, עלולים קשיי התקשורת והדיבוב למנוע חקירה אפקטיבית. </w:t>
      </w:r>
    </w:p>
    <w:p w14:paraId="547593EC" w14:textId="77777777" w:rsidR="00000000" w:rsidRDefault="00EA6A92">
      <w:pPr>
        <w:pStyle w:val="a0"/>
        <w:rPr>
          <w:rFonts w:hint="cs"/>
          <w:rtl/>
        </w:rPr>
      </w:pPr>
    </w:p>
    <w:p w14:paraId="3DB8ACBC" w14:textId="77777777" w:rsidR="00000000" w:rsidRDefault="00EA6A92">
      <w:pPr>
        <w:pStyle w:val="a0"/>
        <w:rPr>
          <w:rFonts w:hint="cs"/>
          <w:rtl/>
        </w:rPr>
      </w:pPr>
      <w:r>
        <w:rPr>
          <w:rFonts w:hint="cs"/>
          <w:rtl/>
        </w:rPr>
        <w:t>בעיה נוספת קיימת בעת העדות בבית-המשפט. מעמד העדות והחקירה הנגדית הוא קשה לכל אדם. לאדם עם מוגבלות הוא עלול להיות קשה פי-כמה, עד כדי הימנעות מעדות, ולחלופין אי-יכולתו לעמוד בלחץ החקירה הנגדית, א</w:t>
      </w:r>
      <w:r>
        <w:rPr>
          <w:rFonts w:hint="cs"/>
          <w:rtl/>
        </w:rPr>
        <w:t>ף אם הוא דובר אמת לחלוטין.</w:t>
      </w:r>
    </w:p>
    <w:p w14:paraId="70C786A1" w14:textId="77777777" w:rsidR="00000000" w:rsidRDefault="00EA6A92">
      <w:pPr>
        <w:pStyle w:val="a0"/>
        <w:rPr>
          <w:rFonts w:hint="cs"/>
          <w:rtl/>
        </w:rPr>
      </w:pPr>
    </w:p>
    <w:p w14:paraId="3184C2A1" w14:textId="77777777" w:rsidR="00000000" w:rsidRDefault="00EA6A92">
      <w:pPr>
        <w:pStyle w:val="a0"/>
        <w:rPr>
          <w:rFonts w:hint="cs"/>
          <w:rtl/>
        </w:rPr>
      </w:pPr>
      <w:r>
        <w:rPr>
          <w:rFonts w:hint="cs"/>
          <w:rtl/>
        </w:rPr>
        <w:t xml:space="preserve">גם כחשוד וכנאשם מצבו של האדם עם המוגבלות בעייתי. הוועדה, בראשות השופט גולדברג, שדנה בנושא של הרשעה על סמך הודאה בלבד, קבעה כי נחקר בעל ליקוי שכלי או נפשי מצוי בקבוצת סיכון לעניין הודאות שווא, בשל היותו חשוף יותר להשפעות וללחצים </w:t>
      </w:r>
      <w:r>
        <w:rPr>
          <w:rFonts w:hint="cs"/>
          <w:rtl/>
        </w:rPr>
        <w:t>בחקירה, גם אם לא ננקטו בה אמצעים פסולים.</w:t>
      </w:r>
    </w:p>
    <w:p w14:paraId="4D2B62F2" w14:textId="77777777" w:rsidR="00000000" w:rsidRDefault="00EA6A92">
      <w:pPr>
        <w:pStyle w:val="a0"/>
        <w:rPr>
          <w:rFonts w:hint="cs"/>
          <w:rtl/>
        </w:rPr>
      </w:pPr>
    </w:p>
    <w:p w14:paraId="147FAA32" w14:textId="77777777" w:rsidR="00000000" w:rsidRDefault="00EA6A92">
      <w:pPr>
        <w:pStyle w:val="a0"/>
        <w:rPr>
          <w:rFonts w:hint="cs"/>
          <w:rtl/>
        </w:rPr>
      </w:pPr>
      <w:r>
        <w:rPr>
          <w:rFonts w:hint="cs"/>
          <w:rtl/>
        </w:rPr>
        <w:t>הצעה זו באה לשפר את המצב בנושאים אלה. ראשית, היא קובעת כי מתלוננים, עדים וחשודים עם מוגבלויות שכליות יופנו לחוקרים מיוחדים במשרד הרווחה, בדומה למערך הקיים של חוקרי הילדים. חוקרים אלה יקבלו הכשרה מיוחדת לחקירות אלו,</w:t>
      </w:r>
      <w:r>
        <w:rPr>
          <w:rFonts w:hint="cs"/>
          <w:rtl/>
        </w:rPr>
        <w:t xml:space="preserve"> והחקירות יוקלטו בווידיאו. לגבי אנשים עם מוגבלות נפשית, אלו ימשיכו להיחקר במשטרה, ואולם גם לגבי חקירות אלה נקבעה בחוק המוצע חובת הקלטה. במקרים מסוימים שההצעה מפרטת, ניתן יהיה להשתמש במשפט בהקלטת החקירה.</w:t>
      </w:r>
    </w:p>
    <w:p w14:paraId="00B0F033" w14:textId="77777777" w:rsidR="00000000" w:rsidRDefault="00EA6A92">
      <w:pPr>
        <w:pStyle w:val="a0"/>
        <w:rPr>
          <w:rFonts w:hint="cs"/>
          <w:rtl/>
        </w:rPr>
      </w:pPr>
    </w:p>
    <w:p w14:paraId="1EFB7234" w14:textId="77777777" w:rsidR="00000000" w:rsidRDefault="00EA6A92">
      <w:pPr>
        <w:pStyle w:val="a0"/>
        <w:rPr>
          <w:rFonts w:hint="cs"/>
          <w:rtl/>
        </w:rPr>
      </w:pPr>
      <w:r>
        <w:rPr>
          <w:rFonts w:hint="cs"/>
          <w:rtl/>
        </w:rPr>
        <w:t>עוד קובעת ההצעה אמצעים מיוחדים להעדת אנשים עם מוגבלו</w:t>
      </w:r>
      <w:r>
        <w:rPr>
          <w:rFonts w:hint="cs"/>
          <w:rtl/>
        </w:rPr>
        <w:t>יות, שעשויים להקל עליהם את העדות, למשל, עדות שלא בנוכחות הנאשם, אלא בנוכחות סניגורו - בטלוויזיה במעגל סגור או באמצעי אחר, עדות שלא על דוכן העדים ועוד.</w:t>
      </w:r>
    </w:p>
    <w:p w14:paraId="2F58E5AC" w14:textId="77777777" w:rsidR="00000000" w:rsidRDefault="00EA6A92">
      <w:pPr>
        <w:pStyle w:val="a0"/>
        <w:rPr>
          <w:rFonts w:hint="cs"/>
          <w:rtl/>
        </w:rPr>
      </w:pPr>
    </w:p>
    <w:p w14:paraId="006FBFFB" w14:textId="77777777" w:rsidR="00000000" w:rsidRDefault="00EA6A92">
      <w:pPr>
        <w:pStyle w:val="a0"/>
        <w:rPr>
          <w:rFonts w:hint="cs"/>
          <w:rtl/>
        </w:rPr>
      </w:pPr>
      <w:r>
        <w:rPr>
          <w:rFonts w:hint="cs"/>
          <w:rtl/>
        </w:rPr>
        <w:t>לגבי חשודים ההצעה קובעת, כי אם אדם עם מוגבלות שכלית הודה בעבירה במהלך חקירה, תידרש התביעה להוכיח מעל לכל</w:t>
      </w:r>
      <w:r>
        <w:rPr>
          <w:rFonts w:hint="cs"/>
          <w:rtl/>
        </w:rPr>
        <w:t xml:space="preserve"> ספק סביר, שההודאה היתה חופשית ומרצון.</w:t>
      </w:r>
    </w:p>
    <w:p w14:paraId="5A24BCC3" w14:textId="77777777" w:rsidR="00000000" w:rsidRDefault="00EA6A92">
      <w:pPr>
        <w:pStyle w:val="a0"/>
        <w:rPr>
          <w:rFonts w:hint="cs"/>
          <w:rtl/>
        </w:rPr>
      </w:pPr>
    </w:p>
    <w:p w14:paraId="4E6A6C5B" w14:textId="77777777" w:rsidR="00000000" w:rsidRDefault="00EA6A92">
      <w:pPr>
        <w:pStyle w:val="a0"/>
        <w:rPr>
          <w:rFonts w:hint="cs"/>
          <w:rtl/>
        </w:rPr>
      </w:pPr>
      <w:r>
        <w:rPr>
          <w:rFonts w:hint="cs"/>
          <w:rtl/>
        </w:rPr>
        <w:t>חשיבותה של ההצעה לגבי אנשים אלה עצומה, הן ככלי להרשעת מי שמנצל את מצבם של אנשים עם מוגבלויות ופוגע בהם, והן ככלי לצמצום המצבים שבהם מורשעים, חלילה, חפים מפשע בשל הודאות שווא הנובעות ממוגבלותם.</w:t>
      </w:r>
    </w:p>
    <w:p w14:paraId="63CBAEC8" w14:textId="77777777" w:rsidR="00000000" w:rsidRDefault="00EA6A92">
      <w:pPr>
        <w:pStyle w:val="a0"/>
        <w:rPr>
          <w:rFonts w:hint="cs"/>
          <w:rtl/>
        </w:rPr>
      </w:pPr>
    </w:p>
    <w:p w14:paraId="17FD12B0" w14:textId="77777777" w:rsidR="00000000" w:rsidRDefault="00EA6A92">
      <w:pPr>
        <w:pStyle w:val="a0"/>
        <w:rPr>
          <w:rFonts w:hint="cs"/>
          <w:rtl/>
        </w:rPr>
      </w:pPr>
      <w:r>
        <w:rPr>
          <w:rFonts w:hint="cs"/>
          <w:rtl/>
        </w:rPr>
        <w:t>לכן אני מציע לאשר את ה</w:t>
      </w:r>
      <w:r>
        <w:rPr>
          <w:rFonts w:hint="cs"/>
          <w:rtl/>
        </w:rPr>
        <w:t>הצעה ולהעבירה לוועדת החוקה, חוק ומשפט לצורך הכנתה לקריאה שנייה ושלישית. תודה רבה.</w:t>
      </w:r>
    </w:p>
    <w:p w14:paraId="62C2B038" w14:textId="77777777" w:rsidR="00000000" w:rsidRDefault="00EA6A92">
      <w:pPr>
        <w:pStyle w:val="a0"/>
        <w:rPr>
          <w:rFonts w:hint="cs"/>
          <w:rtl/>
        </w:rPr>
      </w:pPr>
    </w:p>
    <w:p w14:paraId="61EF3CB8" w14:textId="77777777" w:rsidR="00000000" w:rsidRDefault="00EA6A92">
      <w:pPr>
        <w:pStyle w:val="af1"/>
        <w:rPr>
          <w:rtl/>
        </w:rPr>
      </w:pPr>
      <w:r>
        <w:rPr>
          <w:rFonts w:hint="eastAsia"/>
          <w:rtl/>
        </w:rPr>
        <w:t>היו</w:t>
      </w:r>
      <w:r>
        <w:rPr>
          <w:rtl/>
        </w:rPr>
        <w:t>"ר נסים דהן:</w:t>
      </w:r>
    </w:p>
    <w:p w14:paraId="31F939A8" w14:textId="77777777" w:rsidR="00000000" w:rsidRDefault="00EA6A92">
      <w:pPr>
        <w:pStyle w:val="a0"/>
        <w:rPr>
          <w:rFonts w:hint="cs"/>
          <w:rtl/>
        </w:rPr>
      </w:pPr>
    </w:p>
    <w:p w14:paraId="4125C191" w14:textId="77777777" w:rsidR="00000000" w:rsidRDefault="00EA6A92">
      <w:pPr>
        <w:pStyle w:val="a0"/>
        <w:rPr>
          <w:rFonts w:hint="cs"/>
          <w:rtl/>
        </w:rPr>
      </w:pPr>
      <w:r>
        <w:rPr>
          <w:rFonts w:hint="cs"/>
          <w:rtl/>
        </w:rPr>
        <w:t>תודה רבה. ראשון המתדיינים, חבר הכנסת יגאל יאסינוב – אינו נוכח; חבר הכנסת מוחמד ברכה – אינו נוכח; חבר הכנסת עסאם מח'ול - בבקשה, אדוני. שלוש דקות לרשותך להציג</w:t>
      </w:r>
      <w:r>
        <w:rPr>
          <w:rFonts w:hint="cs"/>
          <w:rtl/>
        </w:rPr>
        <w:t xml:space="preserve"> את טיעוניך בעד או נגד.</w:t>
      </w:r>
    </w:p>
    <w:p w14:paraId="607FA1DA" w14:textId="77777777" w:rsidR="00000000" w:rsidRDefault="00EA6A92">
      <w:pPr>
        <w:pStyle w:val="a0"/>
        <w:rPr>
          <w:rFonts w:hint="cs"/>
          <w:rtl/>
        </w:rPr>
      </w:pPr>
    </w:p>
    <w:p w14:paraId="1B7121A8" w14:textId="77777777" w:rsidR="00000000" w:rsidRDefault="00EA6A92">
      <w:pPr>
        <w:pStyle w:val="a"/>
        <w:rPr>
          <w:rtl/>
        </w:rPr>
      </w:pPr>
      <w:bookmarkStart w:id="111" w:name="FS000000542T31_05_2004_18_07_56"/>
      <w:bookmarkStart w:id="112" w:name="_Toc74484068"/>
      <w:bookmarkEnd w:id="111"/>
      <w:r>
        <w:rPr>
          <w:rFonts w:hint="eastAsia"/>
          <w:rtl/>
        </w:rPr>
        <w:t>עסאם</w:t>
      </w:r>
      <w:r>
        <w:rPr>
          <w:rtl/>
        </w:rPr>
        <w:t xml:space="preserve"> מח'ול (חד"ש-תע"ל):</w:t>
      </w:r>
      <w:bookmarkEnd w:id="112"/>
    </w:p>
    <w:p w14:paraId="5E24EE5D" w14:textId="77777777" w:rsidR="00000000" w:rsidRDefault="00EA6A92">
      <w:pPr>
        <w:pStyle w:val="a0"/>
        <w:rPr>
          <w:rFonts w:hint="cs"/>
          <w:rtl/>
        </w:rPr>
      </w:pPr>
    </w:p>
    <w:p w14:paraId="49D958CD" w14:textId="77777777" w:rsidR="00000000" w:rsidRDefault="00EA6A92">
      <w:pPr>
        <w:pStyle w:val="a0"/>
        <w:rPr>
          <w:rFonts w:hint="cs"/>
          <w:rtl/>
        </w:rPr>
      </w:pPr>
      <w:r>
        <w:rPr>
          <w:rFonts w:hint="cs"/>
          <w:rtl/>
        </w:rPr>
        <w:t>אדוני היושב-ראש, חברי הכנסת, הצעת החוק הזאת מטפלת בשאלה רגישה וחשובה, וכל התקדמות והתייחסות למוגבלות של עדים, או נחקרים במקרה זה, היא צעד שיכול לעזור ולתת אפשרויות שוות, שמביאות בחשבון את המוגבלות עצמה.</w:t>
      </w:r>
    </w:p>
    <w:p w14:paraId="32308358" w14:textId="77777777" w:rsidR="00000000" w:rsidRDefault="00EA6A92">
      <w:pPr>
        <w:pStyle w:val="a0"/>
        <w:rPr>
          <w:rFonts w:hint="cs"/>
          <w:rtl/>
        </w:rPr>
      </w:pPr>
    </w:p>
    <w:p w14:paraId="0A2B9CC4" w14:textId="77777777" w:rsidR="00000000" w:rsidRDefault="00EA6A92">
      <w:pPr>
        <w:pStyle w:val="a0"/>
        <w:rPr>
          <w:rFonts w:hint="cs"/>
          <w:rtl/>
        </w:rPr>
      </w:pPr>
      <w:r>
        <w:rPr>
          <w:rFonts w:hint="cs"/>
          <w:rtl/>
        </w:rPr>
        <w:t>אנ</w:t>
      </w:r>
      <w:r>
        <w:rPr>
          <w:rFonts w:hint="cs"/>
          <w:rtl/>
        </w:rPr>
        <w:t xml:space="preserve">י רוצה להתייחס בנושא הזה לשאלה אחרת הנוגעת למוגבלות נפשית, ואני רוצה להתייחס לאותו נאשם שדנו בעניינו בכנסת הזאת, שניסה לפוצץ את האוטו שלי ולהתנקש בחיי ובחיי משפחתי </w:t>
      </w:r>
      <w:r>
        <w:rPr>
          <w:rtl/>
        </w:rPr>
        <w:t>–</w:t>
      </w:r>
      <w:r>
        <w:rPr>
          <w:rFonts w:hint="cs"/>
          <w:rtl/>
        </w:rPr>
        <w:t xml:space="preserve"> "המחתרת החיפאית", "המחתרת היהודית", או "המחתרת המשפחתית", מה שלא תרצו.</w:t>
      </w:r>
    </w:p>
    <w:p w14:paraId="4629BDDB" w14:textId="77777777" w:rsidR="00000000" w:rsidRDefault="00EA6A92">
      <w:pPr>
        <w:pStyle w:val="a0"/>
        <w:rPr>
          <w:rFonts w:hint="cs"/>
          <w:rtl/>
        </w:rPr>
      </w:pPr>
    </w:p>
    <w:p w14:paraId="4A654C4E" w14:textId="77777777" w:rsidR="00000000" w:rsidRDefault="00EA6A92">
      <w:pPr>
        <w:pStyle w:val="a0"/>
        <w:rPr>
          <w:rFonts w:hint="cs"/>
          <w:rtl/>
        </w:rPr>
      </w:pPr>
      <w:r>
        <w:rPr>
          <w:rFonts w:hint="cs"/>
          <w:rtl/>
        </w:rPr>
        <w:t>אני זוכר את היום ה</w:t>
      </w:r>
      <w:r>
        <w:rPr>
          <w:rFonts w:hint="cs"/>
          <w:rtl/>
        </w:rPr>
        <w:t>ראשון ואת הימים הראשונים כאשר כולם דיברו על הנושא הזה, ובאו אלי אנשים ואמרו: אל תדאג, מחר יוציאו אותו משוגע, את המפגע הזה, את האדם הזה שניסה לבצע פשע נורא נגד חבר כנסת בגלל דעותיו הפוליטיות.</w:t>
      </w:r>
    </w:p>
    <w:p w14:paraId="2B2D2CB2" w14:textId="77777777" w:rsidR="00000000" w:rsidRDefault="00EA6A92">
      <w:pPr>
        <w:pStyle w:val="a0"/>
        <w:rPr>
          <w:rFonts w:hint="cs"/>
          <w:rtl/>
        </w:rPr>
      </w:pPr>
    </w:p>
    <w:p w14:paraId="7F1872C4" w14:textId="77777777" w:rsidR="00000000" w:rsidRDefault="00EA6A92">
      <w:pPr>
        <w:pStyle w:val="af1"/>
        <w:rPr>
          <w:rtl/>
        </w:rPr>
      </w:pPr>
      <w:r>
        <w:rPr>
          <w:rFonts w:hint="eastAsia"/>
          <w:rtl/>
        </w:rPr>
        <w:t>היו</w:t>
      </w:r>
      <w:r>
        <w:rPr>
          <w:rtl/>
        </w:rPr>
        <w:t>"ר נסים דהן:</w:t>
      </w:r>
    </w:p>
    <w:p w14:paraId="67F7BBB1" w14:textId="77777777" w:rsidR="00000000" w:rsidRDefault="00EA6A92">
      <w:pPr>
        <w:pStyle w:val="a0"/>
        <w:rPr>
          <w:rFonts w:hint="cs"/>
          <w:rtl/>
        </w:rPr>
      </w:pPr>
    </w:p>
    <w:p w14:paraId="25E8641F" w14:textId="77777777" w:rsidR="00000000" w:rsidRDefault="00EA6A92">
      <w:pPr>
        <w:pStyle w:val="a0"/>
        <w:rPr>
          <w:rFonts w:hint="cs"/>
          <w:rtl/>
        </w:rPr>
      </w:pPr>
      <w:r>
        <w:rPr>
          <w:rFonts w:hint="cs"/>
          <w:rtl/>
        </w:rPr>
        <w:t>חברי הכנסת. חבר הכנסת חמי דורון.</w:t>
      </w:r>
    </w:p>
    <w:p w14:paraId="5F55C58A" w14:textId="77777777" w:rsidR="00000000" w:rsidRDefault="00EA6A92">
      <w:pPr>
        <w:pStyle w:val="a0"/>
        <w:rPr>
          <w:rFonts w:hint="cs"/>
          <w:rtl/>
        </w:rPr>
      </w:pPr>
    </w:p>
    <w:p w14:paraId="78881586" w14:textId="77777777" w:rsidR="00000000" w:rsidRDefault="00EA6A92">
      <w:pPr>
        <w:pStyle w:val="-"/>
        <w:rPr>
          <w:rtl/>
        </w:rPr>
      </w:pPr>
      <w:bookmarkStart w:id="113" w:name="FS000000542T31_05_2004_18_16_31C"/>
      <w:bookmarkEnd w:id="113"/>
      <w:r>
        <w:rPr>
          <w:rFonts w:hint="eastAsia"/>
          <w:rtl/>
        </w:rPr>
        <w:t>עסאם</w:t>
      </w:r>
      <w:r>
        <w:rPr>
          <w:rtl/>
        </w:rPr>
        <w:t xml:space="preserve"> מח'ול (ח</w:t>
      </w:r>
      <w:r>
        <w:rPr>
          <w:rtl/>
        </w:rPr>
        <w:t>ד"ש-תע"ל):</w:t>
      </w:r>
    </w:p>
    <w:p w14:paraId="17AEA015" w14:textId="77777777" w:rsidR="00000000" w:rsidRDefault="00EA6A92">
      <w:pPr>
        <w:pStyle w:val="a0"/>
        <w:rPr>
          <w:rFonts w:hint="cs"/>
          <w:rtl/>
        </w:rPr>
      </w:pPr>
    </w:p>
    <w:p w14:paraId="213FF669" w14:textId="77777777" w:rsidR="00000000" w:rsidRDefault="00EA6A92">
      <w:pPr>
        <w:pStyle w:val="a0"/>
        <w:rPr>
          <w:rFonts w:hint="cs"/>
          <w:rtl/>
        </w:rPr>
      </w:pPr>
      <w:r>
        <w:rPr>
          <w:rFonts w:hint="cs"/>
          <w:rtl/>
        </w:rPr>
        <w:t xml:space="preserve">עברו חודשים, ואני האמנתי שהפעם מערכת המשפט ומערכת החקירה </w:t>
      </w:r>
      <w:r>
        <w:rPr>
          <w:rtl/>
        </w:rPr>
        <w:t>–</w:t>
      </w:r>
      <w:r>
        <w:rPr>
          <w:rFonts w:hint="cs"/>
          <w:rtl/>
        </w:rPr>
        <w:t xml:space="preserve"> וחשוב לי שגם שר המשפטים ישמע את הדברים – לא תתפתה להוציא אותו איש משוגע, אותו מפגע, אותו איש מחתרת יהודית שהתכוונה לפגוע בחבר כנסת ערבי.</w:t>
      </w:r>
    </w:p>
    <w:p w14:paraId="2DDCD723" w14:textId="77777777" w:rsidR="00000000" w:rsidRDefault="00EA6A92">
      <w:pPr>
        <w:pStyle w:val="a0"/>
        <w:rPr>
          <w:rFonts w:hint="cs"/>
          <w:rtl/>
        </w:rPr>
      </w:pPr>
    </w:p>
    <w:p w14:paraId="0C362E03" w14:textId="77777777" w:rsidR="00000000" w:rsidRDefault="00EA6A92">
      <w:pPr>
        <w:pStyle w:val="a0"/>
        <w:rPr>
          <w:rFonts w:hint="cs"/>
          <w:rtl/>
        </w:rPr>
      </w:pPr>
      <w:r>
        <w:rPr>
          <w:rFonts w:hint="cs"/>
          <w:rtl/>
        </w:rPr>
        <w:t>אם חברת הכנסת קולט אביטל תעשה לי טובה, אני מעונ</w:t>
      </w:r>
      <w:r>
        <w:rPr>
          <w:rFonts w:hint="cs"/>
          <w:rtl/>
        </w:rPr>
        <w:t>יין לדבר אל השר בעניין הזה. אם תרשי לי, שתי דקות.</w:t>
      </w:r>
    </w:p>
    <w:p w14:paraId="158FE9D5" w14:textId="77777777" w:rsidR="00000000" w:rsidRDefault="00EA6A92">
      <w:pPr>
        <w:pStyle w:val="a0"/>
        <w:rPr>
          <w:rFonts w:hint="cs"/>
          <w:rtl/>
        </w:rPr>
      </w:pPr>
    </w:p>
    <w:p w14:paraId="4D0A4175" w14:textId="77777777" w:rsidR="00000000" w:rsidRDefault="00EA6A92">
      <w:pPr>
        <w:pStyle w:val="a0"/>
        <w:rPr>
          <w:rFonts w:hint="cs"/>
          <w:rtl/>
        </w:rPr>
      </w:pPr>
      <w:r>
        <w:rPr>
          <w:rFonts w:hint="cs"/>
          <w:rtl/>
        </w:rPr>
        <w:t>אני מדבר על החקירה של אלירן גולן, שניסה לפוצץ את האוטו שלי. אני מדבר על המסקנה של מערכת החקירה ושל מערכת המשפט, שהוא לא שפוי ולא שפיט. אני בעצמי דחיתי בכוח את הטענות מראש, שקבעו: אל תצפה לתוצאה אחרת כאשר מ</w:t>
      </w:r>
      <w:r>
        <w:rPr>
          <w:rFonts w:hint="cs"/>
          <w:rtl/>
        </w:rPr>
        <w:t>דובר בחבר כנסת ערבי. אמרתי: הפעם זה לא ייעשה.</w:t>
      </w:r>
    </w:p>
    <w:p w14:paraId="1D7DFE5F" w14:textId="77777777" w:rsidR="00000000" w:rsidRDefault="00EA6A92">
      <w:pPr>
        <w:pStyle w:val="a0"/>
        <w:rPr>
          <w:rFonts w:hint="cs"/>
          <w:rtl/>
        </w:rPr>
      </w:pPr>
    </w:p>
    <w:p w14:paraId="05944653" w14:textId="77777777" w:rsidR="00000000" w:rsidRDefault="00EA6A92">
      <w:pPr>
        <w:pStyle w:val="af0"/>
        <w:rPr>
          <w:rtl/>
        </w:rPr>
      </w:pPr>
      <w:r>
        <w:rPr>
          <w:rFonts w:hint="eastAsia"/>
          <w:rtl/>
        </w:rPr>
        <w:t>שר</w:t>
      </w:r>
      <w:r>
        <w:rPr>
          <w:rtl/>
        </w:rPr>
        <w:t xml:space="preserve"> המשפטים יוסף לפיד:</w:t>
      </w:r>
    </w:p>
    <w:p w14:paraId="245AA064" w14:textId="77777777" w:rsidR="00000000" w:rsidRDefault="00EA6A92">
      <w:pPr>
        <w:pStyle w:val="a0"/>
        <w:rPr>
          <w:rFonts w:hint="cs"/>
          <w:rtl/>
        </w:rPr>
      </w:pPr>
    </w:p>
    <w:p w14:paraId="43C7E5AF" w14:textId="77777777" w:rsidR="00000000" w:rsidRDefault="00EA6A92">
      <w:pPr>
        <w:pStyle w:val="a0"/>
        <w:rPr>
          <w:rFonts w:hint="cs"/>
          <w:rtl/>
        </w:rPr>
      </w:pPr>
      <w:r>
        <w:rPr>
          <w:rFonts w:hint="cs"/>
          <w:rtl/>
        </w:rPr>
        <w:t xml:space="preserve">אתה לא מאמין בזה. </w:t>
      </w:r>
    </w:p>
    <w:p w14:paraId="66C33DBE" w14:textId="77777777" w:rsidR="00000000" w:rsidRDefault="00EA6A92">
      <w:pPr>
        <w:pStyle w:val="a0"/>
        <w:rPr>
          <w:rFonts w:hint="cs"/>
          <w:rtl/>
        </w:rPr>
      </w:pPr>
    </w:p>
    <w:p w14:paraId="6B2493B0" w14:textId="77777777" w:rsidR="00000000" w:rsidRDefault="00EA6A92">
      <w:pPr>
        <w:pStyle w:val="af1"/>
        <w:rPr>
          <w:rtl/>
        </w:rPr>
      </w:pPr>
      <w:r>
        <w:rPr>
          <w:rtl/>
        </w:rPr>
        <w:t>היו"ר נסים דהן:</w:t>
      </w:r>
    </w:p>
    <w:p w14:paraId="7542B5D4" w14:textId="77777777" w:rsidR="00000000" w:rsidRDefault="00EA6A92">
      <w:pPr>
        <w:pStyle w:val="a0"/>
        <w:rPr>
          <w:rtl/>
        </w:rPr>
      </w:pPr>
    </w:p>
    <w:p w14:paraId="1B467FA0" w14:textId="77777777" w:rsidR="00000000" w:rsidRDefault="00EA6A92">
      <w:pPr>
        <w:pStyle w:val="a0"/>
        <w:rPr>
          <w:rFonts w:hint="cs"/>
          <w:rtl/>
        </w:rPr>
      </w:pPr>
      <w:r>
        <w:rPr>
          <w:rFonts w:hint="cs"/>
          <w:rtl/>
        </w:rPr>
        <w:t>כבוד השר, תהיה לך הזדמנות לענות; נא לרשום נקודות. חבר הכנסת עסאם מח'ול, אתה כבר צריך לסיים.</w:t>
      </w:r>
    </w:p>
    <w:p w14:paraId="7A9AEF78" w14:textId="77777777" w:rsidR="00000000" w:rsidRDefault="00EA6A92">
      <w:pPr>
        <w:pStyle w:val="a0"/>
        <w:rPr>
          <w:rFonts w:hint="cs"/>
          <w:rtl/>
        </w:rPr>
      </w:pPr>
    </w:p>
    <w:p w14:paraId="24E1C056" w14:textId="77777777" w:rsidR="00000000" w:rsidRDefault="00EA6A92">
      <w:pPr>
        <w:pStyle w:val="-"/>
        <w:rPr>
          <w:rtl/>
        </w:rPr>
      </w:pPr>
      <w:bookmarkStart w:id="114" w:name="FS000000542T31_05_2004_18_20_14C"/>
      <w:bookmarkEnd w:id="114"/>
      <w:r>
        <w:rPr>
          <w:rtl/>
        </w:rPr>
        <w:t>עסאם מח'ול (חד"ש-תע"ל):</w:t>
      </w:r>
    </w:p>
    <w:p w14:paraId="039C72E5" w14:textId="77777777" w:rsidR="00000000" w:rsidRDefault="00EA6A92">
      <w:pPr>
        <w:pStyle w:val="a0"/>
        <w:rPr>
          <w:rtl/>
        </w:rPr>
      </w:pPr>
    </w:p>
    <w:p w14:paraId="23F071E4" w14:textId="77777777" w:rsidR="00000000" w:rsidRDefault="00EA6A92">
      <w:pPr>
        <w:pStyle w:val="a0"/>
        <w:rPr>
          <w:rFonts w:hint="cs"/>
          <w:rtl/>
        </w:rPr>
      </w:pPr>
      <w:r>
        <w:rPr>
          <w:rFonts w:hint="cs"/>
          <w:rtl/>
        </w:rPr>
        <w:t>יכול להיות שהאיש משוגע, לא שפוי</w:t>
      </w:r>
      <w:r>
        <w:rPr>
          <w:rFonts w:hint="cs"/>
          <w:rtl/>
        </w:rPr>
        <w:t>, אבל אני הייתי מצפה מאותה מערכת של בתי-משפט ושל משטרה, לפני שלוש שנים, כאשר בא עד ונתן בידי המשטרה רובה שהוא הכין, ונשק רב שהוא צבר, ואמר להם: הוא מסוכן, הוא רוצה להשתמש בו נגד ערבים; שמישהו יעצור אותו או ישלח אותו אז להסתכלות - והיינו חוסכים את זה.</w:t>
      </w:r>
    </w:p>
    <w:p w14:paraId="5A4E023B" w14:textId="77777777" w:rsidR="00000000" w:rsidRDefault="00EA6A92">
      <w:pPr>
        <w:pStyle w:val="a0"/>
        <w:rPr>
          <w:rFonts w:hint="cs"/>
          <w:rtl/>
        </w:rPr>
      </w:pPr>
    </w:p>
    <w:p w14:paraId="7DB8796E" w14:textId="77777777" w:rsidR="00000000" w:rsidRDefault="00EA6A92">
      <w:pPr>
        <w:pStyle w:val="a0"/>
        <w:rPr>
          <w:rFonts w:hint="cs"/>
          <w:rtl/>
        </w:rPr>
      </w:pPr>
      <w:r>
        <w:rPr>
          <w:rFonts w:hint="cs"/>
          <w:rtl/>
        </w:rPr>
        <w:t>מה ק</w:t>
      </w:r>
      <w:r>
        <w:rPr>
          <w:rFonts w:hint="cs"/>
          <w:rtl/>
        </w:rPr>
        <w:t>רה? מחכים, תופסים אותו. לפני שלוש שנים וחצי היתה סלחנות כלפי מי שהחזיק רובה ואיים על ערבים. אני חושב שיש משהו לא שפוי בטיפול הזה, ואם האיש הזה לא היה שפוי אז, אותו איש משטרה שהחליט לסגור את התיק שלו אז, צריך לעמוד למשפט. תודה רבה.</w:t>
      </w:r>
    </w:p>
    <w:p w14:paraId="291775A9" w14:textId="77777777" w:rsidR="00000000" w:rsidRDefault="00EA6A92">
      <w:pPr>
        <w:pStyle w:val="a0"/>
        <w:rPr>
          <w:rFonts w:hint="cs"/>
          <w:rtl/>
        </w:rPr>
      </w:pPr>
    </w:p>
    <w:p w14:paraId="0409A240" w14:textId="77777777" w:rsidR="00000000" w:rsidRDefault="00EA6A92">
      <w:pPr>
        <w:pStyle w:val="af1"/>
        <w:rPr>
          <w:rtl/>
        </w:rPr>
      </w:pPr>
      <w:r>
        <w:rPr>
          <w:rFonts w:hint="eastAsia"/>
          <w:rtl/>
        </w:rPr>
        <w:t>היו</w:t>
      </w:r>
      <w:r>
        <w:rPr>
          <w:rtl/>
        </w:rPr>
        <w:t>"ר נסים דהן:</w:t>
      </w:r>
    </w:p>
    <w:p w14:paraId="00A21A2A" w14:textId="77777777" w:rsidR="00000000" w:rsidRDefault="00EA6A92">
      <w:pPr>
        <w:pStyle w:val="a0"/>
        <w:rPr>
          <w:rFonts w:hint="cs"/>
          <w:rtl/>
        </w:rPr>
      </w:pPr>
    </w:p>
    <w:p w14:paraId="65D2777A" w14:textId="77777777" w:rsidR="00000000" w:rsidRDefault="00EA6A92">
      <w:pPr>
        <w:pStyle w:val="a0"/>
        <w:rPr>
          <w:rFonts w:hint="cs"/>
          <w:rtl/>
        </w:rPr>
      </w:pPr>
      <w:r>
        <w:rPr>
          <w:rFonts w:hint="cs"/>
          <w:rtl/>
        </w:rPr>
        <w:t>תודה רב</w:t>
      </w:r>
      <w:r>
        <w:rPr>
          <w:rFonts w:hint="cs"/>
          <w:rtl/>
        </w:rPr>
        <w:t xml:space="preserve">ה. חבר הכנסת אחמד טיבי </w:t>
      </w:r>
      <w:r>
        <w:rPr>
          <w:rtl/>
        </w:rPr>
        <w:t>–</w:t>
      </w:r>
      <w:r>
        <w:rPr>
          <w:rFonts w:hint="cs"/>
          <w:rtl/>
        </w:rPr>
        <w:t xml:space="preserve"> אינו נוכח. חבר הכנסת אופיר פינס-פז, בבקשה.</w:t>
      </w:r>
    </w:p>
    <w:p w14:paraId="563E6254" w14:textId="77777777" w:rsidR="00000000" w:rsidRDefault="00EA6A92">
      <w:pPr>
        <w:pStyle w:val="a0"/>
        <w:rPr>
          <w:rFonts w:hint="cs"/>
          <w:rtl/>
        </w:rPr>
      </w:pPr>
    </w:p>
    <w:p w14:paraId="324F221C" w14:textId="77777777" w:rsidR="00000000" w:rsidRDefault="00EA6A92">
      <w:pPr>
        <w:pStyle w:val="a"/>
        <w:rPr>
          <w:rtl/>
        </w:rPr>
      </w:pPr>
      <w:bookmarkStart w:id="115" w:name="FS000000455T31_05_2004_18_22_22"/>
      <w:bookmarkStart w:id="116" w:name="_Toc74484069"/>
      <w:r>
        <w:rPr>
          <w:rFonts w:hint="eastAsia"/>
          <w:rtl/>
        </w:rPr>
        <w:t>אופיר</w:t>
      </w:r>
      <w:r>
        <w:rPr>
          <w:rtl/>
        </w:rPr>
        <w:t xml:space="preserve"> פינס-פז (העבודה-מימד):</w:t>
      </w:r>
      <w:bookmarkEnd w:id="116"/>
    </w:p>
    <w:p w14:paraId="20DC4DBD" w14:textId="77777777" w:rsidR="00000000" w:rsidRDefault="00EA6A92">
      <w:pPr>
        <w:pStyle w:val="a0"/>
        <w:rPr>
          <w:rFonts w:hint="cs"/>
          <w:rtl/>
        </w:rPr>
      </w:pPr>
    </w:p>
    <w:bookmarkEnd w:id="115"/>
    <w:p w14:paraId="3E9EFCAA" w14:textId="77777777" w:rsidR="00000000" w:rsidRDefault="00EA6A92">
      <w:pPr>
        <w:pStyle w:val="a0"/>
        <w:rPr>
          <w:rFonts w:hint="cs"/>
          <w:rtl/>
        </w:rPr>
      </w:pPr>
      <w:r>
        <w:rPr>
          <w:rFonts w:hint="cs"/>
          <w:rtl/>
        </w:rPr>
        <w:t>אדוני היושב-ראש, אדוני השר, חברי חברי הכנסת, עושה רושם שמדובר בהצעת חוק ראויה. אני אומר "עושה רושם", משום שאם לא היינו חווים את החוויה הטראומטית של מה שקרה ע</w:t>
      </w:r>
      <w:r>
        <w:rPr>
          <w:rFonts w:hint="cs"/>
          <w:rtl/>
        </w:rPr>
        <w:t xml:space="preserve">ם החשודים ברצח אולג שייחט מכפר-כנא, ששוחררו ובוטל נגדם כתב האישום –וכתב אישום הזה היה תוצאה של הודאה עצמית ושחזור עצמי, ללא ראיות נוספות ומסייעות – בוודאי היינו אומרים כי זו הצעת חוק ראויה, ובלי "אבל". </w:t>
      </w:r>
    </w:p>
    <w:p w14:paraId="744FD7A7" w14:textId="77777777" w:rsidR="00000000" w:rsidRDefault="00EA6A92">
      <w:pPr>
        <w:pStyle w:val="a0"/>
        <w:rPr>
          <w:rFonts w:hint="cs"/>
          <w:rtl/>
        </w:rPr>
      </w:pPr>
    </w:p>
    <w:p w14:paraId="36110FF7" w14:textId="77777777" w:rsidR="00000000" w:rsidRDefault="00EA6A92">
      <w:pPr>
        <w:pStyle w:val="a0"/>
        <w:rPr>
          <w:rFonts w:hint="cs"/>
          <w:rtl/>
        </w:rPr>
      </w:pPr>
      <w:r>
        <w:rPr>
          <w:rFonts w:hint="cs"/>
          <w:rtl/>
        </w:rPr>
        <w:t>אבל אני לא בטוח שהיום צריך להסתפק בכך. הרי נפל דבר ב</w:t>
      </w:r>
      <w:r>
        <w:rPr>
          <w:rFonts w:hint="cs"/>
          <w:rtl/>
        </w:rPr>
        <w:t>מערכת המשפטית, וחשודים שאינם בעלי ליקוי שכלי או נפשי, ללא ליקויים מהסוג הזה, הגיעו למצב שבו הם מודים ברצח שהם לא ביצעו, שבו הם משחזרים רצח שהם לא עשו. אני שואל את שר המשפטים, האם המקרה הקשה הזה גרם למחשבה שנייה במשרד המשפטים, בתביעה הכללית, אצל היועץ המשפט</w:t>
      </w:r>
      <w:r>
        <w:rPr>
          <w:rFonts w:hint="cs"/>
          <w:rtl/>
        </w:rPr>
        <w:t xml:space="preserve">י לממשלה, או שאנחנו אומרים: לא קרה שום דבר, מטאטאים את המקרה אל מתחת לשטיח וממשיכים קדימה. </w:t>
      </w:r>
    </w:p>
    <w:p w14:paraId="479E3898" w14:textId="77777777" w:rsidR="00000000" w:rsidRDefault="00EA6A92">
      <w:pPr>
        <w:pStyle w:val="a0"/>
        <w:rPr>
          <w:rFonts w:hint="cs"/>
          <w:rtl/>
        </w:rPr>
      </w:pPr>
    </w:p>
    <w:p w14:paraId="1BEDEC19" w14:textId="77777777" w:rsidR="00000000" w:rsidRDefault="00EA6A92">
      <w:pPr>
        <w:pStyle w:val="a0"/>
        <w:rPr>
          <w:rFonts w:hint="cs"/>
          <w:rtl/>
        </w:rPr>
      </w:pPr>
      <w:r>
        <w:rPr>
          <w:rFonts w:hint="cs"/>
          <w:rtl/>
        </w:rPr>
        <w:t>בדיון בוועדה לענייני ביקורת המדינה הסתבר שזה לא מקרה יחיד, בוודאי לא ראשון. היו מקרים נוספים שחשודים הגיעו למצב נפשי כזה שהם הודו במעשה שלא עשו וישבו תקופות ארוכות</w:t>
      </w:r>
      <w:r>
        <w:rPr>
          <w:rFonts w:hint="cs"/>
          <w:rtl/>
        </w:rPr>
        <w:t xml:space="preserve"> במעצר עד תום ההליכים, ואף אחד לא פיצה אותם. ואם פיצו אותם, פיצו אותם בצורה שכמובן איננה מפצה. </w:t>
      </w:r>
    </w:p>
    <w:p w14:paraId="11873C7F" w14:textId="77777777" w:rsidR="00000000" w:rsidRDefault="00EA6A92">
      <w:pPr>
        <w:pStyle w:val="a0"/>
        <w:rPr>
          <w:rFonts w:hint="cs"/>
          <w:rtl/>
        </w:rPr>
      </w:pPr>
    </w:p>
    <w:p w14:paraId="0C289D92" w14:textId="77777777" w:rsidR="00000000" w:rsidRDefault="00EA6A92">
      <w:pPr>
        <w:pStyle w:val="a0"/>
        <w:rPr>
          <w:rFonts w:hint="cs"/>
          <w:rtl/>
        </w:rPr>
      </w:pPr>
      <w:r>
        <w:rPr>
          <w:rFonts w:hint="cs"/>
          <w:rtl/>
        </w:rPr>
        <w:t>לכן אני בהחלט מסכים שצריך לחקור בדרך שונה לחלוטין חשודים שהם מוגבלים מבחינה שכלית או נפשית. המכניזם שהציע משרד המשפטים, על פניו נראה סביר, כמובן לפני דיון בווע</w:t>
      </w:r>
      <w:r>
        <w:rPr>
          <w:rFonts w:hint="cs"/>
          <w:rtl/>
        </w:rPr>
        <w:t>דת החוקה, לפני דיון מעמיק עם מומחים. אבל אני קורא לשר המשפטים שלא להסתפק בהצעת החוק הזאת, אלא לנסות ולבחון ולדרוש מהצוות המקצועי להסיק מסקנות ולהציע הצעות הקשורות בבעיה הגדולה, שחשודים היום, כתוצאה מהליך החקירה שלהם, מגיעים למצוקה כזאת, שהם מודים בדברים שה</w:t>
      </w:r>
      <w:r>
        <w:rPr>
          <w:rFonts w:hint="cs"/>
          <w:rtl/>
        </w:rPr>
        <w:t xml:space="preserve">ם לא עשו, וזה דבר שמנוגד לכל צדק משפטי. לדעתי, העניין הזה חייב להיבדק היטב על-ידי המערכת המשפטית בישראל, והיא צריכה לבוא לכאן, לבית הזה, ולהציע שינויים בפרקטיקה ואולי גם בחוק, כדי להתמודד עם הדברים האלה. </w:t>
      </w:r>
    </w:p>
    <w:p w14:paraId="0D319DD1" w14:textId="77777777" w:rsidR="00000000" w:rsidRDefault="00EA6A92">
      <w:pPr>
        <w:pStyle w:val="a0"/>
        <w:rPr>
          <w:rFonts w:hint="cs"/>
          <w:rtl/>
        </w:rPr>
      </w:pPr>
    </w:p>
    <w:p w14:paraId="4380221C" w14:textId="77777777" w:rsidR="00000000" w:rsidRDefault="00EA6A92">
      <w:pPr>
        <w:pStyle w:val="a0"/>
        <w:rPr>
          <w:rFonts w:hint="cs"/>
          <w:rtl/>
        </w:rPr>
      </w:pPr>
      <w:r>
        <w:rPr>
          <w:rFonts w:hint="cs"/>
          <w:rtl/>
        </w:rPr>
        <w:t>מכל מקום, אני מתכוון לתמוך בהצעת החוק בקריאה הראשו</w:t>
      </w:r>
      <w:r>
        <w:rPr>
          <w:rFonts w:hint="cs"/>
          <w:rtl/>
        </w:rPr>
        <w:t xml:space="preserve">נה ולראות כיצד לקדם אותה בוועדת החוקה, לקראת הכנתה לקריאה שנייה ולקריאה שלישית. תודה. </w:t>
      </w:r>
    </w:p>
    <w:p w14:paraId="25A95514" w14:textId="77777777" w:rsidR="00000000" w:rsidRDefault="00EA6A92">
      <w:pPr>
        <w:pStyle w:val="a0"/>
        <w:rPr>
          <w:rFonts w:hint="cs"/>
          <w:rtl/>
        </w:rPr>
      </w:pPr>
    </w:p>
    <w:p w14:paraId="6C31AFFD" w14:textId="77777777" w:rsidR="00000000" w:rsidRDefault="00EA6A92">
      <w:pPr>
        <w:pStyle w:val="af1"/>
        <w:rPr>
          <w:rtl/>
        </w:rPr>
      </w:pPr>
      <w:r>
        <w:rPr>
          <w:rtl/>
        </w:rPr>
        <w:t>היו"ר נסים דהן:</w:t>
      </w:r>
    </w:p>
    <w:p w14:paraId="493960F0" w14:textId="77777777" w:rsidR="00000000" w:rsidRDefault="00EA6A92">
      <w:pPr>
        <w:pStyle w:val="a0"/>
        <w:rPr>
          <w:rtl/>
        </w:rPr>
      </w:pPr>
    </w:p>
    <w:p w14:paraId="3948C3E9" w14:textId="77777777" w:rsidR="00000000" w:rsidRDefault="00EA6A92">
      <w:pPr>
        <w:pStyle w:val="a0"/>
        <w:rPr>
          <w:rFonts w:hint="cs"/>
          <w:rtl/>
        </w:rPr>
      </w:pPr>
      <w:r>
        <w:rPr>
          <w:rFonts w:hint="cs"/>
          <w:rtl/>
        </w:rPr>
        <w:t xml:space="preserve">תודה רבה. חבר הכנסת עזמי בשארה - אינו נוכח; חבר הכנסת אברהם רביץ - אינו נוכח; חבר הכנסת אורי יהודה אריאל. </w:t>
      </w:r>
    </w:p>
    <w:p w14:paraId="37908AA0" w14:textId="77777777" w:rsidR="00000000" w:rsidRDefault="00EA6A92">
      <w:pPr>
        <w:pStyle w:val="a0"/>
        <w:rPr>
          <w:rFonts w:hint="cs"/>
          <w:rtl/>
        </w:rPr>
      </w:pPr>
    </w:p>
    <w:p w14:paraId="3F22F2D1" w14:textId="77777777" w:rsidR="00000000" w:rsidRDefault="00EA6A92">
      <w:pPr>
        <w:pStyle w:val="af0"/>
        <w:rPr>
          <w:rtl/>
        </w:rPr>
      </w:pPr>
      <w:r>
        <w:rPr>
          <w:rFonts w:hint="eastAsia"/>
          <w:rtl/>
        </w:rPr>
        <w:t>אורי</w:t>
      </w:r>
      <w:r>
        <w:rPr>
          <w:rtl/>
        </w:rPr>
        <w:t xml:space="preserve"> יהודה אריאל (האיחוד הלאומי - ישראל בית</w:t>
      </w:r>
      <w:r>
        <w:rPr>
          <w:rtl/>
        </w:rPr>
        <w:t>נו):</w:t>
      </w:r>
    </w:p>
    <w:p w14:paraId="3ACA1BD6" w14:textId="77777777" w:rsidR="00000000" w:rsidRDefault="00EA6A92">
      <w:pPr>
        <w:pStyle w:val="a0"/>
        <w:rPr>
          <w:rFonts w:hint="cs"/>
          <w:rtl/>
        </w:rPr>
      </w:pPr>
    </w:p>
    <w:p w14:paraId="769AA766" w14:textId="77777777" w:rsidR="00000000" w:rsidRDefault="00EA6A92">
      <w:pPr>
        <w:pStyle w:val="a0"/>
        <w:rPr>
          <w:rFonts w:hint="cs"/>
          <w:rtl/>
        </w:rPr>
      </w:pPr>
      <w:r>
        <w:rPr>
          <w:rFonts w:hint="cs"/>
          <w:rtl/>
        </w:rPr>
        <w:t xml:space="preserve">מוותר. </w:t>
      </w:r>
    </w:p>
    <w:p w14:paraId="2614D8E9" w14:textId="77777777" w:rsidR="00000000" w:rsidRDefault="00EA6A92">
      <w:pPr>
        <w:pStyle w:val="a0"/>
        <w:rPr>
          <w:rFonts w:hint="cs"/>
          <w:rtl/>
        </w:rPr>
      </w:pPr>
    </w:p>
    <w:p w14:paraId="08D22902" w14:textId="77777777" w:rsidR="00000000" w:rsidRDefault="00EA6A92">
      <w:pPr>
        <w:pStyle w:val="af1"/>
        <w:rPr>
          <w:rtl/>
        </w:rPr>
      </w:pPr>
      <w:r>
        <w:rPr>
          <w:rtl/>
        </w:rPr>
        <w:t>היו"ר נסים דהן:</w:t>
      </w:r>
    </w:p>
    <w:p w14:paraId="017BD459" w14:textId="77777777" w:rsidR="00000000" w:rsidRDefault="00EA6A92">
      <w:pPr>
        <w:pStyle w:val="a0"/>
        <w:rPr>
          <w:rtl/>
        </w:rPr>
      </w:pPr>
    </w:p>
    <w:p w14:paraId="068E0AAA" w14:textId="77777777" w:rsidR="00000000" w:rsidRDefault="00EA6A92">
      <w:pPr>
        <w:pStyle w:val="a0"/>
        <w:rPr>
          <w:rFonts w:hint="cs"/>
          <w:rtl/>
        </w:rPr>
      </w:pPr>
      <w:r>
        <w:rPr>
          <w:rFonts w:hint="cs"/>
          <w:rtl/>
        </w:rPr>
        <w:t xml:space="preserve">חבר הכנסת ג'מאל זחאלקה - אינו נוכח; חבר הכנסת משה גפני - אינו נוכח; חבר הכנסת איוב קרא, בבקשה. </w:t>
      </w:r>
    </w:p>
    <w:p w14:paraId="123BD54F" w14:textId="77777777" w:rsidR="00000000" w:rsidRDefault="00EA6A92">
      <w:pPr>
        <w:pStyle w:val="a0"/>
        <w:rPr>
          <w:rFonts w:hint="cs"/>
          <w:rtl/>
        </w:rPr>
      </w:pPr>
    </w:p>
    <w:p w14:paraId="1C72E37E" w14:textId="77777777" w:rsidR="00000000" w:rsidRDefault="00EA6A92">
      <w:pPr>
        <w:pStyle w:val="af0"/>
        <w:rPr>
          <w:rtl/>
        </w:rPr>
      </w:pPr>
      <w:r>
        <w:rPr>
          <w:rFonts w:hint="eastAsia"/>
          <w:rtl/>
        </w:rPr>
        <w:t>איוב</w:t>
      </w:r>
      <w:r>
        <w:rPr>
          <w:rtl/>
        </w:rPr>
        <w:t xml:space="preserve"> קרא (הליכוד):</w:t>
      </w:r>
    </w:p>
    <w:p w14:paraId="7E8E1E49" w14:textId="77777777" w:rsidR="00000000" w:rsidRDefault="00EA6A92">
      <w:pPr>
        <w:pStyle w:val="a0"/>
        <w:rPr>
          <w:rFonts w:hint="cs"/>
          <w:rtl/>
        </w:rPr>
      </w:pPr>
    </w:p>
    <w:p w14:paraId="2D2CCDCF" w14:textId="77777777" w:rsidR="00000000" w:rsidRDefault="00EA6A92">
      <w:pPr>
        <w:pStyle w:val="a0"/>
        <w:rPr>
          <w:rFonts w:hint="cs"/>
          <w:rtl/>
        </w:rPr>
      </w:pPr>
      <w:r>
        <w:rPr>
          <w:rFonts w:hint="cs"/>
          <w:rtl/>
        </w:rPr>
        <w:t xml:space="preserve">מוותר. </w:t>
      </w:r>
    </w:p>
    <w:p w14:paraId="2AE03845" w14:textId="77777777" w:rsidR="00000000" w:rsidRDefault="00EA6A92">
      <w:pPr>
        <w:pStyle w:val="a0"/>
        <w:rPr>
          <w:rFonts w:hint="cs"/>
          <w:rtl/>
        </w:rPr>
      </w:pPr>
    </w:p>
    <w:p w14:paraId="76DB8023" w14:textId="77777777" w:rsidR="00000000" w:rsidRDefault="00EA6A92">
      <w:pPr>
        <w:pStyle w:val="af1"/>
        <w:rPr>
          <w:rtl/>
        </w:rPr>
      </w:pPr>
      <w:r>
        <w:rPr>
          <w:rtl/>
        </w:rPr>
        <w:t>היו"ר נסים דהן:</w:t>
      </w:r>
    </w:p>
    <w:p w14:paraId="5DCFAD15" w14:textId="77777777" w:rsidR="00000000" w:rsidRDefault="00EA6A92">
      <w:pPr>
        <w:pStyle w:val="a0"/>
        <w:rPr>
          <w:rtl/>
        </w:rPr>
      </w:pPr>
    </w:p>
    <w:p w14:paraId="032FEDE7" w14:textId="77777777" w:rsidR="00000000" w:rsidRDefault="00EA6A92">
      <w:pPr>
        <w:pStyle w:val="a0"/>
        <w:rPr>
          <w:rFonts w:hint="cs"/>
          <w:rtl/>
        </w:rPr>
      </w:pPr>
      <w:r>
        <w:rPr>
          <w:rFonts w:hint="cs"/>
          <w:rtl/>
        </w:rPr>
        <w:t>חבר הכנסת טלב אלסאנע - אינו נוכח; חבר הכנסת מאיר פרוש - אינו נוכח; חבר הכנסת מגלי</w:t>
      </w:r>
      <w:r>
        <w:rPr>
          <w:rFonts w:hint="cs"/>
          <w:rtl/>
        </w:rPr>
        <w:t xml:space="preserve"> והבה - אינו נוכח; חבר הכנסת עבד-אלמאלכ דהאמשה, בבקשה, שלוש דקות לרשותך. </w:t>
      </w:r>
    </w:p>
    <w:p w14:paraId="60C66047" w14:textId="77777777" w:rsidR="00000000" w:rsidRDefault="00EA6A92">
      <w:pPr>
        <w:pStyle w:val="a0"/>
        <w:rPr>
          <w:rFonts w:hint="cs"/>
          <w:rtl/>
        </w:rPr>
      </w:pPr>
    </w:p>
    <w:p w14:paraId="356867D3" w14:textId="77777777" w:rsidR="00000000" w:rsidRDefault="00EA6A92">
      <w:pPr>
        <w:pStyle w:val="a"/>
        <w:rPr>
          <w:rtl/>
        </w:rPr>
      </w:pPr>
      <w:bookmarkStart w:id="117" w:name="FS000000550T31_05_2004_18_18_31"/>
      <w:bookmarkStart w:id="118" w:name="_Toc74484070"/>
      <w:bookmarkEnd w:id="117"/>
      <w:r>
        <w:rPr>
          <w:rFonts w:hint="eastAsia"/>
          <w:rtl/>
        </w:rPr>
        <w:t>עבד</w:t>
      </w:r>
      <w:r>
        <w:rPr>
          <w:rtl/>
        </w:rPr>
        <w:t>-אלמאלכ דהאמשה (רע"ם):</w:t>
      </w:r>
      <w:bookmarkEnd w:id="118"/>
    </w:p>
    <w:p w14:paraId="0163E6F1" w14:textId="77777777" w:rsidR="00000000" w:rsidRDefault="00EA6A92">
      <w:pPr>
        <w:pStyle w:val="a0"/>
        <w:rPr>
          <w:rFonts w:hint="cs"/>
          <w:rtl/>
        </w:rPr>
      </w:pPr>
    </w:p>
    <w:p w14:paraId="709F647E" w14:textId="77777777" w:rsidR="00000000" w:rsidRDefault="00EA6A92">
      <w:pPr>
        <w:pStyle w:val="a0"/>
        <w:rPr>
          <w:rFonts w:hint="cs"/>
          <w:rtl/>
        </w:rPr>
      </w:pPr>
      <w:r>
        <w:rPr>
          <w:rFonts w:hint="cs"/>
          <w:rtl/>
        </w:rPr>
        <w:t>כבוד היושב-ראש, מכובדי שר המשפטים, חברי חברי הכנסת, ההצעה יכולה להיות מאוד ראויה. אני חושב שחייבים לבדוק בכלים שלנו, בכלים של החקירה ובכלים של המשטרה, ולפ</w:t>
      </w:r>
      <w:r>
        <w:rPr>
          <w:rFonts w:hint="cs"/>
          <w:rtl/>
        </w:rPr>
        <w:t xml:space="preserve">חות לעשות לכך שיהיה שם מקסימום של אפשרות להגיע לחקירה צודקת וחקירת אמת במינימום עוול וחיוב אנשים או הבאתם למצב שהם יודו בדברים שלא עשו. </w:t>
      </w:r>
    </w:p>
    <w:p w14:paraId="2DDF37C7" w14:textId="77777777" w:rsidR="00000000" w:rsidRDefault="00EA6A92">
      <w:pPr>
        <w:pStyle w:val="a0"/>
        <w:rPr>
          <w:rFonts w:hint="cs"/>
          <w:rtl/>
        </w:rPr>
      </w:pPr>
    </w:p>
    <w:p w14:paraId="676B9200" w14:textId="77777777" w:rsidR="00000000" w:rsidRDefault="00EA6A92">
      <w:pPr>
        <w:pStyle w:val="a0"/>
        <w:rPr>
          <w:rFonts w:hint="cs"/>
          <w:rtl/>
        </w:rPr>
      </w:pPr>
      <w:r>
        <w:rPr>
          <w:rFonts w:hint="cs"/>
          <w:rtl/>
        </w:rPr>
        <w:t>העניין של אותם חשודים, אשר לפחות אחד הודה בדברים שהוא לא עשה - ועכשיו הכול ברור כאור השמש. הדבר שהיה בכפר-כנא רק בחודש</w:t>
      </w:r>
      <w:r>
        <w:rPr>
          <w:rFonts w:hint="cs"/>
          <w:rtl/>
        </w:rPr>
        <w:t>ים האחרונים, ואנשים שוחררו רק לפני שבועיים, שלושה שבועות, הוא סימן ברור ותמרור אזהרה חמור ביותר. הוא מעיד על כך שבשב"כ ובמשטרה מתקיימות חקירות תוך כדי לחץ ועינויים אשר מביאים אנשים להודות בדברים שהם לא עשו.</w:t>
      </w:r>
    </w:p>
    <w:p w14:paraId="24CCF97F" w14:textId="77777777" w:rsidR="00000000" w:rsidRDefault="00EA6A92">
      <w:pPr>
        <w:pStyle w:val="a0"/>
        <w:rPr>
          <w:rFonts w:hint="cs"/>
          <w:rtl/>
        </w:rPr>
      </w:pPr>
    </w:p>
    <w:p w14:paraId="668C3B66" w14:textId="77777777" w:rsidR="00000000" w:rsidRDefault="00EA6A92">
      <w:pPr>
        <w:pStyle w:val="a0"/>
        <w:rPr>
          <w:rFonts w:hint="cs"/>
          <w:rtl/>
        </w:rPr>
      </w:pPr>
      <w:r>
        <w:rPr>
          <w:rFonts w:hint="cs"/>
          <w:rtl/>
        </w:rPr>
        <w:t>השיטות האלה אינן חדשות. השיטות האלה נוסו לא רק ע</w:t>
      </w:r>
      <w:r>
        <w:rPr>
          <w:rFonts w:hint="cs"/>
          <w:rtl/>
        </w:rPr>
        <w:t>ם אותם חשודים, ואותם חשודים הם לא המקרה הראשון שמתברר שלאחר שהם הודו בדברים שהם לא עשו, הדבר יצא לאור ובית-המשפט יכול היה להושיע אותם רק במקרים נדירים, כאשר קרו דברים שלא ציפו ולא ידעו. אני רוצה לומר, שיש עשרות ואולי מאות - אף אחד לא יודע כמה - אנשים במקרי</w:t>
      </w:r>
      <w:r>
        <w:rPr>
          <w:rFonts w:hint="cs"/>
          <w:rtl/>
        </w:rPr>
        <w:t xml:space="preserve">ם אחרים, אשר נחקרו בתנאים-לא-תנאים ובתנאי לחץ ועינויים, והודו במה שלא עשו. </w:t>
      </w:r>
    </w:p>
    <w:p w14:paraId="2CCFB616" w14:textId="77777777" w:rsidR="00000000" w:rsidRDefault="00EA6A92">
      <w:pPr>
        <w:pStyle w:val="a0"/>
        <w:rPr>
          <w:rFonts w:hint="cs"/>
          <w:rtl/>
        </w:rPr>
      </w:pPr>
    </w:p>
    <w:p w14:paraId="37893166" w14:textId="77777777" w:rsidR="00000000" w:rsidRDefault="00EA6A92">
      <w:pPr>
        <w:pStyle w:val="a0"/>
        <w:rPr>
          <w:rFonts w:hint="cs"/>
          <w:rtl/>
        </w:rPr>
      </w:pPr>
      <w:r>
        <w:rPr>
          <w:rFonts w:hint="cs"/>
          <w:rtl/>
        </w:rPr>
        <w:t xml:space="preserve">אדוני היושב-ראש, אני אומר משפט נוסף בערבית, ברשותך. </w:t>
      </w:r>
    </w:p>
    <w:p w14:paraId="2538F3DE" w14:textId="77777777" w:rsidR="00000000" w:rsidRDefault="00EA6A92">
      <w:pPr>
        <w:pStyle w:val="a0"/>
        <w:rPr>
          <w:rFonts w:hint="cs"/>
          <w:rtl/>
        </w:rPr>
      </w:pPr>
    </w:p>
    <w:p w14:paraId="14F04F03" w14:textId="77777777" w:rsidR="00000000" w:rsidRDefault="00EA6A92">
      <w:pPr>
        <w:pStyle w:val="a0"/>
        <w:rPr>
          <w:rFonts w:hint="cs"/>
          <w:rtl/>
        </w:rPr>
      </w:pPr>
      <w:r>
        <w:rPr>
          <w:rFonts w:hint="cs"/>
          <w:rtl/>
        </w:rPr>
        <w:t>(נושא דברים בשפה הערבית; להלן תרגומם לעברית:</w:t>
      </w:r>
    </w:p>
    <w:p w14:paraId="6213E4E1" w14:textId="77777777" w:rsidR="00000000" w:rsidRDefault="00EA6A92">
      <w:pPr>
        <w:pStyle w:val="a0"/>
        <w:rPr>
          <w:rFonts w:hint="cs"/>
          <w:rtl/>
        </w:rPr>
      </w:pPr>
    </w:p>
    <w:p w14:paraId="30406DD2" w14:textId="77777777" w:rsidR="00000000" w:rsidRDefault="00EA6A92">
      <w:pPr>
        <w:pStyle w:val="a0"/>
        <w:rPr>
          <w:rFonts w:hint="cs"/>
          <w:rtl/>
        </w:rPr>
      </w:pPr>
      <w:r>
        <w:rPr>
          <w:rFonts w:hint="cs"/>
          <w:rtl/>
        </w:rPr>
        <w:t>בשם האל הרחמן והרחום. אנו דנים באפשרויות לניהול חקירה בשיטות טובות יותר ואשר יש</w:t>
      </w:r>
      <w:r>
        <w:rPr>
          <w:rFonts w:hint="cs"/>
          <w:rtl/>
        </w:rPr>
        <w:t>ללו אפשרות שהנאשם יודה, תחת לחץ ועינויים, בדברים שלא עשה. התייחסתי למה שקרה לנאשמים מכפר-כנא לפני שבועות מעטים. אמרתי שיש עשרות ואולי מאות אנשים שנעשה להם עוול בכך שהודו בשל לחץ ועינויים בדברים שלא עשו. אני קורא לקיים חקירה ולבדוק מחדש את העניינים הרבים שה</w:t>
      </w:r>
      <w:r>
        <w:rPr>
          <w:rFonts w:hint="cs"/>
          <w:rtl/>
        </w:rPr>
        <w:t>ועלו וקשורים בכך שאנשים, תחת עינויים, הודו בדברים שייחסו להם בלא שעשו אותם באמת. תודה. תודה רבה, אדוני.)</w:t>
      </w:r>
    </w:p>
    <w:p w14:paraId="32C1E236" w14:textId="77777777" w:rsidR="00000000" w:rsidRDefault="00EA6A92">
      <w:pPr>
        <w:pStyle w:val="a0"/>
        <w:rPr>
          <w:rFonts w:hint="cs"/>
          <w:rtl/>
        </w:rPr>
      </w:pPr>
    </w:p>
    <w:p w14:paraId="5310120D" w14:textId="77777777" w:rsidR="00000000" w:rsidRDefault="00EA6A92">
      <w:pPr>
        <w:pStyle w:val="af1"/>
        <w:rPr>
          <w:rtl/>
        </w:rPr>
      </w:pPr>
      <w:r>
        <w:rPr>
          <w:rtl/>
        </w:rPr>
        <w:t>היו"ר נסים דהן:</w:t>
      </w:r>
    </w:p>
    <w:p w14:paraId="2A914DCC" w14:textId="77777777" w:rsidR="00000000" w:rsidRDefault="00EA6A92">
      <w:pPr>
        <w:pStyle w:val="a0"/>
        <w:rPr>
          <w:rtl/>
        </w:rPr>
      </w:pPr>
    </w:p>
    <w:p w14:paraId="2362531E" w14:textId="77777777" w:rsidR="00000000" w:rsidRDefault="00EA6A92">
      <w:pPr>
        <w:pStyle w:val="a0"/>
        <w:rPr>
          <w:rFonts w:hint="cs"/>
          <w:rtl/>
        </w:rPr>
      </w:pPr>
      <w:r>
        <w:rPr>
          <w:rFonts w:hint="cs"/>
          <w:rtl/>
        </w:rPr>
        <w:t xml:space="preserve">תודה רבה. חבר הכנסת יצחק וקנין - אינו נוכח; חבר הכנסת אברהם בורג - אינו נוכח; חבר הכנסת ישראל אייכלר, בבקשה. </w:t>
      </w:r>
    </w:p>
    <w:p w14:paraId="0E1B6EBB" w14:textId="77777777" w:rsidR="00000000" w:rsidRDefault="00EA6A92">
      <w:pPr>
        <w:pStyle w:val="a0"/>
        <w:rPr>
          <w:rFonts w:hint="cs"/>
          <w:rtl/>
        </w:rPr>
      </w:pPr>
    </w:p>
    <w:p w14:paraId="4D73C4B0" w14:textId="77777777" w:rsidR="00000000" w:rsidRDefault="00EA6A92">
      <w:pPr>
        <w:pStyle w:val="a"/>
        <w:rPr>
          <w:rtl/>
        </w:rPr>
      </w:pPr>
      <w:bookmarkStart w:id="119" w:name="FS000001057T31_05_2004_18_25_13"/>
      <w:bookmarkStart w:id="120" w:name="_Toc74484071"/>
      <w:bookmarkEnd w:id="119"/>
      <w:r>
        <w:rPr>
          <w:rFonts w:hint="eastAsia"/>
          <w:rtl/>
        </w:rPr>
        <w:t>ישראל</w:t>
      </w:r>
      <w:r>
        <w:rPr>
          <w:rtl/>
        </w:rPr>
        <w:t xml:space="preserve"> אייכלר (יהדות הת</w:t>
      </w:r>
      <w:r>
        <w:rPr>
          <w:rtl/>
        </w:rPr>
        <w:t>ורה):</w:t>
      </w:r>
      <w:bookmarkEnd w:id="120"/>
    </w:p>
    <w:p w14:paraId="6D4D7C16" w14:textId="77777777" w:rsidR="00000000" w:rsidRDefault="00EA6A92">
      <w:pPr>
        <w:pStyle w:val="a0"/>
        <w:rPr>
          <w:rFonts w:hint="cs"/>
          <w:rtl/>
        </w:rPr>
      </w:pPr>
    </w:p>
    <w:p w14:paraId="509E4443" w14:textId="77777777" w:rsidR="00000000" w:rsidRDefault="00EA6A92">
      <w:pPr>
        <w:pStyle w:val="a0"/>
        <w:rPr>
          <w:rFonts w:hint="cs"/>
          <w:rtl/>
        </w:rPr>
      </w:pPr>
      <w:r>
        <w:rPr>
          <w:rFonts w:hint="cs"/>
          <w:rtl/>
        </w:rPr>
        <w:t>אדוני היושב-ראש, אני חושב שטעו ראשי האופוזיציה שוויתרו על האי-אמון. נרשמתי לדבר על האי-אמון, כי יש הרבה מה לומר בשם העם על האי-אמון שיש בעם כלפי הממשלה. אני לא יודע מה הם רצו להרוויח, חשבו להביא את ראש הממשלה בכוח. ואם הוא היה בא ואומר שני משפטים, א</w:t>
      </w:r>
      <w:r>
        <w:rPr>
          <w:rFonts w:hint="cs"/>
          <w:rtl/>
        </w:rPr>
        <w:t xml:space="preserve">ומר "תודה", מה הם היו עושים? אבל הם החליטו והם עשו, לכן אני מדבר עכשיו. </w:t>
      </w:r>
    </w:p>
    <w:p w14:paraId="62ADAA4F" w14:textId="77777777" w:rsidR="00000000" w:rsidRDefault="00EA6A92">
      <w:pPr>
        <w:pStyle w:val="a0"/>
        <w:rPr>
          <w:rFonts w:hint="cs"/>
          <w:rtl/>
        </w:rPr>
      </w:pPr>
    </w:p>
    <w:p w14:paraId="3B6B8F16" w14:textId="77777777" w:rsidR="00000000" w:rsidRDefault="00EA6A92">
      <w:pPr>
        <w:pStyle w:val="a0"/>
        <w:rPr>
          <w:rFonts w:hint="cs"/>
          <w:rtl/>
        </w:rPr>
      </w:pPr>
      <w:r>
        <w:rPr>
          <w:rFonts w:hint="cs"/>
          <w:rtl/>
        </w:rPr>
        <w:t xml:space="preserve">כתוב: ויבוא עמלק ויילחם עם ישראל ברפידים </w:t>
      </w:r>
      <w:r>
        <w:rPr>
          <w:rtl/>
        </w:rPr>
        <w:t>–</w:t>
      </w:r>
      <w:r>
        <w:rPr>
          <w:rFonts w:hint="cs"/>
          <w:rtl/>
        </w:rPr>
        <w:t xml:space="preserve"> שרפו ידיהם מדברי תורה. במשך עשרות שנים היו מאבקים בענייני דת </w:t>
      </w:r>
      <w:r>
        <w:rPr>
          <w:rtl/>
        </w:rPr>
        <w:t>–</w:t>
      </w:r>
      <w:r>
        <w:rPr>
          <w:rFonts w:hint="cs"/>
          <w:rtl/>
        </w:rPr>
        <w:t xml:space="preserve"> על צביון המדינה, על צביון העם. היו שאמרו שאולי לא צריך כל כך להילחם בהפגנות </w:t>
      </w:r>
      <w:r>
        <w:rPr>
          <w:rFonts w:hint="cs"/>
          <w:rtl/>
        </w:rPr>
        <w:t xml:space="preserve">רחוב ובכל מיני מכות ואלות ושוטרים וצעקות וצרחות - יש דמוקרטיה, יש כנסת, יש סדרים איך לבטא מחאה, איך להשפיע. חשבנו שהכללים האלה ימנעו את המלחמות האלה. חשבנו שיש כללים שהשלטון, אפילו של ימי בן-גוריון והלאה, לא שובר אותם, גם כשהיו לו 50 מנדטים. </w:t>
      </w:r>
    </w:p>
    <w:p w14:paraId="285D1889" w14:textId="77777777" w:rsidR="00000000" w:rsidRDefault="00EA6A92">
      <w:pPr>
        <w:pStyle w:val="a0"/>
        <w:rPr>
          <w:rFonts w:hint="cs"/>
          <w:rtl/>
        </w:rPr>
      </w:pPr>
    </w:p>
    <w:p w14:paraId="1682F592" w14:textId="77777777" w:rsidR="00000000" w:rsidRDefault="00EA6A92">
      <w:pPr>
        <w:pStyle w:val="a0"/>
        <w:rPr>
          <w:rFonts w:hint="cs"/>
          <w:rtl/>
        </w:rPr>
      </w:pPr>
      <w:r>
        <w:rPr>
          <w:rFonts w:hint="cs"/>
          <w:rtl/>
        </w:rPr>
        <w:t>55 שנים אנשי</w:t>
      </w:r>
      <w:r>
        <w:rPr>
          <w:rFonts w:hint="cs"/>
          <w:rtl/>
        </w:rPr>
        <w:t xml:space="preserve"> השמאל, מבן-גוריון, דרך גולדה, אשכול ואחרים, עד אהוד ברק, שאפילו דיבר על מהפכה חילונית, לא העזו לסגור מקוואות; לא העזו להפקיר בלניות ורבנים ודיינים ואנשים בלי משכורת; לא העזו להעליל עלילות על נבחרי ציבור חרדים ולהכניס אותם לבית-סוהר, כמו שעשו לאריה דרעי, ו</w:t>
      </w:r>
      <w:r>
        <w:rPr>
          <w:rFonts w:hint="cs"/>
          <w:rtl/>
        </w:rPr>
        <w:t>עוד יעשו לאחרים; לא העזו לקצץ בפת לחמם של ילדים. גם כשהיה פה בייגה שוחט ממפלגת העבודה, שצרמו לו התקציבים לקצבאות הילדים, הוא לא העז לגעת בהם; איש לא העז להניף את הגרזן של גיוס בנות ובני ישיבות במשך עשרות שנים, אף שהיהדות החרדית היתה חלשה, כל הנציגות שלה פה</w:t>
      </w:r>
      <w:r>
        <w:rPr>
          <w:rFonts w:hint="cs"/>
          <w:rtl/>
        </w:rPr>
        <w:t xml:space="preserve"> היתה ארבעה מנדטים בסך הכול. </w:t>
      </w:r>
    </w:p>
    <w:p w14:paraId="3913A58D" w14:textId="77777777" w:rsidR="00000000" w:rsidRDefault="00EA6A92">
      <w:pPr>
        <w:pStyle w:val="a0"/>
        <w:rPr>
          <w:rFonts w:hint="cs"/>
          <w:rtl/>
        </w:rPr>
      </w:pPr>
    </w:p>
    <w:p w14:paraId="41C2DEF3" w14:textId="77777777" w:rsidR="00000000" w:rsidRDefault="00EA6A92">
      <w:pPr>
        <w:pStyle w:val="a0"/>
        <w:rPr>
          <w:rFonts w:hint="cs"/>
          <w:rtl/>
        </w:rPr>
      </w:pPr>
      <w:r>
        <w:rPr>
          <w:rFonts w:hint="cs"/>
          <w:rtl/>
        </w:rPr>
        <w:t>עד שבאו אנשי הימין, מן הליכוד, מצומת, משינוי, שרובם גם אנשי ימין, והראו לכולם שאפשר וצריך להילחם ביהדות מלחמה חזיתית - לסגור מקוואות, לקצץ בכל התקציבים באחוזים בלתי סבירים, כאילו זה הכסף שלהם, כאילו שודדים, לוקחים תקציב של 25</w:t>
      </w:r>
      <w:r>
        <w:rPr>
          <w:rFonts w:hint="cs"/>
          <w:rtl/>
        </w:rPr>
        <w:t xml:space="preserve">5 מיליארד שקלים ומחלקים אותו לכל המקורבים שלהם, מחלקים ג'ובים במאות אלפים, גוזרים גזירות על הציבור, משאירים את הזוגות הצעירים בלי דירות ונותנים הנחות לאנשים העשירים, לבנקים ולאחרים. וזה עובד. </w:t>
      </w:r>
    </w:p>
    <w:p w14:paraId="6BEFEA1D" w14:textId="77777777" w:rsidR="00000000" w:rsidRDefault="00EA6A92">
      <w:pPr>
        <w:pStyle w:val="a0"/>
        <w:rPr>
          <w:rFonts w:hint="cs"/>
          <w:rtl/>
        </w:rPr>
      </w:pPr>
    </w:p>
    <w:p w14:paraId="6DF55291" w14:textId="77777777" w:rsidR="00000000" w:rsidRDefault="00EA6A92">
      <w:pPr>
        <w:pStyle w:val="a0"/>
        <w:rPr>
          <w:rFonts w:hint="cs"/>
          <w:rtl/>
        </w:rPr>
      </w:pPr>
      <w:r>
        <w:rPr>
          <w:rFonts w:hint="cs"/>
          <w:rtl/>
        </w:rPr>
        <w:t>בן-גוריון חשש להכריז על הקמת המדינה בלי הסכמת הרב יצחק מאיר לו</w:t>
      </w:r>
      <w:r>
        <w:rPr>
          <w:rFonts w:hint="cs"/>
          <w:rtl/>
        </w:rPr>
        <w:t>ין מאגודת ישראל ופישמן מימון מהמפד"ל, והוציא את המסמך הידוע בשם "סטטוס-קוו". הוא חשב שמדינה יהודית לא יכולה להיות מדינה חילונית כמו כל הגויים. מאז ועד שבאו אריק שרון וממשלת שינוי והמפד"ל, לא העזו לעשות את הדברים האלה, אף שהיינו מספר קטן יחסית להיום. היום א</w:t>
      </w:r>
      <w:r>
        <w:rPr>
          <w:rFonts w:hint="cs"/>
          <w:rtl/>
        </w:rPr>
        <w:t xml:space="preserve">נחנו רבים ועצומים, וחסרי אונים. </w:t>
      </w:r>
    </w:p>
    <w:p w14:paraId="776D8493" w14:textId="77777777" w:rsidR="00000000" w:rsidRDefault="00EA6A92">
      <w:pPr>
        <w:pStyle w:val="a0"/>
        <w:rPr>
          <w:rFonts w:hint="cs"/>
          <w:rtl/>
        </w:rPr>
      </w:pPr>
    </w:p>
    <w:p w14:paraId="3F83FE01" w14:textId="77777777" w:rsidR="00000000" w:rsidRDefault="00EA6A92">
      <w:pPr>
        <w:pStyle w:val="a0"/>
        <w:rPr>
          <w:rFonts w:hint="cs"/>
          <w:rtl/>
        </w:rPr>
      </w:pPr>
      <w:r>
        <w:rPr>
          <w:rFonts w:hint="cs"/>
          <w:rtl/>
        </w:rPr>
        <w:t xml:space="preserve">הם רוצים לדחוק אותנו לפינה, שממנה נעזוב את הכנסת, נצא לרחובות, ניקח אבנים ומקלות ונגיע, חלילה, למה שהגיעו הפלסטינים במלחמה נגד המדינה. אבל אנחנו לא ניתן להם את זה, זאת לא דרך התורה. לא נילחם </w:t>
      </w:r>
      <w:r>
        <w:rPr>
          <w:rFonts w:hint="eastAsia"/>
          <w:rtl/>
        </w:rPr>
        <w:t>–</w:t>
      </w:r>
      <w:r>
        <w:rPr>
          <w:rFonts w:hint="cs"/>
          <w:rtl/>
        </w:rPr>
        <w:t xml:space="preserve"> לא נילחם באבנים, לא נילחם במק</w:t>
      </w:r>
      <w:r>
        <w:rPr>
          <w:rFonts w:hint="cs"/>
          <w:rtl/>
        </w:rPr>
        <w:t>לות. אין כוחנו אלא בפה. אנחנו נפנה אל כל שכבות העם, נקומם את כל שכבות העם שהממשלה הזאת רודה בהן בכוח ובעזות מצח.</w:t>
      </w:r>
    </w:p>
    <w:p w14:paraId="45B436EB" w14:textId="77777777" w:rsidR="00000000" w:rsidRDefault="00EA6A92">
      <w:pPr>
        <w:pStyle w:val="a0"/>
        <w:ind w:firstLine="0"/>
        <w:rPr>
          <w:rFonts w:hint="cs"/>
          <w:rtl/>
        </w:rPr>
      </w:pPr>
    </w:p>
    <w:p w14:paraId="2DABA4F2" w14:textId="77777777" w:rsidR="00000000" w:rsidRDefault="00EA6A92">
      <w:pPr>
        <w:pStyle w:val="af1"/>
        <w:rPr>
          <w:rtl/>
        </w:rPr>
      </w:pPr>
      <w:r>
        <w:rPr>
          <w:rtl/>
        </w:rPr>
        <w:t>היו"ר נסים דהן:</w:t>
      </w:r>
    </w:p>
    <w:p w14:paraId="2CE3AE02" w14:textId="77777777" w:rsidR="00000000" w:rsidRDefault="00EA6A92">
      <w:pPr>
        <w:pStyle w:val="a0"/>
        <w:rPr>
          <w:rtl/>
        </w:rPr>
      </w:pPr>
    </w:p>
    <w:p w14:paraId="35975141" w14:textId="77777777" w:rsidR="00000000" w:rsidRDefault="00EA6A92">
      <w:pPr>
        <w:pStyle w:val="a0"/>
        <w:rPr>
          <w:rFonts w:hint="cs"/>
          <w:rtl/>
        </w:rPr>
      </w:pPr>
      <w:r>
        <w:rPr>
          <w:rFonts w:hint="cs"/>
          <w:rtl/>
        </w:rPr>
        <w:t>נא לסיים.</w:t>
      </w:r>
    </w:p>
    <w:p w14:paraId="0914EBE1" w14:textId="77777777" w:rsidR="00000000" w:rsidRDefault="00EA6A92">
      <w:pPr>
        <w:pStyle w:val="a0"/>
        <w:ind w:firstLine="0"/>
        <w:rPr>
          <w:rFonts w:hint="cs"/>
          <w:rtl/>
        </w:rPr>
      </w:pPr>
    </w:p>
    <w:p w14:paraId="02A9D23C" w14:textId="77777777" w:rsidR="00000000" w:rsidRDefault="00EA6A92">
      <w:pPr>
        <w:pStyle w:val="-"/>
        <w:rPr>
          <w:rtl/>
        </w:rPr>
      </w:pPr>
      <w:bookmarkStart w:id="121" w:name="FS000000433T31_05_2004_18_21_42C"/>
      <w:bookmarkEnd w:id="121"/>
      <w:r>
        <w:rPr>
          <w:rtl/>
        </w:rPr>
        <w:t>דליה איציק (העבודה-מימד):</w:t>
      </w:r>
    </w:p>
    <w:p w14:paraId="47F303D0" w14:textId="77777777" w:rsidR="00000000" w:rsidRDefault="00EA6A92">
      <w:pPr>
        <w:pStyle w:val="a0"/>
        <w:rPr>
          <w:rtl/>
        </w:rPr>
      </w:pPr>
    </w:p>
    <w:p w14:paraId="50E62F5C" w14:textId="77777777" w:rsidR="00000000" w:rsidRDefault="00EA6A92">
      <w:pPr>
        <w:pStyle w:val="a0"/>
        <w:rPr>
          <w:rFonts w:hint="cs"/>
          <w:rtl/>
        </w:rPr>
      </w:pPr>
      <w:r>
        <w:rPr>
          <w:rFonts w:hint="cs"/>
          <w:rtl/>
        </w:rPr>
        <w:t xml:space="preserve">מבטלים את כל כללי הדמוקרטיה. מפטרים שרים כשאין רוב, לא באים לכנסת כשלא נוח. </w:t>
      </w:r>
    </w:p>
    <w:p w14:paraId="29B3C360" w14:textId="77777777" w:rsidR="00000000" w:rsidRDefault="00EA6A92">
      <w:pPr>
        <w:pStyle w:val="a0"/>
        <w:ind w:firstLine="0"/>
        <w:rPr>
          <w:rFonts w:hint="cs"/>
          <w:rtl/>
        </w:rPr>
      </w:pPr>
    </w:p>
    <w:p w14:paraId="705B0361" w14:textId="77777777" w:rsidR="00000000" w:rsidRDefault="00EA6A92">
      <w:pPr>
        <w:pStyle w:val="af1"/>
        <w:rPr>
          <w:rtl/>
        </w:rPr>
      </w:pPr>
      <w:r>
        <w:rPr>
          <w:rtl/>
        </w:rPr>
        <w:t>היו"ר נסי</w:t>
      </w:r>
      <w:r>
        <w:rPr>
          <w:rtl/>
        </w:rPr>
        <w:t>ם דהן:</w:t>
      </w:r>
    </w:p>
    <w:p w14:paraId="6E9D8158" w14:textId="77777777" w:rsidR="00000000" w:rsidRDefault="00EA6A92">
      <w:pPr>
        <w:pStyle w:val="a0"/>
        <w:rPr>
          <w:rtl/>
        </w:rPr>
      </w:pPr>
    </w:p>
    <w:p w14:paraId="2B77F665" w14:textId="77777777" w:rsidR="00000000" w:rsidRDefault="00EA6A92">
      <w:pPr>
        <w:pStyle w:val="a0"/>
        <w:rPr>
          <w:rFonts w:hint="cs"/>
          <w:rtl/>
        </w:rPr>
      </w:pPr>
      <w:r>
        <w:rPr>
          <w:rFonts w:hint="cs"/>
          <w:rtl/>
        </w:rPr>
        <w:t>עוד לא פיטרו.</w:t>
      </w:r>
    </w:p>
    <w:p w14:paraId="34344A0C" w14:textId="77777777" w:rsidR="00000000" w:rsidRDefault="00EA6A92">
      <w:pPr>
        <w:pStyle w:val="a0"/>
        <w:ind w:firstLine="0"/>
        <w:rPr>
          <w:rFonts w:hint="cs"/>
          <w:rtl/>
        </w:rPr>
      </w:pPr>
    </w:p>
    <w:p w14:paraId="55098187" w14:textId="77777777" w:rsidR="00000000" w:rsidRDefault="00EA6A92">
      <w:pPr>
        <w:pStyle w:val="af0"/>
        <w:rPr>
          <w:rtl/>
        </w:rPr>
      </w:pPr>
      <w:bookmarkStart w:id="122" w:name="FS000001057T31_05_2004_18_22_04"/>
      <w:bookmarkStart w:id="123" w:name="FS000001057T31_05_2004_18_22_08C"/>
      <w:bookmarkEnd w:id="122"/>
      <w:bookmarkEnd w:id="123"/>
      <w:r>
        <w:rPr>
          <w:rtl/>
        </w:rPr>
        <w:t>ישראל אייכלר (יהדות התורה):</w:t>
      </w:r>
    </w:p>
    <w:p w14:paraId="68BB09B5" w14:textId="77777777" w:rsidR="00000000" w:rsidRDefault="00EA6A92">
      <w:pPr>
        <w:pStyle w:val="a0"/>
        <w:rPr>
          <w:rtl/>
        </w:rPr>
      </w:pPr>
    </w:p>
    <w:p w14:paraId="6A7053A5" w14:textId="77777777" w:rsidR="00000000" w:rsidRDefault="00EA6A92">
      <w:pPr>
        <w:pStyle w:val="a0"/>
        <w:rPr>
          <w:rFonts w:hint="cs"/>
          <w:rtl/>
        </w:rPr>
      </w:pPr>
      <w:r>
        <w:rPr>
          <w:rFonts w:hint="cs"/>
          <w:rtl/>
        </w:rPr>
        <w:t xml:space="preserve">הם מדברים על התנתקות מהפלסטינים. בינתיים מה שהם עשו </w:t>
      </w:r>
      <w:r>
        <w:rPr>
          <w:rFonts w:hint="eastAsia"/>
          <w:rtl/>
        </w:rPr>
        <w:t>–</w:t>
      </w:r>
      <w:r>
        <w:rPr>
          <w:rFonts w:hint="cs"/>
          <w:rtl/>
        </w:rPr>
        <w:t xml:space="preserve"> הם עושים את תוכנית ההתנתקות מן היהדות, מן העם היהודי ומכל מי שלב יהודי בתוכו.</w:t>
      </w:r>
    </w:p>
    <w:p w14:paraId="7245DA8C" w14:textId="77777777" w:rsidR="00000000" w:rsidRDefault="00EA6A92">
      <w:pPr>
        <w:pStyle w:val="a0"/>
        <w:ind w:firstLine="0"/>
        <w:rPr>
          <w:rFonts w:hint="cs"/>
          <w:rtl/>
        </w:rPr>
      </w:pPr>
    </w:p>
    <w:p w14:paraId="7CDE257E" w14:textId="77777777" w:rsidR="00000000" w:rsidRDefault="00EA6A92">
      <w:pPr>
        <w:pStyle w:val="af1"/>
        <w:rPr>
          <w:rtl/>
        </w:rPr>
      </w:pPr>
      <w:r>
        <w:rPr>
          <w:rtl/>
        </w:rPr>
        <w:t>היו"ר נסים דהן:</w:t>
      </w:r>
    </w:p>
    <w:p w14:paraId="71513DB2" w14:textId="77777777" w:rsidR="00000000" w:rsidRDefault="00EA6A92">
      <w:pPr>
        <w:pStyle w:val="a0"/>
        <w:rPr>
          <w:rtl/>
        </w:rPr>
      </w:pPr>
    </w:p>
    <w:p w14:paraId="54B8B74B" w14:textId="77777777" w:rsidR="00000000" w:rsidRDefault="00EA6A92">
      <w:pPr>
        <w:pStyle w:val="a0"/>
        <w:rPr>
          <w:rFonts w:hint="cs"/>
          <w:rtl/>
        </w:rPr>
      </w:pPr>
      <w:r>
        <w:rPr>
          <w:rFonts w:hint="cs"/>
          <w:rtl/>
        </w:rPr>
        <w:t>תודה רבה.</w:t>
      </w:r>
    </w:p>
    <w:p w14:paraId="4D5CAC29" w14:textId="77777777" w:rsidR="00000000" w:rsidRDefault="00EA6A92">
      <w:pPr>
        <w:pStyle w:val="a0"/>
        <w:ind w:firstLine="0"/>
        <w:rPr>
          <w:rFonts w:hint="cs"/>
          <w:rtl/>
        </w:rPr>
      </w:pPr>
    </w:p>
    <w:p w14:paraId="77457AA8" w14:textId="77777777" w:rsidR="00000000" w:rsidRDefault="00EA6A92">
      <w:pPr>
        <w:pStyle w:val="-"/>
        <w:rPr>
          <w:rtl/>
        </w:rPr>
      </w:pPr>
      <w:bookmarkStart w:id="124" w:name="FS000001057T31_05_2004_18_22_35C"/>
      <w:bookmarkEnd w:id="124"/>
      <w:r>
        <w:rPr>
          <w:rtl/>
        </w:rPr>
        <w:t>ישראל אייכלר (יהדות התורה):</w:t>
      </w:r>
    </w:p>
    <w:p w14:paraId="3F7F7019" w14:textId="77777777" w:rsidR="00000000" w:rsidRDefault="00EA6A92">
      <w:pPr>
        <w:pStyle w:val="a0"/>
        <w:rPr>
          <w:rtl/>
        </w:rPr>
      </w:pPr>
    </w:p>
    <w:p w14:paraId="16FC4CAC" w14:textId="77777777" w:rsidR="00000000" w:rsidRDefault="00EA6A92">
      <w:pPr>
        <w:pStyle w:val="a0"/>
        <w:rPr>
          <w:rFonts w:hint="cs"/>
          <w:rtl/>
        </w:rPr>
      </w:pPr>
      <w:r>
        <w:rPr>
          <w:rFonts w:hint="cs"/>
          <w:rtl/>
        </w:rPr>
        <w:t xml:space="preserve">ההתנתקות הזאת </w:t>
      </w:r>
      <w:r>
        <w:rPr>
          <w:rFonts w:hint="cs"/>
          <w:rtl/>
        </w:rPr>
        <w:t>לא תצליח.</w:t>
      </w:r>
    </w:p>
    <w:p w14:paraId="681610F0" w14:textId="77777777" w:rsidR="00000000" w:rsidRDefault="00EA6A92">
      <w:pPr>
        <w:pStyle w:val="a0"/>
        <w:ind w:firstLine="0"/>
        <w:rPr>
          <w:rFonts w:hint="cs"/>
          <w:rtl/>
        </w:rPr>
      </w:pPr>
    </w:p>
    <w:p w14:paraId="3194B8B4" w14:textId="77777777" w:rsidR="00000000" w:rsidRDefault="00EA6A92">
      <w:pPr>
        <w:pStyle w:val="af1"/>
        <w:rPr>
          <w:rtl/>
        </w:rPr>
      </w:pPr>
      <w:r>
        <w:rPr>
          <w:rtl/>
        </w:rPr>
        <w:t>היו"ר נסים דהן:</w:t>
      </w:r>
    </w:p>
    <w:p w14:paraId="317EB259" w14:textId="77777777" w:rsidR="00000000" w:rsidRDefault="00EA6A92">
      <w:pPr>
        <w:pStyle w:val="a0"/>
        <w:rPr>
          <w:rtl/>
        </w:rPr>
      </w:pPr>
    </w:p>
    <w:p w14:paraId="648CDBD1" w14:textId="77777777" w:rsidR="00000000" w:rsidRDefault="00EA6A92">
      <w:pPr>
        <w:pStyle w:val="a0"/>
        <w:rPr>
          <w:rFonts w:hint="cs"/>
          <w:rtl/>
        </w:rPr>
      </w:pPr>
      <w:r>
        <w:rPr>
          <w:rFonts w:hint="cs"/>
          <w:rtl/>
        </w:rPr>
        <w:t xml:space="preserve">חבר הכנסת איתן כבל, בבקשה. שלוש דקות. </w:t>
      </w:r>
    </w:p>
    <w:p w14:paraId="0AD9D8D1" w14:textId="77777777" w:rsidR="00000000" w:rsidRDefault="00EA6A92">
      <w:pPr>
        <w:pStyle w:val="a0"/>
        <w:ind w:firstLine="0"/>
        <w:rPr>
          <w:rFonts w:hint="cs"/>
          <w:rtl/>
        </w:rPr>
      </w:pPr>
    </w:p>
    <w:p w14:paraId="625F6F03" w14:textId="77777777" w:rsidR="00000000" w:rsidRDefault="00EA6A92">
      <w:pPr>
        <w:pStyle w:val="a"/>
        <w:rPr>
          <w:rtl/>
        </w:rPr>
      </w:pPr>
      <w:bookmarkStart w:id="125" w:name="FS000000445T31_05_2004_18_22_49"/>
      <w:bookmarkStart w:id="126" w:name="_Toc74484072"/>
      <w:bookmarkEnd w:id="125"/>
      <w:r>
        <w:rPr>
          <w:rFonts w:hint="eastAsia"/>
          <w:rtl/>
        </w:rPr>
        <w:t>איתן</w:t>
      </w:r>
      <w:r>
        <w:rPr>
          <w:rtl/>
        </w:rPr>
        <w:t xml:space="preserve"> כבל (העבודה-מימד):</w:t>
      </w:r>
      <w:bookmarkEnd w:id="126"/>
    </w:p>
    <w:p w14:paraId="0232C2ED" w14:textId="77777777" w:rsidR="00000000" w:rsidRDefault="00EA6A92">
      <w:pPr>
        <w:pStyle w:val="a0"/>
        <w:rPr>
          <w:rFonts w:hint="cs"/>
          <w:rtl/>
        </w:rPr>
      </w:pPr>
    </w:p>
    <w:p w14:paraId="706CA2BC" w14:textId="77777777" w:rsidR="00000000" w:rsidRDefault="00EA6A92">
      <w:pPr>
        <w:pStyle w:val="a0"/>
        <w:rPr>
          <w:rFonts w:hint="cs"/>
          <w:rtl/>
        </w:rPr>
      </w:pPr>
      <w:r>
        <w:rPr>
          <w:rFonts w:hint="cs"/>
          <w:rtl/>
        </w:rPr>
        <w:t xml:space="preserve">אדוני היושב-ראש, חברי חברי הכנסת, אדוני השר, הצעת החוק ראויה ואף ראויה מאוד. </w:t>
      </w:r>
    </w:p>
    <w:p w14:paraId="12ABFFB0" w14:textId="77777777" w:rsidR="00000000" w:rsidRDefault="00EA6A92">
      <w:pPr>
        <w:pStyle w:val="a0"/>
        <w:ind w:firstLine="0"/>
        <w:rPr>
          <w:rFonts w:hint="cs"/>
          <w:rtl/>
        </w:rPr>
      </w:pPr>
    </w:p>
    <w:p w14:paraId="6B7CB104" w14:textId="77777777" w:rsidR="00000000" w:rsidRDefault="00EA6A92">
      <w:pPr>
        <w:pStyle w:val="af1"/>
        <w:rPr>
          <w:rtl/>
        </w:rPr>
      </w:pPr>
      <w:r>
        <w:rPr>
          <w:rtl/>
        </w:rPr>
        <w:t>היו"ר נסים דהן:</w:t>
      </w:r>
    </w:p>
    <w:p w14:paraId="299FDB7E" w14:textId="77777777" w:rsidR="00000000" w:rsidRDefault="00EA6A92">
      <w:pPr>
        <w:pStyle w:val="a0"/>
        <w:rPr>
          <w:rtl/>
        </w:rPr>
      </w:pPr>
    </w:p>
    <w:p w14:paraId="74B4401F" w14:textId="77777777" w:rsidR="00000000" w:rsidRDefault="00EA6A92">
      <w:pPr>
        <w:pStyle w:val="a0"/>
        <w:rPr>
          <w:rFonts w:hint="cs"/>
          <w:rtl/>
        </w:rPr>
      </w:pPr>
      <w:r>
        <w:rPr>
          <w:rFonts w:hint="cs"/>
          <w:rtl/>
        </w:rPr>
        <w:t xml:space="preserve">חבר הכנסת רוני בריזון, תודה על ההפרעה. </w:t>
      </w:r>
    </w:p>
    <w:p w14:paraId="420CCCD0" w14:textId="77777777" w:rsidR="00000000" w:rsidRDefault="00EA6A92">
      <w:pPr>
        <w:pStyle w:val="a0"/>
        <w:ind w:firstLine="0"/>
        <w:rPr>
          <w:rFonts w:hint="cs"/>
          <w:rtl/>
        </w:rPr>
      </w:pPr>
    </w:p>
    <w:p w14:paraId="001A229B" w14:textId="77777777" w:rsidR="00000000" w:rsidRDefault="00EA6A92">
      <w:pPr>
        <w:pStyle w:val="-"/>
        <w:rPr>
          <w:rtl/>
        </w:rPr>
      </w:pPr>
      <w:bookmarkStart w:id="127" w:name="FS000000445T31_05_2004_18_23_22C"/>
      <w:bookmarkEnd w:id="127"/>
      <w:r>
        <w:rPr>
          <w:rtl/>
        </w:rPr>
        <w:t>איתן כבל (העבודה-מימד):</w:t>
      </w:r>
    </w:p>
    <w:p w14:paraId="05AE3C06" w14:textId="77777777" w:rsidR="00000000" w:rsidRDefault="00EA6A92">
      <w:pPr>
        <w:pStyle w:val="a0"/>
        <w:rPr>
          <w:rtl/>
        </w:rPr>
      </w:pPr>
    </w:p>
    <w:p w14:paraId="08417000" w14:textId="77777777" w:rsidR="00000000" w:rsidRDefault="00EA6A92">
      <w:pPr>
        <w:pStyle w:val="a0"/>
        <w:rPr>
          <w:rFonts w:hint="cs"/>
          <w:rtl/>
        </w:rPr>
      </w:pPr>
      <w:r>
        <w:rPr>
          <w:rFonts w:hint="cs"/>
          <w:rtl/>
        </w:rPr>
        <w:t xml:space="preserve"> </w:t>
      </w:r>
      <w:r>
        <w:rPr>
          <w:rFonts w:hint="cs"/>
          <w:rtl/>
        </w:rPr>
        <w:t xml:space="preserve">חשבתי לעלות לכאן, אדוני השר, ולומר לך, בהמשך לדברים שאמרו קודמי, שבעקבות הצעת החוק, שהיא באמת, כפי שאמרתי, נכונה, ראוי שתינתן הדעת בעקבות מה שקרה עם העצורים לאחר רצח אולג שייחט. היתה חקירה, ואנשים חפים מפשע היו יכולים למצוא את עצמם מאחורי סורג ובריח. הדבר </w:t>
      </w:r>
      <w:r>
        <w:rPr>
          <w:rFonts w:hint="cs"/>
          <w:rtl/>
        </w:rPr>
        <w:t>מעלה שאלות ותהיות. כשקורה דבר כזה ראוי שהמערכת המשפטית, שיודעת שלמרות הכול עלול להיווצר מצב שבו אנשים חפים מפשע, בגלל סיטואציה כזאת או אחרת, עלולים למצוא את עצמם בבית-הסוהר, וכשקורה המקרה הזה ראוי שאתם, המערכת של משרד המשפטים, הפרקליטות והיועץ המשפטי, תתמו</w:t>
      </w:r>
      <w:r>
        <w:rPr>
          <w:rFonts w:hint="cs"/>
          <w:rtl/>
        </w:rPr>
        <w:t xml:space="preserve">דדו עם השאלה הזאת, כי המחשבה שאולי מישהו יושב שם ולא צריך לשבת שם, לפחות אצלי </w:t>
      </w:r>
      <w:r>
        <w:rPr>
          <w:rFonts w:hint="eastAsia"/>
          <w:rtl/>
        </w:rPr>
        <w:t>–</w:t>
      </w:r>
      <w:r>
        <w:rPr>
          <w:rFonts w:hint="cs"/>
          <w:rtl/>
        </w:rPr>
        <w:t xml:space="preserve"> אני מניח שכמו אצל חברים רבים ואזרחים רבים </w:t>
      </w:r>
      <w:r>
        <w:rPr>
          <w:rFonts w:hint="eastAsia"/>
          <w:rtl/>
        </w:rPr>
        <w:t>–</w:t>
      </w:r>
      <w:r>
        <w:rPr>
          <w:rFonts w:hint="cs"/>
          <w:rtl/>
        </w:rPr>
        <w:t xml:space="preserve"> יוצרת תחושה קשה, שקשה לקבל אותה.</w:t>
      </w:r>
    </w:p>
    <w:p w14:paraId="51726C3A" w14:textId="77777777" w:rsidR="00000000" w:rsidRDefault="00EA6A92">
      <w:pPr>
        <w:pStyle w:val="a0"/>
        <w:rPr>
          <w:rFonts w:hint="cs"/>
          <w:rtl/>
        </w:rPr>
      </w:pPr>
    </w:p>
    <w:p w14:paraId="2DAED7E2" w14:textId="77777777" w:rsidR="00000000" w:rsidRDefault="00EA6A92">
      <w:pPr>
        <w:pStyle w:val="a0"/>
        <w:rPr>
          <w:rFonts w:hint="cs"/>
          <w:rtl/>
        </w:rPr>
      </w:pPr>
      <w:r>
        <w:rPr>
          <w:rFonts w:hint="cs"/>
          <w:rtl/>
        </w:rPr>
        <w:t>לכן, אדוני השר, אני מאוד מקווה שתיקחו את הנושא הזה ותיתנו לו עדיפות, כדי שמקרה כזה לא יחזור. תודה.</w:t>
      </w:r>
      <w:r>
        <w:rPr>
          <w:rFonts w:hint="cs"/>
          <w:rtl/>
        </w:rPr>
        <w:t xml:space="preserve"> </w:t>
      </w:r>
    </w:p>
    <w:p w14:paraId="279CBCFD" w14:textId="77777777" w:rsidR="00000000" w:rsidRDefault="00EA6A92">
      <w:pPr>
        <w:pStyle w:val="a0"/>
        <w:rPr>
          <w:rFonts w:hint="cs"/>
          <w:rtl/>
        </w:rPr>
      </w:pPr>
    </w:p>
    <w:p w14:paraId="430AFF1E" w14:textId="77777777" w:rsidR="00000000" w:rsidRDefault="00EA6A92">
      <w:pPr>
        <w:pStyle w:val="af1"/>
        <w:rPr>
          <w:rtl/>
        </w:rPr>
      </w:pPr>
      <w:r>
        <w:rPr>
          <w:rtl/>
        </w:rPr>
        <w:t>היו"ר נסים דהן:</w:t>
      </w:r>
    </w:p>
    <w:p w14:paraId="17E9E723" w14:textId="77777777" w:rsidR="00000000" w:rsidRDefault="00EA6A92">
      <w:pPr>
        <w:pStyle w:val="a0"/>
        <w:rPr>
          <w:rtl/>
        </w:rPr>
      </w:pPr>
    </w:p>
    <w:p w14:paraId="0354D6E7" w14:textId="77777777" w:rsidR="00000000" w:rsidRDefault="00EA6A92">
      <w:pPr>
        <w:pStyle w:val="a0"/>
        <w:rPr>
          <w:rFonts w:hint="cs"/>
          <w:rtl/>
        </w:rPr>
      </w:pPr>
      <w:r>
        <w:rPr>
          <w:rFonts w:hint="cs"/>
          <w:rtl/>
        </w:rPr>
        <w:t xml:space="preserve">תודה. חברת הכנסת גילה פינקלשטיין. אחריה - חבר הכנסת נסים זאב. אחריו - חבר הכנסת גדעון סער. יסיים את מסכת הנאומים חבר הכנסת איוב קרא. </w:t>
      </w:r>
    </w:p>
    <w:p w14:paraId="68C4FD55" w14:textId="77777777" w:rsidR="00000000" w:rsidRDefault="00EA6A92">
      <w:pPr>
        <w:pStyle w:val="a0"/>
        <w:ind w:firstLine="0"/>
        <w:rPr>
          <w:rFonts w:hint="cs"/>
          <w:rtl/>
        </w:rPr>
      </w:pPr>
    </w:p>
    <w:p w14:paraId="6837A688" w14:textId="77777777" w:rsidR="00000000" w:rsidRDefault="00EA6A92">
      <w:pPr>
        <w:pStyle w:val="a"/>
        <w:rPr>
          <w:rtl/>
        </w:rPr>
      </w:pPr>
      <w:bookmarkStart w:id="128" w:name="FS000001059T31_05_2004_18_28_01"/>
      <w:bookmarkStart w:id="129" w:name="_Toc74484073"/>
      <w:bookmarkEnd w:id="128"/>
      <w:r>
        <w:rPr>
          <w:rFonts w:hint="eastAsia"/>
          <w:rtl/>
        </w:rPr>
        <w:t>גילה</w:t>
      </w:r>
      <w:r>
        <w:rPr>
          <w:rtl/>
        </w:rPr>
        <w:t xml:space="preserve"> פינקלשטיין (מפד"ל):</w:t>
      </w:r>
      <w:bookmarkEnd w:id="129"/>
    </w:p>
    <w:p w14:paraId="39FC9B87" w14:textId="77777777" w:rsidR="00000000" w:rsidRDefault="00EA6A92">
      <w:pPr>
        <w:pStyle w:val="a0"/>
        <w:rPr>
          <w:rFonts w:hint="cs"/>
          <w:rtl/>
        </w:rPr>
      </w:pPr>
    </w:p>
    <w:p w14:paraId="2AE76801" w14:textId="77777777" w:rsidR="00000000" w:rsidRDefault="00EA6A92">
      <w:pPr>
        <w:pStyle w:val="a0"/>
        <w:rPr>
          <w:rFonts w:hint="cs"/>
          <w:rtl/>
        </w:rPr>
      </w:pPr>
      <w:r>
        <w:rPr>
          <w:rFonts w:hint="cs"/>
          <w:rtl/>
        </w:rPr>
        <w:t>אדוני היושב-ראש, כבוד שר המשפטים, כנסת נכבדה, הצעת החוק שלפנינו מבקשת להתאי</w:t>
      </w:r>
      <w:r>
        <w:rPr>
          <w:rFonts w:hint="cs"/>
          <w:rtl/>
        </w:rPr>
        <w:t>ם את הליכי החקירה והעדות לצורכי מי שמוגבל בשכלו או בנפשו.</w:t>
      </w:r>
    </w:p>
    <w:p w14:paraId="0A8DBFAA" w14:textId="77777777" w:rsidR="00000000" w:rsidRDefault="00EA6A92">
      <w:pPr>
        <w:pStyle w:val="a0"/>
        <w:rPr>
          <w:rFonts w:hint="cs"/>
          <w:rtl/>
        </w:rPr>
      </w:pPr>
    </w:p>
    <w:p w14:paraId="7AFE934D" w14:textId="77777777" w:rsidR="00000000" w:rsidRDefault="00EA6A92">
      <w:pPr>
        <w:pStyle w:val="a0"/>
        <w:rPr>
          <w:rFonts w:hint="cs"/>
          <w:rtl/>
        </w:rPr>
      </w:pPr>
      <w:r>
        <w:rPr>
          <w:rFonts w:hint="cs"/>
          <w:rtl/>
        </w:rPr>
        <w:t>אין ההצעה שלפנינו מפרטת אם הליקוי שהתובע סובל ממנו נגרם ממעשה הפשע שנעשה כלפיו, אך ברור לכולנו שאוכלוסיית הפגועים בשכלם או בנפשם נתונה בסיכון גבוה יותר מקבוצות אחרות בחברה. לא אחת משמשת אוכלוסייה ז</w:t>
      </w:r>
      <w:r>
        <w:rPr>
          <w:rFonts w:hint="cs"/>
          <w:rtl/>
        </w:rPr>
        <w:t>ו מטרה לניצול או לסחיטה, כשהפוגע מנצל את מצבם כדי לבצע את זממו. מבחינה זו, ההצעה משמשת גורם מרתיע לכל מי שזומם לבצע פשע כלפי אנשים עם מוגבלות.</w:t>
      </w:r>
    </w:p>
    <w:p w14:paraId="1365FA2B" w14:textId="77777777" w:rsidR="00000000" w:rsidRDefault="00EA6A92">
      <w:pPr>
        <w:pStyle w:val="a0"/>
        <w:rPr>
          <w:rFonts w:hint="cs"/>
          <w:rtl/>
        </w:rPr>
      </w:pPr>
    </w:p>
    <w:p w14:paraId="4A3B0D93" w14:textId="77777777" w:rsidR="00000000" w:rsidRDefault="00EA6A92">
      <w:pPr>
        <w:pStyle w:val="a0"/>
        <w:rPr>
          <w:rFonts w:hint="cs"/>
          <w:rtl/>
        </w:rPr>
      </w:pPr>
      <w:r>
        <w:rPr>
          <w:rFonts w:hint="cs"/>
          <w:rtl/>
        </w:rPr>
        <w:t>הצעה זו היא ערוץ נוסף שבו אנחנו פועלים לשילובם של הנכים במסגרות החיים הנורמליות. לפני זמן לא רב ציינה מדינת ישרא</w:t>
      </w:r>
      <w:r>
        <w:rPr>
          <w:rFonts w:hint="cs"/>
          <w:rtl/>
        </w:rPr>
        <w:t>ל יום למען אנשים עם מוגבלויות. בכנסת ציין הרב נסים דהן את היום בצורה יעילה וראויה לשבח, עם מלוא תשומת הלב. זאת הזדמנות נוספת להודות לו על יום כל כך מיוחד.</w:t>
      </w:r>
    </w:p>
    <w:p w14:paraId="5684A4F4" w14:textId="77777777" w:rsidR="00000000" w:rsidRDefault="00EA6A92">
      <w:pPr>
        <w:pStyle w:val="af1"/>
        <w:rPr>
          <w:rFonts w:hint="cs"/>
          <w:rtl/>
        </w:rPr>
      </w:pPr>
    </w:p>
    <w:p w14:paraId="39B91BB4" w14:textId="77777777" w:rsidR="00000000" w:rsidRDefault="00EA6A92">
      <w:pPr>
        <w:pStyle w:val="af1"/>
        <w:rPr>
          <w:rtl/>
        </w:rPr>
      </w:pPr>
      <w:r>
        <w:rPr>
          <w:rtl/>
        </w:rPr>
        <w:t>היו"ר נסים דהן:</w:t>
      </w:r>
    </w:p>
    <w:p w14:paraId="0D6893EC" w14:textId="77777777" w:rsidR="00000000" w:rsidRDefault="00EA6A92">
      <w:pPr>
        <w:pStyle w:val="a0"/>
        <w:rPr>
          <w:rtl/>
        </w:rPr>
      </w:pPr>
    </w:p>
    <w:p w14:paraId="7FFF7BCE" w14:textId="77777777" w:rsidR="00000000" w:rsidRDefault="00EA6A92">
      <w:pPr>
        <w:pStyle w:val="a0"/>
        <w:rPr>
          <w:rFonts w:hint="cs"/>
          <w:rtl/>
        </w:rPr>
      </w:pPr>
      <w:r>
        <w:rPr>
          <w:rFonts w:hint="cs"/>
          <w:rtl/>
        </w:rPr>
        <w:t xml:space="preserve">תודה רבה. </w:t>
      </w:r>
    </w:p>
    <w:p w14:paraId="073D7B16" w14:textId="77777777" w:rsidR="00000000" w:rsidRDefault="00EA6A92">
      <w:pPr>
        <w:pStyle w:val="a0"/>
        <w:ind w:firstLine="0"/>
        <w:rPr>
          <w:rFonts w:hint="cs"/>
          <w:rtl/>
        </w:rPr>
      </w:pPr>
    </w:p>
    <w:p w14:paraId="5CA7A82C" w14:textId="77777777" w:rsidR="00000000" w:rsidRDefault="00EA6A92">
      <w:pPr>
        <w:pStyle w:val="-"/>
        <w:rPr>
          <w:rtl/>
        </w:rPr>
      </w:pPr>
      <w:bookmarkStart w:id="130" w:name="FS000001059T31_05_2004_18_30_09C"/>
      <w:bookmarkEnd w:id="130"/>
      <w:r>
        <w:rPr>
          <w:rtl/>
        </w:rPr>
        <w:t>גילה פינקלשטיין (מפד"ל):</w:t>
      </w:r>
    </w:p>
    <w:p w14:paraId="26EB8E21" w14:textId="77777777" w:rsidR="00000000" w:rsidRDefault="00EA6A92">
      <w:pPr>
        <w:pStyle w:val="a0"/>
        <w:rPr>
          <w:rtl/>
        </w:rPr>
      </w:pPr>
    </w:p>
    <w:p w14:paraId="35B86247" w14:textId="77777777" w:rsidR="00000000" w:rsidRDefault="00EA6A92">
      <w:pPr>
        <w:pStyle w:val="a0"/>
        <w:rPr>
          <w:rFonts w:hint="cs"/>
          <w:rtl/>
        </w:rPr>
      </w:pPr>
      <w:r>
        <w:rPr>
          <w:rFonts w:hint="cs"/>
          <w:rtl/>
        </w:rPr>
        <w:t>באותו יום פורסמו בעיתונים נתונים עגומים על מי</w:t>
      </w:r>
      <w:r>
        <w:rPr>
          <w:rFonts w:hint="cs"/>
          <w:rtl/>
        </w:rPr>
        <w:t>דת הנגישות של הנכים למוסדות ציבוריים וממשלתיים ודובר רבות על הצורך לעשות כל שניתן כדי לשפר את יכולת התנועה החופשית של המוגבלים.</w:t>
      </w:r>
    </w:p>
    <w:p w14:paraId="7D9F12E8" w14:textId="77777777" w:rsidR="00000000" w:rsidRDefault="00EA6A92">
      <w:pPr>
        <w:pStyle w:val="a0"/>
        <w:rPr>
          <w:rFonts w:hint="cs"/>
          <w:rtl/>
        </w:rPr>
      </w:pPr>
    </w:p>
    <w:p w14:paraId="5AA55BAB" w14:textId="77777777" w:rsidR="00000000" w:rsidRDefault="00EA6A92">
      <w:pPr>
        <w:pStyle w:val="a0"/>
        <w:rPr>
          <w:rFonts w:hint="cs"/>
          <w:rtl/>
        </w:rPr>
      </w:pPr>
      <w:r>
        <w:rPr>
          <w:rFonts w:hint="cs"/>
          <w:rtl/>
        </w:rPr>
        <w:t>בעיני הצעה זו היא כלי לשיפור ולתיקון הנגישות של אנשים עם מוגבלויות - - -</w:t>
      </w:r>
    </w:p>
    <w:p w14:paraId="14BAA609" w14:textId="77777777" w:rsidR="00000000" w:rsidRDefault="00EA6A92">
      <w:pPr>
        <w:pStyle w:val="a0"/>
        <w:ind w:firstLine="0"/>
        <w:rPr>
          <w:rFonts w:hint="cs"/>
          <w:rtl/>
        </w:rPr>
      </w:pPr>
    </w:p>
    <w:p w14:paraId="578064DC" w14:textId="77777777" w:rsidR="00000000" w:rsidRDefault="00EA6A92">
      <w:pPr>
        <w:pStyle w:val="af1"/>
        <w:rPr>
          <w:rtl/>
        </w:rPr>
      </w:pPr>
      <w:r>
        <w:rPr>
          <w:rtl/>
        </w:rPr>
        <w:t>היו"ר נסים דהן:</w:t>
      </w:r>
    </w:p>
    <w:p w14:paraId="73AA3199" w14:textId="77777777" w:rsidR="00000000" w:rsidRDefault="00EA6A92">
      <w:pPr>
        <w:pStyle w:val="a0"/>
        <w:rPr>
          <w:rtl/>
        </w:rPr>
      </w:pPr>
    </w:p>
    <w:p w14:paraId="633DA714" w14:textId="77777777" w:rsidR="00000000" w:rsidRDefault="00EA6A92">
      <w:pPr>
        <w:pStyle w:val="a0"/>
        <w:rPr>
          <w:rFonts w:hint="cs"/>
          <w:rtl/>
        </w:rPr>
      </w:pPr>
      <w:r>
        <w:rPr>
          <w:rFonts w:hint="cs"/>
          <w:rtl/>
        </w:rPr>
        <w:t xml:space="preserve">חבר הכנסת שטייניץ וחבר הכנסת כחלון, </w:t>
      </w:r>
      <w:r>
        <w:rPr>
          <w:rFonts w:hint="cs"/>
          <w:rtl/>
        </w:rPr>
        <w:t xml:space="preserve">לא ייתכן שיפריעו לדוברת. </w:t>
      </w:r>
    </w:p>
    <w:p w14:paraId="4F3F84B4" w14:textId="77777777" w:rsidR="00000000" w:rsidRDefault="00EA6A92">
      <w:pPr>
        <w:pStyle w:val="a0"/>
        <w:ind w:firstLine="0"/>
        <w:rPr>
          <w:rFonts w:hint="cs"/>
          <w:rtl/>
        </w:rPr>
      </w:pPr>
    </w:p>
    <w:p w14:paraId="52D2D072" w14:textId="77777777" w:rsidR="00000000" w:rsidRDefault="00EA6A92">
      <w:pPr>
        <w:pStyle w:val="af0"/>
        <w:rPr>
          <w:rtl/>
        </w:rPr>
      </w:pPr>
      <w:r>
        <w:rPr>
          <w:rFonts w:hint="eastAsia"/>
          <w:rtl/>
        </w:rPr>
        <w:t>גדעון</w:t>
      </w:r>
      <w:r>
        <w:rPr>
          <w:rtl/>
        </w:rPr>
        <w:t xml:space="preserve"> סער (הליכוד):</w:t>
      </w:r>
    </w:p>
    <w:p w14:paraId="7C938432" w14:textId="77777777" w:rsidR="00000000" w:rsidRDefault="00EA6A92">
      <w:pPr>
        <w:pStyle w:val="a0"/>
        <w:rPr>
          <w:rFonts w:hint="cs"/>
          <w:rtl/>
        </w:rPr>
      </w:pPr>
    </w:p>
    <w:p w14:paraId="424369C0" w14:textId="77777777" w:rsidR="00000000" w:rsidRDefault="00EA6A92">
      <w:pPr>
        <w:pStyle w:val="a0"/>
        <w:rPr>
          <w:rFonts w:hint="cs"/>
          <w:rtl/>
        </w:rPr>
      </w:pPr>
      <w:r>
        <w:rPr>
          <w:rFonts w:hint="cs"/>
          <w:rtl/>
        </w:rPr>
        <w:t>זה לא שטייניץ.</w:t>
      </w:r>
    </w:p>
    <w:p w14:paraId="2F3CC0B2" w14:textId="77777777" w:rsidR="00000000" w:rsidRDefault="00EA6A92">
      <w:pPr>
        <w:pStyle w:val="a0"/>
        <w:ind w:firstLine="0"/>
        <w:rPr>
          <w:rFonts w:hint="cs"/>
          <w:rtl/>
        </w:rPr>
      </w:pPr>
    </w:p>
    <w:p w14:paraId="48B92D41" w14:textId="77777777" w:rsidR="00000000" w:rsidRDefault="00EA6A92">
      <w:pPr>
        <w:pStyle w:val="af1"/>
        <w:rPr>
          <w:rtl/>
        </w:rPr>
      </w:pPr>
      <w:r>
        <w:rPr>
          <w:rtl/>
        </w:rPr>
        <w:t>היו"ר נסים דהן:</w:t>
      </w:r>
    </w:p>
    <w:p w14:paraId="0309E01F" w14:textId="77777777" w:rsidR="00000000" w:rsidRDefault="00EA6A92">
      <w:pPr>
        <w:pStyle w:val="a0"/>
        <w:rPr>
          <w:rtl/>
        </w:rPr>
      </w:pPr>
    </w:p>
    <w:p w14:paraId="2CE7C002" w14:textId="77777777" w:rsidR="00000000" w:rsidRDefault="00EA6A92">
      <w:pPr>
        <w:pStyle w:val="a0"/>
        <w:rPr>
          <w:rFonts w:hint="cs"/>
          <w:rtl/>
        </w:rPr>
      </w:pPr>
      <w:r>
        <w:rPr>
          <w:rFonts w:hint="cs"/>
          <w:rtl/>
        </w:rPr>
        <w:t xml:space="preserve">סליחה. מי זה? השר שטרית. השר שטרית, מאחור אתה דומה לשטייניץ, ושטייניץ דומה לך מלפנים. נא לשבת במקום. </w:t>
      </w:r>
    </w:p>
    <w:p w14:paraId="51BDCFCA" w14:textId="77777777" w:rsidR="00000000" w:rsidRDefault="00EA6A92">
      <w:pPr>
        <w:pStyle w:val="a0"/>
        <w:ind w:firstLine="0"/>
        <w:rPr>
          <w:rFonts w:hint="cs"/>
          <w:rtl/>
        </w:rPr>
      </w:pPr>
    </w:p>
    <w:p w14:paraId="79D958AA" w14:textId="77777777" w:rsidR="00000000" w:rsidRDefault="00EA6A92">
      <w:pPr>
        <w:pStyle w:val="-"/>
        <w:rPr>
          <w:rtl/>
        </w:rPr>
      </w:pPr>
      <w:bookmarkStart w:id="131" w:name="FS000001059T31_05_2004_18_31_56C"/>
      <w:bookmarkEnd w:id="131"/>
      <w:r>
        <w:rPr>
          <w:rtl/>
        </w:rPr>
        <w:t>גילה פינקלשטיין (מפד"ל):</w:t>
      </w:r>
    </w:p>
    <w:p w14:paraId="222B5B42" w14:textId="77777777" w:rsidR="00000000" w:rsidRDefault="00EA6A92">
      <w:pPr>
        <w:pStyle w:val="a0"/>
        <w:rPr>
          <w:rtl/>
        </w:rPr>
      </w:pPr>
    </w:p>
    <w:p w14:paraId="7458C339" w14:textId="77777777" w:rsidR="00000000" w:rsidRDefault="00EA6A92">
      <w:pPr>
        <w:pStyle w:val="a0"/>
        <w:rPr>
          <w:rFonts w:hint="cs"/>
          <w:rtl/>
        </w:rPr>
      </w:pPr>
      <w:r>
        <w:rPr>
          <w:rFonts w:hint="cs"/>
          <w:rtl/>
        </w:rPr>
        <w:t>בעיני הצעה זו היא כלי לשיפור ולתיקון הנגישות ש</w:t>
      </w:r>
      <w:r>
        <w:rPr>
          <w:rFonts w:hint="cs"/>
          <w:rtl/>
        </w:rPr>
        <w:t xml:space="preserve">ל אנשים עם מוגבלויות למערכות המשפט והצדק של מדינת ישראל. יש לדעת כי שיפור הנגישות אינו רק הוספת מעלית או נגישות או כל עזרה במוסד זה או אחר, אלא גם יצירת מערכת שתאפשר להם למצות את הדין עם מי שמנצל את חולשתם וזומם לפגוע בהם. </w:t>
      </w:r>
    </w:p>
    <w:p w14:paraId="0C465028" w14:textId="77777777" w:rsidR="00000000" w:rsidRDefault="00EA6A92">
      <w:pPr>
        <w:pStyle w:val="a0"/>
        <w:rPr>
          <w:rFonts w:hint="cs"/>
          <w:rtl/>
        </w:rPr>
      </w:pPr>
    </w:p>
    <w:p w14:paraId="007DB81F" w14:textId="77777777" w:rsidR="00000000" w:rsidRDefault="00EA6A92">
      <w:pPr>
        <w:pStyle w:val="a0"/>
        <w:rPr>
          <w:rFonts w:hint="cs"/>
          <w:rtl/>
        </w:rPr>
      </w:pPr>
      <w:r>
        <w:rPr>
          <w:rFonts w:hint="cs"/>
          <w:rtl/>
        </w:rPr>
        <w:t>מסיבות אלה אני שמחה לתמוך בהצעה</w:t>
      </w:r>
      <w:r>
        <w:rPr>
          <w:rFonts w:hint="cs"/>
          <w:rtl/>
        </w:rPr>
        <w:t>, ואני מודה לשר על היוזמה. תודה.</w:t>
      </w:r>
    </w:p>
    <w:p w14:paraId="720D2977" w14:textId="77777777" w:rsidR="00000000" w:rsidRDefault="00EA6A92">
      <w:pPr>
        <w:pStyle w:val="a0"/>
        <w:ind w:firstLine="0"/>
        <w:rPr>
          <w:rFonts w:hint="cs"/>
          <w:rtl/>
        </w:rPr>
      </w:pPr>
    </w:p>
    <w:p w14:paraId="7DFCC0E0" w14:textId="77777777" w:rsidR="00000000" w:rsidRDefault="00EA6A92">
      <w:pPr>
        <w:pStyle w:val="af1"/>
        <w:rPr>
          <w:rtl/>
        </w:rPr>
      </w:pPr>
      <w:r>
        <w:rPr>
          <w:rtl/>
        </w:rPr>
        <w:t>היו"ר נסים דהן:</w:t>
      </w:r>
    </w:p>
    <w:p w14:paraId="6480467C" w14:textId="77777777" w:rsidR="00000000" w:rsidRDefault="00EA6A92">
      <w:pPr>
        <w:pStyle w:val="a0"/>
        <w:rPr>
          <w:rtl/>
        </w:rPr>
      </w:pPr>
    </w:p>
    <w:p w14:paraId="281CFFA8" w14:textId="77777777" w:rsidR="00000000" w:rsidRDefault="00EA6A92">
      <w:pPr>
        <w:pStyle w:val="a0"/>
        <w:rPr>
          <w:rFonts w:hint="cs"/>
          <w:rtl/>
        </w:rPr>
      </w:pPr>
      <w:r>
        <w:rPr>
          <w:rFonts w:hint="cs"/>
          <w:rtl/>
        </w:rPr>
        <w:t>תודה רבה. חבר הכנסת נסים זאב. אחריו - חבר הכנסת איוב קרא. יסיים - חבר הכנסת גדעון סער.</w:t>
      </w:r>
    </w:p>
    <w:p w14:paraId="7B888620" w14:textId="77777777" w:rsidR="00000000" w:rsidRDefault="00EA6A92">
      <w:pPr>
        <w:pStyle w:val="a0"/>
        <w:ind w:firstLine="0"/>
        <w:rPr>
          <w:rFonts w:hint="cs"/>
          <w:rtl/>
        </w:rPr>
      </w:pPr>
    </w:p>
    <w:p w14:paraId="3F8E7F5F" w14:textId="77777777" w:rsidR="00000000" w:rsidRDefault="00EA6A92">
      <w:pPr>
        <w:pStyle w:val="a"/>
        <w:rPr>
          <w:rtl/>
        </w:rPr>
      </w:pPr>
      <w:bookmarkStart w:id="132" w:name="FS000000490T31_05_2004_18_33_12"/>
      <w:bookmarkStart w:id="133" w:name="_Toc74484074"/>
      <w:bookmarkEnd w:id="132"/>
      <w:r>
        <w:rPr>
          <w:rFonts w:hint="eastAsia"/>
          <w:rtl/>
        </w:rPr>
        <w:t>נסים</w:t>
      </w:r>
      <w:r>
        <w:rPr>
          <w:rtl/>
        </w:rPr>
        <w:t xml:space="preserve"> זאב (ש"ס):</w:t>
      </w:r>
      <w:bookmarkEnd w:id="133"/>
    </w:p>
    <w:p w14:paraId="58B94231" w14:textId="77777777" w:rsidR="00000000" w:rsidRDefault="00EA6A92">
      <w:pPr>
        <w:pStyle w:val="a0"/>
        <w:rPr>
          <w:rFonts w:hint="cs"/>
          <w:rtl/>
        </w:rPr>
      </w:pPr>
    </w:p>
    <w:p w14:paraId="562D341B" w14:textId="77777777" w:rsidR="00000000" w:rsidRDefault="00EA6A92">
      <w:pPr>
        <w:pStyle w:val="a0"/>
        <w:rPr>
          <w:rFonts w:hint="cs"/>
          <w:rtl/>
        </w:rPr>
      </w:pPr>
      <w:r>
        <w:rPr>
          <w:rFonts w:hint="cs"/>
          <w:rtl/>
        </w:rPr>
        <w:t>אדוני היושב-ראש, כנסת נכבדה, הצעת החוק באה בעצם להתאים את חקירת המשטרה לאנשים עם מוגבלות שכלית או נפ</w:t>
      </w:r>
      <w:r>
        <w:rPr>
          <w:rFonts w:hint="cs"/>
          <w:rtl/>
        </w:rPr>
        <w:t>שית, אבל היא אינה פותרת את הבעיה של ממשלה מוגבלת, ממשלה עם מוגבלות שכלית, ממשלה אטומה, ממשלה חסרת לב, שלא אכפת לה - - -</w:t>
      </w:r>
    </w:p>
    <w:p w14:paraId="1F34D5A3" w14:textId="77777777" w:rsidR="00000000" w:rsidRDefault="00EA6A92">
      <w:pPr>
        <w:pStyle w:val="a0"/>
        <w:ind w:firstLine="0"/>
        <w:rPr>
          <w:rFonts w:hint="cs"/>
          <w:rtl/>
        </w:rPr>
      </w:pPr>
    </w:p>
    <w:p w14:paraId="48F4A249" w14:textId="77777777" w:rsidR="00000000" w:rsidRDefault="00EA6A92">
      <w:pPr>
        <w:pStyle w:val="af0"/>
        <w:rPr>
          <w:rtl/>
        </w:rPr>
      </w:pPr>
      <w:r>
        <w:rPr>
          <w:rFonts w:hint="eastAsia"/>
          <w:rtl/>
        </w:rPr>
        <w:t>שר</w:t>
      </w:r>
      <w:r>
        <w:rPr>
          <w:rtl/>
        </w:rPr>
        <w:t xml:space="preserve"> המשפטים יוסף לפיד:</w:t>
      </w:r>
    </w:p>
    <w:p w14:paraId="6C029CB7" w14:textId="77777777" w:rsidR="00000000" w:rsidRDefault="00EA6A92">
      <w:pPr>
        <w:pStyle w:val="a0"/>
        <w:rPr>
          <w:rFonts w:hint="cs"/>
          <w:rtl/>
        </w:rPr>
      </w:pPr>
    </w:p>
    <w:p w14:paraId="3B42FC49" w14:textId="77777777" w:rsidR="00000000" w:rsidRDefault="00EA6A92">
      <w:pPr>
        <w:pStyle w:val="a0"/>
        <w:rPr>
          <w:rFonts w:hint="cs"/>
          <w:rtl/>
        </w:rPr>
      </w:pPr>
      <w:r>
        <w:rPr>
          <w:rFonts w:hint="cs"/>
          <w:rtl/>
        </w:rPr>
        <w:t xml:space="preserve">אדוני היושב-ראש - - </w:t>
      </w:r>
    </w:p>
    <w:p w14:paraId="13D55443" w14:textId="77777777" w:rsidR="00000000" w:rsidRDefault="00EA6A92">
      <w:pPr>
        <w:pStyle w:val="a0"/>
        <w:ind w:firstLine="0"/>
        <w:rPr>
          <w:rFonts w:hint="cs"/>
          <w:rtl/>
        </w:rPr>
      </w:pPr>
    </w:p>
    <w:p w14:paraId="7A0E5CB6" w14:textId="77777777" w:rsidR="00000000" w:rsidRDefault="00EA6A92">
      <w:pPr>
        <w:pStyle w:val="af1"/>
        <w:rPr>
          <w:rtl/>
        </w:rPr>
      </w:pPr>
      <w:r>
        <w:rPr>
          <w:rtl/>
        </w:rPr>
        <w:t>היו"ר נסים דהן:</w:t>
      </w:r>
    </w:p>
    <w:p w14:paraId="1407B22C" w14:textId="77777777" w:rsidR="00000000" w:rsidRDefault="00EA6A92">
      <w:pPr>
        <w:pStyle w:val="a0"/>
        <w:rPr>
          <w:rtl/>
        </w:rPr>
      </w:pPr>
    </w:p>
    <w:p w14:paraId="064B05CC" w14:textId="77777777" w:rsidR="00000000" w:rsidRDefault="00EA6A92">
      <w:pPr>
        <w:pStyle w:val="a0"/>
        <w:rPr>
          <w:rFonts w:hint="cs"/>
          <w:rtl/>
        </w:rPr>
      </w:pPr>
      <w:r>
        <w:rPr>
          <w:rFonts w:hint="cs"/>
          <w:rtl/>
        </w:rPr>
        <w:t>לכבודו תהיה הזדמנות להתערב בדיון בכל שלב.</w:t>
      </w:r>
    </w:p>
    <w:p w14:paraId="072A255A" w14:textId="77777777" w:rsidR="00000000" w:rsidRDefault="00EA6A92">
      <w:pPr>
        <w:pStyle w:val="a0"/>
        <w:ind w:firstLine="0"/>
        <w:rPr>
          <w:rFonts w:hint="cs"/>
          <w:rtl/>
        </w:rPr>
      </w:pPr>
    </w:p>
    <w:p w14:paraId="76E790AF" w14:textId="77777777" w:rsidR="00000000" w:rsidRDefault="00EA6A92">
      <w:pPr>
        <w:pStyle w:val="af0"/>
        <w:rPr>
          <w:rtl/>
        </w:rPr>
      </w:pPr>
      <w:r>
        <w:rPr>
          <w:rFonts w:hint="eastAsia"/>
          <w:rtl/>
        </w:rPr>
        <w:t>שר</w:t>
      </w:r>
      <w:r>
        <w:rPr>
          <w:rtl/>
        </w:rPr>
        <w:t xml:space="preserve"> המשפטים יוסף לפיד:</w:t>
      </w:r>
    </w:p>
    <w:p w14:paraId="2CA6831C" w14:textId="77777777" w:rsidR="00000000" w:rsidRDefault="00EA6A92">
      <w:pPr>
        <w:pStyle w:val="a0"/>
        <w:rPr>
          <w:rFonts w:hint="cs"/>
          <w:rtl/>
        </w:rPr>
      </w:pPr>
    </w:p>
    <w:p w14:paraId="0B0094A1" w14:textId="77777777" w:rsidR="00000000" w:rsidRDefault="00EA6A92">
      <w:pPr>
        <w:pStyle w:val="a0"/>
        <w:rPr>
          <w:rFonts w:hint="cs"/>
          <w:rtl/>
        </w:rPr>
      </w:pPr>
      <w:r>
        <w:rPr>
          <w:rFonts w:hint="cs"/>
          <w:rtl/>
        </w:rPr>
        <w:t xml:space="preserve">- - זה </w:t>
      </w:r>
      <w:r>
        <w:rPr>
          <w:rFonts w:hint="cs"/>
          <w:rtl/>
        </w:rPr>
        <w:t>לא ביטוי פרלמנטרי. אדוני לא הקשיב.</w:t>
      </w:r>
    </w:p>
    <w:p w14:paraId="30529498" w14:textId="77777777" w:rsidR="00000000" w:rsidRDefault="00EA6A92">
      <w:pPr>
        <w:pStyle w:val="a0"/>
        <w:ind w:firstLine="0"/>
        <w:rPr>
          <w:rFonts w:hint="cs"/>
          <w:rtl/>
        </w:rPr>
      </w:pPr>
    </w:p>
    <w:p w14:paraId="6B1B5638" w14:textId="77777777" w:rsidR="00000000" w:rsidRDefault="00EA6A92">
      <w:pPr>
        <w:pStyle w:val="af1"/>
        <w:rPr>
          <w:rtl/>
        </w:rPr>
      </w:pPr>
      <w:r>
        <w:rPr>
          <w:rtl/>
        </w:rPr>
        <w:t>היו"ר נסים דהן:</w:t>
      </w:r>
    </w:p>
    <w:p w14:paraId="12C79BBB" w14:textId="77777777" w:rsidR="00000000" w:rsidRDefault="00EA6A92">
      <w:pPr>
        <w:pStyle w:val="a0"/>
        <w:rPr>
          <w:rtl/>
        </w:rPr>
      </w:pPr>
    </w:p>
    <w:p w14:paraId="0EAE124E" w14:textId="77777777" w:rsidR="00000000" w:rsidRDefault="00EA6A92">
      <w:pPr>
        <w:pStyle w:val="a0"/>
        <w:rPr>
          <w:rFonts w:hint="cs"/>
          <w:rtl/>
        </w:rPr>
      </w:pPr>
      <w:r>
        <w:rPr>
          <w:rFonts w:hint="cs"/>
          <w:rtl/>
        </w:rPr>
        <w:t>דיברתי עם סגנית המזכיר.</w:t>
      </w:r>
    </w:p>
    <w:p w14:paraId="4700E4BF" w14:textId="77777777" w:rsidR="00000000" w:rsidRDefault="00EA6A92">
      <w:pPr>
        <w:pStyle w:val="a0"/>
        <w:ind w:firstLine="0"/>
        <w:rPr>
          <w:rFonts w:hint="cs"/>
          <w:rtl/>
        </w:rPr>
      </w:pPr>
    </w:p>
    <w:p w14:paraId="085445E3" w14:textId="77777777" w:rsidR="00000000" w:rsidRDefault="00EA6A92">
      <w:pPr>
        <w:pStyle w:val="af0"/>
        <w:rPr>
          <w:rtl/>
        </w:rPr>
      </w:pPr>
      <w:r>
        <w:rPr>
          <w:rFonts w:hint="eastAsia"/>
          <w:rtl/>
        </w:rPr>
        <w:t>שר</w:t>
      </w:r>
      <w:r>
        <w:rPr>
          <w:rtl/>
        </w:rPr>
        <w:t xml:space="preserve"> המשפטים יוסף לפיד:</w:t>
      </w:r>
    </w:p>
    <w:p w14:paraId="2409C86B" w14:textId="77777777" w:rsidR="00000000" w:rsidRDefault="00EA6A92">
      <w:pPr>
        <w:pStyle w:val="a0"/>
        <w:rPr>
          <w:rFonts w:hint="cs"/>
          <w:rtl/>
        </w:rPr>
      </w:pPr>
    </w:p>
    <w:p w14:paraId="265A7821" w14:textId="77777777" w:rsidR="00000000" w:rsidRDefault="00EA6A92">
      <w:pPr>
        <w:pStyle w:val="a0"/>
        <w:rPr>
          <w:rFonts w:hint="cs"/>
          <w:rtl/>
        </w:rPr>
      </w:pPr>
      <w:r>
        <w:rPr>
          <w:rFonts w:hint="cs"/>
          <w:rtl/>
        </w:rPr>
        <w:t>הוא אמר "ממשלה עם מוגבלות שכלית". זה לא ביטוי פרלמנטרי. אני מבקש להעיר לו.</w:t>
      </w:r>
    </w:p>
    <w:p w14:paraId="77BF59DC" w14:textId="77777777" w:rsidR="00000000" w:rsidRDefault="00EA6A92">
      <w:pPr>
        <w:pStyle w:val="a0"/>
        <w:ind w:firstLine="0"/>
        <w:rPr>
          <w:rFonts w:hint="cs"/>
          <w:rtl/>
        </w:rPr>
      </w:pPr>
    </w:p>
    <w:p w14:paraId="02E73EE4" w14:textId="77777777" w:rsidR="00000000" w:rsidRDefault="00EA6A92">
      <w:pPr>
        <w:pStyle w:val="af1"/>
        <w:rPr>
          <w:rtl/>
        </w:rPr>
      </w:pPr>
      <w:r>
        <w:rPr>
          <w:rtl/>
        </w:rPr>
        <w:t>היו"ר נסים דהן:</w:t>
      </w:r>
    </w:p>
    <w:p w14:paraId="7C646EF1" w14:textId="77777777" w:rsidR="00000000" w:rsidRDefault="00EA6A92">
      <w:pPr>
        <w:pStyle w:val="a0"/>
        <w:rPr>
          <w:rtl/>
        </w:rPr>
      </w:pPr>
    </w:p>
    <w:p w14:paraId="340103A6" w14:textId="77777777" w:rsidR="00000000" w:rsidRDefault="00EA6A92">
      <w:pPr>
        <w:pStyle w:val="a0"/>
        <w:rPr>
          <w:rFonts w:hint="cs"/>
          <w:rtl/>
        </w:rPr>
      </w:pPr>
      <w:r>
        <w:rPr>
          <w:rFonts w:hint="cs"/>
          <w:rtl/>
        </w:rPr>
        <w:t>אני מבקש למחוק את זה מהפרוטוקול. תמשיך.</w:t>
      </w:r>
    </w:p>
    <w:p w14:paraId="25F5B7AC" w14:textId="77777777" w:rsidR="00000000" w:rsidRDefault="00EA6A92">
      <w:pPr>
        <w:pStyle w:val="a0"/>
        <w:ind w:firstLine="0"/>
        <w:rPr>
          <w:rFonts w:hint="cs"/>
          <w:rtl/>
        </w:rPr>
      </w:pPr>
    </w:p>
    <w:p w14:paraId="5E93F615" w14:textId="77777777" w:rsidR="00000000" w:rsidRDefault="00EA6A92">
      <w:pPr>
        <w:pStyle w:val="-"/>
        <w:rPr>
          <w:rtl/>
        </w:rPr>
      </w:pPr>
      <w:bookmarkStart w:id="134" w:name="FS000000490T31_05_2004_18_35_12C"/>
      <w:bookmarkEnd w:id="134"/>
      <w:r>
        <w:rPr>
          <w:rtl/>
        </w:rPr>
        <w:t>נסים זאב (ש"ס):</w:t>
      </w:r>
    </w:p>
    <w:p w14:paraId="6D547119" w14:textId="77777777" w:rsidR="00000000" w:rsidRDefault="00EA6A92">
      <w:pPr>
        <w:pStyle w:val="a0"/>
        <w:rPr>
          <w:rtl/>
        </w:rPr>
      </w:pPr>
    </w:p>
    <w:p w14:paraId="5B83B461" w14:textId="77777777" w:rsidR="00000000" w:rsidRDefault="00EA6A92">
      <w:pPr>
        <w:pStyle w:val="a0"/>
        <w:rPr>
          <w:rFonts w:hint="cs"/>
          <w:rtl/>
        </w:rPr>
      </w:pPr>
      <w:r>
        <w:rPr>
          <w:rFonts w:hint="cs"/>
          <w:rtl/>
        </w:rPr>
        <w:t>לכן,</w:t>
      </w:r>
      <w:r>
        <w:rPr>
          <w:rFonts w:hint="cs"/>
          <w:rtl/>
        </w:rPr>
        <w:t xml:space="preserve"> אדוני היושב-ראש, כאשר הממשלה מתנהגת בערלות לב, באטימות מוחלטת, כלפי אנשים שלא נחשבים פרזיטים בעיני הממשלה, אנשים שעובדים כדי להביא את לחמם במשך שנה שלמה ללא שכר </w:t>
      </w:r>
      <w:r>
        <w:rPr>
          <w:rFonts w:hint="eastAsia"/>
          <w:rtl/>
        </w:rPr>
        <w:t>–</w:t>
      </w:r>
      <w:r>
        <w:rPr>
          <w:rFonts w:hint="cs"/>
          <w:rtl/>
        </w:rPr>
        <w:t xml:space="preserve"> מה הממשלה הזאת עושה? רק בגלל היותם עובדי משרד הדתות לשעבר או עובדי מועצה דתית, או שעיסוקם בש</w:t>
      </w:r>
      <w:r>
        <w:rPr>
          <w:rFonts w:hint="cs"/>
          <w:rtl/>
        </w:rPr>
        <w:t>ירותי קבורה, בנושאי דת, לא צריך להתחשב בהם?</w:t>
      </w:r>
    </w:p>
    <w:p w14:paraId="66ABE772" w14:textId="77777777" w:rsidR="00000000" w:rsidRDefault="00EA6A92">
      <w:pPr>
        <w:pStyle w:val="a0"/>
        <w:rPr>
          <w:rFonts w:hint="cs"/>
          <w:rtl/>
        </w:rPr>
      </w:pPr>
    </w:p>
    <w:p w14:paraId="6BDAE411" w14:textId="77777777" w:rsidR="00000000" w:rsidRDefault="00EA6A92">
      <w:pPr>
        <w:pStyle w:val="a0"/>
        <w:rPr>
          <w:rFonts w:hint="cs"/>
          <w:rtl/>
        </w:rPr>
      </w:pPr>
      <w:r>
        <w:rPr>
          <w:rFonts w:hint="cs"/>
          <w:rtl/>
        </w:rPr>
        <w:t xml:space="preserve">בשבוע שעבר קיימנו פה, כל חברי הכנסת הדתיים החרדים, מחאה. השר ביבי נתניהו הבטיח שבתוך ימים ספורים הוא ימצא את הדרך, הוא רק מבקש דבר אחד </w:t>
      </w:r>
      <w:r>
        <w:rPr>
          <w:rFonts w:hint="eastAsia"/>
          <w:rtl/>
        </w:rPr>
        <w:t>–</w:t>
      </w:r>
      <w:r>
        <w:rPr>
          <w:rFonts w:hint="cs"/>
          <w:rtl/>
        </w:rPr>
        <w:t xml:space="preserve"> אחת שאלתי: שראש הממשלה יטיל עלי את האחריות, ייתן לי את הסמכות, ותראו איך א</w:t>
      </w:r>
      <w:r>
        <w:rPr>
          <w:rFonts w:hint="cs"/>
          <w:rtl/>
        </w:rPr>
        <w:t xml:space="preserve">ני פועל. מה קרה במהלך השבוע? אני מבטיח לכם שהוא אפילו לא שוחח עם ראש הממשלה בנושא הזה, אז איך ייתן לו ראש הממשלה סמכות? הרי ראש הממשלה ושר האוצר רבים ביניהם על נושא ההתנתקות, אין להם זמן לדון בסוגיות שעומדות על הפרק </w:t>
      </w:r>
      <w:r>
        <w:rPr>
          <w:rtl/>
        </w:rPr>
        <w:t>–</w:t>
      </w:r>
      <w:r>
        <w:rPr>
          <w:rFonts w:hint="cs"/>
          <w:rtl/>
        </w:rPr>
        <w:t xml:space="preserve"> אנשים רעבים, אנשים שלא מקבלים שכר במשך</w:t>
      </w:r>
      <w:r>
        <w:rPr>
          <w:rFonts w:hint="cs"/>
          <w:rtl/>
        </w:rPr>
        <w:t xml:space="preserve"> חודשים ארוכים.</w:t>
      </w:r>
    </w:p>
    <w:p w14:paraId="476C5058" w14:textId="77777777" w:rsidR="00000000" w:rsidRDefault="00EA6A92">
      <w:pPr>
        <w:pStyle w:val="a0"/>
        <w:rPr>
          <w:rFonts w:hint="cs"/>
          <w:rtl/>
        </w:rPr>
      </w:pPr>
    </w:p>
    <w:p w14:paraId="215316AA" w14:textId="77777777" w:rsidR="00000000" w:rsidRDefault="00EA6A92">
      <w:pPr>
        <w:pStyle w:val="a0"/>
        <w:rPr>
          <w:rFonts w:hint="cs"/>
          <w:rtl/>
        </w:rPr>
      </w:pPr>
      <w:r>
        <w:rPr>
          <w:rFonts w:hint="cs"/>
          <w:rtl/>
        </w:rPr>
        <w:t>צריך לזכור מה ראש הממשלה אמר בכנס הרצלייה ב-18 בדצמבר 2003. ראש הממשלה התחייב אז לתת פתרון למערכת החינוך. הוא גם הבטיח להתאים את כלכלתה של מדינת ישראל למשק הגלובלי המתקדם של המאה ה-21, וכן שהתוצר לנפש יחצה 20,000 דולר לשנה ויעמוד ברמה שווה</w:t>
      </w:r>
      <w:r>
        <w:rPr>
          <w:rFonts w:hint="cs"/>
          <w:rtl/>
        </w:rPr>
        <w:t xml:space="preserve"> למדינות אירופה המפותחות ביותר. </w:t>
      </w:r>
    </w:p>
    <w:p w14:paraId="0B99314E" w14:textId="77777777" w:rsidR="00000000" w:rsidRDefault="00EA6A92">
      <w:pPr>
        <w:pStyle w:val="a0"/>
        <w:ind w:firstLine="0"/>
        <w:rPr>
          <w:rFonts w:hint="cs"/>
          <w:rtl/>
        </w:rPr>
      </w:pPr>
    </w:p>
    <w:p w14:paraId="0F0543FF" w14:textId="77777777" w:rsidR="00000000" w:rsidRDefault="00EA6A92">
      <w:pPr>
        <w:pStyle w:val="af1"/>
        <w:rPr>
          <w:rtl/>
        </w:rPr>
      </w:pPr>
      <w:r>
        <w:rPr>
          <w:rtl/>
        </w:rPr>
        <w:t>היו"ר נסים דהן:</w:t>
      </w:r>
    </w:p>
    <w:p w14:paraId="580E4C20" w14:textId="77777777" w:rsidR="00000000" w:rsidRDefault="00EA6A92">
      <w:pPr>
        <w:pStyle w:val="a0"/>
        <w:rPr>
          <w:rtl/>
        </w:rPr>
      </w:pPr>
    </w:p>
    <w:p w14:paraId="378B5432" w14:textId="77777777" w:rsidR="00000000" w:rsidRDefault="00EA6A92">
      <w:pPr>
        <w:pStyle w:val="a0"/>
        <w:rPr>
          <w:rFonts w:hint="cs"/>
          <w:rtl/>
        </w:rPr>
      </w:pPr>
      <w:r>
        <w:rPr>
          <w:rFonts w:hint="cs"/>
          <w:rtl/>
        </w:rPr>
        <w:t xml:space="preserve">נא לסיים. </w:t>
      </w:r>
    </w:p>
    <w:p w14:paraId="7729E391" w14:textId="77777777" w:rsidR="00000000" w:rsidRDefault="00EA6A92">
      <w:pPr>
        <w:pStyle w:val="a0"/>
        <w:ind w:firstLine="0"/>
        <w:rPr>
          <w:rFonts w:hint="cs"/>
          <w:rtl/>
        </w:rPr>
      </w:pPr>
    </w:p>
    <w:p w14:paraId="1D0C36FA" w14:textId="77777777" w:rsidR="00000000" w:rsidRDefault="00EA6A92">
      <w:pPr>
        <w:pStyle w:val="-"/>
        <w:rPr>
          <w:rtl/>
        </w:rPr>
      </w:pPr>
      <w:bookmarkStart w:id="135" w:name="FS000000490T31_05_2004_18_40_35C"/>
      <w:bookmarkEnd w:id="135"/>
      <w:r>
        <w:rPr>
          <w:rtl/>
        </w:rPr>
        <w:t>נסים זאב (ש"ס):</w:t>
      </w:r>
    </w:p>
    <w:p w14:paraId="78A5CDB0" w14:textId="77777777" w:rsidR="00000000" w:rsidRDefault="00EA6A92">
      <w:pPr>
        <w:pStyle w:val="a0"/>
        <w:rPr>
          <w:rtl/>
        </w:rPr>
      </w:pPr>
    </w:p>
    <w:p w14:paraId="0BD0D3F9" w14:textId="77777777" w:rsidR="00000000" w:rsidRDefault="00EA6A92">
      <w:pPr>
        <w:pStyle w:val="a0"/>
        <w:rPr>
          <w:rFonts w:hint="cs"/>
          <w:rtl/>
        </w:rPr>
      </w:pPr>
      <w:r>
        <w:rPr>
          <w:rFonts w:hint="cs"/>
          <w:rtl/>
        </w:rPr>
        <w:t>איך אפשר לשקר ולהתל בציבור, כשאנשים שהם עובדי מדינה אינם מקבלים משכורת? יש אנשים עובדים שמינואר 2003 ועד עצם היום הזה לא קיבלו שכר. איך ראש הממשלה מהתל בציבור שלו?</w:t>
      </w:r>
    </w:p>
    <w:p w14:paraId="6560B4D2" w14:textId="77777777" w:rsidR="00000000" w:rsidRDefault="00EA6A92">
      <w:pPr>
        <w:pStyle w:val="a0"/>
        <w:ind w:firstLine="0"/>
        <w:rPr>
          <w:rFonts w:hint="cs"/>
          <w:rtl/>
        </w:rPr>
      </w:pPr>
    </w:p>
    <w:p w14:paraId="4A05D36D" w14:textId="77777777" w:rsidR="00000000" w:rsidRDefault="00EA6A92">
      <w:pPr>
        <w:pStyle w:val="af1"/>
        <w:rPr>
          <w:rtl/>
        </w:rPr>
      </w:pPr>
      <w:r>
        <w:rPr>
          <w:rtl/>
        </w:rPr>
        <w:t xml:space="preserve">היו"ר נסים </w:t>
      </w:r>
      <w:r>
        <w:rPr>
          <w:rtl/>
        </w:rPr>
        <w:t>דהן:</w:t>
      </w:r>
    </w:p>
    <w:p w14:paraId="5C8CCF18" w14:textId="77777777" w:rsidR="00000000" w:rsidRDefault="00EA6A92">
      <w:pPr>
        <w:pStyle w:val="a0"/>
        <w:rPr>
          <w:rtl/>
        </w:rPr>
      </w:pPr>
    </w:p>
    <w:p w14:paraId="20F1A509" w14:textId="77777777" w:rsidR="00000000" w:rsidRDefault="00EA6A92">
      <w:pPr>
        <w:pStyle w:val="a0"/>
        <w:rPr>
          <w:rFonts w:hint="cs"/>
          <w:rtl/>
        </w:rPr>
      </w:pPr>
      <w:r>
        <w:rPr>
          <w:rFonts w:hint="cs"/>
          <w:rtl/>
        </w:rPr>
        <w:t>נא לסיים.</w:t>
      </w:r>
    </w:p>
    <w:p w14:paraId="71551186" w14:textId="77777777" w:rsidR="00000000" w:rsidRDefault="00EA6A92">
      <w:pPr>
        <w:pStyle w:val="a0"/>
        <w:ind w:firstLine="0"/>
        <w:rPr>
          <w:rFonts w:hint="cs"/>
          <w:rtl/>
        </w:rPr>
      </w:pPr>
    </w:p>
    <w:p w14:paraId="678E37EA" w14:textId="77777777" w:rsidR="00000000" w:rsidRDefault="00EA6A92">
      <w:pPr>
        <w:pStyle w:val="-"/>
        <w:rPr>
          <w:rtl/>
        </w:rPr>
      </w:pPr>
      <w:bookmarkStart w:id="136" w:name="FS000000490T31_05_2004_18_41_43C"/>
      <w:bookmarkEnd w:id="136"/>
      <w:r>
        <w:rPr>
          <w:rtl/>
        </w:rPr>
        <w:t>נסים זאב (ש"ס):</w:t>
      </w:r>
    </w:p>
    <w:p w14:paraId="5603FE1F" w14:textId="77777777" w:rsidR="00000000" w:rsidRDefault="00EA6A92">
      <w:pPr>
        <w:pStyle w:val="a0"/>
        <w:rPr>
          <w:rtl/>
        </w:rPr>
      </w:pPr>
    </w:p>
    <w:p w14:paraId="7238DD99" w14:textId="77777777" w:rsidR="00000000" w:rsidRDefault="00EA6A92">
      <w:pPr>
        <w:pStyle w:val="a0"/>
        <w:rPr>
          <w:rFonts w:hint="cs"/>
          <w:rtl/>
        </w:rPr>
      </w:pPr>
      <w:r>
        <w:rPr>
          <w:rFonts w:hint="cs"/>
          <w:rtl/>
        </w:rPr>
        <w:t xml:space="preserve">לכן, אין מקום שהממשלה הזאת תחזיק עוד מעמד. </w:t>
      </w:r>
    </w:p>
    <w:p w14:paraId="0A9A3DD5" w14:textId="77777777" w:rsidR="00000000" w:rsidRDefault="00EA6A92">
      <w:pPr>
        <w:pStyle w:val="a0"/>
        <w:ind w:firstLine="0"/>
        <w:rPr>
          <w:rFonts w:hint="cs"/>
          <w:rtl/>
        </w:rPr>
      </w:pPr>
    </w:p>
    <w:p w14:paraId="5A42C29C" w14:textId="77777777" w:rsidR="00000000" w:rsidRDefault="00EA6A92">
      <w:pPr>
        <w:pStyle w:val="af1"/>
        <w:rPr>
          <w:rtl/>
        </w:rPr>
      </w:pPr>
      <w:bookmarkStart w:id="137" w:name="FS000000475T31_05_2004_18_49_46"/>
      <w:bookmarkEnd w:id="137"/>
      <w:r>
        <w:rPr>
          <w:rtl/>
        </w:rPr>
        <w:t>היו"ר נסים דהן:</w:t>
      </w:r>
    </w:p>
    <w:p w14:paraId="4E30B748" w14:textId="77777777" w:rsidR="00000000" w:rsidRDefault="00EA6A92">
      <w:pPr>
        <w:pStyle w:val="a0"/>
        <w:rPr>
          <w:rtl/>
        </w:rPr>
      </w:pPr>
    </w:p>
    <w:p w14:paraId="3DF4327A" w14:textId="77777777" w:rsidR="00000000" w:rsidRDefault="00EA6A92">
      <w:pPr>
        <w:pStyle w:val="a0"/>
        <w:rPr>
          <w:rFonts w:hint="cs"/>
          <w:rtl/>
        </w:rPr>
      </w:pPr>
      <w:r>
        <w:rPr>
          <w:rFonts w:hint="cs"/>
          <w:rtl/>
        </w:rPr>
        <w:t>תודה רבה. חבר הכנסת איוב קרא, לפנים משורת הדין, אף-על-פי שוויתרת על זכות הדיבור. ניתן לך דקה.</w:t>
      </w:r>
    </w:p>
    <w:p w14:paraId="5C414CAF" w14:textId="77777777" w:rsidR="00000000" w:rsidRDefault="00EA6A92">
      <w:pPr>
        <w:pStyle w:val="a0"/>
        <w:rPr>
          <w:rFonts w:hint="cs"/>
          <w:rtl/>
        </w:rPr>
      </w:pPr>
    </w:p>
    <w:p w14:paraId="5027B1A9" w14:textId="77777777" w:rsidR="00000000" w:rsidRDefault="00EA6A92">
      <w:pPr>
        <w:pStyle w:val="a"/>
        <w:rPr>
          <w:rtl/>
        </w:rPr>
      </w:pPr>
      <w:bookmarkStart w:id="138" w:name="_Toc74484075"/>
      <w:r>
        <w:rPr>
          <w:rFonts w:hint="eastAsia"/>
          <w:rtl/>
        </w:rPr>
        <w:t>איוב</w:t>
      </w:r>
      <w:r>
        <w:rPr>
          <w:rtl/>
        </w:rPr>
        <w:t xml:space="preserve"> קרא (הליכוד):</w:t>
      </w:r>
      <w:bookmarkEnd w:id="138"/>
    </w:p>
    <w:p w14:paraId="1DD7834D" w14:textId="77777777" w:rsidR="00000000" w:rsidRDefault="00EA6A92">
      <w:pPr>
        <w:pStyle w:val="a0"/>
        <w:rPr>
          <w:rFonts w:hint="cs"/>
          <w:rtl/>
        </w:rPr>
      </w:pPr>
    </w:p>
    <w:p w14:paraId="6FD4F1D1" w14:textId="77777777" w:rsidR="00000000" w:rsidRDefault="00EA6A92">
      <w:pPr>
        <w:pStyle w:val="a0"/>
        <w:rPr>
          <w:rFonts w:hint="cs"/>
          <w:rtl/>
        </w:rPr>
      </w:pPr>
      <w:r>
        <w:rPr>
          <w:rFonts w:hint="cs"/>
          <w:rtl/>
        </w:rPr>
        <w:t xml:space="preserve">אדוני היושב-ראש, חברי חברי הכנסת, אני החלטתי </w:t>
      </w:r>
      <w:r>
        <w:rPr>
          <w:rFonts w:hint="cs"/>
          <w:rtl/>
        </w:rPr>
        <w:t>לעמוד פה על הדוכן, אדוני היושב-ראש, ולבקש את זכות הדיבור בשנית, מאחר שהיום אנחנו מציינים את "היום ללא עישון" הבין-לאומי. ובעצם לא הוזכר ולא עלה על סדר-היום, לצערי הרב, על-ידי הנשיאות הנושא הזה, ואני חושב שזה אות עניות לכנסת, שלא מצאה לנכון להעלות נושא כל כ</w:t>
      </w:r>
      <w:r>
        <w:rPr>
          <w:rFonts w:hint="cs"/>
          <w:rtl/>
        </w:rPr>
        <w:t xml:space="preserve">ך כאוב, שבעצם מביא למצב שיום-יום 27 איש נהרגים מהעישון הזה. 27 איש, ובשנה זה 10,000 איש, נפטרים, נהרגים, כתוצאה מעישון סיגריות רגילות, ואם זה מדבר על משהו, זה אומר שהסוגיה הזאת מאוד כואבת. הסוגיה הזאת פוגעת בחברה בישראל בראייה ביטחונית. </w:t>
      </w:r>
    </w:p>
    <w:p w14:paraId="574DDEC1" w14:textId="77777777" w:rsidR="00000000" w:rsidRDefault="00EA6A92">
      <w:pPr>
        <w:pStyle w:val="a0"/>
        <w:rPr>
          <w:rFonts w:hint="cs"/>
          <w:rtl/>
        </w:rPr>
      </w:pPr>
    </w:p>
    <w:p w14:paraId="61676774" w14:textId="77777777" w:rsidR="00000000" w:rsidRDefault="00EA6A92">
      <w:pPr>
        <w:pStyle w:val="a0"/>
        <w:rPr>
          <w:rFonts w:hint="cs"/>
          <w:rtl/>
        </w:rPr>
      </w:pPr>
      <w:r>
        <w:rPr>
          <w:rFonts w:hint="cs"/>
          <w:rtl/>
        </w:rPr>
        <w:t xml:space="preserve">מתוך 10,000 האיש </w:t>
      </w:r>
      <w:r>
        <w:rPr>
          <w:rFonts w:hint="cs"/>
          <w:rtl/>
        </w:rPr>
        <w:t xml:space="preserve">הללו, אדוני היושב-ראש, 1,500 איש נהרגים מעישון פסיבי. זאת אומרת, אנשים שלא מעשנים, נפטרים, נהרגים בגלל העישון הזה, והדבר הזה בלתי נסבל. </w:t>
      </w:r>
    </w:p>
    <w:p w14:paraId="56F8C912" w14:textId="77777777" w:rsidR="00000000" w:rsidRDefault="00EA6A92">
      <w:pPr>
        <w:pStyle w:val="a0"/>
        <w:rPr>
          <w:rFonts w:hint="cs"/>
          <w:rtl/>
        </w:rPr>
      </w:pPr>
    </w:p>
    <w:p w14:paraId="2146A204" w14:textId="77777777" w:rsidR="00000000" w:rsidRDefault="00EA6A92">
      <w:pPr>
        <w:pStyle w:val="a0"/>
        <w:rPr>
          <w:rFonts w:hint="cs"/>
          <w:rtl/>
        </w:rPr>
      </w:pPr>
      <w:r>
        <w:rPr>
          <w:rFonts w:hint="cs"/>
          <w:rtl/>
        </w:rPr>
        <w:t>אני חושב שכנסת ישראל וגם התקשורת בישראל צריכות לעסוק בזה ביתר שאת. הדבר הזה נחוץ לנו, חשוב מאוד, וגם - אני חושב - יבשר</w:t>
      </w:r>
      <w:r>
        <w:rPr>
          <w:rFonts w:hint="cs"/>
          <w:rtl/>
        </w:rPr>
        <w:t xml:space="preserve"> טובות לילדינו. אנחנו רואים ילדים בני תשע, בני עשר, שמשתמשים היום בסיגריות ואחר כך עוברים לסמים. הניקוטין הזה שמשתמשים בו, החומר הממכר, זה דבר שלא יעלה על הדעת שיהיה בתוכנו, ואנחנו יודעים איזה מסחר עושים סביב הנושא הזה. </w:t>
      </w:r>
    </w:p>
    <w:p w14:paraId="2DC22B34" w14:textId="77777777" w:rsidR="00000000" w:rsidRDefault="00EA6A92">
      <w:pPr>
        <w:pStyle w:val="a0"/>
        <w:rPr>
          <w:rFonts w:hint="cs"/>
          <w:rtl/>
        </w:rPr>
      </w:pPr>
    </w:p>
    <w:p w14:paraId="0D0022C4" w14:textId="77777777" w:rsidR="00000000" w:rsidRDefault="00EA6A92">
      <w:pPr>
        <w:pStyle w:val="a0"/>
        <w:rPr>
          <w:rFonts w:hint="cs"/>
          <w:rtl/>
        </w:rPr>
      </w:pPr>
      <w:r>
        <w:rPr>
          <w:rFonts w:hint="cs"/>
          <w:rtl/>
        </w:rPr>
        <w:t>אני מתכוון להביא בימים הקרובים הצע</w:t>
      </w:r>
      <w:r>
        <w:rPr>
          <w:rFonts w:hint="cs"/>
          <w:rtl/>
        </w:rPr>
        <w:t>ת חוק להקמת הרשות למלחמה בעישון, שתמומן על-ידי העלאה של 1% במחיר הסיגריות בישראל, וכך נוכל להביא לאכיפה של כל הנושא של העישון גם במקומות ציבוריים ובכלל - -</w:t>
      </w:r>
    </w:p>
    <w:p w14:paraId="59426782" w14:textId="77777777" w:rsidR="00000000" w:rsidRDefault="00EA6A92">
      <w:pPr>
        <w:pStyle w:val="a0"/>
        <w:rPr>
          <w:rFonts w:hint="cs"/>
          <w:rtl/>
        </w:rPr>
      </w:pPr>
    </w:p>
    <w:p w14:paraId="6389C9CE" w14:textId="77777777" w:rsidR="00000000" w:rsidRDefault="00EA6A92">
      <w:pPr>
        <w:pStyle w:val="af1"/>
        <w:rPr>
          <w:rtl/>
        </w:rPr>
      </w:pPr>
      <w:r>
        <w:rPr>
          <w:rtl/>
        </w:rPr>
        <w:t>היו"ר נסים דהן:</w:t>
      </w:r>
    </w:p>
    <w:p w14:paraId="380FCD09" w14:textId="77777777" w:rsidR="00000000" w:rsidRDefault="00EA6A92">
      <w:pPr>
        <w:pStyle w:val="a0"/>
        <w:rPr>
          <w:rtl/>
        </w:rPr>
      </w:pPr>
    </w:p>
    <w:p w14:paraId="5139AD02" w14:textId="77777777" w:rsidR="00000000" w:rsidRDefault="00EA6A92">
      <w:pPr>
        <w:pStyle w:val="a0"/>
        <w:rPr>
          <w:rFonts w:hint="cs"/>
          <w:rtl/>
        </w:rPr>
      </w:pPr>
      <w:r>
        <w:rPr>
          <w:rFonts w:hint="cs"/>
          <w:rtl/>
        </w:rPr>
        <w:t xml:space="preserve">תודה רבה. </w:t>
      </w:r>
    </w:p>
    <w:p w14:paraId="2CAEFE4B" w14:textId="77777777" w:rsidR="00000000" w:rsidRDefault="00EA6A92">
      <w:pPr>
        <w:pStyle w:val="a0"/>
        <w:rPr>
          <w:rFonts w:hint="cs"/>
          <w:rtl/>
        </w:rPr>
      </w:pPr>
    </w:p>
    <w:p w14:paraId="505E518C" w14:textId="77777777" w:rsidR="00000000" w:rsidRDefault="00EA6A92">
      <w:pPr>
        <w:pStyle w:val="-"/>
        <w:rPr>
          <w:rtl/>
        </w:rPr>
      </w:pPr>
      <w:bookmarkStart w:id="139" w:name="FS000000475T31_05_2004_18_56_10C"/>
      <w:bookmarkEnd w:id="139"/>
      <w:r>
        <w:rPr>
          <w:rtl/>
        </w:rPr>
        <w:t>איוב קרא (הליכוד):</w:t>
      </w:r>
    </w:p>
    <w:p w14:paraId="4D6B3A94" w14:textId="77777777" w:rsidR="00000000" w:rsidRDefault="00EA6A92">
      <w:pPr>
        <w:pStyle w:val="a0"/>
        <w:rPr>
          <w:rtl/>
        </w:rPr>
      </w:pPr>
    </w:p>
    <w:p w14:paraId="25B32DFD" w14:textId="77777777" w:rsidR="00000000" w:rsidRDefault="00EA6A92">
      <w:pPr>
        <w:pStyle w:val="a0"/>
        <w:rPr>
          <w:rFonts w:hint="cs"/>
          <w:rtl/>
        </w:rPr>
      </w:pPr>
      <w:r>
        <w:rPr>
          <w:rFonts w:hint="cs"/>
          <w:rtl/>
        </w:rPr>
        <w:t>- - ואולי ככה נביא לבשורה טובה לילדינו ולכל מי שנמ</w:t>
      </w:r>
      <w:r>
        <w:rPr>
          <w:rFonts w:hint="cs"/>
          <w:rtl/>
        </w:rPr>
        <w:t xml:space="preserve">צא פה. </w:t>
      </w:r>
    </w:p>
    <w:p w14:paraId="65F7FDCD" w14:textId="77777777" w:rsidR="00000000" w:rsidRDefault="00EA6A92">
      <w:pPr>
        <w:pStyle w:val="af1"/>
        <w:rPr>
          <w:rFonts w:hint="cs"/>
          <w:rtl/>
        </w:rPr>
      </w:pPr>
    </w:p>
    <w:p w14:paraId="75D098D5" w14:textId="77777777" w:rsidR="00000000" w:rsidRDefault="00EA6A92">
      <w:pPr>
        <w:pStyle w:val="af1"/>
        <w:rPr>
          <w:rtl/>
        </w:rPr>
      </w:pPr>
      <w:r>
        <w:rPr>
          <w:rtl/>
        </w:rPr>
        <w:t>היו"ר נסים דהן:</w:t>
      </w:r>
    </w:p>
    <w:p w14:paraId="5E840AC7" w14:textId="77777777" w:rsidR="00000000" w:rsidRDefault="00EA6A92">
      <w:pPr>
        <w:pStyle w:val="a0"/>
        <w:rPr>
          <w:rtl/>
        </w:rPr>
      </w:pPr>
    </w:p>
    <w:p w14:paraId="0A9E679C" w14:textId="77777777" w:rsidR="00000000" w:rsidRDefault="00EA6A92">
      <w:pPr>
        <w:pStyle w:val="a0"/>
        <w:rPr>
          <w:rFonts w:hint="cs"/>
          <w:rtl/>
        </w:rPr>
      </w:pPr>
      <w:r>
        <w:rPr>
          <w:rFonts w:hint="cs"/>
          <w:rtl/>
        </w:rPr>
        <w:t xml:space="preserve">תודה רבה, אף-על-פי שזה לא נושא החוק, אבל היה מותר לך לומר את זה. חבר הכנסת גדעון סער, אחרון הדוברים. </w:t>
      </w:r>
    </w:p>
    <w:p w14:paraId="79F9940D" w14:textId="77777777" w:rsidR="00000000" w:rsidRDefault="00EA6A92">
      <w:pPr>
        <w:pStyle w:val="a0"/>
        <w:rPr>
          <w:rFonts w:hint="cs"/>
          <w:rtl/>
        </w:rPr>
      </w:pPr>
    </w:p>
    <w:p w14:paraId="76B1A264" w14:textId="77777777" w:rsidR="00000000" w:rsidRDefault="00EA6A92">
      <w:pPr>
        <w:pStyle w:val="a0"/>
        <w:rPr>
          <w:rFonts w:hint="cs"/>
          <w:rtl/>
        </w:rPr>
      </w:pPr>
      <w:r>
        <w:rPr>
          <w:rFonts w:hint="cs"/>
          <w:rtl/>
        </w:rPr>
        <w:t>חברי הכנסת, נא לשבת במקומות. חבר הכנסת גדעון סער נואם, אחרון הדוברים. אחרי זה כבוד השר רוצה להשיב?</w:t>
      </w:r>
    </w:p>
    <w:p w14:paraId="17AFD748" w14:textId="77777777" w:rsidR="00000000" w:rsidRDefault="00EA6A92">
      <w:pPr>
        <w:pStyle w:val="a0"/>
        <w:rPr>
          <w:rFonts w:hint="cs"/>
          <w:rtl/>
        </w:rPr>
      </w:pPr>
    </w:p>
    <w:p w14:paraId="4FE2AFDC" w14:textId="77777777" w:rsidR="00000000" w:rsidRDefault="00EA6A92">
      <w:pPr>
        <w:pStyle w:val="af0"/>
        <w:rPr>
          <w:rtl/>
        </w:rPr>
      </w:pPr>
      <w:r>
        <w:rPr>
          <w:rFonts w:hint="eastAsia"/>
          <w:rtl/>
        </w:rPr>
        <w:t>שר</w:t>
      </w:r>
      <w:r>
        <w:rPr>
          <w:rtl/>
        </w:rPr>
        <w:t xml:space="preserve"> המשפטים יוסף לפיד:</w:t>
      </w:r>
    </w:p>
    <w:p w14:paraId="4681686F" w14:textId="77777777" w:rsidR="00000000" w:rsidRDefault="00EA6A92">
      <w:pPr>
        <w:pStyle w:val="a0"/>
        <w:rPr>
          <w:rFonts w:hint="cs"/>
          <w:rtl/>
        </w:rPr>
      </w:pPr>
    </w:p>
    <w:p w14:paraId="6D90382C" w14:textId="77777777" w:rsidR="00000000" w:rsidRDefault="00EA6A92">
      <w:pPr>
        <w:pStyle w:val="a0"/>
        <w:rPr>
          <w:rFonts w:hint="cs"/>
          <w:rtl/>
        </w:rPr>
      </w:pPr>
      <w:r>
        <w:rPr>
          <w:rFonts w:hint="cs"/>
          <w:rtl/>
        </w:rPr>
        <w:t xml:space="preserve">לא. </w:t>
      </w:r>
    </w:p>
    <w:p w14:paraId="50C7E59F" w14:textId="77777777" w:rsidR="00000000" w:rsidRDefault="00EA6A92">
      <w:pPr>
        <w:pStyle w:val="a0"/>
        <w:rPr>
          <w:rFonts w:hint="cs"/>
          <w:rtl/>
        </w:rPr>
      </w:pPr>
    </w:p>
    <w:p w14:paraId="1FC0E57F" w14:textId="77777777" w:rsidR="00000000" w:rsidRDefault="00EA6A92">
      <w:pPr>
        <w:pStyle w:val="af1"/>
        <w:rPr>
          <w:rtl/>
        </w:rPr>
      </w:pPr>
      <w:r>
        <w:rPr>
          <w:rtl/>
        </w:rPr>
        <w:t>היו"ר נסים דהן:</w:t>
      </w:r>
    </w:p>
    <w:p w14:paraId="4630FFB8" w14:textId="77777777" w:rsidR="00000000" w:rsidRDefault="00EA6A92">
      <w:pPr>
        <w:pStyle w:val="a0"/>
        <w:rPr>
          <w:rtl/>
        </w:rPr>
      </w:pPr>
    </w:p>
    <w:p w14:paraId="60CF13BA" w14:textId="77777777" w:rsidR="00000000" w:rsidRDefault="00EA6A92">
      <w:pPr>
        <w:pStyle w:val="a0"/>
        <w:rPr>
          <w:rFonts w:hint="cs"/>
          <w:rtl/>
        </w:rPr>
      </w:pPr>
      <w:r>
        <w:rPr>
          <w:rFonts w:hint="cs"/>
          <w:rtl/>
        </w:rPr>
        <w:t xml:space="preserve">לא. עוברים להצבעה. חברי הכנסת בריזון ואופיר פינס-פז, נא לשבת. נא לשבת. </w:t>
      </w:r>
    </w:p>
    <w:p w14:paraId="0334B744" w14:textId="77777777" w:rsidR="00000000" w:rsidRDefault="00EA6A92">
      <w:pPr>
        <w:pStyle w:val="a0"/>
        <w:rPr>
          <w:rFonts w:hint="cs"/>
          <w:rtl/>
        </w:rPr>
      </w:pPr>
    </w:p>
    <w:p w14:paraId="18676660" w14:textId="77777777" w:rsidR="00000000" w:rsidRDefault="00EA6A92">
      <w:pPr>
        <w:pStyle w:val="a"/>
        <w:rPr>
          <w:rtl/>
        </w:rPr>
      </w:pPr>
      <w:bookmarkStart w:id="140" w:name="FS000001027T31_05_2004_19_02_28"/>
      <w:bookmarkStart w:id="141" w:name="_Toc74484076"/>
      <w:bookmarkEnd w:id="140"/>
      <w:r>
        <w:rPr>
          <w:rFonts w:hint="eastAsia"/>
          <w:rtl/>
        </w:rPr>
        <w:t>גדעון</w:t>
      </w:r>
      <w:r>
        <w:rPr>
          <w:rtl/>
        </w:rPr>
        <w:t xml:space="preserve"> סער (הליכוד):</w:t>
      </w:r>
      <w:bookmarkEnd w:id="141"/>
    </w:p>
    <w:p w14:paraId="51CF2CF8" w14:textId="77777777" w:rsidR="00000000" w:rsidRDefault="00EA6A92">
      <w:pPr>
        <w:pStyle w:val="a0"/>
        <w:rPr>
          <w:rFonts w:hint="cs"/>
          <w:rtl/>
        </w:rPr>
      </w:pPr>
    </w:p>
    <w:p w14:paraId="13FD0A80" w14:textId="77777777" w:rsidR="00000000" w:rsidRDefault="00EA6A92">
      <w:pPr>
        <w:pStyle w:val="a0"/>
        <w:rPr>
          <w:rFonts w:hint="cs"/>
          <w:rtl/>
        </w:rPr>
      </w:pPr>
      <w:r>
        <w:rPr>
          <w:rFonts w:hint="cs"/>
          <w:rtl/>
        </w:rPr>
        <w:t>אדוני היושב-ראש, כנסת נכבדה, אני אדבר בתמצית. ראשית, אני</w:t>
      </w:r>
      <w:r>
        <w:rPr>
          <w:rtl/>
        </w:rPr>
        <w:t xml:space="preserve"> </w:t>
      </w:r>
      <w:r>
        <w:rPr>
          <w:rFonts w:hint="cs"/>
          <w:rtl/>
        </w:rPr>
        <w:t xml:space="preserve">רוצה להודיע שאתמוך בהצעת החוק. </w:t>
      </w:r>
    </w:p>
    <w:p w14:paraId="6D889342" w14:textId="77777777" w:rsidR="00000000" w:rsidRDefault="00EA6A92">
      <w:pPr>
        <w:pStyle w:val="a0"/>
        <w:rPr>
          <w:rFonts w:hint="cs"/>
          <w:rtl/>
        </w:rPr>
      </w:pPr>
    </w:p>
    <w:p w14:paraId="2B86451C" w14:textId="77777777" w:rsidR="00000000" w:rsidRDefault="00EA6A92">
      <w:pPr>
        <w:pStyle w:val="a0"/>
        <w:rPr>
          <w:rFonts w:hint="cs"/>
          <w:rtl/>
        </w:rPr>
      </w:pPr>
      <w:r>
        <w:rPr>
          <w:rFonts w:hint="cs"/>
          <w:rtl/>
        </w:rPr>
        <w:t xml:space="preserve">אני חושב שחשוב לדבר </w:t>
      </w:r>
      <w:bookmarkStart w:id="142" w:name="FS000001027T31_05_2004_19_03_01C"/>
      <w:bookmarkEnd w:id="142"/>
      <w:r>
        <w:rPr>
          <w:rFonts w:hint="cs"/>
          <w:rtl/>
        </w:rPr>
        <w:t>ביום הזה על התנהגותה של האופוזיצי</w:t>
      </w:r>
      <w:r>
        <w:rPr>
          <w:rFonts w:hint="cs"/>
          <w:rtl/>
        </w:rPr>
        <w:t xml:space="preserve">ה, על הפתולוגיה של חוסר ממלכתיות שעוברת בהיסטוריה של מפלגת העבודה, אבל לא רק בהיסטוריה, אלא גם בהווה, כחוט השני. </w:t>
      </w:r>
    </w:p>
    <w:p w14:paraId="59162002" w14:textId="77777777" w:rsidR="00000000" w:rsidRDefault="00EA6A92">
      <w:pPr>
        <w:pStyle w:val="a0"/>
        <w:rPr>
          <w:rFonts w:hint="cs"/>
          <w:rtl/>
        </w:rPr>
      </w:pPr>
    </w:p>
    <w:p w14:paraId="40D6C897" w14:textId="77777777" w:rsidR="00000000" w:rsidRDefault="00EA6A92">
      <w:pPr>
        <w:pStyle w:val="af0"/>
        <w:rPr>
          <w:rtl/>
        </w:rPr>
      </w:pPr>
      <w:r>
        <w:rPr>
          <w:rFonts w:hint="eastAsia"/>
          <w:rtl/>
        </w:rPr>
        <w:t>יצחק</w:t>
      </w:r>
      <w:r>
        <w:rPr>
          <w:rtl/>
        </w:rPr>
        <w:t xml:space="preserve"> כהן (ש"ס):</w:t>
      </w:r>
    </w:p>
    <w:p w14:paraId="0ADA16DC" w14:textId="77777777" w:rsidR="00000000" w:rsidRDefault="00EA6A92">
      <w:pPr>
        <w:pStyle w:val="a0"/>
        <w:rPr>
          <w:rFonts w:hint="cs"/>
          <w:rtl/>
        </w:rPr>
      </w:pPr>
    </w:p>
    <w:p w14:paraId="6BABACC4" w14:textId="77777777" w:rsidR="00000000" w:rsidRDefault="00EA6A92">
      <w:pPr>
        <w:pStyle w:val="a0"/>
        <w:rPr>
          <w:rFonts w:hint="cs"/>
          <w:rtl/>
        </w:rPr>
      </w:pPr>
      <w:r>
        <w:rPr>
          <w:rFonts w:hint="cs"/>
          <w:rtl/>
        </w:rPr>
        <w:t>נעמי בלומנטל זו אופוזיציה?</w:t>
      </w:r>
    </w:p>
    <w:p w14:paraId="340FD9E8" w14:textId="77777777" w:rsidR="00000000" w:rsidRDefault="00EA6A92">
      <w:pPr>
        <w:pStyle w:val="a0"/>
        <w:rPr>
          <w:rFonts w:hint="cs"/>
          <w:rtl/>
        </w:rPr>
      </w:pPr>
    </w:p>
    <w:p w14:paraId="5F27791D" w14:textId="77777777" w:rsidR="00000000" w:rsidRDefault="00EA6A92">
      <w:pPr>
        <w:pStyle w:val="af1"/>
        <w:rPr>
          <w:rtl/>
        </w:rPr>
      </w:pPr>
      <w:r>
        <w:rPr>
          <w:rtl/>
        </w:rPr>
        <w:t>היו"ר נסים דהן:</w:t>
      </w:r>
    </w:p>
    <w:p w14:paraId="085E3397" w14:textId="77777777" w:rsidR="00000000" w:rsidRDefault="00EA6A92">
      <w:pPr>
        <w:pStyle w:val="a0"/>
        <w:rPr>
          <w:rtl/>
        </w:rPr>
      </w:pPr>
    </w:p>
    <w:p w14:paraId="20EDEA78" w14:textId="77777777" w:rsidR="00000000" w:rsidRDefault="00EA6A92">
      <w:pPr>
        <w:pStyle w:val="a0"/>
        <w:rPr>
          <w:rFonts w:hint="cs"/>
          <w:rtl/>
        </w:rPr>
      </w:pPr>
      <w:r>
        <w:rPr>
          <w:rFonts w:hint="cs"/>
          <w:rtl/>
        </w:rPr>
        <w:t xml:space="preserve">נא לא להפריע לדובר. </w:t>
      </w:r>
    </w:p>
    <w:p w14:paraId="6248C36D" w14:textId="77777777" w:rsidR="00000000" w:rsidRDefault="00EA6A92">
      <w:pPr>
        <w:pStyle w:val="a0"/>
        <w:rPr>
          <w:rFonts w:hint="cs"/>
          <w:rtl/>
        </w:rPr>
      </w:pPr>
    </w:p>
    <w:p w14:paraId="1C7E1187" w14:textId="77777777" w:rsidR="00000000" w:rsidRDefault="00EA6A92">
      <w:pPr>
        <w:pStyle w:val="-"/>
        <w:rPr>
          <w:rtl/>
        </w:rPr>
      </w:pPr>
      <w:bookmarkStart w:id="143" w:name="FS000001027T31_05_2004_19_04_24C"/>
      <w:bookmarkEnd w:id="143"/>
      <w:r>
        <w:rPr>
          <w:rtl/>
        </w:rPr>
        <w:t>גדעון סער (הליכוד):</w:t>
      </w:r>
    </w:p>
    <w:p w14:paraId="2B733538" w14:textId="77777777" w:rsidR="00000000" w:rsidRDefault="00EA6A92">
      <w:pPr>
        <w:pStyle w:val="a0"/>
        <w:rPr>
          <w:rtl/>
        </w:rPr>
      </w:pPr>
    </w:p>
    <w:p w14:paraId="7DCD82A0" w14:textId="77777777" w:rsidR="00000000" w:rsidRDefault="00EA6A92">
      <w:pPr>
        <w:pStyle w:val="a0"/>
        <w:rPr>
          <w:rFonts w:hint="cs"/>
          <w:rtl/>
        </w:rPr>
      </w:pPr>
      <w:r>
        <w:rPr>
          <w:rFonts w:hint="cs"/>
          <w:rtl/>
        </w:rPr>
        <w:t>אדוני היושב-ראש, חוסר הכבוד - - -</w:t>
      </w:r>
    </w:p>
    <w:p w14:paraId="501939CC" w14:textId="77777777" w:rsidR="00000000" w:rsidRDefault="00EA6A92">
      <w:pPr>
        <w:pStyle w:val="af0"/>
        <w:rPr>
          <w:rFonts w:hint="cs"/>
          <w:rtl/>
        </w:rPr>
      </w:pPr>
    </w:p>
    <w:p w14:paraId="72CB22BE" w14:textId="77777777" w:rsidR="00000000" w:rsidRDefault="00EA6A92">
      <w:pPr>
        <w:pStyle w:val="af0"/>
        <w:rPr>
          <w:rFonts w:hint="cs"/>
          <w:rtl/>
        </w:rPr>
      </w:pPr>
    </w:p>
    <w:p w14:paraId="7600D8D8" w14:textId="77777777" w:rsidR="00000000" w:rsidRDefault="00EA6A92">
      <w:pPr>
        <w:pStyle w:val="af0"/>
        <w:rPr>
          <w:rtl/>
        </w:rPr>
      </w:pPr>
      <w:r>
        <w:rPr>
          <w:rFonts w:hint="eastAsia"/>
          <w:rtl/>
        </w:rPr>
        <w:t>יצחק</w:t>
      </w:r>
      <w:r>
        <w:rPr>
          <w:rtl/>
        </w:rPr>
        <w:t xml:space="preserve"> כהן (ש"ס):</w:t>
      </w:r>
    </w:p>
    <w:p w14:paraId="198BC032" w14:textId="77777777" w:rsidR="00000000" w:rsidRDefault="00EA6A92">
      <w:pPr>
        <w:pStyle w:val="a0"/>
        <w:rPr>
          <w:rFonts w:hint="cs"/>
          <w:rtl/>
        </w:rPr>
      </w:pPr>
    </w:p>
    <w:p w14:paraId="2158FD08" w14:textId="77777777" w:rsidR="00000000" w:rsidRDefault="00EA6A92">
      <w:pPr>
        <w:pStyle w:val="a0"/>
        <w:rPr>
          <w:rFonts w:hint="cs"/>
          <w:rtl/>
        </w:rPr>
      </w:pPr>
      <w:r>
        <w:rPr>
          <w:rFonts w:hint="cs"/>
          <w:rtl/>
        </w:rPr>
        <w:t>נעמי בלומנטל זו אופוזיציה?</w:t>
      </w:r>
    </w:p>
    <w:p w14:paraId="6DEFDE97" w14:textId="77777777" w:rsidR="00000000" w:rsidRDefault="00EA6A92">
      <w:pPr>
        <w:pStyle w:val="a0"/>
        <w:rPr>
          <w:rFonts w:hint="cs"/>
          <w:rtl/>
        </w:rPr>
      </w:pPr>
    </w:p>
    <w:p w14:paraId="263B3A06" w14:textId="77777777" w:rsidR="00000000" w:rsidRDefault="00EA6A92">
      <w:pPr>
        <w:pStyle w:val="af1"/>
        <w:rPr>
          <w:rtl/>
        </w:rPr>
      </w:pPr>
      <w:r>
        <w:rPr>
          <w:rtl/>
        </w:rPr>
        <w:t>היו"ר נסים דהן:</w:t>
      </w:r>
    </w:p>
    <w:p w14:paraId="492DB2B3" w14:textId="77777777" w:rsidR="00000000" w:rsidRDefault="00EA6A92">
      <w:pPr>
        <w:pStyle w:val="a0"/>
        <w:rPr>
          <w:rtl/>
        </w:rPr>
      </w:pPr>
    </w:p>
    <w:p w14:paraId="792D518B" w14:textId="77777777" w:rsidR="00000000" w:rsidRDefault="00EA6A92">
      <w:pPr>
        <w:pStyle w:val="a0"/>
        <w:rPr>
          <w:rFonts w:hint="cs"/>
          <w:rtl/>
        </w:rPr>
      </w:pPr>
      <w:r>
        <w:rPr>
          <w:rFonts w:hint="cs"/>
          <w:rtl/>
        </w:rPr>
        <w:t>לא להפריע לדובר, בבקשה.</w:t>
      </w:r>
    </w:p>
    <w:p w14:paraId="5A9E3D80" w14:textId="77777777" w:rsidR="00000000" w:rsidRDefault="00EA6A92">
      <w:pPr>
        <w:pStyle w:val="a0"/>
        <w:rPr>
          <w:rFonts w:hint="cs"/>
          <w:rtl/>
        </w:rPr>
      </w:pPr>
    </w:p>
    <w:p w14:paraId="03AA4905" w14:textId="77777777" w:rsidR="00000000" w:rsidRDefault="00EA6A92">
      <w:pPr>
        <w:pStyle w:val="af0"/>
        <w:rPr>
          <w:rtl/>
        </w:rPr>
      </w:pPr>
      <w:r>
        <w:rPr>
          <w:rFonts w:hint="eastAsia"/>
          <w:rtl/>
        </w:rPr>
        <w:t>יצחק</w:t>
      </w:r>
      <w:r>
        <w:rPr>
          <w:rtl/>
        </w:rPr>
        <w:t xml:space="preserve"> כהן (ש"ס):</w:t>
      </w:r>
    </w:p>
    <w:p w14:paraId="36BFFF69" w14:textId="77777777" w:rsidR="00000000" w:rsidRDefault="00EA6A92">
      <w:pPr>
        <w:pStyle w:val="a0"/>
        <w:rPr>
          <w:rFonts w:hint="cs"/>
          <w:rtl/>
        </w:rPr>
      </w:pPr>
    </w:p>
    <w:p w14:paraId="7EB63AA1" w14:textId="77777777" w:rsidR="00000000" w:rsidRDefault="00EA6A92">
      <w:pPr>
        <w:pStyle w:val="a0"/>
        <w:rPr>
          <w:rFonts w:hint="cs"/>
          <w:rtl/>
        </w:rPr>
      </w:pPr>
      <w:r>
        <w:rPr>
          <w:rFonts w:hint="cs"/>
          <w:rtl/>
        </w:rPr>
        <w:t>אבל נעמי בלומנטל זו אופוזיציה?</w:t>
      </w:r>
    </w:p>
    <w:p w14:paraId="2FF42A60" w14:textId="77777777" w:rsidR="00000000" w:rsidRDefault="00EA6A92">
      <w:pPr>
        <w:pStyle w:val="a0"/>
        <w:rPr>
          <w:rFonts w:hint="cs"/>
          <w:rtl/>
        </w:rPr>
      </w:pPr>
    </w:p>
    <w:p w14:paraId="450A7054" w14:textId="77777777" w:rsidR="00000000" w:rsidRDefault="00EA6A92">
      <w:pPr>
        <w:pStyle w:val="af1"/>
        <w:rPr>
          <w:rtl/>
        </w:rPr>
      </w:pPr>
      <w:r>
        <w:rPr>
          <w:rtl/>
        </w:rPr>
        <w:t>היו"ר נסים דהן:</w:t>
      </w:r>
    </w:p>
    <w:p w14:paraId="3C841CFC" w14:textId="77777777" w:rsidR="00000000" w:rsidRDefault="00EA6A92">
      <w:pPr>
        <w:pStyle w:val="a0"/>
        <w:rPr>
          <w:rtl/>
        </w:rPr>
      </w:pPr>
    </w:p>
    <w:p w14:paraId="3358BA8D" w14:textId="77777777" w:rsidR="00000000" w:rsidRDefault="00EA6A92">
      <w:pPr>
        <w:pStyle w:val="a0"/>
        <w:rPr>
          <w:rFonts w:hint="cs"/>
          <w:rtl/>
        </w:rPr>
      </w:pPr>
      <w:r>
        <w:rPr>
          <w:rFonts w:hint="cs"/>
          <w:rtl/>
        </w:rPr>
        <w:t xml:space="preserve">שמענו. חבר הכנסת כהן, שמענו. תודה. תמשיך. </w:t>
      </w:r>
    </w:p>
    <w:p w14:paraId="6DF9863E" w14:textId="77777777" w:rsidR="00000000" w:rsidRDefault="00EA6A92">
      <w:pPr>
        <w:pStyle w:val="a0"/>
        <w:rPr>
          <w:rFonts w:hint="cs"/>
          <w:rtl/>
        </w:rPr>
      </w:pPr>
    </w:p>
    <w:p w14:paraId="189FDC41" w14:textId="77777777" w:rsidR="00000000" w:rsidRDefault="00EA6A92">
      <w:pPr>
        <w:pStyle w:val="-"/>
        <w:rPr>
          <w:rtl/>
        </w:rPr>
      </w:pPr>
      <w:bookmarkStart w:id="144" w:name="FS000001027T31_05_2004_19_05_50C"/>
      <w:bookmarkEnd w:id="144"/>
      <w:r>
        <w:rPr>
          <w:rtl/>
        </w:rPr>
        <w:t>גדעון סער (הליכוד):</w:t>
      </w:r>
    </w:p>
    <w:p w14:paraId="47D17A76" w14:textId="77777777" w:rsidR="00000000" w:rsidRDefault="00EA6A92">
      <w:pPr>
        <w:pStyle w:val="a0"/>
        <w:rPr>
          <w:rtl/>
        </w:rPr>
      </w:pPr>
    </w:p>
    <w:p w14:paraId="4A53DA55" w14:textId="77777777" w:rsidR="00000000" w:rsidRDefault="00EA6A92">
      <w:pPr>
        <w:pStyle w:val="a0"/>
        <w:rPr>
          <w:rFonts w:hint="cs"/>
          <w:rtl/>
        </w:rPr>
      </w:pPr>
      <w:r>
        <w:rPr>
          <w:rFonts w:hint="cs"/>
          <w:rtl/>
        </w:rPr>
        <w:t xml:space="preserve">חוסר הכבוד שבו מדברים ליושב-ראש כנסת, </w:t>
      </w:r>
      <w:r>
        <w:rPr>
          <w:rFonts w:hint="cs"/>
          <w:rtl/>
        </w:rPr>
        <w:t>שההחלטה שלו לא מוצאת חן בעיני האופוזיציה, מה לעשות? גם אני לא אהבתי החלטות מסוימות של יושב-ראש הכנסת, שחשבתי שהן פוגעות בקואליציה - -</w:t>
      </w:r>
    </w:p>
    <w:p w14:paraId="0DEBC413" w14:textId="77777777" w:rsidR="00000000" w:rsidRDefault="00EA6A92">
      <w:pPr>
        <w:pStyle w:val="a0"/>
        <w:rPr>
          <w:rFonts w:hint="cs"/>
          <w:rtl/>
        </w:rPr>
      </w:pPr>
    </w:p>
    <w:p w14:paraId="28CDD489" w14:textId="77777777" w:rsidR="00000000" w:rsidRDefault="00EA6A92">
      <w:pPr>
        <w:pStyle w:val="af0"/>
        <w:rPr>
          <w:rtl/>
        </w:rPr>
      </w:pPr>
      <w:r>
        <w:rPr>
          <w:rFonts w:hint="eastAsia"/>
          <w:rtl/>
        </w:rPr>
        <w:t>אופיר</w:t>
      </w:r>
      <w:r>
        <w:rPr>
          <w:rtl/>
        </w:rPr>
        <w:t xml:space="preserve"> פינס-פז (העבודה-מימד):</w:t>
      </w:r>
    </w:p>
    <w:p w14:paraId="7B5F581E" w14:textId="77777777" w:rsidR="00000000" w:rsidRDefault="00EA6A92">
      <w:pPr>
        <w:pStyle w:val="a0"/>
        <w:rPr>
          <w:rFonts w:hint="cs"/>
          <w:rtl/>
        </w:rPr>
      </w:pPr>
    </w:p>
    <w:p w14:paraId="13C47AA0" w14:textId="77777777" w:rsidR="00000000" w:rsidRDefault="00EA6A92">
      <w:pPr>
        <w:pStyle w:val="a0"/>
        <w:rPr>
          <w:rFonts w:hint="cs"/>
          <w:rtl/>
        </w:rPr>
      </w:pPr>
      <w:r>
        <w:rPr>
          <w:rFonts w:hint="cs"/>
          <w:rtl/>
        </w:rPr>
        <w:t>תן דוגמה.</w:t>
      </w:r>
    </w:p>
    <w:p w14:paraId="73A10C30" w14:textId="77777777" w:rsidR="00000000" w:rsidRDefault="00EA6A92">
      <w:pPr>
        <w:pStyle w:val="a0"/>
        <w:rPr>
          <w:rFonts w:hint="cs"/>
          <w:rtl/>
        </w:rPr>
      </w:pPr>
    </w:p>
    <w:p w14:paraId="045D72E5" w14:textId="77777777" w:rsidR="00000000" w:rsidRDefault="00EA6A92">
      <w:pPr>
        <w:pStyle w:val="-"/>
        <w:rPr>
          <w:rtl/>
        </w:rPr>
      </w:pPr>
      <w:bookmarkStart w:id="145" w:name="FS000001027T31_05_2004_19_07_08C"/>
      <w:bookmarkEnd w:id="145"/>
      <w:r>
        <w:rPr>
          <w:rtl/>
        </w:rPr>
        <w:t>גדעון סער (הליכוד):</w:t>
      </w:r>
    </w:p>
    <w:p w14:paraId="100D6C93" w14:textId="77777777" w:rsidR="00000000" w:rsidRDefault="00EA6A92">
      <w:pPr>
        <w:pStyle w:val="a0"/>
        <w:rPr>
          <w:rtl/>
        </w:rPr>
      </w:pPr>
    </w:p>
    <w:p w14:paraId="6E0AEB69" w14:textId="77777777" w:rsidR="00000000" w:rsidRDefault="00EA6A92">
      <w:pPr>
        <w:pStyle w:val="a0"/>
        <w:rPr>
          <w:rFonts w:hint="cs"/>
          <w:rtl/>
        </w:rPr>
      </w:pPr>
      <w:r>
        <w:rPr>
          <w:rFonts w:hint="cs"/>
          <w:rtl/>
        </w:rPr>
        <w:t>- - ובכל זאת מעולם לא עברתי להשתלחות הזאת בסגנון שאתם נוקטי</w:t>
      </w:r>
      <w:r>
        <w:rPr>
          <w:rFonts w:hint="cs"/>
          <w:rtl/>
        </w:rPr>
        <w:t>ם. ואתם מוסיפים חטא על פשע בכך שאתם, באופן מוזר, מחרימים את הצעת האי-אמון של עצמכם. זה בכלל דבר - זה כמו שנעדרתם בליל התקציב ואפשרתם לנו, בחוק היחיד שממנו חששנו, בנושא הפנסיה, להעביר אותו בהליכה. אני מציע לכם - אני חושש שהרצון שלכם לחזור לשלטון הוא לא ריאל</w:t>
      </w:r>
      <w:r>
        <w:rPr>
          <w:rFonts w:hint="cs"/>
          <w:rtl/>
        </w:rPr>
        <w:t xml:space="preserve">יסטי, אבל על מנת שיהיה לכך אי-פעם סיכוי, תאמצו לעצמכם אלף-בית של נורמות ממלכתיות. תודה. </w:t>
      </w:r>
    </w:p>
    <w:p w14:paraId="33F61B33" w14:textId="77777777" w:rsidR="00000000" w:rsidRDefault="00EA6A92">
      <w:pPr>
        <w:pStyle w:val="a0"/>
        <w:rPr>
          <w:rFonts w:hint="cs"/>
          <w:rtl/>
        </w:rPr>
      </w:pPr>
    </w:p>
    <w:p w14:paraId="037E3757" w14:textId="77777777" w:rsidR="00000000" w:rsidRDefault="00EA6A92">
      <w:pPr>
        <w:pStyle w:val="af1"/>
        <w:rPr>
          <w:rtl/>
        </w:rPr>
      </w:pPr>
      <w:r>
        <w:rPr>
          <w:rtl/>
        </w:rPr>
        <w:t>היו"ר נסים דהן:</w:t>
      </w:r>
    </w:p>
    <w:p w14:paraId="1C1DC6D8" w14:textId="77777777" w:rsidR="00000000" w:rsidRDefault="00EA6A92">
      <w:pPr>
        <w:pStyle w:val="a0"/>
        <w:rPr>
          <w:rtl/>
        </w:rPr>
      </w:pPr>
    </w:p>
    <w:p w14:paraId="3D6215D3" w14:textId="77777777" w:rsidR="00000000" w:rsidRDefault="00EA6A92">
      <w:pPr>
        <w:pStyle w:val="a0"/>
        <w:rPr>
          <w:rFonts w:hint="cs"/>
          <w:rtl/>
        </w:rPr>
      </w:pPr>
      <w:r>
        <w:rPr>
          <w:rFonts w:hint="cs"/>
          <w:rtl/>
        </w:rPr>
        <w:t xml:space="preserve">תודה רבה. השר ויתר על זכות התגובה. </w:t>
      </w:r>
    </w:p>
    <w:p w14:paraId="76EC12D2" w14:textId="77777777" w:rsidR="00000000" w:rsidRDefault="00EA6A92">
      <w:pPr>
        <w:pStyle w:val="a0"/>
        <w:rPr>
          <w:rFonts w:hint="cs"/>
          <w:rtl/>
        </w:rPr>
      </w:pPr>
    </w:p>
    <w:p w14:paraId="599AF3F4" w14:textId="77777777" w:rsidR="00000000" w:rsidRDefault="00EA6A92">
      <w:pPr>
        <w:pStyle w:val="a0"/>
        <w:rPr>
          <w:rFonts w:hint="cs"/>
          <w:rtl/>
        </w:rPr>
      </w:pPr>
      <w:r>
        <w:rPr>
          <w:rFonts w:hint="cs"/>
          <w:rtl/>
        </w:rPr>
        <w:t xml:space="preserve">אנחנו עוברים להצבעה. מי בעד, מי נגד - זה הזמן. </w:t>
      </w:r>
    </w:p>
    <w:p w14:paraId="288DC69C" w14:textId="77777777" w:rsidR="00000000" w:rsidRDefault="00EA6A92">
      <w:pPr>
        <w:pStyle w:val="a0"/>
        <w:rPr>
          <w:rFonts w:hint="cs"/>
          <w:rtl/>
        </w:rPr>
      </w:pPr>
    </w:p>
    <w:p w14:paraId="620928E2" w14:textId="77777777" w:rsidR="00000000" w:rsidRDefault="00EA6A92">
      <w:pPr>
        <w:pStyle w:val="ab"/>
        <w:bidi/>
        <w:rPr>
          <w:rFonts w:hint="cs"/>
          <w:rtl/>
        </w:rPr>
      </w:pPr>
      <w:r>
        <w:rPr>
          <w:rFonts w:hint="cs"/>
          <w:rtl/>
        </w:rPr>
        <w:t>הצבעה מס' 2</w:t>
      </w:r>
    </w:p>
    <w:p w14:paraId="14725A9E" w14:textId="77777777" w:rsidR="00000000" w:rsidRDefault="00EA6A92">
      <w:pPr>
        <w:pStyle w:val="a0"/>
        <w:rPr>
          <w:rFonts w:hint="cs"/>
          <w:rtl/>
        </w:rPr>
      </w:pPr>
    </w:p>
    <w:p w14:paraId="020B2430" w14:textId="77777777" w:rsidR="00000000" w:rsidRDefault="00EA6A92">
      <w:pPr>
        <w:pStyle w:val="ac"/>
        <w:bidi/>
        <w:rPr>
          <w:rFonts w:hint="cs"/>
          <w:rtl/>
        </w:rPr>
      </w:pPr>
      <w:r>
        <w:rPr>
          <w:rFonts w:hint="cs"/>
          <w:rtl/>
        </w:rPr>
        <w:t>בעד ההצעה להעביר את הצעת החוק לוועדה - 32</w:t>
      </w:r>
    </w:p>
    <w:p w14:paraId="0077EF2D" w14:textId="77777777" w:rsidR="00000000" w:rsidRDefault="00EA6A92">
      <w:pPr>
        <w:pStyle w:val="ac"/>
        <w:bidi/>
        <w:rPr>
          <w:rFonts w:hint="cs"/>
          <w:rtl/>
        </w:rPr>
      </w:pPr>
      <w:r>
        <w:rPr>
          <w:rFonts w:hint="cs"/>
          <w:rtl/>
        </w:rPr>
        <w:t>נגד - אי</w:t>
      </w:r>
      <w:r>
        <w:rPr>
          <w:rFonts w:hint="cs"/>
          <w:rtl/>
        </w:rPr>
        <w:t>ן</w:t>
      </w:r>
    </w:p>
    <w:p w14:paraId="141F4B7F" w14:textId="77777777" w:rsidR="00000000" w:rsidRDefault="00EA6A92">
      <w:pPr>
        <w:pStyle w:val="ac"/>
        <w:bidi/>
        <w:rPr>
          <w:rFonts w:hint="cs"/>
          <w:rtl/>
        </w:rPr>
      </w:pPr>
      <w:r>
        <w:rPr>
          <w:rFonts w:hint="cs"/>
          <w:rtl/>
        </w:rPr>
        <w:t>נמנעים - 1</w:t>
      </w:r>
    </w:p>
    <w:p w14:paraId="0FA00FD1" w14:textId="77777777" w:rsidR="00000000" w:rsidRDefault="00EA6A92">
      <w:pPr>
        <w:pStyle w:val="ad"/>
        <w:bidi/>
        <w:rPr>
          <w:rFonts w:hint="cs"/>
          <w:rtl/>
        </w:rPr>
      </w:pPr>
      <w:r>
        <w:rPr>
          <w:rFonts w:hint="cs"/>
          <w:rtl/>
        </w:rPr>
        <w:t xml:space="preserve">ההצעה להעביר את הצעת חוק הליכי חקירה והעדה (התאמה לאנשים </w:t>
      </w:r>
    </w:p>
    <w:p w14:paraId="0A8B6C9F" w14:textId="77777777" w:rsidR="00000000" w:rsidRDefault="00EA6A92">
      <w:pPr>
        <w:pStyle w:val="ad"/>
        <w:bidi/>
        <w:rPr>
          <w:rFonts w:hint="cs"/>
          <w:rtl/>
        </w:rPr>
      </w:pPr>
      <w:r>
        <w:rPr>
          <w:rFonts w:hint="cs"/>
          <w:rtl/>
        </w:rPr>
        <w:t xml:space="preserve">עם מוגבלות שכלית או נפשית), התשס"ד-2004, לוועדת החוקה, חוק ומשפט נתקבלה. </w:t>
      </w:r>
    </w:p>
    <w:p w14:paraId="21D2D56E" w14:textId="77777777" w:rsidR="00000000" w:rsidRDefault="00EA6A92">
      <w:pPr>
        <w:pStyle w:val="a0"/>
        <w:rPr>
          <w:rFonts w:hint="cs"/>
          <w:rtl/>
        </w:rPr>
      </w:pPr>
    </w:p>
    <w:p w14:paraId="30529570" w14:textId="77777777" w:rsidR="00000000" w:rsidRDefault="00EA6A92">
      <w:pPr>
        <w:pStyle w:val="af1"/>
        <w:rPr>
          <w:rtl/>
        </w:rPr>
      </w:pPr>
      <w:r>
        <w:rPr>
          <w:rtl/>
        </w:rPr>
        <w:t>היו"ר נסים דהן:</w:t>
      </w:r>
    </w:p>
    <w:p w14:paraId="6B3BC9BE" w14:textId="77777777" w:rsidR="00000000" w:rsidRDefault="00EA6A92">
      <w:pPr>
        <w:pStyle w:val="a0"/>
        <w:rPr>
          <w:rtl/>
        </w:rPr>
      </w:pPr>
    </w:p>
    <w:p w14:paraId="6FB778FA" w14:textId="77777777" w:rsidR="00000000" w:rsidRDefault="00EA6A92">
      <w:pPr>
        <w:pStyle w:val="a0"/>
        <w:rPr>
          <w:rFonts w:hint="cs"/>
          <w:rtl/>
        </w:rPr>
      </w:pPr>
      <w:r>
        <w:rPr>
          <w:rFonts w:hint="cs"/>
          <w:rtl/>
        </w:rPr>
        <w:t>בעד - 32, אין מתנגדים, נמנע אחד. הצעת החוק התקבלה בקריאה ראשונה ותעבור לוועדת החוקה, חוק ומשפ</w:t>
      </w:r>
      <w:r>
        <w:rPr>
          <w:rFonts w:hint="cs"/>
          <w:rtl/>
        </w:rPr>
        <w:t xml:space="preserve">ט להמשך החקיקה. </w:t>
      </w:r>
    </w:p>
    <w:p w14:paraId="6CA911DE" w14:textId="77777777" w:rsidR="00000000" w:rsidRDefault="00EA6A92">
      <w:pPr>
        <w:pStyle w:val="a0"/>
        <w:rPr>
          <w:rFonts w:hint="cs"/>
          <w:rtl/>
        </w:rPr>
      </w:pPr>
    </w:p>
    <w:p w14:paraId="2D1F6603" w14:textId="77777777" w:rsidR="00000000" w:rsidRDefault="00EA6A92">
      <w:pPr>
        <w:pStyle w:val="a2"/>
        <w:rPr>
          <w:rFonts w:hint="cs"/>
          <w:rtl/>
        </w:rPr>
      </w:pPr>
    </w:p>
    <w:p w14:paraId="28995E61" w14:textId="77777777" w:rsidR="00000000" w:rsidRDefault="00EA6A92">
      <w:pPr>
        <w:pStyle w:val="a0"/>
        <w:rPr>
          <w:rFonts w:hint="cs"/>
          <w:rtl/>
        </w:rPr>
      </w:pPr>
    </w:p>
    <w:p w14:paraId="1EC66830" w14:textId="77777777" w:rsidR="00000000" w:rsidRDefault="00EA6A92">
      <w:pPr>
        <w:pStyle w:val="a2"/>
        <w:rPr>
          <w:rFonts w:hint="cs"/>
          <w:rtl/>
        </w:rPr>
      </w:pPr>
      <w:bookmarkStart w:id="146" w:name="_Toc74484077"/>
      <w:r>
        <w:rPr>
          <w:rFonts w:hint="cs"/>
          <w:rtl/>
        </w:rPr>
        <w:t>מסמכים שהונחו על שולחן הכנסת</w:t>
      </w:r>
      <w:bookmarkEnd w:id="146"/>
    </w:p>
    <w:p w14:paraId="3C97AEB6" w14:textId="77777777" w:rsidR="00000000" w:rsidRDefault="00EA6A92">
      <w:pPr>
        <w:pStyle w:val="a0"/>
        <w:rPr>
          <w:rFonts w:hint="cs"/>
          <w:rtl/>
        </w:rPr>
      </w:pPr>
    </w:p>
    <w:p w14:paraId="22165B94" w14:textId="77777777" w:rsidR="00000000" w:rsidRDefault="00EA6A92">
      <w:pPr>
        <w:pStyle w:val="af1"/>
        <w:rPr>
          <w:rtl/>
        </w:rPr>
      </w:pPr>
      <w:r>
        <w:rPr>
          <w:rtl/>
        </w:rPr>
        <w:t>היו"ר נסים דהן:</w:t>
      </w:r>
    </w:p>
    <w:p w14:paraId="4EC3FFFA" w14:textId="77777777" w:rsidR="00000000" w:rsidRDefault="00EA6A92">
      <w:pPr>
        <w:pStyle w:val="a0"/>
        <w:rPr>
          <w:rtl/>
        </w:rPr>
      </w:pPr>
    </w:p>
    <w:p w14:paraId="503FF109" w14:textId="77777777" w:rsidR="00000000" w:rsidRDefault="00EA6A92">
      <w:pPr>
        <w:pStyle w:val="a0"/>
        <w:rPr>
          <w:rFonts w:hint="cs"/>
          <w:rtl/>
        </w:rPr>
      </w:pPr>
      <w:r>
        <w:rPr>
          <w:rFonts w:hint="cs"/>
          <w:rtl/>
        </w:rPr>
        <w:t xml:space="preserve">הודעה לסגנית המזכיר. כיוון שהסגנית קוראת בפעם הראשונה, נא להקשיב בכובד ראש. </w:t>
      </w:r>
    </w:p>
    <w:p w14:paraId="400ED098" w14:textId="77777777" w:rsidR="00000000" w:rsidRDefault="00EA6A92">
      <w:pPr>
        <w:pStyle w:val="a0"/>
        <w:ind w:firstLine="0"/>
        <w:rPr>
          <w:rFonts w:hint="cs"/>
          <w:rtl/>
        </w:rPr>
      </w:pPr>
    </w:p>
    <w:p w14:paraId="13652765" w14:textId="77777777" w:rsidR="00000000" w:rsidRDefault="00EA6A92">
      <w:pPr>
        <w:pStyle w:val="a"/>
        <w:rPr>
          <w:rFonts w:hint="cs"/>
          <w:rtl/>
        </w:rPr>
      </w:pPr>
      <w:bookmarkStart w:id="147" w:name="_Toc74484078"/>
      <w:r>
        <w:rPr>
          <w:rFonts w:hint="cs"/>
          <w:rtl/>
        </w:rPr>
        <w:t>סגנית מזכיר הכנסת ירדנה מלר-הורוביץ:</w:t>
      </w:r>
      <w:bookmarkEnd w:id="147"/>
    </w:p>
    <w:p w14:paraId="2AA50ECE" w14:textId="77777777" w:rsidR="00000000" w:rsidRDefault="00EA6A92">
      <w:pPr>
        <w:pStyle w:val="a0"/>
        <w:rPr>
          <w:rFonts w:hint="cs"/>
          <w:rtl/>
        </w:rPr>
      </w:pPr>
    </w:p>
    <w:p w14:paraId="1935C8C2" w14:textId="77777777" w:rsidR="00000000" w:rsidRDefault="00EA6A92">
      <w:pPr>
        <w:pStyle w:val="a0"/>
        <w:rPr>
          <w:rFonts w:hint="cs"/>
          <w:rtl/>
        </w:rPr>
      </w:pPr>
      <w:r>
        <w:rPr>
          <w:rFonts w:hint="cs"/>
          <w:rtl/>
        </w:rPr>
        <w:t xml:space="preserve">ברשות יושב-ראש הישיבה, הריני מתכבדת להודיע, כי הונחו על שולחן הכנסת </w:t>
      </w:r>
      <w:r>
        <w:rPr>
          <w:rtl/>
        </w:rPr>
        <w:t>–</w:t>
      </w:r>
      <w:r>
        <w:rPr>
          <w:rFonts w:hint="cs"/>
          <w:rtl/>
        </w:rPr>
        <w:t xml:space="preserve"> </w:t>
      </w:r>
    </w:p>
    <w:p w14:paraId="3F637EBD" w14:textId="77777777" w:rsidR="00000000" w:rsidRDefault="00EA6A92">
      <w:pPr>
        <w:pStyle w:val="a0"/>
        <w:rPr>
          <w:rFonts w:hint="cs"/>
          <w:rtl/>
        </w:rPr>
      </w:pPr>
    </w:p>
    <w:p w14:paraId="6701DE57" w14:textId="77777777" w:rsidR="00000000" w:rsidRDefault="00EA6A92">
      <w:pPr>
        <w:pStyle w:val="a0"/>
        <w:rPr>
          <w:rFonts w:hint="cs"/>
          <w:rtl/>
        </w:rPr>
      </w:pPr>
      <w:r>
        <w:rPr>
          <w:rFonts w:hint="cs"/>
          <w:rtl/>
        </w:rPr>
        <w:t>ל</w:t>
      </w:r>
      <w:r>
        <w:rPr>
          <w:rFonts w:hint="cs"/>
          <w:rtl/>
        </w:rPr>
        <w:t>קריאה שנייה ולקריאה שלישית: הצעת חוק חסינות חברי הכנסת, זכויותיהם וחובותיהם (תיקון מס' 31), התשס"ד-2004, שהחזירה ועדת הכנסת; הצעת חוק משכן הכנסת ורחבתו (תיקון מס' 11), התשס"ד-2004, שהחזירה ועדת הכנסת; הצעת חוק החוזים האחידים (תיקון), התשס"ד-2004, שהחזירה ו</w:t>
      </w:r>
      <w:r>
        <w:rPr>
          <w:rFonts w:hint="cs"/>
          <w:rtl/>
        </w:rPr>
        <w:t xml:space="preserve">עדת החוקה, חוק ומשפט; הצעת חוק המים (תיקון מס' 19), התשס"ד-2004, שהחזירה ועדת הכלכלה. תודה. </w:t>
      </w:r>
    </w:p>
    <w:p w14:paraId="4DBBACF6" w14:textId="77777777" w:rsidR="00000000" w:rsidRDefault="00EA6A92">
      <w:pPr>
        <w:pStyle w:val="a0"/>
        <w:rPr>
          <w:rFonts w:hint="cs"/>
          <w:rtl/>
        </w:rPr>
      </w:pPr>
    </w:p>
    <w:p w14:paraId="33E72EC9" w14:textId="77777777" w:rsidR="00000000" w:rsidRDefault="00EA6A92">
      <w:pPr>
        <w:pStyle w:val="a0"/>
        <w:rPr>
          <w:rtl/>
        </w:rPr>
      </w:pPr>
    </w:p>
    <w:p w14:paraId="46FAB18E" w14:textId="77777777" w:rsidR="00000000" w:rsidRDefault="00EA6A92">
      <w:pPr>
        <w:pStyle w:val="a0"/>
        <w:rPr>
          <w:rFonts w:hint="cs"/>
          <w:rtl/>
        </w:rPr>
      </w:pPr>
    </w:p>
    <w:p w14:paraId="1A7A7AF1" w14:textId="77777777" w:rsidR="00000000" w:rsidRDefault="00EA6A92">
      <w:pPr>
        <w:pStyle w:val="a2"/>
        <w:rPr>
          <w:rFonts w:hint="cs"/>
          <w:rtl/>
        </w:rPr>
      </w:pPr>
      <w:bookmarkStart w:id="148" w:name="_Toc74484079"/>
      <w:r>
        <w:rPr>
          <w:rFonts w:hint="cs"/>
          <w:rtl/>
        </w:rPr>
        <w:t>הודעת יושב-ראש ועדת הכנסת</w:t>
      </w:r>
      <w:bookmarkEnd w:id="148"/>
    </w:p>
    <w:p w14:paraId="67CB27AC" w14:textId="77777777" w:rsidR="00000000" w:rsidRDefault="00EA6A92">
      <w:pPr>
        <w:pStyle w:val="a0"/>
        <w:rPr>
          <w:rFonts w:hint="cs"/>
          <w:rtl/>
        </w:rPr>
      </w:pPr>
    </w:p>
    <w:p w14:paraId="77BDCD32" w14:textId="77777777" w:rsidR="00000000" w:rsidRDefault="00EA6A92">
      <w:pPr>
        <w:pStyle w:val="af1"/>
        <w:rPr>
          <w:rtl/>
        </w:rPr>
      </w:pPr>
      <w:r>
        <w:rPr>
          <w:rtl/>
        </w:rPr>
        <w:t>היו"ר נסים דהן:</w:t>
      </w:r>
    </w:p>
    <w:p w14:paraId="4775DD97" w14:textId="77777777" w:rsidR="00000000" w:rsidRDefault="00EA6A92">
      <w:pPr>
        <w:pStyle w:val="a0"/>
        <w:rPr>
          <w:rtl/>
        </w:rPr>
      </w:pPr>
    </w:p>
    <w:p w14:paraId="0FC2CF63" w14:textId="77777777" w:rsidR="00000000" w:rsidRDefault="00EA6A92">
      <w:pPr>
        <w:pStyle w:val="a0"/>
        <w:rPr>
          <w:rFonts w:hint="cs"/>
          <w:rtl/>
        </w:rPr>
      </w:pPr>
      <w:r>
        <w:rPr>
          <w:rFonts w:hint="cs"/>
          <w:rtl/>
        </w:rPr>
        <w:t>אנחנו נמשיך בהודעות לכנסת. יושב-ראש ועדת הכנסת, חבר הכנסת רוני בר-און.</w:t>
      </w:r>
    </w:p>
    <w:p w14:paraId="3F9AC129" w14:textId="77777777" w:rsidR="00000000" w:rsidRDefault="00EA6A92">
      <w:pPr>
        <w:pStyle w:val="a0"/>
        <w:rPr>
          <w:rFonts w:hint="cs"/>
          <w:rtl/>
        </w:rPr>
      </w:pPr>
    </w:p>
    <w:p w14:paraId="2EF12494" w14:textId="77777777" w:rsidR="00000000" w:rsidRDefault="00EA6A92">
      <w:pPr>
        <w:pStyle w:val="a"/>
        <w:rPr>
          <w:rtl/>
        </w:rPr>
      </w:pPr>
      <w:bookmarkStart w:id="149" w:name="FS000001038T31_05_2004_19_33_42"/>
      <w:bookmarkStart w:id="150" w:name="_Toc74484080"/>
      <w:bookmarkEnd w:id="149"/>
      <w:r>
        <w:rPr>
          <w:rFonts w:hint="eastAsia"/>
          <w:rtl/>
        </w:rPr>
        <w:t>רוני</w:t>
      </w:r>
      <w:r>
        <w:rPr>
          <w:rtl/>
        </w:rPr>
        <w:t xml:space="preserve"> בר-און (יו"ר ועדת הכנסת):</w:t>
      </w:r>
      <w:bookmarkEnd w:id="150"/>
    </w:p>
    <w:p w14:paraId="7414FDB5" w14:textId="77777777" w:rsidR="00000000" w:rsidRDefault="00EA6A92">
      <w:pPr>
        <w:pStyle w:val="a0"/>
        <w:rPr>
          <w:rFonts w:hint="cs"/>
          <w:rtl/>
        </w:rPr>
      </w:pPr>
    </w:p>
    <w:p w14:paraId="6455EE94" w14:textId="77777777" w:rsidR="00000000" w:rsidRDefault="00EA6A92">
      <w:pPr>
        <w:pStyle w:val="a0"/>
        <w:rPr>
          <w:rFonts w:hint="cs"/>
          <w:rtl/>
        </w:rPr>
      </w:pPr>
      <w:r>
        <w:rPr>
          <w:rFonts w:hint="cs"/>
          <w:rtl/>
        </w:rPr>
        <w:t xml:space="preserve">תודה רבה. </w:t>
      </w:r>
    </w:p>
    <w:p w14:paraId="4FAE9E46" w14:textId="77777777" w:rsidR="00000000" w:rsidRDefault="00EA6A92">
      <w:pPr>
        <w:pStyle w:val="a0"/>
        <w:rPr>
          <w:rFonts w:hint="cs"/>
          <w:rtl/>
        </w:rPr>
      </w:pPr>
    </w:p>
    <w:p w14:paraId="78FABC97" w14:textId="77777777" w:rsidR="00000000" w:rsidRDefault="00EA6A92">
      <w:pPr>
        <w:pStyle w:val="a0"/>
        <w:rPr>
          <w:rFonts w:hint="cs"/>
          <w:rtl/>
        </w:rPr>
      </w:pPr>
      <w:r>
        <w:rPr>
          <w:rFonts w:hint="cs"/>
          <w:rtl/>
        </w:rPr>
        <w:t>אדוני היושב-ראש, חברי חברי הכנסת, ועדת הכנסת קבעה בישיבתה ביום ד' סיוון התשס"ד, 25 במאי 2004, את הוועדות הבאות לדיון בהצעות חוק ובהצעה לסדר-היום, כדלקמן:</w:t>
      </w:r>
    </w:p>
    <w:p w14:paraId="4621F2E7" w14:textId="77777777" w:rsidR="00000000" w:rsidRDefault="00EA6A92">
      <w:pPr>
        <w:pStyle w:val="a0"/>
        <w:rPr>
          <w:rFonts w:hint="cs"/>
          <w:rtl/>
        </w:rPr>
      </w:pPr>
    </w:p>
    <w:p w14:paraId="1F70601C" w14:textId="77777777" w:rsidR="00000000" w:rsidRDefault="00EA6A92">
      <w:pPr>
        <w:pStyle w:val="a0"/>
        <w:rPr>
          <w:rFonts w:hint="cs"/>
          <w:rtl/>
        </w:rPr>
      </w:pPr>
      <w:r>
        <w:rPr>
          <w:rFonts w:hint="cs"/>
          <w:rtl/>
        </w:rPr>
        <w:t>ועדת העבודה, הרווחה והבריאות תדון בהצעת חוק עבודת נשים (תיקון מס' 14) (הוראת שעה) (תיקון מס' 2), התשס</w:t>
      </w:r>
      <w:r>
        <w:rPr>
          <w:rFonts w:hint="cs"/>
          <w:rtl/>
        </w:rPr>
        <w:t xml:space="preserve">"ד-2004 - מ/102, לשם הכנתה לקריאה שנייה ולקריאה שלישית. </w:t>
      </w:r>
    </w:p>
    <w:p w14:paraId="3523E3FF" w14:textId="77777777" w:rsidR="00000000" w:rsidRDefault="00EA6A92">
      <w:pPr>
        <w:pStyle w:val="a0"/>
        <w:rPr>
          <w:rFonts w:hint="cs"/>
          <w:rtl/>
        </w:rPr>
      </w:pPr>
    </w:p>
    <w:p w14:paraId="3CEE6E9A" w14:textId="77777777" w:rsidR="00000000" w:rsidRDefault="00EA6A92">
      <w:pPr>
        <w:pStyle w:val="a0"/>
        <w:rPr>
          <w:rFonts w:hint="cs"/>
          <w:rtl/>
        </w:rPr>
      </w:pPr>
      <w:r>
        <w:rPr>
          <w:rFonts w:hint="cs"/>
          <w:rtl/>
        </w:rPr>
        <w:t xml:space="preserve">ועדת החוקה, חוק ומשפט תדון בהצעת חוק המקרקעין (תיקון - סילוק פולש על-ידי הרשות), התשס"ד-2004, של חברת הכנסת רוחמה אברהם - פ/2011, לשם הכנתה לקריאה ראשונה. </w:t>
      </w:r>
    </w:p>
    <w:p w14:paraId="2215CFEE" w14:textId="77777777" w:rsidR="00000000" w:rsidRDefault="00EA6A92">
      <w:pPr>
        <w:pStyle w:val="a0"/>
        <w:rPr>
          <w:rFonts w:hint="cs"/>
          <w:rtl/>
        </w:rPr>
      </w:pPr>
    </w:p>
    <w:p w14:paraId="39D6A9F7" w14:textId="77777777" w:rsidR="00000000" w:rsidRDefault="00EA6A92">
      <w:pPr>
        <w:pStyle w:val="a0"/>
        <w:rPr>
          <w:rFonts w:hint="cs"/>
          <w:rtl/>
        </w:rPr>
      </w:pPr>
      <w:r>
        <w:rPr>
          <w:rFonts w:hint="cs"/>
          <w:rtl/>
        </w:rPr>
        <w:t>כן תדון ועדת החוקה, חוק ומשפט בהצעות לסדר</w:t>
      </w:r>
      <w:r>
        <w:rPr>
          <w:rFonts w:hint="cs"/>
          <w:rtl/>
        </w:rPr>
        <w:t xml:space="preserve">-היום בנושא: שחרור החשודים ברצח החייל אולג שייחט, זיכרונו לברכה - של חברי הכנסת אחמד טיבי, אהוד רצאבי, זהבה גלאון, מגלי והבה, ואסל טאהא ועבד-אלמאלכ דהאמשה. תודה רבה. </w:t>
      </w:r>
    </w:p>
    <w:p w14:paraId="7B432DA9" w14:textId="77777777" w:rsidR="00000000" w:rsidRDefault="00EA6A92">
      <w:pPr>
        <w:pStyle w:val="a0"/>
        <w:rPr>
          <w:rFonts w:hint="cs"/>
          <w:rtl/>
        </w:rPr>
      </w:pPr>
    </w:p>
    <w:p w14:paraId="5B3BB0CB" w14:textId="77777777" w:rsidR="00000000" w:rsidRDefault="00EA6A92">
      <w:pPr>
        <w:pStyle w:val="af1"/>
        <w:rPr>
          <w:rtl/>
        </w:rPr>
      </w:pPr>
      <w:r>
        <w:rPr>
          <w:rtl/>
        </w:rPr>
        <w:t>היו"ר נסים דהן:</w:t>
      </w:r>
    </w:p>
    <w:p w14:paraId="1BFA3417" w14:textId="77777777" w:rsidR="00000000" w:rsidRDefault="00EA6A92">
      <w:pPr>
        <w:pStyle w:val="a0"/>
        <w:rPr>
          <w:rtl/>
        </w:rPr>
      </w:pPr>
    </w:p>
    <w:p w14:paraId="68AD0FC0" w14:textId="77777777" w:rsidR="00000000" w:rsidRDefault="00EA6A92">
      <w:pPr>
        <w:pStyle w:val="a0"/>
        <w:rPr>
          <w:rFonts w:hint="cs"/>
          <w:rtl/>
        </w:rPr>
      </w:pPr>
      <w:r>
        <w:rPr>
          <w:rFonts w:hint="cs"/>
          <w:rtl/>
        </w:rPr>
        <w:t xml:space="preserve">תודה רבה ליושב-ראש ועדת הכנסת. </w:t>
      </w:r>
    </w:p>
    <w:p w14:paraId="524217D5" w14:textId="77777777" w:rsidR="00000000" w:rsidRDefault="00EA6A92">
      <w:pPr>
        <w:pStyle w:val="a0"/>
        <w:rPr>
          <w:rtl/>
        </w:rPr>
      </w:pPr>
    </w:p>
    <w:p w14:paraId="4C993379" w14:textId="77777777" w:rsidR="00000000" w:rsidRDefault="00EA6A92">
      <w:pPr>
        <w:pStyle w:val="a0"/>
        <w:rPr>
          <w:rFonts w:hint="cs"/>
          <w:rtl/>
        </w:rPr>
      </w:pPr>
    </w:p>
    <w:p w14:paraId="2C5894C8" w14:textId="77777777" w:rsidR="00000000" w:rsidRDefault="00EA6A92">
      <w:pPr>
        <w:pStyle w:val="a2"/>
        <w:rPr>
          <w:rtl/>
        </w:rPr>
      </w:pPr>
      <w:bookmarkStart w:id="151" w:name="CS26652FI0026652T31_05_2004_19_38_39"/>
      <w:bookmarkStart w:id="152" w:name="_Toc74484081"/>
      <w:bookmarkEnd w:id="151"/>
      <w:r>
        <w:rPr>
          <w:rtl/>
        </w:rPr>
        <w:t>שאילתות ותשובות</w:t>
      </w:r>
      <w:bookmarkEnd w:id="152"/>
    </w:p>
    <w:p w14:paraId="5D507EBE" w14:textId="77777777" w:rsidR="00000000" w:rsidRDefault="00EA6A92">
      <w:pPr>
        <w:pStyle w:val="-0"/>
        <w:rPr>
          <w:rFonts w:hint="cs"/>
          <w:rtl/>
        </w:rPr>
      </w:pPr>
    </w:p>
    <w:p w14:paraId="741B20CD" w14:textId="77777777" w:rsidR="00000000" w:rsidRDefault="00EA6A92">
      <w:pPr>
        <w:pStyle w:val="af1"/>
        <w:rPr>
          <w:rtl/>
        </w:rPr>
      </w:pPr>
      <w:r>
        <w:rPr>
          <w:rtl/>
        </w:rPr>
        <w:t>היו"ר נסים דהן:</w:t>
      </w:r>
    </w:p>
    <w:p w14:paraId="4FC65A3F" w14:textId="77777777" w:rsidR="00000000" w:rsidRDefault="00EA6A92">
      <w:pPr>
        <w:pStyle w:val="a0"/>
        <w:rPr>
          <w:rtl/>
        </w:rPr>
      </w:pPr>
    </w:p>
    <w:p w14:paraId="078113CF" w14:textId="77777777" w:rsidR="00000000" w:rsidRDefault="00EA6A92">
      <w:pPr>
        <w:pStyle w:val="a0"/>
        <w:rPr>
          <w:rFonts w:hint="cs"/>
          <w:rtl/>
        </w:rPr>
      </w:pPr>
      <w:r>
        <w:rPr>
          <w:rFonts w:hint="cs"/>
          <w:rtl/>
        </w:rPr>
        <w:t>השר</w:t>
      </w:r>
      <w:r>
        <w:rPr>
          <w:rFonts w:hint="cs"/>
          <w:rtl/>
        </w:rPr>
        <w:t xml:space="preserve"> שטרית יעלה ויבוא לדוכן כדי להשיב על שאילתות של חברי הכנסת. </w:t>
      </w:r>
    </w:p>
    <w:p w14:paraId="7DE19568" w14:textId="77777777" w:rsidR="00000000" w:rsidRDefault="00EA6A92">
      <w:pPr>
        <w:pStyle w:val="a0"/>
        <w:rPr>
          <w:rFonts w:hint="cs"/>
          <w:rtl/>
        </w:rPr>
      </w:pPr>
    </w:p>
    <w:p w14:paraId="522DB33D" w14:textId="77777777" w:rsidR="00000000" w:rsidRDefault="00EA6A92">
      <w:pPr>
        <w:pStyle w:val="a1"/>
        <w:jc w:val="center"/>
        <w:rPr>
          <w:rtl/>
        </w:rPr>
      </w:pPr>
      <w:bookmarkStart w:id="153" w:name="CQ19200FI0019200T31_05_2004_19_41_02"/>
      <w:bookmarkStart w:id="154" w:name="_Toc74484082"/>
      <w:bookmarkEnd w:id="153"/>
      <w:r>
        <w:rPr>
          <w:rtl/>
        </w:rPr>
        <w:t>954. שיעור ההוצאות של חברות הביטוח על שיווק</w:t>
      </w:r>
      <w:bookmarkEnd w:id="154"/>
      <w:r>
        <w:rPr>
          <w:rtl/>
        </w:rPr>
        <w:t xml:space="preserve"> </w:t>
      </w:r>
    </w:p>
    <w:p w14:paraId="3E41F9C3" w14:textId="77777777" w:rsidR="00000000" w:rsidRDefault="00EA6A92">
      <w:pPr>
        <w:pStyle w:val="a0"/>
        <w:rPr>
          <w:rFonts w:hint="cs"/>
          <w:rtl/>
        </w:rPr>
      </w:pPr>
    </w:p>
    <w:p w14:paraId="04177613" w14:textId="77777777" w:rsidR="00000000" w:rsidRDefault="00EA6A92">
      <w:pPr>
        <w:pStyle w:val="a0"/>
        <w:ind w:firstLine="0"/>
        <w:rPr>
          <w:bCs/>
          <w:u w:val="single"/>
        </w:rPr>
      </w:pPr>
      <w:bookmarkStart w:id="155" w:name="ESQ19200"/>
      <w:bookmarkStart w:id="156" w:name="TextBody8"/>
      <w:bookmarkEnd w:id="155"/>
      <w:r>
        <w:rPr>
          <w:bCs/>
          <w:u w:val="single"/>
          <w:rtl/>
        </w:rPr>
        <w:t>חבר</w:t>
      </w:r>
      <w:bookmarkEnd w:id="156"/>
      <w:r>
        <w:rPr>
          <w:rFonts w:hint="cs"/>
          <w:bCs/>
          <w:u w:val="single"/>
          <w:rtl/>
        </w:rPr>
        <w:t xml:space="preserve"> הכנסת </w:t>
      </w:r>
      <w:bookmarkStart w:id="157" w:name="TextBody2"/>
      <w:r>
        <w:rPr>
          <w:bCs/>
          <w:u w:val="single"/>
          <w:rtl/>
        </w:rPr>
        <w:t>יצחק הרצוג</w:t>
      </w:r>
      <w:bookmarkEnd w:id="157"/>
      <w:r>
        <w:rPr>
          <w:rFonts w:hint="cs"/>
          <w:bCs/>
          <w:u w:val="single"/>
          <w:rtl/>
        </w:rPr>
        <w:t xml:space="preserve"> </w:t>
      </w:r>
      <w:bookmarkStart w:id="158" w:name="TextBody9"/>
      <w:r>
        <w:rPr>
          <w:bCs/>
          <w:u w:val="single"/>
          <w:rtl/>
        </w:rPr>
        <w:t>שאל</w:t>
      </w:r>
      <w:bookmarkEnd w:id="158"/>
      <w:r>
        <w:rPr>
          <w:rFonts w:hint="cs"/>
          <w:bCs/>
          <w:u w:val="single"/>
          <w:rtl/>
        </w:rPr>
        <w:t xml:space="preserve"> את</w:t>
      </w:r>
      <w:bookmarkStart w:id="159" w:name="TextBody12"/>
      <w:r>
        <w:rPr>
          <w:bCs/>
          <w:u w:val="single"/>
          <w:rtl/>
        </w:rPr>
        <w:t xml:space="preserve"> שר</w:t>
      </w:r>
      <w:bookmarkEnd w:id="159"/>
      <w:r>
        <w:rPr>
          <w:rFonts w:hint="cs"/>
          <w:bCs/>
          <w:u w:val="single"/>
          <w:rtl/>
        </w:rPr>
        <w:t xml:space="preserve"> </w:t>
      </w:r>
      <w:bookmarkStart w:id="160" w:name="GMGOVMINISTRYNAME"/>
      <w:r>
        <w:rPr>
          <w:bCs/>
          <w:u w:val="single"/>
          <w:rtl/>
        </w:rPr>
        <w:t>האוצר</w:t>
      </w:r>
      <w:bookmarkEnd w:id="160"/>
    </w:p>
    <w:p w14:paraId="13196E47" w14:textId="77777777" w:rsidR="00000000" w:rsidRDefault="00EA6A92">
      <w:pPr>
        <w:pStyle w:val="a0"/>
        <w:ind w:firstLine="720"/>
      </w:pPr>
      <w:bookmarkStart w:id="161" w:name="TextBody4"/>
      <w:r>
        <w:rPr>
          <w:rtl/>
        </w:rPr>
        <w:t>ביום כ"ט בכסל</w:t>
      </w:r>
      <w:r>
        <w:rPr>
          <w:rFonts w:hint="cs"/>
          <w:rtl/>
        </w:rPr>
        <w:t>י</w:t>
      </w:r>
      <w:r>
        <w:rPr>
          <w:rtl/>
        </w:rPr>
        <w:t>ו התשס"ד (24 בדצמבר 2003):</w:t>
      </w:r>
      <w:bookmarkEnd w:id="161"/>
    </w:p>
    <w:p w14:paraId="51A8562F" w14:textId="77777777" w:rsidR="00000000" w:rsidRDefault="00EA6A92">
      <w:pPr>
        <w:pStyle w:val="a0"/>
        <w:rPr>
          <w:rFonts w:hint="cs"/>
          <w:rtl/>
        </w:rPr>
      </w:pPr>
    </w:p>
    <w:p w14:paraId="41FF3259" w14:textId="77777777" w:rsidR="00000000" w:rsidRDefault="00EA6A92">
      <w:pPr>
        <w:pStyle w:val="a0"/>
        <w:rPr>
          <w:rFonts w:hint="cs"/>
        </w:rPr>
      </w:pPr>
    </w:p>
    <w:p w14:paraId="763B6209" w14:textId="77777777" w:rsidR="00000000" w:rsidRDefault="00EA6A92">
      <w:pPr>
        <w:pStyle w:val="a0"/>
        <w:ind w:firstLine="720"/>
        <w:rPr>
          <w:rtl/>
        </w:rPr>
      </w:pPr>
      <w:bookmarkStart w:id="162" w:name="TextBody3"/>
      <w:r>
        <w:rPr>
          <w:rtl/>
        </w:rPr>
        <w:t xml:space="preserve">לקראת שנת 2004 החליט המפקח </w:t>
      </w:r>
      <w:r>
        <w:rPr>
          <w:rFonts w:hint="cs"/>
          <w:rtl/>
        </w:rPr>
        <w:t>לקבוע</w:t>
      </w:r>
      <w:r>
        <w:rPr>
          <w:rtl/>
        </w:rPr>
        <w:t xml:space="preserve"> שיעור דומה של הוצאות </w:t>
      </w:r>
      <w:r>
        <w:rPr>
          <w:rFonts w:hint="cs"/>
          <w:rtl/>
        </w:rPr>
        <w:t xml:space="preserve">חברות הביטוח </w:t>
      </w:r>
      <w:r>
        <w:rPr>
          <w:rtl/>
        </w:rPr>
        <w:t>ל</w:t>
      </w:r>
      <w:r>
        <w:rPr>
          <w:rtl/>
        </w:rPr>
        <w:t>מטרות שיווק.</w:t>
      </w:r>
    </w:p>
    <w:bookmarkEnd w:id="162"/>
    <w:p w14:paraId="5F2CEE13" w14:textId="77777777" w:rsidR="00000000" w:rsidRDefault="00EA6A92">
      <w:pPr>
        <w:pStyle w:val="a0"/>
        <w:ind w:firstLine="720"/>
      </w:pPr>
    </w:p>
    <w:p w14:paraId="59B64404" w14:textId="77777777" w:rsidR="00000000" w:rsidRDefault="00EA6A92">
      <w:pPr>
        <w:pStyle w:val="a0"/>
        <w:ind w:firstLine="720"/>
      </w:pPr>
      <w:r>
        <w:rPr>
          <w:rFonts w:hint="cs"/>
          <w:rtl/>
        </w:rPr>
        <w:t>רצוני לשאול</w:t>
      </w:r>
      <w:r>
        <w:rPr>
          <w:rtl/>
        </w:rPr>
        <w:t>:</w:t>
      </w:r>
    </w:p>
    <w:p w14:paraId="405C239F" w14:textId="77777777" w:rsidR="00000000" w:rsidRDefault="00EA6A92">
      <w:pPr>
        <w:pStyle w:val="a0"/>
        <w:ind w:firstLine="720"/>
      </w:pPr>
    </w:p>
    <w:p w14:paraId="29CF6042" w14:textId="77777777" w:rsidR="00000000" w:rsidRDefault="00EA6A92">
      <w:pPr>
        <w:pStyle w:val="a0"/>
        <w:ind w:firstLine="720"/>
        <w:rPr>
          <w:rtl/>
        </w:rPr>
      </w:pPr>
      <w:bookmarkStart w:id="163" w:name="TextBody5"/>
      <w:r>
        <w:rPr>
          <w:rFonts w:hint="cs"/>
          <w:rtl/>
        </w:rPr>
        <w:t xml:space="preserve">1. </w:t>
      </w:r>
      <w:r>
        <w:rPr>
          <w:rtl/>
        </w:rPr>
        <w:t xml:space="preserve">האם </w:t>
      </w:r>
      <w:r>
        <w:rPr>
          <w:rFonts w:hint="cs"/>
          <w:rtl/>
        </w:rPr>
        <w:t>אכן ייקבע</w:t>
      </w:r>
      <w:r>
        <w:rPr>
          <w:rtl/>
        </w:rPr>
        <w:t xml:space="preserve"> שיעור הוצאות דומה?</w:t>
      </w:r>
    </w:p>
    <w:p w14:paraId="13AC811F" w14:textId="77777777" w:rsidR="00000000" w:rsidRDefault="00EA6A92">
      <w:pPr>
        <w:pStyle w:val="a0"/>
        <w:ind w:firstLine="720"/>
        <w:rPr>
          <w:rtl/>
        </w:rPr>
      </w:pPr>
    </w:p>
    <w:p w14:paraId="5BE23E21" w14:textId="77777777" w:rsidR="00000000" w:rsidRDefault="00EA6A92">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כיצד עולה קביעת</w:t>
      </w:r>
      <w:r>
        <w:rPr>
          <w:rtl/>
        </w:rPr>
        <w:t xml:space="preserve"> שיעור ההוצאות </w:t>
      </w:r>
      <w:r>
        <w:rPr>
          <w:rFonts w:hint="cs"/>
          <w:rtl/>
        </w:rPr>
        <w:t>עם</w:t>
      </w:r>
      <w:r>
        <w:rPr>
          <w:rtl/>
        </w:rPr>
        <w:t xml:space="preserve"> עקרון התחרות?</w:t>
      </w:r>
    </w:p>
    <w:p w14:paraId="117656DA" w14:textId="77777777" w:rsidR="00000000" w:rsidRDefault="00EA6A92">
      <w:pPr>
        <w:pStyle w:val="a0"/>
        <w:ind w:firstLine="720"/>
        <w:rPr>
          <w:rtl/>
        </w:rPr>
      </w:pPr>
    </w:p>
    <w:p w14:paraId="03EE9B07" w14:textId="77777777" w:rsidR="00000000" w:rsidRDefault="00EA6A92">
      <w:pPr>
        <w:pStyle w:val="a0"/>
        <w:ind w:firstLine="720"/>
        <w:rPr>
          <w:rtl/>
        </w:rPr>
      </w:pPr>
      <w:r>
        <w:rPr>
          <w:rFonts w:hint="cs"/>
          <w:rtl/>
        </w:rPr>
        <w:t xml:space="preserve">3. </w:t>
      </w:r>
      <w:r>
        <w:rPr>
          <w:rtl/>
        </w:rPr>
        <w:t xml:space="preserve">מה המצב </w:t>
      </w:r>
      <w:r>
        <w:rPr>
          <w:rFonts w:hint="cs"/>
          <w:rtl/>
        </w:rPr>
        <w:t>ב</w:t>
      </w:r>
      <w:r>
        <w:rPr>
          <w:rtl/>
        </w:rPr>
        <w:t>תחום זה במדינות מרכזיות בעולם המערבי בהשוואה לישראל?</w:t>
      </w:r>
    </w:p>
    <w:p w14:paraId="73BE0700" w14:textId="77777777" w:rsidR="00000000" w:rsidRDefault="00EA6A92">
      <w:pPr>
        <w:pStyle w:val="a0"/>
        <w:ind w:firstLine="720"/>
        <w:rPr>
          <w:rtl/>
        </w:rPr>
      </w:pPr>
    </w:p>
    <w:bookmarkEnd w:id="163"/>
    <w:p w14:paraId="5C1F7253" w14:textId="77777777" w:rsidR="00000000" w:rsidRDefault="00EA6A92">
      <w:pPr>
        <w:pStyle w:val="a0"/>
        <w:ind w:firstLine="0"/>
        <w:rPr>
          <w:b/>
        </w:rPr>
      </w:pPr>
      <w:r>
        <w:rPr>
          <w:rFonts w:hint="eastAsia"/>
          <w:b/>
          <w:bCs/>
          <w:u w:val="single"/>
          <w:rtl/>
        </w:rPr>
        <w:t>תשובת</w:t>
      </w:r>
      <w:r>
        <w:rPr>
          <w:b/>
          <w:bCs/>
          <w:u w:val="single"/>
          <w:rtl/>
        </w:rPr>
        <w:t xml:space="preserve"> השר מאיר שטרית:</w:t>
      </w:r>
    </w:p>
    <w:p w14:paraId="3D71C693" w14:textId="77777777" w:rsidR="00000000" w:rsidRDefault="00EA6A92">
      <w:pPr>
        <w:pStyle w:val="a0"/>
        <w:ind w:firstLine="0"/>
        <w:rPr>
          <w:rFonts w:hint="cs"/>
          <w:rtl/>
        </w:rPr>
      </w:pPr>
      <w:r>
        <w:rPr>
          <w:b/>
          <w:rtl/>
        </w:rPr>
        <w:t xml:space="preserve">(לא נקראה, נמסרה </w:t>
      </w:r>
      <w:r>
        <w:rPr>
          <w:rFonts w:hint="eastAsia"/>
          <w:b/>
          <w:rtl/>
        </w:rPr>
        <w:t>לפרוטוקול</w:t>
      </w:r>
      <w:r>
        <w:rPr>
          <w:b/>
          <w:rtl/>
        </w:rPr>
        <w:t>)</w:t>
      </w:r>
      <w:bookmarkStart w:id="164" w:name="Date"/>
      <w:bookmarkStart w:id="165" w:name="reference"/>
      <w:bookmarkEnd w:id="164"/>
      <w:bookmarkEnd w:id="165"/>
    </w:p>
    <w:p w14:paraId="50DBC8DF" w14:textId="77777777" w:rsidR="00000000" w:rsidRDefault="00EA6A92">
      <w:pPr>
        <w:pStyle w:val="a0"/>
        <w:rPr>
          <w:rtl/>
        </w:rPr>
      </w:pPr>
    </w:p>
    <w:p w14:paraId="1AB5FA31" w14:textId="77777777" w:rsidR="00000000" w:rsidRDefault="00EA6A92">
      <w:pPr>
        <w:pStyle w:val="a0"/>
        <w:ind w:firstLine="720"/>
        <w:rPr>
          <w:rFonts w:hint="cs"/>
          <w:rtl/>
        </w:rPr>
      </w:pPr>
      <w:bookmarkStart w:id="166" w:name="start"/>
      <w:bookmarkEnd w:id="166"/>
      <w:r>
        <w:rPr>
          <w:rFonts w:hint="cs"/>
          <w:rtl/>
        </w:rPr>
        <w:t>ראשית אציין, כי</w:t>
      </w:r>
      <w:r>
        <w:rPr>
          <w:rFonts w:hint="cs"/>
          <w:rtl/>
        </w:rPr>
        <w:t xml:space="preserve"> במסגרת אישור תוכניות ביטוח חיים חדשות לשנת 2004, המפקח על הביטוח </w:t>
      </w:r>
      <w:r>
        <w:rPr>
          <w:rFonts w:hint="cs"/>
          <w:b/>
          <w:rtl/>
        </w:rPr>
        <w:t>לא</w:t>
      </w:r>
      <w:r>
        <w:rPr>
          <w:rFonts w:hint="cs"/>
          <w:rtl/>
        </w:rPr>
        <w:t xml:space="preserve"> התערב בקביעת שיעור הוצאות של חברות הביטוח על שיווק, לרבות בקביעת גובה העמלות שמשלמות החברות לסוכני הביטוח.</w:t>
      </w:r>
    </w:p>
    <w:p w14:paraId="524BE1D9" w14:textId="77777777" w:rsidR="00000000" w:rsidRDefault="00EA6A92">
      <w:pPr>
        <w:pStyle w:val="a0"/>
        <w:rPr>
          <w:rFonts w:hint="cs"/>
          <w:rtl/>
        </w:rPr>
      </w:pPr>
    </w:p>
    <w:p w14:paraId="44241693" w14:textId="77777777" w:rsidR="00000000" w:rsidRDefault="00EA6A92">
      <w:pPr>
        <w:pStyle w:val="a0"/>
        <w:ind w:firstLine="720"/>
        <w:rPr>
          <w:rFonts w:hint="cs"/>
          <w:rtl/>
        </w:rPr>
      </w:pPr>
      <w:r>
        <w:rPr>
          <w:rFonts w:hint="cs"/>
          <w:b/>
          <w:rtl/>
        </w:rPr>
        <w:t xml:space="preserve">1-2.  </w:t>
      </w:r>
      <w:r>
        <w:rPr>
          <w:rFonts w:hint="cs"/>
          <w:rtl/>
        </w:rPr>
        <w:t>חברות הביטוח הגישו לאישור המפקח תוכניות ביטוח חדשות, שבהן נקבעה, בין השאר</w:t>
      </w:r>
      <w:r>
        <w:rPr>
          <w:rFonts w:hint="cs"/>
          <w:rtl/>
        </w:rPr>
        <w:t>, תקרת הוצאות המותרת לגבייה מתוך הפרמיה המשולמת על-ידי המבוטחים, וכן דמי ניהול בעד ניהול כספי החיסכון. לחברות אושרו מגוון תוכניות ביטוח בעלות מבנה ושיעורי הוצאות ודמי ניהול שונים, כך שכל חברה בחרה לעצמה את מבנה ההוצאות המתאים לה בהתאם לצרכיה. יצוין כי לכמה</w:t>
      </w:r>
      <w:r>
        <w:rPr>
          <w:rFonts w:hint="cs"/>
          <w:rtl/>
        </w:rPr>
        <w:t xml:space="preserve"> חברות ביטוח אושרו, על-פי בקשתן, כמה תוכניות ביטוח בעלות מבנה הוצאות ודמי ניהול שונה, לרבות כאלו ללא מרכיב הוצאות מהפרמיה. </w:t>
      </w:r>
    </w:p>
    <w:p w14:paraId="3782EFF4" w14:textId="77777777" w:rsidR="00000000" w:rsidRDefault="00EA6A92">
      <w:pPr>
        <w:pStyle w:val="a0"/>
        <w:rPr>
          <w:rFonts w:hint="cs"/>
          <w:rtl/>
        </w:rPr>
      </w:pPr>
    </w:p>
    <w:p w14:paraId="353C225B" w14:textId="77777777" w:rsidR="00000000" w:rsidRDefault="00EA6A92">
      <w:pPr>
        <w:pStyle w:val="a0"/>
        <w:ind w:firstLine="720"/>
        <w:rPr>
          <w:rFonts w:hint="cs"/>
          <w:rtl/>
        </w:rPr>
      </w:pPr>
      <w:r>
        <w:rPr>
          <w:rFonts w:hint="cs"/>
          <w:rtl/>
        </w:rPr>
        <w:t>בתוכניות החדשות הושם דגש חזק בשקיפות ובגילוי למבוטח, ולראשונה יחויבו חברות הביטוח לדווח למבוטח על גובה ההוצאות הנגבות ממנו. עובדה ז</w:t>
      </w:r>
      <w:r>
        <w:rPr>
          <w:rFonts w:hint="cs"/>
          <w:rtl/>
        </w:rPr>
        <w:t xml:space="preserve">ו תאפשר למבוטח לערוך השוואה בין חברות הביטוח לעניין ההוצאות והכיסויים הביטוחיים שהוא מתעתד לרכוש. </w:t>
      </w:r>
    </w:p>
    <w:p w14:paraId="5EFED82B" w14:textId="77777777" w:rsidR="00000000" w:rsidRDefault="00EA6A92">
      <w:pPr>
        <w:pStyle w:val="a0"/>
        <w:rPr>
          <w:rFonts w:hint="cs"/>
          <w:rtl/>
        </w:rPr>
      </w:pPr>
    </w:p>
    <w:p w14:paraId="71B7E506" w14:textId="77777777" w:rsidR="00000000" w:rsidRDefault="00EA6A92">
      <w:pPr>
        <w:pStyle w:val="a0"/>
        <w:ind w:firstLine="720"/>
        <w:rPr>
          <w:rFonts w:hint="cs"/>
          <w:rtl/>
        </w:rPr>
      </w:pPr>
      <w:r>
        <w:rPr>
          <w:rFonts w:hint="cs"/>
          <w:rtl/>
        </w:rPr>
        <w:t>המתכונת החדשה תוביל לתחרות בנוגע לאופן ניהול ההשקעות, כך שיניבו למבוטח תשואה גבוהה יותר, וכן לגבי אחוז דמי הניהול הנגבים מהמבוטחים, שיעור ההוצאות, מחיר הכיס</w:t>
      </w:r>
      <w:r>
        <w:rPr>
          <w:rFonts w:hint="cs"/>
          <w:rtl/>
        </w:rPr>
        <w:t>וי הביטוחי ותנאיו.</w:t>
      </w:r>
    </w:p>
    <w:p w14:paraId="36DA1D9A" w14:textId="77777777" w:rsidR="00000000" w:rsidRDefault="00EA6A92">
      <w:pPr>
        <w:pStyle w:val="a0"/>
        <w:rPr>
          <w:rFonts w:hint="cs"/>
          <w:rtl/>
        </w:rPr>
      </w:pPr>
    </w:p>
    <w:p w14:paraId="68AE71B0" w14:textId="77777777" w:rsidR="00000000" w:rsidRDefault="00EA6A92">
      <w:pPr>
        <w:pStyle w:val="a0"/>
        <w:ind w:firstLine="720"/>
        <w:rPr>
          <w:rFonts w:hint="cs"/>
        </w:rPr>
      </w:pPr>
      <w:r>
        <w:rPr>
          <w:rFonts w:hint="cs"/>
          <w:b/>
          <w:rtl/>
        </w:rPr>
        <w:t xml:space="preserve">3.  </w:t>
      </w:r>
      <w:r>
        <w:rPr>
          <w:rFonts w:hint="cs"/>
          <w:rtl/>
        </w:rPr>
        <w:t>בעולם אין אחידות בין המדינות במבנה השוק, בסוגי התוכניות ובקביעת שיעור ההוצאות ודמי הניהול. יש מדינות שבהן קיימת התערבות בקביעת הוצאות ודמי ניהול, כגון שבדיה, אנגליה ואוסטרליה, ויש מדינות אחרות, כמו ארצות-הברית, שבהן לא קיימת התערבות</w:t>
      </w:r>
      <w:r>
        <w:rPr>
          <w:rFonts w:hint="cs"/>
          <w:rtl/>
        </w:rPr>
        <w:t xml:space="preserve"> בקביעת הוצאות.</w:t>
      </w:r>
    </w:p>
    <w:p w14:paraId="074C577D" w14:textId="77777777" w:rsidR="00000000" w:rsidRDefault="00EA6A92">
      <w:pPr>
        <w:pStyle w:val="a0"/>
        <w:rPr>
          <w:rFonts w:hint="cs"/>
          <w:rtl/>
        </w:rPr>
      </w:pPr>
    </w:p>
    <w:p w14:paraId="16C51521" w14:textId="77777777" w:rsidR="00000000" w:rsidRDefault="00EA6A92">
      <w:pPr>
        <w:pStyle w:val="af1"/>
        <w:rPr>
          <w:rtl/>
        </w:rPr>
      </w:pPr>
      <w:r>
        <w:rPr>
          <w:rFonts w:hint="eastAsia"/>
          <w:rtl/>
        </w:rPr>
        <w:t>היו</w:t>
      </w:r>
      <w:r>
        <w:rPr>
          <w:rtl/>
        </w:rPr>
        <w:t>"ר נסים דהן:</w:t>
      </w:r>
    </w:p>
    <w:p w14:paraId="21C847BD" w14:textId="77777777" w:rsidR="00000000" w:rsidRDefault="00EA6A92">
      <w:pPr>
        <w:pStyle w:val="a0"/>
        <w:rPr>
          <w:rtl/>
        </w:rPr>
      </w:pPr>
    </w:p>
    <w:p w14:paraId="1B74F2B5" w14:textId="77777777" w:rsidR="00000000" w:rsidRDefault="00EA6A92">
      <w:pPr>
        <w:pStyle w:val="a0"/>
        <w:rPr>
          <w:rFonts w:hint="cs"/>
          <w:rtl/>
        </w:rPr>
      </w:pPr>
      <w:r>
        <w:rPr>
          <w:rFonts w:hint="cs"/>
          <w:rtl/>
        </w:rPr>
        <w:t>שאילתא מס' 968, של חבר הכנסת אופיר פינס-פז, והפעם הוא נוכח, כמו בכל פעם.</w:t>
      </w:r>
    </w:p>
    <w:p w14:paraId="708FC372" w14:textId="77777777" w:rsidR="00000000" w:rsidRDefault="00EA6A92">
      <w:pPr>
        <w:pStyle w:val="a0"/>
        <w:rPr>
          <w:rFonts w:hint="cs"/>
          <w:rtl/>
        </w:rPr>
      </w:pPr>
    </w:p>
    <w:p w14:paraId="5649E75F" w14:textId="77777777" w:rsidR="00000000" w:rsidRDefault="00EA6A92">
      <w:pPr>
        <w:pStyle w:val="a"/>
        <w:rPr>
          <w:rtl/>
        </w:rPr>
      </w:pPr>
      <w:bookmarkStart w:id="167" w:name="FS000000478T31_05_2004_19_44_00"/>
      <w:bookmarkStart w:id="168" w:name="_Toc74484083"/>
      <w:bookmarkEnd w:id="167"/>
      <w:r>
        <w:rPr>
          <w:rFonts w:hint="eastAsia"/>
          <w:rtl/>
        </w:rPr>
        <w:t>השר</w:t>
      </w:r>
      <w:r>
        <w:rPr>
          <w:rtl/>
        </w:rPr>
        <w:t xml:space="preserve"> מאיר שטרית:</w:t>
      </w:r>
      <w:bookmarkEnd w:id="168"/>
    </w:p>
    <w:p w14:paraId="6C3E0432" w14:textId="77777777" w:rsidR="00000000" w:rsidRDefault="00EA6A92">
      <w:pPr>
        <w:pStyle w:val="a0"/>
        <w:rPr>
          <w:rFonts w:hint="cs"/>
          <w:rtl/>
        </w:rPr>
      </w:pPr>
    </w:p>
    <w:p w14:paraId="2233E674" w14:textId="77777777" w:rsidR="00000000" w:rsidRDefault="00EA6A92">
      <w:pPr>
        <w:pStyle w:val="a0"/>
        <w:rPr>
          <w:rFonts w:hint="cs"/>
          <w:rtl/>
        </w:rPr>
      </w:pPr>
      <w:r>
        <w:rPr>
          <w:rFonts w:hint="cs"/>
          <w:rtl/>
        </w:rPr>
        <w:t xml:space="preserve">נוכח, נוכח. כל הזמן. הוא לא מחמיץ. </w:t>
      </w:r>
    </w:p>
    <w:p w14:paraId="3C1CC662" w14:textId="77777777" w:rsidR="00000000" w:rsidRDefault="00EA6A92">
      <w:pPr>
        <w:pStyle w:val="a0"/>
        <w:rPr>
          <w:rFonts w:hint="cs"/>
          <w:rtl/>
        </w:rPr>
      </w:pPr>
    </w:p>
    <w:p w14:paraId="36F37A10" w14:textId="77777777" w:rsidR="00000000" w:rsidRDefault="00EA6A92">
      <w:pPr>
        <w:pStyle w:val="af1"/>
        <w:rPr>
          <w:rtl/>
        </w:rPr>
      </w:pPr>
      <w:r>
        <w:rPr>
          <w:rtl/>
        </w:rPr>
        <w:t>היו"ר נסים דהן:</w:t>
      </w:r>
    </w:p>
    <w:p w14:paraId="359E9732" w14:textId="77777777" w:rsidR="00000000" w:rsidRDefault="00EA6A92">
      <w:pPr>
        <w:pStyle w:val="a0"/>
        <w:rPr>
          <w:rtl/>
        </w:rPr>
      </w:pPr>
    </w:p>
    <w:p w14:paraId="201B3BC6" w14:textId="77777777" w:rsidR="00000000" w:rsidRDefault="00EA6A92">
      <w:pPr>
        <w:pStyle w:val="a0"/>
        <w:rPr>
          <w:rFonts w:hint="cs"/>
          <w:rtl/>
        </w:rPr>
      </w:pPr>
      <w:r>
        <w:rPr>
          <w:rFonts w:hint="cs"/>
          <w:rtl/>
        </w:rPr>
        <w:t>מלגה חודשית לאברכים.</w:t>
      </w:r>
    </w:p>
    <w:p w14:paraId="4FD0CFE7" w14:textId="77777777" w:rsidR="00000000" w:rsidRDefault="00EA6A92">
      <w:pPr>
        <w:bidi/>
        <w:rPr>
          <w:sz w:val="26"/>
        </w:rPr>
      </w:pPr>
    </w:p>
    <w:p w14:paraId="18C4BADF" w14:textId="77777777" w:rsidR="00000000" w:rsidRDefault="00EA6A92">
      <w:pPr>
        <w:pStyle w:val="a0"/>
        <w:rPr>
          <w:rtl/>
        </w:rPr>
      </w:pPr>
    </w:p>
    <w:p w14:paraId="4E41AA58" w14:textId="77777777" w:rsidR="00000000" w:rsidRDefault="00EA6A92">
      <w:pPr>
        <w:pStyle w:val="a1"/>
        <w:jc w:val="center"/>
        <w:rPr>
          <w:rtl/>
        </w:rPr>
      </w:pPr>
      <w:bookmarkStart w:id="169" w:name="CQ19560FI0019560T31_05_2004_19_42_14"/>
      <w:bookmarkStart w:id="170" w:name="_Toc74484084"/>
      <w:bookmarkEnd w:id="169"/>
      <w:r>
        <w:rPr>
          <w:rtl/>
        </w:rPr>
        <w:t xml:space="preserve">968. </w:t>
      </w:r>
      <w:r>
        <w:rPr>
          <w:rFonts w:hint="cs"/>
          <w:rtl/>
        </w:rPr>
        <w:t>ידיעה על העלאת שיעור ה</w:t>
      </w:r>
      <w:r>
        <w:rPr>
          <w:rtl/>
        </w:rPr>
        <w:t xml:space="preserve">מלגה </w:t>
      </w:r>
      <w:r>
        <w:rPr>
          <w:rFonts w:hint="cs"/>
          <w:rtl/>
        </w:rPr>
        <w:t>ה</w:t>
      </w:r>
      <w:r>
        <w:rPr>
          <w:rtl/>
        </w:rPr>
        <w:t xml:space="preserve">חודשית </w:t>
      </w:r>
      <w:r>
        <w:rPr>
          <w:rFonts w:hint="cs"/>
          <w:rtl/>
        </w:rPr>
        <w:t>ש</w:t>
      </w:r>
      <w:r>
        <w:rPr>
          <w:rtl/>
        </w:rPr>
        <w:t>ל</w:t>
      </w:r>
      <w:r>
        <w:rPr>
          <w:rFonts w:hint="cs"/>
          <w:rtl/>
        </w:rPr>
        <w:t xml:space="preserve"> </w:t>
      </w:r>
      <w:r>
        <w:rPr>
          <w:rtl/>
        </w:rPr>
        <w:t>אברכים</w:t>
      </w:r>
      <w:bookmarkEnd w:id="170"/>
    </w:p>
    <w:p w14:paraId="4830C7B0" w14:textId="77777777" w:rsidR="00000000" w:rsidRDefault="00EA6A92">
      <w:pPr>
        <w:pStyle w:val="a0"/>
        <w:rPr>
          <w:rFonts w:hint="cs"/>
          <w:rtl/>
        </w:rPr>
      </w:pPr>
    </w:p>
    <w:p w14:paraId="12697CFD" w14:textId="77777777" w:rsidR="00000000" w:rsidRDefault="00EA6A92">
      <w:pPr>
        <w:pStyle w:val="a0"/>
        <w:ind w:firstLine="0"/>
        <w:rPr>
          <w:bCs/>
          <w:u w:val="single"/>
        </w:rPr>
      </w:pPr>
      <w:bookmarkStart w:id="171" w:name="ESQ19560"/>
      <w:bookmarkEnd w:id="171"/>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73ECA569" w14:textId="77777777" w:rsidR="00000000" w:rsidRDefault="00EA6A92">
      <w:pPr>
        <w:pStyle w:val="a0"/>
        <w:ind w:firstLine="720"/>
      </w:pPr>
      <w:r>
        <w:rPr>
          <w:rtl/>
        </w:rPr>
        <w:t>ביום ו' בטבת התשס"ד (31 בדצמבר 2003):</w:t>
      </w:r>
    </w:p>
    <w:p w14:paraId="5892B37D" w14:textId="77777777" w:rsidR="00000000" w:rsidRDefault="00EA6A92">
      <w:pPr>
        <w:pStyle w:val="a0"/>
        <w:rPr>
          <w:rFonts w:hint="cs"/>
          <w:rtl/>
        </w:rPr>
      </w:pPr>
    </w:p>
    <w:p w14:paraId="0EFCB67A" w14:textId="77777777" w:rsidR="00000000" w:rsidRDefault="00EA6A92">
      <w:pPr>
        <w:pStyle w:val="a0"/>
        <w:ind w:firstLine="720"/>
      </w:pPr>
      <w:r>
        <w:rPr>
          <w:rFonts w:hint="cs"/>
          <w:rtl/>
        </w:rPr>
        <w:t>ב</w:t>
      </w:r>
      <w:r>
        <w:rPr>
          <w:rtl/>
        </w:rPr>
        <w:t xml:space="preserve">"יתד נאמן" </w:t>
      </w:r>
      <w:r>
        <w:rPr>
          <w:rFonts w:hint="cs"/>
          <w:rtl/>
        </w:rPr>
        <w:t>מ-17 בדצמבר 2003 פורסם, כי</w:t>
      </w:r>
      <w:r>
        <w:rPr>
          <w:rtl/>
        </w:rPr>
        <w:t xml:space="preserve"> משרד האוצר החליט להעלות </w:t>
      </w:r>
      <w:r>
        <w:rPr>
          <w:rFonts w:hint="cs"/>
          <w:rtl/>
        </w:rPr>
        <w:t xml:space="preserve">את המלגה החודשית לאברך בשיעור של 100%, ל-500 ש"ח. </w:t>
      </w:r>
    </w:p>
    <w:p w14:paraId="0FF127A9" w14:textId="77777777" w:rsidR="00000000" w:rsidRDefault="00EA6A92">
      <w:pPr>
        <w:pStyle w:val="a0"/>
        <w:ind w:firstLine="720"/>
      </w:pPr>
    </w:p>
    <w:p w14:paraId="318B40DB" w14:textId="77777777" w:rsidR="00000000" w:rsidRDefault="00EA6A92">
      <w:pPr>
        <w:pStyle w:val="a0"/>
        <w:ind w:firstLine="720"/>
      </w:pPr>
      <w:r>
        <w:rPr>
          <w:rFonts w:hint="cs"/>
          <w:rtl/>
        </w:rPr>
        <w:t>רצוני לשאול</w:t>
      </w:r>
      <w:r>
        <w:rPr>
          <w:rtl/>
        </w:rPr>
        <w:t>:</w:t>
      </w:r>
    </w:p>
    <w:p w14:paraId="4643EFD1" w14:textId="77777777" w:rsidR="00000000" w:rsidRDefault="00EA6A92">
      <w:pPr>
        <w:pStyle w:val="a0"/>
        <w:ind w:firstLine="720"/>
      </w:pPr>
    </w:p>
    <w:p w14:paraId="37541219" w14:textId="77777777" w:rsidR="00000000" w:rsidRDefault="00EA6A92">
      <w:pPr>
        <w:pStyle w:val="a0"/>
        <w:ind w:firstLine="720"/>
        <w:rPr>
          <w:rtl/>
        </w:rPr>
      </w:pPr>
      <w:r>
        <w:rPr>
          <w:rFonts w:hint="cs"/>
          <w:rtl/>
        </w:rPr>
        <w:t xml:space="preserve">1. </w:t>
      </w:r>
      <w:r>
        <w:rPr>
          <w:rtl/>
        </w:rPr>
        <w:t>האם ה</w:t>
      </w:r>
      <w:r>
        <w:rPr>
          <w:rFonts w:hint="cs"/>
          <w:rtl/>
        </w:rPr>
        <w:t>ידיעה</w:t>
      </w:r>
      <w:r>
        <w:rPr>
          <w:rtl/>
        </w:rPr>
        <w:t xml:space="preserve"> נכו</w:t>
      </w:r>
      <w:r>
        <w:rPr>
          <w:rFonts w:hint="cs"/>
          <w:rtl/>
        </w:rPr>
        <w:t>נה</w:t>
      </w:r>
      <w:r>
        <w:rPr>
          <w:rtl/>
        </w:rPr>
        <w:t>?</w:t>
      </w:r>
    </w:p>
    <w:p w14:paraId="2F471583" w14:textId="77777777" w:rsidR="00000000" w:rsidRDefault="00EA6A92">
      <w:pPr>
        <w:pStyle w:val="a0"/>
        <w:ind w:firstLine="720"/>
        <w:rPr>
          <w:rtl/>
        </w:rPr>
      </w:pPr>
    </w:p>
    <w:p w14:paraId="5511008E" w14:textId="77777777" w:rsidR="00000000" w:rsidRDefault="00EA6A92">
      <w:pPr>
        <w:pStyle w:val="a0"/>
        <w:ind w:firstLine="720"/>
        <w:rPr>
          <w:rtl/>
        </w:rPr>
      </w:pPr>
      <w:r>
        <w:rPr>
          <w:rFonts w:hint="cs"/>
          <w:rtl/>
        </w:rPr>
        <w:t>2. אם</w:t>
      </w:r>
      <w:r>
        <w:rPr>
          <w:rtl/>
        </w:rPr>
        <w:t xml:space="preserve"> כן</w:t>
      </w:r>
      <w:r>
        <w:rPr>
          <w:rFonts w:hint="cs"/>
          <w:rtl/>
        </w:rPr>
        <w:t xml:space="preserve"> </w:t>
      </w:r>
      <w:r>
        <w:rPr>
          <w:rFonts w:hint="eastAsia"/>
          <w:rtl/>
        </w:rPr>
        <w:t>–</w:t>
      </w:r>
      <w:r>
        <w:rPr>
          <w:rtl/>
        </w:rPr>
        <w:t xml:space="preserve"> מי קיבל את ההחלטה </w:t>
      </w:r>
      <w:r>
        <w:rPr>
          <w:rtl/>
        </w:rPr>
        <w:t>ומתי?</w:t>
      </w:r>
    </w:p>
    <w:p w14:paraId="084F29BF" w14:textId="77777777" w:rsidR="00000000" w:rsidRDefault="00EA6A92">
      <w:pPr>
        <w:pStyle w:val="a0"/>
        <w:ind w:firstLine="720"/>
        <w:rPr>
          <w:rtl/>
        </w:rPr>
      </w:pPr>
    </w:p>
    <w:p w14:paraId="600135EA" w14:textId="77777777" w:rsidR="00000000" w:rsidRDefault="00EA6A92">
      <w:pPr>
        <w:pStyle w:val="a0"/>
        <w:ind w:firstLine="720"/>
        <w:rPr>
          <w:rtl/>
        </w:rPr>
      </w:pPr>
      <w:r>
        <w:rPr>
          <w:rFonts w:hint="cs"/>
          <w:rtl/>
        </w:rPr>
        <w:t xml:space="preserve">3. </w:t>
      </w:r>
      <w:r>
        <w:rPr>
          <w:rtl/>
        </w:rPr>
        <w:t xml:space="preserve">מה </w:t>
      </w:r>
      <w:r>
        <w:rPr>
          <w:rFonts w:hint="cs"/>
          <w:rtl/>
        </w:rPr>
        <w:t xml:space="preserve">היא </w:t>
      </w:r>
      <w:r>
        <w:rPr>
          <w:rtl/>
        </w:rPr>
        <w:t>העלות השנתית הכוללת של החלטה זו?</w:t>
      </w:r>
    </w:p>
    <w:p w14:paraId="297E2E52" w14:textId="77777777" w:rsidR="00000000" w:rsidRDefault="00EA6A92">
      <w:pPr>
        <w:pStyle w:val="a0"/>
        <w:ind w:firstLine="720"/>
        <w:rPr>
          <w:rtl/>
        </w:rPr>
      </w:pPr>
    </w:p>
    <w:p w14:paraId="68C3D13C" w14:textId="77777777" w:rsidR="00000000" w:rsidRDefault="00EA6A92">
      <w:pPr>
        <w:pStyle w:val="-"/>
        <w:rPr>
          <w:rtl/>
        </w:rPr>
      </w:pPr>
      <w:bookmarkStart w:id="172" w:name="FS000000478T31_05_2004_19_42_22"/>
      <w:bookmarkStart w:id="173" w:name="FS000000478T31_05_2004_19_46_58C"/>
      <w:bookmarkEnd w:id="172"/>
      <w:bookmarkEnd w:id="173"/>
      <w:r>
        <w:rPr>
          <w:rtl/>
        </w:rPr>
        <w:t>השר מאיר שטרית:</w:t>
      </w:r>
    </w:p>
    <w:p w14:paraId="3B3ED5A5" w14:textId="77777777" w:rsidR="00000000" w:rsidRDefault="00EA6A92">
      <w:pPr>
        <w:pStyle w:val="a0"/>
        <w:rPr>
          <w:rtl/>
        </w:rPr>
      </w:pPr>
    </w:p>
    <w:p w14:paraId="7496F587" w14:textId="77777777" w:rsidR="00000000" w:rsidRDefault="00EA6A92">
      <w:pPr>
        <w:pStyle w:val="a0"/>
        <w:rPr>
          <w:rFonts w:hint="cs"/>
          <w:rtl/>
        </w:rPr>
      </w:pPr>
      <w:r>
        <w:rPr>
          <w:rFonts w:hint="cs"/>
          <w:rtl/>
        </w:rPr>
        <w:t xml:space="preserve">אני מתכבד להשיב על שאילתא של חבר הכנסת אופיר פינס-פז: הידיעות שמצוינות בשאלה שלך פשוט אינן נכונות. בין דצמבר 2003 לינואר 2004 ירדה התמיכה שהמדינה מעבירה לאברך, הלכה למעשה. </w:t>
      </w:r>
    </w:p>
    <w:p w14:paraId="5E562D09" w14:textId="77777777" w:rsidR="00000000" w:rsidRDefault="00EA6A92">
      <w:pPr>
        <w:pStyle w:val="a0"/>
        <w:rPr>
          <w:rFonts w:hint="cs"/>
          <w:rtl/>
        </w:rPr>
      </w:pPr>
    </w:p>
    <w:p w14:paraId="2B0A88D0" w14:textId="77777777" w:rsidR="00000000" w:rsidRDefault="00EA6A92">
      <w:pPr>
        <w:pStyle w:val="af1"/>
        <w:rPr>
          <w:rtl/>
        </w:rPr>
      </w:pPr>
      <w:r>
        <w:rPr>
          <w:rFonts w:hint="eastAsia"/>
          <w:rtl/>
        </w:rPr>
        <w:t>היו</w:t>
      </w:r>
      <w:r>
        <w:rPr>
          <w:rtl/>
        </w:rPr>
        <w:t>"ר נסים דהן</w:t>
      </w:r>
      <w:r>
        <w:rPr>
          <w:rtl/>
        </w:rPr>
        <w:t>:</w:t>
      </w:r>
    </w:p>
    <w:p w14:paraId="4E2F6589" w14:textId="77777777" w:rsidR="00000000" w:rsidRDefault="00EA6A92">
      <w:pPr>
        <w:pStyle w:val="a0"/>
        <w:rPr>
          <w:rFonts w:hint="cs"/>
          <w:rtl/>
        </w:rPr>
      </w:pPr>
    </w:p>
    <w:p w14:paraId="0B5707AC" w14:textId="77777777" w:rsidR="00000000" w:rsidRDefault="00EA6A92">
      <w:pPr>
        <w:pStyle w:val="a0"/>
        <w:rPr>
          <w:rFonts w:hint="cs"/>
          <w:rtl/>
        </w:rPr>
      </w:pPr>
      <w:r>
        <w:rPr>
          <w:rFonts w:hint="cs"/>
          <w:rtl/>
        </w:rPr>
        <w:t xml:space="preserve">שאלה נוספת לחבר הכנסת אופיר פינס-פז. </w:t>
      </w:r>
    </w:p>
    <w:p w14:paraId="24CE0F3A" w14:textId="77777777" w:rsidR="00000000" w:rsidRDefault="00EA6A92">
      <w:pPr>
        <w:pStyle w:val="a0"/>
        <w:rPr>
          <w:rFonts w:hint="cs"/>
          <w:rtl/>
        </w:rPr>
      </w:pPr>
    </w:p>
    <w:p w14:paraId="102AF153" w14:textId="77777777" w:rsidR="00000000" w:rsidRDefault="00EA6A92">
      <w:pPr>
        <w:pStyle w:val="af0"/>
        <w:rPr>
          <w:rtl/>
        </w:rPr>
      </w:pPr>
      <w:r>
        <w:rPr>
          <w:rFonts w:hint="eastAsia"/>
          <w:rtl/>
        </w:rPr>
        <w:t>אופיר</w:t>
      </w:r>
      <w:r>
        <w:rPr>
          <w:rtl/>
        </w:rPr>
        <w:t xml:space="preserve"> פינס-פז (העבודה-מימד):</w:t>
      </w:r>
    </w:p>
    <w:p w14:paraId="5A78BB0B" w14:textId="77777777" w:rsidR="00000000" w:rsidRDefault="00EA6A92">
      <w:pPr>
        <w:pStyle w:val="a0"/>
        <w:rPr>
          <w:rFonts w:hint="cs"/>
          <w:rtl/>
        </w:rPr>
      </w:pPr>
    </w:p>
    <w:p w14:paraId="64AC702F" w14:textId="77777777" w:rsidR="00000000" w:rsidRDefault="00EA6A92">
      <w:pPr>
        <w:pStyle w:val="a0"/>
        <w:rPr>
          <w:rFonts w:hint="cs"/>
          <w:rtl/>
        </w:rPr>
      </w:pPr>
      <w:r>
        <w:rPr>
          <w:rFonts w:hint="cs"/>
          <w:rtl/>
        </w:rPr>
        <w:t>מוותר.</w:t>
      </w:r>
    </w:p>
    <w:p w14:paraId="46589716" w14:textId="77777777" w:rsidR="00000000" w:rsidRDefault="00EA6A92">
      <w:pPr>
        <w:pStyle w:val="a0"/>
        <w:rPr>
          <w:rFonts w:hint="cs"/>
          <w:rtl/>
        </w:rPr>
      </w:pPr>
    </w:p>
    <w:p w14:paraId="4FA902EE" w14:textId="77777777" w:rsidR="00000000" w:rsidRDefault="00EA6A92">
      <w:pPr>
        <w:pStyle w:val="af1"/>
        <w:rPr>
          <w:rtl/>
        </w:rPr>
      </w:pPr>
      <w:r>
        <w:rPr>
          <w:rFonts w:hint="eastAsia"/>
          <w:rtl/>
        </w:rPr>
        <w:t>היו</w:t>
      </w:r>
      <w:r>
        <w:rPr>
          <w:rtl/>
        </w:rPr>
        <w:t>"ר נסים דהן:</w:t>
      </w:r>
    </w:p>
    <w:p w14:paraId="21E2396F" w14:textId="77777777" w:rsidR="00000000" w:rsidRDefault="00EA6A92">
      <w:pPr>
        <w:pStyle w:val="a0"/>
        <w:rPr>
          <w:rFonts w:hint="cs"/>
          <w:rtl/>
        </w:rPr>
      </w:pPr>
    </w:p>
    <w:p w14:paraId="7EC20A0C" w14:textId="77777777" w:rsidR="00000000" w:rsidRDefault="00EA6A92">
      <w:pPr>
        <w:pStyle w:val="a0"/>
        <w:rPr>
          <w:rFonts w:hint="cs"/>
          <w:rtl/>
        </w:rPr>
      </w:pPr>
      <w:r>
        <w:rPr>
          <w:rFonts w:hint="cs"/>
          <w:rtl/>
        </w:rPr>
        <w:t>מוותר. חבר הכנסת אופיר פינס-פז שאל שאילתא נוספת, מס' 986: נסיעת שר האוצר לרומניה. מה יש לך להשיב?</w:t>
      </w:r>
    </w:p>
    <w:p w14:paraId="75086D6F" w14:textId="77777777" w:rsidR="00000000" w:rsidRDefault="00EA6A92">
      <w:pPr>
        <w:pStyle w:val="a0"/>
        <w:rPr>
          <w:rFonts w:hint="cs"/>
          <w:rtl/>
        </w:rPr>
      </w:pPr>
    </w:p>
    <w:p w14:paraId="5F5B3DEC" w14:textId="77777777" w:rsidR="00000000" w:rsidRDefault="00EA6A92">
      <w:pPr>
        <w:pStyle w:val="a1"/>
        <w:jc w:val="center"/>
        <w:rPr>
          <w:rtl/>
        </w:rPr>
      </w:pPr>
      <w:bookmarkStart w:id="174" w:name="CQ19525FI0019525T31_05_2004_19_46_20"/>
      <w:bookmarkStart w:id="175" w:name="_Toc74484085"/>
      <w:bookmarkEnd w:id="174"/>
      <w:r>
        <w:rPr>
          <w:rtl/>
        </w:rPr>
        <w:t>986. נסיעת שר האוצר לרומניה</w:t>
      </w:r>
      <w:bookmarkEnd w:id="175"/>
    </w:p>
    <w:p w14:paraId="4A6377A7" w14:textId="77777777" w:rsidR="00000000" w:rsidRDefault="00EA6A92">
      <w:pPr>
        <w:pStyle w:val="a0"/>
        <w:rPr>
          <w:rFonts w:hint="cs"/>
          <w:rtl/>
        </w:rPr>
      </w:pPr>
    </w:p>
    <w:p w14:paraId="64F2113D" w14:textId="77777777" w:rsidR="00000000" w:rsidRDefault="00EA6A92">
      <w:pPr>
        <w:pStyle w:val="a0"/>
        <w:ind w:firstLine="0"/>
        <w:rPr>
          <w:bCs/>
          <w:u w:val="single"/>
        </w:rPr>
      </w:pPr>
      <w:bookmarkStart w:id="176" w:name="ESQ19525"/>
      <w:bookmarkEnd w:id="176"/>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w:t>
      </w:r>
      <w:r>
        <w:rPr>
          <w:bCs/>
          <w:u w:val="single"/>
          <w:rtl/>
        </w:rPr>
        <w:t>שר</w:t>
      </w:r>
      <w:r>
        <w:rPr>
          <w:rFonts w:hint="cs"/>
          <w:bCs/>
          <w:u w:val="single"/>
          <w:rtl/>
        </w:rPr>
        <w:t xml:space="preserve"> </w:t>
      </w:r>
      <w:r>
        <w:rPr>
          <w:bCs/>
          <w:u w:val="single"/>
          <w:rtl/>
        </w:rPr>
        <w:t>האוצר</w:t>
      </w:r>
    </w:p>
    <w:p w14:paraId="358C4D9E" w14:textId="77777777" w:rsidR="00000000" w:rsidRDefault="00EA6A92">
      <w:pPr>
        <w:pStyle w:val="a0"/>
        <w:ind w:firstLine="720"/>
      </w:pPr>
      <w:r>
        <w:rPr>
          <w:rtl/>
        </w:rPr>
        <w:t>ביום ו' בטבת התשס"ד (31 בדצמבר 2003):</w:t>
      </w:r>
    </w:p>
    <w:p w14:paraId="628A74EC" w14:textId="77777777" w:rsidR="00000000" w:rsidRDefault="00EA6A92">
      <w:pPr>
        <w:pStyle w:val="a0"/>
        <w:rPr>
          <w:rFonts w:hint="cs"/>
          <w:rtl/>
        </w:rPr>
      </w:pPr>
    </w:p>
    <w:p w14:paraId="74B4695B" w14:textId="77777777" w:rsidR="00000000" w:rsidRDefault="00EA6A92">
      <w:pPr>
        <w:pStyle w:val="a0"/>
        <w:ind w:firstLine="720"/>
      </w:pPr>
      <w:r>
        <w:rPr>
          <w:rFonts w:hint="cs"/>
          <w:rtl/>
        </w:rPr>
        <w:t>לאחרונה פורסם</w:t>
      </w:r>
      <w:r>
        <w:rPr>
          <w:rtl/>
        </w:rPr>
        <w:t xml:space="preserve"> </w:t>
      </w:r>
      <w:r>
        <w:rPr>
          <w:rFonts w:hint="cs"/>
          <w:rtl/>
        </w:rPr>
        <w:t>ב</w:t>
      </w:r>
      <w:r>
        <w:rPr>
          <w:rtl/>
        </w:rPr>
        <w:t>"מעריב"</w:t>
      </w:r>
      <w:r>
        <w:rPr>
          <w:rFonts w:hint="cs"/>
          <w:rtl/>
        </w:rPr>
        <w:t>,</w:t>
      </w:r>
      <w:r>
        <w:rPr>
          <w:rtl/>
        </w:rPr>
        <w:t xml:space="preserve"> כי שר האוצר טס</w:t>
      </w:r>
      <w:r>
        <w:rPr>
          <w:rFonts w:hint="cs"/>
          <w:rtl/>
        </w:rPr>
        <w:t xml:space="preserve"> במטוס פרטי, </w:t>
      </w:r>
      <w:r>
        <w:rPr>
          <w:rtl/>
        </w:rPr>
        <w:t>יחד עם רעייתו וזוג חברים</w:t>
      </w:r>
      <w:r>
        <w:rPr>
          <w:rFonts w:hint="cs"/>
          <w:rtl/>
        </w:rPr>
        <w:t>,</w:t>
      </w:r>
      <w:r>
        <w:rPr>
          <w:rtl/>
        </w:rPr>
        <w:t xml:space="preserve"> לביקור ברומניה</w:t>
      </w:r>
      <w:r>
        <w:rPr>
          <w:rFonts w:hint="cs"/>
          <w:rtl/>
        </w:rPr>
        <w:t>,</w:t>
      </w:r>
      <w:r>
        <w:rPr>
          <w:rtl/>
        </w:rPr>
        <w:t xml:space="preserve"> לאירוע השקת ספרו של ראש הממשלה הרומני. </w:t>
      </w:r>
    </w:p>
    <w:p w14:paraId="483AD047" w14:textId="77777777" w:rsidR="00000000" w:rsidRDefault="00EA6A92">
      <w:pPr>
        <w:pStyle w:val="a0"/>
        <w:ind w:firstLine="720"/>
      </w:pPr>
    </w:p>
    <w:p w14:paraId="13551654" w14:textId="77777777" w:rsidR="00000000" w:rsidRDefault="00EA6A92">
      <w:pPr>
        <w:pStyle w:val="a0"/>
        <w:ind w:firstLine="720"/>
      </w:pPr>
      <w:r>
        <w:rPr>
          <w:rFonts w:hint="cs"/>
          <w:rtl/>
        </w:rPr>
        <w:t>רצוני לשאול</w:t>
      </w:r>
      <w:r>
        <w:rPr>
          <w:rtl/>
        </w:rPr>
        <w:t>:</w:t>
      </w:r>
    </w:p>
    <w:p w14:paraId="42464286" w14:textId="77777777" w:rsidR="00000000" w:rsidRDefault="00EA6A92">
      <w:pPr>
        <w:pStyle w:val="a0"/>
        <w:ind w:firstLine="720"/>
        <w:rPr>
          <w:rFonts w:hint="cs"/>
          <w:rtl/>
        </w:rPr>
      </w:pPr>
    </w:p>
    <w:p w14:paraId="1C72D663" w14:textId="77777777" w:rsidR="00000000" w:rsidRDefault="00EA6A92">
      <w:pPr>
        <w:pStyle w:val="a0"/>
        <w:ind w:firstLine="720"/>
        <w:rPr>
          <w:rFonts w:hint="cs"/>
          <w:rtl/>
        </w:rPr>
      </w:pPr>
      <w:r>
        <w:rPr>
          <w:rFonts w:hint="cs"/>
          <w:rtl/>
        </w:rPr>
        <w:t xml:space="preserve">1. האם הידיעות נכונות? </w:t>
      </w:r>
    </w:p>
    <w:p w14:paraId="7C976748" w14:textId="77777777" w:rsidR="00000000" w:rsidRDefault="00EA6A92">
      <w:pPr>
        <w:pStyle w:val="a0"/>
        <w:ind w:firstLine="720"/>
        <w:rPr>
          <w:rFonts w:hint="cs"/>
        </w:rPr>
      </w:pPr>
    </w:p>
    <w:p w14:paraId="576234C2" w14:textId="77777777" w:rsidR="00000000" w:rsidRDefault="00EA6A92">
      <w:pPr>
        <w:pStyle w:val="a0"/>
        <w:ind w:firstLine="720"/>
        <w:rPr>
          <w:rFonts w:hint="cs"/>
        </w:rPr>
      </w:pPr>
      <w:r>
        <w:rPr>
          <w:rFonts w:hint="cs"/>
          <w:rtl/>
        </w:rPr>
        <w:t xml:space="preserve">2. אם כן - </w:t>
      </w:r>
      <w:r>
        <w:rPr>
          <w:rtl/>
        </w:rPr>
        <w:t xml:space="preserve">מדוע </w:t>
      </w:r>
      <w:r>
        <w:rPr>
          <w:rFonts w:hint="cs"/>
          <w:rtl/>
        </w:rPr>
        <w:t xml:space="preserve">הם </w:t>
      </w:r>
      <w:r>
        <w:rPr>
          <w:rtl/>
        </w:rPr>
        <w:t>טסו במטוס פרטי ו</w:t>
      </w:r>
      <w:r>
        <w:rPr>
          <w:rtl/>
        </w:rPr>
        <w:t>לא בטיסה מסחרית?</w:t>
      </w:r>
    </w:p>
    <w:p w14:paraId="6D8EDD33" w14:textId="77777777" w:rsidR="00000000" w:rsidRDefault="00EA6A92">
      <w:pPr>
        <w:pStyle w:val="a0"/>
        <w:ind w:firstLine="720"/>
        <w:rPr>
          <w:rFonts w:hint="cs"/>
          <w:rtl/>
        </w:rPr>
      </w:pPr>
    </w:p>
    <w:p w14:paraId="1CC8EEDB" w14:textId="77777777" w:rsidR="00000000" w:rsidRDefault="00EA6A92">
      <w:pPr>
        <w:pStyle w:val="a0"/>
        <w:ind w:firstLine="720"/>
        <w:rPr>
          <w:rFonts w:hint="cs"/>
          <w:rtl/>
        </w:rPr>
      </w:pPr>
      <w:r>
        <w:rPr>
          <w:rFonts w:hint="cs"/>
          <w:rtl/>
        </w:rPr>
        <w:t>3. מי מימן את הטיסה?</w:t>
      </w:r>
    </w:p>
    <w:p w14:paraId="63800ED0" w14:textId="77777777" w:rsidR="00000000" w:rsidRDefault="00EA6A92">
      <w:pPr>
        <w:pStyle w:val="a0"/>
        <w:ind w:firstLine="720"/>
        <w:rPr>
          <w:rtl/>
        </w:rPr>
      </w:pPr>
    </w:p>
    <w:p w14:paraId="42C537CD" w14:textId="77777777" w:rsidR="00000000" w:rsidRDefault="00EA6A92">
      <w:pPr>
        <w:pStyle w:val="-"/>
        <w:rPr>
          <w:rtl/>
        </w:rPr>
      </w:pPr>
      <w:bookmarkStart w:id="177" w:name="FS000000478T31_05_2004_19_46_26C"/>
      <w:bookmarkEnd w:id="177"/>
      <w:r>
        <w:rPr>
          <w:rtl/>
        </w:rPr>
        <w:t>השר מאיר שטרית:</w:t>
      </w:r>
    </w:p>
    <w:p w14:paraId="22FA7F14" w14:textId="77777777" w:rsidR="00000000" w:rsidRDefault="00EA6A92">
      <w:pPr>
        <w:pStyle w:val="a0"/>
        <w:rPr>
          <w:rtl/>
        </w:rPr>
      </w:pPr>
    </w:p>
    <w:p w14:paraId="7EE9E04E" w14:textId="77777777" w:rsidR="00000000" w:rsidRDefault="00EA6A92">
      <w:pPr>
        <w:pStyle w:val="a0"/>
        <w:rPr>
          <w:rFonts w:hint="cs"/>
          <w:rtl/>
        </w:rPr>
      </w:pPr>
      <w:r>
        <w:rPr>
          <w:rFonts w:hint="cs"/>
          <w:rtl/>
        </w:rPr>
        <w:t xml:space="preserve">אדוני היושב-ראש </w:t>
      </w:r>
      <w:r>
        <w:rPr>
          <w:rtl/>
        </w:rPr>
        <w:t>–</w:t>
      </w:r>
      <w:r>
        <w:rPr>
          <w:rFonts w:hint="cs"/>
          <w:rtl/>
        </w:rPr>
        <w:t xml:space="preserve"> 1. מר נתניהו ורעייתו הוזמנו כאורחים רשמיים של ממשלת רומניה לביקור שכלל פגישות עם ראש הממשלה אדריאן נסטסה, שר החוץ, שר האוצר ושר התחבורה. במהלך ביקור זה היה מר נתניהו אורח הכבוד באיר</w:t>
      </w:r>
      <w:r>
        <w:rPr>
          <w:rFonts w:hint="cs"/>
          <w:rtl/>
        </w:rPr>
        <w:t xml:space="preserve">וע הפיוס בין יהודים לנוצרים, על רקע האנטישמיות הגוברת באירופה. האירוע כלל הדלקת נרות חנוכה על-ידי ראש ממשלת רומניה. באותה הזדמנות הציג ראש ממשלת רומניה את התרגום לעברית של ספרו, שבו, בין השאר, מדובר על ערך הסובלנות, הפיוס והפשרה. </w:t>
      </w:r>
    </w:p>
    <w:p w14:paraId="6D4EF975" w14:textId="77777777" w:rsidR="00000000" w:rsidRDefault="00EA6A92">
      <w:pPr>
        <w:pStyle w:val="a0"/>
        <w:rPr>
          <w:rFonts w:hint="cs"/>
          <w:rtl/>
        </w:rPr>
      </w:pPr>
    </w:p>
    <w:p w14:paraId="09C4F7B7" w14:textId="77777777" w:rsidR="00000000" w:rsidRDefault="00EA6A92">
      <w:pPr>
        <w:pStyle w:val="a0"/>
        <w:rPr>
          <w:rFonts w:hint="cs"/>
          <w:rtl/>
        </w:rPr>
      </w:pPr>
      <w:r>
        <w:rPr>
          <w:rFonts w:hint="cs"/>
          <w:rtl/>
        </w:rPr>
        <w:t>2-3. ממשלת רומניה נשאה ב</w:t>
      </w:r>
      <w:r>
        <w:rPr>
          <w:rFonts w:hint="cs"/>
          <w:rtl/>
        </w:rPr>
        <w:t xml:space="preserve">כל הוצאות הביקור ברומניה. ממשלת ישראל שילמה עבור כרטיס הטיסה של מר נתניהו, ומר נתניהו מימן מכיסו את כרטיסי הטיסה של בני משפחתו. המארחים ביקשו שמר נתניהו ישתתף באירועים השונים במועד שנקבע מראש, ואף טרחו לשנות את מועד ישיבת הממשלה לשם כך. מאחר שלא היו טיסות </w:t>
      </w:r>
      <w:r>
        <w:rPr>
          <w:rFonts w:hint="cs"/>
          <w:rtl/>
        </w:rPr>
        <w:t>מסחריות לבוקרשט במועד שבו הוזמן מר נתניהו, דאגה ממשלת רומניה לשלוח מטוס פרטי ביוזמתה ומטעמה, כדי לאפשר למר נתניהו לעמוד בבקשה זו. את דרכו חזרה עשה לארץ מר נתניהו בטיסה מסחרית רגילה.</w:t>
      </w:r>
    </w:p>
    <w:p w14:paraId="645FE4D8" w14:textId="77777777" w:rsidR="00000000" w:rsidRDefault="00EA6A92">
      <w:pPr>
        <w:pStyle w:val="a0"/>
        <w:rPr>
          <w:rFonts w:hint="cs"/>
          <w:rtl/>
        </w:rPr>
      </w:pPr>
    </w:p>
    <w:p w14:paraId="4DDB299B" w14:textId="77777777" w:rsidR="00000000" w:rsidRDefault="00EA6A92">
      <w:pPr>
        <w:pStyle w:val="af1"/>
        <w:rPr>
          <w:rtl/>
        </w:rPr>
      </w:pPr>
      <w:r>
        <w:rPr>
          <w:rtl/>
        </w:rPr>
        <w:t>היו"ר נסים דהן:</w:t>
      </w:r>
    </w:p>
    <w:p w14:paraId="6BD7F1CD" w14:textId="77777777" w:rsidR="00000000" w:rsidRDefault="00EA6A92">
      <w:pPr>
        <w:pStyle w:val="a0"/>
        <w:rPr>
          <w:rtl/>
        </w:rPr>
      </w:pPr>
    </w:p>
    <w:p w14:paraId="56644526" w14:textId="77777777" w:rsidR="00000000" w:rsidRDefault="00EA6A92">
      <w:pPr>
        <w:pStyle w:val="a0"/>
        <w:rPr>
          <w:rFonts w:hint="cs"/>
          <w:rtl/>
        </w:rPr>
      </w:pPr>
      <w:r>
        <w:rPr>
          <w:rFonts w:hint="cs"/>
          <w:rtl/>
        </w:rPr>
        <w:t>שאלה נוספת, חבר הכנסת אופיר פינס-פז.</w:t>
      </w:r>
    </w:p>
    <w:p w14:paraId="5FBDB06C" w14:textId="77777777" w:rsidR="00000000" w:rsidRDefault="00EA6A92">
      <w:pPr>
        <w:pStyle w:val="a0"/>
        <w:rPr>
          <w:rFonts w:hint="cs"/>
          <w:rtl/>
        </w:rPr>
      </w:pPr>
    </w:p>
    <w:p w14:paraId="0B26157A" w14:textId="77777777" w:rsidR="00000000" w:rsidRDefault="00EA6A92">
      <w:pPr>
        <w:pStyle w:val="a"/>
        <w:rPr>
          <w:rtl/>
        </w:rPr>
      </w:pPr>
      <w:bookmarkStart w:id="178" w:name="FS000000455T31_05_2004_18_47_48"/>
      <w:bookmarkStart w:id="179" w:name="_Toc74484086"/>
      <w:bookmarkEnd w:id="178"/>
      <w:r>
        <w:rPr>
          <w:rtl/>
        </w:rPr>
        <w:t>אופיר פינס-פז (העב</w:t>
      </w:r>
      <w:r>
        <w:rPr>
          <w:rtl/>
        </w:rPr>
        <w:t>ודה-מימד):</w:t>
      </w:r>
      <w:bookmarkEnd w:id="179"/>
    </w:p>
    <w:p w14:paraId="4F128E8F" w14:textId="77777777" w:rsidR="00000000" w:rsidRDefault="00EA6A92">
      <w:pPr>
        <w:pStyle w:val="a0"/>
        <w:rPr>
          <w:rtl/>
        </w:rPr>
      </w:pPr>
    </w:p>
    <w:p w14:paraId="15F3E85B" w14:textId="77777777" w:rsidR="00000000" w:rsidRDefault="00EA6A92">
      <w:pPr>
        <w:pStyle w:val="a0"/>
        <w:rPr>
          <w:rFonts w:hint="cs"/>
          <w:rtl/>
        </w:rPr>
      </w:pPr>
      <w:r>
        <w:rPr>
          <w:rFonts w:hint="cs"/>
          <w:rtl/>
        </w:rPr>
        <w:t>אדוני היושב-ראש - -</w:t>
      </w:r>
    </w:p>
    <w:p w14:paraId="4925ADD2" w14:textId="77777777" w:rsidR="00000000" w:rsidRDefault="00EA6A92">
      <w:pPr>
        <w:pStyle w:val="af1"/>
        <w:rPr>
          <w:rtl/>
        </w:rPr>
      </w:pPr>
      <w:r>
        <w:rPr>
          <w:rtl/>
        </w:rPr>
        <w:br/>
        <w:t>היו"ר נסים דהן:</w:t>
      </w:r>
    </w:p>
    <w:p w14:paraId="458A250F" w14:textId="77777777" w:rsidR="00000000" w:rsidRDefault="00EA6A92">
      <w:pPr>
        <w:pStyle w:val="a0"/>
        <w:rPr>
          <w:rtl/>
        </w:rPr>
      </w:pPr>
    </w:p>
    <w:p w14:paraId="5FBC8D22" w14:textId="77777777" w:rsidR="00000000" w:rsidRDefault="00EA6A92">
      <w:pPr>
        <w:pStyle w:val="a0"/>
        <w:rPr>
          <w:rFonts w:hint="cs"/>
          <w:rtl/>
        </w:rPr>
      </w:pPr>
      <w:r>
        <w:rPr>
          <w:rFonts w:hint="cs"/>
          <w:rtl/>
        </w:rPr>
        <w:t xml:space="preserve">נא לפתוח את המיקרופון לחבר הכנסת אופיר פינס. </w:t>
      </w:r>
    </w:p>
    <w:p w14:paraId="5F7F45A4" w14:textId="77777777" w:rsidR="00000000" w:rsidRDefault="00EA6A92">
      <w:pPr>
        <w:pStyle w:val="-"/>
        <w:rPr>
          <w:rtl/>
        </w:rPr>
      </w:pPr>
      <w:r>
        <w:rPr>
          <w:rtl/>
        </w:rPr>
        <w:br/>
      </w:r>
      <w:bookmarkStart w:id="180" w:name="FS000000455T31_05_2004_18_48_08C"/>
      <w:bookmarkEnd w:id="180"/>
      <w:r>
        <w:rPr>
          <w:rtl/>
        </w:rPr>
        <w:t>אופיר פינס-פז (העבודה-מימד):</w:t>
      </w:r>
    </w:p>
    <w:p w14:paraId="309F7AD2" w14:textId="77777777" w:rsidR="00000000" w:rsidRDefault="00EA6A92">
      <w:pPr>
        <w:pStyle w:val="a0"/>
        <w:rPr>
          <w:rtl/>
        </w:rPr>
      </w:pPr>
    </w:p>
    <w:p w14:paraId="7137A6BF" w14:textId="77777777" w:rsidR="00000000" w:rsidRDefault="00EA6A92">
      <w:pPr>
        <w:pStyle w:val="a0"/>
        <w:rPr>
          <w:rFonts w:hint="cs"/>
          <w:rtl/>
        </w:rPr>
      </w:pPr>
      <w:r>
        <w:rPr>
          <w:rFonts w:hint="cs"/>
          <w:rtl/>
        </w:rPr>
        <w:t xml:space="preserve">אדוני היושב-ראש, אדוני השר, תראה, קודם כול אני רוצה לשאול אם יש לך מסמכים בעניין הזה </w:t>
      </w:r>
      <w:r>
        <w:rPr>
          <w:rFonts w:hint="eastAsia"/>
          <w:rtl/>
        </w:rPr>
        <w:t>–</w:t>
      </w:r>
      <w:r>
        <w:rPr>
          <w:rFonts w:hint="cs"/>
          <w:rtl/>
        </w:rPr>
        <w:t xml:space="preserve"> אני אגיד לך איזה סוג של מסמכים. למשל, האם </w:t>
      </w:r>
      <w:r>
        <w:rPr>
          <w:rFonts w:hint="cs"/>
          <w:rtl/>
        </w:rPr>
        <w:t xml:space="preserve">דיווח שר האוצר למי שהוא היה צריך לדווח על הסדר הטיסות ועל ההוצאות הכספיות? משום שאם ממשלת רומניה מימנה את כל הביקור, הבעיה פה היא לא אם הוא נסע במטוס פרטי או בטיסה מסחרית, אלא כל העניין היה צריך להיות ברור ומובן לגמרי. </w:t>
      </w:r>
    </w:p>
    <w:p w14:paraId="7F04F321" w14:textId="77777777" w:rsidR="00000000" w:rsidRDefault="00EA6A92">
      <w:pPr>
        <w:pStyle w:val="a0"/>
        <w:rPr>
          <w:rFonts w:hint="cs"/>
          <w:rtl/>
        </w:rPr>
      </w:pPr>
    </w:p>
    <w:p w14:paraId="7BF04207" w14:textId="77777777" w:rsidR="00000000" w:rsidRDefault="00EA6A92">
      <w:pPr>
        <w:pStyle w:val="a0"/>
        <w:rPr>
          <w:rFonts w:hint="cs"/>
          <w:rtl/>
        </w:rPr>
      </w:pPr>
      <w:r>
        <w:rPr>
          <w:rFonts w:hint="cs"/>
          <w:rtl/>
        </w:rPr>
        <w:t xml:space="preserve">הטענה היתה, נדמה לי </w:t>
      </w:r>
      <w:r>
        <w:rPr>
          <w:rFonts w:hint="eastAsia"/>
          <w:rtl/>
        </w:rPr>
        <w:t>–</w:t>
      </w:r>
      <w:r>
        <w:rPr>
          <w:rFonts w:hint="cs"/>
          <w:rtl/>
        </w:rPr>
        <w:t xml:space="preserve"> אני רוצה להזכ</w:t>
      </w:r>
      <w:r>
        <w:rPr>
          <w:rFonts w:hint="cs"/>
          <w:rtl/>
        </w:rPr>
        <w:t xml:space="preserve">יר לך </w:t>
      </w:r>
      <w:r>
        <w:rPr>
          <w:rFonts w:hint="eastAsia"/>
          <w:rtl/>
        </w:rPr>
        <w:t>–</w:t>
      </w:r>
      <w:r>
        <w:rPr>
          <w:rFonts w:hint="cs"/>
          <w:rtl/>
        </w:rPr>
        <w:t xml:space="preserve"> שהוא נסע דווקא בטיסה של מישהו ישראלי, עד כמה שאני זוכר. המטוס הפרטי היה של ישראלי, ולכן מאוד מוזר לי שממשלת רומניה גייסה איש עסקים ישראלי להטסת מר נתניהו. זה קשר </w:t>
      </w:r>
      <w:r>
        <w:rPr>
          <w:rFonts w:hint="eastAsia"/>
          <w:rtl/>
        </w:rPr>
        <w:t>–</w:t>
      </w:r>
      <w:r>
        <w:rPr>
          <w:rFonts w:hint="cs"/>
          <w:rtl/>
        </w:rPr>
        <w:t xml:space="preserve"> אתה יודע </w:t>
      </w:r>
      <w:r>
        <w:rPr>
          <w:rFonts w:hint="eastAsia"/>
          <w:rtl/>
        </w:rPr>
        <w:t>–</w:t>
      </w:r>
      <w:r>
        <w:rPr>
          <w:rFonts w:hint="cs"/>
          <w:rtl/>
        </w:rPr>
        <w:t xml:space="preserve"> קצת תמוה.</w:t>
      </w:r>
    </w:p>
    <w:p w14:paraId="4B220F49" w14:textId="77777777" w:rsidR="00000000" w:rsidRDefault="00EA6A92">
      <w:pPr>
        <w:pStyle w:val="a0"/>
        <w:rPr>
          <w:rFonts w:hint="cs"/>
          <w:rtl/>
        </w:rPr>
      </w:pPr>
    </w:p>
    <w:p w14:paraId="74B15063" w14:textId="77777777" w:rsidR="00000000" w:rsidRDefault="00EA6A92">
      <w:pPr>
        <w:pStyle w:val="a0"/>
        <w:rPr>
          <w:rFonts w:hint="cs"/>
          <w:rtl/>
        </w:rPr>
      </w:pPr>
      <w:r>
        <w:rPr>
          <w:rFonts w:hint="cs"/>
          <w:rtl/>
        </w:rPr>
        <w:t xml:space="preserve">יותר מכך, אני גם לא מבין </w:t>
      </w:r>
      <w:r>
        <w:rPr>
          <w:rFonts w:hint="eastAsia"/>
          <w:rtl/>
        </w:rPr>
        <w:t>–</w:t>
      </w:r>
      <w:r>
        <w:rPr>
          <w:rFonts w:hint="cs"/>
          <w:rtl/>
        </w:rPr>
        <w:t xml:space="preserve"> או ששר האוצר נסע נסיעה פרטית עם בני</w:t>
      </w:r>
      <w:r>
        <w:rPr>
          <w:rFonts w:hint="cs"/>
          <w:rtl/>
        </w:rPr>
        <w:t xml:space="preserve"> משפחתו לחופשה ברומניה, שהיו בה גם אירוע כזה או אחר, או שהוא נסע נסיעת עבודה לרומניה. אם הוא נסע נסיעת עבודה לרומניה, הוא נסע מטעם ממשלת ישראל ומשרד האוצר. אם הוא נסע נסיעה פרטית לרומניה, זאת פרוצדורה שונה לגמרי. </w:t>
      </w:r>
    </w:p>
    <w:p w14:paraId="5165E33F" w14:textId="77777777" w:rsidR="00000000" w:rsidRDefault="00EA6A92">
      <w:pPr>
        <w:pStyle w:val="a0"/>
        <w:rPr>
          <w:rFonts w:hint="cs"/>
          <w:rtl/>
        </w:rPr>
      </w:pPr>
    </w:p>
    <w:p w14:paraId="4CCBB656" w14:textId="77777777" w:rsidR="00000000" w:rsidRDefault="00EA6A92">
      <w:pPr>
        <w:pStyle w:val="a0"/>
        <w:rPr>
          <w:rFonts w:hint="cs"/>
          <w:rtl/>
        </w:rPr>
      </w:pPr>
      <w:r>
        <w:rPr>
          <w:rFonts w:hint="cs"/>
          <w:rtl/>
        </w:rPr>
        <w:t>העובדה שהוא נסע גם עם רעייתו וגם עם ילדיו</w:t>
      </w:r>
      <w:r>
        <w:rPr>
          <w:rFonts w:hint="cs"/>
          <w:rtl/>
        </w:rPr>
        <w:t xml:space="preserve">, והוא שהה ברומניה תקופה ארוכה, אני זוכר, מספר ימים רב </w:t>
      </w:r>
      <w:r>
        <w:rPr>
          <w:rFonts w:hint="eastAsia"/>
          <w:rtl/>
        </w:rPr>
        <w:t>–</w:t>
      </w:r>
      <w:r>
        <w:rPr>
          <w:rFonts w:hint="cs"/>
          <w:rtl/>
        </w:rPr>
        <w:t xml:space="preserve"> חמישה-שישה ימים </w:t>
      </w:r>
      <w:r>
        <w:rPr>
          <w:rFonts w:hint="eastAsia"/>
          <w:rtl/>
        </w:rPr>
        <w:t>–</w:t>
      </w:r>
      <w:r>
        <w:rPr>
          <w:rFonts w:hint="cs"/>
          <w:rtl/>
        </w:rPr>
        <w:t xml:space="preserve"> כל הדברים האלה גרמו להרבה מאוד הרמת גבות בעניין הזה, ואני רוצה לומר, הפירוט שלך, שהוא פירוט מאוד מרשים, הוא עדיין בעייתי, כי כל ההסדרים האלה </w:t>
      </w:r>
      <w:r>
        <w:rPr>
          <w:rFonts w:hint="eastAsia"/>
          <w:rtl/>
        </w:rPr>
        <w:t>–</w:t>
      </w:r>
      <w:r>
        <w:rPr>
          <w:rFonts w:hint="cs"/>
          <w:rtl/>
        </w:rPr>
        <w:t xml:space="preserve"> הרומנים ישלמו את זה, ממשלת ישראל תשלם </w:t>
      </w:r>
      <w:r>
        <w:rPr>
          <w:rFonts w:hint="cs"/>
          <w:rtl/>
        </w:rPr>
        <w:t xml:space="preserve">את זה, זה ישלם את זה, זה יסדר את זה </w:t>
      </w:r>
      <w:r>
        <w:rPr>
          <w:rFonts w:hint="eastAsia"/>
          <w:rtl/>
        </w:rPr>
        <w:t>–</w:t>
      </w:r>
      <w:r>
        <w:rPr>
          <w:rFonts w:hint="cs"/>
          <w:rtl/>
        </w:rPr>
        <w:t xml:space="preserve"> כל חלוקת המשאבים הזאת נראית לי מאוד תמוהה. </w:t>
      </w:r>
    </w:p>
    <w:p w14:paraId="3E1EE1E6" w14:textId="77777777" w:rsidR="00000000" w:rsidRDefault="00EA6A92">
      <w:pPr>
        <w:pStyle w:val="a0"/>
        <w:rPr>
          <w:rFonts w:hint="cs"/>
          <w:rtl/>
        </w:rPr>
      </w:pPr>
    </w:p>
    <w:p w14:paraId="41CD1A88" w14:textId="77777777" w:rsidR="00000000" w:rsidRDefault="00EA6A92">
      <w:pPr>
        <w:pStyle w:val="a0"/>
        <w:rPr>
          <w:rFonts w:hint="cs"/>
          <w:rtl/>
        </w:rPr>
      </w:pPr>
      <w:r>
        <w:rPr>
          <w:rFonts w:hint="cs"/>
          <w:rtl/>
        </w:rPr>
        <w:t>ביקור ממלכתי של שר במדינה אחרת, על-פי הפרוצדורה, יש לו כללים. בדרך כלל הממשלה משלמת את הוצאות הטיסה של השר ואת האירוח שלו. אתה הרי שר, היית הרבה פעמים בחוץ-לארץ - - -</w:t>
      </w:r>
    </w:p>
    <w:p w14:paraId="747FB569" w14:textId="77777777" w:rsidR="00000000" w:rsidRDefault="00EA6A92">
      <w:pPr>
        <w:pStyle w:val="af1"/>
        <w:rPr>
          <w:rtl/>
        </w:rPr>
      </w:pPr>
      <w:r>
        <w:rPr>
          <w:rtl/>
        </w:rPr>
        <w:br/>
        <w:t>היו"ר</w:t>
      </w:r>
      <w:r>
        <w:rPr>
          <w:rtl/>
        </w:rPr>
        <w:t xml:space="preserve"> נסים דהן:</w:t>
      </w:r>
    </w:p>
    <w:p w14:paraId="625F6D76" w14:textId="77777777" w:rsidR="00000000" w:rsidRDefault="00EA6A92">
      <w:pPr>
        <w:pStyle w:val="a0"/>
        <w:rPr>
          <w:rtl/>
        </w:rPr>
      </w:pPr>
    </w:p>
    <w:p w14:paraId="01F72C80" w14:textId="77777777" w:rsidR="00000000" w:rsidRDefault="00EA6A92">
      <w:pPr>
        <w:pStyle w:val="a0"/>
        <w:rPr>
          <w:rFonts w:hint="cs"/>
          <w:rtl/>
        </w:rPr>
      </w:pPr>
      <w:r>
        <w:rPr>
          <w:rFonts w:hint="cs"/>
          <w:rtl/>
        </w:rPr>
        <w:t xml:space="preserve">חבר הכנסת אופיר פינס-פז, לא נאום </w:t>
      </w:r>
      <w:r>
        <w:rPr>
          <w:rFonts w:hint="eastAsia"/>
          <w:rtl/>
        </w:rPr>
        <w:t>–</w:t>
      </w:r>
      <w:r>
        <w:rPr>
          <w:rFonts w:hint="cs"/>
          <w:rtl/>
        </w:rPr>
        <w:t xml:space="preserve"> שאלה קצרה. אתה כבר נואם. </w:t>
      </w:r>
    </w:p>
    <w:p w14:paraId="0272DBCF" w14:textId="77777777" w:rsidR="00000000" w:rsidRDefault="00EA6A92">
      <w:pPr>
        <w:pStyle w:val="-"/>
        <w:rPr>
          <w:rtl/>
        </w:rPr>
      </w:pPr>
      <w:r>
        <w:rPr>
          <w:rtl/>
        </w:rPr>
        <w:br/>
      </w:r>
      <w:bookmarkStart w:id="181" w:name="FS000000455T31_05_2004_18_53_48C"/>
      <w:bookmarkEnd w:id="181"/>
      <w:r>
        <w:rPr>
          <w:rtl/>
        </w:rPr>
        <w:t>אופיר פינס-פז (העבודה-מימד):</w:t>
      </w:r>
    </w:p>
    <w:p w14:paraId="0B673540" w14:textId="77777777" w:rsidR="00000000" w:rsidRDefault="00EA6A92">
      <w:pPr>
        <w:pStyle w:val="a0"/>
        <w:rPr>
          <w:rtl/>
        </w:rPr>
      </w:pPr>
    </w:p>
    <w:p w14:paraId="11728056" w14:textId="77777777" w:rsidR="00000000" w:rsidRDefault="00EA6A92">
      <w:pPr>
        <w:pStyle w:val="a0"/>
        <w:rPr>
          <w:rFonts w:hint="cs"/>
          <w:rtl/>
        </w:rPr>
      </w:pPr>
      <w:r>
        <w:rPr>
          <w:rFonts w:hint="cs"/>
          <w:rtl/>
        </w:rPr>
        <w:t xml:space="preserve">אתה צודק. </w:t>
      </w:r>
    </w:p>
    <w:p w14:paraId="70B215E9" w14:textId="77777777" w:rsidR="00000000" w:rsidRDefault="00EA6A92">
      <w:pPr>
        <w:pStyle w:val="af1"/>
        <w:rPr>
          <w:rtl/>
        </w:rPr>
      </w:pPr>
      <w:r>
        <w:rPr>
          <w:rtl/>
        </w:rPr>
        <w:br/>
        <w:t>היו"ר נסים דהן:</w:t>
      </w:r>
    </w:p>
    <w:p w14:paraId="7AFF7BE7" w14:textId="77777777" w:rsidR="00000000" w:rsidRDefault="00EA6A92">
      <w:pPr>
        <w:pStyle w:val="a0"/>
        <w:rPr>
          <w:rtl/>
        </w:rPr>
      </w:pPr>
    </w:p>
    <w:p w14:paraId="36414913" w14:textId="77777777" w:rsidR="00000000" w:rsidRDefault="00EA6A92">
      <w:pPr>
        <w:pStyle w:val="a0"/>
        <w:rPr>
          <w:rFonts w:hint="cs"/>
          <w:rtl/>
        </w:rPr>
      </w:pPr>
      <w:r>
        <w:rPr>
          <w:rFonts w:hint="cs"/>
          <w:rtl/>
        </w:rPr>
        <w:t>האומנם?</w:t>
      </w:r>
    </w:p>
    <w:p w14:paraId="019D36FF" w14:textId="77777777" w:rsidR="00000000" w:rsidRDefault="00EA6A92">
      <w:pPr>
        <w:pStyle w:val="-"/>
        <w:rPr>
          <w:rtl/>
        </w:rPr>
      </w:pPr>
      <w:r>
        <w:rPr>
          <w:rtl/>
        </w:rPr>
        <w:br/>
      </w:r>
      <w:bookmarkStart w:id="182" w:name="FS000000455T31_05_2004_18_54_24C"/>
      <w:bookmarkEnd w:id="182"/>
      <w:r>
        <w:rPr>
          <w:rtl/>
        </w:rPr>
        <w:t>אופיר פינס-פז (העבודה-מימד):</w:t>
      </w:r>
    </w:p>
    <w:p w14:paraId="075386FE" w14:textId="77777777" w:rsidR="00000000" w:rsidRDefault="00EA6A92">
      <w:pPr>
        <w:pStyle w:val="a0"/>
        <w:rPr>
          <w:rtl/>
        </w:rPr>
      </w:pPr>
    </w:p>
    <w:p w14:paraId="2A6E7426" w14:textId="77777777" w:rsidR="00000000" w:rsidRDefault="00EA6A92">
      <w:pPr>
        <w:pStyle w:val="a0"/>
        <w:rPr>
          <w:rFonts w:hint="cs"/>
          <w:rtl/>
        </w:rPr>
      </w:pPr>
      <w:r>
        <w:rPr>
          <w:rFonts w:hint="cs"/>
          <w:rtl/>
        </w:rPr>
        <w:t>לכן אני אאפשר לשר שטרית להשיב על השאלה, אם בסופו של דבר הביקור היה ביקור עבודה או נס</w:t>
      </w:r>
      <w:r>
        <w:rPr>
          <w:rFonts w:hint="cs"/>
          <w:rtl/>
        </w:rPr>
        <w:t>יעה פרטית, לחופשה פרטית, או גם וגם, ואם המטוס הפרטי באמת - - -</w:t>
      </w:r>
    </w:p>
    <w:p w14:paraId="6A6AABC8" w14:textId="77777777" w:rsidR="00000000" w:rsidRDefault="00EA6A92">
      <w:pPr>
        <w:pStyle w:val="af1"/>
        <w:rPr>
          <w:rtl/>
        </w:rPr>
      </w:pPr>
      <w:r>
        <w:rPr>
          <w:rtl/>
        </w:rPr>
        <w:br/>
        <w:t>היו"ר נסים דהן:</w:t>
      </w:r>
    </w:p>
    <w:p w14:paraId="194D1547" w14:textId="77777777" w:rsidR="00000000" w:rsidRDefault="00EA6A92">
      <w:pPr>
        <w:pStyle w:val="a0"/>
        <w:rPr>
          <w:rtl/>
        </w:rPr>
      </w:pPr>
    </w:p>
    <w:p w14:paraId="3D35F918" w14:textId="77777777" w:rsidR="00000000" w:rsidRDefault="00EA6A92">
      <w:pPr>
        <w:pStyle w:val="a0"/>
        <w:rPr>
          <w:rFonts w:hint="cs"/>
          <w:rtl/>
        </w:rPr>
      </w:pPr>
      <w:r>
        <w:rPr>
          <w:rFonts w:hint="cs"/>
          <w:rtl/>
        </w:rPr>
        <w:t xml:space="preserve">שוב נאום? </w:t>
      </w:r>
    </w:p>
    <w:p w14:paraId="5AA1DF50" w14:textId="77777777" w:rsidR="00000000" w:rsidRDefault="00EA6A92">
      <w:pPr>
        <w:pStyle w:val="-"/>
        <w:rPr>
          <w:rtl/>
        </w:rPr>
      </w:pPr>
      <w:r>
        <w:rPr>
          <w:rtl/>
        </w:rPr>
        <w:br/>
      </w:r>
      <w:bookmarkStart w:id="183" w:name="FS000000455T31_05_2004_18_55_12C"/>
      <w:bookmarkEnd w:id="183"/>
      <w:r>
        <w:rPr>
          <w:rtl/>
        </w:rPr>
        <w:t>אופיר פינס-פז (העבודה-מימד):</w:t>
      </w:r>
    </w:p>
    <w:p w14:paraId="0F00F8DA" w14:textId="77777777" w:rsidR="00000000" w:rsidRDefault="00EA6A92">
      <w:pPr>
        <w:pStyle w:val="a0"/>
        <w:rPr>
          <w:rtl/>
        </w:rPr>
      </w:pPr>
    </w:p>
    <w:p w14:paraId="33576F2E" w14:textId="77777777" w:rsidR="00000000" w:rsidRDefault="00EA6A92">
      <w:pPr>
        <w:pStyle w:val="a0"/>
        <w:rPr>
          <w:rFonts w:hint="cs"/>
          <w:rtl/>
        </w:rPr>
      </w:pPr>
      <w:r>
        <w:rPr>
          <w:rFonts w:hint="cs"/>
          <w:rtl/>
        </w:rPr>
        <w:t xml:space="preserve">לא. </w:t>
      </w:r>
    </w:p>
    <w:p w14:paraId="3C510317" w14:textId="77777777" w:rsidR="00000000" w:rsidRDefault="00EA6A92">
      <w:pPr>
        <w:pStyle w:val="af1"/>
        <w:rPr>
          <w:rtl/>
        </w:rPr>
      </w:pPr>
      <w:r>
        <w:rPr>
          <w:rtl/>
        </w:rPr>
        <w:br/>
        <w:t>היו"ר נסים דהן:</w:t>
      </w:r>
    </w:p>
    <w:p w14:paraId="0AF058DC" w14:textId="77777777" w:rsidR="00000000" w:rsidRDefault="00EA6A92">
      <w:pPr>
        <w:pStyle w:val="a0"/>
        <w:rPr>
          <w:rtl/>
        </w:rPr>
      </w:pPr>
    </w:p>
    <w:p w14:paraId="418D98AF" w14:textId="77777777" w:rsidR="00000000" w:rsidRDefault="00EA6A92">
      <w:pPr>
        <w:pStyle w:val="a0"/>
        <w:rPr>
          <w:rFonts w:hint="cs"/>
          <w:rtl/>
        </w:rPr>
      </w:pPr>
      <w:r>
        <w:rPr>
          <w:rFonts w:hint="cs"/>
          <w:rtl/>
        </w:rPr>
        <w:t xml:space="preserve">אז סיים. </w:t>
      </w:r>
    </w:p>
    <w:p w14:paraId="70274438" w14:textId="77777777" w:rsidR="00000000" w:rsidRDefault="00EA6A92">
      <w:pPr>
        <w:pStyle w:val="-"/>
        <w:rPr>
          <w:rtl/>
        </w:rPr>
      </w:pPr>
      <w:r>
        <w:rPr>
          <w:rtl/>
        </w:rPr>
        <w:br/>
      </w:r>
      <w:bookmarkStart w:id="184" w:name="FS000000455T31_05_2004_18_55_34C"/>
      <w:bookmarkEnd w:id="184"/>
      <w:r>
        <w:rPr>
          <w:rtl/>
        </w:rPr>
        <w:t>אופיר פינס-פז (העבודה-מימד):</w:t>
      </w:r>
    </w:p>
    <w:p w14:paraId="2D70FF99" w14:textId="77777777" w:rsidR="00000000" w:rsidRDefault="00EA6A92">
      <w:pPr>
        <w:pStyle w:val="a0"/>
        <w:rPr>
          <w:rtl/>
        </w:rPr>
      </w:pPr>
    </w:p>
    <w:p w14:paraId="630A4FBF" w14:textId="77777777" w:rsidR="00000000" w:rsidRDefault="00EA6A92">
      <w:pPr>
        <w:pStyle w:val="a0"/>
        <w:rPr>
          <w:rFonts w:hint="cs"/>
          <w:rtl/>
        </w:rPr>
      </w:pPr>
      <w:r>
        <w:rPr>
          <w:rFonts w:hint="cs"/>
          <w:rtl/>
        </w:rPr>
        <w:t xml:space="preserve">האם המטוס הפרטי היה של איש עסקים ישראלי? </w:t>
      </w:r>
    </w:p>
    <w:p w14:paraId="1DA230F3" w14:textId="77777777" w:rsidR="00000000" w:rsidRDefault="00EA6A92">
      <w:pPr>
        <w:pStyle w:val="af0"/>
        <w:rPr>
          <w:rtl/>
        </w:rPr>
      </w:pPr>
      <w:r>
        <w:rPr>
          <w:rtl/>
        </w:rPr>
        <w:br/>
        <w:t>ישראל אייכלר (יהדות התורה)</w:t>
      </w:r>
      <w:r>
        <w:rPr>
          <w:rtl/>
        </w:rPr>
        <w:t>:</w:t>
      </w:r>
    </w:p>
    <w:p w14:paraId="723C9698" w14:textId="77777777" w:rsidR="00000000" w:rsidRDefault="00EA6A92">
      <w:pPr>
        <w:pStyle w:val="a0"/>
        <w:rPr>
          <w:rtl/>
        </w:rPr>
      </w:pPr>
    </w:p>
    <w:p w14:paraId="196A2787" w14:textId="77777777" w:rsidR="00000000" w:rsidRDefault="00EA6A92">
      <w:pPr>
        <w:pStyle w:val="a0"/>
        <w:rPr>
          <w:rFonts w:hint="cs"/>
          <w:rtl/>
        </w:rPr>
      </w:pPr>
      <w:r>
        <w:rPr>
          <w:rFonts w:hint="cs"/>
          <w:rtl/>
        </w:rPr>
        <w:t>מה שמו?</w:t>
      </w:r>
    </w:p>
    <w:p w14:paraId="187B2583" w14:textId="77777777" w:rsidR="00000000" w:rsidRDefault="00EA6A92">
      <w:pPr>
        <w:pStyle w:val="a"/>
        <w:rPr>
          <w:rtl/>
        </w:rPr>
      </w:pPr>
      <w:r>
        <w:rPr>
          <w:rtl/>
        </w:rPr>
        <w:br/>
      </w:r>
      <w:bookmarkStart w:id="185" w:name="FS000000478T31_05_2004_18_56_08"/>
      <w:bookmarkStart w:id="186" w:name="_Toc74484087"/>
      <w:bookmarkEnd w:id="185"/>
      <w:r>
        <w:rPr>
          <w:rtl/>
        </w:rPr>
        <w:t>השר מאיר שטרית:</w:t>
      </w:r>
      <w:bookmarkEnd w:id="186"/>
    </w:p>
    <w:p w14:paraId="475AC04C" w14:textId="77777777" w:rsidR="00000000" w:rsidRDefault="00EA6A92">
      <w:pPr>
        <w:pStyle w:val="a0"/>
        <w:rPr>
          <w:rtl/>
        </w:rPr>
      </w:pPr>
    </w:p>
    <w:p w14:paraId="7F8FF5CD" w14:textId="77777777" w:rsidR="00000000" w:rsidRDefault="00EA6A92">
      <w:pPr>
        <w:pStyle w:val="a0"/>
        <w:rPr>
          <w:rFonts w:hint="cs"/>
          <w:rtl/>
        </w:rPr>
      </w:pPr>
      <w:r>
        <w:rPr>
          <w:rFonts w:hint="cs"/>
          <w:rtl/>
        </w:rPr>
        <w:t xml:space="preserve">א. לי אין מסמכים מעבר לתשובה שעניתי פה. לאחר בדיקת הדברים במשרד האוצר עניתי בהתאם לנתונים שהיו לפני; ב. אני חושב שזה לא חריג שראש הממשלה או שר בממשלה מוזמן להיות אורח של ממשלה אחרת והממשלה המארחת מכסה את כל ההוצאות שלו. </w:t>
      </w:r>
    </w:p>
    <w:p w14:paraId="50D5C3A4" w14:textId="77777777" w:rsidR="00000000" w:rsidRDefault="00EA6A92">
      <w:pPr>
        <w:pStyle w:val="a0"/>
        <w:rPr>
          <w:rFonts w:hint="cs"/>
          <w:rtl/>
        </w:rPr>
      </w:pPr>
    </w:p>
    <w:p w14:paraId="33BF4252" w14:textId="77777777" w:rsidR="00000000" w:rsidRDefault="00EA6A92">
      <w:pPr>
        <w:pStyle w:val="a0"/>
        <w:rPr>
          <w:rFonts w:hint="cs"/>
          <w:rtl/>
        </w:rPr>
      </w:pPr>
      <w:r>
        <w:rPr>
          <w:rFonts w:hint="cs"/>
          <w:rtl/>
        </w:rPr>
        <w:t>אם רא</w:t>
      </w:r>
      <w:r>
        <w:rPr>
          <w:rFonts w:hint="cs"/>
          <w:rtl/>
        </w:rPr>
        <w:t xml:space="preserve">ש הממשלה מתארח ב"בלייר האוס" </w:t>
      </w:r>
      <w:r>
        <w:rPr>
          <w:rFonts w:hint="eastAsia"/>
          <w:rtl/>
        </w:rPr>
        <w:t>–</w:t>
      </w:r>
      <w:r>
        <w:rPr>
          <w:rFonts w:hint="cs"/>
          <w:rtl/>
        </w:rPr>
        <w:t xml:space="preserve"> אני לא חושב שממשלת ישראל משלמת את האירוח ב"בלייר האוס". קורה לא אחת ששרים מתארחים אצל ממשלות אחרות, והממשלות האחרות עושות את כל האירוח על חשבונן. בדרך כלל נהוג, כמובן, שהטיסות משולמות על-ידי הממשלה, ושר במשרד משלם את הטיסות. </w:t>
      </w:r>
    </w:p>
    <w:p w14:paraId="4B60122A" w14:textId="77777777" w:rsidR="00000000" w:rsidRDefault="00EA6A92">
      <w:pPr>
        <w:pStyle w:val="af0"/>
        <w:rPr>
          <w:rtl/>
        </w:rPr>
      </w:pPr>
      <w:r>
        <w:rPr>
          <w:rtl/>
        </w:rPr>
        <w:br/>
        <w:t>אופיר פינס-פז (העבודה-מימד):</w:t>
      </w:r>
    </w:p>
    <w:p w14:paraId="3FA5AEF3" w14:textId="77777777" w:rsidR="00000000" w:rsidRDefault="00EA6A92">
      <w:pPr>
        <w:pStyle w:val="a0"/>
        <w:rPr>
          <w:rtl/>
        </w:rPr>
      </w:pPr>
    </w:p>
    <w:p w14:paraId="52356403" w14:textId="77777777" w:rsidR="00000000" w:rsidRDefault="00EA6A92">
      <w:pPr>
        <w:pStyle w:val="a0"/>
        <w:rPr>
          <w:rFonts w:hint="cs"/>
          <w:rtl/>
        </w:rPr>
      </w:pPr>
      <w:r>
        <w:rPr>
          <w:rFonts w:hint="cs"/>
          <w:rtl/>
        </w:rPr>
        <w:t xml:space="preserve">זאת היתה נסיעת עבודה? </w:t>
      </w:r>
    </w:p>
    <w:p w14:paraId="654AA8B8" w14:textId="77777777" w:rsidR="00000000" w:rsidRDefault="00EA6A92">
      <w:pPr>
        <w:pStyle w:val="-"/>
        <w:rPr>
          <w:rtl/>
        </w:rPr>
      </w:pPr>
      <w:r>
        <w:rPr>
          <w:rtl/>
        </w:rPr>
        <w:br/>
      </w:r>
      <w:bookmarkStart w:id="187" w:name="FS000000478T31_05_2004_18_59_40C"/>
      <w:bookmarkEnd w:id="187"/>
      <w:r>
        <w:rPr>
          <w:rtl/>
        </w:rPr>
        <w:t>השר מאיר שטרית:</w:t>
      </w:r>
    </w:p>
    <w:p w14:paraId="7C378EAE" w14:textId="77777777" w:rsidR="00000000" w:rsidRDefault="00EA6A92">
      <w:pPr>
        <w:pStyle w:val="a0"/>
        <w:rPr>
          <w:rtl/>
        </w:rPr>
      </w:pPr>
    </w:p>
    <w:p w14:paraId="7A69A25E" w14:textId="77777777" w:rsidR="00000000" w:rsidRDefault="00EA6A92">
      <w:pPr>
        <w:pStyle w:val="a0"/>
        <w:rPr>
          <w:rFonts w:hint="cs"/>
          <w:rtl/>
        </w:rPr>
      </w:pPr>
      <w:r>
        <w:rPr>
          <w:rFonts w:hint="cs"/>
          <w:rtl/>
        </w:rPr>
        <w:t xml:space="preserve">רגע. </w:t>
      </w:r>
    </w:p>
    <w:p w14:paraId="4186E569" w14:textId="77777777" w:rsidR="00000000" w:rsidRDefault="00EA6A92">
      <w:pPr>
        <w:pStyle w:val="af1"/>
        <w:rPr>
          <w:rtl/>
        </w:rPr>
      </w:pPr>
      <w:r>
        <w:rPr>
          <w:rtl/>
        </w:rPr>
        <w:br/>
        <w:t>היו"ר נסים דהן:</w:t>
      </w:r>
    </w:p>
    <w:p w14:paraId="6F1BD152" w14:textId="77777777" w:rsidR="00000000" w:rsidRDefault="00EA6A92">
      <w:pPr>
        <w:pStyle w:val="a0"/>
        <w:rPr>
          <w:rtl/>
        </w:rPr>
      </w:pPr>
    </w:p>
    <w:p w14:paraId="193A3160" w14:textId="77777777" w:rsidR="00000000" w:rsidRDefault="00EA6A92">
      <w:pPr>
        <w:pStyle w:val="a0"/>
        <w:rPr>
          <w:rFonts w:hint="cs"/>
          <w:rtl/>
        </w:rPr>
      </w:pPr>
      <w:r>
        <w:rPr>
          <w:rFonts w:hint="cs"/>
          <w:rtl/>
        </w:rPr>
        <w:t xml:space="preserve">סליחה, חבר הכנסת אופיר פינס-פז, מה זה? </w:t>
      </w:r>
    </w:p>
    <w:p w14:paraId="6884E9A4" w14:textId="77777777" w:rsidR="00000000" w:rsidRDefault="00EA6A92">
      <w:pPr>
        <w:pStyle w:val="-"/>
        <w:rPr>
          <w:rtl/>
        </w:rPr>
      </w:pPr>
      <w:r>
        <w:rPr>
          <w:rtl/>
        </w:rPr>
        <w:br/>
      </w:r>
      <w:bookmarkStart w:id="188" w:name="FS000000478T31_05_2004_18_59_52C"/>
      <w:bookmarkEnd w:id="188"/>
      <w:r>
        <w:rPr>
          <w:rtl/>
        </w:rPr>
        <w:t>השר מאיר שטרית:</w:t>
      </w:r>
    </w:p>
    <w:p w14:paraId="4E043A81" w14:textId="77777777" w:rsidR="00000000" w:rsidRDefault="00EA6A92">
      <w:pPr>
        <w:pStyle w:val="a0"/>
        <w:rPr>
          <w:rtl/>
        </w:rPr>
      </w:pPr>
    </w:p>
    <w:p w14:paraId="13453F5B" w14:textId="77777777" w:rsidR="00000000" w:rsidRDefault="00EA6A92">
      <w:pPr>
        <w:pStyle w:val="a0"/>
        <w:rPr>
          <w:rFonts w:hint="cs"/>
          <w:rtl/>
        </w:rPr>
      </w:pPr>
      <w:r>
        <w:rPr>
          <w:rFonts w:hint="cs"/>
          <w:rtl/>
        </w:rPr>
        <w:t>כאמור, וכפי שעלה מתשובתי, מר נתניהו הוזמן כאורח רשמי של ממשלת רומניה, ובמהלך ביקורו, כאמור, הוא השתתף</w:t>
      </w:r>
      <w:r>
        <w:rPr>
          <w:rFonts w:hint="cs"/>
          <w:rtl/>
        </w:rPr>
        <w:t xml:space="preserve"> באירועים שנעשו </w:t>
      </w:r>
      <w:r>
        <w:rPr>
          <w:rFonts w:hint="eastAsia"/>
          <w:rtl/>
        </w:rPr>
        <w:t xml:space="preserve">– </w:t>
      </w:r>
      <w:r>
        <w:rPr>
          <w:rFonts w:hint="cs"/>
          <w:rtl/>
        </w:rPr>
        <w:t xml:space="preserve">לגבי אירוע הפיוס בין יהודים לבין נוצרים </w:t>
      </w:r>
      <w:r>
        <w:rPr>
          <w:rFonts w:hint="eastAsia"/>
          <w:rtl/>
        </w:rPr>
        <w:t>–</w:t>
      </w:r>
      <w:r>
        <w:rPr>
          <w:rFonts w:hint="cs"/>
          <w:rtl/>
        </w:rPr>
        <w:t xml:space="preserve"> על רקע האנטישמיות הגוברת באירופה. מבחינתו זה אירוע עבודה. </w:t>
      </w:r>
    </w:p>
    <w:p w14:paraId="629C4D63" w14:textId="77777777" w:rsidR="00000000" w:rsidRDefault="00EA6A92">
      <w:pPr>
        <w:pStyle w:val="af1"/>
        <w:rPr>
          <w:rtl/>
        </w:rPr>
      </w:pPr>
      <w:r>
        <w:rPr>
          <w:rtl/>
        </w:rPr>
        <w:br/>
        <w:t>היו"ר נסים דהן:</w:t>
      </w:r>
    </w:p>
    <w:p w14:paraId="2151CC2C" w14:textId="77777777" w:rsidR="00000000" w:rsidRDefault="00EA6A92">
      <w:pPr>
        <w:pStyle w:val="a0"/>
        <w:rPr>
          <w:rtl/>
        </w:rPr>
      </w:pPr>
    </w:p>
    <w:p w14:paraId="5A127B77" w14:textId="77777777" w:rsidR="00000000" w:rsidRDefault="00EA6A92">
      <w:pPr>
        <w:pStyle w:val="a0"/>
        <w:rPr>
          <w:rFonts w:hint="cs"/>
          <w:rtl/>
        </w:rPr>
      </w:pPr>
      <w:r>
        <w:rPr>
          <w:rFonts w:hint="cs"/>
          <w:rtl/>
        </w:rPr>
        <w:t>תודה.</w:t>
      </w:r>
    </w:p>
    <w:p w14:paraId="12176903" w14:textId="77777777" w:rsidR="00000000" w:rsidRDefault="00EA6A92">
      <w:pPr>
        <w:pStyle w:val="-"/>
        <w:rPr>
          <w:rtl/>
        </w:rPr>
      </w:pPr>
      <w:r>
        <w:rPr>
          <w:rtl/>
        </w:rPr>
        <w:br/>
      </w:r>
      <w:bookmarkStart w:id="189" w:name="FS000000478T31_05_2004_19_01_00C"/>
      <w:bookmarkEnd w:id="189"/>
      <w:r>
        <w:rPr>
          <w:rtl/>
        </w:rPr>
        <w:t>השר מאיר שטרית:</w:t>
      </w:r>
    </w:p>
    <w:p w14:paraId="27245755" w14:textId="77777777" w:rsidR="00000000" w:rsidRDefault="00EA6A92">
      <w:pPr>
        <w:pStyle w:val="a0"/>
        <w:rPr>
          <w:rtl/>
        </w:rPr>
      </w:pPr>
    </w:p>
    <w:p w14:paraId="3837170B" w14:textId="77777777" w:rsidR="00000000" w:rsidRDefault="00EA6A92">
      <w:pPr>
        <w:pStyle w:val="a0"/>
        <w:rPr>
          <w:rFonts w:hint="cs"/>
          <w:rtl/>
        </w:rPr>
      </w:pPr>
      <w:r>
        <w:rPr>
          <w:rFonts w:hint="cs"/>
          <w:rtl/>
        </w:rPr>
        <w:t xml:space="preserve">זה לא סותר את היכולת לקחת אתו בני משפחתו. </w:t>
      </w:r>
    </w:p>
    <w:p w14:paraId="347BDF8E" w14:textId="77777777" w:rsidR="00000000" w:rsidRDefault="00EA6A92">
      <w:pPr>
        <w:pStyle w:val="af0"/>
        <w:rPr>
          <w:rtl/>
        </w:rPr>
      </w:pPr>
      <w:r>
        <w:rPr>
          <w:rtl/>
        </w:rPr>
        <w:br/>
        <w:t>אופיר פינס-פז (העבודה-מימד):</w:t>
      </w:r>
    </w:p>
    <w:p w14:paraId="0F3C2D45" w14:textId="77777777" w:rsidR="00000000" w:rsidRDefault="00EA6A92">
      <w:pPr>
        <w:pStyle w:val="a0"/>
        <w:rPr>
          <w:rtl/>
        </w:rPr>
      </w:pPr>
    </w:p>
    <w:p w14:paraId="12A16C03" w14:textId="77777777" w:rsidR="00000000" w:rsidRDefault="00EA6A92">
      <w:pPr>
        <w:pStyle w:val="a0"/>
        <w:rPr>
          <w:rFonts w:hint="cs"/>
          <w:rtl/>
        </w:rPr>
      </w:pPr>
      <w:r>
        <w:rPr>
          <w:rFonts w:hint="cs"/>
          <w:rtl/>
        </w:rPr>
        <w:t xml:space="preserve"> שר האוצר - - -</w:t>
      </w:r>
    </w:p>
    <w:p w14:paraId="55B96E8E" w14:textId="77777777" w:rsidR="00000000" w:rsidRDefault="00EA6A92">
      <w:pPr>
        <w:pStyle w:val="af1"/>
        <w:rPr>
          <w:rtl/>
        </w:rPr>
      </w:pPr>
      <w:r>
        <w:rPr>
          <w:rtl/>
        </w:rPr>
        <w:br/>
        <w:t>היו"</w:t>
      </w:r>
      <w:r>
        <w:rPr>
          <w:rtl/>
        </w:rPr>
        <w:t>ר נסים דהן:</w:t>
      </w:r>
    </w:p>
    <w:p w14:paraId="45D311A8" w14:textId="77777777" w:rsidR="00000000" w:rsidRDefault="00EA6A92">
      <w:pPr>
        <w:pStyle w:val="a0"/>
        <w:rPr>
          <w:rtl/>
        </w:rPr>
      </w:pPr>
    </w:p>
    <w:p w14:paraId="4D592C3A" w14:textId="77777777" w:rsidR="00000000" w:rsidRDefault="00EA6A92">
      <w:pPr>
        <w:pStyle w:val="a0"/>
        <w:rPr>
          <w:rFonts w:hint="cs"/>
          <w:rtl/>
        </w:rPr>
      </w:pPr>
      <w:r>
        <w:rPr>
          <w:rFonts w:hint="cs"/>
          <w:rtl/>
        </w:rPr>
        <w:t xml:space="preserve">תודה. מה זה? מה זה שמנהלים ויכוח במליאה? יש שאלה, יש תשובה </w:t>
      </w:r>
      <w:r>
        <w:rPr>
          <w:rFonts w:hint="eastAsia"/>
          <w:rtl/>
        </w:rPr>
        <w:t>–</w:t>
      </w:r>
      <w:r>
        <w:rPr>
          <w:rFonts w:hint="cs"/>
          <w:rtl/>
        </w:rPr>
        <w:t xml:space="preserve"> וזהו. אתה לא מרוצה? תכתוב עוד שאלה. תודה, אדוני, כבוד השר. </w:t>
      </w:r>
    </w:p>
    <w:p w14:paraId="710290DF" w14:textId="77777777" w:rsidR="00000000" w:rsidRDefault="00EA6A92">
      <w:pPr>
        <w:pStyle w:val="-"/>
        <w:rPr>
          <w:rtl/>
        </w:rPr>
      </w:pPr>
      <w:r>
        <w:rPr>
          <w:rtl/>
        </w:rPr>
        <w:br/>
      </w:r>
      <w:bookmarkStart w:id="190" w:name="FS000000478T31_05_2004_19_02_12C"/>
      <w:bookmarkEnd w:id="190"/>
      <w:r>
        <w:rPr>
          <w:rtl/>
        </w:rPr>
        <w:t>השר מאיר שטרית:</w:t>
      </w:r>
    </w:p>
    <w:p w14:paraId="0A7CB91F" w14:textId="77777777" w:rsidR="00000000" w:rsidRDefault="00EA6A92">
      <w:pPr>
        <w:pStyle w:val="a0"/>
        <w:rPr>
          <w:rtl/>
        </w:rPr>
      </w:pPr>
    </w:p>
    <w:p w14:paraId="6DD68259" w14:textId="77777777" w:rsidR="00000000" w:rsidRDefault="00EA6A92">
      <w:pPr>
        <w:pStyle w:val="a0"/>
        <w:rPr>
          <w:rFonts w:hint="cs"/>
          <w:rtl/>
        </w:rPr>
      </w:pPr>
      <w:r>
        <w:rPr>
          <w:rFonts w:hint="cs"/>
          <w:rtl/>
        </w:rPr>
        <w:t>אין לי תשובה אם הוא דיווח או לא דיווח, ולמי, ואם כן, אני לא חושב שיש גוף שצריך לדווח לו - -</w:t>
      </w:r>
    </w:p>
    <w:p w14:paraId="595370FD" w14:textId="77777777" w:rsidR="00000000" w:rsidRDefault="00EA6A92">
      <w:pPr>
        <w:pStyle w:val="af0"/>
        <w:rPr>
          <w:rtl/>
        </w:rPr>
      </w:pPr>
      <w:r>
        <w:rPr>
          <w:rtl/>
        </w:rPr>
        <w:br/>
        <w:t>אופיר פינס-</w:t>
      </w:r>
      <w:r>
        <w:rPr>
          <w:rtl/>
        </w:rPr>
        <w:t>פז (העבודה-מימד):</w:t>
      </w:r>
    </w:p>
    <w:p w14:paraId="71228009" w14:textId="77777777" w:rsidR="00000000" w:rsidRDefault="00EA6A92">
      <w:pPr>
        <w:pStyle w:val="a0"/>
        <w:rPr>
          <w:rtl/>
        </w:rPr>
      </w:pPr>
    </w:p>
    <w:p w14:paraId="5396C936" w14:textId="77777777" w:rsidR="00000000" w:rsidRDefault="00EA6A92">
      <w:pPr>
        <w:pStyle w:val="a0"/>
        <w:rPr>
          <w:rFonts w:hint="cs"/>
          <w:rtl/>
        </w:rPr>
      </w:pPr>
      <w:r>
        <w:rPr>
          <w:rFonts w:hint="cs"/>
          <w:rtl/>
        </w:rPr>
        <w:t xml:space="preserve">הממשלה. </w:t>
      </w:r>
    </w:p>
    <w:p w14:paraId="5AB204D7" w14:textId="77777777" w:rsidR="00000000" w:rsidRDefault="00EA6A92">
      <w:pPr>
        <w:pStyle w:val="-"/>
        <w:rPr>
          <w:rtl/>
        </w:rPr>
      </w:pPr>
      <w:r>
        <w:rPr>
          <w:rtl/>
        </w:rPr>
        <w:br/>
      </w:r>
      <w:bookmarkStart w:id="191" w:name="FS000000478T31_05_2004_19_03_11C"/>
      <w:bookmarkEnd w:id="191"/>
      <w:r>
        <w:rPr>
          <w:rtl/>
        </w:rPr>
        <w:t>השר מאיר שטרית:</w:t>
      </w:r>
    </w:p>
    <w:p w14:paraId="7A709F58" w14:textId="77777777" w:rsidR="00000000" w:rsidRDefault="00EA6A92">
      <w:pPr>
        <w:pStyle w:val="a0"/>
        <w:rPr>
          <w:rtl/>
        </w:rPr>
      </w:pPr>
    </w:p>
    <w:p w14:paraId="4D9DDABE" w14:textId="77777777" w:rsidR="00000000" w:rsidRDefault="00EA6A92">
      <w:pPr>
        <w:pStyle w:val="a0"/>
        <w:rPr>
          <w:rFonts w:hint="cs"/>
          <w:rtl/>
        </w:rPr>
      </w:pPr>
      <w:r>
        <w:rPr>
          <w:rFonts w:hint="cs"/>
          <w:rtl/>
        </w:rPr>
        <w:t>- - אבל אני מניח - - -</w:t>
      </w:r>
    </w:p>
    <w:p w14:paraId="3BDD9AE4" w14:textId="77777777" w:rsidR="00000000" w:rsidRDefault="00EA6A92">
      <w:pPr>
        <w:pStyle w:val="af1"/>
        <w:rPr>
          <w:rtl/>
        </w:rPr>
      </w:pPr>
      <w:r>
        <w:rPr>
          <w:rtl/>
        </w:rPr>
        <w:br/>
        <w:t>היו"ר נסים דהן:</w:t>
      </w:r>
    </w:p>
    <w:p w14:paraId="3F8BFDEF" w14:textId="77777777" w:rsidR="00000000" w:rsidRDefault="00EA6A92">
      <w:pPr>
        <w:pStyle w:val="a0"/>
        <w:rPr>
          <w:rtl/>
        </w:rPr>
      </w:pPr>
    </w:p>
    <w:p w14:paraId="7899A33F" w14:textId="77777777" w:rsidR="00000000" w:rsidRDefault="00EA6A92">
      <w:pPr>
        <w:pStyle w:val="a0"/>
        <w:rPr>
          <w:rFonts w:hint="cs"/>
          <w:rtl/>
        </w:rPr>
      </w:pPr>
      <w:r>
        <w:rPr>
          <w:rFonts w:hint="cs"/>
          <w:rtl/>
        </w:rPr>
        <w:t xml:space="preserve">תודה. חבר הכנסת דני יתום  </w:t>
      </w:r>
      <w:r>
        <w:rPr>
          <w:rFonts w:hint="eastAsia"/>
          <w:rtl/>
        </w:rPr>
        <w:t>–</w:t>
      </w:r>
      <w:r>
        <w:rPr>
          <w:rFonts w:hint="cs"/>
          <w:rtl/>
        </w:rPr>
        <w:t xml:space="preserve"> שאילתא מס' 995 - - -</w:t>
      </w:r>
    </w:p>
    <w:p w14:paraId="39189788" w14:textId="77777777" w:rsidR="00000000" w:rsidRDefault="00EA6A92">
      <w:pPr>
        <w:pStyle w:val="af0"/>
        <w:rPr>
          <w:rtl/>
        </w:rPr>
      </w:pPr>
      <w:r>
        <w:rPr>
          <w:rtl/>
        </w:rPr>
        <w:br/>
        <w:t>ישראל אייכלר (יהדות התורה):</w:t>
      </w:r>
    </w:p>
    <w:p w14:paraId="7F7A08C1" w14:textId="77777777" w:rsidR="00000000" w:rsidRDefault="00EA6A92">
      <w:pPr>
        <w:pStyle w:val="a0"/>
        <w:rPr>
          <w:rtl/>
        </w:rPr>
      </w:pPr>
    </w:p>
    <w:p w14:paraId="07AED7D7" w14:textId="77777777" w:rsidR="00000000" w:rsidRDefault="00EA6A92">
      <w:pPr>
        <w:pStyle w:val="a0"/>
        <w:rPr>
          <w:rFonts w:hint="cs"/>
          <w:rtl/>
        </w:rPr>
      </w:pPr>
      <w:r>
        <w:rPr>
          <w:rFonts w:hint="cs"/>
          <w:rtl/>
        </w:rPr>
        <w:t>- - -</w:t>
      </w:r>
    </w:p>
    <w:p w14:paraId="599B132B" w14:textId="77777777" w:rsidR="00000000" w:rsidRDefault="00EA6A92">
      <w:pPr>
        <w:pStyle w:val="af1"/>
        <w:rPr>
          <w:rtl/>
        </w:rPr>
      </w:pPr>
      <w:r>
        <w:rPr>
          <w:rtl/>
        </w:rPr>
        <w:br/>
        <w:t>היו"ר נסים דהן:</w:t>
      </w:r>
    </w:p>
    <w:p w14:paraId="2D3B3E13" w14:textId="77777777" w:rsidR="00000000" w:rsidRDefault="00EA6A92">
      <w:pPr>
        <w:pStyle w:val="a0"/>
        <w:rPr>
          <w:rtl/>
        </w:rPr>
      </w:pPr>
    </w:p>
    <w:p w14:paraId="54C9367E" w14:textId="77777777" w:rsidR="00000000" w:rsidRDefault="00EA6A92">
      <w:pPr>
        <w:pStyle w:val="a0"/>
        <w:rPr>
          <w:rFonts w:hint="cs"/>
          <w:rtl/>
        </w:rPr>
      </w:pPr>
      <w:r>
        <w:rPr>
          <w:rFonts w:hint="cs"/>
          <w:rtl/>
        </w:rPr>
        <w:t>חבר הכנסת אייכלר, זה לא שאלות ותשובות עכשיו, וזאת לא תוכנית של "הכ</w:t>
      </w:r>
      <w:r>
        <w:rPr>
          <w:rFonts w:hint="cs"/>
          <w:rtl/>
        </w:rPr>
        <w:t xml:space="preserve">ה את המומחה". כל אחד כאן שואל שאלות מהמקום. </w:t>
      </w:r>
    </w:p>
    <w:p w14:paraId="463C6693" w14:textId="77777777" w:rsidR="00000000" w:rsidRDefault="00EA6A92">
      <w:pPr>
        <w:pStyle w:val="af0"/>
        <w:rPr>
          <w:rtl/>
        </w:rPr>
      </w:pPr>
      <w:r>
        <w:rPr>
          <w:rtl/>
        </w:rPr>
        <w:br/>
        <w:t>ישראל אייכלר (יהדות התורה):</w:t>
      </w:r>
    </w:p>
    <w:p w14:paraId="1637F756" w14:textId="77777777" w:rsidR="00000000" w:rsidRDefault="00EA6A92">
      <w:pPr>
        <w:pStyle w:val="a0"/>
        <w:rPr>
          <w:rtl/>
        </w:rPr>
      </w:pPr>
    </w:p>
    <w:p w14:paraId="7C18613A" w14:textId="77777777" w:rsidR="00000000" w:rsidRDefault="00EA6A92">
      <w:pPr>
        <w:pStyle w:val="a0"/>
        <w:rPr>
          <w:rFonts w:hint="cs"/>
          <w:rtl/>
        </w:rPr>
      </w:pPr>
      <w:r>
        <w:rPr>
          <w:rFonts w:hint="cs"/>
          <w:rtl/>
        </w:rPr>
        <w:t xml:space="preserve">רק </w:t>
      </w:r>
      <w:r>
        <w:rPr>
          <w:rFonts w:hint="eastAsia"/>
          <w:rtl/>
        </w:rPr>
        <w:t>–</w:t>
      </w:r>
      <w:r>
        <w:rPr>
          <w:rFonts w:hint="cs"/>
          <w:rtl/>
        </w:rPr>
        <w:t xml:space="preserve"> של מי המטוס?</w:t>
      </w:r>
    </w:p>
    <w:p w14:paraId="4E56D6BF" w14:textId="77777777" w:rsidR="00000000" w:rsidRDefault="00EA6A92">
      <w:pPr>
        <w:pStyle w:val="af1"/>
        <w:rPr>
          <w:rtl/>
        </w:rPr>
      </w:pPr>
      <w:r>
        <w:rPr>
          <w:rtl/>
        </w:rPr>
        <w:br/>
        <w:t>היו"ר נסים דהן:</w:t>
      </w:r>
    </w:p>
    <w:p w14:paraId="74792DC8" w14:textId="77777777" w:rsidR="00000000" w:rsidRDefault="00EA6A92">
      <w:pPr>
        <w:pStyle w:val="a0"/>
        <w:rPr>
          <w:rtl/>
        </w:rPr>
      </w:pPr>
    </w:p>
    <w:p w14:paraId="67DE4E09" w14:textId="77777777" w:rsidR="00000000" w:rsidRDefault="00EA6A92">
      <w:pPr>
        <w:pStyle w:val="a0"/>
        <w:rPr>
          <w:rFonts w:hint="cs"/>
          <w:rtl/>
        </w:rPr>
      </w:pPr>
      <w:r>
        <w:rPr>
          <w:rFonts w:hint="cs"/>
          <w:rtl/>
        </w:rPr>
        <w:t>שאילתא מס' 995, של חבר הכנסת דני יתום: תקציב להקמת בית-יולדות בבית-החולים "סורוקה". למה זה קשור לשר האוצר ולא לשר הבריאות?</w:t>
      </w:r>
    </w:p>
    <w:p w14:paraId="56649D30" w14:textId="77777777" w:rsidR="00000000" w:rsidRDefault="00EA6A92">
      <w:pPr>
        <w:pStyle w:val="af0"/>
        <w:rPr>
          <w:rtl/>
        </w:rPr>
      </w:pPr>
      <w:r>
        <w:rPr>
          <w:rtl/>
        </w:rPr>
        <w:br/>
        <w:t>דני יתום (העבודה-מימד</w:t>
      </w:r>
      <w:r>
        <w:rPr>
          <w:rtl/>
        </w:rPr>
        <w:t>):</w:t>
      </w:r>
    </w:p>
    <w:p w14:paraId="6CEF262F" w14:textId="77777777" w:rsidR="00000000" w:rsidRDefault="00EA6A92">
      <w:pPr>
        <w:pStyle w:val="a0"/>
        <w:rPr>
          <w:rtl/>
        </w:rPr>
      </w:pPr>
    </w:p>
    <w:p w14:paraId="2D98BA8F" w14:textId="77777777" w:rsidR="00000000" w:rsidRDefault="00EA6A92">
      <w:pPr>
        <w:pStyle w:val="a0"/>
        <w:rPr>
          <w:rFonts w:hint="cs"/>
          <w:rtl/>
        </w:rPr>
      </w:pPr>
      <w:r>
        <w:rPr>
          <w:rFonts w:hint="cs"/>
          <w:rtl/>
        </w:rPr>
        <w:t>מי מקצה את הכסף?</w:t>
      </w:r>
    </w:p>
    <w:p w14:paraId="5739BF90" w14:textId="77777777" w:rsidR="00000000" w:rsidRDefault="00EA6A92">
      <w:pPr>
        <w:pStyle w:val="a"/>
        <w:rPr>
          <w:rtl/>
        </w:rPr>
      </w:pPr>
      <w:r>
        <w:rPr>
          <w:rtl/>
        </w:rPr>
        <w:br/>
      </w:r>
      <w:bookmarkStart w:id="192" w:name="FS000000478T31_05_2004_19_08_08"/>
      <w:bookmarkStart w:id="193" w:name="_Toc74484088"/>
      <w:bookmarkEnd w:id="192"/>
      <w:r>
        <w:rPr>
          <w:rtl/>
        </w:rPr>
        <w:t>השר מאיר שטרית:</w:t>
      </w:r>
      <w:bookmarkEnd w:id="193"/>
    </w:p>
    <w:p w14:paraId="5D76D951" w14:textId="77777777" w:rsidR="00000000" w:rsidRDefault="00EA6A92">
      <w:pPr>
        <w:pStyle w:val="a0"/>
        <w:rPr>
          <w:rtl/>
        </w:rPr>
      </w:pPr>
    </w:p>
    <w:p w14:paraId="337BE8BF" w14:textId="77777777" w:rsidR="00000000" w:rsidRDefault="00EA6A92">
      <w:pPr>
        <w:pStyle w:val="a0"/>
        <w:rPr>
          <w:rFonts w:hint="cs"/>
          <w:rtl/>
        </w:rPr>
      </w:pPr>
      <w:r>
        <w:rPr>
          <w:rFonts w:hint="cs"/>
          <w:rtl/>
        </w:rPr>
        <w:t xml:space="preserve">הוא שואל משהו שקשור לאוצר, אדוני היושב-ראש. </w:t>
      </w:r>
    </w:p>
    <w:p w14:paraId="339CA594" w14:textId="77777777" w:rsidR="00000000" w:rsidRDefault="00EA6A92">
      <w:pPr>
        <w:pStyle w:val="a1"/>
        <w:jc w:val="center"/>
        <w:rPr>
          <w:rtl/>
        </w:rPr>
      </w:pPr>
      <w:r>
        <w:rPr>
          <w:rtl/>
        </w:rPr>
        <w:br/>
      </w:r>
      <w:bookmarkStart w:id="194" w:name="CQ19771FI0019771T31_05_2004_19_08_30"/>
      <w:bookmarkStart w:id="195" w:name="_Toc74484089"/>
      <w:bookmarkEnd w:id="194"/>
      <w:r>
        <w:rPr>
          <w:rtl/>
        </w:rPr>
        <w:t>995. תקציב להקמת בית-יולדות בבית-החולים "סורוקה"</w:t>
      </w:r>
      <w:bookmarkEnd w:id="195"/>
    </w:p>
    <w:p w14:paraId="1B88EF77" w14:textId="77777777" w:rsidR="00000000" w:rsidRDefault="00EA6A92">
      <w:pPr>
        <w:pStyle w:val="a0"/>
        <w:rPr>
          <w:rtl/>
        </w:rPr>
      </w:pPr>
    </w:p>
    <w:p w14:paraId="6F5773C1" w14:textId="77777777" w:rsidR="00000000" w:rsidRDefault="00EA6A92">
      <w:pPr>
        <w:pStyle w:val="a0"/>
        <w:ind w:firstLine="0"/>
        <w:rPr>
          <w:bCs/>
          <w:u w:val="single"/>
        </w:rPr>
      </w:pPr>
      <w:bookmarkStart w:id="196" w:name="ESQ19771"/>
      <w:bookmarkEnd w:id="196"/>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0900B6EA" w14:textId="77777777" w:rsidR="00000000" w:rsidRDefault="00EA6A92">
      <w:pPr>
        <w:pStyle w:val="a0"/>
        <w:ind w:firstLine="720"/>
      </w:pPr>
      <w:r>
        <w:rPr>
          <w:rtl/>
        </w:rPr>
        <w:t>ביום ו' בטבת התשס"ד (31 בדצמבר 2003):</w:t>
      </w:r>
    </w:p>
    <w:p w14:paraId="7B75F5F6" w14:textId="77777777" w:rsidR="00000000" w:rsidRDefault="00EA6A92">
      <w:pPr>
        <w:pStyle w:val="a0"/>
        <w:rPr>
          <w:rFonts w:hint="cs"/>
          <w:rtl/>
        </w:rPr>
      </w:pPr>
    </w:p>
    <w:p w14:paraId="7769DF17" w14:textId="77777777" w:rsidR="00000000" w:rsidRDefault="00EA6A92">
      <w:pPr>
        <w:pStyle w:val="a0"/>
        <w:rPr>
          <w:rFonts w:hint="cs"/>
        </w:rPr>
      </w:pPr>
    </w:p>
    <w:p w14:paraId="33A077F5" w14:textId="77777777" w:rsidR="00000000" w:rsidRDefault="00EA6A92">
      <w:pPr>
        <w:pStyle w:val="a0"/>
        <w:ind w:firstLine="720"/>
      </w:pPr>
      <w:r>
        <w:rPr>
          <w:rtl/>
        </w:rPr>
        <w:t xml:space="preserve">ועד הרופאים </w:t>
      </w:r>
      <w:r>
        <w:rPr>
          <w:rFonts w:hint="cs"/>
          <w:rtl/>
        </w:rPr>
        <w:t>בבית-החולים</w:t>
      </w:r>
      <w:r>
        <w:rPr>
          <w:rtl/>
        </w:rPr>
        <w:t xml:space="preserve"> "סורוקה" טוען כי </w:t>
      </w:r>
      <w:r>
        <w:rPr>
          <w:rFonts w:hint="cs"/>
          <w:rtl/>
        </w:rPr>
        <w:t>משרדך</w:t>
      </w:r>
      <w:r>
        <w:rPr>
          <w:rFonts w:hint="cs"/>
          <w:rtl/>
        </w:rPr>
        <w:t xml:space="preserve"> אינו מקיים את התחייבותו להשלים את התקציב לבניית בית-יולדות בבית-החולים. בינתיים אין</w:t>
      </w:r>
      <w:r>
        <w:rPr>
          <w:rtl/>
        </w:rPr>
        <w:t xml:space="preserve"> חדרי לידה, היולדות נאלצות ללדת בתנאים </w:t>
      </w:r>
      <w:r>
        <w:rPr>
          <w:rFonts w:hint="cs"/>
          <w:rtl/>
        </w:rPr>
        <w:t>קשים, ב</w:t>
      </w:r>
      <w:r>
        <w:rPr>
          <w:rtl/>
        </w:rPr>
        <w:t>אולם המחולק בו</w:t>
      </w:r>
      <w:r>
        <w:rPr>
          <w:rFonts w:hint="cs"/>
          <w:rtl/>
        </w:rPr>
        <w:t>ו</w:t>
      </w:r>
      <w:r>
        <w:rPr>
          <w:rtl/>
        </w:rPr>
        <w:t>ילונות</w:t>
      </w:r>
      <w:r>
        <w:rPr>
          <w:rFonts w:hint="cs"/>
          <w:rtl/>
        </w:rPr>
        <w:t>, והן משוחררות</w:t>
      </w:r>
      <w:r>
        <w:rPr>
          <w:rtl/>
        </w:rPr>
        <w:t xml:space="preserve"> לאחר 36 שעות ולא כפי שקובעים נוהלי משרד הבריאות. </w:t>
      </w:r>
    </w:p>
    <w:p w14:paraId="2E26BC8F" w14:textId="77777777" w:rsidR="00000000" w:rsidRDefault="00EA6A92">
      <w:pPr>
        <w:pStyle w:val="a0"/>
        <w:ind w:firstLine="720"/>
      </w:pPr>
    </w:p>
    <w:p w14:paraId="1F1C8987" w14:textId="77777777" w:rsidR="00000000" w:rsidRDefault="00EA6A92">
      <w:pPr>
        <w:pStyle w:val="a0"/>
        <w:ind w:firstLine="720"/>
      </w:pPr>
      <w:r>
        <w:rPr>
          <w:rFonts w:hint="cs"/>
          <w:rtl/>
        </w:rPr>
        <w:t>רצוני לשאול</w:t>
      </w:r>
      <w:r>
        <w:rPr>
          <w:rtl/>
        </w:rPr>
        <w:t>:</w:t>
      </w:r>
    </w:p>
    <w:p w14:paraId="24D4AFC6" w14:textId="77777777" w:rsidR="00000000" w:rsidRDefault="00EA6A92">
      <w:pPr>
        <w:pStyle w:val="a0"/>
        <w:ind w:firstLine="720"/>
      </w:pPr>
    </w:p>
    <w:p w14:paraId="0E680D75" w14:textId="77777777" w:rsidR="00000000" w:rsidRDefault="00EA6A92">
      <w:pPr>
        <w:pStyle w:val="a0"/>
        <w:ind w:firstLine="720"/>
        <w:rPr>
          <w:rtl/>
        </w:rPr>
      </w:pPr>
      <w:r>
        <w:rPr>
          <w:rFonts w:hint="cs"/>
          <w:rtl/>
        </w:rPr>
        <w:t xml:space="preserve">1. </w:t>
      </w:r>
      <w:r>
        <w:rPr>
          <w:rtl/>
        </w:rPr>
        <w:t>האם המידע נכון?</w:t>
      </w:r>
    </w:p>
    <w:p w14:paraId="48D902C4" w14:textId="77777777" w:rsidR="00000000" w:rsidRDefault="00EA6A92">
      <w:pPr>
        <w:pStyle w:val="a0"/>
        <w:ind w:firstLine="720"/>
        <w:rPr>
          <w:rtl/>
        </w:rPr>
      </w:pPr>
    </w:p>
    <w:p w14:paraId="484BFB0F" w14:textId="77777777" w:rsidR="00000000" w:rsidRDefault="00EA6A92">
      <w:pPr>
        <w:pStyle w:val="a0"/>
        <w:ind w:firstLine="720"/>
        <w:rPr>
          <w:rFonts w:hint="cs"/>
        </w:rPr>
      </w:pPr>
      <w:r>
        <w:rPr>
          <w:rFonts w:hint="cs"/>
          <w:rtl/>
        </w:rPr>
        <w:t xml:space="preserve">2. </w:t>
      </w:r>
      <w:r>
        <w:rPr>
          <w:rtl/>
        </w:rPr>
        <w:t>אם</w:t>
      </w:r>
      <w:r>
        <w:rPr>
          <w:rtl/>
        </w:rPr>
        <w:t xml:space="preserve"> כן</w:t>
      </w:r>
      <w:r>
        <w:rPr>
          <w:rFonts w:hint="cs"/>
          <w:rtl/>
        </w:rPr>
        <w:t xml:space="preserve"> -</w:t>
      </w:r>
      <w:r>
        <w:rPr>
          <w:rtl/>
        </w:rPr>
        <w:t xml:space="preserve"> מדוע </w:t>
      </w:r>
      <w:r>
        <w:rPr>
          <w:rFonts w:hint="cs"/>
          <w:rtl/>
        </w:rPr>
        <w:t xml:space="preserve">אין </w:t>
      </w:r>
      <w:r>
        <w:rPr>
          <w:rtl/>
        </w:rPr>
        <w:t>משרד</w:t>
      </w:r>
      <w:r>
        <w:rPr>
          <w:rFonts w:hint="cs"/>
          <w:rtl/>
        </w:rPr>
        <w:t>ך</w:t>
      </w:r>
      <w:r>
        <w:rPr>
          <w:rtl/>
        </w:rPr>
        <w:t xml:space="preserve"> </w:t>
      </w:r>
      <w:r>
        <w:rPr>
          <w:rFonts w:hint="cs"/>
          <w:rtl/>
        </w:rPr>
        <w:t>מקיים את</w:t>
      </w:r>
      <w:r>
        <w:rPr>
          <w:rtl/>
        </w:rPr>
        <w:t xml:space="preserve"> התחייבותו לסייע בהשלמת בניית בית</w:t>
      </w:r>
      <w:r>
        <w:rPr>
          <w:rFonts w:hint="cs"/>
          <w:rtl/>
        </w:rPr>
        <w:t>-</w:t>
      </w:r>
      <w:r>
        <w:rPr>
          <w:rtl/>
        </w:rPr>
        <w:t>היולדות</w:t>
      </w:r>
      <w:r>
        <w:rPr>
          <w:rFonts w:hint="cs"/>
          <w:rtl/>
        </w:rPr>
        <w:t>?</w:t>
      </w:r>
    </w:p>
    <w:p w14:paraId="25EB50D5" w14:textId="77777777" w:rsidR="00000000" w:rsidRDefault="00EA6A92">
      <w:pPr>
        <w:pStyle w:val="a0"/>
        <w:ind w:firstLine="720"/>
        <w:rPr>
          <w:rFonts w:hint="cs"/>
          <w:rtl/>
        </w:rPr>
      </w:pPr>
    </w:p>
    <w:p w14:paraId="4F88C1D0" w14:textId="77777777" w:rsidR="00000000" w:rsidRDefault="00EA6A92">
      <w:pPr>
        <w:pStyle w:val="a0"/>
        <w:ind w:firstLine="720"/>
        <w:rPr>
          <w:rFonts w:hint="cs"/>
          <w:rtl/>
        </w:rPr>
      </w:pPr>
      <w:r>
        <w:rPr>
          <w:rFonts w:hint="cs"/>
          <w:rtl/>
        </w:rPr>
        <w:t xml:space="preserve"> 3. מתי תושלם בניית בית-היולדות?</w:t>
      </w:r>
    </w:p>
    <w:p w14:paraId="4C801883" w14:textId="77777777" w:rsidR="00000000" w:rsidRDefault="00EA6A92">
      <w:pPr>
        <w:pStyle w:val="a0"/>
        <w:rPr>
          <w:b/>
        </w:rPr>
      </w:pPr>
      <w:r>
        <w:rPr>
          <w:rFonts w:hint="cs"/>
          <w:rtl/>
        </w:rPr>
        <w:br/>
      </w:r>
      <w:r>
        <w:rPr>
          <w:b/>
          <w:bCs/>
          <w:u w:val="single"/>
          <w:rtl/>
        </w:rPr>
        <w:t>השר מאיר שטרית:</w:t>
      </w:r>
    </w:p>
    <w:p w14:paraId="69392C29" w14:textId="77777777" w:rsidR="00000000" w:rsidRDefault="00EA6A92">
      <w:pPr>
        <w:pStyle w:val="a0"/>
        <w:rPr>
          <w:rtl/>
        </w:rPr>
      </w:pPr>
    </w:p>
    <w:p w14:paraId="5160012D" w14:textId="77777777" w:rsidR="00000000" w:rsidRDefault="00EA6A92">
      <w:pPr>
        <w:pStyle w:val="a0"/>
        <w:ind w:firstLine="720"/>
        <w:rPr>
          <w:rFonts w:hint="cs"/>
          <w:rtl/>
        </w:rPr>
      </w:pPr>
      <w:r>
        <w:rPr>
          <w:rFonts w:hint="cs"/>
          <w:rtl/>
        </w:rPr>
        <w:t>1-3. במסגרת הסכם שנחתם בדצמבר 2000, חבר הכנסת יתום, בין המדינה לבין "שירותי בריאות כללית", שבית-החולים "סורוקה" הוא בבעלותה, סוכם כי</w:t>
      </w:r>
      <w:r>
        <w:rPr>
          <w:rFonts w:hint="cs"/>
          <w:rtl/>
        </w:rPr>
        <w:t xml:space="preserve"> "שירותי בריאות כללית" תקבל במהלך השנים 2002</w:t>
      </w:r>
      <w:r>
        <w:rPr>
          <w:rFonts w:hint="eastAsia"/>
          <w:rtl/>
        </w:rPr>
        <w:t>–</w:t>
      </w:r>
      <w:r>
        <w:rPr>
          <w:rFonts w:hint="cs"/>
          <w:rtl/>
        </w:rPr>
        <w:t>2004 סך 240 מיליון ש"ח, בניכוי הפחתות רוחביות בתקציב המדינה, לטובת פיתוח תשתיות בתי-החולים שלה. במהלך העשור האחרון קיבלה קופת-החולים יותר ממיליאר</w:t>
      </w:r>
      <w:r>
        <w:rPr>
          <w:rFonts w:hint="eastAsia"/>
          <w:rtl/>
        </w:rPr>
        <w:t>ד</w:t>
      </w:r>
      <w:r>
        <w:rPr>
          <w:rFonts w:hint="cs"/>
          <w:rtl/>
        </w:rPr>
        <w:t xml:space="preserve"> ש"ח בעבור פיתוח תשתיות, מהם כ-95 מיליון ש"ח לטובת בית-החולים "סו</w:t>
      </w:r>
      <w:r>
        <w:rPr>
          <w:rFonts w:hint="cs"/>
          <w:rtl/>
        </w:rPr>
        <w:t xml:space="preserve">רוקה". </w:t>
      </w:r>
    </w:p>
    <w:p w14:paraId="6B1A04D8" w14:textId="77777777" w:rsidR="00000000" w:rsidRDefault="00EA6A92">
      <w:pPr>
        <w:pStyle w:val="a0"/>
        <w:rPr>
          <w:rFonts w:hint="cs"/>
          <w:rtl/>
        </w:rPr>
      </w:pPr>
    </w:p>
    <w:p w14:paraId="6038C914" w14:textId="77777777" w:rsidR="00000000" w:rsidRDefault="00EA6A92">
      <w:pPr>
        <w:pStyle w:val="a0"/>
        <w:ind w:firstLine="720"/>
        <w:rPr>
          <w:rFonts w:hint="cs"/>
          <w:rtl/>
        </w:rPr>
      </w:pPr>
      <w:r>
        <w:rPr>
          <w:rFonts w:hint="cs"/>
          <w:rtl/>
        </w:rPr>
        <w:t xml:space="preserve">בהתאם להסכם, הפרויקטים שייבנו מהתמיכה האמורה טעונים אישור שר הבריאות. הובהר למשרד הבריאות, כי נוכח מצב חדרי הלידה בבית-החולים "סורוקה", מן הראוי כי בתוכנית הפיתוח של "שירותי בריאות כללית" תיכלל בניית חדרי הלידה בבית-החולים. על כן, יש פתרון תקציבי </w:t>
      </w:r>
      <w:r>
        <w:rPr>
          <w:rFonts w:hint="cs"/>
          <w:rtl/>
        </w:rPr>
        <w:t>לבעיית חדרי הלידה בבית-החולים "סורוקה", וקופת-החולים תוכל לבנותם מכספי התמיכה שניתנו לה, בהתאם להסכם.</w:t>
      </w:r>
    </w:p>
    <w:p w14:paraId="7D86F2C8" w14:textId="77777777" w:rsidR="00000000" w:rsidRDefault="00EA6A92">
      <w:pPr>
        <w:pStyle w:val="a0"/>
        <w:rPr>
          <w:sz w:val="26"/>
          <w:rtl/>
        </w:rPr>
      </w:pPr>
    </w:p>
    <w:p w14:paraId="3D1CDFC9" w14:textId="77777777" w:rsidR="00000000" w:rsidRDefault="00EA6A92">
      <w:pPr>
        <w:pStyle w:val="af1"/>
        <w:rPr>
          <w:rFonts w:hint="cs"/>
          <w:rtl/>
        </w:rPr>
      </w:pPr>
      <w:r>
        <w:rPr>
          <w:rFonts w:hint="eastAsia"/>
          <w:rtl/>
        </w:rPr>
        <w:t>היו</w:t>
      </w:r>
      <w:r>
        <w:rPr>
          <w:rtl/>
        </w:rPr>
        <w:t>"ר נסים דהן:</w:t>
      </w:r>
    </w:p>
    <w:p w14:paraId="17C2090C" w14:textId="77777777" w:rsidR="00000000" w:rsidRDefault="00EA6A92">
      <w:pPr>
        <w:pStyle w:val="a0"/>
        <w:rPr>
          <w:rFonts w:hint="cs"/>
          <w:rtl/>
        </w:rPr>
      </w:pPr>
    </w:p>
    <w:p w14:paraId="09E1E1D6" w14:textId="77777777" w:rsidR="00000000" w:rsidRDefault="00EA6A92">
      <w:pPr>
        <w:pStyle w:val="a0"/>
        <w:rPr>
          <w:rFonts w:hint="cs"/>
          <w:rtl/>
        </w:rPr>
      </w:pPr>
      <w:r>
        <w:rPr>
          <w:rFonts w:hint="cs"/>
          <w:rtl/>
        </w:rPr>
        <w:t xml:space="preserve">שאלה נוספת </w:t>
      </w:r>
      <w:r>
        <w:rPr>
          <w:rFonts w:hint="eastAsia"/>
          <w:rtl/>
        </w:rPr>
        <w:t>–</w:t>
      </w:r>
      <w:r>
        <w:rPr>
          <w:rFonts w:hint="cs"/>
          <w:rtl/>
        </w:rPr>
        <w:t xml:space="preserve"> חבר הכנסת יתום, בבקשה.</w:t>
      </w:r>
    </w:p>
    <w:p w14:paraId="39A1855E" w14:textId="77777777" w:rsidR="00000000" w:rsidRDefault="00EA6A92">
      <w:pPr>
        <w:pStyle w:val="af0"/>
        <w:rPr>
          <w:rtl/>
        </w:rPr>
      </w:pPr>
      <w:r>
        <w:rPr>
          <w:rtl/>
        </w:rPr>
        <w:br/>
      </w:r>
      <w:bookmarkStart w:id="197" w:name="FS000001045T31_05_2004_19_12_33"/>
      <w:bookmarkEnd w:id="197"/>
      <w:r>
        <w:rPr>
          <w:rtl/>
        </w:rPr>
        <w:t>דני יתום (העבודה-מימד):</w:t>
      </w:r>
    </w:p>
    <w:p w14:paraId="04862A96" w14:textId="77777777" w:rsidR="00000000" w:rsidRDefault="00EA6A92">
      <w:pPr>
        <w:pStyle w:val="a0"/>
        <w:rPr>
          <w:rtl/>
        </w:rPr>
      </w:pPr>
    </w:p>
    <w:p w14:paraId="2A1C8241" w14:textId="77777777" w:rsidR="00000000" w:rsidRDefault="00EA6A92">
      <w:pPr>
        <w:pStyle w:val="a0"/>
        <w:rPr>
          <w:rFonts w:hint="cs"/>
          <w:rtl/>
        </w:rPr>
      </w:pPr>
      <w:r>
        <w:rPr>
          <w:rFonts w:hint="cs"/>
          <w:rtl/>
        </w:rPr>
        <w:t xml:space="preserve">ממידע שהגיע אלי </w:t>
      </w:r>
      <w:r>
        <w:rPr>
          <w:rFonts w:hint="eastAsia"/>
          <w:rtl/>
        </w:rPr>
        <w:t>–</w:t>
      </w:r>
      <w:r>
        <w:rPr>
          <w:rFonts w:hint="cs"/>
          <w:rtl/>
        </w:rPr>
        <w:t xml:space="preserve"> כמו גם לחברי כנסת נוספים </w:t>
      </w:r>
      <w:r>
        <w:rPr>
          <w:rFonts w:hint="eastAsia"/>
          <w:rtl/>
        </w:rPr>
        <w:t>–</w:t>
      </w:r>
      <w:r>
        <w:rPr>
          <w:rFonts w:hint="cs"/>
          <w:rtl/>
        </w:rPr>
        <w:t xml:space="preserve"> מטעם ההנהלה והרופאים בבית-החו</w:t>
      </w:r>
      <w:r>
        <w:rPr>
          <w:rFonts w:hint="cs"/>
          <w:rtl/>
        </w:rPr>
        <w:t xml:space="preserve">לים "סורוקה" בבאר-שבע עולה כאילו לגבי בית-היולדות עצמו, אדוני השר, היה הסכם, שלפיו אם בית-החולים יצליח לגייס את חלק הארי של הכסף, ישלימו משרד האוצר ומשרד הבריאות, בהבנה ובהסכמה ביניהם, את היתרה, ומדובר בכ-40 מיליון ש"ח. האם ההסכם הזה </w:t>
      </w:r>
      <w:r>
        <w:rPr>
          <w:rFonts w:hint="eastAsia"/>
          <w:rtl/>
        </w:rPr>
        <w:t>–</w:t>
      </w:r>
      <w:r>
        <w:rPr>
          <w:rFonts w:hint="cs"/>
          <w:rtl/>
        </w:rPr>
        <w:t xml:space="preserve"> על יתרת הכסף </w:t>
      </w:r>
      <w:r>
        <w:rPr>
          <w:rFonts w:hint="eastAsia"/>
          <w:rtl/>
        </w:rPr>
        <w:t xml:space="preserve">– </w:t>
      </w:r>
      <w:r>
        <w:rPr>
          <w:rFonts w:hint="cs"/>
          <w:rtl/>
        </w:rPr>
        <w:t xml:space="preserve">מוכר </w:t>
      </w:r>
      <w:r>
        <w:rPr>
          <w:rFonts w:hint="cs"/>
          <w:rtl/>
        </w:rPr>
        <w:t xml:space="preserve">לך? ואם כן, מדוע רק אותם 40 מיליון ש"ח ולא יותר ממיליארד ש"ח מגיעים כדי שבית-החולים, שכבר בנה חלק מהמתקנים אבל חסר לו בית-יולדות מודרני, ימשיך </w:t>
      </w:r>
      <w:r>
        <w:rPr>
          <w:rFonts w:hint="eastAsia"/>
          <w:rtl/>
        </w:rPr>
        <w:t>–</w:t>
      </w:r>
      <w:r>
        <w:rPr>
          <w:rFonts w:hint="cs"/>
          <w:rtl/>
        </w:rPr>
        <w:t xml:space="preserve"> או, עכשיו אני שומע את עצמי </w:t>
      </w:r>
      <w:r>
        <w:rPr>
          <w:rFonts w:hint="eastAsia"/>
          <w:rtl/>
        </w:rPr>
        <w:t>–</w:t>
      </w:r>
      <w:r>
        <w:rPr>
          <w:rFonts w:hint="cs"/>
          <w:rtl/>
        </w:rPr>
        <w:t xml:space="preserve"> במצב שבו יולדות משתרכות בתורים ארוכים לאורך המסדרונות? </w:t>
      </w:r>
    </w:p>
    <w:p w14:paraId="22BDAF36" w14:textId="77777777" w:rsidR="00000000" w:rsidRDefault="00EA6A92">
      <w:pPr>
        <w:pStyle w:val="-"/>
        <w:rPr>
          <w:rtl/>
        </w:rPr>
      </w:pPr>
      <w:r>
        <w:rPr>
          <w:rtl/>
        </w:rPr>
        <w:br/>
      </w:r>
      <w:bookmarkStart w:id="198" w:name="FS000001045T31_05_2004_19_17_02C"/>
      <w:bookmarkStart w:id="199" w:name="FS000000478T31_05_2004_19_39_47C"/>
      <w:bookmarkEnd w:id="198"/>
      <w:bookmarkEnd w:id="199"/>
      <w:r>
        <w:rPr>
          <w:rtl/>
        </w:rPr>
        <w:t>השר מאיר שטרית:</w:t>
      </w:r>
    </w:p>
    <w:p w14:paraId="61F77BEA" w14:textId="77777777" w:rsidR="00000000" w:rsidRDefault="00EA6A92">
      <w:pPr>
        <w:pStyle w:val="a0"/>
        <w:rPr>
          <w:rFonts w:hint="cs"/>
          <w:rtl/>
        </w:rPr>
      </w:pPr>
    </w:p>
    <w:p w14:paraId="6E599CEB" w14:textId="77777777" w:rsidR="00000000" w:rsidRDefault="00EA6A92">
      <w:pPr>
        <w:pStyle w:val="a0"/>
        <w:rPr>
          <w:rFonts w:hint="cs"/>
          <w:rtl/>
        </w:rPr>
      </w:pPr>
      <w:r>
        <w:rPr>
          <w:rFonts w:hint="cs"/>
          <w:rtl/>
        </w:rPr>
        <w:t xml:space="preserve">לא ידוע </w:t>
      </w:r>
      <w:r>
        <w:rPr>
          <w:rFonts w:hint="cs"/>
          <w:rtl/>
        </w:rPr>
        <w:t xml:space="preserve">לי על הסכם נוסף בגין בית-היולדות. ההסכם הזה, כפי שאמרתי, קובע ש-95 מיליון ש"ח יועדו לטובת בית-החולים "סורוקה", וכאמור, אין סתירה בין מה שאומרים לך הרופאים לבין המציאות. גם אם יש כסף </w:t>
      </w:r>
      <w:r>
        <w:rPr>
          <w:rFonts w:hint="eastAsia"/>
          <w:rtl/>
        </w:rPr>
        <w:t>–</w:t>
      </w:r>
      <w:r>
        <w:rPr>
          <w:rFonts w:hint="cs"/>
          <w:rtl/>
        </w:rPr>
        <w:t xml:space="preserve"> לא מספיק שיש תקציב לבנייה, צריך שמשרד הבריאות יאשר את זה לקופת-חולים כלל</w:t>
      </w:r>
      <w:r>
        <w:rPr>
          <w:rFonts w:hint="cs"/>
          <w:rtl/>
        </w:rPr>
        <w:t xml:space="preserve">ית, שזה בסדר העדיפויות שלו לאשר את הבנייה. כל עוד לא התקבל אישור כזה ממשרד הבריאות, ברור שלא אושרה הבנייה. אני מציע </w:t>
      </w:r>
      <w:r>
        <w:rPr>
          <w:rFonts w:hint="eastAsia"/>
          <w:rtl/>
        </w:rPr>
        <w:t>–</w:t>
      </w:r>
      <w:r>
        <w:rPr>
          <w:rFonts w:hint="cs"/>
          <w:rtl/>
        </w:rPr>
        <w:t xml:space="preserve"> אתה יכול לשאול את שר הבריאות קונקרטית, או להגיש לו שאילתא נוספת </w:t>
      </w:r>
      <w:r>
        <w:rPr>
          <w:rFonts w:hint="eastAsia"/>
          <w:rtl/>
        </w:rPr>
        <w:t>–</w:t>
      </w:r>
      <w:r>
        <w:rPr>
          <w:rFonts w:hint="cs"/>
          <w:rtl/>
        </w:rPr>
        <w:t xml:space="preserve"> תברר, אם יש התקציב, מדוע הוא לא מאשר את הבנייה </w:t>
      </w:r>
      <w:r>
        <w:rPr>
          <w:rFonts w:hint="eastAsia"/>
          <w:rtl/>
        </w:rPr>
        <w:t>–</w:t>
      </w:r>
      <w:r>
        <w:rPr>
          <w:rFonts w:hint="cs"/>
          <w:rtl/>
        </w:rPr>
        <w:t xml:space="preserve"> אם יש בעיה כזאת. </w:t>
      </w:r>
    </w:p>
    <w:p w14:paraId="7EE5C633" w14:textId="77777777" w:rsidR="00000000" w:rsidRDefault="00EA6A92">
      <w:pPr>
        <w:pStyle w:val="af1"/>
        <w:rPr>
          <w:rtl/>
        </w:rPr>
      </w:pPr>
      <w:r>
        <w:rPr>
          <w:rtl/>
        </w:rPr>
        <w:br/>
        <w:t>היו"</w:t>
      </w:r>
      <w:r>
        <w:rPr>
          <w:rtl/>
        </w:rPr>
        <w:t>ר נסים דהן:</w:t>
      </w:r>
    </w:p>
    <w:p w14:paraId="4FF182D8" w14:textId="77777777" w:rsidR="00000000" w:rsidRDefault="00EA6A92">
      <w:pPr>
        <w:pStyle w:val="a0"/>
        <w:rPr>
          <w:rtl/>
        </w:rPr>
      </w:pPr>
    </w:p>
    <w:p w14:paraId="7F357D18" w14:textId="77777777" w:rsidR="00000000" w:rsidRDefault="00EA6A92">
      <w:pPr>
        <w:pStyle w:val="a0"/>
        <w:rPr>
          <w:rFonts w:hint="cs"/>
          <w:rtl/>
        </w:rPr>
      </w:pPr>
      <w:r>
        <w:rPr>
          <w:rFonts w:hint="cs"/>
          <w:rtl/>
        </w:rPr>
        <w:t xml:space="preserve">תודה. חבר הכנסת אופיר פינס-פז בשאילתא מס' 1000: מינוי פקידי שומה. </w:t>
      </w:r>
    </w:p>
    <w:p w14:paraId="420CFFC0" w14:textId="77777777" w:rsidR="00000000" w:rsidRDefault="00EA6A92">
      <w:pPr>
        <w:pStyle w:val="a0"/>
        <w:rPr>
          <w:rFonts w:hint="cs"/>
          <w:rtl/>
        </w:rPr>
      </w:pPr>
    </w:p>
    <w:p w14:paraId="07BC304F" w14:textId="77777777" w:rsidR="00000000" w:rsidRDefault="00EA6A92">
      <w:pPr>
        <w:pStyle w:val="a1"/>
        <w:jc w:val="center"/>
        <w:rPr>
          <w:rtl/>
        </w:rPr>
      </w:pPr>
      <w:r>
        <w:rPr>
          <w:rtl/>
        </w:rPr>
        <w:br/>
      </w:r>
      <w:bookmarkStart w:id="200" w:name="CQ19701FI0019701T31_05_2004_19_21_57"/>
      <w:bookmarkStart w:id="201" w:name="_Toc74484090"/>
      <w:bookmarkEnd w:id="200"/>
      <w:r>
        <w:rPr>
          <w:rtl/>
        </w:rPr>
        <w:t>1000. מינוי פקידי שומה</w:t>
      </w:r>
      <w:bookmarkEnd w:id="201"/>
    </w:p>
    <w:p w14:paraId="59960C15" w14:textId="77777777" w:rsidR="00000000" w:rsidRDefault="00EA6A92">
      <w:pPr>
        <w:pStyle w:val="a0"/>
        <w:rPr>
          <w:rtl/>
        </w:rPr>
      </w:pPr>
    </w:p>
    <w:p w14:paraId="6C5A631C" w14:textId="77777777" w:rsidR="00000000" w:rsidRDefault="00EA6A92">
      <w:pPr>
        <w:pStyle w:val="a0"/>
        <w:ind w:firstLine="0"/>
        <w:rPr>
          <w:bCs/>
          <w:u w:val="single"/>
        </w:rPr>
      </w:pPr>
      <w:bookmarkStart w:id="202" w:name="ESQ19701"/>
      <w:bookmarkEnd w:id="202"/>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62990F13" w14:textId="77777777" w:rsidR="00000000" w:rsidRDefault="00EA6A92">
      <w:pPr>
        <w:pStyle w:val="a0"/>
        <w:ind w:firstLine="720"/>
      </w:pPr>
      <w:r>
        <w:rPr>
          <w:rtl/>
        </w:rPr>
        <w:t>ביום ו' בטבת התשס"ד (31 בדצמבר 2003):</w:t>
      </w:r>
    </w:p>
    <w:p w14:paraId="24E426F1" w14:textId="77777777" w:rsidR="00000000" w:rsidRDefault="00EA6A92">
      <w:pPr>
        <w:pStyle w:val="a0"/>
        <w:rPr>
          <w:rFonts w:hint="cs"/>
          <w:rtl/>
        </w:rPr>
      </w:pPr>
    </w:p>
    <w:p w14:paraId="5FB6B9A0" w14:textId="77777777" w:rsidR="00000000" w:rsidRDefault="00EA6A92">
      <w:pPr>
        <w:pStyle w:val="a0"/>
        <w:ind w:firstLine="720"/>
      </w:pPr>
      <w:r>
        <w:rPr>
          <w:rFonts w:hint="cs"/>
          <w:rtl/>
        </w:rPr>
        <w:t>ב"</w:t>
      </w:r>
      <w:r>
        <w:rPr>
          <w:rtl/>
        </w:rPr>
        <w:t>הארץ</w:t>
      </w:r>
      <w:r>
        <w:rPr>
          <w:rFonts w:hint="cs"/>
          <w:rtl/>
        </w:rPr>
        <w:t>" פורסם, כי</w:t>
      </w:r>
      <w:r>
        <w:rPr>
          <w:rtl/>
        </w:rPr>
        <w:t xml:space="preserve"> קבוצת אנשי עסקים תומכי ה</w:t>
      </w:r>
      <w:r>
        <w:rPr>
          <w:rFonts w:hint="cs"/>
          <w:rtl/>
        </w:rPr>
        <w:t>ל</w:t>
      </w:r>
      <w:r>
        <w:rPr>
          <w:rtl/>
        </w:rPr>
        <w:t>יכוד פועלת בלשכת</w:t>
      </w:r>
      <w:r>
        <w:rPr>
          <w:rFonts w:hint="cs"/>
          <w:rtl/>
        </w:rPr>
        <w:t>ך</w:t>
      </w:r>
      <w:r>
        <w:rPr>
          <w:rtl/>
        </w:rPr>
        <w:t xml:space="preserve"> לקדם את </w:t>
      </w:r>
      <w:r>
        <w:rPr>
          <w:rFonts w:hint="cs"/>
          <w:rtl/>
        </w:rPr>
        <w:t>פק</w:t>
      </w:r>
      <w:r>
        <w:rPr>
          <w:rFonts w:hint="cs"/>
          <w:rtl/>
        </w:rPr>
        <w:t>יד השומה גוש-דן ואת סגנו</w:t>
      </w:r>
      <w:r>
        <w:rPr>
          <w:rtl/>
        </w:rPr>
        <w:t xml:space="preserve"> לתפקידים בכירים באגף מס הכנסה.</w:t>
      </w:r>
    </w:p>
    <w:p w14:paraId="7FFC134D" w14:textId="77777777" w:rsidR="00000000" w:rsidRDefault="00EA6A92">
      <w:pPr>
        <w:pStyle w:val="a0"/>
        <w:ind w:firstLine="720"/>
      </w:pPr>
    </w:p>
    <w:p w14:paraId="047D6B8F" w14:textId="77777777" w:rsidR="00000000" w:rsidRDefault="00EA6A92">
      <w:pPr>
        <w:pStyle w:val="a0"/>
        <w:ind w:firstLine="720"/>
      </w:pPr>
      <w:r>
        <w:rPr>
          <w:rFonts w:hint="cs"/>
          <w:rtl/>
        </w:rPr>
        <w:t>רצוני לשאול</w:t>
      </w:r>
      <w:r>
        <w:rPr>
          <w:rtl/>
        </w:rPr>
        <w:t>:</w:t>
      </w:r>
    </w:p>
    <w:p w14:paraId="5A9406B8" w14:textId="77777777" w:rsidR="00000000" w:rsidRDefault="00EA6A92">
      <w:pPr>
        <w:pStyle w:val="a0"/>
        <w:ind w:firstLine="720"/>
      </w:pPr>
    </w:p>
    <w:p w14:paraId="7BD29C67" w14:textId="77777777" w:rsidR="00000000" w:rsidRDefault="00EA6A92">
      <w:pPr>
        <w:pStyle w:val="a0"/>
        <w:ind w:firstLine="720"/>
        <w:rPr>
          <w:rtl/>
        </w:rPr>
      </w:pPr>
      <w:r>
        <w:rPr>
          <w:rFonts w:hint="cs"/>
          <w:rtl/>
        </w:rPr>
        <w:t xml:space="preserve">1. </w:t>
      </w:r>
      <w:r>
        <w:rPr>
          <w:rtl/>
        </w:rPr>
        <w:t>האם ה</w:t>
      </w:r>
      <w:r>
        <w:rPr>
          <w:rFonts w:hint="cs"/>
          <w:rtl/>
        </w:rPr>
        <w:t>ידיעה</w:t>
      </w:r>
      <w:r>
        <w:rPr>
          <w:rtl/>
        </w:rPr>
        <w:t xml:space="preserve"> נכו</w:t>
      </w:r>
      <w:r>
        <w:rPr>
          <w:rFonts w:hint="cs"/>
          <w:rtl/>
        </w:rPr>
        <w:t>נה</w:t>
      </w:r>
      <w:r>
        <w:rPr>
          <w:rtl/>
        </w:rPr>
        <w:t>?</w:t>
      </w:r>
    </w:p>
    <w:p w14:paraId="59C71A45" w14:textId="77777777" w:rsidR="00000000" w:rsidRDefault="00EA6A92">
      <w:pPr>
        <w:pStyle w:val="a0"/>
        <w:ind w:firstLine="720"/>
        <w:rPr>
          <w:rtl/>
        </w:rPr>
      </w:pPr>
    </w:p>
    <w:p w14:paraId="4647B6D6" w14:textId="77777777" w:rsidR="00000000" w:rsidRDefault="00EA6A92">
      <w:pPr>
        <w:pStyle w:val="a0"/>
        <w:ind w:firstLine="720"/>
        <w:rPr>
          <w:rtl/>
        </w:rPr>
      </w:pPr>
      <w:r>
        <w:rPr>
          <w:rFonts w:hint="cs"/>
          <w:rtl/>
        </w:rPr>
        <w:t xml:space="preserve">2. </w:t>
      </w:r>
      <w:r>
        <w:rPr>
          <w:rtl/>
        </w:rPr>
        <w:t>האם הוחלט מי ימונה לתפקיד פקיד שומה מפעלים גדולים ופקיד שומה כפר</w:t>
      </w:r>
      <w:r>
        <w:rPr>
          <w:rFonts w:hint="cs"/>
          <w:rtl/>
        </w:rPr>
        <w:t>-</w:t>
      </w:r>
      <w:r>
        <w:rPr>
          <w:rtl/>
        </w:rPr>
        <w:t>סבא?</w:t>
      </w:r>
    </w:p>
    <w:p w14:paraId="483E0D8D" w14:textId="77777777" w:rsidR="00000000" w:rsidRDefault="00EA6A92">
      <w:pPr>
        <w:pStyle w:val="a0"/>
        <w:ind w:firstLine="720"/>
        <w:rPr>
          <w:rtl/>
        </w:rPr>
      </w:pPr>
    </w:p>
    <w:p w14:paraId="0F9AC3F3" w14:textId="77777777" w:rsidR="00000000" w:rsidRDefault="00EA6A92">
      <w:pPr>
        <w:pStyle w:val="a0"/>
        <w:ind w:firstLine="720"/>
        <w:rPr>
          <w:rtl/>
        </w:rPr>
      </w:pPr>
      <w:r>
        <w:rPr>
          <w:rFonts w:hint="cs"/>
          <w:rtl/>
        </w:rPr>
        <w:t xml:space="preserve">3. </w:t>
      </w:r>
      <w:r>
        <w:rPr>
          <w:rtl/>
        </w:rPr>
        <w:t xml:space="preserve">האם </w:t>
      </w:r>
      <w:r>
        <w:rPr>
          <w:rFonts w:hint="cs"/>
          <w:rtl/>
        </w:rPr>
        <w:t>משרדך</w:t>
      </w:r>
      <w:r>
        <w:rPr>
          <w:rtl/>
        </w:rPr>
        <w:t xml:space="preserve"> תומך במינויים אלה?</w:t>
      </w:r>
    </w:p>
    <w:p w14:paraId="3F5C0011" w14:textId="77777777" w:rsidR="00000000" w:rsidRDefault="00EA6A92">
      <w:pPr>
        <w:pStyle w:val="a0"/>
        <w:rPr>
          <w:b/>
        </w:rPr>
      </w:pPr>
      <w:r>
        <w:rPr>
          <w:rFonts w:hint="cs"/>
          <w:rtl/>
        </w:rPr>
        <w:br/>
      </w:r>
      <w:r>
        <w:rPr>
          <w:b/>
          <w:bCs/>
          <w:u w:val="single"/>
          <w:rtl/>
        </w:rPr>
        <w:t>השר מאיר שטרית:</w:t>
      </w:r>
    </w:p>
    <w:p w14:paraId="477B6E42" w14:textId="77777777" w:rsidR="00000000" w:rsidRDefault="00EA6A92">
      <w:pPr>
        <w:pStyle w:val="a0"/>
        <w:rPr>
          <w:rFonts w:hint="cs"/>
          <w:rtl/>
        </w:rPr>
      </w:pPr>
    </w:p>
    <w:p w14:paraId="6541AAE6" w14:textId="77777777" w:rsidR="00000000" w:rsidRDefault="00EA6A92">
      <w:pPr>
        <w:pStyle w:val="a0"/>
        <w:ind w:firstLine="720"/>
        <w:rPr>
          <w:rFonts w:hint="cs"/>
          <w:rtl/>
        </w:rPr>
      </w:pPr>
      <w:r>
        <w:rPr>
          <w:rFonts w:hint="cs"/>
          <w:rtl/>
        </w:rPr>
        <w:t>1. הדברים שפורסמו בעיתון "הארץ" אינם נכ</w:t>
      </w:r>
      <w:r>
        <w:rPr>
          <w:rFonts w:hint="cs"/>
          <w:rtl/>
        </w:rPr>
        <w:t xml:space="preserve">ונים. אשר למעורבות פעילי הליכוד </w:t>
      </w:r>
      <w:r>
        <w:rPr>
          <w:rtl/>
        </w:rPr>
        <w:t>–</w:t>
      </w:r>
      <w:r>
        <w:rPr>
          <w:rFonts w:hint="cs"/>
          <w:rtl/>
        </w:rPr>
        <w:t xml:space="preserve"> אין לשר מושג על כך וגם אין לו שליטה על כל פעיל ופעיל. בכל מקרה, בלשכתו לא עוסקים בכך.</w:t>
      </w:r>
    </w:p>
    <w:p w14:paraId="234619FD" w14:textId="77777777" w:rsidR="00000000" w:rsidRDefault="00EA6A92">
      <w:pPr>
        <w:pStyle w:val="a0"/>
        <w:rPr>
          <w:rFonts w:hint="cs"/>
          <w:rtl/>
        </w:rPr>
      </w:pPr>
    </w:p>
    <w:p w14:paraId="535FCFFB" w14:textId="77777777" w:rsidR="00000000" w:rsidRDefault="00EA6A92">
      <w:pPr>
        <w:pStyle w:val="a0"/>
        <w:ind w:firstLine="720"/>
        <w:rPr>
          <w:rFonts w:hint="cs"/>
          <w:rtl/>
        </w:rPr>
      </w:pPr>
      <w:r>
        <w:rPr>
          <w:rFonts w:hint="cs"/>
          <w:rtl/>
        </w:rPr>
        <w:t>2. התשובה היא לא.</w:t>
      </w:r>
    </w:p>
    <w:p w14:paraId="1DBABE8E" w14:textId="77777777" w:rsidR="00000000" w:rsidRDefault="00EA6A92">
      <w:pPr>
        <w:pStyle w:val="a0"/>
        <w:rPr>
          <w:rFonts w:hint="cs"/>
          <w:rtl/>
        </w:rPr>
      </w:pPr>
    </w:p>
    <w:p w14:paraId="202D166B" w14:textId="77777777" w:rsidR="00000000" w:rsidRDefault="00EA6A92">
      <w:pPr>
        <w:pStyle w:val="a0"/>
        <w:ind w:firstLine="720"/>
        <w:rPr>
          <w:rFonts w:hint="cs"/>
          <w:rtl/>
        </w:rPr>
      </w:pPr>
      <w:r>
        <w:rPr>
          <w:rFonts w:hint="cs"/>
          <w:rtl/>
        </w:rPr>
        <w:t>3. שר האוצר לא התערב במינויים, ולמעשה לא ביצע אף מינוי אחד באגף מס הכנסה מאז נכנס לתפקידו, להוציא את הנציב כמובן. שר</w:t>
      </w:r>
      <w:r>
        <w:rPr>
          <w:rFonts w:hint="cs"/>
          <w:rtl/>
        </w:rPr>
        <w:t xml:space="preserve">  האוצר, כמדיניות, אינו מתערב במינויי פקידים באגף מס הכנסה.</w:t>
      </w:r>
    </w:p>
    <w:p w14:paraId="7CC1CFA0" w14:textId="77777777" w:rsidR="00000000" w:rsidRDefault="00EA6A92">
      <w:pPr>
        <w:pStyle w:val="af1"/>
        <w:rPr>
          <w:rtl/>
        </w:rPr>
      </w:pPr>
      <w:r>
        <w:rPr>
          <w:rtl/>
        </w:rPr>
        <w:br/>
        <w:t>היו"ר נסים דהן:</w:t>
      </w:r>
    </w:p>
    <w:p w14:paraId="32471547" w14:textId="77777777" w:rsidR="00000000" w:rsidRDefault="00EA6A92">
      <w:pPr>
        <w:pStyle w:val="a0"/>
        <w:rPr>
          <w:rtl/>
        </w:rPr>
      </w:pPr>
    </w:p>
    <w:p w14:paraId="6C080AD9" w14:textId="77777777" w:rsidR="00000000" w:rsidRDefault="00EA6A92">
      <w:pPr>
        <w:pStyle w:val="a0"/>
        <w:rPr>
          <w:rFonts w:hint="cs"/>
          <w:rtl/>
        </w:rPr>
      </w:pPr>
      <w:r>
        <w:rPr>
          <w:rFonts w:hint="cs"/>
          <w:rtl/>
        </w:rPr>
        <w:t>שאלה נוספת, חבר הכנסת פז.</w:t>
      </w:r>
    </w:p>
    <w:p w14:paraId="0B9520AB" w14:textId="77777777" w:rsidR="00000000" w:rsidRDefault="00EA6A92">
      <w:pPr>
        <w:pStyle w:val="af0"/>
        <w:rPr>
          <w:rtl/>
        </w:rPr>
      </w:pPr>
      <w:r>
        <w:rPr>
          <w:rtl/>
        </w:rPr>
        <w:br/>
      </w:r>
      <w:bookmarkStart w:id="203" w:name="FS000000455T31_05_2004_19_23_28"/>
      <w:bookmarkEnd w:id="203"/>
      <w:r>
        <w:rPr>
          <w:rtl/>
        </w:rPr>
        <w:t>אופיר פינס-פז (העבודה-מימד):</w:t>
      </w:r>
    </w:p>
    <w:p w14:paraId="73130115" w14:textId="77777777" w:rsidR="00000000" w:rsidRDefault="00EA6A92">
      <w:pPr>
        <w:pStyle w:val="a0"/>
        <w:rPr>
          <w:rtl/>
        </w:rPr>
      </w:pPr>
    </w:p>
    <w:p w14:paraId="3B1D6EFA" w14:textId="77777777" w:rsidR="00000000" w:rsidRDefault="00EA6A92">
      <w:pPr>
        <w:pStyle w:val="a0"/>
        <w:rPr>
          <w:rFonts w:hint="cs"/>
          <w:rtl/>
        </w:rPr>
      </w:pPr>
      <w:r>
        <w:rPr>
          <w:rFonts w:hint="cs"/>
          <w:rtl/>
        </w:rPr>
        <w:t>אדוני השר, אדוני היושב-ראש, הרי הדברים האלה עלו מידיעות בעיתונות. התשובות שלך בהחלט מקובלות עלי, אני סבור שאומנם צריך להי</w:t>
      </w:r>
      <w:r>
        <w:rPr>
          <w:rFonts w:hint="cs"/>
          <w:rtl/>
        </w:rPr>
        <w:t xml:space="preserve">מנע באופן מוחלט ממעורבות פוליטית באגפי המס, בגלל הרגישות של העניין והצורך שלהם להיות באמת חפים מכל פנייה לא עניינית, בכלל זה פנייה פוליטית. </w:t>
      </w:r>
    </w:p>
    <w:p w14:paraId="73373978" w14:textId="77777777" w:rsidR="00000000" w:rsidRDefault="00EA6A92">
      <w:pPr>
        <w:pStyle w:val="a0"/>
        <w:rPr>
          <w:rFonts w:hint="cs"/>
          <w:rtl/>
        </w:rPr>
      </w:pPr>
    </w:p>
    <w:p w14:paraId="28A4A9D4" w14:textId="77777777" w:rsidR="00000000" w:rsidRDefault="00EA6A92">
      <w:pPr>
        <w:pStyle w:val="a0"/>
        <w:rPr>
          <w:rFonts w:hint="cs"/>
          <w:rtl/>
        </w:rPr>
      </w:pPr>
      <w:r>
        <w:rPr>
          <w:rFonts w:hint="cs"/>
          <w:rtl/>
        </w:rPr>
        <w:t>אני מקבל את ההודעה שלך כלשונה, והשאלה שאני רוצה לשאול היא רק: האם במקומות אחרים, לא באגף מס הכנסה, אלא באגפים מקצו</w:t>
      </w:r>
      <w:r>
        <w:rPr>
          <w:rFonts w:hint="cs"/>
          <w:rtl/>
        </w:rPr>
        <w:t xml:space="preserve">עיים אחרים באוצר </w:t>
      </w:r>
      <w:r>
        <w:rPr>
          <w:rFonts w:hint="eastAsia"/>
          <w:rtl/>
        </w:rPr>
        <w:t>–</w:t>
      </w:r>
      <w:r>
        <w:rPr>
          <w:rFonts w:hint="cs"/>
          <w:rtl/>
        </w:rPr>
        <w:t xml:space="preserve"> אתה יודע מה? אני אשאל אותך שאלה אחרת. סליחה, אדוני היושב-ראש. </w:t>
      </w:r>
    </w:p>
    <w:p w14:paraId="5013FFF5" w14:textId="77777777" w:rsidR="00000000" w:rsidRDefault="00EA6A92">
      <w:pPr>
        <w:pStyle w:val="a0"/>
        <w:rPr>
          <w:rFonts w:hint="cs"/>
          <w:rtl/>
        </w:rPr>
      </w:pPr>
    </w:p>
    <w:p w14:paraId="2A4F40F5" w14:textId="77777777" w:rsidR="00000000" w:rsidRDefault="00EA6A92">
      <w:pPr>
        <w:pStyle w:val="a0"/>
        <w:rPr>
          <w:rFonts w:hint="cs"/>
          <w:rtl/>
        </w:rPr>
      </w:pPr>
      <w:r>
        <w:rPr>
          <w:rFonts w:hint="cs"/>
          <w:rtl/>
        </w:rPr>
        <w:t>האם אתם מתכוונים להפסיק את המינוי של אורי יוגב, שהיה ראש אגף התקציבים והיום הוא מועסק בחוזה מיוחד בתנאי מנכ"ל במשרד האוצר לצורך פרויקט כזה או אחר? האם נראה לך שזה מינוי סביר</w:t>
      </w:r>
      <w:r>
        <w:rPr>
          <w:rFonts w:hint="cs"/>
          <w:rtl/>
        </w:rPr>
        <w:t>? האם אתה חושב שהוא עומד בקריטריונים של נציבות שירות המדינה, והאם אתם מתכוונים להפסיק את ההעסקה הזאת?</w:t>
      </w:r>
    </w:p>
    <w:p w14:paraId="3D7BC082" w14:textId="77777777" w:rsidR="00000000" w:rsidRDefault="00EA6A92">
      <w:pPr>
        <w:pStyle w:val="-"/>
        <w:rPr>
          <w:rtl/>
        </w:rPr>
      </w:pPr>
      <w:r>
        <w:rPr>
          <w:rtl/>
        </w:rPr>
        <w:br/>
      </w:r>
      <w:bookmarkStart w:id="204" w:name="FS000000455T31_05_2004_19_26_23C"/>
      <w:bookmarkStart w:id="205" w:name="FS000000478T31_05_2004_19_26_28"/>
      <w:bookmarkEnd w:id="204"/>
      <w:bookmarkEnd w:id="205"/>
      <w:r>
        <w:rPr>
          <w:rtl/>
        </w:rPr>
        <w:t>השר מאיר שטרית:</w:t>
      </w:r>
    </w:p>
    <w:p w14:paraId="4F951C55" w14:textId="77777777" w:rsidR="00000000" w:rsidRDefault="00EA6A92">
      <w:pPr>
        <w:pStyle w:val="a0"/>
        <w:rPr>
          <w:rFonts w:hint="cs"/>
          <w:rtl/>
        </w:rPr>
      </w:pPr>
    </w:p>
    <w:p w14:paraId="266CD24E" w14:textId="77777777" w:rsidR="00000000" w:rsidRDefault="00EA6A92">
      <w:pPr>
        <w:pStyle w:val="a0"/>
        <w:rPr>
          <w:rFonts w:hint="cs"/>
          <w:rtl/>
        </w:rPr>
      </w:pPr>
      <w:r>
        <w:rPr>
          <w:rFonts w:hint="cs"/>
          <w:rtl/>
        </w:rPr>
        <w:t>לגבי מינויו של אורי יוגב, שהוא כמובן לא מינוי פוליטי - הוא היה ראש אגף התקציבים - אני יודע ששר האוצר ביקש ממנו להמשיך לייעץ לו על בסיס ש</w:t>
      </w:r>
      <w:r>
        <w:rPr>
          <w:rFonts w:hint="cs"/>
          <w:rtl/>
        </w:rPr>
        <w:t xml:space="preserve">ל שכר חודשי לתקופה מסוימת. מאחר שהוא  ניהל את המשא-ומתן מול הנמלים בכל חצי השנה האחרונה, ולא רוצים להכניס לעניין אדם חדש, שיתחיל מאפס, שר האוצר ביקש ממנו שימשיך וייעץ לו בתחום הזה, של הנמלים. </w:t>
      </w:r>
    </w:p>
    <w:p w14:paraId="37CCC39E" w14:textId="77777777" w:rsidR="00000000" w:rsidRDefault="00EA6A92">
      <w:pPr>
        <w:pStyle w:val="a0"/>
        <w:rPr>
          <w:rFonts w:hint="cs"/>
          <w:rtl/>
        </w:rPr>
      </w:pPr>
    </w:p>
    <w:p w14:paraId="4579509A" w14:textId="77777777" w:rsidR="00000000" w:rsidRDefault="00EA6A92">
      <w:pPr>
        <w:pStyle w:val="a0"/>
        <w:rPr>
          <w:rFonts w:hint="cs"/>
          <w:rtl/>
        </w:rPr>
      </w:pPr>
      <w:r>
        <w:rPr>
          <w:rFonts w:hint="cs"/>
          <w:rtl/>
        </w:rPr>
        <w:t>להערכתי, כשייגמר הסיפור של הנמלים תיפסק גם עבודתו של אורי יוגב</w:t>
      </w:r>
      <w:r>
        <w:rPr>
          <w:rFonts w:hint="cs"/>
          <w:rtl/>
        </w:rPr>
        <w:t xml:space="preserve"> באוצר. זאת ההערכה שלי. האמת היא שאני לא יכול לענות בצורה מוסמכת, כי זאת החלטתו של שר האוצר ולא החלטה שלי. </w:t>
      </w:r>
    </w:p>
    <w:p w14:paraId="5A15F35E" w14:textId="77777777" w:rsidR="00000000" w:rsidRDefault="00EA6A92">
      <w:pPr>
        <w:pStyle w:val="af1"/>
        <w:rPr>
          <w:rtl/>
        </w:rPr>
      </w:pPr>
      <w:r>
        <w:rPr>
          <w:rtl/>
        </w:rPr>
        <w:br/>
        <w:t>היו"ר נסים דהן:</w:t>
      </w:r>
    </w:p>
    <w:p w14:paraId="17264BAC" w14:textId="77777777" w:rsidR="00000000" w:rsidRDefault="00EA6A92">
      <w:pPr>
        <w:pStyle w:val="a0"/>
        <w:rPr>
          <w:rtl/>
        </w:rPr>
      </w:pPr>
    </w:p>
    <w:p w14:paraId="3331B5E4" w14:textId="77777777" w:rsidR="00000000" w:rsidRDefault="00EA6A92">
      <w:pPr>
        <w:pStyle w:val="a0"/>
        <w:rPr>
          <w:rFonts w:hint="cs"/>
          <w:rtl/>
        </w:rPr>
      </w:pPr>
      <w:r>
        <w:rPr>
          <w:rFonts w:hint="cs"/>
          <w:rtl/>
        </w:rPr>
        <w:t xml:space="preserve">תודה. חבר הכנסת אופיר פינס-פז - שאילתא נוספת, על פרויקט ההתפלה במדינת ישראל. </w:t>
      </w:r>
    </w:p>
    <w:p w14:paraId="151BAC58" w14:textId="77777777" w:rsidR="00000000" w:rsidRDefault="00EA6A92">
      <w:pPr>
        <w:pStyle w:val="a0"/>
        <w:rPr>
          <w:color w:val="0000FF"/>
          <w:szCs w:val="28"/>
          <w:rtl/>
        </w:rPr>
      </w:pPr>
    </w:p>
    <w:p w14:paraId="61AF6E81" w14:textId="77777777" w:rsidR="00000000" w:rsidRDefault="00EA6A92">
      <w:pPr>
        <w:pStyle w:val="a1"/>
        <w:jc w:val="center"/>
        <w:rPr>
          <w:rtl/>
        </w:rPr>
      </w:pPr>
      <w:bookmarkStart w:id="206" w:name="CQ19640FI0019640T31_05_2004_18_38_07"/>
      <w:bookmarkStart w:id="207" w:name="_Toc74484091"/>
      <w:bookmarkEnd w:id="206"/>
      <w:r>
        <w:rPr>
          <w:rtl/>
        </w:rPr>
        <w:t>1003. פרויקט התפל</w:t>
      </w:r>
      <w:r>
        <w:rPr>
          <w:rFonts w:hint="cs"/>
          <w:rtl/>
        </w:rPr>
        <w:t xml:space="preserve">ת </w:t>
      </w:r>
      <w:r>
        <w:rPr>
          <w:rtl/>
        </w:rPr>
        <w:t>ה</w:t>
      </w:r>
      <w:r>
        <w:rPr>
          <w:rFonts w:hint="cs"/>
          <w:rtl/>
        </w:rPr>
        <w:t>מים</w:t>
      </w:r>
      <w:bookmarkEnd w:id="207"/>
      <w:r>
        <w:rPr>
          <w:rtl/>
        </w:rPr>
        <w:t xml:space="preserve"> </w:t>
      </w:r>
    </w:p>
    <w:p w14:paraId="222F3018" w14:textId="77777777" w:rsidR="00000000" w:rsidRDefault="00EA6A92">
      <w:pPr>
        <w:pStyle w:val="a0"/>
        <w:rPr>
          <w:rFonts w:hint="cs"/>
          <w:rtl/>
        </w:rPr>
      </w:pPr>
    </w:p>
    <w:p w14:paraId="0754CB69" w14:textId="77777777" w:rsidR="00000000" w:rsidRDefault="00EA6A92">
      <w:pPr>
        <w:pStyle w:val="a0"/>
        <w:ind w:firstLine="0"/>
        <w:rPr>
          <w:bCs/>
          <w:u w:val="single"/>
        </w:rPr>
      </w:pPr>
      <w:bookmarkStart w:id="208" w:name="ESQ19640"/>
      <w:bookmarkEnd w:id="208"/>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w:t>
      </w:r>
      <w:r>
        <w:rPr>
          <w:bCs/>
          <w:u w:val="single"/>
          <w:rtl/>
        </w:rPr>
        <w:t>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5B0C2195" w14:textId="77777777" w:rsidR="00000000" w:rsidRDefault="00EA6A92">
      <w:pPr>
        <w:pStyle w:val="a0"/>
        <w:ind w:firstLine="720"/>
      </w:pPr>
      <w:r>
        <w:rPr>
          <w:rtl/>
        </w:rPr>
        <w:t>ביום כ' בטבת התשס"ד (14 בינואר 2004):</w:t>
      </w:r>
    </w:p>
    <w:p w14:paraId="7B7131EF" w14:textId="77777777" w:rsidR="00000000" w:rsidRDefault="00EA6A92">
      <w:pPr>
        <w:pStyle w:val="a0"/>
        <w:rPr>
          <w:rFonts w:hint="cs"/>
        </w:rPr>
      </w:pPr>
    </w:p>
    <w:p w14:paraId="409591BD" w14:textId="77777777" w:rsidR="00000000" w:rsidRDefault="00EA6A92">
      <w:pPr>
        <w:pStyle w:val="a0"/>
        <w:ind w:firstLine="720"/>
        <w:rPr>
          <w:rFonts w:hint="cs"/>
          <w:rtl/>
        </w:rPr>
      </w:pPr>
      <w:r>
        <w:rPr>
          <w:rFonts w:hint="cs"/>
          <w:rtl/>
        </w:rPr>
        <w:t xml:space="preserve">נטען, כי פרויקט ההתפלה במדינת ישראל אינו מקודם בגלל מדיניות האוצר כלפי המשקיעים. </w:t>
      </w:r>
    </w:p>
    <w:p w14:paraId="4504D980" w14:textId="77777777" w:rsidR="00000000" w:rsidRDefault="00EA6A92">
      <w:pPr>
        <w:pStyle w:val="a0"/>
        <w:ind w:firstLine="720"/>
      </w:pPr>
    </w:p>
    <w:p w14:paraId="6618D52B" w14:textId="77777777" w:rsidR="00000000" w:rsidRDefault="00EA6A92">
      <w:pPr>
        <w:pStyle w:val="a0"/>
        <w:ind w:firstLine="720"/>
      </w:pPr>
      <w:r>
        <w:rPr>
          <w:rFonts w:hint="cs"/>
          <w:rtl/>
        </w:rPr>
        <w:t>רצוני לשאול</w:t>
      </w:r>
      <w:r>
        <w:rPr>
          <w:rtl/>
        </w:rPr>
        <w:t>:</w:t>
      </w:r>
    </w:p>
    <w:p w14:paraId="61B6D25F" w14:textId="77777777" w:rsidR="00000000" w:rsidRDefault="00EA6A92">
      <w:pPr>
        <w:pStyle w:val="a0"/>
        <w:ind w:firstLine="720"/>
      </w:pPr>
    </w:p>
    <w:p w14:paraId="3DB17B1A" w14:textId="77777777" w:rsidR="00000000" w:rsidRDefault="00EA6A92">
      <w:pPr>
        <w:pStyle w:val="a0"/>
        <w:ind w:firstLine="720"/>
        <w:rPr>
          <w:rFonts w:hint="cs"/>
          <w:rtl/>
        </w:rPr>
      </w:pPr>
      <w:r>
        <w:rPr>
          <w:rFonts w:hint="cs"/>
          <w:rtl/>
        </w:rPr>
        <w:t>1. מה היא מדיניות משרדך כלפי המשקיעים בפרויקט ההתפלה?</w:t>
      </w:r>
    </w:p>
    <w:p w14:paraId="5CCC6032" w14:textId="77777777" w:rsidR="00000000" w:rsidRDefault="00EA6A92">
      <w:pPr>
        <w:pStyle w:val="a0"/>
        <w:ind w:firstLine="720"/>
        <w:rPr>
          <w:rtl/>
        </w:rPr>
      </w:pPr>
    </w:p>
    <w:p w14:paraId="27935082" w14:textId="77777777" w:rsidR="00000000" w:rsidRDefault="00EA6A92">
      <w:pPr>
        <w:pStyle w:val="a0"/>
        <w:ind w:firstLine="720"/>
        <w:rPr>
          <w:rtl/>
        </w:rPr>
      </w:pPr>
      <w:r>
        <w:rPr>
          <w:rFonts w:hint="cs"/>
          <w:rtl/>
        </w:rPr>
        <w:t>2. מתי יחל ביצוע הפרויקט</w:t>
      </w:r>
      <w:r>
        <w:rPr>
          <w:rtl/>
        </w:rPr>
        <w:t>?</w:t>
      </w:r>
    </w:p>
    <w:p w14:paraId="598445BF" w14:textId="77777777" w:rsidR="00000000" w:rsidRDefault="00EA6A92">
      <w:pPr>
        <w:pStyle w:val="a0"/>
        <w:ind w:firstLine="720"/>
        <w:rPr>
          <w:rtl/>
        </w:rPr>
      </w:pPr>
    </w:p>
    <w:p w14:paraId="427484E8" w14:textId="77777777" w:rsidR="00000000" w:rsidRDefault="00EA6A92">
      <w:pPr>
        <w:pStyle w:val="-"/>
      </w:pPr>
      <w:r>
        <w:rPr>
          <w:rtl/>
        </w:rPr>
        <w:t>השר מאיר שטרית:</w:t>
      </w:r>
    </w:p>
    <w:p w14:paraId="0B1B8DEE" w14:textId="77777777" w:rsidR="00000000" w:rsidRDefault="00EA6A92">
      <w:pPr>
        <w:pStyle w:val="a0"/>
        <w:rPr>
          <w:rFonts w:hint="cs"/>
          <w:rtl/>
        </w:rPr>
      </w:pPr>
    </w:p>
    <w:p w14:paraId="3B20882D" w14:textId="77777777" w:rsidR="00000000" w:rsidRDefault="00EA6A92">
      <w:pPr>
        <w:pStyle w:val="a0"/>
        <w:ind w:firstLine="720"/>
        <w:rPr>
          <w:rFonts w:hint="cs"/>
          <w:rtl/>
        </w:rPr>
      </w:pPr>
      <w:r>
        <w:rPr>
          <w:rFonts w:hint="cs"/>
          <w:b/>
          <w:rtl/>
        </w:rPr>
        <w:t xml:space="preserve">1. </w:t>
      </w:r>
      <w:r>
        <w:rPr>
          <w:rFonts w:hint="cs"/>
          <w:rtl/>
        </w:rPr>
        <w:t>משר</w:t>
      </w:r>
      <w:r>
        <w:rPr>
          <w:rFonts w:hint="cs"/>
          <w:rtl/>
        </w:rPr>
        <w:t>ד האוצר מעודד הקמה של מתקני התפלה בהתאם לתנאי ההסכם שנחתם בין המדינה לבין המשקיעים. המשקיעים עושים היום מאמצים לעמוד בהסכם במסגרת הארכות הזמן שניתנו להם.</w:t>
      </w:r>
    </w:p>
    <w:p w14:paraId="6A150056" w14:textId="77777777" w:rsidR="00000000" w:rsidRDefault="00EA6A92">
      <w:pPr>
        <w:pStyle w:val="a0"/>
        <w:rPr>
          <w:rFonts w:hint="cs"/>
          <w:rtl/>
        </w:rPr>
      </w:pPr>
    </w:p>
    <w:p w14:paraId="42BAC2DA" w14:textId="77777777" w:rsidR="00000000" w:rsidRDefault="00EA6A92">
      <w:pPr>
        <w:pStyle w:val="a0"/>
        <w:ind w:firstLine="720"/>
        <w:rPr>
          <w:rFonts w:hint="cs"/>
          <w:rtl/>
        </w:rPr>
      </w:pPr>
      <w:r>
        <w:rPr>
          <w:rFonts w:hint="cs"/>
          <w:b/>
          <w:rtl/>
        </w:rPr>
        <w:t xml:space="preserve">2. </w:t>
      </w:r>
      <w:r>
        <w:rPr>
          <w:rFonts w:hint="cs"/>
          <w:rtl/>
        </w:rPr>
        <w:t>פרויקט ההתפלה באשקלון בהיקף של 100 מיליון מ"ק בשנה מוקם בימים אלו. הפרויקט צפוי לספק מים בשנת 2005</w:t>
      </w:r>
      <w:r>
        <w:rPr>
          <w:rFonts w:hint="cs"/>
          <w:rtl/>
        </w:rPr>
        <w:t xml:space="preserve">. לגבי ארבעת הפרויקטים הנוספים, בהיקף של 30 מיליון מ"ק לשנה כל אחד, שעליהם נחתם הסכם </w:t>
      </w:r>
      <w:r>
        <w:rPr>
          <w:rtl/>
        </w:rPr>
        <w:t>–</w:t>
      </w:r>
      <w:r>
        <w:rPr>
          <w:rFonts w:hint="cs"/>
          <w:rtl/>
        </w:rPr>
        <w:t xml:space="preserve"> אנו מקווים שהיזמים יעמדו בלוחות הזמנים ובתנאי ההסכם שעליו חתמו. תחילת עבודות ההקמה של הפרויקטים הללו - אם היזמים אכן יגיעו להסדר פיננסי, אני מוסיף - תהיה בעצם שנת 2005. </w:t>
      </w:r>
    </w:p>
    <w:p w14:paraId="11D1F659" w14:textId="77777777" w:rsidR="00000000" w:rsidRDefault="00EA6A92">
      <w:pPr>
        <w:pStyle w:val="a0"/>
        <w:ind w:firstLine="720"/>
        <w:rPr>
          <w:rFonts w:hint="cs"/>
          <w:rtl/>
        </w:rPr>
      </w:pPr>
    </w:p>
    <w:p w14:paraId="3EE45CF2" w14:textId="77777777" w:rsidR="00000000" w:rsidRDefault="00EA6A92">
      <w:pPr>
        <w:pStyle w:val="a0"/>
        <w:ind w:firstLine="720"/>
        <w:rPr>
          <w:rFonts w:hint="cs"/>
          <w:rtl/>
        </w:rPr>
      </w:pPr>
      <w:r>
        <w:rPr>
          <w:rFonts w:hint="cs"/>
          <w:rtl/>
        </w:rPr>
        <w:t>אני רוצה להוסיף אולי בעל-פה כמה פרטים, וכך תוכל לוותר על שאלה נוספת אם תרצה. לצערי הרב, נוצר מצב באוצר, שבו רוב מתקני ההתפלה שיצאו עם מכרז, להוציא המתקן באשקלון, טרם הוחל בהקמתם. גם המתקן באשקלון שהוקם כשהוצא המכרז - המכרז יצא על 50 מיליון מ"ק. אז נעשה ה</w:t>
      </w:r>
      <w:r>
        <w:rPr>
          <w:rFonts w:hint="cs"/>
          <w:rtl/>
        </w:rPr>
        <w:t xml:space="preserve">סכם עם היזמים בהמשך, שהמתקן הוכפל בכמות שלו, היתה אפשרות כזאת במכרז, ל-100 מיליון מ"ק, עם בעיות ביורוקרטיות מאוד-מאוד גדולות. </w:t>
      </w:r>
    </w:p>
    <w:p w14:paraId="59CE749F" w14:textId="77777777" w:rsidR="00000000" w:rsidRDefault="00EA6A92">
      <w:pPr>
        <w:pStyle w:val="a0"/>
        <w:ind w:firstLine="720"/>
        <w:rPr>
          <w:rFonts w:hint="cs"/>
          <w:rtl/>
        </w:rPr>
      </w:pPr>
    </w:p>
    <w:p w14:paraId="605CE741" w14:textId="77777777" w:rsidR="00000000" w:rsidRDefault="00EA6A92">
      <w:pPr>
        <w:pStyle w:val="a0"/>
        <w:ind w:firstLine="720"/>
        <w:rPr>
          <w:rFonts w:hint="cs"/>
          <w:rtl/>
        </w:rPr>
      </w:pPr>
      <w:r>
        <w:rPr>
          <w:rFonts w:hint="cs"/>
          <w:rtl/>
        </w:rPr>
        <w:t xml:space="preserve">מכרזי התפלה נוספים שיצאו - יצאו במכרז, היזמים זכו, ונוצרה האווירה באוצר, שאפשר, אחרי שמישהו זוכה במכרז, לשנות את התנאים. כי אדם </w:t>
      </w:r>
      <w:r>
        <w:rPr>
          <w:rFonts w:hint="cs"/>
          <w:rtl/>
        </w:rPr>
        <w:t xml:space="preserve">זוכה במכרז במחיר מסוים ואחר כך הוא אומר: תשמע, זה לא מתאים לי, אני מפסיד כסף, תוסיפו לי, וכו'. קבענו מדיניות חדשה באוצר, שאני מגבה אותה באופן מלא: אין שינוי תנאים. יש מכרז, זכית במכרז, אדוני, בלי פוילע-שטיקים. אתה הצעת </w:t>
      </w:r>
      <w:r>
        <w:t>x</w:t>
      </w:r>
      <w:r>
        <w:rPr>
          <w:rFonts w:hint="cs"/>
          <w:rtl/>
        </w:rPr>
        <w:t xml:space="preserve"> כסף, או שתבנה, או שמחלטים לך את הער</w:t>
      </w:r>
      <w:r>
        <w:rPr>
          <w:rFonts w:hint="cs"/>
          <w:rtl/>
        </w:rPr>
        <w:t xml:space="preserve">בות. אגב, היום כבר חולטה הערבות ל"כרמל", אחת החברות שזכתה במכרז התפלה באזור הצפון, מאחר שהם לא יכלו לעמוד במכרז ודרשו שינויים, ולא הסכמנו לשינויים. נעשתה בוררות על-פי התנאים. בינתיים חולטה להם הערבות בסך 30 מיליון שקל, כיוון שהם לא עומדים בתנאים. </w:t>
      </w:r>
    </w:p>
    <w:p w14:paraId="67208D3D" w14:textId="77777777" w:rsidR="00000000" w:rsidRDefault="00EA6A92">
      <w:pPr>
        <w:pStyle w:val="a0"/>
        <w:ind w:firstLine="720"/>
        <w:rPr>
          <w:rFonts w:hint="cs"/>
          <w:rtl/>
        </w:rPr>
      </w:pPr>
    </w:p>
    <w:p w14:paraId="66D75B30" w14:textId="77777777" w:rsidR="00000000" w:rsidRDefault="00EA6A92">
      <w:pPr>
        <w:pStyle w:val="a0"/>
        <w:ind w:firstLine="720"/>
        <w:rPr>
          <w:rFonts w:hint="cs"/>
          <w:rtl/>
        </w:rPr>
      </w:pPr>
      <w:r>
        <w:rPr>
          <w:rFonts w:hint="cs"/>
          <w:rtl/>
        </w:rPr>
        <w:t xml:space="preserve">לדעתי, </w:t>
      </w:r>
      <w:r>
        <w:rPr>
          <w:rFonts w:hint="cs"/>
          <w:rtl/>
        </w:rPr>
        <w:t xml:space="preserve">תהיה בזה תועלת רבה מאוד שיזמים בארץ ובעולם ידעו, שאין בארץ פוילע-שטיקים. מכרז הוא מכרז, ותוצאות המכרז מחייבות את כולם, ואי-אפשר לשנות אותן לאחר מכן. אתה רוצה להתחרות - תתחרה ברצינות ותן תמחיר שאתה יכול לעמוד בו. אתה לא יכול - אל תתחרה. אי-אפשר לעשות את זה </w:t>
      </w:r>
      <w:r>
        <w:rPr>
          <w:rFonts w:hint="cs"/>
          <w:rtl/>
        </w:rPr>
        <w:t xml:space="preserve">אחרת, כי אם אתה יוצר מצב שבו אתה יוצא למכרז ואתה אחר כך משנה את הכמויות ואת התנאים, אין שום משמעות למכרז. אתה יכול לצבוע את מי שאתה רוצה שיזכה. </w:t>
      </w:r>
    </w:p>
    <w:p w14:paraId="6ED22E34" w14:textId="77777777" w:rsidR="00000000" w:rsidRDefault="00EA6A92">
      <w:pPr>
        <w:pStyle w:val="a0"/>
        <w:ind w:firstLine="720"/>
        <w:rPr>
          <w:rFonts w:hint="cs"/>
          <w:rtl/>
        </w:rPr>
      </w:pPr>
    </w:p>
    <w:p w14:paraId="10438511" w14:textId="77777777" w:rsidR="00000000" w:rsidRDefault="00EA6A92">
      <w:pPr>
        <w:pStyle w:val="a0"/>
        <w:rPr>
          <w:rFonts w:hint="cs"/>
          <w:rtl/>
        </w:rPr>
      </w:pPr>
      <w:r>
        <w:rPr>
          <w:rFonts w:hint="cs"/>
          <w:rtl/>
        </w:rPr>
        <w:t>לצערי הרב, אני יכול לציין למשל במע"צ - היה דוח חריף מאוד של מבקר המדינה על מע"צ, שמציין איך כל פרויקט במע"צ נג</w:t>
      </w:r>
      <w:r>
        <w:rPr>
          <w:rFonts w:hint="cs"/>
          <w:rtl/>
        </w:rPr>
        <w:t xml:space="preserve">מר בתוספת שבין 50% ל-100% מהמחיר המקורי ובתוספת של שנים ארוכות לביצוע. זה מצב לא נורמלי. אני אומר לך, כמי שאחראי עכשיו באוצר על הפרויקטים של </w:t>
      </w:r>
      <w:r>
        <w:rPr>
          <w:rFonts w:hint="cs"/>
        </w:rPr>
        <w:t>PFI</w:t>
      </w:r>
      <w:r>
        <w:rPr>
          <w:rFonts w:hint="cs"/>
          <w:rtl/>
        </w:rPr>
        <w:t xml:space="preserve">, </w:t>
      </w:r>
      <w:r>
        <w:rPr>
          <w:rFonts w:hint="cs"/>
        </w:rPr>
        <w:t>PPP</w:t>
      </w:r>
      <w:r>
        <w:rPr>
          <w:rFonts w:hint="cs"/>
          <w:rtl/>
        </w:rPr>
        <w:t xml:space="preserve"> ו-</w:t>
      </w:r>
      <w:r>
        <w:rPr>
          <w:rFonts w:hint="cs"/>
        </w:rPr>
        <w:t>BOT</w:t>
      </w:r>
      <w:r>
        <w:rPr>
          <w:rFonts w:hint="cs"/>
          <w:rtl/>
        </w:rPr>
        <w:t>, שאני לא אתן לחרוג מתנאי המכרז. אני מנסה לפעול, לגרום לכך שבמכרזים הבאים של ההתפלה ואחרים שיצאו, יהי</w:t>
      </w:r>
      <w:r>
        <w:rPr>
          <w:rFonts w:hint="cs"/>
          <w:rtl/>
        </w:rPr>
        <w:t xml:space="preserve">ה מכרז מוגדר בצורה פשוטה, ברורה וקלה, שעליה לא יכולים להיות ויכוחים. אז פחות בג"צים,  פחות ביורוקרטיה, והדברים יהיו ברורים ליזמים. זה יכול לגרום לכך שיבואו לארץ יותר משקיעים, כי ידעו שאין פה משחקים. </w:t>
      </w:r>
    </w:p>
    <w:p w14:paraId="0954A08A" w14:textId="77777777" w:rsidR="00000000" w:rsidRDefault="00EA6A92">
      <w:pPr>
        <w:pStyle w:val="a0"/>
        <w:rPr>
          <w:rFonts w:hint="cs"/>
          <w:rtl/>
        </w:rPr>
      </w:pPr>
    </w:p>
    <w:p w14:paraId="0E9F8CED" w14:textId="77777777" w:rsidR="00000000" w:rsidRDefault="00EA6A92">
      <w:pPr>
        <w:pStyle w:val="af1"/>
        <w:rPr>
          <w:rtl/>
        </w:rPr>
      </w:pPr>
      <w:r>
        <w:rPr>
          <w:rtl/>
        </w:rPr>
        <w:t>היו"ר</w:t>
      </w:r>
      <w:r>
        <w:rPr>
          <w:rFonts w:hint="cs"/>
          <w:rtl/>
        </w:rPr>
        <w:t xml:space="preserve"> נסים דהן</w:t>
      </w:r>
      <w:r>
        <w:rPr>
          <w:rtl/>
        </w:rPr>
        <w:t>:</w:t>
      </w:r>
    </w:p>
    <w:p w14:paraId="19EE1BD1" w14:textId="77777777" w:rsidR="00000000" w:rsidRDefault="00EA6A92">
      <w:pPr>
        <w:pStyle w:val="a0"/>
        <w:rPr>
          <w:rtl/>
        </w:rPr>
      </w:pPr>
    </w:p>
    <w:p w14:paraId="5EADF1D9" w14:textId="77777777" w:rsidR="00000000" w:rsidRDefault="00EA6A92">
      <w:pPr>
        <w:pStyle w:val="a0"/>
        <w:rPr>
          <w:rFonts w:hint="cs"/>
          <w:rtl/>
        </w:rPr>
      </w:pPr>
      <w:r>
        <w:rPr>
          <w:rFonts w:hint="cs"/>
          <w:rtl/>
        </w:rPr>
        <w:t>תודה. שאלה נוספת לחבר הכנסת אופיר פינס</w:t>
      </w:r>
      <w:r>
        <w:rPr>
          <w:rFonts w:hint="cs"/>
          <w:rtl/>
        </w:rPr>
        <w:t>-פז. בבקשה. שאלה, לא נאום.</w:t>
      </w:r>
    </w:p>
    <w:p w14:paraId="5223F244" w14:textId="77777777" w:rsidR="00000000" w:rsidRDefault="00EA6A92">
      <w:pPr>
        <w:pStyle w:val="a0"/>
        <w:rPr>
          <w:rFonts w:hint="cs"/>
          <w:rtl/>
        </w:rPr>
      </w:pPr>
    </w:p>
    <w:p w14:paraId="4811EBC6" w14:textId="77777777" w:rsidR="00000000" w:rsidRDefault="00EA6A92">
      <w:pPr>
        <w:pStyle w:val="af0"/>
        <w:rPr>
          <w:rtl/>
        </w:rPr>
      </w:pPr>
      <w:bookmarkStart w:id="209" w:name="FS000000455T31_05_2004_18_33_35"/>
      <w:bookmarkEnd w:id="209"/>
      <w:r>
        <w:rPr>
          <w:rFonts w:hint="eastAsia"/>
          <w:rtl/>
        </w:rPr>
        <w:t>אופיר</w:t>
      </w:r>
      <w:r>
        <w:rPr>
          <w:rtl/>
        </w:rPr>
        <w:t xml:space="preserve"> פינס-פז (העבודה-מימד):</w:t>
      </w:r>
    </w:p>
    <w:p w14:paraId="728EF94C" w14:textId="77777777" w:rsidR="00000000" w:rsidRDefault="00EA6A92">
      <w:pPr>
        <w:pStyle w:val="a0"/>
        <w:rPr>
          <w:rFonts w:hint="cs"/>
          <w:rtl/>
        </w:rPr>
      </w:pPr>
    </w:p>
    <w:p w14:paraId="71FEC7CD" w14:textId="77777777" w:rsidR="00000000" w:rsidRDefault="00EA6A92">
      <w:pPr>
        <w:pStyle w:val="a0"/>
        <w:rPr>
          <w:rFonts w:hint="cs"/>
          <w:rtl/>
        </w:rPr>
      </w:pPr>
      <w:r>
        <w:rPr>
          <w:rFonts w:hint="cs"/>
          <w:rtl/>
        </w:rPr>
        <w:t>כן, אדוני היושב-ראש. אדוני השר, אני חושב שהמדיניות הזאת היא מדיניות מאוד נכונה. אני יכול להגיד לך, ששמעתי שבחברת החשמל לא חילטו ערבות דומה במקרה אחר. אני רוצה לשאול אותך מעבר לזה. בסך הכול הרי יש שי</w:t>
      </w:r>
      <w:r>
        <w:rPr>
          <w:rFonts w:hint="cs"/>
          <w:rtl/>
        </w:rPr>
        <w:t>פור במשק המים בשנים האלה, ואני רוצה גם להזכיר לך את קניית המים מטורקיה. השאלה שאני שואל אותך: אם הם גם לא יכולים לבנות, לא יכולים לעמוד בתנאי המכרז, וגם כנראה מצב משק המים הוא הרבה יותר סביר לעומת מה שהיה, אולי שווה לבטל מכרז אחד או שניים, או לדחות את יישו</w:t>
      </w:r>
      <w:r>
        <w:rPr>
          <w:rFonts w:hint="cs"/>
          <w:rtl/>
        </w:rPr>
        <w:t xml:space="preserve">מו בהסכמה של שני הצדדים לשנים קדימה, כדי לגמור את עניין אשקלון בצורה מסודרת, ואולי עוד אחד; ושניים שלושה נוספים, נפרוס אותם על עשר שנים, 15 שנה, או אפילו נבטל אותם כליל. </w:t>
      </w:r>
    </w:p>
    <w:p w14:paraId="5643F297" w14:textId="77777777" w:rsidR="00000000" w:rsidRDefault="00EA6A92">
      <w:pPr>
        <w:pStyle w:val="a0"/>
        <w:rPr>
          <w:rFonts w:hint="cs"/>
          <w:rtl/>
        </w:rPr>
      </w:pPr>
    </w:p>
    <w:p w14:paraId="07BE7316" w14:textId="77777777" w:rsidR="00000000" w:rsidRDefault="00EA6A92">
      <w:pPr>
        <w:pStyle w:val="-"/>
        <w:rPr>
          <w:rtl/>
        </w:rPr>
      </w:pPr>
      <w:bookmarkStart w:id="210" w:name="FS000000478T31_05_2004_18_34_23"/>
      <w:bookmarkEnd w:id="210"/>
      <w:r>
        <w:rPr>
          <w:rFonts w:hint="eastAsia"/>
          <w:rtl/>
        </w:rPr>
        <w:t>השר</w:t>
      </w:r>
      <w:r>
        <w:rPr>
          <w:rtl/>
        </w:rPr>
        <w:t xml:space="preserve"> מאיר שטרית:</w:t>
      </w:r>
    </w:p>
    <w:p w14:paraId="3051B982" w14:textId="77777777" w:rsidR="00000000" w:rsidRDefault="00EA6A92">
      <w:pPr>
        <w:pStyle w:val="a0"/>
        <w:rPr>
          <w:rFonts w:hint="cs"/>
          <w:rtl/>
        </w:rPr>
      </w:pPr>
    </w:p>
    <w:p w14:paraId="4A4671A3" w14:textId="77777777" w:rsidR="00000000" w:rsidRDefault="00EA6A92">
      <w:pPr>
        <w:pStyle w:val="a0"/>
        <w:rPr>
          <w:rFonts w:hint="cs"/>
          <w:rtl/>
        </w:rPr>
      </w:pPr>
      <w:r>
        <w:rPr>
          <w:rFonts w:hint="cs"/>
          <w:rtl/>
        </w:rPr>
        <w:t>כזכור לך, חבר הכנסת אופיר פינס, בתקופת ממשלתו של ברק הגשתי הצעת חוק</w:t>
      </w:r>
      <w:r>
        <w:rPr>
          <w:rFonts w:hint="cs"/>
          <w:rtl/>
        </w:rPr>
        <w:t xml:space="preserve"> פרטית, יחד עם חבר הכנסת ביילין, להכריח כמעט את הממשלה להקים מתקני התפלה בארץ. לדעתי, אי-אפשר להגזים באמירה עד כמה משק המים כמעט הגיע למשבר טוטלי, שבגללו נאלצו לקצץ את מכסות המים לחקלאים ב-50%. אנחנו לא יכולים ליצור מדיניות ממשלתית לגבי אספקת מים בארץ רק ע</w:t>
      </w:r>
      <w:r>
        <w:rPr>
          <w:rFonts w:hint="cs"/>
          <w:rtl/>
        </w:rPr>
        <w:t xml:space="preserve">ל הבסיס של כמות הגשם שיורדת. כיוון שבימים של בצורת - אם השנה הבאה תהיה שנת בצורת, כמויות המים של השנה לא יספיקו, ואז כולם יצעקו: איפה היתה הממשלה, למה לא מקדמים מתקני התפלה. </w:t>
      </w:r>
    </w:p>
    <w:p w14:paraId="0B826A03" w14:textId="77777777" w:rsidR="00000000" w:rsidRDefault="00EA6A92">
      <w:pPr>
        <w:pStyle w:val="a0"/>
        <w:rPr>
          <w:rFonts w:hint="cs"/>
          <w:rtl/>
        </w:rPr>
      </w:pPr>
    </w:p>
    <w:p w14:paraId="2529A8DE" w14:textId="77777777" w:rsidR="00000000" w:rsidRDefault="00EA6A92">
      <w:pPr>
        <w:pStyle w:val="a0"/>
        <w:rPr>
          <w:rFonts w:hint="cs"/>
          <w:rtl/>
        </w:rPr>
      </w:pPr>
      <w:r>
        <w:rPr>
          <w:rFonts w:hint="cs"/>
          <w:rtl/>
        </w:rPr>
        <w:t xml:space="preserve">אני חושב שיש מקום בארץ לסדר גודל של </w:t>
      </w:r>
      <w:r>
        <w:rPr>
          <w:rtl/>
        </w:rPr>
        <w:t>–</w:t>
      </w:r>
      <w:r>
        <w:rPr>
          <w:rFonts w:hint="cs"/>
          <w:rtl/>
        </w:rPr>
        <w:t xml:space="preserve"> הממשלה החליטה על 415 מיליון מ"ק בשנה של הת</w:t>
      </w:r>
      <w:r>
        <w:rPr>
          <w:rFonts w:hint="cs"/>
          <w:rtl/>
        </w:rPr>
        <w:t xml:space="preserve">פלה, זו הכמות הנדרשת, על-פי נציב המים, כדי לאזן את משק המים. בשנים שהן גשומות, זה יוצר תועלת נוספת, כי זה ממלא את האקוויפרים, ושם עדיין יש גירעון של מיליארדי קובים, וייקח שנים עד שהם יתמלאו מחדש, וגם שיתנקו מהזיהומים שלהם. </w:t>
      </w:r>
    </w:p>
    <w:p w14:paraId="4A4013D4" w14:textId="77777777" w:rsidR="00000000" w:rsidRDefault="00EA6A92">
      <w:pPr>
        <w:pStyle w:val="a0"/>
        <w:rPr>
          <w:rFonts w:hint="cs"/>
          <w:rtl/>
        </w:rPr>
      </w:pPr>
    </w:p>
    <w:p w14:paraId="17459B49" w14:textId="77777777" w:rsidR="00000000" w:rsidRDefault="00EA6A92">
      <w:pPr>
        <w:pStyle w:val="a0"/>
        <w:rPr>
          <w:rFonts w:hint="cs"/>
          <w:rtl/>
        </w:rPr>
      </w:pPr>
      <w:r>
        <w:rPr>
          <w:rFonts w:hint="cs"/>
          <w:rtl/>
        </w:rPr>
        <w:t>לכן, התפלה של מים היא כורח חיונ</w:t>
      </w:r>
      <w:r>
        <w:rPr>
          <w:rFonts w:hint="cs"/>
          <w:rtl/>
        </w:rPr>
        <w:t>י למדינה. אני חושב שצריך להמשיך עם מתקני ההתפלה, אולם הקטנו את הכמות מ-415 מיליון ל-315 מיליון. הורדנו 100 מיליון מ"ק מהכמויות המתוכננות, אבל את כל היתר, לדעתי, צריך להוציא לפועל. מיום שאתה מתחיל מתקן עד שהביצוע קם זה שלוש שנים לפחות. אז גם אם אתה מתחיל הי</w:t>
      </w:r>
      <w:r>
        <w:rPr>
          <w:rFonts w:hint="cs"/>
          <w:rtl/>
        </w:rPr>
        <w:t xml:space="preserve">ום, זה לא ייגמר אלא בעוד שלוש שנים מהיום. לכן, אין שום סיבה להפסיק. להיפך, צריך להרחיב ולהמשיך, כי צריכת המים הולכת ועולה. </w:t>
      </w:r>
    </w:p>
    <w:p w14:paraId="64630F3E" w14:textId="77777777" w:rsidR="00000000" w:rsidRDefault="00EA6A92">
      <w:pPr>
        <w:pStyle w:val="a0"/>
        <w:rPr>
          <w:rFonts w:hint="cs"/>
          <w:rtl/>
        </w:rPr>
      </w:pPr>
    </w:p>
    <w:p w14:paraId="474CA18D" w14:textId="77777777" w:rsidR="00000000" w:rsidRDefault="00EA6A92">
      <w:pPr>
        <w:pStyle w:val="a0"/>
        <w:rPr>
          <w:rFonts w:hint="cs"/>
          <w:rtl/>
        </w:rPr>
      </w:pPr>
      <w:r>
        <w:rPr>
          <w:rFonts w:hint="cs"/>
          <w:rtl/>
        </w:rPr>
        <w:t>אני חושב שאם יש מלחמות במזרח התיכון, חלק מהן זה גם על המים. את המכשלה הזאת צריך להוריד. יש לנו ים אין-סופי של מים, מחירי ההתפלה הול</w:t>
      </w:r>
      <w:r>
        <w:rPr>
          <w:rFonts w:hint="cs"/>
          <w:rtl/>
        </w:rPr>
        <w:t xml:space="preserve">כים ויורדים, הטכנולוגיה משתפרת, והיום כשאתה מקבל מים ב-52 סנט או 54 סנט למ"ק, זה כבר מתחיל להיות מאוד כדאי לעומת האלטרנטיבה האחרת, של לקיחת מים ממקומות אחרים, כשיש לך כמות בלתי מוגבלת של מים. </w:t>
      </w:r>
    </w:p>
    <w:p w14:paraId="61DE8ADE" w14:textId="77777777" w:rsidR="00000000" w:rsidRDefault="00EA6A92">
      <w:pPr>
        <w:pStyle w:val="a0"/>
        <w:rPr>
          <w:rFonts w:hint="cs"/>
          <w:rtl/>
        </w:rPr>
      </w:pPr>
    </w:p>
    <w:p w14:paraId="31824F06" w14:textId="77777777" w:rsidR="00000000" w:rsidRDefault="00EA6A92">
      <w:pPr>
        <w:pStyle w:val="af1"/>
        <w:rPr>
          <w:rtl/>
        </w:rPr>
      </w:pPr>
      <w:r>
        <w:rPr>
          <w:rtl/>
        </w:rPr>
        <w:t>היו"ר</w:t>
      </w:r>
      <w:r>
        <w:rPr>
          <w:rFonts w:hint="cs"/>
          <w:rtl/>
        </w:rPr>
        <w:t xml:space="preserve"> נסים דהן</w:t>
      </w:r>
      <w:r>
        <w:rPr>
          <w:rtl/>
        </w:rPr>
        <w:t>:</w:t>
      </w:r>
    </w:p>
    <w:p w14:paraId="6F1E73FD" w14:textId="77777777" w:rsidR="00000000" w:rsidRDefault="00EA6A92">
      <w:pPr>
        <w:pStyle w:val="a0"/>
        <w:rPr>
          <w:rFonts w:hint="cs"/>
          <w:rtl/>
        </w:rPr>
      </w:pPr>
    </w:p>
    <w:p w14:paraId="7E54B6CE" w14:textId="77777777" w:rsidR="00000000" w:rsidRDefault="00EA6A92">
      <w:pPr>
        <w:pStyle w:val="a0"/>
        <w:rPr>
          <w:rFonts w:hint="cs"/>
          <w:rtl/>
        </w:rPr>
      </w:pPr>
      <w:r>
        <w:rPr>
          <w:rFonts w:hint="cs"/>
          <w:rtl/>
        </w:rPr>
        <w:t>תודה. חבר הכנסת אלי בן-מנחם, שאילתא מס'  1004</w:t>
      </w:r>
      <w:r>
        <w:rPr>
          <w:rFonts w:hint="cs"/>
          <w:rtl/>
        </w:rPr>
        <w:t>, בנושא: הפרטת הבנקים.</w:t>
      </w:r>
    </w:p>
    <w:p w14:paraId="12F5ED75" w14:textId="77777777" w:rsidR="00000000" w:rsidRDefault="00EA6A92">
      <w:pPr>
        <w:pStyle w:val="a0"/>
        <w:rPr>
          <w:rFonts w:hint="cs"/>
          <w:rtl/>
        </w:rPr>
      </w:pPr>
    </w:p>
    <w:p w14:paraId="7FA35547" w14:textId="77777777" w:rsidR="00000000" w:rsidRDefault="00EA6A92">
      <w:pPr>
        <w:pStyle w:val="a1"/>
        <w:jc w:val="center"/>
        <w:rPr>
          <w:rtl/>
        </w:rPr>
      </w:pPr>
      <w:bookmarkStart w:id="211" w:name="CQ20043FI0020043T31_05_2004_18_36_45"/>
      <w:bookmarkStart w:id="212" w:name="_Toc74484092"/>
      <w:bookmarkEnd w:id="211"/>
      <w:r>
        <w:rPr>
          <w:rtl/>
        </w:rPr>
        <w:t>1004. הפרטת הבנקים</w:t>
      </w:r>
      <w:bookmarkEnd w:id="212"/>
    </w:p>
    <w:p w14:paraId="380B7257" w14:textId="77777777" w:rsidR="00000000" w:rsidRDefault="00EA6A92">
      <w:pPr>
        <w:pStyle w:val="a0"/>
        <w:rPr>
          <w:rFonts w:hint="cs"/>
          <w:rtl/>
        </w:rPr>
      </w:pPr>
    </w:p>
    <w:p w14:paraId="2A2E3CAA" w14:textId="77777777" w:rsidR="00000000" w:rsidRDefault="00EA6A92">
      <w:pPr>
        <w:pStyle w:val="a0"/>
        <w:ind w:firstLine="0"/>
        <w:rPr>
          <w:bCs/>
          <w:u w:val="single"/>
        </w:rPr>
      </w:pPr>
      <w:bookmarkStart w:id="213" w:name="ESQ20043"/>
      <w:bookmarkEnd w:id="213"/>
      <w:r>
        <w:rPr>
          <w:bCs/>
          <w:u w:val="single"/>
          <w:rtl/>
        </w:rPr>
        <w:t>חבר</w:t>
      </w:r>
      <w:r>
        <w:rPr>
          <w:rFonts w:hint="cs"/>
          <w:bCs/>
          <w:u w:val="single"/>
          <w:rtl/>
        </w:rPr>
        <w:t xml:space="preserve"> הכנסת </w:t>
      </w:r>
      <w:r>
        <w:rPr>
          <w:bCs/>
          <w:u w:val="single"/>
          <w:rtl/>
        </w:rPr>
        <w:t>אלי בן-מנחם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4AD9FD0E" w14:textId="77777777" w:rsidR="00000000" w:rsidRDefault="00EA6A92">
      <w:pPr>
        <w:pStyle w:val="a0"/>
        <w:ind w:firstLine="720"/>
      </w:pPr>
      <w:r>
        <w:rPr>
          <w:rtl/>
        </w:rPr>
        <w:t>ביום כ' בטבת התשס"ד (14 בינואר 2004):</w:t>
      </w:r>
    </w:p>
    <w:p w14:paraId="27CDDDE0" w14:textId="77777777" w:rsidR="00000000" w:rsidRDefault="00EA6A92">
      <w:pPr>
        <w:pStyle w:val="a0"/>
        <w:rPr>
          <w:rFonts w:hint="cs"/>
        </w:rPr>
      </w:pPr>
    </w:p>
    <w:p w14:paraId="1FC5A169" w14:textId="77777777" w:rsidR="00000000" w:rsidRDefault="00EA6A92">
      <w:pPr>
        <w:pStyle w:val="a0"/>
        <w:ind w:firstLine="720"/>
      </w:pPr>
      <w:r>
        <w:rPr>
          <w:rFonts w:hint="cs"/>
          <w:rtl/>
        </w:rPr>
        <w:t>ל</w:t>
      </w:r>
      <w:r>
        <w:rPr>
          <w:rtl/>
        </w:rPr>
        <w:t>אחרונה פורסם כי בכוונת משרד האוצר להתחיל במהלך של הפרטת הבנקים שבבעלות המדינה.</w:t>
      </w:r>
    </w:p>
    <w:p w14:paraId="7BCDF41C" w14:textId="77777777" w:rsidR="00000000" w:rsidRDefault="00EA6A92">
      <w:pPr>
        <w:pStyle w:val="a0"/>
        <w:ind w:firstLine="720"/>
      </w:pPr>
    </w:p>
    <w:p w14:paraId="271AD481" w14:textId="77777777" w:rsidR="00000000" w:rsidRDefault="00EA6A92">
      <w:pPr>
        <w:pStyle w:val="a0"/>
        <w:ind w:firstLine="720"/>
      </w:pPr>
      <w:r>
        <w:rPr>
          <w:rFonts w:hint="cs"/>
          <w:rtl/>
        </w:rPr>
        <w:t>רצוני לשאול</w:t>
      </w:r>
      <w:r>
        <w:rPr>
          <w:rtl/>
        </w:rPr>
        <w:t>:</w:t>
      </w:r>
    </w:p>
    <w:p w14:paraId="4B5715EE" w14:textId="77777777" w:rsidR="00000000" w:rsidRDefault="00EA6A92">
      <w:pPr>
        <w:pStyle w:val="a0"/>
        <w:ind w:firstLine="720"/>
        <w:rPr>
          <w:rFonts w:hint="cs"/>
          <w:rtl/>
        </w:rPr>
      </w:pPr>
    </w:p>
    <w:p w14:paraId="66F126B9" w14:textId="77777777" w:rsidR="00000000" w:rsidRDefault="00EA6A92">
      <w:pPr>
        <w:pStyle w:val="a0"/>
        <w:ind w:firstLine="720"/>
        <w:rPr>
          <w:rFonts w:hint="cs"/>
          <w:rtl/>
        </w:rPr>
      </w:pPr>
      <w:r>
        <w:rPr>
          <w:rFonts w:hint="cs"/>
          <w:rtl/>
        </w:rPr>
        <w:t xml:space="preserve">1. האם הפרסום נכון? </w:t>
      </w:r>
    </w:p>
    <w:p w14:paraId="4C676A30" w14:textId="77777777" w:rsidR="00000000" w:rsidRDefault="00EA6A92">
      <w:pPr>
        <w:pStyle w:val="a0"/>
        <w:ind w:firstLine="720"/>
        <w:rPr>
          <w:rFonts w:hint="cs"/>
        </w:rPr>
      </w:pPr>
    </w:p>
    <w:p w14:paraId="36618B41" w14:textId="77777777" w:rsidR="00000000" w:rsidRDefault="00EA6A92">
      <w:pPr>
        <w:pStyle w:val="a0"/>
        <w:ind w:firstLine="720"/>
        <w:rPr>
          <w:rtl/>
        </w:rPr>
      </w:pPr>
      <w:r>
        <w:rPr>
          <w:rFonts w:hint="cs"/>
          <w:rtl/>
        </w:rPr>
        <w:t xml:space="preserve">2. אם כן </w:t>
      </w:r>
      <w:r>
        <w:rPr>
          <w:rtl/>
        </w:rPr>
        <w:t>–</w:t>
      </w:r>
      <w:r>
        <w:rPr>
          <w:rFonts w:hint="cs"/>
          <w:rtl/>
        </w:rPr>
        <w:t xml:space="preserve"> </w:t>
      </w:r>
      <w:r>
        <w:rPr>
          <w:rtl/>
        </w:rPr>
        <w:t xml:space="preserve">מה </w:t>
      </w:r>
      <w:r>
        <w:rPr>
          <w:rFonts w:hint="cs"/>
          <w:rtl/>
        </w:rPr>
        <w:t xml:space="preserve">היא </w:t>
      </w:r>
      <w:r>
        <w:rPr>
          <w:rtl/>
        </w:rPr>
        <w:t xml:space="preserve">מטרת ההפרטה? </w:t>
      </w:r>
    </w:p>
    <w:p w14:paraId="572811F5" w14:textId="77777777" w:rsidR="00000000" w:rsidRDefault="00EA6A92">
      <w:pPr>
        <w:pStyle w:val="a0"/>
        <w:ind w:firstLine="720"/>
        <w:rPr>
          <w:rtl/>
        </w:rPr>
      </w:pPr>
    </w:p>
    <w:p w14:paraId="3745B993" w14:textId="77777777" w:rsidR="00000000" w:rsidRDefault="00EA6A92">
      <w:pPr>
        <w:pStyle w:val="a0"/>
        <w:ind w:firstLine="720"/>
        <w:rPr>
          <w:rtl/>
        </w:rPr>
      </w:pPr>
      <w:r>
        <w:rPr>
          <w:rFonts w:hint="cs"/>
          <w:rtl/>
        </w:rPr>
        <w:t>3. מה היא ההשפעה הצפויה של</w:t>
      </w:r>
      <w:r>
        <w:rPr>
          <w:rtl/>
        </w:rPr>
        <w:t xml:space="preserve"> ההפרטה על פעילות הבנקים ו</w:t>
      </w:r>
      <w:r>
        <w:rPr>
          <w:rFonts w:hint="cs"/>
          <w:rtl/>
        </w:rPr>
        <w:t xml:space="preserve">על </w:t>
      </w:r>
      <w:r>
        <w:rPr>
          <w:rtl/>
        </w:rPr>
        <w:t>לקוחותיהם?</w:t>
      </w:r>
    </w:p>
    <w:p w14:paraId="08ED0084" w14:textId="77777777" w:rsidR="00000000" w:rsidRDefault="00EA6A92">
      <w:pPr>
        <w:pStyle w:val="a0"/>
        <w:ind w:firstLine="720"/>
        <w:rPr>
          <w:rtl/>
        </w:rPr>
      </w:pPr>
    </w:p>
    <w:p w14:paraId="07397FB4" w14:textId="77777777" w:rsidR="00000000" w:rsidRDefault="00EA6A92">
      <w:pPr>
        <w:pStyle w:val="-"/>
        <w:rPr>
          <w:rFonts w:hint="cs"/>
          <w:rtl/>
        </w:rPr>
      </w:pPr>
      <w:r>
        <w:rPr>
          <w:rFonts w:hint="cs"/>
          <w:rtl/>
        </w:rPr>
        <w:t>השר מאיר שטרית:</w:t>
      </w:r>
    </w:p>
    <w:p w14:paraId="43E4D543" w14:textId="77777777" w:rsidR="00000000" w:rsidRDefault="00EA6A92">
      <w:pPr>
        <w:pStyle w:val="a0"/>
        <w:rPr>
          <w:rFonts w:hint="cs"/>
          <w:b/>
          <w:rtl/>
        </w:rPr>
      </w:pPr>
    </w:p>
    <w:p w14:paraId="3CD64002" w14:textId="77777777" w:rsidR="00000000" w:rsidRDefault="00EA6A92">
      <w:pPr>
        <w:pStyle w:val="a0"/>
        <w:ind w:firstLine="720"/>
        <w:rPr>
          <w:rFonts w:hint="cs"/>
          <w:rtl/>
        </w:rPr>
      </w:pPr>
      <w:r>
        <w:rPr>
          <w:rFonts w:hint="cs"/>
          <w:rtl/>
        </w:rPr>
        <w:t>1. ברמה האידיאולוגית אין מקום לבעלות ממשלתית על הבנקים, אשר פעילותם היא פעילות מסחרית במלוא מובן המלה. מבחינת מדיניות כלכלית ראויה, המערכות הכלכליות והמסחריו</w:t>
      </w:r>
      <w:r>
        <w:rPr>
          <w:rFonts w:hint="cs"/>
          <w:rtl/>
        </w:rPr>
        <w:t xml:space="preserve">ת הפועלות בתחרות, ביניהן הבנקים, אינן צריכות להיות מנוהלות על-ידי הממשלה או להימצא בבעלותה. </w:t>
      </w:r>
    </w:p>
    <w:p w14:paraId="0262704F" w14:textId="77777777" w:rsidR="00000000" w:rsidRDefault="00EA6A92">
      <w:pPr>
        <w:pStyle w:val="a0"/>
        <w:ind w:firstLine="720"/>
        <w:rPr>
          <w:rFonts w:hint="cs"/>
          <w:rtl/>
        </w:rPr>
      </w:pPr>
    </w:p>
    <w:p w14:paraId="157B498A" w14:textId="77777777" w:rsidR="00000000" w:rsidRDefault="00EA6A92">
      <w:pPr>
        <w:pStyle w:val="a0"/>
        <w:ind w:firstLine="720"/>
        <w:rPr>
          <w:rFonts w:hint="cs"/>
          <w:rtl/>
        </w:rPr>
      </w:pPr>
      <w:r>
        <w:rPr>
          <w:rFonts w:hint="cs"/>
          <w:rtl/>
        </w:rPr>
        <w:t xml:space="preserve">2-3. מטרות ויעדי ההפרטה הם רבים, ולכל מטרת הפרטה יש השפעה שונה על שוק ההון בפרט ועל המשק בכלל. </w:t>
      </w:r>
    </w:p>
    <w:p w14:paraId="35C0E783" w14:textId="77777777" w:rsidR="00000000" w:rsidRDefault="00EA6A92">
      <w:pPr>
        <w:pStyle w:val="a0"/>
        <w:ind w:firstLine="720"/>
        <w:rPr>
          <w:rFonts w:hint="cs"/>
          <w:rtl/>
        </w:rPr>
      </w:pPr>
    </w:p>
    <w:p w14:paraId="447E55CB" w14:textId="77777777" w:rsidR="00000000" w:rsidRDefault="00EA6A92">
      <w:pPr>
        <w:pStyle w:val="a0"/>
        <w:ind w:firstLine="720"/>
        <w:rPr>
          <w:rFonts w:hint="cs"/>
          <w:rtl/>
        </w:rPr>
      </w:pPr>
      <w:r>
        <w:rPr>
          <w:rFonts w:hint="cs"/>
          <w:rtl/>
        </w:rPr>
        <w:t>אנו נמצאים היום בפתחו של הליך ההפרטה, כאשר המגמה הרווחת היא שיש ל</w:t>
      </w:r>
      <w:r>
        <w:rPr>
          <w:rFonts w:hint="cs"/>
          <w:rtl/>
        </w:rPr>
        <w:t xml:space="preserve">שים קץ להחזקות המדינה בבנקים שבהסדר. </w:t>
      </w:r>
    </w:p>
    <w:p w14:paraId="3DAE3858" w14:textId="77777777" w:rsidR="00000000" w:rsidRDefault="00EA6A92">
      <w:pPr>
        <w:pStyle w:val="a0"/>
        <w:ind w:firstLine="720"/>
        <w:rPr>
          <w:rFonts w:hint="cs"/>
          <w:rtl/>
        </w:rPr>
      </w:pPr>
    </w:p>
    <w:p w14:paraId="5FB45B83" w14:textId="77777777" w:rsidR="00000000" w:rsidRDefault="00EA6A92">
      <w:pPr>
        <w:pStyle w:val="a0"/>
        <w:ind w:firstLine="720"/>
        <w:rPr>
          <w:rFonts w:hint="cs"/>
          <w:rtl/>
        </w:rPr>
      </w:pPr>
      <w:r>
        <w:rPr>
          <w:rFonts w:hint="cs"/>
          <w:rtl/>
        </w:rPr>
        <w:t>אחת ממטרות ההפרטה היא להביא להתייעלות בענף הבנקאות. מכירת הבנקים לגורמים פרטיים תגדיל את יעילותם, וייתכן שמכירה של מניות הבנק למשקיע אסטרטגי יכולה להביא לתוצאות הטובות ביותר מבחינת המשק הלאומי.</w:t>
      </w:r>
    </w:p>
    <w:p w14:paraId="25279EBD" w14:textId="77777777" w:rsidR="00000000" w:rsidRDefault="00EA6A92">
      <w:pPr>
        <w:pStyle w:val="a0"/>
        <w:rPr>
          <w:rFonts w:hint="cs"/>
          <w:rtl/>
        </w:rPr>
      </w:pPr>
    </w:p>
    <w:p w14:paraId="7C016C95" w14:textId="77777777" w:rsidR="00000000" w:rsidRDefault="00EA6A92">
      <w:pPr>
        <w:pStyle w:val="a0"/>
        <w:rPr>
          <w:rFonts w:hint="cs"/>
          <w:rtl/>
        </w:rPr>
      </w:pPr>
      <w:r>
        <w:rPr>
          <w:rFonts w:hint="cs"/>
          <w:rtl/>
        </w:rPr>
        <w:t>במערכת הבנקאית קיים חו</w:t>
      </w:r>
      <w:r>
        <w:rPr>
          <w:rFonts w:hint="cs"/>
          <w:rtl/>
        </w:rPr>
        <w:t>סר שוויון מובנה בין הבנקים השונים. בעוד הבנקים הפועלים, המזרחי והבינלאומי נמצאים בבעלות ובשליטה של גורמים פרטיים, מניות הבנקים דיסקונט ולאומי הן בידי הממשלה והזכויות מכוחן מופעלות בידי ועדה ציבורית. אין ספק כי מצב זה מגביל את הבנקים שאין בהם בעלות פרטית ומ</w:t>
      </w:r>
      <w:r>
        <w:rPr>
          <w:rFonts w:hint="cs"/>
          <w:rtl/>
        </w:rPr>
        <w:t xml:space="preserve">עמיד אותם בנחיתות מול הבנקים הנשלטים על-ידי הסקטור הפרטי. נחיתות זו עלולה לבוא לידי ביטוי ביכולת הבנק להתמודד עם הגלובליזציה במערכת הבנקאית, הבנקאות המקוונת, תחרות על העסקת עובדים ועוד. </w:t>
      </w:r>
    </w:p>
    <w:p w14:paraId="5DAF8B9C" w14:textId="77777777" w:rsidR="00000000" w:rsidRDefault="00EA6A92">
      <w:pPr>
        <w:pStyle w:val="a0"/>
        <w:rPr>
          <w:rFonts w:hint="cs"/>
          <w:rtl/>
        </w:rPr>
      </w:pPr>
    </w:p>
    <w:p w14:paraId="328BC6B3" w14:textId="77777777" w:rsidR="00000000" w:rsidRDefault="00EA6A92">
      <w:pPr>
        <w:pStyle w:val="a0"/>
        <w:rPr>
          <w:rFonts w:hint="cs"/>
          <w:rtl/>
        </w:rPr>
      </w:pPr>
      <w:r>
        <w:rPr>
          <w:rFonts w:hint="cs"/>
          <w:rtl/>
        </w:rPr>
        <w:t>מכירת מניות בנקים בשוק ההון המקומי תגרום לתנופה בשוק ההון. הרחבת הסח</w:t>
      </w:r>
      <w:r>
        <w:rPr>
          <w:rFonts w:hint="cs"/>
          <w:rtl/>
        </w:rPr>
        <w:t>ירות והנזילות באמצעות מכירת מניות הבנקים תמשוך משקיעים נוספים, ובעיקר משקיעים מוסדיים, תגדיל את אמון המשקיעים - מקומיים ובין-לאומיים - בשוק ההון ותאפשר לגופים פרטיים לגייס הון לצורך הגדלת פעילותם ביתר קלות.</w:t>
      </w:r>
    </w:p>
    <w:p w14:paraId="37529180" w14:textId="77777777" w:rsidR="00000000" w:rsidRDefault="00EA6A92">
      <w:pPr>
        <w:pStyle w:val="a0"/>
        <w:rPr>
          <w:rFonts w:hint="cs"/>
          <w:rtl/>
        </w:rPr>
      </w:pPr>
    </w:p>
    <w:p w14:paraId="75A4B87C" w14:textId="77777777" w:rsidR="00000000" w:rsidRDefault="00EA6A92">
      <w:pPr>
        <w:pStyle w:val="a0"/>
        <w:ind w:firstLine="720"/>
        <w:rPr>
          <w:rFonts w:hint="cs"/>
          <w:rtl/>
        </w:rPr>
      </w:pPr>
      <w:r>
        <w:rPr>
          <w:rFonts w:hint="cs"/>
          <w:rtl/>
        </w:rPr>
        <w:t>באמצעות שילוב משקיעים זרים אסטרטגיים ניתן להגביר</w:t>
      </w:r>
      <w:r>
        <w:rPr>
          <w:rFonts w:hint="cs"/>
          <w:rtl/>
        </w:rPr>
        <w:t xml:space="preserve"> את "ייבוא" הידע הטכנולוגי, העלאת רמת הניהול המקצועי, קידום שיטות תמריץ וארגון ומקורות מימון נוספים. באמצעות ההפרטה יכולה הממשלה "לבחור" את הבעלים "הנכונים" לבנקים הגדולים במשק. ההנחה היא כי בעלים כאמור ישקיעו הון זר מתוך מניעים עסקיים ויפעלו לפיתוח הבנק ו</w:t>
      </w:r>
      <w:r>
        <w:rPr>
          <w:rFonts w:hint="cs"/>
          <w:rtl/>
        </w:rPr>
        <w:t>להרחבת קשריו הבין-לאומיים. יתר על כן, שילוב המשקיעים הזרים חושף את המשק לגורמים בין-לאומיים ומעודד השקעות זרות ביתר ענפי המשק.</w:t>
      </w:r>
    </w:p>
    <w:p w14:paraId="4B4656D8" w14:textId="77777777" w:rsidR="00000000" w:rsidRDefault="00EA6A92">
      <w:pPr>
        <w:pStyle w:val="a0"/>
        <w:rPr>
          <w:rFonts w:hint="cs"/>
          <w:rtl/>
        </w:rPr>
      </w:pPr>
    </w:p>
    <w:p w14:paraId="647E8897" w14:textId="77777777" w:rsidR="00000000" w:rsidRDefault="00EA6A92">
      <w:pPr>
        <w:pStyle w:val="af1"/>
        <w:rPr>
          <w:rtl/>
        </w:rPr>
      </w:pPr>
      <w:r>
        <w:rPr>
          <w:rtl/>
        </w:rPr>
        <w:t>היו"ר</w:t>
      </w:r>
      <w:r>
        <w:rPr>
          <w:rFonts w:hint="cs"/>
          <w:rtl/>
        </w:rPr>
        <w:t xml:space="preserve"> נסים דהן</w:t>
      </w:r>
      <w:r>
        <w:rPr>
          <w:rtl/>
        </w:rPr>
        <w:t>:</w:t>
      </w:r>
    </w:p>
    <w:p w14:paraId="654AE6D0" w14:textId="77777777" w:rsidR="00000000" w:rsidRDefault="00EA6A92">
      <w:pPr>
        <w:pStyle w:val="a0"/>
        <w:rPr>
          <w:rtl/>
        </w:rPr>
      </w:pPr>
    </w:p>
    <w:p w14:paraId="0585B13A" w14:textId="77777777" w:rsidR="00000000" w:rsidRDefault="00EA6A92">
      <w:pPr>
        <w:pStyle w:val="a0"/>
        <w:rPr>
          <w:rFonts w:hint="cs"/>
          <w:rtl/>
        </w:rPr>
      </w:pPr>
      <w:r>
        <w:rPr>
          <w:rFonts w:hint="cs"/>
          <w:rtl/>
        </w:rPr>
        <w:t xml:space="preserve">תודה. שאלה נוספת לחבר הכנסת בן-מנחם? אין לך. </w:t>
      </w:r>
    </w:p>
    <w:p w14:paraId="74ECB49D" w14:textId="77777777" w:rsidR="00000000" w:rsidRDefault="00EA6A92">
      <w:pPr>
        <w:pStyle w:val="a0"/>
        <w:rPr>
          <w:rFonts w:hint="cs"/>
          <w:rtl/>
        </w:rPr>
      </w:pPr>
    </w:p>
    <w:p w14:paraId="37D9F43B" w14:textId="77777777" w:rsidR="00000000" w:rsidRDefault="00EA6A92">
      <w:pPr>
        <w:pStyle w:val="a0"/>
        <w:rPr>
          <w:rFonts w:hint="cs"/>
          <w:rtl/>
        </w:rPr>
      </w:pPr>
      <w:r>
        <w:rPr>
          <w:rFonts w:hint="cs"/>
          <w:rtl/>
        </w:rPr>
        <w:t>חבר הכנסת מיכאל מלכיאור, שאילתא מס' 1039: תקצוב הפרויקט הלאומי ל</w:t>
      </w:r>
      <w:r>
        <w:rPr>
          <w:rFonts w:hint="cs"/>
          <w:rtl/>
        </w:rPr>
        <w:t>קליטת יהודי אתיופיה.</w:t>
      </w:r>
    </w:p>
    <w:p w14:paraId="3F7B4563" w14:textId="77777777" w:rsidR="00000000" w:rsidRDefault="00EA6A92">
      <w:pPr>
        <w:pStyle w:val="a0"/>
        <w:rPr>
          <w:rtl/>
        </w:rPr>
      </w:pPr>
    </w:p>
    <w:p w14:paraId="7721CB84" w14:textId="77777777" w:rsidR="00000000" w:rsidRDefault="00EA6A92">
      <w:pPr>
        <w:pStyle w:val="a1"/>
        <w:jc w:val="center"/>
        <w:rPr>
          <w:rtl/>
        </w:rPr>
      </w:pPr>
      <w:bookmarkStart w:id="214" w:name="CQ20290FI0020290T31_05_2004_18_39_07"/>
      <w:bookmarkStart w:id="215" w:name="_Toc74484093"/>
      <w:bookmarkEnd w:id="214"/>
      <w:r>
        <w:rPr>
          <w:rtl/>
        </w:rPr>
        <w:t>1039. תקצוב הפרויקט הלאומי לקליטת יהודי אתיופיה</w:t>
      </w:r>
      <w:bookmarkEnd w:id="215"/>
    </w:p>
    <w:p w14:paraId="66897E03" w14:textId="77777777" w:rsidR="00000000" w:rsidRDefault="00EA6A92">
      <w:pPr>
        <w:pStyle w:val="a0"/>
        <w:rPr>
          <w:rFonts w:hint="cs"/>
          <w:rtl/>
        </w:rPr>
      </w:pPr>
    </w:p>
    <w:p w14:paraId="43B42B0E" w14:textId="77777777" w:rsidR="00000000" w:rsidRDefault="00EA6A92">
      <w:pPr>
        <w:pStyle w:val="a0"/>
        <w:ind w:firstLine="0"/>
        <w:rPr>
          <w:bCs/>
          <w:u w:val="single"/>
        </w:rPr>
      </w:pPr>
      <w:bookmarkStart w:id="216" w:name="ESQ20290"/>
      <w:bookmarkEnd w:id="216"/>
      <w:r>
        <w:rPr>
          <w:bCs/>
          <w:u w:val="single"/>
          <w:rtl/>
        </w:rPr>
        <w:t>חבר</w:t>
      </w:r>
      <w:r>
        <w:rPr>
          <w:rFonts w:hint="cs"/>
          <w:bCs/>
          <w:u w:val="single"/>
          <w:rtl/>
        </w:rPr>
        <w:t xml:space="preserve"> הכנסת </w:t>
      </w:r>
      <w:r>
        <w:rPr>
          <w:bCs/>
          <w:u w:val="single"/>
          <w:rtl/>
        </w:rPr>
        <w:t>מיכאל מלכיאור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71E49C7D" w14:textId="77777777" w:rsidR="00000000" w:rsidRDefault="00EA6A92">
      <w:pPr>
        <w:pStyle w:val="a0"/>
        <w:ind w:firstLine="720"/>
      </w:pPr>
      <w:r>
        <w:rPr>
          <w:rtl/>
        </w:rPr>
        <w:t>ביום כ"ז בטבת התשס"ד (21 בינואר 2004):</w:t>
      </w:r>
    </w:p>
    <w:p w14:paraId="6A545088" w14:textId="77777777" w:rsidR="00000000" w:rsidRDefault="00EA6A92">
      <w:pPr>
        <w:pStyle w:val="a0"/>
        <w:rPr>
          <w:rFonts w:hint="cs"/>
        </w:rPr>
      </w:pPr>
    </w:p>
    <w:p w14:paraId="3FA26B9D" w14:textId="77777777" w:rsidR="00000000" w:rsidRDefault="00EA6A92">
      <w:pPr>
        <w:pStyle w:val="a0"/>
        <w:ind w:firstLine="720"/>
        <w:rPr>
          <w:rtl/>
        </w:rPr>
      </w:pPr>
      <w:r>
        <w:rPr>
          <w:rtl/>
        </w:rPr>
        <w:t xml:space="preserve">החלטת ממשלה 414 </w:t>
      </w:r>
      <w:r>
        <w:rPr>
          <w:rFonts w:hint="cs"/>
          <w:rtl/>
        </w:rPr>
        <w:t>מ-12 ביולי 2001</w:t>
      </w:r>
      <w:r>
        <w:rPr>
          <w:rtl/>
        </w:rPr>
        <w:t xml:space="preserve"> הכריזה על פרויקט לאומי לקליטת יהודי אתיופיה</w:t>
      </w:r>
      <w:r>
        <w:rPr>
          <w:rFonts w:hint="cs"/>
          <w:rtl/>
        </w:rPr>
        <w:t xml:space="preserve">. </w:t>
      </w:r>
      <w:r>
        <w:rPr>
          <w:rtl/>
        </w:rPr>
        <w:t xml:space="preserve">החלטה ות/9 של הוועדה לתיאום </w:t>
      </w:r>
      <w:r>
        <w:rPr>
          <w:rtl/>
        </w:rPr>
        <w:t>הפעולות בין הממשלה לסוכנות היהודית קבעה</w:t>
      </w:r>
      <w:r>
        <w:rPr>
          <w:rFonts w:hint="cs"/>
          <w:rtl/>
        </w:rPr>
        <w:t>,</w:t>
      </w:r>
      <w:r>
        <w:rPr>
          <w:rtl/>
        </w:rPr>
        <w:t xml:space="preserve"> כי תקציב הפרויקט בסך 30 מ</w:t>
      </w:r>
      <w:r>
        <w:rPr>
          <w:rFonts w:hint="cs"/>
          <w:rtl/>
        </w:rPr>
        <w:t>י</w:t>
      </w:r>
      <w:r>
        <w:rPr>
          <w:rtl/>
        </w:rPr>
        <w:t xml:space="preserve">ליון דולר יתחלק </w:t>
      </w:r>
      <w:r>
        <w:rPr>
          <w:rFonts w:hint="cs"/>
          <w:rtl/>
        </w:rPr>
        <w:t xml:space="preserve">באופן שווה </w:t>
      </w:r>
      <w:r>
        <w:rPr>
          <w:rtl/>
        </w:rPr>
        <w:t>בין הממשלה לסוכנות</w:t>
      </w:r>
      <w:r>
        <w:rPr>
          <w:rFonts w:hint="cs"/>
          <w:rtl/>
        </w:rPr>
        <w:t>.</w:t>
      </w:r>
      <w:r>
        <w:rPr>
          <w:rtl/>
        </w:rPr>
        <w:t xml:space="preserve"> </w:t>
      </w:r>
      <w:r>
        <w:rPr>
          <w:rFonts w:hint="cs"/>
          <w:rtl/>
        </w:rPr>
        <w:t xml:space="preserve">לאחרונה </w:t>
      </w:r>
      <w:r>
        <w:rPr>
          <w:rtl/>
        </w:rPr>
        <w:t>ת</w:t>
      </w:r>
      <w:r>
        <w:rPr>
          <w:rFonts w:hint="cs"/>
          <w:rtl/>
        </w:rPr>
        <w:t>ו</w:t>
      </w:r>
      <w:r>
        <w:rPr>
          <w:rtl/>
        </w:rPr>
        <w:t>קצב</w:t>
      </w:r>
      <w:r>
        <w:rPr>
          <w:rFonts w:hint="cs"/>
          <w:rtl/>
        </w:rPr>
        <w:t xml:space="preserve">ה </w:t>
      </w:r>
      <w:r>
        <w:rPr>
          <w:rtl/>
        </w:rPr>
        <w:t>הת</w:t>
      </w:r>
      <w:r>
        <w:rPr>
          <w:rFonts w:hint="cs"/>
          <w:rtl/>
        </w:rPr>
        <w:t>ו</w:t>
      </w:r>
      <w:r>
        <w:rPr>
          <w:rtl/>
        </w:rPr>
        <w:t xml:space="preserve">כנית </w:t>
      </w:r>
      <w:r>
        <w:rPr>
          <w:rFonts w:hint="cs"/>
          <w:rtl/>
        </w:rPr>
        <w:t>על-ידי הקהילות היהודיות בארצות-הברית בסכום של 3</w:t>
      </w:r>
      <w:r>
        <w:rPr>
          <w:rtl/>
        </w:rPr>
        <w:t xml:space="preserve"> מ</w:t>
      </w:r>
      <w:r>
        <w:rPr>
          <w:rFonts w:hint="cs"/>
          <w:rtl/>
        </w:rPr>
        <w:t>י</w:t>
      </w:r>
      <w:r>
        <w:rPr>
          <w:rtl/>
        </w:rPr>
        <w:t>ליו</w:t>
      </w:r>
      <w:r>
        <w:rPr>
          <w:rFonts w:hint="cs"/>
          <w:rtl/>
        </w:rPr>
        <w:t>ני</w:t>
      </w:r>
      <w:r>
        <w:rPr>
          <w:rtl/>
        </w:rPr>
        <w:t xml:space="preserve"> שקל</w:t>
      </w:r>
      <w:r>
        <w:rPr>
          <w:rFonts w:hint="cs"/>
          <w:rtl/>
        </w:rPr>
        <w:t>ים.</w:t>
      </w:r>
      <w:r>
        <w:rPr>
          <w:rtl/>
        </w:rPr>
        <w:t xml:space="preserve"> </w:t>
      </w:r>
    </w:p>
    <w:p w14:paraId="550749B0" w14:textId="77777777" w:rsidR="00000000" w:rsidRDefault="00EA6A92">
      <w:pPr>
        <w:pStyle w:val="a0"/>
        <w:ind w:firstLine="720"/>
      </w:pPr>
    </w:p>
    <w:p w14:paraId="13A2D51C" w14:textId="77777777" w:rsidR="00000000" w:rsidRDefault="00EA6A92">
      <w:pPr>
        <w:pStyle w:val="a0"/>
        <w:ind w:firstLine="720"/>
      </w:pPr>
      <w:r>
        <w:rPr>
          <w:rFonts w:hint="cs"/>
          <w:rtl/>
        </w:rPr>
        <w:t>רצוני לשאול</w:t>
      </w:r>
      <w:r>
        <w:rPr>
          <w:rtl/>
        </w:rPr>
        <w:t>:</w:t>
      </w:r>
    </w:p>
    <w:p w14:paraId="68D6436C" w14:textId="77777777" w:rsidR="00000000" w:rsidRDefault="00EA6A92">
      <w:pPr>
        <w:pStyle w:val="a0"/>
        <w:ind w:firstLine="720"/>
      </w:pPr>
    </w:p>
    <w:p w14:paraId="7EE58589" w14:textId="77777777" w:rsidR="00000000" w:rsidRDefault="00EA6A92">
      <w:pPr>
        <w:pStyle w:val="a0"/>
        <w:ind w:firstLine="720"/>
        <w:rPr>
          <w:rtl/>
        </w:rPr>
      </w:pPr>
      <w:r>
        <w:rPr>
          <w:rFonts w:hint="cs"/>
          <w:rtl/>
        </w:rPr>
        <w:t xml:space="preserve">1. האם הפרויקט מתוקצב על-ידי האוצר, ואם </w:t>
      </w:r>
      <w:r>
        <w:rPr>
          <w:rFonts w:hint="cs"/>
          <w:rtl/>
        </w:rPr>
        <w:t xml:space="preserve">לא </w:t>
      </w:r>
      <w:r>
        <w:rPr>
          <w:rFonts w:hint="eastAsia"/>
          <w:rtl/>
        </w:rPr>
        <w:t>–</w:t>
      </w:r>
      <w:r>
        <w:rPr>
          <w:rFonts w:hint="cs"/>
          <w:rtl/>
        </w:rPr>
        <w:t xml:space="preserve"> מדוע</w:t>
      </w:r>
      <w:r>
        <w:rPr>
          <w:rtl/>
        </w:rPr>
        <w:t>?</w:t>
      </w:r>
    </w:p>
    <w:p w14:paraId="4640C9E9" w14:textId="77777777" w:rsidR="00000000" w:rsidRDefault="00EA6A92">
      <w:pPr>
        <w:pStyle w:val="a0"/>
        <w:ind w:firstLine="720"/>
        <w:rPr>
          <w:rFonts w:hint="cs"/>
          <w:rtl/>
        </w:rPr>
      </w:pPr>
    </w:p>
    <w:p w14:paraId="3E8ED446" w14:textId="77777777" w:rsidR="00000000" w:rsidRDefault="00EA6A92">
      <w:pPr>
        <w:pStyle w:val="a0"/>
        <w:ind w:firstLine="720"/>
        <w:rPr>
          <w:rFonts w:hint="cs"/>
          <w:rtl/>
        </w:rPr>
      </w:pPr>
      <w:r>
        <w:rPr>
          <w:rFonts w:hint="cs"/>
          <w:rtl/>
        </w:rPr>
        <w:t>2. האם תשתתף הממשלה, כהתחייבותה, בתקצוב הפרויקט?</w:t>
      </w:r>
    </w:p>
    <w:p w14:paraId="08725919" w14:textId="77777777" w:rsidR="00000000" w:rsidRDefault="00EA6A92">
      <w:pPr>
        <w:pStyle w:val="a0"/>
        <w:ind w:firstLine="720"/>
        <w:rPr>
          <w:rFonts w:hint="cs"/>
          <w:rtl/>
        </w:rPr>
      </w:pPr>
    </w:p>
    <w:p w14:paraId="25D0DB7E" w14:textId="77777777" w:rsidR="00000000" w:rsidRDefault="00EA6A92">
      <w:pPr>
        <w:pStyle w:val="-"/>
      </w:pPr>
      <w:r>
        <w:rPr>
          <w:rtl/>
        </w:rPr>
        <w:t>השר מאיר שטרית:</w:t>
      </w:r>
    </w:p>
    <w:p w14:paraId="58812838" w14:textId="77777777" w:rsidR="00000000" w:rsidRDefault="00EA6A92">
      <w:pPr>
        <w:pStyle w:val="a0"/>
        <w:rPr>
          <w:rFonts w:hint="cs"/>
          <w:b/>
          <w:rtl/>
        </w:rPr>
      </w:pPr>
    </w:p>
    <w:p w14:paraId="6DF0D611" w14:textId="77777777" w:rsidR="00000000" w:rsidRDefault="00EA6A92">
      <w:pPr>
        <w:pStyle w:val="a0"/>
        <w:rPr>
          <w:rFonts w:hint="cs"/>
          <w:b/>
          <w:rtl/>
        </w:rPr>
      </w:pPr>
      <w:r>
        <w:rPr>
          <w:rFonts w:hint="cs"/>
          <w:b/>
          <w:rtl/>
        </w:rPr>
        <w:t xml:space="preserve">אני מתכבד להשיב על שאילתא מס' 1039 של חבר הכנסת מלכיאור. </w:t>
      </w:r>
    </w:p>
    <w:p w14:paraId="4B512F54" w14:textId="77777777" w:rsidR="00000000" w:rsidRDefault="00EA6A92">
      <w:pPr>
        <w:pStyle w:val="a0"/>
        <w:rPr>
          <w:rFonts w:hint="cs"/>
          <w:b/>
          <w:rtl/>
        </w:rPr>
      </w:pPr>
    </w:p>
    <w:p w14:paraId="04918BC0" w14:textId="77777777" w:rsidR="00000000" w:rsidRDefault="00EA6A92">
      <w:pPr>
        <w:pStyle w:val="a0"/>
        <w:rPr>
          <w:rtl/>
        </w:rPr>
      </w:pPr>
      <w:r>
        <w:rPr>
          <w:rFonts w:hint="cs"/>
          <w:rtl/>
        </w:rPr>
        <w:t>1-2. השתתפות הממשלה תיעשה מול פרויקטים אשר יוצגו על-ידי הנהלת הפרויקט הלאומי. פרויקטים אלה טרם הוצגו, ולכן טרם תוקצב ה</w:t>
      </w:r>
      <w:r>
        <w:rPr>
          <w:rFonts w:hint="cs"/>
          <w:rtl/>
        </w:rPr>
        <w:t>נושא.</w:t>
      </w:r>
    </w:p>
    <w:p w14:paraId="5EAAFD3F" w14:textId="77777777" w:rsidR="00000000" w:rsidRDefault="00EA6A92">
      <w:pPr>
        <w:bidi/>
        <w:rPr>
          <w:sz w:val="26"/>
          <w:rtl/>
        </w:rPr>
      </w:pPr>
    </w:p>
    <w:p w14:paraId="60C23213" w14:textId="77777777" w:rsidR="00000000" w:rsidRDefault="00EA6A92">
      <w:pPr>
        <w:pStyle w:val="af1"/>
        <w:rPr>
          <w:rtl/>
        </w:rPr>
      </w:pPr>
      <w:r>
        <w:rPr>
          <w:rtl/>
        </w:rPr>
        <w:t>היו"ר</w:t>
      </w:r>
      <w:r>
        <w:rPr>
          <w:rFonts w:hint="cs"/>
          <w:rtl/>
        </w:rPr>
        <w:t xml:space="preserve"> נסים דהן</w:t>
      </w:r>
      <w:r>
        <w:rPr>
          <w:rtl/>
        </w:rPr>
        <w:t>:</w:t>
      </w:r>
    </w:p>
    <w:p w14:paraId="1507FB17" w14:textId="77777777" w:rsidR="00000000" w:rsidRDefault="00EA6A92">
      <w:pPr>
        <w:pStyle w:val="a0"/>
        <w:rPr>
          <w:rtl/>
        </w:rPr>
      </w:pPr>
    </w:p>
    <w:p w14:paraId="6E386251" w14:textId="77777777" w:rsidR="00000000" w:rsidRDefault="00EA6A92">
      <w:pPr>
        <w:pStyle w:val="a0"/>
        <w:rPr>
          <w:rFonts w:hint="cs"/>
          <w:rtl/>
        </w:rPr>
      </w:pPr>
      <w:r>
        <w:rPr>
          <w:rFonts w:hint="cs"/>
          <w:rtl/>
        </w:rPr>
        <w:t>שאלה נוספת לחבר הכנסת מלכיאור.</w:t>
      </w:r>
    </w:p>
    <w:p w14:paraId="0420A9C7" w14:textId="77777777" w:rsidR="00000000" w:rsidRDefault="00EA6A92">
      <w:pPr>
        <w:pStyle w:val="a0"/>
        <w:rPr>
          <w:rFonts w:hint="cs"/>
          <w:rtl/>
        </w:rPr>
      </w:pPr>
    </w:p>
    <w:p w14:paraId="741DDD94" w14:textId="77777777" w:rsidR="00000000" w:rsidRDefault="00EA6A92">
      <w:pPr>
        <w:pStyle w:val="af0"/>
        <w:rPr>
          <w:rtl/>
        </w:rPr>
      </w:pPr>
      <w:bookmarkStart w:id="217" w:name="FS000000449T31_05_2004_18_39_24"/>
      <w:bookmarkEnd w:id="217"/>
      <w:r>
        <w:rPr>
          <w:rFonts w:hint="eastAsia"/>
          <w:rtl/>
        </w:rPr>
        <w:t>מיכאל</w:t>
      </w:r>
      <w:r>
        <w:rPr>
          <w:rtl/>
        </w:rPr>
        <w:t xml:space="preserve"> מלכיאור (העבודה-מימד):</w:t>
      </w:r>
    </w:p>
    <w:p w14:paraId="38CA7000" w14:textId="77777777" w:rsidR="00000000" w:rsidRDefault="00EA6A92">
      <w:pPr>
        <w:pStyle w:val="a0"/>
        <w:rPr>
          <w:rFonts w:hint="cs"/>
          <w:rtl/>
        </w:rPr>
      </w:pPr>
    </w:p>
    <w:p w14:paraId="493785F1" w14:textId="77777777" w:rsidR="00000000" w:rsidRDefault="00EA6A92">
      <w:pPr>
        <w:pStyle w:val="a0"/>
        <w:rPr>
          <w:rFonts w:hint="cs"/>
          <w:sz w:val="26"/>
          <w:rtl/>
        </w:rPr>
      </w:pPr>
      <w:r>
        <w:rPr>
          <w:rFonts w:hint="cs"/>
          <w:rtl/>
        </w:rPr>
        <w:t xml:space="preserve">כבוד היושב-ראש, כבוד השר, אני עצמי השתתפתי בישיבה המשותפת של הממשלה, וראש הממשלה השתתף ונציגי הסוכנות וראשי יהדות העולם. אז דובר על פרויקט לאומי רציני, על פני - אני חושב </w:t>
      </w:r>
      <w:r>
        <w:rPr>
          <w:rFonts w:hint="cs"/>
          <w:rtl/>
        </w:rPr>
        <w:t>שזה היה תשע שנים, בסדר גודל ממוצע של 30 מיליון דולר לשנה. היה גם תקצוב של ממשלת ישראל של 30 מיליון דולר כבר לשנת 2002. עד עכשיו, לפי מה שנודע לי היום, העולם היהודי שילם 3 מיליוני דולרים, ומוכן לשלם 5 מיליוני דולרים. כבר יש החלטה על זה עכשיו. הטיעון שלהם הו</w:t>
      </w:r>
      <w:r>
        <w:rPr>
          <w:rFonts w:hint="cs"/>
          <w:rtl/>
        </w:rPr>
        <w:t>א, שעד היום הזה, שלוש שנים אחרי החלטת הממשלה על תוכנית גרנדיוזית, אבל מאוד-מאוד חשובה ונחוצה - עד היום ממשלת ישראל לא הקציבה גרוש אחד לפרויקט.</w:t>
      </w:r>
      <w:r>
        <w:rPr>
          <w:rFonts w:hint="cs"/>
          <w:rtl/>
        </w:rPr>
        <w:tab/>
      </w:r>
      <w:r>
        <w:rPr>
          <w:rFonts w:hint="cs"/>
          <w:rtl/>
        </w:rPr>
        <w:tab/>
      </w:r>
      <w:r>
        <w:rPr>
          <w:sz w:val="26"/>
          <w:rtl/>
        </w:rPr>
        <w:tab/>
      </w:r>
    </w:p>
    <w:p w14:paraId="721A5580" w14:textId="77777777" w:rsidR="00000000" w:rsidRDefault="00EA6A92">
      <w:pPr>
        <w:pStyle w:val="a0"/>
        <w:rPr>
          <w:rFonts w:hint="cs"/>
          <w:rtl/>
        </w:rPr>
      </w:pPr>
    </w:p>
    <w:p w14:paraId="774EFF5D" w14:textId="77777777" w:rsidR="00000000" w:rsidRDefault="00EA6A92">
      <w:pPr>
        <w:pStyle w:val="-"/>
        <w:rPr>
          <w:rtl/>
        </w:rPr>
      </w:pPr>
      <w:bookmarkStart w:id="218" w:name="FS000000478T31_05_2004_18_41_47"/>
      <w:bookmarkEnd w:id="218"/>
      <w:r>
        <w:rPr>
          <w:rtl/>
        </w:rPr>
        <w:t>השר מאיר שטרית:</w:t>
      </w:r>
    </w:p>
    <w:p w14:paraId="2CA79A55" w14:textId="77777777" w:rsidR="00000000" w:rsidRDefault="00EA6A92">
      <w:pPr>
        <w:pStyle w:val="a0"/>
        <w:rPr>
          <w:rtl/>
        </w:rPr>
      </w:pPr>
    </w:p>
    <w:p w14:paraId="34D878FC" w14:textId="77777777" w:rsidR="00000000" w:rsidRDefault="00EA6A92">
      <w:pPr>
        <w:pStyle w:val="a0"/>
        <w:rPr>
          <w:rFonts w:hint="cs"/>
          <w:rtl/>
        </w:rPr>
      </w:pPr>
      <w:r>
        <w:rPr>
          <w:rFonts w:hint="cs"/>
          <w:rtl/>
        </w:rPr>
        <w:t>ראשית, הרי צריך לומר שעיקר ההוצאות של הטיפול באתיופים בארץ, ממשלת ישראל נושאת בו, לא הסוכנות</w:t>
      </w:r>
      <w:r>
        <w:rPr>
          <w:rFonts w:hint="cs"/>
          <w:rtl/>
        </w:rPr>
        <w:t xml:space="preserve"> ולא המוסדות הלאומיים. לכסף אין צבע - - -</w:t>
      </w:r>
    </w:p>
    <w:p w14:paraId="6FA627AC" w14:textId="77777777" w:rsidR="00000000" w:rsidRDefault="00EA6A92">
      <w:pPr>
        <w:pStyle w:val="a0"/>
        <w:rPr>
          <w:rFonts w:hint="cs"/>
          <w:rtl/>
        </w:rPr>
      </w:pPr>
    </w:p>
    <w:p w14:paraId="544CE04D" w14:textId="77777777" w:rsidR="00000000" w:rsidRDefault="00EA6A92">
      <w:pPr>
        <w:pStyle w:val="af0"/>
        <w:rPr>
          <w:rtl/>
        </w:rPr>
      </w:pPr>
      <w:r>
        <w:rPr>
          <w:rFonts w:hint="eastAsia"/>
          <w:rtl/>
        </w:rPr>
        <w:t>מיכאל</w:t>
      </w:r>
      <w:r>
        <w:rPr>
          <w:rtl/>
        </w:rPr>
        <w:t xml:space="preserve"> מלכיאור (העבודה-מימד):</w:t>
      </w:r>
    </w:p>
    <w:p w14:paraId="2445DCB1" w14:textId="77777777" w:rsidR="00000000" w:rsidRDefault="00EA6A92">
      <w:pPr>
        <w:pStyle w:val="a0"/>
        <w:rPr>
          <w:rFonts w:hint="cs"/>
          <w:rtl/>
        </w:rPr>
      </w:pPr>
    </w:p>
    <w:p w14:paraId="2730294D" w14:textId="77777777" w:rsidR="00000000" w:rsidRDefault="00EA6A92">
      <w:pPr>
        <w:pStyle w:val="a0"/>
        <w:rPr>
          <w:rFonts w:hint="cs"/>
          <w:rtl/>
        </w:rPr>
      </w:pPr>
      <w:r>
        <w:rPr>
          <w:rFonts w:hint="cs"/>
          <w:rtl/>
        </w:rPr>
        <w:t xml:space="preserve">לא על זה דובר, הפרויקט הלאומי לא קשור לזה. </w:t>
      </w:r>
    </w:p>
    <w:p w14:paraId="7DAD2EE2" w14:textId="77777777" w:rsidR="00000000" w:rsidRDefault="00EA6A92">
      <w:pPr>
        <w:pStyle w:val="a0"/>
        <w:rPr>
          <w:rFonts w:hint="cs"/>
          <w:rtl/>
        </w:rPr>
      </w:pPr>
    </w:p>
    <w:p w14:paraId="77EC91FA" w14:textId="77777777" w:rsidR="00000000" w:rsidRDefault="00EA6A92">
      <w:pPr>
        <w:pStyle w:val="-"/>
        <w:rPr>
          <w:rtl/>
        </w:rPr>
      </w:pPr>
      <w:bookmarkStart w:id="219" w:name="FS000000478T31_05_2004_18_42_10C"/>
      <w:bookmarkEnd w:id="219"/>
      <w:r>
        <w:rPr>
          <w:rtl/>
        </w:rPr>
        <w:t>השר מאיר שטרית:</w:t>
      </w:r>
    </w:p>
    <w:p w14:paraId="49A92A04" w14:textId="77777777" w:rsidR="00000000" w:rsidRDefault="00EA6A92">
      <w:pPr>
        <w:pStyle w:val="a0"/>
        <w:rPr>
          <w:rtl/>
        </w:rPr>
      </w:pPr>
    </w:p>
    <w:p w14:paraId="79BDC194" w14:textId="77777777" w:rsidR="00000000" w:rsidRDefault="00EA6A92">
      <w:pPr>
        <w:pStyle w:val="a0"/>
        <w:rPr>
          <w:rFonts w:hint="cs"/>
          <w:rtl/>
        </w:rPr>
      </w:pPr>
      <w:r>
        <w:rPr>
          <w:rFonts w:hint="cs"/>
          <w:rtl/>
        </w:rPr>
        <w:t>גם אני הייתי באותה ישיבה של ועדת התיאום הממשלתית. הממשלה אומרת: אנחנו מוכנים לעמוד בהתחייבות, בתנאי שהסוכנות באה עם כסף נ</w:t>
      </w:r>
      <w:r>
        <w:rPr>
          <w:rFonts w:hint="cs"/>
          <w:rtl/>
        </w:rPr>
        <w:t>וסף, שמראים שגויס למטרה הזאת, נוסף על התקציב הרגיל של הסוכנות, ואז הממשלה מוכנה לתת את המצ'ינג, דולר מול דולר. נכון להיום, אין כסף נוסף ולא הוצג שום פרויקט שיש בו מימון נוסף של הסוכנות היהודית. הממשלה עומדת בהתחייבותה: ברגע שיהיה פרויקט שבו הסוכנות מביאה כ</w:t>
      </w:r>
      <w:r>
        <w:rPr>
          <w:rFonts w:hint="cs"/>
          <w:rtl/>
        </w:rPr>
        <w:t xml:space="preserve">סף נוסף לפרויקט הספציפי הזה, הממשלה מוכנה לעמוד ולתת את המצ'ינג המתאים. </w:t>
      </w:r>
    </w:p>
    <w:p w14:paraId="7FB83AB4" w14:textId="77777777" w:rsidR="00000000" w:rsidRDefault="00EA6A92">
      <w:pPr>
        <w:pStyle w:val="a0"/>
        <w:rPr>
          <w:rFonts w:hint="cs"/>
          <w:rtl/>
        </w:rPr>
      </w:pPr>
    </w:p>
    <w:p w14:paraId="59B119FA" w14:textId="77777777" w:rsidR="00000000" w:rsidRDefault="00EA6A92">
      <w:pPr>
        <w:pStyle w:val="a0"/>
        <w:rPr>
          <w:rFonts w:hint="cs"/>
          <w:rtl/>
        </w:rPr>
      </w:pPr>
    </w:p>
    <w:p w14:paraId="7A3E7F22" w14:textId="77777777" w:rsidR="00000000" w:rsidRDefault="00EA6A92">
      <w:pPr>
        <w:pStyle w:val="a1"/>
        <w:jc w:val="center"/>
        <w:rPr>
          <w:rtl/>
        </w:rPr>
      </w:pPr>
      <w:bookmarkStart w:id="220" w:name="CQ21010FI0021010T31_05_2004_18_42_33"/>
      <w:bookmarkStart w:id="221" w:name="_Toc74484094"/>
      <w:bookmarkEnd w:id="220"/>
      <w:r>
        <w:rPr>
          <w:rtl/>
        </w:rPr>
        <w:t xml:space="preserve">1072. הסנקציות </w:t>
      </w:r>
      <w:r>
        <w:rPr>
          <w:rFonts w:hint="cs"/>
          <w:rtl/>
        </w:rPr>
        <w:t>החדשות בגין הפרת התנאים לקבלת תמיכות</w:t>
      </w:r>
      <w:bookmarkEnd w:id="221"/>
      <w:r>
        <w:rPr>
          <w:rFonts w:hint="cs"/>
          <w:rtl/>
        </w:rPr>
        <w:t xml:space="preserve"> </w:t>
      </w:r>
    </w:p>
    <w:p w14:paraId="4AA02A18" w14:textId="77777777" w:rsidR="00000000" w:rsidRDefault="00EA6A92">
      <w:pPr>
        <w:pStyle w:val="a0"/>
        <w:rPr>
          <w:rFonts w:hint="cs"/>
          <w:rtl/>
        </w:rPr>
      </w:pPr>
    </w:p>
    <w:p w14:paraId="7D7BC68A" w14:textId="77777777" w:rsidR="00000000" w:rsidRDefault="00EA6A92">
      <w:pPr>
        <w:pStyle w:val="a0"/>
        <w:ind w:firstLine="0"/>
        <w:rPr>
          <w:rFonts w:hint="cs"/>
          <w:bCs/>
          <w:u w:val="single"/>
        </w:rPr>
      </w:pPr>
      <w:bookmarkStart w:id="222" w:name="ESQ21010"/>
      <w:bookmarkEnd w:id="222"/>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 שר האוצר</w:t>
      </w:r>
    </w:p>
    <w:p w14:paraId="107C8496" w14:textId="77777777" w:rsidR="00000000" w:rsidRDefault="00EA6A92">
      <w:pPr>
        <w:pStyle w:val="a0"/>
        <w:ind w:firstLine="720"/>
      </w:pPr>
      <w:r>
        <w:rPr>
          <w:rtl/>
        </w:rPr>
        <w:t xml:space="preserve"> ביום י"ט בשבט התשס"ד (11 בפברואר 2004):</w:t>
      </w:r>
    </w:p>
    <w:p w14:paraId="13F72A10" w14:textId="77777777" w:rsidR="00000000" w:rsidRDefault="00EA6A92">
      <w:pPr>
        <w:pStyle w:val="a0"/>
        <w:rPr>
          <w:rFonts w:hint="cs"/>
          <w:rtl/>
        </w:rPr>
      </w:pPr>
    </w:p>
    <w:p w14:paraId="0C156ACD" w14:textId="77777777" w:rsidR="00000000" w:rsidRDefault="00EA6A92">
      <w:pPr>
        <w:pStyle w:val="a0"/>
        <w:ind w:firstLine="720"/>
      </w:pPr>
      <w:r>
        <w:rPr>
          <w:rFonts w:hint="cs"/>
          <w:rtl/>
        </w:rPr>
        <w:t>פורסם, כי ה</w:t>
      </w:r>
      <w:r>
        <w:rPr>
          <w:rtl/>
        </w:rPr>
        <w:t xml:space="preserve">מנכ"ל </w:t>
      </w:r>
      <w:r>
        <w:rPr>
          <w:rFonts w:hint="cs"/>
          <w:rtl/>
        </w:rPr>
        <w:t xml:space="preserve">לשעבר של </w:t>
      </w:r>
      <w:r>
        <w:rPr>
          <w:rtl/>
        </w:rPr>
        <w:t>המשרד לענ</w:t>
      </w:r>
      <w:r>
        <w:rPr>
          <w:rFonts w:hint="cs"/>
          <w:rtl/>
        </w:rPr>
        <w:t>י</w:t>
      </w:r>
      <w:r>
        <w:rPr>
          <w:rtl/>
        </w:rPr>
        <w:t>יני דתות טוע</w:t>
      </w:r>
      <w:r>
        <w:rPr>
          <w:rtl/>
        </w:rPr>
        <w:t>ן</w:t>
      </w:r>
      <w:r>
        <w:rPr>
          <w:rFonts w:hint="cs"/>
          <w:rtl/>
        </w:rPr>
        <w:t>,</w:t>
      </w:r>
      <w:r>
        <w:rPr>
          <w:rtl/>
        </w:rPr>
        <w:t xml:space="preserve"> כי </w:t>
      </w:r>
      <w:r>
        <w:rPr>
          <w:rFonts w:hint="cs"/>
          <w:rtl/>
        </w:rPr>
        <w:t>המדיניות</w:t>
      </w:r>
      <w:r>
        <w:rPr>
          <w:rtl/>
        </w:rPr>
        <w:t xml:space="preserve"> החדש</w:t>
      </w:r>
      <w:r>
        <w:rPr>
          <w:rFonts w:hint="cs"/>
          <w:rtl/>
        </w:rPr>
        <w:t>ה</w:t>
      </w:r>
      <w:r>
        <w:rPr>
          <w:rtl/>
        </w:rPr>
        <w:t xml:space="preserve"> של משרד האוצר עלול</w:t>
      </w:r>
      <w:r>
        <w:rPr>
          <w:rFonts w:hint="cs"/>
          <w:rtl/>
        </w:rPr>
        <w:t>ה</w:t>
      </w:r>
      <w:r>
        <w:rPr>
          <w:rtl/>
        </w:rPr>
        <w:t xml:space="preserve"> להביא לסגירת מוסדות תורה רבים. </w:t>
      </w:r>
    </w:p>
    <w:p w14:paraId="2CAEFCC9" w14:textId="77777777" w:rsidR="00000000" w:rsidRDefault="00EA6A92">
      <w:pPr>
        <w:pStyle w:val="a0"/>
        <w:ind w:firstLine="720"/>
      </w:pPr>
    </w:p>
    <w:p w14:paraId="50247B58" w14:textId="77777777" w:rsidR="00000000" w:rsidRDefault="00EA6A92">
      <w:pPr>
        <w:pStyle w:val="a0"/>
        <w:ind w:firstLine="720"/>
      </w:pPr>
      <w:r>
        <w:rPr>
          <w:rFonts w:hint="cs"/>
          <w:rtl/>
        </w:rPr>
        <w:t>רצוני לשאול</w:t>
      </w:r>
      <w:r>
        <w:rPr>
          <w:rtl/>
        </w:rPr>
        <w:t>:</w:t>
      </w:r>
    </w:p>
    <w:p w14:paraId="229CAE05" w14:textId="77777777" w:rsidR="00000000" w:rsidRDefault="00EA6A92">
      <w:pPr>
        <w:pStyle w:val="a0"/>
        <w:ind w:firstLine="720"/>
      </w:pPr>
    </w:p>
    <w:p w14:paraId="6FCCC17E" w14:textId="77777777" w:rsidR="00000000" w:rsidRDefault="00EA6A92">
      <w:pPr>
        <w:pStyle w:val="a0"/>
        <w:ind w:firstLine="720"/>
        <w:rPr>
          <w:rtl/>
        </w:rPr>
      </w:pPr>
      <w:r>
        <w:rPr>
          <w:rFonts w:hint="cs"/>
          <w:rtl/>
        </w:rPr>
        <w:t xml:space="preserve">1. </w:t>
      </w:r>
      <w:r>
        <w:rPr>
          <w:rtl/>
        </w:rPr>
        <w:t xml:space="preserve">האם </w:t>
      </w:r>
      <w:r>
        <w:rPr>
          <w:rFonts w:hint="cs"/>
          <w:rtl/>
        </w:rPr>
        <w:t xml:space="preserve">הסנקציות מופעלות נגד </w:t>
      </w:r>
      <w:r>
        <w:rPr>
          <w:rtl/>
        </w:rPr>
        <w:t>כל מקבלי תקציבים ותמיכות מכל משרדי הממשלה?</w:t>
      </w:r>
    </w:p>
    <w:p w14:paraId="1D27EA26" w14:textId="77777777" w:rsidR="00000000" w:rsidRDefault="00EA6A92">
      <w:pPr>
        <w:pStyle w:val="a0"/>
        <w:ind w:firstLine="720"/>
        <w:rPr>
          <w:rtl/>
        </w:rPr>
      </w:pPr>
    </w:p>
    <w:p w14:paraId="1F4E7286" w14:textId="77777777" w:rsidR="00000000" w:rsidRDefault="00EA6A92">
      <w:pPr>
        <w:pStyle w:val="a0"/>
        <w:ind w:firstLine="720"/>
        <w:rPr>
          <w:rtl/>
        </w:rPr>
      </w:pPr>
      <w:r>
        <w:rPr>
          <w:rFonts w:hint="cs"/>
          <w:rtl/>
        </w:rPr>
        <w:t xml:space="preserve">2. </w:t>
      </w:r>
      <w:r>
        <w:rPr>
          <w:rtl/>
        </w:rPr>
        <w:t xml:space="preserve">מדוע </w:t>
      </w:r>
      <w:r>
        <w:rPr>
          <w:rFonts w:hint="cs"/>
          <w:rtl/>
        </w:rPr>
        <w:t>הסנקציות</w:t>
      </w:r>
      <w:r>
        <w:rPr>
          <w:rtl/>
        </w:rPr>
        <w:t xml:space="preserve"> כה מחמיר</w:t>
      </w:r>
      <w:r>
        <w:rPr>
          <w:rFonts w:hint="cs"/>
          <w:rtl/>
        </w:rPr>
        <w:t>ות</w:t>
      </w:r>
      <w:r>
        <w:rPr>
          <w:rtl/>
        </w:rPr>
        <w:t>?</w:t>
      </w:r>
    </w:p>
    <w:p w14:paraId="1F8C336E" w14:textId="77777777" w:rsidR="00000000" w:rsidRDefault="00EA6A92">
      <w:pPr>
        <w:pStyle w:val="a0"/>
        <w:ind w:firstLine="720"/>
        <w:rPr>
          <w:rtl/>
        </w:rPr>
      </w:pPr>
    </w:p>
    <w:p w14:paraId="609DD801" w14:textId="77777777" w:rsidR="00000000" w:rsidRDefault="00EA6A92">
      <w:pPr>
        <w:pStyle w:val="a0"/>
        <w:ind w:firstLine="0"/>
        <w:rPr>
          <w:b/>
        </w:rPr>
      </w:pPr>
      <w:r>
        <w:rPr>
          <w:b/>
          <w:bCs/>
          <w:u w:val="single"/>
          <w:rtl/>
        </w:rPr>
        <w:t>השר מאיר שטרית:</w:t>
      </w:r>
    </w:p>
    <w:p w14:paraId="22747E6C" w14:textId="77777777" w:rsidR="00000000" w:rsidRDefault="00EA6A92">
      <w:pPr>
        <w:pStyle w:val="a0"/>
        <w:rPr>
          <w:rFonts w:hint="cs"/>
          <w:rtl/>
        </w:rPr>
      </w:pPr>
    </w:p>
    <w:p w14:paraId="6A22C9D3" w14:textId="77777777" w:rsidR="00000000" w:rsidRDefault="00EA6A92">
      <w:pPr>
        <w:pStyle w:val="a0"/>
        <w:rPr>
          <w:rFonts w:hint="cs"/>
          <w:rtl/>
        </w:rPr>
      </w:pPr>
      <w:r>
        <w:rPr>
          <w:rFonts w:hint="cs"/>
          <w:rtl/>
        </w:rPr>
        <w:t>אני מתכבד להשיב על שאילתא מס' 1072 של חבר הכנסת מ</w:t>
      </w:r>
      <w:r>
        <w:rPr>
          <w:rFonts w:hint="cs"/>
          <w:rtl/>
        </w:rPr>
        <w:t xml:space="preserve">שולם נהרי. </w:t>
      </w:r>
    </w:p>
    <w:p w14:paraId="53A5A6A0" w14:textId="77777777" w:rsidR="00000000" w:rsidRDefault="00EA6A92">
      <w:pPr>
        <w:pStyle w:val="a0"/>
        <w:rPr>
          <w:rFonts w:hint="cs"/>
          <w:rtl/>
        </w:rPr>
      </w:pPr>
    </w:p>
    <w:p w14:paraId="14F63573" w14:textId="77777777" w:rsidR="00000000" w:rsidRDefault="00EA6A92">
      <w:pPr>
        <w:pStyle w:val="a0"/>
        <w:ind w:firstLine="720"/>
        <w:rPr>
          <w:rFonts w:hint="cs"/>
          <w:rtl/>
        </w:rPr>
      </w:pPr>
      <w:r>
        <w:rPr>
          <w:rFonts w:hint="cs"/>
          <w:rtl/>
        </w:rPr>
        <w:t>1.  בביקורות שנערכו בשנים האחרונות על המוסדות הנתמכים נתגלו ממצאים חמורים שהצביעו על מוסדות ציבור רבים, לרבות מוסדות לימוד תורניים, אשר הפירו את התנאים לקבלת התמיכה וכן על שימוש לא נאות בכספי התמיכה שהועברו ממשרדי הממשלה השונים.</w:t>
      </w:r>
    </w:p>
    <w:p w14:paraId="446D30C7" w14:textId="77777777" w:rsidR="00000000" w:rsidRDefault="00EA6A92">
      <w:pPr>
        <w:pStyle w:val="a0"/>
        <w:rPr>
          <w:rtl/>
        </w:rPr>
      </w:pPr>
    </w:p>
    <w:p w14:paraId="2BF51E62" w14:textId="77777777" w:rsidR="00000000" w:rsidRDefault="00EA6A92">
      <w:pPr>
        <w:pStyle w:val="a0"/>
        <w:ind w:firstLine="720"/>
        <w:rPr>
          <w:rFonts w:hint="cs"/>
          <w:rtl/>
        </w:rPr>
      </w:pPr>
      <w:r>
        <w:rPr>
          <w:rFonts w:hint="cs"/>
          <w:rtl/>
        </w:rPr>
        <w:t>בעקבות זאת גי</w:t>
      </w:r>
      <w:r>
        <w:rPr>
          <w:rFonts w:hint="cs"/>
          <w:rtl/>
        </w:rPr>
        <w:t>בש החשב הכללי, בהתייעצות עם היועץ המשפטי לממשלה, כללים לטיפול במוסדות אשר הפירו את התנאים לקבלת תמיכה. מטרת הכללים הינה הגדרת סנקציות אחידות ומחייבות לכלל מוסדות הציבור בגין הפרת התנאים לקבלת תמיכה והטלת סנקציות על מוסדות אשר לא עמדו בתנאי התמיכה.</w:t>
      </w:r>
    </w:p>
    <w:p w14:paraId="759B5224" w14:textId="77777777" w:rsidR="00000000" w:rsidRDefault="00EA6A92">
      <w:pPr>
        <w:pStyle w:val="a0"/>
        <w:rPr>
          <w:rFonts w:hint="cs"/>
          <w:rtl/>
        </w:rPr>
      </w:pPr>
    </w:p>
    <w:p w14:paraId="62AB264A" w14:textId="77777777" w:rsidR="00000000" w:rsidRDefault="00EA6A92">
      <w:pPr>
        <w:pStyle w:val="a0"/>
        <w:ind w:firstLine="720"/>
        <w:rPr>
          <w:rFonts w:hint="cs"/>
          <w:rtl/>
        </w:rPr>
      </w:pPr>
      <w:r>
        <w:rPr>
          <w:rFonts w:hint="cs"/>
          <w:b/>
          <w:rtl/>
        </w:rPr>
        <w:t xml:space="preserve">2.  </w:t>
      </w:r>
      <w:r>
        <w:rPr>
          <w:rFonts w:hint="cs"/>
          <w:rtl/>
        </w:rPr>
        <w:t>מטר</w:t>
      </w:r>
      <w:r>
        <w:rPr>
          <w:rFonts w:hint="cs"/>
          <w:rtl/>
        </w:rPr>
        <w:t xml:space="preserve">תה של סנקציה היא להרתיע, ועל כן מחויבת הסנקציה להיות מחמירה מספיק כדי למנוע התנהגות הנוגדת את הכללים. במקרה הנדון הסנקציות שנקבעו, במטרה למנוע דיווח בלתי נכון ושימוש בלתי נאות בכספי התמיכה, הן סבירות והגיוניות. </w:t>
      </w:r>
    </w:p>
    <w:p w14:paraId="5AE8BE6C" w14:textId="77777777" w:rsidR="00000000" w:rsidRDefault="00EA6A92">
      <w:pPr>
        <w:pStyle w:val="a0"/>
        <w:rPr>
          <w:rFonts w:hint="cs"/>
          <w:rtl/>
        </w:rPr>
      </w:pPr>
    </w:p>
    <w:p w14:paraId="2DDE1166" w14:textId="77777777" w:rsidR="00000000" w:rsidRDefault="00EA6A92">
      <w:pPr>
        <w:pStyle w:val="af1"/>
        <w:rPr>
          <w:rtl/>
        </w:rPr>
      </w:pPr>
      <w:r>
        <w:rPr>
          <w:rtl/>
        </w:rPr>
        <w:t>היו"ר נסים דהן:</w:t>
      </w:r>
    </w:p>
    <w:p w14:paraId="3B4E3991" w14:textId="77777777" w:rsidR="00000000" w:rsidRDefault="00EA6A92">
      <w:pPr>
        <w:pStyle w:val="a0"/>
        <w:rPr>
          <w:rtl/>
        </w:rPr>
      </w:pPr>
    </w:p>
    <w:p w14:paraId="43033C67" w14:textId="77777777" w:rsidR="00000000" w:rsidRDefault="00EA6A92">
      <w:pPr>
        <w:pStyle w:val="a0"/>
        <w:rPr>
          <w:rFonts w:hint="cs"/>
          <w:rtl/>
        </w:rPr>
      </w:pPr>
      <w:r>
        <w:rPr>
          <w:rFonts w:hint="cs"/>
          <w:rtl/>
        </w:rPr>
        <w:t>חבר הכנסת משולם נהרי, שאלה</w:t>
      </w:r>
      <w:r>
        <w:rPr>
          <w:rFonts w:hint="cs"/>
          <w:rtl/>
        </w:rPr>
        <w:t xml:space="preserve"> נוספת. </w:t>
      </w:r>
    </w:p>
    <w:p w14:paraId="6E311541" w14:textId="77777777" w:rsidR="00000000" w:rsidRDefault="00EA6A92">
      <w:pPr>
        <w:pStyle w:val="a0"/>
        <w:rPr>
          <w:rFonts w:hint="cs"/>
          <w:rtl/>
        </w:rPr>
      </w:pPr>
    </w:p>
    <w:p w14:paraId="6C0956A5" w14:textId="77777777" w:rsidR="00000000" w:rsidRDefault="00EA6A92">
      <w:pPr>
        <w:pStyle w:val="af0"/>
        <w:rPr>
          <w:rtl/>
        </w:rPr>
      </w:pPr>
      <w:bookmarkStart w:id="223" w:name="FS000000498T31_05_2004_18_42_53"/>
      <w:bookmarkEnd w:id="223"/>
      <w:r>
        <w:rPr>
          <w:rFonts w:hint="eastAsia"/>
          <w:rtl/>
        </w:rPr>
        <w:t>משולם</w:t>
      </w:r>
      <w:r>
        <w:rPr>
          <w:rtl/>
        </w:rPr>
        <w:t xml:space="preserve"> נהרי (ש"ס):</w:t>
      </w:r>
    </w:p>
    <w:p w14:paraId="3D4DF7D8" w14:textId="77777777" w:rsidR="00000000" w:rsidRDefault="00EA6A92">
      <w:pPr>
        <w:pStyle w:val="a0"/>
        <w:rPr>
          <w:rFonts w:hint="cs"/>
          <w:rtl/>
        </w:rPr>
      </w:pPr>
    </w:p>
    <w:p w14:paraId="7329F5B4" w14:textId="77777777" w:rsidR="00000000" w:rsidRDefault="00EA6A92">
      <w:pPr>
        <w:pStyle w:val="a0"/>
        <w:rPr>
          <w:rFonts w:hint="cs"/>
          <w:rtl/>
        </w:rPr>
      </w:pPr>
      <w:r>
        <w:rPr>
          <w:rFonts w:hint="cs"/>
          <w:rtl/>
        </w:rPr>
        <w:t>אדוני השר, אני מלווה את נושא התמיכות עוד מאז ביטול ה"ייחודיים", כמובן במשרד החינוך. אני חושב שתחום התמיכות במשרד החינוך הוא הרחב ביותר והגדול ביותר. אני לא מכיר שום תקדים, אין לזה אח ורע, והיו גופים שבוקרו על-ידי מבקר המדינה וה</w:t>
      </w:r>
      <w:r>
        <w:rPr>
          <w:rFonts w:hint="cs"/>
          <w:rtl/>
        </w:rPr>
        <w:t xml:space="preserve">יתה ביקורת קשה לגבי הפעילות שלהם - אני לא זוכר שננקטו סנקציות נגד גופים שנתמכו על-ידי משרד החינוך. זה דבר ראשון. </w:t>
      </w:r>
    </w:p>
    <w:p w14:paraId="2BC3EB3C" w14:textId="77777777" w:rsidR="00000000" w:rsidRDefault="00EA6A92">
      <w:pPr>
        <w:pStyle w:val="a0"/>
        <w:rPr>
          <w:rFonts w:hint="cs"/>
          <w:rtl/>
        </w:rPr>
      </w:pPr>
    </w:p>
    <w:p w14:paraId="1624258E" w14:textId="77777777" w:rsidR="00000000" w:rsidRDefault="00EA6A92">
      <w:pPr>
        <w:pStyle w:val="a0"/>
        <w:rPr>
          <w:rFonts w:hint="cs"/>
          <w:rtl/>
        </w:rPr>
      </w:pPr>
      <w:r>
        <w:rPr>
          <w:rFonts w:hint="cs"/>
          <w:rtl/>
        </w:rPr>
        <w:t>דבר שני, שמענו היום את מנכ"ל משרד הדתות לשעבר, מאיר שפיגלר, בדברים קשים. החרדים לא מינו אותו, עולם התורה לא מינה אותו, היום הוא מינוי שלכם, א</w:t>
      </w:r>
      <w:r>
        <w:rPr>
          <w:rFonts w:hint="cs"/>
          <w:rtl/>
        </w:rPr>
        <w:t xml:space="preserve">בל הוא אמר דברים קשים ביותר. הוא דיבר על רדיפה, עד כדי התעללות. הוא אמר דברים קשים על רדיפת אנשי מקצוע, אלה שמטפלים במוסדות התורה עד היום. האם אדוני השר מוכן להזמין אותו לשיחה, לשמוע ממנו את הדברים ולהתערב כדי למנוע את המשך הפגיעה בעולם התורה? </w:t>
      </w:r>
    </w:p>
    <w:p w14:paraId="03C17A61" w14:textId="77777777" w:rsidR="00000000" w:rsidRDefault="00EA6A92">
      <w:pPr>
        <w:pStyle w:val="a0"/>
        <w:rPr>
          <w:rFonts w:hint="cs"/>
          <w:rtl/>
        </w:rPr>
      </w:pPr>
    </w:p>
    <w:p w14:paraId="30807AC9" w14:textId="77777777" w:rsidR="00000000" w:rsidRDefault="00EA6A92">
      <w:pPr>
        <w:pStyle w:val="-"/>
        <w:rPr>
          <w:rtl/>
        </w:rPr>
      </w:pPr>
      <w:bookmarkStart w:id="224" w:name="FS000000478T31_05_2004_18_43_52"/>
      <w:bookmarkEnd w:id="224"/>
      <w:r>
        <w:rPr>
          <w:rFonts w:hint="eastAsia"/>
          <w:rtl/>
        </w:rPr>
        <w:t>השר</w:t>
      </w:r>
      <w:r>
        <w:rPr>
          <w:rtl/>
        </w:rPr>
        <w:t xml:space="preserve"> מאיר ש</w:t>
      </w:r>
      <w:r>
        <w:rPr>
          <w:rtl/>
        </w:rPr>
        <w:t>טרית:</w:t>
      </w:r>
    </w:p>
    <w:p w14:paraId="4BF3368D" w14:textId="77777777" w:rsidR="00000000" w:rsidRDefault="00EA6A92">
      <w:pPr>
        <w:pStyle w:val="a0"/>
        <w:rPr>
          <w:rFonts w:hint="cs"/>
          <w:rtl/>
        </w:rPr>
      </w:pPr>
    </w:p>
    <w:p w14:paraId="4C80AEA4" w14:textId="77777777" w:rsidR="00000000" w:rsidRDefault="00EA6A92">
      <w:pPr>
        <w:pStyle w:val="a0"/>
        <w:rPr>
          <w:rFonts w:hint="cs"/>
          <w:rtl/>
        </w:rPr>
      </w:pPr>
      <w:r>
        <w:rPr>
          <w:rFonts w:hint="cs"/>
          <w:rtl/>
        </w:rPr>
        <w:t xml:space="preserve">ראשית, אין לי שום מניעה, אשמח לפגוש אותו ולשמוע ממנו דברים. עם זאת, למען ההגינות אני רוצה לומר, שאני בהחלט תומך בגישה, שעמותות שעוברות על הכללים ומשתמשות בצורה לא נאותה בתמיכה הממשלתית, חייבים לנקוט נגדן סנקציות חמורות. זאת מדיניות שאני תומך בה, כי </w:t>
      </w:r>
      <w:r>
        <w:rPr>
          <w:rFonts w:hint="cs"/>
          <w:rtl/>
        </w:rPr>
        <w:t xml:space="preserve">רק זה יכול להבטיח שעמותות שמקבלות כסף ממשלתי ישתמשו בו למטרה שהכסף נועד לה. </w:t>
      </w:r>
    </w:p>
    <w:p w14:paraId="7FB8A73C" w14:textId="77777777" w:rsidR="00000000" w:rsidRDefault="00EA6A92">
      <w:pPr>
        <w:pStyle w:val="a0"/>
        <w:rPr>
          <w:rFonts w:hint="cs"/>
          <w:rtl/>
        </w:rPr>
      </w:pPr>
    </w:p>
    <w:p w14:paraId="69F4AAF2" w14:textId="77777777" w:rsidR="00000000" w:rsidRDefault="00EA6A92">
      <w:pPr>
        <w:pStyle w:val="af0"/>
        <w:rPr>
          <w:rtl/>
        </w:rPr>
      </w:pPr>
      <w:r>
        <w:rPr>
          <w:rFonts w:hint="eastAsia"/>
          <w:rtl/>
        </w:rPr>
        <w:t>ישראל</w:t>
      </w:r>
      <w:r>
        <w:rPr>
          <w:rtl/>
        </w:rPr>
        <w:t xml:space="preserve"> אייכלר (יהדות התורה):</w:t>
      </w:r>
    </w:p>
    <w:p w14:paraId="6A4EF362" w14:textId="77777777" w:rsidR="00000000" w:rsidRDefault="00EA6A92">
      <w:pPr>
        <w:pStyle w:val="a0"/>
        <w:rPr>
          <w:rFonts w:hint="cs"/>
          <w:rtl/>
        </w:rPr>
      </w:pPr>
    </w:p>
    <w:p w14:paraId="71DBDEE6" w14:textId="77777777" w:rsidR="00000000" w:rsidRDefault="00EA6A92">
      <w:pPr>
        <w:pStyle w:val="a0"/>
        <w:rPr>
          <w:rFonts w:hint="cs"/>
          <w:rtl/>
        </w:rPr>
      </w:pPr>
      <w:r>
        <w:rPr>
          <w:rFonts w:hint="cs"/>
          <w:rtl/>
        </w:rPr>
        <w:t xml:space="preserve">למה רק המוסדות האלה? למה לאוניברסיטאות ולמכללות לא עושים קריטריונים? </w:t>
      </w:r>
    </w:p>
    <w:p w14:paraId="1B0317C4" w14:textId="77777777" w:rsidR="00000000" w:rsidRDefault="00EA6A92">
      <w:pPr>
        <w:pStyle w:val="a0"/>
        <w:rPr>
          <w:rFonts w:hint="cs"/>
          <w:rtl/>
        </w:rPr>
      </w:pPr>
    </w:p>
    <w:p w14:paraId="60B37791" w14:textId="77777777" w:rsidR="00000000" w:rsidRDefault="00EA6A92">
      <w:pPr>
        <w:pStyle w:val="af1"/>
        <w:rPr>
          <w:rtl/>
        </w:rPr>
      </w:pPr>
      <w:r>
        <w:rPr>
          <w:rtl/>
        </w:rPr>
        <w:t>היו"ר נסים דהן:</w:t>
      </w:r>
    </w:p>
    <w:p w14:paraId="5FFEECCF" w14:textId="77777777" w:rsidR="00000000" w:rsidRDefault="00EA6A92">
      <w:pPr>
        <w:pStyle w:val="a0"/>
        <w:rPr>
          <w:rtl/>
        </w:rPr>
      </w:pPr>
    </w:p>
    <w:p w14:paraId="51CFBA0F" w14:textId="77777777" w:rsidR="00000000" w:rsidRDefault="00EA6A92">
      <w:pPr>
        <w:pStyle w:val="a0"/>
        <w:rPr>
          <w:rFonts w:hint="cs"/>
          <w:rtl/>
        </w:rPr>
      </w:pPr>
      <w:r>
        <w:rPr>
          <w:rFonts w:hint="cs"/>
          <w:rtl/>
        </w:rPr>
        <w:t>חבר הכנסת אייכלר, זה נושא אחר, שאילתא אחרת שאפשר תמיד להגיש ו</w:t>
      </w:r>
      <w:r>
        <w:rPr>
          <w:rFonts w:hint="cs"/>
          <w:rtl/>
        </w:rPr>
        <w:t xml:space="preserve">השר ישמח לענות. </w:t>
      </w:r>
    </w:p>
    <w:p w14:paraId="2921AAC4" w14:textId="77777777" w:rsidR="00000000" w:rsidRDefault="00EA6A92">
      <w:pPr>
        <w:pStyle w:val="a0"/>
        <w:rPr>
          <w:rFonts w:hint="cs"/>
          <w:rtl/>
        </w:rPr>
      </w:pPr>
    </w:p>
    <w:p w14:paraId="0BA0E877" w14:textId="77777777" w:rsidR="00000000" w:rsidRDefault="00EA6A92">
      <w:pPr>
        <w:pStyle w:val="-"/>
        <w:rPr>
          <w:rtl/>
        </w:rPr>
      </w:pPr>
      <w:bookmarkStart w:id="225" w:name="FS000000478T31_05_2004_19_12_55"/>
      <w:bookmarkEnd w:id="225"/>
      <w:r>
        <w:rPr>
          <w:rFonts w:hint="eastAsia"/>
          <w:rtl/>
        </w:rPr>
        <w:t>השר</w:t>
      </w:r>
      <w:r>
        <w:rPr>
          <w:rtl/>
        </w:rPr>
        <w:t xml:space="preserve"> מאיר שטרית:</w:t>
      </w:r>
    </w:p>
    <w:p w14:paraId="3702C6BE" w14:textId="77777777" w:rsidR="00000000" w:rsidRDefault="00EA6A92">
      <w:pPr>
        <w:pStyle w:val="a0"/>
        <w:rPr>
          <w:rFonts w:hint="cs"/>
          <w:rtl/>
        </w:rPr>
      </w:pPr>
    </w:p>
    <w:p w14:paraId="008F32A1" w14:textId="77777777" w:rsidR="00000000" w:rsidRDefault="00EA6A92">
      <w:pPr>
        <w:pStyle w:val="a0"/>
        <w:rPr>
          <w:rFonts w:hint="cs"/>
          <w:rtl/>
        </w:rPr>
      </w:pPr>
      <w:r>
        <w:rPr>
          <w:rFonts w:hint="cs"/>
          <w:rtl/>
        </w:rPr>
        <w:t xml:space="preserve">חבר הכנסת אייכלר, אני חושב שצריכה להיות גזירה שווה לגבי כל העמותות ללא יוצא מן הכלל. </w:t>
      </w:r>
    </w:p>
    <w:p w14:paraId="10960888" w14:textId="77777777" w:rsidR="00000000" w:rsidRDefault="00EA6A92">
      <w:pPr>
        <w:pStyle w:val="a0"/>
        <w:rPr>
          <w:rFonts w:hint="cs"/>
          <w:rtl/>
        </w:rPr>
      </w:pPr>
    </w:p>
    <w:p w14:paraId="66D20C2B" w14:textId="77777777" w:rsidR="00000000" w:rsidRDefault="00EA6A92">
      <w:pPr>
        <w:pStyle w:val="af1"/>
        <w:rPr>
          <w:rtl/>
        </w:rPr>
      </w:pPr>
      <w:r>
        <w:rPr>
          <w:rtl/>
        </w:rPr>
        <w:t>היו"ר נסים דהן:</w:t>
      </w:r>
    </w:p>
    <w:p w14:paraId="2329ACE5" w14:textId="77777777" w:rsidR="00000000" w:rsidRDefault="00EA6A92">
      <w:pPr>
        <w:pStyle w:val="a0"/>
        <w:rPr>
          <w:rtl/>
        </w:rPr>
      </w:pPr>
    </w:p>
    <w:p w14:paraId="10DA9221" w14:textId="77777777" w:rsidR="00000000" w:rsidRDefault="00EA6A92">
      <w:pPr>
        <w:pStyle w:val="a0"/>
        <w:rPr>
          <w:rFonts w:hint="cs"/>
          <w:rtl/>
        </w:rPr>
      </w:pPr>
      <w:r>
        <w:rPr>
          <w:rFonts w:hint="cs"/>
          <w:rtl/>
        </w:rPr>
        <w:t xml:space="preserve">הנה, כבר קיבלת תשובה. תודה, אדוני השר. </w:t>
      </w:r>
    </w:p>
    <w:p w14:paraId="2C24B3A9" w14:textId="77777777" w:rsidR="00000000" w:rsidRDefault="00EA6A92">
      <w:pPr>
        <w:pStyle w:val="a0"/>
        <w:rPr>
          <w:rFonts w:hint="cs"/>
          <w:rtl/>
        </w:rPr>
      </w:pPr>
    </w:p>
    <w:p w14:paraId="170D32AA" w14:textId="77777777" w:rsidR="00000000" w:rsidRDefault="00EA6A92">
      <w:pPr>
        <w:pStyle w:val="a0"/>
        <w:rPr>
          <w:rFonts w:hint="cs"/>
          <w:rtl/>
        </w:rPr>
      </w:pPr>
      <w:r>
        <w:rPr>
          <w:rFonts w:hint="cs"/>
          <w:rtl/>
        </w:rPr>
        <w:t>חבר הכנסת מאיר פרוש אינו נוכח, אם כן, השאילתא לפרוטוקול, וכבוד השר גמר את הש</w:t>
      </w:r>
      <w:r>
        <w:rPr>
          <w:rFonts w:hint="cs"/>
          <w:rtl/>
        </w:rPr>
        <w:t xml:space="preserve">אילתות להיום. </w:t>
      </w:r>
    </w:p>
    <w:p w14:paraId="705D562F" w14:textId="77777777" w:rsidR="00000000" w:rsidRDefault="00EA6A92">
      <w:pPr>
        <w:pStyle w:val="a0"/>
        <w:rPr>
          <w:rFonts w:hint="cs"/>
          <w:rtl/>
        </w:rPr>
      </w:pPr>
    </w:p>
    <w:p w14:paraId="47C02C47" w14:textId="77777777" w:rsidR="00000000" w:rsidRDefault="00EA6A92">
      <w:pPr>
        <w:pStyle w:val="a1"/>
        <w:jc w:val="center"/>
        <w:rPr>
          <w:rtl/>
        </w:rPr>
      </w:pPr>
      <w:bookmarkStart w:id="226" w:name="CQ20774FI0020774T31_05_2004_18_44_59"/>
      <w:bookmarkStart w:id="227" w:name="_Toc74484095"/>
      <w:bookmarkEnd w:id="226"/>
      <w:r>
        <w:rPr>
          <w:rtl/>
        </w:rPr>
        <w:t>1080. שכר הבכירים בעמותות</w:t>
      </w:r>
      <w:bookmarkEnd w:id="227"/>
    </w:p>
    <w:p w14:paraId="326F8C84" w14:textId="77777777" w:rsidR="00000000" w:rsidRDefault="00EA6A92">
      <w:pPr>
        <w:pStyle w:val="a0"/>
        <w:rPr>
          <w:rFonts w:hint="cs"/>
          <w:rtl/>
        </w:rPr>
      </w:pPr>
    </w:p>
    <w:p w14:paraId="7C6E6CEE" w14:textId="77777777" w:rsidR="00000000" w:rsidRDefault="00EA6A92">
      <w:pPr>
        <w:pStyle w:val="a0"/>
        <w:ind w:firstLine="0"/>
        <w:rPr>
          <w:bCs/>
          <w:u w:val="single"/>
        </w:rPr>
      </w:pPr>
      <w:bookmarkStart w:id="228" w:name="ESQ20774"/>
      <w:bookmarkEnd w:id="228"/>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האוצר</w:t>
      </w:r>
    </w:p>
    <w:p w14:paraId="3355E384" w14:textId="77777777" w:rsidR="00000000" w:rsidRDefault="00EA6A92">
      <w:pPr>
        <w:pStyle w:val="a0"/>
        <w:ind w:firstLine="720"/>
      </w:pPr>
      <w:r>
        <w:rPr>
          <w:rtl/>
        </w:rPr>
        <w:t>ביום ה' בשבט התשס"ד (28 בינואר 2004):</w:t>
      </w:r>
    </w:p>
    <w:p w14:paraId="01061EF1" w14:textId="77777777" w:rsidR="00000000" w:rsidRDefault="00EA6A92">
      <w:pPr>
        <w:pStyle w:val="a0"/>
        <w:rPr>
          <w:rFonts w:hint="cs"/>
          <w:rtl/>
        </w:rPr>
      </w:pPr>
    </w:p>
    <w:p w14:paraId="62DDAAD0" w14:textId="77777777" w:rsidR="00000000" w:rsidRDefault="00EA6A92">
      <w:pPr>
        <w:pStyle w:val="a0"/>
        <w:ind w:firstLine="720"/>
      </w:pPr>
      <w:r>
        <w:rPr>
          <w:rFonts w:hint="cs"/>
          <w:rtl/>
        </w:rPr>
        <w:t xml:space="preserve">פורסם כי בכירי </w:t>
      </w:r>
      <w:r>
        <w:rPr>
          <w:rtl/>
        </w:rPr>
        <w:t xml:space="preserve">עמותות מקבלים שכר </w:t>
      </w:r>
      <w:r>
        <w:rPr>
          <w:rFonts w:hint="cs"/>
          <w:rtl/>
        </w:rPr>
        <w:t xml:space="preserve">חודשי </w:t>
      </w:r>
      <w:r>
        <w:rPr>
          <w:rtl/>
        </w:rPr>
        <w:t xml:space="preserve">של עשרות אלפי </w:t>
      </w:r>
      <w:r>
        <w:rPr>
          <w:rFonts w:hint="cs"/>
          <w:rtl/>
        </w:rPr>
        <w:t xml:space="preserve">שקלים. לדוגמה: נשיא </w:t>
      </w:r>
      <w:r>
        <w:rPr>
          <w:rtl/>
        </w:rPr>
        <w:t>המכון ה</w:t>
      </w:r>
      <w:r>
        <w:rPr>
          <w:rFonts w:hint="cs"/>
          <w:rtl/>
        </w:rPr>
        <w:t>יש</w:t>
      </w:r>
      <w:r>
        <w:rPr>
          <w:rtl/>
        </w:rPr>
        <w:t xml:space="preserve">ראלי לדמוקרטיה </w:t>
      </w:r>
      <w:r>
        <w:rPr>
          <w:rFonts w:hint="cs"/>
          <w:rtl/>
        </w:rPr>
        <w:t xml:space="preserve">משתכר 118,000 ש"ח לחודש, והמשכורת הגבוהה </w:t>
      </w:r>
      <w:r>
        <w:rPr>
          <w:rFonts w:hint="cs"/>
          <w:rtl/>
        </w:rPr>
        <w:t>ביותר ב</w:t>
      </w:r>
      <w:r>
        <w:rPr>
          <w:rtl/>
        </w:rPr>
        <w:t xml:space="preserve">עמותת האופרה הישראלית </w:t>
      </w:r>
      <w:r>
        <w:rPr>
          <w:rFonts w:hint="cs"/>
          <w:rtl/>
        </w:rPr>
        <w:t>עומדת על 55,000 ש"ח לחודש.</w:t>
      </w:r>
    </w:p>
    <w:p w14:paraId="6CEECE4B" w14:textId="77777777" w:rsidR="00000000" w:rsidRDefault="00EA6A92">
      <w:pPr>
        <w:pStyle w:val="a0"/>
        <w:ind w:firstLine="720"/>
      </w:pPr>
    </w:p>
    <w:p w14:paraId="206D0BA8" w14:textId="77777777" w:rsidR="00000000" w:rsidRDefault="00EA6A92">
      <w:pPr>
        <w:pStyle w:val="a0"/>
        <w:ind w:firstLine="720"/>
      </w:pPr>
      <w:r>
        <w:rPr>
          <w:rFonts w:hint="cs"/>
          <w:rtl/>
        </w:rPr>
        <w:t>רצוני לשאול</w:t>
      </w:r>
      <w:r>
        <w:rPr>
          <w:rtl/>
        </w:rPr>
        <w:t>:</w:t>
      </w:r>
    </w:p>
    <w:p w14:paraId="126501FA" w14:textId="77777777" w:rsidR="00000000" w:rsidRDefault="00EA6A92">
      <w:pPr>
        <w:pStyle w:val="a0"/>
        <w:ind w:firstLine="720"/>
      </w:pPr>
    </w:p>
    <w:p w14:paraId="48099469" w14:textId="77777777" w:rsidR="00000000" w:rsidRDefault="00EA6A92">
      <w:pPr>
        <w:pStyle w:val="a0"/>
        <w:ind w:firstLine="720"/>
        <w:rPr>
          <w:rFonts w:hint="cs"/>
          <w:rtl/>
        </w:rPr>
      </w:pPr>
      <w:r>
        <w:rPr>
          <w:rFonts w:hint="cs"/>
          <w:rtl/>
        </w:rPr>
        <w:t xml:space="preserve">1. </w:t>
      </w:r>
      <w:r>
        <w:rPr>
          <w:rtl/>
        </w:rPr>
        <w:t xml:space="preserve">האם </w:t>
      </w:r>
      <w:r>
        <w:rPr>
          <w:rFonts w:hint="cs"/>
          <w:rtl/>
        </w:rPr>
        <w:t>הידיעות</w:t>
      </w:r>
      <w:r>
        <w:rPr>
          <w:rtl/>
        </w:rPr>
        <w:t xml:space="preserve"> נכונ</w:t>
      </w:r>
      <w:r>
        <w:rPr>
          <w:rFonts w:hint="cs"/>
          <w:rtl/>
        </w:rPr>
        <w:t>ות</w:t>
      </w:r>
      <w:r>
        <w:rPr>
          <w:rtl/>
        </w:rPr>
        <w:t>?</w:t>
      </w:r>
      <w:r>
        <w:rPr>
          <w:rFonts w:hint="cs"/>
          <w:rtl/>
        </w:rPr>
        <w:t xml:space="preserve"> </w:t>
      </w:r>
    </w:p>
    <w:p w14:paraId="328F49A6" w14:textId="77777777" w:rsidR="00000000" w:rsidRDefault="00EA6A92">
      <w:pPr>
        <w:pStyle w:val="a0"/>
        <w:ind w:firstLine="720"/>
        <w:rPr>
          <w:rtl/>
        </w:rPr>
      </w:pPr>
    </w:p>
    <w:p w14:paraId="3E09466A" w14:textId="77777777" w:rsidR="00000000" w:rsidRDefault="00EA6A92">
      <w:pPr>
        <w:pStyle w:val="a0"/>
        <w:ind w:firstLine="720"/>
        <w:rPr>
          <w:rtl/>
        </w:rPr>
      </w:pPr>
      <w:r>
        <w:rPr>
          <w:rFonts w:hint="cs"/>
          <w:rtl/>
        </w:rPr>
        <w:t xml:space="preserve">2. </w:t>
      </w:r>
      <w:r>
        <w:rPr>
          <w:rtl/>
        </w:rPr>
        <w:t xml:space="preserve">האם </w:t>
      </w:r>
      <w:r>
        <w:rPr>
          <w:rFonts w:hint="cs"/>
          <w:rtl/>
        </w:rPr>
        <w:t>סכום</w:t>
      </w:r>
      <w:r>
        <w:rPr>
          <w:rtl/>
        </w:rPr>
        <w:t xml:space="preserve"> המשכורת של </w:t>
      </w:r>
      <w:r>
        <w:rPr>
          <w:rFonts w:hint="cs"/>
          <w:rtl/>
        </w:rPr>
        <w:t>הבכירים מנוכה מהכספים שהמדינה מעבירה</w:t>
      </w:r>
      <w:r>
        <w:rPr>
          <w:rtl/>
        </w:rPr>
        <w:t xml:space="preserve"> </w:t>
      </w:r>
      <w:r>
        <w:rPr>
          <w:rFonts w:hint="cs"/>
          <w:rtl/>
        </w:rPr>
        <w:t xml:space="preserve">לעמותות? </w:t>
      </w:r>
    </w:p>
    <w:p w14:paraId="04DF1393" w14:textId="77777777" w:rsidR="00000000" w:rsidRDefault="00EA6A92">
      <w:pPr>
        <w:pStyle w:val="a0"/>
        <w:ind w:firstLine="720"/>
        <w:rPr>
          <w:rtl/>
        </w:rPr>
      </w:pPr>
    </w:p>
    <w:p w14:paraId="7CFE9151" w14:textId="77777777" w:rsidR="00000000" w:rsidRDefault="00EA6A92">
      <w:pPr>
        <w:pStyle w:val="a0"/>
        <w:ind w:firstLine="720"/>
        <w:rPr>
          <w:rtl/>
        </w:rPr>
      </w:pPr>
      <w:r>
        <w:rPr>
          <w:rFonts w:hint="cs"/>
          <w:rtl/>
        </w:rPr>
        <w:t xml:space="preserve">3. </w:t>
      </w:r>
      <w:r>
        <w:rPr>
          <w:rtl/>
        </w:rPr>
        <w:t xml:space="preserve">האם </w:t>
      </w:r>
      <w:r>
        <w:rPr>
          <w:rFonts w:hint="cs"/>
          <w:rtl/>
        </w:rPr>
        <w:t>בידי</w:t>
      </w:r>
      <w:r>
        <w:rPr>
          <w:rtl/>
        </w:rPr>
        <w:t xml:space="preserve"> משרדך דוח מפורט על כל מקבלי המשכורות?</w:t>
      </w:r>
    </w:p>
    <w:p w14:paraId="4D19C2FE" w14:textId="77777777" w:rsidR="00000000" w:rsidRDefault="00EA6A92">
      <w:pPr>
        <w:pStyle w:val="a0"/>
        <w:ind w:firstLine="720"/>
        <w:rPr>
          <w:rtl/>
        </w:rPr>
      </w:pPr>
    </w:p>
    <w:p w14:paraId="705A59C5" w14:textId="77777777" w:rsidR="00000000" w:rsidRDefault="00EA6A92">
      <w:pPr>
        <w:pStyle w:val="a0"/>
        <w:ind w:firstLine="0"/>
        <w:rPr>
          <w:b/>
        </w:rPr>
      </w:pPr>
      <w:r>
        <w:rPr>
          <w:rFonts w:hint="eastAsia"/>
          <w:b/>
          <w:bCs/>
          <w:u w:val="single"/>
          <w:rtl/>
        </w:rPr>
        <w:t>תשובת</w:t>
      </w:r>
      <w:r>
        <w:rPr>
          <w:b/>
          <w:bCs/>
          <w:u w:val="single"/>
          <w:rtl/>
        </w:rPr>
        <w:t xml:space="preserve"> השר מאיר שטרית:</w:t>
      </w:r>
    </w:p>
    <w:p w14:paraId="5532D00E" w14:textId="77777777" w:rsidR="00000000" w:rsidRDefault="00EA6A92">
      <w:pPr>
        <w:pStyle w:val="a0"/>
        <w:ind w:firstLine="0"/>
        <w:rPr>
          <w:b/>
          <w:rtl/>
        </w:rPr>
      </w:pPr>
      <w:r>
        <w:rPr>
          <w:b/>
          <w:rtl/>
        </w:rPr>
        <w:t>(לא נקראה, נמסרה</w:t>
      </w:r>
      <w:r>
        <w:rPr>
          <w:b/>
          <w:rtl/>
        </w:rPr>
        <w:t xml:space="preserve"> </w:t>
      </w:r>
      <w:r>
        <w:rPr>
          <w:rFonts w:hint="eastAsia"/>
          <w:b/>
          <w:rtl/>
        </w:rPr>
        <w:t>לפרוטוקול</w:t>
      </w:r>
      <w:r>
        <w:rPr>
          <w:b/>
          <w:rtl/>
        </w:rPr>
        <w:t>)</w:t>
      </w:r>
    </w:p>
    <w:p w14:paraId="19647BBC" w14:textId="77777777" w:rsidR="00000000" w:rsidRDefault="00EA6A92">
      <w:pPr>
        <w:pStyle w:val="a0"/>
        <w:rPr>
          <w:rtl/>
        </w:rPr>
      </w:pPr>
    </w:p>
    <w:p w14:paraId="3EEB9C2F" w14:textId="77777777" w:rsidR="00000000" w:rsidRDefault="00EA6A92">
      <w:pPr>
        <w:pStyle w:val="a0"/>
        <w:ind w:firstLine="720"/>
        <w:rPr>
          <w:rFonts w:hint="cs"/>
          <w:rtl/>
        </w:rPr>
      </w:pPr>
      <w:r>
        <w:rPr>
          <w:rFonts w:hint="cs"/>
          <w:rtl/>
        </w:rPr>
        <w:t xml:space="preserve">1-2. אין בידינו נתוני השכר של בעלי התפקידים בעמותות. הנתונים נמצאים ברשם העמותות, ואם הגוף נתמך </w:t>
      </w:r>
      <w:r>
        <w:rPr>
          <w:rtl/>
        </w:rPr>
        <w:t>–</w:t>
      </w:r>
      <w:r>
        <w:rPr>
          <w:rFonts w:hint="cs"/>
          <w:rtl/>
        </w:rPr>
        <w:t xml:space="preserve"> גם במשרד התומך. תמיכת המדינה בגופים מבוצעת בהתאם לקריטריונים שוויוניים הנקבעים על-ידי  משרדי הממשלה בהתייעצות עם היועץ המשפטי לממשלה. סכום התמיכה</w:t>
      </w:r>
      <w:r>
        <w:rPr>
          <w:rFonts w:hint="cs"/>
          <w:rtl/>
        </w:rPr>
        <w:t xml:space="preserve"> בגוף נקבע בהתאם לתקציב הקיים ולקריטריונים כאמור.</w:t>
      </w:r>
    </w:p>
    <w:p w14:paraId="6FD39C73" w14:textId="77777777" w:rsidR="00000000" w:rsidRDefault="00EA6A92">
      <w:pPr>
        <w:pStyle w:val="a0"/>
        <w:rPr>
          <w:rFonts w:hint="cs"/>
          <w:rtl/>
        </w:rPr>
      </w:pPr>
    </w:p>
    <w:p w14:paraId="2425DEC4" w14:textId="77777777" w:rsidR="00000000" w:rsidRDefault="00EA6A92">
      <w:pPr>
        <w:pStyle w:val="a0"/>
        <w:ind w:firstLine="720"/>
        <w:rPr>
          <w:rtl/>
        </w:rPr>
      </w:pPr>
      <w:r>
        <w:rPr>
          <w:rFonts w:hint="cs"/>
          <w:rtl/>
        </w:rPr>
        <w:t>3. אין בידינו דוח מפורט על כל מקבלי המשכורות. עם זאת, כל מוסד ציבור המבקש תמיכה מתקציב המדינה מחויב בהגשת דוח שכר למשרד התומך. הדוח כאמור מפרט את שכרם של חמשת מקבלי השכר הגבוה, וכן את שכרם של חמשת הבכירים.</w:t>
      </w:r>
      <w:r>
        <w:rPr>
          <w:rFonts w:hint="cs"/>
          <w:rtl/>
        </w:rPr>
        <w:t xml:space="preserve"> אנו פועלים היום, כחלק ממערך הביקורת המרכזית, להקמת מערכת מידע מרכזית אשר תכיל נתונים אלו.</w:t>
      </w:r>
    </w:p>
    <w:p w14:paraId="5BDFC9C3" w14:textId="77777777" w:rsidR="00000000" w:rsidRDefault="00EA6A92">
      <w:pPr>
        <w:pStyle w:val="a0"/>
        <w:rPr>
          <w:sz w:val="26"/>
          <w:rtl/>
        </w:rPr>
      </w:pPr>
    </w:p>
    <w:p w14:paraId="334C1F66" w14:textId="77777777" w:rsidR="00000000" w:rsidRDefault="00EA6A92">
      <w:pPr>
        <w:pStyle w:val="a0"/>
        <w:rPr>
          <w:sz w:val="26"/>
          <w:rtl/>
        </w:rPr>
      </w:pPr>
    </w:p>
    <w:p w14:paraId="0A5D5291" w14:textId="77777777" w:rsidR="00000000" w:rsidRDefault="00EA6A92">
      <w:pPr>
        <w:pStyle w:val="a0"/>
        <w:rPr>
          <w:sz w:val="26"/>
          <w:rtl/>
        </w:rPr>
      </w:pPr>
    </w:p>
    <w:p w14:paraId="3935353B" w14:textId="77777777" w:rsidR="00000000" w:rsidRDefault="00EA6A92">
      <w:pPr>
        <w:pStyle w:val="a0"/>
        <w:rPr>
          <w:sz w:val="26"/>
          <w:rtl/>
        </w:rPr>
      </w:pPr>
    </w:p>
    <w:p w14:paraId="4947E6E2" w14:textId="77777777" w:rsidR="00000000" w:rsidRDefault="00EA6A92">
      <w:pPr>
        <w:pStyle w:val="a2"/>
        <w:rPr>
          <w:rFonts w:hint="cs"/>
          <w:rtl/>
        </w:rPr>
      </w:pPr>
      <w:bookmarkStart w:id="229" w:name="CS26654FI0026654T31_05_2004_18_45_41"/>
      <w:bookmarkStart w:id="230" w:name="_Toc74484096"/>
      <w:bookmarkEnd w:id="229"/>
      <w:r>
        <w:rPr>
          <w:rtl/>
        </w:rPr>
        <w:t>הצעת חוק ניירות ערך (תיקון מס' 25), התשס"ד-2004</w:t>
      </w:r>
      <w:bookmarkEnd w:id="230"/>
      <w:r>
        <w:rPr>
          <w:rtl/>
        </w:rPr>
        <w:t xml:space="preserve">  </w:t>
      </w:r>
    </w:p>
    <w:p w14:paraId="66714CC2" w14:textId="77777777" w:rsidR="00000000" w:rsidRDefault="00EA6A92">
      <w:pPr>
        <w:pStyle w:val="a0"/>
        <w:rPr>
          <w:rFonts w:hint="cs"/>
          <w:rtl/>
        </w:rPr>
      </w:pPr>
      <w:r>
        <w:rPr>
          <w:rtl/>
        </w:rPr>
        <w:t xml:space="preserve">[רשומות (הצעות חוק, חוב' </w:t>
      </w:r>
      <w:r>
        <w:rPr>
          <w:rFonts w:hint="cs"/>
          <w:rtl/>
        </w:rPr>
        <w:t>מ/103</w:t>
      </w:r>
      <w:r>
        <w:rPr>
          <w:rtl/>
        </w:rPr>
        <w:t>)</w:t>
      </w:r>
      <w:r>
        <w:rPr>
          <w:rFonts w:hint="cs"/>
          <w:rtl/>
        </w:rPr>
        <w:t>.</w:t>
      </w:r>
      <w:r>
        <w:rPr>
          <w:rtl/>
        </w:rPr>
        <w:t>]</w:t>
      </w:r>
    </w:p>
    <w:p w14:paraId="239A9475" w14:textId="77777777" w:rsidR="00000000" w:rsidRDefault="00EA6A92">
      <w:pPr>
        <w:pStyle w:val="-0"/>
        <w:rPr>
          <w:rFonts w:hint="cs"/>
          <w:rtl/>
        </w:rPr>
      </w:pPr>
      <w:bookmarkStart w:id="231" w:name="_Toc74484097"/>
      <w:r>
        <w:rPr>
          <w:rtl/>
        </w:rPr>
        <w:t>(קריאה ראשונה)</w:t>
      </w:r>
      <w:bookmarkEnd w:id="231"/>
    </w:p>
    <w:p w14:paraId="7C3E0825" w14:textId="77777777" w:rsidR="00000000" w:rsidRDefault="00EA6A92">
      <w:pPr>
        <w:pStyle w:val="a0"/>
        <w:ind w:firstLine="0"/>
        <w:rPr>
          <w:rFonts w:hint="cs"/>
          <w:rtl/>
        </w:rPr>
      </w:pPr>
    </w:p>
    <w:p w14:paraId="72CB63C2" w14:textId="77777777" w:rsidR="00000000" w:rsidRDefault="00EA6A92">
      <w:pPr>
        <w:pStyle w:val="af1"/>
        <w:rPr>
          <w:rtl/>
        </w:rPr>
      </w:pPr>
      <w:r>
        <w:rPr>
          <w:rtl/>
        </w:rPr>
        <w:t>היו"ר נסים דהן:</w:t>
      </w:r>
    </w:p>
    <w:p w14:paraId="7FBEEE1A" w14:textId="77777777" w:rsidR="00000000" w:rsidRDefault="00EA6A92">
      <w:pPr>
        <w:pStyle w:val="a0"/>
        <w:rPr>
          <w:rtl/>
        </w:rPr>
      </w:pPr>
    </w:p>
    <w:p w14:paraId="5AC1598C" w14:textId="77777777" w:rsidR="00000000" w:rsidRDefault="00EA6A92">
      <w:pPr>
        <w:pStyle w:val="a0"/>
        <w:rPr>
          <w:rFonts w:hint="cs"/>
          <w:rtl/>
        </w:rPr>
      </w:pPr>
      <w:r>
        <w:rPr>
          <w:rFonts w:hint="cs"/>
          <w:rtl/>
        </w:rPr>
        <w:t>הצעת חוק ניירות ערך  (תיקון מס' 25), התשס"ד-</w:t>
      </w:r>
      <w:r>
        <w:rPr>
          <w:rFonts w:hint="cs"/>
          <w:rtl/>
        </w:rPr>
        <w:t xml:space="preserve">2004 - קריאה ראשונה. יציג את הצעת החוק כבוד השר מאיר שטרית. </w:t>
      </w:r>
    </w:p>
    <w:p w14:paraId="469544AC" w14:textId="77777777" w:rsidR="00000000" w:rsidRDefault="00EA6A92">
      <w:pPr>
        <w:pStyle w:val="a0"/>
        <w:rPr>
          <w:rFonts w:hint="cs"/>
          <w:rtl/>
        </w:rPr>
      </w:pPr>
    </w:p>
    <w:p w14:paraId="67785B24" w14:textId="77777777" w:rsidR="00000000" w:rsidRDefault="00EA6A92">
      <w:pPr>
        <w:pStyle w:val="a"/>
        <w:rPr>
          <w:rtl/>
        </w:rPr>
      </w:pPr>
      <w:bookmarkStart w:id="232" w:name="FS000000478T31_05_2004_18_45_59C"/>
      <w:bookmarkStart w:id="233" w:name="_Toc74484098"/>
      <w:bookmarkEnd w:id="232"/>
      <w:r>
        <w:rPr>
          <w:rtl/>
        </w:rPr>
        <w:t>השר מאיר שטרית:</w:t>
      </w:r>
      <w:bookmarkEnd w:id="233"/>
    </w:p>
    <w:p w14:paraId="0F4D5A0F" w14:textId="77777777" w:rsidR="00000000" w:rsidRDefault="00EA6A92">
      <w:pPr>
        <w:pStyle w:val="a0"/>
        <w:rPr>
          <w:rtl/>
        </w:rPr>
      </w:pPr>
    </w:p>
    <w:p w14:paraId="2584AD18" w14:textId="77777777" w:rsidR="00000000" w:rsidRDefault="00EA6A92">
      <w:pPr>
        <w:pStyle w:val="a0"/>
        <w:rPr>
          <w:rFonts w:hint="cs"/>
          <w:rtl/>
        </w:rPr>
      </w:pPr>
      <w:r>
        <w:rPr>
          <w:rFonts w:hint="cs"/>
          <w:rtl/>
        </w:rPr>
        <w:t xml:space="preserve">כבוד היושב-ראש, רבותי חברי הכנסת, הצעת החוק המונחת לפניכם, אשר במרכזה רפורמה בשיטת החיתום הנהוגה היום, כוללת כמה הסדרים חדשים בתחום ניירות הערך, כלהלן. </w:t>
      </w:r>
    </w:p>
    <w:p w14:paraId="6DF13BAC" w14:textId="77777777" w:rsidR="00000000" w:rsidRDefault="00EA6A92">
      <w:pPr>
        <w:pStyle w:val="a0"/>
        <w:rPr>
          <w:rFonts w:hint="cs"/>
          <w:rtl/>
        </w:rPr>
      </w:pPr>
    </w:p>
    <w:p w14:paraId="5A8B1A09" w14:textId="77777777" w:rsidR="00000000" w:rsidRDefault="00EA6A92">
      <w:pPr>
        <w:pStyle w:val="a0"/>
        <w:rPr>
          <w:rFonts w:hint="cs"/>
          <w:rtl/>
        </w:rPr>
      </w:pPr>
      <w:r>
        <w:rPr>
          <w:rFonts w:hint="cs"/>
          <w:rtl/>
        </w:rPr>
        <w:t>מוצע לקבוע אפשרות להציע</w:t>
      </w:r>
      <w:r>
        <w:rPr>
          <w:rFonts w:hint="cs"/>
          <w:rtl/>
        </w:rPr>
        <w:t xml:space="preserve"> ניירות ערך לציבור כבר לאחר הגשת טיוטת תשקיף לרשות ניירות ערך. לא מוצע שינוי לגבי מכירת ניירות ערך לציבור, אשר תיעשה בדומה למצב הנהוג כיום, רק לאחר פרסום תשקיף בהיתר רשות ניירות ערך. </w:t>
      </w:r>
    </w:p>
    <w:p w14:paraId="2572C27B" w14:textId="77777777" w:rsidR="00000000" w:rsidRDefault="00EA6A92">
      <w:pPr>
        <w:pStyle w:val="a0"/>
        <w:rPr>
          <w:rFonts w:hint="cs"/>
          <w:rtl/>
        </w:rPr>
      </w:pPr>
    </w:p>
    <w:p w14:paraId="3E9BC226" w14:textId="77777777" w:rsidR="00000000" w:rsidRDefault="00EA6A92">
      <w:pPr>
        <w:pStyle w:val="a0"/>
        <w:rPr>
          <w:rFonts w:hint="cs"/>
          <w:rtl/>
        </w:rPr>
      </w:pPr>
      <w:r>
        <w:rPr>
          <w:rFonts w:hint="cs"/>
          <w:rtl/>
        </w:rPr>
        <w:t>כמו כן מוצע להתיר שלא לכלול בתשקיף את מחיר ניירות הערך המוצעים ופרטים נ</w:t>
      </w:r>
      <w:r>
        <w:rPr>
          <w:rFonts w:hint="cs"/>
          <w:rtl/>
        </w:rPr>
        <w:t xml:space="preserve">וספים הנגזרים מן המחיר. פרטים אלה ייכללו בהודעה משלימה שתפורסם לפני תחילת המכירה של ניירות הערך המוצעים. </w:t>
      </w:r>
    </w:p>
    <w:p w14:paraId="787400FF" w14:textId="77777777" w:rsidR="00000000" w:rsidRDefault="00EA6A92">
      <w:pPr>
        <w:pStyle w:val="a0"/>
        <w:rPr>
          <w:rFonts w:hint="cs"/>
          <w:rtl/>
        </w:rPr>
      </w:pPr>
    </w:p>
    <w:p w14:paraId="155724A2" w14:textId="77777777" w:rsidR="00000000" w:rsidRDefault="00EA6A92">
      <w:pPr>
        <w:pStyle w:val="a0"/>
        <w:rPr>
          <w:rFonts w:hint="cs"/>
          <w:rtl/>
        </w:rPr>
      </w:pPr>
      <w:r>
        <w:rPr>
          <w:rFonts w:hint="cs"/>
          <w:rtl/>
        </w:rPr>
        <w:t xml:space="preserve">עוד מוצע לעגן בחוק את החובה למכור את ניירות הערך המיועדים לרישום ולמסחר בבורסה בדרך ובתנאים השווים לכול, ובלא שייקבע מחיר מרבי לניירות הערך המוצעים, </w:t>
      </w:r>
      <w:r>
        <w:rPr>
          <w:rFonts w:hint="cs"/>
          <w:rtl/>
        </w:rPr>
        <w:t xml:space="preserve">ולהסמיך לקבוע בתקנות מקרים שבהם מכירת ניירות ערך תוכל להיעשות בשיטה לא אחידה. </w:t>
      </w:r>
    </w:p>
    <w:p w14:paraId="4B252734" w14:textId="77777777" w:rsidR="00000000" w:rsidRDefault="00EA6A92">
      <w:pPr>
        <w:pStyle w:val="a0"/>
        <w:rPr>
          <w:rFonts w:hint="cs"/>
          <w:rtl/>
        </w:rPr>
      </w:pPr>
    </w:p>
    <w:p w14:paraId="6B5DD340" w14:textId="77777777" w:rsidR="00000000" w:rsidRDefault="00EA6A92">
      <w:pPr>
        <w:pStyle w:val="a0"/>
        <w:rPr>
          <w:rFonts w:hint="cs"/>
          <w:rtl/>
        </w:rPr>
      </w:pPr>
      <w:r>
        <w:rPr>
          <w:rFonts w:hint="cs"/>
          <w:rtl/>
        </w:rPr>
        <w:t>בשלב זה, הכוונה לקבוע בתקנות כהוראת שעה לחמש שנים אפשרות להציע ניירות ערך גם בדרך ובתנאים שאינם שווים לכול, וזאת כאשר מדובר בהצעה המובטחת במלואה בחיתום ואשר היקפה עולה על הסכום</w:t>
      </w:r>
      <w:r>
        <w:rPr>
          <w:rFonts w:hint="cs"/>
          <w:rtl/>
        </w:rPr>
        <w:t xml:space="preserve"> שייקבע בתקנות. ההקצאה תיעשה על-פי שיקול דעת החברה והחתמים, הן לעניין זהות הרוכשים והן לעניין הכמות שתוקצה לכל אחד מהם, וזאת בדומה למקובל בארצות-הברית ובשווקים מערביים נוספים. מחיר המכירה יהיה זהה לכל הרוכשים. </w:t>
      </w:r>
    </w:p>
    <w:p w14:paraId="097E2488" w14:textId="77777777" w:rsidR="00000000" w:rsidRDefault="00EA6A92">
      <w:pPr>
        <w:pStyle w:val="a0"/>
        <w:rPr>
          <w:rFonts w:hint="cs"/>
          <w:rtl/>
        </w:rPr>
      </w:pPr>
    </w:p>
    <w:p w14:paraId="474C26A2" w14:textId="77777777" w:rsidR="00000000" w:rsidRDefault="00EA6A92">
      <w:pPr>
        <w:pStyle w:val="a0"/>
        <w:rPr>
          <w:rFonts w:hint="cs"/>
          <w:rtl/>
        </w:rPr>
      </w:pPr>
      <w:r>
        <w:rPr>
          <w:rFonts w:hint="cs"/>
          <w:rtl/>
        </w:rPr>
        <w:t>התיקון המוצע צפוי להקל על פעילות החתמים הזרי</w:t>
      </w:r>
      <w:r>
        <w:rPr>
          <w:rFonts w:hint="cs"/>
          <w:rtl/>
        </w:rPr>
        <w:t xml:space="preserve">ם בארץ ועל יכולתו של השוק הראשוני בארץ להתמודד מול התחרות הגוברת מצד שוקי ההון בעולם. עם זאת, נוכח החשש שהשיטה החדשה עלולה להגביר את הריכוזיות בשוק ההון, הכוונה לקבוע שיטה זו בתקנות כהוראת שעה לחמש שנים, על מנת לבחון את יעילותה של השיטה החדשה בתקופה זו. </w:t>
      </w:r>
    </w:p>
    <w:p w14:paraId="4F72FBA7" w14:textId="77777777" w:rsidR="00000000" w:rsidRDefault="00EA6A92">
      <w:pPr>
        <w:pStyle w:val="a0"/>
        <w:rPr>
          <w:rFonts w:hint="cs"/>
          <w:rtl/>
        </w:rPr>
      </w:pPr>
    </w:p>
    <w:p w14:paraId="092D179A" w14:textId="77777777" w:rsidR="00000000" w:rsidRDefault="00EA6A92">
      <w:pPr>
        <w:pStyle w:val="a0"/>
        <w:rPr>
          <w:rFonts w:hint="cs"/>
          <w:rtl/>
        </w:rPr>
      </w:pPr>
      <w:r>
        <w:rPr>
          <w:rFonts w:hint="cs"/>
          <w:rtl/>
        </w:rPr>
        <w:t xml:space="preserve">בהמשך לאמור לעיל, מוצע במסגרת הצעת החוק גם לקבוע הגבלות על פעילות חתמים בשל החשש לניגוד עניינים, וכן הוראות לעניין כשירות מפיצים. </w:t>
      </w:r>
    </w:p>
    <w:p w14:paraId="21EF31EF" w14:textId="77777777" w:rsidR="00000000" w:rsidRDefault="00EA6A92">
      <w:pPr>
        <w:pStyle w:val="a0"/>
        <w:rPr>
          <w:rFonts w:hint="cs"/>
          <w:rtl/>
        </w:rPr>
      </w:pPr>
    </w:p>
    <w:p w14:paraId="705B6022" w14:textId="77777777" w:rsidR="00000000" w:rsidRDefault="00EA6A92">
      <w:pPr>
        <w:pStyle w:val="a0"/>
        <w:rPr>
          <w:rFonts w:hint="cs"/>
          <w:rtl/>
        </w:rPr>
      </w:pPr>
      <w:r>
        <w:rPr>
          <w:rFonts w:hint="cs"/>
          <w:rtl/>
        </w:rPr>
        <w:t xml:space="preserve">אבקש מחברי הכנסת לאשר את הצעת החוק בקריאה ראשונה ולהעבירה לוועדת הכספים להכנה לקריאה שנייה ושלישית. </w:t>
      </w:r>
    </w:p>
    <w:p w14:paraId="7C83EF09" w14:textId="77777777" w:rsidR="00000000" w:rsidRDefault="00EA6A92">
      <w:pPr>
        <w:pStyle w:val="a0"/>
        <w:ind w:firstLine="0"/>
        <w:rPr>
          <w:rFonts w:hint="cs"/>
          <w:rtl/>
        </w:rPr>
      </w:pPr>
    </w:p>
    <w:p w14:paraId="6C7621AE" w14:textId="77777777" w:rsidR="00000000" w:rsidRDefault="00EA6A92">
      <w:pPr>
        <w:pStyle w:val="af1"/>
        <w:rPr>
          <w:rtl/>
        </w:rPr>
      </w:pPr>
      <w:r>
        <w:rPr>
          <w:rFonts w:hint="eastAsia"/>
          <w:rtl/>
        </w:rPr>
        <w:t>היו</w:t>
      </w:r>
      <w:r>
        <w:rPr>
          <w:rtl/>
        </w:rPr>
        <w:t>"ר נסים דהן:</w:t>
      </w:r>
    </w:p>
    <w:p w14:paraId="0AF70255" w14:textId="77777777" w:rsidR="00000000" w:rsidRDefault="00EA6A92">
      <w:pPr>
        <w:pStyle w:val="a0"/>
        <w:rPr>
          <w:rFonts w:hint="cs"/>
          <w:rtl/>
        </w:rPr>
      </w:pPr>
    </w:p>
    <w:p w14:paraId="41211C91" w14:textId="77777777" w:rsidR="00000000" w:rsidRDefault="00EA6A92">
      <w:pPr>
        <w:pStyle w:val="a0"/>
        <w:rPr>
          <w:rFonts w:hint="cs"/>
          <w:rtl/>
        </w:rPr>
      </w:pPr>
      <w:r>
        <w:rPr>
          <w:rFonts w:hint="cs"/>
          <w:rtl/>
        </w:rPr>
        <w:t xml:space="preserve">תודה </w:t>
      </w:r>
      <w:r>
        <w:rPr>
          <w:rFonts w:hint="cs"/>
          <w:rtl/>
        </w:rPr>
        <w:t xml:space="preserve">רבה לכבוד השר. ראשון המתדיינים - - - </w:t>
      </w:r>
    </w:p>
    <w:p w14:paraId="2E51CE87" w14:textId="77777777" w:rsidR="00000000" w:rsidRDefault="00EA6A92">
      <w:pPr>
        <w:pStyle w:val="a0"/>
        <w:rPr>
          <w:rFonts w:hint="cs"/>
          <w:rtl/>
        </w:rPr>
      </w:pPr>
    </w:p>
    <w:p w14:paraId="136CE172" w14:textId="77777777" w:rsidR="00000000" w:rsidRDefault="00EA6A92">
      <w:pPr>
        <w:pStyle w:val="af0"/>
        <w:rPr>
          <w:rtl/>
        </w:rPr>
      </w:pPr>
      <w:r>
        <w:rPr>
          <w:rFonts w:hint="eastAsia"/>
          <w:rtl/>
        </w:rPr>
        <w:t>נסים</w:t>
      </w:r>
      <w:r>
        <w:rPr>
          <w:rtl/>
        </w:rPr>
        <w:t xml:space="preserve"> זאב (ש"ס):</w:t>
      </w:r>
    </w:p>
    <w:p w14:paraId="53118211" w14:textId="77777777" w:rsidR="00000000" w:rsidRDefault="00EA6A92">
      <w:pPr>
        <w:pStyle w:val="a0"/>
        <w:rPr>
          <w:rFonts w:hint="cs"/>
          <w:rtl/>
        </w:rPr>
      </w:pPr>
    </w:p>
    <w:p w14:paraId="61B7B418" w14:textId="77777777" w:rsidR="00000000" w:rsidRDefault="00EA6A92">
      <w:pPr>
        <w:pStyle w:val="a0"/>
        <w:rPr>
          <w:rFonts w:hint="cs"/>
          <w:rtl/>
        </w:rPr>
      </w:pPr>
      <w:r>
        <w:rPr>
          <w:rFonts w:hint="cs"/>
          <w:rtl/>
        </w:rPr>
        <w:t xml:space="preserve">שאלה לגופו של עניין. </w:t>
      </w:r>
    </w:p>
    <w:p w14:paraId="5F84E877" w14:textId="77777777" w:rsidR="00000000" w:rsidRDefault="00EA6A92">
      <w:pPr>
        <w:pStyle w:val="a0"/>
        <w:rPr>
          <w:rFonts w:hint="cs"/>
          <w:rtl/>
        </w:rPr>
      </w:pPr>
    </w:p>
    <w:p w14:paraId="08D6FEB7" w14:textId="77777777" w:rsidR="00000000" w:rsidRDefault="00EA6A92">
      <w:pPr>
        <w:pStyle w:val="-"/>
        <w:rPr>
          <w:rtl/>
        </w:rPr>
      </w:pPr>
      <w:bookmarkStart w:id="234" w:name="FS000000478T31_05_2004_19_23_46C"/>
      <w:bookmarkEnd w:id="234"/>
      <w:r>
        <w:rPr>
          <w:rtl/>
        </w:rPr>
        <w:t>השר מאיר שטרית:</w:t>
      </w:r>
    </w:p>
    <w:p w14:paraId="3AF67205" w14:textId="77777777" w:rsidR="00000000" w:rsidRDefault="00EA6A92">
      <w:pPr>
        <w:pStyle w:val="a0"/>
        <w:rPr>
          <w:rtl/>
        </w:rPr>
      </w:pPr>
    </w:p>
    <w:p w14:paraId="1B8104DB" w14:textId="77777777" w:rsidR="00000000" w:rsidRDefault="00EA6A92">
      <w:pPr>
        <w:pStyle w:val="a0"/>
        <w:rPr>
          <w:rFonts w:hint="cs"/>
          <w:rtl/>
        </w:rPr>
      </w:pPr>
      <w:r>
        <w:rPr>
          <w:rFonts w:hint="cs"/>
          <w:rtl/>
        </w:rPr>
        <w:t xml:space="preserve">בבקשה. </w:t>
      </w:r>
    </w:p>
    <w:p w14:paraId="3FA413A2" w14:textId="77777777" w:rsidR="00000000" w:rsidRDefault="00EA6A92">
      <w:pPr>
        <w:pStyle w:val="a0"/>
        <w:rPr>
          <w:rFonts w:hint="cs"/>
          <w:rtl/>
        </w:rPr>
      </w:pPr>
    </w:p>
    <w:p w14:paraId="14921209" w14:textId="77777777" w:rsidR="00000000" w:rsidRDefault="00EA6A92">
      <w:pPr>
        <w:pStyle w:val="af0"/>
        <w:rPr>
          <w:rtl/>
        </w:rPr>
      </w:pPr>
      <w:r>
        <w:rPr>
          <w:rFonts w:hint="eastAsia"/>
          <w:rtl/>
        </w:rPr>
        <w:t>נסים</w:t>
      </w:r>
      <w:r>
        <w:rPr>
          <w:rtl/>
        </w:rPr>
        <w:t xml:space="preserve"> זאב (ש"ס):</w:t>
      </w:r>
    </w:p>
    <w:p w14:paraId="42CA9120" w14:textId="77777777" w:rsidR="00000000" w:rsidRDefault="00EA6A92">
      <w:pPr>
        <w:pStyle w:val="a0"/>
        <w:rPr>
          <w:rFonts w:hint="cs"/>
          <w:rtl/>
        </w:rPr>
      </w:pPr>
    </w:p>
    <w:p w14:paraId="702E58C1" w14:textId="77777777" w:rsidR="00000000" w:rsidRDefault="00EA6A92">
      <w:pPr>
        <w:pStyle w:val="a0"/>
        <w:rPr>
          <w:rFonts w:hint="cs"/>
          <w:rtl/>
        </w:rPr>
      </w:pPr>
      <w:r>
        <w:rPr>
          <w:rFonts w:hint="cs"/>
          <w:rtl/>
        </w:rPr>
        <w:t xml:space="preserve">אם אנחנו באים לייעל במשהו, במה אנחנו מייעלים? </w:t>
      </w:r>
    </w:p>
    <w:p w14:paraId="3D0FE60A" w14:textId="77777777" w:rsidR="00000000" w:rsidRDefault="00EA6A92">
      <w:pPr>
        <w:pStyle w:val="a0"/>
        <w:rPr>
          <w:rFonts w:hint="cs"/>
          <w:rtl/>
        </w:rPr>
      </w:pPr>
    </w:p>
    <w:p w14:paraId="25F8E646" w14:textId="77777777" w:rsidR="00000000" w:rsidRDefault="00EA6A92">
      <w:pPr>
        <w:pStyle w:val="-"/>
        <w:rPr>
          <w:rtl/>
        </w:rPr>
      </w:pPr>
      <w:bookmarkStart w:id="235" w:name="FS000000478T31_05_2004_18_47_29C"/>
      <w:bookmarkEnd w:id="235"/>
      <w:r>
        <w:rPr>
          <w:rtl/>
        </w:rPr>
        <w:t>השר מאיר שטרית:</w:t>
      </w:r>
    </w:p>
    <w:p w14:paraId="58A6E0B2" w14:textId="77777777" w:rsidR="00000000" w:rsidRDefault="00EA6A92">
      <w:pPr>
        <w:pStyle w:val="a0"/>
        <w:rPr>
          <w:rtl/>
        </w:rPr>
      </w:pPr>
    </w:p>
    <w:p w14:paraId="150701A1" w14:textId="77777777" w:rsidR="00000000" w:rsidRDefault="00EA6A92">
      <w:pPr>
        <w:pStyle w:val="a0"/>
        <w:rPr>
          <w:rFonts w:hint="cs"/>
          <w:rtl/>
        </w:rPr>
      </w:pPr>
      <w:r>
        <w:rPr>
          <w:rFonts w:hint="cs"/>
          <w:rtl/>
        </w:rPr>
        <w:t xml:space="preserve">היום, אדם שמנפיק ניירות ערך לא יכול להציע לציבור את ניירות הערך, אלא </w:t>
      </w:r>
      <w:r>
        <w:rPr>
          <w:rFonts w:hint="cs"/>
          <w:rtl/>
        </w:rPr>
        <w:t>רק לאחר שהתשקיף שלו עבר את כל התהליך, אושר עד לרשות ניירות ערך ופורסם. הצעת החוק מציעה להקל את התהליך ולאפשר למציע, מי שרוצה להנפיק ניירות ערך, להציע לציבור את ניירות הערך שלו עוד לפני שהתשקיף פורסם. הוא לא יכול למכור בפועל את הניירות, אלא כמו היום, עד שהת</w:t>
      </w:r>
      <w:r>
        <w:rPr>
          <w:rFonts w:hint="cs"/>
          <w:rtl/>
        </w:rPr>
        <w:t xml:space="preserve">שקיף יאושר ויפורסם. בזה אתה חוסך הרבה מאוד זמן של חיתום והנפקה עוד לפני שהתשקיף עובר את כל התהליך של האישור, ואתה מאפשר לציבור להתכונן ולהיערך לקניית המניות ביום פרסום התשקיף. </w:t>
      </w:r>
    </w:p>
    <w:p w14:paraId="48D645B8" w14:textId="77777777" w:rsidR="00000000" w:rsidRDefault="00EA6A92">
      <w:pPr>
        <w:pStyle w:val="a0"/>
        <w:ind w:firstLine="0"/>
        <w:rPr>
          <w:rFonts w:hint="cs"/>
          <w:rtl/>
        </w:rPr>
      </w:pPr>
    </w:p>
    <w:p w14:paraId="5F3D8194" w14:textId="77777777" w:rsidR="00000000" w:rsidRDefault="00EA6A92">
      <w:pPr>
        <w:pStyle w:val="af0"/>
        <w:rPr>
          <w:rtl/>
        </w:rPr>
      </w:pPr>
      <w:r>
        <w:rPr>
          <w:rFonts w:hint="eastAsia"/>
          <w:rtl/>
        </w:rPr>
        <w:t>נסים</w:t>
      </w:r>
      <w:r>
        <w:rPr>
          <w:rtl/>
        </w:rPr>
        <w:t xml:space="preserve"> זאב (ש"ס):</w:t>
      </w:r>
    </w:p>
    <w:p w14:paraId="55A0ED85" w14:textId="77777777" w:rsidR="00000000" w:rsidRDefault="00EA6A92">
      <w:pPr>
        <w:pStyle w:val="a0"/>
        <w:rPr>
          <w:rFonts w:hint="cs"/>
          <w:rtl/>
        </w:rPr>
      </w:pPr>
    </w:p>
    <w:p w14:paraId="19C4F098" w14:textId="77777777" w:rsidR="00000000" w:rsidRDefault="00EA6A92">
      <w:pPr>
        <w:pStyle w:val="a0"/>
        <w:rPr>
          <w:rFonts w:hint="cs"/>
          <w:rtl/>
        </w:rPr>
      </w:pPr>
      <w:r>
        <w:rPr>
          <w:rFonts w:hint="cs"/>
          <w:rtl/>
        </w:rPr>
        <w:t>אבל אם אני לא יודע את ערך המניה?</w:t>
      </w:r>
    </w:p>
    <w:p w14:paraId="334EB290" w14:textId="77777777" w:rsidR="00000000" w:rsidRDefault="00EA6A92">
      <w:pPr>
        <w:pStyle w:val="a0"/>
        <w:ind w:firstLine="0"/>
        <w:rPr>
          <w:rFonts w:hint="cs"/>
          <w:rtl/>
        </w:rPr>
      </w:pPr>
      <w:r>
        <w:rPr>
          <w:rtl/>
        </w:rPr>
        <w:br w:type="column"/>
      </w:r>
    </w:p>
    <w:p w14:paraId="6D2512C1" w14:textId="77777777" w:rsidR="00000000" w:rsidRDefault="00EA6A92">
      <w:pPr>
        <w:pStyle w:val="af1"/>
        <w:rPr>
          <w:rtl/>
        </w:rPr>
      </w:pPr>
      <w:r>
        <w:rPr>
          <w:rtl/>
        </w:rPr>
        <w:t>היו"ר נסים דהן:</w:t>
      </w:r>
    </w:p>
    <w:p w14:paraId="424D6B27" w14:textId="77777777" w:rsidR="00000000" w:rsidRDefault="00EA6A92">
      <w:pPr>
        <w:pStyle w:val="a0"/>
        <w:rPr>
          <w:rtl/>
        </w:rPr>
      </w:pPr>
    </w:p>
    <w:p w14:paraId="2F148685" w14:textId="77777777" w:rsidR="00000000" w:rsidRDefault="00EA6A92">
      <w:pPr>
        <w:pStyle w:val="a0"/>
        <w:rPr>
          <w:rFonts w:hint="cs"/>
          <w:rtl/>
        </w:rPr>
      </w:pPr>
      <w:r>
        <w:rPr>
          <w:rFonts w:hint="cs"/>
          <w:rtl/>
        </w:rPr>
        <w:t>חבר הכנסת</w:t>
      </w:r>
      <w:r>
        <w:rPr>
          <w:rFonts w:hint="cs"/>
          <w:rtl/>
        </w:rPr>
        <w:t xml:space="preserve"> נסים זאב, שאלת שאלה, קיבלת תשובה. בשביל זה יש ועדה, בשביל השאלות האלה. זאת רק קריאה ראשונה. בוועדה ידונו בכל הפרטים, ואם זה כל כך מעניין את כבודו, כבודו מוזמן לוועדת הכספים. </w:t>
      </w:r>
    </w:p>
    <w:p w14:paraId="41795D81" w14:textId="77777777" w:rsidR="00000000" w:rsidRDefault="00EA6A92">
      <w:pPr>
        <w:pStyle w:val="a0"/>
        <w:rPr>
          <w:rFonts w:hint="cs"/>
          <w:rtl/>
        </w:rPr>
      </w:pPr>
    </w:p>
    <w:p w14:paraId="6804F8C0" w14:textId="77777777" w:rsidR="00000000" w:rsidRDefault="00EA6A92">
      <w:pPr>
        <w:pStyle w:val="af0"/>
        <w:rPr>
          <w:rtl/>
        </w:rPr>
      </w:pPr>
      <w:r>
        <w:rPr>
          <w:rFonts w:hint="eastAsia"/>
          <w:rtl/>
        </w:rPr>
        <w:t>נסים</w:t>
      </w:r>
      <w:r>
        <w:rPr>
          <w:rtl/>
        </w:rPr>
        <w:t xml:space="preserve"> זאב (ש"ס):</w:t>
      </w:r>
    </w:p>
    <w:p w14:paraId="21C7C441" w14:textId="77777777" w:rsidR="00000000" w:rsidRDefault="00EA6A92">
      <w:pPr>
        <w:pStyle w:val="a0"/>
        <w:rPr>
          <w:rFonts w:hint="cs"/>
          <w:rtl/>
        </w:rPr>
      </w:pPr>
    </w:p>
    <w:p w14:paraId="07C0B7AD" w14:textId="77777777" w:rsidR="00000000" w:rsidRDefault="00EA6A92">
      <w:pPr>
        <w:pStyle w:val="a0"/>
        <w:rPr>
          <w:rFonts w:hint="cs"/>
          <w:rtl/>
        </w:rPr>
      </w:pPr>
      <w:r>
        <w:rPr>
          <w:rFonts w:hint="cs"/>
          <w:rtl/>
        </w:rPr>
        <w:t xml:space="preserve">לא, יש לי כל כך הרבה כסף - - - </w:t>
      </w:r>
    </w:p>
    <w:p w14:paraId="075314F5" w14:textId="77777777" w:rsidR="00000000" w:rsidRDefault="00EA6A92">
      <w:pPr>
        <w:pStyle w:val="a0"/>
        <w:rPr>
          <w:rFonts w:hint="cs"/>
          <w:rtl/>
        </w:rPr>
      </w:pPr>
    </w:p>
    <w:p w14:paraId="1957BBD2" w14:textId="77777777" w:rsidR="00000000" w:rsidRDefault="00EA6A92">
      <w:pPr>
        <w:pStyle w:val="af1"/>
        <w:rPr>
          <w:rtl/>
        </w:rPr>
      </w:pPr>
      <w:r>
        <w:rPr>
          <w:rtl/>
        </w:rPr>
        <w:t>היו"ר נסים דהן:</w:t>
      </w:r>
    </w:p>
    <w:p w14:paraId="55CD1F56" w14:textId="77777777" w:rsidR="00000000" w:rsidRDefault="00EA6A92">
      <w:pPr>
        <w:pStyle w:val="a0"/>
        <w:rPr>
          <w:rtl/>
        </w:rPr>
      </w:pPr>
    </w:p>
    <w:p w14:paraId="3937FAFD" w14:textId="77777777" w:rsidR="00000000" w:rsidRDefault="00EA6A92">
      <w:pPr>
        <w:pStyle w:val="a0"/>
        <w:rPr>
          <w:rFonts w:hint="cs"/>
          <w:rtl/>
        </w:rPr>
      </w:pPr>
      <w:r>
        <w:rPr>
          <w:rFonts w:hint="cs"/>
          <w:rtl/>
        </w:rPr>
        <w:t>תודה רבה, חב</w:t>
      </w:r>
      <w:r>
        <w:rPr>
          <w:rFonts w:hint="cs"/>
          <w:rtl/>
        </w:rPr>
        <w:t xml:space="preserve">ר הכנסת נסים זאב, השאלות שלך וכל הדיון מקומם בוועדה ולא במליאה. תודה, אדוני השר. </w:t>
      </w:r>
    </w:p>
    <w:p w14:paraId="33A48019" w14:textId="77777777" w:rsidR="00000000" w:rsidRDefault="00EA6A92">
      <w:pPr>
        <w:pStyle w:val="a0"/>
        <w:rPr>
          <w:rFonts w:hint="cs"/>
          <w:rtl/>
        </w:rPr>
      </w:pPr>
    </w:p>
    <w:p w14:paraId="48D2FDCC" w14:textId="77777777" w:rsidR="00000000" w:rsidRDefault="00EA6A92">
      <w:pPr>
        <w:pStyle w:val="-"/>
        <w:rPr>
          <w:rtl/>
        </w:rPr>
      </w:pPr>
      <w:bookmarkStart w:id="236" w:name="FS000000478T31_05_2004_18_48_37C"/>
      <w:bookmarkEnd w:id="236"/>
      <w:r>
        <w:rPr>
          <w:rtl/>
        </w:rPr>
        <w:t>השר מאיר שטרית:</w:t>
      </w:r>
    </w:p>
    <w:p w14:paraId="615F5638" w14:textId="77777777" w:rsidR="00000000" w:rsidRDefault="00EA6A92">
      <w:pPr>
        <w:pStyle w:val="a0"/>
        <w:rPr>
          <w:rtl/>
        </w:rPr>
      </w:pPr>
    </w:p>
    <w:p w14:paraId="217B9DC1" w14:textId="77777777" w:rsidR="00000000" w:rsidRDefault="00EA6A92">
      <w:pPr>
        <w:pStyle w:val="a0"/>
        <w:rPr>
          <w:rFonts w:hint="cs"/>
          <w:rtl/>
        </w:rPr>
      </w:pPr>
      <w:r>
        <w:rPr>
          <w:rFonts w:hint="cs"/>
          <w:rtl/>
        </w:rPr>
        <w:t xml:space="preserve">אני כבר מסיים. כאשר נעשית ההנפקה, כמובן המחיר ברור. החוק קובע, שניירות הערך יוצעו בתנאים שווים, במחירים שווים לכולם. וזה כלל חשוב שהיום לא מעוגן בחוק. </w:t>
      </w:r>
    </w:p>
    <w:p w14:paraId="1E5FAECF" w14:textId="77777777" w:rsidR="00000000" w:rsidRDefault="00EA6A92">
      <w:pPr>
        <w:pStyle w:val="a0"/>
        <w:rPr>
          <w:rFonts w:hint="cs"/>
          <w:rtl/>
        </w:rPr>
      </w:pPr>
    </w:p>
    <w:p w14:paraId="57C20FCB" w14:textId="77777777" w:rsidR="00000000" w:rsidRDefault="00EA6A92">
      <w:pPr>
        <w:pStyle w:val="af1"/>
        <w:rPr>
          <w:rtl/>
        </w:rPr>
      </w:pPr>
      <w:r>
        <w:rPr>
          <w:rtl/>
        </w:rPr>
        <w:t>היו</w:t>
      </w:r>
      <w:r>
        <w:rPr>
          <w:rtl/>
        </w:rPr>
        <w:t>"ר נסים דהן:</w:t>
      </w:r>
    </w:p>
    <w:p w14:paraId="4AE4BB5B" w14:textId="77777777" w:rsidR="00000000" w:rsidRDefault="00EA6A92">
      <w:pPr>
        <w:pStyle w:val="a0"/>
        <w:rPr>
          <w:rtl/>
        </w:rPr>
      </w:pPr>
    </w:p>
    <w:p w14:paraId="43F47F61" w14:textId="77777777" w:rsidR="00000000" w:rsidRDefault="00EA6A92">
      <w:pPr>
        <w:pStyle w:val="a0"/>
        <w:rPr>
          <w:rFonts w:hint="cs"/>
          <w:rtl/>
        </w:rPr>
      </w:pPr>
      <w:r>
        <w:rPr>
          <w:rFonts w:hint="cs"/>
          <w:rtl/>
        </w:rPr>
        <w:t xml:space="preserve">תודה. ראשון המתדיינים, חבר הכנסת יגאל יאסינוב - אינו נוכח. חבר הכנסת מוחמד ברכה - אינו נוכח. חבר הכנסת עסאם מח'ול - אינו נוכח. חבר הכנסת אחמד טיבי - אינו נוכח. חבר הכנסת אופיר פינס-פז - והנה הוא לא נוכח. חבר הכנסת עזמי בשארה - אינו נוכח. חבר </w:t>
      </w:r>
      <w:r>
        <w:rPr>
          <w:rFonts w:hint="cs"/>
          <w:rtl/>
        </w:rPr>
        <w:t>הכנסת אברהם רביץ - אינו נוכח. חבר הכנסת אורי יהודה אריאל - אינו נוכח. חבר הכנסת ג'מאל זחאלקה - אינו נוכח. חבר הכנסת משה גפני - אינו נוכח. חבר הכנסת טלב אלסאנע - אינו נוכח. חבר הכנסת איוב קרא - אינו נוכח. חבר הכנסת מאיר פרוש - אינו נוכח. חבר הכנסת חיים אורו</w:t>
      </w:r>
      <w:r>
        <w:rPr>
          <w:rFonts w:hint="cs"/>
          <w:rtl/>
        </w:rPr>
        <w:t>ן - אינו נוכח. חבר הכנסת מגלי והבה - אינו נוכח. חבר הכנסת עבד-אלמאלכ דהאמשה - גם הוא אינו נוכח. חבר הכנסת יצחק וקנין - אינו נוכח. חבר הכנסת אברהם בורג - אינו נוכח. חבר הכנסת ישראל אייכלר מציל את המצב. חבר הכנסת ישראל אייכלר, בבקשה, שלוש דקות להביע את עמדתך</w:t>
      </w:r>
      <w:r>
        <w:rPr>
          <w:rFonts w:hint="cs"/>
          <w:rtl/>
        </w:rPr>
        <w:t xml:space="preserve"> בנושא החוק, הצעת חוק ניירות ערך. </w:t>
      </w:r>
    </w:p>
    <w:p w14:paraId="15C7869B" w14:textId="77777777" w:rsidR="00000000" w:rsidRDefault="00EA6A92">
      <w:pPr>
        <w:pStyle w:val="a0"/>
        <w:rPr>
          <w:rFonts w:hint="cs"/>
          <w:rtl/>
        </w:rPr>
      </w:pPr>
    </w:p>
    <w:p w14:paraId="22839E09" w14:textId="77777777" w:rsidR="00000000" w:rsidRDefault="00EA6A92">
      <w:pPr>
        <w:pStyle w:val="af0"/>
        <w:rPr>
          <w:rtl/>
        </w:rPr>
      </w:pPr>
      <w:r>
        <w:rPr>
          <w:rFonts w:hint="eastAsia"/>
          <w:rtl/>
        </w:rPr>
        <w:t>נסים</w:t>
      </w:r>
      <w:r>
        <w:rPr>
          <w:rtl/>
        </w:rPr>
        <w:t xml:space="preserve"> זאב (ש"ס):</w:t>
      </w:r>
    </w:p>
    <w:p w14:paraId="2E527BD0" w14:textId="77777777" w:rsidR="00000000" w:rsidRDefault="00EA6A92">
      <w:pPr>
        <w:pStyle w:val="a0"/>
        <w:rPr>
          <w:rFonts w:hint="cs"/>
          <w:rtl/>
        </w:rPr>
      </w:pPr>
    </w:p>
    <w:p w14:paraId="2D64AB69" w14:textId="77777777" w:rsidR="00000000" w:rsidRDefault="00EA6A92">
      <w:pPr>
        <w:pStyle w:val="a0"/>
        <w:rPr>
          <w:rFonts w:hint="cs"/>
          <w:rtl/>
        </w:rPr>
      </w:pPr>
      <w:r>
        <w:rPr>
          <w:rFonts w:hint="cs"/>
          <w:rtl/>
        </w:rPr>
        <w:t xml:space="preserve">מי אחריו? </w:t>
      </w:r>
    </w:p>
    <w:p w14:paraId="0A10B49D" w14:textId="77777777" w:rsidR="00000000" w:rsidRDefault="00EA6A92">
      <w:pPr>
        <w:pStyle w:val="a0"/>
        <w:rPr>
          <w:rFonts w:hint="cs"/>
          <w:rtl/>
        </w:rPr>
      </w:pPr>
    </w:p>
    <w:p w14:paraId="3DED99DE" w14:textId="77777777" w:rsidR="00000000" w:rsidRDefault="00EA6A92">
      <w:pPr>
        <w:pStyle w:val="af1"/>
        <w:rPr>
          <w:rtl/>
        </w:rPr>
      </w:pPr>
      <w:r>
        <w:rPr>
          <w:rtl/>
        </w:rPr>
        <w:t>היו"ר נסים דהן:</w:t>
      </w:r>
    </w:p>
    <w:p w14:paraId="5F34A147" w14:textId="77777777" w:rsidR="00000000" w:rsidRDefault="00EA6A92">
      <w:pPr>
        <w:pStyle w:val="a0"/>
        <w:rPr>
          <w:rtl/>
        </w:rPr>
      </w:pPr>
    </w:p>
    <w:p w14:paraId="011C1383" w14:textId="77777777" w:rsidR="00000000" w:rsidRDefault="00EA6A92">
      <w:pPr>
        <w:pStyle w:val="a0"/>
        <w:rPr>
          <w:rFonts w:hint="cs"/>
          <w:rtl/>
        </w:rPr>
      </w:pPr>
      <w:r>
        <w:rPr>
          <w:rFonts w:hint="cs"/>
          <w:rtl/>
        </w:rPr>
        <w:t xml:space="preserve">אחריו - חבר הכנסת איתן כבל. </w:t>
      </w:r>
    </w:p>
    <w:p w14:paraId="2D253F97" w14:textId="77777777" w:rsidR="00000000" w:rsidRDefault="00EA6A92">
      <w:pPr>
        <w:pStyle w:val="a0"/>
        <w:rPr>
          <w:rFonts w:hint="cs"/>
          <w:rtl/>
        </w:rPr>
      </w:pPr>
    </w:p>
    <w:p w14:paraId="090543C6" w14:textId="77777777" w:rsidR="00000000" w:rsidRDefault="00EA6A92">
      <w:pPr>
        <w:pStyle w:val="a"/>
        <w:rPr>
          <w:rtl/>
        </w:rPr>
      </w:pPr>
      <w:bookmarkStart w:id="237" w:name="FS000001057T31_05_2004_18_49_30"/>
      <w:bookmarkStart w:id="238" w:name="_Toc74484099"/>
      <w:bookmarkEnd w:id="237"/>
      <w:r>
        <w:rPr>
          <w:rFonts w:hint="eastAsia"/>
          <w:rtl/>
        </w:rPr>
        <w:t>ישראל</w:t>
      </w:r>
      <w:r>
        <w:rPr>
          <w:rtl/>
        </w:rPr>
        <w:t xml:space="preserve"> אייכלר (יהדות התורה):</w:t>
      </w:r>
      <w:bookmarkEnd w:id="238"/>
    </w:p>
    <w:p w14:paraId="2A05BF96" w14:textId="77777777" w:rsidR="00000000" w:rsidRDefault="00EA6A92">
      <w:pPr>
        <w:pStyle w:val="a0"/>
        <w:rPr>
          <w:rFonts w:hint="cs"/>
          <w:rtl/>
        </w:rPr>
      </w:pPr>
    </w:p>
    <w:p w14:paraId="3993A59D" w14:textId="77777777" w:rsidR="00000000" w:rsidRDefault="00EA6A92">
      <w:pPr>
        <w:pStyle w:val="a0"/>
        <w:rPr>
          <w:rFonts w:hint="cs"/>
          <w:rtl/>
        </w:rPr>
      </w:pPr>
      <w:r>
        <w:rPr>
          <w:rFonts w:hint="cs"/>
          <w:rtl/>
        </w:rPr>
        <w:t>אדוני היושב-ראש, אני מאוד שמח שהכנסת דנה בערכים, חבל שהיא עוסקת רק בניירות ערך ולא בערכים שיש להם איזה ערך. היות שא</w:t>
      </w:r>
      <w:r>
        <w:rPr>
          <w:rFonts w:hint="cs"/>
          <w:rtl/>
        </w:rPr>
        <w:t>ני ורוב הנוכחים כאן אין לנו ניירות ערך, ודאי שאנחנו לא חתמים של ניירות ערך - אני רוצה לדבר על הפער הנורא שהולך ונוצר בין אנשים שהבעיה שלהם היא שיש יותר מדי קשיים ביורוקרטיים להשיג ניירות ערך, להנפיק ולעשות רווחים, לבין אנשים שלא יודעים איך לקנות במכולת לחם</w:t>
      </w:r>
      <w:r>
        <w:rPr>
          <w:rFonts w:hint="cs"/>
          <w:rtl/>
        </w:rPr>
        <w:t xml:space="preserve"> מחר בבוקר. </w:t>
      </w:r>
    </w:p>
    <w:p w14:paraId="70453822" w14:textId="77777777" w:rsidR="00000000" w:rsidRDefault="00EA6A92">
      <w:pPr>
        <w:pStyle w:val="a0"/>
        <w:rPr>
          <w:rFonts w:hint="cs"/>
          <w:rtl/>
        </w:rPr>
      </w:pPr>
    </w:p>
    <w:p w14:paraId="2A876C6F" w14:textId="77777777" w:rsidR="00000000" w:rsidRDefault="00EA6A92">
      <w:pPr>
        <w:pStyle w:val="a0"/>
        <w:rPr>
          <w:rFonts w:hint="cs"/>
          <w:rtl/>
        </w:rPr>
      </w:pPr>
      <w:r>
        <w:rPr>
          <w:rFonts w:hint="cs"/>
          <w:rtl/>
        </w:rPr>
        <w:t>אני לא רוצה לדבר באופן כללי, אלא לפרט בכמה נקודות. נקודה אחת - כבר דיברתי על זה וגם הגשתי שאילתא, אבל  נראה לי שהעם עדיין לא התעורר - 41% ממחירה של דירה בישראל הם מסים ישירים. זה לא דבר חדש, אבל עכשיו יצא סקר של איגוד התעשיינים והקבלנים שמוכי</w:t>
      </w:r>
      <w:r>
        <w:rPr>
          <w:rFonts w:hint="cs"/>
          <w:rtl/>
        </w:rPr>
        <w:t xml:space="preserve">ח את זה. אני שואל, שאלתי ונמשיך לשאול את העם: בשעה ששר האוצר אומר שיש צמיחה, בשעה שנותנים הנחות במסים במיליארדי שקלים לכל מיני אנשים שיש להם הרבה כסף, בשעה זו, למה שהמדינה הזאת לא תפסיק להתעלל בזוגות צעירים ותוריד קצת מ-41% המסים האלה על כל דירה, לפחות על </w:t>
      </w:r>
      <w:r>
        <w:rPr>
          <w:rFonts w:hint="cs"/>
          <w:rtl/>
        </w:rPr>
        <w:t xml:space="preserve">הדירה הראשונה? </w:t>
      </w:r>
    </w:p>
    <w:p w14:paraId="2857B05F" w14:textId="77777777" w:rsidR="00000000" w:rsidRDefault="00EA6A92">
      <w:pPr>
        <w:pStyle w:val="a0"/>
        <w:rPr>
          <w:rFonts w:hint="cs"/>
          <w:rtl/>
        </w:rPr>
      </w:pPr>
    </w:p>
    <w:p w14:paraId="47160261" w14:textId="77777777" w:rsidR="00000000" w:rsidRDefault="00EA6A92">
      <w:pPr>
        <w:pStyle w:val="a0"/>
        <w:rPr>
          <w:rFonts w:hint="cs"/>
          <w:rtl/>
        </w:rPr>
      </w:pPr>
      <w:r>
        <w:rPr>
          <w:rFonts w:hint="cs"/>
          <w:rtl/>
        </w:rPr>
        <w:t>אני לא מדבר על מי שקונה דירות להשקעות, לביזנס, ל-</w:t>
      </w:r>
      <w:r>
        <w:t>real estate</w:t>
      </w:r>
      <w:r>
        <w:rPr>
          <w:rFonts w:hint="cs"/>
          <w:rtl/>
        </w:rPr>
        <w:t>, אלא על זוג צעיר שצריך לקנות דירה. במקום שהמדינה תיתן לו מענקים שקריים שמבטלים אותם כל הזמן ונותנים רק בהתנחלויות ובמקומות כאלה שבסוף יחזירו אותם וכל הכסף ירד לטמיון, במקום לתת מ</w:t>
      </w:r>
      <w:r>
        <w:rPr>
          <w:rFonts w:hint="cs"/>
          <w:rtl/>
        </w:rPr>
        <w:t xml:space="preserve">שכנתאות בתנאים כאלה שהיום הבנקים נותנים הלוואות בתנאים טובים, אל תיתנו לנו לא מדובשך ולא מעוקצך; אל תיתנו לזוגות צעירים סיוע לרכישת דירות, רק תורידו את המסים. אם לא ב-41%, תורידו כך  שיהיו רק 20% מס. </w:t>
      </w:r>
    </w:p>
    <w:p w14:paraId="32662339" w14:textId="77777777" w:rsidR="00000000" w:rsidRDefault="00EA6A92">
      <w:pPr>
        <w:pStyle w:val="a0"/>
        <w:rPr>
          <w:rFonts w:hint="cs"/>
          <w:rtl/>
        </w:rPr>
      </w:pPr>
    </w:p>
    <w:p w14:paraId="13620F56" w14:textId="77777777" w:rsidR="00000000" w:rsidRDefault="00EA6A92">
      <w:pPr>
        <w:pStyle w:val="a0"/>
        <w:rPr>
          <w:rFonts w:hint="cs"/>
          <w:rtl/>
        </w:rPr>
      </w:pPr>
      <w:r>
        <w:rPr>
          <w:rFonts w:hint="cs"/>
          <w:rtl/>
        </w:rPr>
        <w:t>זה דבר שערורייתי, שלדעתי צריך להוציא את האנשים לרחובות</w:t>
      </w:r>
      <w:r>
        <w:rPr>
          <w:rFonts w:hint="cs"/>
          <w:rtl/>
        </w:rPr>
        <w:t>, אבל העם כל כך מדוכא, כל כך תחת שלטון עריצות - אני קורא לזה אריקטטורה - כל כך נוראה של אריק שרון בכל התחומים, שהוא כבר לא קם, לא קמה רוח בעם.</w:t>
      </w:r>
    </w:p>
    <w:p w14:paraId="33F3109D" w14:textId="77777777" w:rsidR="00000000" w:rsidRDefault="00EA6A92">
      <w:pPr>
        <w:pStyle w:val="a0"/>
        <w:rPr>
          <w:rFonts w:hint="cs"/>
          <w:rtl/>
        </w:rPr>
      </w:pPr>
    </w:p>
    <w:p w14:paraId="0ED11D9F" w14:textId="77777777" w:rsidR="00000000" w:rsidRDefault="00EA6A92">
      <w:pPr>
        <w:pStyle w:val="a0"/>
        <w:rPr>
          <w:rFonts w:hint="cs"/>
          <w:rtl/>
        </w:rPr>
      </w:pPr>
      <w:r>
        <w:rPr>
          <w:rFonts w:hint="cs"/>
          <w:rtl/>
        </w:rPr>
        <w:t xml:space="preserve">נקודה נוספת - פקיד באוצר הוריד 12 מיליון שקלים מהבטחת הכנסה במשרד החינוך. זה במקום להקציב 120 מיליון לפי החלטות </w:t>
      </w:r>
      <w:r>
        <w:rPr>
          <w:rFonts w:hint="cs"/>
          <w:rtl/>
        </w:rPr>
        <w:t xml:space="preserve">הממשלה, לפי החוק של המדינה. אחרי כל הקיצוצים והגזירות הורידו עוד 12 מיליון. על מה ולמה? סתם פקיד, רפרנט, הוריד 12 מיליון. עכשיו לך תתווכח ועכשיו לך לוועדת הכספים שאישרה רק לפני שבועיים 32 מיליון שקל שהאוצר חייב לישיבות מ-2003 - הלכו לבג"ץ, אבל בג"ץ לא נתן </w:t>
      </w:r>
      <w:r>
        <w:rPr>
          <w:rFonts w:hint="cs"/>
          <w:rtl/>
        </w:rPr>
        <w:t>פסק לעכב את החלוקה של הכסף הזה,  אבל פקיד במשרד המשפטים הודיע לאנשי משרד החינוך: נא להקפיא את הכסף. 32 מיליון.  אין כסף לאדון זה, אבל יש כסף לאדון אחר.</w:t>
      </w:r>
    </w:p>
    <w:p w14:paraId="076A144A" w14:textId="77777777" w:rsidR="00000000" w:rsidRDefault="00EA6A92">
      <w:pPr>
        <w:pStyle w:val="a0"/>
        <w:rPr>
          <w:rFonts w:hint="cs"/>
          <w:rtl/>
        </w:rPr>
      </w:pPr>
    </w:p>
    <w:p w14:paraId="0B98FEDA" w14:textId="77777777" w:rsidR="00000000" w:rsidRDefault="00EA6A92">
      <w:pPr>
        <w:pStyle w:val="a0"/>
        <w:rPr>
          <w:rFonts w:hint="cs"/>
          <w:rtl/>
        </w:rPr>
      </w:pPr>
      <w:r>
        <w:rPr>
          <w:rFonts w:hint="cs"/>
          <w:rtl/>
        </w:rPr>
        <w:t>הדוגמה האחרונה היא של מאיר שפיגלר, שהוא איש לא דתי, לפחות לפי הגדרתו העצמית, בלי כיפה, שממש בכה ואמר שה</w:t>
      </w:r>
      <w:r>
        <w:rPr>
          <w:rFonts w:hint="cs"/>
          <w:rtl/>
        </w:rPr>
        <w:t>התעללות בתקציבי משרד הדתות וסגירת המקוואות היתה כל כך נוראה. עשו שם בדיקות שאין בשום מקום, אבל אחרי כל הבדיקות ואחרי כל האישורים פשוט מתעללים. הוא אפילו ציין את החשבת של משרד הדתות - שאני לא יודע את שמה ולכן אני לא אומר למליאת הכנסת את שמה - שמתעללת בכל תק</w:t>
      </w:r>
      <w:r>
        <w:rPr>
          <w:rFonts w:hint="cs"/>
          <w:rtl/>
        </w:rPr>
        <w:t>ציבי המקוואות. אתמול היו אצלי עובדות המקוואות ברחובות, בלניות שמרוויחות פרוטות מעבודה קשה, שבכו שאין להן אוכל לבית. לך תסביר להן את כל הסיבוכים במועצות הדתיות.</w:t>
      </w:r>
    </w:p>
    <w:p w14:paraId="0775ABDE" w14:textId="77777777" w:rsidR="00000000" w:rsidRDefault="00EA6A92">
      <w:pPr>
        <w:pStyle w:val="a0"/>
        <w:rPr>
          <w:rFonts w:hint="cs"/>
          <w:rtl/>
        </w:rPr>
      </w:pPr>
    </w:p>
    <w:p w14:paraId="484F1FBE" w14:textId="77777777" w:rsidR="00000000" w:rsidRDefault="00EA6A92">
      <w:pPr>
        <w:pStyle w:val="a0"/>
        <w:rPr>
          <w:rFonts w:hint="cs"/>
          <w:rtl/>
        </w:rPr>
      </w:pPr>
      <w:r>
        <w:rPr>
          <w:rFonts w:hint="cs"/>
          <w:rtl/>
        </w:rPr>
        <w:t>לכן, לפני שנצביע על חוק ניירות ערך, אני רוצה שלפחות בעניין הזה הציבור ידע, שהמסים שהוא משלם מתח</w:t>
      </w:r>
      <w:r>
        <w:rPr>
          <w:rFonts w:hint="cs"/>
          <w:rtl/>
        </w:rPr>
        <w:t xml:space="preserve">לקים בלי צדק, בעושק, בצורה שערורייתית ונוראה, וכל מי שמשלם מסים הוא "פראייר" ואין לו ברירה. תודה. </w:t>
      </w:r>
    </w:p>
    <w:p w14:paraId="1E81896D" w14:textId="77777777" w:rsidR="00000000" w:rsidRDefault="00EA6A92">
      <w:pPr>
        <w:pStyle w:val="a0"/>
        <w:rPr>
          <w:rFonts w:hint="cs"/>
          <w:rtl/>
        </w:rPr>
      </w:pPr>
    </w:p>
    <w:p w14:paraId="6A81E66C" w14:textId="77777777" w:rsidR="00000000" w:rsidRDefault="00EA6A92">
      <w:pPr>
        <w:pStyle w:val="af1"/>
        <w:rPr>
          <w:rtl/>
        </w:rPr>
      </w:pPr>
      <w:r>
        <w:rPr>
          <w:rtl/>
        </w:rPr>
        <w:t>היו"ר נסים דהן:</w:t>
      </w:r>
    </w:p>
    <w:p w14:paraId="1471B68C" w14:textId="77777777" w:rsidR="00000000" w:rsidRDefault="00EA6A92">
      <w:pPr>
        <w:pStyle w:val="a0"/>
        <w:rPr>
          <w:rtl/>
        </w:rPr>
      </w:pPr>
    </w:p>
    <w:p w14:paraId="6974CF41" w14:textId="77777777" w:rsidR="00000000" w:rsidRDefault="00EA6A92">
      <w:pPr>
        <w:pStyle w:val="a0"/>
        <w:rPr>
          <w:rFonts w:hint="cs"/>
          <w:rtl/>
        </w:rPr>
      </w:pPr>
      <w:r>
        <w:rPr>
          <w:rFonts w:hint="cs"/>
          <w:rtl/>
        </w:rPr>
        <w:t>תודה. חבר הכנסת נסים זאב, גם לך יש הזכות להביע דעה.</w:t>
      </w:r>
    </w:p>
    <w:p w14:paraId="413FEBDF" w14:textId="77777777" w:rsidR="00000000" w:rsidRDefault="00EA6A92">
      <w:pPr>
        <w:pStyle w:val="a0"/>
        <w:rPr>
          <w:rFonts w:hint="cs"/>
          <w:rtl/>
        </w:rPr>
      </w:pPr>
    </w:p>
    <w:p w14:paraId="4C489C22" w14:textId="77777777" w:rsidR="00000000" w:rsidRDefault="00EA6A92">
      <w:pPr>
        <w:pStyle w:val="af0"/>
        <w:rPr>
          <w:rtl/>
        </w:rPr>
      </w:pPr>
      <w:r>
        <w:rPr>
          <w:rFonts w:hint="eastAsia"/>
          <w:rtl/>
        </w:rPr>
        <w:t>אורי</w:t>
      </w:r>
      <w:r>
        <w:rPr>
          <w:rtl/>
        </w:rPr>
        <w:t xml:space="preserve"> יהודה אריאל (האיחוד הלאומי - ישראל ביתנו):</w:t>
      </w:r>
    </w:p>
    <w:p w14:paraId="189AA131" w14:textId="77777777" w:rsidR="00000000" w:rsidRDefault="00EA6A92">
      <w:pPr>
        <w:pStyle w:val="a0"/>
        <w:rPr>
          <w:rFonts w:hint="cs"/>
          <w:rtl/>
        </w:rPr>
      </w:pPr>
    </w:p>
    <w:p w14:paraId="7F268A4C" w14:textId="77777777" w:rsidR="00000000" w:rsidRDefault="00EA6A92">
      <w:pPr>
        <w:pStyle w:val="a0"/>
        <w:rPr>
          <w:rFonts w:hint="cs"/>
          <w:rtl/>
        </w:rPr>
      </w:pPr>
      <w:r>
        <w:rPr>
          <w:rFonts w:hint="cs"/>
          <w:rtl/>
        </w:rPr>
        <w:t>האם תותר לי דקה לפנים משורת הדין?</w:t>
      </w:r>
    </w:p>
    <w:p w14:paraId="049479FA" w14:textId="77777777" w:rsidR="00000000" w:rsidRDefault="00EA6A92">
      <w:pPr>
        <w:pStyle w:val="a0"/>
        <w:rPr>
          <w:rFonts w:hint="cs"/>
          <w:rtl/>
        </w:rPr>
      </w:pPr>
    </w:p>
    <w:p w14:paraId="4F1822BE" w14:textId="77777777" w:rsidR="00000000" w:rsidRDefault="00EA6A92">
      <w:pPr>
        <w:pStyle w:val="af1"/>
        <w:rPr>
          <w:rtl/>
        </w:rPr>
      </w:pPr>
      <w:r>
        <w:rPr>
          <w:rtl/>
        </w:rPr>
        <w:t>הי</w:t>
      </w:r>
      <w:r>
        <w:rPr>
          <w:rtl/>
        </w:rPr>
        <w:t>ו"ר נסים דהן:</w:t>
      </w:r>
    </w:p>
    <w:p w14:paraId="6BF9B254" w14:textId="77777777" w:rsidR="00000000" w:rsidRDefault="00EA6A92">
      <w:pPr>
        <w:pStyle w:val="a0"/>
        <w:rPr>
          <w:rtl/>
        </w:rPr>
      </w:pPr>
    </w:p>
    <w:p w14:paraId="653B4284" w14:textId="77777777" w:rsidR="00000000" w:rsidRDefault="00EA6A92">
      <w:pPr>
        <w:pStyle w:val="a0"/>
        <w:rPr>
          <w:rFonts w:hint="cs"/>
          <w:rtl/>
        </w:rPr>
      </w:pPr>
      <w:r>
        <w:rPr>
          <w:rFonts w:hint="cs"/>
          <w:rtl/>
        </w:rPr>
        <w:t>תינתן.</w:t>
      </w:r>
    </w:p>
    <w:p w14:paraId="2D73A17D" w14:textId="77777777" w:rsidR="00000000" w:rsidRDefault="00EA6A92">
      <w:pPr>
        <w:pStyle w:val="a0"/>
        <w:rPr>
          <w:rFonts w:hint="cs"/>
          <w:rtl/>
        </w:rPr>
      </w:pPr>
    </w:p>
    <w:p w14:paraId="48070297" w14:textId="77777777" w:rsidR="00000000" w:rsidRDefault="00EA6A92">
      <w:pPr>
        <w:pStyle w:val="a"/>
        <w:rPr>
          <w:rtl/>
        </w:rPr>
      </w:pPr>
      <w:bookmarkStart w:id="239" w:name="FS000000490T31_05_2004_18_54_35"/>
      <w:bookmarkStart w:id="240" w:name="_Toc74484100"/>
      <w:bookmarkEnd w:id="239"/>
      <w:r>
        <w:rPr>
          <w:rFonts w:hint="eastAsia"/>
          <w:rtl/>
        </w:rPr>
        <w:t>נסים</w:t>
      </w:r>
      <w:r>
        <w:rPr>
          <w:rtl/>
        </w:rPr>
        <w:t xml:space="preserve"> זאב (ש"ס):</w:t>
      </w:r>
      <w:bookmarkEnd w:id="240"/>
    </w:p>
    <w:p w14:paraId="4FFB2DF3" w14:textId="77777777" w:rsidR="00000000" w:rsidRDefault="00EA6A92">
      <w:pPr>
        <w:pStyle w:val="a0"/>
        <w:rPr>
          <w:rFonts w:hint="cs"/>
          <w:rtl/>
        </w:rPr>
      </w:pPr>
    </w:p>
    <w:p w14:paraId="721EADF9" w14:textId="77777777" w:rsidR="00000000" w:rsidRDefault="00EA6A92">
      <w:pPr>
        <w:pStyle w:val="a0"/>
        <w:rPr>
          <w:rFonts w:hint="cs"/>
          <w:rtl/>
        </w:rPr>
      </w:pPr>
      <w:r>
        <w:rPr>
          <w:rFonts w:hint="cs"/>
          <w:rtl/>
        </w:rPr>
        <w:t>אדוני היושב-ראש, חוק ניירות ערך הוא חוק טוב וראוי. אנחנו מכירים את התופעה שלאנשים יש חברות, משגשגים, אבל לפני נפילתם הם מנסים למכור את החברה. היו מקרים רבים שאפילו הממשלה, העוסקים בדבר, הבנקים, הוטעו על-ידי אותה חברה</w:t>
      </w:r>
      <w:r>
        <w:rPr>
          <w:rFonts w:hint="cs"/>
          <w:rtl/>
        </w:rPr>
        <w:t>, כאשר הונפקו ניירות ערך לציבור, וחודשים בלבד לאחר מכירת ניירות הערך פתאום המניות ירדו באופן מאוד משמעותי. זה גרם נזקים עצומים, במיליונים, לאנשים תמימים. לכן הצעת החוק באה לתת יותר שקיפות לציבור ולהציג את הדברים לציבור כפי שצריך להציג אותם, ובזמן ובבוא העת</w:t>
      </w:r>
      <w:r>
        <w:rPr>
          <w:rFonts w:hint="cs"/>
          <w:rtl/>
        </w:rPr>
        <w:t xml:space="preserve">, בשעת המכירה, יש יותר  אפשרות לתמרן. </w:t>
      </w:r>
    </w:p>
    <w:p w14:paraId="1E051C79" w14:textId="77777777" w:rsidR="00000000" w:rsidRDefault="00EA6A92">
      <w:pPr>
        <w:pStyle w:val="a0"/>
        <w:rPr>
          <w:rFonts w:hint="cs"/>
          <w:rtl/>
        </w:rPr>
      </w:pPr>
    </w:p>
    <w:p w14:paraId="452220E7" w14:textId="77777777" w:rsidR="00000000" w:rsidRDefault="00EA6A92">
      <w:pPr>
        <w:pStyle w:val="a0"/>
        <w:rPr>
          <w:rFonts w:hint="cs"/>
          <w:rtl/>
        </w:rPr>
      </w:pPr>
      <w:r>
        <w:rPr>
          <w:rFonts w:hint="cs"/>
          <w:rtl/>
        </w:rPr>
        <w:t>לא הבנתי מהצעת החוק לגבי מקרה שאני לא יודע את עלות המניה מראש. מה נותן לי התשקיף אם אני לא יודע את ערכה האמיתי של המניה?</w:t>
      </w:r>
    </w:p>
    <w:p w14:paraId="49551AAE" w14:textId="77777777" w:rsidR="00000000" w:rsidRDefault="00EA6A92">
      <w:pPr>
        <w:pStyle w:val="a0"/>
        <w:ind w:firstLine="0"/>
        <w:rPr>
          <w:rFonts w:hint="cs"/>
          <w:rtl/>
        </w:rPr>
      </w:pPr>
    </w:p>
    <w:p w14:paraId="60ED5A1A" w14:textId="77777777" w:rsidR="00000000" w:rsidRDefault="00EA6A92">
      <w:pPr>
        <w:pStyle w:val="af0"/>
        <w:rPr>
          <w:rtl/>
        </w:rPr>
      </w:pPr>
      <w:r>
        <w:rPr>
          <w:rFonts w:hint="eastAsia"/>
          <w:rtl/>
        </w:rPr>
        <w:t>השר</w:t>
      </w:r>
      <w:r>
        <w:rPr>
          <w:rtl/>
        </w:rPr>
        <w:t xml:space="preserve"> מאיר שטרית:</w:t>
      </w:r>
    </w:p>
    <w:p w14:paraId="0CA68FEF" w14:textId="77777777" w:rsidR="00000000" w:rsidRDefault="00EA6A92">
      <w:pPr>
        <w:pStyle w:val="a0"/>
        <w:rPr>
          <w:rFonts w:hint="cs"/>
          <w:rtl/>
        </w:rPr>
      </w:pPr>
    </w:p>
    <w:p w14:paraId="6CEC7A4B" w14:textId="77777777" w:rsidR="00000000" w:rsidRDefault="00EA6A92">
      <w:pPr>
        <w:pStyle w:val="a0"/>
        <w:rPr>
          <w:rFonts w:hint="cs"/>
          <w:rtl/>
        </w:rPr>
      </w:pPr>
      <w:r>
        <w:rPr>
          <w:rFonts w:hint="cs"/>
          <w:rtl/>
        </w:rPr>
        <w:t>בשעת ההנפקה אתה יודע.</w:t>
      </w:r>
    </w:p>
    <w:p w14:paraId="471C9179" w14:textId="77777777" w:rsidR="00000000" w:rsidRDefault="00EA6A92">
      <w:pPr>
        <w:pStyle w:val="a0"/>
        <w:rPr>
          <w:rFonts w:hint="cs"/>
          <w:rtl/>
        </w:rPr>
      </w:pPr>
    </w:p>
    <w:p w14:paraId="2E059D1C" w14:textId="77777777" w:rsidR="00000000" w:rsidRDefault="00EA6A92">
      <w:pPr>
        <w:pStyle w:val="-"/>
        <w:rPr>
          <w:rtl/>
        </w:rPr>
      </w:pPr>
      <w:bookmarkStart w:id="241" w:name="FS000000490T31_05_2004_19_34_58"/>
      <w:bookmarkStart w:id="242" w:name="FS000000490T31_05_2004_19_35_03C"/>
      <w:bookmarkEnd w:id="241"/>
      <w:bookmarkEnd w:id="242"/>
      <w:r>
        <w:rPr>
          <w:rtl/>
        </w:rPr>
        <w:t>נסים זאב (ש"ס):</w:t>
      </w:r>
    </w:p>
    <w:p w14:paraId="2868FFF5" w14:textId="77777777" w:rsidR="00000000" w:rsidRDefault="00EA6A92">
      <w:pPr>
        <w:pStyle w:val="a0"/>
        <w:rPr>
          <w:rtl/>
        </w:rPr>
      </w:pPr>
    </w:p>
    <w:p w14:paraId="5F302A1A" w14:textId="77777777" w:rsidR="00000000" w:rsidRDefault="00EA6A92">
      <w:pPr>
        <w:pStyle w:val="a0"/>
        <w:rPr>
          <w:rFonts w:hint="cs"/>
          <w:rtl/>
        </w:rPr>
      </w:pPr>
      <w:r>
        <w:rPr>
          <w:rFonts w:hint="cs"/>
          <w:rtl/>
        </w:rPr>
        <w:t>נכון, רק בשעת ההנפקה, אבל קודם לכן זו</w:t>
      </w:r>
      <w:r>
        <w:rPr>
          <w:rFonts w:hint="cs"/>
          <w:rtl/>
        </w:rPr>
        <w:t xml:space="preserve"> אולי רק הכרזה בעלמא. </w:t>
      </w:r>
    </w:p>
    <w:p w14:paraId="55CC07F4" w14:textId="77777777" w:rsidR="00000000" w:rsidRDefault="00EA6A92">
      <w:pPr>
        <w:pStyle w:val="a0"/>
        <w:rPr>
          <w:rtl/>
        </w:rPr>
      </w:pPr>
    </w:p>
    <w:p w14:paraId="0F59F3AF" w14:textId="77777777" w:rsidR="00000000" w:rsidRDefault="00EA6A92">
      <w:pPr>
        <w:pStyle w:val="a0"/>
        <w:rPr>
          <w:rFonts w:hint="cs"/>
          <w:rtl/>
        </w:rPr>
      </w:pPr>
      <w:r>
        <w:rPr>
          <w:rFonts w:hint="cs"/>
          <w:rtl/>
        </w:rPr>
        <w:t>עכשיו אני רוצה לדבר על מה שמעסיק את כולנו - מה עובר באמת על ראש הממשלה? מה קורה לו? רק לפני חודשים מספר ראש הממשלה אמר שהממשלה הזאת לא תתפשר על מימוש מפת הדרכים על כל שלביה, ועל הפלסטינים לעקור מהשורש את גופי הטרור וליצור חברה שומרת</w:t>
      </w:r>
      <w:r>
        <w:rPr>
          <w:rFonts w:hint="cs"/>
          <w:rtl/>
        </w:rPr>
        <w:t xml:space="preserve"> חוק. שלום וטרור לא הולכים יחד, והעולם מאוחד היום בדרישה נחרצת מהפלסטינים שיפעלו להפסקת הטרור. רק הפיכתה של הרשות הפלסטינית לרשות אחרת תאפשר התקדמות בתהליך המדיני הפלסטיני. הם חייבים לבצע את המוטל עליהם. אני רוצה לשאול אותך, אדוני היושב-ראש, מה ביצעו הפלסט</w:t>
      </w:r>
      <w:r>
        <w:rPr>
          <w:rFonts w:hint="cs"/>
          <w:rtl/>
        </w:rPr>
        <w:t xml:space="preserve">ינים בחודשים האחרונים, מאז נאומו של ראש הממשלה ב-18 בדצמבר 2003? </w:t>
      </w:r>
    </w:p>
    <w:p w14:paraId="08E64477" w14:textId="77777777" w:rsidR="00000000" w:rsidRDefault="00EA6A92">
      <w:pPr>
        <w:pStyle w:val="a0"/>
        <w:rPr>
          <w:rFonts w:hint="cs"/>
          <w:rtl/>
        </w:rPr>
      </w:pPr>
    </w:p>
    <w:p w14:paraId="04DD2C13" w14:textId="77777777" w:rsidR="00000000" w:rsidRDefault="00EA6A92">
      <w:pPr>
        <w:pStyle w:val="a0"/>
        <w:rPr>
          <w:rFonts w:hint="cs"/>
          <w:rtl/>
        </w:rPr>
      </w:pPr>
      <w:r>
        <w:rPr>
          <w:rFonts w:hint="cs"/>
          <w:rtl/>
        </w:rPr>
        <w:t xml:space="preserve">ראש הממשלה גם אמר שאנחנו מקווים שהרשות הפלסטינית תבצע את חלקה, וגם אם הפלסטינים לא יבצעו את חלקם בתוך חודשים מספר, כלומר, אם הם לא יפעלו להפסקת הטרור </w:t>
      </w:r>
      <w:r>
        <w:rPr>
          <w:rtl/>
        </w:rPr>
        <w:t>–</w:t>
      </w:r>
      <w:r>
        <w:rPr>
          <w:rFonts w:hint="cs"/>
          <w:rtl/>
        </w:rPr>
        <w:t xml:space="preserve"> ואני אומר את זה לזכותו של ראש הממשלה </w:t>
      </w:r>
      <w:r>
        <w:rPr>
          <w:rFonts w:hint="cs"/>
          <w:rtl/>
        </w:rPr>
        <w:t xml:space="preserve">שאמר את האמת מראש, והמפד"ל והאיחוד הלאומי ידעו את זה </w:t>
      </w:r>
      <w:r>
        <w:rPr>
          <w:rtl/>
        </w:rPr>
        <w:t>–</w:t>
      </w:r>
      <w:r>
        <w:rPr>
          <w:rFonts w:hint="cs"/>
          <w:rtl/>
        </w:rPr>
        <w:t xml:space="preserve"> הוא ייזום צעד חד-צדדי. הצעד החד-צדדי הוא ההינתקות. לכן אינני מבין מדוע כולנו מופתעים מהתהליך המדיני שראש הממשלה הולך היום ליישם הלכה למעשה.</w:t>
      </w:r>
    </w:p>
    <w:p w14:paraId="33F09A23" w14:textId="77777777" w:rsidR="00000000" w:rsidRDefault="00EA6A92">
      <w:pPr>
        <w:pStyle w:val="a0"/>
        <w:rPr>
          <w:rFonts w:hint="cs"/>
          <w:rtl/>
        </w:rPr>
      </w:pPr>
    </w:p>
    <w:p w14:paraId="30560443" w14:textId="77777777" w:rsidR="00000000" w:rsidRDefault="00EA6A92">
      <w:pPr>
        <w:pStyle w:val="a0"/>
        <w:rPr>
          <w:rFonts w:hint="cs"/>
          <w:rtl/>
        </w:rPr>
      </w:pPr>
      <w:r>
        <w:rPr>
          <w:rFonts w:hint="cs"/>
          <w:rtl/>
        </w:rPr>
        <w:t>לכן, אדוני היושב-ראש, כשאנחנו מדברים על ניירות ערך, צריך לזכ</w:t>
      </w:r>
      <w:r>
        <w:rPr>
          <w:rFonts w:hint="cs"/>
          <w:rtl/>
        </w:rPr>
        <w:t xml:space="preserve">ור שהאדם קודם לניירות. גם לנייר יש ערך, אבל אם יש בני-האדם שבמשך כמעט שנה עובדים ללא שכר, זה מראה שהממשלה האטומה הזאת מחשיבה אותם פחות מנייר. </w:t>
      </w:r>
    </w:p>
    <w:p w14:paraId="6EEE461E" w14:textId="77777777" w:rsidR="00000000" w:rsidRDefault="00EA6A92">
      <w:pPr>
        <w:pStyle w:val="a0"/>
        <w:rPr>
          <w:rFonts w:hint="cs"/>
          <w:rtl/>
        </w:rPr>
      </w:pPr>
    </w:p>
    <w:p w14:paraId="4604ED8D" w14:textId="77777777" w:rsidR="00000000" w:rsidRDefault="00EA6A92">
      <w:pPr>
        <w:pStyle w:val="af1"/>
        <w:rPr>
          <w:rtl/>
        </w:rPr>
      </w:pPr>
      <w:r>
        <w:rPr>
          <w:rtl/>
        </w:rPr>
        <w:t>היו"ר נסים דהן:</w:t>
      </w:r>
    </w:p>
    <w:p w14:paraId="461A0F6B" w14:textId="77777777" w:rsidR="00000000" w:rsidRDefault="00EA6A92">
      <w:pPr>
        <w:pStyle w:val="a0"/>
        <w:rPr>
          <w:rtl/>
        </w:rPr>
      </w:pPr>
    </w:p>
    <w:p w14:paraId="70CE4380" w14:textId="77777777" w:rsidR="00000000" w:rsidRDefault="00EA6A92">
      <w:pPr>
        <w:pStyle w:val="a0"/>
        <w:rPr>
          <w:rFonts w:hint="cs"/>
          <w:rtl/>
        </w:rPr>
      </w:pPr>
      <w:r>
        <w:rPr>
          <w:rFonts w:hint="cs"/>
          <w:rtl/>
        </w:rPr>
        <w:t>תודה. אחרון הדוברים - חבר הכנסת גדעון סער.</w:t>
      </w:r>
    </w:p>
    <w:p w14:paraId="34007837" w14:textId="77777777" w:rsidR="00000000" w:rsidRDefault="00EA6A92">
      <w:pPr>
        <w:pStyle w:val="a0"/>
        <w:rPr>
          <w:rFonts w:hint="cs"/>
          <w:rtl/>
        </w:rPr>
      </w:pPr>
    </w:p>
    <w:p w14:paraId="1110B36B" w14:textId="77777777" w:rsidR="00000000" w:rsidRDefault="00EA6A92">
      <w:pPr>
        <w:pStyle w:val="af0"/>
        <w:rPr>
          <w:rtl/>
        </w:rPr>
      </w:pPr>
      <w:r>
        <w:rPr>
          <w:rFonts w:hint="eastAsia"/>
          <w:rtl/>
        </w:rPr>
        <w:t>גדעון</w:t>
      </w:r>
      <w:r>
        <w:rPr>
          <w:rtl/>
        </w:rPr>
        <w:t xml:space="preserve"> סער (הליכוד):</w:t>
      </w:r>
    </w:p>
    <w:p w14:paraId="48BFD6C1" w14:textId="77777777" w:rsidR="00000000" w:rsidRDefault="00EA6A92">
      <w:pPr>
        <w:pStyle w:val="a0"/>
        <w:rPr>
          <w:rFonts w:hint="cs"/>
          <w:rtl/>
        </w:rPr>
      </w:pPr>
    </w:p>
    <w:p w14:paraId="029E7D83" w14:textId="77777777" w:rsidR="00000000" w:rsidRDefault="00EA6A92">
      <w:pPr>
        <w:pStyle w:val="a0"/>
        <w:rPr>
          <w:rFonts w:hint="cs"/>
          <w:rtl/>
        </w:rPr>
      </w:pPr>
      <w:r>
        <w:rPr>
          <w:rFonts w:hint="cs"/>
          <w:rtl/>
        </w:rPr>
        <w:t>מוותר.</w:t>
      </w:r>
    </w:p>
    <w:p w14:paraId="1541C470" w14:textId="77777777" w:rsidR="00000000" w:rsidRDefault="00EA6A92">
      <w:pPr>
        <w:pStyle w:val="a0"/>
        <w:rPr>
          <w:rFonts w:hint="cs"/>
          <w:rtl/>
        </w:rPr>
      </w:pPr>
    </w:p>
    <w:p w14:paraId="1719B8DC" w14:textId="77777777" w:rsidR="00000000" w:rsidRDefault="00EA6A92">
      <w:pPr>
        <w:pStyle w:val="af1"/>
        <w:rPr>
          <w:rtl/>
        </w:rPr>
      </w:pPr>
      <w:r>
        <w:rPr>
          <w:rtl/>
        </w:rPr>
        <w:t>היו"ר נסים דהן:</w:t>
      </w:r>
    </w:p>
    <w:p w14:paraId="50D594EE" w14:textId="77777777" w:rsidR="00000000" w:rsidRDefault="00EA6A92">
      <w:pPr>
        <w:pStyle w:val="a0"/>
        <w:rPr>
          <w:rtl/>
        </w:rPr>
      </w:pPr>
    </w:p>
    <w:p w14:paraId="2CBF5377" w14:textId="77777777" w:rsidR="00000000" w:rsidRDefault="00EA6A92">
      <w:pPr>
        <w:pStyle w:val="a0"/>
        <w:rPr>
          <w:rFonts w:hint="cs"/>
          <w:rtl/>
        </w:rPr>
      </w:pPr>
      <w:r>
        <w:rPr>
          <w:rFonts w:hint="cs"/>
          <w:rtl/>
        </w:rPr>
        <w:t>חבר ה</w:t>
      </w:r>
      <w:r>
        <w:rPr>
          <w:rFonts w:hint="cs"/>
          <w:rtl/>
        </w:rPr>
        <w:t xml:space="preserve">כנסת סער ויתר. חבר הכנסת אורי יהודה אריאל, ביקשת דקה.  </w:t>
      </w:r>
    </w:p>
    <w:p w14:paraId="42F1D060" w14:textId="77777777" w:rsidR="00000000" w:rsidRDefault="00EA6A92">
      <w:pPr>
        <w:pStyle w:val="a0"/>
        <w:rPr>
          <w:rFonts w:hint="cs"/>
          <w:rtl/>
        </w:rPr>
      </w:pPr>
    </w:p>
    <w:p w14:paraId="51D3CC0A" w14:textId="77777777" w:rsidR="00000000" w:rsidRDefault="00EA6A92">
      <w:pPr>
        <w:pStyle w:val="a"/>
        <w:rPr>
          <w:rtl/>
        </w:rPr>
      </w:pPr>
      <w:bookmarkStart w:id="243" w:name="FS000000713T31_05_2004_18_59_03"/>
      <w:bookmarkStart w:id="244" w:name="_Toc74484101"/>
      <w:bookmarkEnd w:id="243"/>
      <w:r>
        <w:rPr>
          <w:rFonts w:hint="eastAsia"/>
          <w:rtl/>
        </w:rPr>
        <w:t>אורי</w:t>
      </w:r>
      <w:r>
        <w:rPr>
          <w:rtl/>
        </w:rPr>
        <w:t xml:space="preserve"> יהודה אריאל (האיחוד הלאומי - ישראל ביתנו):</w:t>
      </w:r>
      <w:bookmarkEnd w:id="244"/>
    </w:p>
    <w:p w14:paraId="45477B51" w14:textId="77777777" w:rsidR="00000000" w:rsidRDefault="00EA6A92">
      <w:pPr>
        <w:pStyle w:val="a0"/>
        <w:rPr>
          <w:rFonts w:hint="cs"/>
          <w:rtl/>
        </w:rPr>
      </w:pPr>
    </w:p>
    <w:p w14:paraId="6252AA8A" w14:textId="77777777" w:rsidR="00000000" w:rsidRDefault="00EA6A92">
      <w:pPr>
        <w:pStyle w:val="a0"/>
        <w:rPr>
          <w:rFonts w:hint="cs"/>
          <w:rtl/>
        </w:rPr>
      </w:pPr>
      <w:r>
        <w:rPr>
          <w:rFonts w:hint="cs"/>
          <w:rtl/>
        </w:rPr>
        <w:t xml:space="preserve">אדוני היושב-ראש, חברי חברי הכנסת, רבותי השרים, אדוני השר במשרד האוצר, המציאות הקיימת ברשויות ובמועצות הדתיות למשרתים בקודש היא לא התנהגות יהודית. אני </w:t>
      </w:r>
      <w:r>
        <w:rPr>
          <w:rFonts w:hint="cs"/>
          <w:rtl/>
        </w:rPr>
        <w:t xml:space="preserve">לא אומר את זה כל פעם. </w:t>
      </w:r>
    </w:p>
    <w:p w14:paraId="1865615A" w14:textId="77777777" w:rsidR="00000000" w:rsidRDefault="00EA6A92">
      <w:pPr>
        <w:pStyle w:val="a0"/>
        <w:rPr>
          <w:rFonts w:hint="cs"/>
          <w:rtl/>
        </w:rPr>
      </w:pPr>
    </w:p>
    <w:p w14:paraId="04547EC8" w14:textId="77777777" w:rsidR="00000000" w:rsidRDefault="00EA6A92">
      <w:pPr>
        <w:pStyle w:val="af0"/>
        <w:rPr>
          <w:rtl/>
        </w:rPr>
      </w:pPr>
      <w:r>
        <w:rPr>
          <w:rFonts w:hint="eastAsia"/>
          <w:rtl/>
        </w:rPr>
        <w:t>השר</w:t>
      </w:r>
      <w:r>
        <w:rPr>
          <w:rtl/>
        </w:rPr>
        <w:t xml:space="preserve"> מאיר שטרית:</w:t>
      </w:r>
    </w:p>
    <w:p w14:paraId="38908444" w14:textId="77777777" w:rsidR="00000000" w:rsidRDefault="00EA6A92">
      <w:pPr>
        <w:pStyle w:val="a0"/>
        <w:rPr>
          <w:rFonts w:hint="cs"/>
          <w:rtl/>
        </w:rPr>
      </w:pPr>
    </w:p>
    <w:p w14:paraId="1B2EF4BB" w14:textId="77777777" w:rsidR="00000000" w:rsidRDefault="00EA6A92">
      <w:pPr>
        <w:pStyle w:val="a0"/>
        <w:rPr>
          <w:rFonts w:hint="cs"/>
          <w:rtl/>
        </w:rPr>
      </w:pPr>
      <w:r>
        <w:rPr>
          <w:rFonts w:hint="cs"/>
          <w:rtl/>
        </w:rPr>
        <w:t xml:space="preserve">- - - </w:t>
      </w:r>
    </w:p>
    <w:p w14:paraId="736F5D1B" w14:textId="77777777" w:rsidR="00000000" w:rsidRDefault="00EA6A92">
      <w:pPr>
        <w:pStyle w:val="a0"/>
        <w:rPr>
          <w:rFonts w:hint="cs"/>
          <w:rtl/>
        </w:rPr>
      </w:pPr>
    </w:p>
    <w:p w14:paraId="1253D756" w14:textId="77777777" w:rsidR="00000000" w:rsidRDefault="00EA6A92">
      <w:pPr>
        <w:pStyle w:val="-"/>
        <w:rPr>
          <w:rtl/>
        </w:rPr>
      </w:pPr>
      <w:bookmarkStart w:id="245" w:name="FS000000713T31_05_2004_19_43_16"/>
      <w:bookmarkStart w:id="246" w:name="FS000000713T31_05_2004_19_43_19C"/>
      <w:bookmarkEnd w:id="245"/>
      <w:bookmarkEnd w:id="246"/>
      <w:r>
        <w:rPr>
          <w:rtl/>
        </w:rPr>
        <w:t>אורי יהודה אריאל (האיחוד הלאומי - ישראל ביתנו):</w:t>
      </w:r>
    </w:p>
    <w:p w14:paraId="3578C1E7" w14:textId="77777777" w:rsidR="00000000" w:rsidRDefault="00EA6A92">
      <w:pPr>
        <w:pStyle w:val="a0"/>
        <w:rPr>
          <w:rtl/>
        </w:rPr>
      </w:pPr>
    </w:p>
    <w:p w14:paraId="74B39594" w14:textId="77777777" w:rsidR="00000000" w:rsidRDefault="00EA6A92">
      <w:pPr>
        <w:pStyle w:val="a0"/>
        <w:rPr>
          <w:rFonts w:hint="cs"/>
          <w:rtl/>
        </w:rPr>
      </w:pPr>
      <w:r>
        <w:rPr>
          <w:rFonts w:hint="cs"/>
          <w:rtl/>
        </w:rPr>
        <w:t>אני מדבר אליך, אני מדבר לשר הפנים, אני מדבר לממשלת ישראל. אל תעשו אחד לשני ככה. בסוף אתה יודע שיש אנשים שעשרה חודשים לא קיבלו את משכורתם על עבודה שהם עשו בשיר</w:t>
      </w:r>
      <w:r>
        <w:rPr>
          <w:rFonts w:hint="cs"/>
          <w:rtl/>
        </w:rPr>
        <w:t>ותי הדת. דרך אגב, מדובר ביהודים, דרוזים, צ'רקסים, ערבים.</w:t>
      </w:r>
    </w:p>
    <w:p w14:paraId="287E46BA" w14:textId="77777777" w:rsidR="00000000" w:rsidRDefault="00EA6A92">
      <w:pPr>
        <w:pStyle w:val="a0"/>
        <w:ind w:firstLine="0"/>
        <w:rPr>
          <w:rFonts w:hint="cs"/>
          <w:rtl/>
        </w:rPr>
      </w:pPr>
    </w:p>
    <w:p w14:paraId="0F6C2012" w14:textId="77777777" w:rsidR="00000000" w:rsidRDefault="00EA6A92">
      <w:pPr>
        <w:pStyle w:val="a0"/>
        <w:ind w:firstLine="720"/>
        <w:rPr>
          <w:rFonts w:hint="cs"/>
          <w:rtl/>
        </w:rPr>
      </w:pPr>
      <w:r>
        <w:rPr>
          <w:rFonts w:hint="cs"/>
          <w:rtl/>
        </w:rPr>
        <w:t xml:space="preserve">מה העניין? יש סיפורים למיניהם מכאן ומשם, של משרד הפנים ושל משרד האוצר, של המועצות הדתיות. תסלחו לי, זה קשקוש אחד גדול. זה לא יהודי, ההתנהגות הזאת. מותר לאותם אמהות ואבות שעובדים להביא אוכל לילדיהם. </w:t>
      </w:r>
      <w:r>
        <w:rPr>
          <w:rFonts w:hint="cs"/>
          <w:rtl/>
        </w:rPr>
        <w:t>תודה.</w:t>
      </w:r>
    </w:p>
    <w:p w14:paraId="4217057E" w14:textId="77777777" w:rsidR="00000000" w:rsidRDefault="00EA6A92">
      <w:pPr>
        <w:pStyle w:val="a0"/>
        <w:ind w:firstLine="0"/>
        <w:rPr>
          <w:rFonts w:hint="cs"/>
          <w:rtl/>
        </w:rPr>
      </w:pPr>
    </w:p>
    <w:p w14:paraId="083A7A09" w14:textId="77777777" w:rsidR="00000000" w:rsidRDefault="00EA6A92">
      <w:pPr>
        <w:pStyle w:val="af1"/>
        <w:rPr>
          <w:rtl/>
        </w:rPr>
      </w:pPr>
      <w:r>
        <w:rPr>
          <w:rtl/>
        </w:rPr>
        <w:t>היו"ר נסים דהן:</w:t>
      </w:r>
    </w:p>
    <w:p w14:paraId="466854C8" w14:textId="77777777" w:rsidR="00000000" w:rsidRDefault="00EA6A92">
      <w:pPr>
        <w:pStyle w:val="a0"/>
        <w:rPr>
          <w:rtl/>
        </w:rPr>
      </w:pPr>
    </w:p>
    <w:p w14:paraId="2B894843" w14:textId="77777777" w:rsidR="00000000" w:rsidRDefault="00EA6A92">
      <w:pPr>
        <w:pStyle w:val="a0"/>
        <w:rPr>
          <w:rFonts w:hint="cs"/>
          <w:rtl/>
        </w:rPr>
      </w:pPr>
      <w:r>
        <w:rPr>
          <w:rFonts w:hint="cs"/>
          <w:rtl/>
        </w:rPr>
        <w:t>אנחנו עוברים להצבעה. מי בעד ומי נגד הצעת חוק ניירות ערך (תיקון מס' 25), התשס"ד-2004?</w:t>
      </w:r>
    </w:p>
    <w:p w14:paraId="4CA5F061" w14:textId="77777777" w:rsidR="00000000" w:rsidRDefault="00EA6A92">
      <w:pPr>
        <w:pStyle w:val="a0"/>
        <w:ind w:firstLine="0"/>
        <w:rPr>
          <w:rFonts w:hint="cs"/>
          <w:rtl/>
        </w:rPr>
      </w:pPr>
    </w:p>
    <w:p w14:paraId="1503A25E" w14:textId="77777777" w:rsidR="00000000" w:rsidRDefault="00EA6A92">
      <w:pPr>
        <w:pStyle w:val="ab"/>
        <w:bidi/>
        <w:rPr>
          <w:rFonts w:hint="cs"/>
          <w:rtl/>
        </w:rPr>
      </w:pPr>
      <w:r>
        <w:rPr>
          <w:rFonts w:hint="cs"/>
          <w:rtl/>
        </w:rPr>
        <w:t>הצבעה מס' 3</w:t>
      </w:r>
    </w:p>
    <w:p w14:paraId="47789D8E" w14:textId="77777777" w:rsidR="00000000" w:rsidRDefault="00EA6A92">
      <w:pPr>
        <w:pStyle w:val="a0"/>
        <w:rPr>
          <w:rFonts w:hint="cs"/>
          <w:rtl/>
        </w:rPr>
      </w:pPr>
    </w:p>
    <w:p w14:paraId="79412D45" w14:textId="77777777" w:rsidR="00000000" w:rsidRDefault="00EA6A92">
      <w:pPr>
        <w:pStyle w:val="ac"/>
        <w:bidi/>
        <w:rPr>
          <w:rFonts w:hint="cs"/>
          <w:rtl/>
        </w:rPr>
      </w:pPr>
      <w:r>
        <w:rPr>
          <w:rFonts w:hint="cs"/>
          <w:rtl/>
        </w:rPr>
        <w:t xml:space="preserve">בעד ההצעה להעביר את הצעת החוק לוועדה </w:t>
      </w:r>
      <w:r>
        <w:rPr>
          <w:rtl/>
        </w:rPr>
        <w:t>–</w:t>
      </w:r>
      <w:r>
        <w:rPr>
          <w:rFonts w:hint="cs"/>
          <w:rtl/>
        </w:rPr>
        <w:t xml:space="preserve"> 19</w:t>
      </w:r>
    </w:p>
    <w:p w14:paraId="5472A45B" w14:textId="77777777" w:rsidR="00000000" w:rsidRDefault="00EA6A92">
      <w:pPr>
        <w:pStyle w:val="ac"/>
        <w:bidi/>
        <w:rPr>
          <w:rFonts w:hint="cs"/>
          <w:rtl/>
        </w:rPr>
      </w:pPr>
      <w:r>
        <w:rPr>
          <w:rFonts w:hint="cs"/>
          <w:rtl/>
        </w:rPr>
        <w:t xml:space="preserve">נגד </w:t>
      </w:r>
      <w:r>
        <w:rPr>
          <w:rtl/>
        </w:rPr>
        <w:t>–</w:t>
      </w:r>
      <w:r>
        <w:rPr>
          <w:rFonts w:hint="cs"/>
          <w:rtl/>
        </w:rPr>
        <w:t xml:space="preserve"> 2</w:t>
      </w:r>
    </w:p>
    <w:p w14:paraId="4D180D4D" w14:textId="77777777" w:rsidR="00000000" w:rsidRDefault="00EA6A92">
      <w:pPr>
        <w:pStyle w:val="ac"/>
        <w:bidi/>
        <w:rPr>
          <w:rFonts w:hint="cs"/>
          <w:rtl/>
        </w:rPr>
      </w:pPr>
      <w:r>
        <w:rPr>
          <w:rFonts w:hint="cs"/>
          <w:rtl/>
        </w:rPr>
        <w:t xml:space="preserve">נמנעים </w:t>
      </w:r>
      <w:r>
        <w:rPr>
          <w:rtl/>
        </w:rPr>
        <w:t>–</w:t>
      </w:r>
      <w:r>
        <w:rPr>
          <w:rFonts w:hint="cs"/>
          <w:rtl/>
        </w:rPr>
        <w:t xml:space="preserve"> אין</w:t>
      </w:r>
    </w:p>
    <w:p w14:paraId="2EC31F6F" w14:textId="77777777" w:rsidR="00000000" w:rsidRDefault="00EA6A92">
      <w:pPr>
        <w:pStyle w:val="ad"/>
        <w:bidi/>
        <w:rPr>
          <w:rFonts w:hint="cs"/>
          <w:rtl/>
        </w:rPr>
      </w:pPr>
      <w:r>
        <w:rPr>
          <w:rFonts w:hint="cs"/>
          <w:rtl/>
        </w:rPr>
        <w:t xml:space="preserve">ההצעה להעביר את הצעת חוק ניירות ערך (תיקון מס' 25), </w:t>
      </w:r>
    </w:p>
    <w:p w14:paraId="0E99C4B6" w14:textId="77777777" w:rsidR="00000000" w:rsidRDefault="00EA6A92">
      <w:pPr>
        <w:pStyle w:val="ad"/>
        <w:bidi/>
        <w:rPr>
          <w:rFonts w:hint="cs"/>
          <w:rtl/>
        </w:rPr>
      </w:pPr>
      <w:r>
        <w:rPr>
          <w:rFonts w:hint="cs"/>
          <w:rtl/>
        </w:rPr>
        <w:t>התשס"ד-2004, לווע</w:t>
      </w:r>
      <w:r>
        <w:rPr>
          <w:rFonts w:hint="cs"/>
          <w:rtl/>
        </w:rPr>
        <w:t>דת הכספים נתקבלה.</w:t>
      </w:r>
    </w:p>
    <w:p w14:paraId="3C1C365C" w14:textId="77777777" w:rsidR="00000000" w:rsidRDefault="00EA6A92">
      <w:pPr>
        <w:pStyle w:val="a0"/>
        <w:ind w:firstLine="0"/>
        <w:rPr>
          <w:rFonts w:hint="cs"/>
          <w:rtl/>
        </w:rPr>
      </w:pPr>
    </w:p>
    <w:p w14:paraId="215E42C3" w14:textId="77777777" w:rsidR="00000000" w:rsidRDefault="00EA6A92">
      <w:pPr>
        <w:pStyle w:val="af1"/>
        <w:rPr>
          <w:rtl/>
        </w:rPr>
      </w:pPr>
      <w:r>
        <w:rPr>
          <w:rtl/>
        </w:rPr>
        <w:t>היו"ר נסים דהן:</w:t>
      </w:r>
    </w:p>
    <w:p w14:paraId="3833F66D" w14:textId="77777777" w:rsidR="00000000" w:rsidRDefault="00EA6A92">
      <w:pPr>
        <w:pStyle w:val="a0"/>
        <w:rPr>
          <w:rtl/>
        </w:rPr>
      </w:pPr>
    </w:p>
    <w:p w14:paraId="3C81874B" w14:textId="77777777" w:rsidR="00000000" w:rsidRDefault="00EA6A92">
      <w:pPr>
        <w:pStyle w:val="a0"/>
        <w:rPr>
          <w:rFonts w:hint="cs"/>
          <w:rtl/>
        </w:rPr>
      </w:pPr>
      <w:r>
        <w:rPr>
          <w:rFonts w:hint="cs"/>
          <w:rtl/>
        </w:rPr>
        <w:t>19 בעד, שני מתנגדים, אין נמנעים. הצעת החוק התקבלה בקריאה ראשונה ועוברת להמשך החקיקה בוועדת הכספים.</w:t>
      </w:r>
    </w:p>
    <w:p w14:paraId="50301DF7" w14:textId="77777777" w:rsidR="00000000" w:rsidRDefault="00EA6A92">
      <w:pPr>
        <w:pStyle w:val="a0"/>
        <w:ind w:firstLine="0"/>
        <w:rPr>
          <w:rFonts w:hint="cs"/>
          <w:rtl/>
        </w:rPr>
      </w:pPr>
    </w:p>
    <w:p w14:paraId="60FA5EC6" w14:textId="77777777" w:rsidR="00000000" w:rsidRDefault="00EA6A92">
      <w:pPr>
        <w:pStyle w:val="a2"/>
        <w:rPr>
          <w:rtl/>
        </w:rPr>
      </w:pPr>
    </w:p>
    <w:p w14:paraId="0012CE2A" w14:textId="77777777" w:rsidR="00000000" w:rsidRDefault="00EA6A92">
      <w:pPr>
        <w:pStyle w:val="a2"/>
        <w:rPr>
          <w:rFonts w:hint="cs"/>
          <w:rtl/>
        </w:rPr>
      </w:pPr>
      <w:bookmarkStart w:id="247" w:name="CS26655FI0026655T31_05_2004_19_25_43"/>
      <w:bookmarkStart w:id="248" w:name="_Toc74484102"/>
      <w:bookmarkEnd w:id="247"/>
      <w:r>
        <w:rPr>
          <w:rtl/>
        </w:rPr>
        <w:t xml:space="preserve">הצעת חוק מס הכנסה (פטור ממס על הכנסה מהשכרת </w:t>
      </w:r>
      <w:r>
        <w:rPr>
          <w:rFonts w:hint="cs"/>
          <w:rtl/>
        </w:rPr>
        <w:br/>
      </w:r>
      <w:r>
        <w:rPr>
          <w:rtl/>
        </w:rPr>
        <w:t>דירת מגורים)</w:t>
      </w:r>
      <w:r>
        <w:rPr>
          <w:rFonts w:hint="cs"/>
          <w:rtl/>
        </w:rPr>
        <w:t xml:space="preserve"> </w:t>
      </w:r>
      <w:r>
        <w:rPr>
          <w:rtl/>
        </w:rPr>
        <w:t>(הוראת שעה)</w:t>
      </w:r>
      <w:r>
        <w:rPr>
          <w:rFonts w:hint="cs"/>
          <w:rtl/>
        </w:rPr>
        <w:t xml:space="preserve"> </w:t>
      </w:r>
      <w:r>
        <w:rPr>
          <w:rtl/>
        </w:rPr>
        <w:t>(תיקון מס' 11), התשס"ד-2004</w:t>
      </w:r>
      <w:bookmarkEnd w:id="248"/>
      <w:r>
        <w:rPr>
          <w:rtl/>
        </w:rPr>
        <w:t xml:space="preserve"> </w:t>
      </w:r>
    </w:p>
    <w:p w14:paraId="6C7BDAE0" w14:textId="77777777" w:rsidR="00000000" w:rsidRDefault="00EA6A92">
      <w:pPr>
        <w:pStyle w:val="a0"/>
        <w:rPr>
          <w:rFonts w:hint="cs"/>
          <w:rtl/>
        </w:rPr>
      </w:pPr>
      <w:r>
        <w:rPr>
          <w:rtl/>
        </w:rPr>
        <w:t xml:space="preserve">[רשומות (הצעות חוק, </w:t>
      </w:r>
      <w:r>
        <w:rPr>
          <w:rtl/>
        </w:rPr>
        <w:t xml:space="preserve">חוב' </w:t>
      </w:r>
      <w:r>
        <w:rPr>
          <w:rFonts w:hint="cs"/>
          <w:rtl/>
        </w:rPr>
        <w:t>מ/99</w:t>
      </w:r>
      <w:r>
        <w:rPr>
          <w:rtl/>
        </w:rPr>
        <w:t>)</w:t>
      </w:r>
      <w:r>
        <w:rPr>
          <w:rFonts w:hint="cs"/>
          <w:rtl/>
        </w:rPr>
        <w:t>.</w:t>
      </w:r>
      <w:r>
        <w:rPr>
          <w:rtl/>
        </w:rPr>
        <w:t>]</w:t>
      </w:r>
    </w:p>
    <w:p w14:paraId="6688B75D" w14:textId="77777777" w:rsidR="00000000" w:rsidRDefault="00EA6A92">
      <w:pPr>
        <w:pStyle w:val="-0"/>
        <w:rPr>
          <w:rFonts w:hint="cs"/>
          <w:rtl/>
        </w:rPr>
      </w:pPr>
      <w:bookmarkStart w:id="249" w:name="_Toc74484103"/>
      <w:r>
        <w:rPr>
          <w:rFonts w:hint="cs"/>
          <w:rtl/>
        </w:rPr>
        <w:t>(קריאה ראשונה)</w:t>
      </w:r>
      <w:bookmarkEnd w:id="249"/>
    </w:p>
    <w:p w14:paraId="25EF594E" w14:textId="77777777" w:rsidR="00000000" w:rsidRDefault="00EA6A92">
      <w:pPr>
        <w:pStyle w:val="a2"/>
        <w:jc w:val="left"/>
        <w:rPr>
          <w:rFonts w:hint="cs"/>
          <w:u w:val="none"/>
          <w:rtl/>
        </w:rPr>
      </w:pPr>
    </w:p>
    <w:p w14:paraId="6A41DC1A" w14:textId="77777777" w:rsidR="00000000" w:rsidRDefault="00EA6A92">
      <w:pPr>
        <w:pStyle w:val="af1"/>
        <w:rPr>
          <w:rtl/>
        </w:rPr>
      </w:pPr>
      <w:r>
        <w:rPr>
          <w:rtl/>
        </w:rPr>
        <w:t>היו"ר נסים דהן:</w:t>
      </w:r>
    </w:p>
    <w:p w14:paraId="7BA5B852" w14:textId="77777777" w:rsidR="00000000" w:rsidRDefault="00EA6A92">
      <w:pPr>
        <w:pStyle w:val="a0"/>
        <w:rPr>
          <w:rtl/>
        </w:rPr>
      </w:pPr>
    </w:p>
    <w:p w14:paraId="1F9D0AB1" w14:textId="77777777" w:rsidR="00000000" w:rsidRDefault="00EA6A92">
      <w:pPr>
        <w:pStyle w:val="a0"/>
        <w:rPr>
          <w:rFonts w:hint="cs"/>
          <w:rtl/>
        </w:rPr>
      </w:pPr>
      <w:r>
        <w:rPr>
          <w:rFonts w:hint="cs"/>
          <w:rtl/>
        </w:rPr>
        <w:t>אנחנו עוברים להצעת חוק מס הכנסה (פטור ממס על הכנסה מהשכרת דירת מגורים) (הוראת שעה) (תיקון מס' 11), התשס"ד-2004.</w:t>
      </w:r>
    </w:p>
    <w:p w14:paraId="66AFE72A" w14:textId="77777777" w:rsidR="00000000" w:rsidRDefault="00EA6A92">
      <w:pPr>
        <w:pStyle w:val="a0"/>
        <w:ind w:firstLine="0"/>
        <w:rPr>
          <w:rFonts w:hint="cs"/>
          <w:rtl/>
        </w:rPr>
      </w:pPr>
    </w:p>
    <w:p w14:paraId="05441F50" w14:textId="77777777" w:rsidR="00000000" w:rsidRDefault="00EA6A92">
      <w:pPr>
        <w:pStyle w:val="a"/>
        <w:rPr>
          <w:rtl/>
        </w:rPr>
      </w:pPr>
      <w:bookmarkStart w:id="250" w:name="FS000000478T31_05_2004_19_26_50"/>
      <w:bookmarkStart w:id="251" w:name="_Toc74484104"/>
      <w:bookmarkEnd w:id="250"/>
      <w:r>
        <w:rPr>
          <w:rtl/>
        </w:rPr>
        <w:t>השר מאיר שטרית:</w:t>
      </w:r>
      <w:bookmarkEnd w:id="251"/>
    </w:p>
    <w:p w14:paraId="2171E681" w14:textId="77777777" w:rsidR="00000000" w:rsidRDefault="00EA6A92">
      <w:pPr>
        <w:pStyle w:val="a0"/>
        <w:rPr>
          <w:rtl/>
        </w:rPr>
      </w:pPr>
    </w:p>
    <w:p w14:paraId="29A49D4F" w14:textId="77777777" w:rsidR="00000000" w:rsidRDefault="00EA6A92">
      <w:pPr>
        <w:pStyle w:val="a0"/>
        <w:rPr>
          <w:rFonts w:hint="cs"/>
          <w:rtl/>
        </w:rPr>
      </w:pPr>
      <w:r>
        <w:rPr>
          <w:rFonts w:hint="cs"/>
          <w:rtl/>
        </w:rPr>
        <w:t xml:space="preserve">אדוני היושב-ראש, הצעת החוק המונחת, שאני מתכבד להגיש אותה לכנסת, היא הצעת חוק מס </w:t>
      </w:r>
      <w:r>
        <w:rPr>
          <w:rFonts w:hint="cs"/>
          <w:rtl/>
        </w:rPr>
        <w:t>הכנסה (פטור ממס על הכנסה מהשכרת דירת מגורים) (הוראת שעה) (תיקון מס' 11). כדי לומר בקיצור, לא אקרא מהכתב, אלא אומר - - -</w:t>
      </w:r>
    </w:p>
    <w:p w14:paraId="2B33AD40" w14:textId="77777777" w:rsidR="00000000" w:rsidRDefault="00EA6A92">
      <w:pPr>
        <w:pStyle w:val="a0"/>
        <w:ind w:firstLine="0"/>
        <w:rPr>
          <w:rFonts w:hint="cs"/>
          <w:rtl/>
        </w:rPr>
      </w:pPr>
    </w:p>
    <w:p w14:paraId="788A4A03" w14:textId="77777777" w:rsidR="00000000" w:rsidRDefault="00EA6A92">
      <w:pPr>
        <w:pStyle w:val="af1"/>
        <w:rPr>
          <w:rtl/>
        </w:rPr>
      </w:pPr>
      <w:r>
        <w:rPr>
          <w:rtl/>
        </w:rPr>
        <w:t>היו"ר נסים דהן:</w:t>
      </w:r>
    </w:p>
    <w:p w14:paraId="6C464627" w14:textId="77777777" w:rsidR="00000000" w:rsidRDefault="00EA6A92">
      <w:pPr>
        <w:pStyle w:val="a0"/>
        <w:rPr>
          <w:rtl/>
        </w:rPr>
      </w:pPr>
    </w:p>
    <w:p w14:paraId="5EFE4A1D" w14:textId="77777777" w:rsidR="00000000" w:rsidRDefault="00EA6A92">
      <w:pPr>
        <w:pStyle w:val="a0"/>
        <w:rPr>
          <w:rFonts w:hint="cs"/>
          <w:rtl/>
        </w:rPr>
      </w:pPr>
      <w:r>
        <w:rPr>
          <w:rFonts w:hint="cs"/>
          <w:rtl/>
        </w:rPr>
        <w:t>חברי הכנסת. רק רגע, כבוד השר. חברי הכנסת, נא לפזר שם את ההפגנה. סדרנים, להוציא אותם. כבוד השר, אתה יכול להמשיך.</w:t>
      </w:r>
    </w:p>
    <w:p w14:paraId="5C6E35CA" w14:textId="77777777" w:rsidR="00000000" w:rsidRDefault="00EA6A92">
      <w:pPr>
        <w:pStyle w:val="a0"/>
        <w:ind w:firstLine="0"/>
        <w:rPr>
          <w:rFonts w:hint="cs"/>
          <w:rtl/>
        </w:rPr>
      </w:pPr>
    </w:p>
    <w:p w14:paraId="0B127EDF" w14:textId="77777777" w:rsidR="00000000" w:rsidRDefault="00EA6A92">
      <w:pPr>
        <w:pStyle w:val="-"/>
        <w:rPr>
          <w:rtl/>
        </w:rPr>
      </w:pPr>
      <w:bookmarkStart w:id="252" w:name="FS000000478T31_05_2004_19_28_24C"/>
      <w:bookmarkEnd w:id="252"/>
      <w:r>
        <w:rPr>
          <w:rFonts w:hint="eastAsia"/>
          <w:rtl/>
        </w:rPr>
        <w:t>השר</w:t>
      </w:r>
      <w:r>
        <w:rPr>
          <w:rtl/>
        </w:rPr>
        <w:t xml:space="preserve"> מ</w:t>
      </w:r>
      <w:r>
        <w:rPr>
          <w:rtl/>
        </w:rPr>
        <w:t>איר שטרית:</w:t>
      </w:r>
    </w:p>
    <w:p w14:paraId="5F99E77C" w14:textId="77777777" w:rsidR="00000000" w:rsidRDefault="00EA6A92">
      <w:pPr>
        <w:pStyle w:val="a0"/>
        <w:rPr>
          <w:rFonts w:hint="cs"/>
          <w:rtl/>
        </w:rPr>
      </w:pPr>
    </w:p>
    <w:p w14:paraId="2E525BE9" w14:textId="77777777" w:rsidR="00000000" w:rsidRDefault="00EA6A92">
      <w:pPr>
        <w:pStyle w:val="a0"/>
        <w:rPr>
          <w:rFonts w:hint="cs"/>
          <w:rtl/>
        </w:rPr>
      </w:pPr>
      <w:r>
        <w:rPr>
          <w:rFonts w:hint="cs"/>
          <w:rtl/>
        </w:rPr>
        <w:t>כידוע, החוק קובע היום, כי יחיד שהיתה לו בשנת המס הכנסה מדמי שכירות, מהשכרת דירות מגורים שאינן משמשות כעסקאות, יהיה פטור ממס על הכנסה זאת עד לתקרה הקבועה בחוק. בשנת 2003 התקרה היתה 7,540 שקל. בשל ירידת המדד בשנת המס 2003 בשיעור של 1.96%, הסכום ה</w:t>
      </w:r>
      <w:r>
        <w:rPr>
          <w:rFonts w:hint="cs"/>
          <w:rtl/>
        </w:rPr>
        <w:t xml:space="preserve">פטור ממס ב-2004 ירד ל-7,390 שקל. אלא מה? הצעת החוק הזאת היא כידוע הוראת שעה, שבעצם נגמרה בסוף 2003. הצעת החוק שמוגשת לפניכם נועדה להאריך את הוראת השעה הזאת בשנה נוספת, עד סוף 2004. </w:t>
      </w:r>
    </w:p>
    <w:p w14:paraId="289CC7A6" w14:textId="77777777" w:rsidR="00000000" w:rsidRDefault="00EA6A92">
      <w:pPr>
        <w:pStyle w:val="a0"/>
        <w:rPr>
          <w:rFonts w:hint="cs"/>
          <w:rtl/>
        </w:rPr>
      </w:pPr>
    </w:p>
    <w:p w14:paraId="21A3E228" w14:textId="77777777" w:rsidR="00000000" w:rsidRDefault="00EA6A92">
      <w:pPr>
        <w:pStyle w:val="a0"/>
        <w:rPr>
          <w:rFonts w:hint="cs"/>
          <w:rtl/>
        </w:rPr>
      </w:pPr>
      <w:r>
        <w:rPr>
          <w:rFonts w:hint="cs"/>
          <w:rtl/>
        </w:rPr>
        <w:t>אני מבקש מחברי הכנסת לאשר את הצעת החוק הזאת ולהעביר אותה להכנה לקריאה שני</w:t>
      </w:r>
      <w:r>
        <w:rPr>
          <w:rFonts w:hint="cs"/>
          <w:rtl/>
        </w:rPr>
        <w:t>יה ושלישית בוועדת הכספים של הכנסת.</w:t>
      </w:r>
    </w:p>
    <w:p w14:paraId="2727CA83" w14:textId="77777777" w:rsidR="00000000" w:rsidRDefault="00EA6A92">
      <w:pPr>
        <w:pStyle w:val="a0"/>
        <w:ind w:firstLine="0"/>
        <w:rPr>
          <w:rFonts w:hint="cs"/>
          <w:rtl/>
        </w:rPr>
      </w:pPr>
    </w:p>
    <w:p w14:paraId="3C90BCFC" w14:textId="77777777" w:rsidR="00000000" w:rsidRDefault="00EA6A92">
      <w:pPr>
        <w:pStyle w:val="af1"/>
        <w:rPr>
          <w:rtl/>
        </w:rPr>
      </w:pPr>
      <w:r>
        <w:rPr>
          <w:rFonts w:hint="eastAsia"/>
          <w:rtl/>
        </w:rPr>
        <w:t>היו</w:t>
      </w:r>
      <w:r>
        <w:rPr>
          <w:rtl/>
        </w:rPr>
        <w:t>"ר נסים דהן:</w:t>
      </w:r>
    </w:p>
    <w:p w14:paraId="17AEEEA2" w14:textId="77777777" w:rsidR="00000000" w:rsidRDefault="00EA6A92">
      <w:pPr>
        <w:pStyle w:val="a0"/>
        <w:rPr>
          <w:rFonts w:hint="cs"/>
          <w:rtl/>
        </w:rPr>
      </w:pPr>
    </w:p>
    <w:p w14:paraId="2D058396" w14:textId="77777777" w:rsidR="00000000" w:rsidRDefault="00EA6A92">
      <w:pPr>
        <w:pStyle w:val="a0"/>
        <w:rPr>
          <w:rFonts w:hint="cs"/>
          <w:rtl/>
        </w:rPr>
      </w:pPr>
      <w:r>
        <w:rPr>
          <w:rFonts w:hint="cs"/>
          <w:rtl/>
        </w:rPr>
        <w:t>ראשון המתדיינים, חבר הכנסת יגאל יאסינוב - אינו נוכח. חבר הכנסת מוחמד ברכה - אינו נוכח. חבר הכנסת עסאם מח'ול - אינו נוכח. חבר הכנסת אחמד טיבי - אינו נוכח. חבר הכנסת אופיר פינס-פז - אינו נוכח. חבר הכנסת עז</w:t>
      </w:r>
      <w:r>
        <w:rPr>
          <w:rFonts w:hint="cs"/>
          <w:rtl/>
        </w:rPr>
        <w:t xml:space="preserve">מי בשארה - אינו נוכח. חבר הכנסת אברהם רביץ - אינו נוכח. חבר הכנסת אורי יהודה אריאל - מוותר על זכות הדיבור. חבר הכנסת ג'מאל זחאלקה - אינו נוכח. חבר הכנסת משה גפני - אינו נוכח. חבר הכנסת איוב קרא - אינו נוכח. חבר הכנסת טלב אלסאנע - אינו נוכח. חבר הכנסת מאיר </w:t>
      </w:r>
      <w:r>
        <w:rPr>
          <w:rFonts w:hint="cs"/>
          <w:rtl/>
        </w:rPr>
        <w:t xml:space="preserve">פרוש - אינו נוכח. חבר הכנסת חיים אורון - אינו נוכח. חבר הכנסת מגלי והבה - מוותר על זכות הדיבור. חבר הכנסת עבד-אלמאלכ דהאמשה, בבקשה. </w:t>
      </w:r>
    </w:p>
    <w:p w14:paraId="4795D6F3" w14:textId="77777777" w:rsidR="00000000" w:rsidRDefault="00EA6A92">
      <w:pPr>
        <w:pStyle w:val="a0"/>
        <w:rPr>
          <w:rFonts w:hint="cs"/>
          <w:rtl/>
        </w:rPr>
      </w:pPr>
    </w:p>
    <w:p w14:paraId="5A6410BA" w14:textId="77777777" w:rsidR="00000000" w:rsidRDefault="00EA6A92">
      <w:pPr>
        <w:pStyle w:val="a"/>
        <w:rPr>
          <w:rtl/>
        </w:rPr>
      </w:pPr>
      <w:bookmarkStart w:id="253" w:name="FS000000550T31_05_2004_19_32_40"/>
      <w:bookmarkStart w:id="254" w:name="_Toc74484105"/>
      <w:bookmarkEnd w:id="253"/>
      <w:r>
        <w:rPr>
          <w:rFonts w:hint="eastAsia"/>
          <w:rtl/>
        </w:rPr>
        <w:t>עבד</w:t>
      </w:r>
      <w:r>
        <w:rPr>
          <w:rtl/>
        </w:rPr>
        <w:t>-אלמאלכ דהאמשה (רע"ם):</w:t>
      </w:r>
      <w:bookmarkEnd w:id="254"/>
    </w:p>
    <w:p w14:paraId="4BE2915A" w14:textId="77777777" w:rsidR="00000000" w:rsidRDefault="00EA6A92">
      <w:pPr>
        <w:pStyle w:val="a0"/>
        <w:rPr>
          <w:rFonts w:hint="cs"/>
          <w:rtl/>
        </w:rPr>
      </w:pPr>
    </w:p>
    <w:p w14:paraId="4DEF051B" w14:textId="77777777" w:rsidR="00000000" w:rsidRDefault="00EA6A92">
      <w:pPr>
        <w:pStyle w:val="a0"/>
        <w:rPr>
          <w:rFonts w:hint="cs"/>
          <w:rtl/>
        </w:rPr>
      </w:pPr>
      <w:r>
        <w:rPr>
          <w:rFonts w:hint="cs"/>
          <w:rtl/>
        </w:rPr>
        <w:t>גברתי היושבת-ראש, מכובדי השר, חברי חברי הכנסת, הצעת החוק יכולה להיות טובה, ואני חושב שלא צריך ל</w:t>
      </w:r>
      <w:r>
        <w:rPr>
          <w:rFonts w:hint="cs"/>
          <w:rtl/>
        </w:rPr>
        <w:t>עמוד על דקויות עם אנשים, לא רק עם זקנים וחלשים באמצעים, אלא גם אלה שיש להם אפשרות להרוויח קצת כסף בתנאים הקשים, הנוראיים שבהם נתונה החברה ובהם הממשלה הזאת והמדיניות הכלכלית שלה מעשירה את העשירים ומרוששת את העניים.</w:t>
      </w:r>
    </w:p>
    <w:p w14:paraId="65A3CDB9" w14:textId="77777777" w:rsidR="00000000" w:rsidRDefault="00EA6A92">
      <w:pPr>
        <w:pStyle w:val="a0"/>
        <w:rPr>
          <w:rFonts w:hint="cs"/>
          <w:rtl/>
        </w:rPr>
      </w:pPr>
    </w:p>
    <w:p w14:paraId="58182825" w14:textId="77777777" w:rsidR="00000000" w:rsidRDefault="00EA6A92">
      <w:pPr>
        <w:pStyle w:val="a0"/>
        <w:rPr>
          <w:rFonts w:hint="cs"/>
          <w:rtl/>
        </w:rPr>
      </w:pPr>
      <w:r>
        <w:rPr>
          <w:rFonts w:hint="cs"/>
          <w:rtl/>
        </w:rPr>
        <w:t xml:space="preserve">במכלול, אני בעד ההצעה, אבל אני חייב לומר </w:t>
      </w:r>
      <w:r>
        <w:rPr>
          <w:rFonts w:hint="cs"/>
          <w:rtl/>
        </w:rPr>
        <w:t>לגבי מדיניות האוצר כולה: אני לא יודע אם זה לזכותך או לחובתך, אדוני השר מאיר שטרית. אתה ידוע כשר חברתי. אנחנו יודעים מאיפה באת ולאן פניך ומה כל רמ"ח איבריך רוצים. אבל כנראה אתה שבוי באותה מדיניות, אתה שבוי באותו משרד, ולפעמים אפילו קוראים את זה בשפת הגוף. ל</w:t>
      </w:r>
      <w:r>
        <w:rPr>
          <w:rFonts w:hint="cs"/>
          <w:rtl/>
        </w:rPr>
        <w:t xml:space="preserve">א יכול להיות שמדיניות האוצר תהיה בנויה על כך שמקצצים למשפחות מרובות הילדים, מקצצים בקצבאות הזיקנה, מקצצים לנכים ומקצצים לשכבות החלשות. בו-זמנית, מוסיפים כסף ומורידים מסים ומבטלים מסים לבעלי ההון ולבעלי האמצעים ולעשירים. </w:t>
      </w:r>
    </w:p>
    <w:p w14:paraId="31C8E989" w14:textId="77777777" w:rsidR="00000000" w:rsidRDefault="00EA6A92">
      <w:pPr>
        <w:pStyle w:val="a0"/>
        <w:rPr>
          <w:rFonts w:hint="cs"/>
          <w:rtl/>
        </w:rPr>
      </w:pPr>
    </w:p>
    <w:p w14:paraId="03B3FB4C" w14:textId="77777777" w:rsidR="00000000" w:rsidRDefault="00EA6A92">
      <w:pPr>
        <w:pStyle w:val="a0"/>
        <w:rPr>
          <w:rFonts w:hint="cs"/>
          <w:rtl/>
        </w:rPr>
      </w:pPr>
      <w:r>
        <w:rPr>
          <w:rFonts w:hint="cs"/>
          <w:rtl/>
        </w:rPr>
        <w:t xml:space="preserve">הרי זו המדיניות מאז התחילה הממשלה </w:t>
      </w:r>
      <w:r>
        <w:rPr>
          <w:rFonts w:hint="cs"/>
          <w:rtl/>
        </w:rPr>
        <w:t xml:space="preserve">הזאת במדיניותה, וכל זאת כשאנחנו שואלים ואתם אומרים: בסוף זה יביא תועלת, זה בסוף יביא לצמיחה, זה בסוף יביא ליציאה מהמשבר. אני אומר, אפילו אם הדברים האלה נכונים והתיאוריה שלכם תוכח כנכונה והניתוח הזה יצליח, החולה ימות. העניים ימותו. </w:t>
      </w:r>
    </w:p>
    <w:p w14:paraId="2ABC53E0" w14:textId="77777777" w:rsidR="00000000" w:rsidRDefault="00EA6A92">
      <w:pPr>
        <w:pStyle w:val="a0"/>
        <w:rPr>
          <w:rFonts w:hint="cs"/>
          <w:rtl/>
        </w:rPr>
      </w:pPr>
    </w:p>
    <w:p w14:paraId="15EA73DF" w14:textId="77777777" w:rsidR="00000000" w:rsidRDefault="00EA6A92">
      <w:pPr>
        <w:pStyle w:val="a0"/>
        <w:rPr>
          <w:rFonts w:hint="cs"/>
          <w:rtl/>
        </w:rPr>
      </w:pPr>
      <w:r>
        <w:rPr>
          <w:rFonts w:hint="cs"/>
          <w:rtl/>
        </w:rPr>
        <w:t>אנחנו חיים היום במצב הח</w:t>
      </w:r>
      <w:r>
        <w:rPr>
          <w:rFonts w:hint="cs"/>
          <w:rtl/>
        </w:rPr>
        <w:t>ברתי הגרוע ביותר זה 50 שנה ואולי יותר. עוד לא היה מצב שאחוז המשפחות העניות היה כה גבוה, שאחוז המובטלים כה גבוה, שאחוז העניים כה גבוה, שאחוז הילדים, הנערים שהם מתחת לקו העוני כה גבוה. אני מדבר על האחוזים האלה במכלול, וכמובן עלינו לזכור, שבכל המישורים האלה ה</w:t>
      </w:r>
      <w:r>
        <w:rPr>
          <w:rFonts w:hint="cs"/>
          <w:rtl/>
        </w:rPr>
        <w:t>אוכלוסייה הערבית היא המובילה. אם אחוז הילדים העניים או אלה שהם מתחת לקו העוני במדינה בכלל הוא בסביבות ה-40%, אז במגזר הערבי הוא מעל 50%, וכך הלאה וכך הלאה בכל התחומים.</w:t>
      </w:r>
    </w:p>
    <w:p w14:paraId="5E6BEE07" w14:textId="77777777" w:rsidR="00000000" w:rsidRDefault="00EA6A92">
      <w:pPr>
        <w:pStyle w:val="a0"/>
        <w:rPr>
          <w:rFonts w:hint="cs"/>
          <w:rtl/>
        </w:rPr>
      </w:pPr>
    </w:p>
    <w:p w14:paraId="6D976F56" w14:textId="77777777" w:rsidR="00000000" w:rsidRDefault="00EA6A92">
      <w:pPr>
        <w:pStyle w:val="a0"/>
        <w:rPr>
          <w:rFonts w:hint="cs"/>
          <w:rtl/>
        </w:rPr>
      </w:pPr>
      <w:r>
        <w:rPr>
          <w:rFonts w:hint="cs"/>
          <w:rtl/>
        </w:rPr>
        <w:t>לכן, אני מתלבט אם לתמוך בהצעה או להתנגד לה ואולי להימנע. אבל המדיניות הכלכלית שלכם, אדו</w:t>
      </w:r>
      <w:r>
        <w:rPr>
          <w:rFonts w:hint="cs"/>
          <w:rtl/>
        </w:rPr>
        <w:t>ני השר, חייבת להשתנות. חייבים לשים לב, ולא על-ידי כל מיני בעיטות של השר נתניהו - הפעם אני אחזיר קצת קצבאות וכו'. חייבים לבסס מדיניות על כך שהמצב החברתי לא ימשיך להידרדר, כי אם אתם תרוויחו את התיאוריות הכלכליות שלכם ותרוששו את העניים ואת החברה בישראל, אני ח</w:t>
      </w:r>
      <w:r>
        <w:rPr>
          <w:rFonts w:hint="cs"/>
          <w:rtl/>
        </w:rPr>
        <w:t>ושב שהפסדתם, גם אם תיאורטית זה יכול להיות נכון. תודה רבה.</w:t>
      </w:r>
    </w:p>
    <w:p w14:paraId="65972C8D" w14:textId="77777777" w:rsidR="00000000" w:rsidRDefault="00EA6A92">
      <w:pPr>
        <w:pStyle w:val="a0"/>
        <w:ind w:firstLine="0"/>
        <w:rPr>
          <w:rFonts w:hint="cs"/>
          <w:rtl/>
        </w:rPr>
      </w:pPr>
    </w:p>
    <w:p w14:paraId="7395163B" w14:textId="77777777" w:rsidR="00000000" w:rsidRDefault="00EA6A92">
      <w:pPr>
        <w:pStyle w:val="af1"/>
        <w:rPr>
          <w:rtl/>
        </w:rPr>
      </w:pPr>
      <w:r>
        <w:rPr>
          <w:rtl/>
        </w:rPr>
        <w:t>היו"ר אתי לבני:</w:t>
      </w:r>
    </w:p>
    <w:p w14:paraId="3982BCAF" w14:textId="77777777" w:rsidR="00000000" w:rsidRDefault="00EA6A92">
      <w:pPr>
        <w:pStyle w:val="a0"/>
        <w:rPr>
          <w:rtl/>
        </w:rPr>
      </w:pPr>
    </w:p>
    <w:p w14:paraId="678D6B1A" w14:textId="77777777" w:rsidR="00000000" w:rsidRDefault="00EA6A92">
      <w:pPr>
        <w:pStyle w:val="a0"/>
        <w:rPr>
          <w:rFonts w:hint="cs"/>
          <w:rtl/>
        </w:rPr>
      </w:pPr>
      <w:r>
        <w:rPr>
          <w:rFonts w:hint="cs"/>
          <w:rtl/>
        </w:rPr>
        <w:t>תודה רבה. חבר הכנסת אברהם בורג - אינו נוכח. חבר הכנסת ישראל אייכלר, בבקשה.</w:t>
      </w:r>
    </w:p>
    <w:p w14:paraId="3752A301" w14:textId="77777777" w:rsidR="00000000" w:rsidRDefault="00EA6A92">
      <w:pPr>
        <w:pStyle w:val="a0"/>
        <w:ind w:firstLine="0"/>
        <w:rPr>
          <w:rFonts w:hint="cs"/>
          <w:rtl/>
        </w:rPr>
      </w:pPr>
    </w:p>
    <w:p w14:paraId="7844400A" w14:textId="77777777" w:rsidR="00000000" w:rsidRDefault="00EA6A92">
      <w:pPr>
        <w:pStyle w:val="a"/>
        <w:rPr>
          <w:rtl/>
        </w:rPr>
      </w:pPr>
      <w:bookmarkStart w:id="255" w:name="FS000001057T31_05_2004_19_41_26"/>
      <w:bookmarkStart w:id="256" w:name="_Toc74484106"/>
      <w:bookmarkEnd w:id="255"/>
      <w:r>
        <w:rPr>
          <w:rFonts w:hint="eastAsia"/>
          <w:rtl/>
        </w:rPr>
        <w:t>ישראל</w:t>
      </w:r>
      <w:r>
        <w:rPr>
          <w:rtl/>
        </w:rPr>
        <w:t xml:space="preserve"> אייכלר (יהדות התורה):</w:t>
      </w:r>
      <w:bookmarkEnd w:id="256"/>
    </w:p>
    <w:p w14:paraId="6D59C84D" w14:textId="77777777" w:rsidR="00000000" w:rsidRDefault="00EA6A92">
      <w:pPr>
        <w:pStyle w:val="a0"/>
        <w:rPr>
          <w:rFonts w:hint="cs"/>
          <w:rtl/>
        </w:rPr>
      </w:pPr>
    </w:p>
    <w:p w14:paraId="286617CD" w14:textId="77777777" w:rsidR="00000000" w:rsidRDefault="00EA6A92">
      <w:pPr>
        <w:pStyle w:val="a0"/>
        <w:rPr>
          <w:rFonts w:hint="cs"/>
          <w:rtl/>
        </w:rPr>
      </w:pPr>
      <w:r>
        <w:rPr>
          <w:rFonts w:hint="cs"/>
          <w:rtl/>
        </w:rPr>
        <w:t>גברתי היושבת-ראש, חברי הכנסת, העניין של חוק מס הכנסה הוא בעצם בעייתי, כי בע</w:t>
      </w:r>
      <w:r>
        <w:rPr>
          <w:rFonts w:hint="cs"/>
          <w:rtl/>
        </w:rPr>
        <w:t>צם יש פה כפייה. כפייה דתית, למשל, זה אסור, אבל כפייה כלכלית - אדם עובד, מתפרנס, מרוויח, והמדינה באה ואומרת: אני שותפה שלך לפחות ב-50% אם אתה מרוויח טוב וב-30% אם אתה מרוויח מעט פחות. במדינות העולם יודעים, שמדינה לא יכולה להתקיים בלי מס הכנסה. אבל הם גם יוד</w:t>
      </w:r>
      <w:r>
        <w:rPr>
          <w:rFonts w:hint="cs"/>
          <w:rtl/>
        </w:rPr>
        <w:t>עים, במיוחד במדינות הקפיטליסטיות, העשירות, שאם קובעים שיעור מס גבוה מדי, אנשים מתחמקים יותר ואז הרווח לא גדול.</w:t>
      </w:r>
    </w:p>
    <w:p w14:paraId="6FABE79D" w14:textId="77777777" w:rsidR="00000000" w:rsidRDefault="00EA6A92">
      <w:pPr>
        <w:pStyle w:val="a0"/>
        <w:rPr>
          <w:rFonts w:hint="cs"/>
          <w:rtl/>
        </w:rPr>
      </w:pPr>
    </w:p>
    <w:p w14:paraId="30E17190" w14:textId="77777777" w:rsidR="00000000" w:rsidRDefault="00EA6A92">
      <w:pPr>
        <w:pStyle w:val="a0"/>
        <w:rPr>
          <w:rFonts w:hint="cs"/>
          <w:rtl/>
        </w:rPr>
      </w:pPr>
      <w:r>
        <w:rPr>
          <w:rFonts w:hint="cs"/>
          <w:rtl/>
        </w:rPr>
        <w:t>במדינות טוטליטריות, מדינות מפגרות, מדינות בלתי מתוקנות, מדינות אפריקניות שבהן ראשי ממשלות מעורבים בשחיתות ושרי הממשלה עסוקים במינויים ורוב פקידי</w:t>
      </w:r>
      <w:r>
        <w:rPr>
          <w:rFonts w:hint="cs"/>
          <w:rtl/>
        </w:rPr>
        <w:t xml:space="preserve"> השלטון הבכירים זה חבר מביא חבר ושופטיהם זה חבר מביא חבר וכל המשכורות שלהם בנויות מקומבינות ושחיתות, עד שמגיעים ל-60,000, 50,000 שקל, החל משופט עליון ועד עובד נמל - למדינה כזאת אין זכות מוסרית לגבות מאנשים מס הכנסה. </w:t>
      </w:r>
    </w:p>
    <w:p w14:paraId="53CE8125" w14:textId="77777777" w:rsidR="00000000" w:rsidRDefault="00EA6A92">
      <w:pPr>
        <w:pStyle w:val="a0"/>
        <w:rPr>
          <w:rFonts w:hint="cs"/>
          <w:rtl/>
        </w:rPr>
      </w:pPr>
    </w:p>
    <w:p w14:paraId="343D4E7F" w14:textId="77777777" w:rsidR="00000000" w:rsidRDefault="00EA6A92">
      <w:pPr>
        <w:pStyle w:val="a0"/>
        <w:rPr>
          <w:rFonts w:hint="cs"/>
          <w:rtl/>
        </w:rPr>
      </w:pPr>
      <w:r>
        <w:rPr>
          <w:rFonts w:hint="cs"/>
          <w:rtl/>
        </w:rPr>
        <w:t>העניין של דינא דמלכותא דינא, זה כשהחוק</w:t>
      </w:r>
      <w:r>
        <w:rPr>
          <w:rFonts w:hint="cs"/>
          <w:rtl/>
        </w:rPr>
        <w:t xml:space="preserve"> דומה לכל האזרחים. אז אם אתה מרוצה מהחוק הזה או לא מרוצה, יש צרכים של מדינה וצריך לשלם מס הכנסה. אבל כשהכול בנוי על גנבה ושחיתות, הכול בנוי על עושק ורשעות, הכול בנוי על אנשים שיושבים ונקראים "נערי אוצר", שמלכתחילה יודעים שהם יעבדו אחרי עבודתם באוצר ויקבלו </w:t>
      </w:r>
      <w:r>
        <w:rPr>
          <w:rFonts w:hint="cs"/>
          <w:rtl/>
        </w:rPr>
        <w:t xml:space="preserve">את המשרות שלהם - אני לא רוצה להכליל, כי כנראה גם שם יש אנשים טובים ואסור להכליל שום ציבור. אבל אם אני שומע היום שבמשרד החינוך תקצבו סעיף שצריך לעלות 120 מיליון שקל לפי החוק, לפי החלטות הממשלה אחרי כל הקיצוצים, תקצבו רק 108 ונשאר מחסור של 12 מיליון רק מפני </w:t>
      </w:r>
      <w:r>
        <w:rPr>
          <w:rFonts w:hint="cs"/>
          <w:rtl/>
        </w:rPr>
        <w:t xml:space="preserve">שזה משפחות עניות מהמגזר החרדי, זאת מדינת עושק. זה שלטון של עושק וגזל. ואין להם זכות לקחת מס הכנסה מאנשים. אין להם זכות מוסרית. ודאי שיש להם כוח. הם יכולים למרר את חיי האזרח, תשאלו את האזרחים שנקלעו לבעיות עם מס הכנסה איזה צרות יש להם. אבל את הזכות המוסרית </w:t>
      </w:r>
      <w:r>
        <w:rPr>
          <w:rFonts w:hint="cs"/>
          <w:rtl/>
        </w:rPr>
        <w:t>הם איבדו.</w:t>
      </w:r>
    </w:p>
    <w:p w14:paraId="2EF920C0" w14:textId="77777777" w:rsidR="00000000" w:rsidRDefault="00EA6A92">
      <w:pPr>
        <w:pStyle w:val="a0"/>
        <w:ind w:firstLine="0"/>
        <w:rPr>
          <w:rFonts w:hint="cs"/>
          <w:rtl/>
        </w:rPr>
      </w:pPr>
    </w:p>
    <w:p w14:paraId="266A2B96" w14:textId="77777777" w:rsidR="00000000" w:rsidRDefault="00EA6A92">
      <w:pPr>
        <w:pStyle w:val="a0"/>
        <w:rPr>
          <w:rFonts w:hint="cs"/>
          <w:rtl/>
        </w:rPr>
      </w:pPr>
      <w:r>
        <w:rPr>
          <w:rFonts w:hint="cs"/>
          <w:rtl/>
        </w:rPr>
        <w:t xml:space="preserve">אני לא מדבר על מדינה יהודית </w:t>
      </w:r>
      <w:r>
        <w:rPr>
          <w:rFonts w:hint="eastAsia"/>
          <w:rtl/>
        </w:rPr>
        <w:t>–</w:t>
      </w:r>
      <w:r>
        <w:rPr>
          <w:rFonts w:hint="cs"/>
          <w:rtl/>
        </w:rPr>
        <w:t xml:space="preserve"> אני מדבר על מדינה אנושית. אילו המסים והחוקים האלה היו שוויוניים, אילו חלוקת התקציב היתה לפחות פרופורציונלית, היה אפשר להגיד: בסדר, אף מדינה אינה מושלמת, אבל לפחות יש בסיס של יושר והיגיון. כך אמרו פעם </w:t>
      </w:r>
      <w:r>
        <w:rPr>
          <w:rFonts w:hint="eastAsia"/>
          <w:rtl/>
        </w:rPr>
        <w:t>–</w:t>
      </w:r>
      <w:r>
        <w:rPr>
          <w:rFonts w:hint="cs"/>
          <w:rtl/>
        </w:rPr>
        <w:t xml:space="preserve"> שמדינת ישראל,</w:t>
      </w:r>
      <w:r>
        <w:rPr>
          <w:rFonts w:hint="cs"/>
          <w:rtl/>
        </w:rPr>
        <w:t xml:space="preserve"> מדינת היהודים, לפחות בעניין הזה תהיה מופת, אור לגויים.</w:t>
      </w:r>
    </w:p>
    <w:p w14:paraId="5216D80E" w14:textId="77777777" w:rsidR="00000000" w:rsidRDefault="00EA6A92">
      <w:pPr>
        <w:pStyle w:val="a0"/>
        <w:rPr>
          <w:rFonts w:hint="cs"/>
          <w:rtl/>
        </w:rPr>
      </w:pPr>
    </w:p>
    <w:p w14:paraId="516B84A0" w14:textId="77777777" w:rsidR="00000000" w:rsidRDefault="00EA6A92">
      <w:pPr>
        <w:pStyle w:val="a0"/>
        <w:rPr>
          <w:rFonts w:hint="cs"/>
          <w:rtl/>
        </w:rPr>
      </w:pPr>
      <w:r>
        <w:rPr>
          <w:rFonts w:hint="cs"/>
          <w:rtl/>
        </w:rPr>
        <w:t xml:space="preserve">מדינה שהפכה למדינת חזקיה ושליטיה, שאזרחיה מאבדים את כל הזכויות האנושיות שלהם, ובעיקר את הזכות לקורת-גג - למדינה כזאת אסור לגבות מס הכנסה, אין לה זכות לגבות מס הכנסה. תודה רבה. </w:t>
      </w:r>
    </w:p>
    <w:p w14:paraId="24CBCB6A" w14:textId="77777777" w:rsidR="00000000" w:rsidRDefault="00EA6A92">
      <w:pPr>
        <w:pStyle w:val="a0"/>
        <w:rPr>
          <w:rFonts w:hint="cs"/>
          <w:rtl/>
        </w:rPr>
      </w:pPr>
    </w:p>
    <w:p w14:paraId="39475A74" w14:textId="77777777" w:rsidR="00000000" w:rsidRDefault="00EA6A92">
      <w:pPr>
        <w:pStyle w:val="af1"/>
        <w:rPr>
          <w:rtl/>
        </w:rPr>
      </w:pPr>
      <w:r>
        <w:rPr>
          <w:rtl/>
        </w:rPr>
        <w:t>היו"ר אתי לבני:</w:t>
      </w:r>
    </w:p>
    <w:p w14:paraId="0165EFC8" w14:textId="77777777" w:rsidR="00000000" w:rsidRDefault="00EA6A92">
      <w:pPr>
        <w:pStyle w:val="a0"/>
        <w:rPr>
          <w:rtl/>
        </w:rPr>
      </w:pPr>
    </w:p>
    <w:p w14:paraId="3EAC84C1" w14:textId="77777777" w:rsidR="00000000" w:rsidRDefault="00EA6A92">
      <w:pPr>
        <w:pStyle w:val="a0"/>
        <w:rPr>
          <w:rFonts w:hint="cs"/>
          <w:rtl/>
        </w:rPr>
      </w:pPr>
      <w:r>
        <w:rPr>
          <w:rFonts w:hint="cs"/>
          <w:rtl/>
        </w:rPr>
        <w:t>תודה</w:t>
      </w:r>
      <w:r>
        <w:rPr>
          <w:rFonts w:hint="cs"/>
          <w:rtl/>
        </w:rPr>
        <w:t xml:space="preserve"> רבה. הדובר הבא, חבר הכנסת איתן כבל - אינו נוכח. חבר הכנסת נסים זאב, בבקשה. אחריו - חבר הכנסת אהוד רצאבי, חבר הכנסת איוב קרא וחבר הכנסת גדעון סער.</w:t>
      </w:r>
    </w:p>
    <w:p w14:paraId="7B6DA352" w14:textId="77777777" w:rsidR="00000000" w:rsidRDefault="00EA6A92">
      <w:pPr>
        <w:pStyle w:val="a0"/>
        <w:rPr>
          <w:rFonts w:hint="cs"/>
          <w:rtl/>
        </w:rPr>
      </w:pPr>
    </w:p>
    <w:p w14:paraId="381F89D5" w14:textId="77777777" w:rsidR="00000000" w:rsidRDefault="00EA6A92">
      <w:pPr>
        <w:pStyle w:val="a"/>
        <w:rPr>
          <w:rtl/>
        </w:rPr>
      </w:pPr>
      <w:bookmarkStart w:id="257" w:name="FS000000490T31_05_2004_19_36_37"/>
      <w:bookmarkStart w:id="258" w:name="_Toc74484107"/>
      <w:bookmarkEnd w:id="257"/>
      <w:r>
        <w:rPr>
          <w:rFonts w:hint="eastAsia"/>
          <w:rtl/>
        </w:rPr>
        <w:t>נסים</w:t>
      </w:r>
      <w:r>
        <w:rPr>
          <w:rtl/>
        </w:rPr>
        <w:t xml:space="preserve"> זאב (ש"ס):</w:t>
      </w:r>
      <w:bookmarkEnd w:id="258"/>
    </w:p>
    <w:p w14:paraId="2CF792C3" w14:textId="77777777" w:rsidR="00000000" w:rsidRDefault="00EA6A92">
      <w:pPr>
        <w:pStyle w:val="a0"/>
        <w:rPr>
          <w:rFonts w:hint="cs"/>
          <w:rtl/>
        </w:rPr>
      </w:pPr>
    </w:p>
    <w:p w14:paraId="30C60946" w14:textId="77777777" w:rsidR="00000000" w:rsidRDefault="00EA6A92">
      <w:pPr>
        <w:pStyle w:val="a0"/>
        <w:rPr>
          <w:rFonts w:hint="cs"/>
          <w:rtl/>
        </w:rPr>
      </w:pPr>
      <w:r>
        <w:rPr>
          <w:rFonts w:hint="cs"/>
          <w:rtl/>
        </w:rPr>
        <w:t>גברתי היושבת בראש, כנסת נכבדה, הצעת חוק מס הכנסה באה לפטור ממס הכנסה השכרת דירות למגורים עד</w:t>
      </w:r>
      <w:r>
        <w:rPr>
          <w:rFonts w:hint="cs"/>
          <w:rtl/>
        </w:rPr>
        <w:t xml:space="preserve"> לסכום, כפי שאמר השר, 7,540 ש"ח. אף שהמדד הוא שלילי, וזה הגיע עד 7,390 ש"ח, הממשלה מתחשבת באותם משכירי דירות. אני חושב שזה מעודד, כך נכון לעשות. </w:t>
      </w:r>
    </w:p>
    <w:p w14:paraId="385E9261" w14:textId="77777777" w:rsidR="00000000" w:rsidRDefault="00EA6A92">
      <w:pPr>
        <w:pStyle w:val="a0"/>
        <w:rPr>
          <w:rFonts w:hint="cs"/>
          <w:rtl/>
        </w:rPr>
      </w:pPr>
    </w:p>
    <w:p w14:paraId="1F2265D0" w14:textId="77777777" w:rsidR="00000000" w:rsidRDefault="00EA6A92">
      <w:pPr>
        <w:pStyle w:val="a0"/>
        <w:rPr>
          <w:rFonts w:hint="cs"/>
          <w:rtl/>
        </w:rPr>
      </w:pPr>
      <w:r>
        <w:rPr>
          <w:rFonts w:hint="cs"/>
          <w:rtl/>
        </w:rPr>
        <w:t>אבל דבר אחד מפריע לי מאוד. כשאנחנו מדברים על אדם שיש לו דירה אחת בלבד, והוא שוכר ומשכיר, לצורך תשלום מס ההכנס</w:t>
      </w:r>
      <w:r>
        <w:rPr>
          <w:rFonts w:hint="cs"/>
          <w:rtl/>
        </w:rPr>
        <w:t>ה, כאשר הוא בא לקבל את ההנחות המגיעות לו על-פי חוק, לא מכניסים את העניין של מבחן ההכנסה מול ההוצאה. דהיינו, הרי הוא שוכר ומשכיר במקביל. יכול להיות שיש אילוץ, מכיוון שהמשפחה גדולה והיא זקוקה לחדר נוסף, או במקרים שלא עלינו היתה איזו טרגדיה והמשפחה נאלצה לעזו</w:t>
      </w:r>
      <w:r>
        <w:rPr>
          <w:rFonts w:hint="cs"/>
          <w:rtl/>
        </w:rPr>
        <w:t xml:space="preserve">ב את מקום מגוריה ועברה למקום אחר. תראו מה קורה, במבחן ההכנסות שלהם, כלפי הרשויות המקומיות למשל, לגבי ארנונה, אין להם פטור. אומרים לאדם כזה: אדוני, אתה משכיר דירה, ואנחנו רואים את ההכנסה שלך פלוס המשכורת שלך </w:t>
      </w:r>
      <w:r>
        <w:rPr>
          <w:rFonts w:hint="eastAsia"/>
          <w:rtl/>
        </w:rPr>
        <w:t>–</w:t>
      </w:r>
      <w:r>
        <w:rPr>
          <w:rFonts w:hint="cs"/>
          <w:rtl/>
        </w:rPr>
        <w:t xml:space="preserve"> אתה מגיע לסכום מסוים. אף שבו בזמן יש לו ההוצאה,</w:t>
      </w:r>
      <w:r>
        <w:rPr>
          <w:rFonts w:hint="cs"/>
          <w:rtl/>
        </w:rPr>
        <w:t xml:space="preserve"> ובגין אותה ההוצאה קיימת ההכנסה. זאת אומרת, זה השכרה מול השכרה </w:t>
      </w:r>
      <w:r>
        <w:rPr>
          <w:rFonts w:hint="eastAsia"/>
          <w:rtl/>
        </w:rPr>
        <w:t>–</w:t>
      </w:r>
      <w:r>
        <w:rPr>
          <w:rFonts w:hint="cs"/>
          <w:rtl/>
        </w:rPr>
        <w:t xml:space="preserve"> שוכר ומשכיר. </w:t>
      </w:r>
    </w:p>
    <w:p w14:paraId="05A8967C" w14:textId="77777777" w:rsidR="00000000" w:rsidRDefault="00EA6A92">
      <w:pPr>
        <w:pStyle w:val="a0"/>
        <w:rPr>
          <w:rFonts w:hint="cs"/>
          <w:rtl/>
        </w:rPr>
      </w:pPr>
    </w:p>
    <w:p w14:paraId="2FA1D62F" w14:textId="77777777" w:rsidR="00000000" w:rsidRDefault="00EA6A92">
      <w:pPr>
        <w:pStyle w:val="a0"/>
        <w:rPr>
          <w:rFonts w:hint="cs"/>
          <w:rtl/>
        </w:rPr>
      </w:pPr>
      <w:r>
        <w:rPr>
          <w:rFonts w:hint="cs"/>
          <w:rtl/>
        </w:rPr>
        <w:t xml:space="preserve">אשמח מאוד אם אדוני השר יאמר לי שיש מקום להביא כאן תיקון חקיקה, והוא יעזור ויתמוך בעניין הזה. אני אשמח להביא את זה. אני שומע זעקות רבות של אנשים שבאים להגיש את הטפסים שלהם ואין </w:t>
      </w:r>
      <w:r>
        <w:rPr>
          <w:rFonts w:hint="cs"/>
          <w:rtl/>
        </w:rPr>
        <w:t>מתחשבים בהם. אומרים להם: אצלכם עצם השכרת הדירה נחשבת הכנסה.</w:t>
      </w:r>
    </w:p>
    <w:p w14:paraId="6EA29952" w14:textId="77777777" w:rsidR="00000000" w:rsidRDefault="00EA6A92">
      <w:pPr>
        <w:pStyle w:val="a0"/>
        <w:rPr>
          <w:rFonts w:hint="cs"/>
          <w:rtl/>
        </w:rPr>
      </w:pPr>
    </w:p>
    <w:p w14:paraId="6EE0CD3B" w14:textId="77777777" w:rsidR="00000000" w:rsidRDefault="00EA6A92">
      <w:pPr>
        <w:pStyle w:val="af0"/>
        <w:rPr>
          <w:rtl/>
        </w:rPr>
      </w:pPr>
      <w:r>
        <w:rPr>
          <w:rFonts w:hint="eastAsia"/>
          <w:rtl/>
        </w:rPr>
        <w:t>השר</w:t>
      </w:r>
      <w:r>
        <w:rPr>
          <w:rtl/>
        </w:rPr>
        <w:t xml:space="preserve"> מאיר שטרית:</w:t>
      </w:r>
    </w:p>
    <w:p w14:paraId="412E46BF" w14:textId="77777777" w:rsidR="00000000" w:rsidRDefault="00EA6A92">
      <w:pPr>
        <w:pStyle w:val="a0"/>
        <w:rPr>
          <w:rFonts w:hint="cs"/>
          <w:rtl/>
        </w:rPr>
      </w:pPr>
    </w:p>
    <w:p w14:paraId="275CE009" w14:textId="77777777" w:rsidR="00000000" w:rsidRDefault="00EA6A92">
      <w:pPr>
        <w:pStyle w:val="a0"/>
        <w:rPr>
          <w:rFonts w:hint="cs"/>
          <w:rtl/>
        </w:rPr>
      </w:pPr>
      <w:r>
        <w:rPr>
          <w:rFonts w:hint="cs"/>
          <w:rtl/>
        </w:rPr>
        <w:t>אני מוכן לדבר אתך בהמשך ולהבהיר את הדברים. זה לא כל כך פשוט.</w:t>
      </w:r>
    </w:p>
    <w:p w14:paraId="310B7A29" w14:textId="77777777" w:rsidR="00000000" w:rsidRDefault="00EA6A92">
      <w:pPr>
        <w:pStyle w:val="a0"/>
        <w:rPr>
          <w:rFonts w:hint="cs"/>
          <w:rtl/>
        </w:rPr>
      </w:pPr>
    </w:p>
    <w:p w14:paraId="205A35E9" w14:textId="77777777" w:rsidR="00000000" w:rsidRDefault="00EA6A92">
      <w:pPr>
        <w:pStyle w:val="-"/>
        <w:rPr>
          <w:rtl/>
        </w:rPr>
      </w:pPr>
      <w:bookmarkStart w:id="259" w:name="FS000000490T31_05_2004_19_43_25C"/>
      <w:bookmarkEnd w:id="259"/>
      <w:r>
        <w:rPr>
          <w:rtl/>
        </w:rPr>
        <w:t>נסים זאב (ש"ס):</w:t>
      </w:r>
    </w:p>
    <w:p w14:paraId="3FD2FC45" w14:textId="77777777" w:rsidR="00000000" w:rsidRDefault="00EA6A92">
      <w:pPr>
        <w:pStyle w:val="a0"/>
        <w:rPr>
          <w:rtl/>
        </w:rPr>
      </w:pPr>
    </w:p>
    <w:p w14:paraId="1C24A7A1" w14:textId="77777777" w:rsidR="00000000" w:rsidRDefault="00EA6A92">
      <w:pPr>
        <w:pStyle w:val="a0"/>
        <w:rPr>
          <w:rFonts w:hint="cs"/>
          <w:rtl/>
        </w:rPr>
      </w:pPr>
      <w:r>
        <w:rPr>
          <w:rFonts w:hint="cs"/>
          <w:rtl/>
        </w:rPr>
        <w:t>אני יודע שזה לא כל כך פשוט, אבל דע לך, אלה דברים שאנחנו חיים אותם ביום-יום. יש לזה השלכות, אני לא י</w:t>
      </w:r>
      <w:r>
        <w:rPr>
          <w:rFonts w:hint="cs"/>
          <w:rtl/>
        </w:rPr>
        <w:t>ודע כמה אנשים שוכרים ומשכירים במקביל, אבל אני חושב שיש בזה הרבה היגיון, ואני אודה לך.</w:t>
      </w:r>
    </w:p>
    <w:p w14:paraId="453F86AF" w14:textId="77777777" w:rsidR="00000000" w:rsidRDefault="00EA6A92">
      <w:pPr>
        <w:pStyle w:val="a0"/>
        <w:rPr>
          <w:rFonts w:hint="cs"/>
          <w:rtl/>
        </w:rPr>
      </w:pPr>
    </w:p>
    <w:p w14:paraId="311EAE15" w14:textId="77777777" w:rsidR="00000000" w:rsidRDefault="00EA6A92">
      <w:pPr>
        <w:pStyle w:val="a0"/>
        <w:rPr>
          <w:rFonts w:hint="cs"/>
          <w:rtl/>
        </w:rPr>
      </w:pPr>
      <w:r>
        <w:rPr>
          <w:rFonts w:hint="cs"/>
          <w:rtl/>
        </w:rPr>
        <w:t xml:space="preserve">דבר נוסף </w:t>
      </w:r>
      <w:r>
        <w:rPr>
          <w:rFonts w:hint="eastAsia"/>
          <w:rtl/>
        </w:rPr>
        <w:t>–</w:t>
      </w:r>
      <w:r>
        <w:rPr>
          <w:rFonts w:hint="cs"/>
          <w:rtl/>
        </w:rPr>
        <w:t xml:space="preserve"> אני זוכר שבחוק הדיור הציבורי הממשלה אמרה שאין בעיה, אדם שהיתה לו דירה של "פרזות" או של "עמידר" רשאי לקנות אותה בסופו של דבר, לאחר כמה שנים, בתנאים שהממשלה תמכ</w:t>
      </w:r>
      <w:r>
        <w:rPr>
          <w:rFonts w:hint="cs"/>
          <w:rtl/>
        </w:rPr>
        <w:t>ה בהם. היתה התחייבות מצד הממשלה שלא יחסרו דירות נ"ר - נכסי רכישה. למעשה משרד השיכון עומד היום במצב שאין לו תקציב לרכוש דירות כדי לפתור בעיות של חסרי דיור. זאת אומרת, נוצר מצב של חסר בדירות. מצד אחד היטבנו עם אותם אנשים, הלכנו לקראתם. אם לא היינו עושים את ה</w:t>
      </w:r>
      <w:r>
        <w:rPr>
          <w:rFonts w:hint="cs"/>
          <w:rtl/>
        </w:rPr>
        <w:t xml:space="preserve">חוק, היינו יכולים אולי לקבל עשרות או מאות דירות שהיו במלאי של הממשלה, והיום נשארנו ריקים מנכסים. אני חושב שצריך אולי לשנות את החוק, לפחות מהיום. מה שנעשה </w:t>
      </w:r>
      <w:r>
        <w:rPr>
          <w:rtl/>
        </w:rPr>
        <w:t>–</w:t>
      </w:r>
      <w:r>
        <w:rPr>
          <w:rFonts w:hint="cs"/>
          <w:rtl/>
        </w:rPr>
        <w:t xml:space="preserve"> עשוי, אני מסכים אתך, אדוני השר.</w:t>
      </w:r>
    </w:p>
    <w:p w14:paraId="0109328D" w14:textId="77777777" w:rsidR="00000000" w:rsidRDefault="00EA6A92">
      <w:pPr>
        <w:pStyle w:val="a0"/>
        <w:rPr>
          <w:rFonts w:hint="cs"/>
          <w:rtl/>
        </w:rPr>
      </w:pPr>
    </w:p>
    <w:p w14:paraId="58E4F34F" w14:textId="77777777" w:rsidR="00000000" w:rsidRDefault="00EA6A92">
      <w:pPr>
        <w:pStyle w:val="af0"/>
        <w:rPr>
          <w:rtl/>
        </w:rPr>
      </w:pPr>
      <w:r>
        <w:rPr>
          <w:rFonts w:hint="eastAsia"/>
          <w:rtl/>
        </w:rPr>
        <w:t>השר</w:t>
      </w:r>
      <w:r>
        <w:rPr>
          <w:rtl/>
        </w:rPr>
        <w:t xml:space="preserve"> מאיר שטרית:</w:t>
      </w:r>
    </w:p>
    <w:p w14:paraId="6256FE5B" w14:textId="77777777" w:rsidR="00000000" w:rsidRDefault="00EA6A92">
      <w:pPr>
        <w:pStyle w:val="a0"/>
        <w:rPr>
          <w:rFonts w:hint="cs"/>
          <w:rtl/>
        </w:rPr>
      </w:pPr>
    </w:p>
    <w:p w14:paraId="3E68DA80" w14:textId="77777777" w:rsidR="00000000" w:rsidRDefault="00EA6A92">
      <w:pPr>
        <w:pStyle w:val="a0"/>
        <w:rPr>
          <w:rFonts w:hint="cs"/>
          <w:rtl/>
        </w:rPr>
      </w:pPr>
      <w:r>
        <w:rPr>
          <w:rFonts w:hint="cs"/>
          <w:rtl/>
        </w:rPr>
        <w:t>החוק הוקפא.</w:t>
      </w:r>
    </w:p>
    <w:p w14:paraId="57933A7D" w14:textId="77777777" w:rsidR="00000000" w:rsidRDefault="00EA6A92">
      <w:pPr>
        <w:pStyle w:val="a0"/>
        <w:rPr>
          <w:rFonts w:hint="cs"/>
          <w:rtl/>
        </w:rPr>
      </w:pPr>
    </w:p>
    <w:p w14:paraId="4637AD05" w14:textId="77777777" w:rsidR="00000000" w:rsidRDefault="00EA6A92">
      <w:pPr>
        <w:pStyle w:val="-"/>
        <w:rPr>
          <w:rtl/>
        </w:rPr>
      </w:pPr>
      <w:bookmarkStart w:id="260" w:name="FS000000490T31_05_2004_19_46_58C"/>
      <w:bookmarkEnd w:id="260"/>
      <w:r>
        <w:rPr>
          <w:rtl/>
        </w:rPr>
        <w:t>נסים זאב (ש"ס):</w:t>
      </w:r>
    </w:p>
    <w:p w14:paraId="60F569F6" w14:textId="77777777" w:rsidR="00000000" w:rsidRDefault="00EA6A92">
      <w:pPr>
        <w:pStyle w:val="a0"/>
        <w:rPr>
          <w:rtl/>
        </w:rPr>
      </w:pPr>
    </w:p>
    <w:p w14:paraId="41EEF7B5" w14:textId="77777777" w:rsidR="00000000" w:rsidRDefault="00EA6A92">
      <w:pPr>
        <w:pStyle w:val="a0"/>
        <w:rPr>
          <w:rFonts w:hint="cs"/>
          <w:rtl/>
        </w:rPr>
      </w:pPr>
      <w:r>
        <w:rPr>
          <w:rFonts w:hint="cs"/>
          <w:rtl/>
        </w:rPr>
        <w:t xml:space="preserve">מה שנעשה </w:t>
      </w:r>
      <w:r>
        <w:rPr>
          <w:rtl/>
        </w:rPr>
        <w:t>–</w:t>
      </w:r>
      <w:r>
        <w:rPr>
          <w:rFonts w:hint="cs"/>
          <w:rtl/>
        </w:rPr>
        <w:t xml:space="preserve"> עשוי, אבל</w:t>
      </w:r>
      <w:r>
        <w:rPr>
          <w:rFonts w:hint="cs"/>
          <w:rtl/>
        </w:rPr>
        <w:t xml:space="preserve"> בעניין מה שלא נעשה, צריך לחשוב אם אנחנו באמת יכולים להרשות לעצמנו להמשיך בהטבות האלה.</w:t>
      </w:r>
    </w:p>
    <w:p w14:paraId="07A19F78" w14:textId="77777777" w:rsidR="00000000" w:rsidRDefault="00EA6A92">
      <w:pPr>
        <w:pStyle w:val="a0"/>
        <w:rPr>
          <w:rFonts w:hint="cs"/>
          <w:rtl/>
        </w:rPr>
      </w:pPr>
    </w:p>
    <w:p w14:paraId="5E6F615C" w14:textId="77777777" w:rsidR="00000000" w:rsidRDefault="00EA6A92">
      <w:pPr>
        <w:pStyle w:val="af1"/>
        <w:rPr>
          <w:rtl/>
        </w:rPr>
      </w:pPr>
      <w:r>
        <w:rPr>
          <w:rtl/>
        </w:rPr>
        <w:t>היו"ר אתי לבני:</w:t>
      </w:r>
    </w:p>
    <w:p w14:paraId="71F6EB0C" w14:textId="77777777" w:rsidR="00000000" w:rsidRDefault="00EA6A92">
      <w:pPr>
        <w:pStyle w:val="a0"/>
        <w:rPr>
          <w:rtl/>
        </w:rPr>
      </w:pPr>
    </w:p>
    <w:p w14:paraId="28A42964" w14:textId="77777777" w:rsidR="00000000" w:rsidRDefault="00EA6A92">
      <w:pPr>
        <w:pStyle w:val="a0"/>
        <w:rPr>
          <w:rFonts w:hint="cs"/>
          <w:rtl/>
        </w:rPr>
      </w:pPr>
      <w:r>
        <w:rPr>
          <w:rFonts w:hint="cs"/>
          <w:rtl/>
        </w:rPr>
        <w:t>תודה רבה. חבר הכנסת אהוד רצאבי, בבקשה.</w:t>
      </w:r>
    </w:p>
    <w:p w14:paraId="3CD4A8E3" w14:textId="77777777" w:rsidR="00000000" w:rsidRDefault="00EA6A92">
      <w:pPr>
        <w:pStyle w:val="a0"/>
        <w:rPr>
          <w:rFonts w:hint="cs"/>
          <w:rtl/>
        </w:rPr>
      </w:pPr>
    </w:p>
    <w:p w14:paraId="455FD1D9" w14:textId="77777777" w:rsidR="00000000" w:rsidRDefault="00EA6A92">
      <w:pPr>
        <w:pStyle w:val="a"/>
        <w:rPr>
          <w:rtl/>
        </w:rPr>
      </w:pPr>
      <w:bookmarkStart w:id="261" w:name="FS000001050T31_05_2004_19_47_35"/>
      <w:bookmarkStart w:id="262" w:name="_Toc74484108"/>
      <w:bookmarkEnd w:id="261"/>
      <w:r>
        <w:rPr>
          <w:rFonts w:hint="eastAsia"/>
          <w:rtl/>
        </w:rPr>
        <w:t>אהוד</w:t>
      </w:r>
      <w:r>
        <w:rPr>
          <w:rtl/>
        </w:rPr>
        <w:t xml:space="preserve"> רצאבי (שינוי):</w:t>
      </w:r>
      <w:bookmarkEnd w:id="262"/>
    </w:p>
    <w:p w14:paraId="08025351" w14:textId="77777777" w:rsidR="00000000" w:rsidRDefault="00EA6A92">
      <w:pPr>
        <w:pStyle w:val="a0"/>
        <w:rPr>
          <w:rFonts w:hint="cs"/>
          <w:rtl/>
        </w:rPr>
      </w:pPr>
    </w:p>
    <w:p w14:paraId="5C4309F7" w14:textId="77777777" w:rsidR="00000000" w:rsidRDefault="00EA6A92">
      <w:pPr>
        <w:pStyle w:val="a0"/>
        <w:rPr>
          <w:rFonts w:hint="cs"/>
          <w:rtl/>
        </w:rPr>
      </w:pPr>
      <w:r>
        <w:rPr>
          <w:rFonts w:hint="cs"/>
          <w:rtl/>
        </w:rPr>
        <w:t>גברתי היושבת-ראש, חברי כנסת נכבדים, אני שמח לדבר על הצעת חוק בנושא שאני מטפל בו כבר 25 שני</w:t>
      </w:r>
      <w:r>
        <w:rPr>
          <w:rFonts w:hint="cs"/>
          <w:rtl/>
        </w:rPr>
        <w:t xml:space="preserve">ם, מס הכנסה. </w:t>
      </w:r>
    </w:p>
    <w:p w14:paraId="12E223C5" w14:textId="77777777" w:rsidR="00000000" w:rsidRDefault="00EA6A92">
      <w:pPr>
        <w:pStyle w:val="a0"/>
        <w:rPr>
          <w:rFonts w:hint="cs"/>
          <w:rtl/>
        </w:rPr>
      </w:pPr>
    </w:p>
    <w:p w14:paraId="08830AA5" w14:textId="77777777" w:rsidR="00000000" w:rsidRDefault="00EA6A92">
      <w:pPr>
        <w:pStyle w:val="a0"/>
        <w:rPr>
          <w:rFonts w:hint="cs"/>
          <w:rtl/>
        </w:rPr>
      </w:pPr>
      <w:r>
        <w:rPr>
          <w:rFonts w:hint="cs"/>
          <w:rtl/>
        </w:rPr>
        <w:t>הצעת החוק ראויה, ואני לא בא להלין עליה, אלא רק על המועד שבו היא מונחת. אם זאת היתה תופעה חד-פעמית, ניחא. רק שאנחנו רואים את זה כתהליך שחוזר על עצמו בחוקים שונים ומשונים.</w:t>
      </w:r>
    </w:p>
    <w:p w14:paraId="263C19C2" w14:textId="77777777" w:rsidR="00000000" w:rsidRDefault="00EA6A92">
      <w:pPr>
        <w:pStyle w:val="a0"/>
        <w:rPr>
          <w:rFonts w:hint="cs"/>
          <w:rtl/>
        </w:rPr>
      </w:pPr>
    </w:p>
    <w:p w14:paraId="6AB4FBB2" w14:textId="77777777" w:rsidR="00000000" w:rsidRDefault="00EA6A92">
      <w:pPr>
        <w:pStyle w:val="a0"/>
        <w:rPr>
          <w:rFonts w:hint="cs"/>
          <w:rtl/>
        </w:rPr>
      </w:pPr>
      <w:r>
        <w:rPr>
          <w:rFonts w:hint="cs"/>
          <w:rtl/>
        </w:rPr>
        <w:t xml:space="preserve">הפטור ממס על דירות מגורים, בנוסחו העכשווי </w:t>
      </w:r>
      <w:r>
        <w:rPr>
          <w:rFonts w:hint="eastAsia"/>
          <w:rtl/>
        </w:rPr>
        <w:t>–</w:t>
      </w:r>
      <w:r>
        <w:rPr>
          <w:rFonts w:hint="cs"/>
          <w:rtl/>
        </w:rPr>
        <w:t xml:space="preserve"> למעשה התוקף של ההוראה הזאת</w:t>
      </w:r>
      <w:r>
        <w:rPr>
          <w:rFonts w:hint="cs"/>
          <w:rtl/>
        </w:rPr>
        <w:t xml:space="preserve"> פג בדצמבר 2003. לקח לממשלה חמישה חודשים תמימים להגיש הצעת חוק ולהביא אותה לדיון בכנסת. בחמשת החודשים התמימים האלה היו למעשה אזרחי ישראל שלא שילמו מס עבריינים. אזרחי ישראל חשבו שיאריכו, ויש כאלה שחשבו אולי שלא יאריכו </w:t>
      </w:r>
      <w:r>
        <w:rPr>
          <w:rFonts w:hint="eastAsia"/>
          <w:rtl/>
        </w:rPr>
        <w:t>–</w:t>
      </w:r>
      <w:r>
        <w:rPr>
          <w:rFonts w:hint="cs"/>
          <w:rtl/>
        </w:rPr>
        <w:t xml:space="preserve"> אני חושב שזאת דרך ניהול לא נכונה. אני</w:t>
      </w:r>
      <w:r>
        <w:rPr>
          <w:rFonts w:hint="cs"/>
          <w:rtl/>
        </w:rPr>
        <w:t xml:space="preserve"> חושב שהצעת החוק הזאת כל כך פשוטה, הרי את המדד ידענו כבר ב-15 בינואר. מה יותר פשוט מלהכין את הטיוטה, לשתול את עליית המדד ולהגיש? אנחנו חייבים לשרת את האומה.</w:t>
      </w:r>
    </w:p>
    <w:p w14:paraId="3C28BBCC" w14:textId="77777777" w:rsidR="00000000" w:rsidRDefault="00EA6A92">
      <w:pPr>
        <w:pStyle w:val="a0"/>
        <w:rPr>
          <w:rFonts w:hint="cs"/>
          <w:rtl/>
        </w:rPr>
      </w:pPr>
    </w:p>
    <w:p w14:paraId="01B95CAD" w14:textId="77777777" w:rsidR="00000000" w:rsidRDefault="00EA6A92">
      <w:pPr>
        <w:pStyle w:val="a0"/>
        <w:rPr>
          <w:rFonts w:hint="cs"/>
          <w:rtl/>
        </w:rPr>
      </w:pPr>
      <w:r>
        <w:rPr>
          <w:rFonts w:hint="cs"/>
          <w:rtl/>
        </w:rPr>
        <w:t xml:space="preserve">הנה יש לנו דוגמה נוספת </w:t>
      </w:r>
      <w:r>
        <w:rPr>
          <w:rtl/>
        </w:rPr>
        <w:t>–</w:t>
      </w:r>
      <w:r>
        <w:rPr>
          <w:rFonts w:hint="cs"/>
          <w:rtl/>
        </w:rPr>
        <w:t xml:space="preserve"> פטור מדמי ביטוח לאומי על הכנסות פיננסיות נגמר בדצמבר 2003. לו היינו מאשרי</w:t>
      </w:r>
      <w:r>
        <w:rPr>
          <w:rFonts w:hint="cs"/>
          <w:rtl/>
        </w:rPr>
        <w:t xml:space="preserve">ם את זה עם חוק ההסדרים, הדבר הזה היה בתוקף גם היום, למרות התנגדויות מימין והתנגדויות משמאל. הצעת החוק הזאת נמצאת היום בקריאה טרומית כהצעת חוק שלי, ושוב אנחנו נמצאים עם אנשים בפנסיה מוקדמת, אנשים שפרשו ויש להם הכנסות זעירות מריבית </w:t>
      </w:r>
      <w:r>
        <w:rPr>
          <w:rFonts w:hint="eastAsia"/>
          <w:rtl/>
        </w:rPr>
        <w:t>–</w:t>
      </w:r>
      <w:r>
        <w:rPr>
          <w:rFonts w:hint="cs"/>
          <w:rtl/>
        </w:rPr>
        <w:t xml:space="preserve"> שהם עבריינים. הם אפילו ל</w:t>
      </w:r>
      <w:r>
        <w:rPr>
          <w:rFonts w:hint="cs"/>
          <w:rtl/>
        </w:rPr>
        <w:t>א יודעים שהם עבריינים, כי השר הממונה הודיע בזמנו שהוא פוטר את ההכנסות האלה מביטוח לאומי, ולא כך קרה.</w:t>
      </w:r>
    </w:p>
    <w:p w14:paraId="3F250AFA" w14:textId="77777777" w:rsidR="00000000" w:rsidRDefault="00EA6A92">
      <w:pPr>
        <w:pStyle w:val="a0"/>
        <w:rPr>
          <w:rFonts w:hint="cs"/>
          <w:rtl/>
        </w:rPr>
      </w:pPr>
    </w:p>
    <w:p w14:paraId="0B22E028" w14:textId="77777777" w:rsidR="00000000" w:rsidRDefault="00EA6A92">
      <w:pPr>
        <w:pStyle w:val="a0"/>
        <w:rPr>
          <w:rFonts w:hint="cs"/>
          <w:rtl/>
        </w:rPr>
      </w:pPr>
      <w:r>
        <w:rPr>
          <w:rFonts w:hint="cs"/>
          <w:rtl/>
        </w:rPr>
        <w:t xml:space="preserve">הדברים האלה חוזרים ונשנים, והנה אנחנו נמצאים בפתחו של תיקון חדש, שהונח היום על שולחן הכנסת, מה שנקרא תיקון מס' 50 </w:t>
      </w:r>
      <w:r>
        <w:rPr>
          <w:rFonts w:hint="eastAsia"/>
          <w:rtl/>
        </w:rPr>
        <w:t>–</w:t>
      </w:r>
      <w:r>
        <w:rPr>
          <w:rFonts w:hint="cs"/>
          <w:rtl/>
        </w:rPr>
        <w:t xml:space="preserve"> החוק שעוסק בהסרת חסמים בענף הנדל"ן. גם</w:t>
      </w:r>
      <w:r>
        <w:rPr>
          <w:rFonts w:hint="cs"/>
          <w:rtl/>
        </w:rPr>
        <w:t xml:space="preserve"> ההטבות לפי החוק הזה נגמרו </w:t>
      </w:r>
      <w:r>
        <w:rPr>
          <w:rtl/>
        </w:rPr>
        <w:t>–</w:t>
      </w:r>
      <w:r>
        <w:rPr>
          <w:rFonts w:hint="cs"/>
          <w:rtl/>
        </w:rPr>
        <w:t xml:space="preserve"> אותה ועדת-רבינוביץ, אדוני השר שטרית. ההטבות לפי החוק הזה נגמרו בדצמבר 2003. עוד באוקטובר 2003 קיימתי דיון בוועדת הכספים, ואז אמרה נציבת מס הכנסה, שהם ימשיכו את ההטבות, פרט לדברים מסוימים. </w:t>
      </w:r>
    </w:p>
    <w:p w14:paraId="53FE2603" w14:textId="77777777" w:rsidR="00000000" w:rsidRDefault="00EA6A92">
      <w:pPr>
        <w:pStyle w:val="a0"/>
        <w:rPr>
          <w:rFonts w:hint="cs"/>
          <w:rtl/>
        </w:rPr>
      </w:pPr>
    </w:p>
    <w:p w14:paraId="580525DE" w14:textId="77777777" w:rsidR="00000000" w:rsidRDefault="00EA6A92">
      <w:pPr>
        <w:pStyle w:val="a0"/>
        <w:rPr>
          <w:rFonts w:hint="cs"/>
          <w:rtl/>
        </w:rPr>
      </w:pPr>
      <w:r>
        <w:rPr>
          <w:rFonts w:hint="cs"/>
          <w:rtl/>
        </w:rPr>
        <w:t>על שולחננו מונחת היום הצעת חוק, 22 עמ</w:t>
      </w:r>
      <w:r>
        <w:rPr>
          <w:rFonts w:hint="cs"/>
          <w:rtl/>
        </w:rPr>
        <w:t xml:space="preserve">ודים, הצעת חוק שלא תעבור מחר ולא בחודש הבא. זו הצעת חוק מסובכת. היה אפשר בלי שום בעיה להאריך בינואר את תוקפם של הסעיפים הרלוונטיים. יש כאן בעיה של מקל וגזר, אולי אתם מפחדים להעביר את ההטבות, כי אז לא יהיה אפשר להעביר את הקיצוצים. </w:t>
      </w:r>
    </w:p>
    <w:p w14:paraId="588A9B40" w14:textId="77777777" w:rsidR="00000000" w:rsidRDefault="00EA6A92">
      <w:pPr>
        <w:pStyle w:val="a0"/>
        <w:rPr>
          <w:rFonts w:hint="cs"/>
          <w:rtl/>
        </w:rPr>
      </w:pPr>
    </w:p>
    <w:p w14:paraId="5872CBC7" w14:textId="77777777" w:rsidR="00000000" w:rsidRDefault="00EA6A92">
      <w:pPr>
        <w:pStyle w:val="a0"/>
        <w:rPr>
          <w:rFonts w:hint="cs"/>
          <w:rtl/>
        </w:rPr>
      </w:pPr>
      <w:r>
        <w:rPr>
          <w:rFonts w:hint="cs"/>
          <w:rtl/>
        </w:rPr>
        <w:t>אני חושב שבנושא הזה מן ה</w:t>
      </w:r>
      <w:r>
        <w:rPr>
          <w:rFonts w:hint="cs"/>
          <w:rtl/>
        </w:rPr>
        <w:t>ראוי שהאוצר יגיש את הצעות החוק בזמן, יתכנן את הדברים האלה עוד לפני תום השנה, כדי שעם ישראל ידע בדיוק מה החובות שלו ומה הזכויות שלו.</w:t>
      </w:r>
    </w:p>
    <w:p w14:paraId="47006FDA" w14:textId="77777777" w:rsidR="00000000" w:rsidRDefault="00EA6A92">
      <w:pPr>
        <w:pStyle w:val="a0"/>
        <w:rPr>
          <w:rFonts w:hint="cs"/>
          <w:rtl/>
        </w:rPr>
      </w:pPr>
    </w:p>
    <w:p w14:paraId="76CFE0DF" w14:textId="77777777" w:rsidR="00000000" w:rsidRDefault="00EA6A92">
      <w:pPr>
        <w:pStyle w:val="a0"/>
        <w:rPr>
          <w:rFonts w:hint="cs"/>
          <w:rtl/>
        </w:rPr>
      </w:pPr>
      <w:r>
        <w:rPr>
          <w:rFonts w:hint="cs"/>
          <w:rtl/>
        </w:rPr>
        <w:t xml:space="preserve">מאחר שיש לי עוד שמונה שניות, אני רוצה לדבר גם על נושא אחר שקשור במס הכנסה. החוק מסובך. כתוצאה מזה שהחוק מסובך והולך ומסתבך </w:t>
      </w:r>
      <w:r>
        <w:rPr>
          <w:rFonts w:hint="cs"/>
          <w:rtl/>
        </w:rPr>
        <w:t>מוגשים תיקונים, אבל גם התיקונים לא מוצלחים, ואז מוגשים תיקונים לתיקונים, וכאשר התיקונים האלה לא מוצלחים, כולנו מרימים ידיים. ואז מתקינים גם תקנות, למשל שתיים שהובאו היום לשולחן ועדת הכספים. השר שטרית, אף אחד לא הבין מה כתוב שם. גם  יועצי המס, עורכי-הדין המ</w:t>
      </w:r>
      <w:r>
        <w:rPr>
          <w:rFonts w:hint="cs"/>
          <w:rtl/>
        </w:rPr>
        <w:t xml:space="preserve">פולפלים שלוקחים את שכר טרחתם בדולרים, לא הבינו מה כתוב שם. </w:t>
      </w:r>
    </w:p>
    <w:p w14:paraId="1FF2D3AF" w14:textId="77777777" w:rsidR="00000000" w:rsidRDefault="00EA6A92">
      <w:pPr>
        <w:pStyle w:val="a0"/>
        <w:rPr>
          <w:rFonts w:hint="cs"/>
          <w:rtl/>
        </w:rPr>
      </w:pPr>
    </w:p>
    <w:p w14:paraId="41AFA00A" w14:textId="77777777" w:rsidR="00000000" w:rsidRDefault="00EA6A92">
      <w:pPr>
        <w:pStyle w:val="a0"/>
        <w:rPr>
          <w:rFonts w:hint="cs"/>
          <w:rtl/>
        </w:rPr>
      </w:pPr>
      <w:r>
        <w:rPr>
          <w:rFonts w:hint="cs"/>
          <w:rtl/>
        </w:rPr>
        <w:t xml:space="preserve">לכן אני חושב שבלית ברירה ולא מתענוג גדול, אולי באמת אין לנו ברירה אלא ללכת על חובת דיווח כללית, צנועה, קטנה, דף נייר קטן. אני מציע את זה מאונס, לא כי אני חושב שזה צריך להיעשות, אבל הגיע הזמן. לא </w:t>
      </w:r>
      <w:r>
        <w:rPr>
          <w:rFonts w:hint="cs"/>
          <w:rtl/>
        </w:rPr>
        <w:t>כל כך מסובך לעשות את הדברים האלה. עלינו להסתכל כמחוקקים בעיניים של הנישומים, שזה גם כל אחד ואחד מאתנו, ולהגיד שאנחנו עושים את שלנו ולא מרמים את הציבור. זו לא בעיה גדולה. תודה.</w:t>
      </w:r>
    </w:p>
    <w:p w14:paraId="099B73B5" w14:textId="77777777" w:rsidR="00000000" w:rsidRDefault="00EA6A92">
      <w:pPr>
        <w:pStyle w:val="a0"/>
        <w:rPr>
          <w:rFonts w:hint="cs"/>
          <w:rtl/>
        </w:rPr>
      </w:pPr>
    </w:p>
    <w:p w14:paraId="2BB29297" w14:textId="77777777" w:rsidR="00000000" w:rsidRDefault="00EA6A92">
      <w:pPr>
        <w:pStyle w:val="af1"/>
        <w:rPr>
          <w:rtl/>
        </w:rPr>
      </w:pPr>
      <w:r>
        <w:rPr>
          <w:rtl/>
        </w:rPr>
        <w:t>היו"ר אתי לבני:</w:t>
      </w:r>
    </w:p>
    <w:p w14:paraId="7CAE684B" w14:textId="77777777" w:rsidR="00000000" w:rsidRDefault="00EA6A92">
      <w:pPr>
        <w:pStyle w:val="a0"/>
        <w:rPr>
          <w:rtl/>
        </w:rPr>
      </w:pPr>
    </w:p>
    <w:p w14:paraId="49E4035A" w14:textId="77777777" w:rsidR="00000000" w:rsidRDefault="00EA6A92">
      <w:pPr>
        <w:pStyle w:val="a0"/>
        <w:rPr>
          <w:rFonts w:hint="cs"/>
          <w:rtl/>
        </w:rPr>
      </w:pPr>
      <w:r>
        <w:rPr>
          <w:rFonts w:hint="cs"/>
          <w:rtl/>
        </w:rPr>
        <w:t>תודה רבה. חבר הכנסת איוב קרא.</w:t>
      </w:r>
    </w:p>
    <w:p w14:paraId="4B616225" w14:textId="77777777" w:rsidR="00000000" w:rsidRDefault="00EA6A92">
      <w:pPr>
        <w:pStyle w:val="a0"/>
        <w:rPr>
          <w:rFonts w:hint="cs"/>
          <w:rtl/>
        </w:rPr>
      </w:pPr>
    </w:p>
    <w:p w14:paraId="71FF0619" w14:textId="77777777" w:rsidR="00000000" w:rsidRDefault="00EA6A92">
      <w:pPr>
        <w:pStyle w:val="a"/>
        <w:rPr>
          <w:rtl/>
        </w:rPr>
      </w:pPr>
      <w:bookmarkStart w:id="263" w:name="FS000000475T31_05_2004_19_22_41"/>
      <w:bookmarkStart w:id="264" w:name="_Toc74484109"/>
      <w:bookmarkEnd w:id="263"/>
      <w:r>
        <w:rPr>
          <w:rtl/>
        </w:rPr>
        <w:t>איוב קרא (הליכוד):</w:t>
      </w:r>
      <w:bookmarkEnd w:id="264"/>
    </w:p>
    <w:p w14:paraId="5F99D30F" w14:textId="77777777" w:rsidR="00000000" w:rsidRDefault="00EA6A92">
      <w:pPr>
        <w:pStyle w:val="a0"/>
        <w:rPr>
          <w:rtl/>
        </w:rPr>
      </w:pPr>
    </w:p>
    <w:p w14:paraId="2B42C888" w14:textId="77777777" w:rsidR="00000000" w:rsidRDefault="00EA6A92">
      <w:pPr>
        <w:pStyle w:val="a0"/>
        <w:rPr>
          <w:rFonts w:hint="cs"/>
          <w:rtl/>
        </w:rPr>
      </w:pPr>
      <w:r>
        <w:rPr>
          <w:rFonts w:hint="cs"/>
          <w:rtl/>
        </w:rPr>
        <w:t>גברתי היושב</w:t>
      </w:r>
      <w:r>
        <w:rPr>
          <w:rFonts w:hint="cs"/>
          <w:rtl/>
        </w:rPr>
        <w:t xml:space="preserve">ת-ראש, חברי חברי הכנסת, הצעת החוק שמועלית פה היא לכל הדעות הוגנת, היא חשובה, אבל אני חושב שצריך שתהיה תוכנית אופרטיבית, ולא כל שנה אותם אנשים בעלי נכסים לא ידעו לאן מועדות פני מס הכנסה. </w:t>
      </w:r>
    </w:p>
    <w:p w14:paraId="3C13DA54" w14:textId="77777777" w:rsidR="00000000" w:rsidRDefault="00EA6A92">
      <w:pPr>
        <w:pStyle w:val="a0"/>
        <w:rPr>
          <w:rFonts w:hint="cs"/>
          <w:rtl/>
        </w:rPr>
      </w:pPr>
    </w:p>
    <w:p w14:paraId="60ABA8F2" w14:textId="77777777" w:rsidR="00000000" w:rsidRDefault="00EA6A92">
      <w:pPr>
        <w:pStyle w:val="a0"/>
        <w:rPr>
          <w:rFonts w:hint="cs"/>
          <w:rtl/>
        </w:rPr>
      </w:pPr>
      <w:r>
        <w:rPr>
          <w:rFonts w:hint="cs"/>
          <w:rtl/>
        </w:rPr>
        <w:t>השר שטרית, אנחנו מכירים את החוק הזה, זה לא חדש. כשאנחנו מדברים על חו</w:t>
      </w:r>
      <w:r>
        <w:rPr>
          <w:rFonts w:hint="cs"/>
          <w:rtl/>
        </w:rPr>
        <w:t>ק שבא להיטיב עם אנשים שבבעלותם דירה אחת או יותר, ההטבה הזאת נעשתה בזמנה, כשהיתה העלייה הגדולה, כדי להיטיב עם אותם אנשים ולפתות אותם להיכנס לשוק ולהשכיר את הדירות שלהם, כי חסרו דירות במלאי. אבל, כל הקונספציה של המיסוי, במיוחד מס הכנסה, לדעתי לוקה היום בחסר.</w:t>
      </w:r>
      <w:r>
        <w:rPr>
          <w:rFonts w:hint="cs"/>
          <w:rtl/>
        </w:rPr>
        <w:t xml:space="preserve"> אנחנו נמצאים במצב שלא נשאר משהו שלא נגענו בו בשנים האחרונות. אנחנו עדים למצב שקצבאות הילדים ירדו. אנחנו עדים למצב שהשכבות החלשות באופן כללי נפגעו מכל המצב הזה. הייתי רוצה, לאור השיפור שחל במשק, שתהיה יוזמה של שר האוצר, של השר שטרית במשרד האוצר, שיביאו את </w:t>
      </w:r>
      <w:r>
        <w:rPr>
          <w:rFonts w:hint="cs"/>
          <w:rtl/>
        </w:rPr>
        <w:t xml:space="preserve">הבשורה של התפנית הזאת, שכולנו מייחלים לה. </w:t>
      </w:r>
    </w:p>
    <w:p w14:paraId="347D435A" w14:textId="77777777" w:rsidR="00000000" w:rsidRDefault="00EA6A92">
      <w:pPr>
        <w:pStyle w:val="a0"/>
        <w:rPr>
          <w:rFonts w:hint="cs"/>
          <w:rtl/>
        </w:rPr>
      </w:pPr>
    </w:p>
    <w:p w14:paraId="448D9BB4" w14:textId="77777777" w:rsidR="00000000" w:rsidRDefault="00EA6A92">
      <w:pPr>
        <w:pStyle w:val="a0"/>
        <w:rPr>
          <w:rFonts w:hint="cs"/>
          <w:rtl/>
        </w:rPr>
      </w:pPr>
      <w:r>
        <w:rPr>
          <w:rFonts w:hint="cs"/>
          <w:rtl/>
        </w:rPr>
        <w:t>השר שטרית, מקורך ברבאט או בקזבלנקה, אבל אני מעריך שבסופו של דבר חשובות לך עיירות הפיתוח, כי שם צמחת. אני חושב שלאור ההתפתחות שחלה בחודשים האחרונים, בשנה האחרונה, כשאנחנו עדים למצב שאולי מתחילה להיות צמיחה, ולו אט</w:t>
      </w:r>
      <w:r>
        <w:rPr>
          <w:rFonts w:hint="cs"/>
          <w:rtl/>
        </w:rPr>
        <w:t xml:space="preserve">ית, מן הראוי לבדוק כרגע את נושא המיסוי בכלל, כיצד הוא יוכל להשפיע, אולי לקראת השנה הבאה, ולהביא למצב שתהיה יותר נהירה להשקעות. ברגע שיש השקעות, יש תזוזה במשק. </w:t>
      </w:r>
    </w:p>
    <w:p w14:paraId="079B113A" w14:textId="77777777" w:rsidR="00000000" w:rsidRDefault="00EA6A92">
      <w:pPr>
        <w:pStyle w:val="a0"/>
        <w:rPr>
          <w:rFonts w:hint="cs"/>
          <w:rtl/>
        </w:rPr>
      </w:pPr>
    </w:p>
    <w:p w14:paraId="62F08076" w14:textId="77777777" w:rsidR="00000000" w:rsidRDefault="00EA6A92">
      <w:pPr>
        <w:pStyle w:val="a0"/>
        <w:rPr>
          <w:rFonts w:hint="cs"/>
          <w:rtl/>
        </w:rPr>
      </w:pPr>
      <w:r>
        <w:rPr>
          <w:rFonts w:hint="cs"/>
          <w:rtl/>
        </w:rPr>
        <w:t>כל גרוש שהיום מיותר בממשלת ישראל, צריך להפנות אותו לאותן שכבות שנפגעו, במיוחד בתוכניות הכלכליות</w:t>
      </w:r>
      <w:r>
        <w:rPr>
          <w:rFonts w:hint="cs"/>
          <w:rtl/>
        </w:rPr>
        <w:t xml:space="preserve"> למיניהן שהיו. דיברתי עם שר האוצר בעניין הזה, ואני פונה אליך גם פה: זאת השעה להיטיב עם החלשים ועם השכבות החלשות שנפגעו. טוב שיש פתח להשכרת דירות, שיהיה להם טוב, אבל אנחנו צריכים לחשוב כיצד אנחנו יכולים להיטיב עם השכבות החלשות. זאת משאלת הלב כרגע, וזה מה שצ</w:t>
      </w:r>
      <w:r>
        <w:rPr>
          <w:rFonts w:hint="cs"/>
          <w:rtl/>
        </w:rPr>
        <w:t xml:space="preserve">ריך להיות על הפרק. </w:t>
      </w:r>
    </w:p>
    <w:p w14:paraId="3F7D1705" w14:textId="77777777" w:rsidR="00000000" w:rsidRDefault="00EA6A92">
      <w:pPr>
        <w:pStyle w:val="a0"/>
        <w:rPr>
          <w:rFonts w:hint="cs"/>
          <w:rtl/>
        </w:rPr>
      </w:pPr>
    </w:p>
    <w:p w14:paraId="3CE8E0BA" w14:textId="77777777" w:rsidR="00000000" w:rsidRDefault="00EA6A92">
      <w:pPr>
        <w:pStyle w:val="a0"/>
        <w:rPr>
          <w:rFonts w:hint="cs"/>
          <w:rtl/>
        </w:rPr>
      </w:pPr>
      <w:r>
        <w:rPr>
          <w:rFonts w:hint="cs"/>
          <w:rtl/>
        </w:rPr>
        <w:t xml:space="preserve">אני מקווה שתבואו, לקראת התקציב החדש, עם תוכנית שתיטיב עם כל הפריפריה, אולי הטבות מס בכל מקום, לרבות דירה, לרבות שכירויות. שלא יהיה באזור המרכז. לכו לפריפריה, שלחו את הדברים האלה שיהיו במקומות שבהם ייהנו מהדבר הזה. אולי מפה תבוא הישועה </w:t>
      </w:r>
      <w:r>
        <w:rPr>
          <w:rFonts w:hint="cs"/>
          <w:rtl/>
        </w:rPr>
        <w:t xml:space="preserve">לכלכלת ישראל. </w:t>
      </w:r>
    </w:p>
    <w:p w14:paraId="4D02051A" w14:textId="77777777" w:rsidR="00000000" w:rsidRDefault="00EA6A92">
      <w:pPr>
        <w:pStyle w:val="a0"/>
        <w:rPr>
          <w:rFonts w:hint="cs"/>
          <w:rtl/>
        </w:rPr>
      </w:pPr>
    </w:p>
    <w:p w14:paraId="618AA5DD" w14:textId="77777777" w:rsidR="00000000" w:rsidRDefault="00EA6A92">
      <w:pPr>
        <w:pStyle w:val="af1"/>
        <w:rPr>
          <w:rtl/>
        </w:rPr>
      </w:pPr>
      <w:r>
        <w:rPr>
          <w:rtl/>
        </w:rPr>
        <w:t>היו"ר אתי לבני:</w:t>
      </w:r>
    </w:p>
    <w:p w14:paraId="1F09ECF3" w14:textId="77777777" w:rsidR="00000000" w:rsidRDefault="00EA6A92">
      <w:pPr>
        <w:pStyle w:val="a0"/>
        <w:rPr>
          <w:rtl/>
        </w:rPr>
      </w:pPr>
    </w:p>
    <w:p w14:paraId="5AD3DBB3" w14:textId="77777777" w:rsidR="00000000" w:rsidRDefault="00EA6A92">
      <w:pPr>
        <w:pStyle w:val="a0"/>
        <w:rPr>
          <w:rFonts w:hint="cs"/>
          <w:rtl/>
        </w:rPr>
      </w:pPr>
      <w:r>
        <w:rPr>
          <w:rFonts w:hint="cs"/>
          <w:rtl/>
        </w:rPr>
        <w:t xml:space="preserve">תודה רבה. חבר הכנסת גדעון סער, בבקשה. </w:t>
      </w:r>
    </w:p>
    <w:p w14:paraId="0CA04F6D" w14:textId="77777777" w:rsidR="00000000" w:rsidRDefault="00EA6A92">
      <w:pPr>
        <w:pStyle w:val="a0"/>
        <w:rPr>
          <w:rFonts w:hint="cs"/>
          <w:rtl/>
        </w:rPr>
      </w:pPr>
    </w:p>
    <w:p w14:paraId="7D13C390" w14:textId="77777777" w:rsidR="00000000" w:rsidRDefault="00EA6A92">
      <w:pPr>
        <w:pStyle w:val="a"/>
        <w:rPr>
          <w:rtl/>
        </w:rPr>
      </w:pPr>
      <w:bookmarkStart w:id="265" w:name="FS000001027T31_05_2004_19_24_29"/>
      <w:bookmarkStart w:id="266" w:name="_Toc74484110"/>
      <w:bookmarkEnd w:id="265"/>
      <w:r>
        <w:rPr>
          <w:rFonts w:hint="eastAsia"/>
          <w:rtl/>
        </w:rPr>
        <w:t>גדעון</w:t>
      </w:r>
      <w:r>
        <w:rPr>
          <w:rtl/>
        </w:rPr>
        <w:t xml:space="preserve"> סער (הליכוד):</w:t>
      </w:r>
      <w:bookmarkEnd w:id="266"/>
    </w:p>
    <w:p w14:paraId="7A4269A3" w14:textId="77777777" w:rsidR="00000000" w:rsidRDefault="00EA6A92">
      <w:pPr>
        <w:pStyle w:val="a0"/>
        <w:rPr>
          <w:rFonts w:hint="cs"/>
          <w:rtl/>
        </w:rPr>
      </w:pPr>
    </w:p>
    <w:p w14:paraId="60DB9C02" w14:textId="77777777" w:rsidR="00000000" w:rsidRDefault="00EA6A92">
      <w:pPr>
        <w:pStyle w:val="a0"/>
        <w:rPr>
          <w:rFonts w:hint="cs"/>
          <w:rtl/>
        </w:rPr>
      </w:pPr>
      <w:r>
        <w:rPr>
          <w:rFonts w:hint="cs"/>
          <w:rtl/>
        </w:rPr>
        <w:t xml:space="preserve">גברתי היושבת-ראש, אדוני השר מאיר שטרית, חברות וחברי הכנסת, בשעה זאת שאני מדבר </w:t>
      </w:r>
      <w:r>
        <w:rPr>
          <w:rtl/>
        </w:rPr>
        <w:t>–</w:t>
      </w:r>
      <w:r>
        <w:rPr>
          <w:rFonts w:hint="cs"/>
          <w:rtl/>
        </w:rPr>
        <w:t xml:space="preserve"> אולי נכון לומר: כרגיל </w:t>
      </w:r>
      <w:r>
        <w:rPr>
          <w:rtl/>
        </w:rPr>
        <w:t>–</w:t>
      </w:r>
      <w:r>
        <w:rPr>
          <w:rFonts w:hint="cs"/>
          <w:rtl/>
        </w:rPr>
        <w:t xml:space="preserve"> אין באולם המליאה ולו אחד מחברי סיעת העבודה. זה לא במקרה, א</w:t>
      </w:r>
      <w:r>
        <w:rPr>
          <w:rFonts w:hint="cs"/>
          <w:rtl/>
        </w:rPr>
        <w:t>נחנו מדברים פה על מפלגה שהיא כמעט בגדר תופעת טבע. כדאי שגם הצופים בבית ידעו, שנמצאים כאן חברי מסיעת הליכוד: השר שטרית, יושב-ראש הכנסת ראובן ריבלין, חברת הכנסת רוחמה אברהם, חבר הכנסת חזן וחבר הכנסת מגלי והבה; חברים מסיעת שינוי: חברת הכנסת מלי פולישוק וחבר ה</w:t>
      </w:r>
      <w:r>
        <w:rPr>
          <w:rFonts w:hint="cs"/>
          <w:rtl/>
        </w:rPr>
        <w:t xml:space="preserve">כנסת רצאבי; חברים מהאיחוד הלאומי </w:t>
      </w:r>
      <w:r>
        <w:rPr>
          <w:rtl/>
        </w:rPr>
        <w:t>–</w:t>
      </w:r>
      <w:r>
        <w:rPr>
          <w:rFonts w:hint="cs"/>
          <w:rtl/>
        </w:rPr>
        <w:t xml:space="preserve"> ישראל ביתנו: חבר הכנסת אלדד וחבר הכנסת נודלמן; חבר הכנסת אייכלר מיהדות התורה; חבר הכנסת דהאמשה מרע"ם. בינתיים נכנס גם השר גדעון עזרא. אבל יש מפלגה אחת שהיא על תקן נוכח-נפקד, וזאת מפלגת העבודה. </w:t>
      </w:r>
    </w:p>
    <w:p w14:paraId="63FCD410" w14:textId="77777777" w:rsidR="00000000" w:rsidRDefault="00EA6A92">
      <w:pPr>
        <w:pStyle w:val="a0"/>
        <w:rPr>
          <w:rFonts w:hint="cs"/>
          <w:rtl/>
        </w:rPr>
      </w:pPr>
    </w:p>
    <w:p w14:paraId="756053C2" w14:textId="77777777" w:rsidR="00000000" w:rsidRDefault="00EA6A92">
      <w:pPr>
        <w:pStyle w:val="af1"/>
        <w:rPr>
          <w:rtl/>
        </w:rPr>
      </w:pPr>
      <w:r>
        <w:rPr>
          <w:rtl/>
        </w:rPr>
        <w:t>היו"ר אתי לבני:</w:t>
      </w:r>
    </w:p>
    <w:p w14:paraId="0B7A338A" w14:textId="77777777" w:rsidR="00000000" w:rsidRDefault="00EA6A92">
      <w:pPr>
        <w:pStyle w:val="a0"/>
        <w:rPr>
          <w:rtl/>
        </w:rPr>
      </w:pPr>
    </w:p>
    <w:p w14:paraId="6A17E48F" w14:textId="77777777" w:rsidR="00000000" w:rsidRDefault="00EA6A92">
      <w:pPr>
        <w:pStyle w:val="a0"/>
        <w:rPr>
          <w:rFonts w:hint="cs"/>
          <w:rtl/>
        </w:rPr>
      </w:pPr>
      <w:r>
        <w:rPr>
          <w:rFonts w:hint="cs"/>
          <w:rtl/>
        </w:rPr>
        <w:t>מה עם מרצ</w:t>
      </w:r>
      <w:r>
        <w:rPr>
          <w:rFonts w:hint="cs"/>
          <w:rtl/>
        </w:rPr>
        <w:t>?</w:t>
      </w:r>
    </w:p>
    <w:p w14:paraId="31A84154" w14:textId="77777777" w:rsidR="00000000" w:rsidRDefault="00EA6A92">
      <w:pPr>
        <w:pStyle w:val="a0"/>
        <w:rPr>
          <w:rFonts w:hint="cs"/>
          <w:rtl/>
        </w:rPr>
      </w:pPr>
    </w:p>
    <w:p w14:paraId="1EDF0544" w14:textId="77777777" w:rsidR="00000000" w:rsidRDefault="00EA6A92">
      <w:pPr>
        <w:pStyle w:val="-"/>
        <w:rPr>
          <w:rtl/>
        </w:rPr>
      </w:pPr>
      <w:bookmarkStart w:id="267" w:name="FS000001027T31_05_2004_19_25_54C"/>
      <w:bookmarkEnd w:id="267"/>
      <w:r>
        <w:rPr>
          <w:rtl/>
        </w:rPr>
        <w:t>גדעון סער (הליכוד):</w:t>
      </w:r>
    </w:p>
    <w:p w14:paraId="6CD9BBB2" w14:textId="77777777" w:rsidR="00000000" w:rsidRDefault="00EA6A92">
      <w:pPr>
        <w:pStyle w:val="a0"/>
        <w:rPr>
          <w:rtl/>
        </w:rPr>
      </w:pPr>
    </w:p>
    <w:p w14:paraId="78028C21" w14:textId="77777777" w:rsidR="00000000" w:rsidRDefault="00EA6A92">
      <w:pPr>
        <w:pStyle w:val="a0"/>
        <w:rPr>
          <w:rFonts w:hint="cs"/>
          <w:rtl/>
        </w:rPr>
      </w:pPr>
      <w:r>
        <w:rPr>
          <w:rFonts w:hint="cs"/>
          <w:rtl/>
        </w:rPr>
        <w:t xml:space="preserve">אני לא רוצה להתאכזר לסיעות שהגורל התאכזר אליהן בלאו הכי, זאת סיעה של שישה מנדטים. אבל אני מדבר על סיעה של 19 מנדטים, שלא יכולה להושיב במליאה אפילו תורן אחד, אדוני היושב-ראש. הרי אתה עמדת בשעתו בראש סיעה שגם היא היתה בת 19 מנדטים. </w:t>
      </w:r>
    </w:p>
    <w:p w14:paraId="14C6C08E" w14:textId="77777777" w:rsidR="00000000" w:rsidRDefault="00EA6A92">
      <w:pPr>
        <w:pStyle w:val="a0"/>
        <w:rPr>
          <w:rFonts w:hint="cs"/>
          <w:rtl/>
        </w:rPr>
      </w:pPr>
    </w:p>
    <w:p w14:paraId="27D5D716" w14:textId="77777777" w:rsidR="00000000" w:rsidRDefault="00EA6A92">
      <w:pPr>
        <w:pStyle w:val="af0"/>
        <w:rPr>
          <w:rtl/>
        </w:rPr>
      </w:pPr>
      <w:r>
        <w:rPr>
          <w:rFonts w:hint="eastAsia"/>
          <w:rtl/>
        </w:rPr>
        <w:t>ישראל</w:t>
      </w:r>
      <w:r>
        <w:rPr>
          <w:rtl/>
        </w:rPr>
        <w:t xml:space="preserve"> אייכלר (יהדות התורה):</w:t>
      </w:r>
    </w:p>
    <w:p w14:paraId="51A9361E" w14:textId="77777777" w:rsidR="00000000" w:rsidRDefault="00EA6A92">
      <w:pPr>
        <w:pStyle w:val="a0"/>
        <w:rPr>
          <w:rFonts w:hint="cs"/>
          <w:rtl/>
        </w:rPr>
      </w:pPr>
    </w:p>
    <w:p w14:paraId="638DEF8B" w14:textId="77777777" w:rsidR="00000000" w:rsidRDefault="00EA6A92">
      <w:pPr>
        <w:pStyle w:val="a0"/>
        <w:rPr>
          <w:rFonts w:hint="cs"/>
          <w:rtl/>
        </w:rPr>
      </w:pPr>
      <w:r>
        <w:rPr>
          <w:rFonts w:hint="cs"/>
          <w:rtl/>
        </w:rPr>
        <w:t xml:space="preserve">הם מחכים שתכניס אותם לקואליציה. </w:t>
      </w:r>
    </w:p>
    <w:p w14:paraId="572B8EBF" w14:textId="77777777" w:rsidR="00000000" w:rsidRDefault="00EA6A92">
      <w:pPr>
        <w:pStyle w:val="a0"/>
        <w:rPr>
          <w:rFonts w:hint="cs"/>
          <w:rtl/>
        </w:rPr>
      </w:pPr>
    </w:p>
    <w:p w14:paraId="3D101AC4" w14:textId="77777777" w:rsidR="00000000" w:rsidRDefault="00EA6A92">
      <w:pPr>
        <w:pStyle w:val="-"/>
        <w:rPr>
          <w:rtl/>
        </w:rPr>
      </w:pPr>
      <w:bookmarkStart w:id="268" w:name="FS000001027T31_05_2004_19_26_27C"/>
      <w:bookmarkEnd w:id="268"/>
      <w:r>
        <w:rPr>
          <w:rtl/>
        </w:rPr>
        <w:t>גדעון סער (הליכוד):</w:t>
      </w:r>
    </w:p>
    <w:p w14:paraId="2DDFA1D4" w14:textId="77777777" w:rsidR="00000000" w:rsidRDefault="00EA6A92">
      <w:pPr>
        <w:pStyle w:val="a0"/>
        <w:rPr>
          <w:rtl/>
        </w:rPr>
      </w:pPr>
    </w:p>
    <w:p w14:paraId="77500692" w14:textId="77777777" w:rsidR="00000000" w:rsidRDefault="00EA6A92">
      <w:pPr>
        <w:pStyle w:val="a0"/>
        <w:rPr>
          <w:rFonts w:hint="cs"/>
          <w:rtl/>
        </w:rPr>
      </w:pPr>
      <w:r>
        <w:rPr>
          <w:rFonts w:hint="cs"/>
          <w:rtl/>
        </w:rPr>
        <w:t>למה אני אומר את זה? כי יום שלם הם העבירו את הכנסת הזאת בפארסה. קודם הם רוצים את ראש הממשלה, אחרי זה הם עומדים על האי-אמון, הם רוצים גם אי-אמון וגם את ראש הממשלה. לאחר מכן ה</w:t>
      </w:r>
      <w:r>
        <w:rPr>
          <w:rFonts w:hint="cs"/>
          <w:rtl/>
        </w:rPr>
        <w:t xml:space="preserve">ם מוכנים לקצר את האי-אמון. אחרי שהיושב-ראש אומר להם: אני עומד על עמדתי, יהיה אי-אמון אבל לא יהיה דיון לפי סעיף 42, הם בעצמם מחליטים לבטל את האי-אמון. אתם מאמינים? זאת אומרת, הם מענישים את עצמם. </w:t>
      </w:r>
    </w:p>
    <w:p w14:paraId="541916F5" w14:textId="77777777" w:rsidR="00000000" w:rsidRDefault="00EA6A92">
      <w:pPr>
        <w:pStyle w:val="a0"/>
        <w:rPr>
          <w:rFonts w:hint="cs"/>
          <w:rtl/>
        </w:rPr>
      </w:pPr>
    </w:p>
    <w:p w14:paraId="6192A206" w14:textId="77777777" w:rsidR="00000000" w:rsidRDefault="00EA6A92">
      <w:pPr>
        <w:pStyle w:val="a0"/>
        <w:rPr>
          <w:rFonts w:hint="cs"/>
          <w:rtl/>
        </w:rPr>
      </w:pPr>
      <w:r>
        <w:rPr>
          <w:rFonts w:hint="cs"/>
          <w:rtl/>
        </w:rPr>
        <w:t>חשבתי שאולי בסוף היום הזה,  מאחר שהם ביטלו את האי-אמון, הם י</w:t>
      </w:r>
      <w:r>
        <w:rPr>
          <w:rFonts w:hint="cs"/>
          <w:rtl/>
        </w:rPr>
        <w:t>ישארו אתנו לדיונים במלאכת החקיקה, שהיא בכל זאת המלאכה החשובה שנעשית בבית הזה. אבל למפלגת העבודה, שהיא מפלגה שמחפשת את עצמה ואלה נציגיה בבית הזה, יש כנראה עיסוקים חשובים יותר. נדמה לי שממפלגה שמתיימרת עדיין מעת לעת, כאשר היא לא עסוקה בזחילה לקואליציה, להציג</w:t>
      </w:r>
      <w:r>
        <w:rPr>
          <w:rFonts w:hint="cs"/>
          <w:rtl/>
        </w:rPr>
        <w:t xml:space="preserve"> את עצמה כאלטרנטיבה לשלטון </w:t>
      </w:r>
      <w:r>
        <w:rPr>
          <w:rtl/>
        </w:rPr>
        <w:t>–</w:t>
      </w:r>
      <w:r>
        <w:rPr>
          <w:rFonts w:hint="cs"/>
          <w:rtl/>
        </w:rPr>
        <w:t xml:space="preserve"> מותר לצפות לקצת יותר רצינות, מעורבות, אכפתיות, בקיאות בעבודת הבית הזה. תודה. </w:t>
      </w:r>
    </w:p>
    <w:p w14:paraId="515EA508" w14:textId="77777777" w:rsidR="00000000" w:rsidRDefault="00EA6A92">
      <w:pPr>
        <w:pStyle w:val="a0"/>
        <w:rPr>
          <w:rFonts w:hint="cs"/>
          <w:rtl/>
        </w:rPr>
      </w:pPr>
    </w:p>
    <w:p w14:paraId="36EE107A" w14:textId="77777777" w:rsidR="00000000" w:rsidRDefault="00EA6A92">
      <w:pPr>
        <w:pStyle w:val="af1"/>
        <w:rPr>
          <w:rtl/>
        </w:rPr>
      </w:pPr>
      <w:r>
        <w:rPr>
          <w:rtl/>
        </w:rPr>
        <w:t>היו"ר אתי לבני:</w:t>
      </w:r>
    </w:p>
    <w:p w14:paraId="65FAF9BA" w14:textId="77777777" w:rsidR="00000000" w:rsidRDefault="00EA6A92">
      <w:pPr>
        <w:pStyle w:val="a0"/>
        <w:rPr>
          <w:rtl/>
        </w:rPr>
      </w:pPr>
    </w:p>
    <w:p w14:paraId="684B3381" w14:textId="77777777" w:rsidR="00000000" w:rsidRDefault="00EA6A92">
      <w:pPr>
        <w:pStyle w:val="a0"/>
        <w:rPr>
          <w:rFonts w:hint="cs"/>
          <w:rtl/>
        </w:rPr>
      </w:pPr>
      <w:r>
        <w:rPr>
          <w:rFonts w:hint="cs"/>
          <w:rtl/>
        </w:rPr>
        <w:t xml:space="preserve">תודה רבה. </w:t>
      </w:r>
    </w:p>
    <w:p w14:paraId="2803BB06" w14:textId="77777777" w:rsidR="00000000" w:rsidRDefault="00EA6A92">
      <w:pPr>
        <w:pStyle w:val="a0"/>
        <w:rPr>
          <w:rFonts w:hint="cs"/>
          <w:rtl/>
        </w:rPr>
      </w:pPr>
    </w:p>
    <w:p w14:paraId="322AA2E2" w14:textId="77777777" w:rsidR="00000000" w:rsidRDefault="00EA6A92">
      <w:pPr>
        <w:pStyle w:val="a0"/>
        <w:rPr>
          <w:rFonts w:hint="cs"/>
          <w:rtl/>
        </w:rPr>
      </w:pPr>
      <w:r>
        <w:rPr>
          <w:rFonts w:hint="cs"/>
          <w:rtl/>
        </w:rPr>
        <w:t xml:space="preserve">אנחנו נעבור להצבעה. בבקשה. </w:t>
      </w:r>
    </w:p>
    <w:p w14:paraId="28B77971" w14:textId="77777777" w:rsidR="00000000" w:rsidRDefault="00EA6A92">
      <w:pPr>
        <w:pStyle w:val="a0"/>
        <w:rPr>
          <w:rtl/>
        </w:rPr>
      </w:pPr>
    </w:p>
    <w:p w14:paraId="21BAA684" w14:textId="77777777" w:rsidR="00000000" w:rsidRDefault="00EA6A92">
      <w:pPr>
        <w:pStyle w:val="a0"/>
        <w:rPr>
          <w:rFonts w:hint="cs"/>
          <w:rtl/>
        </w:rPr>
      </w:pPr>
    </w:p>
    <w:p w14:paraId="1092CDDA" w14:textId="77777777" w:rsidR="00000000" w:rsidRDefault="00EA6A92">
      <w:pPr>
        <w:pStyle w:val="ab"/>
        <w:bidi/>
        <w:rPr>
          <w:rFonts w:hint="cs"/>
          <w:rtl/>
        </w:rPr>
      </w:pPr>
      <w:r>
        <w:rPr>
          <w:rFonts w:hint="cs"/>
          <w:rtl/>
        </w:rPr>
        <w:t>הצבעה מס'  4</w:t>
      </w:r>
    </w:p>
    <w:p w14:paraId="6AEFEB00" w14:textId="77777777" w:rsidR="00000000" w:rsidRDefault="00EA6A92">
      <w:pPr>
        <w:pStyle w:val="a0"/>
        <w:rPr>
          <w:rFonts w:hint="cs"/>
          <w:rtl/>
        </w:rPr>
      </w:pPr>
    </w:p>
    <w:p w14:paraId="111751CB" w14:textId="77777777" w:rsidR="00000000" w:rsidRDefault="00EA6A92">
      <w:pPr>
        <w:pStyle w:val="ac"/>
        <w:bidi/>
        <w:rPr>
          <w:rFonts w:hint="cs"/>
          <w:rtl/>
        </w:rPr>
      </w:pPr>
      <w:r>
        <w:rPr>
          <w:rFonts w:hint="cs"/>
          <w:rtl/>
        </w:rPr>
        <w:t xml:space="preserve">בעד ההצעה להעביר את הצעת החוק לוועדה </w:t>
      </w:r>
      <w:r>
        <w:rPr>
          <w:rtl/>
        </w:rPr>
        <w:t>–</w:t>
      </w:r>
      <w:r>
        <w:rPr>
          <w:rFonts w:hint="cs"/>
          <w:rtl/>
        </w:rPr>
        <w:t xml:space="preserve"> 13</w:t>
      </w:r>
    </w:p>
    <w:p w14:paraId="46A996B6" w14:textId="77777777" w:rsidR="00000000" w:rsidRDefault="00EA6A92">
      <w:pPr>
        <w:pStyle w:val="ac"/>
        <w:bidi/>
        <w:rPr>
          <w:rFonts w:hint="cs"/>
          <w:rtl/>
        </w:rPr>
      </w:pPr>
      <w:r>
        <w:rPr>
          <w:rFonts w:hint="cs"/>
          <w:rtl/>
        </w:rPr>
        <w:t xml:space="preserve">נגד </w:t>
      </w:r>
      <w:r>
        <w:rPr>
          <w:rtl/>
        </w:rPr>
        <w:t>–</w:t>
      </w:r>
      <w:r>
        <w:rPr>
          <w:rFonts w:hint="cs"/>
          <w:rtl/>
        </w:rPr>
        <w:t xml:space="preserve"> אין </w:t>
      </w:r>
    </w:p>
    <w:p w14:paraId="7307A645" w14:textId="77777777" w:rsidR="00000000" w:rsidRDefault="00EA6A92">
      <w:pPr>
        <w:pStyle w:val="ac"/>
        <w:bidi/>
        <w:rPr>
          <w:rFonts w:hint="cs"/>
          <w:rtl/>
        </w:rPr>
      </w:pPr>
      <w:r>
        <w:rPr>
          <w:rFonts w:hint="cs"/>
          <w:rtl/>
        </w:rPr>
        <w:t xml:space="preserve">נמנעים -  אין </w:t>
      </w:r>
    </w:p>
    <w:p w14:paraId="0782A353" w14:textId="77777777" w:rsidR="00000000" w:rsidRDefault="00EA6A92">
      <w:pPr>
        <w:pStyle w:val="ad"/>
        <w:bidi/>
        <w:rPr>
          <w:rFonts w:hint="cs"/>
          <w:rtl/>
        </w:rPr>
      </w:pPr>
      <w:r>
        <w:rPr>
          <w:rFonts w:hint="cs"/>
          <w:rtl/>
        </w:rPr>
        <w:t>ההצעה ל</w:t>
      </w:r>
      <w:r>
        <w:rPr>
          <w:rFonts w:hint="cs"/>
          <w:rtl/>
        </w:rPr>
        <w:t xml:space="preserve">העביר את הצעת חוק מס הכנסה (פטור ממס על הכנסה מהשכרת דירת </w:t>
      </w:r>
    </w:p>
    <w:p w14:paraId="39C05D2D" w14:textId="77777777" w:rsidR="00000000" w:rsidRDefault="00EA6A92">
      <w:pPr>
        <w:pStyle w:val="ad"/>
        <w:bidi/>
        <w:rPr>
          <w:rFonts w:hint="cs"/>
          <w:rtl/>
        </w:rPr>
      </w:pPr>
      <w:r>
        <w:rPr>
          <w:rFonts w:hint="cs"/>
          <w:rtl/>
        </w:rPr>
        <w:t xml:space="preserve">מגורים) (הוראת שעה) (תיקון מס' 11), התשס"ד-2004, לוועדת הכספים נתקבלה. </w:t>
      </w:r>
    </w:p>
    <w:p w14:paraId="23C35FC4" w14:textId="77777777" w:rsidR="00000000" w:rsidRDefault="00EA6A92">
      <w:pPr>
        <w:pStyle w:val="a0"/>
        <w:rPr>
          <w:rFonts w:hint="cs"/>
          <w:rtl/>
        </w:rPr>
      </w:pPr>
    </w:p>
    <w:p w14:paraId="193DA292" w14:textId="77777777" w:rsidR="00000000" w:rsidRDefault="00EA6A92">
      <w:pPr>
        <w:pStyle w:val="af0"/>
        <w:rPr>
          <w:rtl/>
        </w:rPr>
      </w:pPr>
      <w:r>
        <w:rPr>
          <w:rFonts w:hint="eastAsia"/>
          <w:rtl/>
        </w:rPr>
        <w:t>איוב</w:t>
      </w:r>
      <w:r>
        <w:rPr>
          <w:rtl/>
        </w:rPr>
        <w:t xml:space="preserve"> קרא (הליכוד):</w:t>
      </w:r>
    </w:p>
    <w:p w14:paraId="6C926FA3" w14:textId="77777777" w:rsidR="00000000" w:rsidRDefault="00EA6A92">
      <w:pPr>
        <w:pStyle w:val="a0"/>
        <w:rPr>
          <w:rFonts w:hint="cs"/>
          <w:rtl/>
        </w:rPr>
      </w:pPr>
    </w:p>
    <w:p w14:paraId="48D1ADAF" w14:textId="77777777" w:rsidR="00000000" w:rsidRDefault="00EA6A92">
      <w:pPr>
        <w:pStyle w:val="a0"/>
        <w:rPr>
          <w:rFonts w:hint="cs"/>
          <w:rtl/>
        </w:rPr>
      </w:pPr>
      <w:r>
        <w:rPr>
          <w:rFonts w:hint="cs"/>
          <w:rtl/>
        </w:rPr>
        <w:t xml:space="preserve">אני מבקש שתוסיפי גם אותי. </w:t>
      </w:r>
    </w:p>
    <w:p w14:paraId="2F00FAF3" w14:textId="77777777" w:rsidR="00000000" w:rsidRDefault="00EA6A92">
      <w:pPr>
        <w:pStyle w:val="a0"/>
        <w:rPr>
          <w:rFonts w:hint="cs"/>
          <w:rtl/>
        </w:rPr>
      </w:pPr>
    </w:p>
    <w:p w14:paraId="53A81717" w14:textId="77777777" w:rsidR="00000000" w:rsidRDefault="00EA6A92">
      <w:pPr>
        <w:pStyle w:val="af1"/>
        <w:rPr>
          <w:rtl/>
        </w:rPr>
      </w:pPr>
      <w:r>
        <w:rPr>
          <w:rtl/>
        </w:rPr>
        <w:t>היו"ר אתי לבני:</w:t>
      </w:r>
    </w:p>
    <w:p w14:paraId="728AACE3" w14:textId="77777777" w:rsidR="00000000" w:rsidRDefault="00EA6A92">
      <w:pPr>
        <w:pStyle w:val="a0"/>
        <w:rPr>
          <w:rtl/>
        </w:rPr>
      </w:pPr>
    </w:p>
    <w:p w14:paraId="4D177102" w14:textId="77777777" w:rsidR="00000000" w:rsidRDefault="00EA6A92">
      <w:pPr>
        <w:pStyle w:val="a0"/>
        <w:rPr>
          <w:rFonts w:hint="cs"/>
          <w:rtl/>
        </w:rPr>
      </w:pPr>
      <w:r>
        <w:rPr>
          <w:rFonts w:hint="cs"/>
          <w:rtl/>
        </w:rPr>
        <w:t>14 בעד, יחד עם קולו של חבר הכנסת קרא, אין מתנגדים ואין נמנע</w:t>
      </w:r>
      <w:r>
        <w:rPr>
          <w:rFonts w:hint="cs"/>
          <w:rtl/>
        </w:rPr>
        <w:t xml:space="preserve">ים. הצעת חוק מס הכנסה (פטור ממס על הכנסה מהשכרת דירת מגורים) (הוראת שעה) (תיקון מס' 11), התשס"ד-2004, תעבור לוועדת הכספים להכנה לקריאה שנייה ולקריאה שלישית. </w:t>
      </w:r>
    </w:p>
    <w:p w14:paraId="17572CFA" w14:textId="77777777" w:rsidR="00000000" w:rsidRDefault="00EA6A92">
      <w:pPr>
        <w:pStyle w:val="a2"/>
        <w:rPr>
          <w:rFonts w:hint="cs"/>
          <w:rtl/>
        </w:rPr>
      </w:pPr>
    </w:p>
    <w:p w14:paraId="06651EBB" w14:textId="77777777" w:rsidR="00000000" w:rsidRDefault="00EA6A92">
      <w:pPr>
        <w:pStyle w:val="a0"/>
        <w:rPr>
          <w:rFonts w:hint="cs"/>
          <w:rtl/>
        </w:rPr>
      </w:pPr>
    </w:p>
    <w:p w14:paraId="7058B057" w14:textId="77777777" w:rsidR="00000000" w:rsidRDefault="00EA6A92">
      <w:pPr>
        <w:pStyle w:val="a2"/>
        <w:rPr>
          <w:rFonts w:hint="cs"/>
          <w:rtl/>
        </w:rPr>
      </w:pPr>
      <w:bookmarkStart w:id="269" w:name="CS26656FI0026656T31_05_2004_20_34_55"/>
      <w:bookmarkStart w:id="270" w:name="_Toc74484111"/>
      <w:bookmarkEnd w:id="269"/>
      <w:r>
        <w:rPr>
          <w:rtl/>
        </w:rPr>
        <w:t xml:space="preserve">הצעת חוק מס הכנסה (מכירת נייר ערך או יחידה בקרן נאמנות </w:t>
      </w:r>
      <w:r>
        <w:rPr>
          <w:rFonts w:hint="cs"/>
          <w:rtl/>
        </w:rPr>
        <w:br/>
      </w:r>
      <w:r>
        <w:rPr>
          <w:rtl/>
        </w:rPr>
        <w:t>בשנת המס 2003 - הוראת שעה)</w:t>
      </w:r>
      <w:r>
        <w:rPr>
          <w:rFonts w:hint="cs"/>
          <w:rtl/>
        </w:rPr>
        <w:t>,</w:t>
      </w:r>
      <w:r>
        <w:rPr>
          <w:rtl/>
        </w:rPr>
        <w:t xml:space="preserve"> התשס"ד-2004</w:t>
      </w:r>
      <w:bookmarkEnd w:id="270"/>
    </w:p>
    <w:p w14:paraId="1571F397" w14:textId="77777777" w:rsidR="00000000" w:rsidRDefault="00EA6A92">
      <w:pPr>
        <w:pStyle w:val="a0"/>
        <w:rPr>
          <w:rFonts w:hint="cs"/>
          <w:rtl/>
        </w:rPr>
      </w:pPr>
      <w:r>
        <w:rPr>
          <w:rtl/>
        </w:rPr>
        <w:t xml:space="preserve">[רשומות (הצעות חוק, חוב' </w:t>
      </w:r>
      <w:r>
        <w:rPr>
          <w:rFonts w:hint="cs"/>
          <w:rtl/>
        </w:rPr>
        <w:t>מ/104</w:t>
      </w:r>
      <w:r>
        <w:rPr>
          <w:rtl/>
        </w:rPr>
        <w:t>)</w:t>
      </w:r>
      <w:r>
        <w:rPr>
          <w:rFonts w:hint="cs"/>
          <w:rtl/>
        </w:rPr>
        <w:t>.</w:t>
      </w:r>
      <w:r>
        <w:rPr>
          <w:rtl/>
        </w:rPr>
        <w:t>]</w:t>
      </w:r>
    </w:p>
    <w:p w14:paraId="4F9AB69B" w14:textId="77777777" w:rsidR="00000000" w:rsidRDefault="00EA6A92">
      <w:pPr>
        <w:pStyle w:val="-0"/>
        <w:rPr>
          <w:rtl/>
        </w:rPr>
      </w:pPr>
      <w:r>
        <w:rPr>
          <w:rtl/>
        </w:rPr>
        <w:t xml:space="preserve"> </w:t>
      </w:r>
      <w:bookmarkStart w:id="271" w:name="_Toc74484112"/>
      <w:r>
        <w:rPr>
          <w:rtl/>
        </w:rPr>
        <w:t>(קריאה ראשונה)</w:t>
      </w:r>
      <w:bookmarkEnd w:id="271"/>
      <w:r>
        <w:rPr>
          <w:rtl/>
        </w:rPr>
        <w:t xml:space="preserve"> </w:t>
      </w:r>
    </w:p>
    <w:p w14:paraId="7D5C2E79" w14:textId="77777777" w:rsidR="00000000" w:rsidRDefault="00EA6A92">
      <w:pPr>
        <w:pStyle w:val="-0"/>
        <w:rPr>
          <w:rFonts w:hint="cs"/>
          <w:rtl/>
        </w:rPr>
      </w:pPr>
    </w:p>
    <w:p w14:paraId="546FD3D0" w14:textId="77777777" w:rsidR="00000000" w:rsidRDefault="00EA6A92">
      <w:pPr>
        <w:pStyle w:val="af1"/>
        <w:rPr>
          <w:rtl/>
        </w:rPr>
      </w:pPr>
      <w:r>
        <w:rPr>
          <w:rtl/>
        </w:rPr>
        <w:t>היו"ר אתי לבני:</w:t>
      </w:r>
    </w:p>
    <w:p w14:paraId="611DB624" w14:textId="77777777" w:rsidR="00000000" w:rsidRDefault="00EA6A92">
      <w:pPr>
        <w:pStyle w:val="a0"/>
        <w:rPr>
          <w:rtl/>
        </w:rPr>
      </w:pPr>
    </w:p>
    <w:p w14:paraId="4BE16C47" w14:textId="77777777" w:rsidR="00000000" w:rsidRDefault="00EA6A92">
      <w:pPr>
        <w:pStyle w:val="a0"/>
        <w:rPr>
          <w:rFonts w:hint="cs"/>
          <w:rtl/>
        </w:rPr>
      </w:pPr>
      <w:r>
        <w:rPr>
          <w:rFonts w:hint="cs"/>
          <w:rtl/>
        </w:rPr>
        <w:t xml:space="preserve">אנחנו עוברים להצעת החוק הבאה: </w:t>
      </w:r>
      <w:r>
        <w:rPr>
          <w:rtl/>
        </w:rPr>
        <w:t>הצעת חוק מס הכנסה (מכירת נייר ערך או יחידה בקרן נאמנות בשנת המס 2003 - הוראת שעה)</w:t>
      </w:r>
      <w:r>
        <w:rPr>
          <w:rFonts w:hint="cs"/>
          <w:rtl/>
        </w:rPr>
        <w:t>,</w:t>
      </w:r>
      <w:r>
        <w:rPr>
          <w:rtl/>
        </w:rPr>
        <w:t xml:space="preserve"> התשס"ד-2004</w:t>
      </w:r>
      <w:r>
        <w:rPr>
          <w:rFonts w:hint="cs"/>
          <w:rtl/>
        </w:rPr>
        <w:t xml:space="preserve">, </w:t>
      </w:r>
      <w:r>
        <w:rPr>
          <w:rtl/>
        </w:rPr>
        <w:t>קריאה ראשונה</w:t>
      </w:r>
      <w:r>
        <w:rPr>
          <w:rFonts w:hint="cs"/>
          <w:rtl/>
        </w:rPr>
        <w:t xml:space="preserve">. יציג את הצעת החוק השר מאיר שטרית. בבקשה. </w:t>
      </w:r>
    </w:p>
    <w:p w14:paraId="2203BA89" w14:textId="77777777" w:rsidR="00000000" w:rsidRDefault="00EA6A92">
      <w:pPr>
        <w:pStyle w:val="a0"/>
        <w:rPr>
          <w:rFonts w:hint="cs"/>
          <w:rtl/>
        </w:rPr>
      </w:pPr>
    </w:p>
    <w:p w14:paraId="0417CBFA" w14:textId="77777777" w:rsidR="00000000" w:rsidRDefault="00EA6A92">
      <w:pPr>
        <w:pStyle w:val="a"/>
        <w:rPr>
          <w:rtl/>
        </w:rPr>
      </w:pPr>
      <w:bookmarkStart w:id="272" w:name="FS000000478T31_05_2004_20_36_46"/>
      <w:bookmarkStart w:id="273" w:name="_Toc74484113"/>
      <w:bookmarkEnd w:id="272"/>
      <w:r>
        <w:rPr>
          <w:rFonts w:hint="eastAsia"/>
          <w:rtl/>
        </w:rPr>
        <w:t>השר</w:t>
      </w:r>
      <w:r>
        <w:rPr>
          <w:rtl/>
        </w:rPr>
        <w:t xml:space="preserve"> </w:t>
      </w:r>
      <w:r>
        <w:rPr>
          <w:rtl/>
        </w:rPr>
        <w:t>מאיר שטרית:</w:t>
      </w:r>
      <w:bookmarkEnd w:id="273"/>
    </w:p>
    <w:p w14:paraId="1FF8DDC2" w14:textId="77777777" w:rsidR="00000000" w:rsidRDefault="00EA6A92">
      <w:pPr>
        <w:pStyle w:val="a0"/>
        <w:rPr>
          <w:rFonts w:hint="cs"/>
          <w:rtl/>
        </w:rPr>
      </w:pPr>
    </w:p>
    <w:p w14:paraId="29602E33" w14:textId="77777777" w:rsidR="00000000" w:rsidRDefault="00EA6A92">
      <w:pPr>
        <w:pStyle w:val="a0"/>
        <w:rPr>
          <w:rFonts w:hint="cs"/>
          <w:rtl/>
        </w:rPr>
      </w:pPr>
      <w:r>
        <w:rPr>
          <w:rFonts w:hint="cs"/>
          <w:rtl/>
        </w:rPr>
        <w:t xml:space="preserve">גברתי היושבת-ראש, רבותי חברי הכנסת, </w:t>
      </w:r>
      <w:r>
        <w:rPr>
          <w:rtl/>
        </w:rPr>
        <w:t>הצעת חוק מס הכנסה (מכירת נייר ערך או יחידה בקרן נאמנות בשנת המס 2003 - הוראת שעה)</w:t>
      </w:r>
      <w:r>
        <w:rPr>
          <w:rFonts w:hint="cs"/>
          <w:rtl/>
        </w:rPr>
        <w:t xml:space="preserve">. </w:t>
      </w:r>
    </w:p>
    <w:p w14:paraId="69D92262" w14:textId="77777777" w:rsidR="00000000" w:rsidRDefault="00EA6A92">
      <w:pPr>
        <w:pStyle w:val="a0"/>
        <w:rPr>
          <w:rFonts w:hint="cs"/>
          <w:rtl/>
        </w:rPr>
      </w:pPr>
    </w:p>
    <w:p w14:paraId="4A08EADC" w14:textId="77777777" w:rsidR="00000000" w:rsidRDefault="00EA6A92">
      <w:pPr>
        <w:pStyle w:val="a0"/>
        <w:rPr>
          <w:rFonts w:hint="cs"/>
          <w:rtl/>
        </w:rPr>
      </w:pPr>
      <w:r>
        <w:rPr>
          <w:rFonts w:hint="cs"/>
          <w:rtl/>
        </w:rPr>
        <w:t>הוועדה לרפורמה במס, ועדת-רבינוביץ, המליצה כי שנת 2003 תהיה שנת מעבר לעניין מיסוי רווחי הון בבורסה, וזאת כדי לאפשר לבנקים ו</w:t>
      </w:r>
      <w:r>
        <w:rPr>
          <w:rFonts w:hint="cs"/>
          <w:rtl/>
        </w:rPr>
        <w:t xml:space="preserve">לברוקרים להתאים את מערכות המחשוב שלהם לניכוי במקור המחושב מהרווח הריאלי. הוועדה המליצה, שבמחצית הראשונה של השנה יוטל מס של 0.5% מתמורת המכירה, ובמחצית השנייה מס בשיעור של 1% מתמורת המכירה. </w:t>
      </w:r>
    </w:p>
    <w:p w14:paraId="5326CAEB" w14:textId="77777777" w:rsidR="00000000" w:rsidRDefault="00EA6A92">
      <w:pPr>
        <w:pStyle w:val="a0"/>
        <w:rPr>
          <w:rFonts w:hint="cs"/>
          <w:rtl/>
        </w:rPr>
      </w:pPr>
    </w:p>
    <w:p w14:paraId="124380C6" w14:textId="77777777" w:rsidR="00000000" w:rsidRDefault="00EA6A92">
      <w:pPr>
        <w:pStyle w:val="a0"/>
        <w:rPr>
          <w:rFonts w:hint="cs"/>
          <w:rtl/>
        </w:rPr>
      </w:pPr>
      <w:r>
        <w:rPr>
          <w:rFonts w:hint="cs"/>
          <w:rtl/>
        </w:rPr>
        <w:t>כתוצאה מהעליות בבורסה בשנת 2003 נוצרה בעיה לגבי ניירות ערך שיימכר</w:t>
      </w:r>
      <w:r>
        <w:rPr>
          <w:rFonts w:hint="cs"/>
          <w:rtl/>
        </w:rPr>
        <w:t>ו משנת 2004 ואילך. המלצות הוועדה קבעו, כי מכירה שתתבצע משנת 2004 ואילך, יוטל לגביה מס המחושב מהרווח, והרווח יחושב ממועד רכישת המניה, גם אם הרכישה היתה בשנת 2003. הסדר זה יצר תמריץ למכירת מניות מלאכותית בסמוך לסוף שנת 2003, במטרה לאפשר למוכר ליהנות מחישוב מ</w:t>
      </w:r>
      <w:r>
        <w:rPr>
          <w:rFonts w:hint="cs"/>
          <w:rtl/>
        </w:rPr>
        <w:t xml:space="preserve">ס מחזור על הרווח שנוצר בשנת 2003. </w:t>
      </w:r>
    </w:p>
    <w:p w14:paraId="42AFF8E2" w14:textId="77777777" w:rsidR="00000000" w:rsidRDefault="00EA6A92">
      <w:pPr>
        <w:pStyle w:val="a0"/>
        <w:rPr>
          <w:rFonts w:hint="cs"/>
          <w:rtl/>
        </w:rPr>
      </w:pPr>
    </w:p>
    <w:p w14:paraId="73EBBE7B" w14:textId="77777777" w:rsidR="00000000" w:rsidRDefault="00EA6A92">
      <w:pPr>
        <w:pStyle w:val="af0"/>
        <w:rPr>
          <w:rtl/>
        </w:rPr>
      </w:pPr>
      <w:r>
        <w:rPr>
          <w:rFonts w:hint="eastAsia"/>
          <w:rtl/>
        </w:rPr>
        <w:t>נסים</w:t>
      </w:r>
      <w:r>
        <w:rPr>
          <w:rtl/>
        </w:rPr>
        <w:t xml:space="preserve"> זאב (ש"ס):</w:t>
      </w:r>
    </w:p>
    <w:p w14:paraId="35F7605B" w14:textId="77777777" w:rsidR="00000000" w:rsidRDefault="00EA6A92">
      <w:pPr>
        <w:pStyle w:val="a0"/>
        <w:rPr>
          <w:rFonts w:hint="cs"/>
          <w:rtl/>
        </w:rPr>
      </w:pPr>
    </w:p>
    <w:p w14:paraId="6E385DA5" w14:textId="77777777" w:rsidR="00000000" w:rsidRDefault="00EA6A92">
      <w:pPr>
        <w:pStyle w:val="a0"/>
        <w:rPr>
          <w:rFonts w:hint="cs"/>
          <w:rtl/>
        </w:rPr>
      </w:pPr>
      <w:r>
        <w:rPr>
          <w:rFonts w:hint="cs"/>
          <w:rtl/>
        </w:rPr>
        <w:t>המס היה 1%?</w:t>
      </w:r>
    </w:p>
    <w:p w14:paraId="036D73F0" w14:textId="77777777" w:rsidR="00000000" w:rsidRDefault="00EA6A92">
      <w:pPr>
        <w:pStyle w:val="a0"/>
        <w:rPr>
          <w:rFonts w:hint="cs"/>
          <w:rtl/>
        </w:rPr>
      </w:pPr>
    </w:p>
    <w:p w14:paraId="19056E5E" w14:textId="77777777" w:rsidR="00000000" w:rsidRDefault="00EA6A92">
      <w:pPr>
        <w:pStyle w:val="-"/>
        <w:rPr>
          <w:rtl/>
        </w:rPr>
      </w:pPr>
      <w:bookmarkStart w:id="274" w:name="FS000000478T31_05_2004_20_41_24C"/>
      <w:bookmarkEnd w:id="274"/>
      <w:r>
        <w:rPr>
          <w:rtl/>
        </w:rPr>
        <w:t>השר מאיר שטרית:</w:t>
      </w:r>
    </w:p>
    <w:p w14:paraId="0067DE20" w14:textId="77777777" w:rsidR="00000000" w:rsidRDefault="00EA6A92">
      <w:pPr>
        <w:pStyle w:val="a0"/>
        <w:rPr>
          <w:rtl/>
        </w:rPr>
      </w:pPr>
    </w:p>
    <w:p w14:paraId="2BC11A2A" w14:textId="77777777" w:rsidR="00000000" w:rsidRDefault="00EA6A92">
      <w:pPr>
        <w:pStyle w:val="a0"/>
        <w:rPr>
          <w:rFonts w:hint="cs"/>
          <w:rtl/>
        </w:rPr>
      </w:pPr>
      <w:r>
        <w:rPr>
          <w:rFonts w:hint="cs"/>
          <w:rtl/>
        </w:rPr>
        <w:t xml:space="preserve">המס ב-2003 היה 1%. </w:t>
      </w:r>
    </w:p>
    <w:p w14:paraId="2A157B00" w14:textId="77777777" w:rsidR="00000000" w:rsidRDefault="00EA6A92">
      <w:pPr>
        <w:pStyle w:val="a0"/>
        <w:rPr>
          <w:rFonts w:hint="cs"/>
          <w:rtl/>
        </w:rPr>
      </w:pPr>
    </w:p>
    <w:p w14:paraId="151C8AA4" w14:textId="77777777" w:rsidR="00000000" w:rsidRDefault="00EA6A92">
      <w:pPr>
        <w:pStyle w:val="af0"/>
        <w:rPr>
          <w:rtl/>
        </w:rPr>
      </w:pPr>
      <w:r>
        <w:rPr>
          <w:rFonts w:hint="eastAsia"/>
          <w:rtl/>
        </w:rPr>
        <w:t>נסים</w:t>
      </w:r>
      <w:r>
        <w:rPr>
          <w:rtl/>
        </w:rPr>
        <w:t xml:space="preserve"> זאב (ש"ס):</w:t>
      </w:r>
    </w:p>
    <w:p w14:paraId="02FF6EAD" w14:textId="77777777" w:rsidR="00000000" w:rsidRDefault="00EA6A92">
      <w:pPr>
        <w:pStyle w:val="a0"/>
        <w:rPr>
          <w:rFonts w:hint="cs"/>
          <w:rtl/>
        </w:rPr>
      </w:pPr>
    </w:p>
    <w:p w14:paraId="1C45A610" w14:textId="77777777" w:rsidR="00000000" w:rsidRDefault="00EA6A92">
      <w:pPr>
        <w:pStyle w:val="a0"/>
        <w:rPr>
          <w:rFonts w:hint="cs"/>
          <w:rtl/>
        </w:rPr>
      </w:pPr>
      <w:r>
        <w:rPr>
          <w:rFonts w:hint="cs"/>
          <w:rtl/>
        </w:rPr>
        <w:t xml:space="preserve">אנחנו ב-2004. </w:t>
      </w:r>
    </w:p>
    <w:p w14:paraId="370064AB" w14:textId="77777777" w:rsidR="00000000" w:rsidRDefault="00EA6A92">
      <w:pPr>
        <w:pStyle w:val="a0"/>
        <w:rPr>
          <w:rFonts w:hint="cs"/>
          <w:rtl/>
        </w:rPr>
      </w:pPr>
    </w:p>
    <w:p w14:paraId="2522CF16" w14:textId="77777777" w:rsidR="00000000" w:rsidRDefault="00EA6A92">
      <w:pPr>
        <w:pStyle w:val="-"/>
        <w:rPr>
          <w:rtl/>
        </w:rPr>
      </w:pPr>
      <w:bookmarkStart w:id="275" w:name="FS000000478T31_05_2004_20_41_59C"/>
      <w:bookmarkEnd w:id="275"/>
      <w:r>
        <w:rPr>
          <w:rtl/>
        </w:rPr>
        <w:t>השר מאיר שטרית:</w:t>
      </w:r>
    </w:p>
    <w:p w14:paraId="436F4619" w14:textId="77777777" w:rsidR="00000000" w:rsidRDefault="00EA6A92">
      <w:pPr>
        <w:pStyle w:val="a0"/>
        <w:rPr>
          <w:rtl/>
        </w:rPr>
      </w:pPr>
    </w:p>
    <w:p w14:paraId="1EE11562" w14:textId="77777777" w:rsidR="00000000" w:rsidRDefault="00EA6A92">
      <w:pPr>
        <w:pStyle w:val="a0"/>
        <w:rPr>
          <w:rFonts w:hint="cs"/>
          <w:rtl/>
        </w:rPr>
      </w:pPr>
      <w:r>
        <w:rPr>
          <w:rFonts w:hint="cs"/>
          <w:rtl/>
        </w:rPr>
        <w:t xml:space="preserve">אני מגיע לזה. </w:t>
      </w:r>
    </w:p>
    <w:p w14:paraId="3BFE2472" w14:textId="77777777" w:rsidR="00000000" w:rsidRDefault="00EA6A92">
      <w:pPr>
        <w:pStyle w:val="a0"/>
        <w:rPr>
          <w:rFonts w:hint="cs"/>
          <w:rtl/>
        </w:rPr>
      </w:pPr>
    </w:p>
    <w:p w14:paraId="1FC90D12" w14:textId="77777777" w:rsidR="00000000" w:rsidRDefault="00EA6A92">
      <w:pPr>
        <w:pStyle w:val="a0"/>
        <w:rPr>
          <w:rFonts w:hint="cs"/>
          <w:rtl/>
        </w:rPr>
      </w:pPr>
      <w:r>
        <w:rPr>
          <w:rFonts w:hint="cs"/>
          <w:rtl/>
        </w:rPr>
        <w:t>כדי למנוע מכירות מלאכותיות כאלה, כאמור, אפשרנו לנישומים לבצע בעשרת הימים האחרונים של ש</w:t>
      </w:r>
      <w:r>
        <w:rPr>
          <w:rFonts w:hint="cs"/>
          <w:rtl/>
        </w:rPr>
        <w:t>נת 2003 מכירה רעיונית של המניות שלהם או של היחידות בקרנות הנאמנות שלהם. כלומר, במהלך התקופה שבין 21 ל-31 בדצמבר 2003 אפשרו לציבור למכור את ניירות הערך שברשותם לעצמם, בתנאי שהם מוכרים את אותה כמות באותו היום, וקונים אותה בחזרה באותו היום ובאותו המחיר. אלו ה</w:t>
      </w:r>
      <w:r>
        <w:rPr>
          <w:rFonts w:hint="cs"/>
          <w:rtl/>
        </w:rPr>
        <w:t>ם השינויים. מדוע עשינו זאת? כי הרעיון הוא שאז, אם הוא עושה את המכירה, החשבון נעצר בסוף שנת 2003, ובשנת 2004 לא יטילו עליו מס על רווח שהוא עשה בשנת 2003. הוא מעדיף לשלם 1% תמורת המכירה בסוף שנת 2003, ולא לשלם רווח בשנת 2004, כאשר כבר משלמים 15% מס רווחי הון</w:t>
      </w:r>
      <w:r>
        <w:rPr>
          <w:rFonts w:hint="cs"/>
          <w:rtl/>
        </w:rPr>
        <w:t>, על כל הרווח שנעשה בשנת 2003.</w:t>
      </w:r>
    </w:p>
    <w:p w14:paraId="7F073557" w14:textId="77777777" w:rsidR="00000000" w:rsidRDefault="00EA6A92">
      <w:pPr>
        <w:pStyle w:val="a0"/>
        <w:rPr>
          <w:rFonts w:hint="cs"/>
          <w:rtl/>
        </w:rPr>
      </w:pPr>
    </w:p>
    <w:p w14:paraId="52964796" w14:textId="77777777" w:rsidR="00000000" w:rsidRDefault="00EA6A92">
      <w:pPr>
        <w:pStyle w:val="a0"/>
        <w:rPr>
          <w:rFonts w:hint="cs"/>
          <w:rtl/>
        </w:rPr>
      </w:pPr>
      <w:r>
        <w:rPr>
          <w:rFonts w:hint="cs"/>
          <w:rtl/>
        </w:rPr>
        <w:t>אשתמש בדוגמה כדי להסביר זאת בפשטות.</w:t>
      </w:r>
    </w:p>
    <w:p w14:paraId="6A451E6E" w14:textId="77777777" w:rsidR="00000000" w:rsidRDefault="00EA6A92">
      <w:pPr>
        <w:pStyle w:val="a0"/>
        <w:rPr>
          <w:rFonts w:hint="cs"/>
          <w:rtl/>
        </w:rPr>
      </w:pPr>
    </w:p>
    <w:p w14:paraId="78AD5319" w14:textId="77777777" w:rsidR="00000000" w:rsidRDefault="00EA6A92">
      <w:pPr>
        <w:pStyle w:val="af0"/>
        <w:rPr>
          <w:rtl/>
        </w:rPr>
      </w:pPr>
      <w:r>
        <w:rPr>
          <w:rFonts w:hint="eastAsia"/>
          <w:rtl/>
        </w:rPr>
        <w:t>נסים</w:t>
      </w:r>
      <w:r>
        <w:rPr>
          <w:rtl/>
        </w:rPr>
        <w:t xml:space="preserve"> זאב (ש"ס):</w:t>
      </w:r>
    </w:p>
    <w:p w14:paraId="2C59F0ED" w14:textId="77777777" w:rsidR="00000000" w:rsidRDefault="00EA6A92">
      <w:pPr>
        <w:pStyle w:val="a0"/>
        <w:rPr>
          <w:rFonts w:hint="cs"/>
          <w:rtl/>
        </w:rPr>
      </w:pPr>
    </w:p>
    <w:p w14:paraId="117C7DE8" w14:textId="77777777" w:rsidR="00000000" w:rsidRDefault="00EA6A92">
      <w:pPr>
        <w:pStyle w:val="a0"/>
        <w:rPr>
          <w:rFonts w:hint="cs"/>
          <w:rtl/>
        </w:rPr>
      </w:pPr>
      <w:r>
        <w:rPr>
          <w:rFonts w:hint="cs"/>
          <w:rtl/>
        </w:rPr>
        <w:t>ברור.</w:t>
      </w:r>
    </w:p>
    <w:p w14:paraId="6FF6DD88" w14:textId="77777777" w:rsidR="00000000" w:rsidRDefault="00EA6A92">
      <w:pPr>
        <w:pStyle w:val="a0"/>
        <w:rPr>
          <w:rFonts w:hint="cs"/>
          <w:rtl/>
        </w:rPr>
      </w:pPr>
    </w:p>
    <w:p w14:paraId="6C9DA9B5" w14:textId="77777777" w:rsidR="00000000" w:rsidRDefault="00EA6A92">
      <w:pPr>
        <w:pStyle w:val="af0"/>
        <w:rPr>
          <w:rtl/>
        </w:rPr>
      </w:pPr>
      <w:r>
        <w:rPr>
          <w:rFonts w:hint="eastAsia"/>
          <w:rtl/>
        </w:rPr>
        <w:t>מגלי</w:t>
      </w:r>
      <w:r>
        <w:rPr>
          <w:rtl/>
        </w:rPr>
        <w:t xml:space="preserve"> והבה (הליכוד):</w:t>
      </w:r>
    </w:p>
    <w:p w14:paraId="778475F8" w14:textId="77777777" w:rsidR="00000000" w:rsidRDefault="00EA6A92">
      <w:pPr>
        <w:pStyle w:val="a0"/>
        <w:rPr>
          <w:rFonts w:hint="cs"/>
          <w:rtl/>
        </w:rPr>
      </w:pPr>
    </w:p>
    <w:p w14:paraId="2FAE969E" w14:textId="77777777" w:rsidR="00000000" w:rsidRDefault="00EA6A92">
      <w:pPr>
        <w:pStyle w:val="a0"/>
        <w:rPr>
          <w:rFonts w:hint="cs"/>
          <w:rtl/>
        </w:rPr>
      </w:pPr>
      <w:r>
        <w:rPr>
          <w:rFonts w:hint="cs"/>
          <w:rtl/>
        </w:rPr>
        <w:t>אבקש, אדוני השר, שתסביר.</w:t>
      </w:r>
    </w:p>
    <w:p w14:paraId="57D4F80D" w14:textId="77777777" w:rsidR="00000000" w:rsidRDefault="00EA6A92">
      <w:pPr>
        <w:pStyle w:val="a0"/>
        <w:rPr>
          <w:rFonts w:hint="cs"/>
          <w:rtl/>
        </w:rPr>
      </w:pPr>
    </w:p>
    <w:p w14:paraId="203CDD98" w14:textId="77777777" w:rsidR="00000000" w:rsidRDefault="00EA6A92">
      <w:pPr>
        <w:pStyle w:val="-"/>
        <w:rPr>
          <w:rtl/>
        </w:rPr>
      </w:pPr>
      <w:bookmarkStart w:id="276" w:name="FS000000478T31_05_2004_20_04_41C"/>
      <w:bookmarkEnd w:id="276"/>
      <w:r>
        <w:rPr>
          <w:rFonts w:hint="eastAsia"/>
          <w:rtl/>
        </w:rPr>
        <w:t>השר</w:t>
      </w:r>
      <w:r>
        <w:rPr>
          <w:rtl/>
        </w:rPr>
        <w:t xml:space="preserve"> מאיר שטרית:</w:t>
      </w:r>
    </w:p>
    <w:p w14:paraId="5A0DE603" w14:textId="77777777" w:rsidR="00000000" w:rsidRDefault="00EA6A92">
      <w:pPr>
        <w:pStyle w:val="a0"/>
        <w:rPr>
          <w:rFonts w:hint="cs"/>
          <w:rtl/>
        </w:rPr>
      </w:pPr>
    </w:p>
    <w:p w14:paraId="623DDA1A" w14:textId="77777777" w:rsidR="00000000" w:rsidRDefault="00EA6A92">
      <w:pPr>
        <w:pStyle w:val="a0"/>
        <w:rPr>
          <w:rFonts w:hint="cs"/>
          <w:rtl/>
        </w:rPr>
      </w:pPr>
      <w:r>
        <w:rPr>
          <w:rFonts w:hint="cs"/>
          <w:rtl/>
        </w:rPr>
        <w:t xml:space="preserve">אתן דוגמה: נניח שהיתה לך מניה שבשנת 2003 ערכה עמד על 100 שקלים. בעקבות עליית הבורסה היא עלתה ל-200 </w:t>
      </w:r>
      <w:r>
        <w:rPr>
          <w:rFonts w:hint="cs"/>
          <w:rtl/>
        </w:rPr>
        <w:t xml:space="preserve">שקלים. הרווחת, אם כן, 100 שקלים. על-פי החוק שהיה קיים, אתה בחצי השנה הראשונה, נגיד שזה 50-50, שילמת על ה-50 שקל רווח 0.5%, ועל ה-100 שקל, אם מכרת, שילמת 1% מהרווח. </w:t>
      </w:r>
    </w:p>
    <w:p w14:paraId="79E50F8D" w14:textId="77777777" w:rsidR="00000000" w:rsidRDefault="00EA6A92">
      <w:pPr>
        <w:pStyle w:val="a0"/>
        <w:rPr>
          <w:rFonts w:hint="cs"/>
          <w:rtl/>
        </w:rPr>
      </w:pPr>
    </w:p>
    <w:p w14:paraId="63929AF1" w14:textId="77777777" w:rsidR="00000000" w:rsidRDefault="00EA6A92">
      <w:pPr>
        <w:pStyle w:val="a0"/>
        <w:rPr>
          <w:rFonts w:hint="cs"/>
          <w:rtl/>
        </w:rPr>
      </w:pPr>
      <w:r>
        <w:rPr>
          <w:rFonts w:hint="cs"/>
          <w:rtl/>
        </w:rPr>
        <w:t>בסוף השנה, מה קרה? בשנת 2004 החוק קובע: תשלם 15% מהרווח שלך. השאלה היא ממתי סופרים. נניח ש</w:t>
      </w:r>
      <w:r>
        <w:rPr>
          <w:rFonts w:hint="cs"/>
          <w:rtl/>
        </w:rPr>
        <w:t>בשנת 2004, 200 השקלים הפכו עכשיו ל-300 שקלים. אם כן, איזה מס אתה משלם? אתה לא משלם מס על 100 השקלים שהרווחת בשנת 2004; אתה משלם מס על 100 שקלים, ועוד 100 שקלים בשנת 2003. כלומר, על 200 שקלים אתה משלם 15%. זה כאילו שאתה משלם מס כפול.</w:t>
      </w:r>
    </w:p>
    <w:p w14:paraId="0A4F002C" w14:textId="77777777" w:rsidR="00000000" w:rsidRDefault="00EA6A92">
      <w:pPr>
        <w:pStyle w:val="a0"/>
        <w:rPr>
          <w:rFonts w:hint="cs"/>
          <w:rtl/>
        </w:rPr>
      </w:pPr>
    </w:p>
    <w:p w14:paraId="13C64BB0" w14:textId="77777777" w:rsidR="00000000" w:rsidRDefault="00EA6A92">
      <w:pPr>
        <w:pStyle w:val="a0"/>
        <w:rPr>
          <w:rFonts w:hint="cs"/>
          <w:rtl/>
        </w:rPr>
      </w:pPr>
      <w:r>
        <w:rPr>
          <w:rFonts w:hint="cs"/>
          <w:rtl/>
        </w:rPr>
        <w:t>לכן מה עשו? אמרו שבסוף</w:t>
      </w:r>
      <w:r>
        <w:rPr>
          <w:rFonts w:hint="cs"/>
          <w:rtl/>
        </w:rPr>
        <w:t xml:space="preserve"> שנת 2003 אתה יכול למכור את המניות שלך לעצמך, ולקנות אותן בחזרה, וגמרת באותה שנה את העסקה. בשנת 2004 מתחילים את הרווח מ-200 השקלים. אם זה הופך ל-300 שקלים, אתה משלם 15% מס רק על 100 השקלים הנוספים. אני מקווה שעכשיו זה ברור.</w:t>
      </w:r>
    </w:p>
    <w:p w14:paraId="39525F27" w14:textId="77777777" w:rsidR="00000000" w:rsidRDefault="00EA6A92">
      <w:pPr>
        <w:pStyle w:val="a0"/>
        <w:rPr>
          <w:rFonts w:hint="cs"/>
          <w:rtl/>
        </w:rPr>
      </w:pPr>
    </w:p>
    <w:p w14:paraId="28192832" w14:textId="77777777" w:rsidR="00000000" w:rsidRDefault="00EA6A92">
      <w:pPr>
        <w:pStyle w:val="a0"/>
        <w:rPr>
          <w:rFonts w:hint="cs"/>
          <w:rtl/>
        </w:rPr>
      </w:pPr>
      <w:r>
        <w:rPr>
          <w:rFonts w:hint="cs"/>
          <w:rtl/>
        </w:rPr>
        <w:t>הצעת החוק שאנחנו מציעים קובעת ה</w:t>
      </w:r>
      <w:r>
        <w:rPr>
          <w:rFonts w:hint="cs"/>
          <w:rtl/>
        </w:rPr>
        <w:t>וראת שעה, ולפיה במכירה של נייר ערך הנסחר בבורסה בשנת 2003, יחולו שיעורי המס שנקבעו כניכוי המס במקור לפי סעיף 164 לפקודה, ומס זה יהיה סופי. נקבע המס כאמור, לא תהיה זכות לפטור, לניכוי, לזיכוי, להנחה או לקיזוז כלשהם כנגד המס החל במכירת נייר הערך ולא יותר בקיז</w:t>
      </w:r>
      <w:r>
        <w:rPr>
          <w:rFonts w:hint="cs"/>
          <w:rtl/>
        </w:rPr>
        <w:t>וז הפסד שנוצר במכירתו.</w:t>
      </w:r>
    </w:p>
    <w:p w14:paraId="6827D583" w14:textId="77777777" w:rsidR="00000000" w:rsidRDefault="00EA6A92">
      <w:pPr>
        <w:pStyle w:val="a0"/>
        <w:rPr>
          <w:rFonts w:hint="cs"/>
          <w:rtl/>
        </w:rPr>
      </w:pPr>
    </w:p>
    <w:p w14:paraId="5B36EA24" w14:textId="77777777" w:rsidR="00000000" w:rsidRDefault="00EA6A92">
      <w:pPr>
        <w:pStyle w:val="a0"/>
        <w:rPr>
          <w:rFonts w:hint="cs"/>
          <w:rtl/>
        </w:rPr>
      </w:pPr>
      <w:r>
        <w:rPr>
          <w:rFonts w:hint="cs"/>
          <w:rtl/>
        </w:rPr>
        <w:t>הוראה זו לא תחול אם ביקש הנישום כי יחולו עליו בשל מכירת ניירות הערך ההוראות הקבועות בפרק ה'3 לפקודה, הקובעות מס בשיעור של 25%, 15% או 10% על רווח ההון הריאלי או על רווח ההון, לפי העניין, במכירת נייר הערך.</w:t>
      </w:r>
    </w:p>
    <w:p w14:paraId="64C141F7" w14:textId="77777777" w:rsidR="00000000" w:rsidRDefault="00EA6A92">
      <w:pPr>
        <w:pStyle w:val="a0"/>
        <w:rPr>
          <w:rFonts w:hint="cs"/>
          <w:rtl/>
        </w:rPr>
      </w:pPr>
    </w:p>
    <w:p w14:paraId="650C873B" w14:textId="77777777" w:rsidR="00000000" w:rsidRDefault="00EA6A92">
      <w:pPr>
        <w:pStyle w:val="a0"/>
        <w:rPr>
          <w:rFonts w:hint="cs"/>
          <w:rtl/>
        </w:rPr>
      </w:pPr>
      <w:r>
        <w:rPr>
          <w:rFonts w:hint="cs"/>
          <w:rtl/>
        </w:rPr>
        <w:t>אבקש מחברי הכנסת לאשר את ה</w:t>
      </w:r>
      <w:r>
        <w:rPr>
          <w:rFonts w:hint="cs"/>
          <w:rtl/>
        </w:rPr>
        <w:t>הצעה בקריאה ראשונה ולהעבירה לוועדת הכספים של הכנסת להכנה לקריאה שנייה ושלישית.</w:t>
      </w:r>
    </w:p>
    <w:p w14:paraId="2CACCEDB" w14:textId="77777777" w:rsidR="00000000" w:rsidRDefault="00EA6A92">
      <w:pPr>
        <w:pStyle w:val="a0"/>
        <w:rPr>
          <w:rFonts w:hint="cs"/>
          <w:rtl/>
        </w:rPr>
      </w:pPr>
    </w:p>
    <w:p w14:paraId="7C887B06" w14:textId="77777777" w:rsidR="00000000" w:rsidRDefault="00EA6A92">
      <w:pPr>
        <w:pStyle w:val="a0"/>
        <w:rPr>
          <w:rFonts w:hint="cs"/>
          <w:rtl/>
        </w:rPr>
      </w:pPr>
      <w:r>
        <w:rPr>
          <w:rFonts w:hint="cs"/>
          <w:rtl/>
        </w:rPr>
        <w:t>בקיצור, רבותי, מטרת החוק היא בעצם להקל על הציבור ולהסדיר את עניין המעבר משנת 2003 לשנת 2004 בצורה ברורה, שלא תגרום לציבור לתשלום מס יתר.</w:t>
      </w:r>
    </w:p>
    <w:p w14:paraId="1AE4A2B9" w14:textId="77777777" w:rsidR="00000000" w:rsidRDefault="00EA6A92">
      <w:pPr>
        <w:pStyle w:val="a0"/>
        <w:rPr>
          <w:rFonts w:hint="cs"/>
          <w:rtl/>
        </w:rPr>
      </w:pPr>
    </w:p>
    <w:p w14:paraId="50434B54" w14:textId="77777777" w:rsidR="00000000" w:rsidRDefault="00EA6A92">
      <w:pPr>
        <w:pStyle w:val="af0"/>
        <w:rPr>
          <w:rtl/>
        </w:rPr>
      </w:pPr>
      <w:r>
        <w:rPr>
          <w:rFonts w:hint="eastAsia"/>
          <w:rtl/>
        </w:rPr>
        <w:t>נסים</w:t>
      </w:r>
      <w:r>
        <w:rPr>
          <w:rtl/>
        </w:rPr>
        <w:t xml:space="preserve"> זאב (ש"ס):</w:t>
      </w:r>
    </w:p>
    <w:p w14:paraId="40ADB13A" w14:textId="77777777" w:rsidR="00000000" w:rsidRDefault="00EA6A92">
      <w:pPr>
        <w:pStyle w:val="a0"/>
        <w:rPr>
          <w:rFonts w:hint="cs"/>
          <w:rtl/>
        </w:rPr>
      </w:pPr>
    </w:p>
    <w:p w14:paraId="6274E47F" w14:textId="77777777" w:rsidR="00000000" w:rsidRDefault="00EA6A92">
      <w:pPr>
        <w:pStyle w:val="a0"/>
        <w:rPr>
          <w:rFonts w:hint="cs"/>
          <w:rtl/>
        </w:rPr>
      </w:pPr>
      <w:r>
        <w:rPr>
          <w:rFonts w:hint="cs"/>
          <w:rtl/>
        </w:rPr>
        <w:t xml:space="preserve">- - - </w:t>
      </w:r>
    </w:p>
    <w:p w14:paraId="396EC197" w14:textId="77777777" w:rsidR="00000000" w:rsidRDefault="00EA6A92">
      <w:pPr>
        <w:pStyle w:val="a0"/>
        <w:rPr>
          <w:rFonts w:hint="cs"/>
          <w:rtl/>
        </w:rPr>
      </w:pPr>
    </w:p>
    <w:p w14:paraId="69059572" w14:textId="77777777" w:rsidR="00000000" w:rsidRDefault="00EA6A92">
      <w:pPr>
        <w:pStyle w:val="-"/>
        <w:rPr>
          <w:rtl/>
        </w:rPr>
      </w:pPr>
      <w:bookmarkStart w:id="277" w:name="FS000000478T31_05_2004_20_12_32C"/>
      <w:bookmarkEnd w:id="277"/>
      <w:r>
        <w:rPr>
          <w:rFonts w:hint="eastAsia"/>
          <w:rtl/>
        </w:rPr>
        <w:t>השר</w:t>
      </w:r>
      <w:r>
        <w:rPr>
          <w:rtl/>
        </w:rPr>
        <w:t xml:space="preserve"> מאיר שטרי</w:t>
      </w:r>
      <w:r>
        <w:rPr>
          <w:rtl/>
        </w:rPr>
        <w:t>ת:</w:t>
      </w:r>
    </w:p>
    <w:p w14:paraId="16431D38" w14:textId="77777777" w:rsidR="00000000" w:rsidRDefault="00EA6A92">
      <w:pPr>
        <w:pStyle w:val="a0"/>
        <w:rPr>
          <w:rFonts w:hint="cs"/>
          <w:rtl/>
        </w:rPr>
      </w:pPr>
    </w:p>
    <w:p w14:paraId="27C4A8EA" w14:textId="77777777" w:rsidR="00000000" w:rsidRDefault="00EA6A92">
      <w:pPr>
        <w:pStyle w:val="a0"/>
        <w:rPr>
          <w:rFonts w:hint="cs"/>
          <w:rtl/>
        </w:rPr>
      </w:pPr>
      <w:r>
        <w:rPr>
          <w:rFonts w:hint="cs"/>
          <w:rtl/>
        </w:rPr>
        <w:t>תלוי איזו אופציה אתה בוחר בתשלומי מס. על רווח ריאלי אתה משלם פחות, על רווח לא ריאלי אתה משלם יותר. יש כל מיני אופציות, ואדם יכול לבחור במסלול א', ב' או ג'.</w:t>
      </w:r>
    </w:p>
    <w:p w14:paraId="3E90DBFE" w14:textId="77777777" w:rsidR="00000000" w:rsidRDefault="00EA6A92">
      <w:pPr>
        <w:pStyle w:val="a0"/>
        <w:rPr>
          <w:rFonts w:hint="cs"/>
          <w:rtl/>
        </w:rPr>
      </w:pPr>
    </w:p>
    <w:p w14:paraId="565487F2" w14:textId="77777777" w:rsidR="00000000" w:rsidRDefault="00EA6A92">
      <w:pPr>
        <w:pStyle w:val="af1"/>
        <w:rPr>
          <w:rtl/>
        </w:rPr>
      </w:pPr>
      <w:r>
        <w:rPr>
          <w:rtl/>
        </w:rPr>
        <w:t>היו"ר</w:t>
      </w:r>
      <w:r>
        <w:rPr>
          <w:rFonts w:hint="cs"/>
          <w:rtl/>
        </w:rPr>
        <w:t xml:space="preserve"> מיכאל נודלמן</w:t>
      </w:r>
      <w:r>
        <w:rPr>
          <w:rtl/>
        </w:rPr>
        <w:t>:</w:t>
      </w:r>
    </w:p>
    <w:p w14:paraId="03F0459B" w14:textId="77777777" w:rsidR="00000000" w:rsidRDefault="00EA6A92">
      <w:pPr>
        <w:pStyle w:val="a0"/>
        <w:rPr>
          <w:rtl/>
        </w:rPr>
      </w:pPr>
    </w:p>
    <w:p w14:paraId="33AAF3FF" w14:textId="77777777" w:rsidR="00000000" w:rsidRDefault="00EA6A92">
      <w:pPr>
        <w:pStyle w:val="a0"/>
        <w:rPr>
          <w:rFonts w:hint="cs"/>
          <w:rtl/>
        </w:rPr>
      </w:pPr>
      <w:r>
        <w:rPr>
          <w:rFonts w:hint="cs"/>
          <w:rtl/>
        </w:rPr>
        <w:t xml:space="preserve">תודה. יש כאן רשימת הדוברים. הראשון הוא חבר הכנסת יגאל יאסינוב </w:t>
      </w:r>
      <w:r>
        <w:rPr>
          <w:rtl/>
        </w:rPr>
        <w:t>–</w:t>
      </w:r>
      <w:r>
        <w:rPr>
          <w:rFonts w:hint="cs"/>
          <w:rtl/>
        </w:rPr>
        <w:t xml:space="preserve"> אינו נוכח.</w:t>
      </w:r>
      <w:r>
        <w:rPr>
          <w:rFonts w:hint="cs"/>
          <w:rtl/>
        </w:rPr>
        <w:t xml:space="preserve"> חבר הכנסת מוחמד ברכה </w:t>
      </w:r>
      <w:r>
        <w:rPr>
          <w:rtl/>
        </w:rPr>
        <w:t>–</w:t>
      </w:r>
      <w:r>
        <w:rPr>
          <w:rFonts w:hint="cs"/>
          <w:rtl/>
        </w:rPr>
        <w:t xml:space="preserve"> אינו נוכח. חבר הכנסת עסאם מח'ול </w:t>
      </w:r>
      <w:r>
        <w:rPr>
          <w:rtl/>
        </w:rPr>
        <w:t>–</w:t>
      </w:r>
      <w:r>
        <w:rPr>
          <w:rFonts w:hint="cs"/>
          <w:rtl/>
        </w:rPr>
        <w:t xml:space="preserve"> אינו נוכח. חבר הכנסת אחמד טיבי – אינו נוכח. חבר הכנסת אופיר פינס-פז – אינו נוכח. חבר הכנסת עזמי בשארה – אינו נוכח. חבר הכנסת אברהם רביץ </w:t>
      </w:r>
      <w:r>
        <w:rPr>
          <w:rtl/>
        </w:rPr>
        <w:t>–</w:t>
      </w:r>
      <w:r>
        <w:rPr>
          <w:rFonts w:hint="cs"/>
          <w:rtl/>
        </w:rPr>
        <w:t xml:space="preserve"> אינו נוכח. חבר הכנסת אורי יהודה אריאל, בבקשה.</w:t>
      </w:r>
    </w:p>
    <w:p w14:paraId="405F4951" w14:textId="77777777" w:rsidR="00000000" w:rsidRDefault="00EA6A92">
      <w:pPr>
        <w:pStyle w:val="a0"/>
        <w:rPr>
          <w:rFonts w:hint="cs"/>
          <w:rtl/>
        </w:rPr>
      </w:pPr>
    </w:p>
    <w:p w14:paraId="228C6D70" w14:textId="77777777" w:rsidR="00000000" w:rsidRDefault="00EA6A92">
      <w:pPr>
        <w:pStyle w:val="af0"/>
        <w:rPr>
          <w:rtl/>
        </w:rPr>
      </w:pPr>
      <w:r>
        <w:rPr>
          <w:rFonts w:hint="eastAsia"/>
          <w:rtl/>
        </w:rPr>
        <w:t>אורי</w:t>
      </w:r>
      <w:r>
        <w:rPr>
          <w:rtl/>
        </w:rPr>
        <w:t xml:space="preserve"> יהודה אר</w:t>
      </w:r>
      <w:r>
        <w:rPr>
          <w:rtl/>
        </w:rPr>
        <w:t>יאל (האיחוד הלאומי - ישראל ביתנו):</w:t>
      </w:r>
    </w:p>
    <w:p w14:paraId="004F2055" w14:textId="77777777" w:rsidR="00000000" w:rsidRDefault="00EA6A92">
      <w:pPr>
        <w:pStyle w:val="a0"/>
        <w:rPr>
          <w:rFonts w:hint="cs"/>
          <w:rtl/>
        </w:rPr>
      </w:pPr>
    </w:p>
    <w:p w14:paraId="76980AA8" w14:textId="77777777" w:rsidR="00000000" w:rsidRDefault="00EA6A92">
      <w:pPr>
        <w:pStyle w:val="a0"/>
        <w:rPr>
          <w:rFonts w:hint="cs"/>
          <w:rtl/>
        </w:rPr>
      </w:pPr>
      <w:r>
        <w:rPr>
          <w:rFonts w:hint="cs"/>
          <w:rtl/>
        </w:rPr>
        <w:t>אני מוותר.</w:t>
      </w:r>
    </w:p>
    <w:p w14:paraId="41DDCE90" w14:textId="77777777" w:rsidR="00000000" w:rsidRDefault="00EA6A92">
      <w:pPr>
        <w:pStyle w:val="a0"/>
        <w:rPr>
          <w:rtl/>
        </w:rPr>
      </w:pPr>
    </w:p>
    <w:p w14:paraId="754A3204" w14:textId="77777777" w:rsidR="00000000" w:rsidRDefault="00EA6A92">
      <w:pPr>
        <w:pStyle w:val="af1"/>
        <w:rPr>
          <w:rtl/>
        </w:rPr>
      </w:pPr>
      <w:r>
        <w:rPr>
          <w:rtl/>
        </w:rPr>
        <w:t>היו"ר</w:t>
      </w:r>
      <w:r>
        <w:rPr>
          <w:rFonts w:hint="cs"/>
          <w:rtl/>
        </w:rPr>
        <w:t xml:space="preserve"> מיכאל נודלמן</w:t>
      </w:r>
      <w:r>
        <w:rPr>
          <w:rtl/>
        </w:rPr>
        <w:t>:</w:t>
      </w:r>
    </w:p>
    <w:p w14:paraId="3A6DBD23" w14:textId="77777777" w:rsidR="00000000" w:rsidRDefault="00EA6A92">
      <w:pPr>
        <w:pStyle w:val="a0"/>
        <w:rPr>
          <w:rtl/>
        </w:rPr>
      </w:pPr>
    </w:p>
    <w:p w14:paraId="1EFDC0F5" w14:textId="77777777" w:rsidR="00000000" w:rsidRDefault="00EA6A92">
      <w:pPr>
        <w:pStyle w:val="a0"/>
        <w:rPr>
          <w:rFonts w:hint="cs"/>
          <w:rtl/>
        </w:rPr>
      </w:pPr>
      <w:r>
        <w:rPr>
          <w:rFonts w:hint="cs"/>
          <w:rtl/>
        </w:rPr>
        <w:t xml:space="preserve">חבר הכנסת ג'מאל זחאלקה – אינו נוכח. חבר הכנסת משה גפני – אינו נוכח. חבר הכנסת איוב קרא, בבקשה. </w:t>
      </w:r>
    </w:p>
    <w:p w14:paraId="07E0374C" w14:textId="77777777" w:rsidR="00000000" w:rsidRDefault="00EA6A92">
      <w:pPr>
        <w:pStyle w:val="a"/>
        <w:rPr>
          <w:rFonts w:hint="cs"/>
          <w:rtl/>
        </w:rPr>
      </w:pPr>
      <w:bookmarkStart w:id="278" w:name="FS000000475T31_05_2004_19_34_19"/>
      <w:bookmarkEnd w:id="278"/>
    </w:p>
    <w:p w14:paraId="3FB60C3E" w14:textId="77777777" w:rsidR="00000000" w:rsidRDefault="00EA6A92">
      <w:pPr>
        <w:pStyle w:val="a"/>
        <w:rPr>
          <w:rtl/>
        </w:rPr>
      </w:pPr>
      <w:bookmarkStart w:id="279" w:name="_Toc74484114"/>
      <w:r>
        <w:rPr>
          <w:rFonts w:hint="eastAsia"/>
          <w:rtl/>
        </w:rPr>
        <w:t>איוב</w:t>
      </w:r>
      <w:r>
        <w:rPr>
          <w:rtl/>
        </w:rPr>
        <w:t xml:space="preserve"> קרא (הליכוד):</w:t>
      </w:r>
      <w:bookmarkEnd w:id="279"/>
    </w:p>
    <w:p w14:paraId="460071C0" w14:textId="77777777" w:rsidR="00000000" w:rsidRDefault="00EA6A92">
      <w:pPr>
        <w:pStyle w:val="a0"/>
        <w:rPr>
          <w:rFonts w:hint="cs"/>
          <w:rtl/>
        </w:rPr>
      </w:pPr>
    </w:p>
    <w:p w14:paraId="1A18BAAE" w14:textId="77777777" w:rsidR="00000000" w:rsidRDefault="00EA6A92">
      <w:pPr>
        <w:pStyle w:val="a0"/>
        <w:rPr>
          <w:rFonts w:hint="cs"/>
          <w:rtl/>
        </w:rPr>
      </w:pPr>
      <w:r>
        <w:rPr>
          <w:rFonts w:hint="cs"/>
          <w:rtl/>
        </w:rPr>
        <w:t>אדוני היושב-ראש, חברי חברי הכנסת, אני חושב שהצעת החוק הזאת היא עניינית</w:t>
      </w:r>
      <w:r>
        <w:rPr>
          <w:rFonts w:hint="cs"/>
          <w:rtl/>
        </w:rPr>
        <w:t>, ואנחנו נתמוך בה בראייה שהיא מיטיבה עם הציבור והיא גם אובייקטיבית בכך שהמיסוי שצריך להיות על רווחים מקרנות הנאמנות, בעצם לא מוכפלים, אלא משלמים על-פי תוכנית האוצר 15%.</w:t>
      </w:r>
    </w:p>
    <w:p w14:paraId="41BE5637" w14:textId="77777777" w:rsidR="00000000" w:rsidRDefault="00EA6A92">
      <w:pPr>
        <w:pStyle w:val="a0"/>
        <w:rPr>
          <w:rFonts w:hint="cs"/>
          <w:rtl/>
        </w:rPr>
      </w:pPr>
    </w:p>
    <w:p w14:paraId="3DFE4DE1" w14:textId="77777777" w:rsidR="00000000" w:rsidRDefault="00EA6A92">
      <w:pPr>
        <w:pStyle w:val="a0"/>
        <w:rPr>
          <w:rFonts w:hint="cs"/>
          <w:rtl/>
        </w:rPr>
      </w:pPr>
      <w:r>
        <w:rPr>
          <w:rFonts w:hint="cs"/>
          <w:rtl/>
        </w:rPr>
        <w:t>אני מנצל את ההזדמנות הזאת כדי לדבר על הכותרות שהיו היום בנושא קרנות הנאמנות. בעצם מדבר</w:t>
      </w:r>
      <w:r>
        <w:rPr>
          <w:rFonts w:hint="cs"/>
          <w:rtl/>
        </w:rPr>
        <w:t>ים על ההפרדה של קרנות הנאמנות וקופות הגמל מהבנקים. ההצעה שנמצאת היום בחקיקה היא מפחידה, ואולי גם מפיחה קורת רוח בקרב אנשים, אבל אין לי ספק שצריך לקחת את הצעה הזאת בכובד ראש. אלו הם סכומים אדירים שהבנקים הגדולים נשענים עליהם, והם בעצם נותנים גיבוי לבנקים הל</w:t>
      </w:r>
      <w:r>
        <w:rPr>
          <w:rFonts w:hint="cs"/>
          <w:rtl/>
        </w:rPr>
        <w:t>לו.</w:t>
      </w:r>
    </w:p>
    <w:p w14:paraId="5FFE78AB" w14:textId="77777777" w:rsidR="00000000" w:rsidRDefault="00EA6A92">
      <w:pPr>
        <w:pStyle w:val="a0"/>
        <w:rPr>
          <w:rFonts w:hint="cs"/>
          <w:rtl/>
        </w:rPr>
      </w:pPr>
    </w:p>
    <w:p w14:paraId="40682059" w14:textId="77777777" w:rsidR="00000000" w:rsidRDefault="00EA6A92">
      <w:pPr>
        <w:pStyle w:val="a0"/>
        <w:rPr>
          <w:rFonts w:hint="cs"/>
          <w:rtl/>
        </w:rPr>
      </w:pPr>
      <w:r>
        <w:rPr>
          <w:rFonts w:hint="cs"/>
          <w:rtl/>
        </w:rPr>
        <w:t>הפרדת קופות הגמל וקרנות הנאמנות מהבנקים בעצם ממזערת אותם, כוחם נופל וממוזער. צריך לחשוב היטב אם לא תהיה קריסה של בנקים כתוצאה מהצעת החוק הזאת. אני מקווה שנדע לכלכל את צעדינו היטב, כי יפה מאוד שנזיז אותם הצדה ונקים חברות ניהול, אבל אנחנו גם יכולים שיקר</w:t>
      </w:r>
      <w:r>
        <w:rPr>
          <w:rFonts w:hint="cs"/>
          <w:rtl/>
        </w:rPr>
        <w:t>ה לנו כמו שקרה בהסתדרות עם קרנות הפנסיה, וחבר הכנסת חיים כץ, המומחה לענייני קרנות הפנסיה, יכול להעיד, כי יכול להיות מצב שאם קרנות הנאמנות וקופות הגמל יהיו בשליטה של חברה פרטית או של גוף פרטי, ולא של הבנקים - אנחנו יכולים למצוא את עצמנו במצב שבו ישימו על זה</w:t>
      </w:r>
      <w:r>
        <w:rPr>
          <w:rFonts w:hint="cs"/>
          <w:rtl/>
        </w:rPr>
        <w:t xml:space="preserve"> יד כל מיני גורמים, וזה מפחיד כשלעצמו, ואנחנו נחטא למטרה.</w:t>
      </w:r>
    </w:p>
    <w:p w14:paraId="75ADC335" w14:textId="77777777" w:rsidR="00000000" w:rsidRDefault="00EA6A92">
      <w:pPr>
        <w:pStyle w:val="a0"/>
        <w:rPr>
          <w:rFonts w:hint="cs"/>
          <w:rtl/>
        </w:rPr>
      </w:pPr>
    </w:p>
    <w:p w14:paraId="2626B008" w14:textId="77777777" w:rsidR="00000000" w:rsidRDefault="00EA6A92">
      <w:pPr>
        <w:pStyle w:val="a0"/>
        <w:rPr>
          <w:rFonts w:hint="cs"/>
          <w:rtl/>
        </w:rPr>
      </w:pPr>
      <w:r>
        <w:rPr>
          <w:rFonts w:hint="cs"/>
          <w:rtl/>
        </w:rPr>
        <w:t>המטרה בסופו של דבר היא להביא להתייעלות קרנות הנאמנות וקופות הגמל, בראייה שהציבור ייהנ</w:t>
      </w:r>
      <w:r>
        <w:rPr>
          <w:rFonts w:hint="eastAsia"/>
          <w:rtl/>
        </w:rPr>
        <w:t>ה</w:t>
      </w:r>
      <w:r>
        <w:rPr>
          <w:rFonts w:hint="cs"/>
          <w:rtl/>
        </w:rPr>
        <w:t xml:space="preserve"> ממקסימום הרווחים, בלי שהבנק ישים את ידיו על עמלות כאלה ואחרות, ולהשאיר לו חלק מזערי מתוך הרווחים הללו. אני חוש</w:t>
      </w:r>
      <w:r>
        <w:rPr>
          <w:rFonts w:hint="cs"/>
          <w:rtl/>
        </w:rPr>
        <w:t>ב שצריך לשקול את זה בכובד ראש, כדי שלא יקרה מה שקרה בקרנות הפנסיה, כאשר אנשים מצאו את עצמם מול קופות ריקות, ובמצב שבו קרנות הפנסיה הללו כמעט פשטו רגל.</w:t>
      </w:r>
    </w:p>
    <w:p w14:paraId="353BEC69" w14:textId="77777777" w:rsidR="00000000" w:rsidRDefault="00EA6A92">
      <w:pPr>
        <w:pStyle w:val="a0"/>
        <w:rPr>
          <w:rFonts w:hint="cs"/>
          <w:rtl/>
        </w:rPr>
      </w:pPr>
    </w:p>
    <w:p w14:paraId="56E95940" w14:textId="77777777" w:rsidR="00000000" w:rsidRDefault="00EA6A92">
      <w:pPr>
        <w:pStyle w:val="a0"/>
        <w:rPr>
          <w:rFonts w:hint="cs"/>
          <w:rtl/>
        </w:rPr>
      </w:pPr>
      <w:r>
        <w:rPr>
          <w:rFonts w:hint="cs"/>
          <w:rtl/>
        </w:rPr>
        <w:t>חשוב מאוד להבהיר את הדברים הללו, ולבוא אל הבית הזה בהצעה מוסכמת ונכונה, בלי לפגוע בבנקים ובאפשרויות שימש</w:t>
      </w:r>
      <w:r>
        <w:rPr>
          <w:rFonts w:hint="cs"/>
          <w:rtl/>
        </w:rPr>
        <w:t>יכו להתקיים.</w:t>
      </w:r>
    </w:p>
    <w:p w14:paraId="5111D5AC" w14:textId="77777777" w:rsidR="00000000" w:rsidRDefault="00EA6A92">
      <w:pPr>
        <w:pStyle w:val="a0"/>
        <w:rPr>
          <w:rFonts w:hint="cs"/>
          <w:rtl/>
        </w:rPr>
      </w:pPr>
    </w:p>
    <w:p w14:paraId="343F1721" w14:textId="77777777" w:rsidR="00000000" w:rsidRDefault="00EA6A92">
      <w:pPr>
        <w:pStyle w:val="af1"/>
        <w:rPr>
          <w:rtl/>
        </w:rPr>
      </w:pPr>
      <w:r>
        <w:rPr>
          <w:rtl/>
        </w:rPr>
        <w:t>היו"ר אתי לבני:</w:t>
      </w:r>
    </w:p>
    <w:p w14:paraId="73671930" w14:textId="77777777" w:rsidR="00000000" w:rsidRDefault="00EA6A92">
      <w:pPr>
        <w:pStyle w:val="a0"/>
        <w:rPr>
          <w:rtl/>
        </w:rPr>
      </w:pPr>
    </w:p>
    <w:p w14:paraId="553E3C39" w14:textId="77777777" w:rsidR="00000000" w:rsidRDefault="00EA6A92">
      <w:pPr>
        <w:pStyle w:val="a0"/>
        <w:rPr>
          <w:rFonts w:hint="cs"/>
          <w:rtl/>
        </w:rPr>
      </w:pPr>
      <w:r>
        <w:rPr>
          <w:rFonts w:hint="cs"/>
          <w:rtl/>
        </w:rPr>
        <w:t xml:space="preserve">תודה רבה. חבר הכנסת טלב אלסאנע </w:t>
      </w:r>
      <w:r>
        <w:rPr>
          <w:rtl/>
        </w:rPr>
        <w:t>–</w:t>
      </w:r>
      <w:r>
        <w:rPr>
          <w:rFonts w:hint="cs"/>
          <w:rtl/>
        </w:rPr>
        <w:t xml:space="preserve"> אינו נוכח. חבר הכנסת מאיר פרוש </w:t>
      </w:r>
      <w:r>
        <w:rPr>
          <w:rtl/>
        </w:rPr>
        <w:t>–</w:t>
      </w:r>
      <w:r>
        <w:rPr>
          <w:rFonts w:hint="cs"/>
          <w:rtl/>
        </w:rPr>
        <w:t xml:space="preserve"> אינו נוכח. חבר הכנסת חמי דורון </w:t>
      </w:r>
      <w:r>
        <w:rPr>
          <w:rtl/>
        </w:rPr>
        <w:t>–</w:t>
      </w:r>
      <w:r>
        <w:rPr>
          <w:rFonts w:hint="cs"/>
          <w:rtl/>
        </w:rPr>
        <w:t xml:space="preserve"> אינו נוכח. חבר הכנסת מגלי והבה </w:t>
      </w:r>
      <w:r>
        <w:rPr>
          <w:rtl/>
        </w:rPr>
        <w:t>–</w:t>
      </w:r>
      <w:r>
        <w:rPr>
          <w:rFonts w:hint="cs"/>
          <w:rtl/>
        </w:rPr>
        <w:t xml:space="preserve"> מוותר. חבר הכנסת דהאמשה </w:t>
      </w:r>
      <w:r>
        <w:rPr>
          <w:rtl/>
        </w:rPr>
        <w:t>–</w:t>
      </w:r>
      <w:r>
        <w:rPr>
          <w:rFonts w:hint="cs"/>
          <w:rtl/>
        </w:rPr>
        <w:t xml:space="preserve"> מוותר? </w:t>
      </w:r>
    </w:p>
    <w:p w14:paraId="4F99453A" w14:textId="77777777" w:rsidR="00000000" w:rsidRDefault="00EA6A92">
      <w:pPr>
        <w:pStyle w:val="a0"/>
        <w:rPr>
          <w:rFonts w:hint="cs"/>
          <w:rtl/>
        </w:rPr>
      </w:pPr>
    </w:p>
    <w:p w14:paraId="460198D6" w14:textId="77777777" w:rsidR="00000000" w:rsidRDefault="00EA6A92">
      <w:pPr>
        <w:pStyle w:val="a"/>
        <w:rPr>
          <w:rtl/>
        </w:rPr>
      </w:pPr>
      <w:bookmarkStart w:id="280" w:name="FS000000550T31_05_2004_19_37_44"/>
      <w:bookmarkStart w:id="281" w:name="FS000000478T31_05_2004_20_25_15C"/>
      <w:bookmarkStart w:id="282" w:name="FS000000550T31_05_2004_20_25_25"/>
      <w:bookmarkStart w:id="283" w:name="_Toc74484115"/>
      <w:bookmarkEnd w:id="280"/>
      <w:bookmarkEnd w:id="281"/>
      <w:bookmarkEnd w:id="282"/>
      <w:r>
        <w:rPr>
          <w:rFonts w:hint="eastAsia"/>
          <w:rtl/>
        </w:rPr>
        <w:t>עבד</w:t>
      </w:r>
      <w:r>
        <w:rPr>
          <w:rtl/>
        </w:rPr>
        <w:t>-אלמאלכ דהאמשה (רע"ם):</w:t>
      </w:r>
      <w:bookmarkEnd w:id="283"/>
    </w:p>
    <w:p w14:paraId="4651309E" w14:textId="77777777" w:rsidR="00000000" w:rsidRDefault="00EA6A92">
      <w:pPr>
        <w:pStyle w:val="a0"/>
        <w:rPr>
          <w:rFonts w:hint="eastAsia"/>
          <w:rtl/>
        </w:rPr>
      </w:pPr>
    </w:p>
    <w:p w14:paraId="33C3064D" w14:textId="77777777" w:rsidR="00000000" w:rsidRDefault="00EA6A92">
      <w:pPr>
        <w:pStyle w:val="a0"/>
        <w:rPr>
          <w:rFonts w:hint="cs"/>
          <w:rtl/>
        </w:rPr>
      </w:pPr>
      <w:r>
        <w:rPr>
          <w:rFonts w:hint="cs"/>
          <w:rtl/>
        </w:rPr>
        <w:t xml:space="preserve">גברתי היושבת-ראש, ממשלה שאיננה </w:t>
      </w:r>
      <w:r>
        <w:rPr>
          <w:rFonts w:hint="cs"/>
          <w:rtl/>
        </w:rPr>
        <w:t>- - -</w:t>
      </w:r>
    </w:p>
    <w:p w14:paraId="5BD576D6" w14:textId="77777777" w:rsidR="00000000" w:rsidRDefault="00EA6A92">
      <w:pPr>
        <w:pStyle w:val="a0"/>
        <w:rPr>
          <w:rFonts w:hint="cs"/>
          <w:rtl/>
        </w:rPr>
      </w:pPr>
    </w:p>
    <w:p w14:paraId="273CD8CB" w14:textId="77777777" w:rsidR="00000000" w:rsidRDefault="00EA6A92">
      <w:pPr>
        <w:pStyle w:val="af0"/>
        <w:rPr>
          <w:rtl/>
        </w:rPr>
      </w:pPr>
      <w:r>
        <w:rPr>
          <w:rFonts w:hint="eastAsia"/>
          <w:rtl/>
        </w:rPr>
        <w:t>גדעון</w:t>
      </w:r>
      <w:r>
        <w:rPr>
          <w:rtl/>
        </w:rPr>
        <w:t xml:space="preserve"> סער (הליכוד):</w:t>
      </w:r>
    </w:p>
    <w:p w14:paraId="6455B08C" w14:textId="77777777" w:rsidR="00000000" w:rsidRDefault="00EA6A92">
      <w:pPr>
        <w:pStyle w:val="a0"/>
        <w:rPr>
          <w:rFonts w:hint="cs"/>
          <w:rtl/>
        </w:rPr>
      </w:pPr>
    </w:p>
    <w:p w14:paraId="4662CBAB" w14:textId="77777777" w:rsidR="00000000" w:rsidRDefault="00EA6A92">
      <w:pPr>
        <w:pStyle w:val="a0"/>
        <w:rPr>
          <w:rFonts w:hint="cs"/>
          <w:rtl/>
        </w:rPr>
      </w:pPr>
      <w:r>
        <w:rPr>
          <w:rFonts w:hint="cs"/>
          <w:rtl/>
        </w:rPr>
        <w:t>נמצא השר ישראל כץ.</w:t>
      </w:r>
    </w:p>
    <w:p w14:paraId="572C2CAC" w14:textId="77777777" w:rsidR="00000000" w:rsidRDefault="00EA6A92">
      <w:pPr>
        <w:pStyle w:val="a0"/>
        <w:rPr>
          <w:rFonts w:hint="cs"/>
          <w:rtl/>
        </w:rPr>
      </w:pPr>
    </w:p>
    <w:p w14:paraId="54BA9C3F" w14:textId="77777777" w:rsidR="00000000" w:rsidRDefault="00EA6A92">
      <w:pPr>
        <w:pStyle w:val="-"/>
        <w:rPr>
          <w:rtl/>
        </w:rPr>
      </w:pPr>
      <w:bookmarkStart w:id="284" w:name="FS000000478T31_05_2004_20_25_08C"/>
      <w:bookmarkStart w:id="285" w:name="FS000000550T31_05_2004_20_25_34C"/>
      <w:bookmarkEnd w:id="284"/>
      <w:r>
        <w:rPr>
          <w:rFonts w:hint="eastAsia"/>
          <w:rtl/>
        </w:rPr>
        <w:t>עבד</w:t>
      </w:r>
      <w:r>
        <w:rPr>
          <w:rtl/>
        </w:rPr>
        <w:t>-אלמאלכ דהאמשה (רע"ם):</w:t>
      </w:r>
    </w:p>
    <w:p w14:paraId="16090DF5" w14:textId="77777777" w:rsidR="00000000" w:rsidRDefault="00EA6A92">
      <w:pPr>
        <w:pStyle w:val="a0"/>
        <w:rPr>
          <w:rtl/>
        </w:rPr>
      </w:pPr>
    </w:p>
    <w:bookmarkEnd w:id="285"/>
    <w:p w14:paraId="74692726" w14:textId="77777777" w:rsidR="00000000" w:rsidRDefault="00EA6A92">
      <w:pPr>
        <w:pStyle w:val="a0"/>
        <w:rPr>
          <w:rFonts w:hint="cs"/>
          <w:rtl/>
        </w:rPr>
      </w:pPr>
      <w:r>
        <w:rPr>
          <w:rFonts w:hint="cs"/>
          <w:rtl/>
        </w:rPr>
        <w:t xml:space="preserve">השר כץ </w:t>
      </w:r>
      <w:r>
        <w:rPr>
          <w:rtl/>
        </w:rPr>
        <w:t>–</w:t>
      </w:r>
      <w:r>
        <w:rPr>
          <w:rFonts w:hint="cs"/>
          <w:rtl/>
        </w:rPr>
        <w:t xml:space="preserve"> הוא יושב כאן לידך. הוא עכשיו יושב על תקן של שר מקשר? </w:t>
      </w:r>
    </w:p>
    <w:p w14:paraId="010FD106" w14:textId="77777777" w:rsidR="00000000" w:rsidRDefault="00EA6A92">
      <w:pPr>
        <w:pStyle w:val="a0"/>
        <w:rPr>
          <w:rFonts w:hint="cs"/>
          <w:rtl/>
        </w:rPr>
      </w:pPr>
    </w:p>
    <w:p w14:paraId="56D27C2A" w14:textId="77777777" w:rsidR="00000000" w:rsidRDefault="00EA6A92">
      <w:pPr>
        <w:pStyle w:val="af0"/>
        <w:rPr>
          <w:rtl/>
        </w:rPr>
      </w:pPr>
      <w:r>
        <w:rPr>
          <w:rFonts w:hint="eastAsia"/>
          <w:rtl/>
        </w:rPr>
        <w:t>מגלי</w:t>
      </w:r>
      <w:r>
        <w:rPr>
          <w:rtl/>
        </w:rPr>
        <w:t xml:space="preserve"> והבה (הליכוד):</w:t>
      </w:r>
    </w:p>
    <w:p w14:paraId="63F23ECF" w14:textId="77777777" w:rsidR="00000000" w:rsidRDefault="00EA6A92">
      <w:pPr>
        <w:pStyle w:val="a0"/>
        <w:rPr>
          <w:rFonts w:hint="cs"/>
          <w:rtl/>
        </w:rPr>
      </w:pPr>
    </w:p>
    <w:p w14:paraId="5F60718D" w14:textId="77777777" w:rsidR="00000000" w:rsidRDefault="00EA6A92">
      <w:pPr>
        <w:pStyle w:val="a0"/>
        <w:rPr>
          <w:rFonts w:hint="cs"/>
          <w:rtl/>
        </w:rPr>
      </w:pPr>
      <w:r>
        <w:rPr>
          <w:rFonts w:hint="cs"/>
          <w:rtl/>
        </w:rPr>
        <w:t>אתה בעד הממשלה או נגדה?</w:t>
      </w:r>
    </w:p>
    <w:p w14:paraId="11F10CB6" w14:textId="77777777" w:rsidR="00000000" w:rsidRDefault="00EA6A92">
      <w:pPr>
        <w:pStyle w:val="a0"/>
        <w:rPr>
          <w:rFonts w:hint="cs"/>
          <w:rtl/>
        </w:rPr>
      </w:pPr>
    </w:p>
    <w:p w14:paraId="67815777" w14:textId="77777777" w:rsidR="00000000" w:rsidRDefault="00EA6A92">
      <w:pPr>
        <w:pStyle w:val="-"/>
        <w:rPr>
          <w:rtl/>
        </w:rPr>
      </w:pPr>
      <w:bookmarkStart w:id="286" w:name="FS000000550T31_05_2004_19_38_18C"/>
      <w:bookmarkEnd w:id="286"/>
      <w:r>
        <w:rPr>
          <w:rtl/>
        </w:rPr>
        <w:t>עבד-אלמאלכ דהאמשה (רע"ם):</w:t>
      </w:r>
    </w:p>
    <w:p w14:paraId="680556A8" w14:textId="77777777" w:rsidR="00000000" w:rsidRDefault="00EA6A92">
      <w:pPr>
        <w:pStyle w:val="a0"/>
        <w:rPr>
          <w:rtl/>
        </w:rPr>
      </w:pPr>
    </w:p>
    <w:p w14:paraId="2FDA507C" w14:textId="77777777" w:rsidR="00000000" w:rsidRDefault="00EA6A92">
      <w:pPr>
        <w:pStyle w:val="a0"/>
        <w:rPr>
          <w:rFonts w:hint="cs"/>
          <w:rtl/>
        </w:rPr>
      </w:pPr>
      <w:r>
        <w:rPr>
          <w:rFonts w:hint="cs"/>
          <w:rtl/>
        </w:rPr>
        <w:t>חבר הכנסת והבה, אחר כך נענה על שאלות. כמדומנ</w:t>
      </w:r>
      <w:r>
        <w:rPr>
          <w:rFonts w:hint="cs"/>
          <w:rtl/>
        </w:rPr>
        <w:t xml:space="preserve">י ששר המייצג את הממשלה יושב כאן, ולכן, חבר הכנסת סער, לא שמתי לב. עם כל הכבוד לשר כץ </w:t>
      </w:r>
      <w:r>
        <w:rPr>
          <w:rtl/>
        </w:rPr>
        <w:t>–</w:t>
      </w:r>
      <w:r>
        <w:rPr>
          <w:rFonts w:hint="cs"/>
          <w:rtl/>
        </w:rPr>
        <w:t xml:space="preserve"> אם הוא מייצג את הממשלה, אין לי שום בעיה. </w:t>
      </w:r>
    </w:p>
    <w:p w14:paraId="654E7CA3" w14:textId="77777777" w:rsidR="00000000" w:rsidRDefault="00EA6A92">
      <w:pPr>
        <w:pStyle w:val="a0"/>
        <w:rPr>
          <w:rFonts w:hint="cs"/>
          <w:rtl/>
        </w:rPr>
      </w:pPr>
    </w:p>
    <w:p w14:paraId="0F106005" w14:textId="77777777" w:rsidR="00000000" w:rsidRDefault="00EA6A92">
      <w:pPr>
        <w:pStyle w:val="af0"/>
        <w:rPr>
          <w:rtl/>
        </w:rPr>
      </w:pPr>
      <w:r>
        <w:rPr>
          <w:rFonts w:hint="eastAsia"/>
          <w:rtl/>
        </w:rPr>
        <w:t>גדעון</w:t>
      </w:r>
      <w:r>
        <w:rPr>
          <w:rtl/>
        </w:rPr>
        <w:t xml:space="preserve"> סער (הליכוד):</w:t>
      </w:r>
    </w:p>
    <w:p w14:paraId="02405B63" w14:textId="77777777" w:rsidR="00000000" w:rsidRDefault="00EA6A92">
      <w:pPr>
        <w:pStyle w:val="a0"/>
        <w:rPr>
          <w:rFonts w:hint="cs"/>
          <w:rtl/>
        </w:rPr>
      </w:pPr>
    </w:p>
    <w:p w14:paraId="79FEA7F3" w14:textId="77777777" w:rsidR="00000000" w:rsidRDefault="00EA6A92">
      <w:pPr>
        <w:pStyle w:val="a0"/>
        <w:rPr>
          <w:rFonts w:hint="cs"/>
          <w:rtl/>
        </w:rPr>
      </w:pPr>
      <w:r>
        <w:rPr>
          <w:rFonts w:hint="cs"/>
          <w:rtl/>
        </w:rPr>
        <w:t>הוא מייצג לדקות מספר את השר שטרית.</w:t>
      </w:r>
    </w:p>
    <w:p w14:paraId="397DFDF5" w14:textId="77777777" w:rsidR="00000000" w:rsidRDefault="00EA6A92">
      <w:pPr>
        <w:pStyle w:val="a0"/>
        <w:rPr>
          <w:rFonts w:hint="cs"/>
          <w:rtl/>
        </w:rPr>
      </w:pPr>
    </w:p>
    <w:p w14:paraId="318460F8" w14:textId="77777777" w:rsidR="00000000" w:rsidRDefault="00EA6A92">
      <w:pPr>
        <w:pStyle w:val="-"/>
        <w:rPr>
          <w:rtl/>
        </w:rPr>
      </w:pPr>
      <w:bookmarkStart w:id="287" w:name="FS000000550T31_05_2004_19_38_33C"/>
      <w:bookmarkEnd w:id="287"/>
      <w:r>
        <w:rPr>
          <w:rtl/>
        </w:rPr>
        <w:t>עבד-אלמאלכ דהאמשה (רע"ם):</w:t>
      </w:r>
    </w:p>
    <w:p w14:paraId="3E88D014" w14:textId="77777777" w:rsidR="00000000" w:rsidRDefault="00EA6A92">
      <w:pPr>
        <w:pStyle w:val="a0"/>
        <w:rPr>
          <w:rtl/>
        </w:rPr>
      </w:pPr>
    </w:p>
    <w:p w14:paraId="21A35BC5" w14:textId="77777777" w:rsidR="00000000" w:rsidRDefault="00EA6A92">
      <w:pPr>
        <w:pStyle w:val="a0"/>
        <w:rPr>
          <w:rFonts w:hint="cs"/>
          <w:rtl/>
        </w:rPr>
      </w:pPr>
      <w:r>
        <w:rPr>
          <w:rFonts w:hint="cs"/>
          <w:rtl/>
        </w:rPr>
        <w:t xml:space="preserve">גם השר שטרית היה, ולכן הבחנתי שהוא איננו. </w:t>
      </w:r>
    </w:p>
    <w:p w14:paraId="13045981" w14:textId="77777777" w:rsidR="00000000" w:rsidRDefault="00EA6A92">
      <w:pPr>
        <w:pStyle w:val="a0"/>
        <w:rPr>
          <w:rFonts w:hint="cs"/>
          <w:rtl/>
        </w:rPr>
      </w:pPr>
    </w:p>
    <w:p w14:paraId="28EA6189" w14:textId="77777777" w:rsidR="00000000" w:rsidRDefault="00EA6A92">
      <w:pPr>
        <w:pStyle w:val="a0"/>
        <w:rPr>
          <w:rFonts w:hint="cs"/>
          <w:rtl/>
        </w:rPr>
      </w:pPr>
      <w:r>
        <w:rPr>
          <w:rFonts w:hint="cs"/>
          <w:rtl/>
        </w:rPr>
        <w:t>אף שאינני נמנה, ואני גם לא חייב - לפעמים טוב גם לומר דברים לזכותם של הנעדרים כאשר הם לא נמצאים. בדרך כלל הנעדרים הם הממשלה ושריה, אבל היום, בצדק אמרת שמפלגת העבודה נעדרת. בכל מקרה, אינני חושב שזהו קנה המידה הנכון לשפוט לפיו עשייה פרלמנטרית או עשייה ממשלת</w:t>
      </w:r>
      <w:r>
        <w:rPr>
          <w:rFonts w:hint="cs"/>
          <w:rtl/>
        </w:rPr>
        <w:t>ית. אני חושב שמי שחייב להיות פה בראש ובראשונה זו הממשלה, השרים והקואליציה. אם האופוזיציה לא רוצה לעזור לקואליציה להעביר חוקים, או לא רוצה להכשיל את הקואליציה בהעברת חוקים, זו זכותה וזהו עניינה. כשלעצמי אני חושב שצריך להשתתף גם בדיון כזה, ואפילו להתנגד אם י</w:t>
      </w:r>
      <w:r>
        <w:rPr>
          <w:rFonts w:hint="cs"/>
          <w:rtl/>
        </w:rPr>
        <w:t>ש צורך.</w:t>
      </w:r>
    </w:p>
    <w:p w14:paraId="42AC9D09" w14:textId="77777777" w:rsidR="00000000" w:rsidRDefault="00EA6A92">
      <w:pPr>
        <w:pStyle w:val="a0"/>
        <w:rPr>
          <w:rFonts w:hint="cs"/>
          <w:rtl/>
        </w:rPr>
      </w:pPr>
    </w:p>
    <w:p w14:paraId="73113B0F" w14:textId="77777777" w:rsidR="00000000" w:rsidRDefault="00EA6A92">
      <w:pPr>
        <w:pStyle w:val="a0"/>
        <w:rPr>
          <w:rFonts w:hint="cs"/>
          <w:rtl/>
        </w:rPr>
      </w:pPr>
      <w:r>
        <w:rPr>
          <w:rFonts w:hint="cs"/>
          <w:rtl/>
        </w:rPr>
        <w:t>ואכן, לגופו של עניין, אני אתנגד לחוק הזה. לא מפני שאני כל כך מומחה ברזי ניירות ערך. אני יודע שבגדול הציבור רק סבל מהתיקונים הללו ומהמדיניות הממשלתית. אני יודע שלא אחת היו נפילות בבורסה, ואנשים בני שכבות העם הרגילות הפסידו את כל כספם ב-24 שעות כתוצ</w:t>
      </w:r>
      <w:r>
        <w:rPr>
          <w:rFonts w:hint="cs"/>
          <w:rtl/>
        </w:rPr>
        <w:t>אה מהשקעות, הברחות וכל מיני טריקים ומשחקים שעשו בעלי ההון. אני יודע שבגדול המדיניות הכלכלית של הממשלה הזאת ושל שר האוצר היא מוטעית, והיא מדיניות רעה לציבור החלשים ולציבור העניים, ולכן היא גם נדחית על-ידינו, ואני אתנגד להצעת החוק.</w:t>
      </w:r>
    </w:p>
    <w:p w14:paraId="771391A7" w14:textId="77777777" w:rsidR="00000000" w:rsidRDefault="00EA6A92">
      <w:pPr>
        <w:pStyle w:val="a0"/>
        <w:rPr>
          <w:rFonts w:hint="cs"/>
          <w:rtl/>
        </w:rPr>
      </w:pPr>
    </w:p>
    <w:p w14:paraId="44C7A064" w14:textId="77777777" w:rsidR="00000000" w:rsidRDefault="00EA6A92">
      <w:pPr>
        <w:pStyle w:val="af1"/>
        <w:rPr>
          <w:rtl/>
        </w:rPr>
      </w:pPr>
      <w:r>
        <w:rPr>
          <w:rFonts w:hint="eastAsia"/>
          <w:rtl/>
        </w:rPr>
        <w:t>היו</w:t>
      </w:r>
      <w:r>
        <w:rPr>
          <w:rtl/>
        </w:rPr>
        <w:t>"ר אתי לבני:</w:t>
      </w:r>
    </w:p>
    <w:p w14:paraId="3960E562" w14:textId="77777777" w:rsidR="00000000" w:rsidRDefault="00EA6A92">
      <w:pPr>
        <w:pStyle w:val="a0"/>
        <w:rPr>
          <w:rFonts w:hint="cs"/>
          <w:rtl/>
        </w:rPr>
      </w:pPr>
    </w:p>
    <w:p w14:paraId="554CBE43" w14:textId="77777777" w:rsidR="00000000" w:rsidRDefault="00EA6A92">
      <w:pPr>
        <w:pStyle w:val="a0"/>
        <w:rPr>
          <w:rFonts w:hint="cs"/>
          <w:rtl/>
        </w:rPr>
      </w:pPr>
      <w:r>
        <w:rPr>
          <w:rFonts w:hint="cs"/>
          <w:rtl/>
        </w:rPr>
        <w:t>תודה רבה</w:t>
      </w:r>
      <w:r>
        <w:rPr>
          <w:rFonts w:hint="cs"/>
          <w:rtl/>
        </w:rPr>
        <w:t xml:space="preserve">. </w:t>
      </w:r>
    </w:p>
    <w:p w14:paraId="7C2BEC20" w14:textId="77777777" w:rsidR="00000000" w:rsidRDefault="00EA6A92">
      <w:pPr>
        <w:pStyle w:val="a0"/>
        <w:rPr>
          <w:rFonts w:hint="cs"/>
          <w:rtl/>
        </w:rPr>
      </w:pPr>
    </w:p>
    <w:p w14:paraId="3C0E7505" w14:textId="77777777" w:rsidR="00000000" w:rsidRDefault="00EA6A92">
      <w:pPr>
        <w:pStyle w:val="-"/>
        <w:rPr>
          <w:rFonts w:hint="cs"/>
          <w:rtl/>
        </w:rPr>
      </w:pPr>
      <w:r>
        <w:rPr>
          <w:rtl/>
        </w:rPr>
        <w:t>עבד-אלמאלכ דהאמשה (רע"ם):</w:t>
      </w:r>
    </w:p>
    <w:p w14:paraId="11AC2227" w14:textId="77777777" w:rsidR="00000000" w:rsidRDefault="00EA6A92">
      <w:pPr>
        <w:pStyle w:val="a0"/>
        <w:rPr>
          <w:rFonts w:hint="cs"/>
          <w:rtl/>
        </w:rPr>
      </w:pPr>
    </w:p>
    <w:p w14:paraId="13A6E3C6" w14:textId="77777777" w:rsidR="00000000" w:rsidRDefault="00EA6A92">
      <w:pPr>
        <w:pStyle w:val="a0"/>
        <w:ind w:firstLine="0"/>
        <w:rPr>
          <w:rFonts w:hint="cs"/>
          <w:rtl/>
        </w:rPr>
      </w:pPr>
      <w:r>
        <w:rPr>
          <w:rFonts w:hint="cs"/>
          <w:rtl/>
        </w:rPr>
        <w:tab/>
        <w:t>לשאלתך, חבר הכנסת והבה, אני חייב תשובה.</w:t>
      </w:r>
    </w:p>
    <w:p w14:paraId="047CDFDA" w14:textId="77777777" w:rsidR="00000000" w:rsidRDefault="00EA6A92">
      <w:pPr>
        <w:pStyle w:val="a0"/>
        <w:ind w:firstLine="0"/>
        <w:rPr>
          <w:rFonts w:hint="cs"/>
          <w:rtl/>
        </w:rPr>
      </w:pPr>
    </w:p>
    <w:p w14:paraId="45A45528" w14:textId="77777777" w:rsidR="00000000" w:rsidRDefault="00EA6A92">
      <w:pPr>
        <w:pStyle w:val="af0"/>
        <w:rPr>
          <w:rtl/>
        </w:rPr>
      </w:pPr>
      <w:r>
        <w:rPr>
          <w:rFonts w:hint="eastAsia"/>
          <w:rtl/>
        </w:rPr>
        <w:t>מגלי</w:t>
      </w:r>
      <w:r>
        <w:rPr>
          <w:rtl/>
        </w:rPr>
        <w:t xml:space="preserve"> והבה (הליכוד):</w:t>
      </w:r>
    </w:p>
    <w:p w14:paraId="4C63CAC1" w14:textId="77777777" w:rsidR="00000000" w:rsidRDefault="00EA6A92">
      <w:pPr>
        <w:pStyle w:val="a0"/>
        <w:rPr>
          <w:rFonts w:hint="cs"/>
          <w:rtl/>
        </w:rPr>
      </w:pPr>
    </w:p>
    <w:p w14:paraId="2B66252E" w14:textId="77777777" w:rsidR="00000000" w:rsidRDefault="00EA6A92">
      <w:pPr>
        <w:pStyle w:val="a0"/>
        <w:rPr>
          <w:rFonts w:hint="cs"/>
          <w:rtl/>
        </w:rPr>
      </w:pPr>
      <w:r>
        <w:rPr>
          <w:rFonts w:hint="cs"/>
          <w:rtl/>
        </w:rPr>
        <w:t xml:space="preserve">אני שמח שאתה עושה - - - </w:t>
      </w:r>
    </w:p>
    <w:p w14:paraId="08AD321A" w14:textId="77777777" w:rsidR="00000000" w:rsidRDefault="00EA6A92">
      <w:pPr>
        <w:pStyle w:val="a0"/>
        <w:ind w:firstLine="0"/>
        <w:rPr>
          <w:rFonts w:hint="cs"/>
          <w:rtl/>
        </w:rPr>
      </w:pPr>
    </w:p>
    <w:p w14:paraId="7767C17F" w14:textId="77777777" w:rsidR="00000000" w:rsidRDefault="00EA6A92">
      <w:pPr>
        <w:pStyle w:val="-"/>
        <w:rPr>
          <w:rtl/>
        </w:rPr>
      </w:pPr>
      <w:bookmarkStart w:id="288" w:name="FS000000550T31_05_2004_20_02_29"/>
      <w:bookmarkStart w:id="289" w:name="FS000000550T31_05_2004_20_02_33C"/>
      <w:bookmarkEnd w:id="288"/>
      <w:bookmarkEnd w:id="289"/>
      <w:r>
        <w:rPr>
          <w:rtl/>
        </w:rPr>
        <w:t>עבד-אלמאלכ דהאמשה (רע"ם):</w:t>
      </w:r>
    </w:p>
    <w:p w14:paraId="62770BDD" w14:textId="77777777" w:rsidR="00000000" w:rsidRDefault="00EA6A92">
      <w:pPr>
        <w:pStyle w:val="a0"/>
        <w:rPr>
          <w:rtl/>
        </w:rPr>
      </w:pPr>
    </w:p>
    <w:p w14:paraId="0C0EF854" w14:textId="77777777" w:rsidR="00000000" w:rsidRDefault="00EA6A92">
      <w:pPr>
        <w:pStyle w:val="a0"/>
        <w:rPr>
          <w:rFonts w:hint="cs"/>
          <w:rtl/>
        </w:rPr>
      </w:pPr>
      <w:r>
        <w:rPr>
          <w:rFonts w:hint="cs"/>
          <w:rtl/>
        </w:rPr>
        <w:t xml:space="preserve">אני מתפלא על השאלה. וכי יש לך ספק אם אני בעד הממשלה או נגדה? </w:t>
      </w:r>
    </w:p>
    <w:p w14:paraId="3559563B" w14:textId="77777777" w:rsidR="00000000" w:rsidRDefault="00EA6A92">
      <w:pPr>
        <w:pStyle w:val="a0"/>
        <w:ind w:firstLine="0"/>
        <w:rPr>
          <w:rFonts w:hint="cs"/>
          <w:rtl/>
        </w:rPr>
      </w:pPr>
    </w:p>
    <w:p w14:paraId="3F4DD340" w14:textId="77777777" w:rsidR="00000000" w:rsidRDefault="00EA6A92">
      <w:pPr>
        <w:pStyle w:val="af0"/>
        <w:rPr>
          <w:rtl/>
        </w:rPr>
      </w:pPr>
      <w:r>
        <w:rPr>
          <w:rFonts w:hint="eastAsia"/>
          <w:rtl/>
        </w:rPr>
        <w:t>מגלי</w:t>
      </w:r>
      <w:r>
        <w:rPr>
          <w:rtl/>
        </w:rPr>
        <w:t xml:space="preserve"> והבה (הליכוד):</w:t>
      </w:r>
    </w:p>
    <w:p w14:paraId="27AE1279" w14:textId="77777777" w:rsidR="00000000" w:rsidRDefault="00EA6A92">
      <w:pPr>
        <w:pStyle w:val="a0"/>
        <w:rPr>
          <w:rFonts w:hint="cs"/>
          <w:rtl/>
        </w:rPr>
      </w:pPr>
    </w:p>
    <w:p w14:paraId="5C0765BA" w14:textId="77777777" w:rsidR="00000000" w:rsidRDefault="00EA6A92">
      <w:pPr>
        <w:pStyle w:val="a0"/>
        <w:rPr>
          <w:rFonts w:hint="cs"/>
          <w:rtl/>
        </w:rPr>
      </w:pPr>
      <w:r>
        <w:rPr>
          <w:rFonts w:hint="cs"/>
          <w:rtl/>
        </w:rPr>
        <w:t xml:space="preserve">לא. אתה מגן עליהם. </w:t>
      </w:r>
    </w:p>
    <w:p w14:paraId="22D66C23" w14:textId="77777777" w:rsidR="00000000" w:rsidRDefault="00EA6A92">
      <w:pPr>
        <w:pStyle w:val="a0"/>
        <w:ind w:firstLine="0"/>
        <w:rPr>
          <w:rFonts w:hint="cs"/>
          <w:rtl/>
        </w:rPr>
      </w:pPr>
    </w:p>
    <w:p w14:paraId="16FF2CD8" w14:textId="77777777" w:rsidR="00000000" w:rsidRDefault="00EA6A92">
      <w:pPr>
        <w:pStyle w:val="-"/>
        <w:rPr>
          <w:rtl/>
        </w:rPr>
      </w:pPr>
      <w:bookmarkStart w:id="290" w:name="FS000000550T31_05_2004_20_02_53C"/>
      <w:bookmarkEnd w:id="290"/>
      <w:r>
        <w:rPr>
          <w:rtl/>
        </w:rPr>
        <w:t>עבד-</w:t>
      </w:r>
      <w:r>
        <w:rPr>
          <w:rtl/>
        </w:rPr>
        <w:t>אלמאלכ דהאמשה (רע"ם):</w:t>
      </w:r>
    </w:p>
    <w:p w14:paraId="566821CD" w14:textId="77777777" w:rsidR="00000000" w:rsidRDefault="00EA6A92">
      <w:pPr>
        <w:pStyle w:val="a0"/>
        <w:rPr>
          <w:rtl/>
        </w:rPr>
      </w:pPr>
    </w:p>
    <w:p w14:paraId="73E58C50" w14:textId="77777777" w:rsidR="00000000" w:rsidRDefault="00EA6A92">
      <w:pPr>
        <w:pStyle w:val="a0"/>
        <w:rPr>
          <w:rFonts w:hint="cs"/>
          <w:rtl/>
        </w:rPr>
      </w:pPr>
      <w:r>
        <w:rPr>
          <w:rFonts w:hint="cs"/>
          <w:rtl/>
        </w:rPr>
        <w:t>אני לא מגן עליהם.</w:t>
      </w:r>
    </w:p>
    <w:p w14:paraId="4844C6E8" w14:textId="77777777" w:rsidR="00000000" w:rsidRDefault="00EA6A92">
      <w:pPr>
        <w:pStyle w:val="af0"/>
        <w:rPr>
          <w:rFonts w:hint="cs"/>
          <w:rtl/>
        </w:rPr>
      </w:pPr>
    </w:p>
    <w:p w14:paraId="118F9736" w14:textId="77777777" w:rsidR="00000000" w:rsidRDefault="00EA6A92">
      <w:pPr>
        <w:pStyle w:val="af0"/>
        <w:rPr>
          <w:rtl/>
        </w:rPr>
      </w:pPr>
      <w:r>
        <w:rPr>
          <w:rFonts w:hint="eastAsia"/>
          <w:rtl/>
        </w:rPr>
        <w:t>מגלי</w:t>
      </w:r>
      <w:r>
        <w:rPr>
          <w:rtl/>
        </w:rPr>
        <w:t xml:space="preserve"> והבה (הליכוד):</w:t>
      </w:r>
    </w:p>
    <w:p w14:paraId="4CA8BFCB" w14:textId="77777777" w:rsidR="00000000" w:rsidRDefault="00EA6A92">
      <w:pPr>
        <w:pStyle w:val="a0"/>
        <w:rPr>
          <w:rFonts w:hint="cs"/>
          <w:rtl/>
        </w:rPr>
      </w:pPr>
    </w:p>
    <w:p w14:paraId="00D2AC09" w14:textId="77777777" w:rsidR="00000000" w:rsidRDefault="00EA6A92">
      <w:pPr>
        <w:pStyle w:val="a0"/>
        <w:rPr>
          <w:rFonts w:hint="cs"/>
          <w:rtl/>
        </w:rPr>
      </w:pPr>
      <w:bookmarkStart w:id="291" w:name="FS000000550T31_05_2004_20_02_58C"/>
      <w:bookmarkEnd w:id="291"/>
      <w:r>
        <w:rPr>
          <w:rFonts w:hint="cs"/>
          <w:rtl/>
        </w:rPr>
        <w:t>הציבור שלך רואה אותך עכשיו ואומר: קרה משהו לחבר הכנסת דהאמשה.</w:t>
      </w:r>
    </w:p>
    <w:p w14:paraId="2D1E8E37" w14:textId="77777777" w:rsidR="00000000" w:rsidRDefault="00EA6A92">
      <w:pPr>
        <w:pStyle w:val="a0"/>
        <w:ind w:firstLine="0"/>
        <w:rPr>
          <w:rFonts w:hint="cs"/>
          <w:rtl/>
        </w:rPr>
      </w:pPr>
    </w:p>
    <w:p w14:paraId="0842AF9F" w14:textId="77777777" w:rsidR="00000000" w:rsidRDefault="00EA6A92">
      <w:pPr>
        <w:pStyle w:val="-"/>
        <w:rPr>
          <w:rtl/>
        </w:rPr>
      </w:pPr>
      <w:bookmarkStart w:id="292" w:name="FS000000550T31_05_2004_20_03_08C"/>
      <w:bookmarkEnd w:id="292"/>
      <w:r>
        <w:rPr>
          <w:rtl/>
        </w:rPr>
        <w:t>עבד-אלמאלכ דהאמשה (רע"ם):</w:t>
      </w:r>
    </w:p>
    <w:p w14:paraId="01582B5D" w14:textId="77777777" w:rsidR="00000000" w:rsidRDefault="00EA6A92">
      <w:pPr>
        <w:pStyle w:val="a0"/>
        <w:rPr>
          <w:rtl/>
        </w:rPr>
      </w:pPr>
    </w:p>
    <w:p w14:paraId="2E843A48" w14:textId="77777777" w:rsidR="00000000" w:rsidRDefault="00EA6A92">
      <w:pPr>
        <w:pStyle w:val="a0"/>
        <w:rPr>
          <w:rFonts w:hint="cs"/>
          <w:rtl/>
        </w:rPr>
      </w:pPr>
      <w:r>
        <w:rPr>
          <w:rFonts w:hint="cs"/>
          <w:rtl/>
        </w:rPr>
        <w:t xml:space="preserve">אם אתה רואה את זה כך, אני לא רואה את זה כך. אני ודאי לא מגן עליהם. אני יודע שמבחינת הקולות, לא אתה ולא </w:t>
      </w:r>
      <w:r>
        <w:rPr>
          <w:rFonts w:hint="cs"/>
          <w:rtl/>
        </w:rPr>
        <w:t>הם ראויים לקולות של הציבור הערבי. חברי ואני, במיוחד אני, יותר ראויים לקבל את אמון הציבור. לכן, בשבוע הבא אני מעלה הצעת חוק לפיזור הכנסת, לידיעתכם - - -</w:t>
      </w:r>
    </w:p>
    <w:p w14:paraId="21BCB3CA" w14:textId="77777777" w:rsidR="00000000" w:rsidRDefault="00EA6A92">
      <w:pPr>
        <w:pStyle w:val="a0"/>
        <w:ind w:firstLine="0"/>
        <w:rPr>
          <w:rFonts w:hint="cs"/>
          <w:rtl/>
        </w:rPr>
      </w:pPr>
    </w:p>
    <w:p w14:paraId="5F4A08A0" w14:textId="77777777" w:rsidR="00000000" w:rsidRDefault="00EA6A92">
      <w:pPr>
        <w:pStyle w:val="af0"/>
        <w:rPr>
          <w:rtl/>
        </w:rPr>
      </w:pPr>
      <w:r>
        <w:rPr>
          <w:rFonts w:hint="eastAsia"/>
          <w:rtl/>
        </w:rPr>
        <w:t>גדעון</w:t>
      </w:r>
      <w:r>
        <w:rPr>
          <w:rtl/>
        </w:rPr>
        <w:t xml:space="preserve"> סער (הליכוד):</w:t>
      </w:r>
    </w:p>
    <w:p w14:paraId="3639BD77" w14:textId="77777777" w:rsidR="00000000" w:rsidRDefault="00EA6A92">
      <w:pPr>
        <w:pStyle w:val="a0"/>
        <w:rPr>
          <w:rFonts w:hint="cs"/>
          <w:rtl/>
        </w:rPr>
      </w:pPr>
    </w:p>
    <w:p w14:paraId="602641D0" w14:textId="77777777" w:rsidR="00000000" w:rsidRDefault="00EA6A92">
      <w:pPr>
        <w:pStyle w:val="a0"/>
        <w:rPr>
          <w:rFonts w:hint="cs"/>
          <w:rtl/>
        </w:rPr>
      </w:pPr>
      <w:r>
        <w:rPr>
          <w:rFonts w:hint="cs"/>
          <w:rtl/>
        </w:rPr>
        <w:t xml:space="preserve">- - - </w:t>
      </w:r>
    </w:p>
    <w:p w14:paraId="36B7C29F" w14:textId="77777777" w:rsidR="00000000" w:rsidRDefault="00EA6A92">
      <w:pPr>
        <w:pStyle w:val="a0"/>
        <w:ind w:firstLine="0"/>
        <w:rPr>
          <w:rFonts w:hint="cs"/>
          <w:rtl/>
        </w:rPr>
      </w:pPr>
    </w:p>
    <w:p w14:paraId="42B2237B" w14:textId="77777777" w:rsidR="00000000" w:rsidRDefault="00EA6A92">
      <w:pPr>
        <w:pStyle w:val="-"/>
        <w:rPr>
          <w:rtl/>
        </w:rPr>
      </w:pPr>
      <w:bookmarkStart w:id="293" w:name="FS000000550T31_05_2004_20_03_54C"/>
      <w:bookmarkEnd w:id="293"/>
      <w:r>
        <w:rPr>
          <w:rtl/>
        </w:rPr>
        <w:t>עבד-אלמאלכ דהאמשה (רע"ם):</w:t>
      </w:r>
    </w:p>
    <w:p w14:paraId="4707F7BB" w14:textId="77777777" w:rsidR="00000000" w:rsidRDefault="00EA6A92">
      <w:pPr>
        <w:pStyle w:val="a0"/>
        <w:rPr>
          <w:rtl/>
        </w:rPr>
      </w:pPr>
    </w:p>
    <w:p w14:paraId="17B796CE" w14:textId="77777777" w:rsidR="00000000" w:rsidRDefault="00EA6A92">
      <w:pPr>
        <w:pStyle w:val="a0"/>
        <w:rPr>
          <w:rFonts w:hint="cs"/>
          <w:rtl/>
        </w:rPr>
      </w:pPr>
      <w:r>
        <w:rPr>
          <w:rFonts w:hint="cs"/>
          <w:rtl/>
        </w:rPr>
        <w:t xml:space="preserve">כן, אני אעלה הצעה כזאת. הכדור כבר יצא. </w:t>
      </w:r>
    </w:p>
    <w:p w14:paraId="79211674" w14:textId="77777777" w:rsidR="00000000" w:rsidRDefault="00EA6A92">
      <w:pPr>
        <w:pStyle w:val="a0"/>
        <w:ind w:firstLine="0"/>
        <w:rPr>
          <w:rFonts w:hint="cs"/>
          <w:rtl/>
        </w:rPr>
      </w:pPr>
    </w:p>
    <w:p w14:paraId="05675422" w14:textId="77777777" w:rsidR="00000000" w:rsidRDefault="00EA6A92">
      <w:pPr>
        <w:pStyle w:val="af0"/>
        <w:rPr>
          <w:rtl/>
        </w:rPr>
      </w:pPr>
      <w:r>
        <w:rPr>
          <w:rFonts w:hint="eastAsia"/>
          <w:rtl/>
        </w:rPr>
        <w:t>אורי</w:t>
      </w:r>
      <w:r>
        <w:rPr>
          <w:rtl/>
        </w:rPr>
        <w:t xml:space="preserve"> י</w:t>
      </w:r>
      <w:r>
        <w:rPr>
          <w:rtl/>
        </w:rPr>
        <w:t>הודה אריאל (האיחוד הלאומי - ישראל ביתנו):</w:t>
      </w:r>
    </w:p>
    <w:p w14:paraId="681356B8" w14:textId="77777777" w:rsidR="00000000" w:rsidRDefault="00EA6A92">
      <w:pPr>
        <w:pStyle w:val="a0"/>
        <w:rPr>
          <w:rFonts w:hint="cs"/>
          <w:rtl/>
        </w:rPr>
      </w:pPr>
    </w:p>
    <w:p w14:paraId="48F2BDCA" w14:textId="77777777" w:rsidR="00000000" w:rsidRDefault="00EA6A92">
      <w:pPr>
        <w:pStyle w:val="a0"/>
        <w:rPr>
          <w:rFonts w:hint="cs"/>
          <w:rtl/>
        </w:rPr>
      </w:pPr>
      <w:r>
        <w:rPr>
          <w:rFonts w:hint="cs"/>
          <w:rtl/>
        </w:rPr>
        <w:t>למה אתה מחכה שבוע?</w:t>
      </w:r>
    </w:p>
    <w:p w14:paraId="2367CC45" w14:textId="77777777" w:rsidR="00000000" w:rsidRDefault="00EA6A92">
      <w:pPr>
        <w:pStyle w:val="a0"/>
        <w:ind w:firstLine="0"/>
        <w:rPr>
          <w:rFonts w:hint="cs"/>
          <w:rtl/>
        </w:rPr>
      </w:pPr>
    </w:p>
    <w:p w14:paraId="60143D65" w14:textId="77777777" w:rsidR="00000000" w:rsidRDefault="00EA6A92">
      <w:pPr>
        <w:pStyle w:val="-"/>
        <w:rPr>
          <w:rtl/>
        </w:rPr>
      </w:pPr>
      <w:bookmarkStart w:id="294" w:name="FS000000550T31_05_2004_20_04_13C"/>
      <w:bookmarkEnd w:id="294"/>
      <w:r>
        <w:rPr>
          <w:rtl/>
        </w:rPr>
        <w:t>עבד-אלמאלכ דהאמשה (רע"ם):</w:t>
      </w:r>
    </w:p>
    <w:p w14:paraId="03842CBA" w14:textId="77777777" w:rsidR="00000000" w:rsidRDefault="00EA6A92">
      <w:pPr>
        <w:pStyle w:val="a0"/>
        <w:rPr>
          <w:rtl/>
        </w:rPr>
      </w:pPr>
    </w:p>
    <w:p w14:paraId="00B497AB" w14:textId="77777777" w:rsidR="00000000" w:rsidRDefault="00EA6A92">
      <w:pPr>
        <w:pStyle w:val="a0"/>
        <w:rPr>
          <w:rFonts w:hint="cs"/>
          <w:rtl/>
        </w:rPr>
      </w:pPr>
      <w:r>
        <w:rPr>
          <w:rFonts w:hint="cs"/>
          <w:rtl/>
        </w:rPr>
        <w:t>אי-אפשר השבוע, נעשה את זה בשבוע הבא, חבר הכנסת אריאל. נפזר את הכנסת ונחזור לבוחר, ונראה במי הציבור מאמין ולמי הוא נותן אמון. נראה מי חוזר לפה ובאילו מספרים. תודה רבה.</w:t>
      </w:r>
    </w:p>
    <w:p w14:paraId="2B2B2229" w14:textId="77777777" w:rsidR="00000000" w:rsidRDefault="00EA6A92">
      <w:pPr>
        <w:pStyle w:val="a0"/>
        <w:ind w:firstLine="0"/>
        <w:rPr>
          <w:rFonts w:hint="cs"/>
          <w:rtl/>
        </w:rPr>
      </w:pPr>
    </w:p>
    <w:p w14:paraId="30CA4AB9" w14:textId="77777777" w:rsidR="00000000" w:rsidRDefault="00EA6A92">
      <w:pPr>
        <w:pStyle w:val="af1"/>
        <w:rPr>
          <w:rtl/>
        </w:rPr>
      </w:pPr>
      <w:r>
        <w:rPr>
          <w:rtl/>
        </w:rPr>
        <w:t>היו"ר אתי לבני:</w:t>
      </w:r>
    </w:p>
    <w:p w14:paraId="5BA179A7" w14:textId="77777777" w:rsidR="00000000" w:rsidRDefault="00EA6A92">
      <w:pPr>
        <w:pStyle w:val="a0"/>
        <w:rPr>
          <w:rtl/>
        </w:rPr>
      </w:pPr>
    </w:p>
    <w:p w14:paraId="5CC4E714" w14:textId="77777777" w:rsidR="00000000" w:rsidRDefault="00EA6A92">
      <w:pPr>
        <w:pStyle w:val="a0"/>
        <w:rPr>
          <w:rFonts w:hint="cs"/>
          <w:rtl/>
        </w:rPr>
      </w:pPr>
      <w:r>
        <w:rPr>
          <w:rFonts w:hint="cs"/>
          <w:rtl/>
        </w:rPr>
        <w:t xml:space="preserve">תודה רבה. חבר הכנסת יצחק וקנין - אינו נוכח. חבר הכנסת אברהם בורג - אינו נוכח. חבר הכנסת ישראל אייכלר, בבקשה. </w:t>
      </w:r>
    </w:p>
    <w:p w14:paraId="08E1BF8A" w14:textId="77777777" w:rsidR="00000000" w:rsidRDefault="00EA6A92">
      <w:pPr>
        <w:pStyle w:val="a0"/>
        <w:ind w:firstLine="0"/>
        <w:rPr>
          <w:rFonts w:hint="cs"/>
          <w:rtl/>
        </w:rPr>
      </w:pPr>
    </w:p>
    <w:p w14:paraId="577DB95E" w14:textId="77777777" w:rsidR="00000000" w:rsidRDefault="00EA6A92">
      <w:pPr>
        <w:pStyle w:val="a"/>
        <w:rPr>
          <w:rtl/>
        </w:rPr>
      </w:pPr>
      <w:bookmarkStart w:id="295" w:name="_Toc74484116"/>
      <w:r>
        <w:rPr>
          <w:rFonts w:hint="eastAsia"/>
          <w:rtl/>
        </w:rPr>
        <w:t>ישראל</w:t>
      </w:r>
      <w:r>
        <w:rPr>
          <w:rtl/>
        </w:rPr>
        <w:t xml:space="preserve"> אייכלר (יהדות התורה):</w:t>
      </w:r>
      <w:bookmarkEnd w:id="295"/>
    </w:p>
    <w:p w14:paraId="0D3D39BF" w14:textId="77777777" w:rsidR="00000000" w:rsidRDefault="00EA6A92">
      <w:pPr>
        <w:pStyle w:val="a0"/>
        <w:rPr>
          <w:rFonts w:hint="cs"/>
          <w:rtl/>
        </w:rPr>
      </w:pPr>
    </w:p>
    <w:p w14:paraId="00DD0BC3" w14:textId="77777777" w:rsidR="00000000" w:rsidRDefault="00EA6A92">
      <w:pPr>
        <w:pStyle w:val="a0"/>
        <w:rPr>
          <w:rFonts w:hint="cs"/>
          <w:rtl/>
        </w:rPr>
      </w:pPr>
      <w:r>
        <w:rPr>
          <w:rFonts w:hint="cs"/>
          <w:rtl/>
        </w:rPr>
        <w:t xml:space="preserve">גברתי היושבת-ראש, אני רוצה לומר משפט ליושב-ראש הקואליציה גדעון סער: אסור להתעלל בחסרי ישע. מפלגת </w:t>
      </w:r>
      <w:r>
        <w:rPr>
          <w:rFonts w:hint="cs"/>
          <w:rtl/>
        </w:rPr>
        <w:t>העבודה עומדת ליד הדלת שלכם כבר כמעט שנה שלמה, מבקשת ומתחננת שתכניסו אותם לקואליציה. מילא שאתם לא מכניסים אותם, בסדר, אבל גם להתעלל ככה? קצת רחמים. או שתכניסו אותם או שתיתנו להם להיות בחוץ, אבל ככה, תראה איך הם נראים.</w:t>
      </w:r>
    </w:p>
    <w:p w14:paraId="3B18F43C" w14:textId="77777777" w:rsidR="00000000" w:rsidRDefault="00EA6A92">
      <w:pPr>
        <w:pStyle w:val="a0"/>
        <w:ind w:firstLine="0"/>
        <w:rPr>
          <w:rFonts w:hint="cs"/>
          <w:rtl/>
        </w:rPr>
      </w:pPr>
    </w:p>
    <w:p w14:paraId="475E64B5" w14:textId="77777777" w:rsidR="00000000" w:rsidRDefault="00EA6A92">
      <w:pPr>
        <w:pStyle w:val="af0"/>
        <w:rPr>
          <w:rtl/>
        </w:rPr>
      </w:pPr>
      <w:r>
        <w:rPr>
          <w:rFonts w:hint="eastAsia"/>
          <w:rtl/>
        </w:rPr>
        <w:t>גדעון</w:t>
      </w:r>
      <w:r>
        <w:rPr>
          <w:rtl/>
        </w:rPr>
        <w:t xml:space="preserve"> סער (הליכוד):</w:t>
      </w:r>
    </w:p>
    <w:p w14:paraId="0B4A60EE" w14:textId="77777777" w:rsidR="00000000" w:rsidRDefault="00EA6A92">
      <w:pPr>
        <w:pStyle w:val="a0"/>
        <w:rPr>
          <w:rFonts w:hint="cs"/>
          <w:rtl/>
        </w:rPr>
      </w:pPr>
    </w:p>
    <w:p w14:paraId="3F753086" w14:textId="77777777" w:rsidR="00000000" w:rsidRDefault="00EA6A92">
      <w:pPr>
        <w:pStyle w:val="a0"/>
        <w:rPr>
          <w:rFonts w:hint="cs"/>
          <w:rtl/>
        </w:rPr>
      </w:pPr>
      <w:r>
        <w:rPr>
          <w:rFonts w:hint="cs"/>
          <w:rtl/>
        </w:rPr>
        <w:t>חבר הכנסת אייכלר,</w:t>
      </w:r>
      <w:r>
        <w:rPr>
          <w:rFonts w:hint="cs"/>
          <w:rtl/>
        </w:rPr>
        <w:t xml:space="preserve"> קודם כול, אני מקבל את ההערה שלך. יש לי רק שאיפה אחת: שהם ילמדו להיות אופוזיציה בקדנציה אחת.</w:t>
      </w:r>
    </w:p>
    <w:p w14:paraId="0DD36903" w14:textId="77777777" w:rsidR="00000000" w:rsidRDefault="00EA6A92">
      <w:pPr>
        <w:pStyle w:val="a0"/>
        <w:ind w:firstLine="0"/>
        <w:rPr>
          <w:rFonts w:hint="cs"/>
          <w:rtl/>
        </w:rPr>
      </w:pPr>
    </w:p>
    <w:p w14:paraId="027053E3" w14:textId="77777777" w:rsidR="00000000" w:rsidRDefault="00EA6A92">
      <w:pPr>
        <w:pStyle w:val="-"/>
        <w:rPr>
          <w:rtl/>
        </w:rPr>
      </w:pPr>
      <w:bookmarkStart w:id="296" w:name="FS000000550T31_05_2004_20_06_50C"/>
      <w:bookmarkStart w:id="297" w:name="FS000000550T31_05_2004_20_07_13C"/>
      <w:bookmarkStart w:id="298" w:name="FS000001057T31_05_2004_20_07_20"/>
      <w:bookmarkStart w:id="299" w:name="FS000001057T31_05_2004_20_07_24C"/>
      <w:bookmarkEnd w:id="296"/>
      <w:bookmarkEnd w:id="297"/>
      <w:bookmarkEnd w:id="298"/>
      <w:bookmarkEnd w:id="299"/>
      <w:r>
        <w:rPr>
          <w:rtl/>
        </w:rPr>
        <w:t>ישראל אייכלר (יהדות התורה):</w:t>
      </w:r>
    </w:p>
    <w:p w14:paraId="2A4EDCFE" w14:textId="77777777" w:rsidR="00000000" w:rsidRDefault="00EA6A92">
      <w:pPr>
        <w:pStyle w:val="a0"/>
        <w:rPr>
          <w:rtl/>
        </w:rPr>
      </w:pPr>
    </w:p>
    <w:p w14:paraId="2E80D897" w14:textId="77777777" w:rsidR="00000000" w:rsidRDefault="00EA6A92">
      <w:pPr>
        <w:pStyle w:val="a0"/>
        <w:rPr>
          <w:rFonts w:hint="cs"/>
          <w:rtl/>
        </w:rPr>
      </w:pPr>
      <w:r>
        <w:rPr>
          <w:rFonts w:hint="cs"/>
          <w:rtl/>
        </w:rPr>
        <w:t>זה מה שהם לא רוצים. הם רוצים להזדחל בצל כנפיך. הם לא רוצים להיות אופוזיציה לוחמת. אם הם היו אופוזיציה לוחמת יחד אתנו, הממשלה היתה יכו</w:t>
      </w:r>
      <w:r>
        <w:rPr>
          <w:rFonts w:hint="cs"/>
          <w:rtl/>
        </w:rPr>
        <w:t>לה לעשות דברים כאלה בשנה האחרונה? זה רק מפני שהם כל הזמן שואלים: נו, תכניס אותנו? ומי  יהיה שר? ומי תהיה שרה? אבל אני בסדר? איזה תיק?  נעבעך, מה אתה רוצה מהם?</w:t>
      </w:r>
    </w:p>
    <w:p w14:paraId="2001DAF2" w14:textId="77777777" w:rsidR="00000000" w:rsidRDefault="00EA6A92">
      <w:pPr>
        <w:pStyle w:val="a0"/>
        <w:rPr>
          <w:rFonts w:hint="cs"/>
          <w:rtl/>
        </w:rPr>
      </w:pPr>
    </w:p>
    <w:p w14:paraId="02393156" w14:textId="77777777" w:rsidR="00000000" w:rsidRDefault="00EA6A92">
      <w:pPr>
        <w:pStyle w:val="a0"/>
        <w:rPr>
          <w:rFonts w:hint="cs"/>
          <w:rtl/>
        </w:rPr>
      </w:pPr>
      <w:r>
        <w:rPr>
          <w:rFonts w:hint="cs"/>
          <w:rtl/>
        </w:rPr>
        <w:t>עכשיו לעניין שרציתי לדבר עליו. מדברים פה על ענייני מס הכנסה וחוקים. הייתי אתמול ברחובות. באו אלי</w:t>
      </w:r>
      <w:r>
        <w:rPr>
          <w:rFonts w:hint="cs"/>
          <w:rtl/>
        </w:rPr>
        <w:t xml:space="preserve"> אנשים, לא יאומן כי יסופר. סיפרתי על עובדות המקוואות, ששמונה חודשים אינן מקבלות משכורת. באו נכים שאין להם כסף לשלם את המים לעיריית רחובות. באו אנשים שהסתבכו עם משכנתאות והבנקים מתעללים בהם. ואלה דווקא אנשים חלשים שאין להם לשלם את המשכנתה. לא שהם לקחו משכנת</w:t>
      </w:r>
      <w:r>
        <w:rPr>
          <w:rFonts w:hint="cs"/>
          <w:rtl/>
        </w:rPr>
        <w:t xml:space="preserve">ה לווילה, הם לקחו משכנתה לדירות. אין מי ששומע לקולם. זה זועק לשמים. </w:t>
      </w:r>
    </w:p>
    <w:p w14:paraId="6726654A" w14:textId="77777777" w:rsidR="00000000" w:rsidRDefault="00EA6A92">
      <w:pPr>
        <w:pStyle w:val="a0"/>
        <w:rPr>
          <w:rFonts w:hint="cs"/>
          <w:rtl/>
        </w:rPr>
      </w:pPr>
    </w:p>
    <w:p w14:paraId="4708B8CD" w14:textId="77777777" w:rsidR="00000000" w:rsidRDefault="00EA6A92">
      <w:pPr>
        <w:pStyle w:val="a0"/>
        <w:rPr>
          <w:rFonts w:hint="cs"/>
          <w:rtl/>
        </w:rPr>
      </w:pPr>
      <w:r>
        <w:rPr>
          <w:rFonts w:hint="cs"/>
          <w:rtl/>
        </w:rPr>
        <w:t>קראתי סקר שלפיו ברוב הבנקים או בכל הבנקים בארצות-הברית ובאירופה, הרווחים מעמלות מהווים 13%-15% מכלל רווחי הבנק. רוב רווחי הבנק הם מעסקים, מ-</w:t>
      </w:r>
      <w:r>
        <w:t>real estate</w:t>
      </w:r>
      <w:r>
        <w:rPr>
          <w:rFonts w:hint="cs"/>
          <w:rtl/>
        </w:rPr>
        <w:t xml:space="preserve"> וכל מיני דברים כאלה. הבנקים במדינת</w:t>
      </w:r>
      <w:r>
        <w:rPr>
          <w:rFonts w:hint="cs"/>
          <w:rtl/>
        </w:rPr>
        <w:t xml:space="preserve"> ישראל הם מסחטות כספים, ש-85% מהכנסותיהם בשנה הם מעמלות. ממי העמלות? מהעמלים, מאנשים פשוטים. </w:t>
      </w:r>
    </w:p>
    <w:p w14:paraId="34A6770D" w14:textId="77777777" w:rsidR="00000000" w:rsidRDefault="00EA6A92">
      <w:pPr>
        <w:pStyle w:val="a0"/>
        <w:rPr>
          <w:rFonts w:hint="cs"/>
          <w:rtl/>
        </w:rPr>
      </w:pPr>
    </w:p>
    <w:p w14:paraId="7131FABF" w14:textId="77777777" w:rsidR="00000000" w:rsidRDefault="00EA6A92">
      <w:pPr>
        <w:pStyle w:val="a0"/>
        <w:rPr>
          <w:rFonts w:hint="cs"/>
          <w:rtl/>
        </w:rPr>
      </w:pPr>
      <w:r>
        <w:rPr>
          <w:rFonts w:hint="cs"/>
          <w:rtl/>
        </w:rPr>
        <w:t>אומרים לנו שיש כסף, שיש פרוספריטי ויש צמיחה. לפני כחצי שנה קיימה הוועדה לפניות הציבור שבראשותי דיון בנושא המחסור ברופאים לרדיותרפיה במחלקות האונקולוגיות בבתי-החו</w:t>
      </w:r>
      <w:r>
        <w:rPr>
          <w:rFonts w:hint="cs"/>
          <w:rtl/>
        </w:rPr>
        <w:t xml:space="preserve">לים בארץ. עברה חצי שנה, מינואר. מחר אנחנו מקיימים דיון נוסף, דיון המשך. רצינו לדעת אם יש איזו התקדמות. מה כותב לנו  משרד הבריאות? </w:t>
      </w:r>
      <w:r>
        <w:rPr>
          <w:rtl/>
        </w:rPr>
        <w:t>–</w:t>
      </w:r>
      <w:r>
        <w:rPr>
          <w:rFonts w:hint="cs"/>
          <w:rtl/>
        </w:rPr>
        <w:t xml:space="preserve"> "חלק מהנושאים מצויים עדיין בדיון לגבי אופן היישום המתאים בהתחשב באילוצים הכלכליים הקיימים". במלים פשוטות, אין כסף למומחים לר</w:t>
      </w:r>
      <w:r>
        <w:rPr>
          <w:rFonts w:hint="cs"/>
          <w:rtl/>
        </w:rPr>
        <w:t xml:space="preserve">דיותרפיה, אפילו להכין אותם לעשות את ההקרנות, כדי שלא יצטרכו לקחת רופאים מן המחלקות האונקולוגיות שיטפלו ברדיותרפיה, ובינתיים החולים נאנקים במחלקות, כיוון שאין כסף. </w:t>
      </w:r>
    </w:p>
    <w:p w14:paraId="256D671A" w14:textId="77777777" w:rsidR="00000000" w:rsidRDefault="00EA6A92">
      <w:pPr>
        <w:pStyle w:val="a0"/>
        <w:rPr>
          <w:rFonts w:hint="cs"/>
          <w:rtl/>
        </w:rPr>
      </w:pPr>
    </w:p>
    <w:p w14:paraId="711911B5" w14:textId="77777777" w:rsidR="00000000" w:rsidRDefault="00EA6A92">
      <w:pPr>
        <w:pStyle w:val="a0"/>
        <w:rPr>
          <w:rFonts w:hint="cs"/>
          <w:rtl/>
        </w:rPr>
      </w:pPr>
      <w:r>
        <w:rPr>
          <w:rFonts w:hint="cs"/>
          <w:rtl/>
        </w:rPr>
        <w:t>איך אנחנו יכולים לשבת פה ולדון על תיקוני חקיקה לכל מיני אנשים שיש להם הרבה-הרבה כסף, ויש לה</w:t>
      </w:r>
      <w:r>
        <w:rPr>
          <w:rFonts w:hint="cs"/>
          <w:rtl/>
        </w:rPr>
        <w:t>ם מי שידחוף באוצר להביא את החוקים, להעביר אותם ככה בערבים, כשאף אחד ממפלגת העבודה, המלקקת את פצעיה, לא נמצא כאן?</w:t>
      </w:r>
    </w:p>
    <w:p w14:paraId="69C92E9C" w14:textId="77777777" w:rsidR="00000000" w:rsidRDefault="00EA6A92">
      <w:pPr>
        <w:pStyle w:val="a0"/>
        <w:ind w:firstLine="0"/>
        <w:rPr>
          <w:rFonts w:hint="cs"/>
          <w:rtl/>
        </w:rPr>
      </w:pPr>
    </w:p>
    <w:p w14:paraId="660DF933" w14:textId="77777777" w:rsidR="00000000" w:rsidRDefault="00EA6A92">
      <w:pPr>
        <w:pStyle w:val="af1"/>
        <w:rPr>
          <w:rtl/>
        </w:rPr>
      </w:pPr>
      <w:r>
        <w:rPr>
          <w:rtl/>
        </w:rPr>
        <w:t>היו"ר אתי לבני:</w:t>
      </w:r>
    </w:p>
    <w:p w14:paraId="411E1443" w14:textId="77777777" w:rsidR="00000000" w:rsidRDefault="00EA6A92">
      <w:pPr>
        <w:pStyle w:val="a0"/>
        <w:rPr>
          <w:rtl/>
        </w:rPr>
      </w:pPr>
    </w:p>
    <w:p w14:paraId="39FC160C" w14:textId="77777777" w:rsidR="00000000" w:rsidRDefault="00EA6A92">
      <w:pPr>
        <w:pStyle w:val="a0"/>
        <w:rPr>
          <w:rFonts w:hint="cs"/>
          <w:rtl/>
        </w:rPr>
      </w:pPr>
      <w:r>
        <w:rPr>
          <w:rFonts w:hint="cs"/>
          <w:rtl/>
        </w:rPr>
        <w:t>נא לסיים.</w:t>
      </w:r>
    </w:p>
    <w:p w14:paraId="16E69DAF" w14:textId="77777777" w:rsidR="00000000" w:rsidRDefault="00EA6A92">
      <w:pPr>
        <w:pStyle w:val="a0"/>
        <w:rPr>
          <w:rFonts w:hint="cs"/>
          <w:rtl/>
        </w:rPr>
      </w:pPr>
    </w:p>
    <w:p w14:paraId="283BF574" w14:textId="77777777" w:rsidR="00000000" w:rsidRDefault="00EA6A92">
      <w:pPr>
        <w:pStyle w:val="-"/>
        <w:rPr>
          <w:rtl/>
        </w:rPr>
      </w:pPr>
      <w:bookmarkStart w:id="300" w:name="FS000001057T31_05_2004_20_15_18C"/>
      <w:bookmarkEnd w:id="300"/>
      <w:r>
        <w:rPr>
          <w:rtl/>
        </w:rPr>
        <w:t>ישראל אייכלר (יהדות התורה):</w:t>
      </w:r>
    </w:p>
    <w:p w14:paraId="1F44236E" w14:textId="77777777" w:rsidR="00000000" w:rsidRDefault="00EA6A92">
      <w:pPr>
        <w:pStyle w:val="a0"/>
        <w:rPr>
          <w:rtl/>
        </w:rPr>
      </w:pPr>
    </w:p>
    <w:p w14:paraId="141006F5" w14:textId="77777777" w:rsidR="00000000" w:rsidRDefault="00EA6A92">
      <w:pPr>
        <w:pStyle w:val="a0"/>
        <w:rPr>
          <w:rFonts w:hint="cs"/>
          <w:rtl/>
        </w:rPr>
      </w:pPr>
      <w:r>
        <w:rPr>
          <w:rFonts w:hint="cs"/>
          <w:rtl/>
        </w:rPr>
        <w:t xml:space="preserve">לסיום, מותר לי פעם לשבח את בית-המשפט העליון? בית-המשפט העליון נמנע היום מלהחליט מיהו </w:t>
      </w:r>
      <w:r>
        <w:rPr>
          <w:rFonts w:hint="cs"/>
          <w:rtl/>
        </w:rPr>
        <w:t xml:space="preserve">יהודי. זו לא סמכותו וזה לא תפקידו. הדבר המגוחך ביותר, שהוא מחכה לפסיקתו של פוסק הדור אברהם פורז שיקבע מיהו יהודי ומיהו לא יהודי. תודה רבה. </w:t>
      </w:r>
    </w:p>
    <w:p w14:paraId="45E7B03B" w14:textId="77777777" w:rsidR="00000000" w:rsidRDefault="00EA6A92">
      <w:pPr>
        <w:pStyle w:val="a0"/>
        <w:ind w:firstLine="0"/>
        <w:rPr>
          <w:rFonts w:hint="cs"/>
          <w:rtl/>
        </w:rPr>
      </w:pPr>
    </w:p>
    <w:p w14:paraId="6460AF5B" w14:textId="77777777" w:rsidR="00000000" w:rsidRDefault="00EA6A92">
      <w:pPr>
        <w:pStyle w:val="af1"/>
        <w:rPr>
          <w:rtl/>
        </w:rPr>
      </w:pPr>
      <w:r>
        <w:rPr>
          <w:rtl/>
        </w:rPr>
        <w:t>היו"ר אתי לבני:</w:t>
      </w:r>
    </w:p>
    <w:p w14:paraId="6C3433C9" w14:textId="77777777" w:rsidR="00000000" w:rsidRDefault="00EA6A92">
      <w:pPr>
        <w:pStyle w:val="a0"/>
        <w:rPr>
          <w:rtl/>
        </w:rPr>
      </w:pPr>
    </w:p>
    <w:p w14:paraId="29B39E48" w14:textId="77777777" w:rsidR="00000000" w:rsidRDefault="00EA6A92">
      <w:pPr>
        <w:pStyle w:val="a0"/>
        <w:rPr>
          <w:rFonts w:hint="cs"/>
          <w:rtl/>
        </w:rPr>
      </w:pPr>
      <w:r>
        <w:rPr>
          <w:rFonts w:hint="cs"/>
          <w:rtl/>
        </w:rPr>
        <w:t xml:space="preserve">חבר הכנסת איתן כבל - אינו נוכח. חבר הכנסת נסים זאב, ואחריו </w:t>
      </w:r>
      <w:r>
        <w:rPr>
          <w:rtl/>
        </w:rPr>
        <w:t>–</w:t>
      </w:r>
      <w:r>
        <w:rPr>
          <w:rFonts w:hint="cs"/>
          <w:rtl/>
        </w:rPr>
        <w:t xml:space="preserve"> חבר הכנסת חיים כץ. אחרון </w:t>
      </w:r>
      <w:r>
        <w:rPr>
          <w:rtl/>
        </w:rPr>
        <w:t>–</w:t>
      </w:r>
      <w:r>
        <w:rPr>
          <w:rFonts w:hint="cs"/>
          <w:rtl/>
        </w:rPr>
        <w:t xml:space="preserve"> חבר הכנסת </w:t>
      </w:r>
      <w:r>
        <w:rPr>
          <w:rFonts w:hint="cs"/>
          <w:rtl/>
        </w:rPr>
        <w:t>גדעון סער.</w:t>
      </w:r>
    </w:p>
    <w:p w14:paraId="6ACBF829" w14:textId="77777777" w:rsidR="00000000" w:rsidRDefault="00EA6A92">
      <w:pPr>
        <w:pStyle w:val="a0"/>
        <w:ind w:firstLine="0"/>
        <w:rPr>
          <w:rFonts w:hint="cs"/>
          <w:rtl/>
        </w:rPr>
      </w:pPr>
    </w:p>
    <w:p w14:paraId="2DFC2C17" w14:textId="77777777" w:rsidR="00000000" w:rsidRDefault="00EA6A92">
      <w:pPr>
        <w:pStyle w:val="af0"/>
        <w:rPr>
          <w:rtl/>
        </w:rPr>
      </w:pPr>
      <w:r>
        <w:rPr>
          <w:rFonts w:hint="eastAsia"/>
          <w:rtl/>
        </w:rPr>
        <w:t>ישראל</w:t>
      </w:r>
      <w:r>
        <w:rPr>
          <w:rtl/>
        </w:rPr>
        <w:t xml:space="preserve"> אייכלר (יהדות התורה):</w:t>
      </w:r>
    </w:p>
    <w:p w14:paraId="3E34371C" w14:textId="77777777" w:rsidR="00000000" w:rsidRDefault="00EA6A92">
      <w:pPr>
        <w:pStyle w:val="a0"/>
        <w:rPr>
          <w:rFonts w:hint="cs"/>
          <w:rtl/>
        </w:rPr>
      </w:pPr>
    </w:p>
    <w:p w14:paraId="74331552" w14:textId="77777777" w:rsidR="00000000" w:rsidRDefault="00EA6A92">
      <w:pPr>
        <w:pStyle w:val="a0"/>
        <w:rPr>
          <w:rFonts w:hint="cs"/>
          <w:rtl/>
        </w:rPr>
      </w:pPr>
      <w:r>
        <w:rPr>
          <w:rFonts w:hint="cs"/>
          <w:rtl/>
        </w:rPr>
        <w:t xml:space="preserve">אפילו חצי דקה יושבת-ראש משינוי לא יכולה לתת ליהודי חרדי. אסור לכם להיות אפילו סגן יושב-ראש הכנסת. </w:t>
      </w:r>
    </w:p>
    <w:p w14:paraId="66C5D70F" w14:textId="77777777" w:rsidR="00000000" w:rsidRDefault="00EA6A92">
      <w:pPr>
        <w:pStyle w:val="a0"/>
        <w:rPr>
          <w:rtl/>
        </w:rPr>
      </w:pPr>
    </w:p>
    <w:p w14:paraId="4ED8466C" w14:textId="77777777" w:rsidR="00000000" w:rsidRDefault="00EA6A92">
      <w:pPr>
        <w:pStyle w:val="a"/>
        <w:rPr>
          <w:rtl/>
        </w:rPr>
      </w:pPr>
      <w:bookmarkStart w:id="301" w:name="FS000000490T31_05_2004_20_16_55"/>
      <w:bookmarkStart w:id="302" w:name="_Toc74484117"/>
      <w:bookmarkEnd w:id="301"/>
      <w:r>
        <w:rPr>
          <w:rFonts w:hint="eastAsia"/>
          <w:rtl/>
        </w:rPr>
        <w:t>נסים</w:t>
      </w:r>
      <w:r>
        <w:rPr>
          <w:rtl/>
        </w:rPr>
        <w:t xml:space="preserve"> זאב (ש"ס):</w:t>
      </w:r>
      <w:bookmarkEnd w:id="302"/>
    </w:p>
    <w:p w14:paraId="5A126D42" w14:textId="77777777" w:rsidR="00000000" w:rsidRDefault="00EA6A92">
      <w:pPr>
        <w:pStyle w:val="a0"/>
        <w:rPr>
          <w:rFonts w:hint="cs"/>
          <w:rtl/>
        </w:rPr>
      </w:pPr>
    </w:p>
    <w:p w14:paraId="0FF65685" w14:textId="77777777" w:rsidR="00000000" w:rsidRDefault="00EA6A92">
      <w:pPr>
        <w:pStyle w:val="a0"/>
        <w:rPr>
          <w:rFonts w:hint="cs"/>
          <w:rtl/>
        </w:rPr>
      </w:pPr>
      <w:r>
        <w:rPr>
          <w:rFonts w:hint="cs"/>
          <w:rtl/>
        </w:rPr>
        <w:t xml:space="preserve">גברתי היושבת בראש, כנסת נכבדה, אני בהחלט אתמוך בהצעת חוק מס הכנסה שמדברת על מכירת ניירות ערך. אני </w:t>
      </w:r>
      <w:r>
        <w:rPr>
          <w:rFonts w:hint="cs"/>
          <w:rtl/>
        </w:rPr>
        <w:t xml:space="preserve">בהחלט אתמוך בהצעת החוק, כאשר ההצעה באה לתת אולי צ'ופר לאותם אנשים שקנו ניירות ערך ולהקל עליהם את המס הכבד שהממשלה הטילה. </w:t>
      </w:r>
    </w:p>
    <w:p w14:paraId="7861E21D" w14:textId="77777777" w:rsidR="00000000" w:rsidRDefault="00EA6A92">
      <w:pPr>
        <w:pStyle w:val="a0"/>
        <w:rPr>
          <w:rFonts w:hint="cs"/>
          <w:rtl/>
        </w:rPr>
      </w:pPr>
    </w:p>
    <w:p w14:paraId="5E2C5C68" w14:textId="77777777" w:rsidR="00000000" w:rsidRDefault="00EA6A92">
      <w:pPr>
        <w:pStyle w:val="a0"/>
        <w:rPr>
          <w:rFonts w:hint="cs"/>
          <w:rtl/>
        </w:rPr>
      </w:pPr>
      <w:r>
        <w:rPr>
          <w:rFonts w:hint="cs"/>
          <w:rtl/>
        </w:rPr>
        <w:t>צריך לזכור שמשקיעים רבים מחוץ-לארץ ברחו מההשקעות ואינם משקיעים עוד במדינת ישראל נוכח הגזירות החדשות. אני לא יודע מה אפשר להציל, אבל ב</w:t>
      </w:r>
      <w:r>
        <w:rPr>
          <w:rFonts w:hint="cs"/>
          <w:rtl/>
        </w:rPr>
        <w:t xml:space="preserve">רור שאם אותם משקיעים שהשקיעו בשנת 2003 ישלמו 1% במקום 15%, זה דבר ראוי והוגן. </w:t>
      </w:r>
    </w:p>
    <w:p w14:paraId="66E1F4F2" w14:textId="77777777" w:rsidR="00000000" w:rsidRDefault="00EA6A92">
      <w:pPr>
        <w:pStyle w:val="a0"/>
        <w:rPr>
          <w:rFonts w:hint="cs"/>
          <w:rtl/>
        </w:rPr>
      </w:pPr>
    </w:p>
    <w:p w14:paraId="057EC8BA" w14:textId="77777777" w:rsidR="00000000" w:rsidRDefault="00EA6A92">
      <w:pPr>
        <w:pStyle w:val="a0"/>
        <w:rPr>
          <w:rFonts w:hint="cs"/>
          <w:rtl/>
        </w:rPr>
      </w:pPr>
      <w:r>
        <w:rPr>
          <w:rFonts w:hint="cs"/>
          <w:rtl/>
        </w:rPr>
        <w:t>עכשיו אני רוצה להתייחס לנושאים שמעיקים עלינו. אנחנו בלובי הדתי החלטנו, שבכל נושא אנחנו נעלה את הנושאים שכואבים לנו. חברי חברי הכנסת, מזמן אנטיוכוס לא היו גזירות כאלה על עם ישרא</w:t>
      </w:r>
      <w:r>
        <w:rPr>
          <w:rFonts w:hint="cs"/>
          <w:rtl/>
        </w:rPr>
        <w:t xml:space="preserve">ל. זה לא עניין של תקציבים, זה עניין של אידיאולוגיה, של שיטה, של דרך, של אכזריות של הממשלה הזאת, שמתעללת בציבור גדול, בציבור החרדי. </w:t>
      </w:r>
    </w:p>
    <w:p w14:paraId="6BE72EC1" w14:textId="77777777" w:rsidR="00000000" w:rsidRDefault="00EA6A92">
      <w:pPr>
        <w:pStyle w:val="a0"/>
        <w:rPr>
          <w:rFonts w:hint="cs"/>
          <w:rtl/>
        </w:rPr>
      </w:pPr>
    </w:p>
    <w:p w14:paraId="1EF9A23E" w14:textId="77777777" w:rsidR="00000000" w:rsidRDefault="00EA6A92">
      <w:pPr>
        <w:pStyle w:val="a0"/>
        <w:rPr>
          <w:rFonts w:hint="cs"/>
          <w:rtl/>
        </w:rPr>
      </w:pPr>
      <w:r>
        <w:rPr>
          <w:rFonts w:hint="cs"/>
          <w:rtl/>
        </w:rPr>
        <w:t>מה יש לראש הממשלה עם הסמינרים? מה מפריעים לו הסמינרים? מה מפריע לשרת החינוך לבנת בתכנים של הסמינרים החרדיים? הרי הסמינרים ה</w:t>
      </w:r>
      <w:r>
        <w:rPr>
          <w:rFonts w:hint="cs"/>
          <w:rtl/>
        </w:rPr>
        <w:t>חרדיים הם ברמה הרבה יותר גבוהה מהמכללות האחרות. מדוע עושים הכול כדי לצמצם, כדי לדכא?</w:t>
      </w:r>
    </w:p>
    <w:p w14:paraId="69D1EF60" w14:textId="77777777" w:rsidR="00000000" w:rsidRDefault="00EA6A92">
      <w:pPr>
        <w:pStyle w:val="a0"/>
        <w:rPr>
          <w:rFonts w:hint="cs"/>
          <w:rtl/>
        </w:rPr>
      </w:pPr>
    </w:p>
    <w:p w14:paraId="35D92153" w14:textId="77777777" w:rsidR="00000000" w:rsidRDefault="00EA6A92">
      <w:pPr>
        <w:pStyle w:val="a0"/>
        <w:rPr>
          <w:rFonts w:hint="cs"/>
          <w:rtl/>
        </w:rPr>
      </w:pPr>
      <w:r>
        <w:rPr>
          <w:rFonts w:hint="cs"/>
          <w:rtl/>
        </w:rPr>
        <w:t>נמשיך הלאה: גני-הילדים - "מפי עוללים וינקים יסדת עז למען צורריך להשבית אויב ומתנקם". צריך לזכור שילדי תלמודי-התורה, אותם תינוקות של בית-רבן, הם אבן היסוד של עם ישראל. מה,</w:t>
      </w:r>
      <w:r>
        <w:rPr>
          <w:rFonts w:hint="cs"/>
          <w:rtl/>
        </w:rPr>
        <w:t xml:space="preserve"> אתם מפלים בין ילד לילד? הלוא מדובר בגילאי גן. למה ילד בגן חרדי צריך לקבל בעשרות אחוזים פחות? אני כבר לא מדבר על פיתוח, אני כבר לא מדבר על בינוי, אני מדבר על השוטף.</w:t>
      </w:r>
    </w:p>
    <w:p w14:paraId="65E032C2" w14:textId="77777777" w:rsidR="00000000" w:rsidRDefault="00EA6A92">
      <w:pPr>
        <w:pStyle w:val="a0"/>
        <w:ind w:firstLine="0"/>
        <w:rPr>
          <w:rFonts w:hint="cs"/>
          <w:rtl/>
        </w:rPr>
      </w:pPr>
    </w:p>
    <w:p w14:paraId="650832DC" w14:textId="77777777" w:rsidR="00000000" w:rsidRDefault="00EA6A92">
      <w:pPr>
        <w:pStyle w:val="af1"/>
        <w:rPr>
          <w:rtl/>
        </w:rPr>
      </w:pPr>
      <w:r>
        <w:rPr>
          <w:rtl/>
        </w:rPr>
        <w:t>היו"ר אתי לבני:</w:t>
      </w:r>
    </w:p>
    <w:p w14:paraId="069421D4" w14:textId="77777777" w:rsidR="00000000" w:rsidRDefault="00EA6A92">
      <w:pPr>
        <w:pStyle w:val="a0"/>
        <w:rPr>
          <w:rtl/>
        </w:rPr>
      </w:pPr>
    </w:p>
    <w:p w14:paraId="7BE277D0" w14:textId="77777777" w:rsidR="00000000" w:rsidRDefault="00EA6A92">
      <w:pPr>
        <w:pStyle w:val="a0"/>
        <w:rPr>
          <w:rFonts w:hint="cs"/>
          <w:rtl/>
        </w:rPr>
      </w:pPr>
      <w:r>
        <w:rPr>
          <w:rFonts w:hint="cs"/>
          <w:rtl/>
        </w:rPr>
        <w:t xml:space="preserve">נא לסיים. </w:t>
      </w:r>
    </w:p>
    <w:p w14:paraId="3A1B5070" w14:textId="77777777" w:rsidR="00000000" w:rsidRDefault="00EA6A92">
      <w:pPr>
        <w:pStyle w:val="a0"/>
        <w:ind w:firstLine="0"/>
        <w:rPr>
          <w:rFonts w:hint="cs"/>
          <w:rtl/>
        </w:rPr>
      </w:pPr>
    </w:p>
    <w:p w14:paraId="44E9A57D" w14:textId="77777777" w:rsidR="00000000" w:rsidRDefault="00EA6A92">
      <w:pPr>
        <w:pStyle w:val="-"/>
        <w:rPr>
          <w:rFonts w:hint="cs"/>
          <w:rtl/>
        </w:rPr>
      </w:pPr>
      <w:bookmarkStart w:id="303" w:name="FS000000490T31_05_2004_20_23_58C"/>
      <w:bookmarkEnd w:id="303"/>
      <w:r>
        <w:rPr>
          <w:rtl/>
        </w:rPr>
        <w:t>נסים זאב (ש"ס):</w:t>
      </w:r>
    </w:p>
    <w:p w14:paraId="527E8D37" w14:textId="77777777" w:rsidR="00000000" w:rsidRDefault="00EA6A92">
      <w:pPr>
        <w:pStyle w:val="a0"/>
        <w:rPr>
          <w:rFonts w:hint="cs"/>
          <w:rtl/>
        </w:rPr>
      </w:pPr>
    </w:p>
    <w:p w14:paraId="5BFC6AE5" w14:textId="77777777" w:rsidR="00000000" w:rsidRDefault="00EA6A92">
      <w:pPr>
        <w:pStyle w:val="a0"/>
        <w:rPr>
          <w:rFonts w:hint="cs"/>
          <w:rtl/>
        </w:rPr>
      </w:pPr>
      <w:r>
        <w:rPr>
          <w:rFonts w:hint="cs"/>
          <w:rtl/>
        </w:rPr>
        <w:t xml:space="preserve"> מדוע הורידו באופן כל כך משמעותי את התקציב ל</w:t>
      </w:r>
      <w:r>
        <w:rPr>
          <w:rFonts w:hint="cs"/>
          <w:rtl/>
        </w:rPr>
        <w:t>אותם ילדים שעד היום קיבלו פר-ילד 340 שקל, והיום מגיעים ל-135 שקלים? רק מפני שהם נחשבים לישיבות קטנות? מה יש לכם מישיבות קטנות?</w:t>
      </w:r>
    </w:p>
    <w:p w14:paraId="7D9DACF4" w14:textId="77777777" w:rsidR="00000000" w:rsidRDefault="00EA6A92">
      <w:pPr>
        <w:pStyle w:val="a0"/>
        <w:ind w:firstLine="0"/>
        <w:rPr>
          <w:rFonts w:hint="cs"/>
          <w:rtl/>
        </w:rPr>
      </w:pPr>
    </w:p>
    <w:p w14:paraId="2500FDB6" w14:textId="77777777" w:rsidR="00000000" w:rsidRDefault="00EA6A92">
      <w:pPr>
        <w:pStyle w:val="af1"/>
        <w:rPr>
          <w:rtl/>
        </w:rPr>
      </w:pPr>
      <w:r>
        <w:rPr>
          <w:rtl/>
        </w:rPr>
        <w:t>היו"ר אתי לבני:</w:t>
      </w:r>
    </w:p>
    <w:p w14:paraId="3211E657" w14:textId="77777777" w:rsidR="00000000" w:rsidRDefault="00EA6A92">
      <w:pPr>
        <w:pStyle w:val="a0"/>
        <w:rPr>
          <w:rtl/>
        </w:rPr>
      </w:pPr>
    </w:p>
    <w:p w14:paraId="73BE6C6C" w14:textId="77777777" w:rsidR="00000000" w:rsidRDefault="00EA6A92">
      <w:pPr>
        <w:pStyle w:val="a0"/>
        <w:rPr>
          <w:rFonts w:hint="cs"/>
          <w:rtl/>
        </w:rPr>
      </w:pPr>
      <w:r>
        <w:rPr>
          <w:rFonts w:hint="cs"/>
          <w:rtl/>
        </w:rPr>
        <w:t xml:space="preserve">תודה רבה. </w:t>
      </w:r>
    </w:p>
    <w:p w14:paraId="6B525CC0" w14:textId="77777777" w:rsidR="00000000" w:rsidRDefault="00EA6A92">
      <w:pPr>
        <w:pStyle w:val="a0"/>
        <w:rPr>
          <w:rFonts w:hint="cs"/>
          <w:rtl/>
        </w:rPr>
      </w:pPr>
    </w:p>
    <w:p w14:paraId="51BD12C8" w14:textId="77777777" w:rsidR="00000000" w:rsidRDefault="00EA6A92">
      <w:pPr>
        <w:pStyle w:val="-"/>
        <w:rPr>
          <w:rtl/>
        </w:rPr>
      </w:pPr>
      <w:bookmarkStart w:id="304" w:name="FS000000490T31_05_2004_20_24_18C"/>
      <w:bookmarkEnd w:id="304"/>
      <w:r>
        <w:rPr>
          <w:rtl/>
        </w:rPr>
        <w:t>נסים זאב (ש"ס):</w:t>
      </w:r>
    </w:p>
    <w:p w14:paraId="5D86652F" w14:textId="77777777" w:rsidR="00000000" w:rsidRDefault="00EA6A92">
      <w:pPr>
        <w:pStyle w:val="a0"/>
        <w:rPr>
          <w:rtl/>
        </w:rPr>
      </w:pPr>
    </w:p>
    <w:p w14:paraId="07E4B6CF" w14:textId="77777777" w:rsidR="00000000" w:rsidRDefault="00EA6A92">
      <w:pPr>
        <w:pStyle w:val="a0"/>
        <w:rPr>
          <w:rFonts w:hint="cs"/>
          <w:rtl/>
        </w:rPr>
      </w:pPr>
      <w:r>
        <w:rPr>
          <w:rFonts w:hint="cs"/>
          <w:rtl/>
        </w:rPr>
        <w:t>מה קרה לממשלה הזאת? למה היא מתעללת באוכלוסייה החרדית? דעו לכם, אתם תיתנו את הדין ע</w:t>
      </w:r>
      <w:r>
        <w:rPr>
          <w:rFonts w:hint="cs"/>
          <w:rtl/>
        </w:rPr>
        <w:t xml:space="preserve">ל זה. אתם תיתנו את הדין על זה. זה לא יעבור בשתיקה. </w:t>
      </w:r>
    </w:p>
    <w:p w14:paraId="6C45EAE7" w14:textId="77777777" w:rsidR="00000000" w:rsidRDefault="00EA6A92">
      <w:pPr>
        <w:pStyle w:val="a0"/>
        <w:ind w:firstLine="0"/>
        <w:rPr>
          <w:rFonts w:hint="cs"/>
          <w:rtl/>
        </w:rPr>
      </w:pPr>
    </w:p>
    <w:p w14:paraId="5151999A" w14:textId="77777777" w:rsidR="00000000" w:rsidRDefault="00EA6A92">
      <w:pPr>
        <w:pStyle w:val="af1"/>
        <w:rPr>
          <w:rtl/>
        </w:rPr>
      </w:pPr>
      <w:r>
        <w:rPr>
          <w:rtl/>
        </w:rPr>
        <w:t>היו"ר אתי לבני:</w:t>
      </w:r>
    </w:p>
    <w:p w14:paraId="427E822F" w14:textId="77777777" w:rsidR="00000000" w:rsidRDefault="00EA6A92">
      <w:pPr>
        <w:pStyle w:val="a0"/>
        <w:rPr>
          <w:rtl/>
        </w:rPr>
      </w:pPr>
    </w:p>
    <w:p w14:paraId="0A552BBB" w14:textId="77777777" w:rsidR="00000000" w:rsidRDefault="00EA6A92">
      <w:pPr>
        <w:pStyle w:val="a0"/>
        <w:rPr>
          <w:rFonts w:hint="cs"/>
          <w:rtl/>
        </w:rPr>
      </w:pPr>
      <w:r>
        <w:rPr>
          <w:rFonts w:hint="cs"/>
          <w:rtl/>
        </w:rPr>
        <w:t xml:space="preserve">תודה רבה. חבר הכנסת חיים כץ, בבקשה. </w:t>
      </w:r>
    </w:p>
    <w:p w14:paraId="007B5292" w14:textId="77777777" w:rsidR="00000000" w:rsidRDefault="00EA6A92">
      <w:pPr>
        <w:pStyle w:val="a0"/>
        <w:ind w:firstLine="0"/>
        <w:rPr>
          <w:rFonts w:hint="cs"/>
          <w:rtl/>
        </w:rPr>
      </w:pPr>
    </w:p>
    <w:p w14:paraId="161B4FE8" w14:textId="77777777" w:rsidR="00000000" w:rsidRDefault="00EA6A92">
      <w:pPr>
        <w:pStyle w:val="a"/>
        <w:rPr>
          <w:rtl/>
        </w:rPr>
      </w:pPr>
      <w:bookmarkStart w:id="305" w:name="FS000000556T31_05_2004_20_33_21"/>
      <w:bookmarkStart w:id="306" w:name="_Toc74484118"/>
      <w:bookmarkEnd w:id="305"/>
      <w:r>
        <w:rPr>
          <w:rFonts w:hint="eastAsia"/>
          <w:rtl/>
        </w:rPr>
        <w:t>חיים</w:t>
      </w:r>
      <w:r>
        <w:rPr>
          <w:rtl/>
        </w:rPr>
        <w:t xml:space="preserve"> כץ (הליכוד):</w:t>
      </w:r>
      <w:bookmarkEnd w:id="306"/>
    </w:p>
    <w:p w14:paraId="30D538D9" w14:textId="77777777" w:rsidR="00000000" w:rsidRDefault="00EA6A92">
      <w:pPr>
        <w:pStyle w:val="a0"/>
        <w:rPr>
          <w:rFonts w:hint="cs"/>
          <w:rtl/>
        </w:rPr>
      </w:pPr>
    </w:p>
    <w:p w14:paraId="7EF29955" w14:textId="77777777" w:rsidR="00000000" w:rsidRDefault="00EA6A92">
      <w:pPr>
        <w:pStyle w:val="a0"/>
        <w:rPr>
          <w:rFonts w:hint="cs"/>
          <w:rtl/>
        </w:rPr>
      </w:pPr>
      <w:r>
        <w:rPr>
          <w:rFonts w:hint="cs"/>
          <w:rtl/>
        </w:rPr>
        <w:t xml:space="preserve">גברתי היושבת-ראש, חברי חברי הכנסת, שמעתי את דבריו של חבר הכנסת דהאמשה, וכבר נכנסנו לחיל ורעדה. בשבוע הבא אתה הולך להגיש הצעת חוק </w:t>
      </w:r>
      <w:r>
        <w:rPr>
          <w:rFonts w:hint="cs"/>
          <w:rtl/>
        </w:rPr>
        <w:t>- - -</w:t>
      </w:r>
    </w:p>
    <w:p w14:paraId="3BF158CA" w14:textId="77777777" w:rsidR="00000000" w:rsidRDefault="00EA6A92">
      <w:pPr>
        <w:pStyle w:val="a0"/>
        <w:rPr>
          <w:rFonts w:hint="cs"/>
          <w:rtl/>
        </w:rPr>
      </w:pPr>
    </w:p>
    <w:p w14:paraId="34E805D7" w14:textId="77777777" w:rsidR="00000000" w:rsidRDefault="00EA6A92">
      <w:pPr>
        <w:pStyle w:val="af0"/>
        <w:rPr>
          <w:rtl/>
        </w:rPr>
      </w:pPr>
      <w:r>
        <w:rPr>
          <w:rFonts w:hint="eastAsia"/>
          <w:rtl/>
        </w:rPr>
        <w:t>עבד</w:t>
      </w:r>
      <w:r>
        <w:rPr>
          <w:rtl/>
        </w:rPr>
        <w:t>-אלמאלכ דהאמשה (רע"ם):</w:t>
      </w:r>
    </w:p>
    <w:p w14:paraId="4434D562" w14:textId="77777777" w:rsidR="00000000" w:rsidRDefault="00EA6A92">
      <w:pPr>
        <w:pStyle w:val="a0"/>
        <w:rPr>
          <w:rFonts w:hint="cs"/>
          <w:rtl/>
        </w:rPr>
      </w:pPr>
    </w:p>
    <w:p w14:paraId="39EAE6FF" w14:textId="77777777" w:rsidR="00000000" w:rsidRDefault="00EA6A92">
      <w:pPr>
        <w:pStyle w:val="a0"/>
        <w:rPr>
          <w:rFonts w:hint="cs"/>
          <w:rtl/>
        </w:rPr>
      </w:pPr>
      <w:r>
        <w:rPr>
          <w:rFonts w:hint="cs"/>
          <w:rtl/>
        </w:rPr>
        <w:t>- - -</w:t>
      </w:r>
    </w:p>
    <w:p w14:paraId="03AC88AD" w14:textId="77777777" w:rsidR="00000000" w:rsidRDefault="00EA6A92">
      <w:pPr>
        <w:pStyle w:val="a0"/>
        <w:rPr>
          <w:rFonts w:hint="cs"/>
          <w:rtl/>
        </w:rPr>
      </w:pPr>
    </w:p>
    <w:p w14:paraId="0D0405A1" w14:textId="77777777" w:rsidR="00000000" w:rsidRDefault="00EA6A92">
      <w:pPr>
        <w:pStyle w:val="-"/>
        <w:rPr>
          <w:rtl/>
        </w:rPr>
      </w:pPr>
      <w:bookmarkStart w:id="307" w:name="FS000000556T31_05_2004_20_34_41C"/>
      <w:bookmarkEnd w:id="307"/>
      <w:r>
        <w:rPr>
          <w:rtl/>
        </w:rPr>
        <w:t>חיים כץ (הליכוד):</w:t>
      </w:r>
    </w:p>
    <w:p w14:paraId="6E58AE7A" w14:textId="77777777" w:rsidR="00000000" w:rsidRDefault="00EA6A92">
      <w:pPr>
        <w:pStyle w:val="a0"/>
        <w:rPr>
          <w:rtl/>
        </w:rPr>
      </w:pPr>
    </w:p>
    <w:p w14:paraId="5B2A78FA" w14:textId="77777777" w:rsidR="00000000" w:rsidRDefault="00EA6A92">
      <w:pPr>
        <w:pStyle w:val="a0"/>
        <w:rPr>
          <w:rFonts w:hint="cs"/>
          <w:rtl/>
        </w:rPr>
      </w:pPr>
      <w:r>
        <w:rPr>
          <w:rFonts w:hint="cs"/>
          <w:rtl/>
        </w:rPr>
        <w:t>בשבוע הבא אתה הולך להגיש הצעת חוק לפיזור הכנסת. אני - כנסת שנייה. אני לא זוכר כמה הצעות חוק הצלחת להעביר פה.</w:t>
      </w:r>
    </w:p>
    <w:p w14:paraId="076FF600" w14:textId="77777777" w:rsidR="00000000" w:rsidRDefault="00EA6A92">
      <w:pPr>
        <w:pStyle w:val="a0"/>
        <w:rPr>
          <w:rFonts w:hint="cs"/>
          <w:rtl/>
        </w:rPr>
      </w:pPr>
    </w:p>
    <w:p w14:paraId="6D3D160B" w14:textId="77777777" w:rsidR="00000000" w:rsidRDefault="00EA6A92">
      <w:pPr>
        <w:pStyle w:val="af0"/>
        <w:rPr>
          <w:rtl/>
        </w:rPr>
      </w:pPr>
      <w:r>
        <w:rPr>
          <w:rFonts w:hint="eastAsia"/>
          <w:rtl/>
        </w:rPr>
        <w:t>עבד</w:t>
      </w:r>
      <w:r>
        <w:rPr>
          <w:rtl/>
        </w:rPr>
        <w:t>-אלמאלכ דהאמשה (רע"ם):</w:t>
      </w:r>
    </w:p>
    <w:p w14:paraId="5B839F1A" w14:textId="77777777" w:rsidR="00000000" w:rsidRDefault="00EA6A92">
      <w:pPr>
        <w:pStyle w:val="a0"/>
        <w:rPr>
          <w:rFonts w:hint="cs"/>
          <w:rtl/>
        </w:rPr>
      </w:pPr>
    </w:p>
    <w:p w14:paraId="637B9311" w14:textId="77777777" w:rsidR="00000000" w:rsidRDefault="00EA6A92">
      <w:pPr>
        <w:pStyle w:val="a0"/>
        <w:rPr>
          <w:rFonts w:hint="cs"/>
          <w:rtl/>
        </w:rPr>
      </w:pPr>
      <w:r>
        <w:rPr>
          <w:rFonts w:hint="cs"/>
          <w:rtl/>
        </w:rPr>
        <w:t xml:space="preserve">את זאת נצליח. </w:t>
      </w:r>
    </w:p>
    <w:p w14:paraId="16C5DF3A" w14:textId="77777777" w:rsidR="00000000" w:rsidRDefault="00EA6A92">
      <w:pPr>
        <w:pStyle w:val="a0"/>
        <w:rPr>
          <w:rFonts w:hint="cs"/>
          <w:rtl/>
        </w:rPr>
      </w:pPr>
    </w:p>
    <w:p w14:paraId="401164B3" w14:textId="77777777" w:rsidR="00000000" w:rsidRDefault="00EA6A92">
      <w:pPr>
        <w:pStyle w:val="-"/>
        <w:rPr>
          <w:rtl/>
        </w:rPr>
      </w:pPr>
      <w:bookmarkStart w:id="308" w:name="FS000000556T31_05_2004_20_35_32C"/>
      <w:bookmarkEnd w:id="308"/>
      <w:r>
        <w:rPr>
          <w:rtl/>
        </w:rPr>
        <w:t>חיים כץ (הליכוד):</w:t>
      </w:r>
    </w:p>
    <w:p w14:paraId="7650FC71" w14:textId="77777777" w:rsidR="00000000" w:rsidRDefault="00EA6A92">
      <w:pPr>
        <w:pStyle w:val="a0"/>
        <w:rPr>
          <w:rtl/>
        </w:rPr>
      </w:pPr>
    </w:p>
    <w:p w14:paraId="1BF17DF4" w14:textId="77777777" w:rsidR="00000000" w:rsidRDefault="00EA6A92">
      <w:pPr>
        <w:pStyle w:val="a0"/>
        <w:rPr>
          <w:rFonts w:hint="cs"/>
          <w:rtl/>
        </w:rPr>
      </w:pPr>
      <w:r>
        <w:rPr>
          <w:rFonts w:hint="cs"/>
          <w:rtl/>
        </w:rPr>
        <w:t xml:space="preserve">מאז שאתה מייצג פלסטינים </w:t>
      </w:r>
      <w:r>
        <w:rPr>
          <w:rFonts w:hint="cs"/>
          <w:rtl/>
        </w:rPr>
        <w:t>ולא מייצג את הערבים במדינת ישראל, אתה לא מצליח להעביר אף הצעת חוק. אז בשביל מה אתה מאיים?</w:t>
      </w:r>
    </w:p>
    <w:p w14:paraId="1A79B9B5" w14:textId="77777777" w:rsidR="00000000" w:rsidRDefault="00EA6A92">
      <w:pPr>
        <w:pStyle w:val="a0"/>
        <w:rPr>
          <w:rFonts w:hint="cs"/>
          <w:rtl/>
        </w:rPr>
      </w:pPr>
    </w:p>
    <w:p w14:paraId="4AD613D8" w14:textId="77777777" w:rsidR="00000000" w:rsidRDefault="00EA6A92">
      <w:pPr>
        <w:pStyle w:val="af0"/>
        <w:rPr>
          <w:rtl/>
        </w:rPr>
      </w:pPr>
      <w:r>
        <w:rPr>
          <w:rFonts w:hint="eastAsia"/>
          <w:rtl/>
        </w:rPr>
        <w:t>עבד</w:t>
      </w:r>
      <w:r>
        <w:rPr>
          <w:rtl/>
        </w:rPr>
        <w:t>-אלמאלכ דהאמשה (רע"ם):</w:t>
      </w:r>
    </w:p>
    <w:p w14:paraId="11C41D10" w14:textId="77777777" w:rsidR="00000000" w:rsidRDefault="00EA6A92">
      <w:pPr>
        <w:pStyle w:val="a0"/>
        <w:rPr>
          <w:rFonts w:hint="cs"/>
          <w:rtl/>
        </w:rPr>
      </w:pPr>
    </w:p>
    <w:p w14:paraId="2B9BAF41" w14:textId="77777777" w:rsidR="00000000" w:rsidRDefault="00EA6A92">
      <w:pPr>
        <w:pStyle w:val="a0"/>
        <w:rPr>
          <w:rFonts w:hint="cs"/>
          <w:rtl/>
        </w:rPr>
      </w:pPr>
      <w:r>
        <w:rPr>
          <w:rFonts w:hint="cs"/>
          <w:rtl/>
        </w:rPr>
        <w:t>קלקלת כבר. קלקלת.</w:t>
      </w:r>
    </w:p>
    <w:p w14:paraId="0E9F0C2F" w14:textId="77777777" w:rsidR="00000000" w:rsidRDefault="00EA6A92">
      <w:pPr>
        <w:pStyle w:val="a0"/>
        <w:rPr>
          <w:rFonts w:hint="cs"/>
          <w:rtl/>
        </w:rPr>
      </w:pPr>
    </w:p>
    <w:p w14:paraId="06A32A10" w14:textId="77777777" w:rsidR="00000000" w:rsidRDefault="00EA6A92">
      <w:pPr>
        <w:pStyle w:val="-"/>
        <w:rPr>
          <w:rtl/>
        </w:rPr>
      </w:pPr>
      <w:bookmarkStart w:id="309" w:name="FS000000556T31_05_2004_20_36_08C"/>
      <w:bookmarkEnd w:id="309"/>
      <w:r>
        <w:rPr>
          <w:rtl/>
        </w:rPr>
        <w:t>חיים כץ (הליכוד):</w:t>
      </w:r>
    </w:p>
    <w:p w14:paraId="3C916A20" w14:textId="77777777" w:rsidR="00000000" w:rsidRDefault="00EA6A92">
      <w:pPr>
        <w:pStyle w:val="a0"/>
        <w:rPr>
          <w:rtl/>
        </w:rPr>
      </w:pPr>
    </w:p>
    <w:p w14:paraId="31A11DF3" w14:textId="77777777" w:rsidR="00000000" w:rsidRDefault="00EA6A92">
      <w:pPr>
        <w:pStyle w:val="a0"/>
        <w:rPr>
          <w:rFonts w:hint="cs"/>
          <w:rtl/>
        </w:rPr>
      </w:pPr>
      <w:r>
        <w:rPr>
          <w:rFonts w:hint="cs"/>
          <w:rtl/>
        </w:rPr>
        <w:t xml:space="preserve">וואלה, תאמין לי, אם היית מצליח להעביר הצעת חוק אחת, היינו מתייחסים ברצינות. </w:t>
      </w:r>
    </w:p>
    <w:p w14:paraId="0D06C255" w14:textId="77777777" w:rsidR="00000000" w:rsidRDefault="00EA6A92">
      <w:pPr>
        <w:pStyle w:val="a0"/>
        <w:rPr>
          <w:rFonts w:hint="cs"/>
          <w:rtl/>
        </w:rPr>
      </w:pPr>
    </w:p>
    <w:p w14:paraId="5759DC31" w14:textId="77777777" w:rsidR="00000000" w:rsidRDefault="00EA6A92">
      <w:pPr>
        <w:pStyle w:val="af0"/>
        <w:rPr>
          <w:rtl/>
        </w:rPr>
      </w:pPr>
      <w:r>
        <w:rPr>
          <w:rFonts w:hint="eastAsia"/>
          <w:rtl/>
        </w:rPr>
        <w:t>עבד</w:t>
      </w:r>
      <w:r>
        <w:rPr>
          <w:rtl/>
        </w:rPr>
        <w:t>-אלמאלכ דהאמשה (רע"</w:t>
      </w:r>
      <w:r>
        <w:rPr>
          <w:rtl/>
        </w:rPr>
        <w:t>ם):</w:t>
      </w:r>
    </w:p>
    <w:p w14:paraId="2D612F2D" w14:textId="77777777" w:rsidR="00000000" w:rsidRDefault="00EA6A92">
      <w:pPr>
        <w:pStyle w:val="a0"/>
        <w:rPr>
          <w:rFonts w:hint="cs"/>
          <w:rtl/>
        </w:rPr>
      </w:pPr>
    </w:p>
    <w:p w14:paraId="045B8FFE" w14:textId="77777777" w:rsidR="00000000" w:rsidRDefault="00EA6A92">
      <w:pPr>
        <w:pStyle w:val="a0"/>
        <w:rPr>
          <w:rFonts w:hint="cs"/>
          <w:rtl/>
        </w:rPr>
      </w:pPr>
      <w:r>
        <w:rPr>
          <w:rFonts w:hint="cs"/>
          <w:rtl/>
        </w:rPr>
        <w:t>עם גזענים כמוך אני אעביר - - -</w:t>
      </w:r>
    </w:p>
    <w:p w14:paraId="47AFB10E" w14:textId="77777777" w:rsidR="00000000" w:rsidRDefault="00EA6A92">
      <w:pPr>
        <w:pStyle w:val="a0"/>
        <w:rPr>
          <w:rFonts w:hint="cs"/>
          <w:rtl/>
        </w:rPr>
      </w:pPr>
    </w:p>
    <w:p w14:paraId="3A283F40" w14:textId="77777777" w:rsidR="00000000" w:rsidRDefault="00EA6A92">
      <w:pPr>
        <w:pStyle w:val="-"/>
        <w:rPr>
          <w:rtl/>
        </w:rPr>
      </w:pPr>
      <w:bookmarkStart w:id="310" w:name="FS000000556T31_05_2004_20_36_41C"/>
      <w:bookmarkEnd w:id="310"/>
      <w:r>
        <w:rPr>
          <w:rtl/>
        </w:rPr>
        <w:t>חיים כץ (הליכוד):</w:t>
      </w:r>
    </w:p>
    <w:p w14:paraId="350F59EF" w14:textId="77777777" w:rsidR="00000000" w:rsidRDefault="00EA6A92">
      <w:pPr>
        <w:pStyle w:val="a0"/>
        <w:rPr>
          <w:rtl/>
        </w:rPr>
      </w:pPr>
    </w:p>
    <w:p w14:paraId="28F9FDF1" w14:textId="77777777" w:rsidR="00000000" w:rsidRDefault="00EA6A92">
      <w:pPr>
        <w:pStyle w:val="a0"/>
        <w:rPr>
          <w:rFonts w:hint="cs"/>
          <w:rtl/>
        </w:rPr>
      </w:pPr>
      <w:r>
        <w:rPr>
          <w:rFonts w:hint="cs"/>
          <w:rtl/>
        </w:rPr>
        <w:t>אבל באה ממשלת ישראל - תקשיב, תלמד פעם משהו. באה ממשלת ישראל - עזוב אותך, אני ראיתי את אחמד טיבי, החבר שלך, איך הוא צעק על הטייס, האמא שלו, "רוצח", לפני שהוא שמע. עזוב את האגדות המזרחיות. תעשה לי טובה,</w:t>
      </w:r>
      <w:r>
        <w:rPr>
          <w:rFonts w:hint="cs"/>
          <w:rtl/>
        </w:rPr>
        <w:t xml:space="preserve"> תהיה פעם אחת רציני, ואתה יכול להיות רציני. </w:t>
      </w:r>
    </w:p>
    <w:p w14:paraId="198FD168" w14:textId="77777777" w:rsidR="00000000" w:rsidRDefault="00EA6A92">
      <w:pPr>
        <w:pStyle w:val="a0"/>
        <w:rPr>
          <w:rFonts w:hint="cs"/>
          <w:rtl/>
        </w:rPr>
      </w:pPr>
    </w:p>
    <w:p w14:paraId="3D6147DE" w14:textId="77777777" w:rsidR="00000000" w:rsidRDefault="00EA6A92">
      <w:pPr>
        <w:pStyle w:val="af0"/>
        <w:rPr>
          <w:rFonts w:hint="cs"/>
          <w:rtl/>
        </w:rPr>
      </w:pPr>
      <w:r>
        <w:rPr>
          <w:rFonts w:hint="eastAsia"/>
          <w:rtl/>
        </w:rPr>
        <w:t>עבד</w:t>
      </w:r>
      <w:r>
        <w:rPr>
          <w:rtl/>
        </w:rPr>
        <w:t>-אלמאלכ דהאמשה (רע"ם):</w:t>
      </w:r>
    </w:p>
    <w:p w14:paraId="580ED541" w14:textId="77777777" w:rsidR="00000000" w:rsidRDefault="00EA6A92">
      <w:pPr>
        <w:pStyle w:val="af0"/>
        <w:rPr>
          <w:rFonts w:hint="cs"/>
          <w:rtl/>
        </w:rPr>
      </w:pPr>
    </w:p>
    <w:p w14:paraId="4C181500" w14:textId="77777777" w:rsidR="00000000" w:rsidRDefault="00EA6A92">
      <w:pPr>
        <w:pStyle w:val="af0"/>
        <w:rPr>
          <w:rFonts w:hint="cs"/>
          <w:rtl/>
        </w:rPr>
      </w:pPr>
    </w:p>
    <w:p w14:paraId="52EA7A8A" w14:textId="77777777" w:rsidR="00000000" w:rsidRDefault="00EA6A92">
      <w:pPr>
        <w:pStyle w:val="a0"/>
        <w:rPr>
          <w:rFonts w:hint="cs"/>
          <w:rtl/>
        </w:rPr>
      </w:pPr>
      <w:r>
        <w:rPr>
          <w:rFonts w:hint="cs"/>
          <w:rtl/>
        </w:rPr>
        <w:t xml:space="preserve">אני רציני, תאמין לי. יותר מדי רציני. </w:t>
      </w:r>
    </w:p>
    <w:p w14:paraId="086BDC4C" w14:textId="77777777" w:rsidR="00000000" w:rsidRDefault="00EA6A92">
      <w:pPr>
        <w:pStyle w:val="a0"/>
        <w:rPr>
          <w:rFonts w:hint="cs"/>
          <w:rtl/>
        </w:rPr>
      </w:pPr>
    </w:p>
    <w:p w14:paraId="2CEF131F" w14:textId="77777777" w:rsidR="00000000" w:rsidRDefault="00EA6A92">
      <w:pPr>
        <w:pStyle w:val="-"/>
        <w:rPr>
          <w:rtl/>
        </w:rPr>
      </w:pPr>
      <w:bookmarkStart w:id="311" w:name="FS000000556T31_05_2004_20_38_56C"/>
      <w:bookmarkEnd w:id="311"/>
      <w:r>
        <w:rPr>
          <w:rtl/>
        </w:rPr>
        <w:t>חיים כץ (הליכוד):</w:t>
      </w:r>
    </w:p>
    <w:p w14:paraId="6ABD58FC" w14:textId="77777777" w:rsidR="00000000" w:rsidRDefault="00EA6A92">
      <w:pPr>
        <w:pStyle w:val="a0"/>
        <w:rPr>
          <w:rtl/>
        </w:rPr>
      </w:pPr>
    </w:p>
    <w:p w14:paraId="7D0BBBBF" w14:textId="77777777" w:rsidR="00000000" w:rsidRDefault="00EA6A92">
      <w:pPr>
        <w:pStyle w:val="a0"/>
        <w:rPr>
          <w:rFonts w:hint="cs"/>
          <w:rtl/>
        </w:rPr>
      </w:pPr>
      <w:r>
        <w:rPr>
          <w:rFonts w:hint="cs"/>
          <w:rtl/>
        </w:rPr>
        <w:t>אז אם היית מצליח להעביר הצעת חוק, ניחא. אבל לא העברת, אז אל תאיים. באה ממשלת ישראל - ואני יותר מפעם אחת תוקף אותה על זה שלפע</w:t>
      </w:r>
      <w:r>
        <w:rPr>
          <w:rFonts w:hint="cs"/>
          <w:rtl/>
        </w:rPr>
        <w:t>מים היא לא מגלה רגישות חברתית - ואומרת: אנשים שהשקיעו את כספם בשנה שעברה, ב-2003, בבורסה הישראלית, על מנת לעודד את הצמיחה, היו פטורים ממס. אז אתה בא ואומר: אני לא אתמוך. למה?</w:t>
      </w:r>
    </w:p>
    <w:p w14:paraId="462E866C" w14:textId="77777777" w:rsidR="00000000" w:rsidRDefault="00EA6A92">
      <w:pPr>
        <w:pStyle w:val="a0"/>
        <w:rPr>
          <w:rFonts w:hint="cs"/>
          <w:rtl/>
        </w:rPr>
      </w:pPr>
    </w:p>
    <w:p w14:paraId="01E7B6C7" w14:textId="77777777" w:rsidR="00000000" w:rsidRDefault="00EA6A92">
      <w:pPr>
        <w:pStyle w:val="af0"/>
        <w:rPr>
          <w:rtl/>
        </w:rPr>
      </w:pPr>
      <w:r>
        <w:rPr>
          <w:rFonts w:hint="eastAsia"/>
          <w:rtl/>
        </w:rPr>
        <w:t>עבד</w:t>
      </w:r>
      <w:r>
        <w:rPr>
          <w:rtl/>
        </w:rPr>
        <w:t>-אלמאלכ דהאמשה (רע"ם):</w:t>
      </w:r>
    </w:p>
    <w:p w14:paraId="315BA618" w14:textId="77777777" w:rsidR="00000000" w:rsidRDefault="00EA6A92">
      <w:pPr>
        <w:pStyle w:val="a0"/>
        <w:rPr>
          <w:rFonts w:hint="cs"/>
          <w:rtl/>
        </w:rPr>
      </w:pPr>
    </w:p>
    <w:p w14:paraId="23FFAA3C" w14:textId="77777777" w:rsidR="00000000" w:rsidRDefault="00EA6A92">
      <w:pPr>
        <w:pStyle w:val="a0"/>
        <w:rPr>
          <w:rFonts w:hint="cs"/>
          <w:rtl/>
        </w:rPr>
      </w:pPr>
      <w:r>
        <w:rPr>
          <w:rFonts w:hint="cs"/>
          <w:rtl/>
        </w:rPr>
        <w:t>כי הממשלה - - -</w:t>
      </w:r>
    </w:p>
    <w:p w14:paraId="22327D2A" w14:textId="77777777" w:rsidR="00000000" w:rsidRDefault="00EA6A92">
      <w:pPr>
        <w:pStyle w:val="a0"/>
        <w:rPr>
          <w:rFonts w:hint="cs"/>
          <w:rtl/>
        </w:rPr>
      </w:pPr>
    </w:p>
    <w:p w14:paraId="05F88509" w14:textId="77777777" w:rsidR="00000000" w:rsidRDefault="00EA6A92">
      <w:pPr>
        <w:pStyle w:val="-"/>
        <w:rPr>
          <w:rtl/>
        </w:rPr>
      </w:pPr>
      <w:bookmarkStart w:id="312" w:name="FS000000556T31_05_2004_20_40_22C"/>
      <w:bookmarkEnd w:id="312"/>
      <w:r>
        <w:rPr>
          <w:rtl/>
        </w:rPr>
        <w:t>חיים כץ (הליכוד):</w:t>
      </w:r>
    </w:p>
    <w:p w14:paraId="2A145667" w14:textId="77777777" w:rsidR="00000000" w:rsidRDefault="00EA6A92">
      <w:pPr>
        <w:pStyle w:val="a0"/>
        <w:rPr>
          <w:rtl/>
        </w:rPr>
      </w:pPr>
    </w:p>
    <w:p w14:paraId="694386BB" w14:textId="77777777" w:rsidR="00000000" w:rsidRDefault="00EA6A92">
      <w:pPr>
        <w:pStyle w:val="a0"/>
        <w:rPr>
          <w:rFonts w:hint="cs"/>
          <w:rtl/>
        </w:rPr>
      </w:pPr>
      <w:r>
        <w:rPr>
          <w:rFonts w:hint="cs"/>
          <w:rtl/>
        </w:rPr>
        <w:t>לא, זה לא נוגע למ</w:t>
      </w:r>
      <w:r>
        <w:rPr>
          <w:rFonts w:hint="cs"/>
          <w:rtl/>
        </w:rPr>
        <w:t>משלה. מה, אתה עושה טובה לממשלה שאתה פוטר אנשים ממס? על מה אתה מדבר? אנשים חסכו, הרוויחו קצת, הכנסת - לא אתה, הכנסנו - את קרנות הפנסיה ואת הסיפורים. באה ממשלת ישראל - - -</w:t>
      </w:r>
    </w:p>
    <w:p w14:paraId="5E94A18D" w14:textId="77777777" w:rsidR="00000000" w:rsidRDefault="00EA6A92">
      <w:pPr>
        <w:pStyle w:val="a0"/>
        <w:rPr>
          <w:rFonts w:hint="cs"/>
          <w:rtl/>
        </w:rPr>
      </w:pPr>
    </w:p>
    <w:p w14:paraId="07069477" w14:textId="77777777" w:rsidR="00000000" w:rsidRDefault="00EA6A92">
      <w:pPr>
        <w:pStyle w:val="af0"/>
        <w:rPr>
          <w:rtl/>
        </w:rPr>
      </w:pPr>
      <w:r>
        <w:rPr>
          <w:rFonts w:hint="eastAsia"/>
          <w:rtl/>
        </w:rPr>
        <w:t>עבד</w:t>
      </w:r>
      <w:r>
        <w:rPr>
          <w:rtl/>
        </w:rPr>
        <w:t>-אלמאלכ דהאמשה (רע"ם):</w:t>
      </w:r>
    </w:p>
    <w:p w14:paraId="227A3E79" w14:textId="77777777" w:rsidR="00000000" w:rsidRDefault="00EA6A92">
      <w:pPr>
        <w:pStyle w:val="a0"/>
        <w:rPr>
          <w:rFonts w:hint="cs"/>
          <w:rtl/>
        </w:rPr>
      </w:pPr>
    </w:p>
    <w:p w14:paraId="46BB65FF" w14:textId="77777777" w:rsidR="00000000" w:rsidRDefault="00EA6A92">
      <w:pPr>
        <w:pStyle w:val="a0"/>
        <w:rPr>
          <w:rFonts w:hint="cs"/>
          <w:rtl/>
        </w:rPr>
      </w:pPr>
      <w:r>
        <w:rPr>
          <w:rFonts w:hint="cs"/>
          <w:rtl/>
        </w:rPr>
        <w:t>- - -</w:t>
      </w:r>
    </w:p>
    <w:p w14:paraId="1E44D0C3" w14:textId="77777777" w:rsidR="00000000" w:rsidRDefault="00EA6A92">
      <w:pPr>
        <w:pStyle w:val="a0"/>
        <w:rPr>
          <w:rFonts w:hint="cs"/>
          <w:rtl/>
        </w:rPr>
      </w:pPr>
    </w:p>
    <w:p w14:paraId="51099C9C" w14:textId="77777777" w:rsidR="00000000" w:rsidRDefault="00EA6A92">
      <w:pPr>
        <w:pStyle w:val="-"/>
        <w:rPr>
          <w:rtl/>
        </w:rPr>
      </w:pPr>
      <w:bookmarkStart w:id="313" w:name="FS000000556T31_05_2004_20_41_49C"/>
      <w:bookmarkEnd w:id="313"/>
      <w:r>
        <w:rPr>
          <w:rtl/>
        </w:rPr>
        <w:t>חיים כץ (הליכוד):</w:t>
      </w:r>
    </w:p>
    <w:p w14:paraId="78C9E95B" w14:textId="77777777" w:rsidR="00000000" w:rsidRDefault="00EA6A92">
      <w:pPr>
        <w:pStyle w:val="a0"/>
        <w:rPr>
          <w:rtl/>
        </w:rPr>
      </w:pPr>
    </w:p>
    <w:p w14:paraId="750A3C58" w14:textId="77777777" w:rsidR="00000000" w:rsidRDefault="00EA6A92">
      <w:pPr>
        <w:pStyle w:val="a0"/>
        <w:rPr>
          <w:rFonts w:hint="cs"/>
          <w:rtl/>
        </w:rPr>
      </w:pPr>
      <w:r>
        <w:rPr>
          <w:rFonts w:hint="cs"/>
          <w:rtl/>
        </w:rPr>
        <w:t>תקשיב למה שאני אומר לך. באה ממשל</w:t>
      </w:r>
      <w:r>
        <w:rPr>
          <w:rFonts w:hint="cs"/>
          <w:rtl/>
        </w:rPr>
        <w:t>ת ישראל ואומרת: אנחנו הולכים לעזור לאזרח. תן לה צ'אנס. אולי כמה אנשים ייהנו? גם אנשים שנתנו לך מנדט לייצג אותם? אז אם אתה רוצה לירות בממשלה, יש לך מספיק סיבות וזמנים אחרים. ובטח ובטח לא לאיים. אתה יודע שמעולם לא הצלחת להעביר פה הצעת חוק, אז אל תאיים בפיזור</w:t>
      </w:r>
      <w:r>
        <w:rPr>
          <w:rFonts w:hint="cs"/>
          <w:rtl/>
        </w:rPr>
        <w:t xml:space="preserve"> הכנסת; זה אפילו לא גורם לגיחוך. אני מקווה - מאחר שאתה בן-אדם נבון - שגם אתה רוצה שאנשים ששלחו אותך לפה יהיו פטורים ממס, ולכן אתה תצביע בעד הצעת החוק, אף-על-פי שיש רוב בלעדיך. אבל תהיה חכם ותצביע. תודה רבה. </w:t>
      </w:r>
    </w:p>
    <w:p w14:paraId="24B9F894" w14:textId="77777777" w:rsidR="00000000" w:rsidRDefault="00EA6A92">
      <w:pPr>
        <w:pStyle w:val="af1"/>
        <w:rPr>
          <w:rFonts w:hint="cs"/>
          <w:rtl/>
        </w:rPr>
      </w:pPr>
    </w:p>
    <w:p w14:paraId="0D81FBF1" w14:textId="77777777" w:rsidR="00000000" w:rsidRDefault="00EA6A92">
      <w:pPr>
        <w:pStyle w:val="af1"/>
        <w:rPr>
          <w:rFonts w:hint="cs"/>
          <w:rtl/>
        </w:rPr>
      </w:pPr>
    </w:p>
    <w:p w14:paraId="4EAB0C8A" w14:textId="77777777" w:rsidR="00000000" w:rsidRDefault="00EA6A92">
      <w:pPr>
        <w:pStyle w:val="af1"/>
        <w:rPr>
          <w:rtl/>
        </w:rPr>
      </w:pPr>
      <w:r>
        <w:rPr>
          <w:rtl/>
        </w:rPr>
        <w:t>היו"ר אתי לבני:</w:t>
      </w:r>
    </w:p>
    <w:p w14:paraId="130CE89F" w14:textId="77777777" w:rsidR="00000000" w:rsidRDefault="00EA6A92">
      <w:pPr>
        <w:pStyle w:val="a0"/>
        <w:rPr>
          <w:rtl/>
        </w:rPr>
      </w:pPr>
    </w:p>
    <w:p w14:paraId="7144D11C" w14:textId="77777777" w:rsidR="00000000" w:rsidRDefault="00EA6A92">
      <w:pPr>
        <w:pStyle w:val="a0"/>
        <w:rPr>
          <w:rFonts w:hint="cs"/>
          <w:rtl/>
        </w:rPr>
      </w:pPr>
      <w:r>
        <w:rPr>
          <w:rFonts w:hint="cs"/>
          <w:rtl/>
        </w:rPr>
        <w:t xml:space="preserve">תודה רבה. </w:t>
      </w:r>
    </w:p>
    <w:p w14:paraId="78170599" w14:textId="77777777" w:rsidR="00000000" w:rsidRDefault="00EA6A92">
      <w:pPr>
        <w:pStyle w:val="a0"/>
        <w:rPr>
          <w:rFonts w:hint="cs"/>
          <w:rtl/>
        </w:rPr>
      </w:pPr>
    </w:p>
    <w:p w14:paraId="263EA41D" w14:textId="77777777" w:rsidR="00000000" w:rsidRDefault="00EA6A92">
      <w:pPr>
        <w:pStyle w:val="af0"/>
        <w:rPr>
          <w:rFonts w:hint="cs"/>
          <w:rtl/>
        </w:rPr>
      </w:pPr>
      <w:r>
        <w:rPr>
          <w:rFonts w:hint="eastAsia"/>
          <w:rtl/>
        </w:rPr>
        <w:t>עבד</w:t>
      </w:r>
      <w:r>
        <w:rPr>
          <w:rtl/>
        </w:rPr>
        <w:t>-אלמאלכ דהאמשה</w:t>
      </w:r>
      <w:r>
        <w:rPr>
          <w:rtl/>
        </w:rPr>
        <w:t xml:space="preserve"> (רע"ם):</w:t>
      </w:r>
    </w:p>
    <w:p w14:paraId="4C2AA4CE" w14:textId="77777777" w:rsidR="00000000" w:rsidRDefault="00EA6A92">
      <w:pPr>
        <w:pStyle w:val="af0"/>
        <w:rPr>
          <w:rFonts w:hint="cs"/>
          <w:rtl/>
        </w:rPr>
      </w:pPr>
    </w:p>
    <w:p w14:paraId="1B015C7D" w14:textId="77777777" w:rsidR="00000000" w:rsidRDefault="00EA6A92">
      <w:pPr>
        <w:pStyle w:val="af0"/>
        <w:rPr>
          <w:rFonts w:hint="cs"/>
          <w:rtl/>
        </w:rPr>
      </w:pPr>
    </w:p>
    <w:p w14:paraId="1E45DF3C" w14:textId="77777777" w:rsidR="00000000" w:rsidRDefault="00EA6A92">
      <w:pPr>
        <w:pStyle w:val="a0"/>
        <w:ind w:left="720" w:firstLine="0"/>
        <w:rPr>
          <w:rFonts w:hint="cs"/>
          <w:rtl/>
        </w:rPr>
      </w:pPr>
      <w:r>
        <w:rPr>
          <w:rFonts w:hint="cs"/>
          <w:rtl/>
        </w:rPr>
        <w:t>אני הצבעתי בעד הפטור. כאשר יש פטור, אני מצביע בעד.</w:t>
      </w:r>
    </w:p>
    <w:p w14:paraId="7991C0A2" w14:textId="77777777" w:rsidR="00000000" w:rsidRDefault="00EA6A92">
      <w:pPr>
        <w:pStyle w:val="a0"/>
        <w:rPr>
          <w:rFonts w:hint="cs"/>
          <w:rtl/>
        </w:rPr>
      </w:pPr>
    </w:p>
    <w:p w14:paraId="6797FDC3" w14:textId="77777777" w:rsidR="00000000" w:rsidRDefault="00EA6A92">
      <w:pPr>
        <w:pStyle w:val="af1"/>
        <w:rPr>
          <w:rtl/>
        </w:rPr>
      </w:pPr>
      <w:r>
        <w:rPr>
          <w:rtl/>
        </w:rPr>
        <w:t>היו"ר אתי לבני:</w:t>
      </w:r>
    </w:p>
    <w:p w14:paraId="4CEF05DE" w14:textId="77777777" w:rsidR="00000000" w:rsidRDefault="00EA6A92">
      <w:pPr>
        <w:pStyle w:val="a0"/>
        <w:rPr>
          <w:rtl/>
        </w:rPr>
      </w:pPr>
    </w:p>
    <w:p w14:paraId="08C1024C" w14:textId="77777777" w:rsidR="00000000" w:rsidRDefault="00EA6A92">
      <w:pPr>
        <w:pStyle w:val="a0"/>
        <w:rPr>
          <w:rFonts w:hint="cs"/>
          <w:rtl/>
        </w:rPr>
      </w:pPr>
      <w:r>
        <w:rPr>
          <w:rFonts w:hint="cs"/>
          <w:rtl/>
        </w:rPr>
        <w:t>חבר הכנסת סער?</w:t>
      </w:r>
    </w:p>
    <w:p w14:paraId="6F81DF9E" w14:textId="77777777" w:rsidR="00000000" w:rsidRDefault="00EA6A92">
      <w:pPr>
        <w:pStyle w:val="a0"/>
        <w:rPr>
          <w:rFonts w:hint="cs"/>
          <w:rtl/>
        </w:rPr>
      </w:pPr>
    </w:p>
    <w:p w14:paraId="646CB193" w14:textId="77777777" w:rsidR="00000000" w:rsidRDefault="00EA6A92">
      <w:pPr>
        <w:pStyle w:val="af0"/>
        <w:rPr>
          <w:rtl/>
        </w:rPr>
      </w:pPr>
      <w:r>
        <w:rPr>
          <w:rFonts w:hint="eastAsia"/>
          <w:rtl/>
        </w:rPr>
        <w:t>גדעון</w:t>
      </w:r>
      <w:r>
        <w:rPr>
          <w:rtl/>
        </w:rPr>
        <w:t xml:space="preserve"> סער (הליכוד):</w:t>
      </w:r>
    </w:p>
    <w:p w14:paraId="38E533F0" w14:textId="77777777" w:rsidR="00000000" w:rsidRDefault="00EA6A92">
      <w:pPr>
        <w:pStyle w:val="a0"/>
        <w:rPr>
          <w:rFonts w:hint="cs"/>
          <w:rtl/>
        </w:rPr>
      </w:pPr>
    </w:p>
    <w:p w14:paraId="4C06485E" w14:textId="77777777" w:rsidR="00000000" w:rsidRDefault="00EA6A92">
      <w:pPr>
        <w:pStyle w:val="a0"/>
        <w:rPr>
          <w:rFonts w:hint="cs"/>
          <w:rtl/>
        </w:rPr>
      </w:pPr>
      <w:r>
        <w:rPr>
          <w:rFonts w:hint="cs"/>
          <w:rtl/>
        </w:rPr>
        <w:t xml:space="preserve">מוותר. </w:t>
      </w:r>
    </w:p>
    <w:p w14:paraId="2813113F" w14:textId="77777777" w:rsidR="00000000" w:rsidRDefault="00EA6A92">
      <w:pPr>
        <w:pStyle w:val="a0"/>
        <w:rPr>
          <w:rFonts w:hint="cs"/>
          <w:rtl/>
        </w:rPr>
      </w:pPr>
    </w:p>
    <w:p w14:paraId="7E896238" w14:textId="77777777" w:rsidR="00000000" w:rsidRDefault="00EA6A92">
      <w:pPr>
        <w:pStyle w:val="af1"/>
        <w:rPr>
          <w:rtl/>
        </w:rPr>
      </w:pPr>
      <w:r>
        <w:rPr>
          <w:rtl/>
        </w:rPr>
        <w:t>היו"ר אתי לבני:</w:t>
      </w:r>
    </w:p>
    <w:p w14:paraId="7789F15B" w14:textId="77777777" w:rsidR="00000000" w:rsidRDefault="00EA6A92">
      <w:pPr>
        <w:pStyle w:val="a0"/>
        <w:rPr>
          <w:rtl/>
        </w:rPr>
      </w:pPr>
    </w:p>
    <w:p w14:paraId="01FD295F" w14:textId="77777777" w:rsidR="00000000" w:rsidRDefault="00EA6A92">
      <w:pPr>
        <w:pStyle w:val="a0"/>
        <w:rPr>
          <w:rFonts w:hint="cs"/>
          <w:rtl/>
        </w:rPr>
      </w:pPr>
      <w:r>
        <w:rPr>
          <w:rFonts w:hint="cs"/>
          <w:rtl/>
        </w:rPr>
        <w:t xml:space="preserve">מוותר. תודה. </w:t>
      </w:r>
    </w:p>
    <w:p w14:paraId="6828D7FC" w14:textId="77777777" w:rsidR="00000000" w:rsidRDefault="00EA6A92">
      <w:pPr>
        <w:pStyle w:val="a0"/>
        <w:rPr>
          <w:rFonts w:hint="cs"/>
          <w:rtl/>
        </w:rPr>
      </w:pPr>
    </w:p>
    <w:p w14:paraId="01F2BA6A" w14:textId="77777777" w:rsidR="00000000" w:rsidRDefault="00EA6A92">
      <w:pPr>
        <w:pStyle w:val="a0"/>
        <w:rPr>
          <w:rFonts w:hint="cs"/>
          <w:rtl/>
        </w:rPr>
      </w:pPr>
      <w:r>
        <w:rPr>
          <w:rFonts w:hint="cs"/>
          <w:rtl/>
        </w:rPr>
        <w:t xml:space="preserve">נעבור להצבעה. </w:t>
      </w:r>
    </w:p>
    <w:p w14:paraId="57E63326" w14:textId="77777777" w:rsidR="00000000" w:rsidRDefault="00EA6A92">
      <w:pPr>
        <w:pStyle w:val="a0"/>
        <w:rPr>
          <w:rFonts w:hint="cs"/>
          <w:rtl/>
        </w:rPr>
      </w:pPr>
    </w:p>
    <w:p w14:paraId="35450CF4" w14:textId="77777777" w:rsidR="00000000" w:rsidRDefault="00EA6A92">
      <w:pPr>
        <w:pStyle w:val="af0"/>
        <w:rPr>
          <w:rtl/>
        </w:rPr>
      </w:pPr>
      <w:r>
        <w:rPr>
          <w:rFonts w:hint="eastAsia"/>
          <w:rtl/>
        </w:rPr>
        <w:t>דניאל</w:t>
      </w:r>
      <w:r>
        <w:rPr>
          <w:rtl/>
        </w:rPr>
        <w:t xml:space="preserve"> בנלולו (הליכוד):</w:t>
      </w:r>
    </w:p>
    <w:p w14:paraId="350EB672" w14:textId="77777777" w:rsidR="00000000" w:rsidRDefault="00EA6A92">
      <w:pPr>
        <w:pStyle w:val="a0"/>
        <w:rPr>
          <w:rFonts w:hint="cs"/>
          <w:rtl/>
        </w:rPr>
      </w:pPr>
    </w:p>
    <w:p w14:paraId="107A0A09" w14:textId="77777777" w:rsidR="00000000" w:rsidRDefault="00EA6A92">
      <w:pPr>
        <w:pStyle w:val="a0"/>
        <w:rPr>
          <w:rFonts w:hint="cs"/>
          <w:rtl/>
        </w:rPr>
      </w:pPr>
      <w:r>
        <w:rPr>
          <w:rFonts w:hint="cs"/>
          <w:rtl/>
        </w:rPr>
        <w:t>אבל טוב שנשארה לך האפשרות לאיים.</w:t>
      </w:r>
    </w:p>
    <w:p w14:paraId="34DFADD9" w14:textId="77777777" w:rsidR="00000000" w:rsidRDefault="00EA6A92">
      <w:pPr>
        <w:pStyle w:val="a0"/>
        <w:rPr>
          <w:rFonts w:hint="cs"/>
          <w:rtl/>
        </w:rPr>
      </w:pPr>
    </w:p>
    <w:p w14:paraId="041D289D" w14:textId="77777777" w:rsidR="00000000" w:rsidRDefault="00EA6A92">
      <w:pPr>
        <w:pStyle w:val="ab"/>
        <w:bidi/>
        <w:rPr>
          <w:rFonts w:hint="cs"/>
          <w:rtl/>
        </w:rPr>
      </w:pPr>
      <w:r>
        <w:rPr>
          <w:rFonts w:hint="cs"/>
          <w:rtl/>
        </w:rPr>
        <w:t>הצבעה מס' 5</w:t>
      </w:r>
    </w:p>
    <w:p w14:paraId="6DABCD26" w14:textId="77777777" w:rsidR="00000000" w:rsidRDefault="00EA6A92">
      <w:pPr>
        <w:pStyle w:val="a0"/>
        <w:rPr>
          <w:rFonts w:hint="cs"/>
          <w:rtl/>
        </w:rPr>
      </w:pPr>
    </w:p>
    <w:p w14:paraId="72EA1AE5" w14:textId="77777777" w:rsidR="00000000" w:rsidRDefault="00EA6A92">
      <w:pPr>
        <w:pStyle w:val="ac"/>
        <w:bidi/>
        <w:rPr>
          <w:rFonts w:hint="cs"/>
          <w:rtl/>
        </w:rPr>
      </w:pPr>
      <w:r>
        <w:rPr>
          <w:rFonts w:hint="cs"/>
          <w:rtl/>
        </w:rPr>
        <w:t>בעד ההצעה ל</w:t>
      </w:r>
      <w:r>
        <w:rPr>
          <w:rFonts w:hint="cs"/>
          <w:rtl/>
        </w:rPr>
        <w:t>העביר את הצעת החוק לוועדה - 9</w:t>
      </w:r>
    </w:p>
    <w:p w14:paraId="1A16B935" w14:textId="77777777" w:rsidR="00000000" w:rsidRDefault="00EA6A92">
      <w:pPr>
        <w:pStyle w:val="ac"/>
        <w:bidi/>
        <w:rPr>
          <w:rFonts w:hint="cs"/>
          <w:rtl/>
        </w:rPr>
      </w:pPr>
      <w:r>
        <w:rPr>
          <w:rFonts w:hint="cs"/>
          <w:rtl/>
        </w:rPr>
        <w:t>נגד - אין</w:t>
      </w:r>
    </w:p>
    <w:p w14:paraId="74CBDD06" w14:textId="77777777" w:rsidR="00000000" w:rsidRDefault="00EA6A92">
      <w:pPr>
        <w:pStyle w:val="ac"/>
        <w:bidi/>
        <w:rPr>
          <w:rFonts w:hint="cs"/>
          <w:rtl/>
        </w:rPr>
      </w:pPr>
      <w:r>
        <w:rPr>
          <w:rFonts w:hint="cs"/>
          <w:rtl/>
        </w:rPr>
        <w:t>נמנעים - 1</w:t>
      </w:r>
    </w:p>
    <w:p w14:paraId="4BEB26EA" w14:textId="77777777" w:rsidR="00000000" w:rsidRDefault="00EA6A92">
      <w:pPr>
        <w:pStyle w:val="ad"/>
        <w:bidi/>
        <w:rPr>
          <w:rFonts w:hint="cs"/>
          <w:rtl/>
        </w:rPr>
      </w:pPr>
      <w:r>
        <w:rPr>
          <w:rFonts w:hint="cs"/>
          <w:rtl/>
        </w:rPr>
        <w:t xml:space="preserve">ההצעה להעביר את הצעת חוק מס הכנסה (מכירת נייר ערך או יחידה בקרן נאמנות </w:t>
      </w:r>
    </w:p>
    <w:p w14:paraId="1740C30A" w14:textId="77777777" w:rsidR="00000000" w:rsidRDefault="00EA6A92">
      <w:pPr>
        <w:pStyle w:val="ad"/>
        <w:bidi/>
        <w:rPr>
          <w:rFonts w:hint="cs"/>
          <w:rtl/>
        </w:rPr>
      </w:pPr>
      <w:r>
        <w:rPr>
          <w:rFonts w:hint="cs"/>
          <w:rtl/>
        </w:rPr>
        <w:t xml:space="preserve">בשנת המס 2003 </w:t>
      </w:r>
      <w:r>
        <w:rPr>
          <w:rtl/>
        </w:rPr>
        <w:t>–</w:t>
      </w:r>
      <w:r>
        <w:rPr>
          <w:rFonts w:hint="cs"/>
          <w:rtl/>
        </w:rPr>
        <w:t xml:space="preserve"> הוראת שעה), התשס"ד-2004, לוועדת הכספים נתקבלה. </w:t>
      </w:r>
    </w:p>
    <w:p w14:paraId="2A871CEB" w14:textId="77777777" w:rsidR="00000000" w:rsidRDefault="00EA6A92">
      <w:pPr>
        <w:pStyle w:val="a0"/>
        <w:rPr>
          <w:rFonts w:hint="cs"/>
          <w:rtl/>
        </w:rPr>
      </w:pPr>
    </w:p>
    <w:p w14:paraId="1C6D2563" w14:textId="77777777" w:rsidR="00000000" w:rsidRDefault="00EA6A92">
      <w:pPr>
        <w:pStyle w:val="af1"/>
        <w:rPr>
          <w:rtl/>
        </w:rPr>
      </w:pPr>
      <w:r>
        <w:rPr>
          <w:rtl/>
        </w:rPr>
        <w:t>היו"ר אתי לבני:</w:t>
      </w:r>
    </w:p>
    <w:p w14:paraId="223FFB6B" w14:textId="77777777" w:rsidR="00000000" w:rsidRDefault="00EA6A92">
      <w:pPr>
        <w:pStyle w:val="a0"/>
        <w:rPr>
          <w:rtl/>
        </w:rPr>
      </w:pPr>
    </w:p>
    <w:p w14:paraId="0B9CF10B" w14:textId="77777777" w:rsidR="00000000" w:rsidRDefault="00EA6A92">
      <w:pPr>
        <w:pStyle w:val="a0"/>
        <w:rPr>
          <w:rFonts w:hint="cs"/>
          <w:rtl/>
        </w:rPr>
      </w:pPr>
      <w:r>
        <w:rPr>
          <w:rFonts w:hint="cs"/>
          <w:rtl/>
        </w:rPr>
        <w:t>תשעה בעד, אין נגד, נמנע אחד, ומיתוסף קולו של חבר הכ</w:t>
      </w:r>
      <w:r>
        <w:rPr>
          <w:rFonts w:hint="cs"/>
          <w:rtl/>
        </w:rPr>
        <w:t xml:space="preserve">נסת קרא. הצעת החוק הזאת עוברת לדיון בוועדת הכספים. </w:t>
      </w:r>
    </w:p>
    <w:p w14:paraId="1ED7FD2D" w14:textId="77777777" w:rsidR="00000000" w:rsidRDefault="00EA6A92">
      <w:pPr>
        <w:pStyle w:val="a0"/>
        <w:rPr>
          <w:rFonts w:hint="cs"/>
          <w:rtl/>
        </w:rPr>
      </w:pPr>
    </w:p>
    <w:p w14:paraId="5F187A71" w14:textId="77777777" w:rsidR="00000000" w:rsidRDefault="00EA6A92">
      <w:pPr>
        <w:pStyle w:val="a0"/>
        <w:rPr>
          <w:rFonts w:hint="cs"/>
          <w:rtl/>
        </w:rPr>
      </w:pPr>
    </w:p>
    <w:p w14:paraId="491E2BC0" w14:textId="77777777" w:rsidR="00000000" w:rsidRDefault="00EA6A92">
      <w:pPr>
        <w:pStyle w:val="a0"/>
        <w:rPr>
          <w:rFonts w:hint="cs"/>
          <w:rtl/>
        </w:rPr>
      </w:pPr>
    </w:p>
    <w:p w14:paraId="25813167" w14:textId="77777777" w:rsidR="00000000" w:rsidRDefault="00EA6A92">
      <w:pPr>
        <w:pStyle w:val="a2"/>
        <w:rPr>
          <w:rFonts w:hint="cs"/>
          <w:rtl/>
        </w:rPr>
      </w:pPr>
      <w:bookmarkStart w:id="314" w:name="CS26657FI0026657T31_05_2004_20_50_36"/>
      <w:bookmarkStart w:id="315" w:name="_Toc74484119"/>
      <w:bookmarkEnd w:id="314"/>
      <w:r>
        <w:rPr>
          <w:rtl/>
        </w:rPr>
        <w:t>הצעת חוק החברות הממשלתיות (תיקון מס' 15), התשס"ד-2004</w:t>
      </w:r>
      <w:bookmarkEnd w:id="315"/>
      <w:r>
        <w:rPr>
          <w:rtl/>
        </w:rPr>
        <w:t xml:space="preserve"> </w:t>
      </w:r>
    </w:p>
    <w:p w14:paraId="68510F49" w14:textId="77777777" w:rsidR="00000000" w:rsidRDefault="00EA6A92">
      <w:pPr>
        <w:pStyle w:val="a0"/>
        <w:rPr>
          <w:rFonts w:hint="cs"/>
          <w:rtl/>
        </w:rPr>
      </w:pPr>
      <w:r>
        <w:rPr>
          <w:rtl/>
        </w:rPr>
        <w:t xml:space="preserve">[רשומות (הצעות חוק, חוב' </w:t>
      </w:r>
      <w:r>
        <w:rPr>
          <w:rFonts w:hint="cs"/>
          <w:rtl/>
        </w:rPr>
        <w:t>מ/103</w:t>
      </w:r>
      <w:r>
        <w:rPr>
          <w:rtl/>
        </w:rPr>
        <w:t>)</w:t>
      </w:r>
      <w:r>
        <w:rPr>
          <w:rFonts w:hint="cs"/>
          <w:rtl/>
        </w:rPr>
        <w:t>.</w:t>
      </w:r>
      <w:r>
        <w:rPr>
          <w:rtl/>
        </w:rPr>
        <w:t>]</w:t>
      </w:r>
    </w:p>
    <w:p w14:paraId="08C45FAE" w14:textId="77777777" w:rsidR="00000000" w:rsidRDefault="00EA6A92">
      <w:pPr>
        <w:pStyle w:val="-0"/>
        <w:rPr>
          <w:rtl/>
        </w:rPr>
      </w:pPr>
      <w:r>
        <w:rPr>
          <w:rtl/>
        </w:rPr>
        <w:t xml:space="preserve"> </w:t>
      </w:r>
      <w:bookmarkStart w:id="316" w:name="_Toc74484120"/>
      <w:r>
        <w:rPr>
          <w:rtl/>
        </w:rPr>
        <w:t>(קריאה ראשונה)</w:t>
      </w:r>
      <w:bookmarkEnd w:id="316"/>
    </w:p>
    <w:p w14:paraId="709748DC" w14:textId="77777777" w:rsidR="00000000" w:rsidRDefault="00EA6A92">
      <w:pPr>
        <w:pStyle w:val="-0"/>
        <w:rPr>
          <w:rFonts w:hint="cs"/>
          <w:rtl/>
        </w:rPr>
      </w:pPr>
    </w:p>
    <w:p w14:paraId="76D31807" w14:textId="77777777" w:rsidR="00000000" w:rsidRDefault="00EA6A92">
      <w:pPr>
        <w:pStyle w:val="af1"/>
        <w:rPr>
          <w:rtl/>
        </w:rPr>
      </w:pPr>
      <w:r>
        <w:rPr>
          <w:rtl/>
        </w:rPr>
        <w:t>היו"ר אתי לבני:</w:t>
      </w:r>
    </w:p>
    <w:p w14:paraId="1B4DCB57" w14:textId="77777777" w:rsidR="00000000" w:rsidRDefault="00EA6A92">
      <w:pPr>
        <w:pStyle w:val="a0"/>
        <w:rPr>
          <w:rtl/>
        </w:rPr>
      </w:pPr>
    </w:p>
    <w:p w14:paraId="127E99C2" w14:textId="77777777" w:rsidR="00000000" w:rsidRDefault="00EA6A92">
      <w:pPr>
        <w:pStyle w:val="a0"/>
        <w:rPr>
          <w:rFonts w:hint="cs"/>
          <w:rtl/>
        </w:rPr>
      </w:pPr>
      <w:r>
        <w:rPr>
          <w:rFonts w:hint="cs"/>
          <w:rtl/>
        </w:rPr>
        <w:t xml:space="preserve">הצעת החוק הבאה: הצעת חוק החברות הממשלתיות (תיקון מס' 15) - קריאה ראשונה. יציג </w:t>
      </w:r>
      <w:r>
        <w:rPr>
          <w:rFonts w:hint="cs"/>
          <w:rtl/>
        </w:rPr>
        <w:t xml:space="preserve">את הצעת החוק השר מאיר שטרית, בבקשה. </w:t>
      </w:r>
    </w:p>
    <w:p w14:paraId="1DDD5017" w14:textId="77777777" w:rsidR="00000000" w:rsidRDefault="00EA6A92">
      <w:pPr>
        <w:pStyle w:val="a0"/>
        <w:rPr>
          <w:rFonts w:hint="cs"/>
          <w:rtl/>
        </w:rPr>
      </w:pPr>
    </w:p>
    <w:p w14:paraId="4E564710" w14:textId="77777777" w:rsidR="00000000" w:rsidRDefault="00EA6A92">
      <w:pPr>
        <w:pStyle w:val="a"/>
        <w:rPr>
          <w:rtl/>
        </w:rPr>
      </w:pPr>
      <w:bookmarkStart w:id="317" w:name="FS000000478T31_05_2004_20_51_18"/>
      <w:bookmarkStart w:id="318" w:name="_Toc74484121"/>
      <w:bookmarkEnd w:id="317"/>
      <w:r>
        <w:rPr>
          <w:rFonts w:hint="eastAsia"/>
          <w:rtl/>
        </w:rPr>
        <w:t>השר</w:t>
      </w:r>
      <w:r>
        <w:rPr>
          <w:rtl/>
        </w:rPr>
        <w:t xml:space="preserve"> מאיר שטרית:</w:t>
      </w:r>
      <w:bookmarkEnd w:id="318"/>
    </w:p>
    <w:p w14:paraId="5EF1204E" w14:textId="77777777" w:rsidR="00000000" w:rsidRDefault="00EA6A92">
      <w:pPr>
        <w:pStyle w:val="a0"/>
        <w:rPr>
          <w:rFonts w:hint="cs"/>
          <w:rtl/>
        </w:rPr>
      </w:pPr>
    </w:p>
    <w:p w14:paraId="637134F6" w14:textId="77777777" w:rsidR="00000000" w:rsidRDefault="00EA6A92">
      <w:pPr>
        <w:pStyle w:val="a0"/>
        <w:rPr>
          <w:rFonts w:hint="cs"/>
          <w:rtl/>
        </w:rPr>
      </w:pPr>
      <w:r>
        <w:rPr>
          <w:rFonts w:hint="cs"/>
          <w:rtl/>
        </w:rPr>
        <w:t xml:space="preserve">גברתי היושבת-ראש, רבותי חברי הכנסת, אני מתכבד להגיש את הצעת חוק החברות הממשלתיות (תיקון מס' 15). </w:t>
      </w:r>
    </w:p>
    <w:p w14:paraId="0909BF66" w14:textId="77777777" w:rsidR="00000000" w:rsidRDefault="00EA6A92">
      <w:pPr>
        <w:pStyle w:val="a0"/>
        <w:rPr>
          <w:rFonts w:hint="cs"/>
          <w:rtl/>
        </w:rPr>
      </w:pPr>
    </w:p>
    <w:p w14:paraId="56007376" w14:textId="77777777" w:rsidR="00000000" w:rsidRDefault="00EA6A92">
      <w:pPr>
        <w:pStyle w:val="a0"/>
        <w:rPr>
          <w:rFonts w:hint="cs"/>
          <w:rtl/>
        </w:rPr>
      </w:pPr>
      <w:r>
        <w:rPr>
          <w:rFonts w:hint="cs"/>
          <w:rtl/>
        </w:rPr>
        <w:t>במסגרת חקיקת חוק התוכנית להבראת כלכלת ישראל, אשר נכנסה לתוקף ב-1 ביוני 2003, תוקנו בין היתר כמה הוראות</w:t>
      </w:r>
      <w:r>
        <w:rPr>
          <w:rFonts w:hint="cs"/>
          <w:rtl/>
        </w:rPr>
        <w:t xml:space="preserve"> בחוק החברות הממשלתיות, ובכלל זה הוגבל ל-12 מספר הדירקטורים בחברות הממשלתיות ובבעלות ממשלתית מלאה. כן הוסף פרק ח'2 לחוק, אשר תכליתו הבטחת אינטרסים חיוניים של המדינה בחברות המצויות בהליכי הפרטה. </w:t>
      </w:r>
    </w:p>
    <w:p w14:paraId="6A5A53AD" w14:textId="77777777" w:rsidR="00000000" w:rsidRDefault="00EA6A92">
      <w:pPr>
        <w:pStyle w:val="a0"/>
        <w:rPr>
          <w:rFonts w:hint="cs"/>
          <w:rtl/>
        </w:rPr>
      </w:pPr>
    </w:p>
    <w:p w14:paraId="2648FD93" w14:textId="77777777" w:rsidR="00000000" w:rsidRDefault="00EA6A92">
      <w:pPr>
        <w:pStyle w:val="a0"/>
        <w:rPr>
          <w:rFonts w:hint="cs"/>
          <w:rtl/>
        </w:rPr>
      </w:pPr>
      <w:r>
        <w:rPr>
          <w:rFonts w:hint="cs"/>
          <w:rtl/>
        </w:rPr>
        <w:t>עם תחילת היישומים של התיקונים האמורים בחוק החברות הממשלתיות,</w:t>
      </w:r>
      <w:r>
        <w:rPr>
          <w:rFonts w:hint="cs"/>
          <w:rtl/>
        </w:rPr>
        <w:t xml:space="preserve"> התעורר הצורך לתקן או להבהיר מעבר לכל ספק חלק מהוראות החוק המתוקנות. התיקון המוצע מיועד להשיג תכלית זו. </w:t>
      </w:r>
    </w:p>
    <w:p w14:paraId="5934AF31" w14:textId="77777777" w:rsidR="00000000" w:rsidRDefault="00EA6A92">
      <w:pPr>
        <w:pStyle w:val="a0"/>
        <w:rPr>
          <w:rFonts w:hint="cs"/>
          <w:rtl/>
        </w:rPr>
      </w:pPr>
    </w:p>
    <w:p w14:paraId="5531CCE2" w14:textId="77777777" w:rsidR="00000000" w:rsidRDefault="00EA6A92">
      <w:pPr>
        <w:pStyle w:val="a0"/>
        <w:rPr>
          <w:rFonts w:hint="cs"/>
          <w:rtl/>
        </w:rPr>
      </w:pPr>
      <w:r>
        <w:rPr>
          <w:rFonts w:hint="cs"/>
          <w:rtl/>
        </w:rPr>
        <w:t>עיקרי הצעת החוק הזאת הם: א. לאפשר בנסיבות מיוחדות המפורטות בהצעת החוק למנות בחלק מהחברות הממשלתיות יותר מ-12 דירקטורים; ב. להבהיר כי החלטות מסוימות של</w:t>
      </w:r>
      <w:r>
        <w:rPr>
          <w:rFonts w:hint="cs"/>
          <w:rtl/>
        </w:rPr>
        <w:t xml:space="preserve"> חברות-בת של חברות ממשלתיות, שהוקמו מחוץ לישראל, יתקבלו לאחר קבלת אישור השרים, בדומה לאישור הנדרש להחלטות של חברות-בת של חברות ממשלתיות, שתואגדו בישראל; ג. להבהיר כי הוראות פרק ח'2 לחוק, הדן בהגנה על אינטרסים חיוניים של המדינה בחברות בהפרטה, חל על החברות ב</w:t>
      </w:r>
      <w:r>
        <w:rPr>
          <w:rFonts w:hint="cs"/>
          <w:rtl/>
        </w:rPr>
        <w:t xml:space="preserve">כל שלבי ההפרטה, ואף לאחר סיום תהליך ההפרטה, ובכלל זה חברות מעורבות כהגדרתן בחוק, והכול כפי שייקבע בצווים שיוצאו לפי החוק. </w:t>
      </w:r>
    </w:p>
    <w:p w14:paraId="728DCB05" w14:textId="77777777" w:rsidR="00000000" w:rsidRDefault="00EA6A92">
      <w:pPr>
        <w:pStyle w:val="a0"/>
        <w:rPr>
          <w:rFonts w:hint="cs"/>
          <w:rtl/>
        </w:rPr>
      </w:pPr>
    </w:p>
    <w:p w14:paraId="44B2859D" w14:textId="77777777" w:rsidR="00000000" w:rsidRDefault="00EA6A92">
      <w:pPr>
        <w:pStyle w:val="a0"/>
        <w:rPr>
          <w:rFonts w:hint="cs"/>
          <w:rtl/>
        </w:rPr>
      </w:pPr>
      <w:r>
        <w:rPr>
          <w:rFonts w:hint="cs"/>
          <w:rtl/>
        </w:rPr>
        <w:t xml:space="preserve">אבקש מחברי הכנסת לאשר את הצעת החוק בקריאה ראשונה ולהעבירה לוועדת הכספים להכנה לקריאה שנייה ושלישית. תודה, גברתי. </w:t>
      </w:r>
    </w:p>
    <w:p w14:paraId="0FBCA930" w14:textId="77777777" w:rsidR="00000000" w:rsidRDefault="00EA6A92">
      <w:pPr>
        <w:pStyle w:val="a0"/>
        <w:rPr>
          <w:rFonts w:hint="cs"/>
          <w:rtl/>
        </w:rPr>
      </w:pPr>
    </w:p>
    <w:p w14:paraId="53B33F0C" w14:textId="77777777" w:rsidR="00000000" w:rsidRDefault="00EA6A92">
      <w:pPr>
        <w:pStyle w:val="af1"/>
        <w:rPr>
          <w:rtl/>
        </w:rPr>
      </w:pPr>
      <w:r>
        <w:rPr>
          <w:rtl/>
        </w:rPr>
        <w:t>היו"ר אתי לבני:</w:t>
      </w:r>
    </w:p>
    <w:p w14:paraId="1E869A6F" w14:textId="77777777" w:rsidR="00000000" w:rsidRDefault="00EA6A92">
      <w:pPr>
        <w:pStyle w:val="a0"/>
        <w:rPr>
          <w:rtl/>
        </w:rPr>
      </w:pPr>
    </w:p>
    <w:p w14:paraId="2CDF5D75" w14:textId="77777777" w:rsidR="00000000" w:rsidRDefault="00EA6A92">
      <w:pPr>
        <w:pStyle w:val="a0"/>
        <w:rPr>
          <w:rFonts w:hint="cs"/>
          <w:rtl/>
        </w:rPr>
      </w:pPr>
      <w:r>
        <w:rPr>
          <w:rFonts w:hint="cs"/>
          <w:rtl/>
        </w:rPr>
        <w:t xml:space="preserve">תודה רבה. הדוברים לפי הסדר הם: חבר הכנסת יאסינוב - אינו נוכח. חבר הכנסת ברכה - אינו נוכח. חבר הכנסת מח'ול - אינו נוכח. חבר הכנסת טיבי - אינו נוכח. חבר הכנסת אופיר פינס-פז - אינו נוכח. חבר הכנסת עזמי בשארה - אינו נוכח. חבר הכנסת רביץ - אינו נוכח. חבר הכנסת </w:t>
      </w:r>
      <w:r>
        <w:rPr>
          <w:rFonts w:hint="cs"/>
          <w:rtl/>
        </w:rPr>
        <w:t>אריאל - מוותר. חבר הכנסת זחאלקה - אינו נוכח. חבר הכנסת גפני - אינו נוכח. חבר הכנסת איוב קרא.</w:t>
      </w:r>
    </w:p>
    <w:p w14:paraId="10110FC6" w14:textId="77777777" w:rsidR="00000000" w:rsidRDefault="00EA6A92">
      <w:pPr>
        <w:pStyle w:val="a0"/>
        <w:rPr>
          <w:rFonts w:hint="cs"/>
          <w:rtl/>
        </w:rPr>
      </w:pPr>
    </w:p>
    <w:p w14:paraId="7996D03B" w14:textId="77777777" w:rsidR="00000000" w:rsidRDefault="00EA6A92">
      <w:pPr>
        <w:pStyle w:val="a"/>
        <w:rPr>
          <w:rtl/>
        </w:rPr>
      </w:pPr>
      <w:bookmarkStart w:id="319" w:name="FS000000475T31_05_2004_21_00_37"/>
      <w:bookmarkStart w:id="320" w:name="_Toc74484122"/>
      <w:bookmarkEnd w:id="319"/>
      <w:r>
        <w:rPr>
          <w:rFonts w:hint="eastAsia"/>
          <w:rtl/>
        </w:rPr>
        <w:t>איוב</w:t>
      </w:r>
      <w:r>
        <w:rPr>
          <w:rtl/>
        </w:rPr>
        <w:t xml:space="preserve"> קרא (הליכוד):</w:t>
      </w:r>
      <w:bookmarkEnd w:id="320"/>
    </w:p>
    <w:p w14:paraId="29BF5535" w14:textId="77777777" w:rsidR="00000000" w:rsidRDefault="00EA6A92">
      <w:pPr>
        <w:pStyle w:val="a0"/>
        <w:rPr>
          <w:rFonts w:hint="cs"/>
          <w:rtl/>
        </w:rPr>
      </w:pPr>
    </w:p>
    <w:p w14:paraId="2C3489C7" w14:textId="77777777" w:rsidR="00000000" w:rsidRDefault="00EA6A92">
      <w:pPr>
        <w:pStyle w:val="a0"/>
        <w:rPr>
          <w:rFonts w:hint="cs"/>
          <w:rtl/>
        </w:rPr>
      </w:pPr>
      <w:r>
        <w:rPr>
          <w:rFonts w:hint="cs"/>
          <w:rtl/>
        </w:rPr>
        <w:t xml:space="preserve">גברתי היושבת-ראש, חברי חברי הכנסת, אין לי ספק שכיוון החשיבה הכלכלי של הממשלה, ושל האוצר במיוחד, בהקשר של נושא החברות הממשלתיות היום הוא כיוון </w:t>
      </w:r>
      <w:r>
        <w:rPr>
          <w:rFonts w:hint="cs"/>
          <w:rtl/>
        </w:rPr>
        <w:t>בהחלט נכון. אני רק פונה לשר שטרית ומבקש כמה שיותר להגיע להבנות עם ועדי עובדים וארגונים. כמה שיותר, בלי שיהיה צורך בחקיקה. זה יעשה טוב באופן כללי. אני חושב שגם - - -</w:t>
      </w:r>
    </w:p>
    <w:p w14:paraId="7696619E" w14:textId="77777777" w:rsidR="00000000" w:rsidRDefault="00EA6A92">
      <w:pPr>
        <w:pStyle w:val="a0"/>
        <w:rPr>
          <w:rFonts w:hint="cs"/>
          <w:rtl/>
        </w:rPr>
      </w:pPr>
    </w:p>
    <w:p w14:paraId="022BF1CC" w14:textId="77777777" w:rsidR="00000000" w:rsidRDefault="00EA6A92">
      <w:pPr>
        <w:pStyle w:val="af0"/>
        <w:rPr>
          <w:rtl/>
        </w:rPr>
      </w:pPr>
      <w:r>
        <w:rPr>
          <w:rFonts w:hint="eastAsia"/>
          <w:rtl/>
        </w:rPr>
        <w:t>השר</w:t>
      </w:r>
      <w:r>
        <w:rPr>
          <w:rtl/>
        </w:rPr>
        <w:t xml:space="preserve"> מאיר שטרית:</w:t>
      </w:r>
    </w:p>
    <w:p w14:paraId="6AE7DB46" w14:textId="77777777" w:rsidR="00000000" w:rsidRDefault="00EA6A92">
      <w:pPr>
        <w:pStyle w:val="a0"/>
        <w:rPr>
          <w:rFonts w:hint="cs"/>
          <w:rtl/>
        </w:rPr>
      </w:pPr>
    </w:p>
    <w:p w14:paraId="5BD4072A" w14:textId="77777777" w:rsidR="00000000" w:rsidRDefault="00EA6A92">
      <w:pPr>
        <w:pStyle w:val="a0"/>
        <w:rPr>
          <w:rFonts w:hint="cs"/>
          <w:rtl/>
        </w:rPr>
      </w:pPr>
      <w:r>
        <w:rPr>
          <w:rFonts w:hint="cs"/>
          <w:rtl/>
        </w:rPr>
        <w:t>- - -</w:t>
      </w:r>
    </w:p>
    <w:p w14:paraId="7023B50A" w14:textId="77777777" w:rsidR="00000000" w:rsidRDefault="00EA6A92">
      <w:pPr>
        <w:pStyle w:val="a0"/>
        <w:rPr>
          <w:rFonts w:hint="cs"/>
          <w:rtl/>
        </w:rPr>
      </w:pPr>
    </w:p>
    <w:p w14:paraId="24E53838" w14:textId="77777777" w:rsidR="00000000" w:rsidRDefault="00EA6A92">
      <w:pPr>
        <w:pStyle w:val="-"/>
        <w:rPr>
          <w:rtl/>
        </w:rPr>
      </w:pPr>
      <w:bookmarkStart w:id="321" w:name="FS000000475T31_05_2004_21_02_31C"/>
      <w:bookmarkEnd w:id="321"/>
      <w:r>
        <w:rPr>
          <w:rtl/>
        </w:rPr>
        <w:t>איוב קרא (הליכוד):</w:t>
      </w:r>
    </w:p>
    <w:p w14:paraId="08AA924A" w14:textId="77777777" w:rsidR="00000000" w:rsidRDefault="00EA6A92">
      <w:pPr>
        <w:pStyle w:val="a0"/>
        <w:rPr>
          <w:rtl/>
        </w:rPr>
      </w:pPr>
    </w:p>
    <w:p w14:paraId="12BAE179" w14:textId="77777777" w:rsidR="00000000" w:rsidRDefault="00EA6A92">
      <w:pPr>
        <w:pStyle w:val="a0"/>
        <w:rPr>
          <w:rFonts w:hint="cs"/>
          <w:rtl/>
        </w:rPr>
      </w:pPr>
      <w:r>
        <w:rPr>
          <w:rFonts w:hint="cs"/>
          <w:rtl/>
        </w:rPr>
        <w:t>לא, לא. אני מדבר על הסוגיה בכלל, לא ספציפית. ה</w:t>
      </w:r>
      <w:r>
        <w:rPr>
          <w:rFonts w:hint="cs"/>
          <w:rtl/>
        </w:rPr>
        <w:t>צעת החוק טובה מאוד בעיני. אני נכנס להשלכות של האוצר - לגבי כל מה שאנחנו יודעים ומתכוונים. אני יודע שבנושא הנמלים, למשל, יש כוונה ללכת ללכת ולהקים ארבע או חמש חברות עצמאיות במקום רשות הנמלים. אני בעד, אבל לא בחקיקה, כי לדעתי בסופו של דבר יצטרכו לחיות עם המצ</w:t>
      </w:r>
      <w:r>
        <w:rPr>
          <w:rFonts w:hint="cs"/>
          <w:rtl/>
        </w:rPr>
        <w:t>ב הזה, אבל עדיף שהעובדים יצאו מרוצים מההחלטה הזאת ויהיו פשרות בעניין הזה, כי זה דבר חדש. במקום ללכת - ואפשר. אין סוף לכוח. הבית הזה יכול להביא כל בשורה שהוא רוצה, אבל עדיף היה תמיד לחשוב שיש למטבע שני צדדים, ובסופו של דבר, בהליך ארוך, חשוב מאוד גם שצד העוב</w:t>
      </w:r>
      <w:r>
        <w:rPr>
          <w:rFonts w:hint="cs"/>
          <w:rtl/>
        </w:rPr>
        <w:t>דים יקבל את הפשרה שמתווים.</w:t>
      </w:r>
    </w:p>
    <w:p w14:paraId="2668A877" w14:textId="77777777" w:rsidR="00000000" w:rsidRDefault="00EA6A92">
      <w:pPr>
        <w:pStyle w:val="a0"/>
        <w:rPr>
          <w:rFonts w:hint="cs"/>
          <w:rtl/>
        </w:rPr>
      </w:pPr>
    </w:p>
    <w:p w14:paraId="181397FA" w14:textId="77777777" w:rsidR="00000000" w:rsidRDefault="00EA6A92">
      <w:pPr>
        <w:pStyle w:val="a0"/>
        <w:rPr>
          <w:rFonts w:hint="cs"/>
          <w:rtl/>
        </w:rPr>
      </w:pPr>
      <w:r>
        <w:rPr>
          <w:rFonts w:hint="cs"/>
          <w:rtl/>
        </w:rPr>
        <w:t>אני חושב שגם במקרה הזה - היו לי שיחות. הם היו אצלי השבוע בקשר לנושא הנמלים. ישבתי עם ועד העובדים, ואני חושב שגם הכיוון שלהם הוא ללכת להסכמות, ואני הבטחתי להם להעביר את רוח הדברים הללו לך וגם לשר האוצר. אני חושב שנעשה טוב אם נגיע</w:t>
      </w:r>
      <w:r>
        <w:rPr>
          <w:rFonts w:hint="cs"/>
          <w:rtl/>
        </w:rPr>
        <w:t xml:space="preserve"> להבנה ללא צורך בחקיקה, וכך נוכל להתחיל דרך חדשה בעניין הזה. </w:t>
      </w:r>
    </w:p>
    <w:p w14:paraId="42BA14E2" w14:textId="77777777" w:rsidR="00000000" w:rsidRDefault="00EA6A92">
      <w:pPr>
        <w:pStyle w:val="a0"/>
        <w:rPr>
          <w:rFonts w:hint="cs"/>
          <w:rtl/>
        </w:rPr>
      </w:pPr>
    </w:p>
    <w:p w14:paraId="77BFEB61" w14:textId="77777777" w:rsidR="00000000" w:rsidRDefault="00EA6A92">
      <w:pPr>
        <w:pStyle w:val="a0"/>
        <w:rPr>
          <w:rFonts w:hint="cs"/>
          <w:rtl/>
        </w:rPr>
      </w:pPr>
      <w:r>
        <w:rPr>
          <w:rFonts w:hint="cs"/>
          <w:rtl/>
        </w:rPr>
        <w:t xml:space="preserve">בעניין של "עשות", אדוני </w:t>
      </w:r>
      <w:r>
        <w:rPr>
          <w:rtl/>
        </w:rPr>
        <w:t>–</w:t>
      </w:r>
      <w:r>
        <w:rPr>
          <w:rFonts w:hint="cs"/>
          <w:rtl/>
        </w:rPr>
        <w:t xml:space="preserve"> ואני מנצל את ההזדמנות </w:t>
      </w:r>
      <w:r>
        <w:rPr>
          <w:rtl/>
        </w:rPr>
        <w:t>–</w:t>
      </w:r>
      <w:r>
        <w:rPr>
          <w:rFonts w:hint="cs"/>
          <w:rtl/>
        </w:rPr>
        <w:t xml:space="preserve"> אני חושב שגם שם צריך לגלות יותר הבנה עם ועד העובדים ועם העובדים, כי בכל זאת יש תסיסה סביב הבטחות ולא-הבטחות שניתנו בעבר. אני מציע לך, כמישהו שק</w:t>
      </w:r>
      <w:r>
        <w:rPr>
          <w:rFonts w:hint="cs"/>
          <w:rtl/>
        </w:rPr>
        <w:t>רוב לנושא הזה וגם שכן של אשקלון, ללכת ולשמוע את הסוגיה הזאת לפני מה שנקרא - נגיע לסוף הדרך בעניין הזה. זו דרך שאין ממנה חזרה, ואנחנו יודעים את המציאות, אבל כדאי מאוד אולי להקשיב לאותם עובדים באשקלון, כדי אולי להציל את מה שאפשר להציל מבחינה מורלית, מבחינת ה</w:t>
      </w:r>
      <w:r>
        <w:rPr>
          <w:rFonts w:hint="cs"/>
          <w:rtl/>
        </w:rPr>
        <w:t>אווירה. סך הכול אתם עושים עבודה מצוינת באוצר היום, אנחנו יודעים את זה, עבודה מאולצת. אבל צריך, בנתון, בדברים שבנמצא, להגיע למקסימום שאפשר, וזה לא דבר קל. אבל אני סומך עליכם  - -</w:t>
      </w:r>
    </w:p>
    <w:p w14:paraId="18B5DACE" w14:textId="77777777" w:rsidR="00000000" w:rsidRDefault="00EA6A92">
      <w:pPr>
        <w:pStyle w:val="a0"/>
        <w:rPr>
          <w:rFonts w:hint="cs"/>
          <w:rtl/>
        </w:rPr>
      </w:pPr>
    </w:p>
    <w:p w14:paraId="1397E057" w14:textId="77777777" w:rsidR="00000000" w:rsidRDefault="00EA6A92">
      <w:pPr>
        <w:pStyle w:val="af1"/>
        <w:rPr>
          <w:rtl/>
        </w:rPr>
      </w:pPr>
      <w:r>
        <w:rPr>
          <w:rtl/>
        </w:rPr>
        <w:t>היו"ר אתי לבני:</w:t>
      </w:r>
    </w:p>
    <w:p w14:paraId="4486125E" w14:textId="77777777" w:rsidR="00000000" w:rsidRDefault="00EA6A92">
      <w:pPr>
        <w:pStyle w:val="a0"/>
        <w:rPr>
          <w:rtl/>
        </w:rPr>
      </w:pPr>
    </w:p>
    <w:p w14:paraId="667B72CB" w14:textId="77777777" w:rsidR="00000000" w:rsidRDefault="00EA6A92">
      <w:pPr>
        <w:pStyle w:val="a0"/>
        <w:rPr>
          <w:rFonts w:hint="cs"/>
          <w:rtl/>
        </w:rPr>
      </w:pPr>
      <w:r>
        <w:rPr>
          <w:rFonts w:hint="cs"/>
          <w:rtl/>
        </w:rPr>
        <w:t>אנא סיים.</w:t>
      </w:r>
    </w:p>
    <w:p w14:paraId="28EFBD00" w14:textId="77777777" w:rsidR="00000000" w:rsidRDefault="00EA6A92">
      <w:pPr>
        <w:pStyle w:val="a0"/>
        <w:rPr>
          <w:rFonts w:hint="cs"/>
          <w:rtl/>
        </w:rPr>
      </w:pPr>
    </w:p>
    <w:p w14:paraId="10326805" w14:textId="77777777" w:rsidR="00000000" w:rsidRDefault="00EA6A92">
      <w:pPr>
        <w:pStyle w:val="-"/>
        <w:rPr>
          <w:rtl/>
        </w:rPr>
      </w:pPr>
      <w:bookmarkStart w:id="322" w:name="FS000000475T31_05_2004_21_08_31C"/>
      <w:bookmarkEnd w:id="322"/>
      <w:r>
        <w:rPr>
          <w:rtl/>
        </w:rPr>
        <w:t>איוב קרא (הליכוד):</w:t>
      </w:r>
    </w:p>
    <w:p w14:paraId="78CD3213" w14:textId="77777777" w:rsidR="00000000" w:rsidRDefault="00EA6A92">
      <w:pPr>
        <w:pStyle w:val="a0"/>
        <w:rPr>
          <w:rtl/>
        </w:rPr>
      </w:pPr>
    </w:p>
    <w:p w14:paraId="7306EDD2" w14:textId="77777777" w:rsidR="00000000" w:rsidRDefault="00EA6A92">
      <w:pPr>
        <w:pStyle w:val="a0"/>
        <w:rPr>
          <w:rFonts w:hint="cs"/>
          <w:rtl/>
        </w:rPr>
      </w:pPr>
      <w:r>
        <w:rPr>
          <w:rFonts w:hint="cs"/>
          <w:rtl/>
        </w:rPr>
        <w:t>- - שתדעו למצוא דרך ואת הנוסח</w:t>
      </w:r>
      <w:r>
        <w:rPr>
          <w:rFonts w:hint="cs"/>
          <w:rtl/>
        </w:rPr>
        <w:t xml:space="preserve">ה הנכונה בהקשר זה. </w:t>
      </w:r>
    </w:p>
    <w:p w14:paraId="6BDE9948" w14:textId="77777777" w:rsidR="00000000" w:rsidRDefault="00EA6A92">
      <w:pPr>
        <w:pStyle w:val="a0"/>
        <w:rPr>
          <w:rFonts w:hint="cs"/>
          <w:rtl/>
        </w:rPr>
      </w:pPr>
    </w:p>
    <w:p w14:paraId="55AB5312" w14:textId="77777777" w:rsidR="00000000" w:rsidRDefault="00EA6A92">
      <w:pPr>
        <w:pStyle w:val="af1"/>
        <w:rPr>
          <w:rtl/>
        </w:rPr>
      </w:pPr>
      <w:r>
        <w:rPr>
          <w:rtl/>
        </w:rPr>
        <w:t>היו"ר אתי לבני:</w:t>
      </w:r>
    </w:p>
    <w:p w14:paraId="289EB361" w14:textId="77777777" w:rsidR="00000000" w:rsidRDefault="00EA6A92">
      <w:pPr>
        <w:pStyle w:val="a0"/>
        <w:rPr>
          <w:rtl/>
        </w:rPr>
      </w:pPr>
    </w:p>
    <w:p w14:paraId="6B5461E8" w14:textId="77777777" w:rsidR="00000000" w:rsidRDefault="00EA6A92">
      <w:pPr>
        <w:pStyle w:val="a0"/>
        <w:rPr>
          <w:rFonts w:hint="cs"/>
          <w:rtl/>
        </w:rPr>
      </w:pPr>
      <w:r>
        <w:rPr>
          <w:rFonts w:hint="cs"/>
          <w:rtl/>
        </w:rPr>
        <w:t>תודה רבה. חבר הכנסת טלב אלסאנע - אינו נוכח. חבר הכנסת פרוש - אינו נוכח. חבר הכנסת אורון - אינו נוכח. חבר הכנסת מגלי והבה, בבקשה.</w:t>
      </w:r>
    </w:p>
    <w:p w14:paraId="1F3D0109" w14:textId="77777777" w:rsidR="00000000" w:rsidRDefault="00EA6A92">
      <w:pPr>
        <w:pStyle w:val="a0"/>
        <w:ind w:firstLine="0"/>
        <w:rPr>
          <w:rFonts w:hint="cs"/>
          <w:rtl/>
        </w:rPr>
      </w:pPr>
    </w:p>
    <w:p w14:paraId="025D8493" w14:textId="77777777" w:rsidR="00000000" w:rsidRDefault="00EA6A92">
      <w:pPr>
        <w:pStyle w:val="a"/>
        <w:rPr>
          <w:rtl/>
        </w:rPr>
      </w:pPr>
      <w:bookmarkStart w:id="323" w:name="FS000001030T31_05_2004_20_18_40"/>
      <w:bookmarkStart w:id="324" w:name="_Toc74484123"/>
      <w:bookmarkEnd w:id="323"/>
      <w:r>
        <w:rPr>
          <w:rFonts w:hint="eastAsia"/>
          <w:rtl/>
        </w:rPr>
        <w:t>מגלי</w:t>
      </w:r>
      <w:r>
        <w:rPr>
          <w:rtl/>
        </w:rPr>
        <w:t xml:space="preserve"> והבה (הליכוד):</w:t>
      </w:r>
      <w:bookmarkEnd w:id="324"/>
    </w:p>
    <w:p w14:paraId="58B3A7C2" w14:textId="77777777" w:rsidR="00000000" w:rsidRDefault="00EA6A92">
      <w:pPr>
        <w:pStyle w:val="a0"/>
        <w:rPr>
          <w:rFonts w:hint="cs"/>
          <w:rtl/>
        </w:rPr>
      </w:pPr>
    </w:p>
    <w:p w14:paraId="7F37ABB2" w14:textId="77777777" w:rsidR="00000000" w:rsidRDefault="00EA6A92">
      <w:pPr>
        <w:pStyle w:val="a0"/>
        <w:rPr>
          <w:rFonts w:hint="cs"/>
          <w:rtl/>
        </w:rPr>
      </w:pPr>
      <w:r>
        <w:rPr>
          <w:rFonts w:hint="cs"/>
          <w:rtl/>
        </w:rPr>
        <w:t>גברתי היושבת-ראש, אדוני השר, אני רוצה באמת לברך אותך היום על סדרת ה</w:t>
      </w:r>
      <w:r>
        <w:rPr>
          <w:rFonts w:hint="cs"/>
          <w:rtl/>
        </w:rPr>
        <w:t>חוקים שכל מטרתם - אומנם מוקדם מדי - אבל הכוונה, מטרת החוקים האלה היא להקל על האזרח: גם בנושא של מס הכנסה וגם בנושא ההנחות וטיפול באותם אנשים שבסך הכול, כל הזמן מנסים לסייע בידם, אבל בא אדם עם ניסיון ומנסה לרתום את כולנו לתיקון אותם חוקים שיש בהם כדי להיטיב</w:t>
      </w:r>
      <w:r>
        <w:rPr>
          <w:rFonts w:hint="cs"/>
          <w:rtl/>
        </w:rPr>
        <w:t xml:space="preserve"> עם האזרח. </w:t>
      </w:r>
    </w:p>
    <w:p w14:paraId="15C2C3ED" w14:textId="77777777" w:rsidR="00000000" w:rsidRDefault="00EA6A92">
      <w:pPr>
        <w:pStyle w:val="a0"/>
        <w:rPr>
          <w:rFonts w:hint="cs"/>
          <w:rtl/>
        </w:rPr>
      </w:pPr>
    </w:p>
    <w:p w14:paraId="6BE3231A" w14:textId="77777777" w:rsidR="00000000" w:rsidRDefault="00EA6A92">
      <w:pPr>
        <w:pStyle w:val="a0"/>
        <w:rPr>
          <w:rFonts w:hint="cs"/>
          <w:rtl/>
        </w:rPr>
      </w:pPr>
      <w:r>
        <w:rPr>
          <w:rFonts w:hint="cs"/>
          <w:rtl/>
        </w:rPr>
        <w:t>שמעתי בקשב את דברי חברי, חבר הכנסת דהאמשה, והופתעתי פעמיים - כאשר שמעתי את חבר הכנסת כץ - נדמה לי שאתה כבר שלוש או ארבע קדנציות כאן, אם אני לא טועה - - -</w:t>
      </w:r>
    </w:p>
    <w:p w14:paraId="03C68BA5" w14:textId="77777777" w:rsidR="00000000" w:rsidRDefault="00EA6A92">
      <w:pPr>
        <w:pStyle w:val="af0"/>
        <w:rPr>
          <w:rtl/>
        </w:rPr>
      </w:pPr>
      <w:r>
        <w:rPr>
          <w:rtl/>
        </w:rPr>
        <w:br/>
        <w:t>עבד-אלמאלכ דהאמשה (רע"ם):</w:t>
      </w:r>
    </w:p>
    <w:p w14:paraId="72E7DB55" w14:textId="77777777" w:rsidR="00000000" w:rsidRDefault="00EA6A92">
      <w:pPr>
        <w:pStyle w:val="a0"/>
        <w:rPr>
          <w:rtl/>
        </w:rPr>
      </w:pPr>
    </w:p>
    <w:p w14:paraId="43D63408" w14:textId="77777777" w:rsidR="00000000" w:rsidRDefault="00EA6A92">
      <w:pPr>
        <w:pStyle w:val="a0"/>
        <w:rPr>
          <w:rFonts w:hint="cs"/>
          <w:rtl/>
        </w:rPr>
      </w:pPr>
      <w:r>
        <w:rPr>
          <w:rFonts w:hint="cs"/>
          <w:rtl/>
        </w:rPr>
        <w:t>שלוש.</w:t>
      </w:r>
    </w:p>
    <w:p w14:paraId="0B96DCF8" w14:textId="77777777" w:rsidR="00000000" w:rsidRDefault="00EA6A92">
      <w:pPr>
        <w:pStyle w:val="-"/>
        <w:rPr>
          <w:rtl/>
        </w:rPr>
      </w:pPr>
      <w:r>
        <w:rPr>
          <w:rtl/>
        </w:rPr>
        <w:br/>
      </w:r>
      <w:bookmarkStart w:id="325" w:name="FS000001030T31_05_2004_20_22_22C"/>
      <w:bookmarkEnd w:id="325"/>
      <w:r>
        <w:rPr>
          <w:rtl/>
        </w:rPr>
        <w:t>מגלי והבה (הליכוד):</w:t>
      </w:r>
    </w:p>
    <w:p w14:paraId="35A7C334" w14:textId="77777777" w:rsidR="00000000" w:rsidRDefault="00EA6A92">
      <w:pPr>
        <w:pStyle w:val="a0"/>
        <w:rPr>
          <w:rtl/>
        </w:rPr>
      </w:pPr>
    </w:p>
    <w:p w14:paraId="7FF862B3" w14:textId="77777777" w:rsidR="00000000" w:rsidRDefault="00EA6A92">
      <w:pPr>
        <w:pStyle w:val="a0"/>
        <w:rPr>
          <w:rFonts w:hint="cs"/>
          <w:rtl/>
        </w:rPr>
      </w:pPr>
      <w:r>
        <w:rPr>
          <w:rFonts w:hint="cs"/>
          <w:rtl/>
        </w:rPr>
        <w:t>שלוש קדנציות, ולא העברת אפילו הצע</w:t>
      </w:r>
      <w:r>
        <w:rPr>
          <w:rFonts w:hint="cs"/>
          <w:rtl/>
        </w:rPr>
        <w:t xml:space="preserve">ת חוק אחת. </w:t>
      </w:r>
    </w:p>
    <w:p w14:paraId="76EF71CC" w14:textId="77777777" w:rsidR="00000000" w:rsidRDefault="00EA6A92">
      <w:pPr>
        <w:pStyle w:val="af0"/>
        <w:rPr>
          <w:rtl/>
        </w:rPr>
      </w:pPr>
      <w:r>
        <w:rPr>
          <w:rtl/>
        </w:rPr>
        <w:br/>
        <w:t>עבד-אלמאלכ דהאמשה (רע"ם):</w:t>
      </w:r>
    </w:p>
    <w:p w14:paraId="5AED9A37" w14:textId="77777777" w:rsidR="00000000" w:rsidRDefault="00EA6A92">
      <w:pPr>
        <w:pStyle w:val="a0"/>
        <w:rPr>
          <w:rtl/>
        </w:rPr>
      </w:pPr>
    </w:p>
    <w:p w14:paraId="68421A9A" w14:textId="77777777" w:rsidR="00000000" w:rsidRDefault="00EA6A92">
      <w:pPr>
        <w:pStyle w:val="a0"/>
        <w:rPr>
          <w:rFonts w:hint="cs"/>
          <w:rtl/>
        </w:rPr>
      </w:pPr>
      <w:r>
        <w:rPr>
          <w:rFonts w:hint="cs"/>
          <w:rtl/>
        </w:rPr>
        <w:t>תיכף תשמע את התשובה.</w:t>
      </w:r>
    </w:p>
    <w:p w14:paraId="4B0371FE" w14:textId="77777777" w:rsidR="00000000" w:rsidRDefault="00EA6A92">
      <w:pPr>
        <w:pStyle w:val="-"/>
        <w:rPr>
          <w:rtl/>
        </w:rPr>
      </w:pPr>
      <w:r>
        <w:rPr>
          <w:rtl/>
        </w:rPr>
        <w:br/>
      </w:r>
      <w:bookmarkStart w:id="326" w:name="FS000001030T31_05_2004_20_22_43C"/>
      <w:bookmarkEnd w:id="326"/>
      <w:r>
        <w:rPr>
          <w:rtl/>
        </w:rPr>
        <w:t>מגלי והבה (הליכוד):</w:t>
      </w:r>
    </w:p>
    <w:p w14:paraId="5E38F443" w14:textId="77777777" w:rsidR="00000000" w:rsidRDefault="00EA6A92">
      <w:pPr>
        <w:pStyle w:val="a0"/>
        <w:rPr>
          <w:rtl/>
        </w:rPr>
      </w:pPr>
    </w:p>
    <w:p w14:paraId="49FFAA1F" w14:textId="77777777" w:rsidR="00000000" w:rsidRDefault="00EA6A92">
      <w:pPr>
        <w:pStyle w:val="a0"/>
        <w:rPr>
          <w:rFonts w:hint="cs"/>
          <w:rtl/>
        </w:rPr>
      </w:pPr>
      <w:r>
        <w:rPr>
          <w:rFonts w:hint="cs"/>
          <w:rtl/>
        </w:rPr>
        <w:t>וזה ממש - - -</w:t>
      </w:r>
    </w:p>
    <w:p w14:paraId="702E43CC" w14:textId="77777777" w:rsidR="00000000" w:rsidRDefault="00EA6A92">
      <w:pPr>
        <w:pStyle w:val="af0"/>
        <w:rPr>
          <w:rtl/>
        </w:rPr>
      </w:pPr>
      <w:r>
        <w:rPr>
          <w:rtl/>
        </w:rPr>
        <w:br/>
        <w:t>נסים זאב (ש"ס):</w:t>
      </w:r>
    </w:p>
    <w:p w14:paraId="39EBCF76" w14:textId="77777777" w:rsidR="00000000" w:rsidRDefault="00EA6A92">
      <w:pPr>
        <w:pStyle w:val="a0"/>
        <w:rPr>
          <w:rtl/>
        </w:rPr>
      </w:pPr>
    </w:p>
    <w:p w14:paraId="2682C081" w14:textId="77777777" w:rsidR="00000000" w:rsidRDefault="00EA6A92">
      <w:pPr>
        <w:pStyle w:val="a0"/>
        <w:rPr>
          <w:rFonts w:hint="cs"/>
          <w:rtl/>
        </w:rPr>
      </w:pPr>
      <w:r>
        <w:rPr>
          <w:rFonts w:hint="cs"/>
          <w:rtl/>
        </w:rPr>
        <w:t xml:space="preserve">מי ייתן לו להעביר, מי ייתן לו? </w:t>
      </w:r>
    </w:p>
    <w:p w14:paraId="011FD827" w14:textId="77777777" w:rsidR="00000000" w:rsidRDefault="00EA6A92">
      <w:pPr>
        <w:pStyle w:val="-"/>
        <w:rPr>
          <w:rtl/>
        </w:rPr>
      </w:pPr>
      <w:r>
        <w:rPr>
          <w:rtl/>
        </w:rPr>
        <w:br/>
      </w:r>
      <w:bookmarkStart w:id="327" w:name="FS000001030T31_05_2004_20_23_10C"/>
      <w:bookmarkEnd w:id="327"/>
      <w:r>
        <w:rPr>
          <w:rtl/>
        </w:rPr>
        <w:t>מגלי והבה (הליכוד):</w:t>
      </w:r>
    </w:p>
    <w:p w14:paraId="3DB407FD" w14:textId="77777777" w:rsidR="00000000" w:rsidRDefault="00EA6A92">
      <w:pPr>
        <w:pStyle w:val="a0"/>
        <w:rPr>
          <w:rtl/>
        </w:rPr>
      </w:pPr>
    </w:p>
    <w:p w14:paraId="3EA35B1D" w14:textId="77777777" w:rsidR="00000000" w:rsidRDefault="00EA6A92">
      <w:pPr>
        <w:pStyle w:val="a0"/>
        <w:rPr>
          <w:rFonts w:hint="cs"/>
          <w:rtl/>
        </w:rPr>
      </w:pPr>
      <w:r>
        <w:rPr>
          <w:rFonts w:hint="cs"/>
          <w:rtl/>
        </w:rPr>
        <w:t>לא חשוב, אבל אני רק - - -</w:t>
      </w:r>
    </w:p>
    <w:p w14:paraId="1BEB438D" w14:textId="77777777" w:rsidR="00000000" w:rsidRDefault="00EA6A92">
      <w:pPr>
        <w:pStyle w:val="af0"/>
        <w:rPr>
          <w:rtl/>
        </w:rPr>
      </w:pPr>
      <w:r>
        <w:rPr>
          <w:rtl/>
        </w:rPr>
        <w:br/>
        <w:t>נסים זאב (ש"ס):</w:t>
      </w:r>
    </w:p>
    <w:p w14:paraId="2B8B2DCC" w14:textId="77777777" w:rsidR="00000000" w:rsidRDefault="00EA6A92">
      <w:pPr>
        <w:pStyle w:val="a0"/>
        <w:rPr>
          <w:rtl/>
        </w:rPr>
      </w:pPr>
    </w:p>
    <w:p w14:paraId="1568C015" w14:textId="77777777" w:rsidR="00000000" w:rsidRDefault="00EA6A92">
      <w:pPr>
        <w:pStyle w:val="a0"/>
        <w:rPr>
          <w:rFonts w:hint="cs"/>
          <w:rtl/>
        </w:rPr>
      </w:pPr>
      <w:r>
        <w:rPr>
          <w:rFonts w:hint="cs"/>
          <w:rtl/>
        </w:rPr>
        <w:t xml:space="preserve">צריך להיות קצת "פייר". </w:t>
      </w:r>
    </w:p>
    <w:p w14:paraId="6E9D985A" w14:textId="77777777" w:rsidR="00000000" w:rsidRDefault="00EA6A92">
      <w:pPr>
        <w:pStyle w:val="-"/>
        <w:rPr>
          <w:rtl/>
        </w:rPr>
      </w:pPr>
      <w:bookmarkStart w:id="328" w:name="FS000001030T31_05_2004_20_23_32C"/>
      <w:bookmarkEnd w:id="328"/>
      <w:r>
        <w:rPr>
          <w:rtl/>
        </w:rPr>
        <w:br/>
        <w:t>מגלי והבה (הליכוד)</w:t>
      </w:r>
      <w:r>
        <w:rPr>
          <w:rtl/>
        </w:rPr>
        <w:t>:</w:t>
      </w:r>
    </w:p>
    <w:p w14:paraId="2EEAB3C6" w14:textId="77777777" w:rsidR="00000000" w:rsidRDefault="00EA6A92">
      <w:pPr>
        <w:pStyle w:val="a0"/>
        <w:rPr>
          <w:rtl/>
        </w:rPr>
      </w:pPr>
    </w:p>
    <w:p w14:paraId="7CFF8F2A" w14:textId="77777777" w:rsidR="00000000" w:rsidRDefault="00EA6A92">
      <w:pPr>
        <w:pStyle w:val="a0"/>
        <w:rPr>
          <w:rFonts w:hint="cs"/>
          <w:rtl/>
        </w:rPr>
      </w:pPr>
      <w:r>
        <w:rPr>
          <w:rFonts w:hint="cs"/>
          <w:rtl/>
        </w:rPr>
        <w:t>חבר הכנסת הרב נסים, אני לא מדבר על "פייר", לא "פייר". כשאתם הייתם בקואליציה הצלחתם להעביר כל מיני חוקים.</w:t>
      </w:r>
    </w:p>
    <w:p w14:paraId="73242F19" w14:textId="77777777" w:rsidR="00000000" w:rsidRDefault="00EA6A92">
      <w:pPr>
        <w:pStyle w:val="af0"/>
        <w:rPr>
          <w:rtl/>
        </w:rPr>
      </w:pPr>
      <w:r>
        <w:rPr>
          <w:rtl/>
        </w:rPr>
        <w:br/>
        <w:t>נסים זאב (ש"ס):</w:t>
      </w:r>
    </w:p>
    <w:p w14:paraId="4E2FC133" w14:textId="77777777" w:rsidR="00000000" w:rsidRDefault="00EA6A92">
      <w:pPr>
        <w:pStyle w:val="a0"/>
        <w:rPr>
          <w:rtl/>
        </w:rPr>
      </w:pPr>
    </w:p>
    <w:p w14:paraId="1913A9C1" w14:textId="77777777" w:rsidR="00000000" w:rsidRDefault="00EA6A92">
      <w:pPr>
        <w:pStyle w:val="a0"/>
        <w:rPr>
          <w:rFonts w:hint="cs"/>
          <w:rtl/>
        </w:rPr>
      </w:pPr>
      <w:r>
        <w:rPr>
          <w:rFonts w:hint="cs"/>
          <w:rtl/>
        </w:rPr>
        <w:t>נכון, אבל - - -</w:t>
      </w:r>
    </w:p>
    <w:p w14:paraId="22641DFE" w14:textId="77777777" w:rsidR="00000000" w:rsidRDefault="00EA6A92">
      <w:pPr>
        <w:pStyle w:val="-"/>
        <w:rPr>
          <w:rtl/>
        </w:rPr>
      </w:pPr>
      <w:r>
        <w:rPr>
          <w:rtl/>
        </w:rPr>
        <w:br/>
      </w:r>
      <w:bookmarkStart w:id="329" w:name="FS000001030T31_05_2004_20_24_26C"/>
      <w:bookmarkEnd w:id="329"/>
      <w:r>
        <w:rPr>
          <w:rtl/>
        </w:rPr>
        <w:t>מגלי והבה (הליכוד):</w:t>
      </w:r>
    </w:p>
    <w:p w14:paraId="75DF5AAF" w14:textId="77777777" w:rsidR="00000000" w:rsidRDefault="00EA6A92">
      <w:pPr>
        <w:pStyle w:val="a0"/>
        <w:rPr>
          <w:rtl/>
        </w:rPr>
      </w:pPr>
    </w:p>
    <w:p w14:paraId="14A6DB5F" w14:textId="77777777" w:rsidR="00000000" w:rsidRDefault="00EA6A92">
      <w:pPr>
        <w:pStyle w:val="a0"/>
        <w:rPr>
          <w:rFonts w:hint="cs"/>
          <w:rtl/>
        </w:rPr>
      </w:pPr>
      <w:r>
        <w:rPr>
          <w:rFonts w:hint="cs"/>
          <w:rtl/>
        </w:rPr>
        <w:t>מוסר ההשכל שאני מנסה להעביר לחבר הכנסת דהאמשה - - -</w:t>
      </w:r>
    </w:p>
    <w:p w14:paraId="603A7F49" w14:textId="77777777" w:rsidR="00000000" w:rsidRDefault="00EA6A92">
      <w:pPr>
        <w:pStyle w:val="af0"/>
        <w:rPr>
          <w:rtl/>
        </w:rPr>
      </w:pPr>
      <w:r>
        <w:rPr>
          <w:rtl/>
        </w:rPr>
        <w:br/>
        <w:t>נסים זאב (ש"ס):</w:t>
      </w:r>
    </w:p>
    <w:p w14:paraId="3F320111" w14:textId="77777777" w:rsidR="00000000" w:rsidRDefault="00EA6A92">
      <w:pPr>
        <w:pStyle w:val="a0"/>
        <w:rPr>
          <w:rtl/>
        </w:rPr>
      </w:pPr>
    </w:p>
    <w:p w14:paraId="7C5FB214" w14:textId="77777777" w:rsidR="00000000" w:rsidRDefault="00EA6A92">
      <w:pPr>
        <w:pStyle w:val="a0"/>
        <w:rPr>
          <w:rFonts w:hint="cs"/>
          <w:rtl/>
        </w:rPr>
      </w:pPr>
      <w:r>
        <w:rPr>
          <w:rFonts w:hint="cs"/>
          <w:rtl/>
        </w:rPr>
        <w:t>אפילו מח'ול, שהעביר או</w:t>
      </w:r>
      <w:r>
        <w:rPr>
          <w:rFonts w:hint="cs"/>
          <w:rtl/>
        </w:rPr>
        <w:t xml:space="preserve">תה הצעת חוק של איוב קרא - - - לא נתנו לו להעביר. </w:t>
      </w:r>
    </w:p>
    <w:p w14:paraId="7E3F9F59" w14:textId="77777777" w:rsidR="00000000" w:rsidRDefault="00EA6A92">
      <w:pPr>
        <w:pStyle w:val="af1"/>
        <w:rPr>
          <w:rtl/>
        </w:rPr>
      </w:pPr>
      <w:r>
        <w:rPr>
          <w:rtl/>
        </w:rPr>
        <w:br/>
        <w:t>היו"ר אתי לבני:</w:t>
      </w:r>
    </w:p>
    <w:p w14:paraId="69D123B9" w14:textId="77777777" w:rsidR="00000000" w:rsidRDefault="00EA6A92">
      <w:pPr>
        <w:pStyle w:val="a0"/>
        <w:rPr>
          <w:rtl/>
        </w:rPr>
      </w:pPr>
    </w:p>
    <w:p w14:paraId="17545CEE" w14:textId="77777777" w:rsidR="00000000" w:rsidRDefault="00EA6A92">
      <w:pPr>
        <w:pStyle w:val="a0"/>
        <w:rPr>
          <w:rFonts w:hint="cs"/>
          <w:rtl/>
        </w:rPr>
      </w:pPr>
      <w:r>
        <w:rPr>
          <w:rFonts w:hint="cs"/>
          <w:rtl/>
        </w:rPr>
        <w:t>חבר הכנסת זאב.</w:t>
      </w:r>
    </w:p>
    <w:p w14:paraId="1A7DDF72" w14:textId="77777777" w:rsidR="00000000" w:rsidRDefault="00EA6A92">
      <w:pPr>
        <w:pStyle w:val="af0"/>
        <w:rPr>
          <w:rtl/>
        </w:rPr>
      </w:pPr>
      <w:r>
        <w:rPr>
          <w:rtl/>
        </w:rPr>
        <w:br/>
        <w:t>עבד-אלמאלכ דהאמשה (רע"ם):</w:t>
      </w:r>
    </w:p>
    <w:p w14:paraId="69F1C8BE" w14:textId="77777777" w:rsidR="00000000" w:rsidRDefault="00EA6A92">
      <w:pPr>
        <w:pStyle w:val="a0"/>
        <w:rPr>
          <w:rtl/>
        </w:rPr>
      </w:pPr>
    </w:p>
    <w:p w14:paraId="7BAF00EE" w14:textId="77777777" w:rsidR="00000000" w:rsidRDefault="00EA6A92">
      <w:pPr>
        <w:pStyle w:val="a0"/>
        <w:rPr>
          <w:rFonts w:hint="cs"/>
          <w:rtl/>
        </w:rPr>
      </w:pPr>
      <w:r>
        <w:rPr>
          <w:rFonts w:hint="cs"/>
          <w:rtl/>
        </w:rPr>
        <w:t>- - -</w:t>
      </w:r>
    </w:p>
    <w:p w14:paraId="03C3977C" w14:textId="77777777" w:rsidR="00000000" w:rsidRDefault="00EA6A92">
      <w:pPr>
        <w:pStyle w:val="-"/>
        <w:rPr>
          <w:rtl/>
        </w:rPr>
      </w:pPr>
      <w:r>
        <w:rPr>
          <w:rtl/>
        </w:rPr>
        <w:br/>
      </w:r>
      <w:bookmarkStart w:id="330" w:name="FS000001030T31_05_2004_20_25_41C"/>
      <w:bookmarkEnd w:id="330"/>
      <w:r>
        <w:rPr>
          <w:rtl/>
        </w:rPr>
        <w:t>מגלי והבה (הליכוד):</w:t>
      </w:r>
    </w:p>
    <w:p w14:paraId="01972E9E" w14:textId="77777777" w:rsidR="00000000" w:rsidRDefault="00EA6A92">
      <w:pPr>
        <w:pStyle w:val="a0"/>
        <w:rPr>
          <w:rtl/>
        </w:rPr>
      </w:pPr>
    </w:p>
    <w:p w14:paraId="1FE40A37" w14:textId="77777777" w:rsidR="00000000" w:rsidRDefault="00EA6A92">
      <w:pPr>
        <w:pStyle w:val="a0"/>
        <w:rPr>
          <w:rFonts w:hint="cs"/>
          <w:rtl/>
        </w:rPr>
      </w:pPr>
      <w:r>
        <w:rPr>
          <w:rFonts w:hint="cs"/>
          <w:rtl/>
        </w:rPr>
        <w:t xml:space="preserve">מה שרציתי להגיד - מוסר ההשכל לחבר הכנסת דהאמשה, שכדאי באמת לחשוב איך לייצג את הבוחרים שלך נאמנה כאן בבית-הנבחרים - - </w:t>
      </w:r>
      <w:r>
        <w:rPr>
          <w:rFonts w:hint="cs"/>
          <w:rtl/>
        </w:rPr>
        <w:t>-</w:t>
      </w:r>
    </w:p>
    <w:p w14:paraId="0A6896E8" w14:textId="77777777" w:rsidR="00000000" w:rsidRDefault="00EA6A92">
      <w:pPr>
        <w:pStyle w:val="af0"/>
        <w:rPr>
          <w:rtl/>
        </w:rPr>
      </w:pPr>
      <w:r>
        <w:rPr>
          <w:rtl/>
        </w:rPr>
        <w:br/>
        <w:t>עבד-אלמאלכ דהאמשה (רע"ם):</w:t>
      </w:r>
    </w:p>
    <w:p w14:paraId="697206BA" w14:textId="77777777" w:rsidR="00000000" w:rsidRDefault="00EA6A92">
      <w:pPr>
        <w:pStyle w:val="a0"/>
        <w:rPr>
          <w:rtl/>
        </w:rPr>
      </w:pPr>
    </w:p>
    <w:p w14:paraId="5678F7DB" w14:textId="77777777" w:rsidR="00000000" w:rsidRDefault="00EA6A92">
      <w:pPr>
        <w:pStyle w:val="a0"/>
        <w:rPr>
          <w:rFonts w:hint="cs"/>
          <w:rtl/>
        </w:rPr>
      </w:pPr>
      <w:r>
        <w:rPr>
          <w:rFonts w:hint="cs"/>
          <w:rtl/>
        </w:rPr>
        <w:t>בעניין הזה אל תיתן לי שיעורים. תאמין לי, אני עושה את זה על הצד הטוב ביותר - - -</w:t>
      </w:r>
    </w:p>
    <w:p w14:paraId="79C96C77" w14:textId="77777777" w:rsidR="00000000" w:rsidRDefault="00EA6A92">
      <w:pPr>
        <w:pStyle w:val="-"/>
        <w:rPr>
          <w:rtl/>
        </w:rPr>
      </w:pPr>
      <w:r>
        <w:rPr>
          <w:rtl/>
        </w:rPr>
        <w:br/>
      </w:r>
      <w:bookmarkStart w:id="331" w:name="FS000001030T31_05_2004_20_26_59C"/>
      <w:bookmarkEnd w:id="331"/>
      <w:r>
        <w:rPr>
          <w:rtl/>
        </w:rPr>
        <w:t>מגלי והבה (הליכוד):</w:t>
      </w:r>
    </w:p>
    <w:p w14:paraId="3F52FE40" w14:textId="77777777" w:rsidR="00000000" w:rsidRDefault="00EA6A92">
      <w:pPr>
        <w:pStyle w:val="a0"/>
        <w:rPr>
          <w:rtl/>
        </w:rPr>
      </w:pPr>
    </w:p>
    <w:p w14:paraId="6DF0C22D" w14:textId="77777777" w:rsidR="00000000" w:rsidRDefault="00EA6A92">
      <w:pPr>
        <w:pStyle w:val="a0"/>
        <w:rPr>
          <w:rFonts w:hint="cs"/>
          <w:rtl/>
        </w:rPr>
      </w:pPr>
      <w:r>
        <w:rPr>
          <w:rFonts w:hint="cs"/>
          <w:rtl/>
        </w:rPr>
        <w:t>לא, אני חושב שזאת בדיוק הנקודה. אתה פה שלוש קדנציות, לא העברת אפילו הצעת חוק אחת, והבוחרים שואלים את עצמם כל הזמן: אנחנו שול</w:t>
      </w:r>
      <w:r>
        <w:rPr>
          <w:rFonts w:hint="cs"/>
          <w:rtl/>
        </w:rPr>
        <w:t>חים נציגים לכנסת בשביל לשמוע אותם הדברים כל יום? בשביל לשמוע אותן מחאות? זאת בדיוק הנקודה, שאנחנו מדברים לאותם בוחרים, ואנחנו מכירים את הבוחרים שלך - הם צריכים להבין ולהגיע למסקנה - -</w:t>
      </w:r>
    </w:p>
    <w:p w14:paraId="48562BE3" w14:textId="77777777" w:rsidR="00000000" w:rsidRDefault="00EA6A92">
      <w:pPr>
        <w:pStyle w:val="af0"/>
        <w:rPr>
          <w:rtl/>
        </w:rPr>
      </w:pPr>
      <w:r>
        <w:rPr>
          <w:rtl/>
        </w:rPr>
        <w:br/>
        <w:t>עבד-אלמאלכ דהאמשה (רע"ם):</w:t>
      </w:r>
    </w:p>
    <w:p w14:paraId="2CDE80E7" w14:textId="77777777" w:rsidR="00000000" w:rsidRDefault="00EA6A92">
      <w:pPr>
        <w:pStyle w:val="a0"/>
        <w:rPr>
          <w:rtl/>
        </w:rPr>
      </w:pPr>
    </w:p>
    <w:p w14:paraId="6F03E4CC" w14:textId="77777777" w:rsidR="00000000" w:rsidRDefault="00EA6A92">
      <w:pPr>
        <w:pStyle w:val="a0"/>
        <w:rPr>
          <w:rFonts w:hint="cs"/>
          <w:rtl/>
        </w:rPr>
      </w:pPr>
      <w:r>
        <w:rPr>
          <w:rFonts w:hint="cs"/>
          <w:rtl/>
        </w:rPr>
        <w:t>הם יודעים טוב מאוד שבממשלות כאלה, בכנסות כאל</w:t>
      </w:r>
      <w:r>
        <w:rPr>
          <w:rFonts w:hint="cs"/>
          <w:rtl/>
        </w:rPr>
        <w:t xml:space="preserve">ה, עם גזענות - - - אי-אפשר להעביר הצעות חוק. </w:t>
      </w:r>
    </w:p>
    <w:p w14:paraId="036D5FDF" w14:textId="77777777" w:rsidR="00000000" w:rsidRDefault="00EA6A92">
      <w:pPr>
        <w:pStyle w:val="-"/>
        <w:rPr>
          <w:rtl/>
        </w:rPr>
      </w:pPr>
      <w:r>
        <w:rPr>
          <w:rtl/>
        </w:rPr>
        <w:br/>
      </w:r>
      <w:bookmarkStart w:id="332" w:name="FS000001030T31_05_2004_20_29_19C"/>
      <w:bookmarkEnd w:id="332"/>
      <w:r>
        <w:rPr>
          <w:rtl/>
        </w:rPr>
        <w:t>מגלי והבה (הליכוד):</w:t>
      </w:r>
    </w:p>
    <w:p w14:paraId="1603A7EF" w14:textId="77777777" w:rsidR="00000000" w:rsidRDefault="00EA6A92">
      <w:pPr>
        <w:pStyle w:val="a0"/>
        <w:rPr>
          <w:rtl/>
        </w:rPr>
      </w:pPr>
    </w:p>
    <w:p w14:paraId="254E3EF6" w14:textId="77777777" w:rsidR="00000000" w:rsidRDefault="00EA6A92">
      <w:pPr>
        <w:pStyle w:val="a0"/>
        <w:rPr>
          <w:rFonts w:hint="cs"/>
          <w:rtl/>
        </w:rPr>
      </w:pPr>
      <w:r>
        <w:rPr>
          <w:rFonts w:hint="cs"/>
          <w:rtl/>
        </w:rPr>
        <w:t>- -  שאתה היום - לדעתי, אתה חוטא למטרה. אני לא רציתי להתווכח אתך, רק רציתי להסביר. אני הופתעתי באמת - חברי הכנסת הוותיקים אולי מכירים את זה - אבל אני שנה וחצי פה, מאז הכנסת הנוכחית, ופעם ר</w:t>
      </w:r>
      <w:r>
        <w:rPr>
          <w:rFonts w:hint="cs"/>
          <w:rtl/>
        </w:rPr>
        <w:t>אשונה שאני שומע שאתה פה שלוש קדנציות ולא הצלחת להעביר אפילו הצעת חוק אחת. אז תתמוך לפחות בהצעות החוק שיש בהן כדי להיטיב עם האזרח - - -</w:t>
      </w:r>
    </w:p>
    <w:p w14:paraId="45D2339E" w14:textId="77777777" w:rsidR="00000000" w:rsidRDefault="00EA6A92">
      <w:pPr>
        <w:pStyle w:val="af0"/>
        <w:rPr>
          <w:rtl/>
        </w:rPr>
      </w:pPr>
      <w:r>
        <w:rPr>
          <w:rtl/>
        </w:rPr>
        <w:br/>
        <w:t>עבד-אלמאלכ דהאמשה (רע"ם):</w:t>
      </w:r>
    </w:p>
    <w:p w14:paraId="2C12FC7B" w14:textId="77777777" w:rsidR="00000000" w:rsidRDefault="00EA6A92">
      <w:pPr>
        <w:pStyle w:val="a0"/>
        <w:rPr>
          <w:rtl/>
        </w:rPr>
      </w:pPr>
    </w:p>
    <w:p w14:paraId="6F6CCA7B" w14:textId="77777777" w:rsidR="00000000" w:rsidRDefault="00EA6A92">
      <w:pPr>
        <w:pStyle w:val="a0"/>
        <w:rPr>
          <w:rFonts w:hint="cs"/>
          <w:rtl/>
        </w:rPr>
      </w:pPr>
      <w:r>
        <w:rPr>
          <w:rFonts w:hint="cs"/>
          <w:rtl/>
        </w:rPr>
        <w:t xml:space="preserve">את זה אני עושה כל הזמן. </w:t>
      </w:r>
    </w:p>
    <w:p w14:paraId="3BA0BBAF" w14:textId="77777777" w:rsidR="00000000" w:rsidRDefault="00EA6A92">
      <w:pPr>
        <w:pStyle w:val="-"/>
        <w:rPr>
          <w:rtl/>
        </w:rPr>
      </w:pPr>
      <w:r>
        <w:rPr>
          <w:rtl/>
        </w:rPr>
        <w:br/>
      </w:r>
      <w:bookmarkStart w:id="333" w:name="FS000001030T31_05_2004_20_31_24C"/>
      <w:bookmarkEnd w:id="333"/>
      <w:r>
        <w:rPr>
          <w:rtl/>
        </w:rPr>
        <w:t>מגלי והבה (הליכוד):</w:t>
      </w:r>
    </w:p>
    <w:p w14:paraId="204CEABD" w14:textId="77777777" w:rsidR="00000000" w:rsidRDefault="00EA6A92">
      <w:pPr>
        <w:pStyle w:val="a0"/>
        <w:rPr>
          <w:rtl/>
        </w:rPr>
      </w:pPr>
    </w:p>
    <w:p w14:paraId="41D6170C" w14:textId="77777777" w:rsidR="00000000" w:rsidRDefault="00EA6A92">
      <w:pPr>
        <w:pStyle w:val="a0"/>
        <w:rPr>
          <w:rFonts w:hint="cs"/>
          <w:rtl/>
        </w:rPr>
      </w:pPr>
      <w:r>
        <w:rPr>
          <w:rFonts w:hint="cs"/>
          <w:rtl/>
        </w:rPr>
        <w:t>- - - להסתכל על חצי הכוס המלאה, וזה רק תורם. ב</w:t>
      </w:r>
      <w:r>
        <w:rPr>
          <w:rFonts w:hint="cs"/>
          <w:rtl/>
        </w:rPr>
        <w:t xml:space="preserve">דיוק, זאת הכוונה שאנחנו ננסה להיות האנשים שיביאו - זאת הדוגמה בדיוק, שאנחנו רוצים שניטיב עם כל האוכלוסייה בלי הבדל - - </w:t>
      </w:r>
    </w:p>
    <w:p w14:paraId="4D3EFEA6" w14:textId="77777777" w:rsidR="00000000" w:rsidRDefault="00EA6A92">
      <w:pPr>
        <w:pStyle w:val="af0"/>
        <w:rPr>
          <w:rtl/>
        </w:rPr>
      </w:pPr>
      <w:r>
        <w:rPr>
          <w:rtl/>
        </w:rPr>
        <w:br/>
        <w:t>עבד-אלמאלכ דהאמשה (רע"ם):</w:t>
      </w:r>
    </w:p>
    <w:p w14:paraId="04BC179A" w14:textId="77777777" w:rsidR="00000000" w:rsidRDefault="00EA6A92">
      <w:pPr>
        <w:pStyle w:val="a0"/>
        <w:rPr>
          <w:rtl/>
        </w:rPr>
      </w:pPr>
    </w:p>
    <w:p w14:paraId="3EE214A2" w14:textId="77777777" w:rsidR="00000000" w:rsidRDefault="00EA6A92">
      <w:pPr>
        <w:pStyle w:val="a0"/>
        <w:rPr>
          <w:rFonts w:hint="cs"/>
          <w:rtl/>
        </w:rPr>
      </w:pPr>
      <w:r>
        <w:rPr>
          <w:rFonts w:hint="cs"/>
          <w:rtl/>
        </w:rPr>
        <w:t>בשביל זה הגעת לליכוד - - -</w:t>
      </w:r>
    </w:p>
    <w:p w14:paraId="023E72B5" w14:textId="77777777" w:rsidR="00000000" w:rsidRDefault="00EA6A92">
      <w:pPr>
        <w:pStyle w:val="-"/>
        <w:rPr>
          <w:rtl/>
        </w:rPr>
      </w:pPr>
      <w:r>
        <w:rPr>
          <w:rtl/>
        </w:rPr>
        <w:br/>
      </w:r>
      <w:bookmarkStart w:id="334" w:name="FS000001030T31_05_2004_20_32_18C"/>
      <w:bookmarkEnd w:id="334"/>
      <w:r>
        <w:rPr>
          <w:rtl/>
        </w:rPr>
        <w:t>מגלי והבה (הליכוד):</w:t>
      </w:r>
    </w:p>
    <w:p w14:paraId="30C333CA" w14:textId="77777777" w:rsidR="00000000" w:rsidRDefault="00EA6A92">
      <w:pPr>
        <w:pStyle w:val="a0"/>
        <w:rPr>
          <w:rtl/>
        </w:rPr>
      </w:pPr>
    </w:p>
    <w:p w14:paraId="4BA6A267" w14:textId="77777777" w:rsidR="00000000" w:rsidRDefault="00EA6A92">
      <w:pPr>
        <w:pStyle w:val="a0"/>
        <w:rPr>
          <w:rFonts w:hint="cs"/>
          <w:rtl/>
        </w:rPr>
      </w:pPr>
      <w:r>
        <w:rPr>
          <w:rFonts w:hint="cs"/>
          <w:rtl/>
        </w:rPr>
        <w:t>- - וזאת ההזדמנות שלך לבוא ולתמוך בחוקים מהסוג הזה.</w:t>
      </w:r>
    </w:p>
    <w:p w14:paraId="52B127FA" w14:textId="77777777" w:rsidR="00000000" w:rsidRDefault="00EA6A92">
      <w:pPr>
        <w:pStyle w:val="af1"/>
        <w:rPr>
          <w:rtl/>
        </w:rPr>
      </w:pPr>
      <w:r>
        <w:rPr>
          <w:rtl/>
        </w:rPr>
        <w:br/>
        <w:t xml:space="preserve">היו"ר </w:t>
      </w:r>
      <w:r>
        <w:rPr>
          <w:rtl/>
        </w:rPr>
        <w:t>אתי לבני:</w:t>
      </w:r>
    </w:p>
    <w:p w14:paraId="71578480" w14:textId="77777777" w:rsidR="00000000" w:rsidRDefault="00EA6A92">
      <w:pPr>
        <w:pStyle w:val="a0"/>
        <w:rPr>
          <w:rtl/>
        </w:rPr>
      </w:pPr>
    </w:p>
    <w:p w14:paraId="458304CE" w14:textId="77777777" w:rsidR="00000000" w:rsidRDefault="00EA6A92">
      <w:pPr>
        <w:pStyle w:val="a0"/>
        <w:rPr>
          <w:rFonts w:hint="cs"/>
          <w:rtl/>
        </w:rPr>
      </w:pPr>
      <w:r>
        <w:rPr>
          <w:rFonts w:hint="cs"/>
          <w:rtl/>
        </w:rPr>
        <w:t>תודה רבה. חבר הכנסת עבד-אלמאלכ דהאמשה, בבקשה.</w:t>
      </w:r>
    </w:p>
    <w:p w14:paraId="4E5C38AA" w14:textId="77777777" w:rsidR="00000000" w:rsidRDefault="00EA6A92">
      <w:pPr>
        <w:pStyle w:val="af0"/>
        <w:rPr>
          <w:rtl/>
        </w:rPr>
      </w:pPr>
      <w:r>
        <w:rPr>
          <w:rtl/>
        </w:rPr>
        <w:br/>
        <w:t>חיים כץ (הליכוד):</w:t>
      </w:r>
    </w:p>
    <w:p w14:paraId="42F6A5D4" w14:textId="77777777" w:rsidR="00000000" w:rsidRDefault="00EA6A92">
      <w:pPr>
        <w:pStyle w:val="a0"/>
        <w:rPr>
          <w:rtl/>
        </w:rPr>
      </w:pPr>
    </w:p>
    <w:p w14:paraId="0B448837" w14:textId="77777777" w:rsidR="00000000" w:rsidRDefault="00EA6A92">
      <w:pPr>
        <w:pStyle w:val="a0"/>
        <w:rPr>
          <w:rFonts w:hint="cs"/>
          <w:rtl/>
        </w:rPr>
      </w:pPr>
      <w:r>
        <w:rPr>
          <w:rFonts w:hint="cs"/>
          <w:rtl/>
        </w:rPr>
        <w:t xml:space="preserve">עכשיו אתה יכול לענות לי מה שאתה רוצה, כי אני גם שם, אני אענה לך. </w:t>
      </w:r>
    </w:p>
    <w:p w14:paraId="5F2A636C" w14:textId="77777777" w:rsidR="00000000" w:rsidRDefault="00EA6A92">
      <w:pPr>
        <w:pStyle w:val="a"/>
        <w:rPr>
          <w:rtl/>
        </w:rPr>
      </w:pPr>
      <w:bookmarkStart w:id="335" w:name="FS000000550T31_05_2004_20_33_07"/>
      <w:bookmarkEnd w:id="335"/>
      <w:r>
        <w:rPr>
          <w:rtl/>
        </w:rPr>
        <w:br/>
      </w:r>
      <w:bookmarkStart w:id="336" w:name="_Toc74484124"/>
      <w:r>
        <w:rPr>
          <w:rtl/>
        </w:rPr>
        <w:t>עבד-אלמאלכ דהאמשה (רע"ם):</w:t>
      </w:r>
      <w:bookmarkEnd w:id="336"/>
    </w:p>
    <w:p w14:paraId="7834FDF9" w14:textId="77777777" w:rsidR="00000000" w:rsidRDefault="00EA6A92">
      <w:pPr>
        <w:pStyle w:val="a0"/>
        <w:rPr>
          <w:rtl/>
        </w:rPr>
      </w:pPr>
    </w:p>
    <w:p w14:paraId="24002E33" w14:textId="77777777" w:rsidR="00000000" w:rsidRDefault="00EA6A92">
      <w:pPr>
        <w:pStyle w:val="a0"/>
        <w:rPr>
          <w:rFonts w:hint="cs"/>
          <w:rtl/>
        </w:rPr>
      </w:pPr>
      <w:r>
        <w:rPr>
          <w:rFonts w:hint="cs"/>
          <w:rtl/>
        </w:rPr>
        <w:t xml:space="preserve">גם לך וגם לו. </w:t>
      </w:r>
    </w:p>
    <w:p w14:paraId="35F90E01" w14:textId="77777777" w:rsidR="00000000" w:rsidRDefault="00EA6A92">
      <w:pPr>
        <w:pStyle w:val="a0"/>
        <w:rPr>
          <w:rFonts w:hint="cs"/>
          <w:rtl/>
        </w:rPr>
      </w:pPr>
    </w:p>
    <w:p w14:paraId="2E9B0E09" w14:textId="77777777" w:rsidR="00000000" w:rsidRDefault="00EA6A92">
      <w:pPr>
        <w:pStyle w:val="a0"/>
        <w:rPr>
          <w:rFonts w:hint="cs"/>
          <w:rtl/>
        </w:rPr>
      </w:pPr>
      <w:r>
        <w:rPr>
          <w:rFonts w:hint="cs"/>
          <w:rtl/>
        </w:rPr>
        <w:t>גברתי היושבת-ראש, מכובדי השר, חברי חברי הכנסת, חבל באמת לנהוג בציניות</w:t>
      </w:r>
      <w:r>
        <w:rPr>
          <w:rFonts w:hint="cs"/>
          <w:rtl/>
        </w:rPr>
        <w:t xml:space="preserve"> נוראית כזאת. אנחנו יושבים בכנסת הזאת - לפחות חבר הכנסת כץ - עוד מהקדנציה הקודמת, ויודעים טוב מאוד איך העניינים מתנהלים. </w:t>
      </w:r>
    </w:p>
    <w:p w14:paraId="0D7648AA" w14:textId="77777777" w:rsidR="00000000" w:rsidRDefault="00EA6A92">
      <w:pPr>
        <w:pStyle w:val="a0"/>
        <w:rPr>
          <w:rFonts w:hint="cs"/>
          <w:rtl/>
        </w:rPr>
      </w:pPr>
    </w:p>
    <w:p w14:paraId="0DCE49A0" w14:textId="77777777" w:rsidR="00000000" w:rsidRDefault="00EA6A92">
      <w:pPr>
        <w:pStyle w:val="a0"/>
        <w:rPr>
          <w:rFonts w:hint="cs"/>
          <w:rtl/>
        </w:rPr>
      </w:pPr>
      <w:r>
        <w:rPr>
          <w:rFonts w:hint="cs"/>
          <w:rtl/>
        </w:rPr>
        <w:t>אני הייתי מוכן לקבל את הביקורת הזאת, אם תפתח את התיק שלי ואת הצעות החוק שהגשתי ותמצא שאני ישבתי עצל ולא הגשתי הצעות. הגשתי הצעות חברת</w:t>
      </w:r>
      <w:r>
        <w:rPr>
          <w:rFonts w:hint="cs"/>
          <w:rtl/>
        </w:rPr>
        <w:t xml:space="preserve">יות לרוב, והצעות טובות והצעות שחברי כנסת העבירו, אבל כיוון שאני שייך למפלגה שאני שייך אליה ולמגזר שאני שייך אליו - ואני אומר לך יותר מזה: לא רק שלוש קדנציות, מאז קום הכנסת - אני זורק פה אתגר - אם עברה הצעת חוק אחת של חבר כנסת ערבי, בלתי אם הממשלה תמכה בה. </w:t>
      </w:r>
    </w:p>
    <w:p w14:paraId="3DEB2484" w14:textId="77777777" w:rsidR="00000000" w:rsidRDefault="00EA6A92">
      <w:pPr>
        <w:pStyle w:val="af0"/>
        <w:rPr>
          <w:rtl/>
        </w:rPr>
      </w:pPr>
      <w:r>
        <w:rPr>
          <w:rtl/>
        </w:rPr>
        <w:br/>
        <w:t>דניאל בנלולו (הליכוד):</w:t>
      </w:r>
    </w:p>
    <w:p w14:paraId="00E4A7EF" w14:textId="77777777" w:rsidR="00000000" w:rsidRDefault="00EA6A92">
      <w:pPr>
        <w:pStyle w:val="a0"/>
        <w:rPr>
          <w:rtl/>
        </w:rPr>
      </w:pPr>
    </w:p>
    <w:p w14:paraId="5F0B3657" w14:textId="77777777" w:rsidR="00000000" w:rsidRDefault="00EA6A92">
      <w:pPr>
        <w:pStyle w:val="a0"/>
        <w:rPr>
          <w:rFonts w:hint="cs"/>
          <w:rtl/>
        </w:rPr>
      </w:pPr>
      <w:r>
        <w:rPr>
          <w:rFonts w:hint="cs"/>
          <w:rtl/>
        </w:rPr>
        <w:t xml:space="preserve">אתה יודע למה? </w:t>
      </w:r>
    </w:p>
    <w:p w14:paraId="4C30A27D" w14:textId="77777777" w:rsidR="00000000" w:rsidRDefault="00EA6A92">
      <w:pPr>
        <w:pStyle w:val="af0"/>
        <w:rPr>
          <w:rtl/>
        </w:rPr>
      </w:pPr>
      <w:r>
        <w:rPr>
          <w:rtl/>
        </w:rPr>
        <w:br/>
        <w:t>השר מאיר שטרית:</w:t>
      </w:r>
    </w:p>
    <w:p w14:paraId="00D67685" w14:textId="77777777" w:rsidR="00000000" w:rsidRDefault="00EA6A92">
      <w:pPr>
        <w:pStyle w:val="a0"/>
        <w:rPr>
          <w:rtl/>
        </w:rPr>
      </w:pPr>
    </w:p>
    <w:p w14:paraId="3E8D8F61" w14:textId="77777777" w:rsidR="00000000" w:rsidRDefault="00EA6A92">
      <w:pPr>
        <w:pStyle w:val="a0"/>
        <w:ind w:firstLine="0"/>
        <w:rPr>
          <w:rFonts w:hint="cs"/>
          <w:rtl/>
        </w:rPr>
      </w:pPr>
      <w:r>
        <w:rPr>
          <w:rFonts w:hint="cs"/>
          <w:rtl/>
        </w:rPr>
        <w:tab/>
        <w:t xml:space="preserve">זה הגיוני. </w:t>
      </w:r>
    </w:p>
    <w:p w14:paraId="57C24585" w14:textId="77777777" w:rsidR="00000000" w:rsidRDefault="00EA6A92">
      <w:pPr>
        <w:pStyle w:val="af0"/>
        <w:rPr>
          <w:rtl/>
        </w:rPr>
      </w:pPr>
      <w:r>
        <w:rPr>
          <w:rtl/>
        </w:rPr>
        <w:br/>
        <w:t>דניאל בנלולו (הליכוד):</w:t>
      </w:r>
    </w:p>
    <w:p w14:paraId="52F1D6FB" w14:textId="77777777" w:rsidR="00000000" w:rsidRDefault="00EA6A92">
      <w:pPr>
        <w:pStyle w:val="a0"/>
        <w:rPr>
          <w:rtl/>
        </w:rPr>
      </w:pPr>
    </w:p>
    <w:p w14:paraId="22D148F5" w14:textId="77777777" w:rsidR="00000000" w:rsidRDefault="00EA6A92">
      <w:pPr>
        <w:pStyle w:val="a0"/>
        <w:rPr>
          <w:rFonts w:hint="cs"/>
          <w:rtl/>
        </w:rPr>
      </w:pPr>
      <w:r>
        <w:rPr>
          <w:rFonts w:hint="cs"/>
          <w:rtl/>
        </w:rPr>
        <w:t>אתה יודע למה? - - -</w:t>
      </w:r>
    </w:p>
    <w:p w14:paraId="51E89673" w14:textId="77777777" w:rsidR="00000000" w:rsidRDefault="00EA6A92">
      <w:pPr>
        <w:pStyle w:val="-"/>
        <w:rPr>
          <w:rtl/>
        </w:rPr>
      </w:pPr>
      <w:r>
        <w:rPr>
          <w:rtl/>
        </w:rPr>
        <w:br/>
      </w:r>
      <w:bookmarkStart w:id="337" w:name="FS000000550T31_05_2004_20_37_06C"/>
      <w:bookmarkEnd w:id="337"/>
      <w:r>
        <w:rPr>
          <w:rtl/>
        </w:rPr>
        <w:t>עבד-אלמאלכ דהאמשה (רע"ם):</w:t>
      </w:r>
    </w:p>
    <w:p w14:paraId="62E0A380" w14:textId="77777777" w:rsidR="00000000" w:rsidRDefault="00EA6A92">
      <w:pPr>
        <w:pStyle w:val="a0"/>
        <w:rPr>
          <w:rtl/>
        </w:rPr>
      </w:pPr>
    </w:p>
    <w:p w14:paraId="5EED4AA7" w14:textId="77777777" w:rsidR="00000000" w:rsidRDefault="00EA6A92">
      <w:pPr>
        <w:pStyle w:val="a0"/>
        <w:rPr>
          <w:rFonts w:hint="cs"/>
          <w:rtl/>
        </w:rPr>
      </w:pPr>
      <w:r>
        <w:rPr>
          <w:rFonts w:hint="cs"/>
          <w:rtl/>
        </w:rPr>
        <w:t xml:space="preserve">הגיוני או לא הגיוני, זו שאלה אחרת, אבל אתה לא יכול להאשים אותי שאני לא העברתי הצעות חוק. </w:t>
      </w:r>
    </w:p>
    <w:p w14:paraId="5055CAC0" w14:textId="77777777" w:rsidR="00000000" w:rsidRDefault="00EA6A92">
      <w:pPr>
        <w:pStyle w:val="af0"/>
        <w:rPr>
          <w:rtl/>
        </w:rPr>
      </w:pPr>
      <w:r>
        <w:rPr>
          <w:rtl/>
        </w:rPr>
        <w:br/>
        <w:t>דניאל בנלולו (הליכוד</w:t>
      </w:r>
      <w:r>
        <w:rPr>
          <w:rtl/>
        </w:rPr>
        <w:t>):</w:t>
      </w:r>
    </w:p>
    <w:p w14:paraId="064FF8AD" w14:textId="77777777" w:rsidR="00000000" w:rsidRDefault="00EA6A92">
      <w:pPr>
        <w:pStyle w:val="a0"/>
        <w:rPr>
          <w:rtl/>
        </w:rPr>
      </w:pPr>
    </w:p>
    <w:p w14:paraId="4503BEEB" w14:textId="77777777" w:rsidR="00000000" w:rsidRDefault="00EA6A92">
      <w:pPr>
        <w:pStyle w:val="a0"/>
        <w:rPr>
          <w:rFonts w:hint="cs"/>
          <w:rtl/>
        </w:rPr>
      </w:pPr>
      <w:r>
        <w:rPr>
          <w:rFonts w:hint="cs"/>
          <w:rtl/>
        </w:rPr>
        <w:t>- - - זה לא משנה - - -</w:t>
      </w:r>
    </w:p>
    <w:p w14:paraId="3BC00E72" w14:textId="77777777" w:rsidR="00000000" w:rsidRDefault="00EA6A92">
      <w:pPr>
        <w:pStyle w:val="-"/>
        <w:rPr>
          <w:rtl/>
        </w:rPr>
      </w:pPr>
      <w:r>
        <w:rPr>
          <w:rtl/>
        </w:rPr>
        <w:br/>
      </w:r>
      <w:bookmarkStart w:id="338" w:name="FS000000550T31_05_2004_20_38_14C"/>
      <w:bookmarkEnd w:id="338"/>
      <w:r>
        <w:rPr>
          <w:rtl/>
        </w:rPr>
        <w:t>עבד-אלמאלכ דהאמשה (רע"ם):</w:t>
      </w:r>
    </w:p>
    <w:p w14:paraId="51F6F36B" w14:textId="77777777" w:rsidR="00000000" w:rsidRDefault="00EA6A92">
      <w:pPr>
        <w:pStyle w:val="a0"/>
        <w:rPr>
          <w:rtl/>
        </w:rPr>
      </w:pPr>
    </w:p>
    <w:p w14:paraId="09E53F11" w14:textId="77777777" w:rsidR="00000000" w:rsidRDefault="00EA6A92">
      <w:pPr>
        <w:pStyle w:val="a0"/>
        <w:rPr>
          <w:rFonts w:hint="cs"/>
          <w:rtl/>
        </w:rPr>
      </w:pPr>
      <w:r>
        <w:rPr>
          <w:rFonts w:hint="cs"/>
          <w:rtl/>
        </w:rPr>
        <w:t xml:space="preserve">הרי אתה לא בכשרונותיך הרבים מעביר הצעות חוק. </w:t>
      </w:r>
    </w:p>
    <w:p w14:paraId="3AB137EF" w14:textId="77777777" w:rsidR="00000000" w:rsidRDefault="00EA6A92">
      <w:pPr>
        <w:pStyle w:val="af0"/>
        <w:rPr>
          <w:rtl/>
        </w:rPr>
      </w:pPr>
      <w:r>
        <w:rPr>
          <w:rtl/>
        </w:rPr>
        <w:br/>
        <w:t>דניאל בנלולו (הליכוד):</w:t>
      </w:r>
    </w:p>
    <w:p w14:paraId="3BBB8D9D" w14:textId="77777777" w:rsidR="00000000" w:rsidRDefault="00EA6A92">
      <w:pPr>
        <w:pStyle w:val="a0"/>
        <w:rPr>
          <w:rtl/>
        </w:rPr>
      </w:pPr>
    </w:p>
    <w:p w14:paraId="253485F2" w14:textId="77777777" w:rsidR="00000000" w:rsidRDefault="00EA6A92">
      <w:pPr>
        <w:pStyle w:val="a0"/>
        <w:rPr>
          <w:rFonts w:hint="cs"/>
          <w:rtl/>
        </w:rPr>
      </w:pPr>
      <w:r>
        <w:rPr>
          <w:rFonts w:hint="cs"/>
          <w:rtl/>
        </w:rPr>
        <w:t xml:space="preserve">האם אתה יודע למה לא עברה? אתה יודע למה? </w:t>
      </w:r>
    </w:p>
    <w:p w14:paraId="6B035A72" w14:textId="77777777" w:rsidR="00000000" w:rsidRDefault="00EA6A92">
      <w:pPr>
        <w:pStyle w:val="-"/>
        <w:rPr>
          <w:rtl/>
        </w:rPr>
      </w:pPr>
      <w:r>
        <w:rPr>
          <w:rtl/>
        </w:rPr>
        <w:br/>
      </w:r>
      <w:bookmarkStart w:id="339" w:name="FS000000550T31_05_2004_20_38_42C"/>
      <w:bookmarkEnd w:id="339"/>
      <w:r>
        <w:rPr>
          <w:rtl/>
        </w:rPr>
        <w:t>עבד-אלמאלכ דהאמשה (רע"ם):</w:t>
      </w:r>
    </w:p>
    <w:p w14:paraId="7AB1B6D4" w14:textId="77777777" w:rsidR="00000000" w:rsidRDefault="00EA6A92">
      <w:pPr>
        <w:pStyle w:val="a0"/>
        <w:rPr>
          <w:rtl/>
        </w:rPr>
      </w:pPr>
    </w:p>
    <w:p w14:paraId="0EBFE71E" w14:textId="77777777" w:rsidR="00000000" w:rsidRDefault="00EA6A92">
      <w:pPr>
        <w:pStyle w:val="a0"/>
        <w:rPr>
          <w:rFonts w:hint="cs"/>
          <w:rtl/>
        </w:rPr>
      </w:pPr>
      <w:r>
        <w:rPr>
          <w:rFonts w:hint="cs"/>
          <w:rtl/>
        </w:rPr>
        <w:t xml:space="preserve">כי הקואליציה לא מוכנה - - </w:t>
      </w:r>
    </w:p>
    <w:p w14:paraId="7312265D" w14:textId="77777777" w:rsidR="00000000" w:rsidRDefault="00EA6A92">
      <w:pPr>
        <w:pStyle w:val="af0"/>
        <w:rPr>
          <w:rtl/>
        </w:rPr>
      </w:pPr>
      <w:r>
        <w:rPr>
          <w:rtl/>
        </w:rPr>
        <w:br/>
        <w:t>דניאל בנלולו (הליכוד):</w:t>
      </w:r>
    </w:p>
    <w:p w14:paraId="1A56AE08" w14:textId="77777777" w:rsidR="00000000" w:rsidRDefault="00EA6A92">
      <w:pPr>
        <w:pStyle w:val="a0"/>
        <w:rPr>
          <w:rtl/>
        </w:rPr>
      </w:pPr>
    </w:p>
    <w:p w14:paraId="0A5F2048" w14:textId="77777777" w:rsidR="00000000" w:rsidRDefault="00EA6A92">
      <w:pPr>
        <w:pStyle w:val="a0"/>
        <w:rPr>
          <w:rFonts w:hint="cs"/>
          <w:rtl/>
        </w:rPr>
      </w:pPr>
      <w:r>
        <w:rPr>
          <w:rFonts w:hint="cs"/>
          <w:rtl/>
        </w:rPr>
        <w:t xml:space="preserve">לא. </w:t>
      </w:r>
    </w:p>
    <w:p w14:paraId="7E66268C" w14:textId="77777777" w:rsidR="00000000" w:rsidRDefault="00EA6A92">
      <w:pPr>
        <w:pStyle w:val="-"/>
        <w:rPr>
          <w:rtl/>
        </w:rPr>
      </w:pPr>
      <w:r>
        <w:rPr>
          <w:rtl/>
        </w:rPr>
        <w:br/>
      </w:r>
      <w:bookmarkStart w:id="340" w:name="FS000000550T31_05_2004_20_38_59C"/>
      <w:bookmarkEnd w:id="340"/>
      <w:r>
        <w:rPr>
          <w:rtl/>
        </w:rPr>
        <w:t>עבד</w:t>
      </w:r>
      <w:r>
        <w:rPr>
          <w:rtl/>
        </w:rPr>
        <w:t>-אלמאלכ דהאמשה (רע"ם):</w:t>
      </w:r>
    </w:p>
    <w:p w14:paraId="2FE1B223" w14:textId="77777777" w:rsidR="00000000" w:rsidRDefault="00EA6A92">
      <w:pPr>
        <w:pStyle w:val="a0"/>
        <w:rPr>
          <w:rtl/>
        </w:rPr>
      </w:pPr>
    </w:p>
    <w:p w14:paraId="007BA423" w14:textId="77777777" w:rsidR="00000000" w:rsidRDefault="00EA6A92">
      <w:pPr>
        <w:pStyle w:val="a0"/>
        <w:rPr>
          <w:rFonts w:hint="cs"/>
          <w:rtl/>
        </w:rPr>
      </w:pPr>
      <w:r>
        <w:rPr>
          <w:rFonts w:hint="cs"/>
          <w:rtl/>
        </w:rPr>
        <w:t>- -  לשתף פעולה אתנו לא רק בהצעות חוק. אפילו - - -</w:t>
      </w:r>
    </w:p>
    <w:p w14:paraId="225487C4" w14:textId="77777777" w:rsidR="00000000" w:rsidRDefault="00EA6A92">
      <w:pPr>
        <w:pStyle w:val="af0"/>
        <w:rPr>
          <w:rtl/>
        </w:rPr>
      </w:pPr>
      <w:r>
        <w:rPr>
          <w:rtl/>
        </w:rPr>
        <w:br/>
        <w:t>דניאל בנלולו (הליכוד):</w:t>
      </w:r>
    </w:p>
    <w:p w14:paraId="1FE934C3" w14:textId="77777777" w:rsidR="00000000" w:rsidRDefault="00EA6A92">
      <w:pPr>
        <w:pStyle w:val="a0"/>
        <w:rPr>
          <w:rtl/>
        </w:rPr>
      </w:pPr>
    </w:p>
    <w:p w14:paraId="5099D18D" w14:textId="77777777" w:rsidR="00000000" w:rsidRDefault="00EA6A92">
      <w:pPr>
        <w:pStyle w:val="a0"/>
        <w:rPr>
          <w:rFonts w:hint="cs"/>
          <w:rtl/>
        </w:rPr>
      </w:pPr>
      <w:r>
        <w:rPr>
          <w:rFonts w:hint="cs"/>
          <w:rtl/>
        </w:rPr>
        <w:t xml:space="preserve">כי אתם - - - רק לעם הפלסטיני, זה מה שמעניין אותך, זה הכול. </w:t>
      </w:r>
    </w:p>
    <w:p w14:paraId="3808F2F7" w14:textId="77777777" w:rsidR="00000000" w:rsidRDefault="00EA6A92">
      <w:pPr>
        <w:pStyle w:val="af0"/>
        <w:rPr>
          <w:rtl/>
        </w:rPr>
      </w:pPr>
      <w:r>
        <w:rPr>
          <w:rtl/>
        </w:rPr>
        <w:br/>
        <w:t>עבד-אלמאלכ דהאמשה (רע"ם):</w:t>
      </w:r>
    </w:p>
    <w:p w14:paraId="4A5DBCB4" w14:textId="77777777" w:rsidR="00000000" w:rsidRDefault="00EA6A92">
      <w:pPr>
        <w:pStyle w:val="a0"/>
        <w:rPr>
          <w:rtl/>
        </w:rPr>
      </w:pPr>
    </w:p>
    <w:p w14:paraId="091D3078" w14:textId="77777777" w:rsidR="00000000" w:rsidRDefault="00EA6A92">
      <w:pPr>
        <w:pStyle w:val="a0"/>
        <w:rPr>
          <w:rFonts w:hint="cs"/>
          <w:rtl/>
        </w:rPr>
      </w:pPr>
      <w:r>
        <w:rPr>
          <w:rFonts w:hint="cs"/>
          <w:rtl/>
        </w:rPr>
        <w:t>לא, לא, לא רק זאת. יש הצעות שבכלל אינן פוליטיות, הצעות חברתיות. עכשי</w:t>
      </w:r>
      <w:r>
        <w:rPr>
          <w:rFonts w:hint="cs"/>
          <w:rtl/>
        </w:rPr>
        <w:t xml:space="preserve">ו נתן לכם חבר הכנסת זאב דוגמה - אותה הצעת חוק, רק לפני חודש, שהוגשה בידי מציעים אחרים, היא עברה בכנסת הזאת על-ידי המציעים האחרים, וכאשר אותה הצעה הוגשה בידי אותו חבר כנסת ערבי אתם הפלתם אותה. זה אומר ברור כאור השמש איך הכנסת הזאת מתנהלת ואיך הדברים הולכים </w:t>
      </w:r>
      <w:r>
        <w:rPr>
          <w:rFonts w:hint="cs"/>
          <w:rtl/>
        </w:rPr>
        <w:t>- -</w:t>
      </w:r>
    </w:p>
    <w:p w14:paraId="3FD90E5C" w14:textId="77777777" w:rsidR="00000000" w:rsidRDefault="00EA6A92">
      <w:pPr>
        <w:pStyle w:val="af0"/>
        <w:rPr>
          <w:rtl/>
        </w:rPr>
      </w:pPr>
      <w:r>
        <w:rPr>
          <w:rtl/>
        </w:rPr>
        <w:br/>
        <w:t>דניאל בנלולו (הליכוד):</w:t>
      </w:r>
    </w:p>
    <w:p w14:paraId="0508C40E" w14:textId="77777777" w:rsidR="00000000" w:rsidRDefault="00EA6A92">
      <w:pPr>
        <w:pStyle w:val="a0"/>
        <w:rPr>
          <w:rtl/>
        </w:rPr>
      </w:pPr>
    </w:p>
    <w:p w14:paraId="3C55FE64" w14:textId="77777777" w:rsidR="00000000" w:rsidRDefault="00EA6A92">
      <w:pPr>
        <w:pStyle w:val="a0"/>
        <w:rPr>
          <w:rFonts w:hint="cs"/>
          <w:rtl/>
        </w:rPr>
      </w:pPr>
      <w:r>
        <w:rPr>
          <w:rFonts w:hint="cs"/>
          <w:rtl/>
        </w:rPr>
        <w:t xml:space="preserve">אתה גם אף פעם לא הצבעת עם הקואליציה. </w:t>
      </w:r>
    </w:p>
    <w:p w14:paraId="4A0D09BC" w14:textId="77777777" w:rsidR="00000000" w:rsidRDefault="00EA6A92">
      <w:pPr>
        <w:pStyle w:val="-"/>
        <w:rPr>
          <w:rtl/>
        </w:rPr>
      </w:pPr>
      <w:r>
        <w:rPr>
          <w:rtl/>
        </w:rPr>
        <w:br/>
      </w:r>
      <w:bookmarkStart w:id="341" w:name="FS000000550T31_05_2004_20_43_21C"/>
      <w:bookmarkEnd w:id="341"/>
      <w:r>
        <w:rPr>
          <w:rtl/>
        </w:rPr>
        <w:t>עבד-אלמאלכ דהאמשה (רע"ם):</w:t>
      </w:r>
    </w:p>
    <w:p w14:paraId="713B4F1B" w14:textId="77777777" w:rsidR="00000000" w:rsidRDefault="00EA6A92">
      <w:pPr>
        <w:pStyle w:val="a0"/>
        <w:rPr>
          <w:rtl/>
        </w:rPr>
      </w:pPr>
    </w:p>
    <w:p w14:paraId="0B56A889" w14:textId="77777777" w:rsidR="00000000" w:rsidRDefault="00EA6A92">
      <w:pPr>
        <w:pStyle w:val="a0"/>
        <w:rPr>
          <w:rFonts w:hint="cs"/>
          <w:rtl/>
        </w:rPr>
      </w:pPr>
      <w:r>
        <w:rPr>
          <w:rFonts w:hint="cs"/>
          <w:rtl/>
        </w:rPr>
        <w:t>- -  ולכן, אני לא אשם פה. אם יש מישהו שאשם, זה ההתנהלות של הכנסת. זה אות קין, זו בושה וחרפה שאותה כנסת מתייחסת לגופו של מציע ולא לגופה של הצעה. אנחנו לא אשמים שי</w:t>
      </w:r>
      <w:r>
        <w:rPr>
          <w:rFonts w:hint="cs"/>
          <w:rtl/>
        </w:rPr>
        <w:t xml:space="preserve">ש כזאת מדיניות וכזאת התנהלות. </w:t>
      </w:r>
    </w:p>
    <w:p w14:paraId="168C4EA3" w14:textId="77777777" w:rsidR="00000000" w:rsidRDefault="00EA6A92">
      <w:pPr>
        <w:pStyle w:val="a0"/>
        <w:rPr>
          <w:rFonts w:hint="cs"/>
          <w:rtl/>
        </w:rPr>
      </w:pPr>
    </w:p>
    <w:p w14:paraId="1FB185E7" w14:textId="77777777" w:rsidR="00000000" w:rsidRDefault="00EA6A92">
      <w:pPr>
        <w:pStyle w:val="a0"/>
        <w:rPr>
          <w:rFonts w:hint="cs"/>
          <w:rtl/>
        </w:rPr>
      </w:pPr>
      <w:r>
        <w:rPr>
          <w:rFonts w:hint="cs"/>
          <w:rtl/>
        </w:rPr>
        <w:t xml:space="preserve">לגבי הצעתך, חבר הכנסת והבה, אני לא אגיע לליכוד. בושה וחרפה להיות שם. אני אייצג את המגזר שלי - - </w:t>
      </w:r>
    </w:p>
    <w:p w14:paraId="786ABBB7" w14:textId="77777777" w:rsidR="00000000" w:rsidRDefault="00EA6A92">
      <w:pPr>
        <w:pStyle w:val="af0"/>
        <w:rPr>
          <w:rtl/>
        </w:rPr>
      </w:pPr>
      <w:r>
        <w:rPr>
          <w:rtl/>
        </w:rPr>
        <w:br/>
        <w:t>מגלי והבה (הליכוד):</w:t>
      </w:r>
    </w:p>
    <w:p w14:paraId="31B062A7" w14:textId="77777777" w:rsidR="00000000" w:rsidRDefault="00EA6A92">
      <w:pPr>
        <w:pStyle w:val="a0"/>
        <w:rPr>
          <w:rtl/>
        </w:rPr>
      </w:pPr>
    </w:p>
    <w:p w14:paraId="56C56E38" w14:textId="77777777" w:rsidR="00000000" w:rsidRDefault="00EA6A92">
      <w:pPr>
        <w:pStyle w:val="a0"/>
        <w:rPr>
          <w:rFonts w:hint="cs"/>
          <w:rtl/>
        </w:rPr>
      </w:pPr>
      <w:r>
        <w:rPr>
          <w:rFonts w:hint="cs"/>
          <w:rtl/>
        </w:rPr>
        <w:t>מה חוצפה? - - -</w:t>
      </w:r>
    </w:p>
    <w:p w14:paraId="6F22341B" w14:textId="77777777" w:rsidR="00000000" w:rsidRDefault="00EA6A92">
      <w:pPr>
        <w:pStyle w:val="-"/>
        <w:rPr>
          <w:rtl/>
        </w:rPr>
      </w:pPr>
      <w:r>
        <w:rPr>
          <w:rtl/>
        </w:rPr>
        <w:br/>
      </w:r>
      <w:bookmarkStart w:id="342" w:name="FS000000550T31_05_2004_20_44_55C"/>
      <w:bookmarkEnd w:id="342"/>
      <w:r>
        <w:rPr>
          <w:rtl/>
        </w:rPr>
        <w:t>עבד-אלמאלכ דהאמשה (רע"ם):</w:t>
      </w:r>
    </w:p>
    <w:p w14:paraId="0E35E0E1" w14:textId="77777777" w:rsidR="00000000" w:rsidRDefault="00EA6A92">
      <w:pPr>
        <w:pStyle w:val="a0"/>
        <w:rPr>
          <w:rtl/>
        </w:rPr>
      </w:pPr>
    </w:p>
    <w:p w14:paraId="4400CEF6" w14:textId="77777777" w:rsidR="00000000" w:rsidRDefault="00EA6A92">
      <w:pPr>
        <w:pStyle w:val="a0"/>
        <w:rPr>
          <w:rFonts w:hint="cs"/>
          <w:rtl/>
        </w:rPr>
      </w:pPr>
      <w:r>
        <w:rPr>
          <w:rFonts w:hint="cs"/>
          <w:rtl/>
        </w:rPr>
        <w:t>- - הוא יודע. זאת בדיוק התשובה - המגזר הזה יודע איך אני מייצג</w:t>
      </w:r>
      <w:r>
        <w:rPr>
          <w:rFonts w:hint="cs"/>
          <w:rtl/>
        </w:rPr>
        <w:t xml:space="preserve"> אותו, ולכן הוא שולח אותי לפה ויש לו בי אמון. אם אתה חושב שלשרת את המגזר הערבי זה להיות בתוך הליכוד, יבושם לך, אבל אל תעוץ לי עצות. אני יודע טוב מאוד מה אני עושה, המגזר יודע טוב מאוד מי אני ומה אני ומה אני מייצג. עובדה שאני נמצא פה הרבה זמן לפניך, אני גם -</w:t>
      </w:r>
      <w:r>
        <w:rPr>
          <w:rFonts w:hint="cs"/>
          <w:rtl/>
        </w:rPr>
        <w:t xml:space="preserve"> אם לא אני, אז מחליפי יהיו פה הרבה זמן אחריך. </w:t>
      </w:r>
    </w:p>
    <w:p w14:paraId="6E10882F" w14:textId="77777777" w:rsidR="00000000" w:rsidRDefault="00EA6A92">
      <w:pPr>
        <w:pStyle w:val="a0"/>
        <w:rPr>
          <w:rFonts w:hint="cs"/>
          <w:rtl/>
        </w:rPr>
      </w:pPr>
    </w:p>
    <w:p w14:paraId="0B456498" w14:textId="77777777" w:rsidR="00000000" w:rsidRDefault="00EA6A92">
      <w:pPr>
        <w:pStyle w:val="a0"/>
        <w:rPr>
          <w:rFonts w:hint="cs"/>
          <w:rtl/>
        </w:rPr>
      </w:pPr>
      <w:r>
        <w:rPr>
          <w:rFonts w:hint="cs"/>
          <w:rtl/>
        </w:rPr>
        <w:t>אנחנו את המגזר שלנו מייצגים בגאווה, בצורה נכונה. לא מעבירים הצעות - שלא נעביר. אם כזאת היא המדיניות, כאלה הן הממשלות, כזאת היא הגזענות כלפינו, אנחנו לא אשמים.</w:t>
      </w:r>
    </w:p>
    <w:p w14:paraId="0030D5E4" w14:textId="77777777" w:rsidR="00000000" w:rsidRDefault="00EA6A92">
      <w:pPr>
        <w:pStyle w:val="af0"/>
        <w:rPr>
          <w:rtl/>
        </w:rPr>
      </w:pPr>
      <w:r>
        <w:rPr>
          <w:rtl/>
        </w:rPr>
        <w:br/>
        <w:t>מגלי והבה (הליכוד):</w:t>
      </w:r>
    </w:p>
    <w:p w14:paraId="6C8A47EB" w14:textId="77777777" w:rsidR="00000000" w:rsidRDefault="00EA6A92">
      <w:pPr>
        <w:pStyle w:val="a0"/>
        <w:rPr>
          <w:rtl/>
        </w:rPr>
      </w:pPr>
    </w:p>
    <w:p w14:paraId="0FF5F624" w14:textId="77777777" w:rsidR="00000000" w:rsidRDefault="00EA6A92">
      <w:pPr>
        <w:pStyle w:val="a0"/>
        <w:rPr>
          <w:rFonts w:hint="cs"/>
          <w:rtl/>
        </w:rPr>
      </w:pPr>
      <w:r>
        <w:rPr>
          <w:rFonts w:hint="cs"/>
          <w:rtl/>
        </w:rPr>
        <w:t xml:space="preserve">אתה לא שם לב שאתה מאשים את </w:t>
      </w:r>
      <w:r>
        <w:rPr>
          <w:rFonts w:hint="cs"/>
          <w:rtl/>
        </w:rPr>
        <w:t>האחרים - - -</w:t>
      </w:r>
    </w:p>
    <w:p w14:paraId="69F07700" w14:textId="77777777" w:rsidR="00000000" w:rsidRDefault="00EA6A92">
      <w:pPr>
        <w:pStyle w:val="-"/>
        <w:rPr>
          <w:rtl/>
        </w:rPr>
      </w:pPr>
      <w:r>
        <w:rPr>
          <w:rtl/>
        </w:rPr>
        <w:br/>
      </w:r>
      <w:bookmarkStart w:id="343" w:name="FS000000550T31_05_2004_20_49_20C"/>
      <w:bookmarkEnd w:id="343"/>
      <w:r>
        <w:rPr>
          <w:rtl/>
        </w:rPr>
        <w:t>עבד-אלמאלכ דהאמשה (רע"ם):</w:t>
      </w:r>
    </w:p>
    <w:p w14:paraId="4912367B" w14:textId="77777777" w:rsidR="00000000" w:rsidRDefault="00EA6A92">
      <w:pPr>
        <w:pStyle w:val="a0"/>
        <w:rPr>
          <w:rtl/>
        </w:rPr>
      </w:pPr>
    </w:p>
    <w:p w14:paraId="5AC0F3B5" w14:textId="77777777" w:rsidR="00000000" w:rsidRDefault="00EA6A92">
      <w:pPr>
        <w:pStyle w:val="a0"/>
        <w:rPr>
          <w:rFonts w:hint="cs"/>
          <w:rtl/>
        </w:rPr>
      </w:pPr>
      <w:r>
        <w:rPr>
          <w:rFonts w:hint="cs"/>
          <w:rtl/>
        </w:rPr>
        <w:t xml:space="preserve">הגזען והמתנשא והמסתכל עלינו באיבה, הוא אשם, הוא צריך ליטול קורה מבין עיניו ולהתבייש. </w:t>
      </w:r>
    </w:p>
    <w:p w14:paraId="37525D97" w14:textId="77777777" w:rsidR="00000000" w:rsidRDefault="00EA6A92">
      <w:pPr>
        <w:pStyle w:val="af1"/>
        <w:rPr>
          <w:rtl/>
        </w:rPr>
      </w:pPr>
      <w:r>
        <w:rPr>
          <w:rtl/>
        </w:rPr>
        <w:br/>
        <w:t>היו"ר אתי לבני:</w:t>
      </w:r>
    </w:p>
    <w:p w14:paraId="6DDD46D7" w14:textId="77777777" w:rsidR="00000000" w:rsidRDefault="00EA6A92">
      <w:pPr>
        <w:pStyle w:val="a0"/>
        <w:rPr>
          <w:rtl/>
        </w:rPr>
      </w:pPr>
    </w:p>
    <w:p w14:paraId="5CF38FE7" w14:textId="77777777" w:rsidR="00000000" w:rsidRDefault="00EA6A92">
      <w:pPr>
        <w:pStyle w:val="a0"/>
        <w:rPr>
          <w:rFonts w:hint="cs"/>
          <w:rtl/>
        </w:rPr>
      </w:pPr>
      <w:r>
        <w:rPr>
          <w:rFonts w:hint="cs"/>
          <w:rtl/>
        </w:rPr>
        <w:t>תודה רבה.</w:t>
      </w:r>
    </w:p>
    <w:p w14:paraId="06E47D0B" w14:textId="77777777" w:rsidR="00000000" w:rsidRDefault="00EA6A92">
      <w:pPr>
        <w:pStyle w:val="-"/>
        <w:rPr>
          <w:rtl/>
        </w:rPr>
      </w:pPr>
      <w:r>
        <w:rPr>
          <w:rtl/>
        </w:rPr>
        <w:br/>
      </w:r>
      <w:bookmarkStart w:id="344" w:name="FS000000550T31_05_2004_20_50_39C"/>
      <w:bookmarkEnd w:id="344"/>
      <w:r>
        <w:rPr>
          <w:rtl/>
        </w:rPr>
        <w:t>עבד-אלמאלכ דהאמשה (רע"ם):</w:t>
      </w:r>
    </w:p>
    <w:p w14:paraId="069DC699" w14:textId="77777777" w:rsidR="00000000" w:rsidRDefault="00EA6A92">
      <w:pPr>
        <w:pStyle w:val="a0"/>
        <w:rPr>
          <w:rtl/>
        </w:rPr>
      </w:pPr>
    </w:p>
    <w:p w14:paraId="6DD88683" w14:textId="77777777" w:rsidR="00000000" w:rsidRDefault="00EA6A92">
      <w:pPr>
        <w:pStyle w:val="a0"/>
        <w:rPr>
          <w:rFonts w:hint="cs"/>
          <w:rtl/>
        </w:rPr>
      </w:pPr>
      <w:r>
        <w:rPr>
          <w:rFonts w:hint="cs"/>
          <w:rtl/>
        </w:rPr>
        <w:t>אנחנו נמשיך למלא את תפקידנו בצורה המכובדת והנכבדה ביותר, לתפארתה של הכנסת</w:t>
      </w:r>
      <w:r>
        <w:rPr>
          <w:rFonts w:hint="cs"/>
          <w:rtl/>
        </w:rPr>
        <w:t xml:space="preserve"> קודם כול, אבל מה נעשה אם יש בה רוב כזה או אחר. </w:t>
      </w:r>
    </w:p>
    <w:p w14:paraId="26AD52DE" w14:textId="77777777" w:rsidR="00000000" w:rsidRDefault="00EA6A92">
      <w:pPr>
        <w:pStyle w:val="a0"/>
        <w:rPr>
          <w:rFonts w:hint="cs"/>
          <w:rtl/>
        </w:rPr>
      </w:pPr>
    </w:p>
    <w:p w14:paraId="6250CB1D" w14:textId="77777777" w:rsidR="00000000" w:rsidRDefault="00EA6A92">
      <w:pPr>
        <w:pStyle w:val="a0"/>
        <w:rPr>
          <w:rFonts w:hint="cs"/>
          <w:rtl/>
        </w:rPr>
      </w:pPr>
      <w:r>
        <w:rPr>
          <w:rFonts w:hint="cs"/>
          <w:rtl/>
        </w:rPr>
        <w:t>מלה אחרונה, גברתי היושבת-ראש, לגבי עניין פיזור הכנסת - אני חושב שזה עניין שכולם יכולים להשתתף בו. אני חושב שזאת לא הצעה פוליטית, אגב, או לא הצעה של מציע אחד או מגזר אחד. נדמה לי שבעניין הזה אפשר יהיה לשתף פ</w:t>
      </w:r>
      <w:r>
        <w:rPr>
          <w:rFonts w:hint="cs"/>
          <w:rtl/>
        </w:rPr>
        <w:t xml:space="preserve">עולה, והאופוזיציה כולה יכולה לתמוך. אתם מוזמנים לתמוך - אתם שהולכים נגד שרון - - </w:t>
      </w:r>
    </w:p>
    <w:p w14:paraId="508D07C7" w14:textId="77777777" w:rsidR="00000000" w:rsidRDefault="00EA6A92">
      <w:pPr>
        <w:pStyle w:val="af0"/>
        <w:rPr>
          <w:rtl/>
        </w:rPr>
      </w:pPr>
      <w:r>
        <w:rPr>
          <w:rtl/>
        </w:rPr>
        <w:br/>
        <w:t>דניאל בנלולו (הליכוד):</w:t>
      </w:r>
    </w:p>
    <w:p w14:paraId="4D703AE1" w14:textId="77777777" w:rsidR="00000000" w:rsidRDefault="00EA6A92">
      <w:pPr>
        <w:pStyle w:val="a0"/>
        <w:rPr>
          <w:rtl/>
        </w:rPr>
      </w:pPr>
    </w:p>
    <w:p w14:paraId="658F9E8E" w14:textId="77777777" w:rsidR="00000000" w:rsidRDefault="00EA6A92">
      <w:pPr>
        <w:pStyle w:val="a0"/>
        <w:rPr>
          <w:rFonts w:hint="cs"/>
          <w:rtl/>
        </w:rPr>
      </w:pPr>
      <w:r>
        <w:rPr>
          <w:rFonts w:hint="cs"/>
          <w:rtl/>
        </w:rPr>
        <w:t>בוא אני אגלה לך - - -</w:t>
      </w:r>
    </w:p>
    <w:p w14:paraId="51C29F1A" w14:textId="77777777" w:rsidR="00000000" w:rsidRDefault="00EA6A92">
      <w:pPr>
        <w:pStyle w:val="-"/>
        <w:rPr>
          <w:rtl/>
        </w:rPr>
      </w:pPr>
      <w:bookmarkStart w:id="345" w:name="FS000000550T31_05_2004_20_53_02C"/>
      <w:bookmarkEnd w:id="345"/>
      <w:r>
        <w:rPr>
          <w:rtl/>
        </w:rPr>
        <w:br/>
        <w:t>עבד-אלמאלכ דהאמשה (רע"ם):</w:t>
      </w:r>
    </w:p>
    <w:p w14:paraId="325E8967" w14:textId="77777777" w:rsidR="00000000" w:rsidRDefault="00EA6A92">
      <w:pPr>
        <w:pStyle w:val="a0"/>
        <w:rPr>
          <w:rtl/>
        </w:rPr>
      </w:pPr>
    </w:p>
    <w:p w14:paraId="6FCA0FE7" w14:textId="77777777" w:rsidR="00000000" w:rsidRDefault="00EA6A92">
      <w:pPr>
        <w:pStyle w:val="a0"/>
        <w:rPr>
          <w:rFonts w:hint="cs"/>
          <w:rtl/>
        </w:rPr>
      </w:pPr>
      <w:r>
        <w:rPr>
          <w:rFonts w:hint="cs"/>
          <w:rtl/>
        </w:rPr>
        <w:t>- -  יכולים לתמוך בה גם כן. מי יודע, אולי בפעם הבאה הכנסת אכן תאשר את זה.</w:t>
      </w:r>
    </w:p>
    <w:p w14:paraId="35D108CE" w14:textId="77777777" w:rsidR="00000000" w:rsidRDefault="00EA6A92">
      <w:pPr>
        <w:pStyle w:val="af0"/>
        <w:rPr>
          <w:rtl/>
        </w:rPr>
      </w:pPr>
      <w:r>
        <w:rPr>
          <w:rtl/>
        </w:rPr>
        <w:br/>
        <w:t>דניאל בנלולו (הליכוד):</w:t>
      </w:r>
    </w:p>
    <w:p w14:paraId="2F4B924A" w14:textId="77777777" w:rsidR="00000000" w:rsidRDefault="00EA6A92">
      <w:pPr>
        <w:pStyle w:val="a0"/>
        <w:rPr>
          <w:rtl/>
        </w:rPr>
      </w:pPr>
    </w:p>
    <w:p w14:paraId="0137F75B" w14:textId="77777777" w:rsidR="00000000" w:rsidRDefault="00EA6A92">
      <w:pPr>
        <w:pStyle w:val="a0"/>
        <w:rPr>
          <w:rFonts w:hint="cs"/>
          <w:rtl/>
        </w:rPr>
      </w:pPr>
      <w:r>
        <w:rPr>
          <w:rFonts w:hint="cs"/>
          <w:rtl/>
        </w:rPr>
        <w:t xml:space="preserve">אף אחד באופוזיציה לא רוצה את זה. </w:t>
      </w:r>
    </w:p>
    <w:p w14:paraId="5B1902B2" w14:textId="77777777" w:rsidR="00000000" w:rsidRDefault="00EA6A92">
      <w:pPr>
        <w:pStyle w:val="-"/>
        <w:rPr>
          <w:rtl/>
        </w:rPr>
      </w:pPr>
      <w:r>
        <w:rPr>
          <w:rtl/>
        </w:rPr>
        <w:br/>
      </w:r>
      <w:bookmarkStart w:id="346" w:name="FS000000550T31_05_2004_20_53_54C"/>
      <w:bookmarkEnd w:id="346"/>
      <w:r>
        <w:rPr>
          <w:rtl/>
        </w:rPr>
        <w:t>עבד-אלמאלכ דהאמשה (רע"ם):</w:t>
      </w:r>
    </w:p>
    <w:p w14:paraId="6989600C" w14:textId="77777777" w:rsidR="00000000" w:rsidRDefault="00EA6A92">
      <w:pPr>
        <w:pStyle w:val="a0"/>
        <w:rPr>
          <w:rtl/>
        </w:rPr>
      </w:pPr>
    </w:p>
    <w:p w14:paraId="56369B8D" w14:textId="77777777" w:rsidR="00000000" w:rsidRDefault="00EA6A92">
      <w:pPr>
        <w:pStyle w:val="a0"/>
        <w:rPr>
          <w:rFonts w:hint="cs"/>
          <w:rtl/>
        </w:rPr>
      </w:pPr>
      <w:r>
        <w:rPr>
          <w:rFonts w:hint="cs"/>
          <w:rtl/>
        </w:rPr>
        <w:t xml:space="preserve">אתם לא צריכים לפחד. ללכת לציבור זה לא דבר מפחיד. </w:t>
      </w:r>
    </w:p>
    <w:p w14:paraId="07FA5F58" w14:textId="77777777" w:rsidR="00000000" w:rsidRDefault="00EA6A92">
      <w:pPr>
        <w:pStyle w:val="af1"/>
        <w:rPr>
          <w:rtl/>
        </w:rPr>
      </w:pPr>
      <w:r>
        <w:rPr>
          <w:rtl/>
        </w:rPr>
        <w:br/>
        <w:t>היו"ר אתי לבני:</w:t>
      </w:r>
    </w:p>
    <w:p w14:paraId="2B2874C2" w14:textId="77777777" w:rsidR="00000000" w:rsidRDefault="00EA6A92">
      <w:pPr>
        <w:pStyle w:val="a0"/>
        <w:rPr>
          <w:rtl/>
        </w:rPr>
      </w:pPr>
    </w:p>
    <w:p w14:paraId="4A13FC62" w14:textId="77777777" w:rsidR="00000000" w:rsidRDefault="00EA6A92">
      <w:pPr>
        <w:pStyle w:val="a0"/>
        <w:rPr>
          <w:rFonts w:hint="cs"/>
          <w:rtl/>
        </w:rPr>
      </w:pPr>
      <w:r>
        <w:rPr>
          <w:rFonts w:hint="cs"/>
          <w:rtl/>
        </w:rPr>
        <w:t>תודה רבה.</w:t>
      </w:r>
    </w:p>
    <w:p w14:paraId="7BC6277F" w14:textId="77777777" w:rsidR="00000000" w:rsidRDefault="00EA6A92">
      <w:pPr>
        <w:pStyle w:val="af0"/>
        <w:rPr>
          <w:rtl/>
        </w:rPr>
      </w:pPr>
      <w:r>
        <w:rPr>
          <w:rtl/>
        </w:rPr>
        <w:br/>
        <w:t>דניאל בנלולו (הליכוד):</w:t>
      </w:r>
    </w:p>
    <w:p w14:paraId="7BE6228D" w14:textId="77777777" w:rsidR="00000000" w:rsidRDefault="00EA6A92">
      <w:pPr>
        <w:pStyle w:val="a0"/>
        <w:rPr>
          <w:rtl/>
        </w:rPr>
      </w:pPr>
    </w:p>
    <w:p w14:paraId="46C87F52" w14:textId="77777777" w:rsidR="00000000" w:rsidRDefault="00EA6A92">
      <w:pPr>
        <w:pStyle w:val="a0"/>
        <w:rPr>
          <w:rFonts w:hint="cs"/>
          <w:rtl/>
        </w:rPr>
      </w:pPr>
      <w:r>
        <w:rPr>
          <w:rFonts w:hint="cs"/>
          <w:rtl/>
        </w:rPr>
        <w:t>גם אתה לא רוצה.</w:t>
      </w:r>
    </w:p>
    <w:p w14:paraId="14C94F9F" w14:textId="77777777" w:rsidR="00000000" w:rsidRDefault="00EA6A92">
      <w:pPr>
        <w:pStyle w:val="-"/>
        <w:rPr>
          <w:rtl/>
        </w:rPr>
      </w:pPr>
      <w:r>
        <w:rPr>
          <w:rtl/>
        </w:rPr>
        <w:br/>
      </w:r>
      <w:bookmarkStart w:id="347" w:name="FS000000550T31_05_2004_20_54_30C"/>
      <w:bookmarkEnd w:id="347"/>
      <w:r>
        <w:rPr>
          <w:rtl/>
        </w:rPr>
        <w:t>עבד-אלמאלכ דהאמשה (רע"ם):</w:t>
      </w:r>
    </w:p>
    <w:p w14:paraId="0A0050A5" w14:textId="77777777" w:rsidR="00000000" w:rsidRDefault="00EA6A92">
      <w:pPr>
        <w:pStyle w:val="a0"/>
        <w:rPr>
          <w:rtl/>
        </w:rPr>
      </w:pPr>
    </w:p>
    <w:p w14:paraId="4922812A" w14:textId="77777777" w:rsidR="00000000" w:rsidRDefault="00EA6A92">
      <w:pPr>
        <w:pStyle w:val="a0"/>
        <w:rPr>
          <w:rFonts w:hint="cs"/>
          <w:rtl/>
        </w:rPr>
      </w:pPr>
      <w:r>
        <w:rPr>
          <w:rFonts w:hint="cs"/>
          <w:rtl/>
        </w:rPr>
        <w:t xml:space="preserve">תודה רבה. </w:t>
      </w:r>
    </w:p>
    <w:p w14:paraId="4BC1FD14" w14:textId="77777777" w:rsidR="00000000" w:rsidRDefault="00EA6A92">
      <w:pPr>
        <w:pStyle w:val="af1"/>
        <w:rPr>
          <w:rtl/>
        </w:rPr>
      </w:pPr>
      <w:r>
        <w:rPr>
          <w:rtl/>
        </w:rPr>
        <w:br/>
        <w:t>היו"ר אתי לבני:</w:t>
      </w:r>
    </w:p>
    <w:p w14:paraId="6C16B36B" w14:textId="77777777" w:rsidR="00000000" w:rsidRDefault="00EA6A92">
      <w:pPr>
        <w:pStyle w:val="a0"/>
        <w:rPr>
          <w:rtl/>
        </w:rPr>
      </w:pPr>
    </w:p>
    <w:p w14:paraId="3DEDF0D4" w14:textId="77777777" w:rsidR="00000000" w:rsidRDefault="00EA6A92">
      <w:pPr>
        <w:pStyle w:val="a0"/>
        <w:rPr>
          <w:rFonts w:hint="cs"/>
          <w:rtl/>
        </w:rPr>
      </w:pPr>
      <w:r>
        <w:rPr>
          <w:rFonts w:hint="cs"/>
          <w:rtl/>
        </w:rPr>
        <w:t>חבר הכנסת אברהם בו</w:t>
      </w:r>
      <w:r>
        <w:rPr>
          <w:rFonts w:hint="cs"/>
          <w:rtl/>
        </w:rPr>
        <w:t>רג - אינו נוכח. חבר הכנסת יצחק וקנין - אינו נוכח.</w:t>
      </w:r>
    </w:p>
    <w:p w14:paraId="6C3CD0A7" w14:textId="77777777" w:rsidR="00000000" w:rsidRDefault="00EA6A92">
      <w:pPr>
        <w:pStyle w:val="af0"/>
        <w:rPr>
          <w:rtl/>
        </w:rPr>
      </w:pPr>
      <w:r>
        <w:rPr>
          <w:rtl/>
        </w:rPr>
        <w:br/>
        <w:t>עבד-אלמאלכ דהאמשה (רע"ם):</w:t>
      </w:r>
    </w:p>
    <w:p w14:paraId="741D7620" w14:textId="77777777" w:rsidR="00000000" w:rsidRDefault="00EA6A92">
      <w:pPr>
        <w:pStyle w:val="a0"/>
        <w:rPr>
          <w:rtl/>
        </w:rPr>
      </w:pPr>
    </w:p>
    <w:p w14:paraId="2949935A" w14:textId="77777777" w:rsidR="00000000" w:rsidRDefault="00EA6A92">
      <w:pPr>
        <w:pStyle w:val="a0"/>
        <w:rPr>
          <w:rFonts w:hint="cs"/>
          <w:rtl/>
        </w:rPr>
      </w:pPr>
      <w:r>
        <w:rPr>
          <w:rFonts w:hint="cs"/>
          <w:rtl/>
        </w:rPr>
        <w:t xml:space="preserve">תבחן אותי. </w:t>
      </w:r>
    </w:p>
    <w:p w14:paraId="06A6A290" w14:textId="77777777" w:rsidR="00000000" w:rsidRDefault="00EA6A92">
      <w:pPr>
        <w:pStyle w:val="af0"/>
        <w:rPr>
          <w:rtl/>
        </w:rPr>
      </w:pPr>
      <w:r>
        <w:rPr>
          <w:rtl/>
        </w:rPr>
        <w:br/>
        <w:t>דניאל בנלולו (הליכוד):</w:t>
      </w:r>
    </w:p>
    <w:p w14:paraId="41B73100" w14:textId="77777777" w:rsidR="00000000" w:rsidRDefault="00EA6A92">
      <w:pPr>
        <w:pStyle w:val="a0"/>
        <w:rPr>
          <w:rtl/>
        </w:rPr>
      </w:pPr>
    </w:p>
    <w:p w14:paraId="2BDF99CE" w14:textId="77777777" w:rsidR="00000000" w:rsidRDefault="00EA6A92">
      <w:pPr>
        <w:pStyle w:val="a0"/>
        <w:rPr>
          <w:rFonts w:hint="cs"/>
          <w:rtl/>
        </w:rPr>
      </w:pPr>
      <w:r>
        <w:rPr>
          <w:rFonts w:hint="cs"/>
          <w:rtl/>
        </w:rPr>
        <w:t>גם אתה לא רוצה - - -</w:t>
      </w:r>
    </w:p>
    <w:p w14:paraId="3C1C2E48" w14:textId="77777777" w:rsidR="00000000" w:rsidRDefault="00EA6A92">
      <w:pPr>
        <w:pStyle w:val="af0"/>
        <w:rPr>
          <w:rtl/>
        </w:rPr>
      </w:pPr>
      <w:r>
        <w:rPr>
          <w:rtl/>
        </w:rPr>
        <w:br/>
        <w:t>קריאות:</w:t>
      </w:r>
    </w:p>
    <w:p w14:paraId="20284DB6" w14:textId="77777777" w:rsidR="00000000" w:rsidRDefault="00EA6A92">
      <w:pPr>
        <w:pStyle w:val="a0"/>
        <w:rPr>
          <w:rtl/>
        </w:rPr>
      </w:pPr>
    </w:p>
    <w:p w14:paraId="4539F285" w14:textId="77777777" w:rsidR="00000000" w:rsidRDefault="00EA6A92">
      <w:pPr>
        <w:pStyle w:val="a0"/>
        <w:rPr>
          <w:rFonts w:hint="cs"/>
          <w:rtl/>
        </w:rPr>
      </w:pPr>
      <w:r>
        <w:rPr>
          <w:rFonts w:hint="cs"/>
          <w:rtl/>
        </w:rPr>
        <w:t>- - -</w:t>
      </w:r>
    </w:p>
    <w:p w14:paraId="5B19A305" w14:textId="77777777" w:rsidR="00000000" w:rsidRDefault="00EA6A92">
      <w:pPr>
        <w:pStyle w:val="af1"/>
        <w:rPr>
          <w:rtl/>
        </w:rPr>
      </w:pPr>
      <w:r>
        <w:rPr>
          <w:rtl/>
        </w:rPr>
        <w:br/>
        <w:t>היו"ר אתי לבני:</w:t>
      </w:r>
    </w:p>
    <w:p w14:paraId="018FD455" w14:textId="77777777" w:rsidR="00000000" w:rsidRDefault="00EA6A92">
      <w:pPr>
        <w:pStyle w:val="a0"/>
        <w:rPr>
          <w:rtl/>
        </w:rPr>
      </w:pPr>
    </w:p>
    <w:p w14:paraId="05D1685F" w14:textId="77777777" w:rsidR="00000000" w:rsidRDefault="00EA6A92">
      <w:pPr>
        <w:pStyle w:val="a0"/>
        <w:rPr>
          <w:rFonts w:hint="cs"/>
          <w:rtl/>
        </w:rPr>
      </w:pPr>
      <w:r>
        <w:rPr>
          <w:rFonts w:hint="cs"/>
          <w:rtl/>
        </w:rPr>
        <w:t xml:space="preserve">חבר הכנסת ישראל אייכלר. </w:t>
      </w:r>
    </w:p>
    <w:p w14:paraId="4D9DAD6C" w14:textId="77777777" w:rsidR="00000000" w:rsidRDefault="00EA6A92">
      <w:pPr>
        <w:pStyle w:val="af0"/>
        <w:rPr>
          <w:rtl/>
        </w:rPr>
      </w:pPr>
      <w:r>
        <w:rPr>
          <w:rtl/>
        </w:rPr>
        <w:br/>
        <w:t>עבד-אלמאלכ דהאמשה (רע"ם):</w:t>
      </w:r>
    </w:p>
    <w:p w14:paraId="3512F451" w14:textId="77777777" w:rsidR="00000000" w:rsidRDefault="00EA6A92">
      <w:pPr>
        <w:pStyle w:val="a0"/>
        <w:rPr>
          <w:rtl/>
        </w:rPr>
      </w:pPr>
    </w:p>
    <w:p w14:paraId="3333871E" w14:textId="77777777" w:rsidR="00000000" w:rsidRDefault="00EA6A92">
      <w:pPr>
        <w:pStyle w:val="a0"/>
        <w:rPr>
          <w:rFonts w:hint="cs"/>
          <w:rtl/>
        </w:rPr>
      </w:pPr>
      <w:r>
        <w:rPr>
          <w:rFonts w:hint="cs"/>
          <w:rtl/>
        </w:rPr>
        <w:t>תבחן אותי בהצבעה. נראה מי יצביע נ</w:t>
      </w:r>
      <w:r>
        <w:rPr>
          <w:rFonts w:hint="cs"/>
          <w:rtl/>
        </w:rPr>
        <w:t>גד - - -</w:t>
      </w:r>
    </w:p>
    <w:p w14:paraId="5AD34C82" w14:textId="77777777" w:rsidR="00000000" w:rsidRDefault="00EA6A92">
      <w:pPr>
        <w:pStyle w:val="af0"/>
        <w:rPr>
          <w:rtl/>
        </w:rPr>
      </w:pPr>
      <w:r>
        <w:rPr>
          <w:rtl/>
        </w:rPr>
        <w:br/>
        <w:t>דניאל בנלולו (הליכוד):</w:t>
      </w:r>
    </w:p>
    <w:p w14:paraId="772B036C" w14:textId="77777777" w:rsidR="00000000" w:rsidRDefault="00EA6A92">
      <w:pPr>
        <w:pStyle w:val="a0"/>
        <w:rPr>
          <w:rtl/>
        </w:rPr>
      </w:pPr>
    </w:p>
    <w:p w14:paraId="482F2B2A" w14:textId="77777777" w:rsidR="00000000" w:rsidRDefault="00EA6A92">
      <w:pPr>
        <w:pStyle w:val="a0"/>
        <w:rPr>
          <w:rFonts w:hint="cs"/>
          <w:rtl/>
        </w:rPr>
      </w:pPr>
      <w:r>
        <w:rPr>
          <w:rFonts w:hint="cs"/>
          <w:rtl/>
        </w:rPr>
        <w:t xml:space="preserve">אם תהיה הצבעה אמיתית,  אתה לא תהיה פה. </w:t>
      </w:r>
    </w:p>
    <w:p w14:paraId="5497B782" w14:textId="77777777" w:rsidR="00000000" w:rsidRDefault="00EA6A92">
      <w:pPr>
        <w:pStyle w:val="af0"/>
        <w:rPr>
          <w:rtl/>
        </w:rPr>
      </w:pPr>
      <w:r>
        <w:rPr>
          <w:rtl/>
        </w:rPr>
        <w:br/>
        <w:t>עבד-אלמאלכ דהאמשה (רע"ם):</w:t>
      </w:r>
    </w:p>
    <w:p w14:paraId="5B67DA7B" w14:textId="77777777" w:rsidR="00000000" w:rsidRDefault="00EA6A92">
      <w:pPr>
        <w:pStyle w:val="a0"/>
        <w:rPr>
          <w:rtl/>
        </w:rPr>
      </w:pPr>
    </w:p>
    <w:p w14:paraId="3A357BDF" w14:textId="77777777" w:rsidR="00000000" w:rsidRDefault="00EA6A92">
      <w:pPr>
        <w:pStyle w:val="a0"/>
        <w:rPr>
          <w:rFonts w:hint="cs"/>
          <w:rtl/>
        </w:rPr>
      </w:pPr>
      <w:r>
        <w:rPr>
          <w:rFonts w:hint="cs"/>
          <w:rtl/>
        </w:rPr>
        <w:t xml:space="preserve">אני עושה פה מבחן - - - </w:t>
      </w:r>
    </w:p>
    <w:p w14:paraId="30DDF606" w14:textId="77777777" w:rsidR="00000000" w:rsidRDefault="00EA6A92">
      <w:pPr>
        <w:pStyle w:val="af0"/>
        <w:rPr>
          <w:rtl/>
        </w:rPr>
      </w:pPr>
      <w:r>
        <w:rPr>
          <w:rtl/>
        </w:rPr>
        <w:br/>
        <w:t>דניאל בנלולו (הליכוד):</w:t>
      </w:r>
    </w:p>
    <w:p w14:paraId="4E34201E" w14:textId="77777777" w:rsidR="00000000" w:rsidRDefault="00EA6A92">
      <w:pPr>
        <w:pStyle w:val="a0"/>
        <w:rPr>
          <w:rtl/>
        </w:rPr>
      </w:pPr>
    </w:p>
    <w:p w14:paraId="40C0F3DE" w14:textId="77777777" w:rsidR="00000000" w:rsidRDefault="00EA6A92">
      <w:pPr>
        <w:pStyle w:val="a0"/>
        <w:rPr>
          <w:rFonts w:hint="cs"/>
          <w:rtl/>
        </w:rPr>
      </w:pPr>
      <w:r>
        <w:rPr>
          <w:rFonts w:hint="cs"/>
          <w:rtl/>
        </w:rPr>
        <w:t>אני עושה לך מבחן ואתה לא תהיה פה - - -</w:t>
      </w:r>
    </w:p>
    <w:p w14:paraId="455864BD" w14:textId="77777777" w:rsidR="00000000" w:rsidRDefault="00EA6A92">
      <w:pPr>
        <w:pStyle w:val="af1"/>
        <w:rPr>
          <w:rtl/>
        </w:rPr>
      </w:pPr>
      <w:r>
        <w:rPr>
          <w:rtl/>
        </w:rPr>
        <w:br/>
        <w:t>היו"ר אתי לבני:</w:t>
      </w:r>
    </w:p>
    <w:p w14:paraId="6B1D7F5F" w14:textId="77777777" w:rsidR="00000000" w:rsidRDefault="00EA6A92">
      <w:pPr>
        <w:pStyle w:val="a0"/>
        <w:rPr>
          <w:rtl/>
        </w:rPr>
      </w:pPr>
    </w:p>
    <w:p w14:paraId="65AC621C" w14:textId="77777777" w:rsidR="00000000" w:rsidRDefault="00EA6A92">
      <w:pPr>
        <w:pStyle w:val="a0"/>
        <w:rPr>
          <w:rFonts w:hint="cs"/>
          <w:rtl/>
        </w:rPr>
      </w:pPr>
      <w:r>
        <w:rPr>
          <w:rFonts w:hint="cs"/>
          <w:rtl/>
        </w:rPr>
        <w:t>חבר הכנסת בנלולו, בבקשה.</w:t>
      </w:r>
    </w:p>
    <w:p w14:paraId="213CBD17" w14:textId="77777777" w:rsidR="00000000" w:rsidRDefault="00EA6A92">
      <w:pPr>
        <w:pStyle w:val="a"/>
        <w:rPr>
          <w:rtl/>
        </w:rPr>
      </w:pPr>
      <w:r>
        <w:rPr>
          <w:rtl/>
        </w:rPr>
        <w:br/>
      </w:r>
      <w:bookmarkStart w:id="348" w:name="FS000001057T31_05_2004_20_59_32"/>
      <w:bookmarkStart w:id="349" w:name="_Toc74484125"/>
      <w:bookmarkEnd w:id="348"/>
      <w:r>
        <w:rPr>
          <w:rtl/>
        </w:rPr>
        <w:t>ישראל אייכלר (יהדות הת</w:t>
      </w:r>
      <w:r>
        <w:rPr>
          <w:rtl/>
        </w:rPr>
        <w:t>ורה):</w:t>
      </w:r>
      <w:bookmarkEnd w:id="349"/>
    </w:p>
    <w:p w14:paraId="322EEAEE" w14:textId="77777777" w:rsidR="00000000" w:rsidRDefault="00EA6A92">
      <w:pPr>
        <w:pStyle w:val="a0"/>
        <w:rPr>
          <w:rtl/>
        </w:rPr>
      </w:pPr>
    </w:p>
    <w:p w14:paraId="4CF7828E" w14:textId="77777777" w:rsidR="00000000" w:rsidRDefault="00EA6A92">
      <w:pPr>
        <w:pStyle w:val="a0"/>
        <w:rPr>
          <w:rFonts w:hint="cs"/>
          <w:rtl/>
        </w:rPr>
      </w:pPr>
      <w:r>
        <w:rPr>
          <w:rFonts w:hint="cs"/>
          <w:rtl/>
        </w:rPr>
        <w:t xml:space="preserve">גברתי היושבת-ראש, אני לא רציתי כל כך לדבר על הצעת החוק הזאת, שנוגעת לאנשים שאינם נפגעי השלטון הנוכחי, שפוגע בחלשים כבר שנה שלמה. אני רוצה להמשיך במה שדיבר היום הרב נסים זאב. </w:t>
      </w:r>
    </w:p>
    <w:p w14:paraId="4E58501C" w14:textId="77777777" w:rsidR="00000000" w:rsidRDefault="00EA6A92">
      <w:pPr>
        <w:pStyle w:val="a0"/>
        <w:rPr>
          <w:rFonts w:hint="cs"/>
          <w:rtl/>
        </w:rPr>
      </w:pPr>
    </w:p>
    <w:p w14:paraId="2D0629CD" w14:textId="77777777" w:rsidR="00000000" w:rsidRDefault="00EA6A92">
      <w:pPr>
        <w:pStyle w:val="a0"/>
        <w:rPr>
          <w:rFonts w:hint="cs"/>
          <w:rtl/>
        </w:rPr>
      </w:pPr>
      <w:r>
        <w:rPr>
          <w:rFonts w:hint="cs"/>
          <w:rtl/>
        </w:rPr>
        <w:t>אני מסתובב במגזר החרדי, אני מוצא מה שאמר קודם חבר הכנסת עבד-אלמאלכ דהאמשה</w:t>
      </w:r>
      <w:r>
        <w:rPr>
          <w:rFonts w:hint="cs"/>
          <w:rtl/>
        </w:rPr>
        <w:t xml:space="preserve"> בעניין המגזר הערבי. אני רוצה להרגיע אותך: בעוד לגבי המגזר הערבי אומנם יש רגשות גזעניים, אבל השלטון כשלטון יודע שהוא לא יכול - למשל, הוא בונה 400 כיתות בשנה למגזר הערבי - - -</w:t>
      </w:r>
    </w:p>
    <w:p w14:paraId="607E58F7" w14:textId="77777777" w:rsidR="00000000" w:rsidRDefault="00EA6A92">
      <w:pPr>
        <w:pStyle w:val="af0"/>
        <w:rPr>
          <w:rtl/>
        </w:rPr>
      </w:pPr>
      <w:r>
        <w:rPr>
          <w:rtl/>
        </w:rPr>
        <w:br/>
        <w:t>עבד-אלמאלכ דהאמשה (רע"ם):</w:t>
      </w:r>
    </w:p>
    <w:p w14:paraId="6A27DE1C" w14:textId="77777777" w:rsidR="00000000" w:rsidRDefault="00EA6A92">
      <w:pPr>
        <w:pStyle w:val="a0"/>
        <w:rPr>
          <w:rtl/>
        </w:rPr>
      </w:pPr>
    </w:p>
    <w:p w14:paraId="1680C4F8" w14:textId="77777777" w:rsidR="00000000" w:rsidRDefault="00EA6A92">
      <w:pPr>
        <w:pStyle w:val="a0"/>
        <w:rPr>
          <w:rFonts w:hint="cs"/>
          <w:rtl/>
        </w:rPr>
      </w:pPr>
      <w:r>
        <w:rPr>
          <w:rFonts w:hint="cs"/>
          <w:rtl/>
        </w:rPr>
        <w:t xml:space="preserve">זה רק דיבורים, אגב. הוא לא בנה אף כיתה. </w:t>
      </w:r>
    </w:p>
    <w:p w14:paraId="65112E0A" w14:textId="77777777" w:rsidR="00000000" w:rsidRDefault="00EA6A92">
      <w:pPr>
        <w:pStyle w:val="-"/>
        <w:rPr>
          <w:rtl/>
        </w:rPr>
      </w:pPr>
      <w:r>
        <w:rPr>
          <w:rtl/>
        </w:rPr>
        <w:br/>
      </w:r>
      <w:bookmarkStart w:id="350" w:name="FS000001057T31_05_2004_21_01_54C"/>
      <w:bookmarkEnd w:id="350"/>
      <w:r>
        <w:rPr>
          <w:rtl/>
        </w:rPr>
        <w:t>ישראל אייכל</w:t>
      </w:r>
      <w:r>
        <w:rPr>
          <w:rtl/>
        </w:rPr>
        <w:t>ר (יהדות התורה):</w:t>
      </w:r>
    </w:p>
    <w:p w14:paraId="5F202E91" w14:textId="77777777" w:rsidR="00000000" w:rsidRDefault="00EA6A92">
      <w:pPr>
        <w:pStyle w:val="a0"/>
        <w:rPr>
          <w:rtl/>
        </w:rPr>
      </w:pPr>
    </w:p>
    <w:p w14:paraId="70A750F5" w14:textId="77777777" w:rsidR="00000000" w:rsidRDefault="00EA6A92">
      <w:pPr>
        <w:pStyle w:val="a0"/>
        <w:rPr>
          <w:rFonts w:hint="cs"/>
          <w:rtl/>
        </w:rPr>
      </w:pPr>
      <w:r>
        <w:rPr>
          <w:rFonts w:hint="cs"/>
          <w:rtl/>
        </w:rPr>
        <w:t>בתקציב של השנה - - -</w:t>
      </w:r>
    </w:p>
    <w:p w14:paraId="5DD9B080" w14:textId="77777777" w:rsidR="00000000" w:rsidRDefault="00EA6A92">
      <w:pPr>
        <w:pStyle w:val="af0"/>
        <w:rPr>
          <w:rtl/>
        </w:rPr>
      </w:pPr>
      <w:r>
        <w:rPr>
          <w:rtl/>
        </w:rPr>
        <w:br/>
        <w:t>נסים זאב (ש"ס):</w:t>
      </w:r>
    </w:p>
    <w:p w14:paraId="0355151E" w14:textId="77777777" w:rsidR="00000000" w:rsidRDefault="00EA6A92">
      <w:pPr>
        <w:pStyle w:val="a0"/>
        <w:rPr>
          <w:rFonts w:hint="cs"/>
          <w:rtl/>
        </w:rPr>
      </w:pPr>
    </w:p>
    <w:p w14:paraId="7217C19D" w14:textId="77777777" w:rsidR="00000000" w:rsidRDefault="00EA6A92">
      <w:pPr>
        <w:pStyle w:val="a0"/>
        <w:rPr>
          <w:rFonts w:hint="cs"/>
          <w:rtl/>
        </w:rPr>
      </w:pPr>
      <w:r>
        <w:rPr>
          <w:rFonts w:hint="cs"/>
          <w:rtl/>
        </w:rPr>
        <w:t xml:space="preserve">אבל לפחות בדיבורים. </w:t>
      </w:r>
    </w:p>
    <w:p w14:paraId="146B9A34" w14:textId="77777777" w:rsidR="00000000" w:rsidRDefault="00EA6A92">
      <w:pPr>
        <w:pStyle w:val="a0"/>
        <w:ind w:firstLine="0"/>
        <w:rPr>
          <w:rFonts w:hint="cs"/>
          <w:rtl/>
        </w:rPr>
      </w:pPr>
    </w:p>
    <w:p w14:paraId="7F077229" w14:textId="77777777" w:rsidR="00000000" w:rsidRDefault="00EA6A92">
      <w:pPr>
        <w:pStyle w:val="af0"/>
        <w:rPr>
          <w:rtl/>
        </w:rPr>
      </w:pPr>
      <w:r>
        <w:rPr>
          <w:rtl/>
        </w:rPr>
        <w:t>קריאות:</w:t>
      </w:r>
    </w:p>
    <w:p w14:paraId="5BB394B7" w14:textId="77777777" w:rsidR="00000000" w:rsidRDefault="00EA6A92">
      <w:pPr>
        <w:pStyle w:val="a0"/>
        <w:rPr>
          <w:rtl/>
        </w:rPr>
      </w:pPr>
    </w:p>
    <w:p w14:paraId="135D1A35" w14:textId="77777777" w:rsidR="00000000" w:rsidRDefault="00EA6A92">
      <w:pPr>
        <w:pStyle w:val="a0"/>
        <w:rPr>
          <w:rFonts w:hint="cs"/>
          <w:rtl/>
        </w:rPr>
      </w:pPr>
      <w:r>
        <w:rPr>
          <w:rFonts w:hint="cs"/>
          <w:rtl/>
        </w:rPr>
        <w:t>- - -</w:t>
      </w:r>
    </w:p>
    <w:p w14:paraId="75C3220A" w14:textId="77777777" w:rsidR="00000000" w:rsidRDefault="00EA6A92">
      <w:pPr>
        <w:pStyle w:val="-"/>
        <w:rPr>
          <w:rtl/>
        </w:rPr>
      </w:pPr>
      <w:r>
        <w:rPr>
          <w:rtl/>
        </w:rPr>
        <w:br/>
      </w:r>
      <w:bookmarkStart w:id="351" w:name="FS000001057T31_05_2004_21_02_08C"/>
      <w:bookmarkStart w:id="352" w:name="FS000001057T31_05_2004_21_03_00C"/>
      <w:bookmarkEnd w:id="351"/>
      <w:bookmarkEnd w:id="352"/>
      <w:r>
        <w:rPr>
          <w:rtl/>
        </w:rPr>
        <w:t>ישראל אייכלר (יהדות התורה):</w:t>
      </w:r>
    </w:p>
    <w:p w14:paraId="59FDE213" w14:textId="77777777" w:rsidR="00000000" w:rsidRDefault="00EA6A92">
      <w:pPr>
        <w:pStyle w:val="a0"/>
        <w:rPr>
          <w:rtl/>
        </w:rPr>
      </w:pPr>
    </w:p>
    <w:p w14:paraId="7BD6EA43" w14:textId="77777777" w:rsidR="00000000" w:rsidRDefault="00EA6A92">
      <w:pPr>
        <w:pStyle w:val="a0"/>
        <w:rPr>
          <w:rFonts w:hint="cs"/>
          <w:rtl/>
        </w:rPr>
      </w:pPr>
      <w:r>
        <w:rPr>
          <w:rFonts w:hint="cs"/>
          <w:rtl/>
        </w:rPr>
        <w:t>- - -  אבל לגבי החרדים יש רוח כללית, רוח רעה, שמתחילה מלשכת ראש הממשלה ויורדת עד לפקיד האחרון במשרד האחרון, שאיפה שיש תקציב, איפה שי</w:t>
      </w:r>
      <w:r>
        <w:rPr>
          <w:rFonts w:hint="cs"/>
          <w:rtl/>
        </w:rPr>
        <w:t>ש שירות לציבור החרדי - צריך לפגוע. לא יאומן כי יסופר מה אנחנו שומעים יום-יום, דברים שאני בטוח שגם שר האוצר וגם השר שטרית אפילו לא מודעים להם. לא שאני מאמין לראש הממשלה כשהוא אמר שהוא לא היה מודע לעוצמת הפגיעה. הוא היה מודע באופן כללי, אבל בפרטים זה ממש נור</w:t>
      </w:r>
      <w:r>
        <w:rPr>
          <w:rFonts w:hint="cs"/>
          <w:rtl/>
        </w:rPr>
        <w:t xml:space="preserve">א ואיום - יום-יום שומעים, כי השתלטה על הארץ הזאת רוח רעה שהיא תוצאה של עשרות שנים של תקשורת עוינת ומאורגנת, שעשתה דה-לגיטימציה של הילד החרדי. </w:t>
      </w:r>
    </w:p>
    <w:p w14:paraId="7EE5F3BD" w14:textId="77777777" w:rsidR="00000000" w:rsidRDefault="00EA6A92">
      <w:pPr>
        <w:pStyle w:val="a0"/>
        <w:rPr>
          <w:rFonts w:hint="cs"/>
          <w:rtl/>
        </w:rPr>
      </w:pPr>
    </w:p>
    <w:p w14:paraId="56C48CF9" w14:textId="77777777" w:rsidR="00000000" w:rsidRDefault="00EA6A92">
      <w:pPr>
        <w:pStyle w:val="a0"/>
        <w:rPr>
          <w:rFonts w:hint="cs"/>
          <w:rtl/>
        </w:rPr>
      </w:pPr>
      <w:r>
        <w:rPr>
          <w:rFonts w:hint="cs"/>
          <w:rtl/>
        </w:rPr>
        <w:t>מחפשים גויים מכל העולם שיסכימו לעלות כדי לפרנס את פקידי הסוכנות, אבל ילד שנולד בארץ-ישראל, עושים הכול כדי לא לתת</w:t>
      </w:r>
      <w:r>
        <w:rPr>
          <w:rFonts w:hint="cs"/>
          <w:rtl/>
        </w:rPr>
        <w:t xml:space="preserve"> לו אגורה, ואומרים בחוצפה: שילכו לעבוד, בשעה שאנשים מחפשים עבודה ואין עבודה.</w:t>
      </w:r>
    </w:p>
    <w:p w14:paraId="4D611B47" w14:textId="77777777" w:rsidR="00000000" w:rsidRDefault="00EA6A92">
      <w:pPr>
        <w:pStyle w:val="a0"/>
        <w:rPr>
          <w:rFonts w:hint="cs"/>
          <w:rtl/>
        </w:rPr>
      </w:pPr>
    </w:p>
    <w:p w14:paraId="21603F12" w14:textId="77777777" w:rsidR="00000000" w:rsidRDefault="00EA6A92">
      <w:pPr>
        <w:pStyle w:val="a0"/>
        <w:rPr>
          <w:rFonts w:hint="cs"/>
          <w:rtl/>
        </w:rPr>
      </w:pPr>
      <w:r>
        <w:rPr>
          <w:rFonts w:hint="cs"/>
          <w:rtl/>
        </w:rPr>
        <w:t>הרי את כל עלילות הדמים האלה - דמים במונח כספי, עוד לא הגענו לדמים ממש - אבל את כל העלילות האלה אמרו על יהודים בכל הדורות, בכל הגלויות. וכאן בארץ-ישראל אנחנו חוזרים ושומעים אותם ה</w:t>
      </w:r>
      <w:r>
        <w:rPr>
          <w:rFonts w:hint="cs"/>
          <w:rtl/>
        </w:rPr>
        <w:t>דברים.</w:t>
      </w:r>
    </w:p>
    <w:p w14:paraId="04606BEF" w14:textId="77777777" w:rsidR="00000000" w:rsidRDefault="00EA6A92">
      <w:pPr>
        <w:pStyle w:val="a0"/>
        <w:rPr>
          <w:rFonts w:hint="cs"/>
          <w:rtl/>
        </w:rPr>
      </w:pPr>
    </w:p>
    <w:p w14:paraId="021973DD" w14:textId="77777777" w:rsidR="00000000" w:rsidRDefault="00EA6A92">
      <w:pPr>
        <w:pStyle w:val="a0"/>
        <w:rPr>
          <w:rFonts w:hint="cs"/>
          <w:rtl/>
        </w:rPr>
      </w:pPr>
      <w:r>
        <w:rPr>
          <w:rFonts w:hint="cs"/>
          <w:rtl/>
        </w:rPr>
        <w:t>ומדובר בציבור אולי הכי שומר חוק שיש. תשאלו כמה תחנות משטרה צריך לציבור הזה. ולמרות זאת רודפים אותו עד חורמה, בלי רחמים, מתוך מניעים של שנאה גזענית ואנטישמית, ויש היום כבר הרבה אנשים חילונים שאומרים: עד היכן הגיע הזמן לרדוף את הציבור הזה? מספיק ודי.</w:t>
      </w:r>
      <w:r>
        <w:rPr>
          <w:rFonts w:hint="cs"/>
          <w:rtl/>
        </w:rPr>
        <w:t xml:space="preserve"> גם לא מתביישים לומר לראש הממשלה, שעתיד האומה היהודית תלוי </w:t>
      </w:r>
      <w:r>
        <w:rPr>
          <w:rtl/>
        </w:rPr>
        <w:t>–</w:t>
      </w:r>
      <w:r>
        <w:rPr>
          <w:rFonts w:hint="cs"/>
          <w:rtl/>
        </w:rPr>
        <w:t xml:space="preserve"> אני מסתכל על השעון כדי שהיושבת-ראש לא תפסיק אותי בברוטליות, אז לפחות בשלוש דקות, שנייה לפני כן אני אברח. </w:t>
      </w:r>
    </w:p>
    <w:p w14:paraId="257E9611" w14:textId="77777777" w:rsidR="00000000" w:rsidRDefault="00EA6A92">
      <w:pPr>
        <w:pStyle w:val="af1"/>
        <w:rPr>
          <w:rFonts w:hint="cs"/>
          <w:rtl/>
        </w:rPr>
      </w:pPr>
    </w:p>
    <w:p w14:paraId="044FC72C" w14:textId="77777777" w:rsidR="00000000" w:rsidRDefault="00EA6A92">
      <w:pPr>
        <w:pStyle w:val="af1"/>
        <w:rPr>
          <w:rtl/>
        </w:rPr>
      </w:pPr>
      <w:r>
        <w:rPr>
          <w:rtl/>
        </w:rPr>
        <w:t>היו"ר אתי לבני:</w:t>
      </w:r>
    </w:p>
    <w:p w14:paraId="0398A7EC" w14:textId="77777777" w:rsidR="00000000" w:rsidRDefault="00EA6A92">
      <w:pPr>
        <w:pStyle w:val="a0"/>
        <w:rPr>
          <w:rtl/>
        </w:rPr>
      </w:pPr>
    </w:p>
    <w:p w14:paraId="126EC069" w14:textId="77777777" w:rsidR="00000000" w:rsidRDefault="00EA6A92">
      <w:pPr>
        <w:pStyle w:val="a0"/>
        <w:rPr>
          <w:rFonts w:hint="cs"/>
          <w:rtl/>
        </w:rPr>
      </w:pPr>
      <w:r>
        <w:rPr>
          <w:rFonts w:hint="cs"/>
          <w:rtl/>
        </w:rPr>
        <w:t>ההערות שלך הן לא לעניין. אתה מקבל זמן בדיוק כמו כל חבר כנסת אחר. תמשיך,</w:t>
      </w:r>
      <w:r>
        <w:rPr>
          <w:rFonts w:hint="cs"/>
          <w:rtl/>
        </w:rPr>
        <w:t xml:space="preserve"> בבקשה.</w:t>
      </w:r>
    </w:p>
    <w:p w14:paraId="3DD82E0C" w14:textId="77777777" w:rsidR="00000000" w:rsidRDefault="00EA6A92">
      <w:pPr>
        <w:pStyle w:val="a0"/>
        <w:rPr>
          <w:rFonts w:hint="cs"/>
          <w:rtl/>
        </w:rPr>
      </w:pPr>
    </w:p>
    <w:p w14:paraId="296B5B27" w14:textId="77777777" w:rsidR="00000000" w:rsidRDefault="00EA6A92">
      <w:pPr>
        <w:pStyle w:val="-"/>
        <w:rPr>
          <w:rtl/>
        </w:rPr>
      </w:pPr>
      <w:bookmarkStart w:id="353" w:name="FS000001057T31_05_2004_20_11_08"/>
      <w:bookmarkEnd w:id="353"/>
      <w:r>
        <w:rPr>
          <w:rFonts w:hint="eastAsia"/>
          <w:rtl/>
        </w:rPr>
        <w:t>ישראל</w:t>
      </w:r>
      <w:r>
        <w:rPr>
          <w:rtl/>
        </w:rPr>
        <w:t xml:space="preserve"> אייכלר (יהדות התורה):</w:t>
      </w:r>
    </w:p>
    <w:p w14:paraId="1694A403" w14:textId="77777777" w:rsidR="00000000" w:rsidRDefault="00EA6A92">
      <w:pPr>
        <w:pStyle w:val="a0"/>
        <w:rPr>
          <w:rFonts w:hint="cs"/>
          <w:rtl/>
        </w:rPr>
      </w:pPr>
    </w:p>
    <w:p w14:paraId="5F64CD72" w14:textId="77777777" w:rsidR="00000000" w:rsidRDefault="00EA6A92">
      <w:pPr>
        <w:pStyle w:val="a0"/>
        <w:rPr>
          <w:rFonts w:hint="cs"/>
          <w:rtl/>
        </w:rPr>
      </w:pPr>
      <w:r>
        <w:rPr>
          <w:rFonts w:hint="cs"/>
          <w:rtl/>
        </w:rPr>
        <w:t xml:space="preserve">זכותך להגיב וזכותי לומר. </w:t>
      </w:r>
    </w:p>
    <w:p w14:paraId="392A7DC2" w14:textId="77777777" w:rsidR="00000000" w:rsidRDefault="00EA6A92">
      <w:pPr>
        <w:pStyle w:val="a0"/>
        <w:rPr>
          <w:rFonts w:hint="cs"/>
          <w:rtl/>
        </w:rPr>
      </w:pPr>
    </w:p>
    <w:p w14:paraId="2E27522C" w14:textId="77777777" w:rsidR="00000000" w:rsidRDefault="00EA6A92">
      <w:pPr>
        <w:pStyle w:val="a0"/>
        <w:rPr>
          <w:rFonts w:hint="cs"/>
          <w:rtl/>
        </w:rPr>
      </w:pPr>
      <w:r>
        <w:rPr>
          <w:rFonts w:hint="cs"/>
          <w:rtl/>
        </w:rPr>
        <w:t xml:space="preserve">ראש הממשלה אומר: העתיד של העם היהודי בילדים החרדים, כי הם עתיד האומה. אתה יכול לאהוב אותם או לא לאהוב אותם, הם עתיד האומה. ובכל זאת הם עושים הכול. כבר מדברים על החזרת 400 שקלים לחודש לזקנים, </w:t>
      </w:r>
      <w:r>
        <w:rPr>
          <w:rFonts w:hint="cs"/>
          <w:rtl/>
        </w:rPr>
        <w:t>אבל אף אחד לא מעלה בדעתו להחזיר לילדים - עוד שנייה אחת אני יורד, רק שתיים, שלוש, שלום. תודה רבה.</w:t>
      </w:r>
    </w:p>
    <w:p w14:paraId="35881B88" w14:textId="77777777" w:rsidR="00000000" w:rsidRDefault="00EA6A92">
      <w:pPr>
        <w:pStyle w:val="a0"/>
        <w:rPr>
          <w:rFonts w:hint="cs"/>
          <w:rtl/>
        </w:rPr>
      </w:pPr>
    </w:p>
    <w:p w14:paraId="4194F710" w14:textId="77777777" w:rsidR="00000000" w:rsidRDefault="00EA6A92">
      <w:pPr>
        <w:pStyle w:val="af0"/>
        <w:rPr>
          <w:rtl/>
        </w:rPr>
      </w:pPr>
      <w:r>
        <w:rPr>
          <w:rFonts w:hint="eastAsia"/>
          <w:rtl/>
        </w:rPr>
        <w:t>אילן</w:t>
      </w:r>
      <w:r>
        <w:rPr>
          <w:rtl/>
        </w:rPr>
        <w:t xml:space="preserve"> שלגי (שינוי):</w:t>
      </w:r>
    </w:p>
    <w:p w14:paraId="0AD705AB" w14:textId="77777777" w:rsidR="00000000" w:rsidRDefault="00EA6A92">
      <w:pPr>
        <w:pStyle w:val="a0"/>
        <w:rPr>
          <w:rFonts w:hint="cs"/>
          <w:rtl/>
        </w:rPr>
      </w:pPr>
    </w:p>
    <w:p w14:paraId="76013753" w14:textId="77777777" w:rsidR="00000000" w:rsidRDefault="00EA6A92">
      <w:pPr>
        <w:pStyle w:val="a0"/>
        <w:rPr>
          <w:rFonts w:hint="cs"/>
          <w:rtl/>
        </w:rPr>
      </w:pPr>
      <w:r>
        <w:rPr>
          <w:rFonts w:hint="cs"/>
          <w:rtl/>
        </w:rPr>
        <w:t>אני לא מבין מה זה השטויות האלה. העתיד שלנו בילדים האלה?</w:t>
      </w:r>
    </w:p>
    <w:p w14:paraId="27B472ED" w14:textId="77777777" w:rsidR="00000000" w:rsidRDefault="00EA6A92">
      <w:pPr>
        <w:pStyle w:val="a0"/>
        <w:rPr>
          <w:rFonts w:hint="cs"/>
          <w:rtl/>
        </w:rPr>
      </w:pPr>
    </w:p>
    <w:p w14:paraId="50A9A6AB" w14:textId="77777777" w:rsidR="00000000" w:rsidRDefault="00EA6A92">
      <w:pPr>
        <w:pStyle w:val="-"/>
        <w:rPr>
          <w:rtl/>
        </w:rPr>
      </w:pPr>
      <w:r>
        <w:rPr>
          <w:rFonts w:hint="eastAsia"/>
          <w:rtl/>
        </w:rPr>
        <w:t>ישראל</w:t>
      </w:r>
      <w:r>
        <w:rPr>
          <w:rtl/>
        </w:rPr>
        <w:t xml:space="preserve"> אייכלר (יהדות התורה):</w:t>
      </w:r>
    </w:p>
    <w:p w14:paraId="176BCD48" w14:textId="77777777" w:rsidR="00000000" w:rsidRDefault="00EA6A92">
      <w:pPr>
        <w:pStyle w:val="a0"/>
        <w:rPr>
          <w:rFonts w:hint="cs"/>
          <w:rtl/>
        </w:rPr>
      </w:pPr>
    </w:p>
    <w:p w14:paraId="1DAF10DC" w14:textId="77777777" w:rsidR="00000000" w:rsidRDefault="00EA6A92">
      <w:pPr>
        <w:pStyle w:val="a0"/>
        <w:rPr>
          <w:rFonts w:hint="cs"/>
          <w:rtl/>
        </w:rPr>
      </w:pPr>
      <w:r>
        <w:rPr>
          <w:rFonts w:hint="cs"/>
          <w:rtl/>
        </w:rPr>
        <w:t>- - -</w:t>
      </w:r>
    </w:p>
    <w:p w14:paraId="60268942" w14:textId="77777777" w:rsidR="00000000" w:rsidRDefault="00EA6A92">
      <w:pPr>
        <w:pStyle w:val="a0"/>
        <w:rPr>
          <w:rFonts w:hint="cs"/>
          <w:rtl/>
        </w:rPr>
      </w:pPr>
    </w:p>
    <w:p w14:paraId="416C91CD" w14:textId="77777777" w:rsidR="00000000" w:rsidRDefault="00EA6A92">
      <w:pPr>
        <w:pStyle w:val="af1"/>
        <w:rPr>
          <w:rtl/>
        </w:rPr>
      </w:pPr>
      <w:r>
        <w:rPr>
          <w:rtl/>
        </w:rPr>
        <w:t>היו"ר אתי לבני:</w:t>
      </w:r>
    </w:p>
    <w:p w14:paraId="7D2243BB" w14:textId="77777777" w:rsidR="00000000" w:rsidRDefault="00EA6A92">
      <w:pPr>
        <w:pStyle w:val="a0"/>
        <w:rPr>
          <w:rtl/>
        </w:rPr>
      </w:pPr>
    </w:p>
    <w:p w14:paraId="268D4A1B" w14:textId="77777777" w:rsidR="00000000" w:rsidRDefault="00EA6A92">
      <w:pPr>
        <w:pStyle w:val="a0"/>
        <w:rPr>
          <w:rFonts w:hint="cs"/>
          <w:rtl/>
        </w:rPr>
      </w:pPr>
      <w:r>
        <w:rPr>
          <w:rFonts w:hint="cs"/>
          <w:rtl/>
        </w:rPr>
        <w:t>תודה רבה. חבר הכנסת כבל - אי</w:t>
      </w:r>
      <w:r>
        <w:rPr>
          <w:rFonts w:hint="cs"/>
          <w:rtl/>
        </w:rPr>
        <w:t>נו נוכח. חבר הכנסת נסים זאב, בבקשה.</w:t>
      </w:r>
    </w:p>
    <w:p w14:paraId="1560BA50" w14:textId="77777777" w:rsidR="00000000" w:rsidRDefault="00EA6A92">
      <w:pPr>
        <w:pStyle w:val="a0"/>
        <w:rPr>
          <w:rFonts w:hint="cs"/>
          <w:rtl/>
        </w:rPr>
      </w:pPr>
    </w:p>
    <w:p w14:paraId="3AD853FF" w14:textId="77777777" w:rsidR="00000000" w:rsidRDefault="00EA6A92">
      <w:pPr>
        <w:pStyle w:val="a"/>
        <w:rPr>
          <w:rtl/>
        </w:rPr>
      </w:pPr>
      <w:bookmarkStart w:id="354" w:name="FS000000490T31_05_2004_20_11_43"/>
      <w:bookmarkStart w:id="355" w:name="_Toc74484126"/>
      <w:bookmarkEnd w:id="354"/>
      <w:r>
        <w:rPr>
          <w:rFonts w:hint="eastAsia"/>
          <w:rtl/>
        </w:rPr>
        <w:t>נסים</w:t>
      </w:r>
      <w:r>
        <w:rPr>
          <w:rtl/>
        </w:rPr>
        <w:t xml:space="preserve"> זאב (ש"ס):</w:t>
      </w:r>
      <w:bookmarkEnd w:id="355"/>
    </w:p>
    <w:p w14:paraId="181B3BAD" w14:textId="77777777" w:rsidR="00000000" w:rsidRDefault="00EA6A92">
      <w:pPr>
        <w:pStyle w:val="a0"/>
        <w:rPr>
          <w:rFonts w:hint="cs"/>
          <w:rtl/>
        </w:rPr>
      </w:pPr>
    </w:p>
    <w:p w14:paraId="67CD0DBF" w14:textId="77777777" w:rsidR="00000000" w:rsidRDefault="00EA6A92">
      <w:pPr>
        <w:pStyle w:val="a0"/>
        <w:rPr>
          <w:rFonts w:hint="cs"/>
          <w:rtl/>
        </w:rPr>
      </w:pPr>
      <w:r>
        <w:rPr>
          <w:rFonts w:hint="cs"/>
          <w:rtl/>
        </w:rPr>
        <w:t>גברתי היושבת בראש, כנסת נכבדה, הצעת החוק באה לשפר, כפי שאני קורא, נועדה להבהיר ולהסדיר כמה סעיפים להבראת כלכלת ישראל. שמעתם? - להבראת כלכלת ישראל. ואני בעד הבראה, אבל צריך לדבר על תחלואיה של המדינה הזאת</w:t>
      </w:r>
      <w:r>
        <w:rPr>
          <w:rFonts w:hint="cs"/>
          <w:rtl/>
        </w:rPr>
        <w:t xml:space="preserve">. ואני רוצה לומר לכם, כשהנביא אומר: "אבן מקיר תזעק וכפיס מעץ יעננה", צריך לדעת שאפילו האבנים זועקות. האבנים פה, בכנסת הזאת. אבל מה לעשות, הנביא גם אומר: "החרשים שמעו" </w:t>
      </w:r>
      <w:r>
        <w:rPr>
          <w:rtl/>
        </w:rPr>
        <w:t>–</w:t>
      </w:r>
      <w:r>
        <w:rPr>
          <w:rFonts w:hint="cs"/>
          <w:rtl/>
        </w:rPr>
        <w:t xml:space="preserve"> הממשלה החירשת הזאת, תשמעו, הגיע הזמן </w:t>
      </w:r>
      <w:r>
        <w:rPr>
          <w:rtl/>
        </w:rPr>
        <w:t>–</w:t>
      </w:r>
      <w:r>
        <w:rPr>
          <w:rFonts w:hint="cs"/>
          <w:rtl/>
        </w:rPr>
        <w:t xml:space="preserve"> "והעורים הביטו לראות" </w:t>
      </w:r>
      <w:r>
        <w:rPr>
          <w:rtl/>
        </w:rPr>
        <w:t>–</w:t>
      </w:r>
      <w:r>
        <w:rPr>
          <w:rFonts w:hint="cs"/>
          <w:rtl/>
        </w:rPr>
        <w:t xml:space="preserve"> תסתכלו, תפקחו את העיניים</w:t>
      </w:r>
      <w:r>
        <w:rPr>
          <w:rFonts w:hint="cs"/>
          <w:rtl/>
        </w:rPr>
        <w:t xml:space="preserve">  שלכם. כמה אפשר להתל בציבור? </w:t>
      </w:r>
    </w:p>
    <w:p w14:paraId="4095578A" w14:textId="77777777" w:rsidR="00000000" w:rsidRDefault="00EA6A92">
      <w:pPr>
        <w:pStyle w:val="a0"/>
        <w:rPr>
          <w:rFonts w:hint="cs"/>
          <w:rtl/>
        </w:rPr>
      </w:pPr>
    </w:p>
    <w:p w14:paraId="3C4C2C57" w14:textId="77777777" w:rsidR="00000000" w:rsidRDefault="00EA6A92">
      <w:pPr>
        <w:pStyle w:val="af0"/>
        <w:rPr>
          <w:rtl/>
        </w:rPr>
      </w:pPr>
      <w:r>
        <w:rPr>
          <w:rFonts w:hint="eastAsia"/>
          <w:rtl/>
        </w:rPr>
        <w:t>השר</w:t>
      </w:r>
      <w:r>
        <w:rPr>
          <w:rtl/>
        </w:rPr>
        <w:t xml:space="preserve"> מאיר שטרית:</w:t>
      </w:r>
    </w:p>
    <w:p w14:paraId="514DCBF6" w14:textId="77777777" w:rsidR="00000000" w:rsidRDefault="00EA6A92">
      <w:pPr>
        <w:pStyle w:val="a0"/>
        <w:rPr>
          <w:rFonts w:hint="cs"/>
          <w:rtl/>
        </w:rPr>
      </w:pPr>
    </w:p>
    <w:p w14:paraId="30968BB6" w14:textId="77777777" w:rsidR="00000000" w:rsidRDefault="00EA6A92">
      <w:pPr>
        <w:pStyle w:val="a0"/>
        <w:rPr>
          <w:rFonts w:hint="cs"/>
          <w:rtl/>
        </w:rPr>
      </w:pPr>
      <w:r>
        <w:rPr>
          <w:rFonts w:hint="cs"/>
          <w:rtl/>
        </w:rPr>
        <w:t xml:space="preserve">- - - הוא מתכוון לטובה. </w:t>
      </w:r>
    </w:p>
    <w:p w14:paraId="1A7A9BD0" w14:textId="77777777" w:rsidR="00000000" w:rsidRDefault="00EA6A92">
      <w:pPr>
        <w:pStyle w:val="a0"/>
        <w:rPr>
          <w:rFonts w:hint="cs"/>
          <w:rtl/>
        </w:rPr>
      </w:pPr>
    </w:p>
    <w:p w14:paraId="6CB8341B" w14:textId="77777777" w:rsidR="00000000" w:rsidRDefault="00EA6A92">
      <w:pPr>
        <w:pStyle w:val="-"/>
        <w:rPr>
          <w:rtl/>
        </w:rPr>
      </w:pPr>
      <w:bookmarkStart w:id="356" w:name="FS000000490T31_05_2004_20_13_20C"/>
      <w:bookmarkEnd w:id="356"/>
      <w:r>
        <w:rPr>
          <w:rtl/>
        </w:rPr>
        <w:t>נסים זאב (ש"ס):</w:t>
      </w:r>
    </w:p>
    <w:p w14:paraId="71B3DCD4" w14:textId="77777777" w:rsidR="00000000" w:rsidRDefault="00EA6A92">
      <w:pPr>
        <w:pStyle w:val="a0"/>
        <w:rPr>
          <w:rtl/>
        </w:rPr>
      </w:pPr>
    </w:p>
    <w:p w14:paraId="1C2B95F2" w14:textId="77777777" w:rsidR="00000000" w:rsidRDefault="00EA6A92">
      <w:pPr>
        <w:pStyle w:val="a0"/>
        <w:rPr>
          <w:rFonts w:hint="cs"/>
          <w:rtl/>
        </w:rPr>
      </w:pPr>
      <w:r>
        <w:rPr>
          <w:rFonts w:hint="cs"/>
          <w:rtl/>
        </w:rPr>
        <w:t xml:space="preserve">לטובה. הביטו לראות </w:t>
      </w:r>
      <w:r>
        <w:rPr>
          <w:rtl/>
        </w:rPr>
        <w:t>–</w:t>
      </w:r>
      <w:r>
        <w:rPr>
          <w:rFonts w:hint="cs"/>
          <w:rtl/>
        </w:rPr>
        <w:t xml:space="preserve"> הוא מבקש מהם, תסתכלו, כן, אבל הממשלה הזאת, אפילו הנביא לא יכול להשפיע עליה. שום זעקה - אטומה, עיוורת, חירשת, מה, אתם לא שומעים את זעקת הדלים? ש</w:t>
      </w:r>
      <w:r>
        <w:rPr>
          <w:rFonts w:hint="cs"/>
          <w:rtl/>
        </w:rPr>
        <w:t xml:space="preserve">וועת עניים אתה תשמע, צעקת הדל תקשיב ותושיע. ואתם השליחים. הממשלה הזאת היא השליחה </w:t>
      </w:r>
      <w:r>
        <w:rPr>
          <w:rtl/>
        </w:rPr>
        <w:t>–</w:t>
      </w:r>
      <w:r>
        <w:rPr>
          <w:rFonts w:hint="cs"/>
          <w:rtl/>
        </w:rPr>
        <w:t xml:space="preserve"> אתם השליחים של עם ישראל. אתם יכולים להתעלם מילדי ישראל?</w:t>
      </w:r>
    </w:p>
    <w:p w14:paraId="4F24322A" w14:textId="77777777" w:rsidR="00000000" w:rsidRDefault="00EA6A92">
      <w:pPr>
        <w:pStyle w:val="a0"/>
        <w:rPr>
          <w:rFonts w:hint="cs"/>
          <w:rtl/>
        </w:rPr>
      </w:pPr>
    </w:p>
    <w:p w14:paraId="3AA55983" w14:textId="77777777" w:rsidR="00000000" w:rsidRDefault="00EA6A92">
      <w:pPr>
        <w:pStyle w:val="af0"/>
        <w:rPr>
          <w:rtl/>
        </w:rPr>
      </w:pPr>
      <w:r>
        <w:rPr>
          <w:rFonts w:hint="eastAsia"/>
          <w:rtl/>
        </w:rPr>
        <w:t>השר</w:t>
      </w:r>
      <w:r>
        <w:rPr>
          <w:rtl/>
        </w:rPr>
        <w:t xml:space="preserve"> מאיר שטרית:</w:t>
      </w:r>
    </w:p>
    <w:p w14:paraId="7467D1C6" w14:textId="77777777" w:rsidR="00000000" w:rsidRDefault="00EA6A92">
      <w:pPr>
        <w:pStyle w:val="a0"/>
        <w:rPr>
          <w:rFonts w:hint="cs"/>
          <w:rtl/>
        </w:rPr>
      </w:pPr>
    </w:p>
    <w:p w14:paraId="4DE79B4E" w14:textId="77777777" w:rsidR="00000000" w:rsidRDefault="00EA6A92">
      <w:pPr>
        <w:pStyle w:val="a0"/>
        <w:rPr>
          <w:rFonts w:hint="cs"/>
          <w:rtl/>
        </w:rPr>
      </w:pPr>
      <w:r>
        <w:rPr>
          <w:rFonts w:hint="cs"/>
          <w:rtl/>
        </w:rPr>
        <w:t xml:space="preserve">אבל מה כתוב, תמשיך את הכתוב. חבר הכנסת זאב, תמשיך את הפסוק - רננו צדיקים לה'. </w:t>
      </w:r>
    </w:p>
    <w:p w14:paraId="493DDB46" w14:textId="77777777" w:rsidR="00000000" w:rsidRDefault="00EA6A92">
      <w:pPr>
        <w:pStyle w:val="a0"/>
        <w:rPr>
          <w:rFonts w:hint="cs"/>
          <w:rtl/>
        </w:rPr>
      </w:pPr>
    </w:p>
    <w:p w14:paraId="6511E165" w14:textId="77777777" w:rsidR="00000000" w:rsidRDefault="00EA6A92">
      <w:pPr>
        <w:pStyle w:val="-"/>
        <w:rPr>
          <w:rtl/>
        </w:rPr>
      </w:pPr>
      <w:bookmarkStart w:id="357" w:name="FS000000490T31_05_2004_20_14_00C"/>
      <w:bookmarkEnd w:id="357"/>
      <w:r>
        <w:rPr>
          <w:rtl/>
        </w:rPr>
        <w:t>נסים זאב (ש"ס):</w:t>
      </w:r>
    </w:p>
    <w:p w14:paraId="7A00DF24" w14:textId="77777777" w:rsidR="00000000" w:rsidRDefault="00EA6A92">
      <w:pPr>
        <w:pStyle w:val="a0"/>
        <w:rPr>
          <w:rtl/>
        </w:rPr>
      </w:pPr>
    </w:p>
    <w:p w14:paraId="0E7D6729" w14:textId="77777777" w:rsidR="00000000" w:rsidRDefault="00EA6A92">
      <w:pPr>
        <w:pStyle w:val="a0"/>
        <w:rPr>
          <w:rFonts w:hint="cs"/>
          <w:rtl/>
        </w:rPr>
      </w:pPr>
      <w:r>
        <w:rPr>
          <w:rFonts w:hint="cs"/>
          <w:rtl/>
        </w:rPr>
        <w:t>בס</w:t>
      </w:r>
      <w:r>
        <w:rPr>
          <w:rFonts w:hint="cs"/>
          <w:rtl/>
        </w:rPr>
        <w:t>דר, אנחנו נמשיך לרנן ולשמוח כשנראה על מה אפשר באמת לראות את תחילת האור.</w:t>
      </w:r>
    </w:p>
    <w:p w14:paraId="7BEB45C4" w14:textId="77777777" w:rsidR="00000000" w:rsidRDefault="00EA6A92">
      <w:pPr>
        <w:pStyle w:val="a0"/>
        <w:rPr>
          <w:rFonts w:hint="cs"/>
          <w:rtl/>
        </w:rPr>
      </w:pPr>
    </w:p>
    <w:p w14:paraId="0BE0610C" w14:textId="77777777" w:rsidR="00000000" w:rsidRDefault="00EA6A92">
      <w:pPr>
        <w:pStyle w:val="a0"/>
        <w:rPr>
          <w:rFonts w:hint="cs"/>
          <w:rtl/>
        </w:rPr>
      </w:pPr>
      <w:r>
        <w:rPr>
          <w:rFonts w:hint="cs"/>
          <w:rtl/>
        </w:rPr>
        <w:t>אבל אני רוצה להמשיך במה שהתחלתי. כשמדברים על הבראה וכלכלה צריך לזכור שנכון להיום, אדוני השר, וחשוב שתדע, יש קבלנים שקיבלו ויצאו לעבודה על חוזים של הרשויות המקומיות. יש 100 בתי-כנסת ו-</w:t>
      </w:r>
      <w:r>
        <w:rPr>
          <w:rFonts w:hint="cs"/>
          <w:rtl/>
        </w:rPr>
        <w:t>80 מקוואות שיש בעניינם חוזים ואנשים יצאו לעבודה. העבודה נפסקה, לא משום שאין תקציב בשירותי הדת ובבינוי - בגלל הביורוקרטיה המכוונת, האיוולת המרושעת והמכוונת והזדונית הזאת, לא לאפשר את המשך הבנייה הזאת. ואני רוצה לומר לך, אדוני השר, אל תחשוב שהממשלה הזאת תנוק</w:t>
      </w:r>
      <w:r>
        <w:rPr>
          <w:rFonts w:hint="cs"/>
          <w:rtl/>
        </w:rPr>
        <w:t xml:space="preserve">ה ממשפטים, כי הקבלנים האלה תובעים את הרשויות המקומיות, והרשויות המקומיות בסופו של דבר פונות לאן? - למשרד הדתות בניהולו, באחריותו של ראש הממשלה. </w:t>
      </w:r>
    </w:p>
    <w:p w14:paraId="39F7D21E" w14:textId="77777777" w:rsidR="00000000" w:rsidRDefault="00EA6A92">
      <w:pPr>
        <w:pStyle w:val="a0"/>
        <w:rPr>
          <w:rFonts w:hint="cs"/>
          <w:rtl/>
        </w:rPr>
      </w:pPr>
    </w:p>
    <w:p w14:paraId="73448AAF" w14:textId="77777777" w:rsidR="00000000" w:rsidRDefault="00EA6A92">
      <w:pPr>
        <w:pStyle w:val="af1"/>
        <w:rPr>
          <w:rtl/>
        </w:rPr>
      </w:pPr>
      <w:r>
        <w:rPr>
          <w:rtl/>
        </w:rPr>
        <w:t>היו"ר אתי לבני:</w:t>
      </w:r>
    </w:p>
    <w:p w14:paraId="278947D9" w14:textId="77777777" w:rsidR="00000000" w:rsidRDefault="00EA6A92">
      <w:pPr>
        <w:pStyle w:val="a0"/>
        <w:rPr>
          <w:rtl/>
        </w:rPr>
      </w:pPr>
    </w:p>
    <w:p w14:paraId="58961570" w14:textId="77777777" w:rsidR="00000000" w:rsidRDefault="00EA6A92">
      <w:pPr>
        <w:pStyle w:val="a0"/>
        <w:rPr>
          <w:rFonts w:hint="cs"/>
          <w:rtl/>
        </w:rPr>
      </w:pPr>
      <w:r>
        <w:rPr>
          <w:rFonts w:hint="cs"/>
          <w:rtl/>
        </w:rPr>
        <w:t xml:space="preserve">אנא סיים. </w:t>
      </w:r>
    </w:p>
    <w:p w14:paraId="10C16014" w14:textId="77777777" w:rsidR="00000000" w:rsidRDefault="00EA6A92">
      <w:pPr>
        <w:pStyle w:val="a0"/>
        <w:rPr>
          <w:rFonts w:hint="cs"/>
          <w:rtl/>
        </w:rPr>
      </w:pPr>
    </w:p>
    <w:p w14:paraId="658F9271" w14:textId="77777777" w:rsidR="00000000" w:rsidRDefault="00EA6A92">
      <w:pPr>
        <w:pStyle w:val="-"/>
        <w:rPr>
          <w:rtl/>
        </w:rPr>
      </w:pPr>
      <w:bookmarkStart w:id="358" w:name="FS000000490T31_05_2004_20_15_21C"/>
      <w:bookmarkEnd w:id="358"/>
      <w:r>
        <w:rPr>
          <w:rtl/>
        </w:rPr>
        <w:t>נסים זאב (ש"ס):</w:t>
      </w:r>
    </w:p>
    <w:p w14:paraId="4FF1D536" w14:textId="77777777" w:rsidR="00000000" w:rsidRDefault="00EA6A92">
      <w:pPr>
        <w:pStyle w:val="a0"/>
        <w:rPr>
          <w:rtl/>
        </w:rPr>
      </w:pPr>
    </w:p>
    <w:p w14:paraId="0B8D627F" w14:textId="77777777" w:rsidR="00000000" w:rsidRDefault="00EA6A92">
      <w:pPr>
        <w:pStyle w:val="a0"/>
        <w:rPr>
          <w:rFonts w:hint="cs"/>
          <w:rtl/>
        </w:rPr>
      </w:pPr>
      <w:r>
        <w:rPr>
          <w:rFonts w:hint="cs"/>
          <w:rtl/>
        </w:rPr>
        <w:t>ראש הממשלה יש לו זמן להתעסק בענייני דתות? הוא לא מפסיק להתקוטט ע</w:t>
      </w:r>
      <w:r>
        <w:rPr>
          <w:rFonts w:hint="cs"/>
          <w:rtl/>
        </w:rPr>
        <w:t>ם ביבי נתניהו, עם השרים שלו, בתוך המפלגה שלו. אני כבר לא מדבר עם האיחוד הלאומי. כל יום יוצא בשליפות חדשות, בהצהרות חדשות. אז לכן, כשבאים ואומרים: כיתה שאין בה 22 ילד היא לא כיתה, המשמעות היא סגירת הכיתה, סגירת המערכת. וזו יוזמה של שרת החינוך, ושאף אחד לא י</w:t>
      </w:r>
      <w:r>
        <w:rPr>
          <w:rFonts w:hint="cs"/>
          <w:rtl/>
        </w:rPr>
        <w:t xml:space="preserve">גיד לי שהעניין פה תקציבי. העניין הוא של מדיניות זדונית ומרושעת. אדוני השר, אתה יש לך לב יהודי חם, תקום ותזעק את הזעקה שלנו. אל תשמע אותנו רק כדי לצאת ידי חובה. תודה. </w:t>
      </w:r>
    </w:p>
    <w:p w14:paraId="4A084880" w14:textId="77777777" w:rsidR="00000000" w:rsidRDefault="00EA6A92">
      <w:pPr>
        <w:pStyle w:val="a0"/>
        <w:rPr>
          <w:rFonts w:hint="cs"/>
          <w:rtl/>
        </w:rPr>
      </w:pPr>
    </w:p>
    <w:p w14:paraId="3AD23057" w14:textId="77777777" w:rsidR="00000000" w:rsidRDefault="00EA6A92">
      <w:pPr>
        <w:pStyle w:val="af1"/>
        <w:rPr>
          <w:rtl/>
        </w:rPr>
      </w:pPr>
      <w:r>
        <w:rPr>
          <w:rtl/>
        </w:rPr>
        <w:t>היו"ר אתי לבני:</w:t>
      </w:r>
    </w:p>
    <w:p w14:paraId="2C954B47" w14:textId="77777777" w:rsidR="00000000" w:rsidRDefault="00EA6A92">
      <w:pPr>
        <w:pStyle w:val="a0"/>
        <w:rPr>
          <w:rtl/>
        </w:rPr>
      </w:pPr>
    </w:p>
    <w:p w14:paraId="7675BC2E" w14:textId="77777777" w:rsidR="00000000" w:rsidRDefault="00EA6A92">
      <w:pPr>
        <w:pStyle w:val="a0"/>
        <w:rPr>
          <w:rFonts w:hint="cs"/>
          <w:rtl/>
        </w:rPr>
      </w:pPr>
      <w:r>
        <w:rPr>
          <w:rFonts w:hint="cs"/>
          <w:rtl/>
        </w:rPr>
        <w:t xml:space="preserve">תודה רבה. אחרון הדוברים - חבר הכנסת חיים כץ. </w:t>
      </w:r>
    </w:p>
    <w:p w14:paraId="1DC1254D" w14:textId="77777777" w:rsidR="00000000" w:rsidRDefault="00EA6A92">
      <w:pPr>
        <w:pStyle w:val="a0"/>
        <w:rPr>
          <w:rFonts w:hint="cs"/>
          <w:rtl/>
        </w:rPr>
      </w:pPr>
    </w:p>
    <w:p w14:paraId="15C0C6BA" w14:textId="77777777" w:rsidR="00000000" w:rsidRDefault="00EA6A92">
      <w:pPr>
        <w:pStyle w:val="a"/>
        <w:rPr>
          <w:rtl/>
        </w:rPr>
      </w:pPr>
      <w:bookmarkStart w:id="359" w:name="FS000000556T31_05_2004_20_16_18"/>
      <w:bookmarkStart w:id="360" w:name="_Toc74484127"/>
      <w:bookmarkEnd w:id="359"/>
      <w:r>
        <w:rPr>
          <w:rFonts w:hint="eastAsia"/>
          <w:rtl/>
        </w:rPr>
        <w:t>חיים</w:t>
      </w:r>
      <w:r>
        <w:rPr>
          <w:rtl/>
        </w:rPr>
        <w:t xml:space="preserve"> כץ (הליכוד):</w:t>
      </w:r>
      <w:bookmarkEnd w:id="360"/>
    </w:p>
    <w:p w14:paraId="1F94998D" w14:textId="77777777" w:rsidR="00000000" w:rsidRDefault="00EA6A92">
      <w:pPr>
        <w:pStyle w:val="a0"/>
        <w:rPr>
          <w:rFonts w:hint="cs"/>
          <w:rtl/>
        </w:rPr>
      </w:pPr>
    </w:p>
    <w:p w14:paraId="22D370BE" w14:textId="77777777" w:rsidR="00000000" w:rsidRDefault="00EA6A92">
      <w:pPr>
        <w:pStyle w:val="a0"/>
        <w:rPr>
          <w:rFonts w:hint="cs"/>
          <w:rtl/>
        </w:rPr>
      </w:pPr>
      <w:r>
        <w:rPr>
          <w:rFonts w:hint="cs"/>
          <w:rtl/>
        </w:rPr>
        <w:t>גברתי</w:t>
      </w:r>
      <w:r>
        <w:rPr>
          <w:rFonts w:hint="cs"/>
          <w:rtl/>
        </w:rPr>
        <w:t xml:space="preserve"> היושבת-ראש, חברי הכנסת, חבר הכנסת דהאמשה, אני הלוא הסברתי קודם. לא אמרתי שאתה לא חרוץ, לא אמרתי שאתה לא משתדל, אמרתי שאתה מפנה את כל מה שאתה צריך להפנות לאפיקים לא נכונים, ומפני שאתה מפנה לאפיקים לא נכונים, לא הצלחת להעביר ולו גם הצעת חוק אחת. אז  בוא תהי</w:t>
      </w:r>
      <w:r>
        <w:rPr>
          <w:rFonts w:hint="cs"/>
          <w:rtl/>
        </w:rPr>
        <w:t>ה רציני - - -</w:t>
      </w:r>
    </w:p>
    <w:p w14:paraId="2498FD8B" w14:textId="77777777" w:rsidR="00000000" w:rsidRDefault="00EA6A92">
      <w:pPr>
        <w:pStyle w:val="a0"/>
        <w:rPr>
          <w:rFonts w:hint="cs"/>
          <w:rtl/>
        </w:rPr>
      </w:pPr>
    </w:p>
    <w:p w14:paraId="1C439324" w14:textId="77777777" w:rsidR="00000000" w:rsidRDefault="00EA6A92">
      <w:pPr>
        <w:pStyle w:val="af0"/>
        <w:rPr>
          <w:rtl/>
        </w:rPr>
      </w:pPr>
      <w:r>
        <w:rPr>
          <w:rFonts w:hint="eastAsia"/>
          <w:rtl/>
        </w:rPr>
        <w:t>עבד</w:t>
      </w:r>
      <w:r>
        <w:rPr>
          <w:rtl/>
        </w:rPr>
        <w:t>-אלמאלכ דהאמשה (רע"ם):</w:t>
      </w:r>
    </w:p>
    <w:p w14:paraId="67709727" w14:textId="77777777" w:rsidR="00000000" w:rsidRDefault="00EA6A92">
      <w:pPr>
        <w:pStyle w:val="a0"/>
        <w:rPr>
          <w:rFonts w:hint="cs"/>
          <w:rtl/>
        </w:rPr>
      </w:pPr>
    </w:p>
    <w:p w14:paraId="6563B385" w14:textId="77777777" w:rsidR="00000000" w:rsidRDefault="00EA6A92">
      <w:pPr>
        <w:pStyle w:val="a0"/>
        <w:rPr>
          <w:rFonts w:hint="cs"/>
          <w:rtl/>
        </w:rPr>
      </w:pPr>
      <w:r>
        <w:rPr>
          <w:rFonts w:hint="cs"/>
          <w:rtl/>
        </w:rPr>
        <w:t>אני לא הסקתי את המסקנה שהסקת - - -</w:t>
      </w:r>
    </w:p>
    <w:p w14:paraId="3CEAD4ED" w14:textId="77777777" w:rsidR="00000000" w:rsidRDefault="00EA6A92">
      <w:pPr>
        <w:pStyle w:val="a0"/>
        <w:rPr>
          <w:rFonts w:hint="cs"/>
          <w:rtl/>
        </w:rPr>
      </w:pPr>
    </w:p>
    <w:p w14:paraId="17F7593F" w14:textId="77777777" w:rsidR="00000000" w:rsidRDefault="00EA6A92">
      <w:pPr>
        <w:pStyle w:val="-"/>
        <w:rPr>
          <w:rtl/>
        </w:rPr>
      </w:pPr>
      <w:bookmarkStart w:id="361" w:name="FS000000556T31_05_2004_20_17_04C"/>
      <w:bookmarkEnd w:id="361"/>
      <w:r>
        <w:rPr>
          <w:rtl/>
        </w:rPr>
        <w:t>חיים כץ (הליכוד):</w:t>
      </w:r>
    </w:p>
    <w:p w14:paraId="072794DD" w14:textId="77777777" w:rsidR="00000000" w:rsidRDefault="00EA6A92">
      <w:pPr>
        <w:pStyle w:val="a0"/>
        <w:rPr>
          <w:rtl/>
        </w:rPr>
      </w:pPr>
    </w:p>
    <w:p w14:paraId="1486A6FF" w14:textId="77777777" w:rsidR="00000000" w:rsidRDefault="00EA6A92">
      <w:pPr>
        <w:pStyle w:val="a0"/>
        <w:rPr>
          <w:rFonts w:hint="cs"/>
          <w:rtl/>
        </w:rPr>
      </w:pPr>
      <w:r>
        <w:rPr>
          <w:rFonts w:hint="cs"/>
          <w:rtl/>
        </w:rPr>
        <w:t xml:space="preserve">אני באתי לליכוד לעשות את הסדק ולהעביר את העסק החברתי, ותאמין לי, יגעת ומצאת תאמין. אבל תעשה ואל תאיים. ואם תצליח </w:t>
      </w:r>
      <w:r>
        <w:rPr>
          <w:rtl/>
        </w:rPr>
        <w:t>–</w:t>
      </w:r>
      <w:r>
        <w:rPr>
          <w:rFonts w:hint="cs"/>
          <w:rtl/>
        </w:rPr>
        <w:t xml:space="preserve"> אהלן וסהלן. </w:t>
      </w:r>
    </w:p>
    <w:p w14:paraId="0CC14DC5" w14:textId="77777777" w:rsidR="00000000" w:rsidRDefault="00EA6A92">
      <w:pPr>
        <w:pStyle w:val="a0"/>
        <w:rPr>
          <w:rFonts w:hint="cs"/>
          <w:rtl/>
        </w:rPr>
      </w:pPr>
    </w:p>
    <w:p w14:paraId="6ED13CD4" w14:textId="77777777" w:rsidR="00000000" w:rsidRDefault="00EA6A92">
      <w:pPr>
        <w:pStyle w:val="a0"/>
        <w:rPr>
          <w:rFonts w:hint="cs"/>
          <w:rtl/>
        </w:rPr>
      </w:pPr>
      <w:r>
        <w:rPr>
          <w:rFonts w:hint="cs"/>
          <w:rtl/>
        </w:rPr>
        <w:t>עכשיו לענייננו - - -</w:t>
      </w:r>
    </w:p>
    <w:p w14:paraId="6C178F0B" w14:textId="77777777" w:rsidR="00000000" w:rsidRDefault="00EA6A92">
      <w:pPr>
        <w:pStyle w:val="a0"/>
        <w:rPr>
          <w:rFonts w:hint="cs"/>
          <w:rtl/>
        </w:rPr>
      </w:pPr>
    </w:p>
    <w:p w14:paraId="5ED786EA" w14:textId="77777777" w:rsidR="00000000" w:rsidRDefault="00EA6A92">
      <w:pPr>
        <w:pStyle w:val="af0"/>
        <w:rPr>
          <w:rtl/>
        </w:rPr>
      </w:pPr>
      <w:r>
        <w:rPr>
          <w:rFonts w:hint="eastAsia"/>
          <w:rtl/>
        </w:rPr>
        <w:t>עבד</w:t>
      </w:r>
      <w:r>
        <w:rPr>
          <w:rtl/>
        </w:rPr>
        <w:t>-אלמא</w:t>
      </w:r>
      <w:r>
        <w:rPr>
          <w:rtl/>
        </w:rPr>
        <w:t>לכ דהאמשה (רע"ם):</w:t>
      </w:r>
    </w:p>
    <w:p w14:paraId="0D5FAAD5" w14:textId="77777777" w:rsidR="00000000" w:rsidRDefault="00EA6A92">
      <w:pPr>
        <w:pStyle w:val="a0"/>
        <w:rPr>
          <w:rFonts w:hint="cs"/>
          <w:rtl/>
        </w:rPr>
      </w:pPr>
    </w:p>
    <w:p w14:paraId="2A296F78" w14:textId="77777777" w:rsidR="00000000" w:rsidRDefault="00EA6A92">
      <w:pPr>
        <w:pStyle w:val="a0"/>
        <w:rPr>
          <w:rFonts w:hint="cs"/>
          <w:rtl/>
        </w:rPr>
      </w:pPr>
      <w:r>
        <w:rPr>
          <w:rFonts w:hint="cs"/>
          <w:rtl/>
        </w:rPr>
        <w:t>עזוב את ההסתדרות - - -</w:t>
      </w:r>
    </w:p>
    <w:p w14:paraId="12A60A04" w14:textId="77777777" w:rsidR="00000000" w:rsidRDefault="00EA6A92">
      <w:pPr>
        <w:pStyle w:val="a0"/>
        <w:rPr>
          <w:rFonts w:hint="cs"/>
          <w:rtl/>
        </w:rPr>
      </w:pPr>
    </w:p>
    <w:p w14:paraId="06DAF082" w14:textId="77777777" w:rsidR="00000000" w:rsidRDefault="00EA6A92">
      <w:pPr>
        <w:pStyle w:val="-"/>
        <w:rPr>
          <w:rtl/>
        </w:rPr>
      </w:pPr>
      <w:bookmarkStart w:id="362" w:name="FS000000556T31_05_2004_20_17_20C"/>
      <w:bookmarkEnd w:id="362"/>
      <w:r>
        <w:rPr>
          <w:rtl/>
        </w:rPr>
        <w:t>חיים כץ (הליכוד):</w:t>
      </w:r>
    </w:p>
    <w:p w14:paraId="18494F6B" w14:textId="77777777" w:rsidR="00000000" w:rsidRDefault="00EA6A92">
      <w:pPr>
        <w:pStyle w:val="a0"/>
        <w:rPr>
          <w:rtl/>
        </w:rPr>
      </w:pPr>
    </w:p>
    <w:p w14:paraId="4F788B72" w14:textId="77777777" w:rsidR="00000000" w:rsidRDefault="00EA6A92">
      <w:pPr>
        <w:pStyle w:val="a0"/>
        <w:rPr>
          <w:rFonts w:hint="cs"/>
          <w:rtl/>
        </w:rPr>
      </w:pPr>
      <w:r>
        <w:rPr>
          <w:rFonts w:hint="cs"/>
          <w:rtl/>
        </w:rPr>
        <w:t xml:space="preserve">כבוד השר במשרד האוצר, צר לי על הצעת החוק, אף שאני אתמוך בה. קודם עושים ואחר כך חושבים. הלכו והגבילו את מספר חברי הדירקטוריון בשביל לסגור את "אל על", לסגור את מספר חברי הדירקטוריון ב"אל על". אחר </w:t>
      </w:r>
      <w:r>
        <w:rPr>
          <w:rFonts w:hint="cs"/>
          <w:rtl/>
        </w:rPr>
        <w:t xml:space="preserve">כך חושבים ומשנים. אז סוף מעשה במחשבה תחילה, ואם מתקנים אנחנו דיני חברות בחברות הממשלתיות, אדוני השר, אם אנחנו מתעסקים בחברות ממשלתיות, אז אולי נשנה את חוק יסודות התקציב שם, וניתן למנהלים לנהל, וניתן בטח לחברות ממשלתיות עסקיות לנהל, ולא נגביל אותם בשכר ולא </w:t>
      </w:r>
      <w:r>
        <w:rPr>
          <w:rFonts w:hint="cs"/>
          <w:rtl/>
        </w:rPr>
        <w:t>נגביל אותם בתנאים על-ידי פקידי אוצר שבינם לבין הבנה בחברות הממשלתיות - - -</w:t>
      </w:r>
    </w:p>
    <w:p w14:paraId="5E8A6A81" w14:textId="77777777" w:rsidR="00000000" w:rsidRDefault="00EA6A92">
      <w:pPr>
        <w:pStyle w:val="a0"/>
        <w:rPr>
          <w:rFonts w:hint="cs"/>
          <w:rtl/>
        </w:rPr>
      </w:pPr>
    </w:p>
    <w:p w14:paraId="7F24CBBF" w14:textId="77777777" w:rsidR="00000000" w:rsidRDefault="00EA6A92">
      <w:pPr>
        <w:pStyle w:val="af0"/>
        <w:rPr>
          <w:rtl/>
        </w:rPr>
      </w:pPr>
      <w:r>
        <w:rPr>
          <w:rFonts w:hint="eastAsia"/>
          <w:rtl/>
        </w:rPr>
        <w:t>השר</w:t>
      </w:r>
      <w:r>
        <w:rPr>
          <w:rtl/>
        </w:rPr>
        <w:t xml:space="preserve"> מאיר שטרית:</w:t>
      </w:r>
    </w:p>
    <w:p w14:paraId="41A96C60" w14:textId="77777777" w:rsidR="00000000" w:rsidRDefault="00EA6A92">
      <w:pPr>
        <w:pStyle w:val="a0"/>
        <w:rPr>
          <w:rFonts w:hint="cs"/>
          <w:rtl/>
        </w:rPr>
      </w:pPr>
    </w:p>
    <w:p w14:paraId="1BAF80CF" w14:textId="77777777" w:rsidR="00000000" w:rsidRDefault="00EA6A92">
      <w:pPr>
        <w:pStyle w:val="a0"/>
        <w:rPr>
          <w:rFonts w:hint="cs"/>
          <w:rtl/>
        </w:rPr>
      </w:pPr>
      <w:r>
        <w:rPr>
          <w:rFonts w:hint="cs"/>
          <w:rtl/>
        </w:rPr>
        <w:t>בוא נעשה את זה ביחד - - -</w:t>
      </w:r>
    </w:p>
    <w:p w14:paraId="36ED4830" w14:textId="77777777" w:rsidR="00000000" w:rsidRDefault="00EA6A92">
      <w:pPr>
        <w:pStyle w:val="a0"/>
        <w:rPr>
          <w:rFonts w:hint="cs"/>
          <w:rtl/>
        </w:rPr>
      </w:pPr>
    </w:p>
    <w:p w14:paraId="47F71BC0" w14:textId="77777777" w:rsidR="00000000" w:rsidRDefault="00EA6A92">
      <w:pPr>
        <w:pStyle w:val="-"/>
        <w:rPr>
          <w:rtl/>
        </w:rPr>
      </w:pPr>
      <w:bookmarkStart w:id="363" w:name="FS000000556T31_05_2004_20_18_29C"/>
      <w:bookmarkEnd w:id="363"/>
      <w:r>
        <w:rPr>
          <w:rtl/>
        </w:rPr>
        <w:t>חיים כץ (הליכוד):</w:t>
      </w:r>
    </w:p>
    <w:p w14:paraId="6DF06512" w14:textId="77777777" w:rsidR="00000000" w:rsidRDefault="00EA6A92">
      <w:pPr>
        <w:pStyle w:val="a0"/>
        <w:rPr>
          <w:rtl/>
        </w:rPr>
      </w:pPr>
    </w:p>
    <w:p w14:paraId="3A6258F4" w14:textId="77777777" w:rsidR="00000000" w:rsidRDefault="00EA6A92">
      <w:pPr>
        <w:pStyle w:val="a0"/>
        <w:rPr>
          <w:rFonts w:hint="cs"/>
          <w:rtl/>
        </w:rPr>
      </w:pPr>
      <w:r>
        <w:rPr>
          <w:rFonts w:hint="cs"/>
          <w:rtl/>
        </w:rPr>
        <w:t>מתאים לי. היום הוועדים מוכנים ונותנים, אבל פקידי האוצר, השתן עלה להם לראש, והם מחליטים לעשות דברים שלא ייעשו, בלי הבנ</w:t>
      </w:r>
      <w:r>
        <w:rPr>
          <w:rFonts w:hint="cs"/>
          <w:rtl/>
        </w:rPr>
        <w:t xml:space="preserve">ה. היום אם אני רוצה לחתום פרויקט, אני צריך לקבל אישור מאיזה פקיד שאין לו מושג איך מנהלים חוזה, איך מביאים עבודה, איך עושים הסכם. אחר כך אנחנו באים לנושאים של הפרטות. ואם בנושא הפרטות, אז צריך לעגן את זכויות העובדים, ואם נעגן את זכויות העובדים, אז אנא מכם, </w:t>
      </w:r>
      <w:r>
        <w:rPr>
          <w:rFonts w:hint="cs"/>
          <w:rtl/>
        </w:rPr>
        <w:t>תפריטו. אז אף שאני אצביע בעד הצעת החוק הזאת, בטעות יסודה. אז שהגבלתם את מספר חברי הדירקטוריון, לפני היותכם בממשלה, שאתה חבר בה לשמחתי לא מעט שנים, ואני מאחל לך גם שתהיה בה שר הרבה שנים -  אל תציעו הצעות חוק שאחרי שבוע או עשרה ימים או חודשיים או שנה צריך לש</w:t>
      </w:r>
      <w:r>
        <w:rPr>
          <w:rFonts w:hint="cs"/>
          <w:rtl/>
        </w:rPr>
        <w:t xml:space="preserve">נות אותן, כיוון שהצעות החוק האלה אין בהן יותר מדי תבונה. תודה רבה. </w:t>
      </w:r>
    </w:p>
    <w:p w14:paraId="69FB5464" w14:textId="77777777" w:rsidR="00000000" w:rsidRDefault="00EA6A92">
      <w:pPr>
        <w:pStyle w:val="a0"/>
        <w:rPr>
          <w:rFonts w:hint="cs"/>
          <w:rtl/>
        </w:rPr>
      </w:pPr>
    </w:p>
    <w:p w14:paraId="69E172AB" w14:textId="77777777" w:rsidR="00000000" w:rsidRDefault="00EA6A92">
      <w:pPr>
        <w:pStyle w:val="af1"/>
        <w:rPr>
          <w:rtl/>
        </w:rPr>
      </w:pPr>
      <w:r>
        <w:rPr>
          <w:rtl/>
        </w:rPr>
        <w:t>היו"ר אתי לבני:</w:t>
      </w:r>
    </w:p>
    <w:p w14:paraId="08F8EB02" w14:textId="77777777" w:rsidR="00000000" w:rsidRDefault="00EA6A92">
      <w:pPr>
        <w:pStyle w:val="a0"/>
        <w:rPr>
          <w:rtl/>
        </w:rPr>
      </w:pPr>
    </w:p>
    <w:p w14:paraId="505C59E2" w14:textId="77777777" w:rsidR="00000000" w:rsidRDefault="00EA6A92">
      <w:pPr>
        <w:pStyle w:val="a0"/>
        <w:rPr>
          <w:rFonts w:hint="cs"/>
          <w:rtl/>
        </w:rPr>
      </w:pPr>
      <w:r>
        <w:rPr>
          <w:rFonts w:hint="cs"/>
          <w:rtl/>
        </w:rPr>
        <w:t xml:space="preserve">תודה רבה. </w:t>
      </w:r>
    </w:p>
    <w:p w14:paraId="01F108C0" w14:textId="77777777" w:rsidR="00000000" w:rsidRDefault="00EA6A92">
      <w:pPr>
        <w:pStyle w:val="a0"/>
        <w:rPr>
          <w:rFonts w:hint="cs"/>
          <w:rtl/>
        </w:rPr>
      </w:pPr>
    </w:p>
    <w:p w14:paraId="16E95278" w14:textId="77777777" w:rsidR="00000000" w:rsidRDefault="00EA6A92">
      <w:pPr>
        <w:pStyle w:val="a0"/>
        <w:rPr>
          <w:rtl/>
        </w:rPr>
      </w:pPr>
      <w:r>
        <w:rPr>
          <w:rFonts w:hint="cs"/>
          <w:rtl/>
        </w:rPr>
        <w:t xml:space="preserve">אנחנו עוברים להצבעה. בבקשה. </w:t>
      </w:r>
    </w:p>
    <w:p w14:paraId="100D793A" w14:textId="77777777" w:rsidR="00000000" w:rsidRDefault="00EA6A92">
      <w:pPr>
        <w:pStyle w:val="ab"/>
        <w:rPr>
          <w:b w:val="0"/>
          <w:bCs w:val="0"/>
          <w:rtl/>
          <w:lang w:eastAsia="he-IL"/>
        </w:rPr>
      </w:pPr>
    </w:p>
    <w:p w14:paraId="6FF04FF4" w14:textId="77777777" w:rsidR="00000000" w:rsidRDefault="00EA6A92">
      <w:pPr>
        <w:pStyle w:val="ab"/>
        <w:rPr>
          <w:rtl/>
        </w:rPr>
      </w:pPr>
      <w:r>
        <w:rPr>
          <w:rFonts w:hint="cs"/>
          <w:rtl/>
        </w:rPr>
        <w:t>הצבעה מס' 6</w:t>
      </w:r>
    </w:p>
    <w:p w14:paraId="71383215" w14:textId="77777777" w:rsidR="00000000" w:rsidRDefault="00EA6A92">
      <w:pPr>
        <w:pStyle w:val="a0"/>
        <w:rPr>
          <w:rFonts w:hint="cs"/>
          <w:rtl/>
        </w:rPr>
      </w:pPr>
    </w:p>
    <w:p w14:paraId="13E645F2" w14:textId="77777777" w:rsidR="00000000" w:rsidRDefault="00EA6A92">
      <w:pPr>
        <w:pStyle w:val="ac"/>
        <w:bidi/>
        <w:rPr>
          <w:rFonts w:hint="cs"/>
          <w:rtl/>
        </w:rPr>
      </w:pPr>
      <w:r>
        <w:rPr>
          <w:rFonts w:hint="cs"/>
          <w:rtl/>
        </w:rPr>
        <w:t xml:space="preserve">בעד ההצעה להעביר את הצעת החוק לוועדה </w:t>
      </w:r>
      <w:r>
        <w:rPr>
          <w:rtl/>
        </w:rPr>
        <w:t>–</w:t>
      </w:r>
      <w:r>
        <w:rPr>
          <w:rFonts w:hint="cs"/>
          <w:rtl/>
        </w:rPr>
        <w:t xml:space="preserve"> 5 </w:t>
      </w:r>
    </w:p>
    <w:p w14:paraId="04160133" w14:textId="77777777" w:rsidR="00000000" w:rsidRDefault="00EA6A92">
      <w:pPr>
        <w:pStyle w:val="ac"/>
        <w:bidi/>
        <w:rPr>
          <w:rFonts w:hint="cs"/>
          <w:rtl/>
        </w:rPr>
      </w:pPr>
      <w:r>
        <w:rPr>
          <w:rFonts w:hint="cs"/>
          <w:rtl/>
        </w:rPr>
        <w:t xml:space="preserve">נגד </w:t>
      </w:r>
      <w:r>
        <w:rPr>
          <w:rtl/>
        </w:rPr>
        <w:t>–</w:t>
      </w:r>
      <w:r>
        <w:rPr>
          <w:rFonts w:hint="cs"/>
          <w:rtl/>
        </w:rPr>
        <w:t xml:space="preserve"> אין</w:t>
      </w:r>
    </w:p>
    <w:p w14:paraId="5B38C26A" w14:textId="77777777" w:rsidR="00000000" w:rsidRDefault="00EA6A92">
      <w:pPr>
        <w:pStyle w:val="ac"/>
        <w:bidi/>
        <w:rPr>
          <w:rFonts w:hint="cs"/>
          <w:rtl/>
        </w:rPr>
      </w:pPr>
      <w:r>
        <w:rPr>
          <w:rFonts w:hint="cs"/>
          <w:rtl/>
        </w:rPr>
        <w:t xml:space="preserve">נמנעים </w:t>
      </w:r>
      <w:r>
        <w:rPr>
          <w:rtl/>
        </w:rPr>
        <w:t>–</w:t>
      </w:r>
      <w:r>
        <w:rPr>
          <w:rFonts w:hint="cs"/>
          <w:rtl/>
        </w:rPr>
        <w:t xml:space="preserve"> 2 </w:t>
      </w:r>
    </w:p>
    <w:p w14:paraId="2B8741E3" w14:textId="77777777" w:rsidR="00000000" w:rsidRDefault="00EA6A92">
      <w:pPr>
        <w:pStyle w:val="ad"/>
        <w:bidi/>
        <w:rPr>
          <w:rFonts w:hint="cs"/>
          <w:rtl/>
        </w:rPr>
      </w:pPr>
      <w:r>
        <w:rPr>
          <w:rFonts w:hint="cs"/>
          <w:rtl/>
        </w:rPr>
        <w:t>ההצעה להעביר את הצעת חוק החברות הממשלתיות (תיקון מס</w:t>
      </w:r>
      <w:r>
        <w:rPr>
          <w:rFonts w:hint="cs"/>
          <w:rtl/>
        </w:rPr>
        <w:t xml:space="preserve">' 15), התשס"ד-2004, </w:t>
      </w:r>
    </w:p>
    <w:p w14:paraId="7EF77216" w14:textId="77777777" w:rsidR="00000000" w:rsidRDefault="00EA6A92">
      <w:pPr>
        <w:pStyle w:val="ad"/>
        <w:bidi/>
        <w:rPr>
          <w:rFonts w:hint="cs"/>
          <w:rtl/>
        </w:rPr>
      </w:pPr>
      <w:r>
        <w:rPr>
          <w:rFonts w:hint="cs"/>
          <w:rtl/>
        </w:rPr>
        <w:t>לוועדת החוקה, חוק ומשפט נתקבלה.</w:t>
      </w:r>
    </w:p>
    <w:p w14:paraId="75E0A0E9" w14:textId="77777777" w:rsidR="00000000" w:rsidRDefault="00EA6A92">
      <w:pPr>
        <w:pStyle w:val="a0"/>
        <w:rPr>
          <w:rFonts w:hint="cs"/>
          <w:rtl/>
        </w:rPr>
      </w:pPr>
    </w:p>
    <w:p w14:paraId="458A12A4" w14:textId="77777777" w:rsidR="00000000" w:rsidRDefault="00EA6A92">
      <w:pPr>
        <w:pStyle w:val="af1"/>
        <w:rPr>
          <w:rtl/>
        </w:rPr>
      </w:pPr>
      <w:r>
        <w:rPr>
          <w:rtl/>
        </w:rPr>
        <w:t>היו"ר אתי לבני:</w:t>
      </w:r>
    </w:p>
    <w:p w14:paraId="5CF9EB21" w14:textId="77777777" w:rsidR="00000000" w:rsidRDefault="00EA6A92">
      <w:pPr>
        <w:pStyle w:val="a0"/>
        <w:rPr>
          <w:rtl/>
        </w:rPr>
      </w:pPr>
    </w:p>
    <w:p w14:paraId="7ABE2AC0" w14:textId="77777777" w:rsidR="00000000" w:rsidRDefault="00EA6A92">
      <w:pPr>
        <w:pStyle w:val="a0"/>
        <w:rPr>
          <w:rFonts w:hint="cs"/>
          <w:rtl/>
        </w:rPr>
      </w:pPr>
      <w:r>
        <w:rPr>
          <w:rFonts w:hint="cs"/>
          <w:rtl/>
        </w:rPr>
        <w:t xml:space="preserve">חמישה בעד, אין נגד,  שני נמנעים. הצעת החוק הזאת עברה לדיון בוועדת החוקה, חוק ומשפט. </w:t>
      </w:r>
    </w:p>
    <w:p w14:paraId="6C7AF8D0" w14:textId="77777777" w:rsidR="00000000" w:rsidRDefault="00EA6A92">
      <w:pPr>
        <w:pStyle w:val="a0"/>
        <w:rPr>
          <w:rFonts w:hint="cs"/>
          <w:rtl/>
        </w:rPr>
      </w:pPr>
    </w:p>
    <w:p w14:paraId="44A84783" w14:textId="77777777" w:rsidR="00000000" w:rsidRDefault="00EA6A92">
      <w:pPr>
        <w:pStyle w:val="a0"/>
        <w:rPr>
          <w:rFonts w:hint="cs"/>
          <w:rtl/>
        </w:rPr>
      </w:pPr>
      <w:r>
        <w:rPr>
          <w:rFonts w:hint="cs"/>
          <w:rtl/>
        </w:rPr>
        <w:t>תם סדר-היום. הישיבה הבאה תתקיים מחר, יום שלישי, י"ב בסיוון תשס"ד, 1 ביוני 2004, בשעה 15:00. ישיבת ה</w:t>
      </w:r>
      <w:r>
        <w:rPr>
          <w:rFonts w:hint="cs"/>
          <w:rtl/>
        </w:rPr>
        <w:t>כנסת נעולה. תודה.</w:t>
      </w:r>
    </w:p>
    <w:p w14:paraId="06CC417D" w14:textId="77777777" w:rsidR="00000000" w:rsidRDefault="00EA6A92">
      <w:pPr>
        <w:pStyle w:val="a0"/>
        <w:rPr>
          <w:rFonts w:hint="cs"/>
          <w:rtl/>
        </w:rPr>
      </w:pPr>
    </w:p>
    <w:p w14:paraId="64F9042B" w14:textId="77777777" w:rsidR="00000000" w:rsidRDefault="00EA6A92">
      <w:pPr>
        <w:pStyle w:val="a0"/>
        <w:rPr>
          <w:rFonts w:hint="cs"/>
          <w:rtl/>
        </w:rPr>
      </w:pPr>
    </w:p>
    <w:p w14:paraId="4021C275" w14:textId="77777777" w:rsidR="00000000" w:rsidRDefault="00EA6A92">
      <w:pPr>
        <w:pStyle w:val="a0"/>
        <w:jc w:val="center"/>
        <w:rPr>
          <w:rFonts w:hint="cs"/>
          <w:rtl/>
        </w:rPr>
      </w:pPr>
      <w:r>
        <w:rPr>
          <w:rFonts w:hint="cs"/>
          <w:rtl/>
        </w:rPr>
        <w:t>הישיבה ננעלה בשעה 20:20.</w:t>
      </w:r>
    </w:p>
    <w:p w14:paraId="6A2DDE5D" w14:textId="77777777" w:rsidR="00000000" w:rsidRDefault="00EA6A92">
      <w:pPr>
        <w:pStyle w:val="a0"/>
        <w:rPr>
          <w:rtl/>
        </w:rPr>
      </w:pPr>
    </w:p>
    <w:p w14:paraId="7CB88A25" w14:textId="77777777" w:rsidR="00000000" w:rsidRDefault="00EA6A92">
      <w:pPr>
        <w:pStyle w:val="a0"/>
        <w:rPr>
          <w:rtl/>
        </w:rPr>
      </w:pPr>
    </w:p>
    <w:p w14:paraId="4E98B104" w14:textId="77777777" w:rsidR="00000000" w:rsidRDefault="00EA6A92">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C856B" w14:textId="77777777" w:rsidR="00000000" w:rsidRDefault="00EA6A92">
      <w:r>
        <w:separator/>
      </w:r>
    </w:p>
  </w:endnote>
  <w:endnote w:type="continuationSeparator" w:id="0">
    <w:p w14:paraId="5E9A0CAF" w14:textId="77777777" w:rsidR="00000000" w:rsidRDefault="00EA6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54A8B" w14:textId="77777777" w:rsidR="00000000" w:rsidRDefault="00EA6A92">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123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138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BBECB" w14:textId="77777777" w:rsidR="00000000" w:rsidRDefault="00EA6A92">
      <w:r>
        <w:separator/>
      </w:r>
    </w:p>
  </w:footnote>
  <w:footnote w:type="continuationSeparator" w:id="0">
    <w:p w14:paraId="163AA0F3" w14:textId="77777777" w:rsidR="00000000" w:rsidRDefault="00EA6A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1A37AE8"/>
    <w:multiLevelType w:val="hybridMultilevel"/>
    <w:tmpl w:val="3A1839C8"/>
    <w:lvl w:ilvl="0" w:tplc="0646EC0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6640_1-25.doc"/>
    <w:docVar w:name="Position" w:val="Merged1-25"/>
    <w:docVar w:name="Queue" w:val="1-25"/>
    <w:docVar w:name="SaveYN" w:val="N"/>
    <w:docVar w:name="Session" w:val="26640"/>
    <w:docVar w:name="SessionDate" w:val="31/05/04"/>
    <w:docVar w:name="SpeakersNum" w:val="0"/>
    <w:docVar w:name="StartMode" w:val="4"/>
  </w:docVars>
  <w:rsids>
    <w:rsidRoot w:val="00EA6A92"/>
    <w:rsid w:val="00EA6A9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4E650"/>
  <w15:chartTrackingRefBased/>
  <w15:docId w15:val="{F96E000F-2059-4C33-AA49-E2763A9A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26753</Words>
  <Characters>152495</Characters>
  <Application>Microsoft Office Word</Application>
  <DocSecurity>0</DocSecurity>
  <Lines>1270</Lines>
  <Paragraphs>357</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178891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135 מתאריך 31/05/2004</dc:title>
  <dc:subject/>
  <dc:creator>איטה אבן זוהר</dc:creator>
  <cp:keywords/>
  <dc:description/>
  <cp:lastModifiedBy>vladimir</cp:lastModifiedBy>
  <cp:revision>2</cp:revision>
  <cp:lastPrinted>2004-08-23T09:39:00Z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135.000000000000</vt:lpwstr>
  </property>
  <property fmtid="{D5CDD505-2E9C-101B-9397-08002B2CF9AE}" pid="4" name="Nose">
    <vt:lpwstr>_x000d_
</vt:lpwstr>
  </property>
  <property fmtid="{D5CDD505-2E9C-101B-9397-08002B2CF9AE}" pid="5" name="TaarichYeshiva">
    <vt:lpwstr>2004-05-31T08:00:00Z</vt:lpwstr>
  </property>
  <property fmtid="{D5CDD505-2E9C-101B-9397-08002B2CF9AE}" pid="6" name="Tor">
    <vt:lpwstr>1-25</vt:lpwstr>
  </property>
  <property fmtid="{D5CDD505-2E9C-101B-9397-08002B2CF9AE}" pid="7" name="סימוכין">
    <vt:i4>4630705</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4630705</vt:lpwstr>
  </property>
  <property fmtid="{D5CDD505-2E9C-101B-9397-08002B2CF9AE}" pid="11" name="SDDocDate">
    <vt:lpwstr>2005-04-11T08:00:00Z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דבורה אביבי</vt:lpwstr>
  </property>
  <property fmtid="{D5CDD505-2E9C-101B-9397-08002B2CF9AE}" pid="16" name="MechaberMismach">
    <vt:lpwstr/>
  </property>
</Properties>
</file>